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5901BD" w:rsidRDefault="005901BD" w:rsidP="00F031DC">
      <w:pPr>
        <w:jc w:val="right"/>
        <w:rPr>
          <w:rFonts w:cs="Arial"/>
          <w:b/>
        </w:rPr>
      </w:pPr>
      <w:r w:rsidRPr="005901BD">
        <w:rPr>
          <w:rFonts w:cs="Arial"/>
          <w:b/>
        </w:rPr>
        <w:t xml:space="preserve">Proyecto </w:t>
      </w:r>
      <w:proofErr w:type="spellStart"/>
      <w:r w:rsidRPr="005901BD">
        <w:rPr>
          <w:rFonts w:cs="Arial"/>
          <w:b/>
        </w:rPr>
        <w:t>Megacable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6720E7" w:rsidP="00916D93">
      <w:pPr>
        <w:pStyle w:val="Ttulo"/>
        <w:jc w:val="right"/>
        <w:rPr>
          <w:rFonts w:cs="Arial"/>
        </w:rPr>
      </w:pPr>
      <w:r>
        <w:rPr>
          <w:rFonts w:cs="Arial"/>
        </w:rPr>
        <w:t>Minuta</w:t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5901BD" w:rsidRPr="005901BD">
        <w:rPr>
          <w:rFonts w:cs="Arial"/>
          <w:b/>
        </w:rPr>
        <w:t>1.0</w:t>
      </w: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F64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901BD" w:rsidRPr="005901BD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2021A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21</w:t>
            </w:r>
            <w:r w:rsidR="006720E7">
              <w:rPr>
                <w:iCs/>
              </w:rPr>
              <w:t>/09</w:t>
            </w:r>
            <w:r w:rsidR="005901BD" w:rsidRPr="005901BD">
              <w:rPr>
                <w:iCs/>
              </w:rPr>
              <w:t>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>
            <w:pPr>
              <w:pStyle w:val="Tabletext"/>
              <w:jc w:val="center"/>
              <w:rPr>
                <w:iCs/>
              </w:rPr>
            </w:pPr>
            <w:r w:rsidRPr="005901BD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06B7E" w:rsidP="0052021A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 la minuta </w:t>
            </w:r>
            <w:r w:rsidR="00EF64E5">
              <w:rPr>
                <w:iCs/>
              </w:rPr>
              <w:t xml:space="preserve">con el resumen de </w:t>
            </w:r>
            <w:r>
              <w:rPr>
                <w:iCs/>
              </w:rPr>
              <w:t>la reunión para validación de</w:t>
            </w:r>
            <w:r w:rsidR="00EF64E5">
              <w:rPr>
                <w:iCs/>
              </w:rPr>
              <w:t xml:space="preserve"> las especificaciones de </w:t>
            </w:r>
            <w:r>
              <w:rPr>
                <w:iCs/>
              </w:rPr>
              <w:t xml:space="preserve"> casos de uso, efectuada el </w:t>
            </w:r>
            <w:r w:rsidR="0052021A">
              <w:rPr>
                <w:iCs/>
              </w:rPr>
              <w:t>21</w:t>
            </w:r>
            <w:r w:rsidR="006720E7">
              <w:rPr>
                <w:iCs/>
              </w:rPr>
              <w:t>/09</w:t>
            </w:r>
            <w:r>
              <w:rPr>
                <w:iCs/>
              </w:rPr>
              <w:t xml:space="preserve">/2010 en el Corporativo de </w:t>
            </w:r>
            <w:proofErr w:type="spellStart"/>
            <w:r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2021A" w:rsidP="00EF64E5">
            <w:pPr>
              <w:pStyle w:val="Tabletext"/>
              <w:jc w:val="left"/>
              <w:rPr>
                <w:iCs/>
              </w:rPr>
            </w:pPr>
            <w:r>
              <w:rPr>
                <w:iCs/>
              </w:rPr>
              <w:t xml:space="preserve">Ana </w:t>
            </w: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  <w:r>
              <w:rPr>
                <w:iCs/>
              </w:rPr>
              <w:t xml:space="preserve"> González</w:t>
            </w: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F7E26" w:rsidRPr="002F7E26" w:rsidRDefault="002F7E26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  <w:r>
        <w:rPr>
          <w:b/>
          <w:bCs/>
          <w:i w:val="0"/>
          <w:iCs w:val="0"/>
          <w:szCs w:val="20"/>
          <w:lang w:val="es-MX" w:eastAsia="ar-SA"/>
        </w:rPr>
        <w:lastRenderedPageBreak/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4690"/>
      </w:tblGrid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5901B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, Comunicaciones</w:t>
            </w:r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52021A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52021A">
              <w:rPr>
                <w:rFonts w:cs="Arial"/>
                <w:bCs/>
                <w:sz w:val="20"/>
                <w:szCs w:val="20"/>
                <w:lang w:val="es-UY" w:eastAsia="ar-SA"/>
              </w:rPr>
              <w:t>21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</w:t>
            </w:r>
            <w:r w:rsidR="006720E7">
              <w:rPr>
                <w:rFonts w:cs="Arial"/>
                <w:bCs/>
                <w:sz w:val="20"/>
                <w:szCs w:val="20"/>
                <w:lang w:val="es-UY" w:eastAsia="ar-SA"/>
              </w:rPr>
              <w:t>09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/2010</w:t>
            </w:r>
          </w:p>
        </w:tc>
      </w:tr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Corporativo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Horario: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10:00 a.m.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RPr="00B10C5A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  <w:p w:rsidR="00B816FF" w:rsidRDefault="00B816FF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Leopoldo Padilla (LP)</w:t>
            </w:r>
          </w:p>
          <w:p w:rsidR="002B21DB" w:rsidRPr="00586F67" w:rsidRDefault="0087073E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</w:t>
            </w:r>
            <w:r w:rsidR="006720E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Juárez (MJ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Omar Cornejo (OC)</w:t>
            </w:r>
          </w:p>
          <w:p w:rsidR="002B21DB" w:rsidRDefault="00B816FF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J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Sossa</w:t>
            </w:r>
            <w:proofErr w:type="spellEnd"/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JS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2B21DB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Amesol</w:t>
            </w:r>
            <w:proofErr w:type="spellEnd"/>
          </w:p>
          <w:p w:rsidR="00782D88" w:rsidRDefault="00782D88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A10815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(AP)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Belem Jiménez (BJ)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Copia: </w:t>
            </w:r>
          </w:p>
        </w:tc>
      </w:tr>
      <w:tr w:rsidR="002F7E26" w:rsidTr="009B7C06">
        <w:trPr>
          <w:trHeight w:val="317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73E" w:rsidRDefault="002F7E26" w:rsidP="0087073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</w:p>
          <w:p w:rsidR="0087073E" w:rsidRP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Juan Carlos Echegollen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(JE)</w:t>
            </w:r>
          </w:p>
          <w:p w:rsid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87073E">
              <w:rPr>
                <w:rFonts w:cs="Arial"/>
                <w:bCs/>
                <w:sz w:val="20"/>
                <w:szCs w:val="20"/>
                <w:lang w:val="es-UY" w:eastAsia="ar-SA"/>
              </w:rPr>
              <w:t>José Ángel Montiel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(AM)</w:t>
            </w:r>
          </w:p>
          <w:p w:rsid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Carlos Ruvalcaba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(CR)</w:t>
            </w:r>
          </w:p>
          <w:p w:rsidR="0087073E" w:rsidRDefault="00B816FF" w:rsidP="00B816FF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  <w:p w:rsidR="001B3C2E" w:rsidRPr="00B816FF" w:rsidRDefault="001B3C2E" w:rsidP="00B816FF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</w:p>
        </w:tc>
      </w:tr>
      <w:tr w:rsidR="002F7E26" w:rsidTr="009B7C06">
        <w:trPr>
          <w:trHeight w:val="334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2F7E26" w:rsidP="00782D88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Responsable de la Minuta: </w:t>
            </w:r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Ana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González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Contenido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2F7E26" w:rsidTr="009B7C06">
        <w:trPr>
          <w:cantSplit/>
          <w:trHeight w:val="357"/>
        </w:trPr>
        <w:tc>
          <w:tcPr>
            <w:tcW w:w="9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BF64E5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sz w:val="20"/>
                <w:szCs w:val="20"/>
                <w:lang w:val="es-MX" w:eastAsia="ar-SA"/>
              </w:rPr>
              <w:t xml:space="preserve">Propósito de la Reunión: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 xml:space="preserve">Validación de </w:t>
            </w:r>
            <w:r w:rsidR="00EF64E5">
              <w:rPr>
                <w:rFonts w:cs="Arial"/>
                <w:sz w:val="20"/>
                <w:szCs w:val="20"/>
                <w:lang w:val="es-MX" w:eastAsia="ar-SA"/>
              </w:rPr>
              <w:t xml:space="preserve">las Especificaciones de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>Casos de Uso</w:t>
            </w:r>
          </w:p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Agenda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Tema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9235F3" w:rsidP="0052021A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3B0AA7" w:rsidRPr="003B0AA7">
              <w:rPr>
                <w:rFonts w:cs="Arial"/>
                <w:sz w:val="20"/>
                <w:szCs w:val="20"/>
                <w:lang w:val="es-MX" w:eastAsia="ar-SA"/>
              </w:rPr>
              <w:t>Registrar Consumo de Materiales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52021A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3B0AA7" w:rsidRPr="003B0AA7">
              <w:rPr>
                <w:rFonts w:cs="Arial"/>
                <w:sz w:val="20"/>
                <w:szCs w:val="20"/>
                <w:lang w:val="es-MX" w:eastAsia="ar-SA"/>
              </w:rPr>
              <w:t>Servidor de Comunicaciones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3B0AA7">
              <w:rPr>
                <w:rFonts w:cs="Arial"/>
                <w:sz w:val="20"/>
                <w:szCs w:val="20"/>
                <w:lang w:val="es-MX" w:eastAsia="ar-SA"/>
              </w:rPr>
              <w:t>Activar Equipo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3B0AA7">
              <w:rPr>
                <w:rFonts w:cs="Arial"/>
                <w:sz w:val="20"/>
                <w:szCs w:val="20"/>
                <w:lang w:val="es-MX" w:eastAsia="ar-SA"/>
              </w:rPr>
              <w:t>Recuperar Equipo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3B0AA7">
              <w:rPr>
                <w:rFonts w:cs="Arial"/>
                <w:sz w:val="20"/>
                <w:szCs w:val="20"/>
                <w:lang w:val="es-MX" w:eastAsia="ar-SA"/>
              </w:rPr>
              <w:t>Obtener Niveles de Señal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6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3B0AA7">
              <w:rPr>
                <w:rFonts w:cs="Arial"/>
                <w:sz w:val="20"/>
                <w:szCs w:val="20"/>
                <w:lang w:val="es-MX" w:eastAsia="ar-SA"/>
              </w:rPr>
              <w:t>Realizar Encuesta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7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3B0AA7">
              <w:rPr>
                <w:rFonts w:cs="Arial"/>
                <w:sz w:val="20"/>
                <w:szCs w:val="20"/>
                <w:lang w:val="es-MX" w:eastAsia="ar-SA"/>
              </w:rPr>
              <w:t>Elaborar Resumen de la Jornada</w:t>
            </w:r>
          </w:p>
        </w:tc>
      </w:tr>
      <w:tr w:rsidR="0052021A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2021A" w:rsidRDefault="0052021A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8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2021A" w:rsidRDefault="0052021A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3B0AA7">
              <w:rPr>
                <w:rFonts w:cs="Arial"/>
                <w:sz w:val="20"/>
                <w:szCs w:val="20"/>
                <w:lang w:val="es-MX" w:eastAsia="ar-SA"/>
              </w:rPr>
              <w:t>Consultar Inventario Disponible</w:t>
            </w:r>
            <w:r w:rsidR="0090049C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</w:p>
        </w:tc>
      </w:tr>
      <w:tr w:rsidR="003B0AA7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DE041E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9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3B0AA7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Registrar Tiempos Muertos</w:t>
            </w:r>
          </w:p>
        </w:tc>
      </w:tr>
      <w:tr w:rsidR="003B0AA7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DE041E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10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3B0AA7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Incluir Servicios Adicionales</w:t>
            </w:r>
          </w:p>
        </w:tc>
      </w:tr>
      <w:tr w:rsidR="003B0AA7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DE041E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3B0AA7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Levantar Incidencias</w:t>
            </w:r>
          </w:p>
        </w:tc>
      </w:tr>
      <w:tr w:rsidR="003B0AA7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DE041E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3B0AA7" w:rsidP="00DE041E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DE041E">
              <w:rPr>
                <w:rFonts w:cs="Arial"/>
                <w:sz w:val="20"/>
                <w:szCs w:val="20"/>
                <w:lang w:val="es-MX" w:eastAsia="ar-SA"/>
              </w:rPr>
              <w:t>Consultar Ayuda en Línea</w:t>
            </w:r>
          </w:p>
        </w:tc>
      </w:tr>
      <w:tr w:rsidR="00DE041E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E041E" w:rsidRDefault="00DE041E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E041E" w:rsidRDefault="00DE041E" w:rsidP="00DE041E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Consultar Mapa</w:t>
            </w:r>
          </w:p>
        </w:tc>
      </w:tr>
      <w:tr w:rsidR="00DE041E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E041E" w:rsidRDefault="00DE041E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E041E" w:rsidRDefault="00DE041E" w:rsidP="00DE041E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Verificar Inventario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586F67" w:rsidRDefault="00586F67" w:rsidP="002F7E26">
      <w:pPr>
        <w:rPr>
          <w:rFonts w:cs="Arial"/>
          <w:b/>
          <w:bCs/>
        </w:rPr>
      </w:pPr>
    </w:p>
    <w:p w:rsidR="009B4D23" w:rsidRDefault="009B4D23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lastRenderedPageBreak/>
              <w:t>Puntos Tratados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C1ED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DE041E">
              <w:rPr>
                <w:rFonts w:cs="Arial"/>
                <w:sz w:val="20"/>
                <w:szCs w:val="20"/>
                <w:lang w:val="es-MX" w:eastAsia="ar-SA"/>
              </w:rPr>
              <w:t>Registrar Consumo de Materiales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  <w:p w:rsidR="00946C3A" w:rsidRPr="002F7E26" w:rsidRDefault="00946C3A" w:rsidP="002C1ED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DE041E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DE041E">
              <w:rPr>
                <w:rFonts w:cs="Arial"/>
                <w:sz w:val="20"/>
                <w:szCs w:val="20"/>
                <w:lang w:val="es-MX" w:eastAsia="ar-SA"/>
              </w:rPr>
              <w:t>Servidor de Comunicaciones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D43134" w:rsidRDefault="00A45B51" w:rsidP="00DE041E">
            <w:pPr>
              <w:widowControl w:val="0"/>
              <w:suppressAutoHyphens/>
              <w:spacing w:line="240" w:lineRule="atLeast"/>
              <w:ind w:left="120"/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DE041E">
              <w:rPr>
                <w:rFonts w:cs="Arial"/>
                <w:sz w:val="20"/>
                <w:szCs w:val="20"/>
                <w:lang w:val="es-MX" w:eastAsia="ar-SA"/>
              </w:rPr>
              <w:t>Activar Equipo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</w:t>
            </w:r>
            <w:r w:rsidR="00D43134" w:rsidRPr="00D43134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A45B51" w:rsidP="00DE041E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DE041E">
              <w:rPr>
                <w:rFonts w:cs="Arial"/>
                <w:sz w:val="20"/>
                <w:szCs w:val="20"/>
                <w:lang w:val="es-MX" w:eastAsia="ar-SA"/>
              </w:rPr>
              <w:t>Recuperar Equipo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A3492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A34925" w:rsidRDefault="00DE041E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A34925" w:rsidRDefault="00FB355A" w:rsidP="009466A2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Obtener N</w:t>
            </w:r>
            <w:r w:rsidR="00A34925">
              <w:rPr>
                <w:rFonts w:cs="Arial"/>
                <w:sz w:val="20"/>
                <w:szCs w:val="20"/>
                <w:lang w:val="es-MX" w:eastAsia="ar-SA"/>
              </w:rPr>
              <w:t xml:space="preserve">iveles de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Señal. MJ solicita se agreguen más campos (pendiente, transmisión alta y transmisión baja), comenta además que se requiere </w:t>
            </w:r>
            <w:r w:rsidR="00E43F71">
              <w:rPr>
                <w:rFonts w:cs="Arial"/>
                <w:sz w:val="20"/>
                <w:szCs w:val="20"/>
                <w:lang w:val="es-MX" w:eastAsia="ar-SA"/>
              </w:rPr>
              <w:t>revisar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la funcionalidad para un servicio de tipo queja ya que no funciona de la misma manera y se tendrían que incluir otras</w:t>
            </w:r>
            <w:r w:rsidR="00774A17">
              <w:rPr>
                <w:rFonts w:cs="Arial"/>
                <w:sz w:val="20"/>
                <w:szCs w:val="20"/>
                <w:lang w:val="es-MX" w:eastAsia="ar-SA"/>
              </w:rPr>
              <w:t xml:space="preserve"> validaciones</w:t>
            </w:r>
            <w:r w:rsidR="00BC7CB8">
              <w:rPr>
                <w:rFonts w:cs="Arial"/>
                <w:sz w:val="20"/>
                <w:szCs w:val="20"/>
                <w:lang w:val="es-MX" w:eastAsia="ar-SA"/>
              </w:rPr>
              <w:t xml:space="preserve">. </w:t>
            </w:r>
            <w:r w:rsidR="009466A2">
              <w:rPr>
                <w:rFonts w:cs="Arial"/>
                <w:sz w:val="20"/>
                <w:szCs w:val="20"/>
                <w:lang w:val="es-MX" w:eastAsia="ar-SA"/>
              </w:rPr>
              <w:t xml:space="preserve">Analizar con JA el impacto en los tiempos </w:t>
            </w:r>
            <w:r w:rsidR="00774A17">
              <w:rPr>
                <w:rFonts w:cs="Arial"/>
                <w:sz w:val="20"/>
                <w:szCs w:val="20"/>
                <w:lang w:val="es-MX" w:eastAsia="ar-SA"/>
              </w:rPr>
              <w:t xml:space="preserve">ya </w:t>
            </w:r>
            <w:r w:rsidR="009466A2">
              <w:rPr>
                <w:rFonts w:cs="Arial"/>
                <w:sz w:val="20"/>
                <w:szCs w:val="20"/>
                <w:lang w:val="es-MX" w:eastAsia="ar-SA"/>
              </w:rPr>
              <w:t xml:space="preserve">estimados. 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625959" w:rsidRDefault="00625959" w:rsidP="002F7E26">
      <w:pPr>
        <w:rPr>
          <w:rFonts w:cs="Arial"/>
          <w:b/>
          <w:bCs/>
        </w:rPr>
      </w:pPr>
    </w:p>
    <w:p w:rsidR="002F7E26" w:rsidRP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  <w:szCs w:val="20"/>
          <w:lang w:val="es-MX" w:eastAsia="ar-SA"/>
        </w:rPr>
      </w:pPr>
      <w:r w:rsidRPr="002F7E26">
        <w:rPr>
          <w:rFonts w:cs="Arial"/>
          <w:b/>
          <w:bCs/>
          <w:szCs w:val="2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376"/>
        <w:gridCol w:w="1417"/>
        <w:gridCol w:w="1701"/>
      </w:tblGrid>
      <w:tr w:rsidR="002F7E26" w:rsidTr="00EF64E5">
        <w:trPr>
          <w:cantSplit/>
          <w:trHeight w:val="345"/>
        </w:trPr>
        <w:tc>
          <w:tcPr>
            <w:tcW w:w="7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3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41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46C3A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10815" w:rsidP="00A10815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Definir cómo se conformará </w:t>
            </w:r>
            <w:r w:rsidR="00DE041E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 w:rsidR="00133F70">
              <w:rPr>
                <w:rFonts w:cs="Arial"/>
                <w:sz w:val="20"/>
                <w:szCs w:val="20"/>
                <w:lang w:val="es-MX" w:eastAsia="ar-SA"/>
              </w:rPr>
              <w:t xml:space="preserve">clave de </w:t>
            </w:r>
            <w:r w:rsidR="00DE041E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 w:rsidR="00133F70">
              <w:rPr>
                <w:rFonts w:cs="Arial"/>
                <w:sz w:val="20"/>
                <w:szCs w:val="20"/>
                <w:lang w:val="es-MX" w:eastAsia="ar-SA"/>
              </w:rPr>
              <w:t>terminal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para la regla de negocio pendiente en el caso de uso de servidor de comunicaciones.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946C3A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Mario Juárez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E775AE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E775AE" w:rsidRPr="00A84F6C" w:rsidRDefault="00E775AE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775AE" w:rsidRPr="00A84F6C" w:rsidRDefault="00347690" w:rsidP="00347690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Enviar el catálogo para</w:t>
            </w:r>
            <w:r w:rsidR="00E775AE">
              <w:rPr>
                <w:rFonts w:cs="Arial"/>
                <w:sz w:val="20"/>
                <w:szCs w:val="20"/>
                <w:lang w:val="es-MX" w:eastAsia="ar-SA"/>
              </w:rPr>
              <w:t xml:space="preserve"> las promociones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y considerarlo en el caso de uso de Incluir Servicios Adicionales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775AE" w:rsidRPr="00A84F6C" w:rsidRDefault="00E775AE" w:rsidP="00A740F9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Mario Juárez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E775AE" w:rsidRPr="00A84F6C" w:rsidRDefault="00E775AE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1B3C2E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1B3C2E" w:rsidRPr="00A84F6C" w:rsidRDefault="001B3C2E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B3C2E" w:rsidRDefault="001B3C2E" w:rsidP="001B3C2E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Enviar archivos XML de las interfaces de entrada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B3C2E" w:rsidRDefault="001B3C2E" w:rsidP="00A740F9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Emmanuel Alcántara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1B3C2E" w:rsidRDefault="001B3C2E" w:rsidP="001B3C2E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24/09/2010</w:t>
            </w:r>
          </w:p>
        </w:tc>
      </w:tr>
    </w:tbl>
    <w:p w:rsidR="002F7E26" w:rsidRDefault="002F7E26" w:rsidP="002F7E26">
      <w:pPr>
        <w:rPr>
          <w:rFonts w:cs="Arial"/>
          <w:b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Observaciones</w:t>
      </w:r>
    </w:p>
    <w:p w:rsidR="002F7E26" w:rsidRDefault="002F7E26" w:rsidP="002F7E26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8494"/>
      </w:tblGrid>
      <w:tr w:rsidR="002F7E26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EF64E5" w:rsidRDefault="00EF64E5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EF64E5">
              <w:rPr>
                <w:rFonts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EF64E5" w:rsidRDefault="00B816FF" w:rsidP="00A10815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LP solicita </w:t>
            </w:r>
            <w:r w:rsidR="00A10815">
              <w:rPr>
                <w:rFonts w:cs="Arial"/>
                <w:sz w:val="20"/>
                <w:szCs w:val="20"/>
              </w:rPr>
              <w:t xml:space="preserve">que JA </w:t>
            </w:r>
            <w:r>
              <w:rPr>
                <w:rFonts w:cs="Arial"/>
                <w:sz w:val="20"/>
                <w:szCs w:val="20"/>
              </w:rPr>
              <w:t>le envíe i</w:t>
            </w:r>
            <w:r w:rsidR="00DB20CA">
              <w:rPr>
                <w:rFonts w:cs="Arial"/>
                <w:sz w:val="20"/>
                <w:szCs w:val="20"/>
              </w:rPr>
              <w:t>nformación</w:t>
            </w:r>
            <w:r w:rsidR="00774A17">
              <w:rPr>
                <w:rFonts w:cs="Arial"/>
                <w:sz w:val="20"/>
                <w:szCs w:val="20"/>
              </w:rPr>
              <w:t xml:space="preserve"> de operación</w:t>
            </w:r>
            <w:r w:rsidR="00DB20CA">
              <w:rPr>
                <w:rFonts w:cs="Arial"/>
                <w:sz w:val="20"/>
                <w:szCs w:val="20"/>
              </w:rPr>
              <w:t xml:space="preserve"> del </w:t>
            </w:r>
            <w:r>
              <w:rPr>
                <w:rFonts w:cs="Arial"/>
                <w:sz w:val="20"/>
                <w:szCs w:val="20"/>
              </w:rPr>
              <w:t>SOTI</w:t>
            </w:r>
          </w:p>
        </w:tc>
      </w:tr>
      <w:tr w:rsidR="00B816FF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B816FF" w:rsidRPr="00EF64E5" w:rsidRDefault="00B816FF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816FF" w:rsidRPr="00EF64E5" w:rsidRDefault="00B816FF" w:rsidP="00774A17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LP  </w:t>
            </w:r>
            <w:r w:rsidR="00774A17">
              <w:rPr>
                <w:rFonts w:cs="Arial"/>
                <w:sz w:val="20"/>
                <w:szCs w:val="20"/>
              </w:rPr>
              <w:t xml:space="preserve">requiere </w:t>
            </w:r>
            <w:r>
              <w:rPr>
                <w:rFonts w:cs="Arial"/>
                <w:sz w:val="20"/>
                <w:szCs w:val="20"/>
              </w:rPr>
              <w:t xml:space="preserve">que </w:t>
            </w:r>
            <w:r w:rsidR="00A10815">
              <w:rPr>
                <w:rFonts w:cs="Arial"/>
                <w:sz w:val="20"/>
                <w:szCs w:val="20"/>
              </w:rPr>
              <w:t>JA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9B4D23">
              <w:rPr>
                <w:rFonts w:cs="Arial"/>
                <w:sz w:val="20"/>
                <w:szCs w:val="20"/>
              </w:rPr>
              <w:t>le env</w:t>
            </w:r>
            <w:r w:rsidR="00A10815">
              <w:rPr>
                <w:rFonts w:cs="Arial"/>
                <w:sz w:val="20"/>
                <w:szCs w:val="20"/>
              </w:rPr>
              <w:t>íe</w:t>
            </w:r>
            <w:r w:rsidR="00774A17">
              <w:rPr>
                <w:rFonts w:cs="Arial"/>
                <w:sz w:val="20"/>
                <w:szCs w:val="20"/>
              </w:rPr>
              <w:t xml:space="preserve"> un</w:t>
            </w:r>
            <w:r w:rsidR="009B4D2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correo solicitando el acceso al servidor</w:t>
            </w:r>
            <w:r w:rsidR="00D576FD">
              <w:rPr>
                <w:rFonts w:cs="Arial"/>
                <w:sz w:val="20"/>
                <w:szCs w:val="20"/>
              </w:rPr>
              <w:t xml:space="preserve"> de </w:t>
            </w:r>
            <w:proofErr w:type="spellStart"/>
            <w:r w:rsidR="00D576FD">
              <w:rPr>
                <w:rFonts w:cs="Arial"/>
                <w:sz w:val="20"/>
                <w:szCs w:val="20"/>
              </w:rPr>
              <w:t>Megacable</w:t>
            </w:r>
            <w:proofErr w:type="spellEnd"/>
            <w:r w:rsidR="009B4D23">
              <w:rPr>
                <w:rFonts w:cs="Arial"/>
                <w:sz w:val="20"/>
                <w:szCs w:val="20"/>
              </w:rPr>
              <w:t>.</w:t>
            </w:r>
          </w:p>
        </w:tc>
      </w:tr>
      <w:tr w:rsidR="009B4D23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9B4D23" w:rsidRDefault="009B4D23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9B4D23" w:rsidRDefault="009B4D23" w:rsidP="009B4D23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Incluir en la invitación de la siguiente reunión a </w:t>
            </w:r>
            <w:hyperlink r:id="rId8" w:history="1">
              <w:r w:rsidRPr="005504DE">
                <w:rPr>
                  <w:rStyle w:val="Hipervnculo"/>
                  <w:rFonts w:cs="Arial"/>
                  <w:bCs/>
                  <w:sz w:val="20"/>
                  <w:szCs w:val="20"/>
                  <w:lang w:val="es-MX" w:eastAsia="ar-SA"/>
                </w:rPr>
                <w:t>jsossa@megacable.com.mx</w:t>
              </w:r>
            </w:hyperlink>
          </w:p>
        </w:tc>
      </w:tr>
      <w:tr w:rsidR="006C7F37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6C7F37" w:rsidRDefault="006C7F37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C7F37" w:rsidRDefault="006C7F37" w:rsidP="009B4D23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casos de uso que no se revisaron, quedaron pendientes para la siguiente reunión</w:t>
            </w:r>
          </w:p>
        </w:tc>
      </w:tr>
      <w:tr w:rsidR="001B3C2E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1B3C2E" w:rsidRDefault="001B3C2E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1B3C2E" w:rsidRDefault="001B3C2E" w:rsidP="009B4D23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Emmanuel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AA263A" w:rsidRDefault="00AA263A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614"/>
      </w:tblGrid>
      <w:tr w:rsidR="002F7E26" w:rsidTr="00EF64E5">
        <w:trPr>
          <w:trHeight w:val="333"/>
        </w:trPr>
        <w:tc>
          <w:tcPr>
            <w:tcW w:w="92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Datos de la Siguiente Reunión</w:t>
            </w:r>
          </w:p>
        </w:tc>
      </w:tr>
      <w:tr w:rsidR="002F7E26" w:rsidTr="00EF64E5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13762C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Fecha: </w:t>
            </w:r>
            <w:r w:rsidR="0013762C" w:rsidRPr="00347690">
              <w:rPr>
                <w:rFonts w:cs="Arial"/>
                <w:bCs/>
                <w:sz w:val="20"/>
                <w:szCs w:val="20"/>
                <w:lang w:val="es-MX" w:eastAsia="ar-SA"/>
              </w:rPr>
              <w:t>22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 w:rsidR="0013762C"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  <w:r w:rsidR="00586F67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</w:t>
            </w:r>
          </w:p>
        </w:tc>
        <w:tc>
          <w:tcPr>
            <w:tcW w:w="5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4D23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  <w:r w:rsidR="00B52952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Corporativo </w:t>
            </w:r>
            <w:proofErr w:type="spellStart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Megacable</w:t>
            </w:r>
            <w:proofErr w:type="spellEnd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,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de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10:00 a.m.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a 1:00 </w:t>
            </w:r>
            <w:proofErr w:type="spellStart"/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>p.m</w:t>
            </w:r>
            <w:proofErr w:type="spellEnd"/>
          </w:p>
        </w:tc>
      </w:tr>
    </w:tbl>
    <w:p w:rsidR="00347690" w:rsidRDefault="00347690" w:rsidP="002F7E26">
      <w:pPr>
        <w:rPr>
          <w:rFonts w:cs="Arial"/>
          <w:b/>
          <w:bCs/>
        </w:rPr>
      </w:pPr>
    </w:p>
    <w:p w:rsidR="00347690" w:rsidRDefault="00347690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:rsidR="002F7E26" w:rsidRDefault="002F7E26" w:rsidP="002F7E26">
      <w:pPr>
        <w:rPr>
          <w:rFonts w:cs="Arial"/>
          <w:b/>
          <w:bCs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>
        <w:rPr>
          <w:rFonts w:cs="Arial"/>
          <w:b/>
          <w:bCs/>
          <w:szCs w:val="20"/>
          <w:lang w:val="es-MX" w:eastAsia="ar-SA"/>
        </w:rPr>
        <w:t>Firmas de Aceptación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2693"/>
        <w:gridCol w:w="1276"/>
      </w:tblGrid>
      <w:tr w:rsidR="002F7E26" w:rsidTr="00EF64E5">
        <w:trPr>
          <w:cantSplit/>
          <w:trHeight w:val="345"/>
        </w:trPr>
        <w:tc>
          <w:tcPr>
            <w:tcW w:w="524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269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Firma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597B62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 Juárez (MJ)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597B62" w:rsidRDefault="00597B62" w:rsidP="00347690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="00347690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Omar Cornejo (OC)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Default="00347690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Leopoldo Padilla (LP)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Default="00347690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J.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Sossa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(JS)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</w:t>
            </w:r>
            <w:bookmarkStart w:id="0" w:name="_GoBack"/>
            <w:bookmarkEnd w:id="0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do</w:t>
            </w:r>
            <w:proofErr w:type="spellEnd"/>
            <w:r w:rsidR="00774A1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A</w:t>
            </w:r>
            <w:r w:rsidR="00774A17">
              <w:rPr>
                <w:rFonts w:cs="Arial"/>
                <w:bCs/>
                <w:sz w:val="20"/>
                <w:szCs w:val="20"/>
                <w:lang w:val="es-UY" w:eastAsia="ar-SA"/>
              </w:rPr>
              <w:t>P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ab/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  <w:sz w:val="20"/>
                <w:szCs w:val="20"/>
              </w:rPr>
            </w:pPr>
            <w:r w:rsidRPr="00506B7E">
              <w:rPr>
                <w:rFonts w:cs="Arial"/>
                <w:b w:val="0"/>
                <w:bCs/>
                <w:caps w:val="0"/>
                <w:sz w:val="20"/>
                <w:szCs w:val="20"/>
                <w:lang w:val="es-UY" w:eastAsia="ar-SA"/>
              </w:rPr>
              <w:t>Belem Jiménez (BJ)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  <w:lang w:val="es-UY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sectPr w:rsidR="002F7E26" w:rsidSect="004507B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43" w:rsidRDefault="00EA5A43" w:rsidP="00514F06">
      <w:pPr>
        <w:pStyle w:val="Ttulo1"/>
      </w:pPr>
      <w:r>
        <w:separator/>
      </w:r>
    </w:p>
  </w:endnote>
  <w:endnote w:type="continuationSeparator" w:id="0">
    <w:p w:rsidR="00EA5A43" w:rsidRDefault="00EA5A4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12590F5" wp14:editId="2936F6B9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586F67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CF1674" w:rsidRPr="00596B48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B3C2E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B3C2E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43" w:rsidRDefault="00EA5A43" w:rsidP="00514F06">
      <w:pPr>
        <w:pStyle w:val="Ttulo1"/>
      </w:pPr>
      <w:r>
        <w:separator/>
      </w:r>
    </w:p>
  </w:footnote>
  <w:footnote w:type="continuationSeparator" w:id="0">
    <w:p w:rsidR="00EA5A43" w:rsidRDefault="00EA5A4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801"/>
    </w:tblGrid>
    <w:tr w:rsidR="002F7E26" w:rsidTr="002F7E26">
      <w:trPr>
        <w:trHeight w:val="525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Default="002F7E26" w:rsidP="009B7C06">
          <w:pPr>
            <w:snapToGrid w:val="0"/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08E1155" wp14:editId="053BA2AE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</w:p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>Versión: 1.0</w:t>
          </w:r>
        </w:p>
      </w:tc>
    </w:tr>
    <w:tr w:rsidR="002F7E26" w:rsidTr="002F7E26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Pr="002F7E26" w:rsidRDefault="002F7E26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Agenda y Minuta para Juntas </w:t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Fecha entrega: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 xml:space="preserve"> 21</w:t>
          </w:r>
          <w:r w:rsidR="00586F67">
            <w:rPr>
              <w:rFonts w:cs="Arial"/>
              <w:sz w:val="20"/>
              <w:szCs w:val="20"/>
              <w:lang w:val="es-MX" w:eastAsia="ar-SA"/>
            </w:rPr>
            <w:t>/09/2010</w:t>
          </w: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</w:t>
          </w:r>
        </w:p>
      </w:tc>
    </w:tr>
    <w:tr w:rsidR="002F7E26" w:rsidTr="002F7E26">
      <w:tc>
        <w:tcPr>
          <w:tcW w:w="101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586F67" w:rsidP="0052021A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>
            <w:rPr>
              <w:rFonts w:cs="Arial"/>
              <w:sz w:val="20"/>
              <w:szCs w:val="20"/>
              <w:lang w:val="es-MX" w:eastAsia="ar-SA"/>
            </w:rPr>
            <w:t>MEG_Minuta_</w:t>
          </w:r>
          <w:r w:rsidR="0052021A">
            <w:rPr>
              <w:rFonts w:cs="Arial"/>
              <w:sz w:val="20"/>
              <w:szCs w:val="20"/>
              <w:lang w:val="es-MX" w:eastAsia="ar-SA"/>
            </w:rPr>
            <w:t>21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>09</w:t>
          </w:r>
          <w:r>
            <w:rPr>
              <w:rFonts w:cs="Arial"/>
              <w:sz w:val="20"/>
              <w:szCs w:val="20"/>
              <w:lang w:val="es-MX" w:eastAsia="ar-SA"/>
            </w:rPr>
            <w:t>2010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CB1E31" wp14:editId="2052049C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4507B3">
      <w:trPr>
        <w:cantSplit/>
        <w:trHeight w:val="1613"/>
      </w:trPr>
      <w:tc>
        <w:tcPr>
          <w:tcW w:w="10114" w:type="dxa"/>
          <w:vAlign w:val="center"/>
        </w:tcPr>
        <w:p w:rsidR="00166BA6" w:rsidRDefault="00166BA6" w:rsidP="00166BA6">
          <w:pPr>
            <w:jc w:val="right"/>
          </w:pPr>
        </w:p>
        <w:p w:rsidR="00166BA6" w:rsidRDefault="00EA5A43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240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46588963" r:id="rId2"/>
            </w:pict>
          </w:r>
          <w:r w:rsidR="00166BA6">
            <w:t xml:space="preserve">                                                 </w:t>
          </w:r>
        </w:p>
        <w:p w:rsidR="00166BA6" w:rsidRDefault="00166BA6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66BA6" w:rsidRDefault="00166BA6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507B3" w:rsidRDefault="004507B3" w:rsidP="004507B3">
          <w:pPr>
            <w:jc w:val="right"/>
          </w:pP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CB3"/>
    <w:multiLevelType w:val="hybridMultilevel"/>
    <w:tmpl w:val="909E960C"/>
    <w:lvl w:ilvl="0" w:tplc="F4C6D7E8">
      <w:start w:val="1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FEB083C"/>
    <w:multiLevelType w:val="hybridMultilevel"/>
    <w:tmpl w:val="4A0ADF8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B4"/>
    <w:rsid w:val="00006873"/>
    <w:rsid w:val="00010BAE"/>
    <w:rsid w:val="00031CF8"/>
    <w:rsid w:val="000330BE"/>
    <w:rsid w:val="00037466"/>
    <w:rsid w:val="0005001B"/>
    <w:rsid w:val="00055766"/>
    <w:rsid w:val="00055E66"/>
    <w:rsid w:val="000671A5"/>
    <w:rsid w:val="00074319"/>
    <w:rsid w:val="00087962"/>
    <w:rsid w:val="00091857"/>
    <w:rsid w:val="000A5CDA"/>
    <w:rsid w:val="000A77DF"/>
    <w:rsid w:val="000B523A"/>
    <w:rsid w:val="000B5641"/>
    <w:rsid w:val="000C45BD"/>
    <w:rsid w:val="000D58E6"/>
    <w:rsid w:val="000D5B6A"/>
    <w:rsid w:val="000D7AA7"/>
    <w:rsid w:val="000F31CD"/>
    <w:rsid w:val="00103CD5"/>
    <w:rsid w:val="001117A7"/>
    <w:rsid w:val="00125E35"/>
    <w:rsid w:val="00133F70"/>
    <w:rsid w:val="0013530E"/>
    <w:rsid w:val="0013762C"/>
    <w:rsid w:val="001416D3"/>
    <w:rsid w:val="00142850"/>
    <w:rsid w:val="001436DC"/>
    <w:rsid w:val="00147CB5"/>
    <w:rsid w:val="00152C0A"/>
    <w:rsid w:val="00155B9F"/>
    <w:rsid w:val="00166BA6"/>
    <w:rsid w:val="0017341C"/>
    <w:rsid w:val="0017686C"/>
    <w:rsid w:val="00177278"/>
    <w:rsid w:val="00183F8B"/>
    <w:rsid w:val="00184046"/>
    <w:rsid w:val="00190BD2"/>
    <w:rsid w:val="00193E2D"/>
    <w:rsid w:val="001A60C2"/>
    <w:rsid w:val="001B09A2"/>
    <w:rsid w:val="001B100F"/>
    <w:rsid w:val="001B241B"/>
    <w:rsid w:val="001B254E"/>
    <w:rsid w:val="001B3C2E"/>
    <w:rsid w:val="001C7F44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3A2E"/>
    <w:rsid w:val="00243D7B"/>
    <w:rsid w:val="0024718F"/>
    <w:rsid w:val="00261ED6"/>
    <w:rsid w:val="0026489A"/>
    <w:rsid w:val="0027680F"/>
    <w:rsid w:val="002775F9"/>
    <w:rsid w:val="0028512F"/>
    <w:rsid w:val="00293518"/>
    <w:rsid w:val="002A72F2"/>
    <w:rsid w:val="002B1EBB"/>
    <w:rsid w:val="002B21DB"/>
    <w:rsid w:val="002B403D"/>
    <w:rsid w:val="002B7DAA"/>
    <w:rsid w:val="002C1ED9"/>
    <w:rsid w:val="002D6E72"/>
    <w:rsid w:val="002D7C7F"/>
    <w:rsid w:val="002E79E5"/>
    <w:rsid w:val="002F2A60"/>
    <w:rsid w:val="002F35F0"/>
    <w:rsid w:val="002F7330"/>
    <w:rsid w:val="002F7E26"/>
    <w:rsid w:val="00304493"/>
    <w:rsid w:val="0031070D"/>
    <w:rsid w:val="003111A1"/>
    <w:rsid w:val="0032111A"/>
    <w:rsid w:val="0033236C"/>
    <w:rsid w:val="003400C4"/>
    <w:rsid w:val="00345480"/>
    <w:rsid w:val="00347690"/>
    <w:rsid w:val="0034773B"/>
    <w:rsid w:val="0035410E"/>
    <w:rsid w:val="00367AFC"/>
    <w:rsid w:val="003767A1"/>
    <w:rsid w:val="003817A4"/>
    <w:rsid w:val="00381A89"/>
    <w:rsid w:val="003A15EE"/>
    <w:rsid w:val="003A62B0"/>
    <w:rsid w:val="003A7F0E"/>
    <w:rsid w:val="003B0AA7"/>
    <w:rsid w:val="003B24FD"/>
    <w:rsid w:val="003B7EAD"/>
    <w:rsid w:val="003C1C04"/>
    <w:rsid w:val="003C50F8"/>
    <w:rsid w:val="003C597C"/>
    <w:rsid w:val="003D746C"/>
    <w:rsid w:val="003F2901"/>
    <w:rsid w:val="003F2B87"/>
    <w:rsid w:val="0041669A"/>
    <w:rsid w:val="00417F67"/>
    <w:rsid w:val="004231DC"/>
    <w:rsid w:val="0043011E"/>
    <w:rsid w:val="00441A47"/>
    <w:rsid w:val="004507B3"/>
    <w:rsid w:val="004515F5"/>
    <w:rsid w:val="0045227F"/>
    <w:rsid w:val="00473B78"/>
    <w:rsid w:val="00485373"/>
    <w:rsid w:val="004B1F0D"/>
    <w:rsid w:val="004B623B"/>
    <w:rsid w:val="004D0ABF"/>
    <w:rsid w:val="004E23D0"/>
    <w:rsid w:val="004F049D"/>
    <w:rsid w:val="004F1C65"/>
    <w:rsid w:val="004F3DBC"/>
    <w:rsid w:val="004F4AB5"/>
    <w:rsid w:val="0050675E"/>
    <w:rsid w:val="00506AB4"/>
    <w:rsid w:val="00506B7E"/>
    <w:rsid w:val="00514F06"/>
    <w:rsid w:val="0052021A"/>
    <w:rsid w:val="00537CB4"/>
    <w:rsid w:val="005560A2"/>
    <w:rsid w:val="0056308D"/>
    <w:rsid w:val="00564EB7"/>
    <w:rsid w:val="0056621F"/>
    <w:rsid w:val="00572DCE"/>
    <w:rsid w:val="005742E9"/>
    <w:rsid w:val="00580188"/>
    <w:rsid w:val="00586F67"/>
    <w:rsid w:val="005901BD"/>
    <w:rsid w:val="00591EB1"/>
    <w:rsid w:val="00593042"/>
    <w:rsid w:val="00596B48"/>
    <w:rsid w:val="00597B62"/>
    <w:rsid w:val="005A09F5"/>
    <w:rsid w:val="005A45B6"/>
    <w:rsid w:val="005C45A9"/>
    <w:rsid w:val="005C6DBF"/>
    <w:rsid w:val="005D1D74"/>
    <w:rsid w:val="005D23A6"/>
    <w:rsid w:val="005E0690"/>
    <w:rsid w:val="005E1890"/>
    <w:rsid w:val="0060399E"/>
    <w:rsid w:val="00604E4A"/>
    <w:rsid w:val="0061340C"/>
    <w:rsid w:val="006140D5"/>
    <w:rsid w:val="00625959"/>
    <w:rsid w:val="00626421"/>
    <w:rsid w:val="00642E67"/>
    <w:rsid w:val="00652D27"/>
    <w:rsid w:val="0067172A"/>
    <w:rsid w:val="00671DCC"/>
    <w:rsid w:val="006720E7"/>
    <w:rsid w:val="0069294B"/>
    <w:rsid w:val="00693A3E"/>
    <w:rsid w:val="006958E2"/>
    <w:rsid w:val="006A1233"/>
    <w:rsid w:val="006A2191"/>
    <w:rsid w:val="006A530B"/>
    <w:rsid w:val="006B4ECA"/>
    <w:rsid w:val="006C0E6B"/>
    <w:rsid w:val="006C7F37"/>
    <w:rsid w:val="006D72F3"/>
    <w:rsid w:val="006E3428"/>
    <w:rsid w:val="006F20AC"/>
    <w:rsid w:val="00704C9D"/>
    <w:rsid w:val="00725FF1"/>
    <w:rsid w:val="007330AA"/>
    <w:rsid w:val="00736226"/>
    <w:rsid w:val="00740191"/>
    <w:rsid w:val="00745A0C"/>
    <w:rsid w:val="00746A0D"/>
    <w:rsid w:val="00761A23"/>
    <w:rsid w:val="0077082B"/>
    <w:rsid w:val="0077308C"/>
    <w:rsid w:val="00774A17"/>
    <w:rsid w:val="00775F8E"/>
    <w:rsid w:val="00782D88"/>
    <w:rsid w:val="007833A5"/>
    <w:rsid w:val="00784763"/>
    <w:rsid w:val="00790C54"/>
    <w:rsid w:val="00797670"/>
    <w:rsid w:val="00797FC3"/>
    <w:rsid w:val="007A3233"/>
    <w:rsid w:val="007B237B"/>
    <w:rsid w:val="007B7EDC"/>
    <w:rsid w:val="007C3BBF"/>
    <w:rsid w:val="007D2D49"/>
    <w:rsid w:val="007D4816"/>
    <w:rsid w:val="007D6B46"/>
    <w:rsid w:val="007E2CC4"/>
    <w:rsid w:val="007E3AAF"/>
    <w:rsid w:val="007E4E4D"/>
    <w:rsid w:val="007F0D41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073E"/>
    <w:rsid w:val="00872908"/>
    <w:rsid w:val="008817CF"/>
    <w:rsid w:val="00883DA2"/>
    <w:rsid w:val="00885E9D"/>
    <w:rsid w:val="008935DF"/>
    <w:rsid w:val="008A1218"/>
    <w:rsid w:val="008A19C2"/>
    <w:rsid w:val="008A2292"/>
    <w:rsid w:val="008A251B"/>
    <w:rsid w:val="008B18D7"/>
    <w:rsid w:val="008B5795"/>
    <w:rsid w:val="008F0F61"/>
    <w:rsid w:val="008F2D82"/>
    <w:rsid w:val="008F33E3"/>
    <w:rsid w:val="008F7A87"/>
    <w:rsid w:val="0090049C"/>
    <w:rsid w:val="009032E1"/>
    <w:rsid w:val="0090453B"/>
    <w:rsid w:val="00916D93"/>
    <w:rsid w:val="00921223"/>
    <w:rsid w:val="009235F3"/>
    <w:rsid w:val="00931F4D"/>
    <w:rsid w:val="0093558B"/>
    <w:rsid w:val="00936671"/>
    <w:rsid w:val="00937D9A"/>
    <w:rsid w:val="00941DF9"/>
    <w:rsid w:val="009446AF"/>
    <w:rsid w:val="009466A2"/>
    <w:rsid w:val="00946744"/>
    <w:rsid w:val="00946C3A"/>
    <w:rsid w:val="00946D52"/>
    <w:rsid w:val="00947473"/>
    <w:rsid w:val="009506A5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B237A"/>
    <w:rsid w:val="009B2EA8"/>
    <w:rsid w:val="009B4D23"/>
    <w:rsid w:val="009C131E"/>
    <w:rsid w:val="009C637E"/>
    <w:rsid w:val="009C7CE7"/>
    <w:rsid w:val="009D2734"/>
    <w:rsid w:val="009E5636"/>
    <w:rsid w:val="009E653C"/>
    <w:rsid w:val="009F2204"/>
    <w:rsid w:val="009F63D6"/>
    <w:rsid w:val="00A052FA"/>
    <w:rsid w:val="00A10815"/>
    <w:rsid w:val="00A14130"/>
    <w:rsid w:val="00A1565F"/>
    <w:rsid w:val="00A24D3D"/>
    <w:rsid w:val="00A3159B"/>
    <w:rsid w:val="00A34925"/>
    <w:rsid w:val="00A44CD8"/>
    <w:rsid w:val="00A45B51"/>
    <w:rsid w:val="00A6045B"/>
    <w:rsid w:val="00A6310B"/>
    <w:rsid w:val="00A66BED"/>
    <w:rsid w:val="00A67752"/>
    <w:rsid w:val="00A71DEC"/>
    <w:rsid w:val="00A72134"/>
    <w:rsid w:val="00A83771"/>
    <w:rsid w:val="00A846D9"/>
    <w:rsid w:val="00A84F6C"/>
    <w:rsid w:val="00AA0DA0"/>
    <w:rsid w:val="00AA263A"/>
    <w:rsid w:val="00AA5BDC"/>
    <w:rsid w:val="00AB7EF9"/>
    <w:rsid w:val="00AC20A7"/>
    <w:rsid w:val="00AD1098"/>
    <w:rsid w:val="00AD2CE8"/>
    <w:rsid w:val="00AD42D8"/>
    <w:rsid w:val="00AD7803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17104"/>
    <w:rsid w:val="00B22779"/>
    <w:rsid w:val="00B22901"/>
    <w:rsid w:val="00B24500"/>
    <w:rsid w:val="00B24BF3"/>
    <w:rsid w:val="00B25867"/>
    <w:rsid w:val="00B26129"/>
    <w:rsid w:val="00B41F17"/>
    <w:rsid w:val="00B44E8B"/>
    <w:rsid w:val="00B45BAF"/>
    <w:rsid w:val="00B52952"/>
    <w:rsid w:val="00B52BCD"/>
    <w:rsid w:val="00B73AD2"/>
    <w:rsid w:val="00B816FF"/>
    <w:rsid w:val="00BA28AB"/>
    <w:rsid w:val="00BA6039"/>
    <w:rsid w:val="00BB40F9"/>
    <w:rsid w:val="00BC5CDD"/>
    <w:rsid w:val="00BC7CB8"/>
    <w:rsid w:val="00BD184A"/>
    <w:rsid w:val="00BD5C25"/>
    <w:rsid w:val="00BD75B1"/>
    <w:rsid w:val="00BE07CB"/>
    <w:rsid w:val="00BF192E"/>
    <w:rsid w:val="00BF5175"/>
    <w:rsid w:val="00BF64E5"/>
    <w:rsid w:val="00C0060B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620DD"/>
    <w:rsid w:val="00C65D27"/>
    <w:rsid w:val="00C8344D"/>
    <w:rsid w:val="00C97546"/>
    <w:rsid w:val="00CB3A2E"/>
    <w:rsid w:val="00CB7F03"/>
    <w:rsid w:val="00CC25B1"/>
    <w:rsid w:val="00CC2DB1"/>
    <w:rsid w:val="00CC64E7"/>
    <w:rsid w:val="00CC7E66"/>
    <w:rsid w:val="00CE3DD7"/>
    <w:rsid w:val="00CF1674"/>
    <w:rsid w:val="00CF4311"/>
    <w:rsid w:val="00D0319B"/>
    <w:rsid w:val="00D1269E"/>
    <w:rsid w:val="00D147A3"/>
    <w:rsid w:val="00D32CE5"/>
    <w:rsid w:val="00D33B4B"/>
    <w:rsid w:val="00D43134"/>
    <w:rsid w:val="00D44DE5"/>
    <w:rsid w:val="00D46327"/>
    <w:rsid w:val="00D4637A"/>
    <w:rsid w:val="00D51F74"/>
    <w:rsid w:val="00D564E9"/>
    <w:rsid w:val="00D576FD"/>
    <w:rsid w:val="00D65EF8"/>
    <w:rsid w:val="00D730A8"/>
    <w:rsid w:val="00D8224D"/>
    <w:rsid w:val="00D86274"/>
    <w:rsid w:val="00D918CE"/>
    <w:rsid w:val="00D95BB2"/>
    <w:rsid w:val="00DA4938"/>
    <w:rsid w:val="00DB04C2"/>
    <w:rsid w:val="00DB05DA"/>
    <w:rsid w:val="00DB1438"/>
    <w:rsid w:val="00DB20CA"/>
    <w:rsid w:val="00DC716F"/>
    <w:rsid w:val="00DD0C99"/>
    <w:rsid w:val="00DD3110"/>
    <w:rsid w:val="00DD61C4"/>
    <w:rsid w:val="00DD6376"/>
    <w:rsid w:val="00DD7890"/>
    <w:rsid w:val="00DE041E"/>
    <w:rsid w:val="00DF5063"/>
    <w:rsid w:val="00E121B2"/>
    <w:rsid w:val="00E15830"/>
    <w:rsid w:val="00E214F9"/>
    <w:rsid w:val="00E233DB"/>
    <w:rsid w:val="00E246D7"/>
    <w:rsid w:val="00E32F17"/>
    <w:rsid w:val="00E36A76"/>
    <w:rsid w:val="00E43F71"/>
    <w:rsid w:val="00E577D6"/>
    <w:rsid w:val="00E60A38"/>
    <w:rsid w:val="00E623CE"/>
    <w:rsid w:val="00E62BB1"/>
    <w:rsid w:val="00E6339F"/>
    <w:rsid w:val="00E775AE"/>
    <w:rsid w:val="00E82848"/>
    <w:rsid w:val="00EA19F8"/>
    <w:rsid w:val="00EA434D"/>
    <w:rsid w:val="00EA5A43"/>
    <w:rsid w:val="00EB4D23"/>
    <w:rsid w:val="00EB6832"/>
    <w:rsid w:val="00EC1BF2"/>
    <w:rsid w:val="00EC3CC9"/>
    <w:rsid w:val="00ED0DF4"/>
    <w:rsid w:val="00ED1F00"/>
    <w:rsid w:val="00ED2A60"/>
    <w:rsid w:val="00ED41DA"/>
    <w:rsid w:val="00EE102F"/>
    <w:rsid w:val="00EE785A"/>
    <w:rsid w:val="00EF1328"/>
    <w:rsid w:val="00EF64E5"/>
    <w:rsid w:val="00F031DC"/>
    <w:rsid w:val="00F109F6"/>
    <w:rsid w:val="00F207E6"/>
    <w:rsid w:val="00F23256"/>
    <w:rsid w:val="00F36B30"/>
    <w:rsid w:val="00F36E8B"/>
    <w:rsid w:val="00F563DB"/>
    <w:rsid w:val="00F93DD4"/>
    <w:rsid w:val="00F94849"/>
    <w:rsid w:val="00FA4A13"/>
    <w:rsid w:val="00FB2433"/>
    <w:rsid w:val="00FB2E50"/>
    <w:rsid w:val="00FB355A"/>
    <w:rsid w:val="00FB4CDB"/>
    <w:rsid w:val="00FC4956"/>
    <w:rsid w:val="00FD68A1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ossa@megacable.com.m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Megacable\Minuta\%5bPRY%5d_Minuta_%5bddmmaaaa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[PRY]_Minuta_[ddmmaaaa]</Template>
  <TotalTime>0</TotalTime>
  <Pages>5</Pages>
  <Words>658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4274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Belem Jimenez</dc:creator>
  <cp:lastModifiedBy>p</cp:lastModifiedBy>
  <cp:revision>2</cp:revision>
  <cp:lastPrinted>2008-09-11T22:09:00Z</cp:lastPrinted>
  <dcterms:created xsi:type="dcterms:W3CDTF">2010-09-21T20:43:00Z</dcterms:created>
  <dcterms:modified xsi:type="dcterms:W3CDTF">2010-09-21T20:43:00Z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