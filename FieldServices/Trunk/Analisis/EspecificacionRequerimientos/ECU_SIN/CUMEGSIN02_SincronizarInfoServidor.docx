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F08A4">
        <w:rPr>
          <w:szCs w:val="36"/>
        </w:rPr>
        <w:t xml:space="preserve">Sincronizar </w:t>
      </w:r>
      <w:r w:rsidR="00F172A5">
        <w:rPr>
          <w:szCs w:val="36"/>
        </w:rPr>
        <w:t>Información al Servidor</w:t>
      </w:r>
      <w:r w:rsidR="007D70AF">
        <w:rPr>
          <w:szCs w:val="36"/>
        </w:rPr>
        <w:t xml:space="preserve"> – </w:t>
      </w:r>
      <w:r w:rsidR="001F08A4">
        <w:rPr>
          <w:szCs w:val="36"/>
        </w:rPr>
        <w:t>CUMEGSIN0</w:t>
      </w:r>
      <w:r w:rsidR="00F172A5">
        <w:rPr>
          <w:szCs w:val="36"/>
        </w:rPr>
        <w:t>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6A744A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CB071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RPr="0013530E" w:rsidTr="00DF3C27">
        <w:trPr>
          <w:jc w:val="center"/>
        </w:trPr>
        <w:tc>
          <w:tcPr>
            <w:tcW w:w="2304" w:type="dxa"/>
          </w:tcPr>
          <w:p w:rsidR="007948BC" w:rsidRPr="00C70293" w:rsidRDefault="0031175F" w:rsidP="00F172A5">
            <w:pPr>
              <w:pStyle w:val="Tabletext"/>
              <w:jc w:val="center"/>
            </w:pPr>
            <w:r>
              <w:t>09</w:t>
            </w:r>
            <w:r w:rsidR="001F08A4">
              <w:t>/0</w:t>
            </w:r>
            <w:r w:rsidR="00F172A5">
              <w:t>8</w:t>
            </w:r>
            <w:r w:rsidR="001F08A4">
              <w:t>/2010</w:t>
            </w:r>
          </w:p>
        </w:tc>
        <w:tc>
          <w:tcPr>
            <w:tcW w:w="1152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7948BC" w:rsidRPr="00C70293" w:rsidRDefault="00C70293" w:rsidP="00F172A5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1F08A4">
              <w:t xml:space="preserve">Sincronizar </w:t>
            </w:r>
            <w:r w:rsidR="00F172A5">
              <w:t>Información al Servidor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C70293" w:rsidRDefault="00C70293" w:rsidP="00CB0719">
            <w:pPr>
              <w:pStyle w:val="Tabletext"/>
              <w:jc w:val="center"/>
            </w:pPr>
            <w:r w:rsidRPr="00C70293">
              <w:t xml:space="preserve">Belem </w:t>
            </w:r>
            <w:proofErr w:type="spellStart"/>
            <w:r w:rsidR="00CB0719">
              <w:t>Lizeth</w:t>
            </w:r>
            <w:proofErr w:type="spellEnd"/>
            <w:r w:rsidR="00CB0719">
              <w:t xml:space="preserve"> Jiménez Arévalo 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C1132A" w:rsidRDefault="00B7274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5880889" w:history="1">
        <w:r w:rsidR="00C1132A" w:rsidRPr="006820B7">
          <w:rPr>
            <w:rStyle w:val="Hipervnculo"/>
          </w:rPr>
          <w:t>1</w:t>
        </w:r>
        <w:r w:rsidR="00C1132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1132A" w:rsidRPr="006820B7">
          <w:rPr>
            <w:rStyle w:val="Hipervnculo"/>
          </w:rPr>
          <w:t>Introducción</w:t>
        </w:r>
        <w:r w:rsidR="00C1132A">
          <w:rPr>
            <w:webHidden/>
          </w:rPr>
          <w:tab/>
        </w:r>
        <w:r w:rsidR="00C1132A">
          <w:rPr>
            <w:webHidden/>
          </w:rPr>
          <w:fldChar w:fldCharType="begin"/>
        </w:r>
        <w:r w:rsidR="00C1132A">
          <w:rPr>
            <w:webHidden/>
          </w:rPr>
          <w:instrText xml:space="preserve"> PAGEREF _Toc275880889 \h </w:instrText>
        </w:r>
        <w:r w:rsidR="00C1132A">
          <w:rPr>
            <w:webHidden/>
          </w:rPr>
        </w:r>
        <w:r w:rsidR="00C1132A">
          <w:rPr>
            <w:webHidden/>
          </w:rPr>
          <w:fldChar w:fldCharType="separate"/>
        </w:r>
        <w:r w:rsidR="00C1132A">
          <w:rPr>
            <w:webHidden/>
          </w:rPr>
          <w:t>4</w:t>
        </w:r>
        <w:r w:rsidR="00C1132A">
          <w:rPr>
            <w:webHidden/>
          </w:rPr>
          <w:fldChar w:fldCharType="end"/>
        </w:r>
      </w:hyperlink>
    </w:p>
    <w:p w:rsidR="00C1132A" w:rsidRDefault="00C1132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880890" w:history="1">
        <w:r w:rsidRPr="006820B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</w:rPr>
          <w:t>Caso de uso: Sincronizar Información al Servidor – CUMEGSIN02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_Toc275880890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1132A" w:rsidRDefault="00C1132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880891" w:history="1">
        <w:r w:rsidRPr="006820B7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880892" w:history="1">
        <w:r w:rsidRPr="006820B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_Toc275880892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1132A" w:rsidRDefault="00C1132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880893" w:history="1">
        <w:r w:rsidRPr="006820B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_Toc275880893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1132A" w:rsidRDefault="00C1132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880894" w:history="1">
        <w:r w:rsidRPr="006820B7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880895" w:history="1">
        <w:r w:rsidRPr="006820B7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880896" w:history="1">
        <w:r w:rsidRPr="006820B7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880897" w:history="1">
        <w:r w:rsidRPr="006820B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_Toc275880897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1132A" w:rsidRDefault="00C1132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880898" w:history="1">
        <w:r w:rsidRPr="006820B7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880899" w:history="1">
        <w:r w:rsidRPr="006820B7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880900" w:history="1">
        <w:r w:rsidRPr="006820B7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880901" w:history="1">
        <w:r w:rsidRPr="006820B7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880902" w:history="1">
        <w:r w:rsidRPr="006820B7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880903" w:history="1">
        <w:r w:rsidRPr="006820B7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880904" w:history="1">
        <w:r w:rsidRPr="006820B7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880905" w:history="1">
        <w:r w:rsidRPr="006820B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_Toc275880905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1132A" w:rsidRDefault="00C1132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880906" w:history="1">
        <w:r w:rsidRPr="006820B7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880907" w:history="1">
        <w:r w:rsidRPr="006820B7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_Toc275880907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132A" w:rsidRDefault="00C1132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880908" w:history="1">
        <w:r w:rsidRPr="006820B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_Toc275880908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1132A" w:rsidRDefault="00C1132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880909" w:history="1">
        <w:r w:rsidRPr="006820B7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_Toc275880909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1132A" w:rsidRDefault="00C1132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880910" w:history="1">
        <w:r w:rsidRPr="006820B7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_Toc275880910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1132A" w:rsidRDefault="00C1132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880911" w:history="1">
        <w:r w:rsidRPr="006820B7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20B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_Toc275880911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B72748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2C118B">
        <w:rPr>
          <w:szCs w:val="36"/>
        </w:rPr>
        <w:t xml:space="preserve">Sincronizar </w:t>
      </w:r>
      <w:r w:rsidR="00F172A5">
        <w:rPr>
          <w:szCs w:val="36"/>
        </w:rPr>
        <w:t>Información al Servidor</w:t>
      </w:r>
      <w:r w:rsidR="007D70AF">
        <w:rPr>
          <w:szCs w:val="36"/>
        </w:rPr>
        <w:t xml:space="preserve"> – </w:t>
      </w:r>
      <w:r w:rsidR="00F172A5">
        <w:rPr>
          <w:szCs w:val="36"/>
        </w:rPr>
        <w:t>CUMEGSIN02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75880889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FC72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27588089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2C118B">
        <w:rPr>
          <w:szCs w:val="36"/>
        </w:rPr>
        <w:t xml:space="preserve">Sincronizar </w:t>
      </w:r>
      <w:r w:rsidR="00F172A5">
        <w:rPr>
          <w:szCs w:val="36"/>
        </w:rPr>
        <w:t>Información al Servidor</w:t>
      </w:r>
      <w:r w:rsidR="002C118B">
        <w:rPr>
          <w:szCs w:val="36"/>
        </w:rPr>
        <w:t xml:space="preserve"> – CUMEGSIN0</w:t>
      </w:r>
      <w:r w:rsidR="00F172A5">
        <w:rPr>
          <w:szCs w:val="36"/>
        </w:rPr>
        <w:t>2</w:t>
      </w:r>
      <w:bookmarkEnd w:id="5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7588089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</w:t>
      </w:r>
      <w:r w:rsidR="00F172A5">
        <w:rPr>
          <w:sz w:val="20"/>
          <w:szCs w:val="20"/>
          <w:lang w:eastAsia="en-US"/>
        </w:rPr>
        <w:t>enviar toda la información</w:t>
      </w:r>
      <w:r w:rsidR="00D224F0">
        <w:rPr>
          <w:sz w:val="20"/>
          <w:szCs w:val="20"/>
          <w:lang w:eastAsia="en-US"/>
        </w:rPr>
        <w:t xml:space="preserve"> que no haya sido enviada en el transcurso de la jornada laboral </w:t>
      </w:r>
      <w:r w:rsidR="00F172A5">
        <w:rPr>
          <w:sz w:val="20"/>
          <w:szCs w:val="20"/>
          <w:lang w:eastAsia="en-US"/>
        </w:rPr>
        <w:t>del</w:t>
      </w:r>
      <w:r w:rsidR="002C118B">
        <w:rPr>
          <w:sz w:val="20"/>
          <w:szCs w:val="20"/>
          <w:lang w:eastAsia="en-US"/>
        </w:rPr>
        <w:t xml:space="preserve"> dispositivo móvil</w:t>
      </w:r>
      <w:r w:rsidR="00D224F0">
        <w:rPr>
          <w:sz w:val="20"/>
          <w:szCs w:val="20"/>
          <w:lang w:eastAsia="en-US"/>
        </w:rPr>
        <w:t xml:space="preserve"> hacia el servidor</w:t>
      </w:r>
      <w:r w:rsidR="002C118B">
        <w:rPr>
          <w:sz w:val="20"/>
          <w:szCs w:val="20"/>
          <w:lang w:eastAsia="en-US"/>
        </w:rPr>
        <w:t xml:space="preserve"> 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275880892"/>
      <w:r>
        <w:t>3</w:t>
      </w:r>
      <w:r>
        <w:tab/>
      </w:r>
      <w:r w:rsidR="007B6535">
        <w:t>Diagrama de Casos de Uso</w:t>
      </w:r>
      <w:bookmarkEnd w:id="9"/>
    </w:p>
    <w:p w:rsidR="001476B3" w:rsidRPr="001476B3" w:rsidRDefault="001476B3" w:rsidP="001476B3">
      <w:pPr>
        <w:rPr>
          <w:lang w:val="es-MX" w:eastAsia="es-MX"/>
        </w:rPr>
      </w:pPr>
    </w:p>
    <w:bookmarkEnd w:id="8"/>
    <w:p w:rsidR="00481C4A" w:rsidRPr="00EC1657" w:rsidRDefault="00667581" w:rsidP="00EC1657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 wp14:anchorId="2F269215" wp14:editId="75BEFB61">
            <wp:extent cx="6333490" cy="3205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0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Default="00481C4A" w:rsidP="00481C4A">
      <w:pPr>
        <w:rPr>
          <w:i/>
          <w:iCs/>
          <w:color w:val="0000FF"/>
        </w:rPr>
      </w:pPr>
    </w:p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75880893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7588089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8A7C48" w:rsidRPr="000255CB" w:rsidRDefault="008A7C48" w:rsidP="000255CB">
      <w:pPr>
        <w:rPr>
          <w:b/>
          <w:sz w:val="20"/>
          <w:szCs w:val="20"/>
        </w:rPr>
      </w:pPr>
      <w:bookmarkStart w:id="14" w:name="_Toc264539600"/>
      <w:r w:rsidRPr="000255CB">
        <w:rPr>
          <w:sz w:val="20"/>
          <w:szCs w:val="20"/>
        </w:rPr>
        <w:t>N/A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5880895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0255CB" w:rsidRPr="00623EC6" w:rsidRDefault="00DA4AC3" w:rsidP="000255CB">
      <w:pPr>
        <w:pStyle w:val="Prrafodelista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Se debe haber consultado el resumen de la jornada</w:t>
      </w:r>
      <w:r w:rsidR="00687E5C">
        <w:rPr>
          <w:sz w:val="20"/>
          <w:szCs w:val="20"/>
        </w:rPr>
        <w:t>.</w:t>
      </w:r>
    </w:p>
    <w:p w:rsidR="00573E25" w:rsidRPr="00476793" w:rsidRDefault="00573E25" w:rsidP="00573E2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75880896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027628" w:rsidRPr="0044705A" w:rsidRDefault="00027628" w:rsidP="00027628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proofErr w:type="spellStart"/>
      <w:r w:rsidRPr="0044705A">
        <w:rPr>
          <w:rFonts w:cs="Arial"/>
          <w:sz w:val="20"/>
          <w:szCs w:val="20"/>
        </w:rPr>
        <w:t>SincronizarInformacionServidor</w:t>
      </w:r>
      <w:proofErr w:type="spellEnd"/>
    </w:p>
    <w:p w:rsidR="00027628" w:rsidRPr="00027628" w:rsidRDefault="00027628" w:rsidP="00027628">
      <w:pPr>
        <w:pStyle w:val="Prrafodelista"/>
        <w:numPr>
          <w:ilvl w:val="1"/>
          <w:numId w:val="18"/>
        </w:numPr>
        <w:rPr>
          <w:sz w:val="20"/>
          <w:szCs w:val="20"/>
        </w:rPr>
      </w:pPr>
      <w:proofErr w:type="spellStart"/>
      <w:r w:rsidRPr="00027628">
        <w:rPr>
          <w:sz w:val="20"/>
          <w:szCs w:val="20"/>
        </w:rPr>
        <w:t>Sincronizacion</w:t>
      </w:r>
      <w:proofErr w:type="spellEnd"/>
      <w:r w:rsidRPr="00027628">
        <w:rPr>
          <w:sz w:val="20"/>
          <w:szCs w:val="20"/>
        </w:rPr>
        <w:t xml:space="preserve"> (Verdadero/Falso)</w:t>
      </w:r>
    </w:p>
    <w:p w:rsidR="00027628" w:rsidRPr="00027628" w:rsidRDefault="00027628" w:rsidP="00027628">
      <w:pPr>
        <w:pStyle w:val="Prrafodelista"/>
        <w:numPr>
          <w:ilvl w:val="1"/>
          <w:numId w:val="18"/>
        </w:numPr>
        <w:rPr>
          <w:sz w:val="20"/>
          <w:szCs w:val="20"/>
        </w:rPr>
      </w:pPr>
      <w:proofErr w:type="spellStart"/>
      <w:r w:rsidRPr="00027628">
        <w:rPr>
          <w:sz w:val="20"/>
          <w:szCs w:val="20"/>
        </w:rPr>
        <w:t>ArchivoGuardado</w:t>
      </w:r>
      <w:proofErr w:type="spellEnd"/>
      <w:r w:rsidRPr="00027628">
        <w:rPr>
          <w:sz w:val="20"/>
          <w:szCs w:val="20"/>
        </w:rPr>
        <w:t xml:space="preserve"> (Verdadero/Falso)</w:t>
      </w:r>
    </w:p>
    <w:p w:rsidR="00027628" w:rsidRPr="00027628" w:rsidRDefault="00027628" w:rsidP="00027628">
      <w:pPr>
        <w:pStyle w:val="Prrafodelista"/>
        <w:numPr>
          <w:ilvl w:val="1"/>
          <w:numId w:val="18"/>
        </w:numPr>
        <w:rPr>
          <w:sz w:val="20"/>
          <w:szCs w:val="20"/>
        </w:rPr>
      </w:pPr>
      <w:proofErr w:type="spellStart"/>
      <w:r w:rsidRPr="00027628">
        <w:rPr>
          <w:sz w:val="20"/>
          <w:szCs w:val="20"/>
        </w:rPr>
        <w:t>InterfacesGeneradas</w:t>
      </w:r>
      <w:proofErr w:type="spellEnd"/>
      <w:r w:rsidRPr="00027628">
        <w:rPr>
          <w:sz w:val="20"/>
          <w:szCs w:val="20"/>
        </w:rPr>
        <w:t xml:space="preserve"> (Verdadero/Falso)</w:t>
      </w:r>
    </w:p>
    <w:p w:rsidR="00573E25" w:rsidRDefault="004D00F1" w:rsidP="004D00F1">
      <w:pPr>
        <w:pStyle w:val="Prrafodelista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EliminarArchivo</w:t>
      </w:r>
      <w:proofErr w:type="spellEnd"/>
    </w:p>
    <w:p w:rsidR="004D00F1" w:rsidRPr="00807176" w:rsidRDefault="004D00F1" w:rsidP="004D00F1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Eliminado</w:t>
      </w:r>
    </w:p>
    <w:p w:rsidR="00573E25" w:rsidRDefault="00573E25" w:rsidP="00573E25">
      <w:pPr>
        <w:pStyle w:val="Ttulo1"/>
        <w:tabs>
          <w:tab w:val="clear" w:pos="720"/>
          <w:tab w:val="num" w:pos="284"/>
        </w:tabs>
        <w:autoSpaceDE/>
        <w:autoSpaceDN/>
        <w:adjustRightInd/>
      </w:pPr>
      <w:bookmarkStart w:id="17" w:name="_Toc52616584"/>
      <w:bookmarkStart w:id="18" w:name="_Toc182735728"/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275880897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C6154F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75880898"/>
      <w:r>
        <w:rPr>
          <w:rFonts w:cs="Arial"/>
        </w:rPr>
        <w:t>5.1</w:t>
      </w:r>
      <w:r>
        <w:rPr>
          <w:rFonts w:cs="Arial"/>
        </w:rPr>
        <w:tab/>
      </w:r>
      <w:r w:rsidR="00481C4A" w:rsidRPr="00C6154F">
        <w:rPr>
          <w:rFonts w:cs="Arial"/>
        </w:rPr>
        <w:t>Flujo básico</w:t>
      </w:r>
      <w:bookmarkEnd w:id="20"/>
      <w:bookmarkEnd w:id="21"/>
      <w:bookmarkEnd w:id="22"/>
      <w:r w:rsidR="00BC7D19" w:rsidRPr="00C6154F">
        <w:rPr>
          <w:rFonts w:cs="Arial"/>
        </w:rPr>
        <w:t xml:space="preserve"> </w:t>
      </w:r>
    </w:p>
    <w:p w:rsidR="00FE1CAC" w:rsidRPr="00C6154F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367DE0" w:rsidRPr="00367DE0" w:rsidRDefault="00DE7D26" w:rsidP="00367DE0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C6154F">
        <w:rPr>
          <w:rFonts w:cs="Arial"/>
          <w:sz w:val="20"/>
          <w:szCs w:val="20"/>
        </w:rPr>
        <w:t xml:space="preserve">El caso de uso inicia cuando </w:t>
      </w:r>
      <w:r w:rsidR="00B37CF3" w:rsidRPr="00C6154F">
        <w:rPr>
          <w:rFonts w:cs="Arial"/>
          <w:sz w:val="20"/>
          <w:szCs w:val="20"/>
        </w:rPr>
        <w:t xml:space="preserve">es invocado por el caso de uso </w:t>
      </w:r>
      <w:bookmarkStart w:id="25" w:name="paso2_2"/>
      <w:r w:rsidR="00331463">
        <w:rPr>
          <w:b/>
          <w:sz w:val="20"/>
          <w:szCs w:val="20"/>
        </w:rPr>
        <w:fldChar w:fldCharType="begin"/>
      </w:r>
      <w:r w:rsidR="00664543">
        <w:rPr>
          <w:b/>
          <w:sz w:val="20"/>
          <w:szCs w:val="20"/>
        </w:rPr>
        <w:instrText>HYPERLINK "C:\\Amesol\\Analisis\\Megacable\\EspecificacionRequerimientos\\ECU_MOV\\CUMEGMOV01_AccesarAlSistemaMovil.docx"</w:instrText>
      </w:r>
      <w:r w:rsidR="00331463">
        <w:rPr>
          <w:b/>
          <w:sz w:val="20"/>
          <w:szCs w:val="20"/>
        </w:rPr>
        <w:fldChar w:fldCharType="separate"/>
      </w:r>
      <w:r w:rsidR="00331463" w:rsidRPr="00331463">
        <w:rPr>
          <w:rStyle w:val="Hipervnculo"/>
          <w:b/>
          <w:sz w:val="20"/>
          <w:szCs w:val="20"/>
        </w:rPr>
        <w:t>Accesar al Sistema Móvil</w:t>
      </w:r>
      <w:r w:rsidR="00367DE0" w:rsidRPr="00331463">
        <w:rPr>
          <w:rStyle w:val="Hipervnculo"/>
          <w:b/>
          <w:sz w:val="20"/>
          <w:szCs w:val="20"/>
        </w:rPr>
        <w:t xml:space="preserve"> – CUMEGMOV0</w:t>
      </w:r>
      <w:r w:rsidR="00331463" w:rsidRPr="00331463">
        <w:rPr>
          <w:rStyle w:val="Hipervnculo"/>
          <w:b/>
          <w:sz w:val="20"/>
          <w:szCs w:val="20"/>
        </w:rPr>
        <w:t>1</w:t>
      </w:r>
      <w:r w:rsidR="00331463">
        <w:rPr>
          <w:b/>
          <w:sz w:val="20"/>
          <w:szCs w:val="20"/>
        </w:rPr>
        <w:fldChar w:fldCharType="end"/>
      </w:r>
    </w:p>
    <w:p w:rsidR="00241170" w:rsidRDefault="00241170" w:rsidP="00C95E0F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6" w:name="paso2"/>
      <w:r>
        <w:rPr>
          <w:rStyle w:val="Hipervnculo"/>
          <w:rFonts w:cs="Arial"/>
          <w:color w:val="auto"/>
          <w:sz w:val="20"/>
          <w:szCs w:val="20"/>
          <w:u w:val="none"/>
        </w:rPr>
        <w:t>El sistema o</w:t>
      </w:r>
      <w:r w:rsidR="00331463">
        <w:rPr>
          <w:rStyle w:val="Hipervnculo"/>
          <w:rFonts w:cs="Arial"/>
          <w:color w:val="auto"/>
          <w:sz w:val="20"/>
          <w:szCs w:val="20"/>
          <w:u w:val="none"/>
        </w:rPr>
        <w:t xml:space="preserve">btiene </w:t>
      </w:r>
      <w:r w:rsidR="00D55502">
        <w:rPr>
          <w:rStyle w:val="Hipervnculo"/>
          <w:rFonts w:cs="Arial"/>
          <w:color w:val="auto"/>
          <w:sz w:val="20"/>
          <w:szCs w:val="20"/>
          <w:u w:val="none"/>
        </w:rPr>
        <w:t xml:space="preserve">de la sesión la siguiente </w:t>
      </w:r>
      <w:r w:rsidR="00331463">
        <w:rPr>
          <w:rStyle w:val="Hipervnculo"/>
          <w:rFonts w:cs="Arial"/>
          <w:color w:val="auto"/>
          <w:sz w:val="20"/>
          <w:szCs w:val="20"/>
          <w:u w:val="none"/>
        </w:rPr>
        <w:t>información:</w:t>
      </w:r>
    </w:p>
    <w:p w:rsidR="007320FC" w:rsidRPr="007320FC" w:rsidRDefault="007320FC" w:rsidP="007320FC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7320FC">
        <w:rPr>
          <w:sz w:val="20"/>
          <w:szCs w:val="20"/>
        </w:rPr>
        <w:t>Clave de la Terminal</w:t>
      </w:r>
    </w:p>
    <w:p w:rsidR="007320FC" w:rsidRPr="007320FC" w:rsidRDefault="007320FC" w:rsidP="007320FC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7320FC">
        <w:rPr>
          <w:sz w:val="20"/>
          <w:szCs w:val="20"/>
        </w:rPr>
        <w:t>Clave de la Sucursal</w:t>
      </w:r>
    </w:p>
    <w:p w:rsidR="007320FC" w:rsidRPr="007320FC" w:rsidRDefault="007320FC" w:rsidP="007320FC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7320FC">
        <w:rPr>
          <w:sz w:val="20"/>
          <w:szCs w:val="20"/>
        </w:rPr>
        <w:t>Número de Serie</w:t>
      </w:r>
    </w:p>
    <w:p w:rsidR="007320FC" w:rsidRPr="007320FC" w:rsidRDefault="007320FC" w:rsidP="007320FC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7320FC">
        <w:rPr>
          <w:sz w:val="20"/>
          <w:szCs w:val="20"/>
        </w:rPr>
        <w:t>Clave del Usuario</w:t>
      </w:r>
    </w:p>
    <w:p w:rsidR="007320FC" w:rsidRPr="007320FC" w:rsidRDefault="007320FC" w:rsidP="007320FC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7320FC">
        <w:rPr>
          <w:sz w:val="20"/>
          <w:szCs w:val="20"/>
        </w:rPr>
        <w:t>Clave del Perfil</w:t>
      </w:r>
    </w:p>
    <w:p w:rsidR="007320FC" w:rsidRPr="007320FC" w:rsidRDefault="007320FC" w:rsidP="007320FC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7320FC">
        <w:rPr>
          <w:sz w:val="20"/>
          <w:szCs w:val="20"/>
        </w:rPr>
        <w:t>Clave de la Cuadrilla</w:t>
      </w:r>
    </w:p>
    <w:p w:rsidR="007320FC" w:rsidRPr="007320FC" w:rsidRDefault="007320FC" w:rsidP="007320FC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7320FC">
        <w:rPr>
          <w:sz w:val="20"/>
          <w:szCs w:val="20"/>
        </w:rPr>
        <w:t>Fecha de la Agenda</w:t>
      </w:r>
    </w:p>
    <w:p w:rsidR="007320FC" w:rsidRPr="007320FC" w:rsidRDefault="007320FC" w:rsidP="007320FC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7320FC">
        <w:rPr>
          <w:sz w:val="20"/>
          <w:szCs w:val="20"/>
        </w:rPr>
        <w:t>Identificador de la Jornada</w:t>
      </w:r>
    </w:p>
    <w:p w:rsidR="00E52450" w:rsidRPr="00EC1515" w:rsidRDefault="00E52450" w:rsidP="00E52450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0" w:anchor="MT0005" w:history="1">
        <w:r>
          <w:rPr>
            <w:rStyle w:val="Hipervnculo"/>
            <w:rFonts w:cs="Arial"/>
            <w:b/>
            <w:sz w:val="20"/>
            <w:szCs w:val="20"/>
          </w:rPr>
          <w:t>MT0001</w:t>
        </w:r>
        <w:r w:rsidRPr="00522A0A">
          <w:rPr>
            <w:rStyle w:val="Hipervnculo"/>
            <w:rFonts w:cs="Arial"/>
            <w:b/>
            <w:sz w:val="20"/>
            <w:szCs w:val="20"/>
          </w:rPr>
          <w:t xml:space="preserve"> &lt;Est</w:t>
        </w:r>
        <w:r>
          <w:rPr>
            <w:rStyle w:val="Hipervnculo"/>
            <w:rFonts w:cs="Arial"/>
            <w:b/>
            <w:sz w:val="20"/>
            <w:szCs w:val="20"/>
          </w:rPr>
          <w:t>ableciendo Conexión</w:t>
        </w:r>
        <w:r w:rsidRPr="00522A0A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E52450" w:rsidRPr="00E52450" w:rsidRDefault="00E52450" w:rsidP="00E52450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EC1515">
        <w:rPr>
          <w:rFonts w:cs="Arial"/>
          <w:sz w:val="20"/>
          <w:szCs w:val="20"/>
        </w:rPr>
        <w:t>El sistema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presenta el mensaje </w:t>
      </w:r>
      <w:hyperlink r:id="rId11" w:anchor="MT0004" w:history="1">
        <w:r w:rsidRPr="00522A0A">
          <w:rPr>
            <w:rStyle w:val="Hipervnculo"/>
            <w:rFonts w:cs="Arial"/>
            <w:b/>
            <w:sz w:val="20"/>
            <w:szCs w:val="20"/>
          </w:rPr>
          <w:t>MT00</w:t>
        </w:r>
        <w:r>
          <w:rPr>
            <w:rStyle w:val="Hipervnculo"/>
            <w:rFonts w:cs="Arial"/>
            <w:b/>
            <w:sz w:val="20"/>
            <w:szCs w:val="20"/>
          </w:rPr>
          <w:t>04</w:t>
        </w:r>
        <w:r w:rsidRPr="00522A0A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Enviando Información</w:t>
        </w:r>
        <w:r w:rsidRPr="00522A0A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954A1B" w:rsidRDefault="00954A1B" w:rsidP="00C95E0F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tiempo muerto que no contenga el identificador de la jornada, el sistema actualiza la siguiente información:</w:t>
      </w:r>
    </w:p>
    <w:p w:rsidR="00954A1B" w:rsidRDefault="00954A1B" w:rsidP="00954A1B">
      <w:pPr>
        <w:pStyle w:val="Prrafodelista"/>
        <w:numPr>
          <w:ilvl w:val="1"/>
          <w:numId w:val="6"/>
        </w:numPr>
        <w:tabs>
          <w:tab w:val="left" w:pos="851"/>
        </w:tabs>
        <w:ind w:left="576" w:hanging="1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TiempoMuerto</w:t>
      </w:r>
      <w:proofErr w:type="spellEnd"/>
    </w:p>
    <w:p w:rsidR="00954A1B" w:rsidRPr="00954A1B" w:rsidRDefault="00954A1B" w:rsidP="00954A1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sz w:val="20"/>
          <w:szCs w:val="20"/>
        </w:rPr>
      </w:pPr>
      <w:proofErr w:type="spellStart"/>
      <w:r w:rsidRPr="00954A1B">
        <w:rPr>
          <w:sz w:val="20"/>
          <w:szCs w:val="20"/>
        </w:rPr>
        <w:t>IdTiempoMuerto</w:t>
      </w:r>
      <w:proofErr w:type="spellEnd"/>
    </w:p>
    <w:p w:rsidR="00954A1B" w:rsidRPr="00330B33" w:rsidRDefault="00954A1B" w:rsidP="00954A1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sz w:val="20"/>
          <w:szCs w:val="20"/>
        </w:rPr>
      </w:pPr>
      <w:proofErr w:type="spellStart"/>
      <w:r w:rsidRPr="00330B33">
        <w:rPr>
          <w:sz w:val="20"/>
          <w:szCs w:val="20"/>
        </w:rPr>
        <w:t>IdJornada</w:t>
      </w:r>
      <w:proofErr w:type="spellEnd"/>
    </w:p>
    <w:p w:rsidR="00FC6843" w:rsidRPr="00100992" w:rsidRDefault="00FC6843" w:rsidP="00FC6843">
      <w:pPr>
        <w:pStyle w:val="Numerado"/>
        <w:numPr>
          <w:ilvl w:val="0"/>
          <w:numId w:val="6"/>
        </w:numPr>
        <w:contextualSpacing/>
      </w:pPr>
      <w:bookmarkStart w:id="27" w:name="paso13"/>
      <w:bookmarkStart w:id="28" w:name="paso6"/>
      <w:r w:rsidRPr="00100992">
        <w:t xml:space="preserve">El sistema obtiene </w:t>
      </w:r>
      <w:r>
        <w:t>la información del</w:t>
      </w:r>
      <w:r w:rsidRPr="00100992">
        <w:t xml:space="preserve"> </w:t>
      </w:r>
      <w:r>
        <w:t>FTP</w:t>
      </w:r>
      <w:r w:rsidRPr="00100992">
        <w:t xml:space="preserve">: </w:t>
      </w:r>
    </w:p>
    <w:p w:rsidR="00FC6843" w:rsidRPr="00F8334E" w:rsidRDefault="00FC6843" w:rsidP="00FC6843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F8334E">
        <w:rPr>
          <w:rFonts w:cs="Arial"/>
          <w:sz w:val="20"/>
          <w:szCs w:val="20"/>
        </w:rPr>
        <w:t xml:space="preserve">Dirección del FTP del servidor de acuerdo con la regla de negocio </w:t>
      </w:r>
      <w:hyperlink r:id="rId12" w:anchor="RN246" w:history="1">
        <w:r w:rsidRPr="00F8334E">
          <w:rPr>
            <w:rStyle w:val="Hipervnculo"/>
            <w:rFonts w:cs="Arial"/>
            <w:b/>
            <w:sz w:val="20"/>
            <w:szCs w:val="20"/>
          </w:rPr>
          <w:t>RN246 Dirección FTP para Transferencia de Archivos al Servidor</w:t>
        </w:r>
      </w:hyperlink>
    </w:p>
    <w:p w:rsidR="00FC6843" w:rsidRPr="006C1A66" w:rsidRDefault="00FC6843" w:rsidP="00FC684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6C1A66">
        <w:rPr>
          <w:rFonts w:cs="Arial"/>
          <w:sz w:val="20"/>
          <w:szCs w:val="20"/>
        </w:rPr>
        <w:t>Configuracion</w:t>
      </w:r>
      <w:proofErr w:type="spellEnd"/>
    </w:p>
    <w:p w:rsidR="00FC6843" w:rsidRPr="00666796" w:rsidRDefault="00FC6843" w:rsidP="00FC6843">
      <w:pPr>
        <w:pStyle w:val="Numerado"/>
        <w:numPr>
          <w:ilvl w:val="3"/>
          <w:numId w:val="6"/>
        </w:numPr>
        <w:ind w:left="2410"/>
        <w:contextualSpacing/>
        <w:rPr>
          <w:rFonts w:cs="Arial"/>
          <w:szCs w:val="20"/>
        </w:rPr>
      </w:pPr>
      <w:proofErr w:type="spellStart"/>
      <w:r w:rsidRPr="00666796">
        <w:rPr>
          <w:rFonts w:cs="Arial"/>
          <w:szCs w:val="20"/>
        </w:rPr>
        <w:t>Parametro</w:t>
      </w:r>
      <w:proofErr w:type="spellEnd"/>
    </w:p>
    <w:p w:rsidR="00FC6843" w:rsidRPr="00C01129" w:rsidRDefault="00FC6843" w:rsidP="00FC6843">
      <w:pPr>
        <w:pStyle w:val="Numerado"/>
        <w:numPr>
          <w:ilvl w:val="3"/>
          <w:numId w:val="6"/>
        </w:numPr>
        <w:ind w:left="2410"/>
        <w:contextualSpacing/>
        <w:rPr>
          <w:rFonts w:cs="Arial"/>
          <w:szCs w:val="20"/>
        </w:rPr>
      </w:pPr>
      <w:r w:rsidRPr="00666796">
        <w:rPr>
          <w:rFonts w:cs="Arial"/>
          <w:szCs w:val="20"/>
        </w:rPr>
        <w:t>Valor</w:t>
      </w:r>
    </w:p>
    <w:p w:rsidR="00FC6843" w:rsidRDefault="00FC6843" w:rsidP="00FC6843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b/>
          <w:sz w:val="20"/>
          <w:szCs w:val="20"/>
          <w:u w:val="single"/>
        </w:rPr>
      </w:pPr>
      <w:r w:rsidRPr="0029536C">
        <w:rPr>
          <w:rFonts w:cs="Arial"/>
          <w:sz w:val="20"/>
          <w:szCs w:val="20"/>
        </w:rPr>
        <w:t>Usuario para accesar a la dirección</w:t>
      </w:r>
      <w:r>
        <w:rPr>
          <w:rFonts w:cs="Arial"/>
          <w:sz w:val="20"/>
          <w:szCs w:val="20"/>
        </w:rPr>
        <w:t xml:space="preserve"> FTP</w:t>
      </w:r>
      <w:r w:rsidRPr="0029536C">
        <w:rPr>
          <w:rFonts w:cs="Arial"/>
          <w:sz w:val="20"/>
          <w:szCs w:val="20"/>
        </w:rPr>
        <w:t xml:space="preserve"> del servidor de acuerdo con la regla de negocio </w:t>
      </w:r>
      <w:hyperlink r:id="rId13" w:anchor="RN247" w:history="1">
        <w:r>
          <w:rPr>
            <w:rStyle w:val="Hipervnculo"/>
            <w:rFonts w:cs="Arial"/>
            <w:b/>
            <w:sz w:val="20"/>
            <w:szCs w:val="20"/>
          </w:rPr>
          <w:t>RN247 Usuario de Acceso a FTP para Transferencia de Archivos al Servidor</w:t>
        </w:r>
      </w:hyperlink>
    </w:p>
    <w:p w:rsidR="00FC6843" w:rsidRPr="007A2515" w:rsidRDefault="00FC6843" w:rsidP="00FC684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7A2515">
        <w:rPr>
          <w:rFonts w:cs="Arial"/>
          <w:sz w:val="20"/>
          <w:szCs w:val="20"/>
        </w:rPr>
        <w:t>Configuracion</w:t>
      </w:r>
      <w:proofErr w:type="spellEnd"/>
    </w:p>
    <w:p w:rsidR="00FC6843" w:rsidRPr="007A2515" w:rsidRDefault="00FC6843" w:rsidP="00FC6843">
      <w:pPr>
        <w:pStyle w:val="Numerado"/>
        <w:numPr>
          <w:ilvl w:val="3"/>
          <w:numId w:val="6"/>
        </w:numPr>
        <w:ind w:left="2410"/>
        <w:contextualSpacing/>
        <w:rPr>
          <w:rFonts w:cs="Arial"/>
          <w:szCs w:val="20"/>
        </w:rPr>
      </w:pPr>
      <w:proofErr w:type="spellStart"/>
      <w:r w:rsidRPr="007A2515">
        <w:rPr>
          <w:rFonts w:cs="Arial"/>
          <w:szCs w:val="20"/>
        </w:rPr>
        <w:t>Parametro</w:t>
      </w:r>
      <w:proofErr w:type="spellEnd"/>
    </w:p>
    <w:p w:rsidR="00FC6843" w:rsidRPr="009D6433" w:rsidRDefault="00FC6843" w:rsidP="00FC6843">
      <w:pPr>
        <w:pStyle w:val="Numerado"/>
        <w:numPr>
          <w:ilvl w:val="3"/>
          <w:numId w:val="6"/>
        </w:numPr>
        <w:ind w:left="2410"/>
        <w:contextualSpacing/>
        <w:rPr>
          <w:rFonts w:cs="Arial"/>
          <w:szCs w:val="20"/>
        </w:rPr>
      </w:pPr>
      <w:r w:rsidRPr="00666796">
        <w:rPr>
          <w:rFonts w:cs="Arial"/>
          <w:szCs w:val="20"/>
        </w:rPr>
        <w:t>Valor</w:t>
      </w:r>
    </w:p>
    <w:p w:rsidR="00FC6843" w:rsidRPr="00F8334E" w:rsidRDefault="00FC6843" w:rsidP="00FC6843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b/>
          <w:sz w:val="20"/>
          <w:szCs w:val="20"/>
          <w:u w:val="single"/>
        </w:rPr>
      </w:pPr>
      <w:r w:rsidRPr="00F8334E">
        <w:rPr>
          <w:rFonts w:cs="Arial"/>
          <w:sz w:val="20"/>
          <w:szCs w:val="20"/>
        </w:rPr>
        <w:t xml:space="preserve">Password para accesar a la dirección FTP del servidor de acuerdo con la regla de negocio </w:t>
      </w:r>
      <w:hyperlink r:id="rId14" w:anchor="RN248" w:history="1">
        <w:r w:rsidRPr="00F8334E">
          <w:rPr>
            <w:rStyle w:val="Hipervnculo"/>
            <w:rFonts w:cs="Arial"/>
            <w:b/>
            <w:sz w:val="20"/>
            <w:szCs w:val="20"/>
          </w:rPr>
          <w:t>RN248 Password de Acceso a FTP para Transferencia de Archivos al Servidor</w:t>
        </w:r>
      </w:hyperlink>
    </w:p>
    <w:p w:rsidR="00FC6843" w:rsidRPr="007A2515" w:rsidRDefault="00FC6843" w:rsidP="00FC684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7A2515">
        <w:rPr>
          <w:rFonts w:cs="Arial"/>
          <w:sz w:val="20"/>
          <w:szCs w:val="20"/>
        </w:rPr>
        <w:t>Configuracion</w:t>
      </w:r>
      <w:proofErr w:type="spellEnd"/>
    </w:p>
    <w:p w:rsidR="00FC6843" w:rsidRPr="007A2515" w:rsidRDefault="00FC6843" w:rsidP="00FC6843">
      <w:pPr>
        <w:pStyle w:val="Numerado"/>
        <w:numPr>
          <w:ilvl w:val="3"/>
          <w:numId w:val="6"/>
        </w:numPr>
        <w:ind w:left="2410"/>
        <w:contextualSpacing/>
        <w:rPr>
          <w:rFonts w:cs="Arial"/>
          <w:szCs w:val="20"/>
        </w:rPr>
      </w:pPr>
      <w:proofErr w:type="spellStart"/>
      <w:r w:rsidRPr="007A2515">
        <w:rPr>
          <w:rFonts w:cs="Arial"/>
          <w:szCs w:val="20"/>
        </w:rPr>
        <w:t>Parametro</w:t>
      </w:r>
      <w:proofErr w:type="spellEnd"/>
    </w:p>
    <w:p w:rsidR="00FC6843" w:rsidRPr="00FC6843" w:rsidRDefault="00FC6843" w:rsidP="00FC6843">
      <w:pPr>
        <w:pStyle w:val="Numerado"/>
        <w:numPr>
          <w:ilvl w:val="3"/>
          <w:numId w:val="6"/>
        </w:numPr>
        <w:ind w:left="2410"/>
        <w:contextualSpacing/>
        <w:rPr>
          <w:rFonts w:cs="Arial"/>
          <w:szCs w:val="20"/>
        </w:rPr>
      </w:pPr>
      <w:r w:rsidRPr="00666796">
        <w:rPr>
          <w:rFonts w:cs="Arial"/>
          <w:szCs w:val="20"/>
        </w:rPr>
        <w:t>Valor</w:t>
      </w:r>
    </w:p>
    <w:p w:rsidR="000046F0" w:rsidRPr="00E61BE0" w:rsidRDefault="000046F0" w:rsidP="00A26D67">
      <w:pPr>
        <w:pStyle w:val="Numerado"/>
        <w:numPr>
          <w:ilvl w:val="0"/>
          <w:numId w:val="6"/>
        </w:numPr>
        <w:contextualSpacing/>
        <w:rPr>
          <w:szCs w:val="20"/>
          <w:lang w:eastAsia="en-US"/>
        </w:rPr>
      </w:pPr>
      <w:r>
        <w:rPr>
          <w:szCs w:val="20"/>
          <w:lang w:eastAsia="en-US"/>
        </w:rPr>
        <w:t>Si &lt;en el FTP ya existen</w:t>
      </w:r>
      <w:r w:rsidR="00784C25">
        <w:rPr>
          <w:szCs w:val="20"/>
          <w:lang w:eastAsia="en-US"/>
        </w:rPr>
        <w:t xml:space="preserve"> los archivos comprimidos que contienen la base de datos del móvil, imágenes y firmas de acuerdo con las reglas de negocio </w:t>
      </w:r>
      <w:hyperlink r:id="rId15" w:anchor="RN263" w:history="1">
        <w:r w:rsidR="00784C25" w:rsidRPr="00743A4F">
          <w:rPr>
            <w:rStyle w:val="Hipervnculo"/>
            <w:b/>
            <w:szCs w:val="20"/>
            <w:lang w:eastAsia="en-US"/>
          </w:rPr>
          <w:t>RN26</w:t>
        </w:r>
        <w:r w:rsidR="00743A4F" w:rsidRPr="00743A4F">
          <w:rPr>
            <w:rStyle w:val="Hipervnculo"/>
            <w:b/>
            <w:szCs w:val="20"/>
            <w:lang w:eastAsia="en-US"/>
          </w:rPr>
          <w:t>3</w:t>
        </w:r>
        <w:r w:rsidR="00784C25" w:rsidRPr="00743A4F">
          <w:rPr>
            <w:rStyle w:val="Hipervnculo"/>
            <w:b/>
            <w:szCs w:val="20"/>
            <w:lang w:eastAsia="en-US"/>
          </w:rPr>
          <w:t xml:space="preserve"> Nombre del Archivo Comprimido de la Base de Datos</w:t>
        </w:r>
        <w:r w:rsidR="00743A4F" w:rsidRPr="00743A4F">
          <w:rPr>
            <w:rStyle w:val="Hipervnculo"/>
            <w:b/>
            <w:szCs w:val="20"/>
            <w:lang w:eastAsia="en-US"/>
          </w:rPr>
          <w:t xml:space="preserve"> con la Sincronización de la Agenda</w:t>
        </w:r>
      </w:hyperlink>
      <w:r w:rsidR="00784C25" w:rsidRPr="00E61BE0">
        <w:t xml:space="preserve">, </w:t>
      </w:r>
      <w:hyperlink r:id="rId16" w:anchor="RN224" w:history="1">
        <w:r w:rsidR="00784C25" w:rsidRPr="00F969D2">
          <w:rPr>
            <w:rStyle w:val="Hipervnculo"/>
            <w:rFonts w:cs="Arial"/>
            <w:b/>
            <w:szCs w:val="20"/>
          </w:rPr>
          <w:t>RN224 Archivo de Imágenes de la Cuadrilla</w:t>
        </w:r>
      </w:hyperlink>
      <w:r w:rsidR="00784C25" w:rsidRPr="00E61BE0">
        <w:t xml:space="preserve">, </w:t>
      </w:r>
      <w:hyperlink r:id="rId17" w:anchor="RN225" w:history="1">
        <w:r w:rsidR="00E61BE0" w:rsidRPr="00666796">
          <w:rPr>
            <w:rStyle w:val="Hipervnculo"/>
            <w:rFonts w:cs="Arial"/>
            <w:b/>
            <w:szCs w:val="20"/>
          </w:rPr>
          <w:t>RN225 Archivo de Firmas de la Cuadrilla</w:t>
        </w:r>
      </w:hyperlink>
      <w:r w:rsidR="00E61BE0" w:rsidRPr="00E61BE0">
        <w:rPr>
          <w:lang w:eastAsia="en-US"/>
        </w:rPr>
        <w:t>&gt;</w:t>
      </w:r>
    </w:p>
    <w:p w:rsidR="00E61BE0" w:rsidRPr="00E61BE0" w:rsidRDefault="00E61BE0" w:rsidP="00E61BE0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  <w:lang w:eastAsia="en-US"/>
        </w:rPr>
      </w:pPr>
      <w:r w:rsidRPr="00E61BE0">
        <w:rPr>
          <w:sz w:val="20"/>
          <w:szCs w:val="20"/>
          <w:lang w:eastAsia="en-US"/>
        </w:rPr>
        <w:t xml:space="preserve">El sistema continúa en el </w:t>
      </w:r>
      <w:hyperlink w:anchor="paso17" w:history="1">
        <w:r w:rsidRPr="00E61BE0">
          <w:rPr>
            <w:rStyle w:val="Hipervnculo"/>
            <w:b/>
            <w:sz w:val="20"/>
            <w:szCs w:val="20"/>
            <w:lang w:eastAsia="en-US"/>
          </w:rPr>
          <w:t>paso 17</w:t>
        </w:r>
      </w:hyperlink>
      <w:r w:rsidRPr="00E61BE0">
        <w:rPr>
          <w:sz w:val="20"/>
          <w:szCs w:val="20"/>
          <w:lang w:eastAsia="en-US"/>
        </w:rPr>
        <w:t xml:space="preserve"> del flujo básico</w:t>
      </w:r>
    </w:p>
    <w:p w:rsidR="00A26D67" w:rsidRDefault="00A26D67" w:rsidP="00A26D67">
      <w:pPr>
        <w:pStyle w:val="Numerado"/>
        <w:numPr>
          <w:ilvl w:val="0"/>
          <w:numId w:val="6"/>
        </w:numPr>
        <w:contextualSpacing/>
        <w:rPr>
          <w:szCs w:val="20"/>
          <w:lang w:eastAsia="en-US"/>
        </w:rPr>
      </w:pPr>
      <w:r>
        <w:rPr>
          <w:szCs w:val="20"/>
          <w:lang w:eastAsia="en-US"/>
        </w:rPr>
        <w:t xml:space="preserve">El sistema </w:t>
      </w:r>
      <w:r w:rsidR="000B4206">
        <w:rPr>
          <w:szCs w:val="20"/>
          <w:lang w:eastAsia="en-US"/>
        </w:rPr>
        <w:t xml:space="preserve">genera y </w:t>
      </w:r>
      <w:r>
        <w:rPr>
          <w:szCs w:val="20"/>
          <w:lang w:eastAsia="en-US"/>
        </w:rPr>
        <w:t xml:space="preserve">deposita los archivos con los esquemas de la base de datos de acuerdo con la regla de negocio </w:t>
      </w:r>
      <w:hyperlink r:id="rId18" w:anchor="RN259" w:history="1">
        <w:r w:rsidRPr="006C1A66">
          <w:rPr>
            <w:rStyle w:val="Hipervnculo"/>
            <w:b/>
            <w:szCs w:val="20"/>
            <w:lang w:eastAsia="en-US"/>
          </w:rPr>
          <w:t>RN2</w:t>
        </w:r>
        <w:r w:rsidR="006C1A66" w:rsidRPr="006C1A66">
          <w:rPr>
            <w:rStyle w:val="Hipervnculo"/>
            <w:b/>
            <w:szCs w:val="20"/>
            <w:lang w:eastAsia="en-US"/>
          </w:rPr>
          <w:t>59</w:t>
        </w:r>
        <w:r w:rsidRPr="006C1A66">
          <w:rPr>
            <w:rStyle w:val="Hipervnculo"/>
            <w:b/>
            <w:szCs w:val="20"/>
            <w:lang w:eastAsia="en-US"/>
          </w:rPr>
          <w:t xml:space="preserve"> Ruta </w:t>
        </w:r>
        <w:r w:rsidR="006C1A66" w:rsidRPr="006C1A66">
          <w:rPr>
            <w:rStyle w:val="Hipervnculo"/>
            <w:b/>
            <w:szCs w:val="20"/>
            <w:lang w:eastAsia="en-US"/>
          </w:rPr>
          <w:t>de Almacenamiento de la Base de Datos en el Móvil</w:t>
        </w:r>
      </w:hyperlink>
    </w:p>
    <w:p w:rsidR="00A26D67" w:rsidRDefault="00A26D67" w:rsidP="00A26D67">
      <w:pPr>
        <w:pStyle w:val="Numerado"/>
        <w:numPr>
          <w:ilvl w:val="0"/>
          <w:numId w:val="6"/>
        </w:numPr>
        <w:contextualSpacing/>
        <w:rPr>
          <w:szCs w:val="20"/>
          <w:lang w:eastAsia="en-US"/>
        </w:rPr>
      </w:pPr>
      <w:r>
        <w:rPr>
          <w:szCs w:val="20"/>
          <w:lang w:eastAsia="en-US"/>
        </w:rPr>
        <w:lastRenderedPageBreak/>
        <w:t xml:space="preserve">El sistema comprime los archivos con el esquema de la base de datos en un archivo de acuerdo con las reglas de negocio </w:t>
      </w:r>
      <w:hyperlink r:id="rId19" w:anchor="RN263" w:history="1">
        <w:r w:rsidR="00743A4F" w:rsidRPr="00743A4F">
          <w:rPr>
            <w:rStyle w:val="Hipervnculo"/>
            <w:b/>
            <w:szCs w:val="20"/>
            <w:lang w:eastAsia="en-US"/>
          </w:rPr>
          <w:t>RN263 Nombre del Archivo Comprimido de la Base de Datos con la Sincronización de la Agenda</w:t>
        </w:r>
      </w:hyperlink>
      <w:r>
        <w:rPr>
          <w:b/>
          <w:szCs w:val="20"/>
          <w:lang w:eastAsia="en-US"/>
        </w:rPr>
        <w:t xml:space="preserve">, </w:t>
      </w:r>
      <w:hyperlink r:id="rId20" w:anchor="RN259" w:history="1">
        <w:r w:rsidR="006C1A66" w:rsidRPr="006C1A66">
          <w:rPr>
            <w:rStyle w:val="Hipervnculo"/>
            <w:b/>
            <w:szCs w:val="20"/>
            <w:lang w:eastAsia="en-US"/>
          </w:rPr>
          <w:t>RN259 Ruta de Almacenamiento de la Base de Datos en el Móvil</w:t>
        </w:r>
      </w:hyperlink>
      <w:r>
        <w:rPr>
          <w:szCs w:val="20"/>
          <w:lang w:eastAsia="en-US"/>
        </w:rPr>
        <w:t xml:space="preserve"> y </w:t>
      </w:r>
      <w:hyperlink r:id="rId21" w:anchor="RN262" w:history="1">
        <w:r w:rsidRPr="003346F4">
          <w:rPr>
            <w:rStyle w:val="Hipervnculo"/>
            <w:b/>
            <w:szCs w:val="20"/>
            <w:lang w:eastAsia="en-US"/>
          </w:rPr>
          <w:t>RN262 Formato ZIP</w:t>
        </w:r>
      </w:hyperlink>
    </w:p>
    <w:p w:rsidR="00A26D67" w:rsidRPr="006A459C" w:rsidRDefault="00A26D67" w:rsidP="00A26D67">
      <w:pPr>
        <w:pStyle w:val="Numerado"/>
        <w:numPr>
          <w:ilvl w:val="0"/>
          <w:numId w:val="6"/>
        </w:numPr>
        <w:contextualSpacing/>
        <w:rPr>
          <w:szCs w:val="20"/>
          <w:lang w:eastAsia="en-US"/>
        </w:rPr>
      </w:pPr>
      <w:r w:rsidRPr="00100992">
        <w:t xml:space="preserve">El sistema </w:t>
      </w:r>
      <w:r>
        <w:t>transfiere el archivo comprimido generado a la dirección del FTP</w:t>
      </w:r>
      <w:r w:rsidR="0044705A">
        <w:t xml:space="preserve"> de acuerdo con la regla de negocio </w:t>
      </w:r>
      <w:hyperlink r:id="rId22" w:anchor="RN249" w:history="1">
        <w:r w:rsidR="0044705A" w:rsidRPr="001D3AA9">
          <w:rPr>
            <w:rStyle w:val="Hipervnculo"/>
            <w:rFonts w:cs="Arial"/>
            <w:b/>
            <w:szCs w:val="20"/>
          </w:rPr>
          <w:t>RN249 FTP para Transferencia de Archivos al Servidor</w:t>
        </w:r>
      </w:hyperlink>
    </w:p>
    <w:p w:rsidR="00754637" w:rsidRPr="00F969D2" w:rsidRDefault="00754637" w:rsidP="00754637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sz w:val="20"/>
          <w:szCs w:val="20"/>
        </w:rPr>
      </w:pPr>
      <w:bookmarkStart w:id="29" w:name="paso10"/>
      <w:r w:rsidRPr="00F969D2">
        <w:rPr>
          <w:rFonts w:cs="Arial"/>
          <w:sz w:val="20"/>
          <w:szCs w:val="20"/>
        </w:rPr>
        <w:t xml:space="preserve">El sistema obtiene la </w:t>
      </w:r>
      <w:r w:rsidRPr="00F969D2">
        <w:rPr>
          <w:rStyle w:val="Hipervnculo"/>
          <w:color w:val="auto"/>
          <w:sz w:val="20"/>
          <w:szCs w:val="20"/>
          <w:u w:val="none"/>
        </w:rPr>
        <w:t xml:space="preserve">ruta de donde se encuentran almacenadas las imágenes en el móvil, </w:t>
      </w:r>
      <w:r w:rsidRPr="00F969D2">
        <w:rPr>
          <w:rFonts w:cs="Arial"/>
          <w:sz w:val="20"/>
          <w:szCs w:val="20"/>
        </w:rPr>
        <w:t xml:space="preserve">de acuerdo con la regla de negocio </w:t>
      </w:r>
      <w:r w:rsidRPr="00F969D2"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"C:\\Amesol\\Analisis\\Megacable\\EspecificacionRequerimientos\\General\\MEG_Reglas_de_Negocio.docx" \l "RN208"</w:instrText>
      </w:r>
      <w:r w:rsidRPr="00F969D2">
        <w:rPr>
          <w:rFonts w:cs="Arial"/>
          <w:b/>
          <w:sz w:val="20"/>
          <w:szCs w:val="20"/>
        </w:rPr>
        <w:fldChar w:fldCharType="separate"/>
      </w:r>
      <w:hyperlink r:id="rId23" w:anchor="RN012" w:history="1">
        <w:r w:rsidRPr="00F969D2">
          <w:rPr>
            <w:rStyle w:val="Hipervnculo"/>
            <w:b/>
            <w:sz w:val="20"/>
            <w:szCs w:val="20"/>
            <w:lang w:eastAsia="en-US"/>
          </w:rPr>
          <w:t>RN12 Ruta de Almacenamiento de Imágenes</w:t>
        </w:r>
      </w:hyperlink>
    </w:p>
    <w:p w:rsidR="00754637" w:rsidRPr="00F969D2" w:rsidRDefault="00754637" w:rsidP="00754637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 w:rsidRPr="00F969D2">
        <w:rPr>
          <w:rFonts w:cs="Arial"/>
          <w:b/>
          <w:sz w:val="20"/>
          <w:szCs w:val="20"/>
        </w:rPr>
        <w:fldChar w:fldCharType="end"/>
      </w:r>
      <w:proofErr w:type="spellStart"/>
      <w:r w:rsidRPr="00F969D2">
        <w:rPr>
          <w:rFonts w:cs="Arial"/>
          <w:sz w:val="20"/>
          <w:szCs w:val="20"/>
        </w:rPr>
        <w:t>Configuracion</w:t>
      </w:r>
      <w:proofErr w:type="spellEnd"/>
    </w:p>
    <w:p w:rsidR="00754637" w:rsidRPr="00F969D2" w:rsidRDefault="00754637" w:rsidP="00754637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F969D2">
        <w:rPr>
          <w:rFonts w:cs="Arial"/>
          <w:sz w:val="20"/>
          <w:szCs w:val="20"/>
        </w:rPr>
        <w:t>Parametro</w:t>
      </w:r>
      <w:proofErr w:type="spellEnd"/>
    </w:p>
    <w:p w:rsidR="00754637" w:rsidRPr="00F969D2" w:rsidRDefault="00754637" w:rsidP="00754637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r w:rsidRPr="00F969D2">
        <w:rPr>
          <w:rFonts w:cs="Arial"/>
          <w:sz w:val="20"/>
          <w:szCs w:val="20"/>
        </w:rPr>
        <w:t>Valor</w:t>
      </w:r>
    </w:p>
    <w:p w:rsidR="00754637" w:rsidRPr="00F969D2" w:rsidRDefault="00754637" w:rsidP="00754637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F969D2">
        <w:rPr>
          <w:rFonts w:cs="Arial"/>
          <w:sz w:val="20"/>
          <w:szCs w:val="20"/>
        </w:rPr>
        <w:t xml:space="preserve">El sistema obtiene y comprime las imágenes existentes en la ruta anterior de acuerdo con la regla de negocio </w:t>
      </w:r>
      <w:hyperlink r:id="rId24" w:anchor="RN224" w:history="1">
        <w:r w:rsidRPr="00F969D2">
          <w:rPr>
            <w:rStyle w:val="Hipervnculo"/>
            <w:rFonts w:cs="Arial"/>
            <w:b/>
            <w:sz w:val="20"/>
            <w:szCs w:val="20"/>
          </w:rPr>
          <w:t>RN224 Archivo de Imágenes de la Cuadrilla</w:t>
        </w:r>
      </w:hyperlink>
    </w:p>
    <w:p w:rsidR="00754637" w:rsidRPr="009D6433" w:rsidRDefault="00754637" w:rsidP="00754637">
      <w:pPr>
        <w:pStyle w:val="Prrafodelista"/>
        <w:numPr>
          <w:ilvl w:val="0"/>
          <w:numId w:val="6"/>
        </w:numPr>
        <w:jc w:val="both"/>
        <w:rPr>
          <w:rFonts w:cs="Arial"/>
          <w:b/>
          <w:sz w:val="20"/>
          <w:szCs w:val="20"/>
          <w:u w:val="single"/>
        </w:rPr>
      </w:pPr>
      <w:r>
        <w:rPr>
          <w:rFonts w:cs="Arial"/>
          <w:sz w:val="20"/>
          <w:szCs w:val="20"/>
        </w:rPr>
        <w:t xml:space="preserve">El sistema transfiere el archivo de imágenes al servidor de acuerdo con la regla de negocio </w:t>
      </w:r>
      <w:hyperlink r:id="rId25" w:anchor="RN249" w:history="1">
        <w:r w:rsidRPr="00010ADB">
          <w:rPr>
            <w:rStyle w:val="Hipervnculo"/>
            <w:rFonts w:cs="Arial"/>
            <w:b/>
            <w:sz w:val="20"/>
            <w:szCs w:val="20"/>
          </w:rPr>
          <w:t xml:space="preserve">RN249 FTP </w:t>
        </w:r>
        <w:r>
          <w:rPr>
            <w:rStyle w:val="Hipervnculo"/>
            <w:rFonts w:cs="Arial"/>
            <w:b/>
            <w:sz w:val="20"/>
            <w:szCs w:val="20"/>
          </w:rPr>
          <w:t xml:space="preserve">para Transferencia </w:t>
        </w:r>
        <w:r w:rsidRPr="00010ADB">
          <w:rPr>
            <w:rStyle w:val="Hipervnculo"/>
            <w:rFonts w:cs="Arial"/>
            <w:b/>
            <w:sz w:val="20"/>
            <w:szCs w:val="20"/>
          </w:rPr>
          <w:t xml:space="preserve">de </w:t>
        </w:r>
        <w:r>
          <w:rPr>
            <w:rStyle w:val="Hipervnculo"/>
            <w:rFonts w:cs="Arial"/>
            <w:b/>
            <w:sz w:val="20"/>
            <w:szCs w:val="20"/>
          </w:rPr>
          <w:t>Archivos</w:t>
        </w:r>
        <w:r w:rsidRPr="00010ADB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al</w:t>
        </w:r>
        <w:r w:rsidRPr="00010ADB">
          <w:rPr>
            <w:rStyle w:val="Hipervnculo"/>
            <w:rFonts w:cs="Arial"/>
            <w:b/>
            <w:sz w:val="20"/>
            <w:szCs w:val="20"/>
          </w:rPr>
          <w:t xml:space="preserve"> Servidor</w:t>
        </w:r>
      </w:hyperlink>
    </w:p>
    <w:p w:rsidR="00754637" w:rsidRPr="00666796" w:rsidRDefault="00754637" w:rsidP="00754637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30" w:name="paso15"/>
      <w:r w:rsidRPr="00666796">
        <w:rPr>
          <w:rFonts w:cs="Arial"/>
          <w:sz w:val="20"/>
          <w:szCs w:val="20"/>
        </w:rPr>
        <w:t xml:space="preserve">El sistema obtiene la </w:t>
      </w:r>
      <w:r w:rsidRPr="00666796">
        <w:rPr>
          <w:rStyle w:val="Hipervnculo"/>
          <w:color w:val="auto"/>
          <w:sz w:val="20"/>
          <w:szCs w:val="20"/>
          <w:u w:val="none"/>
        </w:rPr>
        <w:t xml:space="preserve">ruta de donde se encuentran almacenadas las firmas en el móvil, </w:t>
      </w:r>
      <w:r w:rsidRPr="00666796">
        <w:rPr>
          <w:rFonts w:cs="Arial"/>
          <w:sz w:val="20"/>
          <w:szCs w:val="20"/>
        </w:rPr>
        <w:t xml:space="preserve">de acuerdo con la regla de negocio </w:t>
      </w:r>
      <w:hyperlink r:id="rId26" w:anchor="RN112" w:history="1">
        <w:r w:rsidRPr="00666796">
          <w:rPr>
            <w:rStyle w:val="Hipervnculo"/>
            <w:b/>
            <w:sz w:val="20"/>
            <w:szCs w:val="20"/>
            <w:lang w:eastAsia="en-US"/>
          </w:rPr>
          <w:t>RN112 Ruta de Almacenamiento de Firmas</w:t>
        </w:r>
      </w:hyperlink>
    </w:p>
    <w:bookmarkEnd w:id="30"/>
    <w:p w:rsidR="00754637" w:rsidRPr="00666796" w:rsidRDefault="00754637" w:rsidP="00754637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proofErr w:type="spellStart"/>
      <w:r w:rsidRPr="00666796">
        <w:rPr>
          <w:rFonts w:cs="Arial"/>
          <w:sz w:val="20"/>
          <w:szCs w:val="20"/>
        </w:rPr>
        <w:t>Configuracion</w:t>
      </w:r>
      <w:proofErr w:type="spellEnd"/>
    </w:p>
    <w:p w:rsidR="00754637" w:rsidRPr="00666796" w:rsidRDefault="00754637" w:rsidP="00754637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666796">
        <w:rPr>
          <w:rFonts w:cs="Arial"/>
          <w:sz w:val="20"/>
          <w:szCs w:val="20"/>
        </w:rPr>
        <w:t>Parametro</w:t>
      </w:r>
      <w:proofErr w:type="spellEnd"/>
    </w:p>
    <w:p w:rsidR="00754637" w:rsidRPr="00666796" w:rsidRDefault="00754637" w:rsidP="00754637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r w:rsidRPr="00666796">
        <w:rPr>
          <w:rFonts w:cs="Arial"/>
          <w:sz w:val="20"/>
          <w:szCs w:val="20"/>
        </w:rPr>
        <w:t>Valor</w:t>
      </w:r>
    </w:p>
    <w:p w:rsidR="00754637" w:rsidRPr="00666796" w:rsidRDefault="00754637" w:rsidP="00754637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666796">
        <w:rPr>
          <w:rFonts w:cs="Arial"/>
          <w:sz w:val="20"/>
          <w:szCs w:val="20"/>
        </w:rPr>
        <w:t xml:space="preserve">El sistema obtiene y comprime las imágenes de las firmas existentes en la ruta anterior de acuerdo con la regla de negocio </w:t>
      </w:r>
      <w:hyperlink r:id="rId27" w:anchor="RN225" w:history="1">
        <w:r w:rsidRPr="00666796">
          <w:rPr>
            <w:rStyle w:val="Hipervnculo"/>
            <w:rFonts w:cs="Arial"/>
            <w:b/>
            <w:sz w:val="20"/>
            <w:szCs w:val="20"/>
          </w:rPr>
          <w:t>RN225 Archivo de Firmas de la Cuadrilla</w:t>
        </w:r>
      </w:hyperlink>
    </w:p>
    <w:p w:rsidR="00754637" w:rsidRPr="009D6433" w:rsidRDefault="00754637" w:rsidP="00754637">
      <w:pPr>
        <w:pStyle w:val="Prrafodelista"/>
        <w:numPr>
          <w:ilvl w:val="0"/>
          <w:numId w:val="6"/>
        </w:numPr>
        <w:jc w:val="both"/>
        <w:rPr>
          <w:rFonts w:cs="Arial"/>
          <w:b/>
          <w:sz w:val="20"/>
          <w:szCs w:val="20"/>
          <w:u w:val="single"/>
        </w:rPr>
      </w:pPr>
      <w:r>
        <w:rPr>
          <w:rFonts w:cs="Arial"/>
          <w:sz w:val="20"/>
          <w:szCs w:val="20"/>
        </w:rPr>
        <w:t xml:space="preserve">El sistema transfiere el archivo de imágenes de las firmas al servidor de acuerdo con la regla de negocio </w:t>
      </w:r>
      <w:hyperlink r:id="rId28" w:anchor="RN249" w:history="1">
        <w:r w:rsidRPr="00010ADB">
          <w:rPr>
            <w:rStyle w:val="Hipervnculo"/>
            <w:rFonts w:cs="Arial"/>
            <w:b/>
            <w:sz w:val="20"/>
            <w:szCs w:val="20"/>
          </w:rPr>
          <w:t xml:space="preserve">RN249 FTP </w:t>
        </w:r>
        <w:r>
          <w:rPr>
            <w:rStyle w:val="Hipervnculo"/>
            <w:rFonts w:cs="Arial"/>
            <w:b/>
            <w:sz w:val="20"/>
            <w:szCs w:val="20"/>
          </w:rPr>
          <w:t xml:space="preserve">para Transferencia </w:t>
        </w:r>
        <w:r w:rsidRPr="00010ADB">
          <w:rPr>
            <w:rStyle w:val="Hipervnculo"/>
            <w:rFonts w:cs="Arial"/>
            <w:b/>
            <w:sz w:val="20"/>
            <w:szCs w:val="20"/>
          </w:rPr>
          <w:t xml:space="preserve">de </w:t>
        </w:r>
        <w:r>
          <w:rPr>
            <w:rStyle w:val="Hipervnculo"/>
            <w:rFonts w:cs="Arial"/>
            <w:b/>
            <w:sz w:val="20"/>
            <w:szCs w:val="20"/>
          </w:rPr>
          <w:t>Archivos</w:t>
        </w:r>
        <w:r w:rsidRPr="00010ADB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al</w:t>
        </w:r>
        <w:r w:rsidRPr="00010ADB">
          <w:rPr>
            <w:rStyle w:val="Hipervnculo"/>
            <w:rFonts w:cs="Arial"/>
            <w:b/>
            <w:sz w:val="20"/>
            <w:szCs w:val="20"/>
          </w:rPr>
          <w:t xml:space="preserve"> Servidor</w:t>
        </w:r>
      </w:hyperlink>
    </w:p>
    <w:p w:rsidR="007A2515" w:rsidRPr="0044705A" w:rsidRDefault="007A2515" w:rsidP="007A2515">
      <w:pPr>
        <w:pStyle w:val="Numerado"/>
        <w:numPr>
          <w:ilvl w:val="0"/>
          <w:numId w:val="6"/>
        </w:numPr>
        <w:contextualSpacing/>
        <w:rPr>
          <w:rFonts w:cs="Arial"/>
          <w:szCs w:val="20"/>
        </w:rPr>
      </w:pPr>
      <w:bookmarkStart w:id="31" w:name="paso17"/>
      <w:r w:rsidRPr="0044705A">
        <w:rPr>
          <w:rFonts w:cs="Arial"/>
          <w:szCs w:val="20"/>
        </w:rPr>
        <w:t xml:space="preserve">El caso de uso incluye la funcionalidad del caso de uso </w:t>
      </w:r>
      <w:hyperlink r:id="rId29" w:history="1">
        <w:r w:rsidRPr="0044705A">
          <w:rPr>
            <w:rStyle w:val="Hipervnculo"/>
            <w:b/>
            <w:szCs w:val="20"/>
          </w:rPr>
          <w:t>Servidor de Comunicaciones – CUMEGSIN03</w:t>
        </w:r>
      </w:hyperlink>
      <w:r w:rsidRPr="0044705A">
        <w:rPr>
          <w:rFonts w:cs="Arial"/>
          <w:szCs w:val="20"/>
        </w:rPr>
        <w:t xml:space="preserve"> y le envía como parámetro la siguiente información:</w:t>
      </w:r>
    </w:p>
    <w:bookmarkEnd w:id="29"/>
    <w:bookmarkEnd w:id="31"/>
    <w:p w:rsidR="007A2515" w:rsidRPr="0044705A" w:rsidRDefault="0044705A" w:rsidP="007A2515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proofErr w:type="spellStart"/>
      <w:r w:rsidRPr="0044705A">
        <w:rPr>
          <w:rFonts w:cs="Arial"/>
          <w:sz w:val="20"/>
          <w:szCs w:val="20"/>
        </w:rPr>
        <w:t>SincronizarInformacionServidor</w:t>
      </w:r>
      <w:proofErr w:type="spellEnd"/>
    </w:p>
    <w:p w:rsidR="00E4628D" w:rsidRDefault="00E4628D" w:rsidP="0044705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ClaveSucursal</w:t>
      </w:r>
      <w:proofErr w:type="spellEnd"/>
    </w:p>
    <w:p w:rsidR="00E4628D" w:rsidRDefault="00E4628D" w:rsidP="0044705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ClaveCuadrilla</w:t>
      </w:r>
      <w:proofErr w:type="spellEnd"/>
    </w:p>
    <w:p w:rsidR="00E4628D" w:rsidRDefault="00E4628D" w:rsidP="0044705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FechaAgenda</w:t>
      </w:r>
      <w:proofErr w:type="spellEnd"/>
    </w:p>
    <w:p w:rsidR="0044705A" w:rsidRDefault="0044705A" w:rsidP="0044705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44705A">
        <w:rPr>
          <w:rStyle w:val="Hipervnculo"/>
          <w:color w:val="auto"/>
          <w:sz w:val="20"/>
          <w:szCs w:val="20"/>
          <w:u w:val="none"/>
        </w:rPr>
        <w:t>ArchivoZIP_BD</w:t>
      </w:r>
      <w:proofErr w:type="spellEnd"/>
    </w:p>
    <w:p w:rsidR="00E4628D" w:rsidRDefault="00E4628D" w:rsidP="0044705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ArchivoZIP_Imagenes</w:t>
      </w:r>
      <w:proofErr w:type="spellEnd"/>
    </w:p>
    <w:p w:rsidR="00E4628D" w:rsidRPr="0044705A" w:rsidRDefault="00E4628D" w:rsidP="0044705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ArchivoZIP_Firmas</w:t>
      </w:r>
      <w:proofErr w:type="spellEnd"/>
    </w:p>
    <w:p w:rsidR="007A2515" w:rsidRPr="0044705A" w:rsidRDefault="007A2515" w:rsidP="007A2515">
      <w:pPr>
        <w:pStyle w:val="Numerado"/>
        <w:numPr>
          <w:ilvl w:val="0"/>
          <w:numId w:val="6"/>
        </w:numPr>
        <w:contextualSpacing/>
        <w:rPr>
          <w:rFonts w:cs="Arial"/>
          <w:szCs w:val="20"/>
        </w:rPr>
      </w:pPr>
      <w:r w:rsidRPr="0044705A">
        <w:rPr>
          <w:rFonts w:cs="Arial"/>
          <w:szCs w:val="20"/>
        </w:rPr>
        <w:t>El sistema obtiene la siguiente información:</w:t>
      </w:r>
    </w:p>
    <w:p w:rsidR="007A2515" w:rsidRPr="0044705A" w:rsidRDefault="0044705A" w:rsidP="007A2515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proofErr w:type="spellStart"/>
      <w:r w:rsidRPr="0044705A">
        <w:rPr>
          <w:rFonts w:cs="Arial"/>
          <w:sz w:val="20"/>
          <w:szCs w:val="20"/>
        </w:rPr>
        <w:t>SincronizarInformacionServidor</w:t>
      </w:r>
      <w:proofErr w:type="spellEnd"/>
    </w:p>
    <w:p w:rsidR="00F356D9" w:rsidRPr="0044705A" w:rsidRDefault="00F356D9" w:rsidP="00F356D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sz w:val="20"/>
          <w:szCs w:val="20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Sincronizacion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(Verdadero/Falso)</w:t>
      </w:r>
    </w:p>
    <w:p w:rsidR="00F356D9" w:rsidRDefault="00F356D9" w:rsidP="007A2515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ArchivoGuardado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(Verdadero/Falso)</w:t>
      </w:r>
    </w:p>
    <w:p w:rsidR="00F356D9" w:rsidRPr="00F356D9" w:rsidRDefault="0048053F" w:rsidP="00F356D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Interfaces</w:t>
      </w:r>
      <w:r w:rsidR="00F356D9" w:rsidRPr="00F356D9">
        <w:rPr>
          <w:rFonts w:cs="Arial"/>
          <w:sz w:val="20"/>
          <w:szCs w:val="20"/>
        </w:rPr>
        <w:t>Generadas</w:t>
      </w:r>
      <w:proofErr w:type="spellEnd"/>
      <w:r w:rsidR="00F356D9" w:rsidRPr="00F356D9">
        <w:rPr>
          <w:rFonts w:cs="Arial"/>
          <w:sz w:val="20"/>
          <w:szCs w:val="20"/>
        </w:rPr>
        <w:t xml:space="preserve"> (Verdadero/Falso)</w:t>
      </w:r>
    </w:p>
    <w:p w:rsidR="00DE2359" w:rsidRDefault="00DE2359" w:rsidP="00DE2359">
      <w:pPr>
        <w:pStyle w:val="Numerado"/>
        <w:numPr>
          <w:ilvl w:val="0"/>
          <w:numId w:val="6"/>
        </w:numPr>
        <w:contextualSpacing/>
        <w:rPr>
          <w:szCs w:val="20"/>
          <w:lang w:eastAsia="en-US"/>
        </w:rPr>
      </w:pPr>
      <w:r w:rsidRPr="000B4206">
        <w:rPr>
          <w:szCs w:val="20"/>
          <w:lang w:eastAsia="en-US"/>
        </w:rPr>
        <w:t xml:space="preserve">Si &lt;la información </w:t>
      </w:r>
      <w:r>
        <w:rPr>
          <w:szCs w:val="20"/>
          <w:lang w:eastAsia="en-US"/>
        </w:rPr>
        <w:t>no pudo ser</w:t>
      </w:r>
      <w:r w:rsidRPr="000B4206">
        <w:rPr>
          <w:szCs w:val="20"/>
          <w:lang w:eastAsia="en-US"/>
        </w:rPr>
        <w:t xml:space="preserve"> sincronizada en el servidor&gt;</w:t>
      </w:r>
    </w:p>
    <w:p w:rsidR="003C6A82" w:rsidRPr="0005188A" w:rsidRDefault="003C6A82" w:rsidP="003C6A82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 w:rsidRPr="0005188A">
        <w:rPr>
          <w:sz w:val="20"/>
          <w:szCs w:val="20"/>
        </w:rPr>
        <w:t xml:space="preserve">El sistema presenta el mensaje </w:t>
      </w:r>
      <w:hyperlink r:id="rId30" w:anchor="MI0060" w:history="1">
        <w:r w:rsidRPr="0005188A">
          <w:rPr>
            <w:rStyle w:val="Hipervnculo"/>
            <w:rFonts w:cs="Arial"/>
            <w:b/>
            <w:sz w:val="20"/>
            <w:szCs w:val="20"/>
          </w:rPr>
          <w:t>MI00</w:t>
        </w:r>
        <w:r w:rsidR="0005188A" w:rsidRPr="0005188A">
          <w:rPr>
            <w:rStyle w:val="Hipervnculo"/>
            <w:rFonts w:cs="Arial"/>
            <w:b/>
            <w:sz w:val="20"/>
            <w:szCs w:val="20"/>
          </w:rPr>
          <w:t>60</w:t>
        </w:r>
        <w:r w:rsidRPr="0005188A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05188A" w:rsidRPr="0005188A">
          <w:rPr>
            <w:rStyle w:val="Hipervnculo"/>
            <w:rFonts w:cs="Arial"/>
            <w:b/>
            <w:sz w:val="20"/>
            <w:szCs w:val="20"/>
          </w:rPr>
          <w:t>Información No Sincronizada</w:t>
        </w:r>
        <w:r w:rsidRPr="0005188A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3C6A82" w:rsidRPr="00DE3806" w:rsidRDefault="003C6A82" w:rsidP="003C6A82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DE3806">
        <w:rPr>
          <w:sz w:val="20"/>
          <w:szCs w:val="20"/>
        </w:rPr>
        <w:t>El sistema envía como parámetro</w:t>
      </w:r>
    </w:p>
    <w:p w:rsidR="003C6A82" w:rsidRPr="00DE3806" w:rsidRDefault="003C6A82" w:rsidP="003C6A8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rPr>
          <w:sz w:val="20"/>
          <w:szCs w:val="20"/>
        </w:rPr>
      </w:pPr>
      <w:proofErr w:type="spellStart"/>
      <w:r w:rsidRPr="00DE3806">
        <w:rPr>
          <w:sz w:val="20"/>
          <w:szCs w:val="20"/>
        </w:rPr>
        <w:t>SincronizacionSatisfactoria</w:t>
      </w:r>
      <w:proofErr w:type="spellEnd"/>
      <w:r w:rsidRPr="00DE3806">
        <w:rPr>
          <w:sz w:val="20"/>
          <w:szCs w:val="20"/>
        </w:rPr>
        <w:t xml:space="preserve"> (Falso)</w:t>
      </w:r>
    </w:p>
    <w:p w:rsidR="003C6A82" w:rsidRPr="003C6A82" w:rsidRDefault="003C6A82" w:rsidP="003C6A82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</w:pPr>
      <w:r>
        <w:rPr>
          <w:rFonts w:cs="Arial"/>
          <w:sz w:val="20"/>
          <w:szCs w:val="20"/>
        </w:rPr>
        <w:t xml:space="preserve">El sistema continúa en el </w:t>
      </w:r>
      <w:hyperlink r:id="rId31" w:anchor="Fin" w:history="1">
        <w:r>
          <w:rPr>
            <w:rStyle w:val="Hipervnculo"/>
            <w:rFonts w:cs="Arial"/>
            <w:b/>
            <w:sz w:val="20"/>
            <w:szCs w:val="20"/>
          </w:rPr>
          <w:t>paso 2</w:t>
        </w:r>
        <w:r w:rsidR="0041550F">
          <w:rPr>
            <w:rStyle w:val="Hipervnculo"/>
            <w:rFonts w:cs="Arial"/>
            <w:b/>
            <w:sz w:val="20"/>
            <w:szCs w:val="20"/>
          </w:rPr>
          <w:t>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0B4206" w:rsidRPr="000B4206" w:rsidRDefault="000B4206" w:rsidP="000B4206">
      <w:pPr>
        <w:pStyle w:val="Numerado"/>
        <w:numPr>
          <w:ilvl w:val="0"/>
          <w:numId w:val="6"/>
        </w:numPr>
        <w:contextualSpacing/>
        <w:rPr>
          <w:szCs w:val="20"/>
          <w:lang w:eastAsia="en-US"/>
        </w:rPr>
      </w:pPr>
      <w:r w:rsidRPr="000B4206">
        <w:rPr>
          <w:szCs w:val="20"/>
          <w:lang w:eastAsia="en-US"/>
        </w:rPr>
        <w:t>Si &lt;la información fue sincronizada en el servidor&gt;</w:t>
      </w:r>
    </w:p>
    <w:p w:rsidR="000B4206" w:rsidRPr="000B4206" w:rsidRDefault="000B4206" w:rsidP="000B4206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  <w:lang w:eastAsia="en-US"/>
        </w:rPr>
      </w:pPr>
      <w:r w:rsidRPr="000B4206">
        <w:rPr>
          <w:sz w:val="20"/>
          <w:szCs w:val="20"/>
          <w:lang w:eastAsia="en-US"/>
        </w:rPr>
        <w:t>El sistema elimina los archivos con l</w:t>
      </w:r>
      <w:r w:rsidR="00CD0EC9">
        <w:rPr>
          <w:sz w:val="20"/>
          <w:szCs w:val="20"/>
          <w:lang w:eastAsia="en-US"/>
        </w:rPr>
        <w:t>os esquemas de la base de datos en formato original y comprimidos</w:t>
      </w:r>
    </w:p>
    <w:p w:rsidR="00CD0EC9" w:rsidRPr="001D3AA9" w:rsidRDefault="00CD0EC9" w:rsidP="00CD0EC9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t xml:space="preserve">El caso de uso incluye la funcionalidad del caso de uso </w:t>
      </w:r>
      <w:hyperlink r:id="rId32" w:history="1">
        <w:r w:rsidRPr="001D3AA9">
          <w:rPr>
            <w:rStyle w:val="Hipervnculo"/>
            <w:b/>
            <w:sz w:val="20"/>
            <w:szCs w:val="20"/>
          </w:rPr>
          <w:t>Servidor de Comunicaciones – CUMEGSIN03</w:t>
        </w:r>
      </w:hyperlink>
      <w:r w:rsidRPr="001D3AA9">
        <w:rPr>
          <w:rFonts w:cs="Arial"/>
          <w:sz w:val="20"/>
          <w:szCs w:val="20"/>
        </w:rPr>
        <w:t xml:space="preserve"> y le envía como parámetro la siguiente información:</w:t>
      </w:r>
    </w:p>
    <w:p w:rsidR="00CD0EC9" w:rsidRPr="001D3AA9" w:rsidRDefault="00CD0EC9" w:rsidP="00CD0EC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EliminarArchivo</w:t>
      </w:r>
      <w:proofErr w:type="spellEnd"/>
    </w:p>
    <w:p w:rsidR="00CD0EC9" w:rsidRPr="001D3AA9" w:rsidRDefault="00CD0EC9" w:rsidP="00CD0EC9">
      <w:pPr>
        <w:pStyle w:val="Numerado"/>
        <w:numPr>
          <w:ilvl w:val="3"/>
          <w:numId w:val="6"/>
        </w:numPr>
        <w:ind w:left="2410"/>
        <w:contextualSpacing/>
        <w:rPr>
          <w:rStyle w:val="Hipervnculo"/>
          <w:color w:val="auto"/>
          <w:szCs w:val="20"/>
          <w:u w:val="none"/>
        </w:rPr>
      </w:pPr>
      <w:proofErr w:type="spellStart"/>
      <w:r w:rsidRPr="001D3AA9">
        <w:rPr>
          <w:rStyle w:val="Hipervnculo"/>
          <w:color w:val="auto"/>
          <w:szCs w:val="20"/>
          <w:u w:val="none"/>
        </w:rPr>
        <w:t>NombreArchivo</w:t>
      </w:r>
      <w:proofErr w:type="spellEnd"/>
    </w:p>
    <w:p w:rsidR="00CD0EC9" w:rsidRPr="001D3AA9" w:rsidRDefault="00CD0EC9" w:rsidP="00CD0EC9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t>El sistema obtiene la siguiente información:</w:t>
      </w:r>
    </w:p>
    <w:p w:rsidR="00CD0EC9" w:rsidRPr="001D3AA9" w:rsidRDefault="00CD0EC9" w:rsidP="00CD0EC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EliminarArchivo</w:t>
      </w:r>
      <w:proofErr w:type="spellEnd"/>
    </w:p>
    <w:p w:rsidR="0097157F" w:rsidRPr="00DE3806" w:rsidRDefault="00CD0EC9" w:rsidP="00DE2359">
      <w:pPr>
        <w:pStyle w:val="Numerado"/>
        <w:numPr>
          <w:ilvl w:val="3"/>
          <w:numId w:val="6"/>
        </w:numPr>
        <w:ind w:left="2410"/>
        <w:contextualSpacing/>
        <w:rPr>
          <w:szCs w:val="20"/>
        </w:rPr>
      </w:pPr>
      <w:r w:rsidRPr="00DE3806">
        <w:rPr>
          <w:rStyle w:val="Hipervnculo"/>
          <w:color w:val="auto"/>
          <w:szCs w:val="20"/>
          <w:u w:val="none"/>
        </w:rPr>
        <w:t>Eliminado</w:t>
      </w:r>
    </w:p>
    <w:p w:rsidR="003C6A82" w:rsidRPr="00DE3806" w:rsidRDefault="003C6A82" w:rsidP="003C6A82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DE3806">
        <w:rPr>
          <w:rFonts w:cs="Arial"/>
          <w:sz w:val="20"/>
          <w:szCs w:val="20"/>
        </w:rPr>
        <w:t>Si &lt;los archivos de imágenes y</w:t>
      </w:r>
      <w:r w:rsidR="0041550F">
        <w:rPr>
          <w:rFonts w:cs="Arial"/>
          <w:sz w:val="20"/>
          <w:szCs w:val="20"/>
        </w:rPr>
        <w:t>/o</w:t>
      </w:r>
      <w:r w:rsidRPr="00DE3806">
        <w:rPr>
          <w:rFonts w:cs="Arial"/>
          <w:sz w:val="20"/>
          <w:szCs w:val="20"/>
        </w:rPr>
        <w:t xml:space="preserve"> firmas no fueron guardados satisfactoriamente en el servidor&gt;</w:t>
      </w:r>
    </w:p>
    <w:p w:rsidR="003C6A82" w:rsidRPr="00DE3806" w:rsidRDefault="003C6A82" w:rsidP="003C6A82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 w:rsidRPr="00DE3806">
        <w:rPr>
          <w:sz w:val="20"/>
          <w:szCs w:val="20"/>
        </w:rPr>
        <w:t xml:space="preserve">El sistema presenta el mensaje </w:t>
      </w:r>
      <w:hyperlink r:id="rId33" w:anchor="MI0037" w:history="1">
        <w:r w:rsidRPr="00DE3806">
          <w:rPr>
            <w:rStyle w:val="Hipervnculo"/>
            <w:rFonts w:cs="Arial"/>
            <w:b/>
            <w:sz w:val="20"/>
            <w:szCs w:val="20"/>
          </w:rPr>
          <w:t>MI0037 &lt;Imágenes No Guardadas&gt;</w:t>
        </w:r>
      </w:hyperlink>
    </w:p>
    <w:p w:rsidR="003C6A82" w:rsidRPr="00DE3806" w:rsidRDefault="003C6A82" w:rsidP="003C6A82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DE3806">
        <w:rPr>
          <w:sz w:val="20"/>
          <w:szCs w:val="20"/>
        </w:rPr>
        <w:t>El sistema envía como parámetro</w:t>
      </w:r>
    </w:p>
    <w:p w:rsidR="003C6A82" w:rsidRPr="00DE3806" w:rsidRDefault="003C6A82" w:rsidP="003C6A8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rPr>
          <w:sz w:val="20"/>
          <w:szCs w:val="20"/>
        </w:rPr>
      </w:pPr>
      <w:proofErr w:type="spellStart"/>
      <w:r w:rsidRPr="00DE3806">
        <w:rPr>
          <w:sz w:val="20"/>
          <w:szCs w:val="20"/>
        </w:rPr>
        <w:t>SincronizacionSatisfactoria</w:t>
      </w:r>
      <w:proofErr w:type="spellEnd"/>
      <w:r w:rsidRPr="00DE3806">
        <w:rPr>
          <w:sz w:val="20"/>
          <w:szCs w:val="20"/>
        </w:rPr>
        <w:t xml:space="preserve"> (Falso)</w:t>
      </w:r>
    </w:p>
    <w:p w:rsidR="003C6A82" w:rsidRPr="00DE3806" w:rsidRDefault="003C6A82" w:rsidP="003C6A82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</w:pPr>
      <w:r>
        <w:rPr>
          <w:rFonts w:cs="Arial"/>
          <w:sz w:val="20"/>
          <w:szCs w:val="20"/>
        </w:rPr>
        <w:lastRenderedPageBreak/>
        <w:t xml:space="preserve">El sistema continúa en el </w:t>
      </w:r>
      <w:hyperlink r:id="rId34" w:anchor="Fin" w:history="1">
        <w:r>
          <w:rPr>
            <w:rStyle w:val="Hipervnculo"/>
            <w:rFonts w:cs="Arial"/>
            <w:b/>
            <w:sz w:val="20"/>
            <w:szCs w:val="20"/>
          </w:rPr>
          <w:t>paso 2</w:t>
        </w:r>
        <w:r w:rsidR="0041550F">
          <w:rPr>
            <w:rStyle w:val="Hipervnculo"/>
            <w:rFonts w:cs="Arial"/>
            <w:b/>
            <w:sz w:val="20"/>
            <w:szCs w:val="20"/>
          </w:rPr>
          <w:t>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C6843" w:rsidRPr="00DE3806" w:rsidRDefault="00FC6843" w:rsidP="00FC6843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DE3806">
        <w:rPr>
          <w:rFonts w:cs="Arial"/>
          <w:sz w:val="20"/>
          <w:szCs w:val="20"/>
        </w:rPr>
        <w:t>Si &lt;los archivos de imágenes y firmas fueron guardados satisfactoriamente en el servidor&gt;</w:t>
      </w:r>
    </w:p>
    <w:p w:rsidR="00FC6843" w:rsidRPr="00DE3806" w:rsidRDefault="00FC6843" w:rsidP="00FC6843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 w:rsidRPr="00DE3806">
        <w:rPr>
          <w:rFonts w:cs="Arial"/>
          <w:sz w:val="20"/>
          <w:szCs w:val="20"/>
        </w:rPr>
        <w:t xml:space="preserve">El sistema elimina </w:t>
      </w:r>
      <w:r w:rsidR="0041550F">
        <w:rPr>
          <w:rFonts w:cs="Arial"/>
          <w:sz w:val="20"/>
          <w:szCs w:val="20"/>
        </w:rPr>
        <w:t>los archivos de</w:t>
      </w:r>
      <w:r w:rsidRPr="00DE3806">
        <w:rPr>
          <w:rFonts w:cs="Arial"/>
          <w:sz w:val="20"/>
          <w:szCs w:val="20"/>
        </w:rPr>
        <w:t xml:space="preserve"> imágenes y firmas del móvil</w:t>
      </w:r>
    </w:p>
    <w:p w:rsidR="00501009" w:rsidRDefault="00FE1AAC" w:rsidP="007972B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EA735D">
        <w:rPr>
          <w:rFonts w:cs="Arial"/>
          <w:sz w:val="20"/>
          <w:szCs w:val="20"/>
        </w:rPr>
        <w:t>fueron generadas las interfaces de salida</w:t>
      </w:r>
      <w:r>
        <w:rPr>
          <w:rFonts w:cs="Arial"/>
          <w:sz w:val="20"/>
          <w:szCs w:val="20"/>
        </w:rPr>
        <w:t>&gt;</w:t>
      </w:r>
    </w:p>
    <w:p w:rsidR="00FE1AAC" w:rsidRDefault="00FE1AAC" w:rsidP="00FE1AAC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4" w:history="1">
        <w:r w:rsidRPr="00EA735D">
          <w:rPr>
            <w:rStyle w:val="Hipervnculo"/>
            <w:rFonts w:cs="Arial"/>
            <w:b/>
            <w:sz w:val="20"/>
            <w:szCs w:val="20"/>
          </w:rPr>
          <w:t>paso</w:t>
        </w:r>
        <w:r w:rsidR="00EA735D" w:rsidRPr="00EA735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3C6A82">
          <w:rPr>
            <w:rStyle w:val="Hipervnculo"/>
            <w:rFonts w:cs="Arial"/>
            <w:b/>
            <w:sz w:val="20"/>
            <w:szCs w:val="20"/>
          </w:rPr>
          <w:t>2</w:t>
        </w:r>
        <w:r w:rsidR="0041550F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41316" w:rsidRDefault="00F41316" w:rsidP="007972B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2" w:name="paso31"/>
      <w:r>
        <w:rPr>
          <w:rFonts w:cs="Arial"/>
          <w:sz w:val="20"/>
          <w:szCs w:val="20"/>
        </w:rPr>
        <w:t xml:space="preserve">Si &lt;no fue posible procesar las interfaces de salida&gt;, el sistema presenta el mensaje </w:t>
      </w:r>
      <w:hyperlink r:id="rId35" w:anchor="MI0052" w:history="1">
        <w:r w:rsidRPr="00F41316">
          <w:rPr>
            <w:rStyle w:val="Hipervnculo"/>
            <w:rFonts w:cs="Arial"/>
            <w:b/>
            <w:sz w:val="20"/>
            <w:szCs w:val="20"/>
          </w:rPr>
          <w:t>MI0052 &lt;Interfaces de Salida No Generadas&gt;</w:t>
        </w:r>
      </w:hyperlink>
      <w:r>
        <w:rPr>
          <w:rFonts w:cs="Arial"/>
          <w:sz w:val="20"/>
          <w:szCs w:val="20"/>
        </w:rPr>
        <w:t xml:space="preserve"> </w:t>
      </w:r>
    </w:p>
    <w:p w:rsidR="007972B2" w:rsidRDefault="007972B2" w:rsidP="007972B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3" w:name="paso24"/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36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bookmarkEnd w:id="32"/>
    <w:bookmarkEnd w:id="33"/>
    <w:p w:rsidR="007972B2" w:rsidRPr="00212611" w:rsidRDefault="007972B2" w:rsidP="007972B2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ValorReferencia</w:t>
      </w:r>
      <w:proofErr w:type="spellEnd"/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7972B2" w:rsidRPr="00212611" w:rsidRDefault="007972B2" w:rsidP="007972B2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212611">
        <w:rPr>
          <w:sz w:val="20"/>
          <w:szCs w:val="20"/>
        </w:rPr>
        <w:t>Actividad</w:t>
      </w:r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ClaveActividad</w:t>
      </w:r>
      <w:proofErr w:type="spellEnd"/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ClaveModulo</w:t>
      </w:r>
      <w:proofErr w:type="spellEnd"/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7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1560"/>
        </w:tabs>
        <w:ind w:left="720" w:firstLine="131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Nombre</w:t>
      </w:r>
    </w:p>
    <w:p w:rsidR="007972B2" w:rsidRPr="00ED4CAF" w:rsidRDefault="007972B2" w:rsidP="007972B2">
      <w:pPr>
        <w:pStyle w:val="Prrafodelista"/>
        <w:numPr>
          <w:ilvl w:val="2"/>
          <w:numId w:val="6"/>
        </w:numPr>
        <w:tabs>
          <w:tab w:val="left" w:pos="1560"/>
        </w:tabs>
        <w:ind w:left="720" w:firstLine="131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Estado</w:t>
      </w:r>
    </w:p>
    <w:p w:rsidR="007972B2" w:rsidRPr="00AC0C1A" w:rsidRDefault="007972B2" w:rsidP="007972B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C0C1A">
        <w:rPr>
          <w:rFonts w:cs="Arial"/>
          <w:sz w:val="20"/>
          <w:szCs w:val="20"/>
        </w:rPr>
        <w:t>El sistema registra información de la actividad realizada:</w:t>
      </w:r>
    </w:p>
    <w:p w:rsidR="007972B2" w:rsidRPr="00AC0C1A" w:rsidRDefault="007972B2" w:rsidP="007972B2">
      <w:pPr>
        <w:pStyle w:val="Prrafodelista"/>
        <w:numPr>
          <w:ilvl w:val="1"/>
          <w:numId w:val="6"/>
        </w:numPr>
        <w:tabs>
          <w:tab w:val="left" w:pos="851"/>
        </w:tabs>
        <w:ind w:left="576" w:hanging="150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7972B2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38" w:anchor="RN77" w:history="1">
        <w:r w:rsidRPr="005A04AD">
          <w:rPr>
            <w:rStyle w:val="Hipervnculo"/>
            <w:b/>
            <w:sz w:val="20"/>
            <w:szCs w:val="20"/>
          </w:rPr>
          <w:t xml:space="preserve">RN77 Identificador </w:t>
        </w:r>
        <w:r>
          <w:rPr>
            <w:rStyle w:val="Hipervnculo"/>
            <w:b/>
            <w:sz w:val="20"/>
            <w:szCs w:val="20"/>
          </w:rPr>
          <w:t>Ú</w:t>
        </w:r>
        <w:r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7972B2" w:rsidRPr="00524AE5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ClaveActividad</w:t>
      </w:r>
      <w:proofErr w:type="spellEnd"/>
    </w:p>
    <w:p w:rsidR="007972B2" w:rsidRPr="00AC0C1A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ClaveUsuario</w:t>
      </w:r>
      <w:proofErr w:type="spellEnd"/>
    </w:p>
    <w:p w:rsidR="007972B2" w:rsidRPr="00C51DB8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AC0C1A">
        <w:rPr>
          <w:rFonts w:cs="Arial"/>
          <w:sz w:val="20"/>
          <w:szCs w:val="20"/>
        </w:rPr>
        <w:t xml:space="preserve">Fecha de acuerdo con la regla de negocio </w:t>
      </w:r>
      <w:hyperlink r:id="rId39" w:anchor="RN38" w:history="1">
        <w:r w:rsidRPr="00524AE5">
          <w:rPr>
            <w:rStyle w:val="Hipervnculo"/>
            <w:b/>
            <w:sz w:val="20"/>
            <w:szCs w:val="20"/>
          </w:rPr>
          <w:t xml:space="preserve">RN38 </w:t>
        </w:r>
        <w:r w:rsidRPr="00524AE5">
          <w:rPr>
            <w:rStyle w:val="Hipervnculo"/>
            <w:rFonts w:cs="Arial"/>
            <w:b/>
            <w:sz w:val="20"/>
            <w:szCs w:val="20"/>
          </w:rPr>
          <w:t>Valor por Defecto Fecha y Hora Actual</w:t>
        </w:r>
      </w:hyperlink>
    </w:p>
    <w:p w:rsidR="007972B2" w:rsidRPr="007972B2" w:rsidRDefault="007972B2" w:rsidP="007972B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Style w:val="Hipervnculo"/>
          <w:b/>
          <w:color w:val="auto"/>
          <w:sz w:val="20"/>
          <w:szCs w:val="20"/>
          <w:u w:val="none"/>
        </w:rPr>
      </w:pPr>
      <w:proofErr w:type="spellStart"/>
      <w:r w:rsidRPr="003B38AB">
        <w:rPr>
          <w:sz w:val="20"/>
          <w:szCs w:val="20"/>
        </w:rPr>
        <w:t>OrdenBitacora</w:t>
      </w:r>
      <w:proofErr w:type="spellEnd"/>
      <w:r w:rsidRPr="003B38AB">
        <w:rPr>
          <w:sz w:val="20"/>
          <w:szCs w:val="20"/>
        </w:rPr>
        <w:t xml:space="preserve"> de</w:t>
      </w:r>
      <w:r>
        <w:rPr>
          <w:sz w:val="20"/>
          <w:szCs w:val="20"/>
        </w:rPr>
        <w:t xml:space="preserve"> acuerdo con la regla de negocio </w:t>
      </w:r>
      <w:hyperlink r:id="rId40" w:anchor="RN48" w:history="1">
        <w:r w:rsidRPr="00F62936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B60A15" w:rsidRPr="00666796" w:rsidRDefault="00B60A15" w:rsidP="00B60A15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66796">
        <w:rPr>
          <w:rStyle w:val="Hipervnculo"/>
          <w:rFonts w:cs="Arial"/>
          <w:color w:val="auto"/>
          <w:sz w:val="20"/>
          <w:szCs w:val="20"/>
          <w:u w:val="none"/>
        </w:rPr>
        <w:t>El sistema envía como parámetro</w:t>
      </w:r>
    </w:p>
    <w:p w:rsidR="00B60A15" w:rsidRPr="00B60A15" w:rsidRDefault="00B60A15" w:rsidP="00B60A15">
      <w:pPr>
        <w:pStyle w:val="Prrafodelista"/>
        <w:numPr>
          <w:ilvl w:val="1"/>
          <w:numId w:val="6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proofErr w:type="spellStart"/>
      <w:r w:rsidRPr="00666796">
        <w:rPr>
          <w:rStyle w:val="Hipervnculo"/>
          <w:rFonts w:cs="Arial"/>
          <w:color w:val="auto"/>
          <w:sz w:val="20"/>
          <w:szCs w:val="20"/>
          <w:u w:val="none"/>
        </w:rPr>
        <w:t>SincronizacionSatisfactoria</w:t>
      </w:r>
      <w:proofErr w:type="spellEnd"/>
      <w:r w:rsidRPr="00666796">
        <w:rPr>
          <w:rStyle w:val="Hipervnculo"/>
          <w:rFonts w:cs="Arial"/>
          <w:color w:val="auto"/>
          <w:sz w:val="20"/>
          <w:szCs w:val="20"/>
          <w:u w:val="none"/>
        </w:rPr>
        <w:t xml:space="preserve"> (</w:t>
      </w:r>
      <w:r>
        <w:rPr>
          <w:rStyle w:val="Hipervnculo"/>
          <w:rFonts w:cs="Arial"/>
          <w:color w:val="auto"/>
          <w:sz w:val="20"/>
          <w:szCs w:val="20"/>
          <w:u w:val="none"/>
        </w:rPr>
        <w:t>Verdadero</w:t>
      </w:r>
      <w:r w:rsidRPr="00666796">
        <w:rPr>
          <w:rStyle w:val="Hipervnculo"/>
          <w:rFonts w:cs="Arial"/>
          <w:color w:val="auto"/>
          <w:sz w:val="20"/>
          <w:szCs w:val="20"/>
          <w:u w:val="none"/>
        </w:rPr>
        <w:t>)</w:t>
      </w:r>
    </w:p>
    <w:p w:rsidR="0073370B" w:rsidRPr="00F70E27" w:rsidRDefault="0073370B" w:rsidP="0073370B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70E27">
        <w:rPr>
          <w:rFonts w:cs="Arial"/>
          <w:sz w:val="20"/>
          <w:szCs w:val="20"/>
        </w:rPr>
        <w:t xml:space="preserve">Si &lt;existe un error de comunicación&gt;, el sistema continúa con el flujo alterno de excepción </w:t>
      </w:r>
      <w:bookmarkStart w:id="34" w:name="AE01_r"/>
      <w:r w:rsidR="000B4206">
        <w:fldChar w:fldCharType="begin"/>
      </w:r>
      <w:r w:rsidR="000B4206">
        <w:instrText xml:space="preserve"> HYPERLINK \l "AE01" </w:instrText>
      </w:r>
      <w:r w:rsidR="000B4206">
        <w:fldChar w:fldCharType="separate"/>
      </w:r>
      <w:r w:rsidRPr="00F70E27">
        <w:rPr>
          <w:rStyle w:val="Hipervnculo"/>
          <w:rFonts w:cs="Arial"/>
          <w:b/>
          <w:sz w:val="20"/>
          <w:szCs w:val="20"/>
        </w:rPr>
        <w:t xml:space="preserve">AE01 Error de </w:t>
      </w:r>
      <w:r w:rsidR="0068341D">
        <w:rPr>
          <w:rStyle w:val="Hipervnculo"/>
          <w:rFonts w:cs="Arial"/>
          <w:b/>
          <w:sz w:val="20"/>
          <w:szCs w:val="20"/>
        </w:rPr>
        <w:t>Comunicación</w:t>
      </w:r>
      <w:r w:rsidR="000B4206">
        <w:rPr>
          <w:rStyle w:val="Hipervnculo"/>
          <w:rFonts w:cs="Arial"/>
          <w:b/>
          <w:sz w:val="20"/>
          <w:szCs w:val="20"/>
        </w:rPr>
        <w:fldChar w:fldCharType="end"/>
      </w:r>
      <w:bookmarkEnd w:id="27"/>
      <w:bookmarkEnd w:id="34"/>
    </w:p>
    <w:p w:rsidR="00DE7D26" w:rsidRPr="00F70E27" w:rsidRDefault="00DE7D26" w:rsidP="004347D3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35" w:name="Fin"/>
      <w:bookmarkEnd w:id="25"/>
      <w:bookmarkEnd w:id="26"/>
      <w:bookmarkEnd w:id="28"/>
      <w:r w:rsidRPr="00F70E27">
        <w:rPr>
          <w:rFonts w:cs="Arial"/>
          <w:sz w:val="20"/>
          <w:szCs w:val="20"/>
        </w:rPr>
        <w:t>Finaliza el caso de uso</w:t>
      </w:r>
    </w:p>
    <w:bookmarkEnd w:id="35"/>
    <w:p w:rsidR="003B6CFE" w:rsidRDefault="003B6CFE" w:rsidP="001F62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</w:p>
    <w:p w:rsidR="00481C4A" w:rsidRDefault="00FC72FB" w:rsidP="001F62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6" w:name="_Toc27588089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6"/>
    </w:p>
    <w:p w:rsidR="00082CD4" w:rsidRPr="00082CD4" w:rsidRDefault="00082CD4" w:rsidP="001F6289">
      <w:pPr>
        <w:jc w:val="both"/>
      </w:pPr>
    </w:p>
    <w:p w:rsidR="00481C4A" w:rsidRPr="007A1FC8" w:rsidRDefault="00FC72FB" w:rsidP="001F6289">
      <w:pPr>
        <w:pStyle w:val="Ttulo3"/>
        <w:jc w:val="both"/>
      </w:pPr>
      <w:bookmarkStart w:id="37" w:name="_Toc52616587"/>
      <w:bookmarkStart w:id="38" w:name="_Toc182735731"/>
      <w:bookmarkStart w:id="39" w:name="_Toc275880900"/>
      <w:r>
        <w:t>5.2.1</w:t>
      </w:r>
      <w:r>
        <w:tab/>
      </w:r>
      <w:r w:rsidR="00481C4A" w:rsidRPr="007A1FC8">
        <w:t>Opcionales</w:t>
      </w:r>
      <w:bookmarkEnd w:id="37"/>
      <w:bookmarkEnd w:id="38"/>
      <w:bookmarkEnd w:id="39"/>
    </w:p>
    <w:p w:rsidR="00232F7D" w:rsidRPr="007A1D61" w:rsidRDefault="007A1D61" w:rsidP="0045369C">
      <w:pPr>
        <w:jc w:val="both"/>
        <w:rPr>
          <w:sz w:val="20"/>
          <w:szCs w:val="20"/>
          <w:lang w:eastAsia="en-US"/>
        </w:rPr>
      </w:pPr>
      <w:r w:rsidRPr="007A1D61">
        <w:rPr>
          <w:sz w:val="20"/>
          <w:szCs w:val="20"/>
          <w:lang w:eastAsia="en-US"/>
        </w:rPr>
        <w:t>N/A</w:t>
      </w:r>
    </w:p>
    <w:p w:rsidR="00D90F6C" w:rsidRDefault="00D90F6C" w:rsidP="00481C4A">
      <w:pPr>
        <w:pStyle w:val="Textoindependiente"/>
        <w:rPr>
          <w:lang w:eastAsia="en-US"/>
        </w:rPr>
      </w:pPr>
    </w:p>
    <w:p w:rsidR="0045369C" w:rsidRPr="0045369C" w:rsidRDefault="00FC72FB" w:rsidP="0073370B">
      <w:pPr>
        <w:pStyle w:val="Ttulo3"/>
        <w:jc w:val="both"/>
      </w:pPr>
      <w:bookmarkStart w:id="40" w:name="_Toc275880901"/>
      <w:r>
        <w:t>5.2.2</w:t>
      </w:r>
      <w:r>
        <w:tab/>
      </w:r>
      <w:r w:rsidR="0049112A">
        <w:t>Generales</w:t>
      </w:r>
      <w:bookmarkEnd w:id="40"/>
    </w:p>
    <w:p w:rsidR="001B4F8C" w:rsidRPr="007A1D61" w:rsidRDefault="001B4F8C" w:rsidP="001B4F8C">
      <w:pPr>
        <w:jc w:val="both"/>
        <w:rPr>
          <w:sz w:val="20"/>
          <w:szCs w:val="20"/>
          <w:lang w:eastAsia="en-US"/>
        </w:rPr>
      </w:pPr>
      <w:r w:rsidRPr="007A1D61">
        <w:rPr>
          <w:sz w:val="20"/>
          <w:szCs w:val="20"/>
          <w:lang w:eastAsia="en-US"/>
        </w:rPr>
        <w:t>N/A</w:t>
      </w:r>
    </w:p>
    <w:p w:rsidR="0049112A" w:rsidRPr="001B4F8C" w:rsidRDefault="0049112A" w:rsidP="00481C4A">
      <w:pPr>
        <w:pStyle w:val="Textoindependiente"/>
        <w:rPr>
          <w:lang w:val="es-ES" w:eastAsia="en-US"/>
        </w:rPr>
      </w:pPr>
    </w:p>
    <w:p w:rsidR="00481C4A" w:rsidRPr="00481C4A" w:rsidRDefault="000C224B" w:rsidP="007A1FC8">
      <w:pPr>
        <w:pStyle w:val="Ttulo3"/>
        <w:jc w:val="both"/>
      </w:pPr>
      <w:bookmarkStart w:id="41" w:name="_Toc52616589"/>
      <w:bookmarkStart w:id="42" w:name="_Toc182735733"/>
      <w:bookmarkStart w:id="43" w:name="_Toc275880902"/>
      <w:r>
        <w:t>5.2.3</w:t>
      </w:r>
      <w:r>
        <w:tab/>
      </w:r>
      <w:r w:rsidR="00481C4A" w:rsidRPr="00481C4A">
        <w:t>Extraordinarios</w:t>
      </w:r>
      <w:bookmarkEnd w:id="41"/>
      <w:bookmarkEnd w:id="42"/>
      <w:bookmarkEnd w:id="43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Default="000C224B" w:rsidP="007A1FC8">
      <w:pPr>
        <w:pStyle w:val="Ttulo3"/>
        <w:jc w:val="left"/>
      </w:pPr>
      <w:bookmarkStart w:id="44" w:name="_Toc52616590"/>
      <w:bookmarkStart w:id="45" w:name="_Toc182735734"/>
      <w:bookmarkStart w:id="46" w:name="_Toc275880903"/>
      <w:r>
        <w:t>5.2.4</w:t>
      </w:r>
      <w:r>
        <w:tab/>
      </w:r>
      <w:r w:rsidR="00481C4A" w:rsidRPr="00481C4A">
        <w:t>De excepción</w:t>
      </w:r>
      <w:bookmarkEnd w:id="44"/>
      <w:bookmarkEnd w:id="45"/>
      <w:bookmarkEnd w:id="46"/>
    </w:p>
    <w:p w:rsidR="0073370B" w:rsidRPr="0073370B" w:rsidRDefault="0073370B" w:rsidP="0073370B"/>
    <w:p w:rsidR="0073370B" w:rsidRPr="0083579E" w:rsidRDefault="0073370B" w:rsidP="0073370B">
      <w:pPr>
        <w:rPr>
          <w:b/>
        </w:rPr>
      </w:pPr>
      <w:r w:rsidRPr="0083579E">
        <w:rPr>
          <w:b/>
        </w:rPr>
        <w:t>5.2.4.1</w:t>
      </w:r>
      <w:r w:rsidRPr="0083579E">
        <w:rPr>
          <w:b/>
        </w:rPr>
        <w:tab/>
      </w:r>
      <w:bookmarkStart w:id="47" w:name="AE01"/>
      <w:r>
        <w:rPr>
          <w:b/>
        </w:rPr>
        <w:fldChar w:fldCharType="begin"/>
      </w:r>
      <w:r w:rsidR="0068341D">
        <w:rPr>
          <w:b/>
        </w:rPr>
        <w:instrText>HYPERLINK  \l "AE01_r"</w:instrText>
      </w:r>
      <w:r>
        <w:rPr>
          <w:b/>
        </w:rPr>
        <w:fldChar w:fldCharType="separate"/>
      </w:r>
      <w:r w:rsidRPr="00957298">
        <w:rPr>
          <w:rStyle w:val="Hipervnculo"/>
          <w:b/>
        </w:rPr>
        <w:t xml:space="preserve">AE01 Error de </w:t>
      </w:r>
      <w:bookmarkEnd w:id="47"/>
      <w:r w:rsidR="0068341D">
        <w:rPr>
          <w:rStyle w:val="Hipervnculo"/>
          <w:b/>
        </w:rPr>
        <w:t>Comunicación</w:t>
      </w:r>
      <w:r>
        <w:rPr>
          <w:b/>
        </w:rPr>
        <w:fldChar w:fldCharType="end"/>
      </w:r>
    </w:p>
    <w:p w:rsidR="0073370B" w:rsidRDefault="0073370B" w:rsidP="0073370B"/>
    <w:p w:rsidR="0073370B" w:rsidRPr="00F969D2" w:rsidRDefault="0073370B" w:rsidP="003215C1">
      <w:pPr>
        <w:pStyle w:val="Prrafodelista"/>
        <w:numPr>
          <w:ilvl w:val="0"/>
          <w:numId w:val="20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3215C1">
        <w:rPr>
          <w:rFonts w:cs="Arial"/>
          <w:sz w:val="20"/>
          <w:szCs w:val="20"/>
        </w:rPr>
        <w:t xml:space="preserve">El sistema presenta el mensaje </w:t>
      </w:r>
      <w:hyperlink r:id="rId41" w:anchor="ME0010" w:history="1">
        <w:r w:rsidRPr="003215C1">
          <w:rPr>
            <w:rStyle w:val="Hipervnculo"/>
            <w:rFonts w:cs="Arial"/>
            <w:b/>
            <w:sz w:val="20"/>
            <w:szCs w:val="20"/>
          </w:rPr>
          <w:t>ME0010 &lt;Error de Sincronización&gt;</w:t>
        </w:r>
      </w:hyperlink>
    </w:p>
    <w:p w:rsidR="00F969D2" w:rsidRDefault="00F969D2" w:rsidP="00F969D2">
      <w:pPr>
        <w:pStyle w:val="Prrafodelista"/>
        <w:numPr>
          <w:ilvl w:val="0"/>
          <w:numId w:val="20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330DC">
        <w:rPr>
          <w:rStyle w:val="Hipervnculo"/>
          <w:rFonts w:cs="Arial"/>
          <w:color w:val="auto"/>
          <w:sz w:val="20"/>
          <w:szCs w:val="20"/>
          <w:u w:val="none"/>
        </w:rPr>
        <w:t>El sistema envía como parámetro</w:t>
      </w:r>
    </w:p>
    <w:p w:rsidR="00F969D2" w:rsidRPr="00F969D2" w:rsidRDefault="00F969D2" w:rsidP="00F969D2">
      <w:pPr>
        <w:pStyle w:val="Prrafodelista"/>
        <w:numPr>
          <w:ilvl w:val="1"/>
          <w:numId w:val="20"/>
        </w:numPr>
        <w:tabs>
          <w:tab w:val="left" w:pos="851"/>
          <w:tab w:val="left" w:pos="1560"/>
        </w:tabs>
        <w:ind w:left="993"/>
        <w:rPr>
          <w:rFonts w:cs="Arial"/>
          <w:sz w:val="20"/>
          <w:szCs w:val="20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SincronizacionSatisfactoria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(Falso)</w:t>
      </w:r>
    </w:p>
    <w:p w:rsidR="0073370B" w:rsidRPr="005C5562" w:rsidRDefault="0073370B" w:rsidP="003215C1">
      <w:pPr>
        <w:pStyle w:val="Prrafodelista"/>
        <w:numPr>
          <w:ilvl w:val="0"/>
          <w:numId w:val="20"/>
        </w:numPr>
        <w:jc w:val="both"/>
        <w:rPr>
          <w:sz w:val="20"/>
          <w:szCs w:val="20"/>
        </w:rPr>
      </w:pPr>
      <w:r w:rsidRPr="005C5562">
        <w:rPr>
          <w:sz w:val="20"/>
          <w:szCs w:val="20"/>
        </w:rPr>
        <w:t>El sistema contin</w:t>
      </w:r>
      <w:r>
        <w:rPr>
          <w:sz w:val="20"/>
          <w:szCs w:val="20"/>
        </w:rPr>
        <w:t xml:space="preserve">úa en el </w:t>
      </w:r>
      <w:hyperlink w:anchor="Fin" w:history="1">
        <w:r w:rsidRPr="003215C1">
          <w:rPr>
            <w:rStyle w:val="Hipervnculo"/>
            <w:b/>
            <w:sz w:val="20"/>
            <w:szCs w:val="20"/>
          </w:rPr>
          <w:t xml:space="preserve">paso </w:t>
        </w:r>
        <w:r w:rsidR="0086514A">
          <w:rPr>
            <w:rStyle w:val="Hipervnculo"/>
            <w:b/>
            <w:sz w:val="20"/>
            <w:szCs w:val="20"/>
          </w:rPr>
          <w:t>29</w:t>
        </w:r>
      </w:hyperlink>
      <w:r>
        <w:rPr>
          <w:sz w:val="20"/>
          <w:szCs w:val="20"/>
        </w:rPr>
        <w:t xml:space="preserve"> del flujo básico</w:t>
      </w:r>
    </w:p>
    <w:p w:rsidR="00200213" w:rsidRDefault="00200213" w:rsidP="004F6527">
      <w:pPr>
        <w:pStyle w:val="Ttulo3"/>
        <w:jc w:val="left"/>
      </w:pPr>
    </w:p>
    <w:p w:rsidR="0073370B" w:rsidRPr="0073370B" w:rsidRDefault="0073370B" w:rsidP="0073370B"/>
    <w:p w:rsidR="004F6527" w:rsidRDefault="000C224B" w:rsidP="0073370B">
      <w:pPr>
        <w:pStyle w:val="Ttulo3"/>
        <w:jc w:val="left"/>
      </w:pPr>
      <w:bookmarkStart w:id="48" w:name="_Toc275880904"/>
      <w:r>
        <w:t>5.2.5</w:t>
      </w:r>
      <w:r>
        <w:tab/>
      </w:r>
      <w:r w:rsidR="004F6527">
        <w:t>De Validación</w:t>
      </w:r>
      <w:bookmarkEnd w:id="48"/>
    </w:p>
    <w:p w:rsidR="001B4F8C" w:rsidRPr="007A1D61" w:rsidRDefault="001B4F8C" w:rsidP="001B4F8C">
      <w:pPr>
        <w:jc w:val="both"/>
        <w:rPr>
          <w:sz w:val="20"/>
          <w:szCs w:val="20"/>
          <w:lang w:eastAsia="en-US"/>
        </w:rPr>
      </w:pPr>
      <w:r w:rsidRPr="007A1D61">
        <w:rPr>
          <w:sz w:val="20"/>
          <w:szCs w:val="20"/>
          <w:lang w:eastAsia="en-US"/>
        </w:rPr>
        <w:t>N/A</w:t>
      </w:r>
    </w:p>
    <w:p w:rsidR="00190241" w:rsidRPr="00190241" w:rsidRDefault="00190241" w:rsidP="00190241">
      <w:pPr>
        <w:jc w:val="both"/>
        <w:rPr>
          <w:rFonts w:cs="Arial"/>
          <w:sz w:val="20"/>
          <w:szCs w:val="20"/>
        </w:rPr>
      </w:pPr>
    </w:p>
    <w:p w:rsidR="000C224B" w:rsidRPr="000A2BB6" w:rsidRDefault="000C224B" w:rsidP="00C721BB">
      <w:pPr>
        <w:pStyle w:val="Textoindependiente"/>
        <w:rPr>
          <w:lang w:eastAsia="en-US"/>
        </w:rPr>
      </w:pPr>
      <w:bookmarkStart w:id="49" w:name="_Toc52616591"/>
      <w:bookmarkStart w:id="50" w:name="_Toc182735735"/>
    </w:p>
    <w:p w:rsidR="00481C4A" w:rsidRDefault="000C224B" w:rsidP="00C721B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275880905"/>
      <w:bookmarkEnd w:id="49"/>
      <w:bookmarkEnd w:id="50"/>
      <w:r>
        <w:t>6</w:t>
      </w:r>
      <w:r>
        <w:tab/>
      </w:r>
      <w:bookmarkStart w:id="52" w:name="_Toc52616592"/>
      <w:bookmarkStart w:id="53" w:name="_Toc182735736"/>
      <w:proofErr w:type="spellStart"/>
      <w:r w:rsidR="00481C4A" w:rsidRPr="007A1FC8">
        <w:t>Poscondiciones</w:t>
      </w:r>
      <w:bookmarkEnd w:id="51"/>
      <w:bookmarkEnd w:id="52"/>
      <w:bookmarkEnd w:id="53"/>
      <w:proofErr w:type="spellEnd"/>
    </w:p>
    <w:p w:rsidR="001B4F8C" w:rsidRPr="001B4F8C" w:rsidRDefault="001B4F8C" w:rsidP="001B4F8C">
      <w:pPr>
        <w:rPr>
          <w:lang w:val="es-MX" w:eastAsia="es-MX"/>
        </w:rPr>
      </w:pPr>
    </w:p>
    <w:p w:rsidR="00C463C1" w:rsidRDefault="00FA72C4" w:rsidP="00C721B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4" w:name="_Toc264539610"/>
      <w:bookmarkStart w:id="55" w:name="_Toc275880906"/>
      <w:r>
        <w:rPr>
          <w:rFonts w:cs="Arial"/>
        </w:rPr>
        <w:t>6.1</w:t>
      </w:r>
      <w:r>
        <w:rPr>
          <w:rFonts w:cs="Arial"/>
        </w:rPr>
        <w:tab/>
      </w:r>
      <w:bookmarkEnd w:id="54"/>
      <w:r>
        <w:rPr>
          <w:rFonts w:cs="Arial"/>
        </w:rPr>
        <w:t>Generales</w:t>
      </w:r>
      <w:bookmarkEnd w:id="55"/>
    </w:p>
    <w:p w:rsidR="005F442F" w:rsidRPr="005F442F" w:rsidRDefault="005F442F" w:rsidP="00C721BB">
      <w:pPr>
        <w:jc w:val="both"/>
      </w:pPr>
    </w:p>
    <w:p w:rsidR="0031175F" w:rsidRPr="0031175F" w:rsidRDefault="0031175F" w:rsidP="0031175F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</w:t>
      </w:r>
      <w:proofErr w:type="spellStart"/>
      <w:r>
        <w:rPr>
          <w:rFonts w:cs="Arial"/>
          <w:sz w:val="20"/>
          <w:szCs w:val="20"/>
        </w:rPr>
        <w:t>BitacoraActividad</w:t>
      </w:r>
      <w:proofErr w:type="spellEnd"/>
    </w:p>
    <w:p w:rsidR="00241170" w:rsidRDefault="006A5A39" w:rsidP="00C721BB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Actualización</w:t>
      </w:r>
      <w:r w:rsidR="00241170">
        <w:rPr>
          <w:rFonts w:cs="Arial"/>
          <w:sz w:val="20"/>
          <w:szCs w:val="20"/>
        </w:rPr>
        <w:t xml:space="preserve"> de información </w:t>
      </w:r>
      <w:r w:rsidR="00DA4AC3">
        <w:rPr>
          <w:rFonts w:cs="Arial"/>
          <w:sz w:val="20"/>
          <w:szCs w:val="20"/>
        </w:rPr>
        <w:t xml:space="preserve">en el servidor </w:t>
      </w:r>
      <w:r w:rsidR="00241170">
        <w:rPr>
          <w:rFonts w:cs="Arial"/>
          <w:sz w:val="20"/>
          <w:szCs w:val="20"/>
        </w:rPr>
        <w:t>para las entidades:</w:t>
      </w:r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212611">
        <w:rPr>
          <w:sz w:val="20"/>
          <w:szCs w:val="20"/>
        </w:rPr>
        <w:t>Inventario</w:t>
      </w:r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CarreteCable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Vehiculo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212611">
        <w:rPr>
          <w:sz w:val="20"/>
          <w:szCs w:val="20"/>
        </w:rPr>
        <w:t>Jornada</w:t>
      </w:r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Requisicion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InventarioActivosFijos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TiempoMuerto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DiferenciaInventario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EncuestaAplicada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RespuestaEncuesta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212611">
        <w:rPr>
          <w:sz w:val="20"/>
          <w:szCs w:val="20"/>
        </w:rPr>
        <w:t>Suscriptor</w:t>
      </w:r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212611">
        <w:rPr>
          <w:sz w:val="20"/>
          <w:szCs w:val="20"/>
        </w:rPr>
        <w:t>Visita</w:t>
      </w:r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OrdenTrabajo</w:t>
      </w:r>
      <w:proofErr w:type="spellEnd"/>
      <w:r w:rsidRPr="00212611">
        <w:rPr>
          <w:sz w:val="20"/>
          <w:szCs w:val="20"/>
        </w:rPr>
        <w:t xml:space="preserve"> </w:t>
      </w:r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ClienteServicio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SuscriptorVisitado</w:t>
      </w:r>
      <w:proofErr w:type="spellEnd"/>
    </w:p>
    <w:p w:rsidR="003215C1" w:rsidRPr="00212611" w:rsidRDefault="00004719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r>
        <w:rPr>
          <w:sz w:val="20"/>
          <w:szCs w:val="20"/>
        </w:rPr>
        <w:t>Incidencia</w:t>
      </w:r>
    </w:p>
    <w:p w:rsidR="003215C1" w:rsidRPr="00212611" w:rsidRDefault="00004719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>
        <w:rPr>
          <w:sz w:val="20"/>
          <w:szCs w:val="20"/>
        </w:rPr>
        <w:t>ServicioAdicional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NumeroSerieEquipoDigital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OrdenTrabajoEquipoDigital</w:t>
      </w:r>
      <w:proofErr w:type="spellEnd"/>
      <w:r w:rsidRPr="00212611">
        <w:rPr>
          <w:sz w:val="20"/>
          <w:szCs w:val="20"/>
        </w:rPr>
        <w:t xml:space="preserve"> </w:t>
      </w:r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RecuperacionEquipo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ConsumoTrabajo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ConsumoCableTrabajo</w:t>
      </w:r>
      <w:proofErr w:type="spellEnd"/>
    </w:p>
    <w:p w:rsidR="003215C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NivelesSenial</w:t>
      </w:r>
      <w:proofErr w:type="spellEnd"/>
    </w:p>
    <w:p w:rsidR="00B349A8" w:rsidRPr="00212611" w:rsidRDefault="00B349A8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>
        <w:rPr>
          <w:sz w:val="20"/>
          <w:szCs w:val="20"/>
        </w:rPr>
        <w:t>NivelesSenialQueja</w:t>
      </w:r>
      <w:proofErr w:type="spellEnd"/>
    </w:p>
    <w:p w:rsidR="003215C1" w:rsidRPr="00212611" w:rsidRDefault="003215C1" w:rsidP="00212611">
      <w:pPr>
        <w:pStyle w:val="Prrafodelista"/>
        <w:numPr>
          <w:ilvl w:val="1"/>
          <w:numId w:val="12"/>
        </w:numPr>
        <w:tabs>
          <w:tab w:val="left" w:pos="851"/>
        </w:tabs>
        <w:ind w:left="851" w:hanging="425"/>
        <w:rPr>
          <w:sz w:val="20"/>
          <w:szCs w:val="20"/>
        </w:rPr>
      </w:pPr>
      <w:proofErr w:type="spellStart"/>
      <w:r w:rsidRPr="00212611">
        <w:rPr>
          <w:sz w:val="20"/>
          <w:szCs w:val="20"/>
        </w:rPr>
        <w:t>BitacoraActividad</w:t>
      </w:r>
      <w:proofErr w:type="spellEnd"/>
    </w:p>
    <w:p w:rsidR="005914F4" w:rsidRDefault="005914F4" w:rsidP="00481C4A">
      <w:pPr>
        <w:rPr>
          <w:i/>
          <w:color w:val="0000FF"/>
          <w:sz w:val="20"/>
          <w:szCs w:val="20"/>
        </w:rPr>
      </w:pPr>
    </w:p>
    <w:p w:rsidR="00C072C4" w:rsidRDefault="00C072C4" w:rsidP="00C0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6" w:name="_Toc275880907"/>
      <w:r>
        <w:rPr>
          <w:rFonts w:cs="Arial"/>
        </w:rPr>
        <w:t>6.2</w:t>
      </w:r>
      <w:r>
        <w:rPr>
          <w:rFonts w:cs="Arial"/>
        </w:rPr>
        <w:tab/>
      </w:r>
      <w:r w:rsidRPr="00C072C4">
        <w:rPr>
          <w:rFonts w:cs="Arial"/>
        </w:rPr>
        <w:t>Parámetros</w:t>
      </w:r>
      <w:bookmarkEnd w:id="56"/>
    </w:p>
    <w:p w:rsidR="00027628" w:rsidRPr="0044705A" w:rsidRDefault="00027628" w:rsidP="00027628">
      <w:pPr>
        <w:pStyle w:val="Prrafodelista"/>
        <w:numPr>
          <w:ilvl w:val="0"/>
          <w:numId w:val="23"/>
        </w:numPr>
        <w:jc w:val="both"/>
        <w:rPr>
          <w:rFonts w:cs="Arial"/>
          <w:sz w:val="20"/>
          <w:szCs w:val="20"/>
        </w:rPr>
      </w:pPr>
      <w:proofErr w:type="spellStart"/>
      <w:r w:rsidRPr="0044705A">
        <w:rPr>
          <w:rFonts w:cs="Arial"/>
          <w:sz w:val="20"/>
          <w:szCs w:val="20"/>
        </w:rPr>
        <w:t>SincronizarInformacionServidor</w:t>
      </w:r>
      <w:proofErr w:type="spellEnd"/>
    </w:p>
    <w:p w:rsidR="00027628" w:rsidRPr="00027628" w:rsidRDefault="00027628" w:rsidP="00027628">
      <w:pPr>
        <w:pStyle w:val="Prrafodelista"/>
        <w:numPr>
          <w:ilvl w:val="1"/>
          <w:numId w:val="23"/>
        </w:numPr>
        <w:tabs>
          <w:tab w:val="left" w:pos="851"/>
          <w:tab w:val="left" w:pos="1560"/>
        </w:tabs>
        <w:ind w:left="993"/>
        <w:rPr>
          <w:rFonts w:cs="Arial"/>
          <w:sz w:val="20"/>
          <w:szCs w:val="20"/>
        </w:rPr>
      </w:pPr>
      <w:proofErr w:type="spellStart"/>
      <w:r w:rsidRPr="00027628">
        <w:rPr>
          <w:rFonts w:cs="Arial"/>
          <w:sz w:val="20"/>
          <w:szCs w:val="20"/>
        </w:rPr>
        <w:t>ClaveSucursal</w:t>
      </w:r>
      <w:proofErr w:type="spellEnd"/>
    </w:p>
    <w:p w:rsidR="00027628" w:rsidRPr="00027628" w:rsidRDefault="00027628" w:rsidP="00027628">
      <w:pPr>
        <w:pStyle w:val="Prrafodelista"/>
        <w:numPr>
          <w:ilvl w:val="1"/>
          <w:numId w:val="23"/>
        </w:numPr>
        <w:tabs>
          <w:tab w:val="left" w:pos="851"/>
          <w:tab w:val="left" w:pos="1560"/>
        </w:tabs>
        <w:ind w:left="993"/>
        <w:rPr>
          <w:rFonts w:cs="Arial"/>
          <w:sz w:val="20"/>
          <w:szCs w:val="20"/>
        </w:rPr>
      </w:pPr>
      <w:proofErr w:type="spellStart"/>
      <w:r w:rsidRPr="00027628">
        <w:rPr>
          <w:rFonts w:cs="Arial"/>
          <w:sz w:val="20"/>
          <w:szCs w:val="20"/>
        </w:rPr>
        <w:t>ClaveCuadrilla</w:t>
      </w:r>
      <w:proofErr w:type="spellEnd"/>
    </w:p>
    <w:p w:rsidR="00027628" w:rsidRPr="00027628" w:rsidRDefault="00027628" w:rsidP="00027628">
      <w:pPr>
        <w:pStyle w:val="Prrafodelista"/>
        <w:numPr>
          <w:ilvl w:val="1"/>
          <w:numId w:val="23"/>
        </w:numPr>
        <w:tabs>
          <w:tab w:val="left" w:pos="851"/>
          <w:tab w:val="left" w:pos="1560"/>
        </w:tabs>
        <w:ind w:left="993"/>
        <w:rPr>
          <w:rFonts w:cs="Arial"/>
          <w:sz w:val="20"/>
          <w:szCs w:val="20"/>
        </w:rPr>
      </w:pPr>
      <w:proofErr w:type="spellStart"/>
      <w:r w:rsidRPr="00027628">
        <w:rPr>
          <w:rFonts w:cs="Arial"/>
          <w:sz w:val="20"/>
          <w:szCs w:val="20"/>
        </w:rPr>
        <w:t>FechaAgenda</w:t>
      </w:r>
      <w:proofErr w:type="spellEnd"/>
    </w:p>
    <w:p w:rsidR="00027628" w:rsidRPr="00027628" w:rsidRDefault="00027628" w:rsidP="00027628">
      <w:pPr>
        <w:pStyle w:val="Prrafodelista"/>
        <w:numPr>
          <w:ilvl w:val="1"/>
          <w:numId w:val="23"/>
        </w:numPr>
        <w:tabs>
          <w:tab w:val="left" w:pos="851"/>
          <w:tab w:val="left" w:pos="1560"/>
        </w:tabs>
        <w:ind w:left="993"/>
        <w:rPr>
          <w:rFonts w:cs="Arial"/>
          <w:sz w:val="20"/>
          <w:szCs w:val="20"/>
        </w:rPr>
      </w:pPr>
      <w:proofErr w:type="spellStart"/>
      <w:r w:rsidRPr="00027628">
        <w:rPr>
          <w:rFonts w:cs="Arial"/>
          <w:sz w:val="20"/>
          <w:szCs w:val="20"/>
        </w:rPr>
        <w:t>ArchivoZIP_BD</w:t>
      </w:r>
      <w:proofErr w:type="spellEnd"/>
    </w:p>
    <w:p w:rsidR="00027628" w:rsidRPr="00027628" w:rsidRDefault="00027628" w:rsidP="00027628">
      <w:pPr>
        <w:pStyle w:val="Prrafodelista"/>
        <w:numPr>
          <w:ilvl w:val="1"/>
          <w:numId w:val="23"/>
        </w:numPr>
        <w:tabs>
          <w:tab w:val="left" w:pos="851"/>
          <w:tab w:val="left" w:pos="1560"/>
        </w:tabs>
        <w:ind w:left="993"/>
        <w:rPr>
          <w:rFonts w:cs="Arial"/>
          <w:sz w:val="20"/>
          <w:szCs w:val="20"/>
        </w:rPr>
      </w:pPr>
      <w:proofErr w:type="spellStart"/>
      <w:r w:rsidRPr="00027628">
        <w:rPr>
          <w:rFonts w:cs="Arial"/>
          <w:sz w:val="20"/>
          <w:szCs w:val="20"/>
        </w:rPr>
        <w:t>ArchivoZIP_Imagenes</w:t>
      </w:r>
      <w:proofErr w:type="spellEnd"/>
    </w:p>
    <w:p w:rsidR="00027628" w:rsidRPr="00027628" w:rsidRDefault="00027628" w:rsidP="00027628">
      <w:pPr>
        <w:pStyle w:val="Prrafodelista"/>
        <w:numPr>
          <w:ilvl w:val="1"/>
          <w:numId w:val="23"/>
        </w:numPr>
        <w:tabs>
          <w:tab w:val="left" w:pos="851"/>
          <w:tab w:val="left" w:pos="1560"/>
        </w:tabs>
        <w:ind w:left="993"/>
        <w:rPr>
          <w:rFonts w:cs="Arial"/>
          <w:sz w:val="20"/>
          <w:szCs w:val="20"/>
        </w:rPr>
      </w:pPr>
      <w:proofErr w:type="spellStart"/>
      <w:r w:rsidRPr="00027628">
        <w:rPr>
          <w:rFonts w:cs="Arial"/>
          <w:sz w:val="20"/>
          <w:szCs w:val="20"/>
        </w:rPr>
        <w:t>ArchivoZIP_Firmas</w:t>
      </w:r>
      <w:proofErr w:type="spellEnd"/>
    </w:p>
    <w:p w:rsidR="00C072C4" w:rsidRDefault="004D00F1" w:rsidP="004D00F1">
      <w:pPr>
        <w:pStyle w:val="Prrafodelista"/>
        <w:numPr>
          <w:ilvl w:val="0"/>
          <w:numId w:val="23"/>
        </w:numPr>
        <w:jc w:val="both"/>
        <w:rPr>
          <w:rFonts w:cs="Arial"/>
          <w:sz w:val="20"/>
          <w:szCs w:val="20"/>
        </w:rPr>
      </w:pPr>
      <w:proofErr w:type="spellStart"/>
      <w:r w:rsidRPr="004D00F1">
        <w:rPr>
          <w:rFonts w:cs="Arial"/>
          <w:sz w:val="20"/>
          <w:szCs w:val="20"/>
        </w:rPr>
        <w:t>EliminarArchivo</w:t>
      </w:r>
      <w:proofErr w:type="spellEnd"/>
    </w:p>
    <w:p w:rsidR="004D00F1" w:rsidRPr="004D00F1" w:rsidRDefault="004D00F1" w:rsidP="004D00F1">
      <w:pPr>
        <w:pStyle w:val="Prrafodelista"/>
        <w:numPr>
          <w:ilvl w:val="1"/>
          <w:numId w:val="23"/>
        </w:numPr>
        <w:tabs>
          <w:tab w:val="left" w:pos="851"/>
          <w:tab w:val="left" w:pos="1560"/>
        </w:tabs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NombreArchivo</w:t>
      </w:r>
      <w:proofErr w:type="spellEnd"/>
    </w:p>
    <w:p w:rsidR="004D00F1" w:rsidRDefault="004D00F1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7" w:name="_Toc275880908"/>
      <w:r>
        <w:t>7</w:t>
      </w:r>
      <w:r>
        <w:tab/>
      </w:r>
      <w:r w:rsidR="00D46945">
        <w:t>Anexos</w:t>
      </w:r>
      <w:bookmarkEnd w:id="57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Default="009F6D98" w:rsidP="007F4C05">
      <w:pPr>
        <w:rPr>
          <w:rFonts w:cs="Arial"/>
          <w:i/>
          <w:color w:val="0000FF"/>
          <w:lang w:val="es-MX"/>
        </w:rPr>
      </w:pPr>
    </w:p>
    <w:p w:rsidR="005961ED" w:rsidRPr="007741B0" w:rsidRDefault="005961ED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207014958"/>
      <w:bookmarkStart w:id="59" w:name="_Toc207088193"/>
      <w:bookmarkStart w:id="60" w:name="_Toc275880909"/>
      <w:r>
        <w:t>8</w:t>
      </w:r>
      <w:r>
        <w:tab/>
      </w:r>
      <w:r w:rsidR="00160034">
        <w:t>Diagramas</w:t>
      </w:r>
      <w:bookmarkEnd w:id="60"/>
    </w:p>
    <w:p w:rsidR="009425B8" w:rsidRPr="0031175F" w:rsidRDefault="009425B8" w:rsidP="009425B8">
      <w:pPr>
        <w:rPr>
          <w:sz w:val="20"/>
          <w:szCs w:val="20"/>
          <w:lang w:val="es-MX" w:eastAsia="es-MX"/>
        </w:rPr>
      </w:pPr>
      <w:r w:rsidRPr="0031175F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31175F">
        <w:rPr>
          <w:sz w:val="20"/>
          <w:szCs w:val="20"/>
          <w:lang w:val="es-MX" w:eastAsia="es-MX"/>
        </w:rPr>
        <w:t>pryMovil_MEGACABLE</w:t>
      </w:r>
      <w:proofErr w:type="spellEnd"/>
      <w:r w:rsidRPr="0031175F">
        <w:rPr>
          <w:sz w:val="20"/>
          <w:szCs w:val="20"/>
          <w:lang w:val="es-MX" w:eastAsia="es-MX"/>
        </w:rPr>
        <w:t>\</w:t>
      </w:r>
      <w:proofErr w:type="spellStart"/>
      <w:r w:rsidRPr="0031175F">
        <w:rPr>
          <w:sz w:val="20"/>
          <w:szCs w:val="20"/>
          <w:lang w:val="es-MX" w:eastAsia="es-MX"/>
        </w:rPr>
        <w:t>Logical</w:t>
      </w:r>
      <w:proofErr w:type="spellEnd"/>
      <w:r w:rsidRPr="0031175F">
        <w:rPr>
          <w:sz w:val="20"/>
          <w:szCs w:val="20"/>
          <w:lang w:val="es-MX" w:eastAsia="es-MX"/>
        </w:rPr>
        <w:t xml:space="preserve"> View\</w:t>
      </w:r>
      <w:r w:rsidRPr="0031175F">
        <w:rPr>
          <w:sz w:val="20"/>
          <w:szCs w:val="20"/>
        </w:rPr>
        <w:t xml:space="preserve"> </w:t>
      </w:r>
      <w:r w:rsidR="0031175F" w:rsidRPr="0031175F">
        <w:rPr>
          <w:sz w:val="20"/>
          <w:szCs w:val="20"/>
          <w:lang w:val="es-MX" w:eastAsia="es-MX"/>
        </w:rPr>
        <w:t>Clases\CL_SIN\DCL_SIN</w:t>
      </w:r>
      <w:r w:rsidR="00FA72C4" w:rsidRPr="0031175F">
        <w:rPr>
          <w:sz w:val="20"/>
          <w:szCs w:val="20"/>
          <w:lang w:val="es-MX" w:eastAsia="es-MX"/>
        </w:rPr>
        <w:t>\DCL</w:t>
      </w:r>
      <w:r w:rsidR="0031175F" w:rsidRPr="0031175F">
        <w:rPr>
          <w:sz w:val="20"/>
          <w:szCs w:val="20"/>
          <w:lang w:val="es-MX" w:eastAsia="es-MX"/>
        </w:rPr>
        <w:t>CUMEGSIN02</w:t>
      </w:r>
    </w:p>
    <w:p w:rsidR="009425B8" w:rsidRPr="0031175F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31175F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31175F">
        <w:rPr>
          <w:sz w:val="20"/>
          <w:szCs w:val="20"/>
          <w:lang w:val="es-MX" w:eastAsia="es-MX"/>
        </w:rPr>
        <w:t>pryMovil_MEGACABLE</w:t>
      </w:r>
      <w:proofErr w:type="spellEnd"/>
      <w:r w:rsidRPr="0031175F">
        <w:rPr>
          <w:sz w:val="20"/>
          <w:szCs w:val="20"/>
          <w:lang w:val="es-MX" w:eastAsia="es-MX"/>
        </w:rPr>
        <w:t>\Use Case View\</w:t>
      </w:r>
      <w:r w:rsidRPr="0031175F">
        <w:rPr>
          <w:sz w:val="20"/>
          <w:szCs w:val="20"/>
        </w:rPr>
        <w:t>Casos de Uso\</w:t>
      </w:r>
      <w:r w:rsidR="0031175F" w:rsidRPr="0031175F">
        <w:rPr>
          <w:sz w:val="20"/>
          <w:szCs w:val="20"/>
          <w:lang w:val="es-MX" w:eastAsia="es-MX"/>
        </w:rPr>
        <w:t>CU_SIN</w:t>
      </w:r>
      <w:r w:rsidRPr="0031175F">
        <w:rPr>
          <w:sz w:val="20"/>
          <w:szCs w:val="20"/>
          <w:lang w:val="es-MX" w:eastAsia="es-MX"/>
        </w:rPr>
        <w:t>\</w:t>
      </w:r>
      <w:r w:rsidR="0031175F" w:rsidRPr="0031175F">
        <w:rPr>
          <w:sz w:val="20"/>
          <w:szCs w:val="20"/>
          <w:lang w:val="es-MX" w:eastAsia="es-MX"/>
        </w:rPr>
        <w:t xml:space="preserve">Sincronizar </w:t>
      </w:r>
      <w:proofErr w:type="spellStart"/>
      <w:r w:rsidR="0031175F" w:rsidRPr="0031175F">
        <w:rPr>
          <w:sz w:val="20"/>
          <w:szCs w:val="20"/>
          <w:lang w:val="es-MX" w:eastAsia="es-MX"/>
        </w:rPr>
        <w:t>Informaci</w:t>
      </w:r>
      <w:r w:rsidR="0031175F">
        <w:rPr>
          <w:sz w:val="20"/>
          <w:szCs w:val="20"/>
          <w:lang w:val="es-MX" w:eastAsia="es-MX"/>
        </w:rPr>
        <w:t>o</w:t>
      </w:r>
      <w:r w:rsidR="0031175F" w:rsidRPr="0031175F">
        <w:rPr>
          <w:sz w:val="20"/>
          <w:szCs w:val="20"/>
          <w:lang w:val="es-MX" w:eastAsia="es-MX"/>
        </w:rPr>
        <w:t>n</w:t>
      </w:r>
      <w:proofErr w:type="spellEnd"/>
      <w:r w:rsidR="0031175F" w:rsidRPr="0031175F">
        <w:rPr>
          <w:sz w:val="20"/>
          <w:szCs w:val="20"/>
          <w:lang w:val="es-MX" w:eastAsia="es-MX"/>
        </w:rPr>
        <w:t xml:space="preserve"> al Servidor</w:t>
      </w:r>
      <w:r w:rsidR="001543BA" w:rsidRPr="0031175F">
        <w:rPr>
          <w:sz w:val="20"/>
          <w:szCs w:val="20"/>
          <w:lang w:val="es-MX" w:eastAsia="es-MX"/>
        </w:rPr>
        <w:t>\DS</w:t>
      </w:r>
      <w:r w:rsidR="0031175F" w:rsidRPr="0031175F">
        <w:rPr>
          <w:sz w:val="20"/>
          <w:szCs w:val="20"/>
          <w:lang w:val="es-MX" w:eastAsia="es-MX"/>
        </w:rPr>
        <w:t>CUMEGSIN02</w:t>
      </w:r>
    </w:p>
    <w:p w:rsidR="005334F4" w:rsidRDefault="005334F4" w:rsidP="005334F4">
      <w:pPr>
        <w:rPr>
          <w:lang w:val="es-MX" w:eastAsia="es-MX"/>
        </w:rPr>
      </w:pPr>
    </w:p>
    <w:p w:rsidR="00200213" w:rsidRDefault="00200213">
      <w:pPr>
        <w:rPr>
          <w:rFonts w:cs="Arial"/>
          <w:b/>
          <w:bCs/>
          <w:lang w:val="es-MX" w:eastAsia="es-MX"/>
        </w:rPr>
      </w:pPr>
    </w:p>
    <w:p w:rsidR="00160034" w:rsidRDefault="000C224B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1" w:name="_Toc275880910"/>
      <w:r>
        <w:t>9</w:t>
      </w:r>
      <w:r>
        <w:tab/>
      </w:r>
      <w:r w:rsidR="00160034">
        <w:t>Propuesta de Pantallas</w:t>
      </w:r>
      <w:bookmarkEnd w:id="61"/>
    </w:p>
    <w:p w:rsidR="004368D8" w:rsidRDefault="004368D8" w:rsidP="004368D8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Pr="00192332" w:rsidRDefault="004C38FD" w:rsidP="00192332">
      <w: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275880911"/>
      <w:r>
        <w:lastRenderedPageBreak/>
        <w:t>10</w:t>
      </w:r>
      <w:r>
        <w:tab/>
      </w:r>
      <w:r w:rsidR="007F4C05">
        <w:t>Firmas de Aceptación</w:t>
      </w:r>
      <w:bookmarkEnd w:id="58"/>
      <w:bookmarkEnd w:id="59"/>
      <w:bookmarkEnd w:id="62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9C28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4C38FD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C38FD" w:rsidRPr="00200213" w:rsidRDefault="004C38FD" w:rsidP="00981FE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9C28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Proyecto/ Gerente de Atención a Clientes –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4C38FD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C38FD" w:rsidRPr="00200213" w:rsidRDefault="004C38FD" w:rsidP="00981FE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9C28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4C38FD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C38FD" w:rsidRPr="00200213" w:rsidRDefault="004C38FD" w:rsidP="00981FE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9C28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Líder de Proyecto /  Ingeniero de Proyectos -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4C38FD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C38FD" w:rsidRPr="00200213" w:rsidRDefault="004C38FD" w:rsidP="00981FE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9C28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proofErr w:type="spellStart"/>
            <w:r w:rsidRPr="00200213">
              <w:rPr>
                <w:i w:val="0"/>
                <w:color w:val="auto"/>
              </w:rPr>
              <w:t>Ingenieria</w:t>
            </w:r>
            <w:proofErr w:type="spellEnd"/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4C38FD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C38FD" w:rsidRPr="00200213" w:rsidRDefault="004C38FD" w:rsidP="00981FE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2"/>
      <w:footerReference w:type="even" r:id="rId43"/>
      <w:footerReference w:type="default" r:id="rId44"/>
      <w:headerReference w:type="first" r:id="rId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06D" w:rsidRDefault="002D506D" w:rsidP="00514F06">
      <w:pPr>
        <w:pStyle w:val="Ttulo1"/>
      </w:pPr>
      <w:r>
        <w:separator/>
      </w:r>
    </w:p>
  </w:endnote>
  <w:endnote w:type="continuationSeparator" w:id="0">
    <w:p w:rsidR="002D506D" w:rsidRDefault="002D506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206" w:rsidRDefault="000B420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B4206" w:rsidRDefault="000B42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B4206" w:rsidRPr="00596B48" w:rsidTr="00B01427">
      <w:trPr>
        <w:trHeight w:val="539"/>
      </w:trPr>
      <w:tc>
        <w:tcPr>
          <w:tcW w:w="3331" w:type="dxa"/>
        </w:tcPr>
        <w:p w:rsidR="000B4206" w:rsidRPr="00596B48" w:rsidRDefault="000B420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B4206" w:rsidRDefault="000B4206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0B4206" w:rsidRPr="00B01427" w:rsidRDefault="000B4206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0B4206" w:rsidRPr="00596B48" w:rsidRDefault="000B420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1132A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1132A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B4206" w:rsidRPr="00596B48" w:rsidRDefault="000B420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06D" w:rsidRDefault="002D506D" w:rsidP="00514F06">
      <w:pPr>
        <w:pStyle w:val="Ttulo1"/>
      </w:pPr>
      <w:r>
        <w:separator/>
      </w:r>
    </w:p>
  </w:footnote>
  <w:footnote w:type="continuationSeparator" w:id="0">
    <w:p w:rsidR="002D506D" w:rsidRDefault="002D506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B4206" w:rsidRPr="00375A5D" w:rsidTr="003E5D6F">
      <w:tc>
        <w:tcPr>
          <w:tcW w:w="4604" w:type="dxa"/>
        </w:tcPr>
        <w:p w:rsidR="000B4206" w:rsidRPr="00375A5D" w:rsidRDefault="000B420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B4206" w:rsidRPr="00375A5D" w:rsidRDefault="000B4206" w:rsidP="00C7029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B4206" w:rsidRPr="00F52321" w:rsidTr="003E5D6F">
      <w:tc>
        <w:tcPr>
          <w:tcW w:w="4604" w:type="dxa"/>
        </w:tcPr>
        <w:p w:rsidR="000B4206" w:rsidRPr="007D70AF" w:rsidRDefault="000B4206" w:rsidP="00F172A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CUMEGSIN02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SincronizarInfoServidor</w:t>
          </w:r>
        </w:p>
      </w:tc>
      <w:tc>
        <w:tcPr>
          <w:tcW w:w="4893" w:type="dxa"/>
        </w:tcPr>
        <w:p w:rsidR="000B4206" w:rsidRPr="00DF6EA0" w:rsidRDefault="000B4206" w:rsidP="004C38F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25/08/2010 </w:t>
          </w:r>
        </w:p>
      </w:tc>
    </w:tr>
  </w:tbl>
  <w:p w:rsidR="000B4206" w:rsidRDefault="000B42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B4206" w:rsidTr="003104A1">
      <w:trPr>
        <w:cantSplit/>
        <w:trHeight w:val="1412"/>
      </w:trPr>
      <w:tc>
        <w:tcPr>
          <w:tcW w:w="10114" w:type="dxa"/>
          <w:vAlign w:val="center"/>
        </w:tcPr>
        <w:p w:rsidR="000B4206" w:rsidRDefault="002D506D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622745" r:id="rId2"/>
            </w:pict>
          </w:r>
          <w:r w:rsidR="000B4206">
            <w:t xml:space="preserve">                                                 </w:t>
          </w:r>
        </w:p>
        <w:p w:rsidR="000B4206" w:rsidRDefault="000B4206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0B4206" w:rsidRPr="00872B53" w:rsidRDefault="000B4206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0B4206" w:rsidRDefault="000B420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BC0"/>
    <w:multiLevelType w:val="multilevel"/>
    <w:tmpl w:val="DCCC2C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5CE4DB8"/>
    <w:multiLevelType w:val="hybridMultilevel"/>
    <w:tmpl w:val="FCE8DD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21131"/>
    <w:multiLevelType w:val="hybridMultilevel"/>
    <w:tmpl w:val="A0F68C70"/>
    <w:lvl w:ilvl="0" w:tplc="428431BE">
      <w:start w:val="1"/>
      <w:numFmt w:val="decimal"/>
      <w:pStyle w:val="Numerado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2E4597A"/>
    <w:multiLevelType w:val="multilevel"/>
    <w:tmpl w:val="03F05DA8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191A59"/>
    <w:multiLevelType w:val="multilevel"/>
    <w:tmpl w:val="08A61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24394AC6"/>
    <w:multiLevelType w:val="multilevel"/>
    <w:tmpl w:val="FED4A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2355D7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7254F2E"/>
    <w:multiLevelType w:val="multilevel"/>
    <w:tmpl w:val="25FA41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2420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C3F05B9"/>
    <w:multiLevelType w:val="multilevel"/>
    <w:tmpl w:val="FED4A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3B380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08B1FE9"/>
    <w:multiLevelType w:val="multilevel"/>
    <w:tmpl w:val="76D659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0CE2ABE"/>
    <w:multiLevelType w:val="multilevel"/>
    <w:tmpl w:val="DCD0B0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ECF7DEA"/>
    <w:multiLevelType w:val="multilevel"/>
    <w:tmpl w:val="A5DC93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CA5A92"/>
    <w:multiLevelType w:val="multilevel"/>
    <w:tmpl w:val="BEF8A6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2420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4CD336A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79BA37FD"/>
    <w:multiLevelType w:val="hybridMultilevel"/>
    <w:tmpl w:val="A2A653D6"/>
    <w:lvl w:ilvl="0" w:tplc="0FDA76DE">
      <w:start w:val="1"/>
      <w:numFmt w:val="decimal"/>
      <w:lvlText w:val="%1"/>
      <w:lvlJc w:val="left"/>
      <w:pPr>
        <w:ind w:left="795" w:hanging="435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60CF6"/>
    <w:multiLevelType w:val="multilevel"/>
    <w:tmpl w:val="BEF8A6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21"/>
  </w:num>
  <w:num w:numId="3">
    <w:abstractNumId w:val="18"/>
  </w:num>
  <w:num w:numId="4">
    <w:abstractNumId w:val="3"/>
  </w:num>
  <w:num w:numId="5">
    <w:abstractNumId w:val="13"/>
  </w:num>
  <w:num w:numId="6">
    <w:abstractNumId w:val="12"/>
  </w:num>
  <w:num w:numId="7">
    <w:abstractNumId w:val="8"/>
  </w:num>
  <w:num w:numId="8">
    <w:abstractNumId w:val="19"/>
  </w:num>
  <w:num w:numId="9">
    <w:abstractNumId w:val="11"/>
  </w:num>
  <w:num w:numId="10">
    <w:abstractNumId w:val="14"/>
  </w:num>
  <w:num w:numId="11">
    <w:abstractNumId w:val="7"/>
  </w:num>
  <w:num w:numId="12">
    <w:abstractNumId w:val="10"/>
  </w:num>
  <w:num w:numId="13">
    <w:abstractNumId w:val="4"/>
  </w:num>
  <w:num w:numId="14">
    <w:abstractNumId w:val="6"/>
  </w:num>
  <w:num w:numId="15">
    <w:abstractNumId w:val="23"/>
  </w:num>
  <w:num w:numId="16">
    <w:abstractNumId w:val="20"/>
  </w:num>
  <w:num w:numId="17">
    <w:abstractNumId w:val="25"/>
  </w:num>
  <w:num w:numId="18">
    <w:abstractNumId w:val="5"/>
  </w:num>
  <w:num w:numId="19">
    <w:abstractNumId w:val="24"/>
  </w:num>
  <w:num w:numId="20">
    <w:abstractNumId w:val="22"/>
  </w:num>
  <w:num w:numId="21">
    <w:abstractNumId w:val="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"/>
  </w:num>
  <w:num w:numId="25">
    <w:abstractNumId w:val="2"/>
  </w:num>
  <w:num w:numId="26">
    <w:abstractNumId w:val="16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46F0"/>
    <w:rsid w:val="00004719"/>
    <w:rsid w:val="00006633"/>
    <w:rsid w:val="00006873"/>
    <w:rsid w:val="00010ADB"/>
    <w:rsid w:val="000137CD"/>
    <w:rsid w:val="000255CB"/>
    <w:rsid w:val="00027628"/>
    <w:rsid w:val="00030A41"/>
    <w:rsid w:val="000330BE"/>
    <w:rsid w:val="00033722"/>
    <w:rsid w:val="00037466"/>
    <w:rsid w:val="00047BA4"/>
    <w:rsid w:val="0005001B"/>
    <w:rsid w:val="0005188A"/>
    <w:rsid w:val="000549A9"/>
    <w:rsid w:val="00055766"/>
    <w:rsid w:val="0006239D"/>
    <w:rsid w:val="000671A5"/>
    <w:rsid w:val="0007093F"/>
    <w:rsid w:val="00074319"/>
    <w:rsid w:val="000759EF"/>
    <w:rsid w:val="00081E06"/>
    <w:rsid w:val="00082AAD"/>
    <w:rsid w:val="00082CD4"/>
    <w:rsid w:val="000902C4"/>
    <w:rsid w:val="00095022"/>
    <w:rsid w:val="00096247"/>
    <w:rsid w:val="0009751E"/>
    <w:rsid w:val="000A2BB6"/>
    <w:rsid w:val="000A5CDA"/>
    <w:rsid w:val="000A6F0A"/>
    <w:rsid w:val="000A77DF"/>
    <w:rsid w:val="000B07E6"/>
    <w:rsid w:val="000B4206"/>
    <w:rsid w:val="000B4712"/>
    <w:rsid w:val="000B523A"/>
    <w:rsid w:val="000B5641"/>
    <w:rsid w:val="000C16EC"/>
    <w:rsid w:val="000C224B"/>
    <w:rsid w:val="000C45BD"/>
    <w:rsid w:val="000D5B6A"/>
    <w:rsid w:val="000E172D"/>
    <w:rsid w:val="000F175B"/>
    <w:rsid w:val="000F31CD"/>
    <w:rsid w:val="000F3582"/>
    <w:rsid w:val="000F3D13"/>
    <w:rsid w:val="000F66E8"/>
    <w:rsid w:val="00103CD5"/>
    <w:rsid w:val="00111303"/>
    <w:rsid w:val="001117A7"/>
    <w:rsid w:val="001132C6"/>
    <w:rsid w:val="0011637E"/>
    <w:rsid w:val="00125E35"/>
    <w:rsid w:val="001263E3"/>
    <w:rsid w:val="00127125"/>
    <w:rsid w:val="001318CA"/>
    <w:rsid w:val="00133EA0"/>
    <w:rsid w:val="0013530E"/>
    <w:rsid w:val="00135A67"/>
    <w:rsid w:val="00136627"/>
    <w:rsid w:val="001416D3"/>
    <w:rsid w:val="001436DC"/>
    <w:rsid w:val="00146604"/>
    <w:rsid w:val="001476B3"/>
    <w:rsid w:val="00152962"/>
    <w:rsid w:val="00152C0A"/>
    <w:rsid w:val="001543BA"/>
    <w:rsid w:val="00155B9F"/>
    <w:rsid w:val="00156CB6"/>
    <w:rsid w:val="00160034"/>
    <w:rsid w:val="0016751E"/>
    <w:rsid w:val="00167E70"/>
    <w:rsid w:val="0017341C"/>
    <w:rsid w:val="0017419E"/>
    <w:rsid w:val="0017686C"/>
    <w:rsid w:val="00177278"/>
    <w:rsid w:val="00180329"/>
    <w:rsid w:val="00182B65"/>
    <w:rsid w:val="00183F8B"/>
    <w:rsid w:val="00184046"/>
    <w:rsid w:val="00185FEA"/>
    <w:rsid w:val="00190241"/>
    <w:rsid w:val="00192332"/>
    <w:rsid w:val="00195489"/>
    <w:rsid w:val="001A0596"/>
    <w:rsid w:val="001A1AC2"/>
    <w:rsid w:val="001A53B4"/>
    <w:rsid w:val="001A60C2"/>
    <w:rsid w:val="001A669A"/>
    <w:rsid w:val="001B09A2"/>
    <w:rsid w:val="001B100F"/>
    <w:rsid w:val="001B1A4A"/>
    <w:rsid w:val="001B254E"/>
    <w:rsid w:val="001B4F8C"/>
    <w:rsid w:val="001C7F44"/>
    <w:rsid w:val="001D0DC0"/>
    <w:rsid w:val="001D0F05"/>
    <w:rsid w:val="001D115D"/>
    <w:rsid w:val="001D1534"/>
    <w:rsid w:val="001D4B3B"/>
    <w:rsid w:val="001D4DE2"/>
    <w:rsid w:val="001E20AD"/>
    <w:rsid w:val="001E4957"/>
    <w:rsid w:val="001F052A"/>
    <w:rsid w:val="001F08A4"/>
    <w:rsid w:val="001F17BB"/>
    <w:rsid w:val="001F34A1"/>
    <w:rsid w:val="001F395B"/>
    <w:rsid w:val="001F6289"/>
    <w:rsid w:val="001F7B73"/>
    <w:rsid w:val="00200213"/>
    <w:rsid w:val="0020099B"/>
    <w:rsid w:val="00203741"/>
    <w:rsid w:val="002065C2"/>
    <w:rsid w:val="00212611"/>
    <w:rsid w:val="002177DF"/>
    <w:rsid w:val="00220011"/>
    <w:rsid w:val="00222387"/>
    <w:rsid w:val="002232E7"/>
    <w:rsid w:val="00223520"/>
    <w:rsid w:val="00225DC0"/>
    <w:rsid w:val="00225F50"/>
    <w:rsid w:val="0022637D"/>
    <w:rsid w:val="00227281"/>
    <w:rsid w:val="002311A2"/>
    <w:rsid w:val="0023126D"/>
    <w:rsid w:val="00232F7D"/>
    <w:rsid w:val="002331AA"/>
    <w:rsid w:val="002341D4"/>
    <w:rsid w:val="00241170"/>
    <w:rsid w:val="002423AA"/>
    <w:rsid w:val="002424FE"/>
    <w:rsid w:val="00243A2E"/>
    <w:rsid w:val="00243D7B"/>
    <w:rsid w:val="0024718F"/>
    <w:rsid w:val="002503CA"/>
    <w:rsid w:val="00250ED5"/>
    <w:rsid w:val="002526A7"/>
    <w:rsid w:val="00252DE9"/>
    <w:rsid w:val="0025365C"/>
    <w:rsid w:val="00261EC0"/>
    <w:rsid w:val="00261ED6"/>
    <w:rsid w:val="00265C6E"/>
    <w:rsid w:val="00270F07"/>
    <w:rsid w:val="0027680F"/>
    <w:rsid w:val="002775F9"/>
    <w:rsid w:val="00277890"/>
    <w:rsid w:val="00291029"/>
    <w:rsid w:val="00293518"/>
    <w:rsid w:val="00295842"/>
    <w:rsid w:val="002A0F10"/>
    <w:rsid w:val="002A4DA3"/>
    <w:rsid w:val="002B1EBB"/>
    <w:rsid w:val="002B34C8"/>
    <w:rsid w:val="002B52ED"/>
    <w:rsid w:val="002B7DAA"/>
    <w:rsid w:val="002C118B"/>
    <w:rsid w:val="002C25DC"/>
    <w:rsid w:val="002C3CDC"/>
    <w:rsid w:val="002C4FDC"/>
    <w:rsid w:val="002C6D58"/>
    <w:rsid w:val="002D3CF1"/>
    <w:rsid w:val="002D506D"/>
    <w:rsid w:val="002D6E72"/>
    <w:rsid w:val="002D7C7F"/>
    <w:rsid w:val="002E2529"/>
    <w:rsid w:val="002E317D"/>
    <w:rsid w:val="002E3308"/>
    <w:rsid w:val="002E67FD"/>
    <w:rsid w:val="002E79E5"/>
    <w:rsid w:val="002F0FD7"/>
    <w:rsid w:val="002F2A60"/>
    <w:rsid w:val="002F2C10"/>
    <w:rsid w:val="002F41D7"/>
    <w:rsid w:val="002F5206"/>
    <w:rsid w:val="002F60E2"/>
    <w:rsid w:val="00301673"/>
    <w:rsid w:val="003104A1"/>
    <w:rsid w:val="0031070D"/>
    <w:rsid w:val="0031175F"/>
    <w:rsid w:val="003133D0"/>
    <w:rsid w:val="00316065"/>
    <w:rsid w:val="00316213"/>
    <w:rsid w:val="003205AE"/>
    <w:rsid w:val="003215C1"/>
    <w:rsid w:val="00322E1F"/>
    <w:rsid w:val="00330B33"/>
    <w:rsid w:val="00330C95"/>
    <w:rsid w:val="00331463"/>
    <w:rsid w:val="003361BD"/>
    <w:rsid w:val="003400C4"/>
    <w:rsid w:val="00345480"/>
    <w:rsid w:val="0034773B"/>
    <w:rsid w:val="0035410E"/>
    <w:rsid w:val="00367AFC"/>
    <w:rsid w:val="00367DE0"/>
    <w:rsid w:val="0037589B"/>
    <w:rsid w:val="003767A1"/>
    <w:rsid w:val="003817A4"/>
    <w:rsid w:val="00387B42"/>
    <w:rsid w:val="003907BC"/>
    <w:rsid w:val="003960A9"/>
    <w:rsid w:val="003A41CD"/>
    <w:rsid w:val="003A5619"/>
    <w:rsid w:val="003A60D3"/>
    <w:rsid w:val="003A62B0"/>
    <w:rsid w:val="003A6547"/>
    <w:rsid w:val="003A6B7B"/>
    <w:rsid w:val="003A72A9"/>
    <w:rsid w:val="003A7F0E"/>
    <w:rsid w:val="003B24FD"/>
    <w:rsid w:val="003B6CFE"/>
    <w:rsid w:val="003C13E4"/>
    <w:rsid w:val="003C1C04"/>
    <w:rsid w:val="003C50F8"/>
    <w:rsid w:val="003C58D0"/>
    <w:rsid w:val="003C597C"/>
    <w:rsid w:val="003C6A82"/>
    <w:rsid w:val="003D61C1"/>
    <w:rsid w:val="003D70BA"/>
    <w:rsid w:val="003E13EB"/>
    <w:rsid w:val="003E5882"/>
    <w:rsid w:val="003E5D6F"/>
    <w:rsid w:val="003E6125"/>
    <w:rsid w:val="003F2901"/>
    <w:rsid w:val="003F2B87"/>
    <w:rsid w:val="00413A1F"/>
    <w:rsid w:val="00414E68"/>
    <w:rsid w:val="0041516F"/>
    <w:rsid w:val="0041550F"/>
    <w:rsid w:val="004158C2"/>
    <w:rsid w:val="00417F67"/>
    <w:rsid w:val="0042159A"/>
    <w:rsid w:val="004231DC"/>
    <w:rsid w:val="00425749"/>
    <w:rsid w:val="0043014C"/>
    <w:rsid w:val="004303A7"/>
    <w:rsid w:val="00433423"/>
    <w:rsid w:val="004347D3"/>
    <w:rsid w:val="00436594"/>
    <w:rsid w:val="004368D8"/>
    <w:rsid w:val="00437476"/>
    <w:rsid w:val="0043793F"/>
    <w:rsid w:val="00441A47"/>
    <w:rsid w:val="0044705A"/>
    <w:rsid w:val="00447872"/>
    <w:rsid w:val="00447CEA"/>
    <w:rsid w:val="00450E4A"/>
    <w:rsid w:val="004515F5"/>
    <w:rsid w:val="0045227F"/>
    <w:rsid w:val="0045369C"/>
    <w:rsid w:val="00461371"/>
    <w:rsid w:val="00470C57"/>
    <w:rsid w:val="00473B78"/>
    <w:rsid w:val="00476793"/>
    <w:rsid w:val="00476D15"/>
    <w:rsid w:val="00476E2A"/>
    <w:rsid w:val="0048053F"/>
    <w:rsid w:val="00481C4A"/>
    <w:rsid w:val="00485373"/>
    <w:rsid w:val="0049112A"/>
    <w:rsid w:val="00491B4C"/>
    <w:rsid w:val="00493018"/>
    <w:rsid w:val="00493457"/>
    <w:rsid w:val="00493B6C"/>
    <w:rsid w:val="00496AEE"/>
    <w:rsid w:val="004A07C9"/>
    <w:rsid w:val="004A2EA6"/>
    <w:rsid w:val="004A63C9"/>
    <w:rsid w:val="004B0D88"/>
    <w:rsid w:val="004B1F0D"/>
    <w:rsid w:val="004B623B"/>
    <w:rsid w:val="004B7A77"/>
    <w:rsid w:val="004C03AA"/>
    <w:rsid w:val="004C29B5"/>
    <w:rsid w:val="004C38FD"/>
    <w:rsid w:val="004C78B4"/>
    <w:rsid w:val="004D00F1"/>
    <w:rsid w:val="004D2F59"/>
    <w:rsid w:val="004D45D6"/>
    <w:rsid w:val="004D5FBF"/>
    <w:rsid w:val="004E147C"/>
    <w:rsid w:val="004E23D0"/>
    <w:rsid w:val="004E75DF"/>
    <w:rsid w:val="004F049D"/>
    <w:rsid w:val="004F1C65"/>
    <w:rsid w:val="004F24F6"/>
    <w:rsid w:val="004F3EDB"/>
    <w:rsid w:val="004F410C"/>
    <w:rsid w:val="004F4AB5"/>
    <w:rsid w:val="004F6527"/>
    <w:rsid w:val="004F78F8"/>
    <w:rsid w:val="00501009"/>
    <w:rsid w:val="00503617"/>
    <w:rsid w:val="00504398"/>
    <w:rsid w:val="0050675E"/>
    <w:rsid w:val="00514F06"/>
    <w:rsid w:val="005174B1"/>
    <w:rsid w:val="00522A30"/>
    <w:rsid w:val="00523E03"/>
    <w:rsid w:val="00524409"/>
    <w:rsid w:val="005249B6"/>
    <w:rsid w:val="00524AE5"/>
    <w:rsid w:val="005334F4"/>
    <w:rsid w:val="00537CB4"/>
    <w:rsid w:val="0054495F"/>
    <w:rsid w:val="00555A5F"/>
    <w:rsid w:val="005560A2"/>
    <w:rsid w:val="00563882"/>
    <w:rsid w:val="00565FAC"/>
    <w:rsid w:val="00572DCE"/>
    <w:rsid w:val="00573E25"/>
    <w:rsid w:val="005742E9"/>
    <w:rsid w:val="00580188"/>
    <w:rsid w:val="005914F4"/>
    <w:rsid w:val="00591EB1"/>
    <w:rsid w:val="00592D43"/>
    <w:rsid w:val="00593042"/>
    <w:rsid w:val="005961ED"/>
    <w:rsid w:val="00596B48"/>
    <w:rsid w:val="005A09F5"/>
    <w:rsid w:val="005A45B6"/>
    <w:rsid w:val="005B4F5C"/>
    <w:rsid w:val="005C0CB8"/>
    <w:rsid w:val="005C1B2B"/>
    <w:rsid w:val="005C2C5A"/>
    <w:rsid w:val="005C45A9"/>
    <w:rsid w:val="005C5157"/>
    <w:rsid w:val="005C6DBF"/>
    <w:rsid w:val="005D1D74"/>
    <w:rsid w:val="005D23A6"/>
    <w:rsid w:val="005E0BD9"/>
    <w:rsid w:val="005E1890"/>
    <w:rsid w:val="005E20D7"/>
    <w:rsid w:val="005E7CBB"/>
    <w:rsid w:val="005F442F"/>
    <w:rsid w:val="0060151C"/>
    <w:rsid w:val="0060399E"/>
    <w:rsid w:val="00604FB4"/>
    <w:rsid w:val="00607A8E"/>
    <w:rsid w:val="0061340C"/>
    <w:rsid w:val="006140D5"/>
    <w:rsid w:val="00620913"/>
    <w:rsid w:val="00620F5A"/>
    <w:rsid w:val="00626421"/>
    <w:rsid w:val="00630E8F"/>
    <w:rsid w:val="00635285"/>
    <w:rsid w:val="00641175"/>
    <w:rsid w:val="0065210B"/>
    <w:rsid w:val="00652A9E"/>
    <w:rsid w:val="00652D27"/>
    <w:rsid w:val="00663535"/>
    <w:rsid w:val="00664543"/>
    <w:rsid w:val="00666796"/>
    <w:rsid w:val="00667581"/>
    <w:rsid w:val="0067172A"/>
    <w:rsid w:val="00671DCC"/>
    <w:rsid w:val="00677B5E"/>
    <w:rsid w:val="0068341D"/>
    <w:rsid w:val="00685B3C"/>
    <w:rsid w:val="00687E5C"/>
    <w:rsid w:val="00691858"/>
    <w:rsid w:val="0069294B"/>
    <w:rsid w:val="00693A3E"/>
    <w:rsid w:val="006958E2"/>
    <w:rsid w:val="0069648D"/>
    <w:rsid w:val="006A1233"/>
    <w:rsid w:val="006A2191"/>
    <w:rsid w:val="006A530B"/>
    <w:rsid w:val="006A5A39"/>
    <w:rsid w:val="006A744A"/>
    <w:rsid w:val="006B7237"/>
    <w:rsid w:val="006C02A6"/>
    <w:rsid w:val="006C07E2"/>
    <w:rsid w:val="006C0E6B"/>
    <w:rsid w:val="006C1A66"/>
    <w:rsid w:val="006C4045"/>
    <w:rsid w:val="006C5969"/>
    <w:rsid w:val="006D72F3"/>
    <w:rsid w:val="006D7557"/>
    <w:rsid w:val="006E12FA"/>
    <w:rsid w:val="006E3428"/>
    <w:rsid w:val="006E421E"/>
    <w:rsid w:val="006E5DBC"/>
    <w:rsid w:val="006E6FEC"/>
    <w:rsid w:val="006E7EFD"/>
    <w:rsid w:val="006F20AC"/>
    <w:rsid w:val="00704E6A"/>
    <w:rsid w:val="007115CA"/>
    <w:rsid w:val="00716218"/>
    <w:rsid w:val="00725FF1"/>
    <w:rsid w:val="00726D48"/>
    <w:rsid w:val="00730DEC"/>
    <w:rsid w:val="007320FC"/>
    <w:rsid w:val="00732E1A"/>
    <w:rsid w:val="007330AA"/>
    <w:rsid w:val="0073370B"/>
    <w:rsid w:val="00736226"/>
    <w:rsid w:val="00737377"/>
    <w:rsid w:val="0073798B"/>
    <w:rsid w:val="00740191"/>
    <w:rsid w:val="0074295A"/>
    <w:rsid w:val="00743A4F"/>
    <w:rsid w:val="00743C38"/>
    <w:rsid w:val="00745A0C"/>
    <w:rsid w:val="00746366"/>
    <w:rsid w:val="00746A0D"/>
    <w:rsid w:val="00746A3A"/>
    <w:rsid w:val="007503CE"/>
    <w:rsid w:val="00752DDD"/>
    <w:rsid w:val="00754637"/>
    <w:rsid w:val="007577F0"/>
    <w:rsid w:val="00762081"/>
    <w:rsid w:val="00764848"/>
    <w:rsid w:val="00764F87"/>
    <w:rsid w:val="0077082B"/>
    <w:rsid w:val="007721A5"/>
    <w:rsid w:val="0077308C"/>
    <w:rsid w:val="0077337C"/>
    <w:rsid w:val="00773C16"/>
    <w:rsid w:val="007741B0"/>
    <w:rsid w:val="00775F8E"/>
    <w:rsid w:val="00782142"/>
    <w:rsid w:val="007833A5"/>
    <w:rsid w:val="00784763"/>
    <w:rsid w:val="00784C25"/>
    <w:rsid w:val="0078520A"/>
    <w:rsid w:val="00790C54"/>
    <w:rsid w:val="007948BC"/>
    <w:rsid w:val="007972B2"/>
    <w:rsid w:val="00797670"/>
    <w:rsid w:val="00797FC3"/>
    <w:rsid w:val="007A1D61"/>
    <w:rsid w:val="007A1FC8"/>
    <w:rsid w:val="007A2515"/>
    <w:rsid w:val="007B6535"/>
    <w:rsid w:val="007B7EDC"/>
    <w:rsid w:val="007C3BBF"/>
    <w:rsid w:val="007C7AD9"/>
    <w:rsid w:val="007D2D49"/>
    <w:rsid w:val="007D6B46"/>
    <w:rsid w:val="007D70AF"/>
    <w:rsid w:val="007E2CC4"/>
    <w:rsid w:val="007E334D"/>
    <w:rsid w:val="007E3AAF"/>
    <w:rsid w:val="007E4E4D"/>
    <w:rsid w:val="007F0C4A"/>
    <w:rsid w:val="007F3446"/>
    <w:rsid w:val="007F4C05"/>
    <w:rsid w:val="007F60EF"/>
    <w:rsid w:val="007F6484"/>
    <w:rsid w:val="007F7327"/>
    <w:rsid w:val="00800F7B"/>
    <w:rsid w:val="00801A53"/>
    <w:rsid w:val="00805540"/>
    <w:rsid w:val="00807176"/>
    <w:rsid w:val="00810822"/>
    <w:rsid w:val="008113EC"/>
    <w:rsid w:val="008121D3"/>
    <w:rsid w:val="00813039"/>
    <w:rsid w:val="00813F82"/>
    <w:rsid w:val="00817318"/>
    <w:rsid w:val="008213DC"/>
    <w:rsid w:val="00821C81"/>
    <w:rsid w:val="0082376F"/>
    <w:rsid w:val="00824A79"/>
    <w:rsid w:val="00827512"/>
    <w:rsid w:val="00830A3D"/>
    <w:rsid w:val="00832322"/>
    <w:rsid w:val="00833ED3"/>
    <w:rsid w:val="00840311"/>
    <w:rsid w:val="0084265E"/>
    <w:rsid w:val="00846CC7"/>
    <w:rsid w:val="00847B4B"/>
    <w:rsid w:val="00852380"/>
    <w:rsid w:val="00853D13"/>
    <w:rsid w:val="00854263"/>
    <w:rsid w:val="00857306"/>
    <w:rsid w:val="00862C02"/>
    <w:rsid w:val="00862F23"/>
    <w:rsid w:val="00863AEC"/>
    <w:rsid w:val="00864FD8"/>
    <w:rsid w:val="0086514A"/>
    <w:rsid w:val="00872B53"/>
    <w:rsid w:val="00873CD7"/>
    <w:rsid w:val="008745ED"/>
    <w:rsid w:val="008817CF"/>
    <w:rsid w:val="00883DA2"/>
    <w:rsid w:val="00892DD0"/>
    <w:rsid w:val="008935DF"/>
    <w:rsid w:val="00894B60"/>
    <w:rsid w:val="008A19C2"/>
    <w:rsid w:val="008A251B"/>
    <w:rsid w:val="008A7C48"/>
    <w:rsid w:val="008B18D7"/>
    <w:rsid w:val="008B3CBB"/>
    <w:rsid w:val="008B7C58"/>
    <w:rsid w:val="008C27A5"/>
    <w:rsid w:val="008C4635"/>
    <w:rsid w:val="008C6FCA"/>
    <w:rsid w:val="008D31AC"/>
    <w:rsid w:val="008D4841"/>
    <w:rsid w:val="008E61D9"/>
    <w:rsid w:val="008F0F61"/>
    <w:rsid w:val="008F2D82"/>
    <w:rsid w:val="008F33E3"/>
    <w:rsid w:val="008F7A87"/>
    <w:rsid w:val="00902E0A"/>
    <w:rsid w:val="009032E1"/>
    <w:rsid w:val="00903AE1"/>
    <w:rsid w:val="0090453B"/>
    <w:rsid w:val="00904B48"/>
    <w:rsid w:val="00921223"/>
    <w:rsid w:val="00925298"/>
    <w:rsid w:val="00927F86"/>
    <w:rsid w:val="009353A5"/>
    <w:rsid w:val="00935D52"/>
    <w:rsid w:val="00937132"/>
    <w:rsid w:val="009374B2"/>
    <w:rsid w:val="00937D9A"/>
    <w:rsid w:val="009425B8"/>
    <w:rsid w:val="009446AF"/>
    <w:rsid w:val="00946744"/>
    <w:rsid w:val="00946D52"/>
    <w:rsid w:val="00947EEA"/>
    <w:rsid w:val="0095009B"/>
    <w:rsid w:val="00951758"/>
    <w:rsid w:val="0095199C"/>
    <w:rsid w:val="00954A1B"/>
    <w:rsid w:val="00955E5B"/>
    <w:rsid w:val="0096313A"/>
    <w:rsid w:val="00963EF0"/>
    <w:rsid w:val="00966AB3"/>
    <w:rsid w:val="00971190"/>
    <w:rsid w:val="0097157F"/>
    <w:rsid w:val="00972453"/>
    <w:rsid w:val="00972995"/>
    <w:rsid w:val="00976B16"/>
    <w:rsid w:val="0098004B"/>
    <w:rsid w:val="00981FE1"/>
    <w:rsid w:val="00982930"/>
    <w:rsid w:val="0098637C"/>
    <w:rsid w:val="00991E62"/>
    <w:rsid w:val="00992E9D"/>
    <w:rsid w:val="00993800"/>
    <w:rsid w:val="0099756D"/>
    <w:rsid w:val="009A6C1E"/>
    <w:rsid w:val="009B1CDA"/>
    <w:rsid w:val="009B237A"/>
    <w:rsid w:val="009B2EA8"/>
    <w:rsid w:val="009C0D3B"/>
    <w:rsid w:val="009C1103"/>
    <w:rsid w:val="009C131E"/>
    <w:rsid w:val="009C285E"/>
    <w:rsid w:val="009C42D4"/>
    <w:rsid w:val="009C637E"/>
    <w:rsid w:val="009C7CE7"/>
    <w:rsid w:val="009D1FC7"/>
    <w:rsid w:val="009D221F"/>
    <w:rsid w:val="009D2734"/>
    <w:rsid w:val="009D6433"/>
    <w:rsid w:val="009E0781"/>
    <w:rsid w:val="009E653C"/>
    <w:rsid w:val="009F2204"/>
    <w:rsid w:val="009F2EB3"/>
    <w:rsid w:val="009F63D6"/>
    <w:rsid w:val="009F6D98"/>
    <w:rsid w:val="009F7E1D"/>
    <w:rsid w:val="00A006C5"/>
    <w:rsid w:val="00A052FA"/>
    <w:rsid w:val="00A1045B"/>
    <w:rsid w:val="00A126BB"/>
    <w:rsid w:val="00A14130"/>
    <w:rsid w:val="00A1565F"/>
    <w:rsid w:val="00A1796D"/>
    <w:rsid w:val="00A24D3D"/>
    <w:rsid w:val="00A26D67"/>
    <w:rsid w:val="00A3159B"/>
    <w:rsid w:val="00A36CBA"/>
    <w:rsid w:val="00A377E3"/>
    <w:rsid w:val="00A43C3E"/>
    <w:rsid w:val="00A44CD8"/>
    <w:rsid w:val="00A46EAD"/>
    <w:rsid w:val="00A53910"/>
    <w:rsid w:val="00A54B9C"/>
    <w:rsid w:val="00A6084F"/>
    <w:rsid w:val="00A62576"/>
    <w:rsid w:val="00A6310B"/>
    <w:rsid w:val="00A6431B"/>
    <w:rsid w:val="00A66BED"/>
    <w:rsid w:val="00A71DEC"/>
    <w:rsid w:val="00A72134"/>
    <w:rsid w:val="00A728F1"/>
    <w:rsid w:val="00A75047"/>
    <w:rsid w:val="00A83141"/>
    <w:rsid w:val="00A83771"/>
    <w:rsid w:val="00A846D9"/>
    <w:rsid w:val="00A92379"/>
    <w:rsid w:val="00A927CC"/>
    <w:rsid w:val="00A93594"/>
    <w:rsid w:val="00AA5BDC"/>
    <w:rsid w:val="00AB0BE5"/>
    <w:rsid w:val="00AB19EE"/>
    <w:rsid w:val="00AB5A72"/>
    <w:rsid w:val="00AC20A7"/>
    <w:rsid w:val="00AC3F85"/>
    <w:rsid w:val="00AC697F"/>
    <w:rsid w:val="00AC7606"/>
    <w:rsid w:val="00AD1098"/>
    <w:rsid w:val="00AD2CE8"/>
    <w:rsid w:val="00AD42D8"/>
    <w:rsid w:val="00AD62A8"/>
    <w:rsid w:val="00AE246F"/>
    <w:rsid w:val="00AE4D8D"/>
    <w:rsid w:val="00AE525A"/>
    <w:rsid w:val="00AE5DD8"/>
    <w:rsid w:val="00AE7906"/>
    <w:rsid w:val="00AF088D"/>
    <w:rsid w:val="00AF0A89"/>
    <w:rsid w:val="00AF1942"/>
    <w:rsid w:val="00AF3759"/>
    <w:rsid w:val="00AF52C0"/>
    <w:rsid w:val="00AF71FC"/>
    <w:rsid w:val="00AF73BE"/>
    <w:rsid w:val="00AF7DEA"/>
    <w:rsid w:val="00B002F3"/>
    <w:rsid w:val="00B008CE"/>
    <w:rsid w:val="00B01427"/>
    <w:rsid w:val="00B02D40"/>
    <w:rsid w:val="00B117E4"/>
    <w:rsid w:val="00B11C03"/>
    <w:rsid w:val="00B13AA1"/>
    <w:rsid w:val="00B20347"/>
    <w:rsid w:val="00B22779"/>
    <w:rsid w:val="00B22901"/>
    <w:rsid w:val="00B22D0F"/>
    <w:rsid w:val="00B24500"/>
    <w:rsid w:val="00B24BF3"/>
    <w:rsid w:val="00B26129"/>
    <w:rsid w:val="00B34835"/>
    <w:rsid w:val="00B349A8"/>
    <w:rsid w:val="00B35382"/>
    <w:rsid w:val="00B3588A"/>
    <w:rsid w:val="00B37CF3"/>
    <w:rsid w:val="00B41F17"/>
    <w:rsid w:val="00B43F6D"/>
    <w:rsid w:val="00B45B4B"/>
    <w:rsid w:val="00B45BAF"/>
    <w:rsid w:val="00B52BCD"/>
    <w:rsid w:val="00B53891"/>
    <w:rsid w:val="00B53DE3"/>
    <w:rsid w:val="00B55480"/>
    <w:rsid w:val="00B55B4F"/>
    <w:rsid w:val="00B60A15"/>
    <w:rsid w:val="00B63115"/>
    <w:rsid w:val="00B71BC6"/>
    <w:rsid w:val="00B72748"/>
    <w:rsid w:val="00B73AD2"/>
    <w:rsid w:val="00B75645"/>
    <w:rsid w:val="00B76D01"/>
    <w:rsid w:val="00B847C2"/>
    <w:rsid w:val="00B85BB7"/>
    <w:rsid w:val="00B871ED"/>
    <w:rsid w:val="00B87F21"/>
    <w:rsid w:val="00B9179A"/>
    <w:rsid w:val="00B949E9"/>
    <w:rsid w:val="00B97BC5"/>
    <w:rsid w:val="00BA3122"/>
    <w:rsid w:val="00BA6039"/>
    <w:rsid w:val="00BA7FEC"/>
    <w:rsid w:val="00BB0121"/>
    <w:rsid w:val="00BB0B0A"/>
    <w:rsid w:val="00BB0BFE"/>
    <w:rsid w:val="00BB40F9"/>
    <w:rsid w:val="00BB52B9"/>
    <w:rsid w:val="00BB5731"/>
    <w:rsid w:val="00BB77E3"/>
    <w:rsid w:val="00BC1BD5"/>
    <w:rsid w:val="00BC23CE"/>
    <w:rsid w:val="00BC5CDD"/>
    <w:rsid w:val="00BC7D19"/>
    <w:rsid w:val="00BD184A"/>
    <w:rsid w:val="00BD441E"/>
    <w:rsid w:val="00BD5C25"/>
    <w:rsid w:val="00BD75B1"/>
    <w:rsid w:val="00BE07CB"/>
    <w:rsid w:val="00BE79B6"/>
    <w:rsid w:val="00BF192E"/>
    <w:rsid w:val="00BF5175"/>
    <w:rsid w:val="00C010FC"/>
    <w:rsid w:val="00C0193A"/>
    <w:rsid w:val="00C02DAB"/>
    <w:rsid w:val="00C07145"/>
    <w:rsid w:val="00C072C4"/>
    <w:rsid w:val="00C1132A"/>
    <w:rsid w:val="00C1221B"/>
    <w:rsid w:val="00C15C18"/>
    <w:rsid w:val="00C170C5"/>
    <w:rsid w:val="00C21162"/>
    <w:rsid w:val="00C257BF"/>
    <w:rsid w:val="00C260C8"/>
    <w:rsid w:val="00C26BE5"/>
    <w:rsid w:val="00C27247"/>
    <w:rsid w:val="00C27877"/>
    <w:rsid w:val="00C2796C"/>
    <w:rsid w:val="00C35450"/>
    <w:rsid w:val="00C46364"/>
    <w:rsid w:val="00C463C1"/>
    <w:rsid w:val="00C516D0"/>
    <w:rsid w:val="00C51DB8"/>
    <w:rsid w:val="00C52482"/>
    <w:rsid w:val="00C6154F"/>
    <w:rsid w:val="00C620DD"/>
    <w:rsid w:val="00C70293"/>
    <w:rsid w:val="00C717DF"/>
    <w:rsid w:val="00C71851"/>
    <w:rsid w:val="00C721BB"/>
    <w:rsid w:val="00C8344D"/>
    <w:rsid w:val="00C86E56"/>
    <w:rsid w:val="00C87AC9"/>
    <w:rsid w:val="00C91EFA"/>
    <w:rsid w:val="00C95E0F"/>
    <w:rsid w:val="00C97546"/>
    <w:rsid w:val="00C97DCC"/>
    <w:rsid w:val="00CB0719"/>
    <w:rsid w:val="00CB3A2E"/>
    <w:rsid w:val="00CB7F03"/>
    <w:rsid w:val="00CC2DB1"/>
    <w:rsid w:val="00CC64E7"/>
    <w:rsid w:val="00CC7E66"/>
    <w:rsid w:val="00CD0EC9"/>
    <w:rsid w:val="00CE147C"/>
    <w:rsid w:val="00CE2CE9"/>
    <w:rsid w:val="00CF1674"/>
    <w:rsid w:val="00CF4311"/>
    <w:rsid w:val="00CF5D4E"/>
    <w:rsid w:val="00CF6070"/>
    <w:rsid w:val="00D00283"/>
    <w:rsid w:val="00D0319B"/>
    <w:rsid w:val="00D04D3D"/>
    <w:rsid w:val="00D04EDC"/>
    <w:rsid w:val="00D065F2"/>
    <w:rsid w:val="00D1269E"/>
    <w:rsid w:val="00D147A3"/>
    <w:rsid w:val="00D15DA8"/>
    <w:rsid w:val="00D224F0"/>
    <w:rsid w:val="00D241F3"/>
    <w:rsid w:val="00D32CE5"/>
    <w:rsid w:val="00D33B4B"/>
    <w:rsid w:val="00D41CC2"/>
    <w:rsid w:val="00D42334"/>
    <w:rsid w:val="00D4430C"/>
    <w:rsid w:val="00D44DE5"/>
    <w:rsid w:val="00D46327"/>
    <w:rsid w:val="00D46945"/>
    <w:rsid w:val="00D472B4"/>
    <w:rsid w:val="00D5036D"/>
    <w:rsid w:val="00D51341"/>
    <w:rsid w:val="00D51F74"/>
    <w:rsid w:val="00D54760"/>
    <w:rsid w:val="00D55502"/>
    <w:rsid w:val="00D608C1"/>
    <w:rsid w:val="00D613F4"/>
    <w:rsid w:val="00D62C8B"/>
    <w:rsid w:val="00D65EF8"/>
    <w:rsid w:val="00D730A8"/>
    <w:rsid w:val="00D7702F"/>
    <w:rsid w:val="00D8224D"/>
    <w:rsid w:val="00D90F6C"/>
    <w:rsid w:val="00D918CE"/>
    <w:rsid w:val="00D95BB2"/>
    <w:rsid w:val="00DA1766"/>
    <w:rsid w:val="00DA4938"/>
    <w:rsid w:val="00DA4AC3"/>
    <w:rsid w:val="00DB04C2"/>
    <w:rsid w:val="00DB05DA"/>
    <w:rsid w:val="00DB0CF3"/>
    <w:rsid w:val="00DB1438"/>
    <w:rsid w:val="00DB1E70"/>
    <w:rsid w:val="00DC1E4C"/>
    <w:rsid w:val="00DC2B16"/>
    <w:rsid w:val="00DC4A49"/>
    <w:rsid w:val="00DC716F"/>
    <w:rsid w:val="00DD08E1"/>
    <w:rsid w:val="00DD3110"/>
    <w:rsid w:val="00DD61C4"/>
    <w:rsid w:val="00DD7890"/>
    <w:rsid w:val="00DD7EDE"/>
    <w:rsid w:val="00DE2359"/>
    <w:rsid w:val="00DE2400"/>
    <w:rsid w:val="00DE3806"/>
    <w:rsid w:val="00DE516D"/>
    <w:rsid w:val="00DE7D26"/>
    <w:rsid w:val="00DF03E2"/>
    <w:rsid w:val="00DF1F20"/>
    <w:rsid w:val="00DF253D"/>
    <w:rsid w:val="00DF3C27"/>
    <w:rsid w:val="00DF4180"/>
    <w:rsid w:val="00DF5063"/>
    <w:rsid w:val="00DF5B3B"/>
    <w:rsid w:val="00E02F0B"/>
    <w:rsid w:val="00E03F4C"/>
    <w:rsid w:val="00E05D20"/>
    <w:rsid w:val="00E06327"/>
    <w:rsid w:val="00E10445"/>
    <w:rsid w:val="00E12155"/>
    <w:rsid w:val="00E121B2"/>
    <w:rsid w:val="00E12FAA"/>
    <w:rsid w:val="00E15830"/>
    <w:rsid w:val="00E214F9"/>
    <w:rsid w:val="00E246D7"/>
    <w:rsid w:val="00E27EE0"/>
    <w:rsid w:val="00E31724"/>
    <w:rsid w:val="00E32F17"/>
    <w:rsid w:val="00E36A76"/>
    <w:rsid w:val="00E4628D"/>
    <w:rsid w:val="00E52450"/>
    <w:rsid w:val="00E551D9"/>
    <w:rsid w:val="00E57041"/>
    <w:rsid w:val="00E60A38"/>
    <w:rsid w:val="00E61BE0"/>
    <w:rsid w:val="00E623CE"/>
    <w:rsid w:val="00E6339F"/>
    <w:rsid w:val="00E815D2"/>
    <w:rsid w:val="00E82848"/>
    <w:rsid w:val="00E85F91"/>
    <w:rsid w:val="00E86DF1"/>
    <w:rsid w:val="00E873A1"/>
    <w:rsid w:val="00E903E2"/>
    <w:rsid w:val="00E95287"/>
    <w:rsid w:val="00E96C28"/>
    <w:rsid w:val="00EA19F8"/>
    <w:rsid w:val="00EA434D"/>
    <w:rsid w:val="00EA5109"/>
    <w:rsid w:val="00EA735D"/>
    <w:rsid w:val="00EB00D7"/>
    <w:rsid w:val="00EB154D"/>
    <w:rsid w:val="00EB4D23"/>
    <w:rsid w:val="00EB684E"/>
    <w:rsid w:val="00EB6EA1"/>
    <w:rsid w:val="00EB7666"/>
    <w:rsid w:val="00EB78AE"/>
    <w:rsid w:val="00EC0031"/>
    <w:rsid w:val="00EC104C"/>
    <w:rsid w:val="00EC1657"/>
    <w:rsid w:val="00EC1BF2"/>
    <w:rsid w:val="00EC3CC9"/>
    <w:rsid w:val="00ED0DF4"/>
    <w:rsid w:val="00ED1F00"/>
    <w:rsid w:val="00ED1F4C"/>
    <w:rsid w:val="00ED2A60"/>
    <w:rsid w:val="00EE06B2"/>
    <w:rsid w:val="00EE102F"/>
    <w:rsid w:val="00EE1D1B"/>
    <w:rsid w:val="00EE2029"/>
    <w:rsid w:val="00EF1328"/>
    <w:rsid w:val="00EF55E7"/>
    <w:rsid w:val="00F03F17"/>
    <w:rsid w:val="00F05941"/>
    <w:rsid w:val="00F109F6"/>
    <w:rsid w:val="00F16029"/>
    <w:rsid w:val="00F172A5"/>
    <w:rsid w:val="00F2044A"/>
    <w:rsid w:val="00F207E6"/>
    <w:rsid w:val="00F23256"/>
    <w:rsid w:val="00F30B45"/>
    <w:rsid w:val="00F33959"/>
    <w:rsid w:val="00F356D9"/>
    <w:rsid w:val="00F35FB6"/>
    <w:rsid w:val="00F36B30"/>
    <w:rsid w:val="00F36E8B"/>
    <w:rsid w:val="00F41316"/>
    <w:rsid w:val="00F47FC4"/>
    <w:rsid w:val="00F563DB"/>
    <w:rsid w:val="00F56A20"/>
    <w:rsid w:val="00F626E2"/>
    <w:rsid w:val="00F70E27"/>
    <w:rsid w:val="00F7568E"/>
    <w:rsid w:val="00F8334E"/>
    <w:rsid w:val="00F94849"/>
    <w:rsid w:val="00F969D2"/>
    <w:rsid w:val="00FA72C4"/>
    <w:rsid w:val="00FB2433"/>
    <w:rsid w:val="00FB2E50"/>
    <w:rsid w:val="00FC1F79"/>
    <w:rsid w:val="00FC4956"/>
    <w:rsid w:val="00FC6843"/>
    <w:rsid w:val="00FC72FB"/>
    <w:rsid w:val="00FC789D"/>
    <w:rsid w:val="00FD68A1"/>
    <w:rsid w:val="00FE0C00"/>
    <w:rsid w:val="00FE17A9"/>
    <w:rsid w:val="00FE1AAC"/>
    <w:rsid w:val="00FE1CAC"/>
    <w:rsid w:val="00FE3AB4"/>
    <w:rsid w:val="00FF4F6E"/>
    <w:rsid w:val="00FF5682"/>
    <w:rsid w:val="00FF5FEA"/>
    <w:rsid w:val="00FF7078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paragraph" w:customStyle="1" w:styleId="Numerado">
    <w:name w:val="Numerado"/>
    <w:basedOn w:val="NOTA"/>
    <w:qFormat/>
    <w:rsid w:val="00A26D67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paragraph" w:customStyle="1" w:styleId="Numerado">
    <w:name w:val="Numerado"/>
    <w:basedOn w:val="NOTA"/>
    <w:qFormat/>
    <w:rsid w:val="00A26D67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02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8077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5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04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8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hyperlink" Target="file:///C:\Amesol\Analisis\Megacable\EspecificacionRequerimientos\General\MEG_Reglas_de_Negocio.docx" TargetMode="External"/><Relationship Id="rId39" Type="http://schemas.openxmlformats.org/officeDocument/2006/relationships/hyperlink" Target="file:///C:\Amesol\Analisis\Megacable\EspecificacionRequerimientos\General\MEG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hyperlink" Target="file:///C:\Amesol\Analisis\Megacable\EspecificacionRequerimientos\ECU_SIN\CUMEGSIN02_SincronizarInfoServidor.docx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file:///C:\Amesol\Analisis\Megacable\EspecificacionRequerimientos\General\MEG_Reglas_de_Negocio.docx" TargetMode="External"/><Relationship Id="rId33" Type="http://schemas.openxmlformats.org/officeDocument/2006/relationships/hyperlink" Target="file:///C:\Amesol\Analisis\Megacable\EspecificacionRequerimientos\General\MEG_Glosario_de_Mensajes.docx" TargetMode="External"/><Relationship Id="rId38" Type="http://schemas.openxmlformats.org/officeDocument/2006/relationships/hyperlink" Target="file:///C:\Amesol\Analisis\Megacable\EspecificacionRequerimientos\General\MEG_Reglas_de_Negocio.docx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hyperlink" Target="file:///C:\AMESOL\Analisis\Megacable\EspecificacionRequerimientos\ECU_SIN\CUMEGSIN03_ServidorDeComunicaciones.docx" TargetMode="External"/><Relationship Id="rId41" Type="http://schemas.openxmlformats.org/officeDocument/2006/relationships/hyperlink" Target="file:///C:\Amesol\Analisis\Megacable\EspecificacionRequerimientos\General\MEG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Glosario_de_Mensajes.docx" TargetMode="External"/><Relationship Id="rId24" Type="http://schemas.openxmlformats.org/officeDocument/2006/relationships/hyperlink" Target="file:///C:\Amesol\Analisis\Megacable\EspecificacionRequerimientos\General\MEG_Reglas_de_Negocio.docx" TargetMode="External"/><Relationship Id="rId32" Type="http://schemas.openxmlformats.org/officeDocument/2006/relationships/hyperlink" Target="file:///C:\AMESOL\Analisis\Megacable\EspecificacionRequerimientos\ECU_SIN\CUMEGSIN03_ServidorDeComunicaciones.docx" TargetMode="External"/><Relationship Id="rId37" Type="http://schemas.openxmlformats.org/officeDocument/2006/relationships/hyperlink" Target="file:///C:\Amesol\Analisis\Megacable\EspecificacionRequerimientos\General\MEG_Reglas_de_Negocio.docx" TargetMode="External"/><Relationship Id="rId40" Type="http://schemas.openxmlformats.org/officeDocument/2006/relationships/hyperlink" Target="file:///C:\Amesol\Analisis\Megacable\EspecificacionRequerimientos\General\MEG_Reglas_de_Negocio.docx" TargetMode="External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file:///C:\Amesol\Analisis\Megacable\EspecificacionRequerimientos\General\MEG_Reglas_de_Negocio.docx" TargetMode="External"/><Relationship Id="rId28" Type="http://schemas.openxmlformats.org/officeDocument/2006/relationships/hyperlink" Target="file:///C:\Amesol\Analisis\Megacable\EspecificacionRequerimientos\General\MEG_Reglas_de_Negocio.docx" TargetMode="External"/><Relationship Id="rId36" Type="http://schemas.openxmlformats.org/officeDocument/2006/relationships/hyperlink" Target="file:///C:\Amesol\Analisis\Megacable\EspecificacionRequerimientos\General\MEG_Reglas_de_Negocio.docx" TargetMode="External"/><Relationship Id="rId10" Type="http://schemas.openxmlformats.org/officeDocument/2006/relationships/hyperlink" Target="file:///C:\Amesol\Analisis\Megacable\EspecificacionRequerimientos\General\MEG_Glosario_de_Mensajes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hyperlink" Target="file:///C:\Amesol\Analisis\Megacable\EspecificacionRequerimientos\ECU_SIN\CUMEGSIN02_SincronizarInfoServidor.docx" TargetMode="Externa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file:///C:\Amesol\Analisis\Megacable\EspecificacionRequerimientos\General\MEG_Reglas_de_Negocio.docx" TargetMode="External"/><Relationship Id="rId27" Type="http://schemas.openxmlformats.org/officeDocument/2006/relationships/hyperlink" Target="file:///C:\Amesol\Analisis\Megacable\EspecificacionRequerimientos\General\MEG_Reglas_de_Negocio.docx" TargetMode="External"/><Relationship Id="rId30" Type="http://schemas.openxmlformats.org/officeDocument/2006/relationships/hyperlink" Target="../General/MEG_Glosario_de_Mensajes.docx" TargetMode="External"/><Relationship Id="rId35" Type="http://schemas.openxmlformats.org/officeDocument/2006/relationships/hyperlink" Target="file:///C:\Amesol\Analisis\Megacable\EspecificacionRequerimientos\General\MEG_Glosario_de_Mensajes.docx" TargetMode="External"/><Relationship Id="rId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07C4E-4C2F-410B-ACF7-06DF1C96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658</TotalTime>
  <Pages>10</Pages>
  <Words>2413</Words>
  <Characters>13273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15655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 Jimenez</cp:lastModifiedBy>
  <cp:revision>12</cp:revision>
  <cp:lastPrinted>2008-09-11T22:09:00Z</cp:lastPrinted>
  <dcterms:created xsi:type="dcterms:W3CDTF">2010-10-22T23:23:00Z</dcterms:created>
  <dcterms:modified xsi:type="dcterms:W3CDTF">2010-10-26T23:26:00Z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</vt:lpwstr>
  </property>
  <property fmtid="{D5CDD505-2E9C-101B-9397-08002B2CF9AE}" pid="3" name="Fecha" linkTarget="_Toc182735724">
    <vt:lpwstr>3.Diagrama de Casos de Uso..</vt:lpwstr>
  </property>
  <property fmtid="{D5CDD505-2E9C-101B-9397-08002B2CF9AE}" pid="4" name="Nombre del Proyecto">
    <vt:lpwstr>[Nombre del Proyecto]</vt:lpwstr>
  </property>
</Properties>
</file>