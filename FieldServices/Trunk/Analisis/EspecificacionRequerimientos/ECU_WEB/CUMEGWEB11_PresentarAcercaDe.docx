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395F3C">
        <w:rPr>
          <w:szCs w:val="36"/>
        </w:rPr>
        <w:t>Presentar Acerca De</w:t>
      </w:r>
      <w:r w:rsidR="00E64482">
        <w:rPr>
          <w:szCs w:val="36"/>
        </w:rPr>
        <w:t xml:space="preserve"> – CUMEGWEB</w:t>
      </w:r>
      <w:r w:rsidR="00395F3C">
        <w:rPr>
          <w:szCs w:val="36"/>
        </w:rPr>
        <w:t>11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37176C" w:rsidP="0037176C">
            <w:pPr>
              <w:pStyle w:val="Tabletext"/>
              <w:jc w:val="center"/>
            </w:pPr>
            <w:r>
              <w:t>02</w:t>
            </w:r>
            <w:r w:rsidR="00203E00">
              <w:t>/</w:t>
            </w:r>
            <w:r>
              <w:t>07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6A251F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C3DCE">
              <w:t>Presentar Acerca De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</w:t>
            </w:r>
            <w:r w:rsidR="006A251F">
              <w:t>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DD04A3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3625090" w:history="1">
        <w:r w:rsidR="00DD04A3" w:rsidRPr="001304FD">
          <w:rPr>
            <w:rStyle w:val="Hipervnculo"/>
            <w:lang w:val="es-GT"/>
          </w:rPr>
          <w:t xml:space="preserve">Especificación de Casos de Uso: </w:t>
        </w:r>
        <w:r w:rsidR="00DD04A3" w:rsidRPr="001304FD">
          <w:rPr>
            <w:rStyle w:val="Hipervnculo"/>
          </w:rPr>
          <w:t>Presentar Acerca De – CUMEGWEB11</w:t>
        </w:r>
        <w:r w:rsidR="00DD04A3">
          <w:rPr>
            <w:webHidden/>
          </w:rPr>
          <w:tab/>
        </w:r>
        <w:r w:rsidR="00DD04A3">
          <w:rPr>
            <w:webHidden/>
          </w:rPr>
          <w:fldChar w:fldCharType="begin"/>
        </w:r>
        <w:r w:rsidR="00DD04A3">
          <w:rPr>
            <w:webHidden/>
          </w:rPr>
          <w:instrText xml:space="preserve"> PAGEREF _Toc273625090 \h </w:instrText>
        </w:r>
        <w:r w:rsidR="00DD04A3">
          <w:rPr>
            <w:webHidden/>
          </w:rPr>
        </w:r>
        <w:r w:rsidR="00DD04A3">
          <w:rPr>
            <w:webHidden/>
          </w:rPr>
          <w:fldChar w:fldCharType="separate"/>
        </w:r>
        <w:r w:rsidR="00DD04A3">
          <w:rPr>
            <w:webHidden/>
          </w:rPr>
          <w:t>4</w:t>
        </w:r>
        <w:r w:rsidR="00DD04A3">
          <w:rPr>
            <w:webHidden/>
          </w:rPr>
          <w:fldChar w:fldCharType="end"/>
        </w:r>
      </w:hyperlink>
    </w:p>
    <w:p w:rsidR="00DD04A3" w:rsidRDefault="00DD04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5091" w:history="1">
        <w:r w:rsidRPr="001304FD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_Toc273625091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D04A3" w:rsidRDefault="00DD04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5092" w:history="1">
        <w:r w:rsidRPr="001304FD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</w:rPr>
          <w:t>Caso de uso: Presentar Acerca De – CUMEGWEB11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_Toc273625092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D04A3" w:rsidRDefault="00DD04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5093" w:history="1">
        <w:r w:rsidRPr="001304FD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04A3" w:rsidRDefault="00DD04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5094" w:history="1">
        <w:r w:rsidRPr="001304FD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_Toc273625094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D04A3" w:rsidRDefault="00DD04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5095" w:history="1">
        <w:r w:rsidRPr="001304FD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_Toc273625095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D04A3" w:rsidRDefault="00DD04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5096" w:history="1">
        <w:r w:rsidRPr="001304FD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04A3" w:rsidRDefault="00DD04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5097" w:history="1">
        <w:r w:rsidRPr="001304FD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04A3" w:rsidRDefault="00DD04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5098" w:history="1">
        <w:r w:rsidRPr="001304FD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_Toc273625098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D04A3" w:rsidRDefault="00DD04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5099" w:history="1">
        <w:r w:rsidRPr="001304FD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04A3" w:rsidRDefault="00DD04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5100" w:history="1">
        <w:r w:rsidRPr="001304FD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04A3" w:rsidRDefault="00DD04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5101" w:history="1">
        <w:r w:rsidRPr="001304FD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04A3" w:rsidRDefault="00DD04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5102" w:history="1">
        <w:r w:rsidRPr="001304FD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04A3" w:rsidRDefault="00DD04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5103" w:history="1">
        <w:r w:rsidRPr="001304FD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04A3" w:rsidRDefault="00DD04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5104" w:history="1">
        <w:r w:rsidRPr="001304FD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04A3" w:rsidRDefault="00DD04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5105" w:history="1">
        <w:r w:rsidRPr="001304FD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04A3" w:rsidRDefault="00DD04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5106" w:history="1">
        <w:r w:rsidRPr="001304FD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_Toc273625106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D04A3" w:rsidRDefault="00DD04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5107" w:history="1">
        <w:r w:rsidRPr="001304FD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_Toc273625107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D04A3" w:rsidRDefault="00DD04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5108" w:history="1">
        <w:r w:rsidRPr="001304FD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_Toc273625108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D04A3" w:rsidRDefault="00DD04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5109" w:history="1">
        <w:r w:rsidRPr="001304FD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_Toc273625109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D04A3" w:rsidRDefault="00DD04A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5110" w:history="1">
        <w:r w:rsidRPr="001304FD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304F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_Toc273625110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3625090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C3DCE">
        <w:t>Presentar Acerca De</w:t>
      </w:r>
      <w:r w:rsidR="00E64482">
        <w:t xml:space="preserve"> – CUMEGWEB</w:t>
      </w:r>
      <w:bookmarkEnd w:id="3"/>
      <w:bookmarkEnd w:id="4"/>
      <w:r w:rsidR="004C3DCE">
        <w:t>11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481C4A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3625091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F227D6" w:rsidRPr="00E64482" w:rsidRDefault="00F227D6" w:rsidP="00F227D6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E64482" w:rsidRPr="00E64482" w:rsidRDefault="00E64482" w:rsidP="000263E1">
      <w:pPr>
        <w:jc w:val="both"/>
        <w:rPr>
          <w:rFonts w:cs="Arial"/>
          <w:sz w:val="20"/>
          <w:szCs w:val="20"/>
        </w:rPr>
      </w:pP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3625092"/>
      <w:r w:rsidRPr="003907BC">
        <w:t>Caso de uso</w:t>
      </w:r>
      <w:r w:rsidR="00E64482">
        <w:t xml:space="preserve">: </w:t>
      </w:r>
      <w:r w:rsidR="004C3DCE">
        <w:t>Presentar Acerca De</w:t>
      </w:r>
      <w:r w:rsidR="00E71767">
        <w:t xml:space="preserve"> </w:t>
      </w:r>
      <w:r w:rsidR="00E64482">
        <w:t>– CUMEGWEB</w:t>
      </w:r>
      <w:bookmarkEnd w:id="6"/>
      <w:r w:rsidR="004C3DCE">
        <w:t>11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3625093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C3DCE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Presenta al actor información del sistema y su autor</w:t>
      </w:r>
      <w:r w:rsidR="00B9192D"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73625094"/>
      <w:r>
        <w:t>Diagrama de Casos de Uso</w:t>
      </w:r>
      <w:bookmarkEnd w:id="11"/>
    </w:p>
    <w:bookmarkEnd w:id="10"/>
    <w:p w:rsidR="00481C4A" w:rsidRDefault="00406D91" w:rsidP="00481C4A">
      <w:pPr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3467AA7E" wp14:editId="236F7C86">
            <wp:extent cx="5612130" cy="3002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Default="00B20347" w:rsidP="003205AE">
      <w:pPr>
        <w:jc w:val="center"/>
        <w:rPr>
          <w:noProof/>
          <w:lang w:val="es-MX" w:eastAsia="es-MX"/>
        </w:rPr>
      </w:pPr>
    </w:p>
    <w:p w:rsidR="00E71767" w:rsidRDefault="00E71767" w:rsidP="003205AE">
      <w:pPr>
        <w:jc w:val="center"/>
        <w:rPr>
          <w:i/>
          <w:iCs/>
          <w:color w:val="0000FF"/>
        </w:rPr>
      </w:pPr>
    </w:p>
    <w:p w:rsidR="00481C4A" w:rsidRPr="004D126F" w:rsidRDefault="00481C4A" w:rsidP="00481C4A">
      <w:pPr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73625095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73625096"/>
      <w:r>
        <w:rPr>
          <w:rFonts w:cs="Arial"/>
        </w:rPr>
        <w:t>Actores</w:t>
      </w:r>
      <w:bookmarkEnd w:id="14"/>
    </w:p>
    <w:p w:rsidR="00481C4A" w:rsidRPr="00856BF5" w:rsidRDefault="00856BF5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Administrador</w:t>
      </w:r>
    </w:p>
    <w:p w:rsidR="00856BF5" w:rsidRDefault="00856BF5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Supervisor</w:t>
      </w: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73625097"/>
      <w:r>
        <w:rPr>
          <w:rFonts w:cs="Arial"/>
        </w:rPr>
        <w:t>Generales</w:t>
      </w:r>
      <w:bookmarkEnd w:id="15"/>
    </w:p>
    <w:p w:rsidR="00BA4479" w:rsidRPr="006A251F" w:rsidRDefault="00856BF5" w:rsidP="00210B1D">
      <w:pPr>
        <w:pStyle w:val="Prrafodelista"/>
        <w:numPr>
          <w:ilvl w:val="0"/>
          <w:numId w:val="13"/>
        </w:numPr>
        <w:rPr>
          <w:i/>
          <w:color w:val="0000FF"/>
          <w:sz w:val="20"/>
          <w:szCs w:val="20"/>
          <w:lang w:eastAsia="en-US"/>
        </w:rPr>
      </w:pPr>
      <w:r w:rsidRPr="006A251F">
        <w:rPr>
          <w:i/>
          <w:color w:val="0000FF"/>
          <w:sz w:val="20"/>
          <w:szCs w:val="20"/>
          <w:lang w:eastAsia="en-US"/>
        </w:rPr>
        <w:tab/>
      </w:r>
      <w:r w:rsidR="00D63659" w:rsidRPr="006A251F">
        <w:rPr>
          <w:rFonts w:cs="Arial"/>
          <w:sz w:val="20"/>
          <w:szCs w:val="20"/>
        </w:rPr>
        <w:t>El actor d</w:t>
      </w:r>
      <w:r w:rsidRPr="006A251F">
        <w:rPr>
          <w:rFonts w:cs="Arial"/>
          <w:sz w:val="20"/>
          <w:szCs w:val="20"/>
        </w:rPr>
        <w:t xml:space="preserve">ebe de tener </w:t>
      </w:r>
      <w:r w:rsidR="00E71767" w:rsidRPr="006A251F">
        <w:rPr>
          <w:rFonts w:cs="Arial"/>
          <w:sz w:val="20"/>
          <w:szCs w:val="20"/>
        </w:rPr>
        <w:t>una sesión activa dentro del sitio</w:t>
      </w:r>
    </w:p>
    <w:p w:rsidR="004C3DCE" w:rsidRDefault="004C3DCE">
      <w:pPr>
        <w:rPr>
          <w:i/>
          <w:color w:val="0000FF"/>
          <w:sz w:val="20"/>
          <w:szCs w:val="20"/>
          <w:lang w:eastAsia="en-US"/>
        </w:rPr>
      </w:pPr>
      <w:r>
        <w:rPr>
          <w:i/>
          <w:color w:val="0000FF"/>
          <w:sz w:val="20"/>
          <w:szCs w:val="20"/>
          <w:lang w:eastAsia="en-US"/>
        </w:rPr>
        <w:br w:type="page"/>
      </w:r>
    </w:p>
    <w:p w:rsidR="00BA4479" w:rsidRPr="00481C4A" w:rsidRDefault="00BA4479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73625098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73625099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4C3DCE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E71767">
        <w:rPr>
          <w:rFonts w:cs="Arial"/>
          <w:sz w:val="20"/>
          <w:szCs w:val="20"/>
        </w:rPr>
        <w:t xml:space="preserve">es </w:t>
      </w:r>
      <w:r w:rsidR="00CE7D56">
        <w:rPr>
          <w:rFonts w:cs="Arial"/>
          <w:sz w:val="20"/>
          <w:szCs w:val="20"/>
        </w:rPr>
        <w:t>invocado</w:t>
      </w:r>
      <w:r w:rsidR="00E71767">
        <w:rPr>
          <w:rFonts w:cs="Arial"/>
          <w:sz w:val="20"/>
          <w:szCs w:val="20"/>
        </w:rPr>
        <w:t xml:space="preserve"> por </w:t>
      </w:r>
      <w:r w:rsidR="004C3DCE">
        <w:rPr>
          <w:rFonts w:cs="Arial"/>
          <w:sz w:val="20"/>
          <w:szCs w:val="20"/>
        </w:rPr>
        <w:t xml:space="preserve">los siguientes casos de </w:t>
      </w:r>
      <w:r w:rsidR="00E71767">
        <w:rPr>
          <w:rFonts w:cs="Arial"/>
          <w:sz w:val="20"/>
          <w:szCs w:val="20"/>
        </w:rPr>
        <w:t>uso</w:t>
      </w:r>
      <w:r w:rsidR="004C3DCE">
        <w:rPr>
          <w:rFonts w:cs="Arial"/>
          <w:sz w:val="20"/>
          <w:szCs w:val="20"/>
        </w:rPr>
        <w:t>:</w:t>
      </w:r>
    </w:p>
    <w:p w:rsidR="00ED445B" w:rsidRPr="001A0E0E" w:rsidRDefault="00DD04A3" w:rsidP="00416DBD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0" w:history="1">
        <w:r w:rsidR="001A0E0E" w:rsidRPr="00DD04A3">
          <w:rPr>
            <w:rStyle w:val="Hipervnculo"/>
            <w:b/>
            <w:sz w:val="20"/>
            <w:szCs w:val="20"/>
          </w:rPr>
          <w:t>Seleccionar Actividades</w:t>
        </w:r>
        <w:r w:rsidR="00E71767" w:rsidRPr="00DD04A3">
          <w:rPr>
            <w:rStyle w:val="Hipervnculo"/>
            <w:b/>
            <w:sz w:val="20"/>
            <w:szCs w:val="20"/>
          </w:rPr>
          <w:t xml:space="preserve"> </w:t>
        </w:r>
        <w:r w:rsidR="00CE7D56" w:rsidRPr="00DD04A3">
          <w:rPr>
            <w:rStyle w:val="Hipervnculo"/>
            <w:b/>
            <w:sz w:val="20"/>
            <w:szCs w:val="20"/>
          </w:rPr>
          <w:t>–</w:t>
        </w:r>
        <w:r w:rsidR="00E71767" w:rsidRPr="00DD04A3">
          <w:rPr>
            <w:rStyle w:val="Hipervnculo"/>
            <w:b/>
            <w:sz w:val="20"/>
            <w:szCs w:val="20"/>
          </w:rPr>
          <w:t xml:space="preserve"> </w:t>
        </w:r>
        <w:r w:rsidR="00CE7D56" w:rsidRPr="00DD04A3">
          <w:rPr>
            <w:rStyle w:val="Hipervnculo"/>
            <w:b/>
            <w:sz w:val="20"/>
            <w:szCs w:val="20"/>
          </w:rPr>
          <w:t>CUMEGWEB0</w:t>
        </w:r>
        <w:r w:rsidR="001A0E0E" w:rsidRPr="00DD04A3">
          <w:rPr>
            <w:rStyle w:val="Hipervnculo"/>
            <w:b/>
            <w:sz w:val="20"/>
            <w:szCs w:val="20"/>
          </w:rPr>
          <w:t>2</w:t>
        </w:r>
      </w:hyperlink>
    </w:p>
    <w:p w:rsidR="001A0E0E" w:rsidRPr="001A0E0E" w:rsidRDefault="00DD04A3" w:rsidP="00416DBD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1" w:history="1">
        <w:r w:rsidR="001A0E0E" w:rsidRPr="00DD04A3">
          <w:rPr>
            <w:rStyle w:val="Hipervnculo"/>
            <w:b/>
            <w:sz w:val="20"/>
            <w:szCs w:val="20"/>
          </w:rPr>
          <w:t>Administrar Perfiles – CUMEGWEB03</w:t>
        </w:r>
      </w:hyperlink>
    </w:p>
    <w:p w:rsidR="001A0E0E" w:rsidRPr="001A0E0E" w:rsidRDefault="00DD04A3" w:rsidP="00416DBD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2" w:history="1">
        <w:r w:rsidR="001A0E0E" w:rsidRPr="00DD04A3">
          <w:rPr>
            <w:rStyle w:val="Hipervnculo"/>
            <w:b/>
            <w:sz w:val="20"/>
            <w:szCs w:val="20"/>
          </w:rPr>
          <w:t>Administrar Usuarios – CUMEGWEB04</w:t>
        </w:r>
      </w:hyperlink>
    </w:p>
    <w:p w:rsidR="001A0E0E" w:rsidRPr="001A0E0E" w:rsidRDefault="00DD04A3" w:rsidP="00416DBD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3" w:history="1">
        <w:r w:rsidR="001A0E0E" w:rsidRPr="00DD04A3">
          <w:rPr>
            <w:rStyle w:val="Hipervnculo"/>
            <w:b/>
            <w:sz w:val="20"/>
            <w:szCs w:val="20"/>
          </w:rPr>
          <w:t>Administrar Sucursales – CUMEGWEB05</w:t>
        </w:r>
      </w:hyperlink>
    </w:p>
    <w:p w:rsidR="001A0E0E" w:rsidRPr="001A0E0E" w:rsidRDefault="00DD04A3" w:rsidP="00416DBD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4" w:history="1">
        <w:r w:rsidR="001A0E0E" w:rsidRPr="00DD04A3">
          <w:rPr>
            <w:rStyle w:val="Hipervnculo"/>
            <w:b/>
            <w:sz w:val="20"/>
            <w:szCs w:val="20"/>
          </w:rPr>
          <w:t>Administrar Terminales</w:t>
        </w:r>
        <w:r w:rsidR="00E469F3" w:rsidRPr="00DD04A3">
          <w:rPr>
            <w:rStyle w:val="Hipervnculo"/>
            <w:b/>
            <w:sz w:val="20"/>
            <w:szCs w:val="20"/>
          </w:rPr>
          <w:t xml:space="preserve"> </w:t>
        </w:r>
        <w:r w:rsidR="001A0E0E" w:rsidRPr="00DD04A3">
          <w:rPr>
            <w:rStyle w:val="Hipervnculo"/>
            <w:b/>
            <w:sz w:val="20"/>
            <w:szCs w:val="20"/>
          </w:rPr>
          <w:t xml:space="preserve"> – CUMEGWEB06</w:t>
        </w:r>
      </w:hyperlink>
    </w:p>
    <w:p w:rsidR="004C3DCE" w:rsidRPr="00416DBD" w:rsidRDefault="00DD04A3" w:rsidP="00416DBD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5" w:history="1">
        <w:r w:rsidR="00416DBD" w:rsidRPr="00DD04A3">
          <w:rPr>
            <w:rStyle w:val="Hipervnculo"/>
            <w:b/>
            <w:sz w:val="20"/>
            <w:szCs w:val="20"/>
          </w:rPr>
          <w:t>Auditar Recepción de Información</w:t>
        </w:r>
        <w:r w:rsidR="001A0E0E" w:rsidRPr="00DD04A3">
          <w:rPr>
            <w:rStyle w:val="Hipervnculo"/>
            <w:b/>
            <w:sz w:val="20"/>
            <w:szCs w:val="20"/>
          </w:rPr>
          <w:t xml:space="preserve"> – CUMEGWEB0</w:t>
        </w:r>
        <w:r w:rsidR="00416DBD" w:rsidRPr="00DD04A3">
          <w:rPr>
            <w:rStyle w:val="Hipervnculo"/>
            <w:b/>
            <w:sz w:val="20"/>
            <w:szCs w:val="20"/>
          </w:rPr>
          <w:t>8</w:t>
        </w:r>
      </w:hyperlink>
    </w:p>
    <w:p w:rsidR="00416DBD" w:rsidRPr="004C3DCE" w:rsidRDefault="00DD04A3" w:rsidP="00416DBD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6" w:history="1">
        <w:r w:rsidR="00416DBD" w:rsidRPr="00DD04A3">
          <w:rPr>
            <w:rStyle w:val="Hipervnculo"/>
            <w:b/>
            <w:sz w:val="20"/>
            <w:szCs w:val="20"/>
          </w:rPr>
          <w:t>Administrar Encuesta – CUMEGWEB09</w:t>
        </w:r>
      </w:hyperlink>
    </w:p>
    <w:p w:rsidR="00416DBD" w:rsidRPr="006A251F" w:rsidRDefault="00DD04A3" w:rsidP="00416DBD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7" w:history="1">
        <w:r w:rsidR="00416DBD" w:rsidRPr="00DD04A3">
          <w:rPr>
            <w:rStyle w:val="Hipervnculo"/>
            <w:b/>
            <w:sz w:val="20"/>
            <w:szCs w:val="20"/>
          </w:rPr>
          <w:t>Generar Reportes – CUMEGWEB10</w:t>
        </w:r>
      </w:hyperlink>
    </w:p>
    <w:p w:rsidR="006A251F" w:rsidRPr="006A251F" w:rsidRDefault="00DD04A3" w:rsidP="00416DBD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8" w:history="1">
        <w:r w:rsidR="006A251F" w:rsidRPr="00DD04A3">
          <w:rPr>
            <w:rStyle w:val="Hipervnculo"/>
            <w:b/>
            <w:sz w:val="20"/>
            <w:szCs w:val="20"/>
          </w:rPr>
          <w:t>Administrar Vehículos – CUMEGWEB12</w:t>
        </w:r>
      </w:hyperlink>
    </w:p>
    <w:p w:rsidR="006A251F" w:rsidRPr="006A251F" w:rsidRDefault="00DD04A3" w:rsidP="00416DBD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9" w:history="1">
        <w:r w:rsidR="006A251F" w:rsidRPr="00DD04A3">
          <w:rPr>
            <w:rStyle w:val="Hipervnculo"/>
            <w:b/>
            <w:sz w:val="20"/>
            <w:szCs w:val="20"/>
          </w:rPr>
          <w:t xml:space="preserve">Administrar </w:t>
        </w:r>
        <w:r w:rsidR="00601DAB" w:rsidRPr="00DD04A3">
          <w:rPr>
            <w:rStyle w:val="Hipervnculo"/>
            <w:b/>
            <w:sz w:val="20"/>
            <w:szCs w:val="20"/>
          </w:rPr>
          <w:t xml:space="preserve">Herramienta y Equipo </w:t>
        </w:r>
        <w:r w:rsidR="006A251F" w:rsidRPr="00DD04A3">
          <w:rPr>
            <w:rStyle w:val="Hipervnculo"/>
            <w:b/>
            <w:sz w:val="20"/>
            <w:szCs w:val="20"/>
          </w:rPr>
          <w:t xml:space="preserve"> – CUMEGWEB13</w:t>
        </w:r>
      </w:hyperlink>
    </w:p>
    <w:p w:rsidR="006A251F" w:rsidRPr="004C3DCE" w:rsidRDefault="00DD04A3" w:rsidP="00416DBD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20" w:history="1">
        <w:r w:rsidR="006A251F" w:rsidRPr="00DD04A3">
          <w:rPr>
            <w:rStyle w:val="Hipervnculo"/>
            <w:b/>
            <w:sz w:val="20"/>
            <w:szCs w:val="20"/>
          </w:rPr>
          <w:t>Administrar Configuraciones Generales – CUMEGWEB14</w:t>
        </w:r>
      </w:hyperlink>
    </w:p>
    <w:p w:rsidR="00ED445B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 w:rsidR="00CE7D56">
        <w:rPr>
          <w:rFonts w:cs="Arial"/>
          <w:sz w:val="20"/>
          <w:szCs w:val="20"/>
        </w:rPr>
        <w:t>obtiene información</w:t>
      </w:r>
      <w:r w:rsidR="004C3DCE">
        <w:rPr>
          <w:rFonts w:cs="Arial"/>
          <w:sz w:val="20"/>
          <w:szCs w:val="20"/>
        </w:rPr>
        <w:t xml:space="preserve"> del </w:t>
      </w:r>
      <w:r w:rsidR="00B80628">
        <w:rPr>
          <w:rFonts w:cs="Arial"/>
          <w:sz w:val="20"/>
          <w:szCs w:val="20"/>
        </w:rPr>
        <w:t>proyecto</w:t>
      </w:r>
      <w:r w:rsidRPr="00ED445B">
        <w:rPr>
          <w:rFonts w:cs="Arial"/>
          <w:sz w:val="20"/>
          <w:szCs w:val="20"/>
        </w:rPr>
        <w:t>:</w:t>
      </w:r>
    </w:p>
    <w:p w:rsidR="00ED445B" w:rsidRDefault="004C3DCE" w:rsidP="007F6DA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D445B" w:rsidRDefault="004C3DCE" w:rsidP="007F6DA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Versión</w:t>
      </w:r>
    </w:p>
    <w:p w:rsidR="00B80628" w:rsidRDefault="00B80628" w:rsidP="00B8062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presenta información del proyecto</w:t>
      </w:r>
      <w:r w:rsidRPr="00ED445B">
        <w:rPr>
          <w:rFonts w:cs="Arial"/>
          <w:sz w:val="20"/>
          <w:szCs w:val="20"/>
        </w:rPr>
        <w:t>:</w:t>
      </w:r>
    </w:p>
    <w:p w:rsidR="00B80628" w:rsidRDefault="00B80628" w:rsidP="00B8062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80628" w:rsidRDefault="00B80628" w:rsidP="00B8062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Versión</w:t>
      </w:r>
    </w:p>
    <w:p w:rsidR="00B80628" w:rsidRDefault="00B80628" w:rsidP="00B8062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presenta información de la empresa</w:t>
      </w:r>
      <w:r w:rsidRPr="00ED445B">
        <w:rPr>
          <w:rFonts w:cs="Arial"/>
          <w:sz w:val="20"/>
          <w:szCs w:val="20"/>
        </w:rPr>
        <w:t>:</w:t>
      </w:r>
    </w:p>
    <w:p w:rsidR="00B80628" w:rsidRDefault="00B80628" w:rsidP="00B8062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</w:t>
      </w:r>
    </w:p>
    <w:p w:rsidR="00B80628" w:rsidRDefault="00B80628" w:rsidP="00B8062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80628" w:rsidRDefault="00B80628" w:rsidP="00B8062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Dirección</w:t>
      </w:r>
    </w:p>
    <w:p w:rsidR="00B80628" w:rsidRDefault="00B80628" w:rsidP="00B8062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Teléfono</w:t>
      </w:r>
    </w:p>
    <w:p w:rsidR="00B80628" w:rsidRDefault="00B80628" w:rsidP="00B8062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Correo</w:t>
      </w:r>
    </w:p>
    <w:p w:rsidR="00B80628" w:rsidRDefault="00B80628" w:rsidP="00B8062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Sitio</w:t>
      </w:r>
    </w:p>
    <w:p w:rsidR="00B80628" w:rsidRDefault="00B80628" w:rsidP="00B8062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Advertencia</w:t>
      </w:r>
    </w:p>
    <w:p w:rsidR="00B80628" w:rsidRDefault="00B80628" w:rsidP="00B8062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Derechos Reservados</w:t>
      </w:r>
    </w:p>
    <w:p w:rsidR="00123E10" w:rsidRDefault="00123E10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2" w:name="Paso9"/>
      <w:bookmarkStart w:id="23" w:name="_Toc52616586"/>
      <w:bookmarkStart w:id="24" w:name="_Toc182735730"/>
      <w:bookmarkEnd w:id="22"/>
      <w:r>
        <w:rPr>
          <w:rFonts w:cs="Arial"/>
          <w:sz w:val="20"/>
          <w:szCs w:val="20"/>
        </w:rPr>
        <w:t xml:space="preserve">Si &lt;el actor selecciona la opción </w:t>
      </w:r>
      <w:r w:rsidRPr="00123E10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&gt;</w:t>
      </w:r>
    </w:p>
    <w:p w:rsidR="00481C4A" w:rsidRPr="00CF4705" w:rsidRDefault="00CF4705" w:rsidP="00123E1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CF4705">
        <w:rPr>
          <w:rFonts w:cs="Arial"/>
          <w:sz w:val="20"/>
          <w:szCs w:val="20"/>
        </w:rPr>
        <w:t>Finaliza el caso de uso</w:t>
      </w:r>
    </w:p>
    <w:p w:rsidR="00FE1CAC" w:rsidRP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273625100"/>
      <w:r w:rsidRPr="007A1FC8">
        <w:rPr>
          <w:rFonts w:cs="Arial"/>
        </w:rPr>
        <w:t>Flujos alternos</w:t>
      </w:r>
      <w:bookmarkEnd w:id="23"/>
      <w:bookmarkEnd w:id="24"/>
      <w:bookmarkEnd w:id="25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26" w:name="_Toc52616587"/>
      <w:bookmarkStart w:id="27" w:name="_Toc182735731"/>
      <w:bookmarkStart w:id="28" w:name="_Toc273625101"/>
      <w:r w:rsidRPr="007A1FC8">
        <w:t>Opcionales</w:t>
      </w:r>
      <w:bookmarkEnd w:id="26"/>
      <w:bookmarkEnd w:id="27"/>
      <w:bookmarkEnd w:id="28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29" w:name="_Toc273625102"/>
      <w:r>
        <w:t>Generales</w:t>
      </w:r>
      <w:bookmarkEnd w:id="29"/>
    </w:p>
    <w:p w:rsidR="00D148DA" w:rsidRDefault="00D148DA" w:rsidP="00D148DA">
      <w:pPr>
        <w:pStyle w:val="InfoBlue"/>
      </w:pPr>
      <w:bookmarkStart w:id="30" w:name="_AG01_Acerca_De"/>
      <w:bookmarkStart w:id="31" w:name="_Toc52616589"/>
      <w:bookmarkStart w:id="32" w:name="_Toc182735733"/>
      <w:bookmarkEnd w:id="30"/>
      <w:r w:rsidRPr="00023287">
        <w:t>N/A</w:t>
      </w:r>
    </w:p>
    <w:p w:rsidR="00D148DA" w:rsidRPr="00D148DA" w:rsidRDefault="00D148DA" w:rsidP="00D148D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3" w:name="_Toc273625103"/>
      <w:r w:rsidRPr="00481C4A">
        <w:t>Extraordinarios</w:t>
      </w:r>
      <w:bookmarkEnd w:id="31"/>
      <w:bookmarkEnd w:id="32"/>
      <w:bookmarkEnd w:id="33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left"/>
      </w:pPr>
      <w:bookmarkStart w:id="34" w:name="_Toc52616590"/>
      <w:bookmarkStart w:id="35" w:name="_Toc182735734"/>
      <w:bookmarkStart w:id="36" w:name="_Toc273625104"/>
      <w:r w:rsidRPr="00481C4A">
        <w:t>De excepción</w:t>
      </w:r>
      <w:bookmarkEnd w:id="34"/>
      <w:bookmarkEnd w:id="35"/>
      <w:bookmarkEnd w:id="36"/>
    </w:p>
    <w:p w:rsidR="00481C4A" w:rsidRPr="00523977" w:rsidRDefault="00523977" w:rsidP="00523977">
      <w:pPr>
        <w:pStyle w:val="InfoBlue"/>
      </w:pPr>
      <w:r w:rsidRPr="00523977"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</w:p>
    <w:p w:rsidR="004F6527" w:rsidRPr="00481C4A" w:rsidRDefault="004F6527" w:rsidP="004F6527">
      <w:pPr>
        <w:pStyle w:val="Ttulo3"/>
        <w:jc w:val="left"/>
      </w:pPr>
      <w:bookmarkStart w:id="37" w:name="_Toc273625105"/>
      <w:r>
        <w:t>De Validación</w:t>
      </w:r>
      <w:bookmarkEnd w:id="37"/>
    </w:p>
    <w:p w:rsidR="00654D3E" w:rsidRPr="00523977" w:rsidRDefault="00654D3E" w:rsidP="00654D3E">
      <w:pPr>
        <w:pStyle w:val="InfoBlue"/>
      </w:pPr>
      <w:bookmarkStart w:id="38" w:name="_VA01_Valida_Datos"/>
      <w:bookmarkStart w:id="39" w:name="_Toc52616591"/>
      <w:bookmarkStart w:id="40" w:name="_Toc182735735"/>
      <w:bookmarkEnd w:id="38"/>
      <w:r w:rsidRPr="00523977">
        <w:t>N/A</w:t>
      </w:r>
    </w:p>
    <w:p w:rsidR="00523977" w:rsidRPr="00023287" w:rsidRDefault="00523977" w:rsidP="00654D3E">
      <w:pPr>
        <w:pStyle w:val="Prrafodelista"/>
        <w:ind w:left="576"/>
        <w:rPr>
          <w:rFonts w:cs="Arial"/>
          <w:sz w:val="20"/>
          <w:szCs w:val="20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52616592"/>
      <w:bookmarkStart w:id="42" w:name="_Toc182735736"/>
      <w:bookmarkStart w:id="43" w:name="_Toc273625106"/>
      <w:bookmarkEnd w:id="39"/>
      <w:bookmarkEnd w:id="40"/>
      <w:proofErr w:type="spellStart"/>
      <w:r w:rsidRPr="007A1FC8">
        <w:t>Poscondiciones</w:t>
      </w:r>
      <w:bookmarkEnd w:id="41"/>
      <w:bookmarkEnd w:id="42"/>
      <w:bookmarkEnd w:id="43"/>
      <w:proofErr w:type="spellEnd"/>
    </w:p>
    <w:p w:rsidR="00654D3E" w:rsidRPr="00523977" w:rsidRDefault="00654D3E" w:rsidP="00654D3E">
      <w:pPr>
        <w:pStyle w:val="InfoBlue"/>
      </w:pPr>
      <w:r w:rsidRPr="00523977">
        <w:t>N/A</w:t>
      </w:r>
    </w:p>
    <w:p w:rsidR="00654D3E" w:rsidRDefault="00654D3E" w:rsidP="001C75B1">
      <w:pPr>
        <w:ind w:left="708"/>
        <w:rPr>
          <w:i/>
          <w:color w:val="0000FF"/>
          <w:sz w:val="20"/>
          <w:szCs w:val="20"/>
          <w:lang w:val="es-MX" w:eastAsia="en-US"/>
        </w:rPr>
      </w:pPr>
    </w:p>
    <w:p w:rsidR="00D148DA" w:rsidRPr="00481C4A" w:rsidRDefault="00D148DA" w:rsidP="001C75B1">
      <w:pPr>
        <w:ind w:left="708"/>
        <w:rPr>
          <w:i/>
          <w:color w:val="0000FF"/>
          <w:sz w:val="20"/>
          <w:szCs w:val="20"/>
          <w:lang w:val="es-MX"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4" w:name="_Toc273625107"/>
      <w:r>
        <w:t>Anexos</w:t>
      </w:r>
      <w:bookmarkEnd w:id="44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" w:name="_Toc207014958"/>
      <w:bookmarkStart w:id="46" w:name="_Toc207088193"/>
      <w:bookmarkStart w:id="47" w:name="_Toc273625108"/>
      <w:bookmarkEnd w:id="0"/>
      <w:bookmarkEnd w:id="1"/>
      <w:r>
        <w:t>Diagramas</w:t>
      </w:r>
      <w:bookmarkEnd w:id="47"/>
    </w:p>
    <w:p w:rsidR="005334F4" w:rsidRPr="005E463A" w:rsidRDefault="005334F4" w:rsidP="000A7BBD">
      <w:pPr>
        <w:pStyle w:val="Listaconvietas"/>
      </w:pPr>
    </w:p>
    <w:p w:rsidR="0089426C" w:rsidRPr="006F21B8" w:rsidRDefault="00EE182F" w:rsidP="00EE182F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Clases\CL_WEB\DCL_WEB\DCLCUMEGWEB</w:t>
      </w:r>
      <w:r w:rsidR="00D148DA">
        <w:rPr>
          <w:sz w:val="20"/>
          <w:szCs w:val="20"/>
          <w:lang w:val="es-MX" w:eastAsia="es-MX"/>
        </w:rPr>
        <w:t>11</w:t>
      </w:r>
    </w:p>
    <w:p w:rsidR="00FC73C6" w:rsidRPr="006F21B8" w:rsidRDefault="00FC73C6" w:rsidP="00155712">
      <w:pPr>
        <w:ind w:left="-993"/>
        <w:rPr>
          <w:sz w:val="20"/>
          <w:szCs w:val="20"/>
          <w:lang w:val="es-MX" w:eastAsia="es-MX"/>
        </w:rPr>
      </w:pPr>
    </w:p>
    <w:p w:rsidR="00E92B2E" w:rsidRPr="006F21B8" w:rsidRDefault="00E92B2E" w:rsidP="00E92B2E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</w:t>
      </w:r>
      <w:r w:rsidR="009B128C" w:rsidRPr="006F21B8">
        <w:rPr>
          <w:sz w:val="20"/>
          <w:szCs w:val="20"/>
          <w:lang w:val="es-MX" w:eastAsia="es-MX"/>
        </w:rPr>
        <w:t>secuencia</w:t>
      </w:r>
      <w:r w:rsidRPr="006F21B8">
        <w:rPr>
          <w:sz w:val="20"/>
          <w:szCs w:val="20"/>
          <w:lang w:val="es-MX" w:eastAsia="es-MX"/>
        </w:rPr>
        <w:t xml:space="preserve">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r w:rsidR="009B128C" w:rsidRPr="006F21B8">
        <w:rPr>
          <w:sz w:val="20"/>
          <w:szCs w:val="20"/>
          <w:lang w:val="es-MX" w:eastAsia="es-MX"/>
        </w:rPr>
        <w:t>Use Case View</w:t>
      </w:r>
      <w:r w:rsidRPr="006F21B8">
        <w:rPr>
          <w:sz w:val="20"/>
          <w:szCs w:val="20"/>
          <w:lang w:val="es-MX" w:eastAsia="es-MX"/>
        </w:rPr>
        <w:t>\</w:t>
      </w:r>
      <w:r w:rsidR="009B128C" w:rsidRPr="006F21B8">
        <w:rPr>
          <w:sz w:val="20"/>
          <w:szCs w:val="20"/>
        </w:rPr>
        <w:t>Casos de Uso\</w:t>
      </w:r>
      <w:r w:rsidR="009B128C" w:rsidRPr="006F21B8">
        <w:rPr>
          <w:sz w:val="20"/>
          <w:szCs w:val="20"/>
          <w:lang w:val="es-MX" w:eastAsia="es-MX"/>
        </w:rPr>
        <w:t>CU_WEB</w:t>
      </w:r>
      <w:r w:rsidRPr="006F21B8">
        <w:rPr>
          <w:sz w:val="20"/>
          <w:szCs w:val="20"/>
          <w:lang w:val="es-MX" w:eastAsia="es-MX"/>
        </w:rPr>
        <w:t>\</w:t>
      </w:r>
      <w:r w:rsidR="00D148DA">
        <w:rPr>
          <w:sz w:val="20"/>
          <w:szCs w:val="20"/>
          <w:lang w:val="es-MX" w:eastAsia="es-MX"/>
        </w:rPr>
        <w:t>Presentar Acerca De</w:t>
      </w:r>
      <w:r w:rsidR="009B128C" w:rsidRPr="006F21B8">
        <w:rPr>
          <w:sz w:val="20"/>
          <w:szCs w:val="20"/>
          <w:lang w:val="es-MX" w:eastAsia="es-MX"/>
        </w:rPr>
        <w:t>\DSCUMEGWEB</w:t>
      </w:r>
      <w:r w:rsidR="00D148DA">
        <w:rPr>
          <w:sz w:val="20"/>
          <w:szCs w:val="20"/>
          <w:lang w:val="es-MX" w:eastAsia="es-MX"/>
        </w:rPr>
        <w:t>11</w:t>
      </w:r>
    </w:p>
    <w:p w:rsidR="00155712" w:rsidRPr="006F21B8" w:rsidRDefault="00155712">
      <w:pPr>
        <w:rPr>
          <w:sz w:val="20"/>
          <w:szCs w:val="20"/>
          <w:lang w:val="es-MX" w:eastAsia="es-MX"/>
        </w:rPr>
      </w:pPr>
    </w:p>
    <w:p w:rsidR="00E92B2E" w:rsidRDefault="00E92B2E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8" w:name="_Toc273625109"/>
      <w:r>
        <w:lastRenderedPageBreak/>
        <w:t>Propuesta de Pantallas</w:t>
      </w:r>
      <w:bookmarkEnd w:id="48"/>
    </w:p>
    <w:p w:rsidR="005334F4" w:rsidRDefault="005334F4" w:rsidP="005334F4">
      <w:pPr>
        <w:rPr>
          <w:lang w:val="es-MX" w:eastAsia="es-MX"/>
        </w:rPr>
      </w:pPr>
    </w:p>
    <w:p w:rsidR="001532FC" w:rsidRDefault="00661070" w:rsidP="004328A4">
      <w:pPr>
        <w:jc w:val="center"/>
        <w:rPr>
          <w:lang w:val="es-MX" w:eastAsia="es-MX"/>
        </w:rPr>
      </w:pPr>
      <w:r>
        <w:object w:dxaOrig="8295" w:dyaOrig="5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4.5pt" o:ole="">
            <v:imagedata r:id="rId21" o:title=""/>
          </v:shape>
          <o:OLEObject Type="Embed" ProgID="Visio.Drawing.11" ShapeID="_x0000_i1025" DrawAspect="Content" ObjectID="_1347367034" r:id="rId22"/>
        </w:object>
      </w:r>
    </w:p>
    <w:p w:rsidR="001532FC" w:rsidRDefault="001532FC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1532FC" w:rsidRDefault="001532FC" w:rsidP="004328A4">
      <w:pPr>
        <w:jc w:val="center"/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FC73C6" w:rsidRDefault="00FC73C6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532FC" w:rsidRPr="005334F4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9" w:name="_Toc273625110"/>
      <w:r>
        <w:t>Firmas de Aceptación</w:t>
      </w:r>
      <w:bookmarkEnd w:id="45"/>
      <w:bookmarkEnd w:id="46"/>
      <w:bookmarkEnd w:id="49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D04A3" w:rsidP="00DD04A3">
            <w:pPr>
              <w:pStyle w:val="Listaconvietas"/>
            </w:pPr>
            <w:r>
              <w:t>01</w:t>
            </w:r>
            <w:r w:rsidR="000A7BBD" w:rsidRPr="000A7BBD">
              <w:t>/</w:t>
            </w:r>
            <w:r>
              <w:t>10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D04A3" w:rsidP="000A7BBD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  <w:bookmarkStart w:id="50" w:name="_GoBack"/>
            <w:bookmarkEnd w:id="50"/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Ejecutivo de Cuentas Corporativas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D04A3" w:rsidP="000A7BBD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E7176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E71767">
            <w:pPr>
              <w:pStyle w:val="Listaconvietas"/>
            </w:pPr>
          </w:p>
        </w:tc>
      </w:tr>
      <w:tr w:rsidR="00DA3708" w:rsidRPr="005E463A" w:rsidTr="00E7176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E71767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E71767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D04A3" w:rsidP="00E71767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E7176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E71767">
            <w:pPr>
              <w:pStyle w:val="Listaconvietas"/>
            </w:pPr>
          </w:p>
        </w:tc>
      </w:tr>
      <w:tr w:rsidR="00DA3708" w:rsidRPr="000A7BBD" w:rsidTr="00E7176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E71767">
            <w:pPr>
              <w:pStyle w:val="Listaconvietas"/>
            </w:pPr>
            <w:r w:rsidRPr="000A7BBD">
              <w:t xml:space="preserve">Ana </w:t>
            </w:r>
            <w:proofErr w:type="spellStart"/>
            <w:r w:rsidRPr="000A7BBD">
              <w:t>Lizza</w:t>
            </w:r>
            <w:proofErr w:type="spellEnd"/>
            <w:r w:rsidRPr="000A7BBD">
              <w:t xml:space="preserve"> </w:t>
            </w:r>
            <w:proofErr w:type="spellStart"/>
            <w:r w:rsidRPr="000A7BBD">
              <w:t>Pasindo</w:t>
            </w:r>
            <w:proofErr w:type="spellEnd"/>
            <w:r w:rsidRPr="000A7BBD">
              <w:t xml:space="preserve"> González</w:t>
            </w:r>
          </w:p>
        </w:tc>
      </w:tr>
      <w:tr w:rsidR="00DA3708" w:rsidRPr="000A7BBD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E71767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D04A3" w:rsidP="00E71767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3"/>
      <w:footerReference w:type="even" r:id="rId24"/>
      <w:footerReference w:type="default" r:id="rId25"/>
      <w:headerReference w:type="first" r:id="rId2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B2E" w:rsidRDefault="00CF1B2E" w:rsidP="00514F06">
      <w:pPr>
        <w:pStyle w:val="Ttulo1"/>
      </w:pPr>
      <w:r>
        <w:separator/>
      </w:r>
    </w:p>
  </w:endnote>
  <w:endnote w:type="continuationSeparator" w:id="0">
    <w:p w:rsidR="00CF1B2E" w:rsidRDefault="00CF1B2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81B" w:rsidRDefault="0060281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0281B" w:rsidRDefault="0060281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0281B" w:rsidRPr="00596B48" w:rsidTr="00B01427">
      <w:trPr>
        <w:trHeight w:val="539"/>
      </w:trPr>
      <w:tc>
        <w:tcPr>
          <w:tcW w:w="3331" w:type="dxa"/>
        </w:tcPr>
        <w:p w:rsidR="0060281B" w:rsidRPr="00596B48" w:rsidRDefault="0060281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C51110C" wp14:editId="5D07D213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0281B" w:rsidRDefault="0060281B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60281B" w:rsidRPr="00B01427" w:rsidRDefault="0060281B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60281B" w:rsidRPr="00596B48" w:rsidRDefault="0060281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D04A3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D04A3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0281B" w:rsidRPr="00596B48" w:rsidRDefault="0060281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B2E" w:rsidRDefault="00CF1B2E" w:rsidP="00514F06">
      <w:pPr>
        <w:pStyle w:val="Ttulo1"/>
      </w:pPr>
      <w:r>
        <w:separator/>
      </w:r>
    </w:p>
  </w:footnote>
  <w:footnote w:type="continuationSeparator" w:id="0">
    <w:p w:rsidR="00CF1B2E" w:rsidRDefault="00CF1B2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0281B" w:rsidRPr="00375A5D" w:rsidTr="003E5D6F">
      <w:tc>
        <w:tcPr>
          <w:tcW w:w="4604" w:type="dxa"/>
        </w:tcPr>
        <w:p w:rsidR="0060281B" w:rsidRPr="00375A5D" w:rsidRDefault="0060281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0281B" w:rsidRPr="00375A5D" w:rsidRDefault="0060281B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60281B" w:rsidRPr="00F52321" w:rsidTr="003E5D6F">
      <w:tc>
        <w:tcPr>
          <w:tcW w:w="4604" w:type="dxa"/>
        </w:tcPr>
        <w:p w:rsidR="0060281B" w:rsidRPr="00E53B63" w:rsidRDefault="0060281B" w:rsidP="00210B1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CUMEGWEB</w:t>
          </w:r>
          <w:r w:rsidR="00210B1D">
            <w:rPr>
              <w:rFonts w:ascii="Tahoma" w:hAnsi="Tahoma" w:cs="Tahoma"/>
              <w:sz w:val="20"/>
              <w:szCs w:val="20"/>
            </w:rPr>
            <w:t>11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 w:rsidR="00210B1D">
            <w:rPr>
              <w:rFonts w:ascii="Tahoma" w:hAnsi="Tahoma" w:cs="Tahoma"/>
              <w:sz w:val="20"/>
              <w:szCs w:val="20"/>
            </w:rPr>
            <w:t>PresentarAcercaDe</w:t>
          </w:r>
        </w:p>
      </w:tc>
      <w:tc>
        <w:tcPr>
          <w:tcW w:w="4893" w:type="dxa"/>
        </w:tcPr>
        <w:p w:rsidR="0060281B" w:rsidRPr="00DF6EA0" w:rsidRDefault="0060281B" w:rsidP="00DD04A3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DD04A3">
            <w:rPr>
              <w:rFonts w:ascii="Tahoma" w:hAnsi="Tahoma" w:cs="Tahoma"/>
              <w:sz w:val="20"/>
              <w:szCs w:val="20"/>
            </w:rPr>
            <w:t>01</w:t>
          </w:r>
          <w:r>
            <w:rPr>
              <w:rFonts w:ascii="Tahoma" w:hAnsi="Tahoma" w:cs="Tahoma"/>
              <w:sz w:val="20"/>
              <w:szCs w:val="20"/>
            </w:rPr>
            <w:t>/</w:t>
          </w:r>
          <w:r w:rsidR="00DD04A3">
            <w:rPr>
              <w:rFonts w:ascii="Tahoma" w:hAnsi="Tahoma" w:cs="Tahoma"/>
              <w:sz w:val="20"/>
              <w:szCs w:val="20"/>
            </w:rPr>
            <w:t>10</w:t>
          </w:r>
          <w:r>
            <w:rPr>
              <w:rFonts w:ascii="Tahoma" w:hAnsi="Tahoma" w:cs="Tahoma"/>
              <w:sz w:val="20"/>
              <w:szCs w:val="20"/>
            </w:rPr>
            <w:t>/2010</w:t>
          </w:r>
        </w:p>
      </w:tc>
    </w:tr>
  </w:tbl>
  <w:p w:rsidR="0060281B" w:rsidRDefault="0060281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0281B" w:rsidTr="003104A1">
      <w:trPr>
        <w:cantSplit/>
        <w:trHeight w:val="1412"/>
      </w:trPr>
      <w:tc>
        <w:tcPr>
          <w:tcW w:w="10114" w:type="dxa"/>
          <w:vAlign w:val="center"/>
        </w:tcPr>
        <w:p w:rsidR="0060281B" w:rsidRDefault="00CF1B2E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7367035" r:id="rId2"/>
            </w:pict>
          </w:r>
          <w:r w:rsidR="0060281B">
            <w:t xml:space="preserve">                                                 </w:t>
          </w:r>
        </w:p>
        <w:p w:rsidR="0060281B" w:rsidRDefault="0060281B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60281B" w:rsidRPr="00872B53" w:rsidRDefault="0060281B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60281B" w:rsidRDefault="0060281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98C1451"/>
    <w:multiLevelType w:val="hybridMultilevel"/>
    <w:tmpl w:val="2034C084"/>
    <w:lvl w:ilvl="0" w:tplc="3F527AF6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254F2E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1"/>
  </w:num>
  <w:num w:numId="9">
    <w:abstractNumId w:val="5"/>
  </w:num>
  <w:num w:numId="10">
    <w:abstractNumId w:val="8"/>
  </w:num>
  <w:num w:numId="11">
    <w:abstractNumId w:val="12"/>
  </w:num>
  <w:num w:numId="12">
    <w:abstractNumId w:val="2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6873"/>
    <w:rsid w:val="00012E97"/>
    <w:rsid w:val="00023287"/>
    <w:rsid w:val="00023444"/>
    <w:rsid w:val="000263E1"/>
    <w:rsid w:val="000330BE"/>
    <w:rsid w:val="00033722"/>
    <w:rsid w:val="00037466"/>
    <w:rsid w:val="00044CC0"/>
    <w:rsid w:val="00047BA4"/>
    <w:rsid w:val="0005001B"/>
    <w:rsid w:val="00055766"/>
    <w:rsid w:val="00062713"/>
    <w:rsid w:val="000671A5"/>
    <w:rsid w:val="00074319"/>
    <w:rsid w:val="00082AAD"/>
    <w:rsid w:val="00082CD4"/>
    <w:rsid w:val="00087BF2"/>
    <w:rsid w:val="000A2BB6"/>
    <w:rsid w:val="000A35D9"/>
    <w:rsid w:val="000A5CDA"/>
    <w:rsid w:val="000A77DF"/>
    <w:rsid w:val="000A7BBD"/>
    <w:rsid w:val="000B3DA9"/>
    <w:rsid w:val="000B523A"/>
    <w:rsid w:val="000B5641"/>
    <w:rsid w:val="000C31EC"/>
    <w:rsid w:val="000C45BD"/>
    <w:rsid w:val="000D5B6A"/>
    <w:rsid w:val="000F175B"/>
    <w:rsid w:val="000F31CD"/>
    <w:rsid w:val="000F3582"/>
    <w:rsid w:val="00103CD5"/>
    <w:rsid w:val="001041F6"/>
    <w:rsid w:val="00106561"/>
    <w:rsid w:val="00107434"/>
    <w:rsid w:val="00111303"/>
    <w:rsid w:val="001117A7"/>
    <w:rsid w:val="0011637E"/>
    <w:rsid w:val="00123E10"/>
    <w:rsid w:val="00125E35"/>
    <w:rsid w:val="0013530E"/>
    <w:rsid w:val="00135B00"/>
    <w:rsid w:val="00136627"/>
    <w:rsid w:val="00140D49"/>
    <w:rsid w:val="001416D3"/>
    <w:rsid w:val="001436DC"/>
    <w:rsid w:val="00152C0A"/>
    <w:rsid w:val="001532FC"/>
    <w:rsid w:val="00155712"/>
    <w:rsid w:val="00155B9F"/>
    <w:rsid w:val="00160034"/>
    <w:rsid w:val="0017341C"/>
    <w:rsid w:val="0017419E"/>
    <w:rsid w:val="0017686C"/>
    <w:rsid w:val="00177278"/>
    <w:rsid w:val="00183F8B"/>
    <w:rsid w:val="00184046"/>
    <w:rsid w:val="00186B76"/>
    <w:rsid w:val="001A0596"/>
    <w:rsid w:val="001A0E0E"/>
    <w:rsid w:val="001A60C2"/>
    <w:rsid w:val="001B09A2"/>
    <w:rsid w:val="001B100F"/>
    <w:rsid w:val="001B1A4A"/>
    <w:rsid w:val="001B254E"/>
    <w:rsid w:val="001C3915"/>
    <w:rsid w:val="001C75B1"/>
    <w:rsid w:val="001C7F44"/>
    <w:rsid w:val="001D0DC0"/>
    <w:rsid w:val="001D115D"/>
    <w:rsid w:val="001D1534"/>
    <w:rsid w:val="001D4B3B"/>
    <w:rsid w:val="001D4DE2"/>
    <w:rsid w:val="001E20AD"/>
    <w:rsid w:val="001F0C4F"/>
    <w:rsid w:val="001F34A1"/>
    <w:rsid w:val="001F395B"/>
    <w:rsid w:val="0020099B"/>
    <w:rsid w:val="00203741"/>
    <w:rsid w:val="00203E00"/>
    <w:rsid w:val="002065C2"/>
    <w:rsid w:val="00210B1D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8D2"/>
    <w:rsid w:val="00261EC0"/>
    <w:rsid w:val="00261ED6"/>
    <w:rsid w:val="0027680F"/>
    <w:rsid w:val="002775F9"/>
    <w:rsid w:val="00283342"/>
    <w:rsid w:val="00293518"/>
    <w:rsid w:val="002A2741"/>
    <w:rsid w:val="002A4659"/>
    <w:rsid w:val="002A7538"/>
    <w:rsid w:val="002B1EBB"/>
    <w:rsid w:val="002B34C8"/>
    <w:rsid w:val="002B52ED"/>
    <w:rsid w:val="002B7DAA"/>
    <w:rsid w:val="002C4FDC"/>
    <w:rsid w:val="002D261F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5EA"/>
    <w:rsid w:val="0031070D"/>
    <w:rsid w:val="003205AE"/>
    <w:rsid w:val="00322E1F"/>
    <w:rsid w:val="003400C4"/>
    <w:rsid w:val="00345480"/>
    <w:rsid w:val="003465FD"/>
    <w:rsid w:val="0034773B"/>
    <w:rsid w:val="0035410E"/>
    <w:rsid w:val="00367A56"/>
    <w:rsid w:val="00367AFC"/>
    <w:rsid w:val="0037176C"/>
    <w:rsid w:val="003767A1"/>
    <w:rsid w:val="003817A4"/>
    <w:rsid w:val="0039067B"/>
    <w:rsid w:val="003907BC"/>
    <w:rsid w:val="00395F3C"/>
    <w:rsid w:val="003968C5"/>
    <w:rsid w:val="003A17F4"/>
    <w:rsid w:val="003A41CD"/>
    <w:rsid w:val="003A62B0"/>
    <w:rsid w:val="003A7F0E"/>
    <w:rsid w:val="003B24FD"/>
    <w:rsid w:val="003C1C04"/>
    <w:rsid w:val="003C50F8"/>
    <w:rsid w:val="003C58D0"/>
    <w:rsid w:val="003C597C"/>
    <w:rsid w:val="003E17EA"/>
    <w:rsid w:val="003E5882"/>
    <w:rsid w:val="003E5D6F"/>
    <w:rsid w:val="003F2901"/>
    <w:rsid w:val="003F2B87"/>
    <w:rsid w:val="003F7726"/>
    <w:rsid w:val="004039D8"/>
    <w:rsid w:val="00406D91"/>
    <w:rsid w:val="00416DBD"/>
    <w:rsid w:val="00417F67"/>
    <w:rsid w:val="00421239"/>
    <w:rsid w:val="004231DC"/>
    <w:rsid w:val="00424419"/>
    <w:rsid w:val="004328A4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B0D88"/>
    <w:rsid w:val="004B1F0D"/>
    <w:rsid w:val="004B623B"/>
    <w:rsid w:val="004C3DCE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06BC6"/>
    <w:rsid w:val="00514F06"/>
    <w:rsid w:val="00523977"/>
    <w:rsid w:val="005249B6"/>
    <w:rsid w:val="005334F4"/>
    <w:rsid w:val="00537CB4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60151C"/>
    <w:rsid w:val="00601DAB"/>
    <w:rsid w:val="0060281B"/>
    <w:rsid w:val="0060399E"/>
    <w:rsid w:val="0061340C"/>
    <w:rsid w:val="006140D5"/>
    <w:rsid w:val="00626421"/>
    <w:rsid w:val="00635285"/>
    <w:rsid w:val="00652D27"/>
    <w:rsid w:val="00654D3E"/>
    <w:rsid w:val="00661070"/>
    <w:rsid w:val="0067172A"/>
    <w:rsid w:val="00671DCC"/>
    <w:rsid w:val="0069294B"/>
    <w:rsid w:val="00693A3E"/>
    <w:rsid w:val="006958E2"/>
    <w:rsid w:val="006A1233"/>
    <w:rsid w:val="006A2191"/>
    <w:rsid w:val="006A251F"/>
    <w:rsid w:val="006A30DD"/>
    <w:rsid w:val="006A530B"/>
    <w:rsid w:val="006C07E2"/>
    <w:rsid w:val="006C0E6B"/>
    <w:rsid w:val="006C393C"/>
    <w:rsid w:val="006C5969"/>
    <w:rsid w:val="006D72F3"/>
    <w:rsid w:val="006D7557"/>
    <w:rsid w:val="006E3428"/>
    <w:rsid w:val="006E56AE"/>
    <w:rsid w:val="006E5DBC"/>
    <w:rsid w:val="006F20AC"/>
    <w:rsid w:val="006F21B8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5AAC"/>
    <w:rsid w:val="00775F8E"/>
    <w:rsid w:val="007833A5"/>
    <w:rsid w:val="00784763"/>
    <w:rsid w:val="00790C54"/>
    <w:rsid w:val="007948BC"/>
    <w:rsid w:val="00797670"/>
    <w:rsid w:val="00797E0D"/>
    <w:rsid w:val="00797FC3"/>
    <w:rsid w:val="007A1FC8"/>
    <w:rsid w:val="007A3F83"/>
    <w:rsid w:val="007B6535"/>
    <w:rsid w:val="007B7EDC"/>
    <w:rsid w:val="007C121D"/>
    <w:rsid w:val="007C1FB6"/>
    <w:rsid w:val="007C3BBF"/>
    <w:rsid w:val="007D0283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800ECA"/>
    <w:rsid w:val="00800F7B"/>
    <w:rsid w:val="00801A53"/>
    <w:rsid w:val="00805540"/>
    <w:rsid w:val="00810822"/>
    <w:rsid w:val="00813F82"/>
    <w:rsid w:val="00817318"/>
    <w:rsid w:val="008213DC"/>
    <w:rsid w:val="00830704"/>
    <w:rsid w:val="00830A3D"/>
    <w:rsid w:val="00830DFD"/>
    <w:rsid w:val="00832D1E"/>
    <w:rsid w:val="00833ED3"/>
    <w:rsid w:val="0084265E"/>
    <w:rsid w:val="00847B4B"/>
    <w:rsid w:val="008519EC"/>
    <w:rsid w:val="00854263"/>
    <w:rsid w:val="00856BF5"/>
    <w:rsid w:val="00857306"/>
    <w:rsid w:val="00863321"/>
    <w:rsid w:val="00863AEC"/>
    <w:rsid w:val="00864FD8"/>
    <w:rsid w:val="00872B53"/>
    <w:rsid w:val="008817CF"/>
    <w:rsid w:val="00883DA2"/>
    <w:rsid w:val="00884941"/>
    <w:rsid w:val="008864CC"/>
    <w:rsid w:val="008935DF"/>
    <w:rsid w:val="0089426C"/>
    <w:rsid w:val="00894B60"/>
    <w:rsid w:val="008A19C2"/>
    <w:rsid w:val="008A251B"/>
    <w:rsid w:val="008A3ECA"/>
    <w:rsid w:val="008B18D7"/>
    <w:rsid w:val="008C27A5"/>
    <w:rsid w:val="008C3972"/>
    <w:rsid w:val="008E6029"/>
    <w:rsid w:val="008F0F61"/>
    <w:rsid w:val="008F2D82"/>
    <w:rsid w:val="008F33E3"/>
    <w:rsid w:val="008F7A87"/>
    <w:rsid w:val="00901B55"/>
    <w:rsid w:val="009032E1"/>
    <w:rsid w:val="0090453B"/>
    <w:rsid w:val="0090711F"/>
    <w:rsid w:val="00921223"/>
    <w:rsid w:val="00925298"/>
    <w:rsid w:val="009353A5"/>
    <w:rsid w:val="00937D9A"/>
    <w:rsid w:val="00940603"/>
    <w:rsid w:val="009446AF"/>
    <w:rsid w:val="00946744"/>
    <w:rsid w:val="00946D52"/>
    <w:rsid w:val="009507F6"/>
    <w:rsid w:val="00951758"/>
    <w:rsid w:val="0096313A"/>
    <w:rsid w:val="009634B4"/>
    <w:rsid w:val="00963EF0"/>
    <w:rsid w:val="009658E8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28C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2AE0"/>
    <w:rsid w:val="00A24D3D"/>
    <w:rsid w:val="00A3159B"/>
    <w:rsid w:val="00A35070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6766E"/>
    <w:rsid w:val="00A71DEC"/>
    <w:rsid w:val="00A72134"/>
    <w:rsid w:val="00A73F2F"/>
    <w:rsid w:val="00A802F7"/>
    <w:rsid w:val="00A83771"/>
    <w:rsid w:val="00A83E3A"/>
    <w:rsid w:val="00A846D9"/>
    <w:rsid w:val="00A93594"/>
    <w:rsid w:val="00AA5BDC"/>
    <w:rsid w:val="00AB5A72"/>
    <w:rsid w:val="00AC20A7"/>
    <w:rsid w:val="00AD0C6E"/>
    <w:rsid w:val="00AD1098"/>
    <w:rsid w:val="00AD2CE8"/>
    <w:rsid w:val="00AD42D8"/>
    <w:rsid w:val="00AD670C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28"/>
    <w:rsid w:val="00B02D40"/>
    <w:rsid w:val="00B107F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3153C"/>
    <w:rsid w:val="00B3546C"/>
    <w:rsid w:val="00B41F17"/>
    <w:rsid w:val="00B45B4B"/>
    <w:rsid w:val="00B45BAF"/>
    <w:rsid w:val="00B52BCD"/>
    <w:rsid w:val="00B53891"/>
    <w:rsid w:val="00B55564"/>
    <w:rsid w:val="00B71BC6"/>
    <w:rsid w:val="00B73AD2"/>
    <w:rsid w:val="00B80628"/>
    <w:rsid w:val="00B847C2"/>
    <w:rsid w:val="00B85BB7"/>
    <w:rsid w:val="00B871ED"/>
    <w:rsid w:val="00B9179A"/>
    <w:rsid w:val="00B9192D"/>
    <w:rsid w:val="00BA3122"/>
    <w:rsid w:val="00BA4479"/>
    <w:rsid w:val="00BA6039"/>
    <w:rsid w:val="00BA7B63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6139F"/>
    <w:rsid w:val="00C620DD"/>
    <w:rsid w:val="00C64AC1"/>
    <w:rsid w:val="00C71851"/>
    <w:rsid w:val="00C749FD"/>
    <w:rsid w:val="00C8344D"/>
    <w:rsid w:val="00C91EFA"/>
    <w:rsid w:val="00C93ECA"/>
    <w:rsid w:val="00C97546"/>
    <w:rsid w:val="00CB3A2E"/>
    <w:rsid w:val="00CB5DE1"/>
    <w:rsid w:val="00CB7F03"/>
    <w:rsid w:val="00CC2DB1"/>
    <w:rsid w:val="00CC64E7"/>
    <w:rsid w:val="00CC7585"/>
    <w:rsid w:val="00CC7E66"/>
    <w:rsid w:val="00CD2395"/>
    <w:rsid w:val="00CE7D56"/>
    <w:rsid w:val="00CF1674"/>
    <w:rsid w:val="00CF1B2E"/>
    <w:rsid w:val="00CF4311"/>
    <w:rsid w:val="00CF4705"/>
    <w:rsid w:val="00CF4A2C"/>
    <w:rsid w:val="00D00283"/>
    <w:rsid w:val="00D0319B"/>
    <w:rsid w:val="00D065F2"/>
    <w:rsid w:val="00D06FB3"/>
    <w:rsid w:val="00D1269E"/>
    <w:rsid w:val="00D147A3"/>
    <w:rsid w:val="00D148DA"/>
    <w:rsid w:val="00D15DA8"/>
    <w:rsid w:val="00D32CE5"/>
    <w:rsid w:val="00D33B4B"/>
    <w:rsid w:val="00D3680F"/>
    <w:rsid w:val="00D44DE5"/>
    <w:rsid w:val="00D46327"/>
    <w:rsid w:val="00D46945"/>
    <w:rsid w:val="00D51F74"/>
    <w:rsid w:val="00D54760"/>
    <w:rsid w:val="00D613F4"/>
    <w:rsid w:val="00D63659"/>
    <w:rsid w:val="00D65EF8"/>
    <w:rsid w:val="00D730A8"/>
    <w:rsid w:val="00D8224D"/>
    <w:rsid w:val="00D8453D"/>
    <w:rsid w:val="00D918CE"/>
    <w:rsid w:val="00D95BB2"/>
    <w:rsid w:val="00DA1766"/>
    <w:rsid w:val="00DA3708"/>
    <w:rsid w:val="00DA4938"/>
    <w:rsid w:val="00DB04C2"/>
    <w:rsid w:val="00DB05DA"/>
    <w:rsid w:val="00DB1438"/>
    <w:rsid w:val="00DC2B16"/>
    <w:rsid w:val="00DC716F"/>
    <w:rsid w:val="00DD04A3"/>
    <w:rsid w:val="00DD3110"/>
    <w:rsid w:val="00DD61C4"/>
    <w:rsid w:val="00DD7890"/>
    <w:rsid w:val="00DF1F20"/>
    <w:rsid w:val="00DF3C27"/>
    <w:rsid w:val="00DF5063"/>
    <w:rsid w:val="00E03F4C"/>
    <w:rsid w:val="00E10681"/>
    <w:rsid w:val="00E121B2"/>
    <w:rsid w:val="00E12FAA"/>
    <w:rsid w:val="00E15830"/>
    <w:rsid w:val="00E214F9"/>
    <w:rsid w:val="00E246D7"/>
    <w:rsid w:val="00E27888"/>
    <w:rsid w:val="00E32F17"/>
    <w:rsid w:val="00E36A76"/>
    <w:rsid w:val="00E469F3"/>
    <w:rsid w:val="00E47E55"/>
    <w:rsid w:val="00E551D9"/>
    <w:rsid w:val="00E60A38"/>
    <w:rsid w:val="00E623CE"/>
    <w:rsid w:val="00E6339F"/>
    <w:rsid w:val="00E64482"/>
    <w:rsid w:val="00E71767"/>
    <w:rsid w:val="00E81F87"/>
    <w:rsid w:val="00E82848"/>
    <w:rsid w:val="00E873A1"/>
    <w:rsid w:val="00E903E2"/>
    <w:rsid w:val="00E92B2E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445B"/>
    <w:rsid w:val="00ED7E6E"/>
    <w:rsid w:val="00EE102F"/>
    <w:rsid w:val="00EE182F"/>
    <w:rsid w:val="00EF1328"/>
    <w:rsid w:val="00F05941"/>
    <w:rsid w:val="00F109F6"/>
    <w:rsid w:val="00F17766"/>
    <w:rsid w:val="00F207E6"/>
    <w:rsid w:val="00F227D6"/>
    <w:rsid w:val="00F23256"/>
    <w:rsid w:val="00F36B30"/>
    <w:rsid w:val="00F36E8B"/>
    <w:rsid w:val="00F5453C"/>
    <w:rsid w:val="00F563DB"/>
    <w:rsid w:val="00F7568E"/>
    <w:rsid w:val="00F84412"/>
    <w:rsid w:val="00F94849"/>
    <w:rsid w:val="00FB2433"/>
    <w:rsid w:val="00FB2E50"/>
    <w:rsid w:val="00FC1F79"/>
    <w:rsid w:val="00FC4956"/>
    <w:rsid w:val="00FC73C6"/>
    <w:rsid w:val="00FC789D"/>
    <w:rsid w:val="00FD68A1"/>
    <w:rsid w:val="00FD7285"/>
    <w:rsid w:val="00FE0C00"/>
    <w:rsid w:val="00FE17A9"/>
    <w:rsid w:val="00FE1CAC"/>
    <w:rsid w:val="00FE3AB4"/>
    <w:rsid w:val="00FE5FF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UMEGWEB05_AdministrarSucursales.docx" TargetMode="External"/><Relationship Id="rId18" Type="http://schemas.openxmlformats.org/officeDocument/2006/relationships/hyperlink" Target="CUMEGWEB12_AdministrarVehiculos.docx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hyperlink" Target="CUMEGWEB04_AdministrarUsuarios.docx" TargetMode="External"/><Relationship Id="rId17" Type="http://schemas.openxmlformats.org/officeDocument/2006/relationships/hyperlink" Target="CUMEGWEB10_GenerarReportes.docx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CUMEGWEB09_AdministrarEncuesta.docx" TargetMode="External"/><Relationship Id="rId20" Type="http://schemas.openxmlformats.org/officeDocument/2006/relationships/hyperlink" Target="CUMEGWEB14_ConfiguracionesGeneral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UMEGWEB03_AdministrarPerfiles.docx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CUMEGWEB08_AuditoriaRecepcionInformacion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CUMEGWEB02_SeleccionarActividades.docx" TargetMode="External"/><Relationship Id="rId19" Type="http://schemas.openxmlformats.org/officeDocument/2006/relationships/hyperlink" Target="CUMEGWEB13_AdministrarHerramientayEquip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CUMEGWEB06_AdministrarTerminales.docx" TargetMode="External"/><Relationship Id="rId22" Type="http://schemas.openxmlformats.org/officeDocument/2006/relationships/oleObject" Target="embeddings/oleObject1.bin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rafiki\An&#225;lisis%20y%20dise&#241;o\MegaCable\Propuesta%20Analisis-Dise&#241;o\Plantillas\MEG_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BB9F7-378C-4566-9EBE-BE92C2AB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MEG_[Clave_del_CU]_[Nombre_del_CU]</Template>
  <TotalTime>26</TotalTime>
  <Pages>8</Pages>
  <Words>847</Words>
  <Characters>4659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5496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15</cp:revision>
  <cp:lastPrinted>2008-09-11T22:09:00Z</cp:lastPrinted>
  <dcterms:created xsi:type="dcterms:W3CDTF">2010-07-20T19:28:00Z</dcterms:created>
  <dcterms:modified xsi:type="dcterms:W3CDTF">2010-09-30T20:51:00Z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