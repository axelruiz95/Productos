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7221AB">
        <w:rPr>
          <w:szCs w:val="36"/>
        </w:rPr>
        <w:t xml:space="preserve">Administrar </w:t>
      </w:r>
      <w:r w:rsidR="00C31A17">
        <w:rPr>
          <w:szCs w:val="36"/>
        </w:rPr>
        <w:t>Vehículos</w:t>
      </w:r>
      <w:r w:rsidR="00E64482">
        <w:rPr>
          <w:szCs w:val="36"/>
        </w:rPr>
        <w:t xml:space="preserve"> – CUMEGWEB</w:t>
      </w:r>
      <w:r w:rsidR="00C31A17">
        <w:rPr>
          <w:szCs w:val="36"/>
        </w:rPr>
        <w:t>12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362FEE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81686" w:rsidP="0037176C">
            <w:pPr>
              <w:pStyle w:val="Tabletext"/>
              <w:jc w:val="center"/>
            </w:pPr>
            <w:r>
              <w:t>07</w:t>
            </w:r>
            <w:r w:rsidR="00203E00">
              <w:t>/</w:t>
            </w:r>
            <w:r w:rsidR="0037176C">
              <w:t>07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C31A17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7221AB">
              <w:t xml:space="preserve">Administrar </w:t>
            </w:r>
            <w:r w:rsidR="00C31A17">
              <w:t>Vehículos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</w:t>
            </w:r>
            <w:r w:rsidR="00781686">
              <w:t>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362FEE" w:rsidP="00DF3C27">
            <w:pPr>
              <w:pStyle w:val="Tabletext"/>
            </w:pPr>
            <w:r>
              <w:t xml:space="preserve">Ana </w:t>
            </w:r>
            <w:r w:rsidR="00203E00">
              <w:t>Lizza Pasindo</w:t>
            </w:r>
            <w:r>
              <w:t xml:space="preserve"> González</w:t>
            </w:r>
          </w:p>
        </w:tc>
      </w:tr>
      <w:tr w:rsidR="00362FEE" w:rsidTr="00DF3C27">
        <w:trPr>
          <w:jc w:val="center"/>
        </w:trPr>
        <w:tc>
          <w:tcPr>
            <w:tcW w:w="2304" w:type="dxa"/>
          </w:tcPr>
          <w:p w:rsidR="00362FEE" w:rsidRPr="004125F9" w:rsidRDefault="00362FEE" w:rsidP="004B4089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 w:rsidRPr="004125F9">
              <w:rPr>
                <w:iCs/>
                <w:color w:val="000000" w:themeColor="text1"/>
                <w:highlight w:val="magenta"/>
              </w:rPr>
              <w:t>06/03/2012</w:t>
            </w:r>
          </w:p>
        </w:tc>
        <w:tc>
          <w:tcPr>
            <w:tcW w:w="1152" w:type="dxa"/>
          </w:tcPr>
          <w:p w:rsidR="00362FEE" w:rsidRPr="004125F9" w:rsidRDefault="00362FEE" w:rsidP="004B4089">
            <w:pPr>
              <w:pStyle w:val="Tabletext"/>
              <w:jc w:val="center"/>
              <w:rPr>
                <w:iCs/>
                <w:color w:val="000000" w:themeColor="text1"/>
                <w:highlight w:val="magenta"/>
              </w:rPr>
            </w:pPr>
            <w:r w:rsidRPr="004125F9">
              <w:rPr>
                <w:iCs/>
                <w:color w:val="000000" w:themeColor="text1"/>
                <w:highlight w:val="magenta"/>
              </w:rPr>
              <w:t>1.</w:t>
            </w:r>
            <w:r>
              <w:rPr>
                <w:iCs/>
                <w:color w:val="000000" w:themeColor="text1"/>
                <w:highlight w:val="magenta"/>
              </w:rPr>
              <w:t>1</w:t>
            </w:r>
          </w:p>
        </w:tc>
        <w:tc>
          <w:tcPr>
            <w:tcW w:w="3744" w:type="dxa"/>
          </w:tcPr>
          <w:p w:rsidR="00362FEE" w:rsidRPr="004125F9" w:rsidRDefault="00362FEE" w:rsidP="004B4089">
            <w:pPr>
              <w:pStyle w:val="Tabletext"/>
              <w:rPr>
                <w:highlight w:val="magenta"/>
              </w:rPr>
            </w:pPr>
            <w:r w:rsidRPr="004125F9">
              <w:rPr>
                <w:highlight w:val="magenta"/>
              </w:rPr>
              <w:t xml:space="preserve">En el mantenimiento de </w:t>
            </w:r>
            <w:r>
              <w:rPr>
                <w:highlight w:val="magenta"/>
              </w:rPr>
              <w:t>Vehículos</w:t>
            </w:r>
            <w:r w:rsidRPr="004125F9">
              <w:rPr>
                <w:highlight w:val="magenta"/>
              </w:rPr>
              <w:t xml:space="preserve"> agregar una columna con el campo de </w:t>
            </w:r>
            <w:r>
              <w:rPr>
                <w:highlight w:val="magenta"/>
              </w:rPr>
              <w:t>Sucursal</w:t>
            </w:r>
            <w:r w:rsidRPr="004125F9">
              <w:rPr>
                <w:highlight w:val="magenta"/>
              </w:rPr>
              <w:t xml:space="preserve"> para poder filtrar la información bajo ese criterio</w:t>
            </w:r>
          </w:p>
          <w:p w:rsidR="00362FEE" w:rsidRDefault="00362FEE" w:rsidP="004B4089">
            <w:pPr>
              <w:pStyle w:val="Tabletext"/>
              <w:rPr>
                <w:highlight w:val="magenta"/>
              </w:rPr>
            </w:pPr>
            <w:r w:rsidRPr="004125F9">
              <w:rPr>
                <w:highlight w:val="magenta"/>
              </w:rPr>
              <w:t>Folio CAI 00019</w:t>
            </w:r>
            <w:r w:rsidR="003350F1">
              <w:rPr>
                <w:highlight w:val="magenta"/>
              </w:rPr>
              <w:t>28</w:t>
            </w:r>
            <w:bookmarkStart w:id="0" w:name="_GoBack"/>
            <w:bookmarkEnd w:id="0"/>
          </w:p>
          <w:p w:rsidR="00362FEE" w:rsidRPr="004125F9" w:rsidRDefault="00362FEE" w:rsidP="004B4089">
            <w:pPr>
              <w:pStyle w:val="Tabletext"/>
              <w:rPr>
                <w:highlight w:val="magenta"/>
              </w:rPr>
            </w:pPr>
            <w:r w:rsidRPr="0050030F">
              <w:t>MEG (Versión 2.4.</w:t>
            </w:r>
            <w:r>
              <w:t>1</w:t>
            </w:r>
            <w:r w:rsidRPr="0050030F">
              <w:t>.0)</w:t>
            </w:r>
          </w:p>
        </w:tc>
        <w:tc>
          <w:tcPr>
            <w:tcW w:w="2304" w:type="dxa"/>
          </w:tcPr>
          <w:p w:rsidR="00362FEE" w:rsidRPr="004125F9" w:rsidRDefault="00362FEE" w:rsidP="00362FEE">
            <w:pPr>
              <w:pStyle w:val="Tabletext"/>
              <w:jc w:val="left"/>
              <w:rPr>
                <w:iCs/>
                <w:color w:val="000000" w:themeColor="text1"/>
                <w:highlight w:val="magenta"/>
              </w:rPr>
            </w:pPr>
            <w:r w:rsidRPr="004125F9">
              <w:rPr>
                <w:iCs/>
                <w:color w:val="000000" w:themeColor="text1"/>
                <w:highlight w:val="magenta"/>
              </w:rPr>
              <w:t>Ana Lizza Pasindo González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2D5F49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18836396" w:history="1">
        <w:r w:rsidR="002D5F49" w:rsidRPr="005A493C">
          <w:rPr>
            <w:rStyle w:val="Hipervnculo"/>
            <w:lang w:val="es-GT"/>
          </w:rPr>
          <w:t xml:space="preserve">Especificación de Casos de Uso: </w:t>
        </w:r>
        <w:r w:rsidR="002D5F49" w:rsidRPr="005A493C">
          <w:rPr>
            <w:rStyle w:val="Hipervnculo"/>
          </w:rPr>
          <w:t>Administrar Vehículos – CUMEGWEB12</w:t>
        </w:r>
        <w:r w:rsidR="002D5F49">
          <w:rPr>
            <w:webHidden/>
          </w:rPr>
          <w:tab/>
        </w:r>
        <w:r w:rsidR="002D5F49">
          <w:rPr>
            <w:webHidden/>
          </w:rPr>
          <w:fldChar w:fldCharType="begin"/>
        </w:r>
        <w:r w:rsidR="002D5F49">
          <w:rPr>
            <w:webHidden/>
          </w:rPr>
          <w:instrText xml:space="preserve"> PAGEREF _Toc318836396 \h </w:instrText>
        </w:r>
        <w:r w:rsidR="002D5F49">
          <w:rPr>
            <w:webHidden/>
          </w:rPr>
        </w:r>
        <w:r w:rsidR="002D5F49">
          <w:rPr>
            <w:webHidden/>
          </w:rPr>
          <w:fldChar w:fldCharType="separate"/>
        </w:r>
        <w:r w:rsidR="002D5F49">
          <w:rPr>
            <w:webHidden/>
          </w:rPr>
          <w:t>4</w:t>
        </w:r>
        <w:r w:rsidR="002D5F49">
          <w:rPr>
            <w:webHidden/>
          </w:rPr>
          <w:fldChar w:fldCharType="end"/>
        </w:r>
      </w:hyperlink>
    </w:p>
    <w:p w:rsidR="002D5F49" w:rsidRDefault="000946B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6397" w:history="1">
        <w:r w:rsidR="002D5F49" w:rsidRPr="005A493C">
          <w:rPr>
            <w:rStyle w:val="Hipervnculo"/>
          </w:rPr>
          <w:t>1</w:t>
        </w:r>
        <w:r w:rsidR="002D5F4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</w:rPr>
          <w:t>Introducción</w:t>
        </w:r>
        <w:r w:rsidR="002D5F49">
          <w:rPr>
            <w:webHidden/>
          </w:rPr>
          <w:tab/>
        </w:r>
        <w:r w:rsidR="002D5F49">
          <w:rPr>
            <w:webHidden/>
          </w:rPr>
          <w:fldChar w:fldCharType="begin"/>
        </w:r>
        <w:r w:rsidR="002D5F49">
          <w:rPr>
            <w:webHidden/>
          </w:rPr>
          <w:instrText xml:space="preserve"> PAGEREF _Toc318836397 \h </w:instrText>
        </w:r>
        <w:r w:rsidR="002D5F49">
          <w:rPr>
            <w:webHidden/>
          </w:rPr>
        </w:r>
        <w:r w:rsidR="002D5F49">
          <w:rPr>
            <w:webHidden/>
          </w:rPr>
          <w:fldChar w:fldCharType="separate"/>
        </w:r>
        <w:r w:rsidR="002D5F49">
          <w:rPr>
            <w:webHidden/>
          </w:rPr>
          <w:t>4</w:t>
        </w:r>
        <w:r w:rsidR="002D5F49">
          <w:rPr>
            <w:webHidden/>
          </w:rPr>
          <w:fldChar w:fldCharType="end"/>
        </w:r>
      </w:hyperlink>
    </w:p>
    <w:p w:rsidR="002D5F49" w:rsidRDefault="000946B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6398" w:history="1">
        <w:r w:rsidR="002D5F49" w:rsidRPr="005A493C">
          <w:rPr>
            <w:rStyle w:val="Hipervnculo"/>
          </w:rPr>
          <w:t>2</w:t>
        </w:r>
        <w:r w:rsidR="002D5F4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</w:rPr>
          <w:t>Caso de uso: Administrar Vehículos  – CUMEGWEB12</w:t>
        </w:r>
        <w:r w:rsidR="002D5F49">
          <w:rPr>
            <w:webHidden/>
          </w:rPr>
          <w:tab/>
        </w:r>
        <w:r w:rsidR="002D5F49">
          <w:rPr>
            <w:webHidden/>
          </w:rPr>
          <w:fldChar w:fldCharType="begin"/>
        </w:r>
        <w:r w:rsidR="002D5F49">
          <w:rPr>
            <w:webHidden/>
          </w:rPr>
          <w:instrText xml:space="preserve"> PAGEREF _Toc318836398 \h </w:instrText>
        </w:r>
        <w:r w:rsidR="002D5F49">
          <w:rPr>
            <w:webHidden/>
          </w:rPr>
        </w:r>
        <w:r w:rsidR="002D5F49">
          <w:rPr>
            <w:webHidden/>
          </w:rPr>
          <w:fldChar w:fldCharType="separate"/>
        </w:r>
        <w:r w:rsidR="002D5F49">
          <w:rPr>
            <w:webHidden/>
          </w:rPr>
          <w:t>4</w:t>
        </w:r>
        <w:r w:rsidR="002D5F49">
          <w:rPr>
            <w:webHidden/>
          </w:rPr>
          <w:fldChar w:fldCharType="end"/>
        </w:r>
      </w:hyperlink>
    </w:p>
    <w:p w:rsidR="002D5F49" w:rsidRDefault="000946B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836399" w:history="1">
        <w:r w:rsidR="002D5F49" w:rsidRPr="005A493C">
          <w:rPr>
            <w:rStyle w:val="Hipervnculo"/>
            <w:rFonts w:cs="Arial"/>
            <w:noProof/>
          </w:rPr>
          <w:t>2.1</w:t>
        </w:r>
        <w:r w:rsidR="002D5F4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  <w:rFonts w:cs="Arial"/>
            <w:noProof/>
          </w:rPr>
          <w:t>Descripción</w:t>
        </w:r>
        <w:r w:rsidR="002D5F49">
          <w:rPr>
            <w:noProof/>
            <w:webHidden/>
          </w:rPr>
          <w:tab/>
        </w:r>
        <w:r w:rsidR="002D5F49">
          <w:rPr>
            <w:noProof/>
            <w:webHidden/>
          </w:rPr>
          <w:fldChar w:fldCharType="begin"/>
        </w:r>
        <w:r w:rsidR="002D5F49">
          <w:rPr>
            <w:noProof/>
            <w:webHidden/>
          </w:rPr>
          <w:instrText xml:space="preserve"> PAGEREF _Toc318836399 \h </w:instrText>
        </w:r>
        <w:r w:rsidR="002D5F49">
          <w:rPr>
            <w:noProof/>
            <w:webHidden/>
          </w:rPr>
        </w:r>
        <w:r w:rsidR="002D5F49">
          <w:rPr>
            <w:noProof/>
            <w:webHidden/>
          </w:rPr>
          <w:fldChar w:fldCharType="separate"/>
        </w:r>
        <w:r w:rsidR="002D5F49">
          <w:rPr>
            <w:noProof/>
            <w:webHidden/>
          </w:rPr>
          <w:t>4</w:t>
        </w:r>
        <w:r w:rsidR="002D5F49">
          <w:rPr>
            <w:noProof/>
            <w:webHidden/>
          </w:rPr>
          <w:fldChar w:fldCharType="end"/>
        </w:r>
      </w:hyperlink>
    </w:p>
    <w:p w:rsidR="002D5F49" w:rsidRDefault="000946B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6400" w:history="1">
        <w:r w:rsidR="002D5F49" w:rsidRPr="005A493C">
          <w:rPr>
            <w:rStyle w:val="Hipervnculo"/>
          </w:rPr>
          <w:t>3</w:t>
        </w:r>
        <w:r w:rsidR="002D5F4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</w:rPr>
          <w:t>Diagrama de Casos de Uso</w:t>
        </w:r>
        <w:r w:rsidR="002D5F49">
          <w:rPr>
            <w:webHidden/>
          </w:rPr>
          <w:tab/>
        </w:r>
        <w:r w:rsidR="002D5F49">
          <w:rPr>
            <w:webHidden/>
          </w:rPr>
          <w:fldChar w:fldCharType="begin"/>
        </w:r>
        <w:r w:rsidR="002D5F49">
          <w:rPr>
            <w:webHidden/>
          </w:rPr>
          <w:instrText xml:space="preserve"> PAGEREF _Toc318836400 \h </w:instrText>
        </w:r>
        <w:r w:rsidR="002D5F49">
          <w:rPr>
            <w:webHidden/>
          </w:rPr>
        </w:r>
        <w:r w:rsidR="002D5F49">
          <w:rPr>
            <w:webHidden/>
          </w:rPr>
          <w:fldChar w:fldCharType="separate"/>
        </w:r>
        <w:r w:rsidR="002D5F49">
          <w:rPr>
            <w:webHidden/>
          </w:rPr>
          <w:t>4</w:t>
        </w:r>
        <w:r w:rsidR="002D5F49">
          <w:rPr>
            <w:webHidden/>
          </w:rPr>
          <w:fldChar w:fldCharType="end"/>
        </w:r>
      </w:hyperlink>
    </w:p>
    <w:p w:rsidR="002D5F49" w:rsidRDefault="000946B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6401" w:history="1">
        <w:r w:rsidR="002D5F49" w:rsidRPr="005A493C">
          <w:rPr>
            <w:rStyle w:val="Hipervnculo"/>
          </w:rPr>
          <w:t>4</w:t>
        </w:r>
        <w:r w:rsidR="002D5F4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</w:rPr>
          <w:t>Precondiciones</w:t>
        </w:r>
        <w:r w:rsidR="002D5F49">
          <w:rPr>
            <w:webHidden/>
          </w:rPr>
          <w:tab/>
        </w:r>
        <w:r w:rsidR="002D5F49">
          <w:rPr>
            <w:webHidden/>
          </w:rPr>
          <w:fldChar w:fldCharType="begin"/>
        </w:r>
        <w:r w:rsidR="002D5F49">
          <w:rPr>
            <w:webHidden/>
          </w:rPr>
          <w:instrText xml:space="preserve"> PAGEREF _Toc318836401 \h </w:instrText>
        </w:r>
        <w:r w:rsidR="002D5F49">
          <w:rPr>
            <w:webHidden/>
          </w:rPr>
        </w:r>
        <w:r w:rsidR="002D5F49">
          <w:rPr>
            <w:webHidden/>
          </w:rPr>
          <w:fldChar w:fldCharType="separate"/>
        </w:r>
        <w:r w:rsidR="002D5F49">
          <w:rPr>
            <w:webHidden/>
          </w:rPr>
          <w:t>4</w:t>
        </w:r>
        <w:r w:rsidR="002D5F49">
          <w:rPr>
            <w:webHidden/>
          </w:rPr>
          <w:fldChar w:fldCharType="end"/>
        </w:r>
      </w:hyperlink>
    </w:p>
    <w:p w:rsidR="002D5F49" w:rsidRDefault="000946B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836402" w:history="1">
        <w:r w:rsidR="002D5F49" w:rsidRPr="005A493C">
          <w:rPr>
            <w:rStyle w:val="Hipervnculo"/>
            <w:rFonts w:cs="Arial"/>
            <w:noProof/>
          </w:rPr>
          <w:t>4.1</w:t>
        </w:r>
        <w:r w:rsidR="002D5F4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  <w:rFonts w:cs="Arial"/>
            <w:noProof/>
          </w:rPr>
          <w:t>Actores</w:t>
        </w:r>
        <w:r w:rsidR="002D5F49">
          <w:rPr>
            <w:noProof/>
            <w:webHidden/>
          </w:rPr>
          <w:tab/>
        </w:r>
        <w:r w:rsidR="002D5F49">
          <w:rPr>
            <w:noProof/>
            <w:webHidden/>
          </w:rPr>
          <w:fldChar w:fldCharType="begin"/>
        </w:r>
        <w:r w:rsidR="002D5F49">
          <w:rPr>
            <w:noProof/>
            <w:webHidden/>
          </w:rPr>
          <w:instrText xml:space="preserve"> PAGEREF _Toc318836402 \h </w:instrText>
        </w:r>
        <w:r w:rsidR="002D5F49">
          <w:rPr>
            <w:noProof/>
            <w:webHidden/>
          </w:rPr>
        </w:r>
        <w:r w:rsidR="002D5F49">
          <w:rPr>
            <w:noProof/>
            <w:webHidden/>
          </w:rPr>
          <w:fldChar w:fldCharType="separate"/>
        </w:r>
        <w:r w:rsidR="002D5F49">
          <w:rPr>
            <w:noProof/>
            <w:webHidden/>
          </w:rPr>
          <w:t>4</w:t>
        </w:r>
        <w:r w:rsidR="002D5F49">
          <w:rPr>
            <w:noProof/>
            <w:webHidden/>
          </w:rPr>
          <w:fldChar w:fldCharType="end"/>
        </w:r>
      </w:hyperlink>
    </w:p>
    <w:p w:rsidR="002D5F49" w:rsidRDefault="000946B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836403" w:history="1">
        <w:r w:rsidR="002D5F49" w:rsidRPr="005A493C">
          <w:rPr>
            <w:rStyle w:val="Hipervnculo"/>
            <w:rFonts w:cs="Arial"/>
            <w:noProof/>
          </w:rPr>
          <w:t>4.2</w:t>
        </w:r>
        <w:r w:rsidR="002D5F4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  <w:rFonts w:cs="Arial"/>
            <w:noProof/>
          </w:rPr>
          <w:t>Generales</w:t>
        </w:r>
        <w:r w:rsidR="002D5F49">
          <w:rPr>
            <w:noProof/>
            <w:webHidden/>
          </w:rPr>
          <w:tab/>
        </w:r>
        <w:r w:rsidR="002D5F49">
          <w:rPr>
            <w:noProof/>
            <w:webHidden/>
          </w:rPr>
          <w:fldChar w:fldCharType="begin"/>
        </w:r>
        <w:r w:rsidR="002D5F49">
          <w:rPr>
            <w:noProof/>
            <w:webHidden/>
          </w:rPr>
          <w:instrText xml:space="preserve"> PAGEREF _Toc318836403 \h </w:instrText>
        </w:r>
        <w:r w:rsidR="002D5F49">
          <w:rPr>
            <w:noProof/>
            <w:webHidden/>
          </w:rPr>
        </w:r>
        <w:r w:rsidR="002D5F49">
          <w:rPr>
            <w:noProof/>
            <w:webHidden/>
          </w:rPr>
          <w:fldChar w:fldCharType="separate"/>
        </w:r>
        <w:r w:rsidR="002D5F49">
          <w:rPr>
            <w:noProof/>
            <w:webHidden/>
          </w:rPr>
          <w:t>4</w:t>
        </w:r>
        <w:r w:rsidR="002D5F49">
          <w:rPr>
            <w:noProof/>
            <w:webHidden/>
          </w:rPr>
          <w:fldChar w:fldCharType="end"/>
        </w:r>
      </w:hyperlink>
    </w:p>
    <w:p w:rsidR="002D5F49" w:rsidRDefault="000946B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6404" w:history="1">
        <w:r w:rsidR="002D5F49" w:rsidRPr="005A493C">
          <w:rPr>
            <w:rStyle w:val="Hipervnculo"/>
          </w:rPr>
          <w:t>5</w:t>
        </w:r>
        <w:r w:rsidR="002D5F4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</w:rPr>
          <w:t>Flujo de eventos</w:t>
        </w:r>
        <w:r w:rsidR="002D5F49">
          <w:rPr>
            <w:webHidden/>
          </w:rPr>
          <w:tab/>
        </w:r>
        <w:r w:rsidR="002D5F49">
          <w:rPr>
            <w:webHidden/>
          </w:rPr>
          <w:fldChar w:fldCharType="begin"/>
        </w:r>
        <w:r w:rsidR="002D5F49">
          <w:rPr>
            <w:webHidden/>
          </w:rPr>
          <w:instrText xml:space="preserve"> PAGEREF _Toc318836404 \h </w:instrText>
        </w:r>
        <w:r w:rsidR="002D5F49">
          <w:rPr>
            <w:webHidden/>
          </w:rPr>
        </w:r>
        <w:r w:rsidR="002D5F49">
          <w:rPr>
            <w:webHidden/>
          </w:rPr>
          <w:fldChar w:fldCharType="separate"/>
        </w:r>
        <w:r w:rsidR="002D5F49">
          <w:rPr>
            <w:webHidden/>
          </w:rPr>
          <w:t>5</w:t>
        </w:r>
        <w:r w:rsidR="002D5F49">
          <w:rPr>
            <w:webHidden/>
          </w:rPr>
          <w:fldChar w:fldCharType="end"/>
        </w:r>
      </w:hyperlink>
    </w:p>
    <w:p w:rsidR="002D5F49" w:rsidRDefault="000946B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836405" w:history="1">
        <w:r w:rsidR="002D5F49" w:rsidRPr="005A493C">
          <w:rPr>
            <w:rStyle w:val="Hipervnculo"/>
            <w:rFonts w:cs="Arial"/>
            <w:noProof/>
          </w:rPr>
          <w:t>5.1</w:t>
        </w:r>
        <w:r w:rsidR="002D5F4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  <w:rFonts w:cs="Arial"/>
            <w:noProof/>
          </w:rPr>
          <w:t>Flujo básico</w:t>
        </w:r>
        <w:r w:rsidR="002D5F49">
          <w:rPr>
            <w:noProof/>
            <w:webHidden/>
          </w:rPr>
          <w:tab/>
        </w:r>
        <w:r w:rsidR="002D5F49">
          <w:rPr>
            <w:noProof/>
            <w:webHidden/>
          </w:rPr>
          <w:fldChar w:fldCharType="begin"/>
        </w:r>
        <w:r w:rsidR="002D5F49">
          <w:rPr>
            <w:noProof/>
            <w:webHidden/>
          </w:rPr>
          <w:instrText xml:space="preserve"> PAGEREF _Toc318836405 \h </w:instrText>
        </w:r>
        <w:r w:rsidR="002D5F49">
          <w:rPr>
            <w:noProof/>
            <w:webHidden/>
          </w:rPr>
        </w:r>
        <w:r w:rsidR="002D5F49">
          <w:rPr>
            <w:noProof/>
            <w:webHidden/>
          </w:rPr>
          <w:fldChar w:fldCharType="separate"/>
        </w:r>
        <w:r w:rsidR="002D5F49">
          <w:rPr>
            <w:noProof/>
            <w:webHidden/>
          </w:rPr>
          <w:t>5</w:t>
        </w:r>
        <w:r w:rsidR="002D5F49">
          <w:rPr>
            <w:noProof/>
            <w:webHidden/>
          </w:rPr>
          <w:fldChar w:fldCharType="end"/>
        </w:r>
      </w:hyperlink>
    </w:p>
    <w:p w:rsidR="002D5F49" w:rsidRDefault="000946B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836406" w:history="1">
        <w:r w:rsidR="002D5F49" w:rsidRPr="005A493C">
          <w:rPr>
            <w:rStyle w:val="Hipervnculo"/>
            <w:rFonts w:cs="Arial"/>
            <w:noProof/>
          </w:rPr>
          <w:t>5.2</w:t>
        </w:r>
        <w:r w:rsidR="002D5F4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  <w:rFonts w:cs="Arial"/>
            <w:noProof/>
          </w:rPr>
          <w:t>Flujos alternos</w:t>
        </w:r>
        <w:r w:rsidR="002D5F49">
          <w:rPr>
            <w:noProof/>
            <w:webHidden/>
          </w:rPr>
          <w:tab/>
        </w:r>
        <w:r w:rsidR="002D5F49">
          <w:rPr>
            <w:noProof/>
            <w:webHidden/>
          </w:rPr>
          <w:fldChar w:fldCharType="begin"/>
        </w:r>
        <w:r w:rsidR="002D5F49">
          <w:rPr>
            <w:noProof/>
            <w:webHidden/>
          </w:rPr>
          <w:instrText xml:space="preserve"> PAGEREF _Toc318836406 \h </w:instrText>
        </w:r>
        <w:r w:rsidR="002D5F49">
          <w:rPr>
            <w:noProof/>
            <w:webHidden/>
          </w:rPr>
        </w:r>
        <w:r w:rsidR="002D5F49">
          <w:rPr>
            <w:noProof/>
            <w:webHidden/>
          </w:rPr>
          <w:fldChar w:fldCharType="separate"/>
        </w:r>
        <w:r w:rsidR="002D5F49">
          <w:rPr>
            <w:noProof/>
            <w:webHidden/>
          </w:rPr>
          <w:t>5</w:t>
        </w:r>
        <w:r w:rsidR="002D5F49">
          <w:rPr>
            <w:noProof/>
            <w:webHidden/>
          </w:rPr>
          <w:fldChar w:fldCharType="end"/>
        </w:r>
      </w:hyperlink>
    </w:p>
    <w:p w:rsidR="002D5F49" w:rsidRDefault="000946B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836407" w:history="1">
        <w:r w:rsidR="002D5F49" w:rsidRPr="005A493C">
          <w:rPr>
            <w:rStyle w:val="Hipervnculo"/>
            <w:noProof/>
          </w:rPr>
          <w:t>5.2.1</w:t>
        </w:r>
        <w:r w:rsidR="002D5F4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  <w:noProof/>
          </w:rPr>
          <w:t>Opcionales</w:t>
        </w:r>
        <w:r w:rsidR="002D5F49">
          <w:rPr>
            <w:noProof/>
            <w:webHidden/>
          </w:rPr>
          <w:tab/>
        </w:r>
        <w:r w:rsidR="002D5F49">
          <w:rPr>
            <w:noProof/>
            <w:webHidden/>
          </w:rPr>
          <w:fldChar w:fldCharType="begin"/>
        </w:r>
        <w:r w:rsidR="002D5F49">
          <w:rPr>
            <w:noProof/>
            <w:webHidden/>
          </w:rPr>
          <w:instrText xml:space="preserve"> PAGEREF _Toc318836407 \h </w:instrText>
        </w:r>
        <w:r w:rsidR="002D5F49">
          <w:rPr>
            <w:noProof/>
            <w:webHidden/>
          </w:rPr>
        </w:r>
        <w:r w:rsidR="002D5F49">
          <w:rPr>
            <w:noProof/>
            <w:webHidden/>
          </w:rPr>
          <w:fldChar w:fldCharType="separate"/>
        </w:r>
        <w:r w:rsidR="002D5F49">
          <w:rPr>
            <w:noProof/>
            <w:webHidden/>
          </w:rPr>
          <w:t>6</w:t>
        </w:r>
        <w:r w:rsidR="002D5F49">
          <w:rPr>
            <w:noProof/>
            <w:webHidden/>
          </w:rPr>
          <w:fldChar w:fldCharType="end"/>
        </w:r>
      </w:hyperlink>
    </w:p>
    <w:p w:rsidR="002D5F49" w:rsidRDefault="000946B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836408" w:history="1">
        <w:r w:rsidR="002D5F49" w:rsidRPr="005A493C">
          <w:rPr>
            <w:rStyle w:val="Hipervnculo"/>
            <w:noProof/>
          </w:rPr>
          <w:t>5.2.2</w:t>
        </w:r>
        <w:r w:rsidR="002D5F4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  <w:noProof/>
          </w:rPr>
          <w:t>Generales</w:t>
        </w:r>
        <w:r w:rsidR="002D5F49">
          <w:rPr>
            <w:noProof/>
            <w:webHidden/>
          </w:rPr>
          <w:tab/>
        </w:r>
        <w:r w:rsidR="002D5F49">
          <w:rPr>
            <w:noProof/>
            <w:webHidden/>
          </w:rPr>
          <w:fldChar w:fldCharType="begin"/>
        </w:r>
        <w:r w:rsidR="002D5F49">
          <w:rPr>
            <w:noProof/>
            <w:webHidden/>
          </w:rPr>
          <w:instrText xml:space="preserve"> PAGEREF _Toc318836408 \h </w:instrText>
        </w:r>
        <w:r w:rsidR="002D5F49">
          <w:rPr>
            <w:noProof/>
            <w:webHidden/>
          </w:rPr>
        </w:r>
        <w:r w:rsidR="002D5F49">
          <w:rPr>
            <w:noProof/>
            <w:webHidden/>
          </w:rPr>
          <w:fldChar w:fldCharType="separate"/>
        </w:r>
        <w:r w:rsidR="002D5F49">
          <w:rPr>
            <w:noProof/>
            <w:webHidden/>
          </w:rPr>
          <w:t>7</w:t>
        </w:r>
        <w:r w:rsidR="002D5F49">
          <w:rPr>
            <w:noProof/>
            <w:webHidden/>
          </w:rPr>
          <w:fldChar w:fldCharType="end"/>
        </w:r>
      </w:hyperlink>
    </w:p>
    <w:p w:rsidR="002D5F49" w:rsidRDefault="000946B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836409" w:history="1">
        <w:r w:rsidR="002D5F49" w:rsidRPr="005A493C">
          <w:rPr>
            <w:rStyle w:val="Hipervnculo"/>
            <w:noProof/>
          </w:rPr>
          <w:t>5.2.3</w:t>
        </w:r>
        <w:r w:rsidR="002D5F4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  <w:noProof/>
          </w:rPr>
          <w:t>Extraordinarios</w:t>
        </w:r>
        <w:r w:rsidR="002D5F49">
          <w:rPr>
            <w:noProof/>
            <w:webHidden/>
          </w:rPr>
          <w:tab/>
        </w:r>
        <w:r w:rsidR="002D5F49">
          <w:rPr>
            <w:noProof/>
            <w:webHidden/>
          </w:rPr>
          <w:fldChar w:fldCharType="begin"/>
        </w:r>
        <w:r w:rsidR="002D5F49">
          <w:rPr>
            <w:noProof/>
            <w:webHidden/>
          </w:rPr>
          <w:instrText xml:space="preserve"> PAGEREF _Toc318836409 \h </w:instrText>
        </w:r>
        <w:r w:rsidR="002D5F49">
          <w:rPr>
            <w:noProof/>
            <w:webHidden/>
          </w:rPr>
        </w:r>
        <w:r w:rsidR="002D5F49">
          <w:rPr>
            <w:noProof/>
            <w:webHidden/>
          </w:rPr>
          <w:fldChar w:fldCharType="separate"/>
        </w:r>
        <w:r w:rsidR="002D5F49">
          <w:rPr>
            <w:noProof/>
            <w:webHidden/>
          </w:rPr>
          <w:t>8</w:t>
        </w:r>
        <w:r w:rsidR="002D5F49">
          <w:rPr>
            <w:noProof/>
            <w:webHidden/>
          </w:rPr>
          <w:fldChar w:fldCharType="end"/>
        </w:r>
      </w:hyperlink>
    </w:p>
    <w:p w:rsidR="002D5F49" w:rsidRDefault="000946B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836410" w:history="1">
        <w:r w:rsidR="002D5F49" w:rsidRPr="005A493C">
          <w:rPr>
            <w:rStyle w:val="Hipervnculo"/>
            <w:noProof/>
          </w:rPr>
          <w:t>5.2.4</w:t>
        </w:r>
        <w:r w:rsidR="002D5F4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  <w:noProof/>
          </w:rPr>
          <w:t>De excepción</w:t>
        </w:r>
        <w:r w:rsidR="002D5F49">
          <w:rPr>
            <w:noProof/>
            <w:webHidden/>
          </w:rPr>
          <w:tab/>
        </w:r>
        <w:r w:rsidR="002D5F49">
          <w:rPr>
            <w:noProof/>
            <w:webHidden/>
          </w:rPr>
          <w:fldChar w:fldCharType="begin"/>
        </w:r>
        <w:r w:rsidR="002D5F49">
          <w:rPr>
            <w:noProof/>
            <w:webHidden/>
          </w:rPr>
          <w:instrText xml:space="preserve"> PAGEREF _Toc318836410 \h </w:instrText>
        </w:r>
        <w:r w:rsidR="002D5F49">
          <w:rPr>
            <w:noProof/>
            <w:webHidden/>
          </w:rPr>
        </w:r>
        <w:r w:rsidR="002D5F49">
          <w:rPr>
            <w:noProof/>
            <w:webHidden/>
          </w:rPr>
          <w:fldChar w:fldCharType="separate"/>
        </w:r>
        <w:r w:rsidR="002D5F49">
          <w:rPr>
            <w:noProof/>
            <w:webHidden/>
          </w:rPr>
          <w:t>8</w:t>
        </w:r>
        <w:r w:rsidR="002D5F49">
          <w:rPr>
            <w:noProof/>
            <w:webHidden/>
          </w:rPr>
          <w:fldChar w:fldCharType="end"/>
        </w:r>
      </w:hyperlink>
    </w:p>
    <w:p w:rsidR="002D5F49" w:rsidRDefault="000946B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8836411" w:history="1">
        <w:r w:rsidR="002D5F49" w:rsidRPr="005A493C">
          <w:rPr>
            <w:rStyle w:val="Hipervnculo"/>
            <w:noProof/>
          </w:rPr>
          <w:t>5.2.5</w:t>
        </w:r>
        <w:r w:rsidR="002D5F49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  <w:noProof/>
          </w:rPr>
          <w:t>De Validación</w:t>
        </w:r>
        <w:r w:rsidR="002D5F49">
          <w:rPr>
            <w:noProof/>
            <w:webHidden/>
          </w:rPr>
          <w:tab/>
        </w:r>
        <w:r w:rsidR="002D5F49">
          <w:rPr>
            <w:noProof/>
            <w:webHidden/>
          </w:rPr>
          <w:fldChar w:fldCharType="begin"/>
        </w:r>
        <w:r w:rsidR="002D5F49">
          <w:rPr>
            <w:noProof/>
            <w:webHidden/>
          </w:rPr>
          <w:instrText xml:space="preserve"> PAGEREF _Toc318836411 \h </w:instrText>
        </w:r>
        <w:r w:rsidR="002D5F49">
          <w:rPr>
            <w:noProof/>
            <w:webHidden/>
          </w:rPr>
        </w:r>
        <w:r w:rsidR="002D5F49">
          <w:rPr>
            <w:noProof/>
            <w:webHidden/>
          </w:rPr>
          <w:fldChar w:fldCharType="separate"/>
        </w:r>
        <w:r w:rsidR="002D5F49">
          <w:rPr>
            <w:noProof/>
            <w:webHidden/>
          </w:rPr>
          <w:t>8</w:t>
        </w:r>
        <w:r w:rsidR="002D5F49">
          <w:rPr>
            <w:noProof/>
            <w:webHidden/>
          </w:rPr>
          <w:fldChar w:fldCharType="end"/>
        </w:r>
      </w:hyperlink>
    </w:p>
    <w:p w:rsidR="002D5F49" w:rsidRDefault="000946B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6412" w:history="1">
        <w:r w:rsidR="002D5F49" w:rsidRPr="005A493C">
          <w:rPr>
            <w:rStyle w:val="Hipervnculo"/>
          </w:rPr>
          <w:t>6</w:t>
        </w:r>
        <w:r w:rsidR="002D5F4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</w:rPr>
          <w:t>Poscondiciones</w:t>
        </w:r>
        <w:r w:rsidR="002D5F49">
          <w:rPr>
            <w:webHidden/>
          </w:rPr>
          <w:tab/>
        </w:r>
        <w:r w:rsidR="002D5F49">
          <w:rPr>
            <w:webHidden/>
          </w:rPr>
          <w:fldChar w:fldCharType="begin"/>
        </w:r>
        <w:r w:rsidR="002D5F49">
          <w:rPr>
            <w:webHidden/>
          </w:rPr>
          <w:instrText xml:space="preserve"> PAGEREF _Toc318836412 \h </w:instrText>
        </w:r>
        <w:r w:rsidR="002D5F49">
          <w:rPr>
            <w:webHidden/>
          </w:rPr>
        </w:r>
        <w:r w:rsidR="002D5F49">
          <w:rPr>
            <w:webHidden/>
          </w:rPr>
          <w:fldChar w:fldCharType="separate"/>
        </w:r>
        <w:r w:rsidR="002D5F49">
          <w:rPr>
            <w:webHidden/>
          </w:rPr>
          <w:t>8</w:t>
        </w:r>
        <w:r w:rsidR="002D5F49">
          <w:rPr>
            <w:webHidden/>
          </w:rPr>
          <w:fldChar w:fldCharType="end"/>
        </w:r>
      </w:hyperlink>
    </w:p>
    <w:p w:rsidR="002D5F49" w:rsidRDefault="000946B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836413" w:history="1">
        <w:r w:rsidR="002D5F49" w:rsidRPr="005A493C">
          <w:rPr>
            <w:rStyle w:val="Hipervnculo"/>
            <w:rFonts w:cs="Arial"/>
            <w:noProof/>
          </w:rPr>
          <w:t>6.1</w:t>
        </w:r>
        <w:r w:rsidR="002D5F4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  <w:rFonts w:cs="Arial"/>
            <w:noProof/>
          </w:rPr>
          <w:t>Generales</w:t>
        </w:r>
        <w:r w:rsidR="002D5F49">
          <w:rPr>
            <w:noProof/>
            <w:webHidden/>
          </w:rPr>
          <w:tab/>
        </w:r>
        <w:r w:rsidR="002D5F49">
          <w:rPr>
            <w:noProof/>
            <w:webHidden/>
          </w:rPr>
          <w:fldChar w:fldCharType="begin"/>
        </w:r>
        <w:r w:rsidR="002D5F49">
          <w:rPr>
            <w:noProof/>
            <w:webHidden/>
          </w:rPr>
          <w:instrText xml:space="preserve"> PAGEREF _Toc318836413 \h </w:instrText>
        </w:r>
        <w:r w:rsidR="002D5F49">
          <w:rPr>
            <w:noProof/>
            <w:webHidden/>
          </w:rPr>
        </w:r>
        <w:r w:rsidR="002D5F49">
          <w:rPr>
            <w:noProof/>
            <w:webHidden/>
          </w:rPr>
          <w:fldChar w:fldCharType="separate"/>
        </w:r>
        <w:r w:rsidR="002D5F49">
          <w:rPr>
            <w:noProof/>
            <w:webHidden/>
          </w:rPr>
          <w:t>8</w:t>
        </w:r>
        <w:r w:rsidR="002D5F49">
          <w:rPr>
            <w:noProof/>
            <w:webHidden/>
          </w:rPr>
          <w:fldChar w:fldCharType="end"/>
        </w:r>
      </w:hyperlink>
    </w:p>
    <w:p w:rsidR="002D5F49" w:rsidRDefault="000946B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6414" w:history="1">
        <w:r w:rsidR="002D5F49" w:rsidRPr="005A493C">
          <w:rPr>
            <w:rStyle w:val="Hipervnculo"/>
          </w:rPr>
          <w:t>7</w:t>
        </w:r>
        <w:r w:rsidR="002D5F4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</w:rPr>
          <w:t>Anexos</w:t>
        </w:r>
        <w:r w:rsidR="002D5F49">
          <w:rPr>
            <w:webHidden/>
          </w:rPr>
          <w:tab/>
        </w:r>
        <w:r w:rsidR="002D5F49">
          <w:rPr>
            <w:webHidden/>
          </w:rPr>
          <w:fldChar w:fldCharType="begin"/>
        </w:r>
        <w:r w:rsidR="002D5F49">
          <w:rPr>
            <w:webHidden/>
          </w:rPr>
          <w:instrText xml:space="preserve"> PAGEREF _Toc318836414 \h </w:instrText>
        </w:r>
        <w:r w:rsidR="002D5F49">
          <w:rPr>
            <w:webHidden/>
          </w:rPr>
        </w:r>
        <w:r w:rsidR="002D5F49">
          <w:rPr>
            <w:webHidden/>
          </w:rPr>
          <w:fldChar w:fldCharType="separate"/>
        </w:r>
        <w:r w:rsidR="002D5F49">
          <w:rPr>
            <w:webHidden/>
          </w:rPr>
          <w:t>8</w:t>
        </w:r>
        <w:r w:rsidR="002D5F49">
          <w:rPr>
            <w:webHidden/>
          </w:rPr>
          <w:fldChar w:fldCharType="end"/>
        </w:r>
      </w:hyperlink>
    </w:p>
    <w:p w:rsidR="002D5F49" w:rsidRDefault="000946B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6415" w:history="1">
        <w:r w:rsidR="002D5F49" w:rsidRPr="005A493C">
          <w:rPr>
            <w:rStyle w:val="Hipervnculo"/>
          </w:rPr>
          <w:t>8</w:t>
        </w:r>
        <w:r w:rsidR="002D5F4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</w:rPr>
          <w:t>Diagramas</w:t>
        </w:r>
        <w:r w:rsidR="002D5F49">
          <w:rPr>
            <w:webHidden/>
          </w:rPr>
          <w:tab/>
        </w:r>
        <w:r w:rsidR="002D5F49">
          <w:rPr>
            <w:webHidden/>
          </w:rPr>
          <w:fldChar w:fldCharType="begin"/>
        </w:r>
        <w:r w:rsidR="002D5F49">
          <w:rPr>
            <w:webHidden/>
          </w:rPr>
          <w:instrText xml:space="preserve"> PAGEREF _Toc318836415 \h </w:instrText>
        </w:r>
        <w:r w:rsidR="002D5F49">
          <w:rPr>
            <w:webHidden/>
          </w:rPr>
        </w:r>
        <w:r w:rsidR="002D5F49">
          <w:rPr>
            <w:webHidden/>
          </w:rPr>
          <w:fldChar w:fldCharType="separate"/>
        </w:r>
        <w:r w:rsidR="002D5F49">
          <w:rPr>
            <w:webHidden/>
          </w:rPr>
          <w:t>8</w:t>
        </w:r>
        <w:r w:rsidR="002D5F49">
          <w:rPr>
            <w:webHidden/>
          </w:rPr>
          <w:fldChar w:fldCharType="end"/>
        </w:r>
      </w:hyperlink>
    </w:p>
    <w:p w:rsidR="002D5F49" w:rsidRDefault="000946B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6416" w:history="1">
        <w:r w:rsidR="002D5F49" w:rsidRPr="005A493C">
          <w:rPr>
            <w:rStyle w:val="Hipervnculo"/>
          </w:rPr>
          <w:t>9</w:t>
        </w:r>
        <w:r w:rsidR="002D5F4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</w:rPr>
          <w:t>Propuesta de Pantallas</w:t>
        </w:r>
        <w:r w:rsidR="002D5F49">
          <w:rPr>
            <w:webHidden/>
          </w:rPr>
          <w:tab/>
        </w:r>
        <w:r w:rsidR="002D5F49">
          <w:rPr>
            <w:webHidden/>
          </w:rPr>
          <w:fldChar w:fldCharType="begin"/>
        </w:r>
        <w:r w:rsidR="002D5F49">
          <w:rPr>
            <w:webHidden/>
          </w:rPr>
          <w:instrText xml:space="preserve"> PAGEREF _Toc318836416 \h </w:instrText>
        </w:r>
        <w:r w:rsidR="002D5F49">
          <w:rPr>
            <w:webHidden/>
          </w:rPr>
        </w:r>
        <w:r w:rsidR="002D5F49">
          <w:rPr>
            <w:webHidden/>
          </w:rPr>
          <w:fldChar w:fldCharType="separate"/>
        </w:r>
        <w:r w:rsidR="002D5F49">
          <w:rPr>
            <w:webHidden/>
          </w:rPr>
          <w:t>9</w:t>
        </w:r>
        <w:r w:rsidR="002D5F49">
          <w:rPr>
            <w:webHidden/>
          </w:rPr>
          <w:fldChar w:fldCharType="end"/>
        </w:r>
      </w:hyperlink>
    </w:p>
    <w:p w:rsidR="002D5F49" w:rsidRDefault="000946B7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836417" w:history="1">
        <w:r w:rsidR="002D5F49" w:rsidRPr="005A493C">
          <w:rPr>
            <w:rStyle w:val="Hipervnculo"/>
          </w:rPr>
          <w:t>10</w:t>
        </w:r>
        <w:r w:rsidR="002D5F49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D5F49" w:rsidRPr="005A493C">
          <w:rPr>
            <w:rStyle w:val="Hipervnculo"/>
          </w:rPr>
          <w:t>Firmas de Aceptación</w:t>
        </w:r>
        <w:r w:rsidR="002D5F49">
          <w:rPr>
            <w:webHidden/>
          </w:rPr>
          <w:tab/>
        </w:r>
        <w:r w:rsidR="002D5F49">
          <w:rPr>
            <w:webHidden/>
          </w:rPr>
          <w:fldChar w:fldCharType="begin"/>
        </w:r>
        <w:r w:rsidR="002D5F49">
          <w:rPr>
            <w:webHidden/>
          </w:rPr>
          <w:instrText xml:space="preserve"> PAGEREF _Toc318836417 \h </w:instrText>
        </w:r>
        <w:r w:rsidR="002D5F49">
          <w:rPr>
            <w:webHidden/>
          </w:rPr>
        </w:r>
        <w:r w:rsidR="002D5F49">
          <w:rPr>
            <w:webHidden/>
          </w:rPr>
          <w:fldChar w:fldCharType="separate"/>
        </w:r>
        <w:r w:rsidR="002D5F49">
          <w:rPr>
            <w:webHidden/>
          </w:rPr>
          <w:t>10</w:t>
        </w:r>
        <w:r w:rsidR="002D5F49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3" w:name="_Toc318836396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4" w:name="_Toc425054503"/>
      <w:bookmarkStart w:id="5" w:name="_Toc423410237"/>
      <w:r w:rsidR="00306230">
        <w:t xml:space="preserve">Administrar </w:t>
      </w:r>
      <w:r w:rsidR="00C31A17">
        <w:t>Vehículos</w:t>
      </w:r>
      <w:r w:rsidR="00306230">
        <w:t xml:space="preserve"> </w:t>
      </w:r>
      <w:r w:rsidR="00E64482">
        <w:t>– CUMEGWEB</w:t>
      </w:r>
      <w:bookmarkEnd w:id="4"/>
      <w:bookmarkEnd w:id="5"/>
      <w:r w:rsidR="00C31A17">
        <w:t>12</w:t>
      </w:r>
      <w:bookmarkEnd w:id="3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18836397"/>
      <w:r>
        <w:t>Introducción</w:t>
      </w:r>
      <w:bookmarkEnd w:id="6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817B52" w:rsidRPr="00E64482" w:rsidRDefault="00817B52" w:rsidP="00817B52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E64482" w:rsidRPr="00E64482" w:rsidRDefault="00E64482" w:rsidP="000263E1">
      <w:pPr>
        <w:jc w:val="both"/>
        <w:rPr>
          <w:rFonts w:cs="Arial"/>
          <w:sz w:val="20"/>
          <w:szCs w:val="20"/>
        </w:rPr>
      </w:pP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18836398"/>
      <w:r w:rsidRPr="003907BC">
        <w:t>Caso de uso</w:t>
      </w:r>
      <w:r w:rsidR="00E64482">
        <w:t xml:space="preserve">: </w:t>
      </w:r>
      <w:r w:rsidR="00306230">
        <w:t xml:space="preserve">Administrar </w:t>
      </w:r>
      <w:r w:rsidR="00C31A17">
        <w:t>Vehículos</w:t>
      </w:r>
      <w:r w:rsidR="00781686">
        <w:t xml:space="preserve"> </w:t>
      </w:r>
      <w:r w:rsidR="00E71767">
        <w:t xml:space="preserve"> </w:t>
      </w:r>
      <w:r w:rsidR="00E64482">
        <w:t>– CUMEGWEB</w:t>
      </w:r>
      <w:bookmarkEnd w:id="7"/>
      <w:r w:rsidR="00C31A17">
        <w:t>12</w:t>
      </w:r>
      <w:bookmarkEnd w:id="8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318836399"/>
      <w:r w:rsidRPr="003907BC">
        <w:rPr>
          <w:rFonts w:cs="Arial"/>
        </w:rPr>
        <w:t>Descripción</w:t>
      </w:r>
      <w:bookmarkEnd w:id="9"/>
      <w:bookmarkEnd w:id="10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 xml:space="preserve">Permite al actor </w:t>
      </w:r>
      <w:r w:rsidR="0074524E">
        <w:rPr>
          <w:rFonts w:cs="Arial"/>
          <w:sz w:val="20"/>
          <w:szCs w:val="20"/>
        </w:rPr>
        <w:t xml:space="preserve">registrar o actualizar </w:t>
      </w:r>
      <w:r w:rsidR="00781686">
        <w:rPr>
          <w:rFonts w:cs="Arial"/>
          <w:sz w:val="20"/>
          <w:szCs w:val="20"/>
        </w:rPr>
        <w:t xml:space="preserve">a </w:t>
      </w:r>
      <w:r w:rsidR="0074524E">
        <w:rPr>
          <w:rFonts w:cs="Arial"/>
          <w:sz w:val="20"/>
          <w:szCs w:val="20"/>
        </w:rPr>
        <w:t xml:space="preserve">un </w:t>
      </w:r>
      <w:r w:rsidR="00D21C46">
        <w:rPr>
          <w:rFonts w:cs="Arial"/>
          <w:sz w:val="20"/>
          <w:szCs w:val="20"/>
        </w:rPr>
        <w:t>vehículo</w:t>
      </w:r>
      <w:r w:rsidR="00781686">
        <w:rPr>
          <w:rFonts w:cs="Arial"/>
          <w:sz w:val="20"/>
          <w:szCs w:val="20"/>
        </w:rPr>
        <w:t xml:space="preserve"> </w:t>
      </w:r>
      <w:r w:rsidR="00C31A17">
        <w:rPr>
          <w:rFonts w:cs="Arial"/>
          <w:sz w:val="20"/>
          <w:szCs w:val="20"/>
        </w:rPr>
        <w:t>determinado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18836400"/>
      <w:bookmarkStart w:id="12" w:name="_Toc182735724"/>
      <w:r>
        <w:t>Diagrama de Casos de Uso</w:t>
      </w:r>
      <w:bookmarkEnd w:id="11"/>
    </w:p>
    <w:bookmarkEnd w:id="12"/>
    <w:p w:rsidR="00481C4A" w:rsidRDefault="00481C4A" w:rsidP="00481C4A">
      <w:pPr>
        <w:rPr>
          <w:i/>
          <w:iCs/>
          <w:color w:val="0000FF"/>
        </w:rPr>
      </w:pPr>
    </w:p>
    <w:p w:rsidR="00B20347" w:rsidRDefault="00CB05B6" w:rsidP="003205AE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9A50B0C" wp14:editId="7BA5BBF9">
            <wp:extent cx="5612130" cy="2984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627" w:rsidRDefault="00137627" w:rsidP="003205AE">
      <w:pPr>
        <w:jc w:val="center"/>
        <w:rPr>
          <w:noProof/>
          <w:lang w:val="es-MX" w:eastAsia="es-MX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18836401"/>
      <w:r w:rsidRPr="007A1FC8">
        <w:t>Precondiciones</w:t>
      </w:r>
      <w:bookmarkEnd w:id="13"/>
      <w:bookmarkEnd w:id="14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18836402"/>
      <w:r>
        <w:rPr>
          <w:rFonts w:cs="Arial"/>
        </w:rPr>
        <w:t>Actores</w:t>
      </w:r>
      <w:bookmarkEnd w:id="15"/>
    </w:p>
    <w:p w:rsidR="00481C4A" w:rsidRPr="00856BF5" w:rsidRDefault="00856BF5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Administrador</w:t>
      </w: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18836403"/>
      <w:r>
        <w:rPr>
          <w:rFonts w:cs="Arial"/>
        </w:rPr>
        <w:t>Generales</w:t>
      </w:r>
      <w:bookmarkEnd w:id="16"/>
    </w:p>
    <w:p w:rsidR="00856BF5" w:rsidRDefault="00D63659" w:rsidP="00E71767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="00856BF5" w:rsidRPr="006A30DD">
        <w:rPr>
          <w:rFonts w:cs="Arial"/>
          <w:sz w:val="20"/>
          <w:szCs w:val="20"/>
        </w:rPr>
        <w:t>ebe</w:t>
      </w:r>
      <w:r w:rsidR="00856BF5" w:rsidRPr="00856BF5">
        <w:rPr>
          <w:rFonts w:cs="Arial"/>
          <w:sz w:val="20"/>
          <w:szCs w:val="20"/>
        </w:rPr>
        <w:t xml:space="preserve"> de tener </w:t>
      </w:r>
      <w:r w:rsidR="00E71767">
        <w:rPr>
          <w:rFonts w:cs="Arial"/>
          <w:sz w:val="20"/>
          <w:szCs w:val="20"/>
        </w:rPr>
        <w:t>una sesión activa dentro del sitio</w:t>
      </w:r>
    </w:p>
    <w:p w:rsidR="00C532E7" w:rsidRDefault="00C532E7" w:rsidP="00C532E7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Debe estar registrado el catálogo de </w:t>
      </w:r>
      <w:r w:rsidR="00C31A17">
        <w:rPr>
          <w:rFonts w:cs="Arial"/>
          <w:sz w:val="20"/>
          <w:szCs w:val="20"/>
        </w:rPr>
        <w:t>sucursales</w:t>
      </w:r>
      <w:r>
        <w:rPr>
          <w:rFonts w:cs="Arial"/>
          <w:sz w:val="20"/>
          <w:szCs w:val="20"/>
        </w:rPr>
        <w:t xml:space="preserve"> en el sistema.</w:t>
      </w:r>
    </w:p>
    <w:p w:rsidR="00B82F40" w:rsidRDefault="00B82F40">
      <w:pPr>
        <w:rPr>
          <w:i/>
          <w:color w:val="0000FF"/>
          <w:sz w:val="20"/>
          <w:szCs w:val="20"/>
          <w:lang w:eastAsia="en-US"/>
        </w:rPr>
      </w:pPr>
      <w:r>
        <w:rPr>
          <w:i/>
          <w:color w:val="0000FF"/>
          <w:sz w:val="20"/>
          <w:szCs w:val="20"/>
          <w:lang w:eastAsia="en-US"/>
        </w:rPr>
        <w:br w:type="page"/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18836404"/>
      <w:r w:rsidRPr="007A1FC8">
        <w:lastRenderedPageBreak/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318836405"/>
      <w:r w:rsidRPr="00476793">
        <w:rPr>
          <w:rFonts w:cs="Arial"/>
        </w:rPr>
        <w:t>Flujo básico</w:t>
      </w:r>
      <w:bookmarkEnd w:id="20"/>
      <w:bookmarkEnd w:id="21"/>
      <w:bookmarkEnd w:id="22"/>
    </w:p>
    <w:p w:rsidR="00ED445B" w:rsidRPr="00ED445B" w:rsidRDefault="00ED445B" w:rsidP="00ED445B"/>
    <w:p w:rsidR="00C9053B" w:rsidRPr="00A642AB" w:rsidRDefault="00C9053B" w:rsidP="00C9053B">
      <w:pPr>
        <w:pStyle w:val="TDC3"/>
        <w:numPr>
          <w:ilvl w:val="0"/>
          <w:numId w:val="6"/>
        </w:numPr>
      </w:pPr>
      <w:bookmarkStart w:id="23" w:name="paso1"/>
      <w:bookmarkEnd w:id="23"/>
      <w:r w:rsidRPr="00A642AB">
        <w:t xml:space="preserve">El caso de uso inicia cuando es invocado por el caso de uso </w:t>
      </w:r>
      <w:hyperlink r:id="rId10" w:history="1">
        <w:r w:rsidRPr="00BA7BE0">
          <w:rPr>
            <w:rStyle w:val="Hipervnculo"/>
            <w:b/>
          </w:rPr>
          <w:t>Seleccionar Actividades – CUMEGWEB02</w:t>
        </w:r>
      </w:hyperlink>
    </w:p>
    <w:p w:rsidR="00ED445B" w:rsidRDefault="00CE7D56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End w:id="24"/>
      <w:r>
        <w:rPr>
          <w:rFonts w:cs="Arial"/>
          <w:sz w:val="20"/>
          <w:szCs w:val="20"/>
        </w:rPr>
        <w:t xml:space="preserve">El sistema obtiene </w:t>
      </w:r>
      <w:r w:rsidR="00ED445B">
        <w:rPr>
          <w:rFonts w:cs="Arial"/>
          <w:sz w:val="20"/>
          <w:szCs w:val="20"/>
        </w:rPr>
        <w:t>información</w:t>
      </w:r>
      <w:r>
        <w:rPr>
          <w:rFonts w:cs="Arial"/>
          <w:sz w:val="20"/>
          <w:szCs w:val="20"/>
        </w:rPr>
        <w:t xml:space="preserve"> de</w:t>
      </w:r>
      <w:r w:rsidR="00306230">
        <w:rPr>
          <w:rFonts w:cs="Arial"/>
          <w:sz w:val="20"/>
          <w:szCs w:val="20"/>
        </w:rPr>
        <w:t xml:space="preserve"> </w:t>
      </w:r>
      <w:r w:rsidR="00755155">
        <w:rPr>
          <w:rFonts w:cs="Arial"/>
          <w:sz w:val="20"/>
          <w:szCs w:val="20"/>
        </w:rPr>
        <w:t xml:space="preserve">los </w:t>
      </w:r>
      <w:r w:rsidR="00C31A17">
        <w:rPr>
          <w:rFonts w:cs="Arial"/>
          <w:sz w:val="20"/>
          <w:szCs w:val="20"/>
        </w:rPr>
        <w:t>vehículos</w:t>
      </w:r>
      <w:r w:rsidR="00C76C94">
        <w:rPr>
          <w:rFonts w:cs="Arial"/>
          <w:sz w:val="20"/>
          <w:szCs w:val="20"/>
        </w:rPr>
        <w:t xml:space="preserve"> </w:t>
      </w:r>
      <w:r w:rsidR="00755155">
        <w:rPr>
          <w:rFonts w:cs="Arial"/>
          <w:sz w:val="20"/>
          <w:szCs w:val="20"/>
        </w:rPr>
        <w:t>registrados</w:t>
      </w:r>
      <w:r>
        <w:rPr>
          <w:rFonts w:cs="Arial"/>
          <w:sz w:val="20"/>
          <w:szCs w:val="20"/>
        </w:rPr>
        <w:t>:</w:t>
      </w:r>
    </w:p>
    <w:p w:rsidR="008F1A3C" w:rsidRDefault="00755155" w:rsidP="009658E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Vehículo</w:t>
      </w:r>
    </w:p>
    <w:p w:rsidR="004F3681" w:rsidRDefault="00755155" w:rsidP="008F1A3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NumeroEconomicoVH</w:t>
      </w:r>
      <w:proofErr w:type="spellEnd"/>
    </w:p>
    <w:p w:rsidR="00306230" w:rsidRDefault="004F3681" w:rsidP="008F1A3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  <w:r w:rsidR="00755155">
        <w:rPr>
          <w:rFonts w:cs="Arial"/>
          <w:sz w:val="20"/>
          <w:szCs w:val="20"/>
        </w:rPr>
        <w:tab/>
      </w:r>
    </w:p>
    <w:p w:rsidR="008F1A3C" w:rsidRDefault="00755155" w:rsidP="008F1A3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Placas</w:t>
      </w:r>
    </w:p>
    <w:p w:rsidR="008F1A3C" w:rsidRDefault="00755155" w:rsidP="008F1A3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5269E5" w:rsidRDefault="00755155" w:rsidP="008F1A3C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Submarca</w:t>
      </w:r>
      <w:proofErr w:type="spellEnd"/>
    </w:p>
    <w:p w:rsidR="004F3681" w:rsidRDefault="00755155" w:rsidP="004F3681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Modelo</w:t>
      </w:r>
    </w:p>
    <w:p w:rsidR="004F3681" w:rsidRDefault="004F3681" w:rsidP="004F3681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</w:t>
      </w:r>
      <w:proofErr w:type="spellEnd"/>
    </w:p>
    <w:p w:rsidR="004F3681" w:rsidRDefault="004F3681" w:rsidP="004F3681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KmInicial</w:t>
      </w:r>
      <w:proofErr w:type="spellEnd"/>
    </w:p>
    <w:p w:rsidR="004F3681" w:rsidRPr="004F3681" w:rsidRDefault="004F3681" w:rsidP="004F3681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KmFinal</w:t>
      </w:r>
      <w:proofErr w:type="spellEnd"/>
    </w:p>
    <w:p w:rsidR="001041F6" w:rsidRPr="00755155" w:rsidRDefault="001041F6" w:rsidP="007F6DAC">
      <w:pPr>
        <w:pStyle w:val="Prrafodelista"/>
        <w:numPr>
          <w:ilvl w:val="0"/>
          <w:numId w:val="6"/>
        </w:numPr>
        <w:rPr>
          <w:rStyle w:val="Hipervnculo"/>
          <w:color w:val="auto"/>
          <w:u w:val="none"/>
        </w:rPr>
      </w:pPr>
      <w:bookmarkStart w:id="25" w:name="_Toc52616586"/>
      <w:bookmarkStart w:id="26" w:name="_Toc182735730"/>
      <w:r>
        <w:rPr>
          <w:rFonts w:cs="Arial"/>
          <w:sz w:val="20"/>
          <w:szCs w:val="20"/>
        </w:rPr>
        <w:t xml:space="preserve">El sistema presenta </w:t>
      </w:r>
      <w:r w:rsidR="00306230">
        <w:rPr>
          <w:rFonts w:cs="Arial"/>
          <w:sz w:val="20"/>
          <w:szCs w:val="20"/>
        </w:rPr>
        <w:t xml:space="preserve">en una lista los </w:t>
      </w:r>
      <w:r w:rsidR="00755155">
        <w:rPr>
          <w:rFonts w:cs="Arial"/>
          <w:sz w:val="20"/>
          <w:szCs w:val="20"/>
        </w:rPr>
        <w:t>vehículos</w:t>
      </w:r>
      <w:r w:rsidR="0030623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</w:t>
      </w:r>
      <w:hyperlink r:id="rId11" w:anchor="RN05" w:history="1">
        <w:r w:rsidRPr="00C532E7">
          <w:rPr>
            <w:rStyle w:val="Hipervnculo"/>
            <w:b/>
            <w:sz w:val="20"/>
            <w:szCs w:val="20"/>
          </w:rPr>
          <w:t>RN0</w:t>
        </w:r>
        <w:r w:rsidR="00306230" w:rsidRPr="00C532E7">
          <w:rPr>
            <w:rStyle w:val="Hipervnculo"/>
            <w:b/>
            <w:sz w:val="20"/>
            <w:szCs w:val="20"/>
          </w:rPr>
          <w:t>5</w:t>
        </w:r>
        <w:r w:rsidRPr="00C532E7">
          <w:rPr>
            <w:rStyle w:val="Hipervnculo"/>
            <w:b/>
            <w:sz w:val="20"/>
            <w:szCs w:val="20"/>
          </w:rPr>
          <w:t xml:space="preserve"> </w:t>
        </w:r>
        <w:r w:rsidR="00C532E7" w:rsidRPr="00C532E7">
          <w:rPr>
            <w:rStyle w:val="Hipervnculo"/>
            <w:b/>
            <w:sz w:val="20"/>
            <w:szCs w:val="20"/>
          </w:rPr>
          <w:t>Ordenar Información por Clave</w:t>
        </w:r>
      </w:hyperlink>
    </w:p>
    <w:p w:rsidR="00755155" w:rsidRDefault="00755155" w:rsidP="0075515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Vehículo</w:t>
      </w:r>
    </w:p>
    <w:p w:rsidR="00755155" w:rsidRDefault="00755155" w:rsidP="00755155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NumeroEconomicoVH</w:t>
      </w:r>
      <w:proofErr w:type="spellEnd"/>
      <w:r>
        <w:rPr>
          <w:rFonts w:cs="Arial"/>
          <w:sz w:val="20"/>
          <w:szCs w:val="20"/>
        </w:rPr>
        <w:tab/>
      </w:r>
    </w:p>
    <w:p w:rsidR="00755155" w:rsidRDefault="00755155" w:rsidP="00755155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Placas</w:t>
      </w:r>
    </w:p>
    <w:p w:rsidR="00755155" w:rsidRDefault="00755155" w:rsidP="00755155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755155" w:rsidRDefault="00755155" w:rsidP="00755155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Submarca</w:t>
      </w:r>
      <w:proofErr w:type="spellEnd"/>
    </w:p>
    <w:p w:rsidR="00952387" w:rsidRPr="00952387" w:rsidRDefault="00952387" w:rsidP="00755155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  <w:highlight w:val="magenta"/>
        </w:rPr>
      </w:pPr>
      <w:r w:rsidRPr="00952387">
        <w:rPr>
          <w:rFonts w:cs="Arial"/>
          <w:sz w:val="20"/>
          <w:szCs w:val="20"/>
          <w:highlight w:val="magenta"/>
        </w:rPr>
        <w:t>Sucursal</w:t>
      </w:r>
    </w:p>
    <w:p w:rsidR="00755155" w:rsidRDefault="00755155" w:rsidP="00755155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Modelo</w:t>
      </w:r>
    </w:p>
    <w:p w:rsidR="005269E5" w:rsidRDefault="005269E5" w:rsidP="0067087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OLE_LINK1"/>
      <w:r>
        <w:rPr>
          <w:rFonts w:cs="Arial"/>
          <w:sz w:val="20"/>
          <w:szCs w:val="20"/>
        </w:rPr>
        <w:t xml:space="preserve">Si &lt;el actor proporciona un </w:t>
      </w:r>
      <w:r w:rsidR="00755155">
        <w:rPr>
          <w:rFonts w:cs="Arial"/>
          <w:sz w:val="20"/>
          <w:szCs w:val="20"/>
        </w:rPr>
        <w:t>número económico</w:t>
      </w:r>
      <w:r>
        <w:rPr>
          <w:rFonts w:cs="Arial"/>
          <w:sz w:val="20"/>
          <w:szCs w:val="20"/>
        </w:rPr>
        <w:t xml:space="preserve">&gt;, el sistema filtra la lista de </w:t>
      </w:r>
      <w:r w:rsidR="00755155">
        <w:rPr>
          <w:rFonts w:cs="Arial"/>
          <w:sz w:val="20"/>
          <w:szCs w:val="20"/>
        </w:rPr>
        <w:t>vehículos</w:t>
      </w:r>
      <w:r>
        <w:rPr>
          <w:rFonts w:cs="Arial"/>
          <w:sz w:val="20"/>
          <w:szCs w:val="20"/>
        </w:rPr>
        <w:t xml:space="preserve"> siguiendo el criterio de la información proporcionada por el actor para </w:t>
      </w:r>
      <w:r w:rsidR="00755155">
        <w:rPr>
          <w:rFonts w:cs="Arial"/>
          <w:sz w:val="20"/>
          <w:szCs w:val="20"/>
        </w:rPr>
        <w:t>el numero económico</w:t>
      </w:r>
      <w:r>
        <w:rPr>
          <w:rFonts w:cs="Arial"/>
          <w:sz w:val="20"/>
          <w:szCs w:val="20"/>
        </w:rPr>
        <w:t xml:space="preserve"> de acuerdo a la</w:t>
      </w:r>
      <w:r w:rsidR="00C8596A">
        <w:rPr>
          <w:rFonts w:cs="Arial"/>
          <w:sz w:val="20"/>
          <w:szCs w:val="20"/>
        </w:rPr>
        <w:t xml:space="preserve"> regla de negocio</w:t>
      </w:r>
      <w:r>
        <w:rPr>
          <w:rFonts w:cs="Arial"/>
          <w:sz w:val="20"/>
          <w:szCs w:val="20"/>
        </w:rPr>
        <w:t xml:space="preserve"> </w:t>
      </w:r>
      <w:hyperlink r:id="rId12" w:anchor="RN011" w:history="1">
        <w:r w:rsidRPr="00010AE3">
          <w:rPr>
            <w:rStyle w:val="Hipervnculo"/>
            <w:rFonts w:cs="Arial"/>
            <w:b/>
            <w:sz w:val="20"/>
            <w:szCs w:val="20"/>
          </w:rPr>
          <w:t>RN</w:t>
        </w:r>
        <w:r w:rsidR="00010AE3" w:rsidRPr="00010AE3">
          <w:rPr>
            <w:rStyle w:val="Hipervnculo"/>
            <w:rFonts w:cs="Arial"/>
            <w:b/>
            <w:sz w:val="20"/>
            <w:szCs w:val="20"/>
          </w:rPr>
          <w:t>11</w:t>
        </w:r>
        <w:r w:rsidRPr="00010AE3">
          <w:rPr>
            <w:rStyle w:val="Hipervnculo"/>
            <w:rFonts w:cs="Arial"/>
            <w:b/>
            <w:sz w:val="20"/>
            <w:szCs w:val="20"/>
          </w:rPr>
          <w:t xml:space="preserve"> Filtro de Consulta</w:t>
        </w:r>
        <w:bookmarkEnd w:id="27"/>
      </w:hyperlink>
    </w:p>
    <w:p w:rsidR="00755155" w:rsidRDefault="00755155" w:rsidP="0067087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907A07">
        <w:rPr>
          <w:rFonts w:cs="Arial"/>
          <w:b/>
          <w:sz w:val="20"/>
          <w:szCs w:val="20"/>
        </w:rPr>
        <w:t>Crear Vehículo</w:t>
      </w:r>
      <w:r>
        <w:rPr>
          <w:rFonts w:cs="Arial"/>
          <w:sz w:val="20"/>
          <w:szCs w:val="20"/>
        </w:rPr>
        <w:t xml:space="preserve">&gt;, el sistema continúa con el flujo alterno </w:t>
      </w:r>
      <w:bookmarkStart w:id="28" w:name="AO01_r"/>
      <w:r w:rsidR="005728A0">
        <w:fldChar w:fldCharType="begin"/>
      </w:r>
      <w:r w:rsidR="005728A0">
        <w:instrText xml:space="preserve"> HYPERLINK \l "_AO01_Crear_Vehículo" </w:instrText>
      </w:r>
      <w:r w:rsidR="005728A0">
        <w:fldChar w:fldCharType="separate"/>
      </w:r>
      <w:r w:rsidRPr="004F446C">
        <w:rPr>
          <w:rStyle w:val="Hipervnculo"/>
          <w:b/>
          <w:sz w:val="20"/>
          <w:szCs w:val="20"/>
        </w:rPr>
        <w:t>AO01 Crear Vehículo</w:t>
      </w:r>
      <w:r w:rsidR="005728A0">
        <w:rPr>
          <w:rStyle w:val="Hipervnculo"/>
          <w:b/>
          <w:sz w:val="20"/>
          <w:szCs w:val="20"/>
        </w:rPr>
        <w:fldChar w:fldCharType="end"/>
      </w:r>
      <w:bookmarkEnd w:id="28"/>
      <w:r>
        <w:rPr>
          <w:rFonts w:cs="Arial"/>
          <w:sz w:val="20"/>
          <w:szCs w:val="20"/>
        </w:rPr>
        <w:t xml:space="preserve"> </w:t>
      </w:r>
    </w:p>
    <w:p w:rsidR="00670873" w:rsidRDefault="00670873" w:rsidP="00670873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9" w:name="paso11"/>
      <w:bookmarkEnd w:id="29"/>
      <w:r>
        <w:rPr>
          <w:rFonts w:cs="Arial"/>
          <w:sz w:val="20"/>
          <w:szCs w:val="20"/>
        </w:rPr>
        <w:t>Si &lt;e</w:t>
      </w:r>
      <w:r w:rsidR="00570BF7">
        <w:rPr>
          <w:rFonts w:cs="Arial"/>
          <w:sz w:val="20"/>
          <w:szCs w:val="20"/>
        </w:rPr>
        <w:t xml:space="preserve">l actor selecciona </w:t>
      </w:r>
      <w:r w:rsidR="00FA7300">
        <w:rPr>
          <w:rFonts w:cs="Arial"/>
          <w:sz w:val="20"/>
          <w:szCs w:val="20"/>
        </w:rPr>
        <w:t xml:space="preserve">a </w:t>
      </w:r>
      <w:r w:rsidR="00570BF7">
        <w:rPr>
          <w:rFonts w:cs="Arial"/>
          <w:sz w:val="20"/>
          <w:szCs w:val="20"/>
        </w:rPr>
        <w:t xml:space="preserve">un </w:t>
      </w:r>
      <w:r w:rsidR="00755155">
        <w:rPr>
          <w:rFonts w:cs="Arial"/>
          <w:sz w:val="20"/>
          <w:szCs w:val="20"/>
        </w:rPr>
        <w:t>vehículo</w:t>
      </w:r>
      <w:r w:rsidR="00FA7300">
        <w:rPr>
          <w:rFonts w:cs="Arial"/>
          <w:sz w:val="20"/>
          <w:szCs w:val="20"/>
        </w:rPr>
        <w:t xml:space="preserve"> de la lista</w:t>
      </w:r>
      <w:r w:rsidR="005269E5">
        <w:rPr>
          <w:rFonts w:cs="Arial"/>
          <w:sz w:val="20"/>
          <w:szCs w:val="20"/>
        </w:rPr>
        <w:t>&gt;</w:t>
      </w:r>
    </w:p>
    <w:p w:rsidR="00755155" w:rsidRPr="00C65AC5" w:rsidRDefault="00755155" w:rsidP="00755155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755155">
        <w:rPr>
          <w:sz w:val="20"/>
          <w:szCs w:val="20"/>
        </w:rPr>
        <w:t>El sistema presenta información de</w:t>
      </w:r>
      <w:r>
        <w:rPr>
          <w:sz w:val="20"/>
          <w:szCs w:val="20"/>
        </w:rPr>
        <w:t>l</w:t>
      </w:r>
      <w:r w:rsidRPr="00755155">
        <w:rPr>
          <w:sz w:val="20"/>
          <w:szCs w:val="20"/>
        </w:rPr>
        <w:t xml:space="preserve"> </w:t>
      </w:r>
      <w:r>
        <w:rPr>
          <w:sz w:val="20"/>
          <w:szCs w:val="20"/>
        </w:rPr>
        <w:t>vehículo seleccionado</w:t>
      </w:r>
      <w:r w:rsidR="00C65AC5">
        <w:rPr>
          <w:sz w:val="20"/>
          <w:szCs w:val="20"/>
        </w:rPr>
        <w:t>:</w:t>
      </w:r>
    </w:p>
    <w:p w:rsidR="00C65AC5" w:rsidRDefault="00C65AC5" w:rsidP="00AA798A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Económico</w:t>
      </w:r>
    </w:p>
    <w:p w:rsidR="00C65AC5" w:rsidRDefault="00C65AC5" w:rsidP="00AA798A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C65AC5" w:rsidRDefault="00C65AC5" w:rsidP="00AA798A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Submarca</w:t>
      </w:r>
      <w:proofErr w:type="spellEnd"/>
    </w:p>
    <w:p w:rsidR="00C65AC5" w:rsidRDefault="00C65AC5" w:rsidP="00AA798A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Sucursal</w:t>
      </w:r>
    </w:p>
    <w:p w:rsidR="00F3113C" w:rsidRDefault="00F3113C" w:rsidP="00AA798A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de Barras</w:t>
      </w:r>
    </w:p>
    <w:p w:rsidR="00C65AC5" w:rsidRDefault="00C65AC5" w:rsidP="00AA798A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Placas</w:t>
      </w:r>
    </w:p>
    <w:p w:rsidR="00C65AC5" w:rsidRDefault="00C65AC5" w:rsidP="00AA798A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Modelo</w:t>
      </w:r>
    </w:p>
    <w:p w:rsidR="00E632CB" w:rsidRDefault="00E632CB" w:rsidP="00AA798A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</w:t>
      </w:r>
      <w:r w:rsidR="00C557D8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 xml:space="preserve"> Inicial</w:t>
      </w:r>
    </w:p>
    <w:p w:rsidR="00E632CB" w:rsidRPr="00755155" w:rsidRDefault="00E632CB" w:rsidP="00AA798A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</w:t>
      </w:r>
      <w:r w:rsidR="00C557D8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 xml:space="preserve"> Final</w:t>
      </w:r>
    </w:p>
    <w:p w:rsidR="0042365D" w:rsidRDefault="0042365D" w:rsidP="00776C9A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 xml:space="preserve">Modificar </w:t>
      </w:r>
      <w:r w:rsidR="00755155">
        <w:rPr>
          <w:rFonts w:cs="Arial"/>
          <w:b/>
          <w:sz w:val="20"/>
          <w:szCs w:val="20"/>
        </w:rPr>
        <w:t>Vehículo</w:t>
      </w:r>
      <w:r>
        <w:rPr>
          <w:rFonts w:cs="Arial"/>
          <w:sz w:val="20"/>
          <w:szCs w:val="20"/>
        </w:rPr>
        <w:t>&gt;</w:t>
      </w:r>
    </w:p>
    <w:p w:rsidR="00C55290" w:rsidRDefault="00C55290" w:rsidP="00AA798A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continúa con el flujo alterno </w:t>
      </w:r>
      <w:bookmarkStart w:id="30" w:name="AO02_r"/>
      <w:r w:rsidR="008772C2">
        <w:rPr>
          <w:rStyle w:val="Hipervnculo"/>
          <w:b/>
          <w:sz w:val="20"/>
          <w:szCs w:val="20"/>
        </w:rPr>
        <w:fldChar w:fldCharType="begin"/>
      </w:r>
      <w:r w:rsidR="00482F05">
        <w:rPr>
          <w:rStyle w:val="Hipervnculo"/>
          <w:b/>
          <w:sz w:val="20"/>
          <w:szCs w:val="20"/>
        </w:rPr>
        <w:instrText>HYPERLINK  \l "_AO02_Modificar_Cuadrillas"</w:instrText>
      </w:r>
      <w:r w:rsidR="008772C2">
        <w:rPr>
          <w:rStyle w:val="Hipervnculo"/>
          <w:b/>
          <w:sz w:val="20"/>
          <w:szCs w:val="20"/>
        </w:rPr>
        <w:fldChar w:fldCharType="separate"/>
      </w:r>
      <w:r w:rsidRPr="008772C2">
        <w:rPr>
          <w:rStyle w:val="Hipervnculo"/>
          <w:b/>
          <w:sz w:val="20"/>
          <w:szCs w:val="20"/>
        </w:rPr>
        <w:t>AO0</w:t>
      </w:r>
      <w:r w:rsidR="00FA7300">
        <w:rPr>
          <w:rStyle w:val="Hipervnculo"/>
          <w:b/>
          <w:sz w:val="20"/>
          <w:szCs w:val="20"/>
        </w:rPr>
        <w:t>1</w:t>
      </w:r>
      <w:r w:rsidRPr="008772C2">
        <w:rPr>
          <w:rStyle w:val="Hipervnculo"/>
          <w:b/>
          <w:sz w:val="20"/>
          <w:szCs w:val="20"/>
        </w:rPr>
        <w:t xml:space="preserve"> Modificar </w:t>
      </w:r>
      <w:r w:rsidR="00755155">
        <w:rPr>
          <w:rStyle w:val="Hipervnculo"/>
          <w:b/>
          <w:sz w:val="20"/>
          <w:szCs w:val="20"/>
        </w:rPr>
        <w:t>Vehículo</w:t>
      </w:r>
      <w:r w:rsidR="008772C2">
        <w:rPr>
          <w:rStyle w:val="Hipervnculo"/>
          <w:b/>
          <w:sz w:val="20"/>
          <w:szCs w:val="20"/>
        </w:rPr>
        <w:fldChar w:fldCharType="end"/>
      </w:r>
      <w:bookmarkEnd w:id="30"/>
      <w:r>
        <w:rPr>
          <w:rFonts w:cs="Arial"/>
          <w:sz w:val="20"/>
          <w:szCs w:val="20"/>
        </w:rPr>
        <w:t xml:space="preserve"> </w:t>
      </w:r>
    </w:p>
    <w:p w:rsidR="00BA7B63" w:rsidRPr="00776C9A" w:rsidRDefault="00BA7B63" w:rsidP="007F6DAC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1" w:name="paso12"/>
      <w:bookmarkEnd w:id="31"/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Acerca de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2" w:name="AG01_r"/>
      <w:r w:rsidR="00FE5FF2">
        <w:rPr>
          <w:rStyle w:val="Hipervnculo"/>
          <w:b/>
          <w:sz w:val="20"/>
          <w:szCs w:val="20"/>
        </w:rPr>
        <w:fldChar w:fldCharType="begin"/>
      </w:r>
      <w:r w:rsidR="00FE5FF2">
        <w:rPr>
          <w:rStyle w:val="Hipervnculo"/>
          <w:b/>
          <w:sz w:val="20"/>
          <w:szCs w:val="20"/>
        </w:rPr>
        <w:instrText xml:space="preserve"> HYPERLINK  \l "_AG01_Acerca_De" </w:instrText>
      </w:r>
      <w:r w:rsidR="00FE5FF2"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AG01 Acerca De</w:t>
      </w:r>
      <w:bookmarkEnd w:id="32"/>
      <w:r w:rsidR="00FE5FF2">
        <w:rPr>
          <w:rStyle w:val="Hipervnculo"/>
          <w:b/>
          <w:sz w:val="20"/>
          <w:szCs w:val="20"/>
        </w:rPr>
        <w:fldChar w:fldCharType="end"/>
      </w:r>
    </w:p>
    <w:p w:rsidR="00776C9A" w:rsidRPr="00BA7B63" w:rsidRDefault="00776C9A" w:rsidP="00670873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BA7B63" w:rsidRDefault="00BA7B63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3" w:name="paso7"/>
      <w:bookmarkEnd w:id="33"/>
      <w:r>
        <w:rPr>
          <w:rFonts w:cs="Arial"/>
          <w:sz w:val="20"/>
          <w:szCs w:val="20"/>
        </w:rPr>
        <w:t xml:space="preserve">Si </w:t>
      </w:r>
      <w:r w:rsidR="00E718EF">
        <w:rPr>
          <w:rFonts w:cs="Arial"/>
          <w:sz w:val="20"/>
          <w:szCs w:val="20"/>
        </w:rPr>
        <w:t xml:space="preserve">&lt;el actor selecciona la opción </w:t>
      </w:r>
      <w:r w:rsidRPr="00E718EF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4" w:name="AG02_r"/>
      <w:r w:rsidR="00FE5FF2">
        <w:rPr>
          <w:rStyle w:val="Hipervnculo"/>
          <w:b/>
          <w:sz w:val="20"/>
          <w:szCs w:val="20"/>
        </w:rPr>
        <w:fldChar w:fldCharType="begin"/>
      </w:r>
      <w:r w:rsidR="00FE5FF2">
        <w:rPr>
          <w:rStyle w:val="Hipervnculo"/>
          <w:b/>
          <w:sz w:val="20"/>
          <w:szCs w:val="20"/>
        </w:rPr>
        <w:instrText xml:space="preserve"> HYPERLINK  \l "_AG02_Salir" </w:instrText>
      </w:r>
      <w:r w:rsidR="00FE5FF2"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AG02 Salir</w:t>
      </w:r>
      <w:bookmarkEnd w:id="34"/>
      <w:r w:rsidR="00FE5FF2">
        <w:rPr>
          <w:rStyle w:val="Hipervnculo"/>
          <w:b/>
          <w:sz w:val="20"/>
          <w:szCs w:val="20"/>
        </w:rPr>
        <w:fldChar w:fldCharType="end"/>
      </w:r>
    </w:p>
    <w:p w:rsidR="00481C4A" w:rsidRPr="00CF4705" w:rsidRDefault="00CF4705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5" w:name="FIN"/>
      <w:bookmarkEnd w:id="35"/>
      <w:r w:rsidRPr="00CF4705">
        <w:rPr>
          <w:rFonts w:cs="Arial"/>
          <w:sz w:val="20"/>
          <w:szCs w:val="20"/>
        </w:rPr>
        <w:t>Finaliza el caso de uso</w:t>
      </w:r>
    </w:p>
    <w:p w:rsidR="00FE1CAC" w:rsidRP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6" w:name="_Toc318836406"/>
      <w:r w:rsidRPr="007A1FC8">
        <w:rPr>
          <w:rFonts w:cs="Arial"/>
        </w:rPr>
        <w:t>Flujos alternos</w:t>
      </w:r>
      <w:bookmarkEnd w:id="25"/>
      <w:bookmarkEnd w:id="26"/>
      <w:bookmarkEnd w:id="36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7" w:name="_Toc52616587"/>
      <w:bookmarkStart w:id="38" w:name="_Toc182735731"/>
      <w:bookmarkStart w:id="39" w:name="_Toc318836407"/>
      <w:r w:rsidRPr="007A1FC8">
        <w:lastRenderedPageBreak/>
        <w:t>Opcionales</w:t>
      </w:r>
      <w:bookmarkEnd w:id="37"/>
      <w:bookmarkEnd w:id="38"/>
      <w:bookmarkEnd w:id="39"/>
    </w:p>
    <w:p w:rsidR="00776C9A" w:rsidRPr="00776C9A" w:rsidRDefault="00776C9A" w:rsidP="00776C9A"/>
    <w:bookmarkStart w:id="40" w:name="_AO01_Crear_Perfil"/>
    <w:bookmarkStart w:id="41" w:name="_AO02_Modificar_Perfil"/>
    <w:bookmarkStart w:id="42" w:name="_AO01_Crear_Vehículo"/>
    <w:bookmarkEnd w:id="40"/>
    <w:bookmarkEnd w:id="41"/>
    <w:bookmarkEnd w:id="42"/>
    <w:p w:rsidR="003C77D7" w:rsidRDefault="004F446C" w:rsidP="002830B1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rPr>
          <w:rStyle w:val="Hipervnculo"/>
        </w:rPr>
        <w:fldChar w:fldCharType="begin"/>
      </w:r>
      <w:r w:rsidR="00E632CB">
        <w:rPr>
          <w:rStyle w:val="Hipervnculo"/>
        </w:rPr>
        <w:instrText>HYPERLINK  \l "AO01_r"</w:instrText>
      </w:r>
      <w:r>
        <w:rPr>
          <w:rStyle w:val="Hipervnculo"/>
        </w:rPr>
        <w:fldChar w:fldCharType="separate"/>
      </w:r>
      <w:r w:rsidRPr="004F446C">
        <w:rPr>
          <w:rStyle w:val="Hipervnculo"/>
        </w:rPr>
        <w:t>AO01 Crear Vehículo</w:t>
      </w:r>
      <w:r>
        <w:rPr>
          <w:rStyle w:val="Hipervnculo"/>
        </w:rPr>
        <w:fldChar w:fldCharType="end"/>
      </w:r>
    </w:p>
    <w:p w:rsidR="003C77D7" w:rsidRDefault="003C77D7" w:rsidP="003C77D7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jc w:val="left"/>
        <w:rPr>
          <w:rStyle w:val="Hipervnculo"/>
        </w:rPr>
      </w:pPr>
    </w:p>
    <w:p w:rsidR="003C77D7" w:rsidRDefault="003C77D7" w:rsidP="00F3113C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F3113C">
        <w:rPr>
          <w:rFonts w:cs="Arial"/>
          <w:sz w:val="20"/>
          <w:szCs w:val="20"/>
        </w:rPr>
        <w:t>El sistema solicita información del Vehículo:</w:t>
      </w:r>
    </w:p>
    <w:p w:rsidR="003C77D7" w:rsidRPr="00F3113C" w:rsidRDefault="003C77D7" w:rsidP="00F3113C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 w:rsidRPr="00F3113C">
        <w:rPr>
          <w:rFonts w:cs="Arial"/>
          <w:sz w:val="20"/>
          <w:szCs w:val="20"/>
        </w:rPr>
        <w:t xml:space="preserve">Número Económico (*). </w:t>
      </w:r>
    </w:p>
    <w:p w:rsidR="003C77D7" w:rsidRPr="00F3113C" w:rsidRDefault="003C77D7" w:rsidP="00F3113C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 w:rsidRPr="00F3113C">
        <w:rPr>
          <w:rFonts w:cs="Arial"/>
          <w:sz w:val="20"/>
          <w:szCs w:val="20"/>
        </w:rPr>
        <w:t>Marca (*).</w:t>
      </w:r>
    </w:p>
    <w:p w:rsidR="003C77D7" w:rsidRPr="00F3113C" w:rsidRDefault="003C77D7" w:rsidP="00F3113C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proofErr w:type="spellStart"/>
      <w:r w:rsidRPr="00F3113C">
        <w:rPr>
          <w:rFonts w:cs="Arial"/>
          <w:sz w:val="20"/>
          <w:szCs w:val="20"/>
        </w:rPr>
        <w:t>Submarca</w:t>
      </w:r>
      <w:proofErr w:type="spellEnd"/>
    </w:p>
    <w:p w:rsidR="003C77D7" w:rsidRPr="00F3113C" w:rsidRDefault="003C77D7" w:rsidP="00F3113C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 w:rsidRPr="00F3113C">
        <w:rPr>
          <w:rFonts w:cs="Arial"/>
          <w:sz w:val="20"/>
          <w:szCs w:val="20"/>
        </w:rPr>
        <w:t>Sucursal (*</w:t>
      </w:r>
      <w:proofErr w:type="gramStart"/>
      <w:r w:rsidRPr="00F3113C">
        <w:rPr>
          <w:rFonts w:cs="Arial"/>
          <w:sz w:val="20"/>
          <w:szCs w:val="20"/>
        </w:rPr>
        <w:t>)(</w:t>
      </w:r>
      <w:proofErr w:type="gramEnd"/>
      <w:r w:rsidRPr="00F3113C">
        <w:rPr>
          <w:rFonts w:cs="Arial"/>
          <w:sz w:val="20"/>
          <w:szCs w:val="20"/>
        </w:rPr>
        <w:t xml:space="preserve">c) de acuerdo a la regla de negocio </w:t>
      </w:r>
      <w:hyperlink r:id="rId13" w:anchor="RN07" w:history="1">
        <w:r w:rsidRPr="008301BB">
          <w:rPr>
            <w:rStyle w:val="Hipervnculo"/>
            <w:b/>
            <w:sz w:val="20"/>
            <w:szCs w:val="20"/>
          </w:rPr>
          <w:t xml:space="preserve">RN07 </w:t>
        </w:r>
        <w:r w:rsidR="007B052C" w:rsidRPr="008301BB">
          <w:rPr>
            <w:rStyle w:val="Hipervnculo"/>
            <w:b/>
            <w:sz w:val="20"/>
            <w:szCs w:val="20"/>
          </w:rPr>
          <w:t>I</w:t>
        </w:r>
        <w:r w:rsidR="008301BB">
          <w:rPr>
            <w:rStyle w:val="Hipervnculo"/>
            <w:b/>
            <w:sz w:val="20"/>
            <w:szCs w:val="20"/>
          </w:rPr>
          <w:t>nformación A</w:t>
        </w:r>
        <w:r w:rsidRPr="008301BB">
          <w:rPr>
            <w:rStyle w:val="Hipervnculo"/>
            <w:b/>
            <w:sz w:val="20"/>
            <w:szCs w:val="20"/>
          </w:rPr>
          <w:t>ctiva</w:t>
        </w:r>
        <w:r w:rsidRPr="00F3113C">
          <w:rPr>
            <w:rFonts w:cs="Arial"/>
            <w:sz w:val="20"/>
          </w:rPr>
          <w:t>.</w:t>
        </w:r>
      </w:hyperlink>
    </w:p>
    <w:p w:rsidR="003C77D7" w:rsidRPr="00F3113C" w:rsidRDefault="003C77D7" w:rsidP="00F3113C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 w:rsidRPr="00F3113C">
        <w:rPr>
          <w:rFonts w:cs="Arial"/>
          <w:sz w:val="20"/>
          <w:szCs w:val="20"/>
        </w:rPr>
        <w:t>Código de barras (*).</w:t>
      </w:r>
    </w:p>
    <w:p w:rsidR="003C77D7" w:rsidRPr="00F3113C" w:rsidRDefault="003C77D7" w:rsidP="00F3113C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 w:rsidRPr="00F3113C">
        <w:rPr>
          <w:rFonts w:cs="Arial"/>
          <w:sz w:val="20"/>
          <w:szCs w:val="20"/>
        </w:rPr>
        <w:t>Placas</w:t>
      </w:r>
      <w:r w:rsidR="004F3681" w:rsidRPr="00F3113C">
        <w:rPr>
          <w:rFonts w:cs="Arial"/>
          <w:sz w:val="20"/>
          <w:szCs w:val="20"/>
        </w:rPr>
        <w:t xml:space="preserve"> (*)</w:t>
      </w:r>
    </w:p>
    <w:p w:rsidR="003C77D7" w:rsidRDefault="003C77D7" w:rsidP="00F3113C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 w:rsidRPr="00F3113C">
        <w:rPr>
          <w:rFonts w:cs="Arial"/>
          <w:sz w:val="20"/>
          <w:szCs w:val="20"/>
        </w:rPr>
        <w:t>Modelo</w:t>
      </w:r>
      <w:r w:rsidR="004F3681" w:rsidRPr="00F3113C">
        <w:rPr>
          <w:rFonts w:cs="Arial"/>
          <w:sz w:val="20"/>
          <w:szCs w:val="20"/>
        </w:rPr>
        <w:t xml:space="preserve"> (*)</w:t>
      </w:r>
    </w:p>
    <w:p w:rsidR="00AF01AD" w:rsidRDefault="00E40C47" w:rsidP="00F3113C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</w:t>
      </w:r>
      <w:r w:rsidR="00C557D8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 xml:space="preserve"> Inicial</w:t>
      </w:r>
    </w:p>
    <w:p w:rsidR="00AF01AD" w:rsidRPr="00F3113C" w:rsidRDefault="00AF01AD" w:rsidP="00F3113C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</w:t>
      </w:r>
      <w:r w:rsidR="00C557D8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 xml:space="preserve"> Final</w:t>
      </w:r>
    </w:p>
    <w:p w:rsidR="003C77D7" w:rsidRDefault="003C77D7" w:rsidP="00F3113C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bookmarkStart w:id="43" w:name="paso2_FAAO01"/>
      <w:bookmarkEnd w:id="43"/>
      <w:r w:rsidRPr="00F3113C">
        <w:rPr>
          <w:rFonts w:cs="Arial"/>
          <w:sz w:val="20"/>
          <w:szCs w:val="20"/>
        </w:rPr>
        <w:t>El actor proporciona información del  Vehículo:</w:t>
      </w:r>
    </w:p>
    <w:p w:rsidR="003C77D7" w:rsidRPr="00F3113C" w:rsidRDefault="003C77D7" w:rsidP="00F3113C">
      <w:pPr>
        <w:pStyle w:val="Numerado"/>
        <w:numPr>
          <w:ilvl w:val="1"/>
          <w:numId w:val="25"/>
        </w:numPr>
        <w:ind w:left="851" w:hanging="425"/>
        <w:contextualSpacing/>
        <w:rPr>
          <w:szCs w:val="20"/>
        </w:rPr>
      </w:pPr>
      <w:bookmarkStart w:id="44" w:name="paso21_FAAO01"/>
      <w:bookmarkEnd w:id="44"/>
      <w:r>
        <w:rPr>
          <w:szCs w:val="20"/>
        </w:rPr>
        <w:t>Número Económico (</w:t>
      </w:r>
      <w:r w:rsidRPr="00144F7F">
        <w:rPr>
          <w:szCs w:val="20"/>
        </w:rPr>
        <w:t>*</w:t>
      </w:r>
      <w:r>
        <w:rPr>
          <w:szCs w:val="20"/>
        </w:rPr>
        <w:t xml:space="preserve">). </w:t>
      </w:r>
    </w:p>
    <w:p w:rsidR="003C77D7" w:rsidRPr="00F3113C" w:rsidRDefault="003C77D7" w:rsidP="00F3113C">
      <w:pPr>
        <w:pStyle w:val="Numerado"/>
        <w:numPr>
          <w:ilvl w:val="1"/>
          <w:numId w:val="25"/>
        </w:numPr>
        <w:ind w:left="851" w:hanging="425"/>
        <w:contextualSpacing/>
        <w:rPr>
          <w:szCs w:val="20"/>
        </w:rPr>
      </w:pPr>
      <w:r>
        <w:rPr>
          <w:szCs w:val="20"/>
        </w:rPr>
        <w:t>Marca (</w:t>
      </w:r>
      <w:r w:rsidRPr="00144F7F">
        <w:rPr>
          <w:szCs w:val="20"/>
        </w:rPr>
        <w:t>*</w:t>
      </w:r>
      <w:r>
        <w:rPr>
          <w:szCs w:val="20"/>
        </w:rPr>
        <w:t>).</w:t>
      </w:r>
    </w:p>
    <w:p w:rsidR="003C77D7" w:rsidRPr="00F3113C" w:rsidRDefault="003C77D7" w:rsidP="00F3113C">
      <w:pPr>
        <w:pStyle w:val="Numerado"/>
        <w:numPr>
          <w:ilvl w:val="1"/>
          <w:numId w:val="25"/>
        </w:numPr>
        <w:ind w:left="851" w:hanging="425"/>
        <w:contextualSpacing/>
        <w:rPr>
          <w:szCs w:val="20"/>
        </w:rPr>
      </w:pPr>
      <w:proofErr w:type="spellStart"/>
      <w:r>
        <w:rPr>
          <w:szCs w:val="20"/>
        </w:rPr>
        <w:t>Submarca</w:t>
      </w:r>
      <w:proofErr w:type="spellEnd"/>
    </w:p>
    <w:p w:rsidR="003C77D7" w:rsidRDefault="003C77D7" w:rsidP="00F3113C">
      <w:pPr>
        <w:pStyle w:val="Numerado"/>
        <w:numPr>
          <w:ilvl w:val="1"/>
          <w:numId w:val="25"/>
        </w:numPr>
        <w:ind w:left="851" w:hanging="425"/>
        <w:contextualSpacing/>
        <w:rPr>
          <w:szCs w:val="20"/>
        </w:rPr>
      </w:pPr>
      <w:r>
        <w:rPr>
          <w:szCs w:val="20"/>
        </w:rPr>
        <w:t>Sucursal (</w:t>
      </w:r>
      <w:r w:rsidRPr="00144F7F">
        <w:rPr>
          <w:szCs w:val="20"/>
        </w:rPr>
        <w:t>*</w:t>
      </w:r>
      <w:r>
        <w:rPr>
          <w:szCs w:val="20"/>
        </w:rPr>
        <w:t>)(</w:t>
      </w:r>
      <w:r w:rsidRPr="00F3113C">
        <w:rPr>
          <w:szCs w:val="20"/>
        </w:rPr>
        <w:t>c</w:t>
      </w:r>
      <w:r>
        <w:rPr>
          <w:szCs w:val="20"/>
        </w:rPr>
        <w:t>)</w:t>
      </w:r>
      <w:r w:rsidRPr="00AB6B5B">
        <w:rPr>
          <w:szCs w:val="20"/>
        </w:rPr>
        <w:t xml:space="preserve"> </w:t>
      </w:r>
    </w:p>
    <w:p w:rsidR="00952387" w:rsidRPr="00952387" w:rsidRDefault="00952387" w:rsidP="00952387">
      <w:pPr>
        <w:pStyle w:val="Numerado"/>
        <w:numPr>
          <w:ilvl w:val="2"/>
          <w:numId w:val="25"/>
        </w:numPr>
        <w:ind w:left="1418" w:hanging="567"/>
        <w:contextualSpacing/>
        <w:rPr>
          <w:szCs w:val="20"/>
          <w:highlight w:val="magenta"/>
        </w:rPr>
      </w:pPr>
      <w:r w:rsidRPr="00952387">
        <w:rPr>
          <w:highlight w:val="magenta"/>
        </w:rPr>
        <w:t xml:space="preserve">Si &lt;el actor proporciona la sucursal&gt;, el sistema filtra la lista de sucursales siguiendo el criterio de la información proporcionada por el actor para la sucursal de acuerdo a la </w:t>
      </w:r>
      <w:hyperlink r:id="rId14" w:anchor="RN011" w:history="1">
        <w:r w:rsidRPr="00952387">
          <w:rPr>
            <w:rStyle w:val="Hipervnculo"/>
            <w:highlight w:val="magenta"/>
          </w:rPr>
          <w:t>RN11 Filtro de Consulta.</w:t>
        </w:r>
      </w:hyperlink>
    </w:p>
    <w:p w:rsidR="003C77D7" w:rsidRPr="00F3113C" w:rsidRDefault="003C77D7" w:rsidP="00F3113C">
      <w:pPr>
        <w:pStyle w:val="Numerado"/>
        <w:numPr>
          <w:ilvl w:val="1"/>
          <w:numId w:val="25"/>
        </w:numPr>
        <w:ind w:left="851" w:hanging="425"/>
        <w:contextualSpacing/>
        <w:rPr>
          <w:szCs w:val="20"/>
        </w:rPr>
      </w:pPr>
      <w:r w:rsidRPr="00F3113C">
        <w:rPr>
          <w:szCs w:val="20"/>
        </w:rPr>
        <w:t>Código de barras (*).</w:t>
      </w:r>
    </w:p>
    <w:p w:rsidR="0037040A" w:rsidRPr="00F3113C" w:rsidRDefault="0037040A" w:rsidP="00F3113C">
      <w:pPr>
        <w:pStyle w:val="Numerado"/>
        <w:numPr>
          <w:ilvl w:val="1"/>
          <w:numId w:val="25"/>
        </w:numPr>
        <w:ind w:left="851" w:hanging="425"/>
        <w:contextualSpacing/>
        <w:rPr>
          <w:szCs w:val="20"/>
        </w:rPr>
      </w:pPr>
      <w:r w:rsidRPr="00F3113C">
        <w:rPr>
          <w:szCs w:val="20"/>
        </w:rPr>
        <w:t>El sistema lee el Código de barras</w:t>
      </w:r>
    </w:p>
    <w:p w:rsidR="003C77D7" w:rsidRPr="00F3113C" w:rsidRDefault="003C77D7" w:rsidP="00F3113C">
      <w:pPr>
        <w:pStyle w:val="Numerado"/>
        <w:numPr>
          <w:ilvl w:val="1"/>
          <w:numId w:val="25"/>
        </w:numPr>
        <w:ind w:left="851" w:hanging="425"/>
        <w:contextualSpacing/>
        <w:rPr>
          <w:szCs w:val="20"/>
        </w:rPr>
      </w:pPr>
      <w:r w:rsidRPr="00F3113C">
        <w:rPr>
          <w:szCs w:val="20"/>
        </w:rPr>
        <w:t>Placas</w:t>
      </w:r>
      <w:r w:rsidR="004F3681" w:rsidRPr="00F3113C">
        <w:rPr>
          <w:szCs w:val="20"/>
        </w:rPr>
        <w:t xml:space="preserve"> (*)</w:t>
      </w:r>
    </w:p>
    <w:p w:rsidR="003C77D7" w:rsidRDefault="003C77D7" w:rsidP="00F3113C">
      <w:pPr>
        <w:pStyle w:val="Numerado"/>
        <w:numPr>
          <w:ilvl w:val="1"/>
          <w:numId w:val="25"/>
        </w:numPr>
        <w:ind w:left="851" w:hanging="425"/>
        <w:contextualSpacing/>
        <w:rPr>
          <w:szCs w:val="20"/>
        </w:rPr>
      </w:pPr>
      <w:r w:rsidRPr="00F3113C">
        <w:rPr>
          <w:szCs w:val="20"/>
        </w:rPr>
        <w:t>Modelo</w:t>
      </w:r>
      <w:r w:rsidR="004F3681" w:rsidRPr="00F3113C">
        <w:rPr>
          <w:szCs w:val="20"/>
        </w:rPr>
        <w:t xml:space="preserve"> (*)</w:t>
      </w:r>
    </w:p>
    <w:p w:rsidR="00AF01AD" w:rsidRDefault="00AF01AD" w:rsidP="00AF01AD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</w:t>
      </w:r>
      <w:r w:rsidR="00C557D8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 xml:space="preserve"> Inicial</w:t>
      </w:r>
    </w:p>
    <w:p w:rsidR="00AF01AD" w:rsidRPr="00F3113C" w:rsidRDefault="00AF01AD" w:rsidP="00AF01AD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</w:t>
      </w:r>
      <w:r w:rsidR="00C557D8">
        <w:rPr>
          <w:rFonts w:cs="Arial"/>
          <w:sz w:val="20"/>
          <w:szCs w:val="20"/>
        </w:rPr>
        <w:t>m</w:t>
      </w:r>
      <w:r>
        <w:rPr>
          <w:rFonts w:cs="Arial"/>
          <w:sz w:val="20"/>
          <w:szCs w:val="20"/>
        </w:rPr>
        <w:t xml:space="preserve"> Final</w:t>
      </w:r>
    </w:p>
    <w:p w:rsidR="003C77D7" w:rsidRPr="00F15ABA" w:rsidRDefault="003C77D7" w:rsidP="00F15ABA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F15ABA">
        <w:rPr>
          <w:rFonts w:cs="Arial"/>
          <w:sz w:val="20"/>
          <w:szCs w:val="20"/>
        </w:rPr>
        <w:t xml:space="preserve">Si &lt;el actor selecciona la opción </w:t>
      </w:r>
      <w:r w:rsidRPr="00E632CB">
        <w:rPr>
          <w:rFonts w:cs="Arial"/>
          <w:b/>
          <w:sz w:val="20"/>
          <w:szCs w:val="20"/>
        </w:rPr>
        <w:t>Cancelar</w:t>
      </w:r>
      <w:r w:rsidRPr="00F15ABA">
        <w:rPr>
          <w:rFonts w:cs="Arial"/>
          <w:sz w:val="20"/>
          <w:szCs w:val="20"/>
        </w:rPr>
        <w:t xml:space="preserve">&gt;, el sistema continúa con el flujo alterno general </w:t>
      </w:r>
      <w:bookmarkStart w:id="45" w:name="AG03_r"/>
      <w:r w:rsidRPr="00E632CB">
        <w:rPr>
          <w:rStyle w:val="Hipervnculo"/>
          <w:b/>
          <w:sz w:val="20"/>
          <w:szCs w:val="20"/>
        </w:rPr>
        <w:fldChar w:fldCharType="begin"/>
      </w:r>
      <w:r w:rsidR="00F15ABA" w:rsidRPr="00E632CB">
        <w:rPr>
          <w:rStyle w:val="Hipervnculo"/>
          <w:b/>
          <w:sz w:val="20"/>
          <w:szCs w:val="20"/>
        </w:rPr>
        <w:instrText>HYPERLINK  \l "_AG03_Cancelar"</w:instrText>
      </w:r>
      <w:r w:rsidRPr="00E632CB">
        <w:rPr>
          <w:rStyle w:val="Hipervnculo"/>
          <w:b/>
          <w:sz w:val="20"/>
          <w:szCs w:val="20"/>
        </w:rPr>
        <w:fldChar w:fldCharType="separate"/>
      </w:r>
      <w:r w:rsidRPr="00E632CB">
        <w:rPr>
          <w:rStyle w:val="Hipervnculo"/>
          <w:b/>
          <w:sz w:val="20"/>
          <w:szCs w:val="20"/>
        </w:rPr>
        <w:t>AG03 Cancelar</w:t>
      </w:r>
      <w:r w:rsidRPr="00E632CB">
        <w:rPr>
          <w:rStyle w:val="Hipervnculo"/>
          <w:b/>
          <w:sz w:val="20"/>
          <w:szCs w:val="20"/>
        </w:rPr>
        <w:fldChar w:fldCharType="end"/>
      </w:r>
      <w:bookmarkEnd w:id="45"/>
    </w:p>
    <w:p w:rsidR="003C77D7" w:rsidRDefault="003C77D7" w:rsidP="00E632CB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 w:rsidRPr="00E632CB">
        <w:rPr>
          <w:rFonts w:cs="Arial"/>
          <w:sz w:val="20"/>
          <w:szCs w:val="20"/>
        </w:rPr>
        <w:t xml:space="preserve">Si &lt;el actor selecciona la opción </w:t>
      </w:r>
      <w:r w:rsidRPr="00E632CB">
        <w:rPr>
          <w:rFonts w:cs="Arial"/>
          <w:b/>
          <w:sz w:val="20"/>
          <w:szCs w:val="20"/>
        </w:rPr>
        <w:t>Aceptar</w:t>
      </w:r>
      <w:r w:rsidRPr="00E632CB">
        <w:rPr>
          <w:rFonts w:cs="Arial"/>
          <w:sz w:val="20"/>
          <w:szCs w:val="20"/>
        </w:rPr>
        <w:t>&gt;</w:t>
      </w:r>
    </w:p>
    <w:p w:rsidR="00E632CB" w:rsidRPr="00E632CB" w:rsidRDefault="00E632CB" w:rsidP="00E632CB">
      <w:pPr>
        <w:pStyle w:val="Prrafodelista"/>
        <w:numPr>
          <w:ilvl w:val="1"/>
          <w:numId w:val="25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bookmarkStart w:id="46" w:name="VA01_r"/>
      <w:r w:rsidRPr="00462C78">
        <w:rPr>
          <w:rStyle w:val="Hipervnculo"/>
          <w:b/>
          <w:sz w:val="20"/>
          <w:szCs w:val="20"/>
        </w:rPr>
        <w:fldChar w:fldCharType="begin"/>
      </w:r>
      <w:r>
        <w:rPr>
          <w:rStyle w:val="Hipervnculo"/>
          <w:b/>
          <w:sz w:val="20"/>
          <w:szCs w:val="20"/>
        </w:rPr>
        <w:instrText>HYPERLINK  \l "_VA01_Valida_Datos"</w:instrText>
      </w:r>
      <w:r w:rsidRPr="00462C78">
        <w:rPr>
          <w:rStyle w:val="Hipervnculo"/>
          <w:b/>
          <w:sz w:val="20"/>
          <w:szCs w:val="20"/>
        </w:rPr>
        <w:fldChar w:fldCharType="separate"/>
      </w:r>
      <w:r w:rsidRPr="00462C78">
        <w:rPr>
          <w:rStyle w:val="Hipervnculo"/>
          <w:b/>
          <w:sz w:val="20"/>
          <w:szCs w:val="20"/>
        </w:rPr>
        <w:t>VA01 Validar Datos Proporcionados</w:t>
      </w:r>
      <w:r w:rsidRPr="00462C78">
        <w:rPr>
          <w:rStyle w:val="Hipervnculo"/>
          <w:b/>
          <w:sz w:val="20"/>
          <w:szCs w:val="20"/>
        </w:rPr>
        <w:fldChar w:fldCharType="end"/>
      </w:r>
      <w:bookmarkEnd w:id="46"/>
    </w:p>
    <w:p w:rsidR="00E632CB" w:rsidRDefault="00E632CB" w:rsidP="00E632CB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bookmarkStart w:id="47" w:name="paso42_AO01"/>
      <w:bookmarkEnd w:id="47"/>
      <w:r>
        <w:rPr>
          <w:rFonts w:cs="Arial"/>
          <w:sz w:val="20"/>
          <w:szCs w:val="20"/>
        </w:rPr>
        <w:t>El sistema registra la información del Vehículo:</w:t>
      </w:r>
    </w:p>
    <w:p w:rsidR="00E632CB" w:rsidRDefault="00E632CB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NumeroEconomicoVh</w:t>
      </w:r>
      <w:proofErr w:type="spellEnd"/>
    </w:p>
    <w:p w:rsidR="003C77D7" w:rsidRDefault="003C77D7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3C77D7" w:rsidRDefault="00AA798A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Placas</w:t>
      </w:r>
    </w:p>
    <w:p w:rsidR="003C77D7" w:rsidRDefault="00AA798A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3C77D7" w:rsidRDefault="00AA798A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Submarca</w:t>
      </w:r>
      <w:proofErr w:type="spellEnd"/>
    </w:p>
    <w:p w:rsidR="003C77D7" w:rsidRDefault="00AA798A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Modelo</w:t>
      </w:r>
    </w:p>
    <w:p w:rsidR="00AA798A" w:rsidRDefault="00AA798A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</w:t>
      </w:r>
      <w:proofErr w:type="spellEnd"/>
    </w:p>
    <w:p w:rsidR="00F3113C" w:rsidRDefault="00F3113C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KmInicial</w:t>
      </w:r>
      <w:proofErr w:type="spellEnd"/>
    </w:p>
    <w:p w:rsidR="00F3113C" w:rsidRDefault="00F3113C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KmFinal</w:t>
      </w:r>
      <w:proofErr w:type="spellEnd"/>
    </w:p>
    <w:p w:rsidR="003C77D7" w:rsidRPr="00E632CB" w:rsidRDefault="003C77D7" w:rsidP="00E632CB">
      <w:pPr>
        <w:pStyle w:val="Prrafodelista"/>
        <w:numPr>
          <w:ilvl w:val="1"/>
          <w:numId w:val="25"/>
        </w:numPr>
        <w:ind w:left="851" w:hanging="425"/>
        <w:rPr>
          <w:rFonts w:cs="Arial"/>
          <w:sz w:val="20"/>
          <w:szCs w:val="20"/>
        </w:rPr>
      </w:pPr>
      <w:r w:rsidRPr="00E632CB">
        <w:rPr>
          <w:rFonts w:cs="Arial"/>
          <w:sz w:val="20"/>
          <w:szCs w:val="20"/>
        </w:rPr>
        <w:t>El sistema presenta información de</w:t>
      </w:r>
      <w:r w:rsidR="00AA798A" w:rsidRPr="00E632CB">
        <w:rPr>
          <w:rFonts w:cs="Arial"/>
          <w:sz w:val="20"/>
          <w:szCs w:val="20"/>
        </w:rPr>
        <w:t>l</w:t>
      </w:r>
      <w:r w:rsidRPr="00E632CB">
        <w:rPr>
          <w:rFonts w:cs="Arial"/>
          <w:sz w:val="20"/>
          <w:szCs w:val="20"/>
        </w:rPr>
        <w:t xml:space="preserve"> </w:t>
      </w:r>
      <w:r w:rsidR="00AA798A" w:rsidRPr="00E632CB">
        <w:rPr>
          <w:rFonts w:cs="Arial"/>
          <w:sz w:val="20"/>
          <w:szCs w:val="20"/>
        </w:rPr>
        <w:t>vehículo:</w:t>
      </w:r>
    </w:p>
    <w:p w:rsidR="00AA798A" w:rsidRPr="00E632CB" w:rsidRDefault="00AA798A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r w:rsidRPr="00E632CB">
        <w:rPr>
          <w:rFonts w:cs="Arial"/>
          <w:sz w:val="20"/>
          <w:szCs w:val="20"/>
        </w:rPr>
        <w:t>Número Económico</w:t>
      </w:r>
    </w:p>
    <w:p w:rsidR="00AA798A" w:rsidRPr="00E632CB" w:rsidRDefault="00AA798A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r w:rsidRPr="00E632CB">
        <w:rPr>
          <w:rFonts w:cs="Arial"/>
          <w:sz w:val="20"/>
          <w:szCs w:val="20"/>
        </w:rPr>
        <w:t>Placas</w:t>
      </w:r>
    </w:p>
    <w:p w:rsidR="00AA798A" w:rsidRPr="00E632CB" w:rsidRDefault="00AA798A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r w:rsidRPr="00E632CB">
        <w:rPr>
          <w:rFonts w:cs="Arial"/>
          <w:sz w:val="20"/>
          <w:szCs w:val="20"/>
        </w:rPr>
        <w:t>Marca</w:t>
      </w:r>
    </w:p>
    <w:p w:rsidR="00AA798A" w:rsidRPr="00E632CB" w:rsidRDefault="00AA798A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 w:rsidRPr="00E632CB">
        <w:rPr>
          <w:rFonts w:cs="Arial"/>
          <w:sz w:val="20"/>
          <w:szCs w:val="20"/>
        </w:rPr>
        <w:t>Submarca</w:t>
      </w:r>
      <w:proofErr w:type="spellEnd"/>
    </w:p>
    <w:p w:rsidR="00AA798A" w:rsidRPr="00E632CB" w:rsidRDefault="00AA798A" w:rsidP="00E632CB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r w:rsidRPr="00E632CB">
        <w:rPr>
          <w:rFonts w:cs="Arial"/>
          <w:sz w:val="20"/>
          <w:szCs w:val="20"/>
        </w:rPr>
        <w:t>Modelo</w:t>
      </w:r>
    </w:p>
    <w:p w:rsidR="003C77D7" w:rsidRPr="002B7D54" w:rsidRDefault="003C77D7" w:rsidP="00E632CB">
      <w:pPr>
        <w:pStyle w:val="Prrafodelista"/>
        <w:numPr>
          <w:ilvl w:val="1"/>
          <w:numId w:val="25"/>
        </w:numPr>
        <w:ind w:left="851" w:hanging="425"/>
        <w:rPr>
          <w:rFonts w:cs="Arial"/>
          <w:szCs w:val="20"/>
        </w:rPr>
      </w:pPr>
      <w:r w:rsidRPr="00E632CB">
        <w:rPr>
          <w:rFonts w:cs="Arial"/>
          <w:sz w:val="20"/>
          <w:szCs w:val="20"/>
        </w:rPr>
        <w:t>Regresa al</w:t>
      </w:r>
      <w:r w:rsidRPr="00E632CB">
        <w:rPr>
          <w:sz w:val="20"/>
          <w:szCs w:val="20"/>
        </w:rPr>
        <w:t xml:space="preserve"> </w:t>
      </w:r>
      <w:hyperlink w:anchor="paso11" w:history="1">
        <w:r w:rsidRPr="00E632CB">
          <w:rPr>
            <w:rStyle w:val="Hipervnculo"/>
            <w:b/>
            <w:sz w:val="20"/>
            <w:szCs w:val="20"/>
          </w:rPr>
          <w:t xml:space="preserve">paso </w:t>
        </w:r>
        <w:r w:rsidR="00E632CB">
          <w:rPr>
            <w:rStyle w:val="Hipervnculo"/>
            <w:b/>
            <w:sz w:val="20"/>
            <w:szCs w:val="20"/>
          </w:rPr>
          <w:t>5</w:t>
        </w:r>
      </w:hyperlink>
      <w:r w:rsidRPr="00E632CB">
        <w:rPr>
          <w:sz w:val="20"/>
          <w:szCs w:val="20"/>
        </w:rPr>
        <w:t xml:space="preserve"> del flujo básico</w:t>
      </w:r>
      <w:r>
        <w:t>.</w:t>
      </w:r>
    </w:p>
    <w:p w:rsidR="003C77D7" w:rsidRPr="00E632CB" w:rsidRDefault="003C77D7" w:rsidP="003C77D7"/>
    <w:p w:rsidR="00043BD9" w:rsidRPr="004F446C" w:rsidRDefault="00043BD9" w:rsidP="003C77D7">
      <w:pPr>
        <w:pStyle w:val="Ttulo4"/>
        <w:numPr>
          <w:ilvl w:val="0"/>
          <w:numId w:val="0"/>
        </w:numPr>
        <w:tabs>
          <w:tab w:val="left" w:pos="993"/>
          <w:tab w:val="left" w:pos="4536"/>
        </w:tabs>
        <w:jc w:val="left"/>
        <w:rPr>
          <w:rStyle w:val="Hipervnculo"/>
        </w:rPr>
      </w:pPr>
      <w:r w:rsidRPr="004F446C">
        <w:rPr>
          <w:rStyle w:val="Hipervnculo"/>
        </w:rPr>
        <w:t xml:space="preserve"> </w:t>
      </w:r>
    </w:p>
    <w:bookmarkStart w:id="48" w:name="_AO02_Modificar_Cuadrillas"/>
    <w:bookmarkEnd w:id="48"/>
    <w:p w:rsidR="00482F05" w:rsidRDefault="00357295" w:rsidP="00482F05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"AO02_r" </w:instrText>
      </w:r>
      <w:r>
        <w:fldChar w:fldCharType="separate"/>
      </w:r>
      <w:r w:rsidR="002830B1" w:rsidRPr="00357295">
        <w:rPr>
          <w:rStyle w:val="Hipervnculo"/>
        </w:rPr>
        <w:t>AO0</w:t>
      </w:r>
      <w:r w:rsidR="00043BD9">
        <w:rPr>
          <w:rStyle w:val="Hipervnculo"/>
        </w:rPr>
        <w:t>2</w:t>
      </w:r>
      <w:r w:rsidR="002830B1" w:rsidRPr="00357295">
        <w:rPr>
          <w:rStyle w:val="Hipervnculo"/>
        </w:rPr>
        <w:t xml:space="preserve"> Modificar </w:t>
      </w:r>
      <w:r w:rsidR="00482F05">
        <w:rPr>
          <w:rStyle w:val="Hipervnculo"/>
        </w:rPr>
        <w:t>Vehículo</w:t>
      </w:r>
      <w:r>
        <w:fldChar w:fldCharType="end"/>
      </w:r>
    </w:p>
    <w:p w:rsidR="00482F05" w:rsidRPr="00482F05" w:rsidRDefault="00482F05" w:rsidP="00482F05"/>
    <w:p w:rsidR="00482F05" w:rsidRDefault="00482F05" w:rsidP="00E632CB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E632CB">
        <w:rPr>
          <w:rFonts w:cs="Arial"/>
          <w:sz w:val="20"/>
          <w:szCs w:val="20"/>
        </w:rPr>
        <w:t>El sistema solicita información del Vehículo:</w:t>
      </w:r>
    </w:p>
    <w:p w:rsidR="00E632CB" w:rsidRPr="00E632CB" w:rsidRDefault="00E632CB" w:rsidP="00E632CB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E632CB">
        <w:rPr>
          <w:sz w:val="20"/>
          <w:szCs w:val="20"/>
        </w:rPr>
        <w:lastRenderedPageBreak/>
        <w:t>Marca (*)</w:t>
      </w:r>
    </w:p>
    <w:p w:rsidR="00E632CB" w:rsidRPr="00E632CB" w:rsidRDefault="00E632CB" w:rsidP="00E632CB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sz w:val="20"/>
          <w:szCs w:val="20"/>
        </w:rPr>
        <w:t>Submarca</w:t>
      </w:r>
      <w:proofErr w:type="spellEnd"/>
      <w:r>
        <w:rPr>
          <w:sz w:val="20"/>
          <w:szCs w:val="20"/>
        </w:rPr>
        <w:t xml:space="preserve"> </w:t>
      </w:r>
      <w:r w:rsidRPr="00E632CB">
        <w:rPr>
          <w:sz w:val="20"/>
          <w:szCs w:val="20"/>
        </w:rPr>
        <w:t>(*)</w:t>
      </w:r>
    </w:p>
    <w:p w:rsidR="00482F05" w:rsidRPr="00E632CB" w:rsidRDefault="00482F05" w:rsidP="00E632CB">
      <w:pPr>
        <w:pStyle w:val="Prrafodelista"/>
        <w:numPr>
          <w:ilvl w:val="1"/>
          <w:numId w:val="27"/>
        </w:numPr>
        <w:ind w:left="851" w:hanging="425"/>
        <w:rPr>
          <w:sz w:val="20"/>
          <w:szCs w:val="20"/>
        </w:rPr>
      </w:pPr>
      <w:r w:rsidRPr="00E632CB">
        <w:rPr>
          <w:sz w:val="20"/>
          <w:szCs w:val="20"/>
        </w:rPr>
        <w:t>Sucursal (*</w:t>
      </w:r>
      <w:proofErr w:type="gramStart"/>
      <w:r w:rsidRPr="00E632CB">
        <w:rPr>
          <w:sz w:val="20"/>
          <w:szCs w:val="20"/>
        </w:rPr>
        <w:t>)(</w:t>
      </w:r>
      <w:proofErr w:type="gramEnd"/>
      <w:r w:rsidRPr="00E632CB">
        <w:rPr>
          <w:sz w:val="20"/>
          <w:szCs w:val="20"/>
        </w:rPr>
        <w:t xml:space="preserve">c) de acuerdo a la regla de negocio </w:t>
      </w:r>
      <w:hyperlink r:id="rId15" w:anchor="RN07" w:history="1">
        <w:r w:rsidRPr="00E632CB">
          <w:rPr>
            <w:rStyle w:val="Hipervnculo"/>
            <w:b/>
            <w:sz w:val="20"/>
            <w:szCs w:val="20"/>
          </w:rPr>
          <w:t xml:space="preserve">RN07 </w:t>
        </w:r>
        <w:r w:rsidR="007B052C" w:rsidRPr="00E632CB">
          <w:rPr>
            <w:rStyle w:val="Hipervnculo"/>
            <w:b/>
            <w:sz w:val="20"/>
            <w:szCs w:val="20"/>
          </w:rPr>
          <w:t>I</w:t>
        </w:r>
        <w:r w:rsidRPr="00E632CB">
          <w:rPr>
            <w:rStyle w:val="Hipervnculo"/>
            <w:b/>
            <w:sz w:val="20"/>
            <w:szCs w:val="20"/>
          </w:rPr>
          <w:t>nformación activa</w:t>
        </w:r>
        <w:r w:rsidRPr="00E632CB">
          <w:rPr>
            <w:sz w:val="20"/>
          </w:rPr>
          <w:t>.</w:t>
        </w:r>
      </w:hyperlink>
    </w:p>
    <w:p w:rsidR="00482F05" w:rsidRPr="00E632CB" w:rsidRDefault="00482F05" w:rsidP="00E632CB">
      <w:pPr>
        <w:pStyle w:val="Prrafodelista"/>
        <w:numPr>
          <w:ilvl w:val="1"/>
          <w:numId w:val="27"/>
        </w:numPr>
        <w:ind w:left="851" w:hanging="425"/>
        <w:rPr>
          <w:sz w:val="20"/>
          <w:szCs w:val="20"/>
        </w:rPr>
      </w:pPr>
      <w:r w:rsidRPr="00E632CB">
        <w:rPr>
          <w:sz w:val="20"/>
          <w:szCs w:val="20"/>
        </w:rPr>
        <w:t>Código de barras (*).</w:t>
      </w:r>
    </w:p>
    <w:p w:rsidR="00482F05" w:rsidRPr="00E632CB" w:rsidRDefault="00482F05" w:rsidP="00E632CB">
      <w:pPr>
        <w:pStyle w:val="Prrafodelista"/>
        <w:numPr>
          <w:ilvl w:val="1"/>
          <w:numId w:val="27"/>
        </w:numPr>
        <w:ind w:left="851" w:hanging="425"/>
        <w:rPr>
          <w:sz w:val="20"/>
          <w:szCs w:val="20"/>
        </w:rPr>
      </w:pPr>
      <w:r w:rsidRPr="00E632CB">
        <w:rPr>
          <w:sz w:val="20"/>
          <w:szCs w:val="20"/>
        </w:rPr>
        <w:t>Placas</w:t>
      </w:r>
      <w:r w:rsidR="00E632CB">
        <w:rPr>
          <w:sz w:val="20"/>
          <w:szCs w:val="20"/>
        </w:rPr>
        <w:t xml:space="preserve"> </w:t>
      </w:r>
      <w:r w:rsidR="00E632CB" w:rsidRPr="00E632CB">
        <w:rPr>
          <w:sz w:val="20"/>
          <w:szCs w:val="20"/>
        </w:rPr>
        <w:t>(*)</w:t>
      </w:r>
    </w:p>
    <w:p w:rsidR="00482F05" w:rsidRPr="00E632CB" w:rsidRDefault="00482F05" w:rsidP="00E632CB">
      <w:pPr>
        <w:pStyle w:val="Prrafodelista"/>
        <w:numPr>
          <w:ilvl w:val="1"/>
          <w:numId w:val="27"/>
        </w:numPr>
        <w:ind w:left="851" w:hanging="425"/>
        <w:rPr>
          <w:sz w:val="20"/>
          <w:szCs w:val="20"/>
        </w:rPr>
      </w:pPr>
      <w:r w:rsidRPr="00E632CB">
        <w:rPr>
          <w:sz w:val="20"/>
          <w:szCs w:val="20"/>
        </w:rPr>
        <w:t>Modelo</w:t>
      </w:r>
      <w:r w:rsidR="00E632CB">
        <w:rPr>
          <w:sz w:val="20"/>
          <w:szCs w:val="20"/>
        </w:rPr>
        <w:t xml:space="preserve"> </w:t>
      </w:r>
      <w:r w:rsidR="00E632CB" w:rsidRPr="00E632CB">
        <w:rPr>
          <w:sz w:val="20"/>
          <w:szCs w:val="20"/>
        </w:rPr>
        <w:t>(*)</w:t>
      </w:r>
    </w:p>
    <w:p w:rsidR="008301BB" w:rsidRDefault="008301BB" w:rsidP="00E632CB">
      <w:pPr>
        <w:pStyle w:val="Prrafodelista"/>
        <w:numPr>
          <w:ilvl w:val="1"/>
          <w:numId w:val="27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El sistema presenta:</w:t>
      </w:r>
    </w:p>
    <w:p w:rsidR="004F3681" w:rsidRPr="00E632CB" w:rsidRDefault="004F3681" w:rsidP="008301BB">
      <w:pPr>
        <w:pStyle w:val="Prrafodelista"/>
        <w:numPr>
          <w:ilvl w:val="2"/>
          <w:numId w:val="27"/>
        </w:numPr>
        <w:ind w:firstLine="131"/>
        <w:rPr>
          <w:sz w:val="20"/>
          <w:szCs w:val="20"/>
        </w:rPr>
      </w:pPr>
      <w:r w:rsidRPr="00E632CB">
        <w:rPr>
          <w:sz w:val="20"/>
          <w:szCs w:val="20"/>
        </w:rPr>
        <w:t>K</w:t>
      </w:r>
      <w:r w:rsidR="00C557D8">
        <w:rPr>
          <w:sz w:val="20"/>
          <w:szCs w:val="20"/>
        </w:rPr>
        <w:t>m</w:t>
      </w:r>
      <w:r w:rsidRPr="00E632CB">
        <w:rPr>
          <w:sz w:val="20"/>
          <w:szCs w:val="20"/>
        </w:rPr>
        <w:t xml:space="preserve"> Inicial</w:t>
      </w:r>
      <w:r w:rsidR="00E632CB">
        <w:rPr>
          <w:sz w:val="20"/>
          <w:szCs w:val="20"/>
        </w:rPr>
        <w:t xml:space="preserve"> </w:t>
      </w:r>
      <w:r w:rsidR="00E632CB" w:rsidRPr="00E632CB">
        <w:rPr>
          <w:sz w:val="20"/>
          <w:szCs w:val="20"/>
        </w:rPr>
        <w:t>(*)</w:t>
      </w:r>
    </w:p>
    <w:p w:rsidR="004F3681" w:rsidRPr="00E632CB" w:rsidRDefault="004F3681" w:rsidP="008301BB">
      <w:pPr>
        <w:pStyle w:val="Prrafodelista"/>
        <w:numPr>
          <w:ilvl w:val="2"/>
          <w:numId w:val="27"/>
        </w:numPr>
        <w:ind w:firstLine="131"/>
        <w:rPr>
          <w:sz w:val="20"/>
          <w:szCs w:val="20"/>
        </w:rPr>
      </w:pPr>
      <w:r w:rsidRPr="00E632CB">
        <w:rPr>
          <w:sz w:val="20"/>
          <w:szCs w:val="20"/>
        </w:rPr>
        <w:t>K</w:t>
      </w:r>
      <w:r w:rsidR="00C557D8">
        <w:rPr>
          <w:sz w:val="20"/>
          <w:szCs w:val="20"/>
        </w:rPr>
        <w:t>m</w:t>
      </w:r>
      <w:r w:rsidRPr="00E632CB">
        <w:rPr>
          <w:sz w:val="20"/>
          <w:szCs w:val="20"/>
        </w:rPr>
        <w:t xml:space="preserve"> Final</w:t>
      </w:r>
      <w:r w:rsidR="00E632CB">
        <w:rPr>
          <w:sz w:val="20"/>
          <w:szCs w:val="20"/>
        </w:rPr>
        <w:t xml:space="preserve"> </w:t>
      </w:r>
      <w:r w:rsidR="00E632CB" w:rsidRPr="00E632CB">
        <w:rPr>
          <w:sz w:val="20"/>
          <w:szCs w:val="20"/>
        </w:rPr>
        <w:t>(*)</w:t>
      </w:r>
    </w:p>
    <w:p w:rsidR="00482F05" w:rsidRDefault="00482F05" w:rsidP="00E632CB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bookmarkStart w:id="49" w:name="paso2_FAAO02"/>
      <w:bookmarkEnd w:id="49"/>
      <w:r w:rsidRPr="00E632CB">
        <w:rPr>
          <w:rFonts w:cs="Arial"/>
          <w:sz w:val="20"/>
          <w:szCs w:val="20"/>
        </w:rPr>
        <w:t>El actor proporciona información del  Vehículo:</w:t>
      </w:r>
    </w:p>
    <w:p w:rsidR="00E632CB" w:rsidRDefault="00E632CB" w:rsidP="00241D07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 (*)</w:t>
      </w:r>
    </w:p>
    <w:p w:rsidR="00E632CB" w:rsidRDefault="00E632CB" w:rsidP="00241D07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Submarca</w:t>
      </w:r>
      <w:proofErr w:type="spellEnd"/>
      <w:r>
        <w:rPr>
          <w:rFonts w:cs="Arial"/>
          <w:sz w:val="20"/>
          <w:szCs w:val="20"/>
        </w:rPr>
        <w:t xml:space="preserve"> (*)</w:t>
      </w:r>
    </w:p>
    <w:p w:rsidR="00E632CB" w:rsidRDefault="00241D07" w:rsidP="00241D07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E632CB">
        <w:rPr>
          <w:rFonts w:cs="Arial"/>
          <w:sz w:val="20"/>
          <w:szCs w:val="20"/>
        </w:rPr>
        <w:t>Sucursal (*)(</w:t>
      </w:r>
      <w:r w:rsidRPr="00241D07">
        <w:rPr>
          <w:rFonts w:cs="Arial"/>
          <w:sz w:val="20"/>
          <w:szCs w:val="20"/>
          <w:vertAlign w:val="superscript"/>
        </w:rPr>
        <w:t>c</w:t>
      </w:r>
      <w:r w:rsidRPr="00E632CB">
        <w:rPr>
          <w:rFonts w:cs="Arial"/>
          <w:sz w:val="20"/>
          <w:szCs w:val="20"/>
        </w:rPr>
        <w:t>)</w:t>
      </w:r>
    </w:p>
    <w:p w:rsidR="00952387" w:rsidRPr="00952387" w:rsidRDefault="00952387" w:rsidP="00952387">
      <w:pPr>
        <w:pStyle w:val="Numerado"/>
        <w:numPr>
          <w:ilvl w:val="2"/>
          <w:numId w:val="27"/>
        </w:numPr>
        <w:ind w:left="1560" w:hanging="709"/>
        <w:contextualSpacing/>
        <w:rPr>
          <w:szCs w:val="20"/>
          <w:highlight w:val="magenta"/>
        </w:rPr>
      </w:pPr>
      <w:r w:rsidRPr="00952387">
        <w:rPr>
          <w:highlight w:val="magenta"/>
        </w:rPr>
        <w:t xml:space="preserve">Si &lt;el actor proporciona la sucursal&gt;, el sistema filtra la lista de sucursales siguiendo el criterio de la información proporcionada por el actor para la sucursal de acuerdo a la </w:t>
      </w:r>
      <w:hyperlink r:id="rId16" w:anchor="RN011" w:history="1">
        <w:r w:rsidRPr="00952387">
          <w:rPr>
            <w:rStyle w:val="Hipervnculo"/>
            <w:highlight w:val="magenta"/>
          </w:rPr>
          <w:t>RN11 Filtro de Consulta.</w:t>
        </w:r>
      </w:hyperlink>
    </w:p>
    <w:p w:rsidR="00E632CB" w:rsidRPr="00E632CB" w:rsidRDefault="00E632CB" w:rsidP="00241D07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de Barras (*)</w:t>
      </w:r>
    </w:p>
    <w:p w:rsidR="004D4EA5" w:rsidRDefault="004D4EA5" w:rsidP="00514239">
      <w:pPr>
        <w:pStyle w:val="Prrafodelista"/>
        <w:numPr>
          <w:ilvl w:val="2"/>
          <w:numId w:val="27"/>
        </w:numPr>
        <w:ind w:firstLine="131"/>
        <w:rPr>
          <w:rFonts w:cs="Arial"/>
          <w:sz w:val="20"/>
          <w:szCs w:val="20"/>
        </w:rPr>
      </w:pPr>
      <w:r w:rsidRPr="00E632CB">
        <w:rPr>
          <w:rFonts w:cs="Arial"/>
          <w:sz w:val="20"/>
          <w:szCs w:val="20"/>
        </w:rPr>
        <w:t>El sistema lee el Código de barras</w:t>
      </w:r>
    </w:p>
    <w:p w:rsidR="00514239" w:rsidRPr="00E632CB" w:rsidRDefault="00514239" w:rsidP="00514239">
      <w:pPr>
        <w:pStyle w:val="Prrafodelista"/>
        <w:numPr>
          <w:ilvl w:val="2"/>
          <w:numId w:val="2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Código de Barras</w:t>
      </w:r>
    </w:p>
    <w:p w:rsidR="00482F05" w:rsidRPr="00E632CB" w:rsidRDefault="00482F05" w:rsidP="00241D07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E632CB">
        <w:rPr>
          <w:rFonts w:cs="Arial"/>
          <w:sz w:val="20"/>
          <w:szCs w:val="20"/>
        </w:rPr>
        <w:t>Placas</w:t>
      </w:r>
    </w:p>
    <w:p w:rsidR="00482F05" w:rsidRDefault="00482F05" w:rsidP="00241D07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 w:rsidRPr="00E632CB">
        <w:rPr>
          <w:rFonts w:cs="Arial"/>
          <w:sz w:val="20"/>
          <w:szCs w:val="20"/>
        </w:rPr>
        <w:t>Modelo</w:t>
      </w:r>
    </w:p>
    <w:p w:rsidR="00482F05" w:rsidRPr="00241D07" w:rsidRDefault="00482F05" w:rsidP="00241D07">
      <w:pPr>
        <w:pStyle w:val="Prrafodelista"/>
        <w:numPr>
          <w:ilvl w:val="0"/>
          <w:numId w:val="27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241D07">
        <w:rPr>
          <w:rFonts w:cs="Arial"/>
          <w:sz w:val="20"/>
          <w:szCs w:val="20"/>
        </w:rPr>
        <w:t xml:space="preserve">Si &lt;el actor selecciona la opción </w:t>
      </w:r>
      <w:r w:rsidRPr="00241D07">
        <w:rPr>
          <w:rFonts w:cs="Arial"/>
          <w:b/>
          <w:sz w:val="20"/>
          <w:szCs w:val="20"/>
        </w:rPr>
        <w:t>Cancelar</w:t>
      </w:r>
      <w:r w:rsidRPr="00241D07">
        <w:rPr>
          <w:rFonts w:cs="Arial"/>
          <w:sz w:val="20"/>
          <w:szCs w:val="20"/>
        </w:rPr>
        <w:t xml:space="preserve">&gt;, el sistema continúa con el flujo alterno general </w:t>
      </w:r>
      <w:hyperlink w:anchor="_AG03_Cancelar" w:history="1">
        <w:r w:rsidRPr="00241D07">
          <w:rPr>
            <w:rStyle w:val="Hipervnculo"/>
            <w:b/>
            <w:sz w:val="20"/>
            <w:szCs w:val="20"/>
          </w:rPr>
          <w:t>AG03 Cancelar</w:t>
        </w:r>
      </w:hyperlink>
    </w:p>
    <w:p w:rsidR="00241D07" w:rsidRPr="00241D07" w:rsidRDefault="00241D07" w:rsidP="00241D0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 w:rsidRPr="00241D07">
        <w:rPr>
          <w:sz w:val="20"/>
          <w:szCs w:val="20"/>
        </w:rPr>
        <w:t xml:space="preserve">Si &lt;el actor selecciona la opción </w:t>
      </w:r>
      <w:r w:rsidRPr="00241D07">
        <w:rPr>
          <w:b/>
          <w:sz w:val="20"/>
          <w:szCs w:val="20"/>
        </w:rPr>
        <w:t>Aceptar</w:t>
      </w:r>
      <w:r w:rsidRPr="00241D07">
        <w:rPr>
          <w:sz w:val="20"/>
          <w:szCs w:val="20"/>
        </w:rPr>
        <w:t>&gt;</w:t>
      </w:r>
    </w:p>
    <w:p w:rsidR="00482F05" w:rsidRDefault="00482F05" w:rsidP="00241D07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de acuerdo con la validación </w:t>
      </w:r>
      <w:hyperlink w:anchor="_VA01_Valida_Datos" w:history="1">
        <w:r w:rsidRPr="00462C78">
          <w:rPr>
            <w:rStyle w:val="Hipervnculo"/>
            <w:b/>
            <w:sz w:val="20"/>
            <w:szCs w:val="20"/>
          </w:rPr>
          <w:t>VA01 Validar Datos Proporcionados</w:t>
        </w:r>
      </w:hyperlink>
    </w:p>
    <w:p w:rsidR="00482F05" w:rsidRDefault="00482F05" w:rsidP="00241D07">
      <w:pPr>
        <w:pStyle w:val="Prrafodelista"/>
        <w:numPr>
          <w:ilvl w:val="1"/>
          <w:numId w:val="27"/>
        </w:numPr>
        <w:ind w:left="851" w:hanging="425"/>
        <w:rPr>
          <w:rFonts w:cs="Arial"/>
          <w:sz w:val="20"/>
          <w:szCs w:val="20"/>
        </w:rPr>
      </w:pPr>
      <w:bookmarkStart w:id="50" w:name="paso42_AO02"/>
      <w:bookmarkEnd w:id="50"/>
      <w:r>
        <w:rPr>
          <w:rFonts w:cs="Arial"/>
          <w:sz w:val="20"/>
          <w:szCs w:val="20"/>
        </w:rPr>
        <w:t>El sistema actualiza la información del Vehículo:</w:t>
      </w:r>
    </w:p>
    <w:p w:rsidR="00482F05" w:rsidRDefault="00482F05" w:rsidP="00241D07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NumeroEconomicoVh</w:t>
      </w:r>
      <w:proofErr w:type="spellEnd"/>
    </w:p>
    <w:p w:rsidR="00482F05" w:rsidRDefault="00482F05" w:rsidP="00241D07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482F05" w:rsidRDefault="00482F05" w:rsidP="00241D07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Placas</w:t>
      </w:r>
    </w:p>
    <w:p w:rsidR="00482F05" w:rsidRDefault="00482F05" w:rsidP="00241D07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Marca</w:t>
      </w:r>
    </w:p>
    <w:p w:rsidR="00482F05" w:rsidRDefault="00482F05" w:rsidP="00241D07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Submarca</w:t>
      </w:r>
      <w:proofErr w:type="spellEnd"/>
    </w:p>
    <w:p w:rsidR="00482F05" w:rsidRDefault="00482F05" w:rsidP="00241D07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Modelo</w:t>
      </w:r>
    </w:p>
    <w:p w:rsidR="00482F05" w:rsidRDefault="00482F05" w:rsidP="00241D07">
      <w:pPr>
        <w:pStyle w:val="Prrafodelista"/>
        <w:numPr>
          <w:ilvl w:val="2"/>
          <w:numId w:val="25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CodigoBarras</w:t>
      </w:r>
      <w:proofErr w:type="spellEnd"/>
    </w:p>
    <w:p w:rsidR="00482F05" w:rsidRPr="00241D07" w:rsidRDefault="00482F05" w:rsidP="00241D07">
      <w:pPr>
        <w:pStyle w:val="Prrafodelista"/>
        <w:numPr>
          <w:ilvl w:val="1"/>
          <w:numId w:val="27"/>
        </w:numPr>
        <w:ind w:left="851" w:hanging="425"/>
        <w:rPr>
          <w:rFonts w:cs="Arial"/>
          <w:szCs w:val="20"/>
        </w:rPr>
      </w:pPr>
      <w:r w:rsidRPr="00241D07">
        <w:rPr>
          <w:sz w:val="20"/>
          <w:szCs w:val="20"/>
        </w:rPr>
        <w:t>El sistema presenta información del vehículo</w:t>
      </w:r>
      <w:r>
        <w:t>:</w:t>
      </w:r>
    </w:p>
    <w:p w:rsidR="00241D07" w:rsidRPr="00241D07" w:rsidRDefault="00241D07" w:rsidP="00241D07">
      <w:pPr>
        <w:pStyle w:val="Prrafodelista"/>
        <w:numPr>
          <w:ilvl w:val="2"/>
          <w:numId w:val="27"/>
        </w:numPr>
        <w:ind w:firstLine="131"/>
        <w:rPr>
          <w:rFonts w:cs="Arial"/>
          <w:sz w:val="20"/>
          <w:szCs w:val="20"/>
        </w:rPr>
      </w:pPr>
      <w:r w:rsidRPr="00241D07">
        <w:rPr>
          <w:rFonts w:cs="Arial"/>
          <w:sz w:val="20"/>
          <w:szCs w:val="20"/>
        </w:rPr>
        <w:t>Número Económico</w:t>
      </w:r>
    </w:p>
    <w:p w:rsidR="00241D07" w:rsidRPr="00241D07" w:rsidRDefault="00241D07" w:rsidP="00241D07">
      <w:pPr>
        <w:pStyle w:val="Prrafodelista"/>
        <w:numPr>
          <w:ilvl w:val="2"/>
          <w:numId w:val="27"/>
        </w:numPr>
        <w:ind w:firstLine="131"/>
        <w:rPr>
          <w:rFonts w:cs="Arial"/>
          <w:sz w:val="20"/>
          <w:szCs w:val="20"/>
        </w:rPr>
      </w:pPr>
      <w:r w:rsidRPr="00241D07">
        <w:rPr>
          <w:rFonts w:cs="Arial"/>
          <w:sz w:val="20"/>
          <w:szCs w:val="20"/>
        </w:rPr>
        <w:t>Placas</w:t>
      </w:r>
    </w:p>
    <w:p w:rsidR="00482F05" w:rsidRPr="00241D07" w:rsidRDefault="00482F05" w:rsidP="00241D07">
      <w:pPr>
        <w:pStyle w:val="Prrafodelista"/>
        <w:numPr>
          <w:ilvl w:val="2"/>
          <w:numId w:val="27"/>
        </w:numPr>
        <w:ind w:firstLine="131"/>
        <w:rPr>
          <w:rFonts w:cs="Arial"/>
          <w:sz w:val="20"/>
          <w:szCs w:val="20"/>
        </w:rPr>
      </w:pPr>
      <w:r w:rsidRPr="00241D07">
        <w:rPr>
          <w:rFonts w:cs="Arial"/>
          <w:sz w:val="20"/>
          <w:szCs w:val="20"/>
        </w:rPr>
        <w:t>Marca</w:t>
      </w:r>
    </w:p>
    <w:p w:rsidR="00482F05" w:rsidRPr="00241D07" w:rsidRDefault="00482F05" w:rsidP="00241D07">
      <w:pPr>
        <w:pStyle w:val="Prrafodelista"/>
        <w:numPr>
          <w:ilvl w:val="2"/>
          <w:numId w:val="27"/>
        </w:numPr>
        <w:ind w:firstLine="131"/>
        <w:rPr>
          <w:rFonts w:cs="Arial"/>
          <w:sz w:val="20"/>
          <w:szCs w:val="20"/>
        </w:rPr>
      </w:pPr>
      <w:proofErr w:type="spellStart"/>
      <w:r w:rsidRPr="00241D07">
        <w:rPr>
          <w:rFonts w:cs="Arial"/>
          <w:sz w:val="20"/>
          <w:szCs w:val="20"/>
        </w:rPr>
        <w:t>Submarca</w:t>
      </w:r>
      <w:proofErr w:type="spellEnd"/>
    </w:p>
    <w:p w:rsidR="00482F05" w:rsidRPr="00241D07" w:rsidRDefault="00482F05" w:rsidP="00241D07">
      <w:pPr>
        <w:pStyle w:val="Prrafodelista"/>
        <w:numPr>
          <w:ilvl w:val="2"/>
          <w:numId w:val="27"/>
        </w:numPr>
        <w:ind w:firstLine="131"/>
        <w:rPr>
          <w:rFonts w:cs="Arial"/>
          <w:sz w:val="20"/>
          <w:szCs w:val="20"/>
        </w:rPr>
      </w:pPr>
      <w:r w:rsidRPr="00241D07">
        <w:rPr>
          <w:rFonts w:cs="Arial"/>
          <w:sz w:val="20"/>
          <w:szCs w:val="20"/>
        </w:rPr>
        <w:t>Modelo</w:t>
      </w:r>
    </w:p>
    <w:p w:rsidR="009142B4" w:rsidRPr="00482F05" w:rsidRDefault="00482F05" w:rsidP="00241D07">
      <w:pPr>
        <w:pStyle w:val="Prrafodelista"/>
        <w:numPr>
          <w:ilvl w:val="1"/>
          <w:numId w:val="27"/>
        </w:numPr>
        <w:ind w:left="851" w:hanging="425"/>
        <w:rPr>
          <w:rFonts w:cs="Arial"/>
          <w:szCs w:val="20"/>
        </w:rPr>
      </w:pPr>
      <w:r w:rsidRPr="00241D07">
        <w:rPr>
          <w:sz w:val="20"/>
          <w:szCs w:val="20"/>
        </w:rPr>
        <w:t xml:space="preserve">Regresa al </w:t>
      </w:r>
      <w:hyperlink w:anchor="paso12" w:history="1">
        <w:r w:rsidRPr="00241D07">
          <w:rPr>
            <w:rStyle w:val="Hipervnculo"/>
            <w:b/>
            <w:sz w:val="20"/>
            <w:szCs w:val="20"/>
          </w:rPr>
          <w:t>paso</w:t>
        </w:r>
        <w:r w:rsidR="00241D07">
          <w:rPr>
            <w:rStyle w:val="Hipervnculo"/>
            <w:b/>
            <w:sz w:val="20"/>
            <w:szCs w:val="20"/>
          </w:rPr>
          <w:t xml:space="preserve"> 6</w:t>
        </w:r>
      </w:hyperlink>
      <w:r w:rsidRPr="00241D07">
        <w:rPr>
          <w:sz w:val="20"/>
          <w:szCs w:val="20"/>
        </w:rPr>
        <w:t xml:space="preserve"> del flujo básico</w:t>
      </w:r>
      <w:r>
        <w:t>.</w:t>
      </w:r>
      <w:r w:rsidR="009142B4" w:rsidRPr="00482F05">
        <w:rPr>
          <w:rFonts w:cs="Arial"/>
          <w:szCs w:val="20"/>
        </w:rPr>
        <w:tab/>
      </w:r>
    </w:p>
    <w:p w:rsidR="002830B1" w:rsidRDefault="002830B1" w:rsidP="002830B1"/>
    <w:p w:rsidR="0049112A" w:rsidRDefault="0049112A" w:rsidP="0049112A">
      <w:pPr>
        <w:pStyle w:val="Ttulo3"/>
        <w:jc w:val="both"/>
      </w:pPr>
      <w:bookmarkStart w:id="51" w:name="_Toc318836408"/>
      <w:r>
        <w:t>Generales</w:t>
      </w:r>
      <w:bookmarkEnd w:id="51"/>
    </w:p>
    <w:p w:rsidR="009634B4" w:rsidRPr="009634B4" w:rsidRDefault="009634B4" w:rsidP="009634B4"/>
    <w:bookmarkStart w:id="52" w:name="_AG01_Acerca_De"/>
    <w:bookmarkEnd w:id="52"/>
    <w:p w:rsidR="00BA7B63" w:rsidRPr="00FE5FF2" w:rsidRDefault="00FE5FF2" w:rsidP="00BA7B6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="00BA7B63" w:rsidRPr="00FE5FF2">
        <w:rPr>
          <w:rStyle w:val="Hipervnculo"/>
        </w:rPr>
        <w:t>AG01 Acerca De</w:t>
      </w:r>
    </w:p>
    <w:p w:rsidR="009634B4" w:rsidRDefault="00FE5FF2" w:rsidP="009634B4">
      <w:r>
        <w:rPr>
          <w:b/>
          <w:bCs/>
        </w:rPr>
        <w:fldChar w:fldCharType="end"/>
      </w:r>
    </w:p>
    <w:p w:rsidR="00800ECA" w:rsidRDefault="00800ECA" w:rsidP="009634B4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 xml:space="preserve">extiende su funcionalidad con el caso de uso </w:t>
      </w:r>
      <w:hyperlink r:id="rId17" w:history="1">
        <w:r w:rsidRPr="00C9053B">
          <w:rPr>
            <w:rStyle w:val="Hipervnculo"/>
            <w:b/>
            <w:sz w:val="20"/>
            <w:szCs w:val="20"/>
          </w:rPr>
          <w:t>Presentar Acerca De</w:t>
        </w:r>
        <w:r w:rsidR="00107434" w:rsidRPr="00C9053B">
          <w:rPr>
            <w:rStyle w:val="Hipervnculo"/>
            <w:b/>
            <w:sz w:val="20"/>
            <w:szCs w:val="20"/>
          </w:rPr>
          <w:t xml:space="preserve"> – </w:t>
        </w:r>
        <w:r w:rsidRPr="00C9053B">
          <w:rPr>
            <w:rStyle w:val="Hipervnculo"/>
            <w:b/>
            <w:sz w:val="20"/>
            <w:szCs w:val="20"/>
          </w:rPr>
          <w:t>CUMEGWEB11</w:t>
        </w:r>
      </w:hyperlink>
    </w:p>
    <w:p w:rsidR="00A22AE0" w:rsidRDefault="00A22AE0" w:rsidP="009634B4">
      <w:pPr>
        <w:pStyle w:val="Prrafodelista"/>
        <w:numPr>
          <w:ilvl w:val="0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Regresa al </w:t>
      </w:r>
      <w:hyperlink w:anchor="paso7" w:history="1">
        <w:r w:rsidRPr="00B02D28">
          <w:rPr>
            <w:rStyle w:val="Hipervnculo"/>
            <w:b/>
            <w:sz w:val="20"/>
            <w:szCs w:val="20"/>
          </w:rPr>
          <w:t xml:space="preserve">paso </w:t>
        </w:r>
        <w:r w:rsidR="00C9053B">
          <w:rPr>
            <w:rStyle w:val="Hipervnculo"/>
            <w:b/>
            <w:sz w:val="20"/>
            <w:szCs w:val="20"/>
          </w:rPr>
          <w:t>8</w:t>
        </w:r>
      </w:hyperlink>
      <w:r>
        <w:rPr>
          <w:rFonts w:cs="Arial"/>
          <w:sz w:val="20"/>
          <w:szCs w:val="20"/>
        </w:rPr>
        <w:t xml:space="preserve"> del flujo básico </w:t>
      </w:r>
    </w:p>
    <w:p w:rsidR="009634B4" w:rsidRPr="009634B4" w:rsidRDefault="009634B4" w:rsidP="009634B4"/>
    <w:bookmarkStart w:id="53" w:name="_AG02_Salir"/>
    <w:bookmarkEnd w:id="53"/>
    <w:p w:rsidR="00BA7B63" w:rsidRPr="007C1FB6" w:rsidRDefault="00BA7B63" w:rsidP="00BA7B63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 w:rsidR="00FE5FF2">
        <w:instrText>HYPERLINK  \l "AG02_r"</w:instrText>
      </w:r>
      <w:r>
        <w:fldChar w:fldCharType="separate"/>
      </w:r>
      <w:r w:rsidRPr="00A83E3A">
        <w:rPr>
          <w:rStyle w:val="Hipervnculo"/>
        </w:rPr>
        <w:t>A</w:t>
      </w:r>
      <w:r>
        <w:rPr>
          <w:rStyle w:val="Hipervnculo"/>
        </w:rPr>
        <w:t>G</w:t>
      </w:r>
      <w:r w:rsidRPr="00A83E3A">
        <w:rPr>
          <w:rStyle w:val="Hipervnculo"/>
        </w:rPr>
        <w:t>0</w:t>
      </w:r>
      <w:r>
        <w:rPr>
          <w:rStyle w:val="Hipervnculo"/>
        </w:rPr>
        <w:t>2</w:t>
      </w:r>
      <w:r w:rsidRPr="00A83E3A">
        <w:rPr>
          <w:rStyle w:val="Hipervnculo"/>
        </w:rPr>
        <w:t xml:space="preserve"> </w:t>
      </w:r>
      <w:r>
        <w:rPr>
          <w:rStyle w:val="Hipervnculo"/>
        </w:rPr>
        <w:t>Salir</w:t>
      </w:r>
      <w:r>
        <w:fldChar w:fldCharType="end"/>
      </w:r>
    </w:p>
    <w:p w:rsidR="002D261F" w:rsidRDefault="002D261F" w:rsidP="002D261F">
      <w:pPr>
        <w:pStyle w:val="Prrafodelista"/>
        <w:ind w:left="432"/>
        <w:rPr>
          <w:rFonts w:cs="Arial"/>
          <w:sz w:val="20"/>
          <w:szCs w:val="20"/>
        </w:rPr>
      </w:pPr>
    </w:p>
    <w:p w:rsidR="002D261F" w:rsidRDefault="002D261F" w:rsidP="002D261F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termina la ejecución del sistema</w:t>
      </w:r>
    </w:p>
    <w:p w:rsidR="002D261F" w:rsidRDefault="002D261F" w:rsidP="002D261F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Regresa al </w:t>
      </w:r>
      <w:hyperlink w:anchor="FIN" w:history="1">
        <w:r w:rsidRPr="00B02D28">
          <w:rPr>
            <w:rStyle w:val="Hipervnculo"/>
            <w:b/>
            <w:sz w:val="20"/>
            <w:szCs w:val="20"/>
          </w:rPr>
          <w:t xml:space="preserve">paso </w:t>
        </w:r>
        <w:r w:rsidR="00C9053B">
          <w:rPr>
            <w:rStyle w:val="Hipervnculo"/>
            <w:b/>
            <w:sz w:val="20"/>
            <w:szCs w:val="20"/>
          </w:rPr>
          <w:t>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654D3E" w:rsidRDefault="00654D3E" w:rsidP="00481C4A">
      <w:pPr>
        <w:pStyle w:val="Textoindependiente"/>
        <w:rPr>
          <w:lang w:eastAsia="en-US"/>
        </w:rPr>
      </w:pPr>
    </w:p>
    <w:bookmarkStart w:id="54" w:name="_AG03_Cancelar"/>
    <w:bookmarkEnd w:id="54"/>
    <w:p w:rsidR="00357295" w:rsidRPr="00F578AB" w:rsidRDefault="00F578AB" w:rsidP="0035729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>
        <w:instrText xml:space="preserve"> HYPERLINK  \l "AG03_r" </w:instrText>
      </w:r>
      <w:r>
        <w:fldChar w:fldCharType="separate"/>
      </w:r>
      <w:r w:rsidR="00357295" w:rsidRPr="00F578AB">
        <w:rPr>
          <w:rStyle w:val="Hipervnculo"/>
        </w:rPr>
        <w:t>AG03 Cancelar</w:t>
      </w:r>
    </w:p>
    <w:p w:rsidR="00357295" w:rsidRDefault="00F578AB" w:rsidP="00357295">
      <w:pPr>
        <w:pStyle w:val="Prrafodelista"/>
        <w:ind w:left="432"/>
        <w:rPr>
          <w:rFonts w:cs="Arial"/>
          <w:sz w:val="20"/>
          <w:szCs w:val="20"/>
        </w:rPr>
      </w:pPr>
      <w:r>
        <w:rPr>
          <w:b/>
          <w:bCs/>
        </w:rPr>
        <w:fldChar w:fldCharType="end"/>
      </w:r>
    </w:p>
    <w:p w:rsidR="00357295" w:rsidRDefault="00357295" w:rsidP="00481C4A">
      <w:pPr>
        <w:pStyle w:val="Prrafodelista"/>
        <w:numPr>
          <w:ilvl w:val="0"/>
          <w:numId w:val="15"/>
        </w:numPr>
        <w:rPr>
          <w:lang w:eastAsia="en-US"/>
        </w:rPr>
      </w:pPr>
      <w:r w:rsidRPr="00F7331A">
        <w:rPr>
          <w:rFonts w:cs="Arial"/>
          <w:sz w:val="20"/>
          <w:szCs w:val="20"/>
        </w:rPr>
        <w:t xml:space="preserve">Regresa al </w:t>
      </w:r>
      <w:hyperlink w:anchor="paso2" w:history="1">
        <w:r w:rsidRPr="00F578AB">
          <w:rPr>
            <w:rStyle w:val="Hipervnculo"/>
            <w:b/>
            <w:sz w:val="20"/>
            <w:szCs w:val="20"/>
          </w:rPr>
          <w:t xml:space="preserve">paso </w:t>
        </w:r>
        <w:r w:rsidR="003958C7">
          <w:rPr>
            <w:rStyle w:val="Hipervnculo"/>
            <w:b/>
            <w:sz w:val="20"/>
            <w:szCs w:val="20"/>
          </w:rPr>
          <w:t>2</w:t>
        </w:r>
      </w:hyperlink>
      <w:r w:rsidRPr="00F7331A">
        <w:rPr>
          <w:rFonts w:cs="Arial"/>
          <w:sz w:val="20"/>
          <w:szCs w:val="20"/>
        </w:rPr>
        <w:t xml:space="preserve"> del flujo</w:t>
      </w:r>
      <w:r w:rsidR="00630525">
        <w:rPr>
          <w:rFonts w:cs="Arial"/>
          <w:sz w:val="20"/>
          <w:szCs w:val="20"/>
        </w:rPr>
        <w:t xml:space="preserve"> </w:t>
      </w:r>
      <w:r w:rsidR="003958C7">
        <w:rPr>
          <w:rFonts w:cs="Arial"/>
          <w:sz w:val="20"/>
          <w:szCs w:val="20"/>
        </w:rPr>
        <w:t>básico.</w:t>
      </w:r>
    </w:p>
    <w:p w:rsidR="00357295" w:rsidRPr="00481C4A" w:rsidRDefault="00357295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55" w:name="_Toc52616589"/>
      <w:bookmarkStart w:id="56" w:name="_Toc182735733"/>
      <w:bookmarkStart w:id="57" w:name="_Toc318836409"/>
      <w:r w:rsidRPr="00481C4A">
        <w:t>Extraordinarios</w:t>
      </w:r>
      <w:bookmarkEnd w:id="55"/>
      <w:bookmarkEnd w:id="56"/>
      <w:bookmarkEnd w:id="57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left"/>
      </w:pPr>
      <w:bookmarkStart w:id="58" w:name="_Toc52616590"/>
      <w:bookmarkStart w:id="59" w:name="_Toc182735734"/>
      <w:bookmarkStart w:id="60" w:name="_Toc318836410"/>
      <w:r w:rsidRPr="00481C4A">
        <w:t>De excepción</w:t>
      </w:r>
      <w:bookmarkEnd w:id="58"/>
      <w:bookmarkEnd w:id="59"/>
      <w:bookmarkEnd w:id="60"/>
    </w:p>
    <w:p w:rsidR="00481C4A" w:rsidRPr="00523977" w:rsidRDefault="00523977" w:rsidP="00523977">
      <w:pPr>
        <w:pStyle w:val="InfoBlue"/>
      </w:pPr>
      <w:r w:rsidRPr="00523977"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Default="004F6527" w:rsidP="004F6527">
      <w:pPr>
        <w:pStyle w:val="Ttulo3"/>
        <w:jc w:val="left"/>
      </w:pPr>
      <w:bookmarkStart w:id="61" w:name="_Toc318836411"/>
      <w:r>
        <w:t>De Validación</w:t>
      </w:r>
      <w:bookmarkEnd w:id="61"/>
    </w:p>
    <w:p w:rsidR="00105386" w:rsidRPr="00105386" w:rsidRDefault="00105386" w:rsidP="00105386"/>
    <w:bookmarkStart w:id="62" w:name="_VA01_Valida_Datos"/>
    <w:bookmarkStart w:id="63" w:name="_VA01_Validar_Datos"/>
    <w:bookmarkStart w:id="64" w:name="_Toc52616591"/>
    <w:bookmarkStart w:id="65" w:name="_Toc182735735"/>
    <w:bookmarkEnd w:id="62"/>
    <w:bookmarkEnd w:id="63"/>
    <w:p w:rsidR="00462C78" w:rsidRPr="00462C78" w:rsidRDefault="00AA798A" w:rsidP="00462C7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rPr>
          <w:rStyle w:val="Hipervnculo"/>
        </w:rPr>
        <w:fldChar w:fldCharType="begin"/>
      </w:r>
      <w:r>
        <w:rPr>
          <w:rStyle w:val="Hipervnculo"/>
        </w:rPr>
        <w:instrText xml:space="preserve"> HYPERLINK  \l "VA01_r" </w:instrText>
      </w:r>
      <w:r>
        <w:rPr>
          <w:rStyle w:val="Hipervnculo"/>
        </w:rPr>
        <w:fldChar w:fldCharType="separate"/>
      </w:r>
      <w:r w:rsidR="00462C78" w:rsidRPr="00AA798A">
        <w:rPr>
          <w:rStyle w:val="Hipervnculo"/>
        </w:rPr>
        <w:t>VA01 Validar Datos Proporcionados</w:t>
      </w:r>
      <w:r>
        <w:rPr>
          <w:rStyle w:val="Hipervnculo"/>
        </w:rPr>
        <w:fldChar w:fldCharType="end"/>
      </w:r>
    </w:p>
    <w:p w:rsidR="00523977" w:rsidRDefault="00523977" w:rsidP="00654D3E">
      <w:pPr>
        <w:pStyle w:val="Prrafodelista"/>
        <w:ind w:left="576"/>
        <w:rPr>
          <w:rFonts w:cs="Arial"/>
          <w:sz w:val="20"/>
          <w:szCs w:val="20"/>
        </w:rPr>
      </w:pPr>
    </w:p>
    <w:p w:rsidR="00761A16" w:rsidRDefault="00761A16" w:rsidP="00761A16">
      <w:pPr>
        <w:pStyle w:val="Prrafodelista"/>
        <w:numPr>
          <w:ilvl w:val="0"/>
          <w:numId w:val="7"/>
        </w:numPr>
        <w:ind w:left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proporcionado la información:</w:t>
      </w:r>
    </w:p>
    <w:p w:rsidR="00761A16" w:rsidRDefault="00761A16" w:rsidP="00761A1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 xml:space="preserve">Crear </w:t>
      </w:r>
      <w:r>
        <w:rPr>
          <w:rFonts w:cs="Arial"/>
          <w:b/>
          <w:sz w:val="20"/>
          <w:szCs w:val="20"/>
        </w:rPr>
        <w:t>Vehículo</w:t>
      </w:r>
      <w:r w:rsidR="00010AE3">
        <w:rPr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</w:t>
      </w:r>
      <w:r w:rsidR="00010AE3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no proporciona </w:t>
      </w:r>
      <w:r w:rsidR="009E3756">
        <w:rPr>
          <w:rFonts w:cs="Arial"/>
          <w:sz w:val="20"/>
          <w:szCs w:val="20"/>
        </w:rPr>
        <w:t>Número Económico</w:t>
      </w:r>
      <w:r>
        <w:rPr>
          <w:rFonts w:cs="Arial"/>
          <w:sz w:val="20"/>
          <w:szCs w:val="20"/>
        </w:rPr>
        <w:t xml:space="preserve">, </w:t>
      </w:r>
      <w:r w:rsidR="009E3756">
        <w:rPr>
          <w:rFonts w:cs="Arial"/>
          <w:sz w:val="20"/>
          <w:szCs w:val="20"/>
        </w:rPr>
        <w:t>Marca</w:t>
      </w:r>
      <w:r>
        <w:rPr>
          <w:rFonts w:cs="Arial"/>
          <w:sz w:val="20"/>
          <w:szCs w:val="20"/>
        </w:rPr>
        <w:t xml:space="preserve">, </w:t>
      </w:r>
      <w:proofErr w:type="spellStart"/>
      <w:r w:rsidR="009E3756">
        <w:rPr>
          <w:rFonts w:cs="Arial"/>
          <w:sz w:val="20"/>
          <w:szCs w:val="20"/>
        </w:rPr>
        <w:t>Submarca</w:t>
      </w:r>
      <w:proofErr w:type="spellEnd"/>
      <w:r>
        <w:rPr>
          <w:rFonts w:cs="Arial"/>
          <w:sz w:val="20"/>
          <w:szCs w:val="20"/>
        </w:rPr>
        <w:t xml:space="preserve">, </w:t>
      </w:r>
      <w:r w:rsidR="009E3756">
        <w:rPr>
          <w:rFonts w:cs="Arial"/>
          <w:sz w:val="20"/>
          <w:szCs w:val="20"/>
        </w:rPr>
        <w:t>Sucursal</w:t>
      </w:r>
      <w:r>
        <w:rPr>
          <w:rFonts w:cs="Arial"/>
          <w:sz w:val="20"/>
          <w:szCs w:val="20"/>
        </w:rPr>
        <w:t xml:space="preserve">, Código de barras, </w:t>
      </w:r>
      <w:r w:rsidR="009E3756">
        <w:rPr>
          <w:rFonts w:cs="Arial"/>
          <w:sz w:val="20"/>
          <w:szCs w:val="20"/>
        </w:rPr>
        <w:t>Placas</w:t>
      </w:r>
      <w:r w:rsidR="00241D07">
        <w:rPr>
          <w:rFonts w:cs="Arial"/>
          <w:sz w:val="20"/>
          <w:szCs w:val="20"/>
        </w:rPr>
        <w:t>, Modelo</w:t>
      </w:r>
      <w:r>
        <w:rPr>
          <w:rFonts w:cs="Arial"/>
          <w:sz w:val="20"/>
          <w:szCs w:val="20"/>
        </w:rPr>
        <w:t xml:space="preserve">&gt;, el sistema presenta el mensaje </w:t>
      </w:r>
      <w:hyperlink r:id="rId18" w:anchor="MI0001" w:history="1">
        <w:r w:rsidRPr="00010AE3">
          <w:rPr>
            <w:rStyle w:val="Hipervnculo"/>
            <w:rFonts w:cs="Arial"/>
            <w:b/>
            <w:sz w:val="20"/>
            <w:szCs w:val="20"/>
          </w:rPr>
          <w:t>MI0001 &lt;Campo Requerido&gt;</w:t>
        </w:r>
        <w:r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761A16" w:rsidRDefault="00761A16" w:rsidP="00761A1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paso2_FAAO01" w:history="1">
        <w:r w:rsidRPr="00010AE3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alterno</w:t>
      </w:r>
      <w:r w:rsidRPr="005F28C8">
        <w:rPr>
          <w:rFonts w:cs="Arial"/>
          <w:sz w:val="20"/>
          <w:szCs w:val="20"/>
        </w:rPr>
        <w:t xml:space="preserve"> </w:t>
      </w:r>
      <w:bookmarkStart w:id="66" w:name="OLE_LINK2"/>
      <w:bookmarkStart w:id="67" w:name="OLE_LINK3"/>
      <w:r w:rsidR="00010AE3" w:rsidRPr="00010AE3">
        <w:rPr>
          <w:rStyle w:val="Hipervnculo"/>
          <w:b/>
          <w:sz w:val="20"/>
          <w:szCs w:val="20"/>
        </w:rPr>
        <w:t>AO01 Crear Vehículo</w:t>
      </w:r>
      <w:r w:rsidR="00010AE3">
        <w:rPr>
          <w:rFonts w:cs="Arial"/>
          <w:sz w:val="20"/>
          <w:szCs w:val="20"/>
        </w:rPr>
        <w:t xml:space="preserve"> </w:t>
      </w:r>
      <w:bookmarkEnd w:id="66"/>
      <w:bookmarkEnd w:id="67"/>
      <w:r>
        <w:rPr>
          <w:rFonts w:cs="Arial"/>
          <w:sz w:val="20"/>
          <w:szCs w:val="20"/>
        </w:rPr>
        <w:t>en el punto correspondiente al campo que no se haya proporcionado.</w:t>
      </w:r>
    </w:p>
    <w:p w:rsidR="00761A16" w:rsidRDefault="00761A16" w:rsidP="00761A1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</w:t>
      </w:r>
      <w:r w:rsidR="009E3756">
        <w:rPr>
          <w:rFonts w:cs="Arial"/>
          <w:b/>
          <w:sz w:val="20"/>
          <w:szCs w:val="20"/>
        </w:rPr>
        <w:t>Vehículo</w:t>
      </w:r>
      <w:r w:rsidR="00010AE3">
        <w:rPr>
          <w:rFonts w:cs="Arial"/>
          <w:b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</w:t>
      </w:r>
      <w:r w:rsidR="00010AE3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no proporciona </w:t>
      </w:r>
      <w:r w:rsidR="009E3756">
        <w:rPr>
          <w:rFonts w:cs="Arial"/>
          <w:sz w:val="20"/>
          <w:szCs w:val="20"/>
        </w:rPr>
        <w:t xml:space="preserve">Marca, </w:t>
      </w:r>
      <w:proofErr w:type="spellStart"/>
      <w:r w:rsidR="009E3756">
        <w:rPr>
          <w:rFonts w:cs="Arial"/>
          <w:sz w:val="20"/>
          <w:szCs w:val="20"/>
        </w:rPr>
        <w:t>Submarca</w:t>
      </w:r>
      <w:proofErr w:type="spellEnd"/>
      <w:r w:rsidR="009E3756">
        <w:rPr>
          <w:rFonts w:cs="Arial"/>
          <w:sz w:val="20"/>
          <w:szCs w:val="20"/>
        </w:rPr>
        <w:t>, Sucursal, Código de barras, Placas</w:t>
      </w:r>
      <w:r w:rsidR="008301BB">
        <w:rPr>
          <w:rFonts w:cs="Arial"/>
          <w:sz w:val="20"/>
          <w:szCs w:val="20"/>
        </w:rPr>
        <w:t>, Modelo</w:t>
      </w:r>
      <w:r>
        <w:rPr>
          <w:rFonts w:cs="Arial"/>
          <w:sz w:val="20"/>
          <w:szCs w:val="20"/>
        </w:rPr>
        <w:t xml:space="preserve">&gt;, el sistema presenta el mensaje </w:t>
      </w:r>
      <w:hyperlink r:id="rId19" w:anchor="MI0001" w:history="1">
        <w:r w:rsidRPr="00010AE3">
          <w:rPr>
            <w:rStyle w:val="Hipervnculo"/>
            <w:rFonts w:cs="Arial"/>
            <w:b/>
            <w:sz w:val="20"/>
            <w:szCs w:val="20"/>
          </w:rPr>
          <w:t>MI0001 &lt;Campo Requerido&gt;</w:t>
        </w:r>
        <w:r w:rsidRPr="0082790E">
          <w:rPr>
            <w:rStyle w:val="Hipervnculo"/>
            <w:rFonts w:cs="Arial"/>
            <w:sz w:val="20"/>
            <w:szCs w:val="20"/>
          </w:rPr>
          <w:t>.</w:t>
        </w:r>
      </w:hyperlink>
    </w:p>
    <w:p w:rsidR="00761A16" w:rsidRDefault="00761A16" w:rsidP="00761A16">
      <w:pPr>
        <w:pStyle w:val="Prrafodelista"/>
        <w:numPr>
          <w:ilvl w:val="2"/>
          <w:numId w:val="7"/>
        </w:numPr>
        <w:ind w:left="1418" w:hanging="578"/>
        <w:rPr>
          <w:rFonts w:cs="Arial"/>
          <w:sz w:val="20"/>
          <w:szCs w:val="20"/>
        </w:rPr>
      </w:pPr>
      <w:r w:rsidRPr="005F28C8">
        <w:rPr>
          <w:rFonts w:cs="Arial"/>
          <w:sz w:val="20"/>
          <w:szCs w:val="20"/>
        </w:rPr>
        <w:t>El sistema continúa</w:t>
      </w:r>
      <w:r>
        <w:rPr>
          <w:rFonts w:cs="Arial"/>
          <w:sz w:val="20"/>
          <w:szCs w:val="20"/>
        </w:rPr>
        <w:t xml:space="preserve"> en el </w:t>
      </w:r>
      <w:hyperlink w:anchor="paso2_FAAO02" w:history="1">
        <w:r w:rsidRPr="00241D07">
          <w:rPr>
            <w:rStyle w:val="Hipervnculo"/>
            <w:rFonts w:cs="Arial"/>
            <w:b/>
            <w:sz w:val="20"/>
            <w:szCs w:val="20"/>
          </w:rPr>
          <w:t>paso 2</w:t>
        </w:r>
      </w:hyperlink>
      <w:r>
        <w:rPr>
          <w:rFonts w:cs="Arial"/>
          <w:sz w:val="20"/>
          <w:szCs w:val="20"/>
        </w:rPr>
        <w:t xml:space="preserve"> del flujo alterno</w:t>
      </w:r>
      <w:r w:rsidRPr="005F28C8">
        <w:rPr>
          <w:rFonts w:cs="Arial"/>
          <w:sz w:val="20"/>
          <w:szCs w:val="20"/>
        </w:rPr>
        <w:t xml:space="preserve"> </w:t>
      </w:r>
      <w:r w:rsidR="00010AE3" w:rsidRPr="00010AE3">
        <w:rPr>
          <w:rStyle w:val="Hipervnculo"/>
          <w:b/>
          <w:sz w:val="20"/>
          <w:szCs w:val="20"/>
        </w:rPr>
        <w:t xml:space="preserve">AO01 </w:t>
      </w:r>
      <w:r w:rsidR="00010AE3">
        <w:rPr>
          <w:rStyle w:val="Hipervnculo"/>
          <w:b/>
          <w:sz w:val="20"/>
          <w:szCs w:val="20"/>
        </w:rPr>
        <w:t xml:space="preserve">Modificar </w:t>
      </w:r>
      <w:r w:rsidR="00010AE3" w:rsidRPr="00010AE3">
        <w:rPr>
          <w:rStyle w:val="Hipervnculo"/>
          <w:b/>
          <w:sz w:val="20"/>
          <w:szCs w:val="20"/>
        </w:rPr>
        <w:t>Vehículo</w:t>
      </w:r>
      <w:r w:rsidR="00010AE3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en el punto correspondiente al campo que no se haya proporcionado.</w:t>
      </w:r>
    </w:p>
    <w:p w:rsidR="00761A16" w:rsidRDefault="00761A16" w:rsidP="00761A16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5F28C8">
        <w:rPr>
          <w:rFonts w:cs="Arial"/>
          <w:b/>
          <w:sz w:val="20"/>
          <w:szCs w:val="20"/>
        </w:rPr>
        <w:t>Crear Usuario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el sistema continúa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hyperlink w:anchor="paso42_AO01" w:history="1">
        <w:r w:rsidRPr="00CE1BB0">
          <w:rPr>
            <w:rStyle w:val="Hipervnculo"/>
            <w:rFonts w:cs="Arial"/>
            <w:b/>
            <w:sz w:val="20"/>
            <w:szCs w:val="20"/>
          </w:rPr>
          <w:t>paso 4.2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Pr="005F28C8">
        <w:rPr>
          <w:rFonts w:cs="Arial"/>
          <w:sz w:val="20"/>
          <w:szCs w:val="20"/>
        </w:rPr>
        <w:t>.</w:t>
      </w:r>
    </w:p>
    <w:p w:rsidR="00761A16" w:rsidRPr="005F28C8" w:rsidRDefault="00761A16" w:rsidP="00761A16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Modificar</w:t>
      </w:r>
      <w:r w:rsidRPr="005F28C8">
        <w:rPr>
          <w:rFonts w:cs="Arial"/>
          <w:b/>
          <w:sz w:val="20"/>
          <w:szCs w:val="20"/>
        </w:rPr>
        <w:t xml:space="preserve"> Usuario</w:t>
      </w:r>
      <w:r w:rsidRPr="0007573B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el sistema continúa</w:t>
      </w:r>
      <w:r w:rsidRPr="005F28C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en el </w:t>
      </w:r>
      <w:hyperlink w:anchor="paso42_AO02" w:history="1">
        <w:r w:rsidRPr="00CE1BB0">
          <w:rPr>
            <w:rStyle w:val="Hipervnculo"/>
            <w:rFonts w:cs="Arial"/>
            <w:b/>
            <w:sz w:val="20"/>
            <w:szCs w:val="20"/>
          </w:rPr>
          <w:t>paso 4.2</w:t>
        </w:r>
      </w:hyperlink>
      <w:r>
        <w:rPr>
          <w:rFonts w:cs="Arial"/>
          <w:b/>
          <w:sz w:val="20"/>
          <w:szCs w:val="20"/>
        </w:rPr>
        <w:t xml:space="preserve"> </w:t>
      </w:r>
      <w:r w:rsidRPr="005F28C8">
        <w:rPr>
          <w:rFonts w:cs="Arial"/>
          <w:sz w:val="20"/>
          <w:szCs w:val="20"/>
        </w:rPr>
        <w:t xml:space="preserve">del flujo </w:t>
      </w:r>
      <w:r>
        <w:rPr>
          <w:rFonts w:cs="Arial"/>
          <w:sz w:val="20"/>
          <w:szCs w:val="20"/>
        </w:rPr>
        <w:t>alterno</w:t>
      </w:r>
      <w:r w:rsidRPr="005F28C8">
        <w:rPr>
          <w:rFonts w:cs="Arial"/>
          <w:sz w:val="20"/>
          <w:szCs w:val="20"/>
        </w:rPr>
        <w:t>.</w:t>
      </w:r>
    </w:p>
    <w:p w:rsidR="00761A16" w:rsidRDefault="00761A16" w:rsidP="00654D3E">
      <w:pPr>
        <w:pStyle w:val="Prrafodelista"/>
        <w:ind w:left="576"/>
        <w:rPr>
          <w:rFonts w:cs="Arial"/>
          <w:sz w:val="20"/>
          <w:szCs w:val="20"/>
        </w:rPr>
      </w:pPr>
    </w:p>
    <w:p w:rsidR="00761A16" w:rsidRPr="00023287" w:rsidRDefault="00761A16" w:rsidP="00654D3E">
      <w:pPr>
        <w:pStyle w:val="Prrafodelista"/>
        <w:ind w:left="576"/>
        <w:rPr>
          <w:rFonts w:cs="Arial"/>
          <w:sz w:val="20"/>
          <w:szCs w:val="20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8" w:name="_Toc52616592"/>
      <w:bookmarkStart w:id="69" w:name="_Toc182735736"/>
      <w:bookmarkStart w:id="70" w:name="_Toc318836412"/>
      <w:bookmarkEnd w:id="64"/>
      <w:bookmarkEnd w:id="65"/>
      <w:proofErr w:type="spellStart"/>
      <w:r w:rsidRPr="007A1FC8">
        <w:t>Poscondiciones</w:t>
      </w:r>
      <w:bookmarkEnd w:id="68"/>
      <w:bookmarkEnd w:id="69"/>
      <w:bookmarkEnd w:id="70"/>
      <w:proofErr w:type="spellEnd"/>
    </w:p>
    <w:p w:rsidR="009D58CC" w:rsidRPr="009D58CC" w:rsidRDefault="009D58CC" w:rsidP="009D58CC">
      <w:pPr>
        <w:rPr>
          <w:lang w:val="es-MX" w:eastAsia="es-MX"/>
        </w:rPr>
      </w:pPr>
    </w:p>
    <w:p w:rsidR="009D58CC" w:rsidRPr="00476793" w:rsidRDefault="009D58CC" w:rsidP="009D58C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1" w:name="_Toc318836413"/>
      <w:r>
        <w:rPr>
          <w:rFonts w:cs="Arial"/>
        </w:rPr>
        <w:t>Generales</w:t>
      </w:r>
      <w:bookmarkEnd w:id="71"/>
    </w:p>
    <w:p w:rsidR="003958C7" w:rsidRPr="003958C7" w:rsidRDefault="005F27DF" w:rsidP="003958C7">
      <w:pPr>
        <w:rPr>
          <w:sz w:val="20"/>
          <w:szCs w:val="20"/>
        </w:rPr>
      </w:pPr>
      <w:r>
        <w:rPr>
          <w:sz w:val="20"/>
          <w:szCs w:val="20"/>
        </w:rPr>
        <w:t xml:space="preserve">Registro </w:t>
      </w:r>
      <w:r w:rsidR="00192407">
        <w:rPr>
          <w:sz w:val="20"/>
          <w:szCs w:val="20"/>
        </w:rPr>
        <w:t>o</w:t>
      </w:r>
      <w:r>
        <w:rPr>
          <w:sz w:val="20"/>
          <w:szCs w:val="20"/>
        </w:rPr>
        <w:t xml:space="preserve"> actualización de un vehículo</w:t>
      </w:r>
      <w:r w:rsidR="003958C7" w:rsidRPr="003958C7">
        <w:rPr>
          <w:sz w:val="20"/>
          <w:szCs w:val="20"/>
        </w:rPr>
        <w:t>.</w:t>
      </w:r>
    </w:p>
    <w:p w:rsidR="00654D3E" w:rsidRPr="00481C4A" w:rsidRDefault="00654D3E" w:rsidP="001C75B1">
      <w:pPr>
        <w:ind w:left="708"/>
        <w:rPr>
          <w:i/>
          <w:color w:val="0000FF"/>
          <w:sz w:val="20"/>
          <w:szCs w:val="20"/>
          <w:lang w:val="es-MX"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2" w:name="_Toc318836414"/>
      <w:r>
        <w:t>Anexos</w:t>
      </w:r>
      <w:bookmarkEnd w:id="72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9D58CC" w:rsidRDefault="009D58C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3" w:name="_Toc318836415"/>
      <w:bookmarkStart w:id="74" w:name="_Toc207014958"/>
      <w:bookmarkStart w:id="75" w:name="_Toc207088193"/>
      <w:bookmarkEnd w:id="1"/>
      <w:bookmarkEnd w:id="2"/>
      <w:r>
        <w:t>Diagramas</w:t>
      </w:r>
      <w:bookmarkEnd w:id="73"/>
    </w:p>
    <w:p w:rsidR="005334F4" w:rsidRPr="005E463A" w:rsidRDefault="005334F4" w:rsidP="000A7BBD">
      <w:pPr>
        <w:pStyle w:val="Listaconvietas"/>
      </w:pPr>
    </w:p>
    <w:p w:rsidR="0089426C" w:rsidRPr="006F21B8" w:rsidRDefault="00EE182F" w:rsidP="00EE182F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</w:t>
      </w:r>
      <w:r w:rsidR="004E422B">
        <w:rPr>
          <w:sz w:val="20"/>
          <w:szCs w:val="20"/>
          <w:lang w:val="es-MX" w:eastAsia="es-MX"/>
        </w:rPr>
        <w:t>ses\CL_WEB\DCL_WEB\DCLCUMEGWEB</w:t>
      </w:r>
      <w:r w:rsidR="002A12AB">
        <w:rPr>
          <w:sz w:val="20"/>
          <w:szCs w:val="20"/>
          <w:lang w:val="es-MX" w:eastAsia="es-MX"/>
        </w:rPr>
        <w:t>12</w:t>
      </w:r>
    </w:p>
    <w:p w:rsidR="00FC73C6" w:rsidRPr="006F21B8" w:rsidRDefault="00FC73C6" w:rsidP="00155712">
      <w:pPr>
        <w:ind w:left="-993"/>
        <w:rPr>
          <w:sz w:val="20"/>
          <w:szCs w:val="20"/>
          <w:lang w:val="es-MX" w:eastAsia="es-MX"/>
        </w:rPr>
      </w:pPr>
    </w:p>
    <w:p w:rsidR="00155712" w:rsidRPr="006F21B8" w:rsidRDefault="00E92B2E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</w:t>
      </w:r>
      <w:r w:rsidR="009B128C" w:rsidRPr="006F21B8">
        <w:rPr>
          <w:sz w:val="20"/>
          <w:szCs w:val="20"/>
          <w:lang w:val="es-MX" w:eastAsia="es-MX"/>
        </w:rPr>
        <w:t>secuencia</w:t>
      </w:r>
      <w:r w:rsidRPr="006F21B8">
        <w:rPr>
          <w:sz w:val="20"/>
          <w:szCs w:val="20"/>
          <w:lang w:val="es-MX" w:eastAsia="es-MX"/>
        </w:rPr>
        <w:t xml:space="preserve">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r w:rsidR="009B128C" w:rsidRPr="006F21B8">
        <w:rPr>
          <w:sz w:val="20"/>
          <w:szCs w:val="20"/>
          <w:lang w:val="es-MX" w:eastAsia="es-MX"/>
        </w:rPr>
        <w:t>Use Case View</w:t>
      </w:r>
      <w:r w:rsidRPr="006F21B8">
        <w:rPr>
          <w:sz w:val="20"/>
          <w:szCs w:val="20"/>
          <w:lang w:val="es-MX" w:eastAsia="es-MX"/>
        </w:rPr>
        <w:t>\</w:t>
      </w:r>
      <w:r w:rsidR="009B128C" w:rsidRPr="006F21B8">
        <w:rPr>
          <w:sz w:val="20"/>
          <w:szCs w:val="20"/>
        </w:rPr>
        <w:t>Casos de Uso\</w:t>
      </w:r>
      <w:r w:rsidR="009B128C" w:rsidRPr="006F21B8">
        <w:rPr>
          <w:sz w:val="20"/>
          <w:szCs w:val="20"/>
          <w:lang w:val="es-MX" w:eastAsia="es-MX"/>
        </w:rPr>
        <w:t>CU_WEB</w:t>
      </w:r>
      <w:r w:rsidRPr="006F21B8">
        <w:rPr>
          <w:sz w:val="20"/>
          <w:szCs w:val="20"/>
          <w:lang w:val="es-MX" w:eastAsia="es-MX"/>
        </w:rPr>
        <w:t>\</w:t>
      </w:r>
      <w:r w:rsidR="009D58CC">
        <w:rPr>
          <w:sz w:val="20"/>
          <w:szCs w:val="20"/>
          <w:lang w:val="es-MX" w:eastAsia="es-MX"/>
        </w:rPr>
        <w:t xml:space="preserve">Administrar </w:t>
      </w:r>
      <w:r w:rsidR="002A12AB">
        <w:rPr>
          <w:sz w:val="20"/>
          <w:szCs w:val="20"/>
          <w:lang w:val="es-MX" w:eastAsia="es-MX"/>
        </w:rPr>
        <w:t>Vehículos</w:t>
      </w:r>
      <w:r w:rsidR="004E422B">
        <w:rPr>
          <w:sz w:val="20"/>
          <w:szCs w:val="20"/>
          <w:lang w:val="es-MX" w:eastAsia="es-MX"/>
        </w:rPr>
        <w:t>\DSCUMEGWEB</w:t>
      </w:r>
      <w:r w:rsidR="002A12AB">
        <w:rPr>
          <w:sz w:val="20"/>
          <w:szCs w:val="20"/>
          <w:lang w:val="es-MX" w:eastAsia="es-MX"/>
        </w:rPr>
        <w:t>12</w:t>
      </w:r>
      <w:r w:rsidR="00BB74DC">
        <w:rPr>
          <w:sz w:val="20"/>
          <w:szCs w:val="20"/>
          <w:lang w:val="es-MX" w:eastAsia="es-MX"/>
        </w:rPr>
        <w:t>, DSAO01CUMEGWEB12, DSAO02CUMEGWEB12</w:t>
      </w:r>
    </w:p>
    <w:p w:rsidR="00E92B2E" w:rsidRDefault="00E92B2E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6" w:name="_Toc318836416"/>
      <w:r>
        <w:lastRenderedPageBreak/>
        <w:t>Propuesta de Pantallas</w:t>
      </w:r>
      <w:bookmarkEnd w:id="76"/>
    </w:p>
    <w:p w:rsidR="005334F4" w:rsidRDefault="005334F4" w:rsidP="005334F4">
      <w:pPr>
        <w:rPr>
          <w:lang w:val="es-MX" w:eastAsia="es-MX"/>
        </w:rPr>
      </w:pPr>
    </w:p>
    <w:p w:rsidR="001532FC" w:rsidRDefault="009C6921" w:rsidP="004E422B">
      <w:pPr>
        <w:jc w:val="center"/>
      </w:pPr>
      <w:r>
        <w:object w:dxaOrig="4950" w:dyaOrig="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43.5pt" o:ole="">
            <v:imagedata r:id="rId20" o:title=""/>
          </v:shape>
          <o:OLEObject Type="Embed" ProgID="Visio.Drawing.11" ShapeID="_x0000_i1025" DrawAspect="Content" ObjectID="_1392801293" r:id="rId21"/>
        </w:object>
      </w:r>
    </w:p>
    <w:p w:rsidR="009C6921" w:rsidRDefault="009C6921" w:rsidP="004E422B">
      <w:pPr>
        <w:jc w:val="center"/>
      </w:pPr>
    </w:p>
    <w:p w:rsidR="009C6921" w:rsidRDefault="009C6921" w:rsidP="004E422B">
      <w:pPr>
        <w:jc w:val="center"/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3A617C6D" wp14:editId="6D047008">
            <wp:extent cx="5612130" cy="3983355"/>
            <wp:effectExtent l="0" t="0" r="762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FC" w:rsidRDefault="001532FC" w:rsidP="005334F4">
      <w:pPr>
        <w:rPr>
          <w:lang w:val="es-MX" w:eastAsia="es-MX"/>
        </w:rPr>
      </w:pPr>
    </w:p>
    <w:p w:rsidR="004E422B" w:rsidRDefault="00FC73C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7" w:name="_Toc318836417"/>
      <w:r>
        <w:lastRenderedPageBreak/>
        <w:t>Firmas de Aceptación</w:t>
      </w:r>
      <w:bookmarkEnd w:id="74"/>
      <w:bookmarkEnd w:id="75"/>
      <w:bookmarkEnd w:id="77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BA7BE0" w:rsidP="00BA7BE0">
            <w:pPr>
              <w:pStyle w:val="Listaconvietas"/>
            </w:pPr>
            <w:r>
              <w:t>01</w:t>
            </w:r>
            <w:r w:rsidR="000A7BBD" w:rsidRPr="000A7BBD">
              <w:t>/</w:t>
            </w:r>
            <w:r>
              <w:t>10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BA7BE0" w:rsidP="000A7BBD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Ejecutivo de Cuentas Corporativas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BA7BE0" w:rsidP="000A7BBD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E7176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E71767">
            <w:pPr>
              <w:pStyle w:val="Listaconvietas"/>
            </w:pPr>
          </w:p>
        </w:tc>
      </w:tr>
      <w:tr w:rsidR="00DA3708" w:rsidRPr="005E463A" w:rsidTr="00E7176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E71767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E71767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BA7BE0" w:rsidP="00E71767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E7176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E71767">
            <w:pPr>
              <w:pStyle w:val="Listaconvietas"/>
            </w:pPr>
          </w:p>
        </w:tc>
      </w:tr>
      <w:tr w:rsidR="00DA3708" w:rsidRPr="000A7BBD" w:rsidTr="00E7176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E71767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E71767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E7176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BA7BE0" w:rsidP="00E71767">
            <w:pPr>
              <w:pStyle w:val="Listaconvietas"/>
            </w:pPr>
            <w:r>
              <w:t>01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BD5BE9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6B7" w:rsidRDefault="000946B7" w:rsidP="00514F06">
      <w:pPr>
        <w:pStyle w:val="Ttulo1"/>
      </w:pPr>
      <w:r>
        <w:separator/>
      </w:r>
    </w:p>
  </w:endnote>
  <w:endnote w:type="continuationSeparator" w:id="0">
    <w:p w:rsidR="000946B7" w:rsidRDefault="000946B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E3" w:rsidRDefault="00010AE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10AE3" w:rsidRDefault="00010AE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10AE3" w:rsidRPr="00596B48" w:rsidTr="00B01427">
      <w:trPr>
        <w:trHeight w:val="539"/>
      </w:trPr>
      <w:tc>
        <w:tcPr>
          <w:tcW w:w="3331" w:type="dxa"/>
        </w:tcPr>
        <w:p w:rsidR="00010AE3" w:rsidRPr="00596B48" w:rsidRDefault="00010AE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97D0A31" wp14:editId="3CFCBEE3">
                <wp:extent cx="1240013" cy="361950"/>
                <wp:effectExtent l="0" t="0" r="0" b="0"/>
                <wp:docPr id="4" name="Imagen 4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10AE3" w:rsidRDefault="00010AE3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010AE3" w:rsidRPr="00B01427" w:rsidRDefault="00010AE3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010AE3" w:rsidRPr="00596B48" w:rsidRDefault="00010AE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350F1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350F1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10AE3" w:rsidRPr="00596B48" w:rsidRDefault="00010AE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6B7" w:rsidRDefault="000946B7" w:rsidP="00514F06">
      <w:pPr>
        <w:pStyle w:val="Ttulo1"/>
      </w:pPr>
      <w:r>
        <w:separator/>
      </w:r>
    </w:p>
  </w:footnote>
  <w:footnote w:type="continuationSeparator" w:id="0">
    <w:p w:rsidR="000946B7" w:rsidRDefault="000946B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528"/>
      <w:gridCol w:w="4703"/>
    </w:tblGrid>
    <w:tr w:rsidR="00010AE3" w:rsidRPr="00375A5D" w:rsidTr="003E5D6F">
      <w:tc>
        <w:tcPr>
          <w:tcW w:w="4604" w:type="dxa"/>
        </w:tcPr>
        <w:p w:rsidR="00010AE3" w:rsidRPr="00375A5D" w:rsidRDefault="00010AE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10AE3" w:rsidRPr="00375A5D" w:rsidRDefault="00010AE3" w:rsidP="00362FE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362FEE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010AE3" w:rsidRPr="00F52321" w:rsidTr="003E5D6F">
      <w:tc>
        <w:tcPr>
          <w:tcW w:w="4604" w:type="dxa"/>
        </w:tcPr>
        <w:p w:rsidR="00010AE3" w:rsidRPr="00E53B63" w:rsidRDefault="00010AE3" w:rsidP="00C31A1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CUMEGWEB</w:t>
          </w:r>
          <w:r>
            <w:rPr>
              <w:rFonts w:ascii="Tahoma" w:hAnsi="Tahoma" w:cs="Tahoma"/>
              <w:sz w:val="20"/>
              <w:szCs w:val="20"/>
            </w:rPr>
            <w:t>12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AdministrarVehiculos</w:t>
          </w:r>
        </w:p>
      </w:tc>
      <w:tc>
        <w:tcPr>
          <w:tcW w:w="4893" w:type="dxa"/>
        </w:tcPr>
        <w:p w:rsidR="00010AE3" w:rsidRPr="00DF6EA0" w:rsidRDefault="00010AE3" w:rsidP="00BA7BE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BA7BE0">
            <w:rPr>
              <w:rFonts w:ascii="Tahoma" w:hAnsi="Tahoma" w:cs="Tahoma"/>
              <w:sz w:val="20"/>
              <w:szCs w:val="20"/>
            </w:rPr>
            <w:t>01</w:t>
          </w:r>
          <w:r>
            <w:rPr>
              <w:rFonts w:ascii="Tahoma" w:hAnsi="Tahoma" w:cs="Tahoma"/>
              <w:sz w:val="20"/>
              <w:szCs w:val="20"/>
            </w:rPr>
            <w:t>/</w:t>
          </w:r>
          <w:r w:rsidR="00BA7BE0">
            <w:rPr>
              <w:rFonts w:ascii="Tahoma" w:hAnsi="Tahoma" w:cs="Tahoma"/>
              <w:sz w:val="20"/>
              <w:szCs w:val="20"/>
            </w:rPr>
            <w:t>10</w:t>
          </w:r>
          <w:r>
            <w:rPr>
              <w:rFonts w:ascii="Tahoma" w:hAnsi="Tahoma" w:cs="Tahoma"/>
              <w:sz w:val="20"/>
              <w:szCs w:val="20"/>
            </w:rPr>
            <w:t>/2010</w:t>
          </w:r>
        </w:p>
      </w:tc>
    </w:tr>
  </w:tbl>
  <w:p w:rsidR="00010AE3" w:rsidRDefault="00010AE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7"/>
    </w:tblGrid>
    <w:tr w:rsidR="00010AE3" w:rsidTr="003104A1">
      <w:trPr>
        <w:cantSplit/>
        <w:trHeight w:val="1412"/>
      </w:trPr>
      <w:tc>
        <w:tcPr>
          <w:tcW w:w="10114" w:type="dxa"/>
          <w:vAlign w:val="center"/>
        </w:tcPr>
        <w:p w:rsidR="00010AE3" w:rsidRDefault="000946B7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92801294" r:id="rId2"/>
            </w:pict>
          </w:r>
          <w:r w:rsidR="00010AE3">
            <w:t xml:space="preserve">                                                 </w:t>
          </w:r>
        </w:p>
        <w:p w:rsidR="00010AE3" w:rsidRDefault="00010AE3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010AE3" w:rsidRPr="00872B53" w:rsidRDefault="00010AE3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010AE3" w:rsidRDefault="00010AE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131"/>
    <w:multiLevelType w:val="hybridMultilevel"/>
    <w:tmpl w:val="A0F68C70"/>
    <w:lvl w:ilvl="0" w:tplc="428431BE">
      <w:start w:val="1"/>
      <w:numFmt w:val="decimal"/>
      <w:pStyle w:val="Numerado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6C2769"/>
    <w:multiLevelType w:val="multilevel"/>
    <w:tmpl w:val="D228D0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BAE6126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7254F2E"/>
    <w:multiLevelType w:val="multilevel"/>
    <w:tmpl w:val="BA46A1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C3F05B9"/>
    <w:multiLevelType w:val="multilevel"/>
    <w:tmpl w:val="42B221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F3552A"/>
    <w:multiLevelType w:val="multilevel"/>
    <w:tmpl w:val="35FC70A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A2A25C2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C895A51"/>
    <w:multiLevelType w:val="multilevel"/>
    <w:tmpl w:val="40F43F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E2115B3"/>
    <w:multiLevelType w:val="multilevel"/>
    <w:tmpl w:val="EF006A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"/>
  </w:num>
  <w:num w:numId="5">
    <w:abstractNumId w:val="9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11"/>
  </w:num>
  <w:num w:numId="11">
    <w:abstractNumId w:val="16"/>
  </w:num>
  <w:num w:numId="12">
    <w:abstractNumId w:val="4"/>
  </w:num>
  <w:num w:numId="13">
    <w:abstractNumId w:val="15"/>
  </w:num>
  <w:num w:numId="14">
    <w:abstractNumId w:val="3"/>
  </w:num>
  <w:num w:numId="15">
    <w:abstractNumId w:val="10"/>
  </w:num>
  <w:num w:numId="16">
    <w:abstractNumId w:val="17"/>
  </w:num>
  <w:num w:numId="17">
    <w:abstractNumId w:val="13"/>
  </w:num>
  <w:num w:numId="18">
    <w:abstractNumId w:val="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0"/>
  </w:num>
  <w:num w:numId="27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6873"/>
    <w:rsid w:val="00010AE3"/>
    <w:rsid w:val="00012E97"/>
    <w:rsid w:val="000175BE"/>
    <w:rsid w:val="00023287"/>
    <w:rsid w:val="00023444"/>
    <w:rsid w:val="000263E1"/>
    <w:rsid w:val="000330BE"/>
    <w:rsid w:val="00033722"/>
    <w:rsid w:val="00037466"/>
    <w:rsid w:val="00043BD9"/>
    <w:rsid w:val="00044CC0"/>
    <w:rsid w:val="00047BA4"/>
    <w:rsid w:val="0005001B"/>
    <w:rsid w:val="00055766"/>
    <w:rsid w:val="00062713"/>
    <w:rsid w:val="000671A5"/>
    <w:rsid w:val="00074319"/>
    <w:rsid w:val="00076FC7"/>
    <w:rsid w:val="00082AAD"/>
    <w:rsid w:val="00082CD4"/>
    <w:rsid w:val="00085909"/>
    <w:rsid w:val="000944B7"/>
    <w:rsid w:val="000946B7"/>
    <w:rsid w:val="000A2BB6"/>
    <w:rsid w:val="000A35D9"/>
    <w:rsid w:val="000A5CDA"/>
    <w:rsid w:val="000A77DF"/>
    <w:rsid w:val="000A7BBD"/>
    <w:rsid w:val="000B523A"/>
    <w:rsid w:val="000B5641"/>
    <w:rsid w:val="000B71F6"/>
    <w:rsid w:val="000C1082"/>
    <w:rsid w:val="000C31EC"/>
    <w:rsid w:val="000C45BD"/>
    <w:rsid w:val="000D5B6A"/>
    <w:rsid w:val="000F11C8"/>
    <w:rsid w:val="000F175B"/>
    <w:rsid w:val="000F31CD"/>
    <w:rsid w:val="000F3582"/>
    <w:rsid w:val="000F6C1F"/>
    <w:rsid w:val="00103CD5"/>
    <w:rsid w:val="001041F6"/>
    <w:rsid w:val="00105386"/>
    <w:rsid w:val="00106561"/>
    <w:rsid w:val="00107434"/>
    <w:rsid w:val="00111303"/>
    <w:rsid w:val="001117A7"/>
    <w:rsid w:val="0011637E"/>
    <w:rsid w:val="00125124"/>
    <w:rsid w:val="00125E35"/>
    <w:rsid w:val="0013530E"/>
    <w:rsid w:val="00135B00"/>
    <w:rsid w:val="00136627"/>
    <w:rsid w:val="00137627"/>
    <w:rsid w:val="00140D49"/>
    <w:rsid w:val="001416D3"/>
    <w:rsid w:val="00142053"/>
    <w:rsid w:val="001436DC"/>
    <w:rsid w:val="00152C0A"/>
    <w:rsid w:val="001532FC"/>
    <w:rsid w:val="00155712"/>
    <w:rsid w:val="00155B9F"/>
    <w:rsid w:val="00160034"/>
    <w:rsid w:val="001725B8"/>
    <w:rsid w:val="0017341C"/>
    <w:rsid w:val="0017419E"/>
    <w:rsid w:val="0017686C"/>
    <w:rsid w:val="00177278"/>
    <w:rsid w:val="00183F8B"/>
    <w:rsid w:val="00184046"/>
    <w:rsid w:val="00186B76"/>
    <w:rsid w:val="00191C87"/>
    <w:rsid w:val="00192407"/>
    <w:rsid w:val="001A0596"/>
    <w:rsid w:val="001A60C2"/>
    <w:rsid w:val="001A75FA"/>
    <w:rsid w:val="001B09A2"/>
    <w:rsid w:val="001B100F"/>
    <w:rsid w:val="001B1A4A"/>
    <w:rsid w:val="001B254E"/>
    <w:rsid w:val="001C3915"/>
    <w:rsid w:val="001C75B1"/>
    <w:rsid w:val="001C7F44"/>
    <w:rsid w:val="001D0DC0"/>
    <w:rsid w:val="001D115D"/>
    <w:rsid w:val="001D1534"/>
    <w:rsid w:val="001D1638"/>
    <w:rsid w:val="001D4B3B"/>
    <w:rsid w:val="001D4B6D"/>
    <w:rsid w:val="001D4DE2"/>
    <w:rsid w:val="001E20AD"/>
    <w:rsid w:val="001F0C4F"/>
    <w:rsid w:val="001F34A1"/>
    <w:rsid w:val="001F395B"/>
    <w:rsid w:val="0020099B"/>
    <w:rsid w:val="00203741"/>
    <w:rsid w:val="00203E00"/>
    <w:rsid w:val="002065C2"/>
    <w:rsid w:val="00214B43"/>
    <w:rsid w:val="002177DF"/>
    <w:rsid w:val="00220011"/>
    <w:rsid w:val="00225DC0"/>
    <w:rsid w:val="0022637D"/>
    <w:rsid w:val="00227281"/>
    <w:rsid w:val="002311A2"/>
    <w:rsid w:val="00241D07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7EE7"/>
    <w:rsid w:val="00261EC0"/>
    <w:rsid w:val="00261ED6"/>
    <w:rsid w:val="0027680F"/>
    <w:rsid w:val="002775F9"/>
    <w:rsid w:val="002830B1"/>
    <w:rsid w:val="002844ED"/>
    <w:rsid w:val="00284A6D"/>
    <w:rsid w:val="00285E94"/>
    <w:rsid w:val="00293518"/>
    <w:rsid w:val="002946B8"/>
    <w:rsid w:val="002A12AB"/>
    <w:rsid w:val="002A2741"/>
    <w:rsid w:val="002A4659"/>
    <w:rsid w:val="002B1EBB"/>
    <w:rsid w:val="002B34C8"/>
    <w:rsid w:val="002B52ED"/>
    <w:rsid w:val="002B7DAA"/>
    <w:rsid w:val="002C4FDC"/>
    <w:rsid w:val="002D261F"/>
    <w:rsid w:val="002D5F49"/>
    <w:rsid w:val="002D6E72"/>
    <w:rsid w:val="002D7C7F"/>
    <w:rsid w:val="002E1A1C"/>
    <w:rsid w:val="002E2CE1"/>
    <w:rsid w:val="002E3308"/>
    <w:rsid w:val="002E67FD"/>
    <w:rsid w:val="002E79E5"/>
    <w:rsid w:val="002F2A60"/>
    <w:rsid w:val="002F5206"/>
    <w:rsid w:val="002F60E2"/>
    <w:rsid w:val="00302D60"/>
    <w:rsid w:val="00306230"/>
    <w:rsid w:val="003104A1"/>
    <w:rsid w:val="003105EA"/>
    <w:rsid w:val="0031070D"/>
    <w:rsid w:val="00310CCB"/>
    <w:rsid w:val="003205AE"/>
    <w:rsid w:val="00322E1F"/>
    <w:rsid w:val="0032735F"/>
    <w:rsid w:val="003350F1"/>
    <w:rsid w:val="003400C4"/>
    <w:rsid w:val="00345480"/>
    <w:rsid w:val="0034773B"/>
    <w:rsid w:val="0035410E"/>
    <w:rsid w:val="00357295"/>
    <w:rsid w:val="00362FEE"/>
    <w:rsid w:val="00367AFC"/>
    <w:rsid w:val="0037040A"/>
    <w:rsid w:val="0037176C"/>
    <w:rsid w:val="003767A1"/>
    <w:rsid w:val="003817A4"/>
    <w:rsid w:val="003852A4"/>
    <w:rsid w:val="0039067B"/>
    <w:rsid w:val="003907BC"/>
    <w:rsid w:val="003934DB"/>
    <w:rsid w:val="003958C7"/>
    <w:rsid w:val="003968C5"/>
    <w:rsid w:val="003A17F4"/>
    <w:rsid w:val="003A41CD"/>
    <w:rsid w:val="003A62B0"/>
    <w:rsid w:val="003A7F0E"/>
    <w:rsid w:val="003B24FD"/>
    <w:rsid w:val="003C1C04"/>
    <w:rsid w:val="003C50F8"/>
    <w:rsid w:val="003C58D0"/>
    <w:rsid w:val="003C597C"/>
    <w:rsid w:val="003C77D7"/>
    <w:rsid w:val="003D03D4"/>
    <w:rsid w:val="003E17EA"/>
    <w:rsid w:val="003E5882"/>
    <w:rsid w:val="003E5D6F"/>
    <w:rsid w:val="003E7FB4"/>
    <w:rsid w:val="003F2901"/>
    <w:rsid w:val="003F2B87"/>
    <w:rsid w:val="003F5853"/>
    <w:rsid w:val="003F7726"/>
    <w:rsid w:val="00412004"/>
    <w:rsid w:val="00417F67"/>
    <w:rsid w:val="00421239"/>
    <w:rsid w:val="004231DC"/>
    <w:rsid w:val="0042365D"/>
    <w:rsid w:val="00424419"/>
    <w:rsid w:val="004328A4"/>
    <w:rsid w:val="00433423"/>
    <w:rsid w:val="0043793F"/>
    <w:rsid w:val="00441A47"/>
    <w:rsid w:val="004515F5"/>
    <w:rsid w:val="0045227F"/>
    <w:rsid w:val="00457201"/>
    <w:rsid w:val="00461371"/>
    <w:rsid w:val="00462C78"/>
    <w:rsid w:val="00473B78"/>
    <w:rsid w:val="00476793"/>
    <w:rsid w:val="00481C4A"/>
    <w:rsid w:val="00482F05"/>
    <w:rsid w:val="004832C9"/>
    <w:rsid w:val="00485373"/>
    <w:rsid w:val="0049112A"/>
    <w:rsid w:val="00491B4C"/>
    <w:rsid w:val="00497409"/>
    <w:rsid w:val="004A0A0B"/>
    <w:rsid w:val="004A43F5"/>
    <w:rsid w:val="004A6571"/>
    <w:rsid w:val="004B0D88"/>
    <w:rsid w:val="004B11B4"/>
    <w:rsid w:val="004B1F0D"/>
    <w:rsid w:val="004B623B"/>
    <w:rsid w:val="004B6DBC"/>
    <w:rsid w:val="004C78B4"/>
    <w:rsid w:val="004D45D6"/>
    <w:rsid w:val="004D4EA5"/>
    <w:rsid w:val="004D5B23"/>
    <w:rsid w:val="004E23D0"/>
    <w:rsid w:val="004E422B"/>
    <w:rsid w:val="004F049D"/>
    <w:rsid w:val="004F1C65"/>
    <w:rsid w:val="004F3681"/>
    <w:rsid w:val="004F446C"/>
    <w:rsid w:val="004F4AB5"/>
    <w:rsid w:val="004F6527"/>
    <w:rsid w:val="00504398"/>
    <w:rsid w:val="0050675E"/>
    <w:rsid w:val="00506BC6"/>
    <w:rsid w:val="00510376"/>
    <w:rsid w:val="00514239"/>
    <w:rsid w:val="005148A8"/>
    <w:rsid w:val="00514F06"/>
    <w:rsid w:val="00523977"/>
    <w:rsid w:val="005249B6"/>
    <w:rsid w:val="005269E5"/>
    <w:rsid w:val="005334F4"/>
    <w:rsid w:val="00537CB4"/>
    <w:rsid w:val="005560A2"/>
    <w:rsid w:val="005663BC"/>
    <w:rsid w:val="00570BF7"/>
    <w:rsid w:val="005728A0"/>
    <w:rsid w:val="00572DCE"/>
    <w:rsid w:val="005742E9"/>
    <w:rsid w:val="00580188"/>
    <w:rsid w:val="0058035B"/>
    <w:rsid w:val="00584F45"/>
    <w:rsid w:val="00586EC5"/>
    <w:rsid w:val="0059045B"/>
    <w:rsid w:val="00591EB1"/>
    <w:rsid w:val="00592D43"/>
    <w:rsid w:val="00593042"/>
    <w:rsid w:val="00596B48"/>
    <w:rsid w:val="005A09F5"/>
    <w:rsid w:val="005A45B6"/>
    <w:rsid w:val="005C0DB2"/>
    <w:rsid w:val="005C1B2B"/>
    <w:rsid w:val="005C45A9"/>
    <w:rsid w:val="005C6DBF"/>
    <w:rsid w:val="005D1D74"/>
    <w:rsid w:val="005D23A6"/>
    <w:rsid w:val="005E1890"/>
    <w:rsid w:val="005F27DF"/>
    <w:rsid w:val="0060151C"/>
    <w:rsid w:val="0060281B"/>
    <w:rsid w:val="0060399E"/>
    <w:rsid w:val="00611EB1"/>
    <w:rsid w:val="0061340C"/>
    <w:rsid w:val="006140D5"/>
    <w:rsid w:val="00626421"/>
    <w:rsid w:val="00630525"/>
    <w:rsid w:val="00635285"/>
    <w:rsid w:val="00641340"/>
    <w:rsid w:val="00646264"/>
    <w:rsid w:val="00652D27"/>
    <w:rsid w:val="00654D3E"/>
    <w:rsid w:val="00670873"/>
    <w:rsid w:val="0067172A"/>
    <w:rsid w:val="00671DCC"/>
    <w:rsid w:val="00673B0D"/>
    <w:rsid w:val="0069294B"/>
    <w:rsid w:val="00693020"/>
    <w:rsid w:val="00693A3E"/>
    <w:rsid w:val="006958E2"/>
    <w:rsid w:val="006A1233"/>
    <w:rsid w:val="006A2191"/>
    <w:rsid w:val="006A30DD"/>
    <w:rsid w:val="006A530B"/>
    <w:rsid w:val="006C07E2"/>
    <w:rsid w:val="006C0E6B"/>
    <w:rsid w:val="006C393C"/>
    <w:rsid w:val="006C5969"/>
    <w:rsid w:val="006D72F3"/>
    <w:rsid w:val="006D7557"/>
    <w:rsid w:val="006E3428"/>
    <w:rsid w:val="006E56AE"/>
    <w:rsid w:val="006E5DBC"/>
    <w:rsid w:val="006F20AC"/>
    <w:rsid w:val="006F21B8"/>
    <w:rsid w:val="00713DC3"/>
    <w:rsid w:val="007221AB"/>
    <w:rsid w:val="007248F9"/>
    <w:rsid w:val="00725FF1"/>
    <w:rsid w:val="00730DEC"/>
    <w:rsid w:val="007330AA"/>
    <w:rsid w:val="00736226"/>
    <w:rsid w:val="00737377"/>
    <w:rsid w:val="00740191"/>
    <w:rsid w:val="0074295A"/>
    <w:rsid w:val="00743FB4"/>
    <w:rsid w:val="0074524E"/>
    <w:rsid w:val="00745A0C"/>
    <w:rsid w:val="00746A0D"/>
    <w:rsid w:val="00752DDD"/>
    <w:rsid w:val="00755155"/>
    <w:rsid w:val="00761A16"/>
    <w:rsid w:val="00762081"/>
    <w:rsid w:val="007664D5"/>
    <w:rsid w:val="0077082B"/>
    <w:rsid w:val="0077308C"/>
    <w:rsid w:val="007741B0"/>
    <w:rsid w:val="00775AAC"/>
    <w:rsid w:val="00775F8E"/>
    <w:rsid w:val="00776C9A"/>
    <w:rsid w:val="00781686"/>
    <w:rsid w:val="007833A5"/>
    <w:rsid w:val="00784763"/>
    <w:rsid w:val="00790C54"/>
    <w:rsid w:val="007948BC"/>
    <w:rsid w:val="0079516E"/>
    <w:rsid w:val="00797670"/>
    <w:rsid w:val="00797E0D"/>
    <w:rsid w:val="00797FC3"/>
    <w:rsid w:val="007A1FC8"/>
    <w:rsid w:val="007A3F83"/>
    <w:rsid w:val="007B052C"/>
    <w:rsid w:val="007B6535"/>
    <w:rsid w:val="007B7EDC"/>
    <w:rsid w:val="007C121D"/>
    <w:rsid w:val="007C1FB6"/>
    <w:rsid w:val="007C3BBF"/>
    <w:rsid w:val="007D0283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6DAC"/>
    <w:rsid w:val="007F7327"/>
    <w:rsid w:val="00800ECA"/>
    <w:rsid w:val="00800F7B"/>
    <w:rsid w:val="00801A53"/>
    <w:rsid w:val="00805540"/>
    <w:rsid w:val="00810822"/>
    <w:rsid w:val="00813F82"/>
    <w:rsid w:val="00817318"/>
    <w:rsid w:val="008176E8"/>
    <w:rsid w:val="00817B52"/>
    <w:rsid w:val="008213DC"/>
    <w:rsid w:val="008301BB"/>
    <w:rsid w:val="00830A3D"/>
    <w:rsid w:val="00830DFD"/>
    <w:rsid w:val="00833ED3"/>
    <w:rsid w:val="0084265E"/>
    <w:rsid w:val="00847B4B"/>
    <w:rsid w:val="008519EC"/>
    <w:rsid w:val="00854263"/>
    <w:rsid w:val="00856BF5"/>
    <w:rsid w:val="00857306"/>
    <w:rsid w:val="00863321"/>
    <w:rsid w:val="00863AEC"/>
    <w:rsid w:val="00864FD8"/>
    <w:rsid w:val="00872B53"/>
    <w:rsid w:val="008772C2"/>
    <w:rsid w:val="008817CF"/>
    <w:rsid w:val="00883DA2"/>
    <w:rsid w:val="00884941"/>
    <w:rsid w:val="008864CC"/>
    <w:rsid w:val="008935DF"/>
    <w:rsid w:val="0089426C"/>
    <w:rsid w:val="00894B60"/>
    <w:rsid w:val="008A19C2"/>
    <w:rsid w:val="008A251B"/>
    <w:rsid w:val="008A3ECA"/>
    <w:rsid w:val="008B18D7"/>
    <w:rsid w:val="008B28DE"/>
    <w:rsid w:val="008C27A5"/>
    <w:rsid w:val="008E5327"/>
    <w:rsid w:val="008F0F61"/>
    <w:rsid w:val="008F1A3C"/>
    <w:rsid w:val="008F2D82"/>
    <w:rsid w:val="008F33E3"/>
    <w:rsid w:val="008F7A87"/>
    <w:rsid w:val="00901B55"/>
    <w:rsid w:val="009032E1"/>
    <w:rsid w:val="0090453B"/>
    <w:rsid w:val="0090711F"/>
    <w:rsid w:val="00907A07"/>
    <w:rsid w:val="009142B4"/>
    <w:rsid w:val="00921223"/>
    <w:rsid w:val="00925298"/>
    <w:rsid w:val="009353A5"/>
    <w:rsid w:val="00937C24"/>
    <w:rsid w:val="00937D9A"/>
    <w:rsid w:val="009446AF"/>
    <w:rsid w:val="009449C4"/>
    <w:rsid w:val="00945948"/>
    <w:rsid w:val="00946744"/>
    <w:rsid w:val="00946D52"/>
    <w:rsid w:val="00951758"/>
    <w:rsid w:val="00951977"/>
    <w:rsid w:val="00952387"/>
    <w:rsid w:val="00954827"/>
    <w:rsid w:val="0096313A"/>
    <w:rsid w:val="009634B4"/>
    <w:rsid w:val="00963EF0"/>
    <w:rsid w:val="009658E8"/>
    <w:rsid w:val="00966AB3"/>
    <w:rsid w:val="00971190"/>
    <w:rsid w:val="00972453"/>
    <w:rsid w:val="00972995"/>
    <w:rsid w:val="00975C9E"/>
    <w:rsid w:val="00976B16"/>
    <w:rsid w:val="0098004B"/>
    <w:rsid w:val="00982930"/>
    <w:rsid w:val="009846F3"/>
    <w:rsid w:val="00991E62"/>
    <w:rsid w:val="00992E9D"/>
    <w:rsid w:val="009972F8"/>
    <w:rsid w:val="009B128C"/>
    <w:rsid w:val="009B1CDA"/>
    <w:rsid w:val="009B237A"/>
    <w:rsid w:val="009B2EA8"/>
    <w:rsid w:val="009C1103"/>
    <w:rsid w:val="009C131E"/>
    <w:rsid w:val="009C42D4"/>
    <w:rsid w:val="009C637E"/>
    <w:rsid w:val="009C6921"/>
    <w:rsid w:val="009C7CE7"/>
    <w:rsid w:val="009D1FC7"/>
    <w:rsid w:val="009D2734"/>
    <w:rsid w:val="009D58CC"/>
    <w:rsid w:val="009E375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2AE0"/>
    <w:rsid w:val="00A24D3D"/>
    <w:rsid w:val="00A3116F"/>
    <w:rsid w:val="00A3159B"/>
    <w:rsid w:val="00A33B6F"/>
    <w:rsid w:val="00A35070"/>
    <w:rsid w:val="00A36CBA"/>
    <w:rsid w:val="00A377E3"/>
    <w:rsid w:val="00A44CD8"/>
    <w:rsid w:val="00A46EAD"/>
    <w:rsid w:val="00A54B9C"/>
    <w:rsid w:val="00A6084F"/>
    <w:rsid w:val="00A62576"/>
    <w:rsid w:val="00A6310B"/>
    <w:rsid w:val="00A642AB"/>
    <w:rsid w:val="00A66BED"/>
    <w:rsid w:val="00A6766E"/>
    <w:rsid w:val="00A71DEC"/>
    <w:rsid w:val="00A72134"/>
    <w:rsid w:val="00A802F7"/>
    <w:rsid w:val="00A83771"/>
    <w:rsid w:val="00A83E3A"/>
    <w:rsid w:val="00A846D9"/>
    <w:rsid w:val="00A93594"/>
    <w:rsid w:val="00AA5BDC"/>
    <w:rsid w:val="00AA798A"/>
    <w:rsid w:val="00AB5A72"/>
    <w:rsid w:val="00AC20A7"/>
    <w:rsid w:val="00AD0C6E"/>
    <w:rsid w:val="00AD1098"/>
    <w:rsid w:val="00AD2CE8"/>
    <w:rsid w:val="00AD42D8"/>
    <w:rsid w:val="00AD5370"/>
    <w:rsid w:val="00AE246F"/>
    <w:rsid w:val="00AE525A"/>
    <w:rsid w:val="00AE5DD8"/>
    <w:rsid w:val="00AF01AD"/>
    <w:rsid w:val="00AF0A89"/>
    <w:rsid w:val="00AF3759"/>
    <w:rsid w:val="00AF71FC"/>
    <w:rsid w:val="00AF73BE"/>
    <w:rsid w:val="00B002F3"/>
    <w:rsid w:val="00B01427"/>
    <w:rsid w:val="00B02D28"/>
    <w:rsid w:val="00B02D40"/>
    <w:rsid w:val="00B107F0"/>
    <w:rsid w:val="00B117E4"/>
    <w:rsid w:val="00B13AA1"/>
    <w:rsid w:val="00B20347"/>
    <w:rsid w:val="00B22779"/>
    <w:rsid w:val="00B22901"/>
    <w:rsid w:val="00B22D0F"/>
    <w:rsid w:val="00B23BFA"/>
    <w:rsid w:val="00B23CA9"/>
    <w:rsid w:val="00B24500"/>
    <w:rsid w:val="00B24BF3"/>
    <w:rsid w:val="00B26129"/>
    <w:rsid w:val="00B3546C"/>
    <w:rsid w:val="00B41F17"/>
    <w:rsid w:val="00B45B4B"/>
    <w:rsid w:val="00B45BAF"/>
    <w:rsid w:val="00B51FB9"/>
    <w:rsid w:val="00B52BCD"/>
    <w:rsid w:val="00B53891"/>
    <w:rsid w:val="00B55564"/>
    <w:rsid w:val="00B71BC6"/>
    <w:rsid w:val="00B73AD2"/>
    <w:rsid w:val="00B82F40"/>
    <w:rsid w:val="00B847C2"/>
    <w:rsid w:val="00B85BB7"/>
    <w:rsid w:val="00B871ED"/>
    <w:rsid w:val="00B9179A"/>
    <w:rsid w:val="00B9192D"/>
    <w:rsid w:val="00B96119"/>
    <w:rsid w:val="00BA3122"/>
    <w:rsid w:val="00BA4479"/>
    <w:rsid w:val="00BA6039"/>
    <w:rsid w:val="00BA7B63"/>
    <w:rsid w:val="00BA7BE0"/>
    <w:rsid w:val="00BB0BFE"/>
    <w:rsid w:val="00BB40F9"/>
    <w:rsid w:val="00BB5731"/>
    <w:rsid w:val="00BB74DC"/>
    <w:rsid w:val="00BC5CDD"/>
    <w:rsid w:val="00BD184A"/>
    <w:rsid w:val="00BD3362"/>
    <w:rsid w:val="00BD5BE9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1A17"/>
    <w:rsid w:val="00C35450"/>
    <w:rsid w:val="00C46FEA"/>
    <w:rsid w:val="00C516D0"/>
    <w:rsid w:val="00C532E7"/>
    <w:rsid w:val="00C55290"/>
    <w:rsid w:val="00C557D8"/>
    <w:rsid w:val="00C620DD"/>
    <w:rsid w:val="00C65AC5"/>
    <w:rsid w:val="00C67224"/>
    <w:rsid w:val="00C71851"/>
    <w:rsid w:val="00C749FD"/>
    <w:rsid w:val="00C76C94"/>
    <w:rsid w:val="00C8344D"/>
    <w:rsid w:val="00C8596A"/>
    <w:rsid w:val="00C9053B"/>
    <w:rsid w:val="00C91EFA"/>
    <w:rsid w:val="00C93ECA"/>
    <w:rsid w:val="00C97546"/>
    <w:rsid w:val="00C978C2"/>
    <w:rsid w:val="00CB05B6"/>
    <w:rsid w:val="00CB3A2E"/>
    <w:rsid w:val="00CB5DE1"/>
    <w:rsid w:val="00CB7F03"/>
    <w:rsid w:val="00CC2DB1"/>
    <w:rsid w:val="00CC64E7"/>
    <w:rsid w:val="00CC7585"/>
    <w:rsid w:val="00CC7E66"/>
    <w:rsid w:val="00CD2395"/>
    <w:rsid w:val="00CE09F1"/>
    <w:rsid w:val="00CE1BB0"/>
    <w:rsid w:val="00CE7D56"/>
    <w:rsid w:val="00CF1674"/>
    <w:rsid w:val="00CF4311"/>
    <w:rsid w:val="00CF4705"/>
    <w:rsid w:val="00CF4A2C"/>
    <w:rsid w:val="00CF5C5B"/>
    <w:rsid w:val="00CF6C25"/>
    <w:rsid w:val="00D00283"/>
    <w:rsid w:val="00D0319B"/>
    <w:rsid w:val="00D065F2"/>
    <w:rsid w:val="00D06FB3"/>
    <w:rsid w:val="00D113E8"/>
    <w:rsid w:val="00D1269E"/>
    <w:rsid w:val="00D147A3"/>
    <w:rsid w:val="00D15DA8"/>
    <w:rsid w:val="00D21C46"/>
    <w:rsid w:val="00D231D0"/>
    <w:rsid w:val="00D32CE5"/>
    <w:rsid w:val="00D33B4B"/>
    <w:rsid w:val="00D3680F"/>
    <w:rsid w:val="00D44DE5"/>
    <w:rsid w:val="00D451DA"/>
    <w:rsid w:val="00D46327"/>
    <w:rsid w:val="00D46945"/>
    <w:rsid w:val="00D51F74"/>
    <w:rsid w:val="00D5284A"/>
    <w:rsid w:val="00D54760"/>
    <w:rsid w:val="00D613F4"/>
    <w:rsid w:val="00D63659"/>
    <w:rsid w:val="00D65EF8"/>
    <w:rsid w:val="00D730A8"/>
    <w:rsid w:val="00D8224D"/>
    <w:rsid w:val="00D8453D"/>
    <w:rsid w:val="00D918CE"/>
    <w:rsid w:val="00D95BB2"/>
    <w:rsid w:val="00DA1766"/>
    <w:rsid w:val="00DA3708"/>
    <w:rsid w:val="00DA4938"/>
    <w:rsid w:val="00DA5875"/>
    <w:rsid w:val="00DB04C2"/>
    <w:rsid w:val="00DB05DA"/>
    <w:rsid w:val="00DB1438"/>
    <w:rsid w:val="00DB52B9"/>
    <w:rsid w:val="00DC2B16"/>
    <w:rsid w:val="00DC4B8D"/>
    <w:rsid w:val="00DC716F"/>
    <w:rsid w:val="00DC77CB"/>
    <w:rsid w:val="00DD3110"/>
    <w:rsid w:val="00DD61C4"/>
    <w:rsid w:val="00DD7890"/>
    <w:rsid w:val="00DF04C0"/>
    <w:rsid w:val="00DF1F20"/>
    <w:rsid w:val="00DF3C27"/>
    <w:rsid w:val="00DF5063"/>
    <w:rsid w:val="00E03F4C"/>
    <w:rsid w:val="00E10681"/>
    <w:rsid w:val="00E121B2"/>
    <w:rsid w:val="00E12FAA"/>
    <w:rsid w:val="00E15830"/>
    <w:rsid w:val="00E214F9"/>
    <w:rsid w:val="00E246D7"/>
    <w:rsid w:val="00E30D57"/>
    <w:rsid w:val="00E32F17"/>
    <w:rsid w:val="00E35BA6"/>
    <w:rsid w:val="00E36A76"/>
    <w:rsid w:val="00E40C47"/>
    <w:rsid w:val="00E47E55"/>
    <w:rsid w:val="00E5119B"/>
    <w:rsid w:val="00E551D9"/>
    <w:rsid w:val="00E60A38"/>
    <w:rsid w:val="00E623CE"/>
    <w:rsid w:val="00E632CB"/>
    <w:rsid w:val="00E6339F"/>
    <w:rsid w:val="00E64482"/>
    <w:rsid w:val="00E71767"/>
    <w:rsid w:val="00E718EF"/>
    <w:rsid w:val="00E81F87"/>
    <w:rsid w:val="00E82848"/>
    <w:rsid w:val="00E873A1"/>
    <w:rsid w:val="00E903E2"/>
    <w:rsid w:val="00E92B2E"/>
    <w:rsid w:val="00EA19F8"/>
    <w:rsid w:val="00EA434D"/>
    <w:rsid w:val="00EB00D7"/>
    <w:rsid w:val="00EB154D"/>
    <w:rsid w:val="00EB3008"/>
    <w:rsid w:val="00EB39FD"/>
    <w:rsid w:val="00EB4D23"/>
    <w:rsid w:val="00EB78AE"/>
    <w:rsid w:val="00EC1BF2"/>
    <w:rsid w:val="00EC3CC9"/>
    <w:rsid w:val="00EC7206"/>
    <w:rsid w:val="00ED0DF4"/>
    <w:rsid w:val="00ED1F00"/>
    <w:rsid w:val="00ED2A60"/>
    <w:rsid w:val="00ED445B"/>
    <w:rsid w:val="00ED6B23"/>
    <w:rsid w:val="00ED7E6E"/>
    <w:rsid w:val="00EE102F"/>
    <w:rsid w:val="00EE182F"/>
    <w:rsid w:val="00EE3CA6"/>
    <w:rsid w:val="00EF1328"/>
    <w:rsid w:val="00F05941"/>
    <w:rsid w:val="00F109F6"/>
    <w:rsid w:val="00F15ABA"/>
    <w:rsid w:val="00F17766"/>
    <w:rsid w:val="00F207E6"/>
    <w:rsid w:val="00F22F47"/>
    <w:rsid w:val="00F23256"/>
    <w:rsid w:val="00F3113C"/>
    <w:rsid w:val="00F36B30"/>
    <w:rsid w:val="00F36E8B"/>
    <w:rsid w:val="00F52361"/>
    <w:rsid w:val="00F5453C"/>
    <w:rsid w:val="00F563DB"/>
    <w:rsid w:val="00F578AB"/>
    <w:rsid w:val="00F7104C"/>
    <w:rsid w:val="00F7331A"/>
    <w:rsid w:val="00F7568E"/>
    <w:rsid w:val="00F84412"/>
    <w:rsid w:val="00F94849"/>
    <w:rsid w:val="00F95165"/>
    <w:rsid w:val="00FA0D5D"/>
    <w:rsid w:val="00FA7300"/>
    <w:rsid w:val="00FB2433"/>
    <w:rsid w:val="00FB2E50"/>
    <w:rsid w:val="00FB4E0F"/>
    <w:rsid w:val="00FC1F79"/>
    <w:rsid w:val="00FC4956"/>
    <w:rsid w:val="00FC73C6"/>
    <w:rsid w:val="00FC789D"/>
    <w:rsid w:val="00FD1983"/>
    <w:rsid w:val="00FD68A1"/>
    <w:rsid w:val="00FD7285"/>
    <w:rsid w:val="00FE0C00"/>
    <w:rsid w:val="00FE17A9"/>
    <w:rsid w:val="00FE1CAC"/>
    <w:rsid w:val="00FE3AB4"/>
    <w:rsid w:val="00FE5FF2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743FB4"/>
    <w:pPr>
      <w:tabs>
        <w:tab w:val="left" w:pos="1440"/>
        <w:tab w:val="right" w:leader="dot" w:pos="9923"/>
      </w:tabs>
      <w:contextualSpacing/>
    </w:pPr>
    <w:rPr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2830B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Numerado">
    <w:name w:val="Numerado"/>
    <w:basedOn w:val="NOTA"/>
    <w:qFormat/>
    <w:rsid w:val="003C77D7"/>
    <w:pPr>
      <w:numPr>
        <w:numId w:val="1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743FB4"/>
    <w:pPr>
      <w:tabs>
        <w:tab w:val="left" w:pos="1440"/>
        <w:tab w:val="right" w:leader="dot" w:pos="9923"/>
      </w:tabs>
      <w:contextualSpacing/>
    </w:pPr>
    <w:rPr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2830B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Numerado">
    <w:name w:val="Numerado"/>
    <w:basedOn w:val="NOTA"/>
    <w:qFormat/>
    <w:rsid w:val="003C77D7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file:///C:\AMESOL\Analisis\Megacable\EspecificacionRequerimientos\General\MEG_Glosario_de_Mensajes.docx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ECU_WEB\CUMEGWEB11_PresentarAcercaDe.docx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CUMEGWEB02_SeleccionarActividades.docx" TargetMode="External"/><Relationship Id="rId19" Type="http://schemas.openxmlformats.org/officeDocument/2006/relationships/hyperlink" Target="file:///C:\AMESOL\Analisis\Megacable\EspecificacionRequerimientos\General\MEG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Megacable\Ejemplo\Documentaci&#243;n%20de%20An&#225;lisis\ECU_MOV\MEG_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A810F-E064-482B-878F-F1CDA3BF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MEG_[Clave_del_CU]_[Nombre_del_CU].dotx</Template>
  <TotalTime>29</TotalTime>
  <Pages>10</Pages>
  <Words>1732</Words>
  <Characters>9531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11241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lpasindo</cp:lastModifiedBy>
  <cp:revision>10</cp:revision>
  <cp:lastPrinted>2008-09-11T22:09:00Z</cp:lastPrinted>
  <dcterms:created xsi:type="dcterms:W3CDTF">2010-08-13T17:25:00Z</dcterms:created>
  <dcterms:modified xsi:type="dcterms:W3CDTF">2012-03-09T18:28:00Z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