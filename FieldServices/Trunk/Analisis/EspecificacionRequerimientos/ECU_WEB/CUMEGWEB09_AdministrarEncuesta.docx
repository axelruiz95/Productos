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7221AB">
        <w:rPr>
          <w:szCs w:val="36"/>
        </w:rPr>
        <w:t xml:space="preserve">Administrar </w:t>
      </w:r>
      <w:r w:rsidR="0046632D">
        <w:rPr>
          <w:szCs w:val="36"/>
        </w:rPr>
        <w:t>Encuesta</w:t>
      </w:r>
      <w:r w:rsidR="00E64482">
        <w:rPr>
          <w:szCs w:val="36"/>
        </w:rPr>
        <w:t xml:space="preserve"> – CUMEGWEB0</w:t>
      </w:r>
      <w:r w:rsidR="0046632D">
        <w:rPr>
          <w:szCs w:val="36"/>
        </w:rPr>
        <w:t>9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57124A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6632D" w:rsidP="0037176C">
            <w:pPr>
              <w:pStyle w:val="Tabletext"/>
              <w:jc w:val="center"/>
            </w:pPr>
            <w:r>
              <w:t>15</w:t>
            </w:r>
            <w:r w:rsidR="00203E00">
              <w:t>/</w:t>
            </w:r>
            <w:r w:rsidR="0037176C">
              <w:t>07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46632D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7221AB">
              <w:t xml:space="preserve">Administrar </w:t>
            </w:r>
            <w:r w:rsidR="0046632D">
              <w:t>Encuesta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</w:t>
            </w:r>
            <w:r w:rsidR="00B16EEA">
              <w:t>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A43462" w:rsidTr="00DF3C27">
        <w:trPr>
          <w:jc w:val="center"/>
        </w:trPr>
        <w:tc>
          <w:tcPr>
            <w:tcW w:w="2304" w:type="dxa"/>
          </w:tcPr>
          <w:p w:rsidR="00A43462" w:rsidRPr="00B73E1A" w:rsidRDefault="0057124A" w:rsidP="00B01DA0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01/04/2012</w:t>
            </w:r>
          </w:p>
        </w:tc>
        <w:tc>
          <w:tcPr>
            <w:tcW w:w="1152" w:type="dxa"/>
          </w:tcPr>
          <w:p w:rsidR="00A43462" w:rsidRPr="00B73E1A" w:rsidRDefault="0057124A" w:rsidP="00B01DA0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1.1</w:t>
            </w:r>
          </w:p>
        </w:tc>
        <w:tc>
          <w:tcPr>
            <w:tcW w:w="3744" w:type="dxa"/>
          </w:tcPr>
          <w:p w:rsidR="00A43462" w:rsidRDefault="0057124A" w:rsidP="00B01DA0">
            <w:pPr>
              <w:pStyle w:val="Tabletext"/>
              <w:rPr>
                <w:highlight w:val="cyan"/>
              </w:rPr>
            </w:pPr>
            <w:r>
              <w:rPr>
                <w:highlight w:val="cyan"/>
              </w:rPr>
              <w:t>Agregar ponderación a las respuestas de tipo opción para las encuestas</w:t>
            </w:r>
          </w:p>
          <w:p w:rsidR="0057124A" w:rsidRDefault="0057124A" w:rsidP="00B01DA0">
            <w:pPr>
              <w:pStyle w:val="Tabletext"/>
              <w:rPr>
                <w:highlight w:val="cyan"/>
              </w:rPr>
            </w:pPr>
            <w:r>
              <w:rPr>
                <w:highlight w:val="cyan"/>
              </w:rPr>
              <w:t>Folio CAI 000XXX</w:t>
            </w:r>
          </w:p>
          <w:p w:rsidR="0057124A" w:rsidRPr="00B73E1A" w:rsidRDefault="0057124A" w:rsidP="00B01DA0">
            <w:pPr>
              <w:pStyle w:val="Tabletext"/>
              <w:rPr>
                <w:highlight w:val="cyan"/>
              </w:rPr>
            </w:pPr>
            <w:r>
              <w:t>(MEG 2.4.1.0)</w:t>
            </w:r>
          </w:p>
        </w:tc>
        <w:tc>
          <w:tcPr>
            <w:tcW w:w="2304" w:type="dxa"/>
          </w:tcPr>
          <w:p w:rsidR="00A43462" w:rsidRPr="00B73E1A" w:rsidRDefault="0057124A" w:rsidP="00B01DA0">
            <w:pPr>
              <w:pStyle w:val="Tabletext"/>
              <w:rPr>
                <w:highlight w:val="cyan"/>
              </w:rPr>
            </w:pPr>
            <w:r w:rsidRPr="0057124A">
              <w:rPr>
                <w:highlight w:val="cyan"/>
              </w:rP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481C4A" w:rsidRDefault="00481C4A" w:rsidP="00481C4A">
      <w:pPr>
        <w:pStyle w:val="Ttulo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E258C7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16625284" w:history="1">
        <w:r w:rsidR="00E258C7" w:rsidRPr="000D3DCB">
          <w:rPr>
            <w:rStyle w:val="Hipervnculo"/>
            <w:lang w:val="es-GT"/>
          </w:rPr>
          <w:t xml:space="preserve">Especificación de Casos de Uso: </w:t>
        </w:r>
        <w:r w:rsidR="00E258C7" w:rsidRPr="000D3DCB">
          <w:rPr>
            <w:rStyle w:val="Hipervnculo"/>
          </w:rPr>
          <w:t>Administrar Encuesta – CUMEGWEB09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_Toc316625284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4</w:t>
        </w:r>
        <w:r w:rsidR="00E258C7">
          <w:rPr>
            <w:webHidden/>
          </w:rPr>
          <w:fldChar w:fldCharType="end"/>
        </w:r>
      </w:hyperlink>
    </w:p>
    <w:p w:rsidR="00E258C7" w:rsidRDefault="00011EE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625285" w:history="1">
        <w:r w:rsidR="00E258C7" w:rsidRPr="000D3DCB">
          <w:rPr>
            <w:rStyle w:val="Hipervnculo"/>
          </w:rPr>
          <w:t>1</w:t>
        </w:r>
        <w:r w:rsidR="00E258C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</w:rPr>
          <w:t>Introducción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_Toc316625285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4</w:t>
        </w:r>
        <w:r w:rsidR="00E258C7">
          <w:rPr>
            <w:webHidden/>
          </w:rPr>
          <w:fldChar w:fldCharType="end"/>
        </w:r>
      </w:hyperlink>
    </w:p>
    <w:p w:rsidR="00E258C7" w:rsidRDefault="00011EE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625286" w:history="1">
        <w:r w:rsidR="00E258C7" w:rsidRPr="000D3DCB">
          <w:rPr>
            <w:rStyle w:val="Hipervnculo"/>
          </w:rPr>
          <w:t>2</w:t>
        </w:r>
        <w:r w:rsidR="00E258C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</w:rPr>
          <w:t>Caso de uso: Administrar Encuesta – CUMEGWEB09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_Toc316625286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4</w:t>
        </w:r>
        <w:r w:rsidR="00E258C7">
          <w:rPr>
            <w:webHidden/>
          </w:rPr>
          <w:fldChar w:fldCharType="end"/>
        </w:r>
      </w:hyperlink>
    </w:p>
    <w:p w:rsidR="00E258C7" w:rsidRDefault="00011EE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625287" w:history="1">
        <w:r w:rsidR="00E258C7" w:rsidRPr="000D3DCB">
          <w:rPr>
            <w:rStyle w:val="Hipervnculo"/>
            <w:rFonts w:cs="Arial"/>
            <w:noProof/>
          </w:rPr>
          <w:t>2.1</w:t>
        </w:r>
        <w:r w:rsidR="00E258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rFonts w:cs="Arial"/>
            <w:noProof/>
          </w:rPr>
          <w:t>Descripción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_Toc316625287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4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625288" w:history="1">
        <w:r w:rsidR="00E258C7" w:rsidRPr="000D3DCB">
          <w:rPr>
            <w:rStyle w:val="Hipervnculo"/>
          </w:rPr>
          <w:t>3</w:t>
        </w:r>
        <w:r w:rsidR="00E258C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</w:rPr>
          <w:t>Diagrama de Casos de Uso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_Toc316625288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4</w:t>
        </w:r>
        <w:r w:rsidR="00E258C7">
          <w:rPr>
            <w:webHidden/>
          </w:rPr>
          <w:fldChar w:fldCharType="end"/>
        </w:r>
      </w:hyperlink>
    </w:p>
    <w:p w:rsidR="00E258C7" w:rsidRDefault="00011EE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625289" w:history="1">
        <w:r w:rsidR="00E258C7" w:rsidRPr="000D3DCB">
          <w:rPr>
            <w:rStyle w:val="Hipervnculo"/>
          </w:rPr>
          <w:t>4</w:t>
        </w:r>
        <w:r w:rsidR="00E258C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</w:rPr>
          <w:t>Precondiciones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_Toc316625289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4</w:t>
        </w:r>
        <w:r w:rsidR="00E258C7">
          <w:rPr>
            <w:webHidden/>
          </w:rPr>
          <w:fldChar w:fldCharType="end"/>
        </w:r>
      </w:hyperlink>
    </w:p>
    <w:p w:rsidR="00E258C7" w:rsidRDefault="00011EE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625290" w:history="1">
        <w:r w:rsidR="00E258C7" w:rsidRPr="000D3DCB">
          <w:rPr>
            <w:rStyle w:val="Hipervnculo"/>
            <w:rFonts w:cs="Arial"/>
            <w:noProof/>
          </w:rPr>
          <w:t>4.1</w:t>
        </w:r>
        <w:r w:rsidR="00E258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rFonts w:cs="Arial"/>
            <w:noProof/>
          </w:rPr>
          <w:t>Actores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_Toc316625290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4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625291" w:history="1">
        <w:r w:rsidR="00E258C7" w:rsidRPr="000D3DCB">
          <w:rPr>
            <w:rStyle w:val="Hipervnculo"/>
            <w:rFonts w:cs="Arial"/>
            <w:noProof/>
          </w:rPr>
          <w:t>4.2</w:t>
        </w:r>
        <w:r w:rsidR="00E258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rFonts w:cs="Arial"/>
            <w:noProof/>
          </w:rPr>
          <w:t>Generales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_Toc316625291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4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625292" w:history="1">
        <w:r w:rsidR="00E258C7" w:rsidRPr="000D3DCB">
          <w:rPr>
            <w:rStyle w:val="Hipervnculo"/>
          </w:rPr>
          <w:t>5</w:t>
        </w:r>
        <w:r w:rsidR="00E258C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</w:rPr>
          <w:t>Flujo de eventos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_Toc316625292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5</w:t>
        </w:r>
        <w:r w:rsidR="00E258C7">
          <w:rPr>
            <w:webHidden/>
          </w:rPr>
          <w:fldChar w:fldCharType="end"/>
        </w:r>
      </w:hyperlink>
    </w:p>
    <w:p w:rsidR="00E258C7" w:rsidRDefault="00011EE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625293" w:history="1">
        <w:r w:rsidR="00E258C7" w:rsidRPr="000D3DCB">
          <w:rPr>
            <w:rStyle w:val="Hipervnculo"/>
            <w:rFonts w:cs="Arial"/>
            <w:noProof/>
          </w:rPr>
          <w:t>5.1</w:t>
        </w:r>
        <w:r w:rsidR="00E258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rFonts w:cs="Arial"/>
            <w:noProof/>
          </w:rPr>
          <w:t>Flujo básico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_Toc316625293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5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625294" w:history="1">
        <w:r w:rsidR="00E258C7" w:rsidRPr="000D3DCB">
          <w:rPr>
            <w:rStyle w:val="Hipervnculo"/>
            <w:rFonts w:cs="Arial"/>
            <w:noProof/>
          </w:rPr>
          <w:t>5.2</w:t>
        </w:r>
        <w:r w:rsidR="00E258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rFonts w:cs="Arial"/>
            <w:noProof/>
          </w:rPr>
          <w:t>Flujos alternos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_Toc316625294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5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6625295" w:history="1">
        <w:r w:rsidR="00E258C7" w:rsidRPr="000D3DCB">
          <w:rPr>
            <w:rStyle w:val="Hipervnculo"/>
            <w:noProof/>
          </w:rPr>
          <w:t>5.2.1</w:t>
        </w:r>
        <w:r w:rsidR="00E258C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noProof/>
          </w:rPr>
          <w:t>Opcionales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_Toc316625295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5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6625296" w:history="1">
        <w:r w:rsidR="00E258C7" w:rsidRPr="000D3DCB">
          <w:rPr>
            <w:rStyle w:val="Hipervnculo"/>
            <w:noProof/>
          </w:rPr>
          <w:t>5.2.2</w:t>
        </w:r>
        <w:r w:rsidR="00E258C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noProof/>
          </w:rPr>
          <w:t>Generales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_Toc316625296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9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6625297" w:history="1">
        <w:r w:rsidR="00E258C7" w:rsidRPr="000D3DCB">
          <w:rPr>
            <w:rStyle w:val="Hipervnculo"/>
            <w:noProof/>
          </w:rPr>
          <w:t>5.2.3</w:t>
        </w:r>
        <w:r w:rsidR="00E258C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noProof/>
          </w:rPr>
          <w:t>Extraordinarios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_Toc316625297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9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6625298" w:history="1">
        <w:r w:rsidR="00E258C7" w:rsidRPr="000D3DCB">
          <w:rPr>
            <w:rStyle w:val="Hipervnculo"/>
            <w:noProof/>
          </w:rPr>
          <w:t>5.2.4</w:t>
        </w:r>
        <w:r w:rsidR="00E258C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noProof/>
          </w:rPr>
          <w:t>De excepción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_Toc316625298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9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6625299" w:history="1">
        <w:r w:rsidR="00E258C7" w:rsidRPr="000D3DCB">
          <w:rPr>
            <w:rStyle w:val="Hipervnculo"/>
            <w:noProof/>
          </w:rPr>
          <w:t>5.2.5</w:t>
        </w:r>
        <w:r w:rsidR="00E258C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noProof/>
          </w:rPr>
          <w:t>De Validación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_Toc316625299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9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625300" w:history="1">
        <w:r w:rsidR="00E258C7" w:rsidRPr="000D3DCB">
          <w:rPr>
            <w:rStyle w:val="Hipervnculo"/>
          </w:rPr>
          <w:t>6</w:t>
        </w:r>
        <w:r w:rsidR="00E258C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</w:rPr>
          <w:t>Poscondiciones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_Toc316625300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10</w:t>
        </w:r>
        <w:r w:rsidR="00E258C7">
          <w:rPr>
            <w:webHidden/>
          </w:rPr>
          <w:fldChar w:fldCharType="end"/>
        </w:r>
      </w:hyperlink>
    </w:p>
    <w:p w:rsidR="00E258C7" w:rsidRDefault="00011EE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625301" w:history="1">
        <w:r w:rsidR="00E258C7" w:rsidRPr="000D3DCB">
          <w:rPr>
            <w:rStyle w:val="Hipervnculo"/>
            <w:rFonts w:cs="Arial"/>
            <w:noProof/>
          </w:rPr>
          <w:t>6.1</w:t>
        </w:r>
        <w:r w:rsidR="00E258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  <w:rFonts w:cs="Arial"/>
            <w:noProof/>
          </w:rPr>
          <w:t>Generales</w:t>
        </w:r>
        <w:r w:rsidR="00E258C7">
          <w:rPr>
            <w:noProof/>
            <w:webHidden/>
          </w:rPr>
          <w:tab/>
        </w:r>
        <w:r w:rsidR="00E258C7">
          <w:rPr>
            <w:noProof/>
            <w:webHidden/>
          </w:rPr>
          <w:fldChar w:fldCharType="begin"/>
        </w:r>
        <w:r w:rsidR="00E258C7">
          <w:rPr>
            <w:noProof/>
            <w:webHidden/>
          </w:rPr>
          <w:instrText xml:space="preserve"> PAGEREF _Toc316625301 \h </w:instrText>
        </w:r>
        <w:r w:rsidR="00E258C7">
          <w:rPr>
            <w:noProof/>
            <w:webHidden/>
          </w:rPr>
        </w:r>
        <w:r w:rsidR="00E258C7">
          <w:rPr>
            <w:noProof/>
            <w:webHidden/>
          </w:rPr>
          <w:fldChar w:fldCharType="separate"/>
        </w:r>
        <w:r w:rsidR="00E258C7">
          <w:rPr>
            <w:noProof/>
            <w:webHidden/>
          </w:rPr>
          <w:t>10</w:t>
        </w:r>
        <w:r w:rsidR="00E258C7">
          <w:rPr>
            <w:noProof/>
            <w:webHidden/>
          </w:rPr>
          <w:fldChar w:fldCharType="end"/>
        </w:r>
      </w:hyperlink>
    </w:p>
    <w:p w:rsidR="00E258C7" w:rsidRDefault="00011EE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625302" w:history="1">
        <w:r w:rsidR="00E258C7" w:rsidRPr="000D3DCB">
          <w:rPr>
            <w:rStyle w:val="Hipervnculo"/>
          </w:rPr>
          <w:t>7</w:t>
        </w:r>
        <w:r w:rsidR="00E258C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</w:rPr>
          <w:t>Anexos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_Toc316625302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10</w:t>
        </w:r>
        <w:r w:rsidR="00E258C7">
          <w:rPr>
            <w:webHidden/>
          </w:rPr>
          <w:fldChar w:fldCharType="end"/>
        </w:r>
      </w:hyperlink>
    </w:p>
    <w:p w:rsidR="00E258C7" w:rsidRDefault="00011EE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625303" w:history="1">
        <w:r w:rsidR="00E258C7" w:rsidRPr="000D3DCB">
          <w:rPr>
            <w:rStyle w:val="Hipervnculo"/>
          </w:rPr>
          <w:t>8</w:t>
        </w:r>
        <w:r w:rsidR="00E258C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</w:rPr>
          <w:t>Diagramas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_Toc316625303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10</w:t>
        </w:r>
        <w:r w:rsidR="00E258C7">
          <w:rPr>
            <w:webHidden/>
          </w:rPr>
          <w:fldChar w:fldCharType="end"/>
        </w:r>
      </w:hyperlink>
    </w:p>
    <w:p w:rsidR="00E258C7" w:rsidRDefault="00011EE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625304" w:history="1">
        <w:r w:rsidR="00E258C7" w:rsidRPr="000D3DCB">
          <w:rPr>
            <w:rStyle w:val="Hipervnculo"/>
          </w:rPr>
          <w:t>9</w:t>
        </w:r>
        <w:r w:rsidR="00E258C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</w:rPr>
          <w:t>Propuesta de Pantallas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_Toc316625304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11</w:t>
        </w:r>
        <w:r w:rsidR="00E258C7">
          <w:rPr>
            <w:webHidden/>
          </w:rPr>
          <w:fldChar w:fldCharType="end"/>
        </w:r>
      </w:hyperlink>
    </w:p>
    <w:p w:rsidR="00E258C7" w:rsidRDefault="00011EE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625305" w:history="1">
        <w:r w:rsidR="00E258C7" w:rsidRPr="000D3DCB">
          <w:rPr>
            <w:rStyle w:val="Hipervnculo"/>
          </w:rPr>
          <w:t>10</w:t>
        </w:r>
        <w:r w:rsidR="00E258C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58C7" w:rsidRPr="000D3DCB">
          <w:rPr>
            <w:rStyle w:val="Hipervnculo"/>
          </w:rPr>
          <w:t>Firmas de Aceptación</w:t>
        </w:r>
        <w:r w:rsidR="00E258C7">
          <w:rPr>
            <w:webHidden/>
          </w:rPr>
          <w:tab/>
        </w:r>
        <w:r w:rsidR="00E258C7">
          <w:rPr>
            <w:webHidden/>
          </w:rPr>
          <w:fldChar w:fldCharType="begin"/>
        </w:r>
        <w:r w:rsidR="00E258C7">
          <w:rPr>
            <w:webHidden/>
          </w:rPr>
          <w:instrText xml:space="preserve"> PAGEREF _Toc316625305 \h </w:instrText>
        </w:r>
        <w:r w:rsidR="00E258C7">
          <w:rPr>
            <w:webHidden/>
          </w:rPr>
        </w:r>
        <w:r w:rsidR="00E258C7">
          <w:rPr>
            <w:webHidden/>
          </w:rPr>
          <w:fldChar w:fldCharType="separate"/>
        </w:r>
        <w:r w:rsidR="00E258C7">
          <w:rPr>
            <w:webHidden/>
          </w:rPr>
          <w:t>13</w:t>
        </w:r>
        <w:r w:rsidR="00E258C7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316625284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306230">
        <w:t xml:space="preserve">Administrar </w:t>
      </w:r>
      <w:r w:rsidR="0046632D">
        <w:t>Encuesta</w:t>
      </w:r>
      <w:r w:rsidR="00306230">
        <w:t xml:space="preserve"> </w:t>
      </w:r>
      <w:r w:rsidR="00E64482">
        <w:t>– CUMEGWEB</w:t>
      </w:r>
      <w:bookmarkEnd w:id="3"/>
      <w:bookmarkEnd w:id="4"/>
      <w:r w:rsidR="00E64482">
        <w:t>0</w:t>
      </w:r>
      <w:r w:rsidR="0046632D">
        <w:t>9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16625285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171CDD" w:rsidRPr="00E64482" w:rsidRDefault="00171CDD" w:rsidP="00171CD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E64482" w:rsidRPr="00E64482" w:rsidRDefault="00E64482" w:rsidP="000263E1">
      <w:pPr>
        <w:jc w:val="both"/>
        <w:rPr>
          <w:rFonts w:cs="Arial"/>
          <w:sz w:val="20"/>
          <w:szCs w:val="20"/>
        </w:rPr>
      </w:pP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16625286"/>
      <w:r w:rsidRPr="003907BC">
        <w:t>Caso de uso</w:t>
      </w:r>
      <w:r w:rsidR="00E64482">
        <w:t xml:space="preserve">: </w:t>
      </w:r>
      <w:r w:rsidR="00306230">
        <w:t xml:space="preserve">Administrar </w:t>
      </w:r>
      <w:r w:rsidR="0046632D">
        <w:t>Encuesta</w:t>
      </w:r>
      <w:r w:rsidR="00E71767">
        <w:t xml:space="preserve"> </w:t>
      </w:r>
      <w:r w:rsidR="00E64482">
        <w:t>– CUMEGWEB0</w:t>
      </w:r>
      <w:bookmarkEnd w:id="6"/>
      <w:r w:rsidR="0046632D">
        <w:t>9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16625287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74524E">
        <w:rPr>
          <w:rFonts w:cs="Arial"/>
          <w:sz w:val="20"/>
          <w:szCs w:val="20"/>
        </w:rPr>
        <w:t>registrar o actualizar un</w:t>
      </w:r>
      <w:r w:rsidR="0046632D">
        <w:rPr>
          <w:rFonts w:cs="Arial"/>
          <w:sz w:val="20"/>
          <w:szCs w:val="20"/>
        </w:rPr>
        <w:t>a</w:t>
      </w:r>
      <w:r w:rsidR="0074524E">
        <w:rPr>
          <w:rFonts w:cs="Arial"/>
          <w:sz w:val="20"/>
          <w:szCs w:val="20"/>
        </w:rPr>
        <w:t xml:space="preserve"> </w:t>
      </w:r>
      <w:r w:rsidR="0046632D">
        <w:rPr>
          <w:rFonts w:cs="Arial"/>
          <w:sz w:val="20"/>
          <w:szCs w:val="20"/>
        </w:rPr>
        <w:t>encuesta determinada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316625288"/>
      <w:bookmarkStart w:id="11" w:name="_Toc182735724"/>
      <w:r>
        <w:t>Diagrama de Casos de Uso</w:t>
      </w:r>
      <w:bookmarkEnd w:id="10"/>
    </w:p>
    <w:bookmarkEnd w:id="11"/>
    <w:p w:rsidR="00481C4A" w:rsidRDefault="00481C4A" w:rsidP="00481C4A">
      <w:pPr>
        <w:rPr>
          <w:i/>
          <w:iCs/>
          <w:color w:val="0000FF"/>
        </w:rPr>
      </w:pPr>
    </w:p>
    <w:p w:rsidR="00B20347" w:rsidRDefault="00A3390A" w:rsidP="003205AE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BC97C67" wp14:editId="7BB6686F">
            <wp:extent cx="5612130" cy="2430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2D" w:rsidRDefault="0046632D" w:rsidP="003205AE">
      <w:pPr>
        <w:jc w:val="center"/>
        <w:rPr>
          <w:noProof/>
          <w:lang w:val="es-MX" w:eastAsia="es-MX"/>
        </w:rPr>
      </w:pPr>
    </w:p>
    <w:p w:rsidR="0046632D" w:rsidRDefault="0046632D" w:rsidP="003205AE">
      <w:pPr>
        <w:jc w:val="center"/>
        <w:rPr>
          <w:noProof/>
          <w:lang w:val="es-MX" w:eastAsia="es-MX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16625289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16625290"/>
      <w:r>
        <w:rPr>
          <w:rFonts w:cs="Arial"/>
        </w:rPr>
        <w:t>Actores</w:t>
      </w:r>
      <w:bookmarkEnd w:id="14"/>
    </w:p>
    <w:p w:rsidR="00481C4A" w:rsidRPr="00856BF5" w:rsidRDefault="00856BF5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Administrador</w:t>
      </w: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16625291"/>
      <w:r>
        <w:rPr>
          <w:rFonts w:cs="Arial"/>
        </w:rPr>
        <w:t>Generales</w:t>
      </w:r>
      <w:bookmarkEnd w:id="15"/>
    </w:p>
    <w:p w:rsidR="00856BF5" w:rsidRDefault="00D63659" w:rsidP="00E71767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tener </w:t>
      </w:r>
      <w:r w:rsidR="00E71767">
        <w:rPr>
          <w:rFonts w:cs="Arial"/>
          <w:sz w:val="20"/>
          <w:szCs w:val="20"/>
        </w:rPr>
        <w:t>una sesión activa dentro del sitio</w:t>
      </w:r>
    </w:p>
    <w:p w:rsidR="00C532E7" w:rsidRDefault="00C532E7" w:rsidP="00C532E7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de </w:t>
      </w:r>
      <w:r w:rsidR="0093554C">
        <w:rPr>
          <w:rFonts w:cs="Arial"/>
          <w:sz w:val="20"/>
          <w:szCs w:val="20"/>
        </w:rPr>
        <w:t>tipo de encuesta</w:t>
      </w:r>
      <w:r>
        <w:rPr>
          <w:rFonts w:cs="Arial"/>
          <w:sz w:val="20"/>
          <w:szCs w:val="20"/>
        </w:rPr>
        <w:t>.</w:t>
      </w:r>
    </w:p>
    <w:p w:rsidR="0093554C" w:rsidRDefault="0093554C" w:rsidP="0093554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tipo de pregunta.</w:t>
      </w:r>
    </w:p>
    <w:p w:rsidR="0093554C" w:rsidRDefault="0093554C" w:rsidP="0093554C">
      <w:pPr>
        <w:pStyle w:val="Prrafodelista"/>
        <w:ind w:left="1068"/>
        <w:rPr>
          <w:rFonts w:cs="Arial"/>
          <w:sz w:val="20"/>
          <w:szCs w:val="20"/>
        </w:rPr>
      </w:pPr>
    </w:p>
    <w:p w:rsid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532E7" w:rsidRDefault="00C532E7" w:rsidP="00481C4A">
      <w:pPr>
        <w:rPr>
          <w:i/>
          <w:color w:val="0000FF"/>
          <w:sz w:val="20"/>
          <w:szCs w:val="20"/>
          <w:lang w:eastAsia="en-US"/>
        </w:rPr>
      </w:pPr>
    </w:p>
    <w:p w:rsidR="00A3390A" w:rsidRDefault="00A3390A" w:rsidP="00481C4A">
      <w:pPr>
        <w:rPr>
          <w:i/>
          <w:color w:val="0000FF"/>
          <w:sz w:val="20"/>
          <w:szCs w:val="20"/>
          <w:lang w:eastAsia="en-US"/>
        </w:rPr>
      </w:pPr>
    </w:p>
    <w:p w:rsidR="00A3390A" w:rsidRDefault="00A3390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16625292"/>
      <w:r w:rsidRPr="007A1FC8">
        <w:lastRenderedPageBreak/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16625293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2" w:name="paso1"/>
      <w:bookmarkEnd w:id="22"/>
      <w:r w:rsidRPr="00ED445B">
        <w:rPr>
          <w:rFonts w:cs="Arial"/>
          <w:sz w:val="20"/>
          <w:szCs w:val="20"/>
        </w:rPr>
        <w:t xml:space="preserve">El caso de uso inicia cuando </w:t>
      </w:r>
      <w:r w:rsidR="00E71767">
        <w:rPr>
          <w:rFonts w:cs="Arial"/>
          <w:sz w:val="20"/>
          <w:szCs w:val="20"/>
        </w:rPr>
        <w:t xml:space="preserve">es </w:t>
      </w:r>
      <w:r w:rsidR="00CE7D56">
        <w:rPr>
          <w:rFonts w:cs="Arial"/>
          <w:sz w:val="20"/>
          <w:szCs w:val="20"/>
        </w:rPr>
        <w:t>invocado</w:t>
      </w:r>
      <w:r w:rsidR="00E71767">
        <w:rPr>
          <w:rFonts w:cs="Arial"/>
          <w:sz w:val="20"/>
          <w:szCs w:val="20"/>
        </w:rPr>
        <w:t xml:space="preserve"> por el caso de uso </w:t>
      </w:r>
      <w:hyperlink r:id="rId10" w:history="1">
        <w:r w:rsidR="00306230" w:rsidRPr="005A7C06">
          <w:rPr>
            <w:rStyle w:val="Hipervnculo"/>
            <w:b/>
            <w:sz w:val="20"/>
            <w:szCs w:val="20"/>
          </w:rPr>
          <w:t>Seleccionar</w:t>
        </w:r>
        <w:r w:rsidR="00E71767" w:rsidRPr="005A7C06">
          <w:rPr>
            <w:rStyle w:val="Hipervnculo"/>
            <w:b/>
            <w:sz w:val="20"/>
            <w:szCs w:val="20"/>
          </w:rPr>
          <w:t xml:space="preserve"> </w:t>
        </w:r>
        <w:r w:rsidR="00306230" w:rsidRPr="005A7C06">
          <w:rPr>
            <w:rStyle w:val="Hipervnculo"/>
            <w:b/>
            <w:sz w:val="20"/>
            <w:szCs w:val="20"/>
          </w:rPr>
          <w:t>Actividades</w:t>
        </w:r>
        <w:r w:rsidR="00E71767" w:rsidRPr="005A7C06">
          <w:rPr>
            <w:rStyle w:val="Hipervnculo"/>
            <w:b/>
            <w:sz w:val="20"/>
            <w:szCs w:val="20"/>
          </w:rPr>
          <w:t xml:space="preserve"> </w:t>
        </w:r>
        <w:r w:rsidR="00CE7D56" w:rsidRPr="005A7C06">
          <w:rPr>
            <w:rStyle w:val="Hipervnculo"/>
            <w:b/>
            <w:sz w:val="20"/>
            <w:szCs w:val="20"/>
          </w:rPr>
          <w:t>–</w:t>
        </w:r>
        <w:r w:rsidR="00E71767" w:rsidRPr="005A7C06">
          <w:rPr>
            <w:rStyle w:val="Hipervnculo"/>
            <w:b/>
            <w:sz w:val="20"/>
            <w:szCs w:val="20"/>
          </w:rPr>
          <w:t xml:space="preserve"> </w:t>
        </w:r>
        <w:r w:rsidR="00CE7D56" w:rsidRPr="005A7C06">
          <w:rPr>
            <w:rStyle w:val="Hipervnculo"/>
            <w:b/>
            <w:sz w:val="20"/>
            <w:szCs w:val="20"/>
          </w:rPr>
          <w:t>CUMEGWEB0</w:t>
        </w:r>
        <w:r w:rsidR="00306230" w:rsidRPr="005A7C06">
          <w:rPr>
            <w:rStyle w:val="Hipervnculo"/>
            <w:b/>
            <w:sz w:val="20"/>
            <w:szCs w:val="20"/>
          </w:rPr>
          <w:t>2</w:t>
        </w:r>
      </w:hyperlink>
    </w:p>
    <w:p w:rsidR="00ED445B" w:rsidRDefault="00CE7D56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paso2"/>
      <w:bookmarkEnd w:id="23"/>
      <w:r>
        <w:rPr>
          <w:rFonts w:cs="Arial"/>
          <w:sz w:val="20"/>
          <w:szCs w:val="20"/>
        </w:rPr>
        <w:t xml:space="preserve">El sistema obtiene </w:t>
      </w:r>
      <w:r w:rsidR="00ED445B">
        <w:rPr>
          <w:rFonts w:cs="Arial"/>
          <w:sz w:val="20"/>
          <w:szCs w:val="20"/>
        </w:rPr>
        <w:t>información</w:t>
      </w:r>
      <w:r>
        <w:rPr>
          <w:rFonts w:cs="Arial"/>
          <w:sz w:val="20"/>
          <w:szCs w:val="20"/>
        </w:rPr>
        <w:t xml:space="preserve"> de</w:t>
      </w:r>
      <w:r w:rsidR="00306230">
        <w:rPr>
          <w:rFonts w:cs="Arial"/>
          <w:sz w:val="20"/>
          <w:szCs w:val="20"/>
        </w:rPr>
        <w:t xml:space="preserve"> los </w:t>
      </w:r>
      <w:r w:rsidR="0046632D">
        <w:rPr>
          <w:rFonts w:cs="Arial"/>
          <w:sz w:val="20"/>
          <w:szCs w:val="20"/>
        </w:rPr>
        <w:t>encuestas</w:t>
      </w:r>
      <w:r>
        <w:rPr>
          <w:rFonts w:cs="Arial"/>
          <w:sz w:val="20"/>
          <w:szCs w:val="20"/>
        </w:rPr>
        <w:t>:</w:t>
      </w:r>
    </w:p>
    <w:p w:rsidR="0015115C" w:rsidRDefault="0015115C" w:rsidP="0015115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Encuesta</w:t>
      </w:r>
    </w:p>
    <w:p w:rsidR="00E718EF" w:rsidRDefault="0046632D" w:rsidP="0015115C">
      <w:pPr>
        <w:pStyle w:val="Prrafodelista"/>
        <w:numPr>
          <w:ilvl w:val="2"/>
          <w:numId w:val="6"/>
        </w:numPr>
        <w:tabs>
          <w:tab w:val="left" w:pos="1134"/>
        </w:tabs>
        <w:ind w:hanging="15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ClaveEncuesta</w:t>
      </w:r>
      <w:proofErr w:type="spellEnd"/>
    </w:p>
    <w:p w:rsidR="00306230" w:rsidRDefault="00E718EF" w:rsidP="0015115C">
      <w:pPr>
        <w:pStyle w:val="Prrafodelista"/>
        <w:numPr>
          <w:ilvl w:val="2"/>
          <w:numId w:val="6"/>
        </w:numPr>
        <w:tabs>
          <w:tab w:val="left" w:pos="1134"/>
        </w:tabs>
        <w:ind w:hanging="15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6632D" w:rsidRDefault="0046632D" w:rsidP="0015115C">
      <w:pPr>
        <w:pStyle w:val="Prrafodelista"/>
        <w:numPr>
          <w:ilvl w:val="2"/>
          <w:numId w:val="6"/>
        </w:numPr>
        <w:tabs>
          <w:tab w:val="left" w:pos="1134"/>
        </w:tabs>
        <w:ind w:hanging="15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306230" w:rsidRDefault="003B6928" w:rsidP="0015115C">
      <w:pPr>
        <w:pStyle w:val="Prrafodelista"/>
        <w:numPr>
          <w:ilvl w:val="2"/>
          <w:numId w:val="6"/>
        </w:numPr>
        <w:tabs>
          <w:tab w:val="left" w:pos="1134"/>
        </w:tabs>
        <w:ind w:hanging="15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5115C" w:rsidRDefault="0015115C" w:rsidP="009658E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encuesta, el sistema obtiene </w:t>
      </w:r>
      <w:r w:rsidR="00471F67">
        <w:rPr>
          <w:rFonts w:cs="Arial"/>
          <w:sz w:val="20"/>
          <w:szCs w:val="20"/>
        </w:rPr>
        <w:t xml:space="preserve">la descripción de su </w:t>
      </w:r>
      <w:r>
        <w:rPr>
          <w:rFonts w:cs="Arial"/>
          <w:sz w:val="20"/>
          <w:szCs w:val="20"/>
        </w:rPr>
        <w:t>tipo</w:t>
      </w:r>
      <w:r w:rsidR="0012375F">
        <w:rPr>
          <w:rFonts w:cs="Arial"/>
          <w:sz w:val="20"/>
          <w:szCs w:val="20"/>
        </w:rPr>
        <w:t xml:space="preserve"> de acuerdo con la regla de negocio </w:t>
      </w:r>
      <w:hyperlink r:id="rId11" w:anchor="RN07" w:history="1">
        <w:r w:rsidR="0012375F" w:rsidRPr="00C532E7">
          <w:rPr>
            <w:rStyle w:val="Hipervnculo"/>
            <w:b/>
            <w:sz w:val="20"/>
            <w:szCs w:val="20"/>
          </w:rPr>
          <w:t>RN07 Información Activa</w:t>
        </w:r>
      </w:hyperlink>
      <w:r>
        <w:rPr>
          <w:rFonts w:cs="Arial"/>
          <w:sz w:val="20"/>
          <w:szCs w:val="20"/>
        </w:rPr>
        <w:t>:</w:t>
      </w:r>
    </w:p>
    <w:p w:rsidR="0015115C" w:rsidRDefault="0015115C" w:rsidP="0015115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15115C" w:rsidRDefault="0015115C" w:rsidP="0015115C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15115C" w:rsidRDefault="0015115C" w:rsidP="0015115C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15115C" w:rsidRDefault="0015115C" w:rsidP="0015115C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15115C" w:rsidRDefault="0015115C" w:rsidP="0015115C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B11971" w:rsidRDefault="00B11971" w:rsidP="0015115C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12375F" w:rsidRDefault="0012375F" w:rsidP="0015115C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041F6" w:rsidRPr="00C532E7" w:rsidRDefault="001041F6" w:rsidP="007F6DAC">
      <w:pPr>
        <w:pStyle w:val="Prrafodelista"/>
        <w:numPr>
          <w:ilvl w:val="0"/>
          <w:numId w:val="6"/>
        </w:numPr>
      </w:pPr>
      <w:bookmarkStart w:id="24" w:name="_Toc52616586"/>
      <w:bookmarkStart w:id="25" w:name="_Toc182735730"/>
      <w:r>
        <w:rPr>
          <w:rFonts w:cs="Arial"/>
          <w:sz w:val="20"/>
          <w:szCs w:val="20"/>
        </w:rPr>
        <w:t xml:space="preserve">El sistema presenta </w:t>
      </w:r>
      <w:r w:rsidR="0046632D">
        <w:rPr>
          <w:rFonts w:cs="Arial"/>
          <w:sz w:val="20"/>
          <w:szCs w:val="20"/>
        </w:rPr>
        <w:t>en una lista la</w:t>
      </w:r>
      <w:r w:rsidR="00306230">
        <w:rPr>
          <w:rFonts w:cs="Arial"/>
          <w:sz w:val="20"/>
          <w:szCs w:val="20"/>
        </w:rPr>
        <w:t xml:space="preserve">s </w:t>
      </w:r>
      <w:r w:rsidR="0046632D">
        <w:rPr>
          <w:rFonts w:cs="Arial"/>
          <w:sz w:val="20"/>
          <w:szCs w:val="20"/>
        </w:rPr>
        <w:t>encuestas</w:t>
      </w:r>
      <w:r w:rsidR="0030623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acuerdo con la</w:t>
      </w:r>
      <w:r w:rsidR="0012375F">
        <w:rPr>
          <w:rFonts w:cs="Arial"/>
          <w:sz w:val="20"/>
          <w:szCs w:val="20"/>
        </w:rPr>
        <w:t xml:space="preserve"> regla de negocio</w:t>
      </w:r>
      <w:r>
        <w:rPr>
          <w:rFonts w:cs="Arial"/>
          <w:sz w:val="20"/>
          <w:szCs w:val="20"/>
        </w:rPr>
        <w:t xml:space="preserve"> </w:t>
      </w:r>
      <w:hyperlink r:id="rId12" w:anchor="RN05" w:history="1">
        <w:r w:rsidRPr="00C532E7">
          <w:rPr>
            <w:rStyle w:val="Hipervnculo"/>
            <w:b/>
            <w:sz w:val="20"/>
            <w:szCs w:val="20"/>
          </w:rPr>
          <w:t>RN0</w:t>
        </w:r>
        <w:r w:rsidR="00306230" w:rsidRPr="00C532E7">
          <w:rPr>
            <w:rStyle w:val="Hipervnculo"/>
            <w:b/>
            <w:sz w:val="20"/>
            <w:szCs w:val="20"/>
          </w:rPr>
          <w:t>5</w:t>
        </w:r>
        <w:r w:rsidRPr="00C532E7">
          <w:rPr>
            <w:rStyle w:val="Hipervnculo"/>
            <w:b/>
            <w:sz w:val="20"/>
            <w:szCs w:val="20"/>
          </w:rPr>
          <w:t xml:space="preserve"> </w:t>
        </w:r>
        <w:r w:rsidR="00C532E7" w:rsidRPr="00C532E7">
          <w:rPr>
            <w:rStyle w:val="Hipervnculo"/>
            <w:b/>
            <w:sz w:val="20"/>
            <w:szCs w:val="20"/>
          </w:rPr>
          <w:t>Ordenar Información por Clave</w:t>
        </w:r>
      </w:hyperlink>
      <w:r w:rsidR="00C532E7" w:rsidRPr="00C532E7">
        <w:rPr>
          <w:rFonts w:cs="Arial"/>
        </w:rPr>
        <w:t xml:space="preserve"> </w:t>
      </w:r>
      <w:r w:rsidR="00C532E7" w:rsidRPr="00C532E7">
        <w:rPr>
          <w:rFonts w:cs="Arial"/>
          <w:sz w:val="20"/>
          <w:szCs w:val="20"/>
        </w:rPr>
        <w:t>y</w:t>
      </w:r>
      <w:r w:rsidR="00C532E7" w:rsidRPr="00C532E7">
        <w:rPr>
          <w:rFonts w:cs="Arial"/>
        </w:rPr>
        <w:t xml:space="preserve"> </w:t>
      </w:r>
      <w:hyperlink r:id="rId13" w:anchor="RN07" w:history="1">
        <w:r w:rsidR="00C532E7" w:rsidRPr="00C532E7">
          <w:rPr>
            <w:rStyle w:val="Hipervnculo"/>
            <w:b/>
            <w:sz w:val="20"/>
            <w:szCs w:val="20"/>
          </w:rPr>
          <w:t>RN07 Información Activa</w:t>
        </w:r>
      </w:hyperlink>
    </w:p>
    <w:p w:rsidR="00CA0099" w:rsidRDefault="00CA0099" w:rsidP="0030623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Encuesta</w:t>
      </w:r>
    </w:p>
    <w:p w:rsidR="00306230" w:rsidRDefault="0046632D" w:rsidP="00CA009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06230" w:rsidRDefault="0046632D" w:rsidP="00CA009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</w:t>
      </w:r>
      <w:r w:rsidR="00CA0099">
        <w:rPr>
          <w:rFonts w:cs="Arial"/>
          <w:sz w:val="20"/>
          <w:szCs w:val="20"/>
        </w:rPr>
        <w:t>ombre</w:t>
      </w:r>
    </w:p>
    <w:p w:rsidR="0046632D" w:rsidRDefault="0046632D" w:rsidP="00CA009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306230" w:rsidRDefault="00306230" w:rsidP="00CA0099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Activo</w:t>
      </w:r>
    </w:p>
    <w:p w:rsidR="00D0615C" w:rsidRDefault="00D0615C" w:rsidP="00D0615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OLE_LINK1"/>
      <w:r>
        <w:rPr>
          <w:rFonts w:cs="Arial"/>
          <w:sz w:val="20"/>
          <w:szCs w:val="20"/>
        </w:rPr>
        <w:t xml:space="preserve">Si &lt;el actor proporciona una clave de encuesta&gt;, el sistema filtra la lista de encuestas siguiendo el criterio de la información proporcionada por el actor para la clave de la encuesta de acuerdo a la regla de negocio </w:t>
      </w:r>
      <w:hyperlink r:id="rId14" w:anchor="RN011" w:history="1">
        <w:r w:rsidRPr="00010AE3">
          <w:rPr>
            <w:rStyle w:val="Hipervnculo"/>
            <w:rFonts w:cs="Arial"/>
            <w:b/>
            <w:sz w:val="20"/>
            <w:szCs w:val="20"/>
          </w:rPr>
          <w:t>RN11 Filtro de Consulta</w:t>
        </w:r>
        <w:bookmarkEnd w:id="26"/>
      </w:hyperlink>
    </w:p>
    <w:p w:rsidR="003A17F4" w:rsidRDefault="003A17F4" w:rsidP="0067087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</w:t>
      </w:r>
      <w:r w:rsidR="0042365D">
        <w:rPr>
          <w:rFonts w:cs="Arial"/>
          <w:sz w:val="20"/>
          <w:szCs w:val="20"/>
        </w:rPr>
        <w:t xml:space="preserve">la opción </w:t>
      </w:r>
      <w:r w:rsidR="0042365D" w:rsidRPr="00E718EF">
        <w:rPr>
          <w:rFonts w:cs="Arial"/>
          <w:b/>
          <w:sz w:val="20"/>
          <w:szCs w:val="20"/>
        </w:rPr>
        <w:t xml:space="preserve">Crear </w:t>
      </w:r>
      <w:r w:rsidR="005F6B01">
        <w:rPr>
          <w:rFonts w:cs="Arial"/>
          <w:b/>
          <w:sz w:val="20"/>
          <w:szCs w:val="20"/>
        </w:rPr>
        <w:t>Encuesta</w:t>
      </w:r>
      <w:r>
        <w:rPr>
          <w:rFonts w:cs="Arial"/>
          <w:sz w:val="20"/>
          <w:szCs w:val="20"/>
        </w:rPr>
        <w:t>&gt;</w:t>
      </w:r>
      <w:r w:rsidR="00C93ECA" w:rsidRPr="00C93ECA">
        <w:rPr>
          <w:rFonts w:cs="Arial"/>
          <w:sz w:val="20"/>
          <w:szCs w:val="20"/>
        </w:rPr>
        <w:t xml:space="preserve"> </w:t>
      </w:r>
    </w:p>
    <w:p w:rsidR="00954827" w:rsidRDefault="005148A8" w:rsidP="0035729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continúa con el flujo alterno </w:t>
      </w:r>
      <w:bookmarkStart w:id="27" w:name="AO01_r"/>
      <w:r w:rsidR="008772C2">
        <w:rPr>
          <w:rStyle w:val="Hipervnculo"/>
          <w:b/>
          <w:sz w:val="20"/>
          <w:szCs w:val="20"/>
        </w:rPr>
        <w:fldChar w:fldCharType="begin"/>
      </w:r>
      <w:r w:rsidR="008772C2">
        <w:rPr>
          <w:rStyle w:val="Hipervnculo"/>
          <w:b/>
          <w:sz w:val="20"/>
          <w:szCs w:val="20"/>
        </w:rPr>
        <w:instrText xml:space="preserve"> HYPERLINK  \l "_AO01_Crear_Perfil" </w:instrText>
      </w:r>
      <w:r w:rsidR="008772C2">
        <w:rPr>
          <w:rStyle w:val="Hipervnculo"/>
          <w:b/>
          <w:sz w:val="20"/>
          <w:szCs w:val="20"/>
        </w:rPr>
        <w:fldChar w:fldCharType="separate"/>
      </w:r>
      <w:r w:rsidRPr="008772C2">
        <w:rPr>
          <w:rStyle w:val="Hipervnculo"/>
          <w:b/>
          <w:sz w:val="20"/>
          <w:szCs w:val="20"/>
        </w:rPr>
        <w:t xml:space="preserve">AO01 Crear </w:t>
      </w:r>
      <w:r w:rsidR="005F6B01">
        <w:rPr>
          <w:rStyle w:val="Hipervnculo"/>
          <w:b/>
          <w:sz w:val="20"/>
          <w:szCs w:val="20"/>
        </w:rPr>
        <w:t>Encuesta</w:t>
      </w:r>
      <w:r w:rsidR="008772C2">
        <w:rPr>
          <w:rStyle w:val="Hipervnculo"/>
          <w:b/>
          <w:sz w:val="20"/>
          <w:szCs w:val="20"/>
        </w:rPr>
        <w:fldChar w:fldCharType="end"/>
      </w:r>
      <w:bookmarkEnd w:id="27"/>
      <w:r>
        <w:rPr>
          <w:rFonts w:cs="Arial"/>
          <w:sz w:val="20"/>
          <w:szCs w:val="20"/>
        </w:rPr>
        <w:t xml:space="preserve"> </w:t>
      </w:r>
    </w:p>
    <w:p w:rsidR="00670873" w:rsidRDefault="00670873" w:rsidP="0067087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paso6"/>
      <w:bookmarkEnd w:id="28"/>
      <w:r>
        <w:rPr>
          <w:rFonts w:cs="Arial"/>
          <w:sz w:val="20"/>
          <w:szCs w:val="20"/>
        </w:rPr>
        <w:t>Si &lt;e</w:t>
      </w:r>
      <w:r w:rsidR="00570BF7">
        <w:rPr>
          <w:rFonts w:cs="Arial"/>
          <w:sz w:val="20"/>
          <w:szCs w:val="20"/>
        </w:rPr>
        <w:t xml:space="preserve">l actor selecciona un elemento </w:t>
      </w:r>
      <w:r w:rsidR="005F6B01">
        <w:rPr>
          <w:rFonts w:cs="Arial"/>
          <w:sz w:val="20"/>
          <w:szCs w:val="20"/>
        </w:rPr>
        <w:t>encuesta</w:t>
      </w:r>
      <w:r>
        <w:rPr>
          <w:rFonts w:cs="Arial"/>
          <w:sz w:val="20"/>
          <w:szCs w:val="20"/>
        </w:rPr>
        <w:t xml:space="preserve"> de la lista</w:t>
      </w:r>
      <w:r w:rsidR="005F6B0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</w:t>
      </w:r>
    </w:p>
    <w:p w:rsidR="00670873" w:rsidRDefault="00670873" w:rsidP="0067087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</w:t>
      </w:r>
      <w:r w:rsidR="00570BF7">
        <w:rPr>
          <w:rFonts w:cs="Arial"/>
          <w:sz w:val="20"/>
          <w:szCs w:val="20"/>
        </w:rPr>
        <w:t>a en sesión la información de</w:t>
      </w:r>
      <w:r w:rsidR="005F6B01">
        <w:rPr>
          <w:rFonts w:cs="Arial"/>
          <w:sz w:val="20"/>
          <w:szCs w:val="20"/>
        </w:rPr>
        <w:t xml:space="preserve"> </w:t>
      </w:r>
      <w:r w:rsidR="00570BF7">
        <w:rPr>
          <w:rFonts w:cs="Arial"/>
          <w:sz w:val="20"/>
          <w:szCs w:val="20"/>
        </w:rPr>
        <w:t>l</w:t>
      </w:r>
      <w:r w:rsidR="005F6B01">
        <w:rPr>
          <w:rFonts w:cs="Arial"/>
          <w:sz w:val="20"/>
          <w:szCs w:val="20"/>
        </w:rPr>
        <w:t>a</w:t>
      </w:r>
      <w:r w:rsidR="00570BF7">
        <w:rPr>
          <w:rFonts w:cs="Arial"/>
          <w:sz w:val="20"/>
          <w:szCs w:val="20"/>
        </w:rPr>
        <w:t xml:space="preserve"> </w:t>
      </w:r>
      <w:r w:rsidR="005F6B01">
        <w:rPr>
          <w:rFonts w:cs="Arial"/>
          <w:sz w:val="20"/>
          <w:szCs w:val="20"/>
        </w:rPr>
        <w:t>encuesta seleccionada</w:t>
      </w:r>
    </w:p>
    <w:p w:rsidR="00670873" w:rsidRDefault="00670873" w:rsidP="0067087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CA0099">
        <w:rPr>
          <w:rFonts w:cs="Arial"/>
          <w:sz w:val="20"/>
          <w:szCs w:val="20"/>
        </w:rPr>
        <w:t xml:space="preserve"> de la Encuesta</w:t>
      </w:r>
    </w:p>
    <w:p w:rsidR="00670873" w:rsidRDefault="00670873" w:rsidP="0067087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A0099" w:rsidRDefault="00CA0099" w:rsidP="0067087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670873" w:rsidRDefault="0012375F" w:rsidP="0067087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42365D" w:rsidRDefault="0042365D" w:rsidP="00776C9A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 xml:space="preserve">Modificar </w:t>
      </w:r>
      <w:r w:rsidR="005F6B01">
        <w:rPr>
          <w:rFonts w:cs="Arial"/>
          <w:b/>
          <w:sz w:val="20"/>
          <w:szCs w:val="20"/>
        </w:rPr>
        <w:t>Encuesta</w:t>
      </w:r>
      <w:r>
        <w:rPr>
          <w:rFonts w:cs="Arial"/>
          <w:sz w:val="20"/>
          <w:szCs w:val="20"/>
        </w:rPr>
        <w:t>&gt;</w:t>
      </w:r>
    </w:p>
    <w:p w:rsidR="00C55290" w:rsidRDefault="00C55290" w:rsidP="00776C9A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continúa con el flujo alterno </w:t>
      </w:r>
      <w:bookmarkStart w:id="29" w:name="AO02_r"/>
      <w:r w:rsidR="008772C2">
        <w:rPr>
          <w:rStyle w:val="Hipervnculo"/>
          <w:b/>
          <w:sz w:val="20"/>
          <w:szCs w:val="20"/>
        </w:rPr>
        <w:fldChar w:fldCharType="begin"/>
      </w:r>
      <w:r w:rsidR="008772C2">
        <w:rPr>
          <w:rStyle w:val="Hipervnculo"/>
          <w:b/>
          <w:sz w:val="20"/>
          <w:szCs w:val="20"/>
        </w:rPr>
        <w:instrText xml:space="preserve"> HYPERLINK  \l "_AO02_Modificar_Perfil" </w:instrText>
      </w:r>
      <w:r w:rsidR="008772C2">
        <w:rPr>
          <w:rStyle w:val="Hipervnculo"/>
          <w:b/>
          <w:sz w:val="20"/>
          <w:szCs w:val="20"/>
        </w:rPr>
        <w:fldChar w:fldCharType="separate"/>
      </w:r>
      <w:r w:rsidRPr="008772C2">
        <w:rPr>
          <w:rStyle w:val="Hipervnculo"/>
          <w:b/>
          <w:sz w:val="20"/>
          <w:szCs w:val="20"/>
        </w:rPr>
        <w:t xml:space="preserve">AO02 Modificar </w:t>
      </w:r>
      <w:r w:rsidR="005F6B01">
        <w:rPr>
          <w:rStyle w:val="Hipervnculo"/>
          <w:b/>
          <w:sz w:val="20"/>
          <w:szCs w:val="20"/>
        </w:rPr>
        <w:t>Encuesta</w:t>
      </w:r>
      <w:r w:rsidR="008772C2">
        <w:rPr>
          <w:rStyle w:val="Hipervnculo"/>
          <w:b/>
          <w:sz w:val="20"/>
          <w:szCs w:val="20"/>
        </w:rPr>
        <w:fldChar w:fldCharType="end"/>
      </w:r>
      <w:bookmarkEnd w:id="29"/>
      <w:r>
        <w:rPr>
          <w:rFonts w:cs="Arial"/>
          <w:sz w:val="20"/>
          <w:szCs w:val="20"/>
        </w:rPr>
        <w:t xml:space="preserve"> </w:t>
      </w:r>
    </w:p>
    <w:p w:rsidR="00C55290" w:rsidRDefault="00C55290" w:rsidP="00C55290">
      <w:pPr>
        <w:pStyle w:val="Prrafodelista"/>
        <w:ind w:left="576"/>
        <w:rPr>
          <w:rFonts w:cs="Arial"/>
          <w:sz w:val="20"/>
          <w:szCs w:val="20"/>
        </w:rPr>
      </w:pPr>
    </w:p>
    <w:p w:rsidR="00BA7B63" w:rsidRPr="00776C9A" w:rsidRDefault="00BA7B63" w:rsidP="007F6DA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0" w:name="paso7"/>
      <w:bookmarkEnd w:id="30"/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Acerca de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1" w:name="AG01_r"/>
      <w:r w:rsidR="00FE5FF2">
        <w:rPr>
          <w:rStyle w:val="Hipervnculo"/>
          <w:b/>
          <w:sz w:val="20"/>
          <w:szCs w:val="20"/>
        </w:rPr>
        <w:fldChar w:fldCharType="begin"/>
      </w:r>
      <w:r w:rsidR="00FE5FF2">
        <w:rPr>
          <w:rStyle w:val="Hipervnculo"/>
          <w:b/>
          <w:sz w:val="20"/>
          <w:szCs w:val="20"/>
        </w:rPr>
        <w:instrText xml:space="preserve"> HYPERLINK  \l "_AG01_Acerca_De" </w:instrText>
      </w:r>
      <w:r w:rsidR="00FE5FF2"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AG01 Acerca De</w:t>
      </w:r>
      <w:bookmarkEnd w:id="31"/>
      <w:r w:rsidR="00FE5FF2">
        <w:rPr>
          <w:rStyle w:val="Hipervnculo"/>
          <w:b/>
          <w:sz w:val="20"/>
          <w:szCs w:val="20"/>
        </w:rPr>
        <w:fldChar w:fldCharType="end"/>
      </w:r>
    </w:p>
    <w:p w:rsidR="00776C9A" w:rsidRPr="00BA7B63" w:rsidRDefault="00776C9A" w:rsidP="00670873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BA7B63" w:rsidRDefault="00BA7B63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E718EF">
        <w:rPr>
          <w:rFonts w:cs="Arial"/>
          <w:sz w:val="20"/>
          <w:szCs w:val="20"/>
        </w:rPr>
        <w:t xml:space="preserve">&lt;el actor selecciona la opción </w:t>
      </w:r>
      <w:r w:rsidRPr="00E718EF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2" w:name="AG02_r"/>
      <w:r w:rsidR="00FE5FF2">
        <w:rPr>
          <w:rStyle w:val="Hipervnculo"/>
          <w:b/>
          <w:sz w:val="20"/>
          <w:szCs w:val="20"/>
        </w:rPr>
        <w:fldChar w:fldCharType="begin"/>
      </w:r>
      <w:r w:rsidR="00FE5FF2">
        <w:rPr>
          <w:rStyle w:val="Hipervnculo"/>
          <w:b/>
          <w:sz w:val="20"/>
          <w:szCs w:val="20"/>
        </w:rPr>
        <w:instrText xml:space="preserve"> HYPERLINK  \l "_AG02_Salir" </w:instrText>
      </w:r>
      <w:r w:rsidR="00FE5FF2"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AG02 Salir</w:t>
      </w:r>
      <w:bookmarkEnd w:id="32"/>
      <w:r w:rsidR="00FE5FF2">
        <w:rPr>
          <w:rStyle w:val="Hipervnculo"/>
          <w:b/>
          <w:sz w:val="20"/>
          <w:szCs w:val="20"/>
        </w:rPr>
        <w:fldChar w:fldCharType="end"/>
      </w:r>
    </w:p>
    <w:p w:rsidR="00481C4A" w:rsidRPr="00CF4705" w:rsidRDefault="00CF4705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3" w:name="FIN"/>
      <w:bookmarkEnd w:id="33"/>
      <w:r w:rsidRPr="00CF4705">
        <w:rPr>
          <w:rFonts w:cs="Arial"/>
          <w:sz w:val="20"/>
          <w:szCs w:val="20"/>
        </w:rPr>
        <w:t>Finaliza el caso de uso</w:t>
      </w:r>
    </w:p>
    <w:p w:rsidR="00FE1CAC" w:rsidRP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4" w:name="_Toc316625294"/>
      <w:r w:rsidRPr="007A1FC8">
        <w:rPr>
          <w:rFonts w:cs="Arial"/>
        </w:rPr>
        <w:t>Flujos alternos</w:t>
      </w:r>
      <w:bookmarkEnd w:id="24"/>
      <w:bookmarkEnd w:id="25"/>
      <w:bookmarkEnd w:id="34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5" w:name="_Toc52616587"/>
      <w:bookmarkStart w:id="36" w:name="_Toc182735731"/>
      <w:bookmarkStart w:id="37" w:name="_Toc316625295"/>
      <w:r w:rsidRPr="007A1FC8">
        <w:t>Opcionales</w:t>
      </w:r>
      <w:bookmarkEnd w:id="35"/>
      <w:bookmarkEnd w:id="36"/>
      <w:bookmarkEnd w:id="37"/>
    </w:p>
    <w:p w:rsidR="00776C9A" w:rsidRPr="00776C9A" w:rsidRDefault="00776C9A" w:rsidP="00776C9A"/>
    <w:bookmarkStart w:id="38" w:name="_AO01_Crear_Perfil"/>
    <w:bookmarkEnd w:id="38"/>
    <w:p w:rsidR="00CF6C25" w:rsidRDefault="00357295" w:rsidP="00CF6C25">
      <w:pPr>
        <w:pStyle w:val="Ttulo4"/>
        <w:tabs>
          <w:tab w:val="left" w:pos="993"/>
          <w:tab w:val="left" w:pos="4536"/>
        </w:tabs>
        <w:jc w:val="left"/>
      </w:pPr>
      <w:r>
        <w:lastRenderedPageBreak/>
        <w:fldChar w:fldCharType="begin"/>
      </w:r>
      <w:r>
        <w:instrText xml:space="preserve"> HYPERLINK  \l "AO01_r" </w:instrText>
      </w:r>
      <w:r>
        <w:fldChar w:fldCharType="separate"/>
      </w:r>
      <w:r w:rsidR="00CF6C25" w:rsidRPr="00357295">
        <w:rPr>
          <w:rStyle w:val="Hipervnculo"/>
        </w:rPr>
        <w:t xml:space="preserve">AO01 </w:t>
      </w:r>
      <w:r w:rsidR="002830B1" w:rsidRPr="00357295">
        <w:rPr>
          <w:rStyle w:val="Hipervnculo"/>
        </w:rPr>
        <w:t xml:space="preserve">Crear </w:t>
      </w:r>
      <w:r w:rsidR="005F6B01">
        <w:rPr>
          <w:rStyle w:val="Hipervnculo"/>
        </w:rPr>
        <w:t>Encuesta</w:t>
      </w:r>
      <w:r>
        <w:fldChar w:fldCharType="end"/>
      </w:r>
    </w:p>
    <w:p w:rsidR="00776C9A" w:rsidRDefault="00776C9A" w:rsidP="00776C9A"/>
    <w:p w:rsidR="00403EC7" w:rsidRDefault="00403EC7" w:rsidP="00A33B6F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los tipos de encuesta de acuerdo a la regla de negocio</w:t>
      </w:r>
      <w:r w:rsidR="0012375F">
        <w:rPr>
          <w:rFonts w:cs="Arial"/>
          <w:sz w:val="20"/>
          <w:szCs w:val="20"/>
        </w:rPr>
        <w:t xml:space="preserve"> </w:t>
      </w:r>
      <w:hyperlink r:id="rId15" w:anchor="RN07" w:history="1">
        <w:r w:rsidR="0012375F" w:rsidRPr="00C532E7">
          <w:rPr>
            <w:rStyle w:val="Hipervnculo"/>
            <w:b/>
            <w:sz w:val="20"/>
            <w:szCs w:val="20"/>
          </w:rPr>
          <w:t>RN07 Información Activa</w:t>
        </w:r>
      </w:hyperlink>
      <w:r w:rsidR="0012375F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hyperlink r:id="rId16" w:anchor="RN22" w:history="1">
        <w:r w:rsidRPr="00471F67">
          <w:rPr>
            <w:rStyle w:val="Hipervnculo"/>
            <w:rFonts w:cs="Arial"/>
            <w:b/>
            <w:sz w:val="20"/>
            <w:szCs w:val="20"/>
          </w:rPr>
          <w:t>RN</w:t>
        </w:r>
        <w:r w:rsidR="00471F67" w:rsidRPr="00471F67">
          <w:rPr>
            <w:rStyle w:val="Hipervnculo"/>
            <w:rFonts w:cs="Arial"/>
            <w:b/>
            <w:sz w:val="20"/>
            <w:szCs w:val="20"/>
          </w:rPr>
          <w:t>22</w:t>
        </w:r>
        <w:r w:rsidRPr="00471F67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471F67" w:rsidRPr="00471F67">
          <w:rPr>
            <w:rStyle w:val="Hipervnculo"/>
            <w:rFonts w:cs="Arial"/>
            <w:b/>
            <w:sz w:val="20"/>
            <w:szCs w:val="20"/>
          </w:rPr>
          <w:t xml:space="preserve">Valores de </w:t>
        </w:r>
        <w:r w:rsidRPr="00471F67">
          <w:rPr>
            <w:rStyle w:val="Hipervnculo"/>
            <w:rFonts w:cs="Arial"/>
            <w:b/>
            <w:sz w:val="20"/>
            <w:szCs w:val="20"/>
          </w:rPr>
          <w:t>Tipos de Encuesta</w:t>
        </w:r>
      </w:hyperlink>
      <w:r>
        <w:rPr>
          <w:rFonts w:cs="Arial"/>
          <w:sz w:val="20"/>
          <w:szCs w:val="20"/>
        </w:rPr>
        <w:t>:</w:t>
      </w:r>
    </w:p>
    <w:p w:rsidR="00403EC7" w:rsidRDefault="00403EC7" w:rsidP="00403EC7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403EC7" w:rsidRDefault="00403EC7" w:rsidP="00403EC7">
      <w:pPr>
        <w:pStyle w:val="Prrafodelista"/>
        <w:numPr>
          <w:ilvl w:val="2"/>
          <w:numId w:val="13"/>
        </w:numPr>
        <w:ind w:left="993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403EC7" w:rsidRDefault="00403EC7" w:rsidP="00403EC7">
      <w:pPr>
        <w:pStyle w:val="Prrafodelista"/>
        <w:numPr>
          <w:ilvl w:val="2"/>
          <w:numId w:val="13"/>
        </w:numPr>
        <w:ind w:left="993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03EC7" w:rsidRDefault="00403EC7" w:rsidP="00403EC7">
      <w:pPr>
        <w:pStyle w:val="Prrafodelista"/>
        <w:numPr>
          <w:ilvl w:val="2"/>
          <w:numId w:val="13"/>
        </w:numPr>
        <w:ind w:left="993" w:hanging="1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403EC7" w:rsidRDefault="00403EC7" w:rsidP="00403EC7">
      <w:pPr>
        <w:pStyle w:val="Prrafodelista"/>
        <w:numPr>
          <w:ilvl w:val="2"/>
          <w:numId w:val="13"/>
        </w:numPr>
        <w:ind w:left="993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B11971" w:rsidRDefault="00B11971" w:rsidP="00403EC7">
      <w:pPr>
        <w:pStyle w:val="Prrafodelista"/>
        <w:numPr>
          <w:ilvl w:val="2"/>
          <w:numId w:val="13"/>
        </w:numPr>
        <w:ind w:left="993" w:hanging="1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12375F" w:rsidRDefault="0012375F" w:rsidP="00403EC7">
      <w:pPr>
        <w:pStyle w:val="Prrafodelista"/>
        <w:numPr>
          <w:ilvl w:val="2"/>
          <w:numId w:val="13"/>
        </w:numPr>
        <w:ind w:left="993" w:hanging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A33B6F" w:rsidRDefault="00A33B6F" w:rsidP="00A33B6F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570BF7">
        <w:rPr>
          <w:rFonts w:cs="Arial"/>
          <w:sz w:val="20"/>
          <w:szCs w:val="20"/>
        </w:rPr>
        <w:t>solicita información de</w:t>
      </w:r>
      <w:r w:rsidR="005F6B01">
        <w:rPr>
          <w:rFonts w:cs="Arial"/>
          <w:sz w:val="20"/>
          <w:szCs w:val="20"/>
        </w:rPr>
        <w:t xml:space="preserve"> </w:t>
      </w:r>
      <w:r w:rsidR="00570BF7">
        <w:rPr>
          <w:rFonts w:cs="Arial"/>
          <w:sz w:val="20"/>
          <w:szCs w:val="20"/>
        </w:rPr>
        <w:t>l</w:t>
      </w:r>
      <w:r w:rsidR="005F6B01">
        <w:rPr>
          <w:rFonts w:cs="Arial"/>
          <w:sz w:val="20"/>
          <w:szCs w:val="20"/>
        </w:rPr>
        <w:t>a</w:t>
      </w:r>
      <w:r w:rsidR="00570BF7">
        <w:rPr>
          <w:rFonts w:cs="Arial"/>
          <w:sz w:val="20"/>
          <w:szCs w:val="20"/>
        </w:rPr>
        <w:t xml:space="preserve"> </w:t>
      </w:r>
      <w:r w:rsidR="005F6B01">
        <w:rPr>
          <w:rFonts w:cs="Arial"/>
          <w:sz w:val="20"/>
          <w:szCs w:val="20"/>
        </w:rPr>
        <w:t>encuesta</w:t>
      </w:r>
      <w:r w:rsidR="00945948">
        <w:rPr>
          <w:rFonts w:cs="Arial"/>
          <w:sz w:val="20"/>
          <w:szCs w:val="20"/>
        </w:rPr>
        <w:t>:</w:t>
      </w:r>
    </w:p>
    <w:p w:rsidR="00A33B6F" w:rsidRDefault="00CA0099" w:rsidP="00A33B6F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945948">
        <w:rPr>
          <w:rFonts w:cs="Arial"/>
          <w:sz w:val="20"/>
          <w:szCs w:val="20"/>
        </w:rPr>
        <w:t xml:space="preserve"> (*)</w:t>
      </w:r>
    </w:p>
    <w:p w:rsidR="00945948" w:rsidRDefault="00CA0099" w:rsidP="00945948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945948">
        <w:rPr>
          <w:rFonts w:cs="Arial"/>
          <w:sz w:val="20"/>
          <w:szCs w:val="20"/>
        </w:rPr>
        <w:t>(*)</w:t>
      </w:r>
      <w:r>
        <w:rPr>
          <w:rFonts w:cs="Arial"/>
          <w:sz w:val="20"/>
          <w:szCs w:val="20"/>
        </w:rPr>
        <w:t>(</w:t>
      </w:r>
      <w:r w:rsidRPr="00CA0099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  <w:r w:rsidR="0093554C">
        <w:rPr>
          <w:rFonts w:cs="Arial"/>
          <w:sz w:val="20"/>
          <w:szCs w:val="20"/>
        </w:rPr>
        <w:t xml:space="preserve"> </w:t>
      </w:r>
    </w:p>
    <w:p w:rsidR="00CA0099" w:rsidRDefault="00CA0099" w:rsidP="00945948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45948" w:rsidRDefault="00945948" w:rsidP="00945948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Activo (Si/No) de acuerdo con la regla de negocio </w:t>
      </w:r>
      <w:hyperlink r:id="rId17" w:anchor="RN16" w:history="1">
        <w:r w:rsidRPr="0036087C">
          <w:rPr>
            <w:rStyle w:val="Hipervnculo"/>
            <w:b/>
            <w:sz w:val="20"/>
            <w:szCs w:val="20"/>
          </w:rPr>
          <w:t>RN</w:t>
        </w:r>
        <w:r w:rsidR="0036087C" w:rsidRPr="0036087C">
          <w:rPr>
            <w:rStyle w:val="Hipervnculo"/>
            <w:b/>
            <w:sz w:val="20"/>
            <w:szCs w:val="20"/>
          </w:rPr>
          <w:t>1</w:t>
        </w:r>
        <w:r w:rsidRPr="0036087C">
          <w:rPr>
            <w:rStyle w:val="Hipervnculo"/>
            <w:b/>
            <w:sz w:val="20"/>
            <w:szCs w:val="20"/>
          </w:rPr>
          <w:t>6 Valor por Defecto</w:t>
        </w:r>
        <w:r w:rsidR="0036087C" w:rsidRPr="0036087C">
          <w:rPr>
            <w:rStyle w:val="Hipervnculo"/>
            <w:b/>
            <w:sz w:val="20"/>
            <w:szCs w:val="20"/>
          </w:rPr>
          <w:t xml:space="preserve"> Fecha Actual</w:t>
        </w:r>
      </w:hyperlink>
    </w:p>
    <w:p w:rsidR="00945948" w:rsidRDefault="00945948" w:rsidP="00945948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bookmarkStart w:id="39" w:name="paso2_AO01"/>
      <w:bookmarkEnd w:id="39"/>
      <w:r>
        <w:rPr>
          <w:rFonts w:cs="Arial"/>
          <w:sz w:val="20"/>
          <w:szCs w:val="20"/>
        </w:rPr>
        <w:t>El actor proporciona información de</w:t>
      </w:r>
      <w:r w:rsidR="00CA009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</w:t>
      </w:r>
      <w:r w:rsidR="00CA0099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CA0099">
        <w:rPr>
          <w:rFonts w:cs="Arial"/>
          <w:sz w:val="20"/>
          <w:szCs w:val="20"/>
        </w:rPr>
        <w:t>encuesta</w:t>
      </w:r>
      <w:r w:rsidR="00570BF7">
        <w:rPr>
          <w:rFonts w:cs="Arial"/>
          <w:sz w:val="20"/>
          <w:szCs w:val="20"/>
        </w:rPr>
        <w:t>:</w:t>
      </w:r>
    </w:p>
    <w:p w:rsidR="00945948" w:rsidRDefault="00CA0099" w:rsidP="00945948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945948">
        <w:rPr>
          <w:rFonts w:cs="Arial"/>
          <w:sz w:val="20"/>
          <w:szCs w:val="20"/>
        </w:rPr>
        <w:t xml:space="preserve"> (*)</w:t>
      </w:r>
    </w:p>
    <w:p w:rsidR="00CA0099" w:rsidRDefault="00CA0099" w:rsidP="00CA0099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(*)(</w:t>
      </w:r>
      <w:r w:rsidRPr="00CA0099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CA0099" w:rsidRDefault="00CA0099" w:rsidP="00CA0099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A0099" w:rsidRDefault="00CA0099" w:rsidP="00CA0099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Activo (Si/No)</w:t>
      </w:r>
    </w:p>
    <w:p w:rsidR="00242554" w:rsidRDefault="00242554" w:rsidP="00945948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pregunta </w:t>
      </w:r>
    </w:p>
    <w:p w:rsidR="00242554" w:rsidRPr="00817B49" w:rsidRDefault="00242554" w:rsidP="009939A3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817B49">
        <w:rPr>
          <w:rFonts w:cs="Arial"/>
          <w:b/>
          <w:sz w:val="20"/>
          <w:szCs w:val="20"/>
        </w:rPr>
        <w:t>Crear Pregunta</w:t>
      </w:r>
    </w:p>
    <w:p w:rsidR="00403EC7" w:rsidRDefault="00403EC7" w:rsidP="009939A3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los tipos de pregunta de acuerdo </w:t>
      </w:r>
      <w:r w:rsidR="0012375F">
        <w:rPr>
          <w:rFonts w:cs="Arial"/>
          <w:sz w:val="20"/>
          <w:szCs w:val="20"/>
        </w:rPr>
        <w:t xml:space="preserve">con </w:t>
      </w:r>
      <w:r>
        <w:rPr>
          <w:rFonts w:cs="Arial"/>
          <w:sz w:val="20"/>
          <w:szCs w:val="20"/>
        </w:rPr>
        <w:t xml:space="preserve"> la regla de negocio </w:t>
      </w:r>
      <w:hyperlink r:id="rId18" w:anchor="RN07" w:history="1">
        <w:r w:rsidR="0012375F" w:rsidRPr="00C532E7">
          <w:rPr>
            <w:rStyle w:val="Hipervnculo"/>
            <w:b/>
            <w:sz w:val="20"/>
            <w:szCs w:val="20"/>
          </w:rPr>
          <w:t>RN07 Información Activa</w:t>
        </w:r>
      </w:hyperlink>
      <w:r w:rsidR="0012375F">
        <w:rPr>
          <w:rFonts w:cs="Arial"/>
          <w:sz w:val="20"/>
          <w:szCs w:val="20"/>
        </w:rPr>
        <w:t xml:space="preserve"> y</w:t>
      </w:r>
      <w:r w:rsidR="0012375F">
        <w:t xml:space="preserve"> </w:t>
      </w:r>
      <w:hyperlink r:id="rId19" w:anchor="RN23" w:history="1">
        <w:r w:rsidRPr="00471F67">
          <w:rPr>
            <w:rStyle w:val="Hipervnculo"/>
            <w:rFonts w:cs="Arial"/>
            <w:b/>
            <w:sz w:val="20"/>
            <w:szCs w:val="20"/>
          </w:rPr>
          <w:t>RN</w:t>
        </w:r>
        <w:r w:rsidR="00471F67" w:rsidRPr="00471F67">
          <w:rPr>
            <w:rStyle w:val="Hipervnculo"/>
            <w:rFonts w:cs="Arial"/>
            <w:b/>
            <w:sz w:val="20"/>
            <w:szCs w:val="20"/>
          </w:rPr>
          <w:t>23</w:t>
        </w:r>
        <w:r w:rsidRPr="00471F67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471F67" w:rsidRPr="00471F67">
          <w:rPr>
            <w:rStyle w:val="Hipervnculo"/>
            <w:rFonts w:cs="Arial"/>
            <w:b/>
            <w:sz w:val="20"/>
            <w:szCs w:val="20"/>
          </w:rPr>
          <w:t xml:space="preserve">Valores de </w:t>
        </w:r>
        <w:r w:rsidRPr="00471F67">
          <w:rPr>
            <w:rStyle w:val="Hipervnculo"/>
            <w:rFonts w:cs="Arial"/>
            <w:b/>
            <w:sz w:val="20"/>
            <w:szCs w:val="20"/>
          </w:rPr>
          <w:t>Tipos de Pregunta</w:t>
        </w:r>
      </w:hyperlink>
      <w:r>
        <w:rPr>
          <w:rFonts w:cs="Arial"/>
          <w:sz w:val="20"/>
          <w:szCs w:val="20"/>
        </w:rPr>
        <w:t>:</w:t>
      </w:r>
    </w:p>
    <w:p w:rsidR="00403EC7" w:rsidRDefault="00403EC7" w:rsidP="00403EC7">
      <w:pPr>
        <w:pStyle w:val="Prrafodelista"/>
        <w:numPr>
          <w:ilvl w:val="2"/>
          <w:numId w:val="13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403EC7" w:rsidRDefault="00403EC7" w:rsidP="00403EC7">
      <w:pPr>
        <w:pStyle w:val="Prrafodelista"/>
        <w:numPr>
          <w:ilvl w:val="3"/>
          <w:numId w:val="1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403EC7" w:rsidRDefault="00403EC7" w:rsidP="00403EC7">
      <w:pPr>
        <w:pStyle w:val="Prrafodelista"/>
        <w:numPr>
          <w:ilvl w:val="3"/>
          <w:numId w:val="1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03EC7" w:rsidRDefault="00403EC7" w:rsidP="00403EC7">
      <w:pPr>
        <w:pStyle w:val="Prrafodelista"/>
        <w:numPr>
          <w:ilvl w:val="3"/>
          <w:numId w:val="13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403EC7" w:rsidRDefault="00403EC7" w:rsidP="00403EC7">
      <w:pPr>
        <w:pStyle w:val="Prrafodelista"/>
        <w:numPr>
          <w:ilvl w:val="3"/>
          <w:numId w:val="1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B11971" w:rsidRDefault="00B11971" w:rsidP="00403EC7">
      <w:pPr>
        <w:pStyle w:val="Prrafodelista"/>
        <w:numPr>
          <w:ilvl w:val="3"/>
          <w:numId w:val="13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12375F" w:rsidRDefault="0012375F" w:rsidP="00403EC7">
      <w:pPr>
        <w:pStyle w:val="Prrafodelista"/>
        <w:numPr>
          <w:ilvl w:val="3"/>
          <w:numId w:val="1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817B49" w:rsidRDefault="00817B49" w:rsidP="009939A3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 w:rsidRPr="00817B49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solicita la información de la pregunta:</w:t>
      </w:r>
    </w:p>
    <w:p w:rsidR="00817B49" w:rsidRDefault="00817B49" w:rsidP="009939A3">
      <w:pPr>
        <w:pStyle w:val="Prrafodelista"/>
        <w:numPr>
          <w:ilvl w:val="2"/>
          <w:numId w:val="1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Pregunta (*)</w:t>
      </w:r>
    </w:p>
    <w:p w:rsidR="00817B49" w:rsidRDefault="00817B49" w:rsidP="009939A3">
      <w:pPr>
        <w:pStyle w:val="Prrafodelista"/>
        <w:numPr>
          <w:ilvl w:val="2"/>
          <w:numId w:val="1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(</w:t>
      </w:r>
      <w:r w:rsidRPr="00CA0099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113AEE" w:rsidRPr="008F75B4" w:rsidRDefault="00113AEE" w:rsidP="00113AEE">
      <w:pPr>
        <w:pStyle w:val="Prrafodelista"/>
        <w:numPr>
          <w:ilvl w:val="1"/>
          <w:numId w:val="13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40" w:name="paso3_3_AO01"/>
      <w:bookmarkEnd w:id="40"/>
      <w:r>
        <w:rPr>
          <w:rFonts w:cs="Arial"/>
          <w:sz w:val="20"/>
          <w:szCs w:val="20"/>
        </w:rPr>
        <w:t>E</w:t>
      </w:r>
      <w:r w:rsidRPr="00B8639F">
        <w:rPr>
          <w:rFonts w:cs="Arial"/>
          <w:sz w:val="20"/>
          <w:szCs w:val="20"/>
        </w:rPr>
        <w:t xml:space="preserve">l sistema asigna un orden </w:t>
      </w:r>
      <w:r>
        <w:rPr>
          <w:rFonts w:cs="Arial"/>
          <w:sz w:val="20"/>
          <w:szCs w:val="20"/>
        </w:rPr>
        <w:t xml:space="preserve">a la pregunta </w:t>
      </w:r>
      <w:r w:rsidRPr="00B8639F">
        <w:rPr>
          <w:rFonts w:cs="Arial"/>
          <w:sz w:val="20"/>
          <w:szCs w:val="20"/>
        </w:rPr>
        <w:t xml:space="preserve">de acuerdo a la regla de negocio </w:t>
      </w:r>
      <w:hyperlink r:id="rId20" w:anchor="RN204" w:history="1">
        <w:r w:rsidRPr="00B8639F">
          <w:rPr>
            <w:rStyle w:val="Hipervnculo"/>
            <w:rFonts w:cs="Arial"/>
            <w:b/>
            <w:sz w:val="20"/>
            <w:szCs w:val="20"/>
          </w:rPr>
          <w:t>RN204 Orden Pregunta.</w:t>
        </w:r>
      </w:hyperlink>
    </w:p>
    <w:p w:rsidR="00817B49" w:rsidRDefault="00817B49" w:rsidP="009939A3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información de la pregunta</w:t>
      </w:r>
    </w:p>
    <w:p w:rsidR="00817B49" w:rsidRDefault="00817B49" w:rsidP="009939A3">
      <w:pPr>
        <w:pStyle w:val="Prrafodelista"/>
        <w:numPr>
          <w:ilvl w:val="2"/>
          <w:numId w:val="1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Pregunta (*)</w:t>
      </w:r>
    </w:p>
    <w:p w:rsidR="00817B49" w:rsidRDefault="00817B49" w:rsidP="009939A3">
      <w:pPr>
        <w:pStyle w:val="Prrafodelista"/>
        <w:numPr>
          <w:ilvl w:val="2"/>
          <w:numId w:val="1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(</w:t>
      </w:r>
      <w:r w:rsidRPr="00CA0099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817B49" w:rsidRDefault="00817B49" w:rsidP="008C78AD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</w:t>
      </w:r>
      <w:r w:rsidR="00D36831">
        <w:rPr>
          <w:rFonts w:cs="Arial"/>
          <w:sz w:val="20"/>
          <w:szCs w:val="20"/>
        </w:rPr>
        <w:t>el tipo de pregunta opcional</w:t>
      </w:r>
      <w:r>
        <w:rPr>
          <w:rFonts w:cs="Arial"/>
          <w:sz w:val="20"/>
          <w:szCs w:val="20"/>
        </w:rPr>
        <w:t>&gt;</w:t>
      </w:r>
      <w:r w:rsidR="00D55EEC">
        <w:rPr>
          <w:rFonts w:cs="Arial"/>
          <w:sz w:val="20"/>
          <w:szCs w:val="20"/>
        </w:rPr>
        <w:t>, el sistema presenta y solicita las opciones:</w:t>
      </w:r>
    </w:p>
    <w:p w:rsidR="00D55EEC" w:rsidRDefault="00D55EEC" w:rsidP="008C78AD">
      <w:pPr>
        <w:pStyle w:val="Prrafodelista"/>
        <w:numPr>
          <w:ilvl w:val="2"/>
          <w:numId w:val="1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Opción</w:t>
      </w:r>
    </w:p>
    <w:p w:rsidR="00D55EEC" w:rsidRDefault="00D55EEC" w:rsidP="008C78AD">
      <w:pPr>
        <w:pStyle w:val="Prrafodelista"/>
        <w:numPr>
          <w:ilvl w:val="3"/>
          <w:numId w:val="13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D55EEC">
        <w:rPr>
          <w:rFonts w:cs="Arial"/>
          <w:b/>
          <w:sz w:val="20"/>
          <w:szCs w:val="20"/>
        </w:rPr>
        <w:t>Agregar</w:t>
      </w:r>
      <w:r>
        <w:rPr>
          <w:rFonts w:cs="Arial"/>
          <w:sz w:val="20"/>
          <w:szCs w:val="20"/>
        </w:rPr>
        <w:t xml:space="preserve">&gt;, el sistema </w:t>
      </w:r>
      <w:r w:rsidR="00242554">
        <w:rPr>
          <w:rFonts w:cs="Arial"/>
          <w:sz w:val="20"/>
          <w:szCs w:val="20"/>
        </w:rPr>
        <w:t xml:space="preserve">agrega y </w:t>
      </w:r>
      <w:r>
        <w:rPr>
          <w:rFonts w:cs="Arial"/>
          <w:sz w:val="20"/>
          <w:szCs w:val="20"/>
        </w:rPr>
        <w:t>solicita</w:t>
      </w:r>
      <w:r w:rsidR="0024255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 información de la opción:</w:t>
      </w:r>
    </w:p>
    <w:p w:rsidR="00D55EEC" w:rsidRDefault="00D55EEC" w:rsidP="008C78AD">
      <w:pPr>
        <w:pStyle w:val="Prrafodelista"/>
        <w:numPr>
          <w:ilvl w:val="4"/>
          <w:numId w:val="13"/>
        </w:numPr>
        <w:tabs>
          <w:tab w:val="left" w:pos="3119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Opción</w:t>
      </w:r>
      <w:r w:rsidR="00242554">
        <w:rPr>
          <w:rFonts w:cs="Arial"/>
          <w:sz w:val="20"/>
          <w:szCs w:val="20"/>
        </w:rPr>
        <w:t xml:space="preserve"> (*)</w:t>
      </w:r>
    </w:p>
    <w:p w:rsidR="00876A89" w:rsidRDefault="00876A89" w:rsidP="00876A89">
      <w:pPr>
        <w:pStyle w:val="Prrafodelista"/>
        <w:numPr>
          <w:ilvl w:val="4"/>
          <w:numId w:val="13"/>
        </w:numPr>
        <w:tabs>
          <w:tab w:val="left" w:pos="3119"/>
        </w:tabs>
        <w:ind w:left="3119" w:hanging="992"/>
        <w:rPr>
          <w:rFonts w:cs="Arial"/>
          <w:sz w:val="20"/>
          <w:szCs w:val="20"/>
        </w:rPr>
      </w:pPr>
      <w:r w:rsidRPr="00876A89">
        <w:rPr>
          <w:rFonts w:cs="Arial"/>
          <w:sz w:val="20"/>
          <w:szCs w:val="20"/>
          <w:highlight w:val="cyan"/>
        </w:rPr>
        <w:t>Ponderación</w:t>
      </w:r>
      <w:r w:rsidRPr="00876A89">
        <w:rPr>
          <w:rFonts w:cs="Arial"/>
          <w:sz w:val="20"/>
          <w:szCs w:val="20"/>
          <w:highlight w:val="cyan"/>
        </w:rPr>
        <w:t>(*)</w:t>
      </w:r>
      <w:r w:rsidRPr="00876A89">
        <w:rPr>
          <w:rFonts w:cs="Arial"/>
          <w:sz w:val="20"/>
          <w:szCs w:val="20"/>
          <w:highlight w:val="cyan"/>
        </w:rPr>
        <w:t xml:space="preserve"> de acuerdo con la regla de negocio </w:t>
      </w:r>
      <w:r w:rsidRPr="00876A89">
        <w:rPr>
          <w:rFonts w:cs="Arial"/>
          <w:b/>
          <w:sz w:val="20"/>
          <w:szCs w:val="20"/>
          <w:highlight w:val="cyan"/>
        </w:rPr>
        <w:t>RNXXX Valor por Defecto Ponderación</w:t>
      </w:r>
    </w:p>
    <w:p w:rsidR="00242554" w:rsidRDefault="00242554" w:rsidP="008C78AD">
      <w:pPr>
        <w:pStyle w:val="Prrafodelista"/>
        <w:numPr>
          <w:ilvl w:val="4"/>
          <w:numId w:val="13"/>
        </w:numPr>
        <w:tabs>
          <w:tab w:val="left" w:pos="3119"/>
        </w:tabs>
        <w:ind w:firstLine="1119"/>
        <w:rPr>
          <w:rFonts w:cs="Arial"/>
          <w:sz w:val="20"/>
          <w:szCs w:val="20"/>
        </w:rPr>
      </w:pPr>
      <w:bookmarkStart w:id="41" w:name="paso34112_AO01"/>
      <w:bookmarkEnd w:id="41"/>
      <w:r>
        <w:rPr>
          <w:rFonts w:cs="Arial"/>
          <w:sz w:val="20"/>
          <w:szCs w:val="20"/>
        </w:rPr>
        <w:t>El actor proporciona la información de la opción:</w:t>
      </w:r>
    </w:p>
    <w:p w:rsidR="00242554" w:rsidRDefault="00242554" w:rsidP="008C78AD">
      <w:pPr>
        <w:pStyle w:val="Prrafodelista"/>
        <w:numPr>
          <w:ilvl w:val="4"/>
          <w:numId w:val="13"/>
        </w:numPr>
        <w:tabs>
          <w:tab w:val="left" w:pos="3544"/>
          <w:tab w:val="left" w:pos="3969"/>
        </w:tabs>
        <w:ind w:firstLine="21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Opción (*)</w:t>
      </w:r>
    </w:p>
    <w:p w:rsidR="00876A89" w:rsidRDefault="00876A89" w:rsidP="008C78AD">
      <w:pPr>
        <w:pStyle w:val="Prrafodelista"/>
        <w:numPr>
          <w:ilvl w:val="4"/>
          <w:numId w:val="13"/>
        </w:numPr>
        <w:tabs>
          <w:tab w:val="left" w:pos="3544"/>
          <w:tab w:val="left" w:pos="3969"/>
        </w:tabs>
        <w:ind w:firstLine="2111"/>
        <w:rPr>
          <w:rFonts w:cs="Arial"/>
          <w:sz w:val="20"/>
          <w:szCs w:val="20"/>
        </w:rPr>
      </w:pPr>
      <w:r w:rsidRPr="00876A89">
        <w:rPr>
          <w:rFonts w:cs="Arial"/>
          <w:sz w:val="20"/>
          <w:szCs w:val="20"/>
          <w:highlight w:val="cyan"/>
        </w:rPr>
        <w:t>Ponderación(*)</w:t>
      </w:r>
    </w:p>
    <w:p w:rsidR="00242554" w:rsidRPr="00242554" w:rsidRDefault="00242554" w:rsidP="008C78AD">
      <w:pPr>
        <w:pStyle w:val="Prrafodelista"/>
        <w:numPr>
          <w:ilvl w:val="3"/>
          <w:numId w:val="13"/>
        </w:numPr>
        <w:ind w:left="2127" w:hanging="709"/>
        <w:rPr>
          <w:rFonts w:cs="Arial"/>
          <w:sz w:val="20"/>
          <w:szCs w:val="20"/>
        </w:rPr>
      </w:pPr>
      <w:r w:rsidRPr="00242554">
        <w:rPr>
          <w:rFonts w:cs="Arial"/>
          <w:sz w:val="20"/>
          <w:szCs w:val="20"/>
        </w:rPr>
        <w:t xml:space="preserve">Si &lt;el actor selecciona una opción de la lista&gt; </w:t>
      </w:r>
      <w:r>
        <w:rPr>
          <w:rFonts w:cs="Arial"/>
          <w:sz w:val="20"/>
          <w:szCs w:val="20"/>
        </w:rPr>
        <w:t>y &lt;selec</w:t>
      </w:r>
      <w:r w:rsidRPr="00242554">
        <w:rPr>
          <w:rFonts w:cs="Arial"/>
          <w:sz w:val="20"/>
          <w:szCs w:val="20"/>
        </w:rPr>
        <w:t xml:space="preserve">ciona la opción </w:t>
      </w:r>
      <w:r w:rsidRPr="00242554">
        <w:rPr>
          <w:rFonts w:cs="Arial"/>
          <w:b/>
          <w:sz w:val="20"/>
          <w:szCs w:val="20"/>
        </w:rPr>
        <w:t>Eliminar</w:t>
      </w:r>
      <w:r w:rsidRPr="00242554">
        <w:rPr>
          <w:rFonts w:cs="Arial"/>
          <w:sz w:val="20"/>
          <w:szCs w:val="20"/>
        </w:rPr>
        <w:t>&gt;, el sistema elimina de la lista</w:t>
      </w:r>
      <w:r>
        <w:rPr>
          <w:rFonts w:cs="Arial"/>
          <w:sz w:val="20"/>
          <w:szCs w:val="20"/>
        </w:rPr>
        <w:t xml:space="preserve"> la opción seleccionada</w:t>
      </w:r>
    </w:p>
    <w:p w:rsidR="00876A89" w:rsidRDefault="00242554" w:rsidP="008C78AD">
      <w:pPr>
        <w:pStyle w:val="Prrafodelista"/>
        <w:numPr>
          <w:ilvl w:val="4"/>
          <w:numId w:val="13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Opción</w:t>
      </w:r>
    </w:p>
    <w:p w:rsidR="00242554" w:rsidRDefault="00876A89" w:rsidP="008C78AD">
      <w:pPr>
        <w:pStyle w:val="Prrafodelista"/>
        <w:numPr>
          <w:ilvl w:val="4"/>
          <w:numId w:val="13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Ponderación</w:t>
      </w:r>
      <w:r w:rsidR="00242554">
        <w:rPr>
          <w:rFonts w:cs="Arial"/>
          <w:sz w:val="20"/>
          <w:szCs w:val="20"/>
        </w:rPr>
        <w:t xml:space="preserve"> </w:t>
      </w:r>
    </w:p>
    <w:p w:rsidR="00BE63C7" w:rsidRPr="009C7A7A" w:rsidRDefault="00BE63C7" w:rsidP="00BE63C7">
      <w:pPr>
        <w:pStyle w:val="Prrafodelista"/>
        <w:numPr>
          <w:ilvl w:val="0"/>
          <w:numId w:val="1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una pregunta y la opción </w:t>
      </w:r>
      <w:r w:rsidRPr="00F70662">
        <w:rPr>
          <w:rFonts w:cs="Arial"/>
          <w:b/>
          <w:sz w:val="20"/>
          <w:szCs w:val="20"/>
        </w:rPr>
        <w:t>Subir</w:t>
      </w:r>
      <w:r>
        <w:rPr>
          <w:rFonts w:cs="Arial"/>
          <w:sz w:val="20"/>
          <w:szCs w:val="20"/>
        </w:rPr>
        <w:t xml:space="preserve">&gt;, el sistema asigna un orden de acuerdo a la regla de negocio </w:t>
      </w:r>
      <w:hyperlink r:id="rId21" w:anchor="RN222" w:history="1">
        <w:r w:rsidRPr="009C7A7A">
          <w:rPr>
            <w:rStyle w:val="Hipervnculo"/>
            <w:rFonts w:cs="Arial"/>
            <w:b/>
            <w:sz w:val="20"/>
            <w:szCs w:val="20"/>
          </w:rPr>
          <w:t>RN222 Subir Pregunta.</w:t>
        </w:r>
      </w:hyperlink>
    </w:p>
    <w:p w:rsidR="00BE63C7" w:rsidRPr="009C7A7A" w:rsidRDefault="00BE63C7" w:rsidP="00BE63C7">
      <w:pPr>
        <w:pStyle w:val="Prrafodelista"/>
        <w:numPr>
          <w:ilvl w:val="0"/>
          <w:numId w:val="1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&lt;el actor selecciona una pregunta y la opción </w:t>
      </w:r>
      <w:r>
        <w:rPr>
          <w:rFonts w:cs="Arial"/>
          <w:b/>
          <w:sz w:val="20"/>
          <w:szCs w:val="20"/>
        </w:rPr>
        <w:t>Bajar</w:t>
      </w:r>
      <w:r>
        <w:rPr>
          <w:rFonts w:cs="Arial"/>
          <w:sz w:val="20"/>
          <w:szCs w:val="20"/>
        </w:rPr>
        <w:t xml:space="preserve">&gt;, el sistema asigna un orden de acuerdo a la regla de negocio </w:t>
      </w:r>
      <w:hyperlink r:id="rId22" w:anchor="RN223" w:history="1">
        <w:r w:rsidRPr="009C7A7A">
          <w:rPr>
            <w:rStyle w:val="Hipervnculo"/>
            <w:rFonts w:cs="Arial"/>
            <w:b/>
            <w:sz w:val="20"/>
            <w:szCs w:val="20"/>
          </w:rPr>
          <w:t>RN223 Bajar Pregunta.</w:t>
        </w:r>
      </w:hyperlink>
    </w:p>
    <w:p w:rsidR="00D451DA" w:rsidRPr="00D451DA" w:rsidRDefault="00D451DA" w:rsidP="00D451DA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E718EF">
        <w:rPr>
          <w:rFonts w:cs="Arial"/>
          <w:sz w:val="20"/>
          <w:szCs w:val="20"/>
        </w:rPr>
        <w:t xml:space="preserve">&lt;el actor selecciona la opción </w:t>
      </w:r>
      <w:r w:rsidRPr="00E718EF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 xml:space="preserve">&gt;, </w:t>
      </w:r>
      <w:r w:rsidRPr="00D451DA">
        <w:rPr>
          <w:rFonts w:cs="Arial"/>
          <w:sz w:val="20"/>
          <w:szCs w:val="20"/>
        </w:rPr>
        <w:t xml:space="preserve">el sistema continúa con el flujo alterno general </w:t>
      </w:r>
      <w:bookmarkStart w:id="42" w:name="AG03_r"/>
      <w:r w:rsidR="00497409">
        <w:rPr>
          <w:rStyle w:val="Hipervnculo"/>
          <w:b/>
          <w:sz w:val="20"/>
          <w:szCs w:val="20"/>
        </w:rPr>
        <w:fldChar w:fldCharType="begin"/>
      </w:r>
      <w:r w:rsidR="00497409">
        <w:rPr>
          <w:rStyle w:val="Hipervnculo"/>
          <w:b/>
          <w:sz w:val="20"/>
          <w:szCs w:val="20"/>
        </w:rPr>
        <w:instrText xml:space="preserve"> HYPERLINK  \l "_AG03_Cancelar" </w:instrText>
      </w:r>
      <w:r w:rsidR="00497409">
        <w:rPr>
          <w:rStyle w:val="Hipervnculo"/>
          <w:b/>
          <w:sz w:val="20"/>
          <w:szCs w:val="20"/>
        </w:rPr>
        <w:fldChar w:fldCharType="separate"/>
      </w:r>
      <w:r w:rsidRPr="00497409">
        <w:rPr>
          <w:rStyle w:val="Hipervnculo"/>
          <w:b/>
          <w:sz w:val="20"/>
          <w:szCs w:val="20"/>
        </w:rPr>
        <w:t>AG0</w:t>
      </w:r>
      <w:r w:rsidR="00FA0D5D" w:rsidRPr="00497409">
        <w:rPr>
          <w:rStyle w:val="Hipervnculo"/>
          <w:b/>
          <w:sz w:val="20"/>
          <w:szCs w:val="20"/>
        </w:rPr>
        <w:t>3</w:t>
      </w:r>
      <w:r w:rsidRPr="00497409">
        <w:rPr>
          <w:rStyle w:val="Hipervnculo"/>
          <w:b/>
          <w:sz w:val="20"/>
          <w:szCs w:val="20"/>
        </w:rPr>
        <w:t xml:space="preserve"> Cancelar</w:t>
      </w:r>
      <w:r w:rsidR="00497409">
        <w:rPr>
          <w:rStyle w:val="Hipervnculo"/>
          <w:b/>
          <w:sz w:val="20"/>
          <w:szCs w:val="20"/>
        </w:rPr>
        <w:fldChar w:fldCharType="end"/>
      </w:r>
      <w:bookmarkEnd w:id="42"/>
    </w:p>
    <w:p w:rsidR="00285E94" w:rsidRDefault="00142053" w:rsidP="00142053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285E94" w:rsidRDefault="00285E94" w:rsidP="00B23CA9">
      <w:pPr>
        <w:pStyle w:val="Prrafodelista"/>
        <w:numPr>
          <w:ilvl w:val="1"/>
          <w:numId w:val="13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43" w:name="VA01_r"/>
      <w:r w:rsidR="001D4B6D">
        <w:rPr>
          <w:rStyle w:val="Hipervnculo"/>
          <w:b/>
          <w:sz w:val="20"/>
          <w:szCs w:val="20"/>
        </w:rPr>
        <w:fldChar w:fldCharType="begin"/>
      </w:r>
      <w:r w:rsidR="00E5119B">
        <w:rPr>
          <w:rStyle w:val="Hipervnculo"/>
          <w:b/>
          <w:sz w:val="20"/>
          <w:szCs w:val="20"/>
        </w:rPr>
        <w:instrText>HYPERLINK  \l "_VA01_Valida_Datos"</w:instrText>
      </w:r>
      <w:r w:rsidR="001D4B6D">
        <w:rPr>
          <w:rStyle w:val="Hipervnculo"/>
          <w:b/>
          <w:sz w:val="20"/>
          <w:szCs w:val="20"/>
        </w:rPr>
        <w:fldChar w:fldCharType="separate"/>
      </w:r>
      <w:r w:rsidRPr="001D4B6D">
        <w:rPr>
          <w:rStyle w:val="Hipervnculo"/>
          <w:b/>
          <w:sz w:val="20"/>
          <w:szCs w:val="20"/>
        </w:rPr>
        <w:t>VA01 Valida</w:t>
      </w:r>
      <w:r w:rsidR="00570BF7">
        <w:rPr>
          <w:rStyle w:val="Hipervnculo"/>
          <w:b/>
          <w:sz w:val="20"/>
          <w:szCs w:val="20"/>
        </w:rPr>
        <w:t>r</w:t>
      </w:r>
      <w:r w:rsidRPr="001D4B6D">
        <w:rPr>
          <w:rStyle w:val="Hipervnculo"/>
          <w:b/>
          <w:sz w:val="20"/>
          <w:szCs w:val="20"/>
        </w:rPr>
        <w:t xml:space="preserve"> Datos Proporcionados</w:t>
      </w:r>
      <w:r w:rsidR="001D4B6D">
        <w:rPr>
          <w:rStyle w:val="Hipervnculo"/>
          <w:b/>
          <w:sz w:val="20"/>
          <w:szCs w:val="20"/>
        </w:rPr>
        <w:fldChar w:fldCharType="end"/>
      </w:r>
      <w:bookmarkEnd w:id="43"/>
    </w:p>
    <w:p w:rsidR="00975C9E" w:rsidRDefault="00B23CA9" w:rsidP="00B23CA9">
      <w:pPr>
        <w:pStyle w:val="Prrafodelista"/>
        <w:numPr>
          <w:ilvl w:val="1"/>
          <w:numId w:val="13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bookmarkStart w:id="44" w:name="paso11_2_AO01"/>
      <w:bookmarkStart w:id="45" w:name="paso5_2_AO01"/>
      <w:bookmarkEnd w:id="44"/>
      <w:bookmarkEnd w:id="45"/>
      <w:r>
        <w:rPr>
          <w:rFonts w:cs="Arial"/>
          <w:sz w:val="20"/>
          <w:szCs w:val="20"/>
        </w:rPr>
        <w:t>E</w:t>
      </w:r>
      <w:r w:rsidR="00142053">
        <w:rPr>
          <w:rFonts w:cs="Arial"/>
          <w:sz w:val="20"/>
          <w:szCs w:val="20"/>
        </w:rPr>
        <w:t>l sistema registra</w:t>
      </w:r>
      <w:r>
        <w:rPr>
          <w:rFonts w:cs="Arial"/>
          <w:sz w:val="20"/>
          <w:szCs w:val="20"/>
        </w:rPr>
        <w:t xml:space="preserve"> la siguiente información</w:t>
      </w:r>
      <w:r w:rsidR="00142053">
        <w:rPr>
          <w:rFonts w:cs="Arial"/>
          <w:sz w:val="20"/>
          <w:szCs w:val="20"/>
        </w:rPr>
        <w:t>:</w:t>
      </w:r>
    </w:p>
    <w:p w:rsidR="00142053" w:rsidRDefault="008C78AD" w:rsidP="00B23CA9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Encuesta</w:t>
      </w:r>
    </w:p>
    <w:p w:rsidR="000F11C8" w:rsidRDefault="000F11C8" w:rsidP="00B23CA9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8C78AD">
        <w:rPr>
          <w:rFonts w:cs="Arial"/>
          <w:sz w:val="20"/>
          <w:szCs w:val="20"/>
        </w:rPr>
        <w:t>Encuesta</w:t>
      </w:r>
      <w:proofErr w:type="spellEnd"/>
    </w:p>
    <w:p w:rsidR="000F11C8" w:rsidRDefault="000F11C8" w:rsidP="00B23CA9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C78AD" w:rsidRDefault="008C78AD" w:rsidP="00B23CA9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0F11C8" w:rsidRDefault="003B6928" w:rsidP="00B23CA9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8C78AD" w:rsidRDefault="008C78AD" w:rsidP="009C7CAA">
      <w:pPr>
        <w:pStyle w:val="Prrafodelista"/>
        <w:numPr>
          <w:ilvl w:val="3"/>
          <w:numId w:val="13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de acuerdo a la regla de negocio </w:t>
      </w:r>
      <w:hyperlink r:id="rId23" w:anchor="RN16" w:history="1">
        <w:r w:rsidR="0036087C" w:rsidRPr="0036087C">
          <w:rPr>
            <w:rStyle w:val="Hipervnculo"/>
            <w:b/>
            <w:sz w:val="20"/>
            <w:szCs w:val="20"/>
          </w:rPr>
          <w:t>RN16 Valor por Defecto Fecha Actual</w:t>
        </w:r>
      </w:hyperlink>
    </w:p>
    <w:p w:rsidR="000F11C8" w:rsidRDefault="00EB3008" w:rsidP="0058035B">
      <w:pPr>
        <w:pStyle w:val="Prrafodelista"/>
        <w:numPr>
          <w:ilvl w:val="2"/>
          <w:numId w:val="13"/>
        </w:numPr>
        <w:tabs>
          <w:tab w:val="left" w:pos="85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8C78AD">
        <w:rPr>
          <w:rFonts w:cs="Arial"/>
          <w:sz w:val="20"/>
          <w:szCs w:val="20"/>
        </w:rPr>
        <w:t>Pregunta</w:t>
      </w:r>
    </w:p>
    <w:p w:rsidR="000F11C8" w:rsidRDefault="008C78AD" w:rsidP="0058035B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</w:t>
      </w:r>
      <w:proofErr w:type="spellEnd"/>
    </w:p>
    <w:p w:rsidR="008C78AD" w:rsidRDefault="008C78AD" w:rsidP="0058035B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ClaveEncuesta</w:t>
      </w:r>
      <w:proofErr w:type="spellEnd"/>
    </w:p>
    <w:p w:rsidR="00113AEE" w:rsidRDefault="00113AEE" w:rsidP="0058035B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Orden </w:t>
      </w:r>
    </w:p>
    <w:p w:rsidR="008C78AD" w:rsidRDefault="008C78AD" w:rsidP="0058035B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TipoPregunta</w:t>
      </w:r>
      <w:proofErr w:type="spellEnd"/>
    </w:p>
    <w:p w:rsidR="008C78AD" w:rsidRDefault="008C78AD" w:rsidP="0058035B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454C0" w:rsidRDefault="006454C0" w:rsidP="00AE535C">
      <w:pPr>
        <w:pStyle w:val="Prrafodelista"/>
        <w:numPr>
          <w:ilvl w:val="3"/>
          <w:numId w:val="13"/>
        </w:numPr>
        <w:tabs>
          <w:tab w:val="left" w:pos="1560"/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el tipo de </w:t>
      </w:r>
      <w:r w:rsidR="00AE535C">
        <w:rPr>
          <w:rFonts w:cs="Arial"/>
          <w:sz w:val="20"/>
          <w:szCs w:val="20"/>
        </w:rPr>
        <w:t>pregunta es opcional&gt;</w:t>
      </w:r>
    </w:p>
    <w:p w:rsidR="00AE535C" w:rsidRDefault="00AE535C" w:rsidP="00AE535C">
      <w:pPr>
        <w:pStyle w:val="Prrafodelista"/>
        <w:numPr>
          <w:ilvl w:val="4"/>
          <w:numId w:val="13"/>
        </w:numPr>
        <w:tabs>
          <w:tab w:val="left" w:pos="1560"/>
          <w:tab w:val="left" w:pos="2410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PreguntaOpcion</w:t>
      </w:r>
      <w:proofErr w:type="spellEnd"/>
    </w:p>
    <w:p w:rsidR="00AE535C" w:rsidRDefault="00AE535C" w:rsidP="00AE535C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IdPreguntaOpcion</w:t>
      </w:r>
      <w:proofErr w:type="spellEnd"/>
    </w:p>
    <w:p w:rsidR="00AE535C" w:rsidRDefault="00AE535C" w:rsidP="00AE535C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</w:t>
      </w:r>
      <w:proofErr w:type="spellEnd"/>
    </w:p>
    <w:p w:rsidR="00AE535C" w:rsidRDefault="00AE535C" w:rsidP="00AE535C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876A89" w:rsidRDefault="00876A89" w:rsidP="00876A89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 w:rsidRPr="00876A89">
        <w:rPr>
          <w:rFonts w:cs="Arial"/>
          <w:sz w:val="20"/>
          <w:szCs w:val="20"/>
          <w:highlight w:val="cyan"/>
        </w:rPr>
        <w:t>Ponderacion</w:t>
      </w:r>
      <w:proofErr w:type="spellEnd"/>
    </w:p>
    <w:p w:rsidR="00931588" w:rsidRDefault="00931588" w:rsidP="00931588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paso6" w:history="1">
        <w:r w:rsidRPr="00B02D28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F52361" w:rsidRDefault="00F52361" w:rsidP="00F52361">
      <w:pPr>
        <w:rPr>
          <w:rFonts w:cs="Arial"/>
          <w:sz w:val="20"/>
          <w:szCs w:val="20"/>
        </w:rPr>
      </w:pPr>
    </w:p>
    <w:p w:rsidR="00931588" w:rsidRPr="00F52361" w:rsidRDefault="00931588" w:rsidP="00F52361">
      <w:pPr>
        <w:rPr>
          <w:rFonts w:cs="Arial"/>
          <w:sz w:val="20"/>
          <w:szCs w:val="20"/>
        </w:rPr>
      </w:pPr>
    </w:p>
    <w:bookmarkStart w:id="46" w:name="_AO02_Modificar_Perfil"/>
    <w:bookmarkEnd w:id="46"/>
    <w:p w:rsidR="002830B1" w:rsidRDefault="00357295" w:rsidP="002830B1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"AO02_r" </w:instrText>
      </w:r>
      <w:r>
        <w:fldChar w:fldCharType="separate"/>
      </w:r>
      <w:r w:rsidR="002830B1" w:rsidRPr="00357295">
        <w:rPr>
          <w:rStyle w:val="Hipervnculo"/>
        </w:rPr>
        <w:t xml:space="preserve">AO02 Modificar </w:t>
      </w:r>
      <w:r w:rsidR="006454C0">
        <w:rPr>
          <w:rStyle w:val="Hipervnculo"/>
        </w:rPr>
        <w:t>Encuesta</w:t>
      </w:r>
      <w:r>
        <w:fldChar w:fldCharType="end"/>
      </w:r>
    </w:p>
    <w:p w:rsidR="00403EC7" w:rsidRPr="00403EC7" w:rsidRDefault="00403EC7" w:rsidP="00403EC7"/>
    <w:p w:rsidR="00945948" w:rsidRDefault="00945948" w:rsidP="0094594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</w:t>
      </w:r>
      <w:r w:rsidR="006454C0">
        <w:rPr>
          <w:rFonts w:cs="Arial"/>
          <w:sz w:val="20"/>
          <w:szCs w:val="20"/>
        </w:rPr>
        <w:t>ne información de la sesión de la encuesta seleccionada</w:t>
      </w:r>
      <w:r>
        <w:rPr>
          <w:rFonts w:cs="Arial"/>
          <w:sz w:val="20"/>
          <w:szCs w:val="20"/>
        </w:rPr>
        <w:t>:</w:t>
      </w:r>
    </w:p>
    <w:p w:rsidR="003A4099" w:rsidRDefault="003A4099" w:rsidP="003A409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Encuesta</w:t>
      </w:r>
    </w:p>
    <w:p w:rsidR="003A4099" w:rsidRDefault="003A4099" w:rsidP="003A409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A4099" w:rsidRDefault="003A4099" w:rsidP="003A409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3A4099" w:rsidRDefault="003B6928" w:rsidP="003A409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403EC7" w:rsidRDefault="00403EC7" w:rsidP="00403EC7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los tipos de encuesta de acuerdo </w:t>
      </w:r>
      <w:r w:rsidR="0012375F">
        <w:rPr>
          <w:rFonts w:cs="Arial"/>
          <w:sz w:val="20"/>
          <w:szCs w:val="20"/>
        </w:rPr>
        <w:t>con</w:t>
      </w:r>
      <w:r>
        <w:rPr>
          <w:rFonts w:cs="Arial"/>
          <w:sz w:val="20"/>
          <w:szCs w:val="20"/>
        </w:rPr>
        <w:t xml:space="preserve"> la regla de negocio</w:t>
      </w:r>
      <w:r w:rsidR="0012375F">
        <w:rPr>
          <w:rFonts w:cs="Arial"/>
          <w:sz w:val="20"/>
          <w:szCs w:val="20"/>
        </w:rPr>
        <w:t xml:space="preserve"> </w:t>
      </w:r>
      <w:hyperlink r:id="rId24" w:anchor="RN07" w:history="1">
        <w:r w:rsidR="0012375F" w:rsidRPr="00C532E7">
          <w:rPr>
            <w:rStyle w:val="Hipervnculo"/>
            <w:b/>
            <w:sz w:val="20"/>
            <w:szCs w:val="20"/>
          </w:rPr>
          <w:t>RN07 Información Activa</w:t>
        </w:r>
      </w:hyperlink>
      <w:r w:rsidR="0012375F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hyperlink r:id="rId25" w:anchor="RN22" w:history="1">
        <w:r w:rsidR="00BC730C">
          <w:rPr>
            <w:rStyle w:val="Hipervnculo"/>
            <w:rFonts w:cs="Arial"/>
            <w:b/>
            <w:sz w:val="20"/>
            <w:szCs w:val="20"/>
          </w:rPr>
          <w:t>RN22</w:t>
        </w:r>
        <w:r w:rsidR="00471F67" w:rsidRPr="00471F67">
          <w:rPr>
            <w:rStyle w:val="Hipervnculo"/>
            <w:rFonts w:cs="Arial"/>
            <w:b/>
            <w:sz w:val="20"/>
            <w:szCs w:val="20"/>
          </w:rPr>
          <w:t xml:space="preserve"> Valores de Tipos de Encuesta</w:t>
        </w:r>
      </w:hyperlink>
      <w:r>
        <w:rPr>
          <w:rFonts w:cs="Arial"/>
          <w:sz w:val="20"/>
          <w:szCs w:val="20"/>
        </w:rPr>
        <w:t>:</w:t>
      </w:r>
    </w:p>
    <w:p w:rsidR="00403EC7" w:rsidRDefault="00403EC7" w:rsidP="00403EC7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403EC7" w:rsidRDefault="00403EC7" w:rsidP="00403EC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403EC7" w:rsidRDefault="00403EC7" w:rsidP="00403EC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03EC7" w:rsidRDefault="00403EC7" w:rsidP="00403EC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403EC7" w:rsidRDefault="00403EC7" w:rsidP="00403EC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B11971" w:rsidRDefault="00B11971" w:rsidP="00403EC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12375F" w:rsidRDefault="0012375F" w:rsidP="00403EC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3A4099" w:rsidRDefault="003A4099" w:rsidP="003A4099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</w:t>
      </w:r>
      <w:r w:rsidR="00403EC7">
        <w:rPr>
          <w:rFonts w:cs="Arial"/>
          <w:sz w:val="20"/>
          <w:szCs w:val="20"/>
        </w:rPr>
        <w:t xml:space="preserve"> presenta y </w:t>
      </w:r>
      <w:r>
        <w:rPr>
          <w:rFonts w:cs="Arial"/>
          <w:sz w:val="20"/>
          <w:szCs w:val="20"/>
        </w:rPr>
        <w:t>solicita información de la encuesta:</w:t>
      </w:r>
    </w:p>
    <w:p w:rsidR="003A4099" w:rsidRDefault="003A4099" w:rsidP="003A409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(*)(</w:t>
      </w:r>
      <w:r w:rsidRPr="00CA0099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3A4099" w:rsidRDefault="003A4099" w:rsidP="003A409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A4099" w:rsidRDefault="003A4099" w:rsidP="003A409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Activo (Si/No)</w:t>
      </w:r>
    </w:p>
    <w:p w:rsidR="00D451DA" w:rsidRDefault="00D451DA" w:rsidP="00D451DA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bookmarkStart w:id="47" w:name="paso3_AO02"/>
      <w:bookmarkEnd w:id="47"/>
      <w:r>
        <w:rPr>
          <w:rFonts w:cs="Arial"/>
          <w:sz w:val="20"/>
          <w:szCs w:val="20"/>
        </w:rPr>
        <w:t>El actor proporciona información de</w:t>
      </w:r>
      <w:r w:rsidR="003A409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</w:t>
      </w:r>
      <w:r w:rsidR="003A4099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3A4099">
        <w:rPr>
          <w:rFonts w:cs="Arial"/>
          <w:sz w:val="20"/>
          <w:szCs w:val="20"/>
        </w:rPr>
        <w:t>encuesta</w:t>
      </w:r>
      <w:r w:rsidR="00570BF7">
        <w:rPr>
          <w:rFonts w:cs="Arial"/>
          <w:sz w:val="20"/>
          <w:szCs w:val="20"/>
        </w:rPr>
        <w:t>:</w:t>
      </w:r>
    </w:p>
    <w:p w:rsidR="003A4099" w:rsidRDefault="003A4099" w:rsidP="003A409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(*)(</w:t>
      </w:r>
      <w:r w:rsidRPr="00CA0099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3A4099" w:rsidRDefault="003A4099" w:rsidP="003A409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A4099" w:rsidRDefault="003A4099" w:rsidP="003A4099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Activo (Si/No) </w:t>
      </w:r>
    </w:p>
    <w:p w:rsidR="00634787" w:rsidRDefault="00634787" w:rsidP="00634787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pregunta seleccionada </w:t>
      </w:r>
      <w:r w:rsidR="00696211">
        <w:rPr>
          <w:rFonts w:cs="Arial"/>
          <w:sz w:val="20"/>
          <w:szCs w:val="20"/>
        </w:rPr>
        <w:t>o agregada</w:t>
      </w:r>
    </w:p>
    <w:p w:rsidR="00634787" w:rsidRPr="00817B49" w:rsidRDefault="00696211" w:rsidP="00634787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</w:t>
      </w:r>
      <w:r w:rsidR="00634787">
        <w:rPr>
          <w:rFonts w:cs="Arial"/>
          <w:sz w:val="20"/>
          <w:szCs w:val="20"/>
        </w:rPr>
        <w:t xml:space="preserve">l actor selecciona la opción </w:t>
      </w:r>
      <w:r w:rsidR="00634787">
        <w:rPr>
          <w:rFonts w:cs="Arial"/>
          <w:b/>
          <w:sz w:val="20"/>
          <w:szCs w:val="20"/>
        </w:rPr>
        <w:t>Editar</w:t>
      </w:r>
      <w:r w:rsidR="00634787" w:rsidRPr="00817B49">
        <w:rPr>
          <w:rFonts w:cs="Arial"/>
          <w:b/>
          <w:sz w:val="20"/>
          <w:szCs w:val="20"/>
        </w:rPr>
        <w:t xml:space="preserve"> Pregunta</w:t>
      </w:r>
      <w:r>
        <w:rPr>
          <w:rFonts w:cs="Arial"/>
          <w:b/>
          <w:sz w:val="20"/>
          <w:szCs w:val="20"/>
        </w:rPr>
        <w:t xml:space="preserve">&gt; </w:t>
      </w:r>
      <w:r w:rsidRPr="00696211">
        <w:rPr>
          <w:rFonts w:cs="Arial"/>
          <w:sz w:val="20"/>
          <w:szCs w:val="20"/>
        </w:rPr>
        <w:t>o &lt;</w:t>
      </w:r>
      <w:r w:rsidRPr="0036087C">
        <w:rPr>
          <w:rFonts w:cs="Arial"/>
          <w:sz w:val="20"/>
          <w:szCs w:val="20"/>
        </w:rPr>
        <w:t>el actor selecciona la opción</w:t>
      </w:r>
      <w:r>
        <w:rPr>
          <w:rFonts w:cs="Arial"/>
          <w:b/>
          <w:sz w:val="20"/>
          <w:szCs w:val="20"/>
        </w:rPr>
        <w:t xml:space="preserve"> Agregar Pregunta</w:t>
      </w:r>
      <w:r w:rsidRPr="00696211">
        <w:rPr>
          <w:rFonts w:cs="Arial"/>
          <w:sz w:val="20"/>
          <w:szCs w:val="20"/>
        </w:rPr>
        <w:t>&gt;</w:t>
      </w:r>
    </w:p>
    <w:p w:rsidR="00403EC7" w:rsidRDefault="00403EC7" w:rsidP="00403EC7">
      <w:pPr>
        <w:pStyle w:val="Prrafodelista"/>
        <w:numPr>
          <w:ilvl w:val="1"/>
          <w:numId w:val="14"/>
        </w:numPr>
        <w:tabs>
          <w:tab w:val="left" w:pos="1276"/>
        </w:tabs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obtiene información de los tipos de pregunta de acuerdo </w:t>
      </w:r>
      <w:r w:rsidR="0012375F">
        <w:rPr>
          <w:rFonts w:cs="Arial"/>
          <w:sz w:val="20"/>
          <w:szCs w:val="20"/>
        </w:rPr>
        <w:t xml:space="preserve">con </w:t>
      </w:r>
      <w:r>
        <w:rPr>
          <w:rFonts w:cs="Arial"/>
          <w:sz w:val="20"/>
          <w:szCs w:val="20"/>
        </w:rPr>
        <w:t xml:space="preserve"> la regla de negocio</w:t>
      </w:r>
      <w:r w:rsidR="0012375F">
        <w:rPr>
          <w:rFonts w:cs="Arial"/>
          <w:sz w:val="20"/>
          <w:szCs w:val="20"/>
        </w:rPr>
        <w:t xml:space="preserve"> </w:t>
      </w:r>
      <w:hyperlink r:id="rId26" w:anchor="RN07" w:history="1">
        <w:r w:rsidR="0012375F" w:rsidRPr="00C532E7">
          <w:rPr>
            <w:rStyle w:val="Hipervnculo"/>
            <w:b/>
            <w:sz w:val="20"/>
            <w:szCs w:val="20"/>
          </w:rPr>
          <w:t>RN07 Información Activa</w:t>
        </w:r>
      </w:hyperlink>
      <w:r w:rsidR="0012375F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hyperlink r:id="rId27" w:anchor="RN23" w:history="1">
        <w:r w:rsidR="00EF4B13" w:rsidRPr="00471F67">
          <w:rPr>
            <w:rStyle w:val="Hipervnculo"/>
            <w:rFonts w:cs="Arial"/>
            <w:b/>
            <w:sz w:val="20"/>
            <w:szCs w:val="20"/>
          </w:rPr>
          <w:t>RN23 Valores de Tipos de Pregunta</w:t>
        </w:r>
      </w:hyperlink>
      <w:r>
        <w:rPr>
          <w:rFonts w:cs="Arial"/>
          <w:sz w:val="20"/>
          <w:szCs w:val="20"/>
        </w:rPr>
        <w:t>:</w:t>
      </w:r>
    </w:p>
    <w:p w:rsidR="00403EC7" w:rsidRDefault="00403EC7" w:rsidP="00403EC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403EC7" w:rsidRDefault="00403EC7" w:rsidP="00403EC7">
      <w:pPr>
        <w:pStyle w:val="Prrafodelista"/>
        <w:numPr>
          <w:ilvl w:val="3"/>
          <w:numId w:val="14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403EC7" w:rsidRDefault="00403EC7" w:rsidP="00403EC7">
      <w:pPr>
        <w:pStyle w:val="Prrafodelista"/>
        <w:numPr>
          <w:ilvl w:val="3"/>
          <w:numId w:val="14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03EC7" w:rsidRDefault="00403EC7" w:rsidP="00403EC7">
      <w:pPr>
        <w:pStyle w:val="Prrafodelista"/>
        <w:numPr>
          <w:ilvl w:val="3"/>
          <w:numId w:val="14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403EC7" w:rsidRDefault="00403EC7" w:rsidP="00403EC7">
      <w:pPr>
        <w:pStyle w:val="Prrafodelista"/>
        <w:numPr>
          <w:ilvl w:val="3"/>
          <w:numId w:val="14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B11971" w:rsidRDefault="00B11971" w:rsidP="00403EC7">
      <w:pPr>
        <w:pStyle w:val="Prrafodelista"/>
        <w:numPr>
          <w:ilvl w:val="3"/>
          <w:numId w:val="14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ValorCliente</w:t>
      </w:r>
    </w:p>
    <w:p w:rsidR="0012375F" w:rsidRDefault="0012375F" w:rsidP="00403EC7">
      <w:pPr>
        <w:pStyle w:val="Prrafodelista"/>
        <w:numPr>
          <w:ilvl w:val="3"/>
          <w:numId w:val="14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634787" w:rsidRDefault="00634787" w:rsidP="00634787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 w:rsidRPr="00817B49">
        <w:rPr>
          <w:rFonts w:cs="Arial"/>
          <w:sz w:val="20"/>
          <w:szCs w:val="20"/>
        </w:rPr>
        <w:t xml:space="preserve">El sistema </w:t>
      </w:r>
      <w:r w:rsidR="00581668">
        <w:rPr>
          <w:rFonts w:cs="Arial"/>
          <w:sz w:val="20"/>
          <w:szCs w:val="20"/>
        </w:rPr>
        <w:t xml:space="preserve">presenta y </w:t>
      </w:r>
      <w:r>
        <w:rPr>
          <w:rFonts w:cs="Arial"/>
          <w:sz w:val="20"/>
          <w:szCs w:val="20"/>
        </w:rPr>
        <w:t>solicita la información de la pregunta:</w:t>
      </w:r>
    </w:p>
    <w:p w:rsidR="00634787" w:rsidRDefault="00634787" w:rsidP="0063478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Pregunta (*)</w:t>
      </w:r>
    </w:p>
    <w:p w:rsidR="00634787" w:rsidRDefault="00634787" w:rsidP="0063478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(</w:t>
      </w:r>
      <w:r w:rsidRPr="00CA0099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634787" w:rsidRDefault="00634787" w:rsidP="00634787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bookmarkStart w:id="48" w:name="paso4_3_AO02"/>
      <w:bookmarkEnd w:id="48"/>
      <w:r>
        <w:rPr>
          <w:rFonts w:cs="Arial"/>
          <w:sz w:val="20"/>
          <w:szCs w:val="20"/>
        </w:rPr>
        <w:t>El actor proporciona información de la pregunta</w:t>
      </w:r>
    </w:p>
    <w:p w:rsidR="00634787" w:rsidRDefault="00634787" w:rsidP="0063478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Pregunta (*)</w:t>
      </w:r>
    </w:p>
    <w:p w:rsidR="00634787" w:rsidRDefault="00634787" w:rsidP="0063478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(</w:t>
      </w:r>
      <w:r w:rsidRPr="00CA0099"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>)</w:t>
      </w:r>
    </w:p>
    <w:p w:rsidR="00634787" w:rsidRDefault="00634787" w:rsidP="00634787">
      <w:pPr>
        <w:pStyle w:val="Prrafodelista"/>
        <w:numPr>
          <w:ilvl w:val="1"/>
          <w:numId w:val="1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el tipo de pregunta opcional&gt;, el sistema presenta y solicita las opciones:</w:t>
      </w:r>
    </w:p>
    <w:p w:rsidR="00634787" w:rsidRDefault="00634787" w:rsidP="00634787">
      <w:pPr>
        <w:pStyle w:val="Prrafodelista"/>
        <w:numPr>
          <w:ilvl w:val="2"/>
          <w:numId w:val="1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Opción</w:t>
      </w:r>
    </w:p>
    <w:p w:rsidR="00634787" w:rsidRDefault="00634787" w:rsidP="00634787">
      <w:pPr>
        <w:pStyle w:val="Prrafodelista"/>
        <w:numPr>
          <w:ilvl w:val="3"/>
          <w:numId w:val="14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Editar Opción</w:t>
      </w:r>
      <w:r>
        <w:rPr>
          <w:rFonts w:cs="Arial"/>
          <w:sz w:val="20"/>
          <w:szCs w:val="20"/>
        </w:rPr>
        <w:t>&gt;</w:t>
      </w:r>
      <w:r w:rsidR="00696211">
        <w:rPr>
          <w:rFonts w:cs="Arial"/>
          <w:sz w:val="20"/>
          <w:szCs w:val="20"/>
        </w:rPr>
        <w:t xml:space="preserve"> o el &lt;actor selecciona la opción </w:t>
      </w:r>
      <w:r w:rsidR="00696211" w:rsidRPr="00696211">
        <w:rPr>
          <w:rFonts w:cs="Arial"/>
          <w:b/>
          <w:sz w:val="20"/>
          <w:szCs w:val="20"/>
        </w:rPr>
        <w:t>Agregar Opción</w:t>
      </w:r>
      <w:r w:rsidR="0069621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 el sistema solicita la información de la opción:</w:t>
      </w:r>
    </w:p>
    <w:p w:rsidR="00634787" w:rsidRDefault="00634787" w:rsidP="00634787">
      <w:pPr>
        <w:pStyle w:val="Prrafodelista"/>
        <w:numPr>
          <w:ilvl w:val="4"/>
          <w:numId w:val="14"/>
        </w:numPr>
        <w:tabs>
          <w:tab w:val="left" w:pos="3119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Opción (*)</w:t>
      </w:r>
    </w:p>
    <w:p w:rsidR="00876A89" w:rsidRDefault="00876A89" w:rsidP="00876A89">
      <w:pPr>
        <w:pStyle w:val="Prrafodelista"/>
        <w:numPr>
          <w:ilvl w:val="4"/>
          <w:numId w:val="14"/>
        </w:numPr>
        <w:tabs>
          <w:tab w:val="left" w:pos="3119"/>
        </w:tabs>
        <w:ind w:left="3119" w:hanging="992"/>
        <w:rPr>
          <w:rFonts w:cs="Arial"/>
          <w:sz w:val="20"/>
          <w:szCs w:val="20"/>
        </w:rPr>
      </w:pPr>
      <w:r w:rsidRPr="00876A89">
        <w:rPr>
          <w:rFonts w:cs="Arial"/>
          <w:sz w:val="20"/>
          <w:szCs w:val="20"/>
          <w:highlight w:val="cyan"/>
        </w:rPr>
        <w:t xml:space="preserve">Ponderación(*) de acuerdo con la regla de negocio </w:t>
      </w:r>
      <w:r w:rsidRPr="00876A89">
        <w:rPr>
          <w:rFonts w:cs="Arial"/>
          <w:b/>
          <w:sz w:val="20"/>
          <w:szCs w:val="20"/>
          <w:highlight w:val="cyan"/>
        </w:rPr>
        <w:t>RNXXX Valor por Defecto Ponderación</w:t>
      </w:r>
    </w:p>
    <w:p w:rsidR="00634787" w:rsidRDefault="00634787" w:rsidP="00634787">
      <w:pPr>
        <w:pStyle w:val="Prrafodelista"/>
        <w:numPr>
          <w:ilvl w:val="4"/>
          <w:numId w:val="14"/>
        </w:numPr>
        <w:tabs>
          <w:tab w:val="left" w:pos="3119"/>
        </w:tabs>
        <w:ind w:firstLine="1119"/>
        <w:rPr>
          <w:rFonts w:cs="Arial"/>
          <w:sz w:val="20"/>
          <w:szCs w:val="20"/>
        </w:rPr>
      </w:pPr>
      <w:bookmarkStart w:id="49" w:name="paso44112_AO02"/>
      <w:bookmarkEnd w:id="49"/>
      <w:r>
        <w:rPr>
          <w:rFonts w:cs="Arial"/>
          <w:sz w:val="20"/>
          <w:szCs w:val="20"/>
        </w:rPr>
        <w:t>El actor proporciona la información de la opción:</w:t>
      </w:r>
    </w:p>
    <w:p w:rsidR="00634787" w:rsidRDefault="00634787" w:rsidP="00634787">
      <w:pPr>
        <w:pStyle w:val="Prrafodelista"/>
        <w:numPr>
          <w:ilvl w:val="5"/>
          <w:numId w:val="14"/>
        </w:numPr>
        <w:tabs>
          <w:tab w:val="left" w:pos="3544"/>
          <w:tab w:val="left" w:pos="3969"/>
        </w:tabs>
        <w:ind w:firstLine="19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Opción (*)</w:t>
      </w:r>
    </w:p>
    <w:p w:rsidR="00876A89" w:rsidRDefault="00876A89" w:rsidP="00634787">
      <w:pPr>
        <w:pStyle w:val="Prrafodelista"/>
        <w:numPr>
          <w:ilvl w:val="5"/>
          <w:numId w:val="14"/>
        </w:numPr>
        <w:tabs>
          <w:tab w:val="left" w:pos="3544"/>
          <w:tab w:val="left" w:pos="3969"/>
        </w:tabs>
        <w:ind w:firstLine="1967"/>
        <w:rPr>
          <w:rFonts w:cs="Arial"/>
          <w:sz w:val="20"/>
          <w:szCs w:val="20"/>
        </w:rPr>
      </w:pPr>
      <w:r w:rsidRPr="00876A89">
        <w:rPr>
          <w:rFonts w:cs="Arial"/>
          <w:sz w:val="20"/>
          <w:szCs w:val="20"/>
          <w:highlight w:val="cyan"/>
        </w:rPr>
        <w:t xml:space="preserve">Ponderación(*) </w:t>
      </w:r>
    </w:p>
    <w:p w:rsidR="00634787" w:rsidRPr="00242554" w:rsidRDefault="00634787" w:rsidP="00634787">
      <w:pPr>
        <w:pStyle w:val="Prrafodelista"/>
        <w:numPr>
          <w:ilvl w:val="3"/>
          <w:numId w:val="14"/>
        </w:numPr>
        <w:ind w:left="2127" w:firstLine="0"/>
        <w:rPr>
          <w:rFonts w:cs="Arial"/>
          <w:sz w:val="20"/>
          <w:szCs w:val="20"/>
        </w:rPr>
      </w:pPr>
      <w:r w:rsidRPr="00242554">
        <w:rPr>
          <w:rFonts w:cs="Arial"/>
          <w:sz w:val="20"/>
          <w:szCs w:val="20"/>
        </w:rPr>
        <w:t xml:space="preserve">Si &lt;el actor selecciona una opción de la lista&gt; </w:t>
      </w:r>
      <w:r>
        <w:rPr>
          <w:rFonts w:cs="Arial"/>
          <w:sz w:val="20"/>
          <w:szCs w:val="20"/>
        </w:rPr>
        <w:t>y &lt;selec</w:t>
      </w:r>
      <w:r w:rsidRPr="00242554">
        <w:rPr>
          <w:rFonts w:cs="Arial"/>
          <w:sz w:val="20"/>
          <w:szCs w:val="20"/>
        </w:rPr>
        <w:t xml:space="preserve">ciona la opción </w:t>
      </w:r>
      <w:r w:rsidRPr="00242554">
        <w:rPr>
          <w:rFonts w:cs="Arial"/>
          <w:b/>
          <w:sz w:val="20"/>
          <w:szCs w:val="20"/>
        </w:rPr>
        <w:t>Eliminar</w:t>
      </w:r>
      <w:r w:rsidRPr="00242554">
        <w:rPr>
          <w:rFonts w:cs="Arial"/>
          <w:sz w:val="20"/>
          <w:szCs w:val="20"/>
        </w:rPr>
        <w:t>&gt;, el sistema elimina de la lista</w:t>
      </w:r>
      <w:r>
        <w:rPr>
          <w:rFonts w:cs="Arial"/>
          <w:sz w:val="20"/>
          <w:szCs w:val="20"/>
        </w:rPr>
        <w:t xml:space="preserve"> la opción seleccionada</w:t>
      </w:r>
    </w:p>
    <w:p w:rsidR="00634787" w:rsidRDefault="00634787" w:rsidP="00634787">
      <w:pPr>
        <w:pStyle w:val="Prrafodelista"/>
        <w:numPr>
          <w:ilvl w:val="4"/>
          <w:numId w:val="14"/>
        </w:numPr>
        <w:tabs>
          <w:tab w:val="left" w:pos="2977"/>
          <w:tab w:val="left" w:pos="3686"/>
        </w:tabs>
        <w:ind w:firstLine="18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Opción </w:t>
      </w:r>
    </w:p>
    <w:p w:rsidR="00876A89" w:rsidRDefault="00876A89" w:rsidP="00634787">
      <w:pPr>
        <w:pStyle w:val="Prrafodelista"/>
        <w:numPr>
          <w:ilvl w:val="4"/>
          <w:numId w:val="14"/>
        </w:numPr>
        <w:tabs>
          <w:tab w:val="left" w:pos="2977"/>
          <w:tab w:val="left" w:pos="3686"/>
        </w:tabs>
        <w:ind w:firstLine="1827"/>
        <w:rPr>
          <w:rFonts w:cs="Arial"/>
          <w:sz w:val="20"/>
          <w:szCs w:val="20"/>
        </w:rPr>
      </w:pPr>
      <w:r w:rsidRPr="00876A89">
        <w:rPr>
          <w:rFonts w:cs="Arial"/>
          <w:sz w:val="20"/>
          <w:szCs w:val="20"/>
          <w:highlight w:val="cyan"/>
        </w:rPr>
        <w:t xml:space="preserve">Ponderación </w:t>
      </w:r>
    </w:p>
    <w:p w:rsidR="004A43F5" w:rsidRPr="00937C24" w:rsidRDefault="004A43F5" w:rsidP="004A43F5">
      <w:pPr>
        <w:pStyle w:val="Prrafodelista"/>
        <w:numPr>
          <w:ilvl w:val="0"/>
          <w:numId w:val="1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</w:t>
      </w:r>
      <w:r w:rsidR="009142B4">
        <w:rPr>
          <w:rFonts w:cs="Arial"/>
          <w:sz w:val="20"/>
          <w:szCs w:val="20"/>
        </w:rPr>
        <w:t xml:space="preserve">&lt;el actor selecciona la opción </w:t>
      </w:r>
      <w:r w:rsidRPr="009142B4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 xml:space="preserve">&gt;, </w:t>
      </w:r>
      <w:r w:rsidRPr="00D451DA">
        <w:rPr>
          <w:rFonts w:cs="Arial"/>
          <w:sz w:val="20"/>
          <w:szCs w:val="20"/>
        </w:rPr>
        <w:t xml:space="preserve">el sistema continúa con el flujo alterno general </w:t>
      </w:r>
      <w:hyperlink w:anchor="_AG03_Cancelar" w:history="1">
        <w:r w:rsidRPr="00497409">
          <w:rPr>
            <w:rStyle w:val="Hipervnculo"/>
            <w:b/>
            <w:sz w:val="20"/>
            <w:szCs w:val="20"/>
          </w:rPr>
          <w:t>AG03 Cancelar</w:t>
        </w:r>
      </w:hyperlink>
    </w:p>
    <w:p w:rsidR="004A43F5" w:rsidRDefault="004A43F5" w:rsidP="004A43F5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9142B4">
        <w:rPr>
          <w:rFonts w:cs="Arial"/>
          <w:sz w:val="20"/>
          <w:szCs w:val="20"/>
        </w:rPr>
        <w:t xml:space="preserve">&lt;el actor selecciona la opción </w:t>
      </w:r>
      <w:r w:rsidRPr="009142B4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937C24" w:rsidRPr="00937C24" w:rsidRDefault="00937C24" w:rsidP="00937C24">
      <w:pPr>
        <w:pStyle w:val="Prrafodelista"/>
        <w:numPr>
          <w:ilvl w:val="1"/>
          <w:numId w:val="13"/>
        </w:numPr>
        <w:tabs>
          <w:tab w:val="left" w:pos="851"/>
        </w:tabs>
        <w:ind w:hanging="150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hyperlink w:anchor="_VA01_Validar_Datos" w:history="1">
        <w:r w:rsidRPr="009D58CC">
          <w:rPr>
            <w:rStyle w:val="Hipervnculo"/>
            <w:b/>
            <w:sz w:val="20"/>
            <w:szCs w:val="20"/>
          </w:rPr>
          <w:t>VA01 Valida</w:t>
        </w:r>
        <w:r w:rsidR="009D58CC" w:rsidRPr="009D58CC">
          <w:rPr>
            <w:rStyle w:val="Hipervnculo"/>
            <w:b/>
            <w:sz w:val="20"/>
            <w:szCs w:val="20"/>
          </w:rPr>
          <w:t>r</w:t>
        </w:r>
        <w:r w:rsidRPr="009D58CC">
          <w:rPr>
            <w:rStyle w:val="Hipervnculo"/>
            <w:b/>
            <w:sz w:val="20"/>
            <w:szCs w:val="20"/>
          </w:rPr>
          <w:t xml:space="preserve"> Datos Proporcionados</w:t>
        </w:r>
      </w:hyperlink>
    </w:p>
    <w:p w:rsidR="00937C24" w:rsidRDefault="00937C24" w:rsidP="00937C24">
      <w:pPr>
        <w:pStyle w:val="Prrafodelista"/>
        <w:numPr>
          <w:ilvl w:val="1"/>
          <w:numId w:val="13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bookmarkStart w:id="50" w:name="paso19_2_AO02"/>
      <w:bookmarkEnd w:id="50"/>
      <w:r>
        <w:rPr>
          <w:rFonts w:cs="Arial"/>
          <w:sz w:val="20"/>
          <w:szCs w:val="20"/>
        </w:rPr>
        <w:t>El sistema actualiza la siguiente información:</w:t>
      </w:r>
    </w:p>
    <w:p w:rsidR="00634787" w:rsidRDefault="00634787" w:rsidP="00634787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Encuesta</w:t>
      </w:r>
    </w:p>
    <w:p w:rsidR="00634787" w:rsidRDefault="00634787" w:rsidP="00634787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ClaveEncuesta</w:t>
      </w:r>
      <w:proofErr w:type="spellEnd"/>
    </w:p>
    <w:p w:rsidR="00634787" w:rsidRDefault="00634787" w:rsidP="00634787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34787" w:rsidRDefault="00634787" w:rsidP="00634787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634787" w:rsidRDefault="003B6928" w:rsidP="00634787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634787" w:rsidRDefault="00634787" w:rsidP="009C7CAA">
      <w:pPr>
        <w:pStyle w:val="Prrafodelista"/>
        <w:numPr>
          <w:ilvl w:val="3"/>
          <w:numId w:val="13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de acuerdo a la regla de negocio </w:t>
      </w:r>
      <w:hyperlink r:id="rId28" w:anchor="RN16" w:history="1">
        <w:r w:rsidR="0036087C" w:rsidRPr="0036087C">
          <w:rPr>
            <w:rStyle w:val="Hipervnculo"/>
            <w:b/>
            <w:sz w:val="20"/>
            <w:szCs w:val="20"/>
          </w:rPr>
          <w:t>RN16 Valor por Defecto Fecha Actual</w:t>
        </w:r>
      </w:hyperlink>
    </w:p>
    <w:p w:rsidR="00634787" w:rsidRDefault="00634787" w:rsidP="00634787">
      <w:pPr>
        <w:pStyle w:val="Prrafodelista"/>
        <w:numPr>
          <w:ilvl w:val="2"/>
          <w:numId w:val="13"/>
        </w:numPr>
        <w:tabs>
          <w:tab w:val="left" w:pos="85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Pregunta</w:t>
      </w:r>
      <w:r w:rsidR="00645DA6">
        <w:rPr>
          <w:rFonts w:cs="Arial"/>
          <w:sz w:val="20"/>
          <w:szCs w:val="20"/>
        </w:rPr>
        <w:t xml:space="preserve"> seleccionada</w:t>
      </w:r>
      <w:r w:rsidR="00696211">
        <w:rPr>
          <w:rFonts w:cs="Arial"/>
          <w:sz w:val="20"/>
          <w:szCs w:val="20"/>
        </w:rPr>
        <w:t xml:space="preserve">, el sistema actualiza </w:t>
      </w:r>
    </w:p>
    <w:p w:rsidR="00634787" w:rsidRDefault="00634787" w:rsidP="00634787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</w:t>
      </w:r>
      <w:proofErr w:type="spellEnd"/>
    </w:p>
    <w:p w:rsidR="00634787" w:rsidRDefault="00634787" w:rsidP="00634787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ClaveEncuesta</w:t>
      </w:r>
      <w:proofErr w:type="spellEnd"/>
    </w:p>
    <w:p w:rsidR="00634787" w:rsidRDefault="00634787" w:rsidP="00634787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TipoPregunta</w:t>
      </w:r>
      <w:proofErr w:type="spellEnd"/>
    </w:p>
    <w:p w:rsidR="00634787" w:rsidRDefault="00634787" w:rsidP="00634787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34787" w:rsidRDefault="00634787" w:rsidP="00634787">
      <w:pPr>
        <w:pStyle w:val="Prrafodelista"/>
        <w:numPr>
          <w:ilvl w:val="3"/>
          <w:numId w:val="13"/>
        </w:numPr>
        <w:tabs>
          <w:tab w:val="left" w:pos="1560"/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 el tipo de pregunta es opcional&gt;</w:t>
      </w:r>
    </w:p>
    <w:p w:rsidR="00634787" w:rsidRDefault="00634787" w:rsidP="00634787">
      <w:pPr>
        <w:pStyle w:val="Prrafodelista"/>
        <w:numPr>
          <w:ilvl w:val="4"/>
          <w:numId w:val="13"/>
        </w:numPr>
        <w:tabs>
          <w:tab w:val="left" w:pos="1560"/>
          <w:tab w:val="left" w:pos="2410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PreguntaOpcion</w:t>
      </w:r>
      <w:proofErr w:type="spellEnd"/>
    </w:p>
    <w:p w:rsidR="00634787" w:rsidRDefault="00634787" w:rsidP="00634787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IdPreguntaOpcion</w:t>
      </w:r>
      <w:proofErr w:type="spellEnd"/>
    </w:p>
    <w:p w:rsidR="00634787" w:rsidRDefault="00634787" w:rsidP="00634787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</w:t>
      </w:r>
      <w:proofErr w:type="spellEnd"/>
    </w:p>
    <w:p w:rsidR="00634787" w:rsidRDefault="00634787" w:rsidP="00634787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876A89" w:rsidRDefault="00876A89" w:rsidP="00876A89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 w:rsidRPr="00876A89">
        <w:rPr>
          <w:rFonts w:cs="Arial"/>
          <w:sz w:val="20"/>
          <w:szCs w:val="20"/>
          <w:highlight w:val="cyan"/>
        </w:rPr>
        <w:t>Ponderaci</w:t>
      </w:r>
      <w:r>
        <w:rPr>
          <w:rFonts w:cs="Arial"/>
          <w:sz w:val="20"/>
          <w:szCs w:val="20"/>
          <w:highlight w:val="cyan"/>
        </w:rPr>
        <w:t>o</w:t>
      </w:r>
      <w:r w:rsidRPr="00876A89">
        <w:rPr>
          <w:rFonts w:cs="Arial"/>
          <w:sz w:val="20"/>
          <w:szCs w:val="20"/>
          <w:highlight w:val="cyan"/>
        </w:rPr>
        <w:t>n</w:t>
      </w:r>
      <w:proofErr w:type="spellEnd"/>
      <w:r w:rsidRPr="00876A89">
        <w:rPr>
          <w:rFonts w:cs="Arial"/>
          <w:sz w:val="20"/>
          <w:szCs w:val="20"/>
          <w:highlight w:val="cyan"/>
        </w:rPr>
        <w:t xml:space="preserve"> </w:t>
      </w:r>
    </w:p>
    <w:p w:rsidR="00665F79" w:rsidRDefault="00665F79" w:rsidP="00665F79">
      <w:pPr>
        <w:pStyle w:val="Prrafodelista"/>
        <w:numPr>
          <w:ilvl w:val="4"/>
          <w:numId w:val="13"/>
        </w:numPr>
        <w:tabs>
          <w:tab w:val="left" w:pos="1560"/>
          <w:tab w:val="left" w:pos="2410"/>
        </w:tabs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opción es eliminada&gt;, el sistema elimina</w:t>
      </w:r>
    </w:p>
    <w:p w:rsidR="00665F79" w:rsidRDefault="00665F79" w:rsidP="00665F79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3402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PreguntaOpcion</w:t>
      </w:r>
      <w:proofErr w:type="spellEnd"/>
    </w:p>
    <w:p w:rsidR="00665F79" w:rsidRDefault="00665F79" w:rsidP="00665F79">
      <w:pPr>
        <w:pStyle w:val="Prrafodelista"/>
        <w:numPr>
          <w:ilvl w:val="6"/>
          <w:numId w:val="13"/>
        </w:numPr>
        <w:tabs>
          <w:tab w:val="left" w:pos="1560"/>
          <w:tab w:val="left" w:pos="2410"/>
          <w:tab w:val="left" w:pos="4678"/>
        </w:tabs>
        <w:ind w:firstLine="35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IdPreguntaOpcion</w:t>
      </w:r>
      <w:proofErr w:type="spellEnd"/>
    </w:p>
    <w:p w:rsidR="00665F79" w:rsidRDefault="00665F79" w:rsidP="00665F79">
      <w:pPr>
        <w:pStyle w:val="Prrafodelista"/>
        <w:numPr>
          <w:ilvl w:val="6"/>
          <w:numId w:val="13"/>
        </w:numPr>
        <w:tabs>
          <w:tab w:val="left" w:pos="1560"/>
          <w:tab w:val="left" w:pos="2410"/>
          <w:tab w:val="left" w:pos="4678"/>
        </w:tabs>
        <w:ind w:firstLine="35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</w:t>
      </w:r>
      <w:proofErr w:type="spellEnd"/>
    </w:p>
    <w:p w:rsidR="00665F79" w:rsidRDefault="00665F79" w:rsidP="00665F79">
      <w:pPr>
        <w:pStyle w:val="Prrafodelista"/>
        <w:numPr>
          <w:ilvl w:val="6"/>
          <w:numId w:val="13"/>
        </w:numPr>
        <w:tabs>
          <w:tab w:val="left" w:pos="1560"/>
          <w:tab w:val="left" w:pos="2410"/>
          <w:tab w:val="left" w:pos="4678"/>
        </w:tabs>
        <w:ind w:firstLine="35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Descripcion</w:t>
      </w:r>
      <w:proofErr w:type="spellEnd"/>
    </w:p>
    <w:p w:rsidR="00876A89" w:rsidRDefault="00876A89" w:rsidP="00665F79">
      <w:pPr>
        <w:pStyle w:val="Prrafodelista"/>
        <w:numPr>
          <w:ilvl w:val="6"/>
          <w:numId w:val="13"/>
        </w:numPr>
        <w:tabs>
          <w:tab w:val="left" w:pos="1560"/>
          <w:tab w:val="left" w:pos="2410"/>
          <w:tab w:val="left" w:pos="4678"/>
        </w:tabs>
        <w:ind w:firstLine="3524"/>
        <w:rPr>
          <w:rFonts w:cs="Arial"/>
          <w:sz w:val="20"/>
          <w:szCs w:val="20"/>
        </w:rPr>
      </w:pPr>
      <w:proofErr w:type="spellStart"/>
      <w:r w:rsidRPr="00876A89">
        <w:rPr>
          <w:rFonts w:cs="Arial"/>
          <w:sz w:val="20"/>
          <w:szCs w:val="20"/>
          <w:highlight w:val="cyan"/>
        </w:rPr>
        <w:t>Ponderaci</w:t>
      </w:r>
      <w:r>
        <w:rPr>
          <w:rFonts w:cs="Arial"/>
          <w:sz w:val="20"/>
          <w:szCs w:val="20"/>
          <w:highlight w:val="cyan"/>
        </w:rPr>
        <w:t>o</w:t>
      </w:r>
      <w:r w:rsidRPr="00876A89">
        <w:rPr>
          <w:rFonts w:cs="Arial"/>
          <w:sz w:val="20"/>
          <w:szCs w:val="20"/>
          <w:highlight w:val="cyan"/>
        </w:rPr>
        <w:t>n</w:t>
      </w:r>
      <w:proofErr w:type="spellEnd"/>
    </w:p>
    <w:p w:rsidR="00665F79" w:rsidRPr="00665F79" w:rsidRDefault="00665F79" w:rsidP="00665F79">
      <w:pPr>
        <w:tabs>
          <w:tab w:val="left" w:pos="1560"/>
          <w:tab w:val="left" w:pos="2410"/>
          <w:tab w:val="left" w:pos="4678"/>
        </w:tabs>
        <w:rPr>
          <w:rFonts w:cs="Arial"/>
          <w:sz w:val="20"/>
          <w:szCs w:val="20"/>
        </w:rPr>
      </w:pPr>
    </w:p>
    <w:p w:rsidR="00696211" w:rsidRDefault="00696211" w:rsidP="00696211">
      <w:pPr>
        <w:pStyle w:val="Prrafodelista"/>
        <w:numPr>
          <w:ilvl w:val="2"/>
          <w:numId w:val="13"/>
        </w:numPr>
        <w:tabs>
          <w:tab w:val="left" w:pos="85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Pregunta agregada, el sistema registra </w:t>
      </w:r>
    </w:p>
    <w:p w:rsidR="00696211" w:rsidRDefault="00696211" w:rsidP="00696211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</w:t>
      </w:r>
      <w:proofErr w:type="spellEnd"/>
    </w:p>
    <w:p w:rsidR="00696211" w:rsidRDefault="00696211" w:rsidP="00696211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ClaveEncuesta</w:t>
      </w:r>
      <w:proofErr w:type="spellEnd"/>
    </w:p>
    <w:p w:rsidR="00696211" w:rsidRDefault="00696211" w:rsidP="00696211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TipoPregunta</w:t>
      </w:r>
      <w:proofErr w:type="spellEnd"/>
    </w:p>
    <w:p w:rsidR="00696211" w:rsidRDefault="00696211" w:rsidP="00696211">
      <w:pPr>
        <w:pStyle w:val="Prrafodelista"/>
        <w:numPr>
          <w:ilvl w:val="3"/>
          <w:numId w:val="13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96211" w:rsidRDefault="00696211" w:rsidP="00696211">
      <w:pPr>
        <w:pStyle w:val="Prrafodelista"/>
        <w:numPr>
          <w:ilvl w:val="3"/>
          <w:numId w:val="13"/>
        </w:numPr>
        <w:tabs>
          <w:tab w:val="left" w:pos="1560"/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 el tipo de pregunta es opcional&gt;</w:t>
      </w:r>
    </w:p>
    <w:p w:rsidR="00696211" w:rsidRDefault="00696211" w:rsidP="00696211">
      <w:pPr>
        <w:pStyle w:val="Prrafodelista"/>
        <w:numPr>
          <w:ilvl w:val="4"/>
          <w:numId w:val="13"/>
        </w:numPr>
        <w:tabs>
          <w:tab w:val="left" w:pos="1560"/>
          <w:tab w:val="left" w:pos="2410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PreguntaOpcion</w:t>
      </w:r>
      <w:proofErr w:type="spellEnd"/>
    </w:p>
    <w:p w:rsidR="00696211" w:rsidRDefault="00696211" w:rsidP="00696211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IdPreguntaOpcion</w:t>
      </w:r>
      <w:proofErr w:type="spellEnd"/>
    </w:p>
    <w:p w:rsidR="00696211" w:rsidRDefault="00696211" w:rsidP="00696211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IdPregunta</w:t>
      </w:r>
      <w:proofErr w:type="spellEnd"/>
    </w:p>
    <w:p w:rsidR="00696211" w:rsidRDefault="00696211" w:rsidP="00696211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876A89" w:rsidRDefault="00876A89" w:rsidP="00696211">
      <w:pPr>
        <w:pStyle w:val="Prrafodelista"/>
        <w:numPr>
          <w:ilvl w:val="5"/>
          <w:numId w:val="13"/>
        </w:numPr>
        <w:tabs>
          <w:tab w:val="left" w:pos="1560"/>
          <w:tab w:val="left" w:pos="2410"/>
          <w:tab w:val="left" w:pos="4678"/>
        </w:tabs>
        <w:ind w:firstLine="2392"/>
        <w:rPr>
          <w:rFonts w:cs="Arial"/>
          <w:sz w:val="20"/>
          <w:szCs w:val="20"/>
        </w:rPr>
      </w:pPr>
      <w:proofErr w:type="spellStart"/>
      <w:r w:rsidRPr="00876A89">
        <w:rPr>
          <w:rFonts w:cs="Arial"/>
          <w:sz w:val="20"/>
          <w:szCs w:val="20"/>
          <w:highlight w:val="cyan"/>
        </w:rPr>
        <w:t>Ponderaci</w:t>
      </w:r>
      <w:r>
        <w:rPr>
          <w:rFonts w:cs="Arial"/>
          <w:sz w:val="20"/>
          <w:szCs w:val="20"/>
          <w:highlight w:val="cyan"/>
        </w:rPr>
        <w:t>o</w:t>
      </w:r>
      <w:r w:rsidRPr="00876A89">
        <w:rPr>
          <w:rFonts w:cs="Arial"/>
          <w:sz w:val="20"/>
          <w:szCs w:val="20"/>
          <w:highlight w:val="cyan"/>
        </w:rPr>
        <w:t>n</w:t>
      </w:r>
      <w:proofErr w:type="spellEnd"/>
    </w:p>
    <w:p w:rsidR="00931588" w:rsidRDefault="00931588" w:rsidP="00931588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paso7" w:history="1">
        <w:r w:rsidRPr="00B02D28">
          <w:rPr>
            <w:rStyle w:val="Hipervnculo"/>
            <w:b/>
            <w:sz w:val="20"/>
            <w:szCs w:val="20"/>
          </w:rPr>
          <w:t xml:space="preserve">paso </w:t>
        </w:r>
        <w:r>
          <w:rPr>
            <w:rStyle w:val="Hipervnculo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696211" w:rsidRDefault="00696211" w:rsidP="002830B1"/>
    <w:p w:rsidR="0049112A" w:rsidRDefault="0049112A" w:rsidP="0049112A">
      <w:pPr>
        <w:pStyle w:val="Ttulo3"/>
        <w:jc w:val="both"/>
      </w:pPr>
      <w:bookmarkStart w:id="51" w:name="_Toc316625296"/>
      <w:r>
        <w:t>Generales</w:t>
      </w:r>
      <w:bookmarkEnd w:id="51"/>
    </w:p>
    <w:p w:rsidR="009634B4" w:rsidRPr="009634B4" w:rsidRDefault="009634B4" w:rsidP="009634B4"/>
    <w:bookmarkStart w:id="52" w:name="_AG01_Acerca_De"/>
    <w:bookmarkEnd w:id="52"/>
    <w:p w:rsidR="00BA7B63" w:rsidRPr="00FE5FF2" w:rsidRDefault="00FE5FF2" w:rsidP="00BA7B6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A7B63" w:rsidRPr="00FE5FF2">
        <w:rPr>
          <w:rStyle w:val="Hipervnculo"/>
        </w:rPr>
        <w:t>AG01 Acerca De</w:t>
      </w:r>
    </w:p>
    <w:p w:rsidR="009634B4" w:rsidRDefault="00FE5FF2" w:rsidP="009634B4">
      <w:r>
        <w:rPr>
          <w:b/>
          <w:bCs/>
        </w:rPr>
        <w:fldChar w:fldCharType="end"/>
      </w:r>
    </w:p>
    <w:p w:rsidR="00800ECA" w:rsidRDefault="00800ECA" w:rsidP="009634B4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hyperlink r:id="rId29" w:history="1">
        <w:r w:rsidRPr="005A7C06">
          <w:rPr>
            <w:rStyle w:val="Hipervnculo"/>
            <w:b/>
            <w:sz w:val="20"/>
            <w:szCs w:val="20"/>
          </w:rPr>
          <w:t>Presentar Acerca De</w:t>
        </w:r>
        <w:r w:rsidR="00107434" w:rsidRPr="005A7C06">
          <w:rPr>
            <w:rStyle w:val="Hipervnculo"/>
            <w:b/>
            <w:sz w:val="20"/>
            <w:szCs w:val="20"/>
          </w:rPr>
          <w:t xml:space="preserve"> – </w:t>
        </w:r>
        <w:r w:rsidRPr="005A7C06">
          <w:rPr>
            <w:rStyle w:val="Hipervnculo"/>
            <w:b/>
            <w:sz w:val="20"/>
            <w:szCs w:val="20"/>
          </w:rPr>
          <w:t>CUMEGWEB11</w:t>
        </w:r>
      </w:hyperlink>
    </w:p>
    <w:p w:rsidR="00A22AE0" w:rsidRDefault="00A22AE0" w:rsidP="009634B4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paso7" w:history="1">
        <w:r w:rsidRPr="00B02D28">
          <w:rPr>
            <w:rStyle w:val="Hipervnculo"/>
            <w:b/>
            <w:sz w:val="20"/>
            <w:szCs w:val="20"/>
          </w:rPr>
          <w:t xml:space="preserve">paso </w:t>
        </w:r>
        <w:r w:rsidR="004D5B23">
          <w:rPr>
            <w:rStyle w:val="Hipervnculo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9634B4" w:rsidRPr="009634B4" w:rsidRDefault="009634B4" w:rsidP="009634B4"/>
    <w:bookmarkStart w:id="53" w:name="_AG02_Salir"/>
    <w:bookmarkEnd w:id="53"/>
    <w:p w:rsidR="00BA7B63" w:rsidRPr="007C1FB6" w:rsidRDefault="00BA7B63" w:rsidP="00BA7B63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 w:rsidR="00FE5FF2">
        <w:instrText>HYPERLINK  \l "AG02_r"</w:instrText>
      </w:r>
      <w:r>
        <w:fldChar w:fldCharType="separate"/>
      </w:r>
      <w:r w:rsidRPr="00A83E3A">
        <w:rPr>
          <w:rStyle w:val="Hipervnculo"/>
        </w:rPr>
        <w:t>A</w:t>
      </w:r>
      <w:r>
        <w:rPr>
          <w:rStyle w:val="Hipervnculo"/>
        </w:rPr>
        <w:t>G</w:t>
      </w:r>
      <w:r w:rsidRPr="00A83E3A">
        <w:rPr>
          <w:rStyle w:val="Hipervnculo"/>
        </w:rPr>
        <w:t>0</w:t>
      </w:r>
      <w:r>
        <w:rPr>
          <w:rStyle w:val="Hipervnculo"/>
        </w:rPr>
        <w:t>2</w:t>
      </w:r>
      <w:r w:rsidRPr="00A83E3A">
        <w:rPr>
          <w:rStyle w:val="Hipervnculo"/>
        </w:rPr>
        <w:t xml:space="preserve"> </w:t>
      </w:r>
      <w:r>
        <w:rPr>
          <w:rStyle w:val="Hipervnculo"/>
        </w:rPr>
        <w:t>Salir</w:t>
      </w:r>
      <w:r>
        <w:fldChar w:fldCharType="end"/>
      </w:r>
    </w:p>
    <w:p w:rsidR="002D261F" w:rsidRDefault="002D261F" w:rsidP="002D261F">
      <w:pPr>
        <w:pStyle w:val="Prrafodelista"/>
        <w:ind w:left="432"/>
        <w:rPr>
          <w:rFonts w:cs="Arial"/>
          <w:sz w:val="20"/>
          <w:szCs w:val="20"/>
        </w:rPr>
      </w:pPr>
    </w:p>
    <w:p w:rsidR="002D261F" w:rsidRDefault="002D261F" w:rsidP="002D261F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termina la ejecución del sistema</w:t>
      </w:r>
    </w:p>
    <w:p w:rsidR="002D261F" w:rsidRDefault="002D261F" w:rsidP="002D261F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FIN" w:history="1">
        <w:r w:rsidRPr="00B02D28">
          <w:rPr>
            <w:rStyle w:val="Hipervnculo"/>
            <w:b/>
            <w:sz w:val="20"/>
            <w:szCs w:val="20"/>
          </w:rPr>
          <w:t xml:space="preserve">paso </w:t>
        </w:r>
        <w:r w:rsidR="00C34D10">
          <w:rPr>
            <w:rStyle w:val="Hipervnculo"/>
            <w:b/>
            <w:sz w:val="20"/>
            <w:szCs w:val="20"/>
          </w:rPr>
          <w:t>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54D3E" w:rsidRDefault="00654D3E" w:rsidP="00481C4A">
      <w:pPr>
        <w:pStyle w:val="Textoindependiente"/>
        <w:rPr>
          <w:lang w:eastAsia="en-US"/>
        </w:rPr>
      </w:pPr>
    </w:p>
    <w:bookmarkStart w:id="54" w:name="_AG03_Cancelar"/>
    <w:bookmarkEnd w:id="54"/>
    <w:p w:rsidR="00357295" w:rsidRPr="00F578AB" w:rsidRDefault="00F578AB" w:rsidP="0035729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"AG03_r" </w:instrText>
      </w:r>
      <w:r>
        <w:fldChar w:fldCharType="separate"/>
      </w:r>
      <w:r w:rsidR="00357295" w:rsidRPr="00F578AB">
        <w:rPr>
          <w:rStyle w:val="Hipervnculo"/>
        </w:rPr>
        <w:t>AG03 Cancelar</w:t>
      </w:r>
    </w:p>
    <w:p w:rsidR="00357295" w:rsidRDefault="00F578AB" w:rsidP="00357295">
      <w:pPr>
        <w:pStyle w:val="Prrafodelista"/>
        <w:ind w:left="432"/>
        <w:rPr>
          <w:rFonts w:cs="Arial"/>
          <w:sz w:val="20"/>
          <w:szCs w:val="20"/>
        </w:rPr>
      </w:pPr>
      <w:r>
        <w:rPr>
          <w:b/>
          <w:bCs/>
        </w:rPr>
        <w:fldChar w:fldCharType="end"/>
      </w:r>
    </w:p>
    <w:p w:rsidR="00357295" w:rsidRDefault="00357295" w:rsidP="00481C4A">
      <w:pPr>
        <w:pStyle w:val="Prrafodelista"/>
        <w:numPr>
          <w:ilvl w:val="0"/>
          <w:numId w:val="15"/>
        </w:numPr>
        <w:rPr>
          <w:lang w:eastAsia="en-US"/>
        </w:rPr>
      </w:pPr>
      <w:r w:rsidRPr="00F7331A">
        <w:rPr>
          <w:rFonts w:cs="Arial"/>
          <w:sz w:val="20"/>
          <w:szCs w:val="20"/>
        </w:rPr>
        <w:t xml:space="preserve">Regresa al </w:t>
      </w:r>
      <w:hyperlink w:anchor="paso2" w:history="1">
        <w:r w:rsidRPr="00F578AB">
          <w:rPr>
            <w:rStyle w:val="Hipervnculo"/>
            <w:b/>
            <w:sz w:val="20"/>
            <w:szCs w:val="20"/>
          </w:rPr>
          <w:t xml:space="preserve">paso </w:t>
        </w:r>
        <w:r w:rsidR="003958C7">
          <w:rPr>
            <w:rStyle w:val="Hipervnculo"/>
            <w:b/>
            <w:sz w:val="20"/>
            <w:szCs w:val="20"/>
          </w:rPr>
          <w:t>2</w:t>
        </w:r>
      </w:hyperlink>
      <w:r w:rsidRPr="00F7331A">
        <w:rPr>
          <w:rFonts w:cs="Arial"/>
          <w:sz w:val="20"/>
          <w:szCs w:val="20"/>
        </w:rPr>
        <w:t xml:space="preserve"> del flujo</w:t>
      </w:r>
      <w:r w:rsidR="00630525">
        <w:rPr>
          <w:rFonts w:cs="Arial"/>
          <w:sz w:val="20"/>
          <w:szCs w:val="20"/>
        </w:rPr>
        <w:t xml:space="preserve"> </w:t>
      </w:r>
      <w:r w:rsidR="003958C7">
        <w:rPr>
          <w:rFonts w:cs="Arial"/>
          <w:sz w:val="20"/>
          <w:szCs w:val="20"/>
        </w:rPr>
        <w:t>básico.</w:t>
      </w:r>
    </w:p>
    <w:p w:rsidR="00357295" w:rsidRPr="00481C4A" w:rsidRDefault="00357295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55" w:name="_Toc52616589"/>
      <w:bookmarkStart w:id="56" w:name="_Toc182735733"/>
      <w:bookmarkStart w:id="57" w:name="_Toc316625297"/>
      <w:r w:rsidRPr="00481C4A">
        <w:t>Extraordinarios</w:t>
      </w:r>
      <w:bookmarkEnd w:id="55"/>
      <w:bookmarkEnd w:id="56"/>
      <w:bookmarkEnd w:id="57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left"/>
      </w:pPr>
      <w:bookmarkStart w:id="58" w:name="_Toc52616590"/>
      <w:bookmarkStart w:id="59" w:name="_Toc182735734"/>
      <w:bookmarkStart w:id="60" w:name="_Toc316625298"/>
      <w:r w:rsidRPr="00481C4A">
        <w:t>De excepción</w:t>
      </w:r>
      <w:bookmarkEnd w:id="58"/>
      <w:bookmarkEnd w:id="59"/>
      <w:bookmarkEnd w:id="60"/>
    </w:p>
    <w:p w:rsidR="00481C4A" w:rsidRPr="00523977" w:rsidRDefault="00523977" w:rsidP="00523977">
      <w:pPr>
        <w:pStyle w:val="InfoBlue"/>
      </w:pPr>
      <w:r w:rsidRPr="00523977"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Default="004F6527" w:rsidP="004F6527">
      <w:pPr>
        <w:pStyle w:val="Ttulo3"/>
        <w:jc w:val="left"/>
      </w:pPr>
      <w:bookmarkStart w:id="61" w:name="_Toc316625299"/>
      <w:r>
        <w:t>De Validación</w:t>
      </w:r>
      <w:bookmarkEnd w:id="61"/>
    </w:p>
    <w:p w:rsidR="00105386" w:rsidRPr="00105386" w:rsidRDefault="00105386" w:rsidP="00105386"/>
    <w:bookmarkStart w:id="62" w:name="_VA01_Valida_Datos"/>
    <w:bookmarkStart w:id="63" w:name="_VA01_Validar_Datos"/>
    <w:bookmarkStart w:id="64" w:name="_Toc52616591"/>
    <w:bookmarkStart w:id="65" w:name="_Toc182735735"/>
    <w:bookmarkEnd w:id="62"/>
    <w:bookmarkEnd w:id="63"/>
    <w:p w:rsidR="00105386" w:rsidRPr="00F578AB" w:rsidRDefault="00105386" w:rsidP="0010538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E5119B">
        <w:instrText>HYPERLINK  \l "VA01_r"</w:instrText>
      </w:r>
      <w:r>
        <w:fldChar w:fldCharType="separate"/>
      </w:r>
      <w:r>
        <w:rPr>
          <w:rStyle w:val="Hipervnculo"/>
        </w:rPr>
        <w:t>VA</w:t>
      </w:r>
      <w:r w:rsidRPr="00F578AB">
        <w:rPr>
          <w:rStyle w:val="Hipervnculo"/>
        </w:rPr>
        <w:t>0</w:t>
      </w:r>
      <w:r>
        <w:rPr>
          <w:rStyle w:val="Hipervnculo"/>
        </w:rPr>
        <w:t>1</w:t>
      </w:r>
      <w:r w:rsidRPr="00F578AB">
        <w:rPr>
          <w:rStyle w:val="Hipervnculo"/>
        </w:rPr>
        <w:t xml:space="preserve"> </w:t>
      </w:r>
      <w:r>
        <w:rPr>
          <w:rStyle w:val="Hipervnculo"/>
        </w:rPr>
        <w:t>Valida</w:t>
      </w:r>
      <w:r w:rsidR="009D58CC">
        <w:rPr>
          <w:rStyle w:val="Hipervnculo"/>
        </w:rPr>
        <w:t>r</w:t>
      </w:r>
      <w:r>
        <w:rPr>
          <w:rStyle w:val="Hipervnculo"/>
        </w:rPr>
        <w:t xml:space="preserve"> Datos Proporcionados</w:t>
      </w:r>
    </w:p>
    <w:p w:rsidR="00214B43" w:rsidRPr="00214B43" w:rsidRDefault="00105386" w:rsidP="00214B43">
      <w:pPr>
        <w:pStyle w:val="Prrafodelista"/>
        <w:ind w:left="432"/>
        <w:rPr>
          <w:rFonts w:cs="Arial"/>
          <w:sz w:val="20"/>
          <w:szCs w:val="20"/>
        </w:rPr>
      </w:pPr>
      <w:r>
        <w:rPr>
          <w:b/>
          <w:bCs/>
        </w:rPr>
        <w:fldChar w:fldCharType="end"/>
      </w:r>
    </w:p>
    <w:p w:rsidR="002946B8" w:rsidRDefault="00214B43" w:rsidP="00BD5BE9">
      <w:pPr>
        <w:pStyle w:val="Prrafodelista"/>
        <w:numPr>
          <w:ilvl w:val="0"/>
          <w:numId w:val="7"/>
        </w:numPr>
        <w:ind w:left="426"/>
        <w:rPr>
          <w:rFonts w:cs="Arial"/>
          <w:sz w:val="20"/>
          <w:szCs w:val="20"/>
        </w:rPr>
      </w:pPr>
      <w:r w:rsidRPr="00214B43">
        <w:rPr>
          <w:rFonts w:cs="Arial"/>
          <w:sz w:val="20"/>
          <w:szCs w:val="20"/>
        </w:rPr>
        <w:t xml:space="preserve"> </w:t>
      </w:r>
      <w:r w:rsidR="002946B8">
        <w:rPr>
          <w:rFonts w:cs="Arial"/>
          <w:sz w:val="20"/>
          <w:szCs w:val="20"/>
        </w:rPr>
        <w:t>El sistema valida que el actor haya proporcionado la información:</w:t>
      </w:r>
    </w:p>
    <w:p w:rsidR="002946B8" w:rsidRDefault="002946B8" w:rsidP="00BD5BE9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</w:t>
      </w:r>
      <w:r w:rsidR="007A3A24">
        <w:rPr>
          <w:rFonts w:cs="Arial"/>
          <w:sz w:val="20"/>
          <w:szCs w:val="20"/>
        </w:rPr>
        <w:t>la clave de la encuesta</w:t>
      </w:r>
      <w:r>
        <w:rPr>
          <w:rFonts w:cs="Arial"/>
          <w:sz w:val="20"/>
          <w:szCs w:val="20"/>
        </w:rPr>
        <w:t xml:space="preserve">&gt; o si &lt;el actor no proporciona </w:t>
      </w:r>
      <w:r w:rsidR="007A3A24">
        <w:rPr>
          <w:rFonts w:cs="Arial"/>
          <w:sz w:val="20"/>
          <w:szCs w:val="20"/>
        </w:rPr>
        <w:t>el nombre</w:t>
      </w:r>
      <w:r>
        <w:rPr>
          <w:rFonts w:cs="Arial"/>
          <w:sz w:val="20"/>
          <w:szCs w:val="20"/>
        </w:rPr>
        <w:t>&gt;</w:t>
      </w:r>
      <w:r w:rsidR="007A3A24">
        <w:rPr>
          <w:rFonts w:cs="Arial"/>
          <w:sz w:val="20"/>
          <w:szCs w:val="20"/>
        </w:rPr>
        <w:t xml:space="preserve"> o si &lt;el actor no proporciona el tipo&gt;</w:t>
      </w:r>
      <w:r>
        <w:rPr>
          <w:rFonts w:cs="Arial"/>
          <w:sz w:val="20"/>
          <w:szCs w:val="20"/>
        </w:rPr>
        <w:t xml:space="preserve">, el sistema presenta el mensaje </w:t>
      </w:r>
      <w:hyperlink r:id="rId30" w:anchor="MI0001" w:history="1">
        <w:r w:rsidRPr="003958C7">
          <w:rPr>
            <w:rStyle w:val="Hipervnculo"/>
            <w:rFonts w:cs="Arial"/>
            <w:b/>
            <w:sz w:val="20"/>
            <w:szCs w:val="20"/>
          </w:rPr>
          <w:t>MI0001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2946B8" w:rsidRDefault="002946B8" w:rsidP="002946B8">
      <w:pPr>
        <w:pStyle w:val="Prrafodelista"/>
        <w:numPr>
          <w:ilvl w:val="2"/>
          <w:numId w:val="7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continúa:</w:t>
      </w:r>
    </w:p>
    <w:p w:rsidR="002946B8" w:rsidRDefault="002946B8" w:rsidP="002946B8">
      <w:pPr>
        <w:pStyle w:val="Prrafodelista"/>
        <w:numPr>
          <w:ilvl w:val="3"/>
          <w:numId w:val="7"/>
        </w:numPr>
        <w:tabs>
          <w:tab w:val="left" w:pos="1843"/>
        </w:tabs>
        <w:ind w:firstLine="27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 xml:space="preserve">AO01 Crear </w:t>
      </w:r>
      <w:r w:rsidR="00665F79">
        <w:rPr>
          <w:rStyle w:val="Hipervnculo"/>
          <w:b/>
          <w:sz w:val="20"/>
          <w:szCs w:val="20"/>
        </w:rPr>
        <w:t>Encuesta</w:t>
      </w:r>
      <w:r>
        <w:rPr>
          <w:rFonts w:cs="Arial"/>
          <w:sz w:val="20"/>
          <w:szCs w:val="20"/>
        </w:rPr>
        <w:t>&gt;</w:t>
      </w:r>
    </w:p>
    <w:p w:rsidR="002946B8" w:rsidRDefault="002946B8" w:rsidP="002946B8">
      <w:pPr>
        <w:pStyle w:val="Prrafodelista"/>
        <w:numPr>
          <w:ilvl w:val="4"/>
          <w:numId w:val="7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2_AO01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31588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alterno, en el punto correspondiente al campo que no se haya proporcionado</w:t>
      </w:r>
    </w:p>
    <w:p w:rsidR="002946B8" w:rsidRDefault="002946B8" w:rsidP="002946B8">
      <w:pPr>
        <w:pStyle w:val="Prrafodelista"/>
        <w:numPr>
          <w:ilvl w:val="3"/>
          <w:numId w:val="7"/>
        </w:numPr>
        <w:tabs>
          <w:tab w:val="left" w:pos="1843"/>
        </w:tabs>
        <w:ind w:firstLine="27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 xml:space="preserve">AO02 Modificar </w:t>
      </w:r>
      <w:r w:rsidR="00665F79">
        <w:rPr>
          <w:rStyle w:val="Hipervnculo"/>
          <w:b/>
          <w:sz w:val="20"/>
          <w:szCs w:val="20"/>
        </w:rPr>
        <w:t>Encuesta</w:t>
      </w:r>
      <w:r>
        <w:rPr>
          <w:rFonts w:cs="Arial"/>
          <w:sz w:val="20"/>
          <w:szCs w:val="20"/>
        </w:rPr>
        <w:t>&gt;</w:t>
      </w:r>
    </w:p>
    <w:p w:rsidR="002946B8" w:rsidRDefault="002946B8" w:rsidP="002946B8">
      <w:pPr>
        <w:pStyle w:val="Prrafodelista"/>
        <w:numPr>
          <w:ilvl w:val="4"/>
          <w:numId w:val="7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3_AO02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31588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alterno, en el punto correspondiente al campo que no se haya proporcionado</w:t>
      </w:r>
    </w:p>
    <w:p w:rsidR="001F7286" w:rsidRDefault="001F7286" w:rsidP="001F728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la pregunta&gt; o si &lt;el actor no proporciona el tipo&gt;, el sistema presenta el mensaje </w:t>
      </w:r>
      <w:hyperlink r:id="rId31" w:anchor="MI0001" w:history="1">
        <w:r w:rsidRPr="003958C7">
          <w:rPr>
            <w:rStyle w:val="Hipervnculo"/>
            <w:rFonts w:cs="Arial"/>
            <w:b/>
            <w:sz w:val="20"/>
            <w:szCs w:val="20"/>
          </w:rPr>
          <w:t>MI0001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1F7286" w:rsidRDefault="001F7286" w:rsidP="001F7286">
      <w:pPr>
        <w:pStyle w:val="Prrafodelista"/>
        <w:numPr>
          <w:ilvl w:val="2"/>
          <w:numId w:val="7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continúa:</w:t>
      </w:r>
    </w:p>
    <w:p w:rsidR="001F7286" w:rsidRDefault="001F7286" w:rsidP="001F7286">
      <w:pPr>
        <w:pStyle w:val="Prrafodelista"/>
        <w:numPr>
          <w:ilvl w:val="3"/>
          <w:numId w:val="7"/>
        </w:numPr>
        <w:tabs>
          <w:tab w:val="left" w:pos="1843"/>
        </w:tabs>
        <w:ind w:firstLine="27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 xml:space="preserve">AO01 Crear </w:t>
      </w:r>
      <w:r>
        <w:rPr>
          <w:rStyle w:val="Hipervnculo"/>
          <w:b/>
          <w:sz w:val="20"/>
          <w:szCs w:val="20"/>
        </w:rPr>
        <w:t>Encuesta</w:t>
      </w:r>
      <w:r>
        <w:rPr>
          <w:rFonts w:cs="Arial"/>
          <w:sz w:val="20"/>
          <w:szCs w:val="20"/>
        </w:rPr>
        <w:t>&gt;</w:t>
      </w:r>
    </w:p>
    <w:p w:rsidR="001F7286" w:rsidRDefault="001F7286" w:rsidP="001F7286">
      <w:pPr>
        <w:pStyle w:val="Prrafodelista"/>
        <w:numPr>
          <w:ilvl w:val="4"/>
          <w:numId w:val="7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3_3_AO01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31588">
          <w:rPr>
            <w:rStyle w:val="Hipervnculo"/>
            <w:rFonts w:cs="Arial"/>
            <w:b/>
            <w:sz w:val="20"/>
            <w:szCs w:val="20"/>
          </w:rPr>
          <w:t>4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110004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alterno, en el punto correspondiente al campo que no se haya proporcionado</w:t>
      </w:r>
    </w:p>
    <w:p w:rsidR="001F7286" w:rsidRDefault="001F7286" w:rsidP="001F7286">
      <w:pPr>
        <w:pStyle w:val="Prrafodelista"/>
        <w:numPr>
          <w:ilvl w:val="3"/>
          <w:numId w:val="7"/>
        </w:numPr>
        <w:tabs>
          <w:tab w:val="left" w:pos="1843"/>
        </w:tabs>
        <w:ind w:firstLine="27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 xml:space="preserve">AO02 Modificar </w:t>
      </w:r>
      <w:r>
        <w:rPr>
          <w:rStyle w:val="Hipervnculo"/>
          <w:b/>
          <w:sz w:val="20"/>
          <w:szCs w:val="20"/>
        </w:rPr>
        <w:t>Encuesta</w:t>
      </w:r>
      <w:r>
        <w:rPr>
          <w:rFonts w:cs="Arial"/>
          <w:sz w:val="20"/>
          <w:szCs w:val="20"/>
        </w:rPr>
        <w:t>&gt;</w:t>
      </w:r>
    </w:p>
    <w:p w:rsidR="001F7286" w:rsidRDefault="001F7286" w:rsidP="001F7286">
      <w:pPr>
        <w:pStyle w:val="Prrafodelista"/>
        <w:numPr>
          <w:ilvl w:val="4"/>
          <w:numId w:val="7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4_3_AO02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31588">
          <w:rPr>
            <w:rStyle w:val="Hipervnculo"/>
            <w:rFonts w:cs="Arial"/>
            <w:b/>
            <w:sz w:val="20"/>
            <w:szCs w:val="20"/>
          </w:rPr>
          <w:t>5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110004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alterno, en el punto correspondiente al campo que no se haya proporcionado</w:t>
      </w:r>
    </w:p>
    <w:p w:rsidR="001F7286" w:rsidRDefault="001F7286" w:rsidP="001F728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la opción&gt;, el sistema presenta el mensaje </w:t>
      </w:r>
      <w:hyperlink r:id="rId32" w:anchor="MI0001" w:history="1">
        <w:r w:rsidRPr="003958C7">
          <w:rPr>
            <w:rStyle w:val="Hipervnculo"/>
            <w:rFonts w:cs="Arial"/>
            <w:b/>
            <w:sz w:val="20"/>
            <w:szCs w:val="20"/>
          </w:rPr>
          <w:t>MI0001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1F7286" w:rsidRDefault="001F7286" w:rsidP="001F7286">
      <w:pPr>
        <w:pStyle w:val="Prrafodelista"/>
        <w:numPr>
          <w:ilvl w:val="2"/>
          <w:numId w:val="7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continúa:</w:t>
      </w:r>
    </w:p>
    <w:p w:rsidR="001F7286" w:rsidRDefault="001F7286" w:rsidP="001F7286">
      <w:pPr>
        <w:pStyle w:val="Prrafodelista"/>
        <w:numPr>
          <w:ilvl w:val="3"/>
          <w:numId w:val="7"/>
        </w:numPr>
        <w:tabs>
          <w:tab w:val="left" w:pos="1843"/>
        </w:tabs>
        <w:ind w:firstLine="27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 xml:space="preserve">AO01 Crear </w:t>
      </w:r>
      <w:r>
        <w:rPr>
          <w:rStyle w:val="Hipervnculo"/>
          <w:b/>
          <w:sz w:val="20"/>
          <w:szCs w:val="20"/>
        </w:rPr>
        <w:t>Encuesta</w:t>
      </w:r>
      <w:r>
        <w:rPr>
          <w:rFonts w:cs="Arial"/>
          <w:sz w:val="20"/>
          <w:szCs w:val="20"/>
        </w:rPr>
        <w:t>&gt;</w:t>
      </w:r>
    </w:p>
    <w:p w:rsidR="001F7286" w:rsidRDefault="001F7286" w:rsidP="001F7286">
      <w:pPr>
        <w:pStyle w:val="Prrafodelista"/>
        <w:numPr>
          <w:ilvl w:val="4"/>
          <w:numId w:val="7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34112_AO01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31588">
          <w:rPr>
            <w:rStyle w:val="Hipervnculo"/>
            <w:rFonts w:cs="Arial"/>
            <w:b/>
            <w:sz w:val="20"/>
            <w:szCs w:val="20"/>
          </w:rPr>
          <w:t>4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110004">
          <w:rPr>
            <w:rStyle w:val="Hipervnculo"/>
            <w:rFonts w:cs="Arial"/>
            <w:b/>
            <w:sz w:val="20"/>
            <w:szCs w:val="20"/>
          </w:rPr>
          <w:t>6</w:t>
        </w:r>
        <w:r>
          <w:rPr>
            <w:rStyle w:val="Hipervnculo"/>
            <w:rFonts w:cs="Arial"/>
            <w:b/>
            <w:sz w:val="20"/>
            <w:szCs w:val="20"/>
          </w:rPr>
          <w:t>.1.1.2</w:t>
        </w:r>
      </w:hyperlink>
      <w:r>
        <w:rPr>
          <w:rFonts w:cs="Arial"/>
          <w:sz w:val="20"/>
          <w:szCs w:val="20"/>
        </w:rPr>
        <w:t xml:space="preserve"> del flujo alterno, en el punto correspondiente al campo que no se haya proporcionado</w:t>
      </w:r>
    </w:p>
    <w:p w:rsidR="001F7286" w:rsidRDefault="001F7286" w:rsidP="001F7286">
      <w:pPr>
        <w:pStyle w:val="Prrafodelista"/>
        <w:numPr>
          <w:ilvl w:val="3"/>
          <w:numId w:val="7"/>
        </w:numPr>
        <w:tabs>
          <w:tab w:val="left" w:pos="1843"/>
        </w:tabs>
        <w:ind w:firstLine="27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 xml:space="preserve">AO02 Modificar </w:t>
      </w:r>
      <w:r>
        <w:rPr>
          <w:rStyle w:val="Hipervnculo"/>
          <w:b/>
          <w:sz w:val="20"/>
          <w:szCs w:val="20"/>
        </w:rPr>
        <w:t>Encuesta</w:t>
      </w:r>
      <w:r>
        <w:rPr>
          <w:rFonts w:cs="Arial"/>
          <w:sz w:val="20"/>
          <w:szCs w:val="20"/>
        </w:rPr>
        <w:t>&gt;</w:t>
      </w:r>
    </w:p>
    <w:p w:rsidR="001F7286" w:rsidRDefault="001F7286" w:rsidP="001F7286">
      <w:pPr>
        <w:pStyle w:val="Prrafodelista"/>
        <w:numPr>
          <w:ilvl w:val="4"/>
          <w:numId w:val="7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44112_AO02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31588">
          <w:rPr>
            <w:rStyle w:val="Hipervnculo"/>
            <w:rFonts w:cs="Arial"/>
            <w:b/>
            <w:sz w:val="20"/>
            <w:szCs w:val="20"/>
          </w:rPr>
          <w:t>5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931588">
          <w:rPr>
            <w:rStyle w:val="Hipervnculo"/>
            <w:rFonts w:cs="Arial"/>
            <w:b/>
            <w:sz w:val="20"/>
            <w:szCs w:val="20"/>
          </w:rPr>
          <w:t>5</w:t>
        </w:r>
        <w:r>
          <w:rPr>
            <w:rStyle w:val="Hipervnculo"/>
            <w:rFonts w:cs="Arial"/>
            <w:b/>
            <w:sz w:val="20"/>
            <w:szCs w:val="20"/>
          </w:rPr>
          <w:t>.1.1.2</w:t>
        </w:r>
      </w:hyperlink>
      <w:r>
        <w:rPr>
          <w:rFonts w:cs="Arial"/>
          <w:sz w:val="20"/>
          <w:szCs w:val="20"/>
        </w:rPr>
        <w:t xml:space="preserve"> del flujo alterno, en el punto correspondiente al campo que no se haya proporcionado</w:t>
      </w:r>
    </w:p>
    <w:p w:rsidR="00876A89" w:rsidRPr="00876A89" w:rsidRDefault="00876A89" w:rsidP="00876A89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  <w:highlight w:val="cyan"/>
        </w:rPr>
      </w:pPr>
      <w:r w:rsidRPr="00876A89">
        <w:rPr>
          <w:rFonts w:cs="Arial"/>
          <w:sz w:val="20"/>
          <w:szCs w:val="20"/>
          <w:highlight w:val="cyan"/>
        </w:rPr>
        <w:t xml:space="preserve">Si &lt;el actor no proporciona la </w:t>
      </w:r>
      <w:r w:rsidRPr="00876A89">
        <w:rPr>
          <w:rFonts w:cs="Arial"/>
          <w:sz w:val="20"/>
          <w:szCs w:val="20"/>
          <w:highlight w:val="cyan"/>
        </w:rPr>
        <w:t>ponderación</w:t>
      </w:r>
      <w:r w:rsidRPr="00876A89">
        <w:rPr>
          <w:rFonts w:cs="Arial"/>
          <w:sz w:val="20"/>
          <w:szCs w:val="20"/>
          <w:highlight w:val="cyan"/>
        </w:rPr>
        <w:t xml:space="preserve">&gt;, el sistema presenta el mensaje </w:t>
      </w:r>
      <w:hyperlink r:id="rId33" w:anchor="MI0001" w:history="1">
        <w:r w:rsidRPr="00876A89">
          <w:rPr>
            <w:rStyle w:val="Hipervnculo"/>
            <w:rFonts w:cs="Arial"/>
            <w:b/>
            <w:sz w:val="20"/>
            <w:szCs w:val="20"/>
            <w:highlight w:val="cyan"/>
          </w:rPr>
          <w:t>MI0001 &lt;Campo Requerido&gt;</w:t>
        </w:r>
      </w:hyperlink>
      <w:r w:rsidRPr="00876A89">
        <w:rPr>
          <w:rFonts w:cs="Arial"/>
          <w:sz w:val="20"/>
          <w:szCs w:val="20"/>
          <w:highlight w:val="cyan"/>
        </w:rPr>
        <w:t xml:space="preserve"> </w:t>
      </w:r>
    </w:p>
    <w:p w:rsidR="00876A89" w:rsidRPr="00876A89" w:rsidRDefault="00876A89" w:rsidP="00876A89">
      <w:pPr>
        <w:pStyle w:val="Prrafodelista"/>
        <w:numPr>
          <w:ilvl w:val="2"/>
          <w:numId w:val="7"/>
        </w:numPr>
        <w:ind w:left="1134" w:hanging="567"/>
        <w:rPr>
          <w:rFonts w:cs="Arial"/>
          <w:sz w:val="20"/>
          <w:szCs w:val="20"/>
          <w:highlight w:val="cyan"/>
        </w:rPr>
      </w:pPr>
      <w:r w:rsidRPr="00876A89">
        <w:rPr>
          <w:rFonts w:cs="Arial"/>
          <w:sz w:val="20"/>
          <w:szCs w:val="20"/>
          <w:highlight w:val="cyan"/>
        </w:rPr>
        <w:t>El sistema continúa:</w:t>
      </w:r>
    </w:p>
    <w:p w:rsidR="00876A89" w:rsidRPr="00876A89" w:rsidRDefault="00876A89" w:rsidP="00876A89">
      <w:pPr>
        <w:pStyle w:val="Prrafodelista"/>
        <w:numPr>
          <w:ilvl w:val="3"/>
          <w:numId w:val="7"/>
        </w:numPr>
        <w:tabs>
          <w:tab w:val="left" w:pos="1843"/>
        </w:tabs>
        <w:ind w:firstLine="270"/>
        <w:rPr>
          <w:rFonts w:cs="Arial"/>
          <w:sz w:val="20"/>
          <w:szCs w:val="20"/>
          <w:highlight w:val="cyan"/>
        </w:rPr>
      </w:pPr>
      <w:r w:rsidRPr="00876A89">
        <w:rPr>
          <w:rFonts w:cs="Arial"/>
          <w:sz w:val="20"/>
          <w:szCs w:val="20"/>
          <w:highlight w:val="cyan"/>
        </w:rPr>
        <w:t xml:space="preserve">Si &lt;proviene del flujo alterno </w:t>
      </w:r>
      <w:r w:rsidRPr="00876A89">
        <w:rPr>
          <w:rStyle w:val="Hipervnculo"/>
          <w:b/>
          <w:sz w:val="20"/>
          <w:szCs w:val="20"/>
          <w:highlight w:val="cyan"/>
        </w:rPr>
        <w:t>AO01 Crear Encuesta</w:t>
      </w:r>
      <w:r w:rsidRPr="00876A89">
        <w:rPr>
          <w:rFonts w:cs="Arial"/>
          <w:sz w:val="20"/>
          <w:szCs w:val="20"/>
          <w:highlight w:val="cyan"/>
        </w:rPr>
        <w:t>&gt;</w:t>
      </w:r>
    </w:p>
    <w:p w:rsidR="00876A89" w:rsidRPr="00876A89" w:rsidRDefault="00876A89" w:rsidP="00876A89">
      <w:pPr>
        <w:pStyle w:val="Prrafodelista"/>
        <w:numPr>
          <w:ilvl w:val="4"/>
          <w:numId w:val="7"/>
        </w:numPr>
        <w:tabs>
          <w:tab w:val="left" w:pos="2977"/>
        </w:tabs>
        <w:ind w:left="2977" w:hanging="850"/>
        <w:rPr>
          <w:rFonts w:cs="Arial"/>
          <w:sz w:val="20"/>
          <w:szCs w:val="20"/>
          <w:highlight w:val="cyan"/>
        </w:rPr>
      </w:pPr>
      <w:r w:rsidRPr="00876A89">
        <w:rPr>
          <w:rFonts w:cs="Arial"/>
          <w:sz w:val="20"/>
          <w:szCs w:val="20"/>
          <w:highlight w:val="cyan"/>
        </w:rPr>
        <w:t>En el</w:t>
      </w:r>
      <w:r w:rsidRPr="00876A89">
        <w:rPr>
          <w:highlight w:val="cyan"/>
        </w:rPr>
        <w:t xml:space="preserve"> </w:t>
      </w:r>
      <w:hyperlink w:anchor="paso34112_AO01" w:history="1">
        <w:r w:rsidRPr="00876A89">
          <w:rPr>
            <w:rStyle w:val="Hipervnculo"/>
            <w:rFonts w:cs="Arial"/>
            <w:b/>
            <w:sz w:val="20"/>
            <w:szCs w:val="20"/>
            <w:highlight w:val="cyan"/>
          </w:rPr>
          <w:t>paso 4.6.1.1.2</w:t>
        </w:r>
      </w:hyperlink>
      <w:r w:rsidRPr="00876A89">
        <w:rPr>
          <w:rFonts w:cs="Arial"/>
          <w:sz w:val="20"/>
          <w:szCs w:val="20"/>
          <w:highlight w:val="cyan"/>
        </w:rPr>
        <w:t xml:space="preserve"> del flujo alterno, en el punto correspondiente al campo que no se haya proporcionado</w:t>
      </w:r>
    </w:p>
    <w:p w:rsidR="00876A89" w:rsidRPr="00876A89" w:rsidRDefault="00876A89" w:rsidP="00876A89">
      <w:pPr>
        <w:pStyle w:val="Prrafodelista"/>
        <w:numPr>
          <w:ilvl w:val="3"/>
          <w:numId w:val="7"/>
        </w:numPr>
        <w:tabs>
          <w:tab w:val="left" w:pos="1843"/>
        </w:tabs>
        <w:ind w:firstLine="270"/>
        <w:rPr>
          <w:rFonts w:cs="Arial"/>
          <w:sz w:val="20"/>
          <w:szCs w:val="20"/>
          <w:highlight w:val="cyan"/>
        </w:rPr>
      </w:pPr>
      <w:r w:rsidRPr="00876A89">
        <w:rPr>
          <w:rFonts w:cs="Arial"/>
          <w:sz w:val="20"/>
          <w:szCs w:val="20"/>
          <w:highlight w:val="cyan"/>
        </w:rPr>
        <w:t xml:space="preserve">Si &lt;proviene del flujo alterno </w:t>
      </w:r>
      <w:r w:rsidRPr="00876A89">
        <w:rPr>
          <w:rStyle w:val="Hipervnculo"/>
          <w:b/>
          <w:sz w:val="20"/>
          <w:szCs w:val="20"/>
          <w:highlight w:val="cyan"/>
        </w:rPr>
        <w:t>AO02 Modificar Encuesta</w:t>
      </w:r>
      <w:r w:rsidRPr="00876A89">
        <w:rPr>
          <w:rFonts w:cs="Arial"/>
          <w:sz w:val="20"/>
          <w:szCs w:val="20"/>
          <w:highlight w:val="cyan"/>
        </w:rPr>
        <w:t>&gt;</w:t>
      </w:r>
    </w:p>
    <w:p w:rsidR="00876A89" w:rsidRDefault="00876A89" w:rsidP="00876A89">
      <w:pPr>
        <w:pStyle w:val="Prrafodelista"/>
        <w:numPr>
          <w:ilvl w:val="4"/>
          <w:numId w:val="7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r w:rsidRPr="00876A89">
        <w:rPr>
          <w:rFonts w:cs="Arial"/>
          <w:sz w:val="20"/>
          <w:szCs w:val="20"/>
          <w:highlight w:val="cyan"/>
        </w:rPr>
        <w:t>En el</w:t>
      </w:r>
      <w:r w:rsidRPr="00876A89">
        <w:rPr>
          <w:highlight w:val="cyan"/>
        </w:rPr>
        <w:t xml:space="preserve"> </w:t>
      </w:r>
      <w:hyperlink w:anchor="paso44112_AO02" w:history="1">
        <w:r w:rsidRPr="00876A89">
          <w:rPr>
            <w:rStyle w:val="Hipervnculo"/>
            <w:rFonts w:cs="Arial"/>
            <w:b/>
            <w:sz w:val="20"/>
            <w:szCs w:val="20"/>
            <w:highlight w:val="cyan"/>
          </w:rPr>
          <w:t>paso 5.5.1.1.2</w:t>
        </w:r>
      </w:hyperlink>
      <w:r w:rsidRPr="00876A89">
        <w:rPr>
          <w:rFonts w:cs="Arial"/>
          <w:sz w:val="20"/>
          <w:szCs w:val="20"/>
          <w:highlight w:val="cyan"/>
        </w:rPr>
        <w:t xml:space="preserve"> del flujo alterno, en el punto correspondiente al campo que no se haya proporcionado</w:t>
      </w:r>
    </w:p>
    <w:p w:rsidR="002946B8" w:rsidRDefault="002946B8" w:rsidP="002946B8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continúa:</w:t>
      </w:r>
    </w:p>
    <w:p w:rsidR="002946B8" w:rsidRDefault="002946B8" w:rsidP="002946B8">
      <w:pPr>
        <w:pStyle w:val="Prrafodelista"/>
        <w:numPr>
          <w:ilvl w:val="1"/>
          <w:numId w:val="7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 xml:space="preserve">AO01 Crear </w:t>
      </w:r>
      <w:r w:rsidR="00665F79">
        <w:rPr>
          <w:rStyle w:val="Hipervnculo"/>
          <w:b/>
          <w:sz w:val="20"/>
          <w:szCs w:val="20"/>
        </w:rPr>
        <w:t>Encuesta</w:t>
      </w:r>
      <w:r>
        <w:rPr>
          <w:rFonts w:cs="Arial"/>
          <w:sz w:val="20"/>
          <w:szCs w:val="20"/>
        </w:rPr>
        <w:t>&gt;</w:t>
      </w:r>
    </w:p>
    <w:p w:rsidR="002946B8" w:rsidRDefault="002946B8" w:rsidP="00BD5BE9">
      <w:pPr>
        <w:pStyle w:val="Prrafodelista"/>
        <w:numPr>
          <w:ilvl w:val="2"/>
          <w:numId w:val="7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11_2_AO01" w:history="1">
        <w:r w:rsidRPr="001D4B6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10004">
          <w:rPr>
            <w:rStyle w:val="Hipervnculo"/>
            <w:rFonts w:cs="Arial"/>
            <w:b/>
            <w:sz w:val="20"/>
            <w:szCs w:val="20"/>
          </w:rPr>
          <w:t>8</w:t>
        </w:r>
        <w:r w:rsidRPr="001D4B6D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946B8" w:rsidRDefault="002946B8" w:rsidP="00BD5BE9">
      <w:pPr>
        <w:pStyle w:val="Prrafodelista"/>
        <w:numPr>
          <w:ilvl w:val="1"/>
          <w:numId w:val="7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&lt;proviene del flujo alterno </w:t>
      </w:r>
      <w:r w:rsidRPr="000F6C1F">
        <w:rPr>
          <w:rStyle w:val="Hipervnculo"/>
          <w:b/>
          <w:sz w:val="20"/>
          <w:szCs w:val="20"/>
        </w:rPr>
        <w:t xml:space="preserve">AO02 Modificar </w:t>
      </w:r>
      <w:r w:rsidR="00665F79">
        <w:rPr>
          <w:rStyle w:val="Hipervnculo"/>
          <w:b/>
          <w:sz w:val="20"/>
          <w:szCs w:val="20"/>
        </w:rPr>
        <w:t>Encuesta</w:t>
      </w:r>
      <w:r>
        <w:rPr>
          <w:rFonts w:cs="Arial"/>
          <w:sz w:val="20"/>
          <w:szCs w:val="20"/>
        </w:rPr>
        <w:t>&gt;</w:t>
      </w:r>
    </w:p>
    <w:p w:rsidR="002946B8" w:rsidRDefault="002946B8" w:rsidP="00BD5BE9">
      <w:pPr>
        <w:pStyle w:val="Prrafodelista"/>
        <w:numPr>
          <w:ilvl w:val="2"/>
          <w:numId w:val="7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 w:rsidRPr="002946B8">
        <w:rPr>
          <w:rFonts w:cs="Arial"/>
          <w:sz w:val="20"/>
          <w:szCs w:val="20"/>
        </w:rPr>
        <w:t>En el</w:t>
      </w:r>
      <w:r>
        <w:t xml:space="preserve"> </w:t>
      </w:r>
      <w:hyperlink w:anchor="paso19_2_AO02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10004">
          <w:rPr>
            <w:rStyle w:val="Hipervnculo"/>
            <w:rFonts w:cs="Arial"/>
            <w:b/>
            <w:sz w:val="20"/>
            <w:szCs w:val="20"/>
          </w:rPr>
          <w:t>11</w:t>
        </w:r>
        <w:r w:rsidR="00BD5BE9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54D3E" w:rsidRPr="00523977" w:rsidRDefault="00654D3E" w:rsidP="002946B8">
      <w:pPr>
        <w:pStyle w:val="Prrafodelista"/>
        <w:ind w:left="432"/>
      </w:pPr>
    </w:p>
    <w:p w:rsidR="00523977" w:rsidRPr="00023287" w:rsidRDefault="00523977" w:rsidP="00654D3E">
      <w:pPr>
        <w:pStyle w:val="Prrafodelista"/>
        <w:ind w:left="576"/>
        <w:rPr>
          <w:rFonts w:cs="Arial"/>
          <w:sz w:val="20"/>
          <w:szCs w:val="20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52616592"/>
      <w:bookmarkStart w:id="67" w:name="_Toc182735736"/>
      <w:bookmarkStart w:id="68" w:name="_Toc316625300"/>
      <w:bookmarkEnd w:id="64"/>
      <w:bookmarkEnd w:id="65"/>
      <w:proofErr w:type="spellStart"/>
      <w:r w:rsidRPr="007A1FC8">
        <w:t>Poscondiciones</w:t>
      </w:r>
      <w:bookmarkEnd w:id="66"/>
      <w:bookmarkEnd w:id="67"/>
      <w:bookmarkEnd w:id="68"/>
      <w:proofErr w:type="spellEnd"/>
    </w:p>
    <w:p w:rsidR="009D58CC" w:rsidRPr="009D58CC" w:rsidRDefault="009D58CC" w:rsidP="009D58CC">
      <w:pPr>
        <w:rPr>
          <w:lang w:val="es-MX" w:eastAsia="es-MX"/>
        </w:rPr>
      </w:pPr>
    </w:p>
    <w:p w:rsidR="009D58CC" w:rsidRPr="00476793" w:rsidRDefault="009D58CC" w:rsidP="009D58C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9" w:name="_Toc316625301"/>
      <w:r>
        <w:rPr>
          <w:rFonts w:cs="Arial"/>
        </w:rPr>
        <w:t>Generales</w:t>
      </w:r>
      <w:bookmarkEnd w:id="69"/>
    </w:p>
    <w:p w:rsidR="003958C7" w:rsidRPr="003958C7" w:rsidRDefault="003958C7" w:rsidP="003958C7">
      <w:pPr>
        <w:rPr>
          <w:sz w:val="20"/>
          <w:szCs w:val="20"/>
        </w:rPr>
      </w:pPr>
      <w:r w:rsidRPr="003958C7">
        <w:rPr>
          <w:sz w:val="20"/>
          <w:szCs w:val="20"/>
        </w:rPr>
        <w:t xml:space="preserve">Registro o actualización de </w:t>
      </w:r>
      <w:r w:rsidR="00110004">
        <w:rPr>
          <w:sz w:val="20"/>
          <w:szCs w:val="20"/>
        </w:rPr>
        <w:t>E</w:t>
      </w:r>
      <w:r w:rsidR="00665F79">
        <w:rPr>
          <w:sz w:val="20"/>
          <w:szCs w:val="20"/>
        </w:rPr>
        <w:t xml:space="preserve">ncuesta, </w:t>
      </w:r>
      <w:r w:rsidR="00110004">
        <w:rPr>
          <w:sz w:val="20"/>
          <w:szCs w:val="20"/>
        </w:rPr>
        <w:t>P</w:t>
      </w:r>
      <w:r w:rsidR="00665F79">
        <w:rPr>
          <w:sz w:val="20"/>
          <w:szCs w:val="20"/>
        </w:rPr>
        <w:t xml:space="preserve">regunta y </w:t>
      </w:r>
      <w:proofErr w:type="spellStart"/>
      <w:r w:rsidR="00110004">
        <w:rPr>
          <w:sz w:val="20"/>
          <w:szCs w:val="20"/>
        </w:rPr>
        <w:t>PreguntaO</w:t>
      </w:r>
      <w:r w:rsidR="00665F79">
        <w:rPr>
          <w:sz w:val="20"/>
          <w:szCs w:val="20"/>
        </w:rPr>
        <w:t>pcion</w:t>
      </w:r>
      <w:proofErr w:type="spellEnd"/>
      <w:r w:rsidRPr="003958C7">
        <w:rPr>
          <w:sz w:val="20"/>
          <w:szCs w:val="20"/>
        </w:rPr>
        <w:t>.</w:t>
      </w:r>
    </w:p>
    <w:p w:rsidR="00654D3E" w:rsidRPr="00481C4A" w:rsidRDefault="00654D3E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316625302"/>
      <w:r>
        <w:t>Anexos</w:t>
      </w:r>
      <w:bookmarkEnd w:id="70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9D58CC" w:rsidRDefault="009D58C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316625303"/>
      <w:bookmarkStart w:id="72" w:name="_Toc207014958"/>
      <w:bookmarkStart w:id="73" w:name="_Toc207088193"/>
      <w:bookmarkEnd w:id="0"/>
      <w:bookmarkEnd w:id="1"/>
      <w:r>
        <w:t>Diagramas</w:t>
      </w:r>
      <w:bookmarkEnd w:id="71"/>
    </w:p>
    <w:p w:rsidR="005334F4" w:rsidRPr="005E463A" w:rsidRDefault="005334F4" w:rsidP="000A7BBD">
      <w:pPr>
        <w:pStyle w:val="Listaconvietas"/>
      </w:pPr>
    </w:p>
    <w:p w:rsidR="0089426C" w:rsidRPr="006F21B8" w:rsidRDefault="00EE182F" w:rsidP="00EE182F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</w:t>
      </w:r>
      <w:r w:rsidR="004E422B">
        <w:rPr>
          <w:sz w:val="20"/>
          <w:szCs w:val="20"/>
          <w:lang w:val="es-MX" w:eastAsia="es-MX"/>
        </w:rPr>
        <w:t>ses\CL_WEB\DCL_WEB\DCLCUMEGWEB0</w:t>
      </w:r>
      <w:r w:rsidR="00B8099B">
        <w:rPr>
          <w:sz w:val="20"/>
          <w:szCs w:val="20"/>
          <w:lang w:val="es-MX" w:eastAsia="es-MX"/>
        </w:rPr>
        <w:t>9</w:t>
      </w:r>
    </w:p>
    <w:p w:rsidR="00FC73C6" w:rsidRPr="006F21B8" w:rsidRDefault="00FC73C6" w:rsidP="00155712">
      <w:pPr>
        <w:ind w:left="-993"/>
        <w:rPr>
          <w:sz w:val="20"/>
          <w:szCs w:val="20"/>
          <w:lang w:val="es-MX" w:eastAsia="es-MX"/>
        </w:rPr>
      </w:pPr>
    </w:p>
    <w:p w:rsidR="00155712" w:rsidRPr="006F21B8" w:rsidRDefault="00E92B2E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lastRenderedPageBreak/>
        <w:t xml:space="preserve">El diagrama de </w:t>
      </w:r>
      <w:r w:rsidR="009B128C" w:rsidRPr="006F21B8">
        <w:rPr>
          <w:sz w:val="20"/>
          <w:szCs w:val="20"/>
          <w:lang w:val="es-MX" w:eastAsia="es-MX"/>
        </w:rPr>
        <w:t>secuencia</w:t>
      </w:r>
      <w:r w:rsidRPr="006F21B8">
        <w:rPr>
          <w:sz w:val="20"/>
          <w:szCs w:val="20"/>
          <w:lang w:val="es-MX" w:eastAsia="es-MX"/>
        </w:rPr>
        <w:t xml:space="preserve">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  <w:lang w:val="es-MX" w:eastAsia="es-MX"/>
        </w:rPr>
        <w:t>Use Case View</w:t>
      </w:r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</w:rPr>
        <w:t>Casos de Uso\</w:t>
      </w:r>
      <w:r w:rsidR="009B128C" w:rsidRPr="006F21B8">
        <w:rPr>
          <w:sz w:val="20"/>
          <w:szCs w:val="20"/>
          <w:lang w:val="es-MX" w:eastAsia="es-MX"/>
        </w:rPr>
        <w:t>CU_WEB</w:t>
      </w:r>
      <w:r w:rsidRPr="006F21B8">
        <w:rPr>
          <w:sz w:val="20"/>
          <w:szCs w:val="20"/>
          <w:lang w:val="es-MX" w:eastAsia="es-MX"/>
        </w:rPr>
        <w:t>\</w:t>
      </w:r>
      <w:r w:rsidR="009D58CC">
        <w:rPr>
          <w:sz w:val="20"/>
          <w:szCs w:val="20"/>
          <w:lang w:val="es-MX" w:eastAsia="es-MX"/>
        </w:rPr>
        <w:t xml:space="preserve">Administrar </w:t>
      </w:r>
      <w:r w:rsidR="00B8099B">
        <w:rPr>
          <w:sz w:val="20"/>
          <w:szCs w:val="20"/>
          <w:lang w:val="es-MX" w:eastAsia="es-MX"/>
        </w:rPr>
        <w:t>Encuesta</w:t>
      </w:r>
      <w:r w:rsidR="004E422B">
        <w:rPr>
          <w:sz w:val="20"/>
          <w:szCs w:val="20"/>
          <w:lang w:val="es-MX" w:eastAsia="es-MX"/>
        </w:rPr>
        <w:t>\DSCUMEGWEB0</w:t>
      </w:r>
      <w:r w:rsidR="00B8099B">
        <w:rPr>
          <w:sz w:val="20"/>
          <w:szCs w:val="20"/>
          <w:lang w:val="es-MX" w:eastAsia="es-MX"/>
        </w:rPr>
        <w:t>9</w:t>
      </w:r>
      <w:r w:rsidR="0012375F">
        <w:rPr>
          <w:sz w:val="20"/>
          <w:szCs w:val="20"/>
          <w:lang w:val="es-MX" w:eastAsia="es-MX"/>
        </w:rPr>
        <w:t>, DSAO01CUMEGWEB09, DSAO02CUMEGWEB09</w:t>
      </w:r>
    </w:p>
    <w:p w:rsidR="00E92B2E" w:rsidRDefault="00E92B2E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316625304"/>
      <w:r>
        <w:lastRenderedPageBreak/>
        <w:t>Propuesta de Pantallas</w:t>
      </w:r>
      <w:bookmarkEnd w:id="74"/>
    </w:p>
    <w:p w:rsidR="005334F4" w:rsidRDefault="005334F4" w:rsidP="005A62B3">
      <w:pPr>
        <w:jc w:val="center"/>
        <w:rPr>
          <w:lang w:val="es-MX" w:eastAsia="es-MX"/>
        </w:rPr>
      </w:pPr>
    </w:p>
    <w:p w:rsidR="001532FC" w:rsidRDefault="00402AE4" w:rsidP="004E422B">
      <w:pPr>
        <w:jc w:val="center"/>
        <w:rPr>
          <w:lang w:val="es-MX" w:eastAsia="es-MX"/>
        </w:rPr>
      </w:pPr>
      <w:r>
        <w:object w:dxaOrig="10802" w:dyaOrig="9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5pt;height:424.5pt" o:ole="">
            <v:imagedata r:id="rId34" o:title=""/>
          </v:shape>
          <o:OLEObject Type="Embed" ProgID="Visio.Drawing.11" ShapeID="_x0000_i1025" DrawAspect="Content" ObjectID="_1394782832" r:id="rId35"/>
        </w:object>
      </w:r>
    </w:p>
    <w:p w:rsidR="001532FC" w:rsidRDefault="001532FC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4E422B" w:rsidRDefault="004E422B" w:rsidP="005334F4">
      <w:pPr>
        <w:rPr>
          <w:lang w:val="es-MX" w:eastAsia="es-MX"/>
        </w:rPr>
      </w:pPr>
    </w:p>
    <w:p w:rsidR="004E422B" w:rsidRDefault="004E422B" w:rsidP="005334F4">
      <w:pPr>
        <w:rPr>
          <w:lang w:val="es-MX" w:eastAsia="es-MX"/>
        </w:rPr>
      </w:pPr>
    </w:p>
    <w:p w:rsidR="004E422B" w:rsidRDefault="004E422B" w:rsidP="005334F4">
      <w:pPr>
        <w:rPr>
          <w:lang w:val="es-MX" w:eastAsia="es-MX"/>
        </w:rPr>
      </w:pPr>
    </w:p>
    <w:p w:rsidR="004E422B" w:rsidRDefault="004E422B" w:rsidP="005334F4">
      <w:pPr>
        <w:rPr>
          <w:lang w:val="es-MX" w:eastAsia="es-MX"/>
        </w:rPr>
      </w:pPr>
    </w:p>
    <w:p w:rsidR="004E422B" w:rsidRDefault="004E422B" w:rsidP="005334F4">
      <w:pPr>
        <w:rPr>
          <w:lang w:val="es-MX" w:eastAsia="es-MX"/>
        </w:rPr>
      </w:pPr>
    </w:p>
    <w:p w:rsidR="004E422B" w:rsidRDefault="004E422B" w:rsidP="005334F4">
      <w:pPr>
        <w:rPr>
          <w:lang w:val="es-MX" w:eastAsia="es-MX"/>
        </w:rPr>
      </w:pPr>
    </w:p>
    <w:p w:rsidR="004E422B" w:rsidRDefault="004E422B" w:rsidP="005334F4">
      <w:pPr>
        <w:rPr>
          <w:lang w:val="es-MX" w:eastAsia="es-MX"/>
        </w:rPr>
      </w:pPr>
    </w:p>
    <w:p w:rsidR="004E422B" w:rsidRDefault="004E422B" w:rsidP="005334F4">
      <w:pPr>
        <w:rPr>
          <w:lang w:val="es-MX" w:eastAsia="es-MX"/>
        </w:rPr>
      </w:pPr>
    </w:p>
    <w:p w:rsidR="004E422B" w:rsidRDefault="004E422B" w:rsidP="004E422B">
      <w:pPr>
        <w:jc w:val="center"/>
        <w:rPr>
          <w:lang w:val="es-MX" w:eastAsia="es-MX"/>
        </w:rPr>
      </w:pPr>
    </w:p>
    <w:p w:rsidR="001532FC" w:rsidRDefault="001532FC" w:rsidP="004328A4">
      <w:pPr>
        <w:jc w:val="center"/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402AE4" w:rsidRDefault="00402AE4"/>
    <w:p w:rsidR="00FC73C6" w:rsidRDefault="00876A89">
      <w:pPr>
        <w:rPr>
          <w:lang w:val="es-MX" w:eastAsia="es-MX"/>
        </w:rPr>
      </w:pPr>
      <w:r w:rsidRPr="00876A89">
        <w:drawing>
          <wp:inline distT="0" distB="0" distL="0" distR="0" wp14:anchorId="4FD48423" wp14:editId="26DE0211">
            <wp:extent cx="5973445" cy="4711499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471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3C6">
        <w:rPr>
          <w:lang w:val="es-MX" w:eastAsia="es-MX"/>
        </w:rPr>
        <w:br w:type="page"/>
      </w:r>
      <w:bookmarkStart w:id="75" w:name="_GoBack"/>
      <w:bookmarkEnd w:id="75"/>
    </w:p>
    <w:p w:rsidR="001532FC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6" w:name="_Toc316625305"/>
      <w:r>
        <w:t>Firmas de Aceptación</w:t>
      </w:r>
      <w:bookmarkEnd w:id="72"/>
      <w:bookmarkEnd w:id="73"/>
      <w:bookmarkEnd w:id="76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0A7BBD" w:rsidP="000A7BBD">
            <w:pPr>
              <w:pStyle w:val="Listaconvietas"/>
            </w:pPr>
            <w:r w:rsidRPr="000A7BBD">
              <w:t>18/06/2010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 w:rsidRPr="000A7BBD">
              <w:t>18/06/2010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Ejecutivo de Cuentas Corporativas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 w:rsidRPr="000A7BBD">
              <w:t>18/06/2010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E7176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E71767">
            <w:pPr>
              <w:pStyle w:val="Listaconvietas"/>
            </w:pPr>
          </w:p>
        </w:tc>
      </w:tr>
      <w:tr w:rsidR="00DA3708" w:rsidRPr="005E463A" w:rsidTr="00E7176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 w:rsidRPr="000A7BBD">
              <w:t>18/06/2010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E7176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E71767">
            <w:pPr>
              <w:pStyle w:val="Listaconvietas"/>
            </w:pPr>
          </w:p>
        </w:tc>
      </w:tr>
      <w:tr w:rsidR="00DA3708" w:rsidRPr="000A7BBD" w:rsidTr="00E7176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>18/06/2010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BD5BE9">
      <w:headerReference w:type="default" r:id="rId37"/>
      <w:footerReference w:type="even" r:id="rId38"/>
      <w:footerReference w:type="default" r:id="rId39"/>
      <w:headerReference w:type="first" r:id="rId40"/>
      <w:pgSz w:w="12242" w:h="15842" w:code="1"/>
      <w:pgMar w:top="1412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EE1" w:rsidRDefault="00011EE1" w:rsidP="00514F06">
      <w:pPr>
        <w:pStyle w:val="Ttulo1"/>
      </w:pPr>
      <w:r>
        <w:separator/>
      </w:r>
    </w:p>
  </w:endnote>
  <w:endnote w:type="continuationSeparator" w:id="0">
    <w:p w:rsidR="00011EE1" w:rsidRDefault="00011EE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AE4" w:rsidRDefault="00402A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02AE4" w:rsidRDefault="00402A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02AE4" w:rsidRPr="00596B48" w:rsidTr="00B01427">
      <w:trPr>
        <w:trHeight w:val="539"/>
      </w:trPr>
      <w:tc>
        <w:tcPr>
          <w:tcW w:w="3331" w:type="dxa"/>
        </w:tcPr>
        <w:p w:rsidR="00402AE4" w:rsidRPr="00596B48" w:rsidRDefault="00402AE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DF61E4F" wp14:editId="45F59E7B">
                <wp:extent cx="1240013" cy="361950"/>
                <wp:effectExtent l="0" t="0" r="0" b="0"/>
                <wp:docPr id="2" name="Imagen 2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402AE4" w:rsidRDefault="00402AE4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402AE4" w:rsidRPr="00B01427" w:rsidRDefault="00402AE4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02AE4" w:rsidRPr="00596B48" w:rsidRDefault="00402AE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76A89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76A89">
            <w:rPr>
              <w:rFonts w:ascii="Arial" w:hAnsi="Arial" w:cs="Arial"/>
              <w:noProof/>
            </w:rPr>
            <w:t>14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02AE4" w:rsidRPr="00596B48" w:rsidRDefault="00402AE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EE1" w:rsidRDefault="00011EE1" w:rsidP="00514F06">
      <w:pPr>
        <w:pStyle w:val="Ttulo1"/>
      </w:pPr>
      <w:r>
        <w:separator/>
      </w:r>
    </w:p>
  </w:footnote>
  <w:footnote w:type="continuationSeparator" w:id="0">
    <w:p w:rsidR="00011EE1" w:rsidRDefault="00011EE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526"/>
      <w:gridCol w:w="4705"/>
    </w:tblGrid>
    <w:tr w:rsidR="00402AE4" w:rsidRPr="00375A5D" w:rsidTr="003E5D6F">
      <w:tc>
        <w:tcPr>
          <w:tcW w:w="4604" w:type="dxa"/>
        </w:tcPr>
        <w:p w:rsidR="00402AE4" w:rsidRPr="00375A5D" w:rsidRDefault="00402AE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02AE4" w:rsidRPr="00375A5D" w:rsidRDefault="00402AE4" w:rsidP="00876A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876A89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402AE4" w:rsidRPr="00F52321" w:rsidTr="003E5D6F">
      <w:tc>
        <w:tcPr>
          <w:tcW w:w="4604" w:type="dxa"/>
        </w:tcPr>
        <w:p w:rsidR="00402AE4" w:rsidRPr="00E53B63" w:rsidRDefault="00402AE4" w:rsidP="0046632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CUMEGWEB0</w:t>
          </w:r>
          <w:r>
            <w:rPr>
              <w:rFonts w:ascii="Tahoma" w:hAnsi="Tahoma" w:cs="Tahoma"/>
              <w:sz w:val="20"/>
              <w:szCs w:val="20"/>
            </w:rPr>
            <w:t>9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AdministrarEncuesta</w:t>
          </w:r>
        </w:p>
      </w:tc>
      <w:tc>
        <w:tcPr>
          <w:tcW w:w="4893" w:type="dxa"/>
        </w:tcPr>
        <w:p w:rsidR="00402AE4" w:rsidRPr="00DF6EA0" w:rsidRDefault="00402AE4" w:rsidP="005A7C0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01/10/2010</w:t>
          </w:r>
        </w:p>
      </w:tc>
    </w:tr>
  </w:tbl>
  <w:p w:rsidR="00402AE4" w:rsidRDefault="00402A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7"/>
    </w:tblGrid>
    <w:tr w:rsidR="00402AE4" w:rsidTr="003104A1">
      <w:trPr>
        <w:cantSplit/>
        <w:trHeight w:val="1412"/>
      </w:trPr>
      <w:tc>
        <w:tcPr>
          <w:tcW w:w="10114" w:type="dxa"/>
          <w:vAlign w:val="center"/>
        </w:tcPr>
        <w:p w:rsidR="00402AE4" w:rsidRDefault="00011EE1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94782833" r:id="rId2"/>
            </w:pict>
          </w:r>
          <w:r w:rsidR="00402AE4">
            <w:t xml:space="preserve">                                                 </w:t>
          </w:r>
        </w:p>
        <w:p w:rsidR="00402AE4" w:rsidRDefault="00402AE4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402AE4" w:rsidRPr="00872B53" w:rsidRDefault="00402AE4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402AE4" w:rsidRDefault="00402AE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AE6126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254F2E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C3F05B9"/>
    <w:multiLevelType w:val="multilevel"/>
    <w:tmpl w:val="42B221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F3552A"/>
    <w:multiLevelType w:val="multilevel"/>
    <w:tmpl w:val="35FC70A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A2A25C2"/>
    <w:multiLevelType w:val="multilevel"/>
    <w:tmpl w:val="C71E67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000000" w:themeColor="text1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7C895A51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5"/>
  </w:num>
  <w:num w:numId="10">
    <w:abstractNumId w:val="9"/>
  </w:num>
  <w:num w:numId="11">
    <w:abstractNumId w:val="14"/>
  </w:num>
  <w:num w:numId="12">
    <w:abstractNumId w:val="2"/>
  </w:num>
  <w:num w:numId="13">
    <w:abstractNumId w:val="13"/>
  </w:num>
  <w:num w:numId="14">
    <w:abstractNumId w:val="1"/>
  </w:num>
  <w:num w:numId="15">
    <w:abstractNumId w:val="8"/>
  </w:num>
  <w:num w:numId="16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6873"/>
    <w:rsid w:val="00011EE1"/>
    <w:rsid w:val="00012E97"/>
    <w:rsid w:val="00023287"/>
    <w:rsid w:val="00023444"/>
    <w:rsid w:val="000263E1"/>
    <w:rsid w:val="000330BE"/>
    <w:rsid w:val="00033722"/>
    <w:rsid w:val="00033FCC"/>
    <w:rsid w:val="0003722C"/>
    <w:rsid w:val="00037466"/>
    <w:rsid w:val="00044CC0"/>
    <w:rsid w:val="00047BA4"/>
    <w:rsid w:val="0005001B"/>
    <w:rsid w:val="00055766"/>
    <w:rsid w:val="00062713"/>
    <w:rsid w:val="000671A5"/>
    <w:rsid w:val="00074319"/>
    <w:rsid w:val="00082AAD"/>
    <w:rsid w:val="00082CD4"/>
    <w:rsid w:val="00085909"/>
    <w:rsid w:val="000944B7"/>
    <w:rsid w:val="000A2BB6"/>
    <w:rsid w:val="000A35D9"/>
    <w:rsid w:val="000A5CDA"/>
    <w:rsid w:val="000A77DF"/>
    <w:rsid w:val="000A7BBD"/>
    <w:rsid w:val="000B523A"/>
    <w:rsid w:val="000B5641"/>
    <w:rsid w:val="000B71F6"/>
    <w:rsid w:val="000C31EC"/>
    <w:rsid w:val="000C45BD"/>
    <w:rsid w:val="000D5B6A"/>
    <w:rsid w:val="000F11C8"/>
    <w:rsid w:val="000F175B"/>
    <w:rsid w:val="000F31CD"/>
    <w:rsid w:val="000F3582"/>
    <w:rsid w:val="000F6C1F"/>
    <w:rsid w:val="00103CD5"/>
    <w:rsid w:val="001041F6"/>
    <w:rsid w:val="00105386"/>
    <w:rsid w:val="00106561"/>
    <w:rsid w:val="00107434"/>
    <w:rsid w:val="001075AF"/>
    <w:rsid w:val="00110004"/>
    <w:rsid w:val="00111303"/>
    <w:rsid w:val="001117A7"/>
    <w:rsid w:val="00112237"/>
    <w:rsid w:val="00113AEE"/>
    <w:rsid w:val="0011637E"/>
    <w:rsid w:val="001232B3"/>
    <w:rsid w:val="0012375F"/>
    <w:rsid w:val="00125E35"/>
    <w:rsid w:val="0013530E"/>
    <w:rsid w:val="00135B00"/>
    <w:rsid w:val="00136627"/>
    <w:rsid w:val="00140D49"/>
    <w:rsid w:val="001416D3"/>
    <w:rsid w:val="00142053"/>
    <w:rsid w:val="001436DC"/>
    <w:rsid w:val="0015115C"/>
    <w:rsid w:val="00152C0A"/>
    <w:rsid w:val="001532FC"/>
    <w:rsid w:val="00155712"/>
    <w:rsid w:val="00155B9F"/>
    <w:rsid w:val="00160034"/>
    <w:rsid w:val="00171CDD"/>
    <w:rsid w:val="001725B8"/>
    <w:rsid w:val="0017341C"/>
    <w:rsid w:val="0017419E"/>
    <w:rsid w:val="0017686C"/>
    <w:rsid w:val="00177278"/>
    <w:rsid w:val="00183F8B"/>
    <w:rsid w:val="00184046"/>
    <w:rsid w:val="00186B76"/>
    <w:rsid w:val="001A0596"/>
    <w:rsid w:val="001A2DD4"/>
    <w:rsid w:val="001A60C2"/>
    <w:rsid w:val="001B09A2"/>
    <w:rsid w:val="001B100F"/>
    <w:rsid w:val="001B1A4A"/>
    <w:rsid w:val="001B254E"/>
    <w:rsid w:val="001C3915"/>
    <w:rsid w:val="001C75B1"/>
    <w:rsid w:val="001C7F44"/>
    <w:rsid w:val="001D0DC0"/>
    <w:rsid w:val="001D115D"/>
    <w:rsid w:val="001D1534"/>
    <w:rsid w:val="001D4B3B"/>
    <w:rsid w:val="001D4B6D"/>
    <w:rsid w:val="001D4DE2"/>
    <w:rsid w:val="001D5F09"/>
    <w:rsid w:val="001E20AD"/>
    <w:rsid w:val="001E241B"/>
    <w:rsid w:val="001F0C4F"/>
    <w:rsid w:val="001F34A1"/>
    <w:rsid w:val="001F395B"/>
    <w:rsid w:val="001F7286"/>
    <w:rsid w:val="0020099B"/>
    <w:rsid w:val="00203741"/>
    <w:rsid w:val="00203E00"/>
    <w:rsid w:val="002065C2"/>
    <w:rsid w:val="00214B43"/>
    <w:rsid w:val="002177DF"/>
    <w:rsid w:val="00220011"/>
    <w:rsid w:val="00225DC0"/>
    <w:rsid w:val="0022637D"/>
    <w:rsid w:val="00227281"/>
    <w:rsid w:val="002311A2"/>
    <w:rsid w:val="00234CCC"/>
    <w:rsid w:val="002423AA"/>
    <w:rsid w:val="002424FE"/>
    <w:rsid w:val="00242554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3BC5"/>
    <w:rsid w:val="0027680F"/>
    <w:rsid w:val="002775F9"/>
    <w:rsid w:val="002830B1"/>
    <w:rsid w:val="002844ED"/>
    <w:rsid w:val="00284A6D"/>
    <w:rsid w:val="00285E94"/>
    <w:rsid w:val="00293518"/>
    <w:rsid w:val="002946B8"/>
    <w:rsid w:val="002A2741"/>
    <w:rsid w:val="002A4659"/>
    <w:rsid w:val="002B1EBB"/>
    <w:rsid w:val="002B34C8"/>
    <w:rsid w:val="002B52ED"/>
    <w:rsid w:val="002B7DAA"/>
    <w:rsid w:val="002C4FDC"/>
    <w:rsid w:val="002D261F"/>
    <w:rsid w:val="002D6E72"/>
    <w:rsid w:val="002D7C7F"/>
    <w:rsid w:val="002E1A1C"/>
    <w:rsid w:val="002E2CE1"/>
    <w:rsid w:val="002E3308"/>
    <w:rsid w:val="002E67FD"/>
    <w:rsid w:val="002E79E5"/>
    <w:rsid w:val="002F2A60"/>
    <w:rsid w:val="002F5206"/>
    <w:rsid w:val="002F60E2"/>
    <w:rsid w:val="00302D60"/>
    <w:rsid w:val="00306230"/>
    <w:rsid w:val="003104A1"/>
    <w:rsid w:val="003105EA"/>
    <w:rsid w:val="0031070D"/>
    <w:rsid w:val="003205AE"/>
    <w:rsid w:val="00322E1F"/>
    <w:rsid w:val="003400C4"/>
    <w:rsid w:val="00345480"/>
    <w:rsid w:val="0034773B"/>
    <w:rsid w:val="0035410E"/>
    <w:rsid w:val="00357295"/>
    <w:rsid w:val="0036087C"/>
    <w:rsid w:val="00367AFC"/>
    <w:rsid w:val="00371218"/>
    <w:rsid w:val="0037176C"/>
    <w:rsid w:val="003767A1"/>
    <w:rsid w:val="003817A4"/>
    <w:rsid w:val="003852A4"/>
    <w:rsid w:val="0039067B"/>
    <w:rsid w:val="003907BC"/>
    <w:rsid w:val="003958C7"/>
    <w:rsid w:val="003968C5"/>
    <w:rsid w:val="003A17F4"/>
    <w:rsid w:val="003A4099"/>
    <w:rsid w:val="003A41CD"/>
    <w:rsid w:val="003A62B0"/>
    <w:rsid w:val="003A7F0E"/>
    <w:rsid w:val="003B24FD"/>
    <w:rsid w:val="003B6928"/>
    <w:rsid w:val="003C1C04"/>
    <w:rsid w:val="003C50F8"/>
    <w:rsid w:val="003C58D0"/>
    <w:rsid w:val="003C597C"/>
    <w:rsid w:val="003D03D4"/>
    <w:rsid w:val="003E17EA"/>
    <w:rsid w:val="003E5882"/>
    <w:rsid w:val="003E5D6F"/>
    <w:rsid w:val="003E5F91"/>
    <w:rsid w:val="003F2901"/>
    <w:rsid w:val="003F2B87"/>
    <w:rsid w:val="003F5853"/>
    <w:rsid w:val="003F7726"/>
    <w:rsid w:val="00402AE4"/>
    <w:rsid w:val="00403EC7"/>
    <w:rsid w:val="00417F67"/>
    <w:rsid w:val="00421239"/>
    <w:rsid w:val="004231DC"/>
    <w:rsid w:val="0042365D"/>
    <w:rsid w:val="00424419"/>
    <w:rsid w:val="004328A4"/>
    <w:rsid w:val="00433423"/>
    <w:rsid w:val="0043793F"/>
    <w:rsid w:val="00441A47"/>
    <w:rsid w:val="004515F5"/>
    <w:rsid w:val="0045227F"/>
    <w:rsid w:val="00461371"/>
    <w:rsid w:val="004623E4"/>
    <w:rsid w:val="0046632D"/>
    <w:rsid w:val="00471F67"/>
    <w:rsid w:val="00473B78"/>
    <w:rsid w:val="00476793"/>
    <w:rsid w:val="0048032A"/>
    <w:rsid w:val="00481C4A"/>
    <w:rsid w:val="004832C9"/>
    <w:rsid w:val="00485373"/>
    <w:rsid w:val="0049112A"/>
    <w:rsid w:val="00491B4C"/>
    <w:rsid w:val="00497409"/>
    <w:rsid w:val="004A0A0B"/>
    <w:rsid w:val="004A43F5"/>
    <w:rsid w:val="004B0D88"/>
    <w:rsid w:val="004B11B4"/>
    <w:rsid w:val="004B1F0D"/>
    <w:rsid w:val="004B623B"/>
    <w:rsid w:val="004B6DBC"/>
    <w:rsid w:val="004C78B4"/>
    <w:rsid w:val="004D344E"/>
    <w:rsid w:val="004D45D6"/>
    <w:rsid w:val="004D5B23"/>
    <w:rsid w:val="004E23D0"/>
    <w:rsid w:val="004E422B"/>
    <w:rsid w:val="004F049D"/>
    <w:rsid w:val="004F1C65"/>
    <w:rsid w:val="004F4AB5"/>
    <w:rsid w:val="004F6527"/>
    <w:rsid w:val="00504398"/>
    <w:rsid w:val="0050675E"/>
    <w:rsid w:val="00506BC6"/>
    <w:rsid w:val="005148A8"/>
    <w:rsid w:val="00514F06"/>
    <w:rsid w:val="00523977"/>
    <w:rsid w:val="005249B6"/>
    <w:rsid w:val="005334F4"/>
    <w:rsid w:val="00537CB4"/>
    <w:rsid w:val="005560A2"/>
    <w:rsid w:val="005663BC"/>
    <w:rsid w:val="00570BF7"/>
    <w:rsid w:val="0057124A"/>
    <w:rsid w:val="00572DCE"/>
    <w:rsid w:val="005742E9"/>
    <w:rsid w:val="00580188"/>
    <w:rsid w:val="0058035B"/>
    <w:rsid w:val="00581668"/>
    <w:rsid w:val="00591E9F"/>
    <w:rsid w:val="00591EB1"/>
    <w:rsid w:val="00592D43"/>
    <w:rsid w:val="00593042"/>
    <w:rsid w:val="005959AB"/>
    <w:rsid w:val="00596B48"/>
    <w:rsid w:val="005A09F5"/>
    <w:rsid w:val="005A45B6"/>
    <w:rsid w:val="005A62B3"/>
    <w:rsid w:val="005A7C06"/>
    <w:rsid w:val="005B647F"/>
    <w:rsid w:val="005C0DB2"/>
    <w:rsid w:val="005C1B2B"/>
    <w:rsid w:val="005C347E"/>
    <w:rsid w:val="005C45A9"/>
    <w:rsid w:val="005C6DBF"/>
    <w:rsid w:val="005D1D74"/>
    <w:rsid w:val="005D23A6"/>
    <w:rsid w:val="005E1890"/>
    <w:rsid w:val="005F6B01"/>
    <w:rsid w:val="0060151C"/>
    <w:rsid w:val="0060281B"/>
    <w:rsid w:val="0060399E"/>
    <w:rsid w:val="0061340C"/>
    <w:rsid w:val="006140D5"/>
    <w:rsid w:val="00626421"/>
    <w:rsid w:val="00630525"/>
    <w:rsid w:val="00634787"/>
    <w:rsid w:val="00635285"/>
    <w:rsid w:val="00641340"/>
    <w:rsid w:val="006454C0"/>
    <w:rsid w:val="00645DA6"/>
    <w:rsid w:val="00652D27"/>
    <w:rsid w:val="00654D3E"/>
    <w:rsid w:val="00665F79"/>
    <w:rsid w:val="00670873"/>
    <w:rsid w:val="0067172A"/>
    <w:rsid w:val="00671DCC"/>
    <w:rsid w:val="0069294B"/>
    <w:rsid w:val="00693020"/>
    <w:rsid w:val="00693A3E"/>
    <w:rsid w:val="006958E2"/>
    <w:rsid w:val="00696211"/>
    <w:rsid w:val="006A1233"/>
    <w:rsid w:val="006A2191"/>
    <w:rsid w:val="006A30DD"/>
    <w:rsid w:val="006A530B"/>
    <w:rsid w:val="006C07E2"/>
    <w:rsid w:val="006C0E6B"/>
    <w:rsid w:val="006C393C"/>
    <w:rsid w:val="006C5969"/>
    <w:rsid w:val="006D72F3"/>
    <w:rsid w:val="006D7557"/>
    <w:rsid w:val="006E3428"/>
    <w:rsid w:val="006E56AE"/>
    <w:rsid w:val="006E5DBC"/>
    <w:rsid w:val="006F20AC"/>
    <w:rsid w:val="006F21B8"/>
    <w:rsid w:val="006F60E8"/>
    <w:rsid w:val="0070105C"/>
    <w:rsid w:val="007221AB"/>
    <w:rsid w:val="00725FF1"/>
    <w:rsid w:val="00730DEC"/>
    <w:rsid w:val="007315C5"/>
    <w:rsid w:val="007330AA"/>
    <w:rsid w:val="00736226"/>
    <w:rsid w:val="00737377"/>
    <w:rsid w:val="00740191"/>
    <w:rsid w:val="0074295A"/>
    <w:rsid w:val="0074524E"/>
    <w:rsid w:val="00745A0C"/>
    <w:rsid w:val="00746A0D"/>
    <w:rsid w:val="00752DDD"/>
    <w:rsid w:val="00757C4A"/>
    <w:rsid w:val="00762081"/>
    <w:rsid w:val="0077082B"/>
    <w:rsid w:val="0077308C"/>
    <w:rsid w:val="007741B0"/>
    <w:rsid w:val="00775AAC"/>
    <w:rsid w:val="00775F8E"/>
    <w:rsid w:val="00776C9A"/>
    <w:rsid w:val="007833A5"/>
    <w:rsid w:val="00784763"/>
    <w:rsid w:val="00790C54"/>
    <w:rsid w:val="007948BC"/>
    <w:rsid w:val="0079516E"/>
    <w:rsid w:val="00797670"/>
    <w:rsid w:val="00797E0D"/>
    <w:rsid w:val="00797FC3"/>
    <w:rsid w:val="007A1FC8"/>
    <w:rsid w:val="007A3A24"/>
    <w:rsid w:val="007A3F83"/>
    <w:rsid w:val="007B6535"/>
    <w:rsid w:val="007B7EDC"/>
    <w:rsid w:val="007C121D"/>
    <w:rsid w:val="007C1FB6"/>
    <w:rsid w:val="007C3BBF"/>
    <w:rsid w:val="007D0283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800ECA"/>
    <w:rsid w:val="00800F7B"/>
    <w:rsid w:val="00801A53"/>
    <w:rsid w:val="00805540"/>
    <w:rsid w:val="008105D2"/>
    <w:rsid w:val="00810822"/>
    <w:rsid w:val="00813F82"/>
    <w:rsid w:val="00814156"/>
    <w:rsid w:val="00817318"/>
    <w:rsid w:val="00817B49"/>
    <w:rsid w:val="008213DC"/>
    <w:rsid w:val="00830A3D"/>
    <w:rsid w:val="00830DFD"/>
    <w:rsid w:val="00833ED3"/>
    <w:rsid w:val="0084265E"/>
    <w:rsid w:val="00847B4B"/>
    <w:rsid w:val="008519EC"/>
    <w:rsid w:val="00854263"/>
    <w:rsid w:val="00856BF5"/>
    <w:rsid w:val="00857306"/>
    <w:rsid w:val="00863321"/>
    <w:rsid w:val="00863AEC"/>
    <w:rsid w:val="00864FD8"/>
    <w:rsid w:val="00872B53"/>
    <w:rsid w:val="00876A89"/>
    <w:rsid w:val="008772C2"/>
    <w:rsid w:val="008817CF"/>
    <w:rsid w:val="00883DA2"/>
    <w:rsid w:val="00884941"/>
    <w:rsid w:val="008864CC"/>
    <w:rsid w:val="008935DF"/>
    <w:rsid w:val="00894081"/>
    <w:rsid w:val="0089426C"/>
    <w:rsid w:val="00894B60"/>
    <w:rsid w:val="008A19C2"/>
    <w:rsid w:val="008A251B"/>
    <w:rsid w:val="008A3ECA"/>
    <w:rsid w:val="008B18D7"/>
    <w:rsid w:val="008C27A5"/>
    <w:rsid w:val="008C78AD"/>
    <w:rsid w:val="008F0F61"/>
    <w:rsid w:val="008F2D82"/>
    <w:rsid w:val="008F33E3"/>
    <w:rsid w:val="008F75B4"/>
    <w:rsid w:val="008F7A87"/>
    <w:rsid w:val="00901B55"/>
    <w:rsid w:val="009032E1"/>
    <w:rsid w:val="0090453B"/>
    <w:rsid w:val="0090711F"/>
    <w:rsid w:val="00911D2B"/>
    <w:rsid w:val="009142B4"/>
    <w:rsid w:val="00921223"/>
    <w:rsid w:val="00925298"/>
    <w:rsid w:val="00931588"/>
    <w:rsid w:val="009353A5"/>
    <w:rsid w:val="0093554C"/>
    <w:rsid w:val="00937C24"/>
    <w:rsid w:val="00937D9A"/>
    <w:rsid w:val="009446AF"/>
    <w:rsid w:val="009449C4"/>
    <w:rsid w:val="00945948"/>
    <w:rsid w:val="00946744"/>
    <w:rsid w:val="00946D52"/>
    <w:rsid w:val="00951758"/>
    <w:rsid w:val="00951977"/>
    <w:rsid w:val="00954827"/>
    <w:rsid w:val="0096313A"/>
    <w:rsid w:val="009634B4"/>
    <w:rsid w:val="00963EF0"/>
    <w:rsid w:val="009658E8"/>
    <w:rsid w:val="00966AB3"/>
    <w:rsid w:val="00971190"/>
    <w:rsid w:val="00972453"/>
    <w:rsid w:val="00972995"/>
    <w:rsid w:val="00975C9E"/>
    <w:rsid w:val="00976B16"/>
    <w:rsid w:val="0098004B"/>
    <w:rsid w:val="00982930"/>
    <w:rsid w:val="00991E62"/>
    <w:rsid w:val="00992E9D"/>
    <w:rsid w:val="009939A3"/>
    <w:rsid w:val="009972F8"/>
    <w:rsid w:val="009B128C"/>
    <w:rsid w:val="009B1CDA"/>
    <w:rsid w:val="009B237A"/>
    <w:rsid w:val="009B2EA8"/>
    <w:rsid w:val="009C1103"/>
    <w:rsid w:val="009C131E"/>
    <w:rsid w:val="009C42D4"/>
    <w:rsid w:val="009C637E"/>
    <w:rsid w:val="009C7CAA"/>
    <w:rsid w:val="009C7CE7"/>
    <w:rsid w:val="009D1FC7"/>
    <w:rsid w:val="009D2734"/>
    <w:rsid w:val="009D58CC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2863"/>
    <w:rsid w:val="00A22AE0"/>
    <w:rsid w:val="00A24D3D"/>
    <w:rsid w:val="00A3116F"/>
    <w:rsid w:val="00A3159B"/>
    <w:rsid w:val="00A3390A"/>
    <w:rsid w:val="00A33B6F"/>
    <w:rsid w:val="00A35070"/>
    <w:rsid w:val="00A36CBA"/>
    <w:rsid w:val="00A377E3"/>
    <w:rsid w:val="00A4097B"/>
    <w:rsid w:val="00A40BF0"/>
    <w:rsid w:val="00A43462"/>
    <w:rsid w:val="00A44CD8"/>
    <w:rsid w:val="00A46EAD"/>
    <w:rsid w:val="00A5117A"/>
    <w:rsid w:val="00A54B9C"/>
    <w:rsid w:val="00A6084F"/>
    <w:rsid w:val="00A62576"/>
    <w:rsid w:val="00A6310B"/>
    <w:rsid w:val="00A66BED"/>
    <w:rsid w:val="00A6766E"/>
    <w:rsid w:val="00A71DEC"/>
    <w:rsid w:val="00A72134"/>
    <w:rsid w:val="00A802F7"/>
    <w:rsid w:val="00A83771"/>
    <w:rsid w:val="00A83E3A"/>
    <w:rsid w:val="00A846D9"/>
    <w:rsid w:val="00A93594"/>
    <w:rsid w:val="00AA5BDC"/>
    <w:rsid w:val="00AB5A72"/>
    <w:rsid w:val="00AC20A7"/>
    <w:rsid w:val="00AD0C6E"/>
    <w:rsid w:val="00AD1098"/>
    <w:rsid w:val="00AD2CE8"/>
    <w:rsid w:val="00AD42D8"/>
    <w:rsid w:val="00AD5370"/>
    <w:rsid w:val="00AE246F"/>
    <w:rsid w:val="00AE525A"/>
    <w:rsid w:val="00AE535C"/>
    <w:rsid w:val="00AE5DD8"/>
    <w:rsid w:val="00AF0A89"/>
    <w:rsid w:val="00AF3759"/>
    <w:rsid w:val="00AF71FC"/>
    <w:rsid w:val="00AF73BE"/>
    <w:rsid w:val="00B002F3"/>
    <w:rsid w:val="00B01427"/>
    <w:rsid w:val="00B02D28"/>
    <w:rsid w:val="00B02D40"/>
    <w:rsid w:val="00B107F0"/>
    <w:rsid w:val="00B117E4"/>
    <w:rsid w:val="00B11971"/>
    <w:rsid w:val="00B13AA1"/>
    <w:rsid w:val="00B16EEA"/>
    <w:rsid w:val="00B20347"/>
    <w:rsid w:val="00B22779"/>
    <w:rsid w:val="00B22901"/>
    <w:rsid w:val="00B22D0F"/>
    <w:rsid w:val="00B23CA9"/>
    <w:rsid w:val="00B24500"/>
    <w:rsid w:val="00B24BF3"/>
    <w:rsid w:val="00B26129"/>
    <w:rsid w:val="00B32850"/>
    <w:rsid w:val="00B3546C"/>
    <w:rsid w:val="00B41F17"/>
    <w:rsid w:val="00B45B4B"/>
    <w:rsid w:val="00B45BAF"/>
    <w:rsid w:val="00B51FB9"/>
    <w:rsid w:val="00B52BCD"/>
    <w:rsid w:val="00B53891"/>
    <w:rsid w:val="00B55564"/>
    <w:rsid w:val="00B713C1"/>
    <w:rsid w:val="00B71BC6"/>
    <w:rsid w:val="00B73AD2"/>
    <w:rsid w:val="00B8099B"/>
    <w:rsid w:val="00B847C2"/>
    <w:rsid w:val="00B85BB7"/>
    <w:rsid w:val="00B8639F"/>
    <w:rsid w:val="00B871ED"/>
    <w:rsid w:val="00B9179A"/>
    <w:rsid w:val="00B9192D"/>
    <w:rsid w:val="00B96119"/>
    <w:rsid w:val="00B96BA0"/>
    <w:rsid w:val="00BA3122"/>
    <w:rsid w:val="00BA4479"/>
    <w:rsid w:val="00BA6039"/>
    <w:rsid w:val="00BA7B63"/>
    <w:rsid w:val="00BB0BFE"/>
    <w:rsid w:val="00BB40F9"/>
    <w:rsid w:val="00BB5731"/>
    <w:rsid w:val="00BC5CDD"/>
    <w:rsid w:val="00BC730C"/>
    <w:rsid w:val="00BD184A"/>
    <w:rsid w:val="00BD5BE9"/>
    <w:rsid w:val="00BD5C25"/>
    <w:rsid w:val="00BD75B1"/>
    <w:rsid w:val="00BE07CB"/>
    <w:rsid w:val="00BE63C7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17F53"/>
    <w:rsid w:val="00C260C8"/>
    <w:rsid w:val="00C27247"/>
    <w:rsid w:val="00C27877"/>
    <w:rsid w:val="00C2796C"/>
    <w:rsid w:val="00C34D10"/>
    <w:rsid w:val="00C35450"/>
    <w:rsid w:val="00C516D0"/>
    <w:rsid w:val="00C532E7"/>
    <w:rsid w:val="00C55290"/>
    <w:rsid w:val="00C55668"/>
    <w:rsid w:val="00C620DD"/>
    <w:rsid w:val="00C67224"/>
    <w:rsid w:val="00C71851"/>
    <w:rsid w:val="00C749FD"/>
    <w:rsid w:val="00C8344D"/>
    <w:rsid w:val="00C91EFA"/>
    <w:rsid w:val="00C93ECA"/>
    <w:rsid w:val="00C97546"/>
    <w:rsid w:val="00C978C2"/>
    <w:rsid w:val="00CA0099"/>
    <w:rsid w:val="00CB3A2E"/>
    <w:rsid w:val="00CB5DE1"/>
    <w:rsid w:val="00CB7F03"/>
    <w:rsid w:val="00CC2DB1"/>
    <w:rsid w:val="00CC64E7"/>
    <w:rsid w:val="00CC7585"/>
    <w:rsid w:val="00CC7E66"/>
    <w:rsid w:val="00CD2395"/>
    <w:rsid w:val="00CD6492"/>
    <w:rsid w:val="00CE7D56"/>
    <w:rsid w:val="00CF1674"/>
    <w:rsid w:val="00CF4311"/>
    <w:rsid w:val="00CF4705"/>
    <w:rsid w:val="00CF4A2C"/>
    <w:rsid w:val="00CF5C5B"/>
    <w:rsid w:val="00CF6C25"/>
    <w:rsid w:val="00D00283"/>
    <w:rsid w:val="00D0319B"/>
    <w:rsid w:val="00D0615C"/>
    <w:rsid w:val="00D065F2"/>
    <w:rsid w:val="00D06FB3"/>
    <w:rsid w:val="00D1269E"/>
    <w:rsid w:val="00D147A3"/>
    <w:rsid w:val="00D15DA8"/>
    <w:rsid w:val="00D32CE5"/>
    <w:rsid w:val="00D33B4B"/>
    <w:rsid w:val="00D3680F"/>
    <w:rsid w:val="00D36831"/>
    <w:rsid w:val="00D37664"/>
    <w:rsid w:val="00D44DE5"/>
    <w:rsid w:val="00D451DA"/>
    <w:rsid w:val="00D46327"/>
    <w:rsid w:val="00D46945"/>
    <w:rsid w:val="00D51F74"/>
    <w:rsid w:val="00D5284A"/>
    <w:rsid w:val="00D54760"/>
    <w:rsid w:val="00D55EEC"/>
    <w:rsid w:val="00D613F4"/>
    <w:rsid w:val="00D63659"/>
    <w:rsid w:val="00D65EF8"/>
    <w:rsid w:val="00D71EB7"/>
    <w:rsid w:val="00D730A8"/>
    <w:rsid w:val="00D8224D"/>
    <w:rsid w:val="00D8453D"/>
    <w:rsid w:val="00D918CE"/>
    <w:rsid w:val="00D95BB2"/>
    <w:rsid w:val="00DA1766"/>
    <w:rsid w:val="00DA3708"/>
    <w:rsid w:val="00DA4938"/>
    <w:rsid w:val="00DB04C2"/>
    <w:rsid w:val="00DB05DA"/>
    <w:rsid w:val="00DB1438"/>
    <w:rsid w:val="00DC2B16"/>
    <w:rsid w:val="00DC2D59"/>
    <w:rsid w:val="00DC4B8D"/>
    <w:rsid w:val="00DC716F"/>
    <w:rsid w:val="00DD3110"/>
    <w:rsid w:val="00DD61C4"/>
    <w:rsid w:val="00DD7890"/>
    <w:rsid w:val="00DF1F20"/>
    <w:rsid w:val="00DF3C27"/>
    <w:rsid w:val="00DF5063"/>
    <w:rsid w:val="00E03F4C"/>
    <w:rsid w:val="00E10681"/>
    <w:rsid w:val="00E121B2"/>
    <w:rsid w:val="00E12FAA"/>
    <w:rsid w:val="00E15830"/>
    <w:rsid w:val="00E214F9"/>
    <w:rsid w:val="00E246D7"/>
    <w:rsid w:val="00E258C7"/>
    <w:rsid w:val="00E32F17"/>
    <w:rsid w:val="00E35BA6"/>
    <w:rsid w:val="00E36A76"/>
    <w:rsid w:val="00E408B9"/>
    <w:rsid w:val="00E47E55"/>
    <w:rsid w:val="00E5119B"/>
    <w:rsid w:val="00E551D9"/>
    <w:rsid w:val="00E57EB0"/>
    <w:rsid w:val="00E60A38"/>
    <w:rsid w:val="00E623CE"/>
    <w:rsid w:val="00E6339F"/>
    <w:rsid w:val="00E63AC7"/>
    <w:rsid w:val="00E64482"/>
    <w:rsid w:val="00E71767"/>
    <w:rsid w:val="00E718EF"/>
    <w:rsid w:val="00E73B05"/>
    <w:rsid w:val="00E7442C"/>
    <w:rsid w:val="00E81F87"/>
    <w:rsid w:val="00E82848"/>
    <w:rsid w:val="00E873A1"/>
    <w:rsid w:val="00E903E2"/>
    <w:rsid w:val="00E92B2E"/>
    <w:rsid w:val="00EA19F8"/>
    <w:rsid w:val="00EA360F"/>
    <w:rsid w:val="00EA434D"/>
    <w:rsid w:val="00EB00D7"/>
    <w:rsid w:val="00EB154D"/>
    <w:rsid w:val="00EB3008"/>
    <w:rsid w:val="00EB39FD"/>
    <w:rsid w:val="00EB4D23"/>
    <w:rsid w:val="00EB78AE"/>
    <w:rsid w:val="00EC1BF2"/>
    <w:rsid w:val="00EC3CC9"/>
    <w:rsid w:val="00EC7206"/>
    <w:rsid w:val="00ED0DF4"/>
    <w:rsid w:val="00ED1F00"/>
    <w:rsid w:val="00ED2915"/>
    <w:rsid w:val="00ED2A60"/>
    <w:rsid w:val="00ED37C7"/>
    <w:rsid w:val="00ED445B"/>
    <w:rsid w:val="00ED6B23"/>
    <w:rsid w:val="00ED7C0C"/>
    <w:rsid w:val="00ED7E6E"/>
    <w:rsid w:val="00EE102F"/>
    <w:rsid w:val="00EE182F"/>
    <w:rsid w:val="00EF1328"/>
    <w:rsid w:val="00EF3053"/>
    <w:rsid w:val="00EF4B13"/>
    <w:rsid w:val="00F05941"/>
    <w:rsid w:val="00F109BD"/>
    <w:rsid w:val="00F109F6"/>
    <w:rsid w:val="00F17766"/>
    <w:rsid w:val="00F207E6"/>
    <w:rsid w:val="00F23256"/>
    <w:rsid w:val="00F32252"/>
    <w:rsid w:val="00F36B30"/>
    <w:rsid w:val="00F36E8B"/>
    <w:rsid w:val="00F52361"/>
    <w:rsid w:val="00F5453C"/>
    <w:rsid w:val="00F563DB"/>
    <w:rsid w:val="00F578AB"/>
    <w:rsid w:val="00F64879"/>
    <w:rsid w:val="00F7104C"/>
    <w:rsid w:val="00F7331A"/>
    <w:rsid w:val="00F7568E"/>
    <w:rsid w:val="00F84412"/>
    <w:rsid w:val="00F84FE6"/>
    <w:rsid w:val="00F94849"/>
    <w:rsid w:val="00F95165"/>
    <w:rsid w:val="00FA0D5D"/>
    <w:rsid w:val="00FB2433"/>
    <w:rsid w:val="00FB2E50"/>
    <w:rsid w:val="00FB62E0"/>
    <w:rsid w:val="00FC1F79"/>
    <w:rsid w:val="00FC29DE"/>
    <w:rsid w:val="00FC4956"/>
    <w:rsid w:val="00FC73C6"/>
    <w:rsid w:val="00FC789D"/>
    <w:rsid w:val="00FD1983"/>
    <w:rsid w:val="00FD68A1"/>
    <w:rsid w:val="00FD7285"/>
    <w:rsid w:val="00FE0C00"/>
    <w:rsid w:val="00FE17A9"/>
    <w:rsid w:val="00FE1CAC"/>
    <w:rsid w:val="00FE3AB4"/>
    <w:rsid w:val="00FE5FF2"/>
    <w:rsid w:val="00FF3B6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2830B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2830B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file:///C:\AMESOL\Analisis\Megacable\EspecificacionRequerimientos\General\MEG_Reglas_de_Negocio.docx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image" Target="media/image2.emf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../General/MEG_Reglas_de_Negocio.docx" TargetMode="External"/><Relationship Id="rId25" Type="http://schemas.openxmlformats.org/officeDocument/2006/relationships/hyperlink" Target="file:///C:\AMESOL\Analisis\Megacable\EspecificacionRequerimientos\General\MEG_Reglas_de_Negocio.docx" TargetMode="External"/><Relationship Id="rId33" Type="http://schemas.openxmlformats.org/officeDocument/2006/relationships/hyperlink" Target="file:///C:\AMESOL\Analisis\Megacable\EspecificacionRequerimientos\General\MEG_Glosario_de_Mensajes.docx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hyperlink" Target="../General/MEG_Reglas_de_Negocio.docx" TargetMode="External"/><Relationship Id="rId29" Type="http://schemas.openxmlformats.org/officeDocument/2006/relationships/hyperlink" Target="CUMEGWEB11_PresentarAcercaDe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file:///C:\AMESOL\Analisis\Megacable\EspecificacionRequerimientos\General\MEG_Reglas_de_Negocio.docx" TargetMode="External"/><Relationship Id="rId32" Type="http://schemas.openxmlformats.org/officeDocument/2006/relationships/hyperlink" Target="file:///C:\AMESOL\Analisis\Megacable\EspecificacionRequerimientos\General\MEG_Glosario_de_Mensajes.docx" TargetMode="External"/><Relationship Id="rId37" Type="http://schemas.openxmlformats.org/officeDocument/2006/relationships/header" Target="header1.xml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file:///C:\AMESOL\Analisis\Megacable\EspecificacionRequerimientos\General\MEG_Reglas_de_Negocio.docx" TargetMode="External"/><Relationship Id="rId28" Type="http://schemas.openxmlformats.org/officeDocument/2006/relationships/hyperlink" Target="file:///C:\AMESOL\Analisis\Megacable\EspecificacionRequerimientos\General\MEG_Reglas_de_Negocio.docx" TargetMode="External"/><Relationship Id="rId36" Type="http://schemas.openxmlformats.org/officeDocument/2006/relationships/image" Target="media/image3.emf"/><Relationship Id="rId10" Type="http://schemas.openxmlformats.org/officeDocument/2006/relationships/hyperlink" Target="CUMEGWEB02_SeleccionarActividades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hyperlink" Target="file:///C:\AMESOL\Analisis\Megacable\EspecificacionRequerimientos\General\MEG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hyperlink" Target="file:///C:\AMESOL\Analisis\Megacable\EspecificacionRequerimientos\General\MEG_Reglas_de_Negocio.docx" TargetMode="External"/><Relationship Id="rId30" Type="http://schemas.openxmlformats.org/officeDocument/2006/relationships/hyperlink" Target="file:///C:\AMESOL\Analisis\Megacable\EspecificacionRequerimientos\General\MEG_Glosario_de_Mensajes.docx" TargetMode="External"/><Relationship Id="rId35" Type="http://schemas.openxmlformats.org/officeDocument/2006/relationships/oleObject" Target="embeddings/oleObject1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Megacable\Ejemplo\Documentaci&#243;n%20de%20An&#225;lisis\ECU_MOV\MEG_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119A5-DB1E-4177-9684-341828B4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MEG_[Clave_del_CU]_[Nombre_del_CU].dotx</Template>
  <TotalTime>562</TotalTime>
  <Pages>14</Pages>
  <Words>2606</Words>
  <Characters>14335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16908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p</dc:creator>
  <cp:lastModifiedBy>lpasindo</cp:lastModifiedBy>
  <cp:revision>60</cp:revision>
  <cp:lastPrinted>2008-09-11T22:09:00Z</cp:lastPrinted>
  <dcterms:created xsi:type="dcterms:W3CDTF">2010-07-15T16:34:00Z</dcterms:created>
  <dcterms:modified xsi:type="dcterms:W3CDTF">2012-04-01T15:53:00Z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