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4362F" w:rsidRPr="00B6369B" w:rsidRDefault="0064362F" w:rsidP="0064362F">
      <w:pPr>
        <w:jc w:val="right"/>
        <w:rPr>
          <w:rFonts w:cs="Arial"/>
          <w:b/>
          <w:i/>
          <w:iCs/>
          <w:color w:val="0000FF"/>
          <w:sz w:val="24"/>
          <w:lang w:val="es-MX" w:eastAsia="en-US"/>
        </w:rPr>
      </w:pPr>
      <w:r w:rsidRPr="00B6369B">
        <w:rPr>
          <w:b/>
          <w:sz w:val="24"/>
        </w:rPr>
        <w:t xml:space="preserve">Proyecto </w:t>
      </w:r>
      <w:proofErr w:type="spellStart"/>
      <w:r w:rsidRPr="00B6369B">
        <w:rPr>
          <w:b/>
          <w:sz w:val="24"/>
        </w:rPr>
        <w:t>Megacable</w:t>
      </w:r>
      <w:proofErr w:type="spellEnd"/>
    </w:p>
    <w:p w:rsidR="0064362F" w:rsidRPr="00B6369B" w:rsidRDefault="0064362F" w:rsidP="0064362F">
      <w:pPr>
        <w:numPr>
          <w:ilvl w:val="12"/>
          <w:numId w:val="0"/>
        </w:numPr>
        <w:ind w:left="283" w:hanging="283"/>
        <w:jc w:val="right"/>
        <w:rPr>
          <w:b/>
          <w:sz w:val="24"/>
          <w:lang w:val="es-MX"/>
        </w:rPr>
      </w:pPr>
    </w:p>
    <w:p w:rsidR="0064362F" w:rsidRPr="00B6369B" w:rsidRDefault="0064362F" w:rsidP="0064362F">
      <w:pPr>
        <w:numPr>
          <w:ilvl w:val="12"/>
          <w:numId w:val="0"/>
        </w:numPr>
        <w:ind w:left="283" w:hanging="283"/>
        <w:jc w:val="right"/>
        <w:rPr>
          <w:b/>
          <w:sz w:val="24"/>
          <w:u w:val="single"/>
        </w:rPr>
      </w:pPr>
      <w:r w:rsidRPr="00B6369B">
        <w:rPr>
          <w:b/>
          <w:sz w:val="24"/>
        </w:rPr>
        <w:t>Especificación del Caso de Uso: Administrar Sucursales – CUMEGWEB05</w:t>
      </w:r>
    </w:p>
    <w:p w:rsidR="0064362F" w:rsidRPr="00B6369B" w:rsidRDefault="0064362F" w:rsidP="0064362F">
      <w:pPr>
        <w:numPr>
          <w:ilvl w:val="12"/>
          <w:numId w:val="0"/>
        </w:numPr>
        <w:ind w:left="283" w:hanging="283"/>
        <w:jc w:val="right"/>
        <w:rPr>
          <w:b/>
          <w:sz w:val="24"/>
        </w:rPr>
      </w:pPr>
    </w:p>
    <w:p w:rsidR="0060151C" w:rsidRPr="00B6369B" w:rsidRDefault="0064362F" w:rsidP="0064362F">
      <w:pPr>
        <w:numPr>
          <w:ilvl w:val="12"/>
          <w:numId w:val="0"/>
        </w:numPr>
        <w:ind w:left="283" w:hanging="283"/>
        <w:jc w:val="right"/>
        <w:rPr>
          <w:sz w:val="24"/>
        </w:rPr>
      </w:pPr>
      <w:r w:rsidRPr="00B6369B">
        <w:rPr>
          <w:b/>
          <w:sz w:val="24"/>
        </w:rPr>
        <w:t>VERSIÓN 1.0</w:t>
      </w:r>
      <w:r w:rsidRPr="00B6369B">
        <w:rPr>
          <w:sz w:val="24"/>
        </w:rPr>
        <w:t xml:space="preserve">  </w:t>
      </w:r>
    </w:p>
    <w:p w:rsidR="009F63D6" w:rsidRPr="00B6369B" w:rsidRDefault="009F63D6" w:rsidP="007B7EDC">
      <w:pPr>
        <w:rPr>
          <w:sz w:val="24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Pr="0064362F" w:rsidRDefault="009F63D6" w:rsidP="007B7EDC">
      <w:pPr>
        <w:rPr>
          <w:u w:val="single"/>
        </w:rPr>
      </w:pPr>
    </w:p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C4076" w:rsidRPr="00EF685D" w:rsidTr="008631B0">
        <w:trPr>
          <w:jc w:val="center"/>
        </w:trPr>
        <w:tc>
          <w:tcPr>
            <w:tcW w:w="2304" w:type="dxa"/>
          </w:tcPr>
          <w:p w:rsidR="00CC4076" w:rsidRPr="00EF685D" w:rsidRDefault="00CC4076" w:rsidP="008631B0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  <w:r w:rsidRPr="00EF685D">
              <w:rPr>
                <w:iCs/>
                <w:color w:val="000000" w:themeColor="text1"/>
              </w:rPr>
              <w:t>/07/2010</w:t>
            </w:r>
          </w:p>
        </w:tc>
        <w:tc>
          <w:tcPr>
            <w:tcW w:w="1152" w:type="dxa"/>
          </w:tcPr>
          <w:p w:rsidR="00CC4076" w:rsidRPr="00EF685D" w:rsidRDefault="00CC4076" w:rsidP="008631B0">
            <w:pPr>
              <w:pStyle w:val="Tabletext"/>
              <w:jc w:val="center"/>
              <w:rPr>
                <w:iCs/>
                <w:color w:val="000000" w:themeColor="text1"/>
              </w:rPr>
            </w:pPr>
            <w:r w:rsidRPr="00EF685D">
              <w:rPr>
                <w:iCs/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:rsidR="00CC4076" w:rsidRPr="00EF685D" w:rsidRDefault="00CC4076" w:rsidP="00A0122B">
            <w:pPr>
              <w:pStyle w:val="Tabletext"/>
              <w:rPr>
                <w:iCs/>
                <w:color w:val="000000" w:themeColor="text1"/>
              </w:rPr>
            </w:pPr>
            <w:r w:rsidRPr="00AE2E70">
              <w:t>Elaboración de la especificación del caso de uso</w:t>
            </w:r>
            <w:r>
              <w:t xml:space="preserve"> Administrar Sucursales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A0122B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CC4076" w:rsidRPr="00EF685D" w:rsidRDefault="00CC4076" w:rsidP="008631B0">
            <w:pPr>
              <w:pStyle w:val="Tabletext"/>
              <w:jc w:val="center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Priscila Zamora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C32860" w:rsidRDefault="00481C4A" w:rsidP="00481C4A"/>
    <w:p w:rsidR="006519B8" w:rsidRDefault="00496BD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6290586" w:history="1">
        <w:r w:rsidR="006519B8" w:rsidRPr="003C2985">
          <w:rPr>
            <w:rStyle w:val="Hipervnculo"/>
          </w:rPr>
          <w:t>1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Introducción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_Toc266290586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4</w:t>
        </w:r>
        <w:r w:rsidR="006519B8">
          <w:rPr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587" w:history="1">
        <w:r w:rsidR="006519B8" w:rsidRPr="003C2985">
          <w:rPr>
            <w:rStyle w:val="Hipervnculo"/>
          </w:rPr>
          <w:t>2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Caso de uso: Administrar Sucursales – CUMEGWEB05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_Toc266290587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4</w:t>
        </w:r>
        <w:r w:rsidR="006519B8">
          <w:rPr>
            <w:webHidden/>
          </w:rPr>
          <w:fldChar w:fldCharType="end"/>
        </w:r>
      </w:hyperlink>
    </w:p>
    <w:p w:rsidR="006519B8" w:rsidRDefault="00041E37" w:rsidP="006519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88" w:history="1">
        <w:r w:rsidR="006519B8" w:rsidRPr="003C2985">
          <w:rPr>
            <w:rStyle w:val="Hipervnculo"/>
            <w:noProof/>
          </w:rPr>
          <w:t>2.1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Descripción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_Toc266290588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4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589" w:history="1">
        <w:r w:rsidR="006519B8" w:rsidRPr="003C2985">
          <w:rPr>
            <w:rStyle w:val="Hipervnculo"/>
          </w:rPr>
          <w:t>3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Diagrama de Casos de Uso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_Toc266290589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4</w:t>
        </w:r>
        <w:r w:rsidR="006519B8">
          <w:rPr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590" w:history="1">
        <w:r w:rsidR="006519B8" w:rsidRPr="003C2985">
          <w:rPr>
            <w:rStyle w:val="Hipervnculo"/>
          </w:rPr>
          <w:t>4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Precondiciones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_Toc266290590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4</w:t>
        </w:r>
        <w:r w:rsidR="006519B8">
          <w:rPr>
            <w:webHidden/>
          </w:rPr>
          <w:fldChar w:fldCharType="end"/>
        </w:r>
      </w:hyperlink>
    </w:p>
    <w:p w:rsidR="006519B8" w:rsidRDefault="00041E37" w:rsidP="006519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1" w:history="1">
        <w:r w:rsidR="006519B8" w:rsidRPr="003C2985">
          <w:rPr>
            <w:rStyle w:val="Hipervnculo"/>
            <w:noProof/>
          </w:rPr>
          <w:t>4.1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Actores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_Toc266290591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4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 w:rsidP="006519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2" w:history="1">
        <w:r w:rsidR="006519B8" w:rsidRPr="003C2985">
          <w:rPr>
            <w:rStyle w:val="Hipervnculo"/>
            <w:noProof/>
          </w:rPr>
          <w:t>4.2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Generales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_Toc266290592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4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593" w:history="1">
        <w:r w:rsidR="006519B8" w:rsidRPr="003C2985">
          <w:rPr>
            <w:rStyle w:val="Hipervnculo"/>
          </w:rPr>
          <w:t>5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Flujo de eventos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_Toc266290593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4</w:t>
        </w:r>
        <w:r w:rsidR="006519B8">
          <w:rPr>
            <w:webHidden/>
          </w:rPr>
          <w:fldChar w:fldCharType="end"/>
        </w:r>
      </w:hyperlink>
    </w:p>
    <w:p w:rsidR="006519B8" w:rsidRDefault="00041E37" w:rsidP="006519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4" w:history="1">
        <w:r w:rsidR="006519B8" w:rsidRPr="003C2985">
          <w:rPr>
            <w:rStyle w:val="Hipervnculo"/>
            <w:noProof/>
          </w:rPr>
          <w:t>5.1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Flujo básico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_Toc266290594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4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 w:rsidP="006519B8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5" w:history="1">
        <w:r w:rsidR="006519B8" w:rsidRPr="003C2985">
          <w:rPr>
            <w:rStyle w:val="Hipervnculo"/>
            <w:noProof/>
          </w:rPr>
          <w:t>5.2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Flujos Alternos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_Toc266290595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5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 w:rsidP="007A279B">
      <w:pPr>
        <w:pStyle w:val="TDC3"/>
        <w:numPr>
          <w:ilvl w:val="0"/>
          <w:numId w:val="0"/>
        </w:numPr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6" w:history="1">
        <w:r w:rsidR="006519B8" w:rsidRPr="003C2985">
          <w:rPr>
            <w:rStyle w:val="Hipervnculo"/>
            <w:noProof/>
          </w:rPr>
          <w:t>5.2.1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Opcionales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_Toc266290596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5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 w:rsidP="007A279B">
      <w:pPr>
        <w:pStyle w:val="TDC3"/>
        <w:numPr>
          <w:ilvl w:val="0"/>
          <w:numId w:val="0"/>
        </w:numPr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7" w:history="1">
        <w:r w:rsidR="006519B8" w:rsidRPr="003C2985">
          <w:rPr>
            <w:rStyle w:val="Hipervnculo"/>
            <w:noProof/>
          </w:rPr>
          <w:t>5.2.2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Generales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_Toc266290597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7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 w:rsidP="007A279B">
      <w:pPr>
        <w:pStyle w:val="TDC3"/>
        <w:numPr>
          <w:ilvl w:val="0"/>
          <w:numId w:val="0"/>
        </w:numPr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8" w:history="1">
        <w:r w:rsidR="006519B8" w:rsidRPr="003C2985">
          <w:rPr>
            <w:rStyle w:val="Hipervnculo"/>
            <w:noProof/>
          </w:rPr>
          <w:t>5.2.3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Extraordinarios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_Toc266290598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7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 w:rsidP="007A279B">
      <w:pPr>
        <w:pStyle w:val="TDC3"/>
        <w:numPr>
          <w:ilvl w:val="0"/>
          <w:numId w:val="0"/>
        </w:numPr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599" w:history="1">
        <w:r w:rsidR="006519B8" w:rsidRPr="003C2985">
          <w:rPr>
            <w:rStyle w:val="Hipervnculo"/>
            <w:noProof/>
          </w:rPr>
          <w:t>5.2.4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De excepción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_Toc266290599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7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 w:rsidP="007A279B">
      <w:pPr>
        <w:pStyle w:val="TDC3"/>
        <w:numPr>
          <w:ilvl w:val="0"/>
          <w:numId w:val="0"/>
        </w:numPr>
        <w:ind w:left="851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66290600" w:history="1">
        <w:r w:rsidR="006519B8" w:rsidRPr="003C2985">
          <w:rPr>
            <w:rStyle w:val="Hipervnculo"/>
            <w:noProof/>
          </w:rPr>
          <w:t>5.2.5</w:t>
        </w:r>
        <w:r w:rsidR="006519B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  <w:noProof/>
          </w:rPr>
          <w:t>De Validación</w:t>
        </w:r>
        <w:r w:rsidR="006519B8">
          <w:rPr>
            <w:noProof/>
            <w:webHidden/>
          </w:rPr>
          <w:tab/>
        </w:r>
        <w:r w:rsidR="006519B8">
          <w:rPr>
            <w:noProof/>
            <w:webHidden/>
          </w:rPr>
          <w:fldChar w:fldCharType="begin"/>
        </w:r>
        <w:r w:rsidR="006519B8">
          <w:rPr>
            <w:noProof/>
            <w:webHidden/>
          </w:rPr>
          <w:instrText xml:space="preserve"> PAGEREF _Toc266290600 \h </w:instrText>
        </w:r>
        <w:r w:rsidR="006519B8">
          <w:rPr>
            <w:noProof/>
            <w:webHidden/>
          </w:rPr>
        </w:r>
        <w:r w:rsidR="006519B8">
          <w:rPr>
            <w:noProof/>
            <w:webHidden/>
          </w:rPr>
          <w:fldChar w:fldCharType="separate"/>
        </w:r>
        <w:r w:rsidR="00542154">
          <w:rPr>
            <w:noProof/>
            <w:webHidden/>
          </w:rPr>
          <w:t>7</w:t>
        </w:r>
        <w:r w:rsidR="006519B8">
          <w:rPr>
            <w:noProof/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601" w:history="1">
        <w:r w:rsidR="006519B8" w:rsidRPr="003C2985">
          <w:rPr>
            <w:rStyle w:val="Hipervnculo"/>
          </w:rPr>
          <w:t>6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Poscondiciones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_Toc266290601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7</w:t>
        </w:r>
        <w:r w:rsidR="006519B8">
          <w:rPr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602" w:history="1">
        <w:r w:rsidR="006519B8" w:rsidRPr="003C2985">
          <w:rPr>
            <w:rStyle w:val="Hipervnculo"/>
          </w:rPr>
          <w:t>7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Anexos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_Toc266290602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7</w:t>
        </w:r>
        <w:r w:rsidR="006519B8">
          <w:rPr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603" w:history="1">
        <w:r w:rsidR="006519B8" w:rsidRPr="003C2985">
          <w:rPr>
            <w:rStyle w:val="Hipervnculo"/>
          </w:rPr>
          <w:t>8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Diagramas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_Toc266290603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7</w:t>
        </w:r>
        <w:r w:rsidR="006519B8">
          <w:rPr>
            <w:webHidden/>
          </w:rPr>
          <w:fldChar w:fldCharType="end"/>
        </w:r>
      </w:hyperlink>
    </w:p>
    <w:p w:rsidR="006519B8" w:rsidRDefault="00041E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604" w:history="1">
        <w:r w:rsidR="006519B8" w:rsidRPr="003C2985">
          <w:rPr>
            <w:rStyle w:val="Hipervnculo"/>
          </w:rPr>
          <w:t>9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Propuesta de Pantallas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_Toc266290604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8</w:t>
        </w:r>
        <w:r w:rsidR="006519B8">
          <w:rPr>
            <w:webHidden/>
          </w:rPr>
          <w:fldChar w:fldCharType="end"/>
        </w:r>
      </w:hyperlink>
    </w:p>
    <w:p w:rsidR="006519B8" w:rsidRDefault="00041E3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66290605" w:history="1">
        <w:r w:rsidR="006519B8" w:rsidRPr="003C2985">
          <w:rPr>
            <w:rStyle w:val="Hipervnculo"/>
          </w:rPr>
          <w:t>10</w:t>
        </w:r>
        <w:r w:rsidR="006519B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519B8" w:rsidRPr="003C2985">
          <w:rPr>
            <w:rStyle w:val="Hipervnculo"/>
          </w:rPr>
          <w:t>Firmas de Aceptación</w:t>
        </w:r>
        <w:r w:rsidR="006519B8">
          <w:rPr>
            <w:webHidden/>
          </w:rPr>
          <w:tab/>
        </w:r>
        <w:r w:rsidR="006519B8">
          <w:rPr>
            <w:webHidden/>
          </w:rPr>
          <w:fldChar w:fldCharType="begin"/>
        </w:r>
        <w:r w:rsidR="006519B8">
          <w:rPr>
            <w:webHidden/>
          </w:rPr>
          <w:instrText xml:space="preserve"> PAGEREF _Toc266290605 \h </w:instrText>
        </w:r>
        <w:r w:rsidR="006519B8">
          <w:rPr>
            <w:webHidden/>
          </w:rPr>
        </w:r>
        <w:r w:rsidR="006519B8">
          <w:rPr>
            <w:webHidden/>
          </w:rPr>
          <w:fldChar w:fldCharType="separate"/>
        </w:r>
        <w:r w:rsidR="00542154">
          <w:rPr>
            <w:webHidden/>
          </w:rPr>
          <w:t>9</w:t>
        </w:r>
        <w:r w:rsidR="006519B8">
          <w:rPr>
            <w:webHidden/>
          </w:rPr>
          <w:fldChar w:fldCharType="end"/>
        </w:r>
      </w:hyperlink>
    </w:p>
    <w:p w:rsidR="00FE1CAC" w:rsidRPr="00752DDD" w:rsidRDefault="00496BD3" w:rsidP="006519B8">
      <w:pPr>
        <w:pStyle w:val="Titulo1centrado"/>
      </w:pPr>
      <w:r>
        <w:fldChar w:fldCharType="end"/>
      </w:r>
      <w:bookmarkStart w:id="0" w:name="_Toc423410238"/>
      <w:bookmarkStart w:id="1" w:name="_Toc425054504"/>
      <w:r w:rsidR="005C1B2B">
        <w:rPr>
          <w:i/>
          <w:color w:val="0000FF"/>
          <w:szCs w:val="20"/>
          <w:lang w:eastAsia="en-US"/>
        </w:rPr>
        <w:br w:type="page"/>
      </w:r>
      <w:r w:rsidR="00041E37">
        <w:lastRenderedPageBreak/>
        <w:fldChar w:fldCharType="begin"/>
      </w:r>
      <w:r w:rsidR="00041E37">
        <w:instrText xml:space="preserve">title  \* Mergeformat </w:instrText>
      </w:r>
      <w:r w:rsidR="00041E37">
        <w:fldChar w:fldCharType="separate"/>
      </w:r>
      <w:bookmarkStart w:id="2" w:name="_Toc265826667"/>
      <w:bookmarkStart w:id="3" w:name="_Toc266196401"/>
      <w:bookmarkStart w:id="4" w:name="_Toc266288928"/>
      <w:r w:rsidR="002C3702">
        <w:t xml:space="preserve">Especificación de Casos de Uso: </w:t>
      </w:r>
      <w:r w:rsidR="00041E37">
        <w:fldChar w:fldCharType="end"/>
      </w:r>
      <w:bookmarkStart w:id="5" w:name="_Toc425054503"/>
      <w:bookmarkStart w:id="6" w:name="_Toc423410237"/>
      <w:r w:rsidR="002C3702">
        <w:t>Administrar Sucursales – CUMEGWEB</w:t>
      </w:r>
      <w:bookmarkEnd w:id="2"/>
      <w:bookmarkEnd w:id="5"/>
      <w:bookmarkEnd w:id="6"/>
      <w:r w:rsidR="002C3702">
        <w:t>0</w:t>
      </w:r>
      <w:bookmarkEnd w:id="3"/>
      <w:r w:rsidR="002C3702">
        <w:t>5</w:t>
      </w:r>
      <w:bookmarkEnd w:id="4"/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</w:pPr>
      <w:bookmarkStart w:id="7" w:name="_Toc266288929"/>
      <w:bookmarkStart w:id="8" w:name="_Toc266290586"/>
      <w:r>
        <w:t>Introducción</w:t>
      </w:r>
      <w:bookmarkEnd w:id="7"/>
      <w:bookmarkEnd w:id="8"/>
    </w:p>
    <w:p w:rsidR="00B6369B" w:rsidRPr="00E64482" w:rsidRDefault="00B6369B" w:rsidP="00B6369B">
      <w:pPr>
        <w:jc w:val="both"/>
        <w:rPr>
          <w:rFonts w:cs="Arial"/>
          <w:szCs w:val="20"/>
        </w:rPr>
      </w:pPr>
      <w:r w:rsidRPr="00822145">
        <w:rPr>
          <w:rFonts w:cs="Arial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Cs w:val="20"/>
        </w:rPr>
        <w:t>poscondiciones</w:t>
      </w:r>
      <w:proofErr w:type="spellEnd"/>
      <w:r w:rsidRPr="00822145">
        <w:rPr>
          <w:rFonts w:cs="Arial"/>
          <w:szCs w:val="20"/>
        </w:rPr>
        <w:t xml:space="preserve"> que se deben cumplir al inicio y al final del flujo básico además de los posibles flujos alternos y excepciones.</w:t>
      </w:r>
    </w:p>
    <w:p w:rsidR="002C3702" w:rsidRPr="00E64482" w:rsidRDefault="002C3702" w:rsidP="002C3702"/>
    <w:p w:rsidR="00481C4A" w:rsidRDefault="00481C4A" w:rsidP="002C3702">
      <w:pPr>
        <w:rPr>
          <w:lang w:val="es-GT"/>
        </w:rPr>
      </w:pPr>
    </w:p>
    <w:p w:rsidR="003907BC" w:rsidRPr="002C3702" w:rsidRDefault="003907BC" w:rsidP="002C3702">
      <w:pPr>
        <w:pStyle w:val="Ttulo1"/>
      </w:pPr>
      <w:bookmarkStart w:id="9" w:name="_Toc210573166"/>
      <w:bookmarkStart w:id="10" w:name="_Toc266288930"/>
      <w:bookmarkStart w:id="11" w:name="_Toc266290587"/>
      <w:r w:rsidRPr="002C3702">
        <w:t>Caso de uso</w:t>
      </w:r>
      <w:r w:rsidR="002C3702" w:rsidRPr="002C3702">
        <w:t>:</w:t>
      </w:r>
      <w:r w:rsidRPr="002C3702">
        <w:t xml:space="preserve"> </w:t>
      </w:r>
      <w:bookmarkEnd w:id="9"/>
      <w:r w:rsidR="002C3702">
        <w:t>Administrar Sucursales – CUMEGWEB05</w:t>
      </w:r>
      <w:bookmarkEnd w:id="10"/>
      <w:bookmarkEnd w:id="11"/>
    </w:p>
    <w:p w:rsidR="004D45D6" w:rsidRPr="003907BC" w:rsidRDefault="004D45D6" w:rsidP="00391565">
      <w:pPr>
        <w:pStyle w:val="EstiloTtulo2JustificadoAntes6ptoDespus3pto"/>
      </w:pPr>
      <w:bookmarkStart w:id="12" w:name="_Toc182735725"/>
      <w:bookmarkStart w:id="13" w:name="_Toc266288931"/>
      <w:bookmarkStart w:id="14" w:name="_Toc266290588"/>
      <w:r w:rsidRPr="003907BC">
        <w:t>Descripción</w:t>
      </w:r>
      <w:bookmarkEnd w:id="12"/>
      <w:bookmarkEnd w:id="13"/>
      <w:bookmarkEnd w:id="14"/>
    </w:p>
    <w:p w:rsidR="00391565" w:rsidRDefault="00391565" w:rsidP="00391565">
      <w:pPr>
        <w:rPr>
          <w:lang w:eastAsia="en-US"/>
        </w:rPr>
      </w:pPr>
    </w:p>
    <w:p w:rsidR="00391565" w:rsidRPr="00481C4A" w:rsidRDefault="00391565" w:rsidP="00391565">
      <w:pPr>
        <w:rPr>
          <w:lang w:eastAsia="en-US"/>
        </w:rPr>
      </w:pPr>
      <w:r>
        <w:rPr>
          <w:lang w:eastAsia="en-US"/>
        </w:rPr>
        <w:t>Permite al actor registrar o actualizar una sucursal determinada.</w:t>
      </w:r>
    </w:p>
    <w:p w:rsidR="004D45D6" w:rsidRDefault="004D45D6" w:rsidP="00391565">
      <w:pPr>
        <w:rPr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</w:pPr>
      <w:bookmarkStart w:id="15" w:name="_Toc266288932"/>
      <w:bookmarkStart w:id="16" w:name="_Toc266290589"/>
      <w:bookmarkStart w:id="17" w:name="_Toc182735724"/>
      <w:r>
        <w:t>Diagrama de Casos de Uso</w:t>
      </w:r>
      <w:bookmarkEnd w:id="15"/>
      <w:bookmarkEnd w:id="16"/>
    </w:p>
    <w:bookmarkEnd w:id="17"/>
    <w:p w:rsidR="00B20347" w:rsidRDefault="008C6ABC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40244216" wp14:editId="4A0818F0">
            <wp:extent cx="5612130" cy="18618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Default="00481C4A" w:rsidP="008C6ABC"/>
    <w:p w:rsidR="00481C4A" w:rsidRPr="004D126F" w:rsidRDefault="00481C4A" w:rsidP="008C6ABC"/>
    <w:p w:rsidR="00481C4A" w:rsidRPr="00FA276A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</w:pPr>
      <w:bookmarkStart w:id="18" w:name="_Toc182735726"/>
      <w:bookmarkStart w:id="19" w:name="_Toc266288933"/>
      <w:bookmarkStart w:id="20" w:name="_Toc266290590"/>
      <w:r w:rsidRPr="007A1FC8">
        <w:t>Precondiciones</w:t>
      </w:r>
      <w:bookmarkStart w:id="21" w:name="_Toc182735727"/>
      <w:bookmarkEnd w:id="18"/>
      <w:bookmarkEnd w:id="19"/>
      <w:bookmarkEnd w:id="20"/>
    </w:p>
    <w:p w:rsidR="00481C4A" w:rsidRPr="00476793" w:rsidRDefault="00FA276A" w:rsidP="00391565">
      <w:pPr>
        <w:pStyle w:val="EstiloTtulo2JustificadoAntes6ptoDespus3pto"/>
      </w:pPr>
      <w:bookmarkStart w:id="22" w:name="_Toc266288934"/>
      <w:bookmarkStart w:id="23" w:name="_Toc266290591"/>
      <w:bookmarkEnd w:id="21"/>
      <w:r>
        <w:t>Actores</w:t>
      </w:r>
      <w:bookmarkEnd w:id="22"/>
      <w:bookmarkEnd w:id="23"/>
    </w:p>
    <w:p w:rsidR="00FA276A" w:rsidRPr="00856BF5" w:rsidRDefault="00FA276A" w:rsidP="00FA276A">
      <w:pPr>
        <w:pStyle w:val="Numerado"/>
      </w:pPr>
      <w:r w:rsidRPr="00856BF5">
        <w:t>Administrador</w:t>
      </w:r>
    </w:p>
    <w:p w:rsidR="00481C4A" w:rsidRPr="00476793" w:rsidRDefault="00FA276A" w:rsidP="00391565">
      <w:pPr>
        <w:pStyle w:val="EstiloTtulo2JustificadoAntes6ptoDespus3pto"/>
      </w:pPr>
      <w:bookmarkStart w:id="24" w:name="_Toc266288935"/>
      <w:bookmarkStart w:id="25" w:name="_Toc266290592"/>
      <w:r>
        <w:t>Generales</w:t>
      </w:r>
      <w:bookmarkEnd w:id="24"/>
      <w:bookmarkEnd w:id="25"/>
    </w:p>
    <w:p w:rsidR="007E24D2" w:rsidRDefault="007E24D2" w:rsidP="00C70BF9">
      <w:pPr>
        <w:pStyle w:val="Numerado"/>
        <w:numPr>
          <w:ilvl w:val="0"/>
          <w:numId w:val="5"/>
        </w:numPr>
      </w:pPr>
      <w:r w:rsidRPr="007E24D2">
        <w:t>El actor debe de tener una sesión activa dentro del sitio.</w:t>
      </w:r>
    </w:p>
    <w:p w:rsidR="00FA276A" w:rsidRPr="007E24D2" w:rsidRDefault="00FA276A" w:rsidP="007E24D2">
      <w:pPr>
        <w:pStyle w:val="Numerado"/>
      </w:pPr>
      <w:r w:rsidRPr="007E24D2">
        <w:t xml:space="preserve">Debe estar registrado el catálogo de </w:t>
      </w:r>
      <w:r w:rsidR="000F22FA">
        <w:t>regiones</w:t>
      </w:r>
      <w:r w:rsidRPr="007E24D2">
        <w:t xml:space="preserve"> en el sistema.</w:t>
      </w:r>
    </w:p>
    <w:p w:rsidR="00481C4A" w:rsidRPr="007E24D2" w:rsidRDefault="000F22FA" w:rsidP="007E24D2">
      <w:pPr>
        <w:pStyle w:val="Numerado"/>
      </w:pPr>
      <w:r w:rsidRPr="007E24D2">
        <w:t xml:space="preserve">Debe estar registrado el catálogo de </w:t>
      </w:r>
      <w:r>
        <w:t>ciudades</w:t>
      </w:r>
      <w:r w:rsidRPr="007E24D2">
        <w:t xml:space="preserve"> en el sistema</w:t>
      </w:r>
      <w:r w:rsidR="00FA276A" w:rsidRPr="007E24D2">
        <w:t>.</w:t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</w:pPr>
      <w:bookmarkStart w:id="26" w:name="_Toc52616584"/>
      <w:bookmarkStart w:id="27" w:name="_Toc182735728"/>
      <w:bookmarkStart w:id="28" w:name="_Toc266288936"/>
      <w:bookmarkStart w:id="29" w:name="_Toc266290593"/>
      <w:r w:rsidRPr="007A1FC8">
        <w:t>Flujo de eventos</w:t>
      </w:r>
      <w:bookmarkEnd w:id="26"/>
      <w:bookmarkEnd w:id="27"/>
      <w:bookmarkEnd w:id="28"/>
      <w:bookmarkEnd w:id="29"/>
    </w:p>
    <w:p w:rsidR="00481C4A" w:rsidRPr="008631B0" w:rsidRDefault="00481C4A" w:rsidP="008631B0">
      <w:pPr>
        <w:pStyle w:val="EstiloTtulo2JustificadoAntes6ptoDespus3pto"/>
      </w:pPr>
      <w:bookmarkStart w:id="30" w:name="_Toc52616585"/>
      <w:bookmarkStart w:id="31" w:name="_Toc182735729"/>
      <w:bookmarkStart w:id="32" w:name="_Toc266288937"/>
      <w:bookmarkStart w:id="33" w:name="_Toc266290594"/>
      <w:r w:rsidRPr="008631B0">
        <w:t>Flujo básico</w:t>
      </w:r>
      <w:bookmarkEnd w:id="30"/>
      <w:bookmarkEnd w:id="31"/>
      <w:bookmarkEnd w:id="32"/>
      <w:bookmarkEnd w:id="33"/>
    </w:p>
    <w:p w:rsidR="00CF729A" w:rsidRPr="00DB201A" w:rsidRDefault="00CF729A" w:rsidP="00C70BF9">
      <w:pPr>
        <w:pStyle w:val="Numerado"/>
        <w:numPr>
          <w:ilvl w:val="0"/>
          <w:numId w:val="7"/>
        </w:numPr>
        <w:contextualSpacing/>
        <w:rPr>
          <w:rStyle w:val="Hipervnculo"/>
          <w:rFonts w:cs="Arial"/>
          <w:color w:val="auto"/>
          <w:szCs w:val="20"/>
          <w:u w:val="none"/>
        </w:rPr>
      </w:pPr>
      <w:bookmarkStart w:id="34" w:name="_Toc52616586"/>
      <w:bookmarkStart w:id="35" w:name="_Toc182735730"/>
      <w:r w:rsidRPr="00DB201A">
        <w:rPr>
          <w:szCs w:val="20"/>
        </w:rPr>
        <w:t xml:space="preserve">El caso de uso inicia cuando es invocado por el caso de uso </w:t>
      </w:r>
      <w:hyperlink r:id="rId10" w:history="1">
        <w:r w:rsidRPr="00500282">
          <w:rPr>
            <w:rStyle w:val="Hipervnculo"/>
            <w:szCs w:val="20"/>
          </w:rPr>
          <w:t>Seleccionar Actividades – CUMEGWEB02.</w:t>
        </w:r>
      </w:hyperlink>
    </w:p>
    <w:p w:rsidR="009F0637" w:rsidRDefault="00CF729A" w:rsidP="009F0637">
      <w:pPr>
        <w:pStyle w:val="Numerado"/>
        <w:numPr>
          <w:ilvl w:val="0"/>
          <w:numId w:val="6"/>
        </w:numPr>
        <w:contextualSpacing/>
        <w:rPr>
          <w:b/>
          <w:color w:val="0000FF"/>
          <w:szCs w:val="20"/>
          <w:u w:val="single"/>
        </w:rPr>
      </w:pPr>
      <w:bookmarkStart w:id="36" w:name="paso2"/>
      <w:bookmarkEnd w:id="36"/>
      <w:r w:rsidRPr="00424F38">
        <w:t>E</w:t>
      </w:r>
      <w:r w:rsidR="009F0637">
        <w:t>l sistema obtiene la información de las sucursales.</w:t>
      </w:r>
    </w:p>
    <w:p w:rsidR="009F0637" w:rsidRPr="009F0637" w:rsidRDefault="009F0637" w:rsidP="009F0637">
      <w:pPr>
        <w:pStyle w:val="Numerado"/>
        <w:numPr>
          <w:ilvl w:val="1"/>
          <w:numId w:val="6"/>
        </w:numPr>
        <w:ind w:left="851" w:hanging="434"/>
        <w:contextualSpacing/>
        <w:rPr>
          <w:b/>
          <w:color w:val="0000FF"/>
          <w:szCs w:val="20"/>
          <w:u w:val="single"/>
        </w:rPr>
      </w:pPr>
      <w:r>
        <w:t>Sucursal</w:t>
      </w:r>
      <w:r w:rsidR="00B84BF7">
        <w:t>:</w:t>
      </w:r>
    </w:p>
    <w:p w:rsidR="009F0637" w:rsidRDefault="009F0637" w:rsidP="009F0637">
      <w:pPr>
        <w:pStyle w:val="Numerado"/>
        <w:numPr>
          <w:ilvl w:val="2"/>
          <w:numId w:val="14"/>
        </w:numPr>
        <w:ind w:left="1418" w:hanging="578"/>
        <w:contextualSpacing/>
        <w:rPr>
          <w:szCs w:val="20"/>
        </w:rPr>
      </w:pPr>
      <w:proofErr w:type="spellStart"/>
      <w:r>
        <w:rPr>
          <w:szCs w:val="20"/>
        </w:rPr>
        <w:lastRenderedPageBreak/>
        <w:t>ClaveSucursal</w:t>
      </w:r>
      <w:proofErr w:type="spellEnd"/>
    </w:p>
    <w:p w:rsidR="009F0637" w:rsidRDefault="009F0637" w:rsidP="009F0637">
      <w:pPr>
        <w:pStyle w:val="Numerado"/>
        <w:numPr>
          <w:ilvl w:val="2"/>
          <w:numId w:val="14"/>
        </w:numPr>
        <w:ind w:left="1418" w:hanging="578"/>
        <w:contextualSpacing/>
        <w:rPr>
          <w:szCs w:val="20"/>
        </w:rPr>
      </w:pPr>
      <w:r w:rsidRPr="009F0637">
        <w:rPr>
          <w:szCs w:val="20"/>
        </w:rPr>
        <w:t>Nombre</w:t>
      </w:r>
    </w:p>
    <w:p w:rsidR="009F0637" w:rsidRDefault="009F0637" w:rsidP="009F0637">
      <w:pPr>
        <w:pStyle w:val="Numerado"/>
        <w:numPr>
          <w:ilvl w:val="2"/>
          <w:numId w:val="14"/>
        </w:numPr>
        <w:ind w:left="1418" w:hanging="578"/>
        <w:contextualSpacing/>
        <w:rPr>
          <w:szCs w:val="20"/>
        </w:rPr>
      </w:pPr>
      <w:proofErr w:type="spellStart"/>
      <w:r w:rsidRPr="009F0637">
        <w:rPr>
          <w:szCs w:val="20"/>
        </w:rPr>
        <w:t>ClaveCiudad</w:t>
      </w:r>
      <w:proofErr w:type="spellEnd"/>
    </w:p>
    <w:p w:rsidR="009F0637" w:rsidRDefault="0003163F" w:rsidP="009F0637">
      <w:pPr>
        <w:pStyle w:val="Numerado"/>
        <w:numPr>
          <w:ilvl w:val="2"/>
          <w:numId w:val="14"/>
        </w:numPr>
        <w:ind w:left="1418" w:hanging="578"/>
        <w:contextualSpacing/>
        <w:rPr>
          <w:szCs w:val="20"/>
        </w:rPr>
      </w:pPr>
      <w:r>
        <w:rPr>
          <w:szCs w:val="20"/>
        </w:rPr>
        <w:t>Estado</w:t>
      </w:r>
    </w:p>
    <w:p w:rsidR="009F0637" w:rsidRDefault="009F0637" w:rsidP="009F0637">
      <w:pPr>
        <w:pStyle w:val="Numerado"/>
        <w:numPr>
          <w:ilvl w:val="1"/>
          <w:numId w:val="14"/>
        </w:numPr>
        <w:ind w:left="993" w:hanging="435"/>
        <w:contextualSpacing/>
        <w:rPr>
          <w:szCs w:val="20"/>
        </w:rPr>
      </w:pPr>
      <w:r>
        <w:rPr>
          <w:szCs w:val="20"/>
        </w:rPr>
        <w:t>Ciudad</w:t>
      </w:r>
      <w:r w:rsidR="00B84BF7">
        <w:rPr>
          <w:szCs w:val="20"/>
        </w:rPr>
        <w:t>:</w:t>
      </w:r>
    </w:p>
    <w:p w:rsidR="00055BA3" w:rsidRDefault="00055BA3" w:rsidP="009F0637">
      <w:pPr>
        <w:pStyle w:val="Numerado"/>
        <w:numPr>
          <w:ilvl w:val="2"/>
          <w:numId w:val="14"/>
        </w:numPr>
        <w:ind w:left="1560" w:hanging="579"/>
        <w:contextualSpacing/>
        <w:rPr>
          <w:szCs w:val="20"/>
        </w:rPr>
      </w:pPr>
      <w:proofErr w:type="spellStart"/>
      <w:r>
        <w:rPr>
          <w:szCs w:val="20"/>
        </w:rPr>
        <w:t>ClaveCiudad</w:t>
      </w:r>
      <w:proofErr w:type="spellEnd"/>
    </w:p>
    <w:p w:rsidR="009F0637" w:rsidRDefault="009F0637" w:rsidP="009F0637">
      <w:pPr>
        <w:pStyle w:val="Numerado"/>
        <w:numPr>
          <w:ilvl w:val="2"/>
          <w:numId w:val="14"/>
        </w:numPr>
        <w:ind w:left="1560" w:hanging="579"/>
        <w:contextualSpacing/>
        <w:rPr>
          <w:szCs w:val="20"/>
        </w:rPr>
      </w:pPr>
      <w:r>
        <w:rPr>
          <w:szCs w:val="20"/>
        </w:rPr>
        <w:t>Nombre</w:t>
      </w:r>
    </w:p>
    <w:p w:rsidR="00395875" w:rsidRDefault="00395875" w:rsidP="00395875">
      <w:pPr>
        <w:pStyle w:val="Numerado"/>
        <w:numPr>
          <w:ilvl w:val="1"/>
          <w:numId w:val="14"/>
        </w:numPr>
        <w:ind w:left="993" w:hanging="435"/>
        <w:contextualSpacing/>
        <w:rPr>
          <w:szCs w:val="20"/>
        </w:rPr>
      </w:pPr>
      <w:proofErr w:type="spellStart"/>
      <w:r>
        <w:rPr>
          <w:szCs w:val="20"/>
        </w:rPr>
        <w:t>Region</w:t>
      </w:r>
      <w:proofErr w:type="spellEnd"/>
      <w:r w:rsidR="00B84BF7">
        <w:rPr>
          <w:szCs w:val="20"/>
        </w:rPr>
        <w:t>:</w:t>
      </w:r>
    </w:p>
    <w:p w:rsidR="00395875" w:rsidRDefault="00395875" w:rsidP="00395875">
      <w:pPr>
        <w:pStyle w:val="Numerado"/>
        <w:numPr>
          <w:ilvl w:val="2"/>
          <w:numId w:val="14"/>
        </w:numPr>
        <w:ind w:left="1560" w:hanging="579"/>
        <w:contextualSpacing/>
        <w:rPr>
          <w:szCs w:val="20"/>
        </w:rPr>
      </w:pPr>
      <w:proofErr w:type="spellStart"/>
      <w:r>
        <w:rPr>
          <w:szCs w:val="20"/>
        </w:rPr>
        <w:t>ClaveRegion</w:t>
      </w:r>
      <w:proofErr w:type="spellEnd"/>
    </w:p>
    <w:p w:rsidR="00395875" w:rsidRPr="009F0637" w:rsidRDefault="00395875" w:rsidP="00395875">
      <w:pPr>
        <w:pStyle w:val="Numerado"/>
        <w:numPr>
          <w:ilvl w:val="2"/>
          <w:numId w:val="14"/>
        </w:numPr>
        <w:ind w:left="1560" w:hanging="579"/>
        <w:contextualSpacing/>
        <w:rPr>
          <w:szCs w:val="20"/>
        </w:rPr>
      </w:pPr>
      <w:r>
        <w:rPr>
          <w:szCs w:val="20"/>
        </w:rPr>
        <w:t>Nombre</w:t>
      </w:r>
    </w:p>
    <w:p w:rsidR="00CF729A" w:rsidRPr="00500282" w:rsidRDefault="009F0637" w:rsidP="00C70BF9">
      <w:pPr>
        <w:pStyle w:val="Numerado"/>
        <w:numPr>
          <w:ilvl w:val="0"/>
          <w:numId w:val="6"/>
        </w:numPr>
        <w:contextualSpacing/>
        <w:rPr>
          <w:rStyle w:val="Hipervnculo"/>
          <w:szCs w:val="20"/>
        </w:rPr>
      </w:pPr>
      <w:r>
        <w:t xml:space="preserve">El sistema </w:t>
      </w:r>
      <w:r w:rsidR="00CF729A" w:rsidRPr="00424F38">
        <w:t>presenta</w:t>
      </w:r>
      <w:r w:rsidR="00CF729A">
        <w:t xml:space="preserve"> en una lista la</w:t>
      </w:r>
      <w:r w:rsidR="00702C07">
        <w:t xml:space="preserve"> información de las sucursales </w:t>
      </w:r>
      <w:r w:rsidR="00CF729A">
        <w:t xml:space="preserve">de acuerdo a la </w:t>
      </w:r>
      <w:r w:rsidR="00CF729A">
        <w:rPr>
          <w:rStyle w:val="Hipervnculo"/>
          <w:b w:val="0"/>
          <w:szCs w:val="20"/>
        </w:rPr>
        <w:fldChar w:fldCharType="begin"/>
      </w:r>
      <w:r w:rsidR="001A3AF0">
        <w:rPr>
          <w:rStyle w:val="Hipervnculo"/>
          <w:b w:val="0"/>
          <w:szCs w:val="20"/>
        </w:rPr>
        <w:instrText>HYPERLINK "C:\\AMESOL\\Analisis\\Megacable\\EspecificacionRequerimientos\\General\\MEG_Reglas_de_Negocio.docx" \l "RN05"</w:instrText>
      </w:r>
      <w:r w:rsidR="00CF729A">
        <w:rPr>
          <w:rStyle w:val="Hipervnculo"/>
          <w:b w:val="0"/>
          <w:szCs w:val="20"/>
        </w:rPr>
        <w:fldChar w:fldCharType="separate"/>
      </w:r>
      <w:r w:rsidR="00CF729A" w:rsidRPr="00500282">
        <w:rPr>
          <w:rStyle w:val="Hipervnculo"/>
          <w:szCs w:val="20"/>
        </w:rPr>
        <w:t>RN05 Ordenar Información por Clave:</w:t>
      </w:r>
    </w:p>
    <w:p w:rsidR="00CF729A" w:rsidRDefault="00CF729A" w:rsidP="00C70BF9">
      <w:pPr>
        <w:pStyle w:val="Numerado"/>
        <w:numPr>
          <w:ilvl w:val="1"/>
          <w:numId w:val="6"/>
        </w:numPr>
        <w:ind w:left="993"/>
        <w:contextualSpacing/>
        <w:rPr>
          <w:szCs w:val="20"/>
        </w:rPr>
      </w:pPr>
      <w:r>
        <w:rPr>
          <w:rStyle w:val="Hipervnculo"/>
          <w:b w:val="0"/>
          <w:szCs w:val="20"/>
        </w:rPr>
        <w:fldChar w:fldCharType="end"/>
      </w:r>
      <w:r>
        <w:rPr>
          <w:szCs w:val="20"/>
        </w:rPr>
        <w:t>Clave</w:t>
      </w:r>
    </w:p>
    <w:p w:rsidR="00CF729A" w:rsidRDefault="00CF729A" w:rsidP="00C70BF9">
      <w:pPr>
        <w:pStyle w:val="Numerado"/>
        <w:numPr>
          <w:ilvl w:val="1"/>
          <w:numId w:val="6"/>
        </w:numPr>
        <w:ind w:left="993"/>
        <w:contextualSpacing/>
        <w:rPr>
          <w:szCs w:val="20"/>
        </w:rPr>
      </w:pPr>
      <w:r>
        <w:rPr>
          <w:szCs w:val="20"/>
        </w:rPr>
        <w:t>Nombre</w:t>
      </w:r>
    </w:p>
    <w:p w:rsidR="00CF729A" w:rsidRDefault="00702C07" w:rsidP="00C70BF9">
      <w:pPr>
        <w:pStyle w:val="Numerado"/>
        <w:numPr>
          <w:ilvl w:val="1"/>
          <w:numId w:val="6"/>
        </w:numPr>
        <w:ind w:left="993"/>
        <w:contextualSpacing/>
        <w:rPr>
          <w:szCs w:val="20"/>
        </w:rPr>
      </w:pPr>
      <w:r>
        <w:rPr>
          <w:szCs w:val="20"/>
        </w:rPr>
        <w:t>Ciudad</w:t>
      </w:r>
    </w:p>
    <w:p w:rsidR="00CF729A" w:rsidRDefault="00CF729A" w:rsidP="00C70BF9">
      <w:pPr>
        <w:pStyle w:val="Numerado"/>
        <w:numPr>
          <w:ilvl w:val="1"/>
          <w:numId w:val="6"/>
        </w:numPr>
        <w:ind w:left="993"/>
        <w:contextualSpacing/>
        <w:rPr>
          <w:szCs w:val="20"/>
        </w:rPr>
      </w:pPr>
      <w:r>
        <w:rPr>
          <w:szCs w:val="20"/>
        </w:rPr>
        <w:t>Activo</w:t>
      </w:r>
    </w:p>
    <w:p w:rsidR="00CF729A" w:rsidRDefault="00CF729A" w:rsidP="00C70BF9">
      <w:pPr>
        <w:pStyle w:val="Numerado"/>
        <w:numPr>
          <w:ilvl w:val="0"/>
          <w:numId w:val="6"/>
        </w:numPr>
        <w:contextualSpacing/>
      </w:pPr>
      <w:r>
        <w:t xml:space="preserve">Si &lt;el actor selecciona la opción </w:t>
      </w:r>
      <w:r w:rsidRPr="006704D1">
        <w:rPr>
          <w:b/>
        </w:rPr>
        <w:t xml:space="preserve">Crear </w:t>
      </w:r>
      <w:r w:rsidR="00702C07">
        <w:rPr>
          <w:b/>
        </w:rPr>
        <w:t>Sucursal</w:t>
      </w:r>
      <w:r w:rsidRPr="00C73E9C">
        <w:t>&gt;</w:t>
      </w:r>
      <w:r w:rsidRPr="006704D1">
        <w:rPr>
          <w:b/>
        </w:rPr>
        <w:t>.</w:t>
      </w:r>
    </w:p>
    <w:p w:rsidR="00CF729A" w:rsidRDefault="00CF729A" w:rsidP="00C70BF9">
      <w:pPr>
        <w:pStyle w:val="Numerado"/>
        <w:numPr>
          <w:ilvl w:val="1"/>
          <w:numId w:val="6"/>
        </w:numPr>
        <w:tabs>
          <w:tab w:val="left" w:pos="851"/>
        </w:tabs>
        <w:ind w:left="993"/>
        <w:contextualSpacing/>
      </w:pPr>
      <w:r>
        <w:t xml:space="preserve">El sistema continúa con el flujo alterno </w:t>
      </w:r>
      <w:bookmarkStart w:id="37" w:name="AO01_"/>
      <w:bookmarkEnd w:id="37"/>
      <w:r>
        <w:rPr>
          <w:rStyle w:val="Hipervnculo"/>
          <w:b w:val="0"/>
          <w:szCs w:val="20"/>
        </w:rPr>
        <w:fldChar w:fldCharType="begin"/>
      </w:r>
      <w:r>
        <w:rPr>
          <w:rStyle w:val="Hipervnculo"/>
          <w:szCs w:val="20"/>
        </w:rPr>
        <w:instrText xml:space="preserve"> HYPERLINK  \l "FA_AO01" </w:instrText>
      </w:r>
      <w:r>
        <w:rPr>
          <w:rStyle w:val="Hipervnculo"/>
          <w:b w:val="0"/>
          <w:szCs w:val="20"/>
        </w:rPr>
        <w:fldChar w:fldCharType="separate"/>
      </w:r>
      <w:r w:rsidRPr="009778A2">
        <w:rPr>
          <w:rStyle w:val="Hipervnculo"/>
          <w:szCs w:val="20"/>
        </w:rPr>
        <w:t xml:space="preserve">AO01 Crear </w:t>
      </w:r>
      <w:r w:rsidR="00702C07">
        <w:rPr>
          <w:rStyle w:val="Hipervnculo"/>
          <w:szCs w:val="20"/>
        </w:rPr>
        <w:t>Sucursal</w:t>
      </w:r>
      <w:r>
        <w:rPr>
          <w:rStyle w:val="Hipervnculo"/>
          <w:b w:val="0"/>
          <w:szCs w:val="20"/>
        </w:rPr>
        <w:fldChar w:fldCharType="end"/>
      </w:r>
      <w:r>
        <w:t>.</w:t>
      </w:r>
    </w:p>
    <w:p w:rsidR="00CF729A" w:rsidRDefault="00CF729A" w:rsidP="00C70BF9">
      <w:pPr>
        <w:pStyle w:val="Numerado"/>
        <w:numPr>
          <w:ilvl w:val="0"/>
          <w:numId w:val="6"/>
        </w:numPr>
        <w:contextualSpacing/>
      </w:pPr>
      <w:r>
        <w:t xml:space="preserve">Si &lt;el actor selecciona un elemento </w:t>
      </w:r>
      <w:r w:rsidR="00702C07">
        <w:t>Sucursal</w:t>
      </w:r>
      <w:r>
        <w:t xml:space="preserve"> de la lista&gt;.</w:t>
      </w:r>
    </w:p>
    <w:p w:rsidR="00CF729A" w:rsidRDefault="00CF729A" w:rsidP="00C70BF9">
      <w:pPr>
        <w:pStyle w:val="Numerado"/>
        <w:numPr>
          <w:ilvl w:val="1"/>
          <w:numId w:val="6"/>
        </w:numPr>
        <w:ind w:left="851" w:hanging="434"/>
        <w:contextualSpacing/>
      </w:pPr>
      <w:r>
        <w:t>El s</w:t>
      </w:r>
      <w:r w:rsidR="00702C07">
        <w:t>istema presenta información de la sucursal seleccionada</w:t>
      </w:r>
      <w:r>
        <w:t>.</w:t>
      </w:r>
    </w:p>
    <w:p w:rsidR="00CF729A" w:rsidRDefault="00CF729A" w:rsidP="00C70BF9">
      <w:pPr>
        <w:pStyle w:val="Numerado"/>
        <w:numPr>
          <w:ilvl w:val="1"/>
          <w:numId w:val="6"/>
        </w:numPr>
        <w:ind w:left="851" w:hanging="434"/>
        <w:contextualSpacing/>
      </w:pPr>
      <w:r>
        <w:t xml:space="preserve">El sistema continúa con el flujo alterno </w:t>
      </w:r>
      <w:bookmarkStart w:id="38" w:name="AO02_"/>
      <w:bookmarkEnd w:id="38"/>
      <w:r>
        <w:rPr>
          <w:rStyle w:val="Hipervnculo"/>
          <w:b w:val="0"/>
          <w:szCs w:val="20"/>
        </w:rPr>
        <w:fldChar w:fldCharType="begin"/>
      </w:r>
      <w:r>
        <w:rPr>
          <w:rStyle w:val="Hipervnculo"/>
          <w:szCs w:val="20"/>
        </w:rPr>
        <w:instrText xml:space="preserve"> HYPERLINK  \l "FA_AO02" </w:instrText>
      </w:r>
      <w:r>
        <w:rPr>
          <w:rStyle w:val="Hipervnculo"/>
          <w:b w:val="0"/>
          <w:szCs w:val="20"/>
        </w:rPr>
        <w:fldChar w:fldCharType="separate"/>
      </w:r>
      <w:r w:rsidRPr="009778A2">
        <w:rPr>
          <w:rStyle w:val="Hipervnculo"/>
          <w:szCs w:val="20"/>
        </w:rPr>
        <w:t xml:space="preserve">AO02 Modificar </w:t>
      </w:r>
      <w:r w:rsidR="00702C07">
        <w:rPr>
          <w:rStyle w:val="Hipervnculo"/>
          <w:szCs w:val="20"/>
        </w:rPr>
        <w:t>Sucursal</w:t>
      </w:r>
      <w:r>
        <w:rPr>
          <w:rStyle w:val="Hipervnculo"/>
          <w:b w:val="0"/>
          <w:szCs w:val="20"/>
        </w:rPr>
        <w:fldChar w:fldCharType="end"/>
      </w:r>
      <w:r w:rsidRPr="006704D1">
        <w:t>.</w:t>
      </w:r>
    </w:p>
    <w:p w:rsidR="00CF729A" w:rsidRDefault="00CF729A" w:rsidP="00C70BF9">
      <w:pPr>
        <w:pStyle w:val="Numerado"/>
        <w:numPr>
          <w:ilvl w:val="0"/>
          <w:numId w:val="6"/>
        </w:numPr>
        <w:contextualSpacing/>
      </w:pPr>
      <w:bookmarkStart w:id="39" w:name="FB_paso5"/>
      <w:bookmarkEnd w:id="39"/>
      <w:r>
        <w:t xml:space="preserve">Si &lt;el actor selecciona la opción </w:t>
      </w:r>
      <w:r w:rsidRPr="006704D1">
        <w:rPr>
          <w:b/>
        </w:rPr>
        <w:t>Acerca de</w:t>
      </w:r>
      <w:r w:rsidRPr="00C73E9C">
        <w:t>&gt;</w:t>
      </w:r>
      <w:r>
        <w:t>.</w:t>
      </w:r>
    </w:p>
    <w:p w:rsidR="00CF729A" w:rsidRDefault="00CF729A" w:rsidP="00C70BF9">
      <w:pPr>
        <w:pStyle w:val="Numerado"/>
        <w:numPr>
          <w:ilvl w:val="1"/>
          <w:numId w:val="6"/>
        </w:numPr>
        <w:ind w:left="851" w:hanging="434"/>
        <w:contextualSpacing/>
      </w:pPr>
      <w:r>
        <w:t xml:space="preserve">El sistema continúa con el flujo alterno </w:t>
      </w:r>
      <w:bookmarkStart w:id="40" w:name="AG01_"/>
      <w:bookmarkEnd w:id="40"/>
      <w:r>
        <w:rPr>
          <w:rStyle w:val="Hipervnculo"/>
          <w:b w:val="0"/>
          <w:szCs w:val="20"/>
        </w:rPr>
        <w:fldChar w:fldCharType="begin"/>
      </w:r>
      <w:r>
        <w:rPr>
          <w:rStyle w:val="Hipervnculo"/>
          <w:szCs w:val="20"/>
        </w:rPr>
        <w:instrText xml:space="preserve"> HYPERLINK  \l "FAG_AG01" </w:instrText>
      </w:r>
      <w:r>
        <w:rPr>
          <w:rStyle w:val="Hipervnculo"/>
          <w:b w:val="0"/>
          <w:szCs w:val="20"/>
        </w:rPr>
        <w:fldChar w:fldCharType="separate"/>
      </w:r>
      <w:r w:rsidRPr="009778A2">
        <w:rPr>
          <w:rStyle w:val="Hipervnculo"/>
          <w:szCs w:val="20"/>
        </w:rPr>
        <w:t>AG01 Acerca de</w:t>
      </w:r>
      <w:r>
        <w:rPr>
          <w:rStyle w:val="Hipervnculo"/>
          <w:b w:val="0"/>
          <w:szCs w:val="20"/>
        </w:rPr>
        <w:fldChar w:fldCharType="end"/>
      </w:r>
      <w:r w:rsidRPr="006704D1">
        <w:t>.</w:t>
      </w:r>
    </w:p>
    <w:p w:rsidR="00CF729A" w:rsidRDefault="00CF729A" w:rsidP="00C70BF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41" w:name="paso6"/>
      <w:bookmarkEnd w:id="41"/>
      <w:r>
        <w:rPr>
          <w:rFonts w:cs="Arial"/>
          <w:sz w:val="20"/>
          <w:szCs w:val="20"/>
        </w:rPr>
        <w:t xml:space="preserve">Si &lt;el actor selecciona la opción </w:t>
      </w:r>
      <w:r w:rsidRPr="006704D1">
        <w:rPr>
          <w:rFonts w:cs="Arial"/>
          <w:b/>
          <w:sz w:val="20"/>
          <w:szCs w:val="20"/>
        </w:rPr>
        <w:t>Salir</w:t>
      </w:r>
      <w:r w:rsidRPr="00C73E9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, el sistema continúa con el flujo alterno general </w:t>
      </w:r>
      <w:bookmarkStart w:id="42" w:name="AG02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 xml:space="preserve"> HYPERLINK  \l "_AG02_Salir" 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FE5FF2">
        <w:rPr>
          <w:rStyle w:val="Hipervnculo"/>
          <w:sz w:val="20"/>
          <w:szCs w:val="20"/>
        </w:rPr>
        <w:t>AG02 Salir</w:t>
      </w:r>
      <w:bookmarkEnd w:id="42"/>
      <w:r>
        <w:rPr>
          <w:rStyle w:val="Hipervnculo"/>
          <w:b w:val="0"/>
          <w:sz w:val="20"/>
          <w:szCs w:val="20"/>
        </w:rPr>
        <w:fldChar w:fldCharType="end"/>
      </w:r>
    </w:p>
    <w:p w:rsidR="00CF729A" w:rsidRDefault="00CF729A" w:rsidP="00C70BF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43" w:name="FIN"/>
      <w:bookmarkStart w:id="44" w:name="paso7"/>
      <w:bookmarkEnd w:id="43"/>
      <w:bookmarkEnd w:id="44"/>
      <w:r w:rsidRPr="00CF4705">
        <w:rPr>
          <w:rFonts w:cs="Arial"/>
          <w:sz w:val="20"/>
          <w:szCs w:val="20"/>
        </w:rPr>
        <w:t>Finaliza el caso de uso</w:t>
      </w:r>
    </w:p>
    <w:p w:rsidR="00FE1CAC" w:rsidRPr="00FE1CAC" w:rsidRDefault="00FE1CAC" w:rsidP="00FE1CAC">
      <w:pPr>
        <w:pStyle w:val="Textoindependiente"/>
        <w:rPr>
          <w:szCs w:val="20"/>
          <w:lang w:val="es-ES" w:eastAsia="en-US"/>
        </w:rPr>
      </w:pPr>
    </w:p>
    <w:p w:rsidR="006519B8" w:rsidRPr="008631B0" w:rsidRDefault="006519B8" w:rsidP="006519B8">
      <w:pPr>
        <w:pStyle w:val="EstiloTtulo2JustificadoAntes6ptoDespus3pto"/>
      </w:pPr>
      <w:bookmarkStart w:id="45" w:name="_Toc266290595"/>
      <w:bookmarkStart w:id="46" w:name="_Toc52616587"/>
      <w:bookmarkStart w:id="47" w:name="_Toc182735731"/>
      <w:bookmarkStart w:id="48" w:name="_Toc266196412"/>
      <w:bookmarkStart w:id="49" w:name="_Toc266288939"/>
      <w:bookmarkEnd w:id="34"/>
      <w:bookmarkEnd w:id="35"/>
      <w:r w:rsidRPr="008631B0">
        <w:t>Flujo</w:t>
      </w:r>
      <w:r>
        <w:t>s Alternos</w:t>
      </w:r>
      <w:bookmarkEnd w:id="45"/>
    </w:p>
    <w:p w:rsidR="00702C07" w:rsidRPr="008631B0" w:rsidRDefault="00702C07" w:rsidP="00A52FA5">
      <w:pPr>
        <w:pStyle w:val="EstiloTtulo3Justificado"/>
        <w:rPr>
          <w:szCs w:val="24"/>
        </w:rPr>
      </w:pPr>
      <w:bookmarkStart w:id="50" w:name="_Toc266290596"/>
      <w:r w:rsidRPr="007A1FC8">
        <w:t>Opcionales</w:t>
      </w:r>
      <w:bookmarkEnd w:id="46"/>
      <w:bookmarkEnd w:id="47"/>
      <w:bookmarkEnd w:id="48"/>
      <w:bookmarkEnd w:id="49"/>
      <w:bookmarkEnd w:id="50"/>
    </w:p>
    <w:bookmarkStart w:id="51" w:name="FA_AO01"/>
    <w:bookmarkStart w:id="52" w:name="_Toc266196413"/>
    <w:bookmarkEnd w:id="51"/>
    <w:p w:rsidR="00702C07" w:rsidRPr="002A2F3A" w:rsidRDefault="00702C07" w:rsidP="008631B0">
      <w:pPr>
        <w:pStyle w:val="EstiloTtulo4SinNegritaIzquierda"/>
        <w:rPr>
          <w:rStyle w:val="Hipervnculo"/>
          <w:b/>
        </w:rPr>
      </w:pPr>
      <w:r w:rsidRPr="009778A2">
        <w:fldChar w:fldCharType="begin"/>
      </w:r>
      <w:r w:rsidRPr="009778A2">
        <w:instrText xml:space="preserve"> HYPERLINK  \l "AO01_" </w:instrText>
      </w:r>
      <w:r w:rsidRPr="009778A2">
        <w:fldChar w:fldCharType="separate"/>
      </w:r>
      <w:r w:rsidRPr="002A2F3A">
        <w:rPr>
          <w:rStyle w:val="Hipervnculo"/>
          <w:b/>
        </w:rPr>
        <w:t xml:space="preserve">AO01 Crear </w:t>
      </w:r>
      <w:bookmarkEnd w:id="52"/>
      <w:r w:rsidRPr="002A2F3A">
        <w:rPr>
          <w:rStyle w:val="Hipervnculo"/>
          <w:b/>
        </w:rPr>
        <w:t>Sucursal</w:t>
      </w:r>
    </w:p>
    <w:p w:rsidR="00702C07" w:rsidRPr="00C27AB7" w:rsidRDefault="00702C07" w:rsidP="008631B0">
      <w:r w:rsidRPr="009778A2">
        <w:fldChar w:fldCharType="end"/>
      </w:r>
    </w:p>
    <w:p w:rsidR="00702C07" w:rsidRPr="00144F7F" w:rsidRDefault="00702C07" w:rsidP="00C70BF9">
      <w:pPr>
        <w:pStyle w:val="TDC3"/>
        <w:numPr>
          <w:ilvl w:val="0"/>
          <w:numId w:val="11"/>
        </w:numPr>
      </w:pPr>
      <w:r w:rsidRPr="00702C07">
        <w:t xml:space="preserve">El </w:t>
      </w:r>
      <w:r>
        <w:t xml:space="preserve">sistema </w:t>
      </w:r>
      <w:r w:rsidR="00351AA6">
        <w:t xml:space="preserve">presenta y </w:t>
      </w:r>
      <w:r>
        <w:t>solicita información de la Sucursal</w:t>
      </w:r>
      <w:r w:rsidRPr="00702C07">
        <w:t>:</w:t>
      </w:r>
    </w:p>
    <w:p w:rsidR="00702C07" w:rsidRPr="00144F7F" w:rsidRDefault="00702C0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rPr>
          <w:szCs w:val="20"/>
        </w:rPr>
        <w:t xml:space="preserve">Clave </w:t>
      </w:r>
      <w:r w:rsidR="0050440F">
        <w:rPr>
          <w:szCs w:val="20"/>
        </w:rPr>
        <w:t xml:space="preserve">de la Sucursal </w:t>
      </w:r>
      <w:r>
        <w:rPr>
          <w:szCs w:val="20"/>
        </w:rPr>
        <w:t>(</w:t>
      </w:r>
      <w:r w:rsidRPr="00144F7F">
        <w:rPr>
          <w:szCs w:val="20"/>
        </w:rPr>
        <w:t>*</w:t>
      </w:r>
      <w:r>
        <w:rPr>
          <w:szCs w:val="20"/>
        </w:rPr>
        <w:t xml:space="preserve">). </w:t>
      </w:r>
    </w:p>
    <w:p w:rsidR="00702C07" w:rsidRPr="00702C07" w:rsidRDefault="00702C0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rPr>
          <w:szCs w:val="20"/>
        </w:rPr>
        <w:t xml:space="preserve">Nombre </w:t>
      </w:r>
      <w:r w:rsidR="0050440F">
        <w:rPr>
          <w:szCs w:val="20"/>
        </w:rPr>
        <w:t xml:space="preserve">de la Sucursal </w:t>
      </w:r>
      <w:r>
        <w:rPr>
          <w:szCs w:val="20"/>
        </w:rPr>
        <w:t>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CE5438" w:rsidRPr="00144F7F" w:rsidRDefault="00CE5438" w:rsidP="00CE5438">
      <w:pPr>
        <w:pStyle w:val="Numerado"/>
        <w:numPr>
          <w:ilvl w:val="1"/>
          <w:numId w:val="7"/>
        </w:numPr>
        <w:ind w:left="851" w:hanging="434"/>
        <w:contextualSpacing/>
      </w:pPr>
      <w:r>
        <w:rPr>
          <w:szCs w:val="20"/>
        </w:rPr>
        <w:t xml:space="preserve">Región </w:t>
      </w:r>
      <w:r>
        <w:t xml:space="preserve">donde se localiza la Sucursal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1" w:anchor="RN07" w:history="1">
        <w:r w:rsidRPr="00500282">
          <w:rPr>
            <w:rStyle w:val="Hipervnculo"/>
          </w:rPr>
          <w:t xml:space="preserve">RN07 </w:t>
        </w:r>
        <w:r>
          <w:rPr>
            <w:rStyle w:val="Hipervnculo"/>
          </w:rPr>
          <w:t>I</w:t>
        </w:r>
        <w:r w:rsidRPr="00500282">
          <w:rPr>
            <w:rStyle w:val="Hipervnculo"/>
          </w:rPr>
          <w:t>nformación activa</w:t>
        </w:r>
        <w:r w:rsidRPr="00500282">
          <w:rPr>
            <w:rStyle w:val="Hipervnculo"/>
            <w:szCs w:val="20"/>
          </w:rPr>
          <w:t>.</w:t>
        </w:r>
      </w:hyperlink>
    </w:p>
    <w:p w:rsidR="00967BA0" w:rsidRDefault="00967BA0" w:rsidP="00967BA0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Ciudad </w:t>
      </w:r>
      <w:r w:rsidR="0050440F">
        <w:t xml:space="preserve">donde se localiza la Sucursal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CE5438" w:rsidRPr="00CE5438">
        <w:rPr>
          <w:szCs w:val="20"/>
        </w:rPr>
        <w:t xml:space="preserve"> </w:t>
      </w:r>
      <w:r w:rsidR="00CE5438">
        <w:rPr>
          <w:szCs w:val="20"/>
        </w:rPr>
        <w:t xml:space="preserve">de acuerdo a la regla de negocio </w:t>
      </w:r>
      <w:hyperlink r:id="rId12" w:anchor="RN07" w:history="1">
        <w:r w:rsidR="00CE5438" w:rsidRPr="00500282">
          <w:rPr>
            <w:rStyle w:val="Hipervnculo"/>
          </w:rPr>
          <w:t xml:space="preserve">RN07 </w:t>
        </w:r>
        <w:r w:rsidR="00CE5438">
          <w:rPr>
            <w:rStyle w:val="Hipervnculo"/>
          </w:rPr>
          <w:t>I</w:t>
        </w:r>
        <w:r w:rsidR="00CE5438" w:rsidRPr="00500282">
          <w:rPr>
            <w:rStyle w:val="Hipervnculo"/>
          </w:rPr>
          <w:t>nformación activa</w:t>
        </w:r>
        <w:r w:rsidR="00CE5438" w:rsidRPr="00500282">
          <w:rPr>
            <w:rStyle w:val="Hipervnculo"/>
            <w:szCs w:val="20"/>
          </w:rPr>
          <w:t>.</w:t>
        </w:r>
      </w:hyperlink>
    </w:p>
    <w:p w:rsidR="00303F57" w:rsidRPr="00303F57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t>Código de barras salida de base</w:t>
      </w:r>
      <w:r w:rsidR="0050440F">
        <w:t xml:space="preserve"> de la Sucursal</w:t>
      </w:r>
      <w:r>
        <w:t xml:space="preserve"> (*).</w:t>
      </w:r>
    </w:p>
    <w:p w:rsidR="00303F57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Código de barras llegada </w:t>
      </w:r>
      <w:r w:rsidR="008B4793">
        <w:t>a</w:t>
      </w:r>
      <w:r>
        <w:t xml:space="preserve"> base </w:t>
      </w:r>
      <w:r w:rsidR="0050440F">
        <w:t xml:space="preserve">de la Sucursal </w:t>
      </w:r>
      <w:r>
        <w:t>(*).</w:t>
      </w:r>
    </w:p>
    <w:p w:rsidR="00303F57" w:rsidRPr="00144F7F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Activo </w:t>
      </w:r>
      <w:r>
        <w:rPr>
          <w:rFonts w:cs="Arial"/>
          <w:szCs w:val="20"/>
        </w:rPr>
        <w:t xml:space="preserve">(Si/No) de acuerdo con la regla de negocio </w:t>
      </w:r>
      <w:hyperlink r:id="rId13" w:anchor="RN06" w:history="1">
        <w:r w:rsidRPr="008B3A77">
          <w:rPr>
            <w:rStyle w:val="Hipervnculo"/>
            <w:szCs w:val="20"/>
          </w:rPr>
          <w:t>RN06 Valor por Defecto Estado.</w:t>
        </w:r>
      </w:hyperlink>
    </w:p>
    <w:p w:rsidR="00702C07" w:rsidRPr="00144F7F" w:rsidRDefault="00702C07" w:rsidP="00C70BF9">
      <w:pPr>
        <w:pStyle w:val="Numerado"/>
        <w:numPr>
          <w:ilvl w:val="0"/>
          <w:numId w:val="7"/>
        </w:numPr>
        <w:contextualSpacing/>
      </w:pPr>
      <w:bookmarkStart w:id="53" w:name="paso2_FAAO01"/>
      <w:bookmarkEnd w:id="53"/>
      <w:r w:rsidRPr="00144F7F">
        <w:rPr>
          <w:szCs w:val="20"/>
        </w:rPr>
        <w:t xml:space="preserve">El </w:t>
      </w:r>
      <w:r>
        <w:rPr>
          <w:szCs w:val="20"/>
        </w:rPr>
        <w:t>actor proporci</w:t>
      </w:r>
      <w:r w:rsidR="00303F57">
        <w:rPr>
          <w:szCs w:val="20"/>
        </w:rPr>
        <w:t>ona información de la Sucursal</w:t>
      </w:r>
      <w:r>
        <w:rPr>
          <w:szCs w:val="20"/>
        </w:rPr>
        <w:t>:</w:t>
      </w:r>
    </w:p>
    <w:p w:rsidR="00303F57" w:rsidRPr="00144F7F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bookmarkStart w:id="54" w:name="paso21_FAAO01"/>
      <w:bookmarkEnd w:id="54"/>
      <w:r>
        <w:rPr>
          <w:szCs w:val="20"/>
        </w:rPr>
        <w:t>Clave (</w:t>
      </w:r>
      <w:r w:rsidRPr="00144F7F">
        <w:rPr>
          <w:szCs w:val="20"/>
        </w:rPr>
        <w:t>*</w:t>
      </w:r>
      <w:r>
        <w:rPr>
          <w:szCs w:val="20"/>
        </w:rPr>
        <w:t xml:space="preserve">). </w:t>
      </w:r>
    </w:p>
    <w:p w:rsidR="00303F57" w:rsidRPr="00702C07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rPr>
          <w:szCs w:val="20"/>
        </w:rPr>
        <w:t>Nombre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CE5438" w:rsidRPr="009D2010" w:rsidRDefault="00CE5438" w:rsidP="00CE5438">
      <w:pPr>
        <w:pStyle w:val="Numerado"/>
        <w:numPr>
          <w:ilvl w:val="1"/>
          <w:numId w:val="7"/>
        </w:numPr>
        <w:ind w:left="851" w:hanging="434"/>
        <w:contextualSpacing/>
        <w:rPr>
          <w:rStyle w:val="Hipervnculo"/>
          <w:b w:val="0"/>
          <w:color w:val="auto"/>
          <w:u w:val="none"/>
        </w:rPr>
      </w:pPr>
      <w:r>
        <w:rPr>
          <w:szCs w:val="20"/>
        </w:rPr>
        <w:t>Región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</w:p>
    <w:p w:rsidR="00CE5438" w:rsidRDefault="00CE5438" w:rsidP="00CE5438">
      <w:pPr>
        <w:pStyle w:val="Numerado"/>
        <w:numPr>
          <w:ilvl w:val="2"/>
          <w:numId w:val="7"/>
        </w:numPr>
        <w:ind w:left="1418" w:hanging="578"/>
        <w:contextualSpacing/>
      </w:pPr>
      <w:r w:rsidRPr="00D62038">
        <w:t xml:space="preserve">Si </w:t>
      </w:r>
      <w:r>
        <w:t>&lt;el actor proporciona el nombre de la región</w:t>
      </w:r>
      <w:r w:rsidRPr="00D62038">
        <w:t xml:space="preserve">&gt;, el sistema filtra la lista de </w:t>
      </w:r>
      <w:r>
        <w:t>regiones</w:t>
      </w:r>
      <w:r w:rsidRPr="00D62038">
        <w:t xml:space="preserve"> siguiendo el criterio de la información proporcionada por el actor para el nombre de acuerdo a la </w:t>
      </w:r>
      <w:hyperlink r:id="rId14" w:anchor="RN011" w:history="1">
        <w:r w:rsidRPr="00D82B3B">
          <w:rPr>
            <w:rStyle w:val="Hipervnculo"/>
          </w:rPr>
          <w:t xml:space="preserve">RN11 Filtro de Consulta. </w:t>
        </w:r>
      </w:hyperlink>
    </w:p>
    <w:p w:rsidR="00967BA0" w:rsidRPr="009D2010" w:rsidRDefault="00967BA0" w:rsidP="00967BA0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Ciudad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CE5438">
        <w:rPr>
          <w:szCs w:val="20"/>
        </w:rPr>
        <w:t xml:space="preserve"> de acuerdo a la regla de negocio </w:t>
      </w:r>
      <w:hyperlink r:id="rId15" w:anchor="RN217" w:history="1">
        <w:r w:rsidR="00CE5438" w:rsidRPr="00CE5438">
          <w:rPr>
            <w:rStyle w:val="Hipervnculo"/>
            <w:lang w:val="es-ES" w:eastAsia="en-US"/>
          </w:rPr>
          <w:t>RN217 Ciudades Asociadas a Región</w:t>
        </w:r>
        <w:r w:rsidRPr="00CE5438">
          <w:rPr>
            <w:rStyle w:val="Hipervnculo"/>
            <w:szCs w:val="20"/>
          </w:rPr>
          <w:t>.</w:t>
        </w:r>
      </w:hyperlink>
    </w:p>
    <w:p w:rsidR="009D2010" w:rsidRDefault="009D2010" w:rsidP="009D2010">
      <w:pPr>
        <w:pStyle w:val="Numerado"/>
        <w:numPr>
          <w:ilvl w:val="2"/>
          <w:numId w:val="7"/>
        </w:numPr>
        <w:ind w:left="1418" w:hanging="578"/>
        <w:contextualSpacing/>
      </w:pPr>
      <w:r w:rsidRPr="00D62038">
        <w:t xml:space="preserve">Si </w:t>
      </w:r>
      <w:r>
        <w:t>&lt;el actor proporciona el nombre de la ciudad</w:t>
      </w:r>
      <w:r w:rsidRPr="00D62038">
        <w:t xml:space="preserve">&gt;, el sistema filtra la lista de </w:t>
      </w:r>
      <w:r>
        <w:t>ciudades</w:t>
      </w:r>
      <w:r w:rsidRPr="00D62038">
        <w:t xml:space="preserve"> siguiendo el criterio de la información proporcionada por el actor para el nombre de acuerdo a la </w:t>
      </w:r>
      <w:hyperlink r:id="rId16" w:anchor="RN011" w:history="1">
        <w:r w:rsidRPr="00D82B3B">
          <w:rPr>
            <w:rStyle w:val="Hipervnculo"/>
          </w:rPr>
          <w:t xml:space="preserve">RN11 Filtro de Consulta. </w:t>
        </w:r>
      </w:hyperlink>
    </w:p>
    <w:p w:rsidR="00303F57" w:rsidRPr="00303F57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t>Código de barras salida de base (*).</w:t>
      </w:r>
    </w:p>
    <w:p w:rsidR="00303F57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Código de barras llegada </w:t>
      </w:r>
      <w:r w:rsidR="008B4793">
        <w:t>a</w:t>
      </w:r>
      <w:r>
        <w:t xml:space="preserve"> base (*).</w:t>
      </w:r>
    </w:p>
    <w:p w:rsidR="00303F57" w:rsidRPr="00144F7F" w:rsidRDefault="00303F57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lastRenderedPageBreak/>
        <w:t xml:space="preserve">Activo </w:t>
      </w:r>
      <w:r>
        <w:rPr>
          <w:rFonts w:cs="Arial"/>
          <w:szCs w:val="20"/>
        </w:rPr>
        <w:t xml:space="preserve">(Si/No) de acuerdo con la regla de negocio </w:t>
      </w:r>
      <w:hyperlink r:id="rId17" w:anchor="RN06" w:history="1">
        <w:r w:rsidRPr="008B3A77">
          <w:rPr>
            <w:rStyle w:val="Hipervnculo"/>
            <w:szCs w:val="20"/>
          </w:rPr>
          <w:t>RN06 Valor por Defecto Estado.</w:t>
        </w:r>
      </w:hyperlink>
    </w:p>
    <w:p w:rsidR="00702C07" w:rsidRPr="00C73E9C" w:rsidRDefault="00702C07" w:rsidP="00C70BF9">
      <w:pPr>
        <w:pStyle w:val="Numerado"/>
        <w:numPr>
          <w:ilvl w:val="0"/>
          <w:numId w:val="7"/>
        </w:numPr>
        <w:contextualSpacing/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bookmarkStart w:id="55" w:name="AG03_r"/>
      <w:r w:rsidRPr="00C73E9C">
        <w:rPr>
          <w:rStyle w:val="Hipervnculo"/>
          <w:b w:val="0"/>
          <w:szCs w:val="20"/>
        </w:rPr>
        <w:fldChar w:fldCharType="begin"/>
      </w:r>
      <w:r w:rsidRPr="00C73E9C">
        <w:rPr>
          <w:rStyle w:val="Hipervnculo"/>
          <w:szCs w:val="20"/>
        </w:rPr>
        <w:instrText xml:space="preserve"> HYPERLINK  \l "_AG03_Cancelar" </w:instrText>
      </w:r>
      <w:r w:rsidRPr="00C73E9C">
        <w:rPr>
          <w:rStyle w:val="Hipervnculo"/>
          <w:b w:val="0"/>
          <w:szCs w:val="20"/>
        </w:rPr>
        <w:fldChar w:fldCharType="separate"/>
      </w:r>
      <w:r w:rsidRPr="00C73E9C">
        <w:rPr>
          <w:rStyle w:val="Hipervnculo"/>
          <w:szCs w:val="20"/>
        </w:rPr>
        <w:t>AG03 Cancelar</w:t>
      </w:r>
      <w:r w:rsidRPr="00C73E9C">
        <w:rPr>
          <w:rStyle w:val="Hipervnculo"/>
          <w:b w:val="0"/>
          <w:szCs w:val="20"/>
        </w:rPr>
        <w:fldChar w:fldCharType="end"/>
      </w:r>
      <w:bookmarkEnd w:id="55"/>
    </w:p>
    <w:p w:rsidR="00702C07" w:rsidRDefault="00702C07" w:rsidP="00C70BF9">
      <w:pPr>
        <w:pStyle w:val="Numerado"/>
        <w:numPr>
          <w:ilvl w:val="0"/>
          <w:numId w:val="7"/>
        </w:numPr>
        <w:contextualSpacing/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702C07" w:rsidRDefault="00702C07" w:rsidP="00C70BF9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56" w:name="VA01_r"/>
      <w:r>
        <w:rPr>
          <w:rStyle w:val="Hipervnculo"/>
          <w:b w:val="0"/>
          <w:sz w:val="20"/>
          <w:szCs w:val="20"/>
        </w:rPr>
        <w:fldChar w:fldCharType="begin"/>
      </w:r>
      <w:r>
        <w:rPr>
          <w:rStyle w:val="Hipervnculo"/>
          <w:sz w:val="20"/>
          <w:szCs w:val="20"/>
        </w:rPr>
        <w:instrText>HYPERLINK  \l "VA01"</w:instrText>
      </w:r>
      <w:r>
        <w:rPr>
          <w:rStyle w:val="Hipervnculo"/>
          <w:b w:val="0"/>
          <w:sz w:val="20"/>
          <w:szCs w:val="20"/>
        </w:rPr>
        <w:fldChar w:fldCharType="separate"/>
      </w:r>
      <w:r w:rsidRPr="001D4B6D">
        <w:rPr>
          <w:rStyle w:val="Hipervnculo"/>
          <w:sz w:val="20"/>
          <w:szCs w:val="20"/>
        </w:rPr>
        <w:t>VA01 Valida</w:t>
      </w:r>
      <w:r>
        <w:rPr>
          <w:rStyle w:val="Hipervnculo"/>
          <w:sz w:val="20"/>
          <w:szCs w:val="20"/>
        </w:rPr>
        <w:t>r</w:t>
      </w:r>
      <w:r w:rsidRPr="001D4B6D">
        <w:rPr>
          <w:rStyle w:val="Hipervnculo"/>
          <w:sz w:val="20"/>
          <w:szCs w:val="20"/>
        </w:rPr>
        <w:t xml:space="preserve"> Datos Proporcionados</w:t>
      </w:r>
      <w:r>
        <w:rPr>
          <w:rStyle w:val="Hipervnculo"/>
          <w:b w:val="0"/>
          <w:sz w:val="20"/>
          <w:szCs w:val="20"/>
        </w:rPr>
        <w:fldChar w:fldCharType="end"/>
      </w:r>
      <w:bookmarkEnd w:id="56"/>
    </w:p>
    <w:p w:rsidR="00702C07" w:rsidRDefault="00702C07" w:rsidP="00C70BF9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57" w:name="paso11_2_AO01"/>
      <w:bookmarkStart w:id="58" w:name="paso42_FAAO01"/>
      <w:bookmarkEnd w:id="57"/>
      <w:bookmarkEnd w:id="58"/>
      <w:r>
        <w:rPr>
          <w:rFonts w:cs="Arial"/>
          <w:sz w:val="20"/>
          <w:szCs w:val="20"/>
        </w:rPr>
        <w:t>El sistema registra la siguiente información:</w:t>
      </w:r>
    </w:p>
    <w:p w:rsidR="00702C07" w:rsidRDefault="00201800" w:rsidP="00C70BF9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303F57">
        <w:rPr>
          <w:rFonts w:cs="Arial"/>
          <w:sz w:val="20"/>
          <w:szCs w:val="20"/>
        </w:rPr>
        <w:t>Sucursal</w:t>
      </w:r>
      <w:proofErr w:type="spellEnd"/>
    </w:p>
    <w:p w:rsidR="00702C07" w:rsidRDefault="00201800" w:rsidP="00C70BF9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303F57">
        <w:rPr>
          <w:rFonts w:cs="Arial"/>
          <w:sz w:val="20"/>
          <w:szCs w:val="20"/>
        </w:rPr>
        <w:t>Ciudad</w:t>
      </w:r>
      <w:proofErr w:type="spellEnd"/>
    </w:p>
    <w:p w:rsidR="00702C07" w:rsidRDefault="00303F57" w:rsidP="00C70BF9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201800">
        <w:rPr>
          <w:rFonts w:cs="Arial"/>
          <w:sz w:val="20"/>
          <w:szCs w:val="20"/>
        </w:rPr>
        <w:t>Region</w:t>
      </w:r>
      <w:proofErr w:type="spellEnd"/>
    </w:p>
    <w:p w:rsidR="00702C07" w:rsidRDefault="00303F57" w:rsidP="00C70BF9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02C07" w:rsidRDefault="00303F57" w:rsidP="00C70BF9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CodigoBarrasSalida</w:t>
      </w:r>
      <w:proofErr w:type="spellEnd"/>
    </w:p>
    <w:p w:rsidR="00303F57" w:rsidRDefault="00303F57" w:rsidP="00C70BF9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CodigoBarrasLlegada</w:t>
      </w:r>
      <w:proofErr w:type="spellEnd"/>
    </w:p>
    <w:p w:rsidR="00201800" w:rsidRDefault="0003163F" w:rsidP="00C70BF9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702C07" w:rsidRPr="00391A71" w:rsidRDefault="00702C07" w:rsidP="00C70BF9">
      <w:pPr>
        <w:pStyle w:val="Numerado"/>
        <w:numPr>
          <w:ilvl w:val="1"/>
          <w:numId w:val="7"/>
        </w:numPr>
        <w:ind w:left="993" w:hanging="435"/>
        <w:contextualSpacing/>
        <w:rPr>
          <w:rFonts w:cs="Arial"/>
          <w:szCs w:val="20"/>
        </w:rPr>
      </w:pPr>
      <w:r>
        <w:t xml:space="preserve">El </w:t>
      </w:r>
      <w:r w:rsidR="00A12627">
        <w:t>sistema presenta información de la sucursal</w:t>
      </w:r>
      <w:r>
        <w:t>.</w:t>
      </w:r>
    </w:p>
    <w:p w:rsidR="00702C07" w:rsidRPr="002B7D54" w:rsidRDefault="00702C07" w:rsidP="00C70BF9">
      <w:pPr>
        <w:pStyle w:val="Numerado"/>
        <w:numPr>
          <w:ilvl w:val="1"/>
          <w:numId w:val="7"/>
        </w:numPr>
        <w:ind w:left="993" w:hanging="435"/>
        <w:contextualSpacing/>
        <w:rPr>
          <w:rFonts w:cs="Arial"/>
          <w:szCs w:val="20"/>
        </w:rPr>
      </w:pPr>
      <w:r>
        <w:t xml:space="preserve">Regresa al </w:t>
      </w:r>
      <w:hyperlink w:anchor="FB_paso5" w:history="1">
        <w:r w:rsidRPr="00391A71">
          <w:rPr>
            <w:rStyle w:val="Hipervnculo"/>
          </w:rPr>
          <w:t>paso 5</w:t>
        </w:r>
      </w:hyperlink>
      <w:r>
        <w:t xml:space="preserve"> del flujo básico.</w:t>
      </w:r>
    </w:p>
    <w:p w:rsidR="00702C07" w:rsidRDefault="00702C07" w:rsidP="00822BA2"/>
    <w:bookmarkStart w:id="59" w:name="FA_AO02"/>
    <w:bookmarkEnd w:id="59"/>
    <w:p w:rsidR="00702C07" w:rsidRPr="002A2F3A" w:rsidRDefault="00702C07" w:rsidP="008631B0">
      <w:pPr>
        <w:pStyle w:val="EstiloTtulo4SinNegritaIzquierda"/>
        <w:rPr>
          <w:rStyle w:val="Hipervnculo"/>
          <w:b/>
          <w:szCs w:val="24"/>
        </w:rPr>
      </w:pPr>
      <w:r w:rsidRPr="002A2F3A">
        <w:rPr>
          <w:rStyle w:val="Hipervnculo"/>
          <w:b/>
        </w:rPr>
        <w:fldChar w:fldCharType="begin"/>
      </w:r>
      <w:r w:rsidRPr="002A2F3A">
        <w:rPr>
          <w:rStyle w:val="Hipervnculo"/>
          <w:b/>
        </w:rPr>
        <w:instrText xml:space="preserve"> HYPERLINK  \l "AO02_" </w:instrText>
      </w:r>
      <w:r w:rsidRPr="002A2F3A">
        <w:rPr>
          <w:rStyle w:val="Hipervnculo"/>
          <w:b/>
        </w:rPr>
        <w:fldChar w:fldCharType="separate"/>
      </w:r>
      <w:r w:rsidRPr="002A2F3A">
        <w:rPr>
          <w:rStyle w:val="Hipervnculo"/>
          <w:b/>
          <w:szCs w:val="24"/>
        </w:rPr>
        <w:t xml:space="preserve">AO02 Modificar </w:t>
      </w:r>
      <w:r w:rsidR="003F3A5E" w:rsidRPr="002A2F3A">
        <w:rPr>
          <w:rStyle w:val="Hipervnculo"/>
          <w:b/>
          <w:szCs w:val="24"/>
        </w:rPr>
        <w:t>Sucursal</w:t>
      </w:r>
    </w:p>
    <w:p w:rsidR="00702C07" w:rsidRPr="00C27AB7" w:rsidRDefault="00702C07" w:rsidP="008631B0">
      <w:pPr>
        <w:rPr>
          <w:lang w:eastAsia="en-US"/>
        </w:rPr>
      </w:pPr>
      <w:r w:rsidRPr="002A2F3A">
        <w:rPr>
          <w:rStyle w:val="Hipervnculo"/>
        </w:rPr>
        <w:fldChar w:fldCharType="end"/>
      </w:r>
    </w:p>
    <w:p w:rsidR="003F3A5E" w:rsidRPr="00144F7F" w:rsidRDefault="003F3A5E" w:rsidP="00C70BF9">
      <w:pPr>
        <w:pStyle w:val="TDC3"/>
        <w:numPr>
          <w:ilvl w:val="0"/>
          <w:numId w:val="12"/>
        </w:numPr>
      </w:pPr>
      <w:r w:rsidRPr="00702C07">
        <w:t xml:space="preserve">El </w:t>
      </w:r>
      <w:r>
        <w:t xml:space="preserve">sistema </w:t>
      </w:r>
      <w:r w:rsidR="00351AA6">
        <w:t xml:space="preserve">presenta y </w:t>
      </w:r>
      <w:r>
        <w:t>solicita información de la Sucursal</w:t>
      </w:r>
      <w:r w:rsidRPr="00702C07">
        <w:t>:</w:t>
      </w:r>
    </w:p>
    <w:p w:rsidR="0050440F" w:rsidRPr="00702C07" w:rsidRDefault="0050440F" w:rsidP="0050440F">
      <w:pPr>
        <w:pStyle w:val="Numerado"/>
        <w:numPr>
          <w:ilvl w:val="1"/>
          <w:numId w:val="7"/>
        </w:numPr>
        <w:ind w:left="851" w:hanging="434"/>
        <w:contextualSpacing/>
      </w:pPr>
      <w:r>
        <w:rPr>
          <w:szCs w:val="20"/>
        </w:rPr>
        <w:t>Nombre de la Sucursal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50440F" w:rsidRDefault="0050440F" w:rsidP="0050440F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Ciudad donde se localiza la Sucursal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</w:p>
    <w:p w:rsidR="0050440F" w:rsidRPr="00144F7F" w:rsidRDefault="0050440F" w:rsidP="0050440F">
      <w:pPr>
        <w:pStyle w:val="Numerado"/>
        <w:numPr>
          <w:ilvl w:val="1"/>
          <w:numId w:val="7"/>
        </w:numPr>
        <w:ind w:left="851" w:hanging="434"/>
        <w:contextualSpacing/>
      </w:pPr>
      <w:r>
        <w:rPr>
          <w:szCs w:val="20"/>
        </w:rPr>
        <w:t xml:space="preserve">Región </w:t>
      </w:r>
      <w:r>
        <w:t xml:space="preserve">donde se localiza la Sucursal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  <w:r>
        <w:rPr>
          <w:szCs w:val="20"/>
        </w:rPr>
        <w:t xml:space="preserve">de acuerdo a la regla de negocio </w:t>
      </w:r>
      <w:hyperlink r:id="rId18" w:anchor="RN07" w:history="1">
        <w:r w:rsidRPr="00500282">
          <w:rPr>
            <w:rStyle w:val="Hipervnculo"/>
          </w:rPr>
          <w:t xml:space="preserve">RN07 </w:t>
        </w:r>
        <w:r w:rsidR="005C2446">
          <w:rPr>
            <w:rStyle w:val="Hipervnculo"/>
          </w:rPr>
          <w:t>I</w:t>
        </w:r>
        <w:r w:rsidRPr="00500282">
          <w:rPr>
            <w:rStyle w:val="Hipervnculo"/>
          </w:rPr>
          <w:t>nformación activa</w:t>
        </w:r>
        <w:r w:rsidRPr="00500282">
          <w:rPr>
            <w:rStyle w:val="Hipervnculo"/>
            <w:szCs w:val="20"/>
          </w:rPr>
          <w:t>.</w:t>
        </w:r>
      </w:hyperlink>
    </w:p>
    <w:p w:rsidR="0050440F" w:rsidRPr="00303F57" w:rsidRDefault="0050440F" w:rsidP="0050440F">
      <w:pPr>
        <w:pStyle w:val="Numerado"/>
        <w:numPr>
          <w:ilvl w:val="1"/>
          <w:numId w:val="7"/>
        </w:numPr>
        <w:ind w:left="851" w:hanging="434"/>
        <w:contextualSpacing/>
      </w:pPr>
      <w:r>
        <w:t>Código de barras salida de base de la Sucursal (*).</w:t>
      </w:r>
    </w:p>
    <w:p w:rsidR="0050440F" w:rsidRDefault="0050440F" w:rsidP="0050440F">
      <w:pPr>
        <w:pStyle w:val="Numerado"/>
        <w:numPr>
          <w:ilvl w:val="1"/>
          <w:numId w:val="7"/>
        </w:numPr>
        <w:ind w:left="851" w:hanging="434"/>
        <w:contextualSpacing/>
      </w:pPr>
      <w:r>
        <w:t>Código de barras llegada a base de la Sucursal (*).</w:t>
      </w:r>
    </w:p>
    <w:p w:rsidR="0050440F" w:rsidRPr="00144F7F" w:rsidRDefault="0050440F" w:rsidP="0050440F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Activo </w:t>
      </w:r>
      <w:r>
        <w:rPr>
          <w:rFonts w:cs="Arial"/>
          <w:szCs w:val="20"/>
        </w:rPr>
        <w:t>(Si/No)</w:t>
      </w:r>
      <w:r w:rsidR="00E603F3" w:rsidRPr="00E603F3">
        <w:rPr>
          <w:rFonts w:cs="Arial"/>
          <w:szCs w:val="20"/>
        </w:rPr>
        <w:t xml:space="preserve"> </w:t>
      </w:r>
      <w:r w:rsidR="00E603F3">
        <w:rPr>
          <w:rFonts w:cs="Arial"/>
          <w:szCs w:val="20"/>
        </w:rPr>
        <w:t xml:space="preserve">de acuerdo a la regla de negocio </w:t>
      </w:r>
      <w:hyperlink r:id="rId19" w:anchor="RN227" w:history="1">
        <w:r w:rsidR="00E603F3" w:rsidRPr="008A370F">
          <w:rPr>
            <w:rStyle w:val="Hipervnculo"/>
            <w:rFonts w:cs="Arial"/>
            <w:szCs w:val="20"/>
          </w:rPr>
          <w:t>RN227 Elemento con Información Relacionada</w:t>
        </w:r>
      </w:hyperlink>
      <w:r w:rsidR="00E603F3">
        <w:rPr>
          <w:rFonts w:cs="Arial"/>
          <w:b/>
          <w:szCs w:val="20"/>
        </w:rPr>
        <w:t>.</w:t>
      </w:r>
    </w:p>
    <w:p w:rsidR="003F3A5E" w:rsidRPr="00144F7F" w:rsidRDefault="003F3A5E" w:rsidP="00C70BF9">
      <w:pPr>
        <w:pStyle w:val="Numerado"/>
        <w:numPr>
          <w:ilvl w:val="0"/>
          <w:numId w:val="7"/>
        </w:numPr>
        <w:contextualSpacing/>
      </w:pPr>
      <w:r w:rsidRPr="00144F7F">
        <w:rPr>
          <w:szCs w:val="20"/>
        </w:rPr>
        <w:t xml:space="preserve">El </w:t>
      </w:r>
      <w:r>
        <w:rPr>
          <w:szCs w:val="20"/>
        </w:rPr>
        <w:t>actor proporciona información de la Sucursal:</w:t>
      </w:r>
    </w:p>
    <w:p w:rsidR="003F3A5E" w:rsidRPr="00702C07" w:rsidRDefault="003F3A5E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rPr>
          <w:szCs w:val="20"/>
        </w:rPr>
        <w:t>Nombre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CE5438" w:rsidRPr="009D2010" w:rsidRDefault="00CE5438" w:rsidP="00CE5438">
      <w:pPr>
        <w:pStyle w:val="Numerado"/>
        <w:numPr>
          <w:ilvl w:val="1"/>
          <w:numId w:val="7"/>
        </w:numPr>
        <w:ind w:left="851" w:hanging="434"/>
        <w:contextualSpacing/>
        <w:rPr>
          <w:rStyle w:val="Hipervnculo"/>
          <w:b w:val="0"/>
          <w:color w:val="auto"/>
          <w:u w:val="none"/>
        </w:rPr>
      </w:pPr>
      <w:r>
        <w:rPr>
          <w:szCs w:val="20"/>
        </w:rPr>
        <w:t>Región 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).</w:t>
      </w:r>
    </w:p>
    <w:p w:rsidR="00CE5438" w:rsidRDefault="00CE5438" w:rsidP="00CE5438">
      <w:pPr>
        <w:pStyle w:val="Numerado"/>
        <w:numPr>
          <w:ilvl w:val="2"/>
          <w:numId w:val="7"/>
        </w:numPr>
        <w:ind w:left="1418" w:hanging="578"/>
        <w:contextualSpacing/>
      </w:pPr>
      <w:r w:rsidRPr="00D62038">
        <w:t xml:space="preserve">Si </w:t>
      </w:r>
      <w:r>
        <w:t>&lt;el actor proporciona el nombre de la región</w:t>
      </w:r>
      <w:r w:rsidRPr="00D62038">
        <w:t xml:space="preserve">&gt;, el sistema filtra la lista de </w:t>
      </w:r>
      <w:r>
        <w:t>regiones</w:t>
      </w:r>
      <w:r w:rsidRPr="00D62038">
        <w:t xml:space="preserve"> siguiendo el criterio de la información proporcionada por el actor para el nombre de acuerdo a la </w:t>
      </w:r>
      <w:hyperlink r:id="rId20" w:anchor="RN011" w:history="1">
        <w:r w:rsidRPr="00D82B3B">
          <w:rPr>
            <w:rStyle w:val="Hipervnculo"/>
          </w:rPr>
          <w:t xml:space="preserve">RN11 Filtro de Consulta. </w:t>
        </w:r>
      </w:hyperlink>
    </w:p>
    <w:p w:rsidR="002170DA" w:rsidRPr="009D2010" w:rsidRDefault="002170DA" w:rsidP="002170DA">
      <w:pPr>
        <w:pStyle w:val="Numerado"/>
        <w:numPr>
          <w:ilvl w:val="1"/>
          <w:numId w:val="7"/>
        </w:numPr>
        <w:ind w:left="851" w:hanging="434"/>
        <w:contextualSpacing/>
      </w:pPr>
      <w:r>
        <w:t xml:space="preserve">Ciudad </w:t>
      </w:r>
      <w:r>
        <w:rPr>
          <w:szCs w:val="20"/>
        </w:rPr>
        <w:t>(</w:t>
      </w:r>
      <w:r w:rsidRPr="00144F7F">
        <w:rPr>
          <w:szCs w:val="20"/>
        </w:rPr>
        <w:t>*</w:t>
      </w:r>
      <w:proofErr w:type="gramStart"/>
      <w:r>
        <w:rPr>
          <w:szCs w:val="20"/>
        </w:rPr>
        <w:t>)(</w:t>
      </w:r>
      <w:proofErr w:type="gramEnd"/>
      <w:r w:rsidRPr="00144F7F">
        <w:rPr>
          <w:szCs w:val="20"/>
          <w:vertAlign w:val="superscript"/>
        </w:rPr>
        <w:t>c</w:t>
      </w:r>
      <w:r>
        <w:rPr>
          <w:szCs w:val="20"/>
        </w:rPr>
        <w:t>)</w:t>
      </w:r>
      <w:r w:rsidR="00CE5438">
        <w:rPr>
          <w:szCs w:val="20"/>
        </w:rPr>
        <w:t xml:space="preserve"> de acuerdo a la regla de negocio </w:t>
      </w:r>
      <w:hyperlink r:id="rId21" w:anchor="RN217" w:history="1">
        <w:r w:rsidR="00CE5438" w:rsidRPr="00CE5438">
          <w:rPr>
            <w:rStyle w:val="Hipervnculo"/>
            <w:lang w:val="es-ES" w:eastAsia="en-US"/>
          </w:rPr>
          <w:t>RN217 Ciudades Asociadas a Región</w:t>
        </w:r>
        <w:r w:rsidR="00CE5438" w:rsidRPr="00CE5438">
          <w:rPr>
            <w:rStyle w:val="Hipervnculo"/>
            <w:szCs w:val="20"/>
          </w:rPr>
          <w:t>.</w:t>
        </w:r>
      </w:hyperlink>
      <w:r>
        <w:rPr>
          <w:szCs w:val="20"/>
        </w:rPr>
        <w:t>.</w:t>
      </w:r>
    </w:p>
    <w:p w:rsidR="009D2010" w:rsidRDefault="009D2010" w:rsidP="009D2010">
      <w:pPr>
        <w:pStyle w:val="Numerado"/>
        <w:numPr>
          <w:ilvl w:val="2"/>
          <w:numId w:val="7"/>
        </w:numPr>
        <w:ind w:left="1418" w:hanging="578"/>
        <w:contextualSpacing/>
      </w:pPr>
      <w:r w:rsidRPr="00D62038">
        <w:t xml:space="preserve">Si </w:t>
      </w:r>
      <w:r>
        <w:t>&lt;el actor proporciona el nombre de la ciudad</w:t>
      </w:r>
      <w:r w:rsidRPr="00D62038">
        <w:t xml:space="preserve">&gt;, el sistema filtra la lista de </w:t>
      </w:r>
      <w:r>
        <w:t>ciudades</w:t>
      </w:r>
      <w:r w:rsidRPr="00D62038">
        <w:t xml:space="preserve"> siguiendo el criterio de la información proporcionada por el actor para el nombre de acuerdo a la </w:t>
      </w:r>
      <w:hyperlink r:id="rId22" w:anchor="RN011" w:history="1">
        <w:r w:rsidRPr="00D82B3B">
          <w:rPr>
            <w:rStyle w:val="Hipervnculo"/>
          </w:rPr>
          <w:t xml:space="preserve">RN11 Filtro de Consulta. </w:t>
        </w:r>
      </w:hyperlink>
    </w:p>
    <w:p w:rsidR="003F3A5E" w:rsidRPr="00303F57" w:rsidRDefault="003F3A5E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t>Código de barras salida de base (*).</w:t>
      </w:r>
    </w:p>
    <w:p w:rsidR="003F3A5E" w:rsidRDefault="003F3A5E" w:rsidP="00C70BF9">
      <w:pPr>
        <w:pStyle w:val="Numerado"/>
        <w:numPr>
          <w:ilvl w:val="1"/>
          <w:numId w:val="7"/>
        </w:numPr>
        <w:ind w:left="851" w:hanging="434"/>
        <w:contextualSpacing/>
      </w:pPr>
      <w:r>
        <w:t>Código de barras llegada de base (*).</w:t>
      </w:r>
    </w:p>
    <w:p w:rsidR="003F3A5E" w:rsidRPr="00144F7F" w:rsidRDefault="003F3A5E" w:rsidP="00C70BF9">
      <w:pPr>
        <w:pStyle w:val="Numerado"/>
        <w:numPr>
          <w:ilvl w:val="1"/>
          <w:numId w:val="7"/>
        </w:numPr>
        <w:ind w:left="851" w:hanging="434"/>
        <w:contextualSpacing/>
      </w:pPr>
      <w:bookmarkStart w:id="60" w:name="ao02_26"/>
      <w:bookmarkEnd w:id="60"/>
      <w:r>
        <w:t xml:space="preserve">Activo </w:t>
      </w:r>
      <w:r>
        <w:rPr>
          <w:rFonts w:cs="Arial"/>
          <w:szCs w:val="20"/>
        </w:rPr>
        <w:t xml:space="preserve">(Si/No) </w:t>
      </w:r>
    </w:p>
    <w:p w:rsidR="003F3A5E" w:rsidRPr="00C73E9C" w:rsidRDefault="003F3A5E" w:rsidP="00C70BF9">
      <w:pPr>
        <w:pStyle w:val="Numerado"/>
        <w:numPr>
          <w:ilvl w:val="0"/>
          <w:numId w:val="7"/>
        </w:numPr>
        <w:contextualSpacing/>
        <w:rPr>
          <w:rFonts w:cs="Arial"/>
          <w:szCs w:val="20"/>
        </w:rPr>
      </w:pPr>
      <w:r>
        <w:rPr>
          <w:rFonts w:cs="Arial"/>
          <w:szCs w:val="20"/>
        </w:rPr>
        <w:t>Si &lt;</w:t>
      </w:r>
      <w:r w:rsidRPr="00C73E9C">
        <w:rPr>
          <w:rFonts w:cs="Arial"/>
          <w:szCs w:val="20"/>
        </w:rPr>
        <w:t xml:space="preserve">el actor </w:t>
      </w:r>
      <w:r>
        <w:rPr>
          <w:rFonts w:cs="Arial"/>
          <w:szCs w:val="20"/>
        </w:rPr>
        <w:t xml:space="preserve">selecciona la opción </w:t>
      </w:r>
      <w:r w:rsidRPr="00C73E9C">
        <w:rPr>
          <w:rFonts w:cs="Arial"/>
          <w:b/>
          <w:szCs w:val="20"/>
        </w:rPr>
        <w:t>Cancelar</w:t>
      </w:r>
      <w:r w:rsidRPr="00C73E9C">
        <w:rPr>
          <w:rFonts w:cs="Arial"/>
          <w:szCs w:val="20"/>
        </w:rPr>
        <w:t xml:space="preserve">&gt;, el sistema continúa con el flujo alterno general </w:t>
      </w:r>
      <w:hyperlink w:anchor="_AG03_Cancelar" w:history="1">
        <w:r w:rsidRPr="00C73E9C">
          <w:rPr>
            <w:rStyle w:val="Hipervnculo"/>
            <w:szCs w:val="20"/>
          </w:rPr>
          <w:t>AG03 Cancelar</w:t>
        </w:r>
      </w:hyperlink>
    </w:p>
    <w:p w:rsidR="003F3A5E" w:rsidRDefault="003F3A5E" w:rsidP="00C70BF9">
      <w:pPr>
        <w:pStyle w:val="Numerado"/>
        <w:numPr>
          <w:ilvl w:val="0"/>
          <w:numId w:val="7"/>
        </w:numPr>
        <w:contextualSpacing/>
      </w:pPr>
      <w:r>
        <w:t xml:space="preserve">Si &lt;el actor selecciona la opción </w:t>
      </w:r>
      <w:r w:rsidRPr="00360376">
        <w:rPr>
          <w:b/>
        </w:rPr>
        <w:t>Aceptar</w:t>
      </w:r>
      <w:r w:rsidRPr="00C73E9C">
        <w:t>&gt;</w:t>
      </w:r>
      <w:r>
        <w:t>.</w:t>
      </w:r>
    </w:p>
    <w:p w:rsidR="003F3A5E" w:rsidRDefault="003F3A5E" w:rsidP="00C70BF9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VA01" w:history="1">
        <w:r w:rsidRPr="001D4B6D">
          <w:rPr>
            <w:rStyle w:val="Hipervnculo"/>
            <w:sz w:val="20"/>
            <w:szCs w:val="20"/>
          </w:rPr>
          <w:t>VA01 Valida</w:t>
        </w:r>
        <w:r>
          <w:rPr>
            <w:rStyle w:val="Hipervnculo"/>
            <w:sz w:val="20"/>
            <w:szCs w:val="20"/>
          </w:rPr>
          <w:t>r</w:t>
        </w:r>
        <w:r w:rsidRPr="001D4B6D">
          <w:rPr>
            <w:rStyle w:val="Hipervnculo"/>
            <w:sz w:val="20"/>
            <w:szCs w:val="20"/>
          </w:rPr>
          <w:t xml:space="preserve"> Datos Proporcionados</w:t>
        </w:r>
      </w:hyperlink>
    </w:p>
    <w:p w:rsidR="003F3A5E" w:rsidRDefault="003F3A5E" w:rsidP="00C70BF9">
      <w:pPr>
        <w:pStyle w:val="Prrafodelista"/>
        <w:numPr>
          <w:ilvl w:val="1"/>
          <w:numId w:val="7"/>
        </w:numPr>
        <w:ind w:left="851" w:hanging="434"/>
        <w:rPr>
          <w:rFonts w:cs="Arial"/>
          <w:sz w:val="20"/>
          <w:szCs w:val="20"/>
        </w:rPr>
      </w:pPr>
      <w:bookmarkStart w:id="61" w:name="AO02_paso42"/>
      <w:bookmarkEnd w:id="61"/>
      <w:r>
        <w:rPr>
          <w:rFonts w:cs="Arial"/>
          <w:sz w:val="20"/>
          <w:szCs w:val="20"/>
        </w:rPr>
        <w:t>El sistema actualiza la siguiente información:</w:t>
      </w:r>
    </w:p>
    <w:p w:rsidR="00201800" w:rsidRDefault="00201800" w:rsidP="0020180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201800" w:rsidRDefault="00201800" w:rsidP="0020180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ClaveCiudad</w:t>
      </w:r>
      <w:proofErr w:type="spellEnd"/>
    </w:p>
    <w:p w:rsidR="00201800" w:rsidRDefault="00201800" w:rsidP="0020180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ClaveRegion</w:t>
      </w:r>
      <w:proofErr w:type="spellEnd"/>
    </w:p>
    <w:p w:rsidR="00201800" w:rsidRDefault="00201800" w:rsidP="0020180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201800" w:rsidRDefault="00201800" w:rsidP="0020180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CodigoBarrasSalida</w:t>
      </w:r>
      <w:proofErr w:type="spellEnd"/>
    </w:p>
    <w:p w:rsidR="00201800" w:rsidRDefault="00201800" w:rsidP="0020180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CodigoBarrasLlegada</w:t>
      </w:r>
      <w:proofErr w:type="spellEnd"/>
    </w:p>
    <w:p w:rsidR="00201800" w:rsidRDefault="0003163F" w:rsidP="00201800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3F3A5E" w:rsidRPr="00391A71" w:rsidRDefault="003F3A5E" w:rsidP="00C70BF9">
      <w:pPr>
        <w:pStyle w:val="Numerado"/>
        <w:numPr>
          <w:ilvl w:val="1"/>
          <w:numId w:val="7"/>
        </w:numPr>
        <w:ind w:left="993" w:hanging="435"/>
        <w:contextualSpacing/>
        <w:rPr>
          <w:rFonts w:cs="Arial"/>
          <w:szCs w:val="20"/>
        </w:rPr>
      </w:pPr>
      <w:r>
        <w:t>El sistema presenta información de la sucursal.</w:t>
      </w:r>
    </w:p>
    <w:p w:rsidR="003F3A5E" w:rsidRPr="002B7D54" w:rsidRDefault="003F3A5E" w:rsidP="00C70BF9">
      <w:pPr>
        <w:pStyle w:val="Numerado"/>
        <w:numPr>
          <w:ilvl w:val="1"/>
          <w:numId w:val="7"/>
        </w:numPr>
        <w:ind w:left="993" w:hanging="435"/>
        <w:contextualSpacing/>
        <w:rPr>
          <w:rFonts w:cs="Arial"/>
          <w:szCs w:val="20"/>
        </w:rPr>
      </w:pPr>
      <w:r>
        <w:t xml:space="preserve">Regresa al </w:t>
      </w:r>
      <w:hyperlink w:anchor="FB_paso5" w:history="1">
        <w:r w:rsidRPr="00391A71">
          <w:rPr>
            <w:rStyle w:val="Hipervnculo"/>
          </w:rPr>
          <w:t>paso 5</w:t>
        </w:r>
      </w:hyperlink>
      <w:r>
        <w:t xml:space="preserve"> del flujo básico.</w:t>
      </w:r>
    </w:p>
    <w:p w:rsidR="00702C07" w:rsidRPr="00D13A47" w:rsidRDefault="00702C07" w:rsidP="008631B0">
      <w:pPr>
        <w:rPr>
          <w:lang w:eastAsia="en-US"/>
        </w:rPr>
      </w:pPr>
    </w:p>
    <w:p w:rsidR="00702C07" w:rsidRPr="007A1FC8" w:rsidRDefault="00702C07" w:rsidP="00702C07">
      <w:pPr>
        <w:pStyle w:val="EstiloTtulo3Justificado"/>
      </w:pPr>
      <w:bookmarkStart w:id="62" w:name="_Toc266196414"/>
      <w:bookmarkStart w:id="63" w:name="_Toc266288940"/>
      <w:bookmarkStart w:id="64" w:name="_Toc266290597"/>
      <w:r>
        <w:lastRenderedPageBreak/>
        <w:t>Generales</w:t>
      </w:r>
      <w:bookmarkEnd w:id="62"/>
      <w:bookmarkEnd w:id="63"/>
      <w:bookmarkEnd w:id="64"/>
    </w:p>
    <w:p w:rsidR="00702C07" w:rsidRPr="00D26EBF" w:rsidRDefault="00702C07" w:rsidP="00702C07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r w:rsidRPr="00D26EBF"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>HYPERLINK  \l "AG01_"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AG01 Acerca De</w:t>
      </w:r>
    </w:p>
    <w:p w:rsidR="00702C07" w:rsidRPr="00D26EBF" w:rsidRDefault="00702C07" w:rsidP="00702C07">
      <w:pPr>
        <w:rPr>
          <w:sz w:val="24"/>
        </w:rPr>
      </w:pPr>
      <w:r w:rsidRPr="00D26EBF">
        <w:rPr>
          <w:b/>
          <w:bCs/>
          <w:sz w:val="24"/>
        </w:rPr>
        <w:fldChar w:fldCharType="end"/>
      </w:r>
    </w:p>
    <w:p w:rsidR="00702C07" w:rsidRPr="00D26EBF" w:rsidRDefault="00702C07" w:rsidP="00C70BF9">
      <w:pPr>
        <w:numPr>
          <w:ilvl w:val="0"/>
          <w:numId w:val="8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El caso de uso extiende su funcionalidad con el caso de uso </w:t>
      </w:r>
      <w:r w:rsidRPr="00D26EBF">
        <w:rPr>
          <w:b/>
          <w:color w:val="0000FF"/>
          <w:szCs w:val="20"/>
          <w:u w:val="single"/>
        </w:rPr>
        <w:t>Presentar Acerca De – CUMEGWEB11</w:t>
      </w:r>
    </w:p>
    <w:p w:rsidR="00702C07" w:rsidRPr="00D26EBF" w:rsidRDefault="00702C07" w:rsidP="00C70BF9">
      <w:pPr>
        <w:numPr>
          <w:ilvl w:val="0"/>
          <w:numId w:val="8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6" w:history="1">
        <w:r w:rsidRPr="008F5A15">
          <w:rPr>
            <w:rStyle w:val="Hipervnculo"/>
            <w:szCs w:val="20"/>
          </w:rPr>
          <w:t>paso 6</w:t>
        </w:r>
      </w:hyperlink>
      <w:r w:rsidRPr="00D26EBF">
        <w:rPr>
          <w:rFonts w:cs="Arial"/>
          <w:szCs w:val="20"/>
        </w:rPr>
        <w:t xml:space="preserve"> del flujo básico </w:t>
      </w:r>
    </w:p>
    <w:p w:rsidR="00702C07" w:rsidRPr="00D26EBF" w:rsidRDefault="00702C07" w:rsidP="00702C07">
      <w:pPr>
        <w:rPr>
          <w:sz w:val="24"/>
        </w:rPr>
      </w:pPr>
    </w:p>
    <w:bookmarkStart w:id="65" w:name="_AG02_Salir"/>
    <w:bookmarkEnd w:id="65"/>
    <w:p w:rsidR="00702C07" w:rsidRPr="00D26EBF" w:rsidRDefault="00702C07" w:rsidP="00702C07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sz w:val="24"/>
        </w:rPr>
      </w:pPr>
      <w:r w:rsidRPr="00D26EBF">
        <w:rPr>
          <w:b/>
          <w:bCs/>
          <w:sz w:val="24"/>
        </w:rPr>
        <w:fldChar w:fldCharType="begin"/>
      </w:r>
      <w:r w:rsidRPr="00D26EBF">
        <w:rPr>
          <w:b/>
          <w:bCs/>
          <w:sz w:val="24"/>
        </w:rPr>
        <w:instrText>HYPERLINK  \l "AG02_r"</w:instrText>
      </w:r>
      <w:r w:rsidRPr="00D26EBF">
        <w:rPr>
          <w:b/>
          <w:bCs/>
          <w:sz w:val="24"/>
        </w:rPr>
        <w:fldChar w:fldCharType="separate"/>
      </w:r>
      <w:r w:rsidRPr="00D26EBF">
        <w:rPr>
          <w:b/>
          <w:bCs/>
          <w:color w:val="0000FF"/>
          <w:sz w:val="24"/>
          <w:u w:val="single"/>
        </w:rPr>
        <w:t>AG02 Salir</w:t>
      </w:r>
      <w:r w:rsidRPr="00D26EBF">
        <w:rPr>
          <w:b/>
          <w:bCs/>
          <w:sz w:val="24"/>
        </w:rPr>
        <w:fldChar w:fldCharType="end"/>
      </w:r>
    </w:p>
    <w:p w:rsidR="00702C07" w:rsidRPr="00D26EBF" w:rsidRDefault="00702C07" w:rsidP="00702C07">
      <w:pPr>
        <w:ind w:left="432"/>
        <w:contextualSpacing/>
        <w:rPr>
          <w:rFonts w:cs="Arial"/>
          <w:szCs w:val="20"/>
        </w:rPr>
      </w:pPr>
    </w:p>
    <w:p w:rsidR="00702C07" w:rsidRPr="00D26EBF" w:rsidRDefault="00702C07" w:rsidP="00C70BF9">
      <w:pPr>
        <w:numPr>
          <w:ilvl w:val="0"/>
          <w:numId w:val="9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>El sistema termina la ejecución del sistema</w:t>
      </w:r>
    </w:p>
    <w:p w:rsidR="00702C07" w:rsidRPr="00D26EBF" w:rsidRDefault="00702C07" w:rsidP="00C70BF9">
      <w:pPr>
        <w:numPr>
          <w:ilvl w:val="0"/>
          <w:numId w:val="9"/>
        </w:numPr>
        <w:contextualSpacing/>
        <w:rPr>
          <w:rFonts w:cs="Arial"/>
          <w:szCs w:val="20"/>
        </w:rPr>
      </w:pPr>
      <w:r w:rsidRPr="00D26EBF">
        <w:rPr>
          <w:rFonts w:cs="Arial"/>
          <w:szCs w:val="20"/>
        </w:rPr>
        <w:t xml:space="preserve">Regresa al </w:t>
      </w:r>
      <w:hyperlink w:anchor="paso7" w:history="1">
        <w:r w:rsidRPr="008F5A15">
          <w:rPr>
            <w:rStyle w:val="Hipervnculo"/>
            <w:szCs w:val="20"/>
          </w:rPr>
          <w:t>paso 7</w:t>
        </w:r>
      </w:hyperlink>
      <w:r w:rsidRPr="00D26EBF">
        <w:rPr>
          <w:rFonts w:cs="Arial"/>
          <w:szCs w:val="20"/>
        </w:rPr>
        <w:t xml:space="preserve"> del flujo básico</w:t>
      </w:r>
    </w:p>
    <w:p w:rsidR="00702C07" w:rsidRPr="00D26EBF" w:rsidRDefault="00702C07" w:rsidP="00702C07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lang w:val="es-MX" w:eastAsia="en-US"/>
        </w:rPr>
      </w:pPr>
    </w:p>
    <w:p w:rsidR="00702C07" w:rsidRPr="00D26EBF" w:rsidRDefault="00702C07" w:rsidP="00702C07">
      <w:pPr>
        <w:keepNext/>
        <w:numPr>
          <w:ilvl w:val="3"/>
          <w:numId w:val="2"/>
        </w:numPr>
        <w:tabs>
          <w:tab w:val="left" w:pos="993"/>
          <w:tab w:val="left" w:pos="4536"/>
        </w:tabs>
        <w:ind w:right="846"/>
        <w:outlineLvl w:val="3"/>
        <w:rPr>
          <w:b/>
          <w:bCs/>
          <w:color w:val="0000FF"/>
          <w:sz w:val="24"/>
          <w:u w:val="single"/>
        </w:rPr>
      </w:pPr>
      <w:bookmarkStart w:id="66" w:name="_AG03_Cancelar"/>
      <w:bookmarkEnd w:id="66"/>
      <w:r w:rsidRPr="00D26EBF">
        <w:rPr>
          <w:b/>
          <w:bCs/>
          <w:color w:val="0000FF"/>
          <w:sz w:val="24"/>
          <w:u w:val="single"/>
        </w:rPr>
        <w:t>AG03 Cancelar</w:t>
      </w:r>
    </w:p>
    <w:p w:rsidR="00702C07" w:rsidRPr="00D26EBF" w:rsidRDefault="00702C07" w:rsidP="00702C07">
      <w:pPr>
        <w:ind w:left="432"/>
        <w:contextualSpacing/>
        <w:rPr>
          <w:rFonts w:cs="Arial"/>
          <w:szCs w:val="20"/>
        </w:rPr>
      </w:pPr>
    </w:p>
    <w:p w:rsidR="00702C07" w:rsidRPr="00D26EBF" w:rsidRDefault="00702C07" w:rsidP="00C70BF9">
      <w:pPr>
        <w:numPr>
          <w:ilvl w:val="0"/>
          <w:numId w:val="10"/>
        </w:numPr>
        <w:contextualSpacing/>
        <w:rPr>
          <w:sz w:val="24"/>
          <w:lang w:eastAsia="en-US"/>
        </w:rPr>
      </w:pPr>
      <w:r w:rsidRPr="00D26EBF">
        <w:rPr>
          <w:rFonts w:cs="Arial"/>
          <w:szCs w:val="20"/>
        </w:rPr>
        <w:t xml:space="preserve">Regresa al </w:t>
      </w:r>
      <w:hyperlink w:anchor="paso2" w:history="1">
        <w:r w:rsidRPr="008F5A15">
          <w:rPr>
            <w:rStyle w:val="Hipervnculo"/>
            <w:szCs w:val="20"/>
          </w:rPr>
          <w:t>paso 2</w:t>
        </w:r>
      </w:hyperlink>
      <w:r w:rsidRPr="00D26EBF">
        <w:rPr>
          <w:rFonts w:cs="Arial"/>
          <w:szCs w:val="20"/>
        </w:rPr>
        <w:t xml:space="preserve"> del flujo </w:t>
      </w:r>
      <w:r>
        <w:rPr>
          <w:rFonts w:cs="Arial"/>
          <w:szCs w:val="20"/>
        </w:rPr>
        <w:t>básico</w:t>
      </w:r>
      <w:r w:rsidRPr="00D26EBF">
        <w:rPr>
          <w:rFonts w:cs="Arial"/>
          <w:szCs w:val="20"/>
        </w:rPr>
        <w:t xml:space="preserve"> </w:t>
      </w:r>
    </w:p>
    <w:p w:rsidR="00702C07" w:rsidRPr="00D26EBF" w:rsidRDefault="00702C07" w:rsidP="00702C07">
      <w:pPr>
        <w:pStyle w:val="Textoindependiente"/>
        <w:rPr>
          <w:lang w:val="es-ES" w:eastAsia="en-US"/>
        </w:rPr>
      </w:pPr>
    </w:p>
    <w:p w:rsidR="00702C07" w:rsidRPr="00481C4A" w:rsidRDefault="00702C07" w:rsidP="00702C07">
      <w:pPr>
        <w:pStyle w:val="EstiloTtulo3Justificado"/>
      </w:pPr>
      <w:bookmarkStart w:id="67" w:name="_Toc52616589"/>
      <w:bookmarkStart w:id="68" w:name="_Toc182735733"/>
      <w:bookmarkStart w:id="69" w:name="_Toc266196415"/>
      <w:bookmarkStart w:id="70" w:name="_Toc266288941"/>
      <w:bookmarkStart w:id="71" w:name="_Toc266290598"/>
      <w:r w:rsidRPr="00481C4A">
        <w:t>Extraordinarios</w:t>
      </w:r>
      <w:bookmarkEnd w:id="67"/>
      <w:bookmarkEnd w:id="68"/>
      <w:bookmarkEnd w:id="69"/>
      <w:bookmarkEnd w:id="70"/>
      <w:bookmarkEnd w:id="71"/>
      <w:r w:rsidRPr="00481C4A">
        <w:tab/>
      </w:r>
    </w:p>
    <w:p w:rsidR="00702C07" w:rsidRDefault="00702C07" w:rsidP="00702C07">
      <w:r>
        <w:t>N/A</w:t>
      </w:r>
    </w:p>
    <w:p w:rsidR="00702C07" w:rsidRPr="00481C4A" w:rsidRDefault="00702C07" w:rsidP="00702C07"/>
    <w:p w:rsidR="00702C07" w:rsidRPr="00481C4A" w:rsidRDefault="00702C07" w:rsidP="00702C07">
      <w:pPr>
        <w:pStyle w:val="EstiloTtulo3Justificado"/>
      </w:pPr>
      <w:bookmarkStart w:id="72" w:name="_Toc52616590"/>
      <w:bookmarkStart w:id="73" w:name="_Toc182735734"/>
      <w:bookmarkStart w:id="74" w:name="_Toc266196416"/>
      <w:bookmarkStart w:id="75" w:name="_Toc266288942"/>
      <w:bookmarkStart w:id="76" w:name="_Toc266290599"/>
      <w:r w:rsidRPr="00481C4A">
        <w:t>De excepción</w:t>
      </w:r>
      <w:bookmarkEnd w:id="72"/>
      <w:bookmarkEnd w:id="73"/>
      <w:bookmarkEnd w:id="74"/>
      <w:bookmarkEnd w:id="75"/>
      <w:bookmarkEnd w:id="76"/>
    </w:p>
    <w:p w:rsidR="00702C07" w:rsidRDefault="00702C07" w:rsidP="00702C07">
      <w:pPr>
        <w:tabs>
          <w:tab w:val="left" w:pos="1845"/>
        </w:tabs>
      </w:pPr>
      <w:r>
        <w:t>N/A</w:t>
      </w:r>
    </w:p>
    <w:p w:rsidR="00702C07" w:rsidRDefault="00702C07" w:rsidP="00702C07">
      <w:pPr>
        <w:tabs>
          <w:tab w:val="left" w:pos="1845"/>
        </w:tabs>
      </w:pPr>
    </w:p>
    <w:p w:rsidR="00E03453" w:rsidRPr="008F5A15" w:rsidRDefault="00E03453" w:rsidP="00E03453">
      <w:pPr>
        <w:pStyle w:val="EstiloTtulo3Justificado"/>
      </w:pPr>
      <w:bookmarkStart w:id="77" w:name="_Toc266196417"/>
      <w:bookmarkStart w:id="78" w:name="_Toc266288943"/>
      <w:bookmarkStart w:id="79" w:name="_Toc266290600"/>
      <w:r w:rsidRPr="008F5A15">
        <w:t>De Validación</w:t>
      </w:r>
      <w:bookmarkEnd w:id="77"/>
      <w:bookmarkEnd w:id="78"/>
      <w:bookmarkEnd w:id="79"/>
    </w:p>
    <w:p w:rsidR="00E03453" w:rsidRPr="008F5A15" w:rsidRDefault="00E03453" w:rsidP="00E03453">
      <w:pPr>
        <w:pStyle w:val="EstiloTtulo4SinNegritaIzquierda"/>
        <w:rPr>
          <w:b w:val="0"/>
          <w:bCs/>
          <w:color w:val="0000FF"/>
          <w:szCs w:val="24"/>
          <w:u w:val="single"/>
        </w:rPr>
      </w:pPr>
      <w:bookmarkStart w:id="80" w:name="VA01"/>
      <w:bookmarkEnd w:id="80"/>
      <w:r w:rsidRPr="008F5A15">
        <w:rPr>
          <w:bCs/>
          <w:color w:val="0000FF"/>
          <w:szCs w:val="24"/>
          <w:u w:val="single"/>
        </w:rPr>
        <w:t xml:space="preserve">VA01 </w:t>
      </w:r>
      <w:r>
        <w:rPr>
          <w:bCs/>
          <w:color w:val="0000FF"/>
          <w:szCs w:val="24"/>
          <w:u w:val="single"/>
        </w:rPr>
        <w:t>Validar Datos Proporcionados</w:t>
      </w:r>
    </w:p>
    <w:p w:rsidR="00E03453" w:rsidRDefault="00E03453" w:rsidP="00E03453"/>
    <w:p w:rsidR="00E03453" w:rsidRDefault="00E03453" w:rsidP="00C70BF9">
      <w:pPr>
        <w:pStyle w:val="Prrafodelista"/>
        <w:numPr>
          <w:ilvl w:val="0"/>
          <w:numId w:val="13"/>
        </w:numPr>
        <w:ind w:left="426"/>
        <w:rPr>
          <w:rFonts w:cs="Arial"/>
          <w:sz w:val="20"/>
          <w:szCs w:val="20"/>
        </w:rPr>
      </w:pPr>
      <w:bookmarkStart w:id="81" w:name="_Toc52616591"/>
      <w:bookmarkStart w:id="82" w:name="_Toc182735735"/>
      <w:r>
        <w:rPr>
          <w:rFonts w:cs="Arial"/>
          <w:sz w:val="20"/>
          <w:szCs w:val="20"/>
        </w:rPr>
        <w:t>El sistema valida que el actor haya proporcionado la información:</w:t>
      </w:r>
    </w:p>
    <w:p w:rsidR="00E03453" w:rsidRDefault="00E03453" w:rsidP="00C70BF9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>
        <w:rPr>
          <w:rFonts w:cs="Arial"/>
          <w:b/>
          <w:sz w:val="20"/>
          <w:szCs w:val="20"/>
        </w:rPr>
        <w:t>Sucursal</w:t>
      </w:r>
      <w:r>
        <w:rPr>
          <w:rFonts w:cs="Arial"/>
          <w:sz w:val="20"/>
          <w:szCs w:val="20"/>
        </w:rPr>
        <w:t xml:space="preserve"> y no proporciona Clave, Nombre</w:t>
      </w:r>
      <w:r w:rsidR="002170DA">
        <w:rPr>
          <w:rFonts w:cs="Arial"/>
          <w:sz w:val="20"/>
          <w:szCs w:val="20"/>
        </w:rPr>
        <w:t>,</w:t>
      </w:r>
      <w:r w:rsidR="002170DA" w:rsidRPr="002170DA">
        <w:rPr>
          <w:rFonts w:cs="Arial"/>
          <w:sz w:val="20"/>
          <w:szCs w:val="20"/>
        </w:rPr>
        <w:t xml:space="preserve"> </w:t>
      </w:r>
      <w:r w:rsidR="002170DA">
        <w:rPr>
          <w:rFonts w:cs="Arial"/>
          <w:sz w:val="20"/>
          <w:szCs w:val="20"/>
        </w:rPr>
        <w:t>Ciudad</w:t>
      </w:r>
      <w:r>
        <w:rPr>
          <w:rFonts w:cs="Arial"/>
          <w:sz w:val="20"/>
          <w:szCs w:val="20"/>
        </w:rPr>
        <w:t>, Región, Código de barras salida de base, Código de</w:t>
      </w:r>
      <w:r w:rsidR="002170DA">
        <w:rPr>
          <w:rFonts w:cs="Arial"/>
          <w:sz w:val="20"/>
          <w:szCs w:val="20"/>
        </w:rPr>
        <w:t xml:space="preserve"> barras llegada a base, Activo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23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Requerido&gt;.</w:t>
        </w:r>
      </w:hyperlink>
    </w:p>
    <w:p w:rsidR="00E03453" w:rsidRDefault="00E03453" w:rsidP="00C70BF9">
      <w:pPr>
        <w:pStyle w:val="Prrafodelista"/>
        <w:numPr>
          <w:ilvl w:val="2"/>
          <w:numId w:val="13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paso2_FAAO01" w:history="1">
        <w:r w:rsidRPr="005F28C8">
          <w:rPr>
            <w:rStyle w:val="Hipervnculo"/>
            <w:rFonts w:cs="Arial"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E603F3" w:rsidRDefault="00E603F3" w:rsidP="00E603F3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Sucursal</w:t>
      </w:r>
      <w:r w:rsidRPr="00045F9F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 inactiva una Sucursal con información relacionada&gt;, el sistema presenta el mensaje </w:t>
      </w:r>
      <w:hyperlink r:id="rId24" w:anchor="ME0025" w:history="1">
        <w:r w:rsidRPr="00087B6B">
          <w:rPr>
            <w:rStyle w:val="Hipervnculo"/>
            <w:sz w:val="20"/>
            <w:szCs w:val="20"/>
          </w:rPr>
          <w:t>ME0025 Elemento con Información Relacionada</w:t>
        </w:r>
      </w:hyperlink>
      <w:r>
        <w:rPr>
          <w:b/>
          <w:sz w:val="20"/>
          <w:szCs w:val="20"/>
        </w:rPr>
        <w:t xml:space="preserve"> </w:t>
      </w:r>
      <w:r w:rsidRPr="00087B6B">
        <w:rPr>
          <w:rFonts w:cs="Arial"/>
          <w:sz w:val="20"/>
          <w:szCs w:val="20"/>
        </w:rPr>
        <w:t xml:space="preserve">y regresa al </w:t>
      </w:r>
      <w:hyperlink w:anchor="ao02_26" w:history="1">
        <w:r w:rsidRPr="00045F9F">
          <w:rPr>
            <w:rStyle w:val="Hipervnculo"/>
            <w:rFonts w:cs="Arial"/>
            <w:sz w:val="20"/>
            <w:szCs w:val="20"/>
          </w:rPr>
          <w:t>paso 2.</w:t>
        </w:r>
        <w:r>
          <w:rPr>
            <w:rStyle w:val="Hipervnculo"/>
            <w:rFonts w:cs="Arial"/>
            <w:sz w:val="20"/>
            <w:szCs w:val="20"/>
          </w:rPr>
          <w:t>6</w:t>
        </w:r>
      </w:hyperlink>
      <w:r w:rsidRPr="00087B6B">
        <w:rPr>
          <w:rFonts w:cs="Arial"/>
          <w:sz w:val="20"/>
          <w:szCs w:val="20"/>
        </w:rPr>
        <w:t xml:space="preserve"> del flujo alterno</w:t>
      </w:r>
      <w:r>
        <w:rPr>
          <w:b/>
          <w:sz w:val="20"/>
          <w:szCs w:val="20"/>
        </w:rPr>
        <w:t xml:space="preserve"> </w:t>
      </w:r>
      <w:r w:rsidRPr="000F6C1F">
        <w:rPr>
          <w:rStyle w:val="Hipervnculo"/>
          <w:sz w:val="20"/>
          <w:szCs w:val="20"/>
        </w:rPr>
        <w:t xml:space="preserve">AO02 Modificar </w:t>
      </w:r>
      <w:r>
        <w:rPr>
          <w:rStyle w:val="Hipervnculo"/>
          <w:sz w:val="20"/>
          <w:szCs w:val="20"/>
        </w:rPr>
        <w:t>Sucursal.</w:t>
      </w:r>
    </w:p>
    <w:p w:rsidR="00E03453" w:rsidRDefault="00E03453" w:rsidP="00C70BF9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Sucursal</w:t>
      </w:r>
      <w:r>
        <w:rPr>
          <w:rFonts w:cs="Arial"/>
          <w:sz w:val="20"/>
          <w:szCs w:val="20"/>
        </w:rPr>
        <w:t xml:space="preserve"> y no proporciona Nombre, </w:t>
      </w:r>
      <w:r w:rsidR="002170DA">
        <w:rPr>
          <w:rFonts w:cs="Arial"/>
          <w:sz w:val="20"/>
          <w:szCs w:val="20"/>
        </w:rPr>
        <w:t xml:space="preserve">Ciudad, </w:t>
      </w:r>
      <w:r>
        <w:rPr>
          <w:rFonts w:cs="Arial"/>
          <w:sz w:val="20"/>
          <w:szCs w:val="20"/>
        </w:rPr>
        <w:t>Región, Código de barras salida de base, Código de</w:t>
      </w:r>
      <w:r w:rsidR="002170DA">
        <w:rPr>
          <w:rFonts w:cs="Arial"/>
          <w:sz w:val="20"/>
          <w:szCs w:val="20"/>
        </w:rPr>
        <w:t xml:space="preserve"> barras llegada a base, Activo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25" w:anchor="MI0001" w:history="1">
        <w:r w:rsidRPr="0082790E">
          <w:rPr>
            <w:rStyle w:val="Hipervnculo"/>
            <w:rFonts w:cs="Arial"/>
            <w:sz w:val="20"/>
            <w:szCs w:val="20"/>
          </w:rPr>
          <w:t>MI0001 &lt;Campo Requerido&gt;.</w:t>
        </w:r>
      </w:hyperlink>
    </w:p>
    <w:p w:rsidR="00E03453" w:rsidRDefault="00E03453" w:rsidP="00C70BF9">
      <w:pPr>
        <w:pStyle w:val="Prrafodelista"/>
        <w:numPr>
          <w:ilvl w:val="2"/>
          <w:numId w:val="13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paso2_FAAO01" w:history="1">
        <w:r w:rsidRPr="005F28C8">
          <w:rPr>
            <w:rStyle w:val="Hipervnculo"/>
            <w:rFonts w:cs="Arial"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E03453" w:rsidRDefault="00E03453" w:rsidP="00C70BF9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E603F3">
        <w:rPr>
          <w:rFonts w:cs="Arial"/>
          <w:sz w:val="20"/>
          <w:szCs w:val="20"/>
        </w:rPr>
        <w:t>Crear Sucursal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paso42_FAAO01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E603F3">
        <w:rPr>
          <w:rFonts w:cs="Arial"/>
          <w:sz w:val="20"/>
          <w:szCs w:val="20"/>
        </w:rPr>
        <w:t xml:space="preserve"> </w:t>
      </w:r>
      <w:hyperlink w:anchor="FA_AO01" w:history="1">
        <w:r w:rsidR="00E603F3" w:rsidRPr="00E603F3">
          <w:rPr>
            <w:rStyle w:val="Hipervnculo"/>
            <w:rFonts w:cs="Arial"/>
            <w:sz w:val="20"/>
            <w:szCs w:val="20"/>
          </w:rPr>
          <w:t>AO01 Crear Sucursal</w:t>
        </w:r>
      </w:hyperlink>
      <w:r w:rsidRPr="005F28C8">
        <w:rPr>
          <w:rFonts w:cs="Arial"/>
          <w:sz w:val="20"/>
          <w:szCs w:val="20"/>
        </w:rPr>
        <w:t>.</w:t>
      </w:r>
    </w:p>
    <w:p w:rsidR="00E03453" w:rsidRPr="005F28C8" w:rsidRDefault="00E03453" w:rsidP="00C70BF9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E603F3">
        <w:rPr>
          <w:rFonts w:cs="Arial"/>
          <w:sz w:val="20"/>
          <w:szCs w:val="20"/>
        </w:rPr>
        <w:t>Modificar Sucursal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AO02_paso42" w:history="1">
        <w:r w:rsidRPr="005F28C8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4.</w:t>
        </w:r>
        <w:r w:rsidRPr="005F28C8">
          <w:rPr>
            <w:rStyle w:val="Hipervnculo"/>
            <w:rFonts w:cs="Arial"/>
            <w:sz w:val="20"/>
            <w:szCs w:val="20"/>
          </w:rPr>
          <w:t>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="00E603F3">
        <w:rPr>
          <w:rFonts w:cs="Arial"/>
          <w:sz w:val="20"/>
          <w:szCs w:val="20"/>
        </w:rPr>
        <w:t xml:space="preserve"> </w:t>
      </w:r>
      <w:hyperlink w:anchor="FA_AO02" w:history="1">
        <w:r w:rsidR="00E603F3" w:rsidRPr="00E603F3">
          <w:rPr>
            <w:rStyle w:val="Hipervnculo"/>
            <w:rFonts w:cs="Arial"/>
            <w:sz w:val="20"/>
            <w:szCs w:val="20"/>
          </w:rPr>
          <w:t>AO02 Modificar Sucursal</w:t>
        </w:r>
      </w:hyperlink>
      <w:r w:rsidRPr="005F28C8">
        <w:rPr>
          <w:rFonts w:cs="Arial"/>
          <w:sz w:val="20"/>
          <w:szCs w:val="20"/>
        </w:rPr>
        <w:t>.</w:t>
      </w:r>
    </w:p>
    <w:p w:rsidR="00E03453" w:rsidRPr="00C16A0F" w:rsidRDefault="00E03453" w:rsidP="00E03453">
      <w:pPr>
        <w:pStyle w:val="Textoindependiente"/>
        <w:rPr>
          <w:lang w:val="es-ES" w:eastAsia="en-US"/>
        </w:rPr>
      </w:pPr>
    </w:p>
    <w:p w:rsidR="00E03453" w:rsidRDefault="00E03453" w:rsidP="00E03453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0" w:after="0"/>
      </w:pPr>
      <w:bookmarkStart w:id="83" w:name="_Toc52616592"/>
      <w:bookmarkStart w:id="84" w:name="_Toc182735736"/>
      <w:bookmarkStart w:id="85" w:name="_Toc266196418"/>
      <w:bookmarkStart w:id="86" w:name="_Toc266288944"/>
      <w:bookmarkStart w:id="87" w:name="_Toc266290601"/>
      <w:bookmarkEnd w:id="81"/>
      <w:bookmarkEnd w:id="82"/>
      <w:proofErr w:type="spellStart"/>
      <w:r w:rsidRPr="007A1FC8">
        <w:t>Poscondiciones</w:t>
      </w:r>
      <w:bookmarkEnd w:id="83"/>
      <w:bookmarkEnd w:id="84"/>
      <w:bookmarkEnd w:id="85"/>
      <w:bookmarkEnd w:id="86"/>
      <w:bookmarkEnd w:id="87"/>
      <w:proofErr w:type="spellEnd"/>
    </w:p>
    <w:p w:rsidR="00E03453" w:rsidRDefault="00E03453" w:rsidP="00E03453"/>
    <w:p w:rsidR="00E03453" w:rsidRPr="00523977" w:rsidRDefault="00E03453" w:rsidP="00E03453">
      <w:r>
        <w:t>Registro o actualización de un</w:t>
      </w:r>
      <w:r w:rsidR="008D74AC">
        <w:t>a sucursal</w:t>
      </w:r>
      <w:r>
        <w:t>.</w:t>
      </w:r>
    </w:p>
    <w:p w:rsidR="00E03453" w:rsidRDefault="00E03453" w:rsidP="00E03453"/>
    <w:p w:rsidR="00E03453" w:rsidRDefault="00E03453" w:rsidP="00E03453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0" w:after="0"/>
      </w:pPr>
      <w:bookmarkStart w:id="88" w:name="_Toc266196419"/>
      <w:bookmarkStart w:id="89" w:name="_Toc266288945"/>
      <w:bookmarkStart w:id="90" w:name="_Toc266290602"/>
      <w:r>
        <w:t>Anexos</w:t>
      </w:r>
      <w:bookmarkEnd w:id="88"/>
      <w:bookmarkEnd w:id="89"/>
      <w:bookmarkEnd w:id="90"/>
    </w:p>
    <w:p w:rsidR="00E03453" w:rsidRDefault="00E03453" w:rsidP="00E03453">
      <w:pPr>
        <w:rPr>
          <w:lang w:val="es-MX" w:eastAsia="es-MX"/>
        </w:rPr>
      </w:pPr>
    </w:p>
    <w:p w:rsidR="00E03453" w:rsidRDefault="00E03453" w:rsidP="00E03453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E03453" w:rsidRPr="00D46945" w:rsidRDefault="00E03453" w:rsidP="00E03453">
      <w:pPr>
        <w:rPr>
          <w:lang w:val="es-MX" w:eastAsia="es-MX"/>
        </w:rPr>
      </w:pPr>
    </w:p>
    <w:p w:rsidR="00E03453" w:rsidRDefault="00E03453" w:rsidP="00E03453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  <w:ind w:left="432" w:hanging="432"/>
      </w:pPr>
      <w:bookmarkStart w:id="91" w:name="_Toc266196420"/>
      <w:bookmarkStart w:id="92" w:name="_Toc266288946"/>
      <w:bookmarkStart w:id="93" w:name="_Toc266290603"/>
      <w:r>
        <w:t>Diagramas</w:t>
      </w:r>
      <w:bookmarkEnd w:id="91"/>
      <w:bookmarkEnd w:id="92"/>
      <w:bookmarkEnd w:id="93"/>
    </w:p>
    <w:p w:rsidR="00E03453" w:rsidRDefault="00E03453" w:rsidP="00E03453">
      <w:pPr>
        <w:rPr>
          <w:szCs w:val="20"/>
          <w:lang w:val="es-MX" w:eastAsia="es-MX"/>
        </w:rPr>
      </w:pPr>
    </w:p>
    <w:p w:rsidR="00E03453" w:rsidRPr="006F21B8" w:rsidRDefault="00E03453" w:rsidP="00E03453">
      <w:pPr>
        <w:rPr>
          <w:szCs w:val="20"/>
          <w:lang w:val="es-MX" w:eastAsia="es-MX"/>
        </w:rPr>
      </w:pPr>
      <w:r w:rsidRPr="006F21B8">
        <w:rPr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Cs w:val="20"/>
          <w:lang w:val="es-MX" w:eastAsia="es-MX"/>
        </w:rPr>
        <w:t>pryMovil_MEGACABLE</w:t>
      </w:r>
      <w:proofErr w:type="spellEnd"/>
      <w:r w:rsidRPr="006F21B8">
        <w:rPr>
          <w:szCs w:val="20"/>
          <w:lang w:val="es-MX" w:eastAsia="es-MX"/>
        </w:rPr>
        <w:t>\</w:t>
      </w:r>
      <w:proofErr w:type="spellStart"/>
      <w:r w:rsidRPr="006F21B8">
        <w:rPr>
          <w:szCs w:val="20"/>
          <w:lang w:val="es-MX" w:eastAsia="es-MX"/>
        </w:rPr>
        <w:t>Logical</w:t>
      </w:r>
      <w:proofErr w:type="spellEnd"/>
      <w:r w:rsidRPr="006F21B8">
        <w:rPr>
          <w:szCs w:val="20"/>
          <w:lang w:val="es-MX" w:eastAsia="es-MX"/>
        </w:rPr>
        <w:t xml:space="preserve"> View\</w:t>
      </w:r>
      <w:r w:rsidRPr="006F21B8">
        <w:rPr>
          <w:szCs w:val="20"/>
        </w:rPr>
        <w:t xml:space="preserve"> </w:t>
      </w:r>
      <w:r w:rsidRPr="006F21B8">
        <w:rPr>
          <w:szCs w:val="20"/>
          <w:lang w:val="es-MX" w:eastAsia="es-MX"/>
        </w:rPr>
        <w:t>Cla</w:t>
      </w:r>
      <w:r w:rsidR="003A1F7C">
        <w:rPr>
          <w:szCs w:val="20"/>
          <w:lang w:val="es-MX" w:eastAsia="es-MX"/>
        </w:rPr>
        <w:t>ses\CL_WEB\DCL_WEB\DCLCUMEGWEB05</w:t>
      </w:r>
    </w:p>
    <w:p w:rsidR="00E03453" w:rsidRPr="006F21B8" w:rsidRDefault="00E03453" w:rsidP="00E03453">
      <w:pPr>
        <w:ind w:left="-993"/>
        <w:rPr>
          <w:szCs w:val="20"/>
          <w:lang w:val="es-MX" w:eastAsia="es-MX"/>
        </w:rPr>
      </w:pPr>
    </w:p>
    <w:p w:rsidR="003B77E0" w:rsidRDefault="00E03453" w:rsidP="003A1F7C">
      <w:pPr>
        <w:rPr>
          <w:szCs w:val="20"/>
          <w:lang w:val="es-MX" w:eastAsia="es-MX"/>
        </w:rPr>
      </w:pPr>
      <w:r>
        <w:t>Los</w:t>
      </w:r>
      <w:r w:rsidRPr="006F21B8">
        <w:t xml:space="preserve"> diagrama</w:t>
      </w:r>
      <w:r>
        <w:t>s</w:t>
      </w:r>
      <w:r w:rsidRPr="006F21B8">
        <w:t xml:space="preserve"> de secuencia se encuentra en el proyecto de modelo </w:t>
      </w:r>
      <w:proofErr w:type="spellStart"/>
      <w:r w:rsidRPr="006F21B8">
        <w:t>pryMovil_MEGACABLE</w:t>
      </w:r>
      <w:proofErr w:type="spellEnd"/>
      <w:r w:rsidRPr="006F21B8">
        <w:t>\Use Case View\Casos de Uso\CU_WEB\</w:t>
      </w:r>
      <w:r>
        <w:t>A</w:t>
      </w:r>
      <w:r w:rsidR="003A1F7C">
        <w:t xml:space="preserve">dministrar </w:t>
      </w:r>
      <w:r w:rsidR="00035639">
        <w:t>Sucursales</w:t>
      </w:r>
      <w:r w:rsidR="003A1F7C">
        <w:t>\DSCUMEGWEB05</w:t>
      </w:r>
      <w:bookmarkStart w:id="94" w:name="_Toc207014958"/>
      <w:bookmarkStart w:id="95" w:name="_Toc207088193"/>
      <w:bookmarkEnd w:id="0"/>
      <w:bookmarkEnd w:id="1"/>
      <w:r w:rsidR="0058216F">
        <w:t xml:space="preserve">, </w:t>
      </w:r>
      <w:r w:rsidR="0058216F">
        <w:rPr>
          <w:szCs w:val="20"/>
          <w:lang w:val="es-MX" w:eastAsia="es-MX"/>
        </w:rPr>
        <w:t>DSAO01CUMEGWEB05, DSAO02CUMEGWEB05.</w:t>
      </w:r>
    </w:p>
    <w:p w:rsidR="003B77E0" w:rsidRDefault="003B77E0">
      <w:pPr>
        <w:rPr>
          <w:szCs w:val="20"/>
          <w:lang w:val="es-MX" w:eastAsia="es-MX"/>
        </w:rPr>
      </w:pPr>
      <w:r>
        <w:rPr>
          <w:szCs w:val="20"/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266288947"/>
      <w:bookmarkStart w:id="97" w:name="_Toc266290604"/>
      <w:r>
        <w:lastRenderedPageBreak/>
        <w:t>Propuesta de Pantallas</w:t>
      </w:r>
      <w:bookmarkEnd w:id="96"/>
      <w:bookmarkEnd w:id="97"/>
    </w:p>
    <w:p w:rsidR="00160034" w:rsidRDefault="00160034" w:rsidP="00160034">
      <w:pPr>
        <w:rPr>
          <w:lang w:val="es-MX" w:eastAsia="es-MX"/>
        </w:rPr>
      </w:pPr>
    </w:p>
    <w:p w:rsidR="00E46F8E" w:rsidRDefault="007D30D1">
      <w:pPr>
        <w:rPr>
          <w:lang w:val="es-MX" w:eastAsia="es-MX"/>
        </w:rPr>
      </w:pPr>
      <w:r>
        <w:object w:dxaOrig="10789" w:dyaOrig="9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5pt;height:425.3pt" o:ole="">
            <v:imagedata r:id="rId26" o:title=""/>
          </v:shape>
          <o:OLEObject Type="Embed" ProgID="Visio.Drawing.11" ShapeID="_x0000_i1025" DrawAspect="Content" ObjectID="_1352092951" r:id="rId27"/>
        </w:object>
      </w:r>
      <w:bookmarkStart w:id="98" w:name="_GoBack"/>
      <w:bookmarkEnd w:id="98"/>
      <w:r w:rsidR="00E46F8E">
        <w:rPr>
          <w:lang w:val="es-MX" w:eastAsia="es-MX"/>
        </w:rPr>
        <w:br w:type="page"/>
      </w:r>
    </w:p>
    <w:p w:rsidR="005334F4" w:rsidRPr="005334F4" w:rsidRDefault="005334F4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266288948"/>
      <w:bookmarkStart w:id="100" w:name="_Toc266290605"/>
      <w:r>
        <w:t>Firmas de Aceptación</w:t>
      </w:r>
      <w:bookmarkEnd w:id="94"/>
      <w:bookmarkEnd w:id="95"/>
      <w:bookmarkEnd w:id="99"/>
      <w:bookmarkEnd w:id="100"/>
    </w:p>
    <w:p w:rsidR="007F4C05" w:rsidRDefault="007F4C05" w:rsidP="007F4C05">
      <w:pPr>
        <w:pStyle w:val="Listaconvietas"/>
      </w:pPr>
    </w:p>
    <w:p w:rsidR="007F60EF" w:rsidRDefault="007F60EF" w:rsidP="007B7EDC"/>
    <w:p w:rsidR="00E46F8E" w:rsidRDefault="00E46F8E" w:rsidP="007B7EDC"/>
    <w:p w:rsidR="00E46F8E" w:rsidRDefault="00E46F8E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E46F8E" w:rsidRPr="00FF2507" w:rsidTr="008631B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Gilberto Ochoa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Responsable del Proyecto / Gerente de Ventas Occ - Amesol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1A3AF0" w:rsidP="001A3AF0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="00E46F8E"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="00E46F8E"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E46F8E" w:rsidRPr="00FF2507" w:rsidTr="008631B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Omar Cornejo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Responsable del Proyecto/ Gerente de Atención a Clientes – Megacable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1A3AF0" w:rsidP="008631B0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E46F8E" w:rsidRPr="00FF2507" w:rsidRDefault="00E46F8E" w:rsidP="00E46F8E">
      <w:pPr>
        <w:pStyle w:val="Listaconvietas"/>
        <w:rPr>
          <w:i w:val="0"/>
          <w:color w:val="000000" w:themeColor="text1"/>
        </w:rPr>
      </w:pPr>
    </w:p>
    <w:p w:rsidR="00E46F8E" w:rsidRPr="00FF2507" w:rsidRDefault="00E46F8E" w:rsidP="00E46F8E">
      <w:pPr>
        <w:pStyle w:val="Listaconvietas"/>
        <w:rPr>
          <w:i w:val="0"/>
          <w:color w:val="000000" w:themeColor="text1"/>
        </w:rPr>
      </w:pPr>
    </w:p>
    <w:p w:rsidR="00E46F8E" w:rsidRPr="00FF2507" w:rsidRDefault="00E46F8E" w:rsidP="00E46F8E">
      <w:pPr>
        <w:pStyle w:val="Listaconvietas"/>
        <w:rPr>
          <w:i w:val="0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E46F8E" w:rsidRPr="00FF2507" w:rsidTr="008631B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José María Alcalá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Líder del Proyecto / Ejecutivo de Cuentas Corporativas - Amesol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1A3AF0" w:rsidP="008631B0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E46F8E" w:rsidRPr="00FF2507" w:rsidRDefault="00E46F8E" w:rsidP="00E46F8E">
      <w:pPr>
        <w:pStyle w:val="Listaconvietas"/>
        <w:rPr>
          <w:i w:val="0"/>
          <w:color w:val="000000" w:themeColor="text1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E46F8E" w:rsidRPr="00FF2507" w:rsidTr="008631B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Leopoldo Padilla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Líder de Proyecto /  Ingeniero de Proyectos - Megacable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1A3AF0" w:rsidP="008631B0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E46F8E" w:rsidRPr="00FF2507" w:rsidRDefault="00E46F8E" w:rsidP="00E46F8E">
      <w:pPr>
        <w:rPr>
          <w:color w:val="000000" w:themeColor="text1"/>
        </w:rPr>
      </w:pPr>
    </w:p>
    <w:p w:rsidR="00E46F8E" w:rsidRPr="00FF2507" w:rsidRDefault="00E46F8E" w:rsidP="00E46F8E">
      <w:pPr>
        <w:rPr>
          <w:color w:val="000000" w:themeColor="text1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</w:p>
        </w:tc>
      </w:tr>
      <w:tr w:rsidR="00E46F8E" w:rsidRPr="00FF2507" w:rsidTr="008631B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Priscila Zamora Balderrama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E46F8E" w:rsidP="008631B0">
            <w:pPr>
              <w:pStyle w:val="Listaconvietas"/>
              <w:rPr>
                <w:i w:val="0"/>
                <w:color w:val="000000" w:themeColor="text1"/>
              </w:rPr>
            </w:pPr>
            <w:r w:rsidRPr="00FF2507">
              <w:rPr>
                <w:i w:val="0"/>
                <w:color w:val="000000" w:themeColor="text1"/>
              </w:rPr>
              <w:t>Analista / Departamento Ingenieria - Amesol</w:t>
            </w:r>
          </w:p>
        </w:tc>
      </w:tr>
      <w:tr w:rsidR="00E46F8E" w:rsidRPr="00FF2507" w:rsidTr="008631B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6F8E" w:rsidRPr="00FF2507" w:rsidRDefault="001A3AF0" w:rsidP="008631B0">
            <w:pPr>
              <w:pStyle w:val="Listaconvietas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01</w:t>
            </w:r>
            <w:r w:rsidRPr="00FF2507">
              <w:rPr>
                <w:i w:val="0"/>
                <w:color w:val="000000" w:themeColor="text1"/>
              </w:rPr>
              <w:t>/</w:t>
            </w:r>
            <w:r>
              <w:rPr>
                <w:i w:val="0"/>
                <w:color w:val="000000" w:themeColor="text1"/>
              </w:rPr>
              <w:t>10</w:t>
            </w:r>
            <w:r w:rsidRPr="00FF2507">
              <w:rPr>
                <w:i w:val="0"/>
                <w:color w:val="000000" w:themeColor="text1"/>
              </w:rPr>
              <w:t>/2010</w:t>
            </w:r>
          </w:p>
        </w:tc>
      </w:tr>
    </w:tbl>
    <w:p w:rsidR="00E46F8E" w:rsidRPr="00FF2507" w:rsidRDefault="00E46F8E" w:rsidP="00E46F8E">
      <w:pPr>
        <w:rPr>
          <w:color w:val="000000" w:themeColor="text1"/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E37" w:rsidRDefault="00041E37" w:rsidP="00514F06">
      <w:pPr>
        <w:pStyle w:val="Ttulo1"/>
      </w:pPr>
      <w:r>
        <w:separator/>
      </w:r>
    </w:p>
  </w:endnote>
  <w:endnote w:type="continuationSeparator" w:id="0">
    <w:p w:rsidR="00041E37" w:rsidRDefault="00041E3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B0" w:rsidRDefault="008631B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631B0" w:rsidRDefault="008631B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631B0" w:rsidRPr="00596B48" w:rsidTr="00B01427">
      <w:trPr>
        <w:trHeight w:val="539"/>
      </w:trPr>
      <w:tc>
        <w:tcPr>
          <w:tcW w:w="3331" w:type="dxa"/>
        </w:tcPr>
        <w:p w:rsidR="008631B0" w:rsidRPr="00596B48" w:rsidRDefault="008631B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08426B93" wp14:editId="77258AD1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8631B0" w:rsidRDefault="008631B0" w:rsidP="005204F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8631B0" w:rsidRPr="00B01427" w:rsidRDefault="008631B0" w:rsidP="005204F9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8631B0" w:rsidRPr="00596B48" w:rsidRDefault="008631B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D30D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D30D1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631B0" w:rsidRPr="00596B48" w:rsidRDefault="008631B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E37" w:rsidRDefault="00041E37" w:rsidP="00514F06">
      <w:pPr>
        <w:pStyle w:val="Ttulo1"/>
      </w:pPr>
      <w:r>
        <w:separator/>
      </w:r>
    </w:p>
  </w:footnote>
  <w:footnote w:type="continuationSeparator" w:id="0">
    <w:p w:rsidR="00041E37" w:rsidRDefault="00041E3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631B0" w:rsidRPr="00EF685D" w:rsidTr="008631B0">
      <w:tc>
        <w:tcPr>
          <w:tcW w:w="4604" w:type="dxa"/>
        </w:tcPr>
        <w:p w:rsidR="008631B0" w:rsidRPr="00EF685D" w:rsidRDefault="008631B0" w:rsidP="00CC4076">
          <w:pPr>
            <w:pStyle w:val="TablaEncabezado"/>
          </w:pPr>
          <w:r w:rsidRPr="00EF685D">
            <w:t>Especificación de casos de uso</w:t>
          </w:r>
        </w:p>
      </w:tc>
      <w:tc>
        <w:tcPr>
          <w:tcW w:w="4893" w:type="dxa"/>
        </w:tcPr>
        <w:p w:rsidR="008631B0" w:rsidRPr="00EF685D" w:rsidRDefault="008631B0" w:rsidP="00CC4076">
          <w:pPr>
            <w:pStyle w:val="TablaEncabezado"/>
            <w:jc w:val="right"/>
          </w:pPr>
          <w:r w:rsidRPr="00EF685D">
            <w:t>Versión 1.0</w:t>
          </w:r>
        </w:p>
      </w:tc>
    </w:tr>
    <w:tr w:rsidR="008631B0" w:rsidRPr="00EF685D" w:rsidTr="008631B0">
      <w:tc>
        <w:tcPr>
          <w:tcW w:w="4604" w:type="dxa"/>
        </w:tcPr>
        <w:p w:rsidR="008631B0" w:rsidRPr="00EF685D" w:rsidRDefault="008631B0" w:rsidP="0073524A">
          <w:pPr>
            <w:pStyle w:val="TablaEncabezado"/>
          </w:pPr>
          <w:r w:rsidRPr="00EF685D">
            <w:t>CUMEGWEB0</w:t>
          </w:r>
          <w:r w:rsidR="0073524A">
            <w:t>5</w:t>
          </w:r>
          <w:r w:rsidRPr="00EF685D">
            <w:t>_Administrar</w:t>
          </w:r>
          <w:r w:rsidR="0073524A">
            <w:t>Sucursales</w:t>
          </w:r>
        </w:p>
      </w:tc>
      <w:tc>
        <w:tcPr>
          <w:tcW w:w="4893" w:type="dxa"/>
        </w:tcPr>
        <w:p w:rsidR="008631B0" w:rsidRPr="00EF685D" w:rsidRDefault="008631B0" w:rsidP="001A3AF0">
          <w:pPr>
            <w:pStyle w:val="TablaEncabezado"/>
            <w:jc w:val="right"/>
          </w:pPr>
          <w:r w:rsidRPr="00EF685D">
            <w:t xml:space="preserve">Fecha de entrega: </w:t>
          </w:r>
          <w:r w:rsidR="001A3AF0">
            <w:t>01</w:t>
          </w:r>
          <w:r w:rsidRPr="00EF685D">
            <w:t>/</w:t>
          </w:r>
          <w:r w:rsidR="001A3AF0">
            <w:t>10</w:t>
          </w:r>
          <w:r w:rsidRPr="00EF685D">
            <w:t>/2010</w:t>
          </w:r>
        </w:p>
      </w:tc>
    </w:tr>
  </w:tbl>
  <w:p w:rsidR="008631B0" w:rsidRDefault="008631B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631B0" w:rsidTr="003104A1">
      <w:trPr>
        <w:cantSplit/>
        <w:trHeight w:val="1412"/>
      </w:trPr>
      <w:tc>
        <w:tcPr>
          <w:tcW w:w="10114" w:type="dxa"/>
          <w:vAlign w:val="center"/>
        </w:tcPr>
        <w:p w:rsidR="008631B0" w:rsidRDefault="00041E37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092952" r:id="rId2"/>
            </w:pict>
          </w:r>
          <w:r w:rsidR="008631B0">
            <w:t xml:space="preserve">                                                 </w:t>
          </w:r>
        </w:p>
        <w:p w:rsidR="008631B0" w:rsidRDefault="008631B0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8631B0" w:rsidRPr="00872B53" w:rsidRDefault="008631B0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8631B0" w:rsidRDefault="008631B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7254F2E"/>
    <w:multiLevelType w:val="multilevel"/>
    <w:tmpl w:val="B8FE91E2"/>
    <w:lvl w:ilvl="0">
      <w:start w:val="1"/>
      <w:numFmt w:val="decimal"/>
      <w:pStyle w:val="TDC3"/>
      <w:lvlText w:val="%1"/>
      <w:lvlJc w:val="left"/>
      <w:pPr>
        <w:ind w:left="432" w:hanging="432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C3F05B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F3552A"/>
    <w:multiLevelType w:val="multilevel"/>
    <w:tmpl w:val="3F0E7AD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AE"/>
    <w:rsid w:val="00006873"/>
    <w:rsid w:val="000265DB"/>
    <w:rsid w:val="0003163F"/>
    <w:rsid w:val="000330BE"/>
    <w:rsid w:val="00033722"/>
    <w:rsid w:val="00035639"/>
    <w:rsid w:val="00037466"/>
    <w:rsid w:val="00041E37"/>
    <w:rsid w:val="00047BA4"/>
    <w:rsid w:val="0005001B"/>
    <w:rsid w:val="00055766"/>
    <w:rsid w:val="00055BA3"/>
    <w:rsid w:val="000671A5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F175B"/>
    <w:rsid w:val="000F22FA"/>
    <w:rsid w:val="000F31CD"/>
    <w:rsid w:val="000F3582"/>
    <w:rsid w:val="00103CD5"/>
    <w:rsid w:val="00111303"/>
    <w:rsid w:val="001117A7"/>
    <w:rsid w:val="00115A9C"/>
    <w:rsid w:val="00115DEA"/>
    <w:rsid w:val="0011637E"/>
    <w:rsid w:val="00125E35"/>
    <w:rsid w:val="0013530E"/>
    <w:rsid w:val="00136627"/>
    <w:rsid w:val="001416D3"/>
    <w:rsid w:val="001436DC"/>
    <w:rsid w:val="00147B7A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A0596"/>
    <w:rsid w:val="001A3AF0"/>
    <w:rsid w:val="001A60C2"/>
    <w:rsid w:val="001B09A2"/>
    <w:rsid w:val="001B100F"/>
    <w:rsid w:val="001B1A4A"/>
    <w:rsid w:val="001B254E"/>
    <w:rsid w:val="001B3495"/>
    <w:rsid w:val="001C3514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1800"/>
    <w:rsid w:val="00203741"/>
    <w:rsid w:val="002065C2"/>
    <w:rsid w:val="002170DA"/>
    <w:rsid w:val="002177DF"/>
    <w:rsid w:val="00220011"/>
    <w:rsid w:val="00225DC0"/>
    <w:rsid w:val="0022637D"/>
    <w:rsid w:val="00227281"/>
    <w:rsid w:val="002311A2"/>
    <w:rsid w:val="00231F9C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93518"/>
    <w:rsid w:val="002A2F3A"/>
    <w:rsid w:val="002B1EBB"/>
    <w:rsid w:val="002B34C8"/>
    <w:rsid w:val="002B52ED"/>
    <w:rsid w:val="002B7DAA"/>
    <w:rsid w:val="002C3702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03F57"/>
    <w:rsid w:val="003104A1"/>
    <w:rsid w:val="0031070D"/>
    <w:rsid w:val="003205AE"/>
    <w:rsid w:val="00322E1F"/>
    <w:rsid w:val="003400C4"/>
    <w:rsid w:val="00345480"/>
    <w:rsid w:val="00346BC1"/>
    <w:rsid w:val="0034773B"/>
    <w:rsid w:val="00351AA6"/>
    <w:rsid w:val="0035410E"/>
    <w:rsid w:val="00367AFC"/>
    <w:rsid w:val="003767A1"/>
    <w:rsid w:val="003817A4"/>
    <w:rsid w:val="003907BC"/>
    <w:rsid w:val="00391565"/>
    <w:rsid w:val="00395875"/>
    <w:rsid w:val="003A1F7C"/>
    <w:rsid w:val="003A41CD"/>
    <w:rsid w:val="003A62B0"/>
    <w:rsid w:val="003A7F0E"/>
    <w:rsid w:val="003B24FD"/>
    <w:rsid w:val="003B77E0"/>
    <w:rsid w:val="003C1C04"/>
    <w:rsid w:val="003C50F8"/>
    <w:rsid w:val="003C58D0"/>
    <w:rsid w:val="003C597C"/>
    <w:rsid w:val="003E5882"/>
    <w:rsid w:val="003E5D6F"/>
    <w:rsid w:val="003F2901"/>
    <w:rsid w:val="003F2B87"/>
    <w:rsid w:val="003F3A5E"/>
    <w:rsid w:val="00417788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4F6D"/>
    <w:rsid w:val="00485373"/>
    <w:rsid w:val="0049112A"/>
    <w:rsid w:val="00491B4C"/>
    <w:rsid w:val="00496BD3"/>
    <w:rsid w:val="004B0D88"/>
    <w:rsid w:val="004B1F0D"/>
    <w:rsid w:val="004B623B"/>
    <w:rsid w:val="004C78B4"/>
    <w:rsid w:val="004D293E"/>
    <w:rsid w:val="004D45D6"/>
    <w:rsid w:val="004E23D0"/>
    <w:rsid w:val="004F049D"/>
    <w:rsid w:val="004F1C65"/>
    <w:rsid w:val="004F4AB5"/>
    <w:rsid w:val="004F6527"/>
    <w:rsid w:val="00504398"/>
    <w:rsid w:val="0050440F"/>
    <w:rsid w:val="0050675E"/>
    <w:rsid w:val="00514F06"/>
    <w:rsid w:val="005204F9"/>
    <w:rsid w:val="005249B6"/>
    <w:rsid w:val="005334F4"/>
    <w:rsid w:val="00537CB4"/>
    <w:rsid w:val="00542154"/>
    <w:rsid w:val="005560A2"/>
    <w:rsid w:val="00571ADF"/>
    <w:rsid w:val="00572DCE"/>
    <w:rsid w:val="005742E9"/>
    <w:rsid w:val="00580188"/>
    <w:rsid w:val="0058216F"/>
    <w:rsid w:val="00591EB1"/>
    <w:rsid w:val="00592D43"/>
    <w:rsid w:val="00593042"/>
    <w:rsid w:val="00596B48"/>
    <w:rsid w:val="005A09F5"/>
    <w:rsid w:val="005A45B6"/>
    <w:rsid w:val="005B3B0C"/>
    <w:rsid w:val="005C1B2B"/>
    <w:rsid w:val="005C2446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6421"/>
    <w:rsid w:val="00635285"/>
    <w:rsid w:val="0064362F"/>
    <w:rsid w:val="006519B8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C07E2"/>
    <w:rsid w:val="006C0E6B"/>
    <w:rsid w:val="006C5969"/>
    <w:rsid w:val="006D72F3"/>
    <w:rsid w:val="006D7557"/>
    <w:rsid w:val="006E3428"/>
    <w:rsid w:val="006E5DBC"/>
    <w:rsid w:val="006F20AC"/>
    <w:rsid w:val="00702C07"/>
    <w:rsid w:val="00725FF1"/>
    <w:rsid w:val="00730DEC"/>
    <w:rsid w:val="007330AA"/>
    <w:rsid w:val="0073524A"/>
    <w:rsid w:val="00736226"/>
    <w:rsid w:val="00737377"/>
    <w:rsid w:val="00740191"/>
    <w:rsid w:val="0074295A"/>
    <w:rsid w:val="00745A0C"/>
    <w:rsid w:val="00746A0D"/>
    <w:rsid w:val="00752DDD"/>
    <w:rsid w:val="007538FC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279B"/>
    <w:rsid w:val="007B15B7"/>
    <w:rsid w:val="007B6535"/>
    <w:rsid w:val="007B7EDC"/>
    <w:rsid w:val="007C3BBF"/>
    <w:rsid w:val="007D2D49"/>
    <w:rsid w:val="007D30D1"/>
    <w:rsid w:val="007D6B46"/>
    <w:rsid w:val="007E24D2"/>
    <w:rsid w:val="007E2CC4"/>
    <w:rsid w:val="007E334D"/>
    <w:rsid w:val="007E3AAF"/>
    <w:rsid w:val="007E4E4D"/>
    <w:rsid w:val="007F0C4A"/>
    <w:rsid w:val="007F16AE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22BA2"/>
    <w:rsid w:val="00830A3D"/>
    <w:rsid w:val="00833ED3"/>
    <w:rsid w:val="0084265E"/>
    <w:rsid w:val="00847B4B"/>
    <w:rsid w:val="00854263"/>
    <w:rsid w:val="00857306"/>
    <w:rsid w:val="008631B0"/>
    <w:rsid w:val="00863AEC"/>
    <w:rsid w:val="00864FD8"/>
    <w:rsid w:val="00872B53"/>
    <w:rsid w:val="008817CF"/>
    <w:rsid w:val="00883DA2"/>
    <w:rsid w:val="008935DF"/>
    <w:rsid w:val="00894B60"/>
    <w:rsid w:val="00896B69"/>
    <w:rsid w:val="008A19C2"/>
    <w:rsid w:val="008A251B"/>
    <w:rsid w:val="008B18D7"/>
    <w:rsid w:val="008B4793"/>
    <w:rsid w:val="008C27A5"/>
    <w:rsid w:val="008C6ABC"/>
    <w:rsid w:val="008D74AC"/>
    <w:rsid w:val="008F0F61"/>
    <w:rsid w:val="008F2D82"/>
    <w:rsid w:val="008F33E3"/>
    <w:rsid w:val="008F7A87"/>
    <w:rsid w:val="009032E1"/>
    <w:rsid w:val="0090453B"/>
    <w:rsid w:val="00910D0C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204"/>
    <w:rsid w:val="00966AB3"/>
    <w:rsid w:val="00967BA0"/>
    <w:rsid w:val="00971190"/>
    <w:rsid w:val="00972453"/>
    <w:rsid w:val="00972995"/>
    <w:rsid w:val="00976B16"/>
    <w:rsid w:val="0098004B"/>
    <w:rsid w:val="00982930"/>
    <w:rsid w:val="00991E62"/>
    <w:rsid w:val="00992E9D"/>
    <w:rsid w:val="0099541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010"/>
    <w:rsid w:val="009D2734"/>
    <w:rsid w:val="009E653C"/>
    <w:rsid w:val="009F0637"/>
    <w:rsid w:val="009F2204"/>
    <w:rsid w:val="009F63D6"/>
    <w:rsid w:val="009F6D98"/>
    <w:rsid w:val="00A006C5"/>
    <w:rsid w:val="00A0122B"/>
    <w:rsid w:val="00A052FA"/>
    <w:rsid w:val="00A12627"/>
    <w:rsid w:val="00A126BB"/>
    <w:rsid w:val="00A14130"/>
    <w:rsid w:val="00A1565F"/>
    <w:rsid w:val="00A24D3D"/>
    <w:rsid w:val="00A3159B"/>
    <w:rsid w:val="00A36CBA"/>
    <w:rsid w:val="00A377E3"/>
    <w:rsid w:val="00A42118"/>
    <w:rsid w:val="00A44CD8"/>
    <w:rsid w:val="00A46EAD"/>
    <w:rsid w:val="00A52FA5"/>
    <w:rsid w:val="00A54B9C"/>
    <w:rsid w:val="00A6084F"/>
    <w:rsid w:val="00A62576"/>
    <w:rsid w:val="00A6310B"/>
    <w:rsid w:val="00A66754"/>
    <w:rsid w:val="00A66BED"/>
    <w:rsid w:val="00A71DEC"/>
    <w:rsid w:val="00A72134"/>
    <w:rsid w:val="00A83771"/>
    <w:rsid w:val="00A846D9"/>
    <w:rsid w:val="00A93594"/>
    <w:rsid w:val="00AA5BDC"/>
    <w:rsid w:val="00AB5A7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06EB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435E"/>
    <w:rsid w:val="00B45B4B"/>
    <w:rsid w:val="00B45BAF"/>
    <w:rsid w:val="00B52BCD"/>
    <w:rsid w:val="00B53891"/>
    <w:rsid w:val="00B6369B"/>
    <w:rsid w:val="00B71BC6"/>
    <w:rsid w:val="00B73AD2"/>
    <w:rsid w:val="00B73B3B"/>
    <w:rsid w:val="00B847C2"/>
    <w:rsid w:val="00B84BF7"/>
    <w:rsid w:val="00B85BB7"/>
    <w:rsid w:val="00B871ED"/>
    <w:rsid w:val="00B9179A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1C31"/>
    <w:rsid w:val="00C21D6C"/>
    <w:rsid w:val="00C260C8"/>
    <w:rsid w:val="00C27247"/>
    <w:rsid w:val="00C27877"/>
    <w:rsid w:val="00C2796C"/>
    <w:rsid w:val="00C35450"/>
    <w:rsid w:val="00C516D0"/>
    <w:rsid w:val="00C620DD"/>
    <w:rsid w:val="00C70BF9"/>
    <w:rsid w:val="00C71851"/>
    <w:rsid w:val="00C74C84"/>
    <w:rsid w:val="00C8344D"/>
    <w:rsid w:val="00C91EFA"/>
    <w:rsid w:val="00C97546"/>
    <w:rsid w:val="00CB3A2E"/>
    <w:rsid w:val="00CB7F03"/>
    <w:rsid w:val="00CC2DB1"/>
    <w:rsid w:val="00CC4076"/>
    <w:rsid w:val="00CC4278"/>
    <w:rsid w:val="00CC64E7"/>
    <w:rsid w:val="00CC7E66"/>
    <w:rsid w:val="00CD59C1"/>
    <w:rsid w:val="00CE5438"/>
    <w:rsid w:val="00CF1674"/>
    <w:rsid w:val="00CF4311"/>
    <w:rsid w:val="00CF729A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0CEA"/>
    <w:rsid w:val="00D51F74"/>
    <w:rsid w:val="00D54760"/>
    <w:rsid w:val="00D613F4"/>
    <w:rsid w:val="00D65EF8"/>
    <w:rsid w:val="00D730A8"/>
    <w:rsid w:val="00D8224D"/>
    <w:rsid w:val="00D918CE"/>
    <w:rsid w:val="00D95BB2"/>
    <w:rsid w:val="00DA1766"/>
    <w:rsid w:val="00DA4938"/>
    <w:rsid w:val="00DB04C2"/>
    <w:rsid w:val="00DB05DA"/>
    <w:rsid w:val="00DB1438"/>
    <w:rsid w:val="00DC2B16"/>
    <w:rsid w:val="00DC716F"/>
    <w:rsid w:val="00DD21C1"/>
    <w:rsid w:val="00DD3110"/>
    <w:rsid w:val="00DD61C4"/>
    <w:rsid w:val="00DD7890"/>
    <w:rsid w:val="00DF1F20"/>
    <w:rsid w:val="00DF3C27"/>
    <w:rsid w:val="00DF5063"/>
    <w:rsid w:val="00E03453"/>
    <w:rsid w:val="00E03F4C"/>
    <w:rsid w:val="00E121B2"/>
    <w:rsid w:val="00E12FAA"/>
    <w:rsid w:val="00E15830"/>
    <w:rsid w:val="00E214F9"/>
    <w:rsid w:val="00E246D7"/>
    <w:rsid w:val="00E32F17"/>
    <w:rsid w:val="00E36A76"/>
    <w:rsid w:val="00E46F8E"/>
    <w:rsid w:val="00E551D9"/>
    <w:rsid w:val="00E603F3"/>
    <w:rsid w:val="00E60A38"/>
    <w:rsid w:val="00E623CE"/>
    <w:rsid w:val="00E6339F"/>
    <w:rsid w:val="00E82848"/>
    <w:rsid w:val="00E873A1"/>
    <w:rsid w:val="00E903E2"/>
    <w:rsid w:val="00E92208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532F"/>
    <w:rsid w:val="00EE102F"/>
    <w:rsid w:val="00EF1328"/>
    <w:rsid w:val="00F05941"/>
    <w:rsid w:val="00F109F6"/>
    <w:rsid w:val="00F207E6"/>
    <w:rsid w:val="00F23256"/>
    <w:rsid w:val="00F36B30"/>
    <w:rsid w:val="00F36E8B"/>
    <w:rsid w:val="00F563DB"/>
    <w:rsid w:val="00F7568E"/>
    <w:rsid w:val="00F94849"/>
    <w:rsid w:val="00FA276A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2251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3702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31F9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spacing w:before="200" w:after="200"/>
      <w:ind w:left="431" w:hanging="431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8631B0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519B8"/>
    <w:pPr>
      <w:tabs>
        <w:tab w:val="left" w:pos="907"/>
        <w:tab w:val="right" w:leader="dot" w:pos="9923"/>
      </w:tabs>
      <w:ind w:left="426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519B8"/>
    <w:pPr>
      <w:numPr>
        <w:numId w:val="6"/>
      </w:numPr>
      <w:tabs>
        <w:tab w:val="left" w:pos="1440"/>
        <w:tab w:val="right" w:leader="dot" w:pos="9923"/>
      </w:tabs>
      <w:ind w:left="851"/>
      <w:contextualSpacing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A2F3A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customStyle="1" w:styleId="TablaEncabezado">
    <w:name w:val="TablaEncabezado"/>
    <w:basedOn w:val="Normal"/>
    <w:qFormat/>
    <w:rsid w:val="00CC4076"/>
    <w:pPr>
      <w:tabs>
        <w:tab w:val="left" w:pos="5070"/>
      </w:tabs>
      <w:jc w:val="both"/>
    </w:pPr>
    <w:rPr>
      <w:rFonts w:cs="Tahoma"/>
      <w:color w:val="000000" w:themeColor="text1"/>
      <w:szCs w:val="20"/>
    </w:rPr>
  </w:style>
  <w:style w:type="paragraph" w:customStyle="1" w:styleId="EstiloJustificado">
    <w:name w:val="Estilo Justificado"/>
    <w:basedOn w:val="Normal"/>
    <w:rsid w:val="002C3702"/>
    <w:pPr>
      <w:jc w:val="both"/>
    </w:pPr>
    <w:rPr>
      <w:szCs w:val="20"/>
    </w:rPr>
  </w:style>
  <w:style w:type="paragraph" w:customStyle="1" w:styleId="Titulo1centrado">
    <w:name w:val="Titulo1 centrado"/>
    <w:basedOn w:val="Ttulo1"/>
    <w:qFormat/>
    <w:rsid w:val="006519B8"/>
    <w:pPr>
      <w:numPr>
        <w:numId w:val="0"/>
      </w:numPr>
      <w:tabs>
        <w:tab w:val="clear" w:pos="720"/>
      </w:tabs>
      <w:autoSpaceDE/>
      <w:autoSpaceDN/>
      <w:adjustRightInd/>
      <w:spacing w:after="400"/>
      <w:jc w:val="center"/>
      <w:outlineLvl w:val="9"/>
    </w:pPr>
  </w:style>
  <w:style w:type="paragraph" w:customStyle="1" w:styleId="EstiloTtulo210ptoIzquierdaIzquierda025cmDespus">
    <w:name w:val="Estilo Título 2 + 10 pto Izquierda Izquierda:  0.25 cm Después:  ..."/>
    <w:basedOn w:val="Ttulo2"/>
    <w:rsid w:val="00391565"/>
    <w:pPr>
      <w:spacing w:after="100"/>
      <w:ind w:left="718"/>
      <w:jc w:val="left"/>
    </w:pPr>
    <w:rPr>
      <w:sz w:val="24"/>
      <w:szCs w:val="20"/>
    </w:rPr>
  </w:style>
  <w:style w:type="paragraph" w:customStyle="1" w:styleId="EstiloTtulo2JustificadoAntes6ptoDespus3pto">
    <w:name w:val="Estilo Título 2 + Justificado Antes:  6 pto Después:  3 pto"/>
    <w:basedOn w:val="Ttulo2"/>
    <w:rsid w:val="00231F9C"/>
    <w:pPr>
      <w:spacing w:before="200" w:after="200"/>
      <w:ind w:left="578" w:hanging="578"/>
      <w:jc w:val="both"/>
    </w:pPr>
    <w:rPr>
      <w:sz w:val="24"/>
      <w:szCs w:val="20"/>
    </w:rPr>
  </w:style>
  <w:style w:type="paragraph" w:styleId="Prrafodelista">
    <w:name w:val="List Paragraph"/>
    <w:basedOn w:val="Normal"/>
    <w:uiPriority w:val="34"/>
    <w:qFormat/>
    <w:rsid w:val="00FA276A"/>
    <w:pPr>
      <w:ind w:left="720"/>
      <w:contextualSpacing/>
    </w:pPr>
    <w:rPr>
      <w:sz w:val="24"/>
    </w:rPr>
  </w:style>
  <w:style w:type="paragraph" w:customStyle="1" w:styleId="Numerado">
    <w:name w:val="Numerado"/>
    <w:basedOn w:val="NOTA"/>
    <w:qFormat/>
    <w:rsid w:val="007E24D2"/>
    <w:pPr>
      <w:numPr>
        <w:numId w:val="4"/>
      </w:numPr>
    </w:pPr>
  </w:style>
  <w:style w:type="character" w:styleId="Hipervnculovisitado">
    <w:name w:val="FollowedHyperlink"/>
    <w:basedOn w:val="Fuentedeprrafopredeter"/>
    <w:rsid w:val="00CF729A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702C07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8631B0"/>
    <w:pPr>
      <w:jc w:val="left"/>
    </w:pPr>
    <w:rPr>
      <w:bCs w:val="0"/>
      <w:sz w:val="24"/>
      <w:szCs w:val="20"/>
    </w:rPr>
  </w:style>
  <w:style w:type="paragraph" w:customStyle="1" w:styleId="EstiloEstiloTtulo3JustificadoIzquierda1">
    <w:name w:val="Estilo Estilo Título 3 + Justificado + Izquierda1"/>
    <w:basedOn w:val="EstiloTtulo3Justificado"/>
    <w:rsid w:val="008631B0"/>
    <w:pPr>
      <w:numPr>
        <w:ilvl w:val="0"/>
        <w:numId w:val="0"/>
      </w:num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3702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31F9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spacing w:before="200" w:after="200"/>
      <w:ind w:left="431" w:hanging="431"/>
      <w:jc w:val="both"/>
      <w:outlineLvl w:val="0"/>
    </w:pPr>
    <w:rPr>
      <w:rFonts w:cs="Arial"/>
      <w:b/>
      <w:bCs/>
      <w:sz w:val="24"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8631B0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6519B8"/>
    <w:pPr>
      <w:tabs>
        <w:tab w:val="left" w:pos="907"/>
        <w:tab w:val="right" w:leader="dot" w:pos="9923"/>
      </w:tabs>
      <w:ind w:left="426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6519B8"/>
    <w:pPr>
      <w:numPr>
        <w:numId w:val="6"/>
      </w:numPr>
      <w:tabs>
        <w:tab w:val="left" w:pos="1440"/>
        <w:tab w:val="right" w:leader="dot" w:pos="9923"/>
      </w:tabs>
      <w:ind w:left="851"/>
      <w:contextualSpacing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2A2F3A"/>
    <w:rPr>
      <w:b/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customStyle="1" w:styleId="TablaEncabezado">
    <w:name w:val="TablaEncabezado"/>
    <w:basedOn w:val="Normal"/>
    <w:qFormat/>
    <w:rsid w:val="00CC4076"/>
    <w:pPr>
      <w:tabs>
        <w:tab w:val="left" w:pos="5070"/>
      </w:tabs>
      <w:jc w:val="both"/>
    </w:pPr>
    <w:rPr>
      <w:rFonts w:cs="Tahoma"/>
      <w:color w:val="000000" w:themeColor="text1"/>
      <w:szCs w:val="20"/>
    </w:rPr>
  </w:style>
  <w:style w:type="paragraph" w:customStyle="1" w:styleId="EstiloJustificado">
    <w:name w:val="Estilo Justificado"/>
    <w:basedOn w:val="Normal"/>
    <w:rsid w:val="002C3702"/>
    <w:pPr>
      <w:jc w:val="both"/>
    </w:pPr>
    <w:rPr>
      <w:szCs w:val="20"/>
    </w:rPr>
  </w:style>
  <w:style w:type="paragraph" w:customStyle="1" w:styleId="Titulo1centrado">
    <w:name w:val="Titulo1 centrado"/>
    <w:basedOn w:val="Ttulo1"/>
    <w:qFormat/>
    <w:rsid w:val="006519B8"/>
    <w:pPr>
      <w:numPr>
        <w:numId w:val="0"/>
      </w:numPr>
      <w:tabs>
        <w:tab w:val="clear" w:pos="720"/>
      </w:tabs>
      <w:autoSpaceDE/>
      <w:autoSpaceDN/>
      <w:adjustRightInd/>
      <w:spacing w:after="400"/>
      <w:jc w:val="center"/>
      <w:outlineLvl w:val="9"/>
    </w:pPr>
  </w:style>
  <w:style w:type="paragraph" w:customStyle="1" w:styleId="EstiloTtulo210ptoIzquierdaIzquierda025cmDespus">
    <w:name w:val="Estilo Título 2 + 10 pto Izquierda Izquierda:  0.25 cm Después:  ..."/>
    <w:basedOn w:val="Ttulo2"/>
    <w:rsid w:val="00391565"/>
    <w:pPr>
      <w:spacing w:after="100"/>
      <w:ind w:left="718"/>
      <w:jc w:val="left"/>
    </w:pPr>
    <w:rPr>
      <w:sz w:val="24"/>
      <w:szCs w:val="20"/>
    </w:rPr>
  </w:style>
  <w:style w:type="paragraph" w:customStyle="1" w:styleId="EstiloTtulo2JustificadoAntes6ptoDespus3pto">
    <w:name w:val="Estilo Título 2 + Justificado Antes:  6 pto Después:  3 pto"/>
    <w:basedOn w:val="Ttulo2"/>
    <w:rsid w:val="00231F9C"/>
    <w:pPr>
      <w:spacing w:before="200" w:after="200"/>
      <w:ind w:left="578" w:hanging="578"/>
      <w:jc w:val="both"/>
    </w:pPr>
    <w:rPr>
      <w:sz w:val="24"/>
      <w:szCs w:val="20"/>
    </w:rPr>
  </w:style>
  <w:style w:type="paragraph" w:styleId="Prrafodelista">
    <w:name w:val="List Paragraph"/>
    <w:basedOn w:val="Normal"/>
    <w:uiPriority w:val="34"/>
    <w:qFormat/>
    <w:rsid w:val="00FA276A"/>
    <w:pPr>
      <w:ind w:left="720"/>
      <w:contextualSpacing/>
    </w:pPr>
    <w:rPr>
      <w:sz w:val="24"/>
    </w:rPr>
  </w:style>
  <w:style w:type="paragraph" w:customStyle="1" w:styleId="Numerado">
    <w:name w:val="Numerado"/>
    <w:basedOn w:val="NOTA"/>
    <w:qFormat/>
    <w:rsid w:val="007E24D2"/>
    <w:pPr>
      <w:numPr>
        <w:numId w:val="4"/>
      </w:numPr>
    </w:pPr>
  </w:style>
  <w:style w:type="character" w:styleId="Hipervnculovisitado">
    <w:name w:val="FollowedHyperlink"/>
    <w:basedOn w:val="Fuentedeprrafopredeter"/>
    <w:rsid w:val="00CF729A"/>
    <w:rPr>
      <w:color w:val="800080" w:themeColor="followedHyperlink"/>
      <w:u w:val="single"/>
    </w:rPr>
  </w:style>
  <w:style w:type="paragraph" w:customStyle="1" w:styleId="EstiloTtulo3Justificado">
    <w:name w:val="Estilo Título 3 + Justificado"/>
    <w:basedOn w:val="Ttulo3"/>
    <w:rsid w:val="00702C07"/>
    <w:pPr>
      <w:spacing w:after="200"/>
      <w:ind w:right="125"/>
      <w:jc w:val="both"/>
    </w:pPr>
    <w:rPr>
      <w:sz w:val="24"/>
      <w:szCs w:val="20"/>
    </w:rPr>
  </w:style>
  <w:style w:type="paragraph" w:customStyle="1" w:styleId="EstiloTtulo4SinNegritaIzquierda">
    <w:name w:val="Estilo Título 4 + Sin Negrita Izquierda"/>
    <w:basedOn w:val="Ttulo4"/>
    <w:rsid w:val="008631B0"/>
    <w:pPr>
      <w:jc w:val="left"/>
    </w:pPr>
    <w:rPr>
      <w:bCs w:val="0"/>
      <w:sz w:val="24"/>
      <w:szCs w:val="20"/>
    </w:rPr>
  </w:style>
  <w:style w:type="paragraph" w:customStyle="1" w:styleId="EstiloEstiloTtulo3JustificadoIzquierda1">
    <w:name w:val="Estilo Estilo Título 3 + Justificado + Izquierda1"/>
    <w:basedOn w:val="EstiloTtulo3Justificado"/>
    <w:rsid w:val="008631B0"/>
    <w:pPr>
      <w:numPr>
        <w:ilvl w:val="0"/>
        <w:numId w:val="0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file:///C:\AMESOL\Analisis\Megacable\EspecificacionRequerimientos\General\MEG_Reglas_de_Negoci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Glosario_de_Mensajes.doc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file:///C:\AMESOL\Analisis\Megacable\EspecificacionRequerimientos\General\MEG_Glosario_de_Mensajes.docx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AMESOL\Analisis\Megacable\EspecificacionRequerimientos\ECU_WEB\CUMEGWEB02_SeleccionarActividades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file:///C:\AMESOL\Analisis\Megacable\EspecificacionRequerimientos\General\MEG_Reglas_de_Negocio.docx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ourceSafe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67C99-ADD3-4587-AFFD-A013E693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</TotalTime>
  <Pages>10</Pages>
  <Words>1981</Words>
  <Characters>10896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12852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pzamora</dc:creator>
  <cp:lastModifiedBy>p</cp:lastModifiedBy>
  <cp:revision>5</cp:revision>
  <cp:lastPrinted>2008-09-11T22:09:00Z</cp:lastPrinted>
  <dcterms:created xsi:type="dcterms:W3CDTF">2010-09-30T20:30:00Z</dcterms:created>
  <dcterms:modified xsi:type="dcterms:W3CDTF">2010-11-24T14:35:00Z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