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8E5A30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lastRenderedPageBreak/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lastRenderedPageBreak/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Default="002475AD" w:rsidP="00AF2B91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Default="008E5A30" w:rsidP="00B175B5">
            <w:pPr>
              <w:pStyle w:val="Tabletext"/>
              <w:jc w:val="center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FE1F6B">
            <w:pPr>
              <w:pStyle w:val="Tabletext"/>
              <w:jc w:val="center"/>
              <w:rPr>
                <w:highlight w:val="blue"/>
              </w:rPr>
            </w:pPr>
            <w:r w:rsidRPr="00FE1F6B">
              <w:rPr>
                <w:highlight w:val="blue"/>
              </w:rPr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green"/>
              </w:rPr>
            </w:pPr>
            <w:r w:rsidRPr="002475AD">
              <w:rPr>
                <w:highlight w:val="green"/>
              </w:rPr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8E5A30" w:rsidRDefault="008E5A30" w:rsidP="00FD3A1F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8E5A30" w:rsidRDefault="008E5A30" w:rsidP="008E5A30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8E5A30">
              <w:rPr>
                <w:sz w:val="20"/>
                <w:szCs w:val="20"/>
                <w:highlight w:val="lightGray"/>
              </w:rPr>
              <w:t>Folio CAI 0003860</w:t>
            </w:r>
          </w:p>
          <w:p w:rsidR="008E5A30" w:rsidRDefault="008E5A30" w:rsidP="008E5A30">
            <w:pPr>
              <w:pStyle w:val="Tabletext"/>
              <w:rPr>
                <w:highlight w:val="lightGray"/>
              </w:rPr>
            </w:pPr>
            <w:r w:rsidRPr="008E5A30">
              <w:rPr>
                <w:highlight w:val="lightGray"/>
              </w:rPr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t>Se requiere replicar el reporte móvil de Resumen de Movimientos que se encuentra en Windows Mobile con el valor por referencia REPORTEM = 10 = Resumen de Movimientos.</w:t>
            </w:r>
          </w:p>
          <w:p w:rsidR="00FE1F6B" w:rsidRPr="00FE1F6B" w:rsidRDefault="00FE1F6B" w:rsidP="00FE1F6B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FE1F6B">
              <w:rPr>
                <w:sz w:val="20"/>
                <w:szCs w:val="20"/>
                <w:highlight w:val="blue"/>
              </w:rPr>
              <w:t>Folio CAI 0003861</w:t>
            </w:r>
          </w:p>
          <w:p w:rsidR="00FE1F6B" w:rsidRDefault="00FE1F6B" w:rsidP="008E5A30">
            <w:pPr>
              <w:pStyle w:val="Tabletext"/>
              <w:rPr>
                <w:highlight w:val="blue"/>
              </w:rPr>
            </w:pPr>
            <w:r w:rsidRPr="00FE1F6B">
              <w:rPr>
                <w:highlight w:val="blue"/>
              </w:rPr>
              <w:lastRenderedPageBreak/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Se requiere replicar el reporte móvil de Inventario que se encuentra en Windows Mobile con el valor por referencia REPORTEM = 11 = Inventario.</w:t>
            </w:r>
          </w:p>
          <w:p w:rsidR="002475AD" w:rsidRPr="002475AD" w:rsidRDefault="002475AD" w:rsidP="002475AD">
            <w:pPr>
              <w:pStyle w:val="Sinespaciad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Folio CAI 0003869</w:t>
            </w:r>
          </w:p>
          <w:p w:rsidR="002475AD" w:rsidRDefault="002475AD" w:rsidP="008E5A30">
            <w:pPr>
              <w:pStyle w:val="Tabletext"/>
              <w:rPr>
                <w:highlight w:val="green"/>
              </w:rPr>
            </w:pPr>
            <w:r w:rsidRPr="002475AD">
              <w:rPr>
                <w:highlight w:val="green"/>
              </w:rPr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Se requiere replicar el reporte móvil de Cargas que se encuentra en Windows Mobile con el valor por referencia REPORTEM = 12 = Cargas.</w:t>
            </w:r>
          </w:p>
          <w:p w:rsidR="00AF2B91" w:rsidRPr="00AF2B91" w:rsidRDefault="00AF2B91" w:rsidP="00AF2B91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AF2B91">
              <w:rPr>
                <w:sz w:val="20"/>
                <w:szCs w:val="20"/>
                <w:highlight w:val="cyan"/>
              </w:rPr>
              <w:t>Folio CAI 00038</w:t>
            </w:r>
            <w:r>
              <w:rPr>
                <w:sz w:val="20"/>
                <w:szCs w:val="20"/>
                <w:highlight w:val="cyan"/>
              </w:rPr>
              <w:t>70</w:t>
            </w: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4E7608" w:rsidRDefault="004E7608" w:rsidP="004E7608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4E7608">
              <w:rPr>
                <w:sz w:val="20"/>
                <w:szCs w:val="20"/>
                <w:highlight w:val="magenta"/>
              </w:rPr>
              <w:t>Folio CAI 00038</w:t>
            </w:r>
            <w:r>
              <w:rPr>
                <w:sz w:val="20"/>
                <w:szCs w:val="20"/>
                <w:highlight w:val="magenta"/>
              </w:rPr>
              <w:t>72</w:t>
            </w:r>
          </w:p>
          <w:p w:rsid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EC2304" w:rsidRDefault="00EC2304" w:rsidP="008E5A30">
            <w:pPr>
              <w:pStyle w:val="Tabletext"/>
              <w:rPr>
                <w:highlight w:val="red"/>
                <w:lang w:val="es-ES"/>
              </w:rPr>
            </w:pPr>
            <w:r w:rsidRPr="00EC2304">
              <w:rPr>
                <w:highlight w:val="red"/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EC2304" w:rsidRDefault="00EC2304" w:rsidP="00EC2304">
            <w:pPr>
              <w:pStyle w:val="Sinespaciado"/>
              <w:rPr>
                <w:sz w:val="20"/>
                <w:szCs w:val="20"/>
                <w:highlight w:val="red"/>
              </w:rPr>
            </w:pPr>
            <w:r w:rsidRPr="00EC2304">
              <w:rPr>
                <w:sz w:val="20"/>
                <w:szCs w:val="20"/>
                <w:highlight w:val="red"/>
              </w:rPr>
              <w:t>Folio CAI 0003873</w:t>
            </w:r>
          </w:p>
          <w:p w:rsidR="00EC2304" w:rsidRDefault="00EC2304" w:rsidP="008E5A30">
            <w:pPr>
              <w:pStyle w:val="Tabletext"/>
              <w:rPr>
                <w:highlight w:val="red"/>
              </w:rPr>
            </w:pPr>
            <w:r w:rsidRPr="00EC2304">
              <w:rPr>
                <w:highlight w:val="red"/>
              </w:rPr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B13556" w:rsidRDefault="00B13556" w:rsidP="008E5A30">
            <w:pPr>
              <w:pStyle w:val="Tabletext"/>
              <w:rPr>
                <w:highlight w:val="darkMagenta"/>
                <w:lang w:val="es-ES"/>
              </w:rPr>
            </w:pPr>
            <w:r w:rsidRPr="00B13556">
              <w:rPr>
                <w:highlight w:val="darkMagenta"/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B13556" w:rsidRDefault="00B13556" w:rsidP="00B13556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B13556">
              <w:rPr>
                <w:sz w:val="20"/>
                <w:szCs w:val="20"/>
                <w:highlight w:val="darkMagenta"/>
              </w:rPr>
              <w:t>Folio CAI 0003876</w:t>
            </w:r>
          </w:p>
          <w:p w:rsidR="00B13556" w:rsidRDefault="00B13556" w:rsidP="008E5A30">
            <w:pPr>
              <w:pStyle w:val="Tabletext"/>
              <w:rPr>
                <w:highlight w:val="darkMagenta"/>
              </w:rPr>
            </w:pPr>
            <w:r w:rsidRPr="00B13556">
              <w:rPr>
                <w:highlight w:val="darkMagenta"/>
              </w:rPr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lastRenderedPageBreak/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>Se requiere replicar el reporte móvil de Prepedido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lastRenderedPageBreak/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Default="008E5A30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8E5A30">
              <w:rPr>
                <w:rStyle w:val="Nmerodepgina"/>
                <w:highlight w:val="lightGray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FE1F6B">
              <w:rPr>
                <w:rStyle w:val="Nmerodepgina"/>
                <w:highlight w:val="blue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2475AD">
              <w:rPr>
                <w:rStyle w:val="Nmerodepgina"/>
                <w:highlight w:val="green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AF2B91">
              <w:rPr>
                <w:rStyle w:val="Nmerodepgina"/>
                <w:highlight w:val="cyan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  <w:r w:rsidRPr="004E7608">
              <w:rPr>
                <w:rStyle w:val="Nmerodepgina"/>
                <w:highlight w:val="magent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EC2304" w:rsidRDefault="00EC2304" w:rsidP="00EC2304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C2304">
              <w:rPr>
                <w:rStyle w:val="Nmerodepgina"/>
                <w:highlight w:val="red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A6C02" w:rsidRDefault="00B13556" w:rsidP="00B13556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A6C02">
              <w:rPr>
                <w:rStyle w:val="Nmerodepgina"/>
                <w:highlight w:val="darkMagent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5357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5281799" w:history="1">
        <w:r w:rsidR="00853571" w:rsidRPr="001F3040">
          <w:rPr>
            <w:rStyle w:val="Hipervnculo"/>
            <w:lang w:val="es-GT"/>
          </w:rPr>
          <w:t xml:space="preserve">Especificación de Casos de Uso: </w:t>
        </w:r>
        <w:r w:rsidR="00853571" w:rsidRPr="001F3040">
          <w:rPr>
            <w:rStyle w:val="Hipervnculo"/>
          </w:rPr>
          <w:t xml:space="preserve"> Generar Reportes – CUROLMOV47</w:t>
        </w:r>
        <w:r w:rsidR="00853571">
          <w:rPr>
            <w:webHidden/>
          </w:rPr>
          <w:tab/>
        </w:r>
        <w:r w:rsidR="00853571">
          <w:rPr>
            <w:webHidden/>
          </w:rPr>
          <w:fldChar w:fldCharType="begin"/>
        </w:r>
        <w:r w:rsidR="00853571">
          <w:rPr>
            <w:webHidden/>
          </w:rPr>
          <w:instrText xml:space="preserve"> PAGEREF _Toc455281799 \h </w:instrText>
        </w:r>
        <w:r w:rsidR="00853571">
          <w:rPr>
            <w:webHidden/>
          </w:rPr>
        </w:r>
        <w:r w:rsidR="00853571">
          <w:rPr>
            <w:webHidden/>
          </w:rPr>
          <w:fldChar w:fldCharType="separate"/>
        </w:r>
        <w:r w:rsidR="00853571">
          <w:rPr>
            <w:webHidden/>
          </w:rPr>
          <w:t>9</w:t>
        </w:r>
        <w:r w:rsidR="00853571">
          <w:rPr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00" w:history="1">
        <w:r w:rsidRPr="001F3040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01" w:history="1">
        <w:r w:rsidRPr="001F3040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04" w:history="1">
        <w:r w:rsidRPr="001F304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05" w:history="1">
        <w:r w:rsidRPr="001F3040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06" w:history="1">
        <w:r w:rsidRPr="001F3040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09" w:history="1">
        <w:r w:rsidRPr="001F3040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10" w:history="1">
        <w:r w:rsidRPr="001F3040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11" w:history="1">
        <w:r w:rsidRPr="001F3040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12" w:history="1">
        <w:r w:rsidRPr="001F3040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14" w:history="1">
        <w:r w:rsidRPr="001F3040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281815" w:history="1">
        <w:r w:rsidRPr="001F3040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281816" w:history="1">
        <w:r w:rsidRPr="001F3040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281817" w:history="1">
        <w:r w:rsidRPr="001F3040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281818" w:history="1">
        <w:r w:rsidRPr="001F3040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F3040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_Toc455281818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19" w:history="1">
        <w:r w:rsidRPr="001F3040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3571" w:rsidRDefault="0085357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281820" w:history="1">
        <w:r w:rsidRPr="001F3040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_Toc455281820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55281799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55281800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55281801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450275130"/>
      <w:bookmarkStart w:id="56" w:name="_Toc450290002"/>
      <w:bookmarkStart w:id="57" w:name="_Toc182735725"/>
      <w:bookmarkStart w:id="58" w:name="_Toc45528180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9" w:name="_Toc371876255"/>
      <w:bookmarkStart w:id="60" w:name="_Toc371876856"/>
      <w:bookmarkStart w:id="61" w:name="_Toc375058653"/>
      <w:bookmarkStart w:id="62" w:name="_Toc375058759"/>
      <w:bookmarkStart w:id="63" w:name="_Toc375068675"/>
      <w:bookmarkStart w:id="64" w:name="_Toc380408754"/>
      <w:bookmarkStart w:id="65" w:name="_Toc381877158"/>
      <w:bookmarkStart w:id="66" w:name="_Toc388891327"/>
      <w:bookmarkStart w:id="67" w:name="_Toc388948275"/>
      <w:bookmarkStart w:id="68" w:name="_Toc389729881"/>
      <w:bookmarkStart w:id="69" w:name="_Toc391302553"/>
      <w:bookmarkStart w:id="70" w:name="_Toc391309730"/>
      <w:bookmarkStart w:id="71" w:name="_Toc397352747"/>
      <w:bookmarkStart w:id="72" w:name="_Toc397353419"/>
      <w:bookmarkStart w:id="73" w:name="_Toc401070647"/>
      <w:bookmarkStart w:id="74" w:name="_Toc401140702"/>
      <w:bookmarkStart w:id="75" w:name="_Toc401140724"/>
      <w:bookmarkStart w:id="76" w:name="_Toc401265119"/>
      <w:bookmarkStart w:id="77" w:name="_Toc405801913"/>
      <w:bookmarkStart w:id="78" w:name="_Toc408817644"/>
      <w:bookmarkStart w:id="79" w:name="_Toc413933169"/>
      <w:bookmarkStart w:id="80" w:name="_Toc419989897"/>
      <w:bookmarkStart w:id="81" w:name="_Toc419990755"/>
      <w:bookmarkStart w:id="82" w:name="_Toc419991816"/>
      <w:bookmarkStart w:id="83" w:name="_Toc420495827"/>
      <w:bookmarkStart w:id="84" w:name="_Toc421090145"/>
      <w:bookmarkStart w:id="85" w:name="_Toc421887670"/>
      <w:bookmarkStart w:id="86" w:name="_Toc422162698"/>
      <w:bookmarkStart w:id="87" w:name="_Toc445948398"/>
      <w:bookmarkStart w:id="88" w:name="_Toc447141848"/>
      <w:bookmarkStart w:id="89" w:name="_Toc447613167"/>
      <w:bookmarkStart w:id="90" w:name="_Toc447937065"/>
      <w:bookmarkStart w:id="91" w:name="_Toc447944605"/>
      <w:bookmarkStart w:id="92" w:name="_Toc447944655"/>
      <w:bookmarkStart w:id="93" w:name="_Toc448109940"/>
      <w:bookmarkStart w:id="94" w:name="_Toc448198436"/>
      <w:bookmarkStart w:id="95" w:name="_Toc448198498"/>
      <w:bookmarkStart w:id="96" w:name="_Toc448458555"/>
      <w:bookmarkStart w:id="97" w:name="_Toc449468002"/>
      <w:bookmarkStart w:id="98" w:name="_Toc449569841"/>
      <w:bookmarkStart w:id="99" w:name="_Toc449569863"/>
      <w:bookmarkStart w:id="100" w:name="_Toc449575331"/>
      <w:bookmarkStart w:id="101" w:name="_Toc449579137"/>
      <w:bookmarkStart w:id="102" w:name="_Toc449580100"/>
      <w:bookmarkStart w:id="103" w:name="_Toc449640548"/>
      <w:bookmarkStart w:id="104" w:name="_Toc449670513"/>
      <w:bookmarkStart w:id="105" w:name="_Toc449670538"/>
      <w:bookmarkStart w:id="106" w:name="_Toc450275131"/>
      <w:bookmarkStart w:id="107" w:name="_Toc450290003"/>
      <w:bookmarkStart w:id="108" w:name="_Toc45528180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09" w:name="_Toc455281804"/>
      <w:r w:rsidRPr="00CA7A7F">
        <w:t>Descripción</w:t>
      </w:r>
      <w:bookmarkEnd w:id="57"/>
      <w:bookmarkEnd w:id="109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0" w:name="_Toc182735724"/>
      <w:bookmarkStart w:id="111" w:name="_Toc455281805"/>
      <w:r>
        <w:t xml:space="preserve">3  </w:t>
      </w:r>
      <w:r w:rsidR="007B6535" w:rsidRPr="00CA7A7F">
        <w:t>Diagrama de Casos de Uso</w:t>
      </w:r>
      <w:bookmarkEnd w:id="111"/>
    </w:p>
    <w:bookmarkEnd w:id="110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2" w:name="_Toc455281806"/>
      <w:r>
        <w:t xml:space="preserve">4  </w:t>
      </w:r>
      <w:bookmarkStart w:id="113" w:name="_Toc182735726"/>
      <w:r w:rsidR="00481C4A" w:rsidRPr="00CA7A7F">
        <w:t>Precondiciones</w:t>
      </w:r>
      <w:bookmarkEnd w:id="112"/>
      <w:bookmarkEnd w:id="11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4" w:name="_Toc371876259"/>
      <w:bookmarkStart w:id="115" w:name="_Toc371876860"/>
      <w:bookmarkStart w:id="116" w:name="_Toc375058657"/>
      <w:bookmarkStart w:id="117" w:name="_Toc375058763"/>
      <w:bookmarkStart w:id="118" w:name="_Toc375068679"/>
      <w:bookmarkStart w:id="119" w:name="_Toc380408758"/>
      <w:bookmarkStart w:id="120" w:name="_Toc381877162"/>
      <w:bookmarkStart w:id="121" w:name="_Toc388891331"/>
      <w:bookmarkStart w:id="122" w:name="_Toc388948279"/>
      <w:bookmarkStart w:id="123" w:name="_Toc389729885"/>
      <w:bookmarkStart w:id="124" w:name="_Toc391302557"/>
      <w:bookmarkStart w:id="125" w:name="_Toc391309734"/>
      <w:bookmarkStart w:id="126" w:name="_Toc397352751"/>
      <w:bookmarkStart w:id="127" w:name="_Toc397353423"/>
      <w:bookmarkStart w:id="128" w:name="_Toc401070651"/>
      <w:bookmarkStart w:id="129" w:name="_Toc401140706"/>
      <w:bookmarkStart w:id="130" w:name="_Toc401140728"/>
      <w:bookmarkStart w:id="131" w:name="_Toc401265123"/>
      <w:bookmarkStart w:id="132" w:name="_Toc405801917"/>
      <w:bookmarkStart w:id="133" w:name="_Toc408817648"/>
      <w:bookmarkStart w:id="134" w:name="_Toc413933173"/>
      <w:bookmarkStart w:id="135" w:name="_Toc419989901"/>
      <w:bookmarkStart w:id="136" w:name="_Toc419990759"/>
      <w:bookmarkStart w:id="137" w:name="_Toc419991820"/>
      <w:bookmarkStart w:id="138" w:name="_Toc420495831"/>
      <w:bookmarkStart w:id="139" w:name="_Toc421090149"/>
      <w:bookmarkStart w:id="140" w:name="_Toc421887674"/>
      <w:bookmarkStart w:id="141" w:name="_Toc422162702"/>
      <w:bookmarkStart w:id="142" w:name="_Toc445948402"/>
      <w:bookmarkStart w:id="143" w:name="_Toc447141852"/>
      <w:bookmarkStart w:id="144" w:name="_Toc447613171"/>
      <w:bookmarkStart w:id="145" w:name="_Toc447937069"/>
      <w:bookmarkStart w:id="146" w:name="_Toc447944609"/>
      <w:bookmarkStart w:id="147" w:name="_Toc447944659"/>
      <w:bookmarkStart w:id="148" w:name="_Toc448109944"/>
      <w:bookmarkStart w:id="149" w:name="_Toc448198440"/>
      <w:bookmarkStart w:id="150" w:name="_Toc448198502"/>
      <w:bookmarkStart w:id="151" w:name="_Toc448458559"/>
      <w:bookmarkStart w:id="152" w:name="_Toc449468006"/>
      <w:bookmarkStart w:id="153" w:name="_Toc449569845"/>
      <w:bookmarkStart w:id="154" w:name="_Toc449569867"/>
      <w:bookmarkStart w:id="155" w:name="_Toc449575335"/>
      <w:bookmarkStart w:id="156" w:name="_Toc449579141"/>
      <w:bookmarkStart w:id="157" w:name="_Toc449580104"/>
      <w:bookmarkStart w:id="158" w:name="_Toc449640552"/>
      <w:bookmarkStart w:id="159" w:name="_Toc449670517"/>
      <w:bookmarkStart w:id="160" w:name="_Toc449670542"/>
      <w:bookmarkStart w:id="161" w:name="_Toc450275135"/>
      <w:bookmarkStart w:id="162" w:name="_Toc450290007"/>
      <w:bookmarkStart w:id="163" w:name="_Toc365897744"/>
      <w:bookmarkStart w:id="164" w:name="_Toc455281807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5" w:name="_Toc371876260"/>
      <w:bookmarkStart w:id="166" w:name="_Toc371876861"/>
      <w:bookmarkStart w:id="167" w:name="_Toc375058658"/>
      <w:bookmarkStart w:id="168" w:name="_Toc375058764"/>
      <w:bookmarkStart w:id="169" w:name="_Toc375068680"/>
      <w:bookmarkStart w:id="170" w:name="_Toc380408759"/>
      <w:bookmarkStart w:id="171" w:name="_Toc381877163"/>
      <w:bookmarkStart w:id="172" w:name="_Toc388891332"/>
      <w:bookmarkStart w:id="173" w:name="_Toc388948280"/>
      <w:bookmarkStart w:id="174" w:name="_Toc389729886"/>
      <w:bookmarkStart w:id="175" w:name="_Toc391302558"/>
      <w:bookmarkStart w:id="176" w:name="_Toc391309735"/>
      <w:bookmarkStart w:id="177" w:name="_Toc397352752"/>
      <w:bookmarkStart w:id="178" w:name="_Toc397353424"/>
      <w:bookmarkStart w:id="179" w:name="_Toc401070652"/>
      <w:bookmarkStart w:id="180" w:name="_Toc401140707"/>
      <w:bookmarkStart w:id="181" w:name="_Toc401140729"/>
      <w:bookmarkStart w:id="182" w:name="_Toc401265124"/>
      <w:bookmarkStart w:id="183" w:name="_Toc405801918"/>
      <w:bookmarkStart w:id="184" w:name="_Toc408817649"/>
      <w:bookmarkStart w:id="185" w:name="_Toc413933174"/>
      <w:bookmarkStart w:id="186" w:name="_Toc419989902"/>
      <w:bookmarkStart w:id="187" w:name="_Toc419990760"/>
      <w:bookmarkStart w:id="188" w:name="_Toc419991821"/>
      <w:bookmarkStart w:id="189" w:name="_Toc420495832"/>
      <w:bookmarkStart w:id="190" w:name="_Toc421090150"/>
      <w:bookmarkStart w:id="191" w:name="_Toc421887675"/>
      <w:bookmarkStart w:id="192" w:name="_Toc422162703"/>
      <w:bookmarkStart w:id="193" w:name="_Toc445948403"/>
      <w:bookmarkStart w:id="194" w:name="_Toc447141853"/>
      <w:bookmarkStart w:id="195" w:name="_Toc447613172"/>
      <w:bookmarkStart w:id="196" w:name="_Toc447937070"/>
      <w:bookmarkStart w:id="197" w:name="_Toc447944610"/>
      <w:bookmarkStart w:id="198" w:name="_Toc447944660"/>
      <w:bookmarkStart w:id="199" w:name="_Toc448109945"/>
      <w:bookmarkStart w:id="200" w:name="_Toc448198441"/>
      <w:bookmarkStart w:id="201" w:name="_Toc448198503"/>
      <w:bookmarkStart w:id="202" w:name="_Toc448458560"/>
      <w:bookmarkStart w:id="203" w:name="_Toc449468007"/>
      <w:bookmarkStart w:id="204" w:name="_Toc449569846"/>
      <w:bookmarkStart w:id="205" w:name="_Toc449569868"/>
      <w:bookmarkStart w:id="206" w:name="_Toc449575336"/>
      <w:bookmarkStart w:id="207" w:name="_Toc449579142"/>
      <w:bookmarkStart w:id="208" w:name="_Toc449580105"/>
      <w:bookmarkStart w:id="209" w:name="_Toc449640553"/>
      <w:bookmarkStart w:id="210" w:name="_Toc449670518"/>
      <w:bookmarkStart w:id="211" w:name="_Toc449670543"/>
      <w:bookmarkStart w:id="212" w:name="_Toc450275136"/>
      <w:bookmarkStart w:id="213" w:name="_Toc450290008"/>
      <w:bookmarkStart w:id="214" w:name="_Toc455281808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15" w:name="_Toc455281809"/>
      <w:r>
        <w:t>Actores</w:t>
      </w:r>
      <w:bookmarkEnd w:id="215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6" w:name="_Toc455281810"/>
      <w:r>
        <w:rPr>
          <w:rFonts w:cs="Arial"/>
        </w:rPr>
        <w:t>Generales</w:t>
      </w:r>
      <w:bookmarkEnd w:id="163"/>
      <w:bookmarkEnd w:id="216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7" w:name="_Toc371872081"/>
      <w:bookmarkStart w:id="218" w:name="_Toc455281811"/>
      <w:r>
        <w:rPr>
          <w:rFonts w:cs="Arial"/>
        </w:rPr>
        <w:lastRenderedPageBreak/>
        <w:t>Parámetros</w:t>
      </w:r>
      <w:bookmarkEnd w:id="217"/>
      <w:bookmarkEnd w:id="218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19" w:name="_Toc52616584"/>
      <w:bookmarkStart w:id="220" w:name="_Toc182735728"/>
      <w:bookmarkStart w:id="221" w:name="_Toc455281812"/>
      <w:r>
        <w:t xml:space="preserve">5  </w:t>
      </w:r>
      <w:r w:rsidR="00481C4A" w:rsidRPr="00CA7A7F">
        <w:t>Flujo de eventos</w:t>
      </w:r>
      <w:bookmarkEnd w:id="219"/>
      <w:bookmarkEnd w:id="220"/>
      <w:bookmarkEnd w:id="2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22" w:name="_Toc371876265"/>
      <w:bookmarkStart w:id="223" w:name="_Toc371876866"/>
      <w:bookmarkStart w:id="224" w:name="_Toc375058663"/>
      <w:bookmarkStart w:id="225" w:name="_Toc375058769"/>
      <w:bookmarkStart w:id="226" w:name="_Toc375068685"/>
      <w:bookmarkStart w:id="227" w:name="_Toc380408764"/>
      <w:bookmarkStart w:id="228" w:name="_Toc381877168"/>
      <w:bookmarkStart w:id="229" w:name="_Toc388891337"/>
      <w:bookmarkStart w:id="230" w:name="_Toc388948285"/>
      <w:bookmarkStart w:id="231" w:name="_Toc389729891"/>
      <w:bookmarkStart w:id="232" w:name="_Toc391302563"/>
      <w:bookmarkStart w:id="233" w:name="_Toc391309740"/>
      <w:bookmarkStart w:id="234" w:name="_Toc397352757"/>
      <w:bookmarkStart w:id="235" w:name="_Toc397353429"/>
      <w:bookmarkStart w:id="236" w:name="_Toc401070657"/>
      <w:bookmarkStart w:id="237" w:name="_Toc401140712"/>
      <w:bookmarkStart w:id="238" w:name="_Toc401140734"/>
      <w:bookmarkStart w:id="239" w:name="_Toc401265129"/>
      <w:bookmarkStart w:id="240" w:name="_Toc405801923"/>
      <w:bookmarkStart w:id="241" w:name="_Toc408817654"/>
      <w:bookmarkStart w:id="242" w:name="_Toc413933179"/>
      <w:bookmarkStart w:id="243" w:name="_Toc419989907"/>
      <w:bookmarkStart w:id="244" w:name="_Toc419990765"/>
      <w:bookmarkStart w:id="245" w:name="_Toc419991826"/>
      <w:bookmarkStart w:id="246" w:name="_Toc420495837"/>
      <w:bookmarkStart w:id="247" w:name="_Toc421090155"/>
      <w:bookmarkStart w:id="248" w:name="_Toc421887680"/>
      <w:bookmarkStart w:id="249" w:name="_Toc422162708"/>
      <w:bookmarkStart w:id="250" w:name="_Toc445948408"/>
      <w:bookmarkStart w:id="251" w:name="_Toc447141858"/>
      <w:bookmarkStart w:id="252" w:name="_Toc447613177"/>
      <w:bookmarkStart w:id="253" w:name="_Toc447937075"/>
      <w:bookmarkStart w:id="254" w:name="_Toc447944615"/>
      <w:bookmarkStart w:id="255" w:name="_Toc447944665"/>
      <w:bookmarkStart w:id="256" w:name="_Toc448109950"/>
      <w:bookmarkStart w:id="257" w:name="_Toc448198446"/>
      <w:bookmarkStart w:id="258" w:name="_Toc448198508"/>
      <w:bookmarkStart w:id="259" w:name="_Toc448458565"/>
      <w:bookmarkStart w:id="260" w:name="_Toc449468012"/>
      <w:bookmarkStart w:id="261" w:name="_Toc449569851"/>
      <w:bookmarkStart w:id="262" w:name="_Toc449569873"/>
      <w:bookmarkStart w:id="263" w:name="_Toc449575341"/>
      <w:bookmarkStart w:id="264" w:name="_Toc449579147"/>
      <w:bookmarkStart w:id="265" w:name="_Toc449580110"/>
      <w:bookmarkStart w:id="266" w:name="_Toc449640558"/>
      <w:bookmarkStart w:id="267" w:name="_Toc449670523"/>
      <w:bookmarkStart w:id="268" w:name="_Toc449670548"/>
      <w:bookmarkStart w:id="269" w:name="_Toc450275141"/>
      <w:bookmarkStart w:id="270" w:name="_Toc450290013"/>
      <w:bookmarkStart w:id="271" w:name="_Toc52616585"/>
      <w:bookmarkStart w:id="272" w:name="_Toc182735729"/>
      <w:bookmarkStart w:id="273" w:name="_Toc455281813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74" w:name="_Toc455281814"/>
      <w:r w:rsidRPr="00CA7A7F">
        <w:t>Flujo básico</w:t>
      </w:r>
      <w:bookmarkStart w:id="275" w:name="_Toc52616586"/>
      <w:bookmarkStart w:id="276" w:name="_Toc182735730"/>
      <w:bookmarkEnd w:id="271"/>
      <w:bookmarkEnd w:id="272"/>
      <w:bookmarkEnd w:id="27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8D25D7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r w:rsidRPr="0064064F">
        <w:rPr>
          <w:rFonts w:cs="Arial"/>
          <w:b/>
          <w:sz w:val="20"/>
          <w:szCs w:val="20"/>
        </w:rPr>
        <w:t>VAVDescripcion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VARCodigo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4064F">
        <w:rPr>
          <w:rFonts w:cs="Arial"/>
          <w:sz w:val="20"/>
          <w:szCs w:val="20"/>
        </w:rPr>
        <w:t>Descripcion</w:t>
      </w:r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del sistema (en formato dd mes, aaaa).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67349" w:rsidRPr="00A50675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bookmarkStart w:id="277" w:name="paso5"/>
      <w:r w:rsidRPr="00A50675">
        <w:rPr>
          <w:sz w:val="20"/>
          <w:szCs w:val="20"/>
          <w:highlight w:val="lightGray"/>
        </w:rPr>
        <w:t>Si &lt;el reporte seleccionado por el actor corresponde al Reporte de Ventas (Genérico) (VAVClave = 13)</w:t>
      </w:r>
      <w:r w:rsidR="00FE1F6B">
        <w:rPr>
          <w:sz w:val="20"/>
          <w:szCs w:val="20"/>
          <w:highlight w:val="lightGray"/>
        </w:rPr>
        <w:t xml:space="preserve">, </w:t>
      </w:r>
      <w:r w:rsidR="00FE1F6B" w:rsidRPr="00FE1F6B">
        <w:rPr>
          <w:sz w:val="20"/>
          <w:szCs w:val="20"/>
          <w:highlight w:val="blue"/>
        </w:rPr>
        <w:t>Reporte de Resumen de Movimientos (Genérico) (VAVClave = 14)</w:t>
      </w:r>
      <w:r w:rsidR="002475AD">
        <w:rPr>
          <w:sz w:val="20"/>
          <w:szCs w:val="20"/>
          <w:highlight w:val="blue"/>
        </w:rPr>
        <w:t xml:space="preserve">, </w:t>
      </w:r>
      <w:r w:rsidR="002475AD" w:rsidRPr="002475AD">
        <w:rPr>
          <w:sz w:val="20"/>
          <w:szCs w:val="20"/>
          <w:highlight w:val="green"/>
        </w:rPr>
        <w:t>Reporte de Inventario (Genérico) (VAVClave = 15)</w:t>
      </w:r>
      <w:r w:rsidR="00EC2304">
        <w:rPr>
          <w:sz w:val="20"/>
          <w:szCs w:val="20"/>
          <w:highlight w:val="green"/>
        </w:rPr>
        <w:t xml:space="preserve">, </w:t>
      </w:r>
      <w:r w:rsidR="00AF2B91" w:rsidRPr="00AF2B91">
        <w:rPr>
          <w:sz w:val="20"/>
          <w:szCs w:val="20"/>
          <w:highlight w:val="cyan"/>
        </w:rPr>
        <w:t>Reporte de Cargas (Genérico) (VAVClave = 16)</w:t>
      </w:r>
      <w:r w:rsidR="00FF2ABD">
        <w:rPr>
          <w:sz w:val="20"/>
          <w:szCs w:val="20"/>
          <w:highlight w:val="cyan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(VAVClave = 18)</w:t>
      </w:r>
      <w:r w:rsidR="00FF2ABD">
        <w:rPr>
          <w:sz w:val="20"/>
          <w:szCs w:val="20"/>
          <w:highlight w:val="red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(VAVClave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(VAVClave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(VAVClave = 27)</w:t>
      </w:r>
      <w:r w:rsidRPr="00A50675">
        <w:rPr>
          <w:sz w:val="20"/>
          <w:szCs w:val="20"/>
          <w:highlight w:val="lightGray"/>
        </w:rPr>
        <w:t>&gt;</w:t>
      </w:r>
    </w:p>
    <w:p w:rsidR="00467349" w:rsidRPr="00A50675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>El sistema presenta la siguiente información a manera de opciones por medio de una casilla de verificación (checkbox</w:t>
      </w:r>
      <w:r w:rsidRPr="00DC3040">
        <w:rPr>
          <w:b w:val="0"/>
          <w:sz w:val="20"/>
          <w:szCs w:val="20"/>
          <w:highlight w:val="lightGray"/>
        </w:rPr>
        <w:t>)</w:t>
      </w:r>
      <w:r w:rsidR="00DC3040" w:rsidRPr="00DC3040">
        <w:rPr>
          <w:b w:val="0"/>
          <w:sz w:val="20"/>
          <w:szCs w:val="20"/>
          <w:highlight w:val="lightGray"/>
        </w:rPr>
        <w:t xml:space="preserve"> </w:t>
      </w:r>
      <w:r w:rsidR="00DC3040" w:rsidRPr="00DC3040">
        <w:rPr>
          <w:b w:val="0"/>
          <w:i/>
          <w:sz w:val="20"/>
          <w:szCs w:val="20"/>
          <w:highlight w:val="lightGray"/>
        </w:rPr>
        <w:t>(</w:t>
      </w:r>
      <w:r w:rsidR="00DC3040" w:rsidRPr="00DC3040">
        <w:rPr>
          <w:i/>
          <w:sz w:val="20"/>
          <w:szCs w:val="20"/>
          <w:highlight w:val="lightGray"/>
        </w:rPr>
        <w:t>Nota:</w:t>
      </w:r>
      <w:r w:rsidR="00DC3040" w:rsidRPr="00DC3040">
        <w:rPr>
          <w:b w:val="0"/>
          <w:i/>
          <w:sz w:val="20"/>
          <w:szCs w:val="20"/>
          <w:highlight w:val="lightGray"/>
        </w:rPr>
        <w:t xml:space="preserve"> Estas dos opciones son excluyentes entre sí, es decir, el usuario s</w:t>
      </w:r>
      <w:r w:rsidR="00FE1F6B">
        <w:rPr>
          <w:b w:val="0"/>
          <w:i/>
          <w:sz w:val="20"/>
          <w:szCs w:val="20"/>
          <w:highlight w:val="lightGray"/>
        </w:rPr>
        <w:t>ó</w:t>
      </w:r>
      <w:r w:rsidR="00DC3040" w:rsidRPr="00DC3040">
        <w:rPr>
          <w:b w:val="0"/>
          <w:i/>
          <w:sz w:val="20"/>
          <w:szCs w:val="20"/>
          <w:highlight w:val="lightGray"/>
        </w:rPr>
        <w:t>lo podrá seleccionar una opción)</w:t>
      </w:r>
      <w:r w:rsidRPr="00DC3040">
        <w:rPr>
          <w:b w:val="0"/>
          <w:sz w:val="20"/>
          <w:szCs w:val="20"/>
          <w:highlight w:val="lightGray"/>
        </w:rPr>
        <w:t>:</w:t>
      </w:r>
    </w:p>
    <w:p w:rsidR="00467349" w:rsidRPr="00A50675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Detallado:</w:t>
      </w:r>
      <w:r w:rsidRPr="00A50675">
        <w:rPr>
          <w:sz w:val="20"/>
          <w:szCs w:val="20"/>
          <w:highlight w:val="lightGray"/>
        </w:rPr>
        <w:t xml:space="preserve"> Presentar la casi</w:t>
      </w:r>
      <w:r w:rsidR="00531542">
        <w:rPr>
          <w:sz w:val="20"/>
          <w:szCs w:val="20"/>
          <w:highlight w:val="lightGray"/>
        </w:rPr>
        <w:t xml:space="preserve">lla de verificación de manera </w:t>
      </w:r>
      <w:r w:rsidRPr="00A50675">
        <w:rPr>
          <w:sz w:val="20"/>
          <w:szCs w:val="20"/>
          <w:highlight w:val="lightGray"/>
        </w:rPr>
        <w:t>activa</w:t>
      </w:r>
      <w:r w:rsidR="00531542">
        <w:rPr>
          <w:sz w:val="20"/>
          <w:szCs w:val="20"/>
          <w:highlight w:val="lightGray"/>
        </w:rPr>
        <w:t xml:space="preserve">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467349" w:rsidRPr="00212F0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 w:rsidRPr="00A50675">
        <w:rPr>
          <w:b/>
          <w:sz w:val="20"/>
          <w:szCs w:val="20"/>
          <w:highlight w:val="lightGray"/>
        </w:rPr>
        <w:t>General:</w:t>
      </w:r>
      <w:r w:rsidRPr="00A50675">
        <w:rPr>
          <w:sz w:val="20"/>
          <w:szCs w:val="20"/>
          <w:highlight w:val="lightGray"/>
        </w:rPr>
        <w:t xml:space="preserve"> Presentar la casilla de verificación de manera inactiva por default.</w:t>
      </w:r>
    </w:p>
    <w:p w:rsidR="00467349" w:rsidRPr="00A50675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="00A50675" w:rsidRPr="00A50675">
        <w:rPr>
          <w:sz w:val="20"/>
          <w:szCs w:val="20"/>
          <w:highlight w:val="lightGray"/>
          <w:lang w:val="es-ES"/>
        </w:rPr>
        <w:t>Detallado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Detallado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>
        <w:rPr>
          <w:sz w:val="20"/>
          <w:highlight w:val="lightGray"/>
          <w:lang w:eastAsia="en-US"/>
        </w:rPr>
        <w:t>P_General = 0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 w:rsidRPr="00A50675">
        <w:rPr>
          <w:sz w:val="20"/>
          <w:szCs w:val="20"/>
          <w:highlight w:val="lightGray"/>
          <w:lang w:val="es-ES"/>
        </w:rPr>
        <w:t>General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>
        <w:rPr>
          <w:sz w:val="20"/>
          <w:highlight w:val="lightGray"/>
          <w:lang w:eastAsia="en-US"/>
        </w:rPr>
        <w:t>P_</w:t>
      </w:r>
      <w:r w:rsidR="00A50675" w:rsidRPr="00A50675">
        <w:rPr>
          <w:sz w:val="20"/>
          <w:highlight w:val="lightGray"/>
          <w:lang w:eastAsia="en-US"/>
        </w:rPr>
        <w:t>General = 1</w:t>
      </w:r>
    </w:p>
    <w:p w:rsidR="00AF2B91" w:rsidRPr="00AF2B91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>
        <w:rPr>
          <w:sz w:val="20"/>
          <w:highlight w:val="lightGray"/>
          <w:lang w:eastAsia="en-US"/>
        </w:rPr>
        <w:t>P_</w:t>
      </w:r>
      <w:r w:rsidRPr="00A50675">
        <w:rPr>
          <w:sz w:val="20"/>
          <w:highlight w:val="lightGray"/>
          <w:lang w:eastAsia="en-US"/>
        </w:rPr>
        <w:t xml:space="preserve">Detallado </w:t>
      </w:r>
      <w:r>
        <w:rPr>
          <w:sz w:val="20"/>
          <w:highlight w:val="lightGray"/>
          <w:lang w:eastAsia="en-US"/>
        </w:rPr>
        <w:t>= 0</w:t>
      </w:r>
    </w:p>
    <w:p w:rsidR="00A50675" w:rsidRPr="00A50675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lightGray"/>
        </w:rPr>
      </w:pPr>
      <w:r w:rsidRPr="00A50675">
        <w:rPr>
          <w:sz w:val="20"/>
          <w:szCs w:val="20"/>
          <w:highlight w:val="lightGray"/>
        </w:rPr>
        <w:t>Si &lt;el reporte seleccionado por el actor corresponde al Reporte de Ventas (Genérico) (VAVClave = 13)</w:t>
      </w:r>
      <w:r w:rsidR="00FF2ABD">
        <w:rPr>
          <w:sz w:val="20"/>
          <w:szCs w:val="20"/>
          <w:highlight w:val="lightGray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Pr="00A50675">
        <w:rPr>
          <w:sz w:val="20"/>
          <w:szCs w:val="20"/>
          <w:highlight w:val="lightGray"/>
        </w:rPr>
        <w:t>&gt;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</w:rPr>
        <w:t xml:space="preserve">El sistema presenta la siguiente información a manera de </w:t>
      </w:r>
      <w:r>
        <w:rPr>
          <w:b w:val="0"/>
          <w:sz w:val="20"/>
          <w:szCs w:val="20"/>
          <w:highlight w:val="lightGray"/>
        </w:rPr>
        <w:t>opción</w:t>
      </w:r>
      <w:r w:rsidRPr="00A50675">
        <w:rPr>
          <w:b w:val="0"/>
          <w:sz w:val="20"/>
          <w:szCs w:val="20"/>
          <w:highlight w:val="lightGray"/>
        </w:rPr>
        <w:t xml:space="preserve"> por medio de una casilla de verificación (checkbox):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Total de Productos por Precio</w:t>
      </w:r>
      <w:r w:rsidRPr="00A50675">
        <w:rPr>
          <w:b/>
          <w:sz w:val="20"/>
          <w:szCs w:val="20"/>
          <w:highlight w:val="lightGray"/>
        </w:rPr>
        <w:t>:</w:t>
      </w:r>
      <w:r w:rsidRPr="00A50675">
        <w:rPr>
          <w:sz w:val="20"/>
          <w:szCs w:val="20"/>
          <w:highlight w:val="lightGray"/>
        </w:rPr>
        <w:t xml:space="preserve"> </w:t>
      </w:r>
      <w:r w:rsidR="00C175A3" w:rsidRPr="00C175A3">
        <w:rPr>
          <w:sz w:val="20"/>
          <w:szCs w:val="20"/>
          <w:highlight w:val="lightGray"/>
        </w:rPr>
        <w:t xml:space="preserve">Esta opción permitirá al usuario elegir la impresión de la Totalización de Productos por Precio. </w:t>
      </w:r>
      <w:r w:rsidRPr="00A50675">
        <w:rPr>
          <w:sz w:val="20"/>
          <w:szCs w:val="20"/>
          <w:highlight w:val="lightGray"/>
        </w:rPr>
        <w:t xml:space="preserve">Presentar la casilla de verificación de manera </w:t>
      </w:r>
      <w:r w:rsidR="00C175A3">
        <w:rPr>
          <w:sz w:val="20"/>
          <w:szCs w:val="20"/>
          <w:highlight w:val="lightGray"/>
        </w:rPr>
        <w:t>activa (marcada)</w:t>
      </w:r>
      <w:r w:rsidRPr="00A50675">
        <w:rPr>
          <w:sz w:val="20"/>
          <w:szCs w:val="20"/>
          <w:highlight w:val="lightGray"/>
        </w:rPr>
        <w:t xml:space="preserve"> por default.</w:t>
      </w:r>
    </w:p>
    <w:p w:rsidR="00A50675" w:rsidRPr="00A50675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  <w:highlight w:val="lightGray"/>
        </w:rPr>
      </w:pPr>
      <w:r w:rsidRPr="00A50675">
        <w:rPr>
          <w:b w:val="0"/>
          <w:sz w:val="20"/>
          <w:szCs w:val="20"/>
          <w:highlight w:val="lightGray"/>
          <w:lang w:val="es-ES"/>
        </w:rPr>
        <w:t xml:space="preserve">Si &lt;el actor activa (marca) la opción </w:t>
      </w:r>
      <w:r>
        <w:rPr>
          <w:sz w:val="20"/>
          <w:szCs w:val="20"/>
          <w:highlight w:val="lightGray"/>
          <w:lang w:val="es-ES"/>
        </w:rPr>
        <w:t>Total de Productos por Precio</w:t>
      </w:r>
      <w:r w:rsidRPr="00A50675">
        <w:rPr>
          <w:b w:val="0"/>
          <w:sz w:val="20"/>
          <w:szCs w:val="20"/>
          <w:highlight w:val="lightGray"/>
          <w:lang w:val="es-ES"/>
        </w:rPr>
        <w:t>&gt;</w:t>
      </w:r>
    </w:p>
    <w:p w:rsidR="00A50675" w:rsidRPr="00A50675" w:rsidRDefault="00A50675" w:rsidP="00A50675">
      <w:pPr>
        <w:numPr>
          <w:ilvl w:val="2"/>
          <w:numId w:val="7"/>
        </w:numPr>
        <w:ind w:left="1418" w:hanging="624"/>
        <w:rPr>
          <w:sz w:val="20"/>
          <w:highlight w:val="lightGray"/>
          <w:lang w:eastAsia="en-US"/>
        </w:rPr>
      </w:pPr>
      <w:r w:rsidRPr="00A50675">
        <w:rPr>
          <w:sz w:val="20"/>
          <w:highlight w:val="lightGray"/>
          <w:lang w:eastAsia="en-US"/>
        </w:rPr>
        <w:t>El sistema registra en sesión la siguiente información:</w:t>
      </w:r>
    </w:p>
    <w:p w:rsidR="00A50675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lightGray"/>
          <w:lang w:eastAsia="en-US"/>
        </w:rPr>
      </w:pPr>
      <w:r>
        <w:rPr>
          <w:rFonts w:cs="Arial"/>
          <w:sz w:val="20"/>
          <w:szCs w:val="20"/>
          <w:highlight w:val="lightGray"/>
        </w:rPr>
        <w:t>P_</w:t>
      </w:r>
      <w:r w:rsidR="00A50675" w:rsidRPr="00A50675">
        <w:rPr>
          <w:rFonts w:cs="Arial"/>
          <w:sz w:val="20"/>
          <w:szCs w:val="20"/>
          <w:highlight w:val="lightGray"/>
        </w:rPr>
        <w:t>TotalizacionProductosPrecio</w:t>
      </w:r>
      <w:r w:rsidR="00A50675" w:rsidRPr="00A50675">
        <w:rPr>
          <w:sz w:val="20"/>
          <w:highlight w:val="lightGray"/>
          <w:lang w:eastAsia="en-US"/>
        </w:rPr>
        <w:t xml:space="preserve"> = 1</w:t>
      </w:r>
    </w:p>
    <w:p w:rsidR="002475AD" w:rsidRPr="002475AD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green"/>
        </w:rPr>
      </w:pPr>
      <w:r w:rsidRPr="002475AD">
        <w:rPr>
          <w:sz w:val="20"/>
          <w:szCs w:val="20"/>
          <w:highlight w:val="green"/>
        </w:rPr>
        <w:lastRenderedPageBreak/>
        <w:t xml:space="preserve">Si &lt;el reporte seleccionado por el actor corresponde al Reporte de </w:t>
      </w:r>
      <w:r>
        <w:rPr>
          <w:sz w:val="20"/>
          <w:szCs w:val="20"/>
          <w:highlight w:val="green"/>
        </w:rPr>
        <w:t>Inventario (Genérico) (VAVClave = 15</w:t>
      </w:r>
      <w:r w:rsidRPr="002475AD">
        <w:rPr>
          <w:sz w:val="20"/>
          <w:szCs w:val="20"/>
          <w:highlight w:val="green"/>
        </w:rPr>
        <w:t>)&gt;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</w:rPr>
        <w:t>El sistema presenta la siguiente información a manera de opción por medio de una casilla de verificación (checkbox):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green"/>
        </w:rPr>
      </w:pPr>
      <w:r w:rsidRPr="002475AD">
        <w:rPr>
          <w:b/>
          <w:sz w:val="20"/>
          <w:szCs w:val="20"/>
          <w:highlight w:val="green"/>
        </w:rPr>
        <w:t>Total</w:t>
      </w:r>
      <w:r>
        <w:rPr>
          <w:b/>
          <w:sz w:val="20"/>
          <w:szCs w:val="20"/>
          <w:highlight w:val="green"/>
        </w:rPr>
        <w:t>izar</w:t>
      </w:r>
      <w:r w:rsidRPr="002475AD">
        <w:rPr>
          <w:b/>
          <w:sz w:val="20"/>
          <w:szCs w:val="20"/>
          <w:highlight w:val="green"/>
        </w:rPr>
        <w:t>:</w:t>
      </w:r>
      <w:r w:rsidRPr="002475AD">
        <w:rPr>
          <w:sz w:val="20"/>
          <w:szCs w:val="20"/>
          <w:highlight w:val="green"/>
        </w:rPr>
        <w:t xml:space="preserve"> </w:t>
      </w:r>
      <w:r w:rsidR="00C175A3">
        <w:rPr>
          <w:sz w:val="20"/>
          <w:szCs w:val="20"/>
          <w:highlight w:val="green"/>
        </w:rPr>
        <w:t>Esta opción permitirá al usuario elegir</w:t>
      </w:r>
      <w:r w:rsidR="00C175A3" w:rsidRPr="00C175A3">
        <w:rPr>
          <w:sz w:val="20"/>
          <w:szCs w:val="20"/>
          <w:highlight w:val="green"/>
        </w:rPr>
        <w:t xml:space="preserve"> la impresión de la Totalización en el Reporte de la cantidad e importe del producto</w:t>
      </w:r>
      <w:r w:rsidR="00C175A3">
        <w:rPr>
          <w:sz w:val="20"/>
          <w:szCs w:val="20"/>
          <w:highlight w:val="green"/>
        </w:rPr>
        <w:t xml:space="preserve">. </w:t>
      </w:r>
      <w:r w:rsidRPr="002475AD">
        <w:rPr>
          <w:sz w:val="20"/>
          <w:szCs w:val="20"/>
          <w:highlight w:val="green"/>
        </w:rPr>
        <w:t xml:space="preserve">Presentar la casilla de verificación de manera </w:t>
      </w:r>
      <w:r>
        <w:rPr>
          <w:sz w:val="20"/>
          <w:szCs w:val="20"/>
          <w:highlight w:val="green"/>
        </w:rPr>
        <w:t>activa (marcada)</w:t>
      </w:r>
      <w:r w:rsidRPr="002475AD">
        <w:rPr>
          <w:sz w:val="20"/>
          <w:szCs w:val="20"/>
          <w:highlight w:val="green"/>
        </w:rPr>
        <w:t xml:space="preserve"> por default.</w:t>
      </w:r>
    </w:p>
    <w:p w:rsidR="002475AD" w:rsidRPr="002475AD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  <w:highlight w:val="green"/>
        </w:rPr>
      </w:pPr>
      <w:r w:rsidRPr="002475AD">
        <w:rPr>
          <w:b w:val="0"/>
          <w:sz w:val="20"/>
          <w:szCs w:val="20"/>
          <w:highlight w:val="green"/>
          <w:lang w:val="es-ES"/>
        </w:rPr>
        <w:t xml:space="preserve">Si &lt;el actor activa (marca) la opción </w:t>
      </w:r>
      <w:r w:rsidRPr="002475AD">
        <w:rPr>
          <w:sz w:val="20"/>
          <w:szCs w:val="20"/>
          <w:highlight w:val="green"/>
          <w:lang w:val="es-ES"/>
        </w:rPr>
        <w:t>Total</w:t>
      </w:r>
      <w:r w:rsidR="00C175A3">
        <w:rPr>
          <w:sz w:val="20"/>
          <w:szCs w:val="20"/>
          <w:highlight w:val="green"/>
          <w:lang w:val="es-ES"/>
        </w:rPr>
        <w:t>izar</w:t>
      </w:r>
      <w:r w:rsidRPr="002475AD">
        <w:rPr>
          <w:b w:val="0"/>
          <w:sz w:val="20"/>
          <w:szCs w:val="20"/>
          <w:highlight w:val="green"/>
          <w:lang w:val="es-ES"/>
        </w:rPr>
        <w:t>&gt;</w:t>
      </w:r>
    </w:p>
    <w:p w:rsidR="002475AD" w:rsidRPr="002475AD" w:rsidRDefault="002475AD" w:rsidP="002475AD">
      <w:pPr>
        <w:numPr>
          <w:ilvl w:val="2"/>
          <w:numId w:val="7"/>
        </w:numPr>
        <w:ind w:left="1418" w:hanging="624"/>
        <w:rPr>
          <w:sz w:val="20"/>
          <w:highlight w:val="green"/>
          <w:lang w:eastAsia="en-US"/>
        </w:rPr>
      </w:pPr>
      <w:r w:rsidRPr="002475AD">
        <w:rPr>
          <w:sz w:val="20"/>
          <w:highlight w:val="green"/>
          <w:lang w:eastAsia="en-US"/>
        </w:rPr>
        <w:t>El sistema registra en sesión la siguiente información:</w:t>
      </w:r>
    </w:p>
    <w:p w:rsidR="002475AD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green"/>
          <w:lang w:eastAsia="en-US"/>
        </w:rPr>
      </w:pPr>
      <w:r w:rsidRPr="002475AD">
        <w:rPr>
          <w:rFonts w:cs="Arial"/>
          <w:sz w:val="20"/>
          <w:szCs w:val="20"/>
          <w:highlight w:val="green"/>
        </w:rPr>
        <w:t>P_</w:t>
      </w:r>
      <w:r>
        <w:rPr>
          <w:rFonts w:cs="Arial"/>
          <w:sz w:val="20"/>
          <w:szCs w:val="20"/>
          <w:highlight w:val="green"/>
        </w:rPr>
        <w:t>Totalizar</w:t>
      </w:r>
      <w:r w:rsidRPr="002475AD">
        <w:rPr>
          <w:sz w:val="20"/>
          <w:highlight w:val="green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78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78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(VAVClave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 xml:space="preserve">El sistema presenta la siguiente información a manera de opciones por medio de una casilla de verificación (checkbox)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r>
        <w:rPr>
          <w:sz w:val="20"/>
          <w:highlight w:val="darkRed"/>
          <w:lang w:eastAsia="en-US"/>
        </w:rPr>
        <w:t>P_Devoluciones</w:t>
      </w:r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r>
        <w:rPr>
          <w:sz w:val="20"/>
          <w:highlight w:val="darkRed"/>
          <w:lang w:eastAsia="en-US"/>
        </w:rPr>
        <w:t>P_Cambios</w:t>
      </w:r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79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(VAVClave = 7)</w:t>
      </w:r>
      <w:r w:rsidR="004E7608" w:rsidRPr="005A6C02">
        <w:rPr>
          <w:sz w:val="20"/>
          <w:szCs w:val="20"/>
        </w:rPr>
        <w:t xml:space="preserve">, </w:t>
      </w:r>
      <w:r w:rsidR="004E7608" w:rsidRPr="004E7608">
        <w:rPr>
          <w:sz w:val="20"/>
          <w:szCs w:val="20"/>
          <w:highlight w:val="magenta"/>
        </w:rPr>
        <w:t>Reporte de Saldo Cliente – Efectivo (Genérico) (VAVClave = 17)</w:t>
      </w:r>
      <w:r w:rsidR="00B13556">
        <w:rPr>
          <w:sz w:val="20"/>
          <w:szCs w:val="20"/>
          <w:highlight w:val="magenta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(VAVClave = 18)</w:t>
      </w:r>
      <w:r w:rsidR="00B13556">
        <w:rPr>
          <w:sz w:val="20"/>
          <w:szCs w:val="20"/>
          <w:highlight w:val="red"/>
        </w:rPr>
        <w:t xml:space="preserve"> </w:t>
      </w:r>
      <w:r w:rsidR="00B13556" w:rsidRPr="00B13556">
        <w:rPr>
          <w:sz w:val="20"/>
          <w:szCs w:val="20"/>
          <w:highlight w:val="darkMagenta"/>
        </w:rPr>
        <w:t>o Reporte de Resumen de Cobranza (Genérico) (VAVClave = 19)</w:t>
      </w:r>
      <w:r w:rsidRPr="005A6C02">
        <w:rPr>
          <w:sz w:val="20"/>
          <w:szCs w:val="20"/>
        </w:rPr>
        <w:t>&gt;</w:t>
      </w:r>
    </w:p>
    <w:bookmarkEnd w:id="277"/>
    <w:bookmarkEnd w:id="279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ClienteClave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RazonSocial</w:t>
      </w:r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&lt;Cliente.Clave&gt; y su razón social &lt;Cliente.RazonSocial&gt; separadas por un guion medio, ejemplo: “Clave – Razón Social“. Ordenar la información de manera ascendente por medio de la clave del cliente &lt;Cliente.Clave&gt;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r w:rsidRPr="005A6C02">
        <w:rPr>
          <w:sz w:val="20"/>
          <w:lang w:eastAsia="en-US"/>
        </w:rPr>
        <w:t>ClienteClave</w:t>
      </w:r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80" w:name="FiltroDiaTrabajo"/>
      <w:r w:rsidRPr="007F6E48">
        <w:rPr>
          <w:sz w:val="20"/>
          <w:szCs w:val="20"/>
        </w:rPr>
        <w:t>//Filtro Día de Trabajo</w:t>
      </w:r>
    </w:p>
    <w:p w:rsidR="0072330C" w:rsidRPr="0052612C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Gray"/>
        </w:rPr>
      </w:pPr>
      <w:r w:rsidRPr="007F6E48">
        <w:rPr>
          <w:sz w:val="20"/>
          <w:szCs w:val="20"/>
        </w:rPr>
        <w:lastRenderedPageBreak/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(VAVClave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(VAVClave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8E5A30">
        <w:rPr>
          <w:sz w:val="20"/>
          <w:szCs w:val="20"/>
          <w:highlight w:val="lightGray"/>
        </w:rPr>
        <w:t>Reporte de Ventas (Genérico) (VAVClave = 13)</w:t>
      </w:r>
      <w:r w:rsidR="00B13556">
        <w:rPr>
          <w:sz w:val="20"/>
          <w:szCs w:val="20"/>
          <w:highlight w:val="lightGray"/>
        </w:rPr>
        <w:t xml:space="preserve">, </w:t>
      </w:r>
      <w:r w:rsidR="000514FC" w:rsidRPr="000514FC">
        <w:rPr>
          <w:sz w:val="20"/>
          <w:szCs w:val="20"/>
          <w:highlight w:val="blue"/>
        </w:rPr>
        <w:t xml:space="preserve">Reporte </w:t>
      </w:r>
      <w:r w:rsidR="000514FC" w:rsidRPr="00FE1F6B">
        <w:rPr>
          <w:sz w:val="20"/>
          <w:szCs w:val="20"/>
          <w:highlight w:val="blue"/>
        </w:rPr>
        <w:t>de Resumen de Movimientos (Genérico) (VAVClave = 14)</w:t>
      </w:r>
      <w:r w:rsidR="00FF2ABD">
        <w:rPr>
          <w:sz w:val="20"/>
          <w:szCs w:val="20"/>
          <w:highlight w:val="blue"/>
        </w:rPr>
        <w:t xml:space="preserve">, </w:t>
      </w:r>
      <w:r w:rsidR="00B13556" w:rsidRPr="00B13556">
        <w:rPr>
          <w:sz w:val="20"/>
          <w:szCs w:val="20"/>
          <w:highlight w:val="darkMagenta"/>
        </w:rPr>
        <w:t>Reporte de Resumen de Cobranza (Genérico) (VAVClave = 19)</w:t>
      </w:r>
      <w:r w:rsidR="00696AD2">
        <w:rPr>
          <w:sz w:val="20"/>
          <w:szCs w:val="20"/>
          <w:highlight w:val="darkMagenta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(VAVClave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(VAVClave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(VAVClave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(VAVClave = 21)</w:t>
      </w:r>
      <w:r w:rsidR="002F5D0C">
        <w:rPr>
          <w:sz w:val="20"/>
          <w:szCs w:val="20"/>
          <w:highlight w:val="darkGray"/>
        </w:rPr>
        <w:t xml:space="preserve"> </w:t>
      </w:r>
      <w:r w:rsidR="002F5D0C" w:rsidRPr="002F5D0C">
        <w:rPr>
          <w:sz w:val="20"/>
          <w:szCs w:val="20"/>
          <w:highlight w:val="darkRed"/>
        </w:rPr>
        <w:t xml:space="preserve">o Reporte </w:t>
      </w:r>
      <w:r w:rsidR="002F5D0C" w:rsidRPr="00212F0E">
        <w:rPr>
          <w:sz w:val="20"/>
          <w:szCs w:val="20"/>
          <w:highlight w:val="darkRed"/>
        </w:rPr>
        <w:t>de Devoluciones y Cambios (LEC) (VAVClave = 24)</w:t>
      </w:r>
      <w:r w:rsidRPr="0052612C">
        <w:rPr>
          <w:sz w:val="20"/>
          <w:szCs w:val="20"/>
          <w:highlight w:val="darkGray"/>
        </w:rPr>
        <w:t>&gt;</w:t>
      </w:r>
    </w:p>
    <w:bookmarkEnd w:id="280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Dia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FueraFrecuencia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sDiaClave = DiaClave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&lt;Agenda.DiaClave&gt;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r w:rsidRPr="007F6E48">
        <w:rPr>
          <w:sz w:val="20"/>
          <w:lang w:eastAsia="en-US"/>
        </w:rPr>
        <w:t>sDiaClave = DiaClave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281" w:name="FiltroFecha"/>
      <w:r w:rsidRPr="00BE65AB">
        <w:rPr>
          <w:sz w:val="20"/>
          <w:szCs w:val="20"/>
        </w:rPr>
        <w:t>//Filtro Fecha</w:t>
      </w:r>
    </w:p>
    <w:bookmarkEnd w:id="281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(VAVClave = 11)</w:t>
      </w:r>
      <w:r w:rsidR="00F65B93">
        <w:rPr>
          <w:sz w:val="20"/>
          <w:szCs w:val="20"/>
        </w:rPr>
        <w:t xml:space="preserve">, </w:t>
      </w:r>
      <w:r w:rsidR="00223266" w:rsidRPr="00AF2B91">
        <w:rPr>
          <w:sz w:val="20"/>
          <w:szCs w:val="20"/>
          <w:highlight w:val="cyan"/>
        </w:rPr>
        <w:t>Reporte de Cargas (Genérico) (VAVClave = 16)</w:t>
      </w:r>
      <w:r w:rsidR="00F65B93">
        <w:rPr>
          <w:sz w:val="20"/>
          <w:szCs w:val="20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(VAVClave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VAVDescripcion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VARCodigo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VAVClave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Descripcion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>Se deberá permitir la selección de una fecha mediante el control correspondiente y mostrar la fecha seleccionada en formato dd/mm/aaaa.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>Se deberá permitir la selección de una fecha mediante el control correspondiente y mostrar la fecha seleccionada en formato dd/mm/aaaa.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FechaInicio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FechaFin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(VAVClave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(VAVClave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ClienteClave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lastRenderedPageBreak/>
        <w:t>RazonSocial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&lt;Cliente.Clave&gt; y su razón social &lt;Cliente.RazonSocial&gt; separadas por un guion medio, ejemplo: “Clave – Razón Social“. Ordenar la información de manera ascendente por medio de la clave del cliente &lt;Cliente.Clave&gt;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lang w:eastAsia="en-US"/>
        </w:rPr>
        <w:t>ClienteSeleccionado = ClienteClave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rFonts w:cs="Arial"/>
          <w:sz w:val="20"/>
          <w:szCs w:val="20"/>
        </w:rPr>
        <w:t>El sistema continúa en el paso donde fue invocado</w:t>
      </w:r>
    </w:p>
    <w:p w:rsidR="00223266" w:rsidRPr="00464386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Si &lt;no se seleccionó una fecha o periodo para el </w:t>
      </w:r>
      <w:hyperlink w:anchor="FiltroFecha" w:history="1">
        <w:r w:rsidRPr="00464386">
          <w:rPr>
            <w:rStyle w:val="Hipervnculo"/>
            <w:b/>
            <w:sz w:val="20"/>
            <w:highlight w:val="cyan"/>
            <w:lang w:eastAsia="en-US"/>
          </w:rPr>
          <w:t>FiltroFecha</w:t>
        </w:r>
      </w:hyperlink>
      <w:r w:rsidRPr="00464386">
        <w:rPr>
          <w:sz w:val="20"/>
          <w:highlight w:val="cyan"/>
          <w:lang w:eastAsia="en-US"/>
        </w:rPr>
        <w:t>&gt;</w:t>
      </w:r>
    </w:p>
    <w:p w:rsidR="00223266" w:rsidRPr="00464386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El sistema presenta el mensaje </w:t>
      </w:r>
      <w:r w:rsidR="00464386">
        <w:rPr>
          <w:rFonts w:cs="Arial"/>
          <w:color w:val="FF0000"/>
          <w:sz w:val="20"/>
          <w:szCs w:val="20"/>
          <w:highlight w:val="cyan"/>
        </w:rPr>
        <w:t>“[</w:t>
      </w:r>
      <w:r w:rsidR="00464386" w:rsidRPr="00464386">
        <w:rPr>
          <w:rFonts w:cs="Arial"/>
          <w:color w:val="FF0000"/>
          <w:sz w:val="20"/>
          <w:szCs w:val="20"/>
          <w:highlight w:val="cyan"/>
        </w:rPr>
        <w:t>E0161</w:t>
      </w:r>
      <w:r w:rsidRPr="00464386">
        <w:rPr>
          <w:rFonts w:cs="Arial"/>
          <w:color w:val="FF0000"/>
          <w:sz w:val="20"/>
          <w:szCs w:val="20"/>
          <w:highlight w:val="cyan"/>
        </w:rPr>
        <w:t xml:space="preserve">] </w:t>
      </w:r>
      <w:r w:rsidR="00464386" w:rsidRPr="00464386">
        <w:rPr>
          <w:color w:val="FF0000"/>
          <w:sz w:val="20"/>
          <w:szCs w:val="20"/>
          <w:highlight w:val="cyan"/>
        </w:rPr>
        <w:t>Antes debe seleccionar un(a) $0$.</w:t>
      </w:r>
      <w:r w:rsidRPr="00464386">
        <w:rPr>
          <w:rFonts w:cs="Arial"/>
          <w:color w:val="FF0000"/>
          <w:sz w:val="20"/>
          <w:szCs w:val="20"/>
          <w:highlight w:val="cyan"/>
        </w:rPr>
        <w:t>”</w:t>
      </w:r>
      <w:r w:rsidRPr="00464386">
        <w:rPr>
          <w:rFonts w:cs="Arial"/>
          <w:sz w:val="20"/>
          <w:szCs w:val="20"/>
          <w:highlight w:val="cyan"/>
        </w:rPr>
        <w:t>, sustituir el valor de $0$ por “Fecha”</w:t>
      </w:r>
      <w:r w:rsidR="00464386" w:rsidRPr="00464386">
        <w:rPr>
          <w:rFonts w:cs="Arial"/>
          <w:sz w:val="20"/>
          <w:szCs w:val="20"/>
          <w:highlight w:val="cyan"/>
        </w:rPr>
        <w:t>.</w:t>
      </w:r>
    </w:p>
    <w:p w:rsidR="00223266" w:rsidRPr="002F5D0C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rFonts w:cs="Arial"/>
          <w:sz w:val="20"/>
          <w:szCs w:val="20"/>
          <w:highlight w:val="cyan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(VAVClave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r w:rsidR="00AA1815" w:rsidRPr="0082464B">
        <w:rPr>
          <w:sz w:val="20"/>
          <w:lang w:eastAsia="en-US"/>
        </w:rPr>
        <w:t>Reporte de Inventario (La Costeña) (VAVClave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r w:rsidRPr="002475AD">
        <w:rPr>
          <w:sz w:val="20"/>
          <w:lang w:eastAsia="en-US"/>
        </w:rPr>
        <w:t>Reporte de Cuadre de Caja (La Costeña) (VAVClave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r w:rsidR="00B175B5" w:rsidRPr="00AF2B91">
        <w:rPr>
          <w:sz w:val="20"/>
          <w:lang w:eastAsia="en-US"/>
        </w:rPr>
        <w:t>Reporte de Liquidación de Ventas (La Costeña) (VAVClave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r w:rsidRPr="004E7608">
        <w:rPr>
          <w:sz w:val="20"/>
          <w:lang w:eastAsia="en-US"/>
        </w:rPr>
        <w:t>Reporte de Pedido Preventa (GONAC) (VAVClave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Reporte de Cobranza (GONAC) (VAVClave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lastRenderedPageBreak/>
        <w:t>ClienteClave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RazonSocial</w:t>
      </w:r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&lt;Cliente.RazonSo</w:t>
      </w:r>
      <w:r w:rsidR="00205327" w:rsidRPr="00B13556">
        <w:rPr>
          <w:sz w:val="20"/>
          <w:lang w:eastAsia="en-US"/>
        </w:rPr>
        <w:t>cial&gt;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&lt;Cliente.Clave&gt; + “ “ + &lt;Cliente.RazonSocial&gt;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>ámetro P</w:t>
      </w:r>
      <w:r w:rsidR="0048313C" w:rsidRPr="00EC2304">
        <w:rPr>
          <w:sz w:val="20"/>
          <w:lang w:eastAsia="en-US"/>
        </w:rPr>
        <w:t>_ClienteClave,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r w:rsidR="00A0338C" w:rsidRPr="00FF2ABD">
        <w:rPr>
          <w:sz w:val="20"/>
          <w:lang w:eastAsia="en-US"/>
        </w:rPr>
        <w:t>Reporte de Cobranza (Genérico) (VAVClave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>Cliente(s) = ClientesSel</w:t>
      </w:r>
      <w:r w:rsidR="00FF54C2" w:rsidRPr="00696AD2">
        <w:rPr>
          <w:sz w:val="20"/>
          <w:lang w:eastAsia="en-US"/>
        </w:rPr>
        <w:t>eccionados</w:t>
      </w:r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r w:rsidRPr="00696AD2">
        <w:rPr>
          <w:sz w:val="20"/>
          <w:lang w:eastAsia="en-US"/>
        </w:rPr>
        <w:t>Reporte de Liquidación (Disposur) (VAVClave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(VAVClave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(VAVClave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>DiaClave = sDiaClave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(VAVClave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r w:rsidRPr="00BE65AB">
        <w:rPr>
          <w:sz w:val="20"/>
          <w:lang w:eastAsia="en-US"/>
        </w:rPr>
        <w:t>ClienteSeleccionado</w:t>
      </w:r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>Fecha(s) = FechaInicio y FechaFin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(VAVClave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531542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lightGray"/>
          <w:lang w:eastAsia="en-US"/>
        </w:rPr>
      </w:pPr>
      <w:r w:rsidRPr="00531542">
        <w:rPr>
          <w:b w:val="0"/>
          <w:sz w:val="20"/>
          <w:highlight w:val="lightGray"/>
          <w:lang w:eastAsia="en-US"/>
        </w:rPr>
        <w:t>Si &lt;</w:t>
      </w:r>
      <w:r>
        <w:rPr>
          <w:b w:val="0"/>
          <w:sz w:val="20"/>
          <w:highlight w:val="lightGray"/>
          <w:lang w:eastAsia="en-US"/>
        </w:rPr>
        <w:t xml:space="preserve">el actor seleccionó el </w:t>
      </w:r>
      <w:r w:rsidRPr="00531542">
        <w:rPr>
          <w:sz w:val="20"/>
          <w:highlight w:val="lightGray"/>
          <w:lang w:eastAsia="en-US"/>
        </w:rPr>
        <w:t xml:space="preserve">Reporte de </w:t>
      </w:r>
      <w:r>
        <w:rPr>
          <w:sz w:val="20"/>
          <w:highlight w:val="lightGray"/>
          <w:lang w:eastAsia="en-US"/>
        </w:rPr>
        <w:t>Ventas (Genérico) (VAVClave = 13</w:t>
      </w:r>
      <w:r w:rsidRPr="00531542">
        <w:rPr>
          <w:sz w:val="20"/>
          <w:highlight w:val="lightGray"/>
          <w:lang w:eastAsia="en-US"/>
        </w:rPr>
        <w:t>)</w:t>
      </w:r>
      <w:r w:rsidRPr="00531542">
        <w:rPr>
          <w:b w:val="0"/>
          <w:sz w:val="20"/>
          <w:highlight w:val="lightGray"/>
          <w:lang w:eastAsia="en-US"/>
        </w:rPr>
        <w:t>&gt;</w:t>
      </w:r>
    </w:p>
    <w:p w:rsidR="00531542" w:rsidRPr="00531542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El caso de uso extiende su funcionalidad con el caso de uso </w:t>
      </w:r>
      <w:hyperlink r:id="rId22" w:history="1">
        <w:r w:rsidRPr="00531542">
          <w:rPr>
            <w:rStyle w:val="Hipervnculo"/>
            <w:b/>
            <w:sz w:val="20"/>
            <w:highlight w:val="lightGray"/>
            <w:lang w:eastAsia="en-US"/>
          </w:rPr>
          <w:t>Reporte de Ventas – CUROLMOV66</w:t>
        </w:r>
      </w:hyperlink>
      <w:r>
        <w:rPr>
          <w:rStyle w:val="Hipervnculo"/>
          <w:b/>
          <w:sz w:val="20"/>
          <w:highlight w:val="lightGray"/>
          <w:u w:val="none"/>
          <w:lang w:eastAsia="en-US"/>
        </w:rPr>
        <w:t xml:space="preserve"> </w:t>
      </w:r>
      <w:r w:rsidRPr="00531542">
        <w:rPr>
          <w:sz w:val="20"/>
          <w:highlight w:val="lightGray"/>
          <w:lang w:eastAsia="en-US"/>
        </w:rPr>
        <w:t>y le envía como parámetro</w:t>
      </w:r>
      <w:r>
        <w:rPr>
          <w:sz w:val="20"/>
          <w:highlight w:val="lightGray"/>
          <w:lang w:eastAsia="en-US"/>
        </w:rPr>
        <w:t>s</w:t>
      </w:r>
      <w:r w:rsidRPr="00531542">
        <w:rPr>
          <w:sz w:val="20"/>
          <w:highlight w:val="lightGray"/>
          <w:lang w:eastAsia="en-US"/>
        </w:rPr>
        <w:t xml:space="preserve"> la siguiente información:</w:t>
      </w:r>
    </w:p>
    <w:p w:rsidR="00CE217E" w:rsidRPr="00531542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>DiaClave = sDiaClave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>Detallado = P_Detallado registrado en sesión</w:t>
      </w:r>
    </w:p>
    <w:p w:rsidR="00531542" w:rsidRPr="00531542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General = P_General registrado en sesión </w:t>
      </w:r>
    </w:p>
    <w:p w:rsidR="00531542" w:rsidRPr="000514FC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lightGray"/>
          <w:lang w:eastAsia="en-US"/>
        </w:rPr>
      </w:pPr>
      <w:r w:rsidRPr="00531542">
        <w:rPr>
          <w:sz w:val="20"/>
          <w:highlight w:val="lightGray"/>
          <w:lang w:eastAsia="en-US"/>
        </w:rPr>
        <w:t xml:space="preserve">TotalizacionProductosPrecio = </w:t>
      </w:r>
      <w:r w:rsidRPr="00531542">
        <w:rPr>
          <w:rFonts w:cs="Arial"/>
          <w:sz w:val="20"/>
          <w:szCs w:val="20"/>
          <w:highlight w:val="lightGray"/>
        </w:rPr>
        <w:t>P_TotalizacionProductosPrecio registrado en sesión</w:t>
      </w:r>
    </w:p>
    <w:p w:rsidR="000514FC" w:rsidRPr="000514FC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0514FC">
        <w:rPr>
          <w:b w:val="0"/>
          <w:sz w:val="20"/>
          <w:highlight w:val="blue"/>
          <w:lang w:eastAsia="en-US"/>
        </w:rPr>
        <w:t xml:space="preserve">Si &lt;el actor seleccionó el </w:t>
      </w:r>
      <w:r w:rsidRPr="000514FC">
        <w:rPr>
          <w:sz w:val="20"/>
          <w:szCs w:val="20"/>
          <w:highlight w:val="blue"/>
        </w:rPr>
        <w:t>Reporte de Resumen de Movimientos (Genérico) (VAVClave = 14)</w:t>
      </w:r>
      <w:r w:rsidRPr="000514FC">
        <w:rPr>
          <w:b w:val="0"/>
          <w:sz w:val="20"/>
          <w:highlight w:val="blue"/>
          <w:lang w:eastAsia="en-US"/>
        </w:rPr>
        <w:t>&gt;</w:t>
      </w:r>
    </w:p>
    <w:p w:rsidR="000514FC" w:rsidRPr="000514FC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23" w:history="1">
        <w:r w:rsidRPr="000514FC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0514FC">
        <w:rPr>
          <w:rStyle w:val="Hipervnculo"/>
          <w:b/>
          <w:sz w:val="20"/>
          <w:highlight w:val="blue"/>
          <w:u w:val="none"/>
          <w:lang w:eastAsia="en-US"/>
        </w:rPr>
        <w:t xml:space="preserve"> </w:t>
      </w:r>
      <w:r w:rsidRPr="000514FC">
        <w:rPr>
          <w:sz w:val="20"/>
          <w:highlight w:val="blue"/>
          <w:lang w:eastAsia="en-US"/>
        </w:rPr>
        <w:t>y le envía como parámetros la siguiente información: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>DiaClave = sDiaClave registrado en sesión</w:t>
      </w:r>
    </w:p>
    <w:p w:rsidR="000514FC" w:rsidRP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>Detallado = P_Detallado registrado en sesión</w:t>
      </w:r>
    </w:p>
    <w:p w:rsidR="000514FC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blue"/>
          <w:lang w:eastAsia="en-US"/>
        </w:rPr>
      </w:pPr>
      <w:r w:rsidRPr="000514FC">
        <w:rPr>
          <w:sz w:val="20"/>
          <w:highlight w:val="blue"/>
          <w:lang w:eastAsia="en-US"/>
        </w:rPr>
        <w:t xml:space="preserve">General = P_General registrado en sesión </w:t>
      </w:r>
    </w:p>
    <w:p w:rsidR="00C175A3" w:rsidRPr="00C175A3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C175A3">
        <w:rPr>
          <w:b w:val="0"/>
          <w:sz w:val="20"/>
          <w:highlight w:val="green"/>
          <w:lang w:eastAsia="en-US"/>
        </w:rPr>
        <w:t xml:space="preserve">Si &lt;el actor seleccionó el </w:t>
      </w:r>
      <w:r w:rsidRPr="00C175A3">
        <w:rPr>
          <w:sz w:val="20"/>
          <w:szCs w:val="20"/>
          <w:highlight w:val="green"/>
        </w:rPr>
        <w:t xml:space="preserve">Reporte de </w:t>
      </w:r>
      <w:r>
        <w:rPr>
          <w:sz w:val="20"/>
          <w:szCs w:val="20"/>
          <w:highlight w:val="green"/>
        </w:rPr>
        <w:t>Inventario (Genérico) (VAVClave = 15</w:t>
      </w:r>
      <w:r w:rsidRPr="00C175A3">
        <w:rPr>
          <w:sz w:val="20"/>
          <w:szCs w:val="20"/>
          <w:highlight w:val="green"/>
        </w:rPr>
        <w:t>)</w:t>
      </w:r>
      <w:r w:rsidRPr="00C175A3">
        <w:rPr>
          <w:b w:val="0"/>
          <w:sz w:val="20"/>
          <w:highlight w:val="green"/>
          <w:lang w:eastAsia="en-US"/>
        </w:rPr>
        <w:t>&gt;</w:t>
      </w:r>
    </w:p>
    <w:p w:rsidR="00C175A3" w:rsidRPr="00C175A3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lastRenderedPageBreak/>
        <w:t xml:space="preserve">El caso de uso extiende su funcionalidad con el caso de uso </w:t>
      </w:r>
      <w:hyperlink r:id="rId24" w:history="1">
        <w:r w:rsidRPr="00EE1710">
          <w:rPr>
            <w:rStyle w:val="Hipervnculo"/>
            <w:b/>
            <w:sz w:val="20"/>
            <w:highlight w:val="green"/>
            <w:lang w:eastAsia="en-US"/>
          </w:rPr>
          <w:t>Reporte de Inventario – CUROLMOV68</w:t>
        </w:r>
      </w:hyperlink>
      <w:r w:rsidRPr="00C175A3">
        <w:rPr>
          <w:rStyle w:val="Hipervnculo"/>
          <w:b/>
          <w:sz w:val="20"/>
          <w:highlight w:val="green"/>
          <w:u w:val="none"/>
          <w:lang w:eastAsia="en-US"/>
        </w:rPr>
        <w:t xml:space="preserve"> </w:t>
      </w:r>
      <w:r w:rsidRPr="00C175A3">
        <w:rPr>
          <w:sz w:val="20"/>
          <w:highlight w:val="green"/>
          <w:lang w:eastAsia="en-US"/>
        </w:rPr>
        <w:t>y le envía como parámetros la siguiente información:</w:t>
      </w:r>
    </w:p>
    <w:p w:rsidR="00C175A3" w:rsidRPr="00C175A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>Detallado = P_Detallado registrado en sesión</w:t>
      </w:r>
    </w:p>
    <w:p w:rsidR="00C175A3" w:rsidRPr="00EE1710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C175A3">
        <w:rPr>
          <w:sz w:val="20"/>
          <w:highlight w:val="green"/>
          <w:lang w:eastAsia="en-US"/>
        </w:rPr>
        <w:t xml:space="preserve">General = </w:t>
      </w:r>
      <w:r w:rsidRPr="00EE1710">
        <w:rPr>
          <w:sz w:val="20"/>
          <w:highlight w:val="green"/>
          <w:lang w:eastAsia="en-US"/>
        </w:rPr>
        <w:t>P_General registrado en sesión</w:t>
      </w:r>
    </w:p>
    <w:p w:rsidR="00EE1710" w:rsidRPr="00223266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green"/>
          <w:lang w:eastAsia="en-US"/>
        </w:rPr>
      </w:pPr>
      <w:r w:rsidRPr="00EE1710">
        <w:rPr>
          <w:sz w:val="20"/>
          <w:highlight w:val="green"/>
          <w:lang w:eastAsia="en-US"/>
        </w:rPr>
        <w:t xml:space="preserve">Totalizar = </w:t>
      </w:r>
      <w:r w:rsidRPr="00EE1710">
        <w:rPr>
          <w:rFonts w:cs="Arial"/>
          <w:sz w:val="20"/>
          <w:szCs w:val="20"/>
          <w:highlight w:val="green"/>
        </w:rPr>
        <w:t>P_Totalizar registrado en sesión</w:t>
      </w:r>
    </w:p>
    <w:p w:rsidR="00223266" w:rsidRPr="00223266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223266">
        <w:rPr>
          <w:b w:val="0"/>
          <w:sz w:val="20"/>
          <w:highlight w:val="cyan"/>
          <w:lang w:eastAsia="en-US"/>
        </w:rPr>
        <w:t xml:space="preserve">Si &lt;el actor seleccionó el </w:t>
      </w:r>
      <w:r w:rsidRPr="00223266">
        <w:rPr>
          <w:sz w:val="20"/>
          <w:szCs w:val="20"/>
          <w:highlight w:val="cyan"/>
        </w:rPr>
        <w:t>Reporte de Cargas (Genérico) (VAVClave = 16)</w:t>
      </w:r>
      <w:r w:rsidRPr="00223266">
        <w:rPr>
          <w:b w:val="0"/>
          <w:sz w:val="20"/>
          <w:highlight w:val="cyan"/>
          <w:lang w:eastAsia="en-US"/>
        </w:rPr>
        <w:t>&gt;</w:t>
      </w:r>
    </w:p>
    <w:p w:rsidR="00223266" w:rsidRPr="00223266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25" w:history="1">
        <w:r w:rsidRPr="00223266">
          <w:rPr>
            <w:rStyle w:val="Hipervnculo"/>
            <w:b/>
            <w:sz w:val="20"/>
            <w:highlight w:val="cyan"/>
            <w:lang w:eastAsia="en-US"/>
          </w:rPr>
          <w:t>Reporte de Cargas – CUROLMOV69</w:t>
        </w:r>
      </w:hyperlink>
      <w:r w:rsidRPr="00223266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Pr="00223266">
        <w:rPr>
          <w:sz w:val="20"/>
          <w:highlight w:val="cyan"/>
          <w:lang w:eastAsia="en-US"/>
        </w:rPr>
        <w:t>y le envía como parámetros la siguiente información: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>Fecha(s) = FechaInicio y FechaFin registradas en sesión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>Detallado = P_Detallado registrado en sesión</w:t>
      </w:r>
    </w:p>
    <w:p w:rsid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>General = P_General registrado en sesión</w:t>
      </w:r>
    </w:p>
    <w:p w:rsidR="004E7608" w:rsidRPr="004E7608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 w:rsidRPr="004E7608">
        <w:rPr>
          <w:b w:val="0"/>
          <w:sz w:val="20"/>
          <w:highlight w:val="magenta"/>
          <w:lang w:eastAsia="en-US"/>
        </w:rPr>
        <w:t xml:space="preserve">Si &lt;el actor seleccionó el </w:t>
      </w:r>
      <w:r w:rsidRPr="004E7608">
        <w:rPr>
          <w:sz w:val="20"/>
          <w:szCs w:val="20"/>
          <w:highlight w:val="magenta"/>
        </w:rPr>
        <w:t>Reporte de Saldo Cliente – Efectivo (Genérico) (VAVClave = 17)</w:t>
      </w:r>
      <w:r w:rsidRPr="004E7608">
        <w:rPr>
          <w:b w:val="0"/>
          <w:sz w:val="20"/>
          <w:highlight w:val="magenta"/>
          <w:lang w:eastAsia="en-US"/>
        </w:rPr>
        <w:t>&gt;</w:t>
      </w:r>
    </w:p>
    <w:p w:rsidR="004E7608" w:rsidRPr="004E7608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26" w:history="1">
        <w:r w:rsidRPr="004E7608">
          <w:rPr>
            <w:rStyle w:val="Hipervnculo"/>
            <w:b/>
            <w:sz w:val="20"/>
            <w:highlight w:val="magenta"/>
            <w:lang w:eastAsia="en-US"/>
          </w:rPr>
          <w:t>Reporte de Saldo Cliente - Efectivo – CUROLMOV70</w:t>
        </w:r>
      </w:hyperlink>
      <w:r w:rsidRPr="004E7608">
        <w:rPr>
          <w:b/>
          <w:sz w:val="20"/>
          <w:highlight w:val="magenta"/>
          <w:lang w:eastAsia="en-US"/>
        </w:rPr>
        <w:t xml:space="preserve"> </w:t>
      </w:r>
      <w:r w:rsidRPr="004E7608">
        <w:rPr>
          <w:sz w:val="20"/>
          <w:highlight w:val="magenta"/>
          <w:lang w:eastAsia="en-US"/>
        </w:rPr>
        <w:t>y le envía como parámetro la siguiente información:</w:t>
      </w:r>
    </w:p>
    <w:p w:rsidR="004E7608" w:rsidRPr="00EC2304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>Cliente(s) = ClientesSeleccionados registrado en sesión</w:t>
      </w:r>
    </w:p>
    <w:p w:rsidR="00EC2304" w:rsidRPr="00EC2304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EC2304">
        <w:rPr>
          <w:b w:val="0"/>
          <w:sz w:val="20"/>
          <w:highlight w:val="red"/>
          <w:lang w:eastAsia="en-US"/>
        </w:rPr>
        <w:t xml:space="preserve">Si &lt;el actor seleccionó el </w:t>
      </w:r>
      <w:r w:rsidRPr="00EC2304">
        <w:rPr>
          <w:sz w:val="20"/>
          <w:szCs w:val="20"/>
          <w:highlight w:val="red"/>
        </w:rPr>
        <w:t xml:space="preserve">Reporte de Saldo Cliente – </w:t>
      </w:r>
      <w:r>
        <w:rPr>
          <w:sz w:val="20"/>
          <w:szCs w:val="20"/>
          <w:highlight w:val="red"/>
        </w:rPr>
        <w:t>Envase</w:t>
      </w:r>
      <w:r w:rsidRPr="00EC2304">
        <w:rPr>
          <w:sz w:val="20"/>
          <w:szCs w:val="20"/>
          <w:highlight w:val="red"/>
        </w:rPr>
        <w:t xml:space="preserve"> (Genérico) (VA</w:t>
      </w:r>
      <w:r>
        <w:rPr>
          <w:sz w:val="20"/>
          <w:szCs w:val="20"/>
          <w:highlight w:val="red"/>
        </w:rPr>
        <w:t>VClave = 18</w:t>
      </w:r>
      <w:r w:rsidRPr="00EC2304">
        <w:rPr>
          <w:sz w:val="20"/>
          <w:szCs w:val="20"/>
          <w:highlight w:val="red"/>
        </w:rPr>
        <w:t>)</w:t>
      </w:r>
      <w:r w:rsidRPr="00EC2304">
        <w:rPr>
          <w:b w:val="0"/>
          <w:sz w:val="20"/>
          <w:highlight w:val="red"/>
          <w:lang w:eastAsia="en-US"/>
        </w:rPr>
        <w:t>&gt;</w:t>
      </w:r>
    </w:p>
    <w:p w:rsidR="00EC2304" w:rsidRPr="00EC2304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27" w:history="1">
        <w:r w:rsidRPr="00EC2304">
          <w:rPr>
            <w:rStyle w:val="Hipervnculo"/>
            <w:b/>
            <w:sz w:val="20"/>
            <w:highlight w:val="red"/>
            <w:lang w:eastAsia="en-US"/>
          </w:rPr>
          <w:t>Reporte de Saldo Cliente - Envase – CUROLMOV71</w:t>
        </w:r>
      </w:hyperlink>
      <w:r w:rsidRPr="00EC2304">
        <w:rPr>
          <w:b/>
          <w:sz w:val="20"/>
          <w:highlight w:val="red"/>
          <w:lang w:eastAsia="en-US"/>
        </w:rPr>
        <w:t xml:space="preserve"> </w:t>
      </w:r>
      <w:r w:rsidRPr="00EC2304">
        <w:rPr>
          <w:sz w:val="20"/>
          <w:highlight w:val="red"/>
          <w:lang w:eastAsia="en-US"/>
        </w:rPr>
        <w:t>y le envía como parámetros la siguiente información: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Detallado = P_</w:t>
      </w:r>
      <w:r w:rsidRPr="00EC2304">
        <w:rPr>
          <w:sz w:val="20"/>
          <w:highlight w:val="red"/>
          <w:lang w:eastAsia="en-US"/>
        </w:rPr>
        <w:t>Detallado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>General = P_General registrado en sesión</w:t>
      </w:r>
    </w:p>
    <w:p w:rsidR="00EC2304" w:rsidRPr="007A6BDA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>Cliente(s) = ClientesSeleccionados registrado en sesión</w:t>
      </w:r>
    </w:p>
    <w:p w:rsidR="007A6BDA" w:rsidRPr="007A6BDA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7A6BDA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B13556">
        <w:rPr>
          <w:sz w:val="20"/>
          <w:szCs w:val="20"/>
          <w:highlight w:val="darkMagenta"/>
        </w:rPr>
        <w:t>Reporte de Resumen de Cobranza (Genérico) (VAVClave = 19)</w:t>
      </w:r>
      <w:r w:rsidRPr="007A6BDA">
        <w:rPr>
          <w:b w:val="0"/>
          <w:sz w:val="20"/>
          <w:highlight w:val="darkMagenta"/>
          <w:lang w:eastAsia="en-US"/>
        </w:rPr>
        <w:t>&gt;</w:t>
      </w:r>
    </w:p>
    <w:p w:rsidR="007A6BDA" w:rsidRPr="007A6BDA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28" w:history="1">
        <w:r w:rsidRPr="007A6BDA">
          <w:rPr>
            <w:rStyle w:val="Hipervnculo"/>
            <w:b/>
            <w:sz w:val="20"/>
            <w:highlight w:val="darkMagenta"/>
            <w:lang w:eastAsia="en-US"/>
          </w:rPr>
          <w:t>Reporte de Resumen de Cobranza – CUROLMOV72</w:t>
        </w:r>
      </w:hyperlink>
      <w:r w:rsidRPr="007A6BDA">
        <w:rPr>
          <w:b/>
          <w:sz w:val="20"/>
          <w:highlight w:val="darkMagenta"/>
          <w:lang w:eastAsia="en-US"/>
        </w:rPr>
        <w:t xml:space="preserve"> </w:t>
      </w:r>
      <w:r w:rsidRPr="007A6BDA">
        <w:rPr>
          <w:sz w:val="20"/>
          <w:highlight w:val="darkMagenta"/>
          <w:lang w:eastAsia="en-US"/>
        </w:rPr>
        <w:t>y le envía como parámetros la siguiente información:</w:t>
      </w:r>
    </w:p>
    <w:p w:rsidR="007A6BDA" w:rsidRPr="007A6BDA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 DiaClave = sDiaClave registrado en sesión</w:t>
      </w:r>
    </w:p>
    <w:p w:rsidR="007A6BDA" w:rsidRPr="00FF2ABD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>Cliente(s) = ClientesSeleccionados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(VAVClave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>DiaClave = sDiaClave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>Detallado = P_Detallado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P_General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TotalizacionProductosPrecio = </w:t>
      </w:r>
      <w:r w:rsidRPr="00FF2ABD">
        <w:rPr>
          <w:rFonts w:cs="Arial"/>
          <w:sz w:val="20"/>
          <w:szCs w:val="20"/>
          <w:highlight w:val="darkCyan"/>
        </w:rPr>
        <w:t>P_TotalizacionProductosPrecio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(VAVClave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>DiaClave = sDiaClave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>Detallado = P_Detallado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P_General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 xml:space="preserve">Reporte de Movimientos sin Inventario sin Visita (Genérico) (VAVClave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>DiaClave = sDiaClave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(VAVClave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>DiaClave = sDiaClave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>Cliente = ClienteSeleccionado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(VAVClave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(VAVClave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lastRenderedPageBreak/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>DiaClave = sDiaClave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>Detallado = P_Detallado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P_General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r w:rsidRPr="00846DFC">
        <w:rPr>
          <w:rFonts w:cs="Arial"/>
          <w:sz w:val="20"/>
          <w:szCs w:val="20"/>
          <w:highlight w:val="darkRed"/>
        </w:rPr>
        <w:t>P_Devoluciones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>Cambios = P_Cambios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(VAVClave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(VAVClave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Fecha(s) = FechaInicio y FechaFin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Detallado = P_Detallado registrado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>General = P_General registrado en sesión</w:t>
      </w:r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282" w:name="Paso_FIN"/>
      <w:bookmarkEnd w:id="28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3" w:name="_Toc455281815"/>
      <w:r w:rsidRPr="00CA7A7F">
        <w:rPr>
          <w:rFonts w:cs="Arial"/>
          <w:lang w:val="es-MX"/>
        </w:rPr>
        <w:t>Flujos alternos</w:t>
      </w:r>
      <w:bookmarkEnd w:id="275"/>
      <w:bookmarkEnd w:id="276"/>
      <w:bookmarkEnd w:id="28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4" w:name="_Toc52616587"/>
      <w:bookmarkStart w:id="285" w:name="_Toc182735731"/>
      <w:bookmarkStart w:id="286" w:name="_Toc455281816"/>
      <w:r w:rsidRPr="00CA7A7F">
        <w:rPr>
          <w:lang w:val="es-MX"/>
        </w:rPr>
        <w:t>Opcionales</w:t>
      </w:r>
      <w:bookmarkEnd w:id="284"/>
      <w:bookmarkEnd w:id="285"/>
      <w:bookmarkEnd w:id="28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7" w:name="_Toc455281817"/>
      <w:r w:rsidRPr="00CA7A7F">
        <w:rPr>
          <w:lang w:val="es-MX"/>
        </w:rPr>
        <w:t>Generales</w:t>
      </w:r>
      <w:bookmarkEnd w:id="28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288" w:name="_Toc455281818"/>
      <w:r>
        <w:rPr>
          <w:lang w:val="es-MX"/>
        </w:rPr>
        <w:t>Validación</w:t>
      </w:r>
      <w:bookmarkEnd w:id="28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289" w:name="_Toc52616591"/>
      <w:bookmarkStart w:id="29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91" w:name="_Toc455281819"/>
      <w:bookmarkEnd w:id="289"/>
      <w:bookmarkEnd w:id="290"/>
      <w:r>
        <w:t xml:space="preserve">6  </w:t>
      </w:r>
      <w:bookmarkStart w:id="292" w:name="_Toc52616592"/>
      <w:bookmarkStart w:id="293" w:name="_Toc182735736"/>
      <w:r w:rsidR="00481C4A" w:rsidRPr="00CA7A7F">
        <w:t>Poscondiciones</w:t>
      </w:r>
      <w:bookmarkEnd w:id="291"/>
      <w:bookmarkEnd w:id="292"/>
      <w:bookmarkEnd w:id="293"/>
    </w:p>
    <w:p w:rsidR="008E5B7F" w:rsidRDefault="006D3438" w:rsidP="006D3438">
      <w:pPr>
        <w:pStyle w:val="InfoBlue"/>
      </w:pPr>
      <w:r w:rsidRPr="00736A04">
        <w:t>N/A</w:t>
      </w:r>
      <w:bookmarkStart w:id="294" w:name="_Toc207014958"/>
      <w:bookmarkStart w:id="295" w:name="_Toc207088193"/>
      <w:bookmarkEnd w:id="1"/>
      <w:bookmarkEnd w:id="2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6" w:name="_Toc455281820"/>
      <w:r>
        <w:lastRenderedPageBreak/>
        <w:t xml:space="preserve">7  </w:t>
      </w:r>
      <w:r w:rsidR="007F4C05" w:rsidRPr="00CA7A7F">
        <w:t>Firmas de Aceptación</w:t>
      </w:r>
      <w:bookmarkEnd w:id="294"/>
      <w:bookmarkEnd w:id="295"/>
      <w:bookmarkEnd w:id="29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37"/>
      <w:footerReference w:type="even" r:id="rId38"/>
      <w:footerReference w:type="default" r:id="rId39"/>
      <w:headerReference w:type="first" r:id="rId4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5D7" w:rsidRDefault="008D25D7" w:rsidP="00514F06">
      <w:pPr>
        <w:pStyle w:val="Ttulo1"/>
      </w:pPr>
      <w:r>
        <w:separator/>
      </w:r>
    </w:p>
  </w:endnote>
  <w:endnote w:type="continuationSeparator" w:id="0">
    <w:p w:rsidR="008D25D7" w:rsidRDefault="008D25D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F0E" w:rsidRDefault="00212F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2F0E" w:rsidRDefault="00212F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2F0E" w:rsidRPr="00596B48" w:rsidTr="00B01427">
      <w:trPr>
        <w:trHeight w:val="539"/>
      </w:trPr>
      <w:tc>
        <w:tcPr>
          <w:tcW w:w="3331" w:type="dxa"/>
        </w:tcPr>
        <w:p w:rsidR="00212F0E" w:rsidRPr="00596B48" w:rsidRDefault="00212F0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12F0E" w:rsidRPr="00B01427" w:rsidRDefault="00212F0E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212F0E" w:rsidRPr="00596B48" w:rsidRDefault="00212F0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5357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53571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12F0E" w:rsidRPr="00596B48" w:rsidRDefault="00212F0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5D7" w:rsidRDefault="008D25D7" w:rsidP="00514F06">
      <w:pPr>
        <w:pStyle w:val="Ttulo1"/>
      </w:pPr>
      <w:r>
        <w:separator/>
      </w:r>
    </w:p>
  </w:footnote>
  <w:footnote w:type="continuationSeparator" w:id="0">
    <w:p w:rsidR="008D25D7" w:rsidRDefault="008D25D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2F0E" w:rsidRPr="00375A5D" w:rsidTr="003E5D6F">
      <w:tc>
        <w:tcPr>
          <w:tcW w:w="4604" w:type="dxa"/>
        </w:tcPr>
        <w:p w:rsidR="00212F0E" w:rsidRPr="00375A5D" w:rsidRDefault="00212F0E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2F0E" w:rsidRPr="00375A5D" w:rsidRDefault="00212F0E" w:rsidP="008E5A3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1.13</w:t>
          </w:r>
        </w:p>
      </w:tc>
    </w:tr>
    <w:tr w:rsidR="00212F0E" w:rsidRPr="00F52321" w:rsidTr="003E5D6F">
      <w:tc>
        <w:tcPr>
          <w:tcW w:w="4604" w:type="dxa"/>
        </w:tcPr>
        <w:p w:rsidR="00212F0E" w:rsidRPr="00E53B63" w:rsidRDefault="00212F0E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212F0E" w:rsidRPr="00DF6EA0" w:rsidRDefault="00212F0E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212F0E" w:rsidRDefault="00212F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12F0E" w:rsidTr="003104A1">
      <w:trPr>
        <w:cantSplit/>
        <w:trHeight w:val="1412"/>
      </w:trPr>
      <w:tc>
        <w:tcPr>
          <w:tcW w:w="10114" w:type="dxa"/>
          <w:vAlign w:val="center"/>
        </w:tcPr>
        <w:p w:rsidR="00212F0E" w:rsidRDefault="00212F0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12F0E" w:rsidRPr="00872B53" w:rsidRDefault="00212F0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12F0E" w:rsidRDefault="00212F0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2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2D27"/>
    <w:rsid w:val="00655E2D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9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988-D347-4A60-A928-4ABC426C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7724</TotalTime>
  <Pages>17</Pages>
  <Words>5194</Words>
  <Characters>28567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33694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86</cp:revision>
  <cp:lastPrinted>2008-09-11T22:09:00Z</cp:lastPrinted>
  <dcterms:created xsi:type="dcterms:W3CDTF">2014-08-28T20:54:00Z</dcterms:created>
  <dcterms:modified xsi:type="dcterms:W3CDTF">2016-07-03T09:01:00Z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