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 xml:space="preserve">) – </w:t>
      </w:r>
      <w:r w:rsidR="00F76857">
        <w:rPr>
          <w:szCs w:val="36"/>
        </w:rPr>
        <w:t>CUROLMOV124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76857" w:rsidP="00047549">
            <w:pPr>
              <w:pStyle w:val="Tabletext"/>
              <w:jc w:val="center"/>
            </w:pPr>
            <w:r>
              <w:t>1</w:t>
            </w:r>
            <w:r w:rsidR="00EB7D60">
              <w:t>7</w:t>
            </w:r>
            <w:r w:rsidR="00D1606C" w:rsidRPr="00C70293">
              <w:t>/</w:t>
            </w:r>
            <w:r>
              <w:t>12</w:t>
            </w:r>
            <w:r w:rsidR="00D1606C" w:rsidRPr="00C70293">
              <w:t>/201</w:t>
            </w:r>
            <w:r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EA4862">
              <w:t>Inventario</w:t>
            </w:r>
            <w:r w:rsidR="00B47246">
              <w:t xml:space="preserve"> (</w:t>
            </w:r>
            <w:r w:rsidR="00F76857">
              <w:t>NOR</w:t>
            </w:r>
            <w:r w:rsidR="00B47246">
              <w:t>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 w:rsidR="007D6064">
              <w:t>de acuerdo con el</w:t>
            </w:r>
            <w:r w:rsidR="00393A0C">
              <w:t xml:space="preserve"> Estándar de Casos de Uso 1.3</w:t>
            </w:r>
            <w:r w:rsidRPr="00AE2E70">
              <w:t>.</w:t>
            </w:r>
          </w:p>
          <w:p w:rsidR="00327469" w:rsidRPr="00D45CA9" w:rsidRDefault="00B47246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F76857">
              <w:rPr>
                <w:sz w:val="20"/>
                <w:szCs w:val="20"/>
              </w:rPr>
              <w:t>5751</w:t>
            </w:r>
          </w:p>
          <w:p w:rsidR="00F76857" w:rsidRDefault="00F76857" w:rsidP="00C47CF2">
            <w:pPr>
              <w:pStyle w:val="Tabletext"/>
            </w:pPr>
          </w:p>
          <w:p w:rsidR="00F76857" w:rsidRPr="00F76857" w:rsidRDefault="00F76857" w:rsidP="00C47CF2">
            <w:pPr>
              <w:pStyle w:val="Tabletext"/>
              <w:rPr>
                <w:b/>
                <w:color w:val="FF0000"/>
              </w:rPr>
            </w:pPr>
            <w:r w:rsidRPr="00F76857">
              <w:rPr>
                <w:b/>
                <w:color w:val="FF0000"/>
              </w:rPr>
              <w:t>Se realiza en la versión 4.23.1.0 con replica a partir de la 4.24.0.0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F76857">
              <w:t>NOR, 4.23.1.0 – 1.18.1.0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F76857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  <w:tr w:rsidR="0075220F" w:rsidTr="00DF3C27">
        <w:trPr>
          <w:jc w:val="center"/>
        </w:trPr>
        <w:tc>
          <w:tcPr>
            <w:tcW w:w="2304" w:type="dxa"/>
          </w:tcPr>
          <w:p w:rsidR="0075220F" w:rsidRPr="005E5743" w:rsidRDefault="0075220F" w:rsidP="0075220F">
            <w:pPr>
              <w:pStyle w:val="Tabletext"/>
              <w:jc w:val="center"/>
              <w:rPr>
                <w:highlight w:val="yellow"/>
              </w:rPr>
            </w:pPr>
            <w:r w:rsidRPr="005E5743">
              <w:rPr>
                <w:highlight w:val="yellow"/>
              </w:rPr>
              <w:t>1</w:t>
            </w:r>
            <w:r>
              <w:rPr>
                <w:highlight w:val="yellow"/>
              </w:rPr>
              <w:t>2</w:t>
            </w:r>
            <w:r w:rsidRPr="005E5743">
              <w:rPr>
                <w:highlight w:val="yellow"/>
              </w:rPr>
              <w:t>/03/2020</w:t>
            </w:r>
          </w:p>
        </w:tc>
        <w:tc>
          <w:tcPr>
            <w:tcW w:w="1152" w:type="dxa"/>
          </w:tcPr>
          <w:p w:rsidR="0075220F" w:rsidRPr="005E5743" w:rsidRDefault="0075220F" w:rsidP="0075220F">
            <w:pPr>
              <w:pStyle w:val="Tabletext"/>
              <w:jc w:val="center"/>
              <w:rPr>
                <w:highlight w:val="yellow"/>
              </w:rPr>
            </w:pPr>
            <w:r w:rsidRPr="005E5743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5220F" w:rsidRPr="005E5743" w:rsidRDefault="0075220F" w:rsidP="0075220F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Folio CAI 5751</w:t>
            </w:r>
          </w:p>
          <w:p w:rsidR="0075220F" w:rsidRPr="005E5743" w:rsidRDefault="0075220F" w:rsidP="0075220F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</w:pPr>
            <w:bookmarkStart w:id="0" w:name="bugnotes"/>
            <w:r w:rsidRPr="005E5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Realizar modificación para considerar Cambios de Producto en lugar de devoluciones de producto.</w:t>
            </w:r>
            <w:bookmarkEnd w:id="0"/>
          </w:p>
          <w:p w:rsidR="0075220F" w:rsidRPr="005E5743" w:rsidRDefault="0075220F" w:rsidP="0075220F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  <w:p w:rsidR="0075220F" w:rsidRPr="005E5743" w:rsidRDefault="0075220F" w:rsidP="0075220F">
            <w:pPr>
              <w:pStyle w:val="Tabletext"/>
              <w:rPr>
                <w:b/>
                <w:color w:val="FF0000"/>
              </w:rPr>
            </w:pPr>
            <w:r w:rsidRPr="005E5743">
              <w:rPr>
                <w:b/>
                <w:color w:val="FF0000"/>
              </w:rPr>
              <w:t>Se realiza en la versión 4.23.1.0 con replica en 4.24.0.0 y 4.25.0.0</w:t>
            </w:r>
          </w:p>
          <w:p w:rsidR="0075220F" w:rsidRPr="005E5743" w:rsidRDefault="0075220F" w:rsidP="0075220F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(NOR, 4.23.1.0)</w:t>
            </w:r>
          </w:p>
        </w:tc>
        <w:tc>
          <w:tcPr>
            <w:tcW w:w="2304" w:type="dxa"/>
          </w:tcPr>
          <w:p w:rsidR="0075220F" w:rsidRPr="005E5743" w:rsidRDefault="0075220F" w:rsidP="0075220F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Erik Alejandro Amador Serrano</w:t>
            </w:r>
          </w:p>
        </w:tc>
      </w:tr>
      <w:tr w:rsidR="0075220F" w:rsidTr="00DF3C27">
        <w:trPr>
          <w:jc w:val="center"/>
        </w:trPr>
        <w:tc>
          <w:tcPr>
            <w:tcW w:w="2304" w:type="dxa"/>
          </w:tcPr>
          <w:p w:rsidR="0075220F" w:rsidRDefault="0075220F" w:rsidP="0075220F">
            <w:pPr>
              <w:pStyle w:val="Tabletext"/>
            </w:pPr>
          </w:p>
        </w:tc>
        <w:tc>
          <w:tcPr>
            <w:tcW w:w="1152" w:type="dxa"/>
          </w:tcPr>
          <w:p w:rsidR="0075220F" w:rsidRDefault="0075220F" w:rsidP="0075220F">
            <w:pPr>
              <w:pStyle w:val="Tabletext"/>
            </w:pPr>
          </w:p>
        </w:tc>
        <w:tc>
          <w:tcPr>
            <w:tcW w:w="3744" w:type="dxa"/>
          </w:tcPr>
          <w:p w:rsidR="0075220F" w:rsidRDefault="0075220F" w:rsidP="0075220F">
            <w:pPr>
              <w:pStyle w:val="Tabletext"/>
            </w:pPr>
          </w:p>
        </w:tc>
        <w:tc>
          <w:tcPr>
            <w:tcW w:w="2304" w:type="dxa"/>
          </w:tcPr>
          <w:p w:rsidR="0075220F" w:rsidRDefault="0075220F" w:rsidP="0075220F">
            <w:pPr>
              <w:pStyle w:val="Tabletext"/>
            </w:pPr>
          </w:p>
        </w:tc>
      </w:tr>
    </w:tbl>
    <w:p w:rsidR="009F63D6" w:rsidRDefault="009F63D6" w:rsidP="007B7EDC"/>
    <w:p w:rsidR="002B1056" w:rsidRDefault="002B105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A73C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488831" w:history="1">
        <w:r w:rsidR="00EA73C9" w:rsidRPr="00C84C92">
          <w:rPr>
            <w:rStyle w:val="Hipervnculo"/>
          </w:rPr>
          <w:t>1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Introducción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_Toc27488831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D421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2" w:history="1">
        <w:r w:rsidR="00EA73C9" w:rsidRPr="00C84C92">
          <w:rPr>
            <w:rStyle w:val="Hipervnculo"/>
          </w:rPr>
          <w:t>2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Caso de uso: Reporte de Inventario (NOR) – CUROLMOV124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_Toc27488832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D421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3" w:history="1">
        <w:r w:rsidR="00EA73C9" w:rsidRPr="00C84C92">
          <w:rPr>
            <w:rStyle w:val="Hipervnculo"/>
            <w:rFonts w:cs="Arial"/>
            <w:noProof/>
          </w:rPr>
          <w:t>2.1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Descripción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_Toc27488833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4" w:history="1">
        <w:r w:rsidR="00EA73C9" w:rsidRPr="00C84C92">
          <w:rPr>
            <w:rStyle w:val="Hipervnculo"/>
          </w:rPr>
          <w:t>3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Diagrama de Casos de Uso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_Toc27488834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D421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5" w:history="1">
        <w:r w:rsidR="00EA73C9" w:rsidRPr="00C84C92">
          <w:rPr>
            <w:rStyle w:val="Hipervnculo"/>
          </w:rPr>
          <w:t>4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Precondiciones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_Toc27488835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D421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6" w:history="1">
        <w:r w:rsidR="00EA73C9" w:rsidRPr="00C84C92">
          <w:rPr>
            <w:rStyle w:val="Hipervnculo"/>
            <w:rFonts w:cs="Arial"/>
            <w:noProof/>
          </w:rPr>
          <w:t>4.1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Actores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_Toc27488836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7" w:history="1">
        <w:r w:rsidR="00EA73C9" w:rsidRPr="00C84C92">
          <w:rPr>
            <w:rStyle w:val="Hipervnculo"/>
            <w:rFonts w:cs="Arial"/>
            <w:noProof/>
          </w:rPr>
          <w:t>4.2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Generales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_Toc27488837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8" w:history="1">
        <w:r w:rsidR="00EA73C9" w:rsidRPr="00C84C92">
          <w:rPr>
            <w:rStyle w:val="Hipervnculo"/>
            <w:rFonts w:cs="Arial"/>
            <w:noProof/>
          </w:rPr>
          <w:t>4.3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Parámetros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_Toc27488838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5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9" w:history="1">
        <w:r w:rsidR="00EA73C9" w:rsidRPr="00C84C92">
          <w:rPr>
            <w:rStyle w:val="Hipervnculo"/>
          </w:rPr>
          <w:t>5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Flujo de eventos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_Toc27488839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5</w:t>
        </w:r>
        <w:r w:rsidR="00EA73C9">
          <w:rPr>
            <w:webHidden/>
          </w:rPr>
          <w:fldChar w:fldCharType="end"/>
        </w:r>
      </w:hyperlink>
    </w:p>
    <w:p w:rsidR="00EA73C9" w:rsidRDefault="00D421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40" w:history="1">
        <w:r w:rsidR="00EA73C9" w:rsidRPr="00C84C92">
          <w:rPr>
            <w:rStyle w:val="Hipervnculo"/>
            <w:rFonts w:cs="Arial"/>
            <w:noProof/>
          </w:rPr>
          <w:t>5.1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Flujo básico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_Toc27488840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5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41" w:history="1">
        <w:r w:rsidR="00EA73C9" w:rsidRPr="00C84C92">
          <w:rPr>
            <w:rStyle w:val="Hipervnculo"/>
            <w:rFonts w:cs="Arial"/>
            <w:noProof/>
          </w:rPr>
          <w:t>5.2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Flujos alternos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_Toc27488841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88842" w:history="1">
        <w:r w:rsidR="00EA73C9" w:rsidRPr="00C84C92">
          <w:rPr>
            <w:rStyle w:val="Hipervnculo"/>
            <w:noProof/>
          </w:rPr>
          <w:t>5.2.1</w:t>
        </w:r>
        <w:r w:rsidR="00EA73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noProof/>
          </w:rPr>
          <w:t>Opcionales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_Toc27488842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88843" w:history="1">
        <w:r w:rsidR="00EA73C9" w:rsidRPr="00C84C92">
          <w:rPr>
            <w:rStyle w:val="Hipervnculo"/>
            <w:noProof/>
          </w:rPr>
          <w:t>5.2.2</w:t>
        </w:r>
        <w:r w:rsidR="00EA73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noProof/>
          </w:rPr>
          <w:t>Generales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_Toc27488843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D421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44" w:history="1">
        <w:r w:rsidR="00EA73C9" w:rsidRPr="00C84C92">
          <w:rPr>
            <w:rStyle w:val="Hipervnculo"/>
          </w:rPr>
          <w:t>6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Poscondiciones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_Toc27488844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7</w:t>
        </w:r>
        <w:r w:rsidR="00EA73C9">
          <w:rPr>
            <w:webHidden/>
          </w:rPr>
          <w:fldChar w:fldCharType="end"/>
        </w:r>
      </w:hyperlink>
    </w:p>
    <w:p w:rsidR="00EA73C9" w:rsidRDefault="00D4217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45" w:history="1">
        <w:r w:rsidR="00EA73C9" w:rsidRPr="00C84C92">
          <w:rPr>
            <w:rStyle w:val="Hipervnculo"/>
          </w:rPr>
          <w:t>10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Firmas de Aceptación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_Toc27488845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7</w:t>
        </w:r>
        <w:r w:rsidR="00EA73C9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 xml:space="preserve">) – </w:t>
      </w:r>
      <w:r w:rsidR="00F76857">
        <w:rPr>
          <w:szCs w:val="36"/>
        </w:rPr>
        <w:t>CUROLMOV124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48883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748883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>)</w:t>
      </w:r>
      <w:r w:rsidR="00EA4862">
        <w:rPr>
          <w:szCs w:val="36"/>
        </w:rPr>
        <w:t xml:space="preserve"> – </w:t>
      </w:r>
      <w:r w:rsidR="00F76857">
        <w:rPr>
          <w:szCs w:val="36"/>
        </w:rPr>
        <w:t>CUROLMOV124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B97BC5" w:rsidRPr="00EA4862" w:rsidRDefault="00FC72FB" w:rsidP="00EA486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48883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EA4862">
        <w:rPr>
          <w:rFonts w:cs="Arial"/>
          <w:iCs/>
          <w:color w:val="000000" w:themeColor="text1"/>
          <w:sz w:val="20"/>
          <w:szCs w:val="20"/>
          <w:lang w:val="es-MX"/>
        </w:rPr>
        <w:t>detalle del Inventario</w:t>
      </w:r>
      <w:r w:rsidR="00055191">
        <w:rPr>
          <w:rFonts w:cs="Arial"/>
          <w:iCs/>
          <w:color w:val="000000" w:themeColor="text1"/>
          <w:sz w:val="20"/>
          <w:szCs w:val="20"/>
          <w:lang w:val="es-MX"/>
        </w:rPr>
        <w:t xml:space="preserve"> inicial y final.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7488834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731EEF" w:rsidP="00731EEF">
      <w:pPr>
        <w:rPr>
          <w:lang w:val="es-MX" w:eastAsia="es-MX"/>
        </w:rPr>
      </w:pPr>
    </w:p>
    <w:p w:rsidR="007A7851" w:rsidRDefault="00BB4CF6" w:rsidP="007A7851">
      <w:pPr>
        <w:rPr>
          <w:noProof/>
          <w:lang w:val="es-MX" w:eastAsia="es-MX"/>
        </w:rPr>
      </w:pPr>
      <w:r w:rsidRPr="00BB4CF6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48883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48883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AC30A8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748883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488838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B7751F" w:rsidRPr="00DB3D78" w:rsidRDefault="00674D79" w:rsidP="00B7751F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748883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748884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AC30A8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E7A0C" w:rsidRPr="00AE291E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CE7A0C" w:rsidRPr="00AE291E" w:rsidRDefault="00CE7A0C" w:rsidP="00CE7A0C">
      <w:pPr>
        <w:numPr>
          <w:ilvl w:val="1"/>
          <w:numId w:val="5"/>
        </w:numPr>
        <w:ind w:left="1134" w:hanging="708"/>
        <w:rPr>
          <w:rFonts w:cs="Arial"/>
          <w:b/>
          <w:sz w:val="20"/>
          <w:szCs w:val="20"/>
        </w:rPr>
      </w:pPr>
      <w:r w:rsidRPr="00AE291E">
        <w:rPr>
          <w:rFonts w:cs="Arial"/>
          <w:b/>
          <w:sz w:val="20"/>
          <w:szCs w:val="20"/>
        </w:rPr>
        <w:t>VAVDescripcion</w:t>
      </w:r>
    </w:p>
    <w:p w:rsidR="00CE7A0C" w:rsidRPr="00AE291E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VARCodigo</w:t>
      </w:r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CE7A0C" w:rsidRPr="00AE291E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 xml:space="preserve">VAVClave 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:rsidR="00CE7A0C" w:rsidRPr="0087412C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CE7A0C" w:rsidRDefault="00CE7A0C" w:rsidP="00CE7A0C">
      <w:pPr>
        <w:numPr>
          <w:ilvl w:val="1"/>
          <w:numId w:val="5"/>
        </w:numPr>
        <w:ind w:left="1134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CE7A0C" w:rsidRPr="00E37E8E" w:rsidRDefault="00CE7A0C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:rsidR="006412B5" w:rsidRPr="00294545" w:rsidRDefault="006412B5" w:rsidP="006412B5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Cargas"/>
      <w:r>
        <w:rPr>
          <w:rFonts w:cs="Arial"/>
          <w:sz w:val="20"/>
          <w:szCs w:val="20"/>
        </w:rPr>
        <w:t>El sistema obtiene la siguiente información de la carga de producto realizada para la jornada de trabajo:</w:t>
      </w:r>
      <w:bookmarkEnd w:id="25"/>
    </w:p>
    <w:p w:rsidR="006412B5" w:rsidRDefault="006412B5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412B5" w:rsidRPr="00C04FFC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6412B5" w:rsidRPr="006B418F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>
        <w:rPr>
          <w:rFonts w:cs="Arial"/>
          <w:sz w:val="20"/>
          <w:szCs w:val="20"/>
        </w:rPr>
        <w:t>2</w:t>
      </w:r>
    </w:p>
    <w:p w:rsidR="006412B5" w:rsidRPr="006B418F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TipoFase = 1</w:t>
      </w:r>
    </w:p>
    <w:p w:rsidR="006412B5" w:rsidRPr="00816287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6412B5" w:rsidRPr="005E53CE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A276D" w:rsidRDefault="000A276D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0A276D">
        <w:rPr>
          <w:rFonts w:cs="Arial"/>
          <w:b/>
          <w:sz w:val="20"/>
          <w:szCs w:val="20"/>
        </w:rPr>
        <w:t>Producto</w:t>
      </w:r>
    </w:p>
    <w:p w:rsidR="000A276D" w:rsidRPr="000A276D" w:rsidRDefault="000A276D" w:rsidP="000A276D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ProductoClave</w:t>
      </w:r>
    </w:p>
    <w:p w:rsidR="000A276D" w:rsidRPr="000A276D" w:rsidRDefault="000A276D" w:rsidP="000A276D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Nombre</w:t>
      </w:r>
    </w:p>
    <w:p w:rsidR="006412B5" w:rsidRPr="00D304D3" w:rsidRDefault="006412B5" w:rsidP="006412B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Mov23"/>
      <w:r w:rsidRPr="00D304D3">
        <w:rPr>
          <w:rFonts w:cs="Arial"/>
          <w:sz w:val="20"/>
          <w:szCs w:val="20"/>
        </w:rPr>
        <w:t>El sistema obtiene la siguiente información del movimiento de inventario a bordo realizado para la jornada de trabajo:</w:t>
      </w:r>
      <w:bookmarkEnd w:id="26"/>
    </w:p>
    <w:p w:rsidR="006412B5" w:rsidRPr="00D304D3" w:rsidRDefault="006412B5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t>TransProd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 = 23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TipoFase = 1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t>TransProdDetalle</w:t>
      </w:r>
    </w:p>
    <w:p w:rsidR="006412B5" w:rsidRPr="00D304D3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6412B5" w:rsidRPr="00D304D3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TransProdDetalleID</w:t>
      </w:r>
    </w:p>
    <w:p w:rsidR="006412B5" w:rsidRPr="00632F70" w:rsidRDefault="006412B5" w:rsidP="00632F7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ProductoClave</w:t>
      </w:r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Cantidad</w:t>
      </w:r>
    </w:p>
    <w:p w:rsidR="00FE6661" w:rsidRDefault="00FE6661" w:rsidP="00FE6661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0A276D">
        <w:rPr>
          <w:rFonts w:cs="Arial"/>
          <w:b/>
          <w:sz w:val="20"/>
          <w:szCs w:val="20"/>
        </w:rPr>
        <w:t>Producto</w:t>
      </w:r>
    </w:p>
    <w:p w:rsidR="00FE6661" w:rsidRPr="000A276D" w:rsidRDefault="00FE6661" w:rsidP="00FE666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ProductoClave</w:t>
      </w:r>
    </w:p>
    <w:p w:rsidR="00FE6661" w:rsidRPr="00FE6661" w:rsidRDefault="00FE6661" w:rsidP="00FE666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Nombre</w:t>
      </w:r>
    </w:p>
    <w:p w:rsidR="0075220F" w:rsidRPr="00D304D3" w:rsidRDefault="0075220F" w:rsidP="0075220F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bookmarkStart w:id="27" w:name="_Hlk27480264"/>
      <w:r w:rsidRPr="00D304D3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trike/>
          <w:sz w:val="20"/>
          <w:szCs w:val="20"/>
          <w:highlight w:val="yellow"/>
        </w:rPr>
        <w:t>la</w:t>
      </w:r>
      <w:r>
        <w:rPr>
          <w:rFonts w:cs="Arial"/>
          <w:strike/>
          <w:sz w:val="20"/>
          <w:szCs w:val="20"/>
          <w:highlight w:val="yellow"/>
        </w:rPr>
        <w:t xml:space="preserve">s </w:t>
      </w:r>
      <w:r w:rsidRPr="005E5743">
        <w:rPr>
          <w:rFonts w:cs="Arial"/>
          <w:strike/>
          <w:sz w:val="20"/>
          <w:szCs w:val="20"/>
          <w:highlight w:val="yellow"/>
        </w:rPr>
        <w:t>devoluciones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z w:val="20"/>
          <w:szCs w:val="20"/>
          <w:highlight w:val="yellow"/>
        </w:rPr>
        <w:t>los cambios de producto</w:t>
      </w:r>
      <w:r>
        <w:rPr>
          <w:rFonts w:cs="Arial"/>
          <w:sz w:val="20"/>
          <w:szCs w:val="20"/>
        </w:rPr>
        <w:t xml:space="preserve"> para</w:t>
      </w:r>
      <w:r w:rsidRPr="00D304D3">
        <w:rPr>
          <w:rFonts w:cs="Arial"/>
          <w:sz w:val="20"/>
          <w:szCs w:val="20"/>
        </w:rPr>
        <w:t xml:space="preserve"> la jornada de trabajo</w:t>
      </w:r>
      <w:r>
        <w:rPr>
          <w:rFonts w:cs="Arial"/>
          <w:sz w:val="20"/>
          <w:szCs w:val="20"/>
        </w:rPr>
        <w:t xml:space="preserve"> (a partir de los productos obtenidos en los dos puntos anteriores </w:t>
      </w:r>
      <w:hyperlink w:anchor="Cargas" w:history="1">
        <w:r w:rsidRPr="00155491">
          <w:rPr>
            <w:rStyle w:val="Hipervnculo"/>
            <w:rFonts w:cs="Arial"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y </w:t>
      </w:r>
      <w:hyperlink w:anchor="Mov23" w:history="1">
        <w:r w:rsidRPr="00155491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>):</w:t>
      </w:r>
    </w:p>
    <w:p w:rsidR="0075220F" w:rsidRPr="00D304D3" w:rsidRDefault="0075220F" w:rsidP="0075220F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lastRenderedPageBreak/>
        <w:t>TransProd</w:t>
      </w:r>
    </w:p>
    <w:p w:rsidR="0075220F" w:rsidRPr="00D304D3" w:rsidRDefault="0075220F" w:rsidP="0075220F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75220F" w:rsidRPr="00D304D3" w:rsidRDefault="0075220F" w:rsidP="0075220F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 =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z w:val="20"/>
          <w:szCs w:val="20"/>
          <w:highlight w:val="yellow"/>
        </w:rPr>
        <w:t>9</w:t>
      </w:r>
      <w:bookmarkStart w:id="28" w:name="_GoBack"/>
      <w:bookmarkEnd w:id="28"/>
    </w:p>
    <w:p w:rsidR="0075220F" w:rsidRDefault="0075220F" w:rsidP="0075220F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TipoFase</w:t>
      </w:r>
      <w:r>
        <w:rPr>
          <w:rFonts w:cs="Arial"/>
          <w:sz w:val="20"/>
          <w:szCs w:val="20"/>
        </w:rPr>
        <w:t xml:space="preserve"> = 1</w:t>
      </w:r>
    </w:p>
    <w:p w:rsidR="0075220F" w:rsidRPr="00367314" w:rsidRDefault="0075220F" w:rsidP="0075220F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  <w:highlight w:val="yellow"/>
        </w:rPr>
      </w:pPr>
      <w:r w:rsidRPr="00367314">
        <w:rPr>
          <w:rFonts w:cs="Arial"/>
          <w:sz w:val="20"/>
          <w:szCs w:val="20"/>
          <w:highlight w:val="yellow"/>
        </w:rPr>
        <w:t>TipoMovimiento = 1</w:t>
      </w:r>
    </w:p>
    <w:p w:rsidR="0075220F" w:rsidRPr="00D304D3" w:rsidRDefault="0075220F" w:rsidP="0075220F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 w:rsidRPr="002409F2">
        <w:rPr>
          <w:rFonts w:cs="Arial"/>
          <w:color w:val="FF0000"/>
          <w:sz w:val="20"/>
          <w:szCs w:val="20"/>
        </w:rPr>
        <w:t>Día de trabajo</w:t>
      </w:r>
      <w:r>
        <w:rPr>
          <w:rFonts w:cs="Arial"/>
          <w:color w:val="FF0000"/>
          <w:sz w:val="20"/>
          <w:szCs w:val="20"/>
        </w:rPr>
        <w:t>/jornada</w:t>
      </w:r>
    </w:p>
    <w:p w:rsidR="0075220F" w:rsidRPr="00D304D3" w:rsidRDefault="0075220F" w:rsidP="0075220F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D304D3">
        <w:rPr>
          <w:rFonts w:cs="Arial"/>
          <w:b/>
          <w:sz w:val="20"/>
          <w:szCs w:val="20"/>
        </w:rPr>
        <w:t>TransProdDetalle</w:t>
      </w:r>
    </w:p>
    <w:p w:rsidR="0075220F" w:rsidRPr="00D304D3" w:rsidRDefault="0075220F" w:rsidP="0075220F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TransProdID</w:t>
      </w:r>
    </w:p>
    <w:p w:rsidR="0075220F" w:rsidRPr="00D304D3" w:rsidRDefault="0075220F" w:rsidP="0075220F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TransProdDetalleID</w:t>
      </w:r>
    </w:p>
    <w:p w:rsidR="0075220F" w:rsidRPr="00D304D3" w:rsidRDefault="0075220F" w:rsidP="0075220F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ProductoClave</w:t>
      </w:r>
    </w:p>
    <w:p w:rsidR="0075220F" w:rsidRPr="00D304D3" w:rsidRDefault="0075220F" w:rsidP="0075220F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Cantidad</w:t>
      </w:r>
    </w:p>
    <w:p w:rsidR="00D304D3" w:rsidRPr="00294545" w:rsidRDefault="00D304D3" w:rsidP="0015549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5549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las ventas NO canceladas realizadas durante la jornada de trabajo</w:t>
      </w:r>
      <w:r w:rsidR="00155491">
        <w:rPr>
          <w:rFonts w:cs="Arial"/>
          <w:sz w:val="20"/>
          <w:szCs w:val="20"/>
        </w:rPr>
        <w:t xml:space="preserve"> (</w:t>
      </w:r>
      <w:r w:rsidR="008F34C2">
        <w:rPr>
          <w:rFonts w:cs="Arial"/>
          <w:sz w:val="20"/>
          <w:szCs w:val="20"/>
        </w:rPr>
        <w:t xml:space="preserve">a partir </w:t>
      </w:r>
      <w:r w:rsidR="00155491">
        <w:rPr>
          <w:rFonts w:cs="Arial"/>
          <w:sz w:val="20"/>
          <w:szCs w:val="20"/>
        </w:rPr>
        <w:t xml:space="preserve">de los productos obtenidos en los dos puntos anteriores </w:t>
      </w:r>
      <w:hyperlink w:anchor="Cargas" w:history="1">
        <w:r w:rsidR="00155491" w:rsidRPr="00155491">
          <w:rPr>
            <w:rStyle w:val="Hipervnculo"/>
            <w:rFonts w:cs="Arial"/>
            <w:sz w:val="20"/>
            <w:szCs w:val="20"/>
          </w:rPr>
          <w:t>5</w:t>
        </w:r>
      </w:hyperlink>
      <w:r w:rsidR="00155491">
        <w:rPr>
          <w:rFonts w:cs="Arial"/>
          <w:sz w:val="20"/>
          <w:szCs w:val="20"/>
        </w:rPr>
        <w:t xml:space="preserve"> y </w:t>
      </w:r>
      <w:hyperlink w:anchor="Mov23" w:history="1">
        <w:r w:rsidR="00155491" w:rsidRPr="00155491">
          <w:rPr>
            <w:rStyle w:val="Hipervnculo"/>
            <w:rFonts w:cs="Arial"/>
            <w:sz w:val="20"/>
            <w:szCs w:val="20"/>
          </w:rPr>
          <w:t>6</w:t>
        </w:r>
      </w:hyperlink>
      <w:r w:rsidR="00155491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D304D3" w:rsidRDefault="00D304D3" w:rsidP="00155491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D304D3" w:rsidRPr="003A3A2C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D304D3" w:rsidRPr="006B418F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= </w:t>
      </w:r>
      <w:r>
        <w:rPr>
          <w:rFonts w:cs="Arial"/>
          <w:sz w:val="20"/>
          <w:szCs w:val="20"/>
        </w:rPr>
        <w:t>2</w:t>
      </w:r>
    </w:p>
    <w:p w:rsidR="005E1C75" w:rsidRPr="005E1C75" w:rsidRDefault="005E1C75" w:rsidP="005E1C75">
      <w:pPr>
        <w:numPr>
          <w:ilvl w:val="3"/>
          <w:numId w:val="5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Día de trabajo/jornada</w:t>
      </w:r>
    </w:p>
    <w:p w:rsidR="00D304D3" w:rsidRPr="00816287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D304D3" w:rsidRPr="005E53CE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bookmarkEnd w:id="27"/>
    <w:p w:rsidR="00CE7A0C" w:rsidRPr="001C5F63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&lt;Configuracion.NombreEmpresa&gt;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:rsidR="00CE7A0C" w:rsidRP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Domicilio: &lt;Configuracion.Calle&gt; + ‘ ‘ + &lt;Configuracion.Numero&gt; + &lt;Configuracion.NumeroInterior&gt; + ‘,’ + </w:t>
      </w:r>
      <w:r w:rsidRPr="00CE7A0C">
        <w:rPr>
          <w:rFonts w:cs="Arial"/>
          <w:sz w:val="20"/>
          <w:szCs w:val="20"/>
        </w:rPr>
        <w:t>“Col. ” + &lt;Configuracion.Colonia&gt; + ‘,’ + &lt;Configuracion.Ciudad&gt; + ’,’ + &lt;Configuracion.Region&gt;.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&lt;Usuario.Nombre&gt;, donde &lt;Usuario.USUId = UsuarioId registrado en sesión&gt;.</w:t>
      </w:r>
    </w:p>
    <w:p w:rsidR="00CE7A0C" w:rsidRPr="00FF4F0D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CE7A0C" w:rsidRPr="00FF4F0D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r w:rsidRPr="00FF4F0D">
        <w:rPr>
          <w:sz w:val="20"/>
          <w:szCs w:val="20"/>
          <w:lang w:val="es-MX" w:eastAsia="en-US"/>
        </w:rPr>
        <w:t>dd/MM/aaaa hh:mm:ss</w:t>
      </w:r>
      <w:r w:rsidR="000A276D">
        <w:rPr>
          <w:sz w:val="20"/>
          <w:szCs w:val="20"/>
          <w:lang w:val="es-MX" w:eastAsia="en-US"/>
        </w:rPr>
        <w:t>.</w:t>
      </w:r>
    </w:p>
    <w:p w:rsidR="00CE7A0C" w:rsidRPr="00FF4F0D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Producto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Inicial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Devoluciones</w:t>
      </w:r>
    </w:p>
    <w:p w:rsidR="00374B19" w:rsidRPr="00164132" w:rsidRDefault="00CE7A0C" w:rsidP="00374B1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Final</w:t>
      </w:r>
    </w:p>
    <w:p w:rsidR="00164132" w:rsidRPr="008045F6" w:rsidRDefault="00164132" w:rsidP="00164132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8045F6">
        <w:rPr>
          <w:rFonts w:cs="Arial"/>
          <w:sz w:val="20"/>
          <w:szCs w:val="20"/>
        </w:rPr>
        <w:t>Para cada producto</w:t>
      </w:r>
      <w:r w:rsidR="004D2443" w:rsidRPr="008045F6">
        <w:rPr>
          <w:rFonts w:cs="Arial"/>
          <w:sz w:val="20"/>
          <w:szCs w:val="20"/>
        </w:rPr>
        <w:t xml:space="preserve"> obtenido</w:t>
      </w:r>
      <w:r w:rsidR="00B97616" w:rsidRPr="008045F6">
        <w:rPr>
          <w:rFonts w:cs="Arial"/>
          <w:sz w:val="20"/>
          <w:szCs w:val="20"/>
        </w:rPr>
        <w:t xml:space="preserve"> de</w:t>
      </w:r>
      <w:r w:rsidR="000A276D" w:rsidRPr="008045F6">
        <w:rPr>
          <w:rFonts w:cs="Arial"/>
          <w:sz w:val="20"/>
          <w:szCs w:val="20"/>
        </w:rPr>
        <w:t xml:space="preserve"> la </w:t>
      </w:r>
      <w:r w:rsidR="004B00CE">
        <w:rPr>
          <w:rFonts w:cs="Arial"/>
          <w:sz w:val="20"/>
          <w:szCs w:val="20"/>
        </w:rPr>
        <w:t>C</w:t>
      </w:r>
      <w:r w:rsidR="000A276D" w:rsidRPr="008045F6">
        <w:rPr>
          <w:rFonts w:cs="Arial"/>
          <w:sz w:val="20"/>
          <w:szCs w:val="20"/>
        </w:rPr>
        <w:t>arga de inventario y del movimiento Inventario a Bordo:</w:t>
      </w:r>
    </w:p>
    <w:p w:rsidR="00164132" w:rsidRDefault="001F601D" w:rsidP="00164132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&lt;Producto.Nombre&gt;:</w:t>
      </w:r>
    </w:p>
    <w:p w:rsidR="001F601D" w:rsidRPr="00C65C7B" w:rsidRDefault="001F601D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C65C7B">
        <w:rPr>
          <w:rFonts w:cs="Arial"/>
          <w:b/>
          <w:sz w:val="20"/>
          <w:szCs w:val="20"/>
        </w:rPr>
        <w:t>Producto</w:t>
      </w:r>
      <w:r w:rsidRPr="00C65C7B">
        <w:rPr>
          <w:rFonts w:cs="Arial"/>
          <w:sz w:val="20"/>
          <w:szCs w:val="20"/>
        </w:rPr>
        <w:t xml:space="preserve">: Se presenta </w:t>
      </w:r>
      <w:r w:rsidR="00FC62A9" w:rsidRPr="00C65C7B">
        <w:rPr>
          <w:rFonts w:cs="Arial"/>
          <w:sz w:val="20"/>
          <w:szCs w:val="20"/>
        </w:rPr>
        <w:t>la clave y</w:t>
      </w:r>
      <w:r w:rsidRPr="00C65C7B">
        <w:rPr>
          <w:rFonts w:cs="Arial"/>
          <w:sz w:val="20"/>
          <w:szCs w:val="20"/>
        </w:rPr>
        <w:t xml:space="preserve"> nombre del producto actual &lt;</w:t>
      </w:r>
      <w:r w:rsidR="008045F6" w:rsidRPr="00C65C7B">
        <w:rPr>
          <w:rFonts w:cs="Arial"/>
          <w:sz w:val="20"/>
          <w:szCs w:val="20"/>
        </w:rPr>
        <w:t>TransProdDetalle</w:t>
      </w:r>
      <w:r w:rsidR="00FC62A9" w:rsidRPr="00C65C7B">
        <w:rPr>
          <w:rFonts w:cs="Arial"/>
          <w:sz w:val="20"/>
          <w:szCs w:val="20"/>
        </w:rPr>
        <w:t>.ProductoClave</w:t>
      </w:r>
      <w:r w:rsidRPr="00C65C7B">
        <w:rPr>
          <w:rFonts w:cs="Arial"/>
          <w:sz w:val="20"/>
          <w:szCs w:val="20"/>
        </w:rPr>
        <w:t>&gt; + “-” + &lt;</w:t>
      </w:r>
      <w:r w:rsidR="00FC62A9" w:rsidRPr="00C65C7B">
        <w:rPr>
          <w:rFonts w:cs="Arial"/>
          <w:sz w:val="20"/>
          <w:szCs w:val="20"/>
        </w:rPr>
        <w:t>Producto.Nombre</w:t>
      </w:r>
      <w:r w:rsidRPr="00C65C7B">
        <w:rPr>
          <w:rFonts w:cs="Arial"/>
          <w:sz w:val="20"/>
          <w:szCs w:val="20"/>
        </w:rPr>
        <w:t>&gt;</w:t>
      </w:r>
      <w:r w:rsidR="008045F6" w:rsidRPr="00C65C7B">
        <w:rPr>
          <w:rFonts w:cs="Arial"/>
          <w:sz w:val="20"/>
          <w:szCs w:val="20"/>
        </w:rPr>
        <w:t>.</w:t>
      </w:r>
    </w:p>
    <w:p w:rsidR="00B32A49" w:rsidRDefault="00B32A49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bookmarkStart w:id="29" w:name="_Hlk27493216"/>
      <w:r>
        <w:rPr>
          <w:rFonts w:cs="Arial"/>
          <w:b/>
          <w:sz w:val="20"/>
          <w:szCs w:val="20"/>
        </w:rPr>
        <w:t>Inventario Inicial</w:t>
      </w:r>
      <w:r w:rsidRPr="00B32A4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</w:t>
      </w:r>
      <w:r w:rsidR="00CE2E01">
        <w:rPr>
          <w:rFonts w:cs="Arial"/>
          <w:sz w:val="20"/>
          <w:szCs w:val="20"/>
        </w:rPr>
        <w:t xml:space="preserve"> el inventario inicial,</w:t>
      </w:r>
      <w:r w:rsidR="001F2C0D">
        <w:rPr>
          <w:rFonts w:cs="Arial"/>
          <w:sz w:val="20"/>
          <w:szCs w:val="20"/>
        </w:rPr>
        <w:t xml:space="preserve"> es decir, </w:t>
      </w:r>
      <w:r w:rsidR="00605A86">
        <w:rPr>
          <w:rFonts w:cs="Arial"/>
          <w:sz w:val="20"/>
          <w:szCs w:val="20"/>
        </w:rPr>
        <w:t>el inventario a bordo</w:t>
      </w:r>
      <w:r w:rsidR="00EB2E6D">
        <w:rPr>
          <w:rFonts w:cs="Arial"/>
          <w:sz w:val="20"/>
          <w:szCs w:val="20"/>
        </w:rPr>
        <w:t xml:space="preserve"> </w:t>
      </w:r>
      <w:r w:rsidR="00D9015B">
        <w:rPr>
          <w:rFonts w:cs="Arial"/>
          <w:sz w:val="20"/>
          <w:szCs w:val="20"/>
        </w:rPr>
        <w:t>más</w:t>
      </w:r>
      <w:r>
        <w:rPr>
          <w:rFonts w:cs="Arial"/>
          <w:sz w:val="20"/>
          <w:szCs w:val="20"/>
        </w:rPr>
        <w:t xml:space="preserve"> las cargas</w:t>
      </w:r>
      <w:r w:rsidR="00CE2E01">
        <w:rPr>
          <w:rFonts w:cs="Arial"/>
          <w:sz w:val="20"/>
          <w:szCs w:val="20"/>
        </w:rPr>
        <w:t xml:space="preserve"> que se hayan tenido</w:t>
      </w:r>
      <w:r>
        <w:rPr>
          <w:rFonts w:cs="Arial"/>
          <w:sz w:val="20"/>
          <w:szCs w:val="20"/>
        </w:rPr>
        <w:t xml:space="preserve"> del producto actual</w:t>
      </w:r>
      <w:r w:rsidR="0004761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(&lt;TransProdDetalle.Cantidad&gt; donde &lt;TransProd.TransProdId = TransProdDetalle.TransProdId&gt; y &lt;TransProd.Tipo = 23&gt;) + (</w:t>
      </w:r>
      <w:r w:rsidR="0004761F" w:rsidRPr="00B32A49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&lt;TransProdDetalle.Cantidad&gt; donde &lt;TransProd.TransProdId = TransProdDetalle.TransProdId&gt; y &lt;TransProd.Tipo = 2&gt;)</w:t>
      </w:r>
      <w:r w:rsidR="00153E46">
        <w:rPr>
          <w:rFonts w:cs="Arial"/>
          <w:sz w:val="20"/>
          <w:szCs w:val="20"/>
        </w:rPr>
        <w:t>.</w:t>
      </w:r>
    </w:p>
    <w:bookmarkEnd w:id="29"/>
    <w:p w:rsidR="00153E46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Ventas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sumatoria de la cantidad vendida del producto actual, </w:t>
      </w:r>
      <w:r w:rsidRPr="00153E46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&lt;TransProdDetalle.Cantidad&gt; donde &lt;TransProd.TransProdId = TransProdDetalle.TransProdId&gt;.</w:t>
      </w:r>
      <w:r w:rsidR="00DF3C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(Presentar 0 en caso de no contar con ventas del producto).</w:t>
      </w:r>
    </w:p>
    <w:p w:rsidR="00005209" w:rsidRDefault="00005209" w:rsidP="0000520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6026D">
        <w:rPr>
          <w:rFonts w:cs="Arial"/>
          <w:b/>
          <w:sz w:val="20"/>
          <w:szCs w:val="20"/>
        </w:rPr>
        <w:t>Devoluciones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sumatoria de la cantidad de </w:t>
      </w:r>
      <w:r w:rsidRPr="002B0CC2">
        <w:rPr>
          <w:rFonts w:cs="Arial"/>
          <w:sz w:val="20"/>
          <w:szCs w:val="20"/>
          <w:highlight w:val="yellow"/>
        </w:rPr>
        <w:t>cambios de producto</w:t>
      </w:r>
      <w:r>
        <w:rPr>
          <w:rFonts w:cs="Arial"/>
          <w:sz w:val="20"/>
          <w:szCs w:val="20"/>
        </w:rPr>
        <w:t xml:space="preserve"> actual, </w:t>
      </w:r>
      <w:r w:rsidRPr="00153E46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 xml:space="preserve">&lt;TransProdDetalle.Cantidad&gt; donde &lt;TransProd.TransProdId = </w:t>
      </w:r>
      <w:r>
        <w:rPr>
          <w:rFonts w:cs="Arial"/>
          <w:sz w:val="20"/>
          <w:szCs w:val="20"/>
        </w:rPr>
        <w:lastRenderedPageBreak/>
        <w:t>TransProdDetalle.TransProdId&gt;. (Presentar 0 en caso de no contar con cambios del producto).</w:t>
      </w:r>
    </w:p>
    <w:p w:rsidR="00153E46" w:rsidRPr="00164132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Inventario Final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inventario final haciendo la siguiente operación sobre el producto actual, &lt;</w:t>
      </w:r>
      <w:r w:rsidRPr="00153E46">
        <w:rPr>
          <w:rFonts w:cs="Arial"/>
          <w:b/>
          <w:sz w:val="20"/>
          <w:szCs w:val="20"/>
        </w:rPr>
        <w:t>Inventario Inicial</w:t>
      </w:r>
      <w:r>
        <w:rPr>
          <w:rFonts w:cs="Arial"/>
          <w:sz w:val="20"/>
          <w:szCs w:val="20"/>
        </w:rPr>
        <w:t xml:space="preserve"> - </w:t>
      </w:r>
      <w:r w:rsidRPr="00153E46">
        <w:rPr>
          <w:rFonts w:cs="Arial"/>
          <w:b/>
          <w:sz w:val="20"/>
          <w:szCs w:val="20"/>
        </w:rPr>
        <w:t>Ventas</w:t>
      </w:r>
      <w:r>
        <w:rPr>
          <w:rFonts w:cs="Arial"/>
          <w:sz w:val="20"/>
          <w:szCs w:val="20"/>
        </w:rPr>
        <w:t xml:space="preserve"> + </w:t>
      </w:r>
      <w:r w:rsidRPr="00153E46">
        <w:rPr>
          <w:rFonts w:cs="Arial"/>
          <w:b/>
          <w:sz w:val="20"/>
          <w:szCs w:val="20"/>
        </w:rPr>
        <w:t>Devoluciones</w:t>
      </w:r>
      <w:r>
        <w:rPr>
          <w:rFonts w:cs="Arial"/>
          <w:sz w:val="20"/>
          <w:szCs w:val="20"/>
        </w:rPr>
        <w:t>&gt;.</w:t>
      </w:r>
    </w:p>
    <w:p w:rsidR="00E00F77" w:rsidRDefault="00C956DA" w:rsidP="00E00F77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E00F77">
        <w:rPr>
          <w:rFonts w:cs="Arial"/>
          <w:sz w:val="20"/>
          <w:szCs w:val="20"/>
        </w:rPr>
        <w:t xml:space="preserve">Si &lt;el actor selecciona la opción </w:t>
      </w:r>
      <w:r w:rsidRPr="00E00F77">
        <w:rPr>
          <w:rFonts w:cs="Arial"/>
          <w:b/>
          <w:sz w:val="20"/>
          <w:szCs w:val="20"/>
        </w:rPr>
        <w:t>Imprimir</w:t>
      </w:r>
      <w:r w:rsidRPr="00E00F77">
        <w:rPr>
          <w:rFonts w:cs="Arial"/>
          <w:sz w:val="20"/>
          <w:szCs w:val="20"/>
        </w:rPr>
        <w:t>&gt;</w:t>
      </w:r>
    </w:p>
    <w:p w:rsidR="00E00F77" w:rsidRDefault="00C956DA" w:rsidP="00E00F7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E00F77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E00F77">
        <w:rPr>
          <w:b/>
          <w:sz w:val="20"/>
          <w:szCs w:val="20"/>
          <w:lang w:val="es-MX"/>
        </w:rPr>
        <w:t xml:space="preserve">Imprimir Recibos – RNGENXX </w:t>
      </w:r>
      <w:r w:rsidRPr="00E00F77">
        <w:rPr>
          <w:sz w:val="20"/>
          <w:szCs w:val="20"/>
          <w:lang w:val="es-MX"/>
        </w:rPr>
        <w:t xml:space="preserve">y enviando como parámetros la siguiente información:  </w:t>
      </w:r>
    </w:p>
    <w:p w:rsidR="00E00F77" w:rsidRDefault="00C956DA" w:rsidP="00E00F7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E00F77">
        <w:rPr>
          <w:sz w:val="20"/>
          <w:lang w:val="es-MX"/>
        </w:rPr>
        <w:t>ListaDocumentos</w:t>
      </w:r>
    </w:p>
    <w:p w:rsidR="00E00F77" w:rsidRDefault="00C956DA" w:rsidP="00E00F7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E00F77">
        <w:rPr>
          <w:sz w:val="20"/>
          <w:lang w:val="es-MX"/>
        </w:rPr>
        <w:t>ValorReferencia = 1</w:t>
      </w:r>
    </w:p>
    <w:p w:rsidR="00C956DA" w:rsidRPr="00E00F77" w:rsidRDefault="00C956DA" w:rsidP="00E00F7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E00F77">
        <w:rPr>
          <w:sz w:val="20"/>
          <w:lang w:val="es-MX"/>
        </w:rPr>
        <w:t>LogoSoloPrimerRecibo = 1</w:t>
      </w:r>
    </w:p>
    <w:p w:rsidR="00E00F77" w:rsidRDefault="00E00F77" w:rsidP="00E00F77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E00F77" w:rsidRDefault="00E00F77" w:rsidP="00E00F77">
      <w:pPr>
        <w:numPr>
          <w:ilvl w:val="1"/>
          <w:numId w:val="5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E6BD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F7ED5" w:rsidRPr="000E6BD1">
          <w:rPr>
            <w:rStyle w:val="Hipervnculo"/>
            <w:rFonts w:cs="Arial"/>
            <w:b/>
            <w:sz w:val="20"/>
            <w:szCs w:val="20"/>
          </w:rPr>
          <w:t>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E00F77" w:rsidRDefault="00E00F77" w:rsidP="00FE1CAC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30" w:name="fin"/>
      <w:r w:rsidRPr="00C839D8">
        <w:rPr>
          <w:rFonts w:cs="Arial"/>
          <w:sz w:val="20"/>
          <w:szCs w:val="20"/>
        </w:rPr>
        <w:t>Finaliza el caso de uso</w:t>
      </w:r>
    </w:p>
    <w:bookmarkEnd w:id="30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748884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1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2" w:name="_Toc52616587"/>
      <w:bookmarkStart w:id="33" w:name="_Toc182735731"/>
      <w:bookmarkStart w:id="34" w:name="_Toc27488842"/>
      <w:r>
        <w:t>5.2.1</w:t>
      </w:r>
      <w:r>
        <w:tab/>
      </w:r>
      <w:r w:rsidR="00481C4A" w:rsidRPr="007A1FC8">
        <w:t>Opcionales</w:t>
      </w:r>
      <w:bookmarkEnd w:id="32"/>
      <w:bookmarkEnd w:id="33"/>
      <w:bookmarkEnd w:id="34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5" w:name="_5.2.1.1_AO01_Crear"/>
      <w:bookmarkEnd w:id="35"/>
    </w:p>
    <w:p w:rsidR="0049112A" w:rsidRDefault="00FC72FB" w:rsidP="0049112A">
      <w:pPr>
        <w:pStyle w:val="Ttulo3"/>
        <w:jc w:val="both"/>
      </w:pPr>
      <w:bookmarkStart w:id="36" w:name="_Toc2748884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6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7" w:name="_AG01_Cancelar"/>
      <w:bookmarkStart w:id="38" w:name="_AG01_Regresar"/>
      <w:bookmarkStart w:id="39" w:name="_Toc52616592"/>
      <w:bookmarkStart w:id="40" w:name="_Toc182735736"/>
      <w:bookmarkEnd w:id="37"/>
      <w:bookmarkEnd w:id="38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27488844"/>
      <w:r>
        <w:t>6</w:t>
      </w:r>
      <w:r>
        <w:tab/>
      </w:r>
      <w:r w:rsidR="00481C4A" w:rsidRPr="007A1FC8">
        <w:t>Poscondiciones</w:t>
      </w:r>
      <w:bookmarkEnd w:id="39"/>
      <w:bookmarkEnd w:id="40"/>
      <w:bookmarkEnd w:id="41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2" w:name="_Toc207014958"/>
      <w:bookmarkStart w:id="43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4" w:name="_Toc27488845"/>
      <w:r>
        <w:t>10</w:t>
      </w:r>
      <w:r>
        <w:tab/>
      </w:r>
      <w:r w:rsidR="007F4C05">
        <w:t>Firmas de Aceptación</w:t>
      </w:r>
      <w:bookmarkEnd w:id="42"/>
      <w:bookmarkEnd w:id="43"/>
      <w:bookmarkEnd w:id="44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FD024B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2B1056"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2B1056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2B1056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FD024B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B7441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2B1056" w:rsidRDefault="002B1056" w:rsidP="00F249AC">
            <w:r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FD024B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2B1056"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2B1056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2B1056" w:rsidP="002B1056">
      <w:pPr>
        <w:pStyle w:val="Listaconvietas"/>
        <w:tabs>
          <w:tab w:val="left" w:pos="6135"/>
        </w:tabs>
      </w:pPr>
      <w:r>
        <w:tab/>
      </w: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170" w:rsidRDefault="00D42170" w:rsidP="00514F06">
      <w:pPr>
        <w:pStyle w:val="Ttulo1"/>
      </w:pPr>
      <w:r>
        <w:separator/>
      </w:r>
    </w:p>
  </w:endnote>
  <w:endnote w:type="continuationSeparator" w:id="0">
    <w:p w:rsidR="00D42170" w:rsidRDefault="00D4217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1AF" w:rsidRDefault="009721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21AF" w:rsidRDefault="009721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721AF" w:rsidRPr="00596B48" w:rsidTr="00B01427">
      <w:trPr>
        <w:trHeight w:val="539"/>
      </w:trPr>
      <w:tc>
        <w:tcPr>
          <w:tcW w:w="3331" w:type="dxa"/>
        </w:tcPr>
        <w:p w:rsidR="009721AF" w:rsidRPr="00596B48" w:rsidRDefault="009721AF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721AF" w:rsidRPr="00B01427" w:rsidRDefault="009721AF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2B1056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9721AF" w:rsidRPr="00596B48" w:rsidRDefault="009721AF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D54E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D54E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21AF" w:rsidRPr="00596B48" w:rsidRDefault="009721A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170" w:rsidRDefault="00D42170" w:rsidP="00514F06">
      <w:pPr>
        <w:pStyle w:val="Ttulo1"/>
      </w:pPr>
      <w:r>
        <w:separator/>
      </w:r>
    </w:p>
  </w:footnote>
  <w:footnote w:type="continuationSeparator" w:id="0">
    <w:p w:rsidR="00D42170" w:rsidRDefault="00D4217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21AF" w:rsidRPr="00375A5D" w:rsidTr="003E5D6F">
      <w:tc>
        <w:tcPr>
          <w:tcW w:w="4604" w:type="dxa"/>
        </w:tcPr>
        <w:p w:rsidR="009721AF" w:rsidRPr="00375A5D" w:rsidRDefault="009721A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21AF" w:rsidRPr="00375A5D" w:rsidRDefault="009721AF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CD3E9C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21AF" w:rsidRPr="00F52321" w:rsidTr="003E5D6F">
      <w:tc>
        <w:tcPr>
          <w:tcW w:w="4604" w:type="dxa"/>
        </w:tcPr>
        <w:p w:rsidR="009721AF" w:rsidRPr="00BC0D4A" w:rsidRDefault="00B47246" w:rsidP="00D548C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F76857">
            <w:rPr>
              <w:rFonts w:ascii="Tahoma" w:hAnsi="Tahoma" w:cs="Tahoma"/>
              <w:sz w:val="20"/>
              <w:szCs w:val="20"/>
            </w:rPr>
            <w:t>24</w:t>
          </w:r>
          <w:r w:rsidR="009721AF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ReporteDeInventario(</w:t>
          </w:r>
          <w:r w:rsidR="00F76857">
            <w:rPr>
              <w:rFonts w:ascii="Tahoma" w:hAnsi="Tahoma" w:cs="Tahoma"/>
              <w:sz w:val="20"/>
              <w:szCs w:val="20"/>
            </w:rPr>
            <w:t>NOR</w:t>
          </w:r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9721AF" w:rsidRPr="005D520D" w:rsidRDefault="009721AF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B47246">
            <w:rPr>
              <w:rFonts w:ascii="Tahoma" w:hAnsi="Tahoma" w:cs="Tahoma"/>
              <w:sz w:val="20"/>
              <w:szCs w:val="20"/>
            </w:rPr>
            <w:t xml:space="preserve">: </w:t>
          </w:r>
          <w:r w:rsidR="00052ED8">
            <w:rPr>
              <w:rFonts w:ascii="Tahoma" w:hAnsi="Tahoma" w:cs="Tahoma"/>
              <w:sz w:val="20"/>
              <w:szCs w:val="20"/>
            </w:rPr>
            <w:t>18</w:t>
          </w:r>
          <w:r w:rsidR="00B47246">
            <w:rPr>
              <w:rFonts w:ascii="Tahoma" w:hAnsi="Tahoma" w:cs="Tahoma"/>
              <w:sz w:val="20"/>
              <w:szCs w:val="20"/>
            </w:rPr>
            <w:t>/</w:t>
          </w:r>
          <w:r w:rsidR="00052ED8">
            <w:rPr>
              <w:rFonts w:ascii="Tahoma" w:hAnsi="Tahoma" w:cs="Tahoma"/>
              <w:sz w:val="20"/>
              <w:szCs w:val="20"/>
            </w:rPr>
            <w:t>12</w:t>
          </w:r>
          <w:r w:rsidR="00B47246">
            <w:rPr>
              <w:rFonts w:ascii="Tahoma" w:hAnsi="Tahoma" w:cs="Tahoma"/>
              <w:sz w:val="20"/>
              <w:szCs w:val="20"/>
            </w:rPr>
            <w:t>/201</w:t>
          </w:r>
          <w:r w:rsidR="00052ED8">
            <w:rPr>
              <w:rFonts w:ascii="Tahoma" w:hAnsi="Tahoma" w:cs="Tahoma"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9721AF" w:rsidRDefault="009721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21AF" w:rsidTr="003104A1">
      <w:trPr>
        <w:cantSplit/>
        <w:trHeight w:val="1412"/>
      </w:trPr>
      <w:tc>
        <w:tcPr>
          <w:tcW w:w="10114" w:type="dxa"/>
          <w:vAlign w:val="center"/>
        </w:tcPr>
        <w:p w:rsidR="009721AF" w:rsidRDefault="009721AF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21AF" w:rsidRPr="00872B53" w:rsidRDefault="009721AF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21AF" w:rsidRDefault="009721A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6D29F5"/>
    <w:multiLevelType w:val="multilevel"/>
    <w:tmpl w:val="240685AA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27B7"/>
    <w:rsid w:val="000030D7"/>
    <w:rsid w:val="00005209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61F"/>
    <w:rsid w:val="00047BA4"/>
    <w:rsid w:val="0005001B"/>
    <w:rsid w:val="000522DF"/>
    <w:rsid w:val="00052651"/>
    <w:rsid w:val="000527AA"/>
    <w:rsid w:val="00052ED8"/>
    <w:rsid w:val="00052F59"/>
    <w:rsid w:val="00055191"/>
    <w:rsid w:val="00055766"/>
    <w:rsid w:val="0006026D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76D"/>
    <w:rsid w:val="000A2BB6"/>
    <w:rsid w:val="000A56B8"/>
    <w:rsid w:val="000A5CDA"/>
    <w:rsid w:val="000A77DF"/>
    <w:rsid w:val="000B0194"/>
    <w:rsid w:val="000B0ABB"/>
    <w:rsid w:val="000B42ED"/>
    <w:rsid w:val="000B523A"/>
    <w:rsid w:val="000B5641"/>
    <w:rsid w:val="000B6662"/>
    <w:rsid w:val="000C224B"/>
    <w:rsid w:val="000C393A"/>
    <w:rsid w:val="000C3BAE"/>
    <w:rsid w:val="000C45BD"/>
    <w:rsid w:val="000C79D0"/>
    <w:rsid w:val="000C7E8A"/>
    <w:rsid w:val="000D04F1"/>
    <w:rsid w:val="000D276A"/>
    <w:rsid w:val="000D5465"/>
    <w:rsid w:val="000D5B6A"/>
    <w:rsid w:val="000E6BD1"/>
    <w:rsid w:val="000F0C80"/>
    <w:rsid w:val="000F175B"/>
    <w:rsid w:val="000F31CD"/>
    <w:rsid w:val="000F3404"/>
    <w:rsid w:val="000F3582"/>
    <w:rsid w:val="000F3DA0"/>
    <w:rsid w:val="000F41CF"/>
    <w:rsid w:val="000F7157"/>
    <w:rsid w:val="00100075"/>
    <w:rsid w:val="00102A78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3E46"/>
    <w:rsid w:val="00155491"/>
    <w:rsid w:val="00155B9F"/>
    <w:rsid w:val="00160034"/>
    <w:rsid w:val="00164132"/>
    <w:rsid w:val="00167944"/>
    <w:rsid w:val="00167E70"/>
    <w:rsid w:val="001705CE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22"/>
    <w:rsid w:val="001B09A2"/>
    <w:rsid w:val="001B0B8D"/>
    <w:rsid w:val="001B100F"/>
    <w:rsid w:val="001B15CC"/>
    <w:rsid w:val="001B1A4A"/>
    <w:rsid w:val="001B254E"/>
    <w:rsid w:val="001B640E"/>
    <w:rsid w:val="001B7F84"/>
    <w:rsid w:val="001C0553"/>
    <w:rsid w:val="001C135F"/>
    <w:rsid w:val="001C330B"/>
    <w:rsid w:val="001C3430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54E9"/>
    <w:rsid w:val="001D61BE"/>
    <w:rsid w:val="001E0AA2"/>
    <w:rsid w:val="001E20AD"/>
    <w:rsid w:val="001E2E95"/>
    <w:rsid w:val="001F2C0D"/>
    <w:rsid w:val="001F2EAE"/>
    <w:rsid w:val="001F34A1"/>
    <w:rsid w:val="001F395B"/>
    <w:rsid w:val="001F601D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6BF5"/>
    <w:rsid w:val="00287E52"/>
    <w:rsid w:val="00293518"/>
    <w:rsid w:val="00295842"/>
    <w:rsid w:val="002959B0"/>
    <w:rsid w:val="002A022B"/>
    <w:rsid w:val="002A0B71"/>
    <w:rsid w:val="002A0F10"/>
    <w:rsid w:val="002A3C0B"/>
    <w:rsid w:val="002A4DA3"/>
    <w:rsid w:val="002B01F2"/>
    <w:rsid w:val="002B1056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C5101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55C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47F6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550EF"/>
    <w:rsid w:val="00360FC5"/>
    <w:rsid w:val="00361E41"/>
    <w:rsid w:val="003627EB"/>
    <w:rsid w:val="00362D50"/>
    <w:rsid w:val="0036431B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4B19"/>
    <w:rsid w:val="0037589B"/>
    <w:rsid w:val="003767A1"/>
    <w:rsid w:val="003817A4"/>
    <w:rsid w:val="0038611C"/>
    <w:rsid w:val="003907BC"/>
    <w:rsid w:val="00391F1A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B4D61"/>
    <w:rsid w:val="003C1C04"/>
    <w:rsid w:val="003C50F8"/>
    <w:rsid w:val="003C58D0"/>
    <w:rsid w:val="003C597C"/>
    <w:rsid w:val="003C7AF0"/>
    <w:rsid w:val="003D0F91"/>
    <w:rsid w:val="003D16AA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53F"/>
    <w:rsid w:val="003F590E"/>
    <w:rsid w:val="003F60E0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6046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0CE"/>
    <w:rsid w:val="004B0A36"/>
    <w:rsid w:val="004B0D88"/>
    <w:rsid w:val="004B155B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2443"/>
    <w:rsid w:val="004D36AB"/>
    <w:rsid w:val="004D4207"/>
    <w:rsid w:val="004D45D6"/>
    <w:rsid w:val="004D5567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C75"/>
    <w:rsid w:val="005E1F9C"/>
    <w:rsid w:val="005E2F2B"/>
    <w:rsid w:val="005E37D4"/>
    <w:rsid w:val="005E60B6"/>
    <w:rsid w:val="005E7ECB"/>
    <w:rsid w:val="005F1D38"/>
    <w:rsid w:val="0060151C"/>
    <w:rsid w:val="0060399E"/>
    <w:rsid w:val="00605A86"/>
    <w:rsid w:val="00606781"/>
    <w:rsid w:val="006072F8"/>
    <w:rsid w:val="0060763A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2F70"/>
    <w:rsid w:val="00633DC4"/>
    <w:rsid w:val="00634490"/>
    <w:rsid w:val="00635285"/>
    <w:rsid w:val="00635705"/>
    <w:rsid w:val="00635D04"/>
    <w:rsid w:val="00636859"/>
    <w:rsid w:val="006412B5"/>
    <w:rsid w:val="00643279"/>
    <w:rsid w:val="0064647B"/>
    <w:rsid w:val="00652802"/>
    <w:rsid w:val="00652D27"/>
    <w:rsid w:val="006544C4"/>
    <w:rsid w:val="00655F5A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4362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0215"/>
    <w:rsid w:val="006D137A"/>
    <w:rsid w:val="006D1AEA"/>
    <w:rsid w:val="006D50F6"/>
    <w:rsid w:val="006D645A"/>
    <w:rsid w:val="006D72F3"/>
    <w:rsid w:val="006D7557"/>
    <w:rsid w:val="006E0B5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27095"/>
    <w:rsid w:val="00730DEC"/>
    <w:rsid w:val="00731EEF"/>
    <w:rsid w:val="00731EF2"/>
    <w:rsid w:val="00732E37"/>
    <w:rsid w:val="00732FE1"/>
    <w:rsid w:val="007330AA"/>
    <w:rsid w:val="0073380D"/>
    <w:rsid w:val="00734654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20F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F2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C6286"/>
    <w:rsid w:val="007D16DC"/>
    <w:rsid w:val="007D171B"/>
    <w:rsid w:val="007D2D49"/>
    <w:rsid w:val="007D345B"/>
    <w:rsid w:val="007D6064"/>
    <w:rsid w:val="007D687F"/>
    <w:rsid w:val="007D6B46"/>
    <w:rsid w:val="007E02B4"/>
    <w:rsid w:val="007E0D17"/>
    <w:rsid w:val="007E1E0B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45F6"/>
    <w:rsid w:val="00805540"/>
    <w:rsid w:val="00810822"/>
    <w:rsid w:val="00811F2C"/>
    <w:rsid w:val="00813034"/>
    <w:rsid w:val="00813C5E"/>
    <w:rsid w:val="00813F82"/>
    <w:rsid w:val="008162A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2D90"/>
    <w:rsid w:val="00883DA2"/>
    <w:rsid w:val="008867DD"/>
    <w:rsid w:val="0088695D"/>
    <w:rsid w:val="00891E89"/>
    <w:rsid w:val="00892AB2"/>
    <w:rsid w:val="00892DD0"/>
    <w:rsid w:val="008935DF"/>
    <w:rsid w:val="00894B60"/>
    <w:rsid w:val="00897B4D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34C2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1AF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0E44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3B95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2D7"/>
    <w:rsid w:val="009F63D6"/>
    <w:rsid w:val="009F6D98"/>
    <w:rsid w:val="009F7541"/>
    <w:rsid w:val="009F7ED5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0A8"/>
    <w:rsid w:val="00AC3A93"/>
    <w:rsid w:val="00AC3E11"/>
    <w:rsid w:val="00AC4B17"/>
    <w:rsid w:val="00AC6E8D"/>
    <w:rsid w:val="00AC70A0"/>
    <w:rsid w:val="00AD044B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C7A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26C77"/>
    <w:rsid w:val="00B300B5"/>
    <w:rsid w:val="00B32A49"/>
    <w:rsid w:val="00B3565F"/>
    <w:rsid w:val="00B37CF3"/>
    <w:rsid w:val="00B41873"/>
    <w:rsid w:val="00B41F17"/>
    <w:rsid w:val="00B43428"/>
    <w:rsid w:val="00B445CC"/>
    <w:rsid w:val="00B45B4B"/>
    <w:rsid w:val="00B45BAF"/>
    <w:rsid w:val="00B47246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875C4"/>
    <w:rsid w:val="00B9179A"/>
    <w:rsid w:val="00B959D3"/>
    <w:rsid w:val="00B96B17"/>
    <w:rsid w:val="00B97138"/>
    <w:rsid w:val="00B971A4"/>
    <w:rsid w:val="00B973C1"/>
    <w:rsid w:val="00B97616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4CF6"/>
    <w:rsid w:val="00BB5731"/>
    <w:rsid w:val="00BB724E"/>
    <w:rsid w:val="00BC0D4A"/>
    <w:rsid w:val="00BC5B35"/>
    <w:rsid w:val="00BC5CDD"/>
    <w:rsid w:val="00BD184A"/>
    <w:rsid w:val="00BD27E3"/>
    <w:rsid w:val="00BD3414"/>
    <w:rsid w:val="00BD5197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307A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63A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6973"/>
    <w:rsid w:val="00C47CF2"/>
    <w:rsid w:val="00C5127E"/>
    <w:rsid w:val="00C516D0"/>
    <w:rsid w:val="00C531CF"/>
    <w:rsid w:val="00C5646D"/>
    <w:rsid w:val="00C61BC8"/>
    <w:rsid w:val="00C620DD"/>
    <w:rsid w:val="00C657D6"/>
    <w:rsid w:val="00C65C7B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1F7E"/>
    <w:rsid w:val="00C92221"/>
    <w:rsid w:val="00C92DD9"/>
    <w:rsid w:val="00C93266"/>
    <w:rsid w:val="00C94F98"/>
    <w:rsid w:val="00C956DA"/>
    <w:rsid w:val="00C97546"/>
    <w:rsid w:val="00C97A80"/>
    <w:rsid w:val="00C97B89"/>
    <w:rsid w:val="00CA3035"/>
    <w:rsid w:val="00CA47E8"/>
    <w:rsid w:val="00CA728F"/>
    <w:rsid w:val="00CB0234"/>
    <w:rsid w:val="00CB0BD3"/>
    <w:rsid w:val="00CB3A2E"/>
    <w:rsid w:val="00CB3B89"/>
    <w:rsid w:val="00CB477E"/>
    <w:rsid w:val="00CB4B8F"/>
    <w:rsid w:val="00CB7A04"/>
    <w:rsid w:val="00CB7F03"/>
    <w:rsid w:val="00CC1D7F"/>
    <w:rsid w:val="00CC2A64"/>
    <w:rsid w:val="00CC2DB1"/>
    <w:rsid w:val="00CC64E7"/>
    <w:rsid w:val="00CC7E66"/>
    <w:rsid w:val="00CD1312"/>
    <w:rsid w:val="00CD1DA1"/>
    <w:rsid w:val="00CD38C2"/>
    <w:rsid w:val="00CD3E9C"/>
    <w:rsid w:val="00CE147C"/>
    <w:rsid w:val="00CE1627"/>
    <w:rsid w:val="00CE2654"/>
    <w:rsid w:val="00CE2E01"/>
    <w:rsid w:val="00CE4E8B"/>
    <w:rsid w:val="00CE7A0C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342D"/>
    <w:rsid w:val="00D25312"/>
    <w:rsid w:val="00D304D3"/>
    <w:rsid w:val="00D31AF1"/>
    <w:rsid w:val="00D323EC"/>
    <w:rsid w:val="00D32808"/>
    <w:rsid w:val="00D32CE5"/>
    <w:rsid w:val="00D33B4B"/>
    <w:rsid w:val="00D348F8"/>
    <w:rsid w:val="00D34FB4"/>
    <w:rsid w:val="00D365F4"/>
    <w:rsid w:val="00D42170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48CF"/>
    <w:rsid w:val="00D55886"/>
    <w:rsid w:val="00D56931"/>
    <w:rsid w:val="00D61135"/>
    <w:rsid w:val="00D613F4"/>
    <w:rsid w:val="00D61EE8"/>
    <w:rsid w:val="00D6200D"/>
    <w:rsid w:val="00D63B38"/>
    <w:rsid w:val="00D6492E"/>
    <w:rsid w:val="00D652B1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15B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3D78"/>
    <w:rsid w:val="00DB4B02"/>
    <w:rsid w:val="00DB542E"/>
    <w:rsid w:val="00DC2B16"/>
    <w:rsid w:val="00DC3C95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3CCC"/>
    <w:rsid w:val="00DF5063"/>
    <w:rsid w:val="00DF617A"/>
    <w:rsid w:val="00DF771F"/>
    <w:rsid w:val="00E00775"/>
    <w:rsid w:val="00E00F77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42B5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0EF5"/>
    <w:rsid w:val="00E814B6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4862"/>
    <w:rsid w:val="00EA6C59"/>
    <w:rsid w:val="00EA73C9"/>
    <w:rsid w:val="00EA7B1A"/>
    <w:rsid w:val="00EB00D7"/>
    <w:rsid w:val="00EB128A"/>
    <w:rsid w:val="00EB154D"/>
    <w:rsid w:val="00EB297A"/>
    <w:rsid w:val="00EB29AB"/>
    <w:rsid w:val="00EB2E6D"/>
    <w:rsid w:val="00EB4D23"/>
    <w:rsid w:val="00EB6EA1"/>
    <w:rsid w:val="00EB7666"/>
    <w:rsid w:val="00EB78AE"/>
    <w:rsid w:val="00EB7D60"/>
    <w:rsid w:val="00EC0343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0E0C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32F5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3F22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76857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490"/>
    <w:rsid w:val="00FC62A9"/>
    <w:rsid w:val="00FC6C72"/>
    <w:rsid w:val="00FC6D97"/>
    <w:rsid w:val="00FC72FB"/>
    <w:rsid w:val="00FC789D"/>
    <w:rsid w:val="00FC7C08"/>
    <w:rsid w:val="00FD024B"/>
    <w:rsid w:val="00FD3078"/>
    <w:rsid w:val="00FD3A19"/>
    <w:rsid w:val="00FD68A1"/>
    <w:rsid w:val="00FE0C00"/>
    <w:rsid w:val="00FE17A9"/>
    <w:rsid w:val="00FE1CAC"/>
    <w:rsid w:val="00FE3929"/>
    <w:rsid w:val="00FE3AB4"/>
    <w:rsid w:val="00FE6661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12926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E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86A5-2969-4BAC-ABCC-CF8CDEF6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819</TotalTime>
  <Pages>8</Pages>
  <Words>1239</Words>
  <Characters>6816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8039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44</cp:revision>
  <cp:lastPrinted>2008-09-11T22:09:00Z</cp:lastPrinted>
  <dcterms:created xsi:type="dcterms:W3CDTF">2018-06-03T22:23:00Z</dcterms:created>
  <dcterms:modified xsi:type="dcterms:W3CDTF">2020-03-12T21:17:00Z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