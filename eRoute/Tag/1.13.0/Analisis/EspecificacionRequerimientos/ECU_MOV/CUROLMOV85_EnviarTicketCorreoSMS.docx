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BA0346">
        <w:t>Enviar Ticket por Correo o SMS – CUROLMOV85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78686D">
        <w:rPr>
          <w:rFonts w:cs="Arial"/>
          <w:lang w:val="es-MX" w:eastAsia="en-US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B5551" w:rsidP="008C7E3A">
            <w:pPr>
              <w:pStyle w:val="Tabletext"/>
              <w:jc w:val="center"/>
            </w:pPr>
            <w:r>
              <w:t>08/12</w:t>
            </w:r>
            <w:r w:rsidR="00533FCB">
              <w:t>/201</w:t>
            </w:r>
            <w:r w:rsidR="0078686D">
              <w:t>6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240731">
              <w:t>Enviar Ticket por Correo o SMS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</w:t>
            </w:r>
            <w:r w:rsidR="0078686D">
              <w:t xml:space="preserve"> al Estándar de Casos de Uso 1.3</w:t>
            </w:r>
            <w:r w:rsidRPr="00AE2E70">
              <w:t>.</w:t>
            </w:r>
          </w:p>
          <w:p w:rsidR="00533FCB" w:rsidRPr="00333B30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333B30">
              <w:rPr>
                <w:sz w:val="20"/>
                <w:szCs w:val="20"/>
              </w:rPr>
              <w:t>Folio CAI 000</w:t>
            </w:r>
            <w:r w:rsidR="00333B30" w:rsidRPr="00333B30">
              <w:rPr>
                <w:sz w:val="20"/>
                <w:szCs w:val="20"/>
              </w:rPr>
              <w:t>4073</w:t>
            </w:r>
          </w:p>
          <w:p w:rsidR="00820938" w:rsidRDefault="0078686D" w:rsidP="0078686D">
            <w:pPr>
              <w:pStyle w:val="Sinespaciado"/>
            </w:pPr>
            <w:r w:rsidRPr="00333B30">
              <w:rPr>
                <w:sz w:val="20"/>
                <w:szCs w:val="20"/>
              </w:rPr>
              <w:t>(eRoute</w:t>
            </w:r>
            <w:r w:rsidR="00820938" w:rsidRPr="00333B30">
              <w:rPr>
                <w:sz w:val="20"/>
                <w:szCs w:val="20"/>
              </w:rPr>
              <w:t>, 1.</w:t>
            </w:r>
            <w:r w:rsidR="00333B30" w:rsidRPr="00333B30">
              <w:rPr>
                <w:sz w:val="20"/>
                <w:szCs w:val="20"/>
              </w:rPr>
              <w:t>10</w:t>
            </w:r>
            <w:r w:rsidR="00820938" w:rsidRPr="00333B30">
              <w:rPr>
                <w:sz w:val="20"/>
                <w:szCs w:val="20"/>
              </w:rPr>
              <w:t>.0.0</w:t>
            </w:r>
            <w:r w:rsidR="002216EE">
              <w:rPr>
                <w:sz w:val="20"/>
                <w:szCs w:val="20"/>
              </w:rPr>
              <w:t xml:space="preserve"> – 4.15.0.0</w:t>
            </w:r>
            <w:r w:rsidR="00820938" w:rsidRPr="00333B30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0931E8" w:rsidRPr="00CA7A7F" w:rsidTr="00DF3C27">
        <w:trPr>
          <w:jc w:val="center"/>
        </w:trPr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931E8" w:rsidRPr="00424766" w:rsidRDefault="000931E8" w:rsidP="000931E8">
            <w:pPr>
              <w:pStyle w:val="Sinespaciado"/>
              <w:rPr>
                <w:highlight w:val="yellow"/>
              </w:rPr>
            </w:pPr>
          </w:p>
        </w:tc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rPr>
                <w:highlight w:val="yellow"/>
              </w:rPr>
            </w:pPr>
          </w:p>
        </w:tc>
      </w:tr>
      <w:tr w:rsidR="00F8010D" w:rsidRPr="00CA7A7F" w:rsidTr="00DF3C27">
        <w:trPr>
          <w:jc w:val="center"/>
        </w:trPr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0A70AC" w:rsidRPr="00E371C3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rPr>
                <w:highlight w:val="gree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:rsidR="00E020C5" w:rsidRPr="00E020C5" w:rsidRDefault="00E020C5" w:rsidP="00E020C5">
            <w:pPr>
              <w:pStyle w:val="Tabletext"/>
              <w:rPr>
                <w:highlight w:val="cyan"/>
              </w:rPr>
            </w:pPr>
          </w:p>
        </w:tc>
        <w:tc>
          <w:tcPr>
            <w:tcW w:w="2304" w:type="dxa"/>
          </w:tcPr>
          <w:p w:rsidR="007948BC" w:rsidRPr="00E020C5" w:rsidRDefault="007948BC" w:rsidP="00DF3C27">
            <w:pPr>
              <w:pStyle w:val="Tabletext"/>
              <w:rPr>
                <w:highlight w:val="cyan"/>
              </w:rPr>
            </w:pPr>
          </w:p>
        </w:tc>
      </w:tr>
      <w:tr w:rsidR="002A5280" w:rsidRPr="00CA7A7F" w:rsidTr="00DF3C27">
        <w:trPr>
          <w:jc w:val="center"/>
        </w:trPr>
        <w:tc>
          <w:tcPr>
            <w:tcW w:w="2304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2A5280" w:rsidRPr="00CA7A7F" w:rsidRDefault="002A5280" w:rsidP="002A5280">
            <w:pPr>
              <w:pStyle w:val="Tabletext"/>
            </w:pPr>
          </w:p>
        </w:tc>
        <w:tc>
          <w:tcPr>
            <w:tcW w:w="2304" w:type="dxa"/>
          </w:tcPr>
          <w:p w:rsidR="002A5280" w:rsidRPr="00CA7A7F" w:rsidRDefault="002A5280" w:rsidP="002A5280">
            <w:pPr>
              <w:pStyle w:val="Tabletext"/>
              <w:jc w:val="lef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0B61B9" w:rsidRDefault="000B61B9">
      <w:pPr>
        <w:rPr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99059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72898666" w:history="1">
        <w:r w:rsidR="00990596" w:rsidRPr="00F56EED">
          <w:rPr>
            <w:rStyle w:val="Hipervnculo"/>
            <w:lang w:val="es-GT"/>
          </w:rPr>
          <w:t xml:space="preserve">Especificación de Casos de Uso: </w:t>
        </w:r>
        <w:r w:rsidR="00990596" w:rsidRPr="00F56EED">
          <w:rPr>
            <w:rStyle w:val="Hipervnculo"/>
          </w:rPr>
          <w:t xml:space="preserve"> Enviar Ticket por Correo o SMS – CUROLMOV85</w:t>
        </w:r>
        <w:r w:rsidR="00990596">
          <w:rPr>
            <w:webHidden/>
          </w:rPr>
          <w:tab/>
        </w:r>
        <w:r w:rsidR="00990596">
          <w:rPr>
            <w:webHidden/>
          </w:rPr>
          <w:fldChar w:fldCharType="begin"/>
        </w:r>
        <w:r w:rsidR="00990596">
          <w:rPr>
            <w:webHidden/>
          </w:rPr>
          <w:instrText xml:space="preserve"> PAGEREF _Toc472898666 \h </w:instrText>
        </w:r>
        <w:r w:rsidR="00990596">
          <w:rPr>
            <w:webHidden/>
          </w:rPr>
        </w:r>
        <w:r w:rsidR="00990596">
          <w:rPr>
            <w:webHidden/>
          </w:rPr>
          <w:fldChar w:fldCharType="separate"/>
        </w:r>
        <w:r w:rsidR="00990596">
          <w:rPr>
            <w:webHidden/>
          </w:rPr>
          <w:t>4</w:t>
        </w:r>
        <w:r w:rsidR="00990596">
          <w:rPr>
            <w:webHidden/>
          </w:rPr>
          <w:fldChar w:fldCharType="end"/>
        </w:r>
      </w:hyperlink>
    </w:p>
    <w:p w:rsidR="00990596" w:rsidRDefault="009905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2898667" w:history="1">
        <w:r w:rsidRPr="00F56EED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_Toc472898667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0596" w:rsidRDefault="009905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2898668" w:history="1">
        <w:r w:rsidRPr="00F56EED">
          <w:rPr>
            <w:rStyle w:val="Hipervnculo"/>
          </w:rPr>
          <w:t>2 Caso de uso: Enviar Ticket por Correo o SMS – CUROLMOV85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_Toc472898668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0596" w:rsidRDefault="009905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2898671" w:history="1">
        <w:r w:rsidRPr="00F56EE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2898672" w:history="1">
        <w:r w:rsidRPr="00F56EED">
          <w:rPr>
            <w:rStyle w:val="Hipervnculo"/>
          </w:rPr>
          <w:t>3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_Toc472898672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0596" w:rsidRDefault="009905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2898673" w:history="1">
        <w:r w:rsidRPr="00F56EED">
          <w:rPr>
            <w:rStyle w:val="Hipervnculo"/>
          </w:rPr>
          <w:t>4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_Toc472898673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0596" w:rsidRDefault="009905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2898676" w:history="1">
        <w:r w:rsidRPr="00F56EED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2898677" w:history="1">
        <w:r w:rsidRPr="00F56EED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2898678" w:history="1">
        <w:r w:rsidRPr="00F56EED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2898679" w:history="1">
        <w:r w:rsidRPr="00F56EED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_Toc472898679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0596" w:rsidRDefault="009905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2898681" w:history="1">
        <w:r w:rsidRPr="00F56EED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2898682" w:history="1">
        <w:r w:rsidRPr="00F56EE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2898683" w:history="1">
        <w:r w:rsidRPr="00F56EE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2898684" w:history="1">
        <w:r w:rsidRPr="00F56EE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2898685" w:history="1">
        <w:r w:rsidRPr="00F56EED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_Toc472898685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90596" w:rsidRDefault="009905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2898687" w:history="1">
        <w:r w:rsidRPr="00F56EED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56EED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_Toc472898687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0596" w:rsidRDefault="009905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2898688" w:history="1">
        <w:r w:rsidRPr="00F56EED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_Toc472898688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0B61B9" w:rsidRDefault="000B61B9">
      <w:pPr>
        <w:rPr>
          <w:sz w:val="20"/>
          <w:szCs w:val="20"/>
          <w:lang w:val="es-MX" w:eastAsia="en-US"/>
        </w:rPr>
      </w:pPr>
      <w: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7A60A7" w:rsidP="000657CE">
      <w:pPr>
        <w:pStyle w:val="Ttulo1"/>
        <w:tabs>
          <w:tab w:val="clear" w:pos="720"/>
        </w:tabs>
        <w:autoSpaceDE/>
        <w:autoSpaceDN/>
        <w:adjustRightInd/>
        <w:ind w:left="0" w:firstLine="0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72898666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BA0346">
        <w:t>Enviar Ticket por Correo o SMS – CUROLMOV85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72898667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72898668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BA0346">
        <w:t>Enviar Ticket por Correo o SMS – CUROLMOV85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96116917"/>
      <w:bookmarkStart w:id="14" w:name="_Toc396148743"/>
      <w:bookmarkStart w:id="15" w:name="_Toc396923592"/>
      <w:bookmarkStart w:id="16" w:name="_Toc397092438"/>
      <w:bookmarkStart w:id="17" w:name="_Toc397092461"/>
      <w:bookmarkStart w:id="18" w:name="_Toc398221005"/>
      <w:bookmarkStart w:id="19" w:name="_Toc398221048"/>
      <w:bookmarkStart w:id="20" w:name="_Toc398221307"/>
      <w:bookmarkStart w:id="21" w:name="_Toc398285463"/>
      <w:bookmarkStart w:id="22" w:name="_Toc398285554"/>
      <w:bookmarkStart w:id="23" w:name="_Toc418590969"/>
      <w:bookmarkStart w:id="24" w:name="_Toc418591456"/>
      <w:bookmarkStart w:id="25" w:name="_Toc435123184"/>
      <w:bookmarkStart w:id="26" w:name="_Toc435123228"/>
      <w:bookmarkStart w:id="27" w:name="_Toc466356547"/>
      <w:bookmarkStart w:id="28" w:name="_Toc466418724"/>
      <w:bookmarkStart w:id="29" w:name="_Toc466422855"/>
      <w:bookmarkStart w:id="30" w:name="_Toc469981248"/>
      <w:bookmarkStart w:id="31" w:name="_Toc470693147"/>
      <w:bookmarkStart w:id="32" w:name="_Toc470693777"/>
      <w:bookmarkStart w:id="33" w:name="_Toc470792296"/>
      <w:bookmarkStart w:id="34" w:name="_Toc471782459"/>
      <w:bookmarkStart w:id="35" w:name="_Toc472694932"/>
      <w:bookmarkStart w:id="36" w:name="_Toc182735725"/>
      <w:bookmarkStart w:id="37" w:name="_Toc47289866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8" w:name="_Toc371876255"/>
      <w:bookmarkStart w:id="39" w:name="_Toc371876856"/>
      <w:bookmarkStart w:id="40" w:name="_Toc375058653"/>
      <w:bookmarkStart w:id="41" w:name="_Toc375058759"/>
      <w:bookmarkStart w:id="42" w:name="_Toc375068675"/>
      <w:bookmarkStart w:id="43" w:name="_Toc396116918"/>
      <w:bookmarkStart w:id="44" w:name="_Toc396148744"/>
      <w:bookmarkStart w:id="45" w:name="_Toc396923593"/>
      <w:bookmarkStart w:id="46" w:name="_Toc397092439"/>
      <w:bookmarkStart w:id="47" w:name="_Toc397092462"/>
      <w:bookmarkStart w:id="48" w:name="_Toc398221006"/>
      <w:bookmarkStart w:id="49" w:name="_Toc398221049"/>
      <w:bookmarkStart w:id="50" w:name="_Toc398221308"/>
      <w:bookmarkStart w:id="51" w:name="_Toc398285464"/>
      <w:bookmarkStart w:id="52" w:name="_Toc398285555"/>
      <w:bookmarkStart w:id="53" w:name="_Toc418590970"/>
      <w:bookmarkStart w:id="54" w:name="_Toc418591457"/>
      <w:bookmarkStart w:id="55" w:name="_Toc435123185"/>
      <w:bookmarkStart w:id="56" w:name="_Toc435123229"/>
      <w:bookmarkStart w:id="57" w:name="_Toc466356548"/>
      <w:bookmarkStart w:id="58" w:name="_Toc466418725"/>
      <w:bookmarkStart w:id="59" w:name="_Toc466422856"/>
      <w:bookmarkStart w:id="60" w:name="_Toc469981249"/>
      <w:bookmarkStart w:id="61" w:name="_Toc470693148"/>
      <w:bookmarkStart w:id="62" w:name="_Toc470693778"/>
      <w:bookmarkStart w:id="63" w:name="_Toc470792297"/>
      <w:bookmarkStart w:id="64" w:name="_Toc471782460"/>
      <w:bookmarkStart w:id="65" w:name="_Toc472694933"/>
      <w:bookmarkStart w:id="66" w:name="_Toc47289867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67" w:name="_Toc472898671"/>
      <w:r w:rsidRPr="00CA7A7F">
        <w:t>Descripción</w:t>
      </w:r>
      <w:bookmarkEnd w:id="36"/>
      <w:bookmarkEnd w:id="67"/>
    </w:p>
    <w:p w:rsidR="00351247" w:rsidRPr="00351247" w:rsidRDefault="00351247" w:rsidP="00351247"/>
    <w:p w:rsidR="00494D5F" w:rsidRDefault="0078686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Presenta</w:t>
      </w:r>
      <w:r w:rsidR="00351247">
        <w:rPr>
          <w:rFonts w:cs="Arial"/>
          <w:sz w:val="20"/>
          <w:szCs w:val="20"/>
        </w:rPr>
        <w:t xml:space="preserve"> una pantalla </w:t>
      </w:r>
      <w:r>
        <w:rPr>
          <w:rFonts w:cs="Arial"/>
          <w:sz w:val="20"/>
          <w:szCs w:val="20"/>
        </w:rPr>
        <w:t xml:space="preserve">mediante la cual se permite </w:t>
      </w:r>
      <w:r w:rsidR="00AB5551">
        <w:rPr>
          <w:rFonts w:cs="Arial"/>
          <w:sz w:val="20"/>
          <w:szCs w:val="20"/>
        </w:rPr>
        <w:t>visualizar/</w:t>
      </w:r>
      <w:r>
        <w:rPr>
          <w:rFonts w:cs="Arial"/>
          <w:sz w:val="20"/>
          <w:szCs w:val="20"/>
        </w:rPr>
        <w:t xml:space="preserve">capturar </w:t>
      </w:r>
      <w:r w:rsidR="00AB5551">
        <w:rPr>
          <w:rFonts w:cs="Arial"/>
          <w:sz w:val="20"/>
          <w:szCs w:val="20"/>
        </w:rPr>
        <w:t>el correo electrónico</w:t>
      </w:r>
      <w:r w:rsidR="000D41CC">
        <w:rPr>
          <w:rFonts w:cs="Arial"/>
          <w:sz w:val="20"/>
          <w:szCs w:val="20"/>
        </w:rPr>
        <w:t xml:space="preserve"> o teléfono del cliente</w:t>
      </w:r>
      <w:r>
        <w:rPr>
          <w:rFonts w:cs="Arial"/>
          <w:sz w:val="20"/>
          <w:szCs w:val="20"/>
        </w:rPr>
        <w:t>,</w:t>
      </w:r>
      <w:r w:rsidR="000D41CC">
        <w:rPr>
          <w:rFonts w:cs="Arial"/>
          <w:sz w:val="20"/>
          <w:szCs w:val="20"/>
        </w:rPr>
        <w:t xml:space="preserve"> permitiendo editarlo y guardarlo,</w:t>
      </w:r>
      <w:r>
        <w:rPr>
          <w:rFonts w:cs="Arial"/>
          <w:sz w:val="20"/>
          <w:szCs w:val="20"/>
        </w:rPr>
        <w:t xml:space="preserve"> </w:t>
      </w:r>
      <w:r w:rsidR="000D41CC">
        <w:rPr>
          <w:rFonts w:cs="Arial"/>
          <w:sz w:val="20"/>
          <w:szCs w:val="20"/>
        </w:rPr>
        <w:t>para posteriormente realizar el envío del ticket al cliente en formato PDF, ya sea por correo electrónico o vía SMS</w:t>
      </w:r>
      <w:r w:rsidR="00351247"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657CE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182735724"/>
      <w:bookmarkStart w:id="69" w:name="_Toc472898672"/>
      <w:r>
        <w:t xml:space="preserve">3 </w:t>
      </w:r>
      <w:r w:rsidR="007B6535" w:rsidRPr="00CA7A7F">
        <w:t>Diagrama de Casos de Uso</w:t>
      </w:r>
      <w:bookmarkEnd w:id="69"/>
    </w:p>
    <w:bookmarkEnd w:id="68"/>
    <w:p w:rsidR="00B20347" w:rsidRPr="00CA7A7F" w:rsidRDefault="00CB5C96" w:rsidP="00982F65">
      <w:pPr>
        <w:rPr>
          <w:i/>
          <w:iCs/>
          <w:color w:val="0000FF"/>
          <w:lang w:val="es-MX"/>
        </w:rPr>
      </w:pPr>
      <w:r w:rsidRPr="00CB5C9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3491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4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657CE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182735726"/>
      <w:bookmarkStart w:id="71" w:name="_Toc472898673"/>
      <w:r>
        <w:t xml:space="preserve">4 </w:t>
      </w:r>
      <w:r w:rsidR="00481C4A" w:rsidRPr="00CA7A7F">
        <w:t>Precondiciones</w:t>
      </w:r>
      <w:bookmarkEnd w:id="70"/>
      <w:bookmarkEnd w:id="7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2" w:name="_Toc371876259"/>
      <w:bookmarkStart w:id="73" w:name="_Toc371876860"/>
      <w:bookmarkStart w:id="74" w:name="_Toc375058657"/>
      <w:bookmarkStart w:id="75" w:name="_Toc375058763"/>
      <w:bookmarkStart w:id="76" w:name="_Toc375068679"/>
      <w:bookmarkStart w:id="77" w:name="_Toc396116922"/>
      <w:bookmarkStart w:id="78" w:name="_Toc396148748"/>
      <w:bookmarkStart w:id="79" w:name="_Toc396923597"/>
      <w:bookmarkStart w:id="80" w:name="_Toc397092443"/>
      <w:bookmarkStart w:id="81" w:name="_Toc397092466"/>
      <w:bookmarkStart w:id="82" w:name="_Toc398221010"/>
      <w:bookmarkStart w:id="83" w:name="_Toc398221053"/>
      <w:bookmarkStart w:id="84" w:name="_Toc398221312"/>
      <w:bookmarkStart w:id="85" w:name="_Toc398285468"/>
      <w:bookmarkStart w:id="86" w:name="_Toc398285559"/>
      <w:bookmarkStart w:id="87" w:name="_Toc418590974"/>
      <w:bookmarkStart w:id="88" w:name="_Toc418591461"/>
      <w:bookmarkStart w:id="89" w:name="_Toc435123189"/>
      <w:bookmarkStart w:id="90" w:name="_Toc435123233"/>
      <w:bookmarkStart w:id="91" w:name="_Toc466356552"/>
      <w:bookmarkStart w:id="92" w:name="_Toc466418729"/>
      <w:bookmarkStart w:id="93" w:name="_Toc466422860"/>
      <w:bookmarkStart w:id="94" w:name="_Toc469981253"/>
      <w:bookmarkStart w:id="95" w:name="_Toc470693152"/>
      <w:bookmarkStart w:id="96" w:name="_Toc470693782"/>
      <w:bookmarkStart w:id="97" w:name="_Toc470792301"/>
      <w:bookmarkStart w:id="98" w:name="_Toc471782464"/>
      <w:bookmarkStart w:id="99" w:name="_Toc472694937"/>
      <w:bookmarkStart w:id="100" w:name="_Toc365897744"/>
      <w:bookmarkStart w:id="101" w:name="_Toc472898674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2" w:name="_Toc371876260"/>
      <w:bookmarkStart w:id="103" w:name="_Toc371876861"/>
      <w:bookmarkStart w:id="104" w:name="_Toc375058658"/>
      <w:bookmarkStart w:id="105" w:name="_Toc375058764"/>
      <w:bookmarkStart w:id="106" w:name="_Toc375068680"/>
      <w:bookmarkStart w:id="107" w:name="_Toc396116923"/>
      <w:bookmarkStart w:id="108" w:name="_Toc396148749"/>
      <w:bookmarkStart w:id="109" w:name="_Toc396923598"/>
      <w:bookmarkStart w:id="110" w:name="_Toc397092444"/>
      <w:bookmarkStart w:id="111" w:name="_Toc397092467"/>
      <w:bookmarkStart w:id="112" w:name="_Toc398221011"/>
      <w:bookmarkStart w:id="113" w:name="_Toc398221054"/>
      <w:bookmarkStart w:id="114" w:name="_Toc398221313"/>
      <w:bookmarkStart w:id="115" w:name="_Toc398285469"/>
      <w:bookmarkStart w:id="116" w:name="_Toc398285560"/>
      <w:bookmarkStart w:id="117" w:name="_Toc418590975"/>
      <w:bookmarkStart w:id="118" w:name="_Toc418591462"/>
      <w:bookmarkStart w:id="119" w:name="_Toc435123190"/>
      <w:bookmarkStart w:id="120" w:name="_Toc435123234"/>
      <w:bookmarkStart w:id="121" w:name="_Toc466356553"/>
      <w:bookmarkStart w:id="122" w:name="_Toc466418730"/>
      <w:bookmarkStart w:id="123" w:name="_Toc466422861"/>
      <w:bookmarkStart w:id="124" w:name="_Toc469981254"/>
      <w:bookmarkStart w:id="125" w:name="_Toc470693153"/>
      <w:bookmarkStart w:id="126" w:name="_Toc470693783"/>
      <w:bookmarkStart w:id="127" w:name="_Toc470792302"/>
      <w:bookmarkStart w:id="128" w:name="_Toc471782465"/>
      <w:bookmarkStart w:id="129" w:name="_Toc472694938"/>
      <w:bookmarkStart w:id="130" w:name="_Toc472898675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31" w:name="_Toc472898676"/>
      <w:r>
        <w:t>Actores</w:t>
      </w:r>
      <w:bookmarkEnd w:id="131"/>
    </w:p>
    <w:p w:rsidR="00DA7FF6" w:rsidRPr="0078686D" w:rsidRDefault="00DA7FF6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78686D"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2" w:name="_Toc472898677"/>
      <w:r>
        <w:rPr>
          <w:rFonts w:cs="Arial"/>
        </w:rPr>
        <w:t>Generales</w:t>
      </w:r>
      <w:bookmarkEnd w:id="100"/>
      <w:bookmarkEnd w:id="132"/>
    </w:p>
    <w:p w:rsidR="0078686D" w:rsidRDefault="000D41C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conexión de datos para realizar el envío del correo electrónico o bien para realizar la conexión con el servidor y enviar a este el PDF para que el cliente lo consulte posteriormente.</w:t>
      </w:r>
    </w:p>
    <w:p w:rsidR="000D41CC" w:rsidRDefault="000D41C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dispositivo debe contar con servicio de</w:t>
      </w:r>
      <w:r w:rsidR="00FC7722">
        <w:rPr>
          <w:rFonts w:cs="Arial"/>
          <w:sz w:val="20"/>
          <w:szCs w:val="20"/>
        </w:rPr>
        <w:t xml:space="preserve"> prepago para envío de</w:t>
      </w:r>
      <w:r>
        <w:rPr>
          <w:rFonts w:cs="Arial"/>
          <w:sz w:val="20"/>
          <w:szCs w:val="20"/>
        </w:rPr>
        <w:t xml:space="preserve"> mensajes de texto</w:t>
      </w:r>
      <w:r w:rsidR="00FC7722">
        <w:rPr>
          <w:rFonts w:cs="Arial"/>
          <w:sz w:val="20"/>
          <w:szCs w:val="20"/>
        </w:rPr>
        <w:t xml:space="preserve"> (SMS)</w:t>
      </w:r>
      <w:r>
        <w:rPr>
          <w:rFonts w:cs="Arial"/>
          <w:sz w:val="20"/>
          <w:szCs w:val="20"/>
        </w:rPr>
        <w:t>.</w:t>
      </w:r>
    </w:p>
    <w:p w:rsidR="00FC7722" w:rsidRDefault="00FC7722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dispositivo debe contar con una cuenta de Google activa asociada a Android.</w:t>
      </w:r>
    </w:p>
    <w:p w:rsidR="00FC7722" w:rsidRDefault="00FC7722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dispositivo debe contar con un número de celular asociado.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3" w:name="_Toc371872081"/>
      <w:bookmarkStart w:id="134" w:name="_Toc472898678"/>
      <w:r>
        <w:rPr>
          <w:rFonts w:cs="Arial"/>
        </w:rPr>
        <w:t>Parámetros</w:t>
      </w:r>
      <w:bookmarkEnd w:id="133"/>
      <w:bookmarkEnd w:id="134"/>
    </w:p>
    <w:p w:rsidR="009135AA" w:rsidRDefault="000D41C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TipoEnvio</w:t>
      </w:r>
      <w:proofErr w:type="spellEnd"/>
      <w:r>
        <w:rPr>
          <w:sz w:val="20"/>
          <w:szCs w:val="20"/>
          <w:lang w:val="es-MX" w:eastAsia="en-US"/>
        </w:rPr>
        <w:t xml:space="preserve"> (Correo/SMS)</w:t>
      </w:r>
    </w:p>
    <w:p w:rsidR="000D41CC" w:rsidRDefault="000D41C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TransProdId</w:t>
      </w:r>
      <w:proofErr w:type="spellEnd"/>
      <w:r w:rsidR="00DE19A0">
        <w:rPr>
          <w:sz w:val="20"/>
          <w:szCs w:val="20"/>
          <w:lang w:val="es-MX" w:eastAsia="en-US"/>
        </w:rPr>
        <w:t xml:space="preserve"> </w:t>
      </w:r>
      <w:r w:rsidR="00DE19A0" w:rsidRPr="00DE19A0">
        <w:rPr>
          <w:i/>
          <w:sz w:val="20"/>
          <w:szCs w:val="20"/>
          <w:lang w:val="es-MX" w:eastAsia="en-US"/>
        </w:rPr>
        <w:t>(cadena separada por comas)</w:t>
      </w:r>
    </w:p>
    <w:p w:rsidR="007028CB" w:rsidRPr="002F12EE" w:rsidRDefault="007028CB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ABNId</w:t>
      </w:r>
      <w:proofErr w:type="spellEnd"/>
      <w:r w:rsidR="00DE19A0">
        <w:rPr>
          <w:sz w:val="20"/>
          <w:szCs w:val="20"/>
          <w:lang w:val="es-MX" w:eastAsia="en-US"/>
        </w:rPr>
        <w:t xml:space="preserve"> </w:t>
      </w:r>
      <w:r w:rsidR="00DE19A0" w:rsidRPr="00DE19A0">
        <w:rPr>
          <w:i/>
          <w:sz w:val="20"/>
          <w:szCs w:val="20"/>
          <w:lang w:val="es-MX" w:eastAsia="en-US"/>
        </w:rPr>
        <w:t>(cadena separada por comas)</w:t>
      </w:r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5" w:name="_Toc52616584"/>
      <w:bookmarkStart w:id="136" w:name="_Toc182735728"/>
      <w:bookmarkStart w:id="137" w:name="_Toc472898679"/>
      <w:r>
        <w:t xml:space="preserve">5  </w:t>
      </w:r>
      <w:r w:rsidR="00481C4A" w:rsidRPr="00CA7A7F">
        <w:t>Flujo de eventos</w:t>
      </w:r>
      <w:bookmarkEnd w:id="135"/>
      <w:bookmarkEnd w:id="136"/>
      <w:bookmarkEnd w:id="13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38" w:name="_Toc371876265"/>
      <w:bookmarkStart w:id="139" w:name="_Toc371876866"/>
      <w:bookmarkStart w:id="140" w:name="_Toc375058663"/>
      <w:bookmarkStart w:id="141" w:name="_Toc375058769"/>
      <w:bookmarkStart w:id="142" w:name="_Toc375068685"/>
      <w:bookmarkStart w:id="143" w:name="_Toc396116928"/>
      <w:bookmarkStart w:id="144" w:name="_Toc396148754"/>
      <w:bookmarkStart w:id="145" w:name="_Toc396923603"/>
      <w:bookmarkStart w:id="146" w:name="_Toc397092449"/>
      <w:bookmarkStart w:id="147" w:name="_Toc397092472"/>
      <w:bookmarkStart w:id="148" w:name="_Toc398221016"/>
      <w:bookmarkStart w:id="149" w:name="_Toc398221059"/>
      <w:bookmarkStart w:id="150" w:name="_Toc398221318"/>
      <w:bookmarkStart w:id="151" w:name="_Toc398285474"/>
      <w:bookmarkStart w:id="152" w:name="_Toc398285565"/>
      <w:bookmarkStart w:id="153" w:name="_Toc418590980"/>
      <w:bookmarkStart w:id="154" w:name="_Toc418591467"/>
      <w:bookmarkStart w:id="155" w:name="_Toc435123195"/>
      <w:bookmarkStart w:id="156" w:name="_Toc435123239"/>
      <w:bookmarkStart w:id="157" w:name="_Toc466356558"/>
      <w:bookmarkStart w:id="158" w:name="_Toc466418735"/>
      <w:bookmarkStart w:id="159" w:name="_Toc466422866"/>
      <w:bookmarkStart w:id="160" w:name="_Toc469981259"/>
      <w:bookmarkStart w:id="161" w:name="_Toc470693158"/>
      <w:bookmarkStart w:id="162" w:name="_Toc470693788"/>
      <w:bookmarkStart w:id="163" w:name="_Toc470792307"/>
      <w:bookmarkStart w:id="164" w:name="_Toc471782470"/>
      <w:bookmarkStart w:id="165" w:name="_Toc472694943"/>
      <w:bookmarkStart w:id="166" w:name="_Toc52616585"/>
      <w:bookmarkStart w:id="167" w:name="_Toc182735729"/>
      <w:bookmarkStart w:id="168" w:name="_Toc472898680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8"/>
    </w:p>
    <w:p w:rsidR="000D41CC" w:rsidRPr="00FC7722" w:rsidRDefault="00481C4A" w:rsidP="00FC7722">
      <w:pPr>
        <w:pStyle w:val="Ttulo2"/>
        <w:numPr>
          <w:ilvl w:val="1"/>
          <w:numId w:val="6"/>
        </w:numPr>
        <w:ind w:left="576"/>
        <w:jc w:val="left"/>
      </w:pPr>
      <w:bookmarkStart w:id="169" w:name="_Toc472898681"/>
      <w:r w:rsidRPr="00CA7A7F">
        <w:t>Flujo básico</w:t>
      </w:r>
      <w:bookmarkStart w:id="170" w:name="_Toc52616586"/>
      <w:bookmarkStart w:id="171" w:name="_Toc182735730"/>
      <w:bookmarkEnd w:id="166"/>
      <w:bookmarkEnd w:id="167"/>
      <w:bookmarkEnd w:id="169"/>
    </w:p>
    <w:p w:rsidR="00FC7722" w:rsidRDefault="00FC7722" w:rsidP="00FC772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caso de uso inicia cuando es invocado por alguno de los siguientes casos de uso:</w:t>
      </w:r>
    </w:p>
    <w:p w:rsidR="00FC7722" w:rsidRPr="00732BD5" w:rsidRDefault="00012692" w:rsidP="00FC77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hyperlink r:id="rId9" w:history="1">
        <w:r w:rsidR="00FC7722" w:rsidRPr="00732BD5">
          <w:rPr>
            <w:rStyle w:val="Hipervnculo"/>
            <w:b/>
            <w:sz w:val="20"/>
            <w:szCs w:val="20"/>
          </w:rPr>
          <w:t>Capturar Pedido</w:t>
        </w:r>
        <w:r w:rsidR="00FC7722">
          <w:rPr>
            <w:rStyle w:val="Hipervnculo"/>
            <w:b/>
            <w:sz w:val="20"/>
            <w:szCs w:val="20"/>
          </w:rPr>
          <w:t xml:space="preserve"> </w:t>
        </w:r>
        <w:r w:rsidR="00FC7722" w:rsidRPr="00732BD5">
          <w:rPr>
            <w:rStyle w:val="Hipervnculo"/>
            <w:b/>
            <w:sz w:val="20"/>
            <w:szCs w:val="20"/>
          </w:rPr>
          <w:t>- CUROLMOV18</w:t>
        </w:r>
      </w:hyperlink>
    </w:p>
    <w:p w:rsidR="00FC7722" w:rsidRPr="00732BD5" w:rsidRDefault="00012692" w:rsidP="00FC772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0" w:history="1">
        <w:r w:rsidR="00FC7722" w:rsidRPr="00732BD5">
          <w:rPr>
            <w:rStyle w:val="Hipervnculo"/>
            <w:b/>
            <w:sz w:val="20"/>
            <w:szCs w:val="20"/>
          </w:rPr>
          <w:t>Administrar Cambios de Producto – CUROLMOV26</w:t>
        </w:r>
      </w:hyperlink>
    </w:p>
    <w:p w:rsidR="00FC7722" w:rsidRPr="00732BD5" w:rsidRDefault="00012692" w:rsidP="00FC772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1" w:history="1">
        <w:r w:rsidR="00FC7722" w:rsidRPr="00732BD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FC7722" w:rsidRPr="00431DBE" w:rsidRDefault="00012692" w:rsidP="00FC7722">
      <w:pPr>
        <w:pStyle w:val="Prrafodelista"/>
        <w:numPr>
          <w:ilvl w:val="1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hyperlink r:id="rId12" w:history="1">
        <w:r w:rsidR="00FC7722" w:rsidRPr="00732BD5">
          <w:rPr>
            <w:rStyle w:val="Hipervnculo"/>
            <w:b/>
            <w:sz w:val="20"/>
            <w:szCs w:val="20"/>
          </w:rPr>
          <w:t>Capturar Ventas a Consignación – CUROLMOV44</w:t>
        </w:r>
      </w:hyperlink>
    </w:p>
    <w:p w:rsidR="00431DBE" w:rsidRPr="00385EC5" w:rsidRDefault="00012692" w:rsidP="00FC7722">
      <w:pPr>
        <w:pStyle w:val="Prrafodelista"/>
        <w:numPr>
          <w:ilvl w:val="1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hyperlink r:id="rId13" w:history="1">
        <w:r w:rsidR="00431DBE" w:rsidRPr="00385EC5">
          <w:rPr>
            <w:rStyle w:val="Hipervnculo"/>
            <w:b/>
            <w:sz w:val="20"/>
            <w:szCs w:val="20"/>
          </w:rPr>
          <w:t>Realizar Cobranza – CUROLMOV</w:t>
        </w:r>
        <w:r w:rsidR="00385EC5" w:rsidRPr="00385EC5">
          <w:rPr>
            <w:rStyle w:val="Hipervnculo"/>
            <w:b/>
            <w:sz w:val="20"/>
            <w:szCs w:val="20"/>
          </w:rPr>
          <w:t>23</w:t>
        </w:r>
      </w:hyperlink>
    </w:p>
    <w:p w:rsidR="00385EC5" w:rsidRPr="00732BD5" w:rsidRDefault="00012692" w:rsidP="00385E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14" w:history="1">
        <w:r w:rsidR="00385EC5" w:rsidRPr="00385EC5">
          <w:rPr>
            <w:rStyle w:val="Hipervnculo"/>
            <w:b/>
            <w:sz w:val="20"/>
            <w:szCs w:val="20"/>
          </w:rPr>
          <w:t>Generar Factura Electrónica – CUROLMOV45</w:t>
        </w:r>
      </w:hyperlink>
    </w:p>
    <w:p w:rsidR="00F80CD1" w:rsidRDefault="00F80CD1" w:rsidP="007F03F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A4131">
        <w:rPr>
          <w:rFonts w:cs="Arial"/>
          <w:sz w:val="20"/>
          <w:szCs w:val="20"/>
        </w:rPr>
        <w:t>recibe</w:t>
      </w:r>
      <w:r>
        <w:rPr>
          <w:rFonts w:cs="Arial"/>
          <w:sz w:val="20"/>
          <w:szCs w:val="20"/>
        </w:rPr>
        <w:t xml:space="preserve"> los siguientes parámetros de entrada:</w:t>
      </w:r>
    </w:p>
    <w:p w:rsidR="00F80CD1" w:rsidRDefault="00F80CD1" w:rsidP="00F80CD1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TipoEnvio</w:t>
      </w:r>
      <w:proofErr w:type="spellEnd"/>
    </w:p>
    <w:p w:rsidR="00F80CD1" w:rsidRDefault="00F80CD1" w:rsidP="00F80CD1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028CB" w:rsidRDefault="007028CB" w:rsidP="00F80CD1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F03FF" w:rsidRPr="007A1A2B" w:rsidRDefault="007F03FF" w:rsidP="007F03F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de sesión la siguiente información:</w:t>
      </w:r>
    </w:p>
    <w:p w:rsidR="007F03FF" w:rsidRDefault="00FA4131" w:rsidP="007F03FF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="007F03FF" w:rsidRPr="007A1A2B">
        <w:rPr>
          <w:rFonts w:cs="Arial"/>
          <w:sz w:val="20"/>
          <w:szCs w:val="20"/>
        </w:rPr>
        <w:t>Clave</w:t>
      </w:r>
      <w:proofErr w:type="spellEnd"/>
    </w:p>
    <w:p w:rsidR="00C47DC4" w:rsidRPr="007F03FF" w:rsidRDefault="00C47DC4" w:rsidP="007F03F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DE19A0" w:rsidRDefault="00DE19A0" w:rsidP="00943026">
      <w:pPr>
        <w:pStyle w:val="Prrafodelista"/>
        <w:numPr>
          <w:ilvl w:val="0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Para cada transacción o abono recibidos como parámetro</w:t>
      </w:r>
    </w:p>
    <w:p w:rsidR="007028CB" w:rsidRDefault="007028CB" w:rsidP="00DE19A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trata de una transacción (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&lt;&gt;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) de acuerdo a la información recibida como parámetro&gt;</w:t>
      </w:r>
    </w:p>
    <w:p w:rsidR="00943026" w:rsidRDefault="00943026" w:rsidP="00DE19A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943026" w:rsidRPr="00003ED2" w:rsidRDefault="00943026" w:rsidP="00DE19A0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TransProd</w:t>
      </w:r>
      <w:proofErr w:type="spellEnd"/>
    </w:p>
    <w:p w:rsidR="00943026" w:rsidRPr="00DE19A0" w:rsidRDefault="00943026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proofErr w:type="spellStart"/>
      <w:r w:rsidRPr="00DE19A0">
        <w:rPr>
          <w:sz w:val="20"/>
          <w:lang w:val="es-MX"/>
        </w:rPr>
        <w:t>TransProdId</w:t>
      </w:r>
      <w:proofErr w:type="spellEnd"/>
      <w:r w:rsidRPr="00DE19A0">
        <w:rPr>
          <w:sz w:val="20"/>
          <w:lang w:val="es-MX"/>
        </w:rPr>
        <w:t xml:space="preserve"> = </w:t>
      </w:r>
      <w:proofErr w:type="spellStart"/>
      <w:r w:rsidRPr="00DE19A0">
        <w:rPr>
          <w:sz w:val="20"/>
          <w:lang w:val="es-MX"/>
        </w:rPr>
        <w:t>TrasProdId</w:t>
      </w:r>
      <w:proofErr w:type="spellEnd"/>
      <w:r w:rsidRPr="00DE19A0">
        <w:rPr>
          <w:sz w:val="20"/>
          <w:lang w:val="es-MX"/>
        </w:rPr>
        <w:t xml:space="preserve"> recibido como parámetro</w:t>
      </w:r>
    </w:p>
    <w:p w:rsidR="00943026" w:rsidRDefault="00943026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r w:rsidRPr="00DE19A0">
        <w:rPr>
          <w:sz w:val="20"/>
          <w:lang w:val="es-MX"/>
        </w:rPr>
        <w:t>Folio</w:t>
      </w:r>
    </w:p>
    <w:p w:rsidR="008A2EEC" w:rsidRPr="00DE19A0" w:rsidRDefault="008A2EEC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943026" w:rsidRDefault="00943026" w:rsidP="0018730C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Pr="0018730C">
        <w:rPr>
          <w:sz w:val="20"/>
          <w:lang w:val="es-MX"/>
        </w:rPr>
        <w:t>registra</w:t>
      </w:r>
      <w:r>
        <w:rPr>
          <w:sz w:val="20"/>
          <w:lang w:val="es-MX"/>
        </w:rPr>
        <w:t xml:space="preserve"> en sesión la siguiente información:</w:t>
      </w:r>
    </w:p>
    <w:p w:rsidR="00943026" w:rsidRDefault="00943026" w:rsidP="0018730C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8A2EEC" w:rsidRDefault="008A2EEC" w:rsidP="0018730C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6044C1" w:rsidRDefault="006044C1" w:rsidP="00DE19A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trata de un abono (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&lt;&gt;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) de acuerdo a la información recibida como parámetro&gt;</w:t>
      </w:r>
    </w:p>
    <w:p w:rsidR="006044C1" w:rsidRDefault="006044C1" w:rsidP="00DE19A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6044C1" w:rsidRPr="00003ED2" w:rsidRDefault="006044C1" w:rsidP="00DE19A0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Abono</w:t>
      </w:r>
    </w:p>
    <w:p w:rsidR="006044C1" w:rsidRDefault="006044C1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</w:t>
      </w:r>
    </w:p>
    <w:p w:rsidR="006044C1" w:rsidRPr="007028CB" w:rsidRDefault="006044C1" w:rsidP="00DE19A0">
      <w:pPr>
        <w:pStyle w:val="Prrafodelista"/>
        <w:numPr>
          <w:ilvl w:val="4"/>
          <w:numId w:val="7"/>
        </w:numPr>
        <w:ind w:left="2977" w:hanging="992"/>
        <w:jc w:val="both"/>
        <w:rPr>
          <w:sz w:val="20"/>
          <w:lang w:val="es-MX"/>
        </w:rPr>
      </w:pPr>
      <w:r w:rsidRPr="007028CB">
        <w:rPr>
          <w:sz w:val="20"/>
          <w:lang w:val="es-MX"/>
        </w:rPr>
        <w:t>Folio</w:t>
      </w:r>
    </w:p>
    <w:p w:rsidR="006044C1" w:rsidRDefault="006044C1" w:rsidP="001D0686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Pr="0018730C">
        <w:rPr>
          <w:sz w:val="20"/>
          <w:lang w:val="es-MX"/>
        </w:rPr>
        <w:t>registra</w:t>
      </w:r>
      <w:r>
        <w:rPr>
          <w:sz w:val="20"/>
          <w:lang w:val="es-MX"/>
        </w:rPr>
        <w:t xml:space="preserve"> en sesión la siguiente información:</w:t>
      </w:r>
    </w:p>
    <w:p w:rsidR="006044C1" w:rsidRPr="006044C1" w:rsidRDefault="006044C1" w:rsidP="001D0686">
      <w:pPr>
        <w:pStyle w:val="Prrafodelista"/>
        <w:numPr>
          <w:ilvl w:val="3"/>
          <w:numId w:val="7"/>
        </w:numPr>
        <w:ind w:left="1985" w:hanging="709"/>
        <w:jc w:val="both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A4131" w:rsidRDefault="00FA4131" w:rsidP="001D0686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Tipo de Envío corresponde al envío por Correo (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TipoEnvio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2) de acuerdo a la información recibida como parámetro&gt;</w:t>
      </w:r>
    </w:p>
    <w:p w:rsidR="00FA4131" w:rsidRPr="00E939E7" w:rsidRDefault="00E939E7" w:rsidP="001D068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172" w:name="AO01_r"/>
      <w:r w:rsidR="00F4427B">
        <w:rPr>
          <w:rFonts w:cs="Arial"/>
          <w:b/>
          <w:sz w:val="20"/>
          <w:szCs w:val="20"/>
        </w:rPr>
        <w:fldChar w:fldCharType="begin"/>
      </w:r>
      <w:r w:rsidR="00F4427B">
        <w:rPr>
          <w:rFonts w:cs="Arial"/>
          <w:b/>
          <w:sz w:val="20"/>
          <w:szCs w:val="20"/>
        </w:rPr>
        <w:instrText xml:space="preserve"> HYPERLINK  \l "_AO01_Enviar_Ticket" </w:instrText>
      </w:r>
      <w:r w:rsidR="00F4427B">
        <w:rPr>
          <w:rFonts w:cs="Arial"/>
          <w:b/>
          <w:sz w:val="20"/>
          <w:szCs w:val="20"/>
        </w:rPr>
        <w:fldChar w:fldCharType="separate"/>
      </w:r>
      <w:r w:rsidRPr="00F4427B">
        <w:rPr>
          <w:rStyle w:val="Hipervnculo"/>
          <w:rFonts w:cs="Arial"/>
          <w:b/>
          <w:sz w:val="20"/>
          <w:szCs w:val="20"/>
        </w:rPr>
        <w:t>AO01 Enviar Ticket por Correo Electrónico</w:t>
      </w:r>
      <w:bookmarkEnd w:id="172"/>
      <w:r w:rsidR="00F4427B">
        <w:rPr>
          <w:rFonts w:cs="Arial"/>
          <w:b/>
          <w:sz w:val="20"/>
          <w:szCs w:val="20"/>
        </w:rPr>
        <w:fldChar w:fldCharType="end"/>
      </w:r>
    </w:p>
    <w:p w:rsidR="00E939E7" w:rsidRDefault="00E939E7" w:rsidP="001D0686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Tipo de Envío corresponde al envío por </w:t>
      </w:r>
      <w:r w:rsidR="00F4427B">
        <w:rPr>
          <w:rStyle w:val="Hipervnculo"/>
          <w:color w:val="auto"/>
          <w:sz w:val="20"/>
          <w:szCs w:val="20"/>
          <w:u w:val="none"/>
        </w:rPr>
        <w:t>SMS</w:t>
      </w:r>
      <w:r>
        <w:rPr>
          <w:rStyle w:val="Hipervnculo"/>
          <w:color w:val="auto"/>
          <w:sz w:val="20"/>
          <w:szCs w:val="20"/>
          <w:u w:val="none"/>
        </w:rPr>
        <w:t xml:space="preserve"> (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TipoEnvio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r w:rsidR="00F4427B">
        <w:rPr>
          <w:rStyle w:val="Hipervnculo"/>
          <w:color w:val="auto"/>
          <w:sz w:val="20"/>
          <w:szCs w:val="20"/>
          <w:u w:val="none"/>
        </w:rPr>
        <w:t>3</w:t>
      </w:r>
      <w:r>
        <w:rPr>
          <w:rStyle w:val="Hipervnculo"/>
          <w:color w:val="auto"/>
          <w:sz w:val="20"/>
          <w:szCs w:val="20"/>
          <w:u w:val="none"/>
        </w:rPr>
        <w:t>) de acuerdo a la información recibida como parámetro&gt;</w:t>
      </w:r>
    </w:p>
    <w:p w:rsidR="00E939E7" w:rsidRPr="00F4427B" w:rsidRDefault="00E939E7" w:rsidP="001D0686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F4427B">
        <w:rPr>
          <w:rFonts w:cs="Arial"/>
          <w:sz w:val="20"/>
          <w:szCs w:val="20"/>
        </w:rPr>
        <w:t xml:space="preserve">El sistema continúa con el flujo alterno opcional </w:t>
      </w:r>
      <w:bookmarkStart w:id="173" w:name="AO02_r"/>
      <w:r w:rsidR="00943026">
        <w:rPr>
          <w:rFonts w:cs="Arial"/>
          <w:b/>
          <w:sz w:val="20"/>
          <w:szCs w:val="20"/>
        </w:rPr>
        <w:fldChar w:fldCharType="begin"/>
      </w:r>
      <w:r w:rsidR="00943026">
        <w:rPr>
          <w:rFonts w:cs="Arial"/>
          <w:b/>
          <w:sz w:val="20"/>
          <w:szCs w:val="20"/>
        </w:rPr>
        <w:instrText xml:space="preserve"> HYPERLINK  \l "_AO02_Enviar_Ticket" </w:instrText>
      </w:r>
      <w:r w:rsidR="00943026">
        <w:rPr>
          <w:rFonts w:cs="Arial"/>
          <w:b/>
          <w:sz w:val="20"/>
          <w:szCs w:val="20"/>
        </w:rPr>
        <w:fldChar w:fldCharType="separate"/>
      </w:r>
      <w:r w:rsidR="00F4427B" w:rsidRPr="00943026">
        <w:rPr>
          <w:rStyle w:val="Hipervnculo"/>
          <w:rFonts w:cs="Arial"/>
          <w:b/>
          <w:sz w:val="20"/>
          <w:szCs w:val="20"/>
        </w:rPr>
        <w:t>AO02</w:t>
      </w:r>
      <w:r w:rsidRPr="00943026">
        <w:rPr>
          <w:rStyle w:val="Hipervnculo"/>
          <w:rFonts w:cs="Arial"/>
          <w:b/>
          <w:sz w:val="20"/>
          <w:szCs w:val="20"/>
        </w:rPr>
        <w:t xml:space="preserve"> Enviar Ticket por </w:t>
      </w:r>
      <w:r w:rsidR="00F4427B" w:rsidRPr="00943026">
        <w:rPr>
          <w:rStyle w:val="Hipervnculo"/>
          <w:rFonts w:cs="Arial"/>
          <w:b/>
          <w:sz w:val="20"/>
          <w:szCs w:val="20"/>
        </w:rPr>
        <w:t>SMS</w:t>
      </w:r>
      <w:r w:rsidR="00943026">
        <w:rPr>
          <w:rFonts w:cs="Arial"/>
          <w:b/>
          <w:sz w:val="20"/>
          <w:szCs w:val="20"/>
        </w:rPr>
        <w:fldChar w:fldCharType="end"/>
      </w:r>
      <w:bookmarkEnd w:id="173"/>
    </w:p>
    <w:p w:rsidR="00447CAD" w:rsidRPr="00A272BF" w:rsidRDefault="00A272BF" w:rsidP="00F4427B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74" w:name="FIN"/>
      <w:r w:rsidRPr="00A272BF">
        <w:rPr>
          <w:sz w:val="20"/>
          <w:szCs w:val="20"/>
          <w:lang w:val="es-MX" w:eastAsia="es-MX"/>
        </w:rPr>
        <w:t>Finaliza el caso de uso</w:t>
      </w:r>
      <w:bookmarkEnd w:id="174"/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5" w:name="_Toc472898682"/>
      <w:r w:rsidRPr="00CA7A7F">
        <w:rPr>
          <w:rFonts w:cs="Arial"/>
          <w:lang w:val="es-MX"/>
        </w:rPr>
        <w:lastRenderedPageBreak/>
        <w:t>Flujos alternos</w:t>
      </w:r>
      <w:bookmarkEnd w:id="170"/>
      <w:bookmarkEnd w:id="171"/>
      <w:bookmarkEnd w:id="175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176" w:name="_Toc52616587"/>
      <w:bookmarkStart w:id="177" w:name="_Toc182735731"/>
      <w:bookmarkStart w:id="178" w:name="_Toc472898683"/>
      <w:r w:rsidRPr="00CA7A7F">
        <w:rPr>
          <w:lang w:val="es-MX"/>
        </w:rPr>
        <w:t>Opcionales</w:t>
      </w:r>
      <w:bookmarkEnd w:id="176"/>
      <w:bookmarkEnd w:id="177"/>
      <w:bookmarkEnd w:id="178"/>
    </w:p>
    <w:p w:rsidR="00F4427B" w:rsidRPr="00F4427B" w:rsidRDefault="00F4427B" w:rsidP="00F4427B">
      <w:pPr>
        <w:rPr>
          <w:lang w:val="es-MX"/>
        </w:rPr>
      </w:pPr>
    </w:p>
    <w:bookmarkStart w:id="179" w:name="_AO01_Enviar_Ticket"/>
    <w:bookmarkStart w:id="180" w:name="_Toc468594573"/>
    <w:bookmarkEnd w:id="179"/>
    <w:p w:rsidR="00F4427B" w:rsidRPr="007A1A2B" w:rsidRDefault="00F4427B" w:rsidP="00F4427B">
      <w:pPr>
        <w:pStyle w:val="Ttulo4"/>
        <w:ind w:left="862" w:right="845" w:hanging="862"/>
        <w:jc w:val="left"/>
      </w:pPr>
      <w:r>
        <w:fldChar w:fldCharType="begin"/>
      </w:r>
      <w:r>
        <w:instrText xml:space="preserve"> HYPERLINK  \l "AO01_r" </w:instrText>
      </w:r>
      <w:r>
        <w:fldChar w:fldCharType="separate"/>
      </w:r>
      <w:r w:rsidRPr="00F4427B">
        <w:rPr>
          <w:rStyle w:val="Hipervnculo"/>
        </w:rPr>
        <w:t xml:space="preserve">AO01 </w:t>
      </w:r>
      <w:bookmarkEnd w:id="180"/>
      <w:r w:rsidRPr="00F4427B">
        <w:rPr>
          <w:rStyle w:val="Hipervnculo"/>
        </w:rPr>
        <w:t>Enviar Ticket por Correo Electrónico</w:t>
      </w:r>
      <w:r>
        <w:fldChar w:fldCharType="end"/>
      </w:r>
      <w:r w:rsidRPr="007A1A2B">
        <w:t xml:space="preserve"> </w:t>
      </w:r>
    </w:p>
    <w:p w:rsidR="00F4427B" w:rsidRPr="007A1A2B" w:rsidRDefault="00F4427B" w:rsidP="00F4427B">
      <w:pPr>
        <w:pStyle w:val="Prrafodelista"/>
        <w:ind w:left="360"/>
        <w:rPr>
          <w:sz w:val="20"/>
          <w:szCs w:val="20"/>
        </w:rPr>
      </w:pPr>
    </w:p>
    <w:p w:rsidR="00F4427B" w:rsidRPr="00B34A22" w:rsidRDefault="00F4427B" w:rsidP="00F4427B">
      <w:pPr>
        <w:pStyle w:val="Prrafodelista"/>
        <w:numPr>
          <w:ilvl w:val="0"/>
          <w:numId w:val="19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F4427B" w:rsidRPr="007462DE" w:rsidRDefault="00F4427B" w:rsidP="007462DE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"Envío de Ticket por $0$", </w:t>
      </w:r>
      <w:r w:rsidR="007462DE">
        <w:rPr>
          <w:sz w:val="20"/>
          <w:szCs w:val="20"/>
        </w:rPr>
        <w:t>sustituyendo</w:t>
      </w:r>
      <w:r w:rsidRPr="007462DE">
        <w:rPr>
          <w:sz w:val="20"/>
          <w:szCs w:val="20"/>
        </w:rPr>
        <w:t xml:space="preserve"> el valor de $0$ por "Correo Electrónico".</w:t>
      </w:r>
    </w:p>
    <w:p w:rsidR="00F4427B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4427B" w:rsidRPr="00003ED2" w:rsidRDefault="00116CED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F4427B" w:rsidRDefault="00116CED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F4427B"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116CED" w:rsidRPr="00F4427B" w:rsidRDefault="00116CED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CorreoElectronico</w:t>
      </w:r>
      <w:proofErr w:type="spellEnd"/>
    </w:p>
    <w:p w:rsidR="00F4427B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F4427B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 w:rsidRPr="00116CED">
        <w:rPr>
          <w:b/>
          <w:sz w:val="20"/>
          <w:szCs w:val="20"/>
        </w:rPr>
        <w:t>Correo Electrónico Cliente</w:t>
      </w:r>
      <w:r w:rsidR="00116CED">
        <w:rPr>
          <w:sz w:val="20"/>
          <w:szCs w:val="20"/>
        </w:rPr>
        <w:t xml:space="preserve"> </w:t>
      </w:r>
      <w:r>
        <w:rPr>
          <w:sz w:val="20"/>
          <w:szCs w:val="20"/>
        </w:rPr>
        <w:t>(*)</w:t>
      </w:r>
      <w:r w:rsidR="00116CED">
        <w:rPr>
          <w:sz w:val="20"/>
          <w:szCs w:val="20"/>
        </w:rPr>
        <w:t>: Se presenta el correo electrónico obtenido para el cliente actual &lt;</w:t>
      </w:r>
      <w:proofErr w:type="spellStart"/>
      <w:r w:rsidR="00116CED">
        <w:rPr>
          <w:sz w:val="20"/>
          <w:szCs w:val="20"/>
        </w:rPr>
        <w:t>Cliente.CorreoElectronico</w:t>
      </w:r>
      <w:proofErr w:type="spellEnd"/>
      <w:r w:rsidR="00116CED">
        <w:rPr>
          <w:sz w:val="20"/>
          <w:szCs w:val="20"/>
        </w:rPr>
        <w:t>&gt;. En caso de no haber obtenido esta información para el cliente, presentar vacío. Mostrar de sólo lectura.</w:t>
      </w:r>
    </w:p>
    <w:p w:rsidR="00F4427B" w:rsidRPr="00E601C3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="00116CED">
        <w:rPr>
          <w:b/>
          <w:sz w:val="20"/>
          <w:szCs w:val="20"/>
        </w:rPr>
        <w:t>Editar</w:t>
      </w:r>
      <w:r w:rsidRPr="00E601C3">
        <w:rPr>
          <w:sz w:val="20"/>
          <w:szCs w:val="20"/>
        </w:rPr>
        <w:t>&gt;</w:t>
      </w:r>
    </w:p>
    <w:p w:rsidR="00F4427B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El sistema </w:t>
      </w:r>
      <w:r w:rsidR="00116CED">
        <w:rPr>
          <w:rFonts w:cs="Arial"/>
          <w:sz w:val="20"/>
          <w:szCs w:val="20"/>
        </w:rPr>
        <w:t>habilita el campo de texto “</w:t>
      </w:r>
      <w:r w:rsidR="00116CED" w:rsidRPr="00116CED">
        <w:rPr>
          <w:sz w:val="20"/>
          <w:szCs w:val="20"/>
        </w:rPr>
        <w:t>Correo Electrónico Cliente</w:t>
      </w:r>
      <w:r w:rsidR="00116CED">
        <w:rPr>
          <w:sz w:val="20"/>
          <w:szCs w:val="20"/>
        </w:rPr>
        <w:t>” y permite modificar el correo mostrado o capturar uno nuevo.</w:t>
      </w:r>
    </w:p>
    <w:p w:rsidR="00116CED" w:rsidRDefault="00116CED" w:rsidP="00116CED">
      <w:pPr>
        <w:pStyle w:val="Prrafodelista"/>
        <w:numPr>
          <w:ilvl w:val="1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116CED" w:rsidRPr="00116CED" w:rsidRDefault="00116CED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szCs w:val="20"/>
        </w:rPr>
      </w:pPr>
      <w:r w:rsidRPr="00116CED">
        <w:rPr>
          <w:sz w:val="20"/>
          <w:szCs w:val="20"/>
        </w:rPr>
        <w:t>Correo Electrónico Cliente</w:t>
      </w:r>
      <w:r>
        <w:rPr>
          <w:sz w:val="20"/>
          <w:szCs w:val="20"/>
        </w:rPr>
        <w:t xml:space="preserve"> (*)</w:t>
      </w:r>
    </w:p>
    <w:p w:rsidR="00F4427B" w:rsidRPr="00E601C3" w:rsidRDefault="00F4427B" w:rsidP="00F4427B">
      <w:pPr>
        <w:pStyle w:val="Prrafodelista"/>
        <w:numPr>
          <w:ilvl w:val="0"/>
          <w:numId w:val="19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="00116CED">
        <w:rPr>
          <w:b/>
          <w:sz w:val="20"/>
          <w:szCs w:val="20"/>
        </w:rPr>
        <w:t>Guardar</w:t>
      </w:r>
      <w:r w:rsidRPr="00E601C3">
        <w:rPr>
          <w:sz w:val="20"/>
          <w:szCs w:val="20"/>
        </w:rPr>
        <w:t>&gt;</w:t>
      </w:r>
    </w:p>
    <w:p w:rsidR="00F4427B" w:rsidRPr="00E601C3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actor no proporciona la información requerida&gt;</w:t>
      </w:r>
    </w:p>
    <w:p w:rsidR="00F4427B" w:rsidRPr="00E601C3" w:rsidRDefault="00F4427B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“[B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F4427B" w:rsidRPr="004D29B6" w:rsidRDefault="00F4427B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3253C2" w:rsidRPr="00E601C3" w:rsidRDefault="003253C2" w:rsidP="003253C2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</w:t>
      </w:r>
      <w:r>
        <w:rPr>
          <w:sz w:val="20"/>
          <w:lang w:val="es-MX"/>
        </w:rPr>
        <w:t>el correo electrónico proporcionado por el cliente no cuenta con el formato estándar (</w:t>
      </w:r>
      <w:proofErr w:type="spellStart"/>
      <w:r>
        <w:rPr>
          <w:sz w:val="20"/>
          <w:lang w:val="es-MX"/>
        </w:rPr>
        <w:t>xxx@xxx.xxx</w:t>
      </w:r>
      <w:proofErr w:type="spellEnd"/>
      <w:r>
        <w:rPr>
          <w:sz w:val="20"/>
          <w:lang w:val="es-MX"/>
        </w:rPr>
        <w:t>)</w:t>
      </w:r>
      <w:r w:rsidRPr="00E601C3">
        <w:rPr>
          <w:sz w:val="20"/>
          <w:lang w:val="es-MX"/>
        </w:rPr>
        <w:t>&gt;</w:t>
      </w:r>
    </w:p>
    <w:p w:rsidR="003253C2" w:rsidRPr="00E601C3" w:rsidRDefault="003253C2" w:rsidP="003253C2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</w:t>
      </w:r>
      <w:r w:rsidR="007C6E0C">
        <w:rPr>
          <w:rStyle w:val="Hipervnculo"/>
          <w:color w:val="FF0000"/>
          <w:sz w:val="20"/>
          <w:szCs w:val="20"/>
          <w:u w:val="none"/>
        </w:rPr>
        <w:t>E0816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="007C6E0C" w:rsidRPr="007C6E0C">
        <w:rPr>
          <w:rFonts w:cs="Arial"/>
          <w:color w:val="FF0000"/>
          <w:sz w:val="20"/>
          <w:szCs w:val="20"/>
          <w:lang w:eastAsia="en-US"/>
        </w:rPr>
        <w:t>El formato de correo es incorrecto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</w:p>
    <w:p w:rsidR="003253C2" w:rsidRPr="003253C2" w:rsidRDefault="003253C2" w:rsidP="003253C2">
      <w:pPr>
        <w:pStyle w:val="Prrafodelista"/>
        <w:numPr>
          <w:ilvl w:val="2"/>
          <w:numId w:val="19"/>
        </w:numPr>
        <w:ind w:left="1361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 xml:space="preserve">El sistema continúa en el paso </w:t>
      </w:r>
      <w:r w:rsidR="007C6E0C">
        <w:rPr>
          <w:rStyle w:val="Hipervnculo"/>
          <w:color w:val="auto"/>
          <w:sz w:val="20"/>
          <w:u w:val="none"/>
          <w:lang w:eastAsia="en-US"/>
        </w:rPr>
        <w:t>donde fue invocado</w:t>
      </w:r>
    </w:p>
    <w:p w:rsidR="00116CED" w:rsidRDefault="00116CED" w:rsidP="00116CED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información, donde &lt;</w:t>
      </w:r>
      <w:proofErr w:type="spellStart"/>
      <w:r w:rsidR="00CC0B64">
        <w:rPr>
          <w:sz w:val="20"/>
          <w:lang w:val="es-MX"/>
        </w:rPr>
        <w:t>Cliente</w:t>
      </w:r>
      <w:r>
        <w:rPr>
          <w:sz w:val="20"/>
          <w:lang w:val="es-MX"/>
        </w:rPr>
        <w:t>.</w:t>
      </w:r>
      <w:r w:rsidR="00CC0B64"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 w:rsidR="00CC0B64"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</w:t>
      </w:r>
      <w:r w:rsidR="00CC0B64">
        <w:rPr>
          <w:sz w:val="20"/>
          <w:lang w:val="es-MX"/>
        </w:rPr>
        <w:t>registrado en sesión</w:t>
      </w:r>
    </w:p>
    <w:p w:rsidR="00116CED" w:rsidRPr="00003ED2" w:rsidRDefault="00CC0B64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116CED" w:rsidRPr="00116CED" w:rsidRDefault="00CC0B64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  <w:r w:rsidR="00116CED" w:rsidRPr="00116CED">
        <w:rPr>
          <w:rFonts w:cs="Arial"/>
          <w:sz w:val="20"/>
          <w:szCs w:val="20"/>
        </w:rPr>
        <w:t xml:space="preserve"> = Información capturada en el campo “</w:t>
      </w:r>
      <w:r w:rsidRPr="00CC0B64">
        <w:rPr>
          <w:sz w:val="20"/>
          <w:szCs w:val="20"/>
        </w:rPr>
        <w:t>Correo Electrónico Cliente</w:t>
      </w:r>
      <w:r w:rsidR="00116CED" w:rsidRPr="00116CED">
        <w:rPr>
          <w:rFonts w:cs="Arial"/>
          <w:sz w:val="20"/>
          <w:szCs w:val="20"/>
        </w:rPr>
        <w:t>”</w:t>
      </w:r>
    </w:p>
    <w:p w:rsidR="00116CED" w:rsidRPr="00116CED" w:rsidRDefault="00116CED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MFechaHora</w:t>
      </w:r>
      <w:proofErr w:type="spellEnd"/>
      <w:r w:rsidRPr="00116CED">
        <w:rPr>
          <w:rFonts w:cs="Arial"/>
          <w:sz w:val="20"/>
          <w:szCs w:val="20"/>
        </w:rPr>
        <w:t xml:space="preserve"> = Fecha y hora actual del sistema</w:t>
      </w:r>
    </w:p>
    <w:p w:rsidR="00116CED" w:rsidRPr="00116CED" w:rsidRDefault="00116CED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MUsuarioID</w:t>
      </w:r>
      <w:proofErr w:type="spellEnd"/>
      <w:r w:rsidRPr="00116CED">
        <w:rPr>
          <w:rFonts w:cs="Arial"/>
          <w:sz w:val="20"/>
          <w:szCs w:val="20"/>
        </w:rPr>
        <w:t xml:space="preserve"> = </w:t>
      </w:r>
      <w:proofErr w:type="spellStart"/>
      <w:r w:rsidRPr="00116CED">
        <w:rPr>
          <w:rFonts w:cs="Arial"/>
          <w:sz w:val="20"/>
          <w:szCs w:val="20"/>
        </w:rPr>
        <w:t>UsuarioId</w:t>
      </w:r>
      <w:proofErr w:type="spellEnd"/>
      <w:r w:rsidRPr="00116CED">
        <w:rPr>
          <w:rFonts w:cs="Arial"/>
          <w:sz w:val="20"/>
          <w:szCs w:val="20"/>
        </w:rPr>
        <w:t xml:space="preserve"> registrado en sesión</w:t>
      </w:r>
    </w:p>
    <w:p w:rsidR="001D0686" w:rsidRPr="0014575A" w:rsidRDefault="00CC0B64" w:rsidP="0014575A">
      <w:pPr>
        <w:pStyle w:val="Prrafodelista"/>
        <w:numPr>
          <w:ilvl w:val="0"/>
          <w:numId w:val="19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Enviar Correo</w:t>
      </w:r>
      <w:r w:rsidRPr="00E601C3">
        <w:rPr>
          <w:sz w:val="20"/>
          <w:szCs w:val="20"/>
        </w:rPr>
        <w:t>&gt;</w:t>
      </w:r>
    </w:p>
    <w:p w:rsidR="00F4427B" w:rsidRPr="001C3398" w:rsidRDefault="00F4427B" w:rsidP="00F4427B">
      <w:pPr>
        <w:pStyle w:val="Prrafodelista"/>
        <w:numPr>
          <w:ilvl w:val="1"/>
          <w:numId w:val="19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C0B64">
        <w:rPr>
          <w:rStyle w:val="Hipervnculo"/>
          <w:rFonts w:cs="Arial"/>
          <w:color w:val="auto"/>
          <w:sz w:val="20"/>
          <w:szCs w:val="20"/>
          <w:u w:val="none"/>
        </w:rPr>
        <w:t>genera el ticket en PDF a partir del recibo configurable asociado a la actividad actual</w:t>
      </w:r>
      <w:r w:rsidR="00FB02FF">
        <w:rPr>
          <w:rStyle w:val="Hipervnculo"/>
          <w:rFonts w:cs="Arial"/>
          <w:color w:val="auto"/>
          <w:sz w:val="20"/>
          <w:szCs w:val="20"/>
          <w:u w:val="none"/>
        </w:rPr>
        <w:t xml:space="preserve">: </w:t>
      </w:r>
      <w:r w:rsidR="00943026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Método: </w:t>
      </w:r>
      <w:proofErr w:type="spellStart"/>
      <w:proofErr w:type="gramStart"/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ImprimirRecibo</w:t>
      </w:r>
      <w:proofErr w:type="spellEnd"/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(</w:t>
      </w:r>
      <w:proofErr w:type="gramEnd"/>
      <w:r w:rsidR="00FB02FF"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  <w:r w:rsidR="00943026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CC0B64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1457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14575A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14575A" w:rsidRPr="0014575A">
        <w:rPr>
          <w:i/>
          <w:sz w:val="20"/>
          <w:lang w:val="es-MX"/>
        </w:rPr>
        <w:t>para cada transacción o abono recibidos como parámetro</w:t>
      </w:r>
      <w:r w:rsidR="0014575A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1C3398" w:rsidRDefault="001C3398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152353">
        <w:rPr>
          <w:sz w:val="20"/>
          <w:lang w:val="es-MX"/>
        </w:rPr>
        <w:t>la siguiente información:</w:t>
      </w:r>
    </w:p>
    <w:p w:rsidR="00152353" w:rsidRPr="00152353" w:rsidRDefault="00152353" w:rsidP="00152353">
      <w:pPr>
        <w:pStyle w:val="Prrafodelista"/>
        <w:numPr>
          <w:ilvl w:val="2"/>
          <w:numId w:val="19"/>
        </w:numPr>
        <w:ind w:left="1361" w:hanging="567"/>
        <w:jc w:val="both"/>
        <w:rPr>
          <w:b/>
          <w:sz w:val="20"/>
          <w:lang w:val="es-MX"/>
        </w:rPr>
      </w:pPr>
      <w:proofErr w:type="spellStart"/>
      <w:r w:rsidRPr="00152353">
        <w:rPr>
          <w:b/>
          <w:sz w:val="20"/>
          <w:lang w:val="es-MX"/>
        </w:rPr>
        <w:t>TRPVtaAcreditada</w:t>
      </w:r>
      <w:proofErr w:type="spellEnd"/>
    </w:p>
    <w:p w:rsidR="00152353" w:rsidRDefault="00152353" w:rsidP="0015235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</w:t>
      </w:r>
    </w:p>
    <w:p w:rsidR="00152353" w:rsidRDefault="00152353" w:rsidP="0015235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NombreFirma</w:t>
      </w:r>
      <w:proofErr w:type="spellEnd"/>
    </w:p>
    <w:p w:rsidR="00152353" w:rsidRDefault="00152353" w:rsidP="0015235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IdImagenFirma</w:t>
      </w:r>
      <w:proofErr w:type="spellEnd"/>
    </w:p>
    <w:p w:rsidR="00152353" w:rsidRDefault="00152353" w:rsidP="00152353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obtuvo una firma asociada a la transacción actual&gt;</w:t>
      </w:r>
    </w:p>
    <w:p w:rsidR="00152353" w:rsidRDefault="00152353" w:rsidP="00152353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</w:t>
      </w:r>
      <w:r w:rsidR="004A7FD3">
        <w:rPr>
          <w:sz w:val="20"/>
          <w:lang w:val="es-MX"/>
        </w:rPr>
        <w:t xml:space="preserve"> </w:t>
      </w:r>
      <w:r w:rsidR="004A7FD3"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 w:rsidR="004A7FD3">
        <w:rPr>
          <w:rFonts w:cs="Arial"/>
          <w:sz w:val="20"/>
          <w:szCs w:val="20"/>
          <w:lang w:eastAsia="en-US"/>
        </w:rPr>
        <w:t>ImagenFirma</w:t>
      </w:r>
      <w:proofErr w:type="spellEnd"/>
      <w:r w:rsidR="004A7FD3"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Configuración,</w:t>
      </w:r>
      <w:r>
        <w:rPr>
          <w:sz w:val="20"/>
          <w:lang w:val="es-MX"/>
        </w:rPr>
        <w:t xml:space="preserve"> la imagen correspondiente cuyo nombre = &lt;</w:t>
      </w:r>
      <w:proofErr w:type="spellStart"/>
      <w:r>
        <w:rPr>
          <w:sz w:val="20"/>
          <w:lang w:val="es-MX"/>
        </w:rPr>
        <w:t>TRPVtaAcreditada.IdImagenFirma</w:t>
      </w:r>
      <w:proofErr w:type="spellEnd"/>
      <w:r>
        <w:rPr>
          <w:sz w:val="20"/>
          <w:lang w:val="es-MX"/>
        </w:rPr>
        <w:t>&gt;</w:t>
      </w:r>
      <w:r w:rsidR="004A7FD3">
        <w:rPr>
          <w:sz w:val="20"/>
          <w:lang w:val="es-MX"/>
        </w:rPr>
        <w:t>.</w:t>
      </w:r>
    </w:p>
    <w:p w:rsidR="004A7FD3" w:rsidRDefault="004A7FD3" w:rsidP="00152353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agrega al final del ticket PDF la siguiente información:</w:t>
      </w:r>
    </w:p>
    <w:p w:rsidR="004A7FD3" w:rsidRDefault="004A7FD3" w:rsidP="004A7FD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 xml:space="preserve">Autorizó: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TRPVtaAcreditada.NombreFirma</w:t>
      </w:r>
      <w:proofErr w:type="spellEnd"/>
      <w:r>
        <w:rPr>
          <w:sz w:val="20"/>
          <w:lang w:val="es-MX"/>
        </w:rPr>
        <w:t>&gt;</w:t>
      </w:r>
    </w:p>
    <w:p w:rsidR="004A7FD3" w:rsidRPr="00DC68F7" w:rsidRDefault="004A7FD3" w:rsidP="004A7FD3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r w:rsidRPr="004A7FD3">
        <w:rPr>
          <w:b/>
          <w:sz w:val="20"/>
          <w:lang w:val="es-MX"/>
        </w:rPr>
        <w:t>Firma:</w:t>
      </w:r>
      <w:r>
        <w:rPr>
          <w:sz w:val="20"/>
          <w:lang w:val="es-MX"/>
        </w:rPr>
        <w:t xml:space="preserve"> Imagen de la firma obtenida para la transacción.</w:t>
      </w:r>
    </w:p>
    <w:p w:rsidR="006044C1" w:rsidRPr="006044C1" w:rsidRDefault="005F4558" w:rsidP="00D90926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identifica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archivo PDF </w:t>
      </w:r>
      <w:r>
        <w:rPr>
          <w:sz w:val="20"/>
          <w:szCs w:val="20"/>
          <w:lang w:eastAsia="en-US"/>
        </w:rPr>
        <w:t xml:space="preserve">con el </w:t>
      </w:r>
      <w:r w:rsidR="00AF25AD">
        <w:rPr>
          <w:sz w:val="20"/>
          <w:szCs w:val="20"/>
          <w:lang w:eastAsia="en-US"/>
        </w:rPr>
        <w:t xml:space="preserve">siguiente nombre: </w:t>
      </w:r>
    </w:p>
    <w:p w:rsidR="005F4558" w:rsidRPr="005E0A67" w:rsidRDefault="005F4558" w:rsidP="006044C1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 w:rsidRPr="00D90926">
        <w:rPr>
          <w:i/>
          <w:sz w:val="20"/>
          <w:szCs w:val="20"/>
          <w:lang w:eastAsia="en-US"/>
        </w:rPr>
        <w:t>Folio</w:t>
      </w:r>
      <w:r>
        <w:rPr>
          <w:sz w:val="20"/>
          <w:szCs w:val="20"/>
          <w:lang w:eastAsia="en-US"/>
        </w:rPr>
        <w:t xml:space="preserve"> </w:t>
      </w:r>
      <w:r w:rsidR="00D90926">
        <w:rPr>
          <w:sz w:val="20"/>
          <w:szCs w:val="20"/>
          <w:lang w:eastAsia="en-US"/>
        </w:rPr>
        <w:t>(</w:t>
      </w:r>
      <w:r>
        <w:rPr>
          <w:sz w:val="20"/>
          <w:szCs w:val="20"/>
          <w:lang w:eastAsia="en-US"/>
        </w:rPr>
        <w:t>registrado en sesión</w:t>
      </w:r>
      <w:r w:rsidR="00D90926">
        <w:rPr>
          <w:sz w:val="20"/>
          <w:szCs w:val="20"/>
          <w:lang w:eastAsia="en-US"/>
        </w:rPr>
        <w:t xml:space="preserve">) </w:t>
      </w:r>
      <w:r w:rsidR="00D90926" w:rsidRPr="00A8676A">
        <w:rPr>
          <w:sz w:val="20"/>
          <w:szCs w:val="20"/>
          <w:lang w:val="es-MX"/>
        </w:rPr>
        <w:t xml:space="preserve">+ </w:t>
      </w:r>
      <w:r w:rsidR="00D90926">
        <w:rPr>
          <w:sz w:val="20"/>
          <w:szCs w:val="20"/>
          <w:lang w:val="es-MX"/>
        </w:rPr>
        <w:t>“-</w:t>
      </w:r>
      <w:r w:rsidR="00D90926" w:rsidRPr="00D90926">
        <w:rPr>
          <w:sz w:val="20"/>
          <w:szCs w:val="20"/>
          <w:lang w:val="es-MX"/>
        </w:rPr>
        <w:t xml:space="preserve">” + </w:t>
      </w:r>
      <w:proofErr w:type="spellStart"/>
      <w:proofErr w:type="gramStart"/>
      <w:r w:rsidR="00D90926" w:rsidRPr="00D90926">
        <w:rPr>
          <w:sz w:val="20"/>
          <w:szCs w:val="20"/>
          <w:lang w:val="es-MX"/>
        </w:rPr>
        <w:t>GetDate</w:t>
      </w:r>
      <w:proofErr w:type="spellEnd"/>
      <w:r w:rsidR="00D90926" w:rsidRPr="00D90926">
        <w:rPr>
          <w:sz w:val="20"/>
          <w:szCs w:val="20"/>
          <w:lang w:val="es-MX"/>
        </w:rPr>
        <w:t>(</w:t>
      </w:r>
      <w:proofErr w:type="gramEnd"/>
      <w:r w:rsidR="00D90926" w:rsidRPr="00D90926">
        <w:rPr>
          <w:sz w:val="20"/>
          <w:szCs w:val="20"/>
          <w:lang w:val="es-MX"/>
        </w:rPr>
        <w:t>) en formato DDMMAAHHMMSS</w:t>
      </w:r>
      <w:r w:rsidR="00D90926">
        <w:rPr>
          <w:sz w:val="20"/>
          <w:szCs w:val="20"/>
          <w:lang w:val="es-MX"/>
        </w:rPr>
        <w:t>.</w:t>
      </w:r>
    </w:p>
    <w:p w:rsidR="00F4427B" w:rsidRPr="00C55F82" w:rsidRDefault="00F4427B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0A2D9A">
        <w:rPr>
          <w:sz w:val="20"/>
          <w:szCs w:val="20"/>
          <w:lang w:eastAsia="en-US"/>
        </w:rPr>
        <w:t xml:space="preserve">El sistema almacena </w:t>
      </w:r>
      <w:r w:rsidR="006C2429">
        <w:rPr>
          <w:sz w:val="20"/>
          <w:szCs w:val="20"/>
          <w:lang w:eastAsia="en-US"/>
        </w:rPr>
        <w:t xml:space="preserve">el archivo PDF </w:t>
      </w:r>
      <w:r>
        <w:rPr>
          <w:sz w:val="20"/>
          <w:szCs w:val="20"/>
          <w:lang w:eastAsia="en-US"/>
        </w:rPr>
        <w:t xml:space="preserve">dentro </w:t>
      </w:r>
      <w:r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 w:rsidR="00CC0B64">
        <w:rPr>
          <w:rFonts w:cs="Arial"/>
          <w:sz w:val="20"/>
          <w:szCs w:val="20"/>
          <w:lang w:eastAsia="en-US"/>
        </w:rPr>
        <w:t>TicketPDF</w:t>
      </w:r>
      <w:proofErr w:type="spellEnd"/>
      <w:r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Configuración.</w:t>
      </w:r>
    </w:p>
    <w:p w:rsidR="00F4427B" w:rsidRPr="00C55F82" w:rsidRDefault="00F4427B" w:rsidP="005F455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 w:rsidRPr="000A2D9A">
        <w:rPr>
          <w:rFonts w:cs="Arial"/>
          <w:sz w:val="20"/>
          <w:szCs w:val="20"/>
        </w:rPr>
        <w:lastRenderedPageBreak/>
        <w:t xml:space="preserve">Si &lt;no es posible almacenar </w:t>
      </w:r>
      <w:r w:rsidR="005F4558">
        <w:rPr>
          <w:rFonts w:cs="Arial"/>
          <w:sz w:val="20"/>
          <w:szCs w:val="20"/>
        </w:rPr>
        <w:t>el archivo</w:t>
      </w:r>
      <w:r w:rsidRPr="000A2D9A">
        <w:rPr>
          <w:rFonts w:cs="Arial"/>
          <w:sz w:val="20"/>
          <w:szCs w:val="20"/>
        </w:rPr>
        <w:t xml:space="preserve"> por falta de espacio en el lugar de destino&gt;</w:t>
      </w:r>
    </w:p>
    <w:p w:rsidR="00F4427B" w:rsidRPr="00E95357" w:rsidRDefault="00F4427B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="005F4558">
        <w:rPr>
          <w:rStyle w:val="Hipervnculo"/>
          <w:color w:val="FF0000"/>
          <w:sz w:val="20"/>
          <w:szCs w:val="20"/>
          <w:u w:val="none"/>
        </w:rPr>
        <w:t>[</w:t>
      </w:r>
      <w:r w:rsidR="00802722">
        <w:rPr>
          <w:rStyle w:val="Hipervnculo"/>
          <w:color w:val="FF0000"/>
          <w:sz w:val="20"/>
          <w:szCs w:val="20"/>
          <w:u w:val="none"/>
        </w:rPr>
        <w:t>I0308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E95357">
        <w:rPr>
          <w:rStyle w:val="Hipervnculo"/>
          <w:color w:val="FF0000"/>
          <w:sz w:val="20"/>
          <w:szCs w:val="20"/>
          <w:u w:val="none"/>
          <w:lang w:eastAsia="en-US"/>
        </w:rPr>
        <w:t xml:space="preserve">No hay espacio suficiente para guardar </w:t>
      </w:r>
      <w:r w:rsidR="005F4558">
        <w:rPr>
          <w:rStyle w:val="Hipervnculo"/>
          <w:color w:val="FF0000"/>
          <w:sz w:val="20"/>
          <w:szCs w:val="20"/>
          <w:u w:val="none"/>
          <w:lang w:eastAsia="en-US"/>
        </w:rPr>
        <w:t>el archivo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”.</w:t>
      </w:r>
    </w:p>
    <w:p w:rsidR="00F4427B" w:rsidRDefault="00F4427B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F4427B" w:rsidRPr="00B56A84" w:rsidRDefault="005F4558" w:rsidP="005F455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 w:rsidR="00F4427B">
        <w:rPr>
          <w:sz w:val="20"/>
          <w:szCs w:val="20"/>
        </w:rPr>
        <w:t xml:space="preserve"> = Falso</w:t>
      </w:r>
    </w:p>
    <w:p w:rsidR="00F4427B" w:rsidRPr="00E95357" w:rsidRDefault="00F4427B" w:rsidP="005F4558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Pr="00240731">
          <w:rPr>
            <w:rStyle w:val="Hipervnculo"/>
            <w:b/>
            <w:sz w:val="20"/>
            <w:lang w:val="es-MX"/>
          </w:rPr>
          <w:t xml:space="preserve">paso </w:t>
        </w:r>
        <w:r w:rsidR="00240731" w:rsidRPr="00240731">
          <w:rPr>
            <w:rStyle w:val="Hipervnculo"/>
            <w:b/>
            <w:sz w:val="20"/>
            <w:lang w:val="es-MX"/>
          </w:rPr>
          <w:t>FIN</w:t>
        </w:r>
      </w:hyperlink>
      <w:r w:rsidRPr="00B56A84">
        <w:rPr>
          <w:sz w:val="20"/>
          <w:lang w:val="es-MX"/>
        </w:rPr>
        <w:t xml:space="preserve"> </w:t>
      </w:r>
      <w:r w:rsidRPr="00E95357">
        <w:rPr>
          <w:sz w:val="20"/>
          <w:lang w:val="es-MX"/>
        </w:rPr>
        <w:t>del flujo básico</w:t>
      </w:r>
    </w:p>
    <w:p w:rsidR="00A0180E" w:rsidRDefault="00A0180E" w:rsidP="00F4427B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&lt;no fue posible generar el archivo PDF por cualquier motivo ajeno a la falta de espacio&gt;</w:t>
      </w:r>
    </w:p>
    <w:p w:rsidR="00A0180E" w:rsidRPr="00E95357" w:rsidRDefault="00A0180E" w:rsidP="00A0180E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[E0965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A0180E">
        <w:rPr>
          <w:color w:val="FF0000"/>
          <w:sz w:val="20"/>
        </w:rPr>
        <w:t>Error al intentar generar el ticket PDF, inténtelo más tarde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”.</w:t>
      </w:r>
    </w:p>
    <w:p w:rsidR="00282F64" w:rsidRDefault="00282F64" w:rsidP="00282F64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82F64" w:rsidRPr="0078610B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 w:rsidRPr="00282F64">
        <w:rPr>
          <w:sz w:val="20"/>
          <w:szCs w:val="20"/>
        </w:rPr>
        <w:t>EnvioID</w:t>
      </w:r>
      <w:proofErr w:type="spellEnd"/>
      <w:r w:rsidRPr="00282F64">
        <w:rPr>
          <w:sz w:val="20"/>
          <w:szCs w:val="20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 w:rsidRPr="00282F64">
        <w:rPr>
          <w:sz w:val="20"/>
          <w:szCs w:val="20"/>
        </w:rPr>
        <w:t>ClienteClave</w:t>
      </w:r>
      <w:proofErr w:type="spellEnd"/>
      <w:r w:rsidRPr="00282F64">
        <w:rPr>
          <w:sz w:val="20"/>
          <w:szCs w:val="20"/>
        </w:rPr>
        <w:t xml:space="preserve"> = </w:t>
      </w:r>
      <w:proofErr w:type="spellStart"/>
      <w:r w:rsidRPr="00282F64">
        <w:rPr>
          <w:sz w:val="20"/>
          <w:szCs w:val="20"/>
        </w:rPr>
        <w:t>ClienteClave</w:t>
      </w:r>
      <w:proofErr w:type="spellEnd"/>
      <w:r w:rsidRPr="00282F64">
        <w:rPr>
          <w:sz w:val="20"/>
          <w:szCs w:val="20"/>
        </w:rPr>
        <w:t xml:space="preserve"> registrado en sesión</w:t>
      </w:r>
    </w:p>
    <w:p w:rsidR="00D576EB" w:rsidRPr="00282F64" w:rsidRDefault="00D576EB" w:rsidP="00D576EB">
      <w:pPr>
        <w:pStyle w:val="Prrafodelista"/>
        <w:numPr>
          <w:ilvl w:val="4"/>
          <w:numId w:val="19"/>
        </w:numPr>
        <w:ind w:left="3119" w:hanging="992"/>
        <w:jc w:val="both"/>
        <w:rPr>
          <w:szCs w:val="20"/>
        </w:rPr>
      </w:pPr>
      <w:r w:rsidRPr="00282F64">
        <w:rPr>
          <w:sz w:val="20"/>
          <w:szCs w:val="20"/>
        </w:rPr>
        <w:t xml:space="preserve">Archivo = </w:t>
      </w:r>
      <w:proofErr w:type="spellStart"/>
      <w:r w:rsidRPr="00282F64">
        <w:rPr>
          <w:sz w:val="20"/>
          <w:szCs w:val="20"/>
        </w:rPr>
        <w:t>Null</w:t>
      </w:r>
      <w:proofErr w:type="spellEnd"/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 w:rsidRPr="00282F64">
        <w:rPr>
          <w:sz w:val="20"/>
          <w:szCs w:val="20"/>
        </w:rPr>
        <w:t>TransProdId</w:t>
      </w:r>
      <w:proofErr w:type="spellEnd"/>
      <w:r w:rsidRPr="00282F64">
        <w:rPr>
          <w:sz w:val="20"/>
          <w:szCs w:val="20"/>
        </w:rPr>
        <w:t xml:space="preserve"> = </w:t>
      </w:r>
      <w:proofErr w:type="spellStart"/>
      <w:r w:rsidRPr="00282F64">
        <w:rPr>
          <w:sz w:val="20"/>
          <w:szCs w:val="20"/>
        </w:rPr>
        <w:t>TrasProdId</w:t>
      </w:r>
      <w:proofErr w:type="spellEnd"/>
      <w:r w:rsidRPr="00282F64">
        <w:rPr>
          <w:sz w:val="20"/>
          <w:szCs w:val="20"/>
        </w:rPr>
        <w:t xml:space="preserve"> recibido como parámetro. En caso de no haber recibido una transacción asignar </w:t>
      </w:r>
      <w:proofErr w:type="spellStart"/>
      <w:r w:rsidRPr="00282F64">
        <w:rPr>
          <w:sz w:val="20"/>
          <w:szCs w:val="20"/>
        </w:rPr>
        <w:t>Null</w:t>
      </w:r>
      <w:proofErr w:type="spellEnd"/>
      <w:r w:rsidRPr="00282F64">
        <w:rPr>
          <w:sz w:val="20"/>
          <w:szCs w:val="20"/>
        </w:rPr>
        <w:t>.</w:t>
      </w:r>
    </w:p>
    <w:p w:rsidR="00282F64" w:rsidRPr="00282F64" w:rsidRDefault="00282F64" w:rsidP="00282F64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</w:rPr>
      </w:pPr>
      <w:proofErr w:type="spellStart"/>
      <w:r w:rsidRPr="00282F64">
        <w:rPr>
          <w:sz w:val="20"/>
          <w:szCs w:val="20"/>
        </w:rPr>
        <w:t>ABNId</w:t>
      </w:r>
      <w:proofErr w:type="spellEnd"/>
      <w:r w:rsidRPr="00282F64">
        <w:rPr>
          <w:sz w:val="20"/>
          <w:szCs w:val="20"/>
        </w:rPr>
        <w:t xml:space="preserve"> = </w:t>
      </w:r>
      <w:proofErr w:type="spellStart"/>
      <w:r w:rsidRPr="00282F64">
        <w:rPr>
          <w:sz w:val="20"/>
          <w:szCs w:val="20"/>
        </w:rPr>
        <w:t>ABNId</w:t>
      </w:r>
      <w:proofErr w:type="spellEnd"/>
      <w:r w:rsidRPr="00282F64">
        <w:rPr>
          <w:sz w:val="20"/>
          <w:szCs w:val="20"/>
        </w:rPr>
        <w:t xml:space="preserve"> recibido como parámetro. En caso de no haber recibido un abono asignar </w:t>
      </w:r>
      <w:proofErr w:type="spellStart"/>
      <w:r w:rsidRPr="00282F64">
        <w:rPr>
          <w:sz w:val="20"/>
          <w:szCs w:val="20"/>
        </w:rPr>
        <w:t>Null</w:t>
      </w:r>
      <w:proofErr w:type="spellEnd"/>
      <w:r w:rsidRPr="00282F64">
        <w:rPr>
          <w:sz w:val="20"/>
          <w:szCs w:val="20"/>
        </w:rPr>
        <w:t>.</w:t>
      </w:r>
    </w:p>
    <w:p w:rsidR="00A0180E" w:rsidRDefault="00A0180E" w:rsidP="00A0180E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282F64" w:rsidRPr="00282F64" w:rsidRDefault="00A0180E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282F64" w:rsidRPr="007C0504" w:rsidRDefault="00282F64" w:rsidP="00282F64">
      <w:pPr>
        <w:pStyle w:val="Prrafodelista"/>
        <w:numPr>
          <w:ilvl w:val="1"/>
          <w:numId w:val="19"/>
        </w:numPr>
        <w:jc w:val="both"/>
        <w:rPr>
          <w:rFonts w:cs="Arial"/>
          <w:sz w:val="20"/>
          <w:szCs w:val="20"/>
        </w:rPr>
      </w:pPr>
      <w:r w:rsidRPr="00282F64">
        <w:rPr>
          <w:sz w:val="20"/>
          <w:lang w:val="es-MX"/>
        </w:rPr>
        <w:t>El</w:t>
      </w:r>
      <w:r w:rsidRPr="007C0504">
        <w:rPr>
          <w:rFonts w:cs="Arial"/>
          <w:sz w:val="20"/>
          <w:szCs w:val="20"/>
        </w:rPr>
        <w:t xml:space="preserve"> caso de uso incluye la funcionalidad del caso de uso </w:t>
      </w:r>
      <w:hyperlink r:id="rId15" w:history="1">
        <w:r w:rsidRPr="007C0504">
          <w:rPr>
            <w:rStyle w:val="Hipervnculo"/>
            <w:rFonts w:cs="Arial"/>
            <w:b/>
            <w:sz w:val="20"/>
            <w:szCs w:val="20"/>
            <w:lang w:val="es-MX"/>
          </w:rPr>
          <w:t>Servidor de Comunicaciones – CUROLSIN03</w:t>
        </w:r>
      </w:hyperlink>
      <w:r w:rsidR="008E04B4">
        <w:rPr>
          <w:rStyle w:val="Hipervnculo"/>
          <w:rFonts w:cs="Arial"/>
          <w:b/>
          <w:sz w:val="20"/>
          <w:szCs w:val="20"/>
          <w:lang w:val="es-MX"/>
        </w:rPr>
        <w:t xml:space="preserve"> 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8E04B4" w:rsidRPr="0014575A">
        <w:rPr>
          <w:i/>
          <w:sz w:val="20"/>
          <w:lang w:val="es-MX"/>
        </w:rPr>
        <w:t xml:space="preserve">para cada </w:t>
      </w:r>
      <w:r w:rsidR="008E04B4">
        <w:rPr>
          <w:i/>
          <w:sz w:val="20"/>
          <w:lang w:val="es-MX"/>
        </w:rPr>
        <w:t>archivo PDF generado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282F64" w:rsidRPr="007C0504" w:rsidRDefault="00282F64" w:rsidP="00282F64">
      <w:pPr>
        <w:pStyle w:val="Prrafodelista"/>
        <w:numPr>
          <w:ilvl w:val="2"/>
          <w:numId w:val="19"/>
        </w:numPr>
        <w:ind w:left="1361" w:hanging="567"/>
        <w:jc w:val="both"/>
        <w:rPr>
          <w:rFonts w:cs="Arial"/>
          <w:sz w:val="20"/>
          <w:szCs w:val="20"/>
          <w:lang w:val="es-MX"/>
        </w:rPr>
      </w:pPr>
      <w:r w:rsidRPr="007C0504">
        <w:rPr>
          <w:rFonts w:cs="Arial"/>
          <w:sz w:val="20"/>
          <w:szCs w:val="20"/>
        </w:rPr>
        <w:t>El</w:t>
      </w:r>
      <w:r w:rsidRPr="007C0504">
        <w:rPr>
          <w:rFonts w:cs="Arial"/>
          <w:sz w:val="20"/>
          <w:szCs w:val="20"/>
          <w:lang w:val="es-MX"/>
        </w:rPr>
        <w:t xml:space="preserve"> sistema envía como parámetro la siguiente información:</w:t>
      </w:r>
    </w:p>
    <w:p w:rsidR="00282F64" w:rsidRPr="007C0504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</w:rPr>
        <w:t>EnviarTicketPDFServidor</w:t>
      </w:r>
      <w:proofErr w:type="spellEnd"/>
    </w:p>
    <w:p w:rsidR="00022714" w:rsidRDefault="00022714" w:rsidP="00022714">
      <w:pPr>
        <w:pStyle w:val="Prrafodelista"/>
        <w:numPr>
          <w:ilvl w:val="4"/>
          <w:numId w:val="19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ClienteClave</w:t>
      </w:r>
      <w:proofErr w:type="spellEnd"/>
      <w:r>
        <w:rPr>
          <w:rFonts w:cs="Arial"/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282F64" w:rsidRPr="007C0504" w:rsidRDefault="00282F64" w:rsidP="00022714">
      <w:pPr>
        <w:pStyle w:val="Prrafodelista"/>
        <w:numPr>
          <w:ilvl w:val="4"/>
          <w:numId w:val="19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  <w:lang w:val="es-MX"/>
        </w:rPr>
        <w:t>NombreArchivo</w:t>
      </w:r>
      <w:proofErr w:type="spellEnd"/>
      <w:r w:rsidRPr="007C0504">
        <w:rPr>
          <w:rFonts w:cs="Arial"/>
          <w:sz w:val="20"/>
          <w:szCs w:val="20"/>
          <w:lang w:val="es-MX"/>
        </w:rPr>
        <w:t xml:space="preserve"> = </w:t>
      </w:r>
      <w:proofErr w:type="spellStart"/>
      <w:r w:rsidRPr="007C0504">
        <w:rPr>
          <w:i/>
          <w:sz w:val="20"/>
          <w:lang w:val="es-MX"/>
        </w:rPr>
        <w:t>NombrePDF</w:t>
      </w:r>
      <w:proofErr w:type="spellEnd"/>
      <w:r w:rsidRPr="007C0504">
        <w:rPr>
          <w:i/>
          <w:sz w:val="20"/>
          <w:lang w:val="es-MX"/>
        </w:rPr>
        <w:t xml:space="preserve"> </w:t>
      </w:r>
      <w:r w:rsidRPr="007C0504">
        <w:rPr>
          <w:sz w:val="20"/>
          <w:lang w:val="es-MX"/>
        </w:rPr>
        <w:t>generado</w:t>
      </w:r>
      <w:r>
        <w:rPr>
          <w:i/>
          <w:sz w:val="20"/>
          <w:lang w:val="es-MX"/>
        </w:rPr>
        <w:t xml:space="preserve"> </w:t>
      </w:r>
      <w:r w:rsidRPr="007C0504">
        <w:rPr>
          <w:i/>
          <w:sz w:val="20"/>
          <w:lang w:val="es-MX"/>
        </w:rPr>
        <w:t>(incluyendo extensión .PDF)</w:t>
      </w:r>
    </w:p>
    <w:p w:rsidR="00282F64" w:rsidRPr="007C0504" w:rsidRDefault="00282F64" w:rsidP="00282F64">
      <w:pPr>
        <w:pStyle w:val="Prrafodelista"/>
        <w:numPr>
          <w:ilvl w:val="2"/>
          <w:numId w:val="19"/>
        </w:numPr>
        <w:ind w:left="1361" w:hanging="567"/>
        <w:jc w:val="both"/>
        <w:rPr>
          <w:rFonts w:cs="Arial"/>
          <w:sz w:val="20"/>
          <w:szCs w:val="20"/>
        </w:rPr>
      </w:pPr>
      <w:r w:rsidRPr="007C0504">
        <w:rPr>
          <w:rFonts w:cs="Arial"/>
          <w:sz w:val="20"/>
          <w:szCs w:val="20"/>
        </w:rPr>
        <w:t>El sistema recibe como parámetro la siguiente información:</w:t>
      </w:r>
    </w:p>
    <w:p w:rsidR="00282F64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EnvioTicket</w:t>
      </w:r>
      <w:proofErr w:type="spellEnd"/>
      <w:r w:rsidRPr="007C0504">
        <w:rPr>
          <w:rFonts w:cs="Arial"/>
          <w:sz w:val="20"/>
          <w:szCs w:val="20"/>
        </w:rPr>
        <w:t xml:space="preserve"> = Verdadero/Falso</w:t>
      </w:r>
    </w:p>
    <w:p w:rsidR="00282F64" w:rsidRDefault="00282F64" w:rsidP="00282F64">
      <w:pPr>
        <w:pStyle w:val="Prrafodelista"/>
        <w:numPr>
          <w:ilvl w:val="3"/>
          <w:numId w:val="19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URLArchivo</w:t>
      </w:r>
      <w:proofErr w:type="spellEnd"/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0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92098A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vanish/>
          <w:sz w:val="20"/>
          <w:szCs w:val="20"/>
        </w:rPr>
      </w:pPr>
    </w:p>
    <w:p w:rsidR="00282F64" w:rsidRPr="00770EF6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Si &lt;el envío del ticket </w:t>
      </w:r>
      <w:r>
        <w:rPr>
          <w:rFonts w:cs="Arial"/>
          <w:sz w:val="20"/>
          <w:szCs w:val="20"/>
        </w:rPr>
        <w:t xml:space="preserve">al servidor NO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Falso</w:t>
      </w:r>
      <w:r w:rsidRPr="00770EF6">
        <w:rPr>
          <w:rFonts w:cs="Arial"/>
          <w:sz w:val="20"/>
          <w:szCs w:val="20"/>
        </w:rPr>
        <w:t>)&gt;</w:t>
      </w:r>
    </w:p>
    <w:p w:rsidR="00282F64" w:rsidRDefault="00282F64" w:rsidP="00282F64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B02FF">
        <w:rPr>
          <w:rFonts w:cs="Arial"/>
          <w:sz w:val="20"/>
          <w:szCs w:val="20"/>
        </w:rPr>
        <w:t xml:space="preserve">El sistema presenta el siguiente mensaje </w:t>
      </w:r>
      <w:r>
        <w:rPr>
          <w:rStyle w:val="Hipervnculo"/>
          <w:color w:val="FF0000"/>
          <w:sz w:val="20"/>
          <w:szCs w:val="20"/>
          <w:u w:val="none"/>
        </w:rPr>
        <w:t>“[E0963</w:t>
      </w:r>
      <w:r w:rsidRPr="00FB02FF">
        <w:rPr>
          <w:rStyle w:val="Hipervnculo"/>
          <w:color w:val="FF0000"/>
          <w:sz w:val="20"/>
          <w:szCs w:val="20"/>
          <w:u w:val="none"/>
        </w:rPr>
        <w:t>]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 xml:space="preserve"> </w:t>
      </w:r>
      <w:r w:rsidRPr="00DE19A0">
        <w:rPr>
          <w:color w:val="FF0000"/>
          <w:sz w:val="20"/>
          <w:szCs w:val="20"/>
          <w:lang w:val="es-MX" w:eastAsia="en-US"/>
        </w:rPr>
        <w:t>Error al intentar enviar el ticket, inténtelo más tarde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282F64" w:rsidRDefault="00282F64" w:rsidP="00282F64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82F64" w:rsidRPr="0078610B" w:rsidRDefault="00282F64" w:rsidP="00282F64">
      <w:pPr>
        <w:pStyle w:val="Prrafodelista"/>
        <w:numPr>
          <w:ilvl w:val="3"/>
          <w:numId w:val="25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282F64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282F64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D576EB" w:rsidRPr="0078610B" w:rsidRDefault="00D576EB" w:rsidP="00D576EB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282F64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282F64" w:rsidRPr="00D364C8" w:rsidRDefault="00282F64" w:rsidP="00282F64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282F64" w:rsidRPr="00F16467" w:rsidRDefault="00282F64" w:rsidP="00282F64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282F64" w:rsidRPr="005D1D22" w:rsidRDefault="00282F64" w:rsidP="00282F64">
      <w:pPr>
        <w:pStyle w:val="Prrafodelista"/>
        <w:numPr>
          <w:ilvl w:val="3"/>
          <w:numId w:val="25"/>
        </w:numPr>
        <w:ind w:left="2127" w:hanging="737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282F64" w:rsidRPr="00770EF6" w:rsidRDefault="00282F64" w:rsidP="00282F64">
      <w:pPr>
        <w:pStyle w:val="Prrafodelista"/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Si &lt;el envío del ticket </w:t>
      </w:r>
      <w:r>
        <w:rPr>
          <w:rFonts w:cs="Arial"/>
          <w:sz w:val="20"/>
          <w:szCs w:val="20"/>
        </w:rPr>
        <w:t xml:space="preserve">al servidor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Verdadero)&gt;</w:t>
      </w:r>
    </w:p>
    <w:p w:rsidR="003B5926" w:rsidRPr="008A2EEC" w:rsidRDefault="003B5926" w:rsidP="003B5926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8A2EEC">
        <w:rPr>
          <w:sz w:val="20"/>
          <w:lang w:val="es-MX"/>
        </w:rPr>
        <w:t xml:space="preserve">El sistema elimina del directorio </w:t>
      </w:r>
      <w:r w:rsidRPr="008A2EEC">
        <w:rPr>
          <w:rFonts w:cs="Arial"/>
          <w:sz w:val="20"/>
          <w:szCs w:val="20"/>
          <w:lang w:eastAsia="en-US"/>
        </w:rPr>
        <w:t>“</w:t>
      </w:r>
      <w:proofErr w:type="spellStart"/>
      <w:r w:rsidRPr="008A2EEC">
        <w:rPr>
          <w:rFonts w:cs="Arial"/>
          <w:sz w:val="20"/>
          <w:szCs w:val="20"/>
          <w:lang w:eastAsia="en-US"/>
        </w:rPr>
        <w:t>TicketPDF</w:t>
      </w:r>
      <w:proofErr w:type="spellEnd"/>
      <w:r w:rsidRPr="008A2EEC">
        <w:rPr>
          <w:rFonts w:cs="Arial"/>
          <w:sz w:val="20"/>
          <w:szCs w:val="20"/>
          <w:lang w:eastAsia="en-US"/>
        </w:rPr>
        <w:t xml:space="preserve">” </w:t>
      </w:r>
      <w:r w:rsidRPr="008A2EEC">
        <w:rPr>
          <w:sz w:val="20"/>
          <w:lang w:val="es-MX"/>
        </w:rPr>
        <w:t>el archivo PDF generado</w:t>
      </w:r>
      <w:r w:rsidRPr="008A2EEC">
        <w:rPr>
          <w:rFonts w:cs="Arial"/>
          <w:sz w:val="20"/>
          <w:szCs w:val="20"/>
          <w:lang w:eastAsia="en-US"/>
        </w:rPr>
        <w:t>.</w:t>
      </w:r>
    </w:p>
    <w:p w:rsidR="00347E0A" w:rsidRPr="008A2EEC" w:rsidRDefault="0044766C" w:rsidP="00D36809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FF0000"/>
          <w:sz w:val="20"/>
          <w:u w:val="none"/>
          <w:lang w:val="es-MX"/>
        </w:rPr>
      </w:pPr>
      <w:r w:rsidRPr="008A2EEC">
        <w:rPr>
          <w:sz w:val="20"/>
          <w:lang w:val="es-MX"/>
        </w:rPr>
        <w:t>El</w:t>
      </w:r>
      <w:r w:rsidRPr="008A2EEC">
        <w:rPr>
          <w:rFonts w:cs="Arial"/>
          <w:sz w:val="20"/>
          <w:szCs w:val="20"/>
        </w:rPr>
        <w:t xml:space="preserve"> caso de uso incluye la funcionalidad del caso de uso </w:t>
      </w:r>
      <w:hyperlink r:id="rId16" w:history="1">
        <w:r w:rsidRPr="008A2EEC">
          <w:rPr>
            <w:rStyle w:val="Hipervnculo"/>
            <w:rFonts w:cs="Arial"/>
            <w:b/>
            <w:sz w:val="20"/>
            <w:szCs w:val="20"/>
            <w:lang w:val="es-MX"/>
          </w:rPr>
          <w:t>Servidor de Comunicaciones – CUROLSIN03</w:t>
        </w:r>
      </w:hyperlink>
    </w:p>
    <w:p w:rsidR="0044766C" w:rsidRPr="007C0504" w:rsidRDefault="0044766C" w:rsidP="0044766C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  <w:lang w:val="es-MX"/>
        </w:rPr>
      </w:pPr>
      <w:r w:rsidRPr="007C0504">
        <w:rPr>
          <w:rFonts w:cs="Arial"/>
          <w:sz w:val="20"/>
          <w:szCs w:val="20"/>
        </w:rPr>
        <w:t>El</w:t>
      </w:r>
      <w:r w:rsidRPr="007C0504">
        <w:rPr>
          <w:rFonts w:cs="Arial"/>
          <w:sz w:val="20"/>
          <w:szCs w:val="20"/>
          <w:lang w:val="es-MX"/>
        </w:rPr>
        <w:t xml:space="preserve"> sistema envía como parámetro la siguiente información:</w:t>
      </w:r>
    </w:p>
    <w:p w:rsidR="0044766C" w:rsidRPr="0044766C" w:rsidRDefault="0044766C" w:rsidP="0044766C">
      <w:pPr>
        <w:pStyle w:val="Prrafodelista"/>
        <w:numPr>
          <w:ilvl w:val="4"/>
          <w:numId w:val="25"/>
        </w:numPr>
        <w:ind w:left="3119" w:hanging="992"/>
        <w:jc w:val="both"/>
        <w:rPr>
          <w:rFonts w:cs="Arial"/>
          <w:sz w:val="20"/>
          <w:szCs w:val="20"/>
        </w:rPr>
      </w:pPr>
      <w:proofErr w:type="spellStart"/>
      <w:r w:rsidRPr="007C0504">
        <w:rPr>
          <w:rFonts w:cs="Arial"/>
          <w:sz w:val="20"/>
          <w:szCs w:val="20"/>
        </w:rPr>
        <w:t>EnviarTicketPDF</w:t>
      </w:r>
      <w:r w:rsidR="00847A0B">
        <w:rPr>
          <w:rFonts w:cs="Arial"/>
          <w:sz w:val="20"/>
          <w:szCs w:val="20"/>
        </w:rPr>
        <w:t>Correo</w:t>
      </w:r>
      <w:proofErr w:type="spellEnd"/>
    </w:p>
    <w:p w:rsidR="0044766C" w:rsidRDefault="0044766C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 w:rsidRPr="0044766C">
        <w:rPr>
          <w:rFonts w:cs="Arial"/>
          <w:sz w:val="20"/>
          <w:szCs w:val="20"/>
        </w:rPr>
        <w:t>ClienteClave</w:t>
      </w:r>
      <w:proofErr w:type="spellEnd"/>
      <w:r w:rsidRPr="0044766C">
        <w:rPr>
          <w:rFonts w:cs="Arial"/>
          <w:sz w:val="20"/>
          <w:szCs w:val="20"/>
        </w:rPr>
        <w:t xml:space="preserve"> = </w:t>
      </w:r>
      <w:proofErr w:type="spellStart"/>
      <w:r w:rsidRPr="0044766C">
        <w:rPr>
          <w:rFonts w:cs="Arial"/>
          <w:sz w:val="20"/>
          <w:szCs w:val="20"/>
        </w:rPr>
        <w:t>ClienteClave</w:t>
      </w:r>
      <w:proofErr w:type="spellEnd"/>
      <w:r w:rsidRPr="0044766C">
        <w:rPr>
          <w:rFonts w:cs="Arial"/>
          <w:sz w:val="20"/>
          <w:szCs w:val="20"/>
        </w:rPr>
        <w:t xml:space="preserve"> registrado en sesión</w:t>
      </w:r>
    </w:p>
    <w:p w:rsidR="00847A0B" w:rsidRPr="0044766C" w:rsidRDefault="00847A0B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ClienteCorreo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sz w:val="20"/>
          <w:szCs w:val="20"/>
        </w:rPr>
        <w:t>Correo electrónico del cliente actual &lt;</w:t>
      </w:r>
      <w:proofErr w:type="spellStart"/>
      <w:r>
        <w:rPr>
          <w:sz w:val="20"/>
          <w:szCs w:val="20"/>
        </w:rPr>
        <w:t>Cliente.CorreoElectronico</w:t>
      </w:r>
      <w:proofErr w:type="spellEnd"/>
      <w:r>
        <w:rPr>
          <w:sz w:val="20"/>
          <w:szCs w:val="20"/>
        </w:rPr>
        <w:t>&gt;</w:t>
      </w:r>
    </w:p>
    <w:p w:rsidR="00847A0B" w:rsidRPr="00282F64" w:rsidRDefault="00847A0B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ID = </w:t>
      </w:r>
      <w:proofErr w:type="spellStart"/>
      <w:r w:rsidRPr="00282F64">
        <w:rPr>
          <w:sz w:val="20"/>
          <w:szCs w:val="20"/>
        </w:rPr>
        <w:t>TrasProdId</w:t>
      </w:r>
      <w:proofErr w:type="spellEnd"/>
      <w:r w:rsidR="008A2EEC">
        <w:rPr>
          <w:sz w:val="20"/>
          <w:szCs w:val="20"/>
        </w:rPr>
        <w:t>/</w:t>
      </w:r>
      <w:proofErr w:type="spellStart"/>
      <w:r w:rsidR="008A2EEC">
        <w:rPr>
          <w:sz w:val="20"/>
          <w:szCs w:val="20"/>
        </w:rPr>
        <w:t>ABNId</w:t>
      </w:r>
      <w:proofErr w:type="spellEnd"/>
      <w:r w:rsidRPr="00282F64">
        <w:rPr>
          <w:sz w:val="20"/>
          <w:szCs w:val="20"/>
        </w:rPr>
        <w:t xml:space="preserve"> recibido como parámetro. En caso de haber recibido </w:t>
      </w:r>
      <w:r>
        <w:rPr>
          <w:sz w:val="20"/>
          <w:szCs w:val="20"/>
        </w:rPr>
        <w:t>más de una transacción</w:t>
      </w:r>
      <w:r w:rsidR="008A2EEC">
        <w:rPr>
          <w:sz w:val="20"/>
          <w:szCs w:val="20"/>
        </w:rPr>
        <w:t>/abono</w:t>
      </w:r>
      <w:r>
        <w:rPr>
          <w:sz w:val="20"/>
          <w:szCs w:val="20"/>
        </w:rPr>
        <w:t xml:space="preserve">, enviar todos los sus </w:t>
      </w:r>
      <w:proofErr w:type="spellStart"/>
      <w:r>
        <w:rPr>
          <w:sz w:val="20"/>
          <w:szCs w:val="20"/>
        </w:rPr>
        <w:t>Ids</w:t>
      </w:r>
      <w:proofErr w:type="spellEnd"/>
      <w:r>
        <w:rPr>
          <w:sz w:val="20"/>
          <w:szCs w:val="20"/>
        </w:rPr>
        <w:t xml:space="preserve"> concatenados en una cadena y separados por una coma.</w:t>
      </w:r>
    </w:p>
    <w:p w:rsidR="0044766C" w:rsidRPr="008A2EEC" w:rsidRDefault="00847A0B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= </w:t>
      </w:r>
      <w:r w:rsidR="008A2EEC" w:rsidRPr="00D90926">
        <w:rPr>
          <w:i/>
          <w:sz w:val="20"/>
          <w:szCs w:val="20"/>
          <w:lang w:eastAsia="en-US"/>
        </w:rPr>
        <w:t>Folio</w:t>
      </w:r>
      <w:r w:rsidR="008A2EEC">
        <w:rPr>
          <w:i/>
          <w:sz w:val="20"/>
          <w:szCs w:val="20"/>
          <w:lang w:eastAsia="en-US"/>
        </w:rPr>
        <w:t>(s)</w:t>
      </w:r>
      <w:r w:rsidR="008A2EEC">
        <w:rPr>
          <w:sz w:val="20"/>
          <w:szCs w:val="20"/>
          <w:lang w:eastAsia="en-US"/>
        </w:rPr>
        <w:t xml:space="preserve"> (registrado(s) en sesión). </w:t>
      </w:r>
      <w:r w:rsidR="008A2EEC" w:rsidRPr="00282F64">
        <w:rPr>
          <w:sz w:val="20"/>
          <w:szCs w:val="20"/>
        </w:rPr>
        <w:t xml:space="preserve">En caso de </w:t>
      </w:r>
      <w:r w:rsidR="008A2EEC">
        <w:rPr>
          <w:sz w:val="20"/>
          <w:szCs w:val="20"/>
        </w:rPr>
        <w:t>tener más de un Folio en sesión, enviar todos los Folios concatenados en una cadena y separados por una coma.</w:t>
      </w:r>
    </w:p>
    <w:p w:rsidR="008A2EEC" w:rsidRPr="008A2C68" w:rsidRDefault="008A2EEC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TRPTipo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i/>
          <w:sz w:val="20"/>
          <w:szCs w:val="20"/>
          <w:lang w:eastAsia="en-US"/>
        </w:rPr>
        <w:t>TRPTipo</w:t>
      </w:r>
      <w:proofErr w:type="spellEnd"/>
      <w:r>
        <w:rPr>
          <w:i/>
          <w:sz w:val="20"/>
          <w:szCs w:val="20"/>
          <w:lang w:eastAsia="en-US"/>
        </w:rPr>
        <w:t>(s)</w:t>
      </w:r>
      <w:r>
        <w:rPr>
          <w:sz w:val="20"/>
          <w:szCs w:val="20"/>
          <w:lang w:eastAsia="en-US"/>
        </w:rPr>
        <w:t xml:space="preserve"> (registrado(s) en sesión). </w:t>
      </w:r>
      <w:r w:rsidRPr="00282F64">
        <w:rPr>
          <w:sz w:val="20"/>
          <w:szCs w:val="20"/>
        </w:rPr>
        <w:t xml:space="preserve">En caso de </w:t>
      </w:r>
      <w:r>
        <w:rPr>
          <w:sz w:val="20"/>
          <w:szCs w:val="20"/>
        </w:rPr>
        <w:t xml:space="preserve">tener más de un Tipo de Transacción en sesión, enviar todos los </w:t>
      </w:r>
      <w:proofErr w:type="spellStart"/>
      <w:r>
        <w:rPr>
          <w:sz w:val="20"/>
          <w:szCs w:val="20"/>
        </w:rPr>
        <w:t>TRPTipo</w:t>
      </w:r>
      <w:proofErr w:type="spellEnd"/>
      <w:r>
        <w:rPr>
          <w:sz w:val="20"/>
          <w:szCs w:val="20"/>
        </w:rPr>
        <w:t xml:space="preserve"> concatenados en una cadena y separados por una coma. </w:t>
      </w:r>
      <w:r>
        <w:rPr>
          <w:sz w:val="20"/>
          <w:lang w:val="es-MX"/>
        </w:rPr>
        <w:t xml:space="preserve">En caso de ser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8A2C68" w:rsidRPr="0044766C" w:rsidRDefault="008A2C68" w:rsidP="00847A0B">
      <w:pPr>
        <w:pStyle w:val="Prrafodelista"/>
        <w:numPr>
          <w:ilvl w:val="5"/>
          <w:numId w:val="25"/>
        </w:numPr>
        <w:ind w:left="4253" w:hanging="1134"/>
        <w:jc w:val="both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 </w:t>
      </w:r>
      <w:r>
        <w:rPr>
          <w:sz w:val="20"/>
          <w:lang w:val="es-MX"/>
        </w:rPr>
        <w:t xml:space="preserve">de cada archivo PDF generado. </w:t>
      </w:r>
      <w:r w:rsidRPr="00282F64">
        <w:rPr>
          <w:sz w:val="20"/>
          <w:szCs w:val="20"/>
        </w:rPr>
        <w:t xml:space="preserve">En caso de </w:t>
      </w:r>
      <w:r>
        <w:rPr>
          <w:sz w:val="20"/>
          <w:szCs w:val="20"/>
        </w:rPr>
        <w:t>tener más de un archivo, enviar todos los nombres de los archivos concatenados en una cadena y separados por una coma.</w:t>
      </w:r>
    </w:p>
    <w:p w:rsidR="0044766C" w:rsidRPr="007C0504" w:rsidRDefault="0044766C" w:rsidP="0044766C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C0504">
        <w:rPr>
          <w:rFonts w:cs="Arial"/>
          <w:sz w:val="20"/>
          <w:szCs w:val="20"/>
        </w:rPr>
        <w:t>El sistema recibe como parámetro la siguiente información:</w:t>
      </w:r>
    </w:p>
    <w:p w:rsidR="0044766C" w:rsidRDefault="0044766C" w:rsidP="0044766C">
      <w:pPr>
        <w:pStyle w:val="Prrafodelista"/>
        <w:numPr>
          <w:ilvl w:val="4"/>
          <w:numId w:val="25"/>
        </w:numPr>
        <w:ind w:left="3119" w:hanging="992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Envio</w:t>
      </w:r>
      <w:r w:rsidR="00847A0B">
        <w:rPr>
          <w:rFonts w:cs="Arial"/>
          <w:sz w:val="20"/>
          <w:szCs w:val="20"/>
        </w:rPr>
        <w:t>Correo</w:t>
      </w:r>
      <w:proofErr w:type="spellEnd"/>
      <w:r w:rsidRPr="007C0504">
        <w:rPr>
          <w:rFonts w:cs="Arial"/>
          <w:sz w:val="20"/>
          <w:szCs w:val="20"/>
        </w:rPr>
        <w:t xml:space="preserve"> = Verdadero/Falso</w:t>
      </w:r>
    </w:p>
    <w:p w:rsidR="008A2C68" w:rsidRPr="007462DE" w:rsidRDefault="008A2C68" w:rsidP="00D57255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[I0307</w:t>
      </w:r>
      <w:r w:rsidRPr="000500D4">
        <w:rPr>
          <w:rStyle w:val="Hipervnculo"/>
          <w:color w:val="FF0000"/>
          <w:sz w:val="20"/>
          <w:szCs w:val="20"/>
          <w:u w:val="none"/>
        </w:rPr>
        <w:t>]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 xml:space="preserve"> $0$ </w:t>
      </w:r>
      <w:r w:rsidRPr="007462DE">
        <w:rPr>
          <w:rStyle w:val="Hipervnculo"/>
          <w:color w:val="FF0000"/>
          <w:sz w:val="20"/>
          <w:szCs w:val="20"/>
          <w:u w:val="none"/>
          <w:lang w:eastAsia="en-US"/>
        </w:rPr>
        <w:t>enviado satisfactoriamente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 xml:space="preserve">, sustituyendo el valor $0$ por 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“Correo Electrónico”.</w:t>
      </w:r>
    </w:p>
    <w:p w:rsidR="008A2C68" w:rsidRPr="007462DE" w:rsidRDefault="008A2C68" w:rsidP="008A2C68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8A2C68" w:rsidRPr="008A2C68" w:rsidRDefault="008A2C68" w:rsidP="008A2C68">
      <w:pPr>
        <w:pStyle w:val="Prrafodelista"/>
        <w:numPr>
          <w:ilvl w:val="3"/>
          <w:numId w:val="19"/>
        </w:numPr>
        <w:ind w:left="2183" w:hanging="794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Verdadero</w:t>
      </w:r>
    </w:p>
    <w:p w:rsidR="00FB02FF" w:rsidRDefault="00FB02FF" w:rsidP="0014575A">
      <w:pPr>
        <w:pStyle w:val="Prrafodelista"/>
        <w:numPr>
          <w:ilvl w:val="1"/>
          <w:numId w:val="19"/>
        </w:numPr>
        <w:ind w:left="811" w:hanging="454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&lt;no existe conexión </w:t>
      </w:r>
      <w:r w:rsidR="008A2C68">
        <w:rPr>
          <w:sz w:val="20"/>
          <w:lang w:val="es-MX"/>
        </w:rPr>
        <w:t>con el servidor</w:t>
      </w:r>
      <w:r>
        <w:rPr>
          <w:sz w:val="20"/>
          <w:lang w:val="es-MX"/>
        </w:rPr>
        <w:t>&gt;</w:t>
      </w:r>
    </w:p>
    <w:p w:rsidR="00FB02FF" w:rsidRPr="00FB02FF" w:rsidRDefault="00FB02FF" w:rsidP="00943026">
      <w:pPr>
        <w:pStyle w:val="Prrafodelista"/>
        <w:numPr>
          <w:ilvl w:val="2"/>
          <w:numId w:val="19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B02FF">
        <w:rPr>
          <w:rFonts w:cs="Arial"/>
          <w:sz w:val="20"/>
          <w:szCs w:val="20"/>
        </w:rPr>
        <w:t xml:space="preserve">El sistema presenta el siguiente mensaje </w:t>
      </w:r>
      <w:r w:rsidR="009E7D3C">
        <w:rPr>
          <w:rStyle w:val="Hipervnculo"/>
          <w:color w:val="FF0000"/>
          <w:sz w:val="20"/>
          <w:szCs w:val="20"/>
          <w:u w:val="none"/>
        </w:rPr>
        <w:t>“[E0962</w:t>
      </w:r>
      <w:r w:rsidRPr="00FB02FF">
        <w:rPr>
          <w:rStyle w:val="Hipervnculo"/>
          <w:color w:val="FF0000"/>
          <w:sz w:val="20"/>
          <w:szCs w:val="20"/>
          <w:u w:val="none"/>
        </w:rPr>
        <w:t>]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 xml:space="preserve"> Conexión no disponible”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78610B" w:rsidRDefault="0078610B" w:rsidP="00943026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78610B" w:rsidRPr="0078610B" w:rsidRDefault="0078610B" w:rsidP="0014575A">
      <w:pPr>
        <w:pStyle w:val="Prrafodelista"/>
        <w:numPr>
          <w:ilvl w:val="3"/>
          <w:numId w:val="19"/>
        </w:numPr>
        <w:ind w:left="2183" w:hanging="794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802722" w:rsidRDefault="00802722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78610B" w:rsidRDefault="0078610B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D576EB" w:rsidRPr="0078610B" w:rsidRDefault="00D576EB" w:rsidP="00D576E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4A0106" w:rsidRDefault="004A0106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4A0106" w:rsidRDefault="004A0106" w:rsidP="0078610B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FB02FF" w:rsidRPr="00FB02FF" w:rsidRDefault="00FB02FF" w:rsidP="00943026">
      <w:pPr>
        <w:pStyle w:val="Prrafodelista"/>
        <w:numPr>
          <w:ilvl w:val="2"/>
          <w:numId w:val="19"/>
        </w:numPr>
        <w:ind w:left="1361" w:hanging="567"/>
        <w:jc w:val="both"/>
        <w:rPr>
          <w:sz w:val="20"/>
          <w:lang w:val="es-MX"/>
        </w:rPr>
      </w:pPr>
      <w:r w:rsidRPr="00FB02FF">
        <w:rPr>
          <w:sz w:val="20"/>
          <w:szCs w:val="20"/>
        </w:rPr>
        <w:t>El sistema envía como parámetro la siguiente información y regresa al lugar desde el cual fue invocado:</w:t>
      </w:r>
    </w:p>
    <w:p w:rsidR="00FB02FF" w:rsidRPr="00FB02FF" w:rsidRDefault="00FB02FF" w:rsidP="00CA7A1E">
      <w:pPr>
        <w:pStyle w:val="Prrafodelista"/>
        <w:numPr>
          <w:ilvl w:val="3"/>
          <w:numId w:val="19"/>
        </w:numPr>
        <w:ind w:left="2183" w:hanging="794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E279EE" w:rsidRDefault="00E279EE" w:rsidP="001D0686">
      <w:pPr>
        <w:pStyle w:val="Prrafodelista"/>
        <w:numPr>
          <w:ilvl w:val="1"/>
          <w:numId w:val="19"/>
        </w:numPr>
        <w:ind w:left="811" w:hanging="454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 w:rsidRPr="00B56A84">
        <w:rPr>
          <w:sz w:val="20"/>
          <w:lang w:val="es-MX"/>
        </w:rPr>
        <w:t xml:space="preserve"> </w:t>
      </w:r>
      <w:r w:rsidRPr="00E95357">
        <w:rPr>
          <w:sz w:val="20"/>
          <w:lang w:val="es-MX"/>
        </w:rPr>
        <w:t>del flujo básico</w:t>
      </w:r>
    </w:p>
    <w:p w:rsidR="00E279EE" w:rsidRPr="00AF2CB5" w:rsidRDefault="00E279EE" w:rsidP="00E279EE">
      <w:pPr>
        <w:numPr>
          <w:ilvl w:val="0"/>
          <w:numId w:val="19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="004A52C8">
        <w:rPr>
          <w:b/>
          <w:sz w:val="20"/>
          <w:lang w:val="es-MX"/>
        </w:rPr>
        <w:t>Cancelar</w:t>
      </w:r>
      <w:r w:rsidRPr="00B1706C">
        <w:rPr>
          <w:sz w:val="20"/>
          <w:lang w:val="es-MX"/>
        </w:rPr>
        <w:t>&gt;</w:t>
      </w:r>
    </w:p>
    <w:p w:rsidR="00AA778D" w:rsidRPr="00627605" w:rsidRDefault="00AA778D" w:rsidP="004A52C8">
      <w:pPr>
        <w:numPr>
          <w:ilvl w:val="1"/>
          <w:numId w:val="19"/>
        </w:numPr>
        <w:ind w:left="811" w:hanging="454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>
        <w:rPr>
          <w:sz w:val="20"/>
          <w:lang w:val="es-MX"/>
        </w:rPr>
        <w:t xml:space="preserve"> del flujo básico</w:t>
      </w:r>
    </w:p>
    <w:p w:rsidR="00E279EE" w:rsidRDefault="00E279EE" w:rsidP="00AA778D">
      <w:pPr>
        <w:jc w:val="both"/>
        <w:rPr>
          <w:sz w:val="20"/>
          <w:lang w:val="es-MX"/>
        </w:rPr>
      </w:pPr>
    </w:p>
    <w:p w:rsidR="00943026" w:rsidRDefault="00943026" w:rsidP="00AA778D">
      <w:pPr>
        <w:jc w:val="both"/>
        <w:rPr>
          <w:sz w:val="20"/>
          <w:lang w:val="es-MX"/>
        </w:rPr>
      </w:pPr>
    </w:p>
    <w:bookmarkStart w:id="181" w:name="_AO02_Enviar_Ticket"/>
    <w:bookmarkEnd w:id="181"/>
    <w:p w:rsidR="00943026" w:rsidRPr="00943026" w:rsidRDefault="00943026" w:rsidP="00943026">
      <w:pPr>
        <w:pStyle w:val="Ttulo4"/>
        <w:ind w:left="862" w:right="845" w:hanging="862"/>
        <w:jc w:val="left"/>
        <w:rPr>
          <w:lang w:val="en-US"/>
        </w:rPr>
      </w:pPr>
      <w:r>
        <w:fldChar w:fldCharType="begin"/>
      </w:r>
      <w:r w:rsidRPr="00943026">
        <w:rPr>
          <w:lang w:val="en-US"/>
        </w:rPr>
        <w:instrText xml:space="preserve"> HYPERLINK  \l "AO02_r" </w:instrText>
      </w:r>
      <w:r>
        <w:fldChar w:fldCharType="separate"/>
      </w:r>
      <w:r w:rsidRPr="00943026">
        <w:rPr>
          <w:rStyle w:val="Hipervnculo"/>
          <w:lang w:val="en-US"/>
        </w:rPr>
        <w:t xml:space="preserve">AO02 </w:t>
      </w:r>
      <w:proofErr w:type="spellStart"/>
      <w:r w:rsidRPr="00943026">
        <w:rPr>
          <w:rStyle w:val="Hipervnculo"/>
          <w:lang w:val="en-US"/>
        </w:rPr>
        <w:t>Enviar</w:t>
      </w:r>
      <w:proofErr w:type="spellEnd"/>
      <w:r w:rsidRPr="00943026">
        <w:rPr>
          <w:rStyle w:val="Hipervnculo"/>
          <w:lang w:val="en-US"/>
        </w:rPr>
        <w:t xml:space="preserve"> Ticket </w:t>
      </w:r>
      <w:proofErr w:type="spellStart"/>
      <w:r w:rsidRPr="00943026">
        <w:rPr>
          <w:rStyle w:val="Hipervnculo"/>
          <w:lang w:val="en-US"/>
        </w:rPr>
        <w:t>por</w:t>
      </w:r>
      <w:proofErr w:type="spellEnd"/>
      <w:r w:rsidRPr="00943026">
        <w:rPr>
          <w:rStyle w:val="Hipervnculo"/>
          <w:lang w:val="en-US"/>
        </w:rPr>
        <w:t xml:space="preserve"> SMS</w:t>
      </w:r>
      <w:r>
        <w:fldChar w:fldCharType="end"/>
      </w:r>
      <w:r w:rsidRPr="00943026">
        <w:rPr>
          <w:lang w:val="en-US"/>
        </w:rPr>
        <w:t xml:space="preserve"> </w:t>
      </w:r>
    </w:p>
    <w:p w:rsidR="00943026" w:rsidRPr="00943026" w:rsidRDefault="00943026" w:rsidP="00943026">
      <w:pPr>
        <w:pStyle w:val="Prrafodelista"/>
        <w:ind w:left="360"/>
        <w:rPr>
          <w:sz w:val="20"/>
          <w:szCs w:val="20"/>
          <w:lang w:val="en-US"/>
        </w:rPr>
      </w:pPr>
    </w:p>
    <w:p w:rsidR="00943026" w:rsidRPr="00B34A22" w:rsidRDefault="00943026" w:rsidP="00D36809">
      <w:pPr>
        <w:pStyle w:val="Prrafodelista"/>
        <w:numPr>
          <w:ilvl w:val="0"/>
          <w:numId w:val="26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943026" w:rsidRPr="007462DE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"Envío de Ticket por $0$", sustituyendo</w:t>
      </w:r>
      <w:r w:rsidRPr="007462DE">
        <w:rPr>
          <w:sz w:val="20"/>
          <w:szCs w:val="20"/>
        </w:rPr>
        <w:t xml:space="preserve"> el valor de $0$ por "</w:t>
      </w:r>
      <w:r>
        <w:rPr>
          <w:sz w:val="20"/>
          <w:szCs w:val="20"/>
        </w:rPr>
        <w:t>SMS</w:t>
      </w:r>
      <w:r w:rsidRPr="007462DE">
        <w:rPr>
          <w:sz w:val="20"/>
          <w:szCs w:val="20"/>
        </w:rPr>
        <w:t>".</w:t>
      </w:r>
    </w:p>
    <w:p w:rsidR="00943026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943026" w:rsidRPr="00003ED2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943026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943026" w:rsidRPr="00F4427B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TelefonoContacto</w:t>
      </w:r>
      <w:proofErr w:type="spellEnd"/>
    </w:p>
    <w:p w:rsidR="00943026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Celular </w:t>
      </w:r>
      <w:r w:rsidRPr="00116CED">
        <w:rPr>
          <w:b/>
          <w:sz w:val="20"/>
          <w:szCs w:val="20"/>
        </w:rPr>
        <w:t>Cliente</w:t>
      </w:r>
      <w:r>
        <w:rPr>
          <w:sz w:val="20"/>
          <w:szCs w:val="20"/>
        </w:rPr>
        <w:t xml:space="preserve"> (*): Se presenta el teléfono de contacto obtenido para el cliente actual &lt;</w:t>
      </w:r>
      <w:proofErr w:type="spellStart"/>
      <w:r>
        <w:rPr>
          <w:sz w:val="20"/>
          <w:szCs w:val="20"/>
        </w:rPr>
        <w:t>Cliente.TelefonoContacto</w:t>
      </w:r>
      <w:proofErr w:type="spellEnd"/>
      <w:r>
        <w:rPr>
          <w:sz w:val="20"/>
          <w:szCs w:val="20"/>
        </w:rPr>
        <w:t>&gt;. En caso de no haber obtenido esta información para el cliente, presentar vacío. Mostrar de sólo lectura.</w:t>
      </w:r>
    </w:p>
    <w:p w:rsidR="00943026" w:rsidRPr="00E601C3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Editar</w:t>
      </w:r>
      <w:r w:rsidRPr="00E601C3">
        <w:rPr>
          <w:sz w:val="20"/>
          <w:szCs w:val="20"/>
        </w:rPr>
        <w:t>&gt;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habilita el campo de texto “</w:t>
      </w:r>
      <w:r>
        <w:rPr>
          <w:sz w:val="20"/>
          <w:szCs w:val="20"/>
        </w:rPr>
        <w:t>Celular</w:t>
      </w:r>
      <w:r w:rsidRPr="00116CED">
        <w:rPr>
          <w:sz w:val="20"/>
          <w:szCs w:val="20"/>
        </w:rPr>
        <w:t xml:space="preserve"> Cliente</w:t>
      </w:r>
      <w:r>
        <w:rPr>
          <w:sz w:val="20"/>
          <w:szCs w:val="20"/>
        </w:rPr>
        <w:t xml:space="preserve">” y </w:t>
      </w:r>
      <w:r w:rsidR="00BE3B9F">
        <w:rPr>
          <w:sz w:val="20"/>
          <w:szCs w:val="20"/>
        </w:rPr>
        <w:t>permite modificar el teléfono celular</w:t>
      </w:r>
      <w:r>
        <w:rPr>
          <w:sz w:val="20"/>
          <w:szCs w:val="20"/>
        </w:rPr>
        <w:t xml:space="preserve"> mostrado o capturar uno nuevo.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943026" w:rsidRPr="00116CED" w:rsidRDefault="00BE3B9F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Celular</w:t>
      </w:r>
      <w:r w:rsidR="00943026">
        <w:rPr>
          <w:sz w:val="20"/>
          <w:szCs w:val="20"/>
        </w:rPr>
        <w:t xml:space="preserve"> </w:t>
      </w:r>
      <w:r w:rsidR="00943026" w:rsidRPr="00116CED">
        <w:rPr>
          <w:sz w:val="20"/>
          <w:szCs w:val="20"/>
        </w:rPr>
        <w:t>Cliente</w:t>
      </w:r>
      <w:r w:rsidR="00943026">
        <w:rPr>
          <w:sz w:val="20"/>
          <w:szCs w:val="20"/>
        </w:rPr>
        <w:t xml:space="preserve"> (*)</w:t>
      </w:r>
    </w:p>
    <w:p w:rsidR="00943026" w:rsidRPr="00E601C3" w:rsidRDefault="00943026" w:rsidP="00D36809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Guardar</w:t>
      </w:r>
      <w:r w:rsidRPr="00E601C3">
        <w:rPr>
          <w:sz w:val="20"/>
          <w:szCs w:val="20"/>
        </w:rPr>
        <w:t>&gt;</w:t>
      </w:r>
    </w:p>
    <w:p w:rsidR="00943026" w:rsidRPr="00E601C3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actor no proporciona la información requerida&gt;</w:t>
      </w:r>
    </w:p>
    <w:p w:rsidR="00943026" w:rsidRPr="00E601C3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“[B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943026" w:rsidRPr="007C6E0C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Style w:val="Hipervnculo"/>
          <w:b/>
          <w:color w:val="auto"/>
          <w:sz w:val="20"/>
          <w:u w:val="none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7C6E0C" w:rsidRPr="00E601C3" w:rsidRDefault="007C6E0C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</w:t>
      </w:r>
      <w:r>
        <w:rPr>
          <w:sz w:val="20"/>
          <w:lang w:val="es-MX"/>
        </w:rPr>
        <w:t>el celular proporcionado por el cliente no es un número de 10 dígitos</w:t>
      </w:r>
      <w:r w:rsidRPr="00E601C3">
        <w:rPr>
          <w:sz w:val="20"/>
          <w:lang w:val="es-MX"/>
        </w:rPr>
        <w:t>&gt;</w:t>
      </w:r>
    </w:p>
    <w:p w:rsidR="007C6E0C" w:rsidRPr="00E601C3" w:rsidRDefault="007C6E0C" w:rsidP="00D36809">
      <w:pPr>
        <w:pStyle w:val="Prrafodelista"/>
        <w:numPr>
          <w:ilvl w:val="2"/>
          <w:numId w:val="26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Pr="000500D4">
        <w:rPr>
          <w:rStyle w:val="Hipervnculo"/>
          <w:color w:val="FF0000"/>
          <w:sz w:val="20"/>
          <w:szCs w:val="20"/>
          <w:u w:val="none"/>
        </w:rPr>
        <w:t>“[</w:t>
      </w:r>
      <w:r>
        <w:rPr>
          <w:rStyle w:val="Hipervnculo"/>
          <w:color w:val="FF0000"/>
          <w:sz w:val="20"/>
          <w:szCs w:val="20"/>
          <w:u w:val="none"/>
        </w:rPr>
        <w:t>E0964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7C6E0C">
        <w:rPr>
          <w:color w:val="FF0000"/>
          <w:sz w:val="20"/>
        </w:rPr>
        <w:t>Debe capturar un número de $0$ dígitos</w:t>
      </w:r>
      <w:r w:rsidRPr="007C6E0C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 xml:space="preserve">, sustituyendo el valor $0$ por 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“10”</w:t>
      </w:r>
    </w:p>
    <w:p w:rsidR="007C6E0C" w:rsidRPr="007C6E0C" w:rsidRDefault="007C6E0C" w:rsidP="00D36809">
      <w:pPr>
        <w:pStyle w:val="Prrafodelista"/>
        <w:numPr>
          <w:ilvl w:val="2"/>
          <w:numId w:val="26"/>
        </w:numPr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 xml:space="preserve">El sistema continúa en el paso </w:t>
      </w:r>
      <w:r>
        <w:rPr>
          <w:rStyle w:val="Hipervnculo"/>
          <w:color w:val="auto"/>
          <w:sz w:val="20"/>
          <w:u w:val="none"/>
          <w:lang w:eastAsia="en-US"/>
        </w:rPr>
        <w:t>donde fue invocado</w:t>
      </w:r>
    </w:p>
    <w:p w:rsidR="00943026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información, donde &lt;</w:t>
      </w:r>
      <w:proofErr w:type="spellStart"/>
      <w:r>
        <w:rPr>
          <w:sz w:val="20"/>
          <w:lang w:val="es-MX"/>
        </w:rPr>
        <w:t>Cliente.ClienteClave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943026" w:rsidRPr="00003ED2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Cliente</w:t>
      </w:r>
    </w:p>
    <w:p w:rsidR="00943026" w:rsidRPr="00116CED" w:rsidRDefault="00BE3B9F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TelefonoContacto</w:t>
      </w:r>
      <w:proofErr w:type="spellEnd"/>
      <w:r w:rsidR="00943026" w:rsidRPr="00116CED">
        <w:rPr>
          <w:rFonts w:cs="Arial"/>
          <w:sz w:val="20"/>
          <w:szCs w:val="20"/>
        </w:rPr>
        <w:t xml:space="preserve"> = Información capturada en el campo “</w:t>
      </w:r>
      <w:r>
        <w:rPr>
          <w:sz w:val="20"/>
          <w:szCs w:val="20"/>
        </w:rPr>
        <w:t xml:space="preserve">Celular </w:t>
      </w:r>
      <w:r w:rsidR="00943026" w:rsidRPr="00CC0B64">
        <w:rPr>
          <w:sz w:val="20"/>
          <w:szCs w:val="20"/>
        </w:rPr>
        <w:t>Cliente</w:t>
      </w:r>
      <w:r w:rsidR="00943026" w:rsidRPr="00116CED">
        <w:rPr>
          <w:rFonts w:cs="Arial"/>
          <w:sz w:val="20"/>
          <w:szCs w:val="20"/>
        </w:rPr>
        <w:t>”</w:t>
      </w:r>
    </w:p>
    <w:p w:rsidR="00943026" w:rsidRPr="00116CED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MFechaHora</w:t>
      </w:r>
      <w:proofErr w:type="spellEnd"/>
      <w:r w:rsidRPr="00116CED">
        <w:rPr>
          <w:rFonts w:cs="Arial"/>
          <w:sz w:val="20"/>
          <w:szCs w:val="20"/>
        </w:rPr>
        <w:t xml:space="preserve"> = Fecha y hora actual del sistema</w:t>
      </w:r>
    </w:p>
    <w:p w:rsidR="00943026" w:rsidRPr="00116CED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116CED">
        <w:rPr>
          <w:rFonts w:cs="Arial"/>
          <w:sz w:val="20"/>
          <w:szCs w:val="20"/>
        </w:rPr>
        <w:t>MUsuarioID</w:t>
      </w:r>
      <w:proofErr w:type="spellEnd"/>
      <w:r w:rsidRPr="00116CED">
        <w:rPr>
          <w:rFonts w:cs="Arial"/>
          <w:sz w:val="20"/>
          <w:szCs w:val="20"/>
        </w:rPr>
        <w:t xml:space="preserve"> = </w:t>
      </w:r>
      <w:proofErr w:type="spellStart"/>
      <w:r w:rsidRPr="00116CED">
        <w:rPr>
          <w:rFonts w:cs="Arial"/>
          <w:sz w:val="20"/>
          <w:szCs w:val="20"/>
        </w:rPr>
        <w:t>UsuarioId</w:t>
      </w:r>
      <w:proofErr w:type="spellEnd"/>
      <w:r w:rsidRPr="00116CED">
        <w:rPr>
          <w:rFonts w:cs="Arial"/>
          <w:sz w:val="20"/>
          <w:szCs w:val="20"/>
        </w:rPr>
        <w:t xml:space="preserve"> registrado en sesión</w:t>
      </w:r>
    </w:p>
    <w:p w:rsidR="00943026" w:rsidRPr="00116CED" w:rsidRDefault="00943026" w:rsidP="00D36809">
      <w:pPr>
        <w:pStyle w:val="Prrafodelista"/>
        <w:numPr>
          <w:ilvl w:val="0"/>
          <w:numId w:val="26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 xml:space="preserve">Enviar </w:t>
      </w:r>
      <w:r w:rsidR="00BE3B9F">
        <w:rPr>
          <w:b/>
          <w:sz w:val="20"/>
          <w:szCs w:val="20"/>
        </w:rPr>
        <w:t>SMS</w:t>
      </w:r>
      <w:r w:rsidRPr="00E601C3">
        <w:rPr>
          <w:sz w:val="20"/>
          <w:szCs w:val="20"/>
        </w:rPr>
        <w:t>&gt;</w:t>
      </w:r>
    </w:p>
    <w:p w:rsidR="00943026" w:rsidRPr="004A7FD3" w:rsidRDefault="00943026" w:rsidP="00D36809">
      <w:pPr>
        <w:pStyle w:val="Prrafodelista"/>
        <w:numPr>
          <w:ilvl w:val="1"/>
          <w:numId w:val="26"/>
        </w:numPr>
        <w:jc w:val="both"/>
        <w:rPr>
          <w:rStyle w:val="Hipervnculo"/>
          <w:color w:val="auto"/>
          <w:sz w:val="20"/>
          <w:u w:val="none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genera el ticket en PDF a partir del recibo configurable asociado a la actividad actual: &lt;</w:t>
      </w:r>
      <w:r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Método: </w:t>
      </w:r>
      <w:proofErr w:type="spellStart"/>
      <w:r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ImprimirRecibo</w:t>
      </w:r>
      <w:proofErr w:type="spellEnd"/>
      <w:r w:rsidRPr="00943026">
        <w:rPr>
          <w:rStyle w:val="Hipervnculo"/>
          <w:rFonts w:cs="Arial"/>
          <w:i/>
          <w:color w:val="auto"/>
          <w:sz w:val="20"/>
          <w:szCs w:val="20"/>
          <w:u w:val="none"/>
        </w:rPr>
        <w:t>()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CB5347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CB5347" w:rsidRPr="0014575A">
        <w:rPr>
          <w:i/>
          <w:sz w:val="20"/>
          <w:lang w:val="es-MX"/>
        </w:rPr>
        <w:t>para cada transacción o abono recibidos como parámetro</w:t>
      </w:r>
      <w:r w:rsidR="00CB5347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4A7FD3" w:rsidRDefault="004A7FD3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4A7FD3" w:rsidRPr="00152353" w:rsidRDefault="004A7FD3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b/>
          <w:sz w:val="20"/>
          <w:lang w:val="es-MX"/>
        </w:rPr>
      </w:pPr>
      <w:proofErr w:type="spellStart"/>
      <w:r w:rsidRPr="00152353">
        <w:rPr>
          <w:b/>
          <w:sz w:val="20"/>
          <w:lang w:val="es-MX"/>
        </w:rPr>
        <w:t>TRPVtaAcreditada</w:t>
      </w:r>
      <w:proofErr w:type="spellEnd"/>
    </w:p>
    <w:p w:rsidR="004A7FD3" w:rsidRP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4A7FD3">
        <w:rPr>
          <w:rFonts w:cs="Arial"/>
          <w:sz w:val="20"/>
          <w:szCs w:val="20"/>
        </w:rPr>
        <w:t>TransProdId</w:t>
      </w:r>
      <w:proofErr w:type="spellEnd"/>
      <w:r w:rsidRPr="004A7FD3">
        <w:rPr>
          <w:rFonts w:cs="Arial"/>
          <w:sz w:val="20"/>
          <w:szCs w:val="20"/>
        </w:rPr>
        <w:t xml:space="preserve"> = </w:t>
      </w:r>
      <w:proofErr w:type="spellStart"/>
      <w:r w:rsidRPr="004A7FD3">
        <w:rPr>
          <w:rFonts w:cs="Arial"/>
          <w:sz w:val="20"/>
          <w:szCs w:val="20"/>
        </w:rPr>
        <w:t>TrasProdId</w:t>
      </w:r>
      <w:proofErr w:type="spellEnd"/>
      <w:r w:rsidRPr="004A7FD3">
        <w:rPr>
          <w:rFonts w:cs="Arial"/>
          <w:sz w:val="20"/>
          <w:szCs w:val="20"/>
        </w:rPr>
        <w:t xml:space="preserve"> recibido como parámetro</w:t>
      </w:r>
    </w:p>
    <w:p w:rsidR="004A7FD3" w:rsidRP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4A7FD3">
        <w:rPr>
          <w:rFonts w:cs="Arial"/>
          <w:sz w:val="20"/>
          <w:szCs w:val="20"/>
        </w:rPr>
        <w:t>NombreFirma</w:t>
      </w:r>
      <w:proofErr w:type="spellEnd"/>
    </w:p>
    <w:p w:rsidR="004A7FD3" w:rsidRP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 w:rsidRPr="004A7FD3">
        <w:rPr>
          <w:rFonts w:cs="Arial"/>
          <w:sz w:val="20"/>
          <w:szCs w:val="20"/>
        </w:rPr>
        <w:t>IdImagenFirma</w:t>
      </w:r>
      <w:proofErr w:type="spellEnd"/>
    </w:p>
    <w:p w:rsidR="004A7FD3" w:rsidRDefault="004A7FD3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&lt;se obtuvo una firma asociada a la transacción actual&gt;</w:t>
      </w:r>
    </w:p>
    <w:p w:rsidR="004A7FD3" w:rsidRDefault="004A7FD3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>
        <w:rPr>
          <w:rFonts w:cs="Arial"/>
          <w:sz w:val="20"/>
          <w:szCs w:val="20"/>
          <w:lang w:eastAsia="en-US"/>
        </w:rPr>
        <w:t>ImagenFirma</w:t>
      </w:r>
      <w:proofErr w:type="spellEnd"/>
      <w:r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Configuración,</w:t>
      </w:r>
      <w:r>
        <w:rPr>
          <w:sz w:val="20"/>
          <w:lang w:val="es-MX"/>
        </w:rPr>
        <w:t xml:space="preserve"> la imagen correspondiente cuyo nombre = &lt;</w:t>
      </w:r>
      <w:proofErr w:type="spellStart"/>
      <w:r>
        <w:rPr>
          <w:sz w:val="20"/>
          <w:lang w:val="es-MX"/>
        </w:rPr>
        <w:t>TRPVtaAcreditada.IdImagenFirma</w:t>
      </w:r>
      <w:proofErr w:type="spellEnd"/>
      <w:r>
        <w:rPr>
          <w:sz w:val="20"/>
          <w:lang w:val="es-MX"/>
        </w:rPr>
        <w:t>&gt;.</w:t>
      </w:r>
    </w:p>
    <w:p w:rsidR="004A7FD3" w:rsidRDefault="004A7FD3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agrega al final del ticket PDF la siguiente información:</w:t>
      </w:r>
    </w:p>
    <w:p w:rsidR="004A7FD3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 xml:space="preserve">Autorizó: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TRPVtaAcreditada.NombreFirma</w:t>
      </w:r>
      <w:proofErr w:type="spellEnd"/>
      <w:r>
        <w:rPr>
          <w:sz w:val="20"/>
          <w:lang w:val="es-MX"/>
        </w:rPr>
        <w:t>&gt;</w:t>
      </w:r>
    </w:p>
    <w:p w:rsidR="004A7FD3" w:rsidRPr="00DC68F7" w:rsidRDefault="004A7FD3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r w:rsidRPr="004A7FD3">
        <w:rPr>
          <w:b/>
          <w:sz w:val="20"/>
          <w:lang w:val="es-MX"/>
        </w:rPr>
        <w:t>Firma:</w:t>
      </w:r>
      <w:r>
        <w:rPr>
          <w:sz w:val="20"/>
          <w:lang w:val="es-MX"/>
        </w:rPr>
        <w:t xml:space="preserve"> Imagen de la firma obtenida para la transacción</w:t>
      </w:r>
    </w:p>
    <w:p w:rsidR="00D364C8" w:rsidRPr="00D364C8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identifica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archivo PDF </w:t>
      </w:r>
      <w:r>
        <w:rPr>
          <w:sz w:val="20"/>
          <w:szCs w:val="20"/>
          <w:lang w:eastAsia="en-US"/>
        </w:rPr>
        <w:t xml:space="preserve">con el siguiente nombre: </w:t>
      </w:r>
    </w:p>
    <w:p w:rsidR="00D364C8" w:rsidRDefault="00D364C8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i/>
          <w:sz w:val="20"/>
          <w:szCs w:val="20"/>
          <w:lang w:eastAsia="en-US"/>
        </w:rPr>
        <w:t>Folio</w:t>
      </w:r>
      <w:r>
        <w:rPr>
          <w:sz w:val="20"/>
          <w:szCs w:val="20"/>
          <w:lang w:eastAsia="en-US"/>
        </w:rPr>
        <w:t xml:space="preserve"> (registrado en sesión) </w:t>
      </w:r>
      <w:r>
        <w:rPr>
          <w:sz w:val="20"/>
          <w:szCs w:val="20"/>
          <w:lang w:val="es-MX"/>
        </w:rPr>
        <w:t xml:space="preserve">+ “-” + </w:t>
      </w:r>
      <w:proofErr w:type="spellStart"/>
      <w:proofErr w:type="gramStart"/>
      <w:r>
        <w:rPr>
          <w:sz w:val="20"/>
          <w:szCs w:val="20"/>
          <w:lang w:val="es-MX"/>
        </w:rPr>
        <w:t>GetDate</w:t>
      </w:r>
      <w:proofErr w:type="spellEnd"/>
      <w:r>
        <w:rPr>
          <w:sz w:val="20"/>
          <w:szCs w:val="20"/>
          <w:lang w:val="es-MX"/>
        </w:rPr>
        <w:t>(</w:t>
      </w:r>
      <w:proofErr w:type="gramEnd"/>
      <w:r>
        <w:rPr>
          <w:sz w:val="20"/>
          <w:szCs w:val="20"/>
          <w:lang w:val="es-MX"/>
        </w:rPr>
        <w:t>) en formato DDMMAAHHMMSS.</w:t>
      </w:r>
    </w:p>
    <w:p w:rsidR="00943026" w:rsidRPr="00C55F82" w:rsidRDefault="00943026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 w:rsidRPr="000A2D9A">
        <w:rPr>
          <w:sz w:val="20"/>
          <w:szCs w:val="20"/>
          <w:lang w:eastAsia="en-US"/>
        </w:rPr>
        <w:t xml:space="preserve">El sistema almacena </w:t>
      </w:r>
      <w:r>
        <w:rPr>
          <w:sz w:val="20"/>
          <w:szCs w:val="20"/>
          <w:lang w:eastAsia="en-US"/>
        </w:rPr>
        <w:t xml:space="preserve">el archivo PDF dentro </w:t>
      </w:r>
      <w:r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>
        <w:rPr>
          <w:rFonts w:cs="Arial"/>
          <w:sz w:val="20"/>
          <w:szCs w:val="20"/>
          <w:lang w:eastAsia="en-US"/>
        </w:rPr>
        <w:t>TicketPDF</w:t>
      </w:r>
      <w:proofErr w:type="spellEnd"/>
      <w:r>
        <w:rPr>
          <w:rFonts w:cs="Arial"/>
          <w:sz w:val="20"/>
          <w:szCs w:val="20"/>
          <w:lang w:eastAsia="en-US"/>
        </w:rPr>
        <w:t>”, el cual a su vez se encuentra dentro del Directorio de Almacenamiento configurado para el sistema en el Archivo de Configuración.</w:t>
      </w:r>
    </w:p>
    <w:p w:rsidR="00943026" w:rsidRPr="00C55F82" w:rsidRDefault="00943026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 w:rsidRPr="000A2D9A">
        <w:rPr>
          <w:rFonts w:cs="Arial"/>
          <w:sz w:val="20"/>
          <w:szCs w:val="20"/>
        </w:rPr>
        <w:t xml:space="preserve">Si &lt;no es posible almacenar </w:t>
      </w:r>
      <w:r>
        <w:rPr>
          <w:rFonts w:cs="Arial"/>
          <w:sz w:val="20"/>
          <w:szCs w:val="20"/>
        </w:rPr>
        <w:t>el archivo</w:t>
      </w:r>
      <w:r w:rsidRPr="000A2D9A">
        <w:rPr>
          <w:rFonts w:cs="Arial"/>
          <w:sz w:val="20"/>
          <w:szCs w:val="20"/>
        </w:rPr>
        <w:t xml:space="preserve"> por falta de espacio en el lugar de destino&gt;</w:t>
      </w:r>
    </w:p>
    <w:p w:rsidR="00943026" w:rsidRPr="00E95357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</w:t>
      </w:r>
      <w:r w:rsidR="00802722">
        <w:rPr>
          <w:rStyle w:val="Hipervnculo"/>
          <w:color w:val="FF0000"/>
          <w:sz w:val="20"/>
          <w:szCs w:val="20"/>
          <w:u w:val="none"/>
        </w:rPr>
        <w:t>I0308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E95357">
        <w:rPr>
          <w:rStyle w:val="Hipervnculo"/>
          <w:color w:val="FF0000"/>
          <w:sz w:val="20"/>
          <w:szCs w:val="20"/>
          <w:u w:val="none"/>
          <w:lang w:eastAsia="en-US"/>
        </w:rPr>
        <w:t xml:space="preserve">No hay espacio suficiente para guardar 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el archivo”.</w:t>
      </w:r>
    </w:p>
    <w:p w:rsidR="00943026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943026" w:rsidRPr="00B56A84" w:rsidRDefault="00943026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943026" w:rsidRPr="007C0504" w:rsidRDefault="00943026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r w:rsidRPr="007C0504">
        <w:rPr>
          <w:sz w:val="20"/>
          <w:lang w:val="es-MX"/>
        </w:rPr>
        <w:t xml:space="preserve">El sistema continúa en el </w:t>
      </w:r>
      <w:hyperlink w:anchor="FIN" w:history="1">
        <w:r w:rsidR="00240731" w:rsidRPr="007C0504">
          <w:rPr>
            <w:rStyle w:val="Hipervnculo"/>
            <w:b/>
            <w:sz w:val="20"/>
            <w:lang w:val="es-MX"/>
          </w:rPr>
          <w:t>paso FIN</w:t>
        </w:r>
      </w:hyperlink>
      <w:r w:rsidRPr="007C0504">
        <w:rPr>
          <w:sz w:val="20"/>
          <w:lang w:val="es-MX"/>
        </w:rPr>
        <w:t xml:space="preserve"> del flujo básico</w:t>
      </w:r>
    </w:p>
    <w:p w:rsidR="00A0180E" w:rsidRDefault="00A0180E" w:rsidP="00D36809">
      <w:pPr>
        <w:pStyle w:val="Prrafodelista"/>
        <w:numPr>
          <w:ilvl w:val="1"/>
          <w:numId w:val="2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&lt;no fue posible generar el archivo PDF por cualquier motivo ajeno a la falta de espacio&gt;</w:t>
      </w:r>
    </w:p>
    <w:p w:rsidR="00A0180E" w:rsidRPr="0092098A" w:rsidRDefault="00A0180E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>
        <w:rPr>
          <w:rFonts w:cs="Arial"/>
          <w:sz w:val="20"/>
          <w:szCs w:val="20"/>
        </w:rPr>
        <w:t xml:space="preserve">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>
        <w:rPr>
          <w:rStyle w:val="Hipervnculo"/>
          <w:color w:val="FF0000"/>
          <w:sz w:val="20"/>
          <w:szCs w:val="20"/>
          <w:u w:val="none"/>
        </w:rPr>
        <w:t>[E0965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A0180E">
        <w:rPr>
          <w:color w:val="FF0000"/>
          <w:sz w:val="20"/>
        </w:rPr>
        <w:t>Error al intentar generar el ticket PDF, inténtelo más tarde</w:t>
      </w:r>
      <w:r>
        <w:rPr>
          <w:rStyle w:val="Hipervnculo"/>
          <w:color w:val="FF0000"/>
          <w:sz w:val="20"/>
          <w:szCs w:val="20"/>
          <w:u w:val="none"/>
          <w:lang w:eastAsia="en-US"/>
        </w:rPr>
        <w:t>”.</w:t>
      </w:r>
    </w:p>
    <w:p w:rsidR="0092098A" w:rsidRDefault="0092098A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92098A" w:rsidRPr="0078610B" w:rsidRDefault="0092098A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92098A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5C6283">
        <w:rPr>
          <w:sz w:val="20"/>
          <w:szCs w:val="20"/>
        </w:rPr>
        <w:t xml:space="preserve">Utilizar &lt;Método </w:t>
      </w:r>
      <w:proofErr w:type="spellStart"/>
      <w:r w:rsidRPr="005C6283">
        <w:rPr>
          <w:sz w:val="20"/>
          <w:szCs w:val="20"/>
        </w:rPr>
        <w:t>KeyGen</w:t>
      </w:r>
      <w:proofErr w:type="spellEnd"/>
      <w:r w:rsidRPr="005C6283">
        <w:rPr>
          <w:sz w:val="20"/>
          <w:szCs w:val="20"/>
        </w:rPr>
        <w:t>&gt;</w:t>
      </w:r>
    </w:p>
    <w:p w:rsidR="0092098A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D576EB" w:rsidRPr="0092098A" w:rsidRDefault="00D576EB" w:rsidP="00D576EB">
      <w:pPr>
        <w:pStyle w:val="Prrafodelista"/>
        <w:numPr>
          <w:ilvl w:val="4"/>
          <w:numId w:val="26"/>
        </w:numPr>
        <w:ind w:left="3119" w:hanging="992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sz w:val="20"/>
          <w:lang w:val="es-MX"/>
        </w:rPr>
        <w:t>Null</w:t>
      </w:r>
      <w:proofErr w:type="spellEnd"/>
    </w:p>
    <w:p w:rsidR="0092098A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92098A" w:rsidRPr="00D364C8" w:rsidRDefault="0092098A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A0180E" w:rsidRDefault="00A0180E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El sistema envía como parámetro la siguiente información y regresa al lugar desde el cual fue invocado:</w:t>
      </w:r>
    </w:p>
    <w:p w:rsidR="00A0180E" w:rsidRPr="00A0180E" w:rsidRDefault="00A0180E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EnvioTicket</w:t>
      </w:r>
      <w:proofErr w:type="spellEnd"/>
      <w:r>
        <w:rPr>
          <w:sz w:val="20"/>
          <w:szCs w:val="20"/>
        </w:rPr>
        <w:t xml:space="preserve"> = Falso</w:t>
      </w:r>
    </w:p>
    <w:p w:rsidR="007C0504" w:rsidRPr="007C0504" w:rsidRDefault="007C0504" w:rsidP="00D36809">
      <w:pPr>
        <w:pStyle w:val="Prrafodelista"/>
        <w:numPr>
          <w:ilvl w:val="1"/>
          <w:numId w:val="26"/>
        </w:numPr>
        <w:jc w:val="both"/>
        <w:rPr>
          <w:rFonts w:cs="Arial"/>
          <w:sz w:val="20"/>
          <w:szCs w:val="20"/>
        </w:rPr>
      </w:pPr>
      <w:r w:rsidRPr="007C0504">
        <w:rPr>
          <w:sz w:val="20"/>
          <w:lang w:val="es-MX"/>
        </w:rPr>
        <w:t>El</w:t>
      </w:r>
      <w:r w:rsidRPr="007C0504">
        <w:rPr>
          <w:rFonts w:cs="Arial"/>
          <w:sz w:val="20"/>
          <w:szCs w:val="20"/>
        </w:rPr>
        <w:t xml:space="preserve"> caso de uso incluye la funcionalidad del caso de uso </w:t>
      </w:r>
      <w:hyperlink r:id="rId17" w:history="1">
        <w:r w:rsidRPr="007C0504">
          <w:rPr>
            <w:rStyle w:val="Hipervnculo"/>
            <w:rFonts w:cs="Arial"/>
            <w:b/>
            <w:sz w:val="20"/>
            <w:szCs w:val="20"/>
            <w:lang w:val="es-MX"/>
          </w:rPr>
          <w:t>Servidor de Comunicaciones – CUROLSIN03</w:t>
        </w:r>
      </w:hyperlink>
      <w:r w:rsidR="008E04B4">
        <w:rPr>
          <w:rStyle w:val="Hipervnculo"/>
          <w:rFonts w:cs="Arial"/>
          <w:b/>
          <w:sz w:val="20"/>
          <w:szCs w:val="20"/>
          <w:lang w:val="es-MX"/>
        </w:rPr>
        <w:t xml:space="preserve"> 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8E04B4" w:rsidRPr="0014575A">
        <w:rPr>
          <w:i/>
          <w:sz w:val="20"/>
          <w:lang w:val="es-MX"/>
        </w:rPr>
        <w:t xml:space="preserve">para cada </w:t>
      </w:r>
      <w:r w:rsidR="008E04B4">
        <w:rPr>
          <w:i/>
          <w:sz w:val="20"/>
          <w:lang w:val="es-MX"/>
        </w:rPr>
        <w:t>archivo PDF generado</w:t>
      </w:r>
      <w:r w:rsidR="008E04B4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7C0504" w:rsidRPr="007C0504" w:rsidRDefault="007C0504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Fonts w:cs="Arial"/>
          <w:sz w:val="20"/>
          <w:szCs w:val="20"/>
          <w:lang w:val="es-MX"/>
        </w:rPr>
      </w:pPr>
      <w:r w:rsidRPr="007C0504">
        <w:rPr>
          <w:rFonts w:cs="Arial"/>
          <w:sz w:val="20"/>
          <w:szCs w:val="20"/>
        </w:rPr>
        <w:t>El</w:t>
      </w:r>
      <w:r w:rsidRPr="007C0504">
        <w:rPr>
          <w:rFonts w:cs="Arial"/>
          <w:sz w:val="20"/>
          <w:szCs w:val="20"/>
          <w:lang w:val="es-MX"/>
        </w:rPr>
        <w:t xml:space="preserve"> sistema envía como parámetro la siguiente información:</w:t>
      </w:r>
    </w:p>
    <w:p w:rsidR="007C0504" w:rsidRPr="007C0504" w:rsidRDefault="007C0504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</w:rPr>
        <w:t>EnviarTicketPDFServidor</w:t>
      </w:r>
      <w:proofErr w:type="spellEnd"/>
    </w:p>
    <w:p w:rsidR="00022714" w:rsidRDefault="00022714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ClienteClave</w:t>
      </w:r>
      <w:proofErr w:type="spellEnd"/>
      <w:r>
        <w:rPr>
          <w:rFonts w:cs="Arial"/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7C0504" w:rsidRPr="007C0504" w:rsidRDefault="007C0504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rFonts w:cs="Arial"/>
          <w:sz w:val="20"/>
          <w:szCs w:val="20"/>
          <w:lang w:val="es-MX"/>
        </w:rPr>
      </w:pPr>
      <w:proofErr w:type="spellStart"/>
      <w:r w:rsidRPr="007C0504">
        <w:rPr>
          <w:rFonts w:cs="Arial"/>
          <w:sz w:val="20"/>
          <w:szCs w:val="20"/>
          <w:lang w:val="es-MX"/>
        </w:rPr>
        <w:t>NombreArchivo</w:t>
      </w:r>
      <w:proofErr w:type="spellEnd"/>
      <w:r w:rsidRPr="007C0504">
        <w:rPr>
          <w:rFonts w:cs="Arial"/>
          <w:sz w:val="20"/>
          <w:szCs w:val="20"/>
          <w:lang w:val="es-MX"/>
        </w:rPr>
        <w:t xml:space="preserve"> = </w:t>
      </w:r>
      <w:proofErr w:type="spellStart"/>
      <w:r w:rsidRPr="007C0504">
        <w:rPr>
          <w:i/>
          <w:sz w:val="20"/>
          <w:lang w:val="es-MX"/>
        </w:rPr>
        <w:t>NombrePDF</w:t>
      </w:r>
      <w:proofErr w:type="spellEnd"/>
      <w:r w:rsidRPr="007C0504">
        <w:rPr>
          <w:i/>
          <w:sz w:val="20"/>
          <w:lang w:val="es-MX"/>
        </w:rPr>
        <w:t xml:space="preserve"> </w:t>
      </w:r>
      <w:r w:rsidRPr="007C0504">
        <w:rPr>
          <w:sz w:val="20"/>
          <w:lang w:val="es-MX"/>
        </w:rPr>
        <w:t>generado</w:t>
      </w:r>
      <w:r>
        <w:rPr>
          <w:i/>
          <w:sz w:val="20"/>
          <w:lang w:val="es-MX"/>
        </w:rPr>
        <w:t xml:space="preserve"> </w:t>
      </w:r>
      <w:r w:rsidRPr="007C0504">
        <w:rPr>
          <w:i/>
          <w:sz w:val="20"/>
          <w:lang w:val="es-MX"/>
        </w:rPr>
        <w:t>(incluyendo extensión .PDF)</w:t>
      </w:r>
    </w:p>
    <w:p w:rsidR="007C0504" w:rsidRPr="007C0504" w:rsidRDefault="007C0504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rFonts w:cs="Arial"/>
          <w:sz w:val="20"/>
          <w:szCs w:val="20"/>
        </w:rPr>
      </w:pPr>
      <w:r w:rsidRPr="007C0504">
        <w:rPr>
          <w:rFonts w:cs="Arial"/>
          <w:sz w:val="20"/>
          <w:szCs w:val="20"/>
        </w:rPr>
        <w:t>El sistema recibe como parámetro la siguiente información:</w:t>
      </w:r>
    </w:p>
    <w:p w:rsidR="007C0504" w:rsidRDefault="007C0504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EnvioTicket</w:t>
      </w:r>
      <w:proofErr w:type="spellEnd"/>
      <w:r w:rsidRPr="007C0504">
        <w:rPr>
          <w:rFonts w:cs="Arial"/>
          <w:sz w:val="20"/>
          <w:szCs w:val="20"/>
        </w:rPr>
        <w:t xml:space="preserve"> = Verdadero/Falso</w:t>
      </w:r>
    </w:p>
    <w:p w:rsidR="0092098A" w:rsidRPr="00D36809" w:rsidRDefault="007C0504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URLArchivo</w:t>
      </w:r>
      <w:proofErr w:type="spellEnd"/>
    </w:p>
    <w:p w:rsidR="005D1D22" w:rsidRPr="00770EF6" w:rsidRDefault="005D1D22" w:rsidP="00D36809">
      <w:pPr>
        <w:pStyle w:val="Prrafodelista"/>
        <w:numPr>
          <w:ilvl w:val="1"/>
          <w:numId w:val="26"/>
        </w:numPr>
        <w:jc w:val="both"/>
        <w:rPr>
          <w:rFonts w:cs="Arial"/>
          <w:sz w:val="20"/>
          <w:szCs w:val="20"/>
        </w:rPr>
      </w:pPr>
      <w:r w:rsidRPr="00D36809">
        <w:rPr>
          <w:sz w:val="20"/>
          <w:lang w:val="es-MX"/>
        </w:rPr>
        <w:t>Si</w:t>
      </w:r>
      <w:r w:rsidRPr="00770EF6">
        <w:rPr>
          <w:rFonts w:cs="Arial"/>
          <w:sz w:val="20"/>
          <w:szCs w:val="20"/>
        </w:rPr>
        <w:t xml:space="preserve"> &lt;el envío del ticket </w:t>
      </w:r>
      <w:r>
        <w:rPr>
          <w:rFonts w:cs="Arial"/>
          <w:sz w:val="20"/>
          <w:szCs w:val="20"/>
        </w:rPr>
        <w:t xml:space="preserve">al servidor NO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Falso</w:t>
      </w:r>
      <w:r w:rsidRPr="00770EF6">
        <w:rPr>
          <w:rFonts w:cs="Arial"/>
          <w:sz w:val="20"/>
          <w:szCs w:val="20"/>
        </w:rPr>
        <w:t>)&gt;</w:t>
      </w:r>
    </w:p>
    <w:p w:rsidR="005D1D22" w:rsidRDefault="005D1D22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 w:rsidRPr="00FB02FF">
        <w:rPr>
          <w:rFonts w:cs="Arial"/>
          <w:sz w:val="20"/>
          <w:szCs w:val="20"/>
        </w:rPr>
        <w:t xml:space="preserve">El sistema presenta el siguiente mensaje </w:t>
      </w:r>
      <w:r>
        <w:rPr>
          <w:rStyle w:val="Hipervnculo"/>
          <w:color w:val="FF0000"/>
          <w:sz w:val="20"/>
          <w:szCs w:val="20"/>
          <w:u w:val="none"/>
        </w:rPr>
        <w:t>“[E0963</w:t>
      </w:r>
      <w:r w:rsidRPr="00FB02FF">
        <w:rPr>
          <w:rStyle w:val="Hipervnculo"/>
          <w:color w:val="FF0000"/>
          <w:sz w:val="20"/>
          <w:szCs w:val="20"/>
          <w:u w:val="none"/>
        </w:rPr>
        <w:t>]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 xml:space="preserve"> </w:t>
      </w:r>
      <w:r w:rsidRPr="00DE19A0">
        <w:rPr>
          <w:color w:val="FF0000"/>
          <w:sz w:val="20"/>
          <w:szCs w:val="20"/>
          <w:lang w:val="es-MX" w:eastAsia="en-US"/>
        </w:rPr>
        <w:t>Error al intentar enviar el ticket, inténtelo más tarde</w:t>
      </w:r>
      <w:r w:rsidRPr="00FB02FF"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5D1D22" w:rsidRDefault="005D1D22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5D1D22" w:rsidRPr="0078610B" w:rsidRDefault="005D1D22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5D1D22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</w:t>
      </w:r>
      <w:r w:rsidRPr="00D36809">
        <w:rPr>
          <w:sz w:val="20"/>
          <w:lang w:val="es-MX"/>
        </w:rPr>
        <w:t xml:space="preserve">Utilizar &lt;Método </w:t>
      </w:r>
      <w:proofErr w:type="spellStart"/>
      <w:r w:rsidRPr="00D36809">
        <w:rPr>
          <w:sz w:val="20"/>
          <w:lang w:val="es-MX"/>
        </w:rPr>
        <w:t>KeyGen</w:t>
      </w:r>
      <w:proofErr w:type="spellEnd"/>
      <w:r w:rsidRPr="00D36809">
        <w:rPr>
          <w:sz w:val="20"/>
          <w:lang w:val="es-MX"/>
        </w:rPr>
        <w:t>&gt;</w:t>
      </w:r>
    </w:p>
    <w:p w:rsidR="005D1D22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D576EB" w:rsidRPr="0078610B" w:rsidRDefault="00D576EB" w:rsidP="00D576EB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5D1D22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5D1D22" w:rsidRPr="00D364C8" w:rsidRDefault="005D1D22" w:rsidP="00D36809">
      <w:pPr>
        <w:pStyle w:val="Prrafodelista"/>
        <w:numPr>
          <w:ilvl w:val="4"/>
          <w:numId w:val="26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5D1D22" w:rsidRPr="00F16467" w:rsidRDefault="005D1D22" w:rsidP="00D36809">
      <w:pPr>
        <w:pStyle w:val="Prrafodelista"/>
        <w:numPr>
          <w:ilvl w:val="2"/>
          <w:numId w:val="26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5D1D22" w:rsidRPr="005D1D22" w:rsidRDefault="005D1D22" w:rsidP="00D36809">
      <w:pPr>
        <w:pStyle w:val="Prrafodelista"/>
        <w:numPr>
          <w:ilvl w:val="3"/>
          <w:numId w:val="26"/>
        </w:numPr>
        <w:ind w:left="2127" w:hanging="737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770EF6" w:rsidRPr="00770EF6" w:rsidRDefault="00770EF6" w:rsidP="00D36809">
      <w:pPr>
        <w:pStyle w:val="Prrafodelista"/>
        <w:numPr>
          <w:ilvl w:val="1"/>
          <w:numId w:val="26"/>
        </w:numPr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Si &lt;el envío del ticket </w:t>
      </w:r>
      <w:r w:rsidR="006E2618">
        <w:rPr>
          <w:rFonts w:cs="Arial"/>
          <w:sz w:val="20"/>
          <w:szCs w:val="20"/>
        </w:rPr>
        <w:t xml:space="preserve">al servidor </w:t>
      </w:r>
      <w:r w:rsidRPr="00770EF6">
        <w:rPr>
          <w:rFonts w:cs="Arial"/>
          <w:sz w:val="20"/>
          <w:szCs w:val="20"/>
        </w:rPr>
        <w:t>fue exitoso (</w:t>
      </w:r>
      <w:proofErr w:type="spellStart"/>
      <w:r w:rsidRPr="00770EF6">
        <w:rPr>
          <w:rFonts w:cs="Arial"/>
          <w:sz w:val="20"/>
          <w:szCs w:val="20"/>
        </w:rPr>
        <w:t>EnvioTicket</w:t>
      </w:r>
      <w:proofErr w:type="spellEnd"/>
      <w:r w:rsidRPr="00770EF6">
        <w:rPr>
          <w:rFonts w:cs="Arial"/>
          <w:sz w:val="20"/>
          <w:szCs w:val="20"/>
        </w:rPr>
        <w:t xml:space="preserve"> = Verdadero)&gt;</w:t>
      </w:r>
    </w:p>
    <w:p w:rsidR="003B5926" w:rsidRDefault="003B59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El sistema elimina del directorio </w:t>
      </w:r>
      <w:r w:rsidRPr="00F16467">
        <w:rPr>
          <w:rFonts w:cs="Arial"/>
          <w:sz w:val="20"/>
          <w:szCs w:val="20"/>
          <w:lang w:eastAsia="en-US"/>
        </w:rPr>
        <w:t>“</w:t>
      </w:r>
      <w:proofErr w:type="spellStart"/>
      <w:r w:rsidRPr="00F16467">
        <w:rPr>
          <w:rFonts w:cs="Arial"/>
          <w:sz w:val="20"/>
          <w:szCs w:val="20"/>
          <w:lang w:eastAsia="en-US"/>
        </w:rPr>
        <w:t>TicketPDF</w:t>
      </w:r>
      <w:proofErr w:type="spellEnd"/>
      <w:r w:rsidRPr="00F16467">
        <w:rPr>
          <w:rFonts w:cs="Arial"/>
          <w:sz w:val="20"/>
          <w:szCs w:val="20"/>
          <w:lang w:eastAsia="en-US"/>
        </w:rPr>
        <w:t>”</w:t>
      </w:r>
      <w:r>
        <w:rPr>
          <w:rFonts w:cs="Arial"/>
          <w:sz w:val="20"/>
          <w:szCs w:val="20"/>
          <w:lang w:eastAsia="en-US"/>
        </w:rPr>
        <w:t xml:space="preserve"> </w:t>
      </w:r>
      <w:r w:rsidRPr="00F16467">
        <w:rPr>
          <w:sz w:val="20"/>
          <w:lang w:val="es-MX"/>
        </w:rPr>
        <w:t>el archivo PDF generado</w:t>
      </w:r>
      <w:r w:rsidRPr="00F16467">
        <w:rPr>
          <w:rFonts w:cs="Arial"/>
          <w:sz w:val="20"/>
          <w:szCs w:val="20"/>
          <w:lang w:eastAsia="en-US"/>
        </w:rPr>
        <w:t>.</w:t>
      </w:r>
    </w:p>
    <w:p w:rsidR="00943026" w:rsidRPr="006C2429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6C2429">
        <w:rPr>
          <w:sz w:val="20"/>
          <w:lang w:val="es-MX"/>
        </w:rPr>
        <w:t xml:space="preserve">El sistema genera un </w:t>
      </w:r>
      <w:r w:rsidR="00BE3B9F">
        <w:rPr>
          <w:sz w:val="20"/>
          <w:lang w:val="es-MX"/>
        </w:rPr>
        <w:t>mensaje SMS</w:t>
      </w:r>
      <w:r w:rsidRPr="006C2429">
        <w:rPr>
          <w:sz w:val="20"/>
          <w:lang w:val="es-MX"/>
        </w:rPr>
        <w:t xml:space="preserve"> con la siguiente información:</w:t>
      </w:r>
      <w:r w:rsidR="003B5926">
        <w:rPr>
          <w:sz w:val="20"/>
          <w:lang w:val="es-MX"/>
        </w:rPr>
        <w:t xml:space="preserve"> </w:t>
      </w:r>
      <w:r w:rsidR="003B5926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 xml:space="preserve">(Esto </w:t>
      </w:r>
      <w:r w:rsidR="003B5926" w:rsidRPr="0014575A">
        <w:rPr>
          <w:i/>
          <w:sz w:val="20"/>
          <w:lang w:val="es-MX"/>
        </w:rPr>
        <w:t xml:space="preserve">para cada </w:t>
      </w:r>
      <w:r w:rsidR="003B5926">
        <w:rPr>
          <w:i/>
          <w:sz w:val="20"/>
          <w:lang w:val="es-MX"/>
        </w:rPr>
        <w:t>archivo PDF generado</w:t>
      </w:r>
      <w:r w:rsidR="003B5926" w:rsidRPr="0014575A">
        <w:rPr>
          <w:rStyle w:val="Hipervnculo"/>
          <w:rFonts w:cs="Arial"/>
          <w:i/>
          <w:color w:val="auto"/>
          <w:sz w:val="20"/>
          <w:szCs w:val="20"/>
          <w:u w:val="none"/>
        </w:rPr>
        <w:t>)</w:t>
      </w:r>
    </w:p>
    <w:p w:rsidR="00943026" w:rsidRPr="00770EF6" w:rsidRDefault="00943026" w:rsidP="0092098A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Remitente (De): </w:t>
      </w:r>
      <w:r w:rsidR="00BE3B9F">
        <w:rPr>
          <w:rFonts w:cs="Arial"/>
          <w:sz w:val="20"/>
          <w:szCs w:val="20"/>
        </w:rPr>
        <w:t>Número de celular asociado al dispositivo</w:t>
      </w:r>
      <w:r>
        <w:rPr>
          <w:rFonts w:cs="Arial"/>
          <w:sz w:val="20"/>
          <w:szCs w:val="20"/>
        </w:rPr>
        <w:t>.</w:t>
      </w:r>
    </w:p>
    <w:p w:rsidR="00943026" w:rsidRPr="00770EF6" w:rsidRDefault="00943026" w:rsidP="0092098A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Destinatario (Para): </w:t>
      </w:r>
      <w:r w:rsidR="00BE3B9F" w:rsidRPr="00770EF6">
        <w:rPr>
          <w:rFonts w:cs="Arial"/>
          <w:sz w:val="20"/>
          <w:szCs w:val="20"/>
        </w:rPr>
        <w:t>Teléfono de Contacto</w:t>
      </w:r>
      <w:r w:rsidRPr="00770EF6">
        <w:rPr>
          <w:rFonts w:cs="Arial"/>
          <w:sz w:val="20"/>
          <w:szCs w:val="20"/>
        </w:rPr>
        <w:t xml:space="preserve"> del cliente actual &lt;</w:t>
      </w:r>
      <w:proofErr w:type="spellStart"/>
      <w:r w:rsidRPr="00770EF6">
        <w:rPr>
          <w:rFonts w:cs="Arial"/>
          <w:sz w:val="20"/>
          <w:szCs w:val="20"/>
        </w:rPr>
        <w:t>Cliente.</w:t>
      </w:r>
      <w:r w:rsidR="00BE3B9F" w:rsidRPr="00770EF6">
        <w:rPr>
          <w:rFonts w:cs="Arial"/>
          <w:sz w:val="20"/>
          <w:szCs w:val="20"/>
        </w:rPr>
        <w:t>TelefonoContacto</w:t>
      </w:r>
      <w:proofErr w:type="spellEnd"/>
      <w:r w:rsidRPr="00770EF6">
        <w:rPr>
          <w:rFonts w:cs="Arial"/>
          <w:sz w:val="20"/>
          <w:szCs w:val="20"/>
        </w:rPr>
        <w:t>&gt;.</w:t>
      </w:r>
    </w:p>
    <w:p w:rsidR="00943026" w:rsidRPr="00770EF6" w:rsidRDefault="00943026" w:rsidP="0092098A">
      <w:pPr>
        <w:pStyle w:val="Prrafodelista"/>
        <w:numPr>
          <w:ilvl w:val="3"/>
          <w:numId w:val="25"/>
        </w:numPr>
        <w:ind w:left="2127" w:hanging="737"/>
        <w:jc w:val="both"/>
        <w:rPr>
          <w:rFonts w:cs="Arial"/>
          <w:sz w:val="20"/>
          <w:szCs w:val="20"/>
        </w:rPr>
      </w:pPr>
      <w:r w:rsidRPr="00770EF6">
        <w:rPr>
          <w:rFonts w:cs="Arial"/>
          <w:sz w:val="20"/>
          <w:szCs w:val="20"/>
        </w:rPr>
        <w:t xml:space="preserve">Mensaje: </w:t>
      </w:r>
    </w:p>
    <w:p w:rsidR="00E750C3" w:rsidRDefault="00BE3B9F" w:rsidP="00770EF6">
      <w:pPr>
        <w:pStyle w:val="Prrafodelista"/>
        <w:ind w:left="2127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Folio: </w:t>
      </w:r>
    </w:p>
    <w:p w:rsidR="00E750C3" w:rsidRDefault="00E750C3" w:rsidP="002216EE">
      <w:pPr>
        <w:pStyle w:val="Prrafodelista"/>
        <w:ind w:left="2552"/>
        <w:jc w:val="both"/>
        <w:rPr>
          <w:sz w:val="20"/>
        </w:rPr>
      </w:pPr>
      <w:r w:rsidRPr="00E750C3">
        <w:rPr>
          <w:i/>
          <w:sz w:val="20"/>
          <w:lang w:val="es-MX"/>
        </w:rPr>
        <w:t>Si &lt;se trata de una transacción (</w:t>
      </w:r>
      <w:proofErr w:type="spellStart"/>
      <w:r w:rsidRPr="00E750C3">
        <w:rPr>
          <w:i/>
          <w:sz w:val="20"/>
          <w:lang w:val="es-MX"/>
        </w:rPr>
        <w:t>TransProdId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>
        <w:rPr>
          <w:sz w:val="20"/>
          <w:lang w:val="es-MX"/>
        </w:rPr>
        <w:t xml:space="preserve">: </w:t>
      </w:r>
      <w:r w:rsidR="005173D6">
        <w:rPr>
          <w:sz w:val="20"/>
        </w:rPr>
        <w:t>&lt;</w:t>
      </w:r>
      <w:proofErr w:type="spellStart"/>
      <w:r w:rsidR="005173D6">
        <w:rPr>
          <w:sz w:val="20"/>
        </w:rPr>
        <w:t>TransProd.Folio</w:t>
      </w:r>
      <w:proofErr w:type="spellEnd"/>
      <w:r w:rsidR="005173D6">
        <w:rPr>
          <w:sz w:val="20"/>
        </w:rPr>
        <w:t>&gt; donde &lt;</w:t>
      </w:r>
      <w:proofErr w:type="spellStart"/>
      <w:r w:rsidR="005173D6">
        <w:rPr>
          <w:sz w:val="20"/>
        </w:rPr>
        <w:t>TransProd.TransProdId</w:t>
      </w:r>
      <w:proofErr w:type="spellEnd"/>
      <w:r w:rsidR="005173D6">
        <w:rPr>
          <w:sz w:val="20"/>
        </w:rPr>
        <w:t xml:space="preserve"> = </w:t>
      </w:r>
      <w:proofErr w:type="spellStart"/>
      <w:r w:rsidR="005173D6">
        <w:rPr>
          <w:sz w:val="20"/>
        </w:rPr>
        <w:t>TransProdId</w:t>
      </w:r>
      <w:proofErr w:type="spellEnd"/>
      <w:r w:rsidR="005173D6">
        <w:rPr>
          <w:sz w:val="20"/>
        </w:rPr>
        <w:t xml:space="preserve"> recibido como parámetro&gt;</w:t>
      </w:r>
      <w:r>
        <w:rPr>
          <w:sz w:val="20"/>
        </w:rPr>
        <w:t xml:space="preserve">. </w:t>
      </w:r>
    </w:p>
    <w:p w:rsidR="00BE3B9F" w:rsidRDefault="00E750C3" w:rsidP="002216EE">
      <w:pPr>
        <w:pStyle w:val="Prrafodelista"/>
        <w:ind w:left="2552"/>
        <w:jc w:val="both"/>
        <w:rPr>
          <w:sz w:val="20"/>
          <w:szCs w:val="20"/>
          <w:lang w:eastAsia="en-US"/>
        </w:rPr>
      </w:pPr>
      <w:r w:rsidRPr="00E750C3">
        <w:rPr>
          <w:i/>
          <w:sz w:val="20"/>
          <w:lang w:val="es-MX"/>
        </w:rPr>
        <w:t>Si &lt;se trata de un abono (</w:t>
      </w:r>
      <w:proofErr w:type="spellStart"/>
      <w:r w:rsidRPr="00E750C3">
        <w:rPr>
          <w:i/>
          <w:sz w:val="20"/>
          <w:lang w:val="es-MX"/>
        </w:rPr>
        <w:t>ABNId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 w:rsidRPr="00E750C3">
        <w:rPr>
          <w:sz w:val="20"/>
          <w:lang w:val="es-MX"/>
        </w:rPr>
        <w:t xml:space="preserve">: </w:t>
      </w:r>
      <w:r w:rsidRPr="00E750C3">
        <w:rPr>
          <w:sz w:val="20"/>
        </w:rPr>
        <w:t>&lt;</w:t>
      </w:r>
      <w:proofErr w:type="spellStart"/>
      <w:r w:rsidRPr="00E750C3">
        <w:rPr>
          <w:sz w:val="20"/>
        </w:rPr>
        <w:t>Abono.Folio</w:t>
      </w:r>
      <w:proofErr w:type="spellEnd"/>
      <w:r w:rsidRPr="00E750C3">
        <w:rPr>
          <w:sz w:val="20"/>
        </w:rPr>
        <w:t>&gt; donde &lt;</w:t>
      </w:r>
      <w:proofErr w:type="spellStart"/>
      <w:r w:rsidRPr="00E750C3">
        <w:rPr>
          <w:sz w:val="20"/>
        </w:rPr>
        <w:t>Abono.ABNId</w:t>
      </w:r>
      <w:proofErr w:type="spellEnd"/>
      <w:r w:rsidRPr="00E750C3">
        <w:rPr>
          <w:sz w:val="20"/>
        </w:rPr>
        <w:t xml:space="preserve"> = </w:t>
      </w:r>
      <w:proofErr w:type="spellStart"/>
      <w:r w:rsidRPr="00E750C3">
        <w:rPr>
          <w:sz w:val="20"/>
        </w:rPr>
        <w:t>ABNId</w:t>
      </w:r>
      <w:proofErr w:type="spellEnd"/>
      <w:r w:rsidRPr="00E750C3">
        <w:rPr>
          <w:sz w:val="20"/>
        </w:rPr>
        <w:t xml:space="preserve"> recibido como parámetro&gt;</w:t>
      </w:r>
      <w:r>
        <w:rPr>
          <w:sz w:val="20"/>
        </w:rPr>
        <w:t>.</w:t>
      </w:r>
    </w:p>
    <w:p w:rsidR="00E750C3" w:rsidRDefault="00BE3B9F" w:rsidP="00770EF6">
      <w:pPr>
        <w:pStyle w:val="Prrafodelista"/>
        <w:ind w:left="2127"/>
        <w:jc w:val="both"/>
        <w:rPr>
          <w:sz w:val="20"/>
        </w:rPr>
      </w:pPr>
      <w:r>
        <w:rPr>
          <w:sz w:val="20"/>
        </w:rPr>
        <w:t>Total:</w:t>
      </w:r>
      <w:r w:rsidR="00E750C3">
        <w:rPr>
          <w:sz w:val="20"/>
        </w:rPr>
        <w:t xml:space="preserve"> </w:t>
      </w:r>
    </w:p>
    <w:p w:rsidR="00E750C3" w:rsidRDefault="00E750C3" w:rsidP="002216EE">
      <w:pPr>
        <w:pStyle w:val="Prrafodelista"/>
        <w:ind w:left="2552"/>
        <w:jc w:val="both"/>
        <w:rPr>
          <w:sz w:val="20"/>
        </w:rPr>
      </w:pPr>
      <w:r w:rsidRPr="00E750C3">
        <w:rPr>
          <w:i/>
          <w:sz w:val="20"/>
          <w:lang w:val="es-MX"/>
        </w:rPr>
        <w:t>Si &lt;se trata de una transacción (</w:t>
      </w:r>
      <w:proofErr w:type="spellStart"/>
      <w:r w:rsidRPr="00E750C3">
        <w:rPr>
          <w:i/>
          <w:sz w:val="20"/>
          <w:lang w:val="es-MX"/>
        </w:rPr>
        <w:t>TransProdId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>
        <w:rPr>
          <w:sz w:val="20"/>
          <w:lang w:val="es-MX"/>
        </w:rPr>
        <w:t>:</w:t>
      </w:r>
      <w:r w:rsidR="00BE3B9F">
        <w:rPr>
          <w:sz w:val="20"/>
        </w:rPr>
        <w:t xml:space="preserve"> &lt;</w:t>
      </w:r>
      <w:proofErr w:type="spellStart"/>
      <w:r w:rsidR="00BE3B9F">
        <w:rPr>
          <w:sz w:val="20"/>
        </w:rPr>
        <w:t>TransProd.Total</w:t>
      </w:r>
      <w:proofErr w:type="spellEnd"/>
      <w:r w:rsidR="00BE3B9F">
        <w:rPr>
          <w:sz w:val="20"/>
        </w:rPr>
        <w:t>&gt; donde &lt;</w:t>
      </w:r>
      <w:proofErr w:type="spellStart"/>
      <w:r w:rsidR="00BE3B9F">
        <w:rPr>
          <w:sz w:val="20"/>
        </w:rPr>
        <w:t>TransProd.TransProdId</w:t>
      </w:r>
      <w:proofErr w:type="spellEnd"/>
      <w:r w:rsidR="00BE3B9F">
        <w:rPr>
          <w:sz w:val="20"/>
        </w:rPr>
        <w:t xml:space="preserve"> = </w:t>
      </w:r>
      <w:proofErr w:type="spellStart"/>
      <w:r w:rsidR="00BE3B9F">
        <w:rPr>
          <w:sz w:val="20"/>
        </w:rPr>
        <w:t>TransProdId</w:t>
      </w:r>
      <w:proofErr w:type="spellEnd"/>
      <w:r w:rsidR="00BE3B9F">
        <w:rPr>
          <w:sz w:val="20"/>
        </w:rPr>
        <w:t xml:space="preserve"> recibido como parámetro&gt;</w:t>
      </w:r>
      <w:r>
        <w:rPr>
          <w:sz w:val="20"/>
        </w:rPr>
        <w:t xml:space="preserve">. </w:t>
      </w:r>
    </w:p>
    <w:p w:rsidR="00BE3B9F" w:rsidRPr="00E750C3" w:rsidRDefault="00E750C3" w:rsidP="002216EE">
      <w:pPr>
        <w:pStyle w:val="Prrafodelista"/>
        <w:ind w:left="2552"/>
        <w:jc w:val="both"/>
        <w:rPr>
          <w:sz w:val="20"/>
          <w:szCs w:val="20"/>
          <w:lang w:eastAsia="en-US"/>
        </w:rPr>
      </w:pPr>
      <w:r w:rsidRPr="00E750C3">
        <w:rPr>
          <w:i/>
          <w:sz w:val="20"/>
          <w:lang w:val="es-MX"/>
        </w:rPr>
        <w:t>Si &lt;se trata de un abono (</w:t>
      </w:r>
      <w:proofErr w:type="spellStart"/>
      <w:r w:rsidRPr="00E750C3">
        <w:rPr>
          <w:i/>
          <w:sz w:val="20"/>
          <w:lang w:val="es-MX"/>
        </w:rPr>
        <w:t>ABNId</w:t>
      </w:r>
      <w:proofErr w:type="spellEnd"/>
      <w:r w:rsidRPr="00E750C3">
        <w:rPr>
          <w:i/>
          <w:sz w:val="20"/>
          <w:lang w:val="es-MX"/>
        </w:rPr>
        <w:t xml:space="preserve"> &lt;&gt; </w:t>
      </w:r>
      <w:proofErr w:type="spellStart"/>
      <w:r w:rsidRPr="00E750C3">
        <w:rPr>
          <w:i/>
          <w:sz w:val="20"/>
          <w:lang w:val="es-MX"/>
        </w:rPr>
        <w:t>Null</w:t>
      </w:r>
      <w:proofErr w:type="spellEnd"/>
      <w:r w:rsidRPr="00E750C3">
        <w:rPr>
          <w:i/>
          <w:sz w:val="20"/>
          <w:lang w:val="es-MX"/>
        </w:rPr>
        <w:t>) de acuerdo a la información recibida como parámetro&gt;</w:t>
      </w:r>
      <w:r w:rsidRPr="00E750C3">
        <w:rPr>
          <w:sz w:val="20"/>
          <w:lang w:val="es-MX"/>
        </w:rPr>
        <w:t xml:space="preserve">: </w:t>
      </w:r>
      <w:r w:rsidRPr="00E750C3">
        <w:rPr>
          <w:sz w:val="20"/>
        </w:rPr>
        <w:t>&lt;</w:t>
      </w:r>
      <w:proofErr w:type="spellStart"/>
      <w:r w:rsidRPr="00E750C3">
        <w:rPr>
          <w:sz w:val="20"/>
        </w:rPr>
        <w:t>Abono.</w:t>
      </w:r>
      <w:r>
        <w:rPr>
          <w:sz w:val="20"/>
        </w:rPr>
        <w:t>Total</w:t>
      </w:r>
      <w:proofErr w:type="spellEnd"/>
      <w:r w:rsidRPr="00E750C3">
        <w:rPr>
          <w:sz w:val="20"/>
        </w:rPr>
        <w:t>&gt; donde &lt;</w:t>
      </w:r>
      <w:proofErr w:type="spellStart"/>
      <w:r w:rsidRPr="00E750C3">
        <w:rPr>
          <w:sz w:val="20"/>
        </w:rPr>
        <w:t>Abono.ABNId</w:t>
      </w:r>
      <w:proofErr w:type="spellEnd"/>
      <w:r w:rsidRPr="00E750C3">
        <w:rPr>
          <w:sz w:val="20"/>
        </w:rPr>
        <w:t xml:space="preserve"> = </w:t>
      </w:r>
      <w:proofErr w:type="spellStart"/>
      <w:r w:rsidRPr="00E750C3">
        <w:rPr>
          <w:sz w:val="20"/>
        </w:rPr>
        <w:t>ABNId</w:t>
      </w:r>
      <w:proofErr w:type="spellEnd"/>
      <w:r w:rsidRPr="00E750C3">
        <w:rPr>
          <w:sz w:val="20"/>
        </w:rPr>
        <w:t xml:space="preserve"> recibido como parámetro&gt;</w:t>
      </w:r>
      <w:r>
        <w:rPr>
          <w:sz w:val="20"/>
        </w:rPr>
        <w:t>.</w:t>
      </w:r>
      <w:r w:rsidRPr="00E750C3">
        <w:rPr>
          <w:sz w:val="20"/>
        </w:rPr>
        <w:t xml:space="preserve"> </w:t>
      </w:r>
    </w:p>
    <w:p w:rsidR="00BE3B9F" w:rsidRDefault="00943026" w:rsidP="00770EF6">
      <w:pPr>
        <w:pStyle w:val="Prrafodelista"/>
        <w:ind w:left="2127"/>
        <w:jc w:val="both"/>
        <w:rPr>
          <w:sz w:val="20"/>
          <w:lang w:val="es-MX"/>
        </w:rPr>
      </w:pPr>
      <w:r>
        <w:rPr>
          <w:sz w:val="20"/>
          <w:lang w:val="es-MX"/>
        </w:rPr>
        <w:t>Estimado Cliente:</w:t>
      </w:r>
    </w:p>
    <w:p w:rsidR="00943026" w:rsidRPr="00F16467" w:rsidRDefault="00BE3B9F" w:rsidP="00770EF6">
      <w:pPr>
        <w:pStyle w:val="Prrafodelista"/>
        <w:ind w:left="2127"/>
        <w:jc w:val="both"/>
        <w:rPr>
          <w:sz w:val="20"/>
          <w:lang w:val="es-MX"/>
        </w:rPr>
      </w:pPr>
      <w:r w:rsidRPr="00E750C3">
        <w:rPr>
          <w:sz w:val="20"/>
          <w:lang w:val="es-MX"/>
        </w:rPr>
        <w:t>En el siguiente link podr</w:t>
      </w:r>
      <w:r w:rsidR="00F16467" w:rsidRPr="00E750C3">
        <w:rPr>
          <w:sz w:val="20"/>
          <w:lang w:val="es-MX"/>
        </w:rPr>
        <w:t xml:space="preserve">á consultar y/o </w:t>
      </w:r>
      <w:r w:rsidRPr="00E750C3">
        <w:rPr>
          <w:sz w:val="20"/>
          <w:lang w:val="es-MX"/>
        </w:rPr>
        <w:t>descargar</w:t>
      </w:r>
      <w:r w:rsidR="00943026" w:rsidRPr="00E750C3">
        <w:rPr>
          <w:sz w:val="20"/>
          <w:lang w:val="es-MX"/>
        </w:rPr>
        <w:t xml:space="preserve"> su t</w:t>
      </w:r>
      <w:r w:rsidR="00F16467" w:rsidRPr="00E750C3">
        <w:rPr>
          <w:sz w:val="20"/>
          <w:lang w:val="es-MX"/>
        </w:rPr>
        <w:t xml:space="preserve">icket en formato PDF: </w:t>
      </w:r>
      <w:proofErr w:type="spellStart"/>
      <w:r w:rsidR="008E5613" w:rsidRPr="008E5613">
        <w:rPr>
          <w:i/>
          <w:color w:val="0070C0"/>
          <w:sz w:val="20"/>
          <w:u w:val="single"/>
          <w:lang w:val="es-MX"/>
        </w:rPr>
        <w:t>URLArchivo</w:t>
      </w:r>
      <w:proofErr w:type="spellEnd"/>
      <w:r w:rsidR="008E5613">
        <w:rPr>
          <w:sz w:val="20"/>
          <w:lang w:val="es-MX"/>
        </w:rPr>
        <w:t xml:space="preserve"> </w:t>
      </w:r>
      <w:r w:rsidR="002216EE">
        <w:rPr>
          <w:sz w:val="20"/>
          <w:lang w:val="es-MX"/>
        </w:rPr>
        <w:t>(</w:t>
      </w:r>
      <w:r w:rsidR="008E5613">
        <w:rPr>
          <w:sz w:val="20"/>
          <w:lang w:val="es-MX"/>
        </w:rPr>
        <w:t>recibido como parámetro</w:t>
      </w:r>
      <w:r w:rsidR="002216EE">
        <w:rPr>
          <w:sz w:val="20"/>
          <w:lang w:val="es-MX"/>
        </w:rPr>
        <w:t>)</w:t>
      </w:r>
      <w:r w:rsidR="008E5613">
        <w:rPr>
          <w:sz w:val="20"/>
          <w:lang w:val="es-MX"/>
        </w:rPr>
        <w:t>.</w:t>
      </w:r>
    </w:p>
    <w:p w:rsidR="00943026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bookmarkStart w:id="182" w:name="PasoRealizarEnvioSMS"/>
      <w:r>
        <w:rPr>
          <w:sz w:val="20"/>
          <w:lang w:val="es-MX"/>
        </w:rPr>
        <w:t xml:space="preserve">El sistema realiza el envío del </w:t>
      </w:r>
      <w:r w:rsidR="00F16467">
        <w:rPr>
          <w:sz w:val="20"/>
          <w:lang w:val="es-MX"/>
        </w:rPr>
        <w:t>SMS</w:t>
      </w:r>
      <w:r>
        <w:rPr>
          <w:sz w:val="20"/>
          <w:lang w:val="es-MX"/>
        </w:rPr>
        <w:t>.</w:t>
      </w:r>
    </w:p>
    <w:bookmarkEnd w:id="182"/>
    <w:p w:rsidR="00943026" w:rsidRPr="00F16467" w:rsidRDefault="00943026" w:rsidP="0092098A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Si &lt;no existe conexión para realizar el envío del </w:t>
      </w:r>
      <w:r w:rsidR="00F16467" w:rsidRPr="00F16467">
        <w:rPr>
          <w:sz w:val="20"/>
          <w:lang w:val="es-MX"/>
        </w:rPr>
        <w:t>SMS</w:t>
      </w:r>
      <w:r w:rsidRPr="00F16467">
        <w:rPr>
          <w:sz w:val="20"/>
          <w:lang w:val="es-MX"/>
        </w:rPr>
        <w:t>&gt;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16467">
        <w:rPr>
          <w:rFonts w:cs="Arial"/>
          <w:sz w:val="20"/>
          <w:szCs w:val="20"/>
        </w:rPr>
        <w:t xml:space="preserve">El sistema presenta el siguiente mensaje </w:t>
      </w:r>
      <w:r w:rsidR="009E7D3C">
        <w:rPr>
          <w:rStyle w:val="Hipervnculo"/>
          <w:color w:val="FF0000"/>
          <w:sz w:val="20"/>
          <w:szCs w:val="20"/>
          <w:u w:val="none"/>
        </w:rPr>
        <w:t>“[E0962</w:t>
      </w:r>
      <w:r w:rsidRPr="00F16467">
        <w:rPr>
          <w:rStyle w:val="Hipervnculo"/>
          <w:color w:val="FF0000"/>
          <w:sz w:val="20"/>
          <w:szCs w:val="20"/>
          <w:u w:val="none"/>
        </w:rPr>
        <w:t>]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 xml:space="preserve"> Conexión no disponible”</w:t>
      </w:r>
      <w:r w:rsidRPr="00F16467"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78610B" w:rsidRDefault="0078610B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78610B" w:rsidRPr="0078610B" w:rsidRDefault="0078610B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D576EB" w:rsidRDefault="00D576EB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EnvioID</w:t>
      </w:r>
      <w:proofErr w:type="spellEnd"/>
      <w:r>
        <w:rPr>
          <w:sz w:val="20"/>
          <w:lang w:val="es-MX"/>
        </w:rPr>
        <w:t xml:space="preserve"> = Utilizar &lt;Método </w:t>
      </w:r>
      <w:proofErr w:type="spellStart"/>
      <w:r>
        <w:rPr>
          <w:sz w:val="20"/>
          <w:lang w:val="es-MX"/>
        </w:rPr>
        <w:t>KeyGen</w:t>
      </w:r>
      <w:proofErr w:type="spellEnd"/>
      <w:r>
        <w:rPr>
          <w:sz w:val="20"/>
          <w:lang w:val="es-MX"/>
        </w:rPr>
        <w:t>&gt;</w:t>
      </w:r>
    </w:p>
    <w:p w:rsidR="0078610B" w:rsidRDefault="0078610B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registrado en sesión</w:t>
      </w:r>
    </w:p>
    <w:p w:rsidR="00D576EB" w:rsidRPr="0078610B" w:rsidRDefault="00D576EB" w:rsidP="00D576EB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Archivo = </w:t>
      </w:r>
      <w:proofErr w:type="spellStart"/>
      <w:r>
        <w:rPr>
          <w:i/>
          <w:sz w:val="20"/>
          <w:lang w:val="es-MX"/>
        </w:rPr>
        <w:t>NombrePDF</w:t>
      </w:r>
      <w:proofErr w:type="spellEnd"/>
      <w:r>
        <w:rPr>
          <w:i/>
          <w:sz w:val="20"/>
          <w:lang w:val="es-MX"/>
        </w:rPr>
        <w:t xml:space="preserve"> (incluyendo extensión .PDF)</w:t>
      </w:r>
    </w:p>
    <w:p w:rsidR="00D364C8" w:rsidRDefault="00D364C8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D364C8" w:rsidRPr="00D364C8" w:rsidRDefault="00D364C8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ABNId</w:t>
      </w:r>
      <w:proofErr w:type="spellEnd"/>
      <w:r>
        <w:rPr>
          <w:sz w:val="20"/>
          <w:lang w:val="es-MX"/>
        </w:rPr>
        <w:t xml:space="preserve"> recibido como parámetro. En caso de no haber recibido un abono asignar </w:t>
      </w:r>
      <w:proofErr w:type="spellStart"/>
      <w:r>
        <w:rPr>
          <w:sz w:val="20"/>
          <w:lang w:val="es-MX"/>
        </w:rPr>
        <w:t>Null</w:t>
      </w:r>
      <w:proofErr w:type="spellEnd"/>
      <w:r>
        <w:rPr>
          <w:sz w:val="20"/>
          <w:lang w:val="es-MX"/>
        </w:rPr>
        <w:t>.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943026" w:rsidRPr="00F16467" w:rsidRDefault="00943026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9D6779" w:rsidRDefault="009D6779" w:rsidP="0092098A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>Si &lt;ocurrieron errores durante el envío del SMS</w:t>
      </w:r>
      <w:r>
        <w:rPr>
          <w:sz w:val="20"/>
          <w:lang w:val="es-MX"/>
        </w:rPr>
        <w:t xml:space="preserve"> </w:t>
      </w:r>
      <w:r w:rsidRPr="009D6779">
        <w:rPr>
          <w:i/>
          <w:sz w:val="20"/>
          <w:lang w:val="es-MX"/>
        </w:rPr>
        <w:t>(mensaje no entregado)</w:t>
      </w:r>
      <w:r w:rsidRPr="00F16467">
        <w:rPr>
          <w:sz w:val="20"/>
          <w:lang w:val="es-MX"/>
        </w:rPr>
        <w:t>&gt;</w:t>
      </w:r>
    </w:p>
    <w:p w:rsidR="009D6779" w:rsidRPr="009D6779" w:rsidRDefault="009D6779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16467">
        <w:rPr>
          <w:rFonts w:cs="Arial"/>
          <w:sz w:val="20"/>
          <w:szCs w:val="20"/>
        </w:rPr>
        <w:t xml:space="preserve">El sistema presenta el siguiente mensaje </w:t>
      </w:r>
      <w:r w:rsidRPr="00F16467">
        <w:rPr>
          <w:rStyle w:val="Hipervnculo"/>
          <w:color w:val="FF0000"/>
          <w:sz w:val="20"/>
          <w:szCs w:val="20"/>
          <w:u w:val="none"/>
        </w:rPr>
        <w:t>“[</w:t>
      </w:r>
      <w:r>
        <w:rPr>
          <w:rStyle w:val="Hipervnculo"/>
          <w:color w:val="FF0000"/>
          <w:sz w:val="20"/>
          <w:szCs w:val="20"/>
          <w:u w:val="none"/>
        </w:rPr>
        <w:t>P0254</w:t>
      </w:r>
      <w:r w:rsidRPr="00F16467">
        <w:rPr>
          <w:rStyle w:val="Hipervnculo"/>
          <w:color w:val="FF0000"/>
          <w:sz w:val="20"/>
          <w:szCs w:val="20"/>
          <w:u w:val="none"/>
        </w:rPr>
        <w:t>]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 xml:space="preserve"> </w:t>
      </w:r>
      <w:r w:rsidRPr="009D6779">
        <w:rPr>
          <w:rFonts w:cs="Arial"/>
          <w:color w:val="FF0000"/>
          <w:sz w:val="20"/>
          <w:szCs w:val="20"/>
        </w:rPr>
        <w:t>Se produjo un error al intentar enviar el SMS, ¿Desea intentarlo nuevamente?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>”</w:t>
      </w:r>
    </w:p>
    <w:p w:rsidR="009D6779" w:rsidRDefault="009D6779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5D1D22" w:rsidRDefault="005D1D22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5D1D22" w:rsidRPr="0078610B" w:rsidRDefault="005D1D22" w:rsidP="0092098A">
      <w:pPr>
        <w:pStyle w:val="Prrafodelista"/>
        <w:numPr>
          <w:ilvl w:val="5"/>
          <w:numId w:val="25"/>
        </w:numPr>
        <w:ind w:left="4395" w:hanging="1276"/>
        <w:jc w:val="both"/>
        <w:rPr>
          <w:b/>
          <w:sz w:val="20"/>
          <w:lang w:val="es-MX"/>
        </w:rPr>
      </w:pPr>
      <w:proofErr w:type="spellStart"/>
      <w:r w:rsidRPr="0078610B">
        <w:rPr>
          <w:b/>
          <w:sz w:val="20"/>
          <w:lang w:val="es-MX"/>
        </w:rPr>
        <w:t>EnvioPendientePDF</w:t>
      </w:r>
      <w:proofErr w:type="spellEnd"/>
    </w:p>
    <w:p w:rsidR="00D576EB" w:rsidRDefault="00D576EB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EnvioID</w:t>
      </w:r>
      <w:proofErr w:type="spellEnd"/>
      <w:r>
        <w:rPr>
          <w:sz w:val="20"/>
          <w:lang w:val="es-MX"/>
        </w:rPr>
        <w:t xml:space="preserve"> = Utilizar &lt;Método </w:t>
      </w:r>
      <w:proofErr w:type="spellStart"/>
      <w:r>
        <w:rPr>
          <w:sz w:val="20"/>
          <w:lang w:val="es-MX"/>
        </w:rPr>
        <w:t>KeyGen</w:t>
      </w:r>
      <w:proofErr w:type="spellEnd"/>
      <w:r>
        <w:rPr>
          <w:sz w:val="20"/>
          <w:lang w:val="es-MX"/>
        </w:rPr>
        <w:t>&gt;</w:t>
      </w:r>
    </w:p>
    <w:p w:rsidR="005D1D22" w:rsidRPr="005D1D22" w:rsidRDefault="005D1D22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proofErr w:type="spellStart"/>
      <w:r w:rsidRPr="005D1D22">
        <w:rPr>
          <w:sz w:val="20"/>
          <w:lang w:val="es-MX"/>
        </w:rPr>
        <w:t>ClienteClave</w:t>
      </w:r>
      <w:proofErr w:type="spellEnd"/>
      <w:r w:rsidRPr="005D1D22">
        <w:rPr>
          <w:sz w:val="20"/>
          <w:lang w:val="es-MX"/>
        </w:rPr>
        <w:t xml:space="preserve"> = </w:t>
      </w:r>
      <w:proofErr w:type="spellStart"/>
      <w:r w:rsidRPr="005D1D22">
        <w:rPr>
          <w:sz w:val="20"/>
          <w:lang w:val="es-MX"/>
        </w:rPr>
        <w:t>ClienteClave</w:t>
      </w:r>
      <w:proofErr w:type="spellEnd"/>
      <w:r w:rsidRPr="005D1D22">
        <w:rPr>
          <w:sz w:val="20"/>
          <w:lang w:val="es-MX"/>
        </w:rPr>
        <w:t xml:space="preserve"> registrado en sesión</w:t>
      </w:r>
    </w:p>
    <w:p w:rsidR="00D576EB" w:rsidRPr="005D1D22" w:rsidRDefault="00D576EB" w:rsidP="00D576EB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r w:rsidRPr="005D1D22">
        <w:rPr>
          <w:sz w:val="20"/>
          <w:lang w:val="es-MX"/>
        </w:rPr>
        <w:t xml:space="preserve">Archivo = </w:t>
      </w:r>
      <w:proofErr w:type="spellStart"/>
      <w:r w:rsidRPr="005D1D22">
        <w:rPr>
          <w:sz w:val="20"/>
          <w:lang w:val="es-MX"/>
        </w:rPr>
        <w:t>NombrePDF</w:t>
      </w:r>
      <w:proofErr w:type="spellEnd"/>
      <w:r w:rsidRPr="005D1D22">
        <w:rPr>
          <w:sz w:val="20"/>
          <w:lang w:val="es-MX"/>
        </w:rPr>
        <w:t xml:space="preserve"> (incluyendo extensión .PDF)</w:t>
      </w:r>
    </w:p>
    <w:p w:rsidR="005D1D22" w:rsidRPr="005D1D22" w:rsidRDefault="005D1D22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proofErr w:type="spellStart"/>
      <w:r w:rsidRPr="005D1D22">
        <w:rPr>
          <w:sz w:val="20"/>
          <w:lang w:val="es-MX"/>
        </w:rPr>
        <w:t>TransProdId</w:t>
      </w:r>
      <w:proofErr w:type="spellEnd"/>
      <w:r w:rsidRPr="005D1D22">
        <w:rPr>
          <w:sz w:val="20"/>
          <w:lang w:val="es-MX"/>
        </w:rPr>
        <w:t xml:space="preserve"> = </w:t>
      </w:r>
      <w:proofErr w:type="spellStart"/>
      <w:r w:rsidRPr="005D1D22">
        <w:rPr>
          <w:sz w:val="20"/>
          <w:lang w:val="es-MX"/>
        </w:rPr>
        <w:t>TrasProdId</w:t>
      </w:r>
      <w:proofErr w:type="spellEnd"/>
      <w:r w:rsidRPr="005D1D22">
        <w:rPr>
          <w:sz w:val="20"/>
          <w:lang w:val="es-MX"/>
        </w:rPr>
        <w:t xml:space="preserve"> recibido como parámetro. En caso de no haber recibido una transacción asignar </w:t>
      </w:r>
      <w:proofErr w:type="spellStart"/>
      <w:r w:rsidRPr="005D1D22">
        <w:rPr>
          <w:sz w:val="20"/>
          <w:lang w:val="es-MX"/>
        </w:rPr>
        <w:t>Null</w:t>
      </w:r>
      <w:proofErr w:type="spellEnd"/>
      <w:r w:rsidRPr="005D1D22">
        <w:rPr>
          <w:sz w:val="20"/>
          <w:lang w:val="es-MX"/>
        </w:rPr>
        <w:t>.</w:t>
      </w:r>
    </w:p>
    <w:p w:rsidR="005D1D22" w:rsidRPr="005D1D22" w:rsidRDefault="005D1D22" w:rsidP="0092098A">
      <w:pPr>
        <w:pStyle w:val="Prrafodelista"/>
        <w:numPr>
          <w:ilvl w:val="5"/>
          <w:numId w:val="25"/>
        </w:numPr>
        <w:ind w:left="5670" w:hanging="1275"/>
        <w:jc w:val="both"/>
        <w:rPr>
          <w:sz w:val="20"/>
          <w:lang w:val="es-MX"/>
        </w:rPr>
      </w:pPr>
      <w:proofErr w:type="spellStart"/>
      <w:r w:rsidRPr="005D1D22">
        <w:rPr>
          <w:sz w:val="20"/>
          <w:lang w:val="es-MX"/>
        </w:rPr>
        <w:t>ABNId</w:t>
      </w:r>
      <w:proofErr w:type="spellEnd"/>
      <w:r w:rsidRPr="005D1D22">
        <w:rPr>
          <w:sz w:val="20"/>
          <w:lang w:val="es-MX"/>
        </w:rPr>
        <w:t xml:space="preserve"> = </w:t>
      </w:r>
      <w:proofErr w:type="spellStart"/>
      <w:r w:rsidRPr="005D1D22">
        <w:rPr>
          <w:sz w:val="20"/>
          <w:lang w:val="es-MX"/>
        </w:rPr>
        <w:t>ABNId</w:t>
      </w:r>
      <w:proofErr w:type="spellEnd"/>
      <w:r w:rsidRPr="005D1D22">
        <w:rPr>
          <w:sz w:val="20"/>
          <w:lang w:val="es-MX"/>
        </w:rPr>
        <w:t xml:space="preserve"> recibido como parámetro. En caso de no haber recibido un abono asignar </w:t>
      </w:r>
      <w:proofErr w:type="spellStart"/>
      <w:r w:rsidRPr="005D1D22">
        <w:rPr>
          <w:sz w:val="20"/>
          <w:lang w:val="es-MX"/>
        </w:rPr>
        <w:t>Null</w:t>
      </w:r>
      <w:proofErr w:type="spellEnd"/>
      <w:r w:rsidRPr="005D1D22">
        <w:rPr>
          <w:sz w:val="20"/>
          <w:lang w:val="es-MX"/>
        </w:rPr>
        <w:t>.</w:t>
      </w:r>
    </w:p>
    <w:p w:rsidR="005D1D22" w:rsidRPr="00F16467" w:rsidRDefault="005D1D22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9D6779" w:rsidRPr="005D1D22" w:rsidRDefault="005D1D22" w:rsidP="0092098A">
      <w:pPr>
        <w:pStyle w:val="Prrafodelista"/>
        <w:numPr>
          <w:ilvl w:val="5"/>
          <w:numId w:val="25"/>
        </w:numPr>
        <w:ind w:left="4395" w:hanging="1276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Falso</w:t>
      </w:r>
    </w:p>
    <w:p w:rsidR="009D6779" w:rsidRDefault="009D6779" w:rsidP="0092098A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r>
        <w:rPr>
          <w:sz w:val="20"/>
          <w:lang w:val="es-MX"/>
        </w:rPr>
        <w:t>Si &lt;el actor</w:t>
      </w:r>
      <w:r w:rsidRPr="00E54427">
        <w:rPr>
          <w:sz w:val="20"/>
          <w:szCs w:val="20"/>
          <w:lang w:val="es-MX"/>
        </w:rPr>
        <w:t xml:space="preserve"> </w:t>
      </w:r>
      <w:r>
        <w:rPr>
          <w:sz w:val="20"/>
          <w:lang w:val="es-MX"/>
        </w:rPr>
        <w:t xml:space="preserve">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9D6779" w:rsidRDefault="005D1D22" w:rsidP="0092098A">
      <w:pPr>
        <w:pStyle w:val="Prrafodelista"/>
        <w:numPr>
          <w:ilvl w:val="4"/>
          <w:numId w:val="25"/>
        </w:numPr>
        <w:ind w:left="3119" w:hanging="992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RealizarEnvioSMS" w:history="1">
        <w:r w:rsidRPr="005D1D22">
          <w:rPr>
            <w:rStyle w:val="Hipervnculo"/>
            <w:b/>
            <w:sz w:val="20"/>
            <w:lang w:val="es-MX"/>
          </w:rPr>
          <w:t xml:space="preserve">paso </w:t>
        </w:r>
        <w:proofErr w:type="spellStart"/>
        <w:r w:rsidRPr="005D1D22">
          <w:rPr>
            <w:rStyle w:val="Hipervnculo"/>
            <w:b/>
            <w:sz w:val="20"/>
            <w:lang w:val="es-MX"/>
          </w:rPr>
          <w:t>RealizarEnvioSMS</w:t>
        </w:r>
        <w:proofErr w:type="spellEnd"/>
      </w:hyperlink>
    </w:p>
    <w:p w:rsidR="00943026" w:rsidRPr="003B5926" w:rsidRDefault="00943026" w:rsidP="003B5926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Si &lt;no ocurrieron errores durante el envío del </w:t>
      </w:r>
      <w:r w:rsidR="00F16467" w:rsidRPr="00F16467">
        <w:rPr>
          <w:sz w:val="20"/>
          <w:lang w:val="es-MX"/>
        </w:rPr>
        <w:t>SMS</w:t>
      </w:r>
      <w:r w:rsidRPr="00F16467">
        <w:rPr>
          <w:sz w:val="20"/>
          <w:lang w:val="es-MX"/>
        </w:rPr>
        <w:t>&gt;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rStyle w:val="Hipervnculo"/>
          <w:color w:val="auto"/>
          <w:sz w:val="20"/>
          <w:u w:val="none"/>
          <w:lang w:val="es-MX"/>
        </w:rPr>
      </w:pPr>
      <w:r w:rsidRPr="00F16467">
        <w:rPr>
          <w:rFonts w:cs="Arial"/>
          <w:sz w:val="20"/>
          <w:szCs w:val="20"/>
        </w:rPr>
        <w:t xml:space="preserve">El sistema presenta el siguiente mensaje </w:t>
      </w:r>
      <w:r w:rsidRPr="00F16467">
        <w:rPr>
          <w:rStyle w:val="Hipervnculo"/>
          <w:color w:val="FF0000"/>
          <w:sz w:val="20"/>
          <w:szCs w:val="20"/>
          <w:u w:val="none"/>
        </w:rPr>
        <w:t>“[I0307]</w:t>
      </w:r>
      <w:r w:rsidRPr="00F16467">
        <w:rPr>
          <w:rStyle w:val="Hipervnculo"/>
          <w:color w:val="FF0000"/>
          <w:sz w:val="20"/>
          <w:szCs w:val="20"/>
          <w:u w:val="none"/>
          <w:lang w:eastAsia="en-US"/>
        </w:rPr>
        <w:t xml:space="preserve"> $0$ enviado satisfactoriamente”</w:t>
      </w:r>
      <w:r w:rsidRPr="00F16467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“</w:t>
      </w:r>
      <w:r w:rsidR="00F16467">
        <w:rPr>
          <w:rStyle w:val="Hipervnculo"/>
          <w:color w:val="auto"/>
          <w:sz w:val="20"/>
          <w:szCs w:val="20"/>
          <w:u w:val="none"/>
          <w:lang w:eastAsia="en-US"/>
        </w:rPr>
        <w:t>SMS</w:t>
      </w:r>
      <w:r w:rsidRPr="00F16467">
        <w:rPr>
          <w:rStyle w:val="Hipervnculo"/>
          <w:color w:val="auto"/>
          <w:sz w:val="20"/>
          <w:szCs w:val="20"/>
          <w:u w:val="none"/>
          <w:lang w:eastAsia="en-US"/>
        </w:rPr>
        <w:t>”.</w:t>
      </w:r>
    </w:p>
    <w:p w:rsidR="00943026" w:rsidRPr="00F16467" w:rsidRDefault="00943026" w:rsidP="0092098A">
      <w:pPr>
        <w:pStyle w:val="Prrafodelista"/>
        <w:numPr>
          <w:ilvl w:val="2"/>
          <w:numId w:val="25"/>
        </w:numPr>
        <w:ind w:left="1361" w:hanging="567"/>
        <w:jc w:val="both"/>
        <w:rPr>
          <w:sz w:val="20"/>
          <w:lang w:val="es-MX"/>
        </w:rPr>
      </w:pPr>
      <w:r w:rsidRPr="00F16467">
        <w:rPr>
          <w:sz w:val="20"/>
          <w:szCs w:val="20"/>
        </w:rPr>
        <w:t>El sistema envía como parámetro la siguiente información y regresa al lugar desde el cual fue invocado:</w:t>
      </w:r>
    </w:p>
    <w:p w:rsidR="00943026" w:rsidRPr="00F16467" w:rsidRDefault="00943026" w:rsidP="004A52C8">
      <w:pPr>
        <w:pStyle w:val="Prrafodelista"/>
        <w:numPr>
          <w:ilvl w:val="3"/>
          <w:numId w:val="25"/>
        </w:numPr>
        <w:ind w:left="2183" w:hanging="794"/>
        <w:jc w:val="both"/>
        <w:rPr>
          <w:sz w:val="20"/>
          <w:lang w:val="es-MX"/>
        </w:rPr>
      </w:pPr>
      <w:proofErr w:type="spellStart"/>
      <w:r w:rsidRPr="00F16467">
        <w:rPr>
          <w:sz w:val="20"/>
          <w:szCs w:val="20"/>
        </w:rPr>
        <w:t>EnvioTicket</w:t>
      </w:r>
      <w:proofErr w:type="spellEnd"/>
      <w:r w:rsidRPr="00F16467">
        <w:rPr>
          <w:sz w:val="20"/>
          <w:szCs w:val="20"/>
        </w:rPr>
        <w:t xml:space="preserve"> = Verdadero</w:t>
      </w:r>
    </w:p>
    <w:p w:rsidR="00943026" w:rsidRPr="00F16467" w:rsidRDefault="00943026" w:rsidP="0092098A">
      <w:pPr>
        <w:pStyle w:val="Prrafodelista"/>
        <w:numPr>
          <w:ilvl w:val="1"/>
          <w:numId w:val="25"/>
        </w:numPr>
        <w:ind w:left="811" w:hanging="454"/>
        <w:jc w:val="both"/>
        <w:rPr>
          <w:sz w:val="20"/>
          <w:lang w:val="es-MX"/>
        </w:rPr>
      </w:pPr>
      <w:r w:rsidRPr="00F16467"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 w:rsidRPr="00F16467">
        <w:rPr>
          <w:sz w:val="20"/>
          <w:lang w:val="es-MX"/>
        </w:rPr>
        <w:t xml:space="preserve"> del flujo básico</w:t>
      </w:r>
    </w:p>
    <w:p w:rsidR="00943026" w:rsidRPr="00AF2CB5" w:rsidRDefault="00943026" w:rsidP="0092098A">
      <w:pPr>
        <w:numPr>
          <w:ilvl w:val="0"/>
          <w:numId w:val="25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="00704921">
        <w:rPr>
          <w:b/>
          <w:sz w:val="20"/>
          <w:lang w:val="es-MX"/>
        </w:rPr>
        <w:t>Cancelar</w:t>
      </w:r>
      <w:r w:rsidRPr="00B1706C">
        <w:rPr>
          <w:sz w:val="20"/>
          <w:lang w:val="es-MX"/>
        </w:rPr>
        <w:t>&gt;</w:t>
      </w:r>
    </w:p>
    <w:p w:rsidR="00943026" w:rsidRPr="00627605" w:rsidRDefault="00943026" w:rsidP="00704921">
      <w:pPr>
        <w:numPr>
          <w:ilvl w:val="1"/>
          <w:numId w:val="25"/>
        </w:numPr>
        <w:ind w:left="811" w:hanging="454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="00240731" w:rsidRPr="00240731">
          <w:rPr>
            <w:rStyle w:val="Hipervnculo"/>
            <w:b/>
            <w:sz w:val="20"/>
            <w:lang w:val="es-MX"/>
          </w:rPr>
          <w:t>paso FIN</w:t>
        </w:r>
      </w:hyperlink>
      <w:r>
        <w:rPr>
          <w:sz w:val="20"/>
          <w:lang w:val="es-MX"/>
        </w:rPr>
        <w:t xml:space="preserve"> del flujo básico</w:t>
      </w:r>
    </w:p>
    <w:p w:rsidR="00943026" w:rsidRPr="00943026" w:rsidRDefault="00943026" w:rsidP="00AA778D">
      <w:pPr>
        <w:jc w:val="both"/>
        <w:rPr>
          <w:sz w:val="20"/>
        </w:rPr>
      </w:pP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83" w:name="_Toc472898684"/>
      <w:r w:rsidRPr="00CA7A7F">
        <w:rPr>
          <w:lang w:val="es-MX"/>
        </w:rPr>
        <w:t>Generales</w:t>
      </w:r>
      <w:bookmarkEnd w:id="183"/>
    </w:p>
    <w:p w:rsidR="00736A04" w:rsidRPr="00736A04" w:rsidRDefault="00736A04" w:rsidP="00736A04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184" w:name="_Toc52616591"/>
      <w:bookmarkStart w:id="185" w:name="_Toc182735735"/>
    </w:p>
    <w:p w:rsidR="008D71B9" w:rsidRPr="00CA7A7F" w:rsidRDefault="008D71B9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6" w:name="_Toc52616592"/>
      <w:bookmarkStart w:id="187" w:name="_Toc182735736"/>
      <w:bookmarkStart w:id="188" w:name="_Toc472898685"/>
      <w:bookmarkEnd w:id="184"/>
      <w:bookmarkEnd w:id="185"/>
      <w:r>
        <w:t xml:space="preserve">6  </w:t>
      </w:r>
      <w:proofErr w:type="spellStart"/>
      <w:r w:rsidR="00481C4A" w:rsidRPr="00CA7A7F">
        <w:t>Poscondiciones</w:t>
      </w:r>
      <w:bookmarkEnd w:id="186"/>
      <w:bookmarkEnd w:id="187"/>
      <w:bookmarkEnd w:id="188"/>
      <w:proofErr w:type="spell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89" w:name="_Toc371876271"/>
      <w:bookmarkStart w:id="190" w:name="_Toc371876872"/>
      <w:bookmarkStart w:id="191" w:name="_Toc375058669"/>
      <w:bookmarkStart w:id="192" w:name="_Toc375058775"/>
      <w:bookmarkStart w:id="193" w:name="_Toc375068691"/>
      <w:bookmarkStart w:id="194" w:name="_Toc396116934"/>
      <w:bookmarkStart w:id="195" w:name="_Toc396148760"/>
      <w:bookmarkStart w:id="196" w:name="_Toc396923609"/>
      <w:bookmarkStart w:id="197" w:name="_Toc397092455"/>
      <w:bookmarkStart w:id="198" w:name="_Toc397092478"/>
      <w:bookmarkStart w:id="199" w:name="_Toc398221022"/>
      <w:bookmarkStart w:id="200" w:name="_Toc398221065"/>
      <w:bookmarkStart w:id="201" w:name="_Toc398221324"/>
      <w:bookmarkStart w:id="202" w:name="_Toc398285480"/>
      <w:bookmarkStart w:id="203" w:name="_Toc398285571"/>
      <w:bookmarkStart w:id="204" w:name="_Toc418590986"/>
      <w:bookmarkStart w:id="205" w:name="_Toc418591473"/>
      <w:bookmarkStart w:id="206" w:name="_Toc435123201"/>
      <w:bookmarkStart w:id="207" w:name="_Toc435123245"/>
      <w:bookmarkStart w:id="208" w:name="_Toc466356564"/>
      <w:bookmarkStart w:id="209" w:name="_Toc466418741"/>
      <w:bookmarkStart w:id="210" w:name="_Toc466422872"/>
      <w:bookmarkStart w:id="211" w:name="_Toc469981265"/>
      <w:bookmarkStart w:id="212" w:name="_Toc470693164"/>
      <w:bookmarkStart w:id="213" w:name="_Toc470693794"/>
      <w:bookmarkStart w:id="214" w:name="_Toc470792313"/>
      <w:bookmarkStart w:id="215" w:name="_Toc471782476"/>
      <w:bookmarkStart w:id="216" w:name="_Toc472694949"/>
      <w:bookmarkStart w:id="217" w:name="_Toc371872090"/>
      <w:bookmarkStart w:id="218" w:name="_Toc207014958"/>
      <w:bookmarkStart w:id="219" w:name="_Toc207088193"/>
      <w:bookmarkStart w:id="220" w:name="_Toc472898686"/>
      <w:bookmarkEnd w:id="1"/>
      <w:bookmarkEnd w:id="2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20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221" w:name="_Toc472898687"/>
      <w:r>
        <w:t>Parámetros</w:t>
      </w:r>
      <w:bookmarkEnd w:id="217"/>
      <w:bookmarkEnd w:id="221"/>
    </w:p>
    <w:p w:rsidR="004D1A44" w:rsidRDefault="00F16467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EnvioTicket</w:t>
      </w:r>
      <w:proofErr w:type="spellEnd"/>
      <w:r w:rsidR="004D1A44">
        <w:rPr>
          <w:sz w:val="20"/>
          <w:szCs w:val="20"/>
          <w:lang w:val="es-MX" w:eastAsia="en-US"/>
        </w:rPr>
        <w:t xml:space="preserve">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22" w:name="_Toc472898688"/>
      <w:r>
        <w:t xml:space="preserve">7  </w:t>
      </w:r>
      <w:r w:rsidR="007F4C05" w:rsidRPr="00CA7A7F">
        <w:t>Firmas de Aceptación</w:t>
      </w:r>
      <w:bookmarkEnd w:id="218"/>
      <w:bookmarkEnd w:id="219"/>
      <w:bookmarkEnd w:id="222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B56A84" w:rsidP="00B56A84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6AD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B56A8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09/11/2016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692" w:rsidRDefault="00012692" w:rsidP="00514F06">
      <w:pPr>
        <w:pStyle w:val="Ttulo1"/>
      </w:pPr>
      <w:r>
        <w:separator/>
      </w:r>
    </w:p>
  </w:endnote>
  <w:endnote w:type="continuationSeparator" w:id="0">
    <w:p w:rsidR="00012692" w:rsidRDefault="0001269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347" w:rsidRDefault="00CB534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B5347" w:rsidRDefault="00CB53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B5347" w:rsidRPr="00596B48" w:rsidTr="00B01427">
      <w:trPr>
        <w:trHeight w:val="539"/>
      </w:trPr>
      <w:tc>
        <w:tcPr>
          <w:tcW w:w="3331" w:type="dxa"/>
        </w:tcPr>
        <w:p w:rsidR="00CB5347" w:rsidRPr="00596B48" w:rsidRDefault="00CB534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B5347" w:rsidRPr="00B01427" w:rsidRDefault="00CB5347" w:rsidP="0078686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16</w:t>
          </w:r>
        </w:p>
      </w:tc>
      <w:tc>
        <w:tcPr>
          <w:tcW w:w="3473" w:type="dxa"/>
        </w:tcPr>
        <w:p w:rsidR="00CB5347" w:rsidRPr="00596B48" w:rsidRDefault="00CB534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90596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90596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B5347" w:rsidRPr="00596B48" w:rsidRDefault="00CB534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692" w:rsidRDefault="00012692" w:rsidP="00514F06">
      <w:pPr>
        <w:pStyle w:val="Ttulo1"/>
      </w:pPr>
      <w:r>
        <w:separator/>
      </w:r>
    </w:p>
  </w:footnote>
  <w:footnote w:type="continuationSeparator" w:id="0">
    <w:p w:rsidR="00012692" w:rsidRDefault="0001269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B5347" w:rsidRPr="00375A5D" w:rsidTr="003E5D6F">
      <w:tc>
        <w:tcPr>
          <w:tcW w:w="4604" w:type="dxa"/>
        </w:tcPr>
        <w:p w:rsidR="00CB5347" w:rsidRPr="00375A5D" w:rsidRDefault="00CB5347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B5347" w:rsidRPr="00375A5D" w:rsidRDefault="00CB5347" w:rsidP="0078686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B5347" w:rsidRPr="00F52321" w:rsidTr="003E5D6F">
      <w:tc>
        <w:tcPr>
          <w:tcW w:w="4604" w:type="dxa"/>
        </w:tcPr>
        <w:p w:rsidR="00CB5347" w:rsidRPr="00E53B63" w:rsidRDefault="00CB5347" w:rsidP="00AB55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CUROLMOV85_EnviarTicketCorreoSMS</w:t>
          </w:r>
        </w:p>
      </w:tc>
      <w:tc>
        <w:tcPr>
          <w:tcW w:w="4893" w:type="dxa"/>
        </w:tcPr>
        <w:p w:rsidR="00CB5347" w:rsidRPr="00AB5551" w:rsidRDefault="00CB5347" w:rsidP="00AB555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16/12/2016</w:t>
          </w:r>
        </w:p>
      </w:tc>
    </w:tr>
  </w:tbl>
  <w:p w:rsidR="00CB5347" w:rsidRDefault="00CB534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B5347" w:rsidTr="003104A1">
      <w:trPr>
        <w:cantSplit/>
        <w:trHeight w:val="1412"/>
      </w:trPr>
      <w:tc>
        <w:tcPr>
          <w:tcW w:w="10114" w:type="dxa"/>
          <w:vAlign w:val="center"/>
        </w:tcPr>
        <w:p w:rsidR="00CB5347" w:rsidRDefault="00CB534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B5347" w:rsidRPr="00872B53" w:rsidRDefault="00CB534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B5347" w:rsidRDefault="00CB534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9520E1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4">
    <w:nsid w:val="2E1F259C"/>
    <w:multiLevelType w:val="multilevel"/>
    <w:tmpl w:val="BDFC1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48626B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B8E0F2A"/>
    <w:multiLevelType w:val="multilevel"/>
    <w:tmpl w:val="1BC4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01148C0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7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3"/>
  </w:num>
  <w:num w:numId="5">
    <w:abstractNumId w:val="9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0"/>
  </w:num>
  <w:num w:numId="14">
    <w:abstractNumId w:val="19"/>
  </w:num>
  <w:num w:numId="15">
    <w:abstractNumId w:val="2"/>
  </w:num>
  <w:num w:numId="16">
    <w:abstractNumId w:val="14"/>
  </w:num>
  <w:num w:numId="17">
    <w:abstractNumId w:val="17"/>
  </w:num>
  <w:num w:numId="18">
    <w:abstractNumId w:val="7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8"/>
  </w:num>
  <w:num w:numId="23">
    <w:abstractNumId w:val="18"/>
  </w:num>
  <w:num w:numId="24">
    <w:abstractNumId w:val="16"/>
  </w:num>
  <w:num w:numId="25">
    <w:abstractNumId w:val="10"/>
  </w:num>
  <w:num w:numId="2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ED2"/>
    <w:rsid w:val="00004C90"/>
    <w:rsid w:val="00006873"/>
    <w:rsid w:val="00010A14"/>
    <w:rsid w:val="00012692"/>
    <w:rsid w:val="00017965"/>
    <w:rsid w:val="00022714"/>
    <w:rsid w:val="00030AF7"/>
    <w:rsid w:val="000330BE"/>
    <w:rsid w:val="00033722"/>
    <w:rsid w:val="00033FC1"/>
    <w:rsid w:val="00037466"/>
    <w:rsid w:val="00045D4F"/>
    <w:rsid w:val="00047BA4"/>
    <w:rsid w:val="0005001B"/>
    <w:rsid w:val="000500D4"/>
    <w:rsid w:val="00053ECF"/>
    <w:rsid w:val="00055766"/>
    <w:rsid w:val="00061D2F"/>
    <w:rsid w:val="000657CE"/>
    <w:rsid w:val="00066AF1"/>
    <w:rsid w:val="000671A5"/>
    <w:rsid w:val="000739E1"/>
    <w:rsid w:val="00074319"/>
    <w:rsid w:val="00077198"/>
    <w:rsid w:val="0008082F"/>
    <w:rsid w:val="00082AAD"/>
    <w:rsid w:val="00082CD4"/>
    <w:rsid w:val="00082F80"/>
    <w:rsid w:val="0008406D"/>
    <w:rsid w:val="000863B0"/>
    <w:rsid w:val="000931E8"/>
    <w:rsid w:val="000A2BB6"/>
    <w:rsid w:val="000A5CDA"/>
    <w:rsid w:val="000A70AC"/>
    <w:rsid w:val="000A77DF"/>
    <w:rsid w:val="000B523A"/>
    <w:rsid w:val="000B5641"/>
    <w:rsid w:val="000B5E19"/>
    <w:rsid w:val="000B61B9"/>
    <w:rsid w:val="000C140A"/>
    <w:rsid w:val="000C157B"/>
    <w:rsid w:val="000C45BD"/>
    <w:rsid w:val="000D41CC"/>
    <w:rsid w:val="000D5B6A"/>
    <w:rsid w:val="000F175B"/>
    <w:rsid w:val="000F31CD"/>
    <w:rsid w:val="000F3582"/>
    <w:rsid w:val="00100B5A"/>
    <w:rsid w:val="00103CD5"/>
    <w:rsid w:val="00111303"/>
    <w:rsid w:val="001117A7"/>
    <w:rsid w:val="0011637E"/>
    <w:rsid w:val="00116CED"/>
    <w:rsid w:val="00125E35"/>
    <w:rsid w:val="0013530E"/>
    <w:rsid w:val="00136627"/>
    <w:rsid w:val="001416D3"/>
    <w:rsid w:val="001436DC"/>
    <w:rsid w:val="0014575A"/>
    <w:rsid w:val="00152353"/>
    <w:rsid w:val="00152C0A"/>
    <w:rsid w:val="00153AB9"/>
    <w:rsid w:val="00155B9F"/>
    <w:rsid w:val="00160034"/>
    <w:rsid w:val="00166F6C"/>
    <w:rsid w:val="00166F82"/>
    <w:rsid w:val="0017341C"/>
    <w:rsid w:val="0017419E"/>
    <w:rsid w:val="0017686C"/>
    <w:rsid w:val="00177278"/>
    <w:rsid w:val="00183F8B"/>
    <w:rsid w:val="00184046"/>
    <w:rsid w:val="0018730C"/>
    <w:rsid w:val="00194440"/>
    <w:rsid w:val="001A0596"/>
    <w:rsid w:val="001A122C"/>
    <w:rsid w:val="001A60C2"/>
    <w:rsid w:val="001B09A2"/>
    <w:rsid w:val="001B100F"/>
    <w:rsid w:val="001B1A4A"/>
    <w:rsid w:val="001B254E"/>
    <w:rsid w:val="001C3398"/>
    <w:rsid w:val="001C4E9B"/>
    <w:rsid w:val="001C7F44"/>
    <w:rsid w:val="001D0686"/>
    <w:rsid w:val="001D0DC0"/>
    <w:rsid w:val="001D115D"/>
    <w:rsid w:val="001D1534"/>
    <w:rsid w:val="001D4B3B"/>
    <w:rsid w:val="001D4DE2"/>
    <w:rsid w:val="001E20AD"/>
    <w:rsid w:val="001E50FC"/>
    <w:rsid w:val="001F1F65"/>
    <w:rsid w:val="001F32DD"/>
    <w:rsid w:val="001F34A1"/>
    <w:rsid w:val="001F395B"/>
    <w:rsid w:val="001F3A6F"/>
    <w:rsid w:val="0020099B"/>
    <w:rsid w:val="00203741"/>
    <w:rsid w:val="002053B6"/>
    <w:rsid w:val="0020591E"/>
    <w:rsid w:val="002065C2"/>
    <w:rsid w:val="002177DF"/>
    <w:rsid w:val="00220011"/>
    <w:rsid w:val="002216EE"/>
    <w:rsid w:val="00225B0D"/>
    <w:rsid w:val="00225DC0"/>
    <w:rsid w:val="0022637D"/>
    <w:rsid w:val="00227281"/>
    <w:rsid w:val="002311A2"/>
    <w:rsid w:val="002406B6"/>
    <w:rsid w:val="00240731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1859"/>
    <w:rsid w:val="00272CB8"/>
    <w:rsid w:val="00274B68"/>
    <w:rsid w:val="0027680F"/>
    <w:rsid w:val="002775F9"/>
    <w:rsid w:val="00282F64"/>
    <w:rsid w:val="00291219"/>
    <w:rsid w:val="00293518"/>
    <w:rsid w:val="002A1773"/>
    <w:rsid w:val="002A5280"/>
    <w:rsid w:val="002A5DA5"/>
    <w:rsid w:val="002B1EBB"/>
    <w:rsid w:val="002B34C8"/>
    <w:rsid w:val="002B52ED"/>
    <w:rsid w:val="002B7DAA"/>
    <w:rsid w:val="002C4FDC"/>
    <w:rsid w:val="002D6E72"/>
    <w:rsid w:val="002D7C7F"/>
    <w:rsid w:val="002E29A8"/>
    <w:rsid w:val="002E3308"/>
    <w:rsid w:val="002E67FD"/>
    <w:rsid w:val="002E73A7"/>
    <w:rsid w:val="002E79E5"/>
    <w:rsid w:val="002F12EE"/>
    <w:rsid w:val="002F2A60"/>
    <w:rsid w:val="002F5206"/>
    <w:rsid w:val="002F60E2"/>
    <w:rsid w:val="003104A1"/>
    <w:rsid w:val="0031070D"/>
    <w:rsid w:val="003205AE"/>
    <w:rsid w:val="00322A00"/>
    <w:rsid w:val="00322E1F"/>
    <w:rsid w:val="003253C2"/>
    <w:rsid w:val="00325E58"/>
    <w:rsid w:val="00333B30"/>
    <w:rsid w:val="003400C4"/>
    <w:rsid w:val="00345480"/>
    <w:rsid w:val="0034773B"/>
    <w:rsid w:val="00347E0A"/>
    <w:rsid w:val="00351247"/>
    <w:rsid w:val="0035410E"/>
    <w:rsid w:val="00364ADB"/>
    <w:rsid w:val="00367AFC"/>
    <w:rsid w:val="0037484F"/>
    <w:rsid w:val="003767A1"/>
    <w:rsid w:val="003808ED"/>
    <w:rsid w:val="003817A4"/>
    <w:rsid w:val="00385EC5"/>
    <w:rsid w:val="003907BC"/>
    <w:rsid w:val="003A41CD"/>
    <w:rsid w:val="003A443C"/>
    <w:rsid w:val="003A62B0"/>
    <w:rsid w:val="003A7F0E"/>
    <w:rsid w:val="003B24FD"/>
    <w:rsid w:val="003B5926"/>
    <w:rsid w:val="003C1C04"/>
    <w:rsid w:val="003C50F8"/>
    <w:rsid w:val="003C58D0"/>
    <w:rsid w:val="003C597C"/>
    <w:rsid w:val="003E2552"/>
    <w:rsid w:val="003E34ED"/>
    <w:rsid w:val="003E5882"/>
    <w:rsid w:val="003E58DC"/>
    <w:rsid w:val="003E5D6F"/>
    <w:rsid w:val="003E6C8F"/>
    <w:rsid w:val="003E6E72"/>
    <w:rsid w:val="003F2901"/>
    <w:rsid w:val="003F2B87"/>
    <w:rsid w:val="003F6BD1"/>
    <w:rsid w:val="00417F67"/>
    <w:rsid w:val="004231DC"/>
    <w:rsid w:val="00426152"/>
    <w:rsid w:val="00431DBE"/>
    <w:rsid w:val="00431F05"/>
    <w:rsid w:val="00433423"/>
    <w:rsid w:val="0043793F"/>
    <w:rsid w:val="00441A47"/>
    <w:rsid w:val="0044766C"/>
    <w:rsid w:val="00447CAD"/>
    <w:rsid w:val="004515F5"/>
    <w:rsid w:val="0045227F"/>
    <w:rsid w:val="00461371"/>
    <w:rsid w:val="00461CF4"/>
    <w:rsid w:val="00465EA2"/>
    <w:rsid w:val="00470BF4"/>
    <w:rsid w:val="004723EA"/>
    <w:rsid w:val="00473B78"/>
    <w:rsid w:val="00476793"/>
    <w:rsid w:val="00481C4A"/>
    <w:rsid w:val="00485373"/>
    <w:rsid w:val="00485A02"/>
    <w:rsid w:val="0049039D"/>
    <w:rsid w:val="0049112A"/>
    <w:rsid w:val="00491B4C"/>
    <w:rsid w:val="00494D5F"/>
    <w:rsid w:val="004959D7"/>
    <w:rsid w:val="0049681B"/>
    <w:rsid w:val="004A0106"/>
    <w:rsid w:val="004A52C8"/>
    <w:rsid w:val="004A7FD3"/>
    <w:rsid w:val="004B0A18"/>
    <w:rsid w:val="004B0D88"/>
    <w:rsid w:val="004B1F0D"/>
    <w:rsid w:val="004B2C58"/>
    <w:rsid w:val="004B623B"/>
    <w:rsid w:val="004C6B7B"/>
    <w:rsid w:val="004C78B4"/>
    <w:rsid w:val="004C7AB0"/>
    <w:rsid w:val="004D1A44"/>
    <w:rsid w:val="004D29B6"/>
    <w:rsid w:val="004D2F7D"/>
    <w:rsid w:val="004D45D6"/>
    <w:rsid w:val="004E23D0"/>
    <w:rsid w:val="004E2F40"/>
    <w:rsid w:val="004F049D"/>
    <w:rsid w:val="004F1C65"/>
    <w:rsid w:val="004F4AB5"/>
    <w:rsid w:val="004F6527"/>
    <w:rsid w:val="00500A8E"/>
    <w:rsid w:val="00504398"/>
    <w:rsid w:val="0050675E"/>
    <w:rsid w:val="00510DC9"/>
    <w:rsid w:val="00514F06"/>
    <w:rsid w:val="005173D6"/>
    <w:rsid w:val="00524495"/>
    <w:rsid w:val="005249B6"/>
    <w:rsid w:val="00531689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2486"/>
    <w:rsid w:val="005A45B6"/>
    <w:rsid w:val="005C1B2B"/>
    <w:rsid w:val="005C45A9"/>
    <w:rsid w:val="005C6DBF"/>
    <w:rsid w:val="005D1D22"/>
    <w:rsid w:val="005D1D74"/>
    <w:rsid w:val="005D23A6"/>
    <w:rsid w:val="005E0A67"/>
    <w:rsid w:val="005E1890"/>
    <w:rsid w:val="005E6C6A"/>
    <w:rsid w:val="005F4558"/>
    <w:rsid w:val="005F6AB2"/>
    <w:rsid w:val="0060151C"/>
    <w:rsid w:val="0060399E"/>
    <w:rsid w:val="006044C1"/>
    <w:rsid w:val="00611868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172A"/>
    <w:rsid w:val="00671DCC"/>
    <w:rsid w:val="006759B0"/>
    <w:rsid w:val="0067724E"/>
    <w:rsid w:val="00684E9F"/>
    <w:rsid w:val="0069132D"/>
    <w:rsid w:val="0069218E"/>
    <w:rsid w:val="0069294B"/>
    <w:rsid w:val="00693A3E"/>
    <w:rsid w:val="006945D0"/>
    <w:rsid w:val="006958E2"/>
    <w:rsid w:val="006A1233"/>
    <w:rsid w:val="006A2191"/>
    <w:rsid w:val="006A530B"/>
    <w:rsid w:val="006A7DE6"/>
    <w:rsid w:val="006C07E2"/>
    <w:rsid w:val="006C0E6B"/>
    <w:rsid w:val="006C2429"/>
    <w:rsid w:val="006C5969"/>
    <w:rsid w:val="006D4BBA"/>
    <w:rsid w:val="006D72F3"/>
    <w:rsid w:val="006D7557"/>
    <w:rsid w:val="006E2618"/>
    <w:rsid w:val="006E3428"/>
    <w:rsid w:val="006E5DBC"/>
    <w:rsid w:val="006E6CFB"/>
    <w:rsid w:val="006F20AC"/>
    <w:rsid w:val="007028CB"/>
    <w:rsid w:val="00704921"/>
    <w:rsid w:val="00704FDC"/>
    <w:rsid w:val="00725FF1"/>
    <w:rsid w:val="00730DEC"/>
    <w:rsid w:val="00732BD5"/>
    <w:rsid w:val="007330AA"/>
    <w:rsid w:val="00736226"/>
    <w:rsid w:val="00736A04"/>
    <w:rsid w:val="00736B51"/>
    <w:rsid w:val="00737377"/>
    <w:rsid w:val="00740191"/>
    <w:rsid w:val="0074295A"/>
    <w:rsid w:val="00745A0C"/>
    <w:rsid w:val="007462DE"/>
    <w:rsid w:val="00746A0D"/>
    <w:rsid w:val="00752DDD"/>
    <w:rsid w:val="00762081"/>
    <w:rsid w:val="0077082B"/>
    <w:rsid w:val="00770EF6"/>
    <w:rsid w:val="0077308C"/>
    <w:rsid w:val="0077385C"/>
    <w:rsid w:val="007741B0"/>
    <w:rsid w:val="00775F8E"/>
    <w:rsid w:val="007833A5"/>
    <w:rsid w:val="00784763"/>
    <w:rsid w:val="0078610B"/>
    <w:rsid w:val="0078686D"/>
    <w:rsid w:val="00790C54"/>
    <w:rsid w:val="00793CA2"/>
    <w:rsid w:val="007948BC"/>
    <w:rsid w:val="00797670"/>
    <w:rsid w:val="00797FC3"/>
    <w:rsid w:val="007A1FC8"/>
    <w:rsid w:val="007A4CBB"/>
    <w:rsid w:val="007A60A7"/>
    <w:rsid w:val="007A78F2"/>
    <w:rsid w:val="007B00FB"/>
    <w:rsid w:val="007B6535"/>
    <w:rsid w:val="007B7EDC"/>
    <w:rsid w:val="007C0132"/>
    <w:rsid w:val="007C0504"/>
    <w:rsid w:val="007C399E"/>
    <w:rsid w:val="007C3BBF"/>
    <w:rsid w:val="007C6E0C"/>
    <w:rsid w:val="007C73EE"/>
    <w:rsid w:val="007D2B2A"/>
    <w:rsid w:val="007D2D49"/>
    <w:rsid w:val="007D6B46"/>
    <w:rsid w:val="007E1CE9"/>
    <w:rsid w:val="007E2CC4"/>
    <w:rsid w:val="007E334D"/>
    <w:rsid w:val="007E3AAF"/>
    <w:rsid w:val="007E4E4D"/>
    <w:rsid w:val="007F03FF"/>
    <w:rsid w:val="007F0C4A"/>
    <w:rsid w:val="007F4C05"/>
    <w:rsid w:val="007F60EF"/>
    <w:rsid w:val="007F6484"/>
    <w:rsid w:val="007F7327"/>
    <w:rsid w:val="00800F7B"/>
    <w:rsid w:val="00801A53"/>
    <w:rsid w:val="00802722"/>
    <w:rsid w:val="0080442B"/>
    <w:rsid w:val="00805540"/>
    <w:rsid w:val="00810822"/>
    <w:rsid w:val="00813F82"/>
    <w:rsid w:val="0081440B"/>
    <w:rsid w:val="008146AC"/>
    <w:rsid w:val="00814EB4"/>
    <w:rsid w:val="00815185"/>
    <w:rsid w:val="00817318"/>
    <w:rsid w:val="00820938"/>
    <w:rsid w:val="00820C59"/>
    <w:rsid w:val="008213DC"/>
    <w:rsid w:val="00830A3D"/>
    <w:rsid w:val="00833ED3"/>
    <w:rsid w:val="00837C65"/>
    <w:rsid w:val="0084265E"/>
    <w:rsid w:val="00847782"/>
    <w:rsid w:val="00847A0B"/>
    <w:rsid w:val="00847B4B"/>
    <w:rsid w:val="00850956"/>
    <w:rsid w:val="00853D3E"/>
    <w:rsid w:val="00854263"/>
    <w:rsid w:val="00857306"/>
    <w:rsid w:val="00857406"/>
    <w:rsid w:val="00860A43"/>
    <w:rsid w:val="00861AF9"/>
    <w:rsid w:val="00863AEC"/>
    <w:rsid w:val="00864FD8"/>
    <w:rsid w:val="00872B53"/>
    <w:rsid w:val="008817CF"/>
    <w:rsid w:val="00883DA2"/>
    <w:rsid w:val="008854E9"/>
    <w:rsid w:val="008935DF"/>
    <w:rsid w:val="00893BE9"/>
    <w:rsid w:val="00894B60"/>
    <w:rsid w:val="008A19C2"/>
    <w:rsid w:val="008A251B"/>
    <w:rsid w:val="008A2A84"/>
    <w:rsid w:val="008A2C68"/>
    <w:rsid w:val="008A2EEC"/>
    <w:rsid w:val="008B18D7"/>
    <w:rsid w:val="008C27A5"/>
    <w:rsid w:val="008C7E3A"/>
    <w:rsid w:val="008D1830"/>
    <w:rsid w:val="008D636C"/>
    <w:rsid w:val="008D71B9"/>
    <w:rsid w:val="008E04B4"/>
    <w:rsid w:val="008E5613"/>
    <w:rsid w:val="008E5B7F"/>
    <w:rsid w:val="008F0F61"/>
    <w:rsid w:val="008F1C4C"/>
    <w:rsid w:val="008F2D82"/>
    <w:rsid w:val="008F33E3"/>
    <w:rsid w:val="008F7A87"/>
    <w:rsid w:val="009032E1"/>
    <w:rsid w:val="0090453B"/>
    <w:rsid w:val="00906FB1"/>
    <w:rsid w:val="009135AA"/>
    <w:rsid w:val="00913E6F"/>
    <w:rsid w:val="0092098A"/>
    <w:rsid w:val="00921223"/>
    <w:rsid w:val="00923B93"/>
    <w:rsid w:val="00925298"/>
    <w:rsid w:val="009353A5"/>
    <w:rsid w:val="00937D9A"/>
    <w:rsid w:val="00943026"/>
    <w:rsid w:val="009446AF"/>
    <w:rsid w:val="00946744"/>
    <w:rsid w:val="00946D52"/>
    <w:rsid w:val="00951758"/>
    <w:rsid w:val="00962AF9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0596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D6779"/>
    <w:rsid w:val="009E653C"/>
    <w:rsid w:val="009E7D3C"/>
    <w:rsid w:val="009F2204"/>
    <w:rsid w:val="009F63D6"/>
    <w:rsid w:val="009F67A5"/>
    <w:rsid w:val="009F6D98"/>
    <w:rsid w:val="00A006C5"/>
    <w:rsid w:val="00A0180E"/>
    <w:rsid w:val="00A052FA"/>
    <w:rsid w:val="00A060E9"/>
    <w:rsid w:val="00A126BB"/>
    <w:rsid w:val="00A12873"/>
    <w:rsid w:val="00A14130"/>
    <w:rsid w:val="00A1565F"/>
    <w:rsid w:val="00A24D3D"/>
    <w:rsid w:val="00A272BF"/>
    <w:rsid w:val="00A3159B"/>
    <w:rsid w:val="00A33088"/>
    <w:rsid w:val="00A342D0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956DE"/>
    <w:rsid w:val="00AA5BDC"/>
    <w:rsid w:val="00AA778D"/>
    <w:rsid w:val="00AB460A"/>
    <w:rsid w:val="00AB5551"/>
    <w:rsid w:val="00AB5A72"/>
    <w:rsid w:val="00AC20A7"/>
    <w:rsid w:val="00AD056E"/>
    <w:rsid w:val="00AD1098"/>
    <w:rsid w:val="00AD2CE8"/>
    <w:rsid w:val="00AD42D8"/>
    <w:rsid w:val="00AE246F"/>
    <w:rsid w:val="00AE525A"/>
    <w:rsid w:val="00AE5DD8"/>
    <w:rsid w:val="00AE6990"/>
    <w:rsid w:val="00AE7507"/>
    <w:rsid w:val="00AF0A89"/>
    <w:rsid w:val="00AF25AD"/>
    <w:rsid w:val="00AF3759"/>
    <w:rsid w:val="00AF71FC"/>
    <w:rsid w:val="00AF73BE"/>
    <w:rsid w:val="00B002F3"/>
    <w:rsid w:val="00B01427"/>
    <w:rsid w:val="00B016DF"/>
    <w:rsid w:val="00B02D40"/>
    <w:rsid w:val="00B06CEB"/>
    <w:rsid w:val="00B07F53"/>
    <w:rsid w:val="00B117E4"/>
    <w:rsid w:val="00B13AA1"/>
    <w:rsid w:val="00B13BCC"/>
    <w:rsid w:val="00B16AD5"/>
    <w:rsid w:val="00B179D4"/>
    <w:rsid w:val="00B17C82"/>
    <w:rsid w:val="00B20347"/>
    <w:rsid w:val="00B20F60"/>
    <w:rsid w:val="00B22779"/>
    <w:rsid w:val="00B22901"/>
    <w:rsid w:val="00B22D0F"/>
    <w:rsid w:val="00B24500"/>
    <w:rsid w:val="00B24BF3"/>
    <w:rsid w:val="00B26129"/>
    <w:rsid w:val="00B34A22"/>
    <w:rsid w:val="00B3654A"/>
    <w:rsid w:val="00B41F17"/>
    <w:rsid w:val="00B45B4B"/>
    <w:rsid w:val="00B45BAF"/>
    <w:rsid w:val="00B52BCD"/>
    <w:rsid w:val="00B53891"/>
    <w:rsid w:val="00B56A84"/>
    <w:rsid w:val="00B61C3F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94203"/>
    <w:rsid w:val="00BA0346"/>
    <w:rsid w:val="00BA3122"/>
    <w:rsid w:val="00BA6039"/>
    <w:rsid w:val="00BB0BFE"/>
    <w:rsid w:val="00BB215C"/>
    <w:rsid w:val="00BB40F9"/>
    <w:rsid w:val="00BB5731"/>
    <w:rsid w:val="00BC0B02"/>
    <w:rsid w:val="00BC44EC"/>
    <w:rsid w:val="00BC4AA9"/>
    <w:rsid w:val="00BC5CDD"/>
    <w:rsid w:val="00BD184A"/>
    <w:rsid w:val="00BD5C25"/>
    <w:rsid w:val="00BD75B1"/>
    <w:rsid w:val="00BE07CB"/>
    <w:rsid w:val="00BE3B9F"/>
    <w:rsid w:val="00BE79B6"/>
    <w:rsid w:val="00BF192E"/>
    <w:rsid w:val="00BF3DC6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47DC4"/>
    <w:rsid w:val="00C516D0"/>
    <w:rsid w:val="00C55F82"/>
    <w:rsid w:val="00C620DD"/>
    <w:rsid w:val="00C71851"/>
    <w:rsid w:val="00C82F53"/>
    <w:rsid w:val="00C8344D"/>
    <w:rsid w:val="00C84919"/>
    <w:rsid w:val="00C869DB"/>
    <w:rsid w:val="00C91EFA"/>
    <w:rsid w:val="00C97546"/>
    <w:rsid w:val="00CA12AE"/>
    <w:rsid w:val="00CA4046"/>
    <w:rsid w:val="00CA7A1E"/>
    <w:rsid w:val="00CA7A7F"/>
    <w:rsid w:val="00CB3A2E"/>
    <w:rsid w:val="00CB5347"/>
    <w:rsid w:val="00CB5C96"/>
    <w:rsid w:val="00CB7F03"/>
    <w:rsid w:val="00CC0B64"/>
    <w:rsid w:val="00CC2DB1"/>
    <w:rsid w:val="00CC64E7"/>
    <w:rsid w:val="00CC7E66"/>
    <w:rsid w:val="00CD28F3"/>
    <w:rsid w:val="00CD2B8B"/>
    <w:rsid w:val="00CE3E22"/>
    <w:rsid w:val="00CF1674"/>
    <w:rsid w:val="00CF4311"/>
    <w:rsid w:val="00D00283"/>
    <w:rsid w:val="00D0319B"/>
    <w:rsid w:val="00D04292"/>
    <w:rsid w:val="00D065F2"/>
    <w:rsid w:val="00D1269E"/>
    <w:rsid w:val="00D147A3"/>
    <w:rsid w:val="00D15DA8"/>
    <w:rsid w:val="00D219CE"/>
    <w:rsid w:val="00D32CE5"/>
    <w:rsid w:val="00D33B4B"/>
    <w:rsid w:val="00D364C8"/>
    <w:rsid w:val="00D36809"/>
    <w:rsid w:val="00D43755"/>
    <w:rsid w:val="00D44DE5"/>
    <w:rsid w:val="00D456D5"/>
    <w:rsid w:val="00D46327"/>
    <w:rsid w:val="00D46945"/>
    <w:rsid w:val="00D51F74"/>
    <w:rsid w:val="00D541A0"/>
    <w:rsid w:val="00D54760"/>
    <w:rsid w:val="00D57255"/>
    <w:rsid w:val="00D576EB"/>
    <w:rsid w:val="00D613F4"/>
    <w:rsid w:val="00D62493"/>
    <w:rsid w:val="00D65EF8"/>
    <w:rsid w:val="00D730A8"/>
    <w:rsid w:val="00D7399F"/>
    <w:rsid w:val="00D8224D"/>
    <w:rsid w:val="00D87CDA"/>
    <w:rsid w:val="00D90926"/>
    <w:rsid w:val="00D918CE"/>
    <w:rsid w:val="00D95BB2"/>
    <w:rsid w:val="00DA1766"/>
    <w:rsid w:val="00DA302E"/>
    <w:rsid w:val="00DA4938"/>
    <w:rsid w:val="00DA5779"/>
    <w:rsid w:val="00DA6F93"/>
    <w:rsid w:val="00DA7FF6"/>
    <w:rsid w:val="00DB04C2"/>
    <w:rsid w:val="00DB05DA"/>
    <w:rsid w:val="00DB09E1"/>
    <w:rsid w:val="00DB1438"/>
    <w:rsid w:val="00DC2B16"/>
    <w:rsid w:val="00DC68F7"/>
    <w:rsid w:val="00DC716F"/>
    <w:rsid w:val="00DD0F08"/>
    <w:rsid w:val="00DD3110"/>
    <w:rsid w:val="00DD61C4"/>
    <w:rsid w:val="00DD7890"/>
    <w:rsid w:val="00DE19A0"/>
    <w:rsid w:val="00DE5B4C"/>
    <w:rsid w:val="00DF1F20"/>
    <w:rsid w:val="00DF3C27"/>
    <w:rsid w:val="00DF5063"/>
    <w:rsid w:val="00E020C5"/>
    <w:rsid w:val="00E03B3E"/>
    <w:rsid w:val="00E03F4C"/>
    <w:rsid w:val="00E0519B"/>
    <w:rsid w:val="00E0606F"/>
    <w:rsid w:val="00E121B2"/>
    <w:rsid w:val="00E12FAA"/>
    <w:rsid w:val="00E15830"/>
    <w:rsid w:val="00E214F9"/>
    <w:rsid w:val="00E246D7"/>
    <w:rsid w:val="00E279EE"/>
    <w:rsid w:val="00E32F17"/>
    <w:rsid w:val="00E36A76"/>
    <w:rsid w:val="00E551D9"/>
    <w:rsid w:val="00E601C3"/>
    <w:rsid w:val="00E60A38"/>
    <w:rsid w:val="00E623CE"/>
    <w:rsid w:val="00E6339F"/>
    <w:rsid w:val="00E750C3"/>
    <w:rsid w:val="00E82848"/>
    <w:rsid w:val="00E873A1"/>
    <w:rsid w:val="00E87C7A"/>
    <w:rsid w:val="00E903E2"/>
    <w:rsid w:val="00E939E7"/>
    <w:rsid w:val="00E95357"/>
    <w:rsid w:val="00E96983"/>
    <w:rsid w:val="00E96EB6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E1EA0"/>
    <w:rsid w:val="00EF1328"/>
    <w:rsid w:val="00F03C42"/>
    <w:rsid w:val="00F0523E"/>
    <w:rsid w:val="00F05941"/>
    <w:rsid w:val="00F109F6"/>
    <w:rsid w:val="00F15333"/>
    <w:rsid w:val="00F16467"/>
    <w:rsid w:val="00F207E6"/>
    <w:rsid w:val="00F23256"/>
    <w:rsid w:val="00F36B30"/>
    <w:rsid w:val="00F36E8B"/>
    <w:rsid w:val="00F4427B"/>
    <w:rsid w:val="00F55587"/>
    <w:rsid w:val="00F563DB"/>
    <w:rsid w:val="00F63A1D"/>
    <w:rsid w:val="00F64DDE"/>
    <w:rsid w:val="00F7568E"/>
    <w:rsid w:val="00F8010D"/>
    <w:rsid w:val="00F80CD1"/>
    <w:rsid w:val="00F94849"/>
    <w:rsid w:val="00FA4131"/>
    <w:rsid w:val="00FB02FF"/>
    <w:rsid w:val="00FB2433"/>
    <w:rsid w:val="00FB2E50"/>
    <w:rsid w:val="00FB5152"/>
    <w:rsid w:val="00FC1F79"/>
    <w:rsid w:val="00FC4956"/>
    <w:rsid w:val="00FC7722"/>
    <w:rsid w:val="00FC789D"/>
    <w:rsid w:val="00FD57B2"/>
    <w:rsid w:val="00FD68A1"/>
    <w:rsid w:val="00FE0C00"/>
    <w:rsid w:val="00FE17A9"/>
    <w:rsid w:val="00FE1CAC"/>
    <w:rsid w:val="00FE3359"/>
    <w:rsid w:val="00FE3AB4"/>
    <w:rsid w:val="00FE795E"/>
    <w:rsid w:val="00FF07C0"/>
    <w:rsid w:val="00FF2F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9CDF2A-E5FB-47C6-A934-9228206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2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  <w:style w:type="paragraph" w:customStyle="1" w:styleId="a">
    <w:basedOn w:val="Normal"/>
    <w:next w:val="Puesto"/>
    <w:link w:val="TtuloCar"/>
    <w:uiPriority w:val="10"/>
    <w:qFormat/>
    <w:rsid w:val="00DB09E1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a"/>
    <w:uiPriority w:val="10"/>
    <w:rsid w:val="00DB09E1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il">
    <w:name w:val="il"/>
    <w:basedOn w:val="Fuentedeprrafopredeter"/>
    <w:rsid w:val="00B01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23_RealizarCobranza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eRoute\Trunk\Analisis\EspecificacionRequerimientos\ECU_MOV\CUROLMOV44_CapturarVentasConsignaci&#243;n.docx" TargetMode="External"/><Relationship Id="rId17" Type="http://schemas.openxmlformats.org/officeDocument/2006/relationships/hyperlink" Target="file:///C:\Amesol\Productos\RouteLite\Trunk\Analisis\EspecificacionRequerimientos\ECU_SIN\CUROLSIN03_ServidorDeComunicacione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SIN\CUROLSIN03_ServidorDeComunicaciones.do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eRoute\Trunk\Analisis\EspecificacionRequerimientos\ECU_MOV\CUROLMOV27_AdministrarDevProdClien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SIN\CUROLSIN03_ServidorDeComunicaciones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Duxstar\Productos\eRoute\Trunk\Analisis\EspecificacionRequerimientos\ECU_MOV\CUROLMOV26_AdministrarCambiosProducto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hyperlink" Target="CUROLMOV45_GenerarFacturaElectr&#243;nica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C11CC-F32C-4CDD-B59B-C4A457BD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17830</TotalTime>
  <Pages>12</Pages>
  <Words>3490</Words>
  <Characters>19197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22642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40</cp:revision>
  <cp:lastPrinted>2008-09-11T22:09:00Z</cp:lastPrinted>
  <dcterms:created xsi:type="dcterms:W3CDTF">2016-12-14T10:56:00Z</dcterms:created>
  <dcterms:modified xsi:type="dcterms:W3CDTF">2017-01-23T07:35:00Z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