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78686D">
        <w:t>Capturar Firma Digital del Usuario – CUROLMOV82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78686D">
        <w:rPr>
          <w:rFonts w:cs="Arial"/>
          <w:lang w:val="es-MX" w:eastAsia="en-US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78686D" w:rsidP="008C7E3A">
            <w:pPr>
              <w:pStyle w:val="Tabletext"/>
              <w:jc w:val="center"/>
            </w:pPr>
            <w:r>
              <w:t>05/11</w:t>
            </w:r>
            <w:r w:rsidR="00533FCB">
              <w:t>/201</w:t>
            </w:r>
            <w:r>
              <w:t>6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78686D">
              <w:t>Capturar Firma Digital del Usuario</w:t>
            </w:r>
            <w:r w:rsidR="008146AC">
              <w:t xml:space="preserve"> </w:t>
            </w:r>
            <w:r w:rsidR="00470BF4">
              <w:t>para el P</w:t>
            </w:r>
            <w:r>
              <w:t xml:space="preserve">royecto </w:t>
            </w:r>
            <w:r w:rsidR="00470BF4">
              <w:t>Route Lite</w:t>
            </w:r>
            <w:r>
              <w:t xml:space="preserve"> de acuerdo</w:t>
            </w:r>
            <w:r w:rsidR="0078686D">
              <w:t xml:space="preserve"> al Estándar de Casos de Uso 1.3</w:t>
            </w:r>
            <w:r w:rsidRPr="00AE2E70">
              <w:t>.</w:t>
            </w:r>
          </w:p>
          <w:p w:rsidR="00533FCB" w:rsidRPr="00820938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820938">
              <w:rPr>
                <w:sz w:val="20"/>
                <w:szCs w:val="20"/>
              </w:rPr>
              <w:t>Folio CAI 000</w:t>
            </w:r>
            <w:r w:rsidR="0078686D">
              <w:rPr>
                <w:sz w:val="20"/>
                <w:szCs w:val="20"/>
              </w:rPr>
              <w:t>4044</w:t>
            </w:r>
          </w:p>
          <w:p w:rsidR="00820938" w:rsidRDefault="0078686D" w:rsidP="0078686D">
            <w:pPr>
              <w:pStyle w:val="Sinespaciado"/>
            </w:pPr>
            <w:r>
              <w:rPr>
                <w:sz w:val="20"/>
                <w:szCs w:val="20"/>
              </w:rPr>
              <w:t>(eRoute</w:t>
            </w:r>
            <w:r w:rsidR="00820938" w:rsidRPr="00820938">
              <w:rPr>
                <w:sz w:val="20"/>
                <w:szCs w:val="20"/>
              </w:rPr>
              <w:t>, 1.</w:t>
            </w:r>
            <w:r>
              <w:rPr>
                <w:sz w:val="20"/>
                <w:szCs w:val="20"/>
              </w:rPr>
              <w:t>9</w:t>
            </w:r>
            <w:r w:rsidR="00820938" w:rsidRPr="00820938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0931E8" w:rsidRPr="00CA7A7F" w:rsidTr="00DF3C27">
        <w:trPr>
          <w:jc w:val="center"/>
        </w:trPr>
        <w:tc>
          <w:tcPr>
            <w:tcW w:w="2304" w:type="dxa"/>
          </w:tcPr>
          <w:p w:rsidR="000931E8" w:rsidRPr="00424766" w:rsidRDefault="000931E8" w:rsidP="000931E8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0931E8" w:rsidRPr="00424766" w:rsidRDefault="000931E8" w:rsidP="000931E8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931E8" w:rsidRPr="00424766" w:rsidRDefault="000931E8" w:rsidP="000931E8">
            <w:pPr>
              <w:pStyle w:val="Sinespaciado"/>
              <w:rPr>
                <w:highlight w:val="yellow"/>
              </w:rPr>
            </w:pPr>
          </w:p>
        </w:tc>
        <w:tc>
          <w:tcPr>
            <w:tcW w:w="2304" w:type="dxa"/>
          </w:tcPr>
          <w:p w:rsidR="000931E8" w:rsidRPr="00424766" w:rsidRDefault="000931E8" w:rsidP="000931E8">
            <w:pPr>
              <w:pStyle w:val="Tabletext"/>
              <w:rPr>
                <w:highlight w:val="yellow"/>
              </w:rPr>
            </w:pPr>
          </w:p>
        </w:tc>
      </w:tr>
      <w:tr w:rsidR="00F8010D" w:rsidRPr="00CA7A7F" w:rsidTr="00DF3C27">
        <w:trPr>
          <w:jc w:val="center"/>
        </w:trPr>
        <w:tc>
          <w:tcPr>
            <w:tcW w:w="2304" w:type="dxa"/>
          </w:tcPr>
          <w:p w:rsidR="00F8010D" w:rsidRPr="00E371C3" w:rsidRDefault="00F8010D" w:rsidP="00F8010D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F8010D" w:rsidRPr="00E371C3" w:rsidRDefault="00F8010D" w:rsidP="00F8010D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0A70AC" w:rsidRPr="00E371C3" w:rsidRDefault="000A70AC" w:rsidP="00F8010D">
            <w:pPr>
              <w:pStyle w:val="Sinespaciad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304" w:type="dxa"/>
          </w:tcPr>
          <w:p w:rsidR="00F8010D" w:rsidRPr="00E371C3" w:rsidRDefault="00F8010D" w:rsidP="00F8010D">
            <w:pPr>
              <w:pStyle w:val="Tabletext"/>
              <w:rPr>
                <w:highlight w:val="green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020C5" w:rsidRDefault="007948BC" w:rsidP="00E020C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1152" w:type="dxa"/>
          </w:tcPr>
          <w:p w:rsidR="007948BC" w:rsidRPr="00E020C5" w:rsidRDefault="007948BC" w:rsidP="00E020C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3744" w:type="dxa"/>
          </w:tcPr>
          <w:p w:rsidR="00E020C5" w:rsidRPr="00E020C5" w:rsidRDefault="00E020C5" w:rsidP="00E020C5">
            <w:pPr>
              <w:pStyle w:val="Tabletext"/>
              <w:rPr>
                <w:highlight w:val="cyan"/>
              </w:rPr>
            </w:pPr>
          </w:p>
        </w:tc>
        <w:tc>
          <w:tcPr>
            <w:tcW w:w="2304" w:type="dxa"/>
          </w:tcPr>
          <w:p w:rsidR="007948BC" w:rsidRPr="00E020C5" w:rsidRDefault="007948BC" w:rsidP="00DF3C27">
            <w:pPr>
              <w:pStyle w:val="Tabletext"/>
              <w:rPr>
                <w:highlight w:val="cyan"/>
              </w:rPr>
            </w:pPr>
          </w:p>
        </w:tc>
      </w:tr>
      <w:tr w:rsidR="002A5280" w:rsidRPr="00CA7A7F" w:rsidTr="00DF3C27">
        <w:trPr>
          <w:jc w:val="center"/>
        </w:trPr>
        <w:tc>
          <w:tcPr>
            <w:tcW w:w="2304" w:type="dxa"/>
          </w:tcPr>
          <w:p w:rsidR="002A5280" w:rsidRPr="002A5280" w:rsidRDefault="002A5280" w:rsidP="002A5280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2A5280" w:rsidRPr="002A5280" w:rsidRDefault="002A5280" w:rsidP="002A5280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2A5280" w:rsidRPr="00CA7A7F" w:rsidRDefault="002A5280" w:rsidP="002A5280">
            <w:pPr>
              <w:pStyle w:val="Tabletext"/>
            </w:pPr>
          </w:p>
        </w:tc>
        <w:tc>
          <w:tcPr>
            <w:tcW w:w="2304" w:type="dxa"/>
          </w:tcPr>
          <w:p w:rsidR="002A5280" w:rsidRPr="00CA7A7F" w:rsidRDefault="002A5280" w:rsidP="002A5280">
            <w:pPr>
              <w:pStyle w:val="Tabletext"/>
              <w:jc w:val="lef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0B61B9" w:rsidRDefault="000B61B9">
      <w:pPr>
        <w:rPr>
          <w:lang w:val="es-MX"/>
        </w:rPr>
      </w:pPr>
      <w:r>
        <w:rPr>
          <w:lang w:val="es-MX"/>
        </w:rPr>
        <w:br w:type="page"/>
      </w: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860A43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66422852" w:history="1">
        <w:r w:rsidR="00860A43" w:rsidRPr="00D170D9">
          <w:rPr>
            <w:rStyle w:val="Hipervnculo"/>
            <w:lang w:val="es-GT"/>
          </w:rPr>
          <w:t xml:space="preserve">Especificación de Casos de Uso: </w:t>
        </w:r>
        <w:r w:rsidR="00860A43" w:rsidRPr="00D170D9">
          <w:rPr>
            <w:rStyle w:val="Hipervnculo"/>
          </w:rPr>
          <w:t xml:space="preserve"> Capturar Firma Digital del Usuario – CUROLMOV82</w:t>
        </w:r>
        <w:r w:rsidR="00860A43">
          <w:rPr>
            <w:webHidden/>
          </w:rPr>
          <w:tab/>
        </w:r>
        <w:r w:rsidR="00860A43">
          <w:rPr>
            <w:webHidden/>
          </w:rPr>
          <w:fldChar w:fldCharType="begin"/>
        </w:r>
        <w:r w:rsidR="00860A43">
          <w:rPr>
            <w:webHidden/>
          </w:rPr>
          <w:instrText xml:space="preserve"> PAGEREF _Toc466422852 \h </w:instrText>
        </w:r>
        <w:r w:rsidR="00860A43">
          <w:rPr>
            <w:webHidden/>
          </w:rPr>
        </w:r>
        <w:r w:rsidR="00860A43">
          <w:rPr>
            <w:webHidden/>
          </w:rPr>
          <w:fldChar w:fldCharType="separate"/>
        </w:r>
        <w:r w:rsidR="00860A43">
          <w:rPr>
            <w:webHidden/>
          </w:rPr>
          <w:t>4</w:t>
        </w:r>
        <w:r w:rsidR="00860A43">
          <w:rPr>
            <w:webHidden/>
          </w:rPr>
          <w:fldChar w:fldCharType="end"/>
        </w:r>
      </w:hyperlink>
    </w:p>
    <w:p w:rsidR="00860A43" w:rsidRDefault="00860A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422853" w:history="1">
        <w:r w:rsidRPr="00D170D9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_Toc466422853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60A43" w:rsidRDefault="00860A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422854" w:history="1">
        <w:r w:rsidRPr="00D170D9">
          <w:rPr>
            <w:rStyle w:val="Hipervnculo"/>
          </w:rPr>
          <w:t>2 Caso de uso: Capturar Firma Digital del Usuario – CUROLMOV82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_Toc466422854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60A43" w:rsidRDefault="00860A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422857" w:history="1">
        <w:r w:rsidRPr="00D170D9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170D9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0A43" w:rsidRDefault="00860A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422858" w:history="1">
        <w:r w:rsidRPr="00D170D9">
          <w:rPr>
            <w:rStyle w:val="Hipervnculo"/>
          </w:rPr>
          <w:t>3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_Toc466422858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60A43" w:rsidRDefault="00860A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422859" w:history="1">
        <w:r w:rsidRPr="00D170D9">
          <w:rPr>
            <w:rStyle w:val="Hipervnculo"/>
          </w:rPr>
          <w:t>4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_Toc466422859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60A43" w:rsidRDefault="00860A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422862" w:history="1">
        <w:r w:rsidRPr="00D170D9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170D9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0A43" w:rsidRDefault="00860A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422863" w:history="1">
        <w:r w:rsidRPr="00D170D9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170D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0A43" w:rsidRDefault="00860A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422864" w:history="1">
        <w:r w:rsidRPr="00D170D9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170D9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0A43" w:rsidRDefault="00860A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422865" w:history="1">
        <w:r w:rsidRPr="00D170D9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_Toc466422865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60A43" w:rsidRDefault="00860A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422867" w:history="1">
        <w:r w:rsidRPr="00D170D9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170D9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0A43" w:rsidRDefault="00860A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422868" w:history="1">
        <w:r w:rsidRPr="00D170D9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170D9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0A43" w:rsidRDefault="00860A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6422869" w:history="1">
        <w:r w:rsidRPr="00D170D9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170D9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0A43" w:rsidRDefault="00860A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6422870" w:history="1">
        <w:r w:rsidRPr="00D170D9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170D9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0A43" w:rsidRDefault="00860A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422871" w:history="1">
        <w:r w:rsidRPr="00D170D9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_Toc466422871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60A43" w:rsidRDefault="00860A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6422873" w:history="1">
        <w:r w:rsidRPr="00D170D9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170D9">
          <w:rPr>
            <w:rStyle w:val="Hipervnculo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0A43" w:rsidRDefault="00860A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6422874" w:history="1">
        <w:r w:rsidRPr="00D170D9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_Toc466422874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0B61B9" w:rsidRDefault="000B61B9">
      <w:pPr>
        <w:rPr>
          <w:sz w:val="20"/>
          <w:szCs w:val="20"/>
          <w:lang w:val="es-MX" w:eastAsia="en-US"/>
        </w:rPr>
      </w:pPr>
      <w:r>
        <w:br w:type="page"/>
      </w:r>
    </w:p>
    <w:p w:rsidR="00481C4A" w:rsidRPr="00CA7A7F" w:rsidRDefault="00481C4A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7A60A7" w:rsidP="000657CE">
      <w:pPr>
        <w:pStyle w:val="Ttulo1"/>
        <w:tabs>
          <w:tab w:val="clear" w:pos="720"/>
        </w:tabs>
        <w:autoSpaceDE/>
        <w:autoSpaceDN/>
        <w:adjustRightInd/>
        <w:ind w:left="0" w:firstLine="0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3" w:name="_Toc365897738"/>
      <w:bookmarkStart w:id="4" w:name="_Toc466422852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78686D">
        <w:t>Capturar Firma Digital del Usuario – CUROLMOV82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66422853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66422854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78686D">
        <w:t>Capturar Firma Digital del Usuario – CUROLMOV82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96116917"/>
      <w:bookmarkStart w:id="14" w:name="_Toc396148743"/>
      <w:bookmarkStart w:id="15" w:name="_Toc396923592"/>
      <w:bookmarkStart w:id="16" w:name="_Toc397092438"/>
      <w:bookmarkStart w:id="17" w:name="_Toc397092461"/>
      <w:bookmarkStart w:id="18" w:name="_Toc398221005"/>
      <w:bookmarkStart w:id="19" w:name="_Toc398221048"/>
      <w:bookmarkStart w:id="20" w:name="_Toc398221307"/>
      <w:bookmarkStart w:id="21" w:name="_Toc398285463"/>
      <w:bookmarkStart w:id="22" w:name="_Toc398285554"/>
      <w:bookmarkStart w:id="23" w:name="_Toc418590969"/>
      <w:bookmarkStart w:id="24" w:name="_Toc418591456"/>
      <w:bookmarkStart w:id="25" w:name="_Toc435123184"/>
      <w:bookmarkStart w:id="26" w:name="_Toc435123228"/>
      <w:bookmarkStart w:id="27" w:name="_Toc466356547"/>
      <w:bookmarkStart w:id="28" w:name="_Toc182735725"/>
      <w:bookmarkStart w:id="29" w:name="_Toc466418724"/>
      <w:bookmarkStart w:id="30" w:name="_Toc46642285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9"/>
      <w:bookmarkEnd w:id="3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1" w:name="_Toc371876255"/>
      <w:bookmarkStart w:id="32" w:name="_Toc371876856"/>
      <w:bookmarkStart w:id="33" w:name="_Toc375058653"/>
      <w:bookmarkStart w:id="34" w:name="_Toc375058759"/>
      <w:bookmarkStart w:id="35" w:name="_Toc375068675"/>
      <w:bookmarkStart w:id="36" w:name="_Toc396116918"/>
      <w:bookmarkStart w:id="37" w:name="_Toc396148744"/>
      <w:bookmarkStart w:id="38" w:name="_Toc396923593"/>
      <w:bookmarkStart w:id="39" w:name="_Toc397092439"/>
      <w:bookmarkStart w:id="40" w:name="_Toc397092462"/>
      <w:bookmarkStart w:id="41" w:name="_Toc398221006"/>
      <w:bookmarkStart w:id="42" w:name="_Toc398221049"/>
      <w:bookmarkStart w:id="43" w:name="_Toc398221308"/>
      <w:bookmarkStart w:id="44" w:name="_Toc398285464"/>
      <w:bookmarkStart w:id="45" w:name="_Toc398285555"/>
      <w:bookmarkStart w:id="46" w:name="_Toc418590970"/>
      <w:bookmarkStart w:id="47" w:name="_Toc418591457"/>
      <w:bookmarkStart w:id="48" w:name="_Toc435123185"/>
      <w:bookmarkStart w:id="49" w:name="_Toc435123229"/>
      <w:bookmarkStart w:id="50" w:name="_Toc466356548"/>
      <w:bookmarkStart w:id="51" w:name="_Toc466418725"/>
      <w:bookmarkStart w:id="52" w:name="_Toc466422856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53" w:name="_Toc466422857"/>
      <w:r w:rsidRPr="00CA7A7F">
        <w:t>Descripción</w:t>
      </w:r>
      <w:bookmarkEnd w:id="28"/>
      <w:bookmarkEnd w:id="53"/>
    </w:p>
    <w:p w:rsidR="00351247" w:rsidRPr="00351247" w:rsidRDefault="00351247" w:rsidP="00351247"/>
    <w:p w:rsidR="00494D5F" w:rsidRDefault="0078686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Presenta</w:t>
      </w:r>
      <w:r w:rsidR="00351247">
        <w:rPr>
          <w:rFonts w:cs="Arial"/>
          <w:sz w:val="20"/>
          <w:szCs w:val="20"/>
        </w:rPr>
        <w:t xml:space="preserve"> una pantalla </w:t>
      </w:r>
      <w:r>
        <w:rPr>
          <w:rFonts w:cs="Arial"/>
          <w:sz w:val="20"/>
          <w:szCs w:val="20"/>
        </w:rPr>
        <w:t>mediante la cual se permite capturar la firma digital del Usuario (Cliente/Vendedor), permitiendo borrarla para volver a capturarla, así como almacenarla en el Sistema</w:t>
      </w:r>
      <w:r w:rsidR="00351247"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0657CE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182735724"/>
      <w:bookmarkStart w:id="55" w:name="_Toc466422858"/>
      <w:r>
        <w:t xml:space="preserve">3 </w:t>
      </w:r>
      <w:r w:rsidR="007B6535" w:rsidRPr="00CA7A7F">
        <w:t>Diagrama de Casos de Uso</w:t>
      </w:r>
      <w:bookmarkEnd w:id="55"/>
    </w:p>
    <w:bookmarkEnd w:id="54"/>
    <w:p w:rsidR="00B20347" w:rsidRPr="00CA7A7F" w:rsidRDefault="00F63A1D" w:rsidP="00982F65">
      <w:pPr>
        <w:rPr>
          <w:i/>
          <w:iCs/>
          <w:color w:val="0000FF"/>
          <w:lang w:val="es-MX"/>
        </w:rPr>
      </w:pPr>
      <w:r w:rsidRPr="00F63A1D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994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0657CE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6" w:name="_Toc182735726"/>
      <w:bookmarkStart w:id="57" w:name="_Toc466422859"/>
      <w:r>
        <w:t xml:space="preserve">4 </w:t>
      </w:r>
      <w:r w:rsidR="00481C4A" w:rsidRPr="00CA7A7F">
        <w:t>Precondiciones</w:t>
      </w:r>
      <w:bookmarkEnd w:id="56"/>
      <w:bookmarkEnd w:id="57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8" w:name="_Toc371876259"/>
      <w:bookmarkStart w:id="59" w:name="_Toc371876860"/>
      <w:bookmarkStart w:id="60" w:name="_Toc375058657"/>
      <w:bookmarkStart w:id="61" w:name="_Toc375058763"/>
      <w:bookmarkStart w:id="62" w:name="_Toc375068679"/>
      <w:bookmarkStart w:id="63" w:name="_Toc396116922"/>
      <w:bookmarkStart w:id="64" w:name="_Toc396148748"/>
      <w:bookmarkStart w:id="65" w:name="_Toc396923597"/>
      <w:bookmarkStart w:id="66" w:name="_Toc397092443"/>
      <w:bookmarkStart w:id="67" w:name="_Toc397092466"/>
      <w:bookmarkStart w:id="68" w:name="_Toc398221010"/>
      <w:bookmarkStart w:id="69" w:name="_Toc398221053"/>
      <w:bookmarkStart w:id="70" w:name="_Toc398221312"/>
      <w:bookmarkStart w:id="71" w:name="_Toc398285468"/>
      <w:bookmarkStart w:id="72" w:name="_Toc398285559"/>
      <w:bookmarkStart w:id="73" w:name="_Toc418590974"/>
      <w:bookmarkStart w:id="74" w:name="_Toc418591461"/>
      <w:bookmarkStart w:id="75" w:name="_Toc435123189"/>
      <w:bookmarkStart w:id="76" w:name="_Toc435123233"/>
      <w:bookmarkStart w:id="77" w:name="_Toc466356552"/>
      <w:bookmarkStart w:id="78" w:name="_Toc365897744"/>
      <w:bookmarkStart w:id="79" w:name="_Toc466418729"/>
      <w:bookmarkStart w:id="80" w:name="_Toc466422860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9"/>
      <w:bookmarkEnd w:id="8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1" w:name="_Toc371876260"/>
      <w:bookmarkStart w:id="82" w:name="_Toc371876861"/>
      <w:bookmarkStart w:id="83" w:name="_Toc375058658"/>
      <w:bookmarkStart w:id="84" w:name="_Toc375058764"/>
      <w:bookmarkStart w:id="85" w:name="_Toc375068680"/>
      <w:bookmarkStart w:id="86" w:name="_Toc396116923"/>
      <w:bookmarkStart w:id="87" w:name="_Toc396148749"/>
      <w:bookmarkStart w:id="88" w:name="_Toc396923598"/>
      <w:bookmarkStart w:id="89" w:name="_Toc397092444"/>
      <w:bookmarkStart w:id="90" w:name="_Toc397092467"/>
      <w:bookmarkStart w:id="91" w:name="_Toc398221011"/>
      <w:bookmarkStart w:id="92" w:name="_Toc398221054"/>
      <w:bookmarkStart w:id="93" w:name="_Toc398221313"/>
      <w:bookmarkStart w:id="94" w:name="_Toc398285469"/>
      <w:bookmarkStart w:id="95" w:name="_Toc398285560"/>
      <w:bookmarkStart w:id="96" w:name="_Toc418590975"/>
      <w:bookmarkStart w:id="97" w:name="_Toc418591462"/>
      <w:bookmarkStart w:id="98" w:name="_Toc435123190"/>
      <w:bookmarkStart w:id="99" w:name="_Toc435123234"/>
      <w:bookmarkStart w:id="100" w:name="_Toc466356553"/>
      <w:bookmarkStart w:id="101" w:name="_Toc466418730"/>
      <w:bookmarkStart w:id="102" w:name="_Toc466422861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103" w:name="_Toc466422862"/>
      <w:r>
        <w:t>Actores</w:t>
      </w:r>
      <w:bookmarkEnd w:id="103"/>
    </w:p>
    <w:p w:rsidR="00DA7FF6" w:rsidRPr="0078686D" w:rsidRDefault="00DA7FF6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 w:rsidRPr="0078686D">
        <w:rPr>
          <w:sz w:val="20"/>
          <w:szCs w:val="20"/>
        </w:rPr>
        <w:t>Vendedor</w:t>
      </w:r>
    </w:p>
    <w:p w:rsidR="0078686D" w:rsidRPr="0078686D" w:rsidRDefault="0078686D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 w:rsidRPr="0078686D">
        <w:rPr>
          <w:sz w:val="20"/>
          <w:szCs w:val="20"/>
        </w:rPr>
        <w:t>Cliente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4" w:name="_Toc466422863"/>
      <w:r>
        <w:rPr>
          <w:rFonts w:cs="Arial"/>
        </w:rPr>
        <w:t>Generales</w:t>
      </w:r>
      <w:bookmarkEnd w:id="78"/>
      <w:bookmarkEnd w:id="104"/>
    </w:p>
    <w:p w:rsidR="0078686D" w:rsidRDefault="0078686D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</w:t>
      </w:r>
      <w:r w:rsidR="002F12EE">
        <w:rPr>
          <w:rFonts w:cs="Arial"/>
          <w:sz w:val="20"/>
          <w:szCs w:val="20"/>
        </w:rPr>
        <w:t xml:space="preserve">actividad que manda llamar este componente </w:t>
      </w:r>
      <w:r>
        <w:rPr>
          <w:rFonts w:cs="Arial"/>
          <w:sz w:val="20"/>
          <w:szCs w:val="20"/>
        </w:rPr>
        <w:t>debe contar con permisos para solicitar la firma digital del Usuario.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5" w:name="_Toc371872081"/>
      <w:bookmarkStart w:id="106" w:name="_Toc466422864"/>
      <w:r>
        <w:rPr>
          <w:rFonts w:cs="Arial"/>
        </w:rPr>
        <w:lastRenderedPageBreak/>
        <w:t>Parámetros</w:t>
      </w:r>
      <w:bookmarkEnd w:id="105"/>
      <w:bookmarkEnd w:id="106"/>
    </w:p>
    <w:p w:rsidR="009135AA" w:rsidRPr="002F12EE" w:rsidRDefault="002F12EE" w:rsidP="002F12EE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TransProdId</w:t>
      </w:r>
      <w:proofErr w:type="spellEnd"/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7" w:name="_Toc52616584"/>
      <w:bookmarkStart w:id="108" w:name="_Toc182735728"/>
      <w:bookmarkStart w:id="109" w:name="_Toc466422865"/>
      <w:r>
        <w:t xml:space="preserve">5  </w:t>
      </w:r>
      <w:r w:rsidR="00481C4A" w:rsidRPr="00CA7A7F">
        <w:t>Flujo de eventos</w:t>
      </w:r>
      <w:bookmarkEnd w:id="107"/>
      <w:bookmarkEnd w:id="108"/>
      <w:bookmarkEnd w:id="10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10" w:name="_Toc371876265"/>
      <w:bookmarkStart w:id="111" w:name="_Toc371876866"/>
      <w:bookmarkStart w:id="112" w:name="_Toc375058663"/>
      <w:bookmarkStart w:id="113" w:name="_Toc375058769"/>
      <w:bookmarkStart w:id="114" w:name="_Toc375068685"/>
      <w:bookmarkStart w:id="115" w:name="_Toc396116928"/>
      <w:bookmarkStart w:id="116" w:name="_Toc396148754"/>
      <w:bookmarkStart w:id="117" w:name="_Toc396923603"/>
      <w:bookmarkStart w:id="118" w:name="_Toc397092449"/>
      <w:bookmarkStart w:id="119" w:name="_Toc397092472"/>
      <w:bookmarkStart w:id="120" w:name="_Toc398221016"/>
      <w:bookmarkStart w:id="121" w:name="_Toc398221059"/>
      <w:bookmarkStart w:id="122" w:name="_Toc398221318"/>
      <w:bookmarkStart w:id="123" w:name="_Toc398285474"/>
      <w:bookmarkStart w:id="124" w:name="_Toc398285565"/>
      <w:bookmarkStart w:id="125" w:name="_Toc418590980"/>
      <w:bookmarkStart w:id="126" w:name="_Toc418591467"/>
      <w:bookmarkStart w:id="127" w:name="_Toc435123195"/>
      <w:bookmarkStart w:id="128" w:name="_Toc435123239"/>
      <w:bookmarkStart w:id="129" w:name="_Toc466356558"/>
      <w:bookmarkStart w:id="130" w:name="_Toc52616585"/>
      <w:bookmarkStart w:id="131" w:name="_Toc182735729"/>
      <w:bookmarkStart w:id="132" w:name="_Toc466418735"/>
      <w:bookmarkStart w:id="133" w:name="_Toc466422866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2"/>
      <w:bookmarkEnd w:id="133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134" w:name="_Toc466422867"/>
      <w:r w:rsidRPr="00CA7A7F">
        <w:t>Flujo básico</w:t>
      </w:r>
      <w:bookmarkStart w:id="135" w:name="_Toc52616586"/>
      <w:bookmarkStart w:id="136" w:name="_Toc182735730"/>
      <w:bookmarkEnd w:id="130"/>
      <w:bookmarkEnd w:id="131"/>
      <w:bookmarkEnd w:id="134"/>
    </w:p>
    <w:p w:rsidR="00B179D4" w:rsidRPr="00732BD5" w:rsidRDefault="00F63A1D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C345A">
        <w:rPr>
          <w:rFonts w:cs="Arial"/>
          <w:sz w:val="20"/>
          <w:szCs w:val="20"/>
        </w:rPr>
        <w:t>El caso de uso inicia cuando es invocado por el siguiente caso de uso:</w:t>
      </w:r>
    </w:p>
    <w:p w:rsidR="00E020C5" w:rsidRPr="00F63A1D" w:rsidRDefault="00F63A1D" w:rsidP="00F63A1D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hyperlink r:id="rId9" w:history="1">
        <w:r w:rsidRPr="00F63A1D">
          <w:rPr>
            <w:rStyle w:val="Hipervnculo"/>
            <w:b/>
            <w:sz w:val="20"/>
            <w:szCs w:val="20"/>
          </w:rPr>
          <w:t>Validar Permisos de Usuario para Firma – CUROLMOV83</w:t>
        </w:r>
      </w:hyperlink>
    </w:p>
    <w:p w:rsidR="007F03FF" w:rsidRPr="007A1A2B" w:rsidRDefault="007F03FF" w:rsidP="007F03F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de sesión la siguiente información:</w:t>
      </w:r>
    </w:p>
    <w:p w:rsidR="007F03FF" w:rsidRDefault="007F03FF" w:rsidP="007F03FF">
      <w:pPr>
        <w:pStyle w:val="Prrafodelista"/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</w:t>
      </w:r>
    </w:p>
    <w:p w:rsidR="00C47DC4" w:rsidRPr="007F03FF" w:rsidRDefault="00C47DC4" w:rsidP="007F03F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351247" w:rsidRPr="00B34A22" w:rsidRDefault="00B34A22" w:rsidP="000739E1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B34A22" w:rsidRDefault="00B34A22" w:rsidP="00B34A2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Firma</w:t>
      </w:r>
    </w:p>
    <w:p w:rsidR="007F03FF" w:rsidRDefault="007F03FF" w:rsidP="00B34A2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447CAD" w:rsidRDefault="00850956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351247">
        <w:rPr>
          <w:sz w:val="20"/>
          <w:szCs w:val="20"/>
        </w:rPr>
        <w:t>presenta y solicita la siguiente información</w:t>
      </w:r>
      <w:r>
        <w:rPr>
          <w:sz w:val="20"/>
          <w:szCs w:val="20"/>
        </w:rPr>
        <w:t>:</w:t>
      </w:r>
    </w:p>
    <w:p w:rsidR="00850956" w:rsidRDefault="00B16AD5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  <w:r w:rsidR="001F3A6F">
        <w:rPr>
          <w:sz w:val="20"/>
          <w:szCs w:val="20"/>
        </w:rPr>
        <w:t xml:space="preserve"> (*)</w:t>
      </w:r>
    </w:p>
    <w:p w:rsidR="00850956" w:rsidRPr="0061268B" w:rsidRDefault="00B16AD5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Firma</w:t>
      </w:r>
      <w:r w:rsidR="001F3A6F">
        <w:rPr>
          <w:sz w:val="20"/>
          <w:szCs w:val="20"/>
        </w:rPr>
        <w:t xml:space="preserve"> (*)</w:t>
      </w:r>
    </w:p>
    <w:p w:rsidR="001F3A6F" w:rsidRDefault="001F3A6F" w:rsidP="001F3A6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actor proporciona la siguiente información:</w:t>
      </w:r>
    </w:p>
    <w:p w:rsidR="001F3A6F" w:rsidRDefault="00B16AD5" w:rsidP="001F3A6F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  <w:r w:rsidR="001F3A6F">
        <w:rPr>
          <w:sz w:val="20"/>
          <w:szCs w:val="20"/>
        </w:rPr>
        <w:t xml:space="preserve"> (*)</w:t>
      </w:r>
    </w:p>
    <w:p w:rsidR="001F3A6F" w:rsidRPr="001F3A6F" w:rsidRDefault="00B16AD5" w:rsidP="001F3A6F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Firma</w:t>
      </w:r>
      <w:r w:rsidR="001F3A6F">
        <w:rPr>
          <w:sz w:val="20"/>
          <w:szCs w:val="20"/>
        </w:rPr>
        <w:t xml:space="preserve"> (*)</w:t>
      </w:r>
    </w:p>
    <w:p w:rsidR="004B0A18" w:rsidRPr="00E601C3" w:rsidRDefault="004B0A18" w:rsidP="004B0A18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>
        <w:rPr>
          <w:b/>
          <w:sz w:val="20"/>
          <w:szCs w:val="20"/>
        </w:rPr>
        <w:t>Limpiar</w:t>
      </w:r>
      <w:r w:rsidRPr="00E601C3">
        <w:rPr>
          <w:sz w:val="20"/>
          <w:szCs w:val="20"/>
        </w:rPr>
        <w:t>&gt;</w:t>
      </w:r>
    </w:p>
    <w:p w:rsidR="004B0A18" w:rsidRDefault="004B0A18" w:rsidP="004B0A18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284DF4">
        <w:rPr>
          <w:rFonts w:cs="Arial"/>
          <w:sz w:val="20"/>
          <w:szCs w:val="20"/>
        </w:rPr>
        <w:t xml:space="preserve">El sistema elimina de la pantalla la firma proporcionada por el </w:t>
      </w:r>
      <w:r w:rsidR="00C47DC4">
        <w:rPr>
          <w:rFonts w:cs="Arial"/>
          <w:sz w:val="20"/>
          <w:szCs w:val="20"/>
        </w:rPr>
        <w:t>actor</w:t>
      </w:r>
    </w:p>
    <w:p w:rsidR="001F3A6F" w:rsidRPr="00E601C3" w:rsidRDefault="001F3A6F" w:rsidP="00B16AD5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 w:rsidR="0069132D">
        <w:rPr>
          <w:b/>
          <w:sz w:val="20"/>
          <w:szCs w:val="20"/>
        </w:rPr>
        <w:t>Aceptar</w:t>
      </w:r>
      <w:r w:rsidRPr="00E601C3">
        <w:rPr>
          <w:sz w:val="20"/>
          <w:szCs w:val="20"/>
        </w:rPr>
        <w:t>&gt;</w:t>
      </w:r>
    </w:p>
    <w:p w:rsidR="001F3A6F" w:rsidRPr="00E601C3" w:rsidRDefault="001F3A6F" w:rsidP="001F3A6F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actor no proporciona la información requerida&gt;</w:t>
      </w:r>
    </w:p>
    <w:p w:rsidR="001F3A6F" w:rsidRPr="00E601C3" w:rsidRDefault="001F3A6F" w:rsidP="001F3A6F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 w:rsidR="00E601C3" w:rsidRPr="000500D4">
        <w:rPr>
          <w:rStyle w:val="Hipervnculo"/>
          <w:color w:val="FF0000"/>
          <w:sz w:val="20"/>
          <w:szCs w:val="20"/>
          <w:u w:val="none"/>
        </w:rPr>
        <w:t>“</w:t>
      </w:r>
      <w:r w:rsidRPr="000500D4">
        <w:rPr>
          <w:rStyle w:val="Hipervnculo"/>
          <w:color w:val="FF0000"/>
          <w:sz w:val="20"/>
          <w:szCs w:val="20"/>
          <w:u w:val="none"/>
        </w:rPr>
        <w:t>[B</w:t>
      </w:r>
      <w:r w:rsidRPr="000500D4">
        <w:rPr>
          <w:rStyle w:val="Hipervnculo"/>
          <w:color w:val="FF0000"/>
          <w:sz w:val="20"/>
          <w:szCs w:val="20"/>
          <w:u w:val="none"/>
          <w:lang w:eastAsia="en-US"/>
        </w:rPr>
        <w:t>E0001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="00E601C3" w:rsidRPr="000500D4">
        <w:rPr>
          <w:rStyle w:val="Hipervnculo"/>
          <w:color w:val="FF0000"/>
          <w:sz w:val="20"/>
          <w:szCs w:val="20"/>
          <w:u w:val="none"/>
          <w:lang w:eastAsia="en-US"/>
        </w:rPr>
        <w:t>El campo $0$ es requerido</w:t>
      </w:r>
      <w:r w:rsidR="00E601C3" w:rsidRPr="000500D4">
        <w:rPr>
          <w:rStyle w:val="Hipervnculo"/>
          <w:color w:val="FF0000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>, sustituyendo el valor $0$ por el nombre del campo que no se haya proporcionado</w:t>
      </w:r>
    </w:p>
    <w:p w:rsidR="00E601C3" w:rsidRPr="004D29B6" w:rsidRDefault="001F3A6F" w:rsidP="004D29B6">
      <w:pPr>
        <w:pStyle w:val="Prrafodelista"/>
        <w:numPr>
          <w:ilvl w:val="2"/>
          <w:numId w:val="7"/>
        </w:numPr>
        <w:ind w:left="1418" w:hanging="567"/>
        <w:jc w:val="both"/>
        <w:rPr>
          <w:b/>
          <w:sz w:val="20"/>
          <w:lang w:eastAsia="en-US"/>
        </w:rPr>
      </w:pPr>
      <w:r w:rsidRPr="00E601C3">
        <w:rPr>
          <w:rStyle w:val="Hipervnculo"/>
          <w:color w:val="auto"/>
          <w:sz w:val="20"/>
          <w:u w:val="none"/>
          <w:lang w:eastAsia="en-US"/>
        </w:rPr>
        <w:t>El sistema continúa en el paso correspondiente al campo que no se haya proporcionado</w:t>
      </w:r>
    </w:p>
    <w:p w:rsidR="00DC68F7" w:rsidRPr="00DC68F7" w:rsidRDefault="00DC68F7" w:rsidP="00FF2F00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 w:rsidRPr="000A2D9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identifica la imagen de la firma </w:t>
      </w:r>
      <w:r>
        <w:rPr>
          <w:sz w:val="20"/>
          <w:szCs w:val="20"/>
          <w:lang w:eastAsia="en-US"/>
        </w:rPr>
        <w:t>generando</w:t>
      </w:r>
      <w:r w:rsidRPr="00151CDF">
        <w:rPr>
          <w:sz w:val="20"/>
          <w:szCs w:val="20"/>
          <w:lang w:eastAsia="en-US"/>
        </w:rPr>
        <w:t xml:space="preserve"> un identificador único para ella, el cual fungirá como su nombre</w:t>
      </w:r>
    </w:p>
    <w:p w:rsidR="00DC68F7" w:rsidRPr="00C55F82" w:rsidRDefault="00DC68F7" w:rsidP="00FF2F00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 w:rsidRPr="000A2D9A">
        <w:rPr>
          <w:sz w:val="20"/>
          <w:szCs w:val="20"/>
          <w:lang w:eastAsia="en-US"/>
        </w:rPr>
        <w:t xml:space="preserve">El sistema almacena la imagen de la firma </w:t>
      </w:r>
      <w:r>
        <w:rPr>
          <w:sz w:val="20"/>
          <w:szCs w:val="20"/>
          <w:lang w:eastAsia="en-US"/>
        </w:rPr>
        <w:t xml:space="preserve">dentro </w:t>
      </w:r>
      <w:r>
        <w:rPr>
          <w:rFonts w:cs="Arial"/>
          <w:sz w:val="20"/>
          <w:szCs w:val="20"/>
          <w:lang w:eastAsia="en-US"/>
        </w:rPr>
        <w:t>del subdirectorio llamado “</w:t>
      </w:r>
      <w:proofErr w:type="spellStart"/>
      <w:r>
        <w:rPr>
          <w:rFonts w:cs="Arial"/>
          <w:sz w:val="20"/>
          <w:szCs w:val="20"/>
          <w:lang w:eastAsia="en-US"/>
        </w:rPr>
        <w:t>ImagenFirma</w:t>
      </w:r>
      <w:proofErr w:type="spellEnd"/>
      <w:r>
        <w:rPr>
          <w:rFonts w:cs="Arial"/>
          <w:sz w:val="20"/>
          <w:szCs w:val="20"/>
          <w:lang w:eastAsia="en-US"/>
        </w:rPr>
        <w:t>”, el cual a su vez se encuentra</w:t>
      </w:r>
      <w:r w:rsidR="00C55F82">
        <w:rPr>
          <w:rFonts w:cs="Arial"/>
          <w:sz w:val="20"/>
          <w:szCs w:val="20"/>
          <w:lang w:eastAsia="en-US"/>
        </w:rPr>
        <w:t xml:space="preserve"> dentro del D</w:t>
      </w:r>
      <w:r>
        <w:rPr>
          <w:rFonts w:cs="Arial"/>
          <w:sz w:val="20"/>
          <w:szCs w:val="20"/>
          <w:lang w:eastAsia="en-US"/>
        </w:rPr>
        <w:t xml:space="preserve">irectorio de </w:t>
      </w:r>
      <w:r w:rsidR="00C55F82">
        <w:rPr>
          <w:rFonts w:cs="Arial"/>
          <w:sz w:val="20"/>
          <w:szCs w:val="20"/>
          <w:lang w:eastAsia="en-US"/>
        </w:rPr>
        <w:t>A</w:t>
      </w:r>
      <w:r>
        <w:rPr>
          <w:rFonts w:cs="Arial"/>
          <w:sz w:val="20"/>
          <w:szCs w:val="20"/>
          <w:lang w:eastAsia="en-US"/>
        </w:rPr>
        <w:t>lmacenamiento configurado para el sistema en el Archivo de Configuración.</w:t>
      </w:r>
    </w:p>
    <w:p w:rsidR="00C55F82" w:rsidRPr="00C55F82" w:rsidRDefault="00C55F82" w:rsidP="00C55F8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r w:rsidRPr="000A2D9A">
        <w:rPr>
          <w:rFonts w:cs="Arial"/>
          <w:sz w:val="20"/>
          <w:szCs w:val="20"/>
        </w:rPr>
        <w:t>Si &lt;no es posible almacenar la imagen por falta de espacio en el lugar de destino&gt;</w:t>
      </w:r>
    </w:p>
    <w:p w:rsidR="00C55F82" w:rsidRPr="00E95357" w:rsidRDefault="00C55F82" w:rsidP="00E95357">
      <w:pPr>
        <w:pStyle w:val="Prrafodelista"/>
        <w:numPr>
          <w:ilvl w:val="3"/>
          <w:numId w:val="7"/>
        </w:numPr>
        <w:ind w:left="2268" w:hanging="850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Fonts w:cs="Arial"/>
          <w:sz w:val="20"/>
          <w:szCs w:val="20"/>
        </w:rPr>
        <w:t>E</w:t>
      </w:r>
      <w:r w:rsidRPr="000A2D9A">
        <w:rPr>
          <w:rFonts w:cs="Arial"/>
          <w:sz w:val="20"/>
          <w:szCs w:val="20"/>
        </w:rPr>
        <w:t xml:space="preserve">l sistema presenta el </w:t>
      </w:r>
      <w:r>
        <w:rPr>
          <w:rFonts w:cs="Arial"/>
          <w:sz w:val="20"/>
          <w:szCs w:val="20"/>
        </w:rPr>
        <w:t xml:space="preserve">siguiente </w:t>
      </w:r>
      <w:r w:rsidRPr="000A2D9A">
        <w:rPr>
          <w:rFonts w:cs="Arial"/>
          <w:sz w:val="20"/>
          <w:szCs w:val="20"/>
        </w:rPr>
        <w:t>mensaje</w:t>
      </w:r>
      <w:r w:rsidR="00E95357">
        <w:rPr>
          <w:rFonts w:cs="Arial"/>
          <w:sz w:val="20"/>
          <w:szCs w:val="20"/>
        </w:rPr>
        <w:t xml:space="preserve"> </w:t>
      </w:r>
      <w:r w:rsidR="00E95357" w:rsidRPr="000500D4">
        <w:rPr>
          <w:rStyle w:val="Hipervnculo"/>
          <w:color w:val="FF0000"/>
          <w:sz w:val="20"/>
          <w:szCs w:val="20"/>
          <w:u w:val="none"/>
        </w:rPr>
        <w:t>“</w:t>
      </w:r>
      <w:r w:rsidR="00E95357">
        <w:rPr>
          <w:rStyle w:val="Hipervnculo"/>
          <w:color w:val="FF0000"/>
          <w:sz w:val="20"/>
          <w:szCs w:val="20"/>
          <w:u w:val="none"/>
        </w:rPr>
        <w:t>[I0304</w:t>
      </w:r>
      <w:r w:rsidR="00E95357"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="00E95357" w:rsidRPr="00E95357">
        <w:rPr>
          <w:rStyle w:val="Hipervnculo"/>
          <w:color w:val="FF0000"/>
          <w:sz w:val="20"/>
          <w:szCs w:val="20"/>
          <w:u w:val="none"/>
          <w:lang w:eastAsia="en-US"/>
        </w:rPr>
        <w:t>No hay espacio suficiente para guardar la imagen</w:t>
      </w:r>
      <w:r w:rsidR="00E95357">
        <w:rPr>
          <w:rStyle w:val="Hipervnculo"/>
          <w:color w:val="FF0000"/>
          <w:sz w:val="20"/>
          <w:szCs w:val="20"/>
          <w:u w:val="none"/>
          <w:lang w:eastAsia="en-US"/>
        </w:rPr>
        <w:t>”.</w:t>
      </w:r>
    </w:p>
    <w:p w:rsidR="00C47DC4" w:rsidRDefault="00C47DC4" w:rsidP="00C47DC4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C47DC4" w:rsidRPr="00B56A84" w:rsidRDefault="00C47DC4" w:rsidP="00B56A8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Firma = Falso</w:t>
      </w:r>
    </w:p>
    <w:p w:rsidR="00C55F82" w:rsidRPr="00E95357" w:rsidRDefault="00E95357" w:rsidP="00E95357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FIN" w:history="1">
        <w:r w:rsidRPr="00B56A84">
          <w:rPr>
            <w:rStyle w:val="Hipervnculo"/>
            <w:b/>
            <w:sz w:val="20"/>
            <w:lang w:val="es-MX"/>
          </w:rPr>
          <w:t xml:space="preserve">paso </w:t>
        </w:r>
        <w:r w:rsidR="00B56A84" w:rsidRPr="00B56A84">
          <w:rPr>
            <w:rStyle w:val="Hipervnculo"/>
            <w:b/>
            <w:sz w:val="20"/>
            <w:lang w:val="es-MX"/>
          </w:rPr>
          <w:t>7.8</w:t>
        </w:r>
      </w:hyperlink>
      <w:r w:rsidRPr="00B56A84">
        <w:rPr>
          <w:sz w:val="20"/>
          <w:lang w:val="es-MX"/>
        </w:rPr>
        <w:t xml:space="preserve"> </w:t>
      </w:r>
      <w:r w:rsidRPr="00E95357">
        <w:rPr>
          <w:sz w:val="20"/>
          <w:lang w:val="es-MX"/>
        </w:rPr>
        <w:t>del flujo básico</w:t>
      </w:r>
    </w:p>
    <w:p w:rsidR="00C55F82" w:rsidRDefault="00C55F82" w:rsidP="00FF2F00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E95357">
        <w:rPr>
          <w:sz w:val="20"/>
          <w:lang w:val="es-MX"/>
        </w:rPr>
        <w:t>obtiene</w:t>
      </w:r>
      <w:r>
        <w:rPr>
          <w:sz w:val="20"/>
          <w:lang w:val="es-MX"/>
        </w:rPr>
        <w:t xml:space="preserve"> la siguiente información:</w:t>
      </w:r>
    </w:p>
    <w:p w:rsidR="00C55F82" w:rsidRPr="00003ED2" w:rsidRDefault="00E95357" w:rsidP="00C55F8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TRPVtaAcreditada</w:t>
      </w:r>
      <w:proofErr w:type="spellEnd"/>
    </w:p>
    <w:p w:rsidR="00003ED2" w:rsidRPr="00C55F82" w:rsidRDefault="00003ED2" w:rsidP="00003ED2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TrasProdId</w:t>
      </w:r>
      <w:proofErr w:type="spellEnd"/>
      <w:r>
        <w:rPr>
          <w:sz w:val="20"/>
          <w:lang w:val="es-MX"/>
        </w:rPr>
        <w:t xml:space="preserve"> recibido como parámetro</w:t>
      </w:r>
    </w:p>
    <w:p w:rsidR="00003ED2" w:rsidRDefault="00003ED2" w:rsidP="00FF2F00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Si &lt;se obtuvo un registro en </w:t>
      </w:r>
      <w:proofErr w:type="spellStart"/>
      <w:r>
        <w:rPr>
          <w:sz w:val="20"/>
          <w:lang w:val="es-MX"/>
        </w:rPr>
        <w:t>TRPVtaAcreditada</w:t>
      </w:r>
      <w:proofErr w:type="spellEnd"/>
      <w:r>
        <w:rPr>
          <w:sz w:val="20"/>
          <w:lang w:val="es-MX"/>
        </w:rPr>
        <w:t xml:space="preserve"> para la transacción recibida como parámetro&gt;</w:t>
      </w:r>
    </w:p>
    <w:p w:rsidR="00003ED2" w:rsidRDefault="00003ED2" w:rsidP="00003ED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información, donde &lt;</w:t>
      </w:r>
      <w:proofErr w:type="spellStart"/>
      <w:r>
        <w:rPr>
          <w:sz w:val="20"/>
          <w:lang w:val="es-MX"/>
        </w:rPr>
        <w:t>TRPVtaAcreditada.TransProdId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recibido como parámetro&gt;</w:t>
      </w:r>
    </w:p>
    <w:p w:rsidR="00003ED2" w:rsidRPr="00003ED2" w:rsidRDefault="00003ED2" w:rsidP="00003ED2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TRPVtaAcreditada</w:t>
      </w:r>
      <w:proofErr w:type="spellEnd"/>
    </w:p>
    <w:p w:rsidR="00003ED2" w:rsidRDefault="00003ED2" w:rsidP="00003ED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NombreFirma</w:t>
      </w:r>
      <w:proofErr w:type="spellEnd"/>
      <w:r>
        <w:rPr>
          <w:sz w:val="20"/>
          <w:lang w:val="es-MX"/>
        </w:rPr>
        <w:t xml:space="preserve"> = Información capturada en el campo “Nombre”</w:t>
      </w:r>
    </w:p>
    <w:p w:rsidR="00003ED2" w:rsidRDefault="00003ED2" w:rsidP="00003ED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IdImagenFirma</w:t>
      </w:r>
      <w:proofErr w:type="spellEnd"/>
      <w:r>
        <w:rPr>
          <w:sz w:val="20"/>
          <w:lang w:val="es-MX"/>
        </w:rPr>
        <w:t xml:space="preserve"> = Identificador único generado como nombre de la imagen de la firma</w:t>
      </w:r>
    </w:p>
    <w:p w:rsidR="00C47DC4" w:rsidRPr="00C47DC4" w:rsidRDefault="00C47DC4" w:rsidP="00C47DC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>
        <w:rPr>
          <w:sz w:val="20"/>
          <w:szCs w:val="20"/>
        </w:rPr>
        <w:t>MFechaHora</w:t>
      </w:r>
      <w:proofErr w:type="spellEnd"/>
      <w:r>
        <w:rPr>
          <w:sz w:val="20"/>
          <w:szCs w:val="20"/>
        </w:rPr>
        <w:t xml:space="preserve"> = </w:t>
      </w:r>
      <w:r w:rsidRPr="00C47DC4">
        <w:rPr>
          <w:sz w:val="20"/>
          <w:lang w:val="es-MX"/>
        </w:rPr>
        <w:t>Fecha y hora actual del sistema</w:t>
      </w:r>
    </w:p>
    <w:p w:rsidR="00C47DC4" w:rsidRDefault="00C47DC4" w:rsidP="00C47DC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 w:rsidRPr="00C47DC4">
        <w:rPr>
          <w:sz w:val="20"/>
          <w:lang w:val="es-MX"/>
        </w:rPr>
        <w:t>MUsuarioID</w:t>
      </w:r>
      <w:proofErr w:type="spellEnd"/>
      <w:r w:rsidRPr="00C47DC4">
        <w:rPr>
          <w:sz w:val="20"/>
          <w:lang w:val="es-MX"/>
        </w:rPr>
        <w:t xml:space="preserve"> = </w:t>
      </w:r>
      <w:proofErr w:type="spellStart"/>
      <w:r w:rsidRPr="00C47DC4">
        <w:rPr>
          <w:sz w:val="20"/>
          <w:lang w:val="es-MX"/>
        </w:rPr>
        <w:t>UsuarioId</w:t>
      </w:r>
      <w:proofErr w:type="spellEnd"/>
      <w:r w:rsidRPr="00C47DC4">
        <w:rPr>
          <w:sz w:val="20"/>
          <w:lang w:val="es-MX"/>
        </w:rPr>
        <w:t xml:space="preserve"> registrado en sesión</w:t>
      </w:r>
    </w:p>
    <w:p w:rsidR="00003ED2" w:rsidRDefault="00003ED2" w:rsidP="00003ED2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Si &lt;NO se obtuvo un registro en </w:t>
      </w:r>
      <w:proofErr w:type="spellStart"/>
      <w:r>
        <w:rPr>
          <w:sz w:val="20"/>
          <w:lang w:val="es-MX"/>
        </w:rPr>
        <w:t>TRPVtaAcreditada</w:t>
      </w:r>
      <w:proofErr w:type="spellEnd"/>
      <w:r>
        <w:rPr>
          <w:sz w:val="20"/>
          <w:lang w:val="es-MX"/>
        </w:rPr>
        <w:t xml:space="preserve"> para la transacción recibida como parámetro&gt;</w:t>
      </w:r>
    </w:p>
    <w:p w:rsidR="00003ED2" w:rsidRDefault="00003ED2" w:rsidP="00003ED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003ED2" w:rsidRPr="00003ED2" w:rsidRDefault="00003ED2" w:rsidP="00003ED2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lastRenderedPageBreak/>
        <w:t>TRPVtaAcreditada</w:t>
      </w:r>
      <w:proofErr w:type="spellEnd"/>
    </w:p>
    <w:p w:rsidR="00003ED2" w:rsidRDefault="00003ED2" w:rsidP="00003ED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recibido como parámetro</w:t>
      </w:r>
    </w:p>
    <w:p w:rsidR="00003ED2" w:rsidRDefault="00003ED2" w:rsidP="00003ED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NombreFirma</w:t>
      </w:r>
      <w:proofErr w:type="spellEnd"/>
      <w:r>
        <w:rPr>
          <w:sz w:val="20"/>
          <w:lang w:val="es-MX"/>
        </w:rPr>
        <w:t xml:space="preserve"> = Información capturada en el campo “Nombre”</w:t>
      </w:r>
    </w:p>
    <w:p w:rsidR="00003ED2" w:rsidRPr="00003ED2" w:rsidRDefault="00003ED2" w:rsidP="00003ED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IdImagenFirma</w:t>
      </w:r>
      <w:proofErr w:type="spellEnd"/>
      <w:r>
        <w:rPr>
          <w:sz w:val="20"/>
          <w:lang w:val="es-MX"/>
        </w:rPr>
        <w:t xml:space="preserve"> = Identificador único generado como nombre de la imagen de la firma</w:t>
      </w:r>
    </w:p>
    <w:p w:rsidR="00C47DC4" w:rsidRPr="00C47DC4" w:rsidRDefault="00C47DC4" w:rsidP="00C47DC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 w:rsidRPr="00A91803">
        <w:rPr>
          <w:sz w:val="20"/>
          <w:szCs w:val="20"/>
        </w:rPr>
        <w:t>MFechaHora</w:t>
      </w:r>
      <w:proofErr w:type="spellEnd"/>
      <w:r>
        <w:rPr>
          <w:sz w:val="20"/>
          <w:szCs w:val="20"/>
        </w:rPr>
        <w:t xml:space="preserve"> = </w:t>
      </w:r>
      <w:r w:rsidRPr="00C47DC4">
        <w:rPr>
          <w:sz w:val="20"/>
          <w:lang w:val="es-MX"/>
        </w:rPr>
        <w:t>Fecha y hora actual del sistema</w:t>
      </w:r>
    </w:p>
    <w:p w:rsidR="00003ED2" w:rsidRPr="00003ED2" w:rsidRDefault="00C47DC4" w:rsidP="00C47DC4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 w:rsidRPr="00C47DC4">
        <w:rPr>
          <w:sz w:val="20"/>
          <w:lang w:val="es-MX"/>
        </w:rPr>
        <w:t>MUsuarioID</w:t>
      </w:r>
      <w:proofErr w:type="spellEnd"/>
      <w:r w:rsidRPr="00C47DC4">
        <w:rPr>
          <w:sz w:val="20"/>
          <w:lang w:val="es-MX"/>
        </w:rPr>
        <w:t xml:space="preserve"> = </w:t>
      </w:r>
      <w:proofErr w:type="spellStart"/>
      <w:r w:rsidRPr="00C47DC4">
        <w:rPr>
          <w:sz w:val="20"/>
          <w:lang w:val="es-MX"/>
        </w:rPr>
        <w:t>UsuarioId</w:t>
      </w:r>
      <w:proofErr w:type="spellEnd"/>
      <w:r w:rsidRPr="00C47DC4">
        <w:rPr>
          <w:sz w:val="20"/>
          <w:lang w:val="es-MX"/>
        </w:rPr>
        <w:t xml:space="preserve"> registrado en sesión</w:t>
      </w:r>
    </w:p>
    <w:p w:rsidR="00E601C3" w:rsidRDefault="00E601C3" w:rsidP="00E601C3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E601C3" w:rsidRDefault="00C47DC4" w:rsidP="00E601C3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Firma = Verdadero</w:t>
      </w:r>
    </w:p>
    <w:p w:rsidR="00447CAD" w:rsidRPr="00A272BF" w:rsidRDefault="00A272BF" w:rsidP="00C47DC4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bookmarkStart w:id="137" w:name="FIN"/>
      <w:r w:rsidRPr="00A272BF">
        <w:rPr>
          <w:sz w:val="20"/>
          <w:szCs w:val="20"/>
          <w:lang w:val="es-MX" w:eastAsia="es-MX"/>
        </w:rPr>
        <w:t>Finaliza el caso de uso</w:t>
      </w:r>
      <w:bookmarkEnd w:id="137"/>
    </w:p>
    <w:p w:rsidR="004D1A44" w:rsidRPr="00736A04" w:rsidRDefault="004D1A44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8" w:name="_Toc466422868"/>
      <w:r w:rsidRPr="00CA7A7F">
        <w:rPr>
          <w:rFonts w:cs="Arial"/>
          <w:lang w:val="es-MX"/>
        </w:rPr>
        <w:t>Flujos alternos</w:t>
      </w:r>
      <w:bookmarkEnd w:id="135"/>
      <w:bookmarkEnd w:id="136"/>
      <w:bookmarkEnd w:id="138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39" w:name="_Toc52616587"/>
      <w:bookmarkStart w:id="140" w:name="_Toc182735731"/>
      <w:bookmarkStart w:id="141" w:name="_Toc466422869"/>
      <w:r w:rsidRPr="00CA7A7F">
        <w:rPr>
          <w:lang w:val="es-MX"/>
        </w:rPr>
        <w:t>Opcionales</w:t>
      </w:r>
      <w:bookmarkEnd w:id="139"/>
      <w:bookmarkEnd w:id="140"/>
      <w:bookmarkEnd w:id="141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42" w:name="_Toc466422870"/>
      <w:r w:rsidRPr="00CA7A7F">
        <w:rPr>
          <w:lang w:val="es-MX"/>
        </w:rPr>
        <w:t>Generales</w:t>
      </w:r>
      <w:bookmarkEnd w:id="142"/>
    </w:p>
    <w:p w:rsidR="00736A04" w:rsidRPr="00736A04" w:rsidRDefault="00736A04" w:rsidP="00736A04">
      <w:pPr>
        <w:pStyle w:val="InfoBlue"/>
      </w:pPr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143" w:name="_Toc52616591"/>
      <w:bookmarkStart w:id="144" w:name="_Toc182735735"/>
    </w:p>
    <w:p w:rsidR="008D71B9" w:rsidRPr="00CA7A7F" w:rsidRDefault="008D71B9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5" w:name="_Toc52616592"/>
      <w:bookmarkStart w:id="146" w:name="_Toc182735736"/>
      <w:bookmarkStart w:id="147" w:name="_Toc466422871"/>
      <w:bookmarkEnd w:id="143"/>
      <w:bookmarkEnd w:id="144"/>
      <w:r>
        <w:t xml:space="preserve">6  </w:t>
      </w:r>
      <w:proofErr w:type="spellStart"/>
      <w:r w:rsidR="00481C4A" w:rsidRPr="00CA7A7F">
        <w:t>Poscondiciones</w:t>
      </w:r>
      <w:bookmarkEnd w:id="145"/>
      <w:bookmarkEnd w:id="146"/>
      <w:bookmarkEnd w:id="147"/>
      <w:proofErr w:type="spell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48" w:name="_Toc371876271"/>
      <w:bookmarkStart w:id="149" w:name="_Toc371876872"/>
      <w:bookmarkStart w:id="150" w:name="_Toc375058669"/>
      <w:bookmarkStart w:id="151" w:name="_Toc375058775"/>
      <w:bookmarkStart w:id="152" w:name="_Toc375068691"/>
      <w:bookmarkStart w:id="153" w:name="_Toc396116934"/>
      <w:bookmarkStart w:id="154" w:name="_Toc396148760"/>
      <w:bookmarkStart w:id="155" w:name="_Toc396923609"/>
      <w:bookmarkStart w:id="156" w:name="_Toc397092455"/>
      <w:bookmarkStart w:id="157" w:name="_Toc397092478"/>
      <w:bookmarkStart w:id="158" w:name="_Toc398221022"/>
      <w:bookmarkStart w:id="159" w:name="_Toc398221065"/>
      <w:bookmarkStart w:id="160" w:name="_Toc398221324"/>
      <w:bookmarkStart w:id="161" w:name="_Toc398285480"/>
      <w:bookmarkStart w:id="162" w:name="_Toc398285571"/>
      <w:bookmarkStart w:id="163" w:name="_Toc418590986"/>
      <w:bookmarkStart w:id="164" w:name="_Toc418591473"/>
      <w:bookmarkStart w:id="165" w:name="_Toc435123201"/>
      <w:bookmarkStart w:id="166" w:name="_Toc435123245"/>
      <w:bookmarkStart w:id="167" w:name="_Toc466356564"/>
      <w:bookmarkStart w:id="168" w:name="_Toc371872090"/>
      <w:bookmarkStart w:id="169" w:name="_Toc207014958"/>
      <w:bookmarkStart w:id="170" w:name="_Toc207088193"/>
      <w:bookmarkStart w:id="171" w:name="_Toc466418741"/>
      <w:bookmarkStart w:id="172" w:name="_Toc466422872"/>
      <w:bookmarkEnd w:id="1"/>
      <w:bookmarkEnd w:id="2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71"/>
      <w:bookmarkEnd w:id="172"/>
    </w:p>
    <w:p w:rsidR="004D1A44" w:rsidRPr="00476793" w:rsidRDefault="004D1A44" w:rsidP="004D1A44">
      <w:pPr>
        <w:pStyle w:val="Ttulo2"/>
        <w:numPr>
          <w:ilvl w:val="1"/>
          <w:numId w:val="6"/>
        </w:numPr>
        <w:ind w:left="576"/>
        <w:jc w:val="left"/>
      </w:pPr>
      <w:bookmarkStart w:id="173" w:name="_Toc466422873"/>
      <w:r>
        <w:t>Parámetros</w:t>
      </w:r>
      <w:bookmarkEnd w:id="168"/>
      <w:bookmarkEnd w:id="173"/>
    </w:p>
    <w:p w:rsidR="004D1A44" w:rsidRDefault="00C47DC4" w:rsidP="004D1A44">
      <w:pPr>
        <w:pStyle w:val="Prrafodelista"/>
        <w:numPr>
          <w:ilvl w:val="0"/>
          <w:numId w:val="15"/>
        </w:numPr>
        <w:ind w:left="993" w:hanging="426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Firma</w:t>
      </w:r>
      <w:r w:rsidR="004D1A44">
        <w:rPr>
          <w:sz w:val="20"/>
          <w:szCs w:val="20"/>
          <w:lang w:val="es-MX" w:eastAsia="en-US"/>
        </w:rPr>
        <w:t xml:space="preserve"> (Verdadero/Falso)</w:t>
      </w:r>
    </w:p>
    <w:p w:rsidR="00017965" w:rsidRDefault="00017965" w:rsidP="00D541A0">
      <w:p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74" w:name="_Toc466422874"/>
      <w:r>
        <w:t xml:space="preserve">7  </w:t>
      </w:r>
      <w:r w:rsidR="007F4C05" w:rsidRPr="00CA7A7F">
        <w:t>Firmas de Aceptación</w:t>
      </w:r>
      <w:bookmarkEnd w:id="169"/>
      <w:bookmarkEnd w:id="170"/>
      <w:bookmarkEnd w:id="174"/>
    </w:p>
    <w:p w:rsidR="004D1A44" w:rsidRDefault="004D1A44" w:rsidP="004D1A44">
      <w:pPr>
        <w:pStyle w:val="Listaconvietas"/>
      </w:pPr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6AD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B56A84" w:rsidP="00B56A84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09/11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6AD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4D1A44" w:rsidRPr="00D541A0" w:rsidTr="00B16AD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B16AD5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B56A8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09/11/2016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F82" w:rsidRDefault="00166F82" w:rsidP="00514F06">
      <w:pPr>
        <w:pStyle w:val="Ttulo1"/>
      </w:pPr>
      <w:r>
        <w:separator/>
      </w:r>
    </w:p>
  </w:endnote>
  <w:endnote w:type="continuationSeparator" w:id="0">
    <w:p w:rsidR="00166F82" w:rsidRDefault="00166F8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AD5" w:rsidRDefault="00B16AD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16AD5" w:rsidRDefault="00B16A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16AD5" w:rsidRPr="00596B48" w:rsidTr="00B01427">
      <w:trPr>
        <w:trHeight w:val="539"/>
      </w:trPr>
      <w:tc>
        <w:tcPr>
          <w:tcW w:w="3331" w:type="dxa"/>
        </w:tcPr>
        <w:p w:rsidR="00B16AD5" w:rsidRPr="00596B48" w:rsidRDefault="00B16AD5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B16AD5" w:rsidRPr="00B01427" w:rsidRDefault="00B16AD5" w:rsidP="0078686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16</w:t>
          </w:r>
        </w:p>
      </w:tc>
      <w:tc>
        <w:tcPr>
          <w:tcW w:w="3473" w:type="dxa"/>
        </w:tcPr>
        <w:p w:rsidR="00B16AD5" w:rsidRPr="00596B48" w:rsidRDefault="00B16AD5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860A43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860A43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16AD5" w:rsidRPr="00596B48" w:rsidRDefault="00B16AD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F82" w:rsidRDefault="00166F82" w:rsidP="00514F06">
      <w:pPr>
        <w:pStyle w:val="Ttulo1"/>
      </w:pPr>
      <w:r>
        <w:separator/>
      </w:r>
    </w:p>
  </w:footnote>
  <w:footnote w:type="continuationSeparator" w:id="0">
    <w:p w:rsidR="00166F82" w:rsidRDefault="00166F8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16AD5" w:rsidRPr="00375A5D" w:rsidTr="003E5D6F">
      <w:tc>
        <w:tcPr>
          <w:tcW w:w="4604" w:type="dxa"/>
        </w:tcPr>
        <w:p w:rsidR="00B16AD5" w:rsidRPr="00375A5D" w:rsidRDefault="00B16AD5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16AD5" w:rsidRPr="00375A5D" w:rsidRDefault="00B16AD5" w:rsidP="0078686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16AD5" w:rsidRPr="00F52321" w:rsidTr="003E5D6F">
      <w:tc>
        <w:tcPr>
          <w:tcW w:w="4604" w:type="dxa"/>
        </w:tcPr>
        <w:p w:rsidR="00B16AD5" w:rsidRPr="00E53B63" w:rsidRDefault="00B16AD5" w:rsidP="0078686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CUROLMOV82_CapturarFirmaDigitalUsuario</w:t>
          </w:r>
        </w:p>
      </w:tc>
      <w:tc>
        <w:tcPr>
          <w:tcW w:w="4893" w:type="dxa"/>
        </w:tcPr>
        <w:p w:rsidR="00B16AD5" w:rsidRPr="00DF6EA0" w:rsidRDefault="00B16AD5" w:rsidP="0078686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09/11/2016</w:t>
          </w:r>
        </w:p>
      </w:tc>
    </w:tr>
  </w:tbl>
  <w:p w:rsidR="00B16AD5" w:rsidRDefault="00B16A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16AD5" w:rsidTr="003104A1">
      <w:trPr>
        <w:cantSplit/>
        <w:trHeight w:val="1412"/>
      </w:trPr>
      <w:tc>
        <w:tcPr>
          <w:tcW w:w="10114" w:type="dxa"/>
          <w:vAlign w:val="center"/>
        </w:tcPr>
        <w:p w:rsidR="00B16AD5" w:rsidRDefault="00B16AD5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16AD5" w:rsidRPr="00872B53" w:rsidRDefault="00B16AD5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16AD5" w:rsidRDefault="00B16AD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5E7A0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1F259C"/>
    <w:multiLevelType w:val="multilevel"/>
    <w:tmpl w:val="990E4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7254F2E"/>
    <w:multiLevelType w:val="multilevel"/>
    <w:tmpl w:val="47341F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i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8E0F2A"/>
    <w:multiLevelType w:val="multilevel"/>
    <w:tmpl w:val="1BC49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0"/>
  </w:num>
  <w:num w:numId="5">
    <w:abstractNumId w:val="8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6"/>
  </w:num>
  <w:num w:numId="14">
    <w:abstractNumId w:val="15"/>
  </w:num>
  <w:num w:numId="15">
    <w:abstractNumId w:val="2"/>
  </w:num>
  <w:num w:numId="16">
    <w:abstractNumId w:val="11"/>
  </w:num>
  <w:num w:numId="17">
    <w:abstractNumId w:val="13"/>
  </w:num>
  <w:num w:numId="18">
    <w:abstractNumId w:val="6"/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3ED2"/>
    <w:rsid w:val="00004C90"/>
    <w:rsid w:val="00006873"/>
    <w:rsid w:val="00010A14"/>
    <w:rsid w:val="00017965"/>
    <w:rsid w:val="00030AF7"/>
    <w:rsid w:val="000330BE"/>
    <w:rsid w:val="00033722"/>
    <w:rsid w:val="00033FC1"/>
    <w:rsid w:val="00037466"/>
    <w:rsid w:val="00045D4F"/>
    <w:rsid w:val="00047BA4"/>
    <w:rsid w:val="0005001B"/>
    <w:rsid w:val="000500D4"/>
    <w:rsid w:val="00053ECF"/>
    <w:rsid w:val="00055766"/>
    <w:rsid w:val="00061D2F"/>
    <w:rsid w:val="000657CE"/>
    <w:rsid w:val="00066AF1"/>
    <w:rsid w:val="000671A5"/>
    <w:rsid w:val="000739E1"/>
    <w:rsid w:val="00074319"/>
    <w:rsid w:val="00077198"/>
    <w:rsid w:val="00082AAD"/>
    <w:rsid w:val="00082CD4"/>
    <w:rsid w:val="00082F80"/>
    <w:rsid w:val="0008406D"/>
    <w:rsid w:val="000863B0"/>
    <w:rsid w:val="000931E8"/>
    <w:rsid w:val="000A2BB6"/>
    <w:rsid w:val="000A5CDA"/>
    <w:rsid w:val="000A70AC"/>
    <w:rsid w:val="000A77DF"/>
    <w:rsid w:val="000B523A"/>
    <w:rsid w:val="000B5641"/>
    <w:rsid w:val="000B5E19"/>
    <w:rsid w:val="000B61B9"/>
    <w:rsid w:val="000C157B"/>
    <w:rsid w:val="000C45BD"/>
    <w:rsid w:val="000D5B6A"/>
    <w:rsid w:val="000F175B"/>
    <w:rsid w:val="000F31CD"/>
    <w:rsid w:val="000F3582"/>
    <w:rsid w:val="00100B5A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3AB9"/>
    <w:rsid w:val="00155B9F"/>
    <w:rsid w:val="00160034"/>
    <w:rsid w:val="00166F6C"/>
    <w:rsid w:val="00166F82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C4E9B"/>
    <w:rsid w:val="001C7F44"/>
    <w:rsid w:val="001D0DC0"/>
    <w:rsid w:val="001D115D"/>
    <w:rsid w:val="001D1534"/>
    <w:rsid w:val="001D4B3B"/>
    <w:rsid w:val="001D4DE2"/>
    <w:rsid w:val="001E20AD"/>
    <w:rsid w:val="001E50FC"/>
    <w:rsid w:val="001F1F65"/>
    <w:rsid w:val="001F32DD"/>
    <w:rsid w:val="001F34A1"/>
    <w:rsid w:val="001F395B"/>
    <w:rsid w:val="001F3A6F"/>
    <w:rsid w:val="0020099B"/>
    <w:rsid w:val="00203741"/>
    <w:rsid w:val="002053B6"/>
    <w:rsid w:val="0020591E"/>
    <w:rsid w:val="002065C2"/>
    <w:rsid w:val="002177DF"/>
    <w:rsid w:val="00220011"/>
    <w:rsid w:val="00225B0D"/>
    <w:rsid w:val="00225DC0"/>
    <w:rsid w:val="0022637D"/>
    <w:rsid w:val="00227281"/>
    <w:rsid w:val="002311A2"/>
    <w:rsid w:val="002406B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1859"/>
    <w:rsid w:val="00272CB8"/>
    <w:rsid w:val="00274B68"/>
    <w:rsid w:val="0027680F"/>
    <w:rsid w:val="002775F9"/>
    <w:rsid w:val="00291219"/>
    <w:rsid w:val="00293518"/>
    <w:rsid w:val="002A1773"/>
    <w:rsid w:val="002A5280"/>
    <w:rsid w:val="002A5DA5"/>
    <w:rsid w:val="002B1EBB"/>
    <w:rsid w:val="002B34C8"/>
    <w:rsid w:val="002B52ED"/>
    <w:rsid w:val="002B7DAA"/>
    <w:rsid w:val="002C4FDC"/>
    <w:rsid w:val="002D6E72"/>
    <w:rsid w:val="002D7C7F"/>
    <w:rsid w:val="002E29A8"/>
    <w:rsid w:val="002E3308"/>
    <w:rsid w:val="002E67FD"/>
    <w:rsid w:val="002E73A7"/>
    <w:rsid w:val="002E79E5"/>
    <w:rsid w:val="002F12EE"/>
    <w:rsid w:val="002F2A60"/>
    <w:rsid w:val="002F5206"/>
    <w:rsid w:val="002F60E2"/>
    <w:rsid w:val="003104A1"/>
    <w:rsid w:val="0031070D"/>
    <w:rsid w:val="003205AE"/>
    <w:rsid w:val="00322A00"/>
    <w:rsid w:val="00322E1F"/>
    <w:rsid w:val="003400C4"/>
    <w:rsid w:val="00345480"/>
    <w:rsid w:val="0034773B"/>
    <w:rsid w:val="00351247"/>
    <w:rsid w:val="0035410E"/>
    <w:rsid w:val="00364ADB"/>
    <w:rsid w:val="00367AFC"/>
    <w:rsid w:val="0037484F"/>
    <w:rsid w:val="003767A1"/>
    <w:rsid w:val="003808ED"/>
    <w:rsid w:val="003817A4"/>
    <w:rsid w:val="003907BC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E2552"/>
    <w:rsid w:val="003E34ED"/>
    <w:rsid w:val="003E5882"/>
    <w:rsid w:val="003E5D6F"/>
    <w:rsid w:val="003E6C8F"/>
    <w:rsid w:val="003E6E72"/>
    <w:rsid w:val="003F2901"/>
    <w:rsid w:val="003F2B87"/>
    <w:rsid w:val="003F6BD1"/>
    <w:rsid w:val="00417F67"/>
    <w:rsid w:val="004231DC"/>
    <w:rsid w:val="00426152"/>
    <w:rsid w:val="00431F05"/>
    <w:rsid w:val="00433423"/>
    <w:rsid w:val="0043793F"/>
    <w:rsid w:val="00441A47"/>
    <w:rsid w:val="00447CAD"/>
    <w:rsid w:val="004515F5"/>
    <w:rsid w:val="0045227F"/>
    <w:rsid w:val="00461371"/>
    <w:rsid w:val="00465EA2"/>
    <w:rsid w:val="00470BF4"/>
    <w:rsid w:val="004723EA"/>
    <w:rsid w:val="00473B78"/>
    <w:rsid w:val="00476793"/>
    <w:rsid w:val="00481C4A"/>
    <w:rsid w:val="00485373"/>
    <w:rsid w:val="00485A02"/>
    <w:rsid w:val="0049039D"/>
    <w:rsid w:val="0049112A"/>
    <w:rsid w:val="00491B4C"/>
    <w:rsid w:val="00494D5F"/>
    <w:rsid w:val="004959D7"/>
    <w:rsid w:val="0049681B"/>
    <w:rsid w:val="004B0A18"/>
    <w:rsid w:val="004B0D88"/>
    <w:rsid w:val="004B1F0D"/>
    <w:rsid w:val="004B2C58"/>
    <w:rsid w:val="004B623B"/>
    <w:rsid w:val="004C6B7B"/>
    <w:rsid w:val="004C78B4"/>
    <w:rsid w:val="004C7AB0"/>
    <w:rsid w:val="004D1A44"/>
    <w:rsid w:val="004D29B6"/>
    <w:rsid w:val="004D2F7D"/>
    <w:rsid w:val="004D45D6"/>
    <w:rsid w:val="004E23D0"/>
    <w:rsid w:val="004E2F40"/>
    <w:rsid w:val="004F049D"/>
    <w:rsid w:val="004F1C65"/>
    <w:rsid w:val="004F4AB5"/>
    <w:rsid w:val="004F6527"/>
    <w:rsid w:val="00500A8E"/>
    <w:rsid w:val="00504398"/>
    <w:rsid w:val="0050675E"/>
    <w:rsid w:val="00510DC9"/>
    <w:rsid w:val="00514F06"/>
    <w:rsid w:val="00524495"/>
    <w:rsid w:val="005249B6"/>
    <w:rsid w:val="00532D85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2486"/>
    <w:rsid w:val="005A45B6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1868"/>
    <w:rsid w:val="00612419"/>
    <w:rsid w:val="0061268B"/>
    <w:rsid w:val="0061340C"/>
    <w:rsid w:val="006140D5"/>
    <w:rsid w:val="00626421"/>
    <w:rsid w:val="00635285"/>
    <w:rsid w:val="006414F5"/>
    <w:rsid w:val="00652D27"/>
    <w:rsid w:val="00655E2D"/>
    <w:rsid w:val="0067172A"/>
    <w:rsid w:val="00671DCC"/>
    <w:rsid w:val="006759B0"/>
    <w:rsid w:val="0067724E"/>
    <w:rsid w:val="00684E9F"/>
    <w:rsid w:val="0069132D"/>
    <w:rsid w:val="0069218E"/>
    <w:rsid w:val="0069294B"/>
    <w:rsid w:val="00693A3E"/>
    <w:rsid w:val="006945D0"/>
    <w:rsid w:val="006958E2"/>
    <w:rsid w:val="006A1233"/>
    <w:rsid w:val="006A2191"/>
    <w:rsid w:val="006A530B"/>
    <w:rsid w:val="006A7DE6"/>
    <w:rsid w:val="006C07E2"/>
    <w:rsid w:val="006C0E6B"/>
    <w:rsid w:val="006C5969"/>
    <w:rsid w:val="006D4BBA"/>
    <w:rsid w:val="006D72F3"/>
    <w:rsid w:val="006D7557"/>
    <w:rsid w:val="006E3428"/>
    <w:rsid w:val="006E5DBC"/>
    <w:rsid w:val="006E6CFB"/>
    <w:rsid w:val="006F20AC"/>
    <w:rsid w:val="00704FDC"/>
    <w:rsid w:val="00725FF1"/>
    <w:rsid w:val="00730DEC"/>
    <w:rsid w:val="00732BD5"/>
    <w:rsid w:val="007330AA"/>
    <w:rsid w:val="00736226"/>
    <w:rsid w:val="00736A04"/>
    <w:rsid w:val="00736B51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686D"/>
    <w:rsid w:val="00790C54"/>
    <w:rsid w:val="007948BC"/>
    <w:rsid w:val="00797670"/>
    <w:rsid w:val="00797FC3"/>
    <w:rsid w:val="007A1FC8"/>
    <w:rsid w:val="007A4CBB"/>
    <w:rsid w:val="007A60A7"/>
    <w:rsid w:val="007A78F2"/>
    <w:rsid w:val="007B00FB"/>
    <w:rsid w:val="007B6535"/>
    <w:rsid w:val="007B7EDC"/>
    <w:rsid w:val="007C399E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3FF"/>
    <w:rsid w:val="007F0C4A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7C65"/>
    <w:rsid w:val="0084265E"/>
    <w:rsid w:val="00847782"/>
    <w:rsid w:val="00847B4B"/>
    <w:rsid w:val="00850956"/>
    <w:rsid w:val="00853D3E"/>
    <w:rsid w:val="00854263"/>
    <w:rsid w:val="00857306"/>
    <w:rsid w:val="00857406"/>
    <w:rsid w:val="00860A43"/>
    <w:rsid w:val="00861AF9"/>
    <w:rsid w:val="00863AEC"/>
    <w:rsid w:val="00864FD8"/>
    <w:rsid w:val="00872B53"/>
    <w:rsid w:val="008817CF"/>
    <w:rsid w:val="00883DA2"/>
    <w:rsid w:val="008935DF"/>
    <w:rsid w:val="00893BE9"/>
    <w:rsid w:val="00894B60"/>
    <w:rsid w:val="008A19C2"/>
    <w:rsid w:val="008A251B"/>
    <w:rsid w:val="008B18D7"/>
    <w:rsid w:val="008C27A5"/>
    <w:rsid w:val="008C7E3A"/>
    <w:rsid w:val="008D1830"/>
    <w:rsid w:val="008D636C"/>
    <w:rsid w:val="008D71B9"/>
    <w:rsid w:val="008E5B7F"/>
    <w:rsid w:val="008F0F61"/>
    <w:rsid w:val="008F1C4C"/>
    <w:rsid w:val="008F2D82"/>
    <w:rsid w:val="008F33E3"/>
    <w:rsid w:val="008F7A87"/>
    <w:rsid w:val="009032E1"/>
    <w:rsid w:val="0090453B"/>
    <w:rsid w:val="00906FB1"/>
    <w:rsid w:val="009135AA"/>
    <w:rsid w:val="00913E6F"/>
    <w:rsid w:val="00921223"/>
    <w:rsid w:val="00923B93"/>
    <w:rsid w:val="00925298"/>
    <w:rsid w:val="009353A5"/>
    <w:rsid w:val="00937D9A"/>
    <w:rsid w:val="009446AF"/>
    <w:rsid w:val="00946744"/>
    <w:rsid w:val="00946D52"/>
    <w:rsid w:val="00951758"/>
    <w:rsid w:val="00962AF9"/>
    <w:rsid w:val="0096313A"/>
    <w:rsid w:val="00963EF0"/>
    <w:rsid w:val="009659FB"/>
    <w:rsid w:val="00966AB3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060E9"/>
    <w:rsid w:val="00A126BB"/>
    <w:rsid w:val="00A12873"/>
    <w:rsid w:val="00A14130"/>
    <w:rsid w:val="00A1565F"/>
    <w:rsid w:val="00A24D3D"/>
    <w:rsid w:val="00A272BF"/>
    <w:rsid w:val="00A3159B"/>
    <w:rsid w:val="00A33088"/>
    <w:rsid w:val="00A36CBA"/>
    <w:rsid w:val="00A377E3"/>
    <w:rsid w:val="00A37A30"/>
    <w:rsid w:val="00A44CD8"/>
    <w:rsid w:val="00A46EAD"/>
    <w:rsid w:val="00A54B9C"/>
    <w:rsid w:val="00A6084F"/>
    <w:rsid w:val="00A62576"/>
    <w:rsid w:val="00A6310B"/>
    <w:rsid w:val="00A637C4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1098"/>
    <w:rsid w:val="00AD2CE8"/>
    <w:rsid w:val="00AD42D8"/>
    <w:rsid w:val="00AE246F"/>
    <w:rsid w:val="00AE525A"/>
    <w:rsid w:val="00AE5DD8"/>
    <w:rsid w:val="00AE6990"/>
    <w:rsid w:val="00AE7507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3BCC"/>
    <w:rsid w:val="00B16AD5"/>
    <w:rsid w:val="00B179D4"/>
    <w:rsid w:val="00B20347"/>
    <w:rsid w:val="00B22779"/>
    <w:rsid w:val="00B22901"/>
    <w:rsid w:val="00B22D0F"/>
    <w:rsid w:val="00B24500"/>
    <w:rsid w:val="00B24BF3"/>
    <w:rsid w:val="00B26129"/>
    <w:rsid w:val="00B34A22"/>
    <w:rsid w:val="00B3654A"/>
    <w:rsid w:val="00B41F17"/>
    <w:rsid w:val="00B45B4B"/>
    <w:rsid w:val="00B45BAF"/>
    <w:rsid w:val="00B52BCD"/>
    <w:rsid w:val="00B53891"/>
    <w:rsid w:val="00B56A84"/>
    <w:rsid w:val="00B63449"/>
    <w:rsid w:val="00B71BC6"/>
    <w:rsid w:val="00B73AD2"/>
    <w:rsid w:val="00B81BCC"/>
    <w:rsid w:val="00B847C2"/>
    <w:rsid w:val="00B85BB7"/>
    <w:rsid w:val="00B86937"/>
    <w:rsid w:val="00B871ED"/>
    <w:rsid w:val="00B9179A"/>
    <w:rsid w:val="00BA3122"/>
    <w:rsid w:val="00BA6039"/>
    <w:rsid w:val="00BB0BFE"/>
    <w:rsid w:val="00BB215C"/>
    <w:rsid w:val="00BB40F9"/>
    <w:rsid w:val="00BB5731"/>
    <w:rsid w:val="00BC0B02"/>
    <w:rsid w:val="00BC44EC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47DC4"/>
    <w:rsid w:val="00C516D0"/>
    <w:rsid w:val="00C55F82"/>
    <w:rsid w:val="00C620DD"/>
    <w:rsid w:val="00C71851"/>
    <w:rsid w:val="00C82F53"/>
    <w:rsid w:val="00C8344D"/>
    <w:rsid w:val="00C84919"/>
    <w:rsid w:val="00C869DB"/>
    <w:rsid w:val="00C91EFA"/>
    <w:rsid w:val="00C97546"/>
    <w:rsid w:val="00CA12AE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E3E22"/>
    <w:rsid w:val="00CF1674"/>
    <w:rsid w:val="00CF4311"/>
    <w:rsid w:val="00D00283"/>
    <w:rsid w:val="00D0319B"/>
    <w:rsid w:val="00D04292"/>
    <w:rsid w:val="00D065F2"/>
    <w:rsid w:val="00D1269E"/>
    <w:rsid w:val="00D147A3"/>
    <w:rsid w:val="00D15DA8"/>
    <w:rsid w:val="00D219CE"/>
    <w:rsid w:val="00D32CE5"/>
    <w:rsid w:val="00D33B4B"/>
    <w:rsid w:val="00D43755"/>
    <w:rsid w:val="00D44DE5"/>
    <w:rsid w:val="00D456D5"/>
    <w:rsid w:val="00D46327"/>
    <w:rsid w:val="00D46945"/>
    <w:rsid w:val="00D51F74"/>
    <w:rsid w:val="00D541A0"/>
    <w:rsid w:val="00D54760"/>
    <w:rsid w:val="00D613F4"/>
    <w:rsid w:val="00D62493"/>
    <w:rsid w:val="00D65EF8"/>
    <w:rsid w:val="00D730A8"/>
    <w:rsid w:val="00D7399F"/>
    <w:rsid w:val="00D8224D"/>
    <w:rsid w:val="00D87CDA"/>
    <w:rsid w:val="00D918CE"/>
    <w:rsid w:val="00D95BB2"/>
    <w:rsid w:val="00DA1766"/>
    <w:rsid w:val="00DA302E"/>
    <w:rsid w:val="00DA4938"/>
    <w:rsid w:val="00DA5779"/>
    <w:rsid w:val="00DA6F93"/>
    <w:rsid w:val="00DA7FF6"/>
    <w:rsid w:val="00DB04C2"/>
    <w:rsid w:val="00DB05DA"/>
    <w:rsid w:val="00DB09E1"/>
    <w:rsid w:val="00DB1438"/>
    <w:rsid w:val="00DC2B16"/>
    <w:rsid w:val="00DC68F7"/>
    <w:rsid w:val="00DC716F"/>
    <w:rsid w:val="00DD0F08"/>
    <w:rsid w:val="00DD3110"/>
    <w:rsid w:val="00DD61C4"/>
    <w:rsid w:val="00DD7890"/>
    <w:rsid w:val="00DE5B4C"/>
    <w:rsid w:val="00DF1F20"/>
    <w:rsid w:val="00DF3C27"/>
    <w:rsid w:val="00DF5063"/>
    <w:rsid w:val="00E020C5"/>
    <w:rsid w:val="00E03B3E"/>
    <w:rsid w:val="00E03F4C"/>
    <w:rsid w:val="00E0519B"/>
    <w:rsid w:val="00E0606F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82848"/>
    <w:rsid w:val="00E873A1"/>
    <w:rsid w:val="00E87C7A"/>
    <w:rsid w:val="00E903E2"/>
    <w:rsid w:val="00E95357"/>
    <w:rsid w:val="00EA19F8"/>
    <w:rsid w:val="00EA434D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3C42"/>
    <w:rsid w:val="00F0523E"/>
    <w:rsid w:val="00F05941"/>
    <w:rsid w:val="00F109F6"/>
    <w:rsid w:val="00F15333"/>
    <w:rsid w:val="00F207E6"/>
    <w:rsid w:val="00F23256"/>
    <w:rsid w:val="00F36B30"/>
    <w:rsid w:val="00F36E8B"/>
    <w:rsid w:val="00F55587"/>
    <w:rsid w:val="00F563DB"/>
    <w:rsid w:val="00F63A1D"/>
    <w:rsid w:val="00F7568E"/>
    <w:rsid w:val="00F8010D"/>
    <w:rsid w:val="00F94849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07C0"/>
    <w:rsid w:val="00FF2F0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9CDF2A-E5FB-47C6-A934-92282061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0863B0"/>
    <w:rPr>
      <w:color w:val="800080" w:themeColor="followedHyperlink"/>
      <w:u w:val="single"/>
    </w:rPr>
  </w:style>
  <w:style w:type="paragraph" w:customStyle="1" w:styleId="a">
    <w:basedOn w:val="Normal"/>
    <w:next w:val="Puesto"/>
    <w:link w:val="TtuloCar"/>
    <w:uiPriority w:val="10"/>
    <w:qFormat/>
    <w:rsid w:val="00DB09E1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a"/>
    <w:uiPriority w:val="10"/>
    <w:rsid w:val="00DB09E1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UROLMOV83_ValidarPermisosUsuarioFirma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F59A4-F241-428D-BC19-974B4531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181</TotalTime>
  <Pages>6</Pages>
  <Words>979</Words>
  <Characters>5389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6356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6</cp:revision>
  <cp:lastPrinted>2008-09-11T22:09:00Z</cp:lastPrinted>
  <dcterms:created xsi:type="dcterms:W3CDTF">2016-11-08T11:26:00Z</dcterms:created>
  <dcterms:modified xsi:type="dcterms:W3CDTF">2016-11-09T08:45:00Z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