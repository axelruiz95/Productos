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363275" w:rsidRDefault="00FE1CAC" w:rsidP="0060151C">
      <w:pPr>
        <w:pStyle w:val="Ttulo"/>
        <w:jc w:val="right"/>
        <w:rPr>
          <w:szCs w:val="36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1C6245">
        <w:rPr>
          <w:szCs w:val="36"/>
        </w:rPr>
        <w:t>Pedidos Confirmados (PRS)</w:t>
      </w:r>
      <w:r w:rsidR="00363275">
        <w:rPr>
          <w:szCs w:val="36"/>
        </w:rPr>
        <w:t xml:space="preserve"> –</w:t>
      </w:r>
    </w:p>
    <w:p w:rsidR="0060151C" w:rsidRPr="007F4C05" w:rsidRDefault="001C6245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CUROLMOV119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1C6245">
        <w:t>0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C804FF" w:rsidP="00047549">
            <w:pPr>
              <w:pStyle w:val="Tabletext"/>
              <w:jc w:val="center"/>
            </w:pPr>
            <w:r>
              <w:t>25</w:t>
            </w:r>
            <w:r w:rsidR="00D1606C" w:rsidRPr="00C70293">
              <w:t>/</w:t>
            </w:r>
            <w:r w:rsidR="006C3705">
              <w:t>06</w:t>
            </w:r>
            <w:r w:rsidR="00D1606C" w:rsidRPr="00C70293">
              <w:t>/201</w:t>
            </w:r>
            <w:r w:rsidR="006C3705">
              <w:t>9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1C6245">
              <w:t>Pedidos Confirmados (PRS)</w:t>
            </w:r>
            <w:r w:rsidR="00BE60E1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6C3705">
              <w:t xml:space="preserve"> al Estándar de Casos de Uso 1.0.</w:t>
            </w:r>
          </w:p>
          <w:p w:rsidR="00327469" w:rsidRPr="00D45CA9" w:rsidRDefault="006C3705" w:rsidP="003274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CAI 0005483</w:t>
            </w:r>
          </w:p>
          <w:p w:rsidR="0055504A" w:rsidRPr="00C70293" w:rsidRDefault="00327469" w:rsidP="00363275">
            <w:pPr>
              <w:pStyle w:val="Tabletext"/>
            </w:pPr>
            <w:r w:rsidRPr="00D45CA9">
              <w:t>(</w:t>
            </w:r>
            <w:r w:rsidR="006C3705">
              <w:t>Prisa, 1.18.0.0 – 4.23.0.0</w:t>
            </w:r>
            <w:r w:rsidRPr="00D45CA9">
              <w:t>)</w:t>
            </w:r>
          </w:p>
        </w:tc>
        <w:tc>
          <w:tcPr>
            <w:tcW w:w="2304" w:type="dxa"/>
          </w:tcPr>
          <w:p w:rsidR="00D1606C" w:rsidRDefault="00480C6D" w:rsidP="00327469">
            <w:pPr>
              <w:pStyle w:val="Tabletext"/>
              <w:jc w:val="left"/>
            </w:pPr>
            <w:r>
              <w:t>Erik Alejandro Amador Serrano</w:t>
            </w:r>
          </w:p>
        </w:tc>
      </w:tr>
      <w:tr w:rsidR="00043D71" w:rsidRPr="0013530E" w:rsidTr="00DF3C27">
        <w:trPr>
          <w:jc w:val="center"/>
        </w:trPr>
        <w:tc>
          <w:tcPr>
            <w:tcW w:w="2304" w:type="dxa"/>
          </w:tcPr>
          <w:p w:rsidR="00043D71" w:rsidRPr="00043D71" w:rsidRDefault="00043D71" w:rsidP="00047549">
            <w:pPr>
              <w:pStyle w:val="Tabletext"/>
              <w:jc w:val="center"/>
              <w:rPr>
                <w:highlight w:val="yellow"/>
              </w:rPr>
            </w:pPr>
            <w:r w:rsidRPr="00043D71">
              <w:rPr>
                <w:highlight w:val="yellow"/>
              </w:rPr>
              <w:t>04/07/2019</w:t>
            </w:r>
          </w:p>
        </w:tc>
        <w:tc>
          <w:tcPr>
            <w:tcW w:w="1152" w:type="dxa"/>
          </w:tcPr>
          <w:p w:rsidR="00043D71" w:rsidRPr="00043D71" w:rsidRDefault="00043D71" w:rsidP="00C70293">
            <w:pPr>
              <w:pStyle w:val="Tabletext"/>
              <w:jc w:val="center"/>
              <w:rPr>
                <w:highlight w:val="yellow"/>
              </w:rPr>
            </w:pPr>
            <w:r w:rsidRPr="00043D71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043D71" w:rsidRPr="00043D71" w:rsidRDefault="00043D71" w:rsidP="0043257C">
            <w:pPr>
              <w:pStyle w:val="Tabletext"/>
              <w:rPr>
                <w:highlight w:val="yellow"/>
              </w:rPr>
            </w:pPr>
            <w:r w:rsidRPr="00043D71">
              <w:rPr>
                <w:highlight w:val="yellow"/>
              </w:rPr>
              <w:t>Folio CAI 0005483</w:t>
            </w:r>
          </w:p>
          <w:p w:rsidR="00043D71" w:rsidRPr="00043D71" w:rsidRDefault="00043D71" w:rsidP="0043257C">
            <w:pPr>
              <w:pStyle w:val="Tabletext"/>
              <w:rPr>
                <w:highlight w:val="yellow"/>
              </w:rPr>
            </w:pPr>
            <w:r w:rsidRPr="00043D71">
              <w:rPr>
                <w:highlight w:val="yellow"/>
              </w:rPr>
              <w:t>Se agrega el total antes de impuestos, tomando el valor del campo TRPVtaAcreditada.Observaciones2</w:t>
            </w:r>
          </w:p>
          <w:p w:rsidR="00043D71" w:rsidRPr="00043D71" w:rsidRDefault="00043D71" w:rsidP="0043257C">
            <w:pPr>
              <w:pStyle w:val="Tabletext"/>
              <w:rPr>
                <w:highlight w:val="yellow"/>
              </w:rPr>
            </w:pPr>
            <w:r w:rsidRPr="00043D71">
              <w:rPr>
                <w:highlight w:val="yellow"/>
              </w:rPr>
              <w:t>(Prisa, 1.18.0.0 – 4.23.0.0)</w:t>
            </w:r>
          </w:p>
        </w:tc>
        <w:tc>
          <w:tcPr>
            <w:tcW w:w="2304" w:type="dxa"/>
          </w:tcPr>
          <w:p w:rsidR="00043D71" w:rsidRPr="00043D71" w:rsidRDefault="00043D71" w:rsidP="00327469">
            <w:pPr>
              <w:pStyle w:val="Tabletext"/>
              <w:jc w:val="left"/>
              <w:rPr>
                <w:highlight w:val="yellow"/>
              </w:rPr>
            </w:pPr>
            <w:r w:rsidRPr="00043D71">
              <w:rPr>
                <w:highlight w:val="yellow"/>
              </w:rPr>
              <w:t>Erik Alejandro Amador Serrano</w:t>
            </w:r>
          </w:p>
        </w:tc>
      </w:tr>
      <w:tr w:rsidR="003D5AED" w:rsidRPr="0013530E" w:rsidTr="00DF3C27">
        <w:trPr>
          <w:jc w:val="center"/>
        </w:trPr>
        <w:tc>
          <w:tcPr>
            <w:tcW w:w="2304" w:type="dxa"/>
          </w:tcPr>
          <w:p w:rsidR="003D5AED" w:rsidRPr="00E35D9B" w:rsidRDefault="003D5AED" w:rsidP="00047549">
            <w:pPr>
              <w:pStyle w:val="Tabletext"/>
              <w:jc w:val="center"/>
              <w:rPr>
                <w:highlight w:val="green"/>
              </w:rPr>
            </w:pPr>
            <w:r w:rsidRPr="00E35D9B">
              <w:rPr>
                <w:highlight w:val="green"/>
              </w:rPr>
              <w:t>0</w:t>
            </w:r>
            <w:r w:rsidR="00CB4F8B">
              <w:rPr>
                <w:highlight w:val="green"/>
              </w:rPr>
              <w:t>5</w:t>
            </w:r>
            <w:r w:rsidRPr="00E35D9B">
              <w:rPr>
                <w:highlight w:val="green"/>
              </w:rPr>
              <w:t>/12/2019</w:t>
            </w:r>
          </w:p>
        </w:tc>
        <w:tc>
          <w:tcPr>
            <w:tcW w:w="1152" w:type="dxa"/>
          </w:tcPr>
          <w:p w:rsidR="003D5AED" w:rsidRPr="00E35D9B" w:rsidRDefault="003D5AED" w:rsidP="00C70293">
            <w:pPr>
              <w:pStyle w:val="Tabletext"/>
              <w:jc w:val="center"/>
              <w:rPr>
                <w:highlight w:val="green"/>
              </w:rPr>
            </w:pPr>
            <w:r w:rsidRPr="00E35D9B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3D5AED" w:rsidRPr="00E35D9B" w:rsidRDefault="003D5AED" w:rsidP="0043257C">
            <w:pPr>
              <w:pStyle w:val="Tabletext"/>
              <w:rPr>
                <w:highlight w:val="green"/>
              </w:rPr>
            </w:pPr>
            <w:r w:rsidRPr="00E35D9B">
              <w:rPr>
                <w:highlight w:val="green"/>
              </w:rPr>
              <w:t>Folio CAI 0005733</w:t>
            </w:r>
          </w:p>
          <w:p w:rsidR="003D5AED" w:rsidRPr="00E35D9B" w:rsidRDefault="003D5AED" w:rsidP="0043257C">
            <w:pPr>
              <w:pStyle w:val="Tabletext"/>
              <w:rPr>
                <w:highlight w:val="green"/>
              </w:rPr>
            </w:pPr>
            <w:r w:rsidRPr="00E35D9B">
              <w:rPr>
                <w:highlight w:val="green"/>
              </w:rPr>
              <w:t xml:space="preserve">Se modifica el reporte para que siempre muestre los pedidos que se han capturado, pero en el estatus aparezca PENDIENTE si todavía no se ha obtenido respuesta del folio Protheus. </w:t>
            </w:r>
          </w:p>
          <w:p w:rsidR="003D5AED" w:rsidRPr="00E35D9B" w:rsidRDefault="007A2B8A" w:rsidP="0043257C">
            <w:pPr>
              <w:pStyle w:val="Tabletext"/>
              <w:rPr>
                <w:highlight w:val="green"/>
              </w:rPr>
            </w:pPr>
            <w:r w:rsidRPr="00E35D9B">
              <w:rPr>
                <w:highlight w:val="green"/>
              </w:rPr>
              <w:t xml:space="preserve"> </w:t>
            </w:r>
            <w:r w:rsidR="003D5AED" w:rsidRPr="00E35D9B">
              <w:rPr>
                <w:highlight w:val="green"/>
              </w:rPr>
              <w:t>(PRS, 4.2</w:t>
            </w:r>
            <w:r w:rsidR="00677F23">
              <w:rPr>
                <w:highlight w:val="green"/>
              </w:rPr>
              <w:t>4</w:t>
            </w:r>
            <w:r w:rsidR="003D5AED" w:rsidRPr="00E35D9B">
              <w:rPr>
                <w:highlight w:val="green"/>
              </w:rPr>
              <w:t>.</w:t>
            </w:r>
            <w:r w:rsidR="00677F23">
              <w:rPr>
                <w:highlight w:val="green"/>
              </w:rPr>
              <w:t>0</w:t>
            </w:r>
            <w:r w:rsidR="003D5AED" w:rsidRPr="00E35D9B">
              <w:rPr>
                <w:highlight w:val="green"/>
              </w:rPr>
              <w:t>.</w:t>
            </w:r>
            <w:r w:rsidR="00677F23">
              <w:rPr>
                <w:highlight w:val="green"/>
              </w:rPr>
              <w:t>0</w:t>
            </w:r>
            <w:r w:rsidR="003D5AED" w:rsidRPr="00E35D9B">
              <w:rPr>
                <w:highlight w:val="green"/>
              </w:rPr>
              <w:t>)</w:t>
            </w:r>
          </w:p>
        </w:tc>
        <w:tc>
          <w:tcPr>
            <w:tcW w:w="2304" w:type="dxa"/>
          </w:tcPr>
          <w:p w:rsidR="003D5AED" w:rsidRPr="00E35D9B" w:rsidRDefault="003D5AED" w:rsidP="00327469">
            <w:pPr>
              <w:pStyle w:val="Tabletext"/>
              <w:jc w:val="left"/>
              <w:rPr>
                <w:highlight w:val="green"/>
              </w:rPr>
            </w:pPr>
            <w:r w:rsidRPr="00E35D9B">
              <w:rPr>
                <w:highlight w:val="green"/>
              </w:rPr>
              <w:t>Erik Alejandro Amador Serrano</w:t>
            </w:r>
          </w:p>
        </w:tc>
      </w:tr>
      <w:tr w:rsidR="003F75EB" w:rsidRPr="0013530E" w:rsidTr="00DF3C27">
        <w:trPr>
          <w:jc w:val="center"/>
        </w:trPr>
        <w:tc>
          <w:tcPr>
            <w:tcW w:w="2304" w:type="dxa"/>
          </w:tcPr>
          <w:p w:rsidR="003F75EB" w:rsidRPr="00B23CA6" w:rsidRDefault="003F75EB" w:rsidP="003F75EB">
            <w:pPr>
              <w:pStyle w:val="Tabletext"/>
              <w:jc w:val="center"/>
              <w:rPr>
                <w:highlight w:val="cyan"/>
              </w:rPr>
            </w:pPr>
            <w:r w:rsidRPr="00B23CA6">
              <w:rPr>
                <w:highlight w:val="cyan"/>
              </w:rPr>
              <w:t>27/02/2020</w:t>
            </w:r>
          </w:p>
        </w:tc>
        <w:tc>
          <w:tcPr>
            <w:tcW w:w="1152" w:type="dxa"/>
          </w:tcPr>
          <w:p w:rsidR="003F75EB" w:rsidRPr="00B23CA6" w:rsidRDefault="003F75EB" w:rsidP="003F75EB">
            <w:pPr>
              <w:pStyle w:val="Tabletext"/>
              <w:jc w:val="center"/>
              <w:rPr>
                <w:highlight w:val="cyan"/>
              </w:rPr>
            </w:pPr>
            <w:r w:rsidRPr="00B23CA6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3F75EB" w:rsidRPr="00B23CA6" w:rsidRDefault="003F75EB" w:rsidP="003F75EB">
            <w:pPr>
              <w:pStyle w:val="Tabletext"/>
              <w:rPr>
                <w:highlight w:val="cyan"/>
              </w:rPr>
            </w:pPr>
            <w:r w:rsidRPr="00B23CA6">
              <w:rPr>
                <w:highlight w:val="cyan"/>
              </w:rPr>
              <w:t>Folio CAI 0005848</w:t>
            </w:r>
          </w:p>
          <w:p w:rsidR="003F75EB" w:rsidRPr="00B23CA6" w:rsidRDefault="003F75EB" w:rsidP="003F75EB">
            <w:pPr>
              <w:pStyle w:val="Tabletext"/>
              <w:rPr>
                <w:highlight w:val="cyan"/>
              </w:rPr>
            </w:pPr>
            <w:r w:rsidRPr="00B23CA6">
              <w:rPr>
                <w:highlight w:val="cyan"/>
              </w:rPr>
              <w:t>Se modifica el reporte para que obtenga pedido en TipoPedido = 9 solo cuando FacturaId = 1 de lo contario no obtener pedidos en TipoPedido = 9.</w:t>
            </w:r>
          </w:p>
          <w:p w:rsidR="003F75EB" w:rsidRPr="00B23CA6" w:rsidRDefault="003F75EB" w:rsidP="003F75EB">
            <w:pPr>
              <w:pStyle w:val="Tabletext"/>
              <w:rPr>
                <w:b/>
                <w:bCs/>
                <w:color w:val="FF0000"/>
              </w:rPr>
            </w:pPr>
            <w:r w:rsidRPr="00B23CA6">
              <w:rPr>
                <w:b/>
                <w:bCs/>
                <w:color w:val="FF0000"/>
              </w:rPr>
              <w:t xml:space="preserve">La documentación se realiza en la versión 1.19.0.1 - 4.24.1.0 con replica a partir de la 1.19.0.0 - 4.25.0.0 </w:t>
            </w:r>
          </w:p>
          <w:p w:rsidR="003F75EB" w:rsidRPr="00B23CA6" w:rsidRDefault="003F75EB" w:rsidP="003F75EB">
            <w:pPr>
              <w:pStyle w:val="Tabletext"/>
              <w:rPr>
                <w:highlight w:val="cyan"/>
              </w:rPr>
            </w:pPr>
            <w:r w:rsidRPr="00B23CA6">
              <w:rPr>
                <w:highlight w:val="cyan"/>
              </w:rPr>
              <w:t>(Prisa, 1.19.0.1 - 4.24.1.0)</w:t>
            </w:r>
          </w:p>
        </w:tc>
        <w:tc>
          <w:tcPr>
            <w:tcW w:w="2304" w:type="dxa"/>
          </w:tcPr>
          <w:p w:rsidR="003F75EB" w:rsidRPr="00B23CA6" w:rsidRDefault="003F75EB" w:rsidP="003F75EB">
            <w:pPr>
              <w:pStyle w:val="Tabletext"/>
              <w:jc w:val="left"/>
              <w:rPr>
                <w:highlight w:val="cyan"/>
              </w:rPr>
            </w:pPr>
            <w:r w:rsidRPr="00B23CA6">
              <w:rPr>
                <w:highlight w:val="cyan"/>
              </w:rPr>
              <w:t>Erik Alejandro Amador Serrano</w:t>
            </w:r>
          </w:p>
        </w:tc>
      </w:tr>
    </w:tbl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C3088A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6341899" w:history="1">
        <w:r w:rsidR="00C3088A" w:rsidRPr="00D544E3">
          <w:rPr>
            <w:rStyle w:val="Hipervnculo"/>
          </w:rPr>
          <w:t>1</w:t>
        </w:r>
        <w:r w:rsidR="00C3088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</w:rPr>
          <w:t>Introducción</w:t>
        </w:r>
        <w:r w:rsidR="00C3088A">
          <w:rPr>
            <w:webHidden/>
          </w:rPr>
          <w:tab/>
        </w:r>
        <w:r w:rsidR="00C3088A">
          <w:rPr>
            <w:webHidden/>
          </w:rPr>
          <w:fldChar w:fldCharType="begin"/>
        </w:r>
        <w:r w:rsidR="00C3088A">
          <w:rPr>
            <w:webHidden/>
          </w:rPr>
          <w:instrText xml:space="preserve"> PAGEREF _Toc26341899 \h </w:instrText>
        </w:r>
        <w:r w:rsidR="00C3088A">
          <w:rPr>
            <w:webHidden/>
          </w:rPr>
        </w:r>
        <w:r w:rsidR="00C3088A">
          <w:rPr>
            <w:webHidden/>
          </w:rPr>
          <w:fldChar w:fldCharType="separate"/>
        </w:r>
        <w:r w:rsidR="00C3088A">
          <w:rPr>
            <w:webHidden/>
          </w:rPr>
          <w:t>4</w:t>
        </w:r>
        <w:r w:rsidR="00C3088A">
          <w:rPr>
            <w:webHidden/>
          </w:rPr>
          <w:fldChar w:fldCharType="end"/>
        </w:r>
      </w:hyperlink>
    </w:p>
    <w:p w:rsidR="00C3088A" w:rsidRDefault="00BD3BA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341900" w:history="1">
        <w:r w:rsidR="00C3088A" w:rsidRPr="00D544E3">
          <w:rPr>
            <w:rStyle w:val="Hipervnculo"/>
          </w:rPr>
          <w:t>2</w:t>
        </w:r>
        <w:r w:rsidR="00C3088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</w:rPr>
          <w:t>Caso de uso: Pedidos Confirmados (PRS) – CUROLMOV119</w:t>
        </w:r>
        <w:r w:rsidR="00C3088A">
          <w:rPr>
            <w:webHidden/>
          </w:rPr>
          <w:tab/>
        </w:r>
        <w:r w:rsidR="00C3088A">
          <w:rPr>
            <w:webHidden/>
          </w:rPr>
          <w:fldChar w:fldCharType="begin"/>
        </w:r>
        <w:r w:rsidR="00C3088A">
          <w:rPr>
            <w:webHidden/>
          </w:rPr>
          <w:instrText xml:space="preserve"> PAGEREF _Toc26341900 \h </w:instrText>
        </w:r>
        <w:r w:rsidR="00C3088A">
          <w:rPr>
            <w:webHidden/>
          </w:rPr>
        </w:r>
        <w:r w:rsidR="00C3088A">
          <w:rPr>
            <w:webHidden/>
          </w:rPr>
          <w:fldChar w:fldCharType="separate"/>
        </w:r>
        <w:r w:rsidR="00C3088A">
          <w:rPr>
            <w:webHidden/>
          </w:rPr>
          <w:t>4</w:t>
        </w:r>
        <w:r w:rsidR="00C3088A">
          <w:rPr>
            <w:webHidden/>
          </w:rPr>
          <w:fldChar w:fldCharType="end"/>
        </w:r>
      </w:hyperlink>
    </w:p>
    <w:p w:rsidR="00C3088A" w:rsidRDefault="00BD3BA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6341901" w:history="1">
        <w:r w:rsidR="00C3088A" w:rsidRPr="00D544E3">
          <w:rPr>
            <w:rStyle w:val="Hipervnculo"/>
            <w:rFonts w:cs="Arial"/>
            <w:noProof/>
          </w:rPr>
          <w:t>2.1</w:t>
        </w:r>
        <w:r w:rsidR="00C3088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  <w:rFonts w:cs="Arial"/>
            <w:noProof/>
          </w:rPr>
          <w:t>Descripción</w:t>
        </w:r>
        <w:r w:rsidR="00C3088A">
          <w:rPr>
            <w:noProof/>
            <w:webHidden/>
          </w:rPr>
          <w:tab/>
        </w:r>
        <w:r w:rsidR="00C3088A">
          <w:rPr>
            <w:noProof/>
            <w:webHidden/>
          </w:rPr>
          <w:fldChar w:fldCharType="begin"/>
        </w:r>
        <w:r w:rsidR="00C3088A">
          <w:rPr>
            <w:noProof/>
            <w:webHidden/>
          </w:rPr>
          <w:instrText xml:space="preserve"> PAGEREF _Toc26341901 \h </w:instrText>
        </w:r>
        <w:r w:rsidR="00C3088A">
          <w:rPr>
            <w:noProof/>
            <w:webHidden/>
          </w:rPr>
        </w:r>
        <w:r w:rsidR="00C3088A">
          <w:rPr>
            <w:noProof/>
            <w:webHidden/>
          </w:rPr>
          <w:fldChar w:fldCharType="separate"/>
        </w:r>
        <w:r w:rsidR="00C3088A">
          <w:rPr>
            <w:noProof/>
            <w:webHidden/>
          </w:rPr>
          <w:t>4</w:t>
        </w:r>
        <w:r w:rsidR="00C3088A">
          <w:rPr>
            <w:noProof/>
            <w:webHidden/>
          </w:rPr>
          <w:fldChar w:fldCharType="end"/>
        </w:r>
      </w:hyperlink>
    </w:p>
    <w:p w:rsidR="00C3088A" w:rsidRDefault="00BD3BA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341902" w:history="1">
        <w:r w:rsidR="00C3088A" w:rsidRPr="00D544E3">
          <w:rPr>
            <w:rStyle w:val="Hipervnculo"/>
          </w:rPr>
          <w:t>3</w:t>
        </w:r>
        <w:r w:rsidR="00C3088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</w:rPr>
          <w:t>Diagrama de Casos de Uso</w:t>
        </w:r>
        <w:r w:rsidR="00C3088A">
          <w:rPr>
            <w:webHidden/>
          </w:rPr>
          <w:tab/>
        </w:r>
        <w:r w:rsidR="00C3088A">
          <w:rPr>
            <w:webHidden/>
          </w:rPr>
          <w:fldChar w:fldCharType="begin"/>
        </w:r>
        <w:r w:rsidR="00C3088A">
          <w:rPr>
            <w:webHidden/>
          </w:rPr>
          <w:instrText xml:space="preserve"> PAGEREF _Toc26341902 \h </w:instrText>
        </w:r>
        <w:r w:rsidR="00C3088A">
          <w:rPr>
            <w:webHidden/>
          </w:rPr>
        </w:r>
        <w:r w:rsidR="00C3088A">
          <w:rPr>
            <w:webHidden/>
          </w:rPr>
          <w:fldChar w:fldCharType="separate"/>
        </w:r>
        <w:r w:rsidR="00C3088A">
          <w:rPr>
            <w:webHidden/>
          </w:rPr>
          <w:t>4</w:t>
        </w:r>
        <w:r w:rsidR="00C3088A">
          <w:rPr>
            <w:webHidden/>
          </w:rPr>
          <w:fldChar w:fldCharType="end"/>
        </w:r>
      </w:hyperlink>
    </w:p>
    <w:p w:rsidR="00C3088A" w:rsidRDefault="00BD3BA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341903" w:history="1">
        <w:r w:rsidR="00C3088A" w:rsidRPr="00D544E3">
          <w:rPr>
            <w:rStyle w:val="Hipervnculo"/>
          </w:rPr>
          <w:t>4</w:t>
        </w:r>
        <w:r w:rsidR="00C3088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</w:rPr>
          <w:t>Precondiciones</w:t>
        </w:r>
        <w:r w:rsidR="00C3088A">
          <w:rPr>
            <w:webHidden/>
          </w:rPr>
          <w:tab/>
        </w:r>
        <w:r w:rsidR="00C3088A">
          <w:rPr>
            <w:webHidden/>
          </w:rPr>
          <w:fldChar w:fldCharType="begin"/>
        </w:r>
        <w:r w:rsidR="00C3088A">
          <w:rPr>
            <w:webHidden/>
          </w:rPr>
          <w:instrText xml:space="preserve"> PAGEREF _Toc26341903 \h </w:instrText>
        </w:r>
        <w:r w:rsidR="00C3088A">
          <w:rPr>
            <w:webHidden/>
          </w:rPr>
        </w:r>
        <w:r w:rsidR="00C3088A">
          <w:rPr>
            <w:webHidden/>
          </w:rPr>
          <w:fldChar w:fldCharType="separate"/>
        </w:r>
        <w:r w:rsidR="00C3088A">
          <w:rPr>
            <w:webHidden/>
          </w:rPr>
          <w:t>4</w:t>
        </w:r>
        <w:r w:rsidR="00C3088A">
          <w:rPr>
            <w:webHidden/>
          </w:rPr>
          <w:fldChar w:fldCharType="end"/>
        </w:r>
      </w:hyperlink>
    </w:p>
    <w:p w:rsidR="00C3088A" w:rsidRDefault="00BD3BA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6341904" w:history="1">
        <w:r w:rsidR="00C3088A" w:rsidRPr="00D544E3">
          <w:rPr>
            <w:rStyle w:val="Hipervnculo"/>
            <w:rFonts w:cs="Arial"/>
            <w:noProof/>
          </w:rPr>
          <w:t>4.1</w:t>
        </w:r>
        <w:r w:rsidR="00C3088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  <w:rFonts w:cs="Arial"/>
            <w:noProof/>
          </w:rPr>
          <w:t>Actores</w:t>
        </w:r>
        <w:r w:rsidR="00C3088A">
          <w:rPr>
            <w:noProof/>
            <w:webHidden/>
          </w:rPr>
          <w:tab/>
        </w:r>
        <w:r w:rsidR="00C3088A">
          <w:rPr>
            <w:noProof/>
            <w:webHidden/>
          </w:rPr>
          <w:fldChar w:fldCharType="begin"/>
        </w:r>
        <w:r w:rsidR="00C3088A">
          <w:rPr>
            <w:noProof/>
            <w:webHidden/>
          </w:rPr>
          <w:instrText xml:space="preserve"> PAGEREF _Toc26341904 \h </w:instrText>
        </w:r>
        <w:r w:rsidR="00C3088A">
          <w:rPr>
            <w:noProof/>
            <w:webHidden/>
          </w:rPr>
        </w:r>
        <w:r w:rsidR="00C3088A">
          <w:rPr>
            <w:noProof/>
            <w:webHidden/>
          </w:rPr>
          <w:fldChar w:fldCharType="separate"/>
        </w:r>
        <w:r w:rsidR="00C3088A">
          <w:rPr>
            <w:noProof/>
            <w:webHidden/>
          </w:rPr>
          <w:t>4</w:t>
        </w:r>
        <w:r w:rsidR="00C3088A">
          <w:rPr>
            <w:noProof/>
            <w:webHidden/>
          </w:rPr>
          <w:fldChar w:fldCharType="end"/>
        </w:r>
      </w:hyperlink>
    </w:p>
    <w:p w:rsidR="00C3088A" w:rsidRDefault="00BD3BA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6341905" w:history="1">
        <w:r w:rsidR="00C3088A" w:rsidRPr="00D544E3">
          <w:rPr>
            <w:rStyle w:val="Hipervnculo"/>
            <w:rFonts w:cs="Arial"/>
            <w:noProof/>
          </w:rPr>
          <w:t>4.2</w:t>
        </w:r>
        <w:r w:rsidR="00C3088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  <w:rFonts w:cs="Arial"/>
            <w:noProof/>
          </w:rPr>
          <w:t>Generales</w:t>
        </w:r>
        <w:r w:rsidR="00C3088A">
          <w:rPr>
            <w:noProof/>
            <w:webHidden/>
          </w:rPr>
          <w:tab/>
        </w:r>
        <w:r w:rsidR="00C3088A">
          <w:rPr>
            <w:noProof/>
            <w:webHidden/>
          </w:rPr>
          <w:fldChar w:fldCharType="begin"/>
        </w:r>
        <w:r w:rsidR="00C3088A">
          <w:rPr>
            <w:noProof/>
            <w:webHidden/>
          </w:rPr>
          <w:instrText xml:space="preserve"> PAGEREF _Toc26341905 \h </w:instrText>
        </w:r>
        <w:r w:rsidR="00C3088A">
          <w:rPr>
            <w:noProof/>
            <w:webHidden/>
          </w:rPr>
        </w:r>
        <w:r w:rsidR="00C3088A">
          <w:rPr>
            <w:noProof/>
            <w:webHidden/>
          </w:rPr>
          <w:fldChar w:fldCharType="separate"/>
        </w:r>
        <w:r w:rsidR="00C3088A">
          <w:rPr>
            <w:noProof/>
            <w:webHidden/>
          </w:rPr>
          <w:t>4</w:t>
        </w:r>
        <w:r w:rsidR="00C3088A">
          <w:rPr>
            <w:noProof/>
            <w:webHidden/>
          </w:rPr>
          <w:fldChar w:fldCharType="end"/>
        </w:r>
      </w:hyperlink>
    </w:p>
    <w:p w:rsidR="00C3088A" w:rsidRDefault="00BD3BA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6341906" w:history="1">
        <w:r w:rsidR="00C3088A" w:rsidRPr="00D544E3">
          <w:rPr>
            <w:rStyle w:val="Hipervnculo"/>
            <w:rFonts w:cs="Arial"/>
            <w:noProof/>
          </w:rPr>
          <w:t>4.3</w:t>
        </w:r>
        <w:r w:rsidR="00C3088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  <w:rFonts w:cs="Arial"/>
            <w:noProof/>
          </w:rPr>
          <w:t>Parámetros</w:t>
        </w:r>
        <w:r w:rsidR="00C3088A">
          <w:rPr>
            <w:noProof/>
            <w:webHidden/>
          </w:rPr>
          <w:tab/>
        </w:r>
        <w:r w:rsidR="00C3088A">
          <w:rPr>
            <w:noProof/>
            <w:webHidden/>
          </w:rPr>
          <w:fldChar w:fldCharType="begin"/>
        </w:r>
        <w:r w:rsidR="00C3088A">
          <w:rPr>
            <w:noProof/>
            <w:webHidden/>
          </w:rPr>
          <w:instrText xml:space="preserve"> PAGEREF _Toc26341906 \h </w:instrText>
        </w:r>
        <w:r w:rsidR="00C3088A">
          <w:rPr>
            <w:noProof/>
            <w:webHidden/>
          </w:rPr>
        </w:r>
        <w:r w:rsidR="00C3088A">
          <w:rPr>
            <w:noProof/>
            <w:webHidden/>
          </w:rPr>
          <w:fldChar w:fldCharType="separate"/>
        </w:r>
        <w:r w:rsidR="00C3088A">
          <w:rPr>
            <w:noProof/>
            <w:webHidden/>
          </w:rPr>
          <w:t>5</w:t>
        </w:r>
        <w:r w:rsidR="00C3088A">
          <w:rPr>
            <w:noProof/>
            <w:webHidden/>
          </w:rPr>
          <w:fldChar w:fldCharType="end"/>
        </w:r>
      </w:hyperlink>
    </w:p>
    <w:p w:rsidR="00C3088A" w:rsidRDefault="00BD3BA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341907" w:history="1">
        <w:r w:rsidR="00C3088A" w:rsidRPr="00D544E3">
          <w:rPr>
            <w:rStyle w:val="Hipervnculo"/>
          </w:rPr>
          <w:t>5</w:t>
        </w:r>
        <w:r w:rsidR="00C3088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</w:rPr>
          <w:t>Flujo de eventos</w:t>
        </w:r>
        <w:r w:rsidR="00C3088A">
          <w:rPr>
            <w:webHidden/>
          </w:rPr>
          <w:tab/>
        </w:r>
        <w:r w:rsidR="00C3088A">
          <w:rPr>
            <w:webHidden/>
          </w:rPr>
          <w:fldChar w:fldCharType="begin"/>
        </w:r>
        <w:r w:rsidR="00C3088A">
          <w:rPr>
            <w:webHidden/>
          </w:rPr>
          <w:instrText xml:space="preserve"> PAGEREF _Toc26341907 \h </w:instrText>
        </w:r>
        <w:r w:rsidR="00C3088A">
          <w:rPr>
            <w:webHidden/>
          </w:rPr>
        </w:r>
        <w:r w:rsidR="00C3088A">
          <w:rPr>
            <w:webHidden/>
          </w:rPr>
          <w:fldChar w:fldCharType="separate"/>
        </w:r>
        <w:r w:rsidR="00C3088A">
          <w:rPr>
            <w:webHidden/>
          </w:rPr>
          <w:t>5</w:t>
        </w:r>
        <w:r w:rsidR="00C3088A">
          <w:rPr>
            <w:webHidden/>
          </w:rPr>
          <w:fldChar w:fldCharType="end"/>
        </w:r>
      </w:hyperlink>
    </w:p>
    <w:p w:rsidR="00C3088A" w:rsidRDefault="00BD3BA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6341908" w:history="1">
        <w:r w:rsidR="00C3088A" w:rsidRPr="00D544E3">
          <w:rPr>
            <w:rStyle w:val="Hipervnculo"/>
            <w:rFonts w:cs="Arial"/>
            <w:noProof/>
          </w:rPr>
          <w:t>5.1</w:t>
        </w:r>
        <w:r w:rsidR="00C3088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  <w:rFonts w:cs="Arial"/>
            <w:noProof/>
          </w:rPr>
          <w:t>Flujo básico</w:t>
        </w:r>
        <w:r w:rsidR="00C3088A">
          <w:rPr>
            <w:noProof/>
            <w:webHidden/>
          </w:rPr>
          <w:tab/>
        </w:r>
        <w:r w:rsidR="00C3088A">
          <w:rPr>
            <w:noProof/>
            <w:webHidden/>
          </w:rPr>
          <w:fldChar w:fldCharType="begin"/>
        </w:r>
        <w:r w:rsidR="00C3088A">
          <w:rPr>
            <w:noProof/>
            <w:webHidden/>
          </w:rPr>
          <w:instrText xml:space="preserve"> PAGEREF _Toc26341908 \h </w:instrText>
        </w:r>
        <w:r w:rsidR="00C3088A">
          <w:rPr>
            <w:noProof/>
            <w:webHidden/>
          </w:rPr>
        </w:r>
        <w:r w:rsidR="00C3088A">
          <w:rPr>
            <w:noProof/>
            <w:webHidden/>
          </w:rPr>
          <w:fldChar w:fldCharType="separate"/>
        </w:r>
        <w:r w:rsidR="00C3088A">
          <w:rPr>
            <w:noProof/>
            <w:webHidden/>
          </w:rPr>
          <w:t>5</w:t>
        </w:r>
        <w:r w:rsidR="00C3088A">
          <w:rPr>
            <w:noProof/>
            <w:webHidden/>
          </w:rPr>
          <w:fldChar w:fldCharType="end"/>
        </w:r>
      </w:hyperlink>
    </w:p>
    <w:p w:rsidR="00C3088A" w:rsidRDefault="00BD3BA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6341909" w:history="1">
        <w:r w:rsidR="00C3088A" w:rsidRPr="00D544E3">
          <w:rPr>
            <w:rStyle w:val="Hipervnculo"/>
            <w:rFonts w:cs="Arial"/>
            <w:noProof/>
          </w:rPr>
          <w:t>5.2</w:t>
        </w:r>
        <w:r w:rsidR="00C3088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  <w:rFonts w:cs="Arial"/>
            <w:noProof/>
          </w:rPr>
          <w:t>Flujos alternos</w:t>
        </w:r>
        <w:r w:rsidR="00C3088A">
          <w:rPr>
            <w:noProof/>
            <w:webHidden/>
          </w:rPr>
          <w:tab/>
        </w:r>
        <w:r w:rsidR="00C3088A">
          <w:rPr>
            <w:noProof/>
            <w:webHidden/>
          </w:rPr>
          <w:fldChar w:fldCharType="begin"/>
        </w:r>
        <w:r w:rsidR="00C3088A">
          <w:rPr>
            <w:noProof/>
            <w:webHidden/>
          </w:rPr>
          <w:instrText xml:space="preserve"> PAGEREF _Toc26341909 \h </w:instrText>
        </w:r>
        <w:r w:rsidR="00C3088A">
          <w:rPr>
            <w:noProof/>
            <w:webHidden/>
          </w:rPr>
        </w:r>
        <w:r w:rsidR="00C3088A">
          <w:rPr>
            <w:noProof/>
            <w:webHidden/>
          </w:rPr>
          <w:fldChar w:fldCharType="separate"/>
        </w:r>
        <w:r w:rsidR="00C3088A">
          <w:rPr>
            <w:noProof/>
            <w:webHidden/>
          </w:rPr>
          <w:t>7</w:t>
        </w:r>
        <w:r w:rsidR="00C3088A">
          <w:rPr>
            <w:noProof/>
            <w:webHidden/>
          </w:rPr>
          <w:fldChar w:fldCharType="end"/>
        </w:r>
      </w:hyperlink>
    </w:p>
    <w:p w:rsidR="00C3088A" w:rsidRDefault="00BD3BA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6341910" w:history="1">
        <w:r w:rsidR="00C3088A" w:rsidRPr="00D544E3">
          <w:rPr>
            <w:rStyle w:val="Hipervnculo"/>
            <w:noProof/>
          </w:rPr>
          <w:t>5.2.1</w:t>
        </w:r>
        <w:r w:rsidR="00C3088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  <w:noProof/>
          </w:rPr>
          <w:t>Opcionales</w:t>
        </w:r>
        <w:r w:rsidR="00C3088A">
          <w:rPr>
            <w:noProof/>
            <w:webHidden/>
          </w:rPr>
          <w:tab/>
        </w:r>
        <w:r w:rsidR="00C3088A">
          <w:rPr>
            <w:noProof/>
            <w:webHidden/>
          </w:rPr>
          <w:fldChar w:fldCharType="begin"/>
        </w:r>
        <w:r w:rsidR="00C3088A">
          <w:rPr>
            <w:noProof/>
            <w:webHidden/>
          </w:rPr>
          <w:instrText xml:space="preserve"> PAGEREF _Toc26341910 \h </w:instrText>
        </w:r>
        <w:r w:rsidR="00C3088A">
          <w:rPr>
            <w:noProof/>
            <w:webHidden/>
          </w:rPr>
        </w:r>
        <w:r w:rsidR="00C3088A">
          <w:rPr>
            <w:noProof/>
            <w:webHidden/>
          </w:rPr>
          <w:fldChar w:fldCharType="separate"/>
        </w:r>
        <w:r w:rsidR="00C3088A">
          <w:rPr>
            <w:noProof/>
            <w:webHidden/>
          </w:rPr>
          <w:t>7</w:t>
        </w:r>
        <w:r w:rsidR="00C3088A">
          <w:rPr>
            <w:noProof/>
            <w:webHidden/>
          </w:rPr>
          <w:fldChar w:fldCharType="end"/>
        </w:r>
      </w:hyperlink>
    </w:p>
    <w:p w:rsidR="00C3088A" w:rsidRDefault="00BD3BA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6341911" w:history="1">
        <w:r w:rsidR="00C3088A" w:rsidRPr="00D544E3">
          <w:rPr>
            <w:rStyle w:val="Hipervnculo"/>
            <w:noProof/>
          </w:rPr>
          <w:t>5.2.2</w:t>
        </w:r>
        <w:r w:rsidR="00C3088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  <w:noProof/>
          </w:rPr>
          <w:t>Generales</w:t>
        </w:r>
        <w:r w:rsidR="00C3088A">
          <w:rPr>
            <w:noProof/>
            <w:webHidden/>
          </w:rPr>
          <w:tab/>
        </w:r>
        <w:r w:rsidR="00C3088A">
          <w:rPr>
            <w:noProof/>
            <w:webHidden/>
          </w:rPr>
          <w:fldChar w:fldCharType="begin"/>
        </w:r>
        <w:r w:rsidR="00C3088A">
          <w:rPr>
            <w:noProof/>
            <w:webHidden/>
          </w:rPr>
          <w:instrText xml:space="preserve"> PAGEREF _Toc26341911 \h </w:instrText>
        </w:r>
        <w:r w:rsidR="00C3088A">
          <w:rPr>
            <w:noProof/>
            <w:webHidden/>
          </w:rPr>
        </w:r>
        <w:r w:rsidR="00C3088A">
          <w:rPr>
            <w:noProof/>
            <w:webHidden/>
          </w:rPr>
          <w:fldChar w:fldCharType="separate"/>
        </w:r>
        <w:r w:rsidR="00C3088A">
          <w:rPr>
            <w:noProof/>
            <w:webHidden/>
          </w:rPr>
          <w:t>7</w:t>
        </w:r>
        <w:r w:rsidR="00C3088A">
          <w:rPr>
            <w:noProof/>
            <w:webHidden/>
          </w:rPr>
          <w:fldChar w:fldCharType="end"/>
        </w:r>
      </w:hyperlink>
    </w:p>
    <w:p w:rsidR="00C3088A" w:rsidRDefault="00BD3BA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341912" w:history="1">
        <w:r w:rsidR="00C3088A" w:rsidRPr="00D544E3">
          <w:rPr>
            <w:rStyle w:val="Hipervnculo"/>
          </w:rPr>
          <w:t>6</w:t>
        </w:r>
        <w:r w:rsidR="00C3088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</w:rPr>
          <w:t>Poscondiciones</w:t>
        </w:r>
        <w:r w:rsidR="00C3088A">
          <w:rPr>
            <w:webHidden/>
          </w:rPr>
          <w:tab/>
        </w:r>
        <w:r w:rsidR="00C3088A">
          <w:rPr>
            <w:webHidden/>
          </w:rPr>
          <w:fldChar w:fldCharType="begin"/>
        </w:r>
        <w:r w:rsidR="00C3088A">
          <w:rPr>
            <w:webHidden/>
          </w:rPr>
          <w:instrText xml:space="preserve"> PAGEREF _Toc26341912 \h </w:instrText>
        </w:r>
        <w:r w:rsidR="00C3088A">
          <w:rPr>
            <w:webHidden/>
          </w:rPr>
        </w:r>
        <w:r w:rsidR="00C3088A">
          <w:rPr>
            <w:webHidden/>
          </w:rPr>
          <w:fldChar w:fldCharType="separate"/>
        </w:r>
        <w:r w:rsidR="00C3088A">
          <w:rPr>
            <w:webHidden/>
          </w:rPr>
          <w:t>7</w:t>
        </w:r>
        <w:r w:rsidR="00C3088A">
          <w:rPr>
            <w:webHidden/>
          </w:rPr>
          <w:fldChar w:fldCharType="end"/>
        </w:r>
      </w:hyperlink>
    </w:p>
    <w:p w:rsidR="00C3088A" w:rsidRDefault="00BD3BA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341913" w:history="1">
        <w:r w:rsidR="00C3088A" w:rsidRPr="00D544E3">
          <w:rPr>
            <w:rStyle w:val="Hipervnculo"/>
          </w:rPr>
          <w:t>10</w:t>
        </w:r>
        <w:r w:rsidR="00C3088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</w:rPr>
          <w:t>Firmas de Aceptación</w:t>
        </w:r>
        <w:r w:rsidR="00C3088A">
          <w:rPr>
            <w:webHidden/>
          </w:rPr>
          <w:tab/>
        </w:r>
        <w:r w:rsidR="00C3088A">
          <w:rPr>
            <w:webHidden/>
          </w:rPr>
          <w:fldChar w:fldCharType="begin"/>
        </w:r>
        <w:r w:rsidR="00C3088A">
          <w:rPr>
            <w:webHidden/>
          </w:rPr>
          <w:instrText xml:space="preserve"> PAGEREF _Toc26341913 \h </w:instrText>
        </w:r>
        <w:r w:rsidR="00C3088A">
          <w:rPr>
            <w:webHidden/>
          </w:rPr>
        </w:r>
        <w:r w:rsidR="00C3088A">
          <w:rPr>
            <w:webHidden/>
          </w:rPr>
          <w:fldChar w:fldCharType="separate"/>
        </w:r>
        <w:r w:rsidR="00C3088A">
          <w:rPr>
            <w:webHidden/>
          </w:rPr>
          <w:t>7</w:t>
        </w:r>
        <w:r w:rsidR="00C3088A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1C6245">
        <w:rPr>
          <w:szCs w:val="36"/>
        </w:rPr>
        <w:t>Pedidos Confirmados (PRS)</w:t>
      </w:r>
      <w:r w:rsidR="00363275">
        <w:rPr>
          <w:szCs w:val="36"/>
        </w:rPr>
        <w:t xml:space="preserve"> – </w:t>
      </w:r>
      <w:r w:rsidR="001C6245">
        <w:rPr>
          <w:szCs w:val="36"/>
        </w:rPr>
        <w:t>CUROLMOV119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26341899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26341900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1C6245">
        <w:rPr>
          <w:szCs w:val="36"/>
        </w:rPr>
        <w:t>Pedidos Confirmados (PRS)</w:t>
      </w:r>
      <w:r w:rsidR="00363275">
        <w:rPr>
          <w:szCs w:val="36"/>
        </w:rPr>
        <w:t xml:space="preserve"> – </w:t>
      </w:r>
      <w:r w:rsidR="001C6245">
        <w:rPr>
          <w:szCs w:val="36"/>
        </w:rPr>
        <w:t>CUROLMOV119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26341901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480C6D">
        <w:rPr>
          <w:rFonts w:cs="Arial"/>
          <w:iCs/>
          <w:color w:val="000000" w:themeColor="text1"/>
          <w:sz w:val="20"/>
          <w:szCs w:val="20"/>
          <w:lang w:val="es-MX"/>
        </w:rPr>
        <w:t>los pedidos confirmados</w:t>
      </w:r>
      <w:r w:rsidR="00AE4BFE">
        <w:rPr>
          <w:rFonts w:cs="Arial"/>
          <w:iCs/>
          <w:color w:val="000000" w:themeColor="text1"/>
          <w:sz w:val="20"/>
          <w:szCs w:val="20"/>
          <w:lang w:val="es-MX"/>
        </w:rPr>
        <w:t xml:space="preserve"> por</w:t>
      </w:r>
      <w:r w:rsidR="005A0AEE">
        <w:rPr>
          <w:rFonts w:cs="Arial"/>
          <w:iCs/>
          <w:color w:val="000000" w:themeColor="text1"/>
          <w:sz w:val="20"/>
          <w:szCs w:val="20"/>
          <w:lang w:val="es-MX"/>
        </w:rPr>
        <w:t xml:space="preserve"> </w:t>
      </w:r>
      <w:r w:rsidR="001816F9">
        <w:rPr>
          <w:rFonts w:cs="Arial"/>
          <w:iCs/>
          <w:color w:val="000000" w:themeColor="text1"/>
          <w:sz w:val="20"/>
          <w:szCs w:val="20"/>
          <w:lang w:val="es-MX"/>
        </w:rPr>
        <w:t>Protheus</w:t>
      </w:r>
      <w:r w:rsidR="00480C6D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80C6D" w:rsidRPr="0043257C" w:rsidRDefault="00480C6D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6341902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:rsidR="00731EEF" w:rsidRPr="00731EEF" w:rsidRDefault="00C83BE3" w:rsidP="00731EEF">
      <w:pPr>
        <w:rPr>
          <w:lang w:val="es-MX" w:eastAsia="es-MX"/>
        </w:rPr>
      </w:pPr>
      <w:r w:rsidRPr="00C83BE3">
        <w:rPr>
          <w:noProof/>
          <w:lang w:val="es-MX" w:eastAsia="es-MX"/>
        </w:rPr>
        <w:drawing>
          <wp:inline distT="0" distB="0" distL="0" distR="0">
            <wp:extent cx="58674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26341903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26341904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26341905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6341906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5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r w:rsidRPr="00E0067C">
        <w:rPr>
          <w:rFonts w:cs="Arial"/>
          <w:sz w:val="20"/>
          <w:szCs w:val="20"/>
        </w:rPr>
        <w:t>ReporteA</w:t>
      </w:r>
    </w:p>
    <w:p w:rsidR="004D45D6" w:rsidRDefault="00D0621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D06219" w:rsidRDefault="00D0621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5B1F3C">
        <w:rPr>
          <w:rFonts w:cs="Arial"/>
          <w:sz w:val="20"/>
          <w:szCs w:val="20"/>
        </w:rPr>
        <w:t>(s)</w:t>
      </w: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6341907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394E22" w:rsidRDefault="00FC72FB" w:rsidP="00394E2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6341908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2" w:name="_Toc52616586"/>
      <w:bookmarkStart w:id="23" w:name="_Toc182735730"/>
      <w:bookmarkEnd w:id="19"/>
      <w:bookmarkEnd w:id="20"/>
      <w:bookmarkEnd w:id="21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Pr="00AB549F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2"/>
      <w:bookmarkStart w:id="25" w:name="paso2_fb"/>
      <w:r w:rsidRPr="00AB549F">
        <w:rPr>
          <w:rFonts w:cs="Arial"/>
          <w:sz w:val="20"/>
          <w:szCs w:val="20"/>
        </w:rPr>
        <w:t>El sistema obtiene el nombre del reporte seleccionado</w:t>
      </w:r>
      <w:r w:rsidR="006544C4" w:rsidRPr="00AB549F">
        <w:rPr>
          <w:rFonts w:cs="Arial"/>
          <w:sz w:val="20"/>
          <w:szCs w:val="20"/>
        </w:rPr>
        <w:t>:</w:t>
      </w:r>
    </w:p>
    <w:p w:rsidR="00C31805" w:rsidRPr="00AB549F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VAVDescripcion</w:t>
      </w:r>
    </w:p>
    <w:p w:rsidR="00C31805" w:rsidRPr="00AB549F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VARCodigo</w:t>
      </w:r>
      <w:r w:rsidR="006544C4" w:rsidRPr="00AB549F">
        <w:rPr>
          <w:rFonts w:cs="Arial"/>
          <w:sz w:val="20"/>
          <w:szCs w:val="20"/>
        </w:rPr>
        <w:t xml:space="preserve"> = ‘REPORTEA’</w:t>
      </w:r>
    </w:p>
    <w:p w:rsidR="006544C4" w:rsidRPr="00AB549F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 xml:space="preserve">VAVClave = </w:t>
      </w:r>
      <w:r w:rsidRPr="00AB549F">
        <w:rPr>
          <w:rFonts w:cs="Arial"/>
          <w:color w:val="FF0000"/>
          <w:sz w:val="20"/>
          <w:szCs w:val="20"/>
        </w:rPr>
        <w:t>ReporteA recibido como parámetro</w:t>
      </w:r>
    </w:p>
    <w:p w:rsidR="00C31805" w:rsidRPr="00AB549F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Descripcion</w:t>
      </w:r>
    </w:p>
    <w:p w:rsidR="00394E22" w:rsidRPr="00AB549F" w:rsidRDefault="00394E22" w:rsidP="00394E22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obtiene la siguiente información de la ruta actual:</w:t>
      </w:r>
    </w:p>
    <w:p w:rsidR="00394E22" w:rsidRPr="00AB549F" w:rsidRDefault="00394E22" w:rsidP="00394E22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Ruta</w:t>
      </w:r>
    </w:p>
    <w:p w:rsidR="00394E22" w:rsidRPr="00AB549F" w:rsidRDefault="00394E22" w:rsidP="00394E2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RUTClave</w:t>
      </w:r>
    </w:p>
    <w:p w:rsidR="009D491D" w:rsidRPr="00AB549F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obtiene la siguiente información de la compañía:</w:t>
      </w:r>
    </w:p>
    <w:p w:rsidR="009D491D" w:rsidRPr="00AB549F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Configuracion</w:t>
      </w:r>
    </w:p>
    <w:p w:rsidR="009D491D" w:rsidRPr="00AB549F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NombreEmpresa</w:t>
      </w:r>
    </w:p>
    <w:p w:rsidR="009D491D" w:rsidRPr="00AB549F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RFC</w:t>
      </w:r>
    </w:p>
    <w:p w:rsidR="008B437C" w:rsidRPr="00672240" w:rsidRDefault="008B437C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672240">
        <w:rPr>
          <w:rFonts w:cs="Arial"/>
          <w:sz w:val="20"/>
          <w:szCs w:val="20"/>
        </w:rPr>
        <w:t>El sistema obtiene</w:t>
      </w:r>
      <w:r w:rsidR="00B1194D" w:rsidRPr="00672240">
        <w:rPr>
          <w:rFonts w:cs="Arial"/>
          <w:sz w:val="20"/>
          <w:szCs w:val="20"/>
        </w:rPr>
        <w:t xml:space="preserve"> la siguiente</w:t>
      </w:r>
      <w:r w:rsidRPr="00672240">
        <w:rPr>
          <w:rFonts w:cs="Arial"/>
          <w:sz w:val="20"/>
          <w:szCs w:val="20"/>
        </w:rPr>
        <w:t xml:space="preserve"> información de</w:t>
      </w:r>
      <w:r w:rsidR="00AE4BFE">
        <w:rPr>
          <w:rFonts w:cs="Arial"/>
          <w:sz w:val="20"/>
          <w:szCs w:val="20"/>
        </w:rPr>
        <w:t xml:space="preserve"> los pedidos confirmados por</w:t>
      </w:r>
      <w:r w:rsidR="005A0AEE" w:rsidRPr="00672240">
        <w:rPr>
          <w:rFonts w:cs="Arial"/>
          <w:sz w:val="20"/>
          <w:szCs w:val="20"/>
        </w:rPr>
        <w:t xml:space="preserve"> </w:t>
      </w:r>
      <w:r w:rsidR="001816F9">
        <w:rPr>
          <w:rFonts w:cs="Arial"/>
          <w:sz w:val="20"/>
          <w:szCs w:val="20"/>
        </w:rPr>
        <w:t>Protheus</w:t>
      </w:r>
      <w:r w:rsidR="00394E22" w:rsidRPr="00672240">
        <w:rPr>
          <w:rFonts w:cs="Arial"/>
          <w:sz w:val="20"/>
          <w:szCs w:val="20"/>
        </w:rPr>
        <w:t xml:space="preserve"> de acuerdo al Cliente y/o Fecha seleccionados como filtro (en caso de aplicar)</w:t>
      </w:r>
      <w:r w:rsidR="00C144F2" w:rsidRPr="00672240">
        <w:rPr>
          <w:rFonts w:cs="Arial"/>
          <w:sz w:val="20"/>
          <w:szCs w:val="20"/>
        </w:rPr>
        <w:t>:</w:t>
      </w:r>
    </w:p>
    <w:p w:rsidR="008B437C" w:rsidRPr="00AB549F" w:rsidRDefault="008E5429" w:rsidP="008B437C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TransProd</w:t>
      </w:r>
    </w:p>
    <w:p w:rsidR="00C531CF" w:rsidRPr="00AB549F" w:rsidRDefault="008E5429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TransProdID</w:t>
      </w:r>
    </w:p>
    <w:p w:rsidR="008E5429" w:rsidRPr="00AB549F" w:rsidRDefault="008E5429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VisitaClave</w:t>
      </w:r>
    </w:p>
    <w:p w:rsidR="008E5429" w:rsidRPr="00AB549F" w:rsidRDefault="008E5429" w:rsidP="008E542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Visita</w:t>
      </w:r>
    </w:p>
    <w:p w:rsidR="008E5429" w:rsidRPr="00AB549F" w:rsidRDefault="008E5429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VisitaClave</w:t>
      </w:r>
    </w:p>
    <w:p w:rsidR="008557D4" w:rsidRPr="00AB549F" w:rsidRDefault="008557D4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DiaClave</w:t>
      </w:r>
    </w:p>
    <w:p w:rsidR="008557D4" w:rsidRPr="00AB549F" w:rsidRDefault="008557D4" w:rsidP="008557D4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Dia</w:t>
      </w:r>
    </w:p>
    <w:p w:rsidR="008557D4" w:rsidRPr="00AB549F" w:rsidRDefault="008557D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DiaClave</w:t>
      </w:r>
    </w:p>
    <w:p w:rsidR="008557D4" w:rsidRPr="00AB549F" w:rsidRDefault="008557D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 xml:space="preserve">FechaCaptura = </w:t>
      </w:r>
      <w:r w:rsidR="00AD2B8D" w:rsidRPr="00AB549F">
        <w:rPr>
          <w:rFonts w:cs="Arial"/>
          <w:color w:val="FF0000"/>
          <w:sz w:val="20"/>
          <w:szCs w:val="20"/>
        </w:rPr>
        <w:t>Fecha</w:t>
      </w:r>
      <w:r w:rsidR="005B1F3C" w:rsidRPr="00AB549F">
        <w:rPr>
          <w:rFonts w:cs="Arial"/>
          <w:color w:val="FF0000"/>
          <w:sz w:val="20"/>
          <w:szCs w:val="20"/>
        </w:rPr>
        <w:t>(s)</w:t>
      </w:r>
      <w:r w:rsidR="00AD2B8D" w:rsidRPr="00AB549F">
        <w:rPr>
          <w:rFonts w:cs="Arial"/>
          <w:color w:val="FF0000"/>
          <w:sz w:val="20"/>
          <w:szCs w:val="20"/>
        </w:rPr>
        <w:t xml:space="preserve"> seleccionada</w:t>
      </w:r>
      <w:r w:rsidR="005B1F3C" w:rsidRPr="00AB549F">
        <w:rPr>
          <w:rFonts w:cs="Arial"/>
          <w:color w:val="FF0000"/>
          <w:sz w:val="20"/>
          <w:szCs w:val="20"/>
        </w:rPr>
        <w:t>(s)</w:t>
      </w:r>
      <w:r w:rsidR="00AD2B8D" w:rsidRPr="00AB549F">
        <w:rPr>
          <w:rFonts w:cs="Arial"/>
          <w:color w:val="FF0000"/>
          <w:sz w:val="20"/>
          <w:szCs w:val="20"/>
        </w:rPr>
        <w:t xml:space="preserve"> como filtro </w:t>
      </w:r>
      <w:r w:rsidR="00AD2B8D" w:rsidRPr="00AB549F">
        <w:rPr>
          <w:rFonts w:cs="Arial"/>
          <w:i/>
          <w:sz w:val="20"/>
          <w:szCs w:val="20"/>
        </w:rPr>
        <w:t>(**en caso de aplicar)</w:t>
      </w:r>
    </w:p>
    <w:p w:rsidR="008E5429" w:rsidRPr="00AB549F" w:rsidRDefault="008E5429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ClienteClave</w:t>
      </w:r>
    </w:p>
    <w:p w:rsidR="008E5429" w:rsidRPr="00AB549F" w:rsidRDefault="008E5429" w:rsidP="008557D4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Cliente</w:t>
      </w:r>
    </w:p>
    <w:p w:rsidR="008E5429" w:rsidRPr="00AB549F" w:rsidRDefault="008E5429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ClienteClave</w:t>
      </w:r>
      <w:r w:rsidR="00AD2B8D" w:rsidRPr="00AB549F">
        <w:rPr>
          <w:rFonts w:cs="Arial"/>
          <w:sz w:val="20"/>
          <w:szCs w:val="20"/>
        </w:rPr>
        <w:t xml:space="preserve"> </w:t>
      </w:r>
    </w:p>
    <w:p w:rsidR="00622664" w:rsidRPr="00AB549F" w:rsidRDefault="0062266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 xml:space="preserve">Clave = </w:t>
      </w:r>
      <w:r w:rsidRPr="00AB549F">
        <w:rPr>
          <w:rFonts w:cs="Arial"/>
          <w:color w:val="FF0000"/>
          <w:sz w:val="20"/>
          <w:szCs w:val="20"/>
        </w:rPr>
        <w:t xml:space="preserve">Cliente seleccionado como filtro </w:t>
      </w:r>
      <w:r w:rsidRPr="00AB549F">
        <w:rPr>
          <w:rFonts w:cs="Arial"/>
          <w:i/>
          <w:sz w:val="20"/>
          <w:szCs w:val="20"/>
        </w:rPr>
        <w:t>(**en caso de aplicar)</w:t>
      </w:r>
    </w:p>
    <w:p w:rsidR="008E5429" w:rsidRPr="00AB549F" w:rsidRDefault="008E5429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RazonSocial</w:t>
      </w:r>
    </w:p>
    <w:p w:rsidR="008E5429" w:rsidRPr="00AB549F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Folio</w:t>
      </w:r>
    </w:p>
    <w:p w:rsidR="008557D4" w:rsidRPr="00AB549F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Tipo = 1</w:t>
      </w:r>
    </w:p>
    <w:p w:rsidR="008557D4" w:rsidRPr="00672240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72240">
        <w:rPr>
          <w:rFonts w:cs="Arial"/>
          <w:sz w:val="20"/>
          <w:szCs w:val="20"/>
        </w:rPr>
        <w:t>Ti</w:t>
      </w:r>
      <w:r w:rsidR="00AE4BFE">
        <w:rPr>
          <w:rFonts w:cs="Arial"/>
          <w:sz w:val="20"/>
          <w:szCs w:val="20"/>
        </w:rPr>
        <w:t>poFase =</w:t>
      </w:r>
      <w:r w:rsidR="00D83F0A">
        <w:rPr>
          <w:rFonts w:cs="Arial"/>
          <w:sz w:val="20"/>
          <w:szCs w:val="20"/>
        </w:rPr>
        <w:t xml:space="preserve"> </w:t>
      </w:r>
      <w:r w:rsidR="00D83F0A" w:rsidRPr="00D83F0A">
        <w:rPr>
          <w:rFonts w:cs="Arial"/>
          <w:sz w:val="20"/>
          <w:szCs w:val="20"/>
          <w:highlight w:val="green"/>
        </w:rPr>
        <w:t>1 (“Captura”)</w:t>
      </w:r>
      <w:r w:rsidR="00225FE0">
        <w:rPr>
          <w:rFonts w:cs="Arial"/>
          <w:sz w:val="20"/>
          <w:szCs w:val="20"/>
          <w:highlight w:val="green"/>
        </w:rPr>
        <w:t>, 11 (“Confirmado por Vendedor”)</w:t>
      </w:r>
      <w:r w:rsidR="00D83F0A" w:rsidRPr="00D83F0A">
        <w:rPr>
          <w:rFonts w:cs="Arial"/>
          <w:sz w:val="20"/>
          <w:szCs w:val="20"/>
          <w:highlight w:val="green"/>
        </w:rPr>
        <w:t>,</w:t>
      </w:r>
      <w:r w:rsidR="00AE4BFE">
        <w:rPr>
          <w:rFonts w:cs="Arial"/>
          <w:sz w:val="20"/>
          <w:szCs w:val="20"/>
        </w:rPr>
        <w:t xml:space="preserve"> 12 (“Confirmado por</w:t>
      </w:r>
      <w:r w:rsidR="004467E7" w:rsidRPr="00672240">
        <w:rPr>
          <w:rFonts w:cs="Arial"/>
          <w:sz w:val="20"/>
          <w:szCs w:val="20"/>
        </w:rPr>
        <w:t xml:space="preserve"> </w:t>
      </w:r>
      <w:r w:rsidR="001816F9">
        <w:rPr>
          <w:rFonts w:cs="Arial"/>
          <w:sz w:val="20"/>
          <w:szCs w:val="20"/>
        </w:rPr>
        <w:t>Protheus</w:t>
      </w:r>
      <w:r w:rsidRPr="00672240">
        <w:rPr>
          <w:rFonts w:cs="Arial"/>
          <w:sz w:val="20"/>
          <w:szCs w:val="20"/>
        </w:rPr>
        <w:t>”)</w:t>
      </w:r>
    </w:p>
    <w:p w:rsidR="00BF7981" w:rsidRPr="004C36D0" w:rsidRDefault="00BF7981" w:rsidP="00BF798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cyan"/>
        </w:rPr>
      </w:pPr>
      <w:r w:rsidRPr="004C36D0">
        <w:rPr>
          <w:rFonts w:cs="Arial"/>
          <w:sz w:val="20"/>
          <w:szCs w:val="20"/>
          <w:highlight w:val="cyan"/>
        </w:rPr>
        <w:t>TipoPedido</w:t>
      </w:r>
    </w:p>
    <w:p w:rsidR="00BF7981" w:rsidRPr="00BF7981" w:rsidRDefault="00BF7981" w:rsidP="00BF798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cyan"/>
        </w:rPr>
      </w:pPr>
      <w:r w:rsidRPr="004C36D0">
        <w:rPr>
          <w:rFonts w:cs="Arial"/>
          <w:sz w:val="20"/>
          <w:szCs w:val="20"/>
          <w:highlight w:val="cyan"/>
        </w:rPr>
        <w:t>FacturaId</w:t>
      </w:r>
    </w:p>
    <w:p w:rsidR="00CA2333" w:rsidRPr="00AB549F" w:rsidRDefault="00280839" w:rsidP="00035CB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FechaCaptura</w:t>
      </w:r>
    </w:p>
    <w:p w:rsidR="00AA0588" w:rsidRPr="00AB549F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Total</w:t>
      </w:r>
    </w:p>
    <w:p w:rsidR="008557D4" w:rsidRPr="00AB549F" w:rsidRDefault="008557D4" w:rsidP="008557D4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TransProdDetalle</w:t>
      </w:r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TransProdID</w:t>
      </w:r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TransProdDetalleID</w:t>
      </w:r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ProductoClave</w:t>
      </w:r>
    </w:p>
    <w:p w:rsidR="00AD2B8D" w:rsidRPr="00AB549F" w:rsidRDefault="00AD2B8D" w:rsidP="00AD2B8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Producto</w:t>
      </w:r>
    </w:p>
    <w:p w:rsidR="00AD2B8D" w:rsidRPr="00AB549F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ProductoClave</w:t>
      </w:r>
    </w:p>
    <w:p w:rsidR="00AD2B8D" w:rsidRPr="00AB549F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Nombre</w:t>
      </w:r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TipoUnidad</w:t>
      </w:r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lastRenderedPageBreak/>
        <w:t>Cantidad</w:t>
      </w:r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CantidadOriginal</w:t>
      </w:r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Total</w:t>
      </w:r>
    </w:p>
    <w:p w:rsidR="008557D4" w:rsidRPr="00AB549F" w:rsidRDefault="008557D4" w:rsidP="008557D4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TRPVtaAcreditada</w:t>
      </w:r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TransProdID</w:t>
      </w:r>
    </w:p>
    <w:p w:rsidR="00AD2B8D" w:rsidRDefault="00AD2B8D" w:rsidP="00BF354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PedidoAdicional</w:t>
      </w:r>
    </w:p>
    <w:p w:rsidR="001843E9" w:rsidRDefault="001843E9" w:rsidP="00BF354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Observaciones</w:t>
      </w:r>
    </w:p>
    <w:p w:rsidR="00D75A8C" w:rsidRPr="00D75A8C" w:rsidRDefault="00D75A8C" w:rsidP="00BF354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green"/>
        </w:rPr>
      </w:pPr>
      <w:r w:rsidRPr="00D75A8C">
        <w:rPr>
          <w:rFonts w:cs="Arial"/>
          <w:sz w:val="20"/>
          <w:szCs w:val="20"/>
          <w:highlight w:val="green"/>
        </w:rPr>
        <w:t>FolioNegociacion</w:t>
      </w:r>
    </w:p>
    <w:p w:rsidR="008436D4" w:rsidRPr="00BF3542" w:rsidRDefault="008436D4" w:rsidP="00BF354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Observaciones2</w:t>
      </w:r>
    </w:p>
    <w:bookmarkEnd w:id="24"/>
    <w:bookmarkEnd w:id="25"/>
    <w:p w:rsidR="00FA2D1A" w:rsidRPr="00AB549F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presenta la siguiente información de la compañía:</w:t>
      </w:r>
    </w:p>
    <w:p w:rsidR="00FA2D1A" w:rsidRPr="00AB549F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Nombre Empresa:</w:t>
      </w:r>
      <w:r w:rsidRPr="00AB549F">
        <w:rPr>
          <w:rFonts w:cs="Arial"/>
          <w:sz w:val="20"/>
          <w:szCs w:val="20"/>
        </w:rPr>
        <w:t xml:space="preserve"> &lt;Configuracion.NombreEmpresa&gt;</w:t>
      </w:r>
      <w:r w:rsidR="007852BB">
        <w:rPr>
          <w:rFonts w:cs="Arial"/>
          <w:sz w:val="20"/>
          <w:szCs w:val="20"/>
        </w:rPr>
        <w:t>.</w:t>
      </w:r>
    </w:p>
    <w:p w:rsidR="00FA2D1A" w:rsidRPr="00AB549F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R.F.C.:</w:t>
      </w:r>
      <w:r w:rsidRPr="00AB549F">
        <w:rPr>
          <w:rFonts w:cs="Arial"/>
          <w:sz w:val="20"/>
          <w:szCs w:val="20"/>
        </w:rPr>
        <w:t xml:space="preserve"> &lt;Configuracion.RFC&gt;</w:t>
      </w:r>
      <w:r w:rsidR="007852BB">
        <w:rPr>
          <w:rFonts w:cs="Arial"/>
          <w:sz w:val="20"/>
          <w:szCs w:val="20"/>
        </w:rPr>
        <w:t>.</w:t>
      </w:r>
    </w:p>
    <w:p w:rsidR="00FA2D1A" w:rsidRPr="00AB549F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presenta el nombre del reporte</w:t>
      </w:r>
      <w:r w:rsidR="007852BB">
        <w:rPr>
          <w:rFonts w:cs="Arial"/>
          <w:sz w:val="20"/>
          <w:szCs w:val="20"/>
        </w:rPr>
        <w:t>.</w:t>
      </w:r>
    </w:p>
    <w:p w:rsidR="00FA2D1A" w:rsidRPr="00AB549F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presenta la siguient</w:t>
      </w:r>
      <w:r w:rsidR="00110573">
        <w:rPr>
          <w:rFonts w:cs="Arial"/>
          <w:sz w:val="20"/>
          <w:szCs w:val="20"/>
        </w:rPr>
        <w:t>e información en el encabezado:</w:t>
      </w:r>
    </w:p>
    <w:p w:rsidR="00FA2D1A" w:rsidRPr="00AB549F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Impresión:</w:t>
      </w:r>
      <w:r w:rsidRPr="00AB549F">
        <w:rPr>
          <w:rFonts w:cs="Arial"/>
          <w:sz w:val="20"/>
          <w:szCs w:val="20"/>
        </w:rPr>
        <w:t xml:space="preserve"> </w:t>
      </w:r>
      <w:r w:rsidRPr="00AB549F">
        <w:rPr>
          <w:sz w:val="20"/>
          <w:szCs w:val="20"/>
          <w:lang w:eastAsia="en-US"/>
        </w:rPr>
        <w:t xml:space="preserve">Se presenta la fecha y hora de impresión del reporte en formato </w:t>
      </w:r>
      <w:r w:rsidRPr="00AB549F">
        <w:rPr>
          <w:sz w:val="20"/>
          <w:szCs w:val="20"/>
          <w:lang w:val="es-MX" w:eastAsia="en-US"/>
        </w:rPr>
        <w:t>dd/MM/aaaa hh:mm:ss.</w:t>
      </w:r>
    </w:p>
    <w:p w:rsidR="00FA2D1A" w:rsidRPr="00AB549F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Ruta:</w:t>
      </w:r>
      <w:r w:rsidRPr="00AB549F">
        <w:rPr>
          <w:rFonts w:cs="Arial"/>
          <w:sz w:val="20"/>
          <w:szCs w:val="20"/>
        </w:rPr>
        <w:t xml:space="preserve"> Se presenta la Clave &lt;Ruta.RUTClave&gt; obtenida para la Ruta actual.</w:t>
      </w:r>
    </w:p>
    <w:p w:rsidR="00FA2D1A" w:rsidRPr="00AB549F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presenta la siguiente informació</w:t>
      </w:r>
      <w:r w:rsidR="00110573">
        <w:rPr>
          <w:rFonts w:cs="Arial"/>
          <w:sz w:val="20"/>
          <w:szCs w:val="20"/>
        </w:rPr>
        <w:t>n de los filtros seleccionados:</w:t>
      </w:r>
    </w:p>
    <w:p w:rsidR="00FA2D1A" w:rsidRPr="00AB549F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Cliente:</w:t>
      </w:r>
      <w:r w:rsidRPr="00AB549F">
        <w:rPr>
          <w:rFonts w:cs="Arial"/>
          <w:sz w:val="20"/>
          <w:szCs w:val="20"/>
        </w:rPr>
        <w:t xml:space="preserve"> Se presenta la clave &lt;Cliente.Clave&gt; y la razón social &lt;Cliente.RazonSocial&gt; </w:t>
      </w:r>
      <w:r w:rsidR="0061374F" w:rsidRPr="00AB549F">
        <w:rPr>
          <w:rFonts w:cs="Arial"/>
          <w:sz w:val="20"/>
          <w:szCs w:val="20"/>
        </w:rPr>
        <w:t>d</w:t>
      </w:r>
      <w:r w:rsidRPr="00AB549F">
        <w:rPr>
          <w:rFonts w:cs="Arial"/>
          <w:sz w:val="20"/>
          <w:szCs w:val="20"/>
        </w:rPr>
        <w:t xml:space="preserve">el Cliente </w:t>
      </w:r>
      <w:r w:rsidR="0061374F" w:rsidRPr="00AB549F">
        <w:rPr>
          <w:rFonts w:cs="Arial"/>
          <w:sz w:val="20"/>
          <w:szCs w:val="20"/>
        </w:rPr>
        <w:t>seleccionado como filtro</w:t>
      </w:r>
      <w:r w:rsidRPr="00AB549F">
        <w:rPr>
          <w:rFonts w:cs="Arial"/>
          <w:sz w:val="20"/>
          <w:szCs w:val="20"/>
        </w:rPr>
        <w:t>, separados por un guion medio, ejemplo: “Clave – Razón Social”.</w:t>
      </w:r>
      <w:r w:rsidR="0061374F" w:rsidRPr="00AB549F">
        <w:rPr>
          <w:rFonts w:cs="Arial"/>
          <w:sz w:val="20"/>
          <w:szCs w:val="20"/>
        </w:rPr>
        <w:t xml:space="preserve"> </w:t>
      </w:r>
      <w:r w:rsidR="0061374F" w:rsidRPr="00AB549F">
        <w:rPr>
          <w:sz w:val="20"/>
          <w:szCs w:val="20"/>
          <w:lang w:eastAsia="en-US"/>
        </w:rPr>
        <w:t>En caso de que no se haya seleccionado un Cliente como filtro, se presenta la leyenda “Todos”.</w:t>
      </w:r>
    </w:p>
    <w:p w:rsidR="00FA2D1A" w:rsidRPr="00AB549F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Fecha:</w:t>
      </w:r>
      <w:r w:rsidRPr="00AB549F">
        <w:rPr>
          <w:rFonts w:cs="Arial"/>
          <w:sz w:val="20"/>
          <w:szCs w:val="20"/>
        </w:rPr>
        <w:t xml:space="preserve"> Se presenta </w:t>
      </w:r>
      <w:r w:rsidR="00FF7520" w:rsidRPr="00AB549F">
        <w:rPr>
          <w:rFonts w:cs="Arial"/>
          <w:sz w:val="20"/>
          <w:szCs w:val="20"/>
        </w:rPr>
        <w:t>la fecha o rango</w:t>
      </w:r>
      <w:r w:rsidRPr="00AB549F">
        <w:rPr>
          <w:rFonts w:cs="Arial"/>
          <w:sz w:val="20"/>
          <w:szCs w:val="20"/>
        </w:rPr>
        <w:t xml:space="preserve"> </w:t>
      </w:r>
      <w:r w:rsidR="00FF7520" w:rsidRPr="00AB549F">
        <w:rPr>
          <w:rFonts w:cs="Arial"/>
          <w:sz w:val="20"/>
          <w:szCs w:val="20"/>
        </w:rPr>
        <w:t xml:space="preserve">de </w:t>
      </w:r>
      <w:r w:rsidRPr="00AB549F">
        <w:rPr>
          <w:rFonts w:cs="Arial"/>
          <w:sz w:val="20"/>
          <w:szCs w:val="20"/>
        </w:rPr>
        <w:t>fecha</w:t>
      </w:r>
      <w:r w:rsidR="00FF7520" w:rsidRPr="00AB549F">
        <w:rPr>
          <w:rFonts w:cs="Arial"/>
          <w:sz w:val="20"/>
          <w:szCs w:val="20"/>
        </w:rPr>
        <w:t>s</w:t>
      </w:r>
      <w:r w:rsidRPr="00AB549F">
        <w:rPr>
          <w:rFonts w:cs="Arial"/>
          <w:sz w:val="20"/>
          <w:szCs w:val="20"/>
        </w:rPr>
        <w:t xml:space="preserve"> seleccionada</w:t>
      </w:r>
      <w:r w:rsidR="00FF7520" w:rsidRPr="00AB549F">
        <w:rPr>
          <w:rFonts w:cs="Arial"/>
          <w:sz w:val="20"/>
          <w:szCs w:val="20"/>
        </w:rPr>
        <w:t>(s)</w:t>
      </w:r>
      <w:r w:rsidRPr="00AB549F">
        <w:rPr>
          <w:rFonts w:cs="Arial"/>
          <w:sz w:val="20"/>
          <w:szCs w:val="20"/>
        </w:rPr>
        <w:t xml:space="preserve"> como filtro, en formato </w:t>
      </w:r>
      <w:r w:rsidRPr="00AB549F">
        <w:rPr>
          <w:sz w:val="20"/>
          <w:szCs w:val="20"/>
          <w:lang w:eastAsia="en-US"/>
        </w:rPr>
        <w:t>dd/mm/aaaa.</w:t>
      </w:r>
      <w:r w:rsidRPr="00AB549F">
        <w:rPr>
          <w:rFonts w:cs="Arial"/>
          <w:sz w:val="20"/>
          <w:szCs w:val="20"/>
        </w:rPr>
        <w:t xml:space="preserve"> </w:t>
      </w:r>
      <w:r w:rsidR="0061374F" w:rsidRPr="00AB549F">
        <w:rPr>
          <w:sz w:val="20"/>
          <w:szCs w:val="20"/>
          <w:lang w:eastAsia="en-US"/>
        </w:rPr>
        <w:t>En caso de que no se haya seleccionado una fecha como filtro, se presenta la leyenda “Todas”.</w:t>
      </w:r>
    </w:p>
    <w:p w:rsidR="008C5381" w:rsidRPr="004C36D0" w:rsidRDefault="008C5381" w:rsidP="008C5381">
      <w:pPr>
        <w:pStyle w:val="Prrafodelista"/>
        <w:numPr>
          <w:ilvl w:val="0"/>
          <w:numId w:val="6"/>
        </w:numPr>
        <w:rPr>
          <w:rFonts w:cs="Arial"/>
          <w:sz w:val="20"/>
          <w:szCs w:val="20"/>
          <w:highlight w:val="cyan"/>
        </w:rPr>
      </w:pPr>
      <w:r w:rsidRPr="004C36D0">
        <w:rPr>
          <w:rFonts w:cs="Arial"/>
          <w:sz w:val="20"/>
          <w:szCs w:val="20"/>
          <w:highlight w:val="cyan"/>
        </w:rPr>
        <w:t>Se obtienen los pedidos solo si &lt;&lt;TransProd.TipoPedido &lt;&gt; 9&gt; o &lt;TransProd.TipoPedido = 9&gt; y &lt;TransProd.FacturaId = 1&gt;&gt;:</w:t>
      </w:r>
      <w:bookmarkStart w:id="26" w:name="_GoBack"/>
      <w:bookmarkEnd w:id="26"/>
    </w:p>
    <w:p w:rsidR="00332DE5" w:rsidRPr="00AB549F" w:rsidRDefault="00332DE5" w:rsidP="0061374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presenta la siguiente información</w:t>
      </w:r>
      <w:r w:rsidR="00B7751F" w:rsidRPr="00AB549F">
        <w:rPr>
          <w:rFonts w:cs="Arial"/>
          <w:sz w:val="20"/>
          <w:szCs w:val="20"/>
        </w:rPr>
        <w:t xml:space="preserve">, ordenándola </w:t>
      </w:r>
      <w:r w:rsidR="00B7751F" w:rsidRPr="00AB549F">
        <w:rPr>
          <w:sz w:val="20"/>
          <w:szCs w:val="20"/>
          <w:lang w:eastAsia="en-US"/>
        </w:rPr>
        <w:t>de manera ascendente</w:t>
      </w:r>
      <w:r w:rsidR="00120639" w:rsidRPr="00AB549F">
        <w:rPr>
          <w:sz w:val="20"/>
          <w:szCs w:val="20"/>
          <w:lang w:eastAsia="en-US"/>
        </w:rPr>
        <w:t xml:space="preserve"> en primer lugar</w:t>
      </w:r>
      <w:r w:rsidR="00B7751F" w:rsidRPr="00AB549F">
        <w:rPr>
          <w:sz w:val="20"/>
          <w:szCs w:val="20"/>
          <w:lang w:eastAsia="en-US"/>
        </w:rPr>
        <w:t xml:space="preserve"> por </w:t>
      </w:r>
      <w:r w:rsidR="00120639" w:rsidRPr="00AB549F">
        <w:rPr>
          <w:sz w:val="20"/>
          <w:szCs w:val="20"/>
          <w:lang w:eastAsia="en-US"/>
        </w:rPr>
        <w:t>la clave del cliente</w:t>
      </w:r>
      <w:r w:rsidR="00DD309D" w:rsidRPr="00AB549F">
        <w:rPr>
          <w:sz w:val="20"/>
          <w:szCs w:val="20"/>
          <w:lang w:eastAsia="en-US"/>
        </w:rPr>
        <w:t xml:space="preserve"> &lt;</w:t>
      </w:r>
      <w:r w:rsidR="00120639" w:rsidRPr="00AB549F">
        <w:rPr>
          <w:sz w:val="20"/>
          <w:szCs w:val="20"/>
          <w:lang w:eastAsia="en-US"/>
        </w:rPr>
        <w:t>Cliente.Clave</w:t>
      </w:r>
      <w:r w:rsidR="00DD309D" w:rsidRPr="00AB549F">
        <w:rPr>
          <w:sz w:val="20"/>
          <w:szCs w:val="20"/>
          <w:lang w:eastAsia="en-US"/>
        </w:rPr>
        <w:t>&gt;</w:t>
      </w:r>
      <w:r w:rsidR="00120639" w:rsidRPr="00AB549F">
        <w:rPr>
          <w:sz w:val="20"/>
          <w:szCs w:val="20"/>
          <w:lang w:eastAsia="en-US"/>
        </w:rPr>
        <w:t xml:space="preserve"> y en segundo lugar por la fecha de creación del pedido &lt;Dia.FechaCaptura&gt;</w:t>
      </w:r>
      <w:r w:rsidRPr="00AB549F">
        <w:rPr>
          <w:rFonts w:cs="Arial"/>
          <w:sz w:val="20"/>
          <w:szCs w:val="20"/>
        </w:rPr>
        <w:t>:</w:t>
      </w:r>
    </w:p>
    <w:p w:rsidR="00622664" w:rsidRPr="00AB549F" w:rsidRDefault="00622664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 xml:space="preserve">Cliente: </w:t>
      </w:r>
      <w:r w:rsidRPr="00AB549F">
        <w:rPr>
          <w:rFonts w:cs="Arial"/>
          <w:sz w:val="20"/>
          <w:szCs w:val="20"/>
        </w:rPr>
        <w:t>Se presenta la clave &lt;Cliente.Clave&gt; y la razón social &lt;Cliente.RazonSocial&gt; obtenidos para el Cliente asociado al pedido, separados por un guion medio, ejemplo: “Clave – Razón Social”. Mostrar de sólo lectura.</w:t>
      </w:r>
    </w:p>
    <w:p w:rsidR="00DD309D" w:rsidRPr="00AB549F" w:rsidRDefault="00332DE5" w:rsidP="004A2C2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 xml:space="preserve">Fecha </w:t>
      </w:r>
      <w:r w:rsidR="00280839" w:rsidRPr="00AB549F">
        <w:rPr>
          <w:rFonts w:cs="Arial"/>
          <w:b/>
          <w:sz w:val="20"/>
          <w:szCs w:val="20"/>
        </w:rPr>
        <w:t>Pedido</w:t>
      </w:r>
      <w:r w:rsidR="00DD309D" w:rsidRPr="00AB549F">
        <w:rPr>
          <w:rFonts w:cs="Arial"/>
          <w:sz w:val="20"/>
          <w:szCs w:val="20"/>
        </w:rPr>
        <w:t>:</w:t>
      </w:r>
      <w:r w:rsidRPr="00AB549F">
        <w:rPr>
          <w:rFonts w:cs="Arial"/>
          <w:sz w:val="20"/>
          <w:szCs w:val="20"/>
        </w:rPr>
        <w:t xml:space="preserve"> </w:t>
      </w:r>
      <w:r w:rsidR="00DD309D" w:rsidRPr="00AB549F">
        <w:rPr>
          <w:sz w:val="20"/>
          <w:szCs w:val="20"/>
          <w:lang w:eastAsia="en-US"/>
        </w:rPr>
        <w:t xml:space="preserve">Se presenta la información correspondiente a la fecha de </w:t>
      </w:r>
      <w:r w:rsidR="00280839" w:rsidRPr="00AB549F">
        <w:rPr>
          <w:sz w:val="20"/>
          <w:szCs w:val="20"/>
          <w:lang w:eastAsia="en-US"/>
        </w:rPr>
        <w:t>captura del pedido</w:t>
      </w:r>
      <w:r w:rsidR="00DD309D" w:rsidRPr="00AB549F">
        <w:rPr>
          <w:sz w:val="20"/>
          <w:szCs w:val="20"/>
          <w:lang w:eastAsia="en-US"/>
        </w:rPr>
        <w:t xml:space="preserve"> </w:t>
      </w:r>
      <w:r w:rsidR="00280839" w:rsidRPr="00AB549F">
        <w:rPr>
          <w:rFonts w:cs="Arial"/>
          <w:sz w:val="20"/>
          <w:szCs w:val="20"/>
        </w:rPr>
        <w:t xml:space="preserve">&lt;TransProd.FechaCaptura&gt;, </w:t>
      </w:r>
      <w:r w:rsidR="00DD309D" w:rsidRPr="00AB549F">
        <w:rPr>
          <w:sz w:val="20"/>
          <w:szCs w:val="20"/>
          <w:lang w:eastAsia="en-US"/>
        </w:rPr>
        <w:t xml:space="preserve">en formato </w:t>
      </w:r>
      <w:r w:rsidR="00DD309D" w:rsidRPr="00AB549F">
        <w:rPr>
          <w:sz w:val="20"/>
          <w:szCs w:val="20"/>
          <w:lang w:val="es-MX" w:eastAsia="en-US"/>
        </w:rPr>
        <w:t>dd/mm/aaaa.</w:t>
      </w:r>
    </w:p>
    <w:p w:rsidR="00280839" w:rsidRPr="00AB549F" w:rsidRDefault="00C1133C" w:rsidP="0061374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Folio</w:t>
      </w:r>
      <w:r w:rsidR="00280839" w:rsidRPr="00AB549F">
        <w:rPr>
          <w:rFonts w:cs="Arial"/>
          <w:b/>
          <w:sz w:val="20"/>
          <w:szCs w:val="20"/>
        </w:rPr>
        <w:t xml:space="preserve"> Pedido</w:t>
      </w:r>
      <w:r w:rsidR="005A0AEE" w:rsidRPr="00AB549F">
        <w:rPr>
          <w:rFonts w:cs="Arial"/>
          <w:b/>
          <w:sz w:val="20"/>
          <w:szCs w:val="20"/>
        </w:rPr>
        <w:t xml:space="preserve"> </w:t>
      </w:r>
      <w:r w:rsidR="001816F9">
        <w:rPr>
          <w:rFonts w:cs="Arial"/>
          <w:b/>
          <w:sz w:val="20"/>
          <w:szCs w:val="20"/>
        </w:rPr>
        <w:t>Protheus</w:t>
      </w:r>
      <w:r w:rsidR="00280839" w:rsidRPr="00AB549F">
        <w:rPr>
          <w:rFonts w:cs="Arial"/>
          <w:b/>
          <w:sz w:val="20"/>
          <w:szCs w:val="20"/>
        </w:rPr>
        <w:t>:</w:t>
      </w:r>
      <w:r w:rsidR="00856F95" w:rsidRPr="00AB549F">
        <w:rPr>
          <w:rFonts w:cs="Arial"/>
          <w:b/>
          <w:sz w:val="20"/>
          <w:szCs w:val="20"/>
        </w:rPr>
        <w:t xml:space="preserve"> </w:t>
      </w:r>
      <w:r w:rsidR="00856F95" w:rsidRPr="00AB549F">
        <w:rPr>
          <w:rFonts w:cs="Arial"/>
          <w:sz w:val="20"/>
          <w:szCs w:val="20"/>
        </w:rPr>
        <w:t>Se presenta el núm</w:t>
      </w:r>
      <w:r w:rsidR="00AE4BFE">
        <w:rPr>
          <w:rFonts w:cs="Arial"/>
          <w:sz w:val="20"/>
          <w:szCs w:val="20"/>
        </w:rPr>
        <w:t>ero de pedido confirmado por</w:t>
      </w:r>
      <w:r w:rsidR="001761D5">
        <w:rPr>
          <w:rFonts w:cs="Arial"/>
          <w:sz w:val="20"/>
          <w:szCs w:val="20"/>
        </w:rPr>
        <w:t xml:space="preserve"> el ERP</w:t>
      </w:r>
      <w:r w:rsidR="005A0AEE" w:rsidRPr="00AB549F">
        <w:rPr>
          <w:rFonts w:cs="Arial"/>
          <w:sz w:val="20"/>
          <w:szCs w:val="20"/>
        </w:rPr>
        <w:t xml:space="preserve"> </w:t>
      </w:r>
      <w:r w:rsidR="001761D5">
        <w:rPr>
          <w:rFonts w:cs="Arial"/>
          <w:sz w:val="20"/>
          <w:szCs w:val="20"/>
        </w:rPr>
        <w:t>(</w:t>
      </w:r>
      <w:r w:rsidR="001816F9">
        <w:rPr>
          <w:rFonts w:cs="Arial"/>
          <w:sz w:val="20"/>
          <w:szCs w:val="20"/>
        </w:rPr>
        <w:t>Protheus</w:t>
      </w:r>
      <w:r w:rsidR="001761D5">
        <w:rPr>
          <w:rFonts w:cs="Arial"/>
          <w:sz w:val="20"/>
          <w:szCs w:val="20"/>
        </w:rPr>
        <w:t>)</w:t>
      </w:r>
      <w:r w:rsidR="00856F95" w:rsidRPr="00AB549F">
        <w:rPr>
          <w:rFonts w:cs="Arial"/>
          <w:sz w:val="20"/>
          <w:szCs w:val="20"/>
        </w:rPr>
        <w:t xml:space="preserve"> &lt;TRP</w:t>
      </w:r>
      <w:r w:rsidR="00110573">
        <w:rPr>
          <w:rFonts w:cs="Arial"/>
          <w:sz w:val="20"/>
          <w:szCs w:val="20"/>
        </w:rPr>
        <w:t>VtaAcreditada.PedidoAdicional&gt;.</w:t>
      </w:r>
    </w:p>
    <w:p w:rsidR="0091154C" w:rsidRPr="001927FA" w:rsidRDefault="001927FA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  <w:highlight w:val="yellow"/>
        </w:rPr>
      </w:pPr>
      <w:r>
        <w:rPr>
          <w:rFonts w:cs="Arial"/>
          <w:b/>
          <w:sz w:val="20"/>
          <w:szCs w:val="20"/>
          <w:highlight w:val="yellow"/>
        </w:rPr>
        <w:t xml:space="preserve">Total </w:t>
      </w:r>
      <w:r w:rsidR="0091154C" w:rsidRPr="001927FA">
        <w:rPr>
          <w:rFonts w:cs="Arial"/>
          <w:b/>
          <w:sz w:val="20"/>
          <w:szCs w:val="20"/>
          <w:highlight w:val="yellow"/>
        </w:rPr>
        <w:t xml:space="preserve">Antes de Impuestos: </w:t>
      </w:r>
      <w:r w:rsidR="0091154C" w:rsidRPr="001927FA">
        <w:rPr>
          <w:rFonts w:cs="Arial"/>
          <w:sz w:val="20"/>
          <w:szCs w:val="20"/>
          <w:highlight w:val="yellow"/>
        </w:rPr>
        <w:t>Se presenta el total antes de impuestos &lt;TRPVtaAcreditada.Observaciones2&gt;.</w:t>
      </w:r>
    </w:p>
    <w:p w:rsidR="00280839" w:rsidRPr="00C120D9" w:rsidRDefault="00280839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120D9">
        <w:rPr>
          <w:rFonts w:cs="Arial"/>
          <w:b/>
          <w:sz w:val="20"/>
          <w:szCs w:val="20"/>
        </w:rPr>
        <w:t>Estatus:</w:t>
      </w:r>
      <w:r w:rsidR="00856F95" w:rsidRPr="00C120D9">
        <w:rPr>
          <w:rFonts w:cs="Arial"/>
          <w:b/>
          <w:sz w:val="20"/>
          <w:szCs w:val="20"/>
        </w:rPr>
        <w:t xml:space="preserve"> </w:t>
      </w:r>
      <w:r w:rsidR="007D0C3E">
        <w:rPr>
          <w:rFonts w:cs="Arial"/>
          <w:sz w:val="20"/>
          <w:szCs w:val="20"/>
        </w:rPr>
        <w:t>Se presenta el estatus del pedido enviado por el ERP (</w:t>
      </w:r>
      <w:r w:rsidR="001816F9">
        <w:rPr>
          <w:rFonts w:cs="Arial"/>
          <w:sz w:val="20"/>
          <w:szCs w:val="20"/>
        </w:rPr>
        <w:t>Protheus</w:t>
      </w:r>
      <w:r w:rsidR="007D0C3E">
        <w:rPr>
          <w:rFonts w:cs="Arial"/>
          <w:sz w:val="20"/>
          <w:szCs w:val="20"/>
        </w:rPr>
        <w:t>)</w:t>
      </w:r>
      <w:r w:rsidR="00BF3542">
        <w:rPr>
          <w:rFonts w:cs="Arial"/>
          <w:sz w:val="20"/>
          <w:szCs w:val="20"/>
        </w:rPr>
        <w:t>, si &lt;</w:t>
      </w:r>
      <w:r w:rsidR="00C341AD">
        <w:rPr>
          <w:rFonts w:cs="Arial"/>
          <w:sz w:val="20"/>
          <w:szCs w:val="20"/>
        </w:rPr>
        <w:t>TRPVtaAcreditada.</w:t>
      </w:r>
      <w:r w:rsidR="005A5484">
        <w:rPr>
          <w:rFonts w:cs="Arial"/>
          <w:sz w:val="20"/>
          <w:szCs w:val="20"/>
        </w:rPr>
        <w:t xml:space="preserve">Observaciones = </w:t>
      </w:r>
      <w:r w:rsidR="007D0C3E">
        <w:rPr>
          <w:rFonts w:cs="Arial"/>
          <w:sz w:val="20"/>
          <w:szCs w:val="20"/>
        </w:rPr>
        <w:t>“</w:t>
      </w:r>
      <w:r w:rsidR="005A5484">
        <w:rPr>
          <w:rFonts w:cs="Arial"/>
          <w:sz w:val="20"/>
          <w:szCs w:val="20"/>
        </w:rPr>
        <w:t>00</w:t>
      </w:r>
      <w:r w:rsidR="007D0C3E">
        <w:rPr>
          <w:rFonts w:cs="Arial"/>
          <w:sz w:val="20"/>
          <w:szCs w:val="20"/>
        </w:rPr>
        <w:t>”</w:t>
      </w:r>
      <w:r w:rsidR="00BF3542">
        <w:rPr>
          <w:rFonts w:cs="Arial"/>
          <w:sz w:val="20"/>
          <w:szCs w:val="20"/>
        </w:rPr>
        <w:t>&gt;</w:t>
      </w:r>
      <w:r w:rsidR="005A5484">
        <w:rPr>
          <w:rFonts w:cs="Arial"/>
          <w:sz w:val="20"/>
          <w:szCs w:val="20"/>
        </w:rPr>
        <w:t xml:space="preserve"> entonces se muestra la leyenda “Liberado”, si &lt;</w:t>
      </w:r>
      <w:r w:rsidR="00C341AD">
        <w:rPr>
          <w:rFonts w:cs="Arial"/>
          <w:sz w:val="20"/>
          <w:szCs w:val="20"/>
        </w:rPr>
        <w:t>TRPVtaAcreditada.</w:t>
      </w:r>
      <w:r w:rsidR="005A5484">
        <w:rPr>
          <w:rFonts w:cs="Arial"/>
          <w:sz w:val="20"/>
          <w:szCs w:val="20"/>
        </w:rPr>
        <w:t xml:space="preserve">Observaciones = </w:t>
      </w:r>
      <w:r w:rsidR="007D0C3E">
        <w:rPr>
          <w:rFonts w:cs="Arial"/>
          <w:sz w:val="20"/>
          <w:szCs w:val="20"/>
        </w:rPr>
        <w:t>“</w:t>
      </w:r>
      <w:r w:rsidR="005A5484">
        <w:rPr>
          <w:rFonts w:cs="Arial"/>
          <w:sz w:val="20"/>
          <w:szCs w:val="20"/>
        </w:rPr>
        <w:t>01</w:t>
      </w:r>
      <w:r w:rsidR="007D0C3E">
        <w:rPr>
          <w:rFonts w:cs="Arial"/>
          <w:sz w:val="20"/>
          <w:szCs w:val="20"/>
        </w:rPr>
        <w:t>”</w:t>
      </w:r>
      <w:r w:rsidR="005A5484">
        <w:rPr>
          <w:rFonts w:cs="Arial"/>
          <w:sz w:val="20"/>
          <w:szCs w:val="20"/>
        </w:rPr>
        <w:t>&gt; entonces se muestra la leyenda “Bloqueo Crédito”, si &lt;</w:t>
      </w:r>
      <w:r w:rsidR="00C341AD">
        <w:rPr>
          <w:rFonts w:cs="Arial"/>
          <w:sz w:val="20"/>
          <w:szCs w:val="20"/>
        </w:rPr>
        <w:t>TRPVtaAcreditada.</w:t>
      </w:r>
      <w:r w:rsidR="005A5484">
        <w:rPr>
          <w:rFonts w:cs="Arial"/>
          <w:sz w:val="20"/>
          <w:szCs w:val="20"/>
        </w:rPr>
        <w:t xml:space="preserve">Observaciones = </w:t>
      </w:r>
      <w:r w:rsidR="007D0C3E">
        <w:rPr>
          <w:rFonts w:cs="Arial"/>
          <w:sz w:val="20"/>
          <w:szCs w:val="20"/>
        </w:rPr>
        <w:t>“</w:t>
      </w:r>
      <w:r w:rsidR="005A5484">
        <w:rPr>
          <w:rFonts w:cs="Arial"/>
          <w:sz w:val="20"/>
          <w:szCs w:val="20"/>
        </w:rPr>
        <w:t>10</w:t>
      </w:r>
      <w:r w:rsidR="007D0C3E">
        <w:rPr>
          <w:rFonts w:cs="Arial"/>
          <w:sz w:val="20"/>
          <w:szCs w:val="20"/>
        </w:rPr>
        <w:t>”</w:t>
      </w:r>
      <w:r w:rsidR="005A5484">
        <w:rPr>
          <w:rFonts w:cs="Arial"/>
          <w:sz w:val="20"/>
          <w:szCs w:val="20"/>
        </w:rPr>
        <w:t>&gt; entonces se muestra la leyenda “</w:t>
      </w:r>
      <w:r w:rsidR="00AE297C">
        <w:rPr>
          <w:rFonts w:cs="Arial"/>
          <w:sz w:val="20"/>
          <w:szCs w:val="20"/>
        </w:rPr>
        <w:t>Facturado</w:t>
      </w:r>
      <w:r w:rsidR="005A5484">
        <w:rPr>
          <w:rFonts w:cs="Arial"/>
          <w:sz w:val="20"/>
          <w:szCs w:val="20"/>
        </w:rPr>
        <w:t>”</w:t>
      </w:r>
      <w:r w:rsidR="00D83F0A" w:rsidRPr="00D83F0A">
        <w:rPr>
          <w:rFonts w:cs="Arial"/>
          <w:sz w:val="20"/>
          <w:szCs w:val="20"/>
          <w:highlight w:val="green"/>
        </w:rPr>
        <w:t>, Si el pedido está en fase captura &lt;TransProd.TipoFase = 1</w:t>
      </w:r>
      <w:r w:rsidR="00225FE0">
        <w:rPr>
          <w:rFonts w:cs="Arial"/>
          <w:sz w:val="20"/>
          <w:szCs w:val="20"/>
          <w:highlight w:val="green"/>
        </w:rPr>
        <w:t xml:space="preserve"> o 11</w:t>
      </w:r>
      <w:r w:rsidR="00D83F0A" w:rsidRPr="00D83F0A">
        <w:rPr>
          <w:rFonts w:cs="Arial"/>
          <w:sz w:val="20"/>
          <w:szCs w:val="20"/>
          <w:highlight w:val="green"/>
        </w:rPr>
        <w:t>&gt; entonces presentar</w:t>
      </w:r>
      <w:r w:rsidR="00C3088A">
        <w:rPr>
          <w:rFonts w:cs="Arial"/>
          <w:sz w:val="20"/>
          <w:szCs w:val="20"/>
          <w:highlight w:val="green"/>
        </w:rPr>
        <w:t xml:space="preserve"> la leyenda</w:t>
      </w:r>
      <w:r w:rsidR="00D83F0A" w:rsidRPr="00D83F0A">
        <w:rPr>
          <w:rFonts w:cs="Arial"/>
          <w:sz w:val="20"/>
          <w:szCs w:val="20"/>
          <w:highlight w:val="green"/>
        </w:rPr>
        <w:t xml:space="preserve"> “</w:t>
      </w:r>
      <w:r w:rsidR="00D83F0A">
        <w:rPr>
          <w:rFonts w:cs="Arial"/>
          <w:sz w:val="20"/>
          <w:szCs w:val="20"/>
          <w:highlight w:val="green"/>
        </w:rPr>
        <w:t>PENDIENTE</w:t>
      </w:r>
      <w:r w:rsidR="00D83F0A" w:rsidRPr="00D83F0A">
        <w:rPr>
          <w:rFonts w:cs="Arial"/>
          <w:sz w:val="20"/>
          <w:szCs w:val="20"/>
          <w:highlight w:val="green"/>
        </w:rPr>
        <w:t>”.</w:t>
      </w:r>
    </w:p>
    <w:p w:rsidR="00F742D2" w:rsidRPr="00F742D2" w:rsidRDefault="00F742D2" w:rsidP="00F742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green"/>
        </w:rPr>
      </w:pPr>
      <w:r w:rsidRPr="00D75A8C">
        <w:rPr>
          <w:rFonts w:cs="Arial"/>
          <w:b/>
          <w:sz w:val="20"/>
          <w:szCs w:val="20"/>
          <w:highlight w:val="green"/>
        </w:rPr>
        <w:t xml:space="preserve">Folio de BackOrder: </w:t>
      </w:r>
      <w:r w:rsidRPr="00D75A8C">
        <w:rPr>
          <w:rFonts w:cs="Arial"/>
          <w:sz w:val="20"/>
          <w:szCs w:val="20"/>
          <w:highlight w:val="green"/>
        </w:rPr>
        <w:t>Se presenta el folio de backorder &lt;TRPVtaAcreditada.FolioNegociacion&gt; donde</w:t>
      </w:r>
      <w:r>
        <w:rPr>
          <w:rFonts w:cs="Arial"/>
          <w:sz w:val="20"/>
          <w:szCs w:val="20"/>
          <w:highlight w:val="green"/>
        </w:rPr>
        <w:t xml:space="preserve"> &lt;TransProd.TransProdId = TRPVtaAcreditada&gt;.</w:t>
      </w:r>
    </w:p>
    <w:p w:rsidR="00280839" w:rsidRPr="00D75A8C" w:rsidRDefault="00280839" w:rsidP="006B5BE5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F6279C">
        <w:rPr>
          <w:rFonts w:cs="Arial"/>
          <w:b/>
          <w:sz w:val="20"/>
          <w:szCs w:val="20"/>
        </w:rPr>
        <w:t>Pedido eRoute:</w:t>
      </w:r>
      <w:r w:rsidR="007A5A50" w:rsidRPr="00F6279C">
        <w:rPr>
          <w:rFonts w:cs="Arial"/>
          <w:b/>
          <w:sz w:val="20"/>
          <w:szCs w:val="20"/>
        </w:rPr>
        <w:t xml:space="preserve"> </w:t>
      </w:r>
      <w:r w:rsidR="007A5A50" w:rsidRPr="00F6279C">
        <w:rPr>
          <w:rFonts w:cs="Arial"/>
          <w:sz w:val="20"/>
          <w:szCs w:val="20"/>
        </w:rPr>
        <w:t>Se presenta el folio del pedido en el sistema</w:t>
      </w:r>
      <w:r w:rsidR="00830CB3" w:rsidRPr="00F6279C">
        <w:rPr>
          <w:rFonts w:cs="Arial"/>
          <w:sz w:val="20"/>
          <w:szCs w:val="20"/>
        </w:rPr>
        <w:t xml:space="preserve"> </w:t>
      </w:r>
      <w:r w:rsidR="006B5BE5" w:rsidRPr="00F6279C">
        <w:rPr>
          <w:rFonts w:cs="Arial"/>
          <w:sz w:val="20"/>
          <w:szCs w:val="20"/>
        </w:rPr>
        <w:t>&lt;TransProd.Folio&gt;</w:t>
      </w:r>
      <w:r w:rsidR="007A5A50" w:rsidRPr="00F6279C">
        <w:rPr>
          <w:rFonts w:cs="Arial"/>
          <w:sz w:val="20"/>
          <w:szCs w:val="20"/>
        </w:rPr>
        <w:t>.</w:t>
      </w:r>
    </w:p>
    <w:p w:rsidR="00280839" w:rsidRPr="00AB549F" w:rsidRDefault="00280839" w:rsidP="0028083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presenta las siguientes columnas:</w:t>
      </w:r>
    </w:p>
    <w:p w:rsidR="00280839" w:rsidRPr="00AB549F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Código</w:t>
      </w:r>
    </w:p>
    <w:p w:rsidR="00280839" w:rsidRPr="00AB549F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Descripción</w:t>
      </w:r>
    </w:p>
    <w:p w:rsidR="00280839" w:rsidRPr="00AB549F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Unidad</w:t>
      </w:r>
    </w:p>
    <w:p w:rsidR="00280839" w:rsidRPr="00AB549F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Cantidad Original</w:t>
      </w:r>
    </w:p>
    <w:p w:rsidR="00280839" w:rsidRPr="00AB549F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Cantidad Confirmada</w:t>
      </w:r>
    </w:p>
    <w:p w:rsidR="00280839" w:rsidRP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280839" w:rsidRPr="00280839" w:rsidRDefault="00280839" w:rsidP="0028083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</w:t>
      </w:r>
      <w:r w:rsidR="00275998">
        <w:rPr>
          <w:rFonts w:cs="Arial"/>
          <w:sz w:val="20"/>
          <w:szCs w:val="20"/>
        </w:rPr>
        <w:t>obtenido para el</w:t>
      </w:r>
      <w:r>
        <w:rPr>
          <w:rFonts w:cs="Arial"/>
          <w:sz w:val="20"/>
          <w:szCs w:val="20"/>
        </w:rPr>
        <w:t xml:space="preserve"> pedido</w:t>
      </w:r>
      <w:r w:rsidR="007852BB">
        <w:rPr>
          <w:rFonts w:cs="Arial"/>
          <w:sz w:val="20"/>
          <w:szCs w:val="20"/>
        </w:rPr>
        <w:t>:</w:t>
      </w:r>
    </w:p>
    <w:p w:rsidR="00E66AEA" w:rsidRDefault="00E66AEA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0A1773">
        <w:rPr>
          <w:rFonts w:cs="Arial"/>
          <w:sz w:val="20"/>
          <w:szCs w:val="20"/>
        </w:rPr>
        <w:t>en la columna correspondiente</w:t>
      </w:r>
      <w:r w:rsidR="00C73A03">
        <w:rPr>
          <w:rFonts w:cs="Arial"/>
          <w:sz w:val="20"/>
          <w:szCs w:val="20"/>
        </w:rPr>
        <w:t>, ordenándola de manera ascendente por la clave del producto &lt;TransProdDetalle.ProductoClave&gt;:</w:t>
      </w:r>
    </w:p>
    <w:p w:rsidR="000A1773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Código</w:t>
      </w:r>
      <w:r w:rsidR="00C73A03" w:rsidRPr="00E018CD">
        <w:rPr>
          <w:rFonts w:cs="Arial"/>
          <w:b/>
          <w:sz w:val="20"/>
          <w:szCs w:val="20"/>
        </w:rPr>
        <w:t>:</w:t>
      </w:r>
      <w:r w:rsidR="00C73A03">
        <w:rPr>
          <w:rFonts w:cs="Arial"/>
          <w:sz w:val="20"/>
          <w:szCs w:val="20"/>
        </w:rPr>
        <w:t xml:space="preserve"> Se presenta la clave del producto &lt;TransProdDetalle.ProductoClave&gt;.</w:t>
      </w:r>
    </w:p>
    <w:p w:rsidR="000A1773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Descripción</w:t>
      </w:r>
      <w:r w:rsidRPr="006D3139">
        <w:rPr>
          <w:b/>
          <w:sz w:val="20"/>
          <w:szCs w:val="20"/>
          <w:lang w:eastAsia="en-US"/>
        </w:rPr>
        <w:t xml:space="preserve">: </w:t>
      </w:r>
      <w:r>
        <w:rPr>
          <w:rFonts w:cs="Arial"/>
          <w:sz w:val="20"/>
          <w:szCs w:val="20"/>
        </w:rPr>
        <w:t xml:space="preserve">Se presenta </w:t>
      </w:r>
      <w:r w:rsidRPr="00FA4D41">
        <w:rPr>
          <w:rFonts w:cs="Arial"/>
          <w:sz w:val="20"/>
          <w:szCs w:val="20"/>
        </w:rPr>
        <w:t>el nombre corto del producto &lt;Producto.Nombre</w:t>
      </w:r>
      <w:r>
        <w:rPr>
          <w:rFonts w:cs="Arial"/>
          <w:sz w:val="20"/>
          <w:szCs w:val="20"/>
        </w:rPr>
        <w:t xml:space="preserve">&gt; donde </w:t>
      </w:r>
      <w:r w:rsidRPr="00FA4D41">
        <w:rPr>
          <w:rFonts w:cs="Arial"/>
          <w:sz w:val="20"/>
          <w:szCs w:val="20"/>
        </w:rPr>
        <w:t>Producto.ProductoClave</w:t>
      </w:r>
      <w:r>
        <w:rPr>
          <w:rFonts w:cs="Arial"/>
          <w:sz w:val="20"/>
          <w:szCs w:val="20"/>
        </w:rPr>
        <w:t xml:space="preserve"> = TransProdDetalle</w:t>
      </w:r>
      <w:r w:rsidRPr="00FA4D41">
        <w:rPr>
          <w:rFonts w:cs="Arial"/>
          <w:sz w:val="20"/>
          <w:szCs w:val="20"/>
        </w:rPr>
        <w:t>.ProductoClave&gt;</w:t>
      </w:r>
      <w:r>
        <w:rPr>
          <w:rFonts w:cs="Arial"/>
          <w:sz w:val="20"/>
          <w:szCs w:val="20"/>
        </w:rPr>
        <w:t>.</w:t>
      </w:r>
    </w:p>
    <w:p w:rsidR="000A1773" w:rsidRP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</w:t>
      </w:r>
      <w:r w:rsidR="00C73A03" w:rsidRPr="00E018CD">
        <w:rPr>
          <w:rFonts w:cs="Arial"/>
          <w:b/>
          <w:sz w:val="20"/>
          <w:szCs w:val="20"/>
        </w:rPr>
        <w:t>:</w:t>
      </w:r>
      <w:r w:rsidR="00C73A03">
        <w:rPr>
          <w:rFonts w:cs="Arial"/>
          <w:sz w:val="20"/>
          <w:szCs w:val="20"/>
        </w:rPr>
        <w:t xml:space="preserve"> </w:t>
      </w:r>
      <w:r>
        <w:rPr>
          <w:sz w:val="20"/>
          <w:szCs w:val="20"/>
        </w:rPr>
        <w:t>Se presenta la descripción de la unidad de venta del producto, para ello ir a &lt;VAVDescripcion&gt; y obtener &lt;VAVDescripcion.Descripcion&gt; donde &lt;VAVDescripcion.VARCodigo = ‘UNIDADV’&gt; y &lt;VAVDescripcion.VAVClave = TransProdDetalle.TipoUnidad&gt;, de acuerdo al tipo de lenguaje configurado para el sistema.</w:t>
      </w:r>
    </w:p>
    <w:p w:rsid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 Original: </w:t>
      </w:r>
      <w:r w:rsidRPr="008F3ECA">
        <w:rPr>
          <w:sz w:val="20"/>
          <w:szCs w:val="20"/>
        </w:rPr>
        <w:t>Se presenta la cantidad de producto</w:t>
      </w:r>
      <w:r>
        <w:rPr>
          <w:sz w:val="20"/>
          <w:szCs w:val="20"/>
        </w:rPr>
        <w:t xml:space="preserve"> solicitada originalmente por el cliente</w:t>
      </w:r>
      <w:r w:rsidRPr="008F3ECA">
        <w:rPr>
          <w:sz w:val="20"/>
          <w:szCs w:val="20"/>
        </w:rPr>
        <w:t xml:space="preserve"> &lt;</w:t>
      </w:r>
      <w:r>
        <w:rPr>
          <w:sz w:val="20"/>
          <w:szCs w:val="20"/>
        </w:rPr>
        <w:t>TransProdDetalle.CantidadOriginal&gt;.</w:t>
      </w:r>
    </w:p>
    <w:p w:rsidR="00DF7E0C" w:rsidRPr="007734BF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DF7E0C">
        <w:rPr>
          <w:rFonts w:cs="Arial"/>
          <w:b/>
          <w:sz w:val="20"/>
          <w:szCs w:val="20"/>
        </w:rPr>
        <w:t>Cantidad Confirmada:</w:t>
      </w:r>
      <w:r>
        <w:rPr>
          <w:rFonts w:cs="Arial"/>
          <w:b/>
          <w:sz w:val="20"/>
          <w:szCs w:val="20"/>
        </w:rPr>
        <w:t xml:space="preserve"> </w:t>
      </w:r>
      <w:r w:rsidRPr="008F3ECA">
        <w:rPr>
          <w:sz w:val="20"/>
          <w:szCs w:val="20"/>
        </w:rPr>
        <w:t xml:space="preserve">Se presenta la cantidad de producto </w:t>
      </w:r>
      <w:r w:rsidR="00AE4BFE">
        <w:rPr>
          <w:sz w:val="20"/>
          <w:szCs w:val="20"/>
        </w:rPr>
        <w:t>confirmada por</w:t>
      </w:r>
      <w:r w:rsidR="005A0AEE">
        <w:rPr>
          <w:sz w:val="20"/>
          <w:szCs w:val="20"/>
        </w:rPr>
        <w:t xml:space="preserve"> </w:t>
      </w:r>
      <w:r w:rsidR="001761D5">
        <w:rPr>
          <w:sz w:val="20"/>
          <w:szCs w:val="20"/>
        </w:rPr>
        <w:t>el ERP (</w:t>
      </w:r>
      <w:r w:rsidR="000272C2">
        <w:rPr>
          <w:sz w:val="20"/>
          <w:szCs w:val="20"/>
        </w:rPr>
        <w:t>Protheus</w:t>
      </w:r>
      <w:r w:rsidR="001761D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8F3ECA">
        <w:rPr>
          <w:sz w:val="20"/>
          <w:szCs w:val="20"/>
        </w:rPr>
        <w:t>&lt;</w:t>
      </w:r>
      <w:r>
        <w:rPr>
          <w:sz w:val="20"/>
          <w:szCs w:val="20"/>
        </w:rPr>
        <w:t>TransProdDetalle.Cantidad&gt;.</w:t>
      </w:r>
    </w:p>
    <w:p w:rsidR="00DF7E0C" w:rsidRPr="00DF7E0C" w:rsidRDefault="00DF7E0C" w:rsidP="00DF7E0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DF7E0C">
        <w:rPr>
          <w:rFonts w:cs="Arial"/>
          <w:b/>
          <w:sz w:val="20"/>
          <w:szCs w:val="20"/>
        </w:rPr>
        <w:t>Total:</w:t>
      </w:r>
      <w:r>
        <w:rPr>
          <w:rFonts w:cs="Arial"/>
          <w:b/>
          <w:sz w:val="20"/>
          <w:szCs w:val="20"/>
        </w:rPr>
        <w:t xml:space="preserve"> </w:t>
      </w:r>
      <w:r w:rsidRPr="008F3ECA">
        <w:rPr>
          <w:sz w:val="20"/>
          <w:szCs w:val="20"/>
        </w:rPr>
        <w:t>Se presenta</w:t>
      </w:r>
      <w:r>
        <w:rPr>
          <w:sz w:val="20"/>
          <w:szCs w:val="20"/>
        </w:rPr>
        <w:t xml:space="preserve"> el</w:t>
      </w:r>
      <w:r w:rsidRPr="008F3ECA">
        <w:rPr>
          <w:sz w:val="20"/>
          <w:szCs w:val="20"/>
        </w:rPr>
        <w:t xml:space="preserve"> </w:t>
      </w:r>
      <w:r w:rsidR="00AE4BFE">
        <w:rPr>
          <w:sz w:val="20"/>
          <w:szCs w:val="20"/>
        </w:rPr>
        <w:t>importe total confirmado por</w:t>
      </w:r>
      <w:r w:rsidR="005A0AEE">
        <w:rPr>
          <w:sz w:val="20"/>
          <w:szCs w:val="20"/>
        </w:rPr>
        <w:t xml:space="preserve"> </w:t>
      </w:r>
      <w:r w:rsidR="001761D5">
        <w:rPr>
          <w:sz w:val="20"/>
          <w:szCs w:val="20"/>
        </w:rPr>
        <w:t>el ERP (</w:t>
      </w:r>
      <w:r w:rsidR="000272C2">
        <w:rPr>
          <w:sz w:val="20"/>
          <w:szCs w:val="20"/>
        </w:rPr>
        <w:t>Protheus</w:t>
      </w:r>
      <w:r w:rsidR="001761D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A82501">
        <w:rPr>
          <w:sz w:val="20"/>
          <w:szCs w:val="20"/>
        </w:rPr>
        <w:t>para</w:t>
      </w:r>
      <w:r>
        <w:rPr>
          <w:sz w:val="20"/>
          <w:szCs w:val="20"/>
        </w:rPr>
        <w:t xml:space="preserve"> la partida del producto en el pedido </w:t>
      </w:r>
      <w:r w:rsidRPr="008F3ECA">
        <w:rPr>
          <w:sz w:val="20"/>
          <w:szCs w:val="20"/>
        </w:rPr>
        <w:t>&lt;</w:t>
      </w:r>
      <w:r>
        <w:rPr>
          <w:sz w:val="20"/>
          <w:szCs w:val="20"/>
        </w:rPr>
        <w:t>TransProdDetalle.</w:t>
      </w:r>
      <w:r w:rsidR="00A82501">
        <w:rPr>
          <w:sz w:val="20"/>
          <w:szCs w:val="20"/>
        </w:rPr>
        <w:t>Total</w:t>
      </w:r>
      <w:r>
        <w:rPr>
          <w:sz w:val="20"/>
          <w:szCs w:val="20"/>
        </w:rPr>
        <w:t>&gt;.</w:t>
      </w:r>
    </w:p>
    <w:p w:rsidR="00C956DA" w:rsidRPr="008A461F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8A461F">
        <w:rPr>
          <w:rFonts w:cs="Arial"/>
          <w:sz w:val="20"/>
          <w:szCs w:val="20"/>
        </w:rPr>
        <w:t xml:space="preserve">Si &lt;el actor selecciona la opción </w:t>
      </w:r>
      <w:r w:rsidRPr="008A461F">
        <w:rPr>
          <w:rFonts w:cs="Arial"/>
          <w:b/>
          <w:sz w:val="20"/>
          <w:szCs w:val="20"/>
        </w:rPr>
        <w:t>Imprimir</w:t>
      </w:r>
      <w:r w:rsidRPr="008A461F">
        <w:rPr>
          <w:rFonts w:cs="Arial"/>
          <w:sz w:val="20"/>
          <w:szCs w:val="20"/>
        </w:rPr>
        <w:t>&gt;</w:t>
      </w:r>
      <w:r w:rsidR="007852BB">
        <w:rPr>
          <w:rFonts w:cs="Arial"/>
          <w:sz w:val="20"/>
          <w:szCs w:val="20"/>
        </w:rPr>
        <w:t>:</w:t>
      </w:r>
    </w:p>
    <w:p w:rsidR="00C956DA" w:rsidRPr="008A461F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 w:rsidRPr="008A461F"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uso </w:t>
      </w:r>
      <w:r w:rsidRPr="008A461F">
        <w:rPr>
          <w:b/>
          <w:sz w:val="20"/>
          <w:szCs w:val="20"/>
          <w:lang w:val="es-MX"/>
        </w:rPr>
        <w:t xml:space="preserve">Imprimir Recibos – RNGENXX </w:t>
      </w:r>
      <w:r w:rsidRPr="008A461F">
        <w:rPr>
          <w:sz w:val="20"/>
          <w:szCs w:val="20"/>
          <w:lang w:val="es-MX"/>
        </w:rPr>
        <w:t>y enviando como paráme</w:t>
      </w:r>
      <w:r w:rsidR="00672240" w:rsidRPr="008A461F">
        <w:rPr>
          <w:sz w:val="20"/>
          <w:szCs w:val="20"/>
          <w:lang w:val="es-MX"/>
        </w:rPr>
        <w:t>tros la siguiente información:</w:t>
      </w:r>
    </w:p>
    <w:p w:rsidR="00C956DA" w:rsidRPr="008A461F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r w:rsidRPr="008A461F">
        <w:rPr>
          <w:sz w:val="20"/>
          <w:lang w:val="es-MX"/>
        </w:rPr>
        <w:t>ListaDocumentos</w:t>
      </w:r>
    </w:p>
    <w:p w:rsidR="00C956DA" w:rsidRPr="008A461F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r w:rsidRPr="008A461F">
        <w:rPr>
          <w:sz w:val="20"/>
          <w:lang w:val="es-MX"/>
        </w:rPr>
        <w:t>ValorReferencia = 1</w:t>
      </w:r>
    </w:p>
    <w:p w:rsidR="00C956DA" w:rsidRPr="008A461F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r w:rsidRPr="008A461F">
        <w:rPr>
          <w:sz w:val="20"/>
          <w:lang w:val="es-MX"/>
        </w:rPr>
        <w:t>LogoSoloPrimerRecibo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  <w:r w:rsidR="007852BB">
        <w:rPr>
          <w:rFonts w:cs="Arial"/>
          <w:sz w:val="20"/>
          <w:szCs w:val="20"/>
        </w:rPr>
        <w:t>: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C90EA7">
          <w:rPr>
            <w:rStyle w:val="Hipervnculo"/>
            <w:rFonts w:cs="Arial"/>
            <w:b/>
            <w:sz w:val="20"/>
            <w:szCs w:val="20"/>
          </w:rPr>
          <w:t>paso 13</w:t>
        </w:r>
      </w:hyperlink>
      <w:r>
        <w:rPr>
          <w:rFonts w:cs="Arial"/>
          <w:sz w:val="20"/>
          <w:szCs w:val="20"/>
        </w:rPr>
        <w:t xml:space="preserve"> del flujo básico</w:t>
      </w:r>
      <w:r w:rsidR="007852BB">
        <w:rPr>
          <w:rFonts w:cs="Arial"/>
          <w:sz w:val="20"/>
          <w:szCs w:val="20"/>
        </w:rPr>
        <w:t>.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r w:rsidRPr="00C839D8">
        <w:rPr>
          <w:rFonts w:cs="Arial"/>
          <w:sz w:val="20"/>
          <w:szCs w:val="20"/>
        </w:rPr>
        <w:t>Finaliza el caso de uso</w:t>
      </w:r>
      <w:r w:rsidR="007852BB">
        <w:rPr>
          <w:rFonts w:cs="Arial"/>
          <w:sz w:val="20"/>
          <w:szCs w:val="20"/>
        </w:rPr>
        <w:t>.</w:t>
      </w:r>
    </w:p>
    <w:bookmarkEnd w:id="27"/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26341909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26341910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49112A">
      <w:pPr>
        <w:pStyle w:val="Ttulo3"/>
        <w:jc w:val="both"/>
      </w:pPr>
      <w:bookmarkStart w:id="33" w:name="_Toc26341911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Pr="0073380D" w:rsidRDefault="00C956DA" w:rsidP="00A53198">
      <w:pPr>
        <w:rPr>
          <w:lang w:eastAsia="es-MX"/>
        </w:rPr>
      </w:pPr>
      <w:bookmarkStart w:id="34" w:name="_AG01_Cancelar"/>
      <w:bookmarkStart w:id="35" w:name="_AG01_Regresar"/>
      <w:bookmarkStart w:id="36" w:name="_Toc52616592"/>
      <w:bookmarkStart w:id="37" w:name="_Toc182735736"/>
      <w:bookmarkEnd w:id="34"/>
      <w:bookmarkEnd w:id="35"/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26341912"/>
      <w:r>
        <w:t>6</w:t>
      </w:r>
      <w:r>
        <w:tab/>
      </w:r>
      <w:r w:rsidR="00481C4A" w:rsidRPr="007A1FC8">
        <w:t>Poscondiciones</w:t>
      </w:r>
      <w:bookmarkEnd w:id="36"/>
      <w:bookmarkEnd w:id="37"/>
      <w:bookmarkEnd w:id="38"/>
    </w:p>
    <w:p w:rsidR="006B5BE5" w:rsidRPr="001975FE" w:rsidRDefault="00EC2F46" w:rsidP="001975FE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Start w:id="39" w:name="_Toc207014958"/>
      <w:bookmarkStart w:id="40" w:name="_Toc207088193"/>
      <w:bookmarkEnd w:id="0"/>
      <w:bookmarkEnd w:id="1"/>
    </w:p>
    <w:p w:rsidR="00FE35AE" w:rsidRPr="00C956DA" w:rsidRDefault="00FE35AE" w:rsidP="00C956DA">
      <w:pPr>
        <w:rPr>
          <w:lang w:val="es-MX" w:eastAsia="es-MX"/>
        </w:rPr>
      </w:pPr>
    </w:p>
    <w:p w:rsidR="00C956DA" w:rsidRPr="0087412C" w:rsidRDefault="000C224B" w:rsidP="00C8633E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1" w:name="_Toc26341913"/>
      <w:r>
        <w:t>10</w:t>
      </w:r>
      <w:r>
        <w:tab/>
      </w:r>
      <w:r w:rsidR="007F4C05">
        <w:t>Firmas de Aceptación</w:t>
      </w:r>
      <w:bookmarkEnd w:id="39"/>
      <w:bookmarkEnd w:id="40"/>
      <w:bookmarkEnd w:id="41"/>
    </w:p>
    <w:p w:rsidR="00C956DA" w:rsidRDefault="00C956DA" w:rsidP="00C956DA">
      <w:pPr>
        <w:pStyle w:val="Listaconvietas"/>
      </w:pPr>
    </w:p>
    <w:p w:rsidR="00D70998" w:rsidRPr="0096413D" w:rsidRDefault="00D70998" w:rsidP="00D7099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</w:tblGrid>
      <w:tr w:rsidR="00D70998" w:rsidRPr="0096413D" w:rsidTr="006C7877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D70998" w:rsidRPr="0096413D" w:rsidRDefault="00D70998" w:rsidP="006C787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D70998" w:rsidRPr="0096413D" w:rsidTr="006C7877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i/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D70998" w:rsidRPr="0096413D" w:rsidTr="006C7877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D70998" w:rsidRPr="0096413D" w:rsidTr="006C7877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510562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25</w:t>
            </w:r>
            <w:r w:rsidR="00D70998" w:rsidRPr="0096413D">
              <w:rPr>
                <w:sz w:val="20"/>
                <w:szCs w:val="20"/>
                <w:lang w:val="es-MX"/>
              </w:rPr>
              <w:t>/</w:t>
            </w:r>
            <w:r w:rsidR="00D70998">
              <w:rPr>
                <w:sz w:val="20"/>
                <w:szCs w:val="20"/>
                <w:lang w:val="es-MX"/>
              </w:rPr>
              <w:t>06</w:t>
            </w:r>
            <w:r w:rsidR="00D70998" w:rsidRPr="0096413D">
              <w:rPr>
                <w:sz w:val="20"/>
                <w:szCs w:val="20"/>
                <w:lang w:val="es-MX"/>
              </w:rPr>
              <w:t>/201</w:t>
            </w:r>
            <w:r w:rsidR="00D70998">
              <w:rPr>
                <w:sz w:val="20"/>
                <w:szCs w:val="20"/>
                <w:lang w:val="es-MX"/>
              </w:rPr>
              <w:t>9</w:t>
            </w:r>
          </w:p>
        </w:tc>
      </w:tr>
    </w:tbl>
    <w:tbl>
      <w:tblPr>
        <w:tblpPr w:leftFromText="141" w:rightFromText="141" w:vertAnchor="text" w:horzAnchor="page" w:tblpX="6346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70998" w:rsidRPr="0096413D" w:rsidTr="006C787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0998" w:rsidRPr="0096413D" w:rsidRDefault="00D70998" w:rsidP="006C7877">
            <w:pPr>
              <w:pStyle w:val="Listaconvietas"/>
            </w:pPr>
          </w:p>
        </w:tc>
      </w:tr>
      <w:tr w:rsidR="00D70998" w:rsidRPr="0096413D" w:rsidTr="006C787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Juan Manuel Rodríguez</w:t>
            </w:r>
          </w:p>
        </w:tc>
      </w:tr>
      <w:tr w:rsidR="00D70998" w:rsidRPr="0096413D" w:rsidTr="006C78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Líder de Proyecto / Departamento de Implementación -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D70998" w:rsidRPr="00200213" w:rsidTr="006C78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C57047" w:rsidRDefault="00510562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25</w:t>
            </w:r>
            <w:r w:rsidR="00D70998" w:rsidRPr="0096413D">
              <w:rPr>
                <w:sz w:val="20"/>
                <w:szCs w:val="20"/>
                <w:lang w:val="es-MX"/>
              </w:rPr>
              <w:t>/</w:t>
            </w:r>
            <w:r w:rsidR="00D70998">
              <w:rPr>
                <w:sz w:val="20"/>
                <w:szCs w:val="20"/>
                <w:lang w:val="es-MX"/>
              </w:rPr>
              <w:t>06</w:t>
            </w:r>
            <w:r w:rsidR="00D70998" w:rsidRPr="0096413D">
              <w:rPr>
                <w:sz w:val="20"/>
                <w:szCs w:val="20"/>
                <w:lang w:val="es-MX"/>
              </w:rPr>
              <w:t>/201</w:t>
            </w:r>
            <w:r w:rsidR="00D70998">
              <w:rPr>
                <w:sz w:val="20"/>
                <w:szCs w:val="20"/>
                <w:lang w:val="es-MX"/>
              </w:rPr>
              <w:t>9</w:t>
            </w:r>
          </w:p>
        </w:tc>
      </w:tr>
    </w:tbl>
    <w:p w:rsidR="00D70998" w:rsidRPr="0096413D" w:rsidRDefault="00D70998" w:rsidP="00D70998">
      <w:pPr>
        <w:rPr>
          <w:iCs/>
          <w:vanish/>
          <w:sz w:val="20"/>
          <w:szCs w:val="20"/>
        </w:rPr>
      </w:pPr>
    </w:p>
    <w:p w:rsidR="00D70998" w:rsidRPr="0096413D" w:rsidRDefault="00D70998" w:rsidP="00D70998">
      <w:pPr>
        <w:tabs>
          <w:tab w:val="center" w:pos="3334"/>
        </w:tabs>
        <w:rPr>
          <w:i/>
          <w:sz w:val="20"/>
          <w:szCs w:val="20"/>
          <w:lang w:val="es-MX"/>
        </w:rPr>
      </w:pPr>
      <w:r w:rsidRPr="0096413D">
        <w:rPr>
          <w:i/>
          <w:sz w:val="20"/>
          <w:szCs w:val="20"/>
          <w:lang w:val="es-MX"/>
        </w:rPr>
        <w:tab/>
      </w:r>
    </w:p>
    <w:p w:rsidR="00D70998" w:rsidRPr="0096413D" w:rsidRDefault="00D70998" w:rsidP="00D70998">
      <w:pPr>
        <w:rPr>
          <w:i/>
          <w:sz w:val="20"/>
          <w:szCs w:val="20"/>
          <w:lang w:val="es-MX"/>
        </w:rPr>
      </w:pPr>
    </w:p>
    <w:p w:rsidR="00D70998" w:rsidRPr="0096413D" w:rsidRDefault="00D70998" w:rsidP="00D70998">
      <w:pPr>
        <w:rPr>
          <w:i/>
          <w:sz w:val="20"/>
          <w:szCs w:val="20"/>
          <w:lang w:val="es-MX"/>
        </w:rPr>
      </w:pPr>
    </w:p>
    <w:p w:rsidR="00D70998" w:rsidRPr="0096413D" w:rsidRDefault="00D70998" w:rsidP="00D70998">
      <w:pPr>
        <w:rPr>
          <w:i/>
          <w:sz w:val="20"/>
          <w:szCs w:val="20"/>
          <w:lang w:val="es-MX"/>
        </w:rPr>
      </w:pPr>
    </w:p>
    <w:p w:rsidR="00D70998" w:rsidRPr="0096413D" w:rsidRDefault="00D70998" w:rsidP="00D70998">
      <w:pPr>
        <w:rPr>
          <w:sz w:val="20"/>
          <w:szCs w:val="20"/>
        </w:rPr>
      </w:pPr>
    </w:p>
    <w:p w:rsidR="00D70998" w:rsidRPr="0096413D" w:rsidRDefault="00D70998" w:rsidP="00D70998">
      <w:pPr>
        <w:rPr>
          <w:sz w:val="20"/>
          <w:szCs w:val="20"/>
          <w:lang w:val="es-MX"/>
        </w:rPr>
      </w:pPr>
    </w:p>
    <w:p w:rsidR="00D70998" w:rsidRPr="0096413D" w:rsidRDefault="00D70998" w:rsidP="00D70998">
      <w:pPr>
        <w:rPr>
          <w:lang w:val="es-MX"/>
        </w:rPr>
      </w:pPr>
    </w:p>
    <w:tbl>
      <w:tblPr>
        <w:tblpPr w:leftFromText="141" w:rightFromText="141" w:vertAnchor="text" w:horzAnchor="margin" w:tblpY="5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70998" w:rsidRPr="0096413D" w:rsidTr="006C7877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D70998" w:rsidRPr="0096413D" w:rsidRDefault="00D70998" w:rsidP="006C787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D70998" w:rsidRPr="0096413D" w:rsidTr="006C7877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>Erik Alejandro Amador Serrano</w:t>
            </w:r>
          </w:p>
        </w:tc>
      </w:tr>
      <w:tr w:rsidR="00D70998" w:rsidRPr="0096413D" w:rsidTr="006C78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D70998" w:rsidRPr="0096413D" w:rsidTr="006C78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510562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25</w:t>
            </w:r>
            <w:r w:rsidR="00D70998" w:rsidRPr="0096413D">
              <w:rPr>
                <w:sz w:val="20"/>
                <w:szCs w:val="20"/>
                <w:lang w:val="es-MX"/>
              </w:rPr>
              <w:t>/</w:t>
            </w:r>
            <w:r w:rsidR="00D70998">
              <w:rPr>
                <w:sz w:val="20"/>
                <w:szCs w:val="20"/>
                <w:lang w:val="es-MX"/>
              </w:rPr>
              <w:t>06</w:t>
            </w:r>
            <w:r w:rsidR="00D70998" w:rsidRPr="0096413D">
              <w:rPr>
                <w:sz w:val="20"/>
                <w:szCs w:val="20"/>
                <w:lang w:val="es-MX"/>
              </w:rPr>
              <w:t>/201</w:t>
            </w:r>
            <w:r w:rsidR="00D70998">
              <w:rPr>
                <w:sz w:val="20"/>
                <w:szCs w:val="20"/>
                <w:lang w:val="es-MX"/>
              </w:rPr>
              <w:t>9</w:t>
            </w:r>
          </w:p>
        </w:tc>
      </w:tr>
    </w:tbl>
    <w:p w:rsidR="00D70998" w:rsidRPr="0096413D" w:rsidRDefault="00D70998" w:rsidP="00D70998">
      <w:pPr>
        <w:rPr>
          <w:lang w:val="es-MX"/>
        </w:rPr>
      </w:pPr>
    </w:p>
    <w:p w:rsidR="00D70998" w:rsidRDefault="00D70998" w:rsidP="00D70998">
      <w:pPr>
        <w:rPr>
          <w:lang w:val="es-MX"/>
        </w:rPr>
      </w:pPr>
    </w:p>
    <w:p w:rsidR="00D70998" w:rsidRDefault="00D70998" w:rsidP="00D70998">
      <w:pPr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BA2" w:rsidRDefault="00BD3BA2" w:rsidP="00514F06">
      <w:pPr>
        <w:pStyle w:val="Ttulo1"/>
      </w:pPr>
      <w:r>
        <w:separator/>
      </w:r>
    </w:p>
  </w:endnote>
  <w:endnote w:type="continuationSeparator" w:id="0">
    <w:p w:rsidR="00BD3BA2" w:rsidRDefault="00BD3BA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C26" w:rsidRDefault="004A2C2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A2C26" w:rsidRDefault="004A2C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A2C26" w:rsidRPr="00596B48" w:rsidTr="00B01427">
      <w:trPr>
        <w:trHeight w:val="539"/>
      </w:trPr>
      <w:tc>
        <w:tcPr>
          <w:tcW w:w="3331" w:type="dxa"/>
        </w:tcPr>
        <w:p w:rsidR="004A2C26" w:rsidRPr="00596B48" w:rsidRDefault="004A2C26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4A2C26" w:rsidRPr="00B01427" w:rsidRDefault="004A2C26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 w:rsidR="001C359C">
            <w:rPr>
              <w:rFonts w:ascii="Arial" w:hAnsi="Arial" w:cs="Arial"/>
            </w:rPr>
            <w:t>9</w:t>
          </w:r>
        </w:p>
      </w:tc>
      <w:tc>
        <w:tcPr>
          <w:tcW w:w="3473" w:type="dxa"/>
        </w:tcPr>
        <w:p w:rsidR="004A2C26" w:rsidRPr="00596B48" w:rsidRDefault="004A2C26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43D71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43D71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A2C26" w:rsidRPr="00596B48" w:rsidRDefault="004A2C26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BA2" w:rsidRDefault="00BD3BA2" w:rsidP="00514F06">
      <w:pPr>
        <w:pStyle w:val="Ttulo1"/>
      </w:pPr>
      <w:r>
        <w:separator/>
      </w:r>
    </w:p>
  </w:footnote>
  <w:footnote w:type="continuationSeparator" w:id="0">
    <w:p w:rsidR="00BD3BA2" w:rsidRDefault="00BD3BA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4A2C26" w:rsidRPr="00375A5D" w:rsidTr="003E5D6F">
      <w:tc>
        <w:tcPr>
          <w:tcW w:w="4604" w:type="dxa"/>
        </w:tcPr>
        <w:p w:rsidR="004A2C26" w:rsidRPr="00375A5D" w:rsidRDefault="004A2C26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A2C26" w:rsidRPr="00375A5D" w:rsidRDefault="004A2C26" w:rsidP="00612F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3F75EB">
            <w:rPr>
              <w:rFonts w:ascii="Tahoma" w:hAnsi="Tahoma" w:cs="Tahoma"/>
              <w:sz w:val="20"/>
              <w:szCs w:val="20"/>
            </w:rPr>
            <w:t>3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4A2C26" w:rsidRPr="00F52321" w:rsidTr="003E5D6F">
      <w:tc>
        <w:tcPr>
          <w:tcW w:w="4604" w:type="dxa"/>
        </w:tcPr>
        <w:p w:rsidR="004A2C26" w:rsidRPr="00BC0D4A" w:rsidRDefault="00480C6D" w:rsidP="00480C6D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CUROLMOV119</w:t>
          </w:r>
          <w:r w:rsidR="004A2C26"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PedidosConfirmados(PRS)</w:t>
          </w:r>
        </w:p>
      </w:tc>
      <w:tc>
        <w:tcPr>
          <w:tcW w:w="4893" w:type="dxa"/>
        </w:tcPr>
        <w:p w:rsidR="004A2C26" w:rsidRPr="005D520D" w:rsidRDefault="004A2C26" w:rsidP="0036327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DD0043">
            <w:rPr>
              <w:rFonts w:ascii="Tahoma" w:hAnsi="Tahoma" w:cs="Tahoma"/>
              <w:sz w:val="20"/>
              <w:szCs w:val="20"/>
            </w:rPr>
            <w:t>: 26</w:t>
          </w:r>
          <w:r w:rsidR="00480C6D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</w:t>
          </w:r>
          <w:r w:rsidR="00480C6D">
            <w:rPr>
              <w:rFonts w:ascii="Tahoma" w:hAnsi="Tahoma" w:cs="Tahoma"/>
              <w:sz w:val="20"/>
              <w:szCs w:val="20"/>
            </w:rPr>
            <w:t>6/2019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</w:tbl>
  <w:p w:rsidR="004A2C26" w:rsidRDefault="004A2C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4A2C26" w:rsidTr="003104A1">
      <w:trPr>
        <w:cantSplit/>
        <w:trHeight w:val="1412"/>
      </w:trPr>
      <w:tc>
        <w:tcPr>
          <w:tcW w:w="10114" w:type="dxa"/>
          <w:vAlign w:val="center"/>
        </w:tcPr>
        <w:p w:rsidR="004A2C26" w:rsidRDefault="004A2C26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4A2C26" w:rsidRPr="00872B53" w:rsidRDefault="004A2C26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4A2C26" w:rsidRDefault="004A2C26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7520141"/>
    <w:multiLevelType w:val="multilevel"/>
    <w:tmpl w:val="7018E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color w:val="auto"/>
        <w:u w:val="none"/>
      </w:rPr>
    </w:lvl>
  </w:abstractNum>
  <w:abstractNum w:abstractNumId="7" w15:restartNumberingAfterBreak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 w15:restartNumberingAfterBreak="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36"/>
  </w:num>
  <w:num w:numId="3">
    <w:abstractNumId w:val="29"/>
  </w:num>
  <w:num w:numId="4">
    <w:abstractNumId w:val="7"/>
  </w:num>
  <w:num w:numId="5">
    <w:abstractNumId w:val="21"/>
  </w:num>
  <w:num w:numId="6">
    <w:abstractNumId w:val="20"/>
  </w:num>
  <w:num w:numId="7">
    <w:abstractNumId w:val="15"/>
  </w:num>
  <w:num w:numId="8">
    <w:abstractNumId w:val="31"/>
  </w:num>
  <w:num w:numId="9">
    <w:abstractNumId w:val="18"/>
  </w:num>
  <w:num w:numId="10">
    <w:abstractNumId w:val="22"/>
  </w:num>
  <w:num w:numId="11">
    <w:abstractNumId w:val="14"/>
  </w:num>
  <w:num w:numId="12">
    <w:abstractNumId w:val="12"/>
  </w:num>
  <w:num w:numId="13">
    <w:abstractNumId w:val="11"/>
  </w:num>
  <w:num w:numId="14">
    <w:abstractNumId w:val="38"/>
  </w:num>
  <w:num w:numId="15">
    <w:abstractNumId w:val="17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8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7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3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10"/>
  </w:num>
  <w:num w:numId="37">
    <w:abstractNumId w:val="9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9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50"/>
    <w:rsid w:val="000005DB"/>
    <w:rsid w:val="00000F43"/>
    <w:rsid w:val="000030D7"/>
    <w:rsid w:val="000059B9"/>
    <w:rsid w:val="00006873"/>
    <w:rsid w:val="00007259"/>
    <w:rsid w:val="0000796E"/>
    <w:rsid w:val="00022F2F"/>
    <w:rsid w:val="000233E2"/>
    <w:rsid w:val="000243F2"/>
    <w:rsid w:val="000272C2"/>
    <w:rsid w:val="00031F1E"/>
    <w:rsid w:val="000330BE"/>
    <w:rsid w:val="00033722"/>
    <w:rsid w:val="00033D82"/>
    <w:rsid w:val="00035962"/>
    <w:rsid w:val="00035A3D"/>
    <w:rsid w:val="00035CB6"/>
    <w:rsid w:val="00037466"/>
    <w:rsid w:val="00043406"/>
    <w:rsid w:val="0004340A"/>
    <w:rsid w:val="00043D71"/>
    <w:rsid w:val="00044320"/>
    <w:rsid w:val="00047549"/>
    <w:rsid w:val="00047BA4"/>
    <w:rsid w:val="0005001B"/>
    <w:rsid w:val="000527AA"/>
    <w:rsid w:val="00052F59"/>
    <w:rsid w:val="00055766"/>
    <w:rsid w:val="00061157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0F6A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B7C9A"/>
    <w:rsid w:val="000C224B"/>
    <w:rsid w:val="000C393A"/>
    <w:rsid w:val="000C3BAE"/>
    <w:rsid w:val="000C45BD"/>
    <w:rsid w:val="000C7E8A"/>
    <w:rsid w:val="000D04F1"/>
    <w:rsid w:val="000D276A"/>
    <w:rsid w:val="000D5465"/>
    <w:rsid w:val="000D561D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0573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0639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1D5"/>
    <w:rsid w:val="0017686C"/>
    <w:rsid w:val="00177278"/>
    <w:rsid w:val="001816F9"/>
    <w:rsid w:val="00182B65"/>
    <w:rsid w:val="00183053"/>
    <w:rsid w:val="00183F8B"/>
    <w:rsid w:val="00184046"/>
    <w:rsid w:val="001843E9"/>
    <w:rsid w:val="00185848"/>
    <w:rsid w:val="00187BBB"/>
    <w:rsid w:val="001902DC"/>
    <w:rsid w:val="00191BA5"/>
    <w:rsid w:val="001927A9"/>
    <w:rsid w:val="001927FA"/>
    <w:rsid w:val="00194BF2"/>
    <w:rsid w:val="001975FE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C0553"/>
    <w:rsid w:val="001C330B"/>
    <w:rsid w:val="001C3479"/>
    <w:rsid w:val="001C359C"/>
    <w:rsid w:val="001C37C6"/>
    <w:rsid w:val="001C3830"/>
    <w:rsid w:val="001C6245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4E0B"/>
    <w:rsid w:val="00225DC0"/>
    <w:rsid w:val="00225F50"/>
    <w:rsid w:val="00225FE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0D63"/>
    <w:rsid w:val="00261DEE"/>
    <w:rsid w:val="00261EC0"/>
    <w:rsid w:val="00261ED6"/>
    <w:rsid w:val="002620E3"/>
    <w:rsid w:val="00266C26"/>
    <w:rsid w:val="00266C54"/>
    <w:rsid w:val="0026722C"/>
    <w:rsid w:val="00267CED"/>
    <w:rsid w:val="00271484"/>
    <w:rsid w:val="002728AA"/>
    <w:rsid w:val="00275996"/>
    <w:rsid w:val="00275998"/>
    <w:rsid w:val="0027680F"/>
    <w:rsid w:val="002773C1"/>
    <w:rsid w:val="002775F9"/>
    <w:rsid w:val="00277C26"/>
    <w:rsid w:val="00280839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520D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230B"/>
    <w:rsid w:val="003024A8"/>
    <w:rsid w:val="00303499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B35"/>
    <w:rsid w:val="00360FC5"/>
    <w:rsid w:val="00361E41"/>
    <w:rsid w:val="003627EB"/>
    <w:rsid w:val="00362D50"/>
    <w:rsid w:val="00363275"/>
    <w:rsid w:val="003632B7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17A4"/>
    <w:rsid w:val="0038611C"/>
    <w:rsid w:val="003907BC"/>
    <w:rsid w:val="00393A0C"/>
    <w:rsid w:val="00393FD7"/>
    <w:rsid w:val="00394E22"/>
    <w:rsid w:val="00395226"/>
    <w:rsid w:val="003958ED"/>
    <w:rsid w:val="00395D40"/>
    <w:rsid w:val="003A03DE"/>
    <w:rsid w:val="003A1479"/>
    <w:rsid w:val="003A1DA6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5AED"/>
    <w:rsid w:val="003D5EFB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5EB"/>
    <w:rsid w:val="003F7C15"/>
    <w:rsid w:val="004016DF"/>
    <w:rsid w:val="00402E9B"/>
    <w:rsid w:val="00405C01"/>
    <w:rsid w:val="00411B9E"/>
    <w:rsid w:val="00413A1F"/>
    <w:rsid w:val="00414F3E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7E7"/>
    <w:rsid w:val="00446CD0"/>
    <w:rsid w:val="004515F5"/>
    <w:rsid w:val="0045227F"/>
    <w:rsid w:val="004524B9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0C6D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2C26"/>
    <w:rsid w:val="004A3D61"/>
    <w:rsid w:val="004A3E7F"/>
    <w:rsid w:val="004A3F8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1A4"/>
    <w:rsid w:val="004C78B4"/>
    <w:rsid w:val="004D1824"/>
    <w:rsid w:val="004D36AB"/>
    <w:rsid w:val="004D4207"/>
    <w:rsid w:val="004D45D6"/>
    <w:rsid w:val="004D78E0"/>
    <w:rsid w:val="004E23D0"/>
    <w:rsid w:val="004E3D71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0562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AEE"/>
    <w:rsid w:val="005A0F0D"/>
    <w:rsid w:val="005A38CC"/>
    <w:rsid w:val="005A45B6"/>
    <w:rsid w:val="005A4796"/>
    <w:rsid w:val="005A52A9"/>
    <w:rsid w:val="005A5484"/>
    <w:rsid w:val="005A7C69"/>
    <w:rsid w:val="005B13CD"/>
    <w:rsid w:val="005B1F3C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16D"/>
    <w:rsid w:val="005C6DBF"/>
    <w:rsid w:val="005D1D74"/>
    <w:rsid w:val="005D23A6"/>
    <w:rsid w:val="005D417B"/>
    <w:rsid w:val="005D520D"/>
    <w:rsid w:val="005D7BAA"/>
    <w:rsid w:val="005E1890"/>
    <w:rsid w:val="005E1F9C"/>
    <w:rsid w:val="005E2F2B"/>
    <w:rsid w:val="005E37D4"/>
    <w:rsid w:val="005F3609"/>
    <w:rsid w:val="0060151C"/>
    <w:rsid w:val="0060399E"/>
    <w:rsid w:val="00603CC1"/>
    <w:rsid w:val="00606781"/>
    <w:rsid w:val="006072F8"/>
    <w:rsid w:val="00610041"/>
    <w:rsid w:val="00612AFA"/>
    <w:rsid w:val="00612FF7"/>
    <w:rsid w:val="006132F6"/>
    <w:rsid w:val="0061340C"/>
    <w:rsid w:val="0061374F"/>
    <w:rsid w:val="006140D5"/>
    <w:rsid w:val="00615BC4"/>
    <w:rsid w:val="00615C1E"/>
    <w:rsid w:val="00616072"/>
    <w:rsid w:val="00616478"/>
    <w:rsid w:val="00622664"/>
    <w:rsid w:val="0062269B"/>
    <w:rsid w:val="006232C3"/>
    <w:rsid w:val="00623336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0E6D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2240"/>
    <w:rsid w:val="00674D79"/>
    <w:rsid w:val="00675500"/>
    <w:rsid w:val="00677B5E"/>
    <w:rsid w:val="00677F23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B5BE5"/>
    <w:rsid w:val="006B7F8A"/>
    <w:rsid w:val="006C02A6"/>
    <w:rsid w:val="006C059D"/>
    <w:rsid w:val="006C07E2"/>
    <w:rsid w:val="006C0E6B"/>
    <w:rsid w:val="006C21EF"/>
    <w:rsid w:val="006C3705"/>
    <w:rsid w:val="006C4045"/>
    <w:rsid w:val="006C5969"/>
    <w:rsid w:val="006C7877"/>
    <w:rsid w:val="006D137A"/>
    <w:rsid w:val="006D1AEA"/>
    <w:rsid w:val="006D50F6"/>
    <w:rsid w:val="006D645A"/>
    <w:rsid w:val="006D72F3"/>
    <w:rsid w:val="006D7557"/>
    <w:rsid w:val="006E0133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3DD"/>
    <w:rsid w:val="00765C8F"/>
    <w:rsid w:val="0077082B"/>
    <w:rsid w:val="0077308C"/>
    <w:rsid w:val="007734BF"/>
    <w:rsid w:val="007741B0"/>
    <w:rsid w:val="00775F8E"/>
    <w:rsid w:val="00776829"/>
    <w:rsid w:val="00777555"/>
    <w:rsid w:val="00782519"/>
    <w:rsid w:val="007833A5"/>
    <w:rsid w:val="00784763"/>
    <w:rsid w:val="007852BB"/>
    <w:rsid w:val="00790196"/>
    <w:rsid w:val="00790C54"/>
    <w:rsid w:val="007948BC"/>
    <w:rsid w:val="00797670"/>
    <w:rsid w:val="00797C4E"/>
    <w:rsid w:val="00797FC3"/>
    <w:rsid w:val="007A03B1"/>
    <w:rsid w:val="007A1FC8"/>
    <w:rsid w:val="007A2B8A"/>
    <w:rsid w:val="007A43DA"/>
    <w:rsid w:val="007A5A50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0C3E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0CB3"/>
    <w:rsid w:val="00833ED3"/>
    <w:rsid w:val="0084265E"/>
    <w:rsid w:val="008436D4"/>
    <w:rsid w:val="00843C0F"/>
    <w:rsid w:val="00846CC7"/>
    <w:rsid w:val="008474C7"/>
    <w:rsid w:val="00847B4B"/>
    <w:rsid w:val="00851F47"/>
    <w:rsid w:val="00854263"/>
    <w:rsid w:val="00854ED3"/>
    <w:rsid w:val="008557D4"/>
    <w:rsid w:val="00855CF8"/>
    <w:rsid w:val="00856F95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9640B"/>
    <w:rsid w:val="008A03A1"/>
    <w:rsid w:val="008A0635"/>
    <w:rsid w:val="008A19C2"/>
    <w:rsid w:val="008A251B"/>
    <w:rsid w:val="008A461F"/>
    <w:rsid w:val="008A4D9A"/>
    <w:rsid w:val="008A598A"/>
    <w:rsid w:val="008B107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52D1"/>
    <w:rsid w:val="008C5381"/>
    <w:rsid w:val="008C6912"/>
    <w:rsid w:val="008C75C9"/>
    <w:rsid w:val="008D0632"/>
    <w:rsid w:val="008D08F0"/>
    <w:rsid w:val="008D1DAA"/>
    <w:rsid w:val="008D2D0E"/>
    <w:rsid w:val="008D31AC"/>
    <w:rsid w:val="008E4BED"/>
    <w:rsid w:val="008E4C82"/>
    <w:rsid w:val="008E5416"/>
    <w:rsid w:val="008E5429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2291"/>
    <w:rsid w:val="009032E1"/>
    <w:rsid w:val="0090453B"/>
    <w:rsid w:val="00904A6B"/>
    <w:rsid w:val="009072AB"/>
    <w:rsid w:val="00907F4A"/>
    <w:rsid w:val="0091154C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57148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0768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06905"/>
    <w:rsid w:val="00A0761C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4DD8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32A3"/>
    <w:rsid w:val="00A54B9C"/>
    <w:rsid w:val="00A6084F"/>
    <w:rsid w:val="00A62576"/>
    <w:rsid w:val="00A6310B"/>
    <w:rsid w:val="00A640D5"/>
    <w:rsid w:val="00A644B9"/>
    <w:rsid w:val="00A650BF"/>
    <w:rsid w:val="00A66BED"/>
    <w:rsid w:val="00A671FC"/>
    <w:rsid w:val="00A71DEC"/>
    <w:rsid w:val="00A72134"/>
    <w:rsid w:val="00A74CB0"/>
    <w:rsid w:val="00A75047"/>
    <w:rsid w:val="00A752C5"/>
    <w:rsid w:val="00A7531F"/>
    <w:rsid w:val="00A759D4"/>
    <w:rsid w:val="00A76CA6"/>
    <w:rsid w:val="00A82501"/>
    <w:rsid w:val="00A83771"/>
    <w:rsid w:val="00A846D9"/>
    <w:rsid w:val="00A92C0F"/>
    <w:rsid w:val="00A93594"/>
    <w:rsid w:val="00A950D2"/>
    <w:rsid w:val="00A96448"/>
    <w:rsid w:val="00AA0588"/>
    <w:rsid w:val="00AA06BC"/>
    <w:rsid w:val="00AA4A79"/>
    <w:rsid w:val="00AA5BDC"/>
    <w:rsid w:val="00AA6F79"/>
    <w:rsid w:val="00AB0A4C"/>
    <w:rsid w:val="00AB19EE"/>
    <w:rsid w:val="00AB26F0"/>
    <w:rsid w:val="00AB29E9"/>
    <w:rsid w:val="00AB549F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B8D"/>
    <w:rsid w:val="00AD2CE8"/>
    <w:rsid w:val="00AD2ECD"/>
    <w:rsid w:val="00AD42D8"/>
    <w:rsid w:val="00AD4A0E"/>
    <w:rsid w:val="00AD5FE6"/>
    <w:rsid w:val="00AD67D9"/>
    <w:rsid w:val="00AE067C"/>
    <w:rsid w:val="00AE246F"/>
    <w:rsid w:val="00AE297C"/>
    <w:rsid w:val="00AE361B"/>
    <w:rsid w:val="00AE3FD2"/>
    <w:rsid w:val="00AE4BFE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1B75"/>
    <w:rsid w:val="00B52111"/>
    <w:rsid w:val="00B52BCD"/>
    <w:rsid w:val="00B53891"/>
    <w:rsid w:val="00B54D14"/>
    <w:rsid w:val="00B63115"/>
    <w:rsid w:val="00B63342"/>
    <w:rsid w:val="00B71BC6"/>
    <w:rsid w:val="00B73AD2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41F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1CDA"/>
    <w:rsid w:val="00BD27E3"/>
    <w:rsid w:val="00BD3BA2"/>
    <w:rsid w:val="00BD5C25"/>
    <w:rsid w:val="00BD75B1"/>
    <w:rsid w:val="00BE073E"/>
    <w:rsid w:val="00BE07CB"/>
    <w:rsid w:val="00BE0CE1"/>
    <w:rsid w:val="00BE234E"/>
    <w:rsid w:val="00BE39A4"/>
    <w:rsid w:val="00BE4269"/>
    <w:rsid w:val="00BE439C"/>
    <w:rsid w:val="00BE60E1"/>
    <w:rsid w:val="00BE623E"/>
    <w:rsid w:val="00BE79B6"/>
    <w:rsid w:val="00BF192E"/>
    <w:rsid w:val="00BF3542"/>
    <w:rsid w:val="00BF5175"/>
    <w:rsid w:val="00BF5640"/>
    <w:rsid w:val="00BF7837"/>
    <w:rsid w:val="00BF7981"/>
    <w:rsid w:val="00C00063"/>
    <w:rsid w:val="00C010FC"/>
    <w:rsid w:val="00C01177"/>
    <w:rsid w:val="00C0129A"/>
    <w:rsid w:val="00C01D3C"/>
    <w:rsid w:val="00C02DAB"/>
    <w:rsid w:val="00C0691D"/>
    <w:rsid w:val="00C07145"/>
    <w:rsid w:val="00C1133C"/>
    <w:rsid w:val="00C11A36"/>
    <w:rsid w:val="00C120D9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088A"/>
    <w:rsid w:val="00C31805"/>
    <w:rsid w:val="00C326A5"/>
    <w:rsid w:val="00C334D1"/>
    <w:rsid w:val="00C341AD"/>
    <w:rsid w:val="00C35450"/>
    <w:rsid w:val="00C36371"/>
    <w:rsid w:val="00C40071"/>
    <w:rsid w:val="00C4021F"/>
    <w:rsid w:val="00C404BD"/>
    <w:rsid w:val="00C40DC3"/>
    <w:rsid w:val="00C4257C"/>
    <w:rsid w:val="00C4538C"/>
    <w:rsid w:val="00C466C6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764BA"/>
    <w:rsid w:val="00C804FF"/>
    <w:rsid w:val="00C81658"/>
    <w:rsid w:val="00C81C29"/>
    <w:rsid w:val="00C8344D"/>
    <w:rsid w:val="00C839D8"/>
    <w:rsid w:val="00C83BE3"/>
    <w:rsid w:val="00C8633E"/>
    <w:rsid w:val="00C86FCD"/>
    <w:rsid w:val="00C90EA7"/>
    <w:rsid w:val="00C91EFA"/>
    <w:rsid w:val="00C93266"/>
    <w:rsid w:val="00C94AC8"/>
    <w:rsid w:val="00C94F98"/>
    <w:rsid w:val="00C956DA"/>
    <w:rsid w:val="00C97546"/>
    <w:rsid w:val="00C97A80"/>
    <w:rsid w:val="00CA2333"/>
    <w:rsid w:val="00CA3035"/>
    <w:rsid w:val="00CA47E8"/>
    <w:rsid w:val="00CA728F"/>
    <w:rsid w:val="00CB0234"/>
    <w:rsid w:val="00CB0BD3"/>
    <w:rsid w:val="00CB3A2E"/>
    <w:rsid w:val="00CB3B89"/>
    <w:rsid w:val="00CB4B8F"/>
    <w:rsid w:val="00CB4F8B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219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70998"/>
    <w:rsid w:val="00D730A8"/>
    <w:rsid w:val="00D751A5"/>
    <w:rsid w:val="00D75A8C"/>
    <w:rsid w:val="00D81A76"/>
    <w:rsid w:val="00D8224D"/>
    <w:rsid w:val="00D83813"/>
    <w:rsid w:val="00D83F0A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0043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898"/>
    <w:rsid w:val="00DF3C27"/>
    <w:rsid w:val="00DF5063"/>
    <w:rsid w:val="00DF617A"/>
    <w:rsid w:val="00DF771F"/>
    <w:rsid w:val="00DF7E0C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26EF3"/>
    <w:rsid w:val="00E30612"/>
    <w:rsid w:val="00E31A10"/>
    <w:rsid w:val="00E325EF"/>
    <w:rsid w:val="00E32F17"/>
    <w:rsid w:val="00E332D7"/>
    <w:rsid w:val="00E35D9B"/>
    <w:rsid w:val="00E3650F"/>
    <w:rsid w:val="00E36A76"/>
    <w:rsid w:val="00E36E2B"/>
    <w:rsid w:val="00E36F41"/>
    <w:rsid w:val="00E4334D"/>
    <w:rsid w:val="00E441BE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2BCA"/>
    <w:rsid w:val="00EB4D23"/>
    <w:rsid w:val="00EB6EA1"/>
    <w:rsid w:val="00EB7666"/>
    <w:rsid w:val="00EB78AE"/>
    <w:rsid w:val="00EC1BF2"/>
    <w:rsid w:val="00EC2F46"/>
    <w:rsid w:val="00EC2F83"/>
    <w:rsid w:val="00EC3CC9"/>
    <w:rsid w:val="00EC4214"/>
    <w:rsid w:val="00ED0253"/>
    <w:rsid w:val="00ED0DF4"/>
    <w:rsid w:val="00ED1A2F"/>
    <w:rsid w:val="00ED1F00"/>
    <w:rsid w:val="00ED2A60"/>
    <w:rsid w:val="00ED7BEF"/>
    <w:rsid w:val="00EE0B34"/>
    <w:rsid w:val="00EE102F"/>
    <w:rsid w:val="00EE2029"/>
    <w:rsid w:val="00EE2535"/>
    <w:rsid w:val="00EE4430"/>
    <w:rsid w:val="00EF1328"/>
    <w:rsid w:val="00EF1E70"/>
    <w:rsid w:val="00EF2DD9"/>
    <w:rsid w:val="00EF3B50"/>
    <w:rsid w:val="00F00148"/>
    <w:rsid w:val="00F05941"/>
    <w:rsid w:val="00F10699"/>
    <w:rsid w:val="00F109F6"/>
    <w:rsid w:val="00F1370F"/>
    <w:rsid w:val="00F137B5"/>
    <w:rsid w:val="00F13ADB"/>
    <w:rsid w:val="00F171B4"/>
    <w:rsid w:val="00F207E6"/>
    <w:rsid w:val="00F2158A"/>
    <w:rsid w:val="00F23256"/>
    <w:rsid w:val="00F245AC"/>
    <w:rsid w:val="00F25F20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4B37"/>
    <w:rsid w:val="00F563DB"/>
    <w:rsid w:val="00F563F7"/>
    <w:rsid w:val="00F60C24"/>
    <w:rsid w:val="00F6112B"/>
    <w:rsid w:val="00F6279C"/>
    <w:rsid w:val="00F62936"/>
    <w:rsid w:val="00F70B77"/>
    <w:rsid w:val="00F742D2"/>
    <w:rsid w:val="00F7568E"/>
    <w:rsid w:val="00F802E5"/>
    <w:rsid w:val="00F84052"/>
    <w:rsid w:val="00F87051"/>
    <w:rsid w:val="00F87A50"/>
    <w:rsid w:val="00F87C05"/>
    <w:rsid w:val="00F91A17"/>
    <w:rsid w:val="00F91A24"/>
    <w:rsid w:val="00F936E0"/>
    <w:rsid w:val="00F94849"/>
    <w:rsid w:val="00FA2D1A"/>
    <w:rsid w:val="00FA3494"/>
    <w:rsid w:val="00FA5974"/>
    <w:rsid w:val="00FA72C4"/>
    <w:rsid w:val="00FB2433"/>
    <w:rsid w:val="00FB2E50"/>
    <w:rsid w:val="00FB4D6B"/>
    <w:rsid w:val="00FB4E26"/>
    <w:rsid w:val="00FB62CC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5AE"/>
    <w:rsid w:val="00FE3929"/>
    <w:rsid w:val="00FE3AB4"/>
    <w:rsid w:val="00FF3607"/>
    <w:rsid w:val="00FF36FF"/>
    <w:rsid w:val="00FF4F6E"/>
    <w:rsid w:val="00FF6194"/>
    <w:rsid w:val="00FF7520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77C596"/>
  <w15:docId w15:val="{574DDFDC-5146-49E2-A570-96D7D48D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uiPriority w:val="99"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48694-8462-4553-8D49-13BF3CE1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3256</TotalTime>
  <Pages>8</Pages>
  <Words>1479</Words>
  <Characters>8138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9598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subject/>
  <dc:creator>bjimenez</dc:creator>
  <cp:keywords/>
  <dc:description/>
  <cp:lastModifiedBy>Erik Alejandro Amador Serrano</cp:lastModifiedBy>
  <cp:revision>23</cp:revision>
  <cp:lastPrinted>2008-09-11T22:09:00Z</cp:lastPrinted>
  <dcterms:created xsi:type="dcterms:W3CDTF">2015-10-06T23:38:00Z</dcterms:created>
  <dcterms:modified xsi:type="dcterms:W3CDTF">2020-02-27T21:57:00Z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