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FA4039">
        <w:t>Capturar Traspaso de Inventario – CUROLMOV53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457ADF" w:rsidRDefault="00FE1CAC" w:rsidP="0060151C">
      <w:pPr>
        <w:pStyle w:val="Ttul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D64CB7">
        <w:rPr>
          <w:lang w:val="es-MX"/>
        </w:rPr>
        <w:t>2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3C1480" w:rsidP="003B1A3D">
            <w:pPr>
              <w:pStyle w:val="Tabletext"/>
              <w:jc w:val="center"/>
            </w:pPr>
            <w:r>
              <w:t>03/11/2014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82908" w:rsidRPr="00382908">
              <w:t xml:space="preserve">Capturar </w:t>
            </w:r>
            <w:r w:rsidR="003C1480">
              <w:t>Traspaso de</w:t>
            </w:r>
            <w:r w:rsidR="00E626CF">
              <w:t xml:space="preserve"> Inventario</w:t>
            </w:r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3C1480">
              <w:t xml:space="preserve"> al Estándar de Casos de Uso 1.3</w:t>
            </w:r>
            <w:r w:rsidRPr="00AE2E70">
              <w:t>.</w:t>
            </w:r>
          </w:p>
          <w:p w:rsidR="0031217A" w:rsidRPr="00770F0A" w:rsidRDefault="003C1480" w:rsidP="00770F0A">
            <w:pPr>
              <w:pStyle w:val="Sinespaciado"/>
              <w:rPr>
                <w:sz w:val="20"/>
                <w:szCs w:val="20"/>
              </w:rPr>
            </w:pPr>
            <w:r w:rsidRPr="00770F0A">
              <w:rPr>
                <w:sz w:val="20"/>
                <w:szCs w:val="20"/>
              </w:rPr>
              <w:t>Folio CAI 0003296</w:t>
            </w:r>
          </w:p>
          <w:p w:rsidR="000A6ADC" w:rsidRDefault="003C1480" w:rsidP="00770F0A">
            <w:pPr>
              <w:pStyle w:val="Sinespaciado"/>
            </w:pPr>
            <w:r w:rsidRPr="00770F0A">
              <w:rPr>
                <w:sz w:val="20"/>
                <w:szCs w:val="20"/>
              </w:rPr>
              <w:t>(Route Lite, 1.</w:t>
            </w:r>
            <w:r w:rsidR="00770F0A" w:rsidRPr="00770F0A">
              <w:rPr>
                <w:sz w:val="20"/>
                <w:szCs w:val="20"/>
              </w:rPr>
              <w:t>2</w:t>
            </w:r>
            <w:r w:rsidR="0031217A" w:rsidRPr="00770F0A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A15942" w:rsidRPr="00CA7A7F" w:rsidTr="00DF3C27">
        <w:trPr>
          <w:jc w:val="center"/>
        </w:trPr>
        <w:tc>
          <w:tcPr>
            <w:tcW w:w="2304" w:type="dxa"/>
          </w:tcPr>
          <w:p w:rsidR="00A15942" w:rsidRPr="00E92648" w:rsidRDefault="00A15942" w:rsidP="00A15942">
            <w:pPr>
              <w:pStyle w:val="Tabletext"/>
              <w:jc w:val="center"/>
              <w:rPr>
                <w:highlight w:val="darkGreen"/>
              </w:rPr>
            </w:pPr>
            <w:r>
              <w:rPr>
                <w:highlight w:val="darkGreen"/>
              </w:rPr>
              <w:t>12</w:t>
            </w:r>
            <w:r w:rsidRPr="00E92648">
              <w:rPr>
                <w:highlight w:val="darkGreen"/>
              </w:rPr>
              <w:t>/08/2016</w:t>
            </w:r>
          </w:p>
        </w:tc>
        <w:tc>
          <w:tcPr>
            <w:tcW w:w="1152" w:type="dxa"/>
          </w:tcPr>
          <w:p w:rsidR="00A15942" w:rsidRPr="00E92648" w:rsidRDefault="00A15942" w:rsidP="00A15942">
            <w:pPr>
              <w:pStyle w:val="Tabletext"/>
              <w:jc w:val="center"/>
              <w:rPr>
                <w:highlight w:val="darkGreen"/>
              </w:rPr>
            </w:pPr>
            <w:r w:rsidRPr="00E92648">
              <w:rPr>
                <w:highlight w:val="darkGreen"/>
              </w:rPr>
              <w:t>1.</w:t>
            </w:r>
            <w:r>
              <w:rPr>
                <w:highlight w:val="darkGreen"/>
              </w:rPr>
              <w:t>1</w:t>
            </w:r>
          </w:p>
        </w:tc>
        <w:tc>
          <w:tcPr>
            <w:tcW w:w="3744" w:type="dxa"/>
          </w:tcPr>
          <w:p w:rsidR="00A15942" w:rsidRPr="00E92648" w:rsidRDefault="00A15942" w:rsidP="00A15942">
            <w:pPr>
              <w:pStyle w:val="Tabletext"/>
              <w:jc w:val="left"/>
              <w:rPr>
                <w:highlight w:val="darkGreen"/>
              </w:rPr>
            </w:pPr>
            <w:r w:rsidRPr="00E92648">
              <w:rPr>
                <w:highlight w:val="darkGreen"/>
              </w:rPr>
              <w:t>Mandar llamar la búsqueda simplificada de acuerdo al parámetro &lt;MOTConfiguracion.ManejoDobleUnidad&gt;. (Se documenta funcionalidad de la búsqueda simplificada).</w:t>
            </w:r>
          </w:p>
          <w:p w:rsidR="00A15942" w:rsidRPr="00E92648" w:rsidRDefault="00A15942" w:rsidP="00A15942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E92648">
              <w:rPr>
                <w:sz w:val="20"/>
                <w:szCs w:val="20"/>
                <w:highlight w:val="darkGreen"/>
              </w:rPr>
              <w:t>Folio CAI 0003971</w:t>
            </w:r>
          </w:p>
          <w:p w:rsidR="00A15942" w:rsidRPr="00E92648" w:rsidRDefault="00FF4FE8" w:rsidP="00A15942">
            <w:pPr>
              <w:pStyle w:val="Tabletext"/>
              <w:jc w:val="left"/>
              <w:rPr>
                <w:highlight w:val="darkGreen"/>
              </w:rPr>
            </w:pPr>
            <w:r>
              <w:rPr>
                <w:highlight w:val="darkGreen"/>
              </w:rPr>
              <w:t>(QDL, 1.9.0.0 – 4.14</w:t>
            </w:r>
            <w:r w:rsidR="00A15942" w:rsidRPr="00E92648">
              <w:rPr>
                <w:highlight w:val="darkGreen"/>
              </w:rPr>
              <w:t>.0.0)</w:t>
            </w:r>
          </w:p>
        </w:tc>
        <w:tc>
          <w:tcPr>
            <w:tcW w:w="2304" w:type="dxa"/>
          </w:tcPr>
          <w:p w:rsidR="00A15942" w:rsidRPr="00E92648" w:rsidRDefault="00A15942" w:rsidP="00A15942">
            <w:pPr>
              <w:pStyle w:val="Tabletext"/>
              <w:jc w:val="left"/>
              <w:rPr>
                <w:highlight w:val="darkGreen"/>
              </w:rPr>
            </w:pPr>
            <w:r w:rsidRPr="00E92648">
              <w:rPr>
                <w:highlight w:val="darkGreen"/>
              </w:rPr>
              <w:t>Belem Lizeth Jiménez Arévalo</w:t>
            </w:r>
          </w:p>
        </w:tc>
      </w:tr>
      <w:tr w:rsidR="00D64CB7" w:rsidRPr="00CA7A7F" w:rsidTr="00DF3C27">
        <w:trPr>
          <w:jc w:val="center"/>
        </w:trPr>
        <w:tc>
          <w:tcPr>
            <w:tcW w:w="2304" w:type="dxa"/>
          </w:tcPr>
          <w:p w:rsidR="00D64CB7" w:rsidRPr="004001FA" w:rsidRDefault="00D64CB7" w:rsidP="00D64CB7">
            <w:pPr>
              <w:pStyle w:val="Tabletext"/>
              <w:jc w:val="center"/>
              <w:rPr>
                <w:highlight w:val="darkMagenta"/>
              </w:rPr>
            </w:pPr>
            <w:r>
              <w:rPr>
                <w:highlight w:val="darkMagenta"/>
              </w:rPr>
              <w:t>13</w:t>
            </w:r>
            <w:r w:rsidRPr="004001FA">
              <w:rPr>
                <w:highlight w:val="darkMagenta"/>
              </w:rPr>
              <w:t>/10/2016</w:t>
            </w:r>
          </w:p>
        </w:tc>
        <w:tc>
          <w:tcPr>
            <w:tcW w:w="1152" w:type="dxa"/>
          </w:tcPr>
          <w:p w:rsidR="00D64CB7" w:rsidRPr="004001FA" w:rsidRDefault="00D64CB7" w:rsidP="00D64CB7">
            <w:pPr>
              <w:pStyle w:val="Tabletext"/>
              <w:jc w:val="center"/>
              <w:rPr>
                <w:highlight w:val="darkMagenta"/>
              </w:rPr>
            </w:pPr>
            <w:r>
              <w:rPr>
                <w:highlight w:val="darkMagenta"/>
              </w:rPr>
              <w:t>1.2</w:t>
            </w:r>
          </w:p>
        </w:tc>
        <w:tc>
          <w:tcPr>
            <w:tcW w:w="3744" w:type="dxa"/>
          </w:tcPr>
          <w:p w:rsidR="00D64CB7" w:rsidRPr="004001FA" w:rsidRDefault="00D64CB7" w:rsidP="00D64CB7">
            <w:pPr>
              <w:pStyle w:val="Tabletext"/>
              <w:rPr>
                <w:highlight w:val="darkMagenta"/>
              </w:rPr>
            </w:pPr>
            <w:r w:rsidRPr="004001FA">
              <w:rPr>
                <w:highlight w:val="darkMagenta"/>
              </w:rPr>
              <w:t>- Se utilizará el parámetro "TipoClaveProducto" que se encuentra dentro de CONHist para saber si se muestra el teclado numérico o el alfanumérico.</w:t>
            </w:r>
          </w:p>
          <w:p w:rsidR="00D64CB7" w:rsidRPr="004001FA" w:rsidRDefault="00D64CB7" w:rsidP="00D64CB7">
            <w:pPr>
              <w:pStyle w:val="Tabletext"/>
              <w:rPr>
                <w:highlight w:val="darkMagenta"/>
              </w:rPr>
            </w:pPr>
            <w:r w:rsidRPr="004001FA">
              <w:rPr>
                <w:highlight w:val="darkMagenta"/>
              </w:rPr>
              <w:t>- Se utilizará el parámetro "DigitoClaveProd" que se encuentra dentro de CONHist para completar con ceros a la izquierda las claves de Productos capturadas.</w:t>
            </w:r>
          </w:p>
          <w:p w:rsidR="00D64CB7" w:rsidRDefault="00D64CB7" w:rsidP="00D64CB7">
            <w:pPr>
              <w:pStyle w:val="Tabletext"/>
              <w:jc w:val="left"/>
              <w:rPr>
                <w:highlight w:val="darkMagenta"/>
              </w:rPr>
            </w:pPr>
            <w:r w:rsidRPr="004001FA">
              <w:rPr>
                <w:highlight w:val="darkMagenta"/>
              </w:rPr>
              <w:t>NOTA: Al utilizar esta configuración, no se podrá realizar ningún tipo de búsqueda parcial dentro de la pantalla de captura, para la búsqueda se tendrá que utilizar el icono de "Lupa" y la búsqueda la hará con el teclado alfanumérico.</w:t>
            </w:r>
          </w:p>
          <w:p w:rsidR="0015383C" w:rsidRPr="0015383C" w:rsidRDefault="0015383C" w:rsidP="00D64CB7">
            <w:pPr>
              <w:pStyle w:val="Tabletext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1.7.1.1 y se replica a partir de la 1.9.0.0</w:t>
            </w:r>
          </w:p>
          <w:p w:rsidR="00D64CB7" w:rsidRPr="004001FA" w:rsidRDefault="00D64CB7" w:rsidP="00D64CB7">
            <w:pPr>
              <w:pStyle w:val="Sinespaciado"/>
              <w:rPr>
                <w:sz w:val="20"/>
                <w:szCs w:val="20"/>
                <w:highlight w:val="darkMagenta"/>
              </w:rPr>
            </w:pPr>
            <w:r w:rsidRPr="004001FA">
              <w:rPr>
                <w:sz w:val="20"/>
                <w:szCs w:val="20"/>
                <w:highlight w:val="darkMagenta"/>
              </w:rPr>
              <w:t>Folio CAI 0004028</w:t>
            </w:r>
          </w:p>
          <w:p w:rsidR="00D64CB7" w:rsidRPr="004001FA" w:rsidRDefault="00D64CB7" w:rsidP="00D64CB7">
            <w:pPr>
              <w:pStyle w:val="Tabletext"/>
              <w:jc w:val="left"/>
              <w:rPr>
                <w:highlight w:val="darkMagenta"/>
              </w:rPr>
            </w:pPr>
            <w:r w:rsidRPr="004001FA">
              <w:rPr>
                <w:highlight w:val="darkMagenta"/>
              </w:rPr>
              <w:t>(</w:t>
            </w:r>
            <w:r>
              <w:rPr>
                <w:highlight w:val="darkMagenta"/>
              </w:rPr>
              <w:t>Lechera GDL</w:t>
            </w:r>
            <w:r w:rsidRPr="004001FA">
              <w:rPr>
                <w:highlight w:val="darkMagenta"/>
              </w:rPr>
              <w:t xml:space="preserve">, </w:t>
            </w:r>
            <w:r w:rsidR="00BD70B2">
              <w:rPr>
                <w:highlight w:val="darkMagenta"/>
              </w:rPr>
              <w:t xml:space="preserve">1.7.1.1 - </w:t>
            </w:r>
            <w:r w:rsidRPr="004001FA">
              <w:rPr>
                <w:highlight w:val="darkMagenta"/>
              </w:rPr>
              <w:t>4.12.1.1)</w:t>
            </w:r>
          </w:p>
        </w:tc>
        <w:tc>
          <w:tcPr>
            <w:tcW w:w="2304" w:type="dxa"/>
          </w:tcPr>
          <w:p w:rsidR="00D64CB7" w:rsidRPr="004001FA" w:rsidRDefault="00D64CB7" w:rsidP="00D64CB7">
            <w:pPr>
              <w:pStyle w:val="Tabletext"/>
              <w:jc w:val="left"/>
              <w:rPr>
                <w:highlight w:val="darkMagenta"/>
              </w:rPr>
            </w:pPr>
            <w:r w:rsidRPr="004001FA">
              <w:rPr>
                <w:highlight w:val="darkMagenta"/>
              </w:rPr>
              <w:t>Belem Lizeth Jiménez Arévalo</w:t>
            </w:r>
          </w:p>
        </w:tc>
      </w:tr>
      <w:tr w:rsidR="00E80596" w:rsidRPr="00CA7A7F" w:rsidTr="00DF3C27">
        <w:trPr>
          <w:jc w:val="center"/>
        </w:trPr>
        <w:tc>
          <w:tcPr>
            <w:tcW w:w="2304" w:type="dxa"/>
          </w:tcPr>
          <w:p w:rsidR="00E80596" w:rsidRPr="00A35FBD" w:rsidRDefault="00E80596" w:rsidP="00E80596">
            <w:pPr>
              <w:pStyle w:val="Tabletext"/>
              <w:jc w:val="center"/>
              <w:rPr>
                <w:highlight w:val="darkGray"/>
              </w:rPr>
            </w:pPr>
            <w:r w:rsidRPr="00A35FBD">
              <w:rPr>
                <w:highlight w:val="darkGray"/>
              </w:rPr>
              <w:t>27/04/2018</w:t>
            </w:r>
          </w:p>
        </w:tc>
        <w:tc>
          <w:tcPr>
            <w:tcW w:w="1152" w:type="dxa"/>
          </w:tcPr>
          <w:p w:rsidR="00E80596" w:rsidRPr="00A35FBD" w:rsidRDefault="00E80596" w:rsidP="00E80596">
            <w:pPr>
              <w:pStyle w:val="Tabletext"/>
              <w:jc w:val="center"/>
              <w:rPr>
                <w:highlight w:val="darkGray"/>
              </w:rPr>
            </w:pPr>
            <w:r>
              <w:rPr>
                <w:highlight w:val="darkGray"/>
              </w:rPr>
              <w:t>1.3</w:t>
            </w:r>
          </w:p>
        </w:tc>
        <w:tc>
          <w:tcPr>
            <w:tcW w:w="3744" w:type="dxa"/>
          </w:tcPr>
          <w:p w:rsidR="00E80596" w:rsidRPr="00A35FBD" w:rsidRDefault="00E80596" w:rsidP="00E80596">
            <w:pPr>
              <w:rPr>
                <w:rFonts w:ascii="Tahoma" w:hAnsi="Tahoma" w:cs="Tahoma"/>
                <w:sz w:val="20"/>
                <w:szCs w:val="20"/>
                <w:highlight w:val="darkGray"/>
              </w:rPr>
            </w:pPr>
            <w:r w:rsidRPr="00A35FBD">
              <w:rPr>
                <w:rFonts w:ascii="Tahoma" w:hAnsi="Tahoma" w:cs="Tahoma"/>
                <w:sz w:val="20"/>
                <w:szCs w:val="20"/>
                <w:highlight w:val="darkGray"/>
              </w:rPr>
              <w:t>Folio CAI: 0004824</w:t>
            </w:r>
          </w:p>
          <w:p w:rsidR="00E80596" w:rsidRPr="00A35FBD" w:rsidRDefault="00E80596" w:rsidP="00E80596">
            <w:pPr>
              <w:rPr>
                <w:rFonts w:ascii="Tahoma" w:hAnsi="Tahoma" w:cs="Tahoma"/>
                <w:sz w:val="20"/>
                <w:szCs w:val="20"/>
                <w:highlight w:val="darkGray"/>
              </w:rPr>
            </w:pPr>
            <w:r w:rsidRPr="00A35FBD">
              <w:rPr>
                <w:rFonts w:ascii="Tahoma" w:hAnsi="Tahoma" w:cs="Tahoma"/>
                <w:sz w:val="20"/>
                <w:szCs w:val="20"/>
                <w:highlight w:val="darkGray"/>
              </w:rPr>
              <w:t>Cuando se lee el código de barras de producto, si regresa más de 1 registro, deberá mostrar un listado con la clave y nombre de producto para que el vendedor seleccione cual desea agregar</w:t>
            </w:r>
          </w:p>
          <w:p w:rsidR="00E80596" w:rsidRPr="00A35FBD" w:rsidRDefault="00E80596" w:rsidP="00E80596">
            <w:pPr>
              <w:rPr>
                <w:rFonts w:ascii="Tahoma" w:hAnsi="Tahoma" w:cs="Tahoma"/>
                <w:sz w:val="20"/>
                <w:szCs w:val="20"/>
                <w:highlight w:val="darkGray"/>
              </w:rPr>
            </w:pPr>
          </w:p>
          <w:p w:rsidR="00E80596" w:rsidRPr="00A35FBD" w:rsidRDefault="00E80596" w:rsidP="00E80596">
            <w:pPr>
              <w:rPr>
                <w:rFonts w:ascii="Tahoma" w:hAnsi="Tahoma" w:cs="Tahoma"/>
                <w:sz w:val="20"/>
                <w:szCs w:val="20"/>
                <w:highlight w:val="darkGray"/>
              </w:rPr>
            </w:pPr>
            <w:r w:rsidRPr="00A35FBD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Se realiza en la versión 1.16.0.0 (BYD)</w:t>
            </w:r>
          </w:p>
        </w:tc>
        <w:tc>
          <w:tcPr>
            <w:tcW w:w="2304" w:type="dxa"/>
          </w:tcPr>
          <w:p w:rsidR="00E80596" w:rsidRPr="00A35FBD" w:rsidRDefault="00E80596" w:rsidP="00E80596">
            <w:pPr>
              <w:pStyle w:val="Tabletext"/>
              <w:jc w:val="center"/>
              <w:rPr>
                <w:rFonts w:ascii="Tahoma" w:hAnsi="Tahoma" w:cs="Tahoma"/>
                <w:highlight w:val="darkGray"/>
                <w:lang w:val="es-ES" w:eastAsia="es-ES"/>
              </w:rPr>
            </w:pPr>
            <w:r w:rsidRPr="00A35FBD">
              <w:rPr>
                <w:rFonts w:ascii="Tahoma" w:hAnsi="Tahoma" w:cs="Tahoma"/>
                <w:highlight w:val="darkGray"/>
                <w:lang w:val="es-ES" w:eastAsia="es-ES"/>
              </w:rPr>
              <w:t>Nancy Villalobos</w:t>
            </w:r>
          </w:p>
        </w:tc>
      </w:tr>
      <w:tr w:rsidR="00013764" w:rsidRPr="00CA7A7F" w:rsidTr="00DF3C27">
        <w:trPr>
          <w:jc w:val="center"/>
        </w:trPr>
        <w:tc>
          <w:tcPr>
            <w:tcW w:w="2304" w:type="dxa"/>
          </w:tcPr>
          <w:p w:rsidR="00013764" w:rsidRPr="009E4D0C" w:rsidRDefault="00013764" w:rsidP="00013764">
            <w:pPr>
              <w:pStyle w:val="Tabletext"/>
              <w:jc w:val="center"/>
              <w:rPr>
                <w:highlight w:val="yellow"/>
              </w:rPr>
            </w:pPr>
            <w:bookmarkStart w:id="0" w:name="_GoBack" w:colFirst="0" w:colLast="3"/>
            <w:r w:rsidRPr="009E4D0C">
              <w:rPr>
                <w:highlight w:val="yellow"/>
              </w:rPr>
              <w:t>26/08/2019</w:t>
            </w:r>
          </w:p>
        </w:tc>
        <w:tc>
          <w:tcPr>
            <w:tcW w:w="1152" w:type="dxa"/>
          </w:tcPr>
          <w:p w:rsidR="00013764" w:rsidRPr="009E4D0C" w:rsidRDefault="00013764" w:rsidP="00013764">
            <w:pPr>
              <w:pStyle w:val="Tabletext"/>
              <w:jc w:val="center"/>
              <w:rPr>
                <w:highlight w:val="yellow"/>
              </w:rPr>
            </w:pPr>
            <w:r w:rsidRPr="009E4D0C">
              <w:rPr>
                <w:highlight w:val="yellow"/>
              </w:rPr>
              <w:t>1.4</w:t>
            </w:r>
          </w:p>
        </w:tc>
        <w:tc>
          <w:tcPr>
            <w:tcW w:w="3744" w:type="dxa"/>
          </w:tcPr>
          <w:p w:rsidR="00013764" w:rsidRPr="009E4D0C" w:rsidRDefault="00013764" w:rsidP="00013764">
            <w:pPr>
              <w:rPr>
                <w:rFonts w:cs="Arial"/>
                <w:sz w:val="20"/>
                <w:szCs w:val="20"/>
                <w:highlight w:val="yellow"/>
              </w:rPr>
            </w:pPr>
            <w:r w:rsidRPr="009E4D0C">
              <w:rPr>
                <w:rFonts w:cs="Arial"/>
                <w:sz w:val="20"/>
                <w:szCs w:val="20"/>
                <w:highlight w:val="yellow"/>
              </w:rPr>
              <w:t>Folio CAI: 4275</w:t>
            </w:r>
          </w:p>
          <w:p w:rsidR="00013764" w:rsidRPr="009E4D0C" w:rsidRDefault="00013764" w:rsidP="00013764">
            <w:pPr>
              <w:rPr>
                <w:rFonts w:cs="Arial"/>
                <w:sz w:val="20"/>
                <w:szCs w:val="20"/>
                <w:highlight w:val="yellow"/>
              </w:rPr>
            </w:pPr>
            <w:r w:rsidRPr="009E4D0C">
              <w:rPr>
                <w:rFonts w:cs="Arial"/>
                <w:sz w:val="20"/>
                <w:szCs w:val="20"/>
                <w:highlight w:val="yellow"/>
              </w:rPr>
              <w:t xml:space="preserve">Se modifica la captura de producto y la busqueda en las actividades fuera de </w:t>
            </w:r>
            <w:r w:rsidRPr="009E4D0C">
              <w:rPr>
                <w:rFonts w:cs="Arial"/>
                <w:sz w:val="20"/>
                <w:szCs w:val="20"/>
                <w:highlight w:val="yellow"/>
              </w:rPr>
              <w:lastRenderedPageBreak/>
              <w:t>visita para que obtenga el precio que le corresponde a cada producto cuando existe una Vendedor.ListaPrecioBase asignada.</w:t>
            </w:r>
          </w:p>
          <w:p w:rsidR="00013764" w:rsidRPr="009E4D0C" w:rsidRDefault="00013764" w:rsidP="00013764">
            <w:pPr>
              <w:rPr>
                <w:rFonts w:cs="Arial"/>
                <w:sz w:val="20"/>
                <w:szCs w:val="20"/>
                <w:highlight w:val="yellow"/>
              </w:rPr>
            </w:pPr>
          </w:p>
          <w:p w:rsidR="00AB67BA" w:rsidRPr="009E4D0C" w:rsidRDefault="00AB67BA" w:rsidP="00AB67BA">
            <w:pPr>
              <w:rPr>
                <w:rFonts w:cs="Arial"/>
                <w:b/>
                <w:sz w:val="20"/>
                <w:szCs w:val="20"/>
                <w:highlight w:val="red"/>
              </w:rPr>
            </w:pPr>
            <w:r w:rsidRPr="009E4D0C">
              <w:rPr>
                <w:rFonts w:cs="Arial"/>
                <w:b/>
                <w:color w:val="FF0000"/>
                <w:sz w:val="20"/>
                <w:szCs w:val="20"/>
              </w:rPr>
              <w:t>Se realiza en la versión 1.13.0.0 - 4.18.0.0 con replica a partir de la 1.19.0.0 - 4.24.0.0</w:t>
            </w:r>
          </w:p>
          <w:p w:rsidR="00AB67BA" w:rsidRPr="009E4D0C" w:rsidRDefault="00AB67BA" w:rsidP="00013764">
            <w:pPr>
              <w:rPr>
                <w:rFonts w:cs="Arial"/>
                <w:sz w:val="20"/>
                <w:szCs w:val="20"/>
                <w:highlight w:val="red"/>
              </w:rPr>
            </w:pPr>
          </w:p>
          <w:p w:rsidR="00AB67BA" w:rsidRPr="009E4D0C" w:rsidRDefault="00AB67BA" w:rsidP="00013764">
            <w:pPr>
              <w:rPr>
                <w:rFonts w:cs="Arial"/>
                <w:sz w:val="20"/>
                <w:szCs w:val="20"/>
                <w:highlight w:val="yellow"/>
              </w:rPr>
            </w:pPr>
            <w:r w:rsidRPr="009E4D0C">
              <w:rPr>
                <w:rFonts w:cs="Arial"/>
                <w:sz w:val="20"/>
                <w:szCs w:val="20"/>
                <w:highlight w:val="yellow"/>
              </w:rPr>
              <w:t>(RIK, 1.13.0.0 - 4.18.0.0)</w:t>
            </w:r>
          </w:p>
        </w:tc>
        <w:tc>
          <w:tcPr>
            <w:tcW w:w="2304" w:type="dxa"/>
          </w:tcPr>
          <w:p w:rsidR="00013764" w:rsidRPr="009E4D0C" w:rsidRDefault="00013764" w:rsidP="00013764">
            <w:pPr>
              <w:pStyle w:val="Tabletext"/>
              <w:jc w:val="center"/>
              <w:rPr>
                <w:highlight w:val="yellow"/>
                <w:lang w:val="es-ES" w:eastAsia="es-ES"/>
              </w:rPr>
            </w:pPr>
            <w:r w:rsidRPr="009E4D0C">
              <w:rPr>
                <w:highlight w:val="yellow"/>
                <w:lang w:val="es-ES" w:eastAsia="es-ES"/>
              </w:rPr>
              <w:lastRenderedPageBreak/>
              <w:t>Alejandro Amador</w:t>
            </w:r>
          </w:p>
        </w:tc>
      </w:tr>
      <w:bookmarkEnd w:id="0"/>
    </w:tbl>
    <w:p w:rsidR="003C50F8" w:rsidRPr="00CA7A7F" w:rsidRDefault="003C50F8" w:rsidP="007B7EDC">
      <w:pPr>
        <w:rPr>
          <w:lang w:val="es-MX"/>
        </w:rPr>
      </w:pPr>
    </w:p>
    <w:p w:rsidR="00481C4A" w:rsidRPr="00CA7A7F" w:rsidRDefault="00A54B9C" w:rsidP="00481C4A">
      <w:pPr>
        <w:pStyle w:val="Ttul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B0B9C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17733529" w:history="1">
        <w:r w:rsidR="004B0B9C" w:rsidRPr="00BF72C7">
          <w:rPr>
            <w:rStyle w:val="Hipervnculo"/>
            <w:lang w:val="es-GT"/>
          </w:rPr>
          <w:t xml:space="preserve">Especificación de Casos de Uso: </w:t>
        </w:r>
        <w:r w:rsidR="004B0B9C" w:rsidRPr="00BF72C7">
          <w:rPr>
            <w:rStyle w:val="Hipervnculo"/>
          </w:rPr>
          <w:t xml:space="preserve"> Capturar Traspaso de Inventario – CUROLMOV53</w:t>
        </w:r>
        <w:r w:rsidR="004B0B9C">
          <w:rPr>
            <w:webHidden/>
          </w:rPr>
          <w:tab/>
        </w:r>
        <w:r w:rsidR="004B0B9C">
          <w:rPr>
            <w:webHidden/>
          </w:rPr>
          <w:fldChar w:fldCharType="begin"/>
        </w:r>
        <w:r w:rsidR="004B0B9C">
          <w:rPr>
            <w:webHidden/>
          </w:rPr>
          <w:instrText xml:space="preserve"> PAGEREF _Toc17733529 \h </w:instrText>
        </w:r>
        <w:r w:rsidR="004B0B9C">
          <w:rPr>
            <w:webHidden/>
          </w:rPr>
        </w:r>
        <w:r w:rsidR="004B0B9C">
          <w:rPr>
            <w:webHidden/>
          </w:rPr>
          <w:fldChar w:fldCharType="separate"/>
        </w:r>
        <w:r w:rsidR="004B0B9C">
          <w:rPr>
            <w:webHidden/>
          </w:rPr>
          <w:t>5</w:t>
        </w:r>
        <w:r w:rsidR="004B0B9C">
          <w:rPr>
            <w:webHidden/>
          </w:rPr>
          <w:fldChar w:fldCharType="end"/>
        </w:r>
      </w:hyperlink>
    </w:p>
    <w:p w:rsidR="004B0B9C" w:rsidRDefault="000410B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733530" w:history="1">
        <w:r w:rsidR="004B0B9C" w:rsidRPr="00BF72C7">
          <w:rPr>
            <w:rStyle w:val="Hipervnculo"/>
          </w:rPr>
          <w:t>1</w:t>
        </w:r>
        <w:r w:rsidR="004B0B9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B0B9C" w:rsidRPr="00BF72C7">
          <w:rPr>
            <w:rStyle w:val="Hipervnculo"/>
          </w:rPr>
          <w:t>Introducción</w:t>
        </w:r>
        <w:r w:rsidR="004B0B9C">
          <w:rPr>
            <w:webHidden/>
          </w:rPr>
          <w:tab/>
        </w:r>
        <w:r w:rsidR="004B0B9C">
          <w:rPr>
            <w:webHidden/>
          </w:rPr>
          <w:fldChar w:fldCharType="begin"/>
        </w:r>
        <w:r w:rsidR="004B0B9C">
          <w:rPr>
            <w:webHidden/>
          </w:rPr>
          <w:instrText xml:space="preserve"> PAGEREF _Toc17733530 \h </w:instrText>
        </w:r>
        <w:r w:rsidR="004B0B9C">
          <w:rPr>
            <w:webHidden/>
          </w:rPr>
        </w:r>
        <w:r w:rsidR="004B0B9C">
          <w:rPr>
            <w:webHidden/>
          </w:rPr>
          <w:fldChar w:fldCharType="separate"/>
        </w:r>
        <w:r w:rsidR="004B0B9C">
          <w:rPr>
            <w:webHidden/>
          </w:rPr>
          <w:t>5</w:t>
        </w:r>
        <w:r w:rsidR="004B0B9C">
          <w:rPr>
            <w:webHidden/>
          </w:rPr>
          <w:fldChar w:fldCharType="end"/>
        </w:r>
      </w:hyperlink>
    </w:p>
    <w:p w:rsidR="004B0B9C" w:rsidRDefault="000410B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733531" w:history="1">
        <w:r w:rsidR="004B0B9C" w:rsidRPr="00BF72C7">
          <w:rPr>
            <w:rStyle w:val="Hipervnculo"/>
          </w:rPr>
          <w:t>2</w:t>
        </w:r>
        <w:r w:rsidR="004B0B9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B0B9C" w:rsidRPr="00BF72C7">
          <w:rPr>
            <w:rStyle w:val="Hipervnculo"/>
          </w:rPr>
          <w:t>Caso de uso: Capturar Traspaso de Inventario – CUROLMOV53</w:t>
        </w:r>
        <w:r w:rsidR="004B0B9C">
          <w:rPr>
            <w:webHidden/>
          </w:rPr>
          <w:tab/>
        </w:r>
        <w:r w:rsidR="004B0B9C">
          <w:rPr>
            <w:webHidden/>
          </w:rPr>
          <w:fldChar w:fldCharType="begin"/>
        </w:r>
        <w:r w:rsidR="004B0B9C">
          <w:rPr>
            <w:webHidden/>
          </w:rPr>
          <w:instrText xml:space="preserve"> PAGEREF _Toc17733531 \h </w:instrText>
        </w:r>
        <w:r w:rsidR="004B0B9C">
          <w:rPr>
            <w:webHidden/>
          </w:rPr>
        </w:r>
        <w:r w:rsidR="004B0B9C">
          <w:rPr>
            <w:webHidden/>
          </w:rPr>
          <w:fldChar w:fldCharType="separate"/>
        </w:r>
        <w:r w:rsidR="004B0B9C">
          <w:rPr>
            <w:webHidden/>
          </w:rPr>
          <w:t>5</w:t>
        </w:r>
        <w:r w:rsidR="004B0B9C">
          <w:rPr>
            <w:webHidden/>
          </w:rPr>
          <w:fldChar w:fldCharType="end"/>
        </w:r>
      </w:hyperlink>
    </w:p>
    <w:p w:rsidR="004B0B9C" w:rsidRDefault="000410B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733532" w:history="1">
        <w:r w:rsidR="004B0B9C" w:rsidRPr="00BF72C7">
          <w:rPr>
            <w:rStyle w:val="Hipervnculo"/>
            <w:rFonts w:cs="Arial"/>
            <w:noProof/>
            <w:lang w:val="es-MX"/>
          </w:rPr>
          <w:t>2.1</w:t>
        </w:r>
        <w:r w:rsidR="004B0B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0B9C" w:rsidRPr="00BF72C7">
          <w:rPr>
            <w:rStyle w:val="Hipervnculo"/>
            <w:rFonts w:cs="Arial"/>
            <w:noProof/>
            <w:lang w:val="es-MX"/>
          </w:rPr>
          <w:t>Descripción</w:t>
        </w:r>
        <w:r w:rsidR="004B0B9C">
          <w:rPr>
            <w:noProof/>
            <w:webHidden/>
          </w:rPr>
          <w:tab/>
        </w:r>
        <w:r w:rsidR="004B0B9C">
          <w:rPr>
            <w:noProof/>
            <w:webHidden/>
          </w:rPr>
          <w:fldChar w:fldCharType="begin"/>
        </w:r>
        <w:r w:rsidR="004B0B9C">
          <w:rPr>
            <w:noProof/>
            <w:webHidden/>
          </w:rPr>
          <w:instrText xml:space="preserve"> PAGEREF _Toc17733532 \h </w:instrText>
        </w:r>
        <w:r w:rsidR="004B0B9C">
          <w:rPr>
            <w:noProof/>
            <w:webHidden/>
          </w:rPr>
        </w:r>
        <w:r w:rsidR="004B0B9C">
          <w:rPr>
            <w:noProof/>
            <w:webHidden/>
          </w:rPr>
          <w:fldChar w:fldCharType="separate"/>
        </w:r>
        <w:r w:rsidR="004B0B9C">
          <w:rPr>
            <w:noProof/>
            <w:webHidden/>
          </w:rPr>
          <w:t>5</w:t>
        </w:r>
        <w:r w:rsidR="004B0B9C">
          <w:rPr>
            <w:noProof/>
            <w:webHidden/>
          </w:rPr>
          <w:fldChar w:fldCharType="end"/>
        </w:r>
      </w:hyperlink>
    </w:p>
    <w:p w:rsidR="004B0B9C" w:rsidRDefault="000410B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733533" w:history="1">
        <w:r w:rsidR="004B0B9C" w:rsidRPr="00BF72C7">
          <w:rPr>
            <w:rStyle w:val="Hipervnculo"/>
          </w:rPr>
          <w:t>3</w:t>
        </w:r>
        <w:r w:rsidR="004B0B9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B0B9C" w:rsidRPr="00BF72C7">
          <w:rPr>
            <w:rStyle w:val="Hipervnculo"/>
          </w:rPr>
          <w:t>Diagrama de Casos de Uso</w:t>
        </w:r>
        <w:r w:rsidR="004B0B9C">
          <w:rPr>
            <w:webHidden/>
          </w:rPr>
          <w:tab/>
        </w:r>
        <w:r w:rsidR="004B0B9C">
          <w:rPr>
            <w:webHidden/>
          </w:rPr>
          <w:fldChar w:fldCharType="begin"/>
        </w:r>
        <w:r w:rsidR="004B0B9C">
          <w:rPr>
            <w:webHidden/>
          </w:rPr>
          <w:instrText xml:space="preserve"> PAGEREF _Toc17733533 \h </w:instrText>
        </w:r>
        <w:r w:rsidR="004B0B9C">
          <w:rPr>
            <w:webHidden/>
          </w:rPr>
        </w:r>
        <w:r w:rsidR="004B0B9C">
          <w:rPr>
            <w:webHidden/>
          </w:rPr>
          <w:fldChar w:fldCharType="separate"/>
        </w:r>
        <w:r w:rsidR="004B0B9C">
          <w:rPr>
            <w:webHidden/>
          </w:rPr>
          <w:t>5</w:t>
        </w:r>
        <w:r w:rsidR="004B0B9C">
          <w:rPr>
            <w:webHidden/>
          </w:rPr>
          <w:fldChar w:fldCharType="end"/>
        </w:r>
      </w:hyperlink>
    </w:p>
    <w:p w:rsidR="004B0B9C" w:rsidRDefault="000410B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733534" w:history="1">
        <w:r w:rsidR="004B0B9C" w:rsidRPr="00BF72C7">
          <w:rPr>
            <w:rStyle w:val="Hipervnculo"/>
          </w:rPr>
          <w:t>4</w:t>
        </w:r>
        <w:r w:rsidR="004B0B9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B0B9C" w:rsidRPr="00BF72C7">
          <w:rPr>
            <w:rStyle w:val="Hipervnculo"/>
          </w:rPr>
          <w:t>Precondiciones</w:t>
        </w:r>
        <w:r w:rsidR="004B0B9C">
          <w:rPr>
            <w:webHidden/>
          </w:rPr>
          <w:tab/>
        </w:r>
        <w:r w:rsidR="004B0B9C">
          <w:rPr>
            <w:webHidden/>
          </w:rPr>
          <w:fldChar w:fldCharType="begin"/>
        </w:r>
        <w:r w:rsidR="004B0B9C">
          <w:rPr>
            <w:webHidden/>
          </w:rPr>
          <w:instrText xml:space="preserve"> PAGEREF _Toc17733534 \h </w:instrText>
        </w:r>
        <w:r w:rsidR="004B0B9C">
          <w:rPr>
            <w:webHidden/>
          </w:rPr>
        </w:r>
        <w:r w:rsidR="004B0B9C">
          <w:rPr>
            <w:webHidden/>
          </w:rPr>
          <w:fldChar w:fldCharType="separate"/>
        </w:r>
        <w:r w:rsidR="004B0B9C">
          <w:rPr>
            <w:webHidden/>
          </w:rPr>
          <w:t>5</w:t>
        </w:r>
        <w:r w:rsidR="004B0B9C">
          <w:rPr>
            <w:webHidden/>
          </w:rPr>
          <w:fldChar w:fldCharType="end"/>
        </w:r>
      </w:hyperlink>
    </w:p>
    <w:p w:rsidR="004B0B9C" w:rsidRDefault="000410B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733535" w:history="1">
        <w:r w:rsidR="004B0B9C" w:rsidRPr="00BF72C7">
          <w:rPr>
            <w:rStyle w:val="Hipervnculo"/>
            <w:rFonts w:cs="Arial"/>
            <w:noProof/>
            <w:lang w:val="es-MX"/>
          </w:rPr>
          <w:t>4.1</w:t>
        </w:r>
        <w:r w:rsidR="004B0B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0B9C" w:rsidRPr="00BF72C7">
          <w:rPr>
            <w:rStyle w:val="Hipervnculo"/>
            <w:rFonts w:cs="Arial"/>
            <w:noProof/>
            <w:lang w:val="es-MX"/>
          </w:rPr>
          <w:t>Actores</w:t>
        </w:r>
        <w:r w:rsidR="004B0B9C">
          <w:rPr>
            <w:noProof/>
            <w:webHidden/>
          </w:rPr>
          <w:tab/>
        </w:r>
        <w:r w:rsidR="004B0B9C">
          <w:rPr>
            <w:noProof/>
            <w:webHidden/>
          </w:rPr>
          <w:fldChar w:fldCharType="begin"/>
        </w:r>
        <w:r w:rsidR="004B0B9C">
          <w:rPr>
            <w:noProof/>
            <w:webHidden/>
          </w:rPr>
          <w:instrText xml:space="preserve"> PAGEREF _Toc17733535 \h </w:instrText>
        </w:r>
        <w:r w:rsidR="004B0B9C">
          <w:rPr>
            <w:noProof/>
            <w:webHidden/>
          </w:rPr>
        </w:r>
        <w:r w:rsidR="004B0B9C">
          <w:rPr>
            <w:noProof/>
            <w:webHidden/>
          </w:rPr>
          <w:fldChar w:fldCharType="separate"/>
        </w:r>
        <w:r w:rsidR="004B0B9C">
          <w:rPr>
            <w:noProof/>
            <w:webHidden/>
          </w:rPr>
          <w:t>5</w:t>
        </w:r>
        <w:r w:rsidR="004B0B9C">
          <w:rPr>
            <w:noProof/>
            <w:webHidden/>
          </w:rPr>
          <w:fldChar w:fldCharType="end"/>
        </w:r>
      </w:hyperlink>
    </w:p>
    <w:p w:rsidR="004B0B9C" w:rsidRDefault="000410B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733536" w:history="1">
        <w:r w:rsidR="004B0B9C" w:rsidRPr="00BF72C7">
          <w:rPr>
            <w:rStyle w:val="Hipervnculo"/>
            <w:rFonts w:cs="Arial"/>
            <w:noProof/>
            <w:lang w:val="es-MX"/>
          </w:rPr>
          <w:t>4.2</w:t>
        </w:r>
        <w:r w:rsidR="004B0B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0B9C" w:rsidRPr="00BF72C7">
          <w:rPr>
            <w:rStyle w:val="Hipervnculo"/>
            <w:rFonts w:cs="Arial"/>
            <w:noProof/>
            <w:lang w:val="es-MX"/>
          </w:rPr>
          <w:t>Generales</w:t>
        </w:r>
        <w:r w:rsidR="004B0B9C">
          <w:rPr>
            <w:noProof/>
            <w:webHidden/>
          </w:rPr>
          <w:tab/>
        </w:r>
        <w:r w:rsidR="004B0B9C">
          <w:rPr>
            <w:noProof/>
            <w:webHidden/>
          </w:rPr>
          <w:fldChar w:fldCharType="begin"/>
        </w:r>
        <w:r w:rsidR="004B0B9C">
          <w:rPr>
            <w:noProof/>
            <w:webHidden/>
          </w:rPr>
          <w:instrText xml:space="preserve"> PAGEREF _Toc17733536 \h </w:instrText>
        </w:r>
        <w:r w:rsidR="004B0B9C">
          <w:rPr>
            <w:noProof/>
            <w:webHidden/>
          </w:rPr>
        </w:r>
        <w:r w:rsidR="004B0B9C">
          <w:rPr>
            <w:noProof/>
            <w:webHidden/>
          </w:rPr>
          <w:fldChar w:fldCharType="separate"/>
        </w:r>
        <w:r w:rsidR="004B0B9C">
          <w:rPr>
            <w:noProof/>
            <w:webHidden/>
          </w:rPr>
          <w:t>5</w:t>
        </w:r>
        <w:r w:rsidR="004B0B9C">
          <w:rPr>
            <w:noProof/>
            <w:webHidden/>
          </w:rPr>
          <w:fldChar w:fldCharType="end"/>
        </w:r>
      </w:hyperlink>
    </w:p>
    <w:p w:rsidR="004B0B9C" w:rsidRDefault="000410B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733537" w:history="1">
        <w:r w:rsidR="004B0B9C" w:rsidRPr="00BF72C7">
          <w:rPr>
            <w:rStyle w:val="Hipervnculo"/>
          </w:rPr>
          <w:t>5</w:t>
        </w:r>
        <w:r w:rsidR="004B0B9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B0B9C" w:rsidRPr="00BF72C7">
          <w:rPr>
            <w:rStyle w:val="Hipervnculo"/>
          </w:rPr>
          <w:t>Flujo de eventos</w:t>
        </w:r>
        <w:r w:rsidR="004B0B9C">
          <w:rPr>
            <w:webHidden/>
          </w:rPr>
          <w:tab/>
        </w:r>
        <w:r w:rsidR="004B0B9C">
          <w:rPr>
            <w:webHidden/>
          </w:rPr>
          <w:fldChar w:fldCharType="begin"/>
        </w:r>
        <w:r w:rsidR="004B0B9C">
          <w:rPr>
            <w:webHidden/>
          </w:rPr>
          <w:instrText xml:space="preserve"> PAGEREF _Toc17733537 \h </w:instrText>
        </w:r>
        <w:r w:rsidR="004B0B9C">
          <w:rPr>
            <w:webHidden/>
          </w:rPr>
        </w:r>
        <w:r w:rsidR="004B0B9C">
          <w:rPr>
            <w:webHidden/>
          </w:rPr>
          <w:fldChar w:fldCharType="separate"/>
        </w:r>
        <w:r w:rsidR="004B0B9C">
          <w:rPr>
            <w:webHidden/>
          </w:rPr>
          <w:t>6</w:t>
        </w:r>
        <w:r w:rsidR="004B0B9C">
          <w:rPr>
            <w:webHidden/>
          </w:rPr>
          <w:fldChar w:fldCharType="end"/>
        </w:r>
      </w:hyperlink>
    </w:p>
    <w:p w:rsidR="004B0B9C" w:rsidRDefault="000410B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733538" w:history="1">
        <w:r w:rsidR="004B0B9C" w:rsidRPr="00BF72C7">
          <w:rPr>
            <w:rStyle w:val="Hipervnculo"/>
            <w:rFonts w:cs="Arial"/>
            <w:noProof/>
            <w:lang w:val="es-MX"/>
          </w:rPr>
          <w:t>5.1</w:t>
        </w:r>
        <w:r w:rsidR="004B0B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0B9C" w:rsidRPr="00BF72C7">
          <w:rPr>
            <w:rStyle w:val="Hipervnculo"/>
            <w:rFonts w:cs="Arial"/>
            <w:noProof/>
            <w:lang w:val="es-MX"/>
          </w:rPr>
          <w:t>Flujo básico</w:t>
        </w:r>
        <w:r w:rsidR="004B0B9C">
          <w:rPr>
            <w:noProof/>
            <w:webHidden/>
          </w:rPr>
          <w:tab/>
        </w:r>
        <w:r w:rsidR="004B0B9C">
          <w:rPr>
            <w:noProof/>
            <w:webHidden/>
          </w:rPr>
          <w:fldChar w:fldCharType="begin"/>
        </w:r>
        <w:r w:rsidR="004B0B9C">
          <w:rPr>
            <w:noProof/>
            <w:webHidden/>
          </w:rPr>
          <w:instrText xml:space="preserve"> PAGEREF _Toc17733538 \h </w:instrText>
        </w:r>
        <w:r w:rsidR="004B0B9C">
          <w:rPr>
            <w:noProof/>
            <w:webHidden/>
          </w:rPr>
        </w:r>
        <w:r w:rsidR="004B0B9C">
          <w:rPr>
            <w:noProof/>
            <w:webHidden/>
          </w:rPr>
          <w:fldChar w:fldCharType="separate"/>
        </w:r>
        <w:r w:rsidR="004B0B9C">
          <w:rPr>
            <w:noProof/>
            <w:webHidden/>
          </w:rPr>
          <w:t>6</w:t>
        </w:r>
        <w:r w:rsidR="004B0B9C">
          <w:rPr>
            <w:noProof/>
            <w:webHidden/>
          </w:rPr>
          <w:fldChar w:fldCharType="end"/>
        </w:r>
      </w:hyperlink>
    </w:p>
    <w:p w:rsidR="004B0B9C" w:rsidRDefault="000410B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733539" w:history="1">
        <w:r w:rsidR="004B0B9C" w:rsidRPr="00BF72C7">
          <w:rPr>
            <w:rStyle w:val="Hipervnculo"/>
            <w:rFonts w:cs="Arial"/>
            <w:noProof/>
            <w:lang w:val="es-MX"/>
          </w:rPr>
          <w:t>5.2</w:t>
        </w:r>
        <w:r w:rsidR="004B0B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0B9C" w:rsidRPr="00BF72C7">
          <w:rPr>
            <w:rStyle w:val="Hipervnculo"/>
            <w:rFonts w:cs="Arial"/>
            <w:noProof/>
            <w:lang w:val="es-MX"/>
          </w:rPr>
          <w:t>Flujos alternos</w:t>
        </w:r>
        <w:r w:rsidR="004B0B9C">
          <w:rPr>
            <w:noProof/>
            <w:webHidden/>
          </w:rPr>
          <w:tab/>
        </w:r>
        <w:r w:rsidR="004B0B9C">
          <w:rPr>
            <w:noProof/>
            <w:webHidden/>
          </w:rPr>
          <w:fldChar w:fldCharType="begin"/>
        </w:r>
        <w:r w:rsidR="004B0B9C">
          <w:rPr>
            <w:noProof/>
            <w:webHidden/>
          </w:rPr>
          <w:instrText xml:space="preserve"> PAGEREF _Toc17733539 \h </w:instrText>
        </w:r>
        <w:r w:rsidR="004B0B9C">
          <w:rPr>
            <w:noProof/>
            <w:webHidden/>
          </w:rPr>
        </w:r>
        <w:r w:rsidR="004B0B9C">
          <w:rPr>
            <w:noProof/>
            <w:webHidden/>
          </w:rPr>
          <w:fldChar w:fldCharType="separate"/>
        </w:r>
        <w:r w:rsidR="004B0B9C">
          <w:rPr>
            <w:noProof/>
            <w:webHidden/>
          </w:rPr>
          <w:t>29</w:t>
        </w:r>
        <w:r w:rsidR="004B0B9C">
          <w:rPr>
            <w:noProof/>
            <w:webHidden/>
          </w:rPr>
          <w:fldChar w:fldCharType="end"/>
        </w:r>
      </w:hyperlink>
    </w:p>
    <w:p w:rsidR="004B0B9C" w:rsidRDefault="000410B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733540" w:history="1">
        <w:r w:rsidR="004B0B9C" w:rsidRPr="00BF72C7">
          <w:rPr>
            <w:rStyle w:val="Hipervnculo"/>
            <w:noProof/>
            <w:lang w:val="es-MX"/>
          </w:rPr>
          <w:t>5.2.1</w:t>
        </w:r>
        <w:r w:rsidR="004B0B9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B0B9C" w:rsidRPr="00BF72C7">
          <w:rPr>
            <w:rStyle w:val="Hipervnculo"/>
            <w:noProof/>
            <w:lang w:val="es-MX"/>
          </w:rPr>
          <w:t>Opcionales</w:t>
        </w:r>
        <w:r w:rsidR="004B0B9C">
          <w:rPr>
            <w:noProof/>
            <w:webHidden/>
          </w:rPr>
          <w:tab/>
        </w:r>
        <w:r w:rsidR="004B0B9C">
          <w:rPr>
            <w:noProof/>
            <w:webHidden/>
          </w:rPr>
          <w:fldChar w:fldCharType="begin"/>
        </w:r>
        <w:r w:rsidR="004B0B9C">
          <w:rPr>
            <w:noProof/>
            <w:webHidden/>
          </w:rPr>
          <w:instrText xml:space="preserve"> PAGEREF _Toc17733540 \h </w:instrText>
        </w:r>
        <w:r w:rsidR="004B0B9C">
          <w:rPr>
            <w:noProof/>
            <w:webHidden/>
          </w:rPr>
        </w:r>
        <w:r w:rsidR="004B0B9C">
          <w:rPr>
            <w:noProof/>
            <w:webHidden/>
          </w:rPr>
          <w:fldChar w:fldCharType="separate"/>
        </w:r>
        <w:r w:rsidR="004B0B9C">
          <w:rPr>
            <w:noProof/>
            <w:webHidden/>
          </w:rPr>
          <w:t>29</w:t>
        </w:r>
        <w:r w:rsidR="004B0B9C">
          <w:rPr>
            <w:noProof/>
            <w:webHidden/>
          </w:rPr>
          <w:fldChar w:fldCharType="end"/>
        </w:r>
      </w:hyperlink>
    </w:p>
    <w:p w:rsidR="004B0B9C" w:rsidRDefault="000410B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733549" w:history="1">
        <w:r w:rsidR="004B0B9C" w:rsidRPr="00BF72C7">
          <w:rPr>
            <w:rStyle w:val="Hipervnculo"/>
            <w:noProof/>
            <w:lang w:val="es-MX"/>
          </w:rPr>
          <w:t>5.2.2</w:t>
        </w:r>
        <w:r w:rsidR="004B0B9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B0B9C" w:rsidRPr="00BF72C7">
          <w:rPr>
            <w:rStyle w:val="Hipervnculo"/>
            <w:noProof/>
            <w:lang w:val="es-MX"/>
          </w:rPr>
          <w:t>Generales</w:t>
        </w:r>
        <w:r w:rsidR="004B0B9C">
          <w:rPr>
            <w:noProof/>
            <w:webHidden/>
          </w:rPr>
          <w:tab/>
        </w:r>
        <w:r w:rsidR="004B0B9C">
          <w:rPr>
            <w:noProof/>
            <w:webHidden/>
          </w:rPr>
          <w:fldChar w:fldCharType="begin"/>
        </w:r>
        <w:r w:rsidR="004B0B9C">
          <w:rPr>
            <w:noProof/>
            <w:webHidden/>
          </w:rPr>
          <w:instrText xml:space="preserve"> PAGEREF _Toc17733549 \h </w:instrText>
        </w:r>
        <w:r w:rsidR="004B0B9C">
          <w:rPr>
            <w:noProof/>
            <w:webHidden/>
          </w:rPr>
        </w:r>
        <w:r w:rsidR="004B0B9C">
          <w:rPr>
            <w:noProof/>
            <w:webHidden/>
          </w:rPr>
          <w:fldChar w:fldCharType="separate"/>
        </w:r>
        <w:r w:rsidR="004B0B9C">
          <w:rPr>
            <w:noProof/>
            <w:webHidden/>
          </w:rPr>
          <w:t>29</w:t>
        </w:r>
        <w:r w:rsidR="004B0B9C">
          <w:rPr>
            <w:noProof/>
            <w:webHidden/>
          </w:rPr>
          <w:fldChar w:fldCharType="end"/>
        </w:r>
      </w:hyperlink>
    </w:p>
    <w:p w:rsidR="004B0B9C" w:rsidRDefault="000410B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733550" w:history="1">
        <w:r w:rsidR="004B0B9C" w:rsidRPr="00BF72C7">
          <w:rPr>
            <w:rStyle w:val="Hipervnculo"/>
          </w:rPr>
          <w:t>6</w:t>
        </w:r>
        <w:r w:rsidR="004B0B9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B0B9C" w:rsidRPr="00BF72C7">
          <w:rPr>
            <w:rStyle w:val="Hipervnculo"/>
          </w:rPr>
          <w:t>Poscondiciones</w:t>
        </w:r>
        <w:r w:rsidR="004B0B9C">
          <w:rPr>
            <w:webHidden/>
          </w:rPr>
          <w:tab/>
        </w:r>
        <w:r w:rsidR="004B0B9C">
          <w:rPr>
            <w:webHidden/>
          </w:rPr>
          <w:fldChar w:fldCharType="begin"/>
        </w:r>
        <w:r w:rsidR="004B0B9C">
          <w:rPr>
            <w:webHidden/>
          </w:rPr>
          <w:instrText xml:space="preserve"> PAGEREF _Toc17733550 \h </w:instrText>
        </w:r>
        <w:r w:rsidR="004B0B9C">
          <w:rPr>
            <w:webHidden/>
          </w:rPr>
        </w:r>
        <w:r w:rsidR="004B0B9C">
          <w:rPr>
            <w:webHidden/>
          </w:rPr>
          <w:fldChar w:fldCharType="separate"/>
        </w:r>
        <w:r w:rsidR="004B0B9C">
          <w:rPr>
            <w:webHidden/>
          </w:rPr>
          <w:t>29</w:t>
        </w:r>
        <w:r w:rsidR="004B0B9C">
          <w:rPr>
            <w:webHidden/>
          </w:rPr>
          <w:fldChar w:fldCharType="end"/>
        </w:r>
      </w:hyperlink>
    </w:p>
    <w:p w:rsidR="004B0B9C" w:rsidRDefault="000410B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733551" w:history="1">
        <w:r w:rsidR="004B0B9C" w:rsidRPr="00BF72C7">
          <w:rPr>
            <w:rStyle w:val="Hipervnculo"/>
            <w:rFonts w:cs="Arial"/>
            <w:noProof/>
          </w:rPr>
          <w:t>6.1</w:t>
        </w:r>
        <w:r w:rsidR="004B0B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0B9C" w:rsidRPr="00BF72C7">
          <w:rPr>
            <w:rStyle w:val="Hipervnculo"/>
            <w:rFonts w:cs="Arial"/>
            <w:noProof/>
          </w:rPr>
          <w:t>Generales</w:t>
        </w:r>
        <w:r w:rsidR="004B0B9C">
          <w:rPr>
            <w:noProof/>
            <w:webHidden/>
          </w:rPr>
          <w:tab/>
        </w:r>
        <w:r w:rsidR="004B0B9C">
          <w:rPr>
            <w:noProof/>
            <w:webHidden/>
          </w:rPr>
          <w:fldChar w:fldCharType="begin"/>
        </w:r>
        <w:r w:rsidR="004B0B9C">
          <w:rPr>
            <w:noProof/>
            <w:webHidden/>
          </w:rPr>
          <w:instrText xml:space="preserve"> PAGEREF _Toc17733551 \h </w:instrText>
        </w:r>
        <w:r w:rsidR="004B0B9C">
          <w:rPr>
            <w:noProof/>
            <w:webHidden/>
          </w:rPr>
        </w:r>
        <w:r w:rsidR="004B0B9C">
          <w:rPr>
            <w:noProof/>
            <w:webHidden/>
          </w:rPr>
          <w:fldChar w:fldCharType="separate"/>
        </w:r>
        <w:r w:rsidR="004B0B9C">
          <w:rPr>
            <w:noProof/>
            <w:webHidden/>
          </w:rPr>
          <w:t>29</w:t>
        </w:r>
        <w:r w:rsidR="004B0B9C">
          <w:rPr>
            <w:noProof/>
            <w:webHidden/>
          </w:rPr>
          <w:fldChar w:fldCharType="end"/>
        </w:r>
      </w:hyperlink>
    </w:p>
    <w:p w:rsidR="004B0B9C" w:rsidRDefault="000410B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733552" w:history="1">
        <w:r w:rsidR="004B0B9C" w:rsidRPr="00BF72C7">
          <w:rPr>
            <w:rStyle w:val="Hipervnculo"/>
          </w:rPr>
          <w:t>7</w:t>
        </w:r>
        <w:r w:rsidR="004B0B9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B0B9C" w:rsidRPr="00BF72C7">
          <w:rPr>
            <w:rStyle w:val="Hipervnculo"/>
          </w:rPr>
          <w:t>Firmas de Aceptación</w:t>
        </w:r>
        <w:r w:rsidR="004B0B9C">
          <w:rPr>
            <w:webHidden/>
          </w:rPr>
          <w:tab/>
        </w:r>
        <w:r w:rsidR="004B0B9C">
          <w:rPr>
            <w:webHidden/>
          </w:rPr>
          <w:fldChar w:fldCharType="begin"/>
        </w:r>
        <w:r w:rsidR="004B0B9C">
          <w:rPr>
            <w:webHidden/>
          </w:rPr>
          <w:instrText xml:space="preserve"> PAGEREF _Toc17733552 \h </w:instrText>
        </w:r>
        <w:r w:rsidR="004B0B9C">
          <w:rPr>
            <w:webHidden/>
          </w:rPr>
        </w:r>
        <w:r w:rsidR="004B0B9C">
          <w:rPr>
            <w:webHidden/>
          </w:rPr>
          <w:fldChar w:fldCharType="separate"/>
        </w:r>
        <w:r w:rsidR="004B0B9C">
          <w:rPr>
            <w:webHidden/>
          </w:rPr>
          <w:t>29</w:t>
        </w:r>
        <w:r w:rsidR="004B0B9C"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17733529"/>
          <w:r w:rsidR="0031217A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3F6CF5" w:rsidRPr="003F6CF5">
        <w:t xml:space="preserve"> </w:t>
      </w:r>
      <w:r w:rsidR="00FA4039">
        <w:t>Capturar Traspaso de Inventario – CUROLMOV53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17733530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17733531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FA4039">
        <w:t>Capturar Traspaso de Inventario – CUROLMOV53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17733532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3F6CF5">
        <w:rPr>
          <w:sz w:val="20"/>
          <w:szCs w:val="20"/>
          <w:lang w:eastAsia="en-US"/>
        </w:rPr>
        <w:t xml:space="preserve">crear, modificar o eliminar un movimiento </w:t>
      </w:r>
      <w:r w:rsidR="00504B3B">
        <w:rPr>
          <w:sz w:val="20"/>
          <w:szCs w:val="20"/>
          <w:lang w:eastAsia="en-US"/>
        </w:rPr>
        <w:t xml:space="preserve">de </w:t>
      </w:r>
      <w:r w:rsidR="003C1480">
        <w:rPr>
          <w:sz w:val="20"/>
          <w:szCs w:val="20"/>
          <w:lang w:eastAsia="en-US"/>
        </w:rPr>
        <w:t>traspaso de</w:t>
      </w:r>
      <w:r w:rsidR="00504B3B">
        <w:rPr>
          <w:sz w:val="20"/>
          <w:szCs w:val="20"/>
          <w:lang w:eastAsia="en-US"/>
        </w:rPr>
        <w:t xml:space="preserve"> inventario</w:t>
      </w:r>
      <w:r w:rsidR="003C1480">
        <w:rPr>
          <w:sz w:val="20"/>
          <w:szCs w:val="20"/>
          <w:lang w:eastAsia="en-US"/>
        </w:rPr>
        <w:t>, ya sea del Disponible al No Disponible, o viceversa</w:t>
      </w:r>
      <w:r w:rsidR="00707A7C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7733533"/>
      <w:bookmarkStart w:id="12" w:name="_Toc182735724"/>
      <w:r w:rsidRPr="00CA7A7F">
        <w:t>Diagrama de Casos de Uso</w:t>
      </w:r>
      <w:bookmarkEnd w:id="11"/>
    </w:p>
    <w:bookmarkEnd w:id="12"/>
    <w:p w:rsidR="00481C4A" w:rsidRPr="00CA7A7F" w:rsidRDefault="003C1480" w:rsidP="00481C4A">
      <w:pPr>
        <w:rPr>
          <w:i/>
          <w:iCs/>
          <w:color w:val="0000FF"/>
          <w:lang w:val="es-MX"/>
        </w:rPr>
      </w:pPr>
      <w:r w:rsidRPr="003C1480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1FE970C7" wp14:editId="59984175">
            <wp:extent cx="5581650" cy="316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17733534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17733535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17733536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17733537"/>
      <w:r w:rsidRPr="00CA7A7F">
        <w:lastRenderedPageBreak/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17733538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0E7D31" w:rsidRPr="008C345A" w:rsidRDefault="000E7D31" w:rsidP="00C30E7D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 xml:space="preserve">El caso de uso inicia cuando es invocado por </w:t>
      </w:r>
      <w:r w:rsidR="004248DE" w:rsidRPr="008C345A">
        <w:rPr>
          <w:rFonts w:cs="Arial"/>
          <w:sz w:val="20"/>
          <w:szCs w:val="20"/>
        </w:rPr>
        <w:t>el siguiente</w:t>
      </w:r>
      <w:r w:rsidRPr="008C345A">
        <w:rPr>
          <w:rFonts w:cs="Arial"/>
          <w:sz w:val="20"/>
          <w:szCs w:val="20"/>
        </w:rPr>
        <w:t xml:space="preserve"> caso de uso:</w:t>
      </w:r>
    </w:p>
    <w:p w:rsidR="00707A7C" w:rsidRPr="00707A7C" w:rsidRDefault="000410BF" w:rsidP="00707A7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707A7C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2F1831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2F1831" w:rsidRPr="007F4677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F4677">
        <w:rPr>
          <w:rFonts w:cs="Arial"/>
          <w:sz w:val="20"/>
          <w:szCs w:val="20"/>
        </w:rPr>
        <w:t>RUTClave</w:t>
      </w:r>
    </w:p>
    <w:p w:rsidR="00BA4DDA" w:rsidRPr="007F4677" w:rsidRDefault="002F1831" w:rsidP="00DE0C9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F4677">
        <w:rPr>
          <w:rFonts w:cs="Arial"/>
          <w:sz w:val="20"/>
          <w:szCs w:val="20"/>
        </w:rPr>
        <w:t>DiaClave</w:t>
      </w:r>
    </w:p>
    <w:p w:rsidR="00FD5063" w:rsidRPr="007F4677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F4677">
        <w:rPr>
          <w:rFonts w:cs="Arial"/>
          <w:sz w:val="20"/>
          <w:szCs w:val="20"/>
        </w:rPr>
        <w:t>UsuarioId</w:t>
      </w:r>
    </w:p>
    <w:p w:rsidR="00FD5063" w:rsidRPr="000B363D" w:rsidRDefault="00FD5063" w:rsidP="00FD5063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A75C8F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obtiene</w:t>
      </w:r>
      <w:r w:rsidRPr="00A75C8F">
        <w:rPr>
          <w:sz w:val="20"/>
          <w:lang w:val="es-MX"/>
        </w:rPr>
        <w:t xml:space="preserve"> la siguiente información:</w:t>
      </w:r>
    </w:p>
    <w:p w:rsidR="00FD5063" w:rsidRPr="00180590" w:rsidRDefault="00FD5063" w:rsidP="0018059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F45A16">
        <w:rPr>
          <w:b/>
          <w:sz w:val="20"/>
          <w:lang w:val="es-MX"/>
        </w:rPr>
        <w:t>Vendedor</w:t>
      </w:r>
    </w:p>
    <w:p w:rsidR="009E76D2" w:rsidRDefault="009E76D2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>
        <w:rPr>
          <w:sz w:val="20"/>
          <w:lang w:val="es-MX"/>
        </w:rPr>
        <w:t>AlmacenID</w:t>
      </w:r>
    </w:p>
    <w:p w:rsidR="00FD5063" w:rsidRPr="00FD5063" w:rsidRDefault="00FD5063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FD5063">
        <w:rPr>
          <w:sz w:val="20"/>
          <w:lang w:val="es-MX"/>
        </w:rPr>
        <w:t xml:space="preserve">USUId </w:t>
      </w:r>
      <w:r>
        <w:rPr>
          <w:sz w:val="20"/>
          <w:lang w:val="es-MX"/>
        </w:rPr>
        <w:t>= UsuarioId registrado en sesión</w:t>
      </w:r>
    </w:p>
    <w:p w:rsidR="00921551" w:rsidRPr="00180590" w:rsidRDefault="00921551" w:rsidP="0018059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="00B37705">
        <w:rPr>
          <w:rStyle w:val="Hipervnculo"/>
          <w:rFonts w:cs="Arial"/>
          <w:color w:val="auto"/>
          <w:sz w:val="20"/>
          <w:szCs w:val="20"/>
          <w:u w:val="none"/>
        </w:rPr>
        <w:t xml:space="preserve">sistema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registra en sesión la siguiente información:</w:t>
      </w:r>
    </w:p>
    <w:p w:rsidR="009E76D2" w:rsidRDefault="009E76D2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AlmacenID</w:t>
      </w:r>
    </w:p>
    <w:p w:rsidR="00A15942" w:rsidRPr="00E92648" w:rsidRDefault="00A15942" w:rsidP="00A15942">
      <w:pPr>
        <w:pStyle w:val="Prrafodelista"/>
        <w:numPr>
          <w:ilvl w:val="1"/>
          <w:numId w:val="4"/>
        </w:numPr>
        <w:ind w:left="993"/>
        <w:jc w:val="both"/>
        <w:rPr>
          <w:sz w:val="20"/>
          <w:highlight w:val="darkGreen"/>
          <w:lang w:val="es-MX"/>
        </w:rPr>
      </w:pPr>
      <w:r w:rsidRPr="00E92648">
        <w:rPr>
          <w:b/>
          <w:sz w:val="20"/>
          <w:highlight w:val="darkGreen"/>
          <w:lang w:val="es-MX"/>
        </w:rPr>
        <w:t>MOTConfiguracion</w:t>
      </w:r>
    </w:p>
    <w:p w:rsidR="00A15942" w:rsidRPr="00E92648" w:rsidRDefault="00A15942" w:rsidP="00A15942">
      <w:pPr>
        <w:pStyle w:val="Prrafodelista"/>
        <w:numPr>
          <w:ilvl w:val="2"/>
          <w:numId w:val="4"/>
        </w:numPr>
        <w:ind w:left="1701"/>
        <w:jc w:val="both"/>
        <w:rPr>
          <w:sz w:val="20"/>
          <w:highlight w:val="darkGreen"/>
          <w:lang w:val="es-MX"/>
        </w:rPr>
      </w:pPr>
      <w:r w:rsidRPr="00E92648">
        <w:rPr>
          <w:sz w:val="20"/>
          <w:highlight w:val="darkGreen"/>
          <w:lang w:val="es-MX"/>
        </w:rPr>
        <w:t>ManejoDobleUnidad</w:t>
      </w:r>
    </w:p>
    <w:p w:rsidR="00A15942" w:rsidRPr="00E92648" w:rsidRDefault="00A15942" w:rsidP="00A15942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</w:pPr>
      <w:r w:rsidRPr="00E92648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El sistema registra en sesión la siguiente información:</w:t>
      </w:r>
    </w:p>
    <w:p w:rsidR="00A15942" w:rsidRPr="00FB291A" w:rsidRDefault="00A15942" w:rsidP="00A1594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darkGreen"/>
        </w:rPr>
      </w:pPr>
      <w:r w:rsidRPr="00E92648">
        <w:rPr>
          <w:sz w:val="20"/>
          <w:highlight w:val="darkGreen"/>
          <w:lang w:val="es-MX"/>
        </w:rPr>
        <w:t>ManejoDobleUnidad (Verdadero/Falso)</w:t>
      </w:r>
    </w:p>
    <w:p w:rsidR="00FB291A" w:rsidRPr="004001FA" w:rsidRDefault="00FB291A" w:rsidP="00FB291A">
      <w:pPr>
        <w:pStyle w:val="Prrafodelista"/>
        <w:numPr>
          <w:ilvl w:val="1"/>
          <w:numId w:val="4"/>
        </w:numPr>
        <w:ind w:left="993"/>
        <w:jc w:val="both"/>
        <w:rPr>
          <w:sz w:val="20"/>
          <w:highlight w:val="darkMagenta"/>
          <w:lang w:val="es-MX"/>
        </w:rPr>
      </w:pPr>
      <w:r w:rsidRPr="004001FA">
        <w:rPr>
          <w:b/>
          <w:sz w:val="20"/>
          <w:highlight w:val="darkMagenta"/>
          <w:lang w:val="es-MX"/>
        </w:rPr>
        <w:t>CONHist</w:t>
      </w:r>
    </w:p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TipoClaveProducto</w:t>
      </w:r>
    </w:p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DigitoClaveProd</w:t>
      </w:r>
    </w:p>
    <w:p w:rsidR="00FB291A" w:rsidRPr="004001FA" w:rsidRDefault="00FB291A" w:rsidP="00FB291A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El sistema registra en sesión la siguiente información:</w:t>
      </w:r>
    </w:p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TipoClaveProducto (String/Numeric)</w:t>
      </w:r>
    </w:p>
    <w:p w:rsidR="00FB291A" w:rsidRPr="00FB291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highlight w:val="darkMagenta"/>
          <w:u w:val="none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DigitoClaveProd</w:t>
      </w:r>
    </w:p>
    <w:p w:rsidR="00C51687" w:rsidRPr="008C345A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3" w:name="paso4"/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8C345A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>:</w:t>
      </w:r>
      <w:bookmarkEnd w:id="23"/>
    </w:p>
    <w:p w:rsidR="004248DE" w:rsidRDefault="001E36D6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Traspaso de Inventario</w:t>
      </w:r>
    </w:p>
    <w:p w:rsidR="007954AA" w:rsidRPr="007954AA" w:rsidRDefault="007954AA" w:rsidP="007954A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7A25EE" w:rsidRDefault="007A25EE" w:rsidP="007A25EE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7A25EE" w:rsidRPr="00AF263B" w:rsidRDefault="007A25EE" w:rsidP="007A25EE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(Ruta.RUTClave) y nombre de la Ruta &lt;Ruta.Descripcion&gt;</w:t>
      </w:r>
      <w:r>
        <w:rPr>
          <w:sz w:val="20"/>
          <w:szCs w:val="20"/>
          <w:lang w:eastAsia="en-US"/>
        </w:rPr>
        <w:t xml:space="preserve">, ejemplo: “1001  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7A25EE" w:rsidRDefault="007A25EE" w:rsidP="007A25EE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(DiaClave), a partir de la información registrada en sesión.</w:t>
      </w:r>
    </w:p>
    <w:p w:rsidR="00411F92" w:rsidRPr="00447341" w:rsidRDefault="00411F92" w:rsidP="00411F92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090694" w:rsidRPr="00A17C91" w:rsidRDefault="00090694" w:rsidP="00090694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bookmarkStart w:id="24" w:name="paso6_1"/>
      <w:bookmarkStart w:id="25" w:name="PasoPresentaYSolicitaDe"/>
      <w:r w:rsidRPr="00090694">
        <w:rPr>
          <w:b/>
          <w:sz w:val="20"/>
          <w:lang w:val="es-MX"/>
        </w:rPr>
        <w:t>De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 xml:space="preserve">): Se deberá mostrar la descripción de los valores del </w:t>
      </w:r>
      <w:r w:rsidRPr="00A17C91">
        <w:rPr>
          <w:sz w:val="20"/>
        </w:rPr>
        <w:t xml:space="preserve">valor por referencia &lt;INVUBIC&gt;, </w:t>
      </w:r>
      <w:r w:rsidRPr="00A17C91">
        <w:rPr>
          <w:rFonts w:cs="Arial"/>
          <w:sz w:val="20"/>
          <w:szCs w:val="20"/>
          <w:lang w:eastAsia="en-US"/>
        </w:rPr>
        <w:t xml:space="preserve">de acuerdo al tipo de lenguaje configurado para el sistema. Por default mostrar la descripción del valor 1 = </w:t>
      </w:r>
      <w:r>
        <w:rPr>
          <w:rFonts w:cs="Arial"/>
          <w:sz w:val="20"/>
          <w:szCs w:val="20"/>
          <w:lang w:eastAsia="en-US"/>
        </w:rPr>
        <w:t>“</w:t>
      </w:r>
      <w:r w:rsidRPr="00A17C91">
        <w:rPr>
          <w:rFonts w:cs="Arial"/>
          <w:sz w:val="20"/>
          <w:szCs w:val="20"/>
          <w:lang w:eastAsia="en-US"/>
        </w:rPr>
        <w:t>Disponible</w:t>
      </w:r>
      <w:r>
        <w:rPr>
          <w:rFonts w:cs="Arial"/>
          <w:sz w:val="20"/>
          <w:szCs w:val="20"/>
          <w:lang w:eastAsia="en-US"/>
        </w:rPr>
        <w:t>”</w:t>
      </w:r>
      <w:r w:rsidRPr="00A17C91">
        <w:rPr>
          <w:rFonts w:cs="Arial"/>
          <w:sz w:val="20"/>
          <w:szCs w:val="20"/>
          <w:lang w:eastAsia="en-US"/>
        </w:rPr>
        <w:t>.</w:t>
      </w:r>
    </w:p>
    <w:bookmarkEnd w:id="24"/>
    <w:bookmarkEnd w:id="25"/>
    <w:p w:rsidR="00090694" w:rsidRPr="00A17C91" w:rsidRDefault="00090694" w:rsidP="00090694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090694">
        <w:rPr>
          <w:b/>
          <w:sz w:val="20"/>
          <w:lang w:val="es-MX"/>
        </w:rPr>
        <w:t>A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 xml:space="preserve">): Se deberá mostrar la descripción de los valores del </w:t>
      </w:r>
      <w:r w:rsidRPr="00A17C91">
        <w:rPr>
          <w:sz w:val="20"/>
        </w:rPr>
        <w:t xml:space="preserve">valor por referencia &lt;INVUBIC&gt;, </w:t>
      </w:r>
      <w:r w:rsidRPr="00A17C91">
        <w:rPr>
          <w:rFonts w:cs="Arial"/>
          <w:sz w:val="20"/>
          <w:szCs w:val="20"/>
          <w:lang w:eastAsia="en-US"/>
        </w:rPr>
        <w:t xml:space="preserve">de acuerdo al tipo de lenguaje configurado para el sistema. Por default mostrar la descripción del valor 2 = </w:t>
      </w:r>
      <w:r>
        <w:rPr>
          <w:rFonts w:cs="Arial"/>
          <w:sz w:val="20"/>
          <w:szCs w:val="20"/>
          <w:lang w:eastAsia="en-US"/>
        </w:rPr>
        <w:t>“</w:t>
      </w:r>
      <w:r w:rsidRPr="00A17C91">
        <w:rPr>
          <w:rFonts w:cs="Arial"/>
          <w:sz w:val="20"/>
          <w:szCs w:val="20"/>
          <w:lang w:eastAsia="en-US"/>
        </w:rPr>
        <w:t>No Disponible</w:t>
      </w:r>
      <w:r>
        <w:rPr>
          <w:rFonts w:cs="Arial"/>
          <w:sz w:val="20"/>
          <w:szCs w:val="20"/>
          <w:lang w:eastAsia="en-US"/>
        </w:rPr>
        <w:t>”</w:t>
      </w:r>
      <w:r w:rsidRPr="00A17C91">
        <w:rPr>
          <w:rFonts w:cs="Arial"/>
          <w:sz w:val="20"/>
          <w:szCs w:val="20"/>
          <w:lang w:eastAsia="en-US"/>
        </w:rPr>
        <w:t>.</w:t>
      </w:r>
    </w:p>
    <w:p w:rsidR="00090694" w:rsidRPr="00A17C91" w:rsidRDefault="00090694" w:rsidP="00090694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bookmarkStart w:id="26" w:name="paso6_3"/>
      <w:bookmarkStart w:id="27" w:name="PasoPresentaYSolicitaMotivo"/>
      <w:r w:rsidRPr="00090694">
        <w:rPr>
          <w:b/>
          <w:sz w:val="20"/>
          <w:lang w:val="es-MX"/>
        </w:rPr>
        <w:t>Motivo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>): Se deberá mostrar la descripción de los valores del grupo “TraspasoInv”</w:t>
      </w:r>
      <w:r w:rsidRPr="00A17C91">
        <w:rPr>
          <w:sz w:val="20"/>
        </w:rPr>
        <w:t xml:space="preserve"> del valor por referencia &lt;TRPMOT&gt;, </w:t>
      </w:r>
      <w:r w:rsidRPr="00A17C91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</w:t>
      </w:r>
      <w:r w:rsidRPr="00A17C91">
        <w:rPr>
          <w:rFonts w:cs="Arial"/>
          <w:sz w:val="20"/>
          <w:szCs w:val="20"/>
          <w:lang w:eastAsia="en-US"/>
        </w:rPr>
        <w:t>Por default mostrar la descripci</w:t>
      </w:r>
      <w:r>
        <w:rPr>
          <w:rFonts w:cs="Arial"/>
          <w:sz w:val="20"/>
          <w:szCs w:val="20"/>
          <w:lang w:eastAsia="en-US"/>
        </w:rPr>
        <w:t>ón del valor 0</w:t>
      </w:r>
      <w:r w:rsidRPr="00A17C91">
        <w:rPr>
          <w:rFonts w:cs="Arial"/>
          <w:sz w:val="20"/>
          <w:szCs w:val="20"/>
          <w:lang w:eastAsia="en-US"/>
        </w:rPr>
        <w:t xml:space="preserve"> = No </w:t>
      </w:r>
      <w:r>
        <w:rPr>
          <w:rFonts w:cs="Arial"/>
          <w:sz w:val="20"/>
          <w:szCs w:val="20"/>
          <w:lang w:eastAsia="en-US"/>
        </w:rPr>
        <w:t>Definido</w:t>
      </w:r>
      <w:r w:rsidRPr="00A17C91">
        <w:rPr>
          <w:rFonts w:cs="Arial"/>
          <w:sz w:val="20"/>
          <w:szCs w:val="20"/>
          <w:lang w:eastAsia="en-US"/>
        </w:rPr>
        <w:t>.</w:t>
      </w:r>
    </w:p>
    <w:p w:rsidR="00411F92" w:rsidRPr="009A48DC" w:rsidRDefault="00411F92" w:rsidP="00411F92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bookmarkStart w:id="28" w:name="paso6_4"/>
      <w:bookmarkStart w:id="29" w:name="PasoPresentaSolicitaProducto"/>
      <w:bookmarkEnd w:id="26"/>
      <w:bookmarkEnd w:id="27"/>
      <w:r w:rsidRPr="00090694">
        <w:rPr>
          <w:rFonts w:cs="Arial"/>
          <w:b/>
          <w:sz w:val="20"/>
          <w:szCs w:val="20"/>
        </w:rPr>
        <w:t>Producto</w:t>
      </w:r>
      <w:r w:rsidRPr="009A48DC">
        <w:rPr>
          <w:rFonts w:cs="Arial"/>
          <w:sz w:val="20"/>
          <w:szCs w:val="20"/>
        </w:rPr>
        <w:t xml:space="preserve"> (*)</w:t>
      </w:r>
    </w:p>
    <w:bookmarkEnd w:id="28"/>
    <w:bookmarkEnd w:id="29"/>
    <w:p w:rsidR="00411F92" w:rsidRPr="009A48DC" w:rsidRDefault="00411F92" w:rsidP="00411F92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090694">
        <w:rPr>
          <w:b/>
          <w:sz w:val="20"/>
          <w:lang w:val="es-MX"/>
        </w:rPr>
        <w:t>Unidad</w:t>
      </w:r>
      <w:r w:rsidRPr="009A48DC">
        <w:rPr>
          <w:sz w:val="20"/>
          <w:lang w:val="es-MX"/>
        </w:rPr>
        <w:t xml:space="preserve"> (*) (</w:t>
      </w:r>
      <w:r w:rsidRPr="009A48DC">
        <w:rPr>
          <w:sz w:val="20"/>
          <w:vertAlign w:val="superscript"/>
          <w:lang w:val="es-MX"/>
        </w:rPr>
        <w:t>c</w:t>
      </w:r>
      <w:r w:rsidRPr="009A48DC">
        <w:rPr>
          <w:sz w:val="20"/>
          <w:lang w:val="es-MX"/>
        </w:rPr>
        <w:t xml:space="preserve">) </w:t>
      </w:r>
    </w:p>
    <w:p w:rsidR="00411F92" w:rsidRPr="00E44AC0" w:rsidRDefault="00411F92" w:rsidP="00411F92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090694">
        <w:rPr>
          <w:b/>
          <w:sz w:val="20"/>
          <w:lang w:val="es-MX"/>
        </w:rPr>
        <w:t>Cantidad</w:t>
      </w:r>
      <w:r w:rsidRPr="009A48DC">
        <w:rPr>
          <w:sz w:val="20"/>
          <w:lang w:val="es-MX"/>
        </w:rPr>
        <w:t xml:space="preserve"> (*)</w:t>
      </w:r>
    </w:p>
    <w:p w:rsidR="00D02928" w:rsidRPr="00A17C91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El sistema obtiene la siguiente información:</w:t>
      </w:r>
    </w:p>
    <w:p w:rsidR="00D02928" w:rsidRPr="00A17C91" w:rsidRDefault="001E36D6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A17C91">
        <w:rPr>
          <w:rFonts w:cs="Arial"/>
          <w:b/>
          <w:sz w:val="20"/>
          <w:szCs w:val="20"/>
        </w:rPr>
        <w:t>InventarioTraspaso</w:t>
      </w:r>
    </w:p>
    <w:p w:rsidR="00D02928" w:rsidRPr="00A17C91" w:rsidRDefault="001E36D6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InventarioTraspasoId</w:t>
      </w:r>
    </w:p>
    <w:p w:rsidR="00D02928" w:rsidRPr="00A17C91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DiaClave</w:t>
      </w:r>
      <w:r w:rsidR="000215B5" w:rsidRPr="00A17C91">
        <w:rPr>
          <w:rFonts w:cs="Arial"/>
          <w:sz w:val="20"/>
          <w:szCs w:val="20"/>
        </w:rPr>
        <w:t xml:space="preserve"> = DiaClave registrado en sesión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ProductoClave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TipoUnidad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Cantidad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lastRenderedPageBreak/>
        <w:t>TipoMotivo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Origen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Destino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MFechaHora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MUsuarioID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Enviado</w:t>
      </w:r>
    </w:p>
    <w:p w:rsidR="00A17C91" w:rsidRPr="00DA7239" w:rsidRDefault="00A17C91" w:rsidP="00A17C91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9E4709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>se obtuvieron movimientos de traspaso de inventario para el día de trabajo actual</w:t>
      </w:r>
      <w:r w:rsidRPr="009E4709">
        <w:rPr>
          <w:rFonts w:cs="Arial"/>
          <w:sz w:val="20"/>
          <w:szCs w:val="20"/>
        </w:rPr>
        <w:t>&gt;</w:t>
      </w:r>
    </w:p>
    <w:p w:rsidR="005C4CD7" w:rsidRDefault="00A17C91" w:rsidP="00090694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</w:t>
      </w:r>
      <w:r w:rsidR="005C4CD7">
        <w:rPr>
          <w:rFonts w:cs="Arial"/>
          <w:sz w:val="20"/>
          <w:szCs w:val="20"/>
        </w:rPr>
        <w:t>ovimiento de Traspaso de Inventario obtenido</w:t>
      </w:r>
    </w:p>
    <w:p w:rsidR="00611F11" w:rsidRPr="00611F11" w:rsidRDefault="005C4CD7" w:rsidP="00090694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>
        <w:rPr>
          <w:sz w:val="20"/>
          <w:lang w:eastAsia="en-US"/>
        </w:rPr>
        <w:t xml:space="preserve">El sistema registra </w:t>
      </w:r>
      <w:r w:rsidR="00C21298">
        <w:rPr>
          <w:sz w:val="20"/>
          <w:lang w:eastAsia="en-US"/>
        </w:rPr>
        <w:t>dentro de</w:t>
      </w:r>
      <w:r w:rsidR="00611F11">
        <w:rPr>
          <w:sz w:val="20"/>
          <w:lang w:eastAsia="en-US"/>
        </w:rPr>
        <w:t>l</w:t>
      </w:r>
      <w:r w:rsidR="00C21298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objeto </w:t>
      </w:r>
      <w:r w:rsidR="00611F11">
        <w:rPr>
          <w:sz w:val="20"/>
          <w:lang w:eastAsia="en-US"/>
        </w:rPr>
        <w:t>Movimientos</w:t>
      </w:r>
      <w:r>
        <w:rPr>
          <w:sz w:val="20"/>
          <w:lang w:eastAsia="en-US"/>
        </w:rPr>
        <w:t xml:space="preserve"> la siguiente información del </w:t>
      </w:r>
      <w:r w:rsidR="00C21298">
        <w:rPr>
          <w:sz w:val="20"/>
          <w:lang w:eastAsia="en-US"/>
        </w:rPr>
        <w:t>movimiento</w:t>
      </w:r>
      <w:r>
        <w:rPr>
          <w:sz w:val="20"/>
          <w:lang w:eastAsia="en-US"/>
        </w:rPr>
        <w:t xml:space="preserve"> actual de acuerdo a la información </w:t>
      </w:r>
      <w:r w:rsidR="00C21298">
        <w:rPr>
          <w:sz w:val="20"/>
          <w:lang w:eastAsia="en-US"/>
        </w:rPr>
        <w:t>obtenida</w:t>
      </w:r>
      <w:r>
        <w:rPr>
          <w:sz w:val="20"/>
          <w:lang w:eastAsia="en-US"/>
        </w:rPr>
        <w:t xml:space="preserve">: </w:t>
      </w:r>
    </w:p>
    <w:p w:rsidR="005C4CD7" w:rsidRDefault="00611F11" w:rsidP="00090694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1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3"/>
          <w:numId w:val="13"/>
        </w:numPr>
        <w:rPr>
          <w:vanish/>
          <w:sz w:val="20"/>
          <w:lang w:eastAsia="en-US"/>
        </w:rPr>
      </w:pPr>
    </w:p>
    <w:p w:rsidR="005C4CD7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InventarioTraspasoId</w:t>
      </w:r>
    </w:p>
    <w:p w:rsidR="00611F11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ProductoClave</w:t>
      </w:r>
    </w:p>
    <w:p w:rsidR="005C4CD7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Tipo</w:t>
      </w:r>
      <w:r w:rsidR="005C4CD7">
        <w:rPr>
          <w:sz w:val="20"/>
          <w:lang w:eastAsia="en-US"/>
        </w:rPr>
        <w:t>Unidad</w:t>
      </w:r>
    </w:p>
    <w:p w:rsidR="005C4CD7" w:rsidRDefault="005C4CD7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611F11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TipoMotivo</w:t>
      </w:r>
    </w:p>
    <w:p w:rsidR="00611F11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Origen</w:t>
      </w:r>
    </w:p>
    <w:p w:rsid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Destino</w:t>
      </w:r>
    </w:p>
    <w:p w:rsidR="00192F5B" w:rsidRPr="00090530" w:rsidRDefault="00192F5B" w:rsidP="00090694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</w:t>
      </w:r>
      <w:r>
        <w:rPr>
          <w:sz w:val="20"/>
          <w:lang w:eastAsia="en-US"/>
        </w:rPr>
        <w:t xml:space="preserve"> correspondiente al movimiento</w:t>
      </w:r>
      <w:r w:rsidRPr="00090530">
        <w:rPr>
          <w:sz w:val="20"/>
          <w:lang w:eastAsia="en-US"/>
        </w:rPr>
        <w:t xml:space="preserve"> actual:</w:t>
      </w:r>
    </w:p>
    <w:p w:rsidR="00192F5B" w:rsidRPr="008F3ECA" w:rsidRDefault="00192F5B" w:rsidP="00090694">
      <w:pPr>
        <w:pStyle w:val="Prrafodelista"/>
        <w:numPr>
          <w:ilvl w:val="3"/>
          <w:numId w:val="4"/>
        </w:numPr>
        <w:ind w:left="2552" w:hanging="851"/>
        <w:jc w:val="both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 w:rsidRPr="00192F5B">
        <w:rPr>
          <w:sz w:val="20"/>
          <w:lang w:eastAsia="en-US"/>
        </w:rPr>
        <w:t>ProductoClave</w:t>
      </w:r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 w:rsidRPr="00192F5B">
        <w:rPr>
          <w:sz w:val="20"/>
          <w:lang w:eastAsia="en-US"/>
        </w:rPr>
        <w:t>Nombre</w:t>
      </w:r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 w:rsidRPr="00192F5B">
        <w:rPr>
          <w:sz w:val="20"/>
          <w:lang w:eastAsia="en-US"/>
        </w:rPr>
        <w:t>DecimalProducto</w:t>
      </w:r>
    </w:p>
    <w:p w:rsidR="00192F5B" w:rsidRDefault="00192F5B" w:rsidP="00090694">
      <w:pPr>
        <w:pStyle w:val="Prrafodelista"/>
        <w:numPr>
          <w:ilvl w:val="2"/>
          <w:numId w:val="4"/>
        </w:numPr>
        <w:ind w:left="1701"/>
        <w:jc w:val="both"/>
        <w:rPr>
          <w:lang w:val="es-MX"/>
        </w:rPr>
      </w:pPr>
      <w:r>
        <w:rPr>
          <w:sz w:val="20"/>
          <w:lang w:val="es-MX"/>
        </w:rPr>
        <w:t>El sistema actualiza el objeto Movimientos con la siguiente información para el producto actual:</w:t>
      </w:r>
    </w:p>
    <w:p w:rsidR="00192F5B" w:rsidRPr="008F3ECA" w:rsidRDefault="00192F5B" w:rsidP="00090694">
      <w:pPr>
        <w:pStyle w:val="Prrafodelista"/>
        <w:numPr>
          <w:ilvl w:val="3"/>
          <w:numId w:val="4"/>
        </w:numPr>
        <w:ind w:left="2552" w:hanging="851"/>
        <w:jc w:val="both"/>
        <w:rPr>
          <w:lang w:val="es-MX"/>
        </w:rPr>
      </w:pPr>
      <w:r>
        <w:rPr>
          <w:sz w:val="20"/>
          <w:lang w:val="es-MX"/>
        </w:rPr>
        <w:t>Movimientos</w:t>
      </w:r>
    </w:p>
    <w:p w:rsidR="00192F5B" w:rsidRPr="008F3ECA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 w:rsidRPr="008F3ECA">
        <w:rPr>
          <w:sz w:val="20"/>
          <w:lang w:eastAsia="en-US"/>
        </w:rPr>
        <w:t>Descripcion = &lt;Producto.Nombre&gt;</w:t>
      </w:r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 w:rsidRPr="00192F5B">
        <w:rPr>
          <w:sz w:val="20"/>
          <w:lang w:eastAsia="en-US"/>
        </w:rPr>
        <w:t>DecimalProducto</w:t>
      </w:r>
    </w:p>
    <w:p w:rsidR="005C4CD7" w:rsidRDefault="005C4CD7" w:rsidP="00192F5B">
      <w:pPr>
        <w:numPr>
          <w:ilvl w:val="0"/>
          <w:numId w:val="4"/>
        </w:numPr>
        <w:jc w:val="both"/>
        <w:rPr>
          <w:sz w:val="20"/>
          <w:szCs w:val="20"/>
          <w:lang w:val="es-MX"/>
        </w:rPr>
      </w:pPr>
      <w:bookmarkStart w:id="30" w:name="paso9"/>
      <w:bookmarkStart w:id="31" w:name="PasoParaCadaMovObjetoMovimientos"/>
      <w:r>
        <w:rPr>
          <w:sz w:val="20"/>
          <w:lang w:val="es-MX"/>
        </w:rPr>
        <w:t>Para</w:t>
      </w:r>
      <w:r>
        <w:rPr>
          <w:sz w:val="20"/>
          <w:szCs w:val="20"/>
          <w:lang w:val="es-MX"/>
        </w:rPr>
        <w:t xml:space="preserve"> cada </w:t>
      </w:r>
      <w:r w:rsidR="00A17C91">
        <w:rPr>
          <w:sz w:val="20"/>
          <w:szCs w:val="20"/>
          <w:lang w:val="es-MX"/>
        </w:rPr>
        <w:t>Movimiento de T</w:t>
      </w:r>
      <w:r w:rsidR="00192F5B">
        <w:rPr>
          <w:sz w:val="20"/>
          <w:szCs w:val="20"/>
          <w:lang w:val="es-MX"/>
        </w:rPr>
        <w:t>raspaso</w:t>
      </w:r>
      <w:r>
        <w:rPr>
          <w:sz w:val="20"/>
          <w:szCs w:val="20"/>
          <w:lang w:val="es-MX"/>
        </w:rPr>
        <w:t xml:space="preserve"> incluido en el objeto </w:t>
      </w:r>
      <w:r w:rsidR="00192F5B">
        <w:rPr>
          <w:sz w:val="20"/>
          <w:szCs w:val="20"/>
          <w:lang w:val="es-MX"/>
        </w:rPr>
        <w:t>Movimientos</w:t>
      </w:r>
    </w:p>
    <w:bookmarkEnd w:id="30"/>
    <w:bookmarkEnd w:id="31"/>
    <w:p w:rsidR="005C4CD7" w:rsidRDefault="005C4CD7" w:rsidP="00192F5B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la siguiente información del objeto </w:t>
      </w:r>
      <w:r w:rsidR="00192F5B">
        <w:rPr>
          <w:sz w:val="20"/>
          <w:szCs w:val="20"/>
          <w:lang w:val="es-MX"/>
        </w:rPr>
        <w:t>Movimientos</w:t>
      </w:r>
      <w:r>
        <w:rPr>
          <w:sz w:val="20"/>
          <w:szCs w:val="20"/>
          <w:lang w:val="es-MX"/>
        </w:rPr>
        <w:t>:</w:t>
      </w:r>
    </w:p>
    <w:p w:rsidR="005C4CD7" w:rsidRDefault="00192F5B" w:rsidP="00192F5B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>
        <w:rPr>
          <w:sz w:val="20"/>
          <w:lang w:val="es-MX"/>
        </w:rPr>
        <w:t>Movimientos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InventarioTraspasoId</w:t>
      </w:r>
    </w:p>
    <w:p w:rsidR="00192F5B" w:rsidRP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ProductoClave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TipoUnidad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TipoMotivo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Origen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Destino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Descripcion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DecimalProducto</w:t>
      </w:r>
    </w:p>
    <w:p w:rsidR="005C4CD7" w:rsidRDefault="005C4CD7" w:rsidP="00192F5B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7935E4">
        <w:rPr>
          <w:rStyle w:val="Hipervnculo"/>
          <w:color w:val="auto"/>
          <w:sz w:val="20"/>
          <w:szCs w:val="20"/>
          <w:u w:val="none"/>
        </w:rPr>
        <w:t>Cantidad: Se presenta la cantidad de producto &lt;</w:t>
      </w:r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.Cantidad&gt;. Formatear la cantidad a mostrar de acuerdo al número de decimales configurado para el producto &lt;</w:t>
      </w:r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.DecimalProducto&gt;.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7935E4">
        <w:rPr>
          <w:rStyle w:val="Hipervnculo"/>
          <w:color w:val="auto"/>
          <w:sz w:val="20"/>
          <w:szCs w:val="20"/>
          <w:u w:val="none"/>
        </w:rPr>
        <w:t xml:space="preserve">Unidad: Se presenta la descripción de la unidad </w:t>
      </w:r>
      <w:r>
        <w:rPr>
          <w:rStyle w:val="Hipervnculo"/>
          <w:color w:val="auto"/>
          <w:sz w:val="20"/>
          <w:szCs w:val="20"/>
          <w:u w:val="none"/>
        </w:rPr>
        <w:t>capturada para e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l producto, para ello ir a &lt;VAVDescripcion&gt; y obtener &lt;VAVDescripcion.Descripcion&gt; donde &lt;VAVDescripcion.VARCodigo = ‘UNIDADV’&gt; y &lt;VAVDescripcion.VAVClave = </w:t>
      </w:r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>
        <w:rPr>
          <w:rStyle w:val="Hipervnculo"/>
          <w:color w:val="auto"/>
          <w:sz w:val="20"/>
          <w:szCs w:val="20"/>
          <w:u w:val="none"/>
        </w:rPr>
        <w:t>Tipo</w:t>
      </w:r>
      <w:r w:rsidRPr="007935E4">
        <w:rPr>
          <w:rStyle w:val="Hipervnculo"/>
          <w:color w:val="auto"/>
          <w:sz w:val="20"/>
          <w:szCs w:val="20"/>
          <w:u w:val="none"/>
        </w:rPr>
        <w:t>Unidad&gt;, de acuerdo al tipo de lenguaje configurado para el sistema.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7935E4">
        <w:rPr>
          <w:rStyle w:val="Hipervnculo"/>
          <w:color w:val="auto"/>
          <w:sz w:val="20"/>
          <w:szCs w:val="20"/>
          <w:u w:val="none"/>
        </w:rPr>
        <w:t>Producto: Se presenta la descripción del producto, a través de la concatenación de la clave &lt;</w:t>
      </w:r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.ProductoClave&gt; y nombre del mismo &lt;</w:t>
      </w:r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.Descripcion&gt;, separados por un guion medio, ejemplo: “P0001 - Jugo Durazno”</w:t>
      </w:r>
      <w:r w:rsidR="00F46B60">
        <w:rPr>
          <w:rStyle w:val="Hipervnculo"/>
          <w:color w:val="auto"/>
          <w:sz w:val="20"/>
          <w:szCs w:val="20"/>
          <w:u w:val="none"/>
        </w:rPr>
        <w:t>.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F46B60">
        <w:rPr>
          <w:rStyle w:val="Hipervnculo"/>
          <w:b/>
          <w:color w:val="auto"/>
          <w:sz w:val="20"/>
          <w:szCs w:val="20"/>
          <w:u w:val="none"/>
        </w:rPr>
        <w:t>De: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Se presenta la descripción de la </w:t>
      </w:r>
      <w:r w:rsidR="00FF009C">
        <w:rPr>
          <w:rStyle w:val="Hipervnculo"/>
          <w:color w:val="auto"/>
          <w:sz w:val="20"/>
          <w:szCs w:val="20"/>
          <w:u w:val="none"/>
        </w:rPr>
        <w:t>ubicación origen</w:t>
      </w:r>
      <w:r w:rsidR="00773706">
        <w:rPr>
          <w:rStyle w:val="Hipervnculo"/>
          <w:color w:val="auto"/>
          <w:sz w:val="20"/>
          <w:szCs w:val="20"/>
          <w:u w:val="none"/>
        </w:rPr>
        <w:t xml:space="preserve"> del inventario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color w:val="auto"/>
          <w:sz w:val="20"/>
          <w:szCs w:val="20"/>
          <w:u w:val="none"/>
        </w:rPr>
        <w:t>capturada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&lt;VAVDescripcion&gt; y obtener &lt;VAVDescripcion.Descripcion&gt; donde &lt;VAVDescripcion.VARCodigo = ‘</w:t>
      </w:r>
      <w:r w:rsidR="00F46B60">
        <w:rPr>
          <w:rStyle w:val="Hipervnculo"/>
          <w:color w:val="auto"/>
          <w:sz w:val="20"/>
          <w:szCs w:val="20"/>
          <w:u w:val="none"/>
        </w:rPr>
        <w:t>INVUBIC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’&gt; y &lt;VAVDescripcion.VAVClave = </w:t>
      </w:r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 w:rsidR="00F46B60">
        <w:rPr>
          <w:rStyle w:val="Hipervnculo"/>
          <w:color w:val="auto"/>
          <w:sz w:val="20"/>
          <w:szCs w:val="20"/>
          <w:u w:val="none"/>
        </w:rPr>
        <w:t>Origen</w:t>
      </w:r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F46B60" w:rsidRPr="007935E4" w:rsidRDefault="00F46B60" w:rsidP="00F46B60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F46B60">
        <w:rPr>
          <w:rStyle w:val="Hipervnculo"/>
          <w:b/>
          <w:color w:val="auto"/>
          <w:sz w:val="20"/>
          <w:szCs w:val="20"/>
          <w:u w:val="none"/>
        </w:rPr>
        <w:t>A: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Se presenta la descripción de la </w:t>
      </w:r>
      <w:r>
        <w:rPr>
          <w:rStyle w:val="Hipervnculo"/>
          <w:color w:val="auto"/>
          <w:sz w:val="20"/>
          <w:szCs w:val="20"/>
          <w:u w:val="none"/>
        </w:rPr>
        <w:t xml:space="preserve">ubicación </w:t>
      </w:r>
      <w:r w:rsidR="00D41D3A">
        <w:rPr>
          <w:rStyle w:val="Hipervnculo"/>
          <w:color w:val="auto"/>
          <w:sz w:val="20"/>
          <w:szCs w:val="20"/>
          <w:u w:val="none"/>
        </w:rPr>
        <w:t>destino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</w:t>
      </w:r>
      <w:r w:rsidR="00773706">
        <w:rPr>
          <w:rStyle w:val="Hipervnculo"/>
          <w:color w:val="auto"/>
          <w:sz w:val="20"/>
          <w:szCs w:val="20"/>
          <w:u w:val="none"/>
        </w:rPr>
        <w:t xml:space="preserve">del inventario </w:t>
      </w:r>
      <w:r>
        <w:rPr>
          <w:rStyle w:val="Hipervnculo"/>
          <w:color w:val="auto"/>
          <w:sz w:val="20"/>
          <w:szCs w:val="20"/>
          <w:u w:val="none"/>
        </w:rPr>
        <w:t>capturada para e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l producto, para ello ir a &lt;VAVDescripcion&gt; y obtener &lt;VAVDescripcion.Descripcion&gt; donde </w:t>
      </w:r>
      <w:r w:rsidRPr="007935E4">
        <w:rPr>
          <w:rStyle w:val="Hipervnculo"/>
          <w:color w:val="auto"/>
          <w:sz w:val="20"/>
          <w:szCs w:val="20"/>
          <w:u w:val="none"/>
        </w:rPr>
        <w:lastRenderedPageBreak/>
        <w:t>&lt;VAVDescripcion.VARCodigo = ‘</w:t>
      </w:r>
      <w:r>
        <w:rPr>
          <w:rStyle w:val="Hipervnculo"/>
          <w:color w:val="auto"/>
          <w:sz w:val="20"/>
          <w:szCs w:val="20"/>
          <w:u w:val="none"/>
        </w:rPr>
        <w:t>INVUBIC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’&gt; y &lt;VAVDescripcion.VAVClave = </w:t>
      </w:r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>
        <w:rPr>
          <w:rStyle w:val="Hipervnculo"/>
          <w:color w:val="auto"/>
          <w:sz w:val="20"/>
          <w:szCs w:val="20"/>
          <w:u w:val="none"/>
        </w:rPr>
        <w:t>Destino</w:t>
      </w:r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5C4CD7" w:rsidRPr="00F46B60" w:rsidRDefault="00F46B60" w:rsidP="00F46B60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</w:rPr>
      </w:pPr>
      <w:r w:rsidRPr="00B6078C">
        <w:rPr>
          <w:b/>
          <w:sz w:val="20"/>
          <w:szCs w:val="20"/>
        </w:rPr>
        <w:t>Motivo:</w:t>
      </w:r>
      <w:r>
        <w:rPr>
          <w:sz w:val="20"/>
          <w:szCs w:val="20"/>
        </w:rPr>
        <w:t xml:space="preserve"> 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Se presenta la descripción </w:t>
      </w:r>
      <w:r w:rsidR="00B6078C">
        <w:rPr>
          <w:rStyle w:val="Hipervnculo"/>
          <w:color w:val="auto"/>
          <w:sz w:val="20"/>
          <w:szCs w:val="20"/>
          <w:u w:val="none"/>
        </w:rPr>
        <w:t>del motivo del movimiento de traspaso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</w:t>
      </w:r>
      <w:r w:rsidR="00B6078C">
        <w:rPr>
          <w:rStyle w:val="Hipervnculo"/>
          <w:color w:val="auto"/>
          <w:sz w:val="20"/>
          <w:szCs w:val="20"/>
          <w:u w:val="none"/>
        </w:rPr>
        <w:t>capturado</w:t>
      </w:r>
      <w:r>
        <w:rPr>
          <w:rStyle w:val="Hipervnculo"/>
          <w:color w:val="auto"/>
          <w:sz w:val="20"/>
          <w:szCs w:val="20"/>
          <w:u w:val="none"/>
        </w:rPr>
        <w:t xml:space="preserve">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&lt;VAVDescripcion&gt; y obtener &lt;VAVDescripcion.Descripcion&gt; donde &lt;VAVDescripcion.VARCodigo = ‘</w:t>
      </w:r>
      <w:r w:rsidR="00B6078C">
        <w:rPr>
          <w:rStyle w:val="Hipervnculo"/>
          <w:color w:val="auto"/>
          <w:sz w:val="20"/>
          <w:szCs w:val="20"/>
          <w:u w:val="none"/>
        </w:rPr>
        <w:t>TRPMOT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’&gt; y &lt;VAVDescripcion.VAVClave = </w:t>
      </w:r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 w:rsidR="00B6078C">
        <w:rPr>
          <w:rStyle w:val="Hipervnculo"/>
          <w:color w:val="auto"/>
          <w:sz w:val="20"/>
          <w:szCs w:val="20"/>
          <w:u w:val="none"/>
        </w:rPr>
        <w:t>TipoMotivo</w:t>
      </w:r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A17C91" w:rsidRPr="009A48DC" w:rsidRDefault="00A17C91" w:rsidP="00A17C91">
      <w:pPr>
        <w:numPr>
          <w:ilvl w:val="0"/>
          <w:numId w:val="4"/>
        </w:numPr>
        <w:jc w:val="both"/>
        <w:rPr>
          <w:lang w:val="es-MX"/>
        </w:rPr>
      </w:pPr>
      <w:r w:rsidRPr="009A48DC">
        <w:rPr>
          <w:sz w:val="20"/>
          <w:lang w:val="es-MX"/>
        </w:rPr>
        <w:t>Para cada producto agregado por el usuario</w:t>
      </w:r>
    </w:p>
    <w:p w:rsidR="00FB291A" w:rsidRPr="004001FA" w:rsidRDefault="00FB291A" w:rsidP="00FB291A">
      <w:pPr>
        <w:pStyle w:val="Prrafodelista"/>
        <w:numPr>
          <w:ilvl w:val="1"/>
          <w:numId w:val="4"/>
        </w:numPr>
        <w:ind w:left="993"/>
        <w:jc w:val="both"/>
        <w:rPr>
          <w:highlight w:val="darkMagenta"/>
          <w:lang w:val="es-MX"/>
        </w:rPr>
      </w:pPr>
      <w:bookmarkStart w:id="32" w:name="ParaCadaProductoAgregado"/>
      <w:r w:rsidRPr="004001FA">
        <w:rPr>
          <w:sz w:val="20"/>
          <w:highlight w:val="darkMagenta"/>
          <w:lang w:val="es-MX"/>
        </w:rPr>
        <w:t xml:space="preserve">Si &lt;el actor </w:t>
      </w:r>
      <w:r w:rsidRPr="004001FA">
        <w:rPr>
          <w:sz w:val="20"/>
          <w:highlight w:val="darkMagenta"/>
          <w:lang w:eastAsia="en-US"/>
        </w:rPr>
        <w:t>posiciona el cursor dentro del campo de texto para captura de Producto</w:t>
      </w:r>
      <w:r w:rsidRPr="004001FA">
        <w:rPr>
          <w:sz w:val="20"/>
          <w:highlight w:val="darkMagenta"/>
          <w:lang w:val="es-MX"/>
        </w:rPr>
        <w:t>&gt;</w:t>
      </w:r>
    </w:p>
    <w:bookmarkEnd w:id="32"/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Si &lt;</w:t>
      </w:r>
      <w:r w:rsidRPr="004001FA">
        <w:rPr>
          <w:sz w:val="20"/>
          <w:szCs w:val="20"/>
          <w:highlight w:val="darkMagenta"/>
          <w:lang w:eastAsia="en-US"/>
        </w:rPr>
        <w:t xml:space="preserve">el parámetro de configuración indica que el tipo de clave de los productos es alfanumérica (TipoClaveProducto = String) </w:t>
      </w:r>
      <w:r w:rsidRPr="004001FA">
        <w:rPr>
          <w:sz w:val="20"/>
          <w:szCs w:val="20"/>
          <w:highlight w:val="darkMagenta"/>
        </w:rPr>
        <w:t>de acuerdo a la información registrada en sesión</w:t>
      </w:r>
      <w:r w:rsidRPr="004001FA">
        <w:rPr>
          <w:sz w:val="20"/>
          <w:szCs w:val="20"/>
          <w:highlight w:val="darkMagenta"/>
          <w:lang w:val="es-MX"/>
        </w:rPr>
        <w:t>&gt;</w:t>
      </w:r>
    </w:p>
    <w:p w:rsidR="00FB291A" w:rsidRPr="004001FA" w:rsidRDefault="00FB291A" w:rsidP="00FB291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El sistema presenta el teclado alfanumérico</w:t>
      </w:r>
    </w:p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Si &lt;</w:t>
      </w:r>
      <w:r w:rsidRPr="004001FA">
        <w:rPr>
          <w:sz w:val="20"/>
          <w:szCs w:val="20"/>
          <w:highlight w:val="darkMagenta"/>
          <w:lang w:eastAsia="en-US"/>
        </w:rPr>
        <w:t xml:space="preserve">el parámetro de configuración indica que el tipo de clave de los productos es numérica (TipoClaveProducto = Numeric) </w:t>
      </w:r>
      <w:r w:rsidRPr="004001FA">
        <w:rPr>
          <w:sz w:val="20"/>
          <w:szCs w:val="20"/>
          <w:highlight w:val="darkMagenta"/>
        </w:rPr>
        <w:t>de acuerdo a la información registrada en sesión</w:t>
      </w:r>
      <w:r w:rsidRPr="004001FA">
        <w:rPr>
          <w:sz w:val="20"/>
          <w:szCs w:val="20"/>
          <w:highlight w:val="darkMagenta"/>
          <w:lang w:val="es-MX"/>
        </w:rPr>
        <w:t>&gt;</w:t>
      </w:r>
    </w:p>
    <w:p w:rsidR="00FB291A" w:rsidRPr="004001FA" w:rsidRDefault="00FB291A" w:rsidP="00FB291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El sistema presenta el teclado numérico</w:t>
      </w:r>
    </w:p>
    <w:p w:rsidR="00FB291A" w:rsidRPr="004001FA" w:rsidRDefault="00FB291A" w:rsidP="00FB291A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Si &lt;</w:t>
      </w:r>
      <w:r w:rsidRPr="004001FA">
        <w:rPr>
          <w:sz w:val="20"/>
          <w:szCs w:val="20"/>
          <w:highlight w:val="darkMagenta"/>
          <w:lang w:eastAsia="en-US"/>
        </w:rPr>
        <w:t xml:space="preserve">el parámetro de configuración indica que el tipo de clave de los productos es numérica (TipoClaveProducto = Numeric) </w:t>
      </w:r>
      <w:r w:rsidRPr="004001FA">
        <w:rPr>
          <w:sz w:val="20"/>
          <w:szCs w:val="20"/>
          <w:highlight w:val="darkMagenta"/>
        </w:rPr>
        <w:t>de acuerdo a la información registrada en sesión</w:t>
      </w:r>
      <w:r w:rsidRPr="004001FA">
        <w:rPr>
          <w:sz w:val="20"/>
          <w:szCs w:val="20"/>
          <w:highlight w:val="darkMagenta"/>
          <w:lang w:val="es-MX"/>
        </w:rPr>
        <w:t>&gt;</w:t>
      </w:r>
    </w:p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highlight w:val="darkMagenta"/>
          <w:lang w:val="es-MX"/>
        </w:rPr>
        <w:t>Si &lt;el actor proporciona la Clave del Producto&gt;</w:t>
      </w:r>
    </w:p>
    <w:p w:rsidR="00FB291A" w:rsidRPr="004001FA" w:rsidRDefault="00FB291A" w:rsidP="00FB291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 xml:space="preserve">El sistema </w:t>
      </w:r>
      <w:r w:rsidRPr="004001FA">
        <w:rPr>
          <w:rFonts w:cs="Arial"/>
          <w:sz w:val="20"/>
          <w:szCs w:val="20"/>
          <w:highlight w:val="darkMagenta"/>
        </w:rPr>
        <w:t>formatea la clave proporcionada autocompletando con ceros a la izquierda hasta tener una cifra de acuerdo al número de dígitos configurado para la clave del producto (DigitoClaveProd) registrado en sesión</w:t>
      </w:r>
    </w:p>
    <w:p w:rsidR="00FB291A" w:rsidRPr="004001FA" w:rsidRDefault="00FB291A" w:rsidP="00FB291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El sistema obtiene la información relacionada al producto cuya información sea igual a la Clave de Producto proporcionada:</w:t>
      </w:r>
    </w:p>
    <w:p w:rsidR="00FB291A" w:rsidRPr="004001FA" w:rsidRDefault="00FB291A" w:rsidP="00FB291A">
      <w:pPr>
        <w:pStyle w:val="Prrafodelista"/>
        <w:numPr>
          <w:ilvl w:val="4"/>
          <w:numId w:val="13"/>
        </w:numPr>
        <w:ind w:left="3344"/>
        <w:rPr>
          <w:b/>
          <w:sz w:val="20"/>
          <w:highlight w:val="darkMagenta"/>
          <w:lang w:eastAsia="en-US"/>
        </w:rPr>
      </w:pPr>
      <w:r w:rsidRPr="004001FA">
        <w:rPr>
          <w:b/>
          <w:sz w:val="20"/>
          <w:highlight w:val="darkMagenta"/>
          <w:lang w:eastAsia="en-US"/>
        </w:rPr>
        <w:t>Producto</w:t>
      </w:r>
    </w:p>
    <w:p w:rsidR="00FB291A" w:rsidRPr="004001FA" w:rsidRDefault="00FB291A" w:rsidP="00FB291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ProductoClave = Clave de Producto proporcionada y formateada</w:t>
      </w:r>
    </w:p>
    <w:p w:rsidR="00FB291A" w:rsidRPr="004001FA" w:rsidRDefault="00FB291A" w:rsidP="00FB291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Nombre</w:t>
      </w:r>
    </w:p>
    <w:p w:rsidR="00FB291A" w:rsidRPr="004001FA" w:rsidRDefault="00FB291A" w:rsidP="00FB291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Contenido</w:t>
      </w:r>
    </w:p>
    <w:p w:rsidR="00FB291A" w:rsidRPr="004001FA" w:rsidRDefault="00FB291A" w:rsidP="00FB291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Venta</w:t>
      </w:r>
    </w:p>
    <w:p w:rsidR="00FB291A" w:rsidRPr="004001FA" w:rsidRDefault="00FB291A" w:rsidP="00FB291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DecimalProducto</w:t>
      </w:r>
    </w:p>
    <w:p w:rsidR="00FB291A" w:rsidRPr="00FB291A" w:rsidRDefault="00FB291A" w:rsidP="00FB291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rFonts w:cs="Arial"/>
          <w:sz w:val="20"/>
          <w:szCs w:val="20"/>
          <w:highlight w:val="darkMagenta"/>
        </w:rPr>
        <w:t xml:space="preserve">El sistema continúa </w:t>
      </w:r>
      <w:r w:rsidRPr="00AA556E">
        <w:rPr>
          <w:rFonts w:cs="Arial"/>
          <w:sz w:val="20"/>
          <w:szCs w:val="20"/>
          <w:highlight w:val="darkMagenta"/>
        </w:rPr>
        <w:t>en el</w:t>
      </w:r>
      <w:r w:rsidRPr="00AA556E">
        <w:rPr>
          <w:rFonts w:cs="Arial"/>
          <w:sz w:val="20"/>
          <w:szCs w:val="20"/>
        </w:rPr>
        <w:t xml:space="preserve"> </w:t>
      </w:r>
      <w:hyperlink w:anchor="PasoSiProductoClaveoIDCoincide" w:history="1">
        <w:r w:rsidRPr="000B4E7A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B4E7A" w:rsidRPr="000B4E7A">
          <w:rPr>
            <w:rStyle w:val="Hipervnculo"/>
            <w:rFonts w:cs="Arial"/>
            <w:b/>
            <w:sz w:val="20"/>
            <w:szCs w:val="20"/>
          </w:rPr>
          <w:t>10.3.5</w:t>
        </w:r>
        <w:r w:rsidRPr="000B4E7A">
          <w:rPr>
            <w:rStyle w:val="Hipervnculo"/>
            <w:rFonts w:cs="Arial"/>
            <w:b/>
            <w:sz w:val="20"/>
            <w:szCs w:val="20"/>
          </w:rPr>
          <w:t>.1</w:t>
        </w:r>
      </w:hyperlink>
      <w:r w:rsidRPr="00AA556E">
        <w:rPr>
          <w:rFonts w:cs="Arial"/>
          <w:sz w:val="20"/>
          <w:szCs w:val="20"/>
        </w:rPr>
        <w:t xml:space="preserve"> </w:t>
      </w:r>
      <w:r w:rsidR="0015383C" w:rsidRPr="0015383C">
        <w:rPr>
          <w:sz w:val="20"/>
          <w:highlight w:val="darkMagenta"/>
          <w:lang w:eastAsia="en-US"/>
        </w:rPr>
        <w:t xml:space="preserve">del </w:t>
      </w:r>
      <w:r w:rsidR="0015383C" w:rsidRPr="0015383C">
        <w:rPr>
          <w:sz w:val="20"/>
          <w:szCs w:val="20"/>
          <w:highlight w:val="darkMagenta"/>
        </w:rPr>
        <w:t>flujo básico</w:t>
      </w:r>
    </w:p>
    <w:p w:rsidR="00D9440D" w:rsidRPr="00D9440D" w:rsidRDefault="00A17C91" w:rsidP="00D9440D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9A48DC">
        <w:rPr>
          <w:sz w:val="20"/>
          <w:lang w:val="es-MX"/>
        </w:rPr>
        <w:t>Si &lt;el actor proporciona Clave del Producto / ID del Producto / Código de Barras / Descripción&gt;</w:t>
      </w:r>
    </w:p>
    <w:p w:rsidR="006C14A7" w:rsidRPr="00C57786" w:rsidRDefault="006C14A7" w:rsidP="006C14A7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lang w:eastAsia="en-US"/>
        </w:rPr>
      </w:pPr>
      <w:r w:rsidRPr="00C57786">
        <w:rPr>
          <w:sz w:val="20"/>
          <w:lang w:eastAsia="en-US"/>
        </w:rPr>
        <w:t>Si &lt;se seleccionó la misma ubicación del inventario como</w:t>
      </w:r>
      <w:r w:rsidRPr="00C57786">
        <w:rPr>
          <w:rStyle w:val="Hipervnculo"/>
          <w:color w:val="auto"/>
          <w:sz w:val="20"/>
          <w:szCs w:val="20"/>
          <w:u w:val="none"/>
        </w:rPr>
        <w:t xml:space="preserve"> origen y destino del movimiento de traspaso</w:t>
      </w:r>
      <w:r w:rsidRPr="00C57786">
        <w:rPr>
          <w:sz w:val="20"/>
          <w:lang w:eastAsia="en-US"/>
        </w:rPr>
        <w:t xml:space="preserve"> de inventario&gt; </w:t>
      </w:r>
    </w:p>
    <w:p w:rsidR="006C14A7" w:rsidRPr="00C57786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b/>
          <w:color w:val="FF0000"/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presenta el mensaje </w:t>
      </w:r>
      <w:r w:rsidRPr="00C57786">
        <w:rPr>
          <w:color w:val="FF0000"/>
          <w:sz w:val="20"/>
          <w:lang w:eastAsia="en-US"/>
        </w:rPr>
        <w:t>“[E09</w:t>
      </w:r>
      <w:r>
        <w:rPr>
          <w:color w:val="FF0000"/>
          <w:sz w:val="20"/>
          <w:lang w:eastAsia="en-US"/>
        </w:rPr>
        <w:t>26</w:t>
      </w:r>
      <w:r w:rsidRPr="00C57786">
        <w:rPr>
          <w:color w:val="FF0000"/>
          <w:sz w:val="20"/>
          <w:lang w:eastAsia="en-US"/>
        </w:rPr>
        <w:t>] La ubicación origen (De) debe ser diferente a la ubicación destino (A) para el traspaso de inventario”</w:t>
      </w:r>
    </w:p>
    <w:p w:rsidR="006C14A7" w:rsidRPr="00C57786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continúa en el </w:t>
      </w:r>
      <w:hyperlink w:anchor="PasoPresentaYSolicitaDe" w:history="1">
        <w:r w:rsidRPr="00C57786">
          <w:rPr>
            <w:rStyle w:val="Hipervnculo"/>
            <w:b/>
            <w:sz w:val="20"/>
            <w:lang w:eastAsia="en-US"/>
          </w:rPr>
          <w:t>paso 6.1</w:t>
        </w:r>
      </w:hyperlink>
      <w:r w:rsidRPr="00C57786">
        <w:rPr>
          <w:b/>
          <w:sz w:val="20"/>
          <w:lang w:eastAsia="en-US"/>
        </w:rPr>
        <w:t xml:space="preserve"> </w:t>
      </w:r>
      <w:r w:rsidRPr="00C57786">
        <w:rPr>
          <w:sz w:val="20"/>
          <w:lang w:eastAsia="en-US"/>
        </w:rPr>
        <w:t>del flujo básico</w:t>
      </w:r>
    </w:p>
    <w:p w:rsidR="006C14A7" w:rsidRPr="00C57786" w:rsidRDefault="006C14A7" w:rsidP="006C14A7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lang w:eastAsia="en-US"/>
        </w:rPr>
      </w:pPr>
      <w:r w:rsidRPr="00C57786">
        <w:rPr>
          <w:sz w:val="20"/>
          <w:lang w:eastAsia="en-US"/>
        </w:rPr>
        <w:t xml:space="preserve">Si &lt;no se seleccionó un motivo diferente a ‘No Definido’ como </w:t>
      </w:r>
      <w:r w:rsidRPr="00C57786">
        <w:rPr>
          <w:rStyle w:val="Hipervnculo"/>
          <w:color w:val="auto"/>
          <w:sz w:val="20"/>
          <w:szCs w:val="20"/>
          <w:u w:val="none"/>
        </w:rPr>
        <w:t>motivo del movimiento de traspaso</w:t>
      </w:r>
      <w:r w:rsidRPr="00C57786">
        <w:rPr>
          <w:sz w:val="20"/>
          <w:lang w:eastAsia="en-US"/>
        </w:rPr>
        <w:t xml:space="preserve"> de inventario&gt; </w:t>
      </w:r>
    </w:p>
    <w:p w:rsidR="006C14A7" w:rsidRPr="00C57786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b/>
          <w:color w:val="FF0000"/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presenta el mensaje </w:t>
      </w:r>
      <w:r w:rsidRPr="00C57786">
        <w:rPr>
          <w:color w:val="FF0000"/>
          <w:sz w:val="20"/>
          <w:lang w:eastAsia="en-US"/>
        </w:rPr>
        <w:t>“[E0161] Debe seleccionar un(a) $0$”</w:t>
      </w:r>
      <w:r w:rsidRPr="00C57786">
        <w:rPr>
          <w:sz w:val="20"/>
          <w:lang w:eastAsia="en-US"/>
        </w:rPr>
        <w:t>, sustituyendo el valor de $0$ por “motivo”.</w:t>
      </w:r>
    </w:p>
    <w:p w:rsidR="006C14A7" w:rsidRPr="006C14A7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continúa en el </w:t>
      </w:r>
      <w:hyperlink w:anchor="PasoPresentaYSolicitaMotivo" w:history="1">
        <w:r w:rsidRPr="00C57786">
          <w:rPr>
            <w:rStyle w:val="Hipervnculo"/>
            <w:b/>
            <w:sz w:val="20"/>
            <w:lang w:eastAsia="en-US"/>
          </w:rPr>
          <w:t>paso 6.3</w:t>
        </w:r>
      </w:hyperlink>
      <w:r w:rsidRPr="00C57786">
        <w:rPr>
          <w:b/>
          <w:sz w:val="20"/>
          <w:lang w:eastAsia="en-US"/>
        </w:rPr>
        <w:t xml:space="preserve"> </w:t>
      </w:r>
      <w:r w:rsidRPr="00C57786">
        <w:rPr>
          <w:sz w:val="20"/>
          <w:lang w:eastAsia="en-US"/>
        </w:rPr>
        <w:t>del flujo básico</w:t>
      </w:r>
    </w:p>
    <w:p w:rsidR="00D9440D" w:rsidRPr="00D9440D" w:rsidRDefault="00A17C91" w:rsidP="00D9440D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D9440D">
        <w:rPr>
          <w:sz w:val="20"/>
          <w:szCs w:val="20"/>
        </w:rPr>
        <w:t>El</w:t>
      </w:r>
      <w:r w:rsidRPr="00D9440D">
        <w:rPr>
          <w:sz w:val="20"/>
          <w:lang w:eastAsia="en-US"/>
        </w:rPr>
        <w:t xml:space="preserve"> </w:t>
      </w:r>
      <w:r w:rsidRPr="009A48DC">
        <w:rPr>
          <w:sz w:val="20"/>
          <w:lang w:eastAsia="en-US"/>
        </w:rPr>
        <w:t>sistema obtiene la información relacionada a los productos cuya información sea igual a la Clave de Producto, Id, Código de Barras o Descripción proporcionados:</w:t>
      </w:r>
    </w:p>
    <w:p w:rsidR="00A17C91" w:rsidRPr="009A48DC" w:rsidRDefault="00A17C91" w:rsidP="00D9440D">
      <w:pPr>
        <w:pStyle w:val="Prrafodelista"/>
        <w:numPr>
          <w:ilvl w:val="3"/>
          <w:numId w:val="4"/>
        </w:numPr>
        <w:ind w:left="2552" w:hanging="851"/>
        <w:jc w:val="both"/>
        <w:rPr>
          <w:b/>
          <w:sz w:val="20"/>
          <w:lang w:eastAsia="en-US"/>
        </w:rPr>
      </w:pPr>
      <w:r w:rsidRPr="00D9440D">
        <w:rPr>
          <w:sz w:val="20"/>
          <w:lang w:eastAsia="en-US"/>
        </w:rPr>
        <w:t>Producto</w:t>
      </w:r>
    </w:p>
    <w:p w:rsidR="000D12A2" w:rsidRPr="000D12A2" w:rsidRDefault="000D12A2" w:rsidP="000D12A2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1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3"/>
          <w:numId w:val="13"/>
        </w:numPr>
        <w:rPr>
          <w:vanish/>
          <w:sz w:val="20"/>
          <w:lang w:eastAsia="en-US"/>
        </w:rPr>
      </w:pPr>
    </w:p>
    <w:p w:rsidR="00A17C91" w:rsidRPr="009A48DC" w:rsidRDefault="00A17C91" w:rsidP="000D12A2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 w:rsidRPr="009A48DC">
        <w:rPr>
          <w:sz w:val="20"/>
          <w:lang w:eastAsia="en-US"/>
        </w:rPr>
        <w:t>ProductoClave</w:t>
      </w:r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Nombre</w:t>
      </w:r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NombreLargo</w:t>
      </w:r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Id</w:t>
      </w:r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DecimalProducto</w:t>
      </w:r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eastAsia="en-US"/>
        </w:rPr>
      </w:pPr>
      <w:r w:rsidRPr="009A48DC">
        <w:rPr>
          <w:b/>
          <w:sz w:val="20"/>
          <w:lang w:eastAsia="en-US"/>
        </w:rPr>
        <w:t>ProductoUnidad</w:t>
      </w:r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532589">
        <w:rPr>
          <w:sz w:val="20"/>
          <w:lang w:eastAsia="en-US"/>
        </w:rPr>
        <w:t>ProductoClave</w:t>
      </w:r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532589">
        <w:rPr>
          <w:sz w:val="20"/>
          <w:lang w:eastAsia="en-US"/>
        </w:rPr>
        <w:t>PRUTipoUnidad</w:t>
      </w:r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532589">
        <w:rPr>
          <w:sz w:val="20"/>
          <w:lang w:eastAsia="en-US"/>
        </w:rPr>
        <w:t>CodigoBarras</w:t>
      </w:r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532589">
        <w:rPr>
          <w:sz w:val="20"/>
          <w:lang w:eastAsia="en-US"/>
        </w:rPr>
        <w:t>TipoEstado = 1</w:t>
      </w:r>
    </w:p>
    <w:p w:rsidR="000D12A2" w:rsidRPr="000D12A2" w:rsidRDefault="00A17C91" w:rsidP="000D12A2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t>Si &lt;existen coincidencias parciales en Nombre / NombreLargo / ProductoClave / ID&gt;</w:t>
      </w:r>
    </w:p>
    <w:p w:rsidR="00A17C91" w:rsidRPr="009A48DC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0D12A2">
        <w:rPr>
          <w:sz w:val="20"/>
          <w:lang w:eastAsia="en-US"/>
        </w:rPr>
        <w:t>El</w:t>
      </w:r>
      <w:r w:rsidRPr="009A48DC">
        <w:rPr>
          <w:sz w:val="20"/>
          <w:lang w:eastAsia="en-US"/>
        </w:rPr>
        <w:t xml:space="preserve"> sistema registra en sesión la siguiente información</w:t>
      </w:r>
    </w:p>
    <w:p w:rsidR="00A15942" w:rsidRDefault="00A17C91" w:rsidP="00A1594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lastRenderedPageBreak/>
        <w:t>Cadena =</w:t>
      </w:r>
      <w:r w:rsidRPr="009A48DC">
        <w:rPr>
          <w:b/>
          <w:sz w:val="20"/>
          <w:lang w:eastAsia="en-US"/>
        </w:rPr>
        <w:t xml:space="preserve"> </w:t>
      </w:r>
      <w:r w:rsidRPr="009A48DC">
        <w:rPr>
          <w:sz w:val="20"/>
          <w:lang w:eastAsia="en-US"/>
        </w:rPr>
        <w:t>Cadena de búsqueda introducida por el usuario</w:t>
      </w:r>
    </w:p>
    <w:p w:rsidR="00A15942" w:rsidRPr="00E92648" w:rsidRDefault="00A15942" w:rsidP="00A15942">
      <w:pPr>
        <w:pStyle w:val="Prrafodelista"/>
        <w:numPr>
          <w:ilvl w:val="3"/>
          <w:numId w:val="4"/>
        </w:numPr>
        <w:ind w:left="2552" w:hanging="851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Si &lt;el parámetro de configuración indica que se tiene activado el Manejo de Doble Unidad (ManejoDobleUnidad = 1) </w:t>
      </w:r>
      <w:r w:rsidRPr="00E92648">
        <w:rPr>
          <w:sz w:val="20"/>
          <w:highlight w:val="darkGreen"/>
        </w:rPr>
        <w:t xml:space="preserve">de acuerdo con la </w:t>
      </w:r>
      <w:r w:rsidR="005A47E4">
        <w:rPr>
          <w:sz w:val="20"/>
          <w:highlight w:val="darkGreen"/>
        </w:rPr>
        <w:t>información registrada en sesión</w:t>
      </w:r>
      <w:r w:rsidRPr="00E92648">
        <w:rPr>
          <w:sz w:val="20"/>
          <w:highlight w:val="darkGreen"/>
          <w:lang w:eastAsia="en-US"/>
        </w:rPr>
        <w:t>&gt;</w:t>
      </w:r>
    </w:p>
    <w:p w:rsidR="00A15942" w:rsidRPr="00E92648" w:rsidRDefault="00A15942" w:rsidP="00A15942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caso de uso incluye la funcionalidad del caso de uso </w:t>
      </w:r>
      <w:hyperlink r:id="rId10" w:history="1">
        <w:r w:rsidRPr="00E92648">
          <w:rPr>
            <w:rStyle w:val="Hipervnculo"/>
            <w:b/>
            <w:sz w:val="20"/>
            <w:highlight w:val="darkGreen"/>
            <w:lang w:eastAsia="en-US"/>
          </w:rPr>
          <w:t>Buscar Productos – CUROLMOV20</w:t>
        </w:r>
      </w:hyperlink>
    </w:p>
    <w:p w:rsidR="00A15942" w:rsidRPr="00A15942" w:rsidRDefault="00A15942" w:rsidP="00A15942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</w:t>
      </w:r>
      <w:r w:rsidRPr="00A15942">
        <w:rPr>
          <w:sz w:val="20"/>
          <w:highlight w:val="darkGreen"/>
          <w:lang w:eastAsia="en-US"/>
        </w:rPr>
        <w:t>sistema envía como parámetro la siguiente información: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r w:rsidRPr="00A15942">
        <w:rPr>
          <w:sz w:val="20"/>
          <w:szCs w:val="20"/>
          <w:highlight w:val="darkGreen"/>
          <w:lang w:eastAsia="en-US"/>
        </w:rPr>
        <w:t>Cadena = Cadena registrada en sesión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r w:rsidRPr="00A15942">
        <w:rPr>
          <w:sz w:val="20"/>
          <w:szCs w:val="20"/>
          <w:highlight w:val="darkGreen"/>
          <w:lang w:eastAsia="en-US"/>
        </w:rPr>
        <w:t>Esquema = “Todos”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r w:rsidRPr="00A15942">
        <w:rPr>
          <w:sz w:val="20"/>
          <w:szCs w:val="20"/>
          <w:highlight w:val="darkGreen"/>
          <w:lang w:eastAsia="en-US"/>
        </w:rPr>
        <w:t>TipoValidacionExistencia = 1</w:t>
      </w:r>
    </w:p>
    <w:p w:rsidR="00A15942" w:rsidRPr="00A15942" w:rsidRDefault="004B0B9C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r>
        <w:rPr>
          <w:sz w:val="20"/>
          <w:szCs w:val="20"/>
          <w:highlight w:val="darkGreen"/>
          <w:lang w:eastAsia="en-US"/>
        </w:rPr>
        <w:t xml:space="preserve">ListaPrecios = </w:t>
      </w:r>
      <w:r w:rsidRPr="001858A2">
        <w:rPr>
          <w:sz w:val="20"/>
          <w:szCs w:val="20"/>
          <w:highlight w:val="yellow"/>
          <w:lang w:eastAsia="en-US"/>
        </w:rPr>
        <w:t>Si &lt;Vendedor.ListaPrecioBase</w:t>
      </w:r>
      <w:r w:rsidRPr="001858A2">
        <w:rPr>
          <w:sz w:val="20"/>
          <w:szCs w:val="20"/>
          <w:highlight w:val="yellow"/>
        </w:rPr>
        <w:t xml:space="preserve"> </w:t>
      </w:r>
      <w:r w:rsidRPr="001858A2">
        <w:rPr>
          <w:sz w:val="20"/>
          <w:szCs w:val="20"/>
          <w:highlight w:val="yellow"/>
          <w:lang w:eastAsia="en-US"/>
        </w:rPr>
        <w:t xml:space="preserve">&lt;&gt; Null o vacío&gt; </w:t>
      </w:r>
      <w:r w:rsidRPr="001858A2">
        <w:rPr>
          <w:sz w:val="20"/>
          <w:szCs w:val="20"/>
          <w:highlight w:val="yellow"/>
        </w:rPr>
        <w:t xml:space="preserve">donde &lt;Vendedor.USUId = registrado en sesión&gt; </w:t>
      </w:r>
      <w:r w:rsidRPr="001858A2">
        <w:rPr>
          <w:sz w:val="20"/>
          <w:szCs w:val="20"/>
          <w:highlight w:val="yellow"/>
          <w:lang w:eastAsia="en-US"/>
        </w:rPr>
        <w:t>entonces presentar &lt;Vendedor.ListaPrecioBase&gt; de lo contrario presentar vacío ‘ ‘.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r w:rsidRPr="00A15942">
        <w:rPr>
          <w:sz w:val="20"/>
          <w:szCs w:val="20"/>
          <w:highlight w:val="darkGreen"/>
          <w:lang w:eastAsia="en-US"/>
        </w:rPr>
        <w:t>TransProdID = ‘ ‘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r w:rsidRPr="00A15942">
        <w:rPr>
          <w:sz w:val="20"/>
          <w:szCs w:val="20"/>
          <w:highlight w:val="darkGreen"/>
          <w:lang w:eastAsia="en-US"/>
        </w:rPr>
        <w:t>TipoMovimiento = 2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r w:rsidRPr="00A15942">
        <w:rPr>
          <w:sz w:val="20"/>
          <w:szCs w:val="20"/>
          <w:highlight w:val="darkGreen"/>
          <w:lang w:eastAsia="en-US"/>
        </w:rPr>
        <w:t>TipoTransProd = ‘ ‘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r w:rsidRPr="00A15942">
        <w:rPr>
          <w:sz w:val="20"/>
          <w:szCs w:val="20"/>
          <w:highlight w:val="darkGreen"/>
          <w:lang w:eastAsia="en-US"/>
        </w:rPr>
        <w:t>ModuloEsquemas = ‘ ‘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r w:rsidRPr="00A15942">
        <w:rPr>
          <w:sz w:val="20"/>
          <w:szCs w:val="20"/>
          <w:highlight w:val="darkGreen"/>
          <w:lang w:eastAsia="en-US"/>
        </w:rPr>
        <w:t>UbicacionExistencia = VAVClave de la ubicación de origen seleccionada (“De”)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r w:rsidRPr="00A15942">
        <w:rPr>
          <w:sz w:val="20"/>
          <w:szCs w:val="20"/>
          <w:highlight w:val="darkGreen"/>
          <w:lang w:eastAsia="en-US"/>
        </w:rPr>
        <w:t xml:space="preserve">BusquedaSimple = 1 </w:t>
      </w:r>
    </w:p>
    <w:p w:rsidR="00A15942" w:rsidRPr="00E92648" w:rsidRDefault="00A15942" w:rsidP="00A15942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El sistema recibe como parámetro la siguiente información:</w:t>
      </w:r>
    </w:p>
    <w:p w:rsidR="00A15942" w:rsidRPr="00E92648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Productos</w:t>
      </w:r>
    </w:p>
    <w:p w:rsidR="00A15942" w:rsidRPr="00E92648" w:rsidRDefault="00A15942" w:rsidP="00A15942">
      <w:pPr>
        <w:pStyle w:val="Prrafodelista"/>
        <w:numPr>
          <w:ilvl w:val="7"/>
          <w:numId w:val="4"/>
        </w:numPr>
        <w:ind w:left="7655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Clave del Producto</w:t>
      </w:r>
    </w:p>
    <w:p w:rsidR="00A15942" w:rsidRPr="00A15942" w:rsidRDefault="00A15942" w:rsidP="00A15942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sistema continúa en </w:t>
      </w:r>
      <w:r w:rsidRPr="000B4E7A">
        <w:rPr>
          <w:sz w:val="20"/>
          <w:highlight w:val="darkGreen"/>
          <w:lang w:eastAsia="en-US"/>
        </w:rPr>
        <w:t xml:space="preserve">el </w:t>
      </w:r>
      <w:hyperlink w:anchor="PasoSiProductoClaveoIDCoincide" w:history="1">
        <w:r w:rsidR="000B4E7A" w:rsidRPr="000B4E7A">
          <w:rPr>
            <w:rStyle w:val="Hipervnculo"/>
            <w:rFonts w:cs="Arial"/>
            <w:b/>
            <w:sz w:val="20"/>
            <w:szCs w:val="20"/>
            <w:highlight w:val="darkGreen"/>
          </w:rPr>
          <w:t>paso 10.3.5.1</w:t>
        </w:r>
      </w:hyperlink>
      <w:r w:rsidRPr="000B4E7A">
        <w:rPr>
          <w:sz w:val="20"/>
          <w:highlight w:val="darkGreen"/>
          <w:lang w:eastAsia="en-US"/>
        </w:rPr>
        <w:t xml:space="preserve"> </w:t>
      </w:r>
      <w:r w:rsidRPr="00A15942">
        <w:rPr>
          <w:sz w:val="20"/>
          <w:highlight w:val="darkGreen"/>
          <w:lang w:eastAsia="en-US"/>
        </w:rPr>
        <w:t xml:space="preserve">del </w:t>
      </w:r>
      <w:r w:rsidRPr="00A15942">
        <w:rPr>
          <w:sz w:val="20"/>
          <w:szCs w:val="20"/>
          <w:highlight w:val="darkGreen"/>
        </w:rPr>
        <w:t>flujo básico</w:t>
      </w:r>
    </w:p>
    <w:p w:rsidR="00A17C91" w:rsidRPr="009A48DC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El caso de uso incluye la funcionalidad del caso de uso </w:t>
      </w:r>
      <w:hyperlink r:id="rId11" w:history="1">
        <w:r w:rsidRPr="009A48DC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A17C91" w:rsidRPr="009A48DC" w:rsidRDefault="00A17C91" w:rsidP="000D12A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t>El sistema envía como parámetro la siguiente información: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r w:rsidRPr="007E3F11">
        <w:rPr>
          <w:sz w:val="20"/>
          <w:lang w:eastAsia="en-US"/>
        </w:rPr>
        <w:t>Cadena</w:t>
      </w:r>
      <w:r w:rsidR="00C11AEB" w:rsidRPr="007E3F11">
        <w:rPr>
          <w:sz w:val="20"/>
          <w:lang w:eastAsia="en-US"/>
        </w:rPr>
        <w:t xml:space="preserve"> = Cadena registrada en sesión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r w:rsidRPr="007E3F11">
        <w:rPr>
          <w:sz w:val="20"/>
          <w:lang w:eastAsia="en-US"/>
        </w:rPr>
        <w:t xml:space="preserve">Esquema = </w:t>
      </w:r>
      <w:r w:rsidR="00A10CED" w:rsidRPr="007E3F11">
        <w:rPr>
          <w:sz w:val="20"/>
          <w:lang w:eastAsia="en-US"/>
        </w:rPr>
        <w:t>“</w:t>
      </w:r>
      <w:r w:rsidRPr="007E3F11">
        <w:rPr>
          <w:sz w:val="20"/>
          <w:lang w:eastAsia="en-US"/>
        </w:rPr>
        <w:t>Todos</w:t>
      </w:r>
      <w:r w:rsidR="00A10CED" w:rsidRPr="007E3F11">
        <w:rPr>
          <w:sz w:val="20"/>
          <w:lang w:eastAsia="en-US"/>
        </w:rPr>
        <w:t>”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r w:rsidRPr="007E3F11">
        <w:rPr>
          <w:sz w:val="20"/>
          <w:lang w:eastAsia="en-US"/>
        </w:rPr>
        <w:t>TipoValidacionExistencia = 1</w:t>
      </w:r>
    </w:p>
    <w:p w:rsidR="00A17C91" w:rsidRPr="007E3F11" w:rsidRDefault="004B0B9C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r>
        <w:rPr>
          <w:sz w:val="20"/>
          <w:lang w:eastAsia="en-US"/>
        </w:rPr>
        <w:t xml:space="preserve">ListaPrecios = </w:t>
      </w:r>
      <w:r w:rsidRPr="001858A2">
        <w:rPr>
          <w:sz w:val="20"/>
          <w:szCs w:val="20"/>
          <w:highlight w:val="yellow"/>
          <w:lang w:eastAsia="en-US"/>
        </w:rPr>
        <w:t>Si &lt;Vendedor.ListaPrecioBase</w:t>
      </w:r>
      <w:r w:rsidRPr="001858A2">
        <w:rPr>
          <w:sz w:val="20"/>
          <w:szCs w:val="20"/>
          <w:highlight w:val="yellow"/>
        </w:rPr>
        <w:t xml:space="preserve"> </w:t>
      </w:r>
      <w:r w:rsidRPr="001858A2">
        <w:rPr>
          <w:sz w:val="20"/>
          <w:szCs w:val="20"/>
          <w:highlight w:val="yellow"/>
          <w:lang w:eastAsia="en-US"/>
        </w:rPr>
        <w:t xml:space="preserve">&lt;&gt; Null o vacío&gt; </w:t>
      </w:r>
      <w:r w:rsidRPr="001858A2">
        <w:rPr>
          <w:sz w:val="20"/>
          <w:szCs w:val="20"/>
          <w:highlight w:val="yellow"/>
        </w:rPr>
        <w:t xml:space="preserve">donde &lt;Vendedor.USUId = registrado en sesión&gt; </w:t>
      </w:r>
      <w:r w:rsidRPr="001858A2">
        <w:rPr>
          <w:sz w:val="20"/>
          <w:szCs w:val="20"/>
          <w:highlight w:val="yellow"/>
          <w:lang w:eastAsia="en-US"/>
        </w:rPr>
        <w:t>entonces presentar &lt;Vendedor.ListaPrecioBase&gt; de lo contrario presentar vacío ‘ ‘.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r w:rsidRPr="007E3F11">
        <w:rPr>
          <w:sz w:val="20"/>
          <w:szCs w:val="20"/>
          <w:lang w:eastAsia="en-US"/>
        </w:rPr>
        <w:t xml:space="preserve">TransProdID = </w:t>
      </w:r>
      <w:r w:rsidR="00A10CED" w:rsidRPr="007E3F11">
        <w:rPr>
          <w:sz w:val="20"/>
          <w:szCs w:val="20"/>
          <w:lang w:eastAsia="en-US"/>
        </w:rPr>
        <w:t>‘ ‘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r w:rsidRPr="007E3F11">
        <w:rPr>
          <w:sz w:val="20"/>
          <w:szCs w:val="20"/>
          <w:lang w:eastAsia="en-US"/>
        </w:rPr>
        <w:t xml:space="preserve">TipoMovimiento = </w:t>
      </w:r>
      <w:r w:rsidR="00B66BB7" w:rsidRPr="007E3F11">
        <w:rPr>
          <w:sz w:val="20"/>
          <w:szCs w:val="20"/>
          <w:lang w:eastAsia="en-US"/>
        </w:rPr>
        <w:t>2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r w:rsidRPr="007E3F11">
        <w:rPr>
          <w:sz w:val="20"/>
          <w:szCs w:val="20"/>
          <w:lang w:eastAsia="en-US"/>
        </w:rPr>
        <w:t xml:space="preserve">TipoTransProd = </w:t>
      </w:r>
      <w:r w:rsidR="00B66BB7" w:rsidRPr="007E3F11">
        <w:rPr>
          <w:sz w:val="20"/>
          <w:szCs w:val="20"/>
          <w:lang w:eastAsia="en-US"/>
        </w:rPr>
        <w:t>‘ ‘</w:t>
      </w:r>
    </w:p>
    <w:p w:rsidR="00A10CED" w:rsidRPr="007E3F11" w:rsidRDefault="00B66BB7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r w:rsidRPr="007E3F11">
        <w:rPr>
          <w:sz w:val="20"/>
          <w:szCs w:val="20"/>
          <w:lang w:eastAsia="en-US"/>
        </w:rPr>
        <w:t>ModuloEsquemas = ‘ ‘</w:t>
      </w:r>
    </w:p>
    <w:p w:rsidR="00A10CED" w:rsidRDefault="00F31B49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r w:rsidRPr="007E3F11">
        <w:rPr>
          <w:sz w:val="20"/>
          <w:szCs w:val="20"/>
          <w:lang w:eastAsia="en-US"/>
        </w:rPr>
        <w:t>UbicacionExistencia</w:t>
      </w:r>
      <w:r w:rsidR="00B66BB7" w:rsidRPr="007E3F11">
        <w:rPr>
          <w:sz w:val="20"/>
          <w:szCs w:val="20"/>
          <w:lang w:eastAsia="en-US"/>
        </w:rPr>
        <w:t xml:space="preserve"> = VAVClave de la ubicación de origen seleccionada (“De”)</w:t>
      </w:r>
    </w:p>
    <w:p w:rsidR="00A15942" w:rsidRPr="00A15942" w:rsidRDefault="00A15942" w:rsidP="00A15942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BusquedaSimple = 0</w:t>
      </w:r>
    </w:p>
    <w:p w:rsidR="00A17C91" w:rsidRPr="000819BF" w:rsidRDefault="00A17C91" w:rsidP="000D12A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0819BF">
        <w:rPr>
          <w:sz w:val="20"/>
          <w:lang w:eastAsia="en-US"/>
        </w:rPr>
        <w:t>El sistema recibe como parámetro la siguiente información:</w:t>
      </w:r>
    </w:p>
    <w:p w:rsidR="00A17C91" w:rsidRPr="000819BF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Productos</w:t>
      </w:r>
    </w:p>
    <w:p w:rsidR="00A17C91" w:rsidRPr="000819BF" w:rsidRDefault="00A17C91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Clave del Producto</w:t>
      </w:r>
    </w:p>
    <w:p w:rsidR="00A17C91" w:rsidRPr="000819BF" w:rsidRDefault="00A17C91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Unidad</w:t>
      </w:r>
    </w:p>
    <w:p w:rsidR="00A17C91" w:rsidRPr="00C57786" w:rsidRDefault="00A17C91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C57786">
        <w:rPr>
          <w:sz w:val="20"/>
          <w:szCs w:val="20"/>
          <w:lang w:eastAsia="en-US"/>
        </w:rPr>
        <w:t>Cantidad</w:t>
      </w:r>
    </w:p>
    <w:p w:rsidR="00A17C91" w:rsidRPr="009A48DC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bookmarkStart w:id="33" w:name="paso10_1_4_3"/>
      <w:bookmarkStart w:id="34" w:name="PasoParaCadaProductoRegresadoBusqueda"/>
      <w:r w:rsidRPr="009A48DC">
        <w:rPr>
          <w:sz w:val="20"/>
          <w:lang w:eastAsia="en-US"/>
        </w:rPr>
        <w:t>Para cada producto incluido en el objeto Productos</w:t>
      </w:r>
      <w:r w:rsidR="005A2BDA">
        <w:rPr>
          <w:sz w:val="20"/>
          <w:lang w:eastAsia="en-US"/>
        </w:rPr>
        <w:t xml:space="preserve"> recibido como parámetro</w:t>
      </w:r>
      <w:bookmarkEnd w:id="33"/>
    </w:p>
    <w:bookmarkEnd w:id="34"/>
    <w:p w:rsidR="005A2BDA" w:rsidRPr="00611F11" w:rsidRDefault="005A2BDA" w:rsidP="000D12A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>
        <w:rPr>
          <w:sz w:val="20"/>
          <w:lang w:eastAsia="en-US"/>
        </w:rPr>
        <w:t xml:space="preserve">El sistema registra dentro del objeto Movimientos la siguiente información del producto actual de acuerdo a la información recibida como parámetro: </w:t>
      </w:r>
    </w:p>
    <w:p w:rsidR="005A2BDA" w:rsidRPr="000D12A2" w:rsidRDefault="005A2BDA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0D12A2">
        <w:rPr>
          <w:sz w:val="20"/>
          <w:szCs w:val="20"/>
          <w:lang w:eastAsia="en-US"/>
        </w:rPr>
        <w:t>InventarioTraspasoId</w:t>
      </w:r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>= Utilizar &lt;Método KeyGen&gt;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lastRenderedPageBreak/>
        <w:t>ProductoClave</w:t>
      </w:r>
      <w:r w:rsidR="00D41D3A">
        <w:rPr>
          <w:sz w:val="20"/>
          <w:szCs w:val="20"/>
          <w:lang w:eastAsia="en-US"/>
        </w:rPr>
        <w:t xml:space="preserve"> = </w:t>
      </w:r>
      <w:r w:rsidR="00D41D3A" w:rsidRPr="000819BF">
        <w:rPr>
          <w:sz w:val="20"/>
          <w:szCs w:val="20"/>
          <w:lang w:eastAsia="en-US"/>
        </w:rPr>
        <w:t>Clave del Producto</w:t>
      </w:r>
      <w:r w:rsidR="00D41D3A">
        <w:rPr>
          <w:sz w:val="20"/>
          <w:szCs w:val="20"/>
          <w:lang w:eastAsia="en-US"/>
        </w:rPr>
        <w:t xml:space="preserve"> recibida como parámetro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TipoUnidad</w:t>
      </w:r>
      <w:r w:rsidR="00D41D3A">
        <w:rPr>
          <w:sz w:val="20"/>
          <w:szCs w:val="20"/>
          <w:lang w:eastAsia="en-US"/>
        </w:rPr>
        <w:t xml:space="preserve"> = Unidad recibida como parámetro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Cantidad</w:t>
      </w:r>
      <w:r w:rsidR="00D41D3A">
        <w:rPr>
          <w:sz w:val="20"/>
          <w:szCs w:val="20"/>
          <w:lang w:eastAsia="en-US"/>
        </w:rPr>
        <w:t xml:space="preserve"> = Cantidad recibida como parámetro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TipoMotivo</w:t>
      </w:r>
      <w:r w:rsidR="00D41D3A">
        <w:rPr>
          <w:sz w:val="20"/>
          <w:szCs w:val="20"/>
          <w:lang w:eastAsia="en-US"/>
        </w:rPr>
        <w:t xml:space="preserve"> = VAVClave del motivo seleccionado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Origen</w:t>
      </w:r>
      <w:r w:rsidR="00D41D3A">
        <w:rPr>
          <w:sz w:val="20"/>
          <w:szCs w:val="20"/>
          <w:lang w:eastAsia="en-US"/>
        </w:rPr>
        <w:t xml:space="preserve"> = VAVClave </w:t>
      </w:r>
      <w:r w:rsidR="00D41D3A" w:rsidRPr="00D41D3A">
        <w:rPr>
          <w:sz w:val="20"/>
          <w:szCs w:val="20"/>
          <w:lang w:eastAsia="en-US"/>
        </w:rPr>
        <w:t xml:space="preserve">de la ubicación de origen </w:t>
      </w:r>
      <w:r w:rsidR="00D41D3A">
        <w:rPr>
          <w:sz w:val="20"/>
          <w:szCs w:val="20"/>
          <w:lang w:eastAsia="en-US"/>
        </w:rPr>
        <w:t>seleccionada (“De”)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Destino</w:t>
      </w:r>
      <w:r w:rsidR="00D41D3A">
        <w:rPr>
          <w:sz w:val="20"/>
          <w:szCs w:val="20"/>
          <w:lang w:eastAsia="en-US"/>
        </w:rPr>
        <w:t xml:space="preserve"> = VAVClave </w:t>
      </w:r>
      <w:r w:rsidR="00D41D3A" w:rsidRPr="00D41D3A">
        <w:rPr>
          <w:sz w:val="20"/>
          <w:szCs w:val="20"/>
          <w:lang w:eastAsia="en-US"/>
        </w:rPr>
        <w:t xml:space="preserve">de la ubicación de </w:t>
      </w:r>
      <w:r w:rsidR="00D41D3A">
        <w:rPr>
          <w:sz w:val="20"/>
          <w:szCs w:val="20"/>
          <w:lang w:eastAsia="en-US"/>
        </w:rPr>
        <w:t>destino</w:t>
      </w:r>
      <w:r w:rsidR="00D41D3A" w:rsidRPr="00D41D3A">
        <w:rPr>
          <w:sz w:val="20"/>
          <w:szCs w:val="20"/>
          <w:lang w:eastAsia="en-US"/>
        </w:rPr>
        <w:t xml:space="preserve"> </w:t>
      </w:r>
      <w:r w:rsidR="00D41D3A">
        <w:rPr>
          <w:sz w:val="20"/>
          <w:szCs w:val="20"/>
          <w:lang w:eastAsia="en-US"/>
        </w:rPr>
        <w:t>seleccionada (“A”)</w:t>
      </w:r>
    </w:p>
    <w:p w:rsidR="005A2BDA" w:rsidRPr="00090530" w:rsidRDefault="005A2BDA" w:rsidP="007051DE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</w:t>
      </w:r>
      <w:r>
        <w:rPr>
          <w:sz w:val="20"/>
          <w:lang w:eastAsia="en-US"/>
        </w:rPr>
        <w:t xml:space="preserve"> </w:t>
      </w:r>
      <w:r w:rsidRPr="00090530">
        <w:rPr>
          <w:sz w:val="20"/>
          <w:lang w:eastAsia="en-US"/>
        </w:rPr>
        <w:t>actual:</w:t>
      </w:r>
    </w:p>
    <w:p w:rsidR="005A2BDA" w:rsidRPr="008F3ECA" w:rsidRDefault="005A2BDA" w:rsidP="007051DE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ProductoClave</w:t>
      </w:r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Nombre</w:t>
      </w:r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DecimalProducto</w:t>
      </w:r>
    </w:p>
    <w:p w:rsidR="005A2BDA" w:rsidRDefault="005A2BDA" w:rsidP="007051DE">
      <w:pPr>
        <w:pStyle w:val="Prrafodelista"/>
        <w:numPr>
          <w:ilvl w:val="4"/>
          <w:numId w:val="4"/>
        </w:numPr>
        <w:ind w:left="3544" w:hanging="992"/>
        <w:jc w:val="both"/>
        <w:rPr>
          <w:lang w:val="es-MX"/>
        </w:rPr>
      </w:pPr>
      <w:r>
        <w:rPr>
          <w:sz w:val="20"/>
          <w:lang w:val="es-MX"/>
        </w:rPr>
        <w:t>El sistema actualiza el objeto Movimientos con la siguiente información para el producto actual:</w:t>
      </w:r>
    </w:p>
    <w:p w:rsidR="005A2BDA" w:rsidRPr="008F3ECA" w:rsidRDefault="005A2BDA" w:rsidP="007051DE">
      <w:pPr>
        <w:pStyle w:val="Prrafodelista"/>
        <w:numPr>
          <w:ilvl w:val="5"/>
          <w:numId w:val="4"/>
        </w:numPr>
        <w:ind w:left="4820" w:hanging="1276"/>
        <w:jc w:val="both"/>
        <w:rPr>
          <w:lang w:val="es-MX"/>
        </w:rPr>
      </w:pPr>
      <w:r>
        <w:rPr>
          <w:sz w:val="20"/>
          <w:lang w:val="es-MX"/>
        </w:rPr>
        <w:t>Movimientos</w:t>
      </w:r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Descripcion = &lt;Producto.Nombre&gt;</w:t>
      </w:r>
    </w:p>
    <w:p w:rsidR="00D05F7D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DecimalProducto</w:t>
      </w:r>
    </w:p>
    <w:p w:rsidR="007C698F" w:rsidRPr="00E85886" w:rsidRDefault="007C698F" w:rsidP="007A26DD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“Disponible” (</w:t>
      </w:r>
      <w:r w:rsidRPr="00E85886">
        <w:rPr>
          <w:rFonts w:cs="Arial"/>
          <w:sz w:val="20"/>
          <w:szCs w:val="20"/>
          <w:highlight w:val="lightGray"/>
          <w:lang w:eastAsia="en-US"/>
        </w:rPr>
        <w:t>Origen = 1 objeto Movimientos</w:t>
      </w:r>
      <w:r w:rsidRPr="00E85886">
        <w:rPr>
          <w:sz w:val="20"/>
          <w:highlight w:val="lightGray"/>
          <w:lang w:val="es-MX"/>
        </w:rPr>
        <w:t>)&gt;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12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E85886">
        <w:rPr>
          <w:sz w:val="20"/>
          <w:szCs w:val="20"/>
          <w:highlight w:val="lightGray"/>
        </w:rPr>
        <w:t xml:space="preserve"> y le </w:t>
      </w:r>
      <w:r w:rsidRPr="00E85886">
        <w:rPr>
          <w:sz w:val="20"/>
          <w:szCs w:val="20"/>
          <w:highlight w:val="lightGray"/>
          <w:lang w:val="es-MX"/>
        </w:rPr>
        <w:t>envía</w:t>
      </w:r>
      <w:r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E85886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highlight w:val="lightGray"/>
          <w:lang w:val="es-MX"/>
        </w:rPr>
      </w:pPr>
      <w:r w:rsidRPr="00E85886">
        <w:rPr>
          <w:sz w:val="20"/>
          <w:szCs w:val="20"/>
          <w:highlight w:val="lightGray"/>
          <w:lang w:val="es-MX"/>
        </w:rPr>
        <w:t>ActualizarInventario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ProductoClave = ProductoClave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TipoUnidad = TipoUnidad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Cantidad = Cantidad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TipoTransProd = ‘ ‘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TipoMovimiento = 1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AlmacenID = AlmacenID registrado en sesión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GrupoMotivo = ‘No Venta’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Cancelacion = 0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>El sistema recibe la siguiente información:</w:t>
      </w:r>
    </w:p>
    <w:p w:rsidR="007C698F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szCs w:val="20"/>
          <w:highlight w:val="lightGray"/>
          <w:lang w:val="es-MX"/>
        </w:rPr>
        <w:t>OP_Verdadero</w:t>
      </w:r>
    </w:p>
    <w:p w:rsidR="00E85886" w:rsidRPr="00E85886" w:rsidRDefault="00E85886" w:rsidP="00E85886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</w:t>
      </w:r>
      <w:r>
        <w:rPr>
          <w:sz w:val="20"/>
          <w:highlight w:val="lightGray"/>
          <w:lang w:val="es-MX"/>
        </w:rPr>
        <w:t xml:space="preserve">No </w:t>
      </w:r>
      <w:r w:rsidRPr="00E85886">
        <w:rPr>
          <w:sz w:val="20"/>
          <w:highlight w:val="lightGray"/>
          <w:lang w:val="es-MX"/>
        </w:rPr>
        <w:t>Disponible” (</w:t>
      </w:r>
      <w:r>
        <w:rPr>
          <w:rFonts w:cs="Arial"/>
          <w:sz w:val="20"/>
          <w:szCs w:val="20"/>
          <w:highlight w:val="lightGray"/>
          <w:lang w:eastAsia="en-US"/>
        </w:rPr>
        <w:t>Origen = 2</w:t>
      </w:r>
      <w:r w:rsidRPr="00E85886">
        <w:rPr>
          <w:rFonts w:cs="Arial"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z w:val="20"/>
          <w:highlight w:val="lightGray"/>
          <w:lang w:val="es-MX"/>
        </w:rPr>
        <w:t>)&gt;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13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E85886">
        <w:rPr>
          <w:sz w:val="20"/>
          <w:szCs w:val="20"/>
          <w:highlight w:val="lightGray"/>
        </w:rPr>
        <w:t xml:space="preserve"> y le </w:t>
      </w:r>
      <w:r w:rsidRPr="00E85886">
        <w:rPr>
          <w:sz w:val="20"/>
          <w:szCs w:val="20"/>
          <w:highlight w:val="lightGray"/>
          <w:lang w:val="es-MX"/>
        </w:rPr>
        <w:t>envía</w:t>
      </w:r>
      <w:r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E85886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highlight w:val="lightGray"/>
          <w:lang w:val="es-MX"/>
        </w:rPr>
      </w:pPr>
      <w:r w:rsidRPr="00E85886">
        <w:rPr>
          <w:sz w:val="20"/>
          <w:szCs w:val="20"/>
          <w:highlight w:val="lightGray"/>
          <w:lang w:val="es-MX"/>
        </w:rPr>
        <w:t>ActualizarInventario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ProductoClave = ProductoClave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TipoUnidad = TipoUnidad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lastRenderedPageBreak/>
        <w:t>Cantidad = Cantidad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TipoTransProd = ‘ ‘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TipoMovimiento = 2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AlmacenID = AlmacenID registrado en sesión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GrupoMotivo = ‘No Venta’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Cancelacion = 0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>El sistema recibe la siguiente información:</w:t>
      </w:r>
    </w:p>
    <w:p w:rsidR="00E85886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szCs w:val="20"/>
          <w:highlight w:val="lightGray"/>
          <w:lang w:val="es-MX"/>
        </w:rPr>
        <w:t>OP_Verdadero</w:t>
      </w:r>
    </w:p>
    <w:p w:rsidR="007A26DD" w:rsidRPr="00E85886" w:rsidRDefault="007A26DD" w:rsidP="007A26DD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14" w:history="1">
        <w:r w:rsidRPr="00E85886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7A26DD" w:rsidRPr="00E85886" w:rsidRDefault="007A26DD" w:rsidP="007A26DD">
      <w:pPr>
        <w:pStyle w:val="Prrafodelista"/>
        <w:numPr>
          <w:ilvl w:val="5"/>
          <w:numId w:val="4"/>
        </w:numPr>
        <w:ind w:left="4820" w:hanging="1276"/>
        <w:jc w:val="both"/>
        <w:rPr>
          <w:strike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7A26DD" w:rsidRPr="00E85886" w:rsidRDefault="007A26DD" w:rsidP="007A26DD">
      <w:pPr>
        <w:pStyle w:val="Prrafodelista"/>
        <w:numPr>
          <w:ilvl w:val="6"/>
          <w:numId w:val="4"/>
        </w:numPr>
        <w:ind w:left="6181" w:hanging="1361"/>
        <w:jc w:val="both"/>
        <w:rPr>
          <w:strike/>
          <w:sz w:val="20"/>
          <w:highlight w:val="lightGray"/>
          <w:lang w:val="es-MX"/>
        </w:rPr>
      </w:pPr>
      <w:r w:rsidRPr="00E85886">
        <w:rPr>
          <w:strike/>
          <w:sz w:val="20"/>
          <w:szCs w:val="20"/>
          <w:highlight w:val="lightGray"/>
          <w:lang w:val="es-MX"/>
        </w:rPr>
        <w:t>ActualizarInventario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ProductoClave = ProductoClave (objeto Movimientos)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TipoUnidad = TipoUnidad (objeto Movimientos)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Cantidad = Cantidad (objeto Movimientos)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TipoTransProd = ‘ ‘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TipoMovimiento = 2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AlmacenID = AlmacenID registrado en sesión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GrupoMotivo = ‘Venta’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“No 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2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GrupoMotivo = ‘No 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Cancelacion = 0</w:t>
      </w:r>
    </w:p>
    <w:p w:rsidR="007A26DD" w:rsidRPr="00E85886" w:rsidRDefault="007A26DD" w:rsidP="0095282D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recibe la siguiente información:</w:t>
      </w:r>
    </w:p>
    <w:p w:rsidR="007A26DD" w:rsidRPr="00E85886" w:rsidRDefault="007A26DD" w:rsidP="0095282D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  <w:lang w:val="es-MX"/>
        </w:rPr>
        <w:t>OP_Verdadero</w:t>
      </w:r>
    </w:p>
    <w:p w:rsidR="007A26DD" w:rsidRPr="00E85886" w:rsidRDefault="007A26DD" w:rsidP="0095282D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15" w:history="1">
        <w:r w:rsidRPr="00E85886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7A26DD" w:rsidRPr="00E85886" w:rsidRDefault="007A26DD" w:rsidP="0095282D">
      <w:pPr>
        <w:pStyle w:val="Prrafodelista"/>
        <w:numPr>
          <w:ilvl w:val="5"/>
          <w:numId w:val="4"/>
        </w:numPr>
        <w:ind w:left="4820" w:hanging="1276"/>
        <w:jc w:val="both"/>
        <w:rPr>
          <w:strike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7A26DD" w:rsidRPr="00E85886" w:rsidRDefault="007A26DD" w:rsidP="0095282D">
      <w:pPr>
        <w:pStyle w:val="Prrafodelista"/>
        <w:numPr>
          <w:ilvl w:val="6"/>
          <w:numId w:val="4"/>
        </w:numPr>
        <w:ind w:left="6181" w:hanging="1361"/>
        <w:jc w:val="both"/>
        <w:rPr>
          <w:strike/>
          <w:sz w:val="20"/>
          <w:highlight w:val="lightGray"/>
          <w:lang w:val="es-MX"/>
        </w:rPr>
      </w:pPr>
      <w:r w:rsidRPr="00E85886">
        <w:rPr>
          <w:strike/>
          <w:sz w:val="20"/>
          <w:szCs w:val="20"/>
          <w:highlight w:val="lightGray"/>
          <w:lang w:val="es-MX"/>
        </w:rPr>
        <w:t>ActualizarInventario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ProductoClave = ProductoClave (objeto Movimientos)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TipoUnidad = TipoUnidad (objeto Movimientos)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lastRenderedPageBreak/>
        <w:t>Cantidad = Cantidad (objeto Movimientos)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TipoTransProd = ‘ ‘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TipoMovimiento = 1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AlmacenID = AlmacenID registrado en sesión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destino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“No 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2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GrupoMotivo = ‘No 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destino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GrupoMotivo = ‘Venta’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Cancelacion = 0</w:t>
      </w:r>
    </w:p>
    <w:p w:rsidR="007A26DD" w:rsidRPr="00E85886" w:rsidRDefault="007A26DD" w:rsidP="0095282D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recibe la siguiente información:</w:t>
      </w:r>
    </w:p>
    <w:p w:rsidR="007A26DD" w:rsidRPr="00E85886" w:rsidRDefault="007A26DD" w:rsidP="0095282D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  <w:lang w:val="es-MX"/>
        </w:rPr>
        <w:t>OP_Verdadero</w:t>
      </w:r>
    </w:p>
    <w:p w:rsidR="00A17C91" w:rsidRPr="00873E2A" w:rsidRDefault="00A17C91" w:rsidP="007051DE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D9440D" w:rsidRPr="00A17C91" w:rsidRDefault="00D9440D" w:rsidP="007051DE">
      <w:pPr>
        <w:pStyle w:val="Prrafodelista"/>
        <w:numPr>
          <w:ilvl w:val="5"/>
          <w:numId w:val="4"/>
        </w:numPr>
        <w:ind w:left="4820" w:hanging="1276"/>
        <w:jc w:val="both"/>
        <w:rPr>
          <w:rFonts w:cs="Arial"/>
          <w:b/>
          <w:sz w:val="20"/>
          <w:szCs w:val="20"/>
        </w:rPr>
      </w:pPr>
      <w:r w:rsidRPr="00A17C91">
        <w:rPr>
          <w:rFonts w:cs="Arial"/>
          <w:b/>
          <w:sz w:val="20"/>
          <w:szCs w:val="20"/>
        </w:rPr>
        <w:t>InventarioTraspaso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InventarioTraspasoId</w:t>
      </w:r>
      <w:r w:rsidR="007A26DD">
        <w:rPr>
          <w:sz w:val="20"/>
          <w:szCs w:val="20"/>
          <w:lang w:eastAsia="en-US"/>
        </w:rPr>
        <w:t xml:space="preserve"> = InventarioTraspasoId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DiaClave = DiaClave registrado en sesión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ProductoClave</w:t>
      </w:r>
      <w:r>
        <w:rPr>
          <w:sz w:val="20"/>
          <w:szCs w:val="20"/>
          <w:lang w:eastAsia="en-US"/>
        </w:rPr>
        <w:t xml:space="preserve"> = ProductoClave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TipoUnidad</w:t>
      </w:r>
      <w:r>
        <w:rPr>
          <w:sz w:val="20"/>
          <w:szCs w:val="20"/>
          <w:lang w:eastAsia="en-US"/>
        </w:rPr>
        <w:t xml:space="preserve"> = TipoUnidad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Cantidad</w:t>
      </w:r>
      <w:r>
        <w:rPr>
          <w:sz w:val="20"/>
          <w:szCs w:val="20"/>
          <w:lang w:eastAsia="en-US"/>
        </w:rPr>
        <w:t xml:space="preserve"> = Cantidad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TipoMotivo</w:t>
      </w:r>
      <w:r>
        <w:rPr>
          <w:sz w:val="20"/>
          <w:szCs w:val="20"/>
          <w:lang w:eastAsia="en-US"/>
        </w:rPr>
        <w:t xml:space="preserve"> = TipoMotivo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Origen</w:t>
      </w:r>
      <w:r>
        <w:rPr>
          <w:sz w:val="20"/>
          <w:szCs w:val="20"/>
          <w:lang w:eastAsia="en-US"/>
        </w:rPr>
        <w:t xml:space="preserve"> = Origen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Destino</w:t>
      </w:r>
      <w:r>
        <w:rPr>
          <w:sz w:val="20"/>
          <w:szCs w:val="20"/>
          <w:lang w:eastAsia="en-US"/>
        </w:rPr>
        <w:t xml:space="preserve"> = Destino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MFechaHora</w:t>
      </w:r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>= Fecha y hora actual del sistema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MUsuarioID</w:t>
      </w:r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>= UsuarioId registrado en sesión</w:t>
      </w:r>
    </w:p>
    <w:p w:rsid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Enviado</w:t>
      </w:r>
      <w:r>
        <w:rPr>
          <w:sz w:val="20"/>
          <w:szCs w:val="20"/>
          <w:lang w:eastAsia="en-US"/>
        </w:rPr>
        <w:t xml:space="preserve"> = 0</w:t>
      </w:r>
    </w:p>
    <w:p w:rsidR="000679FF" w:rsidRDefault="000679FF" w:rsidP="000679FF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(Commit) correspondiente en el sistema:</w:t>
      </w:r>
    </w:p>
    <w:p w:rsidR="000679FF" w:rsidRPr="000679FF" w:rsidRDefault="000679FF" w:rsidP="000679FF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r>
        <w:rPr>
          <w:sz w:val="20"/>
          <w:lang w:eastAsia="en-US"/>
        </w:rPr>
        <w:t>InventarioTraspaso</w:t>
      </w:r>
    </w:p>
    <w:p w:rsidR="00A17C91" w:rsidRPr="006E2291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ParaCadaMovObjetoMovimientos" w:history="1">
        <w:r w:rsidRPr="00D9440D">
          <w:rPr>
            <w:rStyle w:val="Hipervnculo"/>
            <w:b/>
            <w:sz w:val="20"/>
            <w:lang w:eastAsia="en-US"/>
          </w:rPr>
          <w:t>paso 9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 w:rsidR="00D9440D">
        <w:rPr>
          <w:sz w:val="20"/>
          <w:szCs w:val="20"/>
        </w:rPr>
        <w:t>básico</w:t>
      </w:r>
    </w:p>
    <w:p w:rsidR="007B5A2B" w:rsidRPr="007B5A2B" w:rsidRDefault="00A17C91" w:rsidP="007B5A2B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873E2A">
        <w:rPr>
          <w:sz w:val="20"/>
          <w:lang w:eastAsia="en-US"/>
        </w:rPr>
        <w:t>Si &lt;ProductoClave coincide&gt; o Si &lt;ID coincide&gt;</w:t>
      </w:r>
    </w:p>
    <w:p w:rsidR="00A17C91" w:rsidRPr="00873E2A" w:rsidRDefault="00A17C91" w:rsidP="007B5A2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bookmarkStart w:id="35" w:name="paso10_1_5_1"/>
      <w:bookmarkStart w:id="36" w:name="PasoSiProductoClaveoIDCoincide"/>
      <w:r w:rsidRPr="007B5A2B">
        <w:rPr>
          <w:sz w:val="20"/>
          <w:lang w:eastAsia="en-US"/>
        </w:rPr>
        <w:t>El</w:t>
      </w:r>
      <w:r w:rsidRPr="00873E2A">
        <w:rPr>
          <w:sz w:val="20"/>
          <w:lang w:eastAsia="en-US"/>
        </w:rPr>
        <w:t xml:space="preserve"> sistema registra la siguiente información del producto </w:t>
      </w:r>
      <w:r w:rsidR="00D84537">
        <w:rPr>
          <w:sz w:val="20"/>
          <w:lang w:eastAsia="en-US"/>
        </w:rPr>
        <w:t>capturado</w:t>
      </w:r>
      <w:r w:rsidRPr="00873E2A">
        <w:rPr>
          <w:sz w:val="20"/>
          <w:lang w:eastAsia="en-US"/>
        </w:rPr>
        <w:t xml:space="preserve"> dentro del objeto </w:t>
      </w:r>
      <w:r w:rsidR="00D84537">
        <w:rPr>
          <w:sz w:val="20"/>
          <w:lang w:eastAsia="en-US"/>
        </w:rPr>
        <w:t>Movimientos</w:t>
      </w:r>
    </w:p>
    <w:bookmarkEnd w:id="35"/>
    <w:bookmarkEnd w:id="36"/>
    <w:p w:rsidR="007B5A2B" w:rsidRPr="007B5A2B" w:rsidRDefault="007B5A2B" w:rsidP="007B5A2B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7B5A2B" w:rsidRPr="007B5A2B" w:rsidRDefault="007B5A2B" w:rsidP="007B5A2B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7B5A2B" w:rsidRPr="007B5A2B" w:rsidRDefault="007B5A2B" w:rsidP="007B5A2B">
      <w:pPr>
        <w:pStyle w:val="Prrafodelista"/>
        <w:numPr>
          <w:ilvl w:val="3"/>
          <w:numId w:val="13"/>
        </w:numPr>
        <w:rPr>
          <w:vanish/>
          <w:sz w:val="20"/>
          <w:lang w:eastAsia="en-US"/>
        </w:rPr>
      </w:pPr>
    </w:p>
    <w:p w:rsidR="00A17C91" w:rsidRPr="00363DBE" w:rsidRDefault="00D84537" w:rsidP="007B5A2B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254644" w:rsidRDefault="00254644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D12A2">
        <w:rPr>
          <w:sz w:val="20"/>
          <w:szCs w:val="20"/>
          <w:lang w:eastAsia="en-US"/>
        </w:rPr>
        <w:t>InventarioTraspasoId</w:t>
      </w:r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>= Utilizar &lt;Método KeyGen&gt;</w:t>
      </w:r>
    </w:p>
    <w:p w:rsidR="00A17C91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76514B">
        <w:rPr>
          <w:sz w:val="20"/>
          <w:lang w:eastAsia="en-US"/>
        </w:rPr>
        <w:t>ProductoClave = &lt;Producto.ProductoClave&gt;</w:t>
      </w:r>
    </w:p>
    <w:p w:rsidR="00A17C91" w:rsidRPr="0076514B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76514B">
        <w:rPr>
          <w:sz w:val="20"/>
          <w:lang w:eastAsia="en-US"/>
        </w:rPr>
        <w:lastRenderedPageBreak/>
        <w:t>Descripcion = &lt;Producto.Nombre&gt;</w:t>
      </w:r>
    </w:p>
    <w:p w:rsidR="00A17C91" w:rsidRPr="0076514B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76514B">
        <w:rPr>
          <w:sz w:val="20"/>
          <w:szCs w:val="20"/>
        </w:rPr>
        <w:t>DecimalProducto = &lt;Producto.DecimalProducto&gt;</w:t>
      </w:r>
    </w:p>
    <w:p w:rsidR="00ED59B8" w:rsidRPr="00ED59B8" w:rsidRDefault="00ED59B8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>Si &lt;</w:t>
      </w:r>
      <w:r w:rsidR="00ED13B3">
        <w:rPr>
          <w:sz w:val="20"/>
          <w:lang w:val="es-MX"/>
        </w:rPr>
        <w:t xml:space="preserve">la </w:t>
      </w:r>
      <w:r w:rsidR="00ED13B3" w:rsidRPr="00C57786">
        <w:rPr>
          <w:sz w:val="20"/>
          <w:lang w:eastAsia="en-US"/>
        </w:rPr>
        <w:t>ubicación</w:t>
      </w:r>
      <w:r w:rsidR="00BE21EC">
        <w:rPr>
          <w:sz w:val="20"/>
          <w:lang w:eastAsia="en-US"/>
        </w:rPr>
        <w:t xml:space="preserve"> seleccionada como</w:t>
      </w:r>
      <w:r w:rsidR="00ED13B3" w:rsidRPr="00C57786">
        <w:rPr>
          <w:sz w:val="20"/>
          <w:lang w:eastAsia="en-US"/>
        </w:rPr>
        <w:t xml:space="preserve"> </w:t>
      </w:r>
      <w:r w:rsidR="00BE21EC">
        <w:rPr>
          <w:sz w:val="20"/>
          <w:lang w:eastAsia="en-US"/>
        </w:rPr>
        <w:t xml:space="preserve">origen del </w:t>
      </w:r>
      <w:r w:rsidR="00ED13B3"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="00ED13B3" w:rsidRPr="00C57786">
        <w:rPr>
          <w:sz w:val="20"/>
          <w:lang w:eastAsia="en-US"/>
        </w:rPr>
        <w:t xml:space="preserve"> de inventario</w:t>
      </w:r>
      <w:r w:rsidR="00ED13B3">
        <w:rPr>
          <w:sz w:val="20"/>
          <w:lang w:val="es-MX"/>
        </w:rPr>
        <w:t xml:space="preserve"> </w:t>
      </w:r>
      <w:r w:rsidR="00BE21EC">
        <w:rPr>
          <w:sz w:val="20"/>
          <w:lang w:val="es-MX"/>
        </w:rPr>
        <w:t>corresponde al “Disponible” (</w:t>
      </w:r>
      <w:r w:rsidR="00BE21EC">
        <w:rPr>
          <w:rFonts w:cs="Arial"/>
          <w:sz w:val="20"/>
          <w:szCs w:val="20"/>
          <w:lang w:eastAsia="en-US"/>
        </w:rPr>
        <w:t>VAVClave = 1</w:t>
      </w:r>
      <w:r w:rsidR="00BE21EC">
        <w:rPr>
          <w:sz w:val="20"/>
          <w:lang w:val="es-MX"/>
        </w:rPr>
        <w:t>)</w:t>
      </w:r>
      <w:r>
        <w:rPr>
          <w:sz w:val="20"/>
          <w:lang w:val="es-MX"/>
        </w:rPr>
        <w:t>&gt;</w:t>
      </w:r>
    </w:p>
    <w:p w:rsidR="00A17C91" w:rsidRPr="0076514B" w:rsidRDefault="00A17C91" w:rsidP="0099080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6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A17C91" w:rsidRPr="00990803" w:rsidRDefault="00A17C91" w:rsidP="00BE21EC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A17C91" w:rsidRPr="00990803" w:rsidRDefault="00A17C91" w:rsidP="0099080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r w:rsidRPr="00990803">
        <w:rPr>
          <w:sz w:val="20"/>
          <w:szCs w:val="20"/>
          <w:lang w:val="es-MX"/>
        </w:rPr>
        <w:t>ObtenerExistencia</w:t>
      </w:r>
    </w:p>
    <w:p w:rsidR="00A17C91" w:rsidRDefault="00A17C91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r w:rsidRPr="00990803">
        <w:rPr>
          <w:sz w:val="20"/>
          <w:szCs w:val="20"/>
        </w:rPr>
        <w:t xml:space="preserve">ProductoClave = ProductoClave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BE21EC" w:rsidRPr="0076514B" w:rsidRDefault="00990803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r>
        <w:rPr>
          <w:sz w:val="20"/>
          <w:szCs w:val="20"/>
        </w:rPr>
        <w:t>isDevolucion = 0</w:t>
      </w:r>
    </w:p>
    <w:p w:rsidR="00A17C91" w:rsidRPr="0076514B" w:rsidRDefault="00A17C91" w:rsidP="0099080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A17C91" w:rsidRPr="0076514B" w:rsidRDefault="00A17C91" w:rsidP="0099080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r w:rsidRPr="0076514B">
        <w:rPr>
          <w:sz w:val="20"/>
          <w:szCs w:val="20"/>
          <w:lang w:val="es-MX"/>
        </w:rPr>
        <w:t>OP_Existencia</w:t>
      </w:r>
    </w:p>
    <w:p w:rsidR="00990803" w:rsidRPr="00ED59B8" w:rsidRDefault="00990803" w:rsidP="00990803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 w:rsidRPr="00C57786">
        <w:rPr>
          <w:sz w:val="20"/>
          <w:lang w:eastAsia="en-US"/>
        </w:rPr>
        <w:t>ubicación</w:t>
      </w:r>
      <w:r>
        <w:rPr>
          <w:sz w:val="20"/>
          <w:lang w:eastAsia="en-US"/>
        </w:rPr>
        <w:t xml:space="preserve"> seleccionada como</w:t>
      </w:r>
      <w:r w:rsidRPr="00C57786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origen del </w:t>
      </w:r>
      <w:r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C57786">
        <w:rPr>
          <w:sz w:val="20"/>
          <w:lang w:eastAsia="en-US"/>
        </w:rPr>
        <w:t xml:space="preserve"> de inventario</w:t>
      </w:r>
      <w:r>
        <w:rPr>
          <w:sz w:val="20"/>
          <w:lang w:val="es-MX"/>
        </w:rPr>
        <w:t xml:space="preserve"> corresponde al “No Disponible” (</w:t>
      </w:r>
      <w:r>
        <w:rPr>
          <w:rFonts w:cs="Arial"/>
          <w:sz w:val="20"/>
          <w:szCs w:val="20"/>
          <w:lang w:eastAsia="en-US"/>
        </w:rPr>
        <w:t>VAVClave = 2</w:t>
      </w:r>
      <w:r>
        <w:rPr>
          <w:sz w:val="20"/>
          <w:lang w:val="es-MX"/>
        </w:rPr>
        <w:t>)&gt;</w:t>
      </w:r>
    </w:p>
    <w:p w:rsidR="00990803" w:rsidRPr="0076514B" w:rsidRDefault="00990803" w:rsidP="0099080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7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90803" w:rsidRPr="00990803" w:rsidRDefault="00990803" w:rsidP="00990803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990803" w:rsidRPr="00990803" w:rsidRDefault="00990803" w:rsidP="00823F2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r w:rsidRPr="00990803">
        <w:rPr>
          <w:sz w:val="20"/>
          <w:szCs w:val="20"/>
          <w:lang w:val="es-MX"/>
        </w:rPr>
        <w:t>ObtenerExistencia</w:t>
      </w:r>
    </w:p>
    <w:p w:rsidR="00990803" w:rsidRDefault="00990803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r w:rsidRPr="00990803">
        <w:rPr>
          <w:sz w:val="20"/>
          <w:szCs w:val="20"/>
        </w:rPr>
        <w:t xml:space="preserve">ProductoClave = ProductoClave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990803" w:rsidRPr="0076514B" w:rsidRDefault="00990803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r>
        <w:rPr>
          <w:sz w:val="20"/>
          <w:szCs w:val="20"/>
        </w:rPr>
        <w:t>isDevolucion = 1</w:t>
      </w:r>
    </w:p>
    <w:p w:rsidR="00990803" w:rsidRPr="0076514B" w:rsidRDefault="00990803" w:rsidP="0099080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990803" w:rsidRPr="00823F23" w:rsidRDefault="00990803" w:rsidP="00823F2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r w:rsidRPr="0076514B">
        <w:rPr>
          <w:sz w:val="20"/>
          <w:szCs w:val="20"/>
          <w:lang w:val="es-MX"/>
        </w:rPr>
        <w:t>OP_Existencia</w:t>
      </w:r>
    </w:p>
    <w:p w:rsidR="00A17C91" w:rsidRPr="00873E2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A17C91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>
        <w:rPr>
          <w:sz w:val="20"/>
          <w:lang w:eastAsia="en-US"/>
        </w:rPr>
        <w:t>= &lt;Producto.Nombre&gt;. Mostrar de sólo lectura</w:t>
      </w:r>
    </w:p>
    <w:p w:rsidR="00A17C91" w:rsidRPr="007B5A2B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7B5A2B">
        <w:rPr>
          <w:b/>
          <w:sz w:val="20"/>
          <w:szCs w:val="20"/>
          <w:lang w:val="es-MX"/>
        </w:rPr>
        <w:t xml:space="preserve">Exist = </w:t>
      </w:r>
      <w:r w:rsidRPr="007B5A2B">
        <w:rPr>
          <w:sz w:val="20"/>
          <w:szCs w:val="20"/>
          <w:lang w:val="es-MX"/>
        </w:rPr>
        <w:t xml:space="preserve">OP_Existencia </w:t>
      </w:r>
      <w:r w:rsidRPr="007B5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  <w:r w:rsidRPr="007B5A2B">
        <w:rPr>
          <w:sz w:val="20"/>
          <w:szCs w:val="20"/>
          <w:lang w:val="es-MX"/>
        </w:rPr>
        <w:t>. Mostrar de sólo lectura.</w:t>
      </w:r>
    </w:p>
    <w:p w:rsidR="00A17C91" w:rsidRPr="007B5A2B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B5A2B">
        <w:rPr>
          <w:sz w:val="20"/>
          <w:lang w:eastAsia="en-US"/>
        </w:rPr>
        <w:t xml:space="preserve">El sistema continúa en el </w:t>
      </w:r>
      <w:hyperlink w:anchor="PasoObtenerUnidadesProducto" w:history="1">
        <w:r w:rsidRPr="007B5A2B">
          <w:rPr>
            <w:rStyle w:val="Hipervnculo"/>
            <w:b/>
            <w:sz w:val="20"/>
            <w:lang w:eastAsia="en-US"/>
          </w:rPr>
          <w:t xml:space="preserve">paso </w:t>
        </w:r>
        <w:r w:rsidR="007B5A2B" w:rsidRPr="007B5A2B">
          <w:rPr>
            <w:rStyle w:val="Hipervnculo"/>
            <w:b/>
            <w:sz w:val="20"/>
            <w:lang w:eastAsia="en-US"/>
          </w:rPr>
          <w:t>10</w:t>
        </w:r>
        <w:r w:rsidRPr="007B5A2B">
          <w:rPr>
            <w:rStyle w:val="Hipervnculo"/>
            <w:b/>
            <w:sz w:val="20"/>
            <w:lang w:eastAsia="en-US"/>
          </w:rPr>
          <w:t>.1.7</w:t>
        </w:r>
      </w:hyperlink>
      <w:r w:rsidRPr="007B5A2B">
        <w:rPr>
          <w:sz w:val="20"/>
          <w:lang w:eastAsia="en-US"/>
        </w:rPr>
        <w:t xml:space="preserve"> del </w:t>
      </w:r>
      <w:r w:rsidRPr="007B5A2B">
        <w:rPr>
          <w:sz w:val="20"/>
          <w:szCs w:val="20"/>
        </w:rPr>
        <w:t xml:space="preserve">flujo </w:t>
      </w:r>
      <w:r w:rsidR="007B5A2B" w:rsidRPr="007B5A2B">
        <w:rPr>
          <w:sz w:val="20"/>
          <w:szCs w:val="20"/>
        </w:rPr>
        <w:t>básico</w:t>
      </w:r>
    </w:p>
    <w:p w:rsidR="00A17C91" w:rsidRDefault="00A17C91" w:rsidP="00A17C91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873E2A">
        <w:rPr>
          <w:sz w:val="20"/>
          <w:lang w:eastAsia="en-US"/>
        </w:rPr>
        <w:t>Si &lt;CodigoBarras coincide&gt;</w:t>
      </w:r>
    </w:p>
    <w:p w:rsidR="00E80596" w:rsidRPr="00C94E2D" w:rsidRDefault="00E80596" w:rsidP="00E80596">
      <w:pPr>
        <w:pStyle w:val="Textoindependiente"/>
        <w:numPr>
          <w:ilvl w:val="3"/>
          <w:numId w:val="13"/>
        </w:numPr>
        <w:ind w:hanging="27"/>
        <w:rPr>
          <w:sz w:val="20"/>
          <w:highlight w:val="darkGray"/>
          <w:lang w:eastAsia="en-US"/>
        </w:rPr>
      </w:pPr>
      <w:r w:rsidRPr="00C94E2D">
        <w:rPr>
          <w:b w:val="0"/>
          <w:sz w:val="20"/>
          <w:highlight w:val="darkGray"/>
          <w:lang w:eastAsia="en-US"/>
        </w:rPr>
        <w:t>Si &lt;El sistema encuentra más de un registro con el mismo Código de Barras&gt;</w:t>
      </w:r>
    </w:p>
    <w:p w:rsidR="00E80596" w:rsidRPr="00C94E2D" w:rsidRDefault="00E80596" w:rsidP="00E80596">
      <w:pPr>
        <w:pStyle w:val="Textoindependiente"/>
        <w:numPr>
          <w:ilvl w:val="4"/>
          <w:numId w:val="13"/>
        </w:numPr>
        <w:ind w:left="3544" w:hanging="992"/>
        <w:rPr>
          <w:sz w:val="20"/>
          <w:highlight w:val="darkGray"/>
          <w:lang w:eastAsia="en-US"/>
        </w:rPr>
      </w:pPr>
      <w:r w:rsidRPr="00C94E2D">
        <w:rPr>
          <w:b w:val="0"/>
          <w:sz w:val="20"/>
          <w:highlight w:val="darkGray"/>
          <w:lang w:eastAsia="en-US"/>
        </w:rPr>
        <w:t>El sistema presenta en una nueva pantalla emergente la siguiente información:</w:t>
      </w:r>
    </w:p>
    <w:p w:rsidR="00E80596" w:rsidRPr="00C94E2D" w:rsidRDefault="00E80596" w:rsidP="00E80596">
      <w:pPr>
        <w:pStyle w:val="Textoindependiente"/>
        <w:numPr>
          <w:ilvl w:val="5"/>
          <w:numId w:val="13"/>
        </w:numPr>
        <w:ind w:firstLine="808"/>
        <w:rPr>
          <w:sz w:val="20"/>
          <w:highlight w:val="darkGray"/>
          <w:lang w:eastAsia="en-US"/>
        </w:rPr>
      </w:pPr>
      <w:r w:rsidRPr="00C94E2D">
        <w:rPr>
          <w:b w:val="0"/>
          <w:sz w:val="20"/>
          <w:highlight w:val="darkGray"/>
          <w:lang w:eastAsia="en-US"/>
        </w:rPr>
        <w:t>Código de Barras: &lt;Información del código leído&gt;</w:t>
      </w:r>
    </w:p>
    <w:p w:rsidR="00E80596" w:rsidRPr="00C94E2D" w:rsidRDefault="00E80596" w:rsidP="00E80596">
      <w:pPr>
        <w:pStyle w:val="Textoindependiente"/>
        <w:numPr>
          <w:ilvl w:val="5"/>
          <w:numId w:val="13"/>
        </w:numPr>
        <w:ind w:firstLine="808"/>
        <w:rPr>
          <w:sz w:val="20"/>
          <w:highlight w:val="darkGray"/>
          <w:lang w:eastAsia="en-US"/>
        </w:rPr>
      </w:pPr>
      <w:r w:rsidRPr="00C94E2D">
        <w:rPr>
          <w:b w:val="0"/>
          <w:sz w:val="20"/>
          <w:highlight w:val="darkGray"/>
          <w:lang w:eastAsia="en-US"/>
        </w:rPr>
        <w:t>Para cada Producto encontrado con el mismo CB</w:t>
      </w:r>
    </w:p>
    <w:p w:rsidR="00E80596" w:rsidRDefault="00E80596" w:rsidP="00E80596">
      <w:pPr>
        <w:pStyle w:val="Textoindependiente"/>
        <w:numPr>
          <w:ilvl w:val="6"/>
          <w:numId w:val="13"/>
        </w:numPr>
        <w:tabs>
          <w:tab w:val="left" w:pos="5954"/>
        </w:tabs>
        <w:ind w:firstLine="1296"/>
        <w:rPr>
          <w:sz w:val="20"/>
          <w:highlight w:val="darkGray"/>
          <w:lang w:eastAsia="en-US"/>
        </w:rPr>
      </w:pPr>
      <w:r w:rsidRPr="00C94E2D">
        <w:rPr>
          <w:b w:val="0"/>
          <w:sz w:val="20"/>
          <w:highlight w:val="darkGray"/>
          <w:lang w:eastAsia="en-US"/>
        </w:rPr>
        <w:t>&lt;ProductoUnidad.PRUTipoUnidad&gt;</w:t>
      </w:r>
    </w:p>
    <w:p w:rsidR="00E80596" w:rsidRDefault="00E80596" w:rsidP="00E80596">
      <w:pPr>
        <w:pStyle w:val="Textoindependiente"/>
        <w:numPr>
          <w:ilvl w:val="6"/>
          <w:numId w:val="13"/>
        </w:numPr>
        <w:tabs>
          <w:tab w:val="left" w:pos="5954"/>
        </w:tabs>
        <w:ind w:firstLine="1296"/>
        <w:rPr>
          <w:sz w:val="20"/>
          <w:highlight w:val="darkGray"/>
          <w:lang w:eastAsia="en-US"/>
        </w:rPr>
      </w:pPr>
      <w:r w:rsidRPr="00E80596">
        <w:rPr>
          <w:b w:val="0"/>
          <w:sz w:val="20"/>
          <w:highlight w:val="darkGray"/>
          <w:lang w:eastAsia="en-US"/>
        </w:rPr>
        <w:t>&lt;Producto.ProductoClave&gt;</w:t>
      </w:r>
    </w:p>
    <w:p w:rsidR="00E80596" w:rsidRPr="00E80596" w:rsidRDefault="00E80596" w:rsidP="00E80596">
      <w:pPr>
        <w:pStyle w:val="Textoindependiente"/>
        <w:numPr>
          <w:ilvl w:val="6"/>
          <w:numId w:val="13"/>
        </w:numPr>
        <w:tabs>
          <w:tab w:val="left" w:pos="5954"/>
        </w:tabs>
        <w:ind w:firstLine="1296"/>
        <w:rPr>
          <w:sz w:val="20"/>
          <w:highlight w:val="darkGray"/>
          <w:lang w:eastAsia="en-US"/>
        </w:rPr>
      </w:pPr>
      <w:r w:rsidRPr="00E80596">
        <w:rPr>
          <w:b w:val="0"/>
          <w:sz w:val="20"/>
          <w:highlight w:val="darkGray"/>
          <w:lang w:eastAsia="en-US"/>
        </w:rPr>
        <w:t>&lt;Producto.NombreLargo&gt;</w:t>
      </w:r>
    </w:p>
    <w:p w:rsidR="00E80596" w:rsidRDefault="00E80596" w:rsidP="00E80596">
      <w:pPr>
        <w:pStyle w:val="Textoindependiente"/>
        <w:numPr>
          <w:ilvl w:val="4"/>
          <w:numId w:val="13"/>
        </w:numPr>
        <w:ind w:firstLine="320"/>
        <w:rPr>
          <w:sz w:val="20"/>
          <w:highlight w:val="darkGray"/>
          <w:lang w:eastAsia="en-US"/>
        </w:rPr>
      </w:pPr>
      <w:r w:rsidRPr="00C94E2D">
        <w:rPr>
          <w:b w:val="0"/>
          <w:sz w:val="20"/>
          <w:highlight w:val="darkGray"/>
          <w:lang w:eastAsia="en-US"/>
        </w:rPr>
        <w:t>Si &lt;Si el actor selecciona un registro del listado&gt;</w:t>
      </w:r>
    </w:p>
    <w:p w:rsidR="00E80596" w:rsidRPr="00E80596" w:rsidRDefault="00E80596" w:rsidP="00E80596">
      <w:pPr>
        <w:pStyle w:val="Textoindependiente"/>
        <w:numPr>
          <w:ilvl w:val="5"/>
          <w:numId w:val="13"/>
        </w:numPr>
        <w:ind w:left="4962" w:hanging="1418"/>
        <w:rPr>
          <w:sz w:val="20"/>
          <w:highlight w:val="darkGray"/>
          <w:lang w:eastAsia="en-US"/>
        </w:rPr>
      </w:pPr>
      <w:r w:rsidRPr="0077347D">
        <w:rPr>
          <w:b w:val="0"/>
          <w:sz w:val="20"/>
          <w:highlight w:val="darkGray"/>
          <w:lang w:eastAsia="en-US"/>
        </w:rPr>
        <w:t>El sistema continúa en el siguiente paso desde donde fue invocado</w:t>
      </w:r>
    </w:p>
    <w:p w:rsidR="00A17C91" w:rsidRPr="00873E2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El sistema registra la siguiente información del producto </w:t>
      </w:r>
      <w:r w:rsidR="007B5A2B">
        <w:rPr>
          <w:sz w:val="20"/>
          <w:lang w:eastAsia="en-US"/>
        </w:rPr>
        <w:t>capturado</w:t>
      </w:r>
      <w:r w:rsidRPr="00873E2A">
        <w:rPr>
          <w:sz w:val="20"/>
          <w:lang w:eastAsia="en-US"/>
        </w:rPr>
        <w:t xml:space="preserve"> dentro del objeto </w:t>
      </w:r>
      <w:r w:rsidR="007B5A2B">
        <w:rPr>
          <w:sz w:val="20"/>
          <w:lang w:eastAsia="en-US"/>
        </w:rPr>
        <w:t>Movimientos</w:t>
      </w:r>
    </w:p>
    <w:p w:rsidR="00A17C91" w:rsidRPr="00363DBE" w:rsidRDefault="007B5A2B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E012D1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D12A2">
        <w:rPr>
          <w:sz w:val="20"/>
          <w:szCs w:val="20"/>
          <w:lang w:eastAsia="en-US"/>
        </w:rPr>
        <w:t>InventarioTraspasoId</w:t>
      </w:r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>= Utilizar &lt;Método KeyGen&gt;</w:t>
      </w:r>
    </w:p>
    <w:p w:rsidR="00E012D1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76514B">
        <w:rPr>
          <w:sz w:val="20"/>
          <w:lang w:eastAsia="en-US"/>
        </w:rPr>
        <w:t>ProductoClave = &lt;Producto.ProductoClave&gt;</w:t>
      </w:r>
    </w:p>
    <w:p w:rsidR="00E012D1" w:rsidRPr="0076514B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76514B">
        <w:rPr>
          <w:sz w:val="20"/>
          <w:lang w:eastAsia="en-US"/>
        </w:rPr>
        <w:t>Descripcion = &lt;Producto.Nombre&gt;</w:t>
      </w:r>
    </w:p>
    <w:p w:rsidR="00E012D1" w:rsidRPr="0076514B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76514B">
        <w:rPr>
          <w:sz w:val="20"/>
          <w:szCs w:val="20"/>
        </w:rPr>
        <w:t>DecimalProducto = &lt;Producto.DecimalProducto&gt;</w:t>
      </w:r>
    </w:p>
    <w:p w:rsidR="00823F23" w:rsidRPr="00ED59B8" w:rsidRDefault="00823F23" w:rsidP="00823F23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 w:rsidRPr="00C57786">
        <w:rPr>
          <w:sz w:val="20"/>
          <w:lang w:eastAsia="en-US"/>
        </w:rPr>
        <w:t>ubicación</w:t>
      </w:r>
      <w:r>
        <w:rPr>
          <w:sz w:val="20"/>
          <w:lang w:eastAsia="en-US"/>
        </w:rPr>
        <w:t xml:space="preserve"> seleccionada como</w:t>
      </w:r>
      <w:r w:rsidRPr="00C57786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origen del </w:t>
      </w:r>
      <w:r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C57786">
        <w:rPr>
          <w:sz w:val="20"/>
          <w:lang w:eastAsia="en-US"/>
        </w:rPr>
        <w:t xml:space="preserve"> de inventario</w:t>
      </w:r>
      <w:r>
        <w:rPr>
          <w:sz w:val="20"/>
          <w:lang w:val="es-MX"/>
        </w:rPr>
        <w:t xml:space="preserve"> corresponde al “Disponible” (</w:t>
      </w:r>
      <w:r>
        <w:rPr>
          <w:rFonts w:cs="Arial"/>
          <w:sz w:val="20"/>
          <w:szCs w:val="20"/>
          <w:lang w:eastAsia="en-US"/>
        </w:rPr>
        <w:t>VAVClave = 1</w:t>
      </w:r>
      <w:r>
        <w:rPr>
          <w:sz w:val="20"/>
          <w:lang w:val="es-MX"/>
        </w:rPr>
        <w:t>)&gt;</w:t>
      </w:r>
    </w:p>
    <w:p w:rsidR="00823F23" w:rsidRPr="0076514B" w:rsidRDefault="00823F23" w:rsidP="00823F2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lastRenderedPageBreak/>
        <w:t xml:space="preserve">El caso de uso incluye la funcionalidad del caso de uso </w:t>
      </w:r>
      <w:hyperlink r:id="rId18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23F23" w:rsidRPr="00990803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823F23" w:rsidRPr="00990803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r w:rsidRPr="00990803">
        <w:rPr>
          <w:sz w:val="20"/>
          <w:szCs w:val="20"/>
          <w:lang w:val="es-MX"/>
        </w:rPr>
        <w:t>ObtenerExistencia</w:t>
      </w:r>
    </w:p>
    <w:p w:rsidR="00823F23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r w:rsidRPr="00990803">
        <w:rPr>
          <w:sz w:val="20"/>
          <w:szCs w:val="20"/>
        </w:rPr>
        <w:t xml:space="preserve">ProductoClave = ProductoClave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823F23" w:rsidRPr="0076514B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r>
        <w:rPr>
          <w:sz w:val="20"/>
          <w:szCs w:val="20"/>
        </w:rPr>
        <w:t>isDevolucion = 0</w:t>
      </w:r>
    </w:p>
    <w:p w:rsidR="00823F23" w:rsidRPr="0076514B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823F23" w:rsidRPr="0076514B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r w:rsidRPr="0076514B">
        <w:rPr>
          <w:sz w:val="20"/>
          <w:szCs w:val="20"/>
          <w:lang w:val="es-MX"/>
        </w:rPr>
        <w:t>OP_Existencia</w:t>
      </w:r>
    </w:p>
    <w:p w:rsidR="00823F23" w:rsidRPr="00ED59B8" w:rsidRDefault="00823F23" w:rsidP="00823F23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 w:rsidRPr="00C57786">
        <w:rPr>
          <w:sz w:val="20"/>
          <w:lang w:eastAsia="en-US"/>
        </w:rPr>
        <w:t>ubicación</w:t>
      </w:r>
      <w:r>
        <w:rPr>
          <w:sz w:val="20"/>
          <w:lang w:eastAsia="en-US"/>
        </w:rPr>
        <w:t xml:space="preserve"> seleccionada como</w:t>
      </w:r>
      <w:r w:rsidRPr="00C57786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origen del </w:t>
      </w:r>
      <w:r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C57786">
        <w:rPr>
          <w:sz w:val="20"/>
          <w:lang w:eastAsia="en-US"/>
        </w:rPr>
        <w:t xml:space="preserve"> de inventario</w:t>
      </w:r>
      <w:r>
        <w:rPr>
          <w:sz w:val="20"/>
          <w:lang w:val="es-MX"/>
        </w:rPr>
        <w:t xml:space="preserve"> corresponde al “No Disponible” (</w:t>
      </w:r>
      <w:r>
        <w:rPr>
          <w:rFonts w:cs="Arial"/>
          <w:sz w:val="20"/>
          <w:szCs w:val="20"/>
          <w:lang w:eastAsia="en-US"/>
        </w:rPr>
        <w:t>VAVClave = 2</w:t>
      </w:r>
      <w:r>
        <w:rPr>
          <w:sz w:val="20"/>
          <w:lang w:val="es-MX"/>
        </w:rPr>
        <w:t>)&gt;</w:t>
      </w:r>
    </w:p>
    <w:p w:rsidR="00823F23" w:rsidRPr="0076514B" w:rsidRDefault="00823F23" w:rsidP="00823F2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9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23F23" w:rsidRPr="00990803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823F23" w:rsidRPr="00990803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r w:rsidRPr="00990803">
        <w:rPr>
          <w:sz w:val="20"/>
          <w:szCs w:val="20"/>
          <w:lang w:val="es-MX"/>
        </w:rPr>
        <w:t>ObtenerExistencia</w:t>
      </w:r>
    </w:p>
    <w:p w:rsidR="00823F23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r w:rsidRPr="00990803">
        <w:rPr>
          <w:sz w:val="20"/>
          <w:szCs w:val="20"/>
        </w:rPr>
        <w:t xml:space="preserve">ProductoClave = ProductoClave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823F23" w:rsidRPr="0076514B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r>
        <w:rPr>
          <w:sz w:val="20"/>
          <w:szCs w:val="20"/>
        </w:rPr>
        <w:t>isDevolucion = 1</w:t>
      </w:r>
    </w:p>
    <w:p w:rsidR="00823F23" w:rsidRPr="0076514B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823F23" w:rsidRPr="00823F23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r w:rsidRPr="0076514B">
        <w:rPr>
          <w:sz w:val="20"/>
          <w:szCs w:val="20"/>
          <w:lang w:val="es-MX"/>
        </w:rPr>
        <w:t>OP_Existencia</w:t>
      </w:r>
    </w:p>
    <w:p w:rsidR="00A17C91" w:rsidRPr="00873E2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A17C91" w:rsidRPr="00873E2A" w:rsidRDefault="00A17C91" w:rsidP="00A17C91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>
        <w:rPr>
          <w:sz w:val="20"/>
          <w:lang w:eastAsia="en-US"/>
        </w:rPr>
        <w:t>= &lt;Producto.Nombre&gt;. Mostrar de sólo lectura.</w:t>
      </w:r>
    </w:p>
    <w:p w:rsidR="00A17C91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b/>
          <w:sz w:val="20"/>
          <w:szCs w:val="20"/>
          <w:lang w:val="es-MX"/>
        </w:rPr>
        <w:t xml:space="preserve">Exist = </w:t>
      </w:r>
      <w:r>
        <w:rPr>
          <w:sz w:val="20"/>
          <w:szCs w:val="20"/>
          <w:lang w:val="es-MX"/>
        </w:rPr>
        <w:t xml:space="preserve">OP_Existencia </w:t>
      </w:r>
      <w:r w:rsidRPr="00911DBD">
        <w:rPr>
          <w:rFonts w:cs="Arial"/>
          <w:sz w:val="20"/>
          <w:szCs w:val="20"/>
        </w:rPr>
        <w:t>(formatear la cantidad de acuerdo al número de decimales configurado para el producto &lt;Producto.DecimalProduc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o&gt;)</w:t>
      </w:r>
      <w:r>
        <w:rPr>
          <w:sz w:val="20"/>
          <w:szCs w:val="20"/>
          <w:lang w:val="es-MX"/>
        </w:rPr>
        <w:t>. Mostrar de sólo lectura</w:t>
      </w:r>
      <w:r w:rsidR="00E012D1">
        <w:rPr>
          <w:sz w:val="20"/>
          <w:szCs w:val="20"/>
          <w:lang w:val="es-MX"/>
        </w:rPr>
        <w:t>.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6E2291">
        <w:rPr>
          <w:sz w:val="20"/>
          <w:lang w:eastAsia="en-US"/>
        </w:rPr>
        <w:t>El sistema presenta la unidad correspondiente al código de barras proporcionado. Mostrar de sólo lectura y posicionar el cursor dentro del combo de selección de cantidad de producto:</w:t>
      </w:r>
    </w:p>
    <w:p w:rsidR="00A17C91" w:rsidRPr="006E2291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6E2291">
        <w:rPr>
          <w:sz w:val="20"/>
          <w:lang w:eastAsia="en-US"/>
        </w:rPr>
        <w:t>Unidad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ActorProporcionaCantidad" w:history="1">
        <w:r w:rsidRPr="00E012D1">
          <w:rPr>
            <w:rStyle w:val="Hipervnculo"/>
            <w:b/>
            <w:sz w:val="20"/>
            <w:lang w:eastAsia="en-US"/>
          </w:rPr>
          <w:t xml:space="preserve">paso </w:t>
        </w:r>
        <w:r w:rsidR="00E012D1" w:rsidRPr="00E012D1">
          <w:rPr>
            <w:rStyle w:val="Hipervnculo"/>
            <w:b/>
            <w:sz w:val="20"/>
            <w:lang w:eastAsia="en-US"/>
          </w:rPr>
          <w:t>10</w:t>
        </w:r>
        <w:r w:rsidRPr="00E012D1">
          <w:rPr>
            <w:rStyle w:val="Hipervnculo"/>
            <w:b/>
            <w:sz w:val="20"/>
            <w:lang w:eastAsia="en-US"/>
          </w:rPr>
          <w:t>.1.10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 w:rsidR="00E012D1">
        <w:rPr>
          <w:sz w:val="20"/>
          <w:szCs w:val="20"/>
        </w:rPr>
        <w:t>básico</w:t>
      </w:r>
    </w:p>
    <w:p w:rsidR="00A17C91" w:rsidRPr="006E2291" w:rsidRDefault="00A17C91" w:rsidP="00A17C91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6E2291">
        <w:rPr>
          <w:sz w:val="20"/>
          <w:lang w:eastAsia="en-US"/>
        </w:rPr>
        <w:t>Si &lt;el código de barras no coincide&gt;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presenta el mensaje</w:t>
      </w:r>
      <w:r>
        <w:rPr>
          <w:b/>
          <w:sz w:val="20"/>
          <w:lang w:eastAsia="en-US"/>
        </w:rPr>
        <w:t xml:space="preserve"> </w:t>
      </w:r>
      <w:r w:rsidRPr="006E2291">
        <w:rPr>
          <w:color w:val="FF0000"/>
          <w:sz w:val="20"/>
          <w:szCs w:val="20"/>
        </w:rPr>
        <w:t>“[E0863] El Código de Barras no corresponde a un producto existente”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continúa en el</w:t>
      </w:r>
      <w:r w:rsidRPr="006E2291">
        <w:rPr>
          <w:b/>
          <w:sz w:val="20"/>
          <w:lang w:eastAsia="en-US"/>
        </w:rPr>
        <w:t xml:space="preserve"> </w:t>
      </w:r>
      <w:hyperlink w:anchor="PasoPresentaSolicitaProducto" w:history="1">
        <w:r w:rsidRPr="00A755C4">
          <w:rPr>
            <w:rStyle w:val="Hipervnculo"/>
            <w:b/>
            <w:sz w:val="20"/>
            <w:lang w:eastAsia="en-US"/>
          </w:rPr>
          <w:t xml:space="preserve">paso </w:t>
        </w:r>
        <w:r w:rsidR="00A755C4" w:rsidRPr="00A755C4">
          <w:rPr>
            <w:rStyle w:val="Hipervnculo"/>
            <w:b/>
            <w:sz w:val="20"/>
            <w:lang w:eastAsia="en-US"/>
          </w:rPr>
          <w:t>6.4</w:t>
        </w:r>
      </w:hyperlink>
      <w:r w:rsidRPr="006E2291">
        <w:rPr>
          <w:b/>
          <w:sz w:val="20"/>
          <w:lang w:eastAsia="en-US"/>
        </w:rPr>
        <w:t xml:space="preserve"> </w:t>
      </w:r>
      <w:r w:rsidRPr="006E2291">
        <w:rPr>
          <w:sz w:val="20"/>
          <w:lang w:eastAsia="en-US"/>
        </w:rPr>
        <w:t xml:space="preserve">del </w:t>
      </w:r>
      <w:r w:rsidRPr="006E2291">
        <w:rPr>
          <w:sz w:val="20"/>
          <w:szCs w:val="20"/>
        </w:rPr>
        <w:t xml:space="preserve">flujo </w:t>
      </w:r>
      <w:r w:rsidR="00A755C4">
        <w:rPr>
          <w:sz w:val="20"/>
          <w:szCs w:val="20"/>
        </w:rPr>
        <w:t>básico</w:t>
      </w:r>
    </w:p>
    <w:p w:rsidR="00A17C91" w:rsidRPr="009F626C" w:rsidRDefault="00A17C91" w:rsidP="00A17C91">
      <w:pPr>
        <w:pStyle w:val="Prrafodelista"/>
        <w:numPr>
          <w:ilvl w:val="2"/>
          <w:numId w:val="13"/>
        </w:numPr>
        <w:ind w:left="1701" w:hanging="850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A17C91" w:rsidRPr="009F626C" w:rsidRDefault="00A17C91" w:rsidP="00A17C91">
      <w:pPr>
        <w:pStyle w:val="Prrafodelista"/>
        <w:numPr>
          <w:ilvl w:val="3"/>
          <w:numId w:val="13"/>
        </w:numPr>
        <w:ind w:left="2552" w:hanging="851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El sistema presenta el mensaje</w:t>
      </w:r>
      <w:r>
        <w:rPr>
          <w:rStyle w:val="Hipervnculo"/>
          <w:color w:val="auto"/>
          <w:sz w:val="20"/>
          <w:szCs w:val="20"/>
          <w:u w:val="none"/>
        </w:rPr>
        <w:t xml:space="preserve"> </w:t>
      </w:r>
      <w:r w:rsidRPr="009F626C">
        <w:rPr>
          <w:rStyle w:val="Hipervnculo"/>
          <w:color w:val="FF0000"/>
          <w:sz w:val="20"/>
          <w:szCs w:val="20"/>
          <w:u w:val="none"/>
        </w:rPr>
        <w:t>“[E0878] No existen coincidencias de producto o ya</w:t>
      </w:r>
      <w:r>
        <w:rPr>
          <w:rStyle w:val="Hipervnculo"/>
          <w:color w:val="FF0000"/>
          <w:sz w:val="20"/>
          <w:szCs w:val="20"/>
          <w:u w:val="none"/>
        </w:rPr>
        <w:t xml:space="preserve"> se encuentran todos capturados</w:t>
      </w:r>
      <w:r w:rsidRPr="009F626C">
        <w:rPr>
          <w:rStyle w:val="Hipervnculo"/>
          <w:color w:val="FF0000"/>
          <w:sz w:val="20"/>
          <w:szCs w:val="20"/>
          <w:u w:val="none"/>
        </w:rPr>
        <w:t>”</w:t>
      </w:r>
    </w:p>
    <w:p w:rsidR="00A17C91" w:rsidRPr="00287979" w:rsidRDefault="00A17C91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continúa en el</w:t>
      </w:r>
      <w:r w:rsidRPr="006E2291">
        <w:rPr>
          <w:b/>
          <w:sz w:val="20"/>
          <w:lang w:eastAsia="en-US"/>
        </w:rPr>
        <w:t xml:space="preserve"> </w:t>
      </w:r>
      <w:hyperlink w:anchor="PasoPresentaSolicitaProducto" w:history="1">
        <w:r w:rsidR="00A755C4" w:rsidRPr="00A755C4">
          <w:rPr>
            <w:rStyle w:val="Hipervnculo"/>
            <w:b/>
            <w:sz w:val="20"/>
            <w:lang w:eastAsia="en-US"/>
          </w:rPr>
          <w:t>paso 6.4</w:t>
        </w:r>
      </w:hyperlink>
      <w:r w:rsidR="00A755C4">
        <w:rPr>
          <w:b/>
          <w:sz w:val="20"/>
          <w:lang w:eastAsia="en-US"/>
        </w:rPr>
        <w:t xml:space="preserve"> </w:t>
      </w:r>
      <w:r w:rsidRPr="006E2291">
        <w:rPr>
          <w:sz w:val="20"/>
          <w:lang w:eastAsia="en-US"/>
        </w:rPr>
        <w:t xml:space="preserve">del </w:t>
      </w:r>
      <w:r w:rsidRPr="006E2291">
        <w:rPr>
          <w:sz w:val="20"/>
          <w:szCs w:val="20"/>
        </w:rPr>
        <w:t xml:space="preserve">flujo </w:t>
      </w:r>
      <w:r w:rsidR="007F1FC2">
        <w:rPr>
          <w:sz w:val="20"/>
          <w:szCs w:val="20"/>
        </w:rPr>
        <w:t>básico</w:t>
      </w:r>
    </w:p>
    <w:p w:rsidR="00A17C91" w:rsidRPr="006C46CA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37" w:name="paso10_1_7"/>
      <w:bookmarkStart w:id="38" w:name="PasoObtenerUnidadesProducto"/>
      <w:r>
        <w:rPr>
          <w:sz w:val="20"/>
          <w:lang w:val="es-MX"/>
        </w:rPr>
        <w:t xml:space="preserve">El caso de uso incluye la funcionalidad del caso de uso </w:t>
      </w:r>
      <w:hyperlink r:id="rId20" w:history="1">
        <w:r w:rsidRPr="000E3956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bookmarkEnd w:id="37"/>
    <w:bookmarkEnd w:id="38"/>
    <w:p w:rsidR="00A17C91" w:rsidRPr="006C46C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A17C91" w:rsidRPr="00287979" w:rsidRDefault="00A17C91" w:rsidP="00A17C91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>
        <w:rPr>
          <w:sz w:val="20"/>
          <w:lang w:val="es-MX"/>
        </w:rPr>
        <w:t>ObtenerUnidadesProducto</w:t>
      </w:r>
    </w:p>
    <w:p w:rsidR="00A17C91" w:rsidRPr="00787B44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>
        <w:rPr>
          <w:sz w:val="20"/>
          <w:lang w:val="es-MX"/>
        </w:rPr>
        <w:t>ProductoClave</w:t>
      </w:r>
    </w:p>
    <w:p w:rsidR="00A17C91" w:rsidRPr="007B320D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>
        <w:rPr>
          <w:sz w:val="20"/>
          <w:lang w:val="es-MX"/>
        </w:rPr>
        <w:t>PrecioClave</w:t>
      </w:r>
    </w:p>
    <w:p w:rsidR="00A17C91" w:rsidRPr="007B320D" w:rsidRDefault="00A17C91" w:rsidP="00A17C91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A17C91" w:rsidRPr="005F22C4" w:rsidRDefault="00A17C91" w:rsidP="00A17C91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5F22C4">
        <w:rPr>
          <w:sz w:val="20"/>
          <w:lang w:val="es-MX"/>
        </w:rPr>
        <w:t>ListaTiposUnidades</w:t>
      </w:r>
    </w:p>
    <w:p w:rsidR="00A17C91" w:rsidRPr="00092B29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092B29">
        <w:rPr>
          <w:sz w:val="20"/>
          <w:lang w:val="es-MX"/>
        </w:rPr>
        <w:t>El sistema valida las Unidades relacionadas al producto:</w:t>
      </w:r>
    </w:p>
    <w:p w:rsidR="00A17C91" w:rsidRPr="00092B29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Si &lt;el producto só</w:t>
      </w:r>
      <w:r w:rsidRPr="00092B29">
        <w:rPr>
          <w:sz w:val="20"/>
          <w:lang w:eastAsia="en-US"/>
        </w:rPr>
        <w:t xml:space="preserve">lo tiene una unidad&gt; </w:t>
      </w:r>
    </w:p>
    <w:p w:rsidR="00A17C91" w:rsidRPr="00092B29" w:rsidRDefault="00A17C91" w:rsidP="00BD433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presenta la </w:t>
      </w:r>
      <w:r>
        <w:rPr>
          <w:sz w:val="20"/>
          <w:lang w:eastAsia="en-US"/>
        </w:rPr>
        <w:t>unidad correspondiente</w:t>
      </w:r>
      <w:r w:rsidRPr="00092B29">
        <w:rPr>
          <w:sz w:val="20"/>
          <w:lang w:eastAsia="en-US"/>
        </w:rPr>
        <w:t xml:space="preserve">. Mostrar de sólo lectura y posicionar el cursor dentro del combo de selección de cantidad de producto: </w:t>
      </w:r>
    </w:p>
    <w:p w:rsidR="00A17C91" w:rsidRPr="00092B29" w:rsidRDefault="00A17C91" w:rsidP="00BD433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92B29">
        <w:rPr>
          <w:sz w:val="20"/>
          <w:lang w:eastAsia="en-US"/>
        </w:rPr>
        <w:t>Unidad</w:t>
      </w:r>
    </w:p>
    <w:p w:rsidR="00A17C91" w:rsidRPr="00092B29" w:rsidRDefault="00A17C91" w:rsidP="00BD433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lastRenderedPageBreak/>
        <w:t xml:space="preserve">El sistema continúa en el </w:t>
      </w:r>
      <w:hyperlink w:anchor="PasoActorProporcionaCantidad" w:history="1">
        <w:r w:rsidR="0082643C" w:rsidRPr="00E012D1">
          <w:rPr>
            <w:rStyle w:val="Hipervnculo"/>
            <w:b/>
            <w:sz w:val="20"/>
            <w:lang w:eastAsia="en-US"/>
          </w:rPr>
          <w:t>paso 10.1.10</w:t>
        </w:r>
      </w:hyperlink>
      <w:r w:rsidRPr="00092B29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>flujo</w:t>
      </w:r>
      <w:r w:rsidR="007F1FC2">
        <w:rPr>
          <w:sz w:val="20"/>
          <w:szCs w:val="20"/>
        </w:rPr>
        <w:t xml:space="preserve"> básico</w:t>
      </w:r>
    </w:p>
    <w:p w:rsidR="00A17C91" w:rsidRPr="00092B29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092B29">
        <w:rPr>
          <w:sz w:val="20"/>
          <w:szCs w:val="20"/>
        </w:rPr>
        <w:t>Si &lt;el producto tiene más de una unidad&gt;</w:t>
      </w:r>
    </w:p>
    <w:p w:rsidR="00A17C91" w:rsidRPr="00604490" w:rsidRDefault="00A17C91" w:rsidP="00BD433A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 xml:space="preserve">El sistema presenta el listado </w:t>
      </w:r>
      <w:r w:rsidRPr="00092B29">
        <w:rPr>
          <w:rFonts w:cs="Arial"/>
          <w:sz w:val="20"/>
          <w:szCs w:val="20"/>
          <w:lang w:eastAsia="en-US"/>
        </w:rPr>
        <w:t xml:space="preserve">de las unidades </w:t>
      </w:r>
      <w:r w:rsidRPr="00604490">
        <w:rPr>
          <w:rFonts w:cs="Arial"/>
          <w:sz w:val="20"/>
          <w:szCs w:val="20"/>
          <w:lang w:eastAsia="en-US"/>
        </w:rPr>
        <w:t>relacionadas al producto seleccionado:</w:t>
      </w:r>
      <w:r w:rsidRPr="00604490">
        <w:rPr>
          <w:sz w:val="20"/>
        </w:rPr>
        <w:t xml:space="preserve"> </w:t>
      </w:r>
    </w:p>
    <w:p w:rsidR="00A17C91" w:rsidRPr="00604490" w:rsidRDefault="00A17C91" w:rsidP="00BD433A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>Unidad</w:t>
      </w:r>
    </w:p>
    <w:p w:rsidR="00A17C91" w:rsidRPr="00092B29" w:rsidRDefault="00A17C91" w:rsidP="00BD433A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604490">
        <w:rPr>
          <w:sz w:val="20"/>
          <w:lang w:eastAsia="en-US"/>
        </w:rPr>
        <w:t xml:space="preserve">El sistema continúa en el </w:t>
      </w:r>
      <w:hyperlink w:anchor="PasoActorProporcionaUnidad" w:history="1">
        <w:r w:rsidRPr="003B424D">
          <w:rPr>
            <w:rStyle w:val="Hipervnculo"/>
            <w:b/>
            <w:sz w:val="20"/>
            <w:lang w:eastAsia="en-US"/>
          </w:rPr>
          <w:t xml:space="preserve">paso </w:t>
        </w:r>
        <w:r w:rsidR="003B424D" w:rsidRPr="003B424D">
          <w:rPr>
            <w:rStyle w:val="Hipervnculo"/>
            <w:b/>
            <w:sz w:val="20"/>
            <w:lang w:eastAsia="en-US"/>
          </w:rPr>
          <w:t>10</w:t>
        </w:r>
        <w:r w:rsidRPr="003B424D">
          <w:rPr>
            <w:rStyle w:val="Hipervnculo"/>
            <w:b/>
            <w:sz w:val="20"/>
            <w:lang w:eastAsia="en-US"/>
          </w:rPr>
          <w:t>.1.9</w:t>
        </w:r>
      </w:hyperlink>
      <w:r>
        <w:rPr>
          <w:b/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 xml:space="preserve">flujo </w:t>
      </w:r>
      <w:r w:rsidR="003B424D">
        <w:rPr>
          <w:sz w:val="20"/>
          <w:szCs w:val="20"/>
        </w:rPr>
        <w:t>básico</w:t>
      </w:r>
    </w:p>
    <w:p w:rsidR="00A17C91" w:rsidRPr="000462CB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39" w:name="paso10_1_9"/>
      <w:bookmarkStart w:id="40" w:name="PasoActorProporcionaUnidad"/>
      <w:r>
        <w:rPr>
          <w:sz w:val="20"/>
          <w:lang w:val="es-MX"/>
        </w:rPr>
        <w:t xml:space="preserve">El actor proporciona la siguiente información, inmediatamente después </w:t>
      </w:r>
      <w:r w:rsidRPr="00092B29">
        <w:rPr>
          <w:sz w:val="20"/>
          <w:lang w:eastAsia="en-US"/>
        </w:rPr>
        <w:t>posicionar el cursor dentro del combo de selección de cantidad de producto</w:t>
      </w:r>
      <w:r>
        <w:rPr>
          <w:sz w:val="20"/>
          <w:lang w:val="es-MX"/>
        </w:rPr>
        <w:t>:</w:t>
      </w:r>
    </w:p>
    <w:bookmarkEnd w:id="39"/>
    <w:bookmarkEnd w:id="40"/>
    <w:p w:rsidR="00A17C91" w:rsidRPr="000462CB" w:rsidRDefault="00A17C91" w:rsidP="00A17C91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Unidad (*) (</w:t>
      </w:r>
      <w:r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</w:p>
    <w:p w:rsidR="00A17C91" w:rsidRDefault="00A17C91" w:rsidP="00A17C9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bookmarkStart w:id="41" w:name="paso10_1_10"/>
      <w:bookmarkStart w:id="42" w:name="PasoActorProporcionaCantidad"/>
      <w:r>
        <w:rPr>
          <w:sz w:val="20"/>
          <w:szCs w:val="20"/>
          <w:lang w:val="es-MX"/>
        </w:rPr>
        <w:t>El actor proporciona la siguiente información:</w:t>
      </w:r>
    </w:p>
    <w:bookmarkEnd w:id="41"/>
    <w:bookmarkEnd w:id="42"/>
    <w:p w:rsidR="00A17C91" w:rsidRPr="00BA1BB6" w:rsidRDefault="00A17C91" w:rsidP="003B424D">
      <w:pPr>
        <w:pStyle w:val="Prrafodelista"/>
        <w:numPr>
          <w:ilvl w:val="3"/>
          <w:numId w:val="13"/>
        </w:numPr>
        <w:ind w:left="2608" w:hanging="907"/>
        <w:rPr>
          <w:sz w:val="20"/>
          <w:szCs w:val="20"/>
          <w:lang w:val="es-MX"/>
        </w:rPr>
      </w:pPr>
      <w:r w:rsidRPr="00BA1BB6">
        <w:rPr>
          <w:sz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(*)</w:t>
      </w:r>
    </w:p>
    <w:p w:rsidR="00A17C91" w:rsidRPr="006E2C28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43" w:name="paso10_1_11"/>
      <w:bookmarkStart w:id="44" w:name="PasoActorProporcionaCantidadYAgregar"/>
      <w:r>
        <w:rPr>
          <w:sz w:val="20"/>
          <w:lang w:val="es-MX"/>
        </w:rPr>
        <w:t xml:space="preserve">Si &lt;el actor proporciona la Cantidad&gt; y si &lt;el actor selecciona la opción </w:t>
      </w:r>
      <w:r>
        <w:rPr>
          <w:b/>
          <w:sz w:val="20"/>
          <w:lang w:val="es-MX"/>
        </w:rPr>
        <w:t>Agregar</w:t>
      </w:r>
      <w:r>
        <w:rPr>
          <w:sz w:val="20"/>
          <w:lang w:val="es-MX"/>
        </w:rPr>
        <w:t>&gt;</w:t>
      </w:r>
    </w:p>
    <w:bookmarkEnd w:id="43"/>
    <w:bookmarkEnd w:id="44"/>
    <w:p w:rsidR="006755B5" w:rsidRPr="00294083" w:rsidRDefault="006755B5" w:rsidP="006755B5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el actor no proporciona la información requerida&gt;</w:t>
      </w:r>
    </w:p>
    <w:p w:rsidR="006755B5" w:rsidRDefault="006755B5" w:rsidP="006755B5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 w:rsidRPr="00AF2CB5">
        <w:rPr>
          <w:rFonts w:cs="Arial"/>
          <w:color w:val="FF0000"/>
          <w:sz w:val="20"/>
          <w:szCs w:val="20"/>
        </w:rPr>
        <w:t>“[BE0001] El campo $0$ es requerido”</w:t>
      </w:r>
      <w:r>
        <w:rPr>
          <w:rFonts w:cs="Arial"/>
          <w:sz w:val="20"/>
          <w:szCs w:val="20"/>
        </w:rPr>
        <w:t>, sustituyendo el valor de $0$ por el nombre del campo</w:t>
      </w:r>
    </w:p>
    <w:p w:rsidR="006755B5" w:rsidRPr="006755B5" w:rsidRDefault="006755B5" w:rsidP="006755B5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eastAsia="en-US"/>
        </w:rPr>
      </w:pPr>
      <w:r>
        <w:rPr>
          <w:sz w:val="20"/>
          <w:lang w:eastAsia="en-US"/>
        </w:rPr>
        <w:t>El sistema continúa en el punto correspondiente al campo que no se haya proporcionado</w:t>
      </w:r>
      <w:r w:rsidRPr="00525328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A17C91" w:rsidRPr="00687398" w:rsidRDefault="00A17C91" w:rsidP="003B424D">
      <w:pPr>
        <w:pStyle w:val="Prrafodelista"/>
        <w:numPr>
          <w:ilvl w:val="3"/>
          <w:numId w:val="13"/>
        </w:numPr>
        <w:ind w:left="2608" w:hanging="90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C</w:t>
      </w:r>
      <w:r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Pr="00C00388">
        <w:rPr>
          <w:sz w:val="20"/>
          <w:szCs w:val="20"/>
          <w:lang w:val="es-MX"/>
        </w:rPr>
        <w:t xml:space="preserve"> </w:t>
      </w:r>
    </w:p>
    <w:p w:rsidR="00A17C91" w:rsidRDefault="00A17C91" w:rsidP="00BC406B">
      <w:pPr>
        <w:pStyle w:val="Prrafodelista"/>
        <w:numPr>
          <w:ilvl w:val="4"/>
          <w:numId w:val="13"/>
        </w:numPr>
        <w:ind w:left="3742" w:hanging="1134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A17C91" w:rsidRPr="00367E9A" w:rsidRDefault="00A17C91" w:rsidP="00BC406B">
      <w:pPr>
        <w:pStyle w:val="Prrafodelista"/>
        <w:numPr>
          <w:ilvl w:val="5"/>
          <w:numId w:val="13"/>
        </w:numPr>
        <w:ind w:left="5018" w:hanging="1276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A17C91" w:rsidRDefault="00A17C91" w:rsidP="00BC406B">
      <w:pPr>
        <w:pStyle w:val="Prrafodelista"/>
        <w:numPr>
          <w:ilvl w:val="5"/>
          <w:numId w:val="13"/>
        </w:numPr>
        <w:ind w:left="5018" w:hanging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A17C91" w:rsidRPr="006E2C28" w:rsidRDefault="00A17C91" w:rsidP="00BC406B">
      <w:pPr>
        <w:pStyle w:val="Prrafodelista"/>
        <w:numPr>
          <w:ilvl w:val="3"/>
          <w:numId w:val="13"/>
        </w:numPr>
        <w:ind w:left="2608" w:hanging="907"/>
        <w:rPr>
          <w:lang w:val="es-MX"/>
        </w:rPr>
      </w:pPr>
      <w:r>
        <w:rPr>
          <w:sz w:val="20"/>
          <w:lang w:val="es-MX"/>
        </w:rPr>
        <w:t xml:space="preserve">El sistema actualiza el objeto </w:t>
      </w:r>
      <w:r w:rsidR="000D1F08">
        <w:rPr>
          <w:sz w:val="20"/>
          <w:lang w:val="es-MX"/>
        </w:rPr>
        <w:t>Movimientos</w:t>
      </w:r>
      <w:r>
        <w:rPr>
          <w:sz w:val="20"/>
          <w:lang w:val="es-MX"/>
        </w:rPr>
        <w:t xml:space="preserve"> con la siguiente información para el producto actual:</w:t>
      </w:r>
    </w:p>
    <w:p w:rsidR="00A17C91" w:rsidRPr="000E3039" w:rsidRDefault="000D1F08" w:rsidP="00BC406B">
      <w:pPr>
        <w:pStyle w:val="Prrafodelista"/>
        <w:numPr>
          <w:ilvl w:val="4"/>
          <w:numId w:val="13"/>
        </w:numPr>
        <w:ind w:left="3742" w:hanging="1134"/>
        <w:rPr>
          <w:lang w:val="es-MX"/>
        </w:rPr>
      </w:pPr>
      <w:r>
        <w:rPr>
          <w:sz w:val="20"/>
          <w:lang w:val="es-MX"/>
        </w:rPr>
        <w:t>Movimientos</w:t>
      </w:r>
    </w:p>
    <w:p w:rsidR="00A17C91" w:rsidRPr="001C1EA0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>
        <w:rPr>
          <w:sz w:val="20"/>
          <w:lang w:val="es-MX"/>
        </w:rPr>
        <w:t>Tipo</w:t>
      </w:r>
      <w:r w:rsidR="00A17C91" w:rsidRPr="00D238A1">
        <w:rPr>
          <w:sz w:val="20"/>
          <w:lang w:val="es-MX"/>
        </w:rPr>
        <w:t>Unidad</w:t>
      </w:r>
    </w:p>
    <w:p w:rsidR="00A17C91" w:rsidRPr="000D1F08" w:rsidRDefault="00A17C91" w:rsidP="000D1F08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>
        <w:rPr>
          <w:sz w:val="20"/>
          <w:lang w:val="es-MX"/>
        </w:rPr>
        <w:t xml:space="preserve">Cantidad </w:t>
      </w:r>
      <w:r w:rsidRPr="00911DBD">
        <w:rPr>
          <w:rFonts w:cs="Arial"/>
          <w:sz w:val="20"/>
          <w:szCs w:val="20"/>
        </w:rPr>
        <w:t xml:space="preserve">(formatear la cantidad de acuerdo al número de </w:t>
      </w:r>
      <w:r w:rsidRPr="002235EB">
        <w:rPr>
          <w:rFonts w:cs="Arial"/>
          <w:sz w:val="20"/>
          <w:szCs w:val="20"/>
        </w:rPr>
        <w:t>decimales configurado para el producto &lt;Producto.DecimalProducto&gt;)</w:t>
      </w:r>
    </w:p>
    <w:p w:rsidR="000D1F08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TipoMotivo = VAVClave del motivo seleccionado</w:t>
      </w:r>
    </w:p>
    <w:p w:rsidR="000D1F08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Origen = VAVClave de la ubicación de origen seleccionada (“De”)</w:t>
      </w:r>
    </w:p>
    <w:p w:rsidR="000D1F08" w:rsidRPr="000D1F08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Destino = VAVClave de la ubicación de destino seleccionada (“A”)</w:t>
      </w:r>
    </w:p>
    <w:p w:rsidR="00823F23" w:rsidRPr="00AC4BAF" w:rsidRDefault="00823F23" w:rsidP="000D1F08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Si &lt;la </w:t>
      </w:r>
      <w:r w:rsidRPr="00AC4BAF">
        <w:rPr>
          <w:sz w:val="20"/>
          <w:lang w:eastAsia="en-US"/>
        </w:rPr>
        <w:t xml:space="preserve">ubicación seleccionada como origen del </w:t>
      </w:r>
      <w:r w:rsidRPr="00AC4BA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AC4BAF">
        <w:rPr>
          <w:sz w:val="20"/>
          <w:lang w:eastAsia="en-US"/>
        </w:rPr>
        <w:t xml:space="preserve"> de inventario</w:t>
      </w:r>
      <w:r w:rsidRPr="00AC4BAF">
        <w:rPr>
          <w:sz w:val="20"/>
          <w:lang w:val="es-MX"/>
        </w:rPr>
        <w:t xml:space="preserve"> corresponde al “Disponible” (</w:t>
      </w:r>
      <w:r w:rsidRPr="00AC4BAF">
        <w:rPr>
          <w:rFonts w:cs="Arial"/>
          <w:sz w:val="20"/>
          <w:szCs w:val="20"/>
          <w:lang w:eastAsia="en-US"/>
        </w:rPr>
        <w:t>VAVClave = 1</w:t>
      </w:r>
      <w:r w:rsidRPr="00AC4BAF">
        <w:rPr>
          <w:sz w:val="20"/>
          <w:lang w:val="es-MX"/>
        </w:rPr>
        <w:t>)&gt;</w:t>
      </w:r>
    </w:p>
    <w:p w:rsidR="00A17C91" w:rsidRPr="00AC4BAF" w:rsidRDefault="00A17C91" w:rsidP="00823F23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El caso de uso incluye la funcionalidad del caso de uso </w:t>
      </w:r>
      <w:hyperlink r:id="rId21" w:history="1">
        <w:r w:rsidRPr="00AC4BAF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A17C91" w:rsidRPr="00AC4BAF" w:rsidRDefault="00A17C91" w:rsidP="00823F23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 w:rsidRPr="00AC4BAF">
        <w:rPr>
          <w:sz w:val="20"/>
          <w:lang w:val="es-MX"/>
        </w:rPr>
        <w:t>El sistema envía como parámetro la siguiente información:</w:t>
      </w:r>
    </w:p>
    <w:p w:rsidR="00A17C91" w:rsidRPr="00AC4BAF" w:rsidRDefault="00A17C91" w:rsidP="00823F23">
      <w:pPr>
        <w:pStyle w:val="Prrafodelista"/>
        <w:numPr>
          <w:ilvl w:val="6"/>
          <w:numId w:val="13"/>
        </w:numPr>
        <w:ind w:left="6520" w:hanging="1474"/>
        <w:rPr>
          <w:sz w:val="20"/>
          <w:lang w:val="es-MX"/>
        </w:rPr>
      </w:pPr>
      <w:r w:rsidRPr="00AC4BAF">
        <w:rPr>
          <w:sz w:val="20"/>
          <w:szCs w:val="20"/>
          <w:lang w:val="es-MX"/>
        </w:rPr>
        <w:t>ValidarExistencia</w:t>
      </w:r>
    </w:p>
    <w:p w:rsidR="00A17C91" w:rsidRPr="00AC4BAF" w:rsidRDefault="00A17C91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r w:rsidRPr="00AC4BAF">
        <w:rPr>
          <w:sz w:val="20"/>
          <w:szCs w:val="20"/>
        </w:rPr>
        <w:t xml:space="preserve">ProductoClave = ProductoClave (objeto </w:t>
      </w:r>
      <w:r w:rsidR="007F1436" w:rsidRPr="00AC4BAF">
        <w:rPr>
          <w:sz w:val="20"/>
          <w:szCs w:val="20"/>
        </w:rPr>
        <w:t>Movimientos</w:t>
      </w:r>
      <w:r w:rsidRPr="00AC4BAF">
        <w:rPr>
          <w:sz w:val="20"/>
          <w:szCs w:val="20"/>
        </w:rPr>
        <w:t>)</w:t>
      </w:r>
    </w:p>
    <w:p w:rsidR="00A17C91" w:rsidRPr="00AC4BAF" w:rsidRDefault="00A17C91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r w:rsidRPr="00AC4BAF">
        <w:rPr>
          <w:sz w:val="20"/>
          <w:szCs w:val="20"/>
        </w:rPr>
        <w:t xml:space="preserve">TipoUnidad = </w:t>
      </w:r>
      <w:r w:rsidR="007F1436" w:rsidRPr="00AC4BAF">
        <w:rPr>
          <w:sz w:val="20"/>
          <w:szCs w:val="20"/>
        </w:rPr>
        <w:t>Tipo</w:t>
      </w:r>
      <w:r w:rsidRPr="00AC4BAF">
        <w:rPr>
          <w:sz w:val="20"/>
          <w:szCs w:val="20"/>
        </w:rPr>
        <w:t xml:space="preserve">Unidad (objeto </w:t>
      </w:r>
      <w:r w:rsidR="007F1436" w:rsidRPr="00AC4BAF">
        <w:rPr>
          <w:sz w:val="20"/>
          <w:szCs w:val="20"/>
        </w:rPr>
        <w:t>Movimientos</w:t>
      </w:r>
      <w:r w:rsidRPr="00AC4BAF">
        <w:rPr>
          <w:sz w:val="20"/>
          <w:szCs w:val="20"/>
        </w:rPr>
        <w:t>)</w:t>
      </w:r>
    </w:p>
    <w:p w:rsidR="00A17C91" w:rsidRPr="00AC4BAF" w:rsidRDefault="00A17C91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r w:rsidRPr="00AC4BAF">
        <w:rPr>
          <w:sz w:val="20"/>
          <w:szCs w:val="20"/>
        </w:rPr>
        <w:t xml:space="preserve">Cantidad = Cantidad (objeto </w:t>
      </w:r>
      <w:r w:rsidR="007F1436" w:rsidRPr="00AC4BAF">
        <w:rPr>
          <w:sz w:val="20"/>
          <w:szCs w:val="20"/>
        </w:rPr>
        <w:t>Movimientos</w:t>
      </w:r>
      <w:r w:rsidRPr="00AC4BAF">
        <w:rPr>
          <w:sz w:val="20"/>
          <w:szCs w:val="20"/>
        </w:rPr>
        <w:t>)</w:t>
      </w:r>
    </w:p>
    <w:p w:rsidR="00A17C91" w:rsidRPr="00AC4BAF" w:rsidRDefault="00AC4BAF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r w:rsidRPr="00AC4BAF">
        <w:rPr>
          <w:sz w:val="20"/>
          <w:szCs w:val="20"/>
        </w:rPr>
        <w:t>TipoTransProd = ‘ ‘</w:t>
      </w:r>
    </w:p>
    <w:p w:rsidR="007F1436" w:rsidRPr="00AC4BAF" w:rsidRDefault="007F1436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r w:rsidRPr="00AC4BAF">
        <w:rPr>
          <w:sz w:val="20"/>
          <w:szCs w:val="20"/>
        </w:rPr>
        <w:t xml:space="preserve">GrupoMotivo = </w:t>
      </w:r>
      <w:r w:rsidR="00AC4BAF" w:rsidRPr="00AC4BAF">
        <w:rPr>
          <w:sz w:val="20"/>
          <w:szCs w:val="20"/>
        </w:rPr>
        <w:t>‘</w:t>
      </w:r>
      <w:r w:rsidRPr="00AC4BAF">
        <w:rPr>
          <w:sz w:val="20"/>
          <w:szCs w:val="20"/>
        </w:rPr>
        <w:t>Venta</w:t>
      </w:r>
      <w:r w:rsidR="00AC4BAF" w:rsidRPr="00AC4BAF">
        <w:rPr>
          <w:sz w:val="20"/>
          <w:szCs w:val="20"/>
        </w:rPr>
        <w:t>’</w:t>
      </w:r>
    </w:p>
    <w:p w:rsidR="00A17C91" w:rsidRPr="00AC4BAF" w:rsidRDefault="00A17C91" w:rsidP="007F1436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lang w:val="es-MX"/>
        </w:rPr>
      </w:pPr>
      <w:r w:rsidRPr="00AC4BAF">
        <w:rPr>
          <w:sz w:val="20"/>
          <w:lang w:val="es-MX"/>
        </w:rPr>
        <w:t>El sistema recibe la siguiente información:</w:t>
      </w:r>
    </w:p>
    <w:p w:rsidR="00A17C91" w:rsidRPr="00AC4BAF" w:rsidRDefault="00A17C91" w:rsidP="007F1436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r w:rsidRPr="00AC4BAF">
        <w:rPr>
          <w:sz w:val="20"/>
          <w:szCs w:val="20"/>
          <w:lang w:val="es-MX"/>
        </w:rPr>
        <w:t>OP_Verdadero/Falso</w:t>
      </w:r>
    </w:p>
    <w:p w:rsidR="00A17C91" w:rsidRDefault="00A17C91" w:rsidP="007F1436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r w:rsidRPr="00AC4BAF">
        <w:rPr>
          <w:sz w:val="20"/>
          <w:szCs w:val="20"/>
          <w:lang w:val="es-MX"/>
        </w:rPr>
        <w:lastRenderedPageBreak/>
        <w:t>OP_Cantidad</w:t>
      </w:r>
    </w:p>
    <w:p w:rsidR="00AC4BAF" w:rsidRPr="00AC4BAF" w:rsidRDefault="00AC4BAF" w:rsidP="00AC4BAF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Si &lt;la </w:t>
      </w:r>
      <w:r w:rsidRPr="00AC4BAF">
        <w:rPr>
          <w:sz w:val="20"/>
          <w:lang w:eastAsia="en-US"/>
        </w:rPr>
        <w:t xml:space="preserve">ubicación seleccionada como origen del </w:t>
      </w:r>
      <w:r w:rsidRPr="00AC4BA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AC4BAF">
        <w:rPr>
          <w:sz w:val="20"/>
          <w:lang w:eastAsia="en-US"/>
        </w:rPr>
        <w:t xml:space="preserve"> de inventario</w:t>
      </w:r>
      <w:r w:rsidRPr="00AC4BAF">
        <w:rPr>
          <w:sz w:val="20"/>
          <w:lang w:val="es-MX"/>
        </w:rPr>
        <w:t xml:space="preserve"> corresponde al “</w:t>
      </w:r>
      <w:r w:rsidR="00454F12">
        <w:rPr>
          <w:sz w:val="20"/>
          <w:lang w:val="es-MX"/>
        </w:rPr>
        <w:t xml:space="preserve">No </w:t>
      </w:r>
      <w:r w:rsidRPr="00AC4BAF">
        <w:rPr>
          <w:sz w:val="20"/>
          <w:lang w:val="es-MX"/>
        </w:rPr>
        <w:t>Disponible” (</w:t>
      </w:r>
      <w:r w:rsidR="00454F12">
        <w:rPr>
          <w:rFonts w:cs="Arial"/>
          <w:sz w:val="20"/>
          <w:szCs w:val="20"/>
          <w:lang w:eastAsia="en-US"/>
        </w:rPr>
        <w:t>VAVClave = 2</w:t>
      </w:r>
      <w:r w:rsidRPr="00AC4BAF">
        <w:rPr>
          <w:sz w:val="20"/>
          <w:lang w:val="es-MX"/>
        </w:rPr>
        <w:t>)&gt;</w:t>
      </w:r>
    </w:p>
    <w:p w:rsidR="00AC4BAF" w:rsidRPr="00AC4BAF" w:rsidRDefault="00AC4BAF" w:rsidP="00AC4BAF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El caso de uso incluye la funcionalidad del caso de uso </w:t>
      </w:r>
      <w:hyperlink r:id="rId22" w:history="1">
        <w:r w:rsidRPr="00AC4BAF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AC4BAF" w:rsidRPr="00AC4BAF" w:rsidRDefault="00AC4BAF" w:rsidP="00AC4BAF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 w:rsidRPr="00AC4BAF">
        <w:rPr>
          <w:sz w:val="20"/>
          <w:lang w:val="es-MX"/>
        </w:rPr>
        <w:t>El sistema envía como parámetro la siguiente información:</w:t>
      </w:r>
    </w:p>
    <w:p w:rsidR="00AC4BAF" w:rsidRPr="00AC4BAF" w:rsidRDefault="00AC4BAF" w:rsidP="00AC4BAF">
      <w:pPr>
        <w:pStyle w:val="Prrafodelista"/>
        <w:numPr>
          <w:ilvl w:val="6"/>
          <w:numId w:val="13"/>
        </w:numPr>
        <w:ind w:left="6520" w:hanging="1474"/>
        <w:rPr>
          <w:sz w:val="20"/>
          <w:lang w:val="es-MX"/>
        </w:rPr>
      </w:pPr>
      <w:r w:rsidRPr="00AC4BAF">
        <w:rPr>
          <w:sz w:val="20"/>
          <w:szCs w:val="20"/>
          <w:lang w:val="es-MX"/>
        </w:rPr>
        <w:t>ValidarExistencia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r w:rsidRPr="00AC4BAF">
        <w:rPr>
          <w:sz w:val="20"/>
          <w:szCs w:val="20"/>
        </w:rPr>
        <w:t>ProductoClave = ProductoClave (objeto Movimientos)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r w:rsidRPr="00AC4BAF">
        <w:rPr>
          <w:sz w:val="20"/>
          <w:szCs w:val="20"/>
        </w:rPr>
        <w:t>TipoUnidad = TipoUnidad (objeto Movimientos)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r w:rsidRPr="00AC4BAF">
        <w:rPr>
          <w:sz w:val="20"/>
          <w:szCs w:val="20"/>
        </w:rPr>
        <w:t>Cantidad = Cantidad (objeto Movimientos)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r w:rsidRPr="00AC4BAF">
        <w:rPr>
          <w:sz w:val="20"/>
          <w:szCs w:val="20"/>
        </w:rPr>
        <w:t>TipoTransProd = ‘ ‘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r w:rsidRPr="00AC4BAF">
        <w:rPr>
          <w:sz w:val="20"/>
          <w:szCs w:val="20"/>
        </w:rPr>
        <w:t>GrupoMotivo = ‘</w:t>
      </w:r>
      <w:r w:rsidR="00454F12">
        <w:rPr>
          <w:sz w:val="20"/>
          <w:szCs w:val="20"/>
        </w:rPr>
        <w:t xml:space="preserve">No </w:t>
      </w:r>
      <w:r w:rsidRPr="00AC4BAF">
        <w:rPr>
          <w:sz w:val="20"/>
          <w:szCs w:val="20"/>
        </w:rPr>
        <w:t>Venta’</w:t>
      </w:r>
    </w:p>
    <w:p w:rsidR="00AC4BAF" w:rsidRPr="00AC4BAF" w:rsidRDefault="00AC4BAF" w:rsidP="00AC4BAF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lang w:val="es-MX"/>
        </w:rPr>
      </w:pPr>
      <w:r w:rsidRPr="00AC4BAF">
        <w:rPr>
          <w:sz w:val="20"/>
          <w:lang w:val="es-MX"/>
        </w:rPr>
        <w:t>El sistema recibe la siguiente información:</w:t>
      </w:r>
    </w:p>
    <w:p w:rsidR="00AC4BAF" w:rsidRPr="00AC4BAF" w:rsidRDefault="00AC4BAF" w:rsidP="00AC4BAF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r w:rsidRPr="00AC4BAF">
        <w:rPr>
          <w:sz w:val="20"/>
          <w:szCs w:val="20"/>
          <w:lang w:val="es-MX"/>
        </w:rPr>
        <w:t>OP_Verdadero/Falso</w:t>
      </w:r>
    </w:p>
    <w:p w:rsidR="00AC4BAF" w:rsidRPr="00454F12" w:rsidRDefault="00AC4BAF" w:rsidP="00454F12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r w:rsidRPr="00AC4BAF">
        <w:rPr>
          <w:sz w:val="20"/>
          <w:szCs w:val="20"/>
          <w:lang w:val="es-MX"/>
        </w:rPr>
        <w:t>OP_Cantidad</w:t>
      </w:r>
    </w:p>
    <w:p w:rsidR="00A17C91" w:rsidRPr="002235EB" w:rsidRDefault="00A17C91" w:rsidP="007F1436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szCs w:val="20"/>
        </w:rPr>
      </w:pPr>
      <w:r w:rsidRPr="002235EB">
        <w:rPr>
          <w:sz w:val="20"/>
          <w:szCs w:val="20"/>
        </w:rPr>
        <w:t>Si &lt;no se tiene suficiente existencia disponible</w:t>
      </w:r>
      <w:r w:rsidR="00454F12">
        <w:rPr>
          <w:sz w:val="20"/>
          <w:szCs w:val="20"/>
        </w:rPr>
        <w:t>/no disponible</w:t>
      </w:r>
      <w:r w:rsidRPr="002235EB">
        <w:rPr>
          <w:sz w:val="20"/>
          <w:szCs w:val="20"/>
        </w:rPr>
        <w:t xml:space="preserve"> para </w:t>
      </w:r>
      <w:r w:rsidR="00C3037C">
        <w:rPr>
          <w:sz w:val="20"/>
          <w:szCs w:val="20"/>
        </w:rPr>
        <w:t xml:space="preserve">traspasar en </w:t>
      </w:r>
      <w:r w:rsidR="00454F12">
        <w:rPr>
          <w:sz w:val="20"/>
          <w:szCs w:val="20"/>
        </w:rPr>
        <w:t>el inventario</w:t>
      </w:r>
      <w:r w:rsidRPr="002235EB">
        <w:rPr>
          <w:sz w:val="20"/>
          <w:szCs w:val="20"/>
        </w:rPr>
        <w:t xml:space="preserve"> la cantidad de producto proporcionada (OP_Falso)&gt;</w:t>
      </w:r>
    </w:p>
    <w:p w:rsidR="00A17C91" w:rsidRPr="002235EB" w:rsidRDefault="00A17C91" w:rsidP="00454F12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szCs w:val="20"/>
        </w:rPr>
      </w:pPr>
      <w:r w:rsidRPr="002235EB">
        <w:rPr>
          <w:sz w:val="20"/>
          <w:szCs w:val="20"/>
        </w:rPr>
        <w:t>El sistema presenta la siguiente información:</w:t>
      </w:r>
    </w:p>
    <w:p w:rsidR="00A17C91" w:rsidRPr="002235EB" w:rsidRDefault="00A17C91" w:rsidP="00454F12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 w:rsidRPr="002235EB">
        <w:rPr>
          <w:sz w:val="20"/>
          <w:szCs w:val="20"/>
        </w:rPr>
        <w:t xml:space="preserve">Cantidad = OP_Cantidad </w:t>
      </w:r>
      <w:r w:rsidRPr="002235EB">
        <w:rPr>
          <w:rFonts w:cs="Arial"/>
          <w:sz w:val="20"/>
          <w:szCs w:val="20"/>
        </w:rPr>
        <w:t xml:space="preserve">(formatear la cantidad de acuerdo al número de decimales configurado para el producto &lt;Producto.DecimalProducto&gt;, </w:t>
      </w:r>
      <w:r w:rsidRPr="002235EB">
        <w:rPr>
          <w:sz w:val="20"/>
          <w:lang w:eastAsia="en-US"/>
        </w:rPr>
        <w:t>posicionar el cursor dentro del combo de selección de cantidad de producto</w:t>
      </w:r>
      <w:r w:rsidRPr="002235EB">
        <w:rPr>
          <w:rFonts w:cs="Arial"/>
          <w:sz w:val="20"/>
          <w:szCs w:val="20"/>
        </w:rPr>
        <w:t>)</w:t>
      </w:r>
    </w:p>
    <w:p w:rsidR="00A17C91" w:rsidRPr="002235EB" w:rsidRDefault="00A17C91" w:rsidP="006231C2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szCs w:val="20"/>
        </w:rPr>
      </w:pPr>
      <w:r w:rsidRPr="002235EB">
        <w:rPr>
          <w:sz w:val="20"/>
          <w:lang w:eastAsia="en-US"/>
        </w:rPr>
        <w:t xml:space="preserve">El sistema continúa en el </w:t>
      </w:r>
      <w:hyperlink w:anchor="PasoActorProporcionaCantidadYAgregar" w:history="1">
        <w:r w:rsidRPr="006231C2">
          <w:rPr>
            <w:rStyle w:val="Hipervnculo"/>
            <w:b/>
            <w:sz w:val="20"/>
            <w:lang w:eastAsia="en-US"/>
          </w:rPr>
          <w:t xml:space="preserve">paso </w:t>
        </w:r>
        <w:r w:rsidR="006231C2" w:rsidRPr="006231C2">
          <w:rPr>
            <w:rStyle w:val="Hipervnculo"/>
            <w:b/>
            <w:sz w:val="20"/>
            <w:lang w:eastAsia="en-US"/>
          </w:rPr>
          <w:t>10</w:t>
        </w:r>
        <w:r w:rsidRPr="006231C2">
          <w:rPr>
            <w:rStyle w:val="Hipervnculo"/>
            <w:b/>
            <w:sz w:val="20"/>
            <w:lang w:eastAsia="en-US"/>
          </w:rPr>
          <w:t>.1.11</w:t>
        </w:r>
      </w:hyperlink>
      <w:r w:rsidRPr="002235EB">
        <w:rPr>
          <w:sz w:val="20"/>
          <w:lang w:eastAsia="en-US"/>
        </w:rPr>
        <w:t xml:space="preserve"> del </w:t>
      </w:r>
      <w:r w:rsidRPr="002235EB">
        <w:rPr>
          <w:sz w:val="20"/>
          <w:szCs w:val="20"/>
        </w:rPr>
        <w:t xml:space="preserve">flujo </w:t>
      </w:r>
      <w:r w:rsidR="006231C2">
        <w:rPr>
          <w:sz w:val="20"/>
          <w:szCs w:val="20"/>
        </w:rPr>
        <w:t>básico</w:t>
      </w:r>
    </w:p>
    <w:p w:rsidR="00C3037C" w:rsidRPr="00C3037C" w:rsidRDefault="00C3037C" w:rsidP="00C3037C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Si &lt;la </w:t>
      </w:r>
      <w:r w:rsidRPr="00C3037C">
        <w:rPr>
          <w:sz w:val="20"/>
          <w:highlight w:val="lightGray"/>
          <w:lang w:eastAsia="en-US"/>
        </w:rPr>
        <w:t xml:space="preserve">ubicación seleccionada como origen del </w:t>
      </w:r>
      <w:r w:rsidRPr="00C3037C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C3037C">
        <w:rPr>
          <w:sz w:val="20"/>
          <w:highlight w:val="lightGray"/>
          <w:lang w:eastAsia="en-US"/>
        </w:rPr>
        <w:t xml:space="preserve"> de inventario</w:t>
      </w:r>
      <w:r w:rsidRPr="00C3037C">
        <w:rPr>
          <w:sz w:val="20"/>
          <w:highlight w:val="lightGray"/>
          <w:lang w:val="es-MX"/>
        </w:rPr>
        <w:t xml:space="preserve"> corresponde al “Disponible” (</w:t>
      </w:r>
      <w:r w:rsidRPr="00C3037C">
        <w:rPr>
          <w:rFonts w:cs="Arial"/>
          <w:sz w:val="20"/>
          <w:szCs w:val="20"/>
          <w:highlight w:val="lightGray"/>
          <w:lang w:eastAsia="en-US"/>
        </w:rPr>
        <w:t>VAVClave = 1</w:t>
      </w:r>
      <w:r w:rsidRPr="00C3037C">
        <w:rPr>
          <w:sz w:val="20"/>
          <w:highlight w:val="lightGray"/>
          <w:lang w:val="es-MX"/>
        </w:rPr>
        <w:t>)&gt;</w:t>
      </w:r>
    </w:p>
    <w:p w:rsidR="00C3037C" w:rsidRPr="00C3037C" w:rsidRDefault="00C3037C" w:rsidP="00C3037C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23" w:history="1">
        <w:r w:rsidRPr="00C3037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C3037C">
        <w:rPr>
          <w:sz w:val="20"/>
          <w:szCs w:val="20"/>
          <w:highlight w:val="lightGray"/>
        </w:rPr>
        <w:t xml:space="preserve"> </w:t>
      </w:r>
    </w:p>
    <w:p w:rsidR="00C3037C" w:rsidRPr="00C3037C" w:rsidRDefault="00C3037C" w:rsidP="00C3037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 w:rsidRPr="00C3037C">
        <w:rPr>
          <w:sz w:val="20"/>
          <w:szCs w:val="20"/>
          <w:highlight w:val="lightGray"/>
        </w:rPr>
        <w:t xml:space="preserve">El sistema </w:t>
      </w:r>
      <w:r w:rsidRPr="00C3037C">
        <w:rPr>
          <w:sz w:val="20"/>
          <w:szCs w:val="20"/>
          <w:highlight w:val="lightGray"/>
          <w:lang w:val="es-MX"/>
        </w:rPr>
        <w:t>envía</w:t>
      </w:r>
      <w:r w:rsidRPr="00C3037C">
        <w:rPr>
          <w:sz w:val="20"/>
          <w:highlight w:val="lightGray"/>
          <w:lang w:val="es-MX"/>
        </w:rPr>
        <w:t xml:space="preserve"> como parámetro la siguiente información:</w:t>
      </w:r>
    </w:p>
    <w:p w:rsidR="00C3037C" w:rsidRPr="00C3037C" w:rsidRDefault="00C3037C" w:rsidP="00C3037C">
      <w:pPr>
        <w:pStyle w:val="Prrafodelista"/>
        <w:numPr>
          <w:ilvl w:val="6"/>
          <w:numId w:val="13"/>
        </w:numPr>
        <w:ind w:left="6520" w:hanging="1474"/>
        <w:rPr>
          <w:sz w:val="20"/>
          <w:highlight w:val="lightGray"/>
          <w:lang w:val="es-MX"/>
        </w:rPr>
      </w:pPr>
      <w:r w:rsidRPr="00C3037C">
        <w:rPr>
          <w:sz w:val="20"/>
          <w:szCs w:val="20"/>
          <w:highlight w:val="lightGray"/>
          <w:lang w:val="es-MX"/>
        </w:rPr>
        <w:t>ActualizarInventario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>ProductoClave = ProductoClave (objeto Movimientos)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>TipoUnidad = TipoUnidad (objeto Movimientos)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>Cantidad = Cantidad (objeto Movimientos)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>TipoTransProd = ‘ ‘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>TipoMovimiento = 1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>AlmacenID = AlmacenID registrado en sesión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>GrupoMotivo = ‘No Venta’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>Cancelacion = 0</w:t>
      </w:r>
    </w:p>
    <w:p w:rsidR="00C3037C" w:rsidRPr="00C3037C" w:rsidRDefault="00C3037C" w:rsidP="00C3037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>El sistema recibe la siguiente información:</w:t>
      </w:r>
    </w:p>
    <w:p w:rsidR="00C3037C" w:rsidRPr="00C3037C" w:rsidRDefault="00C3037C" w:rsidP="00C3037C">
      <w:pPr>
        <w:pStyle w:val="Prrafodelista"/>
        <w:numPr>
          <w:ilvl w:val="6"/>
          <w:numId w:val="13"/>
        </w:numPr>
        <w:ind w:left="6520" w:hanging="1474"/>
        <w:rPr>
          <w:b/>
          <w:sz w:val="20"/>
          <w:highlight w:val="lightGray"/>
          <w:lang w:val="es-MX"/>
        </w:rPr>
      </w:pPr>
      <w:r w:rsidRPr="00C3037C">
        <w:rPr>
          <w:sz w:val="20"/>
          <w:szCs w:val="20"/>
          <w:highlight w:val="lightGray"/>
          <w:lang w:val="es-MX"/>
        </w:rPr>
        <w:t>OP_Verdadero</w:t>
      </w:r>
    </w:p>
    <w:p w:rsidR="00C3037C" w:rsidRPr="00E85886" w:rsidRDefault="00C3037C" w:rsidP="00C3037C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lastRenderedPageBreak/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</w:t>
      </w:r>
      <w:r>
        <w:rPr>
          <w:sz w:val="20"/>
          <w:highlight w:val="lightGray"/>
          <w:lang w:val="es-MX"/>
        </w:rPr>
        <w:t xml:space="preserve">No </w:t>
      </w:r>
      <w:r w:rsidRPr="00E85886">
        <w:rPr>
          <w:sz w:val="20"/>
          <w:highlight w:val="lightGray"/>
          <w:lang w:val="es-MX"/>
        </w:rPr>
        <w:t>Disponible</w:t>
      </w:r>
      <w:r w:rsidRPr="002175AC">
        <w:rPr>
          <w:sz w:val="20"/>
          <w:highlight w:val="lightGray"/>
          <w:lang w:val="es-MX"/>
        </w:rPr>
        <w:t>” (</w:t>
      </w:r>
      <w:r w:rsidR="002175AC" w:rsidRPr="002175AC">
        <w:rPr>
          <w:rFonts w:cs="Arial"/>
          <w:sz w:val="20"/>
          <w:szCs w:val="20"/>
          <w:highlight w:val="lightGray"/>
          <w:lang w:eastAsia="en-US"/>
        </w:rPr>
        <w:t>VAVClave = 2</w:t>
      </w:r>
      <w:r w:rsidRPr="002175AC">
        <w:rPr>
          <w:sz w:val="20"/>
          <w:highlight w:val="lightGray"/>
          <w:lang w:val="es-MX"/>
        </w:rPr>
        <w:t>)&gt;</w:t>
      </w:r>
    </w:p>
    <w:p w:rsidR="002175AC" w:rsidRPr="002175AC" w:rsidRDefault="00C3037C" w:rsidP="002175AC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24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C3037C" w:rsidRPr="00E85886" w:rsidRDefault="002175AC" w:rsidP="002175A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 xml:space="preserve">El sistema </w:t>
      </w:r>
      <w:r w:rsidR="00C3037C" w:rsidRPr="00E85886">
        <w:rPr>
          <w:sz w:val="20"/>
          <w:szCs w:val="20"/>
          <w:highlight w:val="lightGray"/>
          <w:lang w:val="es-MX"/>
        </w:rPr>
        <w:t>envía</w:t>
      </w:r>
      <w:r w:rsidR="00C3037C"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C3037C" w:rsidRPr="00E85886" w:rsidRDefault="00C3037C" w:rsidP="002175AC">
      <w:pPr>
        <w:pStyle w:val="Prrafodelista"/>
        <w:numPr>
          <w:ilvl w:val="6"/>
          <w:numId w:val="13"/>
        </w:numPr>
        <w:ind w:left="6520" w:hanging="1474"/>
        <w:rPr>
          <w:sz w:val="20"/>
          <w:highlight w:val="lightGray"/>
          <w:lang w:val="es-MX"/>
        </w:rPr>
      </w:pPr>
      <w:r w:rsidRPr="00E85886">
        <w:rPr>
          <w:sz w:val="20"/>
          <w:szCs w:val="20"/>
          <w:highlight w:val="lightGray"/>
          <w:lang w:val="es-MX"/>
        </w:rPr>
        <w:t>ActualizarInventario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ProductoClave = ProductoClave (objeto Movimientos)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TipoUnidad = TipoUnidad (objeto Movimientos)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Cantidad = Cantidad (objeto Movimientos)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TipoTransProd = ‘ ‘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TipoMovimiento = 2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AlmacenID = AlmacenID registrado en sesión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GrupoMotivo = ‘No Venta’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Cancelacion = 0</w:t>
      </w:r>
    </w:p>
    <w:p w:rsidR="00C3037C" w:rsidRPr="00E85886" w:rsidRDefault="00C3037C" w:rsidP="002175A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>El sistema recibe la siguiente información:</w:t>
      </w:r>
    </w:p>
    <w:p w:rsidR="00C3037C" w:rsidRPr="002175AC" w:rsidRDefault="00C3037C" w:rsidP="002175AC">
      <w:pPr>
        <w:pStyle w:val="Prrafodelista"/>
        <w:numPr>
          <w:ilvl w:val="6"/>
          <w:numId w:val="13"/>
        </w:numPr>
        <w:ind w:left="6520" w:hanging="1474"/>
        <w:rPr>
          <w:b/>
          <w:sz w:val="20"/>
          <w:highlight w:val="lightGray"/>
          <w:lang w:val="es-MX"/>
        </w:rPr>
      </w:pPr>
      <w:r w:rsidRPr="00E85886">
        <w:rPr>
          <w:sz w:val="20"/>
          <w:szCs w:val="20"/>
          <w:highlight w:val="lightGray"/>
          <w:lang w:val="es-MX"/>
        </w:rPr>
        <w:t>OP_Verdadero</w:t>
      </w:r>
    </w:p>
    <w:p w:rsidR="00A17C91" w:rsidRPr="002175AC" w:rsidRDefault="00A17C91" w:rsidP="006231C2">
      <w:pPr>
        <w:pStyle w:val="Prrafodelista"/>
        <w:numPr>
          <w:ilvl w:val="3"/>
          <w:numId w:val="13"/>
        </w:numPr>
        <w:ind w:left="2608" w:hanging="907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25" w:history="1">
        <w:r w:rsidRPr="002175AC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A17C91" w:rsidRPr="002175AC" w:rsidRDefault="00A17C91" w:rsidP="006231C2">
      <w:pPr>
        <w:pStyle w:val="Prrafodelista"/>
        <w:numPr>
          <w:ilvl w:val="4"/>
          <w:numId w:val="13"/>
        </w:numPr>
        <w:ind w:left="3742" w:hanging="1134"/>
        <w:rPr>
          <w:strike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A17C91" w:rsidRPr="002175AC" w:rsidRDefault="00A17C91" w:rsidP="004D6B92">
      <w:pPr>
        <w:pStyle w:val="Prrafodelista"/>
        <w:numPr>
          <w:ilvl w:val="5"/>
          <w:numId w:val="13"/>
        </w:numPr>
        <w:ind w:left="5018" w:hanging="1276"/>
        <w:rPr>
          <w:strike/>
          <w:sz w:val="20"/>
          <w:highlight w:val="lightGray"/>
          <w:lang w:val="es-MX"/>
        </w:rPr>
      </w:pPr>
      <w:r w:rsidRPr="002175AC">
        <w:rPr>
          <w:strike/>
          <w:sz w:val="20"/>
          <w:szCs w:val="20"/>
          <w:highlight w:val="lightGray"/>
          <w:lang w:val="es-MX"/>
        </w:rPr>
        <w:t>ActualizarInventario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 xml:space="preserve">ProductoClave = ProductoClave (objeto </w:t>
      </w:r>
      <w:r w:rsidR="004D6B92" w:rsidRPr="002175AC">
        <w:rPr>
          <w:strike/>
          <w:sz w:val="20"/>
          <w:szCs w:val="20"/>
          <w:highlight w:val="lightGray"/>
        </w:rPr>
        <w:t>Movimientos</w:t>
      </w:r>
      <w:r w:rsidRPr="002175AC">
        <w:rPr>
          <w:strike/>
          <w:sz w:val="20"/>
          <w:szCs w:val="20"/>
          <w:highlight w:val="lightGray"/>
        </w:rPr>
        <w:t>)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 xml:space="preserve">TipoUnidad = </w:t>
      </w:r>
      <w:r w:rsidR="004D6B92" w:rsidRPr="002175AC">
        <w:rPr>
          <w:strike/>
          <w:sz w:val="20"/>
          <w:szCs w:val="20"/>
          <w:highlight w:val="lightGray"/>
        </w:rPr>
        <w:t>Tipo</w:t>
      </w:r>
      <w:r w:rsidRPr="002175AC">
        <w:rPr>
          <w:strike/>
          <w:sz w:val="20"/>
          <w:szCs w:val="20"/>
          <w:highlight w:val="lightGray"/>
        </w:rPr>
        <w:t xml:space="preserve">Unidad (objeto </w:t>
      </w:r>
      <w:r w:rsidR="004D6B92" w:rsidRPr="002175AC">
        <w:rPr>
          <w:strike/>
          <w:sz w:val="20"/>
          <w:szCs w:val="20"/>
          <w:highlight w:val="lightGray"/>
        </w:rPr>
        <w:t>Movimientos</w:t>
      </w:r>
      <w:r w:rsidRPr="002175AC">
        <w:rPr>
          <w:strike/>
          <w:sz w:val="20"/>
          <w:szCs w:val="20"/>
          <w:highlight w:val="lightGray"/>
        </w:rPr>
        <w:t>)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 xml:space="preserve">Cantidad = Cantidad (objeto </w:t>
      </w:r>
      <w:r w:rsidR="004D6B92" w:rsidRPr="002175AC">
        <w:rPr>
          <w:strike/>
          <w:sz w:val="20"/>
          <w:szCs w:val="20"/>
          <w:highlight w:val="lightGray"/>
        </w:rPr>
        <w:t>Movimientos</w:t>
      </w:r>
      <w:r w:rsidRPr="002175AC">
        <w:rPr>
          <w:strike/>
          <w:sz w:val="20"/>
          <w:szCs w:val="20"/>
          <w:highlight w:val="lightGray"/>
        </w:rPr>
        <w:t>)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 xml:space="preserve">TipoTransProd = </w:t>
      </w:r>
      <w:r w:rsidR="004D6B92" w:rsidRPr="002175AC">
        <w:rPr>
          <w:strike/>
          <w:sz w:val="20"/>
          <w:szCs w:val="20"/>
          <w:highlight w:val="lightGray"/>
        </w:rPr>
        <w:t>‘ ‘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TipoMovimiento = 2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AlmacenID = AlmacenID registrado en sesión</w:t>
      </w:r>
    </w:p>
    <w:p w:rsidR="004D6B92" w:rsidRPr="002175AC" w:rsidRDefault="004D6B92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highlight w:val="lightGray"/>
          <w:lang w:val="es-MX"/>
        </w:rPr>
        <w:t xml:space="preserve">Si &lt;la </w:t>
      </w:r>
      <w:r w:rsidRPr="002175AC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2175AC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2175AC">
        <w:rPr>
          <w:strike/>
          <w:sz w:val="20"/>
          <w:highlight w:val="lightGray"/>
          <w:lang w:eastAsia="en-US"/>
        </w:rPr>
        <w:t xml:space="preserve"> de inventario</w:t>
      </w:r>
      <w:r w:rsidRPr="002175AC">
        <w:rPr>
          <w:strike/>
          <w:sz w:val="20"/>
          <w:highlight w:val="lightGray"/>
          <w:lang w:val="es-MX"/>
        </w:rPr>
        <w:t xml:space="preserve"> corresponde al “Disponible” (</w:t>
      </w:r>
      <w:r w:rsidRPr="002175AC">
        <w:rPr>
          <w:rFonts w:cs="Arial"/>
          <w:strike/>
          <w:sz w:val="20"/>
          <w:szCs w:val="20"/>
          <w:highlight w:val="lightGray"/>
          <w:lang w:eastAsia="en-US"/>
        </w:rPr>
        <w:t>VAVClave = 1</w:t>
      </w:r>
      <w:r w:rsidRPr="002175AC">
        <w:rPr>
          <w:strike/>
          <w:sz w:val="20"/>
          <w:highlight w:val="lightGray"/>
          <w:lang w:val="es-MX"/>
        </w:rPr>
        <w:t>)&gt;</w:t>
      </w:r>
    </w:p>
    <w:p w:rsidR="004D6B92" w:rsidRPr="002175AC" w:rsidRDefault="004D6B92" w:rsidP="004D6B92">
      <w:pPr>
        <w:pStyle w:val="Prrafodelista"/>
        <w:numPr>
          <w:ilvl w:val="7"/>
          <w:numId w:val="13"/>
        </w:numPr>
        <w:ind w:left="8080" w:hanging="1559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GrupoMotivo = ‘Venta’</w:t>
      </w:r>
    </w:p>
    <w:p w:rsidR="00026AB2" w:rsidRPr="002175AC" w:rsidRDefault="00026AB2" w:rsidP="00026AB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highlight w:val="lightGray"/>
          <w:lang w:val="es-MX"/>
        </w:rPr>
        <w:t xml:space="preserve">Si &lt;la </w:t>
      </w:r>
      <w:r w:rsidRPr="002175AC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2175AC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2175AC">
        <w:rPr>
          <w:strike/>
          <w:sz w:val="20"/>
          <w:highlight w:val="lightGray"/>
          <w:lang w:eastAsia="en-US"/>
        </w:rPr>
        <w:t xml:space="preserve"> de inventario</w:t>
      </w:r>
      <w:r w:rsidRPr="002175AC">
        <w:rPr>
          <w:strike/>
          <w:sz w:val="20"/>
          <w:highlight w:val="lightGray"/>
          <w:lang w:val="es-MX"/>
        </w:rPr>
        <w:t xml:space="preserve"> corresponde al “No Disponible” (</w:t>
      </w:r>
      <w:r w:rsidRPr="002175AC">
        <w:rPr>
          <w:rFonts w:cs="Arial"/>
          <w:strike/>
          <w:sz w:val="20"/>
          <w:szCs w:val="20"/>
          <w:highlight w:val="lightGray"/>
          <w:lang w:eastAsia="en-US"/>
        </w:rPr>
        <w:t>VAVClave = 2</w:t>
      </w:r>
      <w:r w:rsidRPr="002175AC">
        <w:rPr>
          <w:strike/>
          <w:sz w:val="20"/>
          <w:highlight w:val="lightGray"/>
          <w:lang w:val="es-MX"/>
        </w:rPr>
        <w:t>)&gt;</w:t>
      </w:r>
    </w:p>
    <w:p w:rsidR="00026AB2" w:rsidRPr="002175AC" w:rsidRDefault="00026AB2" w:rsidP="00026AB2">
      <w:pPr>
        <w:pStyle w:val="Prrafodelista"/>
        <w:numPr>
          <w:ilvl w:val="7"/>
          <w:numId w:val="13"/>
        </w:numPr>
        <w:ind w:left="8080" w:hanging="1559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GrupoMotivo = ‘No Venta’</w:t>
      </w:r>
    </w:p>
    <w:p w:rsidR="004D6B92" w:rsidRPr="002175AC" w:rsidRDefault="004D6B92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Cancelacion = 0</w:t>
      </w:r>
    </w:p>
    <w:p w:rsidR="00A17C91" w:rsidRPr="002175AC" w:rsidRDefault="00A17C91" w:rsidP="009F787E">
      <w:pPr>
        <w:pStyle w:val="Prrafodelista"/>
        <w:numPr>
          <w:ilvl w:val="4"/>
          <w:numId w:val="13"/>
        </w:numPr>
        <w:ind w:left="3742" w:hanging="1134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recibe la siguiente información:</w:t>
      </w:r>
    </w:p>
    <w:p w:rsidR="00A17C91" w:rsidRPr="002175AC" w:rsidRDefault="00A17C91" w:rsidP="009F787E">
      <w:pPr>
        <w:pStyle w:val="Prrafodelista"/>
        <w:numPr>
          <w:ilvl w:val="5"/>
          <w:numId w:val="13"/>
        </w:numPr>
        <w:ind w:left="5018" w:hanging="1276"/>
        <w:rPr>
          <w:b/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  <w:lang w:val="es-MX"/>
        </w:rPr>
        <w:t>OP_Verdadero</w:t>
      </w:r>
    </w:p>
    <w:p w:rsidR="009F787E" w:rsidRPr="002175AC" w:rsidRDefault="009F787E" w:rsidP="005A1922">
      <w:pPr>
        <w:pStyle w:val="Prrafodelista"/>
        <w:numPr>
          <w:ilvl w:val="3"/>
          <w:numId w:val="13"/>
        </w:numPr>
        <w:ind w:left="2722" w:hanging="1021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26" w:history="1">
        <w:r w:rsidRPr="002175AC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F787E" w:rsidRPr="002175AC" w:rsidRDefault="009F787E" w:rsidP="005A1922">
      <w:pPr>
        <w:pStyle w:val="Prrafodelista"/>
        <w:numPr>
          <w:ilvl w:val="4"/>
          <w:numId w:val="13"/>
        </w:numPr>
        <w:ind w:left="3799" w:hanging="1191"/>
        <w:rPr>
          <w:strike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lastRenderedPageBreak/>
        <w:t>El sistema envía como parámetro la siguiente información:</w:t>
      </w:r>
    </w:p>
    <w:p w:rsidR="009F787E" w:rsidRPr="002175AC" w:rsidRDefault="009F787E" w:rsidP="005A1922">
      <w:pPr>
        <w:pStyle w:val="Prrafodelista"/>
        <w:numPr>
          <w:ilvl w:val="5"/>
          <w:numId w:val="13"/>
        </w:numPr>
        <w:ind w:left="5103" w:hanging="1361"/>
        <w:rPr>
          <w:strike/>
          <w:sz w:val="20"/>
          <w:highlight w:val="lightGray"/>
          <w:lang w:val="es-MX"/>
        </w:rPr>
      </w:pPr>
      <w:r w:rsidRPr="002175AC">
        <w:rPr>
          <w:strike/>
          <w:sz w:val="20"/>
          <w:szCs w:val="20"/>
          <w:highlight w:val="lightGray"/>
          <w:lang w:val="es-MX"/>
        </w:rPr>
        <w:t>ActualizarInventario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ProductoClave = ProductoClave (objeto Movimientos)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TipoUnidad = TipoUnidad (objeto Movimientos)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Cantidad = Cantidad (objeto Movimientos)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TipoTransProd = ‘ ‘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TipoMovimiento = 1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AlmacenID = AlmacenID registrado en sesión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Si &lt;la ubicación seleccionada como destino del movimiento de traspaso de inventario corresponde al “No Disponible” (VAVClave = 2)&gt;</w:t>
      </w:r>
    </w:p>
    <w:p w:rsidR="009F787E" w:rsidRPr="002175AC" w:rsidRDefault="009F787E" w:rsidP="005A1922">
      <w:pPr>
        <w:pStyle w:val="Prrafodelista"/>
        <w:numPr>
          <w:ilvl w:val="7"/>
          <w:numId w:val="13"/>
        </w:numPr>
        <w:ind w:left="8335" w:hanging="1701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GrupoMotivo = ‘No Venta’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  <w:lang w:val="es-MX"/>
        </w:rPr>
        <w:t xml:space="preserve">Si &lt;la </w:t>
      </w:r>
      <w:r w:rsidRPr="002175AC">
        <w:rPr>
          <w:strike/>
          <w:sz w:val="20"/>
          <w:szCs w:val="20"/>
          <w:highlight w:val="lightGray"/>
          <w:lang w:eastAsia="en-US"/>
        </w:rPr>
        <w:t xml:space="preserve">ubicación seleccionada como destino del </w:t>
      </w:r>
      <w:r w:rsidRPr="002175AC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2175AC">
        <w:rPr>
          <w:strike/>
          <w:sz w:val="20"/>
          <w:highlight w:val="lightGray"/>
          <w:lang w:eastAsia="en-US"/>
        </w:rPr>
        <w:t xml:space="preserve"> de inventario</w:t>
      </w:r>
      <w:r w:rsidRPr="002175AC">
        <w:rPr>
          <w:strike/>
          <w:sz w:val="20"/>
          <w:highlight w:val="lightGray"/>
          <w:lang w:val="es-MX"/>
        </w:rPr>
        <w:t xml:space="preserve"> corresponde al “Disponible” (</w:t>
      </w:r>
      <w:r w:rsidRPr="002175AC">
        <w:rPr>
          <w:rFonts w:cs="Arial"/>
          <w:strike/>
          <w:sz w:val="20"/>
          <w:szCs w:val="20"/>
          <w:highlight w:val="lightGray"/>
          <w:lang w:eastAsia="en-US"/>
        </w:rPr>
        <w:t>VAVClave = 1</w:t>
      </w:r>
      <w:r w:rsidRPr="002175AC">
        <w:rPr>
          <w:strike/>
          <w:sz w:val="20"/>
          <w:highlight w:val="lightGray"/>
          <w:lang w:val="es-MX"/>
        </w:rPr>
        <w:t>)&gt;</w:t>
      </w:r>
    </w:p>
    <w:p w:rsidR="009F787E" w:rsidRPr="002175AC" w:rsidRDefault="009F787E" w:rsidP="005A1922">
      <w:pPr>
        <w:pStyle w:val="Prrafodelista"/>
        <w:numPr>
          <w:ilvl w:val="7"/>
          <w:numId w:val="13"/>
        </w:numPr>
        <w:ind w:left="8335" w:hanging="1701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GrupoMotivo = ‘Venta’</w:t>
      </w:r>
    </w:p>
    <w:p w:rsidR="009F787E" w:rsidRPr="002175AC" w:rsidRDefault="009F787E" w:rsidP="009F787E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Cancelacion = 0</w:t>
      </w:r>
    </w:p>
    <w:p w:rsidR="009F787E" w:rsidRPr="002175AC" w:rsidRDefault="009F787E" w:rsidP="005A1922">
      <w:pPr>
        <w:pStyle w:val="Prrafodelista"/>
        <w:numPr>
          <w:ilvl w:val="4"/>
          <w:numId w:val="13"/>
        </w:numPr>
        <w:ind w:left="3799" w:hanging="1191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recibe la siguiente información:</w:t>
      </w:r>
    </w:p>
    <w:p w:rsidR="009F787E" w:rsidRPr="002175AC" w:rsidRDefault="009F787E" w:rsidP="005A1922">
      <w:pPr>
        <w:pStyle w:val="Prrafodelista"/>
        <w:numPr>
          <w:ilvl w:val="5"/>
          <w:numId w:val="13"/>
        </w:numPr>
        <w:ind w:left="5103" w:hanging="1361"/>
        <w:rPr>
          <w:b/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  <w:lang w:val="es-MX"/>
        </w:rPr>
        <w:t>OP_Verdadero</w:t>
      </w:r>
    </w:p>
    <w:p w:rsidR="009F787E" w:rsidRPr="00873E2A" w:rsidRDefault="009F787E" w:rsidP="007A26DD">
      <w:pPr>
        <w:pStyle w:val="Prrafodelista"/>
        <w:numPr>
          <w:ilvl w:val="3"/>
          <w:numId w:val="13"/>
        </w:numPr>
        <w:ind w:left="2722" w:hanging="1021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9F787E" w:rsidRPr="00A17C91" w:rsidRDefault="009F787E" w:rsidP="007A26DD">
      <w:pPr>
        <w:pStyle w:val="Prrafodelista"/>
        <w:numPr>
          <w:ilvl w:val="4"/>
          <w:numId w:val="13"/>
        </w:numPr>
        <w:ind w:left="3969" w:hanging="1247"/>
        <w:rPr>
          <w:rFonts w:cs="Arial"/>
          <w:b/>
          <w:sz w:val="20"/>
          <w:szCs w:val="20"/>
        </w:rPr>
      </w:pPr>
      <w:r w:rsidRPr="00A17C91">
        <w:rPr>
          <w:rFonts w:cs="Arial"/>
          <w:b/>
          <w:sz w:val="20"/>
          <w:szCs w:val="20"/>
        </w:rPr>
        <w:t>InventarioTraspaso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InventarioTraspasoId</w:t>
      </w:r>
      <w:r w:rsidR="007A26DD">
        <w:rPr>
          <w:sz w:val="20"/>
          <w:szCs w:val="20"/>
          <w:lang w:val="es-MX"/>
        </w:rPr>
        <w:t xml:space="preserve"> </w:t>
      </w:r>
      <w:r w:rsidR="007A26DD" w:rsidRPr="007A26DD">
        <w:rPr>
          <w:sz w:val="20"/>
          <w:szCs w:val="20"/>
          <w:lang w:val="es-MX"/>
        </w:rPr>
        <w:t>= InventarioTraspasoId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DiaClave = DiaClave registrado en sesión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ProductoClave = ProductoClave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TipoUnidad = TipoUnidad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Cantidad = Cantidad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TipoMotivo = TipoMotivo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Origen = Origen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Destino = Destino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MFechaHora = Fecha y hora actual del sistema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MUsuarioID = UsuarioId registrado en sesión</w:t>
      </w:r>
    </w:p>
    <w:p w:rsidR="009F787E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Enviado = 0</w:t>
      </w:r>
    </w:p>
    <w:p w:rsidR="005A1922" w:rsidRDefault="005A1922" w:rsidP="005A1922">
      <w:pPr>
        <w:pStyle w:val="Prrafodelista"/>
        <w:numPr>
          <w:ilvl w:val="3"/>
          <w:numId w:val="13"/>
        </w:numPr>
        <w:ind w:left="2722" w:hanging="102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(Commit) correspondiente en el sistema:</w:t>
      </w:r>
    </w:p>
    <w:p w:rsidR="005A1922" w:rsidRDefault="005A1922" w:rsidP="005A1922">
      <w:pPr>
        <w:pStyle w:val="Prrafodelista"/>
        <w:numPr>
          <w:ilvl w:val="4"/>
          <w:numId w:val="13"/>
        </w:numPr>
        <w:ind w:left="3969" w:hanging="1247"/>
        <w:rPr>
          <w:sz w:val="20"/>
          <w:lang w:eastAsia="en-US"/>
        </w:rPr>
      </w:pPr>
      <w:r>
        <w:rPr>
          <w:sz w:val="20"/>
          <w:lang w:eastAsia="en-US"/>
        </w:rPr>
        <w:t>InventarioTraspaso</w:t>
      </w:r>
    </w:p>
    <w:p w:rsidR="005A1922" w:rsidRPr="007A26DD" w:rsidRDefault="005A1922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</w:p>
    <w:p w:rsidR="009F787E" w:rsidRPr="006E2291" w:rsidRDefault="009F787E" w:rsidP="007A26DD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ParaCadaMovObjetoMovimientos" w:history="1">
        <w:r w:rsidR="000B4E7A" w:rsidRPr="00D9440D">
          <w:rPr>
            <w:rStyle w:val="Hipervnculo"/>
            <w:b/>
            <w:sz w:val="20"/>
            <w:lang w:eastAsia="en-US"/>
          </w:rPr>
          <w:t>paso 9</w:t>
        </w:r>
      </w:hyperlink>
      <w:hyperlink w:anchor="paso9" w:history="1"/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95282D" w:rsidRPr="004B327D" w:rsidRDefault="0095282D" w:rsidP="00303B7F">
      <w:pPr>
        <w:numPr>
          <w:ilvl w:val="0"/>
          <w:numId w:val="13"/>
        </w:numPr>
        <w:rPr>
          <w:sz w:val="20"/>
          <w:lang w:val="es-MX"/>
        </w:rPr>
      </w:pPr>
      <w:r w:rsidRPr="004B327D">
        <w:rPr>
          <w:sz w:val="20"/>
          <w:lang w:val="es-MX"/>
        </w:rPr>
        <w:t xml:space="preserve">Si &lt;el actor </w:t>
      </w:r>
      <w:r w:rsidRPr="004B327D">
        <w:rPr>
          <w:b/>
          <w:sz w:val="20"/>
          <w:lang w:val="es-MX"/>
        </w:rPr>
        <w:t>selecciona</w:t>
      </w:r>
      <w:r w:rsidRPr="004B327D">
        <w:rPr>
          <w:sz w:val="20"/>
          <w:lang w:val="es-MX"/>
        </w:rPr>
        <w:t xml:space="preserve"> </w:t>
      </w:r>
      <w:r w:rsidR="00303B7F" w:rsidRPr="00303B7F">
        <w:rPr>
          <w:sz w:val="20"/>
          <w:lang w:val="es-MX"/>
        </w:rPr>
        <w:t>un Movimiento de Traspaso de Inventario de la lista</w:t>
      </w:r>
      <w:r w:rsidRPr="004B327D">
        <w:rPr>
          <w:sz w:val="20"/>
          <w:lang w:val="es-MX"/>
        </w:rPr>
        <w:t>&gt;</w:t>
      </w:r>
    </w:p>
    <w:p w:rsidR="0095282D" w:rsidRDefault="0095282D" w:rsidP="0095282D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45" w:name="paso11_1"/>
      <w:r>
        <w:rPr>
          <w:sz w:val="20"/>
          <w:szCs w:val="20"/>
          <w:lang w:val="es-MX"/>
        </w:rPr>
        <w:t xml:space="preserve">El sistema </w:t>
      </w:r>
      <w:r w:rsidR="0026105B">
        <w:rPr>
          <w:sz w:val="20"/>
          <w:szCs w:val="20"/>
          <w:lang w:val="es-MX"/>
        </w:rPr>
        <w:t>recupera</w:t>
      </w:r>
      <w:r>
        <w:rPr>
          <w:sz w:val="20"/>
          <w:szCs w:val="20"/>
          <w:lang w:val="es-MX"/>
        </w:rPr>
        <w:t xml:space="preserve"> d</w:t>
      </w:r>
      <w:r w:rsidRPr="00FD2395">
        <w:rPr>
          <w:sz w:val="20"/>
          <w:szCs w:val="20"/>
          <w:lang w:val="es-MX"/>
        </w:rPr>
        <w:t xml:space="preserve">el objeto </w:t>
      </w:r>
      <w:r w:rsidR="00042A86">
        <w:rPr>
          <w:sz w:val="20"/>
          <w:szCs w:val="20"/>
          <w:lang w:val="es-MX"/>
        </w:rPr>
        <w:t>Movimientos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la siguiente información del </w:t>
      </w:r>
      <w:r w:rsidR="00042A86">
        <w:rPr>
          <w:sz w:val="20"/>
          <w:szCs w:val="20"/>
          <w:lang w:val="es-MX"/>
        </w:rPr>
        <w:t>movimiento</w:t>
      </w:r>
      <w:r>
        <w:rPr>
          <w:sz w:val="20"/>
          <w:szCs w:val="20"/>
          <w:lang w:val="es-MX"/>
        </w:rPr>
        <w:t xml:space="preserve"> seleccionado:</w:t>
      </w:r>
    </w:p>
    <w:bookmarkEnd w:id="45"/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InventarioTraspasoId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ProductoClave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TipoUnidad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Cantidad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TipoMotivo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Origen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Destino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lastRenderedPageBreak/>
        <w:t>Descripcion</w:t>
      </w:r>
    </w:p>
    <w:p w:rsidR="00042A86" w:rsidRPr="00CD32CF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DecimalProducto</w:t>
      </w:r>
    </w:p>
    <w:p w:rsidR="00DE0C99" w:rsidRDefault="00DE0C99" w:rsidP="00DE0C99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movimiento seleccionado:</w:t>
      </w:r>
    </w:p>
    <w:p w:rsidR="00DE0C99" w:rsidRPr="00DE0C99" w:rsidRDefault="00DE0C99" w:rsidP="00DE0C99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DE0C99">
        <w:rPr>
          <w:b/>
          <w:sz w:val="20"/>
          <w:lang w:val="es-MX"/>
        </w:rPr>
        <w:t>InventarioTraspaso</w:t>
      </w:r>
    </w:p>
    <w:p w:rsidR="00DE0C99" w:rsidRPr="00DE0C99" w:rsidRDefault="00DE0C99" w:rsidP="00DE0C99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r w:rsidRPr="00DE0C99">
        <w:rPr>
          <w:sz w:val="20"/>
          <w:lang w:eastAsia="en-US"/>
        </w:rPr>
        <w:t>InventarioTraspasoId</w:t>
      </w:r>
      <w:r>
        <w:rPr>
          <w:sz w:val="20"/>
          <w:lang w:eastAsia="en-US"/>
        </w:rPr>
        <w:t xml:space="preserve"> = </w:t>
      </w:r>
      <w:r>
        <w:rPr>
          <w:rFonts w:cs="Arial"/>
          <w:sz w:val="20"/>
          <w:szCs w:val="20"/>
        </w:rPr>
        <w:t>InventarioTraspasoId</w:t>
      </w:r>
      <w:r>
        <w:rPr>
          <w:sz w:val="20"/>
          <w:szCs w:val="20"/>
        </w:rPr>
        <w:t xml:space="preserve"> (objeto Movimientos)</w:t>
      </w:r>
    </w:p>
    <w:p w:rsidR="00DE0C99" w:rsidRPr="00DE0C99" w:rsidRDefault="00DE0C99" w:rsidP="00DE0C99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r w:rsidRPr="00DE0C99">
        <w:rPr>
          <w:sz w:val="20"/>
          <w:lang w:eastAsia="en-US"/>
        </w:rPr>
        <w:t>Cantidad</w:t>
      </w:r>
    </w:p>
    <w:p w:rsidR="00DE0C99" w:rsidRPr="00DE0C99" w:rsidRDefault="00DE0C99" w:rsidP="00DE0C99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r w:rsidRPr="00DE0C99">
        <w:rPr>
          <w:sz w:val="20"/>
          <w:lang w:eastAsia="en-US"/>
        </w:rPr>
        <w:t>Enviado</w:t>
      </w:r>
    </w:p>
    <w:p w:rsidR="00DE0C99" w:rsidRPr="00DE0C99" w:rsidRDefault="00DE0C99" w:rsidP="00DE0C99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 w:rsidRPr="00DE0C99">
        <w:rPr>
          <w:rFonts w:cs="Arial"/>
          <w:sz w:val="20"/>
          <w:szCs w:val="20"/>
        </w:rPr>
        <w:t xml:space="preserve">Si &lt;la información del </w:t>
      </w:r>
      <w:r w:rsidRPr="00DE0C99">
        <w:rPr>
          <w:sz w:val="20"/>
          <w:lang w:val="es-MX"/>
        </w:rPr>
        <w:t>Movimiento de Traspaso de Inventario</w:t>
      </w:r>
      <w:r>
        <w:rPr>
          <w:sz w:val="20"/>
          <w:lang w:val="es-MX"/>
        </w:rPr>
        <w:t xml:space="preserve"> seleccionado</w:t>
      </w:r>
      <w:r w:rsidRPr="00DE0C99">
        <w:rPr>
          <w:rFonts w:cs="Arial"/>
          <w:sz w:val="20"/>
          <w:szCs w:val="20"/>
        </w:rPr>
        <w:t xml:space="preserve"> ya fue enviada al servidor &lt;InventarioTraspaso.Enviado = 1&gt;&gt;</w:t>
      </w:r>
    </w:p>
    <w:p w:rsidR="00DE0C99" w:rsidRPr="00DE0C99" w:rsidRDefault="00DE0C99" w:rsidP="00DE0C99">
      <w:pPr>
        <w:pStyle w:val="Prrafodelista"/>
        <w:numPr>
          <w:ilvl w:val="2"/>
          <w:numId w:val="13"/>
        </w:numPr>
        <w:ind w:left="1701" w:hanging="850"/>
        <w:rPr>
          <w:rFonts w:cs="Arial"/>
          <w:sz w:val="20"/>
          <w:szCs w:val="20"/>
        </w:rPr>
      </w:pPr>
      <w:r w:rsidRPr="00DE0C99">
        <w:rPr>
          <w:rFonts w:cs="Arial"/>
          <w:sz w:val="20"/>
          <w:szCs w:val="20"/>
        </w:rPr>
        <w:t xml:space="preserve">El sistema presenta el mensaje </w:t>
      </w:r>
      <w:r w:rsidRPr="00DE0C99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DE0C99">
        <w:rPr>
          <w:rFonts w:cs="Arial"/>
          <w:sz w:val="20"/>
          <w:szCs w:val="20"/>
        </w:rPr>
        <w:t>, sustituyendo el valor de $0$ por “modificar”.</w:t>
      </w:r>
    </w:p>
    <w:p w:rsidR="00DE0C99" w:rsidRPr="00DE0C99" w:rsidRDefault="00DE0C99" w:rsidP="00DE0C99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DE0C99">
        <w:rPr>
          <w:rFonts w:cs="Arial"/>
          <w:sz w:val="20"/>
          <w:szCs w:val="20"/>
        </w:rPr>
        <w:t>El sistema continúa en el paso donde fue invocado</w:t>
      </w:r>
    </w:p>
    <w:p w:rsidR="0026105B" w:rsidRDefault="0026105B" w:rsidP="0026105B">
      <w:pPr>
        <w:numPr>
          <w:ilvl w:val="1"/>
          <w:numId w:val="13"/>
        </w:numPr>
        <w:ind w:left="811" w:hanging="454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origen del </w:t>
      </w:r>
      <w:r w:rsidRPr="008D3188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8D3188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“Disponible” (</w:t>
      </w:r>
      <w:r w:rsidR="005A1922">
        <w:rPr>
          <w:rFonts w:cs="Arial"/>
          <w:sz w:val="20"/>
          <w:szCs w:val="20"/>
          <w:lang w:eastAsia="en-US"/>
        </w:rPr>
        <w:t>Origen</w:t>
      </w:r>
      <w:r>
        <w:rPr>
          <w:rFonts w:cs="Arial"/>
          <w:sz w:val="20"/>
          <w:szCs w:val="20"/>
          <w:lang w:eastAsia="en-US"/>
        </w:rPr>
        <w:t xml:space="preserve"> = 1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26105B" w:rsidRDefault="0026105B" w:rsidP="0026105B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27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6105B" w:rsidRDefault="0026105B" w:rsidP="0026105B">
      <w:pPr>
        <w:pStyle w:val="Prrafodelista"/>
        <w:numPr>
          <w:ilvl w:val="3"/>
          <w:numId w:val="13"/>
        </w:numPr>
        <w:ind w:left="2608" w:hanging="907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6105B" w:rsidRDefault="0026105B" w:rsidP="0026105B">
      <w:pPr>
        <w:pStyle w:val="Prrafodelista"/>
        <w:numPr>
          <w:ilvl w:val="4"/>
          <w:numId w:val="13"/>
        </w:numPr>
        <w:ind w:left="3742" w:hanging="1134"/>
        <w:rPr>
          <w:color w:val="FF0000"/>
          <w:sz w:val="20"/>
          <w:lang w:val="es-MX"/>
        </w:rPr>
      </w:pPr>
      <w:r>
        <w:rPr>
          <w:sz w:val="20"/>
          <w:szCs w:val="20"/>
          <w:lang w:val="es-MX"/>
        </w:rPr>
        <w:t>ObtenerExistencia</w:t>
      </w:r>
    </w:p>
    <w:p w:rsidR="0026105B" w:rsidRDefault="0026105B" w:rsidP="0026105B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r>
        <w:rPr>
          <w:sz w:val="20"/>
          <w:szCs w:val="20"/>
        </w:rPr>
        <w:t xml:space="preserve">ProductoClave = ProductoClave (objeto </w:t>
      </w:r>
      <w:r w:rsidR="00DD7793">
        <w:rPr>
          <w:sz w:val="20"/>
          <w:szCs w:val="20"/>
        </w:rPr>
        <w:t>Movimientos</w:t>
      </w:r>
      <w:r>
        <w:rPr>
          <w:sz w:val="20"/>
          <w:szCs w:val="20"/>
        </w:rPr>
        <w:t>)</w:t>
      </w:r>
    </w:p>
    <w:p w:rsidR="0026105B" w:rsidRDefault="0026105B" w:rsidP="0026105B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r>
        <w:rPr>
          <w:sz w:val="20"/>
          <w:szCs w:val="20"/>
        </w:rPr>
        <w:t>isDevolucion = 0</w:t>
      </w:r>
    </w:p>
    <w:p w:rsidR="0026105B" w:rsidRDefault="0026105B" w:rsidP="008D3188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>
        <w:rPr>
          <w:sz w:val="20"/>
          <w:lang w:val="es-MX"/>
        </w:rPr>
        <w:t>El sistema recibe la siguiente información:</w:t>
      </w:r>
    </w:p>
    <w:p w:rsidR="0026105B" w:rsidRDefault="0026105B" w:rsidP="008D3188">
      <w:pPr>
        <w:pStyle w:val="Prrafodelista"/>
        <w:numPr>
          <w:ilvl w:val="4"/>
          <w:numId w:val="13"/>
        </w:numPr>
        <w:ind w:left="3742" w:hanging="1134"/>
        <w:rPr>
          <w:lang w:val="es-MX"/>
        </w:rPr>
      </w:pPr>
      <w:r>
        <w:rPr>
          <w:sz w:val="20"/>
          <w:szCs w:val="20"/>
          <w:lang w:val="es-MX"/>
        </w:rPr>
        <w:t>OP_Existencia</w:t>
      </w:r>
    </w:p>
    <w:p w:rsidR="0026105B" w:rsidRDefault="0026105B" w:rsidP="00DD7793">
      <w:pPr>
        <w:numPr>
          <w:ilvl w:val="1"/>
          <w:numId w:val="13"/>
        </w:numPr>
        <w:ind w:left="811" w:hanging="454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origen </w:t>
      </w:r>
      <w:r w:rsidRPr="008D3188">
        <w:rPr>
          <w:sz w:val="20"/>
          <w:lang w:eastAsia="en-US"/>
        </w:rPr>
        <w:t xml:space="preserve">del </w:t>
      </w:r>
      <w:r w:rsidRPr="008D3188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8D3188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“No Disponible” (</w:t>
      </w:r>
      <w:r w:rsidR="005A1922">
        <w:rPr>
          <w:rFonts w:cs="Arial"/>
          <w:sz w:val="20"/>
          <w:szCs w:val="20"/>
          <w:lang w:eastAsia="en-US"/>
        </w:rPr>
        <w:t>Origen</w:t>
      </w:r>
      <w:r>
        <w:rPr>
          <w:rFonts w:cs="Arial"/>
          <w:sz w:val="20"/>
          <w:szCs w:val="20"/>
          <w:lang w:eastAsia="en-US"/>
        </w:rPr>
        <w:t xml:space="preserve"> = 2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 w:rsidR="005A1922">
        <w:rPr>
          <w:sz w:val="20"/>
          <w:lang w:val="es-MX"/>
        </w:rPr>
        <w:t xml:space="preserve"> </w:t>
      </w:r>
      <w:r>
        <w:rPr>
          <w:sz w:val="20"/>
          <w:lang w:val="es-MX"/>
        </w:rPr>
        <w:t>&gt;</w:t>
      </w:r>
    </w:p>
    <w:p w:rsidR="0026105B" w:rsidRDefault="0026105B" w:rsidP="00DD7793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28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6105B" w:rsidRDefault="0026105B" w:rsidP="00DD7793">
      <w:pPr>
        <w:pStyle w:val="Prrafodelista"/>
        <w:numPr>
          <w:ilvl w:val="3"/>
          <w:numId w:val="13"/>
        </w:numPr>
        <w:ind w:left="2608" w:hanging="907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6105B" w:rsidRDefault="0026105B" w:rsidP="00DD7793">
      <w:pPr>
        <w:pStyle w:val="Prrafodelista"/>
        <w:numPr>
          <w:ilvl w:val="4"/>
          <w:numId w:val="13"/>
        </w:numPr>
        <w:ind w:left="3742" w:hanging="1134"/>
        <w:rPr>
          <w:color w:val="FF0000"/>
          <w:sz w:val="20"/>
          <w:lang w:val="es-MX"/>
        </w:rPr>
      </w:pPr>
      <w:r>
        <w:rPr>
          <w:sz w:val="20"/>
          <w:szCs w:val="20"/>
          <w:lang w:val="es-MX"/>
        </w:rPr>
        <w:t>ObtenerExistencia</w:t>
      </w:r>
    </w:p>
    <w:p w:rsidR="0026105B" w:rsidRDefault="0026105B" w:rsidP="00DD7793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r>
        <w:rPr>
          <w:sz w:val="20"/>
          <w:szCs w:val="20"/>
        </w:rPr>
        <w:t xml:space="preserve">ProductoClave = ProductoClave (objeto </w:t>
      </w:r>
      <w:r w:rsidR="00DD7793">
        <w:rPr>
          <w:sz w:val="20"/>
          <w:szCs w:val="20"/>
        </w:rPr>
        <w:t>Movimientos</w:t>
      </w:r>
      <w:r>
        <w:rPr>
          <w:sz w:val="20"/>
          <w:szCs w:val="20"/>
        </w:rPr>
        <w:t>)</w:t>
      </w:r>
    </w:p>
    <w:p w:rsidR="0026105B" w:rsidRDefault="0026105B" w:rsidP="00DD7793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r>
        <w:rPr>
          <w:sz w:val="20"/>
          <w:szCs w:val="20"/>
        </w:rPr>
        <w:t>isDevolucion = 1</w:t>
      </w:r>
    </w:p>
    <w:p w:rsidR="0026105B" w:rsidRDefault="0026105B" w:rsidP="00DD7793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>
        <w:rPr>
          <w:sz w:val="20"/>
          <w:lang w:val="es-MX"/>
        </w:rPr>
        <w:t>El sistema recibe la siguiente información:</w:t>
      </w:r>
    </w:p>
    <w:p w:rsidR="0026105B" w:rsidRPr="0026105B" w:rsidRDefault="0026105B" w:rsidP="00DD7793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val="es-MX"/>
        </w:rPr>
      </w:pPr>
      <w:r>
        <w:rPr>
          <w:sz w:val="20"/>
          <w:szCs w:val="20"/>
          <w:lang w:val="es-MX"/>
        </w:rPr>
        <w:t>OP_Existencia</w:t>
      </w:r>
    </w:p>
    <w:p w:rsidR="0095282D" w:rsidRPr="00CD32CF" w:rsidRDefault="0095282D" w:rsidP="0095282D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Pr="00075CF0">
        <w:rPr>
          <w:sz w:val="20"/>
          <w:szCs w:val="20"/>
          <w:lang w:val="es-MX"/>
        </w:rPr>
        <w:t>presenta</w:t>
      </w:r>
      <w:r>
        <w:rPr>
          <w:rFonts w:cs="Arial"/>
          <w:sz w:val="20"/>
          <w:szCs w:val="20"/>
        </w:rPr>
        <w:t xml:space="preserve"> y solicita la siguiente información </w:t>
      </w:r>
      <w:r w:rsidR="003C4D4C">
        <w:rPr>
          <w:rFonts w:cs="Arial"/>
          <w:sz w:val="20"/>
          <w:szCs w:val="20"/>
        </w:rPr>
        <w:t>del mo</w:t>
      </w:r>
      <w:r w:rsidR="003239C6">
        <w:rPr>
          <w:rFonts w:cs="Arial"/>
          <w:sz w:val="20"/>
          <w:szCs w:val="20"/>
        </w:rPr>
        <w:t>vimiento</w:t>
      </w:r>
      <w:r w:rsidR="003C4D4C">
        <w:rPr>
          <w:rFonts w:cs="Arial"/>
          <w:sz w:val="20"/>
          <w:szCs w:val="20"/>
        </w:rPr>
        <w:t xml:space="preserve"> seleccionado </w:t>
      </w:r>
      <w:r>
        <w:rPr>
          <w:rFonts w:cs="Arial"/>
          <w:sz w:val="20"/>
          <w:szCs w:val="20"/>
        </w:rPr>
        <w:t xml:space="preserve">en la sección de captura,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</w:t>
      </w:r>
      <w:r w:rsidRPr="00CD32CF">
        <w:rPr>
          <w:sz w:val="20"/>
          <w:lang w:eastAsia="en-US"/>
        </w:rPr>
        <w:t>dentro del combo de selección de cantidad de producto</w:t>
      </w:r>
      <w:r w:rsidRPr="00CD32CF">
        <w:rPr>
          <w:rFonts w:cs="Arial"/>
          <w:sz w:val="20"/>
          <w:szCs w:val="20"/>
        </w:rPr>
        <w:t>:</w:t>
      </w:r>
    </w:p>
    <w:p w:rsidR="00DD7793" w:rsidRPr="003C4D4C" w:rsidRDefault="003C4D4C" w:rsidP="0095282D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De =</w:t>
      </w:r>
      <w:r>
        <w:rPr>
          <w:sz w:val="20"/>
          <w:szCs w:val="20"/>
          <w:lang w:val="es-MX"/>
        </w:rPr>
        <w:t xml:space="preserve"> </w:t>
      </w:r>
      <w:r w:rsidRPr="00CD32CF">
        <w:rPr>
          <w:sz w:val="20"/>
          <w:szCs w:val="20"/>
          <w:lang w:val="es-MX"/>
        </w:rPr>
        <w:t>&lt;</w:t>
      </w:r>
      <w:r>
        <w:rPr>
          <w:sz w:val="20"/>
          <w:szCs w:val="20"/>
          <w:lang w:val="es-MX"/>
        </w:rPr>
        <w:t>Movimientos</w:t>
      </w:r>
      <w:r w:rsidRPr="00CD32CF">
        <w:rPr>
          <w:sz w:val="20"/>
          <w:szCs w:val="20"/>
          <w:lang w:val="es-MX"/>
        </w:rPr>
        <w:t>.</w:t>
      </w:r>
      <w:r>
        <w:rPr>
          <w:sz w:val="20"/>
          <w:szCs w:val="20"/>
          <w:lang w:val="es-MX"/>
        </w:rPr>
        <w:t xml:space="preserve">Origen&gt;. </w:t>
      </w:r>
      <w:r w:rsidRPr="00CD32CF">
        <w:rPr>
          <w:sz w:val="20"/>
          <w:lang w:eastAsia="en-US"/>
        </w:rPr>
        <w:t>Mostrar de sólo lectura.</w:t>
      </w:r>
    </w:p>
    <w:p w:rsidR="003C4D4C" w:rsidRDefault="003C4D4C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 xml:space="preserve">A = </w:t>
      </w:r>
      <w:r>
        <w:rPr>
          <w:sz w:val="20"/>
          <w:szCs w:val="20"/>
          <w:lang w:val="es-MX"/>
        </w:rPr>
        <w:t xml:space="preserve">&lt;Movimientos.Destino&gt;. </w:t>
      </w:r>
      <w:r w:rsidRPr="00CD32CF">
        <w:rPr>
          <w:sz w:val="20"/>
          <w:lang w:eastAsia="en-US"/>
        </w:rPr>
        <w:t>Mostrar de sólo lectura.</w:t>
      </w:r>
    </w:p>
    <w:p w:rsidR="003C4D4C" w:rsidRDefault="003C4D4C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 xml:space="preserve">Motivo = </w:t>
      </w:r>
      <w:r>
        <w:rPr>
          <w:sz w:val="20"/>
          <w:szCs w:val="20"/>
          <w:lang w:val="es-MX"/>
        </w:rPr>
        <w:t xml:space="preserve">&lt;Movimientos.TipoMotivo&gt;. </w:t>
      </w:r>
    </w:p>
    <w:p w:rsidR="0095282D" w:rsidRPr="00CD32CF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3C4D4C">
        <w:rPr>
          <w:b/>
          <w:sz w:val="20"/>
          <w:szCs w:val="20"/>
          <w:lang w:val="es-MX"/>
        </w:rPr>
        <w:t>Producto =</w:t>
      </w:r>
      <w:r w:rsidRPr="00CD32CF">
        <w:rPr>
          <w:sz w:val="20"/>
          <w:szCs w:val="20"/>
          <w:lang w:val="es-MX"/>
        </w:rPr>
        <w:t xml:space="preserve"> &lt;</w:t>
      </w:r>
      <w:r w:rsidR="003C4D4C">
        <w:rPr>
          <w:sz w:val="20"/>
          <w:szCs w:val="20"/>
          <w:lang w:val="es-MX"/>
        </w:rPr>
        <w:t>Movimientos</w:t>
      </w:r>
      <w:r w:rsidRPr="00CD32CF">
        <w:rPr>
          <w:sz w:val="20"/>
          <w:szCs w:val="20"/>
          <w:lang w:val="es-MX"/>
        </w:rPr>
        <w:t>.Producto</w:t>
      </w:r>
      <w:r w:rsidR="0026105B">
        <w:rPr>
          <w:sz w:val="20"/>
          <w:szCs w:val="20"/>
          <w:lang w:val="es-MX"/>
        </w:rPr>
        <w:t>Clave&gt;.</w:t>
      </w:r>
    </w:p>
    <w:p w:rsidR="0095282D" w:rsidRPr="00AA1020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Descripción = &lt;</w:t>
      </w:r>
      <w:r w:rsidR="003C4D4C">
        <w:rPr>
          <w:sz w:val="20"/>
          <w:szCs w:val="20"/>
        </w:rPr>
        <w:t>Movimientos</w:t>
      </w:r>
      <w:r w:rsidRPr="00CD32CF">
        <w:rPr>
          <w:sz w:val="20"/>
          <w:szCs w:val="20"/>
          <w:lang w:val="es-MX"/>
        </w:rPr>
        <w:t xml:space="preserve">.Descripcion&gt;. </w:t>
      </w:r>
      <w:r w:rsidRPr="00CD32CF">
        <w:rPr>
          <w:sz w:val="20"/>
          <w:lang w:eastAsia="en-US"/>
        </w:rPr>
        <w:t>Mostrar de sólo lectura.</w:t>
      </w:r>
    </w:p>
    <w:p w:rsidR="0095282D" w:rsidRPr="00CD32CF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2235EB">
        <w:rPr>
          <w:b/>
          <w:sz w:val="20"/>
          <w:szCs w:val="20"/>
          <w:lang w:val="es-MX"/>
        </w:rPr>
        <w:t>Exist</w:t>
      </w:r>
      <w:r>
        <w:rPr>
          <w:b/>
          <w:sz w:val="20"/>
          <w:szCs w:val="20"/>
          <w:lang w:val="es-MX"/>
        </w:rPr>
        <w:t xml:space="preserve"> = </w:t>
      </w:r>
      <w:r w:rsidRPr="00AA1020">
        <w:rPr>
          <w:sz w:val="20"/>
          <w:szCs w:val="20"/>
          <w:lang w:val="es-MX"/>
        </w:rPr>
        <w:t xml:space="preserve">OP_Existencia </w:t>
      </w:r>
      <w:r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  <w:r>
        <w:rPr>
          <w:sz w:val="20"/>
          <w:szCs w:val="20"/>
          <w:lang w:val="es-MX"/>
        </w:rPr>
        <w:t>. Mostrar de sólo lectura.</w:t>
      </w:r>
    </w:p>
    <w:p w:rsidR="0095282D" w:rsidRPr="00075CF0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Unidad = &lt;</w:t>
      </w:r>
      <w:r w:rsidR="003C4D4C">
        <w:rPr>
          <w:sz w:val="20"/>
          <w:szCs w:val="20"/>
        </w:rPr>
        <w:t>Movimientos</w:t>
      </w:r>
      <w:r w:rsidRPr="00CD32CF">
        <w:rPr>
          <w:sz w:val="20"/>
          <w:szCs w:val="20"/>
          <w:lang w:val="es-MX"/>
        </w:rPr>
        <w:t>.</w:t>
      </w:r>
      <w:r w:rsidR="003C4D4C">
        <w:rPr>
          <w:sz w:val="20"/>
          <w:szCs w:val="20"/>
          <w:lang w:val="es-MX"/>
        </w:rPr>
        <w:t>Tipo</w:t>
      </w:r>
      <w:r w:rsidRPr="00CD32CF">
        <w:rPr>
          <w:sz w:val="20"/>
          <w:szCs w:val="20"/>
          <w:lang w:val="es-MX"/>
        </w:rPr>
        <w:t>Unidad</w:t>
      </w:r>
      <w:r>
        <w:rPr>
          <w:sz w:val="20"/>
          <w:szCs w:val="20"/>
          <w:lang w:val="es-MX"/>
        </w:rPr>
        <w:t xml:space="preserve">&gt;. </w:t>
      </w:r>
      <w:r>
        <w:rPr>
          <w:sz w:val="20"/>
          <w:lang w:eastAsia="en-US"/>
        </w:rPr>
        <w:t>Mostrar de sólo lectura.</w:t>
      </w:r>
    </w:p>
    <w:p w:rsidR="0095282D" w:rsidRPr="00CD32CF" w:rsidRDefault="0095282D" w:rsidP="0095282D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CD32CF">
        <w:rPr>
          <w:sz w:val="20"/>
          <w:szCs w:val="20"/>
          <w:lang w:val="es-MX"/>
        </w:rPr>
        <w:t>Cantidad = &lt;</w:t>
      </w:r>
      <w:r w:rsidR="003C4D4C">
        <w:rPr>
          <w:sz w:val="20"/>
          <w:szCs w:val="20"/>
        </w:rPr>
        <w:t>Movimientos</w:t>
      </w:r>
      <w:r w:rsidRPr="00CD32CF">
        <w:rPr>
          <w:sz w:val="20"/>
          <w:szCs w:val="20"/>
          <w:lang w:val="es-MX"/>
        </w:rPr>
        <w:t xml:space="preserve">.Cantidad&gt;. </w:t>
      </w:r>
      <w:r>
        <w:rPr>
          <w:rFonts w:cs="Arial"/>
          <w:sz w:val="20"/>
          <w:szCs w:val="20"/>
        </w:rPr>
        <w:t>F</w:t>
      </w:r>
      <w:r w:rsidRPr="00911DBD">
        <w:rPr>
          <w:rFonts w:cs="Arial"/>
          <w:sz w:val="20"/>
          <w:szCs w:val="20"/>
        </w:rPr>
        <w:t>ormatear la cantidad</w:t>
      </w:r>
      <w:r>
        <w:rPr>
          <w:rFonts w:cs="Arial"/>
          <w:sz w:val="20"/>
          <w:szCs w:val="20"/>
        </w:rPr>
        <w:t xml:space="preserve"> a mostrar</w:t>
      </w:r>
      <w:r w:rsidRPr="00911DBD">
        <w:rPr>
          <w:rFonts w:cs="Arial"/>
          <w:sz w:val="20"/>
          <w:szCs w:val="20"/>
        </w:rPr>
        <w:t xml:space="preserve"> de acuerdo al número de decimales configurado para el producto &lt;Producto</w:t>
      </w:r>
      <w:r>
        <w:rPr>
          <w:rFonts w:cs="Arial"/>
          <w:sz w:val="20"/>
          <w:szCs w:val="20"/>
        </w:rPr>
        <w:t>s</w:t>
      </w:r>
      <w:r w:rsidRPr="00911DBD">
        <w:rPr>
          <w:rFonts w:cs="Arial"/>
          <w:sz w:val="20"/>
          <w:szCs w:val="20"/>
        </w:rPr>
        <w:t>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o&gt;</w:t>
      </w:r>
      <w:r w:rsidR="003C4D4C">
        <w:rPr>
          <w:rFonts w:cs="Arial"/>
          <w:sz w:val="20"/>
          <w:szCs w:val="20"/>
        </w:rPr>
        <w:t>.</w:t>
      </w:r>
    </w:p>
    <w:p w:rsidR="007F4E9B" w:rsidRPr="00BB7A76" w:rsidRDefault="007F4E9B" w:rsidP="0095282D">
      <w:pPr>
        <w:numPr>
          <w:ilvl w:val="1"/>
          <w:numId w:val="13"/>
        </w:numPr>
        <w:ind w:left="811" w:hanging="454"/>
        <w:rPr>
          <w:lang w:val="es-MX"/>
        </w:rPr>
      </w:pPr>
      <w:r w:rsidRPr="00CD32CF">
        <w:rPr>
          <w:sz w:val="20"/>
          <w:lang w:val="es-MX"/>
        </w:rPr>
        <w:t xml:space="preserve">Si &lt;el actor </w:t>
      </w:r>
      <w:r w:rsidRPr="00CD32CF">
        <w:rPr>
          <w:b/>
          <w:sz w:val="20"/>
          <w:lang w:val="es-MX"/>
        </w:rPr>
        <w:t>modifica</w:t>
      </w:r>
      <w:r w:rsidRPr="00CD32CF">
        <w:rPr>
          <w:sz w:val="20"/>
          <w:lang w:val="es-MX"/>
        </w:rPr>
        <w:t xml:space="preserve"> </w:t>
      </w:r>
      <w:r>
        <w:rPr>
          <w:sz w:val="20"/>
          <w:lang w:val="es-MX"/>
        </w:rPr>
        <w:t>el Motivo</w:t>
      </w:r>
      <w:r w:rsidRPr="00CD32CF">
        <w:rPr>
          <w:sz w:val="20"/>
          <w:lang w:val="es-MX"/>
        </w:rPr>
        <w:t xml:space="preserve">&gt; y si &lt;el actor selecciona la opción </w:t>
      </w:r>
      <w:r w:rsidRPr="00CD32CF">
        <w:rPr>
          <w:b/>
          <w:sz w:val="20"/>
          <w:lang w:val="es-MX"/>
        </w:rPr>
        <w:t>Agregar</w:t>
      </w:r>
      <w:r w:rsidRPr="00CD32CF">
        <w:rPr>
          <w:sz w:val="20"/>
          <w:lang w:val="es-MX"/>
        </w:rPr>
        <w:t>&gt;</w:t>
      </w:r>
    </w:p>
    <w:p w:rsidR="00BB7A76" w:rsidRPr="00F97A51" w:rsidRDefault="00BB7A76" w:rsidP="00BB7A76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F97A51">
        <w:rPr>
          <w:sz w:val="20"/>
          <w:szCs w:val="20"/>
          <w:lang w:val="es-MX"/>
        </w:rPr>
        <w:t xml:space="preserve">l </w:t>
      </w:r>
      <w:r w:rsidRPr="00F97A51">
        <w:rPr>
          <w:rStyle w:val="Hipervnculo"/>
          <w:color w:val="auto"/>
          <w:sz w:val="20"/>
          <w:szCs w:val="20"/>
          <w:u w:val="none"/>
        </w:rPr>
        <w:t>sistema</w:t>
      </w:r>
      <w:r w:rsidRPr="00F97A51">
        <w:rPr>
          <w:sz w:val="20"/>
          <w:szCs w:val="20"/>
          <w:lang w:val="es-MX"/>
        </w:rPr>
        <w:t xml:space="preserve"> actualiza el objeto </w:t>
      </w:r>
      <w:r>
        <w:rPr>
          <w:sz w:val="20"/>
          <w:szCs w:val="20"/>
          <w:lang w:val="es-MX"/>
        </w:rPr>
        <w:t>Movimientos</w:t>
      </w:r>
      <w:r w:rsidRPr="00F97A51">
        <w:rPr>
          <w:sz w:val="20"/>
          <w:szCs w:val="20"/>
          <w:lang w:val="es-MX"/>
        </w:rPr>
        <w:t xml:space="preserve"> con la siguiente información para el producto actual:</w:t>
      </w:r>
    </w:p>
    <w:p w:rsidR="00BB7A76" w:rsidRPr="00B508FA" w:rsidRDefault="00BB7A76" w:rsidP="00BB7A76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Movimientos</w:t>
      </w:r>
    </w:p>
    <w:p w:rsidR="00BB7A76" w:rsidRPr="00B70C70" w:rsidRDefault="00BB7A76" w:rsidP="00BB7A76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>
        <w:rPr>
          <w:sz w:val="20"/>
          <w:szCs w:val="20"/>
          <w:lang w:eastAsia="en-US"/>
        </w:rPr>
        <w:t>TipoMotivo = VAVClave del motivo seleccionado</w:t>
      </w:r>
    </w:p>
    <w:p w:rsidR="005764B5" w:rsidRPr="003E6772" w:rsidRDefault="005764B5" w:rsidP="005764B5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3E6772">
        <w:rPr>
          <w:sz w:val="20"/>
          <w:szCs w:val="20"/>
          <w:lang w:val="es-MX"/>
        </w:rPr>
        <w:t xml:space="preserve">El sistema actualiza la siguiente información para el </w:t>
      </w:r>
      <w:r w:rsidRPr="00303B7F">
        <w:rPr>
          <w:sz w:val="20"/>
          <w:lang w:val="es-MX"/>
        </w:rPr>
        <w:t>Movimiento de Traspaso de Inventario</w:t>
      </w:r>
      <w:r w:rsidRPr="003E6772">
        <w:rPr>
          <w:sz w:val="20"/>
          <w:szCs w:val="20"/>
          <w:lang w:val="es-MX"/>
        </w:rPr>
        <w:t xml:space="preserve"> correspondiente, donde &lt;</w:t>
      </w:r>
      <w:r>
        <w:rPr>
          <w:rFonts w:cs="Arial"/>
          <w:sz w:val="20"/>
          <w:szCs w:val="20"/>
        </w:rPr>
        <w:t>InventarioTraspaso.InventarioTraspasoId</w:t>
      </w:r>
      <w:r w:rsidRPr="003E6772">
        <w:rPr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InventarioTraspasoId</w:t>
      </w:r>
      <w:r>
        <w:rPr>
          <w:sz w:val="20"/>
          <w:szCs w:val="20"/>
        </w:rPr>
        <w:t xml:space="preserve"> (objeto Movimientos) </w:t>
      </w:r>
      <w:r w:rsidRPr="003E6772">
        <w:rPr>
          <w:sz w:val="20"/>
          <w:szCs w:val="20"/>
        </w:rPr>
        <w:t>actual</w:t>
      </w:r>
      <w:r w:rsidRPr="003E6772">
        <w:rPr>
          <w:sz w:val="20"/>
          <w:szCs w:val="20"/>
          <w:lang w:val="es-MX"/>
        </w:rPr>
        <w:t>&gt;:</w:t>
      </w:r>
    </w:p>
    <w:p w:rsidR="005764B5" w:rsidRPr="007F4E9B" w:rsidRDefault="005764B5" w:rsidP="005764B5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szCs w:val="20"/>
        </w:rPr>
      </w:pPr>
      <w:r>
        <w:rPr>
          <w:b/>
          <w:sz w:val="20"/>
          <w:szCs w:val="20"/>
        </w:rPr>
        <w:t>InventarioTraspaso</w:t>
      </w:r>
    </w:p>
    <w:p w:rsidR="005764B5" w:rsidRPr="008672D7" w:rsidRDefault="005764B5" w:rsidP="005764B5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TipoMotivo = TipoMotivo (objeto Movimientos)</w:t>
      </w:r>
    </w:p>
    <w:p w:rsidR="005764B5" w:rsidRPr="008672D7" w:rsidRDefault="005764B5" w:rsidP="005764B5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r w:rsidRPr="008672D7">
        <w:rPr>
          <w:sz w:val="20"/>
          <w:szCs w:val="20"/>
        </w:rPr>
        <w:t>MFechaHora = Fecha y hora actual del sistema</w:t>
      </w:r>
    </w:p>
    <w:p w:rsidR="005764B5" w:rsidRDefault="005764B5" w:rsidP="005764B5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r w:rsidRPr="008672D7">
        <w:rPr>
          <w:sz w:val="20"/>
          <w:szCs w:val="20"/>
        </w:rPr>
        <w:t>MUsuarioID = UsuarioId registrado en sesión</w:t>
      </w:r>
    </w:p>
    <w:p w:rsidR="005A1922" w:rsidRDefault="005A1922" w:rsidP="005A1922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(Commit) correspondiente en el sistema:</w:t>
      </w:r>
    </w:p>
    <w:p w:rsidR="005A1922" w:rsidRPr="005A1922" w:rsidRDefault="005A1922" w:rsidP="005A1922">
      <w:pPr>
        <w:pStyle w:val="Prrafodelista"/>
        <w:numPr>
          <w:ilvl w:val="3"/>
          <w:numId w:val="13"/>
        </w:numPr>
        <w:ind w:left="2608" w:hanging="907"/>
        <w:rPr>
          <w:sz w:val="20"/>
          <w:lang w:eastAsia="en-US"/>
        </w:rPr>
      </w:pPr>
      <w:r>
        <w:rPr>
          <w:sz w:val="20"/>
          <w:lang w:eastAsia="en-US"/>
        </w:rPr>
        <w:t>InventarioTraspaso</w:t>
      </w:r>
    </w:p>
    <w:p w:rsidR="00BB7A76" w:rsidRPr="007F4E9B" w:rsidRDefault="005764B5" w:rsidP="005764B5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ParaCadaMovObjetoMovimientos" w:history="1">
        <w:r w:rsidR="000B4E7A" w:rsidRPr="00D9440D">
          <w:rPr>
            <w:rStyle w:val="Hipervnculo"/>
            <w:b/>
            <w:sz w:val="20"/>
            <w:lang w:eastAsia="en-US"/>
          </w:rPr>
          <w:t>paso 9</w:t>
        </w:r>
      </w:hyperlink>
      <w:hyperlink w:anchor="paso9" w:history="1"/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95282D" w:rsidRPr="00CD32CF" w:rsidRDefault="0095282D" w:rsidP="0095282D">
      <w:pPr>
        <w:numPr>
          <w:ilvl w:val="1"/>
          <w:numId w:val="13"/>
        </w:numPr>
        <w:ind w:left="811" w:hanging="454"/>
        <w:rPr>
          <w:lang w:val="es-MX"/>
        </w:rPr>
      </w:pPr>
      <w:r w:rsidRPr="00CD32CF">
        <w:rPr>
          <w:sz w:val="20"/>
          <w:lang w:val="es-MX"/>
        </w:rPr>
        <w:t xml:space="preserve">Si &lt;el actor </w:t>
      </w:r>
      <w:r w:rsidRPr="00CD32CF">
        <w:rPr>
          <w:b/>
          <w:sz w:val="20"/>
          <w:lang w:val="es-MX"/>
        </w:rPr>
        <w:t>modifica</w:t>
      </w:r>
      <w:r w:rsidR="007F4E9B">
        <w:rPr>
          <w:sz w:val="20"/>
          <w:lang w:val="es-MX"/>
        </w:rPr>
        <w:t xml:space="preserve"> la C</w:t>
      </w:r>
      <w:r w:rsidRPr="00CD32CF">
        <w:rPr>
          <w:sz w:val="20"/>
          <w:lang w:val="es-MX"/>
        </w:rPr>
        <w:t xml:space="preserve">antidad&gt; y si &lt;el actor selecciona la opción </w:t>
      </w:r>
      <w:r w:rsidRPr="00CD32CF">
        <w:rPr>
          <w:b/>
          <w:sz w:val="20"/>
          <w:lang w:val="es-MX"/>
        </w:rPr>
        <w:t>Agregar</w:t>
      </w:r>
      <w:r w:rsidRPr="00CD32CF">
        <w:rPr>
          <w:sz w:val="20"/>
          <w:lang w:val="es-MX"/>
        </w:rPr>
        <w:t>&gt;</w:t>
      </w:r>
    </w:p>
    <w:p w:rsidR="0095282D" w:rsidRPr="00687398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C</w:t>
      </w:r>
      <w:r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Pr="00C00388">
        <w:rPr>
          <w:sz w:val="20"/>
          <w:szCs w:val="20"/>
          <w:lang w:val="es-MX"/>
        </w:rPr>
        <w:t xml:space="preserve"> </w:t>
      </w:r>
    </w:p>
    <w:p w:rsidR="0095282D" w:rsidRDefault="0095282D" w:rsidP="0095282D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95282D" w:rsidRPr="00367E9A" w:rsidRDefault="0095282D" w:rsidP="0095282D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95282D" w:rsidRDefault="0095282D" w:rsidP="0095282D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95282D" w:rsidRPr="00F97A51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F97A51">
        <w:rPr>
          <w:sz w:val="20"/>
          <w:szCs w:val="20"/>
          <w:lang w:val="es-MX"/>
        </w:rPr>
        <w:t xml:space="preserve">l </w:t>
      </w:r>
      <w:r w:rsidRPr="00F97A51">
        <w:rPr>
          <w:rStyle w:val="Hipervnculo"/>
          <w:color w:val="auto"/>
          <w:sz w:val="20"/>
          <w:szCs w:val="20"/>
          <w:u w:val="none"/>
        </w:rPr>
        <w:t>sistema</w:t>
      </w:r>
      <w:r w:rsidRPr="00F97A51">
        <w:rPr>
          <w:sz w:val="20"/>
          <w:szCs w:val="20"/>
          <w:lang w:val="es-MX"/>
        </w:rPr>
        <w:t xml:space="preserve"> actualiza el objeto </w:t>
      </w:r>
      <w:r w:rsidR="005D250D">
        <w:rPr>
          <w:sz w:val="20"/>
          <w:szCs w:val="20"/>
          <w:lang w:val="es-MX"/>
        </w:rPr>
        <w:t>Movimientos</w:t>
      </w:r>
      <w:r w:rsidRPr="00F97A51">
        <w:rPr>
          <w:sz w:val="20"/>
          <w:szCs w:val="20"/>
          <w:lang w:val="es-MX"/>
        </w:rPr>
        <w:t xml:space="preserve"> con la siguiente información para el producto actual:</w:t>
      </w:r>
    </w:p>
    <w:p w:rsidR="0095282D" w:rsidRPr="00B508FA" w:rsidRDefault="005D250D" w:rsidP="0095282D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Movimientos</w:t>
      </w:r>
    </w:p>
    <w:p w:rsidR="0095282D" w:rsidRPr="00B70C70" w:rsidRDefault="0095282D" w:rsidP="0095282D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2235EB">
        <w:rPr>
          <w:sz w:val="20"/>
          <w:lang w:val="es-MX"/>
        </w:rPr>
        <w:t xml:space="preserve">Cantidad </w:t>
      </w:r>
      <w:r w:rsidRPr="002235EB">
        <w:rPr>
          <w:rFonts w:cs="Arial"/>
          <w:sz w:val="20"/>
          <w:szCs w:val="20"/>
        </w:rPr>
        <w:t xml:space="preserve">(formatear la </w:t>
      </w:r>
      <w:r w:rsidRPr="00B70C70">
        <w:rPr>
          <w:rFonts w:cs="Arial"/>
          <w:sz w:val="20"/>
          <w:szCs w:val="20"/>
        </w:rPr>
        <w:t>cantidad mostrada de acuerdo al número de decimales configurado para el producto &lt;Producto.DecimalProducto&gt;)</w:t>
      </w:r>
    </w:p>
    <w:p w:rsidR="00F42114" w:rsidRPr="00B70C70" w:rsidRDefault="00F42114" w:rsidP="0095282D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B70C70">
        <w:rPr>
          <w:rFonts w:cs="Arial"/>
          <w:sz w:val="20"/>
          <w:szCs w:val="20"/>
        </w:rPr>
        <w:t>Si &lt;la cantidad anterior es menor a la nueva cantidad (InventarioTraspaso.Cantidad &lt; Cantidad) &gt;</w:t>
      </w:r>
    </w:p>
    <w:p w:rsidR="0095282D" w:rsidRPr="00B70C70" w:rsidRDefault="0095282D" w:rsidP="00F42114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B70C70">
        <w:rPr>
          <w:sz w:val="20"/>
          <w:lang w:val="es-MX"/>
        </w:rPr>
        <w:t xml:space="preserve">El caso de uso incluye la funcionalidad del caso de uso </w:t>
      </w:r>
      <w:hyperlink r:id="rId29" w:history="1">
        <w:r w:rsidRPr="00B70C70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95282D" w:rsidRPr="00B70C70" w:rsidRDefault="0095282D" w:rsidP="00F42114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B70C70">
        <w:rPr>
          <w:sz w:val="20"/>
          <w:lang w:val="es-MX"/>
        </w:rPr>
        <w:t>El sistema envía como parámetro la siguiente información:</w:t>
      </w:r>
    </w:p>
    <w:p w:rsidR="0095282D" w:rsidRPr="00B70C70" w:rsidRDefault="0095282D" w:rsidP="00F42114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 w:rsidRPr="00B70C70">
        <w:rPr>
          <w:sz w:val="20"/>
          <w:szCs w:val="20"/>
          <w:lang w:val="es-MX"/>
        </w:rPr>
        <w:t>ValidarExistencia</w:t>
      </w:r>
    </w:p>
    <w:p w:rsidR="0095282D" w:rsidRPr="00B70C70" w:rsidRDefault="0095282D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B70C70">
        <w:rPr>
          <w:sz w:val="20"/>
          <w:szCs w:val="20"/>
        </w:rPr>
        <w:t xml:space="preserve">ProductoClave = ProductoClave (objeto </w:t>
      </w:r>
      <w:r w:rsidR="00F42114" w:rsidRPr="00B70C70">
        <w:rPr>
          <w:sz w:val="20"/>
          <w:szCs w:val="20"/>
        </w:rPr>
        <w:t>Movimientos</w:t>
      </w:r>
      <w:r w:rsidRPr="00B70C70">
        <w:rPr>
          <w:sz w:val="20"/>
          <w:szCs w:val="20"/>
        </w:rPr>
        <w:t>)</w:t>
      </w:r>
    </w:p>
    <w:p w:rsidR="0095282D" w:rsidRPr="00B70C70" w:rsidRDefault="0095282D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B70C70">
        <w:rPr>
          <w:sz w:val="20"/>
          <w:szCs w:val="20"/>
        </w:rPr>
        <w:t xml:space="preserve">TipoUnidad = </w:t>
      </w:r>
      <w:r w:rsidR="00F42114" w:rsidRPr="00B70C70">
        <w:rPr>
          <w:sz w:val="20"/>
          <w:szCs w:val="20"/>
        </w:rPr>
        <w:t>TipoU</w:t>
      </w:r>
      <w:r w:rsidRPr="00B70C70">
        <w:rPr>
          <w:sz w:val="20"/>
          <w:szCs w:val="20"/>
        </w:rPr>
        <w:t xml:space="preserve">nidad (objeto </w:t>
      </w:r>
      <w:r w:rsidR="00F42114" w:rsidRPr="00B70C70">
        <w:rPr>
          <w:sz w:val="20"/>
          <w:szCs w:val="20"/>
        </w:rPr>
        <w:t>Movimientos</w:t>
      </w:r>
      <w:r w:rsidRPr="00B70C70">
        <w:rPr>
          <w:sz w:val="20"/>
          <w:szCs w:val="20"/>
        </w:rPr>
        <w:t>)</w:t>
      </w:r>
    </w:p>
    <w:p w:rsidR="00F42114" w:rsidRPr="00B70C70" w:rsidRDefault="0095282D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B70C70">
        <w:rPr>
          <w:sz w:val="20"/>
          <w:szCs w:val="20"/>
        </w:rPr>
        <w:t xml:space="preserve">Cantidad = </w:t>
      </w:r>
      <w:r w:rsidR="00F42114" w:rsidRPr="00B70C70">
        <w:rPr>
          <w:sz w:val="20"/>
          <w:szCs w:val="20"/>
        </w:rPr>
        <w:t>[</w:t>
      </w:r>
      <w:r w:rsidRPr="00B70C70">
        <w:rPr>
          <w:sz w:val="20"/>
          <w:szCs w:val="20"/>
        </w:rPr>
        <w:t xml:space="preserve">Cantidad (objeto </w:t>
      </w:r>
      <w:r w:rsidR="00F42114" w:rsidRPr="00B70C70">
        <w:rPr>
          <w:sz w:val="20"/>
          <w:szCs w:val="20"/>
        </w:rPr>
        <w:t>Movimientos</w:t>
      </w:r>
      <w:r w:rsidRPr="00B70C70">
        <w:rPr>
          <w:sz w:val="20"/>
          <w:szCs w:val="20"/>
        </w:rPr>
        <w:t>)</w:t>
      </w:r>
      <w:r w:rsidR="00F42114" w:rsidRPr="00B70C70">
        <w:rPr>
          <w:sz w:val="20"/>
          <w:szCs w:val="20"/>
        </w:rPr>
        <w:t xml:space="preserve">] – </w:t>
      </w:r>
    </w:p>
    <w:p w:rsidR="00F42114" w:rsidRPr="00B70C70" w:rsidRDefault="00F42114" w:rsidP="00F42114">
      <w:pPr>
        <w:pStyle w:val="Prrafodelista"/>
        <w:ind w:left="6237"/>
        <w:rPr>
          <w:sz w:val="20"/>
          <w:szCs w:val="20"/>
        </w:rPr>
      </w:pPr>
      <w:r w:rsidRPr="00B70C70">
        <w:rPr>
          <w:rFonts w:cs="Arial"/>
          <w:sz w:val="20"/>
          <w:szCs w:val="20"/>
        </w:rPr>
        <w:t>[&lt;InventarioTraspaso.Cantidad&gt;]</w:t>
      </w:r>
    </w:p>
    <w:p w:rsidR="0095282D" w:rsidRPr="00B70C70" w:rsidRDefault="00F42114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B70C70">
        <w:rPr>
          <w:sz w:val="20"/>
          <w:szCs w:val="20"/>
        </w:rPr>
        <w:t>TipoTransProd = ‘ ‘</w:t>
      </w:r>
    </w:p>
    <w:p w:rsidR="00F42114" w:rsidRPr="00B70C70" w:rsidRDefault="00FA1FFF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B70C70">
        <w:rPr>
          <w:sz w:val="20"/>
          <w:lang w:val="es-MX"/>
        </w:rPr>
        <w:t xml:space="preserve">Si &lt;la </w:t>
      </w:r>
      <w:r w:rsidRPr="00B70C70">
        <w:rPr>
          <w:sz w:val="20"/>
          <w:lang w:eastAsia="en-US"/>
        </w:rPr>
        <w:t xml:space="preserve">ubicación seleccionada como origen del </w:t>
      </w:r>
      <w:r w:rsidRPr="00B70C70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B70C70">
        <w:rPr>
          <w:sz w:val="20"/>
          <w:lang w:eastAsia="en-US"/>
        </w:rPr>
        <w:t xml:space="preserve"> de inventario</w:t>
      </w:r>
      <w:r w:rsidRPr="00B70C70">
        <w:rPr>
          <w:sz w:val="20"/>
          <w:lang w:val="es-MX"/>
        </w:rPr>
        <w:t xml:space="preserve"> corresponde al “Disponible” (</w:t>
      </w:r>
      <w:r w:rsidR="005A1922">
        <w:rPr>
          <w:rFonts w:cs="Arial"/>
          <w:sz w:val="20"/>
          <w:szCs w:val="20"/>
          <w:lang w:eastAsia="en-US"/>
        </w:rPr>
        <w:t>Origen</w:t>
      </w:r>
      <w:r w:rsidRPr="00B70C70">
        <w:rPr>
          <w:rFonts w:cs="Arial"/>
          <w:sz w:val="20"/>
          <w:szCs w:val="20"/>
          <w:lang w:eastAsia="en-US"/>
        </w:rPr>
        <w:t xml:space="preserve"> = 1</w:t>
      </w:r>
      <w:r w:rsidRPr="00B70C70"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 w:rsidRPr="00B70C70">
        <w:rPr>
          <w:sz w:val="20"/>
          <w:lang w:val="es-MX"/>
        </w:rPr>
        <w:t>&gt;</w:t>
      </w:r>
    </w:p>
    <w:p w:rsidR="00F42114" w:rsidRDefault="00F42114" w:rsidP="00FA1FFF">
      <w:pPr>
        <w:pStyle w:val="Prrafodelista"/>
        <w:numPr>
          <w:ilvl w:val="7"/>
          <w:numId w:val="13"/>
        </w:numPr>
        <w:ind w:left="7655" w:hanging="1418"/>
        <w:rPr>
          <w:sz w:val="20"/>
          <w:szCs w:val="20"/>
        </w:rPr>
      </w:pPr>
      <w:r>
        <w:rPr>
          <w:sz w:val="20"/>
          <w:szCs w:val="20"/>
        </w:rPr>
        <w:t xml:space="preserve">GrupoMotivo = </w:t>
      </w:r>
      <w:r w:rsidR="00FA1FFF">
        <w:rPr>
          <w:sz w:val="20"/>
          <w:szCs w:val="20"/>
        </w:rPr>
        <w:t>‘Venta’</w:t>
      </w:r>
    </w:p>
    <w:p w:rsidR="00FA1FFF" w:rsidRPr="00FA1FFF" w:rsidRDefault="00FA1FFF" w:rsidP="00FA1FFF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origen del </w:t>
      </w:r>
      <w:r w:rsidRPr="00FA1FF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FA1FFF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“No Disponible” (</w:t>
      </w:r>
      <w:r w:rsidR="005A1922">
        <w:rPr>
          <w:rFonts w:cs="Arial"/>
          <w:sz w:val="20"/>
          <w:szCs w:val="20"/>
          <w:lang w:eastAsia="en-US"/>
        </w:rPr>
        <w:t xml:space="preserve">Origen </w:t>
      </w:r>
      <w:r>
        <w:rPr>
          <w:rFonts w:cs="Arial"/>
          <w:sz w:val="20"/>
          <w:szCs w:val="20"/>
          <w:lang w:eastAsia="en-US"/>
        </w:rPr>
        <w:t>= 2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FA1FFF" w:rsidRPr="002235EB" w:rsidRDefault="00FA1FFF" w:rsidP="00FA1FFF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r>
        <w:rPr>
          <w:sz w:val="20"/>
          <w:szCs w:val="20"/>
        </w:rPr>
        <w:t>GrupoMotivo = ‘No Venta’</w:t>
      </w:r>
    </w:p>
    <w:p w:rsidR="0095282D" w:rsidRPr="00995FF5" w:rsidRDefault="0095282D" w:rsidP="00F42114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995FF5">
        <w:rPr>
          <w:sz w:val="20"/>
          <w:lang w:val="es-MX"/>
        </w:rPr>
        <w:t>El sistema recibe la siguiente información:</w:t>
      </w:r>
    </w:p>
    <w:p w:rsidR="0095282D" w:rsidRPr="00F42114" w:rsidRDefault="0095282D" w:rsidP="00F42114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r w:rsidRPr="00995FF5">
        <w:rPr>
          <w:sz w:val="20"/>
          <w:szCs w:val="20"/>
          <w:lang w:val="es-MX"/>
        </w:rPr>
        <w:t>OP_Verdadero/Falso</w:t>
      </w:r>
    </w:p>
    <w:p w:rsidR="0095282D" w:rsidRPr="00B70C70" w:rsidRDefault="0095282D" w:rsidP="00F42114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r w:rsidRPr="00995FF5">
        <w:rPr>
          <w:sz w:val="20"/>
          <w:szCs w:val="20"/>
          <w:lang w:val="es-MX"/>
        </w:rPr>
        <w:t>OP_</w:t>
      </w:r>
      <w:r w:rsidRPr="00B70C70">
        <w:rPr>
          <w:sz w:val="20"/>
          <w:szCs w:val="20"/>
          <w:lang w:val="es-MX"/>
        </w:rPr>
        <w:t>Cantidad</w:t>
      </w:r>
    </w:p>
    <w:p w:rsidR="0095282D" w:rsidRPr="00B70C70" w:rsidRDefault="0095282D" w:rsidP="0095282D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B70C70">
        <w:rPr>
          <w:sz w:val="20"/>
          <w:szCs w:val="20"/>
        </w:rPr>
        <w:t>Si &lt;no se tiene suficiente existencia disponible</w:t>
      </w:r>
      <w:r w:rsidR="00FA1FFF" w:rsidRPr="00B70C70">
        <w:rPr>
          <w:sz w:val="20"/>
          <w:szCs w:val="20"/>
        </w:rPr>
        <w:t>/no disponible</w:t>
      </w:r>
      <w:r w:rsidRPr="00B70C70">
        <w:rPr>
          <w:sz w:val="20"/>
          <w:szCs w:val="20"/>
        </w:rPr>
        <w:t xml:space="preserve"> </w:t>
      </w:r>
      <w:r w:rsidR="00FA1FFF" w:rsidRPr="00B70C70">
        <w:rPr>
          <w:sz w:val="20"/>
          <w:szCs w:val="20"/>
        </w:rPr>
        <w:t xml:space="preserve">para </w:t>
      </w:r>
      <w:r w:rsidR="009D046A">
        <w:rPr>
          <w:sz w:val="20"/>
          <w:szCs w:val="20"/>
        </w:rPr>
        <w:t xml:space="preserve">traspasar en </w:t>
      </w:r>
      <w:r w:rsidR="00FA1FFF" w:rsidRPr="00B70C70">
        <w:rPr>
          <w:sz w:val="20"/>
          <w:szCs w:val="20"/>
        </w:rPr>
        <w:t>el inventario la diferencia de producto entre la cantidad anterior y la nueva cantidad en caso de que ésta última sea mayor (OP_Falso)</w:t>
      </w:r>
      <w:r w:rsidRPr="00B70C70">
        <w:rPr>
          <w:sz w:val="20"/>
          <w:szCs w:val="20"/>
        </w:rPr>
        <w:t>&gt;</w:t>
      </w:r>
    </w:p>
    <w:p w:rsidR="0095282D" w:rsidRPr="00B70C70" w:rsidRDefault="0095282D" w:rsidP="0095282D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B70C70">
        <w:rPr>
          <w:sz w:val="20"/>
          <w:szCs w:val="20"/>
        </w:rPr>
        <w:t>El sistema presenta la siguiente información:</w:t>
      </w:r>
    </w:p>
    <w:p w:rsidR="0095282D" w:rsidRPr="00995FF5" w:rsidRDefault="0095282D" w:rsidP="0095282D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B70C70">
        <w:rPr>
          <w:sz w:val="20"/>
          <w:szCs w:val="20"/>
        </w:rPr>
        <w:t>Cantidad = &lt;</w:t>
      </w:r>
      <w:r w:rsidR="00FA1FFF" w:rsidRPr="00B70C70">
        <w:rPr>
          <w:rFonts w:cs="Arial"/>
          <w:sz w:val="20"/>
          <w:szCs w:val="20"/>
        </w:rPr>
        <w:t>InventarioTraspaso.Cantidad</w:t>
      </w:r>
      <w:r w:rsidRPr="00B70C70">
        <w:rPr>
          <w:sz w:val="20"/>
          <w:szCs w:val="20"/>
        </w:rPr>
        <w:t xml:space="preserve">&gt; + OP_Cantidad </w:t>
      </w:r>
      <w:r w:rsidRPr="00B70C70">
        <w:rPr>
          <w:rFonts w:cs="Arial"/>
          <w:sz w:val="20"/>
          <w:szCs w:val="20"/>
        </w:rPr>
        <w:t>(formatear la cantidad de acuerdo al número de decimales</w:t>
      </w:r>
      <w:r w:rsidRPr="00995FF5">
        <w:rPr>
          <w:rFonts w:cs="Arial"/>
          <w:sz w:val="20"/>
          <w:szCs w:val="20"/>
        </w:rPr>
        <w:t xml:space="preserve"> configurado para el producto &lt;Producto.DecimalProducto&gt;, </w:t>
      </w:r>
      <w:r w:rsidRPr="00995FF5">
        <w:rPr>
          <w:sz w:val="20"/>
          <w:lang w:eastAsia="en-US"/>
        </w:rPr>
        <w:t>posicionar el cursor dentro del combo de selección de cantidad de producto</w:t>
      </w:r>
      <w:r w:rsidRPr="00995FF5">
        <w:rPr>
          <w:rFonts w:cs="Arial"/>
          <w:sz w:val="20"/>
          <w:szCs w:val="20"/>
        </w:rPr>
        <w:t>)</w:t>
      </w:r>
    </w:p>
    <w:p w:rsidR="0095282D" w:rsidRPr="00995FF5" w:rsidRDefault="0095282D" w:rsidP="0095282D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995FF5">
        <w:rPr>
          <w:sz w:val="20"/>
          <w:lang w:eastAsia="en-US"/>
        </w:rPr>
        <w:t xml:space="preserve">El sistema continúa en el </w:t>
      </w:r>
      <w:hyperlink w:anchor="PasoActorProporcionaCantidadYAgregar" w:history="1">
        <w:r w:rsidR="00481597" w:rsidRPr="006231C2">
          <w:rPr>
            <w:rStyle w:val="Hipervnculo"/>
            <w:b/>
            <w:sz w:val="20"/>
            <w:lang w:eastAsia="en-US"/>
          </w:rPr>
          <w:t>paso 10.1.11</w:t>
        </w:r>
      </w:hyperlink>
      <w:hyperlink w:anchor="paso10_1_11" w:history="1"/>
      <w:r w:rsidRPr="00995FF5">
        <w:rPr>
          <w:sz w:val="20"/>
          <w:lang w:eastAsia="en-US"/>
        </w:rPr>
        <w:t xml:space="preserve"> del </w:t>
      </w:r>
      <w:r w:rsidRPr="00995FF5">
        <w:rPr>
          <w:sz w:val="20"/>
          <w:szCs w:val="20"/>
        </w:rPr>
        <w:t xml:space="preserve">flujo </w:t>
      </w:r>
      <w:r w:rsidR="00FA1FFF">
        <w:rPr>
          <w:sz w:val="20"/>
          <w:szCs w:val="20"/>
        </w:rPr>
        <w:t>básico</w:t>
      </w:r>
    </w:p>
    <w:p w:rsidR="0095282D" w:rsidRPr="002235EB" w:rsidRDefault="0095282D" w:rsidP="00FA1FF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2235EB">
        <w:rPr>
          <w:sz w:val="20"/>
          <w:lang w:val="es-MX"/>
        </w:rPr>
        <w:t xml:space="preserve">El caso de uso incluye la funcionalidad del caso de uso </w:t>
      </w:r>
      <w:hyperlink r:id="rId30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5282D" w:rsidRPr="002235EB" w:rsidRDefault="0095282D" w:rsidP="00B70C70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 w:rsidRPr="002235EB">
        <w:rPr>
          <w:sz w:val="20"/>
          <w:lang w:val="es-MX"/>
        </w:rPr>
        <w:t>El sistema envía como parámetro la siguiente información:</w:t>
      </w:r>
    </w:p>
    <w:p w:rsidR="0095282D" w:rsidRPr="002235EB" w:rsidRDefault="0095282D" w:rsidP="00B70C70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 w:rsidRPr="002235EB">
        <w:rPr>
          <w:sz w:val="20"/>
          <w:szCs w:val="20"/>
          <w:lang w:val="es-MX"/>
        </w:rPr>
        <w:lastRenderedPageBreak/>
        <w:t>ValidarExistencia</w:t>
      </w:r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r w:rsidRPr="00B70C70">
        <w:rPr>
          <w:sz w:val="20"/>
          <w:szCs w:val="20"/>
          <w:lang w:val="es-MX"/>
        </w:rPr>
        <w:t xml:space="preserve">ProductoClave = ProductoClave (objeto </w:t>
      </w:r>
      <w:r w:rsidR="00B70C70"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r w:rsidRPr="00B70C70">
        <w:rPr>
          <w:sz w:val="20"/>
          <w:szCs w:val="20"/>
          <w:lang w:val="es-MX"/>
        </w:rPr>
        <w:t xml:space="preserve">TipoUnidad = </w:t>
      </w:r>
      <w:r w:rsidR="00B70C70">
        <w:rPr>
          <w:sz w:val="20"/>
          <w:szCs w:val="20"/>
          <w:lang w:val="es-MX"/>
        </w:rPr>
        <w:t>Tipo</w:t>
      </w:r>
      <w:r w:rsidRPr="00B70C70">
        <w:rPr>
          <w:sz w:val="20"/>
          <w:szCs w:val="20"/>
          <w:lang w:val="es-MX"/>
        </w:rPr>
        <w:t xml:space="preserve">Unidad (objeto </w:t>
      </w:r>
      <w:r w:rsidR="00B70C70"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r w:rsidRPr="00B70C70">
        <w:rPr>
          <w:sz w:val="20"/>
          <w:szCs w:val="20"/>
          <w:lang w:val="es-MX"/>
        </w:rPr>
        <w:t xml:space="preserve">Cantidad = </w:t>
      </w:r>
      <w:r w:rsidR="00B70C70" w:rsidRPr="00B70C70">
        <w:rPr>
          <w:rFonts w:cs="Arial"/>
          <w:sz w:val="20"/>
          <w:szCs w:val="20"/>
        </w:rPr>
        <w:t>&lt;InventarioTraspaso.Cantidad&gt;</w:t>
      </w:r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r w:rsidRPr="00B70C70">
        <w:rPr>
          <w:sz w:val="20"/>
          <w:szCs w:val="20"/>
          <w:lang w:val="es-MX"/>
        </w:rPr>
        <w:t xml:space="preserve">TipoTransProd = </w:t>
      </w:r>
      <w:r w:rsidR="00B70C70">
        <w:rPr>
          <w:sz w:val="20"/>
          <w:szCs w:val="20"/>
          <w:lang w:val="es-MX"/>
        </w:rPr>
        <w:t>‘ ‘</w:t>
      </w:r>
    </w:p>
    <w:p w:rsidR="00B70C70" w:rsidRPr="00B70C70" w:rsidRDefault="00B70C70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r w:rsidRPr="00B70C70">
        <w:rPr>
          <w:sz w:val="20"/>
          <w:lang w:val="es-MX"/>
        </w:rPr>
        <w:t xml:space="preserve">Si &lt;la </w:t>
      </w:r>
      <w:r w:rsidRPr="00B70C70">
        <w:rPr>
          <w:sz w:val="20"/>
          <w:lang w:eastAsia="en-US"/>
        </w:rPr>
        <w:t xml:space="preserve">ubicación seleccionada como </w:t>
      </w:r>
      <w:r>
        <w:rPr>
          <w:sz w:val="20"/>
          <w:lang w:eastAsia="en-US"/>
        </w:rPr>
        <w:t>destino</w:t>
      </w:r>
      <w:r w:rsidRPr="00B70C70">
        <w:rPr>
          <w:sz w:val="20"/>
          <w:lang w:eastAsia="en-US"/>
        </w:rPr>
        <w:t xml:space="preserve"> del </w:t>
      </w:r>
      <w:r w:rsidRPr="00B70C70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B70C70">
        <w:rPr>
          <w:sz w:val="20"/>
          <w:lang w:eastAsia="en-US"/>
        </w:rPr>
        <w:t xml:space="preserve"> de inventario</w:t>
      </w:r>
      <w:r w:rsidRPr="00B70C70">
        <w:rPr>
          <w:sz w:val="20"/>
          <w:lang w:val="es-MX"/>
        </w:rPr>
        <w:t xml:space="preserve"> corresponde al “</w:t>
      </w:r>
      <w:r>
        <w:rPr>
          <w:sz w:val="20"/>
          <w:lang w:val="es-MX"/>
        </w:rPr>
        <w:t xml:space="preserve">No </w:t>
      </w:r>
      <w:r w:rsidRPr="00B70C70">
        <w:rPr>
          <w:sz w:val="20"/>
          <w:lang w:val="es-MX"/>
        </w:rPr>
        <w:t>Disponible” (</w:t>
      </w:r>
      <w:r w:rsidR="005A1922">
        <w:rPr>
          <w:rFonts w:cs="Arial"/>
          <w:sz w:val="20"/>
          <w:szCs w:val="20"/>
          <w:lang w:eastAsia="en-US"/>
        </w:rPr>
        <w:t>Destino</w:t>
      </w:r>
      <w:r>
        <w:rPr>
          <w:rFonts w:cs="Arial"/>
          <w:sz w:val="20"/>
          <w:szCs w:val="20"/>
          <w:lang w:eastAsia="en-US"/>
        </w:rPr>
        <w:t xml:space="preserve"> = 2</w:t>
      </w:r>
      <w:r w:rsidRPr="00B70C70"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 w:rsidRPr="00B70C70">
        <w:rPr>
          <w:sz w:val="20"/>
          <w:lang w:val="es-MX"/>
        </w:rPr>
        <w:t>&gt;</w:t>
      </w:r>
    </w:p>
    <w:p w:rsidR="00B70C70" w:rsidRDefault="00B70C70" w:rsidP="00B70C7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>
        <w:rPr>
          <w:sz w:val="20"/>
          <w:szCs w:val="20"/>
        </w:rPr>
        <w:t>GrupoMotivo = ‘No Venta’</w:t>
      </w:r>
    </w:p>
    <w:p w:rsidR="00B70C70" w:rsidRPr="00FA1FFF" w:rsidRDefault="00B70C70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destino del </w:t>
      </w:r>
      <w:r w:rsidRPr="00FA1FF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FA1FFF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“Disponible” (</w:t>
      </w:r>
      <w:r w:rsidR="005A1922">
        <w:rPr>
          <w:rFonts w:cs="Arial"/>
          <w:sz w:val="20"/>
          <w:szCs w:val="20"/>
          <w:lang w:eastAsia="en-US"/>
        </w:rPr>
        <w:t xml:space="preserve">Destino </w:t>
      </w:r>
      <w:r w:rsidR="00DE2143">
        <w:rPr>
          <w:rFonts w:cs="Arial"/>
          <w:sz w:val="20"/>
          <w:szCs w:val="20"/>
          <w:lang w:eastAsia="en-US"/>
        </w:rPr>
        <w:t>= 1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95282D" w:rsidRPr="00B70C70" w:rsidRDefault="00B70C70" w:rsidP="00B70C7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>
        <w:rPr>
          <w:sz w:val="20"/>
          <w:szCs w:val="20"/>
        </w:rPr>
        <w:t>GrupoMotivo = ‘Venta’</w:t>
      </w:r>
    </w:p>
    <w:p w:rsidR="0095282D" w:rsidRPr="002235EB" w:rsidRDefault="0095282D" w:rsidP="00B70C70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2235EB">
        <w:rPr>
          <w:sz w:val="20"/>
          <w:lang w:val="es-MX"/>
        </w:rPr>
        <w:t>El sistema recibe la siguiente información:</w:t>
      </w:r>
    </w:p>
    <w:p w:rsidR="0095282D" w:rsidRPr="00B70C70" w:rsidRDefault="0095282D" w:rsidP="00B70C7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2235EB">
        <w:rPr>
          <w:sz w:val="20"/>
          <w:szCs w:val="20"/>
          <w:lang w:val="es-MX"/>
        </w:rPr>
        <w:t>OP_Verdadero/Falso</w:t>
      </w:r>
    </w:p>
    <w:p w:rsidR="0095282D" w:rsidRPr="00B70C70" w:rsidRDefault="0095282D" w:rsidP="00B70C7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2235EB">
        <w:rPr>
          <w:sz w:val="20"/>
          <w:szCs w:val="20"/>
          <w:lang w:val="es-MX"/>
        </w:rPr>
        <w:t>OP_Cantidad</w:t>
      </w:r>
    </w:p>
    <w:p w:rsidR="0095282D" w:rsidRPr="002235EB" w:rsidRDefault="0095282D" w:rsidP="00B70C70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2235EB">
        <w:rPr>
          <w:sz w:val="20"/>
          <w:szCs w:val="20"/>
        </w:rPr>
        <w:t>Si &lt;no se tiene suficiente existencia disponible</w:t>
      </w:r>
      <w:r w:rsidR="00B70C70">
        <w:rPr>
          <w:sz w:val="20"/>
          <w:szCs w:val="20"/>
        </w:rPr>
        <w:t>/no disponible</w:t>
      </w:r>
      <w:r w:rsidRPr="002235EB">
        <w:rPr>
          <w:sz w:val="20"/>
          <w:szCs w:val="20"/>
        </w:rPr>
        <w:t xml:space="preserve"> </w:t>
      </w:r>
      <w:r w:rsidR="00B70C70" w:rsidRPr="00B70C70">
        <w:rPr>
          <w:sz w:val="20"/>
          <w:szCs w:val="20"/>
        </w:rPr>
        <w:t xml:space="preserve">para </w:t>
      </w:r>
      <w:r w:rsidR="00D56F4A">
        <w:rPr>
          <w:sz w:val="20"/>
          <w:szCs w:val="20"/>
        </w:rPr>
        <w:t>reversar</w:t>
      </w:r>
      <w:r w:rsidR="00B70C70" w:rsidRPr="00B70C70">
        <w:rPr>
          <w:sz w:val="20"/>
          <w:szCs w:val="20"/>
        </w:rPr>
        <w:t xml:space="preserve"> la </w:t>
      </w:r>
      <w:r w:rsidR="00B70C70">
        <w:rPr>
          <w:sz w:val="20"/>
          <w:szCs w:val="20"/>
        </w:rPr>
        <w:t>cantidad</w:t>
      </w:r>
      <w:r w:rsidR="00B70C70" w:rsidRPr="00B70C70">
        <w:rPr>
          <w:sz w:val="20"/>
          <w:szCs w:val="20"/>
        </w:rPr>
        <w:t xml:space="preserve"> de producto </w:t>
      </w:r>
      <w:r w:rsidR="00B70C70">
        <w:rPr>
          <w:sz w:val="20"/>
          <w:szCs w:val="20"/>
        </w:rPr>
        <w:t>traspasada originalmente</w:t>
      </w:r>
      <w:r w:rsidR="00B70C70" w:rsidRPr="00B70C70">
        <w:rPr>
          <w:sz w:val="20"/>
          <w:szCs w:val="20"/>
        </w:rPr>
        <w:t xml:space="preserve"> (OP_Falso)</w:t>
      </w:r>
      <w:r w:rsidRPr="002235EB">
        <w:rPr>
          <w:sz w:val="20"/>
          <w:szCs w:val="20"/>
        </w:rPr>
        <w:t>&gt;</w:t>
      </w:r>
    </w:p>
    <w:p w:rsidR="0095282D" w:rsidRPr="002235EB" w:rsidRDefault="00D56F4A" w:rsidP="00D56F4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995FF5">
        <w:rPr>
          <w:sz w:val="20"/>
          <w:lang w:eastAsia="en-US"/>
        </w:rPr>
        <w:t xml:space="preserve">El sistema continúa en el </w:t>
      </w:r>
      <w:hyperlink w:anchor="PasoActorProporcionaCantidadYAgregar" w:history="1">
        <w:r w:rsidR="00481597" w:rsidRPr="006231C2">
          <w:rPr>
            <w:rStyle w:val="Hipervnculo"/>
            <w:b/>
            <w:sz w:val="20"/>
            <w:lang w:eastAsia="en-US"/>
          </w:rPr>
          <w:t>paso 10.1.11</w:t>
        </w:r>
      </w:hyperlink>
      <w:hyperlink w:anchor="paso10_1_11" w:history="1"/>
      <w:r w:rsidRPr="00995FF5">
        <w:rPr>
          <w:sz w:val="20"/>
          <w:lang w:eastAsia="en-US"/>
        </w:rPr>
        <w:t xml:space="preserve"> del </w:t>
      </w:r>
      <w:r w:rsidRPr="00995FF5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2C6315" w:rsidRPr="00C3037C" w:rsidRDefault="002C6315" w:rsidP="002C6315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Si &lt;la </w:t>
      </w:r>
      <w:r w:rsidRPr="00C3037C">
        <w:rPr>
          <w:sz w:val="20"/>
          <w:highlight w:val="lightGray"/>
          <w:lang w:eastAsia="en-US"/>
        </w:rPr>
        <w:t xml:space="preserve">ubicación seleccionada como </w:t>
      </w:r>
      <w:r w:rsidR="004949B0">
        <w:rPr>
          <w:sz w:val="20"/>
          <w:highlight w:val="lightGray"/>
          <w:lang w:eastAsia="en-US"/>
        </w:rPr>
        <w:t>destino</w:t>
      </w:r>
      <w:r w:rsidRPr="00C3037C">
        <w:rPr>
          <w:sz w:val="20"/>
          <w:highlight w:val="lightGray"/>
          <w:lang w:eastAsia="en-US"/>
        </w:rPr>
        <w:t xml:space="preserve"> del </w:t>
      </w:r>
      <w:r w:rsidRPr="00C3037C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C3037C">
        <w:rPr>
          <w:sz w:val="20"/>
          <w:highlight w:val="lightGray"/>
          <w:lang w:eastAsia="en-US"/>
        </w:rPr>
        <w:t xml:space="preserve"> de inventario</w:t>
      </w:r>
      <w:r w:rsidRPr="00C3037C">
        <w:rPr>
          <w:sz w:val="20"/>
          <w:highlight w:val="lightGray"/>
          <w:lang w:val="es-MX"/>
        </w:rPr>
        <w:t xml:space="preserve"> corresponde al “</w:t>
      </w:r>
      <w:r w:rsidR="004949B0">
        <w:rPr>
          <w:sz w:val="20"/>
          <w:highlight w:val="lightGray"/>
          <w:lang w:val="es-MX"/>
        </w:rPr>
        <w:t xml:space="preserve">No </w:t>
      </w:r>
      <w:r w:rsidRPr="00C3037C">
        <w:rPr>
          <w:sz w:val="20"/>
          <w:highlight w:val="lightGray"/>
          <w:lang w:val="es-MX"/>
        </w:rPr>
        <w:t>Disponible” (</w:t>
      </w:r>
      <w:r w:rsidR="004949B0">
        <w:rPr>
          <w:rFonts w:cs="Arial"/>
          <w:sz w:val="20"/>
          <w:szCs w:val="20"/>
          <w:lang w:eastAsia="en-US"/>
        </w:rPr>
        <w:t>Destino = 2</w:t>
      </w:r>
      <w:r w:rsidR="004949B0" w:rsidRPr="00B70C70">
        <w:rPr>
          <w:sz w:val="20"/>
          <w:lang w:val="es-MX"/>
        </w:rPr>
        <w:t>)</w:t>
      </w:r>
      <w:r w:rsidR="004949B0">
        <w:rPr>
          <w:sz w:val="20"/>
          <w:lang w:val="es-MX"/>
        </w:rPr>
        <w:t xml:space="preserve"> </w:t>
      </w:r>
      <w:r w:rsidR="004949B0">
        <w:rPr>
          <w:rFonts w:cs="Arial"/>
          <w:sz w:val="20"/>
          <w:szCs w:val="20"/>
          <w:lang w:eastAsia="en-US"/>
        </w:rPr>
        <w:t>objeto Movimientos</w:t>
      </w:r>
      <w:r w:rsidRPr="00C3037C">
        <w:rPr>
          <w:sz w:val="20"/>
          <w:highlight w:val="lightGray"/>
          <w:lang w:val="es-MX"/>
        </w:rPr>
        <w:t>&gt;</w:t>
      </w:r>
    </w:p>
    <w:p w:rsidR="002C6315" w:rsidRPr="00C3037C" w:rsidRDefault="002C6315" w:rsidP="004949B0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1" w:history="1">
        <w:r w:rsidRPr="00C3037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C3037C">
        <w:rPr>
          <w:sz w:val="20"/>
          <w:szCs w:val="20"/>
          <w:highlight w:val="lightGray"/>
        </w:rPr>
        <w:t xml:space="preserve"> </w:t>
      </w:r>
    </w:p>
    <w:p w:rsidR="002C6315" w:rsidRPr="00C3037C" w:rsidRDefault="002C6315" w:rsidP="004949B0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C3037C">
        <w:rPr>
          <w:sz w:val="20"/>
          <w:szCs w:val="20"/>
          <w:highlight w:val="lightGray"/>
        </w:rPr>
        <w:t xml:space="preserve">El sistema </w:t>
      </w:r>
      <w:r w:rsidRPr="00C3037C">
        <w:rPr>
          <w:sz w:val="20"/>
          <w:szCs w:val="20"/>
          <w:highlight w:val="lightGray"/>
          <w:lang w:val="es-MX"/>
        </w:rPr>
        <w:t>envía</w:t>
      </w:r>
      <w:r w:rsidRPr="00C3037C">
        <w:rPr>
          <w:sz w:val="20"/>
          <w:highlight w:val="lightGray"/>
          <w:lang w:val="es-MX"/>
        </w:rPr>
        <w:t xml:space="preserve"> como parámetro la siguiente información:</w:t>
      </w:r>
    </w:p>
    <w:p w:rsidR="002C6315" w:rsidRPr="00C3037C" w:rsidRDefault="002C6315" w:rsidP="004949B0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lightGray"/>
          <w:lang w:val="es-MX"/>
        </w:rPr>
      </w:pPr>
      <w:r w:rsidRPr="00C3037C">
        <w:rPr>
          <w:sz w:val="20"/>
          <w:szCs w:val="20"/>
          <w:highlight w:val="lightGray"/>
          <w:lang w:val="es-MX"/>
        </w:rPr>
        <w:t>ActualizarInventario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>ProductoClave = ProductoClave (objeto Movimientos)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>TipoUnidad = TipoUnidad (objeto Movimientos)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 xml:space="preserve">Cantidad = </w:t>
      </w:r>
      <w:r w:rsidR="00334249" w:rsidRPr="00334249">
        <w:rPr>
          <w:rFonts w:cs="Arial"/>
          <w:sz w:val="20"/>
          <w:szCs w:val="20"/>
          <w:highlight w:val="lightGray"/>
        </w:rPr>
        <w:t>&lt;InventarioTraspaso.Cantidad&gt;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>TipoTransProd = ‘ ‘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>TipoMovimiento = 1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>AlmacenID = AlmacenID registrado en sesión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>GrupoMotivo = ‘No Venta’</w:t>
      </w:r>
    </w:p>
    <w:p w:rsidR="002C6315" w:rsidRPr="00C3037C" w:rsidRDefault="004949B0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Cancelacion = 1</w:t>
      </w:r>
    </w:p>
    <w:p w:rsidR="002C6315" w:rsidRPr="00C3037C" w:rsidRDefault="002C6315" w:rsidP="004949B0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>El sistema recibe la siguiente información:</w:t>
      </w:r>
    </w:p>
    <w:p w:rsidR="002C6315" w:rsidRPr="00C3037C" w:rsidRDefault="002C6315" w:rsidP="004949B0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C3037C">
        <w:rPr>
          <w:sz w:val="20"/>
          <w:szCs w:val="20"/>
          <w:highlight w:val="lightGray"/>
          <w:lang w:val="es-MX"/>
        </w:rPr>
        <w:t>OP_Verdadero</w:t>
      </w:r>
    </w:p>
    <w:p w:rsidR="002C6315" w:rsidRPr="00E85886" w:rsidRDefault="002C6315" w:rsidP="004949B0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</w:t>
      </w:r>
      <w:r w:rsidR="004949B0">
        <w:rPr>
          <w:sz w:val="20"/>
          <w:highlight w:val="lightGray"/>
          <w:lang w:eastAsia="en-US"/>
        </w:rPr>
        <w:t>destino</w:t>
      </w:r>
      <w:r w:rsidRPr="00E85886">
        <w:rPr>
          <w:sz w:val="20"/>
          <w:highlight w:val="lightGray"/>
          <w:lang w:eastAsia="en-US"/>
        </w:rPr>
        <w:t xml:space="preserve">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“Disponible</w:t>
      </w:r>
      <w:r w:rsidRPr="002175AC">
        <w:rPr>
          <w:sz w:val="20"/>
          <w:highlight w:val="lightGray"/>
          <w:lang w:val="es-MX"/>
        </w:rPr>
        <w:t>” (</w:t>
      </w:r>
      <w:r w:rsidR="000C10DA">
        <w:rPr>
          <w:rFonts w:cs="Arial"/>
          <w:sz w:val="20"/>
          <w:szCs w:val="20"/>
          <w:highlight w:val="lightGray"/>
          <w:lang w:eastAsia="en-US"/>
        </w:rPr>
        <w:t>Destino = 1</w:t>
      </w:r>
      <w:r w:rsidRPr="002175AC">
        <w:rPr>
          <w:sz w:val="20"/>
          <w:highlight w:val="lightGray"/>
          <w:lang w:val="es-MX"/>
        </w:rPr>
        <w:t>)</w:t>
      </w:r>
      <w:r w:rsidR="000C10DA">
        <w:rPr>
          <w:sz w:val="20"/>
          <w:highlight w:val="lightGray"/>
          <w:lang w:val="es-MX"/>
        </w:rPr>
        <w:t xml:space="preserve"> objeto Movimientos</w:t>
      </w:r>
      <w:r w:rsidRPr="002175AC">
        <w:rPr>
          <w:sz w:val="20"/>
          <w:highlight w:val="lightGray"/>
          <w:lang w:val="es-MX"/>
        </w:rPr>
        <w:t>&gt;</w:t>
      </w:r>
    </w:p>
    <w:p w:rsidR="002C6315" w:rsidRPr="002175AC" w:rsidRDefault="002C6315" w:rsidP="000C10D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2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C6315" w:rsidRPr="00E85886" w:rsidRDefault="002C6315" w:rsidP="000C10D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 xml:space="preserve">El sistema </w:t>
      </w:r>
      <w:r w:rsidRPr="00E85886">
        <w:rPr>
          <w:sz w:val="20"/>
          <w:szCs w:val="20"/>
          <w:highlight w:val="lightGray"/>
          <w:lang w:val="es-MX"/>
        </w:rPr>
        <w:t>envía</w:t>
      </w:r>
      <w:r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2C6315" w:rsidRPr="00E85886" w:rsidRDefault="002C6315" w:rsidP="000C10D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lightGray"/>
          <w:lang w:val="es-MX"/>
        </w:rPr>
      </w:pPr>
      <w:r w:rsidRPr="00E85886">
        <w:rPr>
          <w:sz w:val="20"/>
          <w:szCs w:val="20"/>
          <w:highlight w:val="lightGray"/>
          <w:lang w:val="es-MX"/>
        </w:rPr>
        <w:t>ActualizarInventario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ProductoClave = ProductoClave (objeto Movimientos)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TipoUnidad = TipoUnidad (objeto Movimientos)</w:t>
      </w:r>
    </w:p>
    <w:p w:rsidR="002C6315" w:rsidRPr="00E85886" w:rsidRDefault="00334249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 xml:space="preserve">Cantidad = </w:t>
      </w:r>
      <w:r w:rsidRPr="00334249">
        <w:rPr>
          <w:rFonts w:cs="Arial"/>
          <w:sz w:val="20"/>
          <w:szCs w:val="20"/>
          <w:highlight w:val="lightGray"/>
        </w:rPr>
        <w:t>&lt;InventarioTraspaso.Cantidad&gt;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TipoTransProd = ‘ ‘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TipoMovimiento = 2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AlmacenID = AlmacenID registrado en sesión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GrupoMotivo = ‘No Venta’</w:t>
      </w:r>
    </w:p>
    <w:p w:rsidR="002C6315" w:rsidRPr="00E85886" w:rsidRDefault="000C10DA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lastRenderedPageBreak/>
        <w:t>Cancelacion = 1</w:t>
      </w:r>
    </w:p>
    <w:p w:rsidR="002C6315" w:rsidRPr="00E85886" w:rsidRDefault="002C6315" w:rsidP="000C10D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>El sistema recibe la siguiente información:</w:t>
      </w:r>
    </w:p>
    <w:p w:rsidR="002C6315" w:rsidRPr="000C10DA" w:rsidRDefault="002C6315" w:rsidP="000C10DA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E85886">
        <w:rPr>
          <w:sz w:val="20"/>
          <w:szCs w:val="20"/>
          <w:highlight w:val="lightGray"/>
          <w:lang w:val="es-MX"/>
        </w:rPr>
        <w:t>OP_Verdadero</w:t>
      </w:r>
    </w:p>
    <w:p w:rsidR="0095282D" w:rsidRPr="000C10DA" w:rsidRDefault="0095282D" w:rsidP="0095282D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3" w:history="1">
        <w:r w:rsidRPr="000C10DA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5282D" w:rsidRPr="000C10DA" w:rsidRDefault="0095282D" w:rsidP="0095282D">
      <w:pPr>
        <w:pStyle w:val="Prrafodelista"/>
        <w:numPr>
          <w:ilvl w:val="3"/>
          <w:numId w:val="13"/>
        </w:numPr>
        <w:ind w:left="2552" w:hanging="851"/>
        <w:rPr>
          <w:strike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D56F4A" w:rsidRPr="000C10DA" w:rsidRDefault="0095282D" w:rsidP="00D56F4A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highlight w:val="lightGray"/>
          <w:lang w:val="es-MX"/>
        </w:rPr>
      </w:pPr>
      <w:r w:rsidRPr="000C10DA">
        <w:rPr>
          <w:strike/>
          <w:sz w:val="20"/>
          <w:szCs w:val="20"/>
          <w:highlight w:val="lightGray"/>
          <w:lang w:val="es-MX"/>
        </w:rPr>
        <w:t>ActualizarInventario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ProductoClave = ProductoClave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TipoUnidad = TipoUnidad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 xml:space="preserve">Cantidad = </w:t>
      </w:r>
      <w:r w:rsidRPr="000C10DA">
        <w:rPr>
          <w:rFonts w:cs="Arial"/>
          <w:strike/>
          <w:sz w:val="20"/>
          <w:szCs w:val="20"/>
          <w:highlight w:val="lightGray"/>
        </w:rPr>
        <w:t>&lt;InventarioTraspaso.Cantidad&gt;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TipoTransProd = ‘ ‘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TipoMovimiento = 1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AlmacenID = AlmacenID registrado en sesión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destino del movimiento de traspaso de inventario corresponde al “No Disponible” (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Pr="000C10DA">
        <w:rPr>
          <w:strike/>
          <w:sz w:val="20"/>
          <w:szCs w:val="20"/>
          <w:highlight w:val="lightGray"/>
        </w:rPr>
        <w:t>= 2)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GrupoMotivo = ‘No 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destino del movimiento de traspaso de inventario corresponde al “Disponible” (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Pr="000C10DA">
        <w:rPr>
          <w:strike/>
          <w:sz w:val="20"/>
          <w:szCs w:val="20"/>
          <w:highlight w:val="lightGray"/>
        </w:rPr>
        <w:t>= 1)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GrupoMotivo = ‘Venta’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Cancelacion = 1</w:t>
      </w:r>
    </w:p>
    <w:p w:rsidR="0095282D" w:rsidRPr="000C10DA" w:rsidRDefault="0095282D" w:rsidP="0095282D">
      <w:pPr>
        <w:pStyle w:val="Prrafodelista"/>
        <w:numPr>
          <w:ilvl w:val="3"/>
          <w:numId w:val="13"/>
        </w:numPr>
        <w:ind w:left="2552" w:hanging="851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recibe la siguiente información:</w:t>
      </w:r>
    </w:p>
    <w:p w:rsidR="0095282D" w:rsidRPr="000C10DA" w:rsidRDefault="0095282D" w:rsidP="0095282D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szCs w:val="20"/>
          <w:highlight w:val="lightGray"/>
          <w:lang w:val="es-MX"/>
        </w:rPr>
      </w:pPr>
      <w:r w:rsidRPr="000C10DA">
        <w:rPr>
          <w:strike/>
          <w:sz w:val="20"/>
          <w:szCs w:val="20"/>
          <w:highlight w:val="lightGray"/>
          <w:lang w:val="es-MX"/>
        </w:rPr>
        <w:t>OP_Verdadero</w:t>
      </w:r>
    </w:p>
    <w:p w:rsidR="00D56F4A" w:rsidRPr="000C10DA" w:rsidRDefault="00D56F4A" w:rsidP="00D56F4A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4" w:history="1">
        <w:r w:rsidRPr="000C10DA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D56F4A" w:rsidRPr="000C10DA" w:rsidRDefault="00D56F4A" w:rsidP="00D56F4A">
      <w:pPr>
        <w:pStyle w:val="Prrafodelista"/>
        <w:numPr>
          <w:ilvl w:val="3"/>
          <w:numId w:val="13"/>
        </w:numPr>
        <w:ind w:left="2552" w:hanging="851"/>
        <w:rPr>
          <w:strike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D56F4A" w:rsidRPr="000C10DA" w:rsidRDefault="00D56F4A" w:rsidP="00D56F4A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highlight w:val="lightGray"/>
          <w:lang w:val="es-MX"/>
        </w:rPr>
      </w:pPr>
      <w:r w:rsidRPr="000C10DA">
        <w:rPr>
          <w:strike/>
          <w:sz w:val="20"/>
          <w:szCs w:val="20"/>
          <w:highlight w:val="lightGray"/>
          <w:lang w:val="es-MX"/>
        </w:rPr>
        <w:t>ActualizarInventario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ProductoClave = ProductoClave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TipoUnidad = TipoUnidad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 xml:space="preserve">Cantidad = </w:t>
      </w:r>
      <w:r w:rsidRPr="000C10DA">
        <w:rPr>
          <w:rFonts w:cs="Arial"/>
          <w:strike/>
          <w:sz w:val="20"/>
          <w:szCs w:val="20"/>
          <w:highlight w:val="lightGray"/>
        </w:rPr>
        <w:t>&lt;InventarioTraspaso.Cantidad&gt;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TipoTransProd = ‘ ‘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TipoMovimiento = 2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AlmacenID = AlmacenID registrado en sesión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origen del movimiento de traspaso de inventario corresponde al “Disponible” (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634183" w:rsidRPr="000C10DA">
        <w:rPr>
          <w:strike/>
          <w:sz w:val="20"/>
          <w:szCs w:val="20"/>
          <w:highlight w:val="lightGray"/>
        </w:rPr>
        <w:t>= 1</w:t>
      </w:r>
      <w:r w:rsidRPr="000C10DA">
        <w:rPr>
          <w:strike/>
          <w:sz w:val="20"/>
          <w:szCs w:val="20"/>
          <w:highlight w:val="lightGray"/>
        </w:rPr>
        <w:t>)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GrupoMotivo = ‘Venta’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origen del movimiento de traspaso de inventario corresponde al “No Disponible” (</w:t>
      </w:r>
      <w:r w:rsidR="00721121" w:rsidRPr="000C10DA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0C10DA">
        <w:rPr>
          <w:strike/>
          <w:sz w:val="20"/>
          <w:szCs w:val="20"/>
          <w:highlight w:val="lightGray"/>
        </w:rPr>
        <w:t xml:space="preserve"> </w:t>
      </w:r>
      <w:r w:rsidR="00634183" w:rsidRPr="000C10DA">
        <w:rPr>
          <w:strike/>
          <w:sz w:val="20"/>
          <w:szCs w:val="20"/>
          <w:highlight w:val="lightGray"/>
        </w:rPr>
        <w:t>= 2</w:t>
      </w:r>
      <w:r w:rsidRPr="000C10DA">
        <w:rPr>
          <w:strike/>
          <w:sz w:val="20"/>
          <w:szCs w:val="20"/>
          <w:highlight w:val="lightGray"/>
        </w:rPr>
        <w:t>)</w:t>
      </w:r>
      <w:r w:rsidR="00721121" w:rsidRPr="000C10DA">
        <w:rPr>
          <w:strike/>
          <w:sz w:val="20"/>
          <w:szCs w:val="20"/>
          <w:highlight w:val="lightGray"/>
        </w:rPr>
        <w:t xml:space="preserve"> </w:t>
      </w:r>
      <w:r w:rsidR="00721121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GrupoMotivo = ‘</w:t>
      </w:r>
      <w:r w:rsidR="00634183" w:rsidRPr="000C10DA">
        <w:rPr>
          <w:strike/>
          <w:sz w:val="20"/>
          <w:szCs w:val="20"/>
          <w:highlight w:val="lightGray"/>
        </w:rPr>
        <w:t xml:space="preserve">No </w:t>
      </w:r>
      <w:r w:rsidRPr="000C10DA">
        <w:rPr>
          <w:strike/>
          <w:sz w:val="20"/>
          <w:szCs w:val="20"/>
          <w:highlight w:val="lightGray"/>
        </w:rPr>
        <w:t>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Cancelacion = 1</w:t>
      </w:r>
    </w:p>
    <w:p w:rsidR="00D56F4A" w:rsidRPr="000C10DA" w:rsidRDefault="00D56F4A" w:rsidP="00D56F4A">
      <w:pPr>
        <w:pStyle w:val="Prrafodelista"/>
        <w:numPr>
          <w:ilvl w:val="3"/>
          <w:numId w:val="13"/>
        </w:numPr>
        <w:ind w:left="2552" w:hanging="851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recibe la siguiente información:</w:t>
      </w:r>
    </w:p>
    <w:p w:rsidR="00D56F4A" w:rsidRPr="000C10DA" w:rsidRDefault="00D56F4A" w:rsidP="00D56F4A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szCs w:val="20"/>
          <w:highlight w:val="lightGray"/>
          <w:lang w:val="es-MX"/>
        </w:rPr>
      </w:pPr>
      <w:r w:rsidRPr="000C10DA">
        <w:rPr>
          <w:strike/>
          <w:sz w:val="20"/>
          <w:szCs w:val="20"/>
          <w:highlight w:val="lightGray"/>
          <w:lang w:val="es-MX"/>
        </w:rPr>
        <w:t>OP_Verdadero</w:t>
      </w:r>
    </w:p>
    <w:p w:rsidR="000C10DA" w:rsidRDefault="000C10DA" w:rsidP="000C10DA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Si &lt;la </w:t>
      </w:r>
      <w:r>
        <w:rPr>
          <w:sz w:val="20"/>
          <w:highlight w:val="lightGray"/>
          <w:lang w:eastAsia="en-US"/>
        </w:rPr>
        <w:t xml:space="preserve">ubicación seleccionada como origen del </w:t>
      </w:r>
      <w:r w:rsidRPr="000C10DA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0C10DA">
        <w:rPr>
          <w:sz w:val="20"/>
          <w:highlight w:val="lightGray"/>
          <w:lang w:eastAsia="en-US"/>
        </w:rPr>
        <w:t xml:space="preserve"> </w:t>
      </w:r>
      <w:r>
        <w:rPr>
          <w:sz w:val="20"/>
          <w:highlight w:val="lightGray"/>
          <w:lang w:eastAsia="en-US"/>
        </w:rPr>
        <w:t>de inventario</w:t>
      </w:r>
      <w:r>
        <w:rPr>
          <w:sz w:val="20"/>
          <w:highlight w:val="lightGray"/>
          <w:lang w:val="es-MX"/>
        </w:rPr>
        <w:t xml:space="preserve"> corresponde al “Disponible” </w:t>
      </w:r>
      <w:r>
        <w:rPr>
          <w:sz w:val="20"/>
          <w:szCs w:val="20"/>
        </w:rPr>
        <w:t>(</w:t>
      </w:r>
      <w:r>
        <w:rPr>
          <w:rFonts w:cs="Arial"/>
          <w:sz w:val="20"/>
          <w:szCs w:val="20"/>
          <w:lang w:eastAsia="en-US"/>
        </w:rPr>
        <w:t>Origen</w:t>
      </w:r>
      <w:r>
        <w:rPr>
          <w:sz w:val="20"/>
          <w:szCs w:val="20"/>
        </w:rPr>
        <w:t xml:space="preserve"> = 1</w:t>
      </w:r>
      <w:r w:rsidRPr="00D56F4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highlight w:val="lightGray"/>
          <w:lang w:val="es-MX"/>
        </w:rPr>
        <w:t>&gt;</w:t>
      </w:r>
    </w:p>
    <w:p w:rsidR="000C10DA" w:rsidRDefault="000C10DA" w:rsidP="000C10DA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5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>
        <w:rPr>
          <w:sz w:val="20"/>
          <w:szCs w:val="20"/>
          <w:highlight w:val="lightGray"/>
        </w:rPr>
        <w:t xml:space="preserve"> </w:t>
      </w:r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</w:rPr>
        <w:t xml:space="preserve">El sistema </w:t>
      </w:r>
      <w:r>
        <w:rPr>
          <w:sz w:val="20"/>
          <w:szCs w:val="20"/>
          <w:highlight w:val="lightGray"/>
          <w:lang w:val="es-MX"/>
        </w:rPr>
        <w:t>envía</w:t>
      </w:r>
      <w:r>
        <w:rPr>
          <w:sz w:val="20"/>
          <w:highlight w:val="lightGray"/>
          <w:lang w:val="es-MX"/>
        </w:rPr>
        <w:t xml:space="preserve"> como parámetro la siguiente información:</w:t>
      </w:r>
    </w:p>
    <w:p w:rsid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>ActualizarInventario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ProductoClave = ProductoClave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TipoUnidad = TipoUnidad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lastRenderedPageBreak/>
        <w:t>Cantidad = Cantidad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TipoTransProd = ‘ ‘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TipoMovimiento = 1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AlmacenID = AlmacenID registrado en sesión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GrupoMotivo = ‘No Venta’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Cancelacion = 0</w:t>
      </w:r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recibe la siguiente información:</w:t>
      </w:r>
    </w:p>
    <w:p w:rsid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>OP_Verdadero</w:t>
      </w:r>
    </w:p>
    <w:p w:rsidR="000C10DA" w:rsidRDefault="000C10DA" w:rsidP="000C10DA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Si &lt;la </w:t>
      </w:r>
      <w:r>
        <w:rPr>
          <w:sz w:val="20"/>
          <w:highlight w:val="lightGray"/>
          <w:lang w:eastAsia="en-US"/>
        </w:rPr>
        <w:t xml:space="preserve">ubicación seleccionada como origen del </w:t>
      </w:r>
      <w:r w:rsidRPr="000C10DA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0C10DA">
        <w:rPr>
          <w:sz w:val="20"/>
          <w:highlight w:val="lightGray"/>
          <w:lang w:eastAsia="en-US"/>
        </w:rPr>
        <w:t xml:space="preserve"> </w:t>
      </w:r>
      <w:r>
        <w:rPr>
          <w:sz w:val="20"/>
          <w:highlight w:val="lightGray"/>
          <w:lang w:eastAsia="en-US"/>
        </w:rPr>
        <w:t>de inventario</w:t>
      </w:r>
      <w:r>
        <w:rPr>
          <w:sz w:val="20"/>
          <w:highlight w:val="lightGray"/>
          <w:lang w:val="es-MX"/>
        </w:rPr>
        <w:t xml:space="preserve"> corresponde al “No Disponible” </w:t>
      </w:r>
      <w:r>
        <w:rPr>
          <w:sz w:val="20"/>
          <w:szCs w:val="20"/>
        </w:rPr>
        <w:t>(</w:t>
      </w:r>
      <w:r>
        <w:rPr>
          <w:rFonts w:cs="Arial"/>
          <w:sz w:val="20"/>
          <w:szCs w:val="20"/>
          <w:lang w:eastAsia="en-US"/>
        </w:rPr>
        <w:t>Origen</w:t>
      </w:r>
      <w:r>
        <w:rPr>
          <w:sz w:val="20"/>
          <w:szCs w:val="20"/>
        </w:rPr>
        <w:t xml:space="preserve"> = 2) </w:t>
      </w:r>
      <w:r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highlight w:val="lightGray"/>
          <w:lang w:val="es-MX"/>
        </w:rPr>
        <w:t>&gt;</w:t>
      </w:r>
    </w:p>
    <w:p w:rsidR="000C10DA" w:rsidRDefault="000C10DA" w:rsidP="000C10DA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6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>El sistema envía</w:t>
      </w:r>
      <w:r>
        <w:rPr>
          <w:sz w:val="20"/>
          <w:highlight w:val="lightGray"/>
          <w:lang w:val="es-MX"/>
        </w:rPr>
        <w:t xml:space="preserve"> como parámetro la siguiente información:</w:t>
      </w:r>
    </w:p>
    <w:p w:rsid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>ActualizarInventario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ProductoClave = ProductoClave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TipoUnidad = TipoUnidad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Cantidad = Cantidad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TipoTransProd = ‘ ‘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TipoMovimiento = 2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AlmacenID = AlmacenID registrado en sesión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GrupoMotivo = ‘No Venta’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Cancelacion = 0</w:t>
      </w:r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recibe la siguiente información:</w:t>
      </w:r>
    </w:p>
    <w:p w:rsidR="000C10DA" w:rsidRP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>OP_Verdadero</w:t>
      </w:r>
    </w:p>
    <w:p w:rsidR="00634183" w:rsidRPr="00334249" w:rsidRDefault="00634183" w:rsidP="00634183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7" w:history="1">
        <w:r w:rsidRPr="00334249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634183" w:rsidRPr="00334249" w:rsidRDefault="00634183" w:rsidP="00634183">
      <w:pPr>
        <w:pStyle w:val="Prrafodelista"/>
        <w:numPr>
          <w:ilvl w:val="3"/>
          <w:numId w:val="13"/>
        </w:numPr>
        <w:ind w:left="2552" w:hanging="851"/>
        <w:rPr>
          <w:strike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634183" w:rsidRPr="00334249" w:rsidRDefault="00634183" w:rsidP="00634183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highlight w:val="lightGray"/>
          <w:lang w:val="es-MX"/>
        </w:rPr>
      </w:pPr>
      <w:r w:rsidRPr="00334249">
        <w:rPr>
          <w:strike/>
          <w:sz w:val="20"/>
          <w:szCs w:val="20"/>
          <w:highlight w:val="lightGray"/>
          <w:lang w:val="es-MX"/>
        </w:rPr>
        <w:t>ActualizarInventario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>ProductoClave = ProductoClave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>TipoUnidad = TipoUnidad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>Cantidad = Cantidad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>TipoTransProd = ‘ ‘</w:t>
      </w:r>
    </w:p>
    <w:p w:rsidR="00634183" w:rsidRPr="00334249" w:rsidRDefault="00F4478E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>TipoMovimiento = 2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>AlmacenID = AlmacenID registrado en sesión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origen</w:t>
      </w:r>
      <w:r w:rsidRPr="00334249">
        <w:rPr>
          <w:strike/>
          <w:sz w:val="20"/>
          <w:szCs w:val="20"/>
          <w:highlight w:val="lightGray"/>
        </w:rPr>
        <w:t xml:space="preserve"> del movimiento de traspaso d</w:t>
      </w:r>
      <w:r w:rsidR="00F4478E" w:rsidRPr="00334249">
        <w:rPr>
          <w:strike/>
          <w:sz w:val="20"/>
          <w:szCs w:val="20"/>
          <w:highlight w:val="lightGray"/>
        </w:rPr>
        <w:t>e inventario corresponde al “</w:t>
      </w:r>
      <w:r w:rsidRPr="00334249">
        <w:rPr>
          <w:strike/>
          <w:sz w:val="20"/>
          <w:szCs w:val="20"/>
          <w:highlight w:val="lightGray"/>
        </w:rPr>
        <w:t>Dispo</w:t>
      </w:r>
      <w:r w:rsidR="00F4478E" w:rsidRPr="00334249">
        <w:rPr>
          <w:strike/>
          <w:sz w:val="20"/>
          <w:szCs w:val="20"/>
          <w:highlight w:val="lightGray"/>
        </w:rPr>
        <w:t>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1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F4478E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>GrupoMotivo = ‘</w:t>
      </w:r>
      <w:r w:rsidR="00634183"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origen</w:t>
      </w:r>
      <w:r w:rsidRPr="00334249">
        <w:rPr>
          <w:strike/>
          <w:sz w:val="20"/>
          <w:szCs w:val="20"/>
          <w:highlight w:val="lightGray"/>
        </w:rPr>
        <w:t xml:space="preserve"> del movimiento de traspaso de inventario correspon</w:t>
      </w:r>
      <w:r w:rsidR="00F4478E" w:rsidRPr="00334249">
        <w:rPr>
          <w:strike/>
          <w:sz w:val="20"/>
          <w:szCs w:val="20"/>
          <w:highlight w:val="lightGray"/>
        </w:rPr>
        <w:t>de al “No Disponible”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2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634183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>GrupoMotivo = ‘</w:t>
      </w:r>
      <w:r w:rsidR="00F4478E" w:rsidRPr="00334249">
        <w:rPr>
          <w:strike/>
          <w:sz w:val="20"/>
          <w:szCs w:val="20"/>
          <w:highlight w:val="lightGray"/>
        </w:rPr>
        <w:t xml:space="preserve">No </w:t>
      </w:r>
      <w:r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Cancelacion = </w:t>
      </w:r>
      <w:r w:rsidR="00F4478E" w:rsidRPr="00334249">
        <w:rPr>
          <w:strike/>
          <w:sz w:val="20"/>
          <w:szCs w:val="20"/>
          <w:highlight w:val="lightGray"/>
        </w:rPr>
        <w:t>0</w:t>
      </w:r>
    </w:p>
    <w:p w:rsidR="00634183" w:rsidRPr="00334249" w:rsidRDefault="00634183" w:rsidP="00634183">
      <w:pPr>
        <w:pStyle w:val="Prrafodelista"/>
        <w:numPr>
          <w:ilvl w:val="3"/>
          <w:numId w:val="13"/>
        </w:numPr>
        <w:ind w:left="2552" w:hanging="851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recibe la siguiente información:</w:t>
      </w:r>
    </w:p>
    <w:p w:rsidR="00634183" w:rsidRPr="00334249" w:rsidRDefault="00634183" w:rsidP="00634183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szCs w:val="20"/>
          <w:highlight w:val="lightGray"/>
          <w:lang w:val="es-MX"/>
        </w:rPr>
      </w:pPr>
      <w:r w:rsidRPr="00334249">
        <w:rPr>
          <w:strike/>
          <w:sz w:val="20"/>
          <w:szCs w:val="20"/>
          <w:highlight w:val="lightGray"/>
          <w:lang w:val="es-MX"/>
        </w:rPr>
        <w:t>OP_Verdadero</w:t>
      </w:r>
    </w:p>
    <w:p w:rsidR="00634183" w:rsidRPr="00334249" w:rsidRDefault="00634183" w:rsidP="00634183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8" w:history="1">
        <w:r w:rsidRPr="00334249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634183" w:rsidRPr="00334249" w:rsidRDefault="00634183" w:rsidP="00F4478E">
      <w:pPr>
        <w:pStyle w:val="Prrafodelista"/>
        <w:numPr>
          <w:ilvl w:val="3"/>
          <w:numId w:val="13"/>
        </w:numPr>
        <w:ind w:left="2608" w:hanging="907"/>
        <w:rPr>
          <w:strike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634183" w:rsidRPr="00334249" w:rsidRDefault="00634183" w:rsidP="00F4478E">
      <w:pPr>
        <w:pStyle w:val="Prrafodelista"/>
        <w:numPr>
          <w:ilvl w:val="4"/>
          <w:numId w:val="13"/>
        </w:numPr>
        <w:ind w:left="3629" w:hanging="1077"/>
        <w:rPr>
          <w:strike/>
          <w:sz w:val="20"/>
          <w:highlight w:val="lightGray"/>
          <w:lang w:val="es-MX"/>
        </w:rPr>
      </w:pPr>
      <w:r w:rsidRPr="00334249">
        <w:rPr>
          <w:strike/>
          <w:sz w:val="20"/>
          <w:szCs w:val="20"/>
          <w:highlight w:val="lightGray"/>
          <w:lang w:val="es-MX"/>
        </w:rPr>
        <w:t>ActualizarInventario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>ProductoClave = ProductoClave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lastRenderedPageBreak/>
        <w:t>TipoUnidad = TipoUnidad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Cantidad = </w:t>
      </w:r>
      <w:r w:rsidR="00F4478E" w:rsidRPr="00334249">
        <w:rPr>
          <w:strike/>
          <w:sz w:val="20"/>
          <w:szCs w:val="20"/>
          <w:highlight w:val="lightGray"/>
        </w:rPr>
        <w:t>Cantidad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>TipoTransProd = ‘ ‘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>TipoMovimien</w:t>
      </w:r>
      <w:r w:rsidR="00F4478E" w:rsidRPr="00334249">
        <w:rPr>
          <w:strike/>
          <w:sz w:val="20"/>
          <w:szCs w:val="20"/>
          <w:highlight w:val="lightGray"/>
        </w:rPr>
        <w:t>to = 1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>AlmacenID = AlmacenID registrado en sesión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destino</w:t>
      </w:r>
      <w:r w:rsidRPr="00334249">
        <w:rPr>
          <w:strike/>
          <w:sz w:val="20"/>
          <w:szCs w:val="20"/>
          <w:highlight w:val="lightGray"/>
        </w:rPr>
        <w:t xml:space="preserve"> del movimiento de traspaso de inventario corresponde al “</w:t>
      </w:r>
      <w:r w:rsidR="00F4478E" w:rsidRPr="00334249">
        <w:rPr>
          <w:strike/>
          <w:sz w:val="20"/>
          <w:szCs w:val="20"/>
          <w:highlight w:val="lightGray"/>
        </w:rPr>
        <w:t xml:space="preserve">No </w:t>
      </w:r>
      <w:r w:rsidRPr="00334249">
        <w:rPr>
          <w:strike/>
          <w:sz w:val="20"/>
          <w:szCs w:val="20"/>
          <w:highlight w:val="lightGray"/>
        </w:rPr>
        <w:t>Disponible”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2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634183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>GrupoMotivo = ‘</w:t>
      </w:r>
      <w:r w:rsidR="00F4478E" w:rsidRPr="00334249">
        <w:rPr>
          <w:strike/>
          <w:sz w:val="20"/>
          <w:szCs w:val="20"/>
          <w:highlight w:val="lightGray"/>
        </w:rPr>
        <w:t xml:space="preserve">No </w:t>
      </w:r>
      <w:r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destino</w:t>
      </w:r>
      <w:r w:rsidRPr="00334249">
        <w:rPr>
          <w:strike/>
          <w:sz w:val="20"/>
          <w:szCs w:val="20"/>
          <w:highlight w:val="lightGray"/>
        </w:rPr>
        <w:t xml:space="preserve"> del movimiento de traspaso de inventario corresponde al “Disponible”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1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F4478E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>GrupoMotivo = ‘</w:t>
      </w:r>
      <w:r w:rsidR="00634183"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F4478E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>Cancelacion = 0</w:t>
      </w:r>
    </w:p>
    <w:p w:rsidR="00634183" w:rsidRPr="00334249" w:rsidRDefault="00634183" w:rsidP="00F4478E">
      <w:pPr>
        <w:pStyle w:val="Prrafodelista"/>
        <w:numPr>
          <w:ilvl w:val="3"/>
          <w:numId w:val="13"/>
        </w:numPr>
        <w:ind w:left="2608" w:hanging="907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recibe la siguiente información:</w:t>
      </w:r>
    </w:p>
    <w:p w:rsidR="00634183" w:rsidRPr="00334249" w:rsidRDefault="00634183" w:rsidP="00F4478E">
      <w:pPr>
        <w:pStyle w:val="Prrafodelista"/>
        <w:numPr>
          <w:ilvl w:val="4"/>
          <w:numId w:val="13"/>
        </w:numPr>
        <w:ind w:left="3629" w:hanging="1077"/>
        <w:rPr>
          <w:strike/>
          <w:sz w:val="20"/>
          <w:szCs w:val="20"/>
          <w:highlight w:val="lightGray"/>
          <w:lang w:val="es-MX"/>
        </w:rPr>
      </w:pPr>
      <w:r w:rsidRPr="00334249">
        <w:rPr>
          <w:strike/>
          <w:sz w:val="20"/>
          <w:szCs w:val="20"/>
          <w:highlight w:val="lightGray"/>
          <w:lang w:val="es-MX"/>
        </w:rPr>
        <w:t>OP_Verdadero</w:t>
      </w:r>
    </w:p>
    <w:p w:rsidR="0095282D" w:rsidRPr="003E6772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3E6772">
        <w:rPr>
          <w:sz w:val="20"/>
          <w:szCs w:val="20"/>
          <w:lang w:val="es-MX"/>
        </w:rPr>
        <w:t xml:space="preserve">El sistema actualiza la siguiente información para el </w:t>
      </w:r>
      <w:r w:rsidR="008672D7" w:rsidRPr="00303B7F">
        <w:rPr>
          <w:sz w:val="20"/>
          <w:lang w:val="es-MX"/>
        </w:rPr>
        <w:t>Movimiento de Traspaso de Inventario</w:t>
      </w:r>
      <w:r w:rsidRPr="003E6772">
        <w:rPr>
          <w:sz w:val="20"/>
          <w:szCs w:val="20"/>
          <w:lang w:val="es-MX"/>
        </w:rPr>
        <w:t xml:space="preserve"> correspondiente, donde &lt;</w:t>
      </w:r>
      <w:r w:rsidR="008672D7">
        <w:rPr>
          <w:rFonts w:cs="Arial"/>
          <w:sz w:val="20"/>
          <w:szCs w:val="20"/>
        </w:rPr>
        <w:t>InventarioTraspaso.InventarioTraspasoId</w:t>
      </w:r>
      <w:r w:rsidRPr="003E6772">
        <w:rPr>
          <w:sz w:val="20"/>
          <w:szCs w:val="20"/>
        </w:rPr>
        <w:t xml:space="preserve"> = </w:t>
      </w:r>
      <w:r w:rsidR="008672D7">
        <w:rPr>
          <w:rFonts w:cs="Arial"/>
          <w:sz w:val="20"/>
          <w:szCs w:val="20"/>
        </w:rPr>
        <w:t>InventarioTraspasoId</w:t>
      </w:r>
      <w:r w:rsidR="008672D7">
        <w:rPr>
          <w:sz w:val="20"/>
          <w:szCs w:val="20"/>
        </w:rPr>
        <w:t xml:space="preserve"> (objeto Movimientos) </w:t>
      </w:r>
      <w:r w:rsidRPr="003E6772">
        <w:rPr>
          <w:sz w:val="20"/>
          <w:szCs w:val="20"/>
        </w:rPr>
        <w:t>actual</w:t>
      </w:r>
      <w:r w:rsidRPr="003E6772">
        <w:rPr>
          <w:sz w:val="20"/>
          <w:szCs w:val="20"/>
          <w:lang w:val="es-MX"/>
        </w:rPr>
        <w:t>&gt;:</w:t>
      </w:r>
    </w:p>
    <w:p w:rsidR="0095282D" w:rsidRPr="007F4E9B" w:rsidRDefault="008672D7" w:rsidP="007F4E9B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szCs w:val="20"/>
        </w:rPr>
      </w:pPr>
      <w:r>
        <w:rPr>
          <w:b/>
          <w:sz w:val="20"/>
          <w:szCs w:val="20"/>
        </w:rPr>
        <w:t>InventarioTraspaso</w:t>
      </w:r>
    </w:p>
    <w:p w:rsidR="007F4E9B" w:rsidRPr="007A26DD" w:rsidRDefault="007F4E9B" w:rsidP="007F4E9B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Cantidad = Cantidad (objeto Movimientos)</w:t>
      </w:r>
    </w:p>
    <w:p w:rsidR="0095282D" w:rsidRPr="008672D7" w:rsidRDefault="0095282D" w:rsidP="008672D7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r w:rsidRPr="008672D7">
        <w:rPr>
          <w:sz w:val="20"/>
          <w:szCs w:val="20"/>
        </w:rPr>
        <w:t>MFechaHora = Fecha y hora actual del sistema</w:t>
      </w:r>
    </w:p>
    <w:p w:rsidR="0095282D" w:rsidRDefault="0095282D" w:rsidP="008672D7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r w:rsidRPr="008672D7">
        <w:rPr>
          <w:sz w:val="20"/>
          <w:szCs w:val="20"/>
        </w:rPr>
        <w:t>MUsuarioID = UsuarioId registrado en sesión</w:t>
      </w:r>
    </w:p>
    <w:p w:rsidR="00721121" w:rsidRDefault="00721121" w:rsidP="0072112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(Commit) correspondiente en el sistema:</w:t>
      </w:r>
    </w:p>
    <w:p w:rsidR="00721121" w:rsidRPr="00721121" w:rsidRDefault="00721121" w:rsidP="00721121">
      <w:pPr>
        <w:pStyle w:val="Prrafodelista"/>
        <w:numPr>
          <w:ilvl w:val="3"/>
          <w:numId w:val="13"/>
        </w:numPr>
        <w:ind w:left="2608" w:hanging="907"/>
        <w:rPr>
          <w:sz w:val="20"/>
          <w:lang w:eastAsia="en-US"/>
        </w:rPr>
      </w:pPr>
      <w:r>
        <w:rPr>
          <w:sz w:val="20"/>
          <w:lang w:eastAsia="en-US"/>
        </w:rPr>
        <w:t>InventarioTraspaso</w:t>
      </w:r>
    </w:p>
    <w:p w:rsidR="0095282D" w:rsidRPr="00415900" w:rsidRDefault="005764B5" w:rsidP="0095282D">
      <w:pPr>
        <w:pStyle w:val="Prrafodelista"/>
        <w:numPr>
          <w:ilvl w:val="2"/>
          <w:numId w:val="13"/>
        </w:numPr>
        <w:ind w:left="1701" w:hanging="850"/>
      </w:pPr>
      <w:r w:rsidRPr="00287979">
        <w:rPr>
          <w:sz w:val="20"/>
          <w:lang w:eastAsia="en-US"/>
        </w:rPr>
        <w:t xml:space="preserve">El sistema continúa en el </w:t>
      </w:r>
      <w:hyperlink w:anchor="PasoParaCadaMovObjetoMovimientos" w:history="1">
        <w:r w:rsidR="000B4E7A" w:rsidRPr="00D9440D">
          <w:rPr>
            <w:rStyle w:val="Hipervnculo"/>
            <w:b/>
            <w:sz w:val="20"/>
            <w:lang w:eastAsia="en-US"/>
          </w:rPr>
          <w:t>paso 9</w:t>
        </w:r>
      </w:hyperlink>
      <w:hyperlink w:anchor="paso9" w:history="1"/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070FEB" w:rsidRPr="00E674B0" w:rsidRDefault="00070FEB" w:rsidP="00070FEB">
      <w:pPr>
        <w:numPr>
          <w:ilvl w:val="0"/>
          <w:numId w:val="13"/>
        </w:numPr>
        <w:rPr>
          <w:sz w:val="20"/>
          <w:lang w:val="es-MX"/>
        </w:rPr>
      </w:pPr>
      <w:r w:rsidRPr="004651F5">
        <w:rPr>
          <w:sz w:val="20"/>
          <w:lang w:val="es-MX"/>
        </w:rPr>
        <w:t xml:space="preserve">Si &lt;el actor </w:t>
      </w:r>
      <w:r w:rsidRPr="004651F5">
        <w:rPr>
          <w:b/>
          <w:sz w:val="20"/>
          <w:lang w:val="es-MX"/>
        </w:rPr>
        <w:t>selecciona</w:t>
      </w:r>
      <w:r w:rsidRPr="004651F5">
        <w:rPr>
          <w:sz w:val="20"/>
          <w:lang w:val="es-MX"/>
        </w:rPr>
        <w:t xml:space="preserve"> </w:t>
      </w:r>
      <w:r w:rsidRPr="00E674B0">
        <w:rPr>
          <w:b/>
          <w:sz w:val="20"/>
          <w:lang w:val="es-MX"/>
        </w:rPr>
        <w:t>sostenidamente</w:t>
      </w:r>
      <w:r>
        <w:rPr>
          <w:sz w:val="20"/>
          <w:lang w:val="es-MX"/>
        </w:rPr>
        <w:t xml:space="preserve"> </w:t>
      </w:r>
      <w:r w:rsidR="001F74FB">
        <w:rPr>
          <w:sz w:val="20"/>
          <w:lang w:val="es-MX"/>
        </w:rPr>
        <w:t>un Movimiento de Traspaso de Inventario de la lista</w:t>
      </w:r>
      <w:r w:rsidRPr="004651F5">
        <w:rPr>
          <w:sz w:val="20"/>
          <w:lang w:val="es-MX"/>
        </w:rPr>
        <w:t>&gt;</w:t>
      </w:r>
    </w:p>
    <w:p w:rsidR="001F74FB" w:rsidRDefault="001F74FB" w:rsidP="001F74FB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recupera del objeto Movimientos la siguiente información del movimiento seleccionado: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InventarioTraspasoId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ProductoClave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TipoUnidad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TipoMotivo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Origen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Destino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Descripcion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DecimalProducto</w:t>
      </w:r>
    </w:p>
    <w:p w:rsidR="001F74FB" w:rsidRDefault="001F74FB" w:rsidP="001F74FB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movimiento seleccionado: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>
        <w:rPr>
          <w:b/>
          <w:sz w:val="20"/>
          <w:lang w:val="es-MX"/>
        </w:rPr>
        <w:t>InventarioTraspaso</w:t>
      </w:r>
    </w:p>
    <w:p w:rsidR="001F74FB" w:rsidRDefault="001F74FB" w:rsidP="001F74F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 xml:space="preserve">InventarioTraspasoId = </w:t>
      </w:r>
      <w:r>
        <w:rPr>
          <w:rFonts w:cs="Arial"/>
          <w:sz w:val="20"/>
          <w:szCs w:val="20"/>
        </w:rPr>
        <w:t>InventarioTraspasoId</w:t>
      </w:r>
      <w:r>
        <w:rPr>
          <w:sz w:val="20"/>
          <w:szCs w:val="20"/>
        </w:rPr>
        <w:t xml:space="preserve"> (objeto Movimientos)</w:t>
      </w:r>
    </w:p>
    <w:p w:rsidR="001F74FB" w:rsidRDefault="001F74FB" w:rsidP="001F74F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1F74FB" w:rsidRDefault="001F74FB" w:rsidP="001F74F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Enviado</w:t>
      </w:r>
    </w:p>
    <w:p w:rsidR="00070FEB" w:rsidRPr="00481955" w:rsidRDefault="00070FEB" w:rsidP="00070FEB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El sistema presenta la siguiente opción</w:t>
      </w:r>
      <w:r w:rsidRPr="00481955">
        <w:rPr>
          <w:sz w:val="20"/>
          <w:lang w:val="es-MX"/>
        </w:rPr>
        <w:t>:</w:t>
      </w:r>
    </w:p>
    <w:p w:rsidR="00070FEB" w:rsidRPr="00E674B0" w:rsidRDefault="00070FEB" w:rsidP="00070FEB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945B94">
        <w:rPr>
          <w:sz w:val="20"/>
          <w:szCs w:val="20"/>
          <w:lang w:val="es-MX"/>
        </w:rPr>
        <w:t>Eliminar</w:t>
      </w:r>
    </w:p>
    <w:p w:rsidR="00070FEB" w:rsidRDefault="00070FEB" w:rsidP="00070FEB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 w:rsidRPr="00481955"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Eliminar</w:t>
      </w:r>
      <w:r w:rsidRPr="00481955">
        <w:rPr>
          <w:sz w:val="20"/>
          <w:lang w:val="es-MX"/>
        </w:rPr>
        <w:t>&gt;</w:t>
      </w:r>
    </w:p>
    <w:p w:rsidR="00070FEB" w:rsidRPr="007A06C1" w:rsidRDefault="00070FEB" w:rsidP="00070FEB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lang w:val="es-MX"/>
        </w:rPr>
        <w:t xml:space="preserve">El sistema presenta el mensaje </w:t>
      </w:r>
      <w:r w:rsidRPr="00D475B9">
        <w:rPr>
          <w:color w:val="FF0000"/>
          <w:sz w:val="20"/>
          <w:szCs w:val="20"/>
        </w:rPr>
        <w:t>“[P0233] El producto será eliminado de la lista. ¿Desea Continuar?”</w:t>
      </w:r>
    </w:p>
    <w:p w:rsidR="00070FEB" w:rsidRDefault="00070FEB" w:rsidP="00070FEB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070FEB" w:rsidRPr="00C20E5C" w:rsidRDefault="00070FEB" w:rsidP="00070FEB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>El sistema continúa en el paso donde fue invocado</w:t>
      </w:r>
    </w:p>
    <w:p w:rsidR="00070FEB" w:rsidRPr="002235EB" w:rsidRDefault="00070FEB" w:rsidP="00070FEB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r w:rsidRPr="002235EB">
        <w:rPr>
          <w:sz w:val="20"/>
          <w:lang w:val="es-MX"/>
        </w:rPr>
        <w:t>actor</w:t>
      </w:r>
      <w:r w:rsidRPr="002235EB">
        <w:rPr>
          <w:sz w:val="20"/>
          <w:szCs w:val="20"/>
          <w:lang w:val="es-MX"/>
        </w:rPr>
        <w:t xml:space="preserve"> </w:t>
      </w:r>
      <w:r w:rsidRPr="002235EB">
        <w:rPr>
          <w:sz w:val="20"/>
          <w:lang w:val="es-MX"/>
        </w:rPr>
        <w:t xml:space="preserve">selecciona la opción </w:t>
      </w:r>
      <w:r w:rsidRPr="002235EB">
        <w:rPr>
          <w:b/>
          <w:sz w:val="20"/>
          <w:lang w:val="es-MX"/>
        </w:rPr>
        <w:t>Si</w:t>
      </w:r>
      <w:r w:rsidRPr="002235EB">
        <w:rPr>
          <w:sz w:val="20"/>
          <w:lang w:val="es-MX"/>
        </w:rPr>
        <w:t>&gt;</w:t>
      </w:r>
    </w:p>
    <w:p w:rsidR="001F74FB" w:rsidRPr="001F74FB" w:rsidRDefault="001F74FB" w:rsidP="001F74FB">
      <w:pPr>
        <w:pStyle w:val="Prrafodelista"/>
        <w:numPr>
          <w:ilvl w:val="4"/>
          <w:numId w:val="13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</w:t>
      </w:r>
      <w:r w:rsidRPr="001F74FB">
        <w:rPr>
          <w:rFonts w:cs="Arial"/>
          <w:sz w:val="20"/>
          <w:szCs w:val="20"/>
        </w:rPr>
        <w:t xml:space="preserve">información del </w:t>
      </w:r>
      <w:r w:rsidRPr="001F74FB">
        <w:rPr>
          <w:sz w:val="20"/>
          <w:lang w:val="es-MX"/>
        </w:rPr>
        <w:t>Movimiento de Traspaso de Inventario seleccionado</w:t>
      </w:r>
      <w:r w:rsidRPr="001F74FB">
        <w:rPr>
          <w:rFonts w:cs="Arial"/>
          <w:sz w:val="20"/>
          <w:szCs w:val="20"/>
        </w:rPr>
        <w:t xml:space="preserve"> ya fue enviada al servidor &lt;InventarioTraspaso.Enviado = 1&gt;&gt;</w:t>
      </w:r>
    </w:p>
    <w:p w:rsidR="001F74FB" w:rsidRPr="001F74FB" w:rsidRDefault="001F74FB" w:rsidP="001F74FB">
      <w:pPr>
        <w:pStyle w:val="Prrafodelista"/>
        <w:numPr>
          <w:ilvl w:val="5"/>
          <w:numId w:val="13"/>
        </w:numPr>
        <w:ind w:left="4820" w:hanging="1276"/>
        <w:rPr>
          <w:rFonts w:cs="Arial"/>
          <w:sz w:val="20"/>
          <w:szCs w:val="20"/>
        </w:rPr>
      </w:pPr>
      <w:r w:rsidRPr="001F74FB">
        <w:rPr>
          <w:rFonts w:cs="Arial"/>
          <w:sz w:val="20"/>
          <w:szCs w:val="20"/>
        </w:rPr>
        <w:t xml:space="preserve">El sistema presenta el mensaje </w:t>
      </w:r>
      <w:r w:rsidRPr="001F74FB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1F74FB">
        <w:rPr>
          <w:rFonts w:cs="Arial"/>
          <w:sz w:val="20"/>
          <w:szCs w:val="20"/>
        </w:rPr>
        <w:t>, sustituyendo el valor de $0$ por “eliminar”.</w:t>
      </w:r>
    </w:p>
    <w:p w:rsidR="001F74FB" w:rsidRDefault="001F74FB" w:rsidP="001F74FB">
      <w:pPr>
        <w:pStyle w:val="Prrafodelista"/>
        <w:numPr>
          <w:ilvl w:val="5"/>
          <w:numId w:val="13"/>
        </w:numPr>
        <w:ind w:left="4820" w:hanging="1276"/>
        <w:rPr>
          <w:rFonts w:cs="Arial"/>
          <w:sz w:val="20"/>
          <w:szCs w:val="20"/>
        </w:rPr>
      </w:pPr>
      <w:r w:rsidRPr="001F74FB">
        <w:rPr>
          <w:rFonts w:cs="Arial"/>
          <w:sz w:val="20"/>
          <w:szCs w:val="20"/>
        </w:rPr>
        <w:lastRenderedPageBreak/>
        <w:t>El sistema continúa en el paso donde fue invocado</w:t>
      </w:r>
    </w:p>
    <w:p w:rsidR="00170FAA" w:rsidRPr="002235EB" w:rsidRDefault="00170FAA" w:rsidP="00170FA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2235EB">
        <w:rPr>
          <w:sz w:val="20"/>
          <w:lang w:val="es-MX"/>
        </w:rPr>
        <w:t xml:space="preserve">El caso de uso incluye la funcionalidad del caso de uso </w:t>
      </w:r>
      <w:hyperlink r:id="rId39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170FAA" w:rsidRPr="002235EB" w:rsidRDefault="00170FAA" w:rsidP="00170FAA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2235EB">
        <w:rPr>
          <w:sz w:val="20"/>
          <w:lang w:val="es-MX"/>
        </w:rPr>
        <w:t>El sistema envía como parámetro la siguiente información:</w:t>
      </w:r>
    </w:p>
    <w:p w:rsidR="00170FAA" w:rsidRPr="002235EB" w:rsidRDefault="00170FAA" w:rsidP="00170FAA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2235EB">
        <w:rPr>
          <w:sz w:val="20"/>
          <w:szCs w:val="20"/>
          <w:lang w:val="es-MX"/>
        </w:rPr>
        <w:t>ValidarExistencia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r w:rsidRPr="00B70C70">
        <w:rPr>
          <w:sz w:val="20"/>
          <w:szCs w:val="20"/>
          <w:lang w:val="es-MX"/>
        </w:rPr>
        <w:t xml:space="preserve">ProductoClave = ProductoClave (objeto </w:t>
      </w:r>
      <w:r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r w:rsidRPr="00B70C70">
        <w:rPr>
          <w:sz w:val="20"/>
          <w:szCs w:val="20"/>
          <w:lang w:val="es-MX"/>
        </w:rPr>
        <w:t xml:space="preserve">TipoUnidad = </w:t>
      </w:r>
      <w:r>
        <w:rPr>
          <w:sz w:val="20"/>
          <w:szCs w:val="20"/>
          <w:lang w:val="es-MX"/>
        </w:rPr>
        <w:t>Tipo</w:t>
      </w:r>
      <w:r w:rsidRPr="00B70C70">
        <w:rPr>
          <w:sz w:val="20"/>
          <w:szCs w:val="20"/>
          <w:lang w:val="es-MX"/>
        </w:rPr>
        <w:t xml:space="preserve">Unidad (objeto </w:t>
      </w:r>
      <w:r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r w:rsidRPr="00B70C70">
        <w:rPr>
          <w:sz w:val="20"/>
          <w:szCs w:val="20"/>
          <w:lang w:val="es-MX"/>
        </w:rPr>
        <w:t xml:space="preserve">Cantidad = </w:t>
      </w:r>
      <w:r w:rsidRPr="00170FAA">
        <w:rPr>
          <w:sz w:val="20"/>
          <w:szCs w:val="20"/>
          <w:lang w:val="es-MX"/>
        </w:rPr>
        <w:t>&lt;InventarioTraspaso.Cantidad&gt;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r w:rsidRPr="00B70C70">
        <w:rPr>
          <w:sz w:val="20"/>
          <w:szCs w:val="20"/>
          <w:lang w:val="es-MX"/>
        </w:rPr>
        <w:t xml:space="preserve">TipoTransProd = </w:t>
      </w:r>
      <w:r>
        <w:rPr>
          <w:sz w:val="20"/>
          <w:szCs w:val="20"/>
          <w:lang w:val="es-MX"/>
        </w:rPr>
        <w:t>‘ ‘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</w:rPr>
      </w:pPr>
      <w:r w:rsidRPr="00B70C70">
        <w:rPr>
          <w:sz w:val="20"/>
          <w:lang w:val="es-MX"/>
        </w:rPr>
        <w:t xml:space="preserve">Si &lt;la </w:t>
      </w:r>
      <w:r w:rsidRPr="00B70C70">
        <w:rPr>
          <w:sz w:val="20"/>
          <w:lang w:eastAsia="en-US"/>
        </w:rPr>
        <w:t xml:space="preserve">ubicación seleccionada como </w:t>
      </w:r>
      <w:r>
        <w:rPr>
          <w:sz w:val="20"/>
          <w:lang w:eastAsia="en-US"/>
        </w:rPr>
        <w:t>destino</w:t>
      </w:r>
      <w:r w:rsidRPr="00B70C70">
        <w:rPr>
          <w:sz w:val="20"/>
          <w:lang w:eastAsia="en-US"/>
        </w:rPr>
        <w:t xml:space="preserve"> del </w:t>
      </w:r>
      <w:r w:rsidRPr="00B70C70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B70C70">
        <w:rPr>
          <w:sz w:val="20"/>
          <w:lang w:eastAsia="en-US"/>
        </w:rPr>
        <w:t xml:space="preserve"> de inventario</w:t>
      </w:r>
      <w:r w:rsidRPr="00B70C70">
        <w:rPr>
          <w:sz w:val="20"/>
          <w:lang w:val="es-MX"/>
        </w:rPr>
        <w:t xml:space="preserve"> corresponde al “</w:t>
      </w:r>
      <w:r>
        <w:rPr>
          <w:sz w:val="20"/>
          <w:lang w:val="es-MX"/>
        </w:rPr>
        <w:t xml:space="preserve">No </w:t>
      </w:r>
      <w:r w:rsidRPr="00B70C70">
        <w:rPr>
          <w:sz w:val="20"/>
          <w:lang w:val="es-MX"/>
        </w:rPr>
        <w:t>Disponible” (</w:t>
      </w:r>
      <w:r w:rsidR="0089284B">
        <w:rPr>
          <w:rFonts w:cs="Arial"/>
          <w:sz w:val="20"/>
          <w:szCs w:val="20"/>
          <w:lang w:eastAsia="en-US"/>
        </w:rPr>
        <w:t>Destino</w:t>
      </w:r>
      <w:r>
        <w:rPr>
          <w:rFonts w:cs="Arial"/>
          <w:sz w:val="20"/>
          <w:szCs w:val="20"/>
          <w:lang w:eastAsia="en-US"/>
        </w:rPr>
        <w:t xml:space="preserve"> = 2</w:t>
      </w:r>
      <w:r w:rsidRPr="00B70C70">
        <w:rPr>
          <w:sz w:val="20"/>
          <w:lang w:val="es-MX"/>
        </w:rPr>
        <w:t>)</w:t>
      </w:r>
      <w:r w:rsidR="00721121">
        <w:rPr>
          <w:sz w:val="20"/>
          <w:lang w:val="es-MX"/>
        </w:rPr>
        <w:t xml:space="preserve"> </w:t>
      </w:r>
      <w:r w:rsidR="00721121">
        <w:rPr>
          <w:rFonts w:cs="Arial"/>
          <w:sz w:val="20"/>
          <w:szCs w:val="20"/>
          <w:lang w:eastAsia="en-US"/>
        </w:rPr>
        <w:t>objeto Movimientos</w:t>
      </w:r>
      <w:r w:rsidRPr="00B70C70">
        <w:rPr>
          <w:sz w:val="20"/>
          <w:lang w:val="es-MX"/>
        </w:rPr>
        <w:t>&gt;</w:t>
      </w:r>
    </w:p>
    <w:p w:rsidR="00170FAA" w:rsidRDefault="00170FAA" w:rsidP="00170FAA">
      <w:pPr>
        <w:pStyle w:val="Prrafodelista"/>
        <w:numPr>
          <w:ilvl w:val="8"/>
          <w:numId w:val="13"/>
        </w:numPr>
        <w:ind w:left="8647" w:hanging="1701"/>
        <w:rPr>
          <w:sz w:val="20"/>
          <w:szCs w:val="20"/>
        </w:rPr>
      </w:pPr>
      <w:r>
        <w:rPr>
          <w:sz w:val="20"/>
          <w:szCs w:val="20"/>
        </w:rPr>
        <w:t>GrupoMotivo = ‘No Venta’</w:t>
      </w:r>
    </w:p>
    <w:p w:rsidR="00170FAA" w:rsidRPr="00FA1FFF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destino del </w:t>
      </w:r>
      <w:r w:rsidRPr="00FA1FF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FA1FFF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“Disponible” (</w:t>
      </w:r>
      <w:r w:rsidR="0089284B">
        <w:rPr>
          <w:rFonts w:cs="Arial"/>
          <w:sz w:val="20"/>
          <w:szCs w:val="20"/>
          <w:lang w:eastAsia="en-US"/>
        </w:rPr>
        <w:t>Destino = 1</w:t>
      </w:r>
      <w:r>
        <w:rPr>
          <w:sz w:val="20"/>
          <w:lang w:val="es-MX"/>
        </w:rPr>
        <w:t>)</w:t>
      </w:r>
      <w:r w:rsidR="00721121">
        <w:rPr>
          <w:sz w:val="20"/>
          <w:lang w:val="es-MX"/>
        </w:rPr>
        <w:t xml:space="preserve"> </w:t>
      </w:r>
      <w:r w:rsidR="00721121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170FAA" w:rsidRPr="00B70C70" w:rsidRDefault="00170FAA" w:rsidP="00170FAA">
      <w:pPr>
        <w:pStyle w:val="Prrafodelista"/>
        <w:numPr>
          <w:ilvl w:val="8"/>
          <w:numId w:val="13"/>
        </w:numPr>
        <w:ind w:left="8647" w:hanging="1701"/>
        <w:rPr>
          <w:sz w:val="20"/>
          <w:szCs w:val="20"/>
        </w:rPr>
      </w:pPr>
      <w:r>
        <w:rPr>
          <w:sz w:val="20"/>
          <w:szCs w:val="20"/>
        </w:rPr>
        <w:t>GrupoMotivo = ‘Venta’</w:t>
      </w:r>
    </w:p>
    <w:p w:rsidR="00170FAA" w:rsidRPr="002235EB" w:rsidRDefault="00170FAA" w:rsidP="0089284B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2235EB">
        <w:rPr>
          <w:sz w:val="20"/>
          <w:lang w:val="es-MX"/>
        </w:rPr>
        <w:t>El sistema recibe la siguiente información:</w:t>
      </w:r>
    </w:p>
    <w:p w:rsidR="00170FAA" w:rsidRPr="00B70C70" w:rsidRDefault="00170FAA" w:rsidP="0089284B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 w:rsidRPr="002235EB">
        <w:rPr>
          <w:sz w:val="20"/>
          <w:szCs w:val="20"/>
          <w:lang w:val="es-MX"/>
        </w:rPr>
        <w:t>OP_Verdadero/Falso</w:t>
      </w:r>
    </w:p>
    <w:p w:rsidR="00170FAA" w:rsidRPr="00B70C70" w:rsidRDefault="00170FAA" w:rsidP="0089284B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 w:rsidRPr="002235EB">
        <w:rPr>
          <w:sz w:val="20"/>
          <w:szCs w:val="20"/>
          <w:lang w:val="es-MX"/>
        </w:rPr>
        <w:t>OP_Cantidad</w:t>
      </w:r>
    </w:p>
    <w:p w:rsidR="00170FAA" w:rsidRPr="002235EB" w:rsidRDefault="00170FAA" w:rsidP="0089284B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2235EB">
        <w:rPr>
          <w:sz w:val="20"/>
          <w:szCs w:val="20"/>
        </w:rPr>
        <w:t>Si &lt;no se tiene suficiente existencia disponible</w:t>
      </w:r>
      <w:r>
        <w:rPr>
          <w:sz w:val="20"/>
          <w:szCs w:val="20"/>
        </w:rPr>
        <w:t>/no disponible</w:t>
      </w:r>
      <w:r w:rsidRPr="002235EB">
        <w:rPr>
          <w:sz w:val="20"/>
          <w:szCs w:val="20"/>
        </w:rPr>
        <w:t xml:space="preserve"> </w:t>
      </w:r>
      <w:r w:rsidRPr="00B70C70">
        <w:rPr>
          <w:sz w:val="20"/>
          <w:szCs w:val="20"/>
        </w:rPr>
        <w:t xml:space="preserve">para </w:t>
      </w:r>
      <w:r>
        <w:rPr>
          <w:sz w:val="20"/>
          <w:szCs w:val="20"/>
        </w:rPr>
        <w:t>reversar</w:t>
      </w:r>
      <w:r w:rsidRPr="00B70C70">
        <w:rPr>
          <w:sz w:val="20"/>
          <w:szCs w:val="20"/>
        </w:rPr>
        <w:t xml:space="preserve"> la </w:t>
      </w:r>
      <w:r>
        <w:rPr>
          <w:sz w:val="20"/>
          <w:szCs w:val="20"/>
        </w:rPr>
        <w:t>cantidad</w:t>
      </w:r>
      <w:r w:rsidRPr="00B70C70">
        <w:rPr>
          <w:sz w:val="20"/>
          <w:szCs w:val="20"/>
        </w:rPr>
        <w:t xml:space="preserve"> de producto </w:t>
      </w:r>
      <w:r>
        <w:rPr>
          <w:sz w:val="20"/>
          <w:szCs w:val="20"/>
        </w:rPr>
        <w:t>traspasada originalmente</w:t>
      </w:r>
      <w:r w:rsidRPr="00B70C70">
        <w:rPr>
          <w:sz w:val="20"/>
          <w:szCs w:val="20"/>
        </w:rPr>
        <w:t xml:space="preserve"> (OP_Falso)</w:t>
      </w:r>
      <w:r w:rsidRPr="002235EB">
        <w:rPr>
          <w:sz w:val="20"/>
          <w:szCs w:val="20"/>
        </w:rPr>
        <w:t>&gt;</w:t>
      </w:r>
    </w:p>
    <w:p w:rsidR="00170FAA" w:rsidRPr="002235EB" w:rsidRDefault="0089284B" w:rsidP="0089284B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donde fue invocado</w:t>
      </w:r>
    </w:p>
    <w:p w:rsidR="00DB297F" w:rsidRPr="00932FF5" w:rsidRDefault="00DB297F" w:rsidP="00DB297F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Si &lt;la </w:t>
      </w:r>
      <w:r w:rsidRPr="00932FF5">
        <w:rPr>
          <w:sz w:val="20"/>
          <w:highlight w:val="lightGray"/>
          <w:lang w:eastAsia="en-US"/>
        </w:rPr>
        <w:t xml:space="preserve">ubicación seleccionada como destino del </w:t>
      </w:r>
      <w:r w:rsidRPr="00932FF5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932FF5">
        <w:rPr>
          <w:sz w:val="20"/>
          <w:highlight w:val="lightGray"/>
          <w:lang w:eastAsia="en-US"/>
        </w:rPr>
        <w:t xml:space="preserve"> de inventario</w:t>
      </w:r>
      <w:r w:rsidRPr="00932FF5">
        <w:rPr>
          <w:sz w:val="20"/>
          <w:highlight w:val="lightGray"/>
          <w:lang w:val="es-MX"/>
        </w:rPr>
        <w:t xml:space="preserve"> corresponde al “No Disponible” (</w:t>
      </w:r>
      <w:r w:rsidRPr="00932FF5">
        <w:rPr>
          <w:rFonts w:cs="Arial"/>
          <w:sz w:val="20"/>
          <w:szCs w:val="20"/>
          <w:highlight w:val="lightGray"/>
          <w:lang w:eastAsia="en-US"/>
        </w:rPr>
        <w:t>Destino = 2</w:t>
      </w:r>
      <w:r w:rsidRPr="00932FF5">
        <w:rPr>
          <w:sz w:val="20"/>
          <w:highlight w:val="lightGray"/>
          <w:lang w:val="es-MX"/>
        </w:rPr>
        <w:t xml:space="preserve">) </w:t>
      </w:r>
      <w:r w:rsidRPr="00932FF5">
        <w:rPr>
          <w:rFonts w:cs="Arial"/>
          <w:sz w:val="20"/>
          <w:szCs w:val="20"/>
          <w:highlight w:val="lightGray"/>
          <w:lang w:eastAsia="en-US"/>
        </w:rPr>
        <w:t>objeto Movimientos</w:t>
      </w:r>
      <w:r w:rsidRPr="00932FF5">
        <w:rPr>
          <w:sz w:val="20"/>
          <w:highlight w:val="lightGray"/>
          <w:lang w:val="es-MX"/>
        </w:rPr>
        <w:t>&gt;</w:t>
      </w:r>
    </w:p>
    <w:p w:rsidR="00DB297F" w:rsidRPr="00932FF5" w:rsidRDefault="00DB297F" w:rsidP="00DB297F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40" w:history="1">
        <w:r w:rsidRPr="00932FF5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932FF5">
        <w:rPr>
          <w:sz w:val="20"/>
          <w:szCs w:val="20"/>
          <w:highlight w:val="lightGray"/>
        </w:rPr>
        <w:t xml:space="preserve"> y le </w:t>
      </w:r>
      <w:r w:rsidRPr="00932FF5">
        <w:rPr>
          <w:sz w:val="20"/>
          <w:szCs w:val="20"/>
          <w:highlight w:val="lightGray"/>
          <w:lang w:val="es-MX"/>
        </w:rPr>
        <w:t>envía</w:t>
      </w:r>
      <w:r w:rsidRPr="00932FF5">
        <w:rPr>
          <w:sz w:val="20"/>
          <w:highlight w:val="lightGray"/>
          <w:lang w:val="es-MX"/>
        </w:rPr>
        <w:t xml:space="preserve"> como parámetro la siguiente información:</w:t>
      </w:r>
    </w:p>
    <w:p w:rsidR="00DB297F" w:rsidRPr="00932FF5" w:rsidRDefault="00DB297F" w:rsidP="00DB297F">
      <w:pPr>
        <w:pStyle w:val="Prrafodelista"/>
        <w:numPr>
          <w:ilvl w:val="6"/>
          <w:numId w:val="13"/>
        </w:numPr>
        <w:ind w:left="6237" w:hanging="1417"/>
        <w:rPr>
          <w:sz w:val="20"/>
          <w:highlight w:val="lightGray"/>
          <w:lang w:val="es-MX"/>
        </w:rPr>
      </w:pPr>
      <w:r w:rsidRPr="00932FF5">
        <w:rPr>
          <w:sz w:val="20"/>
          <w:szCs w:val="20"/>
          <w:highlight w:val="lightGray"/>
          <w:lang w:val="es-MX"/>
        </w:rPr>
        <w:t>ActualizarInventario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ProductoClave = ProductoClave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TipoUnidad = TipoUnidad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Cantidad = &lt;InventarioTraspaso.Cantidad&gt;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lastRenderedPageBreak/>
        <w:t>TipoTransProd = ‘ ‘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TipoMovimiento = 1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AlmacenID = AlmacenID registrado en sesión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GrupoMotivo = ‘No Venta’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Cancelacion = 1</w:t>
      </w:r>
    </w:p>
    <w:p w:rsidR="00DB297F" w:rsidRPr="00932FF5" w:rsidRDefault="00DB297F" w:rsidP="00DB297F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El sistema recibe la siguiente información:</w:t>
      </w:r>
    </w:p>
    <w:p w:rsidR="00DB297F" w:rsidRPr="00932FF5" w:rsidRDefault="00DB297F" w:rsidP="00DB297F">
      <w:pPr>
        <w:pStyle w:val="Prrafodelista"/>
        <w:numPr>
          <w:ilvl w:val="6"/>
          <w:numId w:val="13"/>
        </w:numPr>
        <w:ind w:left="6237" w:hanging="1417"/>
        <w:rPr>
          <w:b/>
          <w:sz w:val="20"/>
          <w:highlight w:val="lightGray"/>
          <w:lang w:val="es-MX"/>
        </w:rPr>
      </w:pPr>
      <w:r w:rsidRPr="00932FF5">
        <w:rPr>
          <w:sz w:val="20"/>
          <w:szCs w:val="20"/>
          <w:highlight w:val="lightGray"/>
          <w:lang w:val="es-MX"/>
        </w:rPr>
        <w:t>OP_Verdadero</w:t>
      </w:r>
    </w:p>
    <w:p w:rsidR="00DB297F" w:rsidRPr="00932FF5" w:rsidRDefault="00DB297F" w:rsidP="00DB297F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Si &lt;la </w:t>
      </w:r>
      <w:r w:rsidRPr="00932FF5">
        <w:rPr>
          <w:sz w:val="20"/>
          <w:highlight w:val="lightGray"/>
          <w:lang w:eastAsia="en-US"/>
        </w:rPr>
        <w:t xml:space="preserve">ubicación seleccionada como destino del </w:t>
      </w:r>
      <w:r w:rsidRPr="00932FF5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932FF5">
        <w:rPr>
          <w:sz w:val="20"/>
          <w:highlight w:val="lightGray"/>
          <w:lang w:eastAsia="en-US"/>
        </w:rPr>
        <w:t xml:space="preserve"> de inventario</w:t>
      </w:r>
      <w:r w:rsidRPr="00932FF5">
        <w:rPr>
          <w:sz w:val="20"/>
          <w:highlight w:val="lightGray"/>
          <w:lang w:val="es-MX"/>
        </w:rPr>
        <w:t xml:space="preserve"> corresponde al “Disponible” (</w:t>
      </w:r>
      <w:r w:rsidRPr="00932FF5">
        <w:rPr>
          <w:rFonts w:cs="Arial"/>
          <w:sz w:val="20"/>
          <w:szCs w:val="20"/>
          <w:highlight w:val="lightGray"/>
          <w:lang w:eastAsia="en-US"/>
        </w:rPr>
        <w:t>Destino = 1</w:t>
      </w:r>
      <w:r w:rsidRPr="00932FF5">
        <w:rPr>
          <w:sz w:val="20"/>
          <w:highlight w:val="lightGray"/>
          <w:lang w:val="es-MX"/>
        </w:rPr>
        <w:t>) objeto Movimientos&gt;</w:t>
      </w:r>
    </w:p>
    <w:p w:rsidR="00DB297F" w:rsidRPr="00932FF5" w:rsidRDefault="00DB297F" w:rsidP="00DB297F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41" w:history="1">
        <w:r w:rsidRPr="00932FF5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932FF5">
        <w:rPr>
          <w:rStyle w:val="Hipervnculo"/>
          <w:color w:val="auto"/>
          <w:sz w:val="20"/>
          <w:szCs w:val="20"/>
          <w:highlight w:val="lightGray"/>
          <w:u w:val="none"/>
          <w:lang w:val="es-MX"/>
        </w:rPr>
        <w:t xml:space="preserve"> y le</w:t>
      </w:r>
      <w:r w:rsidRPr="00932FF5">
        <w:rPr>
          <w:rStyle w:val="Hipervnculo"/>
          <w:b/>
          <w:color w:val="auto"/>
          <w:sz w:val="20"/>
          <w:szCs w:val="20"/>
          <w:highlight w:val="lightGray"/>
          <w:lang w:val="es-MX"/>
        </w:rPr>
        <w:t xml:space="preserve"> </w:t>
      </w:r>
      <w:r w:rsidRPr="00932FF5">
        <w:rPr>
          <w:sz w:val="20"/>
          <w:szCs w:val="20"/>
          <w:highlight w:val="lightGray"/>
          <w:lang w:val="es-MX"/>
        </w:rPr>
        <w:t>envía</w:t>
      </w:r>
      <w:r w:rsidRPr="00932FF5">
        <w:rPr>
          <w:sz w:val="20"/>
          <w:highlight w:val="lightGray"/>
          <w:lang w:val="es-MX"/>
        </w:rPr>
        <w:t xml:space="preserve"> como parámetro la siguiente información:</w:t>
      </w:r>
    </w:p>
    <w:p w:rsidR="00DB297F" w:rsidRPr="00932FF5" w:rsidRDefault="00DB297F" w:rsidP="00DB297F">
      <w:pPr>
        <w:pStyle w:val="Prrafodelista"/>
        <w:numPr>
          <w:ilvl w:val="6"/>
          <w:numId w:val="13"/>
        </w:numPr>
        <w:ind w:left="6237" w:hanging="1417"/>
        <w:rPr>
          <w:sz w:val="20"/>
          <w:highlight w:val="lightGray"/>
          <w:lang w:val="es-MX"/>
        </w:rPr>
      </w:pPr>
      <w:r w:rsidRPr="00932FF5">
        <w:rPr>
          <w:sz w:val="20"/>
          <w:szCs w:val="20"/>
          <w:highlight w:val="lightGray"/>
          <w:lang w:val="es-MX"/>
        </w:rPr>
        <w:t>ActualizarInventario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ProductoClave = ProductoClave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TipoUnidad = TipoUnidad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Cantidad = &lt;InventarioTraspaso.Cantidad&gt;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TipoTransProd = ‘ ‘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TipoMovimiento = 2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AlmacenID = AlmacenID registrado en sesión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GrupoMotivo = ‘No Venta’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Cancelacion = 1</w:t>
      </w:r>
    </w:p>
    <w:p w:rsidR="00DB297F" w:rsidRPr="00932FF5" w:rsidRDefault="00DB297F" w:rsidP="00932FF5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El sistema recibe la siguiente información:</w:t>
      </w:r>
    </w:p>
    <w:p w:rsidR="00DB297F" w:rsidRPr="00932FF5" w:rsidRDefault="00DB297F" w:rsidP="00932FF5">
      <w:pPr>
        <w:pStyle w:val="Prrafodelista"/>
        <w:numPr>
          <w:ilvl w:val="6"/>
          <w:numId w:val="13"/>
        </w:numPr>
        <w:ind w:left="6237" w:hanging="1417"/>
        <w:rPr>
          <w:b/>
          <w:strike/>
          <w:sz w:val="20"/>
          <w:highlight w:val="lightGray"/>
          <w:lang w:val="es-MX"/>
        </w:rPr>
      </w:pPr>
      <w:r w:rsidRPr="00932FF5">
        <w:rPr>
          <w:sz w:val="20"/>
          <w:szCs w:val="20"/>
          <w:highlight w:val="lightGray"/>
          <w:lang w:val="es-MX"/>
        </w:rPr>
        <w:t>OP_Verdadero</w:t>
      </w:r>
    </w:p>
    <w:p w:rsidR="00170FAA" w:rsidRPr="00DB297F" w:rsidRDefault="00170FAA" w:rsidP="0089284B">
      <w:pPr>
        <w:pStyle w:val="Prrafodelista"/>
        <w:numPr>
          <w:ilvl w:val="4"/>
          <w:numId w:val="13"/>
        </w:numPr>
        <w:ind w:left="3544" w:hanging="992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42" w:history="1">
        <w:r w:rsidRPr="00DB297F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170FAA" w:rsidRPr="00932FF5" w:rsidRDefault="00170FAA" w:rsidP="00B10314">
      <w:pPr>
        <w:pStyle w:val="Prrafodelista"/>
        <w:numPr>
          <w:ilvl w:val="5"/>
          <w:numId w:val="13"/>
        </w:numPr>
        <w:ind w:left="4820" w:hanging="1276"/>
        <w:rPr>
          <w:strike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 xml:space="preserve">El sistema envía como parámetro la siguiente </w:t>
      </w:r>
      <w:r w:rsidRPr="00932FF5">
        <w:rPr>
          <w:strike/>
          <w:sz w:val="20"/>
          <w:highlight w:val="lightGray"/>
          <w:lang w:val="es-MX"/>
        </w:rPr>
        <w:t>información:</w:t>
      </w:r>
    </w:p>
    <w:p w:rsidR="00170FAA" w:rsidRPr="00932FF5" w:rsidRDefault="00170FAA" w:rsidP="00B10314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highlight w:val="lightGray"/>
          <w:lang w:val="es-MX"/>
        </w:rPr>
      </w:pPr>
      <w:r w:rsidRPr="00932FF5">
        <w:rPr>
          <w:strike/>
          <w:sz w:val="20"/>
          <w:szCs w:val="20"/>
          <w:highlight w:val="lightGray"/>
          <w:lang w:val="es-MX"/>
        </w:rPr>
        <w:t>ActualizarInventario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r w:rsidRPr="00932FF5">
        <w:rPr>
          <w:strike/>
          <w:sz w:val="20"/>
          <w:szCs w:val="20"/>
          <w:highlight w:val="lightGray"/>
          <w:lang w:val="es-MX"/>
        </w:rPr>
        <w:t>ProductoClave =</w:t>
      </w:r>
      <w:r w:rsidRPr="00DB297F">
        <w:rPr>
          <w:strike/>
          <w:sz w:val="20"/>
          <w:szCs w:val="20"/>
          <w:highlight w:val="lightGray"/>
          <w:lang w:val="es-MX"/>
        </w:rPr>
        <w:t xml:space="preserve"> ProductoClave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r w:rsidRPr="00DB297F">
        <w:rPr>
          <w:strike/>
          <w:sz w:val="20"/>
          <w:szCs w:val="20"/>
          <w:highlight w:val="lightGray"/>
          <w:lang w:val="es-MX"/>
        </w:rPr>
        <w:t>TipoUnidad = TipoUnidad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r w:rsidRPr="00DB297F">
        <w:rPr>
          <w:strike/>
          <w:sz w:val="20"/>
          <w:szCs w:val="20"/>
          <w:highlight w:val="lightGray"/>
          <w:lang w:val="es-MX"/>
        </w:rPr>
        <w:t>Cantidad = &lt;InventarioTraspaso.Cantidad&gt;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r w:rsidRPr="00DB297F">
        <w:rPr>
          <w:strike/>
          <w:sz w:val="20"/>
          <w:szCs w:val="20"/>
          <w:highlight w:val="lightGray"/>
          <w:lang w:val="es-MX"/>
        </w:rPr>
        <w:t>TipoTransProd = ‘ ‘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r w:rsidRPr="00DB297F">
        <w:rPr>
          <w:strike/>
          <w:sz w:val="20"/>
          <w:szCs w:val="20"/>
          <w:highlight w:val="lightGray"/>
          <w:lang w:val="es-MX"/>
        </w:rPr>
        <w:t>TipoMovimiento = 1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r w:rsidRPr="00DB297F">
        <w:rPr>
          <w:strike/>
          <w:sz w:val="20"/>
          <w:szCs w:val="20"/>
          <w:highlight w:val="lightGray"/>
          <w:lang w:val="es-MX"/>
        </w:rPr>
        <w:t>AlmacenID = AlmacenID registrado en sesión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r w:rsidRPr="00DB297F">
        <w:rPr>
          <w:strike/>
          <w:sz w:val="20"/>
          <w:szCs w:val="20"/>
          <w:highlight w:val="lightGray"/>
          <w:lang w:val="es-MX"/>
        </w:rPr>
        <w:t xml:space="preserve">Si &lt;la ubicación seleccionada como destino del movimiento de traspaso de inventario </w:t>
      </w:r>
      <w:r w:rsidRPr="00DB297F">
        <w:rPr>
          <w:strike/>
          <w:sz w:val="20"/>
          <w:szCs w:val="20"/>
          <w:highlight w:val="lightGray"/>
          <w:lang w:val="es-MX"/>
        </w:rPr>
        <w:lastRenderedPageBreak/>
        <w:t>corresponde al “No Disponible” (</w:t>
      </w:r>
      <w:r w:rsidR="00B10314" w:rsidRPr="00DB297F">
        <w:rPr>
          <w:strike/>
          <w:sz w:val="20"/>
          <w:szCs w:val="20"/>
          <w:highlight w:val="lightGray"/>
          <w:lang w:val="es-MX"/>
        </w:rPr>
        <w:t>Destino</w:t>
      </w:r>
      <w:r w:rsidRPr="00DB297F">
        <w:rPr>
          <w:strike/>
          <w:sz w:val="20"/>
          <w:szCs w:val="20"/>
          <w:highlight w:val="lightGray"/>
          <w:lang w:val="es-MX"/>
        </w:rPr>
        <w:t xml:space="preserve"> = 2)</w:t>
      </w:r>
      <w:r w:rsidR="00721121" w:rsidRPr="00DB297F">
        <w:rPr>
          <w:strike/>
          <w:sz w:val="20"/>
          <w:szCs w:val="20"/>
          <w:highlight w:val="lightGray"/>
          <w:lang w:val="es-MX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  <w:lang w:val="es-MX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GrupoMotivo = ‘No Venta’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Si &lt;la ubicación seleccionada como destino del movimiento de traspaso de inventario corresponde al “Disponible” (</w:t>
      </w:r>
      <w:r w:rsidR="00B10314" w:rsidRPr="00DB297F">
        <w:rPr>
          <w:strike/>
          <w:sz w:val="20"/>
          <w:szCs w:val="20"/>
          <w:highlight w:val="lightGray"/>
        </w:rPr>
        <w:t>Destino</w:t>
      </w:r>
      <w:r w:rsidRPr="00DB297F">
        <w:rPr>
          <w:strike/>
          <w:sz w:val="20"/>
          <w:szCs w:val="20"/>
          <w:highlight w:val="lightGray"/>
        </w:rPr>
        <w:t xml:space="preserve"> = 1)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GrupoMotivo = ‘Venta’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Cancelacion = 1</w:t>
      </w:r>
    </w:p>
    <w:p w:rsidR="00170FAA" w:rsidRPr="00DB297F" w:rsidRDefault="00170FAA" w:rsidP="00B10314">
      <w:pPr>
        <w:pStyle w:val="Prrafodelista"/>
        <w:numPr>
          <w:ilvl w:val="5"/>
          <w:numId w:val="13"/>
        </w:numPr>
        <w:ind w:left="4820" w:hanging="1276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>El sistema recibe la siguiente información:</w:t>
      </w:r>
    </w:p>
    <w:p w:rsidR="00170FAA" w:rsidRPr="00DB297F" w:rsidRDefault="00170FAA" w:rsidP="00B10314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  <w:lang w:val="es-MX"/>
        </w:rPr>
      </w:pPr>
      <w:r w:rsidRPr="00DB297F">
        <w:rPr>
          <w:strike/>
          <w:sz w:val="20"/>
          <w:szCs w:val="20"/>
          <w:highlight w:val="lightGray"/>
          <w:lang w:val="es-MX"/>
        </w:rPr>
        <w:t>OP_Verdadero</w:t>
      </w:r>
    </w:p>
    <w:p w:rsidR="00170FAA" w:rsidRPr="00DB297F" w:rsidRDefault="00170FAA" w:rsidP="00B10314">
      <w:pPr>
        <w:pStyle w:val="Prrafodelista"/>
        <w:numPr>
          <w:ilvl w:val="4"/>
          <w:numId w:val="13"/>
        </w:numPr>
        <w:ind w:left="3544" w:hanging="992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43" w:history="1">
        <w:r w:rsidRPr="00DB297F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170FAA" w:rsidRPr="00DB297F" w:rsidRDefault="00170FAA" w:rsidP="00B10314">
      <w:pPr>
        <w:pStyle w:val="Prrafodelista"/>
        <w:numPr>
          <w:ilvl w:val="5"/>
          <w:numId w:val="13"/>
        </w:numPr>
        <w:ind w:left="4820" w:hanging="1276"/>
        <w:rPr>
          <w:strike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170FAA" w:rsidRPr="00DB297F" w:rsidRDefault="00170FAA" w:rsidP="00B10314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highlight w:val="lightGray"/>
          <w:lang w:val="es-MX"/>
        </w:rPr>
      </w:pPr>
      <w:r w:rsidRPr="00DB297F">
        <w:rPr>
          <w:strike/>
          <w:sz w:val="20"/>
          <w:szCs w:val="20"/>
          <w:highlight w:val="lightGray"/>
          <w:lang w:val="es-MX"/>
        </w:rPr>
        <w:t>ActualizarInventario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ProductoClave = ProductoClave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TipoUnidad = TipoUnidad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Cantidad = &lt;InventarioTraspaso.Cantidad&gt;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TipoTransProd = ‘ ‘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TipoMovimiento = 2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AlmacenID = AlmacenID registrado en sesión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Si &lt;la ubicación seleccionada como origen del movimiento de traspaso de inventario corresponde al “Disponible” (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Pr="00DB297F">
        <w:rPr>
          <w:strike/>
          <w:sz w:val="20"/>
          <w:szCs w:val="20"/>
          <w:highlight w:val="lightGray"/>
        </w:rPr>
        <w:t>= 1)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GrupoMotivo = ‘Venta’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Si &lt;la ubicación seleccionada como origen del movimiento de traspaso de inventario corresponde al “No Disponible” (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Pr="00DB297F">
        <w:rPr>
          <w:strike/>
          <w:sz w:val="20"/>
          <w:szCs w:val="20"/>
          <w:highlight w:val="lightGray"/>
        </w:rPr>
        <w:t>= 2)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GrupoMotivo = ‘No Venta’</w:t>
      </w:r>
    </w:p>
    <w:p w:rsidR="00170FAA" w:rsidRPr="00DB297F" w:rsidRDefault="00170FAA" w:rsidP="0053523C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Cancelacion = 1</w:t>
      </w:r>
    </w:p>
    <w:p w:rsidR="00170FAA" w:rsidRPr="00DB297F" w:rsidRDefault="00170FAA" w:rsidP="0053523C">
      <w:pPr>
        <w:pStyle w:val="Prrafodelista"/>
        <w:numPr>
          <w:ilvl w:val="5"/>
          <w:numId w:val="13"/>
        </w:numPr>
        <w:ind w:left="4820" w:hanging="1276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>El sistema recibe la siguiente información:</w:t>
      </w:r>
    </w:p>
    <w:p w:rsidR="00170FAA" w:rsidRPr="00DB297F" w:rsidRDefault="00170FAA" w:rsidP="0053523C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  <w:lang w:val="es-MX"/>
        </w:rPr>
      </w:pPr>
      <w:r w:rsidRPr="00DB297F">
        <w:rPr>
          <w:strike/>
          <w:sz w:val="20"/>
          <w:szCs w:val="20"/>
          <w:highlight w:val="lightGray"/>
          <w:lang w:val="es-MX"/>
        </w:rPr>
        <w:t>OP_Verdadero</w:t>
      </w:r>
    </w:p>
    <w:p w:rsidR="00170FAA" w:rsidRDefault="00BD544E" w:rsidP="00170FAA">
      <w:pPr>
        <w:pStyle w:val="Prrafodelista"/>
        <w:numPr>
          <w:ilvl w:val="4"/>
          <w:numId w:val="13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elimina la siguiente información:</w:t>
      </w:r>
    </w:p>
    <w:p w:rsidR="00BD544E" w:rsidRDefault="00BD544E" w:rsidP="00BD544E">
      <w:pPr>
        <w:pStyle w:val="Prrafodelista"/>
        <w:numPr>
          <w:ilvl w:val="5"/>
          <w:numId w:val="13"/>
        </w:numPr>
        <w:ind w:left="4820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InventarioTraspaso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InventarioTraspasoId = InventarioTraspasoId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DiaClave = DiaClave registrado en sesión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ProductoClave = ProductoClave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TipoUnidad = TipoUnidad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Cantidad = Cantidad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TipoMotivo = TipoMotivo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Origen = Origen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Destino = Destino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MFechaHora = Fecha y hora actual del sistema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MUsuarioID = UsuarioId registrado en sesión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Enviado = 0</w:t>
      </w:r>
    </w:p>
    <w:p w:rsidR="00BD544E" w:rsidRPr="00FD2395" w:rsidRDefault="00BD544E" w:rsidP="00BD544E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FD2395">
        <w:rPr>
          <w:sz w:val="20"/>
          <w:szCs w:val="20"/>
          <w:lang w:val="es-MX"/>
        </w:rPr>
        <w:t xml:space="preserve">El </w:t>
      </w:r>
      <w:r w:rsidRPr="004735F8">
        <w:rPr>
          <w:sz w:val="20"/>
          <w:lang w:val="es-MX"/>
        </w:rPr>
        <w:t>sistema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elimina d</w:t>
      </w:r>
      <w:r w:rsidRPr="00FD2395">
        <w:rPr>
          <w:sz w:val="20"/>
          <w:szCs w:val="20"/>
          <w:lang w:val="es-MX"/>
        </w:rPr>
        <w:t xml:space="preserve">el objeto </w:t>
      </w:r>
      <w:r>
        <w:rPr>
          <w:sz w:val="20"/>
          <w:szCs w:val="20"/>
          <w:lang w:val="es-MX"/>
        </w:rPr>
        <w:t>Movimientos</w:t>
      </w:r>
      <w:r w:rsidRPr="00FD2395">
        <w:rPr>
          <w:sz w:val="20"/>
          <w:szCs w:val="20"/>
          <w:lang w:val="es-MX"/>
        </w:rPr>
        <w:t xml:space="preserve"> la siguiente información del </w:t>
      </w:r>
      <w:r>
        <w:rPr>
          <w:sz w:val="20"/>
          <w:szCs w:val="20"/>
          <w:lang w:val="es-MX"/>
        </w:rPr>
        <w:t>movimiento actual</w:t>
      </w:r>
      <w:r w:rsidRPr="00FD2395">
        <w:rPr>
          <w:sz w:val="20"/>
          <w:szCs w:val="20"/>
          <w:lang w:val="es-MX"/>
        </w:rPr>
        <w:t>:</w:t>
      </w:r>
    </w:p>
    <w:p w:rsidR="00BD544E" w:rsidRPr="008D0700" w:rsidRDefault="00BD544E" w:rsidP="00BD544E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>
        <w:rPr>
          <w:sz w:val="20"/>
          <w:lang w:val="es-MX"/>
        </w:rPr>
        <w:t>Movimientos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InventarioTraspasoId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ProductoClave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TipoUnidad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TipoMotivo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Origen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Destino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Descripcion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DecimalProducto</w:t>
      </w:r>
    </w:p>
    <w:p w:rsidR="00721121" w:rsidRDefault="00721121" w:rsidP="00721121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(Commit) correspondiente en el sistema:</w:t>
      </w:r>
    </w:p>
    <w:p w:rsidR="00721121" w:rsidRPr="00721121" w:rsidRDefault="00721121" w:rsidP="0072112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>
        <w:rPr>
          <w:sz w:val="20"/>
          <w:lang w:eastAsia="en-US"/>
        </w:rPr>
        <w:t>InventarioTraspaso</w:t>
      </w:r>
    </w:p>
    <w:p w:rsidR="00BD544E" w:rsidRPr="00170FAA" w:rsidRDefault="00BD544E" w:rsidP="00170FAA">
      <w:pPr>
        <w:pStyle w:val="Prrafodelista"/>
        <w:numPr>
          <w:ilvl w:val="4"/>
          <w:numId w:val="13"/>
        </w:numPr>
        <w:ind w:left="3544" w:hanging="992"/>
        <w:rPr>
          <w:rFonts w:cs="Arial"/>
          <w:sz w:val="20"/>
          <w:szCs w:val="20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ParaCadaMovObjetoMovimientos" w:history="1">
        <w:r w:rsidR="000B4E7A" w:rsidRPr="00D9440D">
          <w:rPr>
            <w:rStyle w:val="Hipervnculo"/>
            <w:b/>
            <w:sz w:val="20"/>
            <w:lang w:eastAsia="en-US"/>
          </w:rPr>
          <w:t>paso 9</w:t>
        </w:r>
      </w:hyperlink>
      <w:hyperlink w:anchor="paso9" w:history="1"/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114AA4" w:rsidRDefault="00114AA4" w:rsidP="00114AA4">
      <w:pPr>
        <w:numPr>
          <w:ilvl w:val="0"/>
          <w:numId w:val="13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Buscar</w:t>
      </w:r>
      <w:r>
        <w:rPr>
          <w:sz w:val="20"/>
          <w:lang w:val="es-MX"/>
        </w:rPr>
        <w:t>&gt;</w:t>
      </w:r>
    </w:p>
    <w:p w:rsidR="00A15942" w:rsidRPr="00E92648" w:rsidRDefault="00A15942" w:rsidP="00A15942">
      <w:pPr>
        <w:numPr>
          <w:ilvl w:val="1"/>
          <w:numId w:val="13"/>
        </w:numPr>
        <w:ind w:left="811" w:hanging="454"/>
        <w:rPr>
          <w:sz w:val="20"/>
          <w:highlight w:val="darkGreen"/>
          <w:lang w:eastAsia="en-US"/>
        </w:rPr>
      </w:pPr>
      <w:r w:rsidRPr="00E92648">
        <w:rPr>
          <w:sz w:val="20"/>
          <w:szCs w:val="20"/>
          <w:highlight w:val="darkGreen"/>
          <w:lang w:val="es-MX"/>
        </w:rPr>
        <w:t>Si</w:t>
      </w:r>
      <w:r w:rsidRPr="00E92648">
        <w:rPr>
          <w:sz w:val="20"/>
          <w:highlight w:val="darkGreen"/>
          <w:lang w:eastAsia="en-US"/>
        </w:rPr>
        <w:t xml:space="preserve"> &lt;el parámetro de configuración indica que se tiene activado el Manejo de Doble Unidad (ManejoDobleUnidad = 1) </w:t>
      </w:r>
      <w:r w:rsidR="005A47E4" w:rsidRPr="00E92648">
        <w:rPr>
          <w:sz w:val="20"/>
          <w:highlight w:val="darkGreen"/>
        </w:rPr>
        <w:t xml:space="preserve">de acuerdo con la </w:t>
      </w:r>
      <w:r w:rsidR="005A47E4">
        <w:rPr>
          <w:sz w:val="20"/>
          <w:highlight w:val="darkGreen"/>
        </w:rPr>
        <w:t>información registrada en sesión</w:t>
      </w:r>
      <w:r w:rsidRPr="00E92648">
        <w:rPr>
          <w:sz w:val="20"/>
          <w:highlight w:val="darkGreen"/>
          <w:lang w:eastAsia="en-US"/>
        </w:rPr>
        <w:t>&gt;</w:t>
      </w:r>
    </w:p>
    <w:p w:rsidR="00A15942" w:rsidRPr="00E92648" w:rsidRDefault="00A15942" w:rsidP="00A15942">
      <w:pPr>
        <w:pStyle w:val="Prrafodelista"/>
        <w:numPr>
          <w:ilvl w:val="2"/>
          <w:numId w:val="13"/>
        </w:numPr>
        <w:ind w:left="1701" w:hanging="850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caso de uso incluye la funcionalidad del caso de uso </w:t>
      </w:r>
      <w:hyperlink r:id="rId44" w:history="1">
        <w:r w:rsidRPr="00E92648">
          <w:rPr>
            <w:rStyle w:val="Hipervnculo"/>
            <w:b/>
            <w:sz w:val="20"/>
            <w:highlight w:val="darkGreen"/>
            <w:lang w:eastAsia="en-US"/>
          </w:rPr>
          <w:t>Buscar Productos – CUROLMOV20</w:t>
        </w:r>
      </w:hyperlink>
    </w:p>
    <w:p w:rsidR="00A15942" w:rsidRPr="00E92648" w:rsidRDefault="00A15942" w:rsidP="00A15942">
      <w:pPr>
        <w:pStyle w:val="Prrafodelista"/>
        <w:numPr>
          <w:ilvl w:val="3"/>
          <w:numId w:val="13"/>
        </w:numPr>
        <w:ind w:left="2552" w:hanging="851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El sistema envía como parámetro la siguiente información: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r w:rsidRPr="0059326C">
        <w:rPr>
          <w:sz w:val="20"/>
          <w:highlight w:val="darkGreen"/>
          <w:lang w:eastAsia="en-US"/>
        </w:rPr>
        <w:t>Cadena = Cadena registrada en sesión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r w:rsidRPr="0059326C">
        <w:rPr>
          <w:sz w:val="20"/>
          <w:highlight w:val="darkGreen"/>
          <w:lang w:eastAsia="en-US"/>
        </w:rPr>
        <w:t>Esquema = “Todos”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r w:rsidRPr="0059326C">
        <w:rPr>
          <w:sz w:val="20"/>
          <w:highlight w:val="darkGreen"/>
          <w:lang w:eastAsia="en-US"/>
        </w:rPr>
        <w:t>TipoValidacionExistencia = 1</w:t>
      </w:r>
    </w:p>
    <w:p w:rsidR="0059326C" w:rsidRPr="0059326C" w:rsidRDefault="004B0B9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r>
        <w:rPr>
          <w:sz w:val="20"/>
          <w:highlight w:val="darkGreen"/>
          <w:lang w:eastAsia="en-US"/>
        </w:rPr>
        <w:t xml:space="preserve">ListaPrecios = </w:t>
      </w:r>
      <w:r w:rsidRPr="001858A2">
        <w:rPr>
          <w:sz w:val="20"/>
          <w:szCs w:val="20"/>
          <w:highlight w:val="yellow"/>
          <w:lang w:eastAsia="en-US"/>
        </w:rPr>
        <w:t>Si &lt;Vendedor.ListaPrecioBase</w:t>
      </w:r>
      <w:r w:rsidRPr="001858A2">
        <w:rPr>
          <w:sz w:val="20"/>
          <w:szCs w:val="20"/>
          <w:highlight w:val="yellow"/>
        </w:rPr>
        <w:t xml:space="preserve"> </w:t>
      </w:r>
      <w:r w:rsidRPr="001858A2">
        <w:rPr>
          <w:sz w:val="20"/>
          <w:szCs w:val="20"/>
          <w:highlight w:val="yellow"/>
          <w:lang w:eastAsia="en-US"/>
        </w:rPr>
        <w:t xml:space="preserve">&lt;&gt; Null o vacío&gt; </w:t>
      </w:r>
      <w:r w:rsidRPr="001858A2">
        <w:rPr>
          <w:sz w:val="20"/>
          <w:szCs w:val="20"/>
          <w:highlight w:val="yellow"/>
        </w:rPr>
        <w:t xml:space="preserve">donde &lt;Vendedor.USUId = registrado en sesión&gt; </w:t>
      </w:r>
      <w:r w:rsidRPr="001858A2">
        <w:rPr>
          <w:sz w:val="20"/>
          <w:szCs w:val="20"/>
          <w:highlight w:val="yellow"/>
          <w:lang w:eastAsia="en-US"/>
        </w:rPr>
        <w:t>entonces presentar &lt;Vendedor.ListaPrecioBase&gt; de lo contrario presentar vacío ‘ ‘.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r w:rsidRPr="0059326C">
        <w:rPr>
          <w:sz w:val="20"/>
          <w:highlight w:val="darkGreen"/>
          <w:lang w:eastAsia="en-US"/>
        </w:rPr>
        <w:t>TransProdID = ‘ ‘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r w:rsidRPr="0059326C">
        <w:rPr>
          <w:sz w:val="20"/>
          <w:highlight w:val="darkGreen"/>
          <w:lang w:eastAsia="en-US"/>
        </w:rPr>
        <w:t>TipoMovimiento = 2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r w:rsidRPr="0059326C">
        <w:rPr>
          <w:sz w:val="20"/>
          <w:highlight w:val="darkGreen"/>
          <w:lang w:eastAsia="en-US"/>
        </w:rPr>
        <w:t>TipoTransProd = ‘ ‘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r w:rsidRPr="0059326C">
        <w:rPr>
          <w:sz w:val="20"/>
          <w:highlight w:val="darkGreen"/>
          <w:lang w:eastAsia="en-US"/>
        </w:rPr>
        <w:t>ModuloEsquemas = ‘ ‘</w:t>
      </w:r>
    </w:p>
    <w:p w:rsidR="00A15942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r w:rsidRPr="0059326C">
        <w:rPr>
          <w:sz w:val="20"/>
          <w:highlight w:val="darkGreen"/>
          <w:lang w:eastAsia="en-US"/>
        </w:rPr>
        <w:t>UbicacionExistencia = VAVClave de la ubicación de origen seleccionada (“De”)</w:t>
      </w:r>
    </w:p>
    <w:p w:rsidR="00A15942" w:rsidRPr="00E92648" w:rsidRDefault="00A15942" w:rsidP="0059326C">
      <w:pPr>
        <w:pStyle w:val="Prrafodelista"/>
        <w:numPr>
          <w:ilvl w:val="4"/>
          <w:numId w:val="13"/>
        </w:numPr>
        <w:ind w:left="3629" w:hanging="1077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BusquedaSimple = 1 </w:t>
      </w:r>
    </w:p>
    <w:p w:rsidR="00A15942" w:rsidRPr="00E92648" w:rsidRDefault="00A15942" w:rsidP="00A15942">
      <w:pPr>
        <w:pStyle w:val="Prrafodelista"/>
        <w:numPr>
          <w:ilvl w:val="3"/>
          <w:numId w:val="13"/>
        </w:numPr>
        <w:ind w:left="2552" w:hanging="851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lastRenderedPageBreak/>
        <w:t>El sistema recibe como parámetro la siguiente información:</w:t>
      </w:r>
    </w:p>
    <w:p w:rsidR="00A15942" w:rsidRPr="00E92648" w:rsidRDefault="00A15942" w:rsidP="00A15942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Productos</w:t>
      </w:r>
    </w:p>
    <w:p w:rsidR="00A15942" w:rsidRPr="00E92648" w:rsidRDefault="00A15942" w:rsidP="00A15942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Clave del Producto</w:t>
      </w:r>
    </w:p>
    <w:p w:rsidR="00A15942" w:rsidRPr="00A15942" w:rsidRDefault="00A15942" w:rsidP="00A15942">
      <w:pPr>
        <w:pStyle w:val="Prrafodelista"/>
        <w:numPr>
          <w:ilvl w:val="2"/>
          <w:numId w:val="13"/>
        </w:numPr>
        <w:ind w:left="1701" w:hanging="850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sistema continúa en </w:t>
      </w:r>
      <w:r w:rsidRPr="000B4E7A">
        <w:rPr>
          <w:sz w:val="20"/>
          <w:highlight w:val="darkGreen"/>
          <w:lang w:eastAsia="en-US"/>
        </w:rPr>
        <w:t xml:space="preserve">el </w:t>
      </w:r>
      <w:hyperlink r:id="rId45" w:anchor="PasoSiProductoClaveoIDCoincide" w:history="1">
        <w:r w:rsidR="000B4E7A" w:rsidRPr="000B4E7A">
          <w:rPr>
            <w:rStyle w:val="Hipervnculo"/>
            <w:rFonts w:cs="Arial"/>
            <w:b/>
            <w:sz w:val="20"/>
            <w:szCs w:val="20"/>
            <w:highlight w:val="darkGreen"/>
          </w:rPr>
          <w:t>paso 10.3.5.1</w:t>
        </w:r>
      </w:hyperlink>
      <w:r w:rsidRPr="000B4E7A">
        <w:rPr>
          <w:sz w:val="20"/>
          <w:highlight w:val="darkGreen"/>
          <w:lang w:eastAsia="en-US"/>
        </w:rPr>
        <w:t xml:space="preserve"> </w:t>
      </w:r>
      <w:r w:rsidR="0059326C" w:rsidRPr="0059326C">
        <w:rPr>
          <w:sz w:val="20"/>
          <w:highlight w:val="darkGreen"/>
          <w:lang w:eastAsia="en-US"/>
        </w:rPr>
        <w:t xml:space="preserve">del </w:t>
      </w:r>
      <w:r w:rsidR="0059326C" w:rsidRPr="0059326C">
        <w:rPr>
          <w:sz w:val="20"/>
          <w:szCs w:val="20"/>
          <w:highlight w:val="darkGreen"/>
        </w:rPr>
        <w:t>flujo básico</w:t>
      </w:r>
    </w:p>
    <w:p w:rsidR="00114AA4" w:rsidRDefault="00114AA4" w:rsidP="00114AA4">
      <w:pPr>
        <w:numPr>
          <w:ilvl w:val="1"/>
          <w:numId w:val="13"/>
        </w:numPr>
        <w:ind w:left="811" w:hanging="454"/>
        <w:rPr>
          <w:sz w:val="20"/>
          <w:lang w:eastAsia="en-US"/>
        </w:rPr>
      </w:pPr>
      <w:r>
        <w:rPr>
          <w:sz w:val="20"/>
          <w:lang w:eastAsia="en-US"/>
        </w:rPr>
        <w:t xml:space="preserve">El caso de uso incluye la funcionalidad del caso de uso </w:t>
      </w:r>
      <w:hyperlink r:id="rId46" w:history="1">
        <w:r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114AA4" w:rsidRDefault="00114AA4" w:rsidP="00114AA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>
        <w:rPr>
          <w:sz w:val="20"/>
          <w:lang w:eastAsia="en-US"/>
        </w:rPr>
        <w:t>El sistema envía como parámetro la siguiente información:</w:t>
      </w:r>
    </w:p>
    <w:p w:rsidR="00C11AEB" w:rsidRPr="009A48DC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9A48DC">
        <w:rPr>
          <w:sz w:val="20"/>
          <w:lang w:eastAsia="en-US"/>
        </w:rPr>
        <w:t>Cadena</w:t>
      </w:r>
      <w:r>
        <w:rPr>
          <w:sz w:val="20"/>
          <w:lang w:eastAsia="en-US"/>
        </w:rPr>
        <w:t xml:space="preserve"> = Cadena registrada en sesión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E3F11">
        <w:rPr>
          <w:sz w:val="20"/>
          <w:lang w:eastAsia="en-US"/>
        </w:rPr>
        <w:t>Esquema = “Todos”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E3F11">
        <w:rPr>
          <w:sz w:val="20"/>
          <w:lang w:eastAsia="en-US"/>
        </w:rPr>
        <w:t>TipoValidacionExistencia = 1</w:t>
      </w:r>
    </w:p>
    <w:p w:rsidR="00C11AEB" w:rsidRPr="007E3F11" w:rsidRDefault="004B0B9C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 xml:space="preserve">ListaPrecios = </w:t>
      </w:r>
      <w:r w:rsidRPr="001858A2">
        <w:rPr>
          <w:sz w:val="20"/>
          <w:szCs w:val="20"/>
          <w:highlight w:val="yellow"/>
          <w:lang w:eastAsia="en-US"/>
        </w:rPr>
        <w:t>Si &lt;Vendedor.ListaPrecioBase</w:t>
      </w:r>
      <w:r w:rsidRPr="001858A2">
        <w:rPr>
          <w:sz w:val="20"/>
          <w:szCs w:val="20"/>
          <w:highlight w:val="yellow"/>
        </w:rPr>
        <w:t xml:space="preserve"> </w:t>
      </w:r>
      <w:r w:rsidRPr="001858A2">
        <w:rPr>
          <w:sz w:val="20"/>
          <w:szCs w:val="20"/>
          <w:highlight w:val="yellow"/>
          <w:lang w:eastAsia="en-US"/>
        </w:rPr>
        <w:t xml:space="preserve">&lt;&gt; Null o vacío&gt; </w:t>
      </w:r>
      <w:r w:rsidRPr="001858A2">
        <w:rPr>
          <w:sz w:val="20"/>
          <w:szCs w:val="20"/>
          <w:highlight w:val="yellow"/>
        </w:rPr>
        <w:t xml:space="preserve">donde &lt;Vendedor.USUId = registrado en sesión&gt; </w:t>
      </w:r>
      <w:r w:rsidRPr="001858A2">
        <w:rPr>
          <w:sz w:val="20"/>
          <w:szCs w:val="20"/>
          <w:highlight w:val="yellow"/>
          <w:lang w:eastAsia="en-US"/>
        </w:rPr>
        <w:t>entonces presentar &lt;Vendedor.ListaPrecioBase&gt; de lo contrario presentar vacío ‘ ‘.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E3F11">
        <w:rPr>
          <w:sz w:val="20"/>
          <w:lang w:eastAsia="en-US"/>
        </w:rPr>
        <w:t>TransProdID = ‘ ‘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E3F11">
        <w:rPr>
          <w:sz w:val="20"/>
          <w:lang w:eastAsia="en-US"/>
        </w:rPr>
        <w:t>TipoMovimiento = 2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E3F11">
        <w:rPr>
          <w:sz w:val="20"/>
          <w:lang w:eastAsia="en-US"/>
        </w:rPr>
        <w:t>TipoTransProd = ‘ ‘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E3F11">
        <w:rPr>
          <w:sz w:val="20"/>
          <w:lang w:eastAsia="en-US"/>
        </w:rPr>
        <w:t>ModuloEsquemas = ‘ ‘</w:t>
      </w:r>
    </w:p>
    <w:p w:rsidR="00C11AEB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E3F11">
        <w:rPr>
          <w:sz w:val="20"/>
          <w:lang w:eastAsia="en-US"/>
        </w:rPr>
        <w:t>Ubicacion</w:t>
      </w:r>
      <w:r w:rsidR="00F31B49" w:rsidRPr="007E3F11">
        <w:rPr>
          <w:sz w:val="20"/>
          <w:lang w:eastAsia="en-US"/>
        </w:rPr>
        <w:t>Existencia</w:t>
      </w:r>
      <w:r w:rsidRPr="007E3F11">
        <w:rPr>
          <w:sz w:val="20"/>
          <w:lang w:eastAsia="en-US"/>
        </w:rPr>
        <w:t xml:space="preserve"> = VAVClave de la ubicación de origen seleccionada (“De”)</w:t>
      </w:r>
    </w:p>
    <w:p w:rsidR="0059326C" w:rsidRPr="0059326C" w:rsidRDefault="0059326C" w:rsidP="0059326C">
      <w:pPr>
        <w:pStyle w:val="Prrafodelista"/>
        <w:numPr>
          <w:ilvl w:val="3"/>
          <w:numId w:val="13"/>
        </w:numPr>
        <w:ind w:left="2552" w:hanging="851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BusquedaSimple = 0</w:t>
      </w:r>
    </w:p>
    <w:p w:rsidR="00114AA4" w:rsidRPr="007E3F11" w:rsidRDefault="00114AA4" w:rsidP="00114AA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7E3F11">
        <w:rPr>
          <w:sz w:val="20"/>
          <w:lang w:eastAsia="en-US"/>
        </w:rPr>
        <w:t>El sistema recibe como parámetro la siguiente información:</w:t>
      </w:r>
    </w:p>
    <w:p w:rsidR="00114AA4" w:rsidRPr="007E3F11" w:rsidRDefault="00114AA4" w:rsidP="00114AA4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E3F11">
        <w:rPr>
          <w:sz w:val="20"/>
          <w:lang w:eastAsia="en-US"/>
        </w:rPr>
        <w:t>Productos</w:t>
      </w:r>
    </w:p>
    <w:p w:rsidR="00114AA4" w:rsidRDefault="00114AA4" w:rsidP="00114AA4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Clave del Producto</w:t>
      </w:r>
    </w:p>
    <w:p w:rsidR="00114AA4" w:rsidRDefault="00114AA4" w:rsidP="00114AA4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Unidad</w:t>
      </w:r>
    </w:p>
    <w:p w:rsidR="00114AA4" w:rsidRDefault="00114AA4" w:rsidP="00114AA4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6755B5" w:rsidRPr="00114AA4" w:rsidRDefault="00114AA4" w:rsidP="00114AA4">
      <w:pPr>
        <w:numPr>
          <w:ilvl w:val="1"/>
          <w:numId w:val="13"/>
        </w:numPr>
        <w:ind w:left="811" w:hanging="454"/>
      </w:pPr>
      <w:r>
        <w:rPr>
          <w:sz w:val="20"/>
          <w:lang w:eastAsia="en-US"/>
        </w:rPr>
        <w:t xml:space="preserve">El sistema continúa en el </w:t>
      </w:r>
      <w:hyperlink w:anchor="PasoParaCadaProductoRegresadoBusqueda" w:history="1">
        <w:r w:rsidRPr="005A47E4">
          <w:rPr>
            <w:rStyle w:val="Hipervnculo"/>
            <w:b/>
            <w:sz w:val="20"/>
            <w:lang w:eastAsia="en-US"/>
          </w:rPr>
          <w:t>paso 1</w:t>
        </w:r>
        <w:r w:rsidR="00481597" w:rsidRPr="005A47E4">
          <w:rPr>
            <w:rStyle w:val="Hipervnculo"/>
            <w:b/>
            <w:sz w:val="20"/>
            <w:lang w:eastAsia="en-US"/>
          </w:rPr>
          <w:t>0.3</w:t>
        </w:r>
        <w:r w:rsidR="00334249" w:rsidRPr="005A47E4">
          <w:rPr>
            <w:rStyle w:val="Hipervnculo"/>
            <w:b/>
            <w:sz w:val="20"/>
            <w:lang w:eastAsia="en-US"/>
          </w:rPr>
          <w:t>.4</w:t>
        </w:r>
        <w:r w:rsidRPr="005A47E4">
          <w:rPr>
            <w:rStyle w:val="Hipervnculo"/>
            <w:b/>
            <w:sz w:val="20"/>
            <w:lang w:eastAsia="en-US"/>
          </w:rPr>
          <w:t>.</w:t>
        </w:r>
        <w:r w:rsidR="00481597" w:rsidRPr="005A47E4">
          <w:rPr>
            <w:rStyle w:val="Hipervnculo"/>
            <w:b/>
            <w:sz w:val="20"/>
            <w:lang w:eastAsia="en-US"/>
          </w:rPr>
          <w:t>4</w:t>
        </w:r>
      </w:hyperlink>
      <w:r>
        <w:rPr>
          <w:sz w:val="20"/>
          <w:lang w:eastAsia="en-US"/>
        </w:rPr>
        <w:t xml:space="preserve"> del </w:t>
      </w:r>
      <w:r>
        <w:rPr>
          <w:sz w:val="20"/>
          <w:szCs w:val="20"/>
        </w:rPr>
        <w:t>flujo básico</w:t>
      </w:r>
    </w:p>
    <w:p w:rsidR="001F74FB" w:rsidRPr="001F74FB" w:rsidRDefault="001F74FB" w:rsidP="00114AA4">
      <w:pPr>
        <w:numPr>
          <w:ilvl w:val="0"/>
          <w:numId w:val="13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Continuar</w:t>
      </w:r>
      <w:r w:rsidRPr="00144386">
        <w:rPr>
          <w:rFonts w:cs="Arial"/>
          <w:sz w:val="20"/>
          <w:szCs w:val="20"/>
        </w:rPr>
        <w:t xml:space="preserve">&gt;, el sistema continúa </w:t>
      </w:r>
      <w:r>
        <w:rPr>
          <w:rFonts w:cs="Arial"/>
          <w:sz w:val="20"/>
          <w:szCs w:val="20"/>
        </w:rPr>
        <w:t>en</w:t>
      </w:r>
      <w:r w:rsidRPr="00144386">
        <w:rPr>
          <w:rFonts w:cs="Arial"/>
          <w:sz w:val="20"/>
          <w:szCs w:val="20"/>
        </w:rPr>
        <w:t xml:space="preserve"> </w:t>
      </w:r>
      <w:r w:rsidRPr="00C7005B">
        <w:rPr>
          <w:rFonts w:cs="Arial"/>
          <w:sz w:val="20"/>
          <w:szCs w:val="20"/>
        </w:rPr>
        <w:t xml:space="preserve">el </w:t>
      </w:r>
      <w:hyperlink w:anchor="FIN" w:history="1">
        <w:r w:rsidRPr="00114AA4">
          <w:rPr>
            <w:rStyle w:val="Hipervnculo"/>
            <w:rFonts w:cs="Arial"/>
            <w:b/>
            <w:sz w:val="20"/>
            <w:szCs w:val="20"/>
          </w:rPr>
          <w:t>paso 1</w:t>
        </w:r>
        <w:r w:rsidR="00114AA4" w:rsidRPr="00114AA4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</w:t>
      </w:r>
      <w:r w:rsidRPr="00144386">
        <w:rPr>
          <w:rFonts w:cs="Arial"/>
          <w:sz w:val="20"/>
          <w:szCs w:val="20"/>
        </w:rPr>
        <w:t xml:space="preserve">flujo </w:t>
      </w:r>
      <w:r>
        <w:rPr>
          <w:rFonts w:cs="Arial"/>
          <w:sz w:val="20"/>
          <w:szCs w:val="20"/>
        </w:rPr>
        <w:t>básico</w:t>
      </w:r>
    </w:p>
    <w:p w:rsidR="00D02928" w:rsidRPr="00144386" w:rsidRDefault="00D02928" w:rsidP="00114AA4">
      <w:pPr>
        <w:numPr>
          <w:ilvl w:val="0"/>
          <w:numId w:val="13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 xml:space="preserve">&gt;, el sistema continúa </w:t>
      </w:r>
      <w:r w:rsidR="007D190B">
        <w:rPr>
          <w:rFonts w:cs="Arial"/>
          <w:sz w:val="20"/>
          <w:szCs w:val="20"/>
        </w:rPr>
        <w:t>en</w:t>
      </w:r>
      <w:r w:rsidRPr="00144386">
        <w:rPr>
          <w:rFonts w:cs="Arial"/>
          <w:sz w:val="20"/>
          <w:szCs w:val="20"/>
        </w:rPr>
        <w:t xml:space="preserve"> </w:t>
      </w:r>
      <w:r w:rsidRPr="00C7005B">
        <w:rPr>
          <w:rFonts w:cs="Arial"/>
          <w:sz w:val="20"/>
          <w:szCs w:val="20"/>
        </w:rPr>
        <w:t xml:space="preserve">el </w:t>
      </w:r>
      <w:hyperlink w:anchor="FIN" w:history="1">
        <w:r w:rsidR="007D190B" w:rsidRPr="00114AA4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7005B" w:rsidRPr="00114AA4">
          <w:rPr>
            <w:rStyle w:val="Hipervnculo"/>
            <w:rFonts w:cs="Arial"/>
            <w:b/>
            <w:sz w:val="20"/>
            <w:szCs w:val="20"/>
          </w:rPr>
          <w:t>1</w:t>
        </w:r>
        <w:r w:rsidR="00114AA4" w:rsidRPr="00114AA4">
          <w:rPr>
            <w:rStyle w:val="Hipervnculo"/>
            <w:rFonts w:cs="Arial"/>
            <w:b/>
            <w:sz w:val="20"/>
            <w:szCs w:val="20"/>
          </w:rPr>
          <w:t>6</w:t>
        </w:r>
      </w:hyperlink>
      <w:r w:rsidR="007D190B">
        <w:rPr>
          <w:rFonts w:cs="Arial"/>
          <w:sz w:val="20"/>
          <w:szCs w:val="20"/>
        </w:rPr>
        <w:t xml:space="preserve"> del </w:t>
      </w:r>
      <w:r w:rsidRPr="00144386">
        <w:rPr>
          <w:rFonts w:cs="Arial"/>
          <w:sz w:val="20"/>
          <w:szCs w:val="20"/>
        </w:rPr>
        <w:t xml:space="preserve">flujo </w:t>
      </w:r>
      <w:r w:rsidR="007D190B">
        <w:rPr>
          <w:rFonts w:cs="Arial"/>
          <w:sz w:val="20"/>
          <w:szCs w:val="20"/>
        </w:rPr>
        <w:t>básico</w:t>
      </w:r>
    </w:p>
    <w:p w:rsidR="00CF01B4" w:rsidRPr="004D3112" w:rsidRDefault="006253BD" w:rsidP="00114AA4">
      <w:pPr>
        <w:numPr>
          <w:ilvl w:val="0"/>
          <w:numId w:val="13"/>
        </w:numPr>
        <w:rPr>
          <w:rFonts w:cs="Arial"/>
          <w:sz w:val="20"/>
          <w:szCs w:val="20"/>
        </w:rPr>
      </w:pPr>
      <w:bookmarkStart w:id="46" w:name="FIN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47" w:name="_Toc52616586"/>
      <w:bookmarkStart w:id="48" w:name="_Toc182735730"/>
      <w:bookmarkEnd w:id="46"/>
    </w:p>
    <w:p w:rsidR="008C345A" w:rsidRPr="008C345A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49" w:name="_Toc17733539"/>
      <w:r w:rsidRPr="00CA7A7F">
        <w:rPr>
          <w:rFonts w:cs="Arial"/>
          <w:lang w:val="es-MX"/>
        </w:rPr>
        <w:t>Flujos alternos</w:t>
      </w:r>
      <w:bookmarkEnd w:id="47"/>
      <w:bookmarkEnd w:id="48"/>
      <w:bookmarkEnd w:id="49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0" w:name="_Toc52616587"/>
      <w:bookmarkStart w:id="51" w:name="_Toc182735731"/>
      <w:bookmarkStart w:id="52" w:name="_Toc17733540"/>
      <w:r w:rsidRPr="00CA7A7F">
        <w:rPr>
          <w:lang w:val="es-MX"/>
        </w:rPr>
        <w:t>Opcionales</w:t>
      </w:r>
      <w:bookmarkEnd w:id="50"/>
      <w:bookmarkEnd w:id="51"/>
      <w:bookmarkEnd w:id="52"/>
    </w:p>
    <w:p w:rsidR="000679FF" w:rsidRPr="003F6DBA" w:rsidRDefault="000679FF" w:rsidP="000679FF">
      <w:pPr>
        <w:pStyle w:val="InfoBlue"/>
      </w:pPr>
      <w:r w:rsidRPr="003F6DBA">
        <w:t>N/A</w:t>
      </w:r>
    </w:p>
    <w:p w:rsidR="007D190B" w:rsidRPr="00A95B22" w:rsidRDefault="007D190B" w:rsidP="007D190B"/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53" w:name="_5.2.1.1_AO01_Crear"/>
      <w:bookmarkStart w:id="54" w:name="_AO01_Crear_Devolución"/>
      <w:bookmarkStart w:id="55" w:name="_Toc374331973"/>
      <w:bookmarkStart w:id="56" w:name="_Toc374339898"/>
      <w:bookmarkStart w:id="57" w:name="_Toc374340043"/>
      <w:bookmarkStart w:id="58" w:name="_Toc374542169"/>
      <w:bookmarkStart w:id="59" w:name="_Toc374612141"/>
      <w:bookmarkStart w:id="60" w:name="_Toc374960982"/>
      <w:bookmarkStart w:id="61" w:name="_Toc376383986"/>
      <w:bookmarkStart w:id="62" w:name="_Toc376776608"/>
      <w:bookmarkStart w:id="63" w:name="_Toc376781757"/>
      <w:bookmarkStart w:id="64" w:name="_Toc376791077"/>
      <w:bookmarkStart w:id="65" w:name="_Toc380355763"/>
      <w:bookmarkStart w:id="66" w:name="_Toc380356679"/>
      <w:bookmarkStart w:id="67" w:name="_Toc384770167"/>
      <w:bookmarkStart w:id="68" w:name="_Toc402465289"/>
      <w:bookmarkStart w:id="69" w:name="_Toc402465316"/>
      <w:bookmarkStart w:id="70" w:name="_Toc402537918"/>
      <w:bookmarkStart w:id="71" w:name="_Toc403081481"/>
      <w:bookmarkStart w:id="72" w:name="_Toc403086767"/>
      <w:bookmarkStart w:id="73" w:name="_Toc403086816"/>
      <w:bookmarkStart w:id="74" w:name="_Toc403382366"/>
      <w:bookmarkStart w:id="75" w:name="_Toc403383724"/>
      <w:bookmarkStart w:id="76" w:name="_Toc403509635"/>
      <w:bookmarkStart w:id="77" w:name="_Toc404163557"/>
      <w:bookmarkStart w:id="78" w:name="_Toc404163615"/>
      <w:bookmarkStart w:id="79" w:name="_Toc405315471"/>
      <w:bookmarkStart w:id="80" w:name="_Toc459391925"/>
      <w:bookmarkStart w:id="81" w:name="_Toc464428058"/>
      <w:bookmarkStart w:id="82" w:name="_Toc464449705"/>
      <w:bookmarkStart w:id="83" w:name="_Toc17733541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84" w:name="_Toc374331974"/>
      <w:bookmarkStart w:id="85" w:name="_Toc374339899"/>
      <w:bookmarkStart w:id="86" w:name="_Toc374340044"/>
      <w:bookmarkStart w:id="87" w:name="_Toc374542170"/>
      <w:bookmarkStart w:id="88" w:name="_Toc374612142"/>
      <w:bookmarkStart w:id="89" w:name="_Toc374960983"/>
      <w:bookmarkStart w:id="90" w:name="_Toc376383987"/>
      <w:bookmarkStart w:id="91" w:name="_Toc376776609"/>
      <w:bookmarkStart w:id="92" w:name="_Toc376781758"/>
      <w:bookmarkStart w:id="93" w:name="_Toc376791078"/>
      <w:bookmarkStart w:id="94" w:name="_Toc380355764"/>
      <w:bookmarkStart w:id="95" w:name="_Toc380356680"/>
      <w:bookmarkStart w:id="96" w:name="_Toc384770168"/>
      <w:bookmarkStart w:id="97" w:name="_Toc402465290"/>
      <w:bookmarkStart w:id="98" w:name="_Toc402465317"/>
      <w:bookmarkStart w:id="99" w:name="_Toc402537919"/>
      <w:bookmarkStart w:id="100" w:name="_Toc403081482"/>
      <w:bookmarkStart w:id="101" w:name="_Toc403086768"/>
      <w:bookmarkStart w:id="102" w:name="_Toc403086817"/>
      <w:bookmarkStart w:id="103" w:name="_Toc403382367"/>
      <w:bookmarkStart w:id="104" w:name="_Toc403383725"/>
      <w:bookmarkStart w:id="105" w:name="_Toc403509636"/>
      <w:bookmarkStart w:id="106" w:name="_Toc404163558"/>
      <w:bookmarkStart w:id="107" w:name="_Toc404163616"/>
      <w:bookmarkStart w:id="108" w:name="_Toc405315472"/>
      <w:bookmarkStart w:id="109" w:name="_Toc459391926"/>
      <w:bookmarkStart w:id="110" w:name="_Toc464428059"/>
      <w:bookmarkStart w:id="111" w:name="_Toc464449706"/>
      <w:bookmarkStart w:id="112" w:name="_Toc17733542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13" w:name="_Toc374331975"/>
      <w:bookmarkStart w:id="114" w:name="_Toc374339900"/>
      <w:bookmarkStart w:id="115" w:name="_Toc374340045"/>
      <w:bookmarkStart w:id="116" w:name="_Toc374542171"/>
      <w:bookmarkStart w:id="117" w:name="_Toc374612143"/>
      <w:bookmarkStart w:id="118" w:name="_Toc374960984"/>
      <w:bookmarkStart w:id="119" w:name="_Toc376383988"/>
      <w:bookmarkStart w:id="120" w:name="_Toc376776610"/>
      <w:bookmarkStart w:id="121" w:name="_Toc376781759"/>
      <w:bookmarkStart w:id="122" w:name="_Toc376791079"/>
      <w:bookmarkStart w:id="123" w:name="_Toc380355765"/>
      <w:bookmarkStart w:id="124" w:name="_Toc380356681"/>
      <w:bookmarkStart w:id="125" w:name="_Toc384770169"/>
      <w:bookmarkStart w:id="126" w:name="_Toc402465291"/>
      <w:bookmarkStart w:id="127" w:name="_Toc402465318"/>
      <w:bookmarkStart w:id="128" w:name="_Toc402537920"/>
      <w:bookmarkStart w:id="129" w:name="_Toc403081483"/>
      <w:bookmarkStart w:id="130" w:name="_Toc403086769"/>
      <w:bookmarkStart w:id="131" w:name="_Toc403086818"/>
      <w:bookmarkStart w:id="132" w:name="_Toc403382368"/>
      <w:bookmarkStart w:id="133" w:name="_Toc403383726"/>
      <w:bookmarkStart w:id="134" w:name="_Toc403509637"/>
      <w:bookmarkStart w:id="135" w:name="_Toc404163559"/>
      <w:bookmarkStart w:id="136" w:name="_Toc404163617"/>
      <w:bookmarkStart w:id="137" w:name="_Toc405315473"/>
      <w:bookmarkStart w:id="138" w:name="_Toc459391927"/>
      <w:bookmarkStart w:id="139" w:name="_Toc464428060"/>
      <w:bookmarkStart w:id="140" w:name="_Toc464449707"/>
      <w:bookmarkStart w:id="141" w:name="_Toc17733543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42" w:name="_Toc374331976"/>
      <w:bookmarkStart w:id="143" w:name="_Toc374339901"/>
      <w:bookmarkStart w:id="144" w:name="_Toc374340046"/>
      <w:bookmarkStart w:id="145" w:name="_Toc374542172"/>
      <w:bookmarkStart w:id="146" w:name="_Toc374612144"/>
      <w:bookmarkStart w:id="147" w:name="_Toc374960985"/>
      <w:bookmarkStart w:id="148" w:name="_Toc376383989"/>
      <w:bookmarkStart w:id="149" w:name="_Toc376776611"/>
      <w:bookmarkStart w:id="150" w:name="_Toc376781760"/>
      <w:bookmarkStart w:id="151" w:name="_Toc376791080"/>
      <w:bookmarkStart w:id="152" w:name="_Toc380355766"/>
      <w:bookmarkStart w:id="153" w:name="_Toc380356682"/>
      <w:bookmarkStart w:id="154" w:name="_Toc384770170"/>
      <w:bookmarkStart w:id="155" w:name="_Toc402465292"/>
      <w:bookmarkStart w:id="156" w:name="_Toc402465319"/>
      <w:bookmarkStart w:id="157" w:name="_Toc402537921"/>
      <w:bookmarkStart w:id="158" w:name="_Toc403081484"/>
      <w:bookmarkStart w:id="159" w:name="_Toc403086770"/>
      <w:bookmarkStart w:id="160" w:name="_Toc403086819"/>
      <w:bookmarkStart w:id="161" w:name="_Toc403382369"/>
      <w:bookmarkStart w:id="162" w:name="_Toc403383727"/>
      <w:bookmarkStart w:id="163" w:name="_Toc403509638"/>
      <w:bookmarkStart w:id="164" w:name="_Toc404163560"/>
      <w:bookmarkStart w:id="165" w:name="_Toc404163618"/>
      <w:bookmarkStart w:id="166" w:name="_Toc405315474"/>
      <w:bookmarkStart w:id="167" w:name="_Toc459391928"/>
      <w:bookmarkStart w:id="168" w:name="_Toc464428061"/>
      <w:bookmarkStart w:id="169" w:name="_Toc464449708"/>
      <w:bookmarkStart w:id="170" w:name="_Toc17733544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71" w:name="_Toc374331977"/>
      <w:bookmarkStart w:id="172" w:name="_Toc374339902"/>
      <w:bookmarkStart w:id="173" w:name="_Toc374340047"/>
      <w:bookmarkStart w:id="174" w:name="_Toc374542173"/>
      <w:bookmarkStart w:id="175" w:name="_Toc374612145"/>
      <w:bookmarkStart w:id="176" w:name="_Toc374960986"/>
      <w:bookmarkStart w:id="177" w:name="_Toc376383990"/>
      <w:bookmarkStart w:id="178" w:name="_Toc376776612"/>
      <w:bookmarkStart w:id="179" w:name="_Toc376781761"/>
      <w:bookmarkStart w:id="180" w:name="_Toc376791081"/>
      <w:bookmarkStart w:id="181" w:name="_Toc380355767"/>
      <w:bookmarkStart w:id="182" w:name="_Toc380356683"/>
      <w:bookmarkStart w:id="183" w:name="_Toc384770171"/>
      <w:bookmarkStart w:id="184" w:name="_Toc402465293"/>
      <w:bookmarkStart w:id="185" w:name="_Toc402465320"/>
      <w:bookmarkStart w:id="186" w:name="_Toc402537922"/>
      <w:bookmarkStart w:id="187" w:name="_Toc403081485"/>
      <w:bookmarkStart w:id="188" w:name="_Toc403086771"/>
      <w:bookmarkStart w:id="189" w:name="_Toc403086820"/>
      <w:bookmarkStart w:id="190" w:name="_Toc403382370"/>
      <w:bookmarkStart w:id="191" w:name="_Toc403383728"/>
      <w:bookmarkStart w:id="192" w:name="_Toc403509639"/>
      <w:bookmarkStart w:id="193" w:name="_Toc404163561"/>
      <w:bookmarkStart w:id="194" w:name="_Toc404163619"/>
      <w:bookmarkStart w:id="195" w:name="_Toc405315475"/>
      <w:bookmarkStart w:id="196" w:name="_Toc459391929"/>
      <w:bookmarkStart w:id="197" w:name="_Toc464428062"/>
      <w:bookmarkStart w:id="198" w:name="_Toc464449709"/>
      <w:bookmarkStart w:id="199" w:name="_Toc17733545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00" w:name="_Toc374331978"/>
      <w:bookmarkStart w:id="201" w:name="_Toc374339903"/>
      <w:bookmarkStart w:id="202" w:name="_Toc374340048"/>
      <w:bookmarkStart w:id="203" w:name="_Toc374542174"/>
      <w:bookmarkStart w:id="204" w:name="_Toc374612146"/>
      <w:bookmarkStart w:id="205" w:name="_Toc374960987"/>
      <w:bookmarkStart w:id="206" w:name="_Toc376383991"/>
      <w:bookmarkStart w:id="207" w:name="_Toc376776613"/>
      <w:bookmarkStart w:id="208" w:name="_Toc376781762"/>
      <w:bookmarkStart w:id="209" w:name="_Toc376791082"/>
      <w:bookmarkStart w:id="210" w:name="_Toc380355768"/>
      <w:bookmarkStart w:id="211" w:name="_Toc380356684"/>
      <w:bookmarkStart w:id="212" w:name="_Toc384770172"/>
      <w:bookmarkStart w:id="213" w:name="_Toc402465294"/>
      <w:bookmarkStart w:id="214" w:name="_Toc402465321"/>
      <w:bookmarkStart w:id="215" w:name="_Toc402537923"/>
      <w:bookmarkStart w:id="216" w:name="_Toc403081486"/>
      <w:bookmarkStart w:id="217" w:name="_Toc403086772"/>
      <w:bookmarkStart w:id="218" w:name="_Toc403086821"/>
      <w:bookmarkStart w:id="219" w:name="_Toc403382371"/>
      <w:bookmarkStart w:id="220" w:name="_Toc403383729"/>
      <w:bookmarkStart w:id="221" w:name="_Toc403509640"/>
      <w:bookmarkStart w:id="222" w:name="_Toc404163562"/>
      <w:bookmarkStart w:id="223" w:name="_Toc404163620"/>
      <w:bookmarkStart w:id="224" w:name="_Toc405315476"/>
      <w:bookmarkStart w:id="225" w:name="_Toc459391930"/>
      <w:bookmarkStart w:id="226" w:name="_Toc464428063"/>
      <w:bookmarkStart w:id="227" w:name="_Toc464449710"/>
      <w:bookmarkStart w:id="228" w:name="_Toc17733546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29" w:name="_Toc374331979"/>
      <w:bookmarkStart w:id="230" w:name="_Toc374339904"/>
      <w:bookmarkStart w:id="231" w:name="_Toc374340049"/>
      <w:bookmarkStart w:id="232" w:name="_Toc374542175"/>
      <w:bookmarkStart w:id="233" w:name="_Toc374612147"/>
      <w:bookmarkStart w:id="234" w:name="_Toc374960988"/>
      <w:bookmarkStart w:id="235" w:name="_Toc376383992"/>
      <w:bookmarkStart w:id="236" w:name="_Toc376776614"/>
      <w:bookmarkStart w:id="237" w:name="_Toc376781763"/>
      <w:bookmarkStart w:id="238" w:name="_Toc376791083"/>
      <w:bookmarkStart w:id="239" w:name="_Toc380355769"/>
      <w:bookmarkStart w:id="240" w:name="_Toc380356685"/>
      <w:bookmarkStart w:id="241" w:name="_Toc384770173"/>
      <w:bookmarkStart w:id="242" w:name="_Toc402465295"/>
      <w:bookmarkStart w:id="243" w:name="_Toc402465322"/>
      <w:bookmarkStart w:id="244" w:name="_Toc402537924"/>
      <w:bookmarkStart w:id="245" w:name="_Toc403081487"/>
      <w:bookmarkStart w:id="246" w:name="_Toc403086773"/>
      <w:bookmarkStart w:id="247" w:name="_Toc403086822"/>
      <w:bookmarkStart w:id="248" w:name="_Toc403382372"/>
      <w:bookmarkStart w:id="249" w:name="_Toc403383730"/>
      <w:bookmarkStart w:id="250" w:name="_Toc403509641"/>
      <w:bookmarkStart w:id="251" w:name="_Toc404163563"/>
      <w:bookmarkStart w:id="252" w:name="_Toc404163621"/>
      <w:bookmarkStart w:id="253" w:name="_Toc405315477"/>
      <w:bookmarkStart w:id="254" w:name="_Toc459391931"/>
      <w:bookmarkStart w:id="255" w:name="_Toc464428064"/>
      <w:bookmarkStart w:id="256" w:name="_Toc464449711"/>
      <w:bookmarkStart w:id="257" w:name="_Toc17733547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p w:rsidR="007D190B" w:rsidRPr="007D190B" w:rsidRDefault="007D190B" w:rsidP="007D190B">
      <w:pPr>
        <w:pStyle w:val="Prrafodelista"/>
        <w:keepNext/>
        <w:numPr>
          <w:ilvl w:val="2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58" w:name="_Toc374331980"/>
      <w:bookmarkStart w:id="259" w:name="_Toc374339905"/>
      <w:bookmarkStart w:id="260" w:name="_Toc374340050"/>
      <w:bookmarkStart w:id="261" w:name="_Toc374542176"/>
      <w:bookmarkStart w:id="262" w:name="_Toc374612148"/>
      <w:bookmarkStart w:id="263" w:name="_Toc374960989"/>
      <w:bookmarkStart w:id="264" w:name="_Toc376383993"/>
      <w:bookmarkStart w:id="265" w:name="_Toc376776615"/>
      <w:bookmarkStart w:id="266" w:name="_Toc376781764"/>
      <w:bookmarkStart w:id="267" w:name="_Toc376791084"/>
      <w:bookmarkStart w:id="268" w:name="_Toc380355770"/>
      <w:bookmarkStart w:id="269" w:name="_Toc380356686"/>
      <w:bookmarkStart w:id="270" w:name="_Toc384770174"/>
      <w:bookmarkStart w:id="271" w:name="_Toc402465296"/>
      <w:bookmarkStart w:id="272" w:name="_Toc402465323"/>
      <w:bookmarkStart w:id="273" w:name="_Toc402537925"/>
      <w:bookmarkStart w:id="274" w:name="_Toc403081488"/>
      <w:bookmarkStart w:id="275" w:name="_Toc403086774"/>
      <w:bookmarkStart w:id="276" w:name="_Toc403086823"/>
      <w:bookmarkStart w:id="277" w:name="_Toc403382373"/>
      <w:bookmarkStart w:id="278" w:name="_Toc403383731"/>
      <w:bookmarkStart w:id="279" w:name="_Toc403509642"/>
      <w:bookmarkStart w:id="280" w:name="_Toc404163564"/>
      <w:bookmarkStart w:id="281" w:name="_Toc404163622"/>
      <w:bookmarkStart w:id="282" w:name="_Toc405315478"/>
      <w:bookmarkStart w:id="283" w:name="_Toc459391932"/>
      <w:bookmarkStart w:id="284" w:name="_Toc464428065"/>
      <w:bookmarkStart w:id="285" w:name="_Toc464449712"/>
      <w:bookmarkStart w:id="286" w:name="_Toc17733548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</w:p>
    <w:p w:rsidR="007D190B" w:rsidRPr="007D190B" w:rsidRDefault="007D190B" w:rsidP="00721121">
      <w:pPr>
        <w:keepNext/>
        <w:ind w:right="126"/>
        <w:jc w:val="both"/>
        <w:outlineLvl w:val="2"/>
        <w:rPr>
          <w:lang w:eastAsia="en-US"/>
        </w:rPr>
      </w:pPr>
      <w:bookmarkStart w:id="287" w:name="_AO01_Crear_Movimiento"/>
      <w:bookmarkStart w:id="288" w:name="_AO02_Modificar_Movimiento"/>
      <w:bookmarkStart w:id="289" w:name="_AO03_Eliminar_Movimiento"/>
      <w:bookmarkEnd w:id="287"/>
      <w:bookmarkEnd w:id="288"/>
      <w:bookmarkEnd w:id="289"/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90" w:name="_Toc17733549"/>
      <w:r w:rsidRPr="00CA7A7F">
        <w:rPr>
          <w:lang w:val="es-MX"/>
        </w:rPr>
        <w:t>Generales</w:t>
      </w:r>
      <w:bookmarkEnd w:id="290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5A2CB6" w:rsidRPr="00CA7A7F" w:rsidRDefault="005A2CB6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91" w:name="_Toc52616592"/>
      <w:bookmarkStart w:id="292" w:name="_Toc182735736"/>
      <w:bookmarkStart w:id="293" w:name="_Toc17733550"/>
      <w:r w:rsidRPr="00CA7A7F">
        <w:t>Poscondiciones</w:t>
      </w:r>
      <w:bookmarkEnd w:id="291"/>
      <w:bookmarkEnd w:id="292"/>
      <w:bookmarkEnd w:id="293"/>
    </w:p>
    <w:p w:rsidR="00ED32EF" w:rsidRPr="005A2CB6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4" w:name="_Toc290568316"/>
      <w:bookmarkStart w:id="295" w:name="_Toc372279960"/>
      <w:bookmarkStart w:id="296" w:name="_Toc17733551"/>
      <w:bookmarkStart w:id="297" w:name="_Toc207014958"/>
      <w:bookmarkStart w:id="298" w:name="_Toc207088193"/>
      <w:bookmarkEnd w:id="1"/>
      <w:bookmarkEnd w:id="2"/>
      <w:r>
        <w:rPr>
          <w:rFonts w:cs="Arial"/>
        </w:rPr>
        <w:t>Generales</w:t>
      </w:r>
      <w:bookmarkEnd w:id="294"/>
      <w:bookmarkEnd w:id="295"/>
      <w:bookmarkEnd w:id="296"/>
    </w:p>
    <w:p w:rsidR="00ED32EF" w:rsidRDefault="00ED32EF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Registro, actualización y eliminación de </w:t>
      </w:r>
      <w:r w:rsidR="00721121">
        <w:rPr>
          <w:sz w:val="20"/>
          <w:szCs w:val="20"/>
        </w:rPr>
        <w:t>InventarioTraspaso</w:t>
      </w:r>
      <w:r>
        <w:rPr>
          <w:sz w:val="20"/>
          <w:szCs w:val="20"/>
        </w:rPr>
        <w:t>.</w:t>
      </w:r>
    </w:p>
    <w:p w:rsidR="005A2CB6" w:rsidRPr="00ED32EF" w:rsidRDefault="005A2CB6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Actualización de Inventario.</w:t>
      </w:r>
    </w:p>
    <w:p w:rsidR="005A2CB6" w:rsidRDefault="005A2CB6" w:rsidP="005A2CB6">
      <w:pPr>
        <w:rPr>
          <w:rFonts w:cs="Arial"/>
          <w:b/>
          <w:bCs/>
          <w:lang w:val="es-MX" w:eastAsia="es-MX"/>
        </w:rPr>
      </w:pPr>
    </w:p>
    <w:p w:rsidR="00721121" w:rsidRDefault="00721121" w:rsidP="005A2CB6">
      <w:pPr>
        <w:rPr>
          <w:rFonts w:cs="Arial"/>
          <w:b/>
          <w:bCs/>
          <w:lang w:val="es-MX" w:eastAsia="es-MX"/>
        </w:rPr>
      </w:pPr>
    </w:p>
    <w:p w:rsidR="00721121" w:rsidRPr="005A2CB6" w:rsidRDefault="00721121" w:rsidP="005A2CB6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299" w:name="_Toc17733552"/>
      <w:r w:rsidRPr="00CA7A7F">
        <w:t>Firmas de Aceptación</w:t>
      </w:r>
      <w:bookmarkEnd w:id="297"/>
      <w:bookmarkEnd w:id="298"/>
      <w:bookmarkEnd w:id="299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721121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</w:t>
            </w:r>
            <w:r w:rsidR="00886EEB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11/2014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721121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</w:t>
            </w:r>
            <w:r w:rsidR="00AC24E8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11/2014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47"/>
      <w:footerReference w:type="even" r:id="rId48"/>
      <w:footerReference w:type="default" r:id="rId49"/>
      <w:headerReference w:type="first" r:id="rId5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0BF" w:rsidRDefault="000410BF" w:rsidP="00514F06">
      <w:pPr>
        <w:pStyle w:val="Ttulo1"/>
      </w:pPr>
      <w:r>
        <w:separator/>
      </w:r>
    </w:p>
  </w:endnote>
  <w:endnote w:type="continuationSeparator" w:id="0">
    <w:p w:rsidR="000410BF" w:rsidRDefault="000410B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CB7" w:rsidRDefault="00D64CB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64CB7" w:rsidRDefault="00D64C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64CB7" w:rsidRPr="00596B48" w:rsidTr="00B01427">
      <w:trPr>
        <w:trHeight w:val="539"/>
      </w:trPr>
      <w:tc>
        <w:tcPr>
          <w:tcW w:w="3331" w:type="dxa"/>
        </w:tcPr>
        <w:p w:rsidR="00D64CB7" w:rsidRPr="00596B48" w:rsidRDefault="00D64CB7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D64CB7" w:rsidRPr="00B01427" w:rsidRDefault="00D64CB7" w:rsidP="0067482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D64CB7" w:rsidRPr="00596B48" w:rsidRDefault="00D64CB7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9E4D0C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9E4D0C">
            <w:rPr>
              <w:rFonts w:ascii="Arial" w:hAnsi="Arial" w:cs="Arial"/>
              <w:noProof/>
            </w:rPr>
            <w:t>30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D64CB7" w:rsidRPr="00596B48" w:rsidRDefault="00D64CB7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0BF" w:rsidRDefault="000410BF" w:rsidP="00514F06">
      <w:pPr>
        <w:pStyle w:val="Ttulo1"/>
      </w:pPr>
      <w:r>
        <w:separator/>
      </w:r>
    </w:p>
  </w:footnote>
  <w:footnote w:type="continuationSeparator" w:id="0">
    <w:p w:rsidR="000410BF" w:rsidRDefault="000410B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D64CB7" w:rsidRPr="00375A5D" w:rsidTr="003E5D6F">
      <w:tc>
        <w:tcPr>
          <w:tcW w:w="4604" w:type="dxa"/>
        </w:tcPr>
        <w:p w:rsidR="00D64CB7" w:rsidRPr="00375A5D" w:rsidRDefault="00D64CB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64CB7" w:rsidRPr="00375A5D" w:rsidRDefault="00D64CB7" w:rsidP="00D64CB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013764">
            <w:rPr>
              <w:rFonts w:ascii="Tahoma" w:hAnsi="Tahoma" w:cs="Tahoma"/>
              <w:sz w:val="20"/>
              <w:szCs w:val="20"/>
            </w:rPr>
            <w:t>4</w:t>
          </w:r>
        </w:p>
      </w:tc>
    </w:tr>
    <w:tr w:rsidR="00D64CB7" w:rsidRPr="00F52321" w:rsidTr="003E5D6F">
      <w:tc>
        <w:tcPr>
          <w:tcW w:w="4604" w:type="dxa"/>
        </w:tcPr>
        <w:p w:rsidR="00D64CB7" w:rsidRPr="000A6ADC" w:rsidRDefault="00D64CB7" w:rsidP="007461FC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CUROLMOV53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CapturarTraspasoInventario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D64CB7" w:rsidRPr="00DF6EA0" w:rsidRDefault="00D64CB7" w:rsidP="00ED32EF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07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11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D64CB7" w:rsidRDefault="00D64C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D64CB7" w:rsidTr="003104A1">
      <w:trPr>
        <w:cantSplit/>
        <w:trHeight w:val="1412"/>
      </w:trPr>
      <w:tc>
        <w:tcPr>
          <w:tcW w:w="10114" w:type="dxa"/>
          <w:vAlign w:val="center"/>
        </w:tcPr>
        <w:p w:rsidR="00D64CB7" w:rsidRDefault="00D64CB7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D64CB7" w:rsidRPr="00872B53" w:rsidRDefault="00D64CB7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D64CB7" w:rsidRDefault="00D64CB7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2917"/>
    <w:multiLevelType w:val="multilevel"/>
    <w:tmpl w:val="E280E7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A4FE4"/>
    <w:multiLevelType w:val="multilevel"/>
    <w:tmpl w:val="FF365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trike w:val="0"/>
        <w:color w:val="auto"/>
        <w:sz w:val="20"/>
        <w:szCs w:val="20"/>
        <w:u w:val="none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trike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" w15:restartNumberingAfterBreak="0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28608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4" w15:restartNumberingAfterBreak="0">
    <w:nsid w:val="0E4466A3"/>
    <w:multiLevelType w:val="multilevel"/>
    <w:tmpl w:val="920AF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 w15:restartNumberingAfterBreak="0">
    <w:nsid w:val="29FA21A9"/>
    <w:multiLevelType w:val="multilevel"/>
    <w:tmpl w:val="C982FE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1" w15:restartNumberingAfterBreak="0">
    <w:nsid w:val="33D409B9"/>
    <w:multiLevelType w:val="multilevel"/>
    <w:tmpl w:val="DECA7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254F2E"/>
    <w:multiLevelType w:val="multilevel"/>
    <w:tmpl w:val="2D06AD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color w:val="auto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B37888"/>
    <w:multiLevelType w:val="multilevel"/>
    <w:tmpl w:val="6888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4" w15:restartNumberingAfterBreak="0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7" w15:restartNumberingAfterBreak="0">
    <w:nsid w:val="4D945E77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8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0" w15:restartNumberingAfterBreak="0">
    <w:nsid w:val="5569691E"/>
    <w:multiLevelType w:val="multilevel"/>
    <w:tmpl w:val="87DA5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FB5E98"/>
    <w:multiLevelType w:val="multilevel"/>
    <w:tmpl w:val="051C5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048" w:hanging="936"/>
      </w:pPr>
      <w:rPr>
        <w:rFonts w:hint="default"/>
        <w:b w:val="0"/>
        <w:strike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trike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  <w:szCs w:val="20"/>
      </w:rPr>
    </w:lvl>
  </w:abstractNum>
  <w:abstractNum w:abstractNumId="22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4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3817874"/>
    <w:multiLevelType w:val="multilevel"/>
    <w:tmpl w:val="B71EA8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8" w15:restartNumberingAfterBreak="0">
    <w:nsid w:val="7BDA359C"/>
    <w:multiLevelType w:val="multilevel"/>
    <w:tmpl w:val="76F04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473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  <w:szCs w:val="20"/>
      </w:rPr>
    </w:lvl>
  </w:abstractNum>
  <w:abstractNum w:abstractNumId="29" w15:restartNumberingAfterBreak="0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4"/>
  </w:num>
  <w:num w:numId="3">
    <w:abstractNumId w:val="18"/>
  </w:num>
  <w:num w:numId="4">
    <w:abstractNumId w:val="12"/>
  </w:num>
  <w:num w:numId="5">
    <w:abstractNumId w:val="15"/>
  </w:num>
  <w:num w:numId="6">
    <w:abstractNumId w:val="22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26"/>
  </w:num>
  <w:num w:numId="11">
    <w:abstractNumId w:val="19"/>
  </w:num>
  <w:num w:numId="12">
    <w:abstractNumId w:val="25"/>
  </w:num>
  <w:num w:numId="13">
    <w:abstractNumId w:val="1"/>
  </w:num>
  <w:num w:numId="14">
    <w:abstractNumId w:val="6"/>
  </w:num>
  <w:num w:numId="15">
    <w:abstractNumId w:val="5"/>
  </w:num>
  <w:num w:numId="16">
    <w:abstractNumId w:val="24"/>
  </w:num>
  <w:num w:numId="17">
    <w:abstractNumId w:val="24"/>
  </w:num>
  <w:num w:numId="18">
    <w:abstractNumId w:val="17"/>
  </w:num>
  <w:num w:numId="19">
    <w:abstractNumId w:val="2"/>
  </w:num>
  <w:num w:numId="20">
    <w:abstractNumId w:val="0"/>
  </w:num>
  <w:num w:numId="21">
    <w:abstractNumId w:val="7"/>
  </w:num>
  <w:num w:numId="22">
    <w:abstractNumId w:val="13"/>
  </w:num>
  <w:num w:numId="23">
    <w:abstractNumId w:val="20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4"/>
  </w:num>
  <w:num w:numId="27">
    <w:abstractNumId w:val="27"/>
  </w:num>
  <w:num w:numId="28">
    <w:abstractNumId w:val="16"/>
  </w:num>
  <w:num w:numId="29">
    <w:abstractNumId w:val="10"/>
  </w:num>
  <w:num w:numId="30">
    <w:abstractNumId w:val="3"/>
  </w:num>
  <w:num w:numId="31">
    <w:abstractNumId w:val="28"/>
  </w:num>
  <w:num w:numId="32">
    <w:abstractNumId w:val="8"/>
  </w:num>
  <w:num w:numId="33">
    <w:abstractNumId w:val="11"/>
  </w:num>
  <w:num w:numId="34">
    <w:abstractNumId w:val="21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13764"/>
    <w:rsid w:val="000215B5"/>
    <w:rsid w:val="000231BC"/>
    <w:rsid w:val="00026AB2"/>
    <w:rsid w:val="00030CC9"/>
    <w:rsid w:val="00030E3C"/>
    <w:rsid w:val="00032A2B"/>
    <w:rsid w:val="000330BE"/>
    <w:rsid w:val="00033722"/>
    <w:rsid w:val="00037466"/>
    <w:rsid w:val="000410BF"/>
    <w:rsid w:val="00042A86"/>
    <w:rsid w:val="00044EEC"/>
    <w:rsid w:val="00047BA4"/>
    <w:rsid w:val="0005001B"/>
    <w:rsid w:val="000542DC"/>
    <w:rsid w:val="000543D8"/>
    <w:rsid w:val="00055766"/>
    <w:rsid w:val="000623CD"/>
    <w:rsid w:val="00062D70"/>
    <w:rsid w:val="000671A5"/>
    <w:rsid w:val="000679FF"/>
    <w:rsid w:val="00070FEB"/>
    <w:rsid w:val="00074319"/>
    <w:rsid w:val="000819BF"/>
    <w:rsid w:val="00082AAD"/>
    <w:rsid w:val="00082CD4"/>
    <w:rsid w:val="00090694"/>
    <w:rsid w:val="000918B1"/>
    <w:rsid w:val="00092B29"/>
    <w:rsid w:val="000A1564"/>
    <w:rsid w:val="000A2BB6"/>
    <w:rsid w:val="000A5CDA"/>
    <w:rsid w:val="000A6ADC"/>
    <w:rsid w:val="000A77DF"/>
    <w:rsid w:val="000B4E7A"/>
    <w:rsid w:val="000B523A"/>
    <w:rsid w:val="000B5641"/>
    <w:rsid w:val="000C10DA"/>
    <w:rsid w:val="000C45BD"/>
    <w:rsid w:val="000D12A2"/>
    <w:rsid w:val="000D1F08"/>
    <w:rsid w:val="000D416A"/>
    <w:rsid w:val="000D5573"/>
    <w:rsid w:val="000D5B6A"/>
    <w:rsid w:val="000E208A"/>
    <w:rsid w:val="000E3039"/>
    <w:rsid w:val="000E7D31"/>
    <w:rsid w:val="000F0AEC"/>
    <w:rsid w:val="000F0BBA"/>
    <w:rsid w:val="000F175B"/>
    <w:rsid w:val="000F31CD"/>
    <w:rsid w:val="000F3582"/>
    <w:rsid w:val="000F53B8"/>
    <w:rsid w:val="001002A9"/>
    <w:rsid w:val="00103CD5"/>
    <w:rsid w:val="00104B44"/>
    <w:rsid w:val="00111303"/>
    <w:rsid w:val="001117A7"/>
    <w:rsid w:val="00111B27"/>
    <w:rsid w:val="00111B28"/>
    <w:rsid w:val="001128FF"/>
    <w:rsid w:val="00114AA4"/>
    <w:rsid w:val="0011637E"/>
    <w:rsid w:val="00117AE0"/>
    <w:rsid w:val="00121E7A"/>
    <w:rsid w:val="00125E35"/>
    <w:rsid w:val="0013530E"/>
    <w:rsid w:val="00136627"/>
    <w:rsid w:val="00137669"/>
    <w:rsid w:val="001416D3"/>
    <w:rsid w:val="0014339B"/>
    <w:rsid w:val="001436DC"/>
    <w:rsid w:val="00151F74"/>
    <w:rsid w:val="00152C0A"/>
    <w:rsid w:val="00152C30"/>
    <w:rsid w:val="0015383C"/>
    <w:rsid w:val="00155B9F"/>
    <w:rsid w:val="00156475"/>
    <w:rsid w:val="00160034"/>
    <w:rsid w:val="0016332D"/>
    <w:rsid w:val="00167980"/>
    <w:rsid w:val="00170FAA"/>
    <w:rsid w:val="0017341C"/>
    <w:rsid w:val="0017419E"/>
    <w:rsid w:val="0017686C"/>
    <w:rsid w:val="00177278"/>
    <w:rsid w:val="00180590"/>
    <w:rsid w:val="001815DB"/>
    <w:rsid w:val="00183F7C"/>
    <w:rsid w:val="00183F8B"/>
    <w:rsid w:val="00184046"/>
    <w:rsid w:val="001858A2"/>
    <w:rsid w:val="00192F5B"/>
    <w:rsid w:val="00194440"/>
    <w:rsid w:val="001A0596"/>
    <w:rsid w:val="001A0C6B"/>
    <w:rsid w:val="001A5390"/>
    <w:rsid w:val="001A60C2"/>
    <w:rsid w:val="001B09A2"/>
    <w:rsid w:val="001B100F"/>
    <w:rsid w:val="001B1A4A"/>
    <w:rsid w:val="001B254E"/>
    <w:rsid w:val="001C4ABE"/>
    <w:rsid w:val="001C7F44"/>
    <w:rsid w:val="001D05C9"/>
    <w:rsid w:val="001D0DC0"/>
    <w:rsid w:val="001D115D"/>
    <w:rsid w:val="001D1534"/>
    <w:rsid w:val="001D3A26"/>
    <w:rsid w:val="001D4B3B"/>
    <w:rsid w:val="001D4DE2"/>
    <w:rsid w:val="001E20AD"/>
    <w:rsid w:val="001E22FA"/>
    <w:rsid w:val="001E36D6"/>
    <w:rsid w:val="001F2BD6"/>
    <w:rsid w:val="001F34A1"/>
    <w:rsid w:val="001F395B"/>
    <w:rsid w:val="001F3D43"/>
    <w:rsid w:val="001F5B27"/>
    <w:rsid w:val="001F74FB"/>
    <w:rsid w:val="0020099B"/>
    <w:rsid w:val="00203741"/>
    <w:rsid w:val="002065C2"/>
    <w:rsid w:val="00214B05"/>
    <w:rsid w:val="002175AC"/>
    <w:rsid w:val="002177DF"/>
    <w:rsid w:val="00220011"/>
    <w:rsid w:val="002235EB"/>
    <w:rsid w:val="002253D2"/>
    <w:rsid w:val="00225DC0"/>
    <w:rsid w:val="0022637D"/>
    <w:rsid w:val="00227281"/>
    <w:rsid w:val="002311A2"/>
    <w:rsid w:val="00232E68"/>
    <w:rsid w:val="002423AA"/>
    <w:rsid w:val="002424FE"/>
    <w:rsid w:val="00243A2E"/>
    <w:rsid w:val="00243D7B"/>
    <w:rsid w:val="00245A88"/>
    <w:rsid w:val="0024718F"/>
    <w:rsid w:val="00250242"/>
    <w:rsid w:val="002503CA"/>
    <w:rsid w:val="00250ED5"/>
    <w:rsid w:val="00252DE9"/>
    <w:rsid w:val="0025365C"/>
    <w:rsid w:val="00254644"/>
    <w:rsid w:val="00255F07"/>
    <w:rsid w:val="0026105B"/>
    <w:rsid w:val="00261EC0"/>
    <w:rsid w:val="00261ED6"/>
    <w:rsid w:val="0026620F"/>
    <w:rsid w:val="00271E95"/>
    <w:rsid w:val="0027680F"/>
    <w:rsid w:val="002775F9"/>
    <w:rsid w:val="00284895"/>
    <w:rsid w:val="00287979"/>
    <w:rsid w:val="00293518"/>
    <w:rsid w:val="00297D30"/>
    <w:rsid w:val="002A1C58"/>
    <w:rsid w:val="002A2063"/>
    <w:rsid w:val="002A24A9"/>
    <w:rsid w:val="002A3AF1"/>
    <w:rsid w:val="002A61E6"/>
    <w:rsid w:val="002B0F80"/>
    <w:rsid w:val="002B1EBB"/>
    <w:rsid w:val="002B34C8"/>
    <w:rsid w:val="002B52ED"/>
    <w:rsid w:val="002B6440"/>
    <w:rsid w:val="002B7DAA"/>
    <w:rsid w:val="002C29E1"/>
    <w:rsid w:val="002C4FDC"/>
    <w:rsid w:val="002C6315"/>
    <w:rsid w:val="002D6E72"/>
    <w:rsid w:val="002D7C7F"/>
    <w:rsid w:val="002E3308"/>
    <w:rsid w:val="002E67FD"/>
    <w:rsid w:val="002E6E0F"/>
    <w:rsid w:val="002E79E5"/>
    <w:rsid w:val="002F1831"/>
    <w:rsid w:val="002F2A60"/>
    <w:rsid w:val="002F5206"/>
    <w:rsid w:val="002F60E2"/>
    <w:rsid w:val="00302443"/>
    <w:rsid w:val="00303B7F"/>
    <w:rsid w:val="00305961"/>
    <w:rsid w:val="00307F0B"/>
    <w:rsid w:val="003104A1"/>
    <w:rsid w:val="0031070D"/>
    <w:rsid w:val="00311496"/>
    <w:rsid w:val="0031217A"/>
    <w:rsid w:val="003205AE"/>
    <w:rsid w:val="00322E1F"/>
    <w:rsid w:val="003239C1"/>
    <w:rsid w:val="003239C6"/>
    <w:rsid w:val="00324670"/>
    <w:rsid w:val="0032728A"/>
    <w:rsid w:val="00332DEA"/>
    <w:rsid w:val="00334249"/>
    <w:rsid w:val="003400C4"/>
    <w:rsid w:val="00345480"/>
    <w:rsid w:val="0034773B"/>
    <w:rsid w:val="0035410E"/>
    <w:rsid w:val="00355410"/>
    <w:rsid w:val="00367AFC"/>
    <w:rsid w:val="003767A1"/>
    <w:rsid w:val="003817A4"/>
    <w:rsid w:val="00382472"/>
    <w:rsid w:val="00382908"/>
    <w:rsid w:val="00385FF5"/>
    <w:rsid w:val="00387C1B"/>
    <w:rsid w:val="003907BC"/>
    <w:rsid w:val="00396011"/>
    <w:rsid w:val="003A41CD"/>
    <w:rsid w:val="003A48BF"/>
    <w:rsid w:val="003A62B0"/>
    <w:rsid w:val="003A7F0E"/>
    <w:rsid w:val="003B0B88"/>
    <w:rsid w:val="003B1A3D"/>
    <w:rsid w:val="003B24FD"/>
    <w:rsid w:val="003B424D"/>
    <w:rsid w:val="003B428D"/>
    <w:rsid w:val="003C1480"/>
    <w:rsid w:val="003C1C04"/>
    <w:rsid w:val="003C3225"/>
    <w:rsid w:val="003C4D4C"/>
    <w:rsid w:val="003C50F8"/>
    <w:rsid w:val="003C58D0"/>
    <w:rsid w:val="003C597C"/>
    <w:rsid w:val="003C7F9F"/>
    <w:rsid w:val="003E2ED4"/>
    <w:rsid w:val="003E5882"/>
    <w:rsid w:val="003E5D3C"/>
    <w:rsid w:val="003E5D6F"/>
    <w:rsid w:val="003E6772"/>
    <w:rsid w:val="003F2901"/>
    <w:rsid w:val="003F2B87"/>
    <w:rsid w:val="003F4CF3"/>
    <w:rsid w:val="003F6CF5"/>
    <w:rsid w:val="003F6DBA"/>
    <w:rsid w:val="004041AD"/>
    <w:rsid w:val="00411F92"/>
    <w:rsid w:val="004137BC"/>
    <w:rsid w:val="00415900"/>
    <w:rsid w:val="00416284"/>
    <w:rsid w:val="00417F67"/>
    <w:rsid w:val="004231DC"/>
    <w:rsid w:val="004248DE"/>
    <w:rsid w:val="00433423"/>
    <w:rsid w:val="0043793F"/>
    <w:rsid w:val="00441A47"/>
    <w:rsid w:val="00447341"/>
    <w:rsid w:val="004474F6"/>
    <w:rsid w:val="004515F5"/>
    <w:rsid w:val="0045227F"/>
    <w:rsid w:val="004540D6"/>
    <w:rsid w:val="00454F12"/>
    <w:rsid w:val="00457ADF"/>
    <w:rsid w:val="00460E52"/>
    <w:rsid w:val="00461371"/>
    <w:rsid w:val="0046641A"/>
    <w:rsid w:val="00467304"/>
    <w:rsid w:val="00473B78"/>
    <w:rsid w:val="00476793"/>
    <w:rsid w:val="00477D62"/>
    <w:rsid w:val="00481597"/>
    <w:rsid w:val="00481C4A"/>
    <w:rsid w:val="00485373"/>
    <w:rsid w:val="00485FBF"/>
    <w:rsid w:val="00490005"/>
    <w:rsid w:val="0049112A"/>
    <w:rsid w:val="00491B4C"/>
    <w:rsid w:val="004949B0"/>
    <w:rsid w:val="004B0B9C"/>
    <w:rsid w:val="004B0D88"/>
    <w:rsid w:val="004B1F0D"/>
    <w:rsid w:val="004B3FB5"/>
    <w:rsid w:val="004B5F05"/>
    <w:rsid w:val="004B623B"/>
    <w:rsid w:val="004C78B4"/>
    <w:rsid w:val="004D3112"/>
    <w:rsid w:val="004D45D6"/>
    <w:rsid w:val="004D6B92"/>
    <w:rsid w:val="004E23D0"/>
    <w:rsid w:val="004E3F95"/>
    <w:rsid w:val="004E54F0"/>
    <w:rsid w:val="004F049D"/>
    <w:rsid w:val="004F1C65"/>
    <w:rsid w:val="004F4AB5"/>
    <w:rsid w:val="004F6527"/>
    <w:rsid w:val="00504398"/>
    <w:rsid w:val="00504B3B"/>
    <w:rsid w:val="0050675E"/>
    <w:rsid w:val="00507368"/>
    <w:rsid w:val="00507CD4"/>
    <w:rsid w:val="00514770"/>
    <w:rsid w:val="00514F06"/>
    <w:rsid w:val="005151EB"/>
    <w:rsid w:val="0052332B"/>
    <w:rsid w:val="005249B6"/>
    <w:rsid w:val="00532589"/>
    <w:rsid w:val="005334F4"/>
    <w:rsid w:val="00533962"/>
    <w:rsid w:val="0053523C"/>
    <w:rsid w:val="00536276"/>
    <w:rsid w:val="00537CB4"/>
    <w:rsid w:val="00540756"/>
    <w:rsid w:val="005427FB"/>
    <w:rsid w:val="00542AA6"/>
    <w:rsid w:val="00544C2F"/>
    <w:rsid w:val="00552C70"/>
    <w:rsid w:val="005560A2"/>
    <w:rsid w:val="0055703F"/>
    <w:rsid w:val="00570A30"/>
    <w:rsid w:val="00572DCE"/>
    <w:rsid w:val="005742E9"/>
    <w:rsid w:val="005764B5"/>
    <w:rsid w:val="00580188"/>
    <w:rsid w:val="00581A09"/>
    <w:rsid w:val="0058787A"/>
    <w:rsid w:val="005907FE"/>
    <w:rsid w:val="00591EB1"/>
    <w:rsid w:val="00592D17"/>
    <w:rsid w:val="00592D43"/>
    <w:rsid w:val="00592D88"/>
    <w:rsid w:val="00593042"/>
    <w:rsid w:val="0059326C"/>
    <w:rsid w:val="00596B48"/>
    <w:rsid w:val="005A09F5"/>
    <w:rsid w:val="005A1922"/>
    <w:rsid w:val="005A2BDA"/>
    <w:rsid w:val="005A2CB6"/>
    <w:rsid w:val="005A3EF8"/>
    <w:rsid w:val="005A45B6"/>
    <w:rsid w:val="005A47E4"/>
    <w:rsid w:val="005C1B2B"/>
    <w:rsid w:val="005C3D75"/>
    <w:rsid w:val="005C45A9"/>
    <w:rsid w:val="005C4CD7"/>
    <w:rsid w:val="005C4D83"/>
    <w:rsid w:val="005C5391"/>
    <w:rsid w:val="005C6283"/>
    <w:rsid w:val="005C6DBF"/>
    <w:rsid w:val="005C7ADA"/>
    <w:rsid w:val="005D1D74"/>
    <w:rsid w:val="005D23A6"/>
    <w:rsid w:val="005D250D"/>
    <w:rsid w:val="005E1890"/>
    <w:rsid w:val="005F1FD9"/>
    <w:rsid w:val="005F2E39"/>
    <w:rsid w:val="005F672F"/>
    <w:rsid w:val="005F738D"/>
    <w:rsid w:val="0060151C"/>
    <w:rsid w:val="0060165C"/>
    <w:rsid w:val="00601891"/>
    <w:rsid w:val="0060399E"/>
    <w:rsid w:val="00604490"/>
    <w:rsid w:val="006077E5"/>
    <w:rsid w:val="00611F11"/>
    <w:rsid w:val="0061340C"/>
    <w:rsid w:val="00613B0D"/>
    <w:rsid w:val="006140D5"/>
    <w:rsid w:val="006143DE"/>
    <w:rsid w:val="006231C2"/>
    <w:rsid w:val="006234C4"/>
    <w:rsid w:val="006253BD"/>
    <w:rsid w:val="00626421"/>
    <w:rsid w:val="00627605"/>
    <w:rsid w:val="00631CED"/>
    <w:rsid w:val="00634183"/>
    <w:rsid w:val="00634AC8"/>
    <w:rsid w:val="00635285"/>
    <w:rsid w:val="006414F5"/>
    <w:rsid w:val="006516D4"/>
    <w:rsid w:val="00652D27"/>
    <w:rsid w:val="00655A7D"/>
    <w:rsid w:val="00663959"/>
    <w:rsid w:val="00663D0B"/>
    <w:rsid w:val="006710BB"/>
    <w:rsid w:val="0067172A"/>
    <w:rsid w:val="00671DCC"/>
    <w:rsid w:val="0067482C"/>
    <w:rsid w:val="006755B5"/>
    <w:rsid w:val="00682686"/>
    <w:rsid w:val="00691E3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49EC"/>
    <w:rsid w:val="006A530B"/>
    <w:rsid w:val="006C07E2"/>
    <w:rsid w:val="006C0E6B"/>
    <w:rsid w:val="006C14A7"/>
    <w:rsid w:val="006C19A8"/>
    <w:rsid w:val="006C5969"/>
    <w:rsid w:val="006C6CA8"/>
    <w:rsid w:val="006C761A"/>
    <w:rsid w:val="006D1281"/>
    <w:rsid w:val="006D4BBA"/>
    <w:rsid w:val="006D52BC"/>
    <w:rsid w:val="006D72F3"/>
    <w:rsid w:val="006D7557"/>
    <w:rsid w:val="006E2291"/>
    <w:rsid w:val="006E3242"/>
    <w:rsid w:val="006E3428"/>
    <w:rsid w:val="006E5DBC"/>
    <w:rsid w:val="006F11C6"/>
    <w:rsid w:val="006F20AC"/>
    <w:rsid w:val="006F4867"/>
    <w:rsid w:val="006F5FEF"/>
    <w:rsid w:val="007051DE"/>
    <w:rsid w:val="0070609E"/>
    <w:rsid w:val="00707580"/>
    <w:rsid w:val="00707A7C"/>
    <w:rsid w:val="00721121"/>
    <w:rsid w:val="00725FF1"/>
    <w:rsid w:val="00730DEC"/>
    <w:rsid w:val="007330AA"/>
    <w:rsid w:val="00736226"/>
    <w:rsid w:val="00736343"/>
    <w:rsid w:val="00737377"/>
    <w:rsid w:val="00740191"/>
    <w:rsid w:val="00742130"/>
    <w:rsid w:val="0074295A"/>
    <w:rsid w:val="00745A0C"/>
    <w:rsid w:val="007461FC"/>
    <w:rsid w:val="00746A0D"/>
    <w:rsid w:val="00746BC1"/>
    <w:rsid w:val="00752DDD"/>
    <w:rsid w:val="00753D05"/>
    <w:rsid w:val="00757B6E"/>
    <w:rsid w:val="00762081"/>
    <w:rsid w:val="00762ADB"/>
    <w:rsid w:val="00764913"/>
    <w:rsid w:val="007649D3"/>
    <w:rsid w:val="00764C28"/>
    <w:rsid w:val="00764FD7"/>
    <w:rsid w:val="0076514B"/>
    <w:rsid w:val="00766512"/>
    <w:rsid w:val="0077082B"/>
    <w:rsid w:val="00770F0A"/>
    <w:rsid w:val="0077308C"/>
    <w:rsid w:val="00773706"/>
    <w:rsid w:val="0077385C"/>
    <w:rsid w:val="007741B0"/>
    <w:rsid w:val="00775F8E"/>
    <w:rsid w:val="00776682"/>
    <w:rsid w:val="007833A5"/>
    <w:rsid w:val="00784763"/>
    <w:rsid w:val="00790C54"/>
    <w:rsid w:val="007935E4"/>
    <w:rsid w:val="007948BC"/>
    <w:rsid w:val="007954AA"/>
    <w:rsid w:val="00796C01"/>
    <w:rsid w:val="00797670"/>
    <w:rsid w:val="00797FC3"/>
    <w:rsid w:val="007A06C1"/>
    <w:rsid w:val="007A1FC8"/>
    <w:rsid w:val="007A25EE"/>
    <w:rsid w:val="007A26DD"/>
    <w:rsid w:val="007A6076"/>
    <w:rsid w:val="007B22A9"/>
    <w:rsid w:val="007B5A2B"/>
    <w:rsid w:val="007B6535"/>
    <w:rsid w:val="007B74D0"/>
    <w:rsid w:val="007B7EDC"/>
    <w:rsid w:val="007C3BBF"/>
    <w:rsid w:val="007C6894"/>
    <w:rsid w:val="007C698F"/>
    <w:rsid w:val="007D190B"/>
    <w:rsid w:val="007D2D49"/>
    <w:rsid w:val="007D34D0"/>
    <w:rsid w:val="007D6B46"/>
    <w:rsid w:val="007E2410"/>
    <w:rsid w:val="007E2CC4"/>
    <w:rsid w:val="007E334D"/>
    <w:rsid w:val="007E3AAF"/>
    <w:rsid w:val="007E3F11"/>
    <w:rsid w:val="007E4E4D"/>
    <w:rsid w:val="007E7F2E"/>
    <w:rsid w:val="007F0C4A"/>
    <w:rsid w:val="007F1436"/>
    <w:rsid w:val="007F1FC2"/>
    <w:rsid w:val="007F4677"/>
    <w:rsid w:val="007F4C05"/>
    <w:rsid w:val="007F4E9B"/>
    <w:rsid w:val="007F60EF"/>
    <w:rsid w:val="007F6183"/>
    <w:rsid w:val="007F6484"/>
    <w:rsid w:val="007F7327"/>
    <w:rsid w:val="00800F7B"/>
    <w:rsid w:val="00801A53"/>
    <w:rsid w:val="008035BA"/>
    <w:rsid w:val="00804673"/>
    <w:rsid w:val="00805540"/>
    <w:rsid w:val="008065C2"/>
    <w:rsid w:val="00810822"/>
    <w:rsid w:val="00813F82"/>
    <w:rsid w:val="00817318"/>
    <w:rsid w:val="008213DC"/>
    <w:rsid w:val="00823F23"/>
    <w:rsid w:val="0082643C"/>
    <w:rsid w:val="00827D4A"/>
    <w:rsid w:val="00827F56"/>
    <w:rsid w:val="00830A3D"/>
    <w:rsid w:val="00833ED3"/>
    <w:rsid w:val="0084265E"/>
    <w:rsid w:val="0084340D"/>
    <w:rsid w:val="00847B4B"/>
    <w:rsid w:val="00854263"/>
    <w:rsid w:val="0085726A"/>
    <w:rsid w:val="00857306"/>
    <w:rsid w:val="00863AEC"/>
    <w:rsid w:val="008640E2"/>
    <w:rsid w:val="00864FD8"/>
    <w:rsid w:val="008672D7"/>
    <w:rsid w:val="00867546"/>
    <w:rsid w:val="00870F40"/>
    <w:rsid w:val="00872364"/>
    <w:rsid w:val="00872B53"/>
    <w:rsid w:val="00873E2A"/>
    <w:rsid w:val="00880086"/>
    <w:rsid w:val="00880237"/>
    <w:rsid w:val="00880858"/>
    <w:rsid w:val="008817CF"/>
    <w:rsid w:val="008825BD"/>
    <w:rsid w:val="00883DA2"/>
    <w:rsid w:val="00886EEB"/>
    <w:rsid w:val="0089284B"/>
    <w:rsid w:val="008935DF"/>
    <w:rsid w:val="008936CB"/>
    <w:rsid w:val="00894B60"/>
    <w:rsid w:val="008A19C2"/>
    <w:rsid w:val="008A251B"/>
    <w:rsid w:val="008A2717"/>
    <w:rsid w:val="008A7708"/>
    <w:rsid w:val="008B18D7"/>
    <w:rsid w:val="008C27A5"/>
    <w:rsid w:val="008C345A"/>
    <w:rsid w:val="008C36EA"/>
    <w:rsid w:val="008C382F"/>
    <w:rsid w:val="008D0700"/>
    <w:rsid w:val="008D3188"/>
    <w:rsid w:val="008D45CF"/>
    <w:rsid w:val="008E2E6B"/>
    <w:rsid w:val="008F0646"/>
    <w:rsid w:val="008F0F61"/>
    <w:rsid w:val="008F26BE"/>
    <w:rsid w:val="008F2D82"/>
    <w:rsid w:val="008F33E3"/>
    <w:rsid w:val="008F3ECA"/>
    <w:rsid w:val="008F7880"/>
    <w:rsid w:val="008F7A87"/>
    <w:rsid w:val="009015BE"/>
    <w:rsid w:val="009032E1"/>
    <w:rsid w:val="0090453B"/>
    <w:rsid w:val="00905E71"/>
    <w:rsid w:val="009107F2"/>
    <w:rsid w:val="00911DBD"/>
    <w:rsid w:val="00912DCF"/>
    <w:rsid w:val="00921223"/>
    <w:rsid w:val="00921551"/>
    <w:rsid w:val="00923CEC"/>
    <w:rsid w:val="00925298"/>
    <w:rsid w:val="00932BEC"/>
    <w:rsid w:val="00932FF5"/>
    <w:rsid w:val="009353A5"/>
    <w:rsid w:val="00937D9A"/>
    <w:rsid w:val="009446AF"/>
    <w:rsid w:val="00946744"/>
    <w:rsid w:val="00946D52"/>
    <w:rsid w:val="00946FEB"/>
    <w:rsid w:val="00951758"/>
    <w:rsid w:val="00951933"/>
    <w:rsid w:val="0095282D"/>
    <w:rsid w:val="00960F20"/>
    <w:rsid w:val="0096313A"/>
    <w:rsid w:val="00963EF0"/>
    <w:rsid w:val="00966AB3"/>
    <w:rsid w:val="0096723E"/>
    <w:rsid w:val="00971190"/>
    <w:rsid w:val="00971759"/>
    <w:rsid w:val="00972453"/>
    <w:rsid w:val="0097255B"/>
    <w:rsid w:val="00972995"/>
    <w:rsid w:val="00976B16"/>
    <w:rsid w:val="009773EA"/>
    <w:rsid w:val="0098004B"/>
    <w:rsid w:val="00980DB7"/>
    <w:rsid w:val="00982930"/>
    <w:rsid w:val="00983677"/>
    <w:rsid w:val="009853B3"/>
    <w:rsid w:val="0098585E"/>
    <w:rsid w:val="009868B4"/>
    <w:rsid w:val="00987DA6"/>
    <w:rsid w:val="00990803"/>
    <w:rsid w:val="00991E62"/>
    <w:rsid w:val="00992E9D"/>
    <w:rsid w:val="00994D88"/>
    <w:rsid w:val="00995FF5"/>
    <w:rsid w:val="009A48DC"/>
    <w:rsid w:val="009A6935"/>
    <w:rsid w:val="009B1CDA"/>
    <w:rsid w:val="009B237A"/>
    <w:rsid w:val="009B2EA8"/>
    <w:rsid w:val="009C1103"/>
    <w:rsid w:val="009C131E"/>
    <w:rsid w:val="009C42D4"/>
    <w:rsid w:val="009C4928"/>
    <w:rsid w:val="009C637E"/>
    <w:rsid w:val="009C7CE7"/>
    <w:rsid w:val="009D046A"/>
    <w:rsid w:val="009D1FC7"/>
    <w:rsid w:val="009D2734"/>
    <w:rsid w:val="009D2774"/>
    <w:rsid w:val="009D540F"/>
    <w:rsid w:val="009E4784"/>
    <w:rsid w:val="009E4D0C"/>
    <w:rsid w:val="009E653C"/>
    <w:rsid w:val="009E76D2"/>
    <w:rsid w:val="009F2204"/>
    <w:rsid w:val="009F626C"/>
    <w:rsid w:val="009F63D6"/>
    <w:rsid w:val="009F6D98"/>
    <w:rsid w:val="009F787E"/>
    <w:rsid w:val="00A006C5"/>
    <w:rsid w:val="00A052FA"/>
    <w:rsid w:val="00A07D32"/>
    <w:rsid w:val="00A10CED"/>
    <w:rsid w:val="00A126BB"/>
    <w:rsid w:val="00A14130"/>
    <w:rsid w:val="00A1565F"/>
    <w:rsid w:val="00A15942"/>
    <w:rsid w:val="00A17C91"/>
    <w:rsid w:val="00A24D3D"/>
    <w:rsid w:val="00A27A1E"/>
    <w:rsid w:val="00A308B4"/>
    <w:rsid w:val="00A3159B"/>
    <w:rsid w:val="00A325AB"/>
    <w:rsid w:val="00A33088"/>
    <w:rsid w:val="00A36CBA"/>
    <w:rsid w:val="00A377E3"/>
    <w:rsid w:val="00A41284"/>
    <w:rsid w:val="00A44CD8"/>
    <w:rsid w:val="00A46EAD"/>
    <w:rsid w:val="00A53ECA"/>
    <w:rsid w:val="00A54990"/>
    <w:rsid w:val="00A54B9C"/>
    <w:rsid w:val="00A6084F"/>
    <w:rsid w:val="00A62576"/>
    <w:rsid w:val="00A6310B"/>
    <w:rsid w:val="00A66BED"/>
    <w:rsid w:val="00A71DEC"/>
    <w:rsid w:val="00A72134"/>
    <w:rsid w:val="00A7404F"/>
    <w:rsid w:val="00A742FE"/>
    <w:rsid w:val="00A75384"/>
    <w:rsid w:val="00A755C4"/>
    <w:rsid w:val="00A814CE"/>
    <w:rsid w:val="00A81695"/>
    <w:rsid w:val="00A83771"/>
    <w:rsid w:val="00A83BC3"/>
    <w:rsid w:val="00A846D9"/>
    <w:rsid w:val="00A91803"/>
    <w:rsid w:val="00A93024"/>
    <w:rsid w:val="00A93594"/>
    <w:rsid w:val="00A95215"/>
    <w:rsid w:val="00AA0460"/>
    <w:rsid w:val="00AA1020"/>
    <w:rsid w:val="00AA5BDC"/>
    <w:rsid w:val="00AB5A72"/>
    <w:rsid w:val="00AB67BA"/>
    <w:rsid w:val="00AC0DE7"/>
    <w:rsid w:val="00AC20A7"/>
    <w:rsid w:val="00AC24E8"/>
    <w:rsid w:val="00AC2D2A"/>
    <w:rsid w:val="00AC4BAF"/>
    <w:rsid w:val="00AC5E10"/>
    <w:rsid w:val="00AD1098"/>
    <w:rsid w:val="00AD2CE8"/>
    <w:rsid w:val="00AD42D8"/>
    <w:rsid w:val="00AE246F"/>
    <w:rsid w:val="00AE525A"/>
    <w:rsid w:val="00AE54DC"/>
    <w:rsid w:val="00AE5DD8"/>
    <w:rsid w:val="00AF0A89"/>
    <w:rsid w:val="00AF263B"/>
    <w:rsid w:val="00AF2CB5"/>
    <w:rsid w:val="00AF3759"/>
    <w:rsid w:val="00AF71FC"/>
    <w:rsid w:val="00AF73BE"/>
    <w:rsid w:val="00B002F3"/>
    <w:rsid w:val="00B00FCE"/>
    <w:rsid w:val="00B01427"/>
    <w:rsid w:val="00B02D40"/>
    <w:rsid w:val="00B0450D"/>
    <w:rsid w:val="00B061B0"/>
    <w:rsid w:val="00B075E7"/>
    <w:rsid w:val="00B10314"/>
    <w:rsid w:val="00B117E4"/>
    <w:rsid w:val="00B128EA"/>
    <w:rsid w:val="00B13AA1"/>
    <w:rsid w:val="00B20347"/>
    <w:rsid w:val="00B226AF"/>
    <w:rsid w:val="00B22779"/>
    <w:rsid w:val="00B227C6"/>
    <w:rsid w:val="00B22901"/>
    <w:rsid w:val="00B22D0F"/>
    <w:rsid w:val="00B24500"/>
    <w:rsid w:val="00B24BF3"/>
    <w:rsid w:val="00B26129"/>
    <w:rsid w:val="00B2734B"/>
    <w:rsid w:val="00B37705"/>
    <w:rsid w:val="00B37BFF"/>
    <w:rsid w:val="00B41F17"/>
    <w:rsid w:val="00B43003"/>
    <w:rsid w:val="00B45B4B"/>
    <w:rsid w:val="00B45BAF"/>
    <w:rsid w:val="00B508FA"/>
    <w:rsid w:val="00B52BCD"/>
    <w:rsid w:val="00B52CEF"/>
    <w:rsid w:val="00B530B5"/>
    <w:rsid w:val="00B53451"/>
    <w:rsid w:val="00B53891"/>
    <w:rsid w:val="00B54E2C"/>
    <w:rsid w:val="00B571F1"/>
    <w:rsid w:val="00B6078C"/>
    <w:rsid w:val="00B6178D"/>
    <w:rsid w:val="00B629A9"/>
    <w:rsid w:val="00B66BB7"/>
    <w:rsid w:val="00B70C70"/>
    <w:rsid w:val="00B71034"/>
    <w:rsid w:val="00B71BC6"/>
    <w:rsid w:val="00B73AD2"/>
    <w:rsid w:val="00B74855"/>
    <w:rsid w:val="00B75440"/>
    <w:rsid w:val="00B76B45"/>
    <w:rsid w:val="00B847C2"/>
    <w:rsid w:val="00B85BB7"/>
    <w:rsid w:val="00B86455"/>
    <w:rsid w:val="00B8646E"/>
    <w:rsid w:val="00B86935"/>
    <w:rsid w:val="00B871ED"/>
    <w:rsid w:val="00B90DBB"/>
    <w:rsid w:val="00B9179A"/>
    <w:rsid w:val="00B978AF"/>
    <w:rsid w:val="00BA048B"/>
    <w:rsid w:val="00BA1819"/>
    <w:rsid w:val="00BA3122"/>
    <w:rsid w:val="00BA4DDA"/>
    <w:rsid w:val="00BA6039"/>
    <w:rsid w:val="00BB0BFE"/>
    <w:rsid w:val="00BB3281"/>
    <w:rsid w:val="00BB40F9"/>
    <w:rsid w:val="00BB54B0"/>
    <w:rsid w:val="00BB5731"/>
    <w:rsid w:val="00BB654F"/>
    <w:rsid w:val="00BB7A76"/>
    <w:rsid w:val="00BC30A7"/>
    <w:rsid w:val="00BC406B"/>
    <w:rsid w:val="00BC44EC"/>
    <w:rsid w:val="00BC5CDD"/>
    <w:rsid w:val="00BC6283"/>
    <w:rsid w:val="00BD184A"/>
    <w:rsid w:val="00BD433A"/>
    <w:rsid w:val="00BD544E"/>
    <w:rsid w:val="00BD59DA"/>
    <w:rsid w:val="00BD5C25"/>
    <w:rsid w:val="00BD70B2"/>
    <w:rsid w:val="00BD75B1"/>
    <w:rsid w:val="00BE07CB"/>
    <w:rsid w:val="00BE21EC"/>
    <w:rsid w:val="00BE6845"/>
    <w:rsid w:val="00BE79B6"/>
    <w:rsid w:val="00BF192E"/>
    <w:rsid w:val="00BF5175"/>
    <w:rsid w:val="00BF6F7D"/>
    <w:rsid w:val="00C010FC"/>
    <w:rsid w:val="00C0177D"/>
    <w:rsid w:val="00C02DAB"/>
    <w:rsid w:val="00C07145"/>
    <w:rsid w:val="00C11AEB"/>
    <w:rsid w:val="00C12130"/>
    <w:rsid w:val="00C1221B"/>
    <w:rsid w:val="00C14127"/>
    <w:rsid w:val="00C15C18"/>
    <w:rsid w:val="00C170C5"/>
    <w:rsid w:val="00C176B9"/>
    <w:rsid w:val="00C21298"/>
    <w:rsid w:val="00C250E3"/>
    <w:rsid w:val="00C260C8"/>
    <w:rsid w:val="00C27247"/>
    <w:rsid w:val="00C27877"/>
    <w:rsid w:val="00C2796C"/>
    <w:rsid w:val="00C3037C"/>
    <w:rsid w:val="00C30E7D"/>
    <w:rsid w:val="00C312DB"/>
    <w:rsid w:val="00C3178E"/>
    <w:rsid w:val="00C35450"/>
    <w:rsid w:val="00C42B73"/>
    <w:rsid w:val="00C51687"/>
    <w:rsid w:val="00C516D0"/>
    <w:rsid w:val="00C51D11"/>
    <w:rsid w:val="00C57786"/>
    <w:rsid w:val="00C620DD"/>
    <w:rsid w:val="00C636B5"/>
    <w:rsid w:val="00C6539C"/>
    <w:rsid w:val="00C67AF6"/>
    <w:rsid w:val="00C7005B"/>
    <w:rsid w:val="00C71851"/>
    <w:rsid w:val="00C74A3C"/>
    <w:rsid w:val="00C815AC"/>
    <w:rsid w:val="00C81FFA"/>
    <w:rsid w:val="00C822A2"/>
    <w:rsid w:val="00C82F53"/>
    <w:rsid w:val="00C8344D"/>
    <w:rsid w:val="00C84919"/>
    <w:rsid w:val="00C8789F"/>
    <w:rsid w:val="00C91EFA"/>
    <w:rsid w:val="00C94C2B"/>
    <w:rsid w:val="00C97546"/>
    <w:rsid w:val="00CA079B"/>
    <w:rsid w:val="00CA517C"/>
    <w:rsid w:val="00CA7A7F"/>
    <w:rsid w:val="00CB3A2E"/>
    <w:rsid w:val="00CB5E75"/>
    <w:rsid w:val="00CB7F03"/>
    <w:rsid w:val="00CC2DB1"/>
    <w:rsid w:val="00CC3B18"/>
    <w:rsid w:val="00CC64E7"/>
    <w:rsid w:val="00CC7034"/>
    <w:rsid w:val="00CC7E66"/>
    <w:rsid w:val="00CD32CF"/>
    <w:rsid w:val="00CE0EC8"/>
    <w:rsid w:val="00CE180F"/>
    <w:rsid w:val="00CE3D5C"/>
    <w:rsid w:val="00CE5BAB"/>
    <w:rsid w:val="00CF01B4"/>
    <w:rsid w:val="00CF1674"/>
    <w:rsid w:val="00CF27F9"/>
    <w:rsid w:val="00CF4311"/>
    <w:rsid w:val="00CF7292"/>
    <w:rsid w:val="00D00283"/>
    <w:rsid w:val="00D02928"/>
    <w:rsid w:val="00D0319B"/>
    <w:rsid w:val="00D05F7D"/>
    <w:rsid w:val="00D065F2"/>
    <w:rsid w:val="00D1269E"/>
    <w:rsid w:val="00D13054"/>
    <w:rsid w:val="00D147A3"/>
    <w:rsid w:val="00D15DA8"/>
    <w:rsid w:val="00D3227F"/>
    <w:rsid w:val="00D32366"/>
    <w:rsid w:val="00D32CE5"/>
    <w:rsid w:val="00D33B4B"/>
    <w:rsid w:val="00D41D3A"/>
    <w:rsid w:val="00D44DE5"/>
    <w:rsid w:val="00D46327"/>
    <w:rsid w:val="00D46945"/>
    <w:rsid w:val="00D475B9"/>
    <w:rsid w:val="00D515D1"/>
    <w:rsid w:val="00D51F74"/>
    <w:rsid w:val="00D54760"/>
    <w:rsid w:val="00D54DEA"/>
    <w:rsid w:val="00D56F4A"/>
    <w:rsid w:val="00D603B0"/>
    <w:rsid w:val="00D60F21"/>
    <w:rsid w:val="00D613F4"/>
    <w:rsid w:val="00D63380"/>
    <w:rsid w:val="00D64988"/>
    <w:rsid w:val="00D64CB7"/>
    <w:rsid w:val="00D65EF8"/>
    <w:rsid w:val="00D67D75"/>
    <w:rsid w:val="00D730A8"/>
    <w:rsid w:val="00D8224D"/>
    <w:rsid w:val="00D84537"/>
    <w:rsid w:val="00D918CE"/>
    <w:rsid w:val="00D93E6C"/>
    <w:rsid w:val="00D9440D"/>
    <w:rsid w:val="00D95BB2"/>
    <w:rsid w:val="00DA071A"/>
    <w:rsid w:val="00DA1766"/>
    <w:rsid w:val="00DA3F52"/>
    <w:rsid w:val="00DA4938"/>
    <w:rsid w:val="00DA50B0"/>
    <w:rsid w:val="00DB04C2"/>
    <w:rsid w:val="00DB05DA"/>
    <w:rsid w:val="00DB1438"/>
    <w:rsid w:val="00DB20C4"/>
    <w:rsid w:val="00DB297F"/>
    <w:rsid w:val="00DB58EA"/>
    <w:rsid w:val="00DC2B16"/>
    <w:rsid w:val="00DC4E84"/>
    <w:rsid w:val="00DC716F"/>
    <w:rsid w:val="00DD14D5"/>
    <w:rsid w:val="00DD3110"/>
    <w:rsid w:val="00DD61C4"/>
    <w:rsid w:val="00DD7793"/>
    <w:rsid w:val="00DD7890"/>
    <w:rsid w:val="00DE0C99"/>
    <w:rsid w:val="00DE2143"/>
    <w:rsid w:val="00DF1F20"/>
    <w:rsid w:val="00DF3C27"/>
    <w:rsid w:val="00DF5063"/>
    <w:rsid w:val="00E012D1"/>
    <w:rsid w:val="00E0216B"/>
    <w:rsid w:val="00E03F4C"/>
    <w:rsid w:val="00E0519B"/>
    <w:rsid w:val="00E10D22"/>
    <w:rsid w:val="00E121B2"/>
    <w:rsid w:val="00E12FAA"/>
    <w:rsid w:val="00E1483A"/>
    <w:rsid w:val="00E14B58"/>
    <w:rsid w:val="00E15830"/>
    <w:rsid w:val="00E214F9"/>
    <w:rsid w:val="00E246D7"/>
    <w:rsid w:val="00E32F17"/>
    <w:rsid w:val="00E333DD"/>
    <w:rsid w:val="00E338AA"/>
    <w:rsid w:val="00E34AB6"/>
    <w:rsid w:val="00E365AE"/>
    <w:rsid w:val="00E36A76"/>
    <w:rsid w:val="00E37292"/>
    <w:rsid w:val="00E44AC0"/>
    <w:rsid w:val="00E53E9D"/>
    <w:rsid w:val="00E551D9"/>
    <w:rsid w:val="00E60A38"/>
    <w:rsid w:val="00E623CE"/>
    <w:rsid w:val="00E626CF"/>
    <w:rsid w:val="00E6339F"/>
    <w:rsid w:val="00E75BDD"/>
    <w:rsid w:val="00E80596"/>
    <w:rsid w:val="00E82848"/>
    <w:rsid w:val="00E85886"/>
    <w:rsid w:val="00E873A1"/>
    <w:rsid w:val="00E903E2"/>
    <w:rsid w:val="00E93E0D"/>
    <w:rsid w:val="00E97094"/>
    <w:rsid w:val="00E979A7"/>
    <w:rsid w:val="00EA19F8"/>
    <w:rsid w:val="00EA3171"/>
    <w:rsid w:val="00EA434D"/>
    <w:rsid w:val="00EA5AC4"/>
    <w:rsid w:val="00EA5E28"/>
    <w:rsid w:val="00EA6F15"/>
    <w:rsid w:val="00EB00D7"/>
    <w:rsid w:val="00EB1378"/>
    <w:rsid w:val="00EB154D"/>
    <w:rsid w:val="00EB2FC3"/>
    <w:rsid w:val="00EB4D23"/>
    <w:rsid w:val="00EB66DA"/>
    <w:rsid w:val="00EB6CE0"/>
    <w:rsid w:val="00EB78AE"/>
    <w:rsid w:val="00EC1BF2"/>
    <w:rsid w:val="00EC2B17"/>
    <w:rsid w:val="00EC394C"/>
    <w:rsid w:val="00EC396E"/>
    <w:rsid w:val="00EC3CC9"/>
    <w:rsid w:val="00ED0DF4"/>
    <w:rsid w:val="00ED13B3"/>
    <w:rsid w:val="00ED1F00"/>
    <w:rsid w:val="00ED2A60"/>
    <w:rsid w:val="00ED32EF"/>
    <w:rsid w:val="00ED59B8"/>
    <w:rsid w:val="00EE102F"/>
    <w:rsid w:val="00EF1328"/>
    <w:rsid w:val="00F0204A"/>
    <w:rsid w:val="00F05941"/>
    <w:rsid w:val="00F06B04"/>
    <w:rsid w:val="00F07B2C"/>
    <w:rsid w:val="00F109F6"/>
    <w:rsid w:val="00F17903"/>
    <w:rsid w:val="00F207E6"/>
    <w:rsid w:val="00F23256"/>
    <w:rsid w:val="00F31B49"/>
    <w:rsid w:val="00F36B30"/>
    <w:rsid w:val="00F36E8B"/>
    <w:rsid w:val="00F42114"/>
    <w:rsid w:val="00F4478E"/>
    <w:rsid w:val="00F46B60"/>
    <w:rsid w:val="00F46ED7"/>
    <w:rsid w:val="00F528CC"/>
    <w:rsid w:val="00F54A9A"/>
    <w:rsid w:val="00F55587"/>
    <w:rsid w:val="00F563DB"/>
    <w:rsid w:val="00F6475B"/>
    <w:rsid w:val="00F64866"/>
    <w:rsid w:val="00F726EF"/>
    <w:rsid w:val="00F7568E"/>
    <w:rsid w:val="00F87132"/>
    <w:rsid w:val="00F93010"/>
    <w:rsid w:val="00F94849"/>
    <w:rsid w:val="00FA1227"/>
    <w:rsid w:val="00FA1FFF"/>
    <w:rsid w:val="00FA4039"/>
    <w:rsid w:val="00FA4A0A"/>
    <w:rsid w:val="00FA6510"/>
    <w:rsid w:val="00FA6A25"/>
    <w:rsid w:val="00FA7A74"/>
    <w:rsid w:val="00FB0A4E"/>
    <w:rsid w:val="00FB0B4A"/>
    <w:rsid w:val="00FB2433"/>
    <w:rsid w:val="00FB291A"/>
    <w:rsid w:val="00FB2E50"/>
    <w:rsid w:val="00FB60A2"/>
    <w:rsid w:val="00FC0EDD"/>
    <w:rsid w:val="00FC1F79"/>
    <w:rsid w:val="00FC4956"/>
    <w:rsid w:val="00FC4F7A"/>
    <w:rsid w:val="00FC789D"/>
    <w:rsid w:val="00FD5063"/>
    <w:rsid w:val="00FD68A1"/>
    <w:rsid w:val="00FE0C00"/>
    <w:rsid w:val="00FE112B"/>
    <w:rsid w:val="00FE13DE"/>
    <w:rsid w:val="00FE17A9"/>
    <w:rsid w:val="00FE1CAC"/>
    <w:rsid w:val="00FE3AB4"/>
    <w:rsid w:val="00FF009C"/>
    <w:rsid w:val="00FF3A5E"/>
    <w:rsid w:val="00FF45D0"/>
    <w:rsid w:val="00FF4F6E"/>
    <w:rsid w:val="00F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65A561-7F6B-4D03-9A56-26977E04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5B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B530B5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Productos\RouteLite\Trunk\Analisis\EspecificacionRequerimientos\ECU_GEN\CUROLGEN13_AdministrarInventario.doc" TargetMode="External"/><Relationship Id="rId18" Type="http://schemas.openxmlformats.org/officeDocument/2006/relationships/hyperlink" Target="file:///C:\Amesol\Productos\RouteLite\Trunk\Analisis\EspecificacionRequerimientos\ECU_GEN\CUROLGEN13_AdministrarInventario.doc" TargetMode="External"/><Relationship Id="rId26" Type="http://schemas.openxmlformats.org/officeDocument/2006/relationships/hyperlink" Target="file:///C:\Amesol\Productos\RouteLite\Trunk\Analisis\EspecificacionRequerimientos\ECU_GEN\CUROLGEN13_AdministrarInventario.doc" TargetMode="External"/><Relationship Id="rId39" Type="http://schemas.openxmlformats.org/officeDocument/2006/relationships/hyperlink" Target="file:///C:\Amesol\Productos\RouteLite\Trunk\Analisis\EspecificacionRequerimientos\ECU_GEN\CUROLGEN13_AdministrarInventario.doc" TargetMode="External"/><Relationship Id="rId21" Type="http://schemas.openxmlformats.org/officeDocument/2006/relationships/hyperlink" Target="file:///C:\Amesol\Productos\RouteLite\Trunk\Analisis\EspecificacionRequerimientos\ECU_GEN\CUROLGEN13_AdministrarInventario.doc" TargetMode="External"/><Relationship Id="rId34" Type="http://schemas.openxmlformats.org/officeDocument/2006/relationships/hyperlink" Target="file:///C:\Amesol\Productos\RouteLite\Trunk\Analisis\EspecificacionRequerimientos\ECU_GEN\CUROLGEN13_AdministrarInventario.doc" TargetMode="External"/><Relationship Id="rId42" Type="http://schemas.openxmlformats.org/officeDocument/2006/relationships/hyperlink" Target="file:///C:\Amesol\Productos\RouteLite\Trunk\Analisis\EspecificacionRequerimientos\ECU_GEN\CUROLGEN13_AdministrarInventario.doc" TargetMode="External"/><Relationship Id="rId47" Type="http://schemas.openxmlformats.org/officeDocument/2006/relationships/header" Target="header1.xml"/><Relationship Id="rId50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GEN\CUROLGEN13_AdministrarInventario.doc" TargetMode="External"/><Relationship Id="rId29" Type="http://schemas.openxmlformats.org/officeDocument/2006/relationships/hyperlink" Target="file:///C:\Amesol\Productos\RouteLite\Trunk\Analisis\EspecificacionRequerimientos\ECU_GEN\CUROLGEN13_AdministrarInventario.doc" TargetMode="External"/><Relationship Id="rId11" Type="http://schemas.openxmlformats.org/officeDocument/2006/relationships/hyperlink" Target="file:///C:\Amesol\Productos\RouteLite\Trunk\Analisis\EspecificacionRequerimientos\ECU_MOV\CUROLMOV20_BuscarProductos.docx" TargetMode="External"/><Relationship Id="rId24" Type="http://schemas.openxmlformats.org/officeDocument/2006/relationships/hyperlink" Target="file:///C:\Amesol\Productos\RouteLite\Trunk\Analisis\EspecificacionRequerimientos\ECU_GEN\CUROLGEN13_AdministrarInventario.doc" TargetMode="External"/><Relationship Id="rId32" Type="http://schemas.openxmlformats.org/officeDocument/2006/relationships/hyperlink" Target="file:///C:\Amesol\Productos\RouteLite\Trunk\Analisis\EspecificacionRequerimientos\ECU_GEN\CUROLGEN13_AdministrarInventario.doc" TargetMode="External"/><Relationship Id="rId37" Type="http://schemas.openxmlformats.org/officeDocument/2006/relationships/hyperlink" Target="file:///C:\Amesol\Productos\RouteLite\Trunk\Analisis\EspecificacionRequerimientos\ECU_GEN\CUROLGEN13_AdministrarInventario.doc" TargetMode="External"/><Relationship Id="rId40" Type="http://schemas.openxmlformats.org/officeDocument/2006/relationships/hyperlink" Target="file:///C:\Amesol\Productos\RouteLite\Trunk\Analisis\EspecificacionRequerimientos\ECU_GEN\CUROLGEN13_AdministrarInventario.doc" TargetMode="External"/><Relationship Id="rId45" Type="http://schemas.openxmlformats.org/officeDocument/2006/relationships/hyperlink" Target="file:///C:\Duxstar\Productos\eRoute\Trunk\Analisis\EspecificacionRequerimientos\ECU_MOV\CUROLMOV53_CapturarTraspasoInventari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Lite\Trunk\Analisis\EspecificacionRequerimientos\ECU_GEN\CUROLGEN13_AdministrarInventario.doc" TargetMode="External"/><Relationship Id="rId23" Type="http://schemas.openxmlformats.org/officeDocument/2006/relationships/hyperlink" Target="file:///C:\Amesol\Productos\RouteLite\Trunk\Analisis\EspecificacionRequerimientos\ECU_GEN\CUROLGEN13_AdministrarInventario.doc" TargetMode="External"/><Relationship Id="rId28" Type="http://schemas.openxmlformats.org/officeDocument/2006/relationships/hyperlink" Target="file:///C:\Amesol\Productos\RouteLite\Trunk\Analisis\EspecificacionRequerimientos\ECU_GEN\CUROLGEN13_AdministrarInventario.doc" TargetMode="External"/><Relationship Id="rId36" Type="http://schemas.openxmlformats.org/officeDocument/2006/relationships/hyperlink" Target="file:///C:\Amesol\Productos\RouteLite\Trunk\Analisis\EspecificacionRequerimientos\ECU_GEN\CUROLGEN13_AdministrarInventario.doc" TargetMode="External"/><Relationship Id="rId49" Type="http://schemas.openxmlformats.org/officeDocument/2006/relationships/footer" Target="footer2.xml"/><Relationship Id="rId10" Type="http://schemas.openxmlformats.org/officeDocument/2006/relationships/hyperlink" Target="file:///C:\Amesol\Productos\RouteLite\Trunk\Analisis\EspecificacionRequerimientos\ECU_MOV\CUROLMOV20_BuscarProductos.docx" TargetMode="External"/><Relationship Id="rId19" Type="http://schemas.openxmlformats.org/officeDocument/2006/relationships/hyperlink" Target="file:///C:\Amesol\Productos\RouteLite\Trunk\Analisis\EspecificacionRequerimientos\ECU_GEN\CUROLGEN13_AdministrarInventario.doc" TargetMode="External"/><Relationship Id="rId31" Type="http://schemas.openxmlformats.org/officeDocument/2006/relationships/hyperlink" Target="file:///C:\Amesol\Productos\RouteLite\Trunk\Analisis\EspecificacionRequerimientos\ECU_GEN\CUROLGEN13_AdministrarInventario.doc" TargetMode="External"/><Relationship Id="rId44" Type="http://schemas.openxmlformats.org/officeDocument/2006/relationships/hyperlink" Target="file:///C:\Amesol\Productos\RouteLite\Trunk\Analisis\EspecificacionRequerimientos\ECU_MOV\CUROLMOV20_BuscarProductos.docx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file:///C:\Amesol\Productos\RouteLite\Trunk\Analisis\EspecificacionRequerimientos\ECU_GEN\CUROLGEN13_AdministrarInventario.doc" TargetMode="External"/><Relationship Id="rId22" Type="http://schemas.openxmlformats.org/officeDocument/2006/relationships/hyperlink" Target="file:///C:\Amesol\Productos\RouteLite\Trunk\Analisis\EspecificacionRequerimientos\ECU_GEN\CUROLGEN13_AdministrarInventario.doc" TargetMode="External"/><Relationship Id="rId27" Type="http://schemas.openxmlformats.org/officeDocument/2006/relationships/hyperlink" Target="file:///C:\Amesol\Productos\RouteLite\Trunk\Analisis\EspecificacionRequerimientos\ECU_GEN\CUROLGEN13_AdministrarInventario.doc" TargetMode="External"/><Relationship Id="rId30" Type="http://schemas.openxmlformats.org/officeDocument/2006/relationships/hyperlink" Target="file:///C:\Amesol\Productos\RouteLite\Trunk\Analisis\EspecificacionRequerimientos\ECU_GEN\CUROLGEN13_AdministrarInventario.doc" TargetMode="External"/><Relationship Id="rId35" Type="http://schemas.openxmlformats.org/officeDocument/2006/relationships/hyperlink" Target="file:///C:\Amesol\Productos\RouteLite\Trunk\Analisis\EspecificacionRequerimientos\ECU_GEN\CUROLGEN13_AdministrarInventario.doc" TargetMode="External"/><Relationship Id="rId43" Type="http://schemas.openxmlformats.org/officeDocument/2006/relationships/hyperlink" Target="file:///C:\Amesol\Productos\RouteLite\Trunk\Analisis\EspecificacionRequerimientos\ECU_GEN\CUROLGEN13_AdministrarInventario.doc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file:///C:\Amesol\Productos\RouteLite\Trunk\Analisis\EspecificacionRequerimientos\ECU_GEN\CUROLGEN13_AdministrarInventario.doc" TargetMode="External"/><Relationship Id="rId17" Type="http://schemas.openxmlformats.org/officeDocument/2006/relationships/hyperlink" Target="file:///C:\Amesol\Productos\RouteLite\Trunk\Analisis\EspecificacionRequerimientos\ECU_GEN\CUROLGEN13_AdministrarInventario.doc" TargetMode="External"/><Relationship Id="rId25" Type="http://schemas.openxmlformats.org/officeDocument/2006/relationships/hyperlink" Target="file:///C:\Amesol\Productos\RouteLite\Trunk\Analisis\EspecificacionRequerimientos\ECU_GEN\CUROLGEN13_AdministrarInventario.doc" TargetMode="External"/><Relationship Id="rId33" Type="http://schemas.openxmlformats.org/officeDocument/2006/relationships/hyperlink" Target="file:///C:\Amesol\Productos\RouteLite\Trunk\Analisis\EspecificacionRequerimientos\ECU_GEN\CUROLGEN13_AdministrarInventario.doc" TargetMode="External"/><Relationship Id="rId38" Type="http://schemas.openxmlformats.org/officeDocument/2006/relationships/hyperlink" Target="file:///C:\Amesol\Productos\RouteLite\Trunk\Analisis\EspecificacionRequerimientos\ECU_GEN\CUROLGEN13_AdministrarInventario.doc" TargetMode="External"/><Relationship Id="rId46" Type="http://schemas.openxmlformats.org/officeDocument/2006/relationships/hyperlink" Target="file:///C:\Amesol\Productos\RouteLite\Trunk\Analisis\EspecificacionRequerimientos\ECU_MOV\CUROLMOV20_BuscarProductos.docx" TargetMode="External"/><Relationship Id="rId20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41" Type="http://schemas.openxmlformats.org/officeDocument/2006/relationships/hyperlink" Target="file:///C:\Amesol\Productos\RouteLite\Trunk\Analisis\EspecificacionRequerimientos\ECU_GEN\CUROLGEN13_AdministrarInventario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79F7E-8142-4824-9330-B6C70021E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9419</TotalTime>
  <Pages>30</Pages>
  <Words>8776</Words>
  <Characters>48270</Characters>
  <Application>Microsoft Office Word</Application>
  <DocSecurity>0</DocSecurity>
  <Lines>402</Lines>
  <Paragraphs>113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56933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erik alejandro amador serrano</cp:lastModifiedBy>
  <cp:revision>19</cp:revision>
  <cp:lastPrinted>2008-09-11T23:09:00Z</cp:lastPrinted>
  <dcterms:created xsi:type="dcterms:W3CDTF">2014-11-03T23:16:00Z</dcterms:created>
  <dcterms:modified xsi:type="dcterms:W3CDTF">2019-08-27T14:58:00Z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