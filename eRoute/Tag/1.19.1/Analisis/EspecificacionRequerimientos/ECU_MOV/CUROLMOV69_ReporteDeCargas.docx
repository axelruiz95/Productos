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55942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977E89" w:rsidP="00047549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977E89">
              <w:t>Cargas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977E89">
              <w:rPr>
                <w:sz w:val="20"/>
                <w:szCs w:val="20"/>
              </w:rPr>
              <w:t>870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155942" w:rsidRDefault="00155942" w:rsidP="00155942">
            <w:pPr>
              <w:pStyle w:val="Tabletext"/>
              <w:jc w:val="center"/>
              <w:rPr>
                <w:highlight w:val="yellow"/>
              </w:rPr>
            </w:pPr>
            <w:r w:rsidRPr="00155942">
              <w:rPr>
                <w:highlight w:val="yellow"/>
              </w:rPr>
              <w:t>23/08/2018</w:t>
            </w:r>
          </w:p>
        </w:tc>
        <w:tc>
          <w:tcPr>
            <w:tcW w:w="1152" w:type="dxa"/>
          </w:tcPr>
          <w:p w:rsidR="00521BB5" w:rsidRPr="00155942" w:rsidRDefault="00155942" w:rsidP="00155942">
            <w:pPr>
              <w:pStyle w:val="Tabletext"/>
              <w:jc w:val="center"/>
              <w:rPr>
                <w:highlight w:val="yellow"/>
              </w:rPr>
            </w:pPr>
            <w:r w:rsidRPr="0015594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Pr="00155942" w:rsidRDefault="00155942" w:rsidP="00DF3C27">
            <w:pPr>
              <w:pStyle w:val="Tabletext"/>
              <w:rPr>
                <w:highlight w:val="yellow"/>
                <w:lang w:val="es-ES"/>
              </w:rPr>
            </w:pPr>
            <w:r w:rsidRPr="00155942">
              <w:rPr>
                <w:highlight w:val="yellow"/>
                <w:lang w:val="es-ES"/>
              </w:rPr>
              <w:t>Modificar el reporte de cargas para que no se muestren las que aún están en fase Pendiente por Confirmar (</w:t>
            </w:r>
            <w:proofErr w:type="spellStart"/>
            <w:r w:rsidRPr="00155942">
              <w:rPr>
                <w:highlight w:val="yellow"/>
                <w:lang w:val="es-ES"/>
              </w:rPr>
              <w:t>TipoFase</w:t>
            </w:r>
            <w:proofErr w:type="spellEnd"/>
            <w:r w:rsidRPr="00155942">
              <w:rPr>
                <w:highlight w:val="yellow"/>
                <w:lang w:val="es-ES"/>
              </w:rPr>
              <w:t xml:space="preserve"> = 15). Únicamente se deben mostrar las que están en fase captura (</w:t>
            </w:r>
            <w:proofErr w:type="spellStart"/>
            <w:r w:rsidRPr="00155942">
              <w:rPr>
                <w:highlight w:val="yellow"/>
                <w:lang w:val="es-ES"/>
              </w:rPr>
              <w:t>TipoFase</w:t>
            </w:r>
            <w:proofErr w:type="spellEnd"/>
            <w:r w:rsidRPr="00155942">
              <w:rPr>
                <w:highlight w:val="yellow"/>
                <w:lang w:val="es-ES"/>
              </w:rPr>
              <w:t xml:space="preserve"> = 1).</w:t>
            </w:r>
          </w:p>
          <w:p w:rsidR="00155942" w:rsidRPr="00155942" w:rsidRDefault="00155942" w:rsidP="00DF3C27">
            <w:pPr>
              <w:pStyle w:val="Tabletext"/>
              <w:rPr>
                <w:b/>
                <w:color w:val="FF0000"/>
                <w:highlight w:val="yellow"/>
                <w:lang w:val="es-ES"/>
              </w:rPr>
            </w:pPr>
            <w:r w:rsidRPr="00155942">
              <w:rPr>
                <w:b/>
                <w:color w:val="FF0000"/>
                <w:highlight w:val="yellow"/>
                <w:lang w:val="es-ES"/>
              </w:rPr>
              <w:t>Se replica en la versión 1.16.0.0 y a partir de la 1.17.0.0</w:t>
            </w:r>
          </w:p>
          <w:p w:rsidR="00155942" w:rsidRPr="00155942" w:rsidRDefault="00155942" w:rsidP="00155942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155942">
              <w:rPr>
                <w:sz w:val="20"/>
                <w:szCs w:val="20"/>
                <w:highlight w:val="yellow"/>
              </w:rPr>
              <w:t>Folio CAI 000</w:t>
            </w:r>
            <w:r w:rsidRPr="00155942">
              <w:rPr>
                <w:sz w:val="20"/>
                <w:szCs w:val="20"/>
                <w:highlight w:val="yellow"/>
              </w:rPr>
              <w:t>5013</w:t>
            </w:r>
          </w:p>
          <w:p w:rsidR="00155942" w:rsidRPr="00155942" w:rsidRDefault="00155942" w:rsidP="00155942">
            <w:pPr>
              <w:pStyle w:val="Tabletext"/>
              <w:rPr>
                <w:highlight w:val="yellow"/>
              </w:rPr>
            </w:pPr>
            <w:r w:rsidRPr="00155942">
              <w:rPr>
                <w:highlight w:val="yellow"/>
              </w:rPr>
              <w:t>(</w:t>
            </w:r>
            <w:r w:rsidRPr="00155942">
              <w:rPr>
                <w:highlight w:val="yellow"/>
              </w:rPr>
              <w:t>Route Lite, 1.15.0.1</w:t>
            </w:r>
            <w:r w:rsidRPr="00155942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521BB5" w:rsidRPr="00155942" w:rsidRDefault="00155942" w:rsidP="00DF3C27">
            <w:pPr>
              <w:pStyle w:val="Tabletext"/>
              <w:rPr>
                <w:highlight w:val="yellow"/>
              </w:rPr>
            </w:pPr>
            <w:r w:rsidRPr="00155942">
              <w:rPr>
                <w:highlight w:val="yellow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155942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22787788" w:history="1">
        <w:r w:rsidR="00155942" w:rsidRPr="00552732">
          <w:rPr>
            <w:rStyle w:val="Hipervnculo"/>
          </w:rPr>
          <w:t>1</w:t>
        </w:r>
        <w:r w:rsidR="0015594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5942" w:rsidRPr="00552732">
          <w:rPr>
            <w:rStyle w:val="Hipervnculo"/>
          </w:rPr>
          <w:t>Introducción</w:t>
        </w:r>
        <w:r w:rsidR="00155942">
          <w:rPr>
            <w:webHidden/>
          </w:rPr>
          <w:tab/>
        </w:r>
        <w:r w:rsidR="00155942">
          <w:rPr>
            <w:webHidden/>
          </w:rPr>
          <w:fldChar w:fldCharType="begin"/>
        </w:r>
        <w:r w:rsidR="00155942">
          <w:rPr>
            <w:webHidden/>
          </w:rPr>
          <w:instrText xml:space="preserve"> PAGEREF _Toc522787788 \h </w:instrText>
        </w:r>
        <w:r w:rsidR="00155942">
          <w:rPr>
            <w:webHidden/>
          </w:rPr>
        </w:r>
        <w:r w:rsidR="00155942">
          <w:rPr>
            <w:webHidden/>
          </w:rPr>
          <w:fldChar w:fldCharType="separate"/>
        </w:r>
        <w:r w:rsidR="00155942">
          <w:rPr>
            <w:webHidden/>
          </w:rPr>
          <w:t>4</w:t>
        </w:r>
        <w:r w:rsidR="00155942">
          <w:rPr>
            <w:webHidden/>
          </w:rPr>
          <w:fldChar w:fldCharType="end"/>
        </w:r>
      </w:hyperlink>
    </w:p>
    <w:p w:rsidR="00155942" w:rsidRDefault="001559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789" w:history="1">
        <w:r w:rsidRPr="0055273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Caso de uso: Reporte de Cargas – CUROLMOV69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0" w:history="1">
        <w:r w:rsidRPr="0055273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791" w:history="1">
        <w:r w:rsidRPr="0055273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942" w:rsidRDefault="001559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792" w:history="1">
        <w:r w:rsidRPr="0055273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3" w:history="1">
        <w:r w:rsidRPr="0055273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4" w:history="1">
        <w:r w:rsidRPr="00552732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5" w:history="1">
        <w:r w:rsidRPr="00552732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796" w:history="1">
        <w:r w:rsidRPr="0055273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7" w:history="1">
        <w:r w:rsidRPr="0055273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2787798" w:history="1">
        <w:r w:rsidRPr="0055273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2787799" w:history="1">
        <w:r w:rsidRPr="0055273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2787800" w:history="1">
        <w:r w:rsidRPr="0055273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_Toc522787800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5942" w:rsidRDefault="0015594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801" w:history="1">
        <w:r w:rsidRPr="0055273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55942" w:rsidRDefault="0015594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2787802" w:history="1">
        <w:r w:rsidRPr="0055273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5273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_Toc522787802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2278778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2278778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977E89">
        <w:rPr>
          <w:szCs w:val="36"/>
        </w:rPr>
        <w:t>Reporte de Cargas – CUROLMOV69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2278779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la información de las N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cargas realizadas durante la jornada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trabajo, así como 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sus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productos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22787791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977E89" w:rsidP="00731EEF">
      <w:pPr>
        <w:rPr>
          <w:lang w:val="es-MX" w:eastAsia="es-MX"/>
        </w:rPr>
      </w:pPr>
      <w:r w:rsidRPr="00977E89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2278779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2278779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2278779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22787795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977E8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Fecha(s)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22787796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2278779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4656E" w:rsidRDefault="0044656E" w:rsidP="0044656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44656E" w:rsidRPr="00833416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4656E" w:rsidRPr="00725C01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Nombre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Domicilio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44656E">
        <w:rPr>
          <w:rFonts w:cs="Arial"/>
          <w:sz w:val="20"/>
          <w:szCs w:val="20"/>
        </w:rPr>
        <w:t>Telefono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EB1A2F">
        <w:rPr>
          <w:rFonts w:cs="Arial"/>
          <w:sz w:val="20"/>
          <w:szCs w:val="20"/>
        </w:rPr>
        <w:t xml:space="preserve">Cargas, </w:t>
      </w:r>
      <w:r>
        <w:rPr>
          <w:rFonts w:cs="Arial"/>
          <w:sz w:val="20"/>
          <w:szCs w:val="20"/>
        </w:rPr>
        <w:t>realizadas de</w:t>
      </w:r>
      <w:r w:rsidR="00806B99">
        <w:rPr>
          <w:rFonts w:cs="Arial"/>
          <w:sz w:val="20"/>
          <w:szCs w:val="20"/>
        </w:rPr>
        <w:t>ntro</w:t>
      </w:r>
      <w:r>
        <w:rPr>
          <w:rFonts w:cs="Arial"/>
          <w:sz w:val="20"/>
          <w:szCs w:val="20"/>
        </w:rPr>
        <w:t xml:space="preserve"> </w:t>
      </w:r>
      <w:r w:rsidR="00806B99">
        <w:rPr>
          <w:rFonts w:cs="Arial"/>
          <w:sz w:val="20"/>
          <w:szCs w:val="20"/>
        </w:rPr>
        <w:t>de la(s) fecha(s) seleccionada(s)</w:t>
      </w:r>
      <w:r>
        <w:rPr>
          <w:rFonts w:cs="Arial"/>
          <w:sz w:val="20"/>
          <w:szCs w:val="20"/>
        </w:rPr>
        <w:t xml:space="preserve"> como filtro: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3B38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</w:t>
      </w:r>
      <w:r w:rsidR="00EB1A2F">
        <w:rPr>
          <w:rFonts w:cs="Arial"/>
          <w:sz w:val="20"/>
          <w:szCs w:val="20"/>
        </w:rPr>
        <w:t xml:space="preserve"> </w:t>
      </w:r>
    </w:p>
    <w:p w:rsidR="00155942" w:rsidRPr="00155942" w:rsidRDefault="00155942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55942">
        <w:rPr>
          <w:rFonts w:cs="Arial"/>
          <w:sz w:val="20"/>
          <w:szCs w:val="20"/>
          <w:highlight w:val="yellow"/>
        </w:rPr>
        <w:t>TipoFase</w:t>
      </w:r>
      <w:proofErr w:type="spellEnd"/>
      <w:r w:rsidRPr="00155942">
        <w:rPr>
          <w:rFonts w:cs="Arial"/>
          <w:sz w:val="20"/>
          <w:szCs w:val="20"/>
          <w:highlight w:val="yellow"/>
        </w:rPr>
        <w:t xml:space="preserve"> = 1</w:t>
      </w:r>
    </w:p>
    <w:p w:rsidR="001C21C8" w:rsidRPr="006B418F" w:rsidRDefault="001C21C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12474C">
        <w:rPr>
          <w:rFonts w:cs="Arial"/>
          <w:sz w:val="20"/>
          <w:szCs w:val="20"/>
        </w:rPr>
        <w:t xml:space="preserve"> = </w:t>
      </w:r>
      <w:r w:rsidR="0012474C">
        <w:rPr>
          <w:rFonts w:cs="Arial"/>
          <w:color w:val="FF0000"/>
          <w:sz w:val="20"/>
          <w:szCs w:val="20"/>
        </w:rPr>
        <w:t>Fecha(s) seleccionada(s) como filtro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A54C55" w:rsidRPr="005B23EC" w:rsidRDefault="00A54C55" w:rsidP="00A54C55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54C55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 xml:space="preserve">&gt; + ‘,’ + </w:t>
      </w:r>
    </w:p>
    <w:p w:rsidR="00A54C55" w:rsidRPr="00A54C55" w:rsidRDefault="00A54C55" w:rsidP="00A54C55">
      <w:pPr>
        <w:pStyle w:val="Prrafodelista"/>
        <w:ind w:left="1701"/>
        <w:rPr>
          <w:rFonts w:cs="Arial"/>
          <w:sz w:val="20"/>
          <w:szCs w:val="20"/>
        </w:rPr>
      </w:pPr>
      <w:r w:rsidRPr="00A54C55">
        <w:rPr>
          <w:rFonts w:cs="Arial"/>
          <w:sz w:val="20"/>
          <w:szCs w:val="20"/>
        </w:rPr>
        <w:t>“Col</w:t>
      </w:r>
      <w:proofErr w:type="gramStart"/>
      <w:r w:rsidRPr="00A54C55">
        <w:rPr>
          <w:rFonts w:cs="Arial"/>
          <w:sz w:val="20"/>
          <w:szCs w:val="20"/>
        </w:rPr>
        <w:t>. ”</w:t>
      </w:r>
      <w:proofErr w:type="gramEnd"/>
      <w:r w:rsidRPr="00A54C55">
        <w:rPr>
          <w:rFonts w:cs="Arial"/>
          <w:sz w:val="20"/>
          <w:szCs w:val="20"/>
        </w:rPr>
        <w:t xml:space="preserve"> + &lt;</w:t>
      </w:r>
      <w:proofErr w:type="spellStart"/>
      <w:r w:rsidRPr="00A54C55">
        <w:rPr>
          <w:rFonts w:cs="Arial"/>
          <w:sz w:val="20"/>
          <w:szCs w:val="20"/>
        </w:rPr>
        <w:t>Configuracion.Colonia</w:t>
      </w:r>
      <w:proofErr w:type="spellEnd"/>
      <w:r w:rsidRPr="00A54C55">
        <w:rPr>
          <w:rFonts w:cs="Arial"/>
          <w:sz w:val="20"/>
          <w:szCs w:val="20"/>
        </w:rPr>
        <w:t>&gt; + ‘,’ +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 xml:space="preserve">&gt; + ’,’ + </w:t>
      </w:r>
      <w:r w:rsidRPr="00A54C55">
        <w:rPr>
          <w:rFonts w:cs="Arial"/>
          <w:sz w:val="20"/>
          <w:szCs w:val="20"/>
        </w:rPr>
        <w:t>&lt;</w:t>
      </w:r>
      <w:proofErr w:type="spellStart"/>
      <w:r w:rsidRPr="00A54C55">
        <w:rPr>
          <w:rFonts w:cs="Arial"/>
          <w:sz w:val="20"/>
          <w:szCs w:val="20"/>
        </w:rPr>
        <w:t>Configuracion.Region</w:t>
      </w:r>
      <w:proofErr w:type="spellEnd"/>
      <w:r w:rsidRPr="00A54C55"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32DE5" w:rsidRDefault="00707A4D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707A4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>la fecha de captura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1C21C8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07AFD" w:rsidRPr="00D07AFD" w:rsidRDefault="009457D0" w:rsidP="00707A4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“Carga” seguida de un número consecutivo que se incrementará por cada carga presentada, éste consecutivo deberá inicializarse en 1.</w:t>
      </w:r>
      <w:r w:rsidR="00D07AFD" w:rsidRPr="00BD3414">
        <w:rPr>
          <w:rFonts w:cs="Arial"/>
          <w:b/>
          <w:sz w:val="20"/>
          <w:szCs w:val="20"/>
        </w:rPr>
        <w:t xml:space="preserve"> </w:t>
      </w:r>
    </w:p>
    <w:p w:rsidR="001C21C8" w:rsidRPr="001C21C8" w:rsidRDefault="001C21C8" w:rsidP="009457D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 incluido en el detalle de</w:t>
      </w:r>
      <w:r>
        <w:rPr>
          <w:rFonts w:cs="Arial"/>
          <w:sz w:val="20"/>
          <w:szCs w:val="20"/>
        </w:rPr>
        <w:t xml:space="preserve"> la carga</w:t>
      </w:r>
    </w:p>
    <w:p w:rsidR="00372B92" w:rsidRPr="003B2CB3" w:rsidRDefault="00481D95" w:rsidP="00FA044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5F1D38" w:rsidRPr="00855A17" w:rsidRDefault="005F1D38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la cantidad de producto</w:t>
      </w:r>
      <w:r w:rsidR="00BA216A">
        <w:rPr>
          <w:rFonts w:cs="Arial"/>
          <w:sz w:val="20"/>
          <w:szCs w:val="20"/>
        </w:rPr>
        <w:t xml:space="preserve"> cargado</w:t>
      </w:r>
      <w:r w:rsidR="00AD2C01">
        <w:rPr>
          <w:rFonts w:cs="Arial"/>
          <w:sz w:val="20"/>
          <w:szCs w:val="20"/>
        </w:rPr>
        <w:t xml:space="preserve">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D6032C" w:rsidRDefault="00D6032C" w:rsidP="00D603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obtenida:</w:t>
      </w:r>
    </w:p>
    <w:p w:rsidR="00D6032C" w:rsidRDefault="00D6032C" w:rsidP="00D6032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fecha de captura de la transacción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D07AFD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Pr="00BD3414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“Carga” seguida de un número consecutivo que se incrementará por cada carga presentada, éste consecutivo deberá inicializarse en 1.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D6032C" w:rsidRPr="001C21C8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</w:t>
      </w:r>
      <w:r w:rsidR="00F8028D">
        <w:rPr>
          <w:rFonts w:cs="Arial"/>
          <w:sz w:val="20"/>
          <w:szCs w:val="20"/>
        </w:rPr>
        <w:t>incluido en el detalle</w:t>
      </w:r>
      <w:r>
        <w:rPr>
          <w:rFonts w:cs="Arial"/>
          <w:sz w:val="20"/>
          <w:szCs w:val="20"/>
        </w:rPr>
        <w:t xml:space="preserve"> la carga</w:t>
      </w:r>
    </w:p>
    <w:p w:rsidR="00D6032C" w:rsidRPr="003B2CB3" w:rsidRDefault="00D6032C" w:rsidP="00D6032C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855A17" w:rsidRDefault="00D6032C" w:rsidP="00D6032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D6032C" w:rsidRDefault="00D6032C" w:rsidP="00E961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F8028D">
        <w:rPr>
          <w:rFonts w:cs="Arial"/>
          <w:sz w:val="20"/>
          <w:szCs w:val="20"/>
        </w:rPr>
        <w:t xml:space="preserve">Se presenta la cantidad total cargada del </w:t>
      </w:r>
      <w:r w:rsidR="00F8028D">
        <w:rPr>
          <w:sz w:val="20"/>
          <w:szCs w:val="20"/>
        </w:rPr>
        <w:t xml:space="preserve">producto en su unidad mínima, a partir de </w:t>
      </w:r>
      <w:r w:rsidR="00F8028D"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 w:rsidR="00F8028D">
        <w:rPr>
          <w:rFonts w:cs="Arial"/>
          <w:sz w:val="20"/>
          <w:szCs w:val="20"/>
        </w:rPr>
        <w:t>∑(</w:t>
      </w:r>
      <w:proofErr w:type="spellStart"/>
      <w:proofErr w:type="gramEnd"/>
      <w:r w:rsidR="00F8028D">
        <w:rPr>
          <w:rFonts w:cs="Arial"/>
          <w:sz w:val="20"/>
          <w:szCs w:val="20"/>
        </w:rPr>
        <w:t>TransProdDetalle.Cantidad</w:t>
      </w:r>
      <w:proofErr w:type="spellEnd"/>
      <w:r w:rsidR="00F8028D">
        <w:rPr>
          <w:rFonts w:cs="Arial"/>
          <w:sz w:val="20"/>
          <w:szCs w:val="20"/>
        </w:rPr>
        <w:t xml:space="preserve"> * </w:t>
      </w:r>
      <w:proofErr w:type="spellStart"/>
      <w:r w:rsidR="00F8028D">
        <w:rPr>
          <w:rFonts w:cs="Arial"/>
          <w:sz w:val="20"/>
          <w:szCs w:val="20"/>
        </w:rPr>
        <w:t>ProductoDetalle.Factor</w:t>
      </w:r>
      <w:proofErr w:type="spellEnd"/>
      <w:r w:rsidR="00F8028D">
        <w:rPr>
          <w:rFonts w:cs="Arial"/>
          <w:sz w:val="20"/>
          <w:szCs w:val="20"/>
        </w:rPr>
        <w:t>)&gt;, donde &lt;</w:t>
      </w:r>
      <w:proofErr w:type="spellStart"/>
      <w:r w:rsidR="00F8028D">
        <w:rPr>
          <w:rFonts w:cs="Arial"/>
          <w:sz w:val="20"/>
          <w:szCs w:val="20"/>
        </w:rPr>
        <w:t>TransProdDetalle.ProductoClave</w:t>
      </w:r>
      <w:proofErr w:type="spellEnd"/>
      <w:r w:rsidR="00F8028D">
        <w:rPr>
          <w:rFonts w:cs="Arial"/>
          <w:sz w:val="20"/>
          <w:szCs w:val="20"/>
        </w:rPr>
        <w:t xml:space="preserve"> = Producto actual&gt;.</w:t>
      </w:r>
    </w:p>
    <w:p w:rsidR="00D6032C" w:rsidRDefault="00F8028D" w:rsidP="00F8028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8028D" w:rsidRDefault="00F8028D" w:rsidP="00F802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cantidad total de productos cargados, a partir de la sumatoria de la cantidad cargada para cada producto presentado.</w:t>
      </w:r>
    </w:p>
    <w:p w:rsidR="00F8028D" w:rsidRPr="0021537C" w:rsidRDefault="00F8028D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encabezado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incluido en las Cargas de producto obtenidas</w:t>
      </w:r>
    </w:p>
    <w:p w:rsidR="0021537C" w:rsidRDefault="0021537C" w:rsidP="00215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cargada del </w:t>
      </w:r>
      <w:r>
        <w:rPr>
          <w:sz w:val="20"/>
          <w:szCs w:val="20"/>
        </w:rPr>
        <w:t xml:space="preserve">producto actual 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21537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52278779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522787799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522787800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2787801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522787802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977E89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DC" w:rsidRDefault="000767DC" w:rsidP="00514F06">
      <w:pPr>
        <w:pStyle w:val="Ttulo1"/>
      </w:pPr>
      <w:r>
        <w:separator/>
      </w:r>
    </w:p>
  </w:endnote>
  <w:endnote w:type="continuationSeparator" w:id="0">
    <w:p w:rsidR="000767DC" w:rsidRDefault="000767D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5942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594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DC" w:rsidRDefault="000767DC" w:rsidP="00514F06">
      <w:pPr>
        <w:pStyle w:val="Ttulo1"/>
      </w:pPr>
      <w:r>
        <w:separator/>
      </w:r>
    </w:p>
  </w:footnote>
  <w:footnote w:type="continuationSeparator" w:id="0">
    <w:p w:rsidR="000767DC" w:rsidRDefault="000767D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15594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155942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977E89" w:rsidP="00977E8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CUROLMOV69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DeCargas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977E89">
            <w:rPr>
              <w:rFonts w:ascii="Tahoma" w:hAnsi="Tahoma" w:cs="Tahoma"/>
              <w:sz w:val="20"/>
              <w:szCs w:val="20"/>
            </w:rPr>
            <w:t>11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767DC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474C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942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858A8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0685-FA68-4BCC-96BB-4EAE55DF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628</TotalTime>
  <Pages>8</Pages>
  <Words>1606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10421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10</cp:revision>
  <cp:lastPrinted>2008-09-11T21:09:00Z</cp:lastPrinted>
  <dcterms:created xsi:type="dcterms:W3CDTF">2016-04-09T09:56:00Z</dcterms:created>
  <dcterms:modified xsi:type="dcterms:W3CDTF">2018-08-23T16:41:00Z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