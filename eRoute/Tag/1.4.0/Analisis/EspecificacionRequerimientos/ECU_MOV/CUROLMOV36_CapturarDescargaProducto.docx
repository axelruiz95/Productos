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0E7CEF">
        <w:t>Descarga de Producto</w:t>
      </w:r>
      <w:r w:rsidR="005427FB">
        <w:t xml:space="preserve"> – CUROLMOV</w:t>
      </w:r>
      <w:r w:rsidR="00382908">
        <w:t>3</w:t>
      </w:r>
      <w:r w:rsidR="000E7CEF">
        <w:t>6</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241E67">
        <w:rPr>
          <w:lang w:val="es-MX"/>
        </w:rPr>
        <w:t>5</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E7CEF" w:rsidP="003B1A3D">
            <w:pPr>
              <w:pStyle w:val="Tabletext"/>
              <w:jc w:val="center"/>
            </w:pPr>
            <w:r>
              <w:t>29</w:t>
            </w:r>
            <w:r w:rsidR="00E626CF">
              <w:t>/12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Descarga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0E7CEF">
              <w:t>67</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83C95" w:rsidRPr="00CA7A7F" w:rsidTr="00DF3C27">
        <w:trPr>
          <w:jc w:val="center"/>
        </w:trPr>
        <w:tc>
          <w:tcPr>
            <w:tcW w:w="2304" w:type="dxa"/>
          </w:tcPr>
          <w:p w:rsidR="00483C95" w:rsidRDefault="00483C95" w:rsidP="00483C95">
            <w:pPr>
              <w:pStyle w:val="Tabletext"/>
              <w:jc w:val="center"/>
              <w:rPr>
                <w:highlight w:val="yellow"/>
              </w:rPr>
            </w:pPr>
            <w:r>
              <w:rPr>
                <w:highlight w:val="yellow"/>
              </w:rPr>
              <w:t>12/02/2014</w:t>
            </w:r>
          </w:p>
        </w:tc>
        <w:tc>
          <w:tcPr>
            <w:tcW w:w="1152" w:type="dxa"/>
          </w:tcPr>
          <w:p w:rsidR="00483C95" w:rsidRDefault="00483C95" w:rsidP="00483C95">
            <w:pPr>
              <w:pStyle w:val="Tabletext"/>
              <w:jc w:val="center"/>
              <w:rPr>
                <w:highlight w:val="yellow"/>
              </w:rPr>
            </w:pPr>
            <w:r>
              <w:rPr>
                <w:highlight w:val="yellow"/>
              </w:rPr>
              <w:t>1.1</w:t>
            </w:r>
          </w:p>
        </w:tc>
        <w:tc>
          <w:tcPr>
            <w:tcW w:w="3744" w:type="dxa"/>
          </w:tcPr>
          <w:p w:rsidR="00483C95" w:rsidRDefault="00483C95" w:rsidP="00483C95">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483C95" w:rsidRDefault="00483C95" w:rsidP="00483C95">
            <w:pPr>
              <w:jc w:val="both"/>
              <w:rPr>
                <w:rFonts w:cs="Arial"/>
                <w:color w:val="000000"/>
                <w:sz w:val="20"/>
                <w:szCs w:val="20"/>
                <w:highlight w:val="yellow"/>
              </w:rPr>
            </w:pPr>
          </w:p>
          <w:p w:rsidR="00483C95" w:rsidRDefault="00483C95" w:rsidP="00483C95">
            <w:pPr>
              <w:jc w:val="both"/>
              <w:rPr>
                <w:rFonts w:cs="Arial"/>
                <w:color w:val="000000"/>
                <w:sz w:val="20"/>
                <w:szCs w:val="20"/>
                <w:highlight w:val="yellow"/>
              </w:rPr>
            </w:pPr>
            <w:r>
              <w:rPr>
                <w:rFonts w:cs="Arial"/>
                <w:color w:val="000000"/>
                <w:sz w:val="20"/>
                <w:szCs w:val="20"/>
                <w:highlight w:val="yellow"/>
              </w:rPr>
              <w:t>Folio CAI 0002928</w:t>
            </w:r>
          </w:p>
          <w:p w:rsidR="00483C95" w:rsidRDefault="00483C95" w:rsidP="00483C95">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83C95" w:rsidRDefault="00483C95" w:rsidP="00483C95">
            <w:pPr>
              <w:pStyle w:val="Tabletext"/>
              <w:rPr>
                <w:highlight w:val="yellow"/>
              </w:rPr>
            </w:pPr>
            <w:r>
              <w:rPr>
                <w:highlight w:val="yellow"/>
              </w:rPr>
              <w:t>Belem Lizeth Jiménez Arévalo</w:t>
            </w:r>
          </w:p>
        </w:tc>
      </w:tr>
      <w:tr w:rsidR="00017CB1" w:rsidRPr="00CA7A7F" w:rsidTr="00DF3C27">
        <w:trPr>
          <w:jc w:val="center"/>
        </w:trPr>
        <w:tc>
          <w:tcPr>
            <w:tcW w:w="2304" w:type="dxa"/>
          </w:tcPr>
          <w:p w:rsidR="00017CB1" w:rsidRDefault="00017CB1" w:rsidP="00017CB1">
            <w:pPr>
              <w:pStyle w:val="Tabletext"/>
              <w:jc w:val="center"/>
              <w:rPr>
                <w:highlight w:val="green"/>
              </w:rPr>
            </w:pPr>
            <w:r>
              <w:rPr>
                <w:highlight w:val="green"/>
              </w:rPr>
              <w:t>08/04/2014</w:t>
            </w:r>
          </w:p>
        </w:tc>
        <w:tc>
          <w:tcPr>
            <w:tcW w:w="1152" w:type="dxa"/>
          </w:tcPr>
          <w:p w:rsidR="00017CB1" w:rsidRDefault="00017CB1" w:rsidP="00017CB1">
            <w:pPr>
              <w:pStyle w:val="Tabletext"/>
              <w:jc w:val="center"/>
              <w:rPr>
                <w:highlight w:val="green"/>
              </w:rPr>
            </w:pPr>
            <w:r>
              <w:rPr>
                <w:highlight w:val="green"/>
              </w:rPr>
              <w:t>1.2</w:t>
            </w:r>
          </w:p>
        </w:tc>
        <w:tc>
          <w:tcPr>
            <w:tcW w:w="3744" w:type="dxa"/>
          </w:tcPr>
          <w:p w:rsidR="00017CB1" w:rsidRDefault="00017CB1" w:rsidP="00017CB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017CB1" w:rsidRDefault="00017CB1" w:rsidP="00017CB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017CB1" w:rsidRDefault="00017CB1" w:rsidP="00017CB1">
            <w:pPr>
              <w:pStyle w:val="Sinespaciado"/>
              <w:rPr>
                <w:sz w:val="20"/>
                <w:szCs w:val="20"/>
                <w:highlight w:val="green"/>
              </w:rPr>
            </w:pPr>
            <w:r>
              <w:rPr>
                <w:sz w:val="20"/>
                <w:szCs w:val="20"/>
                <w:highlight w:val="green"/>
              </w:rPr>
              <w:t>- Ajustes</w:t>
            </w:r>
          </w:p>
          <w:p w:rsidR="00017CB1" w:rsidRDefault="00017CB1" w:rsidP="00017CB1">
            <w:pPr>
              <w:pStyle w:val="Sinespaciado"/>
              <w:rPr>
                <w:sz w:val="20"/>
                <w:szCs w:val="20"/>
                <w:highlight w:val="green"/>
              </w:rPr>
            </w:pPr>
            <w:r>
              <w:rPr>
                <w:sz w:val="20"/>
                <w:szCs w:val="20"/>
                <w:highlight w:val="green"/>
              </w:rPr>
              <w:t>- Descargas</w:t>
            </w:r>
          </w:p>
          <w:p w:rsidR="00017CB1" w:rsidRDefault="00017CB1" w:rsidP="00017CB1">
            <w:pPr>
              <w:pStyle w:val="Sinespaciado"/>
              <w:rPr>
                <w:sz w:val="20"/>
                <w:szCs w:val="20"/>
                <w:highlight w:val="green"/>
              </w:rPr>
            </w:pPr>
            <w:r>
              <w:rPr>
                <w:sz w:val="20"/>
                <w:szCs w:val="20"/>
                <w:highlight w:val="green"/>
              </w:rPr>
              <w:t>- Devoluciones al Almacén</w:t>
            </w:r>
          </w:p>
          <w:p w:rsidR="00017CB1" w:rsidRDefault="00017CB1" w:rsidP="00017CB1">
            <w:pPr>
              <w:pStyle w:val="Sinespaciado"/>
              <w:rPr>
                <w:sz w:val="20"/>
                <w:szCs w:val="20"/>
                <w:highlight w:val="green"/>
              </w:rPr>
            </w:pPr>
            <w:r>
              <w:rPr>
                <w:sz w:val="20"/>
                <w:szCs w:val="20"/>
                <w:highlight w:val="green"/>
              </w:rPr>
              <w:t>- Cargas</w:t>
            </w:r>
          </w:p>
          <w:p w:rsidR="00017CB1" w:rsidRDefault="00017CB1" w:rsidP="00017CB1">
            <w:pPr>
              <w:pStyle w:val="Sinespaciado"/>
              <w:rPr>
                <w:sz w:val="20"/>
                <w:szCs w:val="20"/>
                <w:highlight w:val="green"/>
              </w:rPr>
            </w:pPr>
          </w:p>
          <w:p w:rsidR="00017CB1" w:rsidRDefault="00017CB1" w:rsidP="00017CB1">
            <w:pPr>
              <w:pStyle w:val="Sinespaciado"/>
              <w:rPr>
                <w:sz w:val="20"/>
                <w:szCs w:val="20"/>
                <w:highlight w:val="green"/>
              </w:rPr>
            </w:pPr>
            <w:r>
              <w:rPr>
                <w:sz w:val="20"/>
                <w:szCs w:val="20"/>
                <w:highlight w:val="green"/>
              </w:rPr>
              <w:t>Folio CAI</w:t>
            </w:r>
            <w:r w:rsidR="000765D2">
              <w:rPr>
                <w:sz w:val="20"/>
                <w:szCs w:val="20"/>
                <w:highlight w:val="green"/>
              </w:rPr>
              <w:t xml:space="preserve"> 0003002</w:t>
            </w:r>
            <w:r>
              <w:rPr>
                <w:sz w:val="20"/>
                <w:szCs w:val="20"/>
                <w:highlight w:val="green"/>
              </w:rPr>
              <w:t xml:space="preserve"> </w:t>
            </w:r>
          </w:p>
          <w:p w:rsidR="00017CB1" w:rsidRDefault="00017CB1" w:rsidP="00910698">
            <w:pPr>
              <w:pStyle w:val="Sinespaciado"/>
              <w:rPr>
                <w:highlight w:val="green"/>
              </w:rPr>
            </w:pPr>
            <w:r>
              <w:rPr>
                <w:sz w:val="20"/>
                <w:szCs w:val="20"/>
                <w:highlight w:val="green"/>
              </w:rPr>
              <w:t>(Route Lite, 1.</w:t>
            </w:r>
            <w:r w:rsidR="00910698">
              <w:rPr>
                <w:sz w:val="20"/>
                <w:szCs w:val="20"/>
                <w:highlight w:val="green"/>
              </w:rPr>
              <w:t>1</w:t>
            </w:r>
            <w:r>
              <w:rPr>
                <w:sz w:val="20"/>
                <w:szCs w:val="20"/>
                <w:highlight w:val="green"/>
              </w:rPr>
              <w:t>.0.0)</w:t>
            </w:r>
          </w:p>
        </w:tc>
        <w:tc>
          <w:tcPr>
            <w:tcW w:w="2304" w:type="dxa"/>
          </w:tcPr>
          <w:p w:rsidR="00017CB1" w:rsidRDefault="00017CB1" w:rsidP="00017CB1">
            <w:pPr>
              <w:pStyle w:val="Tabletext"/>
              <w:rPr>
                <w:highlight w:val="green"/>
              </w:rPr>
            </w:pPr>
            <w:r>
              <w:rPr>
                <w:highlight w:val="green"/>
              </w:rPr>
              <w:t>Belem Lizeth Jiménez Arévalo</w:t>
            </w:r>
          </w:p>
        </w:tc>
      </w:tr>
      <w:tr w:rsidR="005B1C1C" w:rsidRPr="00CA7A7F" w:rsidTr="00DF3C27">
        <w:trPr>
          <w:jc w:val="center"/>
        </w:trPr>
        <w:tc>
          <w:tcPr>
            <w:tcW w:w="2304" w:type="dxa"/>
          </w:tcPr>
          <w:p w:rsidR="005B1C1C" w:rsidRDefault="005B1C1C" w:rsidP="005B1C1C">
            <w:pPr>
              <w:pStyle w:val="Tabletext"/>
              <w:jc w:val="center"/>
              <w:rPr>
                <w:highlight w:val="magenta"/>
              </w:rPr>
            </w:pPr>
            <w:r>
              <w:rPr>
                <w:highlight w:val="magenta"/>
              </w:rPr>
              <w:t>30/10/2014</w:t>
            </w:r>
          </w:p>
        </w:tc>
        <w:tc>
          <w:tcPr>
            <w:tcW w:w="1152" w:type="dxa"/>
          </w:tcPr>
          <w:p w:rsidR="005B1C1C" w:rsidRDefault="005B1C1C" w:rsidP="005B1C1C">
            <w:pPr>
              <w:pStyle w:val="Tabletext"/>
              <w:jc w:val="center"/>
              <w:rPr>
                <w:highlight w:val="magenta"/>
              </w:rPr>
            </w:pPr>
            <w:r>
              <w:rPr>
                <w:highlight w:val="magenta"/>
              </w:rPr>
              <w:t>1.3</w:t>
            </w:r>
          </w:p>
        </w:tc>
        <w:tc>
          <w:tcPr>
            <w:tcW w:w="3744" w:type="dxa"/>
          </w:tcPr>
          <w:p w:rsidR="005B1C1C" w:rsidRDefault="005B1C1C" w:rsidP="005B1C1C">
            <w:pPr>
              <w:pStyle w:val="Tabletext"/>
              <w:rPr>
                <w:highlight w:val="magenta"/>
                <w:lang w:val="es-ES"/>
              </w:rPr>
            </w:pPr>
            <w:r>
              <w:rPr>
                <w:highlight w:val="magenta"/>
                <w:lang w:val="es-ES"/>
              </w:rPr>
              <w:t xml:space="preserve">Se requiere agregar a </w:t>
            </w:r>
            <w:proofErr w:type="spellStart"/>
            <w:r>
              <w:rPr>
                <w:highlight w:val="magenta"/>
                <w:lang w:val="es-ES"/>
              </w:rPr>
              <w:t>ProductoUnidad.TipoEstado</w:t>
            </w:r>
            <w:proofErr w:type="spellEnd"/>
            <w:r>
              <w:rPr>
                <w:highlight w:val="magenta"/>
                <w:lang w:val="es-ES"/>
              </w:rPr>
              <w:t xml:space="preserve"> un valor por referencia que indique que está activo y se suba al móvil, pero que no se pueda vender. Esto para poder obtener las equivalencias en cajas de los productos.</w:t>
            </w:r>
          </w:p>
          <w:p w:rsidR="005B1C1C" w:rsidRDefault="005B1C1C" w:rsidP="005B1C1C">
            <w:pPr>
              <w:pStyle w:val="Tabletext"/>
              <w:rPr>
                <w:highlight w:val="magenta"/>
              </w:rPr>
            </w:pPr>
            <w:r>
              <w:rPr>
                <w:highlight w:val="magenta"/>
              </w:rPr>
              <w:lastRenderedPageBreak/>
              <w:t xml:space="preserve">Se modifica en el e-Route Android las consultas que hacen referencia a </w:t>
            </w:r>
            <w:proofErr w:type="spellStart"/>
            <w:r>
              <w:rPr>
                <w:highlight w:val="magenta"/>
              </w:rPr>
              <w:t>ProductoUnidad</w:t>
            </w:r>
            <w:proofErr w:type="spellEnd"/>
            <w:r>
              <w:rPr>
                <w:highlight w:val="magenta"/>
              </w:rPr>
              <w:t xml:space="preserve"> para que no muestren los registros con </w:t>
            </w:r>
            <w:proofErr w:type="spellStart"/>
            <w:r>
              <w:rPr>
                <w:highlight w:val="magenta"/>
              </w:rPr>
              <w:t>ProductoUnidad.TipoEstado</w:t>
            </w:r>
            <w:proofErr w:type="spellEnd"/>
            <w:r>
              <w:rPr>
                <w:highlight w:val="magenta"/>
              </w:rPr>
              <w:t xml:space="preserve"> = 2 y sólo se considere para obtener el factor de equivalencia en cajas en el reporte de inventario de Costeña.</w:t>
            </w:r>
          </w:p>
          <w:p w:rsidR="005B1C1C" w:rsidRDefault="005B1C1C" w:rsidP="005B1C1C">
            <w:pPr>
              <w:pStyle w:val="Sinespaciado"/>
              <w:rPr>
                <w:sz w:val="20"/>
                <w:szCs w:val="20"/>
                <w:highlight w:val="magenta"/>
              </w:rPr>
            </w:pPr>
            <w:r>
              <w:rPr>
                <w:sz w:val="20"/>
                <w:szCs w:val="20"/>
                <w:highlight w:val="magenta"/>
              </w:rPr>
              <w:t>Folio CAI 0003300</w:t>
            </w:r>
          </w:p>
          <w:p w:rsidR="005B1C1C" w:rsidRDefault="005B1C1C" w:rsidP="005B1C1C">
            <w:pPr>
              <w:jc w:val="both"/>
              <w:rPr>
                <w:rFonts w:cs="Arial"/>
                <w:color w:val="000000"/>
                <w:sz w:val="20"/>
                <w:szCs w:val="20"/>
                <w:highlight w:val="magenta"/>
              </w:rPr>
            </w:pPr>
            <w:r>
              <w:rPr>
                <w:sz w:val="20"/>
                <w:szCs w:val="20"/>
                <w:highlight w:val="magenta"/>
              </w:rPr>
              <w:t>(La Costeña, 1.1.0.0)</w:t>
            </w:r>
          </w:p>
        </w:tc>
        <w:tc>
          <w:tcPr>
            <w:tcW w:w="2304" w:type="dxa"/>
          </w:tcPr>
          <w:p w:rsidR="005B1C1C" w:rsidRDefault="005B1C1C" w:rsidP="005B1C1C">
            <w:pPr>
              <w:pStyle w:val="Tabletext"/>
              <w:rPr>
                <w:highlight w:val="magenta"/>
              </w:rPr>
            </w:pPr>
            <w:r>
              <w:rPr>
                <w:highlight w:val="magenta"/>
              </w:rPr>
              <w:lastRenderedPageBreak/>
              <w:t>Belem Lizeth Jiménez Arévalo</w:t>
            </w:r>
          </w:p>
        </w:tc>
      </w:tr>
      <w:tr w:rsidR="000143D9" w:rsidRPr="00CA7A7F" w:rsidTr="00DF3C27">
        <w:trPr>
          <w:jc w:val="center"/>
        </w:trPr>
        <w:tc>
          <w:tcPr>
            <w:tcW w:w="2304" w:type="dxa"/>
          </w:tcPr>
          <w:p w:rsidR="000143D9" w:rsidRPr="003363E4" w:rsidRDefault="000143D9" w:rsidP="005B1C1C">
            <w:pPr>
              <w:pStyle w:val="Tabletext"/>
              <w:jc w:val="center"/>
              <w:rPr>
                <w:highlight w:val="cyan"/>
              </w:rPr>
            </w:pPr>
            <w:r w:rsidRPr="003363E4">
              <w:rPr>
                <w:highlight w:val="cyan"/>
              </w:rPr>
              <w:lastRenderedPageBreak/>
              <w:t>05/05/2015</w:t>
            </w:r>
          </w:p>
        </w:tc>
        <w:tc>
          <w:tcPr>
            <w:tcW w:w="1152" w:type="dxa"/>
          </w:tcPr>
          <w:p w:rsidR="000143D9" w:rsidRPr="003363E4" w:rsidRDefault="000143D9" w:rsidP="005B1C1C">
            <w:pPr>
              <w:pStyle w:val="Tabletext"/>
              <w:jc w:val="center"/>
              <w:rPr>
                <w:highlight w:val="cyan"/>
              </w:rPr>
            </w:pPr>
            <w:r w:rsidRPr="003363E4">
              <w:rPr>
                <w:highlight w:val="cyan"/>
              </w:rPr>
              <w:t>1.4</w:t>
            </w:r>
          </w:p>
        </w:tc>
        <w:tc>
          <w:tcPr>
            <w:tcW w:w="3744" w:type="dxa"/>
          </w:tcPr>
          <w:p w:rsidR="000143D9" w:rsidRPr="003363E4" w:rsidRDefault="000143D9" w:rsidP="005B1C1C">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r w:rsidR="003363E4" w:rsidRPr="003363E4">
              <w:rPr>
                <w:highlight w:val="cyan"/>
                <w:lang w:val="es-ES"/>
              </w:rPr>
              <w:t>.</w:t>
            </w:r>
          </w:p>
          <w:p w:rsidR="003363E4" w:rsidRPr="003363E4" w:rsidRDefault="003363E4" w:rsidP="003363E4">
            <w:pPr>
              <w:pStyle w:val="Sinespaciado"/>
              <w:rPr>
                <w:sz w:val="20"/>
                <w:szCs w:val="20"/>
                <w:highlight w:val="cyan"/>
              </w:rPr>
            </w:pPr>
            <w:r w:rsidRPr="003363E4">
              <w:rPr>
                <w:sz w:val="20"/>
                <w:szCs w:val="20"/>
                <w:highlight w:val="cyan"/>
              </w:rPr>
              <w:t>Folio CAI 0003</w:t>
            </w:r>
            <w:r>
              <w:rPr>
                <w:sz w:val="20"/>
                <w:szCs w:val="20"/>
                <w:highlight w:val="cyan"/>
              </w:rPr>
              <w:t>538</w:t>
            </w:r>
          </w:p>
          <w:p w:rsidR="003363E4" w:rsidRPr="003363E4" w:rsidRDefault="003363E4" w:rsidP="003363E4">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0143D9" w:rsidRPr="003363E4" w:rsidRDefault="000143D9" w:rsidP="005B1C1C">
            <w:pPr>
              <w:pStyle w:val="Tabletext"/>
              <w:rPr>
                <w:highlight w:val="cyan"/>
              </w:rPr>
            </w:pPr>
            <w:r w:rsidRPr="003363E4">
              <w:rPr>
                <w:highlight w:val="cyan"/>
              </w:rPr>
              <w:t>Belem Lizeth Jiménez Arévalo</w:t>
            </w:r>
          </w:p>
        </w:tc>
      </w:tr>
      <w:tr w:rsidR="00241E67" w:rsidRPr="00CA7A7F" w:rsidTr="00DF3C27">
        <w:trPr>
          <w:jc w:val="center"/>
        </w:trPr>
        <w:tc>
          <w:tcPr>
            <w:tcW w:w="2304" w:type="dxa"/>
          </w:tcPr>
          <w:p w:rsidR="00241E67" w:rsidRPr="00A32433" w:rsidRDefault="00241E67" w:rsidP="00241E6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41E67" w:rsidRPr="00A32433" w:rsidRDefault="00241E67" w:rsidP="00241E67">
            <w:pPr>
              <w:pStyle w:val="Tabletext"/>
              <w:jc w:val="center"/>
              <w:rPr>
                <w:highlight w:val="darkGray"/>
              </w:rPr>
            </w:pPr>
            <w:r>
              <w:rPr>
                <w:highlight w:val="darkGray"/>
              </w:rPr>
              <w:t>1.5</w:t>
            </w:r>
          </w:p>
        </w:tc>
        <w:tc>
          <w:tcPr>
            <w:tcW w:w="3744" w:type="dxa"/>
          </w:tcPr>
          <w:p w:rsidR="00241E67" w:rsidRPr="00A32433" w:rsidRDefault="00241E67" w:rsidP="00241E67">
            <w:pPr>
              <w:pStyle w:val="Tabletext"/>
              <w:jc w:val="left"/>
              <w:rPr>
                <w:highlight w:val="darkGray"/>
              </w:rPr>
            </w:pPr>
            <w:r w:rsidRPr="00A32433">
              <w:rPr>
                <w:highlight w:val="darkGray"/>
              </w:rPr>
              <w:t>Folio CAI: 0003568</w:t>
            </w:r>
          </w:p>
          <w:p w:rsidR="00241E67" w:rsidRPr="00A32433" w:rsidRDefault="00241E67" w:rsidP="00241E6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w:t>
            </w:r>
            <w:proofErr w:type="spellStart"/>
            <w:r w:rsidRPr="00A32433">
              <w:rPr>
                <w:b/>
                <w:color w:val="FF0000"/>
              </w:rPr>
              <w:t>Route</w:t>
            </w:r>
            <w:proofErr w:type="spellEnd"/>
            <w:r w:rsidRPr="00A32433">
              <w:rPr>
                <w:b/>
                <w:color w:val="FF0000"/>
              </w:rPr>
              <w:t xml:space="preserve"> Lite)</w:t>
            </w:r>
          </w:p>
          <w:p w:rsidR="00241E67" w:rsidRPr="00A32433" w:rsidRDefault="00241E67" w:rsidP="00241E67">
            <w:pPr>
              <w:pStyle w:val="Tabletext"/>
              <w:jc w:val="left"/>
              <w:rPr>
                <w:highlight w:val="darkCyan"/>
              </w:rPr>
            </w:pPr>
          </w:p>
          <w:p w:rsidR="00241E67" w:rsidRPr="00E63C96" w:rsidRDefault="00241E67" w:rsidP="00241E67">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241E67" w:rsidRPr="00A32433" w:rsidRDefault="00241E67" w:rsidP="00241E67">
            <w:pPr>
              <w:pStyle w:val="Tabletext"/>
              <w:jc w:val="left"/>
              <w:rPr>
                <w:highlight w:val="darkGray"/>
              </w:rPr>
            </w:pPr>
            <w:r w:rsidRPr="00A32433">
              <w:rPr>
                <w:highlight w:val="darkGray"/>
              </w:rPr>
              <w:t>Nancy Elizabeth Villalobos Plascencia</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017CB1">
      <w:pPr>
        <w:pStyle w:val="Ttulo"/>
        <w:ind w:left="0" w:firstLine="0"/>
        <w:jc w:val="left"/>
        <w:rPr>
          <w:lang w:val="es-MX"/>
        </w:rPr>
      </w:pPr>
    </w:p>
    <w:p w:rsidR="00481C4A" w:rsidRPr="00CA7A7F" w:rsidRDefault="00A54B9C" w:rsidP="00481C4A">
      <w:pPr>
        <w:pStyle w:val="Ttul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4E5EFD"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18612254" w:history="1">
        <w:r w:rsidR="004E5EFD" w:rsidRPr="00596C9F">
          <w:rPr>
            <w:rStyle w:val="Hipervnculo"/>
            <w:lang w:val="es-GT"/>
          </w:rPr>
          <w:t xml:space="preserve">Especificación de Casos de Uso: </w:t>
        </w:r>
        <w:r w:rsidR="004E5EFD" w:rsidRPr="00596C9F">
          <w:rPr>
            <w:rStyle w:val="Hipervnculo"/>
          </w:rPr>
          <w:t xml:space="preserve"> Capturar Descarga de Producto – CUROLMOV36</w:t>
        </w:r>
        <w:r w:rsidR="004E5EFD">
          <w:rPr>
            <w:webHidden/>
          </w:rPr>
          <w:tab/>
        </w:r>
        <w:r w:rsidR="004E5EFD">
          <w:rPr>
            <w:webHidden/>
          </w:rPr>
          <w:fldChar w:fldCharType="begin"/>
        </w:r>
        <w:r w:rsidR="004E5EFD">
          <w:rPr>
            <w:webHidden/>
          </w:rPr>
          <w:instrText xml:space="preserve"> PAGEREF _Toc418612254 \h </w:instrText>
        </w:r>
        <w:r w:rsidR="004E5EFD">
          <w:rPr>
            <w:webHidden/>
          </w:rPr>
        </w:r>
        <w:r w:rsidR="004E5EFD">
          <w:rPr>
            <w:webHidden/>
          </w:rPr>
          <w:fldChar w:fldCharType="separate"/>
        </w:r>
        <w:r w:rsidR="004E5EFD">
          <w:rPr>
            <w:webHidden/>
          </w:rPr>
          <w:t>5</w:t>
        </w:r>
        <w:r w:rsidR="004E5EFD">
          <w:rPr>
            <w:webHidden/>
          </w:rPr>
          <w:fldChar w:fldCharType="end"/>
        </w:r>
      </w:hyperlink>
    </w:p>
    <w:p w:rsidR="004E5EFD" w:rsidRDefault="009119C7">
      <w:pPr>
        <w:pStyle w:val="TDC1"/>
        <w:rPr>
          <w:rFonts w:asciiTheme="minorHAnsi" w:eastAsiaTheme="minorEastAsia" w:hAnsiTheme="minorHAnsi" w:cstheme="minorBidi"/>
          <w:iCs w:val="0"/>
          <w:sz w:val="22"/>
          <w:szCs w:val="22"/>
          <w:lang w:val="es-MX" w:eastAsia="es-MX"/>
        </w:rPr>
      </w:pPr>
      <w:hyperlink w:anchor="_Toc418612255" w:history="1">
        <w:r w:rsidR="004E5EFD" w:rsidRPr="00596C9F">
          <w:rPr>
            <w:rStyle w:val="Hipervnculo"/>
          </w:rPr>
          <w:t>1</w:t>
        </w:r>
        <w:r w:rsidR="004E5EFD">
          <w:rPr>
            <w:rFonts w:asciiTheme="minorHAnsi" w:eastAsiaTheme="minorEastAsia" w:hAnsiTheme="minorHAnsi" w:cstheme="minorBidi"/>
            <w:iCs w:val="0"/>
            <w:sz w:val="22"/>
            <w:szCs w:val="22"/>
            <w:lang w:val="es-MX" w:eastAsia="es-MX"/>
          </w:rPr>
          <w:tab/>
        </w:r>
        <w:r w:rsidR="004E5EFD" w:rsidRPr="00596C9F">
          <w:rPr>
            <w:rStyle w:val="Hipervnculo"/>
          </w:rPr>
          <w:t>Introducción</w:t>
        </w:r>
        <w:r w:rsidR="004E5EFD">
          <w:rPr>
            <w:webHidden/>
          </w:rPr>
          <w:tab/>
        </w:r>
        <w:r w:rsidR="004E5EFD">
          <w:rPr>
            <w:webHidden/>
          </w:rPr>
          <w:fldChar w:fldCharType="begin"/>
        </w:r>
        <w:r w:rsidR="004E5EFD">
          <w:rPr>
            <w:webHidden/>
          </w:rPr>
          <w:instrText xml:space="preserve"> PAGEREF _Toc418612255 \h </w:instrText>
        </w:r>
        <w:r w:rsidR="004E5EFD">
          <w:rPr>
            <w:webHidden/>
          </w:rPr>
        </w:r>
        <w:r w:rsidR="004E5EFD">
          <w:rPr>
            <w:webHidden/>
          </w:rPr>
          <w:fldChar w:fldCharType="separate"/>
        </w:r>
        <w:r w:rsidR="004E5EFD">
          <w:rPr>
            <w:webHidden/>
          </w:rPr>
          <w:t>5</w:t>
        </w:r>
        <w:r w:rsidR="004E5EFD">
          <w:rPr>
            <w:webHidden/>
          </w:rPr>
          <w:fldChar w:fldCharType="end"/>
        </w:r>
      </w:hyperlink>
    </w:p>
    <w:p w:rsidR="004E5EFD" w:rsidRDefault="009119C7">
      <w:pPr>
        <w:pStyle w:val="TDC1"/>
        <w:rPr>
          <w:rFonts w:asciiTheme="minorHAnsi" w:eastAsiaTheme="minorEastAsia" w:hAnsiTheme="minorHAnsi" w:cstheme="minorBidi"/>
          <w:iCs w:val="0"/>
          <w:sz w:val="22"/>
          <w:szCs w:val="22"/>
          <w:lang w:val="es-MX" w:eastAsia="es-MX"/>
        </w:rPr>
      </w:pPr>
      <w:hyperlink w:anchor="_Toc418612256" w:history="1">
        <w:r w:rsidR="004E5EFD" w:rsidRPr="00596C9F">
          <w:rPr>
            <w:rStyle w:val="Hipervnculo"/>
          </w:rPr>
          <w:t>2</w:t>
        </w:r>
        <w:r w:rsidR="004E5EFD">
          <w:rPr>
            <w:rFonts w:asciiTheme="minorHAnsi" w:eastAsiaTheme="minorEastAsia" w:hAnsiTheme="minorHAnsi" w:cstheme="minorBidi"/>
            <w:iCs w:val="0"/>
            <w:sz w:val="22"/>
            <w:szCs w:val="22"/>
            <w:lang w:val="es-MX" w:eastAsia="es-MX"/>
          </w:rPr>
          <w:tab/>
        </w:r>
        <w:r w:rsidR="004E5EFD" w:rsidRPr="00596C9F">
          <w:rPr>
            <w:rStyle w:val="Hipervnculo"/>
          </w:rPr>
          <w:t>Caso de uso: Capturar Descarga de Producto – CUROLMOV36</w:t>
        </w:r>
        <w:r w:rsidR="004E5EFD">
          <w:rPr>
            <w:webHidden/>
          </w:rPr>
          <w:tab/>
        </w:r>
        <w:r w:rsidR="004E5EFD">
          <w:rPr>
            <w:webHidden/>
          </w:rPr>
          <w:fldChar w:fldCharType="begin"/>
        </w:r>
        <w:r w:rsidR="004E5EFD">
          <w:rPr>
            <w:webHidden/>
          </w:rPr>
          <w:instrText xml:space="preserve"> PAGEREF _Toc418612256 \h </w:instrText>
        </w:r>
        <w:r w:rsidR="004E5EFD">
          <w:rPr>
            <w:webHidden/>
          </w:rPr>
        </w:r>
        <w:r w:rsidR="004E5EFD">
          <w:rPr>
            <w:webHidden/>
          </w:rPr>
          <w:fldChar w:fldCharType="separate"/>
        </w:r>
        <w:r w:rsidR="004E5EFD">
          <w:rPr>
            <w:webHidden/>
          </w:rPr>
          <w:t>5</w:t>
        </w:r>
        <w:r w:rsidR="004E5EFD">
          <w:rPr>
            <w:webHidden/>
          </w:rPr>
          <w:fldChar w:fldCharType="end"/>
        </w:r>
      </w:hyperlink>
    </w:p>
    <w:p w:rsidR="004E5EFD" w:rsidRDefault="009119C7">
      <w:pPr>
        <w:pStyle w:val="TDC2"/>
        <w:rPr>
          <w:rFonts w:asciiTheme="minorHAnsi" w:eastAsiaTheme="minorEastAsia" w:hAnsiTheme="minorHAnsi" w:cstheme="minorBidi"/>
          <w:iCs w:val="0"/>
          <w:noProof/>
          <w:sz w:val="22"/>
          <w:szCs w:val="22"/>
          <w:lang w:val="es-MX" w:eastAsia="es-MX"/>
        </w:rPr>
      </w:pPr>
      <w:hyperlink w:anchor="_Toc418612257" w:history="1">
        <w:r w:rsidR="004E5EFD" w:rsidRPr="00596C9F">
          <w:rPr>
            <w:rStyle w:val="Hipervnculo"/>
            <w:rFonts w:cs="Arial"/>
            <w:noProof/>
            <w:lang w:val="es-MX"/>
          </w:rPr>
          <w:t>2.1</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lang w:val="es-MX"/>
          </w:rPr>
          <w:t>Descripción</w:t>
        </w:r>
        <w:r w:rsidR="004E5EFD">
          <w:rPr>
            <w:noProof/>
            <w:webHidden/>
          </w:rPr>
          <w:tab/>
        </w:r>
        <w:r w:rsidR="004E5EFD">
          <w:rPr>
            <w:noProof/>
            <w:webHidden/>
          </w:rPr>
          <w:fldChar w:fldCharType="begin"/>
        </w:r>
        <w:r w:rsidR="004E5EFD">
          <w:rPr>
            <w:noProof/>
            <w:webHidden/>
          </w:rPr>
          <w:instrText xml:space="preserve"> PAGEREF _Toc418612257 \h </w:instrText>
        </w:r>
        <w:r w:rsidR="004E5EFD">
          <w:rPr>
            <w:noProof/>
            <w:webHidden/>
          </w:rPr>
        </w:r>
        <w:r w:rsidR="004E5EFD">
          <w:rPr>
            <w:noProof/>
            <w:webHidden/>
          </w:rPr>
          <w:fldChar w:fldCharType="separate"/>
        </w:r>
        <w:r w:rsidR="004E5EFD">
          <w:rPr>
            <w:noProof/>
            <w:webHidden/>
          </w:rPr>
          <w:t>5</w:t>
        </w:r>
        <w:r w:rsidR="004E5EFD">
          <w:rPr>
            <w:noProof/>
            <w:webHidden/>
          </w:rPr>
          <w:fldChar w:fldCharType="end"/>
        </w:r>
      </w:hyperlink>
    </w:p>
    <w:p w:rsidR="004E5EFD" w:rsidRDefault="009119C7">
      <w:pPr>
        <w:pStyle w:val="TDC1"/>
        <w:rPr>
          <w:rFonts w:asciiTheme="minorHAnsi" w:eastAsiaTheme="minorEastAsia" w:hAnsiTheme="minorHAnsi" w:cstheme="minorBidi"/>
          <w:iCs w:val="0"/>
          <w:sz w:val="22"/>
          <w:szCs w:val="22"/>
          <w:lang w:val="es-MX" w:eastAsia="es-MX"/>
        </w:rPr>
      </w:pPr>
      <w:hyperlink w:anchor="_Toc418612258" w:history="1">
        <w:r w:rsidR="004E5EFD" w:rsidRPr="00596C9F">
          <w:rPr>
            <w:rStyle w:val="Hipervnculo"/>
          </w:rPr>
          <w:t>3</w:t>
        </w:r>
        <w:r w:rsidR="004E5EFD">
          <w:rPr>
            <w:rFonts w:asciiTheme="minorHAnsi" w:eastAsiaTheme="minorEastAsia" w:hAnsiTheme="minorHAnsi" w:cstheme="minorBidi"/>
            <w:iCs w:val="0"/>
            <w:sz w:val="22"/>
            <w:szCs w:val="22"/>
            <w:lang w:val="es-MX" w:eastAsia="es-MX"/>
          </w:rPr>
          <w:tab/>
        </w:r>
        <w:r w:rsidR="004E5EFD" w:rsidRPr="00596C9F">
          <w:rPr>
            <w:rStyle w:val="Hipervnculo"/>
          </w:rPr>
          <w:t>Diagrama de Casos de Uso</w:t>
        </w:r>
        <w:r w:rsidR="004E5EFD">
          <w:rPr>
            <w:webHidden/>
          </w:rPr>
          <w:tab/>
        </w:r>
        <w:r w:rsidR="004E5EFD">
          <w:rPr>
            <w:webHidden/>
          </w:rPr>
          <w:fldChar w:fldCharType="begin"/>
        </w:r>
        <w:r w:rsidR="004E5EFD">
          <w:rPr>
            <w:webHidden/>
          </w:rPr>
          <w:instrText xml:space="preserve"> PAGEREF _Toc418612258 \h </w:instrText>
        </w:r>
        <w:r w:rsidR="004E5EFD">
          <w:rPr>
            <w:webHidden/>
          </w:rPr>
        </w:r>
        <w:r w:rsidR="004E5EFD">
          <w:rPr>
            <w:webHidden/>
          </w:rPr>
          <w:fldChar w:fldCharType="separate"/>
        </w:r>
        <w:r w:rsidR="004E5EFD">
          <w:rPr>
            <w:webHidden/>
          </w:rPr>
          <w:t>5</w:t>
        </w:r>
        <w:r w:rsidR="004E5EFD">
          <w:rPr>
            <w:webHidden/>
          </w:rPr>
          <w:fldChar w:fldCharType="end"/>
        </w:r>
      </w:hyperlink>
    </w:p>
    <w:p w:rsidR="004E5EFD" w:rsidRDefault="009119C7">
      <w:pPr>
        <w:pStyle w:val="TDC1"/>
        <w:rPr>
          <w:rFonts w:asciiTheme="minorHAnsi" w:eastAsiaTheme="minorEastAsia" w:hAnsiTheme="minorHAnsi" w:cstheme="minorBidi"/>
          <w:iCs w:val="0"/>
          <w:sz w:val="22"/>
          <w:szCs w:val="22"/>
          <w:lang w:val="es-MX" w:eastAsia="es-MX"/>
        </w:rPr>
      </w:pPr>
      <w:hyperlink w:anchor="_Toc418612259" w:history="1">
        <w:r w:rsidR="004E5EFD" w:rsidRPr="00596C9F">
          <w:rPr>
            <w:rStyle w:val="Hipervnculo"/>
          </w:rPr>
          <w:t>4</w:t>
        </w:r>
        <w:r w:rsidR="004E5EFD">
          <w:rPr>
            <w:rFonts w:asciiTheme="minorHAnsi" w:eastAsiaTheme="minorEastAsia" w:hAnsiTheme="minorHAnsi" w:cstheme="minorBidi"/>
            <w:iCs w:val="0"/>
            <w:sz w:val="22"/>
            <w:szCs w:val="22"/>
            <w:lang w:val="es-MX" w:eastAsia="es-MX"/>
          </w:rPr>
          <w:tab/>
        </w:r>
        <w:r w:rsidR="004E5EFD" w:rsidRPr="00596C9F">
          <w:rPr>
            <w:rStyle w:val="Hipervnculo"/>
          </w:rPr>
          <w:t>Precondiciones</w:t>
        </w:r>
        <w:r w:rsidR="004E5EFD">
          <w:rPr>
            <w:webHidden/>
          </w:rPr>
          <w:tab/>
        </w:r>
        <w:r w:rsidR="004E5EFD">
          <w:rPr>
            <w:webHidden/>
          </w:rPr>
          <w:fldChar w:fldCharType="begin"/>
        </w:r>
        <w:r w:rsidR="004E5EFD">
          <w:rPr>
            <w:webHidden/>
          </w:rPr>
          <w:instrText xml:space="preserve"> PAGEREF _Toc418612259 \h </w:instrText>
        </w:r>
        <w:r w:rsidR="004E5EFD">
          <w:rPr>
            <w:webHidden/>
          </w:rPr>
        </w:r>
        <w:r w:rsidR="004E5EFD">
          <w:rPr>
            <w:webHidden/>
          </w:rPr>
          <w:fldChar w:fldCharType="separate"/>
        </w:r>
        <w:r w:rsidR="004E5EFD">
          <w:rPr>
            <w:webHidden/>
          </w:rPr>
          <w:t>5</w:t>
        </w:r>
        <w:r w:rsidR="004E5EFD">
          <w:rPr>
            <w:webHidden/>
          </w:rPr>
          <w:fldChar w:fldCharType="end"/>
        </w:r>
      </w:hyperlink>
    </w:p>
    <w:p w:rsidR="004E5EFD" w:rsidRDefault="009119C7">
      <w:pPr>
        <w:pStyle w:val="TDC2"/>
        <w:rPr>
          <w:rFonts w:asciiTheme="minorHAnsi" w:eastAsiaTheme="minorEastAsia" w:hAnsiTheme="minorHAnsi" w:cstheme="minorBidi"/>
          <w:iCs w:val="0"/>
          <w:noProof/>
          <w:sz w:val="22"/>
          <w:szCs w:val="22"/>
          <w:lang w:val="es-MX" w:eastAsia="es-MX"/>
        </w:rPr>
      </w:pPr>
      <w:hyperlink w:anchor="_Toc418612260" w:history="1">
        <w:r w:rsidR="004E5EFD" w:rsidRPr="00596C9F">
          <w:rPr>
            <w:rStyle w:val="Hipervnculo"/>
            <w:rFonts w:cs="Arial"/>
            <w:noProof/>
            <w:lang w:val="es-MX"/>
          </w:rPr>
          <w:t>4.1</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lang w:val="es-MX"/>
          </w:rPr>
          <w:t>Actores</w:t>
        </w:r>
        <w:r w:rsidR="004E5EFD">
          <w:rPr>
            <w:noProof/>
            <w:webHidden/>
          </w:rPr>
          <w:tab/>
        </w:r>
        <w:r w:rsidR="004E5EFD">
          <w:rPr>
            <w:noProof/>
            <w:webHidden/>
          </w:rPr>
          <w:fldChar w:fldCharType="begin"/>
        </w:r>
        <w:r w:rsidR="004E5EFD">
          <w:rPr>
            <w:noProof/>
            <w:webHidden/>
          </w:rPr>
          <w:instrText xml:space="preserve"> PAGEREF _Toc418612260 \h </w:instrText>
        </w:r>
        <w:r w:rsidR="004E5EFD">
          <w:rPr>
            <w:noProof/>
            <w:webHidden/>
          </w:rPr>
        </w:r>
        <w:r w:rsidR="004E5EFD">
          <w:rPr>
            <w:noProof/>
            <w:webHidden/>
          </w:rPr>
          <w:fldChar w:fldCharType="separate"/>
        </w:r>
        <w:r w:rsidR="004E5EFD">
          <w:rPr>
            <w:noProof/>
            <w:webHidden/>
          </w:rPr>
          <w:t>5</w:t>
        </w:r>
        <w:r w:rsidR="004E5EFD">
          <w:rPr>
            <w:noProof/>
            <w:webHidden/>
          </w:rPr>
          <w:fldChar w:fldCharType="end"/>
        </w:r>
      </w:hyperlink>
    </w:p>
    <w:p w:rsidR="004E5EFD" w:rsidRDefault="009119C7">
      <w:pPr>
        <w:pStyle w:val="TDC2"/>
        <w:rPr>
          <w:rFonts w:asciiTheme="minorHAnsi" w:eastAsiaTheme="minorEastAsia" w:hAnsiTheme="minorHAnsi" w:cstheme="minorBidi"/>
          <w:iCs w:val="0"/>
          <w:noProof/>
          <w:sz w:val="22"/>
          <w:szCs w:val="22"/>
          <w:lang w:val="es-MX" w:eastAsia="es-MX"/>
        </w:rPr>
      </w:pPr>
      <w:hyperlink w:anchor="_Toc418612261" w:history="1">
        <w:r w:rsidR="004E5EFD" w:rsidRPr="00596C9F">
          <w:rPr>
            <w:rStyle w:val="Hipervnculo"/>
            <w:rFonts w:cs="Arial"/>
            <w:noProof/>
            <w:lang w:val="es-MX"/>
          </w:rPr>
          <w:t>4.2</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lang w:val="es-MX"/>
          </w:rPr>
          <w:t>Generales</w:t>
        </w:r>
        <w:r w:rsidR="004E5EFD">
          <w:rPr>
            <w:noProof/>
            <w:webHidden/>
          </w:rPr>
          <w:tab/>
        </w:r>
        <w:r w:rsidR="004E5EFD">
          <w:rPr>
            <w:noProof/>
            <w:webHidden/>
          </w:rPr>
          <w:fldChar w:fldCharType="begin"/>
        </w:r>
        <w:r w:rsidR="004E5EFD">
          <w:rPr>
            <w:noProof/>
            <w:webHidden/>
          </w:rPr>
          <w:instrText xml:space="preserve"> PAGEREF _Toc418612261 \h </w:instrText>
        </w:r>
        <w:r w:rsidR="004E5EFD">
          <w:rPr>
            <w:noProof/>
            <w:webHidden/>
          </w:rPr>
        </w:r>
        <w:r w:rsidR="004E5EFD">
          <w:rPr>
            <w:noProof/>
            <w:webHidden/>
          </w:rPr>
          <w:fldChar w:fldCharType="separate"/>
        </w:r>
        <w:r w:rsidR="004E5EFD">
          <w:rPr>
            <w:noProof/>
            <w:webHidden/>
          </w:rPr>
          <w:t>5</w:t>
        </w:r>
        <w:r w:rsidR="004E5EFD">
          <w:rPr>
            <w:noProof/>
            <w:webHidden/>
          </w:rPr>
          <w:fldChar w:fldCharType="end"/>
        </w:r>
      </w:hyperlink>
    </w:p>
    <w:p w:rsidR="004E5EFD" w:rsidRDefault="009119C7">
      <w:pPr>
        <w:pStyle w:val="TDC1"/>
        <w:rPr>
          <w:rFonts w:asciiTheme="minorHAnsi" w:eastAsiaTheme="minorEastAsia" w:hAnsiTheme="minorHAnsi" w:cstheme="minorBidi"/>
          <w:iCs w:val="0"/>
          <w:sz w:val="22"/>
          <w:szCs w:val="22"/>
          <w:lang w:val="es-MX" w:eastAsia="es-MX"/>
        </w:rPr>
      </w:pPr>
      <w:hyperlink w:anchor="_Toc418612262" w:history="1">
        <w:r w:rsidR="004E5EFD" w:rsidRPr="00596C9F">
          <w:rPr>
            <w:rStyle w:val="Hipervnculo"/>
          </w:rPr>
          <w:t>5</w:t>
        </w:r>
        <w:r w:rsidR="004E5EFD">
          <w:rPr>
            <w:rFonts w:asciiTheme="minorHAnsi" w:eastAsiaTheme="minorEastAsia" w:hAnsiTheme="minorHAnsi" w:cstheme="minorBidi"/>
            <w:iCs w:val="0"/>
            <w:sz w:val="22"/>
            <w:szCs w:val="22"/>
            <w:lang w:val="es-MX" w:eastAsia="es-MX"/>
          </w:rPr>
          <w:tab/>
        </w:r>
        <w:r w:rsidR="004E5EFD" w:rsidRPr="00596C9F">
          <w:rPr>
            <w:rStyle w:val="Hipervnculo"/>
          </w:rPr>
          <w:t>Flujo de eventos</w:t>
        </w:r>
        <w:r w:rsidR="004E5EFD">
          <w:rPr>
            <w:webHidden/>
          </w:rPr>
          <w:tab/>
        </w:r>
        <w:r w:rsidR="004E5EFD">
          <w:rPr>
            <w:webHidden/>
          </w:rPr>
          <w:fldChar w:fldCharType="begin"/>
        </w:r>
        <w:r w:rsidR="004E5EFD">
          <w:rPr>
            <w:webHidden/>
          </w:rPr>
          <w:instrText xml:space="preserve"> PAGEREF _Toc418612262 \h </w:instrText>
        </w:r>
        <w:r w:rsidR="004E5EFD">
          <w:rPr>
            <w:webHidden/>
          </w:rPr>
        </w:r>
        <w:r w:rsidR="004E5EFD">
          <w:rPr>
            <w:webHidden/>
          </w:rPr>
          <w:fldChar w:fldCharType="separate"/>
        </w:r>
        <w:r w:rsidR="004E5EFD">
          <w:rPr>
            <w:webHidden/>
          </w:rPr>
          <w:t>6</w:t>
        </w:r>
        <w:r w:rsidR="004E5EFD">
          <w:rPr>
            <w:webHidden/>
          </w:rPr>
          <w:fldChar w:fldCharType="end"/>
        </w:r>
      </w:hyperlink>
    </w:p>
    <w:p w:rsidR="004E5EFD" w:rsidRDefault="009119C7">
      <w:pPr>
        <w:pStyle w:val="TDC2"/>
        <w:rPr>
          <w:rFonts w:asciiTheme="minorHAnsi" w:eastAsiaTheme="minorEastAsia" w:hAnsiTheme="minorHAnsi" w:cstheme="minorBidi"/>
          <w:iCs w:val="0"/>
          <w:noProof/>
          <w:sz w:val="22"/>
          <w:szCs w:val="22"/>
          <w:lang w:val="es-MX" w:eastAsia="es-MX"/>
        </w:rPr>
      </w:pPr>
      <w:hyperlink w:anchor="_Toc418612263" w:history="1">
        <w:r w:rsidR="004E5EFD" w:rsidRPr="00596C9F">
          <w:rPr>
            <w:rStyle w:val="Hipervnculo"/>
            <w:rFonts w:cs="Arial"/>
            <w:noProof/>
            <w:lang w:val="es-MX"/>
          </w:rPr>
          <w:t>5.1</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lang w:val="es-MX"/>
          </w:rPr>
          <w:t>Flujo básico</w:t>
        </w:r>
        <w:r w:rsidR="004E5EFD">
          <w:rPr>
            <w:noProof/>
            <w:webHidden/>
          </w:rPr>
          <w:tab/>
        </w:r>
        <w:r w:rsidR="004E5EFD">
          <w:rPr>
            <w:noProof/>
            <w:webHidden/>
          </w:rPr>
          <w:fldChar w:fldCharType="begin"/>
        </w:r>
        <w:r w:rsidR="004E5EFD">
          <w:rPr>
            <w:noProof/>
            <w:webHidden/>
          </w:rPr>
          <w:instrText xml:space="preserve"> PAGEREF _Toc418612263 \h </w:instrText>
        </w:r>
        <w:r w:rsidR="004E5EFD">
          <w:rPr>
            <w:noProof/>
            <w:webHidden/>
          </w:rPr>
        </w:r>
        <w:r w:rsidR="004E5EFD">
          <w:rPr>
            <w:noProof/>
            <w:webHidden/>
          </w:rPr>
          <w:fldChar w:fldCharType="separate"/>
        </w:r>
        <w:r w:rsidR="004E5EFD">
          <w:rPr>
            <w:noProof/>
            <w:webHidden/>
          </w:rPr>
          <w:t>6</w:t>
        </w:r>
        <w:r w:rsidR="004E5EFD">
          <w:rPr>
            <w:noProof/>
            <w:webHidden/>
          </w:rPr>
          <w:fldChar w:fldCharType="end"/>
        </w:r>
      </w:hyperlink>
    </w:p>
    <w:p w:rsidR="004E5EFD" w:rsidRDefault="009119C7">
      <w:pPr>
        <w:pStyle w:val="TDC2"/>
        <w:rPr>
          <w:rFonts w:asciiTheme="minorHAnsi" w:eastAsiaTheme="minorEastAsia" w:hAnsiTheme="minorHAnsi" w:cstheme="minorBidi"/>
          <w:iCs w:val="0"/>
          <w:noProof/>
          <w:sz w:val="22"/>
          <w:szCs w:val="22"/>
          <w:lang w:val="es-MX" w:eastAsia="es-MX"/>
        </w:rPr>
      </w:pPr>
      <w:hyperlink w:anchor="_Toc418612264" w:history="1">
        <w:r w:rsidR="004E5EFD" w:rsidRPr="00596C9F">
          <w:rPr>
            <w:rStyle w:val="Hipervnculo"/>
            <w:rFonts w:cs="Arial"/>
            <w:noProof/>
            <w:lang w:val="es-MX"/>
          </w:rPr>
          <w:t>5.2</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lang w:val="es-MX"/>
          </w:rPr>
          <w:t>Flujos alternos</w:t>
        </w:r>
        <w:r w:rsidR="004E5EFD">
          <w:rPr>
            <w:noProof/>
            <w:webHidden/>
          </w:rPr>
          <w:tab/>
        </w:r>
        <w:r w:rsidR="004E5EFD">
          <w:rPr>
            <w:noProof/>
            <w:webHidden/>
          </w:rPr>
          <w:fldChar w:fldCharType="begin"/>
        </w:r>
        <w:r w:rsidR="004E5EFD">
          <w:rPr>
            <w:noProof/>
            <w:webHidden/>
          </w:rPr>
          <w:instrText xml:space="preserve"> PAGEREF _Toc418612264 \h </w:instrText>
        </w:r>
        <w:r w:rsidR="004E5EFD">
          <w:rPr>
            <w:noProof/>
            <w:webHidden/>
          </w:rPr>
        </w:r>
        <w:r w:rsidR="004E5EFD">
          <w:rPr>
            <w:noProof/>
            <w:webHidden/>
          </w:rPr>
          <w:fldChar w:fldCharType="separate"/>
        </w:r>
        <w:r w:rsidR="004E5EFD">
          <w:rPr>
            <w:noProof/>
            <w:webHidden/>
          </w:rPr>
          <w:t>8</w:t>
        </w:r>
        <w:r w:rsidR="004E5EFD">
          <w:rPr>
            <w:noProof/>
            <w:webHidden/>
          </w:rPr>
          <w:fldChar w:fldCharType="end"/>
        </w:r>
      </w:hyperlink>
    </w:p>
    <w:p w:rsidR="004E5EFD" w:rsidRDefault="009119C7">
      <w:pPr>
        <w:pStyle w:val="TDC3"/>
        <w:rPr>
          <w:rFonts w:asciiTheme="minorHAnsi" w:eastAsiaTheme="minorEastAsia" w:hAnsiTheme="minorHAnsi" w:cstheme="minorBidi"/>
          <w:noProof/>
          <w:sz w:val="22"/>
          <w:szCs w:val="22"/>
          <w:lang w:val="es-MX" w:eastAsia="es-MX"/>
        </w:rPr>
      </w:pPr>
      <w:hyperlink w:anchor="_Toc418612265" w:history="1">
        <w:r w:rsidR="004E5EFD" w:rsidRPr="00596C9F">
          <w:rPr>
            <w:rStyle w:val="Hipervnculo"/>
            <w:noProof/>
            <w:lang w:val="es-MX"/>
          </w:rPr>
          <w:t>5.2.1</w:t>
        </w:r>
        <w:r w:rsidR="004E5EFD">
          <w:rPr>
            <w:rFonts w:asciiTheme="minorHAnsi" w:eastAsiaTheme="minorEastAsia" w:hAnsiTheme="minorHAnsi" w:cstheme="minorBidi"/>
            <w:noProof/>
            <w:sz w:val="22"/>
            <w:szCs w:val="22"/>
            <w:lang w:val="es-MX" w:eastAsia="es-MX"/>
          </w:rPr>
          <w:tab/>
        </w:r>
        <w:r w:rsidR="004E5EFD" w:rsidRPr="00596C9F">
          <w:rPr>
            <w:rStyle w:val="Hipervnculo"/>
            <w:noProof/>
            <w:lang w:val="es-MX"/>
          </w:rPr>
          <w:t>Opcionales</w:t>
        </w:r>
        <w:r w:rsidR="004E5EFD">
          <w:rPr>
            <w:noProof/>
            <w:webHidden/>
          </w:rPr>
          <w:tab/>
        </w:r>
        <w:r w:rsidR="004E5EFD">
          <w:rPr>
            <w:noProof/>
            <w:webHidden/>
          </w:rPr>
          <w:fldChar w:fldCharType="begin"/>
        </w:r>
        <w:r w:rsidR="004E5EFD">
          <w:rPr>
            <w:noProof/>
            <w:webHidden/>
          </w:rPr>
          <w:instrText xml:space="preserve"> PAGEREF _Toc418612265 \h </w:instrText>
        </w:r>
        <w:r w:rsidR="004E5EFD">
          <w:rPr>
            <w:noProof/>
            <w:webHidden/>
          </w:rPr>
        </w:r>
        <w:r w:rsidR="004E5EFD">
          <w:rPr>
            <w:noProof/>
            <w:webHidden/>
          </w:rPr>
          <w:fldChar w:fldCharType="separate"/>
        </w:r>
        <w:r w:rsidR="004E5EFD">
          <w:rPr>
            <w:noProof/>
            <w:webHidden/>
          </w:rPr>
          <w:t>8</w:t>
        </w:r>
        <w:r w:rsidR="004E5EFD">
          <w:rPr>
            <w:noProof/>
            <w:webHidden/>
          </w:rPr>
          <w:fldChar w:fldCharType="end"/>
        </w:r>
      </w:hyperlink>
    </w:p>
    <w:p w:rsidR="004E5EFD" w:rsidRDefault="009119C7">
      <w:pPr>
        <w:pStyle w:val="TDC3"/>
        <w:rPr>
          <w:rFonts w:asciiTheme="minorHAnsi" w:eastAsiaTheme="minorEastAsia" w:hAnsiTheme="minorHAnsi" w:cstheme="minorBidi"/>
          <w:noProof/>
          <w:sz w:val="22"/>
          <w:szCs w:val="22"/>
          <w:lang w:val="es-MX" w:eastAsia="es-MX"/>
        </w:rPr>
      </w:pPr>
      <w:hyperlink w:anchor="_Toc418612274" w:history="1">
        <w:r w:rsidR="004E5EFD" w:rsidRPr="00596C9F">
          <w:rPr>
            <w:rStyle w:val="Hipervnculo"/>
            <w:noProof/>
          </w:rPr>
          <w:t>5.2.1.1.</w:t>
        </w:r>
        <w:r w:rsidR="004E5EFD">
          <w:rPr>
            <w:rFonts w:asciiTheme="minorHAnsi" w:eastAsiaTheme="minorEastAsia" w:hAnsiTheme="minorHAnsi" w:cstheme="minorBidi"/>
            <w:noProof/>
            <w:sz w:val="22"/>
            <w:szCs w:val="22"/>
            <w:lang w:val="es-MX" w:eastAsia="es-MX"/>
          </w:rPr>
          <w:tab/>
        </w:r>
        <w:r w:rsidR="004E5EFD" w:rsidRPr="00596C9F">
          <w:rPr>
            <w:rStyle w:val="Hipervnculo"/>
            <w:noProof/>
          </w:rPr>
          <w:t>AO01 Crear Descarga de Producto</w:t>
        </w:r>
        <w:r w:rsidR="004E5EFD">
          <w:rPr>
            <w:noProof/>
            <w:webHidden/>
          </w:rPr>
          <w:tab/>
        </w:r>
        <w:r w:rsidR="004E5EFD">
          <w:rPr>
            <w:noProof/>
            <w:webHidden/>
          </w:rPr>
          <w:fldChar w:fldCharType="begin"/>
        </w:r>
        <w:r w:rsidR="004E5EFD">
          <w:rPr>
            <w:noProof/>
            <w:webHidden/>
          </w:rPr>
          <w:instrText xml:space="preserve"> PAGEREF _Toc418612274 \h </w:instrText>
        </w:r>
        <w:r w:rsidR="004E5EFD">
          <w:rPr>
            <w:noProof/>
            <w:webHidden/>
          </w:rPr>
        </w:r>
        <w:r w:rsidR="004E5EFD">
          <w:rPr>
            <w:noProof/>
            <w:webHidden/>
          </w:rPr>
          <w:fldChar w:fldCharType="separate"/>
        </w:r>
        <w:r w:rsidR="004E5EFD">
          <w:rPr>
            <w:noProof/>
            <w:webHidden/>
          </w:rPr>
          <w:t>8</w:t>
        </w:r>
        <w:r w:rsidR="004E5EFD">
          <w:rPr>
            <w:noProof/>
            <w:webHidden/>
          </w:rPr>
          <w:fldChar w:fldCharType="end"/>
        </w:r>
      </w:hyperlink>
    </w:p>
    <w:p w:rsidR="004E5EFD" w:rsidRDefault="009119C7">
      <w:pPr>
        <w:pStyle w:val="TDC3"/>
        <w:rPr>
          <w:rFonts w:asciiTheme="minorHAnsi" w:eastAsiaTheme="minorEastAsia" w:hAnsiTheme="minorHAnsi" w:cstheme="minorBidi"/>
          <w:noProof/>
          <w:sz w:val="22"/>
          <w:szCs w:val="22"/>
          <w:lang w:val="es-MX" w:eastAsia="es-MX"/>
        </w:rPr>
      </w:pPr>
      <w:hyperlink w:anchor="_Toc418612275" w:history="1">
        <w:r w:rsidR="004E5EFD" w:rsidRPr="00596C9F">
          <w:rPr>
            <w:rStyle w:val="Hipervnculo"/>
            <w:noProof/>
          </w:rPr>
          <w:t>5.2.1.2.</w:t>
        </w:r>
        <w:r w:rsidR="004E5EFD">
          <w:rPr>
            <w:rFonts w:asciiTheme="minorHAnsi" w:eastAsiaTheme="minorEastAsia" w:hAnsiTheme="minorHAnsi" w:cstheme="minorBidi"/>
            <w:noProof/>
            <w:sz w:val="22"/>
            <w:szCs w:val="22"/>
            <w:lang w:val="es-MX" w:eastAsia="es-MX"/>
          </w:rPr>
          <w:tab/>
        </w:r>
        <w:r w:rsidR="004E5EFD" w:rsidRPr="00596C9F">
          <w:rPr>
            <w:rStyle w:val="Hipervnculo"/>
            <w:noProof/>
          </w:rPr>
          <w:t>AO02 Modificar Descarga de Producto</w:t>
        </w:r>
        <w:r w:rsidR="004E5EFD">
          <w:rPr>
            <w:noProof/>
            <w:webHidden/>
          </w:rPr>
          <w:tab/>
        </w:r>
        <w:r w:rsidR="004E5EFD">
          <w:rPr>
            <w:noProof/>
            <w:webHidden/>
          </w:rPr>
          <w:fldChar w:fldCharType="begin"/>
        </w:r>
        <w:r w:rsidR="004E5EFD">
          <w:rPr>
            <w:noProof/>
            <w:webHidden/>
          </w:rPr>
          <w:instrText xml:space="preserve"> PAGEREF _Toc418612275 \h </w:instrText>
        </w:r>
        <w:r w:rsidR="004E5EFD">
          <w:rPr>
            <w:noProof/>
            <w:webHidden/>
          </w:rPr>
        </w:r>
        <w:r w:rsidR="004E5EFD">
          <w:rPr>
            <w:noProof/>
            <w:webHidden/>
          </w:rPr>
          <w:fldChar w:fldCharType="separate"/>
        </w:r>
        <w:r w:rsidR="004E5EFD">
          <w:rPr>
            <w:noProof/>
            <w:webHidden/>
          </w:rPr>
          <w:t>18</w:t>
        </w:r>
        <w:r w:rsidR="004E5EFD">
          <w:rPr>
            <w:noProof/>
            <w:webHidden/>
          </w:rPr>
          <w:fldChar w:fldCharType="end"/>
        </w:r>
      </w:hyperlink>
    </w:p>
    <w:p w:rsidR="004E5EFD" w:rsidRDefault="009119C7">
      <w:pPr>
        <w:pStyle w:val="TDC3"/>
        <w:rPr>
          <w:rFonts w:asciiTheme="minorHAnsi" w:eastAsiaTheme="minorEastAsia" w:hAnsiTheme="minorHAnsi" w:cstheme="minorBidi"/>
          <w:noProof/>
          <w:sz w:val="22"/>
          <w:szCs w:val="22"/>
          <w:lang w:val="es-MX" w:eastAsia="es-MX"/>
        </w:rPr>
      </w:pPr>
      <w:hyperlink w:anchor="_Toc418612276" w:history="1">
        <w:r w:rsidR="004E5EFD" w:rsidRPr="00596C9F">
          <w:rPr>
            <w:rStyle w:val="Hipervnculo"/>
            <w:noProof/>
          </w:rPr>
          <w:t>5.2.1.3.</w:t>
        </w:r>
        <w:r w:rsidR="004E5EFD">
          <w:rPr>
            <w:rFonts w:asciiTheme="minorHAnsi" w:eastAsiaTheme="minorEastAsia" w:hAnsiTheme="minorHAnsi" w:cstheme="minorBidi"/>
            <w:noProof/>
            <w:sz w:val="22"/>
            <w:szCs w:val="22"/>
            <w:lang w:val="es-MX" w:eastAsia="es-MX"/>
          </w:rPr>
          <w:tab/>
        </w:r>
        <w:r w:rsidR="004E5EFD" w:rsidRPr="00596C9F">
          <w:rPr>
            <w:rStyle w:val="Hipervnculo"/>
            <w:noProof/>
          </w:rPr>
          <w:t>AO03 Eliminar Descarga de Producto</w:t>
        </w:r>
        <w:r w:rsidR="004E5EFD">
          <w:rPr>
            <w:noProof/>
            <w:webHidden/>
          </w:rPr>
          <w:tab/>
        </w:r>
        <w:r w:rsidR="004E5EFD">
          <w:rPr>
            <w:noProof/>
            <w:webHidden/>
          </w:rPr>
          <w:fldChar w:fldCharType="begin"/>
        </w:r>
        <w:r w:rsidR="004E5EFD">
          <w:rPr>
            <w:noProof/>
            <w:webHidden/>
          </w:rPr>
          <w:instrText xml:space="preserve"> PAGEREF _Toc418612276 \h </w:instrText>
        </w:r>
        <w:r w:rsidR="004E5EFD">
          <w:rPr>
            <w:noProof/>
            <w:webHidden/>
          </w:rPr>
        </w:r>
        <w:r w:rsidR="004E5EFD">
          <w:rPr>
            <w:noProof/>
            <w:webHidden/>
          </w:rPr>
          <w:fldChar w:fldCharType="separate"/>
        </w:r>
        <w:r w:rsidR="004E5EFD">
          <w:rPr>
            <w:noProof/>
            <w:webHidden/>
          </w:rPr>
          <w:t>20</w:t>
        </w:r>
        <w:r w:rsidR="004E5EFD">
          <w:rPr>
            <w:noProof/>
            <w:webHidden/>
          </w:rPr>
          <w:fldChar w:fldCharType="end"/>
        </w:r>
      </w:hyperlink>
    </w:p>
    <w:p w:rsidR="004E5EFD" w:rsidRDefault="009119C7">
      <w:pPr>
        <w:pStyle w:val="TDC3"/>
        <w:rPr>
          <w:rFonts w:asciiTheme="minorHAnsi" w:eastAsiaTheme="minorEastAsia" w:hAnsiTheme="minorHAnsi" w:cstheme="minorBidi"/>
          <w:noProof/>
          <w:sz w:val="22"/>
          <w:szCs w:val="22"/>
          <w:lang w:val="es-MX" w:eastAsia="es-MX"/>
        </w:rPr>
      </w:pPr>
      <w:hyperlink w:anchor="_Toc418612277" w:history="1">
        <w:r w:rsidR="004E5EFD" w:rsidRPr="00596C9F">
          <w:rPr>
            <w:rStyle w:val="Hipervnculo"/>
            <w:noProof/>
            <w:lang w:val="es-MX"/>
          </w:rPr>
          <w:t>5.2.2</w:t>
        </w:r>
        <w:r w:rsidR="004E5EFD">
          <w:rPr>
            <w:rFonts w:asciiTheme="minorHAnsi" w:eastAsiaTheme="minorEastAsia" w:hAnsiTheme="minorHAnsi" w:cstheme="minorBidi"/>
            <w:noProof/>
            <w:sz w:val="22"/>
            <w:szCs w:val="22"/>
            <w:lang w:val="es-MX" w:eastAsia="es-MX"/>
          </w:rPr>
          <w:tab/>
        </w:r>
        <w:r w:rsidR="004E5EFD" w:rsidRPr="00596C9F">
          <w:rPr>
            <w:rStyle w:val="Hipervnculo"/>
            <w:noProof/>
            <w:lang w:val="es-MX"/>
          </w:rPr>
          <w:t>Generales</w:t>
        </w:r>
        <w:r w:rsidR="004E5EFD">
          <w:rPr>
            <w:noProof/>
            <w:webHidden/>
          </w:rPr>
          <w:tab/>
        </w:r>
        <w:r w:rsidR="004E5EFD">
          <w:rPr>
            <w:noProof/>
            <w:webHidden/>
          </w:rPr>
          <w:fldChar w:fldCharType="begin"/>
        </w:r>
        <w:r w:rsidR="004E5EFD">
          <w:rPr>
            <w:noProof/>
            <w:webHidden/>
          </w:rPr>
          <w:instrText xml:space="preserve"> PAGEREF _Toc418612277 \h </w:instrText>
        </w:r>
        <w:r w:rsidR="004E5EFD">
          <w:rPr>
            <w:noProof/>
            <w:webHidden/>
          </w:rPr>
        </w:r>
        <w:r w:rsidR="004E5EFD">
          <w:rPr>
            <w:noProof/>
            <w:webHidden/>
          </w:rPr>
          <w:fldChar w:fldCharType="separate"/>
        </w:r>
        <w:r w:rsidR="004E5EFD">
          <w:rPr>
            <w:noProof/>
            <w:webHidden/>
          </w:rPr>
          <w:t>22</w:t>
        </w:r>
        <w:r w:rsidR="004E5EFD">
          <w:rPr>
            <w:noProof/>
            <w:webHidden/>
          </w:rPr>
          <w:fldChar w:fldCharType="end"/>
        </w:r>
      </w:hyperlink>
    </w:p>
    <w:p w:rsidR="004E5EFD" w:rsidRDefault="009119C7">
      <w:pPr>
        <w:pStyle w:val="TDC1"/>
        <w:rPr>
          <w:rFonts w:asciiTheme="minorHAnsi" w:eastAsiaTheme="minorEastAsia" w:hAnsiTheme="minorHAnsi" w:cstheme="minorBidi"/>
          <w:iCs w:val="0"/>
          <w:sz w:val="22"/>
          <w:szCs w:val="22"/>
          <w:lang w:val="es-MX" w:eastAsia="es-MX"/>
        </w:rPr>
      </w:pPr>
      <w:hyperlink w:anchor="_Toc418612278" w:history="1">
        <w:r w:rsidR="004E5EFD" w:rsidRPr="00596C9F">
          <w:rPr>
            <w:rStyle w:val="Hipervnculo"/>
          </w:rPr>
          <w:t>6</w:t>
        </w:r>
        <w:r w:rsidR="004E5EFD">
          <w:rPr>
            <w:rFonts w:asciiTheme="minorHAnsi" w:eastAsiaTheme="minorEastAsia" w:hAnsiTheme="minorHAnsi" w:cstheme="minorBidi"/>
            <w:iCs w:val="0"/>
            <w:sz w:val="22"/>
            <w:szCs w:val="22"/>
            <w:lang w:val="es-MX" w:eastAsia="es-MX"/>
          </w:rPr>
          <w:tab/>
        </w:r>
        <w:r w:rsidR="004E5EFD" w:rsidRPr="00596C9F">
          <w:rPr>
            <w:rStyle w:val="Hipervnculo"/>
          </w:rPr>
          <w:t>Poscondiciones</w:t>
        </w:r>
        <w:r w:rsidR="004E5EFD">
          <w:rPr>
            <w:webHidden/>
          </w:rPr>
          <w:tab/>
        </w:r>
        <w:r w:rsidR="004E5EFD">
          <w:rPr>
            <w:webHidden/>
          </w:rPr>
          <w:fldChar w:fldCharType="begin"/>
        </w:r>
        <w:r w:rsidR="004E5EFD">
          <w:rPr>
            <w:webHidden/>
          </w:rPr>
          <w:instrText xml:space="preserve"> PAGEREF _Toc418612278 \h </w:instrText>
        </w:r>
        <w:r w:rsidR="004E5EFD">
          <w:rPr>
            <w:webHidden/>
          </w:rPr>
        </w:r>
        <w:r w:rsidR="004E5EFD">
          <w:rPr>
            <w:webHidden/>
          </w:rPr>
          <w:fldChar w:fldCharType="separate"/>
        </w:r>
        <w:r w:rsidR="004E5EFD">
          <w:rPr>
            <w:webHidden/>
          </w:rPr>
          <w:t>22</w:t>
        </w:r>
        <w:r w:rsidR="004E5EFD">
          <w:rPr>
            <w:webHidden/>
          </w:rPr>
          <w:fldChar w:fldCharType="end"/>
        </w:r>
      </w:hyperlink>
    </w:p>
    <w:p w:rsidR="004E5EFD" w:rsidRDefault="009119C7">
      <w:pPr>
        <w:pStyle w:val="TDC2"/>
        <w:rPr>
          <w:rFonts w:asciiTheme="minorHAnsi" w:eastAsiaTheme="minorEastAsia" w:hAnsiTheme="minorHAnsi" w:cstheme="minorBidi"/>
          <w:iCs w:val="0"/>
          <w:noProof/>
          <w:sz w:val="22"/>
          <w:szCs w:val="22"/>
          <w:lang w:val="es-MX" w:eastAsia="es-MX"/>
        </w:rPr>
      </w:pPr>
      <w:hyperlink w:anchor="_Toc418612279" w:history="1">
        <w:r w:rsidR="004E5EFD" w:rsidRPr="00596C9F">
          <w:rPr>
            <w:rStyle w:val="Hipervnculo"/>
            <w:rFonts w:cs="Arial"/>
            <w:noProof/>
          </w:rPr>
          <w:t>6.1</w:t>
        </w:r>
        <w:r w:rsidR="004E5EFD">
          <w:rPr>
            <w:rFonts w:asciiTheme="minorHAnsi" w:eastAsiaTheme="minorEastAsia" w:hAnsiTheme="minorHAnsi" w:cstheme="minorBidi"/>
            <w:iCs w:val="0"/>
            <w:noProof/>
            <w:sz w:val="22"/>
            <w:szCs w:val="22"/>
            <w:lang w:val="es-MX" w:eastAsia="es-MX"/>
          </w:rPr>
          <w:tab/>
        </w:r>
        <w:r w:rsidR="004E5EFD" w:rsidRPr="00596C9F">
          <w:rPr>
            <w:rStyle w:val="Hipervnculo"/>
            <w:rFonts w:cs="Arial"/>
            <w:noProof/>
          </w:rPr>
          <w:t>Generales</w:t>
        </w:r>
        <w:r w:rsidR="004E5EFD">
          <w:rPr>
            <w:noProof/>
            <w:webHidden/>
          </w:rPr>
          <w:tab/>
        </w:r>
        <w:r w:rsidR="004E5EFD">
          <w:rPr>
            <w:noProof/>
            <w:webHidden/>
          </w:rPr>
          <w:fldChar w:fldCharType="begin"/>
        </w:r>
        <w:r w:rsidR="004E5EFD">
          <w:rPr>
            <w:noProof/>
            <w:webHidden/>
          </w:rPr>
          <w:instrText xml:space="preserve"> PAGEREF _Toc418612279 \h </w:instrText>
        </w:r>
        <w:r w:rsidR="004E5EFD">
          <w:rPr>
            <w:noProof/>
            <w:webHidden/>
          </w:rPr>
        </w:r>
        <w:r w:rsidR="004E5EFD">
          <w:rPr>
            <w:noProof/>
            <w:webHidden/>
          </w:rPr>
          <w:fldChar w:fldCharType="separate"/>
        </w:r>
        <w:r w:rsidR="004E5EFD">
          <w:rPr>
            <w:noProof/>
            <w:webHidden/>
          </w:rPr>
          <w:t>22</w:t>
        </w:r>
        <w:r w:rsidR="004E5EFD">
          <w:rPr>
            <w:noProof/>
            <w:webHidden/>
          </w:rPr>
          <w:fldChar w:fldCharType="end"/>
        </w:r>
      </w:hyperlink>
    </w:p>
    <w:p w:rsidR="004E5EFD" w:rsidRDefault="009119C7">
      <w:pPr>
        <w:pStyle w:val="TDC1"/>
        <w:rPr>
          <w:rFonts w:asciiTheme="minorHAnsi" w:eastAsiaTheme="minorEastAsia" w:hAnsiTheme="minorHAnsi" w:cstheme="minorBidi"/>
          <w:iCs w:val="0"/>
          <w:sz w:val="22"/>
          <w:szCs w:val="22"/>
          <w:lang w:val="es-MX" w:eastAsia="es-MX"/>
        </w:rPr>
      </w:pPr>
      <w:hyperlink w:anchor="_Toc418612280" w:history="1">
        <w:r w:rsidR="004E5EFD" w:rsidRPr="00596C9F">
          <w:rPr>
            <w:rStyle w:val="Hipervnculo"/>
          </w:rPr>
          <w:t>7</w:t>
        </w:r>
        <w:r w:rsidR="004E5EFD">
          <w:rPr>
            <w:rFonts w:asciiTheme="minorHAnsi" w:eastAsiaTheme="minorEastAsia" w:hAnsiTheme="minorHAnsi" w:cstheme="minorBidi"/>
            <w:iCs w:val="0"/>
            <w:sz w:val="22"/>
            <w:szCs w:val="22"/>
            <w:lang w:val="es-MX" w:eastAsia="es-MX"/>
          </w:rPr>
          <w:tab/>
        </w:r>
        <w:r w:rsidR="004E5EFD" w:rsidRPr="00596C9F">
          <w:rPr>
            <w:rStyle w:val="Hipervnculo"/>
          </w:rPr>
          <w:t>Firmas de Aceptación</w:t>
        </w:r>
        <w:r w:rsidR="004E5EFD">
          <w:rPr>
            <w:webHidden/>
          </w:rPr>
          <w:tab/>
        </w:r>
        <w:r w:rsidR="004E5EFD">
          <w:rPr>
            <w:webHidden/>
          </w:rPr>
          <w:fldChar w:fldCharType="begin"/>
        </w:r>
        <w:r w:rsidR="004E5EFD">
          <w:rPr>
            <w:webHidden/>
          </w:rPr>
          <w:instrText xml:space="preserve"> PAGEREF _Toc418612280 \h </w:instrText>
        </w:r>
        <w:r w:rsidR="004E5EFD">
          <w:rPr>
            <w:webHidden/>
          </w:rPr>
        </w:r>
        <w:r w:rsidR="004E5EFD">
          <w:rPr>
            <w:webHidden/>
          </w:rPr>
          <w:fldChar w:fldCharType="separate"/>
        </w:r>
        <w:r w:rsidR="004E5EFD">
          <w:rPr>
            <w:webHidden/>
          </w:rPr>
          <w:t>22</w:t>
        </w:r>
        <w:r w:rsidR="004E5EFD">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r w:rsidR="009119C7">
        <w:lastRenderedPageBreak/>
        <w:fldChar w:fldCharType="begin"/>
      </w:r>
      <w:r w:rsidR="009119C7">
        <w:instrText xml:space="preserve"> TITLE   \* MERGEFORMAT </w:instrText>
      </w:r>
      <w:r w:rsidR="009119C7">
        <w:fldChar w:fldCharType="separate"/>
      </w:r>
      <w:r w:rsidR="009119C7">
        <w:fldChar w:fldCharType="begin"/>
      </w:r>
      <w:r w:rsidR="009119C7">
        <w:instrText xml:space="preserve">title  \* Mergeformat </w:instrText>
      </w:r>
      <w:r w:rsidR="009119C7">
        <w:fldChar w:fldCharType="separate"/>
      </w:r>
      <w:bookmarkStart w:id="2" w:name="_Toc365897738"/>
      <w:bookmarkStart w:id="3" w:name="_Toc367391398"/>
      <w:bookmarkStart w:id="4" w:name="_Toc418612254"/>
      <w:r w:rsidR="0031217A">
        <w:rPr>
          <w:lang w:val="es-GT"/>
        </w:rPr>
        <w:t xml:space="preserve">Especificación de Casos de Uso: </w:t>
      </w:r>
      <w:r w:rsidR="009119C7">
        <w:rPr>
          <w:lang w:val="es-GT"/>
        </w:rPr>
        <w:fldChar w:fldCharType="end"/>
      </w:r>
      <w:bookmarkEnd w:id="2"/>
      <w:bookmarkEnd w:id="3"/>
      <w:r w:rsidR="009119C7">
        <w:rPr>
          <w:lang w:val="es-GT"/>
        </w:rPr>
        <w:fldChar w:fldCharType="end"/>
      </w:r>
      <w:r w:rsidR="003F6CF5" w:rsidRPr="003F6CF5">
        <w:t xml:space="preserve"> </w:t>
      </w:r>
      <w:r w:rsidR="003F6CF5" w:rsidRPr="00382908">
        <w:t xml:space="preserve">Capturar </w:t>
      </w:r>
      <w:r w:rsidR="000E7CEF">
        <w:t>Descarga de Producto</w:t>
      </w:r>
      <w:r w:rsidR="003F6CF5">
        <w:t xml:space="preserve"> – CUROLMOV3</w:t>
      </w:r>
      <w:r w:rsidR="000E7CEF">
        <w:t>6</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18612255"/>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18612256"/>
      <w:r w:rsidRPr="00CA7A7F">
        <w:t>Caso de uso</w:t>
      </w:r>
      <w:r w:rsidR="0031217A">
        <w:t>:</w:t>
      </w:r>
      <w:r w:rsidRPr="00CA7A7F">
        <w:t xml:space="preserve"> </w:t>
      </w:r>
      <w:bookmarkEnd w:id="6"/>
      <w:r w:rsidR="003F6CF5" w:rsidRPr="00382908">
        <w:t xml:space="preserve">Capturar </w:t>
      </w:r>
      <w:r w:rsidR="000E7CEF">
        <w:t>Descarga de Producto</w:t>
      </w:r>
      <w:r w:rsidR="003F6CF5">
        <w:t xml:space="preserve"> – CUROLMOV3</w:t>
      </w:r>
      <w:r w:rsidR="000E7CEF">
        <w:t>6</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18612257"/>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 xml:space="preserve">crear, modificar o eliminar una descarga de producto </w:t>
      </w:r>
      <w:r w:rsidR="00B86935">
        <w:rPr>
          <w:sz w:val="20"/>
          <w:szCs w:val="20"/>
          <w:lang w:eastAsia="en-US"/>
        </w:rPr>
        <w:t>(movimiento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18612258"/>
      <w:bookmarkStart w:id="11" w:name="_Toc182735724"/>
      <w:r w:rsidRPr="00CA7A7F">
        <w:t>Diagrama de Casos de Uso</w:t>
      </w:r>
      <w:bookmarkEnd w:id="10"/>
    </w:p>
    <w:bookmarkEnd w:id="11"/>
    <w:p w:rsidR="00481C4A" w:rsidRPr="00CA7A7F" w:rsidRDefault="000E7CEF" w:rsidP="00481C4A">
      <w:pPr>
        <w:rPr>
          <w:i/>
          <w:iCs/>
          <w:color w:val="0000FF"/>
          <w:lang w:val="es-MX"/>
        </w:rPr>
      </w:pPr>
      <w:r w:rsidRPr="000E7CEF">
        <w:rPr>
          <w:i/>
          <w:iCs/>
          <w:noProof/>
          <w:color w:val="0000FF"/>
          <w:lang w:val="es-MX" w:eastAsia="es-MX"/>
        </w:rPr>
        <w:drawing>
          <wp:inline distT="0" distB="0" distL="0" distR="0" wp14:anchorId="18BB99C4" wp14:editId="7006A833">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18612259"/>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18612260"/>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18612261"/>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18612262"/>
      <w:r w:rsidRPr="00CA7A7F">
        <w:lastRenderedPageBreak/>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18612263"/>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9119C7" w:rsidP="00707A7C">
      <w:pPr>
        <w:pStyle w:val="Prrafodelista"/>
        <w:numPr>
          <w:ilvl w:val="1"/>
          <w:numId w:val="4"/>
        </w:numPr>
        <w:ind w:left="993"/>
        <w:jc w:val="both"/>
        <w:rPr>
          <w:rStyle w:val="Hipervnculo"/>
          <w:rFonts w:cs="Arial"/>
          <w:color w:val="auto"/>
          <w:sz w:val="20"/>
          <w:szCs w:val="20"/>
          <w:u w:val="none"/>
        </w:rPr>
      </w:pPr>
      <w:hyperlink r:id="rId10" w:history="1">
        <w:r w:rsidR="00707A7C" w:rsidRPr="0044777E">
          <w:rPr>
            <w:rStyle w:val="Hipervnculo"/>
            <w:b/>
            <w:sz w:val="20"/>
            <w:szCs w:val="20"/>
          </w:rPr>
          <w:t>Seleccionar Actividades del Vendedor – CUROLMOV03</w:t>
        </w:r>
      </w:hyperlink>
    </w:p>
    <w:p w:rsidR="00191724" w:rsidRDefault="00191724" w:rsidP="00191724">
      <w:pPr>
        <w:pStyle w:val="Prrafodelista"/>
        <w:numPr>
          <w:ilvl w:val="0"/>
          <w:numId w:val="4"/>
        </w:numPr>
        <w:jc w:val="both"/>
        <w:rPr>
          <w:rFonts w:cs="Arial"/>
          <w:sz w:val="20"/>
          <w:szCs w:val="20"/>
        </w:rPr>
      </w:pPr>
      <w:r>
        <w:rPr>
          <w:rFonts w:cs="Arial"/>
          <w:sz w:val="20"/>
          <w:szCs w:val="20"/>
        </w:rPr>
        <w:t>El sistema obtiene de sesión la siguiente información:</w:t>
      </w:r>
    </w:p>
    <w:p w:rsidR="00191724" w:rsidRDefault="00191724" w:rsidP="00191724">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191724" w:rsidRDefault="00191724" w:rsidP="00191724">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191724" w:rsidRPr="009A48DC" w:rsidRDefault="00191724" w:rsidP="00191724">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191724" w:rsidRPr="00BA4DDA" w:rsidRDefault="00191724" w:rsidP="00191724">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191724" w:rsidRPr="009A48DC" w:rsidRDefault="00191724" w:rsidP="00191724">
      <w:pPr>
        <w:pStyle w:val="Prrafodelista"/>
        <w:numPr>
          <w:ilvl w:val="1"/>
          <w:numId w:val="4"/>
        </w:numPr>
        <w:ind w:left="993"/>
        <w:jc w:val="both"/>
        <w:rPr>
          <w:sz w:val="20"/>
          <w:lang w:val="es-MX"/>
        </w:rPr>
      </w:pPr>
      <w:proofErr w:type="spellStart"/>
      <w:r>
        <w:rPr>
          <w:sz w:val="20"/>
          <w:szCs w:val="20"/>
          <w:lang w:eastAsia="en-US"/>
        </w:rPr>
        <w:t>ModuloTermTipoIndice</w:t>
      </w:r>
      <w:proofErr w:type="spellEnd"/>
    </w:p>
    <w:p w:rsidR="00191724" w:rsidRPr="00191724" w:rsidRDefault="00191724" w:rsidP="00191724">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033C14" w:rsidRPr="00191724" w:rsidRDefault="00033C14" w:rsidP="00033C14">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p w:rsidR="00033C14" w:rsidRPr="00191724" w:rsidRDefault="00033C14" w:rsidP="00033C14">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033C14" w:rsidRPr="00191724" w:rsidRDefault="00033C14" w:rsidP="00033C14">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00191724"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033C14" w:rsidRPr="00191724" w:rsidRDefault="00033C14" w:rsidP="00033C14">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proofErr w:type="spellStart"/>
      <w:r w:rsidRPr="00191724">
        <w:rPr>
          <w:rFonts w:cs="Arial"/>
          <w:sz w:val="20"/>
          <w:szCs w:val="20"/>
          <w:highlight w:val="cyan"/>
        </w:rPr>
        <w:t>Accesar</w:t>
      </w:r>
      <w:proofErr w:type="spellEnd"/>
    </w:p>
    <w:p w:rsidR="00033C14" w:rsidRPr="00191724" w:rsidRDefault="00033C14" w:rsidP="00033C14">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w:t>
      </w:r>
      <w:r w:rsidR="00191724" w:rsidRPr="00191724">
        <w:rPr>
          <w:rFonts w:cs="Arial"/>
          <w:sz w:val="20"/>
          <w:szCs w:val="20"/>
          <w:highlight w:val="cyan"/>
        </w:rPr>
        <w:t>, donde &lt;</w:t>
      </w:r>
      <w:proofErr w:type="spellStart"/>
      <w:r w:rsidR="00191724" w:rsidRPr="00191724">
        <w:rPr>
          <w:rFonts w:cs="Arial"/>
          <w:sz w:val="20"/>
          <w:szCs w:val="20"/>
          <w:highlight w:val="cyan"/>
        </w:rPr>
        <w:t>VAVDescripcion.VARCodigo</w:t>
      </w:r>
      <w:proofErr w:type="spellEnd"/>
      <w:r w:rsidR="00191724" w:rsidRPr="00191724">
        <w:rPr>
          <w:rFonts w:cs="Arial"/>
          <w:sz w:val="20"/>
          <w:szCs w:val="20"/>
          <w:highlight w:val="cyan"/>
        </w:rPr>
        <w:t xml:space="preserve"> = ‘TINDMMD’&gt; y &lt;</w:t>
      </w:r>
      <w:proofErr w:type="spellStart"/>
      <w:r w:rsidR="00191724" w:rsidRPr="00191724">
        <w:rPr>
          <w:rFonts w:cs="Arial"/>
          <w:sz w:val="20"/>
          <w:szCs w:val="20"/>
          <w:highlight w:val="cyan"/>
        </w:rPr>
        <w:t>VAVDescripcion.VAVClave</w:t>
      </w:r>
      <w:proofErr w:type="spellEnd"/>
      <w:r w:rsidR="00191724" w:rsidRPr="00191724">
        <w:rPr>
          <w:rFonts w:cs="Arial"/>
          <w:sz w:val="20"/>
          <w:szCs w:val="20"/>
          <w:highlight w:val="cyan"/>
        </w:rPr>
        <w:t xml:space="preserve"> = </w:t>
      </w:r>
      <w:proofErr w:type="spellStart"/>
      <w:r w:rsidR="00191724" w:rsidRPr="00191724">
        <w:rPr>
          <w:sz w:val="20"/>
          <w:szCs w:val="20"/>
          <w:highlight w:val="cyan"/>
          <w:lang w:eastAsia="en-US"/>
        </w:rPr>
        <w:t>TipoIndiceModuloMovDetClave</w:t>
      </w:r>
      <w:proofErr w:type="spellEnd"/>
      <w:r w:rsidR="00191724" w:rsidRPr="00191724">
        <w:rPr>
          <w:rFonts w:cs="Arial"/>
          <w:sz w:val="20"/>
          <w:szCs w:val="20"/>
          <w:highlight w:val="cyan"/>
        </w:rPr>
        <w:t xml:space="preserve"> registrado en sesión&gt;, de acuerdo al tipo de lenguaje configurado para el sistema.</w:t>
      </w:r>
    </w:p>
    <w:p w:rsidR="00033C1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191724" w:rsidRPr="00471543" w:rsidRDefault="00191724" w:rsidP="00191724">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19172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w:t>
        </w:r>
        <w:r w:rsidR="00471543" w:rsidRPr="00471543">
          <w:rPr>
            <w:rStyle w:val="Hipervnculo"/>
            <w:rFonts w:cs="Arial"/>
            <w:b/>
            <w:sz w:val="20"/>
            <w:szCs w:val="20"/>
            <w:highlight w:val="cyan"/>
          </w:rPr>
          <w:t xml:space="preserve"> 15</w:t>
        </w:r>
      </w:hyperlink>
      <w:r w:rsidRPr="00471543">
        <w:rPr>
          <w:rFonts w:cs="Arial"/>
          <w:sz w:val="20"/>
          <w:szCs w:val="20"/>
          <w:highlight w:val="cyan"/>
        </w:rPr>
        <w:t xml:space="preserve"> del flujo básico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191724" w:rsidRPr="00471543" w:rsidRDefault="00471543"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2"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2"/>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7"/>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351330">
        <w:rPr>
          <w:rStyle w:val="Hipervnculo"/>
          <w:rFonts w:cs="Arial"/>
          <w:color w:val="auto"/>
          <w:sz w:val="20"/>
          <w:szCs w:val="20"/>
          <w:u w:val="none"/>
        </w:rPr>
        <w:t>Descargas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351330">
        <w:rPr>
          <w:rFonts w:cs="Arial"/>
          <w:sz w:val="20"/>
          <w:szCs w:val="20"/>
        </w:rPr>
        <w:t>= ‘7</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E61B2A"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E61B2A">
        <w:rPr>
          <w:rFonts w:cs="Arial"/>
          <w:strike/>
          <w:sz w:val="20"/>
          <w:szCs w:val="20"/>
          <w:highlight w:val="cyan"/>
        </w:rPr>
        <w:t xml:space="preserve">El sistema continúa con el flujo alterno opcional </w:t>
      </w:r>
      <w:hyperlink w:anchor="_AO01_Crear_Movimiento" w:history="1">
        <w:r w:rsidR="000E7CEF" w:rsidRPr="00E61B2A">
          <w:rPr>
            <w:rStyle w:val="Hipervnculo"/>
            <w:rFonts w:cs="Arial"/>
            <w:b/>
            <w:strike/>
            <w:sz w:val="20"/>
            <w:szCs w:val="20"/>
            <w:highlight w:val="cyan"/>
          </w:rPr>
          <w:t>AO01 Crear Descarga de Producto</w:t>
        </w:r>
      </w:hyperlink>
    </w:p>
    <w:p w:rsidR="00E61B2A" w:rsidRPr="00E61B2A" w:rsidRDefault="00E61B2A" w:rsidP="000215B5">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lastRenderedPageBreak/>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E61B2A" w:rsidRPr="00191724" w:rsidRDefault="00E61B2A" w:rsidP="00E61B2A">
      <w:pPr>
        <w:pStyle w:val="Prrafodelista"/>
        <w:numPr>
          <w:ilvl w:val="1"/>
          <w:numId w:val="4"/>
        </w:numPr>
        <w:ind w:left="993"/>
        <w:jc w:val="both"/>
        <w:rPr>
          <w:rFonts w:cs="Arial"/>
          <w:sz w:val="20"/>
          <w:szCs w:val="20"/>
          <w:highlight w:val="cyan"/>
        </w:rPr>
      </w:pPr>
      <w:bookmarkStart w:id="25" w:name="paso12_1"/>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bookmarkEnd w:id="25"/>
    <w:p w:rsidR="00E61B2A" w:rsidRPr="00191724" w:rsidRDefault="00E61B2A" w:rsidP="00E61B2A">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E61B2A" w:rsidRPr="00191724" w:rsidRDefault="00E61B2A" w:rsidP="00E61B2A">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Crear</w:t>
      </w:r>
    </w:p>
    <w:p w:rsidR="00E61B2A" w:rsidRPr="00191724" w:rsidRDefault="00E61B2A" w:rsidP="00E61B2A">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E61B2A" w:rsidRPr="00E61B2A"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6" w:name="paso12_4"/>
      <w:r>
        <w:rPr>
          <w:rFonts w:cs="Arial"/>
          <w:sz w:val="20"/>
          <w:szCs w:val="20"/>
        </w:rPr>
        <w:t xml:space="preserve">El sistema continúa con el flujo alterno opcional </w:t>
      </w:r>
      <w:bookmarkStart w:id="27"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7"/>
      <w:r w:rsidR="000E7CEF">
        <w:rPr>
          <w:rStyle w:val="Hipervnculo"/>
          <w:rFonts w:cs="Arial"/>
          <w:b/>
          <w:sz w:val="20"/>
          <w:szCs w:val="20"/>
        </w:rPr>
        <w:t>AO01 Crear Descarga de Producto</w:t>
      </w:r>
      <w:r w:rsidR="00460E52">
        <w:rPr>
          <w:rFonts w:cs="Arial"/>
          <w:b/>
          <w:sz w:val="20"/>
          <w:szCs w:val="20"/>
        </w:rPr>
        <w:fldChar w:fldCharType="end"/>
      </w:r>
    </w:p>
    <w:bookmarkEnd w:id="26"/>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4F1E52">
        <w:rPr>
          <w:rFonts w:cs="Arial"/>
          <w:sz w:val="20"/>
          <w:szCs w:val="20"/>
        </w:rPr>
        <w:t>movimiento de Descarga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61B2A" w:rsidRPr="00191724" w:rsidRDefault="00E61B2A" w:rsidP="00E61B2A">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E61B2A" w:rsidRPr="00191724" w:rsidRDefault="00E61B2A" w:rsidP="00E61B2A">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E61B2A" w:rsidRPr="00191724" w:rsidRDefault="00E61B2A" w:rsidP="00E61B2A">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sidR="003739C0">
        <w:rPr>
          <w:rFonts w:cs="Arial"/>
          <w:sz w:val="20"/>
          <w:szCs w:val="20"/>
          <w:highlight w:val="cyan"/>
        </w:rPr>
        <w:t>Modificar</w:t>
      </w:r>
    </w:p>
    <w:p w:rsidR="00E61B2A" w:rsidRPr="00191724" w:rsidRDefault="00E61B2A" w:rsidP="00E61B2A">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sidR="003739C0">
        <w:rPr>
          <w:rFonts w:cs="Arial"/>
          <w:sz w:val="20"/>
          <w:szCs w:val="20"/>
          <w:highlight w:val="cyan"/>
        </w:rPr>
        <w:t>Modificar</w:t>
      </w:r>
      <w:r w:rsidRPr="007878EC">
        <w:rPr>
          <w:rFonts w:cs="Arial"/>
          <w:sz w:val="20"/>
          <w:szCs w:val="20"/>
          <w:highlight w:val="cyan"/>
        </w:rPr>
        <w:t xml:space="preserve"> (Permisos = Falso)&gt;</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sidR="003739C0">
        <w:rPr>
          <w:rFonts w:cs="Arial"/>
          <w:sz w:val="20"/>
          <w:szCs w:val="20"/>
          <w:highlight w:val="cyan"/>
        </w:rPr>
        <w:t>Modificar</w:t>
      </w:r>
      <w:r w:rsidRPr="007878EC">
        <w:rPr>
          <w:rFonts w:cs="Arial"/>
          <w:sz w:val="20"/>
          <w:szCs w:val="20"/>
          <w:highlight w:val="cyan"/>
        </w:rPr>
        <w:t xml:space="preserve"> (Permisos = Verdadero)&gt;</w:t>
      </w:r>
    </w:p>
    <w:p w:rsidR="00E61B2A" w:rsidRPr="00E61B2A"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3_4" w:history="1">
        <w:r w:rsidRPr="003739C0">
          <w:rPr>
            <w:rStyle w:val="Hipervnculo"/>
            <w:rFonts w:cs="Arial"/>
            <w:b/>
            <w:sz w:val="20"/>
            <w:szCs w:val="20"/>
            <w:highlight w:val="cyan"/>
          </w:rPr>
          <w:t xml:space="preserve">paso </w:t>
        </w:r>
        <w:r w:rsidR="003739C0" w:rsidRPr="003739C0">
          <w:rPr>
            <w:rStyle w:val="Hipervnculo"/>
            <w:rFonts w:cs="Arial"/>
            <w:b/>
            <w:sz w:val="20"/>
            <w:szCs w:val="20"/>
            <w:highlight w:val="cyan"/>
          </w:rPr>
          <w:t>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28" w:name="paso13_3_4"/>
      <w:r>
        <w:rPr>
          <w:rFonts w:cs="Arial"/>
          <w:sz w:val="20"/>
          <w:szCs w:val="20"/>
        </w:rPr>
        <w:t xml:space="preserve">Si &lt;la información del </w:t>
      </w:r>
      <w:r w:rsidR="004F1E52">
        <w:rPr>
          <w:rFonts w:cs="Arial"/>
          <w:sz w:val="20"/>
          <w:szCs w:val="20"/>
        </w:rPr>
        <w:t>movimiento de Descarga</w:t>
      </w:r>
      <w:r w:rsidR="00BA4DDA">
        <w:rPr>
          <w:rFonts w:cs="Arial"/>
          <w:sz w:val="20"/>
          <w:szCs w:val="20"/>
        </w:rPr>
        <w:t xml:space="preserve">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bookmarkEnd w:id="28"/>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9"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0E7CEF">
        <w:rPr>
          <w:rStyle w:val="Hipervnculo"/>
          <w:rFonts w:cs="Arial"/>
          <w:b/>
          <w:sz w:val="20"/>
          <w:szCs w:val="20"/>
        </w:rPr>
        <w:t>AO02 Modificar Descarga de Producto</w:t>
      </w:r>
      <w:r w:rsidR="0085726A">
        <w:rPr>
          <w:rFonts w:cs="Arial"/>
          <w:b/>
          <w:sz w:val="20"/>
          <w:szCs w:val="20"/>
        </w:rPr>
        <w:fldChar w:fldCharType="end"/>
      </w:r>
      <w:bookmarkEnd w:id="29"/>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lastRenderedPageBreak/>
        <w:t xml:space="preserve">Si &lt;el actor selecciona la opción </w:t>
      </w:r>
      <w:r>
        <w:rPr>
          <w:rFonts w:cs="Arial"/>
          <w:b/>
          <w:sz w:val="20"/>
          <w:szCs w:val="20"/>
        </w:rPr>
        <w:t>Eliminar</w:t>
      </w:r>
      <w:r>
        <w:rPr>
          <w:rFonts w:cs="Arial"/>
          <w:sz w:val="20"/>
          <w:szCs w:val="20"/>
        </w:rPr>
        <w:t>&gt;</w:t>
      </w:r>
    </w:p>
    <w:p w:rsidR="003027A5" w:rsidRPr="00191724" w:rsidRDefault="003027A5" w:rsidP="003027A5">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4" w:history="1">
        <w:r w:rsidRPr="00191724">
          <w:rPr>
            <w:rStyle w:val="Hipervnculo"/>
            <w:rFonts w:cs="Arial"/>
            <w:b/>
            <w:sz w:val="20"/>
            <w:szCs w:val="20"/>
            <w:highlight w:val="cyan"/>
          </w:rPr>
          <w:t>Validar Permisos de Usuario para Actividad – CUROLMOV56</w:t>
        </w:r>
      </w:hyperlink>
    </w:p>
    <w:p w:rsidR="003027A5" w:rsidRPr="00191724" w:rsidRDefault="003027A5" w:rsidP="003027A5">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3027A5" w:rsidRPr="00191724" w:rsidRDefault="003027A5" w:rsidP="003027A5">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3027A5" w:rsidRPr="00191724" w:rsidRDefault="003027A5" w:rsidP="003027A5">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Eliminar</w:t>
      </w:r>
    </w:p>
    <w:p w:rsidR="003027A5" w:rsidRPr="00191724" w:rsidRDefault="003027A5" w:rsidP="003027A5">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3027A5" w:rsidRPr="007878EC" w:rsidRDefault="003027A5" w:rsidP="003027A5">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3027A5" w:rsidRPr="007878EC" w:rsidRDefault="003027A5" w:rsidP="003027A5">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3027A5" w:rsidRPr="007878EC" w:rsidRDefault="003027A5" w:rsidP="003027A5">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3027A5" w:rsidRPr="003027A5" w:rsidRDefault="003027A5" w:rsidP="003027A5">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0"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bookmarkEnd w:id="30"/>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1"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Descarga de Producto</w:t>
      </w:r>
      <w:r w:rsidR="006253BD">
        <w:rPr>
          <w:rFonts w:cs="Arial"/>
          <w:b/>
          <w:sz w:val="20"/>
          <w:szCs w:val="20"/>
        </w:rPr>
        <w:fldChar w:fldCharType="end"/>
      </w:r>
      <w:bookmarkEnd w:id="31"/>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4F1E52">
        <w:rPr>
          <w:rFonts w:cs="Arial"/>
          <w:sz w:val="20"/>
          <w:szCs w:val="20"/>
        </w:rPr>
        <w:t>de Descarga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4474E8">
          <w:rPr>
            <w:rStyle w:val="Hipervnculo"/>
            <w:rFonts w:cs="Arial"/>
            <w:b/>
            <w:sz w:val="20"/>
            <w:szCs w:val="20"/>
          </w:rPr>
          <w:t xml:space="preserve">paso </w:t>
        </w:r>
        <w:r w:rsidR="00C7005B" w:rsidRPr="004474E8">
          <w:rPr>
            <w:rStyle w:val="Hipervnculo"/>
            <w:rFonts w:cs="Arial"/>
            <w:b/>
            <w:sz w:val="20"/>
            <w:szCs w:val="20"/>
          </w:rPr>
          <w:t>1</w:t>
        </w:r>
        <w:r w:rsidR="004474E8" w:rsidRPr="004474E8">
          <w:rPr>
            <w:rStyle w:val="Hipervnculo"/>
            <w:rFonts w:cs="Arial"/>
            <w:b/>
            <w:sz w:val="20"/>
            <w:szCs w:val="20"/>
          </w:rPr>
          <w:t>5</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2" w:name="FIN"/>
      <w:r>
        <w:rPr>
          <w:rStyle w:val="Hipervnculo"/>
          <w:rFonts w:cs="Arial"/>
          <w:color w:val="auto"/>
          <w:sz w:val="20"/>
          <w:szCs w:val="20"/>
          <w:u w:val="none"/>
        </w:rPr>
        <w:t>Finaliza el caso de uso</w:t>
      </w:r>
      <w:bookmarkStart w:id="33" w:name="_Toc52616586"/>
      <w:bookmarkStart w:id="34" w:name="_Toc182735730"/>
      <w:bookmarkEnd w:id="32"/>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5" w:name="_Toc418612264"/>
      <w:r w:rsidRPr="00CA7A7F">
        <w:rPr>
          <w:rFonts w:cs="Arial"/>
          <w:lang w:val="es-MX"/>
        </w:rPr>
        <w:t>Flujos alternos</w:t>
      </w:r>
      <w:bookmarkEnd w:id="33"/>
      <w:bookmarkEnd w:id="34"/>
      <w:bookmarkEnd w:id="35"/>
    </w:p>
    <w:p w:rsidR="00082CD4" w:rsidRPr="00CA7A7F" w:rsidRDefault="00082CD4" w:rsidP="00082CD4">
      <w:pPr>
        <w:rPr>
          <w:lang w:val="es-MX"/>
        </w:rPr>
      </w:pPr>
    </w:p>
    <w:p w:rsidR="00481C4A" w:rsidRPr="00CA7A7F" w:rsidRDefault="00481C4A" w:rsidP="007A1FC8">
      <w:pPr>
        <w:pStyle w:val="Ttulo3"/>
        <w:jc w:val="both"/>
        <w:rPr>
          <w:lang w:val="es-MX"/>
        </w:rPr>
      </w:pPr>
      <w:bookmarkStart w:id="36" w:name="_Toc52616587"/>
      <w:bookmarkStart w:id="37" w:name="_Toc182735731"/>
      <w:bookmarkStart w:id="38" w:name="_Toc418612265"/>
      <w:r w:rsidRPr="00CA7A7F">
        <w:rPr>
          <w:lang w:val="es-MX"/>
        </w:rPr>
        <w:t>Opcionales</w:t>
      </w:r>
      <w:bookmarkEnd w:id="36"/>
      <w:bookmarkEnd w:id="37"/>
      <w:bookmarkEnd w:id="38"/>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9" w:name="_5.2.1.1_AO01_Crear"/>
      <w:bookmarkStart w:id="40" w:name="_AO01_Crear_Devolución"/>
      <w:bookmarkStart w:id="41" w:name="_Toc374331973"/>
      <w:bookmarkStart w:id="42" w:name="_Toc374339898"/>
      <w:bookmarkStart w:id="43" w:name="_Toc374340043"/>
      <w:bookmarkStart w:id="44" w:name="_Toc374542169"/>
      <w:bookmarkStart w:id="45" w:name="_Toc374612141"/>
      <w:bookmarkStart w:id="46" w:name="_Toc374960982"/>
      <w:bookmarkStart w:id="47" w:name="_Toc376383986"/>
      <w:bookmarkStart w:id="48" w:name="_Toc376465288"/>
      <w:bookmarkStart w:id="49" w:name="_Toc376782475"/>
      <w:bookmarkStart w:id="50" w:name="_Toc376789867"/>
      <w:bookmarkStart w:id="51" w:name="_Toc376791923"/>
      <w:bookmarkStart w:id="52" w:name="_Toc380355883"/>
      <w:bookmarkStart w:id="53" w:name="_Toc380356887"/>
      <w:bookmarkStart w:id="54" w:name="_Toc384770456"/>
      <w:bookmarkStart w:id="55" w:name="_Toc402465622"/>
      <w:bookmarkStart w:id="56" w:name="_Toc402465934"/>
      <w:bookmarkStart w:id="57" w:name="_Toc418612158"/>
      <w:bookmarkStart w:id="58" w:name="_Toc418612266"/>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7D190B" w:rsidRPr="007D190B" w:rsidRDefault="007D190B" w:rsidP="007D190B">
      <w:pPr>
        <w:pStyle w:val="Prrafodelista"/>
        <w:keepNext/>
        <w:numPr>
          <w:ilvl w:val="0"/>
          <w:numId w:val="11"/>
        </w:numPr>
        <w:ind w:right="126"/>
        <w:contextualSpacing w:val="0"/>
        <w:jc w:val="both"/>
        <w:outlineLvl w:val="2"/>
        <w:rPr>
          <w:b/>
          <w:vanish/>
        </w:rPr>
      </w:pPr>
      <w:bookmarkStart w:id="59" w:name="_Toc374331974"/>
      <w:bookmarkStart w:id="60" w:name="_Toc374339899"/>
      <w:bookmarkStart w:id="61" w:name="_Toc374340044"/>
      <w:bookmarkStart w:id="62" w:name="_Toc374542170"/>
      <w:bookmarkStart w:id="63" w:name="_Toc374612142"/>
      <w:bookmarkStart w:id="64" w:name="_Toc374960983"/>
      <w:bookmarkStart w:id="65" w:name="_Toc376383987"/>
      <w:bookmarkStart w:id="66" w:name="_Toc376465289"/>
      <w:bookmarkStart w:id="67" w:name="_Toc376782476"/>
      <w:bookmarkStart w:id="68" w:name="_Toc376789868"/>
      <w:bookmarkStart w:id="69" w:name="_Toc376791924"/>
      <w:bookmarkStart w:id="70" w:name="_Toc380355884"/>
      <w:bookmarkStart w:id="71" w:name="_Toc380356888"/>
      <w:bookmarkStart w:id="72" w:name="_Toc384770457"/>
      <w:bookmarkStart w:id="73" w:name="_Toc402465623"/>
      <w:bookmarkStart w:id="74" w:name="_Toc402465935"/>
      <w:bookmarkStart w:id="75" w:name="_Toc418612159"/>
      <w:bookmarkStart w:id="76" w:name="_Toc418612267"/>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7D190B" w:rsidRPr="007D190B" w:rsidRDefault="007D190B" w:rsidP="007D190B">
      <w:pPr>
        <w:pStyle w:val="Prrafodelista"/>
        <w:keepNext/>
        <w:numPr>
          <w:ilvl w:val="0"/>
          <w:numId w:val="11"/>
        </w:numPr>
        <w:ind w:right="126"/>
        <w:contextualSpacing w:val="0"/>
        <w:jc w:val="both"/>
        <w:outlineLvl w:val="2"/>
        <w:rPr>
          <w:b/>
          <w:vanish/>
        </w:rPr>
      </w:pPr>
      <w:bookmarkStart w:id="77" w:name="_Toc374331975"/>
      <w:bookmarkStart w:id="78" w:name="_Toc374339900"/>
      <w:bookmarkStart w:id="79" w:name="_Toc374340045"/>
      <w:bookmarkStart w:id="80" w:name="_Toc374542171"/>
      <w:bookmarkStart w:id="81" w:name="_Toc374612143"/>
      <w:bookmarkStart w:id="82" w:name="_Toc374960984"/>
      <w:bookmarkStart w:id="83" w:name="_Toc376383988"/>
      <w:bookmarkStart w:id="84" w:name="_Toc376465290"/>
      <w:bookmarkStart w:id="85" w:name="_Toc376782477"/>
      <w:bookmarkStart w:id="86" w:name="_Toc376789869"/>
      <w:bookmarkStart w:id="87" w:name="_Toc376791925"/>
      <w:bookmarkStart w:id="88" w:name="_Toc380355885"/>
      <w:bookmarkStart w:id="89" w:name="_Toc380356889"/>
      <w:bookmarkStart w:id="90" w:name="_Toc384770458"/>
      <w:bookmarkStart w:id="91" w:name="_Toc402465624"/>
      <w:bookmarkStart w:id="92" w:name="_Toc402465936"/>
      <w:bookmarkStart w:id="93" w:name="_Toc418612160"/>
      <w:bookmarkStart w:id="94" w:name="_Toc418612268"/>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7D190B" w:rsidRPr="007D190B" w:rsidRDefault="007D190B" w:rsidP="007D190B">
      <w:pPr>
        <w:pStyle w:val="Prrafodelista"/>
        <w:keepNext/>
        <w:numPr>
          <w:ilvl w:val="0"/>
          <w:numId w:val="11"/>
        </w:numPr>
        <w:ind w:right="126"/>
        <w:contextualSpacing w:val="0"/>
        <w:jc w:val="both"/>
        <w:outlineLvl w:val="2"/>
        <w:rPr>
          <w:b/>
          <w:vanish/>
        </w:rPr>
      </w:pPr>
      <w:bookmarkStart w:id="95" w:name="_Toc374331976"/>
      <w:bookmarkStart w:id="96" w:name="_Toc374339901"/>
      <w:bookmarkStart w:id="97" w:name="_Toc374340046"/>
      <w:bookmarkStart w:id="98" w:name="_Toc374542172"/>
      <w:bookmarkStart w:id="99" w:name="_Toc374612144"/>
      <w:bookmarkStart w:id="100" w:name="_Toc374960985"/>
      <w:bookmarkStart w:id="101" w:name="_Toc376383989"/>
      <w:bookmarkStart w:id="102" w:name="_Toc376465291"/>
      <w:bookmarkStart w:id="103" w:name="_Toc376782478"/>
      <w:bookmarkStart w:id="104" w:name="_Toc376789870"/>
      <w:bookmarkStart w:id="105" w:name="_Toc376791926"/>
      <w:bookmarkStart w:id="106" w:name="_Toc380355886"/>
      <w:bookmarkStart w:id="107" w:name="_Toc380356890"/>
      <w:bookmarkStart w:id="108" w:name="_Toc384770459"/>
      <w:bookmarkStart w:id="109" w:name="_Toc402465625"/>
      <w:bookmarkStart w:id="110" w:name="_Toc402465937"/>
      <w:bookmarkStart w:id="111" w:name="_Toc418612161"/>
      <w:bookmarkStart w:id="112" w:name="_Toc418612269"/>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7D190B" w:rsidRPr="007D190B" w:rsidRDefault="007D190B" w:rsidP="007D190B">
      <w:pPr>
        <w:pStyle w:val="Prrafodelista"/>
        <w:keepNext/>
        <w:numPr>
          <w:ilvl w:val="0"/>
          <w:numId w:val="11"/>
        </w:numPr>
        <w:ind w:right="126"/>
        <w:contextualSpacing w:val="0"/>
        <w:jc w:val="both"/>
        <w:outlineLvl w:val="2"/>
        <w:rPr>
          <w:b/>
          <w:vanish/>
        </w:rPr>
      </w:pPr>
      <w:bookmarkStart w:id="113" w:name="_Toc374331977"/>
      <w:bookmarkStart w:id="114" w:name="_Toc374339902"/>
      <w:bookmarkStart w:id="115" w:name="_Toc374340047"/>
      <w:bookmarkStart w:id="116" w:name="_Toc374542173"/>
      <w:bookmarkStart w:id="117" w:name="_Toc374612145"/>
      <w:bookmarkStart w:id="118" w:name="_Toc374960986"/>
      <w:bookmarkStart w:id="119" w:name="_Toc376383990"/>
      <w:bookmarkStart w:id="120" w:name="_Toc376465292"/>
      <w:bookmarkStart w:id="121" w:name="_Toc376782479"/>
      <w:bookmarkStart w:id="122" w:name="_Toc376789871"/>
      <w:bookmarkStart w:id="123" w:name="_Toc376791927"/>
      <w:bookmarkStart w:id="124" w:name="_Toc380355887"/>
      <w:bookmarkStart w:id="125" w:name="_Toc380356891"/>
      <w:bookmarkStart w:id="126" w:name="_Toc384770460"/>
      <w:bookmarkStart w:id="127" w:name="_Toc402465626"/>
      <w:bookmarkStart w:id="128" w:name="_Toc402465938"/>
      <w:bookmarkStart w:id="129" w:name="_Toc418612162"/>
      <w:bookmarkStart w:id="130" w:name="_Toc418612270"/>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7D190B" w:rsidRPr="007D190B" w:rsidRDefault="007D190B" w:rsidP="007D190B">
      <w:pPr>
        <w:pStyle w:val="Prrafodelista"/>
        <w:keepNext/>
        <w:numPr>
          <w:ilvl w:val="1"/>
          <w:numId w:val="11"/>
        </w:numPr>
        <w:ind w:right="126"/>
        <w:contextualSpacing w:val="0"/>
        <w:jc w:val="both"/>
        <w:outlineLvl w:val="2"/>
        <w:rPr>
          <w:b/>
          <w:vanish/>
        </w:rPr>
      </w:pPr>
      <w:bookmarkStart w:id="131" w:name="_Toc374331978"/>
      <w:bookmarkStart w:id="132" w:name="_Toc374339903"/>
      <w:bookmarkStart w:id="133" w:name="_Toc374340048"/>
      <w:bookmarkStart w:id="134" w:name="_Toc374542174"/>
      <w:bookmarkStart w:id="135" w:name="_Toc374612146"/>
      <w:bookmarkStart w:id="136" w:name="_Toc374960987"/>
      <w:bookmarkStart w:id="137" w:name="_Toc376383991"/>
      <w:bookmarkStart w:id="138" w:name="_Toc376465293"/>
      <w:bookmarkStart w:id="139" w:name="_Toc376782480"/>
      <w:bookmarkStart w:id="140" w:name="_Toc376789872"/>
      <w:bookmarkStart w:id="141" w:name="_Toc376791928"/>
      <w:bookmarkStart w:id="142" w:name="_Toc380355888"/>
      <w:bookmarkStart w:id="143" w:name="_Toc380356892"/>
      <w:bookmarkStart w:id="144" w:name="_Toc384770461"/>
      <w:bookmarkStart w:id="145" w:name="_Toc402465627"/>
      <w:bookmarkStart w:id="146" w:name="_Toc402465939"/>
      <w:bookmarkStart w:id="147" w:name="_Toc418612163"/>
      <w:bookmarkStart w:id="148" w:name="_Toc418612271"/>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7D190B" w:rsidRPr="007D190B" w:rsidRDefault="007D190B" w:rsidP="007D190B">
      <w:pPr>
        <w:pStyle w:val="Prrafodelista"/>
        <w:keepNext/>
        <w:numPr>
          <w:ilvl w:val="1"/>
          <w:numId w:val="11"/>
        </w:numPr>
        <w:ind w:right="126"/>
        <w:contextualSpacing w:val="0"/>
        <w:jc w:val="both"/>
        <w:outlineLvl w:val="2"/>
        <w:rPr>
          <w:b/>
          <w:vanish/>
        </w:rPr>
      </w:pPr>
      <w:bookmarkStart w:id="149" w:name="_Toc374331979"/>
      <w:bookmarkStart w:id="150" w:name="_Toc374339904"/>
      <w:bookmarkStart w:id="151" w:name="_Toc374340049"/>
      <w:bookmarkStart w:id="152" w:name="_Toc374542175"/>
      <w:bookmarkStart w:id="153" w:name="_Toc374612147"/>
      <w:bookmarkStart w:id="154" w:name="_Toc374960988"/>
      <w:bookmarkStart w:id="155" w:name="_Toc376383992"/>
      <w:bookmarkStart w:id="156" w:name="_Toc376465294"/>
      <w:bookmarkStart w:id="157" w:name="_Toc376782481"/>
      <w:bookmarkStart w:id="158" w:name="_Toc376789873"/>
      <w:bookmarkStart w:id="159" w:name="_Toc376791929"/>
      <w:bookmarkStart w:id="160" w:name="_Toc380355889"/>
      <w:bookmarkStart w:id="161" w:name="_Toc380356893"/>
      <w:bookmarkStart w:id="162" w:name="_Toc384770462"/>
      <w:bookmarkStart w:id="163" w:name="_Toc402465628"/>
      <w:bookmarkStart w:id="164" w:name="_Toc402465940"/>
      <w:bookmarkStart w:id="165" w:name="_Toc418612164"/>
      <w:bookmarkStart w:id="166" w:name="_Toc418612272"/>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rsidR="007D190B" w:rsidRPr="007D190B" w:rsidRDefault="007D190B" w:rsidP="007D190B">
      <w:pPr>
        <w:pStyle w:val="Prrafodelista"/>
        <w:keepNext/>
        <w:numPr>
          <w:ilvl w:val="2"/>
          <w:numId w:val="11"/>
        </w:numPr>
        <w:ind w:right="126"/>
        <w:contextualSpacing w:val="0"/>
        <w:jc w:val="both"/>
        <w:outlineLvl w:val="2"/>
        <w:rPr>
          <w:b/>
          <w:vanish/>
        </w:rPr>
      </w:pPr>
      <w:bookmarkStart w:id="167" w:name="_Toc374331980"/>
      <w:bookmarkStart w:id="168" w:name="_Toc374339905"/>
      <w:bookmarkStart w:id="169" w:name="_Toc374340050"/>
      <w:bookmarkStart w:id="170" w:name="_Toc374542176"/>
      <w:bookmarkStart w:id="171" w:name="_Toc374612148"/>
      <w:bookmarkStart w:id="172" w:name="_Toc374960989"/>
      <w:bookmarkStart w:id="173" w:name="_Toc376383993"/>
      <w:bookmarkStart w:id="174" w:name="_Toc376465295"/>
      <w:bookmarkStart w:id="175" w:name="_Toc376782482"/>
      <w:bookmarkStart w:id="176" w:name="_Toc376789874"/>
      <w:bookmarkStart w:id="177" w:name="_Toc376791930"/>
      <w:bookmarkStart w:id="178" w:name="_Toc380355890"/>
      <w:bookmarkStart w:id="179" w:name="_Toc380356894"/>
      <w:bookmarkStart w:id="180" w:name="_Toc384770463"/>
      <w:bookmarkStart w:id="181" w:name="_Toc402465629"/>
      <w:bookmarkStart w:id="182" w:name="_Toc402465941"/>
      <w:bookmarkStart w:id="183" w:name="_Toc418612165"/>
      <w:bookmarkStart w:id="184" w:name="_Toc418612273"/>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bookmarkStart w:id="185" w:name="_AO01_Crear_Movimiento"/>
    <w:bookmarkStart w:id="186" w:name="_Toc372279946"/>
    <w:bookmarkEnd w:id="185"/>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87" w:name="_Toc418612274"/>
      <w:bookmarkEnd w:id="186"/>
      <w:r w:rsidR="000E7CEF">
        <w:rPr>
          <w:rStyle w:val="Hipervnculo"/>
          <w:bCs w:val="0"/>
        </w:rPr>
        <w:t>AO01 Crear Descarga de Producto</w:t>
      </w:r>
      <w:bookmarkEnd w:id="187"/>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bookmarkStart w:id="188" w:name="paso4_AO01"/>
      <w:r w:rsidRPr="00EA6F15">
        <w:rPr>
          <w:sz w:val="20"/>
          <w:szCs w:val="20"/>
        </w:rPr>
        <w:t>El sistema obtiene la siguiente información:</w:t>
      </w:r>
      <w:bookmarkEnd w:id="188"/>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5"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lastRenderedPageBreak/>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4F1E52">
        <w:rPr>
          <w:sz w:val="20"/>
          <w:szCs w:val="20"/>
        </w:rPr>
        <w:t>7</w:t>
      </w:r>
      <w:r w:rsidR="00A81695">
        <w:rPr>
          <w:sz w:val="20"/>
          <w:szCs w:val="20"/>
        </w:rPr>
        <w:t xml:space="preserve"> (“</w:t>
      </w:r>
      <w:r w:rsidR="004F1E52">
        <w:rPr>
          <w:sz w:val="20"/>
          <w:szCs w:val="20"/>
        </w:rPr>
        <w:t>Descarga</w:t>
      </w:r>
      <w:r w:rsidR="00A81695">
        <w:rPr>
          <w:sz w:val="20"/>
          <w:szCs w:val="20"/>
        </w:rPr>
        <w:t>”)</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2 (“Salida”)</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w:t>
      </w:r>
    </w:p>
    <w:p w:rsidR="00483C95" w:rsidRPr="00483C95" w:rsidRDefault="00483C95" w:rsidP="009A48DC">
      <w:pPr>
        <w:pStyle w:val="Prrafodelista"/>
        <w:numPr>
          <w:ilvl w:val="1"/>
          <w:numId w:val="13"/>
        </w:numPr>
        <w:rPr>
          <w:rFonts w:cs="Arial"/>
          <w:sz w:val="20"/>
          <w:szCs w:val="20"/>
          <w:highlight w:val="yellow"/>
        </w:rPr>
      </w:pPr>
      <w:proofErr w:type="spellStart"/>
      <w:r w:rsidRPr="00483C95">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89" w:name="paso7_1_AO01"/>
      <w:r w:rsidRPr="009A48DC">
        <w:rPr>
          <w:rFonts w:cs="Arial"/>
          <w:sz w:val="20"/>
          <w:szCs w:val="20"/>
        </w:rPr>
        <w:t>Producto</w:t>
      </w:r>
      <w:r w:rsidR="004137BC" w:rsidRPr="009A48DC">
        <w:rPr>
          <w:rFonts w:cs="Arial"/>
          <w:sz w:val="20"/>
          <w:szCs w:val="20"/>
        </w:rPr>
        <w:t xml:space="preserve"> (*)</w:t>
      </w:r>
    </w:p>
    <w:bookmarkEnd w:id="189"/>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190"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190"/>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5B1C1C" w:rsidRPr="005B1C1C" w:rsidRDefault="005B1C1C" w:rsidP="00D54DEA">
      <w:pPr>
        <w:pStyle w:val="Prrafodelista"/>
        <w:numPr>
          <w:ilvl w:val="5"/>
          <w:numId w:val="13"/>
        </w:numPr>
        <w:ind w:left="4820" w:hanging="1276"/>
        <w:rPr>
          <w:sz w:val="20"/>
          <w:highlight w:val="magenta"/>
          <w:lang w:eastAsia="en-US"/>
        </w:rPr>
      </w:pPr>
      <w:proofErr w:type="spellStart"/>
      <w:r w:rsidRPr="005B1C1C">
        <w:rPr>
          <w:sz w:val="20"/>
          <w:highlight w:val="magenta"/>
          <w:lang w:eastAsia="en-US"/>
        </w:rPr>
        <w:t>TipoEstado</w:t>
      </w:r>
      <w:proofErr w:type="spellEnd"/>
      <w:r w:rsidRPr="005B1C1C">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6"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proofErr w:type="spellStart"/>
      <w:r w:rsidRPr="000819BF">
        <w:rPr>
          <w:sz w:val="20"/>
          <w:szCs w:val="20"/>
          <w:lang w:eastAsia="en-US"/>
        </w:rPr>
        <w:t>TipoValida</w:t>
      </w:r>
      <w:r w:rsidR="00285EE6">
        <w:rPr>
          <w:sz w:val="20"/>
          <w:szCs w:val="20"/>
          <w:lang w:eastAsia="en-US"/>
        </w:rPr>
        <w:t>r</w:t>
      </w:r>
      <w:r w:rsidR="00B54E2C" w:rsidRPr="000819BF">
        <w:rPr>
          <w:sz w:val="20"/>
          <w:szCs w:val="20"/>
          <w:lang w:eastAsia="en-US"/>
        </w:rPr>
        <w:t>Existencia</w:t>
      </w:r>
      <w:proofErr w:type="spellEnd"/>
      <w:r w:rsidR="00B54E2C" w:rsidRPr="000819BF">
        <w:rPr>
          <w:sz w:val="20"/>
          <w:szCs w:val="20"/>
          <w:lang w:eastAsia="en-US"/>
        </w:rPr>
        <w:t xml:space="preserve">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285EE6">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lastRenderedPageBreak/>
        <w:t>Cantidad</w:t>
      </w:r>
    </w:p>
    <w:p w:rsidR="00B54E2C" w:rsidRPr="009A48DC" w:rsidRDefault="00B54E2C" w:rsidP="00E34AB6">
      <w:pPr>
        <w:pStyle w:val="Prrafodelista"/>
        <w:numPr>
          <w:ilvl w:val="3"/>
          <w:numId w:val="13"/>
        </w:numPr>
        <w:ind w:left="2552" w:hanging="851"/>
        <w:rPr>
          <w:sz w:val="20"/>
          <w:lang w:eastAsia="en-US"/>
        </w:rPr>
      </w:pPr>
      <w:bookmarkStart w:id="191" w:name="paso8_1_2_3_AO01"/>
      <w:r w:rsidRPr="009A48DC">
        <w:rPr>
          <w:sz w:val="20"/>
          <w:lang w:eastAsia="en-US"/>
        </w:rPr>
        <w:t>Para cada producto incluido en el objeto Productos</w:t>
      </w:r>
      <w:bookmarkEnd w:id="191"/>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1_8_AO01" w:history="1">
        <w:r w:rsidR="00EC394C" w:rsidRPr="00BA4902">
          <w:rPr>
            <w:rStyle w:val="Hipervnculo"/>
            <w:b/>
            <w:sz w:val="20"/>
            <w:lang w:eastAsia="en-US"/>
          </w:rPr>
          <w:t xml:space="preserve">paso </w:t>
        </w:r>
        <w:r w:rsidR="00BA4902" w:rsidRPr="00BA4902">
          <w:rPr>
            <w:rStyle w:val="Hipervnculo"/>
            <w:b/>
            <w:sz w:val="20"/>
            <w:lang w:eastAsia="en-US"/>
          </w:rPr>
          <w:t>8</w:t>
        </w:r>
        <w:r w:rsidR="00EC394C" w:rsidRPr="00BA4902">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24738D" w:rsidRDefault="00B54E2C" w:rsidP="00873E2A">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00873E2A" w:rsidRPr="0024738D">
        <w:rPr>
          <w:sz w:val="20"/>
          <w:szCs w:val="20"/>
        </w:rPr>
        <w:t xml:space="preserve"> = &lt;</w:t>
      </w:r>
      <w:proofErr w:type="spellStart"/>
      <w:r w:rsidR="00873E2A" w:rsidRPr="0024738D">
        <w:rPr>
          <w:sz w:val="20"/>
          <w:szCs w:val="20"/>
        </w:rPr>
        <w:t>Producto.DecimalProducto</w:t>
      </w:r>
      <w:proofErr w:type="spellEnd"/>
      <w:r w:rsidR="00873E2A" w:rsidRPr="0024738D">
        <w:rPr>
          <w:sz w:val="20"/>
          <w:szCs w:val="20"/>
        </w:rPr>
        <w:t>&gt;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7"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proofErr w:type="spellStart"/>
      <w:r w:rsidRPr="0024738D">
        <w:rPr>
          <w:sz w:val="20"/>
          <w:szCs w:val="20"/>
          <w:lang w:val="es-MX"/>
        </w:rPr>
        <w:t>ObtenerExistencia</w:t>
      </w:r>
      <w:proofErr w:type="spellEnd"/>
    </w:p>
    <w:p w:rsidR="00FC0EDD" w:rsidRPr="0024738D" w:rsidRDefault="00FC0EDD" w:rsidP="00FC0EDD">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lang w:val="es-MX"/>
        </w:rPr>
      </w:pPr>
      <w:proofErr w:type="spellStart"/>
      <w:r w:rsidRPr="0024738D">
        <w:rPr>
          <w:sz w:val="20"/>
          <w:szCs w:val="20"/>
          <w:lang w:val="es-MX"/>
        </w:rPr>
        <w:t>OP_</w:t>
      </w:r>
      <w:r w:rsidR="00FC0EDD" w:rsidRPr="0024738D">
        <w:rPr>
          <w:sz w:val="20"/>
          <w:szCs w:val="20"/>
          <w:lang w:val="es-MX"/>
        </w:rPr>
        <w:t>Existencia</w:t>
      </w:r>
      <w:proofErr w:type="spellEnd"/>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FC0EDD" w:rsidRPr="00FC0EDD" w:rsidRDefault="00FC0EDD" w:rsidP="00FC0EDD">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lastRenderedPageBreak/>
        <w:t xml:space="preserve">El sistema continúa en el </w:t>
      </w:r>
      <w:hyperlink w:anchor="paso8_1_7_AO01"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24738D" w:rsidRDefault="006E2291" w:rsidP="006E2291">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Pr="0024738D">
        <w:rPr>
          <w:sz w:val="20"/>
          <w:szCs w:val="20"/>
        </w:rPr>
        <w:t xml:space="preserve"> = &lt;</w:t>
      </w:r>
      <w:proofErr w:type="spellStart"/>
      <w:r w:rsidRPr="0024738D">
        <w:rPr>
          <w:sz w:val="20"/>
          <w:szCs w:val="20"/>
        </w:rPr>
        <w:t>Producto.DecimalProducto</w:t>
      </w:r>
      <w:proofErr w:type="spellEnd"/>
      <w:r w:rsidRPr="0024738D">
        <w:rPr>
          <w:sz w:val="20"/>
          <w:szCs w:val="20"/>
        </w:rPr>
        <w:t>&gt;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8"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proofErr w:type="spellStart"/>
      <w:r w:rsidRPr="0024738D">
        <w:rPr>
          <w:sz w:val="20"/>
          <w:szCs w:val="20"/>
          <w:lang w:val="es-MX"/>
        </w:rPr>
        <w:t>ObtenerExistencia</w:t>
      </w:r>
      <w:proofErr w:type="spellEnd"/>
    </w:p>
    <w:p w:rsidR="00FC0EDD" w:rsidRPr="0024738D" w:rsidRDefault="00FC0EDD" w:rsidP="00FC0EDD">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proofErr w:type="spellStart"/>
      <w:r w:rsidRPr="0024738D">
        <w:rPr>
          <w:sz w:val="20"/>
          <w:szCs w:val="20"/>
          <w:lang w:val="es-MX"/>
        </w:rPr>
        <w:t>OP_</w:t>
      </w:r>
      <w:r w:rsidR="00FC0EDD" w:rsidRPr="0024738D">
        <w:rPr>
          <w:sz w:val="20"/>
          <w:szCs w:val="20"/>
          <w:lang w:val="es-MX"/>
        </w:rPr>
        <w:t>Existencia</w:t>
      </w:r>
      <w:proofErr w:type="spellEnd"/>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CE180F" w:rsidRDefault="00CE180F" w:rsidP="00CE180F">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0_AO01"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284895" w:rsidRPr="006C46CA" w:rsidRDefault="00284895" w:rsidP="00B54E2C">
      <w:pPr>
        <w:pStyle w:val="Prrafodelista"/>
        <w:numPr>
          <w:ilvl w:val="2"/>
          <w:numId w:val="13"/>
        </w:numPr>
        <w:ind w:left="1701" w:hanging="850"/>
        <w:rPr>
          <w:lang w:val="es-MX"/>
        </w:rPr>
      </w:pPr>
      <w:bookmarkStart w:id="192" w:name="paso8_1_7_AO01"/>
      <w:r>
        <w:rPr>
          <w:sz w:val="20"/>
          <w:lang w:val="es-MX"/>
        </w:rPr>
        <w:t xml:space="preserve">El caso de uso incluye la funcionalidad del caso de uso </w:t>
      </w:r>
      <w:hyperlink r:id="rId19" w:history="1">
        <w:r w:rsidRPr="000E3956">
          <w:rPr>
            <w:rStyle w:val="Hipervnculo"/>
            <w:b/>
            <w:sz w:val="20"/>
            <w:lang w:val="es-MX"/>
          </w:rPr>
          <w:t>Consultar Características del Producto – CUROLGEN10</w:t>
        </w:r>
      </w:hyperlink>
      <w:bookmarkEnd w:id="192"/>
    </w:p>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5B1C1C"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193" w:name="VA02_r"/>
      <w:bookmarkEnd w:id="193"/>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8_1_10_AO01"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0" w:anchor="_AO01_Crear_Movimiento" w:history="1">
        <w:r w:rsidR="000E7CEF">
          <w:rPr>
            <w:rStyle w:val="Hipervnculo"/>
            <w:b/>
            <w:sz w:val="20"/>
            <w:szCs w:val="20"/>
          </w:rPr>
          <w:t>AO01 Crear Descarga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lastRenderedPageBreak/>
        <w:t xml:space="preserve">El sistema continúa en el </w:t>
      </w:r>
      <w:hyperlink w:anchor="paso9_1_AO01" w:history="1">
        <w:r w:rsidRPr="00B70ECD">
          <w:rPr>
            <w:rStyle w:val="Hipervnculo"/>
            <w:b/>
            <w:sz w:val="20"/>
            <w:lang w:eastAsia="en-US"/>
          </w:rPr>
          <w:t xml:space="preserve">paso </w:t>
        </w:r>
        <w:r w:rsidR="00B70ECD">
          <w:rPr>
            <w:rStyle w:val="Hipervnculo"/>
            <w:b/>
            <w:sz w:val="20"/>
            <w:lang w:eastAsia="en-US"/>
          </w:rPr>
          <w:t>9</w:t>
        </w:r>
        <w:r w:rsidRPr="00B70ECD">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21"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8_1_9_AO01"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2"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8_1_9_AO01" w:history="1">
        <w:r w:rsidRPr="00604490">
          <w:rPr>
            <w:rStyle w:val="Hipervnculo"/>
            <w:b/>
            <w:sz w:val="20"/>
            <w:lang w:eastAsia="en-US"/>
          </w:rPr>
          <w:t xml:space="preserve">paso </w:t>
        </w:r>
        <w:r w:rsidR="00B70ECD">
          <w:rPr>
            <w:rStyle w:val="Hipervnculo"/>
            <w:b/>
            <w:sz w:val="20"/>
            <w:lang w:eastAsia="en-US"/>
          </w:rPr>
          <w:t>8</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3" w:anchor="_AO01_Crear_Movimiento" w:history="1">
        <w:r w:rsidR="000E7CEF">
          <w:rPr>
            <w:rStyle w:val="Hipervnculo"/>
            <w:b/>
            <w:sz w:val="20"/>
            <w:szCs w:val="20"/>
          </w:rPr>
          <w:t>AO01 Crear Descarga de Producto</w:t>
        </w:r>
      </w:hyperlink>
    </w:p>
    <w:p w:rsidR="00284895" w:rsidRPr="000462CB" w:rsidRDefault="00284895" w:rsidP="00287979">
      <w:pPr>
        <w:pStyle w:val="Prrafodelista"/>
        <w:numPr>
          <w:ilvl w:val="2"/>
          <w:numId w:val="13"/>
        </w:numPr>
        <w:ind w:left="1701" w:hanging="850"/>
        <w:rPr>
          <w:lang w:val="es-MX"/>
        </w:rPr>
      </w:pPr>
      <w:bookmarkStart w:id="194" w:name="paso8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194"/>
    </w:p>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195" w:name="paso8_1_10_AO01"/>
      <w:r>
        <w:rPr>
          <w:sz w:val="20"/>
          <w:szCs w:val="20"/>
          <w:lang w:val="es-MX"/>
        </w:rPr>
        <w:t>El actor proporciona la siguiente información:</w:t>
      </w:r>
      <w:bookmarkEnd w:id="195"/>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196"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196"/>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E365AE" w:rsidRPr="0024738D" w:rsidRDefault="00E365AE" w:rsidP="00E365AE">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4" w:history="1">
        <w:r w:rsidRPr="00FC6CA7">
          <w:rPr>
            <w:rStyle w:val="Hipervnculo"/>
            <w:b/>
            <w:sz w:val="20"/>
            <w:szCs w:val="20"/>
            <w:highlight w:val="lightGray"/>
            <w:lang w:val="es-MX"/>
          </w:rPr>
          <w:t>Administrar Inventario Móvil – CUROLGEN13</w:t>
        </w:r>
      </w:hyperlink>
    </w:p>
    <w:p w:rsidR="00E365AE" w:rsidRPr="0024738D" w:rsidRDefault="00E365AE" w:rsidP="00E365AE">
      <w:pPr>
        <w:pStyle w:val="Prrafodelista"/>
        <w:numPr>
          <w:ilvl w:val="4"/>
          <w:numId w:val="13"/>
        </w:numPr>
        <w:ind w:left="3544" w:hanging="992"/>
        <w:rPr>
          <w:lang w:val="es-MX"/>
        </w:rPr>
      </w:pPr>
      <w:r w:rsidRPr="0024738D">
        <w:rPr>
          <w:sz w:val="20"/>
          <w:lang w:val="es-MX"/>
        </w:rPr>
        <w:t>El sistema envía como parámetro la siguiente información:</w:t>
      </w:r>
    </w:p>
    <w:p w:rsidR="00E365AE" w:rsidRPr="0024738D" w:rsidRDefault="00663959" w:rsidP="00E365AE">
      <w:pPr>
        <w:pStyle w:val="Prrafodelista"/>
        <w:numPr>
          <w:ilvl w:val="5"/>
          <w:numId w:val="13"/>
        </w:numPr>
        <w:ind w:left="4820" w:hanging="1276"/>
        <w:rPr>
          <w:sz w:val="20"/>
          <w:lang w:val="es-MX"/>
        </w:rPr>
      </w:pPr>
      <w:proofErr w:type="spellStart"/>
      <w:r w:rsidRPr="0024738D">
        <w:rPr>
          <w:sz w:val="20"/>
          <w:szCs w:val="20"/>
          <w:lang w:val="es-MX"/>
        </w:rPr>
        <w:t>Validar</w:t>
      </w:r>
      <w:r w:rsidR="00E365AE" w:rsidRPr="0024738D">
        <w:rPr>
          <w:sz w:val="20"/>
          <w:szCs w:val="20"/>
          <w:lang w:val="es-MX"/>
        </w:rPr>
        <w:t>Existencia</w:t>
      </w:r>
      <w:proofErr w:type="spellEnd"/>
    </w:p>
    <w:p w:rsidR="00E365AE" w:rsidRPr="0024738D" w:rsidRDefault="00E365AE" w:rsidP="00E365AE">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Pr="0024738D">
        <w:rPr>
          <w:sz w:val="20"/>
          <w:szCs w:val="20"/>
        </w:rPr>
        <w:t>ProductoClave</w:t>
      </w:r>
      <w:proofErr w:type="spellEnd"/>
      <w:r w:rsidR="00DA071A" w:rsidRPr="0024738D">
        <w:rPr>
          <w:sz w:val="20"/>
          <w:szCs w:val="20"/>
        </w:rPr>
        <w:t xml:space="preserve"> (objeto Productos)</w:t>
      </w:r>
    </w:p>
    <w:p w:rsidR="00E365AE" w:rsidRPr="0024738D" w:rsidRDefault="00AC5E10" w:rsidP="00E365AE">
      <w:pPr>
        <w:pStyle w:val="Prrafodelista"/>
        <w:numPr>
          <w:ilvl w:val="6"/>
          <w:numId w:val="13"/>
        </w:numPr>
        <w:ind w:left="6237" w:hanging="1417"/>
        <w:rPr>
          <w:sz w:val="20"/>
          <w:szCs w:val="20"/>
        </w:rPr>
      </w:pPr>
      <w:proofErr w:type="spellStart"/>
      <w:r w:rsidRPr="0024738D">
        <w:rPr>
          <w:sz w:val="20"/>
          <w:szCs w:val="20"/>
        </w:rPr>
        <w:t>TipoUnidad</w:t>
      </w:r>
      <w:proofErr w:type="spellEnd"/>
      <w:r w:rsidR="00E365AE" w:rsidRPr="0024738D">
        <w:rPr>
          <w:sz w:val="20"/>
          <w:szCs w:val="20"/>
        </w:rPr>
        <w:t xml:space="preserve"> = </w:t>
      </w:r>
      <w:r w:rsidRPr="0024738D">
        <w:rPr>
          <w:sz w:val="20"/>
          <w:szCs w:val="20"/>
          <w:lang w:eastAsia="en-US"/>
        </w:rPr>
        <w:t>Unidad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Cantidad = Cantidad (objeto Productos)</w:t>
      </w:r>
    </w:p>
    <w:p w:rsidR="00AC5E10" w:rsidRPr="0024738D" w:rsidRDefault="00AC5E10" w:rsidP="00E365AE">
      <w:pPr>
        <w:pStyle w:val="Prrafodelista"/>
        <w:numPr>
          <w:ilvl w:val="6"/>
          <w:numId w:val="13"/>
        </w:numPr>
        <w:ind w:left="6237" w:hanging="1417"/>
        <w:rPr>
          <w:sz w:val="20"/>
          <w:szCs w:val="20"/>
        </w:rPr>
      </w:pPr>
      <w:proofErr w:type="spellStart"/>
      <w:r w:rsidRPr="0024738D">
        <w:rPr>
          <w:sz w:val="20"/>
          <w:szCs w:val="20"/>
          <w:lang w:eastAsia="en-US"/>
        </w:rPr>
        <w:t>TipoMovimiento</w:t>
      </w:r>
      <w:proofErr w:type="spellEnd"/>
      <w:r w:rsidRPr="0024738D">
        <w:rPr>
          <w:sz w:val="20"/>
          <w:szCs w:val="20"/>
          <w:lang w:eastAsia="en-US"/>
        </w:rPr>
        <w:t xml:space="preserve"> = 2</w:t>
      </w:r>
    </w:p>
    <w:p w:rsidR="00AC5E10" w:rsidRPr="0024738D" w:rsidRDefault="00AC5E10" w:rsidP="00E365AE">
      <w:pPr>
        <w:pStyle w:val="Prrafodelista"/>
        <w:numPr>
          <w:ilvl w:val="6"/>
          <w:numId w:val="13"/>
        </w:numPr>
        <w:ind w:left="6237" w:hanging="1417"/>
        <w:rPr>
          <w:sz w:val="20"/>
          <w:szCs w:val="20"/>
        </w:rPr>
      </w:pPr>
      <w:proofErr w:type="spellStart"/>
      <w:r w:rsidRPr="0024738D">
        <w:rPr>
          <w:sz w:val="20"/>
          <w:szCs w:val="20"/>
          <w:lang w:eastAsia="en-US"/>
        </w:rPr>
        <w:t>TipoTransProd</w:t>
      </w:r>
      <w:proofErr w:type="spellEnd"/>
      <w:r w:rsidRPr="0024738D">
        <w:rPr>
          <w:sz w:val="20"/>
          <w:szCs w:val="20"/>
          <w:lang w:eastAsia="en-US"/>
        </w:rPr>
        <w:t xml:space="preserve"> = </w:t>
      </w:r>
      <w:r w:rsidR="00FC4F7A" w:rsidRPr="0024738D">
        <w:rPr>
          <w:sz w:val="20"/>
          <w:szCs w:val="20"/>
          <w:lang w:eastAsia="en-US"/>
        </w:rPr>
        <w:t>6</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proofErr w:type="spellStart"/>
      <w:r w:rsidRPr="0024738D">
        <w:rPr>
          <w:sz w:val="20"/>
          <w:szCs w:val="20"/>
          <w:lang w:val="es-MX"/>
        </w:rPr>
        <w:t>OP_</w:t>
      </w:r>
      <w:r w:rsidR="0058787A" w:rsidRPr="0024738D">
        <w:rPr>
          <w:sz w:val="20"/>
          <w:szCs w:val="20"/>
          <w:lang w:val="es-MX"/>
        </w:rPr>
        <w:t>Verdadero</w:t>
      </w:r>
      <w:proofErr w:type="spellEnd"/>
      <w:r w:rsidR="0058787A" w:rsidRPr="0024738D">
        <w:rPr>
          <w:sz w:val="20"/>
          <w:szCs w:val="20"/>
          <w:lang w:val="es-MX"/>
        </w:rPr>
        <w:t>/Falso</w:t>
      </w:r>
    </w:p>
    <w:p w:rsidR="00B70ECD" w:rsidRPr="0024738D" w:rsidRDefault="00B70ECD" w:rsidP="00E365AE">
      <w:pPr>
        <w:pStyle w:val="Prrafodelista"/>
        <w:numPr>
          <w:ilvl w:val="5"/>
          <w:numId w:val="13"/>
        </w:numPr>
        <w:ind w:left="4820" w:hanging="1276"/>
        <w:rPr>
          <w:b/>
          <w:sz w:val="20"/>
          <w:szCs w:val="20"/>
        </w:rPr>
      </w:pPr>
      <w:proofErr w:type="spellStart"/>
      <w:r w:rsidRPr="0024738D">
        <w:rPr>
          <w:sz w:val="20"/>
          <w:szCs w:val="20"/>
          <w:lang w:val="es-MX"/>
        </w:rPr>
        <w:t>OP_Cantidad</w:t>
      </w:r>
      <w:proofErr w:type="spellEnd"/>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DC4650">
        <w:rPr>
          <w:sz w:val="20"/>
          <w:szCs w:val="20"/>
        </w:rPr>
        <w:t>descargar</w:t>
      </w:r>
      <w:r w:rsidRPr="0024738D">
        <w:rPr>
          <w:sz w:val="20"/>
          <w:szCs w:val="20"/>
        </w:rPr>
        <w:t xml:space="preserve"> la cantidad de producto proporcionada (</w:t>
      </w:r>
      <w:proofErr w:type="spellStart"/>
      <w:r w:rsidRPr="0024738D">
        <w:rPr>
          <w:sz w:val="20"/>
          <w:szCs w:val="20"/>
        </w:rPr>
        <w:t>OP_Falso</w:t>
      </w:r>
      <w:proofErr w:type="spellEnd"/>
      <w:r w:rsidRPr="0024738D">
        <w:rPr>
          <w:sz w:val="20"/>
          <w:szCs w:val="20"/>
        </w:rPr>
        <w:t>)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w:t>
      </w:r>
      <w:proofErr w:type="spellStart"/>
      <w:r w:rsidRPr="0024738D">
        <w:rPr>
          <w:sz w:val="20"/>
          <w:szCs w:val="20"/>
        </w:rPr>
        <w:t>OP_Cantidad</w:t>
      </w:r>
      <w:proofErr w:type="spellEnd"/>
      <w:r w:rsidRPr="0024738D">
        <w:rPr>
          <w:sz w:val="20"/>
          <w:szCs w:val="20"/>
        </w:rPr>
        <w:t xml:space="preserve"> </w:t>
      </w:r>
      <w:r w:rsidRPr="0024738D">
        <w:rPr>
          <w:rFonts w:cs="Arial"/>
          <w:sz w:val="20"/>
          <w:szCs w:val="20"/>
        </w:rPr>
        <w:t>(formatear la cantidad de acuerdo al número de decimales configurado para el producto &lt;</w:t>
      </w:r>
      <w:proofErr w:type="spellStart"/>
      <w:r w:rsidRPr="0024738D">
        <w:rPr>
          <w:rFonts w:cs="Arial"/>
          <w:sz w:val="20"/>
          <w:szCs w:val="20"/>
        </w:rPr>
        <w:t>Producto.DecimalProducto</w:t>
      </w:r>
      <w:proofErr w:type="spellEnd"/>
      <w:r w:rsidRPr="0024738D">
        <w:rPr>
          <w:rFonts w:cs="Arial"/>
          <w:sz w:val="20"/>
          <w:szCs w:val="20"/>
        </w:rPr>
        <w:t xml:space="preserve">&gt;, </w:t>
      </w:r>
      <w:r w:rsidRPr="0024738D">
        <w:rPr>
          <w:sz w:val="20"/>
          <w:lang w:eastAsia="en-US"/>
        </w:rPr>
        <w:t xml:space="preserve">posicionar el </w:t>
      </w:r>
      <w:r w:rsidRPr="0024738D">
        <w:rPr>
          <w:sz w:val="20"/>
          <w:lang w:eastAsia="en-US"/>
        </w:rPr>
        <w:lastRenderedPageBreak/>
        <w:t>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8_1_11_AO01" w:history="1">
        <w:r w:rsidR="00B70ECD" w:rsidRPr="0024738D">
          <w:rPr>
            <w:rStyle w:val="Hipervnculo"/>
            <w:b/>
            <w:sz w:val="20"/>
            <w:lang w:eastAsia="en-US"/>
          </w:rPr>
          <w:t>paso 8</w:t>
        </w:r>
        <w:r w:rsidRPr="0024738D">
          <w:rPr>
            <w:rStyle w:val="Hipervnculo"/>
            <w:b/>
            <w:sz w:val="20"/>
            <w:lang w:eastAsia="en-US"/>
          </w:rPr>
          <w:t>.1.1</w:t>
        </w:r>
        <w:r w:rsidR="00B70ECD" w:rsidRPr="0024738D">
          <w:rPr>
            <w:rStyle w:val="Hipervnculo"/>
            <w:b/>
            <w:sz w:val="20"/>
            <w:lang w:eastAsia="en-US"/>
          </w:rPr>
          <w:t>1</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5"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proofErr w:type="spellStart"/>
      <w:r w:rsidRPr="0024738D">
        <w:rPr>
          <w:sz w:val="20"/>
          <w:szCs w:val="20"/>
          <w:lang w:val="es-MX"/>
        </w:rPr>
        <w:t>ActualizarInventario</w:t>
      </w:r>
      <w:proofErr w:type="spellEnd"/>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TipoUnidad</w:t>
      </w:r>
      <w:proofErr w:type="spellEnd"/>
      <w:r w:rsidRPr="0024738D">
        <w:rPr>
          <w:sz w:val="20"/>
          <w:szCs w:val="20"/>
        </w:rPr>
        <w:t xml:space="preserve">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70609E" w:rsidP="0070609E">
      <w:pPr>
        <w:pStyle w:val="Prrafodelista"/>
        <w:numPr>
          <w:ilvl w:val="6"/>
          <w:numId w:val="13"/>
        </w:numPr>
        <w:ind w:left="6237" w:hanging="1417"/>
        <w:rPr>
          <w:sz w:val="20"/>
          <w:szCs w:val="20"/>
        </w:rPr>
      </w:pPr>
      <w:proofErr w:type="spellStart"/>
      <w:r w:rsidRPr="0024738D">
        <w:rPr>
          <w:sz w:val="20"/>
          <w:szCs w:val="20"/>
          <w:lang w:eastAsia="en-US"/>
        </w:rPr>
        <w:t>TipoTransProd</w:t>
      </w:r>
      <w:proofErr w:type="spellEnd"/>
      <w:r w:rsidRPr="0024738D">
        <w:rPr>
          <w:sz w:val="20"/>
          <w:szCs w:val="20"/>
          <w:lang w:eastAsia="en-US"/>
        </w:rPr>
        <w:t xml:space="preserve"> = 6</w:t>
      </w:r>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lang w:eastAsia="en-US"/>
        </w:rPr>
        <w:t>TipoMovimiento</w:t>
      </w:r>
      <w:proofErr w:type="spellEnd"/>
      <w:r w:rsidRPr="0024738D">
        <w:rPr>
          <w:sz w:val="20"/>
          <w:szCs w:val="20"/>
          <w:lang w:eastAsia="en-US"/>
        </w:rPr>
        <w:t xml:space="preserve"> = 2</w:t>
      </w:r>
    </w:p>
    <w:p w:rsidR="0070609E" w:rsidRPr="0024738D" w:rsidRDefault="0070609E" w:rsidP="00FB60A2">
      <w:pPr>
        <w:pStyle w:val="Prrafodelista"/>
        <w:numPr>
          <w:ilvl w:val="6"/>
          <w:numId w:val="13"/>
        </w:numPr>
        <w:ind w:left="6237" w:hanging="1417"/>
        <w:rPr>
          <w:sz w:val="20"/>
          <w:szCs w:val="20"/>
        </w:rPr>
      </w:pPr>
      <w:proofErr w:type="spellStart"/>
      <w:r w:rsidRPr="0024738D">
        <w:rPr>
          <w:sz w:val="20"/>
          <w:szCs w:val="20"/>
          <w:lang w:eastAsia="en-US"/>
        </w:rPr>
        <w:t>AlmacenID</w:t>
      </w:r>
      <w:proofErr w:type="spellEnd"/>
      <w:r w:rsidRPr="0024738D">
        <w:rPr>
          <w:sz w:val="20"/>
          <w:szCs w:val="20"/>
          <w:lang w:eastAsia="en-US"/>
        </w:rPr>
        <w:t xml:space="preserve"> = </w:t>
      </w:r>
      <w:proofErr w:type="spellStart"/>
      <w:r w:rsidRPr="0024738D">
        <w:rPr>
          <w:sz w:val="20"/>
          <w:szCs w:val="20"/>
          <w:lang w:eastAsia="en-US"/>
        </w:rPr>
        <w:t>AlmacenID</w:t>
      </w:r>
      <w:proofErr w:type="spellEnd"/>
      <w:r w:rsidRPr="0024738D">
        <w:rPr>
          <w:sz w:val="20"/>
          <w:szCs w:val="20"/>
          <w:lang w:eastAsia="en-US"/>
        </w:rPr>
        <w:t xml:space="preserve">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proofErr w:type="spellStart"/>
      <w:r w:rsidRPr="0024738D">
        <w:rPr>
          <w:sz w:val="20"/>
          <w:szCs w:val="20"/>
          <w:lang w:val="es-MX"/>
        </w:rPr>
        <w:t>OP_</w:t>
      </w:r>
      <w:r w:rsidR="005A2CB6" w:rsidRPr="0024738D">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DC4650" w:rsidRDefault="000E3039" w:rsidP="000E3039">
      <w:pPr>
        <w:pStyle w:val="Prrafodelista"/>
        <w:numPr>
          <w:ilvl w:val="3"/>
          <w:numId w:val="13"/>
        </w:numPr>
        <w:ind w:left="2552" w:hanging="851"/>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proofErr w:type="spellStart"/>
      <w:r w:rsidRPr="00DC4650">
        <w:rPr>
          <w:b/>
          <w:sz w:val="20"/>
          <w:szCs w:val="20"/>
        </w:rPr>
        <w:t>ArregloTransProdDetalle</w:t>
      </w:r>
      <w:proofErr w:type="spellEnd"/>
    </w:p>
    <w:p w:rsidR="000E3039" w:rsidRPr="00DC4650" w:rsidRDefault="000E3039" w:rsidP="000E3039">
      <w:pPr>
        <w:pStyle w:val="Prrafodelista"/>
        <w:numPr>
          <w:ilvl w:val="5"/>
          <w:numId w:val="13"/>
        </w:numPr>
        <w:ind w:left="4820" w:hanging="1276"/>
        <w:rPr>
          <w:b/>
          <w:sz w:val="20"/>
          <w:szCs w:val="20"/>
        </w:rPr>
      </w:pPr>
      <w:proofErr w:type="spellStart"/>
      <w:r w:rsidRPr="00DC4650">
        <w:rPr>
          <w:sz w:val="20"/>
          <w:szCs w:val="20"/>
        </w:rPr>
        <w:t>TransProdDetalleID</w:t>
      </w:r>
      <w:proofErr w:type="spellEnd"/>
    </w:p>
    <w:p w:rsidR="000E3039" w:rsidRPr="00DC4650" w:rsidRDefault="000E3039" w:rsidP="00A54990">
      <w:pPr>
        <w:pStyle w:val="Prrafodelista"/>
        <w:numPr>
          <w:ilvl w:val="3"/>
          <w:numId w:val="13"/>
        </w:numPr>
        <w:ind w:left="2552" w:hanging="851"/>
        <w:rPr>
          <w:sz w:val="20"/>
          <w:szCs w:val="20"/>
          <w:lang w:val="es-MX"/>
        </w:rPr>
      </w:pPr>
      <w:bookmarkStart w:id="197" w:name="paso8_1_11_8_AO01"/>
      <w:r w:rsidRPr="00DC4650">
        <w:rPr>
          <w:sz w:val="20"/>
          <w:szCs w:val="20"/>
          <w:lang w:val="es-MX"/>
        </w:rPr>
        <w:t>Para cada producto incluido en el objeto Productos</w:t>
      </w:r>
    </w:p>
    <w:bookmarkEnd w:id="197"/>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 xml:space="preserve">&gt; donde </w:t>
      </w:r>
      <w:r w:rsidR="002B6440">
        <w:rPr>
          <w:sz w:val="20"/>
          <w:szCs w:val="20"/>
          <w:lang w:eastAsia="en-US"/>
        </w:rPr>
        <w:lastRenderedPageBreak/>
        <w:t>&lt;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198" w:name="paso9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198"/>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DC4650" w:rsidRDefault="00CD32CF" w:rsidP="00CD32CF">
      <w:pPr>
        <w:pStyle w:val="Prrafodelista"/>
        <w:numPr>
          <w:ilvl w:val="3"/>
          <w:numId w:val="13"/>
        </w:numPr>
        <w:ind w:left="2552" w:hanging="851"/>
        <w:rPr>
          <w:sz w:val="20"/>
          <w:szCs w:val="20"/>
          <w:lang w:val="es-MX"/>
        </w:rPr>
      </w:pPr>
      <w:proofErr w:type="spellStart"/>
      <w:r w:rsidRPr="00DC4650">
        <w:rPr>
          <w:sz w:val="20"/>
          <w:szCs w:val="20"/>
          <w:lang w:val="es-MX"/>
        </w:rPr>
        <w:t>TransProdDetalleID</w:t>
      </w:r>
      <w:proofErr w:type="spellEnd"/>
    </w:p>
    <w:p w:rsidR="00AA1020" w:rsidRPr="00DC4650" w:rsidRDefault="00AA1020" w:rsidP="00AA1020">
      <w:pPr>
        <w:numPr>
          <w:ilvl w:val="1"/>
          <w:numId w:val="13"/>
        </w:numPr>
        <w:ind w:left="811" w:hanging="454"/>
        <w:rPr>
          <w:b/>
          <w:sz w:val="20"/>
          <w:lang w:val="es-MX"/>
        </w:rPr>
      </w:pPr>
      <w:r w:rsidRPr="00DC4650">
        <w:rPr>
          <w:sz w:val="20"/>
          <w:lang w:val="es-MX"/>
        </w:rPr>
        <w:t xml:space="preserve">El caso de uso incluye la funcionalidad del caso de uso </w:t>
      </w:r>
      <w:hyperlink r:id="rId26" w:history="1">
        <w:r w:rsidRPr="00FC6CA7">
          <w:rPr>
            <w:rStyle w:val="Hipervnculo"/>
            <w:b/>
            <w:sz w:val="20"/>
            <w:szCs w:val="20"/>
            <w:highlight w:val="lightGray"/>
            <w:lang w:val="es-MX"/>
          </w:rPr>
          <w:t>Administrar Inventario Móvil – CUROLGEN13</w:t>
        </w:r>
      </w:hyperlink>
    </w:p>
    <w:p w:rsidR="00AA1020" w:rsidRPr="00DC4650" w:rsidRDefault="00AA1020" w:rsidP="00AA1020">
      <w:pPr>
        <w:pStyle w:val="Prrafodelista"/>
        <w:numPr>
          <w:ilvl w:val="2"/>
          <w:numId w:val="13"/>
        </w:numPr>
        <w:ind w:left="1701" w:hanging="850"/>
        <w:rPr>
          <w:lang w:val="es-MX"/>
        </w:rPr>
      </w:pPr>
      <w:r w:rsidRPr="00DC4650">
        <w:rPr>
          <w:sz w:val="20"/>
          <w:lang w:val="es-MX"/>
        </w:rPr>
        <w:t>El sistema envía como parámetro la siguiente información:</w:t>
      </w:r>
    </w:p>
    <w:p w:rsidR="00AA1020" w:rsidRPr="00DC4650" w:rsidRDefault="00AA1020" w:rsidP="00AA1020">
      <w:pPr>
        <w:pStyle w:val="Prrafodelista"/>
        <w:numPr>
          <w:ilvl w:val="3"/>
          <w:numId w:val="13"/>
        </w:numPr>
        <w:ind w:left="2552" w:hanging="851"/>
        <w:rPr>
          <w:sz w:val="20"/>
          <w:lang w:val="es-MX"/>
        </w:rPr>
      </w:pPr>
      <w:proofErr w:type="spellStart"/>
      <w:r w:rsidRPr="00DC4650">
        <w:rPr>
          <w:sz w:val="20"/>
          <w:szCs w:val="20"/>
          <w:lang w:val="es-MX"/>
        </w:rPr>
        <w:t>ObtenerExistencia</w:t>
      </w:r>
      <w:proofErr w:type="spellEnd"/>
    </w:p>
    <w:p w:rsidR="00AA1020" w:rsidRPr="00DC4650" w:rsidRDefault="00AA1020" w:rsidP="00AA1020">
      <w:pPr>
        <w:pStyle w:val="Prrafodelista"/>
        <w:numPr>
          <w:ilvl w:val="4"/>
          <w:numId w:val="13"/>
        </w:numPr>
        <w:ind w:left="3544" w:hanging="992"/>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proofErr w:type="spellStart"/>
      <w:r w:rsidRPr="00DC4650">
        <w:rPr>
          <w:sz w:val="20"/>
          <w:szCs w:val="20"/>
          <w:lang w:val="es-MX"/>
        </w:rPr>
        <w:t>OP_Existencia</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proofErr w:type="spellStart"/>
      <w:r w:rsidRPr="006920DE">
        <w:rPr>
          <w:b/>
          <w:sz w:val="20"/>
          <w:szCs w:val="20"/>
          <w:lang w:val="es-MX"/>
        </w:rPr>
        <w:t>Exist</w:t>
      </w:r>
      <w:proofErr w:type="spellEnd"/>
      <w:r>
        <w:rPr>
          <w:b/>
          <w:sz w:val="20"/>
          <w:szCs w:val="20"/>
          <w:lang w:val="es-MX"/>
        </w:rPr>
        <w:t xml:space="preserve"> = </w:t>
      </w:r>
      <w:proofErr w:type="spellStart"/>
      <w:r w:rsidRPr="00AA1020">
        <w:rPr>
          <w:sz w:val="20"/>
          <w:szCs w:val="20"/>
          <w:lang w:val="es-MX"/>
        </w:rPr>
        <w:t>OP_Existencia</w:t>
      </w:r>
      <w:proofErr w:type="spellEnd"/>
      <w:r w:rsidRPr="00AA1020">
        <w:rPr>
          <w:sz w:val="20"/>
          <w:szCs w:val="20"/>
          <w:lang w:val="es-MX"/>
        </w:rPr>
        <w:t xml:space="preserve"> </w:t>
      </w:r>
      <w:r>
        <w:rPr>
          <w:rFonts w:cs="Arial"/>
          <w:sz w:val="20"/>
          <w:szCs w:val="20"/>
        </w:rPr>
        <w:t>(formatear la cantidad de acuerdo al número de decimales configurado para el producto &lt;</w:t>
      </w:r>
      <w:proofErr w:type="spellStart"/>
      <w:r>
        <w:rPr>
          <w:rFonts w:cs="Arial"/>
          <w:sz w:val="20"/>
          <w:szCs w:val="20"/>
        </w:rPr>
        <w:t>Producto.DecimalProducto</w:t>
      </w:r>
      <w:proofErr w:type="spellEnd"/>
      <w:r>
        <w:rPr>
          <w:rFonts w:cs="Arial"/>
          <w:sz w:val="20"/>
          <w:szCs w:val="20"/>
        </w:rPr>
        <w:t>&gt;)</w:t>
      </w:r>
      <w:r>
        <w:rPr>
          <w:sz w:val="20"/>
          <w:szCs w:val="20"/>
          <w:lang w:val="es-MX"/>
        </w:rPr>
        <w:t>. 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199" w:name="paso9_5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199"/>
    </w:p>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7" w:history="1">
        <w:r w:rsidRPr="00FC6CA7">
          <w:rPr>
            <w:rStyle w:val="Hipervnculo"/>
            <w:b/>
            <w:sz w:val="20"/>
            <w:szCs w:val="20"/>
            <w:highlight w:val="lightGray"/>
            <w:lang w:val="es-MX"/>
          </w:rPr>
          <w:t>Administrar Inventario Móvil – CUROLGEN13</w:t>
        </w:r>
      </w:hyperlink>
    </w:p>
    <w:p w:rsidR="00A53ECA" w:rsidRPr="00DC4650" w:rsidRDefault="00A53ECA" w:rsidP="00A53ECA">
      <w:pPr>
        <w:pStyle w:val="Prrafodelista"/>
        <w:numPr>
          <w:ilvl w:val="3"/>
          <w:numId w:val="13"/>
        </w:numPr>
        <w:ind w:left="2552" w:hanging="851"/>
        <w:rPr>
          <w:lang w:val="es-MX"/>
        </w:rPr>
      </w:pPr>
      <w:r w:rsidRPr="00DC4650">
        <w:rPr>
          <w:sz w:val="20"/>
          <w:lang w:val="es-MX"/>
        </w:rPr>
        <w:t>El sistema envía como parámetro la siguiente información:</w:t>
      </w:r>
    </w:p>
    <w:p w:rsidR="00A53ECA" w:rsidRPr="00DC4650" w:rsidRDefault="00A53ECA" w:rsidP="00A53ECA">
      <w:pPr>
        <w:pStyle w:val="Prrafodelista"/>
        <w:numPr>
          <w:ilvl w:val="4"/>
          <w:numId w:val="13"/>
        </w:numPr>
        <w:ind w:left="3544" w:hanging="992"/>
        <w:rPr>
          <w:sz w:val="20"/>
          <w:lang w:val="es-MX"/>
        </w:rPr>
      </w:pPr>
      <w:proofErr w:type="spellStart"/>
      <w:r w:rsidRPr="00DC4650">
        <w:rPr>
          <w:sz w:val="20"/>
          <w:szCs w:val="20"/>
          <w:lang w:val="es-MX"/>
        </w:rPr>
        <w:t>ValidarExistencia</w:t>
      </w:r>
      <w:proofErr w:type="spellEnd"/>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 = Cantidad (objeto Productos)</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CantidadAnterior</w:t>
      </w:r>
      <w:proofErr w:type="spellEnd"/>
      <w:r w:rsidRPr="00DC4650">
        <w:rPr>
          <w:sz w:val="20"/>
          <w:szCs w:val="20"/>
        </w:rPr>
        <w:t xml:space="preserve"> = &lt;</w:t>
      </w:r>
      <w:proofErr w:type="spellStart"/>
      <w:r w:rsidR="00137669" w:rsidRPr="00DC4650">
        <w:rPr>
          <w:sz w:val="20"/>
          <w:szCs w:val="20"/>
        </w:rPr>
        <w:t>TransProdDetalle.Cantidad</w:t>
      </w:r>
      <w:proofErr w:type="spellEnd"/>
      <w:r w:rsidRPr="00DC4650">
        <w:rPr>
          <w:sz w:val="20"/>
          <w:szCs w:val="20"/>
        </w:rPr>
        <w:t>&gt;</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2</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TipoTransProd</w:t>
      </w:r>
      <w:proofErr w:type="spellEnd"/>
      <w:r w:rsidRPr="00DC4650">
        <w:rPr>
          <w:sz w:val="20"/>
          <w:szCs w:val="20"/>
        </w:rPr>
        <w:t xml:space="preserve"> = 6</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proofErr w:type="spellStart"/>
      <w:r w:rsidRPr="00DC4650">
        <w:rPr>
          <w:sz w:val="20"/>
          <w:szCs w:val="20"/>
          <w:lang w:val="es-MX"/>
        </w:rPr>
        <w:t>OP_Verdadero</w:t>
      </w:r>
      <w:proofErr w:type="spellEnd"/>
      <w:r w:rsidRPr="00DC4650">
        <w:rPr>
          <w:sz w:val="20"/>
          <w:szCs w:val="20"/>
          <w:lang w:val="es-MX"/>
        </w:rPr>
        <w:t>/Falso</w:t>
      </w:r>
    </w:p>
    <w:p w:rsidR="006920DE" w:rsidRPr="00DC4650" w:rsidRDefault="006920DE" w:rsidP="00A53ECA">
      <w:pPr>
        <w:pStyle w:val="Prrafodelista"/>
        <w:numPr>
          <w:ilvl w:val="4"/>
          <w:numId w:val="13"/>
        </w:numPr>
        <w:ind w:left="3544" w:hanging="992"/>
        <w:rPr>
          <w:b/>
          <w:sz w:val="20"/>
          <w:szCs w:val="20"/>
        </w:rPr>
      </w:pPr>
      <w:proofErr w:type="spellStart"/>
      <w:r w:rsidRPr="00DC4650">
        <w:rPr>
          <w:sz w:val="20"/>
          <w:szCs w:val="20"/>
          <w:lang w:val="es-MX"/>
        </w:rPr>
        <w:t>OP_Cantidad</w:t>
      </w:r>
      <w:proofErr w:type="spellEnd"/>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DC4650">
        <w:rPr>
          <w:sz w:val="20"/>
          <w:szCs w:val="20"/>
        </w:rPr>
        <w:t>descargar</w:t>
      </w:r>
      <w:r w:rsidRPr="00DC4650">
        <w:rPr>
          <w:sz w:val="20"/>
          <w:szCs w:val="20"/>
        </w:rPr>
        <w:t xml:space="preserve"> la cantidad de producto proporcionada (</w:t>
      </w:r>
      <w:proofErr w:type="spellStart"/>
      <w:r w:rsidRPr="00DC4650">
        <w:rPr>
          <w:sz w:val="20"/>
          <w:szCs w:val="20"/>
        </w:rPr>
        <w:t>OP_Falso</w:t>
      </w:r>
      <w:proofErr w:type="spellEnd"/>
      <w:r w:rsidRPr="00DC4650">
        <w:rPr>
          <w:sz w:val="20"/>
          <w:szCs w:val="20"/>
        </w:rPr>
        <w:t>) &gt;</w:t>
      </w:r>
    </w:p>
    <w:p w:rsidR="006920DE" w:rsidRPr="00DC4650" w:rsidRDefault="006920DE" w:rsidP="006920DE">
      <w:pPr>
        <w:pStyle w:val="Prrafodelista"/>
        <w:numPr>
          <w:ilvl w:val="3"/>
          <w:numId w:val="13"/>
        </w:numPr>
        <w:ind w:left="2552" w:hanging="851"/>
        <w:rPr>
          <w:b/>
          <w:sz w:val="20"/>
          <w:szCs w:val="20"/>
        </w:rPr>
      </w:pPr>
      <w:r w:rsidRPr="00DC4650">
        <w:rPr>
          <w:sz w:val="20"/>
          <w:szCs w:val="20"/>
        </w:rPr>
        <w:lastRenderedPageBreak/>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Cantidad = &lt;</w:t>
      </w:r>
      <w:proofErr w:type="spellStart"/>
      <w:r w:rsidRPr="00DC4650">
        <w:rPr>
          <w:sz w:val="20"/>
          <w:szCs w:val="20"/>
        </w:rPr>
        <w:t>TransProdDetalle.Cantidad</w:t>
      </w:r>
      <w:proofErr w:type="spellEnd"/>
      <w:r w:rsidRPr="00DC4650">
        <w:rPr>
          <w:sz w:val="20"/>
          <w:szCs w:val="20"/>
        </w:rPr>
        <w:t xml:space="preserve">&gt; + </w:t>
      </w:r>
      <w:proofErr w:type="spellStart"/>
      <w:r w:rsidRPr="00DC4650">
        <w:rPr>
          <w:sz w:val="20"/>
          <w:szCs w:val="20"/>
        </w:rPr>
        <w:t>OP_Cantidad</w:t>
      </w:r>
      <w:proofErr w:type="spellEnd"/>
      <w:r w:rsidRPr="00DC4650">
        <w:rPr>
          <w:sz w:val="20"/>
          <w:szCs w:val="20"/>
        </w:rPr>
        <w:t xml:space="preserve"> </w:t>
      </w:r>
      <w:r w:rsidRPr="00DC4650">
        <w:rPr>
          <w:rFonts w:cs="Arial"/>
          <w:sz w:val="20"/>
          <w:szCs w:val="20"/>
        </w:rPr>
        <w:t>(formatear la cantidad de acuerdo al número de decimales configurado para el producto &lt;</w:t>
      </w:r>
      <w:proofErr w:type="spellStart"/>
      <w:r w:rsidRPr="00DC4650">
        <w:rPr>
          <w:rFonts w:cs="Arial"/>
          <w:sz w:val="20"/>
          <w:szCs w:val="20"/>
        </w:rPr>
        <w:t>Producto.DecimalProducto</w:t>
      </w:r>
      <w:proofErr w:type="spellEnd"/>
      <w:r w:rsidRPr="00DC4650">
        <w:rPr>
          <w:rFonts w:cs="Arial"/>
          <w:sz w:val="20"/>
          <w:szCs w:val="20"/>
        </w:rPr>
        <w:t xml:space="preserve">&gt;,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9_5_AO01"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Descarga de Producto</w:t>
        </w:r>
      </w:hyperlink>
    </w:p>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8" w:history="1">
        <w:r w:rsidRPr="00FC6CA7">
          <w:rPr>
            <w:rStyle w:val="Hipervnculo"/>
            <w:b/>
            <w:sz w:val="20"/>
            <w:szCs w:val="20"/>
            <w:highlight w:val="lightGray"/>
            <w:lang w:val="es-MX"/>
          </w:rPr>
          <w:t>Administrar Inventario Móvil – CUROLGEN13</w:t>
        </w:r>
      </w:hyperlink>
    </w:p>
    <w:p w:rsidR="00137669" w:rsidRPr="00DC4650" w:rsidRDefault="00137669" w:rsidP="00C74A3C">
      <w:pPr>
        <w:pStyle w:val="Prrafodelista"/>
        <w:numPr>
          <w:ilvl w:val="3"/>
          <w:numId w:val="13"/>
        </w:numPr>
        <w:ind w:left="2552" w:hanging="851"/>
        <w:rPr>
          <w:lang w:val="es-MX"/>
        </w:rPr>
      </w:pPr>
      <w:r w:rsidRPr="00DC4650">
        <w:rPr>
          <w:sz w:val="20"/>
          <w:lang w:val="es-MX"/>
        </w:rPr>
        <w:t>El sistema envía como parámetro la siguiente información:</w:t>
      </w:r>
    </w:p>
    <w:p w:rsidR="00137669" w:rsidRPr="00DC4650" w:rsidRDefault="00137669" w:rsidP="00C74A3C">
      <w:pPr>
        <w:pStyle w:val="Prrafodelista"/>
        <w:numPr>
          <w:ilvl w:val="4"/>
          <w:numId w:val="13"/>
        </w:numPr>
        <w:ind w:left="3544" w:hanging="992"/>
        <w:rPr>
          <w:sz w:val="20"/>
          <w:lang w:val="es-MX"/>
        </w:rPr>
      </w:pPr>
      <w:proofErr w:type="spellStart"/>
      <w:r w:rsidRPr="00DC4650">
        <w:rPr>
          <w:sz w:val="20"/>
          <w:szCs w:val="20"/>
          <w:lang w:val="es-MX"/>
        </w:rPr>
        <w:t>ActualizarInventario</w:t>
      </w:r>
      <w:proofErr w:type="spellEnd"/>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w:t>
      </w:r>
      <w:r w:rsidR="00250242" w:rsidRPr="00DC4650">
        <w:rPr>
          <w:sz w:val="20"/>
          <w:szCs w:val="20"/>
        </w:rPr>
        <w:t>&lt;</w:t>
      </w:r>
      <w:proofErr w:type="spellStart"/>
      <w:r w:rsidR="00250242" w:rsidRPr="00DC4650">
        <w:rPr>
          <w:sz w:val="20"/>
          <w:szCs w:val="20"/>
        </w:rPr>
        <w:t>TransProdDetalle.TipoUnidad</w:t>
      </w:r>
      <w:proofErr w:type="spellEnd"/>
      <w:r w:rsidR="00250242" w:rsidRPr="00DC4650">
        <w:rPr>
          <w:sz w:val="20"/>
          <w:szCs w:val="20"/>
        </w:rPr>
        <w:t>&gt;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Cantidad = </w:t>
      </w:r>
      <w:r w:rsidR="00250242" w:rsidRPr="00DC4650">
        <w:rPr>
          <w:sz w:val="20"/>
          <w:szCs w:val="20"/>
        </w:rPr>
        <w:t>&lt;</w:t>
      </w:r>
      <w:proofErr w:type="spellStart"/>
      <w:r w:rsidR="00250242" w:rsidRPr="00DC4650">
        <w:rPr>
          <w:sz w:val="20"/>
          <w:szCs w:val="20"/>
        </w:rPr>
        <w:t>TransProdDetalle.Cantidad</w:t>
      </w:r>
      <w:proofErr w:type="spellEnd"/>
      <w:r w:rsidR="00250242" w:rsidRPr="00DC4650">
        <w:rPr>
          <w:sz w:val="20"/>
          <w:szCs w:val="20"/>
        </w:rPr>
        <w:t>&gt;</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TipoTransProd</w:t>
      </w:r>
      <w:proofErr w:type="spellEnd"/>
      <w:r w:rsidRPr="00DC4650">
        <w:rPr>
          <w:sz w:val="20"/>
          <w:szCs w:val="20"/>
        </w:rPr>
        <w:t xml:space="preserve"> = 6</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w:t>
      </w:r>
      <w:r w:rsidR="00250242" w:rsidRPr="00DC4650">
        <w:rPr>
          <w:sz w:val="20"/>
          <w:szCs w:val="20"/>
        </w:rPr>
        <w:t>2</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250242" w:rsidRPr="00DC4650" w:rsidRDefault="00250242" w:rsidP="00C74A3C">
      <w:pPr>
        <w:pStyle w:val="Prrafodelista"/>
        <w:numPr>
          <w:ilvl w:val="5"/>
          <w:numId w:val="13"/>
        </w:numPr>
        <w:ind w:left="4820" w:hanging="1276"/>
        <w:rPr>
          <w:sz w:val="20"/>
          <w:szCs w:val="20"/>
        </w:rPr>
      </w:pPr>
      <w:r w:rsidRPr="00DC4650">
        <w:rPr>
          <w:sz w:val="20"/>
          <w:szCs w:val="20"/>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9" w:history="1">
        <w:r w:rsidRPr="00FC6CA7">
          <w:rPr>
            <w:rStyle w:val="Hipervnculo"/>
            <w:b/>
            <w:sz w:val="20"/>
            <w:szCs w:val="20"/>
            <w:highlight w:val="lightGray"/>
            <w:lang w:val="es-MX"/>
          </w:rPr>
          <w:t>Administrar Inventario Móvil – CUROLGEN13</w:t>
        </w:r>
      </w:hyperlink>
    </w:p>
    <w:p w:rsidR="00250242" w:rsidRPr="00DC4650" w:rsidRDefault="00250242" w:rsidP="00250242">
      <w:pPr>
        <w:pStyle w:val="Prrafodelista"/>
        <w:numPr>
          <w:ilvl w:val="3"/>
          <w:numId w:val="13"/>
        </w:numPr>
        <w:ind w:left="2552" w:hanging="851"/>
        <w:rPr>
          <w:lang w:val="es-MX"/>
        </w:rPr>
      </w:pPr>
      <w:r w:rsidRPr="00DC4650">
        <w:rPr>
          <w:sz w:val="20"/>
          <w:lang w:val="es-MX"/>
        </w:rPr>
        <w:t>El sistema envía como parámetro la siguiente información:</w:t>
      </w:r>
    </w:p>
    <w:p w:rsidR="00250242" w:rsidRPr="00DC4650" w:rsidRDefault="00250242" w:rsidP="00250242">
      <w:pPr>
        <w:pStyle w:val="Prrafodelista"/>
        <w:numPr>
          <w:ilvl w:val="4"/>
          <w:numId w:val="13"/>
        </w:numPr>
        <w:ind w:left="3544" w:hanging="992"/>
        <w:rPr>
          <w:sz w:val="20"/>
          <w:lang w:val="es-MX"/>
        </w:rPr>
      </w:pPr>
      <w:proofErr w:type="spellStart"/>
      <w:r w:rsidRPr="00DC4650">
        <w:rPr>
          <w:sz w:val="20"/>
          <w:szCs w:val="20"/>
          <w:lang w:val="es-MX"/>
        </w:rPr>
        <w:t>ActualizarInventario</w:t>
      </w:r>
      <w:proofErr w:type="spellEnd"/>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Cantidad = Cantidad (objeto Productos)</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TipoTransProd</w:t>
      </w:r>
      <w:proofErr w:type="spellEnd"/>
      <w:r w:rsidRPr="00DC4650">
        <w:rPr>
          <w:sz w:val="20"/>
          <w:szCs w:val="20"/>
        </w:rPr>
        <w:t xml:space="preserve"> = 6</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2</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proofErr w:type="spellStart"/>
      <w:r w:rsidRPr="00FC6CA7">
        <w:rPr>
          <w:sz w:val="20"/>
          <w:szCs w:val="20"/>
        </w:rPr>
        <w:t>TransProdDetalle.TransProdID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 y </w:t>
      </w:r>
      <w:proofErr w:type="spellStart"/>
      <w:r w:rsidRPr="00FC6CA7">
        <w:rPr>
          <w:sz w:val="20"/>
          <w:szCs w:val="20"/>
        </w:rPr>
        <w:t>TransProdDetalle.TransProdDetalleID</w:t>
      </w:r>
      <w:proofErr w:type="spellEnd"/>
      <w:r w:rsidRPr="00FC6CA7">
        <w:rPr>
          <w:sz w:val="20"/>
          <w:szCs w:val="20"/>
        </w:rPr>
        <w:t xml:space="preserve"> = </w:t>
      </w:r>
      <w:proofErr w:type="spellStart"/>
      <w:r w:rsidRPr="00FC6CA7">
        <w:rPr>
          <w:sz w:val="20"/>
          <w:szCs w:val="20"/>
        </w:rPr>
        <w:t>ArregloTransProdDetalle.TransProdDetalleID</w:t>
      </w:r>
      <w:proofErr w:type="spellEnd"/>
      <w:r w:rsidRPr="00FC6CA7">
        <w:rPr>
          <w:sz w:val="20"/>
          <w:szCs w:val="20"/>
        </w:rPr>
        <w:t xml:space="preserve">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proofErr w:type="spellStart"/>
      <w:r w:rsidRPr="00FC6CA7">
        <w:rPr>
          <w:b/>
          <w:sz w:val="20"/>
          <w:szCs w:val="20"/>
        </w:rPr>
        <w:t>TransProd</w:t>
      </w:r>
      <w:r w:rsidR="008D0700" w:rsidRPr="00FC6CA7">
        <w:rPr>
          <w:b/>
          <w:sz w:val="20"/>
          <w:szCs w:val="20"/>
        </w:rPr>
        <w:t>Detalle</w:t>
      </w:r>
      <w:proofErr w:type="spellEnd"/>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MFechaHora</w:t>
      </w:r>
      <w:proofErr w:type="spellEnd"/>
      <w:r w:rsidRPr="00FC6CA7">
        <w:rPr>
          <w:rStyle w:val="Hipervnculo"/>
          <w:color w:val="auto"/>
          <w:sz w:val="20"/>
          <w:szCs w:val="20"/>
          <w:u w:val="none"/>
          <w:lang w:val="es-MX"/>
        </w:rPr>
        <w:t xml:space="preserve"> = Fecha y hora actual del sistema</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MUsuarioID</w:t>
      </w:r>
      <w:proofErr w:type="spellEnd"/>
      <w:r w:rsidRPr="00FC6CA7">
        <w:rPr>
          <w:rStyle w:val="Hipervnculo"/>
          <w:color w:val="auto"/>
          <w:sz w:val="20"/>
          <w:szCs w:val="20"/>
          <w:u w:val="none"/>
          <w:lang w:val="es-MX"/>
        </w:rPr>
        <w:t xml:space="preserve"> = </w:t>
      </w:r>
      <w:proofErr w:type="spellStart"/>
      <w:r w:rsidRPr="00FC6CA7">
        <w:rPr>
          <w:rStyle w:val="Hipervnculo"/>
          <w:color w:val="auto"/>
          <w:sz w:val="20"/>
          <w:szCs w:val="20"/>
          <w:u w:val="none"/>
          <w:lang w:val="es-MX"/>
        </w:rPr>
        <w:t>UsuarioId</w:t>
      </w:r>
      <w:proofErr w:type="spellEnd"/>
      <w:r w:rsidRPr="00FC6CA7">
        <w:rPr>
          <w:rStyle w:val="Hipervnculo"/>
          <w:color w:val="auto"/>
          <w:sz w:val="20"/>
          <w:szCs w:val="20"/>
          <w:u w:val="none"/>
          <w:lang w:val="es-MX"/>
        </w:rPr>
        <w:t xml:space="preserve">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8_1_11_8_AO01" w:history="1">
        <w:r w:rsidR="007B74D0" w:rsidRPr="00FC6CA7">
          <w:rPr>
            <w:rStyle w:val="Hipervnculo"/>
            <w:b/>
            <w:sz w:val="20"/>
            <w:lang w:eastAsia="en-US"/>
          </w:rPr>
          <w:t xml:space="preserve">paso </w:t>
        </w:r>
        <w:r w:rsidR="006920DE" w:rsidRPr="00FC6CA7">
          <w:rPr>
            <w:rStyle w:val="Hipervnculo"/>
            <w:b/>
            <w:sz w:val="20"/>
            <w:lang w:eastAsia="en-US"/>
          </w:rPr>
          <w:t>8</w:t>
        </w:r>
        <w:r w:rsidR="007B74D0" w:rsidRPr="00FC6CA7">
          <w:rPr>
            <w:rStyle w:val="Hipervnculo"/>
            <w:b/>
            <w:sz w:val="20"/>
            <w:lang w:eastAsia="en-US"/>
          </w:rPr>
          <w:t>.1.11.</w:t>
        </w:r>
        <w:r w:rsidR="00EC394C" w:rsidRPr="00FC6CA7">
          <w:rPr>
            <w:rStyle w:val="Hipervnculo"/>
            <w:b/>
            <w:sz w:val="20"/>
            <w:lang w:eastAsia="en-US"/>
          </w:rPr>
          <w:t>8</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AO01 Crear Descarga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200" w:name="paso10_1_AO01"/>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200"/>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lastRenderedPageBreak/>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30" w:history="1">
        <w:r w:rsidRPr="00FC6CA7">
          <w:rPr>
            <w:rStyle w:val="Hipervnculo"/>
            <w:b/>
            <w:sz w:val="20"/>
            <w:szCs w:val="20"/>
            <w:highlight w:val="lightGray"/>
            <w:lang w:val="es-MX"/>
          </w:rPr>
          <w:t>Administrar Inventario Móvil – CUROLGEN13</w:t>
        </w:r>
      </w:hyperlink>
    </w:p>
    <w:p w:rsidR="00DA071A" w:rsidRPr="00DC4650" w:rsidRDefault="00DA071A" w:rsidP="00DA071A">
      <w:pPr>
        <w:pStyle w:val="Prrafodelista"/>
        <w:numPr>
          <w:ilvl w:val="5"/>
          <w:numId w:val="13"/>
        </w:numPr>
        <w:ind w:left="4820" w:hanging="1276"/>
        <w:rPr>
          <w:lang w:val="es-MX"/>
        </w:rPr>
      </w:pPr>
      <w:r w:rsidRPr="00DC4650">
        <w:rPr>
          <w:sz w:val="20"/>
          <w:lang w:val="es-MX"/>
        </w:rPr>
        <w:t>El sistema envía como parámetro la siguiente información:</w:t>
      </w:r>
    </w:p>
    <w:p w:rsidR="00DA071A" w:rsidRPr="00DC4650" w:rsidRDefault="00DA071A" w:rsidP="00DA071A">
      <w:pPr>
        <w:pStyle w:val="Prrafodelista"/>
        <w:numPr>
          <w:ilvl w:val="6"/>
          <w:numId w:val="13"/>
        </w:numPr>
        <w:ind w:left="6237" w:hanging="1417"/>
        <w:rPr>
          <w:sz w:val="20"/>
          <w:lang w:val="es-MX"/>
        </w:rPr>
      </w:pPr>
      <w:proofErr w:type="spellStart"/>
      <w:r w:rsidRPr="00DC4650">
        <w:rPr>
          <w:sz w:val="20"/>
          <w:szCs w:val="20"/>
          <w:lang w:val="es-MX"/>
        </w:rPr>
        <w:t>ActualizarInventario</w:t>
      </w:r>
      <w:proofErr w:type="spellEnd"/>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Pr="00DC4650">
        <w:rPr>
          <w:sz w:val="20"/>
          <w:szCs w:val="20"/>
        </w:rPr>
        <w:t>ProductoClave</w:t>
      </w:r>
      <w:proofErr w:type="spellEnd"/>
      <w:r w:rsidRPr="00DC4650">
        <w:rPr>
          <w:sz w:val="20"/>
          <w:szCs w:val="20"/>
        </w:rPr>
        <w:t xml:space="preserve"> (objeto Productos)</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Cantidad = Cantidad (objeto Productos)</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TipoTransProd</w:t>
      </w:r>
      <w:proofErr w:type="spellEnd"/>
      <w:r w:rsidRPr="00DC4650">
        <w:rPr>
          <w:sz w:val="20"/>
          <w:szCs w:val="20"/>
        </w:rPr>
        <w:t xml:space="preserve"> = 6</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TipoMovimiento</w:t>
      </w:r>
      <w:proofErr w:type="spellEnd"/>
      <w:r w:rsidRPr="00DC4650">
        <w:rPr>
          <w:sz w:val="20"/>
          <w:szCs w:val="20"/>
        </w:rPr>
        <w:t xml:space="preserve"> = 2</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DA071A" w:rsidRPr="00DC4650" w:rsidRDefault="00DA071A" w:rsidP="00DA071A">
      <w:pPr>
        <w:pStyle w:val="Prrafodelista"/>
        <w:numPr>
          <w:ilvl w:val="7"/>
          <w:numId w:val="13"/>
        </w:numPr>
        <w:ind w:left="7513" w:hanging="1276"/>
        <w:rPr>
          <w:sz w:val="20"/>
          <w:szCs w:val="20"/>
        </w:rPr>
      </w:pPr>
      <w:r w:rsidRPr="00DC4650">
        <w:rPr>
          <w:sz w:val="20"/>
          <w:szCs w:val="20"/>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proofErr w:type="spellStart"/>
      <w:r w:rsidRPr="00DC4650">
        <w:rPr>
          <w:sz w:val="20"/>
          <w:szCs w:val="20"/>
          <w:lang w:val="es-MX"/>
        </w:rPr>
        <w:t>OP_</w:t>
      </w:r>
      <w:r w:rsidR="005A2CB6" w:rsidRPr="00DC4650">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8_1_11_8_AO01" w:history="1">
        <w:r w:rsidR="00EC394C" w:rsidRPr="006920DE">
          <w:rPr>
            <w:rStyle w:val="Hipervnculo"/>
            <w:b/>
            <w:sz w:val="20"/>
            <w:lang w:eastAsia="en-US"/>
          </w:rPr>
          <w:t xml:space="preserve">paso </w:t>
        </w:r>
        <w:r w:rsidR="006920DE">
          <w:rPr>
            <w:rStyle w:val="Hipervnculo"/>
            <w:b/>
            <w:sz w:val="20"/>
            <w:lang w:eastAsia="en-US"/>
          </w:rPr>
          <w:t>8</w:t>
        </w:r>
        <w:r w:rsidR="00EC394C" w:rsidRPr="006920DE">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201" w:name="paso11_1_AO01"/>
      <w:r w:rsidRPr="00FF45D0">
        <w:rPr>
          <w:sz w:val="20"/>
          <w:lang w:eastAsia="en-US"/>
        </w:rPr>
        <w:t xml:space="preserve">El caso de uso incluye la funcionalidad del caso de uso </w:t>
      </w:r>
      <w:hyperlink r:id="rId31" w:history="1">
        <w:r w:rsidRPr="00FF45D0">
          <w:rPr>
            <w:rStyle w:val="Hipervnculo"/>
            <w:b/>
            <w:sz w:val="20"/>
            <w:lang w:eastAsia="en-US"/>
          </w:rPr>
          <w:t>Buscar Productos – CUROLMOV20</w:t>
        </w:r>
      </w:hyperlink>
    </w:p>
    <w:bookmarkEnd w:id="201"/>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w:t>
      </w:r>
      <w:r w:rsidR="00285EE6">
        <w:rPr>
          <w:sz w:val="20"/>
          <w:lang w:eastAsia="en-US"/>
        </w:rPr>
        <w:t>r</w:t>
      </w:r>
      <w:r w:rsidR="006C19A8">
        <w:rPr>
          <w:sz w:val="20"/>
          <w:lang w:eastAsia="en-US"/>
        </w:rPr>
        <w:t>Existencia</w:t>
      </w:r>
      <w:proofErr w:type="spellEnd"/>
      <w:r w:rsidR="006C19A8">
        <w:rPr>
          <w:sz w:val="20"/>
          <w:lang w:eastAsia="en-US"/>
        </w:rPr>
        <w:t xml:space="preserve"> = 1</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285EE6">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285EE6" w:rsidRDefault="00285EE6" w:rsidP="00285EE6">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285EE6" w:rsidRDefault="00285EE6" w:rsidP="00285EE6">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lastRenderedPageBreak/>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8_1_2_3_AO01" w:history="1">
        <w:r w:rsidRPr="00FF45D0">
          <w:rPr>
            <w:rStyle w:val="Hipervnculo"/>
            <w:b/>
            <w:sz w:val="20"/>
            <w:lang w:eastAsia="en-US"/>
          </w:rPr>
          <w:t xml:space="preserve">paso </w:t>
        </w:r>
        <w:r w:rsidR="00103A6E">
          <w:rPr>
            <w:rStyle w:val="Hipervnculo"/>
            <w:b/>
            <w:sz w:val="20"/>
            <w:lang w:eastAsia="en-US"/>
          </w:rPr>
          <w:t>8</w:t>
        </w:r>
        <w:r w:rsidR="00FF45D0" w:rsidRPr="00FF45D0">
          <w:rPr>
            <w:rStyle w:val="Hipervnculo"/>
            <w:b/>
            <w:sz w:val="20"/>
            <w:lang w:eastAsia="en-US"/>
          </w:rPr>
          <w:t>.</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Descarga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02" w:name="paso12_1_AO01"/>
      <w:r>
        <w:rPr>
          <w:sz w:val="20"/>
          <w:szCs w:val="20"/>
          <w:lang w:val="es-MX"/>
        </w:rPr>
        <w:t>El sistema valida la información proporcionada por el usuario</w:t>
      </w:r>
      <w:r w:rsidR="009D540F">
        <w:rPr>
          <w:sz w:val="20"/>
          <w:szCs w:val="20"/>
          <w:lang w:val="es-MX"/>
        </w:rPr>
        <w:t>:</w:t>
      </w:r>
      <w:bookmarkEnd w:id="202"/>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7_1_AO01" w:history="1">
        <w:r w:rsidRPr="00FC6CA7">
          <w:rPr>
            <w:rStyle w:val="Hipervnculo"/>
            <w:b/>
            <w:sz w:val="20"/>
            <w:lang w:eastAsia="en-US"/>
          </w:rPr>
          <w:t>paso 7.1</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r:id="rId32" w:anchor="_AO01_Crear_Movimiento" w:history="1">
        <w:r w:rsidR="000E7CEF" w:rsidRPr="00FC6CA7">
          <w:rPr>
            <w:rStyle w:val="Hipervnculo"/>
            <w:b/>
            <w:sz w:val="20"/>
            <w:szCs w:val="20"/>
          </w:rPr>
          <w:t>AO01 Crear Descarga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w:t>
      </w:r>
      <w:proofErr w:type="spellStart"/>
      <w:r w:rsidRPr="00FC6CA7">
        <w:rPr>
          <w:sz w:val="20"/>
          <w:szCs w:val="20"/>
          <w:lang w:val="es-MX"/>
        </w:rPr>
        <w:t>TransProd</w:t>
      </w:r>
      <w:proofErr w:type="spellEnd"/>
      <w:r w:rsidRPr="00FC6CA7">
        <w:rPr>
          <w:sz w:val="20"/>
          <w:szCs w:val="20"/>
          <w:lang w:val="es-MX"/>
        </w:rPr>
        <w:t>.</w:t>
      </w:r>
      <w:proofErr w:type="spellStart"/>
      <w:r w:rsidRPr="00FC6CA7">
        <w:rPr>
          <w:sz w:val="20"/>
          <w:szCs w:val="20"/>
        </w:rPr>
        <w:t>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proofErr w:type="spellStart"/>
      <w:r w:rsidRPr="00FC6CA7">
        <w:rPr>
          <w:sz w:val="20"/>
          <w:szCs w:val="20"/>
        </w:rPr>
        <w:t>MFechaHora</w:t>
      </w:r>
      <w:proofErr w:type="spellEnd"/>
      <w:r w:rsidRPr="00FC6CA7">
        <w:rPr>
          <w:sz w:val="20"/>
          <w:szCs w:val="20"/>
        </w:rPr>
        <w:t xml:space="preserve"> = Fecha y hora actual del sistema</w:t>
      </w:r>
    </w:p>
    <w:p w:rsidR="00666D5E" w:rsidRPr="00FC6CA7" w:rsidRDefault="00666D5E" w:rsidP="00666D5E">
      <w:pPr>
        <w:pStyle w:val="Prrafodelista"/>
        <w:numPr>
          <w:ilvl w:val="3"/>
          <w:numId w:val="13"/>
        </w:numPr>
        <w:ind w:left="2552" w:hanging="851"/>
        <w:rPr>
          <w:sz w:val="20"/>
          <w:szCs w:val="20"/>
          <w:lang w:val="es-MX"/>
        </w:rPr>
      </w:pPr>
      <w:proofErr w:type="spellStart"/>
      <w:r w:rsidRPr="00FC6CA7">
        <w:rPr>
          <w:sz w:val="20"/>
          <w:szCs w:val="20"/>
        </w:rPr>
        <w:t>MUsuarioID</w:t>
      </w:r>
      <w:proofErr w:type="spellEnd"/>
      <w:r w:rsidRPr="00FC6CA7">
        <w:rPr>
          <w:sz w:val="20"/>
          <w:szCs w:val="20"/>
        </w:rPr>
        <w:t xml:space="preserve"> = </w:t>
      </w:r>
      <w:proofErr w:type="spellStart"/>
      <w:r w:rsidRPr="00FC6CA7">
        <w:rPr>
          <w:sz w:val="20"/>
          <w:szCs w:val="20"/>
        </w:rPr>
        <w:t>UsuarioId</w:t>
      </w:r>
      <w:proofErr w:type="spellEnd"/>
      <w:r w:rsidRPr="00FC6CA7">
        <w:rPr>
          <w:sz w:val="20"/>
          <w:szCs w:val="20"/>
        </w:rPr>
        <w:t xml:space="preserve">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w:t>
      </w:r>
      <w:proofErr w:type="spellStart"/>
      <w:r w:rsidR="00467304" w:rsidRPr="00FC6CA7">
        <w:rPr>
          <w:rFonts w:cs="Arial"/>
          <w:sz w:val="20"/>
          <w:szCs w:val="20"/>
          <w:lang w:val="es-MX" w:eastAsia="en-US"/>
        </w:rPr>
        <w:t>Commit</w:t>
      </w:r>
      <w:proofErr w:type="spellEnd"/>
      <w:r w:rsidR="00467304" w:rsidRPr="00FC6CA7">
        <w:rPr>
          <w:rFonts w:cs="Arial"/>
          <w:sz w:val="20"/>
          <w:szCs w:val="20"/>
          <w:lang w:val="es-MX" w:eastAsia="en-US"/>
        </w:rPr>
        <w: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TransProdDetalle</w:t>
      </w:r>
      <w:proofErr w:type="spellEnd"/>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203" w:name="paso12_4_AO01"/>
      <w:r>
        <w:rPr>
          <w:sz w:val="20"/>
          <w:szCs w:val="20"/>
          <w:lang w:val="es-MX"/>
        </w:rPr>
        <w:t>El sistema obtiene la siguiente información:</w:t>
      </w:r>
    </w:p>
    <w:bookmarkEnd w:id="203"/>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w:t>
      </w:r>
      <w:r w:rsidR="002A2497">
        <w:rPr>
          <w:sz w:val="20"/>
          <w:szCs w:val="20"/>
          <w:lang w:val="es-MX"/>
        </w:rPr>
        <w:t xml:space="preserve"> </w:t>
      </w:r>
      <w:r w:rsidR="002A2497" w:rsidRPr="002A2497">
        <w:rPr>
          <w:sz w:val="20"/>
          <w:szCs w:val="20"/>
          <w:highlight w:val="darkGray"/>
          <w:lang w:val="es-MX"/>
        </w:rPr>
        <w:t>“Impresión Ticket”</w:t>
      </w:r>
      <w:bookmarkStart w:id="204" w:name="_GoBack"/>
      <w:bookmarkEnd w:id="204"/>
      <w:r w:rsidR="002A2497">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4474E8" w:rsidRPr="004474E8">
          <w:rPr>
            <w:rStyle w:val="Hipervnculo"/>
            <w:rFonts w:cs="Arial"/>
            <w:b/>
            <w:sz w:val="20"/>
            <w:szCs w:val="20"/>
          </w:rPr>
          <w:t>paso 15</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lastRenderedPageBreak/>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DiaClave</w:t>
      </w:r>
      <w:proofErr w:type="spellEnd"/>
      <w:r w:rsidR="00514770">
        <w:rPr>
          <w:sz w:val="20"/>
          <w:lang w:val="es-MX"/>
        </w:rPr>
        <w:t xml:space="preserve"> = &lt;</w:t>
      </w:r>
      <w:proofErr w:type="spellStart"/>
      <w:r w:rsidR="00514770">
        <w:rPr>
          <w:sz w:val="20"/>
          <w:lang w:val="es-MX"/>
        </w:rPr>
        <w:t>TransProd.DiaClave</w:t>
      </w:r>
      <w:proofErr w:type="spellEnd"/>
      <w:r w:rsidR="00514770">
        <w:rPr>
          <w:sz w:val="20"/>
          <w:lang w:val="es-MX"/>
        </w:rPr>
        <w:t>&gt;</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SubEmpresaId</w:t>
      </w:r>
      <w:proofErr w:type="spellEnd"/>
      <w:r w:rsidRPr="00FC6CA7">
        <w:rPr>
          <w:sz w:val="20"/>
          <w:lang w:val="es-MX"/>
        </w:rPr>
        <w:t xml:space="preserve"> </w:t>
      </w:r>
      <w:r w:rsidR="009D540F" w:rsidRPr="00FC6CA7">
        <w:rPr>
          <w:sz w:val="20"/>
          <w:lang w:val="es-MX"/>
        </w:rPr>
        <w:t xml:space="preserve">= </w:t>
      </w:r>
      <w:proofErr w:type="spellStart"/>
      <w:r w:rsidR="009D540F" w:rsidRPr="00FC6CA7">
        <w:rPr>
          <w:sz w:val="20"/>
          <w:lang w:val="es-MX"/>
        </w:rPr>
        <w:t>Null</w:t>
      </w:r>
      <w:proofErr w:type="spellEnd"/>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FactElect</w:t>
      </w:r>
      <w:proofErr w:type="spellEnd"/>
      <w:r w:rsidRPr="00FC6CA7">
        <w:rPr>
          <w:sz w:val="20"/>
          <w:lang w:val="es-MX"/>
        </w:rPr>
        <w:t xml:space="preserve"> </w:t>
      </w:r>
      <w:r w:rsidR="009D540F" w:rsidRPr="00FC6CA7">
        <w:rPr>
          <w:sz w:val="20"/>
          <w:lang w:val="es-MX"/>
        </w:rPr>
        <w:t>= 0</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LogoSoloPrimerRecibo</w:t>
      </w:r>
      <w:proofErr w:type="spellEnd"/>
      <w:r w:rsidRPr="00FC6CA7">
        <w:rPr>
          <w:sz w:val="20"/>
          <w:lang w:val="es-MX"/>
        </w:rPr>
        <w:t xml:space="preserve"> </w:t>
      </w:r>
      <w:r w:rsidR="009D540F" w:rsidRPr="00FC6CA7">
        <w:rPr>
          <w:sz w:val="20"/>
          <w:lang w:val="es-MX"/>
        </w:rPr>
        <w:t>= 1</w:t>
      </w:r>
    </w:p>
    <w:p w:rsidR="00666D5E" w:rsidRPr="00FC6CA7" w:rsidRDefault="00666D5E" w:rsidP="00666D5E">
      <w:pPr>
        <w:pStyle w:val="Prrafodelista"/>
        <w:numPr>
          <w:ilvl w:val="4"/>
          <w:numId w:val="13"/>
        </w:numPr>
        <w:ind w:left="3544" w:hanging="992"/>
        <w:rPr>
          <w:sz w:val="20"/>
          <w:lang w:val="es-MX"/>
        </w:rPr>
      </w:pPr>
      <w:r w:rsidRPr="00FC6CA7">
        <w:rPr>
          <w:sz w:val="20"/>
          <w:szCs w:val="20"/>
          <w:lang w:val="es-MX"/>
        </w:rPr>
        <w:t xml:space="preserve">El sistema continúa en el </w:t>
      </w:r>
      <w:hyperlink w:anchor="FIN" w:history="1">
        <w:r w:rsidR="004474E8" w:rsidRPr="004474E8">
          <w:rPr>
            <w:rStyle w:val="Hipervnculo"/>
            <w:rFonts w:cs="Arial"/>
            <w:b/>
            <w:sz w:val="20"/>
            <w:szCs w:val="20"/>
          </w:rPr>
          <w:t>paso 15</w:t>
        </w:r>
      </w:hyperlink>
      <w:hyperlink w:anchor="FIN" w:history="1"/>
      <w:r w:rsidRPr="00FC6CA7">
        <w:rPr>
          <w:sz w:val="20"/>
          <w:szCs w:val="20"/>
          <w:lang w:val="es-MX"/>
        </w:rPr>
        <w:t xml:space="preserve"> del flujo básico</w:t>
      </w:r>
    </w:p>
    <w:p w:rsidR="00FF45D0"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w:t>
      </w:r>
      <w:proofErr w:type="spellStart"/>
      <w:r w:rsidRPr="00FC6CA7">
        <w:rPr>
          <w:sz w:val="20"/>
          <w:szCs w:val="20"/>
          <w:lang w:val="es-MX"/>
        </w:rPr>
        <w:t>MensajeImpresion</w:t>
      </w:r>
      <w:proofErr w:type="spellEnd"/>
      <w:r w:rsidRPr="00FC6CA7">
        <w:rPr>
          <w:sz w:val="20"/>
          <w:szCs w:val="20"/>
          <w:lang w:val="es-MX"/>
        </w:rPr>
        <w:t xml:space="preserve"> = 0)</w:t>
      </w:r>
      <w:r w:rsidR="002A2497">
        <w:rPr>
          <w:sz w:val="20"/>
          <w:szCs w:val="20"/>
          <w:lang w:val="es-MX"/>
        </w:rPr>
        <w:t xml:space="preserve"> </w:t>
      </w:r>
      <w:r w:rsidR="002A2497" w:rsidRPr="002A2497">
        <w:rPr>
          <w:sz w:val="20"/>
          <w:szCs w:val="20"/>
          <w:highlight w:val="darkGray"/>
          <w:lang w:val="es-MX"/>
        </w:rPr>
        <w:t>“Ninguno”</w:t>
      </w:r>
      <w:r w:rsidRPr="00FC6CA7">
        <w:rPr>
          <w:sz w:val="20"/>
          <w:szCs w:val="20"/>
          <w:lang w:val="es-MX"/>
        </w:rPr>
        <w:t>&gt;</w:t>
      </w:r>
    </w:p>
    <w:p w:rsidR="00241E67" w:rsidRPr="00241E67" w:rsidRDefault="00241E67" w:rsidP="00241E67">
      <w:pPr>
        <w:pStyle w:val="Prrafodelista"/>
        <w:numPr>
          <w:ilvl w:val="2"/>
          <w:numId w:val="13"/>
        </w:numPr>
        <w:rPr>
          <w:sz w:val="20"/>
          <w:lang w:val="es-MX"/>
        </w:rPr>
      </w:pPr>
      <w:r w:rsidRPr="00FC6CA7">
        <w:rPr>
          <w:sz w:val="20"/>
          <w:szCs w:val="20"/>
          <w:lang w:val="es-MX"/>
        </w:rPr>
        <w:t xml:space="preserve">El sistema continúa en el </w:t>
      </w:r>
      <w:hyperlink w:anchor="FIN" w:history="1">
        <w:r w:rsidRPr="004474E8">
          <w:rPr>
            <w:rStyle w:val="Hipervnculo"/>
            <w:rFonts w:cs="Arial"/>
            <w:b/>
            <w:sz w:val="20"/>
            <w:szCs w:val="20"/>
          </w:rPr>
          <w:t>paso 15</w:t>
        </w:r>
      </w:hyperlink>
      <w:hyperlink w:anchor="FIN" w:history="1"/>
      <w:r w:rsidRPr="00FC6CA7">
        <w:rPr>
          <w:sz w:val="20"/>
          <w:szCs w:val="20"/>
          <w:lang w:val="es-MX"/>
        </w:rPr>
        <w:t xml:space="preserve"> del flujo básico</w:t>
      </w: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FF45D0" w:rsidRPr="002A2497" w:rsidRDefault="00FF45D0" w:rsidP="002A2497">
      <w:pPr>
        <w:pStyle w:val="Prrafodelista"/>
        <w:tabs>
          <w:tab w:val="left" w:pos="1701"/>
          <w:tab w:val="left" w:pos="3119"/>
        </w:tabs>
        <w:ind w:left="792"/>
        <w:rPr>
          <w:sz w:val="20"/>
          <w:szCs w:val="20"/>
          <w:lang w:val="es-MX"/>
        </w:rPr>
      </w:pPr>
    </w:p>
    <w:p w:rsidR="00FF45D0" w:rsidRPr="00AF2CB5" w:rsidRDefault="00FF45D0" w:rsidP="00241E67">
      <w:pPr>
        <w:numPr>
          <w:ilvl w:val="0"/>
          <w:numId w:val="35"/>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241E67">
      <w:pPr>
        <w:numPr>
          <w:ilvl w:val="1"/>
          <w:numId w:val="35"/>
        </w:numPr>
        <w:ind w:left="811" w:hanging="454"/>
        <w:rPr>
          <w:b/>
          <w:sz w:val="20"/>
          <w:szCs w:val="20"/>
        </w:rPr>
      </w:pPr>
      <w:bookmarkStart w:id="205"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205"/>
      <w:r w:rsidRPr="003E2ED4">
        <w:rPr>
          <w:rFonts w:cs="Arial"/>
          <w:color w:val="FF0000"/>
          <w:sz w:val="20"/>
          <w:szCs w:val="20"/>
        </w:rPr>
        <w:t>“[BP0002] Se perderán los cambios. ¿Está seguro de regresar?”</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El sistema continúa en el paso en donde fue invocado</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241E67">
      <w:pPr>
        <w:pStyle w:val="Prrafodelista"/>
        <w:numPr>
          <w:ilvl w:val="4"/>
          <w:numId w:val="35"/>
        </w:numPr>
        <w:ind w:left="3544" w:hanging="992"/>
        <w:rPr>
          <w:sz w:val="20"/>
          <w:szCs w:val="20"/>
          <w:lang w:val="es-MX"/>
        </w:rPr>
      </w:pPr>
      <w:r w:rsidRPr="00AF2CB5">
        <w:rPr>
          <w:sz w:val="20"/>
          <w:szCs w:val="20"/>
          <w:lang w:val="es-MX"/>
        </w:rPr>
        <w:t>TransProd</w:t>
      </w:r>
    </w:p>
    <w:p w:rsidR="00AF2CB5" w:rsidRDefault="00AF2CB5" w:rsidP="00241E67">
      <w:pPr>
        <w:pStyle w:val="Prrafodelista"/>
        <w:numPr>
          <w:ilvl w:val="4"/>
          <w:numId w:val="35"/>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241E67">
      <w:pPr>
        <w:pStyle w:val="Prrafodelista"/>
        <w:numPr>
          <w:ilvl w:val="4"/>
          <w:numId w:val="35"/>
        </w:numPr>
        <w:ind w:left="3544" w:hanging="992"/>
        <w:rPr>
          <w:sz w:val="20"/>
          <w:szCs w:val="20"/>
          <w:lang w:val="es-MX"/>
        </w:rPr>
      </w:pPr>
      <w:r>
        <w:rPr>
          <w:sz w:val="20"/>
          <w:szCs w:val="20"/>
          <w:lang w:val="es-MX"/>
        </w:rPr>
        <w:t>Inventario</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7" w:history="1">
        <w:r w:rsidRPr="004474E8">
          <w:rPr>
            <w:rStyle w:val="Hipervnculo"/>
            <w:b/>
            <w:sz w:val="20"/>
            <w:lang w:val="es-MX"/>
          </w:rPr>
          <w:t xml:space="preserve">paso </w:t>
        </w:r>
        <w:r w:rsidR="004474E8" w:rsidRPr="004474E8">
          <w:rPr>
            <w:rStyle w:val="Hipervnculo"/>
            <w:b/>
            <w:sz w:val="20"/>
            <w:lang w:val="es-MX"/>
          </w:rPr>
          <w:t>7</w:t>
        </w:r>
      </w:hyperlink>
      <w:r w:rsidRPr="00627605">
        <w:rPr>
          <w:sz w:val="20"/>
          <w:lang w:val="es-MX"/>
        </w:rPr>
        <w:t xml:space="preserve"> del </w:t>
      </w:r>
      <w:r w:rsidRPr="00627605">
        <w:rPr>
          <w:sz w:val="20"/>
          <w:szCs w:val="20"/>
          <w:lang w:val="es-MX"/>
        </w:rPr>
        <w:t>flujo básico</w:t>
      </w:r>
    </w:p>
    <w:p w:rsidR="00AF2CB5" w:rsidRPr="00627605" w:rsidRDefault="00AF2CB5" w:rsidP="00241E67">
      <w:pPr>
        <w:numPr>
          <w:ilvl w:val="1"/>
          <w:numId w:val="35"/>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33" w:anchor="_AO01_Crear_Movimiento" w:history="1">
        <w:r w:rsidR="000E7CEF">
          <w:rPr>
            <w:rStyle w:val="Hipervnculo"/>
            <w:b/>
            <w:sz w:val="20"/>
            <w:szCs w:val="20"/>
          </w:rPr>
          <w:t>AO01 Crear Descarga de Producto</w:t>
        </w:r>
      </w:hyperlink>
      <w:r w:rsidRPr="00627605">
        <w:rPr>
          <w:sz w:val="20"/>
          <w:szCs w:val="20"/>
        </w:rPr>
        <w:t>&gt;</w:t>
      </w:r>
    </w:p>
    <w:p w:rsidR="003E2ED4" w:rsidRPr="00627605" w:rsidRDefault="00AF2CB5" w:rsidP="00241E67">
      <w:pPr>
        <w:pStyle w:val="Prrafodelista"/>
        <w:numPr>
          <w:ilvl w:val="3"/>
          <w:numId w:val="35"/>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241E67">
      <w:pPr>
        <w:pStyle w:val="Prrafodelista"/>
        <w:numPr>
          <w:ilvl w:val="4"/>
          <w:numId w:val="35"/>
        </w:numPr>
        <w:ind w:left="3544" w:hanging="992"/>
        <w:rPr>
          <w:sz w:val="20"/>
          <w:lang w:val="es-MX"/>
        </w:rPr>
      </w:pPr>
      <w:r w:rsidRPr="00627605">
        <w:rPr>
          <w:sz w:val="20"/>
          <w:szCs w:val="20"/>
          <w:lang w:val="es-MX"/>
        </w:rPr>
        <w:t>TransProd</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7" w:history="1">
        <w:r w:rsidR="004474E8" w:rsidRPr="004474E8">
          <w:rPr>
            <w:rStyle w:val="Hipervnculo"/>
            <w:b/>
            <w:sz w:val="20"/>
            <w:lang w:val="es-MX"/>
          </w:rPr>
          <w:t>paso 7</w:t>
        </w:r>
      </w:hyperlink>
      <w:r w:rsidRPr="00627605">
        <w:rPr>
          <w:sz w:val="20"/>
          <w:lang w:val="es-MX"/>
        </w:rPr>
        <w:t xml:space="preserve"> del </w:t>
      </w:r>
      <w:r w:rsidRPr="00627605">
        <w:rPr>
          <w:sz w:val="20"/>
          <w:szCs w:val="20"/>
          <w:lang w:val="es-MX"/>
        </w:rPr>
        <w:t>flujo básico</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Descarga de Producto</w:t>
        </w:r>
      </w:hyperlink>
      <w:r w:rsidRPr="00627605">
        <w:rPr>
          <w:sz w:val="20"/>
          <w:szCs w:val="20"/>
        </w:rPr>
        <w:t>&gt;</w:t>
      </w:r>
    </w:p>
    <w:p w:rsidR="00AF2CB5" w:rsidRPr="00627605" w:rsidRDefault="00AF2CB5" w:rsidP="00241E67">
      <w:pPr>
        <w:pStyle w:val="Prrafodelista"/>
        <w:numPr>
          <w:ilvl w:val="3"/>
          <w:numId w:val="35"/>
        </w:numPr>
        <w:ind w:left="2552" w:hanging="851"/>
        <w:rPr>
          <w:b/>
          <w:lang w:val="es-MX"/>
        </w:rPr>
      </w:pPr>
      <w:r w:rsidRPr="00627605">
        <w:rPr>
          <w:sz w:val="20"/>
          <w:lang w:val="es-MX"/>
        </w:rPr>
        <w:t xml:space="preserve">El sistema continúa en el </w:t>
      </w:r>
      <w:hyperlink w:anchor="paso7" w:history="1">
        <w:r w:rsidR="004474E8" w:rsidRPr="004474E8">
          <w:rPr>
            <w:rStyle w:val="Hipervnculo"/>
            <w:b/>
            <w:sz w:val="20"/>
            <w:lang w:val="es-MX"/>
          </w:rPr>
          <w:t>paso 7</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06" w:name="_AO02_Modificar_Movimiento"/>
    <w:bookmarkEnd w:id="206"/>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07" w:name="_Toc418612275"/>
      <w:r w:rsidR="000E7CEF">
        <w:rPr>
          <w:rStyle w:val="Hipervnculo"/>
          <w:bCs w:val="0"/>
        </w:rPr>
        <w:t>AO02 Modificar Descarga de Producto</w:t>
      </w:r>
      <w:bookmarkEnd w:id="207"/>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34"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lastRenderedPageBreak/>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35"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8_1_1_AO01" w:history="1">
        <w:r w:rsidRPr="00627605">
          <w:rPr>
            <w:rStyle w:val="Hipervnculo"/>
            <w:b/>
            <w:sz w:val="20"/>
            <w:szCs w:val="20"/>
            <w:lang w:val="es-MX"/>
          </w:rPr>
          <w:t xml:space="preserve">paso </w:t>
        </w:r>
        <w:r w:rsidR="00D33BEF">
          <w:rPr>
            <w:rStyle w:val="Hipervnculo"/>
            <w:b/>
            <w:sz w:val="20"/>
            <w:szCs w:val="20"/>
            <w:lang w:val="es-MX"/>
          </w:rPr>
          <w:t>8</w:t>
        </w:r>
        <w:r w:rsidRPr="00627605">
          <w:rPr>
            <w:rStyle w:val="Hipervnculo"/>
            <w:b/>
            <w:sz w:val="20"/>
            <w:szCs w:val="20"/>
            <w:lang w:val="es-MX"/>
          </w:rPr>
          <w:t>.1.1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6" w:anchor="_AO01_Crear_Movimiento" w:history="1">
        <w:r w:rsidR="000E7CEF">
          <w:rPr>
            <w:rStyle w:val="Hipervnculo"/>
            <w:b/>
            <w:sz w:val="20"/>
            <w:szCs w:val="20"/>
          </w:rPr>
          <w:t>AO01 Crear Descarga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lastRenderedPageBreak/>
        <w:t xml:space="preserve">El sistema </w:t>
      </w:r>
      <w:r w:rsidRPr="00FC6CA7">
        <w:rPr>
          <w:sz w:val="20"/>
          <w:szCs w:val="20"/>
          <w:lang w:val="es-MX"/>
        </w:rPr>
        <w:t xml:space="preserve">continúa en el </w:t>
      </w:r>
      <w:hyperlink w:anchor="paso9_1_AO01"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7" w:anchor="_AO01_Crear_Movimiento" w:history="1">
        <w:r w:rsidR="000E7CEF" w:rsidRPr="00FC6CA7">
          <w:rPr>
            <w:rStyle w:val="Hipervnculo"/>
            <w:b/>
            <w:sz w:val="20"/>
            <w:szCs w:val="20"/>
          </w:rPr>
          <w:t>AO01 Crear Descarga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10_1_AO01"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8"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11_1_AO01"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9"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83C95">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017CB1" w:rsidRPr="00017CB1" w:rsidRDefault="00017CB1" w:rsidP="00666D5E">
      <w:pPr>
        <w:pStyle w:val="Prrafodelista"/>
        <w:numPr>
          <w:ilvl w:val="2"/>
          <w:numId w:val="27"/>
        </w:numPr>
        <w:ind w:left="1702" w:hanging="851"/>
        <w:rPr>
          <w:sz w:val="20"/>
          <w:szCs w:val="20"/>
          <w:highlight w:val="green"/>
          <w:lang w:val="es-MX"/>
        </w:rPr>
      </w:pPr>
      <w:r w:rsidRPr="00017CB1">
        <w:rPr>
          <w:sz w:val="20"/>
          <w:szCs w:val="20"/>
          <w:highlight w:val="green"/>
          <w:lang w:val="es-MX"/>
        </w:rPr>
        <w:t xml:space="preserve">El sistema continúa en el </w:t>
      </w:r>
      <w:hyperlink w:anchor="paso12_4_AO01" w:history="1">
        <w:r w:rsidRPr="00017CB1">
          <w:rPr>
            <w:rStyle w:val="Hipervnculo"/>
            <w:b/>
            <w:sz w:val="20"/>
            <w:szCs w:val="20"/>
            <w:highlight w:val="green"/>
            <w:lang w:val="es-MX"/>
          </w:rPr>
          <w:t>paso 12.4</w:t>
        </w:r>
      </w:hyperlink>
      <w:r w:rsidRPr="00017CB1">
        <w:rPr>
          <w:sz w:val="20"/>
          <w:szCs w:val="20"/>
          <w:highlight w:val="green"/>
          <w:lang w:val="es-MX"/>
        </w:rPr>
        <w:t xml:space="preserve"> </w:t>
      </w:r>
      <w:r w:rsidRPr="00017CB1">
        <w:rPr>
          <w:sz w:val="20"/>
          <w:szCs w:val="20"/>
          <w:highlight w:val="green"/>
        </w:rPr>
        <w:t>del flujo alterno opcional</w:t>
      </w:r>
      <w:r w:rsidRPr="00017CB1">
        <w:rPr>
          <w:b/>
          <w:sz w:val="20"/>
          <w:szCs w:val="20"/>
          <w:highlight w:val="green"/>
        </w:rPr>
        <w:t xml:space="preserve"> </w:t>
      </w:r>
      <w:hyperlink r:id="rId40" w:anchor="_AO01_Crear_Movimiento" w:history="1">
        <w:r w:rsidRPr="00017CB1">
          <w:rPr>
            <w:rStyle w:val="Hipervnculo"/>
            <w:b/>
            <w:sz w:val="20"/>
            <w:szCs w:val="20"/>
            <w:highlight w:val="green"/>
          </w:rPr>
          <w:t>AO01 Crear Descarga de Producto</w:t>
        </w:r>
      </w:hyperlink>
    </w:p>
    <w:p w:rsidR="00776682" w:rsidRPr="004474E8" w:rsidRDefault="00666D5E" w:rsidP="00666D5E">
      <w:pPr>
        <w:pStyle w:val="Prrafodelista"/>
        <w:numPr>
          <w:ilvl w:val="2"/>
          <w:numId w:val="27"/>
        </w:numPr>
        <w:ind w:left="1702" w:hanging="851"/>
        <w:rPr>
          <w:strike/>
          <w:sz w:val="20"/>
          <w:szCs w:val="20"/>
          <w:highlight w:val="green"/>
          <w:lang w:val="es-MX"/>
        </w:rPr>
      </w:pPr>
      <w:r w:rsidRPr="004474E8">
        <w:rPr>
          <w:strike/>
          <w:sz w:val="20"/>
          <w:szCs w:val="20"/>
          <w:highlight w:val="green"/>
          <w:lang w:val="es-MX"/>
        </w:rPr>
        <w:t xml:space="preserve">El sistema continúa en el </w:t>
      </w:r>
      <w:hyperlink w:anchor="FIN" w:history="1">
        <w:r w:rsidR="004474E8" w:rsidRPr="004474E8">
          <w:rPr>
            <w:rStyle w:val="Hipervnculo"/>
            <w:rFonts w:cs="Arial"/>
            <w:b/>
            <w:strike/>
            <w:sz w:val="20"/>
            <w:szCs w:val="20"/>
            <w:highlight w:val="green"/>
          </w:rPr>
          <w:t>paso 15</w:t>
        </w:r>
      </w:hyperlink>
      <w:r w:rsidRPr="004474E8">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12_1_AO01"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1"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3_1_AO01"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42" w:anchor="_AO01_Crear_Movimiento" w:history="1">
        <w:r w:rsidR="000E7CEF">
          <w:rPr>
            <w:rStyle w:val="Hipervnculo"/>
            <w:b/>
            <w:sz w:val="20"/>
            <w:szCs w:val="20"/>
          </w:rPr>
          <w:t>AO01 Crear Descarga de Producto</w:t>
        </w:r>
      </w:hyperlink>
    </w:p>
    <w:p w:rsidR="0046641A" w:rsidRDefault="0046641A" w:rsidP="007D190B"/>
    <w:p w:rsidR="0046641A" w:rsidRPr="00A95B22" w:rsidRDefault="0046641A" w:rsidP="007D190B"/>
    <w:bookmarkStart w:id="208" w:name="_AO03_Eliminar_Movimiento"/>
    <w:bookmarkEnd w:id="208"/>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09" w:name="_Toc418612276"/>
      <w:r w:rsidR="000E7CEF">
        <w:rPr>
          <w:rStyle w:val="Hipervnculo"/>
          <w:bCs w:val="0"/>
        </w:rPr>
        <w:t>AO03 Eliminar Descarga de Producto</w:t>
      </w:r>
      <w:bookmarkEnd w:id="209"/>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43"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Pr="00D33BEF" w:rsidRDefault="008F3ECA" w:rsidP="00D33BEF">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Pr="00D33BEF" w:rsidRDefault="008F3ECA" w:rsidP="00D33BEF">
      <w:pPr>
        <w:numPr>
          <w:ilvl w:val="1"/>
          <w:numId w:val="30"/>
        </w:numPr>
        <w:rPr>
          <w:lang w:val="es-MX"/>
        </w:rPr>
      </w:pPr>
      <w:r>
        <w:rPr>
          <w:sz w:val="20"/>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44"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lastRenderedPageBreak/>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7" w:history="1">
        <w:r w:rsidR="004474E8" w:rsidRPr="004474E8">
          <w:rPr>
            <w:rStyle w:val="Hipervnculo"/>
            <w:b/>
            <w:sz w:val="20"/>
            <w:lang w:val="es-MX"/>
          </w:rPr>
          <w:t>paso 7</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DC4650" w:rsidRDefault="00D475B9" w:rsidP="00D475B9">
      <w:pPr>
        <w:pStyle w:val="Prrafodelista"/>
        <w:numPr>
          <w:ilvl w:val="5"/>
          <w:numId w:val="30"/>
        </w:numPr>
        <w:ind w:left="4678" w:hanging="1134"/>
        <w:rPr>
          <w:sz w:val="20"/>
          <w:lang w:val="es-MX"/>
        </w:rPr>
      </w:pPr>
      <w:proofErr w:type="spellStart"/>
      <w:r w:rsidRPr="00DC4650">
        <w:rPr>
          <w:sz w:val="20"/>
          <w:lang w:val="es-MX"/>
        </w:rPr>
        <w:t>TransProdDetalle</w:t>
      </w:r>
      <w:proofErr w:type="spellEnd"/>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45" w:history="1">
        <w:r w:rsidRPr="00FC6CA7">
          <w:rPr>
            <w:rStyle w:val="Hipervnculo"/>
            <w:b/>
            <w:sz w:val="20"/>
            <w:szCs w:val="20"/>
            <w:highlight w:val="lightGray"/>
            <w:lang w:val="es-MX"/>
          </w:rPr>
          <w:t>Administrar Inventario Móvil – CUROLGEN13</w:t>
        </w:r>
      </w:hyperlink>
    </w:p>
    <w:p w:rsidR="005A2CB6" w:rsidRPr="00DC4650" w:rsidRDefault="005A2CB6" w:rsidP="005A2CB6">
      <w:pPr>
        <w:pStyle w:val="Prrafodelista"/>
        <w:numPr>
          <w:ilvl w:val="5"/>
          <w:numId w:val="30"/>
        </w:numPr>
        <w:ind w:left="4678" w:hanging="1134"/>
        <w:rPr>
          <w:lang w:val="es-MX"/>
        </w:rPr>
      </w:pPr>
      <w:r w:rsidRPr="00DC4650">
        <w:rPr>
          <w:sz w:val="20"/>
          <w:lang w:val="es-MX"/>
        </w:rPr>
        <w:t>El sistema envía como parámetro la siguiente información:</w:t>
      </w:r>
    </w:p>
    <w:p w:rsidR="005A2CB6" w:rsidRPr="00DC4650" w:rsidRDefault="005A2CB6" w:rsidP="005A2CB6">
      <w:pPr>
        <w:pStyle w:val="Prrafodelista"/>
        <w:numPr>
          <w:ilvl w:val="6"/>
          <w:numId w:val="30"/>
        </w:numPr>
        <w:ind w:left="5954" w:hanging="1276"/>
        <w:rPr>
          <w:sz w:val="20"/>
          <w:lang w:val="es-MX"/>
        </w:rPr>
      </w:pPr>
      <w:proofErr w:type="spellStart"/>
      <w:r w:rsidRPr="00DC4650">
        <w:rPr>
          <w:sz w:val="20"/>
          <w:szCs w:val="20"/>
          <w:lang w:val="es-MX"/>
        </w:rPr>
        <w:t>ActualizarInventario</w:t>
      </w:r>
      <w:proofErr w:type="spellEnd"/>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Pr="00DC4650">
        <w:rPr>
          <w:sz w:val="20"/>
          <w:szCs w:val="20"/>
        </w:rPr>
        <w:t>ProductoClave</w:t>
      </w:r>
      <w:proofErr w:type="spellEnd"/>
      <w:r w:rsidRPr="00DC4650">
        <w:rPr>
          <w:sz w:val="20"/>
          <w:szCs w:val="20"/>
        </w:rPr>
        <w:t xml:space="preserve"> (objeto Productos)</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Cantidad = Cantidad (objeto Productos)</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TipoTransProd</w:t>
      </w:r>
      <w:proofErr w:type="spellEnd"/>
      <w:r w:rsidRPr="00DC4650">
        <w:rPr>
          <w:sz w:val="20"/>
          <w:szCs w:val="20"/>
        </w:rPr>
        <w:t xml:space="preserve"> = 6</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TipoMovimiento</w:t>
      </w:r>
      <w:proofErr w:type="spellEnd"/>
      <w:r w:rsidRPr="00DC4650">
        <w:rPr>
          <w:sz w:val="20"/>
          <w:szCs w:val="20"/>
        </w:rPr>
        <w:t xml:space="preserve"> = 2</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lastRenderedPageBreak/>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5A2CB6" w:rsidRPr="00DC4650" w:rsidRDefault="005A2CB6" w:rsidP="005A2CB6">
      <w:pPr>
        <w:pStyle w:val="Prrafodelista"/>
        <w:numPr>
          <w:ilvl w:val="7"/>
          <w:numId w:val="30"/>
        </w:numPr>
        <w:ind w:left="7513" w:hanging="1559"/>
        <w:rPr>
          <w:sz w:val="20"/>
          <w:szCs w:val="20"/>
        </w:rPr>
      </w:pPr>
      <w:r w:rsidRPr="00DC4650">
        <w:rPr>
          <w:sz w:val="20"/>
          <w:szCs w:val="20"/>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proofErr w:type="spellStart"/>
      <w:r w:rsidRPr="00DC4650">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6"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7"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7" w:history="1">
        <w:r w:rsidR="004474E8" w:rsidRPr="004474E8">
          <w:rPr>
            <w:rStyle w:val="Hipervnculo"/>
            <w:b/>
            <w:sz w:val="20"/>
            <w:lang w:val="es-MX"/>
          </w:rPr>
          <w:t>paso 7</w:t>
        </w:r>
      </w:hyperlink>
      <w:r>
        <w:rPr>
          <w:sz w:val="20"/>
          <w:lang w:val="es-MX"/>
        </w:rPr>
        <w:t xml:space="preserve">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7" w:history="1">
        <w:r w:rsidR="004474E8" w:rsidRPr="004474E8">
          <w:rPr>
            <w:rStyle w:val="Hipervnculo"/>
            <w:b/>
            <w:sz w:val="20"/>
            <w:lang w:val="es-MX"/>
          </w:rPr>
          <w:t>paso 7</w:t>
        </w:r>
      </w:hyperlink>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210" w:name="_Toc418612277"/>
      <w:r w:rsidRPr="00CA7A7F">
        <w:rPr>
          <w:lang w:val="es-MX"/>
        </w:rPr>
        <w:t>Generales</w:t>
      </w:r>
      <w:bookmarkEnd w:id="210"/>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11" w:name="_Toc52616592"/>
      <w:bookmarkStart w:id="212" w:name="_Toc182735736"/>
      <w:bookmarkStart w:id="213" w:name="_Toc418612278"/>
      <w:r w:rsidRPr="00CA7A7F">
        <w:t>Poscondiciones</w:t>
      </w:r>
      <w:bookmarkEnd w:id="211"/>
      <w:bookmarkEnd w:id="212"/>
      <w:bookmarkEnd w:id="213"/>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214" w:name="_Toc290568316"/>
      <w:bookmarkStart w:id="215" w:name="_Toc372279960"/>
      <w:bookmarkStart w:id="216" w:name="_Toc418612279"/>
      <w:bookmarkStart w:id="217" w:name="_Toc207014958"/>
      <w:bookmarkStart w:id="218" w:name="_Toc207088193"/>
      <w:bookmarkEnd w:id="0"/>
      <w:bookmarkEnd w:id="1"/>
      <w:r>
        <w:rPr>
          <w:rFonts w:cs="Arial"/>
        </w:rPr>
        <w:t>Generales</w:t>
      </w:r>
      <w:bookmarkEnd w:id="214"/>
      <w:bookmarkEnd w:id="215"/>
      <w:bookmarkEnd w:id="216"/>
    </w:p>
    <w:p w:rsid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sidR="005A2CB6">
        <w:rPr>
          <w:sz w:val="20"/>
          <w:szCs w:val="20"/>
        </w:rPr>
        <w:t>TransProd</w:t>
      </w:r>
      <w:proofErr w:type="spellEnd"/>
      <w:r w:rsidR="005A2CB6">
        <w:rPr>
          <w:sz w:val="20"/>
          <w:szCs w:val="20"/>
        </w:rPr>
        <w:t xml:space="preserve"> y </w:t>
      </w:r>
      <w:proofErr w:type="spellStart"/>
      <w:r>
        <w:rPr>
          <w:sz w:val="20"/>
          <w:szCs w:val="20"/>
        </w:rPr>
        <w:t>TransProdDetalle</w:t>
      </w:r>
      <w:proofErr w:type="spellEnd"/>
      <w:r>
        <w:rPr>
          <w:sz w:val="20"/>
          <w:szCs w:val="20"/>
        </w:rPr>
        <w:t>.</w:t>
      </w:r>
    </w:p>
    <w:p w:rsidR="005A2CB6" w:rsidRPr="00ED32EF" w:rsidRDefault="005A2CB6" w:rsidP="00ED32EF">
      <w:pPr>
        <w:pStyle w:val="Prrafodelista"/>
        <w:numPr>
          <w:ilvl w:val="0"/>
          <w:numId w:val="32"/>
        </w:numPr>
        <w:rPr>
          <w:sz w:val="20"/>
          <w:szCs w:val="20"/>
        </w:rPr>
      </w:pPr>
      <w:r>
        <w:rPr>
          <w:sz w:val="20"/>
          <w:szCs w:val="20"/>
        </w:rPr>
        <w:t>Actualización de Inventario.</w:t>
      </w:r>
    </w:p>
    <w:p w:rsidR="005334F4" w:rsidRDefault="005334F4" w:rsidP="00E0519B">
      <w:pPr>
        <w:pStyle w:val="Ttulo1"/>
        <w:numPr>
          <w:ilvl w:val="0"/>
          <w:numId w:val="0"/>
        </w:numPr>
        <w:tabs>
          <w:tab w:val="clear" w:pos="720"/>
        </w:tabs>
        <w:autoSpaceDE/>
        <w:autoSpaceDN/>
        <w:adjustRightInd/>
        <w:spacing w:before="120" w:after="60"/>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19" w:name="_Toc418612280"/>
      <w:r w:rsidRPr="00CA7A7F">
        <w:t>Firmas de Aceptación</w:t>
      </w:r>
      <w:bookmarkEnd w:id="217"/>
      <w:bookmarkEnd w:id="218"/>
      <w:bookmarkEnd w:id="219"/>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B255D9" w:rsidP="007D190B">
            <w:pPr>
              <w:widowControl w:val="0"/>
              <w:spacing w:line="240" w:lineRule="atLeast"/>
              <w:rPr>
                <w:sz w:val="20"/>
                <w:szCs w:val="20"/>
                <w:lang w:val="es-MX" w:eastAsia="en-US"/>
              </w:rPr>
            </w:pPr>
            <w:r>
              <w:rPr>
                <w:sz w:val="20"/>
                <w:szCs w:val="20"/>
                <w:lang w:val="es-MX" w:eastAsia="en-US"/>
              </w:rPr>
              <w:t>06</w:t>
            </w:r>
            <w:r w:rsidR="00886EEB">
              <w:rPr>
                <w:sz w:val="20"/>
                <w:szCs w:val="20"/>
                <w:lang w:val="es-MX" w:eastAsia="en-US"/>
              </w:rPr>
              <w:t>/</w:t>
            </w:r>
            <w:r>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B255D9" w:rsidP="007D190B">
            <w:pPr>
              <w:widowControl w:val="0"/>
              <w:spacing w:line="240" w:lineRule="atLeast"/>
              <w:rPr>
                <w:sz w:val="20"/>
                <w:szCs w:val="20"/>
                <w:lang w:val="es-MX" w:eastAsia="en-US"/>
              </w:rPr>
            </w:pPr>
            <w:r>
              <w:rPr>
                <w:sz w:val="20"/>
                <w:szCs w:val="20"/>
                <w:lang w:val="es-MX" w:eastAsia="en-US"/>
              </w:rPr>
              <w:t>06</w:t>
            </w:r>
            <w:r w:rsidR="00AC24E8">
              <w:rPr>
                <w:sz w:val="20"/>
                <w:szCs w:val="20"/>
                <w:lang w:val="es-MX" w:eastAsia="en-US"/>
              </w:rPr>
              <w:t>/</w:t>
            </w:r>
            <w:r>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8"/>
      <w:footerReference w:type="even" r:id="rId49"/>
      <w:footerReference w:type="default" r:id="rId50"/>
      <w:headerReference w:type="first" r:id="rId5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9C7" w:rsidRDefault="009119C7" w:rsidP="00514F06">
      <w:pPr>
        <w:pStyle w:val="Ttulo1"/>
      </w:pPr>
      <w:r>
        <w:separator/>
      </w:r>
    </w:p>
  </w:endnote>
  <w:endnote w:type="continuationSeparator" w:id="0">
    <w:p w:rsidR="009119C7" w:rsidRDefault="009119C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E67" w:rsidRDefault="00241E6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41E67" w:rsidRDefault="00241E6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241E67" w:rsidRPr="00596B48" w:rsidTr="00B01427">
      <w:trPr>
        <w:trHeight w:val="539"/>
      </w:trPr>
      <w:tc>
        <w:tcPr>
          <w:tcW w:w="3331" w:type="dxa"/>
        </w:tcPr>
        <w:p w:rsidR="00241E67" w:rsidRPr="00596B48" w:rsidRDefault="00241E67"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7B6412C2" wp14:editId="49309D0E">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241E67" w:rsidRPr="00B01427" w:rsidRDefault="00241E67"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15</w:t>
          </w:r>
        </w:p>
      </w:tc>
      <w:tc>
        <w:tcPr>
          <w:tcW w:w="3473" w:type="dxa"/>
        </w:tcPr>
        <w:p w:rsidR="00241E67" w:rsidRPr="00596B48" w:rsidRDefault="00241E67">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2A2497">
            <w:rPr>
              <w:rFonts w:ascii="Arial" w:hAnsi="Arial" w:cs="Arial"/>
              <w:noProof/>
            </w:rPr>
            <w:t>17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2A2497">
            <w:rPr>
              <w:rFonts w:ascii="Arial" w:hAnsi="Arial" w:cs="Arial"/>
              <w:noProof/>
            </w:rPr>
            <w:t>22</w:t>
          </w:r>
          <w:r w:rsidRPr="00281F91">
            <w:rPr>
              <w:rFonts w:ascii="Arial" w:hAnsi="Arial" w:cs="Arial"/>
            </w:rPr>
            <w:fldChar w:fldCharType="end"/>
          </w:r>
        </w:p>
      </w:tc>
    </w:tr>
  </w:tbl>
  <w:p w:rsidR="00241E67" w:rsidRPr="00596B48" w:rsidRDefault="00241E67"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9C7" w:rsidRDefault="009119C7" w:rsidP="00514F06">
      <w:pPr>
        <w:pStyle w:val="Ttulo1"/>
      </w:pPr>
      <w:r>
        <w:separator/>
      </w:r>
    </w:p>
  </w:footnote>
  <w:footnote w:type="continuationSeparator" w:id="0">
    <w:p w:rsidR="009119C7" w:rsidRDefault="009119C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241E67" w:rsidRPr="00375A5D" w:rsidTr="003E5D6F">
      <w:tc>
        <w:tcPr>
          <w:tcW w:w="4604" w:type="dxa"/>
        </w:tcPr>
        <w:p w:rsidR="00241E67" w:rsidRPr="00375A5D" w:rsidRDefault="00241E6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241E67" w:rsidRPr="00375A5D" w:rsidRDefault="00241E67" w:rsidP="00A57CBF">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5</w:t>
          </w:r>
        </w:p>
      </w:tc>
    </w:tr>
    <w:tr w:rsidR="00241E67" w:rsidRPr="00F52321" w:rsidTr="003E5D6F">
      <w:tc>
        <w:tcPr>
          <w:tcW w:w="4604" w:type="dxa"/>
        </w:tcPr>
        <w:p w:rsidR="00241E67" w:rsidRPr="000A6ADC" w:rsidRDefault="00241E67" w:rsidP="000E7CEF">
          <w:pPr>
            <w:tabs>
              <w:tab w:val="left" w:pos="5070"/>
            </w:tabs>
            <w:jc w:val="both"/>
            <w:rPr>
              <w:rFonts w:ascii="Tahoma" w:hAnsi="Tahoma" w:cs="Tahoma"/>
              <w:sz w:val="20"/>
              <w:szCs w:val="20"/>
            </w:rPr>
          </w:pPr>
          <w:r>
            <w:rPr>
              <w:rFonts w:ascii="Tahoma" w:hAnsi="Tahoma" w:cs="Tahoma"/>
              <w:sz w:val="20"/>
              <w:szCs w:val="20"/>
            </w:rPr>
            <w:t>CUROLMOV36</w:t>
          </w:r>
          <w:r w:rsidRPr="000A6ADC">
            <w:rPr>
              <w:rFonts w:ascii="Tahoma" w:hAnsi="Tahoma" w:cs="Tahoma"/>
              <w:sz w:val="20"/>
              <w:szCs w:val="20"/>
            </w:rPr>
            <w:t>_</w:t>
          </w:r>
          <w:r>
            <w:rPr>
              <w:rFonts w:ascii="Tahoma" w:hAnsi="Tahoma" w:cs="Tahoma"/>
              <w:sz w:val="20"/>
              <w:szCs w:val="20"/>
            </w:rPr>
            <w:t>CapturarDescargaProducto</w:t>
          </w:r>
          <w:r w:rsidRPr="000A6ADC">
            <w:rPr>
              <w:rFonts w:ascii="Tahoma" w:hAnsi="Tahoma" w:cs="Tahoma"/>
              <w:sz w:val="20"/>
              <w:szCs w:val="20"/>
            </w:rPr>
            <w:t>.docx</w:t>
          </w:r>
        </w:p>
      </w:tc>
      <w:tc>
        <w:tcPr>
          <w:tcW w:w="4893" w:type="dxa"/>
        </w:tcPr>
        <w:p w:rsidR="00241E67" w:rsidRPr="00DF6EA0" w:rsidRDefault="00241E67" w:rsidP="00B255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06</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241E67" w:rsidRDefault="00241E6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241E67" w:rsidTr="003104A1">
      <w:trPr>
        <w:cantSplit/>
        <w:trHeight w:val="1412"/>
      </w:trPr>
      <w:tc>
        <w:tcPr>
          <w:tcW w:w="10114" w:type="dxa"/>
          <w:vAlign w:val="center"/>
        </w:tcPr>
        <w:p w:rsidR="00241E67" w:rsidRDefault="00241E67"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241E67" w:rsidRPr="00872B53" w:rsidRDefault="00241E67" w:rsidP="006414F5">
          <w:pPr>
            <w:jc w:val="right"/>
            <w:rPr>
              <w:b/>
            </w:rPr>
          </w:pPr>
          <w:r>
            <w:rPr>
              <w:b/>
            </w:rPr>
            <w:t>Duxstar Solutions</w:t>
          </w:r>
        </w:p>
      </w:tc>
    </w:tr>
  </w:tbl>
  <w:p w:rsidR="00241E67" w:rsidRDefault="00241E67"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FE5A41"/>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5">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3C722970"/>
    <w:multiLevelType w:val="hybridMultilevel"/>
    <w:tmpl w:val="E0328D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3">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5">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6">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9">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25"/>
  </w:num>
  <w:num w:numId="3">
    <w:abstractNumId w:val="20"/>
  </w:num>
  <w:num w:numId="4">
    <w:abstractNumId w:val="13"/>
  </w:num>
  <w:num w:numId="5">
    <w:abstractNumId w:val="16"/>
  </w:num>
  <w:num w:numId="6">
    <w:abstractNumId w:val="23"/>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27"/>
  </w:num>
  <w:num w:numId="11">
    <w:abstractNumId w:val="21"/>
  </w:num>
  <w:num w:numId="12">
    <w:abstractNumId w:val="26"/>
  </w:num>
  <w:num w:numId="13">
    <w:abstractNumId w:val="2"/>
  </w:num>
  <w:num w:numId="14">
    <w:abstractNumId w:val="7"/>
  </w:num>
  <w:num w:numId="15">
    <w:abstractNumId w:val="6"/>
  </w:num>
  <w:num w:numId="16">
    <w:abstractNumId w:val="25"/>
  </w:num>
  <w:num w:numId="17">
    <w:abstractNumId w:val="25"/>
  </w:num>
  <w:num w:numId="18">
    <w:abstractNumId w:val="19"/>
  </w:num>
  <w:num w:numId="19">
    <w:abstractNumId w:val="3"/>
  </w:num>
  <w:num w:numId="20">
    <w:abstractNumId w:val="0"/>
  </w:num>
  <w:num w:numId="21">
    <w:abstractNumId w:val="8"/>
  </w:num>
  <w:num w:numId="22">
    <w:abstractNumId w:val="14"/>
  </w:num>
  <w:num w:numId="23">
    <w:abstractNumId w:val="2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5"/>
  </w:num>
  <w:num w:numId="27">
    <w:abstractNumId w:val="28"/>
  </w:num>
  <w:num w:numId="28">
    <w:abstractNumId w:val="18"/>
  </w:num>
  <w:num w:numId="29">
    <w:abstractNumId w:val="11"/>
  </w:num>
  <w:num w:numId="30">
    <w:abstractNumId w:val="4"/>
  </w:num>
  <w:num w:numId="31">
    <w:abstractNumId w:val="29"/>
  </w:num>
  <w:num w:numId="32">
    <w:abstractNumId w:val="9"/>
  </w:num>
  <w:num w:numId="33">
    <w:abstractNumId w:val="12"/>
  </w:num>
  <w:num w:numId="34">
    <w:abstractNumId w:val="17"/>
  </w:num>
  <w:num w:numId="35">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143D9"/>
    <w:rsid w:val="00017CB1"/>
    <w:rsid w:val="000215B5"/>
    <w:rsid w:val="000231BC"/>
    <w:rsid w:val="00030CC9"/>
    <w:rsid w:val="00030E3C"/>
    <w:rsid w:val="000330BE"/>
    <w:rsid w:val="00033722"/>
    <w:rsid w:val="00033C14"/>
    <w:rsid w:val="00037466"/>
    <w:rsid w:val="00047BA4"/>
    <w:rsid w:val="0005001B"/>
    <w:rsid w:val="000542DC"/>
    <w:rsid w:val="000543D8"/>
    <w:rsid w:val="00055766"/>
    <w:rsid w:val="000623CD"/>
    <w:rsid w:val="00062D70"/>
    <w:rsid w:val="000671A5"/>
    <w:rsid w:val="00074319"/>
    <w:rsid w:val="000765D2"/>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208A"/>
    <w:rsid w:val="000E3039"/>
    <w:rsid w:val="000E5731"/>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C82"/>
    <w:rsid w:val="00121E7A"/>
    <w:rsid w:val="00125E35"/>
    <w:rsid w:val="0013530E"/>
    <w:rsid w:val="00136627"/>
    <w:rsid w:val="00137669"/>
    <w:rsid w:val="001416D3"/>
    <w:rsid w:val="0014339B"/>
    <w:rsid w:val="001436DC"/>
    <w:rsid w:val="00151F74"/>
    <w:rsid w:val="00152C0A"/>
    <w:rsid w:val="00155B9F"/>
    <w:rsid w:val="00160034"/>
    <w:rsid w:val="0016332D"/>
    <w:rsid w:val="00167980"/>
    <w:rsid w:val="0017341C"/>
    <w:rsid w:val="0017419E"/>
    <w:rsid w:val="0017686C"/>
    <w:rsid w:val="00177278"/>
    <w:rsid w:val="00180590"/>
    <w:rsid w:val="001815DB"/>
    <w:rsid w:val="00183F8B"/>
    <w:rsid w:val="00184046"/>
    <w:rsid w:val="001855D4"/>
    <w:rsid w:val="00191724"/>
    <w:rsid w:val="00194440"/>
    <w:rsid w:val="00197D29"/>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3E33"/>
    <w:rsid w:val="001D4B3B"/>
    <w:rsid w:val="001D4DE2"/>
    <w:rsid w:val="001E20AD"/>
    <w:rsid w:val="001E22FA"/>
    <w:rsid w:val="001E362D"/>
    <w:rsid w:val="001E5448"/>
    <w:rsid w:val="001F2BD6"/>
    <w:rsid w:val="001F34A1"/>
    <w:rsid w:val="001F395B"/>
    <w:rsid w:val="001F3D43"/>
    <w:rsid w:val="0020099B"/>
    <w:rsid w:val="00203741"/>
    <w:rsid w:val="002065C2"/>
    <w:rsid w:val="00211289"/>
    <w:rsid w:val="00214B05"/>
    <w:rsid w:val="002177DF"/>
    <w:rsid w:val="00220011"/>
    <w:rsid w:val="00225DC0"/>
    <w:rsid w:val="0022637D"/>
    <w:rsid w:val="00227281"/>
    <w:rsid w:val="002311A2"/>
    <w:rsid w:val="00232E68"/>
    <w:rsid w:val="00241E67"/>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7680F"/>
    <w:rsid w:val="002775F9"/>
    <w:rsid w:val="00284895"/>
    <w:rsid w:val="00285EE6"/>
    <w:rsid w:val="00287979"/>
    <w:rsid w:val="00293518"/>
    <w:rsid w:val="00297D30"/>
    <w:rsid w:val="002A1C58"/>
    <w:rsid w:val="002A2497"/>
    <w:rsid w:val="002A24A9"/>
    <w:rsid w:val="002A3AF1"/>
    <w:rsid w:val="002B0F80"/>
    <w:rsid w:val="002B1EBB"/>
    <w:rsid w:val="002B34C8"/>
    <w:rsid w:val="002B52ED"/>
    <w:rsid w:val="002B6440"/>
    <w:rsid w:val="002B7DAA"/>
    <w:rsid w:val="002C29E1"/>
    <w:rsid w:val="002C2DEE"/>
    <w:rsid w:val="002C4FDC"/>
    <w:rsid w:val="002D6E72"/>
    <w:rsid w:val="002D7C7F"/>
    <w:rsid w:val="002E3308"/>
    <w:rsid w:val="002E67FD"/>
    <w:rsid w:val="002E6E0F"/>
    <w:rsid w:val="002E79E5"/>
    <w:rsid w:val="002F1831"/>
    <w:rsid w:val="002F2A60"/>
    <w:rsid w:val="002F5206"/>
    <w:rsid w:val="002F60E2"/>
    <w:rsid w:val="003027A5"/>
    <w:rsid w:val="00305961"/>
    <w:rsid w:val="00307F0B"/>
    <w:rsid w:val="003104A1"/>
    <w:rsid w:val="0031070D"/>
    <w:rsid w:val="00311496"/>
    <w:rsid w:val="0031217A"/>
    <w:rsid w:val="003205AE"/>
    <w:rsid w:val="00322E1F"/>
    <w:rsid w:val="003239C1"/>
    <w:rsid w:val="00324670"/>
    <w:rsid w:val="0032728A"/>
    <w:rsid w:val="00331915"/>
    <w:rsid w:val="003363E4"/>
    <w:rsid w:val="003400C4"/>
    <w:rsid w:val="00345480"/>
    <w:rsid w:val="0034773B"/>
    <w:rsid w:val="00351330"/>
    <w:rsid w:val="0035410E"/>
    <w:rsid w:val="00355410"/>
    <w:rsid w:val="00367AFC"/>
    <w:rsid w:val="003739C0"/>
    <w:rsid w:val="003767A1"/>
    <w:rsid w:val="003817A4"/>
    <w:rsid w:val="00382472"/>
    <w:rsid w:val="00382908"/>
    <w:rsid w:val="00385FF5"/>
    <w:rsid w:val="003907BC"/>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901"/>
    <w:rsid w:val="003F2B87"/>
    <w:rsid w:val="003F4CF3"/>
    <w:rsid w:val="003F6CF5"/>
    <w:rsid w:val="003F6DBA"/>
    <w:rsid w:val="004137BC"/>
    <w:rsid w:val="00415900"/>
    <w:rsid w:val="00417F67"/>
    <w:rsid w:val="004231DC"/>
    <w:rsid w:val="004248DE"/>
    <w:rsid w:val="00433423"/>
    <w:rsid w:val="0043793F"/>
    <w:rsid w:val="00441A47"/>
    <w:rsid w:val="00447341"/>
    <w:rsid w:val="004474E8"/>
    <w:rsid w:val="004474F6"/>
    <w:rsid w:val="004515F5"/>
    <w:rsid w:val="0045227F"/>
    <w:rsid w:val="004540D6"/>
    <w:rsid w:val="00457ADF"/>
    <w:rsid w:val="00460E52"/>
    <w:rsid w:val="00461371"/>
    <w:rsid w:val="0046641A"/>
    <w:rsid w:val="00467304"/>
    <w:rsid w:val="00471543"/>
    <w:rsid w:val="00473B78"/>
    <w:rsid w:val="00476793"/>
    <w:rsid w:val="00481C4A"/>
    <w:rsid w:val="00483C95"/>
    <w:rsid w:val="00485373"/>
    <w:rsid w:val="00485FBF"/>
    <w:rsid w:val="00490005"/>
    <w:rsid w:val="0049112A"/>
    <w:rsid w:val="00491B4C"/>
    <w:rsid w:val="004B0D88"/>
    <w:rsid w:val="004B1F0D"/>
    <w:rsid w:val="004B3FB5"/>
    <w:rsid w:val="004B5F05"/>
    <w:rsid w:val="004B623B"/>
    <w:rsid w:val="004C46C0"/>
    <w:rsid w:val="004C78B4"/>
    <w:rsid w:val="004D3112"/>
    <w:rsid w:val="004D45D6"/>
    <w:rsid w:val="004E23D0"/>
    <w:rsid w:val="004E3F95"/>
    <w:rsid w:val="004E54F0"/>
    <w:rsid w:val="004E5EFD"/>
    <w:rsid w:val="004F049D"/>
    <w:rsid w:val="004F1C65"/>
    <w:rsid w:val="004F1E52"/>
    <w:rsid w:val="004F4AB5"/>
    <w:rsid w:val="004F6527"/>
    <w:rsid w:val="005038A5"/>
    <w:rsid w:val="00504398"/>
    <w:rsid w:val="00504B3B"/>
    <w:rsid w:val="0050675E"/>
    <w:rsid w:val="00514770"/>
    <w:rsid w:val="00514F06"/>
    <w:rsid w:val="005151EB"/>
    <w:rsid w:val="005249B6"/>
    <w:rsid w:val="005334F4"/>
    <w:rsid w:val="00533962"/>
    <w:rsid w:val="00536276"/>
    <w:rsid w:val="00537CB4"/>
    <w:rsid w:val="00540756"/>
    <w:rsid w:val="005427FB"/>
    <w:rsid w:val="00542AA6"/>
    <w:rsid w:val="00544C2F"/>
    <w:rsid w:val="00552C70"/>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5DB9"/>
    <w:rsid w:val="005B1C1C"/>
    <w:rsid w:val="005C1B2B"/>
    <w:rsid w:val="005C45A9"/>
    <w:rsid w:val="005C4D83"/>
    <w:rsid w:val="005C5391"/>
    <w:rsid w:val="005C6283"/>
    <w:rsid w:val="005C6DBF"/>
    <w:rsid w:val="005C7ADA"/>
    <w:rsid w:val="005D1D74"/>
    <w:rsid w:val="005D23A6"/>
    <w:rsid w:val="005E1890"/>
    <w:rsid w:val="005F672F"/>
    <w:rsid w:val="005F738D"/>
    <w:rsid w:val="0060151C"/>
    <w:rsid w:val="0060165C"/>
    <w:rsid w:val="00601891"/>
    <w:rsid w:val="0060399E"/>
    <w:rsid w:val="00604490"/>
    <w:rsid w:val="00605FF4"/>
    <w:rsid w:val="006077E5"/>
    <w:rsid w:val="0061340C"/>
    <w:rsid w:val="00613B0D"/>
    <w:rsid w:val="006140D5"/>
    <w:rsid w:val="006143DE"/>
    <w:rsid w:val="006234C4"/>
    <w:rsid w:val="006253BD"/>
    <w:rsid w:val="00626421"/>
    <w:rsid w:val="00627605"/>
    <w:rsid w:val="00635285"/>
    <w:rsid w:val="006414F5"/>
    <w:rsid w:val="006516D4"/>
    <w:rsid w:val="00652D27"/>
    <w:rsid w:val="00663959"/>
    <w:rsid w:val="00663D0B"/>
    <w:rsid w:val="00666D5E"/>
    <w:rsid w:val="0067172A"/>
    <w:rsid w:val="00671DCC"/>
    <w:rsid w:val="00682686"/>
    <w:rsid w:val="00691E3E"/>
    <w:rsid w:val="006920D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25FF1"/>
    <w:rsid w:val="00730DEC"/>
    <w:rsid w:val="007330AA"/>
    <w:rsid w:val="00736226"/>
    <w:rsid w:val="00737377"/>
    <w:rsid w:val="00740191"/>
    <w:rsid w:val="00742130"/>
    <w:rsid w:val="0074295A"/>
    <w:rsid w:val="00745A0C"/>
    <w:rsid w:val="00746A0D"/>
    <w:rsid w:val="00746BC1"/>
    <w:rsid w:val="00750B3C"/>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8EC"/>
    <w:rsid w:val="00790C54"/>
    <w:rsid w:val="007948BC"/>
    <w:rsid w:val="00796C01"/>
    <w:rsid w:val="00797670"/>
    <w:rsid w:val="00797FC3"/>
    <w:rsid w:val="007A06C1"/>
    <w:rsid w:val="007A1FC8"/>
    <w:rsid w:val="007A6076"/>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700"/>
    <w:rsid w:val="008D45CF"/>
    <w:rsid w:val="008D608D"/>
    <w:rsid w:val="008E2E6B"/>
    <w:rsid w:val="008F0646"/>
    <w:rsid w:val="008F0F61"/>
    <w:rsid w:val="008F2D82"/>
    <w:rsid w:val="008F33E3"/>
    <w:rsid w:val="008F3ECA"/>
    <w:rsid w:val="008F76E4"/>
    <w:rsid w:val="008F7A87"/>
    <w:rsid w:val="009015BE"/>
    <w:rsid w:val="009032E1"/>
    <w:rsid w:val="0090453B"/>
    <w:rsid w:val="00905E71"/>
    <w:rsid w:val="00910698"/>
    <w:rsid w:val="009119C7"/>
    <w:rsid w:val="00911DBD"/>
    <w:rsid w:val="00921223"/>
    <w:rsid w:val="00921551"/>
    <w:rsid w:val="00923CEC"/>
    <w:rsid w:val="00925298"/>
    <w:rsid w:val="009334A0"/>
    <w:rsid w:val="009353A5"/>
    <w:rsid w:val="00937D9A"/>
    <w:rsid w:val="009446AF"/>
    <w:rsid w:val="00946744"/>
    <w:rsid w:val="00946D52"/>
    <w:rsid w:val="00946FEB"/>
    <w:rsid w:val="00951758"/>
    <w:rsid w:val="00952ADE"/>
    <w:rsid w:val="00960F20"/>
    <w:rsid w:val="0096313A"/>
    <w:rsid w:val="00963EF0"/>
    <w:rsid w:val="00966AB3"/>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459E"/>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57CBF"/>
    <w:rsid w:val="00A6084F"/>
    <w:rsid w:val="00A62576"/>
    <w:rsid w:val="00A6310B"/>
    <w:rsid w:val="00A66BED"/>
    <w:rsid w:val="00A71DEC"/>
    <w:rsid w:val="00A72134"/>
    <w:rsid w:val="00A75384"/>
    <w:rsid w:val="00A81695"/>
    <w:rsid w:val="00A83771"/>
    <w:rsid w:val="00A83BC3"/>
    <w:rsid w:val="00A846D9"/>
    <w:rsid w:val="00A91803"/>
    <w:rsid w:val="00A93024"/>
    <w:rsid w:val="00A93594"/>
    <w:rsid w:val="00A95215"/>
    <w:rsid w:val="00AA0460"/>
    <w:rsid w:val="00AA1020"/>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7705"/>
    <w:rsid w:val="00B41F17"/>
    <w:rsid w:val="00B45B4B"/>
    <w:rsid w:val="00B45BAF"/>
    <w:rsid w:val="00B508FA"/>
    <w:rsid w:val="00B52BCD"/>
    <w:rsid w:val="00B53451"/>
    <w:rsid w:val="00B53891"/>
    <w:rsid w:val="00B54E2C"/>
    <w:rsid w:val="00B571F1"/>
    <w:rsid w:val="00B6178D"/>
    <w:rsid w:val="00B706CD"/>
    <w:rsid w:val="00B70ECD"/>
    <w:rsid w:val="00B71034"/>
    <w:rsid w:val="00B71BC6"/>
    <w:rsid w:val="00B73AD2"/>
    <w:rsid w:val="00B74855"/>
    <w:rsid w:val="00B75440"/>
    <w:rsid w:val="00B847C2"/>
    <w:rsid w:val="00B85BB7"/>
    <w:rsid w:val="00B86455"/>
    <w:rsid w:val="00B86935"/>
    <w:rsid w:val="00B871ED"/>
    <w:rsid w:val="00B90DBB"/>
    <w:rsid w:val="00B9179A"/>
    <w:rsid w:val="00B978AF"/>
    <w:rsid w:val="00BA048B"/>
    <w:rsid w:val="00BA1819"/>
    <w:rsid w:val="00BA3122"/>
    <w:rsid w:val="00BA4902"/>
    <w:rsid w:val="00BA4DDA"/>
    <w:rsid w:val="00BA6039"/>
    <w:rsid w:val="00BB0BFE"/>
    <w:rsid w:val="00BB3281"/>
    <w:rsid w:val="00BB40F9"/>
    <w:rsid w:val="00BB54B0"/>
    <w:rsid w:val="00BB5731"/>
    <w:rsid w:val="00BB654F"/>
    <w:rsid w:val="00BC30A7"/>
    <w:rsid w:val="00BC44EC"/>
    <w:rsid w:val="00BC5CDD"/>
    <w:rsid w:val="00BD184A"/>
    <w:rsid w:val="00BD59DA"/>
    <w:rsid w:val="00BD5C25"/>
    <w:rsid w:val="00BD75B1"/>
    <w:rsid w:val="00BE07CB"/>
    <w:rsid w:val="00BE79B6"/>
    <w:rsid w:val="00BF0D15"/>
    <w:rsid w:val="00BF192E"/>
    <w:rsid w:val="00BF5175"/>
    <w:rsid w:val="00BF6F7D"/>
    <w:rsid w:val="00C010FC"/>
    <w:rsid w:val="00C0177D"/>
    <w:rsid w:val="00C02DAB"/>
    <w:rsid w:val="00C07145"/>
    <w:rsid w:val="00C12004"/>
    <w:rsid w:val="00C12130"/>
    <w:rsid w:val="00C1221B"/>
    <w:rsid w:val="00C14127"/>
    <w:rsid w:val="00C15C18"/>
    <w:rsid w:val="00C170C5"/>
    <w:rsid w:val="00C176B9"/>
    <w:rsid w:val="00C260C8"/>
    <w:rsid w:val="00C27247"/>
    <w:rsid w:val="00C27877"/>
    <w:rsid w:val="00C2796C"/>
    <w:rsid w:val="00C30E7D"/>
    <w:rsid w:val="00C312DB"/>
    <w:rsid w:val="00C35450"/>
    <w:rsid w:val="00C42B73"/>
    <w:rsid w:val="00C51687"/>
    <w:rsid w:val="00C516D0"/>
    <w:rsid w:val="00C51D11"/>
    <w:rsid w:val="00C620DD"/>
    <w:rsid w:val="00C636B5"/>
    <w:rsid w:val="00C67AF6"/>
    <w:rsid w:val="00C7005B"/>
    <w:rsid w:val="00C71851"/>
    <w:rsid w:val="00C74A3C"/>
    <w:rsid w:val="00C815AC"/>
    <w:rsid w:val="00C82F53"/>
    <w:rsid w:val="00C8344D"/>
    <w:rsid w:val="00C84919"/>
    <w:rsid w:val="00C8789F"/>
    <w:rsid w:val="00C91EFA"/>
    <w:rsid w:val="00C97546"/>
    <w:rsid w:val="00CA3FB8"/>
    <w:rsid w:val="00CA7A7F"/>
    <w:rsid w:val="00CB3A2E"/>
    <w:rsid w:val="00CB5E75"/>
    <w:rsid w:val="00CB7F03"/>
    <w:rsid w:val="00CC2DB1"/>
    <w:rsid w:val="00CC3B18"/>
    <w:rsid w:val="00CC64E7"/>
    <w:rsid w:val="00CC7E66"/>
    <w:rsid w:val="00CD32CF"/>
    <w:rsid w:val="00CE0EC8"/>
    <w:rsid w:val="00CE180F"/>
    <w:rsid w:val="00CE388F"/>
    <w:rsid w:val="00CE3D5C"/>
    <w:rsid w:val="00CE5BAB"/>
    <w:rsid w:val="00CF01B4"/>
    <w:rsid w:val="00CF1674"/>
    <w:rsid w:val="00CF1EAA"/>
    <w:rsid w:val="00CF4311"/>
    <w:rsid w:val="00D00283"/>
    <w:rsid w:val="00D02928"/>
    <w:rsid w:val="00D0319B"/>
    <w:rsid w:val="00D065F2"/>
    <w:rsid w:val="00D1269E"/>
    <w:rsid w:val="00D13054"/>
    <w:rsid w:val="00D147A3"/>
    <w:rsid w:val="00D15DA8"/>
    <w:rsid w:val="00D25BE6"/>
    <w:rsid w:val="00D32366"/>
    <w:rsid w:val="00D32CE5"/>
    <w:rsid w:val="00D33B4B"/>
    <w:rsid w:val="00D33BEF"/>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857"/>
    <w:rsid w:val="00D730A8"/>
    <w:rsid w:val="00D8224D"/>
    <w:rsid w:val="00D918CE"/>
    <w:rsid w:val="00D95BB2"/>
    <w:rsid w:val="00D97057"/>
    <w:rsid w:val="00DA071A"/>
    <w:rsid w:val="00DA1766"/>
    <w:rsid w:val="00DA4938"/>
    <w:rsid w:val="00DA50B0"/>
    <w:rsid w:val="00DB04C2"/>
    <w:rsid w:val="00DB05DA"/>
    <w:rsid w:val="00DB1438"/>
    <w:rsid w:val="00DB20C4"/>
    <w:rsid w:val="00DB58EA"/>
    <w:rsid w:val="00DC2B16"/>
    <w:rsid w:val="00DC4650"/>
    <w:rsid w:val="00DC4E84"/>
    <w:rsid w:val="00DC716F"/>
    <w:rsid w:val="00DD14D5"/>
    <w:rsid w:val="00DD3110"/>
    <w:rsid w:val="00DD61C4"/>
    <w:rsid w:val="00DD7890"/>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1B2A"/>
    <w:rsid w:val="00E623CE"/>
    <w:rsid w:val="00E626CF"/>
    <w:rsid w:val="00E6339F"/>
    <w:rsid w:val="00E75BDD"/>
    <w:rsid w:val="00E82848"/>
    <w:rsid w:val="00E873A1"/>
    <w:rsid w:val="00E903E2"/>
    <w:rsid w:val="00E97094"/>
    <w:rsid w:val="00E979A7"/>
    <w:rsid w:val="00EA19F8"/>
    <w:rsid w:val="00EA3171"/>
    <w:rsid w:val="00EA398C"/>
    <w:rsid w:val="00EA434D"/>
    <w:rsid w:val="00EA5AC4"/>
    <w:rsid w:val="00EA5E28"/>
    <w:rsid w:val="00EA6F15"/>
    <w:rsid w:val="00EB00D7"/>
    <w:rsid w:val="00EB1378"/>
    <w:rsid w:val="00EB154D"/>
    <w:rsid w:val="00EB4D23"/>
    <w:rsid w:val="00EB6CE0"/>
    <w:rsid w:val="00EB78AE"/>
    <w:rsid w:val="00EB7FA8"/>
    <w:rsid w:val="00EC1BF2"/>
    <w:rsid w:val="00EC2B17"/>
    <w:rsid w:val="00EC394C"/>
    <w:rsid w:val="00EC396E"/>
    <w:rsid w:val="00EC3CC9"/>
    <w:rsid w:val="00ED0DF4"/>
    <w:rsid w:val="00ED1F00"/>
    <w:rsid w:val="00ED2A60"/>
    <w:rsid w:val="00ED32EF"/>
    <w:rsid w:val="00EE102F"/>
    <w:rsid w:val="00EF1328"/>
    <w:rsid w:val="00F0204A"/>
    <w:rsid w:val="00F05941"/>
    <w:rsid w:val="00F06B04"/>
    <w:rsid w:val="00F07B2C"/>
    <w:rsid w:val="00F109F6"/>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2029550">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7317671">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UROLMOV56_ValidarPermisosUsuarioActividad.docx"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GEN\CUROLGEN05_AdministrarTransaccion.doc"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Amesol\Productos\RouteLite\Trunk\Analisis\EspecificacionRequerimientos\ECU_GEN\CUROLGEN05_AdministrarTransaccion.doc"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CUROLMOV56_ValidarPermisosUsuarioActividad.docx" TargetMode="External"/><Relationship Id="rId17" Type="http://schemas.openxmlformats.org/officeDocument/2006/relationships/hyperlink" Target="file:///C:\Amesol\Productos\RouteLite\Trunk\Analisis\EspecificacionRequerimientos\ECU_GEN\CUROLGEN13_AdministrarInventario.doc"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yperlink" Target="file:///C:\Amesol\Productos\RouteLite\Trunk\Analisis\EspecificacionRequerimientos\ECU_GEN\CUROLGEN06_AdministrarDetalleTransaccion.doc" TargetMode="Externa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20_BuscarProductos.docx" TargetMode="External"/><Relationship Id="rId20" Type="http://schemas.openxmlformats.org/officeDocument/2006/relationships/hyperlink" Target="file:///C:\Duxstar\Productos\RouteLite\Trunk\Analisis\EspecificacionRequerimientos\ECU_MOV\CUROLMOV31_CapturarMovSinInvFueraVisita.docx" TargetMode="External"/><Relationship Id="rId29" Type="http://schemas.openxmlformats.org/officeDocument/2006/relationships/hyperlink" Target="file:///C:\Amesol\Productos\RouteLite\Trunk\Analisis\EspecificacionRequerimientos\ECU_GEN\CUROLGEN13_AdministrarInventario.doc" TargetMode="External"/><Relationship Id="rId41" Type="http://schemas.openxmlformats.org/officeDocument/2006/relationships/hyperlink" Target="file:///C:\Duxstar\Productos\RouteLite\Trunk\Analisis\EspecificacionRequerimientos\ECU_MOV\CUROLMOV31_CapturarMovSinInvFueraVisita.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UROLMOV56_ValidarPermisosUsuarioActividad.docx" TargetMode="External"/><Relationship Id="rId24"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Duxstar\Productos\RouteLite\Trunk\Analisis\EspecificacionRequerimientos\ECU_MOV\CUROLMOV31_CapturarMovSinInvFueraVisita.docx" TargetMode="External"/><Relationship Id="rId45" Type="http://schemas.openxmlformats.org/officeDocument/2006/relationships/hyperlink" Target="file:///C:\Amesol\Productos\RouteLite\Trunk\Analisis\EspecificacionRequerimientos\ECU_GEN\CUROLGEN13_AdministrarInventario.doc"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Duxstar\Productos\Route\Trunk\Analisis\EspecificacionRequerimientos\ECU_ESC\CUADMESC13_GenerarFolio.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footer" Target="footer1.xml"/><Relationship Id="rId10" Type="http://schemas.openxmlformats.org/officeDocument/2006/relationships/hyperlink" Target="file:///C:\Duxstar\Productos\RouteLite\Trunk\Analisis\EspecificacionRequerimientos\ECU_MOV\CUROLMOV03_SeleccionarActividadesVend.doc" TargetMode="External"/><Relationship Id="rId19" Type="http://schemas.openxmlformats.org/officeDocument/2006/relationships/hyperlink" Target="file:///C:\Amesol\Productos\RouteLite\Trunk\Analisis\EspecificacionRequerimientos\ECU_GEN\CUROLGEN10_Consultar%20Caracter&#237;sticas%20del%20Producto.doc" TargetMode="External"/><Relationship Id="rId31" Type="http://schemas.openxmlformats.org/officeDocument/2006/relationships/hyperlink" Target="file:///C:\Amesol\Productos\RouteLite\Trunk\Analisis\EspecificacionRequerimientos\ECU_MOV\CUROLMOV20_BuscarProductos.docx" TargetMode="External"/><Relationship Id="rId44" Type="http://schemas.openxmlformats.org/officeDocument/2006/relationships/hyperlink" Target="file:///C:\Amesol\Productos\RouteLite\Trunk\Analisis\EspecificacionRequerimientos\ECU_GEN\CUROLGEN06_AdministrarDetalleTransaccion.doc"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CUROLMOV56_ValidarPermisosUsuarioActividad.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06_AdministrarDetalleTransaccion.doc" TargetMode="External"/><Relationship Id="rId43" Type="http://schemas.openxmlformats.org/officeDocument/2006/relationships/hyperlink" Target="file:///C:\Amesol\Productos\RouteLite\Trunk\Analisis\EspecificacionRequerimientos\ECU_GEN\CUROLGEN05_AdministrarTransaccion.doc"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7B0FE-D87D-4BE1-879A-39116E19B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796</TotalTime>
  <Pages>22</Pages>
  <Words>7876</Words>
  <Characters>43322</Characters>
  <Application>Microsoft Office Word</Application>
  <DocSecurity>0</DocSecurity>
  <Lines>361</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51096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 Villalobos</cp:lastModifiedBy>
  <cp:revision>24</cp:revision>
  <cp:lastPrinted>2008-09-11T22:09:00Z</cp:lastPrinted>
  <dcterms:created xsi:type="dcterms:W3CDTF">2014-01-03T04:21:00Z</dcterms:created>
  <dcterms:modified xsi:type="dcterms:W3CDTF">2015-06-08T17:36:00Z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