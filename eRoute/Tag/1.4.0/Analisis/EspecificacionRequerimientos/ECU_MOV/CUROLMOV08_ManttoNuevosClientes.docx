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Mantenimiento de Nuevos Clientes - CUROLMOV08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886F9A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23/02/2012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C807AE" w:rsidRPr="00C807AE">
              <w:t>Mantenimiento de Nuevos Clientes</w:t>
            </w:r>
            <w:r w:rsidRPr="00C807AE">
              <w:t xml:space="preserve"> para el 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BE0065">
              <w:t>1899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02/10/2013</w:t>
            </w:r>
          </w:p>
        </w:tc>
        <w:tc>
          <w:tcPr>
            <w:tcW w:w="1152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Pr="00886F9A" w:rsidRDefault="00886F9A" w:rsidP="00DF3C27">
            <w:pPr>
              <w:pStyle w:val="Tabletext"/>
              <w:rPr>
                <w:highlight w:val="magenta"/>
                <w:lang w:val="es-ES"/>
              </w:rPr>
            </w:pPr>
            <w:r w:rsidRPr="00886F9A">
              <w:rPr>
                <w:highlight w:val="magenta"/>
                <w:lang w:val="es-ES"/>
              </w:rPr>
              <w:t>Eliminar la sección de Configuración del Mantenimiento de Clientes de acuerdo a la última versión del prototipo</w:t>
            </w:r>
            <w:r w:rsidRPr="00886F9A">
              <w:rPr>
                <w:highlight w:val="magenta"/>
                <w:lang w:val="es-ES"/>
              </w:rPr>
              <w:br/>
              <w:t>Agregar opción para permitir copiar un domicilio del cliente que ya fue capturado, como otro tipo de domicilio</w:t>
            </w:r>
            <w:r>
              <w:rPr>
                <w:highlight w:val="magenta"/>
                <w:lang w:val="es-ES"/>
              </w:rPr>
              <w:t xml:space="preserve">. </w:t>
            </w:r>
            <w:r w:rsidRPr="00886F9A">
              <w:rPr>
                <w:highlight w:val="magenta"/>
                <w:lang w:val="es-ES"/>
              </w:rPr>
              <w:t xml:space="preserve">Crear la Clave del Cliente de acuerdo a un prefijo asignado por ruta y </w:t>
            </w:r>
            <w:r w:rsidR="00BF52FB">
              <w:rPr>
                <w:highlight w:val="magenta"/>
                <w:lang w:val="es-ES"/>
              </w:rPr>
              <w:t>al consecutivo correspondiente.</w:t>
            </w:r>
          </w:p>
          <w:p w:rsidR="00886F9A" w:rsidRPr="00886F9A" w:rsidRDefault="00886F9A" w:rsidP="00886F9A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Folio CAI 0002738</w:t>
            </w:r>
          </w:p>
          <w:p w:rsidR="00886F9A" w:rsidRPr="00886F9A" w:rsidRDefault="00886F9A" w:rsidP="00886F9A">
            <w:pPr>
              <w:pStyle w:val="Sinespaciado"/>
              <w:rPr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948BC" w:rsidRPr="00CA7A7F" w:rsidRDefault="00886F9A" w:rsidP="00DF3C27">
            <w:pPr>
              <w:pStyle w:val="Tabletext"/>
            </w:pPr>
            <w:r w:rsidRPr="00886F9A">
              <w:rPr>
                <w:highlight w:val="magent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B8020C" w:rsidRDefault="00B8020C" w:rsidP="007B7EDC">
      <w:pPr>
        <w:rPr>
          <w:lang w:val="es-MX"/>
        </w:rPr>
      </w:pPr>
    </w:p>
    <w:p w:rsidR="00B8020C" w:rsidRPr="00CA7A7F" w:rsidRDefault="00B8020C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B8020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68666883" w:history="1">
        <w:r w:rsidR="00B8020C" w:rsidRPr="00295C09">
          <w:rPr>
            <w:rStyle w:val="Hipervnculo"/>
            <w:lang w:val="es-GT"/>
          </w:rPr>
          <w:t xml:space="preserve">Especificación de Casos de Uso: </w:t>
        </w:r>
        <w:r w:rsidR="00B8020C" w:rsidRPr="00295C09">
          <w:rPr>
            <w:rStyle w:val="Hipervnculo"/>
            <w:lang w:eastAsia="en-US"/>
          </w:rPr>
          <w:t>Mantenimiento de Nuevos Clientes - CUROLMOV08</w:t>
        </w:r>
        <w:r w:rsidR="00B8020C">
          <w:rPr>
            <w:webHidden/>
          </w:rPr>
          <w:tab/>
        </w:r>
        <w:r w:rsidR="00B8020C">
          <w:rPr>
            <w:webHidden/>
          </w:rPr>
          <w:fldChar w:fldCharType="begin"/>
        </w:r>
        <w:r w:rsidR="00B8020C">
          <w:rPr>
            <w:webHidden/>
          </w:rPr>
          <w:instrText xml:space="preserve"> PAGEREF _Toc368666883 \h </w:instrText>
        </w:r>
        <w:r w:rsidR="00B8020C">
          <w:rPr>
            <w:webHidden/>
          </w:rPr>
        </w:r>
        <w:r w:rsidR="00B8020C">
          <w:rPr>
            <w:webHidden/>
          </w:rPr>
          <w:fldChar w:fldCharType="separate"/>
        </w:r>
        <w:r w:rsidR="00B8020C">
          <w:rPr>
            <w:webHidden/>
          </w:rPr>
          <w:t>4</w:t>
        </w:r>
        <w:r w:rsidR="00B8020C">
          <w:rPr>
            <w:webHidden/>
          </w:rPr>
          <w:fldChar w:fldCharType="end"/>
        </w:r>
      </w:hyperlink>
    </w:p>
    <w:p w:rsidR="00B8020C" w:rsidRDefault="00B802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884" w:history="1">
        <w:r w:rsidRPr="00295C0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_Toc368666884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020C" w:rsidRDefault="00B802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885" w:history="1">
        <w:r w:rsidRPr="00295C0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</w:rPr>
          <w:t xml:space="preserve">Caso de uso: </w:t>
        </w:r>
        <w:r w:rsidRPr="00295C09">
          <w:rPr>
            <w:rStyle w:val="Hipervnculo"/>
            <w:lang w:eastAsia="en-US"/>
          </w:rPr>
          <w:t>Mantenimiento de Nuevos Clientes - CUROLMOV08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_Toc368666885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020C" w:rsidRDefault="00B802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666886" w:history="1">
        <w:r w:rsidRPr="00295C09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_Toc368666886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20C" w:rsidRDefault="00B802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887" w:history="1">
        <w:r w:rsidRPr="00295C0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_Toc368666887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020C" w:rsidRDefault="00B802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888" w:history="1">
        <w:r w:rsidRPr="00295C0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_Toc368666888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020C" w:rsidRDefault="00B802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666889" w:history="1">
        <w:r w:rsidRPr="00295C09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_Toc368666889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20C" w:rsidRDefault="00B802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666890" w:history="1">
        <w:r w:rsidRPr="00295C09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_Toc368666890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20C" w:rsidRDefault="00B802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666891" w:history="1">
        <w:r w:rsidRPr="00295C09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_Toc368666891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20C" w:rsidRDefault="00B802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892" w:history="1">
        <w:r w:rsidRPr="00295C0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_Toc368666892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8020C" w:rsidRDefault="00B802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666893" w:history="1">
        <w:r w:rsidRPr="00295C09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_Toc368666893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20C" w:rsidRDefault="00B802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666894" w:history="1">
        <w:r w:rsidRPr="00295C09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_Toc368666894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20C" w:rsidRDefault="00B802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666895" w:history="1">
        <w:r w:rsidRPr="00295C09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_Toc368666895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20C" w:rsidRDefault="00B802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666896" w:history="1">
        <w:r w:rsidRPr="00295C09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_Toc368666896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020C" w:rsidRDefault="00B802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666897" w:history="1">
        <w:r w:rsidRPr="00295C09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_Toc368666897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020C" w:rsidRDefault="00B802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666898" w:history="1">
        <w:r w:rsidRPr="00295C09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_Toc368666898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020C" w:rsidRDefault="00B802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666899" w:history="1">
        <w:r w:rsidRPr="00295C09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_Toc368666899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020C" w:rsidRDefault="00B802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666900" w:history="1">
        <w:r w:rsidRPr="00295C09">
          <w:rPr>
            <w:rStyle w:val="Hipervnculo"/>
            <w:noProof/>
            <w:lang w:val="es-MX"/>
          </w:rPr>
          <w:t>5.2.6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_Toc368666900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020C" w:rsidRDefault="00B802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901" w:history="1">
        <w:r w:rsidRPr="00295C0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_Toc368666901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8020C" w:rsidRDefault="00B802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902" w:history="1">
        <w:r w:rsidRPr="00295C0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_Toc368666902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8020C" w:rsidRDefault="00B802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903" w:history="1">
        <w:r w:rsidRPr="00295C09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_Toc368666903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8020C" w:rsidRDefault="00B802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904" w:history="1">
        <w:r w:rsidRPr="00295C09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_Toc368666904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8020C" w:rsidRDefault="00B8020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905" w:history="1">
        <w:r w:rsidRPr="00295C09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95C0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_Toc368666905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3" w:name="_Toc368666883"/>
      <w:r w:rsidR="00886F9A">
        <w:rPr>
          <w:lang w:val="es-GT"/>
        </w:rPr>
        <w:lastRenderedPageBreak/>
        <w:t xml:space="preserve">Especificación de Casos de Uso: </w:t>
      </w:r>
      <w:fldSimple w:instr=" TITLE   \* MERGEFORMAT ">
        <w:r w:rsidR="00DA1805" w:rsidRPr="00DA1805">
          <w:rPr>
            <w:lang w:eastAsia="en-US"/>
          </w:rPr>
          <w:t>Mantenimiento de Nuevos Clientes - CUROLMOV08</w:t>
        </w:r>
        <w:bookmarkEnd w:id="3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68666884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68666885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68666886"/>
      <w:r w:rsidRPr="00CA7A7F">
        <w:rPr>
          <w:rFonts w:cs="Arial"/>
          <w:lang w:val="es-MX"/>
        </w:rPr>
        <w:t>Descripción</w:t>
      </w:r>
      <w:bookmarkEnd w:id="7"/>
      <w:bookmarkEnd w:id="8"/>
    </w:p>
    <w:p w:rsidR="004D45D6" w:rsidRDefault="00B133BA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la creación de nuevos clientes durante su jornada de trabajo, así como la edición y eliminación del mismo, siempre y cuando no tenga una visita asociada.</w:t>
      </w:r>
    </w:p>
    <w:p w:rsidR="00B133BA" w:rsidRPr="00B133BA" w:rsidRDefault="00B133BA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68666887"/>
      <w:r w:rsidRPr="00CA7A7F">
        <w:t>Diagrama de Casos de Uso</w:t>
      </w:r>
      <w:bookmarkEnd w:id="10"/>
    </w:p>
    <w:bookmarkEnd w:id="9"/>
    <w:p w:rsidR="00B20347" w:rsidRPr="00CA7A7F" w:rsidRDefault="00290FBD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756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68666888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68666889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68666890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68666891"/>
      <w:r>
        <w:rPr>
          <w:rFonts w:cs="Arial"/>
          <w:lang w:val="es-MX"/>
        </w:rPr>
        <w:t>Parámetros</w:t>
      </w:r>
      <w:bookmarkEnd w:id="15"/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NuevoCliente</w:t>
      </w:r>
      <w:proofErr w:type="spellEnd"/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EditarCliente</w:t>
      </w:r>
      <w:proofErr w:type="spellEnd"/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EliminarCliente</w:t>
      </w:r>
      <w:proofErr w:type="spellEnd"/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68666892"/>
      <w:r w:rsidRPr="00CA7A7F">
        <w:t>Flujo de eventos</w:t>
      </w:r>
      <w:bookmarkEnd w:id="16"/>
      <w:bookmarkEnd w:id="17"/>
      <w:bookmarkEnd w:id="18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368666893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857F77" w:rsidRDefault="00857F77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 xml:space="preserve">El caso de uso inicia cuando es invocado por el caso de uso </w:t>
      </w:r>
      <w:hyperlink r:id="rId9" w:history="1">
        <w:r w:rsidRPr="00857F77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>El sistema obtiene información de l</w:t>
      </w:r>
      <w:r w:rsidR="00857F77">
        <w:rPr>
          <w:sz w:val="20"/>
          <w:szCs w:val="20"/>
        </w:rPr>
        <w:t xml:space="preserve">os diferentes catálogos </w:t>
      </w:r>
      <w:r>
        <w:rPr>
          <w:sz w:val="20"/>
          <w:szCs w:val="20"/>
        </w:rPr>
        <w:t xml:space="preserve">de acuerdo a las reglas de negocio </w:t>
      </w:r>
      <w:hyperlink r:id="rId10" w:anchor="RNGEN026" w:history="1">
        <w:r w:rsidRPr="002F2C74">
          <w:rPr>
            <w:rStyle w:val="Hipervnculo"/>
            <w:b/>
            <w:sz w:val="20"/>
            <w:szCs w:val="20"/>
          </w:rPr>
          <w:t>RNGEN026 Tipos de Domicilio el Cliente</w:t>
        </w:r>
      </w:hyperlink>
      <w:r>
        <w:rPr>
          <w:b/>
          <w:sz w:val="20"/>
          <w:szCs w:val="20"/>
        </w:rPr>
        <w:t xml:space="preserve">, </w:t>
      </w:r>
      <w:hyperlink r:id="rId11" w:anchor="RNGEN033" w:history="1">
        <w:r w:rsidRPr="002F2C74">
          <w:rPr>
            <w:rStyle w:val="Hipervnculo"/>
            <w:b/>
            <w:sz w:val="20"/>
            <w:szCs w:val="20"/>
          </w:rPr>
          <w:t>RNGEN033 Valor Forma de Venta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hyperlink r:id="rId12" w:anchor="RNGEN005" w:history="1">
        <w:r w:rsidRPr="002F2C74">
          <w:rPr>
            <w:rStyle w:val="Hipervnculo"/>
            <w:b/>
            <w:sz w:val="20"/>
            <w:szCs w:val="20"/>
          </w:rPr>
          <w:t>RNGEN005 Valor Tipo de Estado de un Registro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NuevoCliente</w:t>
      </w:r>
      <w:proofErr w:type="spellEnd"/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EditarCliente</w:t>
      </w:r>
      <w:proofErr w:type="spellEnd"/>
    </w:p>
    <w:p w:rsidR="00FE1CAC" w:rsidRDefault="00350F32" w:rsidP="00FE1CAC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EliminarCliente</w:t>
      </w:r>
      <w:proofErr w:type="spellEnd"/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proofErr w:type="spellStart"/>
      <w:r w:rsidRPr="00224136">
        <w:rPr>
          <w:b/>
          <w:sz w:val="20"/>
          <w:szCs w:val="20"/>
        </w:rPr>
        <w:t>NuevoCliente</w:t>
      </w:r>
      <w:proofErr w:type="spellEnd"/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1_r"/>
      <w:bookmarkEnd w:id="24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"AO01"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AO01 Crear Nuevo Cliente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proofErr w:type="spellStart"/>
      <w:r w:rsidRPr="00224136">
        <w:rPr>
          <w:b/>
          <w:sz w:val="20"/>
          <w:szCs w:val="20"/>
        </w:rPr>
        <w:t>EditarCliente</w:t>
      </w:r>
      <w:proofErr w:type="spellEnd"/>
      <w:r>
        <w:rPr>
          <w:sz w:val="20"/>
          <w:szCs w:val="20"/>
        </w:rPr>
        <w:t xml:space="preserve"> contiene información&gt;</w:t>
      </w:r>
    </w:p>
    <w:p w:rsid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5" w:name="AO02_r"/>
      <w:bookmarkEnd w:id="25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"AO02"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AO02 Editar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proofErr w:type="spellStart"/>
      <w:r w:rsidRPr="00224136">
        <w:rPr>
          <w:b/>
          <w:sz w:val="20"/>
          <w:szCs w:val="20"/>
        </w:rPr>
        <w:t>EliminarCliente</w:t>
      </w:r>
      <w:proofErr w:type="spellEnd"/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6" w:name="AO03_r"/>
      <w:bookmarkEnd w:id="26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"AO03"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AO03 Eliminar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368666894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7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8" w:name="_Toc317175727"/>
      <w:bookmarkStart w:id="29" w:name="_Toc368666895"/>
      <w:r w:rsidRPr="00CA7A7F">
        <w:rPr>
          <w:lang w:val="es-MX"/>
        </w:rPr>
        <w:t>Opcionales</w:t>
      </w:r>
      <w:bookmarkEnd w:id="28"/>
      <w:bookmarkEnd w:id="29"/>
    </w:p>
    <w:p w:rsidR="002A4ED2" w:rsidRPr="002A4ED2" w:rsidRDefault="002A4ED2" w:rsidP="002A4ED2">
      <w:pPr>
        <w:rPr>
          <w:lang w:val="es-MX"/>
        </w:rPr>
      </w:pPr>
    </w:p>
    <w:bookmarkStart w:id="30" w:name="AO01"/>
    <w:bookmarkEnd w:id="30"/>
    <w:p w:rsidR="002A4ED2" w:rsidRP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2A4ED2" w:rsidRPr="00CF325F">
        <w:rPr>
          <w:rStyle w:val="Hipervnculo"/>
          <w:lang w:val="es-MX"/>
        </w:rPr>
        <w:t>Crear Nuevo Cliente en Terminal</w:t>
      </w:r>
      <w:r>
        <w:rPr>
          <w:lang w:val="es-MX"/>
        </w:rPr>
        <w:fldChar w:fldCharType="end"/>
      </w:r>
    </w:p>
    <w:p w:rsidR="002A4ED2" w:rsidRPr="002A4ED2" w:rsidRDefault="002A4ED2" w:rsidP="002A4ED2">
      <w:pPr>
        <w:rPr>
          <w:lang w:val="es-MX"/>
        </w:rPr>
      </w:pPr>
    </w:p>
    <w:p w:rsidR="002A4ED2" w:rsidRDefault="002A4ED2" w:rsidP="002A4ED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Si&lt;se requieren los datos de los clientes nuevos de acuerdo con la regla de negocio </w:t>
      </w:r>
      <w:hyperlink r:id="rId13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2A4ED2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Datos Generales</w:t>
      </w:r>
    </w:p>
    <w:p w:rsidR="002A4ED2" w:rsidRPr="00954666" w:rsidRDefault="002A4ED2" w:rsidP="002A4ED2">
      <w:pPr>
        <w:pStyle w:val="Prrafodelista"/>
        <w:numPr>
          <w:ilvl w:val="3"/>
          <w:numId w:val="7"/>
        </w:numPr>
        <w:ind w:left="2127" w:hanging="1047"/>
        <w:rPr>
          <w:b/>
          <w:sz w:val="20"/>
          <w:lang w:val="es-MX"/>
        </w:rPr>
      </w:pPr>
      <w:r>
        <w:rPr>
          <w:sz w:val="20"/>
          <w:lang w:val="es-MX"/>
        </w:rPr>
        <w:t xml:space="preserve">Clave de acuerdo con las reglas de negocio </w:t>
      </w:r>
      <w:hyperlink r:id="rId14" w:anchor="RNROLMOV049" w:history="1">
        <w:r w:rsidRPr="008C0CEC">
          <w:rPr>
            <w:rStyle w:val="Hipervnculo"/>
            <w:b/>
            <w:sz w:val="20"/>
            <w:lang w:val="es-MX"/>
          </w:rPr>
          <w:t>RNROLMOV049 Clave para Cliente Nuevo en Terminal</w:t>
        </w:r>
      </w:hyperlink>
      <w:r>
        <w:rPr>
          <w:b/>
          <w:sz w:val="20"/>
          <w:lang w:val="es-MX"/>
        </w:rPr>
        <w:t xml:space="preserve"> y </w:t>
      </w:r>
      <w:hyperlink r:id="rId15" w:anchor="RNGEN004" w:history="1">
        <w:r w:rsidRPr="000C59BF">
          <w:rPr>
            <w:rStyle w:val="Hipervnculo"/>
            <w:b/>
            <w:sz w:val="20"/>
            <w:lang w:val="es-MX"/>
          </w:rPr>
          <w:t xml:space="preserve">RNGEN004 </w:t>
        </w:r>
        <w:r w:rsidRPr="00C321D7">
          <w:rPr>
            <w:rStyle w:val="Hipervnculo"/>
            <w:b/>
            <w:sz w:val="20"/>
            <w:lang w:val="es-MX"/>
          </w:rPr>
          <w:t>Información Deshabilitada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 w:rsidRPr="00875F05">
        <w:rPr>
          <w:sz w:val="20"/>
          <w:lang w:val="es-MX"/>
        </w:rPr>
        <w:t xml:space="preserve">Razón Social </w:t>
      </w:r>
      <w:r>
        <w:rPr>
          <w:sz w:val="20"/>
          <w:lang w:val="es-MX"/>
        </w:rPr>
        <w:t>(*)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R.F.C. (*)</w:t>
      </w:r>
    </w:p>
    <w:p w:rsidR="002A4ED2" w:rsidRPr="006A5F50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 </w:t>
      </w:r>
      <w:r w:rsidRPr="00EB468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Pr="00875F05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875F05">
        <w:rPr>
          <w:sz w:val="20"/>
          <w:lang w:val="es-MX"/>
        </w:rPr>
        <w:t>Nombre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:rsidR="002A4ED2" w:rsidRPr="00364C1B" w:rsidRDefault="002A4ED2" w:rsidP="002A4ED2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Fecha Registro de acuerdo con la regla de negocio </w:t>
      </w:r>
      <w:hyperlink r:id="rId16" w:anchor="RNROLMOV050" w:history="1">
        <w:r w:rsidRPr="007F104E">
          <w:rPr>
            <w:rStyle w:val="Hipervnculo"/>
            <w:b/>
            <w:sz w:val="20"/>
            <w:lang w:val="es-MX"/>
          </w:rPr>
          <w:t>RNROLMOV050 Valor por Defecto Fecha de Terminal</w:t>
        </w:r>
      </w:hyperlink>
    </w:p>
    <w:p w:rsidR="002A4ED2" w:rsidRDefault="002A4ED2" w:rsidP="002A4ED2">
      <w:pPr>
        <w:pStyle w:val="Prrafodelista"/>
        <w:numPr>
          <w:ilvl w:val="5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actor selecciona la fecha de registro&gt;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2A4ED2" w:rsidRPr="00364C1B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 de acuerdo con la regla de negocio </w:t>
      </w:r>
      <w:hyperlink r:id="rId17" w:anchor="RNGEN087" w:history="1">
        <w:r w:rsidRPr="00364C1B">
          <w:rPr>
            <w:rStyle w:val="Hipervnculo"/>
            <w:b/>
            <w:sz w:val="20"/>
            <w:lang w:val="es-MX"/>
          </w:rPr>
          <w:t>RNGEN087 Formato Descripción de Fecha Completa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Día de acuerdo con la regla de negocio </w:t>
      </w:r>
      <w:hyperlink r:id="rId18" w:anchor="RNGEN078" w:tgtFrame="Reglas de Negocio" w:history="1">
        <w:r w:rsidRPr="00EB5D1E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Mes de acuerdo con la regla de negocio </w:t>
      </w:r>
      <w:hyperlink r:id="rId19" w:anchor="RNGEN079" w:history="1">
        <w:r w:rsidRPr="00EB5D1E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Año de acuerdo con la regla de negocio </w:t>
      </w:r>
      <w:hyperlink r:id="rId20" w:anchor="RNGEN080" w:history="1">
        <w:r w:rsidRPr="00EB5D1E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la fecha de nacimiento&gt;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2A4ED2" w:rsidRPr="00364C1B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 de acuerdo con la regla de negocio </w:t>
      </w:r>
      <w:hyperlink r:id="rId21" w:anchor="RNGEN087" w:history="1">
        <w:r w:rsidRPr="00364C1B">
          <w:rPr>
            <w:rStyle w:val="Hipervnculo"/>
            <w:b/>
            <w:sz w:val="20"/>
            <w:lang w:val="es-MX"/>
          </w:rPr>
          <w:t>RNGEN087 Formato Descripción de Fecha Completa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Día de acuerdo con la regla de negocio </w:t>
      </w:r>
      <w:hyperlink r:id="rId22" w:anchor="RNGEN078" w:tgtFrame="Reglas de Negocio" w:history="1">
        <w:r w:rsidRPr="00EB5D1E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Mes de acuerdo con la regla de negocio </w:t>
      </w:r>
      <w:hyperlink r:id="rId23" w:anchor="RNGEN079" w:history="1">
        <w:r w:rsidRPr="00EB5D1E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Año de acuerdo con la regla de negocio </w:t>
      </w:r>
      <w:hyperlink r:id="rId24" w:anchor="RNGEN080" w:history="1">
        <w:r w:rsidRPr="00EB5D1E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2A4ED2" w:rsidRPr="00A476FC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A476FC">
        <w:rPr>
          <w:sz w:val="20"/>
          <w:lang w:val="es-MX"/>
        </w:rPr>
        <w:t xml:space="preserve">Desglose de Impuestos de acuerdo con la regla de negocio </w:t>
      </w:r>
      <w:hyperlink r:id="rId25" w:anchor="RNGEN098" w:history="1">
        <w:r w:rsidRPr="002405AC">
          <w:rPr>
            <w:rStyle w:val="Hipervnculo"/>
            <w:b/>
            <w:sz w:val="20"/>
            <w:lang w:val="es-MX"/>
          </w:rPr>
          <w:t>RNGEN0</w:t>
        </w:r>
        <w:r w:rsidR="002405AC" w:rsidRPr="002405AC">
          <w:rPr>
            <w:rStyle w:val="Hipervnculo"/>
            <w:b/>
            <w:sz w:val="20"/>
            <w:lang w:val="es-MX"/>
          </w:rPr>
          <w:t>98</w:t>
        </w:r>
        <w:r w:rsidRPr="002405AC">
          <w:rPr>
            <w:rStyle w:val="Hipervnculo"/>
            <w:b/>
            <w:sz w:val="20"/>
            <w:lang w:val="es-MX"/>
          </w:rPr>
          <w:t xml:space="preserve"> Información </w:t>
        </w:r>
        <w:r w:rsidR="002405AC" w:rsidRPr="002405AC">
          <w:rPr>
            <w:rStyle w:val="Hipervnculo"/>
            <w:b/>
            <w:sz w:val="20"/>
            <w:lang w:val="es-MX"/>
          </w:rPr>
          <w:t>No Seleccionada</w:t>
        </w:r>
      </w:hyperlink>
    </w:p>
    <w:p w:rsidR="002A4ED2" w:rsidRPr="005D0908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A476FC">
        <w:rPr>
          <w:sz w:val="20"/>
          <w:lang w:val="es-MX"/>
        </w:rPr>
        <w:t xml:space="preserve">Exigir Orden de Compra de acuerdo con la regla de negocio </w:t>
      </w:r>
      <w:hyperlink r:id="rId26" w:anchor="RNGEN098" w:history="1">
        <w:r w:rsidR="002405AC" w:rsidRPr="002405AC">
          <w:rPr>
            <w:rStyle w:val="Hipervnculo"/>
            <w:b/>
            <w:sz w:val="20"/>
            <w:lang w:val="es-MX"/>
          </w:rPr>
          <w:t>RNGEN098 Información No Seleccionada</w:t>
        </w:r>
      </w:hyperlink>
      <w:r w:rsidRPr="005D0908">
        <w:rPr>
          <w:sz w:val="20"/>
          <w:lang w:val="es-MX"/>
        </w:rPr>
        <w:t xml:space="preserve"> 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D090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Fecha Registro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2A4ED2" w:rsidRPr="00A476FC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Desglose de Impuestos</w:t>
      </w:r>
    </w:p>
    <w:p w:rsidR="002A4ED2" w:rsidRPr="00A476FC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Exigir Orden de Compra</w:t>
      </w:r>
    </w:p>
    <w:p w:rsidR="002A4ED2" w:rsidRPr="00A476FC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Domicilios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Punto de Entrega</w:t>
      </w:r>
    </w:p>
    <w:p w:rsidR="00310115" w:rsidRPr="00310115" w:rsidRDefault="00310115" w:rsidP="006749D9">
      <w:pPr>
        <w:pStyle w:val="Prrafodelista"/>
        <w:numPr>
          <w:ilvl w:val="4"/>
          <w:numId w:val="7"/>
        </w:numPr>
        <w:ind w:left="2835" w:hanging="1395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7" w:anchor="RNGEN004" w:history="1">
        <w:r w:rsidR="006749D9"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310115" w:rsidRPr="00310115" w:rsidRDefault="00310115" w:rsidP="00310115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310115" w:rsidRPr="00310115" w:rsidRDefault="00310115" w:rsidP="00310115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Postal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El sistema ya no presenta la siguiente información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Postal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Pr="00B65B1D" w:rsidRDefault="002A4ED2" w:rsidP="00310115">
      <w:pPr>
        <w:pStyle w:val="Prrafodelista"/>
        <w:numPr>
          <w:ilvl w:val="4"/>
          <w:numId w:val="7"/>
        </w:numPr>
        <w:rPr>
          <w:sz w:val="20"/>
          <w:lang w:val="es-MX"/>
        </w:rPr>
      </w:pPr>
    </w:p>
    <w:p w:rsidR="002A4ED2" w:rsidRDefault="002A4ED2" w:rsidP="00B65B1D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Domicilio Fiscal</w:t>
      </w:r>
    </w:p>
    <w:p w:rsidR="006749D9" w:rsidRPr="00310115" w:rsidRDefault="006749D9" w:rsidP="006749D9">
      <w:pPr>
        <w:pStyle w:val="Prrafodelista"/>
        <w:numPr>
          <w:ilvl w:val="4"/>
          <w:numId w:val="7"/>
        </w:numPr>
        <w:ind w:left="2835" w:hanging="1395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8" w:anchor="RNGEN004" w:history="1">
        <w:r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6749D9" w:rsidRPr="00310115" w:rsidRDefault="006749D9" w:rsidP="006749D9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6749D9" w:rsidRPr="006749D9" w:rsidRDefault="006749D9" w:rsidP="006749D9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2A4ED2" w:rsidRPr="00B100BF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B100BF">
        <w:rPr>
          <w:sz w:val="20"/>
          <w:lang w:val="es-MX"/>
        </w:rPr>
        <w:t>Código Postal</w:t>
      </w:r>
      <w:r>
        <w:rPr>
          <w:sz w:val="20"/>
          <w:lang w:val="es-MX"/>
        </w:rPr>
        <w:t xml:space="preserve"> (*)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2A4ED2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Pr="00014353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Pr="00CE5751" w:rsidRDefault="002A4ED2" w:rsidP="002A4ED2">
      <w:pPr>
        <w:pStyle w:val="Prrafodelista"/>
        <w:numPr>
          <w:ilvl w:val="2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Configuración</w:t>
      </w:r>
    </w:p>
    <w:p w:rsidR="002A4ED2" w:rsidRPr="00CE5751" w:rsidRDefault="002A4ED2" w:rsidP="002A4ED2">
      <w:pPr>
        <w:pStyle w:val="Prrafodelista"/>
        <w:numPr>
          <w:ilvl w:val="3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Configuración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Préstamo Envase de acuerdo con la regla de negocio </w:t>
      </w:r>
      <w:hyperlink r:id="rId29" w:anchor="RNGEN01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RNGEN010 Información Habilitada</w:t>
        </w:r>
      </w:hyperlink>
    </w:p>
    <w:p w:rsidR="002A4ED2" w:rsidRPr="00CE5751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30" w:anchor="RNGEN098" w:history="1">
        <w:r w:rsidR="002405AC" w:rsidRPr="00CE5751">
          <w:rPr>
            <w:rStyle w:val="Hipervnculo"/>
            <w:b/>
            <w:strike/>
            <w:sz w:val="20"/>
            <w:highlight w:val="magenta"/>
            <w:lang w:val="es-MX"/>
          </w:rPr>
          <w:t>RNGEN098 Información No Seleccionada</w:t>
        </w:r>
      </w:hyperlink>
    </w:p>
    <w:p w:rsidR="002A4ED2" w:rsidRPr="00CE5751" w:rsidRDefault="002A4ED2" w:rsidP="002A4ED2">
      <w:pPr>
        <w:pStyle w:val="Prrafodelista"/>
        <w:numPr>
          <w:ilvl w:val="5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activa la exclusividad&gt;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selecciona la Vigencia de  Exclusividad&gt;</w:t>
      </w:r>
    </w:p>
    <w:p w:rsidR="002A4ED2" w:rsidRPr="00CE5751" w:rsidRDefault="002A4ED2" w:rsidP="002A4ED2">
      <w:pPr>
        <w:pStyle w:val="Prrafodelista"/>
        <w:numPr>
          <w:ilvl w:val="7"/>
          <w:numId w:val="7"/>
        </w:numPr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>El sistema presenta la siguiente información:</w:t>
      </w:r>
    </w:p>
    <w:p w:rsidR="002A4ED2" w:rsidRPr="00CE5751" w:rsidRDefault="002A4ED2" w:rsidP="002A4ED2">
      <w:pPr>
        <w:pStyle w:val="Prrafodelista"/>
        <w:numPr>
          <w:ilvl w:val="8"/>
          <w:numId w:val="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Fecha de acuerdo con la regla de negocio </w:t>
      </w:r>
      <w:hyperlink r:id="rId31" w:anchor="RNGEN087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RNGEN087 Formato Descripción de Fecha Completa</w:t>
        </w:r>
      </w:hyperlink>
    </w:p>
    <w:p w:rsidR="002A4ED2" w:rsidRPr="00CE5751" w:rsidRDefault="002A4ED2" w:rsidP="002A4ED2">
      <w:pPr>
        <w:pStyle w:val="Prrafodelista"/>
        <w:numPr>
          <w:ilvl w:val="8"/>
          <w:numId w:val="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Día de acuerdo con la regla de negocio </w:t>
      </w:r>
      <w:hyperlink r:id="rId32" w:anchor="RNGEN078" w:tgtFrame="Reglas de Negocio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RNGEN078 Valor por Defecto Día Actual</w:t>
        </w:r>
      </w:hyperlink>
    </w:p>
    <w:p w:rsidR="002A4ED2" w:rsidRPr="00CE5751" w:rsidRDefault="002A4ED2" w:rsidP="002A4ED2">
      <w:pPr>
        <w:pStyle w:val="Prrafodelista"/>
        <w:numPr>
          <w:ilvl w:val="8"/>
          <w:numId w:val="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Mes de acuerdo con la regla de negocio </w:t>
      </w:r>
      <w:hyperlink r:id="rId33" w:anchor="RNGEN079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RNGEN079 Valor por Defecto Mes Actual</w:t>
        </w:r>
      </w:hyperlink>
    </w:p>
    <w:p w:rsidR="002A4ED2" w:rsidRPr="00CE5751" w:rsidRDefault="002A4ED2" w:rsidP="002A4ED2">
      <w:pPr>
        <w:pStyle w:val="Prrafodelista"/>
        <w:numPr>
          <w:ilvl w:val="8"/>
          <w:numId w:val="7"/>
        </w:numPr>
        <w:ind w:left="4962" w:hanging="2082"/>
        <w:rPr>
          <w:strike/>
          <w:sz w:val="20"/>
          <w:highlight w:val="magenta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Año de acuerdo con la regla de negocio </w:t>
      </w:r>
      <w:hyperlink r:id="rId34" w:anchor="RNGEN08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RNGEN080 Valor por Defecto Año Actual</w:t>
        </w:r>
      </w:hyperlink>
    </w:p>
    <w:p w:rsidR="002A4ED2" w:rsidRPr="00CE5751" w:rsidRDefault="002A4ED2" w:rsidP="002A4ED2">
      <w:pPr>
        <w:pStyle w:val="Prrafodelista"/>
        <w:numPr>
          <w:ilvl w:val="4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Contraer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2A4ED2">
      <w:pPr>
        <w:pStyle w:val="Prrafodelista"/>
        <w:numPr>
          <w:ilvl w:val="5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El sistema ya no presenta la siguiente información: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Préstamo Envase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Exclusividad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Default="002A4ED2" w:rsidP="002A4ED2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:rsidR="002A4ED2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Dentro de la sección de Datos Generales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 w:rsidRPr="00875F05">
        <w:rPr>
          <w:sz w:val="20"/>
          <w:lang w:val="es-MX"/>
        </w:rPr>
        <w:t xml:space="preserve">Razón Social </w:t>
      </w:r>
      <w:r>
        <w:rPr>
          <w:sz w:val="20"/>
          <w:lang w:val="es-MX"/>
        </w:rPr>
        <w:t>(*)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R.F.C.  (*)</w:t>
      </w:r>
    </w:p>
    <w:p w:rsidR="002A4ED2" w:rsidRPr="006A5F50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 </w:t>
      </w:r>
      <w:r w:rsidRPr="00EB468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Pr="00875F05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875F05">
        <w:rPr>
          <w:sz w:val="20"/>
          <w:lang w:val="es-MX"/>
        </w:rPr>
        <w:t>Nombre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:rsidR="002A4ED2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Fecha Registro </w:t>
      </w:r>
    </w:p>
    <w:p w:rsidR="002A4ED2" w:rsidRDefault="002A4ED2" w:rsidP="002A4ED2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Si &lt;el actor selecciona la fecha de registro&gt;</w:t>
      </w:r>
      <w:r w:rsidRPr="00715BC8">
        <w:rPr>
          <w:rStyle w:val="Hipervnculo"/>
          <w:color w:val="auto"/>
          <w:sz w:val="20"/>
          <w:u w:val="none"/>
          <w:lang w:val="es-MX"/>
        </w:rPr>
        <w:t xml:space="preserve"> 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715BC8">
        <w:rPr>
          <w:rStyle w:val="Hipervnculo"/>
          <w:color w:val="auto"/>
          <w:sz w:val="20"/>
          <w:u w:val="none"/>
          <w:lang w:val="es-MX"/>
        </w:rPr>
        <w:t xml:space="preserve">Día 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715BC8">
        <w:rPr>
          <w:rStyle w:val="Hipervnculo"/>
          <w:color w:val="auto"/>
          <w:sz w:val="20"/>
          <w:u w:val="none"/>
          <w:lang w:val="es-MX"/>
        </w:rPr>
        <w:t xml:space="preserve">Mes </w:t>
      </w:r>
    </w:p>
    <w:p w:rsidR="002A4ED2" w:rsidRPr="00715BC8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 w:rsidRPr="00715BC8">
        <w:rPr>
          <w:rStyle w:val="Hipervnculo"/>
          <w:color w:val="auto"/>
          <w:sz w:val="20"/>
          <w:u w:val="none"/>
          <w:lang w:val="es-MX"/>
        </w:rPr>
        <w:t>Año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le fecha de nacimiento&gt;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Día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2A4ED2" w:rsidRPr="00715BC8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2A4ED2" w:rsidRPr="00A476FC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A476FC">
        <w:rPr>
          <w:sz w:val="20"/>
          <w:lang w:val="es-MX"/>
        </w:rPr>
        <w:t xml:space="preserve">Desglose de Impuestos </w:t>
      </w:r>
    </w:p>
    <w:p w:rsidR="002A4ED2" w:rsidRPr="00A476FC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A476FC">
        <w:rPr>
          <w:sz w:val="20"/>
          <w:lang w:val="es-MX"/>
        </w:rPr>
        <w:t xml:space="preserve">Exigir Orden de Compra </w:t>
      </w:r>
    </w:p>
    <w:p w:rsidR="002A4ED2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Domicilios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3462CA" w:rsidRDefault="003462CA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el </w:t>
      </w:r>
      <w:r w:rsidRPr="003462CA">
        <w:rPr>
          <w:b/>
          <w:sz w:val="20"/>
          <w:lang w:val="es-MX"/>
        </w:rPr>
        <w:t>Desglose de Impuestos</w:t>
      </w:r>
      <w:r>
        <w:rPr>
          <w:sz w:val="20"/>
          <w:lang w:val="es-MX"/>
        </w:rPr>
        <w:t>&gt;</w:t>
      </w:r>
    </w:p>
    <w:p w:rsidR="003462CA" w:rsidRDefault="003462CA" w:rsidP="003462CA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Postal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3462CA" w:rsidRDefault="003462CA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no selecciona el </w:t>
      </w:r>
      <w:r w:rsidRPr="003462CA">
        <w:rPr>
          <w:b/>
          <w:sz w:val="20"/>
          <w:lang w:val="es-MX"/>
        </w:rPr>
        <w:t>Desglose de Impuestos</w:t>
      </w:r>
      <w:r>
        <w:rPr>
          <w:sz w:val="20"/>
          <w:lang w:val="es-MX"/>
        </w:rPr>
        <w:t>&gt;</w:t>
      </w:r>
    </w:p>
    <w:p w:rsidR="002A4ED2" w:rsidRDefault="002A4ED2" w:rsidP="003462CA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Postal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476AAD" w:rsidRPr="00310115" w:rsidRDefault="00476AAD" w:rsidP="00886F9A">
      <w:pPr>
        <w:pStyle w:val="Prrafodelista"/>
        <w:numPr>
          <w:ilvl w:val="4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proporciona información del domic</w:t>
      </w:r>
      <w:r w:rsidR="00310115" w:rsidRPr="00310115">
        <w:rPr>
          <w:sz w:val="20"/>
          <w:highlight w:val="magenta"/>
          <w:lang w:val="es-MX"/>
        </w:rPr>
        <w:t>i</w:t>
      </w:r>
      <w:r w:rsidRPr="00310115">
        <w:rPr>
          <w:sz w:val="20"/>
          <w:highlight w:val="magenta"/>
          <w:lang w:val="es-MX"/>
        </w:rPr>
        <w:t>lio&gt;</w:t>
      </w:r>
    </w:p>
    <w:p w:rsidR="00476AAD" w:rsidRPr="00310115" w:rsidRDefault="00476AAD" w:rsidP="00476AAD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35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310115">
      <w:pPr>
        <w:pStyle w:val="Prrafodelista"/>
        <w:numPr>
          <w:ilvl w:val="6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886F9A" w:rsidRPr="00310115" w:rsidRDefault="00886F9A" w:rsidP="00886F9A">
      <w:pPr>
        <w:pStyle w:val="Prrafodelista"/>
        <w:numPr>
          <w:ilvl w:val="4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selecciona</w:t>
      </w:r>
      <w:r w:rsidR="00465D6B" w:rsidRPr="00310115">
        <w:rPr>
          <w:sz w:val="20"/>
          <w:highlight w:val="magenta"/>
          <w:lang w:val="es-MX"/>
        </w:rPr>
        <w:t xml:space="preserve"> la opción </w:t>
      </w:r>
      <w:r w:rsidR="00465D6B" w:rsidRPr="00310115">
        <w:rPr>
          <w:b/>
          <w:sz w:val="20"/>
          <w:highlight w:val="magenta"/>
          <w:lang w:val="es-MX"/>
        </w:rPr>
        <w:t>Copiar</w:t>
      </w:r>
      <w:r w:rsidRPr="00310115">
        <w:rPr>
          <w:sz w:val="20"/>
          <w:highlight w:val="magenta"/>
          <w:lang w:val="es-MX"/>
        </w:rPr>
        <w:t>&gt;</w:t>
      </w:r>
    </w:p>
    <w:p w:rsidR="00465D6B" w:rsidRPr="00310115" w:rsidRDefault="00465D6B" w:rsidP="00465D6B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</w:t>
      </w:r>
      <w:r w:rsidR="003D3EF2" w:rsidRPr="00310115">
        <w:rPr>
          <w:sz w:val="20"/>
          <w:highlight w:val="magenta"/>
          <w:lang w:val="es-MX"/>
        </w:rPr>
        <w:t>registra en caché</w:t>
      </w:r>
      <w:r w:rsidR="00476AAD" w:rsidRPr="00310115">
        <w:rPr>
          <w:sz w:val="20"/>
          <w:highlight w:val="magenta"/>
          <w:lang w:val="es-MX"/>
        </w:rPr>
        <w:t xml:space="preserve"> la información </w:t>
      </w:r>
      <w:r w:rsidR="00310115" w:rsidRPr="00310115">
        <w:rPr>
          <w:sz w:val="20"/>
          <w:highlight w:val="magenta"/>
          <w:lang w:val="es-MX"/>
        </w:rPr>
        <w:t>proporcionada</w:t>
      </w:r>
      <w:r w:rsidR="00476AAD" w:rsidRPr="00310115">
        <w:rPr>
          <w:sz w:val="20"/>
          <w:highlight w:val="magenta"/>
          <w:lang w:val="es-MX"/>
        </w:rPr>
        <w:t xml:space="preserve"> para el domicilio actual </w:t>
      </w:r>
    </w:p>
    <w:p w:rsidR="00310115" w:rsidRPr="00310115" w:rsidRDefault="00310115" w:rsidP="00310115">
      <w:pPr>
        <w:pStyle w:val="Prrafodelista"/>
        <w:numPr>
          <w:ilvl w:val="5"/>
          <w:numId w:val="7"/>
        </w:numPr>
        <w:ind w:left="2835" w:hanging="1035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36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310115">
      <w:pPr>
        <w:pStyle w:val="Prrafodelista"/>
        <w:numPr>
          <w:ilvl w:val="6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476AAD" w:rsidRPr="00310115" w:rsidRDefault="00476AAD" w:rsidP="00476AAD">
      <w:pPr>
        <w:pStyle w:val="Prrafodelista"/>
        <w:numPr>
          <w:ilvl w:val="4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 &lt;el actor selecciona la opción </w:t>
      </w:r>
      <w:r w:rsidRPr="00310115">
        <w:rPr>
          <w:b/>
          <w:sz w:val="20"/>
          <w:highlight w:val="magenta"/>
          <w:lang w:val="es-MX"/>
        </w:rPr>
        <w:t>Pegar</w:t>
      </w:r>
      <w:r w:rsidRPr="00310115">
        <w:rPr>
          <w:sz w:val="20"/>
          <w:highlight w:val="magenta"/>
          <w:lang w:val="es-MX"/>
        </w:rPr>
        <w:t>&gt;</w:t>
      </w:r>
    </w:p>
    <w:p w:rsidR="00476AAD" w:rsidRPr="00310115" w:rsidRDefault="00476AAD" w:rsidP="00310115">
      <w:pPr>
        <w:pStyle w:val="Prrafodelista"/>
        <w:numPr>
          <w:ilvl w:val="5"/>
          <w:numId w:val="7"/>
        </w:numPr>
        <w:ind w:left="2977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obtiene de caché la información </w:t>
      </w:r>
      <w:r w:rsidR="00310115" w:rsidRPr="00310115">
        <w:rPr>
          <w:sz w:val="20"/>
          <w:highlight w:val="magenta"/>
          <w:lang w:val="es-MX"/>
        </w:rPr>
        <w:t>registrada para el domicilio anteriormente proporcionado</w:t>
      </w:r>
    </w:p>
    <w:p w:rsidR="00476AAD" w:rsidRPr="00310115" w:rsidRDefault="00310115" w:rsidP="00310115">
      <w:pPr>
        <w:pStyle w:val="Prrafodelista"/>
        <w:numPr>
          <w:ilvl w:val="5"/>
          <w:numId w:val="7"/>
        </w:numPr>
        <w:ind w:left="2977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para el domicilio actual la información obtenida </w:t>
      </w:r>
      <w:r>
        <w:rPr>
          <w:sz w:val="20"/>
          <w:highlight w:val="magenta"/>
          <w:lang w:val="es-MX"/>
        </w:rPr>
        <w:t>de caché</w:t>
      </w:r>
    </w:p>
    <w:p w:rsidR="002A4ED2" w:rsidRPr="00CE5751" w:rsidRDefault="002A4ED2" w:rsidP="002A4ED2">
      <w:pPr>
        <w:pStyle w:val="Prrafodelista"/>
        <w:numPr>
          <w:ilvl w:val="2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Configuración</w:t>
      </w:r>
    </w:p>
    <w:p w:rsidR="002A4ED2" w:rsidRPr="00CE5751" w:rsidRDefault="002A4ED2" w:rsidP="002A4ED2">
      <w:pPr>
        <w:pStyle w:val="Prrafodelista"/>
        <w:numPr>
          <w:ilvl w:val="3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u w:val="single"/>
          <w:lang w:val="es-MX"/>
        </w:rPr>
        <w:t>Configuración</w:t>
      </w:r>
      <w:r w:rsidRPr="00CE5751">
        <w:rPr>
          <w:strike/>
          <w:sz w:val="20"/>
          <w:highlight w:val="magenta"/>
          <w:u w:val="single"/>
          <w:lang w:val="es-MX"/>
        </w:rPr>
        <w:t>&gt;</w:t>
      </w:r>
    </w:p>
    <w:p w:rsidR="002A4ED2" w:rsidRPr="00CE5751" w:rsidRDefault="002A4ED2" w:rsidP="002A4ED2">
      <w:pPr>
        <w:pStyle w:val="Prrafodelista"/>
        <w:numPr>
          <w:ilvl w:val="4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Préstamo Envase</w:t>
      </w:r>
    </w:p>
    <w:p w:rsidR="002A4ED2" w:rsidRPr="00CE5751" w:rsidRDefault="002A4ED2" w:rsidP="002A4ED2">
      <w:pPr>
        <w:pStyle w:val="Prrafodelista"/>
        <w:numPr>
          <w:ilvl w:val="4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Exclusividad</w:t>
      </w:r>
    </w:p>
    <w:p w:rsidR="002A4ED2" w:rsidRPr="00CE5751" w:rsidRDefault="002A4ED2" w:rsidP="002A4ED2">
      <w:pPr>
        <w:pStyle w:val="Prrafodelista"/>
        <w:numPr>
          <w:ilvl w:val="4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opción Exclusividad&gt;</w:t>
      </w:r>
    </w:p>
    <w:p w:rsidR="002A4ED2" w:rsidRPr="00CE5751" w:rsidRDefault="002A4ED2" w:rsidP="002A4ED2">
      <w:pPr>
        <w:pStyle w:val="Prrafodelista"/>
        <w:numPr>
          <w:ilvl w:val="5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Vigencia de Exclusividad</w:t>
      </w:r>
    </w:p>
    <w:p w:rsidR="002A4ED2" w:rsidRPr="00CE5751" w:rsidRDefault="002A4ED2" w:rsidP="002A4ED2">
      <w:pPr>
        <w:pStyle w:val="Prrafodelista"/>
        <w:numPr>
          <w:ilvl w:val="5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Vigencia de Exclusividad&gt;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Día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Mes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lastRenderedPageBreak/>
        <w:t>Año</w:t>
      </w:r>
    </w:p>
    <w:p w:rsidR="001740A3" w:rsidRDefault="002A4ED2" w:rsidP="001740A3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1740A3" w:rsidRPr="001740A3" w:rsidRDefault="002A4ED2" w:rsidP="001740A3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 xml:space="preserve">El sistema valida la información proporcionada de acuerdo con las validaciones </w:t>
      </w:r>
      <w:bookmarkStart w:id="31" w:name="VA01_r"/>
      <w:bookmarkEnd w:id="31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"VA01"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VA01</w:t>
      </w:r>
      <w:r w:rsidRPr="001740A3">
        <w:rPr>
          <w:rStyle w:val="Hipervnculo"/>
          <w:b/>
          <w:sz w:val="20"/>
          <w:lang w:val="es-MX"/>
        </w:rPr>
        <w:t xml:space="preserve"> Validar Campos Requeridos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2" w:name="VA02_r"/>
      <w:bookmarkEnd w:id="32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"VA02"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VA02</w:t>
      </w:r>
      <w:r w:rsidRPr="001740A3">
        <w:rPr>
          <w:rStyle w:val="Hipervnculo"/>
          <w:b/>
          <w:sz w:val="20"/>
          <w:lang w:val="es-MX"/>
        </w:rPr>
        <w:t xml:space="preserve"> Validar R.F.C. Capturado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3" w:name="VA03_r"/>
      <w:bookmarkEnd w:id="33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"VA03"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VA03</w:t>
      </w:r>
      <w:r w:rsidRPr="001740A3">
        <w:rPr>
          <w:rStyle w:val="Hipervnculo"/>
          <w:b/>
          <w:sz w:val="20"/>
          <w:lang w:val="es-MX"/>
        </w:rPr>
        <w:t xml:space="preserve"> Validar Domicilios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4" w:name="VA04_r"/>
      <w:bookmarkEnd w:id="34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"VA04"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VA04</w:t>
      </w:r>
      <w:r w:rsidRPr="001740A3">
        <w:rPr>
          <w:rStyle w:val="Hipervnculo"/>
          <w:b/>
          <w:sz w:val="20"/>
          <w:lang w:val="es-MX"/>
        </w:rPr>
        <w:t xml:space="preserve"> Validar Asignación de Encuestas</w:t>
      </w:r>
      <w:r w:rsidRPr="001740A3">
        <w:rPr>
          <w:b/>
          <w:sz w:val="20"/>
          <w:lang w:val="es-MX"/>
        </w:rPr>
        <w:fldChar w:fldCharType="end"/>
      </w:r>
    </w:p>
    <w:p w:rsidR="00E05689" w:rsidRPr="00E05689" w:rsidRDefault="00E05689" w:rsidP="001740A3">
      <w:pPr>
        <w:pStyle w:val="Prrafodelista"/>
        <w:numPr>
          <w:ilvl w:val="2"/>
          <w:numId w:val="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El sistema obtiene la siguiente información:</w:t>
      </w:r>
    </w:p>
    <w:p w:rsidR="00E05689" w:rsidRPr="00E05689" w:rsidRDefault="00E05689" w:rsidP="00E05689">
      <w:pPr>
        <w:pStyle w:val="Prrafodelista"/>
        <w:numPr>
          <w:ilvl w:val="3"/>
          <w:numId w:val="7"/>
        </w:numPr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E05689">
      <w:pPr>
        <w:pStyle w:val="Prrafodelista"/>
        <w:numPr>
          <w:ilvl w:val="4"/>
          <w:numId w:val="7"/>
        </w:numPr>
        <w:ind w:left="2835" w:hanging="1417"/>
        <w:rPr>
          <w:sz w:val="20"/>
          <w:highlight w:val="magenta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RUTClave</w:t>
      </w:r>
      <w:proofErr w:type="spellEnd"/>
      <w:r w:rsidRPr="00E05689">
        <w:rPr>
          <w:sz w:val="20"/>
          <w:highlight w:val="magenta"/>
          <w:lang w:val="es-MX"/>
        </w:rPr>
        <w:t xml:space="preserve"> de acuerdo con la regla de negocio </w:t>
      </w:r>
      <w:hyperlink r:id="rId37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E05689">
      <w:pPr>
        <w:pStyle w:val="Prrafodelista"/>
        <w:numPr>
          <w:ilvl w:val="4"/>
          <w:numId w:val="7"/>
        </w:numPr>
        <w:rPr>
          <w:sz w:val="20"/>
          <w:highlight w:val="magenta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FolioClienteNvo</w:t>
      </w:r>
      <w:proofErr w:type="spellEnd"/>
    </w:p>
    <w:p w:rsidR="001740A3" w:rsidRDefault="002A4ED2" w:rsidP="001740A3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>El sistema registra la siguiente información:</w:t>
      </w:r>
    </w:p>
    <w:p w:rsidR="001740A3" w:rsidRPr="001740A3" w:rsidRDefault="002A4ED2" w:rsidP="001740A3">
      <w:pPr>
        <w:pStyle w:val="Prrafodelista"/>
        <w:numPr>
          <w:ilvl w:val="3"/>
          <w:numId w:val="7"/>
        </w:numPr>
        <w:rPr>
          <w:sz w:val="20"/>
          <w:lang w:val="es-MX"/>
        </w:rPr>
      </w:pPr>
      <w:r w:rsidRPr="001740A3">
        <w:rPr>
          <w:b/>
          <w:sz w:val="20"/>
          <w:lang w:val="es-MX"/>
        </w:rPr>
        <w:t>Cliente</w:t>
      </w:r>
    </w:p>
    <w:p w:rsidR="001740A3" w:rsidRPr="002E4C06" w:rsidRDefault="002A4ED2" w:rsidP="00FB4A84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2E4C06">
        <w:rPr>
          <w:sz w:val="20"/>
          <w:highlight w:val="magenta"/>
          <w:lang w:val="es-MX"/>
        </w:rPr>
        <w:t>ClienteClave</w:t>
      </w:r>
      <w:proofErr w:type="spellEnd"/>
      <w:r w:rsidRPr="002E4C06">
        <w:rPr>
          <w:sz w:val="20"/>
          <w:highlight w:val="magenta"/>
          <w:lang w:val="es-MX"/>
        </w:rPr>
        <w:t xml:space="preserve"> de acuerdo con la regla de negocio </w:t>
      </w:r>
      <w:hyperlink r:id="rId38" w:anchor="RNROLMOV049" w:history="1">
        <w:r w:rsidRPr="002E4C06">
          <w:rPr>
            <w:rStyle w:val="Hipervnculo"/>
            <w:b/>
            <w:sz w:val="20"/>
            <w:highlight w:val="magenta"/>
            <w:lang w:val="es-MX"/>
          </w:rPr>
          <w:t>RNROLMOV</w:t>
        </w:r>
        <w:r w:rsidRPr="002E4C06">
          <w:rPr>
            <w:rStyle w:val="Hipervnculo"/>
            <w:b/>
            <w:sz w:val="20"/>
            <w:highlight w:val="magenta"/>
            <w:lang w:val="es-MX"/>
          </w:rPr>
          <w:t>0</w:t>
        </w:r>
        <w:r w:rsidRPr="002E4C06">
          <w:rPr>
            <w:rStyle w:val="Hipervnculo"/>
            <w:b/>
            <w:sz w:val="20"/>
            <w:highlight w:val="magenta"/>
            <w:lang w:val="es-MX"/>
          </w:rPr>
          <w:t>49 Clave para Cliente Nuevo en Terminal</w:t>
        </w:r>
      </w:hyperlink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IdElectronico</w:t>
      </w:r>
      <w:proofErr w:type="spellEnd"/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IdFiscal</w:t>
      </w:r>
      <w:proofErr w:type="spellEnd"/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RazonSocial</w:t>
      </w:r>
      <w:proofErr w:type="spellEnd"/>
    </w:p>
    <w:p w:rsidR="00A41F5C" w:rsidRPr="00692DB5" w:rsidRDefault="00A41F5C" w:rsidP="00692DB5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TipoFiscal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9" w:anchor="RNADMESC030" w:history="1">
        <w:r w:rsidRPr="00692DB5">
          <w:rPr>
            <w:rStyle w:val="Hipervnculo"/>
            <w:b/>
            <w:sz w:val="20"/>
            <w:lang w:val="es-MX"/>
          </w:rPr>
          <w:t>RN</w:t>
        </w:r>
        <w:r w:rsidR="00692DB5" w:rsidRPr="00692DB5">
          <w:rPr>
            <w:rStyle w:val="Hipervnculo"/>
            <w:b/>
            <w:sz w:val="20"/>
            <w:lang w:val="es-MX"/>
          </w:rPr>
          <w:t>ADMESC030 Valor por Defecto Uno</w:t>
        </w:r>
      </w:hyperlink>
    </w:p>
    <w:p w:rsidR="00692DB5" w:rsidRDefault="00692DB5" w:rsidP="00692DB5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0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NombreContacto</w:t>
      </w:r>
      <w:proofErr w:type="spellEnd"/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TelefonoContacto</w:t>
      </w:r>
      <w:proofErr w:type="spellEnd"/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FechaRegistroSistema</w:t>
      </w:r>
      <w:proofErr w:type="spellEnd"/>
      <w:r w:rsidRPr="001740A3">
        <w:rPr>
          <w:sz w:val="20"/>
          <w:lang w:val="es-MX"/>
        </w:rPr>
        <w:t xml:space="preserve"> </w:t>
      </w:r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FechaNacimiento</w:t>
      </w:r>
      <w:proofErr w:type="spellEnd"/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NombreCorto</w:t>
      </w:r>
      <w:proofErr w:type="spellEnd"/>
    </w:p>
    <w:p w:rsidR="00692DB5" w:rsidRDefault="00692DB5" w:rsidP="00692DB5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1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P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>Si &lt;desglose de impuestos está activado&gt;</w:t>
      </w:r>
    </w:p>
    <w:p w:rsidR="00FB4A84" w:rsidRPr="00FB4A84" w:rsidRDefault="002A4ED2" w:rsidP="00FB4A84">
      <w:pPr>
        <w:pStyle w:val="Prrafodelista"/>
        <w:numPr>
          <w:ilvl w:val="5"/>
          <w:numId w:val="7"/>
        </w:numPr>
        <w:ind w:left="3544" w:hanging="174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DesgloseImpuesto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2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Pr="00FB4A84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FB4A84">
        <w:rPr>
          <w:sz w:val="20"/>
          <w:lang w:val="es-MX"/>
        </w:rPr>
        <w:t>Si &lt;desglose de impuestos está desactivado&gt;</w:t>
      </w:r>
    </w:p>
    <w:p w:rsidR="00FB4A84" w:rsidRPr="00FB4A84" w:rsidRDefault="002A4ED2" w:rsidP="00FB4A84">
      <w:pPr>
        <w:pStyle w:val="Prrafodelista"/>
        <w:numPr>
          <w:ilvl w:val="5"/>
          <w:numId w:val="7"/>
        </w:numPr>
        <w:ind w:left="3544" w:hanging="174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DesgloseImpuesto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3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FB4A84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FB4A84">
        <w:rPr>
          <w:sz w:val="20"/>
          <w:lang w:val="es-MX"/>
        </w:rPr>
        <w:t>Si &lt;exigir orden de compra está activado&gt;</w:t>
      </w:r>
    </w:p>
    <w:p w:rsidR="002A4ED2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z w:val="20"/>
          <w:lang w:val="es-MX"/>
        </w:rPr>
      </w:pPr>
      <w:proofErr w:type="spellStart"/>
      <w:r>
        <w:rPr>
          <w:sz w:val="20"/>
          <w:lang w:val="es-MX"/>
        </w:rPr>
        <w:t>ExigirOrdenCompra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4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&lt;exigir orden de compra está desactivado&gt;</w:t>
      </w:r>
    </w:p>
    <w:p w:rsidR="002A4ED2" w:rsidRPr="00087387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z w:val="20"/>
          <w:lang w:val="es-MX"/>
        </w:rPr>
      </w:pPr>
      <w:proofErr w:type="spellStart"/>
      <w:r>
        <w:rPr>
          <w:sz w:val="20"/>
          <w:lang w:val="es-MX"/>
        </w:rPr>
        <w:t>ExigirOrdenCompra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 Préstamo de envases está activado&gt;</w:t>
      </w:r>
    </w:p>
    <w:p w:rsidR="002A4ED2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z w:val="20"/>
          <w:lang w:val="es-MX"/>
        </w:rPr>
      </w:pPr>
      <w:proofErr w:type="spellStart"/>
      <w:r>
        <w:rPr>
          <w:sz w:val="20"/>
          <w:lang w:val="es-MX"/>
        </w:rPr>
        <w:t>Prestamo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6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 Préstamo de envases está desactivado&gt;</w:t>
      </w:r>
    </w:p>
    <w:p w:rsidR="002A4ED2" w:rsidRPr="00087387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z w:val="20"/>
          <w:lang w:val="es-MX"/>
        </w:rPr>
      </w:pPr>
      <w:proofErr w:type="spellStart"/>
      <w:r>
        <w:rPr>
          <w:sz w:val="20"/>
          <w:lang w:val="es-MX"/>
        </w:rPr>
        <w:t>Prestamo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 Exclusividad está activado&gt;</w:t>
      </w:r>
    </w:p>
    <w:p w:rsidR="002A4ED2" w:rsidRPr="00087387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 xml:space="preserve">Exclusividad de acuerdo con la regla de negocio </w:t>
      </w:r>
      <w:hyperlink r:id="rId48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Vig.Exclusividad</w:t>
      </w:r>
      <w:proofErr w:type="spellEnd"/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 Exclusividad  está desactivado&gt;</w:t>
      </w:r>
    </w:p>
    <w:p w:rsidR="002A4ED2" w:rsidRPr="00444906" w:rsidRDefault="002A4ED2" w:rsidP="00FB4A84">
      <w:pPr>
        <w:pStyle w:val="Prrafodelista"/>
        <w:numPr>
          <w:ilvl w:val="5"/>
          <w:numId w:val="7"/>
        </w:numPr>
        <w:ind w:left="3544" w:hanging="174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Exclusividad de acuerdo con la regla de negocio </w:t>
      </w:r>
      <w:hyperlink r:id="rId4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444906" w:rsidRPr="00444906" w:rsidRDefault="00444906" w:rsidP="00444906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ActualizaSaldoCheque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444906" w:rsidRPr="00087387" w:rsidRDefault="00444906" w:rsidP="00444906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lastRenderedPageBreak/>
        <w:t>VencimientoVenta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1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807AB0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FechaFactura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2" w:anchor="RNROLMOV051" w:history="1">
        <w:r w:rsidRPr="00404175">
          <w:rPr>
            <w:rStyle w:val="Hipervnculo"/>
            <w:b/>
            <w:sz w:val="20"/>
            <w:lang w:val="es-MX"/>
          </w:rPr>
          <w:t>RNROLMOV051 Valor predeterminado de Fecha Factura</w:t>
        </w:r>
      </w:hyperlink>
      <w:r>
        <w:rPr>
          <w:b/>
          <w:sz w:val="20"/>
          <w:lang w:val="es-MX"/>
        </w:rPr>
        <w:t xml:space="preserve"> </w:t>
      </w:r>
    </w:p>
    <w:p w:rsidR="002A4ED2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3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4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621694" w:rsidRDefault="002A4ED2" w:rsidP="00FB4A84">
      <w:pPr>
        <w:pStyle w:val="Prrafodelista"/>
        <w:numPr>
          <w:ilvl w:val="3"/>
          <w:numId w:val="7"/>
        </w:numPr>
        <w:rPr>
          <w:b/>
          <w:sz w:val="20"/>
          <w:lang w:val="es-MX"/>
        </w:rPr>
      </w:pPr>
      <w:proofErr w:type="spellStart"/>
      <w:r w:rsidRPr="00621694">
        <w:rPr>
          <w:b/>
          <w:sz w:val="20"/>
          <w:lang w:val="es-MX"/>
        </w:rPr>
        <w:t>ClienteEsquema</w:t>
      </w:r>
      <w:proofErr w:type="spellEnd"/>
    </w:p>
    <w:p w:rsidR="002A4ED2" w:rsidRDefault="00C36C65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Pr="00807AB0" w:rsidRDefault="002A4ED2" w:rsidP="00FB4A84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EsquemaId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5" w:anchor="RNROLMOV052" w:history="1">
        <w:r w:rsidRPr="00D04656">
          <w:rPr>
            <w:rStyle w:val="Hipervnculo"/>
            <w:b/>
            <w:sz w:val="20"/>
            <w:lang w:val="es-MX"/>
          </w:rPr>
          <w:t>RNROLMOV052 Valor Clave de Esquema Clientes Nuevos</w:t>
        </w:r>
      </w:hyperlink>
    </w:p>
    <w:p w:rsidR="002A4ED2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6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7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Default="002A4ED2" w:rsidP="00FB4A84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Pr="00D97422" w:rsidRDefault="002A4ED2" w:rsidP="00FB4A84">
      <w:pPr>
        <w:pStyle w:val="Prrafodelista"/>
        <w:numPr>
          <w:ilvl w:val="4"/>
          <w:numId w:val="7"/>
        </w:numPr>
        <w:rPr>
          <w:b/>
          <w:sz w:val="20"/>
          <w:lang w:val="es-MX"/>
        </w:rPr>
      </w:pPr>
      <w:proofErr w:type="spellStart"/>
      <w:r w:rsidRPr="00D97422">
        <w:rPr>
          <w:b/>
          <w:sz w:val="20"/>
          <w:lang w:val="es-MX"/>
        </w:rPr>
        <w:t>ClienteDomicilio</w:t>
      </w:r>
      <w:proofErr w:type="spellEnd"/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ClienteDomicilioId</w:t>
      </w:r>
      <w:proofErr w:type="spellEnd"/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&lt;domicilio corresponde a Punto de Entrega&gt;</w:t>
      </w:r>
    </w:p>
    <w:p w:rsidR="002A4ED2" w:rsidRDefault="002A4ED2" w:rsidP="00FB4A84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58" w:anchor="RNGEN088" w:history="1">
        <w:r w:rsidRPr="00807AB0">
          <w:rPr>
            <w:rStyle w:val="Hipervnculo"/>
            <w:b/>
            <w:sz w:val="20"/>
            <w:lang w:val="es-MX"/>
          </w:rPr>
          <w:t>RNGEN088 Valor Correspondiente al Domicilio Fiscal</w:t>
        </w:r>
      </w:hyperlink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&lt;domicilio corresponde a Domicilio Fiscal&gt;</w:t>
      </w:r>
    </w:p>
    <w:p w:rsidR="002A4ED2" w:rsidRDefault="002A4ED2" w:rsidP="00FB4A84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59" w:anchor="RNGEN089" w:history="1">
        <w:r w:rsidRPr="00807AB0">
          <w:rPr>
            <w:rStyle w:val="Hipervnculo"/>
            <w:b/>
            <w:sz w:val="20"/>
            <w:lang w:val="es-MX"/>
          </w:rPr>
          <w:t>RNGEN089 Valor Correspondiente al Domicilio de Punto de Entrega</w:t>
        </w:r>
      </w:hyperlink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CodigoPostal</w:t>
      </w:r>
      <w:proofErr w:type="spellEnd"/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ReferenciaDom</w:t>
      </w:r>
      <w:proofErr w:type="spellEnd"/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Población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País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ind w:left="3119" w:hanging="1319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A32CCC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ind w:left="3119" w:hanging="1319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807AB0" w:rsidRDefault="002A4ED2" w:rsidP="001740A3">
      <w:pPr>
        <w:rPr>
          <w:sz w:val="20"/>
          <w:lang w:val="es-MX"/>
        </w:rPr>
      </w:pPr>
    </w:p>
    <w:p w:rsidR="002A4ED2" w:rsidRPr="00BC66E5" w:rsidRDefault="002A4ED2" w:rsidP="00FB4A84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CLIFormaVenta</w:t>
      </w:r>
      <w:proofErr w:type="spellEnd"/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Pr="00BC66E5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2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63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Pr="00444906" w:rsidRDefault="002A4ED2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44906" w:rsidRPr="00037A4B" w:rsidRDefault="00444906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lastRenderedPageBreak/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Estado de acuerdo con la regla de negocio </w:t>
      </w:r>
      <w:hyperlink r:id="rId69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C4182D">
      <w:pPr>
        <w:pStyle w:val="Prrafodelista"/>
        <w:numPr>
          <w:ilvl w:val="3"/>
          <w:numId w:val="7"/>
        </w:numPr>
        <w:rPr>
          <w:b/>
          <w:sz w:val="20"/>
          <w:lang w:val="es-MX"/>
        </w:rPr>
      </w:pPr>
      <w:proofErr w:type="spellStart"/>
      <w:r w:rsidRPr="00B80C8C">
        <w:rPr>
          <w:b/>
          <w:sz w:val="20"/>
          <w:lang w:val="es-MX"/>
        </w:rPr>
        <w:t>CFVHist</w:t>
      </w:r>
      <w:proofErr w:type="spellEnd"/>
    </w:p>
    <w:p w:rsidR="002A4ED2" w:rsidRDefault="002A4ED2" w:rsidP="00C4182D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Default="002A4ED2" w:rsidP="00C4182D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</w:p>
    <w:p w:rsidR="002A4ED2" w:rsidRDefault="002A4ED2" w:rsidP="00C4182D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CFHFechaInicio</w:t>
      </w:r>
      <w:proofErr w:type="spellEnd"/>
      <w:r>
        <w:rPr>
          <w:sz w:val="20"/>
          <w:lang w:val="es-MX"/>
        </w:rPr>
        <w:t xml:space="preserve"> </w:t>
      </w:r>
    </w:p>
    <w:p w:rsidR="002A4ED2" w:rsidRPr="00037A4B" w:rsidRDefault="002A4ED2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2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73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74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7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7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7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210D23" w:rsidRDefault="002A4ED2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8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05689" w:rsidRPr="00E05689" w:rsidRDefault="00E05689" w:rsidP="00E05689">
      <w:pPr>
        <w:pStyle w:val="Prrafodelista"/>
        <w:numPr>
          <w:ilvl w:val="2"/>
          <w:numId w:val="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El sistema </w:t>
      </w:r>
      <w:r>
        <w:rPr>
          <w:sz w:val="20"/>
          <w:highlight w:val="magenta"/>
          <w:lang w:val="es-MX"/>
        </w:rPr>
        <w:t>actualiza</w:t>
      </w:r>
      <w:r w:rsidRPr="00E05689">
        <w:rPr>
          <w:sz w:val="20"/>
          <w:highlight w:val="magenta"/>
          <w:lang w:val="es-MX"/>
        </w:rPr>
        <w:t xml:space="preserve"> la siguiente información:</w:t>
      </w:r>
    </w:p>
    <w:p w:rsidR="00E05689" w:rsidRPr="00E05689" w:rsidRDefault="00E05689" w:rsidP="00E05689">
      <w:pPr>
        <w:pStyle w:val="Prrafodelista"/>
        <w:numPr>
          <w:ilvl w:val="3"/>
          <w:numId w:val="7"/>
        </w:numPr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E05689">
      <w:pPr>
        <w:pStyle w:val="Prrafodelista"/>
        <w:numPr>
          <w:ilvl w:val="4"/>
          <w:numId w:val="7"/>
        </w:numPr>
        <w:ind w:left="2835" w:hanging="1417"/>
        <w:rPr>
          <w:sz w:val="20"/>
          <w:highlight w:val="magenta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RUTClave</w:t>
      </w:r>
      <w:proofErr w:type="spellEnd"/>
      <w:r w:rsidRPr="00E05689">
        <w:rPr>
          <w:sz w:val="20"/>
          <w:highlight w:val="magenta"/>
          <w:lang w:val="es-MX"/>
        </w:rPr>
        <w:t xml:space="preserve"> de acuerdo con la regla de negocio </w:t>
      </w:r>
      <w:hyperlink r:id="rId79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E05689">
      <w:pPr>
        <w:pStyle w:val="Prrafodelista"/>
        <w:numPr>
          <w:ilvl w:val="4"/>
          <w:numId w:val="7"/>
        </w:numPr>
        <w:ind w:left="2835" w:hanging="1417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FolioClienteNvo</w:t>
      </w:r>
      <w:proofErr w:type="spellEnd"/>
      <w:r>
        <w:rPr>
          <w:sz w:val="20"/>
          <w:highlight w:val="magenta"/>
          <w:lang w:val="es-MX"/>
        </w:rPr>
        <w:t xml:space="preserve"> de acuerdo con la regla de negocio </w:t>
      </w:r>
      <w:hyperlink r:id="rId80" w:anchor="RNGEN057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RNGEN057 Incrementar en Uno</w:t>
        </w:r>
      </w:hyperlink>
    </w:p>
    <w:p w:rsidR="002A4ED2" w:rsidRDefault="002A4ED2" w:rsidP="00C4182D">
      <w:pPr>
        <w:pStyle w:val="Prrafodelista"/>
        <w:numPr>
          <w:ilvl w:val="2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C869F5">
        <w:rPr>
          <w:rStyle w:val="Hipervnculo"/>
          <w:color w:val="auto"/>
          <w:sz w:val="20"/>
          <w:u w:val="none"/>
          <w:lang w:val="es-MX"/>
        </w:rPr>
        <w:t>incluye la</w:t>
      </w:r>
      <w:r w:rsidR="00E05689">
        <w:rPr>
          <w:rStyle w:val="Hipervnculo"/>
          <w:color w:val="auto"/>
          <w:sz w:val="20"/>
          <w:u w:val="none"/>
          <w:lang w:val="es-MX"/>
        </w:rPr>
        <w:t xml:space="preserve"> funcionalidad </w:t>
      </w:r>
      <w:r w:rsidR="00C869F5">
        <w:rPr>
          <w:rStyle w:val="Hipervnculo"/>
          <w:color w:val="auto"/>
          <w:sz w:val="20"/>
          <w:u w:val="none"/>
          <w:lang w:val="es-MX"/>
        </w:rPr>
        <w:t>d</w:t>
      </w:r>
      <w:r w:rsidR="00C4182D">
        <w:rPr>
          <w:rStyle w:val="Hipervnculo"/>
          <w:color w:val="auto"/>
          <w:sz w:val="20"/>
          <w:u w:val="none"/>
          <w:lang w:val="es-MX"/>
        </w:rPr>
        <w:t xml:space="preserve">el caso de uso </w:t>
      </w:r>
      <w:hyperlink r:id="rId81" w:history="1">
        <w:r w:rsidR="00C4182D" w:rsidRPr="006579D6">
          <w:rPr>
            <w:rStyle w:val="Hipervnculo"/>
            <w:b/>
            <w:sz w:val="20"/>
            <w:lang w:val="es-MX"/>
          </w:rPr>
          <w:t>Atender a Mis Clientes – CUROLMOV07</w:t>
        </w:r>
      </w:hyperlink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B36525" w:rsidRDefault="00B36525" w:rsidP="00B36525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B36525" w:rsidRPr="00210D23" w:rsidRDefault="00B36525" w:rsidP="00B36525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5" w:name="AG01_r"/>
      <w:bookmarkEnd w:id="35"/>
      <w:r>
        <w:fldChar w:fldCharType="begin"/>
      </w:r>
      <w:r w:rsidR="009211BA">
        <w:instrText>HYPERLINK  \l "AG01"</w:instrText>
      </w:r>
      <w:r>
        <w:fldChar w:fldCharType="separate"/>
      </w:r>
      <w:r w:rsidRPr="003D4A5B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</w:p>
    <w:p w:rsidR="002A4ED2" w:rsidRDefault="002A4ED2" w:rsidP="002A4ED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E05689">
        <w:rPr>
          <w:sz w:val="20"/>
          <w:lang w:val="es-MX"/>
        </w:rPr>
        <w:t xml:space="preserve"> &lt;</w:t>
      </w:r>
      <w:r>
        <w:rPr>
          <w:sz w:val="20"/>
          <w:lang w:val="es-MX"/>
        </w:rPr>
        <w:t xml:space="preserve">no se requieren los datos de los clientes nuevos de acuerdo con la regla de negocio </w:t>
      </w:r>
      <w:hyperlink r:id="rId82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2A4ED2" w:rsidRPr="004C7ACC" w:rsidRDefault="002A4ED2" w:rsidP="002A4ED2">
      <w:pPr>
        <w:pStyle w:val="Prrafodelista"/>
        <w:numPr>
          <w:ilvl w:val="2"/>
          <w:numId w:val="7"/>
        </w:numPr>
        <w:rPr>
          <w:b/>
          <w:sz w:val="20"/>
          <w:lang w:val="es-MX"/>
        </w:rPr>
      </w:pPr>
      <w:r w:rsidRPr="004C7ACC">
        <w:rPr>
          <w:b/>
          <w:sz w:val="20"/>
          <w:lang w:val="es-MX"/>
        </w:rPr>
        <w:t>Cliente</w:t>
      </w:r>
    </w:p>
    <w:p w:rsidR="00C36C65" w:rsidRDefault="00C36C65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IdFiscal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3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4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TipoFiscal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6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FechaRegistroSistema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7" w:anchor="RNROLMOV053" w:history="1">
        <w:r w:rsidRPr="00807AB0">
          <w:rPr>
            <w:rStyle w:val="Hipervnculo"/>
            <w:b/>
            <w:sz w:val="20"/>
            <w:lang w:val="es-MX"/>
          </w:rPr>
          <w:t>RNROLMOV053 Valor por defecto Fecha y Hora de la Terminal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8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VencimientoVenta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9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 w:rsidRPr="00194AE0">
        <w:rPr>
          <w:sz w:val="20"/>
          <w:lang w:val="es-MX"/>
        </w:rPr>
        <w:t>DesgloseImpuesto</w:t>
      </w:r>
      <w:proofErr w:type="spellEnd"/>
      <w:r w:rsidRPr="00194AE0">
        <w:rPr>
          <w:sz w:val="20"/>
          <w:lang w:val="es-MX"/>
        </w:rPr>
        <w:t xml:space="preserve">  de acuerdo con la regla de negocio</w:t>
      </w:r>
      <w:r w:rsidRPr="00194AE0">
        <w:rPr>
          <w:b/>
          <w:sz w:val="20"/>
          <w:lang w:val="es-MX"/>
        </w:rPr>
        <w:t xml:space="preserve"> </w:t>
      </w:r>
      <w:hyperlink r:id="rId90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  <w:r w:rsidRPr="00194AE0">
        <w:rPr>
          <w:sz w:val="20"/>
          <w:lang w:val="es-MX"/>
        </w:rPr>
        <w:t xml:space="preserve"> </w:t>
      </w:r>
    </w:p>
    <w:p w:rsidR="002A4ED2" w:rsidRPr="00345487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 w:rsidRPr="00194AE0">
        <w:rPr>
          <w:sz w:val="20"/>
          <w:lang w:val="es-MX"/>
        </w:rPr>
        <w:t>ActualizarSaldoCheque</w:t>
      </w:r>
      <w:proofErr w:type="spellEnd"/>
      <w:r w:rsidRPr="00194AE0">
        <w:rPr>
          <w:sz w:val="20"/>
          <w:lang w:val="es-MX"/>
        </w:rPr>
        <w:t xml:space="preserve"> de acuerdo con la regla de negocio</w:t>
      </w:r>
      <w:r>
        <w:rPr>
          <w:sz w:val="20"/>
          <w:lang w:val="es-MX"/>
        </w:rPr>
        <w:t xml:space="preserve"> </w:t>
      </w:r>
      <w:hyperlink r:id="rId91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A1115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ClienteDomicilio</w:t>
      </w:r>
      <w:proofErr w:type="spellEnd"/>
    </w:p>
    <w:p w:rsidR="00C36C65" w:rsidRDefault="00C36C65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Pr="00BD197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94" w:anchor="RNGEN089" w:history="1">
        <w:r w:rsidRPr="00807AB0">
          <w:rPr>
            <w:rStyle w:val="Hipervnculo"/>
            <w:b/>
            <w:sz w:val="20"/>
            <w:lang w:val="es-MX"/>
          </w:rPr>
          <w:t>RNGEN089 Valor Correspondiente al Domicilio de Punto de Entrega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Calle de acuerdo con la regla de negocio </w:t>
      </w:r>
      <w:hyperlink r:id="rId95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CodigoPostal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6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Poblacion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7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Entidad de acuerdo con la regla de negocio </w:t>
      </w:r>
      <w:hyperlink r:id="rId98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Pr="00FB1BFC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Pais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9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BC66E5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CLIFormaVenta</w:t>
      </w:r>
      <w:proofErr w:type="spellEnd"/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Pr="00BC66E5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2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103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Pr="007A05A5" w:rsidRDefault="002A4ED2" w:rsidP="002A4ED2">
      <w:pPr>
        <w:pStyle w:val="Prrafodelista"/>
        <w:numPr>
          <w:ilvl w:val="3"/>
          <w:numId w:val="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A05A5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2A4ED2">
      <w:pPr>
        <w:pStyle w:val="Prrafodelista"/>
        <w:numPr>
          <w:ilvl w:val="2"/>
          <w:numId w:val="7"/>
        </w:numPr>
        <w:rPr>
          <w:b/>
          <w:sz w:val="20"/>
          <w:lang w:val="es-MX"/>
        </w:rPr>
      </w:pPr>
      <w:proofErr w:type="spellStart"/>
      <w:r w:rsidRPr="00B80C8C">
        <w:rPr>
          <w:b/>
          <w:sz w:val="20"/>
          <w:lang w:val="es-MX"/>
        </w:rPr>
        <w:t>CFVHist</w:t>
      </w:r>
      <w:proofErr w:type="spellEnd"/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CFHFechaInicio</w:t>
      </w:r>
      <w:proofErr w:type="spellEnd"/>
      <w:r>
        <w:rPr>
          <w:sz w:val="20"/>
          <w:lang w:val="es-MX"/>
        </w:rPr>
        <w:t xml:space="preserve"> </w:t>
      </w:r>
    </w:p>
    <w:p w:rsidR="002A4ED2" w:rsidRPr="007A05A5" w:rsidRDefault="002A4ED2" w:rsidP="002A4ED2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2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13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14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1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A05A5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1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7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23224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8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729B7" w:rsidRDefault="002A4ED2" w:rsidP="002A4ED2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r w:rsidRPr="002729B7">
        <w:rPr>
          <w:sz w:val="20"/>
          <w:lang w:val="es-MX"/>
        </w:rPr>
        <w:t xml:space="preserve">El sistema </w:t>
      </w:r>
      <w:r w:rsidR="00C869F5">
        <w:rPr>
          <w:sz w:val="20"/>
          <w:lang w:val="es-MX"/>
        </w:rPr>
        <w:t>incluye</w:t>
      </w:r>
      <w:r w:rsidR="009211BA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la</w:t>
      </w:r>
      <w:r w:rsidR="009211BA">
        <w:rPr>
          <w:sz w:val="20"/>
          <w:lang w:val="es-MX"/>
        </w:rPr>
        <w:t xml:space="preserve"> funcionalidad</w:t>
      </w:r>
      <w:r w:rsidRPr="002729B7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d</w:t>
      </w:r>
      <w:r>
        <w:rPr>
          <w:sz w:val="20"/>
          <w:lang w:val="es-MX"/>
        </w:rPr>
        <w:t xml:space="preserve">el caso de uso </w:t>
      </w:r>
      <w:hyperlink r:id="rId119" w:history="1">
        <w:r w:rsidRPr="00D872D1">
          <w:rPr>
            <w:rStyle w:val="Hipervnculo"/>
            <w:b/>
            <w:sz w:val="20"/>
            <w:lang w:val="es-MX"/>
          </w:rPr>
          <w:t>CUROLMOV</w:t>
        </w:r>
        <w:r w:rsidR="00D872D1">
          <w:rPr>
            <w:rStyle w:val="Hipervnculo"/>
            <w:b/>
            <w:sz w:val="20"/>
            <w:lang w:val="es-MX"/>
          </w:rPr>
          <w:t>10</w:t>
        </w:r>
        <w:r w:rsidRPr="00D872D1">
          <w:rPr>
            <w:rStyle w:val="Hipervnculo"/>
            <w:b/>
            <w:sz w:val="20"/>
            <w:lang w:val="es-MX"/>
          </w:rPr>
          <w:t xml:space="preserve"> Registrar Visita e Improductividad del Cliente</w:t>
        </w:r>
      </w:hyperlink>
    </w:p>
    <w:p w:rsidR="002A4ED2" w:rsidRPr="002729B7" w:rsidRDefault="002A4ED2" w:rsidP="002A4ED2">
      <w:pPr>
        <w:pStyle w:val="Prrafodelista"/>
        <w:numPr>
          <w:ilvl w:val="2"/>
          <w:numId w:val="7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A4ED2" w:rsidRPr="002729B7" w:rsidRDefault="002A4ED2" w:rsidP="002A4ED2">
      <w:pPr>
        <w:pStyle w:val="Prrafodelista"/>
        <w:numPr>
          <w:ilvl w:val="3"/>
          <w:numId w:val="7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20" w:anchor="RNGEN059" w:history="1">
        <w:r w:rsidRPr="002729B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CF325F" w:rsidRPr="002A4ED2" w:rsidRDefault="00CF325F" w:rsidP="00CF325F">
      <w:pPr>
        <w:rPr>
          <w:lang w:val="es-MX"/>
        </w:rPr>
      </w:pPr>
    </w:p>
    <w:bookmarkStart w:id="36" w:name="AO02"/>
    <w:bookmarkEnd w:id="36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AO02 Editar Cliente Creado en Terminal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Pr="002A4ED2" w:rsidRDefault="00CF325F" w:rsidP="00CF325F">
      <w:pPr>
        <w:rPr>
          <w:lang w:val="es-MX"/>
        </w:rPr>
      </w:pPr>
    </w:p>
    <w:bookmarkStart w:id="37" w:name="AO03"/>
    <w:bookmarkEnd w:id="37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AO03 Eliminar Cliente Creado en Terminal</w:t>
      </w:r>
      <w:r>
        <w:rPr>
          <w:lang w:val="es-MX"/>
        </w:rPr>
        <w:fldChar w:fldCharType="end"/>
      </w: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7"/>
      <w:bookmarkStart w:id="39" w:name="_Toc182735731"/>
      <w:bookmarkStart w:id="40" w:name="_Toc368666896"/>
      <w:r w:rsidRPr="00CA7A7F">
        <w:rPr>
          <w:lang w:val="es-MX"/>
        </w:rPr>
        <w:t>Opcionales</w:t>
      </w:r>
      <w:bookmarkEnd w:id="38"/>
      <w:bookmarkEnd w:id="39"/>
      <w:bookmarkEnd w:id="4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41" w:name="_Toc368666897"/>
      <w:r w:rsidRPr="00CA7A7F">
        <w:rPr>
          <w:lang w:val="es-MX"/>
        </w:rPr>
        <w:t>Generales</w:t>
      </w:r>
      <w:bookmarkEnd w:id="41"/>
    </w:p>
    <w:p w:rsidR="009211BA" w:rsidRPr="009211BA" w:rsidRDefault="009211BA" w:rsidP="009211BA">
      <w:pPr>
        <w:rPr>
          <w:lang w:val="es-MX"/>
        </w:rPr>
      </w:pPr>
    </w:p>
    <w:bookmarkStart w:id="42" w:name="AG01"/>
    <w:bookmarkEnd w:id="42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es llamado desde el flujo alterno opcional </w:t>
      </w:r>
      <w:hyperlink w:anchor="AO01" w:history="1">
        <w:r w:rsidRPr="009211BA">
          <w:rPr>
            <w:rStyle w:val="Hipervnculo"/>
            <w:b/>
            <w:sz w:val="20"/>
            <w:lang w:val="es-MX"/>
          </w:rPr>
          <w:t>AO01 Crear Nuevo Cliente en Terminal</w:t>
        </w:r>
      </w:hyperlink>
      <w:r>
        <w:rPr>
          <w:sz w:val="20"/>
          <w:lang w:val="es-MX"/>
        </w:rPr>
        <w:t>&gt;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9211BA" w:rsidRPr="0004461E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1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Pr="008B4F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3" w:name="_Toc52616589"/>
      <w:bookmarkStart w:id="44" w:name="_Toc182735733"/>
      <w:bookmarkStart w:id="45" w:name="_Toc368666898"/>
      <w:r w:rsidRPr="00CA7A7F">
        <w:rPr>
          <w:lang w:val="es-MX"/>
        </w:rPr>
        <w:t>Extraordinarios</w:t>
      </w:r>
      <w:bookmarkEnd w:id="43"/>
      <w:bookmarkEnd w:id="44"/>
      <w:bookmarkEnd w:id="4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6" w:name="_Toc52616590"/>
      <w:bookmarkStart w:id="47" w:name="_Toc182735734"/>
      <w:bookmarkStart w:id="48" w:name="_Toc368666899"/>
      <w:r w:rsidRPr="00CA7A7F">
        <w:rPr>
          <w:lang w:val="es-MX"/>
        </w:rPr>
        <w:t>De excepción</w:t>
      </w:r>
      <w:bookmarkEnd w:id="46"/>
      <w:bookmarkEnd w:id="47"/>
      <w:bookmarkEnd w:id="4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9" w:name="_Toc368666900"/>
      <w:r w:rsidRPr="00CA7A7F">
        <w:rPr>
          <w:lang w:val="es-MX"/>
        </w:rPr>
        <w:t>De Validación</w:t>
      </w:r>
      <w:bookmarkEnd w:id="4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0" w:name="VA01"/>
    <w:bookmarkStart w:id="51" w:name="_Toc52616591"/>
    <w:bookmarkStart w:id="52" w:name="_Toc182735735"/>
    <w:bookmarkEnd w:id="50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Pr="00671274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1</w:t>
      </w:r>
      <w:r w:rsidRPr="00671274">
        <w:rPr>
          <w:rStyle w:val="Hipervnculo"/>
          <w:lang w:val="es-MX"/>
        </w:rPr>
        <w:t xml:space="preserve"> Validar Datos Proporcionados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:rsidR="00EA041B" w:rsidRDefault="00EA041B" w:rsidP="000D6D20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&lt;calle no contiene información&gt; o Si &lt;Razón Social no contiene información&gt; o  Si &lt;Municipio no contiene información&gt; o Si &lt; País no contiene información&gt;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2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 desglose de impuestos está activo&gt;</w:t>
      </w:r>
    </w:p>
    <w:p w:rsidR="00EA041B" w:rsidRDefault="00EA041B" w:rsidP="000D6D20">
      <w:pPr>
        <w:pStyle w:val="Prrafodelista"/>
        <w:numPr>
          <w:ilvl w:val="3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&lt;Código Postal no contiene información&gt; o Si &lt;Entidad no contiene información&gt;</w:t>
      </w:r>
    </w:p>
    <w:p w:rsidR="00EA041B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3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Pr="00FA2A59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EA041B" w:rsidRPr="00FF3172" w:rsidRDefault="00EA041B" w:rsidP="00EA041B">
      <w:pPr>
        <w:rPr>
          <w:sz w:val="20"/>
          <w:lang w:val="es-MX"/>
        </w:rPr>
      </w:pPr>
    </w:p>
    <w:p w:rsidR="00EA041B" w:rsidRDefault="00EA041B" w:rsidP="00EA041B">
      <w:pPr>
        <w:pStyle w:val="Textoindependiente"/>
        <w:rPr>
          <w:lang w:eastAsia="en-US"/>
        </w:rPr>
      </w:pPr>
    </w:p>
    <w:bookmarkStart w:id="53" w:name="VA02"/>
    <w:bookmarkEnd w:id="53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A966E6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2</w:t>
      </w:r>
      <w:r w:rsidRPr="00A966E6">
        <w:rPr>
          <w:rStyle w:val="Hipervnculo"/>
          <w:lang w:val="es-MX"/>
        </w:rPr>
        <w:t xml:space="preserve"> Validar R.F.C. Capturado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valida el R.F.C. proporcionado por el usuario</w:t>
      </w:r>
    </w:p>
    <w:p w:rsidR="00EA041B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&lt;desglose de impuestos está desactivado&gt;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Si&lt;el usuario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Si&lt;el R.F.C. es mayor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4" w:anchor="ME0718" w:history="1">
        <w:r w:rsidRPr="00FF0465">
          <w:rPr>
            <w:rStyle w:val="Hipervnculo"/>
            <w:b/>
            <w:sz w:val="20"/>
            <w:lang w:val="es-MX"/>
          </w:rPr>
          <w:t>&lt;E0718 Menos de Caracteres&gt;</w:t>
        </w:r>
      </w:hyperlink>
      <w:r>
        <w:rPr>
          <w:sz w:val="20"/>
          <w:lang w:val="es-MX"/>
        </w:rPr>
        <w:t>, sustituir $0$ por el nombre del campo y $1$ por el número “14”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R.F.C. es menor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usuario no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Si&lt;desglose de impuestos está activado&gt;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usuario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Si&lt;el R.F.C. es mayor a 14 caracteres&gt;</w:t>
      </w:r>
    </w:p>
    <w:p w:rsidR="00EA041B" w:rsidRDefault="00EA041B" w:rsidP="00B9329C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El sistema presenta el mensaje</w:t>
      </w:r>
      <w:r w:rsidR="00510EF0">
        <w:rPr>
          <w:sz w:val="20"/>
          <w:lang w:val="es-MX"/>
        </w:rPr>
        <w:t xml:space="preserve"> </w:t>
      </w:r>
      <w:hyperlink r:id="rId125" w:anchor="ME0718" w:history="1">
        <w:r w:rsidR="00510EF0" w:rsidRPr="00FF0465">
          <w:rPr>
            <w:rStyle w:val="Hipervnculo"/>
            <w:b/>
            <w:sz w:val="20"/>
            <w:lang w:val="es-MX"/>
          </w:rPr>
          <w:t>&lt;E0718 Menos de Caracteres&gt;</w:t>
        </w:r>
      </w:hyperlink>
      <w:r>
        <w:rPr>
          <w:sz w:val="20"/>
          <w:lang w:val="es-MX"/>
        </w:rPr>
        <w:t>, sustituir $0$ por el nombre del campo y $1$ por el número “14”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 el R.F.C es menor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Si&lt;el usuario no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6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4" w:name="VA03"/>
    <w:bookmarkEnd w:id="54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A740DC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3</w:t>
      </w:r>
      <w:r w:rsidRPr="00A740DC">
        <w:rPr>
          <w:rStyle w:val="Hipervnculo"/>
          <w:lang w:val="es-MX"/>
        </w:rPr>
        <w:t xml:space="preserve"> Validar Domicilios</w:t>
      </w:r>
      <w:r>
        <w:rPr>
          <w:lang w:val="es-MX"/>
        </w:rPr>
        <w:fldChar w:fldCharType="end"/>
      </w:r>
    </w:p>
    <w:p w:rsidR="00EA041B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valida los domicilios proporcionados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&lt;no existe un domicilio de Punto de entrega&gt;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27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“Punto de Entrega”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&lt;desglose de impuestos esta activado&gt;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&lt;no existe un domicilio fiscal&gt;</w:t>
      </w:r>
    </w:p>
    <w:p w:rsidR="00EA041B" w:rsidRDefault="00EA041B" w:rsidP="000D6D20">
      <w:pPr>
        <w:pStyle w:val="Textoindependiente"/>
        <w:numPr>
          <w:ilvl w:val="3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28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“Fiscal”</w:t>
      </w:r>
    </w:p>
    <w:p w:rsidR="00EA041B" w:rsidRPr="00FE2141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continúa en el siguiente paso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5" w:name="VA04"/>
    <w:bookmarkEnd w:id="55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Pr="002039CA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4</w:t>
      </w:r>
      <w:r w:rsidRPr="002039CA">
        <w:rPr>
          <w:rStyle w:val="Hipervnculo"/>
          <w:lang w:val="es-MX"/>
        </w:rPr>
        <w:t xml:space="preserve"> Validar Asignación de Encuestas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valida las encuestas a asignar a un nuevo cliente</w:t>
      </w:r>
    </w:p>
    <w:p w:rsidR="00EA041B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Si&lt;existen encuestas para clientes nuevos&gt;</w:t>
      </w:r>
    </w:p>
    <w:p w:rsidR="00EA041B" w:rsidRDefault="00EA041B" w:rsidP="000D6D20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Por cada encuesta existente</w:t>
      </w:r>
    </w:p>
    <w:p w:rsidR="00EA041B" w:rsidRDefault="00EA041B" w:rsidP="000D6D20">
      <w:pPr>
        <w:pStyle w:val="Prrafodelista"/>
        <w:numPr>
          <w:ilvl w:val="3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</w:p>
    <w:p w:rsidR="00EA041B" w:rsidRDefault="00EA041B" w:rsidP="000D6D20">
      <w:pPr>
        <w:pStyle w:val="Prrafodelista"/>
        <w:numPr>
          <w:ilvl w:val="4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CenCli</w:t>
      </w:r>
      <w:proofErr w:type="spellEnd"/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Puntos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IniAplicacion</w:t>
      </w:r>
      <w:proofErr w:type="spellEnd"/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FinAplicacion</w:t>
      </w:r>
      <w:proofErr w:type="spellEnd"/>
    </w:p>
    <w:p w:rsidR="00EA041B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2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EA041B" w:rsidRPr="00F23224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3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A041B" w:rsidRPr="009C0DA2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Toc52616592"/>
      <w:bookmarkStart w:id="57" w:name="_Toc182735736"/>
      <w:bookmarkStart w:id="58" w:name="_Toc368666901"/>
      <w:bookmarkEnd w:id="51"/>
      <w:bookmarkEnd w:id="52"/>
      <w:r w:rsidRPr="00CA7A7F">
        <w:t>Poscondiciones</w:t>
      </w:r>
      <w:bookmarkEnd w:id="56"/>
      <w:bookmarkEnd w:id="57"/>
      <w:bookmarkEnd w:id="58"/>
    </w:p>
    <w:p w:rsidR="00481C4A" w:rsidRPr="00EA041B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EA041B">
        <w:rPr>
          <w:sz w:val="20"/>
          <w:szCs w:val="20"/>
          <w:lang w:val="es-MX" w:eastAsia="en-US"/>
        </w:rPr>
        <w:t xml:space="preserve">Registro de un cliente en Cliente, </w:t>
      </w:r>
      <w:proofErr w:type="spellStart"/>
      <w:r w:rsidRPr="00EA041B">
        <w:rPr>
          <w:sz w:val="20"/>
          <w:szCs w:val="20"/>
          <w:lang w:val="es-MX" w:eastAsia="en-US"/>
        </w:rPr>
        <w:t>ClienteDomicilio</w:t>
      </w:r>
      <w:proofErr w:type="spellEnd"/>
      <w:r w:rsidRPr="00EA041B">
        <w:rPr>
          <w:sz w:val="20"/>
          <w:szCs w:val="20"/>
          <w:lang w:val="es-MX" w:eastAsia="en-US"/>
        </w:rPr>
        <w:t xml:space="preserve">, </w:t>
      </w:r>
      <w:proofErr w:type="spellStart"/>
      <w:r w:rsidRPr="00EA041B">
        <w:rPr>
          <w:sz w:val="20"/>
          <w:szCs w:val="20"/>
          <w:lang w:val="es-MX" w:eastAsia="en-US"/>
        </w:rPr>
        <w:t>CLIFormaVenta</w:t>
      </w:r>
      <w:proofErr w:type="spellEnd"/>
      <w:r w:rsidRPr="00EA041B">
        <w:rPr>
          <w:sz w:val="20"/>
          <w:szCs w:val="20"/>
          <w:lang w:val="es-MX" w:eastAsia="en-US"/>
        </w:rPr>
        <w:t xml:space="preserve">, </w:t>
      </w:r>
      <w:proofErr w:type="spellStart"/>
      <w:r w:rsidRPr="00EA041B">
        <w:rPr>
          <w:sz w:val="20"/>
          <w:szCs w:val="20"/>
          <w:lang w:val="es-MX" w:eastAsia="en-US"/>
        </w:rPr>
        <w:t>CFVHist</w:t>
      </w:r>
      <w:proofErr w:type="spellEnd"/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368666902"/>
      <w:r w:rsidRPr="00CA7A7F">
        <w:t>Anexos</w:t>
      </w:r>
      <w:bookmarkEnd w:id="59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D46945" w:rsidRPr="00CA7A7F" w:rsidRDefault="00D46945" w:rsidP="00481C4A">
      <w:pPr>
        <w:pStyle w:val="Textoindependiente"/>
        <w:rPr>
          <w:sz w:val="20"/>
          <w:szCs w:val="20"/>
        </w:rPr>
      </w:pP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207014958"/>
      <w:bookmarkStart w:id="61" w:name="_Toc207088193"/>
      <w:bookmarkStart w:id="62" w:name="_Toc368666903"/>
      <w:r w:rsidRPr="00CA7A7F">
        <w:t>Diagramas</w:t>
      </w:r>
      <w:bookmarkEnd w:id="62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368666904"/>
      <w:r w:rsidRPr="00CA7A7F">
        <w:t>Propuesta de Pantallas</w:t>
      </w:r>
      <w:bookmarkEnd w:id="63"/>
    </w:p>
    <w:p w:rsidR="00EA041B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C36C65" w:rsidRPr="00C36C65" w:rsidRDefault="00E05689" w:rsidP="00C36C65">
      <w:pPr>
        <w:pStyle w:val="Listaconvietas"/>
        <w:rPr>
          <w:i w:val="0"/>
          <w:color w:val="auto"/>
        </w:rPr>
      </w:pPr>
      <w:hyperlink r:id="rId131" w:history="1">
        <w:r w:rsidR="00C36C65" w:rsidRPr="00C36C65">
          <w:rPr>
            <w:rStyle w:val="Hipervnculo"/>
            <w:i w:val="0"/>
            <w:highlight w:val="magenta"/>
            <w:lang w:val="es-ES"/>
          </w:rPr>
          <w:t>https://www.justinmind.com/usernote/listPrototypes.action?projectId=10987681#</w:t>
        </w:r>
      </w:hyperlink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368666905"/>
      <w:r w:rsidRPr="004D4AA9">
        <w:t>Firmas de Aceptación</w:t>
      </w:r>
      <w:bookmarkEnd w:id="60"/>
      <w:bookmarkEnd w:id="61"/>
      <w:bookmarkEnd w:id="6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32"/>
      <w:footerReference w:type="even" r:id="rId133"/>
      <w:footerReference w:type="default" r:id="rId134"/>
      <w:headerReference w:type="first" r:id="rId13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D69" w:rsidRDefault="00042D69" w:rsidP="00514F06">
      <w:pPr>
        <w:pStyle w:val="Ttulo1"/>
      </w:pPr>
      <w:r>
        <w:separator/>
      </w:r>
    </w:p>
  </w:endnote>
  <w:endnote w:type="continuationSeparator" w:id="0">
    <w:p w:rsidR="00042D69" w:rsidRDefault="00042D6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689" w:rsidRDefault="00E0568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05689" w:rsidRDefault="00E056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05689" w:rsidRPr="00596B48" w:rsidTr="00B01427">
      <w:trPr>
        <w:trHeight w:val="539"/>
      </w:trPr>
      <w:tc>
        <w:tcPr>
          <w:tcW w:w="3331" w:type="dxa"/>
        </w:tcPr>
        <w:p w:rsidR="00E05689" w:rsidRPr="00596B48" w:rsidRDefault="00E0568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B053811" wp14:editId="0244B997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E05689" w:rsidRPr="00B01427" w:rsidRDefault="00E05689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E05689" w:rsidRPr="00596B48" w:rsidRDefault="00E0568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8020C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8020C">
            <w:rPr>
              <w:rFonts w:ascii="Arial" w:hAnsi="Arial" w:cs="Arial"/>
              <w:noProof/>
            </w:rPr>
            <w:t>15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05689" w:rsidRPr="00596B48" w:rsidRDefault="00E0568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D69" w:rsidRDefault="00042D69" w:rsidP="00514F06">
      <w:pPr>
        <w:pStyle w:val="Ttulo1"/>
      </w:pPr>
      <w:r>
        <w:separator/>
      </w:r>
    </w:p>
  </w:footnote>
  <w:footnote w:type="continuationSeparator" w:id="0">
    <w:p w:rsidR="00042D69" w:rsidRDefault="00042D6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05689" w:rsidRPr="00375A5D" w:rsidTr="003E5D6F">
      <w:tc>
        <w:tcPr>
          <w:tcW w:w="4604" w:type="dxa"/>
        </w:tcPr>
        <w:p w:rsidR="00E05689" w:rsidRPr="00375A5D" w:rsidRDefault="00E0568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05689" w:rsidRPr="00375A5D" w:rsidRDefault="00E05689" w:rsidP="00886F9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E05689" w:rsidRPr="00F52321" w:rsidTr="003E5D6F">
      <w:tc>
        <w:tcPr>
          <w:tcW w:w="4604" w:type="dxa"/>
        </w:tcPr>
        <w:p w:rsidR="00E05689" w:rsidRPr="00E53B63" w:rsidRDefault="00E05689" w:rsidP="00C807A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ManttoNuevosClientes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E05689" w:rsidRPr="00DF6EA0" w:rsidRDefault="00E05689" w:rsidP="0026597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13/03/2012</w:t>
          </w:r>
        </w:p>
      </w:tc>
    </w:tr>
  </w:tbl>
  <w:p w:rsidR="00E05689" w:rsidRDefault="00E056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E05689" w:rsidTr="003104A1">
      <w:trPr>
        <w:cantSplit/>
        <w:trHeight w:val="1412"/>
      </w:trPr>
      <w:tc>
        <w:tcPr>
          <w:tcW w:w="10114" w:type="dxa"/>
          <w:vAlign w:val="center"/>
        </w:tcPr>
        <w:p w:rsidR="00E05689" w:rsidRDefault="00E05689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E05689" w:rsidRPr="00872B53" w:rsidRDefault="00E05689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E05689" w:rsidRDefault="00E0568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4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14353"/>
    <w:rsid w:val="000330BE"/>
    <w:rsid w:val="00033722"/>
    <w:rsid w:val="00037466"/>
    <w:rsid w:val="00037A4B"/>
    <w:rsid w:val="00042D69"/>
    <w:rsid w:val="00047BA4"/>
    <w:rsid w:val="0005001B"/>
    <w:rsid w:val="00055766"/>
    <w:rsid w:val="000671A5"/>
    <w:rsid w:val="00070DB0"/>
    <w:rsid w:val="00074319"/>
    <w:rsid w:val="00082AAD"/>
    <w:rsid w:val="00082CD4"/>
    <w:rsid w:val="000A2BB6"/>
    <w:rsid w:val="000A5CDA"/>
    <w:rsid w:val="000A77DF"/>
    <w:rsid w:val="000B523A"/>
    <w:rsid w:val="000B5641"/>
    <w:rsid w:val="000C45BD"/>
    <w:rsid w:val="000D5B6A"/>
    <w:rsid w:val="000D6D20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114"/>
    <w:rsid w:val="00152C0A"/>
    <w:rsid w:val="00155B9F"/>
    <w:rsid w:val="00160034"/>
    <w:rsid w:val="0017341C"/>
    <w:rsid w:val="001740A3"/>
    <w:rsid w:val="0017419E"/>
    <w:rsid w:val="0017686C"/>
    <w:rsid w:val="00177278"/>
    <w:rsid w:val="00183F8B"/>
    <w:rsid w:val="00184046"/>
    <w:rsid w:val="00194440"/>
    <w:rsid w:val="001955C6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05AC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973"/>
    <w:rsid w:val="002729B7"/>
    <w:rsid w:val="0027680F"/>
    <w:rsid w:val="002775F9"/>
    <w:rsid w:val="00290FBD"/>
    <w:rsid w:val="00293518"/>
    <w:rsid w:val="002A4ED2"/>
    <w:rsid w:val="002B1EBB"/>
    <w:rsid w:val="002B34C8"/>
    <w:rsid w:val="002B52ED"/>
    <w:rsid w:val="002B7DAA"/>
    <w:rsid w:val="002C4FDC"/>
    <w:rsid w:val="002D6E72"/>
    <w:rsid w:val="002D7C7F"/>
    <w:rsid w:val="002E3308"/>
    <w:rsid w:val="002E4C06"/>
    <w:rsid w:val="002E67FD"/>
    <w:rsid w:val="002E79E5"/>
    <w:rsid w:val="002F2A60"/>
    <w:rsid w:val="002F5206"/>
    <w:rsid w:val="002F60E2"/>
    <w:rsid w:val="00310115"/>
    <w:rsid w:val="003104A1"/>
    <w:rsid w:val="0031070D"/>
    <w:rsid w:val="003205AE"/>
    <w:rsid w:val="00322E1F"/>
    <w:rsid w:val="003400C4"/>
    <w:rsid w:val="00342C26"/>
    <w:rsid w:val="00345480"/>
    <w:rsid w:val="003462CA"/>
    <w:rsid w:val="0034773B"/>
    <w:rsid w:val="00350F32"/>
    <w:rsid w:val="00352080"/>
    <w:rsid w:val="0035410E"/>
    <w:rsid w:val="00367AFC"/>
    <w:rsid w:val="003767A1"/>
    <w:rsid w:val="003817A4"/>
    <w:rsid w:val="003818F5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D3EF2"/>
    <w:rsid w:val="003E5882"/>
    <w:rsid w:val="003E5D6F"/>
    <w:rsid w:val="003F2901"/>
    <w:rsid w:val="003F2B87"/>
    <w:rsid w:val="00417F67"/>
    <w:rsid w:val="004203C2"/>
    <w:rsid w:val="004231DC"/>
    <w:rsid w:val="00433423"/>
    <w:rsid w:val="0043793F"/>
    <w:rsid w:val="00441A47"/>
    <w:rsid w:val="00444906"/>
    <w:rsid w:val="004515F5"/>
    <w:rsid w:val="0045227F"/>
    <w:rsid w:val="00461371"/>
    <w:rsid w:val="00465D6B"/>
    <w:rsid w:val="00473B78"/>
    <w:rsid w:val="00476793"/>
    <w:rsid w:val="00476AAD"/>
    <w:rsid w:val="00481C4A"/>
    <w:rsid w:val="00483D26"/>
    <w:rsid w:val="00485373"/>
    <w:rsid w:val="0049112A"/>
    <w:rsid w:val="00491B4C"/>
    <w:rsid w:val="004B0D88"/>
    <w:rsid w:val="004B1F0D"/>
    <w:rsid w:val="004B623B"/>
    <w:rsid w:val="004C78B4"/>
    <w:rsid w:val="004D45D6"/>
    <w:rsid w:val="004D4AA9"/>
    <w:rsid w:val="004E23D0"/>
    <w:rsid w:val="004F049D"/>
    <w:rsid w:val="004F1C65"/>
    <w:rsid w:val="004F4AB5"/>
    <w:rsid w:val="004F6527"/>
    <w:rsid w:val="00504398"/>
    <w:rsid w:val="0050675E"/>
    <w:rsid w:val="00510EF0"/>
    <w:rsid w:val="00514F06"/>
    <w:rsid w:val="00522D1A"/>
    <w:rsid w:val="005249B6"/>
    <w:rsid w:val="005334F4"/>
    <w:rsid w:val="00537CB4"/>
    <w:rsid w:val="00540756"/>
    <w:rsid w:val="005560A2"/>
    <w:rsid w:val="0056748C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58DB"/>
    <w:rsid w:val="0060151C"/>
    <w:rsid w:val="0060399E"/>
    <w:rsid w:val="0061340C"/>
    <w:rsid w:val="006140D5"/>
    <w:rsid w:val="00626421"/>
    <w:rsid w:val="00635285"/>
    <w:rsid w:val="006414F5"/>
    <w:rsid w:val="00652D27"/>
    <w:rsid w:val="006579D6"/>
    <w:rsid w:val="0067172A"/>
    <w:rsid w:val="00671DCC"/>
    <w:rsid w:val="006749D9"/>
    <w:rsid w:val="0069294B"/>
    <w:rsid w:val="00692DB5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17150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05A5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57F77"/>
    <w:rsid w:val="00863AEC"/>
    <w:rsid w:val="00864FD8"/>
    <w:rsid w:val="00872B53"/>
    <w:rsid w:val="008817CF"/>
    <w:rsid w:val="00883DA2"/>
    <w:rsid w:val="00886F9A"/>
    <w:rsid w:val="008935DF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0FAE"/>
    <w:rsid w:val="00A41F5C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93594"/>
    <w:rsid w:val="00AA5BDC"/>
    <w:rsid w:val="00AB5A72"/>
    <w:rsid w:val="00AC20A7"/>
    <w:rsid w:val="00AC65A0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5EF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5B4B"/>
    <w:rsid w:val="00B45BAF"/>
    <w:rsid w:val="00B52BCD"/>
    <w:rsid w:val="00B53891"/>
    <w:rsid w:val="00B65B1D"/>
    <w:rsid w:val="00B71BC6"/>
    <w:rsid w:val="00B73AD2"/>
    <w:rsid w:val="00B76DD2"/>
    <w:rsid w:val="00B8020C"/>
    <w:rsid w:val="00B847C2"/>
    <w:rsid w:val="00B85BB7"/>
    <w:rsid w:val="00B871ED"/>
    <w:rsid w:val="00B9179A"/>
    <w:rsid w:val="00B9329C"/>
    <w:rsid w:val="00B94076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192E"/>
    <w:rsid w:val="00BF5175"/>
    <w:rsid w:val="00BF52FB"/>
    <w:rsid w:val="00C010FC"/>
    <w:rsid w:val="00C02DAB"/>
    <w:rsid w:val="00C07145"/>
    <w:rsid w:val="00C1221B"/>
    <w:rsid w:val="00C15C18"/>
    <w:rsid w:val="00C167BA"/>
    <w:rsid w:val="00C170C5"/>
    <w:rsid w:val="00C176B9"/>
    <w:rsid w:val="00C260C8"/>
    <w:rsid w:val="00C27247"/>
    <w:rsid w:val="00C27877"/>
    <w:rsid w:val="00C2796C"/>
    <w:rsid w:val="00C35450"/>
    <w:rsid w:val="00C36C65"/>
    <w:rsid w:val="00C4182D"/>
    <w:rsid w:val="00C516D0"/>
    <w:rsid w:val="00C620DD"/>
    <w:rsid w:val="00C71851"/>
    <w:rsid w:val="00C807AE"/>
    <w:rsid w:val="00C82F53"/>
    <w:rsid w:val="00C8344D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5751"/>
    <w:rsid w:val="00CF1674"/>
    <w:rsid w:val="00CF325F"/>
    <w:rsid w:val="00CF4311"/>
    <w:rsid w:val="00D00283"/>
    <w:rsid w:val="00D020A9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5126"/>
    <w:rsid w:val="00D872D1"/>
    <w:rsid w:val="00D918CE"/>
    <w:rsid w:val="00D95BB2"/>
    <w:rsid w:val="00DA1766"/>
    <w:rsid w:val="00DA1805"/>
    <w:rsid w:val="00DA4938"/>
    <w:rsid w:val="00DB04C2"/>
    <w:rsid w:val="00DB05DA"/>
    <w:rsid w:val="00DB1438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5689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0248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08ED"/>
    <w:rsid w:val="00F36B30"/>
    <w:rsid w:val="00F36E8B"/>
    <w:rsid w:val="00F55587"/>
    <w:rsid w:val="00F563DB"/>
    <w:rsid w:val="00F7568E"/>
    <w:rsid w:val="00F94849"/>
    <w:rsid w:val="00FB2433"/>
    <w:rsid w:val="00FB2E50"/>
    <w:rsid w:val="00FB4A84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35A7774-ED03-4BA5-BC50-F4193C4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886F9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117" Type="http://schemas.openxmlformats.org/officeDocument/2006/relationships/hyperlink" Target="../../../../../Route/Trunk/Analisis/EspecificacionRequerimientos/General/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../../../../../Route/Trunk/Analisis/EspecificacionRequerimientos/General/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footer" Target="footer1.xml"/><Relationship Id="rId16" Type="http://schemas.openxmlformats.org/officeDocument/2006/relationships/hyperlink" Target="../../../../../Route/Trunk/Analisis/EspecificacionRequerimientos/General/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../../../../../Route/Trunk/Analisis/EspecificacionRequerimientos/General/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Glosario_de_Mensajes.docx" TargetMode="External"/><Relationship Id="rId128" Type="http://schemas.openxmlformats.org/officeDocument/2006/relationships/hyperlink" Target="file:///C:\Amesol\Productos\Route\Trunk\Analisis\EspecificacionRequerimientos\General\ERM_Glosario_de_Mensajes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../../../../../Route/Trunk/Analisis/EspecificacionRequerimientos/General/ERM_Reglas_de_Negocio.docx" TargetMode="External"/><Relationship Id="rId126" Type="http://schemas.openxmlformats.org/officeDocument/2006/relationships/hyperlink" Target="file:///C:\Amesol\Productos\Route\Trunk\Analisis\EspecificacionRequerimientos\General\ERM_Glosario_de_Mensajes.docx" TargetMode="External"/><Relationship Id="rId134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../../../../../Route/Trunk/Analisis/EspecificacionRequerimientos/General/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../../../../../Route/Trunk/Analisis/EspecificacionRequerimientos/General/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59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Glosario_de_Mensajes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theme" Target="theme/theme1.xm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54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../../../../../Route/Trunk/Analisis/EspecificacionRequerimientos/General/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../../../../../Route/Trunk/Analisis/EspecificacionRequerimientos/General/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../../../../../Route/Trunk/Analisis/EspecificacionRequerimientos/General/ERM_Reglas_de_Negocio.docx" TargetMode="External"/><Relationship Id="rId13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CUROLMOV10_RegVisitaImproductividad.docx" TargetMode="External"/><Relationship Id="rId127" Type="http://schemas.openxmlformats.org/officeDocument/2006/relationships/hyperlink" Target="file:///C:\Amesol\Productos\Route\Trunk\Analisis\EspecificacionRequerimientos\General\ERM_Glosario_de_Mensajes.docx" TargetMode="Externa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../../../../../Route/Trunk/Analisis/EspecificacionRequerimientos/General/ERM_Reglas_de_Negocio.docx" TargetMode="External"/><Relationship Id="rId81" Type="http://schemas.openxmlformats.org/officeDocument/2006/relationships/hyperlink" Target="CUROLMOV07_AtenderMisClientes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../../../../../Route/Trunk/Analisis/EspecificacionRequerimientos/General/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../../../../../Route/Trunk/Analisis/EspecificacionRequerimientos/General/ERM_Reglas_de_Negocio.docx" TargetMode="External"/><Relationship Id="rId122" Type="http://schemas.openxmlformats.org/officeDocument/2006/relationships/hyperlink" Target="file:///C:\Amesol\Productos\Route\Trunk\Analisis\EspecificacionRequerimientos\General\ERM_Glosario_de_Mensajes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../../../../../Route/Trunk/Analisis/EspecificacionRequerimientos/General/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../../../../../Route/Trunk/Analisis/EspecificacionRequerimientos/General/ERM_Reglas_de_Negocio.docx" TargetMode="External"/><Relationship Id="rId125" Type="http://schemas.openxmlformats.org/officeDocument/2006/relationships/hyperlink" Target="file:///C:\Amesol\Productos\Route\Trunk\Analisis\EspecificacionRequerimientos\General\ERM_Glosario_de_Mensajes.docx" TargetMode="External"/><Relationship Id="rId7" Type="http://schemas.openxmlformats.org/officeDocument/2006/relationships/endnotes" Target="endnotes.xml"/><Relationship Id="rId71" Type="http://schemas.openxmlformats.org/officeDocument/2006/relationships/hyperlink" Target="../../../../../Route/Trunk/Analisis/EspecificacionRequerimientos/General/ERM_Reglas_de_Negocio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../../../../../Route/Trunk/Analisis/EspecificacionRequerimientos/General/ERM_Reglas_de_Negocio.docx" TargetMode="External"/><Relationship Id="rId110" Type="http://schemas.openxmlformats.org/officeDocument/2006/relationships/hyperlink" Target="../../../../../Route/Trunk/Analisis/EspecificacionRequerimientos/General/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https://www.justinmind.com/usernote/listPrototypes.action?projectId=10987681" TargetMode="External"/><Relationship Id="rId136" Type="http://schemas.openxmlformats.org/officeDocument/2006/relationships/fontTable" Target="fontTable.xm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D82FC-8E14-4C2E-8C4C-349884FE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2181</TotalTime>
  <Pages>15</Pages>
  <Words>6288</Words>
  <Characters>34588</Characters>
  <Application>Microsoft Office Word</Application>
  <DocSecurity>0</DocSecurity>
  <Lines>288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40795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23</cp:revision>
  <cp:lastPrinted>2008-09-11T22:09:00Z</cp:lastPrinted>
  <dcterms:created xsi:type="dcterms:W3CDTF">2012-02-23T19:10:00Z</dcterms:created>
  <dcterms:modified xsi:type="dcterms:W3CDTF">2013-10-04T21:19:00Z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