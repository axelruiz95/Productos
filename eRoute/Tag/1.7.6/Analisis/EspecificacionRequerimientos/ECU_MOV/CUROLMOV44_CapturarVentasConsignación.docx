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7A1A2B" w:rsidRDefault="00870F40" w:rsidP="00EB78AE">
      <w:pPr>
        <w:jc w:val="right"/>
        <w:rPr>
          <w:b/>
        </w:rPr>
      </w:pPr>
      <w:r w:rsidRPr="007A1A2B">
        <w:rPr>
          <w:b/>
        </w:rPr>
        <w:t xml:space="preserve">Proyecto </w:t>
      </w:r>
      <w:r w:rsidR="008640E2" w:rsidRPr="007A1A2B">
        <w:rPr>
          <w:b/>
        </w:rPr>
        <w:t>Route Lite (ROL)</w:t>
      </w:r>
    </w:p>
    <w:p w:rsidR="00FE1CAC" w:rsidRPr="007A1A2B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7A1A2B">
        <w:rPr>
          <w:szCs w:val="36"/>
          <w:lang w:val="es-MX"/>
        </w:rPr>
        <w:t>Especificación del Caso de Uso:</w:t>
      </w:r>
      <w:r w:rsidR="005427FB" w:rsidRPr="007A1A2B">
        <w:rPr>
          <w:szCs w:val="36"/>
          <w:lang w:val="es-MX"/>
        </w:rPr>
        <w:t xml:space="preserve"> </w:t>
      </w:r>
      <w:r w:rsidR="00830C78" w:rsidRPr="007A1A2B">
        <w:t>Capturar Ventas a Consignación – CUROLMOV44</w:t>
      </w:r>
    </w:p>
    <w:p w:rsidR="0060151C" w:rsidRPr="007A1A2B" w:rsidRDefault="0060151C" w:rsidP="0060151C">
      <w:pPr>
        <w:pStyle w:val="Puesto"/>
        <w:jc w:val="right"/>
        <w:rPr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lang w:val="es-MX"/>
        </w:rPr>
      </w:pPr>
      <w:r w:rsidRPr="007A1A2B">
        <w:rPr>
          <w:lang w:val="es-MX"/>
        </w:rPr>
        <w:t xml:space="preserve">VERSIÓN </w:t>
      </w:r>
      <w:r w:rsidR="0060151C" w:rsidRPr="007A1A2B">
        <w:rPr>
          <w:lang w:val="es-MX"/>
        </w:rPr>
        <w:t xml:space="preserve"> </w:t>
      </w:r>
      <w:r w:rsidR="00870F40" w:rsidRPr="007A1A2B">
        <w:rPr>
          <w:lang w:val="es-MX"/>
        </w:rPr>
        <w:t>1.</w:t>
      </w:r>
      <w:r w:rsidR="00AB09EB">
        <w:rPr>
          <w:lang w:val="es-MX"/>
        </w:rPr>
        <w:t>6</w:t>
      </w:r>
    </w:p>
    <w:p w:rsidR="0060151C" w:rsidRPr="007A1A2B" w:rsidRDefault="0060151C" w:rsidP="0060151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FE1CAC" w:rsidRPr="007A1A2B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7A1A2B" w:rsidRDefault="00FE1CAC" w:rsidP="00FE1CA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1436DC" w:rsidRPr="007A1A2B" w:rsidRDefault="001436DC" w:rsidP="00481C4A">
      <w:pPr>
        <w:rPr>
          <w:b/>
          <w:bCs/>
          <w:lang w:val="es-MX"/>
        </w:rPr>
      </w:pPr>
    </w:p>
    <w:p w:rsidR="009F63D6" w:rsidRPr="007A1A2B" w:rsidRDefault="00A54B9C" w:rsidP="00481C4A">
      <w:pPr>
        <w:jc w:val="center"/>
        <w:rPr>
          <w:b/>
          <w:lang w:val="es-MX"/>
        </w:rPr>
      </w:pPr>
      <w:r w:rsidRPr="007A1A2B">
        <w:rPr>
          <w:b/>
          <w:lang w:val="es-MX"/>
        </w:rPr>
        <w:br w:type="page"/>
      </w:r>
      <w:r w:rsidR="001436DC" w:rsidRPr="007A1A2B">
        <w:rPr>
          <w:b/>
          <w:lang w:val="es-MX"/>
        </w:rPr>
        <w:lastRenderedPageBreak/>
        <w:t>HISTÓ</w:t>
      </w:r>
      <w:r w:rsidR="009F63D6" w:rsidRPr="007A1A2B">
        <w:rPr>
          <w:b/>
          <w:lang w:val="es-MX"/>
        </w:rPr>
        <w:t>RICO DE REVISIÓN</w:t>
      </w:r>
    </w:p>
    <w:p w:rsidR="007948BC" w:rsidRPr="007A1A2B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7A1A2B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0A6ADC" w:rsidRPr="007A1A2B" w:rsidTr="00DF3C27">
        <w:trPr>
          <w:jc w:val="center"/>
        </w:trPr>
        <w:tc>
          <w:tcPr>
            <w:tcW w:w="2304" w:type="dxa"/>
          </w:tcPr>
          <w:p w:rsidR="000A6ADC" w:rsidRPr="007A1A2B" w:rsidRDefault="00830C78" w:rsidP="003B1A3D">
            <w:pPr>
              <w:pStyle w:val="Tabletext"/>
              <w:jc w:val="center"/>
            </w:pPr>
            <w:r w:rsidRPr="007A1A2B">
              <w:t>14/04</w:t>
            </w:r>
            <w:r w:rsidR="000A6ADC" w:rsidRPr="007A1A2B">
              <w:t>/201</w:t>
            </w:r>
            <w:r w:rsidR="006A35DA" w:rsidRPr="007A1A2B">
              <w:t>4</w:t>
            </w:r>
          </w:p>
        </w:tc>
        <w:tc>
          <w:tcPr>
            <w:tcW w:w="1152" w:type="dxa"/>
          </w:tcPr>
          <w:p w:rsidR="000A6ADC" w:rsidRPr="007A1A2B" w:rsidRDefault="000A6ADC" w:rsidP="00AF263B">
            <w:pPr>
              <w:pStyle w:val="Tabletext"/>
              <w:jc w:val="center"/>
            </w:pPr>
            <w:r w:rsidRPr="007A1A2B">
              <w:t>1.0</w:t>
            </w:r>
          </w:p>
        </w:tc>
        <w:tc>
          <w:tcPr>
            <w:tcW w:w="3744" w:type="dxa"/>
          </w:tcPr>
          <w:p w:rsidR="0031217A" w:rsidRPr="007A1A2B" w:rsidRDefault="0031217A" w:rsidP="0031217A">
            <w:pPr>
              <w:pStyle w:val="Tabletext"/>
            </w:pPr>
            <w:r w:rsidRPr="007A1A2B">
              <w:t xml:space="preserve">Elaboración de la especificación del caso de uso </w:t>
            </w:r>
            <w:r w:rsidR="00382908" w:rsidRPr="007A1A2B">
              <w:t xml:space="preserve">Capturar </w:t>
            </w:r>
            <w:r w:rsidR="00830C78" w:rsidRPr="007A1A2B">
              <w:t>Ventas a Consignación</w:t>
            </w:r>
            <w:r w:rsidR="003B1A3D" w:rsidRPr="007A1A2B">
              <w:t xml:space="preserve"> </w:t>
            </w:r>
            <w:r w:rsidRPr="007A1A2B">
              <w:t>para el Proyecto Route Lite de acuerdo al Estándar de Casos de Uso 1.4.</w:t>
            </w:r>
          </w:p>
          <w:p w:rsidR="0031217A" w:rsidRPr="007A1A2B" w:rsidRDefault="0031217A" w:rsidP="0031217A">
            <w:pPr>
              <w:pStyle w:val="Tabletext"/>
            </w:pPr>
            <w:r w:rsidRPr="007A1A2B">
              <w:t>Folio CAI 000</w:t>
            </w:r>
            <w:r w:rsidR="00B60F3E" w:rsidRPr="007A1A2B">
              <w:t>3016</w:t>
            </w:r>
          </w:p>
          <w:p w:rsidR="000A6ADC" w:rsidRPr="007A1A2B" w:rsidRDefault="0031217A" w:rsidP="005F62F2">
            <w:pPr>
              <w:pStyle w:val="Tabletext"/>
            </w:pPr>
            <w:r w:rsidRPr="007A1A2B">
              <w:t>(Route Lite, 1.</w:t>
            </w:r>
            <w:r w:rsidR="005F62F2">
              <w:t>1</w:t>
            </w:r>
            <w:r w:rsidRPr="007A1A2B">
              <w:t>.0.0)</w:t>
            </w:r>
          </w:p>
        </w:tc>
        <w:tc>
          <w:tcPr>
            <w:tcW w:w="2304" w:type="dxa"/>
          </w:tcPr>
          <w:p w:rsidR="000A6ADC" w:rsidRPr="007A1A2B" w:rsidRDefault="000A6ADC" w:rsidP="00AF263B">
            <w:pPr>
              <w:pStyle w:val="Tabletext"/>
            </w:pPr>
            <w:r w:rsidRPr="007A1A2B">
              <w:t>Belem Lizeth Jiménez Arévalo</w:t>
            </w:r>
          </w:p>
        </w:tc>
      </w:tr>
      <w:tr w:rsidR="00934350" w:rsidRPr="007A1A2B" w:rsidTr="00DF3C27">
        <w:trPr>
          <w:jc w:val="center"/>
        </w:trPr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30/05</w:t>
            </w:r>
            <w:r w:rsidRPr="00761803">
              <w:rPr>
                <w:highlight w:val="red"/>
              </w:rPr>
              <w:t>/2014</w:t>
            </w:r>
          </w:p>
        </w:tc>
        <w:tc>
          <w:tcPr>
            <w:tcW w:w="1152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 w:rsidRPr="00761803">
              <w:rPr>
                <w:highlight w:val="red"/>
              </w:rPr>
              <w:t>1.</w:t>
            </w:r>
            <w:r>
              <w:rPr>
                <w:highlight w:val="red"/>
              </w:rPr>
              <w:t>1</w:t>
            </w:r>
          </w:p>
        </w:tc>
        <w:tc>
          <w:tcPr>
            <w:tcW w:w="3744" w:type="dxa"/>
          </w:tcPr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34350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16286E" w:rsidRPr="00761803" w:rsidRDefault="0016286E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34350" w:rsidRPr="00761803" w:rsidRDefault="00934350" w:rsidP="0093435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16286E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34350" w:rsidRPr="00761803" w:rsidRDefault="00934350" w:rsidP="005F62F2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sz w:val="20"/>
                <w:szCs w:val="20"/>
                <w:highlight w:val="red"/>
              </w:rPr>
              <w:t>(Route Lite, 1.</w:t>
            </w:r>
            <w:r w:rsidR="005F62F2">
              <w:rPr>
                <w:sz w:val="20"/>
                <w:szCs w:val="20"/>
                <w:highlight w:val="red"/>
              </w:rPr>
              <w:t>1</w:t>
            </w:r>
            <w:r w:rsidRPr="00761803">
              <w:rPr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rPr>
                <w:highlight w:val="red"/>
              </w:rPr>
            </w:pPr>
            <w:r w:rsidRPr="00761803">
              <w:rPr>
                <w:highlight w:val="red"/>
              </w:rPr>
              <w:t>Belem Lizeth Jiménez Arévalo</w:t>
            </w:r>
          </w:p>
        </w:tc>
      </w:tr>
      <w:tr w:rsidR="005531CE" w:rsidRPr="007A1A2B" w:rsidTr="00DF3C27">
        <w:trPr>
          <w:jc w:val="center"/>
        </w:trPr>
        <w:tc>
          <w:tcPr>
            <w:tcW w:w="2304" w:type="dxa"/>
          </w:tcPr>
          <w:p w:rsidR="005531CE" w:rsidRPr="001725B9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24/06/2014</w:t>
            </w:r>
          </w:p>
        </w:tc>
        <w:tc>
          <w:tcPr>
            <w:tcW w:w="1152" w:type="dxa"/>
          </w:tcPr>
          <w:p w:rsidR="005531CE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1.2</w:t>
            </w: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7E57EB">
            <w:pPr>
              <w:pStyle w:val="Tabletext"/>
              <w:rPr>
                <w:highlight w:val="yellow"/>
              </w:rPr>
            </w:pPr>
          </w:p>
          <w:p w:rsidR="001725B9" w:rsidRPr="001725B9" w:rsidRDefault="001725B9" w:rsidP="007E57EB">
            <w:pPr>
              <w:pStyle w:val="Tabletext"/>
              <w:rPr>
                <w:highlight w:val="yellow"/>
              </w:rPr>
            </w:pPr>
          </w:p>
        </w:tc>
        <w:tc>
          <w:tcPr>
            <w:tcW w:w="3744" w:type="dxa"/>
          </w:tcPr>
          <w:p w:rsidR="00F7377F" w:rsidRDefault="00F7377F" w:rsidP="007E57EB">
            <w:pPr>
              <w:pStyle w:val="Sinespaciado"/>
              <w:numPr>
                <w:ilvl w:val="0"/>
                <w:numId w:val="25"/>
              </w:numPr>
              <w:ind w:left="256" w:hanging="256"/>
              <w:jc w:val="both"/>
              <w:rPr>
                <w:sz w:val="20"/>
                <w:szCs w:val="20"/>
                <w:highlight w:val="yellow"/>
              </w:rPr>
            </w:pPr>
            <w:r w:rsidRPr="001725B9">
              <w:rPr>
                <w:sz w:val="20"/>
                <w:szCs w:val="20"/>
                <w:highlight w:val="yellow"/>
              </w:rPr>
              <w:t>Agregar funcionalidad en la actividad de Capturar Ventas a Consignación para realizar el arrastre del saldo del préstamo de producto cuando se le puede prestar producto al cliente &lt;Cliente.Prestamo = 1&gt;. Realizar el arrastre de envase</w:t>
            </w:r>
            <w:r w:rsidR="001725B9" w:rsidRPr="001725B9">
              <w:rPr>
                <w:sz w:val="20"/>
                <w:szCs w:val="20"/>
                <w:highlight w:val="yellow"/>
              </w:rPr>
              <w:t xml:space="preserve"> (Cargo)</w:t>
            </w:r>
            <w:r w:rsidRPr="001725B9">
              <w:rPr>
                <w:sz w:val="20"/>
                <w:szCs w:val="20"/>
                <w:highlight w:val="yellow"/>
              </w:rPr>
              <w:t xml:space="preserve"> al agregar, modificar y eliminar un producto en los escenarios de Creación, Modificación y </w:t>
            </w:r>
            <w:r w:rsidR="001725B9" w:rsidRPr="001725B9">
              <w:rPr>
                <w:sz w:val="20"/>
                <w:szCs w:val="20"/>
                <w:highlight w:val="yellow"/>
              </w:rPr>
              <w:t>Eliminación de la Venta a C</w:t>
            </w:r>
            <w:r w:rsidRPr="001725B9">
              <w:rPr>
                <w:sz w:val="20"/>
                <w:szCs w:val="20"/>
                <w:highlight w:val="yellow"/>
              </w:rPr>
              <w:t xml:space="preserve">onsignación, así como en el escenario de Liquidación </w:t>
            </w:r>
            <w:r w:rsidR="001725B9" w:rsidRPr="001725B9">
              <w:rPr>
                <w:sz w:val="20"/>
                <w:szCs w:val="20"/>
                <w:highlight w:val="yellow"/>
              </w:rPr>
              <w:t>a partir del producto devuelto (Abono).</w:t>
            </w:r>
          </w:p>
          <w:p w:rsidR="007E57EB" w:rsidRPr="007E57EB" w:rsidRDefault="007E57EB" w:rsidP="00F7377F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7E57EB" w:rsidRPr="007E57EB" w:rsidRDefault="001725B9" w:rsidP="000B0B66">
            <w:pPr>
              <w:pStyle w:val="Sinespaciado"/>
              <w:numPr>
                <w:ilvl w:val="0"/>
                <w:numId w:val="25"/>
              </w:numPr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 xml:space="preserve">Si al cliente se le puede realizar el préstamo de envase &lt;Cliente.Prestamo = 1&gt; y si el parámetro de configuración indica que </w:t>
            </w:r>
            <w:r w:rsidR="000B0B66" w:rsidRPr="000B0B66">
              <w:rPr>
                <w:sz w:val="20"/>
                <w:szCs w:val="20"/>
                <w:highlight w:val="yellow"/>
              </w:rPr>
              <w:t>al cliente se le debe validar el límite de préstamo de envase &lt;Cliente.ValidarLimEnvase = 1&gt;</w:t>
            </w:r>
            <w:r w:rsidRPr="007E57EB">
              <w:rPr>
                <w:sz w:val="20"/>
                <w:szCs w:val="20"/>
                <w:highlight w:val="yellow"/>
              </w:rPr>
              <w:t xml:space="preserve">: </w:t>
            </w:r>
          </w:p>
          <w:p w:rsidR="001725B9" w:rsidRPr="007E57EB" w:rsidRDefault="001725B9" w:rsidP="007E57EB">
            <w:pPr>
              <w:pStyle w:val="Sinespaciado"/>
              <w:numPr>
                <w:ilvl w:val="0"/>
                <w:numId w:val="26"/>
              </w:numPr>
              <w:ind w:left="539" w:hanging="283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Agregar funcionalidad para la validación del límite de envase en el escenario de creación y modifica</w:t>
            </w:r>
            <w:r w:rsidR="007E57EB" w:rsidRPr="007E57EB">
              <w:rPr>
                <w:sz w:val="20"/>
                <w:szCs w:val="20"/>
                <w:highlight w:val="yellow"/>
              </w:rPr>
              <w:t>ción de la Venta a Consignación</w:t>
            </w:r>
            <w:r w:rsidRPr="007E57EB">
              <w:rPr>
                <w:sz w:val="20"/>
                <w:szCs w:val="20"/>
                <w:highlight w:val="yellow"/>
              </w:rPr>
              <w:t xml:space="preserve">, para asegurar que </w:t>
            </w:r>
            <w:r w:rsidRPr="007E57EB">
              <w:rPr>
                <w:sz w:val="20"/>
                <w:szCs w:val="20"/>
                <w:highlight w:val="yellow"/>
              </w:rPr>
              <w:lastRenderedPageBreak/>
              <w:t>no se exceda el límite de préstamo de envase &lt;Cliente.LimiteEnvase&gt; con el producto vendido. Lanzar mensaje de advertencia de que se está llegando al límite del préstamo de envase cuando se cumpla el porcentaje de envase configurado para dicho fin &lt;MOTConfiguracion.PorLimEnvase&gt;</w:t>
            </w:r>
            <w:r w:rsidR="007E57EB" w:rsidRPr="007E57EB">
              <w:rPr>
                <w:sz w:val="20"/>
                <w:szCs w:val="20"/>
                <w:highlight w:val="yellow"/>
              </w:rPr>
              <w:t>.</w:t>
            </w: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Folio CAI 000</w:t>
            </w:r>
            <w:r w:rsidR="0065031F">
              <w:rPr>
                <w:sz w:val="20"/>
                <w:szCs w:val="20"/>
                <w:highlight w:val="yellow"/>
              </w:rPr>
              <w:t>3123</w:t>
            </w:r>
          </w:p>
          <w:p w:rsidR="005531CE" w:rsidRPr="007E57EB" w:rsidRDefault="001725B9" w:rsidP="005531C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(Route Lite, 1.1.0.0)</w:t>
            </w:r>
          </w:p>
        </w:tc>
        <w:tc>
          <w:tcPr>
            <w:tcW w:w="2304" w:type="dxa"/>
          </w:tcPr>
          <w:p w:rsidR="005531CE" w:rsidRDefault="00F7377F" w:rsidP="005531CE">
            <w:pPr>
              <w:pStyle w:val="Tabletext"/>
              <w:rPr>
                <w:highlight w:val="yellow"/>
              </w:rPr>
            </w:pPr>
            <w:r w:rsidRPr="001725B9">
              <w:rPr>
                <w:highlight w:val="yellow"/>
              </w:rPr>
              <w:lastRenderedPageBreak/>
              <w:t>Belem Lizeth Jiménez Arévalo</w:t>
            </w: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Pr="001725B9" w:rsidRDefault="007E57EB" w:rsidP="005531CE">
            <w:pPr>
              <w:pStyle w:val="Tabletext"/>
              <w:rPr>
                <w:highlight w:val="yellow"/>
              </w:rPr>
            </w:pPr>
          </w:p>
        </w:tc>
      </w:tr>
      <w:tr w:rsidR="00D80C1F" w:rsidRPr="007A1A2B" w:rsidTr="00DF3C27">
        <w:trPr>
          <w:jc w:val="center"/>
        </w:trPr>
        <w:tc>
          <w:tcPr>
            <w:tcW w:w="2304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30/10/2014</w:t>
            </w:r>
          </w:p>
        </w:tc>
        <w:tc>
          <w:tcPr>
            <w:tcW w:w="1152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:rsidR="00D80C1F" w:rsidRDefault="00D80C1F" w:rsidP="00D80C1F">
            <w:pPr>
              <w:pStyle w:val="Tabletext"/>
              <w:rPr>
                <w:highlight w:val="magenta"/>
                <w:lang w:val="es-ES"/>
              </w:rPr>
            </w:pPr>
            <w:r>
              <w:rPr>
                <w:highlight w:val="magenta"/>
                <w:lang w:val="es-ES"/>
              </w:rPr>
              <w:t>Se requiere agregar a ProductoUnidad.TipoEstado un valor por referencia que indique que está activo y se suba al móvil, pero que no se pueda vender. Esto para poder obtener las equivalencias en cajas de los productos.</w:t>
            </w:r>
          </w:p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Se modifica en el e-Route Android las consultas que hacen referencia a ProductoUnidad para que no muestren los registros con ProductoUnidad.TipoEstado = 2 y sólo se considere para obtener el factor de equivalencia en cajas en el reporte de inventario de Costeña.</w:t>
            </w:r>
          </w:p>
          <w:p w:rsidR="00D80C1F" w:rsidRDefault="00D80C1F" w:rsidP="00D80C1F">
            <w:pPr>
              <w:pStyle w:val="Sinespaciado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Folio CAI 0003300</w:t>
            </w:r>
          </w:p>
          <w:p w:rsidR="00D80C1F" w:rsidRDefault="00D80C1F" w:rsidP="00D80C1F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(La Costeña, 1.1.0.0)</w:t>
            </w:r>
          </w:p>
        </w:tc>
        <w:tc>
          <w:tcPr>
            <w:tcW w:w="2304" w:type="dxa"/>
          </w:tcPr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Belem Lizeth Jiménez Arévalo</w:t>
            </w:r>
          </w:p>
        </w:tc>
      </w:tr>
      <w:tr w:rsidR="002B08A6" w:rsidRPr="007A1A2B" w:rsidTr="00DF3C27">
        <w:trPr>
          <w:jc w:val="center"/>
        </w:trPr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tabs>
                <w:tab w:val="left" w:pos="540"/>
                <w:tab w:val="center" w:pos="1044"/>
              </w:tabs>
              <w:jc w:val="left"/>
              <w:rPr>
                <w:highlight w:val="darkGray"/>
              </w:rPr>
            </w:pPr>
            <w:r>
              <w:rPr>
                <w:highlight w:val="darkGray"/>
              </w:rPr>
              <w:tab/>
            </w:r>
            <w:r>
              <w:rPr>
                <w:highlight w:val="darkGray"/>
              </w:rPr>
              <w:tab/>
            </w:r>
            <w:r w:rsidRPr="00A32433">
              <w:rPr>
                <w:highlight w:val="darkGray"/>
              </w:rPr>
              <w:t>22/05/2015</w:t>
            </w:r>
          </w:p>
        </w:tc>
        <w:tc>
          <w:tcPr>
            <w:tcW w:w="1152" w:type="dxa"/>
          </w:tcPr>
          <w:p w:rsidR="002B08A6" w:rsidRPr="00A32433" w:rsidRDefault="002B08A6" w:rsidP="002B08A6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1.4</w:t>
            </w:r>
          </w:p>
        </w:tc>
        <w:tc>
          <w:tcPr>
            <w:tcW w:w="374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(Route Lite)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</w:p>
          <w:p w:rsidR="002B08A6" w:rsidRPr="00E63C96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(Ayari, 1.4.0.0)</w:t>
            </w:r>
          </w:p>
        </w:tc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  <w:tr w:rsidR="00D64C05" w:rsidRPr="007A1A2B" w:rsidTr="00DF3C27">
        <w:trPr>
          <w:jc w:val="center"/>
        </w:trPr>
        <w:tc>
          <w:tcPr>
            <w:tcW w:w="2304" w:type="dxa"/>
          </w:tcPr>
          <w:p w:rsidR="00D64C05" w:rsidRPr="00D64C05" w:rsidRDefault="00D64C05" w:rsidP="00D64C05">
            <w:pPr>
              <w:pStyle w:val="Tabletext"/>
              <w:jc w:val="center"/>
              <w:rPr>
                <w:highlight w:val="green"/>
              </w:rPr>
            </w:pPr>
            <w:r w:rsidRPr="00D64C05">
              <w:rPr>
                <w:highlight w:val="green"/>
              </w:rPr>
              <w:t>21/03/2016</w:t>
            </w:r>
          </w:p>
        </w:tc>
        <w:tc>
          <w:tcPr>
            <w:tcW w:w="1152" w:type="dxa"/>
          </w:tcPr>
          <w:p w:rsidR="00D64C05" w:rsidRPr="00D64C05" w:rsidRDefault="00D64C05" w:rsidP="00D64C05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1.5</w:t>
            </w:r>
          </w:p>
        </w:tc>
        <w:tc>
          <w:tcPr>
            <w:tcW w:w="3744" w:type="dxa"/>
          </w:tcPr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Folio CAI: 0003896</w:t>
            </w: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Habilitar mensaje para impresión bajo demanda en aplicación móvil (Android)</w:t>
            </w: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(Materias Primas, 1.6.0.0)</w:t>
            </w: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</w:p>
        </w:tc>
        <w:tc>
          <w:tcPr>
            <w:tcW w:w="2304" w:type="dxa"/>
          </w:tcPr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Nancy Elizabeth Villalobos Plascencia</w:t>
            </w:r>
          </w:p>
        </w:tc>
      </w:tr>
      <w:tr w:rsidR="00AB09EB" w:rsidRPr="007A1A2B" w:rsidTr="00DF3C27">
        <w:trPr>
          <w:jc w:val="center"/>
        </w:trPr>
        <w:tc>
          <w:tcPr>
            <w:tcW w:w="2304" w:type="dxa"/>
          </w:tcPr>
          <w:p w:rsidR="00AB09EB" w:rsidRPr="008A65A4" w:rsidRDefault="00AB09EB" w:rsidP="00AB09EB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15</w:t>
            </w:r>
            <w:r w:rsidRPr="008A65A4">
              <w:rPr>
                <w:highlight w:val="darkCyan"/>
              </w:rPr>
              <w:t>/10/2016</w:t>
            </w:r>
          </w:p>
        </w:tc>
        <w:tc>
          <w:tcPr>
            <w:tcW w:w="1152" w:type="dxa"/>
          </w:tcPr>
          <w:p w:rsidR="00AB09EB" w:rsidRPr="008A65A4" w:rsidRDefault="00AB09EB" w:rsidP="00AB09EB">
            <w:pPr>
              <w:pStyle w:val="Tabletext"/>
              <w:jc w:val="center"/>
              <w:rPr>
                <w:highlight w:val="darkCyan"/>
              </w:rPr>
            </w:pPr>
            <w:r w:rsidRPr="008A65A4">
              <w:rPr>
                <w:highlight w:val="darkCyan"/>
              </w:rPr>
              <w:t>1.</w:t>
            </w:r>
            <w:r>
              <w:rPr>
                <w:highlight w:val="darkCyan"/>
              </w:rPr>
              <w:t>6</w:t>
            </w:r>
          </w:p>
        </w:tc>
        <w:tc>
          <w:tcPr>
            <w:tcW w:w="3744" w:type="dxa"/>
          </w:tcPr>
          <w:p w:rsidR="00AB09EB" w:rsidRPr="008A65A4" w:rsidRDefault="00AB09EB" w:rsidP="00AB09EB">
            <w:pPr>
              <w:pStyle w:val="Tabletext"/>
              <w:rPr>
                <w:highlight w:val="darkCyan"/>
              </w:rPr>
            </w:pPr>
            <w:r w:rsidRPr="008A65A4">
              <w:rPr>
                <w:highlight w:val="darkCyan"/>
              </w:rPr>
              <w:t xml:space="preserve">- Se utilizará el parámetro </w:t>
            </w:r>
            <w:r w:rsidRPr="008A65A4">
              <w:rPr>
                <w:highlight w:val="darkCyan"/>
              </w:rPr>
              <w:lastRenderedPageBreak/>
              <w:t>"TipoClaveProducto" que se encuentra dentro de CONHist para saber si se muestra el teclado numérico o el alfanumérico.</w:t>
            </w:r>
          </w:p>
          <w:p w:rsidR="00AB09EB" w:rsidRPr="008A65A4" w:rsidRDefault="00AB09EB" w:rsidP="00AB09EB">
            <w:pPr>
              <w:pStyle w:val="Tabletext"/>
              <w:rPr>
                <w:highlight w:val="darkCyan"/>
              </w:rPr>
            </w:pPr>
            <w:r w:rsidRPr="008A65A4">
              <w:rPr>
                <w:highlight w:val="darkCyan"/>
              </w:rPr>
              <w:t>- Se utilizará el parámetro "DigitoClaveProd" que se encuentra dentro de CONHist para completar con ceros a la izquierda las claves de Productos capturadas.</w:t>
            </w:r>
          </w:p>
          <w:p w:rsidR="00AB09EB" w:rsidRDefault="00AB09EB" w:rsidP="00AB09EB">
            <w:pPr>
              <w:pStyle w:val="Tabletext"/>
              <w:jc w:val="left"/>
              <w:rPr>
                <w:highlight w:val="darkCyan"/>
              </w:rPr>
            </w:pPr>
            <w:r w:rsidRPr="008A65A4">
              <w:rPr>
                <w:highlight w:val="darkCyan"/>
              </w:rPr>
              <w:t>NOTA: Al utilizar esta configuración, no se podrá realizar ningún tipo de búsqueda parcial dentro de la pantalla de captura, para la búsqueda se tendrá que utilizar el icono de "Lupa" y la búsqueda la hará con el teclado alfanumérico.</w:t>
            </w:r>
          </w:p>
          <w:p w:rsidR="00AB09EB" w:rsidRPr="007938FA" w:rsidRDefault="00AB09EB" w:rsidP="00AB09EB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1.7.</w:t>
            </w:r>
            <w:r w:rsidR="00487234"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.</w:t>
            </w:r>
            <w:r w:rsidR="00487234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 xml:space="preserve"> y se replica a partir de la 1.9.0.0</w:t>
            </w:r>
          </w:p>
          <w:p w:rsidR="00AB09EB" w:rsidRPr="002F4069" w:rsidRDefault="00AB09EB" w:rsidP="00AB09EB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2F4069">
              <w:rPr>
                <w:sz w:val="20"/>
                <w:szCs w:val="20"/>
                <w:highlight w:val="darkCyan"/>
              </w:rPr>
              <w:t>Folio CAI 0004028</w:t>
            </w:r>
          </w:p>
          <w:p w:rsidR="00AB09EB" w:rsidRPr="008A65A4" w:rsidRDefault="00AB09EB" w:rsidP="00487234">
            <w:pPr>
              <w:pStyle w:val="Tabletext"/>
              <w:jc w:val="left"/>
              <w:rPr>
                <w:highlight w:val="darkCyan"/>
              </w:rPr>
            </w:pPr>
            <w:r w:rsidRPr="002F4069">
              <w:rPr>
                <w:highlight w:val="darkCyan"/>
              </w:rPr>
              <w:t>(Lechera GDL, 1.7.</w:t>
            </w:r>
            <w:r w:rsidR="00487234">
              <w:rPr>
                <w:highlight w:val="darkCyan"/>
              </w:rPr>
              <w:t>5</w:t>
            </w:r>
            <w:r w:rsidRPr="002F4069">
              <w:rPr>
                <w:highlight w:val="darkCyan"/>
              </w:rPr>
              <w:t>.</w:t>
            </w:r>
            <w:r w:rsidR="00487234">
              <w:rPr>
                <w:highlight w:val="darkCyan"/>
              </w:rPr>
              <w:t>0</w:t>
            </w:r>
            <w:r w:rsidRPr="002F4069">
              <w:rPr>
                <w:highlight w:val="darkCyan"/>
              </w:rPr>
              <w:t xml:space="preserve"> - 4.12.</w:t>
            </w:r>
            <w:r w:rsidR="00487234">
              <w:rPr>
                <w:highlight w:val="darkCyan"/>
              </w:rPr>
              <w:t>5</w:t>
            </w:r>
            <w:r w:rsidRPr="002F4069">
              <w:rPr>
                <w:highlight w:val="darkCyan"/>
              </w:rPr>
              <w:t>.</w:t>
            </w:r>
            <w:r w:rsidR="00487234">
              <w:rPr>
                <w:highlight w:val="darkCyan"/>
              </w:rPr>
              <w:t>0</w:t>
            </w:r>
            <w:bookmarkStart w:id="0" w:name="_GoBack"/>
            <w:bookmarkEnd w:id="0"/>
            <w:r w:rsidRPr="002F4069">
              <w:rPr>
                <w:highlight w:val="darkCyan"/>
              </w:rPr>
              <w:t>)</w:t>
            </w:r>
          </w:p>
        </w:tc>
        <w:tc>
          <w:tcPr>
            <w:tcW w:w="2304" w:type="dxa"/>
          </w:tcPr>
          <w:p w:rsidR="00AB09EB" w:rsidRPr="008A65A4" w:rsidRDefault="00AB09EB" w:rsidP="00AB09EB">
            <w:pPr>
              <w:pStyle w:val="Tabletext"/>
              <w:jc w:val="left"/>
              <w:rPr>
                <w:highlight w:val="darkCyan"/>
              </w:rPr>
            </w:pPr>
            <w:r w:rsidRPr="008A65A4">
              <w:rPr>
                <w:highlight w:val="darkCyan"/>
              </w:rPr>
              <w:lastRenderedPageBreak/>
              <w:t xml:space="preserve">Belem Lizeth Jiménez </w:t>
            </w:r>
            <w:r w:rsidRPr="008A65A4">
              <w:rPr>
                <w:highlight w:val="darkCyan"/>
              </w:rPr>
              <w:lastRenderedPageBreak/>
              <w:t>Arévalo</w:t>
            </w:r>
          </w:p>
        </w:tc>
      </w:tr>
    </w:tbl>
    <w:p w:rsidR="009F63D6" w:rsidRPr="007A1A2B" w:rsidRDefault="009F63D6" w:rsidP="007B7EDC">
      <w:pPr>
        <w:rPr>
          <w:lang w:val="es-MX"/>
        </w:rPr>
      </w:pPr>
    </w:p>
    <w:p w:rsidR="00481C4A" w:rsidRPr="007A1A2B" w:rsidRDefault="00A54B9C" w:rsidP="00481C4A">
      <w:pPr>
        <w:pStyle w:val="Puesto"/>
        <w:rPr>
          <w:lang w:val="es-MX"/>
        </w:rPr>
      </w:pPr>
      <w:r w:rsidRPr="007A1A2B">
        <w:rPr>
          <w:lang w:val="es-MX"/>
        </w:rPr>
        <w:br w:type="page"/>
      </w:r>
      <w:r w:rsidR="00481C4A" w:rsidRPr="007A1A2B">
        <w:rPr>
          <w:lang w:val="es-MX"/>
        </w:rPr>
        <w:lastRenderedPageBreak/>
        <w:t>Tabla de Contenido</w:t>
      </w:r>
    </w:p>
    <w:p w:rsidR="00481C4A" w:rsidRPr="007A1A2B" w:rsidRDefault="00481C4A" w:rsidP="009C42D4">
      <w:pPr>
        <w:pStyle w:val="TDC2"/>
        <w:rPr>
          <w:lang w:val="es-MX" w:eastAsia="en-US"/>
        </w:rPr>
      </w:pPr>
    </w:p>
    <w:p w:rsidR="005C1B2B" w:rsidRPr="007A1A2B" w:rsidRDefault="005C1B2B">
      <w:pPr>
        <w:pStyle w:val="TDC1"/>
        <w:rPr>
          <w:rStyle w:val="Hipervnculo"/>
          <w:noProof w:val="0"/>
          <w:lang w:val="es-MX"/>
        </w:rPr>
      </w:pPr>
    </w:p>
    <w:p w:rsidR="00AB09EB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A2B">
        <w:rPr>
          <w:rStyle w:val="Hipervnculo"/>
          <w:noProof w:val="0"/>
          <w:lang w:val="es-MX"/>
        </w:rPr>
        <w:fldChar w:fldCharType="begin"/>
      </w:r>
      <w:r w:rsidR="00481C4A" w:rsidRPr="007A1A2B">
        <w:rPr>
          <w:rStyle w:val="Hipervnculo"/>
          <w:noProof w:val="0"/>
          <w:lang w:val="es-MX"/>
        </w:rPr>
        <w:instrText xml:space="preserve"> TOC \o "1-3" \h \z \u </w:instrText>
      </w:r>
      <w:r w:rsidRPr="007A1A2B">
        <w:rPr>
          <w:rStyle w:val="Hipervnculo"/>
          <w:noProof w:val="0"/>
          <w:lang w:val="es-MX"/>
        </w:rPr>
        <w:fldChar w:fldCharType="separate"/>
      </w:r>
      <w:hyperlink w:anchor="_Toc464449602" w:history="1">
        <w:r w:rsidR="00AB09EB" w:rsidRPr="001F65D4">
          <w:rPr>
            <w:rStyle w:val="Hipervnculo"/>
            <w:lang w:val="es-GT"/>
          </w:rPr>
          <w:t xml:space="preserve">Especificación de Casos de Uso: </w:t>
        </w:r>
        <w:r w:rsidR="00AB09EB" w:rsidRPr="001F65D4">
          <w:rPr>
            <w:rStyle w:val="Hipervnculo"/>
          </w:rPr>
          <w:t xml:space="preserve"> Capturar Ventas a Consignación – CUROLMOV44</w:t>
        </w:r>
        <w:r w:rsidR="00AB09EB">
          <w:rPr>
            <w:webHidden/>
          </w:rPr>
          <w:tab/>
        </w:r>
        <w:r w:rsidR="00AB09EB">
          <w:rPr>
            <w:webHidden/>
          </w:rPr>
          <w:fldChar w:fldCharType="begin"/>
        </w:r>
        <w:r w:rsidR="00AB09EB">
          <w:rPr>
            <w:webHidden/>
          </w:rPr>
          <w:instrText xml:space="preserve"> PAGEREF _Toc464449602 \h </w:instrText>
        </w:r>
        <w:r w:rsidR="00AB09EB">
          <w:rPr>
            <w:webHidden/>
          </w:rPr>
        </w:r>
        <w:r w:rsidR="00AB09EB">
          <w:rPr>
            <w:webHidden/>
          </w:rPr>
          <w:fldChar w:fldCharType="separate"/>
        </w:r>
        <w:r w:rsidR="00AB09EB">
          <w:rPr>
            <w:webHidden/>
          </w:rPr>
          <w:t>6</w:t>
        </w:r>
        <w:r w:rsidR="00AB09EB">
          <w:rPr>
            <w:webHidden/>
          </w:rPr>
          <w:fldChar w:fldCharType="end"/>
        </w:r>
      </w:hyperlink>
    </w:p>
    <w:p w:rsidR="00AB09EB" w:rsidRDefault="00D459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03" w:history="1">
        <w:r w:rsidR="00AB09EB" w:rsidRPr="001F65D4">
          <w:rPr>
            <w:rStyle w:val="Hipervnculo"/>
          </w:rPr>
          <w:t>1</w:t>
        </w:r>
        <w:r w:rsidR="00AB09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</w:rPr>
          <w:t>Introducción</w:t>
        </w:r>
        <w:r w:rsidR="00AB09EB">
          <w:rPr>
            <w:webHidden/>
          </w:rPr>
          <w:tab/>
        </w:r>
        <w:r w:rsidR="00AB09EB">
          <w:rPr>
            <w:webHidden/>
          </w:rPr>
          <w:fldChar w:fldCharType="begin"/>
        </w:r>
        <w:r w:rsidR="00AB09EB">
          <w:rPr>
            <w:webHidden/>
          </w:rPr>
          <w:instrText xml:space="preserve"> PAGEREF _Toc464449603 \h </w:instrText>
        </w:r>
        <w:r w:rsidR="00AB09EB">
          <w:rPr>
            <w:webHidden/>
          </w:rPr>
        </w:r>
        <w:r w:rsidR="00AB09EB">
          <w:rPr>
            <w:webHidden/>
          </w:rPr>
          <w:fldChar w:fldCharType="separate"/>
        </w:r>
        <w:r w:rsidR="00AB09EB">
          <w:rPr>
            <w:webHidden/>
          </w:rPr>
          <w:t>6</w:t>
        </w:r>
        <w:r w:rsidR="00AB09EB">
          <w:rPr>
            <w:webHidden/>
          </w:rPr>
          <w:fldChar w:fldCharType="end"/>
        </w:r>
      </w:hyperlink>
    </w:p>
    <w:p w:rsidR="00AB09EB" w:rsidRDefault="00D459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04" w:history="1">
        <w:r w:rsidR="00AB09EB" w:rsidRPr="001F65D4">
          <w:rPr>
            <w:rStyle w:val="Hipervnculo"/>
          </w:rPr>
          <w:t>2</w:t>
        </w:r>
        <w:r w:rsidR="00AB09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</w:rPr>
          <w:t>Caso de uso: Capturar Ventas a Consignación – CUROLMOV44</w:t>
        </w:r>
        <w:r w:rsidR="00AB09EB">
          <w:rPr>
            <w:webHidden/>
          </w:rPr>
          <w:tab/>
        </w:r>
        <w:r w:rsidR="00AB09EB">
          <w:rPr>
            <w:webHidden/>
          </w:rPr>
          <w:fldChar w:fldCharType="begin"/>
        </w:r>
        <w:r w:rsidR="00AB09EB">
          <w:rPr>
            <w:webHidden/>
          </w:rPr>
          <w:instrText xml:space="preserve"> PAGEREF _Toc464449604 \h </w:instrText>
        </w:r>
        <w:r w:rsidR="00AB09EB">
          <w:rPr>
            <w:webHidden/>
          </w:rPr>
        </w:r>
        <w:r w:rsidR="00AB09EB">
          <w:rPr>
            <w:webHidden/>
          </w:rPr>
          <w:fldChar w:fldCharType="separate"/>
        </w:r>
        <w:r w:rsidR="00AB09EB">
          <w:rPr>
            <w:webHidden/>
          </w:rPr>
          <w:t>6</w:t>
        </w:r>
        <w:r w:rsidR="00AB09EB">
          <w:rPr>
            <w:webHidden/>
          </w:rPr>
          <w:fldChar w:fldCharType="end"/>
        </w:r>
      </w:hyperlink>
    </w:p>
    <w:p w:rsidR="00AB09EB" w:rsidRDefault="00D459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05" w:history="1">
        <w:r w:rsidR="00AB09EB" w:rsidRPr="001F65D4">
          <w:rPr>
            <w:rStyle w:val="Hipervnculo"/>
            <w:rFonts w:cs="Arial"/>
            <w:noProof/>
            <w:lang w:val="es-MX"/>
          </w:rPr>
          <w:t>2.1</w:t>
        </w:r>
        <w:r w:rsidR="00AB09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rFonts w:cs="Arial"/>
            <w:noProof/>
            <w:lang w:val="es-MX"/>
          </w:rPr>
          <w:t>Descripción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_Toc464449605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6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06" w:history="1">
        <w:r w:rsidR="00AB09EB" w:rsidRPr="001F65D4">
          <w:rPr>
            <w:rStyle w:val="Hipervnculo"/>
          </w:rPr>
          <w:t>3</w:t>
        </w:r>
        <w:r w:rsidR="00AB09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</w:rPr>
          <w:t>Diagrama de Casos de Uso</w:t>
        </w:r>
        <w:r w:rsidR="00AB09EB">
          <w:rPr>
            <w:webHidden/>
          </w:rPr>
          <w:tab/>
        </w:r>
        <w:r w:rsidR="00AB09EB">
          <w:rPr>
            <w:webHidden/>
          </w:rPr>
          <w:fldChar w:fldCharType="begin"/>
        </w:r>
        <w:r w:rsidR="00AB09EB">
          <w:rPr>
            <w:webHidden/>
          </w:rPr>
          <w:instrText xml:space="preserve"> PAGEREF _Toc464449606 \h </w:instrText>
        </w:r>
        <w:r w:rsidR="00AB09EB">
          <w:rPr>
            <w:webHidden/>
          </w:rPr>
        </w:r>
        <w:r w:rsidR="00AB09EB">
          <w:rPr>
            <w:webHidden/>
          </w:rPr>
          <w:fldChar w:fldCharType="separate"/>
        </w:r>
        <w:r w:rsidR="00AB09EB">
          <w:rPr>
            <w:webHidden/>
          </w:rPr>
          <w:t>6</w:t>
        </w:r>
        <w:r w:rsidR="00AB09EB">
          <w:rPr>
            <w:webHidden/>
          </w:rPr>
          <w:fldChar w:fldCharType="end"/>
        </w:r>
      </w:hyperlink>
    </w:p>
    <w:p w:rsidR="00AB09EB" w:rsidRDefault="00D459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07" w:history="1">
        <w:r w:rsidR="00AB09EB" w:rsidRPr="001F65D4">
          <w:rPr>
            <w:rStyle w:val="Hipervnculo"/>
          </w:rPr>
          <w:t>4</w:t>
        </w:r>
        <w:r w:rsidR="00AB09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</w:rPr>
          <w:t>Precondiciones</w:t>
        </w:r>
        <w:r w:rsidR="00AB09EB">
          <w:rPr>
            <w:webHidden/>
          </w:rPr>
          <w:tab/>
        </w:r>
        <w:r w:rsidR="00AB09EB">
          <w:rPr>
            <w:webHidden/>
          </w:rPr>
          <w:fldChar w:fldCharType="begin"/>
        </w:r>
        <w:r w:rsidR="00AB09EB">
          <w:rPr>
            <w:webHidden/>
          </w:rPr>
          <w:instrText xml:space="preserve"> PAGEREF _Toc464449607 \h </w:instrText>
        </w:r>
        <w:r w:rsidR="00AB09EB">
          <w:rPr>
            <w:webHidden/>
          </w:rPr>
        </w:r>
        <w:r w:rsidR="00AB09EB">
          <w:rPr>
            <w:webHidden/>
          </w:rPr>
          <w:fldChar w:fldCharType="separate"/>
        </w:r>
        <w:r w:rsidR="00AB09EB">
          <w:rPr>
            <w:webHidden/>
          </w:rPr>
          <w:t>6</w:t>
        </w:r>
        <w:r w:rsidR="00AB09EB">
          <w:rPr>
            <w:webHidden/>
          </w:rPr>
          <w:fldChar w:fldCharType="end"/>
        </w:r>
      </w:hyperlink>
    </w:p>
    <w:p w:rsidR="00AB09EB" w:rsidRDefault="00D459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08" w:history="1">
        <w:r w:rsidR="00AB09EB" w:rsidRPr="001F65D4">
          <w:rPr>
            <w:rStyle w:val="Hipervnculo"/>
            <w:rFonts w:cs="Arial"/>
            <w:noProof/>
            <w:lang w:val="es-MX"/>
          </w:rPr>
          <w:t>4.1</w:t>
        </w:r>
        <w:r w:rsidR="00AB09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rFonts w:cs="Arial"/>
            <w:noProof/>
            <w:lang w:val="es-MX"/>
          </w:rPr>
          <w:t>Actores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_Toc464449608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6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09" w:history="1">
        <w:r w:rsidR="00AB09EB" w:rsidRPr="001F65D4">
          <w:rPr>
            <w:rStyle w:val="Hipervnculo"/>
            <w:rFonts w:cs="Arial"/>
            <w:noProof/>
            <w:lang w:val="es-MX"/>
          </w:rPr>
          <w:t>4.2</w:t>
        </w:r>
        <w:r w:rsidR="00AB09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rFonts w:cs="Arial"/>
            <w:noProof/>
            <w:lang w:val="es-MX"/>
          </w:rPr>
          <w:t>Generales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_Toc464449609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7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10" w:history="1">
        <w:r w:rsidR="00AB09EB" w:rsidRPr="001F65D4">
          <w:rPr>
            <w:rStyle w:val="Hipervnculo"/>
          </w:rPr>
          <w:t>5</w:t>
        </w:r>
        <w:r w:rsidR="00AB09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</w:rPr>
          <w:t>Flujo de eventos</w:t>
        </w:r>
        <w:r w:rsidR="00AB09EB">
          <w:rPr>
            <w:webHidden/>
          </w:rPr>
          <w:tab/>
        </w:r>
        <w:r w:rsidR="00AB09EB">
          <w:rPr>
            <w:webHidden/>
          </w:rPr>
          <w:fldChar w:fldCharType="begin"/>
        </w:r>
        <w:r w:rsidR="00AB09EB">
          <w:rPr>
            <w:webHidden/>
          </w:rPr>
          <w:instrText xml:space="preserve"> PAGEREF _Toc464449610 \h </w:instrText>
        </w:r>
        <w:r w:rsidR="00AB09EB">
          <w:rPr>
            <w:webHidden/>
          </w:rPr>
        </w:r>
        <w:r w:rsidR="00AB09EB">
          <w:rPr>
            <w:webHidden/>
          </w:rPr>
          <w:fldChar w:fldCharType="separate"/>
        </w:r>
        <w:r w:rsidR="00AB09EB">
          <w:rPr>
            <w:webHidden/>
          </w:rPr>
          <w:t>7</w:t>
        </w:r>
        <w:r w:rsidR="00AB09EB">
          <w:rPr>
            <w:webHidden/>
          </w:rPr>
          <w:fldChar w:fldCharType="end"/>
        </w:r>
      </w:hyperlink>
    </w:p>
    <w:p w:rsidR="00AB09EB" w:rsidRDefault="00D459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11" w:history="1">
        <w:r w:rsidR="00AB09EB" w:rsidRPr="001F65D4">
          <w:rPr>
            <w:rStyle w:val="Hipervnculo"/>
            <w:rFonts w:cs="Arial"/>
            <w:noProof/>
            <w:lang w:val="es-MX"/>
          </w:rPr>
          <w:t>5.1</w:t>
        </w:r>
        <w:r w:rsidR="00AB09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rFonts w:cs="Arial"/>
            <w:noProof/>
            <w:lang w:val="es-MX"/>
          </w:rPr>
          <w:t>Flujo básico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_Toc464449611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7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12" w:history="1">
        <w:r w:rsidR="00AB09EB" w:rsidRPr="001F65D4">
          <w:rPr>
            <w:rStyle w:val="Hipervnculo"/>
            <w:rFonts w:cs="Arial"/>
            <w:noProof/>
            <w:lang w:val="es-MX"/>
          </w:rPr>
          <w:t>5.2</w:t>
        </w:r>
        <w:r w:rsidR="00AB09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rFonts w:cs="Arial"/>
            <w:noProof/>
            <w:lang w:val="es-MX"/>
          </w:rPr>
          <w:t>Flujos alternos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_Toc464449612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10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13" w:history="1">
        <w:r w:rsidR="00AB09EB" w:rsidRPr="001F65D4">
          <w:rPr>
            <w:rStyle w:val="Hipervnculo"/>
            <w:noProof/>
            <w:lang w:val="es-MX"/>
          </w:rPr>
          <w:t>5.2.1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  <w:lang w:val="es-MX"/>
          </w:rPr>
          <w:t>Opcionales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_Toc464449613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10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22" w:history="1">
        <w:r w:rsidR="00AB09EB" w:rsidRPr="001F65D4">
          <w:rPr>
            <w:rStyle w:val="Hipervnculo"/>
            <w:noProof/>
          </w:rPr>
          <w:t>5.2.1.1.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</w:rPr>
          <w:t>AO01 Crear Venta a Consignación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_Toc464449622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10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23" w:history="1">
        <w:r w:rsidR="00AB09EB" w:rsidRPr="001F65D4">
          <w:rPr>
            <w:rStyle w:val="Hipervnculo"/>
            <w:noProof/>
          </w:rPr>
          <w:t>5.2.1.2.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</w:rPr>
          <w:t>AO02 Calcular Generales Venta a Consignación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_Toc464449623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29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24" w:history="1">
        <w:r w:rsidR="00AB09EB" w:rsidRPr="001F65D4">
          <w:rPr>
            <w:rStyle w:val="Hipervnculo"/>
            <w:noProof/>
          </w:rPr>
          <w:t>5.2.1.3.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</w:rPr>
          <w:t>AO03 Modificar Venta a Consignación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_Toc464449624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36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25" w:history="1">
        <w:r w:rsidR="00AB09EB" w:rsidRPr="001F65D4">
          <w:rPr>
            <w:rStyle w:val="Hipervnculo"/>
            <w:noProof/>
          </w:rPr>
          <w:t>5.2.1.4.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</w:rPr>
          <w:t>AO04 Eliminar Venta a Consignación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_Toc464449625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38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26" w:history="1">
        <w:r w:rsidR="00AB09EB" w:rsidRPr="001F65D4">
          <w:rPr>
            <w:rStyle w:val="Hipervnculo"/>
            <w:noProof/>
          </w:rPr>
          <w:t>5.2.1.5.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</w:rPr>
          <w:t>AO05 Liquidar Venta a Consignación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_Toc464449626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42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27" w:history="1">
        <w:r w:rsidR="00AB09EB" w:rsidRPr="001F65D4">
          <w:rPr>
            <w:rStyle w:val="Hipervnculo"/>
            <w:noProof/>
          </w:rPr>
          <w:t>5.2.1.6.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</w:rPr>
          <w:t>AO06 Liquidar Venta a Consignación por Devolución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_Toc464449627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47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28" w:history="1">
        <w:r w:rsidR="00AB09EB" w:rsidRPr="001F65D4">
          <w:rPr>
            <w:rStyle w:val="Hipervnculo"/>
            <w:noProof/>
          </w:rPr>
          <w:t>5.2.1.7.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</w:rPr>
          <w:t>AO07 Liquidar Venta a Consignación por Cancelación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_Toc464449628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54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29" w:history="1">
        <w:r w:rsidR="00AB09EB" w:rsidRPr="001F65D4">
          <w:rPr>
            <w:rStyle w:val="Hipervnculo"/>
            <w:noProof/>
          </w:rPr>
          <w:t>5.2.1.8.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_Toc464449629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68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30" w:history="1">
        <w:r w:rsidR="00AB09EB" w:rsidRPr="001F65D4">
          <w:rPr>
            <w:rStyle w:val="Hipervnculo"/>
            <w:noProof/>
          </w:rPr>
          <w:t>5.2.1.9.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</w:rPr>
          <w:t>AO08 Terminar Proceso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_Toc464449630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68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631" w:history="1">
        <w:r w:rsidR="00AB09EB" w:rsidRPr="001F65D4">
          <w:rPr>
            <w:rStyle w:val="Hipervnculo"/>
            <w:noProof/>
            <w:lang w:val="es-MX"/>
          </w:rPr>
          <w:t>5.2.2</w:t>
        </w:r>
        <w:r w:rsidR="00AB09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noProof/>
            <w:lang w:val="es-MX"/>
          </w:rPr>
          <w:t>Generales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_Toc464449631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73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32" w:history="1">
        <w:r w:rsidR="00AB09EB" w:rsidRPr="001F65D4">
          <w:rPr>
            <w:rStyle w:val="Hipervnculo"/>
          </w:rPr>
          <w:t>6</w:t>
        </w:r>
        <w:r w:rsidR="00AB09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</w:rPr>
          <w:t>Poscondiciones</w:t>
        </w:r>
        <w:r w:rsidR="00AB09EB">
          <w:rPr>
            <w:webHidden/>
          </w:rPr>
          <w:tab/>
        </w:r>
        <w:r w:rsidR="00AB09EB">
          <w:rPr>
            <w:webHidden/>
          </w:rPr>
          <w:fldChar w:fldCharType="begin"/>
        </w:r>
        <w:r w:rsidR="00AB09EB">
          <w:rPr>
            <w:webHidden/>
          </w:rPr>
          <w:instrText xml:space="preserve"> PAGEREF _Toc464449632 \h </w:instrText>
        </w:r>
        <w:r w:rsidR="00AB09EB">
          <w:rPr>
            <w:webHidden/>
          </w:rPr>
        </w:r>
        <w:r w:rsidR="00AB09EB">
          <w:rPr>
            <w:webHidden/>
          </w:rPr>
          <w:fldChar w:fldCharType="separate"/>
        </w:r>
        <w:r w:rsidR="00AB09EB">
          <w:rPr>
            <w:webHidden/>
          </w:rPr>
          <w:t>73</w:t>
        </w:r>
        <w:r w:rsidR="00AB09EB">
          <w:rPr>
            <w:webHidden/>
          </w:rPr>
          <w:fldChar w:fldCharType="end"/>
        </w:r>
      </w:hyperlink>
    </w:p>
    <w:p w:rsidR="00AB09EB" w:rsidRDefault="00D4593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33" w:history="1">
        <w:r w:rsidR="00AB09EB" w:rsidRPr="001F65D4">
          <w:rPr>
            <w:rStyle w:val="Hipervnculo"/>
            <w:rFonts w:cs="Arial"/>
            <w:noProof/>
          </w:rPr>
          <w:t>6.1</w:t>
        </w:r>
        <w:r w:rsidR="00AB09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  <w:rFonts w:cs="Arial"/>
            <w:noProof/>
          </w:rPr>
          <w:t>Generales</w:t>
        </w:r>
        <w:r w:rsidR="00AB09EB">
          <w:rPr>
            <w:noProof/>
            <w:webHidden/>
          </w:rPr>
          <w:tab/>
        </w:r>
        <w:r w:rsidR="00AB09EB">
          <w:rPr>
            <w:noProof/>
            <w:webHidden/>
          </w:rPr>
          <w:fldChar w:fldCharType="begin"/>
        </w:r>
        <w:r w:rsidR="00AB09EB">
          <w:rPr>
            <w:noProof/>
            <w:webHidden/>
          </w:rPr>
          <w:instrText xml:space="preserve"> PAGEREF _Toc464449633 \h </w:instrText>
        </w:r>
        <w:r w:rsidR="00AB09EB">
          <w:rPr>
            <w:noProof/>
            <w:webHidden/>
          </w:rPr>
        </w:r>
        <w:r w:rsidR="00AB09EB">
          <w:rPr>
            <w:noProof/>
            <w:webHidden/>
          </w:rPr>
          <w:fldChar w:fldCharType="separate"/>
        </w:r>
        <w:r w:rsidR="00AB09EB">
          <w:rPr>
            <w:noProof/>
            <w:webHidden/>
          </w:rPr>
          <w:t>73</w:t>
        </w:r>
        <w:r w:rsidR="00AB09EB">
          <w:rPr>
            <w:noProof/>
            <w:webHidden/>
          </w:rPr>
          <w:fldChar w:fldCharType="end"/>
        </w:r>
      </w:hyperlink>
    </w:p>
    <w:p w:rsidR="00AB09EB" w:rsidRDefault="00D4593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34" w:history="1">
        <w:r w:rsidR="00AB09EB" w:rsidRPr="001F65D4">
          <w:rPr>
            <w:rStyle w:val="Hipervnculo"/>
          </w:rPr>
          <w:t>7</w:t>
        </w:r>
        <w:r w:rsidR="00AB09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B09EB" w:rsidRPr="001F65D4">
          <w:rPr>
            <w:rStyle w:val="Hipervnculo"/>
          </w:rPr>
          <w:t>Firmas de Aceptación</w:t>
        </w:r>
        <w:r w:rsidR="00AB09EB">
          <w:rPr>
            <w:webHidden/>
          </w:rPr>
          <w:tab/>
        </w:r>
        <w:r w:rsidR="00AB09EB">
          <w:rPr>
            <w:webHidden/>
          </w:rPr>
          <w:fldChar w:fldCharType="begin"/>
        </w:r>
        <w:r w:rsidR="00AB09EB">
          <w:rPr>
            <w:webHidden/>
          </w:rPr>
          <w:instrText xml:space="preserve"> PAGEREF _Toc464449634 \h </w:instrText>
        </w:r>
        <w:r w:rsidR="00AB09EB">
          <w:rPr>
            <w:webHidden/>
          </w:rPr>
        </w:r>
        <w:r w:rsidR="00AB09EB">
          <w:rPr>
            <w:webHidden/>
          </w:rPr>
          <w:fldChar w:fldCharType="separate"/>
        </w:r>
        <w:r w:rsidR="00AB09EB">
          <w:rPr>
            <w:webHidden/>
          </w:rPr>
          <w:t>73</w:t>
        </w:r>
        <w:r w:rsidR="00AB09EB">
          <w:rPr>
            <w:webHidden/>
          </w:rPr>
          <w:fldChar w:fldCharType="end"/>
        </w:r>
      </w:hyperlink>
    </w:p>
    <w:p w:rsidR="00481C4A" w:rsidRPr="007A1A2B" w:rsidRDefault="002A1C58" w:rsidP="00AF0A89">
      <w:pPr>
        <w:pStyle w:val="TDC1"/>
        <w:rPr>
          <w:noProof w:val="0"/>
          <w:lang w:val="es-MX"/>
        </w:rPr>
      </w:pPr>
      <w:r w:rsidRPr="007A1A2B">
        <w:rPr>
          <w:rStyle w:val="Hipervnculo"/>
          <w:noProof w:val="0"/>
          <w:lang w:val="es-MX"/>
        </w:rPr>
        <w:fldChar w:fldCharType="end"/>
      </w:r>
    </w:p>
    <w:p w:rsidR="00481C4A" w:rsidRPr="007A1A2B" w:rsidRDefault="00481C4A" w:rsidP="003F6DBA">
      <w:pPr>
        <w:pStyle w:val="InfoBlue"/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7A1FC8" w:rsidRPr="007A1A2B" w:rsidRDefault="007A1FC8" w:rsidP="00481C4A">
      <w:pPr>
        <w:rPr>
          <w:lang w:val="es-MX"/>
        </w:rPr>
      </w:pPr>
    </w:p>
    <w:p w:rsidR="00752DDD" w:rsidRPr="007A1A2B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7A1A2B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64449602"/>
          <w:r w:rsidR="0031217A" w:rsidRPr="007A1A2B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7A1A2B">
        <w:t xml:space="preserve"> </w:t>
      </w:r>
      <w:r w:rsidR="00830C78" w:rsidRPr="007A1A2B">
        <w:t>Capturar Ventas a Consignación – CUROLMOV44</w:t>
      </w:r>
      <w:bookmarkEnd w:id="5"/>
    </w:p>
    <w:p w:rsidR="00752DDD" w:rsidRPr="007A1A2B" w:rsidRDefault="00752DDD" w:rsidP="00752DDD">
      <w:pPr>
        <w:rPr>
          <w:lang w:val="es-MX" w:eastAsia="en-US"/>
        </w:rPr>
      </w:pPr>
    </w:p>
    <w:p w:rsidR="00FE1CAC" w:rsidRPr="007A1A2B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7A1A2B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64449603"/>
      <w:r w:rsidRPr="007A1A2B">
        <w:t>Introducción</w:t>
      </w:r>
      <w:bookmarkEnd w:id="6"/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7A1A2B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3907BC" w:rsidRPr="007A1A2B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64449604"/>
      <w:r w:rsidRPr="007A1A2B">
        <w:t>Caso de uso</w:t>
      </w:r>
      <w:r w:rsidR="0031217A" w:rsidRPr="007A1A2B">
        <w:t>:</w:t>
      </w:r>
      <w:r w:rsidRPr="007A1A2B">
        <w:t xml:space="preserve"> </w:t>
      </w:r>
      <w:bookmarkEnd w:id="7"/>
      <w:r w:rsidR="00830C78" w:rsidRPr="007A1A2B">
        <w:t>Capturar Ventas a Consignación – CUROLMOV44</w:t>
      </w:r>
      <w:bookmarkEnd w:id="8"/>
    </w:p>
    <w:p w:rsidR="003907BC" w:rsidRPr="007A1A2B" w:rsidRDefault="003907BC" w:rsidP="00481C4A">
      <w:pPr>
        <w:rPr>
          <w:i/>
          <w:iCs/>
          <w:color w:val="0000FF"/>
          <w:lang w:val="es-MX"/>
        </w:rPr>
      </w:pPr>
    </w:p>
    <w:p w:rsidR="004D45D6" w:rsidRPr="007A1A2B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64449605"/>
      <w:r w:rsidRPr="007A1A2B">
        <w:rPr>
          <w:rFonts w:cs="Arial"/>
          <w:lang w:val="es-MX"/>
        </w:rPr>
        <w:t>Descripción</w:t>
      </w:r>
      <w:bookmarkEnd w:id="9"/>
      <w:bookmarkEnd w:id="10"/>
    </w:p>
    <w:p w:rsidR="00EE004C" w:rsidRPr="007A1A2B" w:rsidRDefault="00F726EF" w:rsidP="00EE004C">
      <w:p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eastAsia="en-US"/>
        </w:rPr>
        <w:t xml:space="preserve">Permite al actor </w:t>
      </w:r>
      <w:r w:rsidR="000E7CEF" w:rsidRPr="007A1A2B">
        <w:rPr>
          <w:sz w:val="20"/>
          <w:szCs w:val="20"/>
          <w:lang w:eastAsia="en-US"/>
        </w:rPr>
        <w:t>cre</w:t>
      </w:r>
      <w:r w:rsidR="002C22C8" w:rsidRPr="007A1A2B">
        <w:rPr>
          <w:sz w:val="20"/>
          <w:szCs w:val="20"/>
          <w:lang w:eastAsia="en-US"/>
        </w:rPr>
        <w:t xml:space="preserve">ar, modificar, </w:t>
      </w:r>
      <w:r w:rsidR="00394891" w:rsidRPr="007A1A2B">
        <w:rPr>
          <w:sz w:val="20"/>
          <w:szCs w:val="20"/>
          <w:lang w:eastAsia="en-US"/>
        </w:rPr>
        <w:t>eliminar</w:t>
      </w:r>
      <w:r w:rsidR="006A35DA" w:rsidRPr="007A1A2B">
        <w:rPr>
          <w:sz w:val="20"/>
          <w:szCs w:val="20"/>
          <w:lang w:eastAsia="en-US"/>
        </w:rPr>
        <w:t xml:space="preserve"> </w:t>
      </w:r>
      <w:r w:rsidR="002C22C8" w:rsidRPr="007A1A2B">
        <w:rPr>
          <w:sz w:val="20"/>
          <w:szCs w:val="20"/>
          <w:lang w:eastAsia="en-US"/>
        </w:rPr>
        <w:t xml:space="preserve">o liquidar </w:t>
      </w:r>
      <w:r w:rsidR="006A35DA" w:rsidRPr="007A1A2B">
        <w:rPr>
          <w:sz w:val="20"/>
          <w:szCs w:val="20"/>
          <w:lang w:eastAsia="en-US"/>
        </w:rPr>
        <w:t xml:space="preserve">una </w:t>
      </w:r>
      <w:r w:rsidR="00830C78" w:rsidRPr="007A1A2B">
        <w:rPr>
          <w:sz w:val="20"/>
          <w:szCs w:val="20"/>
          <w:lang w:eastAsia="en-US"/>
        </w:rPr>
        <w:t>venta a consignación</w:t>
      </w:r>
      <w:r w:rsidR="00707A7C" w:rsidRPr="007A1A2B">
        <w:rPr>
          <w:sz w:val="20"/>
          <w:szCs w:val="20"/>
          <w:lang w:eastAsia="en-US"/>
        </w:rPr>
        <w:t>.</w:t>
      </w:r>
      <w:r w:rsidR="00EE004C" w:rsidRPr="007A1A2B">
        <w:rPr>
          <w:sz w:val="20"/>
          <w:szCs w:val="20"/>
          <w:lang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 xml:space="preserve">Se valida y modifica el inventario y se aplican promociones al igual que en los pedidos, la diferencia es que no se consideran los descuentos, </w:t>
      </w:r>
      <w:r w:rsidR="00574C01" w:rsidRPr="007A1A2B">
        <w:rPr>
          <w:sz w:val="20"/>
          <w:szCs w:val="20"/>
          <w:lang w:val="es-MX" w:eastAsia="en-US"/>
        </w:rPr>
        <w:t>ni</w:t>
      </w:r>
      <w:r w:rsidR="00E25F7F" w:rsidRPr="007A1A2B">
        <w:rPr>
          <w:sz w:val="20"/>
          <w:szCs w:val="20"/>
          <w:lang w:val="es-MX"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>tampoco se considera como venta.</w:t>
      </w:r>
    </w:p>
    <w:p w:rsidR="00F726EF" w:rsidRPr="007A1A2B" w:rsidRDefault="00F726EF" w:rsidP="00F726EF">
      <w:pPr>
        <w:jc w:val="both"/>
        <w:rPr>
          <w:sz w:val="20"/>
          <w:szCs w:val="20"/>
          <w:lang w:val="es-MX" w:eastAsia="en-US"/>
        </w:rPr>
      </w:pPr>
    </w:p>
    <w:p w:rsidR="004D45D6" w:rsidRPr="007A1A2B" w:rsidRDefault="004D45D6" w:rsidP="004D45D6">
      <w:pPr>
        <w:rPr>
          <w:i/>
          <w:color w:val="0000FF"/>
          <w:sz w:val="20"/>
          <w:szCs w:val="20"/>
          <w:lang w:val="es-MX" w:eastAsia="en-US"/>
        </w:rPr>
      </w:pPr>
    </w:p>
    <w:p w:rsidR="004D45D6" w:rsidRPr="007A1A2B" w:rsidRDefault="004D45D6" w:rsidP="00481C4A">
      <w:pPr>
        <w:rPr>
          <w:i/>
          <w:iCs/>
          <w:color w:val="0000FF"/>
          <w:lang w:val="es-MX"/>
        </w:rPr>
      </w:pPr>
    </w:p>
    <w:p w:rsidR="00481C4A" w:rsidRPr="007A1A2B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64449606"/>
      <w:bookmarkStart w:id="12" w:name="_Toc182735724"/>
      <w:r w:rsidRPr="007A1A2B">
        <w:t>Diagrama de Casos de Uso</w:t>
      </w:r>
      <w:bookmarkEnd w:id="11"/>
    </w:p>
    <w:bookmarkEnd w:id="12"/>
    <w:p w:rsidR="00481C4A" w:rsidRPr="007A1A2B" w:rsidRDefault="00AB1D0D" w:rsidP="00481C4A">
      <w:pPr>
        <w:rPr>
          <w:i/>
          <w:iCs/>
          <w:color w:val="0000FF"/>
          <w:lang w:val="es-MX"/>
        </w:rPr>
      </w:pPr>
      <w:r w:rsidRPr="00AB1D0D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8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7A1A2B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64449607"/>
      <w:r w:rsidRPr="007A1A2B">
        <w:t>Precondiciones</w:t>
      </w:r>
      <w:bookmarkEnd w:id="13"/>
      <w:bookmarkEnd w:id="14"/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64449608"/>
      <w:r w:rsidRPr="007A1A2B">
        <w:rPr>
          <w:rFonts w:cs="Arial"/>
          <w:lang w:val="es-MX"/>
        </w:rPr>
        <w:t>Actores</w:t>
      </w:r>
      <w:bookmarkEnd w:id="15"/>
    </w:p>
    <w:p w:rsidR="00297D30" w:rsidRPr="007A1A2B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Vendedor </w:t>
      </w:r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64449609"/>
      <w:r w:rsidRPr="007A1A2B">
        <w:rPr>
          <w:rFonts w:cs="Arial"/>
          <w:lang w:val="es-MX"/>
        </w:rPr>
        <w:lastRenderedPageBreak/>
        <w:t>Generales</w:t>
      </w:r>
      <w:bookmarkEnd w:id="16"/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tener un usuario registrado en el sistema.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estar activo.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actor debe de tener un perfil asignado para acceder al sistema.</w:t>
      </w:r>
    </w:p>
    <w:p w:rsidR="007A1A2B" w:rsidRPr="007A1A2B" w:rsidRDefault="007A1A2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vendedor debe tener asignado el módulo de Autoventa</w:t>
      </w:r>
    </w:p>
    <w:p w:rsidR="00481C4A" w:rsidRPr="007A1A2B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7A1A2B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64449610"/>
      <w:r w:rsidRPr="007A1A2B">
        <w:t>Flujo de eventos</w:t>
      </w:r>
      <w:bookmarkEnd w:id="17"/>
      <w:bookmarkEnd w:id="18"/>
      <w:bookmarkEnd w:id="19"/>
    </w:p>
    <w:p w:rsidR="00A54B9C" w:rsidRPr="007A1A2B" w:rsidRDefault="00A54B9C" w:rsidP="00A54B9C">
      <w:pPr>
        <w:pStyle w:val="Textoindependiente"/>
        <w:rPr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64449611"/>
      <w:r w:rsidRPr="007A1A2B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375EB5" w:rsidRPr="007A1A2B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inicia cuando es invocado por </w:t>
      </w:r>
      <w:r w:rsidR="004248DE" w:rsidRPr="007A1A2B">
        <w:rPr>
          <w:rFonts w:cs="Arial"/>
          <w:sz w:val="20"/>
          <w:szCs w:val="20"/>
        </w:rPr>
        <w:t>el siguiente</w:t>
      </w:r>
      <w:r w:rsidRPr="007A1A2B">
        <w:rPr>
          <w:rFonts w:cs="Arial"/>
          <w:sz w:val="20"/>
          <w:szCs w:val="20"/>
        </w:rPr>
        <w:t xml:space="preserve"> caso de uso:</w:t>
      </w:r>
    </w:p>
    <w:p w:rsidR="00707A7C" w:rsidRPr="007A1A2B" w:rsidRDefault="00D45934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E25F7F" w:rsidRPr="007A1A2B">
          <w:rPr>
            <w:rStyle w:val="Hipervnculo"/>
            <w:rFonts w:cs="Arial"/>
            <w:b/>
            <w:sz w:val="20"/>
            <w:szCs w:val="20"/>
          </w:rPr>
          <w:t>Seleccionar Actividades para la Visita – CUROLMOV11</w:t>
        </w:r>
      </w:hyperlink>
    </w:p>
    <w:p w:rsidR="00677B6B" w:rsidRPr="0099679F" w:rsidRDefault="00677B6B" w:rsidP="00677B6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obtiene la siguiente información:</w:t>
      </w:r>
    </w:p>
    <w:p w:rsidR="00677B6B" w:rsidRPr="0099679F" w:rsidRDefault="00677B6B" w:rsidP="00677B6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99679F">
        <w:rPr>
          <w:rFonts w:cs="Arial"/>
          <w:b/>
          <w:sz w:val="20"/>
          <w:szCs w:val="20"/>
        </w:rPr>
        <w:t>VARValor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VARCodigo = ‘TRPMOT’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VAVClave =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12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Grupo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= ‘Consignacion’</w:t>
      </w:r>
    </w:p>
    <w:p w:rsidR="0099679F" w:rsidRPr="0099679F" w:rsidRDefault="0099679F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Estado = 1</w:t>
      </w:r>
    </w:p>
    <w:p w:rsidR="0099679F" w:rsidRDefault="0099679F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Si &lt;no se obtuvo el tipo motivo predefinido para Consignación&gt;</w:t>
      </w:r>
    </w:p>
    <w:p w:rsidR="00EA0584" w:rsidRDefault="00EA0584" w:rsidP="00EA058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 w:rsidRPr="00EA0584">
        <w:rPr>
          <w:rFonts w:cs="Arial"/>
          <w:sz w:val="20"/>
          <w:szCs w:val="20"/>
        </w:rPr>
        <w:t>El sistema registra en sesión la siguiente información:</w:t>
      </w:r>
    </w:p>
    <w:p w:rsidR="00EA0584" w:rsidRPr="00EA0584" w:rsidRDefault="00EA0584" w:rsidP="00EA0584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EA0584">
        <w:rPr>
          <w:rFonts w:cs="Arial"/>
          <w:sz w:val="20"/>
          <w:szCs w:val="20"/>
        </w:rPr>
        <w:t>TipoMotivo = Falso</w:t>
      </w:r>
    </w:p>
    <w:p w:rsidR="0099679F" w:rsidRPr="007F6A2B" w:rsidRDefault="0099679F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="007F6A2B" w:rsidRPr="007F6A2B">
        <w:rPr>
          <w:rFonts w:cs="Arial"/>
          <w:color w:val="FF0000"/>
          <w:sz w:val="20"/>
          <w:szCs w:val="20"/>
        </w:rPr>
        <w:t xml:space="preserve">“[I0284] </w:t>
      </w:r>
      <w:r w:rsidR="007F6A2B" w:rsidRPr="007F6A2B">
        <w:rPr>
          <w:rFonts w:cs="Arial"/>
          <w:color w:val="FF0000"/>
          <w:sz w:val="20"/>
          <w:szCs w:val="20"/>
          <w:lang w:val="es-MX"/>
        </w:rPr>
        <w:t>Para llevar a cabo la venta a consignación necesita activar el motivo 12 en el grupo Consignación de TRPMOT”</w:t>
      </w:r>
    </w:p>
    <w:p w:rsidR="007F6A2B" w:rsidRPr="007F6A2B" w:rsidRDefault="00EA0584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 xml:space="preserve">l sistema continúa en el </w:t>
      </w:r>
      <w:hyperlink w:anchor="paso3" w:history="1">
        <w:r w:rsidR="00877019" w:rsidRPr="00877019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Pr="007A1A2B">
        <w:rPr>
          <w:rFonts w:cs="Arial"/>
          <w:sz w:val="20"/>
          <w:szCs w:val="20"/>
        </w:rPr>
        <w:t xml:space="preserve"> del flujo básico</w:t>
      </w:r>
    </w:p>
    <w:p w:rsidR="00677B6B" w:rsidRPr="0099679F" w:rsidRDefault="00677B6B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registra en sesión la siguiente información:</w:t>
      </w:r>
    </w:p>
    <w:p w:rsidR="00677B6B" w:rsidRPr="00877019" w:rsidRDefault="00677B6B" w:rsidP="009967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GrupoMotivo</w:t>
      </w:r>
      <w:r w:rsidR="007F6A2B">
        <w:rPr>
          <w:rStyle w:val="Hipervnculo"/>
          <w:color w:val="auto"/>
          <w:sz w:val="20"/>
          <w:szCs w:val="20"/>
          <w:u w:val="none"/>
        </w:rPr>
        <w:t xml:space="preserve"> = “Consignaci</w:t>
      </w:r>
      <w:r w:rsidR="003F6D00">
        <w:rPr>
          <w:rStyle w:val="Hipervnculo"/>
          <w:color w:val="auto"/>
          <w:sz w:val="20"/>
          <w:szCs w:val="20"/>
          <w:u w:val="none"/>
        </w:rPr>
        <w:t>o</w:t>
      </w:r>
      <w:r w:rsidR="007F6A2B">
        <w:rPr>
          <w:rStyle w:val="Hipervnculo"/>
          <w:color w:val="auto"/>
          <w:sz w:val="20"/>
          <w:szCs w:val="20"/>
          <w:u w:val="none"/>
        </w:rPr>
        <w:t>n”</w:t>
      </w:r>
    </w:p>
    <w:p w:rsidR="00877019" w:rsidRPr="0099679F" w:rsidRDefault="00877019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TipoMotivo = Verdadero</w:t>
      </w:r>
    </w:p>
    <w:p w:rsidR="002F1831" w:rsidRPr="007A1A2B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3" w:name="paso3"/>
      <w:r w:rsidRPr="007A1A2B">
        <w:rPr>
          <w:rFonts w:cs="Arial"/>
          <w:sz w:val="20"/>
          <w:szCs w:val="20"/>
        </w:rPr>
        <w:t>El sistema obtiene de sesión la siguiente información:</w:t>
      </w:r>
      <w:bookmarkEnd w:id="23"/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RUTClave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ModuloMovDetalle</w:t>
      </w:r>
      <w:r w:rsidR="00594AE2" w:rsidRPr="007A1A2B">
        <w:rPr>
          <w:sz w:val="20"/>
          <w:lang w:val="es-MX"/>
        </w:rPr>
        <w:t xml:space="preserve"> (Objeto)</w:t>
      </w:r>
    </w:p>
    <w:p w:rsidR="00BA4DDA" w:rsidRPr="007A1A2B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szCs w:val="20"/>
          <w:lang w:eastAsia="en-US"/>
        </w:rPr>
        <w:t>ModuloTerm</w:t>
      </w:r>
      <w:r w:rsidR="008E2E6B" w:rsidRPr="007A1A2B">
        <w:rPr>
          <w:sz w:val="20"/>
          <w:szCs w:val="20"/>
          <w:lang w:eastAsia="en-US"/>
        </w:rPr>
        <w:t>TipoIndice</w:t>
      </w:r>
    </w:p>
    <w:p w:rsidR="00FD5063" w:rsidRPr="007A1A2B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UsuarioId</w:t>
      </w:r>
    </w:p>
    <w:p w:rsidR="00021905" w:rsidRPr="007A1A2B" w:rsidRDefault="00021905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 (Objeto)</w:t>
      </w:r>
    </w:p>
    <w:p w:rsidR="00FD5063" w:rsidRPr="007A1A2B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información:</w:t>
      </w:r>
    </w:p>
    <w:p w:rsidR="00FD5063" w:rsidRPr="007A1A2B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Vendedor</w:t>
      </w:r>
    </w:p>
    <w:p w:rsidR="00387905" w:rsidRPr="007A1A2B" w:rsidRDefault="00387905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VendedorID</w:t>
      </w:r>
    </w:p>
    <w:p w:rsidR="009E76D2" w:rsidRPr="007A1A2B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AlmacenID</w:t>
      </w:r>
    </w:p>
    <w:p w:rsidR="00FD5063" w:rsidRPr="007A1A2B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USUId = UsuarioId registrado en sesión</w:t>
      </w:r>
    </w:p>
    <w:p w:rsidR="00921551" w:rsidRPr="007A1A2B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387905" w:rsidRPr="007A1A2B" w:rsidRDefault="00387905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</w:p>
    <w:p w:rsidR="00AB09EB" w:rsidRPr="008A65A4" w:rsidRDefault="00AB09EB" w:rsidP="00AB09EB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Cyan"/>
          <w:lang w:val="es-MX"/>
        </w:rPr>
      </w:pPr>
      <w:r w:rsidRPr="008A65A4">
        <w:rPr>
          <w:b/>
          <w:sz w:val="20"/>
          <w:highlight w:val="darkCyan"/>
          <w:lang w:val="es-MX"/>
        </w:rPr>
        <w:t>CONHist</w:t>
      </w:r>
    </w:p>
    <w:p w:rsidR="00AB09EB" w:rsidRPr="008A65A4" w:rsidRDefault="00AB09EB" w:rsidP="00AB09EB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Cyan"/>
          <w:lang w:val="es-MX"/>
        </w:rPr>
      </w:pPr>
      <w:r w:rsidRPr="008A65A4">
        <w:rPr>
          <w:sz w:val="20"/>
          <w:szCs w:val="20"/>
          <w:highlight w:val="darkCyan"/>
          <w:lang w:val="es-MX"/>
        </w:rPr>
        <w:t>TipoClaveProducto</w:t>
      </w:r>
    </w:p>
    <w:p w:rsidR="00AB09EB" w:rsidRPr="008A65A4" w:rsidRDefault="00AB09EB" w:rsidP="00AB09EB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Cyan"/>
          <w:lang w:val="es-MX"/>
        </w:rPr>
      </w:pPr>
      <w:r w:rsidRPr="008A65A4">
        <w:rPr>
          <w:sz w:val="20"/>
          <w:szCs w:val="20"/>
          <w:highlight w:val="darkCyan"/>
          <w:lang w:val="es-MX"/>
        </w:rPr>
        <w:t>DigitoClaveProd</w:t>
      </w:r>
    </w:p>
    <w:p w:rsidR="00AB09EB" w:rsidRPr="008A65A4" w:rsidRDefault="00AB09EB" w:rsidP="00AB09E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Cyan"/>
          <w:lang w:val="es-MX"/>
        </w:rPr>
      </w:pPr>
      <w:r w:rsidRPr="008A65A4">
        <w:rPr>
          <w:sz w:val="20"/>
          <w:szCs w:val="20"/>
          <w:highlight w:val="darkCyan"/>
          <w:lang w:val="es-MX"/>
        </w:rPr>
        <w:t>El sistema registra en sesión la siguiente información:</w:t>
      </w:r>
    </w:p>
    <w:p w:rsidR="00AB09EB" w:rsidRPr="008A65A4" w:rsidRDefault="00AB09EB" w:rsidP="00AB09EB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Cyan"/>
          <w:lang w:val="es-MX"/>
        </w:rPr>
      </w:pPr>
      <w:r w:rsidRPr="008A65A4">
        <w:rPr>
          <w:sz w:val="20"/>
          <w:szCs w:val="20"/>
          <w:highlight w:val="darkCyan"/>
          <w:lang w:val="es-MX"/>
        </w:rPr>
        <w:t>TipoClaveProducto (String/Numeric)</w:t>
      </w:r>
    </w:p>
    <w:p w:rsidR="00AB09EB" w:rsidRPr="00AB09EB" w:rsidRDefault="00AB09EB" w:rsidP="00AB09E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</w:pPr>
      <w:r w:rsidRPr="008A65A4">
        <w:rPr>
          <w:sz w:val="20"/>
          <w:szCs w:val="20"/>
          <w:highlight w:val="darkCyan"/>
          <w:lang w:val="es-MX"/>
        </w:rPr>
        <w:t>DigitoClaveProd</w:t>
      </w:r>
    </w:p>
    <w:p w:rsidR="00706C70" w:rsidRPr="007A1A2B" w:rsidRDefault="00706C70" w:rsidP="00706C70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bookmarkStart w:id="24" w:name="paso4"/>
      <w:r w:rsidRPr="007A1A2B">
        <w:rPr>
          <w:sz w:val="20"/>
          <w:lang w:val="es-MX"/>
        </w:rPr>
        <w:t>El sistema obtiene la siguiente información de la forma de venta default para el cliente actual: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CLIFormaVenta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ClienteClave = ClienteClave registrado en sesión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CFVTipo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CFVTipo</w:t>
      </w:r>
    </w:p>
    <w:p w:rsidR="00A8727A" w:rsidRPr="007A1A2B" w:rsidRDefault="00A8727A" w:rsidP="00A8727A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El sistema obtiene la siguiente información del histórico de configuración más reciente: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CONHist</w:t>
      </w:r>
    </w:p>
    <w:p w:rsidR="00A8727A" w:rsidRPr="007A1A2B" w:rsidRDefault="00A8727A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ConsignaContado</w:t>
      </w:r>
    </w:p>
    <w:p w:rsidR="00836FF1" w:rsidRPr="007A1A2B" w:rsidRDefault="00836FF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CancConsigLiqui</w:t>
      </w:r>
    </w:p>
    <w:p w:rsidR="00B550AE" w:rsidRPr="007A1A2B" w:rsidRDefault="00B550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TipoLimiteCredito</w:t>
      </w:r>
    </w:p>
    <w:p w:rsidR="00E97DE3" w:rsidRPr="007A1A2B" w:rsidRDefault="00E97DE3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TipoCobranza</w:t>
      </w:r>
    </w:p>
    <w:p w:rsidR="00685FAE" w:rsidRPr="007A1A2B" w:rsidRDefault="00685F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PagoAutomatico</w:t>
      </w:r>
    </w:p>
    <w:p w:rsidR="008C4E91" w:rsidRPr="007A1A2B" w:rsidRDefault="008C4E9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PreLiquidacion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A8727A" w:rsidRPr="007A1A2B" w:rsidRDefault="00A8727A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</w:t>
      </w:r>
      <w:r w:rsidR="00706C70" w:rsidRPr="007A1A2B">
        <w:rPr>
          <w:rStyle w:val="Hipervnculo"/>
          <w:rFonts w:cs="Arial"/>
          <w:color w:val="auto"/>
          <w:sz w:val="20"/>
          <w:szCs w:val="20"/>
          <w:u w:val="none"/>
        </w:rPr>
        <w:t>n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aContado (Verdadero/Falso)</w:t>
      </w:r>
    </w:p>
    <w:p w:rsidR="00836FF1" w:rsidRPr="007A1A2B" w:rsidRDefault="00836FF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CancConsigLiqui (Verdadero/Falso)</w:t>
      </w:r>
    </w:p>
    <w:p w:rsidR="00B550AE" w:rsidRPr="007A1A2B" w:rsidRDefault="00B550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TipoLimiteCredito</w:t>
      </w:r>
    </w:p>
    <w:p w:rsidR="00E97DE3" w:rsidRPr="007A1A2B" w:rsidRDefault="00E97DE3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TipoCobranza</w:t>
      </w:r>
      <w:r w:rsidR="00685FAE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(Facturas/Ventas/Ambas)</w:t>
      </w:r>
    </w:p>
    <w:p w:rsidR="00685FAE" w:rsidRPr="007A1A2B" w:rsidRDefault="00685F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PagoAutomatico (Verdadero/Falso)</w:t>
      </w:r>
    </w:p>
    <w:p w:rsidR="008C4E91" w:rsidRPr="007A1A2B" w:rsidRDefault="008C4E9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PreLiquidacion (Verdadero/Falso)</w:t>
      </w:r>
    </w:p>
    <w:p w:rsidR="00C51687" w:rsidRPr="007A1A2B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paso7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7A1A2B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4"/>
      <w:bookmarkEnd w:id="25"/>
    </w:p>
    <w:p w:rsidR="004248DE" w:rsidRPr="007A1A2B" w:rsidRDefault="00F302F3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Consignación</w:t>
      </w:r>
    </w:p>
    <w:p w:rsidR="00A921DF" w:rsidRPr="007A1A2B" w:rsidRDefault="00A921DF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EE2844" w:rsidRPr="007A1A2B" w:rsidRDefault="00EE2844" w:rsidP="00EE2844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EE2844" w:rsidRPr="007A1A2B" w:rsidRDefault="00EE2844" w:rsidP="00EE2844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TotalInicialCredito = 0</w:t>
      </w:r>
    </w:p>
    <w:p w:rsidR="00D02928" w:rsidRPr="007A1A2B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la siguiente información:</w:t>
      </w:r>
    </w:p>
    <w:p w:rsidR="00D02928" w:rsidRPr="007A1A2B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TransProd</w:t>
      </w:r>
    </w:p>
    <w:p w:rsidR="00D02928" w:rsidRPr="007A1A2B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A8727A" w:rsidRPr="007A1A2B" w:rsidRDefault="00A8727A" w:rsidP="00F302F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</w:t>
      </w:r>
      <w:r w:rsidR="005C5269">
        <w:rPr>
          <w:rFonts w:cs="Arial"/>
          <w:sz w:val="20"/>
          <w:szCs w:val="20"/>
        </w:rPr>
        <w:t xml:space="preserve"> = &lt;Cliente.ClienteClave&gt; registrado en sesión (objeto Cliente)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</w:t>
      </w:r>
      <w:r w:rsidR="00D75D54" w:rsidRPr="007A1A2B">
        <w:rPr>
          <w:rFonts w:cs="Arial"/>
          <w:sz w:val="20"/>
          <w:szCs w:val="20"/>
        </w:rPr>
        <w:t>= ‘2</w:t>
      </w:r>
      <w:r w:rsidR="00B446CA" w:rsidRPr="007A1A2B">
        <w:rPr>
          <w:rFonts w:cs="Arial"/>
          <w:sz w:val="20"/>
          <w:szCs w:val="20"/>
        </w:rPr>
        <w:t>4</w:t>
      </w:r>
      <w:r w:rsidR="000215B5" w:rsidRPr="007A1A2B">
        <w:rPr>
          <w:rFonts w:cs="Arial"/>
          <w:sz w:val="20"/>
          <w:szCs w:val="20"/>
        </w:rPr>
        <w:t>’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</w:t>
      </w:r>
    </w:p>
    <w:p w:rsidR="00E96D68" w:rsidRPr="007A1A2B" w:rsidRDefault="00351330" w:rsidP="00CE134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</w:t>
      </w:r>
    </w:p>
    <w:p w:rsidR="00AA64B9" w:rsidRPr="007A1A2B" w:rsidRDefault="00AA64B9" w:rsidP="00097B9F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&lt;no se obtuvieron Ventas a Consignación</w:t>
      </w:r>
      <w:r w:rsidR="00A8727A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 xml:space="preserve">para el </w:t>
      </w:r>
      <w:r w:rsidR="005C5269">
        <w:rPr>
          <w:rFonts w:cs="Arial"/>
          <w:sz w:val="20"/>
          <w:szCs w:val="20"/>
        </w:rPr>
        <w:t>cliente actual</w:t>
      </w:r>
      <w:r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Y</w:t>
      </w:r>
      <w:r w:rsidR="00706C70" w:rsidRPr="007A1A2B">
        <w:rPr>
          <w:rFonts w:cs="Arial"/>
          <w:sz w:val="20"/>
          <w:szCs w:val="20"/>
        </w:rPr>
        <w:t xml:space="preserve"> si &lt;el cliente</w:t>
      </w:r>
      <w:r w:rsidR="00097B9F" w:rsidRPr="007A1A2B">
        <w:rPr>
          <w:rFonts w:cs="Arial"/>
          <w:sz w:val="20"/>
          <w:szCs w:val="20"/>
        </w:rPr>
        <w:t xml:space="preserve"> actual tiene configurada la forma de venta a “Crédito” &lt;CLIFormaVenta.CFVTipo = 2 donde CLIFormaVenta.ClienteClave = </w:t>
      </w:r>
      <w:r w:rsidR="00097B9F" w:rsidRPr="007A1A2B">
        <w:rPr>
          <w:sz w:val="20"/>
          <w:lang w:val="es-MX"/>
        </w:rPr>
        <w:t>ClienteClave registrado en sesión</w:t>
      </w:r>
      <w:r w:rsidR="00097B9F" w:rsidRPr="007A1A2B">
        <w:rPr>
          <w:rFonts w:cs="Arial"/>
          <w:sz w:val="20"/>
          <w:szCs w:val="20"/>
        </w:rPr>
        <w:t>&gt;</w:t>
      </w:r>
      <w:r w:rsidR="00706C70"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O si &lt;el parámetro de configuración indica que se le pueden hacer consignaciones a los clientes cuya forma de venta sea únicamente contado (ConsignaContado = 1) de acuerdo a la información registrada en sesión&gt;</w:t>
      </w:r>
    </w:p>
    <w:p w:rsidR="00AA64B9" w:rsidRPr="007A1A2B" w:rsidRDefault="00AA64B9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="00A8727A" w:rsidRPr="007A1A2B">
          <w:rPr>
            <w:rStyle w:val="Hipervnculo"/>
            <w:rFonts w:cs="Arial"/>
            <w:b/>
            <w:sz w:val="20"/>
            <w:szCs w:val="20"/>
          </w:rPr>
          <w:t>AO01 Crear Venta a Consignación</w:t>
        </w:r>
      </w:hyperlink>
    </w:p>
    <w:p w:rsidR="00EA5E28" w:rsidRPr="007A1A2B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7A1A2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(Ruta.RUTClave) y nombre de la Ruta &lt;Ruta.Descripcion&gt;</w:t>
      </w:r>
      <w:r w:rsidRPr="007A1A2B">
        <w:rPr>
          <w:sz w:val="20"/>
          <w:szCs w:val="20"/>
          <w:lang w:eastAsia="en-US"/>
        </w:rPr>
        <w:t>, ejemplo: “1</w:t>
      </w:r>
      <w:r w:rsidR="00A457F5" w:rsidRPr="007A1A2B">
        <w:rPr>
          <w:sz w:val="20"/>
          <w:szCs w:val="20"/>
          <w:lang w:eastAsia="en-US"/>
        </w:rPr>
        <w:t xml:space="preserve">001  </w:t>
      </w:r>
      <w:r w:rsidRPr="007A1A2B">
        <w:rPr>
          <w:sz w:val="20"/>
          <w:szCs w:val="20"/>
          <w:lang w:eastAsia="en-US"/>
        </w:rPr>
        <w:t xml:space="preserve">Preventa 1”. Obtener la información de la ruta actual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 partir de la información registrada en sesión.</w:t>
      </w:r>
    </w:p>
    <w:p w:rsidR="00EA5E28" w:rsidRPr="007A1A2B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Día de Trabajo: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Para cada </w:t>
      </w:r>
      <w:r w:rsidR="001D3E33" w:rsidRPr="007A1A2B">
        <w:rPr>
          <w:rFonts w:cs="Arial"/>
          <w:sz w:val="20"/>
          <w:szCs w:val="20"/>
        </w:rPr>
        <w:t>m</w:t>
      </w:r>
      <w:r w:rsidR="00880237" w:rsidRPr="007A1A2B">
        <w:rPr>
          <w:rFonts w:cs="Arial"/>
          <w:sz w:val="20"/>
          <w:szCs w:val="20"/>
        </w:rPr>
        <w:t xml:space="preserve">ovimiento </w:t>
      </w:r>
      <w:r w:rsidR="00460E52" w:rsidRPr="007A1A2B">
        <w:rPr>
          <w:rFonts w:cs="Arial"/>
          <w:sz w:val="20"/>
          <w:szCs w:val="20"/>
        </w:rPr>
        <w:t xml:space="preserve">de </w:t>
      </w:r>
      <w:r w:rsidR="00CE1349" w:rsidRPr="007A1A2B">
        <w:rPr>
          <w:rFonts w:cs="Arial"/>
          <w:sz w:val="20"/>
          <w:szCs w:val="20"/>
        </w:rPr>
        <w:t xml:space="preserve">Venta a </w:t>
      </w:r>
      <w:r w:rsidR="00523118" w:rsidRPr="007A1A2B">
        <w:rPr>
          <w:rFonts w:cs="Arial"/>
          <w:sz w:val="20"/>
          <w:szCs w:val="20"/>
        </w:rPr>
        <w:t>C</w:t>
      </w:r>
      <w:r w:rsidR="00CE1349" w:rsidRPr="007A1A2B">
        <w:rPr>
          <w:rFonts w:cs="Arial"/>
          <w:sz w:val="20"/>
          <w:szCs w:val="20"/>
        </w:rPr>
        <w:t>onsignación</w:t>
      </w:r>
      <w:r w:rsidR="00460E52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obtenido</w:t>
      </w:r>
    </w:p>
    <w:p w:rsidR="00D02928" w:rsidRPr="007A1A2B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  <w:r w:rsidR="00880237" w:rsidRPr="007A1A2B">
        <w:rPr>
          <w:rFonts w:cs="Arial"/>
          <w:sz w:val="20"/>
          <w:szCs w:val="20"/>
        </w:rPr>
        <w:t>: &lt;TransProd.Folio&gt;. Mostrar de sólo lectura.</w:t>
      </w:r>
    </w:p>
    <w:p w:rsidR="00880237" w:rsidRPr="007A1A2B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Fase:</w:t>
      </w:r>
      <w:r w:rsidRPr="007A1A2B">
        <w:rPr>
          <w:rFonts w:cs="Arial"/>
          <w:sz w:val="20"/>
          <w:szCs w:val="20"/>
        </w:rPr>
        <w:t xml:space="preserve"> &lt;TransProd.TipoFase&gt;. Mostrar de sólo lectura la descripción del valor por referencia correspondiente </w:t>
      </w:r>
      <w:r w:rsidRPr="007A1A2B">
        <w:rPr>
          <w:sz w:val="20"/>
          <w:szCs w:val="20"/>
          <w:lang w:eastAsia="en-US"/>
        </w:rPr>
        <w:t>&lt;VAVDescripcion.Descripcion&gt; donde &lt;VAVDescripcion.VARCodigo = ‘TRPFASE’&gt; y &lt;VAVDescripcion.VAVClave = TransProd.TipoFase&gt;, de acuerdo al tipo de lenguaje configurado para el sistema.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Saldo: </w:t>
      </w:r>
      <w:r w:rsidRPr="007A1A2B">
        <w:rPr>
          <w:rFonts w:cs="Arial"/>
          <w:sz w:val="20"/>
          <w:szCs w:val="20"/>
        </w:rPr>
        <w:t>&lt;TransProd.Saldo&gt;. Mostrar de sólo lectura.</w:t>
      </w:r>
      <w:r w:rsidR="00056203" w:rsidRPr="007A1A2B">
        <w:rPr>
          <w:rFonts w:cs="Arial"/>
          <w:sz w:val="20"/>
          <w:szCs w:val="20"/>
        </w:rPr>
        <w:t xml:space="preserve"> Si la consignación se encuentra liquidada &lt;TransProd.TipoFase = 6 ‘Liquidado’ u 8 ‘Cancelada por Liquidación’&gt; y si además tiene promociones aplicadas &lt;TrpPrp.TransProdID = TransProd.TransProdID de la consignación&gt;, mostrar este dato como vacío.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Total: </w:t>
      </w:r>
      <w:r w:rsidRPr="007A1A2B">
        <w:rPr>
          <w:rFonts w:cs="Arial"/>
          <w:sz w:val="20"/>
          <w:szCs w:val="20"/>
        </w:rPr>
        <w:t>&lt;TransProd.Total&gt;. Mostrar de sólo lectura.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lastRenderedPageBreak/>
        <w:t>Fecha</w:t>
      </w:r>
      <w:r w:rsidR="00880237" w:rsidRPr="007A1A2B">
        <w:rPr>
          <w:rFonts w:cs="Arial"/>
          <w:b/>
          <w:sz w:val="20"/>
          <w:szCs w:val="20"/>
        </w:rPr>
        <w:t>: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&lt;TransProd.FechaCaptura&gt;.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 xml:space="preserve">Mostrar de sólo lectura en formato </w:t>
      </w:r>
      <w:r w:rsidR="00880237" w:rsidRPr="007A1A2B">
        <w:rPr>
          <w:sz w:val="20"/>
          <w:szCs w:val="20"/>
          <w:lang w:eastAsia="en-US"/>
        </w:rPr>
        <w:t>dd/mm/aaaa.</w:t>
      </w:r>
    </w:p>
    <w:p w:rsidR="00056203" w:rsidRPr="007A1A2B" w:rsidRDefault="00056203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 en la barra inferior de la pantalla:</w:t>
      </w:r>
    </w:p>
    <w:p w:rsidR="00056203" w:rsidRPr="007A1A2B" w:rsidRDefault="00056203" w:rsidP="00056203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 Total: </w:t>
      </w:r>
      <w:r w:rsidRPr="007A1A2B">
        <w:rPr>
          <w:rFonts w:cs="Arial"/>
          <w:sz w:val="20"/>
          <w:szCs w:val="20"/>
        </w:rPr>
        <w:t>&lt;∑TransProd.Saldo&gt; de las ventas a consignación obtenidas</w:t>
      </w:r>
      <w:r w:rsidR="00576FFB" w:rsidRPr="007A1A2B">
        <w:rPr>
          <w:rFonts w:cs="Arial"/>
          <w:sz w:val="20"/>
          <w:szCs w:val="20"/>
        </w:rPr>
        <w:t>.</w:t>
      </w:r>
    </w:p>
    <w:p w:rsidR="00576FFB" w:rsidRPr="007A1A2B" w:rsidRDefault="00106A74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</w:t>
      </w:r>
      <w:r w:rsidR="00D2642E" w:rsidRPr="007A1A2B">
        <w:rPr>
          <w:rFonts w:cs="Arial"/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el cliente actual NO tiene configurada la forma de venta a “Crédito” &lt;</w:t>
      </w:r>
      <w:r w:rsidR="00D2642E" w:rsidRPr="007A1A2B">
        <w:rPr>
          <w:rFonts w:cs="Arial"/>
          <w:sz w:val="20"/>
          <w:szCs w:val="20"/>
        </w:rPr>
        <w:t>CLIFormaVenta.CFVTipo &lt;&gt;</w:t>
      </w:r>
      <w:r w:rsidRPr="007A1A2B">
        <w:rPr>
          <w:rFonts w:cs="Arial"/>
          <w:sz w:val="20"/>
          <w:szCs w:val="20"/>
        </w:rPr>
        <w:t xml:space="preserve"> 2 donde CLIFormaVenta.ClienteClave = </w:t>
      </w:r>
      <w:r w:rsidRPr="007A1A2B">
        <w:rPr>
          <w:sz w:val="20"/>
          <w:lang w:val="es-MX"/>
        </w:rPr>
        <w:t>ClienteClave registrado en sesión</w:t>
      </w:r>
      <w:r w:rsidR="00D2642E" w:rsidRPr="007A1A2B">
        <w:rPr>
          <w:sz w:val="20"/>
          <w:lang w:val="es-MX"/>
        </w:rPr>
        <w:t xml:space="preserve">&gt; Y </w:t>
      </w:r>
      <w:r w:rsidR="00D2642E" w:rsidRPr="007A1A2B">
        <w:rPr>
          <w:rFonts w:cs="Arial"/>
          <w:sz w:val="20"/>
          <w:szCs w:val="20"/>
        </w:rPr>
        <w:t>si &lt;el parámetro de configuración indica que NO se le pueden hacer consignaciones a los clientes cuya forma de venta sea únicamente contado (ConsignaContado = 0) de acuerdo a la información registrada en sesión&gt;</w:t>
      </w:r>
      <w:r w:rsidR="00877019">
        <w:rPr>
          <w:rFonts w:cs="Arial"/>
          <w:sz w:val="20"/>
          <w:szCs w:val="20"/>
        </w:rPr>
        <w:t xml:space="preserve"> </w:t>
      </w:r>
      <w:r w:rsidR="00877019" w:rsidRPr="00877019">
        <w:rPr>
          <w:rFonts w:cs="Arial"/>
          <w:b/>
          <w:sz w:val="20"/>
          <w:szCs w:val="20"/>
        </w:rPr>
        <w:t>O</w:t>
      </w:r>
      <w:r w:rsidR="00877019">
        <w:rPr>
          <w:rFonts w:cs="Arial"/>
          <w:sz w:val="20"/>
          <w:szCs w:val="20"/>
        </w:rPr>
        <w:t xml:space="preserve"> si &lt;</w:t>
      </w:r>
      <w:r w:rsidR="00877019" w:rsidRPr="0099679F">
        <w:rPr>
          <w:rFonts w:cs="Arial"/>
          <w:sz w:val="20"/>
          <w:szCs w:val="20"/>
        </w:rPr>
        <w:t>no 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Falso)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rPr>
          <w:rFonts w:cs="Arial"/>
          <w:sz w:val="20"/>
          <w:szCs w:val="20"/>
        </w:rPr>
        <w:t>&gt;</w:t>
      </w:r>
    </w:p>
    <w:p w:rsidR="00CD0FB5" w:rsidRPr="007A1A2B" w:rsidRDefault="00D2642E" w:rsidP="00D2642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 xml:space="preserve"> de manera deshabilitada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1_r"/>
      <w:r w:rsidR="00460E52" w:rsidRPr="007A1A2B">
        <w:rPr>
          <w:rFonts w:cs="Arial"/>
          <w:b/>
          <w:sz w:val="20"/>
          <w:szCs w:val="20"/>
        </w:rPr>
        <w:fldChar w:fldCharType="begin"/>
      </w:r>
      <w:r w:rsidR="00460E52" w:rsidRPr="007A1A2B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 w:rsidRPr="007A1A2B">
        <w:rPr>
          <w:rFonts w:cs="Arial"/>
          <w:b/>
          <w:sz w:val="20"/>
          <w:szCs w:val="20"/>
        </w:rPr>
        <w:fldChar w:fldCharType="separate"/>
      </w:r>
      <w:bookmarkEnd w:id="26"/>
      <w:r w:rsidR="00CE1349" w:rsidRPr="007A1A2B">
        <w:rPr>
          <w:rStyle w:val="Hipervnculo"/>
          <w:rFonts w:cs="Arial"/>
          <w:b/>
          <w:sz w:val="20"/>
          <w:szCs w:val="20"/>
        </w:rPr>
        <w:t>AO01 Crear Venta a Consignación</w:t>
      </w:r>
      <w:r w:rsidR="00460E52" w:rsidRPr="007A1A2B">
        <w:rPr>
          <w:rFonts w:cs="Arial"/>
          <w:b/>
          <w:sz w:val="20"/>
          <w:szCs w:val="20"/>
        </w:rPr>
        <w:fldChar w:fldCharType="end"/>
      </w:r>
    </w:p>
    <w:p w:rsidR="00D02928" w:rsidRPr="00877019" w:rsidRDefault="00D02928" w:rsidP="00877019">
      <w:pPr>
        <w:numPr>
          <w:ilvl w:val="0"/>
          <w:numId w:val="4"/>
        </w:numPr>
      </w:pPr>
      <w:r w:rsidRPr="007A1A2B">
        <w:rPr>
          <w:rFonts w:cs="Arial"/>
          <w:sz w:val="20"/>
          <w:szCs w:val="20"/>
        </w:rPr>
        <w:t xml:space="preserve">Si &lt;el actor </w:t>
      </w:r>
      <w:r w:rsidRPr="007A1A2B">
        <w:rPr>
          <w:rFonts w:cs="Arial"/>
          <w:b/>
          <w:sz w:val="20"/>
          <w:szCs w:val="20"/>
        </w:rPr>
        <w:t>selecciona sostenidamente</w:t>
      </w:r>
      <w:r w:rsidRPr="007A1A2B">
        <w:rPr>
          <w:rFonts w:cs="Arial"/>
          <w:sz w:val="20"/>
          <w:szCs w:val="20"/>
        </w:rPr>
        <w:t xml:space="preserve"> </w:t>
      </w:r>
      <w:r w:rsidR="00CC3B18" w:rsidRPr="007A1A2B">
        <w:rPr>
          <w:rFonts w:cs="Arial"/>
          <w:sz w:val="20"/>
          <w:szCs w:val="20"/>
        </w:rPr>
        <w:t>un</w:t>
      </w:r>
      <w:r w:rsidRPr="007A1A2B">
        <w:rPr>
          <w:rFonts w:cs="Arial"/>
          <w:sz w:val="20"/>
          <w:szCs w:val="20"/>
        </w:rPr>
        <w:t xml:space="preserve"> </w:t>
      </w:r>
      <w:r w:rsidR="003A293C" w:rsidRPr="007A1A2B">
        <w:rPr>
          <w:rFonts w:cs="Arial"/>
          <w:sz w:val="20"/>
          <w:szCs w:val="20"/>
        </w:rPr>
        <w:t xml:space="preserve">movimiento de </w:t>
      </w:r>
      <w:r w:rsidR="00042B90" w:rsidRPr="007A1A2B">
        <w:rPr>
          <w:rFonts w:cs="Arial"/>
          <w:sz w:val="20"/>
          <w:szCs w:val="20"/>
        </w:rPr>
        <w:t>Venta a Consignación</w:t>
      </w:r>
      <w:r w:rsidRPr="007A1A2B">
        <w:rPr>
          <w:rFonts w:cs="Arial"/>
          <w:sz w:val="20"/>
          <w:szCs w:val="20"/>
        </w:rPr>
        <w:t xml:space="preserve"> de la lista&gt;</w:t>
      </w:r>
      <w:r w:rsidR="00877019">
        <w:rPr>
          <w:rFonts w:cs="Arial"/>
          <w:sz w:val="20"/>
          <w:szCs w:val="20"/>
        </w:rPr>
        <w:t xml:space="preserve"> Y si &lt;</w:t>
      </w:r>
      <w:r w:rsidR="00877019" w:rsidRPr="0099679F">
        <w:rPr>
          <w:rFonts w:cs="Arial"/>
          <w:sz w:val="20"/>
          <w:szCs w:val="20"/>
        </w:rPr>
        <w:t>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Verdadero)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registra en sesión la siguiente información del </w:t>
      </w:r>
      <w:r w:rsidR="004F1E52" w:rsidRPr="007A1A2B">
        <w:rPr>
          <w:rFonts w:cs="Arial"/>
          <w:sz w:val="20"/>
          <w:szCs w:val="20"/>
        </w:rPr>
        <w:t>m</w:t>
      </w:r>
      <w:r w:rsidR="00CC3B18" w:rsidRPr="007A1A2B">
        <w:rPr>
          <w:rFonts w:cs="Arial"/>
          <w:sz w:val="20"/>
          <w:szCs w:val="20"/>
        </w:rPr>
        <w:t>ovimiento</w:t>
      </w:r>
      <w:r w:rsidRPr="007A1A2B">
        <w:rPr>
          <w:rFonts w:cs="Arial"/>
          <w:sz w:val="20"/>
          <w:szCs w:val="20"/>
        </w:rPr>
        <w:t xml:space="preserve"> seleccionado: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las siguientes opciones: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Modificar</w:t>
      </w:r>
    </w:p>
    <w:p w:rsidR="00CE1349" w:rsidRPr="007A1A2B" w:rsidRDefault="00CE1349" w:rsidP="00F4400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Liquidar</w:t>
      </w:r>
    </w:p>
    <w:p w:rsidR="00D02928" w:rsidRPr="007A1A2B" w:rsidRDefault="00D02928" w:rsidP="00DA4BD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Eliminar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Modificar</w:t>
      </w:r>
      <w:r w:rsidRPr="007A1A2B">
        <w:rPr>
          <w:rFonts w:cs="Arial"/>
          <w:sz w:val="20"/>
          <w:szCs w:val="20"/>
        </w:rPr>
        <w:t>&gt;</w:t>
      </w:r>
    </w:p>
    <w:p w:rsidR="00E96D68" w:rsidRPr="007A1A2B" w:rsidRDefault="00E96D68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</w:t>
      </w:r>
      <w:r w:rsidR="00DA4BD8" w:rsidRPr="007A1A2B">
        <w:rPr>
          <w:rFonts w:cs="Arial"/>
          <w:sz w:val="20"/>
          <w:szCs w:val="20"/>
        </w:rPr>
        <w:t>el movimiento de Venta a Consignación se encuentra en fase “Liquidada” o “Cancelada por Liquidación” &lt;TransProd.TipoFase = 6 u 8&gt;</w:t>
      </w:r>
      <w:r w:rsidRPr="007A1A2B">
        <w:rPr>
          <w:rFonts w:cs="Arial"/>
          <w:sz w:val="20"/>
          <w:szCs w:val="20"/>
        </w:rPr>
        <w:t>&gt;</w:t>
      </w:r>
    </w:p>
    <w:p w:rsidR="008E00C1" w:rsidRPr="007A1A2B" w:rsidRDefault="008E00C1" w:rsidP="00610A1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parámetro de configuración indica que </w:t>
      </w:r>
      <w:r w:rsidR="00D51819" w:rsidRPr="007A1A2B">
        <w:rPr>
          <w:rFonts w:cs="Arial"/>
          <w:sz w:val="20"/>
          <w:szCs w:val="20"/>
        </w:rPr>
        <w:t xml:space="preserve">NO </w:t>
      </w:r>
      <w:r w:rsidRPr="007A1A2B">
        <w:rPr>
          <w:rFonts w:cs="Arial"/>
          <w:sz w:val="20"/>
          <w:szCs w:val="20"/>
        </w:rPr>
        <w:t xml:space="preserve">se puede cancelar una venta a consignación por liquidación </w:t>
      </w:r>
      <w:r w:rsidR="00D51819" w:rsidRPr="007A1A2B">
        <w:rPr>
          <w:rFonts w:cs="Arial"/>
          <w:sz w:val="20"/>
          <w:szCs w:val="20"/>
        </w:rPr>
        <w:t>(CancConsigLiqui = 0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7E64F4" w:rsidRPr="007A1A2B" w:rsidRDefault="007E64F4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color w:val="FF0000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610A1E" w:rsidRPr="007A1A2B" w:rsidRDefault="00610A1E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</w:t>
      </w:r>
      <w:r w:rsidR="00336A54" w:rsidRPr="007A1A2B">
        <w:rPr>
          <w:rFonts w:cs="Arial"/>
          <w:color w:val="FF0000"/>
          <w:sz w:val="20"/>
          <w:szCs w:val="20"/>
        </w:rPr>
        <w:t>E0689</w:t>
      </w:r>
      <w:r w:rsidRPr="007A1A2B">
        <w:rPr>
          <w:rFonts w:cs="Arial"/>
          <w:color w:val="FF0000"/>
          <w:sz w:val="20"/>
          <w:szCs w:val="20"/>
        </w:rPr>
        <w:t xml:space="preserve">] </w:t>
      </w:r>
      <w:r w:rsidR="00336A54" w:rsidRPr="007A1A2B">
        <w:rPr>
          <w:rFonts w:cs="Arial"/>
          <w:color w:val="FF0000"/>
          <w:sz w:val="20"/>
          <w:szCs w:val="20"/>
        </w:rPr>
        <w:t>No se puede $0$ una consignación en fase Liquidada</w:t>
      </w:r>
      <w:r w:rsidRPr="007A1A2B">
        <w:rPr>
          <w:rFonts w:cs="Arial"/>
          <w:color w:val="FF0000"/>
          <w:sz w:val="20"/>
          <w:szCs w:val="20"/>
        </w:rPr>
        <w:t>”</w:t>
      </w:r>
      <w:r w:rsidR="00035ED0" w:rsidRPr="007A1A2B">
        <w:rPr>
          <w:rFonts w:cs="Arial"/>
          <w:sz w:val="20"/>
          <w:szCs w:val="20"/>
        </w:rPr>
        <w:t xml:space="preserve">, sustituir </w:t>
      </w:r>
      <w:r w:rsidR="00650698" w:rsidRPr="007A1A2B">
        <w:rPr>
          <w:rFonts w:cs="Arial"/>
          <w:sz w:val="20"/>
          <w:szCs w:val="20"/>
        </w:rPr>
        <w:t>el valor de $0$ por “M</w:t>
      </w:r>
      <w:r w:rsidR="00336A54" w:rsidRPr="007A1A2B">
        <w:rPr>
          <w:rFonts w:cs="Arial"/>
          <w:sz w:val="20"/>
          <w:szCs w:val="20"/>
        </w:rPr>
        <w:t>odificar</w:t>
      </w:r>
      <w:r w:rsidR="00035ED0" w:rsidRPr="007A1A2B">
        <w:rPr>
          <w:rFonts w:cs="Arial"/>
          <w:sz w:val="20"/>
          <w:szCs w:val="20"/>
        </w:rPr>
        <w:t>”.</w:t>
      </w:r>
    </w:p>
    <w:p w:rsidR="00610A1E" w:rsidRPr="007A1A2B" w:rsidRDefault="00074144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B7D2F" w:rsidRPr="007A1A2B" w:rsidRDefault="00BB7D2F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</w:t>
      </w:r>
      <w:r w:rsidR="007F0356" w:rsidRPr="007A1A2B">
        <w:rPr>
          <w:rFonts w:cs="Arial"/>
          <w:sz w:val="20"/>
          <w:szCs w:val="20"/>
        </w:rPr>
        <w:t xml:space="preserve">ento de Venta a Consignación </w:t>
      </w:r>
      <w:r w:rsidR="0013208A" w:rsidRPr="007A1A2B">
        <w:rPr>
          <w:rFonts w:cs="Arial"/>
          <w:sz w:val="20"/>
          <w:szCs w:val="20"/>
        </w:rPr>
        <w:t>cuenta con abonos asociados, es decir si &lt;TransProd.Total&gt;</w:t>
      </w:r>
      <w:r w:rsidRPr="007A1A2B">
        <w:rPr>
          <w:rFonts w:cs="Arial"/>
          <w:sz w:val="20"/>
          <w:szCs w:val="20"/>
        </w:rPr>
        <w:t xml:space="preserve"> </w:t>
      </w:r>
      <w:r w:rsidR="0013208A" w:rsidRPr="007A1A2B">
        <w:rPr>
          <w:rFonts w:cs="Arial"/>
          <w:sz w:val="20"/>
          <w:szCs w:val="20"/>
        </w:rPr>
        <w:t xml:space="preserve">es diferente de &lt;TransProd.Saldo + ∑TrpTpd.Total </w:t>
      </w:r>
      <w:r w:rsidRPr="007A1A2B">
        <w:rPr>
          <w:rFonts w:cs="Arial"/>
          <w:sz w:val="20"/>
          <w:szCs w:val="20"/>
        </w:rPr>
        <w:t>donde &lt;</w:t>
      </w:r>
      <w:r w:rsidR="0013208A" w:rsidRPr="007A1A2B">
        <w:rPr>
          <w:rFonts w:cs="Arial"/>
          <w:sz w:val="20"/>
          <w:szCs w:val="20"/>
        </w:rPr>
        <w:t>TrpTpd.TransProdId1 = TransProd.TransProdID</w:t>
      </w:r>
      <w:r w:rsidRPr="007A1A2B">
        <w:rPr>
          <w:rFonts w:cs="Arial"/>
          <w:sz w:val="20"/>
          <w:szCs w:val="20"/>
        </w:rPr>
        <w:t>&gt;&gt;</w:t>
      </w:r>
    </w:p>
    <w:p w:rsidR="007F0356" w:rsidRPr="007A1A2B" w:rsidRDefault="007F0356" w:rsidP="007F0356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650698" w:rsidRPr="007A1A2B" w:rsidRDefault="00650698" w:rsidP="0065069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650698" w:rsidRPr="007A1A2B" w:rsidRDefault="00650698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="00D51819"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</w:t>
      </w:r>
      <w:r w:rsidR="00D51819" w:rsidRPr="007A1A2B">
        <w:rPr>
          <w:rFonts w:cs="Arial"/>
          <w:sz w:val="20"/>
          <w:szCs w:val="20"/>
        </w:rPr>
        <w:t>Liquidada</w:t>
      </w:r>
      <w:r w:rsidRPr="007A1A2B">
        <w:rPr>
          <w:rFonts w:cs="Arial"/>
          <w:sz w:val="20"/>
          <w:szCs w:val="20"/>
        </w:rPr>
        <w:t>”.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“Creada”.</w:t>
      </w:r>
    </w:p>
    <w:p w:rsidR="005151EB" w:rsidRPr="007A1A2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</w:t>
      </w:r>
      <w:r w:rsidR="0001605B" w:rsidRPr="007A1A2B">
        <w:rPr>
          <w:rFonts w:cs="Arial"/>
          <w:sz w:val="20"/>
          <w:szCs w:val="20"/>
        </w:rPr>
        <w:t xml:space="preserve">nformación </w:t>
      </w:r>
      <w:r w:rsidRPr="007A1A2B">
        <w:rPr>
          <w:rFonts w:cs="Arial"/>
          <w:sz w:val="20"/>
          <w:szCs w:val="20"/>
        </w:rPr>
        <w:t xml:space="preserve">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1605B" w:rsidRPr="007A1A2B">
        <w:rPr>
          <w:rFonts w:cs="Arial"/>
          <w:sz w:val="20"/>
          <w:szCs w:val="20"/>
        </w:rPr>
        <w:t>Venta a Consignación ya fue enviado</w:t>
      </w:r>
      <w:r w:rsidRPr="007A1A2B">
        <w:rPr>
          <w:rFonts w:cs="Arial"/>
          <w:sz w:val="20"/>
          <w:szCs w:val="20"/>
        </w:rPr>
        <w:t xml:space="preserve"> al servidor &lt;TransProd.Enviado = 1&gt;&gt;</w:t>
      </w:r>
    </w:p>
    <w:p w:rsidR="005151EB" w:rsidRPr="007A1A2B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M</w:t>
      </w:r>
      <w:r w:rsidR="0085726A" w:rsidRPr="007A1A2B">
        <w:rPr>
          <w:rFonts w:cs="Arial"/>
          <w:sz w:val="20"/>
          <w:szCs w:val="20"/>
        </w:rPr>
        <w:t>odificar</w:t>
      </w:r>
      <w:r w:rsidRPr="007A1A2B">
        <w:rPr>
          <w:rFonts w:cs="Arial"/>
          <w:sz w:val="20"/>
          <w:szCs w:val="20"/>
        </w:rPr>
        <w:t>”.</w:t>
      </w:r>
    </w:p>
    <w:p w:rsidR="005151EB" w:rsidRPr="007A1A2B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E66BF" w:rsidRPr="007A1A2B" w:rsidRDefault="00BE66BF" w:rsidP="00BE66B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no ha sido enviado al servidor &lt;TransProd.Enviado = 0&gt;&gt;</w:t>
      </w:r>
    </w:p>
    <w:p w:rsidR="00BE66BF" w:rsidRPr="007A1A2B" w:rsidRDefault="00BE66BF" w:rsidP="00BE66B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3_r"/>
      <w:r w:rsidR="00E12678" w:rsidRPr="007A1A2B">
        <w:fldChar w:fldCharType="begin"/>
      </w:r>
      <w:r w:rsidR="001B598F" w:rsidRPr="007A1A2B">
        <w:instrText>HYPERLINK  \l "_AO03_Modificar_Venta"</w:instrText>
      </w:r>
      <w:r w:rsidR="00E12678" w:rsidRPr="007A1A2B">
        <w:fldChar w:fldCharType="separate"/>
      </w:r>
      <w:r w:rsidR="00E6199B" w:rsidRPr="007A1A2B">
        <w:rPr>
          <w:rStyle w:val="Hipervnculo"/>
          <w:rFonts w:cs="Arial"/>
          <w:b/>
          <w:sz w:val="20"/>
          <w:szCs w:val="20"/>
        </w:rPr>
        <w:t>AO03 Modificar Venta a Consignación</w:t>
      </w:r>
      <w:r w:rsidR="00E12678" w:rsidRPr="007A1A2B">
        <w:rPr>
          <w:rStyle w:val="Hipervnculo"/>
          <w:rFonts w:cs="Arial"/>
          <w:b/>
          <w:sz w:val="20"/>
          <w:szCs w:val="20"/>
        </w:rPr>
        <w:fldChar w:fldCharType="end"/>
      </w:r>
      <w:bookmarkEnd w:id="27"/>
    </w:p>
    <w:p w:rsidR="00D02928" w:rsidRPr="007A1A2B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Eliminar</w:t>
      </w:r>
      <w:r w:rsidRPr="007A1A2B">
        <w:rPr>
          <w:rFonts w:cs="Arial"/>
          <w:sz w:val="20"/>
          <w:szCs w:val="20"/>
        </w:rPr>
        <w:t>&gt;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Si &lt;el movimiento de Venta a Consignación se encuentra en fase “Liquidada” o “Cancelada por Liquidación” &lt;TransProd.TipoFase = 6 u 8&gt;&gt;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>liminar”.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cuenta con abonos asociados, es decir si &lt;TransProd.Total&gt; es diferente de &lt;TransProd.Saldo + ∑TrpTpd.Total donde &lt;TrpTpd.TransProdId1 = TransProd.TransProdID&gt;&gt;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CF2178" w:rsidRPr="007A1A2B" w:rsidRDefault="000A37A1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0A37A1" w:rsidRPr="007A1A2B" w:rsidRDefault="000A37A1" w:rsidP="000A37A1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“[E0731] No se puede eliminar la $0$ ya que fue creada en otra visita”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0F1CDD" w:rsidRPr="007A1A2B" w:rsidRDefault="000F1CDD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ya fue enviada al servidor &lt;TransProd.Enviado = 1&gt;&gt;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 xml:space="preserve">, </w:t>
      </w:r>
      <w:r w:rsidR="003C3DCC" w:rsidRPr="007A1A2B">
        <w:rPr>
          <w:rFonts w:cs="Arial"/>
          <w:sz w:val="20"/>
          <w:szCs w:val="20"/>
        </w:rPr>
        <w:t>sustituir el valor de $0$ por “E</w:t>
      </w:r>
      <w:r w:rsidRPr="007A1A2B">
        <w:rPr>
          <w:rFonts w:cs="Arial"/>
          <w:sz w:val="20"/>
          <w:szCs w:val="20"/>
        </w:rPr>
        <w:t>liminar”.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4D3112" w:rsidRPr="007A1A2B" w:rsidRDefault="004D3112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&lt;la información 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F1CDD" w:rsidRPr="007A1A2B">
        <w:rPr>
          <w:rFonts w:cs="Arial"/>
          <w:sz w:val="20"/>
          <w:szCs w:val="20"/>
        </w:rPr>
        <w:t xml:space="preserve">Venta a Consignación </w:t>
      </w:r>
      <w:r w:rsidRPr="007A1A2B">
        <w:rPr>
          <w:rFonts w:cs="Arial"/>
          <w:sz w:val="20"/>
          <w:szCs w:val="20"/>
        </w:rPr>
        <w:t>no ha sido enviada al servidor</w:t>
      </w:r>
      <w:r w:rsidR="00691E3E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&lt;TransProd.Enviado = 0</w:t>
      </w:r>
      <w:r w:rsidR="001A5390" w:rsidRPr="007A1A2B">
        <w:rPr>
          <w:rFonts w:cs="Arial"/>
          <w:sz w:val="20"/>
          <w:szCs w:val="20"/>
        </w:rPr>
        <w:t>&gt;</w:t>
      </w:r>
      <w:r w:rsidRPr="007A1A2B">
        <w:rPr>
          <w:rFonts w:cs="Arial"/>
          <w:sz w:val="20"/>
          <w:szCs w:val="20"/>
        </w:rPr>
        <w:t>&gt;</w:t>
      </w:r>
    </w:p>
    <w:p w:rsidR="004D3112" w:rsidRPr="007A1A2B" w:rsidRDefault="00D02928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4_r"/>
      <w:r w:rsidR="006253BD" w:rsidRPr="007A1A2B">
        <w:rPr>
          <w:rFonts w:cs="Arial"/>
          <w:b/>
          <w:sz w:val="20"/>
          <w:szCs w:val="20"/>
        </w:rPr>
        <w:fldChar w:fldCharType="begin"/>
      </w:r>
      <w:r w:rsidR="001B598F" w:rsidRPr="007A1A2B">
        <w:rPr>
          <w:rFonts w:cs="Arial"/>
          <w:b/>
          <w:sz w:val="20"/>
          <w:szCs w:val="20"/>
        </w:rPr>
        <w:instrText>HYPERLINK  \l "_AO03_Eliminar_Venta"</w:instrText>
      </w:r>
      <w:r w:rsidR="006253BD" w:rsidRPr="007A1A2B">
        <w:rPr>
          <w:rFonts w:cs="Arial"/>
          <w:b/>
          <w:sz w:val="20"/>
          <w:szCs w:val="20"/>
        </w:rPr>
        <w:fldChar w:fldCharType="separate"/>
      </w:r>
      <w:r w:rsidR="000F1CDD" w:rsidRPr="007A1A2B">
        <w:rPr>
          <w:rStyle w:val="Hipervnculo"/>
          <w:rFonts w:cs="Arial"/>
          <w:b/>
          <w:sz w:val="20"/>
          <w:szCs w:val="20"/>
        </w:rPr>
        <w:t>AO0</w:t>
      </w:r>
      <w:r w:rsidR="001B598F" w:rsidRPr="007A1A2B">
        <w:rPr>
          <w:rStyle w:val="Hipervnculo"/>
          <w:rFonts w:cs="Arial"/>
          <w:b/>
          <w:sz w:val="20"/>
          <w:szCs w:val="20"/>
        </w:rPr>
        <w:t>4</w:t>
      </w:r>
      <w:r w:rsidR="000F1CDD" w:rsidRPr="007A1A2B">
        <w:rPr>
          <w:rStyle w:val="Hipervnculo"/>
          <w:rFonts w:cs="Arial"/>
          <w:b/>
          <w:sz w:val="20"/>
          <w:szCs w:val="20"/>
        </w:rPr>
        <w:t xml:space="preserve"> Eliminar Venta a Consignación</w:t>
      </w:r>
      <w:r w:rsidR="006253BD" w:rsidRPr="007A1A2B">
        <w:rPr>
          <w:rFonts w:cs="Arial"/>
          <w:b/>
          <w:sz w:val="20"/>
          <w:szCs w:val="20"/>
        </w:rPr>
        <w:fldChar w:fldCharType="end"/>
      </w:r>
      <w:bookmarkEnd w:id="28"/>
    </w:p>
    <w:p w:rsidR="001B598F" w:rsidRPr="007A1A2B" w:rsidRDefault="001B598F" w:rsidP="001B598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Liquidar</w:t>
      </w:r>
      <w:r w:rsidRPr="007A1A2B">
        <w:rPr>
          <w:rFonts w:cs="Arial"/>
          <w:sz w:val="20"/>
          <w:szCs w:val="20"/>
        </w:rPr>
        <w:t>&gt;</w:t>
      </w:r>
    </w:p>
    <w:p w:rsidR="00535CE2" w:rsidRPr="007A1A2B" w:rsidRDefault="00535CE2" w:rsidP="00535CE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535CE2" w:rsidRPr="007A1A2B" w:rsidRDefault="00535CE2" w:rsidP="00535CE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Li</w:t>
      </w:r>
      <w:r w:rsidRPr="007A1A2B">
        <w:rPr>
          <w:rFonts w:cs="Arial"/>
          <w:sz w:val="20"/>
          <w:szCs w:val="20"/>
        </w:rPr>
        <w:t>quidar”.</w:t>
      </w:r>
    </w:p>
    <w:p w:rsidR="005276A2" w:rsidRPr="007A1A2B" w:rsidRDefault="00535CE2" w:rsidP="002F41C8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B598F" w:rsidRPr="007A1A2B" w:rsidRDefault="001B598F" w:rsidP="001B598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9" w:name="AO05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"_AO04_Liquidar_Venta"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AO05 Liquidar Venta a Consignación</w:t>
      </w:r>
      <w:r w:rsidRPr="007A1A2B">
        <w:rPr>
          <w:rFonts w:cs="Arial"/>
          <w:b/>
          <w:sz w:val="20"/>
          <w:szCs w:val="20"/>
        </w:rPr>
        <w:fldChar w:fldCharType="end"/>
      </w:r>
      <w:bookmarkEnd w:id="29"/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Regresar</w:t>
      </w:r>
      <w:r w:rsidRPr="007A1A2B">
        <w:rPr>
          <w:rFonts w:cs="Arial"/>
          <w:sz w:val="20"/>
          <w:szCs w:val="20"/>
        </w:rPr>
        <w:t xml:space="preserve">&gt;, el sistema continúa </w:t>
      </w:r>
      <w:r w:rsidR="007D190B" w:rsidRPr="007A1A2B">
        <w:rPr>
          <w:rFonts w:cs="Arial"/>
          <w:sz w:val="20"/>
          <w:szCs w:val="20"/>
        </w:rPr>
        <w:t>en</w:t>
      </w:r>
      <w:r w:rsidRPr="007A1A2B">
        <w:rPr>
          <w:rFonts w:cs="Arial"/>
          <w:sz w:val="20"/>
          <w:szCs w:val="20"/>
        </w:rPr>
        <w:t xml:space="preserve">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="007D190B" w:rsidRPr="007A1A2B">
        <w:rPr>
          <w:rFonts w:cs="Arial"/>
          <w:sz w:val="20"/>
          <w:szCs w:val="20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</w:t>
      </w:r>
      <w:r w:rsidR="007D190B" w:rsidRPr="007A1A2B">
        <w:rPr>
          <w:rFonts w:cs="Arial"/>
          <w:sz w:val="20"/>
          <w:szCs w:val="20"/>
        </w:rPr>
        <w:t>básico</w:t>
      </w:r>
    </w:p>
    <w:p w:rsidR="00CF01B4" w:rsidRPr="007A1A2B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30" w:name="FIN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1" w:name="_Toc52616586"/>
      <w:bookmarkStart w:id="32" w:name="_Toc182735730"/>
      <w:bookmarkEnd w:id="30"/>
    </w:p>
    <w:p w:rsidR="008C345A" w:rsidRPr="007A1A2B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464449612"/>
      <w:r w:rsidRPr="007A1A2B">
        <w:rPr>
          <w:rFonts w:cs="Arial"/>
          <w:lang w:val="es-MX"/>
        </w:rPr>
        <w:t>Flujos alternos</w:t>
      </w:r>
      <w:bookmarkEnd w:id="31"/>
      <w:bookmarkEnd w:id="32"/>
      <w:bookmarkEnd w:id="33"/>
    </w:p>
    <w:p w:rsidR="00082CD4" w:rsidRPr="007A1A2B" w:rsidRDefault="00082CD4" w:rsidP="00082CD4">
      <w:pPr>
        <w:rPr>
          <w:lang w:val="es-MX"/>
        </w:rPr>
      </w:pPr>
    </w:p>
    <w:p w:rsidR="00481C4A" w:rsidRPr="007A1A2B" w:rsidRDefault="00481C4A" w:rsidP="007A1FC8">
      <w:pPr>
        <w:pStyle w:val="Ttulo3"/>
        <w:jc w:val="both"/>
        <w:rPr>
          <w:lang w:val="es-MX"/>
        </w:rPr>
      </w:pPr>
      <w:bookmarkStart w:id="34" w:name="_Toc52616587"/>
      <w:bookmarkStart w:id="35" w:name="_Toc182735731"/>
      <w:bookmarkStart w:id="36" w:name="_Toc464449613"/>
      <w:r w:rsidRPr="007A1A2B">
        <w:rPr>
          <w:lang w:val="es-MX"/>
        </w:rPr>
        <w:t>Opcionales</w:t>
      </w:r>
      <w:bookmarkEnd w:id="34"/>
      <w:bookmarkEnd w:id="35"/>
      <w:bookmarkEnd w:id="36"/>
    </w:p>
    <w:p w:rsidR="007D190B" w:rsidRPr="007A1A2B" w:rsidRDefault="007D190B" w:rsidP="007D190B"/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7" w:name="_5.2.1.1_AO01_Crear"/>
      <w:bookmarkStart w:id="38" w:name="_AO01_Crear_Devolución"/>
      <w:bookmarkStart w:id="39" w:name="_Toc374331973"/>
      <w:bookmarkStart w:id="40" w:name="_Toc374339898"/>
      <w:bookmarkStart w:id="41" w:name="_Toc374340043"/>
      <w:bookmarkStart w:id="42" w:name="_Toc374542169"/>
      <w:bookmarkStart w:id="43" w:name="_Toc374612141"/>
      <w:bookmarkStart w:id="44" w:name="_Toc374960982"/>
      <w:bookmarkStart w:id="45" w:name="_Toc376383986"/>
      <w:bookmarkStart w:id="46" w:name="_Toc376465288"/>
      <w:bookmarkStart w:id="47" w:name="_Toc376782475"/>
      <w:bookmarkStart w:id="48" w:name="_Toc376789867"/>
      <w:bookmarkStart w:id="49" w:name="_Toc376791923"/>
      <w:bookmarkStart w:id="50" w:name="_Toc378630445"/>
      <w:bookmarkStart w:id="51" w:name="_Toc378662755"/>
      <w:bookmarkStart w:id="52" w:name="_Toc378663234"/>
      <w:bookmarkStart w:id="53" w:name="_Toc378663280"/>
      <w:bookmarkStart w:id="54" w:name="_Toc378677061"/>
      <w:bookmarkStart w:id="55" w:name="_Toc379788375"/>
      <w:bookmarkStart w:id="56" w:name="_Toc380357408"/>
      <w:bookmarkStart w:id="57" w:name="_Toc384771263"/>
      <w:bookmarkStart w:id="58" w:name="_Toc387460797"/>
      <w:bookmarkStart w:id="59" w:name="_Toc387655806"/>
      <w:bookmarkStart w:id="60" w:name="_Toc387749540"/>
      <w:bookmarkStart w:id="61" w:name="_Toc389482105"/>
      <w:bookmarkStart w:id="62" w:name="_Toc389482137"/>
      <w:bookmarkStart w:id="63" w:name="_Toc389482217"/>
      <w:bookmarkStart w:id="64" w:name="_Toc389518193"/>
      <w:bookmarkStart w:id="65" w:name="_Toc390930994"/>
      <w:bookmarkStart w:id="66" w:name="_Toc391586079"/>
      <w:bookmarkStart w:id="67" w:name="_Toc391630111"/>
      <w:bookmarkStart w:id="68" w:name="_Toc391631230"/>
      <w:bookmarkStart w:id="69" w:name="_Toc391631466"/>
      <w:bookmarkStart w:id="70" w:name="_Toc393712868"/>
      <w:bookmarkStart w:id="71" w:name="_Toc393713207"/>
      <w:bookmarkStart w:id="72" w:name="_Toc393713278"/>
      <w:bookmarkStart w:id="73" w:name="_Toc399253824"/>
      <w:bookmarkStart w:id="74" w:name="_Toc399254287"/>
      <w:bookmarkStart w:id="75" w:name="_Toc400108990"/>
      <w:bookmarkStart w:id="76" w:name="_Toc401567572"/>
      <w:bookmarkStart w:id="77" w:name="_Toc402369062"/>
      <w:bookmarkStart w:id="78" w:name="_Toc402369094"/>
      <w:bookmarkStart w:id="79" w:name="_Toc402478003"/>
      <w:bookmarkStart w:id="80" w:name="_Toc422999223"/>
      <w:bookmarkStart w:id="81" w:name="_Toc422999300"/>
      <w:bookmarkStart w:id="82" w:name="_Toc464449614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83" w:name="_Toc374331974"/>
      <w:bookmarkStart w:id="84" w:name="_Toc374339899"/>
      <w:bookmarkStart w:id="85" w:name="_Toc374340044"/>
      <w:bookmarkStart w:id="86" w:name="_Toc374542170"/>
      <w:bookmarkStart w:id="87" w:name="_Toc374612142"/>
      <w:bookmarkStart w:id="88" w:name="_Toc374960983"/>
      <w:bookmarkStart w:id="89" w:name="_Toc376383987"/>
      <w:bookmarkStart w:id="90" w:name="_Toc376465289"/>
      <w:bookmarkStart w:id="91" w:name="_Toc376782476"/>
      <w:bookmarkStart w:id="92" w:name="_Toc376789868"/>
      <w:bookmarkStart w:id="93" w:name="_Toc376791924"/>
      <w:bookmarkStart w:id="94" w:name="_Toc378630446"/>
      <w:bookmarkStart w:id="95" w:name="_Toc378662756"/>
      <w:bookmarkStart w:id="96" w:name="_Toc378663235"/>
      <w:bookmarkStart w:id="97" w:name="_Toc378663281"/>
      <w:bookmarkStart w:id="98" w:name="_Toc378677062"/>
      <w:bookmarkStart w:id="99" w:name="_Toc379788376"/>
      <w:bookmarkStart w:id="100" w:name="_Toc380357409"/>
      <w:bookmarkStart w:id="101" w:name="_Toc384771264"/>
      <w:bookmarkStart w:id="102" w:name="_Toc387460798"/>
      <w:bookmarkStart w:id="103" w:name="_Toc387655807"/>
      <w:bookmarkStart w:id="104" w:name="_Toc387749541"/>
      <w:bookmarkStart w:id="105" w:name="_Toc389482106"/>
      <w:bookmarkStart w:id="106" w:name="_Toc389482138"/>
      <w:bookmarkStart w:id="107" w:name="_Toc389482218"/>
      <w:bookmarkStart w:id="108" w:name="_Toc389518194"/>
      <w:bookmarkStart w:id="109" w:name="_Toc390930995"/>
      <w:bookmarkStart w:id="110" w:name="_Toc391586080"/>
      <w:bookmarkStart w:id="111" w:name="_Toc391630112"/>
      <w:bookmarkStart w:id="112" w:name="_Toc391631231"/>
      <w:bookmarkStart w:id="113" w:name="_Toc391631467"/>
      <w:bookmarkStart w:id="114" w:name="_Toc393712869"/>
      <w:bookmarkStart w:id="115" w:name="_Toc393713208"/>
      <w:bookmarkStart w:id="116" w:name="_Toc393713279"/>
      <w:bookmarkStart w:id="117" w:name="_Toc399253825"/>
      <w:bookmarkStart w:id="118" w:name="_Toc399254288"/>
      <w:bookmarkStart w:id="119" w:name="_Toc400108991"/>
      <w:bookmarkStart w:id="120" w:name="_Toc401567573"/>
      <w:bookmarkStart w:id="121" w:name="_Toc402369063"/>
      <w:bookmarkStart w:id="122" w:name="_Toc402369095"/>
      <w:bookmarkStart w:id="123" w:name="_Toc402478004"/>
      <w:bookmarkStart w:id="124" w:name="_Toc422999224"/>
      <w:bookmarkStart w:id="125" w:name="_Toc422999301"/>
      <w:bookmarkStart w:id="126" w:name="_Toc464449615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27" w:name="_Toc374331975"/>
      <w:bookmarkStart w:id="128" w:name="_Toc374339900"/>
      <w:bookmarkStart w:id="129" w:name="_Toc374340045"/>
      <w:bookmarkStart w:id="130" w:name="_Toc374542171"/>
      <w:bookmarkStart w:id="131" w:name="_Toc374612143"/>
      <w:bookmarkStart w:id="132" w:name="_Toc374960984"/>
      <w:bookmarkStart w:id="133" w:name="_Toc376383988"/>
      <w:bookmarkStart w:id="134" w:name="_Toc376465290"/>
      <w:bookmarkStart w:id="135" w:name="_Toc376782477"/>
      <w:bookmarkStart w:id="136" w:name="_Toc376789869"/>
      <w:bookmarkStart w:id="137" w:name="_Toc376791925"/>
      <w:bookmarkStart w:id="138" w:name="_Toc378630447"/>
      <w:bookmarkStart w:id="139" w:name="_Toc378662757"/>
      <w:bookmarkStart w:id="140" w:name="_Toc378663236"/>
      <w:bookmarkStart w:id="141" w:name="_Toc378663282"/>
      <w:bookmarkStart w:id="142" w:name="_Toc378677063"/>
      <w:bookmarkStart w:id="143" w:name="_Toc379788377"/>
      <w:bookmarkStart w:id="144" w:name="_Toc380357410"/>
      <w:bookmarkStart w:id="145" w:name="_Toc384771265"/>
      <w:bookmarkStart w:id="146" w:name="_Toc387460799"/>
      <w:bookmarkStart w:id="147" w:name="_Toc387655808"/>
      <w:bookmarkStart w:id="148" w:name="_Toc387749542"/>
      <w:bookmarkStart w:id="149" w:name="_Toc389482107"/>
      <w:bookmarkStart w:id="150" w:name="_Toc389482139"/>
      <w:bookmarkStart w:id="151" w:name="_Toc389482219"/>
      <w:bookmarkStart w:id="152" w:name="_Toc389518195"/>
      <w:bookmarkStart w:id="153" w:name="_Toc390930996"/>
      <w:bookmarkStart w:id="154" w:name="_Toc391586081"/>
      <w:bookmarkStart w:id="155" w:name="_Toc391630113"/>
      <w:bookmarkStart w:id="156" w:name="_Toc391631232"/>
      <w:bookmarkStart w:id="157" w:name="_Toc391631468"/>
      <w:bookmarkStart w:id="158" w:name="_Toc393712870"/>
      <w:bookmarkStart w:id="159" w:name="_Toc393713209"/>
      <w:bookmarkStart w:id="160" w:name="_Toc393713280"/>
      <w:bookmarkStart w:id="161" w:name="_Toc399253826"/>
      <w:bookmarkStart w:id="162" w:name="_Toc399254289"/>
      <w:bookmarkStart w:id="163" w:name="_Toc400108992"/>
      <w:bookmarkStart w:id="164" w:name="_Toc401567574"/>
      <w:bookmarkStart w:id="165" w:name="_Toc402369064"/>
      <w:bookmarkStart w:id="166" w:name="_Toc402369096"/>
      <w:bookmarkStart w:id="167" w:name="_Toc402478005"/>
      <w:bookmarkStart w:id="168" w:name="_Toc422999225"/>
      <w:bookmarkStart w:id="169" w:name="_Toc422999302"/>
      <w:bookmarkStart w:id="170" w:name="_Toc46444961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71" w:name="_Toc374331976"/>
      <w:bookmarkStart w:id="172" w:name="_Toc374339901"/>
      <w:bookmarkStart w:id="173" w:name="_Toc374340046"/>
      <w:bookmarkStart w:id="174" w:name="_Toc374542172"/>
      <w:bookmarkStart w:id="175" w:name="_Toc374612144"/>
      <w:bookmarkStart w:id="176" w:name="_Toc374960985"/>
      <w:bookmarkStart w:id="177" w:name="_Toc376383989"/>
      <w:bookmarkStart w:id="178" w:name="_Toc376465291"/>
      <w:bookmarkStart w:id="179" w:name="_Toc376782478"/>
      <w:bookmarkStart w:id="180" w:name="_Toc376789870"/>
      <w:bookmarkStart w:id="181" w:name="_Toc376791926"/>
      <w:bookmarkStart w:id="182" w:name="_Toc378630448"/>
      <w:bookmarkStart w:id="183" w:name="_Toc378662758"/>
      <w:bookmarkStart w:id="184" w:name="_Toc378663237"/>
      <w:bookmarkStart w:id="185" w:name="_Toc378663283"/>
      <w:bookmarkStart w:id="186" w:name="_Toc378677064"/>
      <w:bookmarkStart w:id="187" w:name="_Toc379788378"/>
      <w:bookmarkStart w:id="188" w:name="_Toc380357411"/>
      <w:bookmarkStart w:id="189" w:name="_Toc384771266"/>
      <w:bookmarkStart w:id="190" w:name="_Toc387460800"/>
      <w:bookmarkStart w:id="191" w:name="_Toc387655809"/>
      <w:bookmarkStart w:id="192" w:name="_Toc387749543"/>
      <w:bookmarkStart w:id="193" w:name="_Toc389482108"/>
      <w:bookmarkStart w:id="194" w:name="_Toc389482140"/>
      <w:bookmarkStart w:id="195" w:name="_Toc389482220"/>
      <w:bookmarkStart w:id="196" w:name="_Toc389518196"/>
      <w:bookmarkStart w:id="197" w:name="_Toc390930997"/>
      <w:bookmarkStart w:id="198" w:name="_Toc391586082"/>
      <w:bookmarkStart w:id="199" w:name="_Toc391630114"/>
      <w:bookmarkStart w:id="200" w:name="_Toc391631233"/>
      <w:bookmarkStart w:id="201" w:name="_Toc391631469"/>
      <w:bookmarkStart w:id="202" w:name="_Toc393712871"/>
      <w:bookmarkStart w:id="203" w:name="_Toc393713210"/>
      <w:bookmarkStart w:id="204" w:name="_Toc393713281"/>
      <w:bookmarkStart w:id="205" w:name="_Toc399253827"/>
      <w:bookmarkStart w:id="206" w:name="_Toc399254290"/>
      <w:bookmarkStart w:id="207" w:name="_Toc400108993"/>
      <w:bookmarkStart w:id="208" w:name="_Toc401567575"/>
      <w:bookmarkStart w:id="209" w:name="_Toc402369065"/>
      <w:bookmarkStart w:id="210" w:name="_Toc402369097"/>
      <w:bookmarkStart w:id="211" w:name="_Toc402478006"/>
      <w:bookmarkStart w:id="212" w:name="_Toc422999226"/>
      <w:bookmarkStart w:id="213" w:name="_Toc422999303"/>
      <w:bookmarkStart w:id="214" w:name="_Toc464449617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15" w:name="_Toc374331977"/>
      <w:bookmarkStart w:id="216" w:name="_Toc374339902"/>
      <w:bookmarkStart w:id="217" w:name="_Toc374340047"/>
      <w:bookmarkStart w:id="218" w:name="_Toc374542173"/>
      <w:bookmarkStart w:id="219" w:name="_Toc374612145"/>
      <w:bookmarkStart w:id="220" w:name="_Toc374960986"/>
      <w:bookmarkStart w:id="221" w:name="_Toc376383990"/>
      <w:bookmarkStart w:id="222" w:name="_Toc376465292"/>
      <w:bookmarkStart w:id="223" w:name="_Toc376782479"/>
      <w:bookmarkStart w:id="224" w:name="_Toc376789871"/>
      <w:bookmarkStart w:id="225" w:name="_Toc376791927"/>
      <w:bookmarkStart w:id="226" w:name="_Toc378630449"/>
      <w:bookmarkStart w:id="227" w:name="_Toc378662759"/>
      <w:bookmarkStart w:id="228" w:name="_Toc378663238"/>
      <w:bookmarkStart w:id="229" w:name="_Toc378663284"/>
      <w:bookmarkStart w:id="230" w:name="_Toc378677065"/>
      <w:bookmarkStart w:id="231" w:name="_Toc379788379"/>
      <w:bookmarkStart w:id="232" w:name="_Toc380357412"/>
      <w:bookmarkStart w:id="233" w:name="_Toc384771267"/>
      <w:bookmarkStart w:id="234" w:name="_Toc387460801"/>
      <w:bookmarkStart w:id="235" w:name="_Toc387655810"/>
      <w:bookmarkStart w:id="236" w:name="_Toc387749544"/>
      <w:bookmarkStart w:id="237" w:name="_Toc389482109"/>
      <w:bookmarkStart w:id="238" w:name="_Toc389482141"/>
      <w:bookmarkStart w:id="239" w:name="_Toc389482221"/>
      <w:bookmarkStart w:id="240" w:name="_Toc389518197"/>
      <w:bookmarkStart w:id="241" w:name="_Toc390930998"/>
      <w:bookmarkStart w:id="242" w:name="_Toc391586083"/>
      <w:bookmarkStart w:id="243" w:name="_Toc391630115"/>
      <w:bookmarkStart w:id="244" w:name="_Toc391631234"/>
      <w:bookmarkStart w:id="245" w:name="_Toc391631470"/>
      <w:bookmarkStart w:id="246" w:name="_Toc393712872"/>
      <w:bookmarkStart w:id="247" w:name="_Toc393713211"/>
      <w:bookmarkStart w:id="248" w:name="_Toc393713282"/>
      <w:bookmarkStart w:id="249" w:name="_Toc399253828"/>
      <w:bookmarkStart w:id="250" w:name="_Toc399254291"/>
      <w:bookmarkStart w:id="251" w:name="_Toc400108994"/>
      <w:bookmarkStart w:id="252" w:name="_Toc401567576"/>
      <w:bookmarkStart w:id="253" w:name="_Toc402369066"/>
      <w:bookmarkStart w:id="254" w:name="_Toc402369098"/>
      <w:bookmarkStart w:id="255" w:name="_Toc402478007"/>
      <w:bookmarkStart w:id="256" w:name="_Toc422999227"/>
      <w:bookmarkStart w:id="257" w:name="_Toc422999304"/>
      <w:bookmarkStart w:id="258" w:name="_Toc464449618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59" w:name="_Toc374331978"/>
      <w:bookmarkStart w:id="260" w:name="_Toc374339903"/>
      <w:bookmarkStart w:id="261" w:name="_Toc374340048"/>
      <w:bookmarkStart w:id="262" w:name="_Toc374542174"/>
      <w:bookmarkStart w:id="263" w:name="_Toc374612146"/>
      <w:bookmarkStart w:id="264" w:name="_Toc374960987"/>
      <w:bookmarkStart w:id="265" w:name="_Toc376383991"/>
      <w:bookmarkStart w:id="266" w:name="_Toc376465293"/>
      <w:bookmarkStart w:id="267" w:name="_Toc376782480"/>
      <w:bookmarkStart w:id="268" w:name="_Toc376789872"/>
      <w:bookmarkStart w:id="269" w:name="_Toc376791928"/>
      <w:bookmarkStart w:id="270" w:name="_Toc378630450"/>
      <w:bookmarkStart w:id="271" w:name="_Toc378662760"/>
      <w:bookmarkStart w:id="272" w:name="_Toc378663239"/>
      <w:bookmarkStart w:id="273" w:name="_Toc378663285"/>
      <w:bookmarkStart w:id="274" w:name="_Toc378677066"/>
      <w:bookmarkStart w:id="275" w:name="_Toc379788380"/>
      <w:bookmarkStart w:id="276" w:name="_Toc380357413"/>
      <w:bookmarkStart w:id="277" w:name="_Toc384771268"/>
      <w:bookmarkStart w:id="278" w:name="_Toc387460802"/>
      <w:bookmarkStart w:id="279" w:name="_Toc387655811"/>
      <w:bookmarkStart w:id="280" w:name="_Toc387749545"/>
      <w:bookmarkStart w:id="281" w:name="_Toc389482110"/>
      <w:bookmarkStart w:id="282" w:name="_Toc389482142"/>
      <w:bookmarkStart w:id="283" w:name="_Toc389482222"/>
      <w:bookmarkStart w:id="284" w:name="_Toc389518198"/>
      <w:bookmarkStart w:id="285" w:name="_Toc390930999"/>
      <w:bookmarkStart w:id="286" w:name="_Toc391586084"/>
      <w:bookmarkStart w:id="287" w:name="_Toc391630116"/>
      <w:bookmarkStart w:id="288" w:name="_Toc391631235"/>
      <w:bookmarkStart w:id="289" w:name="_Toc391631471"/>
      <w:bookmarkStart w:id="290" w:name="_Toc393712873"/>
      <w:bookmarkStart w:id="291" w:name="_Toc393713212"/>
      <w:bookmarkStart w:id="292" w:name="_Toc393713283"/>
      <w:bookmarkStart w:id="293" w:name="_Toc399253829"/>
      <w:bookmarkStart w:id="294" w:name="_Toc399254292"/>
      <w:bookmarkStart w:id="295" w:name="_Toc400108995"/>
      <w:bookmarkStart w:id="296" w:name="_Toc401567577"/>
      <w:bookmarkStart w:id="297" w:name="_Toc402369067"/>
      <w:bookmarkStart w:id="298" w:name="_Toc402369099"/>
      <w:bookmarkStart w:id="299" w:name="_Toc402478008"/>
      <w:bookmarkStart w:id="300" w:name="_Toc422999228"/>
      <w:bookmarkStart w:id="301" w:name="_Toc422999305"/>
      <w:bookmarkStart w:id="302" w:name="_Toc464449619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03" w:name="_Toc374331979"/>
      <w:bookmarkStart w:id="304" w:name="_Toc374339904"/>
      <w:bookmarkStart w:id="305" w:name="_Toc374340049"/>
      <w:bookmarkStart w:id="306" w:name="_Toc374542175"/>
      <w:bookmarkStart w:id="307" w:name="_Toc374612147"/>
      <w:bookmarkStart w:id="308" w:name="_Toc374960988"/>
      <w:bookmarkStart w:id="309" w:name="_Toc376383992"/>
      <w:bookmarkStart w:id="310" w:name="_Toc376465294"/>
      <w:bookmarkStart w:id="311" w:name="_Toc376782481"/>
      <w:bookmarkStart w:id="312" w:name="_Toc376789873"/>
      <w:bookmarkStart w:id="313" w:name="_Toc376791929"/>
      <w:bookmarkStart w:id="314" w:name="_Toc378630451"/>
      <w:bookmarkStart w:id="315" w:name="_Toc378662761"/>
      <w:bookmarkStart w:id="316" w:name="_Toc378663240"/>
      <w:bookmarkStart w:id="317" w:name="_Toc378663286"/>
      <w:bookmarkStart w:id="318" w:name="_Toc378677067"/>
      <w:bookmarkStart w:id="319" w:name="_Toc379788381"/>
      <w:bookmarkStart w:id="320" w:name="_Toc380357414"/>
      <w:bookmarkStart w:id="321" w:name="_Toc384771269"/>
      <w:bookmarkStart w:id="322" w:name="_Toc387460803"/>
      <w:bookmarkStart w:id="323" w:name="_Toc387655812"/>
      <w:bookmarkStart w:id="324" w:name="_Toc387749546"/>
      <w:bookmarkStart w:id="325" w:name="_Toc389482111"/>
      <w:bookmarkStart w:id="326" w:name="_Toc389482143"/>
      <w:bookmarkStart w:id="327" w:name="_Toc389482223"/>
      <w:bookmarkStart w:id="328" w:name="_Toc389518199"/>
      <w:bookmarkStart w:id="329" w:name="_Toc390931000"/>
      <w:bookmarkStart w:id="330" w:name="_Toc391586085"/>
      <w:bookmarkStart w:id="331" w:name="_Toc391630117"/>
      <w:bookmarkStart w:id="332" w:name="_Toc391631236"/>
      <w:bookmarkStart w:id="333" w:name="_Toc391631472"/>
      <w:bookmarkStart w:id="334" w:name="_Toc393712874"/>
      <w:bookmarkStart w:id="335" w:name="_Toc393713213"/>
      <w:bookmarkStart w:id="336" w:name="_Toc393713284"/>
      <w:bookmarkStart w:id="337" w:name="_Toc399253830"/>
      <w:bookmarkStart w:id="338" w:name="_Toc399254293"/>
      <w:bookmarkStart w:id="339" w:name="_Toc400108996"/>
      <w:bookmarkStart w:id="340" w:name="_Toc401567578"/>
      <w:bookmarkStart w:id="341" w:name="_Toc402369068"/>
      <w:bookmarkStart w:id="342" w:name="_Toc402369100"/>
      <w:bookmarkStart w:id="343" w:name="_Toc402478009"/>
      <w:bookmarkStart w:id="344" w:name="_Toc422999229"/>
      <w:bookmarkStart w:id="345" w:name="_Toc422999306"/>
      <w:bookmarkStart w:id="346" w:name="_Toc464449620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:rsidR="007D190B" w:rsidRPr="007A1A2B" w:rsidRDefault="007D190B" w:rsidP="00D52908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47" w:name="_Toc374331980"/>
      <w:bookmarkStart w:id="348" w:name="_Toc374339905"/>
      <w:bookmarkStart w:id="349" w:name="_Toc374340050"/>
      <w:bookmarkStart w:id="350" w:name="_Toc374542176"/>
      <w:bookmarkStart w:id="351" w:name="_Toc374612148"/>
      <w:bookmarkStart w:id="352" w:name="_Toc374960989"/>
      <w:bookmarkStart w:id="353" w:name="_Toc376383993"/>
      <w:bookmarkStart w:id="354" w:name="_Toc376465295"/>
      <w:bookmarkStart w:id="355" w:name="_Toc376782482"/>
      <w:bookmarkStart w:id="356" w:name="_Toc376789874"/>
      <w:bookmarkStart w:id="357" w:name="_Toc376791930"/>
      <w:bookmarkStart w:id="358" w:name="_Toc378630452"/>
      <w:bookmarkStart w:id="359" w:name="_Toc378662762"/>
      <w:bookmarkStart w:id="360" w:name="_Toc378663241"/>
      <w:bookmarkStart w:id="361" w:name="_Toc378663287"/>
      <w:bookmarkStart w:id="362" w:name="_Toc378677068"/>
      <w:bookmarkStart w:id="363" w:name="_Toc379788382"/>
      <w:bookmarkStart w:id="364" w:name="_Toc380357415"/>
      <w:bookmarkStart w:id="365" w:name="_Toc384771270"/>
      <w:bookmarkStart w:id="366" w:name="_Toc387460804"/>
      <w:bookmarkStart w:id="367" w:name="_Toc387655813"/>
      <w:bookmarkStart w:id="368" w:name="_Toc387749547"/>
      <w:bookmarkStart w:id="369" w:name="_Toc389482112"/>
      <w:bookmarkStart w:id="370" w:name="_Toc389482144"/>
      <w:bookmarkStart w:id="371" w:name="_Toc389482224"/>
      <w:bookmarkStart w:id="372" w:name="_Toc389518200"/>
      <w:bookmarkStart w:id="373" w:name="_Toc390931001"/>
      <w:bookmarkStart w:id="374" w:name="_Toc391586086"/>
      <w:bookmarkStart w:id="375" w:name="_Toc391630118"/>
      <w:bookmarkStart w:id="376" w:name="_Toc391631237"/>
      <w:bookmarkStart w:id="377" w:name="_Toc391631473"/>
      <w:bookmarkStart w:id="378" w:name="_Toc393712875"/>
      <w:bookmarkStart w:id="379" w:name="_Toc393713214"/>
      <w:bookmarkStart w:id="380" w:name="_Toc393713285"/>
      <w:bookmarkStart w:id="381" w:name="_Toc399253831"/>
      <w:bookmarkStart w:id="382" w:name="_Toc399254294"/>
      <w:bookmarkStart w:id="383" w:name="_Toc400108997"/>
      <w:bookmarkStart w:id="384" w:name="_Toc401567579"/>
      <w:bookmarkStart w:id="385" w:name="_Toc402369069"/>
      <w:bookmarkStart w:id="386" w:name="_Toc402369101"/>
      <w:bookmarkStart w:id="387" w:name="_Toc402478010"/>
      <w:bookmarkStart w:id="388" w:name="_Toc422999230"/>
      <w:bookmarkStart w:id="389" w:name="_Toc422999307"/>
      <w:bookmarkStart w:id="390" w:name="_Toc464449621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</w:p>
    <w:bookmarkStart w:id="391" w:name="_AO01_Crear_Movimiento"/>
    <w:bookmarkStart w:id="392" w:name="_Toc372279946"/>
    <w:bookmarkEnd w:id="391"/>
    <w:p w:rsidR="007D190B" w:rsidRPr="007A1A2B" w:rsidRDefault="00460E52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"AO01_r" </w:instrText>
      </w:r>
      <w:r w:rsidRPr="007A1A2B">
        <w:rPr>
          <w:bCs w:val="0"/>
        </w:rPr>
        <w:fldChar w:fldCharType="separate"/>
      </w:r>
      <w:bookmarkStart w:id="393" w:name="_Toc464449622"/>
      <w:bookmarkEnd w:id="392"/>
      <w:r w:rsidR="00CE1349" w:rsidRPr="007A1A2B">
        <w:rPr>
          <w:rStyle w:val="Hipervnculo"/>
          <w:bCs w:val="0"/>
        </w:rPr>
        <w:t>AO01 Crear Venta a Consignación</w:t>
      </w:r>
      <w:bookmarkEnd w:id="393"/>
      <w:r w:rsidRPr="007A1A2B">
        <w:rPr>
          <w:bCs w:val="0"/>
        </w:rPr>
        <w:fldChar w:fldCharType="end"/>
      </w:r>
      <w:r w:rsidR="007D190B" w:rsidRPr="007A1A2B">
        <w:rPr>
          <w:bCs w:val="0"/>
        </w:rPr>
        <w:t xml:space="preserve"> </w:t>
      </w:r>
    </w:p>
    <w:p w:rsidR="00167980" w:rsidRPr="007A1A2B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información:</w:t>
      </w:r>
    </w:p>
    <w:p w:rsidR="00167980" w:rsidRPr="007A1A2B" w:rsidRDefault="00EA6F15" w:rsidP="00D52908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Folio</w:t>
      </w:r>
    </w:p>
    <w:p w:rsidR="00167980" w:rsidRPr="007A1A2B" w:rsidRDefault="00167980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FolioID</w:t>
      </w:r>
    </w:p>
    <w:p w:rsidR="00EA6F15" w:rsidRPr="007A1A2B" w:rsidRDefault="005A14E5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 </w:t>
      </w:r>
      <w:r w:rsidR="00EA6F15" w:rsidRPr="007A1A2B">
        <w:rPr>
          <w:rFonts w:cs="Arial"/>
          <w:sz w:val="20"/>
          <w:szCs w:val="20"/>
        </w:rPr>
        <w:t>= ModuloMovDetalle</w:t>
      </w:r>
      <w:r w:rsidRPr="007A1A2B">
        <w:rPr>
          <w:rFonts w:cs="Arial"/>
          <w:sz w:val="20"/>
          <w:szCs w:val="20"/>
        </w:rPr>
        <w:t>.ModuloMovDetalle</w:t>
      </w:r>
      <w:r w:rsidR="00EA6F15" w:rsidRPr="007A1A2B">
        <w:rPr>
          <w:rFonts w:cs="Arial"/>
          <w:sz w:val="20"/>
          <w:szCs w:val="20"/>
        </w:rPr>
        <w:t>Clave registrado en sesión</w:t>
      </w:r>
      <w:r w:rsidRPr="007A1A2B">
        <w:rPr>
          <w:rFonts w:cs="Arial"/>
          <w:sz w:val="20"/>
          <w:szCs w:val="20"/>
        </w:rPr>
        <w:t xml:space="preserve"> (objeto ModuloMovDetalle)</w:t>
      </w: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Si &lt;la actividad no cuenta con un folio asignado (FolioID = NULL o ‘ ‘)&gt;</w:t>
      </w:r>
    </w:p>
    <w:p w:rsidR="003C7F9F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presenta el mensaje </w:t>
      </w:r>
      <w:r w:rsidR="003C7F9F" w:rsidRPr="007A1A2B">
        <w:rPr>
          <w:color w:val="FF0000"/>
          <w:sz w:val="20"/>
          <w:szCs w:val="20"/>
        </w:rPr>
        <w:t>“[E0771] No hay un folio configurado para la actividad”</w:t>
      </w:r>
      <w:r w:rsidR="003C7F9F" w:rsidRPr="007A1A2B">
        <w:rPr>
          <w:sz w:val="20"/>
          <w:szCs w:val="20"/>
        </w:rPr>
        <w:t xml:space="preserve">. </w:t>
      </w:r>
    </w:p>
    <w:p w:rsidR="003C7F9F" w:rsidRPr="007A1A2B" w:rsidRDefault="003C7F9F" w:rsidP="00D52908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="005A14E5"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3C7F9F" w:rsidRPr="007A1A2B" w:rsidRDefault="003C7F9F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3C7F9F" w:rsidRPr="007A1A2B" w:rsidRDefault="003C7F9F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</w:t>
      </w:r>
      <w:r w:rsidR="005A14E5" w:rsidRPr="007A1A2B">
        <w:rPr>
          <w:rFonts w:cs="Arial"/>
          <w:sz w:val="20"/>
          <w:szCs w:val="20"/>
        </w:rPr>
        <w:t>VentaConsignacion</w:t>
      </w:r>
    </w:p>
    <w:p w:rsidR="003C7F9F" w:rsidRPr="007A1A2B" w:rsidRDefault="003C7F9F" w:rsidP="00D52908">
      <w:pPr>
        <w:pStyle w:val="Prrafodelista"/>
        <w:numPr>
          <w:ilvl w:val="3"/>
          <w:numId w:val="10"/>
        </w:numPr>
        <w:ind w:left="2552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</w:t>
      </w:r>
      <w:r w:rsidR="005A14E5" w:rsidRPr="007A1A2B">
        <w:rPr>
          <w:rFonts w:cs="Arial"/>
          <w:sz w:val="20"/>
          <w:szCs w:val="20"/>
        </w:rPr>
        <w:t xml:space="preserve"> = ModuloMovDetalle</w:t>
      </w:r>
      <w:r w:rsidR="00921551" w:rsidRPr="007A1A2B">
        <w:rPr>
          <w:rFonts w:cs="Arial"/>
          <w:sz w:val="20"/>
          <w:szCs w:val="20"/>
        </w:rPr>
        <w:t xml:space="preserve"> registrado en sesión</w:t>
      </w:r>
      <w:r w:rsidR="005A14E5" w:rsidRPr="007A1A2B">
        <w:rPr>
          <w:rFonts w:cs="Arial"/>
          <w:sz w:val="20"/>
          <w:szCs w:val="20"/>
        </w:rPr>
        <w:t xml:space="preserve"> (objeto)</w:t>
      </w:r>
    </w:p>
    <w:p w:rsidR="00167980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recibe como parámetro la siguiente información:</w:t>
      </w:r>
    </w:p>
    <w:p w:rsidR="00167980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PS_TransProd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lastRenderedPageBreak/>
        <w:t xml:space="preserve">El sistema continúa en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Pr="007A1A2B">
        <w:rPr>
          <w:rFonts w:cs="Arial"/>
          <w:sz w:val="20"/>
          <w:szCs w:val="20"/>
        </w:rPr>
        <w:t xml:space="preserve"> del flujo básico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TransProd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bookmarkStart w:id="394" w:name="paso4_AO01"/>
      <w:r w:rsidRPr="007A1A2B">
        <w:rPr>
          <w:rFonts w:cs="Arial"/>
          <w:sz w:val="20"/>
          <w:szCs w:val="20"/>
        </w:rPr>
        <w:t>El sistema presenta la siguiente información:</w:t>
      </w:r>
    </w:p>
    <w:bookmarkEnd w:id="394"/>
    <w:p w:rsidR="00284895" w:rsidRPr="007A1A2B" w:rsidRDefault="00321B69" w:rsidP="00D52908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Lista de Precios: </w:t>
      </w:r>
      <w:r w:rsidR="008A7185" w:rsidRPr="007A1A2B">
        <w:rPr>
          <w:rFonts w:cs="Arial"/>
          <w:sz w:val="20"/>
          <w:szCs w:val="20"/>
        </w:rPr>
        <w:t>Se presenta la información de la lista de precios, a través de la concatenación de la clave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.ProductoClave</w:t>
      </w:r>
      <w:r w:rsidR="00C222C4" w:rsidRPr="007A1A2B">
        <w:rPr>
          <w:rFonts w:cs="Arial"/>
          <w:sz w:val="20"/>
          <w:szCs w:val="20"/>
        </w:rPr>
        <w:t xml:space="preserve"> donde TransProd.PCEPrecioClave (objetoTransProd) = Precio.ProductoClave</w:t>
      </w:r>
      <w:r w:rsidR="008A7185" w:rsidRPr="007A1A2B">
        <w:rPr>
          <w:rFonts w:cs="Arial"/>
          <w:sz w:val="20"/>
          <w:szCs w:val="20"/>
        </w:rPr>
        <w:t>&gt; y nombre del mismo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</w:t>
      </w:r>
      <w:r w:rsidR="00C70E78" w:rsidRPr="007A1A2B">
        <w:rPr>
          <w:rFonts w:cs="Arial"/>
          <w:sz w:val="20"/>
          <w:szCs w:val="20"/>
        </w:rPr>
        <w:t>Nombre</w:t>
      </w:r>
      <w:r w:rsidR="008A7185" w:rsidRPr="007A1A2B">
        <w:rPr>
          <w:rFonts w:cs="Arial"/>
          <w:sz w:val="20"/>
          <w:szCs w:val="20"/>
        </w:rPr>
        <w:t>&gt;, separados</w:t>
      </w:r>
      <w:r w:rsidR="00C70E78" w:rsidRPr="007A1A2B">
        <w:rPr>
          <w:rFonts w:cs="Arial"/>
          <w:sz w:val="20"/>
          <w:szCs w:val="20"/>
        </w:rPr>
        <w:t xml:space="preserve"> por un guion medio, ejemplo: “0002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–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Lista Especial”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bookmarkStart w:id="395" w:name="paso5_1_AO01"/>
      <w:r w:rsidRPr="007A1A2B">
        <w:rPr>
          <w:rFonts w:cs="Arial"/>
          <w:sz w:val="20"/>
          <w:szCs w:val="20"/>
        </w:rPr>
        <w:t>Producto</w:t>
      </w:r>
      <w:r w:rsidR="004137BC" w:rsidRPr="007A1A2B">
        <w:rPr>
          <w:rFonts w:cs="Arial"/>
          <w:sz w:val="20"/>
          <w:szCs w:val="20"/>
        </w:rPr>
        <w:t xml:space="preserve"> (*)</w:t>
      </w:r>
    </w:p>
    <w:bookmarkEnd w:id="395"/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  <w:r w:rsidR="004137BC" w:rsidRPr="007A1A2B">
        <w:rPr>
          <w:sz w:val="20"/>
          <w:lang w:val="es-MX"/>
        </w:rPr>
        <w:t xml:space="preserve"> 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bookmarkStart w:id="396" w:name="paso6_1_11_14_AO01"/>
      <w:bookmarkStart w:id="397" w:name="paso6_AO01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396"/>
    <w:bookmarkEnd w:id="397"/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ProductoClave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Descripcion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SubEmpresaID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DecimalProducto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Unidad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Cantidad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Precio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Subtotal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Impuesto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Total</w:t>
      </w:r>
    </w:p>
    <w:p w:rsidR="00141441" w:rsidRPr="007A1A2B" w:rsidRDefault="00141441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u w:val="none"/>
          <w:lang w:val="es-MX"/>
        </w:rPr>
      </w:pPr>
      <w:r w:rsidRPr="007A1A2B">
        <w:rPr>
          <w:rStyle w:val="Hipervnculo"/>
          <w:color w:val="auto"/>
          <w:sz w:val="20"/>
          <w:u w:val="none"/>
        </w:rPr>
        <w:t xml:space="preserve">Cantidad: Se presenta la cantidad de producto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</w:t>
      </w:r>
      <w:r w:rsidR="005771DD" w:rsidRPr="007A1A2B">
        <w:rPr>
          <w:b/>
          <w:sz w:val="20"/>
          <w:szCs w:val="20"/>
          <w:lang w:val="es-MX"/>
        </w:rPr>
        <w:t xml:space="preserve">e: </w:t>
      </w:r>
      <w:r w:rsidRPr="007A1A2B">
        <w:rPr>
          <w:sz w:val="20"/>
          <w:szCs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141441" w:rsidRPr="007A1A2B" w:rsidRDefault="005771DD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="00141441" w:rsidRPr="007A1A2B">
        <w:rPr>
          <w:sz w:val="20"/>
          <w:szCs w:val="20"/>
          <w:lang w:val="es-MX"/>
        </w:rPr>
        <w:t xml:space="preserve"> Se presenta el número de partidas que conforman el detalle de la transacción.</w:t>
      </w:r>
    </w:p>
    <w:p w:rsidR="00284895" w:rsidRPr="007A1A2B" w:rsidRDefault="00284895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AB09EB" w:rsidRPr="0022399F" w:rsidRDefault="00AB09EB" w:rsidP="00AB09EB">
      <w:pPr>
        <w:numPr>
          <w:ilvl w:val="1"/>
          <w:numId w:val="10"/>
        </w:numPr>
        <w:rPr>
          <w:highlight w:val="darkCyan"/>
          <w:lang w:val="es-MX"/>
        </w:rPr>
      </w:pPr>
      <w:bookmarkStart w:id="398" w:name="ParaCadaProductoAgregado"/>
      <w:bookmarkStart w:id="399" w:name="PasoParaCadaProductoAgregado"/>
      <w:r w:rsidRPr="0022399F">
        <w:rPr>
          <w:sz w:val="20"/>
          <w:highlight w:val="darkCyan"/>
          <w:lang w:val="es-MX"/>
        </w:rPr>
        <w:t xml:space="preserve">Si &lt;el actor </w:t>
      </w:r>
      <w:r w:rsidRPr="0022399F">
        <w:rPr>
          <w:sz w:val="20"/>
          <w:highlight w:val="darkCyan"/>
          <w:lang w:eastAsia="en-US"/>
        </w:rPr>
        <w:t>posiciona el cursor dentro del campo de texto para captura de Producto</w:t>
      </w:r>
      <w:r w:rsidRPr="0022399F">
        <w:rPr>
          <w:sz w:val="20"/>
          <w:highlight w:val="darkCyan"/>
          <w:lang w:val="es-MX"/>
        </w:rPr>
        <w:t>&gt;</w:t>
      </w:r>
    </w:p>
    <w:bookmarkEnd w:id="398"/>
    <w:bookmarkEnd w:id="399"/>
    <w:p w:rsidR="00AB09EB" w:rsidRPr="0022399F" w:rsidRDefault="00AB09EB" w:rsidP="00AB09EB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darkCyan"/>
          <w:lang w:val="es-MX"/>
        </w:rPr>
      </w:pPr>
      <w:r w:rsidRPr="0022399F">
        <w:rPr>
          <w:sz w:val="20"/>
          <w:szCs w:val="20"/>
          <w:highlight w:val="darkCyan"/>
          <w:lang w:val="es-MX"/>
        </w:rPr>
        <w:t>Si &lt;</w:t>
      </w:r>
      <w:r w:rsidRPr="0022399F">
        <w:rPr>
          <w:sz w:val="20"/>
          <w:szCs w:val="20"/>
          <w:highlight w:val="darkCyan"/>
          <w:lang w:eastAsia="en-US"/>
        </w:rPr>
        <w:t xml:space="preserve">el parámetro de configuración indica que el tipo de clave de los productos es alfanumérica (TipoClaveProducto = String) </w:t>
      </w:r>
      <w:r w:rsidRPr="0022399F">
        <w:rPr>
          <w:sz w:val="20"/>
          <w:szCs w:val="20"/>
          <w:highlight w:val="darkCyan"/>
        </w:rPr>
        <w:t>de acuerdo a la información registrada en sesión</w:t>
      </w:r>
      <w:r w:rsidRPr="0022399F">
        <w:rPr>
          <w:sz w:val="20"/>
          <w:szCs w:val="20"/>
          <w:highlight w:val="darkCyan"/>
          <w:lang w:val="es-MX"/>
        </w:rPr>
        <w:t>&gt;</w:t>
      </w:r>
    </w:p>
    <w:p w:rsidR="00AB09EB" w:rsidRPr="0022399F" w:rsidRDefault="00AB09EB" w:rsidP="00AB09EB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darkCyan"/>
          <w:lang w:val="es-MX"/>
        </w:rPr>
      </w:pPr>
      <w:r w:rsidRPr="0022399F">
        <w:rPr>
          <w:sz w:val="20"/>
          <w:szCs w:val="20"/>
          <w:highlight w:val="darkCyan"/>
          <w:lang w:val="es-MX"/>
        </w:rPr>
        <w:t>El sistema presenta el teclado alfanumérico</w:t>
      </w:r>
    </w:p>
    <w:p w:rsidR="00AB09EB" w:rsidRPr="0022399F" w:rsidRDefault="00AB09EB" w:rsidP="00AB09EB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darkCyan"/>
          <w:lang w:val="es-MX"/>
        </w:rPr>
      </w:pPr>
      <w:r w:rsidRPr="0022399F">
        <w:rPr>
          <w:sz w:val="20"/>
          <w:szCs w:val="20"/>
          <w:highlight w:val="darkCyan"/>
          <w:lang w:val="es-MX"/>
        </w:rPr>
        <w:t>Si &lt;</w:t>
      </w:r>
      <w:r w:rsidRPr="0022399F">
        <w:rPr>
          <w:sz w:val="20"/>
          <w:szCs w:val="20"/>
          <w:highlight w:val="darkCyan"/>
          <w:lang w:eastAsia="en-US"/>
        </w:rPr>
        <w:t xml:space="preserve">el parámetro de configuración indica que el tipo de clave de los productos es numérica (TipoClaveProducto = Numeric) </w:t>
      </w:r>
      <w:r w:rsidRPr="0022399F">
        <w:rPr>
          <w:sz w:val="20"/>
          <w:szCs w:val="20"/>
          <w:highlight w:val="darkCyan"/>
        </w:rPr>
        <w:t>de acuerdo a la información registrada en sesión</w:t>
      </w:r>
      <w:r w:rsidRPr="0022399F">
        <w:rPr>
          <w:sz w:val="20"/>
          <w:szCs w:val="20"/>
          <w:highlight w:val="darkCyan"/>
          <w:lang w:val="es-MX"/>
        </w:rPr>
        <w:t>&gt;</w:t>
      </w:r>
    </w:p>
    <w:p w:rsidR="00AB09EB" w:rsidRPr="0022399F" w:rsidRDefault="00AB09EB" w:rsidP="00AB09EB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darkCyan"/>
          <w:lang w:val="es-MX"/>
        </w:rPr>
      </w:pPr>
      <w:r w:rsidRPr="0022399F">
        <w:rPr>
          <w:sz w:val="20"/>
          <w:szCs w:val="20"/>
          <w:highlight w:val="darkCyan"/>
          <w:lang w:val="es-MX"/>
        </w:rPr>
        <w:t>El sistema presenta el teclado numérico</w:t>
      </w:r>
    </w:p>
    <w:p w:rsidR="00AB09EB" w:rsidRPr="0022399F" w:rsidRDefault="00AB09EB" w:rsidP="00AB09EB">
      <w:pPr>
        <w:numPr>
          <w:ilvl w:val="1"/>
          <w:numId w:val="10"/>
        </w:numPr>
        <w:rPr>
          <w:sz w:val="20"/>
          <w:szCs w:val="20"/>
          <w:highlight w:val="darkCyan"/>
          <w:lang w:val="es-MX"/>
        </w:rPr>
      </w:pPr>
      <w:r w:rsidRPr="0022399F">
        <w:rPr>
          <w:sz w:val="20"/>
          <w:szCs w:val="20"/>
          <w:highlight w:val="darkCyan"/>
          <w:lang w:val="es-MX"/>
        </w:rPr>
        <w:lastRenderedPageBreak/>
        <w:t>Si &lt;</w:t>
      </w:r>
      <w:r w:rsidRPr="0022399F">
        <w:rPr>
          <w:sz w:val="20"/>
          <w:szCs w:val="20"/>
          <w:highlight w:val="darkCyan"/>
          <w:lang w:eastAsia="en-US"/>
        </w:rPr>
        <w:t xml:space="preserve">el parámetro de configuración indica que el tipo de clave de los productos es numérica (TipoClaveProducto = Numeric) </w:t>
      </w:r>
      <w:r w:rsidRPr="0022399F">
        <w:rPr>
          <w:sz w:val="20"/>
          <w:szCs w:val="20"/>
          <w:highlight w:val="darkCyan"/>
        </w:rPr>
        <w:t>de acuerdo a la información registrada en sesión</w:t>
      </w:r>
      <w:r w:rsidRPr="0022399F">
        <w:rPr>
          <w:sz w:val="20"/>
          <w:szCs w:val="20"/>
          <w:highlight w:val="darkCyan"/>
          <w:lang w:val="es-MX"/>
        </w:rPr>
        <w:t>&gt;</w:t>
      </w:r>
    </w:p>
    <w:p w:rsidR="00AB09EB" w:rsidRPr="0022399F" w:rsidRDefault="00AB09EB" w:rsidP="00AB09EB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darkCyan"/>
          <w:lang w:val="es-MX"/>
        </w:rPr>
      </w:pPr>
      <w:r w:rsidRPr="0022399F">
        <w:rPr>
          <w:sz w:val="20"/>
          <w:highlight w:val="darkCyan"/>
          <w:lang w:val="es-MX"/>
        </w:rPr>
        <w:t>Si &lt;el actor proporciona la Clave del Producto&gt;</w:t>
      </w:r>
    </w:p>
    <w:p w:rsidR="00AB09EB" w:rsidRPr="0022399F" w:rsidRDefault="00AB09EB" w:rsidP="00AB09EB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darkCyan"/>
          <w:lang w:val="es-MX"/>
        </w:rPr>
      </w:pPr>
      <w:r w:rsidRPr="0022399F">
        <w:rPr>
          <w:sz w:val="20"/>
          <w:szCs w:val="20"/>
          <w:highlight w:val="darkCyan"/>
          <w:lang w:val="es-MX"/>
        </w:rPr>
        <w:t xml:space="preserve">El sistema </w:t>
      </w:r>
      <w:r w:rsidRPr="0022399F">
        <w:rPr>
          <w:rFonts w:cs="Arial"/>
          <w:sz w:val="20"/>
          <w:szCs w:val="20"/>
          <w:highlight w:val="darkCyan"/>
        </w:rPr>
        <w:t>formatea la clave proporcionada autocompletando con ceros a la izquierda hasta tener una cifra de acuerdo al número de dígitos configurado para la clave del producto (DigitoClaveProd) registrado en sesión</w:t>
      </w:r>
    </w:p>
    <w:p w:rsidR="00AB09EB" w:rsidRPr="0022399F" w:rsidRDefault="00AB09EB" w:rsidP="00AB09EB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darkCyan"/>
          <w:lang w:eastAsia="en-US"/>
        </w:rPr>
      </w:pPr>
      <w:r w:rsidRPr="0022399F">
        <w:rPr>
          <w:sz w:val="20"/>
          <w:highlight w:val="darkCyan"/>
          <w:lang w:eastAsia="en-US"/>
        </w:rPr>
        <w:t>El sistema obtiene la información relacionada al producto cuya información sea igual a la Clave de Producto proporcionada:</w:t>
      </w:r>
    </w:p>
    <w:p w:rsidR="00AB09EB" w:rsidRPr="0022399F" w:rsidRDefault="00AB09EB" w:rsidP="00AB09EB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darkCyan"/>
          <w:lang w:eastAsia="en-US"/>
        </w:rPr>
      </w:pPr>
      <w:r w:rsidRPr="0022399F">
        <w:rPr>
          <w:b/>
          <w:sz w:val="20"/>
          <w:highlight w:val="darkCyan"/>
          <w:lang w:eastAsia="en-US"/>
        </w:rPr>
        <w:t>Producto</w:t>
      </w:r>
    </w:p>
    <w:p w:rsidR="00AB09EB" w:rsidRPr="0022399F" w:rsidRDefault="00AB09EB" w:rsidP="00AB09E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darkCyan"/>
          <w:lang w:eastAsia="en-US"/>
        </w:rPr>
      </w:pPr>
      <w:r w:rsidRPr="0022399F">
        <w:rPr>
          <w:sz w:val="20"/>
          <w:highlight w:val="darkCyan"/>
          <w:lang w:eastAsia="en-US"/>
        </w:rPr>
        <w:t>ProductoClave = Clave de Producto proporcionada y formateada</w:t>
      </w:r>
    </w:p>
    <w:p w:rsidR="00AB09EB" w:rsidRPr="0022399F" w:rsidRDefault="00AB09EB" w:rsidP="00AB09E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darkCyan"/>
          <w:lang w:eastAsia="en-US"/>
        </w:rPr>
      </w:pPr>
      <w:r w:rsidRPr="0022399F">
        <w:rPr>
          <w:sz w:val="20"/>
          <w:highlight w:val="darkCyan"/>
          <w:lang w:eastAsia="en-US"/>
        </w:rPr>
        <w:t>Nombre</w:t>
      </w:r>
    </w:p>
    <w:p w:rsidR="00AB09EB" w:rsidRPr="0022399F" w:rsidRDefault="00AB09EB" w:rsidP="00AB09E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darkCyan"/>
          <w:lang w:eastAsia="en-US"/>
        </w:rPr>
      </w:pPr>
      <w:r w:rsidRPr="0022399F">
        <w:rPr>
          <w:sz w:val="20"/>
          <w:highlight w:val="darkCyan"/>
          <w:lang w:eastAsia="en-US"/>
        </w:rPr>
        <w:t>Contenido</w:t>
      </w:r>
    </w:p>
    <w:p w:rsidR="00AB09EB" w:rsidRPr="0022399F" w:rsidRDefault="00AB09EB" w:rsidP="00AB09E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darkCyan"/>
          <w:lang w:eastAsia="en-US"/>
        </w:rPr>
      </w:pPr>
      <w:r w:rsidRPr="0022399F">
        <w:rPr>
          <w:sz w:val="20"/>
          <w:highlight w:val="darkCyan"/>
          <w:lang w:eastAsia="en-US"/>
        </w:rPr>
        <w:t>Venta</w:t>
      </w:r>
    </w:p>
    <w:p w:rsidR="00AB09EB" w:rsidRPr="0022399F" w:rsidRDefault="00AB09EB" w:rsidP="00AB09E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darkCyan"/>
          <w:lang w:eastAsia="en-US"/>
        </w:rPr>
      </w:pPr>
      <w:r w:rsidRPr="0022399F">
        <w:rPr>
          <w:sz w:val="20"/>
          <w:highlight w:val="darkCyan"/>
          <w:lang w:eastAsia="en-US"/>
        </w:rPr>
        <w:t>DecimalProducto</w:t>
      </w:r>
    </w:p>
    <w:p w:rsidR="00AB09EB" w:rsidRPr="00AB09EB" w:rsidRDefault="00AB09EB" w:rsidP="00AB09EB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darkCyan"/>
          <w:lang w:val="es-MX"/>
        </w:rPr>
      </w:pPr>
      <w:r w:rsidRPr="0022399F">
        <w:rPr>
          <w:rFonts w:cs="Arial"/>
          <w:sz w:val="20"/>
          <w:szCs w:val="20"/>
          <w:highlight w:val="darkCyan"/>
        </w:rPr>
        <w:t xml:space="preserve">El sistema continúa en el </w:t>
      </w:r>
      <w:hyperlink w:anchor="PasoSiProductoClaveoIDCoincide" w:history="1">
        <w:r w:rsidRPr="00AB09EB">
          <w:rPr>
            <w:rStyle w:val="Hipervnculo"/>
            <w:rFonts w:cs="Arial"/>
            <w:b/>
            <w:sz w:val="20"/>
            <w:szCs w:val="20"/>
            <w:highlight w:val="darkCyan"/>
          </w:rPr>
          <w:t>paso 8.3.3.1</w:t>
        </w:r>
      </w:hyperlink>
      <w:r w:rsidRPr="0022399F">
        <w:rPr>
          <w:rFonts w:cs="Arial"/>
          <w:sz w:val="20"/>
          <w:szCs w:val="20"/>
          <w:highlight w:val="darkCyan"/>
        </w:rPr>
        <w:t xml:space="preserve"> </w:t>
      </w:r>
      <w:r w:rsidRPr="0022399F">
        <w:rPr>
          <w:sz w:val="20"/>
          <w:highlight w:val="darkCyan"/>
          <w:lang w:eastAsia="en-US"/>
        </w:rPr>
        <w:t>del</w:t>
      </w:r>
      <w:r w:rsidRPr="007938FA">
        <w:rPr>
          <w:sz w:val="20"/>
          <w:highlight w:val="darkCyan"/>
          <w:lang w:eastAsia="en-US"/>
        </w:rPr>
        <w:t xml:space="preserve"> </w:t>
      </w:r>
      <w:r w:rsidRPr="007938FA">
        <w:rPr>
          <w:sz w:val="20"/>
          <w:szCs w:val="20"/>
          <w:highlight w:val="darkCyan"/>
        </w:rPr>
        <w:t>flujo alterno opcional</w:t>
      </w:r>
      <w:r w:rsidRPr="007938FA">
        <w:rPr>
          <w:b/>
          <w:sz w:val="20"/>
          <w:szCs w:val="20"/>
          <w:highlight w:val="darkCyan"/>
        </w:rPr>
        <w:t xml:space="preserve"> </w:t>
      </w:r>
      <w:hyperlink r:id="rId11" w:anchor="_AO01_Crear_Movimiento" w:history="1">
        <w:r w:rsidRPr="007938FA">
          <w:rPr>
            <w:rStyle w:val="Hipervnculo"/>
            <w:b/>
            <w:sz w:val="20"/>
            <w:szCs w:val="20"/>
            <w:highlight w:val="darkCyan"/>
          </w:rPr>
          <w:t>AO01 Crear Venta a Consignación</w:t>
        </w:r>
      </w:hyperlink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bookmarkStart w:id="400" w:name="paso8_1_1_AO01"/>
      <w:r w:rsidRPr="007A1A2B">
        <w:rPr>
          <w:sz w:val="20"/>
          <w:lang w:eastAsia="en-US"/>
        </w:rPr>
        <w:t xml:space="preserve">El sistema obtiene </w:t>
      </w:r>
      <w:r w:rsidR="00D54DEA" w:rsidRPr="007A1A2B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7A1A2B">
        <w:rPr>
          <w:sz w:val="20"/>
          <w:lang w:eastAsia="en-US"/>
        </w:rPr>
        <w:t xml:space="preserve">Id, </w:t>
      </w:r>
      <w:r w:rsidR="00D54DEA" w:rsidRPr="007A1A2B">
        <w:rPr>
          <w:sz w:val="20"/>
          <w:lang w:eastAsia="en-US"/>
        </w:rPr>
        <w:t>Código de Barras</w:t>
      </w:r>
      <w:r w:rsidR="008C36EA" w:rsidRPr="007A1A2B">
        <w:rPr>
          <w:sz w:val="20"/>
          <w:lang w:eastAsia="en-US"/>
        </w:rPr>
        <w:t xml:space="preserve"> o Descripción</w:t>
      </w:r>
      <w:r w:rsidR="00D54DEA" w:rsidRPr="007A1A2B">
        <w:rPr>
          <w:sz w:val="20"/>
          <w:lang w:eastAsia="en-US"/>
        </w:rPr>
        <w:t xml:space="preserve"> proporcionados:</w:t>
      </w:r>
      <w:bookmarkEnd w:id="400"/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t>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NombreLargo</w:t>
      </w:r>
    </w:p>
    <w:p w:rsidR="00B54E2C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Id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Contenido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Venta</w:t>
      </w:r>
    </w:p>
    <w:p w:rsidR="00AA151B" w:rsidRPr="007A1A2B" w:rsidRDefault="00AA151B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t>ProductoUnidad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PRUTipoUnidad</w:t>
      </w:r>
    </w:p>
    <w:p w:rsidR="00B54E2C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CodigoBarras</w:t>
      </w:r>
    </w:p>
    <w:p w:rsidR="00D80C1F" w:rsidRPr="00D80C1F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magenta"/>
          <w:lang w:eastAsia="en-US"/>
        </w:rPr>
      </w:pPr>
      <w:r w:rsidRPr="00D80C1F">
        <w:rPr>
          <w:sz w:val="20"/>
          <w:highlight w:val="magenta"/>
          <w:lang w:eastAsia="en-US"/>
        </w:rPr>
        <w:t>TipoEstado = 1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&lt;existen coincidencias parciales en Nombre / NombreLargo / ProductoClave / ID&gt;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sesión la siguiente información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Cadena </w:t>
      </w:r>
      <w:r w:rsidR="008C36EA" w:rsidRPr="007A1A2B">
        <w:rPr>
          <w:sz w:val="20"/>
          <w:lang w:eastAsia="en-US"/>
        </w:rPr>
        <w:t>=</w:t>
      </w:r>
      <w:r w:rsidR="008C36EA" w:rsidRPr="007A1A2B">
        <w:rPr>
          <w:b/>
          <w:sz w:val="20"/>
          <w:lang w:eastAsia="en-US"/>
        </w:rPr>
        <w:t xml:space="preserve"> </w:t>
      </w:r>
      <w:r w:rsidR="008C36EA" w:rsidRPr="007A1A2B">
        <w:rPr>
          <w:sz w:val="20"/>
          <w:lang w:eastAsia="en-US"/>
        </w:rPr>
        <w:t>Cadena de búsqueda introducida por el usuario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caso de uso incluye la funcionalidad del caso de uso </w:t>
      </w:r>
      <w:hyperlink r:id="rId12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8C36EA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Cadena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Esquema </w:t>
      </w:r>
      <w:r w:rsidR="008C36EA" w:rsidRPr="007A1A2B">
        <w:rPr>
          <w:sz w:val="20"/>
          <w:lang w:eastAsia="en-US"/>
        </w:rPr>
        <w:t>= Todos</w:t>
      </w:r>
    </w:p>
    <w:p w:rsidR="000819BF" w:rsidRPr="007A1A2B" w:rsidRDefault="000819B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TipoValida</w:t>
      </w:r>
      <w:r w:rsidR="00422D58" w:rsidRPr="007A1A2B">
        <w:rPr>
          <w:sz w:val="20"/>
          <w:szCs w:val="20"/>
          <w:lang w:eastAsia="en-US"/>
        </w:rPr>
        <w:t>r</w:t>
      </w:r>
      <w:r w:rsidR="00B54E2C" w:rsidRPr="007A1A2B">
        <w:rPr>
          <w:sz w:val="20"/>
          <w:szCs w:val="20"/>
          <w:lang w:eastAsia="en-US"/>
        </w:rPr>
        <w:t xml:space="preserve">Existencia </w:t>
      </w:r>
      <w:r w:rsidR="005F738D" w:rsidRPr="007A1A2B">
        <w:rPr>
          <w:sz w:val="20"/>
          <w:szCs w:val="20"/>
          <w:lang w:eastAsia="en-US"/>
        </w:rPr>
        <w:t xml:space="preserve">= </w:t>
      </w:r>
      <w:r w:rsidR="00DA274A" w:rsidRPr="007A1A2B">
        <w:rPr>
          <w:sz w:val="20"/>
          <w:szCs w:val="20"/>
          <w:lang w:eastAsia="en-US"/>
        </w:rPr>
        <w:t>1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ListaPrecios </w:t>
      </w:r>
      <w:r w:rsidR="00DC1FAE" w:rsidRPr="007A1A2B">
        <w:rPr>
          <w:sz w:val="20"/>
          <w:szCs w:val="20"/>
          <w:lang w:eastAsia="en-US"/>
        </w:rPr>
        <w:t>= &lt;</w:t>
      </w:r>
      <w:r w:rsidR="00892D47" w:rsidRPr="007A1A2B">
        <w:rPr>
          <w:sz w:val="20"/>
          <w:szCs w:val="20"/>
          <w:lang w:eastAsia="en-US"/>
        </w:rPr>
        <w:t>TransProd.PCEPrecioClav</w:t>
      </w:r>
      <w:r w:rsidR="00DC1FAE" w:rsidRPr="007A1A2B">
        <w:rPr>
          <w:sz w:val="20"/>
          <w:szCs w:val="20"/>
          <w:lang w:eastAsia="en-US"/>
        </w:rPr>
        <w:t>e&gt; registrado en sesión (objeto TransProd)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</w:t>
      </w:r>
      <w:r w:rsidR="00422D58" w:rsidRPr="007A1A2B">
        <w:rPr>
          <w:sz w:val="20"/>
          <w:szCs w:val="20"/>
          <w:lang w:eastAsia="en-US"/>
        </w:rPr>
        <w:t>ID</w:t>
      </w:r>
      <w:r w:rsidRPr="007A1A2B">
        <w:rPr>
          <w:sz w:val="20"/>
          <w:szCs w:val="20"/>
          <w:lang w:eastAsia="en-US"/>
        </w:rPr>
        <w:t xml:space="preserve"> </w:t>
      </w:r>
      <w:r w:rsidR="001F3D43" w:rsidRPr="007A1A2B">
        <w:rPr>
          <w:sz w:val="20"/>
          <w:szCs w:val="20"/>
          <w:lang w:eastAsia="en-US"/>
        </w:rPr>
        <w:t xml:space="preserve">= </w:t>
      </w:r>
      <w:r w:rsidR="00DC1FAE" w:rsidRPr="007A1A2B">
        <w:rPr>
          <w:sz w:val="20"/>
          <w:szCs w:val="20"/>
          <w:lang w:eastAsia="en-US"/>
        </w:rPr>
        <w:t>&lt;TransProd.</w:t>
      </w:r>
      <w:r w:rsidR="008C36EA" w:rsidRPr="007A1A2B">
        <w:rPr>
          <w:sz w:val="20"/>
          <w:szCs w:val="20"/>
          <w:lang w:eastAsia="en-US"/>
        </w:rPr>
        <w:t>TransProdID</w:t>
      </w:r>
      <w:r w:rsidR="00DC1FAE" w:rsidRPr="007A1A2B">
        <w:rPr>
          <w:sz w:val="20"/>
          <w:szCs w:val="20"/>
          <w:lang w:eastAsia="en-US"/>
        </w:rPr>
        <w:t>&gt;</w:t>
      </w:r>
      <w:r w:rsidR="009A48DC"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422D58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TipoMovimiento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892D47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Clave del 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Unidad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Cantidad</w:t>
      </w:r>
    </w:p>
    <w:p w:rsidR="00DC1FAE" w:rsidRPr="007A1A2B" w:rsidRDefault="00DC1FA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lastRenderedPageBreak/>
        <w:t>Precio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bookmarkStart w:id="401" w:name="paso8_1_2_3_AO01"/>
      <w:r w:rsidRPr="007A1A2B">
        <w:rPr>
          <w:sz w:val="20"/>
          <w:lang w:eastAsia="en-US"/>
        </w:rPr>
        <w:t>Para cada producto incluido en el objeto Productos</w:t>
      </w:r>
    </w:p>
    <w:bookmarkEnd w:id="401"/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Nombre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El sistema actualiza el objeto Productos con la siguiente información para 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Descripcion </w:t>
      </w:r>
      <w:r w:rsidR="009A48DC" w:rsidRPr="007A1A2B">
        <w:rPr>
          <w:sz w:val="20"/>
          <w:szCs w:val="20"/>
          <w:lang w:eastAsia="en-US"/>
        </w:rPr>
        <w:t>= &lt;Producto.Nombre&gt;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E8763D" w:rsidRPr="007A1A2B" w:rsidRDefault="00E8763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3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F2537F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E8763D" w:rsidRPr="007A1A2B" w:rsidRDefault="00F2537F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4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155B1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(objeto TransProd)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PrecioClave = &lt;TransProd.PCEPrecioClave&gt; (objeto TransProd)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155B1" w:rsidRPr="007A1A2B" w:rsidRDefault="00BE48B5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4155B1"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5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</w:rPr>
      </w:pPr>
      <w:r w:rsidRPr="007A1A2B">
        <w:rPr>
          <w:sz w:val="20"/>
        </w:rPr>
        <w:t>CalcularTotalesTransaccion</w:t>
      </w:r>
    </w:p>
    <w:p w:rsidR="00A92DB6" w:rsidRPr="007A1A2B" w:rsidRDefault="00A92DB6" w:rsidP="00D52908">
      <w:pPr>
        <w:pStyle w:val="Prrafodelista"/>
        <w:numPr>
          <w:ilvl w:val="7"/>
          <w:numId w:val="10"/>
        </w:numPr>
        <w:ind w:left="7655" w:hanging="1418"/>
      </w:pPr>
      <w:r w:rsidRPr="007A1A2B">
        <w:rPr>
          <w:sz w:val="20"/>
        </w:rPr>
        <w:t>TransProd</w:t>
      </w:r>
      <w:r w:rsidR="00AA151B" w:rsidRPr="007A1A2B">
        <w:rPr>
          <w:sz w:val="20"/>
        </w:rPr>
        <w:t xml:space="preserve"> = &lt;TransProd.TransProdID&gt;</w:t>
      </w:r>
      <w:r w:rsidR="00AA151B" w:rsidRPr="007A1A2B">
        <w:rPr>
          <w:sz w:val="20"/>
          <w:szCs w:val="20"/>
        </w:rPr>
        <w:t xml:space="preserve"> registrado en sesión (objeto TransProd)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la siguiente información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szCs w:val="20"/>
        </w:rPr>
        <w:t>TransProd</w:t>
      </w:r>
    </w:p>
    <w:p w:rsidR="00ED6C7A" w:rsidRPr="00D55DDA" w:rsidRDefault="00ED6C7A" w:rsidP="00ED6C7A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79381E">
      <w:pPr>
        <w:pStyle w:val="Prrafodelista"/>
        <w:numPr>
          <w:ilvl w:val="5"/>
          <w:numId w:val="10"/>
        </w:numPr>
        <w:ind w:left="4621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</w:t>
      </w:r>
      <w:r>
        <w:rPr>
          <w:sz w:val="20"/>
          <w:highlight w:val="yellow"/>
        </w:rPr>
        <w:t>actual</w:t>
      </w:r>
      <w:r w:rsidRPr="00D55DDA">
        <w:rPr>
          <w:sz w:val="20"/>
          <w:highlight w:val="yellow"/>
        </w:rPr>
        <w:t xml:space="preserve"> se puede prestar &lt;ProductoDetalle.ProductoClave = </w:t>
      </w:r>
      <w:r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 y &lt;ProductoDetalle.Prestamo = 1&gt;&gt;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 w:rsidRPr="00D55DDA">
        <w:rPr>
          <w:sz w:val="20"/>
          <w:highlight w:val="yellow"/>
        </w:rPr>
        <w:t xml:space="preserve">y </w:t>
      </w:r>
      <w:r w:rsidR="0079381E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79381E">
        <w:rPr>
          <w:sz w:val="20"/>
          <w:highlight w:val="yellow"/>
        </w:rPr>
        <w:t xml:space="preserve">uctoPrestamoCli.ProductoClave = ProductoDetalle.ProductoDetClave donde ProductoDetalle.ProductoClave = </w:t>
      </w:r>
      <w:r w:rsidR="0079381E">
        <w:rPr>
          <w:sz w:val="20"/>
          <w:szCs w:val="20"/>
          <w:highlight w:val="yellow"/>
        </w:rPr>
        <w:t xml:space="preserve">ProductoClave (objeto Productos) </w:t>
      </w:r>
      <w:r w:rsidR="0079381E">
        <w:rPr>
          <w:sz w:val="20"/>
          <w:highlight w:val="yellow"/>
        </w:rPr>
        <w:t xml:space="preserve">y ProductoDetalle.PRUTipoUnidad = </w:t>
      </w:r>
      <w:r w:rsidR="0079381E">
        <w:rPr>
          <w:sz w:val="20"/>
          <w:szCs w:val="20"/>
          <w:highlight w:val="yellow"/>
        </w:rPr>
        <w:t>Unidad (objeto Productos)</w:t>
      </w:r>
      <w:r w:rsidR="0079381E">
        <w:rPr>
          <w:sz w:val="20"/>
          <w:highlight w:val="yellow"/>
        </w:rPr>
        <w:t>&gt;</w:t>
      </w:r>
      <w:r w:rsidRPr="00D55DDA">
        <w:rPr>
          <w:sz w:val="20"/>
          <w:highlight w:val="yellow"/>
        </w:rPr>
        <w:t>:</w:t>
      </w:r>
    </w:p>
    <w:p w:rsidR="00ED6C7A" w:rsidRPr="00D55DDA" w:rsidRDefault="00ED6C7A" w:rsidP="0079381E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ED6C7A" w:rsidRPr="00D55DDA" w:rsidRDefault="00ED6C7A" w:rsidP="0079381E">
      <w:pPr>
        <w:pStyle w:val="Prrafodelista"/>
        <w:numPr>
          <w:ilvl w:val="8"/>
          <w:numId w:val="10"/>
        </w:numPr>
        <w:ind w:left="878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lastRenderedPageBreak/>
        <w:t>Si &lt;no se obtuvo un registro de ProductoPrestamoCli para el Cliente y producto actuales&gt;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6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55DDA">
        <w:rPr>
          <w:sz w:val="20"/>
          <w:szCs w:val="20"/>
          <w:highlight w:val="yellow"/>
        </w:rPr>
        <w:t xml:space="preserve">TransProd.ClienteClave&gt; </w:t>
      </w:r>
      <w:r w:rsidRPr="00D55DDA">
        <w:rPr>
          <w:sz w:val="20"/>
          <w:szCs w:val="20"/>
          <w:highlight w:val="yellow"/>
          <w:lang w:eastAsia="en-US"/>
        </w:rPr>
        <w:t xml:space="preserve">(objeto </w:t>
      </w:r>
      <w:r w:rsidRPr="0019171A">
        <w:rPr>
          <w:sz w:val="20"/>
          <w:highlight w:val="yellow"/>
        </w:rPr>
        <w:t>TransProd registrado en sesión)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19171A" w:rsidRDefault="00ED6C7A" w:rsidP="0019171A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ED6C7A" w:rsidRPr="00D55DDA" w:rsidRDefault="00ED6C7A" w:rsidP="00DF4089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7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F4089">
        <w:rPr>
          <w:sz w:val="20"/>
          <w:highlight w:val="yellow"/>
        </w:rPr>
        <w:t>TransProd.ClienteClave&gt; (objeto TransProd registrado en sesión)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F4089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F4089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lastRenderedPageBreak/>
        <w:t>TipoTransProd = &lt;TransProd.Tipo&gt; (objeto TransProd registrado en sesión)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F4089">
        <w:rPr>
          <w:sz w:val="20"/>
          <w:highlight w:val="yellow"/>
        </w:rPr>
        <w:t>Cantidad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F4089">
        <w:rPr>
          <w:sz w:val="20"/>
          <w:highlight w:val="yellow"/>
        </w:rPr>
        <w:t>Unidad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ED6C7A" w:rsidRPr="00D55DDA" w:rsidRDefault="00ED6C7A" w:rsidP="004D7EFA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9543D" w:rsidRPr="007A1A2B" w:rsidRDefault="0099543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producto cuenta con una SubEmpresa asociada &lt;Productos.SubEmpresaID &lt;&gt; Null o ‘  ‘&gt; (objeto Productos)&gt;</w:t>
      </w:r>
    </w:p>
    <w:p w:rsidR="0099543D" w:rsidRPr="007A1A2B" w:rsidRDefault="0099543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99543D" w:rsidRPr="007A1A2B" w:rsidRDefault="009954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99543D" w:rsidRPr="007A1A2B" w:rsidRDefault="009954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01DC6" w:rsidRPr="007A1A2B">
          <w:rPr>
            <w:rStyle w:val="Hipervnculo"/>
            <w:b/>
            <w:sz w:val="20"/>
            <w:lang w:eastAsia="en-US"/>
          </w:rPr>
          <w:t>paso 6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E1483A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&lt;ProductoClave coincide&gt; o Si &lt;ID coincide&gt;</w:t>
      </w:r>
    </w:p>
    <w:p w:rsidR="004D10E8" w:rsidRPr="004D10E8" w:rsidRDefault="004D10E8" w:rsidP="004D10E8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bookmarkStart w:id="402" w:name="PasoSiProductoClaveoIDCoincide"/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bookmarkEnd w:id="402"/>
    <w:p w:rsidR="004D10E8" w:rsidRPr="003D6B67" w:rsidRDefault="004D10E8" w:rsidP="004D10E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4D10E8" w:rsidRPr="004D10E8" w:rsidRDefault="004D10E8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="006E3F2A"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la siguiente información del producto seleccionado </w:t>
      </w:r>
      <w:r w:rsidR="00873E2A" w:rsidRPr="007A1A2B">
        <w:rPr>
          <w:sz w:val="20"/>
          <w:lang w:eastAsia="en-US"/>
        </w:rPr>
        <w:t>dentro del objeto Productos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  <w:r w:rsidR="00873E2A" w:rsidRPr="007A1A2B">
        <w:rPr>
          <w:sz w:val="20"/>
          <w:lang w:eastAsia="en-US"/>
        </w:rPr>
        <w:t xml:space="preserve"> = &lt;Producto.ProductoClave&gt;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73E2A" w:rsidRPr="007A1A2B">
        <w:rPr>
          <w:sz w:val="20"/>
          <w:lang w:eastAsia="en-US"/>
        </w:rPr>
        <w:t>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  <w:r w:rsidR="00873E2A" w:rsidRPr="007A1A2B">
        <w:rPr>
          <w:sz w:val="20"/>
          <w:szCs w:val="20"/>
        </w:rPr>
        <w:t xml:space="preserve"> = &lt;Producto.DecimalProducto&gt;</w:t>
      </w:r>
    </w:p>
    <w:p w:rsidR="00DB06AD" w:rsidRPr="007A1A2B" w:rsidRDefault="00DB06AD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DB06AD" w:rsidRPr="007A1A2B" w:rsidRDefault="00DB06A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Descripción = &lt;Producto.Nombre&gt;. Mostrar de sólo lectura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7_AO01" w:history="1">
        <w:r w:rsidRPr="007A1A2B">
          <w:rPr>
            <w:rStyle w:val="Hipervnculo"/>
            <w:b/>
            <w:sz w:val="20"/>
            <w:lang w:eastAsia="en-US"/>
          </w:rPr>
          <w:t>paso</w:t>
        </w:r>
        <w:r w:rsidR="00287979" w:rsidRPr="007A1A2B">
          <w:rPr>
            <w:rStyle w:val="Hipervnculo"/>
            <w:b/>
            <w:sz w:val="20"/>
            <w:lang w:eastAsia="en-US"/>
          </w:rPr>
          <w:t xml:space="preserve">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="00287979" w:rsidRPr="007A1A2B">
          <w:rPr>
            <w:rStyle w:val="Hipervnculo"/>
            <w:b/>
            <w:sz w:val="20"/>
            <w:lang w:eastAsia="en-US"/>
          </w:rPr>
          <w:t>.1.7</w:t>
        </w:r>
      </w:hyperlink>
      <w:r w:rsidRPr="007A1A2B">
        <w:rPr>
          <w:sz w:val="20"/>
          <w:lang w:eastAsia="en-US"/>
        </w:rPr>
        <w:t xml:space="preserve"> </w:t>
      </w:r>
      <w:r w:rsidR="00287979" w:rsidRPr="007A1A2B">
        <w:rPr>
          <w:sz w:val="20"/>
          <w:lang w:eastAsia="en-US"/>
        </w:rPr>
        <w:t xml:space="preserve">del </w:t>
      </w:r>
      <w:r w:rsidR="00287979" w:rsidRPr="007A1A2B">
        <w:rPr>
          <w:sz w:val="20"/>
          <w:szCs w:val="20"/>
        </w:rPr>
        <w:t>flujo alterno opcional</w:t>
      </w:r>
      <w:r w:rsidR="00287979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&lt;CodigoBarras coincide&gt;</w:t>
      </w:r>
    </w:p>
    <w:p w:rsidR="006E3F2A" w:rsidRPr="004D10E8" w:rsidRDefault="006E3F2A" w:rsidP="006E3F2A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6E3F2A" w:rsidRPr="003D6B67" w:rsidRDefault="006E3F2A" w:rsidP="006E3F2A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6E3F2A" w:rsidRPr="004D10E8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lastRenderedPageBreak/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 = &lt;Producto.ProductoClave&gt;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Descripcion 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 = &lt;Producto.DecimalProducto&gt;</w:t>
      </w:r>
    </w:p>
    <w:p w:rsidR="004155B1" w:rsidRPr="007A1A2B" w:rsidRDefault="004155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Descripción </w:t>
      </w:r>
      <w:r w:rsidR="006E2291" w:rsidRPr="007A1A2B">
        <w:rPr>
          <w:sz w:val="20"/>
          <w:lang w:eastAsia="en-US"/>
        </w:rPr>
        <w:t>= &lt;Producto.Nombre&gt;. Mostrar de sólo lectura.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unidad correspondiente al código de barras proporcionado</w:t>
      </w:r>
      <w:r w:rsidR="006E2291" w:rsidRPr="007A1A2B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.1.10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&lt;el código de barras no coincide&gt;</w:t>
      </w:r>
    </w:p>
    <w:p w:rsidR="006E2291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presenta el mensaje</w:t>
      </w:r>
      <w:r w:rsidRPr="007A1A2B">
        <w:rPr>
          <w:b/>
          <w:sz w:val="20"/>
          <w:lang w:eastAsia="en-US"/>
        </w:rPr>
        <w:t xml:space="preserve"> </w:t>
      </w:r>
      <w:r w:rsidR="006E2291" w:rsidRPr="007A1A2B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DB06AD" w:rsidRPr="007A1A2B">
          <w:rPr>
            <w:rStyle w:val="Hipervnculo"/>
            <w:b/>
            <w:sz w:val="20"/>
            <w:lang w:eastAsia="en-US"/>
          </w:rPr>
          <w:t>5</w:t>
        </w:r>
        <w:r w:rsidR="009F626C"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7A1A2B">
        <w:rPr>
          <w:rStyle w:val="Hipervnculo"/>
          <w:color w:val="FF0000"/>
          <w:sz w:val="20"/>
          <w:szCs w:val="20"/>
          <w:u w:val="none"/>
        </w:rPr>
        <w:t>“[E0878] No existen coincidencias de producto o ya se encuentran todos capturados”</w:t>
      </w:r>
    </w:p>
    <w:p w:rsidR="00B54E2C" w:rsidRPr="007A1A2B" w:rsidRDefault="009F626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="00DB06AD" w:rsidRPr="007A1A2B">
          <w:rPr>
            <w:rStyle w:val="Hipervnculo"/>
            <w:b/>
            <w:sz w:val="20"/>
            <w:lang w:eastAsia="en-US"/>
          </w:rPr>
          <w:t>paso 5.1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403" w:name="paso8_1_7_AO01"/>
      <w:r w:rsidRPr="007A1A2B"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7A1A2B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403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ObtenerUnidadesProducto</w:t>
      </w:r>
    </w:p>
    <w:p w:rsidR="00284895" w:rsidRPr="007A1A2B" w:rsidRDefault="00284895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ProductoClave</w:t>
      </w:r>
    </w:p>
    <w:p w:rsidR="00284895" w:rsidRPr="007A1A2B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>
        <w:rPr>
          <w:sz w:val="20"/>
          <w:lang w:val="es-MX"/>
        </w:rPr>
        <w:t>PrecioClave</w:t>
      </w:r>
    </w:p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ListaTiposUnidades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 xml:space="preserve">El sistema </w:t>
      </w:r>
      <w:bookmarkStart w:id="404" w:name="VA02_r"/>
      <w:bookmarkEnd w:id="404"/>
      <w:r w:rsidRPr="007A1A2B">
        <w:rPr>
          <w:sz w:val="20"/>
          <w:lang w:val="es-MX"/>
        </w:rPr>
        <w:t>valida las Unidades relacionadas al producto</w:t>
      </w:r>
      <w:r w:rsidR="00092B29" w:rsidRPr="007A1A2B">
        <w:rPr>
          <w:sz w:val="20"/>
          <w:lang w:val="es-MX"/>
        </w:rPr>
        <w:t>:</w:t>
      </w:r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Si &lt;el producto sólo tiene una unidad&gt; </w:t>
      </w:r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 Si &lt;el producto no ha sido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la unidad correspondiente. Mostrar de sólo lectura y posicionar el cursor dentro del combo de selección de cantidad de producto: 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="008C4059" w:rsidRPr="007A1A2B">
          <w:rPr>
            <w:rStyle w:val="Hipervnculo"/>
            <w:b/>
            <w:sz w:val="20"/>
            <w:lang w:eastAsia="en-US"/>
          </w:rPr>
          <w:t>paso 8.1.10</w:t>
        </w:r>
      </w:hyperlink>
      <w:r w:rsidRPr="007A1A2B">
        <w:rPr>
          <w:sz w:val="20"/>
          <w:lang w:eastAsia="en-US"/>
        </w:rPr>
        <w:t xml:space="preserve"> </w:t>
      </w:r>
      <w:r w:rsidR="00604490" w:rsidRPr="007A1A2B">
        <w:rPr>
          <w:sz w:val="20"/>
          <w:lang w:eastAsia="en-US"/>
        </w:rPr>
        <w:t xml:space="preserve">del </w:t>
      </w:r>
      <w:r w:rsidR="00604490" w:rsidRPr="007A1A2B">
        <w:rPr>
          <w:sz w:val="20"/>
          <w:szCs w:val="20"/>
        </w:rPr>
        <w:t>flujo alterno opcional</w:t>
      </w:r>
      <w:r w:rsidR="00604490" w:rsidRPr="007A1A2B">
        <w:rPr>
          <w:b/>
          <w:sz w:val="20"/>
          <w:szCs w:val="20"/>
        </w:rPr>
        <w:t xml:space="preserve"> </w:t>
      </w:r>
      <w:hyperlink r:id="rId2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</w:t>
      </w:r>
      <w:r w:rsidRPr="007A1A2B">
        <w:rPr>
          <w:sz w:val="20"/>
          <w:szCs w:val="20"/>
        </w:rPr>
        <w:t xml:space="preserve"> &lt;el producto ya fue capturado&gt;</w:t>
      </w:r>
    </w:p>
    <w:p w:rsidR="00092B29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</w:rPr>
        <w:t>Si &lt;el producto tiene más de una unidad&gt;</w:t>
      </w:r>
    </w:p>
    <w:p w:rsidR="00604490" w:rsidRPr="007A1A2B" w:rsidRDefault="0060449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7A1A2B">
        <w:rPr>
          <w:sz w:val="20"/>
          <w:szCs w:val="20"/>
          <w:lang w:eastAsia="en-US"/>
        </w:rPr>
        <w:t>producto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7A1A2B">
        <w:rPr>
          <w:rFonts w:cs="Arial"/>
          <w:sz w:val="20"/>
          <w:szCs w:val="20"/>
          <w:lang w:eastAsia="en-US"/>
        </w:rPr>
        <w:t>de las unidades relacionadas al producto seleccionado:</w:t>
      </w:r>
      <w:r w:rsidRPr="007A1A2B">
        <w:rPr>
          <w:sz w:val="20"/>
        </w:rPr>
        <w:t xml:space="preserve"> </w:t>
      </w:r>
    </w:p>
    <w:p w:rsidR="00604490" w:rsidRPr="007A1A2B" w:rsidRDefault="00604490" w:rsidP="00D52908">
      <w:pPr>
        <w:pStyle w:val="Prrafodelista"/>
        <w:numPr>
          <w:ilvl w:val="6"/>
          <w:numId w:val="10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 &lt;el producto ya fue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</w:t>
      </w:r>
      <w:r w:rsidRPr="007A1A2B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="008C4059" w:rsidRPr="007A1A2B">
          <w:rPr>
            <w:rStyle w:val="Hipervnculo"/>
            <w:b/>
            <w:sz w:val="20"/>
            <w:lang w:eastAsia="en-US"/>
          </w:rPr>
          <w:t>paso 8.1.9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4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405" w:name="paso8_1_9_AO01"/>
      <w:r w:rsidRPr="007A1A2B">
        <w:rPr>
          <w:sz w:val="20"/>
          <w:lang w:val="es-MX"/>
        </w:rPr>
        <w:t>El actor proporciona la siguiente información</w:t>
      </w:r>
      <w:r w:rsidR="00604490" w:rsidRPr="007A1A2B">
        <w:rPr>
          <w:sz w:val="20"/>
          <w:lang w:val="es-MX"/>
        </w:rPr>
        <w:t xml:space="preserve">, </w:t>
      </w:r>
      <w:r w:rsidR="000E3039" w:rsidRPr="007A1A2B">
        <w:rPr>
          <w:sz w:val="20"/>
          <w:lang w:val="es-MX"/>
        </w:rPr>
        <w:t xml:space="preserve">inmediatamente después </w:t>
      </w:r>
      <w:r w:rsidR="00604490"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sz w:val="20"/>
          <w:lang w:val="es-MX"/>
        </w:rPr>
        <w:t>:</w:t>
      </w:r>
    </w:p>
    <w:bookmarkEnd w:id="405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bookmarkStart w:id="406" w:name="paso8_1_10_AO01"/>
      <w:r w:rsidRPr="007A1A2B">
        <w:rPr>
          <w:sz w:val="20"/>
          <w:szCs w:val="20"/>
          <w:lang w:val="es-MX"/>
        </w:rPr>
        <w:t>El actor proporciona la siguiente información:</w:t>
      </w:r>
    </w:p>
    <w:bookmarkEnd w:id="406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Cantidad</w:t>
      </w:r>
      <w:r w:rsidRPr="007A1A2B">
        <w:rPr>
          <w:sz w:val="20"/>
          <w:szCs w:val="20"/>
          <w:lang w:val="es-MX"/>
        </w:rPr>
        <w:t xml:space="preserve"> (*)</w:t>
      </w:r>
    </w:p>
    <w:p w:rsidR="000E3039" w:rsidRPr="007A1A2B" w:rsidRDefault="000E3039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407" w:name="paso8_1_11_AO01"/>
      <w:r w:rsidRPr="007A1A2B">
        <w:rPr>
          <w:sz w:val="20"/>
          <w:lang w:val="es-MX"/>
        </w:rPr>
        <w:t xml:space="preserve">Si &lt;el actor proporciona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407"/>
    <w:p w:rsidR="000E3039" w:rsidRPr="007A1A2B" w:rsidRDefault="002B644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valida la C</w:t>
      </w:r>
      <w:r w:rsidR="000E3039" w:rsidRPr="007A1A2B">
        <w:rPr>
          <w:sz w:val="20"/>
          <w:szCs w:val="20"/>
          <w:lang w:val="es-MX"/>
        </w:rPr>
        <w:t xml:space="preserve">antidad </w:t>
      </w:r>
      <w:r w:rsidRPr="007A1A2B">
        <w:rPr>
          <w:sz w:val="20"/>
          <w:szCs w:val="20"/>
          <w:lang w:val="es-MX"/>
        </w:rPr>
        <w:t xml:space="preserve">de producto </w:t>
      </w:r>
      <w:r w:rsidR="000E3039" w:rsidRPr="007A1A2B">
        <w:rPr>
          <w:sz w:val="20"/>
          <w:szCs w:val="20"/>
          <w:lang w:val="es-MX"/>
        </w:rPr>
        <w:t xml:space="preserve">proporcionada por el </w:t>
      </w:r>
      <w:r w:rsidRPr="007A1A2B">
        <w:rPr>
          <w:sz w:val="20"/>
          <w:szCs w:val="20"/>
          <w:lang w:val="es-MX"/>
        </w:rPr>
        <w:t>actor:</w:t>
      </w:r>
      <w:r w:rsidR="000E3039" w:rsidRPr="007A1A2B">
        <w:rPr>
          <w:sz w:val="20"/>
          <w:szCs w:val="20"/>
          <w:lang w:val="es-MX"/>
        </w:rPr>
        <w:t xml:space="preserve"> </w:t>
      </w:r>
    </w:p>
    <w:p w:rsidR="002B6440" w:rsidRPr="007A1A2B" w:rsidRDefault="002B644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0E3039" w:rsidRPr="007A1A2B" w:rsidRDefault="000E3039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0E3039" w:rsidRPr="007A1A2B" w:rsidRDefault="000E3039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Unidad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TipoMovimiento = 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TipoTransProd = 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Si &lt;no se tiene suficiente existencia disponible para sacar</w:t>
      </w:r>
      <w:r w:rsidR="005A7A4E" w:rsidRPr="007A1A2B">
        <w:rPr>
          <w:sz w:val="20"/>
          <w:szCs w:val="20"/>
        </w:rPr>
        <w:t xml:space="preserve"> del inventario</w:t>
      </w:r>
      <w:r w:rsidRPr="007A1A2B">
        <w:rPr>
          <w:sz w:val="20"/>
          <w:szCs w:val="20"/>
        </w:rPr>
        <w:t xml:space="preserve"> la cantidad de producto proporcionada (OP_Falso) &gt;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Cantidad =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1_AO01" w:history="1">
        <w:r w:rsidR="005A7A4E"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E229CA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6" w:anchor="_AO01_Crear_Movimiento" w:history="1">
        <w:r w:rsidR="005A7A4E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5A7A4E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5A7A4E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AlmacenID = AlmacenID registrado en sesión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92DB6" w:rsidRPr="007A1A2B" w:rsidRDefault="00A92DB6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28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TransProdId = &lt;TransProd.TransProdID&gt; </w:t>
      </w:r>
      <w:r w:rsidR="002227B1" w:rsidRPr="007A1A2B">
        <w:rPr>
          <w:sz w:val="20"/>
          <w:szCs w:val="20"/>
        </w:rPr>
        <w:t xml:space="preserve">registrado en sesión </w:t>
      </w:r>
      <w:r w:rsidRPr="007A1A2B">
        <w:rPr>
          <w:sz w:val="20"/>
          <w:szCs w:val="20"/>
        </w:rPr>
        <w:t>(objeto TransProd)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A92DB6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A92DB6" w:rsidRPr="007A1A2B">
        <w:rPr>
          <w:sz w:val="20"/>
          <w:szCs w:val="20"/>
        </w:rPr>
        <w:t>TransProdDetalle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BE48B5" w:rsidRPr="007A1A2B" w:rsidRDefault="00BE48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29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12556" w:rsidRDefault="0021255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lastRenderedPageBreak/>
        <w:t>El sistema actualiza el objeto Productos con la siguiente información para el producto actual: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Productos</w:t>
      </w:r>
    </w:p>
    <w:p w:rsidR="00212556" w:rsidRDefault="0021255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30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CalcularTotalesTransaccion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5F5106" w:rsidRPr="00D55DDA" w:rsidRDefault="005F5106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highlight w:val="yellow"/>
          <w:lang w:val="es-MX"/>
        </w:rPr>
      </w:pPr>
      <w:bookmarkStart w:id="408" w:name="paso6_1_11_10_AO01"/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5F5106" w:rsidRPr="00D55DDA" w:rsidRDefault="005F5106" w:rsidP="00185B8C">
      <w:pPr>
        <w:pStyle w:val="Prrafodelista"/>
        <w:numPr>
          <w:ilvl w:val="4"/>
          <w:numId w:val="10"/>
        </w:numPr>
        <w:ind w:left="3685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capturado se puede prestar &lt;ProductoDetalle.ProductoClave = </w:t>
      </w:r>
      <w:r w:rsidR="00DF3D14"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="00DF3D14" w:rsidRPr="00D55DDA">
        <w:rPr>
          <w:sz w:val="20"/>
          <w:szCs w:val="20"/>
          <w:highlight w:val="yellow"/>
        </w:rPr>
        <w:t>Unidad (objeto Productos)</w:t>
      </w:r>
      <w:r w:rsidR="00DF3D14" w:rsidRPr="00D55DDA">
        <w:rPr>
          <w:sz w:val="20"/>
          <w:highlight w:val="yellow"/>
        </w:rPr>
        <w:t xml:space="preserve">&gt; y </w:t>
      </w:r>
      <w:r w:rsidRPr="00D55DDA">
        <w:rPr>
          <w:sz w:val="20"/>
          <w:highlight w:val="yellow"/>
        </w:rPr>
        <w:t>&lt;ProductoDetalle.Prestamo = 1&gt;&gt;</w:t>
      </w:r>
    </w:p>
    <w:p w:rsidR="00DF3D14" w:rsidRPr="00D55DDA" w:rsidRDefault="00DF3D14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="00185B8C">
        <w:rPr>
          <w:sz w:val="20"/>
          <w:szCs w:val="20"/>
          <w:highlight w:val="yellow"/>
          <w:lang w:eastAsia="en-US"/>
        </w:rPr>
        <w:t>&gt;</w:t>
      </w:r>
      <w:r w:rsidRPr="00D55DDA">
        <w:rPr>
          <w:sz w:val="20"/>
          <w:szCs w:val="20"/>
          <w:highlight w:val="yellow"/>
          <w:lang w:eastAsia="en-US"/>
        </w:rPr>
        <w:t xml:space="preserve"> </w:t>
      </w:r>
      <w:r w:rsidRPr="00D55DDA">
        <w:rPr>
          <w:sz w:val="20"/>
          <w:highlight w:val="yellow"/>
        </w:rPr>
        <w:t xml:space="preserve">y </w:t>
      </w:r>
      <w:r w:rsidR="00185B8C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185B8C">
        <w:rPr>
          <w:sz w:val="20"/>
          <w:highlight w:val="yellow"/>
        </w:rPr>
        <w:t xml:space="preserve">uctoPrestamoCli.ProductoClave = </w:t>
      </w:r>
      <w:r w:rsidR="00185B8C" w:rsidRPr="00D55DDA">
        <w:rPr>
          <w:sz w:val="20"/>
          <w:highlight w:val="yellow"/>
        </w:rPr>
        <w:t>P</w:t>
      </w:r>
      <w:r w:rsidR="00185B8C">
        <w:rPr>
          <w:sz w:val="20"/>
          <w:highlight w:val="yellow"/>
        </w:rPr>
        <w:t xml:space="preserve">roductoDetalle.ProductoDetClave donde </w:t>
      </w:r>
      <w:r w:rsidR="00185B8C" w:rsidRPr="00D55DDA">
        <w:rPr>
          <w:sz w:val="20"/>
          <w:highlight w:val="yellow"/>
        </w:rPr>
        <w:t xml:space="preserve">ProductoDetalle.ProductoClave = </w:t>
      </w:r>
      <w:r w:rsidR="00185B8C" w:rsidRPr="00D55DDA">
        <w:rPr>
          <w:sz w:val="20"/>
          <w:szCs w:val="20"/>
          <w:highlight w:val="yellow"/>
        </w:rPr>
        <w:t xml:space="preserve">ProductoClave (objeto Productos) </w:t>
      </w:r>
      <w:r w:rsidR="00185B8C" w:rsidRPr="00D55DDA">
        <w:rPr>
          <w:sz w:val="20"/>
          <w:highlight w:val="yellow"/>
        </w:rPr>
        <w:t xml:space="preserve">y ProductoDetalle.PRUTipoUnidad = </w:t>
      </w:r>
      <w:r w:rsidR="00185B8C"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&gt;:</w:t>
      </w:r>
    </w:p>
    <w:p w:rsidR="00DF3D14" w:rsidRPr="00D55DDA" w:rsidRDefault="00DF3D14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DF3D14" w:rsidRPr="00D55DDA" w:rsidRDefault="00DF3D14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804849" w:rsidRPr="00D55DDA" w:rsidRDefault="00804849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804849" w:rsidRPr="00D55DDA" w:rsidRDefault="00804849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1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</w:t>
      </w:r>
      <w:r w:rsidR="008678E0" w:rsidRPr="00D55DDA">
        <w:rPr>
          <w:sz w:val="20"/>
          <w:highlight w:val="yellow"/>
        </w:rPr>
        <w:t xml:space="preserve">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</w:t>
      </w:r>
      <w:r w:rsidR="008678E0" w:rsidRPr="00D55DDA">
        <w:rPr>
          <w:sz w:val="20"/>
          <w:szCs w:val="20"/>
          <w:highlight w:val="yellow"/>
        </w:rPr>
        <w:lastRenderedPageBreak/>
        <w:t xml:space="preserve">Productos) </w:t>
      </w:r>
      <w:r w:rsidR="008678E0"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04849" w:rsidP="00804849">
      <w:pPr>
        <w:pStyle w:val="Prrafodelista"/>
        <w:numPr>
          <w:ilvl w:val="7"/>
          <w:numId w:val="10"/>
        </w:numPr>
        <w:ind w:left="7797" w:hanging="1560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DF3D14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804849" w:rsidRPr="00D55DDA" w:rsidRDefault="00804849" w:rsidP="00804849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2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804849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678E0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</w:t>
      </w:r>
      <w:r w:rsidR="00804849" w:rsidRPr="00D55DDA">
        <w:rPr>
          <w:sz w:val="20"/>
          <w:highlight w:val="yellow"/>
        </w:rPr>
        <w:t xml:space="preserve"> (objeto TransProd</w:t>
      </w:r>
      <w:r w:rsidRPr="00D55DDA">
        <w:rPr>
          <w:sz w:val="20"/>
          <w:highlight w:val="yellow"/>
        </w:rPr>
        <w:t xml:space="preserve"> registrado en sesión</w:t>
      </w:r>
      <w:r w:rsidR="00804849" w:rsidRPr="00D55DDA">
        <w:rPr>
          <w:sz w:val="20"/>
          <w:highlight w:val="yellow"/>
        </w:rPr>
        <w:t>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="008678E0" w:rsidRPr="00D55DDA">
        <w:rPr>
          <w:sz w:val="20"/>
          <w:szCs w:val="20"/>
          <w:highlight w:val="yellow"/>
        </w:rPr>
        <w:t>Cantidad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804849" w:rsidRPr="00D55DDA" w:rsidRDefault="00804849" w:rsidP="008678E0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B69CE" w:rsidRPr="007A1A2B" w:rsidRDefault="009B69CE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8B42E3" w:rsidRPr="007A1A2B">
        <w:rPr>
          <w:sz w:val="20"/>
          <w:szCs w:val="20"/>
          <w:lang w:val="es-MX"/>
        </w:rPr>
        <w:t>el producto cuenta con una SubEmpresa asociada &lt;Productos.SubEmpresaID &lt;&gt; Null o ‘  ‘&gt; (objeto Productos)</w:t>
      </w:r>
      <w:r w:rsidRPr="007A1A2B">
        <w:rPr>
          <w:sz w:val="20"/>
          <w:szCs w:val="20"/>
          <w:lang w:val="es-MX"/>
        </w:rPr>
        <w:t>&gt;</w:t>
      </w:r>
    </w:p>
    <w:p w:rsidR="00E12495" w:rsidRPr="007A1A2B" w:rsidRDefault="00E12495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E12495" w:rsidRPr="007A1A2B" w:rsidRDefault="00E1249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8B42E3" w:rsidRPr="007A1A2B" w:rsidRDefault="00E12495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r:id="rId33" w:anchor="paso6_AO01" w:history="1">
        <w:r w:rsidR="00E229CA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E229CA" w:rsidRPr="007A1A2B">
        <w:rPr>
          <w:b/>
          <w:sz w:val="20"/>
          <w:lang w:eastAsia="en-US"/>
        </w:rPr>
        <w:t xml:space="preserve"> </w:t>
      </w:r>
      <w:r w:rsidR="00E229CA" w:rsidRPr="007A1A2B">
        <w:rPr>
          <w:sz w:val="20"/>
          <w:szCs w:val="20"/>
        </w:rPr>
        <w:t>del flujo alterno opcional</w:t>
      </w:r>
      <w:r w:rsidR="00E229CA" w:rsidRPr="007A1A2B">
        <w:rPr>
          <w:b/>
          <w:sz w:val="20"/>
          <w:szCs w:val="20"/>
        </w:rPr>
        <w:t xml:space="preserve"> </w:t>
      </w:r>
      <w:hyperlink r:id="rId34" w:anchor="_AO01_Crear_Movimiento" w:history="1">
        <w:r w:rsidR="00E229CA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bookmarkEnd w:id="408"/>
    <w:p w:rsidR="00DB58EA" w:rsidRPr="007A1A2B" w:rsidRDefault="00DB58EA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409" w:name="paso9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409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="00CD32CF" w:rsidRPr="007A1A2B">
        <w:rPr>
          <w:sz w:val="20"/>
          <w:szCs w:val="20"/>
          <w:lang w:val="es-MX"/>
        </w:rPr>
        <w:t>recupera</w:t>
      </w:r>
      <w:r w:rsidRPr="007A1A2B">
        <w:rPr>
          <w:sz w:val="20"/>
          <w:szCs w:val="20"/>
          <w:lang w:val="es-MX"/>
        </w:rPr>
        <w:t xml:space="preserve"> la siguiente información del producto: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DB58EA" w:rsidRPr="007A1A2B" w:rsidRDefault="001C25D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257B16" w:rsidRPr="007A1A2B" w:rsidRDefault="00257B16" w:rsidP="00D52908">
      <w:pPr>
        <w:numPr>
          <w:ilvl w:val="1"/>
          <w:numId w:val="10"/>
        </w:numPr>
        <w:ind w:left="811" w:hanging="45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OP_Existencia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</w:t>
      </w:r>
      <w:r w:rsidRPr="007A1A2B">
        <w:rPr>
          <w:sz w:val="20"/>
          <w:szCs w:val="20"/>
          <w:lang w:val="es-MX"/>
        </w:rPr>
        <w:t>presenta</w:t>
      </w:r>
      <w:r w:rsidRPr="007A1A2B">
        <w:rPr>
          <w:rFonts w:cs="Arial"/>
          <w:sz w:val="20"/>
          <w:szCs w:val="20"/>
        </w:rPr>
        <w:t xml:space="preserve"> y solicita la siguiente información</w:t>
      </w:r>
      <w:r w:rsidR="00CD32CF" w:rsidRPr="007A1A2B">
        <w:rPr>
          <w:rFonts w:cs="Arial"/>
          <w:sz w:val="20"/>
          <w:szCs w:val="20"/>
        </w:rPr>
        <w:t xml:space="preserve"> en la sección de captura, </w:t>
      </w:r>
      <w:r w:rsidR="00CD32CF" w:rsidRPr="007A1A2B">
        <w:rPr>
          <w:sz w:val="20"/>
          <w:lang w:eastAsia="en-US"/>
        </w:rPr>
        <w:t>posicionando el cursor dentro del combo de selección de cantidad de producto</w:t>
      </w:r>
      <w:r w:rsidRPr="007A1A2B">
        <w:rPr>
          <w:rFonts w:cs="Arial"/>
          <w:sz w:val="20"/>
          <w:szCs w:val="20"/>
        </w:rPr>
        <w:t>: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 = &lt;Productos.ProductoClave&gt;.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Descripción = &lt;Productos.Descripcion&gt;.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Unidad = &lt;Productos.Unidad&gt;.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Cantidad =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</w:t>
      </w:r>
      <w:r w:rsidR="002807D7" w:rsidRPr="007A1A2B">
        <w:rPr>
          <w:rFonts w:cs="Arial"/>
          <w:sz w:val="20"/>
          <w:szCs w:val="20"/>
        </w:rPr>
        <w:t>.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lang w:val="es-MX"/>
        </w:rPr>
      </w:pPr>
      <w:bookmarkStart w:id="410" w:name="paso9_5_AO01"/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modifica</w:t>
      </w:r>
      <w:r w:rsidRPr="007A1A2B">
        <w:rPr>
          <w:sz w:val="20"/>
          <w:lang w:val="es-MX"/>
        </w:rPr>
        <w:t xml:space="preserve">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410"/>
    <w:p w:rsidR="00B508FA" w:rsidRPr="007A1A2B" w:rsidRDefault="00B508F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B508FA" w:rsidRPr="007A1A2B" w:rsidRDefault="00B508F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E</w:t>
      </w:r>
      <w:r w:rsidRPr="007A1A2B">
        <w:rPr>
          <w:sz w:val="20"/>
          <w:szCs w:val="20"/>
          <w:lang w:val="es-MX"/>
        </w:rPr>
        <w:t xml:space="preserve">l </w:t>
      </w:r>
      <w:r w:rsidRPr="007A1A2B">
        <w:rPr>
          <w:rStyle w:val="Hipervnculo"/>
          <w:color w:val="auto"/>
          <w:sz w:val="20"/>
          <w:szCs w:val="20"/>
          <w:u w:val="none"/>
        </w:rPr>
        <w:t>sistema</w:t>
      </w:r>
      <w:r w:rsidRPr="007A1A2B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DB58EA" w:rsidRPr="007A1A2B" w:rsidRDefault="00DB58EA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="00B508FA" w:rsidRPr="007A1A2B">
        <w:rPr>
          <w:rFonts w:cs="Arial"/>
          <w:sz w:val="20"/>
          <w:szCs w:val="20"/>
        </w:rPr>
        <w:t>(formatear la cantidad mostrada de acuerdo al número de decimales configurado para el producto &lt;Producto.DecimalProducto&gt;)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CantidadAnterior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229CA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229CA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Si &lt;no se tiene suficiente existencia disponible para sacar del inventario la </w:t>
      </w:r>
      <w:r w:rsidR="00E229CA" w:rsidRPr="007A1A2B">
        <w:rPr>
          <w:sz w:val="20"/>
          <w:szCs w:val="20"/>
        </w:rPr>
        <w:t xml:space="preserve">diferencia entre la </w:t>
      </w:r>
      <w:r w:rsidRPr="007A1A2B">
        <w:rPr>
          <w:sz w:val="20"/>
          <w:szCs w:val="20"/>
        </w:rPr>
        <w:t xml:space="preserve">cantidad </w:t>
      </w:r>
      <w:r w:rsidR="00E229CA" w:rsidRPr="007A1A2B">
        <w:rPr>
          <w:sz w:val="20"/>
          <w:szCs w:val="20"/>
        </w:rPr>
        <w:t xml:space="preserve">anterior y la nueva cantidad, en caso de que ésta última sea mayor </w:t>
      </w:r>
      <w:r w:rsidR="00B52549" w:rsidRPr="007A1A2B">
        <w:rPr>
          <w:sz w:val="20"/>
          <w:szCs w:val="20"/>
        </w:rPr>
        <w:t>(OP_Falso)</w:t>
      </w:r>
      <w:r w:rsidRPr="007A1A2B">
        <w:rPr>
          <w:sz w:val="20"/>
          <w:szCs w:val="20"/>
        </w:rPr>
        <w:t>&gt;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&lt;TransProdDetalle.Cantidad&gt; +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lastRenderedPageBreak/>
        <w:t xml:space="preserve">El sistema continúa en el </w:t>
      </w:r>
      <w:hyperlink w:anchor="paso9_5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5254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.5</w:t>
        </w:r>
      </w:hyperlink>
      <w:r w:rsidRPr="007A1A2B">
        <w:rPr>
          <w:sz w:val="20"/>
          <w:lang w:eastAsia="en-US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r:id="rId37" w:anchor="_AO01_Crear_Movimiento" w:history="1">
        <w:r w:rsidR="00B525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8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</w:t>
      </w:r>
      <w:r w:rsidR="00551325" w:rsidRPr="007A1A2B">
        <w:rPr>
          <w:sz w:val="20"/>
          <w:szCs w:val="20"/>
        </w:rPr>
        <w:t>&lt;TransProdDetalle.ProductoClave&gt;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&lt;TransProdDetalle.TipoUnidad&gt;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D6CF2" w:rsidRPr="00F91ED4" w:rsidRDefault="00AD6CF2" w:rsidP="00AD6CF2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AD6CF2" w:rsidRPr="00F91ED4" w:rsidRDefault="00AD6CF2" w:rsidP="00AD6CF2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</w:t>
      </w:r>
      <w:r w:rsidR="00C7433E" w:rsidRPr="00F91ED4">
        <w:rPr>
          <w:sz w:val="20"/>
          <w:highlight w:val="yellow"/>
        </w:rPr>
        <w:t>modificado</w:t>
      </w:r>
      <w:r w:rsidRPr="00F91ED4">
        <w:rPr>
          <w:sz w:val="20"/>
          <w:highlight w:val="yellow"/>
        </w:rPr>
        <w:t xml:space="preserve">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AD6CF2" w:rsidRPr="00F91ED4" w:rsidRDefault="00AD6CF2" w:rsidP="00F9391B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39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AD6CF2" w:rsidRPr="00F91ED4" w:rsidRDefault="00AB015E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="00AD6CF2" w:rsidRPr="00F91ED4">
        <w:rPr>
          <w:sz w:val="20"/>
          <w:highlight w:val="yellow"/>
        </w:rPr>
        <w:t>&lt;ProductoDetalle.ProductoDetClave&gt; donde &lt;</w:t>
      </w:r>
      <w:r w:rsidR="00F9391B" w:rsidRPr="00F91ED4">
        <w:rPr>
          <w:sz w:val="20"/>
          <w:highlight w:val="yellow"/>
        </w:rPr>
        <w:t xml:space="preserve">ProductoDetalle.ProductoClave = </w:t>
      </w:r>
      <w:r w:rsidR="00F9391B" w:rsidRPr="00F91ED4">
        <w:rPr>
          <w:sz w:val="20"/>
          <w:szCs w:val="20"/>
          <w:highlight w:val="yellow"/>
        </w:rPr>
        <w:t>TransProdDetalle.ProductoClave</w:t>
      </w:r>
      <w:r w:rsidR="00AD6CF2" w:rsidRPr="00F91ED4">
        <w:rPr>
          <w:sz w:val="20"/>
          <w:highlight w:val="yellow"/>
        </w:rPr>
        <w:t xml:space="preserve"> y </w:t>
      </w:r>
      <w:r w:rsidR="00F9391B" w:rsidRPr="00F91ED4">
        <w:rPr>
          <w:sz w:val="20"/>
          <w:highlight w:val="yellow"/>
        </w:rPr>
        <w:t xml:space="preserve">ProductoDetalle.PRUTipoUnidad = </w:t>
      </w:r>
      <w:r w:rsidR="00F91ED4" w:rsidRPr="00F91ED4">
        <w:rPr>
          <w:sz w:val="20"/>
          <w:szCs w:val="20"/>
          <w:highlight w:val="yellow"/>
        </w:rPr>
        <w:t>TransProdDetalle.TipoUnidad</w:t>
      </w:r>
      <w:r w:rsidR="00AD6CF2" w:rsidRPr="00F91ED4">
        <w:rPr>
          <w:sz w:val="20"/>
          <w:highlight w:val="yellow"/>
        </w:rPr>
        <w:t>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F91ED4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F91ED4">
        <w:rPr>
          <w:sz w:val="20"/>
          <w:szCs w:val="20"/>
          <w:highlight w:val="yellow"/>
        </w:rPr>
        <w:t>&lt;TransProdDetalle.Cantidad&gt; * -1</w:t>
      </w:r>
    </w:p>
    <w:p w:rsidR="00AD6CF2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F91ED4">
        <w:rPr>
          <w:sz w:val="20"/>
          <w:szCs w:val="20"/>
          <w:highlight w:val="yellow"/>
        </w:rPr>
        <w:t>&lt;TransProdDetalle.TipoUnidad&gt;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D6CF2" w:rsidRPr="00F91ED4" w:rsidRDefault="00AD6CF2" w:rsidP="00F91ED4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0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lastRenderedPageBreak/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1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elimina del arreglo la información del objeto correspondiente al detalle del producto: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  <w:lang w:val="es-MX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2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PS_TransProdDetalle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r:id="rId43"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44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>Productos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5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lastRenderedPageBreak/>
        <w:t>El sistema recibe la siguiente información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761B66" w:rsidRPr="00F91ED4" w:rsidRDefault="00761B66" w:rsidP="00761B66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761B66" w:rsidRPr="00F91ED4" w:rsidRDefault="00761B66" w:rsidP="00761B66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761B66" w:rsidRPr="00F91ED4" w:rsidRDefault="00761B66" w:rsidP="00761B66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46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761B66" w:rsidRPr="00F91ED4" w:rsidRDefault="00761B66" w:rsidP="001C19C0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E1FEA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E1FEA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E1FEA">
        <w:rPr>
          <w:sz w:val="20"/>
          <w:highlight w:val="yellow"/>
        </w:rPr>
        <w:t>Cantidad (objeto Productos)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E1FEA">
        <w:rPr>
          <w:sz w:val="20"/>
          <w:highlight w:val="yellow"/>
        </w:rPr>
        <w:t>Unidad (objeto Productos)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40B69" w:rsidRPr="001C19C0" w:rsidRDefault="00761B66" w:rsidP="001C19C0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415900" w:rsidRPr="007A1A2B" w:rsidRDefault="007A06C1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C4059"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7A06C1" w:rsidRPr="007A1A2B" w:rsidRDefault="007A06C1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411" w:name="paso10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411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recupera la siguiente información del producto: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7A06C1" w:rsidRPr="007A1A2B" w:rsidRDefault="00FF2D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>El sistema presenta la siguiente opción: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Eliminar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Eliminar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donde fue invocado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lastRenderedPageBreak/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TipoTransProd = &lt;TransProd.Tipo&gt;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TipoMovimiento = &lt;TransProd.TipoMovimiento&gt;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1D2D8D" w:rsidRPr="00F91ED4" w:rsidRDefault="001D2D8D" w:rsidP="001D2D8D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1D2D8D" w:rsidRPr="00F91ED4" w:rsidRDefault="001D2D8D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48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TipoTransProd = &lt;TransProd.Tipo&gt; </w:t>
      </w:r>
      <w:r w:rsidRPr="00F91ED4">
        <w:rPr>
          <w:sz w:val="20"/>
          <w:highlight w:val="yellow"/>
        </w:rPr>
        <w:lastRenderedPageBreak/>
        <w:t>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DE1FEA" w:rsidRPr="001D2D8D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49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</w:rPr>
        <w:t>Verdadero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elimina del arreglo la información del objeto correspondiente al producto:</w:t>
      </w:r>
    </w:p>
    <w:p w:rsidR="007A06C1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7A06C1" w:rsidRPr="007A1A2B" w:rsidRDefault="007A06C1" w:rsidP="001D2D8D">
      <w:pPr>
        <w:pStyle w:val="Prrafodelista"/>
        <w:numPr>
          <w:ilvl w:val="6"/>
          <w:numId w:val="10"/>
        </w:numPr>
        <w:ind w:left="6124" w:hanging="1304"/>
      </w:pPr>
      <w:r w:rsidRPr="007A1A2B">
        <w:rPr>
          <w:sz w:val="20"/>
          <w:lang w:val="es-MX"/>
        </w:rPr>
        <w:t>TransProdDetalle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u w:val="none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50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</w:t>
      </w:r>
      <w:r w:rsidRPr="007A1A2B">
        <w:rPr>
          <w:sz w:val="20"/>
          <w:szCs w:val="20"/>
          <w:lang w:val="es-MX"/>
        </w:rPr>
        <w:t xml:space="preserve"> sistema</w:t>
      </w:r>
      <w:r w:rsidRPr="007A1A2B">
        <w:rPr>
          <w:sz w:val="20"/>
          <w:lang w:val="es-MX"/>
        </w:rPr>
        <w:t xml:space="preserve"> envía como parámetro la siguiente información:</w:t>
      </w:r>
    </w:p>
    <w:p w:rsidR="008D61D0" w:rsidRPr="007A1A2B" w:rsidRDefault="008D61D0" w:rsidP="001D2D8D">
      <w:pPr>
        <w:pStyle w:val="Prrafodelista"/>
        <w:numPr>
          <w:ilvl w:val="6"/>
          <w:numId w:val="10"/>
        </w:numPr>
        <w:ind w:left="6124" w:hanging="1304"/>
        <w:rPr>
          <w:lang w:val="es-MX"/>
        </w:rPr>
      </w:pPr>
      <w:r w:rsidRPr="007A1A2B">
        <w:rPr>
          <w:sz w:val="20"/>
          <w:lang w:val="es-MX"/>
        </w:rPr>
        <w:t>CalcularTotalesTransaccion</w:t>
      </w:r>
    </w:p>
    <w:p w:rsidR="008D61D0" w:rsidRPr="007A1A2B" w:rsidRDefault="008D61D0" w:rsidP="00D52908">
      <w:pPr>
        <w:pStyle w:val="Prrafodelista"/>
        <w:numPr>
          <w:ilvl w:val="7"/>
          <w:numId w:val="10"/>
        </w:numPr>
        <w:ind w:left="7485" w:hanging="1418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Pr="007A1A2B">
        <w:rPr>
          <w:sz w:val="20"/>
          <w:szCs w:val="20"/>
          <w:lang w:val="es-MX"/>
        </w:rPr>
        <w:t xml:space="preserve">de acuerdo con la regla de negocio </w:t>
      </w:r>
      <w:hyperlink r:id="rId51" w:anchor="RNGEN171" w:history="1">
        <w:r w:rsidRPr="007A1A2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7A1A2B">
        <w:t xml:space="preserve"> </w:t>
      </w:r>
      <w:r w:rsidRPr="007A1A2B">
        <w:rPr>
          <w:sz w:val="20"/>
          <w:szCs w:val="20"/>
        </w:rPr>
        <w:t>y</w:t>
      </w:r>
      <w:r w:rsidRPr="007A1A2B">
        <w:t xml:space="preserve"> </w:t>
      </w:r>
      <w:hyperlink r:id="rId52" w:anchor="RNROLMOV195" w:history="1">
        <w:r w:rsidRPr="007A1A2B">
          <w:rPr>
            <w:rStyle w:val="Hipervnculo"/>
            <w:b/>
            <w:sz w:val="20"/>
          </w:rPr>
          <w:t>RNROLMOV195 Información Contenida en el Objeto del Encabezado de la Transacción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recibe la siguiente información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actualiza la información del objeto registrado en sesión: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b/>
          <w:color w:val="0000FF"/>
          <w:sz w:val="20"/>
          <w:szCs w:val="20"/>
          <w:u w:val="single"/>
        </w:rPr>
      </w:pPr>
      <w:r w:rsidRPr="007A1A2B">
        <w:rPr>
          <w:sz w:val="20"/>
          <w:lang w:val="es-MX"/>
        </w:rPr>
        <w:t>TransProd</w:t>
      </w:r>
    </w:p>
    <w:p w:rsidR="00F66F5E" w:rsidRPr="007A1A2B" w:rsidRDefault="00F66F5E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</w:t>
      </w:r>
      <w:r w:rsidRPr="007A1A2B">
        <w:rPr>
          <w:sz w:val="20"/>
          <w:lang w:val="es-MX"/>
        </w:rPr>
        <w:t>sistema</w:t>
      </w:r>
      <w:r w:rsidRPr="007A1A2B">
        <w:rPr>
          <w:sz w:val="20"/>
          <w:szCs w:val="20"/>
          <w:lang w:val="es-MX"/>
        </w:rPr>
        <w:t xml:space="preserve"> elimina del objeto Productos la siguiente información del producto:</w:t>
      </w:r>
    </w:p>
    <w:p w:rsidR="00F66F5E" w:rsidRPr="007A1A2B" w:rsidRDefault="00F66F5E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Descripcion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D190B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01DC6" w:rsidRPr="007A1A2B">
        <w:rPr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9868B4" w:rsidRPr="007A1A2B" w:rsidRDefault="009868B4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  <w:rPr>
          <w:sz w:val="20"/>
          <w:lang w:eastAsia="en-US"/>
        </w:rPr>
      </w:pPr>
      <w:bookmarkStart w:id="412" w:name="paso11_1_AO01"/>
      <w:r w:rsidRPr="007A1A2B">
        <w:rPr>
          <w:sz w:val="20"/>
          <w:lang w:eastAsia="en-US"/>
        </w:rPr>
        <w:t xml:space="preserve">El caso de uso incluye la funcionalidad del caso de uso </w:t>
      </w:r>
      <w:hyperlink r:id="rId53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bookmarkEnd w:id="412"/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Cadena = (Cadena vacía)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Esquema = Todos</w:t>
      </w:r>
    </w:p>
    <w:p w:rsidR="00FF45D0" w:rsidRPr="007A1A2B" w:rsidRDefault="000819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TipoValida</w:t>
      </w:r>
      <w:r w:rsidR="00422D58" w:rsidRPr="007A1A2B">
        <w:rPr>
          <w:sz w:val="20"/>
          <w:lang w:eastAsia="en-US"/>
        </w:rPr>
        <w:t>r</w:t>
      </w:r>
      <w:r w:rsidR="006C19A8" w:rsidRPr="007A1A2B">
        <w:rPr>
          <w:sz w:val="20"/>
          <w:lang w:eastAsia="en-US"/>
        </w:rPr>
        <w:t xml:space="preserve">Existencia = </w:t>
      </w:r>
      <w:r w:rsidR="008D61D0" w:rsidRPr="007A1A2B">
        <w:rPr>
          <w:sz w:val="20"/>
          <w:lang w:eastAsia="en-US"/>
        </w:rPr>
        <w:t>1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ListaPrecios = </w:t>
      </w:r>
      <w:r w:rsidR="008D61D0" w:rsidRPr="007A1A2B">
        <w:rPr>
          <w:sz w:val="20"/>
          <w:szCs w:val="20"/>
          <w:lang w:eastAsia="en-US"/>
        </w:rPr>
        <w:t>&lt;TransProd.PCEPrecioClave&gt; registrado en sesión (objeto TransProd)</w:t>
      </w:r>
    </w:p>
    <w:p w:rsidR="00FF45D0" w:rsidRPr="007A1A2B" w:rsidRDefault="00753D0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TransProd</w:t>
      </w:r>
      <w:r w:rsidR="00422D58" w:rsidRPr="007A1A2B">
        <w:rPr>
          <w:sz w:val="20"/>
          <w:lang w:eastAsia="en-US"/>
        </w:rPr>
        <w:t>ID</w:t>
      </w:r>
      <w:r w:rsidRPr="007A1A2B">
        <w:rPr>
          <w:sz w:val="20"/>
          <w:lang w:eastAsia="en-US"/>
        </w:rPr>
        <w:t xml:space="preserve"> = </w:t>
      </w:r>
      <w:r w:rsidR="008D61D0" w:rsidRPr="007A1A2B">
        <w:rPr>
          <w:sz w:val="20"/>
          <w:szCs w:val="20"/>
          <w:lang w:eastAsia="en-US"/>
        </w:rPr>
        <w:t>&lt;TransProd.TransProdID&gt; registrado en sesión (objeto TransProd)</w:t>
      </w:r>
    </w:p>
    <w:p w:rsidR="00422D58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8D61D0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D61D0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8D61D0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9868B4" w:rsidRPr="007A1A2B" w:rsidRDefault="009868B4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Clave del Producto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</w:pPr>
      <w:r w:rsidRPr="007A1A2B">
        <w:rPr>
          <w:sz w:val="20"/>
          <w:lang w:eastAsia="en-US"/>
        </w:rPr>
        <w:t xml:space="preserve">El sistema continúa en el </w:t>
      </w:r>
      <w:hyperlink w:anchor="paso8_1_2_3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C6D72" w:rsidRPr="007A1A2B">
          <w:rPr>
            <w:rStyle w:val="Hipervnculo"/>
            <w:b/>
            <w:sz w:val="20"/>
            <w:lang w:eastAsia="en-US"/>
          </w:rPr>
          <w:t>8</w:t>
        </w:r>
        <w:r w:rsidR="00FF45D0" w:rsidRPr="007A1A2B">
          <w:rPr>
            <w:rStyle w:val="Hipervnculo"/>
            <w:b/>
            <w:sz w:val="20"/>
            <w:lang w:eastAsia="en-US"/>
          </w:rPr>
          <w:t>.</w:t>
        </w:r>
        <w:r w:rsidRPr="007A1A2B">
          <w:rPr>
            <w:rStyle w:val="Hipervnculo"/>
            <w:b/>
            <w:sz w:val="20"/>
            <w:lang w:eastAsia="en-US"/>
          </w:rPr>
          <w:t>1.2.3</w:t>
        </w:r>
      </w:hyperlink>
      <w:r w:rsidRPr="007A1A2B">
        <w:rPr>
          <w:sz w:val="20"/>
          <w:lang w:eastAsia="en-US"/>
        </w:rPr>
        <w:t xml:space="preserve"> </w:t>
      </w:r>
      <w:r w:rsidR="00FF45D0" w:rsidRPr="007A1A2B">
        <w:rPr>
          <w:sz w:val="20"/>
          <w:lang w:eastAsia="en-US"/>
        </w:rPr>
        <w:t xml:space="preserve">del </w:t>
      </w:r>
      <w:r w:rsidR="00FF45D0" w:rsidRPr="007A1A2B">
        <w:rPr>
          <w:sz w:val="20"/>
          <w:szCs w:val="20"/>
        </w:rPr>
        <w:t>flujo alterno opcional</w:t>
      </w:r>
      <w:r w:rsidR="00FF45D0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FF45D0" w:rsidRPr="007A1A2B" w:rsidRDefault="00FF45D0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FF45D0" w:rsidRPr="007A1A2B" w:rsidRDefault="00FF45D0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413" w:name="paso12_1_AO01"/>
      <w:r w:rsidRPr="007A1A2B">
        <w:rPr>
          <w:sz w:val="20"/>
          <w:szCs w:val="20"/>
          <w:lang w:val="es-MX"/>
        </w:rPr>
        <w:t>El sistema valida la información proporcionada por el usuario</w:t>
      </w:r>
      <w:r w:rsidR="009D540F" w:rsidRPr="007A1A2B">
        <w:rPr>
          <w:sz w:val="20"/>
          <w:szCs w:val="20"/>
          <w:lang w:val="es-MX"/>
        </w:rPr>
        <w:t>:</w:t>
      </w:r>
      <w:bookmarkEnd w:id="413"/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="00AF2CB5" w:rsidRPr="007A1A2B">
        <w:rPr>
          <w:rFonts w:cs="Arial"/>
          <w:sz w:val="20"/>
          <w:szCs w:val="20"/>
        </w:rPr>
        <w:t>, sustituir el valor de $0$ por el nombre del campo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Si &lt;no se proporcionó por lo menos un producto para la transacción&gt; 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lang w:eastAsia="en-US"/>
        </w:rPr>
        <w:t xml:space="preserve">“[E0044] </w:t>
      </w:r>
      <w:r w:rsidRPr="007A1A2B">
        <w:rPr>
          <w:color w:val="FF0000"/>
          <w:sz w:val="20"/>
          <w:szCs w:val="20"/>
        </w:rPr>
        <w:t>Se debe asignar por lo menos un Producto a $0$”</w:t>
      </w:r>
      <w:r w:rsidR="00AF2CB5" w:rsidRPr="007A1A2B">
        <w:rPr>
          <w:sz w:val="20"/>
          <w:szCs w:val="20"/>
        </w:rPr>
        <w:t>, sustituir el valor de $0$ por el nombre de la actividad actual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67AB2" w:rsidRPr="007A1A2B">
          <w:rPr>
            <w:rStyle w:val="Hipervnculo"/>
            <w:b/>
            <w:sz w:val="20"/>
            <w:lang w:eastAsia="en-US"/>
          </w:rPr>
          <w:t>5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54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Si &lt;el parámetro de configuración indica que se puede cancelar una venta a consignación por liquidación (CancConsigLiqui = 1) de acuerdo a la información registrada en sesión&gt;</w:t>
      </w:r>
    </w:p>
    <w:p w:rsidR="00E12678" w:rsidRPr="007A1A2B" w:rsidRDefault="00E12678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5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E12678" w:rsidRPr="007A1A2B" w:rsidRDefault="00E12678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12678" w:rsidRPr="007A1A2B" w:rsidRDefault="00E12678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</w:rPr>
        <w:t>Preparar</w:t>
      </w:r>
    </w:p>
    <w:p w:rsidR="0096220D" w:rsidRPr="007A1A2B" w:rsidRDefault="009F298A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6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836FF1" w:rsidRPr="007A1A2B" w:rsidRDefault="00836FF1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</w:t>
      </w:r>
      <w:r w:rsidR="00E12678" w:rsidRPr="007A1A2B">
        <w:rPr>
          <w:sz w:val="20"/>
          <w:szCs w:val="20"/>
          <w:lang w:val="es-MX"/>
        </w:rPr>
        <w:t>:</w:t>
      </w:r>
    </w:p>
    <w:p w:rsidR="00ED70AC" w:rsidRPr="007A1A2B" w:rsidRDefault="003E1454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EB513A" w:rsidRPr="007A1A2B" w:rsidRDefault="00EB513A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57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EB513A" w:rsidRPr="007A1A2B" w:rsidRDefault="00EB513A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lastRenderedPageBreak/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6A4037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14" w:name="AO02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"_AO02_Calcular_Generales"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AO02 Calcular Generales Venta a Consignación</w:t>
      </w:r>
      <w:bookmarkEnd w:id="414"/>
      <w:r w:rsidRPr="007A1A2B">
        <w:rPr>
          <w:rFonts w:cs="Arial"/>
          <w:b/>
          <w:sz w:val="20"/>
          <w:szCs w:val="20"/>
        </w:rPr>
        <w:fldChar w:fldCharType="end"/>
      </w:r>
    </w:p>
    <w:p w:rsidR="00FF45D0" w:rsidRPr="007A1A2B" w:rsidRDefault="00FF45D0" w:rsidP="00D52908">
      <w:pPr>
        <w:numPr>
          <w:ilvl w:val="0"/>
          <w:numId w:val="10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b/>
          <w:sz w:val="20"/>
          <w:szCs w:val="20"/>
        </w:rPr>
      </w:pPr>
      <w:bookmarkStart w:id="415" w:name="paso13_1_AO01"/>
      <w:r w:rsidRPr="007A1A2B">
        <w:rPr>
          <w:sz w:val="20"/>
          <w:lang w:val="es-MX"/>
        </w:rPr>
        <w:t>Si &lt;se realizaron cambios</w:t>
      </w:r>
      <w:r w:rsidR="003E2ED4" w:rsidRPr="007A1A2B">
        <w:rPr>
          <w:sz w:val="20"/>
          <w:lang w:val="es-MX"/>
        </w:rPr>
        <w:t xml:space="preserve"> (se agregaron o modificaron </w:t>
      </w:r>
      <w:r w:rsidRPr="007A1A2B">
        <w:rPr>
          <w:sz w:val="20"/>
          <w:lang w:val="es-MX"/>
        </w:rPr>
        <w:t xml:space="preserve">productos)&gt;, el sistema presenta el mensaje </w:t>
      </w:r>
      <w:bookmarkEnd w:id="415"/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8" w:history="1">
        <w:r w:rsidR="00D42F21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>paso</w:t>
        </w:r>
        <w:r w:rsidR="00EE2844" w:rsidRPr="007A1A2B">
          <w:rPr>
            <w:rStyle w:val="Hipervnculo"/>
            <w:b/>
            <w:sz w:val="20"/>
            <w:lang w:val="es-MX"/>
          </w:rPr>
          <w:t xml:space="preserve">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agregaron </w:t>
      </w:r>
      <w:r w:rsidR="003E2ED4" w:rsidRPr="007A1A2B">
        <w:rPr>
          <w:sz w:val="20"/>
          <w:lang w:val="es-MX"/>
        </w:rPr>
        <w:t xml:space="preserve">o modificaron </w:t>
      </w:r>
      <w:r w:rsidRPr="007A1A2B">
        <w:rPr>
          <w:sz w:val="20"/>
          <w:lang w:val="es-MX"/>
        </w:rPr>
        <w:t>productos)&gt;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lang w:val="es-MX"/>
        </w:rPr>
        <w:t>Si</w:t>
      </w:r>
      <w:r w:rsidRPr="007A1A2B">
        <w:rPr>
          <w:sz w:val="20"/>
          <w:szCs w:val="20"/>
        </w:rPr>
        <w:t xml:space="preserve"> &lt;proviene del </w:t>
      </w:r>
      <w:r w:rsidR="003E2ED4" w:rsidRPr="007A1A2B">
        <w:rPr>
          <w:sz w:val="20"/>
          <w:szCs w:val="20"/>
        </w:rPr>
        <w:t>flujo alterno opcional</w:t>
      </w:r>
      <w:r w:rsidR="003E2ED4" w:rsidRPr="007A1A2B">
        <w:rPr>
          <w:b/>
          <w:sz w:val="20"/>
          <w:szCs w:val="20"/>
        </w:rPr>
        <w:t xml:space="preserve"> </w:t>
      </w:r>
      <w:hyperlink r:id="rId59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</w:rPr>
        <w:t>&gt;</w:t>
      </w:r>
    </w:p>
    <w:p w:rsidR="003E2ED4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generada</w:t>
      </w:r>
      <w:r w:rsidR="003E2ED4" w:rsidRPr="007A1A2B">
        <w:rPr>
          <w:sz w:val="20"/>
          <w:lang w:val="es-MX"/>
        </w:rPr>
        <w:t>,</w:t>
      </w:r>
      <w:r w:rsidRPr="007A1A2B">
        <w:rPr>
          <w:sz w:val="20"/>
          <w:lang w:val="es-MX"/>
        </w:rPr>
        <w:t xml:space="preserve"> </w:t>
      </w:r>
      <w:r w:rsidR="003E2ED4" w:rsidRPr="007A1A2B">
        <w:rPr>
          <w:sz w:val="20"/>
          <w:lang w:val="es-MX"/>
        </w:rPr>
        <w:t>realizando roll back a la misma:</w:t>
      </w:r>
    </w:p>
    <w:p w:rsidR="00AF2CB5" w:rsidRPr="007A1A2B" w:rsidRDefault="00AF2C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szCs w:val="20"/>
        </w:rPr>
        <w:t>Si &lt;proviene de</w:t>
      </w:r>
      <w:r w:rsidR="00CF1C4D"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</w:rPr>
        <w:t>l</w:t>
      </w:r>
      <w:r w:rsidR="00CF1C4D" w:rsidRPr="007A1A2B">
        <w:rPr>
          <w:sz w:val="20"/>
          <w:szCs w:val="20"/>
        </w:rPr>
        <w:t>os</w:t>
      </w:r>
      <w:r w:rsidRPr="007A1A2B">
        <w:rPr>
          <w:sz w:val="20"/>
          <w:szCs w:val="20"/>
        </w:rPr>
        <w:t xml:space="preserve"> flujo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alterno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opciona</w:t>
      </w:r>
      <w:r w:rsidR="00CF1C4D" w:rsidRPr="007A1A2B">
        <w:rPr>
          <w:sz w:val="20"/>
          <w:szCs w:val="20"/>
        </w:rPr>
        <w:t>les</w:t>
      </w:r>
      <w:r w:rsidRPr="007A1A2B">
        <w:rPr>
          <w:sz w:val="20"/>
          <w:szCs w:val="20"/>
        </w:rPr>
        <w:t xml:space="preserve"> </w:t>
      </w:r>
      <w:hyperlink w:anchor="_AO02_Modificar_Movimiento" w:history="1">
        <w:r w:rsidR="00E6199B" w:rsidRPr="007A1A2B">
          <w:rPr>
            <w:rStyle w:val="Hipervnculo"/>
            <w:b/>
            <w:sz w:val="20"/>
            <w:szCs w:val="20"/>
          </w:rPr>
          <w:t>AO03 Modificar Venta a Consignación</w:t>
        </w:r>
      </w:hyperlink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r w:rsidR="00CF1C4D" w:rsidRPr="007A1A2B">
        <w:rPr>
          <w:rStyle w:val="Hipervnculo"/>
          <w:color w:val="auto"/>
          <w:sz w:val="20"/>
          <w:szCs w:val="20"/>
          <w:u w:val="none"/>
        </w:rPr>
        <w:t>o</w:t>
      </w:r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hyperlink r:id="rId60" w:anchor="_AO03_Eliminar_Venta" w:history="1">
        <w:r w:rsidR="00CF1C4D"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  <w:r w:rsidRPr="007A1A2B">
        <w:rPr>
          <w:sz w:val="20"/>
          <w:szCs w:val="20"/>
        </w:rPr>
        <w:t>&gt;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1" w:history="1">
        <w:r w:rsidR="002D2A67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FF45D0" w:rsidRPr="007A1A2B" w:rsidRDefault="00FF45D0" w:rsidP="007D190B">
      <w:pPr>
        <w:rPr>
          <w:sz w:val="20"/>
          <w:lang w:val="es-MX"/>
        </w:rPr>
      </w:pPr>
    </w:p>
    <w:p w:rsidR="003E2ED4" w:rsidRPr="007A1A2B" w:rsidRDefault="003E2ED4" w:rsidP="007D190B">
      <w:pPr>
        <w:rPr>
          <w:lang w:val="es-MX"/>
        </w:rPr>
      </w:pPr>
    </w:p>
    <w:bookmarkStart w:id="416" w:name="_AO02_Calcular_Generales"/>
    <w:bookmarkStart w:id="417" w:name="AO02"/>
    <w:bookmarkEnd w:id="416"/>
    <w:bookmarkEnd w:id="417"/>
    <w:p w:rsidR="00AF3904" w:rsidRPr="007A1A2B" w:rsidRDefault="00836FF1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"AO02_r" </w:instrText>
      </w:r>
      <w:r w:rsidRPr="007A1A2B">
        <w:rPr>
          <w:bCs w:val="0"/>
        </w:rPr>
        <w:fldChar w:fldCharType="separate"/>
      </w:r>
      <w:bookmarkStart w:id="418" w:name="_Toc464449623"/>
      <w:r w:rsidR="00AF3904" w:rsidRPr="007A1A2B">
        <w:rPr>
          <w:rStyle w:val="Hipervnculo"/>
          <w:bCs w:val="0"/>
        </w:rPr>
        <w:t xml:space="preserve">AO02 </w:t>
      </w:r>
      <w:r w:rsidRPr="007A1A2B">
        <w:rPr>
          <w:rStyle w:val="Hipervnculo"/>
          <w:bCs w:val="0"/>
        </w:rPr>
        <w:t>Calcular</w:t>
      </w:r>
      <w:r w:rsidR="00E6199B" w:rsidRPr="007A1A2B">
        <w:rPr>
          <w:rStyle w:val="Hipervnculo"/>
          <w:bCs w:val="0"/>
        </w:rPr>
        <w:t xml:space="preserve"> Generales</w:t>
      </w:r>
      <w:r w:rsidR="00AF3904" w:rsidRPr="007A1A2B">
        <w:rPr>
          <w:rStyle w:val="Hipervnculo"/>
          <w:bCs w:val="0"/>
        </w:rPr>
        <w:t xml:space="preserve"> Venta a Consignación</w:t>
      </w:r>
      <w:bookmarkEnd w:id="418"/>
      <w:r w:rsidRPr="007A1A2B">
        <w:rPr>
          <w:bCs w:val="0"/>
        </w:rPr>
        <w:fldChar w:fldCharType="end"/>
      </w:r>
    </w:p>
    <w:p w:rsidR="00AF3904" w:rsidRPr="007A1A2B" w:rsidRDefault="00AF3904" w:rsidP="00AF3904"/>
    <w:p w:rsidR="00E6199B" w:rsidRPr="007A1A2B" w:rsidRDefault="00E6199B" w:rsidP="00D52908">
      <w:pPr>
        <w:pStyle w:val="Prrafodelista"/>
        <w:numPr>
          <w:ilvl w:val="0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AE5525" w:rsidRPr="007A1A2B" w:rsidRDefault="00AE5525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El sistema presenta </w:t>
      </w:r>
      <w:r w:rsidR="00B33CF2" w:rsidRPr="007A1A2B">
        <w:rPr>
          <w:sz w:val="20"/>
          <w:szCs w:val="20"/>
          <w:lang w:val="es-MX"/>
        </w:rPr>
        <w:t xml:space="preserve">y solicita </w:t>
      </w:r>
      <w:r w:rsidRPr="007A1A2B">
        <w:rPr>
          <w:sz w:val="20"/>
          <w:szCs w:val="20"/>
          <w:lang w:val="es-MX"/>
        </w:rPr>
        <w:t>la siguiente información:</w:t>
      </w:r>
    </w:p>
    <w:p w:rsidR="00AE5525" w:rsidRPr="007A1A2B" w:rsidRDefault="00AE5525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Folio</w:t>
      </w:r>
      <w:r w:rsidR="009B62EA" w:rsidRPr="007A1A2B">
        <w:rPr>
          <w:b/>
          <w:sz w:val="20"/>
          <w:szCs w:val="20"/>
          <w:lang w:val="es-MX"/>
        </w:rPr>
        <w:t>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 xml:space="preserve">&lt;TransProd.Folio&gt;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D8722E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Fase: </w:t>
      </w:r>
      <w:r w:rsidR="001F579F" w:rsidRPr="007A1A2B">
        <w:rPr>
          <w:sz w:val="20"/>
          <w:szCs w:val="20"/>
          <w:lang w:eastAsia="en-US"/>
        </w:rPr>
        <w:t xml:space="preserve">Se presenta la descripción de la fase de la transacción, para ello ir a &lt;VAVDescripcion&gt; y obtener &lt;VAVDescripcion.Descripcion&gt; donde &lt;VAVDescripcion.VARCodigo = ‘TRPFSE&gt; y &lt;VAVDescripcion.VAVClave = </w:t>
      </w:r>
      <w:r w:rsidR="001F579F" w:rsidRPr="007A1A2B">
        <w:rPr>
          <w:sz w:val="20"/>
          <w:lang w:eastAsia="en-US"/>
        </w:rPr>
        <w:t xml:space="preserve">TransProd.TipoFase </w:t>
      </w:r>
      <w:r w:rsidR="001F579F" w:rsidRPr="007A1A2B">
        <w:rPr>
          <w:sz w:val="20"/>
          <w:szCs w:val="20"/>
          <w:lang w:eastAsia="en-US"/>
        </w:rPr>
        <w:t xml:space="preserve">&gt; (objeto TransProd registrado en sesión), de acuerdo al tipo de lenguaje configurado para el sistema. </w:t>
      </w:r>
      <w:r w:rsidR="001F579F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Fecha: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>&lt;TransProd.</w:t>
      </w:r>
      <w:r w:rsidR="0040213D" w:rsidRPr="007A1A2B">
        <w:rPr>
          <w:sz w:val="20"/>
          <w:lang w:eastAsia="en-US"/>
        </w:rPr>
        <w:t>FechaCaptura</w:t>
      </w:r>
      <w:r w:rsidR="00D8722E" w:rsidRPr="007A1A2B">
        <w:rPr>
          <w:sz w:val="20"/>
          <w:lang w:eastAsia="en-US"/>
        </w:rPr>
        <w:t xml:space="preserve">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1F579F" w:rsidRPr="007A1A2B">
        <w:rPr>
          <w:rFonts w:cs="Arial"/>
          <w:sz w:val="20"/>
          <w:szCs w:val="20"/>
        </w:rPr>
        <w:t xml:space="preserve">Mostrar de sólo lectura en formato </w:t>
      </w:r>
      <w:r w:rsidR="001F579F" w:rsidRPr="007A1A2B">
        <w:rPr>
          <w:sz w:val="20"/>
          <w:szCs w:val="20"/>
          <w:lang w:eastAsia="en-US"/>
        </w:rPr>
        <w:t>dd/mm/aaaa</w:t>
      </w:r>
      <w:r w:rsidR="0040213D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Lista Precios:</w:t>
      </w:r>
      <w:r w:rsidR="0040213D" w:rsidRPr="007A1A2B">
        <w:rPr>
          <w:b/>
          <w:sz w:val="20"/>
          <w:szCs w:val="20"/>
          <w:lang w:val="es-MX"/>
        </w:rPr>
        <w:t xml:space="preserve"> </w:t>
      </w:r>
      <w:r w:rsidR="0040213D" w:rsidRPr="007A1A2B">
        <w:rPr>
          <w:sz w:val="20"/>
          <w:lang w:eastAsia="en-US"/>
        </w:rPr>
        <w:t xml:space="preserve">&lt;TransProd.PCEPrecioClave&gt; </w:t>
      </w:r>
      <w:r w:rsidR="0040213D" w:rsidRPr="007A1A2B">
        <w:rPr>
          <w:sz w:val="20"/>
          <w:szCs w:val="20"/>
          <w:lang w:eastAsia="en-US"/>
        </w:rPr>
        <w:t xml:space="preserve">registrado en sesión (objeto TransProd). </w:t>
      </w:r>
      <w:r w:rsidR="0040213D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Subtotal: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&lt;TransProd.Subtotal&gt;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Impuesto: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&lt;TransProd.Impuesto&gt;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B33CF2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Comentarios: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33CF2" w:rsidRPr="007A1A2B">
        <w:rPr>
          <w:sz w:val="20"/>
          <w:lang w:eastAsia="en-US"/>
        </w:rPr>
        <w:t>Permitir capturar notas o comentarios para la venta a consignación.</w:t>
      </w:r>
    </w:p>
    <w:p w:rsidR="00B33CF2" w:rsidRPr="007A1A2B" w:rsidRDefault="00B33CF2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B869A8" w:rsidRPr="00880037" w:rsidRDefault="00B869A8" w:rsidP="000B0B66">
      <w:pPr>
        <w:pStyle w:val="Prrafodelista"/>
        <w:numPr>
          <w:ilvl w:val="1"/>
          <w:numId w:val="12"/>
        </w:numPr>
        <w:jc w:val="both"/>
        <w:rPr>
          <w:rFonts w:cs="Arial"/>
          <w:sz w:val="20"/>
          <w:szCs w:val="20"/>
          <w:highlight w:val="yellow"/>
        </w:rPr>
      </w:pPr>
      <w:r w:rsidRPr="00880037">
        <w:rPr>
          <w:sz w:val="20"/>
          <w:highlight w:val="yellow"/>
        </w:rPr>
        <w:t>Si &lt;al cliente se le debe realizar el manejo del préstamo de envase &lt;Cliente.Prestamo = 1&gt;</w:t>
      </w:r>
      <w:r w:rsidR="007C65B9" w:rsidRPr="00880037">
        <w:rPr>
          <w:sz w:val="20"/>
          <w:highlight w:val="yellow"/>
        </w:rPr>
        <w:t xml:space="preserve"> </w:t>
      </w:r>
      <w:r w:rsidR="007C65B9" w:rsidRPr="00880037">
        <w:rPr>
          <w:sz w:val="20"/>
          <w:szCs w:val="20"/>
          <w:highlight w:val="yellow"/>
          <w:lang w:val="es-MX"/>
        </w:rPr>
        <w:t xml:space="preserve">(objeto Cliente </w:t>
      </w:r>
      <w:r w:rsidR="007C65B9" w:rsidRPr="000B0B66">
        <w:rPr>
          <w:sz w:val="20"/>
          <w:szCs w:val="20"/>
          <w:highlight w:val="yellow"/>
          <w:lang w:val="es-MX"/>
        </w:rPr>
        <w:t>registrado en sesión)</w:t>
      </w:r>
      <w:r w:rsidRPr="000B0B66">
        <w:rPr>
          <w:sz w:val="20"/>
          <w:highlight w:val="yellow"/>
        </w:rPr>
        <w:t xml:space="preserve">&gt; y </w:t>
      </w:r>
      <w:r w:rsidRPr="000B0B66">
        <w:rPr>
          <w:rFonts w:eastAsia="Batang" w:cs="Arial"/>
          <w:sz w:val="20"/>
          <w:szCs w:val="20"/>
          <w:highlight w:val="yellow"/>
        </w:rPr>
        <w:t xml:space="preserve">Si &lt;el parámetro de configuración indica que </w:t>
      </w:r>
      <w:r w:rsidR="000B0B66" w:rsidRPr="000B0B66">
        <w:rPr>
          <w:rFonts w:eastAsia="Batang" w:cs="Arial"/>
          <w:sz w:val="20"/>
          <w:szCs w:val="20"/>
          <w:highlight w:val="yellow"/>
        </w:rPr>
        <w:t>al cliente se le debe validar el límite de préstamo de envase &lt;Cliente.ValidarLimEnvase = 1&gt;</w:t>
      </w:r>
      <w:r w:rsidR="007C65B9" w:rsidRPr="000B0B66">
        <w:rPr>
          <w:rFonts w:eastAsia="Batang" w:cs="Arial"/>
          <w:sz w:val="20"/>
          <w:szCs w:val="20"/>
          <w:highlight w:val="yellow"/>
        </w:rPr>
        <w:t xml:space="preserve"> </w:t>
      </w:r>
      <w:r w:rsidR="007C65B9" w:rsidRPr="000B0B66">
        <w:rPr>
          <w:sz w:val="20"/>
          <w:szCs w:val="20"/>
          <w:highlight w:val="yellow"/>
          <w:lang w:val="es-MX"/>
        </w:rPr>
        <w:t>(objeto Cliente registrado en sesión)</w:t>
      </w:r>
      <w:r w:rsidRPr="000B0B66">
        <w:rPr>
          <w:rFonts w:eastAsia="Batang" w:cs="Arial"/>
          <w:sz w:val="20"/>
          <w:szCs w:val="20"/>
          <w:highlight w:val="yellow"/>
        </w:rPr>
        <w:t>&gt;</w:t>
      </w:r>
    </w:p>
    <w:p w:rsidR="00B869A8" w:rsidRPr="00880037" w:rsidRDefault="000F15AB" w:rsidP="00B869A8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Si en los detalles de la venta a consignación 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 xml:space="preserve">se incluye por lo menos un producto que </w:t>
      </w:r>
      <w:r w:rsidR="007C4140" w:rsidRPr="00880037">
        <w:rPr>
          <w:rFonts w:cs="Arial"/>
          <w:b/>
          <w:i/>
          <w:sz w:val="20"/>
          <w:szCs w:val="20"/>
          <w:highlight w:val="yellow"/>
        </w:rPr>
        <w:t>se pueda prestar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>, es decir:</w:t>
      </w:r>
      <w:r w:rsidR="00B869A8" w:rsidRPr="00880037">
        <w:rPr>
          <w:rFonts w:cs="Arial"/>
          <w:sz w:val="20"/>
          <w:szCs w:val="20"/>
          <w:highlight w:val="yellow"/>
        </w:rPr>
        <w:t xml:space="preserve"> Si &lt;</w:t>
      </w:r>
      <w:r w:rsidR="00B869A8" w:rsidRPr="00880037">
        <w:rPr>
          <w:sz w:val="20"/>
          <w:szCs w:val="20"/>
          <w:highlight w:val="yellow"/>
        </w:rPr>
        <w:t>TransProdDetalle.ProductoClave = ProductoDetalle.ProductoClave&gt; y &lt;TransProdDetalle.TipoUnidad = Produc</w:t>
      </w:r>
      <w:r w:rsidR="007C4140" w:rsidRPr="00880037">
        <w:rPr>
          <w:sz w:val="20"/>
          <w:szCs w:val="20"/>
          <w:highlight w:val="yellow"/>
        </w:rPr>
        <w:t>toDetalle.PRUTipoUnidad&gt; donde</w:t>
      </w:r>
      <w:r w:rsidR="00B869A8" w:rsidRPr="00880037">
        <w:rPr>
          <w:sz w:val="20"/>
          <w:szCs w:val="20"/>
          <w:highlight w:val="yellow"/>
        </w:rPr>
        <w:t xml:space="preserve"> &lt;ProductoDetalle.Prestamo = 1</w:t>
      </w:r>
      <w:r w:rsidR="00B869A8" w:rsidRPr="00880037">
        <w:rPr>
          <w:rFonts w:cs="Arial"/>
          <w:sz w:val="20"/>
          <w:szCs w:val="20"/>
          <w:highlight w:val="yellow"/>
        </w:rPr>
        <w:t>&gt;</w:t>
      </w:r>
    </w:p>
    <w:p w:rsidR="00B869A8" w:rsidRPr="00880037" w:rsidRDefault="00B869A8" w:rsidP="000F15AB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límite de envase establecido para el cliente, donde &lt;Cliente.ClienteClave = Cliente Actual&gt;:</w:t>
      </w:r>
    </w:p>
    <w:p w:rsidR="00B869A8" w:rsidRPr="00880037" w:rsidRDefault="00B869A8" w:rsidP="000F15AB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Cliente</w:t>
      </w:r>
    </w:p>
    <w:p w:rsidR="00B869A8" w:rsidRPr="00880037" w:rsidRDefault="00B869A8" w:rsidP="000F15AB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LimiteEnvase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Saldo General de Envase del Cliente, a partir de la sumatoria del Saldo de todos los productos que el cliente tiene en préstamo: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i/>
          <w:sz w:val="20"/>
          <w:szCs w:val="20"/>
          <w:highlight w:val="yellow"/>
        </w:rPr>
        <w:t xml:space="preserve">SaldoGeneralEnvase = </w:t>
      </w:r>
      <w:r w:rsidRPr="00880037">
        <w:rPr>
          <w:rFonts w:cs="Arial"/>
          <w:sz w:val="20"/>
          <w:szCs w:val="20"/>
          <w:highlight w:val="yellow"/>
        </w:rPr>
        <w:t xml:space="preserve">&lt;∑ProductoPrestamoCli.Saldo&gt; </w:t>
      </w:r>
      <w:r w:rsidRPr="00880037">
        <w:rPr>
          <w:rFonts w:cs="Arial"/>
          <w:color w:val="000000"/>
          <w:sz w:val="20"/>
          <w:szCs w:val="20"/>
          <w:highlight w:val="yellow"/>
          <w:lang w:eastAsia="es-MX"/>
        </w:rPr>
        <w:t>donde &lt;ProductoPrestamoCli.ClienteClave = Cliente Actual&gt;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MAYOR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“[E0917] No se permite continuar, debido a que se ha excedido el Límite de Préstamo de envase establecido”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continúa en el paso donde fue invocado, de manera que s</w:t>
      </w:r>
      <w:r w:rsidR="006105D3" w:rsidRPr="00880037">
        <w:rPr>
          <w:rFonts w:cs="Arial"/>
          <w:sz w:val="20"/>
          <w:szCs w:val="20"/>
          <w:highlight w:val="yellow"/>
        </w:rPr>
        <w:t>e pueda regresar a modificar la venta a consignación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NO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MENOR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que detona el mensaje de advertencia para indicar que se está llegando al límite del préstamo de envase: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MOTConfiguracion</w:t>
      </w:r>
    </w:p>
    <w:p w:rsidR="00B869A8" w:rsidRPr="00880037" w:rsidRDefault="00B869A8" w:rsidP="006105D3">
      <w:pPr>
        <w:pStyle w:val="Prrafodelista"/>
        <w:numPr>
          <w:ilvl w:val="6"/>
          <w:numId w:val="12"/>
        </w:numPr>
        <w:ind w:left="5954" w:hanging="1276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PorLimEnvase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del Límite de Envase en el que se encuentra el Cliente actualmente, a partir de: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sz w:val="20"/>
          <w:szCs w:val="20"/>
          <w:highlight w:val="yellow"/>
        </w:rPr>
        <w:t>= (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* 100) / &lt;Cliente.LimiteEnvase&gt;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i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lastRenderedPageBreak/>
        <w:t>Si el Porcentaje del Límite de Envase en el que se encuentra el Cliente actualmente es igual o mayor al porcentaje configurado para detonar el mensaje de advertencia de que se está llegando al límite del préstamo de envase,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b/>
          <w:sz w:val="20"/>
          <w:szCs w:val="20"/>
          <w:highlight w:val="yellow"/>
        </w:rPr>
        <w:t xml:space="preserve">ES MAYOR O IGUAL A </w:t>
      </w:r>
      <w:r w:rsidRPr="00880037">
        <w:rPr>
          <w:rFonts w:cs="Arial"/>
          <w:sz w:val="20"/>
          <w:szCs w:val="20"/>
          <w:highlight w:val="yellow"/>
        </w:rPr>
        <w:t>MOTConfiguracion.PorLimEnvase&gt;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“[I0276] “El Límite de Préstamo de Envase está por cumplirse, se tiene un $0$, con respecto a lo establecido”</w:t>
      </w:r>
      <w:r w:rsidRPr="00880037">
        <w:rPr>
          <w:rFonts w:cs="Arial"/>
          <w:sz w:val="20"/>
          <w:szCs w:val="20"/>
          <w:highlight w:val="yellow"/>
        </w:rPr>
        <w:t xml:space="preserve">, sustituir el valor de $0$ por el valor de </w:t>
      </w:r>
      <w:r w:rsidRPr="00880037">
        <w:rPr>
          <w:rFonts w:cs="Arial"/>
          <w:i/>
          <w:sz w:val="20"/>
          <w:szCs w:val="20"/>
          <w:highlight w:val="yellow"/>
        </w:rPr>
        <w:t>PorcentajeLimiteEnvase</w:t>
      </w:r>
      <w:r w:rsidRPr="00880037">
        <w:rPr>
          <w:rFonts w:cs="Arial"/>
          <w:sz w:val="20"/>
          <w:szCs w:val="20"/>
          <w:highlight w:val="yellow"/>
        </w:rPr>
        <w:t xml:space="preserve"> + “%”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</w:t>
        </w:r>
        <w:r w:rsidR="007C65B9"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</w:t>
      </w:r>
      <w:r w:rsidR="007C65B9" w:rsidRPr="00880037">
        <w:rPr>
          <w:rFonts w:cs="Arial"/>
          <w:sz w:val="20"/>
          <w:szCs w:val="20"/>
          <w:highlight w:val="yellow"/>
        </w:rPr>
        <w:t xml:space="preserve">del flujo alterno opcional </w:t>
      </w:r>
      <w:hyperlink w:anchor="_AO02_Calcular_Generales" w:history="1">
        <w:r w:rsidR="007C65B9"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B869A8" w:rsidRPr="00880037" w:rsidRDefault="00880037" w:rsidP="007C65B9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del flujo alterno opcional </w:t>
      </w:r>
      <w:hyperlink w:anchor="_AO02_Calcular_Generales" w:history="1">
        <w:r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E12061" w:rsidRPr="007A1A2B" w:rsidRDefault="00E12061" w:rsidP="00D52908">
      <w:pPr>
        <w:pStyle w:val="Prrafodelista"/>
        <w:numPr>
          <w:ilvl w:val="1"/>
          <w:numId w:val="12"/>
        </w:numPr>
        <w:jc w:val="both"/>
        <w:rPr>
          <w:lang w:val="es-MX"/>
        </w:rPr>
      </w:pPr>
      <w:bookmarkStart w:id="419" w:name="paso3_2_AO02"/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</w:t>
      </w:r>
      <w:r w:rsidR="007609E2" w:rsidRPr="007A1A2B">
        <w:rPr>
          <w:sz w:val="20"/>
          <w:szCs w:val="20"/>
          <w:lang w:val="es-MX"/>
        </w:rPr>
        <w:t xml:space="preserve"> (</w:t>
      </w:r>
      <w:r w:rsidR="002418CD" w:rsidRPr="007A1A2B">
        <w:rPr>
          <w:sz w:val="20"/>
          <w:szCs w:val="20"/>
          <w:lang w:val="es-MX"/>
        </w:rPr>
        <w:t>TipoLimiteCredito = 2 “Pedido/Consignación” ó 4 “Pedido/Consignación(sólo mensaje)”</w:t>
      </w:r>
      <w:r w:rsidR="007609E2" w:rsidRPr="007A1A2B">
        <w:rPr>
          <w:sz w:val="20"/>
          <w:szCs w:val="20"/>
          <w:lang w:val="es-MX"/>
        </w:rPr>
        <w:t>)</w:t>
      </w:r>
      <w:r w:rsidR="00B5155A" w:rsidRPr="007A1A2B">
        <w:rPr>
          <w:sz w:val="20"/>
          <w:szCs w:val="20"/>
          <w:lang w:val="es-MX"/>
        </w:rPr>
        <w:t xml:space="preserve"> de acuerdo a la información registrada en sesión</w:t>
      </w:r>
      <w:r w:rsidRPr="007A1A2B">
        <w:rPr>
          <w:sz w:val="20"/>
          <w:szCs w:val="20"/>
          <w:lang w:val="es-MX"/>
        </w:rPr>
        <w:t>&gt;</w:t>
      </w:r>
    </w:p>
    <w:bookmarkEnd w:id="419"/>
    <w:p w:rsidR="006D1282" w:rsidRPr="007A1A2B" w:rsidRDefault="006D1282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902DCB" w:rsidRPr="007A1A2B">
        <w:rPr>
          <w:sz w:val="20"/>
          <w:szCs w:val="20"/>
        </w:rPr>
        <w:t xml:space="preserve">y registra en sesión </w:t>
      </w:r>
      <w:r w:rsidRPr="007A1A2B">
        <w:rPr>
          <w:sz w:val="20"/>
          <w:szCs w:val="20"/>
        </w:rPr>
        <w:t>la siguiente información</w:t>
      </w:r>
      <w:r w:rsidR="00FA497E" w:rsidRPr="007A1A2B">
        <w:rPr>
          <w:sz w:val="20"/>
          <w:szCs w:val="20"/>
        </w:rPr>
        <w:t xml:space="preserve">, donde &lt;TransProd.ClienteClave </w:t>
      </w:r>
      <w:r w:rsidR="00FA497E" w:rsidRPr="007A1A2B">
        <w:rPr>
          <w:sz w:val="20"/>
          <w:szCs w:val="20"/>
          <w:lang w:eastAsia="en-US"/>
        </w:rPr>
        <w:t>(objeto TransProd</w:t>
      </w:r>
      <w:r w:rsidR="00887904" w:rsidRPr="007A1A2B">
        <w:rPr>
          <w:sz w:val="20"/>
          <w:szCs w:val="20"/>
          <w:lang w:eastAsia="en-US"/>
        </w:rPr>
        <w:t xml:space="preserve"> registrado en sesión</w:t>
      </w:r>
      <w:r w:rsidR="00FA497E" w:rsidRPr="007A1A2B">
        <w:rPr>
          <w:sz w:val="20"/>
          <w:szCs w:val="20"/>
          <w:lang w:eastAsia="en-US"/>
        </w:rPr>
        <w:t>) = CLIFormaVenta.ClienteClave</w:t>
      </w:r>
      <w:r w:rsidR="0087552E" w:rsidRPr="007A1A2B">
        <w:rPr>
          <w:sz w:val="20"/>
          <w:szCs w:val="20"/>
          <w:lang w:eastAsia="en-US"/>
        </w:rPr>
        <w:t xml:space="preserve"> y CLIFormaVenta.CFVTipo = 2</w:t>
      </w:r>
      <w:r w:rsidR="00FA497E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>:</w:t>
      </w:r>
    </w:p>
    <w:p w:rsidR="006D1282" w:rsidRPr="007A1A2B" w:rsidRDefault="00FA497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b/>
          <w:sz w:val="20"/>
          <w:szCs w:val="20"/>
        </w:rPr>
        <w:t>CLIFormaVenta</w:t>
      </w:r>
    </w:p>
    <w:p w:rsidR="00FA497E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ValidaLimite</w:t>
      </w:r>
    </w:p>
    <w:p w:rsidR="00902DCB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LimiteCredito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</w:t>
      </w:r>
    </w:p>
    <w:p w:rsidR="00FE7B55" w:rsidRPr="007A1A2B" w:rsidRDefault="009F4BA8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Si &lt;la configuración de la forma de venta del cliente indica que se debe validar el límite de crédito &lt;CLIFormaVenta.ValidaLimite = 1&gt;&gt;</w:t>
      </w:r>
    </w:p>
    <w:p w:rsidR="009F4BA8" w:rsidRPr="007A1A2B" w:rsidRDefault="009F4BA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módulo actual es el de Venta o Reparto </w:t>
      </w:r>
      <w:r w:rsidR="00E97DE3" w:rsidRPr="007A1A2B">
        <w:rPr>
          <w:sz w:val="20"/>
          <w:szCs w:val="20"/>
        </w:rPr>
        <w:t xml:space="preserve">(ModuloTermTipoIndice = 1 ó 3) </w:t>
      </w:r>
      <w:r w:rsidRPr="007A1A2B">
        <w:rPr>
          <w:sz w:val="20"/>
          <w:szCs w:val="20"/>
        </w:rPr>
        <w:t>de acuerdo a la información registrada en sesión&gt;</w:t>
      </w:r>
    </w:p>
    <w:p w:rsidR="00E97DE3" w:rsidRPr="007A1A2B" w:rsidRDefault="00E97DE3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</w:t>
      </w:r>
      <w:r w:rsidR="00B5155A" w:rsidRPr="007A1A2B">
        <w:rPr>
          <w:sz w:val="20"/>
          <w:szCs w:val="20"/>
        </w:rPr>
        <w:t>&lt;el parámetro de configuración indica que la cobranza se realiza sobre Ventas (TipoCobranza = 1)&gt;</w:t>
      </w:r>
      <w:r w:rsidR="00FD1357" w:rsidRPr="007A1A2B">
        <w:rPr>
          <w:sz w:val="20"/>
          <w:szCs w:val="20"/>
        </w:rPr>
        <w:t xml:space="preserve"> o si &lt;el parámetro de configuración indica que la cobranza se realiza sobre Ambas (</w:t>
      </w:r>
      <w:r w:rsidR="00887904" w:rsidRPr="007A1A2B">
        <w:rPr>
          <w:sz w:val="20"/>
          <w:szCs w:val="20"/>
        </w:rPr>
        <w:t xml:space="preserve">TipoCobranza = 2) y la configuración del cliente indica que la cobranza se le realiza sobre Ventas &lt;Cliente.TipoFiscal = 1 donde Cliente.ClienteClave = TransProd.ClienteClave </w:t>
      </w:r>
      <w:r w:rsidR="00887904" w:rsidRPr="007A1A2B">
        <w:rPr>
          <w:sz w:val="20"/>
          <w:szCs w:val="20"/>
          <w:lang w:eastAsia="en-US"/>
        </w:rPr>
        <w:t>(objeto TransProd registrado en sesión)</w:t>
      </w:r>
      <w:r w:rsidR="00887904" w:rsidRPr="007A1A2B">
        <w:rPr>
          <w:sz w:val="20"/>
          <w:szCs w:val="20"/>
        </w:rPr>
        <w:t>&gt;</w:t>
      </w:r>
      <w:r w:rsidR="00FD1357" w:rsidRPr="007A1A2B">
        <w:rPr>
          <w:sz w:val="20"/>
          <w:szCs w:val="20"/>
        </w:rPr>
        <w:t>&gt;</w:t>
      </w:r>
    </w:p>
    <w:p w:rsidR="00887904" w:rsidRPr="007A1A2B" w:rsidRDefault="005F00F7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8B41A5" w:rsidRPr="007A1A2B">
        <w:rPr>
          <w:sz w:val="20"/>
          <w:szCs w:val="20"/>
        </w:rPr>
        <w:t>el importe total del saldo de las ventas a crédito y ventas a consignación realizadas al cliente actual</w:t>
      </w:r>
      <w:r w:rsidRPr="007A1A2B">
        <w:rPr>
          <w:sz w:val="20"/>
          <w:szCs w:val="20"/>
        </w:rPr>
        <w:t>:</w:t>
      </w:r>
    </w:p>
    <w:p w:rsidR="005F00F7" w:rsidRPr="007A1A2B" w:rsidRDefault="005F00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</w:t>
      </w:r>
      <w:r w:rsidR="008B41A5" w:rsidRPr="007A1A2B">
        <w:rPr>
          <w:sz w:val="20"/>
          <w:szCs w:val="20"/>
        </w:rPr>
        <w:t xml:space="preserve"> y &lt;TransProd.ClienteClave = Visita.ClienteClave&gt; y &lt;(TransProd.Tipo = 1 y TransProd.CFVTipo = 2) o (TransProd.Tipo = 24)&gt; y &lt;TransProd.TipoFase &lt;&gt; 0&gt;.</w:t>
      </w:r>
    </w:p>
    <w:p w:rsidR="00B77C09" w:rsidRPr="007A1A2B" w:rsidRDefault="00B77C0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B77C09" w:rsidRPr="007A1A2B" w:rsidRDefault="00B77C0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B77C09" w:rsidRPr="007A1A2B" w:rsidRDefault="00B21895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parámetro de configuración indica que la cobranza se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(</w:t>
      </w:r>
      <w:r w:rsidR="005E40E5" w:rsidRPr="007A1A2B">
        <w:rPr>
          <w:sz w:val="20"/>
          <w:szCs w:val="20"/>
        </w:rPr>
        <w:t>TipoCobranza = 0</w:t>
      </w:r>
      <w:r w:rsidRPr="007A1A2B">
        <w:rPr>
          <w:sz w:val="20"/>
          <w:szCs w:val="20"/>
        </w:rPr>
        <w:t xml:space="preserve">)&gt; o si &lt;el parámetro de configuración indica que la cobranza se realiza sobre Ambas (TipoCobranza = 2) y la configuración del cliente indica que la cobranza se le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&lt;Cliente.TipoFiscal = </w:t>
      </w:r>
      <w:r w:rsidR="005E40E5" w:rsidRPr="007A1A2B">
        <w:rPr>
          <w:sz w:val="20"/>
          <w:szCs w:val="20"/>
        </w:rPr>
        <w:t>2</w:t>
      </w:r>
      <w:r w:rsidRPr="007A1A2B">
        <w:rPr>
          <w:sz w:val="20"/>
          <w:szCs w:val="20"/>
        </w:rPr>
        <w:t xml:space="preserve">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El sistema obtiene el importe total del saldo de las facturas y ventas a crédito, y de las ventas a consignación realizadas al cliente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 y &lt;TransProd.ClienteClave = Visita.ClienteClave&gt; y &lt;(TransProd.Tipo = 8 y TransProd.CFVTipo = 2) o (TransProd.Tipo = 24)&gt; y &lt;TransProd.TipoFase &lt;&gt; 0&gt;.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 xml:space="preserve">SaldoCliente </w:t>
      </w:r>
      <w:r w:rsidRPr="007A1A2B">
        <w:rPr>
          <w:sz w:val="20"/>
          <w:szCs w:val="20"/>
        </w:rPr>
        <w:t>+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 y &lt;TransProd.ClienteClave = Visita.ClienteClave&gt; y &lt;TransProd.Tipo = 1</w:t>
      </w:r>
      <w:r w:rsidR="008532E6" w:rsidRPr="007A1A2B">
        <w:rPr>
          <w:sz w:val="20"/>
          <w:szCs w:val="20"/>
        </w:rPr>
        <w:t>&gt; y &lt;</w:t>
      </w:r>
      <w:r w:rsidRPr="007A1A2B">
        <w:rPr>
          <w:sz w:val="20"/>
          <w:szCs w:val="20"/>
        </w:rPr>
        <w:t>TransProd.CFVTipo = 2&gt; y &lt;TransProd.TipoFase &lt;&gt; 0&gt; y &lt;TransProd.FacturaId = Null&gt;.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8532E6" w:rsidRPr="00B36E1B" w:rsidRDefault="008532E6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Si &lt;el módulo actual es el de Preventa (ModuloTermTipoIndice = 2) de acuerdo a la información registrada en sesión&gt;</w:t>
      </w:r>
    </w:p>
    <w:p w:rsidR="008532E6" w:rsidRPr="00B36E1B" w:rsidRDefault="008532E6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B36E1B">
        <w:rPr>
          <w:sz w:val="20"/>
          <w:szCs w:val="20"/>
        </w:rPr>
        <w:t xml:space="preserve">Si &lt;el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</w:t>
      </w:r>
      <w:r w:rsidRPr="00B36E1B">
        <w:rPr>
          <w:sz w:val="20"/>
          <w:szCs w:val="20"/>
        </w:rPr>
        <w:t>&gt;&gt;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El sistema obtiene el importe total del saldo de las ventas a crédito y ventas a consignación realizadas al cliente actual</w:t>
      </w:r>
      <w:r w:rsidR="002575F7" w:rsidRPr="00B36E1B">
        <w:rPr>
          <w:sz w:val="20"/>
          <w:szCs w:val="20"/>
        </w:rPr>
        <w:t>, más el saldo del cliente</w:t>
      </w:r>
      <w:r w:rsidRPr="00B36E1B">
        <w:rPr>
          <w:sz w:val="20"/>
          <w:szCs w:val="20"/>
        </w:rPr>
        <w:t>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&lt;</w:t>
      </w:r>
      <w:r w:rsidRPr="00B36E1B">
        <w:rPr>
          <w:rFonts w:cs="Arial"/>
          <w:sz w:val="20"/>
          <w:szCs w:val="20"/>
        </w:rPr>
        <w:t>∑</w:t>
      </w:r>
      <w:r w:rsidRPr="00B36E1B">
        <w:rPr>
          <w:sz w:val="20"/>
          <w:szCs w:val="20"/>
        </w:rPr>
        <w:t>TransProd.Total&gt; donde &lt;TransProd.VisitaClave = Visita.VisitaClave&gt; y &lt;TransProd.DiaClave = Visita.DiaClave&gt; y &lt;TransProd.ClienteClave = Visita.ClienteClave&gt; y &lt;(TransProd.Tipo = 1 y TransProd.CFVTipo = 2) o (TransProd.Tipo = 24)&gt; y &lt;TransProd.TipoFase = 1&gt;.</w:t>
      </w:r>
    </w:p>
    <w:p w:rsidR="002575F7" w:rsidRPr="00B36E1B" w:rsidRDefault="002575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 xml:space="preserve">SaldoCliente </w:t>
      </w:r>
      <w:r w:rsidRPr="00B36E1B">
        <w:rPr>
          <w:sz w:val="20"/>
          <w:szCs w:val="20"/>
        </w:rPr>
        <w:t xml:space="preserve">+ &lt;Cliente.SaldoEfectivo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+ </w:t>
      </w:r>
      <w:r w:rsidR="002575F7" w:rsidRPr="00B36E1B">
        <w:rPr>
          <w:sz w:val="20"/>
          <w:szCs w:val="20"/>
        </w:rPr>
        <w:t>&lt;</w:t>
      </w:r>
      <w:r w:rsidRPr="00B36E1B">
        <w:rPr>
          <w:sz w:val="20"/>
          <w:szCs w:val="20"/>
        </w:rPr>
        <w:t>TransProd.Total</w:t>
      </w:r>
      <w:r w:rsidR="002575F7" w:rsidRPr="00B36E1B">
        <w:rPr>
          <w:sz w:val="20"/>
          <w:szCs w:val="20"/>
        </w:rPr>
        <w:t>&gt;</w:t>
      </w:r>
      <w:r w:rsidRPr="00B36E1B">
        <w:rPr>
          <w:sz w:val="20"/>
          <w:szCs w:val="20"/>
        </w:rPr>
        <w:t xml:space="preserve"> </w:t>
      </w:r>
      <w:r w:rsidRPr="00B36E1B">
        <w:rPr>
          <w:sz w:val="20"/>
          <w:szCs w:val="20"/>
          <w:lang w:eastAsia="en-US"/>
        </w:rPr>
        <w:t>(objeto TransProd registrado en sesión) – TotalInicialCredito</w:t>
      </w:r>
      <w:r w:rsidR="002575F7" w:rsidRPr="00B36E1B">
        <w:rPr>
          <w:sz w:val="20"/>
          <w:szCs w:val="20"/>
          <w:lang w:eastAsia="en-US"/>
        </w:rPr>
        <w:t>.</w:t>
      </w:r>
    </w:p>
    <w:p w:rsidR="00AE5525" w:rsidRPr="007A1A2B" w:rsidRDefault="00535D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lastRenderedPageBreak/>
        <w:t>Si &lt;</w:t>
      </w:r>
      <w:r w:rsidRPr="007A1A2B">
        <w:rPr>
          <w:sz w:val="20"/>
          <w:szCs w:val="20"/>
        </w:rPr>
        <w:t xml:space="preserve">la configuración del cliente indica que el pago con cheque NO afecta el saldo &lt;Cliente.ActualizaSaldoCheque = 0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35DEA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Cadena vacía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1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</w:rPr>
        <w:t xml:space="preserve">&lt;el parámetro de configuración indica que la cobranza se realiza sobre Facturas (TipoCobranza = 0)&gt; o si &lt;el parámetro de configuración indica que la cobranza se realiza sobre Ambas (TipoCobranza = 2) y la configuración del cliente indica que la cobranza se le realiza sobre Facturas &lt;Cliente.TipoFiscal = 2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8</w:t>
      </w:r>
    </w:p>
    <w:p w:rsidR="00BD7FA4" w:rsidRPr="007A1A2B" w:rsidRDefault="007D6560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 los abonos</w:t>
      </w:r>
      <w:r w:rsidR="00E503B9" w:rsidRPr="007A1A2B">
        <w:rPr>
          <w:sz w:val="20"/>
          <w:szCs w:val="20"/>
          <w:lang w:val="es-MX"/>
        </w:rPr>
        <w:t xml:space="preserve"> del cliente</w:t>
      </w:r>
      <w:r w:rsidRPr="007A1A2B">
        <w:rPr>
          <w:sz w:val="20"/>
          <w:szCs w:val="20"/>
          <w:lang w:val="es-MX"/>
        </w:rPr>
        <w:t xml:space="preserve"> realizados con cheque sobre las ventas o facturas a crédito (según corresponda al tipo de cobranza) y sobre las ventas a consignación realizadas:</w:t>
      </w:r>
    </w:p>
    <w:p w:rsidR="007D6560" w:rsidRPr="007A1A2B" w:rsidRDefault="007D656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AbonosCheque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ABNDetalle.Importe&gt; donde &lt;ABNDetalle.ABNId = AbnTrp.ABNId&gt; y &lt;AbnTrp.TransProdID = </w:t>
      </w:r>
      <w:r w:rsidR="00405E68" w:rsidRPr="007A1A2B">
        <w:rPr>
          <w:sz w:val="20"/>
          <w:szCs w:val="20"/>
        </w:rPr>
        <w:t>TransProd.TransProdId</w:t>
      </w:r>
      <w:r w:rsidRPr="007A1A2B">
        <w:rPr>
          <w:sz w:val="20"/>
          <w:szCs w:val="20"/>
        </w:rPr>
        <w:t>&gt;</w:t>
      </w:r>
      <w:r w:rsidR="00405E68" w:rsidRPr="007A1A2B">
        <w:rPr>
          <w:sz w:val="20"/>
          <w:szCs w:val="20"/>
        </w:rPr>
        <w:t xml:space="preserve"> y &lt;TransProd.VisitaClave = Visita.VistaClave&gt; y &lt;TransProd.DiaClave = Visita.DiaClave&gt; donde &lt;ABNDetalle.TipoPago = 2 “Cheque”&gt; y &lt;TransProd.ClienteClave = Visita.ClienteClave&gt; y &lt;TransProd.CFVTipo = 2 “Crédito”&gt; y &lt;(TransProd.Tipo = TipoTrp registrado en sesión) o (TransProd.Tipo = 24)&gt; y &lt;TransProd.TipoFase &lt;&gt; 0&gt;.</w:t>
      </w:r>
    </w:p>
    <w:p w:rsidR="00405E68" w:rsidRPr="007A1A2B" w:rsidRDefault="00405E6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el importe total </w:t>
      </w:r>
      <w:r w:rsidR="004B1EE8" w:rsidRPr="007A1A2B">
        <w:rPr>
          <w:sz w:val="20"/>
          <w:szCs w:val="20"/>
          <w:lang w:val="es-MX"/>
        </w:rPr>
        <w:t>del saldo deudor del cliente, in</w:t>
      </w:r>
      <w:r w:rsidRPr="007A1A2B">
        <w:rPr>
          <w:sz w:val="20"/>
          <w:szCs w:val="20"/>
          <w:lang w:val="es-MX"/>
        </w:rPr>
        <w:t>cluyendo el importe de los abonos realizados con cheque:</w:t>
      </w:r>
    </w:p>
    <w:p w:rsidR="00405E68" w:rsidRPr="007A1A2B" w:rsidRDefault="00405E6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+</w:t>
      </w:r>
      <w:r w:rsidRPr="007A1A2B">
        <w:rPr>
          <w:i/>
          <w:sz w:val="20"/>
          <w:szCs w:val="20"/>
          <w:lang w:val="es-MX"/>
        </w:rPr>
        <w:t>AbonosCheque</w:t>
      </w:r>
      <w:r w:rsidR="004B1EE8" w:rsidRPr="007A1A2B">
        <w:rPr>
          <w:i/>
          <w:sz w:val="20"/>
          <w:szCs w:val="20"/>
          <w:lang w:val="es-MX"/>
        </w:rPr>
        <w:t>.</w:t>
      </w:r>
    </w:p>
    <w:p w:rsidR="00E503B9" w:rsidRPr="007A1A2B" w:rsidRDefault="00E503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 los abonos del cliente NO realizados con cheque:</w:t>
      </w:r>
    </w:p>
    <w:p w:rsidR="00E503B9" w:rsidRPr="007A1A2B" w:rsidRDefault="00E503B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</w:t>
      </w:r>
      <w:r w:rsidR="00D9148F" w:rsidRPr="007A1A2B">
        <w:rPr>
          <w:sz w:val="20"/>
          <w:szCs w:val="20"/>
        </w:rPr>
        <w:t xml:space="preserve"> registrado en sesión</w:t>
      </w:r>
      <w:r w:rsidRPr="007A1A2B">
        <w:rPr>
          <w:sz w:val="20"/>
          <w:szCs w:val="20"/>
        </w:rPr>
        <w:t xml:space="preserve"> = Visita.ClienteClave&gt; y </w:t>
      </w:r>
      <w:r w:rsidR="00D9148F" w:rsidRPr="007A1A2B">
        <w:rPr>
          <w:sz w:val="20"/>
          <w:szCs w:val="20"/>
        </w:rPr>
        <w:t>&lt;Abono.ABNId &lt;&gt; Abono.ABNId (donde Abono.ABNId = ABNDetalle.ABNId y Abono.VisitaClave = Visita.VisitaClave y Abono.DiaClave = Visita.DiaClave y TransProd.ClienteClave registrado en sesión = Visita.ClienteClave y ABNDetalle.TipoPago</w:t>
      </w:r>
      <w:r w:rsidR="004B1EE8" w:rsidRPr="007A1A2B">
        <w:rPr>
          <w:sz w:val="20"/>
          <w:szCs w:val="20"/>
        </w:rPr>
        <w:t xml:space="preserve"> = 2 “Cheque”</w:t>
      </w:r>
      <w:r w:rsidR="00D9148F" w:rsidRPr="007A1A2B">
        <w:rPr>
          <w:sz w:val="20"/>
          <w:szCs w:val="20"/>
        </w:rPr>
        <w:t>)&gt;</w:t>
      </w:r>
      <w:r w:rsidR="004B1EE8" w:rsidRPr="007A1A2B">
        <w:rPr>
          <w:sz w:val="20"/>
          <w:szCs w:val="20"/>
        </w:rPr>
        <w:t>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NO realizados con cheque:</w:t>
      </w:r>
    </w:p>
    <w:p w:rsidR="00E503B9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4B1EE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SI afecta el saldo &lt;Cliente.ActualizaSaldoCheque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 los abonos del cliente: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lastRenderedPageBreak/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 registrado en sesión = Visita.ClienteClave&gt;.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realizados: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LimiteCredito (registrado en sesión) – </w:t>
      </w:r>
      <w:r w:rsidRPr="007A1A2B">
        <w:rPr>
          <w:i/>
          <w:sz w:val="20"/>
          <w:szCs w:val="20"/>
          <w:lang w:val="es-MX"/>
        </w:rPr>
        <w:t>SaldoCliente</w:t>
      </w:r>
    </w:p>
    <w:p w:rsidR="00902DCB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del cliente excede su límite de crédito (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&lt; 0)&gt;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</w:t>
      </w:r>
      <w:r w:rsidR="000A2D4A" w:rsidRPr="007A1A2B">
        <w:rPr>
          <w:sz w:val="20"/>
          <w:szCs w:val="20"/>
          <w:lang w:val="es-MX"/>
        </w:rPr>
        <w:t xml:space="preserve"> obtiene y registra en sesión el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CONHist</w:t>
      </w:r>
    </w:p>
    <w:p w:rsidR="000A2D4A" w:rsidRPr="007A1A2B" w:rsidRDefault="000A2D4A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PorcentajeRiesgo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por el que podría excederse el cliente, de acuerdo a su límite de crédito y al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Riesgo </w:t>
      </w:r>
      <w:r w:rsidRPr="007A1A2B">
        <w:rPr>
          <w:sz w:val="20"/>
          <w:szCs w:val="20"/>
          <w:lang w:val="es-MX"/>
        </w:rPr>
        <w:t xml:space="preserve"> = [LimiteCredito (registrado en sesión) * PorcentajeRiesgo (registrado en sesión)]  / 100.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4E1050" w:rsidRPr="007A1A2B">
        <w:rPr>
          <w:sz w:val="20"/>
          <w:szCs w:val="20"/>
          <w:lang w:val="es-MX"/>
        </w:rPr>
        <w:t>el saldo del cliente excede el riesgo (</w:t>
      </w:r>
      <w:r w:rsidR="004E1050" w:rsidRPr="007A1A2B">
        <w:rPr>
          <w:i/>
          <w:sz w:val="20"/>
          <w:szCs w:val="20"/>
          <w:lang w:val="es-MX"/>
        </w:rPr>
        <w:t>SaldoCliente</w:t>
      </w:r>
      <w:r w:rsidR="004E1050" w:rsidRPr="007A1A2B">
        <w:rPr>
          <w:sz w:val="20"/>
          <w:szCs w:val="20"/>
          <w:lang w:val="es-MX"/>
        </w:rPr>
        <w:t xml:space="preserve"> (valor absoluto)</w:t>
      </w:r>
      <w:r w:rsidR="004E1050" w:rsidRPr="007A1A2B">
        <w:rPr>
          <w:i/>
          <w:sz w:val="20"/>
          <w:szCs w:val="20"/>
          <w:lang w:val="es-MX"/>
        </w:rPr>
        <w:t xml:space="preserve"> </w:t>
      </w:r>
      <w:r w:rsidR="004E1050" w:rsidRPr="007A1A2B">
        <w:rPr>
          <w:sz w:val="20"/>
          <w:szCs w:val="20"/>
          <w:lang w:val="es-MX"/>
        </w:rPr>
        <w:t xml:space="preserve">&gt; </w:t>
      </w:r>
      <w:r w:rsidR="004E1050" w:rsidRPr="007A1A2B">
        <w:rPr>
          <w:i/>
          <w:sz w:val="20"/>
          <w:szCs w:val="20"/>
          <w:lang w:val="es-MX"/>
        </w:rPr>
        <w:t>Riesgo</w:t>
      </w:r>
      <w:r w:rsidR="004E1050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&gt;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 (TipoLimiteCredito = 2 “Pedido/Consignación”)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“[E0737] No se puede Terminar la Consignación, ha Excedido el Límite de Crédito del Cliente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</w:t>
      </w:r>
      <w:r w:rsidR="00A4587D" w:rsidRPr="007A1A2B">
        <w:rPr>
          <w:sz w:val="20"/>
          <w:szCs w:val="20"/>
          <w:lang w:val="es-MX"/>
        </w:rPr>
        <w:t xml:space="preserve"> en donde fue invocado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 (TipoLimiteCredito = 4 “Pedido/Consignación(sólo mensaje)”)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“[I0266] Este movimiento está sujeto a aprobación debido a que el cliente ha excedido su límite de crédito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3_2_AO02" w:history="1">
        <w:r w:rsidRPr="007A1A2B">
          <w:rPr>
            <w:rStyle w:val="Hipervnculo"/>
            <w:b/>
            <w:sz w:val="20"/>
            <w:szCs w:val="20"/>
            <w:lang w:val="es-MX"/>
          </w:rPr>
          <w:t>paso</w:t>
        </w:r>
        <w:r w:rsidR="00B52549" w:rsidRPr="007A1A2B">
          <w:rPr>
            <w:rStyle w:val="Hipervnculo"/>
            <w:b/>
            <w:sz w:val="20"/>
            <w:szCs w:val="20"/>
            <w:lang w:val="es-MX"/>
          </w:rPr>
          <w:t xml:space="preserve"> 3.2</w:t>
        </w:r>
      </w:hyperlink>
      <w:r w:rsidR="00B52549" w:rsidRPr="007A1A2B">
        <w:rPr>
          <w:sz w:val="20"/>
          <w:szCs w:val="20"/>
          <w:lang w:val="es-MX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w:anchor="_AO02_Calcular_Generales" w:history="1">
        <w:r w:rsidR="00B52549" w:rsidRPr="007A1A2B">
          <w:rPr>
            <w:rStyle w:val="Hipervnculo"/>
            <w:b/>
            <w:sz w:val="20"/>
            <w:szCs w:val="20"/>
          </w:rPr>
          <w:t>AO02 Calcular Generales Venta a Consignación</w:t>
        </w:r>
      </w:hyperlink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7818B9" w:rsidRPr="007A1A2B" w:rsidRDefault="007818B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cliente actual SI tiene configurada la forma de venta a “Crédito” &lt;CLIFormaVenta.CFVTipo = 2 donde CLIFormaVenta.ClienteClave = </w:t>
      </w:r>
      <w:r w:rsidRPr="007A1A2B">
        <w:rPr>
          <w:sz w:val="20"/>
          <w:lang w:val="es-MX"/>
        </w:rPr>
        <w:t>ClienteClave registrado en sesión&gt;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 = DiasCredito registrado en sesión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Notas = Contenido del campo “Comentarios”.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Saldo = &lt;TransProd.Total&gt; registrado en sesión (objeto TransProd)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MFechaHora = Fecha y hora actual del sistema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lastRenderedPageBreak/>
        <w:t>MUsuarioID = UsuarioId registrado en sesión</w:t>
      </w:r>
    </w:p>
    <w:p w:rsidR="008B28AE" w:rsidRPr="007A1A2B" w:rsidRDefault="006061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2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8B28AE" w:rsidRPr="007A1A2B" w:rsidRDefault="008B28A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8B28AE" w:rsidRPr="007A1A2B" w:rsidRDefault="008B28AE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>proviene del flujo alterno opcional</w:t>
      </w:r>
      <w:r w:rsidRPr="007A1A2B">
        <w:rPr>
          <w:b/>
          <w:sz w:val="20"/>
          <w:szCs w:val="20"/>
        </w:rPr>
        <w:t xml:space="preserve"> </w:t>
      </w:r>
      <w:hyperlink r:id="rId63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  <w:lang w:val="es-MX"/>
        </w:rPr>
        <w:t>&gt;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</w:t>
      </w:r>
      <w:r w:rsidR="00182328" w:rsidRPr="007A1A2B">
        <w:rPr>
          <w:sz w:val="20"/>
          <w:szCs w:val="20"/>
          <w:lang w:val="es-MX"/>
        </w:rPr>
        <w:t xml:space="preserve"> generado para la transacción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bookmarkStart w:id="420" w:name="paso12_4_AO01"/>
      <w:r w:rsidRPr="007A1A2B">
        <w:rPr>
          <w:sz w:val="20"/>
          <w:szCs w:val="20"/>
          <w:lang w:val="es-MX"/>
        </w:rPr>
        <w:t>El sistema obtiene la siguiente información:</w:t>
      </w:r>
    </w:p>
    <w:bookmarkEnd w:id="420"/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B52549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672C40" w:rsidRPr="007F289E" w:rsidRDefault="00672C40" w:rsidP="00672C40">
      <w:pPr>
        <w:numPr>
          <w:ilvl w:val="2"/>
          <w:numId w:val="12"/>
        </w:numPr>
        <w:ind w:hanging="373"/>
        <w:rPr>
          <w:b/>
          <w:sz w:val="20"/>
          <w:szCs w:val="20"/>
          <w:highlight w:val="green"/>
          <w:lang w:val="es-MX"/>
        </w:rPr>
      </w:pPr>
      <w:r w:rsidRPr="007F289E">
        <w:rPr>
          <w:b/>
          <w:sz w:val="20"/>
          <w:szCs w:val="20"/>
          <w:highlight w:val="green"/>
          <w:lang w:val="es-MX"/>
        </w:rPr>
        <w:t>ConfigParametro</w:t>
      </w:r>
    </w:p>
    <w:p w:rsidR="00672C40" w:rsidRPr="007F289E" w:rsidRDefault="00672C40" w:rsidP="00672C40">
      <w:pPr>
        <w:numPr>
          <w:ilvl w:val="3"/>
          <w:numId w:val="12"/>
        </w:numPr>
        <w:tabs>
          <w:tab w:val="left" w:pos="2410"/>
        </w:tabs>
        <w:ind w:hanging="27"/>
        <w:rPr>
          <w:sz w:val="20"/>
          <w:szCs w:val="20"/>
          <w:highlight w:val="green"/>
          <w:lang w:val="es-MX"/>
        </w:rPr>
      </w:pPr>
      <w:r w:rsidRPr="007F289E">
        <w:rPr>
          <w:sz w:val="20"/>
          <w:szCs w:val="20"/>
          <w:highlight w:val="green"/>
          <w:lang w:val="es-MX"/>
        </w:rPr>
        <w:t>Parametro = NumImpresiones</w:t>
      </w:r>
    </w:p>
    <w:p w:rsidR="00672C40" w:rsidRPr="007F289E" w:rsidRDefault="00672C40" w:rsidP="00672C40">
      <w:pPr>
        <w:numPr>
          <w:ilvl w:val="3"/>
          <w:numId w:val="12"/>
        </w:numPr>
        <w:tabs>
          <w:tab w:val="left" w:pos="2410"/>
        </w:tabs>
        <w:ind w:hanging="27"/>
        <w:rPr>
          <w:sz w:val="20"/>
          <w:szCs w:val="20"/>
          <w:highlight w:val="green"/>
          <w:lang w:val="es-MX"/>
        </w:rPr>
      </w:pPr>
      <w:r w:rsidRPr="007F289E">
        <w:rPr>
          <w:sz w:val="20"/>
          <w:szCs w:val="20"/>
          <w:highlight w:val="green"/>
          <w:lang w:val="es-MX"/>
        </w:rPr>
        <w:t>Identificador = ModuloMovDetalle Registrado en sesión</w:t>
      </w:r>
    </w:p>
    <w:p w:rsidR="00672C40" w:rsidRPr="007F289E" w:rsidRDefault="00672C40" w:rsidP="00672C40">
      <w:pPr>
        <w:numPr>
          <w:ilvl w:val="3"/>
          <w:numId w:val="12"/>
        </w:numPr>
        <w:tabs>
          <w:tab w:val="left" w:pos="2410"/>
        </w:tabs>
        <w:ind w:hanging="27"/>
        <w:rPr>
          <w:sz w:val="20"/>
          <w:szCs w:val="20"/>
          <w:highlight w:val="green"/>
          <w:lang w:val="es-MX"/>
        </w:rPr>
      </w:pPr>
      <w:r w:rsidRPr="007F289E">
        <w:rPr>
          <w:sz w:val="20"/>
          <w:szCs w:val="20"/>
          <w:highlight w:val="green"/>
          <w:lang w:val="es-MX"/>
        </w:rPr>
        <w:t>Valor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bookmarkStart w:id="421" w:name="PasoReimpresion"/>
      <w:bookmarkEnd w:id="421"/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182328" w:rsidRPr="007A1A2B">
          <w:rPr>
            <w:rStyle w:val="Hipervnculo"/>
            <w:b/>
            <w:sz w:val="20"/>
            <w:szCs w:val="20"/>
            <w:lang w:val="es-MX"/>
          </w:rPr>
          <w:t>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bookmarkStart w:id="422" w:name="PasoNumImpresiones"/>
      <w:bookmarkEnd w:id="422"/>
      <w:r w:rsidRPr="007A1A2B">
        <w:rPr>
          <w:sz w:val="20"/>
          <w:szCs w:val="20"/>
          <w:lang w:val="es-MX"/>
        </w:rPr>
        <w:t xml:space="preserve">El sistema obtiene la siguiente información de la transacción registrada en sesión </w:t>
      </w:r>
      <w:r w:rsidR="00182328" w:rsidRPr="007A1A2B">
        <w:rPr>
          <w:sz w:val="20"/>
          <w:szCs w:val="20"/>
          <w:lang w:val="es-MX"/>
        </w:rPr>
        <w:t xml:space="preserve">(objeto TransProd </w:t>
      </w:r>
      <w:r w:rsidRPr="007A1A2B">
        <w:rPr>
          <w:sz w:val="20"/>
          <w:szCs w:val="20"/>
          <w:lang w:val="es-MX"/>
        </w:rPr>
        <w:t>registrado en sesión</w:t>
      </w:r>
      <w:r w:rsidR="00182328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: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SubEmpresaId = </w:t>
      </w:r>
      <w:r w:rsidR="00B0287A" w:rsidRPr="007A1A2B">
        <w:rPr>
          <w:sz w:val="20"/>
          <w:szCs w:val="20"/>
          <w:lang w:val="es-MX"/>
        </w:rPr>
        <w:t>Null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B52549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672C40" w:rsidRPr="008976AD" w:rsidRDefault="00672C40" w:rsidP="008976AD">
      <w:pPr>
        <w:pStyle w:val="Prrafodelista"/>
        <w:numPr>
          <w:ilvl w:val="5"/>
          <w:numId w:val="12"/>
        </w:numPr>
        <w:tabs>
          <w:tab w:val="left" w:pos="4678"/>
        </w:tabs>
        <w:ind w:firstLine="808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B52549" w:rsidRPr="00672C40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trike/>
          <w:sz w:val="20"/>
          <w:lang w:val="es-MX"/>
        </w:rPr>
      </w:pPr>
      <w:r w:rsidRPr="00672C40">
        <w:rPr>
          <w:strike/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672C40">
          <w:rPr>
            <w:rStyle w:val="Hipervnculo"/>
            <w:b/>
            <w:strike/>
            <w:sz w:val="20"/>
            <w:szCs w:val="20"/>
            <w:lang w:val="es-MX"/>
          </w:rPr>
          <w:t>paso 1</w:t>
        </w:r>
      </w:hyperlink>
      <w:r w:rsidR="003F6D00" w:rsidRPr="00672C40">
        <w:rPr>
          <w:rStyle w:val="Hipervnculo"/>
          <w:b/>
          <w:strike/>
          <w:sz w:val="20"/>
          <w:szCs w:val="20"/>
          <w:lang w:val="es-MX"/>
        </w:rPr>
        <w:t>8</w:t>
      </w:r>
      <w:r w:rsidRPr="00672C40">
        <w:rPr>
          <w:strike/>
          <w:sz w:val="20"/>
          <w:szCs w:val="20"/>
          <w:lang w:val="es-MX"/>
        </w:rPr>
        <w:t xml:space="preserve"> del flujo básico</w:t>
      </w:r>
    </w:p>
    <w:p w:rsidR="00672C40" w:rsidRPr="008976AD" w:rsidRDefault="00672C40" w:rsidP="00672C40">
      <w:pPr>
        <w:numPr>
          <w:ilvl w:val="4"/>
          <w:numId w:val="12"/>
        </w:numPr>
        <w:tabs>
          <w:tab w:val="left" w:pos="1701"/>
        </w:tabs>
        <w:ind w:left="3402" w:hanging="850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672C40" w:rsidRPr="008976AD" w:rsidRDefault="00672C40" w:rsidP="00672C40">
      <w:pPr>
        <w:numPr>
          <w:ilvl w:val="5"/>
          <w:numId w:val="12"/>
        </w:numPr>
        <w:tabs>
          <w:tab w:val="left" w:pos="1701"/>
        </w:tabs>
        <w:ind w:left="4678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Reimpresion" w:history="1">
        <w:r w:rsidRPr="008976AD">
          <w:rPr>
            <w:rStyle w:val="Hipervnculo"/>
            <w:sz w:val="20"/>
            <w:szCs w:val="20"/>
            <w:highlight w:val="green"/>
            <w:lang w:val="es-MX"/>
          </w:rPr>
          <w:t>paso 3.8.1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2" w:history="1">
        <w:r w:rsidRPr="008976AD">
          <w:rPr>
            <w:rStyle w:val="Hipervnculo"/>
            <w:sz w:val="20"/>
            <w:szCs w:val="20"/>
            <w:highlight w:val="green"/>
            <w:lang w:val="es-MX"/>
          </w:rPr>
          <w:t>AO02 Calcular Generales Venta a Consignación</w:t>
        </w:r>
      </w:hyperlink>
    </w:p>
    <w:p w:rsidR="008976AD" w:rsidRDefault="008976AD" w:rsidP="008976AD">
      <w:pPr>
        <w:numPr>
          <w:ilvl w:val="4"/>
          <w:numId w:val="12"/>
        </w:numPr>
        <w:tabs>
          <w:tab w:val="left" w:pos="1701"/>
        </w:tabs>
        <w:ind w:left="3544" w:hanging="992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&lt;Se encontró un parámetro para esta actividad y es mayor a cero “0”&lt;ConfigParametro.Valor &gt; 0&gt;</w:t>
      </w:r>
    </w:p>
    <w:p w:rsidR="008976AD" w:rsidRPr="008976AD" w:rsidRDefault="008976AD" w:rsidP="008976AD">
      <w:pPr>
        <w:numPr>
          <w:ilvl w:val="5"/>
          <w:numId w:val="12"/>
        </w:numPr>
        <w:tabs>
          <w:tab w:val="left" w:pos="1701"/>
          <w:tab w:val="left" w:pos="1843"/>
          <w:tab w:val="left" w:pos="4536"/>
        </w:tabs>
        <w:ind w:firstLine="808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&lt;Impresiones &lt; &lt;ConfigParametro.Valor&gt;&gt;</w:t>
      </w:r>
    </w:p>
    <w:p w:rsidR="008976AD" w:rsidRDefault="008976AD" w:rsidP="008976AD">
      <w:pPr>
        <w:numPr>
          <w:ilvl w:val="6"/>
          <w:numId w:val="12"/>
        </w:numPr>
        <w:tabs>
          <w:tab w:val="left" w:pos="1701"/>
          <w:tab w:val="left" w:pos="2410"/>
          <w:tab w:val="left" w:pos="3828"/>
        </w:tabs>
        <w:ind w:left="5954" w:hanging="1276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NumImpresiones" w:history="1">
        <w:r w:rsidRPr="00857F13">
          <w:rPr>
            <w:rStyle w:val="Hipervnculo"/>
            <w:sz w:val="20"/>
            <w:szCs w:val="20"/>
            <w:highlight w:val="green"/>
            <w:lang w:val="es-MX"/>
          </w:rPr>
          <w:t xml:space="preserve">paso </w:t>
        </w:r>
        <w:r w:rsidR="00857F13" w:rsidRPr="00857F13">
          <w:rPr>
            <w:rStyle w:val="Hipervnculo"/>
            <w:sz w:val="20"/>
            <w:szCs w:val="20"/>
            <w:highlight w:val="green"/>
            <w:lang w:val="es-MX"/>
          </w:rPr>
          <w:t>3.8.1.2.1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2" w:history="1">
        <w:r w:rsidRPr="008976AD">
          <w:rPr>
            <w:rStyle w:val="Hipervnculo"/>
            <w:sz w:val="20"/>
            <w:szCs w:val="20"/>
            <w:highlight w:val="green"/>
            <w:lang w:val="es-MX"/>
          </w:rPr>
          <w:t>AO02 Calcular Generales Venta a Consignación</w:t>
        </w:r>
      </w:hyperlink>
    </w:p>
    <w:p w:rsidR="005441A6" w:rsidRPr="008976AD" w:rsidRDefault="005441A6" w:rsidP="005441A6">
      <w:pPr>
        <w:numPr>
          <w:ilvl w:val="5"/>
          <w:numId w:val="12"/>
        </w:numPr>
        <w:tabs>
          <w:tab w:val="left" w:pos="1701"/>
          <w:tab w:val="left" w:pos="2410"/>
          <w:tab w:val="left" w:pos="3828"/>
        </w:tabs>
        <w:ind w:firstLine="80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</w:t>
      </w:r>
      <w:r w:rsidRPr="0026575A">
        <w:rPr>
          <w:sz w:val="20"/>
          <w:szCs w:val="20"/>
          <w:highlight w:val="green"/>
          <w:lang w:val="es-MX"/>
        </w:rPr>
        <w:t xml:space="preserve">sistema </w:t>
      </w:r>
      <w:r w:rsidR="0026575A" w:rsidRPr="0026575A">
        <w:rPr>
          <w:sz w:val="20"/>
          <w:szCs w:val="20"/>
          <w:highlight w:val="green"/>
          <w:lang w:val="es-MX"/>
        </w:rPr>
        <w:t xml:space="preserve">continúa en el </w:t>
      </w:r>
      <w:hyperlink w:anchor="FIN" w:history="1">
        <w:r w:rsidR="0026575A" w:rsidRPr="0026575A">
          <w:rPr>
            <w:rStyle w:val="Hipervnculo"/>
            <w:b/>
            <w:sz w:val="20"/>
            <w:szCs w:val="20"/>
            <w:highlight w:val="green"/>
            <w:lang w:val="es-MX"/>
          </w:rPr>
          <w:t>paso 1</w:t>
        </w:r>
      </w:hyperlink>
      <w:r w:rsidR="0026575A" w:rsidRPr="0026575A">
        <w:rPr>
          <w:rStyle w:val="Hipervnculo"/>
          <w:b/>
          <w:sz w:val="20"/>
          <w:szCs w:val="20"/>
          <w:highlight w:val="green"/>
          <w:lang w:val="es-MX"/>
        </w:rPr>
        <w:t>8</w:t>
      </w:r>
      <w:r w:rsidR="0026575A" w:rsidRPr="0026575A">
        <w:rPr>
          <w:sz w:val="20"/>
          <w:szCs w:val="20"/>
          <w:highlight w:val="green"/>
          <w:lang w:val="es-MX"/>
        </w:rPr>
        <w:t xml:space="preserve"> del flujo básico</w:t>
      </w:r>
    </w:p>
    <w:p w:rsidR="00B52549" w:rsidRPr="007A1A2B" w:rsidRDefault="00B52549" w:rsidP="00D52908">
      <w:pPr>
        <w:numPr>
          <w:ilvl w:val="1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B52549" w:rsidRDefault="00B52549" w:rsidP="00D52908">
      <w:pPr>
        <w:pStyle w:val="Prrafodelista"/>
        <w:numPr>
          <w:ilvl w:val="2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757A" w:rsidRPr="000430C5" w:rsidRDefault="0040757A" w:rsidP="0040757A">
      <w:pPr>
        <w:pStyle w:val="Prrafodelista"/>
        <w:numPr>
          <w:ilvl w:val="1"/>
          <w:numId w:val="12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40757A" w:rsidRPr="000430C5" w:rsidRDefault="0040757A" w:rsidP="0040757A">
      <w:pPr>
        <w:pStyle w:val="Prrafodelista"/>
        <w:numPr>
          <w:ilvl w:val="2"/>
          <w:numId w:val="12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envía el mensaje: </w:t>
      </w:r>
      <w:r>
        <w:rPr>
          <w:sz w:val="20"/>
          <w:szCs w:val="20"/>
          <w:highlight w:val="darkGray"/>
          <w:lang w:val="es-MX"/>
        </w:rPr>
        <w:t>“E0934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Pr="00A32433">
        <w:rPr>
          <w:sz w:val="20"/>
          <w:szCs w:val="20"/>
          <w:highlight w:val="darkGray"/>
          <w:lang w:val="es-MX"/>
        </w:rPr>
        <w:t>”</w:t>
      </w:r>
    </w:p>
    <w:p w:rsidR="002B08A6" w:rsidRPr="0040757A" w:rsidRDefault="0040757A" w:rsidP="0040757A">
      <w:pPr>
        <w:pStyle w:val="Prrafodelista"/>
        <w:numPr>
          <w:ilvl w:val="3"/>
          <w:numId w:val="12"/>
        </w:numPr>
        <w:tabs>
          <w:tab w:val="left" w:pos="1985"/>
          <w:tab w:val="left" w:pos="3828"/>
        </w:tabs>
        <w:rPr>
          <w:sz w:val="20"/>
          <w:szCs w:val="20"/>
          <w:highlight w:val="darkGray"/>
          <w:lang w:val="es-MX"/>
        </w:rPr>
      </w:pPr>
      <w:r w:rsidRPr="0040757A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Pr="0040757A">
          <w:rPr>
            <w:rStyle w:val="Hipervnculo"/>
            <w:b/>
            <w:sz w:val="20"/>
            <w:szCs w:val="20"/>
            <w:highlight w:val="darkGray"/>
            <w:lang w:val="es-MX"/>
          </w:rPr>
          <w:t>paso 1</w:t>
        </w:r>
      </w:hyperlink>
      <w:r w:rsidRPr="0040757A">
        <w:rPr>
          <w:rStyle w:val="Hipervnculo"/>
          <w:b/>
          <w:sz w:val="20"/>
          <w:szCs w:val="20"/>
          <w:highlight w:val="darkGray"/>
          <w:lang w:val="es-MX"/>
        </w:rPr>
        <w:t>8</w:t>
      </w:r>
      <w:r w:rsidRPr="0040757A">
        <w:rPr>
          <w:sz w:val="20"/>
          <w:szCs w:val="20"/>
          <w:highlight w:val="darkGray"/>
          <w:lang w:val="es-MX"/>
        </w:rPr>
        <w:t xml:space="preserve"> del flujo básico</w:t>
      </w:r>
    </w:p>
    <w:p w:rsidR="001E524D" w:rsidRPr="007A1A2B" w:rsidRDefault="001E524D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1E524D" w:rsidRPr="007A1A2B" w:rsidRDefault="001E524D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4_AO01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  <w:r w:rsidR="008C4059" w:rsidRPr="007A1A2B">
          <w:rPr>
            <w:rStyle w:val="Hipervnculo"/>
            <w:b/>
            <w:sz w:val="20"/>
            <w:lang w:val="es-MX"/>
          </w:rPr>
          <w:t>4</w:t>
        </w:r>
      </w:hyperlink>
      <w:r w:rsidRPr="007A1A2B">
        <w:rPr>
          <w:sz w:val="20"/>
          <w:lang w:val="es-MX"/>
        </w:rPr>
        <w:t xml:space="preserve"> </w:t>
      </w:r>
      <w:r w:rsidR="008C4059" w:rsidRPr="007A1A2B">
        <w:rPr>
          <w:sz w:val="20"/>
          <w:szCs w:val="20"/>
        </w:rPr>
        <w:t>del flujo alterno opcional</w:t>
      </w:r>
      <w:r w:rsidR="008C4059" w:rsidRPr="007A1A2B">
        <w:rPr>
          <w:b/>
          <w:sz w:val="20"/>
          <w:szCs w:val="20"/>
        </w:rPr>
        <w:t xml:space="preserve"> </w:t>
      </w:r>
      <w:hyperlink r:id="rId64" w:anchor="_AO01_Crear_Movimiento" w:history="1">
        <w:r w:rsidR="008C405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F3904" w:rsidRPr="007A1A2B" w:rsidRDefault="00AF3904" w:rsidP="007D190B">
      <w:pPr>
        <w:rPr>
          <w:lang w:val="es-MX"/>
        </w:rPr>
      </w:pPr>
    </w:p>
    <w:p w:rsidR="00AF3904" w:rsidRPr="007A1A2B" w:rsidRDefault="00AF3904" w:rsidP="007D190B"/>
    <w:bookmarkStart w:id="423" w:name="_AO02_Modificar_Movimiento"/>
    <w:bookmarkStart w:id="424" w:name="_AO03_Modificar_Venta"/>
    <w:bookmarkEnd w:id="423"/>
    <w:bookmarkEnd w:id="424"/>
    <w:p w:rsidR="007D190B" w:rsidRPr="007A1A2B" w:rsidRDefault="00BA4DDA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"AO03_r"</w:instrText>
      </w:r>
      <w:r w:rsidRPr="007A1A2B">
        <w:rPr>
          <w:bCs w:val="0"/>
        </w:rPr>
        <w:fldChar w:fldCharType="separate"/>
      </w:r>
      <w:bookmarkStart w:id="425" w:name="_Toc464449624"/>
      <w:r w:rsidR="00E6199B" w:rsidRPr="007A1A2B">
        <w:rPr>
          <w:rStyle w:val="Hipervnculo"/>
          <w:bCs w:val="0"/>
        </w:rPr>
        <w:t>AO03 Modificar Venta a Consignación</w:t>
      </w:r>
      <w:bookmarkEnd w:id="425"/>
      <w:r w:rsidRPr="007A1A2B">
        <w:rPr>
          <w:bCs w:val="0"/>
        </w:rPr>
        <w:fldChar w:fldCharType="end"/>
      </w:r>
    </w:p>
    <w:p w:rsidR="007D190B" w:rsidRPr="007A1A2B" w:rsidRDefault="007D190B" w:rsidP="007D190B"/>
    <w:p w:rsidR="0046641A" w:rsidRPr="007A1A2B" w:rsidRDefault="0046641A" w:rsidP="00D52908">
      <w:pPr>
        <w:numPr>
          <w:ilvl w:val="0"/>
          <w:numId w:val="15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5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D4DD3" w:rsidRPr="007A1A2B" w:rsidRDefault="000D4DD3" w:rsidP="00D52908">
      <w:pPr>
        <w:numPr>
          <w:ilvl w:val="0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actualiza en sesión la siguiente información:</w:t>
      </w:r>
    </w:p>
    <w:p w:rsidR="000D4DD3" w:rsidRPr="007A1A2B" w:rsidRDefault="000D4DD3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TotalInicialCredito = 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713EFB" w:rsidRPr="007A1A2B" w:rsidRDefault="00713EFB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6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713EFB" w:rsidRPr="007A1A2B" w:rsidRDefault="00713EFB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0D4DD3" w:rsidRPr="007A1A2B">
        <w:rPr>
          <w:sz w:val="20"/>
          <w:szCs w:val="20"/>
          <w:lang w:val="es-MX"/>
        </w:rPr>
        <w:t>[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  <w:r w:rsidR="000D4DD3" w:rsidRPr="007A1A2B">
        <w:rPr>
          <w:sz w:val="20"/>
          <w:szCs w:val="20"/>
          <w:lang w:eastAsia="en-US"/>
        </w:rPr>
        <w:t>] * -1</w:t>
      </w:r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17427A" w:rsidRPr="007A1A2B" w:rsidRDefault="0017427A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17427A" w:rsidRPr="007A1A2B" w:rsidRDefault="0017427A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613B0D" w:rsidRPr="007A1A2B" w:rsidRDefault="00613B0D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rFonts w:cs="Arial"/>
          <w:sz w:val="20"/>
          <w:szCs w:val="20"/>
        </w:rPr>
        <w:t>Producto (*)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 xml:space="preserve">) 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El sistema obtiene la siguiente información de los detalles de la transacción</w:t>
      </w:r>
      <w:r w:rsidR="00613B0D" w:rsidRPr="007A1A2B">
        <w:rPr>
          <w:sz w:val="20"/>
          <w:lang w:val="es-MX"/>
        </w:rPr>
        <w:t xml:space="preserve"> </w:t>
      </w:r>
      <w:r w:rsidR="00613B0D" w:rsidRPr="007A1A2B">
        <w:rPr>
          <w:sz w:val="20"/>
          <w:szCs w:val="20"/>
          <w:lang w:val="es-MX"/>
        </w:rPr>
        <w:t xml:space="preserve">&lt;TransProdDetalle.TransProdID = </w:t>
      </w:r>
      <w:r w:rsidR="0017427A" w:rsidRPr="007A1A2B">
        <w:rPr>
          <w:sz w:val="20"/>
          <w:szCs w:val="20"/>
          <w:lang w:val="es-MX"/>
        </w:rPr>
        <w:t>TransProd.</w:t>
      </w:r>
      <w:r w:rsidR="00613B0D" w:rsidRPr="007A1A2B">
        <w:rPr>
          <w:sz w:val="20"/>
          <w:szCs w:val="20"/>
          <w:lang w:val="es-MX"/>
        </w:rPr>
        <w:t>TransProdID registrado en sesión</w:t>
      </w:r>
      <w:r w:rsidR="0017427A" w:rsidRPr="007A1A2B">
        <w:rPr>
          <w:sz w:val="20"/>
          <w:szCs w:val="20"/>
          <w:lang w:val="es-MX"/>
        </w:rPr>
        <w:t xml:space="preserve"> </w:t>
      </w:r>
      <w:r w:rsidR="0017427A" w:rsidRPr="007A1A2B">
        <w:rPr>
          <w:rFonts w:cs="Arial"/>
          <w:sz w:val="20"/>
          <w:szCs w:val="20"/>
        </w:rPr>
        <w:t>(objetoTransProd)</w:t>
      </w:r>
      <w:r w:rsidR="00613B0D"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7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46641A" w:rsidRPr="007A1A2B" w:rsidRDefault="0046641A" w:rsidP="00D52908">
      <w:pPr>
        <w:pStyle w:val="Prrafodelista"/>
        <w:numPr>
          <w:ilvl w:val="4"/>
          <w:numId w:val="11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="00613B0D" w:rsidRPr="007A1A2B">
        <w:rPr>
          <w:sz w:val="20"/>
          <w:lang w:val="es-MX"/>
        </w:rPr>
        <w:t xml:space="preserve">= </w:t>
      </w:r>
      <w:r w:rsidR="0017427A" w:rsidRPr="007A1A2B">
        <w:rPr>
          <w:sz w:val="20"/>
          <w:szCs w:val="20"/>
          <w:lang w:val="es-MX"/>
        </w:rPr>
        <w:t xml:space="preserve">TransProd.TransProdID registrado en sesión </w:t>
      </w:r>
      <w:r w:rsidR="0017427A" w:rsidRPr="007A1A2B">
        <w:rPr>
          <w:rFonts w:cs="Arial"/>
          <w:sz w:val="20"/>
          <w:szCs w:val="20"/>
        </w:rPr>
        <w:t>(objetoTransProd)</w:t>
      </w:r>
    </w:p>
    <w:p w:rsidR="0046641A" w:rsidRPr="007A1A2B" w:rsidRDefault="00613B0D" w:rsidP="00D52908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el objeto</w:t>
      </w:r>
      <w:r w:rsidR="008F3ECA" w:rsidRPr="007A1A2B">
        <w:rPr>
          <w:sz w:val="20"/>
          <w:lang w:eastAsia="en-US"/>
        </w:rPr>
        <w:t xml:space="preserve"> productos la siguiente información del producto actual de acuerdo a la información contenida en el objeto del detalle de la transacción:</w:t>
      </w:r>
      <w:r w:rsidRPr="007A1A2B">
        <w:rPr>
          <w:sz w:val="20"/>
          <w:lang w:eastAsia="en-US"/>
        </w:rPr>
        <w:t xml:space="preserve"> 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szCs w:val="20"/>
        </w:rPr>
        <w:t>DecimalProducto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F3ECA" w:rsidRPr="007A1A2B">
        <w:rPr>
          <w:sz w:val="20"/>
          <w:lang w:eastAsia="en-US"/>
        </w:rPr>
        <w:t>= &lt;Producto.Nombre&gt;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Descripcion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lastRenderedPageBreak/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Importe:</w:t>
      </w:r>
      <w:r w:rsidR="003420E9" w:rsidRPr="007A1A2B">
        <w:rPr>
          <w:sz w:val="20"/>
          <w:szCs w:val="20"/>
          <w:lang w:val="es-MX"/>
        </w:rPr>
        <w:t xml:space="preserve"> 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Pr="007A1A2B">
        <w:rPr>
          <w:sz w:val="20"/>
          <w:szCs w:val="20"/>
          <w:lang w:val="es-MX"/>
        </w:rPr>
        <w:t xml:space="preserve"> </w:t>
      </w:r>
      <w:r w:rsidR="003420E9" w:rsidRPr="007A1A2B">
        <w:rPr>
          <w:sz w:val="20"/>
          <w:szCs w:val="20"/>
          <w:lang w:val="es-MX"/>
        </w:rPr>
        <w:t>Se presenta el número de partidas que conforman el detalle de la transacción.</w:t>
      </w:r>
    </w:p>
    <w:p w:rsidR="00627605" w:rsidRPr="007A1A2B" w:rsidRDefault="00627605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7A1A2B" w:rsidRDefault="00627605" w:rsidP="00D52908">
      <w:pPr>
        <w:pStyle w:val="Prrafodelista"/>
        <w:numPr>
          <w:ilvl w:val="2"/>
          <w:numId w:val="11"/>
        </w:numPr>
        <w:ind w:left="170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8_1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8</w:t>
        </w:r>
        <w:r w:rsidRPr="007A1A2B">
          <w:rPr>
            <w:rStyle w:val="Hipervnculo"/>
            <w:b/>
            <w:sz w:val="20"/>
            <w:szCs w:val="20"/>
            <w:lang w:val="es-MX"/>
          </w:rPr>
          <w:t>.1.1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8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9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9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0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0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627605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1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1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2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2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3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6641A" w:rsidRPr="007A1A2B" w:rsidRDefault="0046641A" w:rsidP="007D190B">
      <w:pPr>
        <w:rPr>
          <w:lang w:val="es-MX"/>
        </w:rPr>
      </w:pPr>
    </w:p>
    <w:p w:rsidR="0046641A" w:rsidRPr="007A1A2B" w:rsidRDefault="0046641A" w:rsidP="007D190B"/>
    <w:bookmarkStart w:id="426" w:name="_AO03_Eliminar_Movimiento"/>
    <w:bookmarkStart w:id="427" w:name="_AO03_Eliminar_Venta"/>
    <w:bookmarkEnd w:id="426"/>
    <w:bookmarkEnd w:id="427"/>
    <w:p w:rsidR="00481C4A" w:rsidRPr="007A1A2B" w:rsidRDefault="0041590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"AO04_r"</w:instrText>
      </w:r>
      <w:r w:rsidRPr="007A1A2B">
        <w:rPr>
          <w:bCs w:val="0"/>
        </w:rPr>
        <w:fldChar w:fldCharType="separate"/>
      </w:r>
      <w:bookmarkStart w:id="428" w:name="_Toc464449625"/>
      <w:r w:rsidR="000F1CDD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4</w:t>
      </w:r>
      <w:r w:rsidR="000F1CDD" w:rsidRPr="007A1A2B">
        <w:rPr>
          <w:rStyle w:val="Hipervnculo"/>
          <w:bCs w:val="0"/>
        </w:rPr>
        <w:t xml:space="preserve"> Eliminar Venta a Consignación</w:t>
      </w:r>
      <w:bookmarkEnd w:id="428"/>
      <w:r w:rsidRPr="007A1A2B">
        <w:rPr>
          <w:bCs w:val="0"/>
        </w:rPr>
        <w:fldChar w:fldCharType="end"/>
      </w:r>
    </w:p>
    <w:p w:rsidR="00D14E82" w:rsidRPr="007A1A2B" w:rsidRDefault="00D14E82" w:rsidP="00B2596C">
      <w:pPr>
        <w:rPr>
          <w:lang w:val="es-MX"/>
        </w:rPr>
      </w:pPr>
    </w:p>
    <w:p w:rsidR="00B2596C" w:rsidRPr="007A1A2B" w:rsidRDefault="00B2596C" w:rsidP="00D52908">
      <w:pPr>
        <w:numPr>
          <w:ilvl w:val="0"/>
          <w:numId w:val="13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4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75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[&lt;TransProd.Total&gt; </w:t>
      </w:r>
      <w:r w:rsidRPr="007A1A2B">
        <w:rPr>
          <w:sz w:val="20"/>
          <w:szCs w:val="20"/>
          <w:lang w:eastAsia="en-US"/>
        </w:rPr>
        <w:t>registrado en sesión (objeto TransProd)] * -1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429" w:name="paso3_AO04"/>
      <w:r w:rsidRPr="007A1A2B">
        <w:rPr>
          <w:rFonts w:cs="Arial"/>
          <w:sz w:val="20"/>
          <w:szCs w:val="20"/>
        </w:rPr>
        <w:t>El sistema presenta la siguiente información</w:t>
      </w:r>
      <w:r w:rsidR="00814539" w:rsidRPr="007A1A2B">
        <w:rPr>
          <w:rFonts w:cs="Arial"/>
          <w:sz w:val="20"/>
          <w:szCs w:val="20"/>
        </w:rPr>
        <w:t xml:space="preserve"> de sólo lectura</w:t>
      </w:r>
      <w:r w:rsidRPr="007A1A2B">
        <w:rPr>
          <w:rFonts w:cs="Arial"/>
          <w:sz w:val="20"/>
          <w:szCs w:val="20"/>
        </w:rPr>
        <w:t>:</w:t>
      </w:r>
    </w:p>
    <w:bookmarkEnd w:id="429"/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El sistema presenta la siguiente información de sólo lectura: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Producto (*)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Unidad (*) (c)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(*)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6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66" w:hanging="90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Precio: Se presenta el precio unitario del producto &lt;Productos.Precio&gt;,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Subtotal: Se presenta el subtotal del producto &lt;Productos.Subtotal&gt;,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Impuesto: Se presenta el importe de los impuestos aplicados al producto &lt;Productos.Impuesto&gt;,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Total Import</w:t>
      </w:r>
      <w:r w:rsidR="005771DD" w:rsidRPr="007A1A2B">
        <w:rPr>
          <w:b/>
          <w:sz w:val="20"/>
          <w:lang w:val="es-MX"/>
        </w:rPr>
        <w:t xml:space="preserve">e: </w:t>
      </w:r>
      <w:r w:rsidRPr="007A1A2B">
        <w:rPr>
          <w:sz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lang w:val="es-MX"/>
        </w:rPr>
        <w:t xml:space="preserve">ción, &lt;∑TransProdDetalle.Total&gt;, </w:t>
      </w:r>
      <w:r w:rsidR="0001116F" w:rsidRPr="007A1A2B">
        <w:rPr>
          <w:sz w:val="20"/>
          <w:szCs w:val="20"/>
          <w:lang w:val="es-MX"/>
        </w:rPr>
        <w:t>precedido del signo “$”.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  <w:r w:rsidR="005771DD" w:rsidRPr="007A1A2B">
        <w:rPr>
          <w:b/>
          <w:sz w:val="20"/>
          <w:lang w:val="es-MX"/>
        </w:rPr>
        <w:t xml:space="preserve">s: </w:t>
      </w:r>
      <w:r w:rsidRPr="007A1A2B">
        <w:rPr>
          <w:sz w:val="20"/>
          <w:lang w:val="es-MX"/>
        </w:rPr>
        <w:t>Se presenta el número de partidas que conforman el detalle de la transacción.</w:t>
      </w:r>
    </w:p>
    <w:p w:rsidR="008F3ECA" w:rsidRPr="007A1A2B" w:rsidRDefault="00D475B9" w:rsidP="00D52908">
      <w:pPr>
        <w:numPr>
          <w:ilvl w:val="0"/>
          <w:numId w:val="13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Continuar</w:t>
      </w:r>
      <w:r w:rsidRPr="007A1A2B">
        <w:rPr>
          <w:sz w:val="20"/>
          <w:szCs w:val="20"/>
          <w:lang w:eastAsia="en-US"/>
        </w:rPr>
        <w:t>&gt;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presenta la siguiente información DE SÓLO LECTURA: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&lt;TransProd.Folio&gt;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TransProd.TipoFase &gt; (objeto TransProd registrado en sesión), de acuerdo al tipo de lenguaje configurado para el sistema.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&lt;TransProd.FechaCaptura&gt; registrado en sesión (objeto TransProd).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&lt;TransProd.PCEPrecioClave&gt;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&lt;TransProd.Subtotal&gt;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&lt;TransProd.Impuesto&gt;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Comentarios: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&lt;TransProd.Notas&gt; registrado en sesión (objeto TransProd). Mostrar de sólo lectura.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color w:val="FF0000"/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 los objetos registrados en el arreglo: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TransProdDetalle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ProductoClave = </w:t>
      </w:r>
      <w:r w:rsidR="00E977A1" w:rsidRPr="007A1A2B">
        <w:rPr>
          <w:sz w:val="20"/>
          <w:szCs w:val="20"/>
        </w:rPr>
        <w:t>TransProdDetalle.ProductoClave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="00E977A1" w:rsidRPr="007A1A2B">
        <w:rPr>
          <w:sz w:val="20"/>
          <w:szCs w:val="20"/>
        </w:rPr>
        <w:t>TransProdDetalle.TipoUnidad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Cantidad = </w:t>
      </w:r>
      <w:r w:rsidR="00E977A1" w:rsidRPr="007A1A2B">
        <w:rPr>
          <w:sz w:val="20"/>
          <w:szCs w:val="20"/>
        </w:rPr>
        <w:t>TransProdDetalle.Cantidad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977A1" w:rsidRPr="007A1A2B">
        <w:rPr>
          <w:sz w:val="20"/>
          <w:szCs w:val="20"/>
        </w:rPr>
        <w:t>&lt;TransProd.Tipo&gt;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977A1" w:rsidRPr="007A1A2B">
        <w:rPr>
          <w:sz w:val="20"/>
          <w:szCs w:val="20"/>
        </w:rPr>
        <w:t>&lt;TransProd.TipoMovimiento&gt;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color w:val="FF0000"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6B0946" w:rsidRPr="00F91ED4" w:rsidRDefault="006B0946" w:rsidP="006B0946">
      <w:pPr>
        <w:pStyle w:val="Prrafodelista"/>
        <w:numPr>
          <w:ilvl w:val="5"/>
          <w:numId w:val="13"/>
        </w:numPr>
        <w:ind w:left="4678" w:hanging="1134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6"/>
          <w:numId w:val="13"/>
        </w:numPr>
        <w:ind w:left="5954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6B0946" w:rsidRPr="00F91ED4" w:rsidRDefault="006B0946" w:rsidP="006B0946">
      <w:pPr>
        <w:pStyle w:val="Prrafodelista"/>
        <w:numPr>
          <w:ilvl w:val="7"/>
          <w:numId w:val="13"/>
        </w:numPr>
        <w:ind w:left="7513" w:hanging="1559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78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</w:t>
      </w:r>
      <w:r w:rsidRPr="00F91ED4">
        <w:rPr>
          <w:sz w:val="20"/>
          <w:highlight w:val="yellow"/>
        </w:rPr>
        <w:lastRenderedPageBreak/>
        <w:t xml:space="preserve">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6B0946" w:rsidRPr="006B0946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 incluye la funcionalidad del caso de uso </w:t>
      </w:r>
      <w:hyperlink r:id="rId79" w:history="1">
        <w:r w:rsidRPr="007A1A2B"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EliminarDetalleTransaccion</w:t>
      </w:r>
    </w:p>
    <w:p w:rsidR="009234AA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TransProdID </w:t>
      </w:r>
      <w:r w:rsidRPr="007A1A2B">
        <w:rPr>
          <w:sz w:val="20"/>
          <w:lang w:val="es-MX"/>
        </w:rPr>
        <w:t xml:space="preserve">= </w:t>
      </w:r>
      <w:r w:rsidR="00823D0B" w:rsidRPr="007A1A2B">
        <w:rPr>
          <w:sz w:val="20"/>
          <w:lang w:val="es-MX"/>
        </w:rPr>
        <w:t>&lt;</w:t>
      </w:r>
      <w:r w:rsidR="009234AA" w:rsidRPr="007A1A2B">
        <w:rPr>
          <w:sz w:val="20"/>
          <w:lang w:val="es-MX"/>
        </w:rPr>
        <w:t>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9234AA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0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823D0B" w:rsidRPr="007A1A2B">
        <w:rPr>
          <w:sz w:val="20"/>
          <w:lang w:val="es-MX"/>
        </w:rPr>
        <w:t>&lt;TransProd.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823D0B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3_AO04" w:history="1">
        <w:r w:rsidRPr="007A1A2B">
          <w:rPr>
            <w:rStyle w:val="Hipervnculo"/>
            <w:b/>
            <w:sz w:val="20"/>
            <w:szCs w:val="20"/>
            <w:lang w:eastAsia="en-US"/>
          </w:rPr>
          <w:t>paso 3</w:t>
        </w:r>
      </w:hyperlink>
      <w:r w:rsidRPr="007A1A2B">
        <w:rPr>
          <w:sz w:val="20"/>
          <w:szCs w:val="20"/>
          <w:lang w:eastAsia="en-US"/>
        </w:rPr>
        <w:t xml:space="preserve"> del flujo alterno opcional </w:t>
      </w:r>
      <w:hyperlink r:id="rId81" w:anchor="_AO03_Eliminar_Venta" w:history="1">
        <w:r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</w:p>
    <w:p w:rsidR="00ED32EF" w:rsidRPr="007A1A2B" w:rsidRDefault="00ED32EF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bookmarkStart w:id="430" w:name="_AO04_Eliminar_Carga"/>
      <w:bookmarkStart w:id="431" w:name="_AO04_Crear_Carga"/>
      <w:bookmarkEnd w:id="430"/>
      <w:bookmarkEnd w:id="431"/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13.1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82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D34AB9" w:rsidRPr="007A1A2B" w:rsidRDefault="00D34AB9" w:rsidP="007D190B">
      <w:pPr>
        <w:rPr>
          <w:lang w:val="es-MX" w:eastAsia="en-US"/>
        </w:rPr>
      </w:pPr>
    </w:p>
    <w:p w:rsidR="00A97233" w:rsidRPr="007A1A2B" w:rsidRDefault="00A97233" w:rsidP="007D190B">
      <w:pPr>
        <w:rPr>
          <w:lang w:eastAsia="en-US"/>
        </w:rPr>
      </w:pPr>
    </w:p>
    <w:bookmarkStart w:id="432" w:name="_AO05_Consultar_Carga"/>
    <w:bookmarkStart w:id="433" w:name="_AO04_Liquidar_Venta"/>
    <w:bookmarkEnd w:id="432"/>
    <w:bookmarkEnd w:id="433"/>
    <w:p w:rsidR="00D34AB9" w:rsidRPr="007A1A2B" w:rsidRDefault="00A97233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"AO05_r"</w:instrText>
      </w:r>
      <w:r w:rsidRPr="007A1A2B">
        <w:rPr>
          <w:bCs w:val="0"/>
        </w:rPr>
        <w:fldChar w:fldCharType="separate"/>
      </w:r>
      <w:bookmarkStart w:id="434" w:name="_Toc464449626"/>
      <w:r w:rsidR="00D34AB9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5</w:t>
      </w:r>
      <w:r w:rsidR="00D34AB9" w:rsidRPr="007A1A2B">
        <w:rPr>
          <w:rStyle w:val="Hipervnculo"/>
          <w:bCs w:val="0"/>
        </w:rPr>
        <w:t xml:space="preserve"> </w:t>
      </w:r>
      <w:r w:rsidRPr="007A1A2B">
        <w:rPr>
          <w:rStyle w:val="Hipervnculo"/>
          <w:bCs w:val="0"/>
        </w:rPr>
        <w:t>Liquidar Venta a Consignación</w:t>
      </w:r>
      <w:bookmarkEnd w:id="434"/>
      <w:r w:rsidRPr="007A1A2B">
        <w:rPr>
          <w:bCs w:val="0"/>
        </w:rPr>
        <w:fldChar w:fldCharType="end"/>
      </w:r>
    </w:p>
    <w:p w:rsidR="00D34AB9" w:rsidRPr="007A1A2B" w:rsidRDefault="00D34AB9" w:rsidP="00D34AB9">
      <w:pPr>
        <w:rPr>
          <w:lang w:eastAsia="en-US"/>
        </w:rPr>
      </w:pPr>
    </w:p>
    <w:p w:rsidR="00FC7B97" w:rsidRPr="007A1A2B" w:rsidRDefault="00FC7B97" w:rsidP="00D52908">
      <w:pPr>
        <w:numPr>
          <w:ilvl w:val="0"/>
          <w:numId w:val="16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3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lastRenderedPageBreak/>
        <w:t>ObtenerTransaccion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1116F" w:rsidRPr="007A1A2B" w:rsidRDefault="0001116F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TotalLiquidacion = &lt;TransProd.Total&gt; 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ImporteSaldo = </w:t>
      </w:r>
      <w:r w:rsidRPr="007A1A2B">
        <w:rPr>
          <w:sz w:val="20"/>
          <w:lang w:val="es-MX"/>
        </w:rPr>
        <w:t xml:space="preserve">&lt;TransProd.Saldo&gt; </w:t>
      </w:r>
      <w:r w:rsidRPr="007A1A2B">
        <w:rPr>
          <w:rFonts w:cs="Arial"/>
          <w:sz w:val="20"/>
          <w:szCs w:val="20"/>
        </w:rPr>
        <w:t>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TotalDevoluciones = 0</w:t>
      </w:r>
    </w:p>
    <w:p w:rsidR="00293D75" w:rsidRPr="007A1A2B" w:rsidRDefault="00293D75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Folio:</w:t>
      </w:r>
      <w:r w:rsidRPr="007A1A2B">
        <w:rPr>
          <w:rFonts w:cs="Arial"/>
          <w:sz w:val="20"/>
          <w:szCs w:val="20"/>
        </w:rPr>
        <w:t xml:space="preserve"> &lt;TransProd.Folio&gt; registrado en sesión (objeto TransProd). Mostrar de sólo lectura.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Pr="007A1A2B">
        <w:rPr>
          <w:rFonts w:cs="Arial"/>
          <w:sz w:val="20"/>
          <w:szCs w:val="20"/>
        </w:rPr>
        <w:t xml:space="preserve">: &lt;TransProd.FechaCaptura&gt; registrado en sesión (objeto TransProd). Mostrar de sólo lectura en formato </w:t>
      </w:r>
      <w:r w:rsidRPr="007A1A2B">
        <w:rPr>
          <w:sz w:val="20"/>
          <w:szCs w:val="20"/>
          <w:lang w:eastAsia="en-US"/>
        </w:rPr>
        <w:t>dd/mm/aaaa.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4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7E5A58" w:rsidRPr="007A1A2B" w:rsidRDefault="007E5A58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 = 0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Liquidar = </w:t>
      </w:r>
      <w:r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szCs w:val="20"/>
          <w:lang w:val="es-MX"/>
        </w:rPr>
      </w:pPr>
      <w:bookmarkStart w:id="435" w:name="paso6_AO05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435"/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B239F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Liquidar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5649C0" w:rsidRPr="007A1A2B" w:rsidRDefault="005649C0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y solicita la siguiente información:</w:t>
      </w:r>
    </w:p>
    <w:p w:rsidR="005649C0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Devolución</w:t>
      </w:r>
      <w:r w:rsidR="005649C0" w:rsidRPr="007A1A2B">
        <w:rPr>
          <w:rStyle w:val="Hipervnculo"/>
          <w:b/>
          <w:color w:val="auto"/>
          <w:sz w:val="20"/>
          <w:szCs w:val="20"/>
          <w:u w:val="none"/>
        </w:rPr>
        <w:t>: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la cantidad de producto a devolver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&lt;Productos.Devolucion&gt;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,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 xml:space="preserve"> permitir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captura de una nueva cantidad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a devolver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. 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>Formatear la cantidad a mostrar de acuerdo al número de decimales configurado para el producto &lt;Productos.DecimalProducto&gt;.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5402BA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Liquidar: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diferencia resultante entre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y la cantidad de producto a devolver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&lt;Productos.</w:t>
      </w:r>
      <w:r w:rsidR="00BB3E04" w:rsidRPr="007A1A2B">
        <w:rPr>
          <w:rStyle w:val="Hipervnculo"/>
          <w:color w:val="auto"/>
          <w:sz w:val="20"/>
          <w:szCs w:val="20"/>
          <w:u w:val="none"/>
        </w:rPr>
        <w:t>Liquidar&gt;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>.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Mostrar de sólo lectura.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</w:rPr>
      </w:pPr>
      <w:r w:rsidRPr="007A1A2B">
        <w:rPr>
          <w:sz w:val="20"/>
        </w:rPr>
        <w:t>El sistema presenta la siguiente información</w:t>
      </w:r>
      <w:r w:rsidR="000522C6" w:rsidRPr="007A1A2B">
        <w:rPr>
          <w:sz w:val="20"/>
        </w:rPr>
        <w:t xml:space="preserve"> de sólo lectura</w:t>
      </w:r>
      <w:r w:rsidRPr="007A1A2B">
        <w:rPr>
          <w:sz w:val="20"/>
        </w:rPr>
        <w:t>:</w:t>
      </w:r>
    </w:p>
    <w:p w:rsidR="002746A3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</w:t>
      </w:r>
      <w:r w:rsidR="006E11BC" w:rsidRPr="007A1A2B">
        <w:rPr>
          <w:b/>
          <w:sz w:val="20"/>
          <w:lang w:val="es-MX"/>
        </w:rPr>
        <w:t xml:space="preserve"> a Liquida</w:t>
      </w:r>
      <w:r w:rsidR="005771DD" w:rsidRPr="007A1A2B">
        <w:rPr>
          <w:b/>
          <w:sz w:val="20"/>
          <w:lang w:val="es-MX"/>
        </w:rPr>
        <w:t>r</w:t>
      </w:r>
      <w:r w:rsidR="0001116F" w:rsidRPr="007A1A2B">
        <w:rPr>
          <w:b/>
          <w:sz w:val="20"/>
          <w:lang w:val="es-MX"/>
        </w:rPr>
        <w:t xml:space="preserve"> </w:t>
      </w:r>
      <w:r w:rsidR="0001116F" w:rsidRPr="007A1A2B">
        <w:rPr>
          <w:sz w:val="20"/>
          <w:lang w:val="es-MX"/>
        </w:rPr>
        <w:t xml:space="preserve">= TotalLiquidacion registrado en sesión, </w:t>
      </w:r>
      <w:r w:rsidR="00EF4EDD" w:rsidRPr="007A1A2B">
        <w:rPr>
          <w:sz w:val="20"/>
          <w:lang w:val="es-MX"/>
        </w:rPr>
        <w:t>precedido del signo “$”</w:t>
      </w:r>
      <w:r w:rsidR="00265798" w:rsidRPr="007A1A2B">
        <w:rPr>
          <w:sz w:val="20"/>
          <w:lang w:val="es-MX"/>
        </w:rPr>
        <w:t>, (formatear el importe a dos decimales).</w:t>
      </w:r>
    </w:p>
    <w:p w:rsidR="00EF4EDD" w:rsidRPr="007A1A2B" w:rsidRDefault="002746A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Devolucione</w:t>
      </w:r>
      <w:r w:rsidR="005771DD" w:rsidRPr="007A1A2B">
        <w:rPr>
          <w:b/>
          <w:sz w:val="20"/>
          <w:lang w:val="es-MX"/>
        </w:rPr>
        <w:t>s</w:t>
      </w:r>
      <w:r w:rsidR="00EF4EDD" w:rsidRPr="007A1A2B">
        <w:rPr>
          <w:b/>
          <w:sz w:val="20"/>
          <w:lang w:val="es-MX"/>
        </w:rPr>
        <w:t xml:space="preserve"> </w:t>
      </w:r>
      <w:r w:rsidR="00EF4EDD" w:rsidRPr="007A1A2B">
        <w:rPr>
          <w:sz w:val="20"/>
          <w:lang w:val="es-MX"/>
        </w:rPr>
        <w:t>= TotalDevoluciones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decimales).</w:t>
      </w:r>
    </w:p>
    <w:p w:rsidR="00412090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Si &lt;si la Venta a Consignación NO tiene promociones aplicadas &lt;TransProd.Promocion = 0&gt; (objeto TransProd registrado en sesión)&gt;</w:t>
      </w:r>
    </w:p>
    <w:p w:rsidR="0001116F" w:rsidRPr="007A1A2B" w:rsidRDefault="00EF4EDD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b/>
          <w:sz w:val="20"/>
          <w:lang w:val="es-MX"/>
        </w:rPr>
        <w:t>Saldo =</w:t>
      </w:r>
      <w:r w:rsidRPr="007A1A2B">
        <w:rPr>
          <w:sz w:val="20"/>
          <w:lang w:val="es-MX"/>
        </w:rPr>
        <w:t xml:space="preserve"> ImporteSaldo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</w:t>
      </w:r>
      <w:r w:rsidRPr="007A1A2B">
        <w:rPr>
          <w:sz w:val="20"/>
          <w:lang w:val="es-MX"/>
        </w:rPr>
        <w:t>.</w:t>
      </w:r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proporciona una cantidad para la </w:t>
      </w:r>
      <w:r w:rsidRPr="007A1A2B">
        <w:rPr>
          <w:b/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p w:rsidR="00D24AE1" w:rsidRPr="007A1A2B" w:rsidRDefault="00D24AE1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D24AE1" w:rsidRPr="007A1A2B" w:rsidRDefault="00D24AE1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&lt;la </w:t>
      </w:r>
      <w:r w:rsidR="000522C6" w:rsidRPr="007A1A2B">
        <w:rPr>
          <w:sz w:val="20"/>
          <w:lang w:val="es-MX"/>
        </w:rPr>
        <w:t xml:space="preserve">diferencia </w:t>
      </w:r>
      <w:r w:rsidR="00265798" w:rsidRPr="007A1A2B">
        <w:rPr>
          <w:sz w:val="20"/>
          <w:lang w:val="es-MX"/>
        </w:rPr>
        <w:t xml:space="preserve">resultante </w:t>
      </w:r>
      <w:r w:rsidR="003F0F3A" w:rsidRPr="007A1A2B">
        <w:rPr>
          <w:sz w:val="20"/>
          <w:lang w:val="es-MX"/>
        </w:rPr>
        <w:t xml:space="preserve">de </w:t>
      </w:r>
      <w:r w:rsidR="003F0F3A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menos la cantidad a devolver proporcionada por el actor </w:t>
      </w:r>
      <w:r w:rsidR="003F0F3A" w:rsidRPr="007A1A2B">
        <w:rPr>
          <w:sz w:val="20"/>
          <w:lang w:val="es-MX"/>
        </w:rPr>
        <w:t xml:space="preserve">es </w:t>
      </w:r>
      <w:r w:rsidRPr="007A1A2B">
        <w:rPr>
          <w:sz w:val="20"/>
          <w:lang w:val="es-MX"/>
        </w:rPr>
        <w:t>menor a cero&gt;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="003F0F3A"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="003F0F3A" w:rsidRPr="007A1A2B">
        <w:rPr>
          <w:sz w:val="20"/>
          <w:lang w:val="es-MX"/>
        </w:rPr>
        <w:t>, sustituir el valor de $0$ por ‘0’ y el de $1$ por &lt;Productos.Cantidad&gt;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 xml:space="preserve">posicionando el cursor dentro del </w:t>
      </w:r>
      <w:r w:rsidR="003F0F3A" w:rsidRPr="007A1A2B">
        <w:rPr>
          <w:sz w:val="20"/>
          <w:lang w:eastAsia="en-US"/>
        </w:rPr>
        <w:t>campo</w:t>
      </w:r>
      <w:r w:rsidRPr="007A1A2B">
        <w:rPr>
          <w:sz w:val="20"/>
          <w:lang w:eastAsia="en-US"/>
        </w:rPr>
        <w:t xml:space="preserve"> de </w:t>
      </w:r>
      <w:r w:rsidR="003F0F3A" w:rsidRPr="007A1A2B">
        <w:rPr>
          <w:sz w:val="20"/>
          <w:lang w:eastAsia="en-US"/>
        </w:rPr>
        <w:t>captura para la devolución</w:t>
      </w:r>
      <w:r w:rsidRPr="007A1A2B">
        <w:rPr>
          <w:sz w:val="20"/>
          <w:lang w:eastAsia="en-US"/>
        </w:rPr>
        <w:t xml:space="preserve"> de producto</w:t>
      </w:r>
    </w:p>
    <w:p w:rsidR="003F0F3A" w:rsidRPr="007A1A2B" w:rsidRDefault="003F0F3A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Si &lt;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a devolver proporcionada por el actor </w:t>
      </w:r>
      <w:r w:rsidRPr="007A1A2B">
        <w:rPr>
          <w:sz w:val="20"/>
          <w:lang w:val="es-MX"/>
        </w:rPr>
        <w:t>es menor a cero&gt;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Pr="007A1A2B">
        <w:rPr>
          <w:sz w:val="20"/>
          <w:lang w:val="es-MX"/>
        </w:rPr>
        <w:t>, sustituir el valor de $0$ por ‘0’ y el de $1$ por &lt;Productos.Cantidad&gt;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campo de captura para la devolución de producto</w:t>
      </w:r>
    </w:p>
    <w:p w:rsidR="00BB3E04" w:rsidRPr="007A1A2B" w:rsidRDefault="00BB3E04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B3E04" w:rsidRPr="007A1A2B" w:rsidRDefault="00BB3E04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Devolucion =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Cantidad de producto a devolver proporcionada por el actor </w:t>
      </w:r>
      <w:r w:rsidRPr="007A1A2B">
        <w:rPr>
          <w:sz w:val="20"/>
          <w:lang w:val="es-MX"/>
        </w:rPr>
        <w:t>(formatear la cantidad de acuerdo al número de decimales configurado para el producto &lt;Producto.DecimalProducto&gt;).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Liquidar = </w:t>
      </w:r>
      <w:r w:rsidR="007E6A13"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  <w:r w:rsidR="007E6A13" w:rsidRPr="007A1A2B">
        <w:rPr>
          <w:sz w:val="20"/>
          <w:lang w:val="es-MX"/>
        </w:rPr>
        <w:t xml:space="preserve"> </w:t>
      </w:r>
      <w:r w:rsidRPr="007A1A2B">
        <w:rPr>
          <w:sz w:val="20"/>
          <w:lang w:val="es-MX"/>
        </w:rPr>
        <w:t>(formatear la cantidad de acuerdo al número de decimales configurado par</w:t>
      </w:r>
      <w:r w:rsidR="007E6A13" w:rsidRPr="007A1A2B">
        <w:rPr>
          <w:sz w:val="20"/>
          <w:lang w:val="es-MX"/>
        </w:rPr>
        <w:t xml:space="preserve">a el producto </w:t>
      </w:r>
      <w:r w:rsidRPr="007A1A2B">
        <w:rPr>
          <w:sz w:val="20"/>
          <w:lang w:val="es-MX"/>
        </w:rPr>
        <w:t>&lt;Producto.DecimalProducto&gt;)</w:t>
      </w:r>
      <w:r w:rsidR="007E6A13" w:rsidRPr="007A1A2B">
        <w:rPr>
          <w:sz w:val="20"/>
          <w:lang w:val="es-MX"/>
        </w:rPr>
        <w:t>.</w:t>
      </w:r>
    </w:p>
    <w:p w:rsidR="009B5ACE" w:rsidRPr="007A1A2B" w:rsidRDefault="009B5ACE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registra en sesión la siguiente informaci</w:t>
      </w:r>
      <w:r w:rsidR="00716D72" w:rsidRPr="007A1A2B">
        <w:rPr>
          <w:sz w:val="20"/>
          <w:lang w:val="es-MX"/>
        </w:rPr>
        <w:t>ón: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ImporteLiqui = 0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ImporteDev = 0</w:t>
      </w:r>
    </w:p>
    <w:p w:rsidR="00265798" w:rsidRPr="007A1A2B" w:rsidRDefault="00265798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</w:t>
      </w:r>
      <w:r w:rsidR="00AA3BCA" w:rsidRPr="007A1A2B">
        <w:rPr>
          <w:sz w:val="20"/>
          <w:lang w:val="es-MX"/>
        </w:rPr>
        <w:t xml:space="preserve">cada </w:t>
      </w:r>
      <w:r w:rsidRPr="007A1A2B">
        <w:rPr>
          <w:sz w:val="20"/>
          <w:lang w:val="es-MX"/>
        </w:rPr>
        <w:t>producto incluido en el objeto productos: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ImporteProducto = 0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ImporteDevProducto = 0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liquidar del producto es mayo</w:t>
      </w:r>
      <w:r w:rsidR="00EB1712" w:rsidRPr="007A1A2B">
        <w:rPr>
          <w:sz w:val="20"/>
        </w:rPr>
        <w:t>r</w:t>
      </w:r>
      <w:r w:rsidRPr="007A1A2B">
        <w:rPr>
          <w:sz w:val="20"/>
        </w:rPr>
        <w:t xml:space="preserve"> a cero [</w:t>
      </w:r>
      <w:r w:rsidRPr="007A1A2B">
        <w:rPr>
          <w:sz w:val="20"/>
          <w:szCs w:val="20"/>
        </w:rPr>
        <w:t>Liquidar * Precio (objeto Productos)]</w:t>
      </w:r>
      <w:r w:rsidRPr="007A1A2B">
        <w:rPr>
          <w:sz w:val="20"/>
        </w:rPr>
        <w:t xml:space="preserve"> &gt; 0&gt;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5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ProductoClave = </w:t>
      </w:r>
      <w:r w:rsidR="00021905" w:rsidRPr="007A1A2B">
        <w:rPr>
          <w:sz w:val="20"/>
          <w:szCs w:val="20"/>
          <w:lang w:val="es-MX"/>
        </w:rPr>
        <w:t>ProductoClave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  <w:r w:rsidR="00021905" w:rsidRPr="007A1A2B">
        <w:rPr>
          <w:sz w:val="20"/>
          <w:szCs w:val="20"/>
          <w:lang w:val="es-MX"/>
        </w:rPr>
        <w:t xml:space="preserve"> registrada en sesión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9B5ACE" w:rsidRPr="007A1A2B">
        <w:rPr>
          <w:sz w:val="20"/>
          <w:szCs w:val="20"/>
          <w:lang w:val="es-MX"/>
        </w:rPr>
        <w:t>Liquidar * Precio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PrecioUnitario = </w:t>
      </w:r>
      <w:r w:rsidR="009B5ACE" w:rsidRPr="007A1A2B">
        <w:rPr>
          <w:sz w:val="20"/>
          <w:szCs w:val="20"/>
          <w:lang w:val="es-MX"/>
        </w:rPr>
        <w:t>Precio (objeto Productos)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</w:t>
      </w:r>
      <w:r w:rsidR="009B5ACE" w:rsidRPr="007A1A2B">
        <w:rPr>
          <w:sz w:val="20"/>
          <w:lang w:val="es-MX"/>
        </w:rPr>
        <w:t xml:space="preserve"> (formatear el importe a dos decimales).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="00393364" w:rsidRPr="007A1A2B">
        <w:rPr>
          <w:sz w:val="20"/>
          <w:lang w:val="es-MX"/>
        </w:rPr>
        <w:t>actualiza</w:t>
      </w:r>
      <w:r w:rsidRPr="007A1A2B">
        <w:rPr>
          <w:sz w:val="20"/>
          <w:lang w:val="es-MX"/>
        </w:rPr>
        <w:t xml:space="preserve"> en sesión la siguiente información:</w:t>
      </w:r>
    </w:p>
    <w:p w:rsidR="007B5228" w:rsidRPr="007A1A2B" w:rsidRDefault="00716D72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ImporteProducto = [</w:t>
      </w:r>
      <w:r w:rsidRPr="007A1A2B">
        <w:rPr>
          <w:sz w:val="20"/>
          <w:szCs w:val="20"/>
        </w:rPr>
        <w:t xml:space="preserve">Liquidar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265798" w:rsidRPr="007A1A2B" w:rsidRDefault="009B5AC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</w:t>
      </w:r>
      <w:r w:rsidR="00716D72" w:rsidRPr="007A1A2B">
        <w:rPr>
          <w:sz w:val="20"/>
          <w:lang w:val="es-MX"/>
        </w:rPr>
        <w:t xml:space="preserve"> actualiza en sesión la siguiente información: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+ ImporteProducto 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devolver del producto es mayo a cero [</w:t>
      </w:r>
      <w:r w:rsidRPr="007A1A2B">
        <w:rPr>
          <w:sz w:val="20"/>
          <w:szCs w:val="20"/>
        </w:rPr>
        <w:t>Devolucion * Precio (objeto Productos)]</w:t>
      </w:r>
      <w:r w:rsidRPr="007A1A2B">
        <w:rPr>
          <w:sz w:val="20"/>
        </w:rPr>
        <w:t xml:space="preserve"> &gt; 0&gt;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ImporteDevProducto = [</w:t>
      </w:r>
      <w:r w:rsidRPr="007A1A2B">
        <w:rPr>
          <w:sz w:val="20"/>
          <w:szCs w:val="20"/>
        </w:rPr>
        <w:t xml:space="preserve">Devolucion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ImporteDev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ImporteDev</w:t>
      </w:r>
      <w:r w:rsidR="009D529F">
        <w:rPr>
          <w:i/>
          <w:sz w:val="20"/>
          <w:lang w:val="es-MX"/>
        </w:rPr>
        <w:t xml:space="preserve"> </w:t>
      </w:r>
      <w:r w:rsidRPr="007A1A2B">
        <w:rPr>
          <w:sz w:val="20"/>
          <w:lang w:val="es-MX"/>
        </w:rPr>
        <w:t>+ ImporteDevProducto</w:t>
      </w:r>
    </w:p>
    <w:p w:rsidR="00EF4EDD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TotalLiquidacion = </w:t>
      </w:r>
      <w:r w:rsidR="00716D72" w:rsidRPr="007A1A2B">
        <w:rPr>
          <w:sz w:val="20"/>
          <w:lang w:val="es-MX"/>
        </w:rPr>
        <w:t>ImporteLiqui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TotalDevoluciones =</w:t>
      </w:r>
      <w:r w:rsidR="00716D72" w:rsidRPr="007A1A2B">
        <w:rPr>
          <w:sz w:val="20"/>
          <w:lang w:val="es-MX"/>
        </w:rPr>
        <w:t xml:space="preserve"> ImporteDev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ImporteSaldo = </w:t>
      </w:r>
      <w:r w:rsidR="00E32227" w:rsidRPr="007A1A2B">
        <w:rPr>
          <w:sz w:val="20"/>
          <w:lang w:val="es-MX"/>
        </w:rPr>
        <w:t>&lt;TransProd.Saldo (objeto TransProd)&gt; - ImporteDev</w:t>
      </w:r>
    </w:p>
    <w:p w:rsidR="007E6A13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="00C56A51" w:rsidRPr="007A1A2B">
        <w:rPr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la </w:t>
      </w:r>
      <w:r w:rsidR="00C56A51" w:rsidRPr="007A1A2B">
        <w:rPr>
          <w:sz w:val="20"/>
          <w:lang w:val="es-MX"/>
        </w:rPr>
        <w:t xml:space="preserve">opción </w:t>
      </w:r>
      <w:r w:rsidR="00C76528" w:rsidRPr="007A1A2B">
        <w:rPr>
          <w:b/>
          <w:sz w:val="20"/>
          <w:lang w:val="es-MX"/>
        </w:rPr>
        <w:t>Terminar</w:t>
      </w:r>
      <w:r w:rsidRPr="007A1A2B">
        <w:rPr>
          <w:sz w:val="20"/>
          <w:lang w:val="es-MX"/>
        </w:rPr>
        <w:t>&gt;</w:t>
      </w:r>
    </w:p>
    <w:p w:rsidR="00C56A51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Si &lt;se muestra el saldo final de la Liquidación, es decir si la Venta a Consignación NO tiene </w:t>
      </w:r>
      <w:r w:rsidRPr="007A1A2B">
        <w:rPr>
          <w:sz w:val="20"/>
          <w:szCs w:val="20"/>
          <w:lang w:val="es-MX"/>
        </w:rPr>
        <w:t>promociones aplicadas &lt;TransProd.Promocion = 0&gt; (objeto TransProd registrado en sesión)&gt;</w:t>
      </w:r>
    </w:p>
    <w:p w:rsidR="00412090" w:rsidRPr="007A1A2B" w:rsidRDefault="0041209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final de la Liquidación es menor a Cero</w:t>
      </w:r>
      <w:r w:rsidR="00DE6262" w:rsidRPr="007A1A2B">
        <w:rPr>
          <w:sz w:val="20"/>
          <w:szCs w:val="20"/>
          <w:lang w:val="es-MX"/>
        </w:rPr>
        <w:t xml:space="preserve"> (ImporteSaldo &lt; 0)</w:t>
      </w:r>
      <w:r w:rsidRPr="007A1A2B">
        <w:rPr>
          <w:sz w:val="20"/>
          <w:szCs w:val="20"/>
          <w:lang w:val="es-MX"/>
        </w:rPr>
        <w:t>&gt;</w:t>
      </w:r>
    </w:p>
    <w:p w:rsidR="00DE6262" w:rsidRPr="007A1A2B" w:rsidRDefault="00DE626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FC7B97" w:rsidRPr="007A1A2B" w:rsidRDefault="00B512A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importe final a liquidar es igual a Cero (TotalLiquidacion = 0)&gt; Y si &lt;el Saldo de la Venta a Consignación es diferente al Total de ésta &lt;TransProd.Saldo &lt;&gt; TransProd.Total&gt; (objeto TransProd registrado en sesión)&gt;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B512AE" w:rsidRPr="007A1A2B" w:rsidRDefault="00C32A0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C32A0E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36" w:name="AO06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"_AO06_Liquidar_Venta"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AO06 Liquidar Venta a Consignación por Devolución</w:t>
      </w:r>
      <w:bookmarkEnd w:id="436"/>
      <w:r w:rsidRPr="007A1A2B">
        <w:rPr>
          <w:rFonts w:cs="Arial"/>
          <w:b/>
          <w:sz w:val="20"/>
          <w:szCs w:val="20"/>
        </w:rPr>
        <w:fldChar w:fldCharType="end"/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37" w:name="paso9_3_2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bookmarkEnd w:id="437"/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A91369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38" w:name="AO08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"_AO08_Terminar_Proceso"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AO08 Terminar Proceso</w:t>
      </w:r>
      <w:r w:rsidRPr="007A1A2B">
        <w:rPr>
          <w:rFonts w:cs="Arial"/>
          <w:b/>
          <w:sz w:val="20"/>
          <w:szCs w:val="20"/>
        </w:rPr>
        <w:fldChar w:fldCharType="end"/>
      </w:r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</w:p>
    <w:bookmarkEnd w:id="438"/>
    <w:p w:rsidR="00DE0270" w:rsidRPr="007A1A2B" w:rsidRDefault="00DE027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</w:t>
      </w:r>
      <w:r w:rsidR="003E5064" w:rsidRPr="007A1A2B">
        <w:rPr>
          <w:rFonts w:cs="Arial"/>
          <w:sz w:val="20"/>
          <w:szCs w:val="20"/>
        </w:rPr>
        <w:t xml:space="preserve"> SI</w:t>
      </w:r>
      <w:r w:rsidRPr="007A1A2B">
        <w:rPr>
          <w:rFonts w:cs="Arial"/>
          <w:sz w:val="20"/>
          <w:szCs w:val="20"/>
        </w:rPr>
        <w:t xml:space="preserve"> se puede cancelar una venta a consignación por liquidación </w:t>
      </w:r>
      <w:r w:rsidR="003E5064" w:rsidRPr="007A1A2B">
        <w:rPr>
          <w:rFonts w:cs="Arial"/>
          <w:sz w:val="20"/>
          <w:szCs w:val="20"/>
        </w:rPr>
        <w:t>(CancConsigLiqui = 1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3E5064" w:rsidRPr="007A1A2B" w:rsidRDefault="003E50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F26E5" w:rsidRPr="007A1A2B" w:rsidRDefault="001F26E5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1F26E5" w:rsidRPr="007A1A2B" w:rsidRDefault="001F26E5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“[P0228] ¿Desea enviar como una consigna el producto devuelto?”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GeneraConsigna</w:t>
      </w:r>
      <w:r w:rsidR="00996128" w:rsidRPr="007A1A2B">
        <w:rPr>
          <w:sz w:val="20"/>
          <w:szCs w:val="20"/>
          <w:lang w:val="es-MX"/>
        </w:rPr>
        <w:t>cion</w:t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39" w:name="AO07_r"/>
      <w:r w:rsidR="003E5064" w:rsidRPr="007A1A2B">
        <w:rPr>
          <w:rFonts w:cs="Arial"/>
          <w:b/>
          <w:sz w:val="20"/>
          <w:szCs w:val="20"/>
        </w:rPr>
        <w:fldChar w:fldCharType="begin"/>
      </w:r>
      <w:r w:rsidR="003E5064" w:rsidRPr="007A1A2B">
        <w:rPr>
          <w:rFonts w:cs="Arial"/>
          <w:b/>
          <w:sz w:val="20"/>
          <w:szCs w:val="20"/>
        </w:rPr>
        <w:instrText xml:space="preserve"> HYPERLINK  \l "_AO07_Liquidar_Venta" </w:instrText>
      </w:r>
      <w:r w:rsidR="003E5064"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</w:t>
      </w:r>
      <w:r w:rsidR="003E5064" w:rsidRPr="007A1A2B">
        <w:rPr>
          <w:rStyle w:val="Hipervnculo"/>
          <w:rFonts w:cs="Arial"/>
          <w:b/>
          <w:sz w:val="20"/>
          <w:szCs w:val="20"/>
        </w:rPr>
        <w:t>7</w:t>
      </w:r>
      <w:r w:rsidRPr="007A1A2B">
        <w:rPr>
          <w:rStyle w:val="Hipervnculo"/>
          <w:rFonts w:cs="Arial"/>
          <w:b/>
          <w:sz w:val="20"/>
          <w:szCs w:val="20"/>
        </w:rPr>
        <w:t xml:space="preserve"> Liquidar Venta a Consignación por </w:t>
      </w:r>
      <w:r w:rsidR="003E5064" w:rsidRPr="007A1A2B">
        <w:rPr>
          <w:rStyle w:val="Hipervnculo"/>
          <w:rFonts w:cs="Arial"/>
          <w:b/>
          <w:sz w:val="20"/>
          <w:szCs w:val="20"/>
        </w:rPr>
        <w:t>Cancelación</w:t>
      </w:r>
      <w:bookmarkEnd w:id="439"/>
      <w:r w:rsidR="003E5064" w:rsidRPr="007A1A2B">
        <w:rPr>
          <w:rFonts w:cs="Arial"/>
          <w:b/>
          <w:sz w:val="20"/>
          <w:szCs w:val="20"/>
        </w:rPr>
        <w:fldChar w:fldCharType="end"/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40" w:name="paso9_4_3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p w:rsidR="00561FF6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4B632F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  <w:bookmarkEnd w:id="440"/>
    </w:p>
    <w:p w:rsidR="00DE0270" w:rsidRPr="007A1A2B" w:rsidRDefault="005377F0" w:rsidP="00D52908">
      <w:pPr>
        <w:numPr>
          <w:ilvl w:val="0"/>
          <w:numId w:val="16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b/>
          <w:sz w:val="20"/>
          <w:szCs w:val="20"/>
        </w:rPr>
      </w:pPr>
      <w:r w:rsidRPr="007A1A2B">
        <w:rPr>
          <w:sz w:val="20"/>
          <w:lang w:val="es-MX"/>
        </w:rPr>
        <w:lastRenderedPageBreak/>
        <w:t xml:space="preserve">Si &lt;se realizaron cambios (se capturó producto a devolver)&gt;,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</w:t>
      </w:r>
      <w:r w:rsidR="0098310D" w:rsidRPr="007A1A2B">
        <w:rPr>
          <w:sz w:val="20"/>
          <w:lang w:val="es-MX"/>
        </w:rPr>
        <w:t>se capturó producto a devolver</w:t>
      </w:r>
      <w:r w:rsidRPr="007A1A2B">
        <w:rPr>
          <w:sz w:val="20"/>
          <w:lang w:val="es-MX"/>
        </w:rPr>
        <w:t>)&gt;</w:t>
      </w:r>
    </w:p>
    <w:p w:rsidR="005377F0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3E5064" w:rsidRPr="007A1A2B" w:rsidRDefault="003E5064" w:rsidP="007D190B">
      <w:pPr>
        <w:rPr>
          <w:lang w:eastAsia="en-US"/>
        </w:rPr>
      </w:pPr>
    </w:p>
    <w:p w:rsidR="005377F0" w:rsidRPr="007A1A2B" w:rsidRDefault="005377F0" w:rsidP="007D190B">
      <w:pPr>
        <w:rPr>
          <w:lang w:eastAsia="en-US"/>
        </w:rPr>
      </w:pPr>
    </w:p>
    <w:bookmarkStart w:id="441" w:name="_AO06_Liquidar_Venta"/>
    <w:bookmarkEnd w:id="441"/>
    <w:p w:rsidR="00C32A0E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"AO06_r" </w:instrText>
      </w:r>
      <w:r w:rsidRPr="007A1A2B">
        <w:rPr>
          <w:bCs w:val="0"/>
        </w:rPr>
        <w:fldChar w:fldCharType="separate"/>
      </w:r>
      <w:bookmarkStart w:id="442" w:name="_Toc464449627"/>
      <w:r w:rsidR="00C32A0E" w:rsidRPr="007A1A2B">
        <w:rPr>
          <w:rStyle w:val="Hipervnculo"/>
          <w:bCs w:val="0"/>
        </w:rPr>
        <w:t>AO0</w:t>
      </w:r>
      <w:r w:rsidRPr="007A1A2B">
        <w:rPr>
          <w:rStyle w:val="Hipervnculo"/>
          <w:bCs w:val="0"/>
        </w:rPr>
        <w:t>6</w:t>
      </w:r>
      <w:r w:rsidR="00C32A0E" w:rsidRPr="007A1A2B">
        <w:rPr>
          <w:rStyle w:val="Hipervnculo"/>
          <w:bCs w:val="0"/>
        </w:rPr>
        <w:t xml:space="preserve"> Liquidar Venta a Consignación </w:t>
      </w:r>
      <w:r w:rsidRPr="007A1A2B">
        <w:rPr>
          <w:rStyle w:val="Hipervnculo"/>
          <w:bCs w:val="0"/>
        </w:rPr>
        <w:t>por Devolución</w:t>
      </w:r>
      <w:bookmarkEnd w:id="442"/>
      <w:r w:rsidRPr="007A1A2B">
        <w:rPr>
          <w:bCs w:val="0"/>
        </w:rPr>
        <w:fldChar w:fldCharType="end"/>
      </w:r>
    </w:p>
    <w:p w:rsidR="00C32A0E" w:rsidRPr="007A1A2B" w:rsidRDefault="00C32A0E" w:rsidP="00C32A0E"/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información de los movimientos de devolución asociados a la Venta a Consignación, donde &lt;TrpTpd.TransProdID1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&gt;:</w:t>
      </w:r>
    </w:p>
    <w:p w:rsidR="00CF5C99" w:rsidRPr="007A1A2B" w:rsidRDefault="00CF5C99" w:rsidP="00D52908">
      <w:pPr>
        <w:numPr>
          <w:ilvl w:val="1"/>
          <w:numId w:val="17"/>
        </w:numPr>
        <w:ind w:left="839" w:hanging="482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CF5C99" w:rsidRPr="007A1A2B" w:rsidRDefault="00CF5C9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 </w:t>
      </w:r>
      <w:r w:rsidR="00007FB3"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  <w:lang w:val="es-MX"/>
        </w:rPr>
        <w:t xml:space="preserve">&lt;se obtuvo </w:t>
      </w:r>
      <w:r w:rsidR="007D6FB8" w:rsidRPr="007A1A2B">
        <w:rPr>
          <w:sz w:val="20"/>
          <w:szCs w:val="20"/>
          <w:lang w:val="es-MX"/>
        </w:rPr>
        <w:t>un movimiento de devolución asociado</w:t>
      </w:r>
      <w:r w:rsidRPr="007A1A2B">
        <w:rPr>
          <w:sz w:val="20"/>
          <w:szCs w:val="20"/>
          <w:lang w:val="es-MX"/>
        </w:rPr>
        <w:t xml:space="preserve"> a la Venta a Consignación&gt;</w:t>
      </w:r>
    </w:p>
    <w:p w:rsidR="007D6FB8" w:rsidRPr="007A1A2B" w:rsidRDefault="003C6546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3C6546" w:rsidRPr="007A1A2B" w:rsidRDefault="003C654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TransProdIDDevolucion = TransProdID de la devolución obtenida</w:t>
      </w:r>
    </w:p>
    <w:p w:rsidR="003C6546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elimina la siguiente información: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TransProdID1 = TransProd.TransProdID registrado en sesión (objetoTransProd)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C32A0E" w:rsidRPr="007A1A2B" w:rsidRDefault="00C32A0E" w:rsidP="00D52908">
      <w:pPr>
        <w:numPr>
          <w:ilvl w:val="1"/>
          <w:numId w:val="17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8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C32A0E" w:rsidRPr="007A1A2B" w:rsidRDefault="00C32A0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992A22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registrado en sesión 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="00AE5DDC" w:rsidRPr="007A1A2B">
        <w:rPr>
          <w:rFonts w:cs="Arial"/>
          <w:sz w:val="20"/>
          <w:szCs w:val="20"/>
        </w:rPr>
        <w:t xml:space="preserve"> de devolución</w:t>
      </w:r>
      <w:r w:rsidRPr="007A1A2B">
        <w:rPr>
          <w:sz w:val="20"/>
          <w:lang w:val="es-MX"/>
        </w:rPr>
        <w:t>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</w:t>
      </w:r>
      <w:r w:rsidR="00992A22" w:rsidRPr="007A1A2B">
        <w:rPr>
          <w:sz w:val="20"/>
          <w:lang w:val="es-MX"/>
        </w:rPr>
        <w:t>Dev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</w:t>
      </w:r>
      <w:r w:rsidRPr="007A1A2B">
        <w:rPr>
          <w:sz w:val="20"/>
          <w:szCs w:val="20"/>
          <w:lang w:val="es-MX"/>
        </w:rPr>
        <w:t xml:space="preserve">&lt;TransProdDetalle.TransProdID = TransProdDev.TransProdID registrado en sesión </w:t>
      </w:r>
      <w:r w:rsidRPr="007A1A2B">
        <w:rPr>
          <w:rFonts w:cs="Arial"/>
          <w:sz w:val="20"/>
          <w:szCs w:val="20"/>
        </w:rPr>
        <w:t>(objetoTransProdDev)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cada detalle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obtenido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9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AE5DDC" w:rsidRPr="007A1A2B">
        <w:rPr>
          <w:sz w:val="20"/>
          <w:lang w:val="es-MX"/>
        </w:rPr>
        <w:t>&lt;</w:t>
      </w:r>
      <w:r w:rsidRPr="007A1A2B">
        <w:rPr>
          <w:sz w:val="20"/>
          <w:szCs w:val="20"/>
          <w:lang w:val="es-MX"/>
        </w:rPr>
        <w:t>TransProdDev.TransProdID</w:t>
      </w:r>
      <w:r w:rsidR="00AE5DDC" w:rsidRPr="007A1A2B">
        <w:rPr>
          <w:sz w:val="20"/>
          <w:szCs w:val="20"/>
          <w:lang w:val="es-MX"/>
        </w:rPr>
        <w:t>&gt;</w:t>
      </w:r>
      <w:r w:rsidRPr="007A1A2B">
        <w:rPr>
          <w:sz w:val="20"/>
          <w:szCs w:val="20"/>
          <w:lang w:val="es-MX"/>
        </w:rPr>
        <w:t xml:space="preserve"> registrado en sesión </w:t>
      </w:r>
      <w:r w:rsidRPr="007A1A2B">
        <w:rPr>
          <w:rFonts w:cs="Arial"/>
          <w:sz w:val="20"/>
          <w:szCs w:val="20"/>
        </w:rPr>
        <w:t>(objetoTransProd</w:t>
      </w:r>
      <w:r w:rsidR="00AE5DDC" w:rsidRPr="007A1A2B">
        <w:rPr>
          <w:rFonts w:cs="Arial"/>
          <w:sz w:val="20"/>
          <w:szCs w:val="20"/>
        </w:rPr>
        <w:t>Dev</w:t>
      </w:r>
      <w:r w:rsidRPr="007A1A2B">
        <w:rPr>
          <w:rFonts w:cs="Arial"/>
          <w:sz w:val="20"/>
          <w:szCs w:val="20"/>
        </w:rPr>
        <w:t>)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ArregloTransProdDetalleDev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lang w:val="es-MX"/>
        </w:rPr>
        <w:t>TransProdDetalle</w:t>
      </w:r>
    </w:p>
    <w:p w:rsidR="003623FD" w:rsidRPr="007A1A2B" w:rsidRDefault="003623FD" w:rsidP="00D52908">
      <w:pPr>
        <w:numPr>
          <w:ilvl w:val="1"/>
          <w:numId w:val="17"/>
        </w:numPr>
        <w:ind w:left="839" w:hanging="482"/>
        <w:rPr>
          <w:sz w:val="20"/>
          <w:szCs w:val="20"/>
        </w:rPr>
      </w:pPr>
      <w:r w:rsidRPr="007A1A2B">
        <w:rPr>
          <w:sz w:val="20"/>
          <w:szCs w:val="20"/>
        </w:rPr>
        <w:t>Para cada detalle de la devolución incluido en el ArregloTransProdDetalleDev</w:t>
      </w:r>
    </w:p>
    <w:p w:rsidR="00B6659A" w:rsidRPr="007A1A2B" w:rsidRDefault="00B6659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0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ActualizarInventario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&lt;TransProdDetalle.ProductoClave&gt;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&lt;TransProdDetalle.TipoUnidad&gt;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&lt;TransProdDetalle.Cantidad&gt;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TipoTransProd = </w:t>
      </w:r>
      <w:r w:rsidR="00C618F3" w:rsidRPr="007A1A2B">
        <w:rPr>
          <w:sz w:val="20"/>
          <w:lang w:val="es-MX"/>
        </w:rPr>
        <w:t>&lt;TransProdDev.Tipo&gt; registrado en sesión (objeto TransProdDev)</w:t>
      </w:r>
    </w:p>
    <w:p w:rsidR="00B6659A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TipoMovimiento = &lt;TransProdDev.TipoMovimiento&gt; registrado en sesión (objeto TransProdDev)</w:t>
      </w:r>
    </w:p>
    <w:p w:rsidR="00B6659A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AlmacenID = AlmacenID registrado en sesión</w:t>
      </w:r>
    </w:p>
    <w:p w:rsidR="002F6445" w:rsidRPr="002F6445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2F6445">
        <w:rPr>
          <w:sz w:val="20"/>
          <w:lang w:val="es-MX"/>
        </w:rPr>
        <w:t xml:space="preserve">GrupoMotivo = </w:t>
      </w:r>
      <w:r w:rsidRPr="002F6445">
        <w:rPr>
          <w:rFonts w:cs="Arial"/>
          <w:sz w:val="20"/>
          <w:szCs w:val="20"/>
        </w:rPr>
        <w:t>GrupoMotivo registrado en sesión</w:t>
      </w:r>
    </w:p>
    <w:p w:rsidR="00B6659A" w:rsidRPr="007A1A2B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>Cancelacion</w:t>
      </w:r>
      <w:r w:rsidR="00B6659A" w:rsidRPr="007A1A2B">
        <w:rPr>
          <w:sz w:val="20"/>
          <w:lang w:val="es-MX"/>
        </w:rPr>
        <w:t xml:space="preserve"> = 1</w:t>
      </w:r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B20E0F" w:rsidRPr="00D42F21" w:rsidRDefault="00B20E0F" w:rsidP="00B20E0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42F21">
        <w:rPr>
          <w:sz w:val="20"/>
          <w:szCs w:val="20"/>
          <w:highlight w:val="yellow"/>
        </w:rPr>
        <w:t xml:space="preserve">donde Cliente.ClienteClave = TransProd.ClienteClave </w:t>
      </w:r>
      <w:r w:rsidRPr="00D42F21">
        <w:rPr>
          <w:sz w:val="20"/>
          <w:szCs w:val="20"/>
          <w:highlight w:val="yellow"/>
          <w:lang w:eastAsia="en-US"/>
        </w:rPr>
        <w:t>(objeto TransProd registrado en sesión)</w:t>
      </w:r>
      <w:r w:rsidRPr="00D42F21">
        <w:rPr>
          <w:sz w:val="20"/>
          <w:highlight w:val="yellow"/>
        </w:rPr>
        <w:t>&gt;</w:t>
      </w:r>
    </w:p>
    <w:p w:rsidR="00B20E0F" w:rsidRPr="00D42F21" w:rsidRDefault="00B20E0F" w:rsidP="00B20E0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&lt;el producto actual se puede prestar &lt;ProductoDetalle.ProductoClave = </w:t>
      </w:r>
      <w:r w:rsidR="00324AB0" w:rsidRPr="00D42F21">
        <w:rPr>
          <w:sz w:val="20"/>
          <w:highlight w:val="yellow"/>
        </w:rPr>
        <w:t>TransProdDetalle.</w:t>
      </w:r>
      <w:r w:rsidR="00324AB0" w:rsidRPr="00D42F21">
        <w:rPr>
          <w:sz w:val="20"/>
          <w:szCs w:val="20"/>
          <w:highlight w:val="yellow"/>
        </w:rPr>
        <w:t>ProductoClave&gt;</w:t>
      </w:r>
      <w:r w:rsidRPr="00D42F21">
        <w:rPr>
          <w:sz w:val="20"/>
          <w:highlight w:val="yellow"/>
        </w:rPr>
        <w:t xml:space="preserve"> y &lt;ProductoDetalle.PRUTipoUnidad = </w:t>
      </w:r>
      <w:r w:rsidR="00324AB0" w:rsidRPr="00D42F21">
        <w:rPr>
          <w:sz w:val="20"/>
          <w:highlight w:val="yellow"/>
        </w:rPr>
        <w:t>TransProdDetalle.Tipo</w:t>
      </w:r>
      <w:r w:rsidRPr="00D42F21">
        <w:rPr>
          <w:sz w:val="20"/>
          <w:szCs w:val="20"/>
          <w:highlight w:val="yellow"/>
        </w:rPr>
        <w:t xml:space="preserve">Unidad </w:t>
      </w:r>
      <w:r w:rsidRPr="00D42F21">
        <w:rPr>
          <w:sz w:val="20"/>
          <w:highlight w:val="yellow"/>
        </w:rPr>
        <w:t>&gt; y &lt;ProductoDetalle.Prestamo = 1&gt;&gt;</w:t>
      </w:r>
    </w:p>
    <w:p w:rsidR="00B20E0F" w:rsidRPr="00D42F21" w:rsidRDefault="00B20E0F" w:rsidP="00324AB0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 xml:space="preserve">El caso de uso incluye la funcionalidad del caso de uso </w:t>
      </w:r>
      <w:hyperlink r:id="rId91" w:history="1">
        <w:r w:rsidRPr="00D42F21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42F21">
        <w:rPr>
          <w:b/>
          <w:sz w:val="20"/>
          <w:highlight w:val="yellow"/>
        </w:rPr>
        <w:t xml:space="preserve"> </w:t>
      </w:r>
      <w:r w:rsidRPr="00D42F21">
        <w:rPr>
          <w:sz w:val="20"/>
          <w:highlight w:val="yellow"/>
        </w:rPr>
        <w:t>y le envía como parámetro la siguiente información: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D42F21">
        <w:rPr>
          <w:sz w:val="20"/>
          <w:highlight w:val="yellow"/>
        </w:rPr>
        <w:t>ActualizarPrestamo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ClienteClave = &lt;TransProd.ClienteClave&gt; (objeto TransProd registrado en sesión)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ProductoClave = &lt;ProductoDetalle.ProductoDetClave&gt; donde &lt;ProductoDetalle.ProductoClave = TransProdDetalle.ProductoClave y ProductoDetalle.PRUTipoUnidad = 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TipoTransProd = </w:t>
      </w:r>
      <w:r w:rsidR="00325B80" w:rsidRPr="00D42F21">
        <w:rPr>
          <w:sz w:val="20"/>
          <w:highlight w:val="yellow"/>
          <w:lang w:val="es-MX"/>
        </w:rPr>
        <w:t>&lt;TransProdDev.Tipo&gt; registrado en sesión (objeto TransProdDev)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Cantidad = &lt;TransProdDetalle.Cantidad&gt; * -1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TipoUnidad = &lt;TransProdDetalle.TipoUnidad&gt;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Vendido = </w:t>
      </w:r>
      <w:r w:rsidR="00325B80" w:rsidRPr="00D42F21">
        <w:rPr>
          <w:sz w:val="20"/>
          <w:highlight w:val="yellow"/>
        </w:rPr>
        <w:t>2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>El sistema recibe la siguiente información: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D42F21">
        <w:rPr>
          <w:sz w:val="20"/>
          <w:szCs w:val="20"/>
          <w:highlight w:val="yellow"/>
        </w:rPr>
        <w:t>OP</w:t>
      </w:r>
      <w:r w:rsidRPr="00D42F21">
        <w:rPr>
          <w:sz w:val="20"/>
          <w:highlight w:val="yellow"/>
        </w:rPr>
        <w:t>_Verdadero</w:t>
      </w:r>
    </w:p>
    <w:p w:rsidR="00C618F3" w:rsidRPr="007A1A2B" w:rsidRDefault="00C618F3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92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618F3" w:rsidRPr="007A1A2B" w:rsidRDefault="00C618F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618F3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Importe = &lt;TransProd</w:t>
      </w:r>
      <w:r w:rsidR="00940DE0" w:rsidRPr="007A1A2B">
        <w:rPr>
          <w:sz w:val="20"/>
          <w:szCs w:val="20"/>
          <w:lang w:val="es-MX"/>
        </w:rPr>
        <w:t>Detalle.Total&gt;</w:t>
      </w:r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3623FD" w:rsidRPr="00361B17" w:rsidRDefault="00C618F3" w:rsidP="00D52908">
      <w:pPr>
        <w:pStyle w:val="Prrafodelista"/>
        <w:numPr>
          <w:ilvl w:val="4"/>
          <w:numId w:val="17"/>
        </w:numPr>
        <w:ind w:left="3402" w:hanging="992"/>
      </w:pPr>
      <w:r w:rsidRPr="00361B17">
        <w:rPr>
          <w:sz w:val="20"/>
          <w:szCs w:val="20"/>
          <w:lang w:val="es-MX"/>
        </w:rPr>
        <w:t>Verdadero</w:t>
      </w:r>
    </w:p>
    <w:p w:rsidR="00940DE0" w:rsidRPr="00361B17" w:rsidRDefault="00940DE0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361B17">
        <w:rPr>
          <w:sz w:val="20"/>
          <w:szCs w:val="20"/>
        </w:rPr>
        <w:t>TransProdID = TransProd.TransProdID registrado en sesión (objeto TransProd)</w:t>
      </w:r>
      <w:r w:rsidRPr="00361B17">
        <w:rPr>
          <w:sz w:val="20"/>
          <w:szCs w:val="20"/>
          <w:lang w:val="es-MX"/>
        </w:rPr>
        <w:t>&gt;:</w:t>
      </w:r>
    </w:p>
    <w:p w:rsidR="00940DE0" w:rsidRPr="00361B17" w:rsidRDefault="00940DE0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361B17">
        <w:rPr>
          <w:b/>
          <w:sz w:val="20"/>
          <w:szCs w:val="20"/>
        </w:rPr>
        <w:t>TransProd</w:t>
      </w:r>
    </w:p>
    <w:p w:rsidR="00940DE0" w:rsidRPr="00361B17" w:rsidRDefault="00940DE0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361B17">
        <w:rPr>
          <w:rFonts w:cs="Arial"/>
          <w:sz w:val="20"/>
          <w:szCs w:val="20"/>
        </w:rPr>
        <w:t xml:space="preserve">Saldo = </w:t>
      </w:r>
      <w:r w:rsidRPr="00361B17">
        <w:rPr>
          <w:rFonts w:cs="Arial"/>
          <w:i/>
          <w:sz w:val="20"/>
          <w:szCs w:val="20"/>
        </w:rPr>
        <w:t>Saldo</w:t>
      </w:r>
      <w:r w:rsidRPr="00361B17">
        <w:rPr>
          <w:rFonts w:cs="Arial"/>
          <w:sz w:val="20"/>
          <w:szCs w:val="20"/>
        </w:rPr>
        <w:t xml:space="preserve"> + &lt;TransProdDetalle.Total&gt;</w:t>
      </w:r>
    </w:p>
    <w:p w:rsid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ProductoClave</w:t>
      </w:r>
      <w:r>
        <w:rPr>
          <w:sz w:val="20"/>
          <w:szCs w:val="20"/>
        </w:rPr>
        <w:t xml:space="preserve"> y ProductoDetalle.PRUTipoUnidad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TipoUnidad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3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lastRenderedPageBreak/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 w:rsidRPr="007A1A2B"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Cantidad = </w:t>
      </w:r>
      <w:r>
        <w:rPr>
          <w:sz w:val="20"/>
          <w:szCs w:val="20"/>
          <w:lang w:val="es-MX"/>
        </w:rPr>
        <w:t>[</w:t>
      </w:r>
      <w:r w:rsidRPr="007A1A2B"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1 (“Producto”)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361B17">
        <w:rPr>
          <w:sz w:val="20"/>
        </w:rPr>
        <w:t>PS_CuoVen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4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Cantidad = [</w:t>
      </w:r>
      <w:r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3 (“Kilos”)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  <w:color w:val="0000FF"/>
          <w:sz w:val="20"/>
          <w:szCs w:val="20"/>
          <w:u w:val="single"/>
        </w:rPr>
      </w:pPr>
      <w:r w:rsidRPr="00361B17">
        <w:rPr>
          <w:sz w:val="20"/>
        </w:rPr>
        <w:t>PS_CuoVen</w:t>
      </w:r>
    </w:p>
    <w:p w:rsidR="00940DE0" w:rsidRPr="007A1A2B" w:rsidRDefault="00D8504A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elimina la siguiente información: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TPDImpuesto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</w:t>
      </w:r>
      <w:r w:rsidR="00AE5DDC" w:rsidRPr="007A1A2B">
        <w:rPr>
          <w:b/>
          <w:sz w:val="20"/>
          <w:szCs w:val="20"/>
        </w:rPr>
        <w:t>rpPrp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TPDDesVendedor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TransProdDetalle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devolución registrada en sesión &lt;TransProd.</w:t>
      </w:r>
      <w:r w:rsidRPr="007A1A2B">
        <w:rPr>
          <w:sz w:val="20"/>
          <w:szCs w:val="20"/>
        </w:rPr>
        <w:t>TransProdID = TransProdDev.TransProdID registrado en sesión (objeto TransProdDev)</w:t>
      </w:r>
      <w:r w:rsidRPr="007A1A2B">
        <w:rPr>
          <w:sz w:val="20"/>
          <w:szCs w:val="20"/>
          <w:lang w:val="es-MX"/>
        </w:rPr>
        <w:t>&gt;: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FechaCaptura = </w:t>
      </w:r>
      <w:r w:rsidRPr="007A1A2B">
        <w:rPr>
          <w:rFonts w:cs="Arial"/>
          <w:sz w:val="20"/>
          <w:szCs w:val="20"/>
        </w:rPr>
        <w:t>&lt;Dia.FechaCaptura&gt; donde &lt;Dia.DiaClave = DiaClave registrado en sesión&gt;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FechaSurtido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FechaHoraAlta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8C08B2" w:rsidRPr="007A1A2B" w:rsidRDefault="008C08B2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bookmarkStart w:id="443" w:name="paso3_AO06"/>
      <w:r w:rsidRPr="007A1A2B">
        <w:rPr>
          <w:rFonts w:cs="Arial"/>
          <w:sz w:val="20"/>
          <w:szCs w:val="20"/>
        </w:rPr>
        <w:t>El sistema obtiene información</w:t>
      </w:r>
      <w:r w:rsidR="00891712" w:rsidRPr="007A1A2B">
        <w:rPr>
          <w:rFonts w:cs="Arial"/>
          <w:sz w:val="20"/>
          <w:szCs w:val="20"/>
        </w:rPr>
        <w:t xml:space="preserve"> del siguiente objeto</w:t>
      </w:r>
      <w:r w:rsidRPr="007A1A2B">
        <w:rPr>
          <w:rFonts w:cs="Arial"/>
          <w:sz w:val="20"/>
          <w:szCs w:val="20"/>
        </w:rPr>
        <w:t>:</w:t>
      </w:r>
    </w:p>
    <w:bookmarkEnd w:id="443"/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</w:t>
      </w:r>
      <w:r w:rsidR="00891712" w:rsidRPr="007A1A2B">
        <w:rPr>
          <w:rFonts w:cs="Arial"/>
          <w:sz w:val="20"/>
          <w:szCs w:val="20"/>
        </w:rPr>
        <w:t xml:space="preserve"> del objeto obtenido</w:t>
      </w:r>
      <w:r w:rsidRPr="007A1A2B">
        <w:rPr>
          <w:rFonts w:cs="Arial"/>
          <w:sz w:val="20"/>
          <w:szCs w:val="20"/>
        </w:rPr>
        <w:t>: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</w:t>
      </w:r>
    </w:p>
    <w:p w:rsidR="00670158" w:rsidRPr="007A1A2B" w:rsidRDefault="00670158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95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ModuloMovDetalleClave = </w:t>
      </w:r>
      <w:r w:rsidR="008C08B2"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Devoluciones.ModuloMovDetalleClave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FA145E" w:rsidRPr="007A1A2B" w:rsidRDefault="00FA145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8D059D" w:rsidRPr="007A1A2B">
        <w:rPr>
          <w:sz w:val="20"/>
          <w:szCs w:val="20"/>
        </w:rPr>
        <w:t xml:space="preserve"> para el nuevo movimiento de devolución</w:t>
      </w:r>
      <w:r w:rsidR="001B60AE" w:rsidRPr="007A1A2B">
        <w:rPr>
          <w:sz w:val="20"/>
          <w:szCs w:val="20"/>
        </w:rPr>
        <w:t xml:space="preserve"> a generar</w:t>
      </w:r>
      <w:r w:rsidRPr="007A1A2B">
        <w:rPr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FA145E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PCEPrecioClave = </w:t>
      </w:r>
      <w:r w:rsidR="00891712" w:rsidRPr="007A1A2B">
        <w:rPr>
          <w:sz w:val="20"/>
          <w:szCs w:val="20"/>
        </w:rPr>
        <w:t>&lt;TransProd.PCEPrecioClave&gt;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.TipoTransProd&gt;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891712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.TipoPedido&gt;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B60AE" w:rsidRPr="007A1A2B" w:rsidRDefault="00B25E3B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1B60AE" w:rsidRPr="007A1A2B" w:rsidRDefault="001B60AE" w:rsidP="00D52908">
      <w:pPr>
        <w:pStyle w:val="Prrafodelista"/>
        <w:numPr>
          <w:ilvl w:val="1"/>
          <w:numId w:val="17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6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B60AE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AA3BCA" w:rsidRPr="007A1A2B" w:rsidRDefault="00AA3BCA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D513F2" w:rsidRPr="007A1A2B" w:rsidRDefault="0000718B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</w:t>
      </w:r>
      <w:r w:rsidR="00AA3BCA" w:rsidRPr="007A1A2B">
        <w:rPr>
          <w:sz w:val="20"/>
          <w:szCs w:val="20"/>
          <w:lang w:val="es-MX"/>
        </w:rPr>
        <w:t>el producto</w:t>
      </w:r>
      <w:r w:rsidRPr="007A1A2B">
        <w:rPr>
          <w:sz w:val="20"/>
          <w:szCs w:val="20"/>
          <w:lang w:val="es-MX"/>
        </w:rPr>
        <w:t xml:space="preserve"> cuenta con una cantidad a devolver mayor a Cero &lt;Productos.Devolucion &gt; 0&gt;&gt;</w:t>
      </w:r>
    </w:p>
    <w:p w:rsidR="008F4EDF" w:rsidRPr="007A1A2B" w:rsidRDefault="008F4EDF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8F4EDF" w:rsidRPr="007A1A2B" w:rsidRDefault="008F4EDF" w:rsidP="00D52908">
      <w:pPr>
        <w:pStyle w:val="Prrafodelista"/>
        <w:numPr>
          <w:ilvl w:val="3"/>
          <w:numId w:val="17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lastRenderedPageBreak/>
        <w:t>El caso de uso incluye la funcionalidad del caso de uso</w:t>
      </w:r>
      <w:r w:rsidRPr="007A1A2B">
        <w:rPr>
          <w:szCs w:val="36"/>
        </w:rPr>
        <w:t xml:space="preserve"> </w:t>
      </w:r>
      <w:hyperlink r:id="rId9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E91C25" w:rsidRPr="007A1A2B">
        <w:rPr>
          <w:sz w:val="20"/>
          <w:szCs w:val="20"/>
          <w:lang w:val="es-MX"/>
        </w:rPr>
        <w:t>Devolucion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007FB3" w:rsidRPr="007A1A2B" w:rsidRDefault="00007FB3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07FB3" w:rsidRPr="007A1A2B" w:rsidRDefault="00007FB3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1B60AE" w:rsidRPr="007A1A2B">
        <w:rPr>
          <w:sz w:val="20"/>
          <w:lang w:val="es-MX"/>
        </w:rPr>
        <w:t>&lt;TransProdDev.TransProdID&gt;</w:t>
      </w:r>
      <w:r w:rsidRPr="007A1A2B">
        <w:rPr>
          <w:sz w:val="20"/>
          <w:lang w:val="es-MX"/>
        </w:rPr>
        <w:t xml:space="preserve"> </w:t>
      </w:r>
      <w:r w:rsidR="001B60AE" w:rsidRPr="007A1A2B">
        <w:rPr>
          <w:sz w:val="20"/>
          <w:szCs w:val="20"/>
        </w:rPr>
        <w:t>registrado en sesión (objeto TransProdDev)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C67983">
        <w:rPr>
          <w:sz w:val="20"/>
          <w:lang w:val="es-MX"/>
        </w:rPr>
        <w:t>&lt;TransProdDetalle.TransProdDetalleID&gt;</w:t>
      </w:r>
      <w:r w:rsidR="009D529F">
        <w:rPr>
          <w:sz w:val="20"/>
          <w:lang w:val="es-MX"/>
        </w:rPr>
        <w:t xml:space="preserve"> correspondiente a la partida de la Venta a Conisgnación de la cual se realiza la devolución.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ProductoClave = ProductoClave </w:t>
      </w:r>
      <w:r w:rsidR="001B60AE" w:rsidRPr="007A1A2B">
        <w:rPr>
          <w:sz w:val="20"/>
          <w:lang w:val="es-MX"/>
        </w:rPr>
        <w:t>(objeto Productos)</w:t>
      </w:r>
    </w:p>
    <w:p w:rsidR="00007FB3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8F4EDF" w:rsidRPr="007A1A2B">
        <w:rPr>
          <w:sz w:val="20"/>
          <w:lang w:val="es-MX"/>
        </w:rPr>
        <w:t>Partida registrada en sesión + 1</w:t>
      </w:r>
    </w:p>
    <w:p w:rsidR="008F4EDF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8F4EDF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Precio = Precio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8F4EDF" w:rsidRPr="007A1A2B">
        <w:rPr>
          <w:sz w:val="20"/>
          <w:szCs w:val="20"/>
          <w:lang w:val="es-MX"/>
        </w:rPr>
        <w:t>Devolucion * Precio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8F4EDF" w:rsidRPr="007A1A2B" w:rsidRDefault="008F4EDF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TotalDetalle = </w:t>
      </w:r>
      <w:r w:rsidRPr="007A1A2B">
        <w:rPr>
          <w:rFonts w:cs="Arial"/>
          <w:sz w:val="20"/>
          <w:szCs w:val="20"/>
        </w:rPr>
        <w:t>&lt;TransProdDetalle.Total&gt;</w:t>
      </w:r>
    </w:p>
    <w:p w:rsidR="00EB1712" w:rsidRPr="007A1A2B" w:rsidRDefault="00EB1712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9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&lt;TransProdDetalle.TransProdID&gt;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TransProdDetalleId = &lt;TransProdDetalle.TransProdDetalleID&gt;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</w:t>
      </w:r>
      <w:r w:rsidR="00521B69" w:rsidRPr="007A1A2B">
        <w:rPr>
          <w:rFonts w:cs="Arial"/>
          <w:sz w:val="20"/>
          <w:szCs w:val="20"/>
        </w:rPr>
        <w:t>–</w:t>
      </w:r>
      <w:r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&lt;TransProdDetalle.Total&gt;</w:t>
      </w:r>
      <w:r w:rsidR="00521B69"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actual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992A22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</w:t>
      </w:r>
      <w:r w:rsidR="00B95D39" w:rsidRPr="007A1A2B">
        <w:rPr>
          <w:sz w:val="20"/>
          <w:szCs w:val="20"/>
          <w:lang w:val="es-MX"/>
        </w:rPr>
        <w:t xml:space="preserve"> = </w:t>
      </w:r>
      <w:r w:rsidR="00B95D39" w:rsidRPr="007A1A2B">
        <w:rPr>
          <w:sz w:val="20"/>
          <w:lang w:val="es-MX"/>
        </w:rPr>
        <w:t xml:space="preserve">&lt;TransProdDev.TransProdID&gt; </w:t>
      </w:r>
      <w:r w:rsidR="00B95D39" w:rsidRPr="007A1A2B">
        <w:rPr>
          <w:sz w:val="20"/>
          <w:szCs w:val="20"/>
        </w:rPr>
        <w:t>registrado en sesión (objeto TransProdDev)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TransProdID1</w:t>
      </w:r>
      <w:r w:rsidR="00B95D39" w:rsidRPr="007A1A2B">
        <w:rPr>
          <w:sz w:val="20"/>
          <w:szCs w:val="20"/>
          <w:lang w:val="es-MX"/>
        </w:rPr>
        <w:t xml:space="preserve"> = &lt;</w:t>
      </w:r>
      <w:r w:rsidR="00B95D39" w:rsidRPr="007A1A2B">
        <w:rPr>
          <w:sz w:val="20"/>
          <w:szCs w:val="20"/>
        </w:rPr>
        <w:t>TransProd.TransProdID&gt; registrado en sesión (objeto TransProd)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TransProdDetalleID</w:t>
      </w:r>
      <w:r w:rsidR="00B95D39" w:rsidRPr="007A1A2B">
        <w:rPr>
          <w:sz w:val="20"/>
          <w:szCs w:val="20"/>
          <w:lang w:val="es-MX"/>
        </w:rPr>
        <w:t xml:space="preserve"> = &lt;TransProdDetalle.TransProdDetalleID&gt;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lastRenderedPageBreak/>
        <w:t>Cantidad</w:t>
      </w:r>
      <w:r w:rsidR="00B95D39" w:rsidRPr="007A1A2B">
        <w:rPr>
          <w:sz w:val="20"/>
          <w:szCs w:val="20"/>
          <w:lang w:val="es-MX"/>
        </w:rPr>
        <w:t xml:space="preserve"> = &lt;TransProdDetalle.Cantidad&gt;</w:t>
      </w:r>
      <w:r w:rsidR="004A2023" w:rsidRPr="007A1A2B">
        <w:rPr>
          <w:sz w:val="20"/>
          <w:szCs w:val="20"/>
          <w:lang w:val="es-MX"/>
        </w:rPr>
        <w:t xml:space="preserve">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Precio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&lt;TransProdDetalle.Precio&gt;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Subtotal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&lt;TransProdDetalle.Subtotal&gt;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Impuesto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&lt;TransProdDetalle.Impuesto&gt;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MFechaHora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Fecha y hora actual del sistema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MUsuarioID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UsuarioId registrado en sesión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00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6B249C" w:rsidRPr="007A1A2B" w:rsidRDefault="006B249C" w:rsidP="00D52908">
      <w:pPr>
        <w:pStyle w:val="Prrafodelista"/>
        <w:numPr>
          <w:ilvl w:val="5"/>
          <w:numId w:val="18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TipoTransProd = </w:t>
      </w:r>
      <w:r w:rsidRPr="007A1A2B">
        <w:rPr>
          <w:sz w:val="20"/>
          <w:lang w:val="es-MX"/>
        </w:rPr>
        <w:t>&lt;TransProdDev.Tipo&gt; registrado en sesión (objeto TransProdDev)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TipoMovimiento = </w:t>
      </w:r>
      <w:r w:rsidRPr="007A1A2B">
        <w:rPr>
          <w:sz w:val="20"/>
          <w:lang w:val="es-MX"/>
        </w:rPr>
        <w:t>&lt;TransProdDev.TipoMovimiento&gt; registrado en sesión (objeto TransProdDev)</w:t>
      </w:r>
    </w:p>
    <w:p w:rsidR="006B249C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A059F" w:rsidRPr="006F6063" w:rsidRDefault="004A059F" w:rsidP="004A059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>Si &lt;no se obtuvo un registro de ProductoPrestamoCli para el Cliente y producto actuales&gt;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01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>y ProductoDetalle.PRUTipoUnid</w:t>
      </w:r>
      <w:r>
        <w:rPr>
          <w:sz w:val="20"/>
          <w:highlight w:val="yellow"/>
        </w:rPr>
        <w:lastRenderedPageBreak/>
        <w:t xml:space="preserve">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481F9E" w:rsidRP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4A059F" w:rsidRPr="006F6063" w:rsidRDefault="004A059F" w:rsidP="004A059F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02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>ClienteClave = &lt;TransProd.ClienteClave&gt; (objeto TransProd registrado en sesión)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ProductoClave = &lt;ProductoDetalle.ProductoDetClave&gt; donde &lt;ProductoDetalle.ProductoClave = ProductoClave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 xml:space="preserve"> y ProductoDetalle.PRUTipoUnidad = Unidad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TipoTransProd = </w:t>
      </w:r>
      <w:r w:rsidR="00CC5464" w:rsidRPr="006F6063">
        <w:rPr>
          <w:sz w:val="20"/>
          <w:highlight w:val="yellow"/>
          <w:lang w:val="es-MX"/>
        </w:rPr>
        <w:t>&lt;TransProdDev.Tipo&gt; registrado en sesión (objeto TransProdDev)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Cantidad = </w:t>
      </w:r>
      <w:r w:rsidR="00CC5464" w:rsidRPr="006F6063">
        <w:rPr>
          <w:sz w:val="20"/>
          <w:szCs w:val="20"/>
          <w:highlight w:val="yellow"/>
          <w:lang w:val="es-MX"/>
        </w:rPr>
        <w:t>Devolucion (objeto Productos)</w:t>
      </w:r>
    </w:p>
    <w:p w:rsidR="004A059F" w:rsidRPr="006F6063" w:rsidRDefault="004A059F" w:rsidP="006F6063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 xml:space="preserve">TipoUnidad = </w:t>
      </w:r>
      <w:r w:rsidR="006F6063" w:rsidRPr="006F6063">
        <w:rPr>
          <w:sz w:val="20"/>
          <w:szCs w:val="20"/>
          <w:highlight w:val="yellow"/>
          <w:lang w:val="es-MX"/>
        </w:rPr>
        <w:t>Unidad (objeto Productos)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Vendido = </w:t>
      </w:r>
      <w:r w:rsidR="006F6063" w:rsidRPr="006F6063">
        <w:rPr>
          <w:sz w:val="20"/>
          <w:szCs w:val="20"/>
          <w:highlight w:val="yellow"/>
        </w:rPr>
        <w:t>2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4A059F" w:rsidRPr="00182359" w:rsidRDefault="004A059F" w:rsidP="00182359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521B69" w:rsidRPr="007A1A2B" w:rsidRDefault="00521B6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3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521B69" w:rsidRPr="007A1A2B" w:rsidRDefault="00521B69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4A2023" w:rsidRPr="007A1A2B">
        <w:rPr>
          <w:rFonts w:cs="Arial"/>
          <w:sz w:val="20"/>
          <w:szCs w:val="20"/>
        </w:rPr>
        <w:t xml:space="preserve">&lt;TransProdDetalle.Total&gt; actual </w:t>
      </w:r>
      <w:r w:rsidRPr="007A1A2B">
        <w:rPr>
          <w:sz w:val="20"/>
          <w:szCs w:val="20"/>
          <w:lang w:val="es-MX"/>
        </w:rPr>
        <w:t>* -1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A4373D" w:rsidRPr="00A4373D" w:rsidRDefault="00A4373D" w:rsidP="00D52908">
      <w:pPr>
        <w:pStyle w:val="Prrafodelista"/>
        <w:numPr>
          <w:ilvl w:val="1"/>
          <w:numId w:val="17"/>
        </w:numPr>
      </w:pPr>
      <w:r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4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1 (“Producto”)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5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lastRenderedPageBreak/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3 (“Kilos”)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Pr="00A4373D" w:rsidRDefault="00A4373D" w:rsidP="00D52908">
      <w:pPr>
        <w:pStyle w:val="Prrafodelista"/>
        <w:numPr>
          <w:ilvl w:val="4"/>
          <w:numId w:val="17"/>
        </w:numPr>
        <w:ind w:left="3402" w:hanging="992"/>
      </w:pPr>
      <w:r>
        <w:rPr>
          <w:sz w:val="20"/>
        </w:rPr>
        <w:t>PS_CuoVen</w:t>
      </w:r>
    </w:p>
    <w:p w:rsidR="00C32A0E" w:rsidRPr="007A1A2B" w:rsidRDefault="008E266F" w:rsidP="00D52908">
      <w:pPr>
        <w:pStyle w:val="Prrafodelista"/>
        <w:numPr>
          <w:ilvl w:val="0"/>
          <w:numId w:val="17"/>
        </w:num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</w:pPr>
      <w:r w:rsidRPr="007A1A2B">
        <w:rPr>
          <w:sz w:val="20"/>
        </w:rPr>
        <w:t xml:space="preserve">El caso de uso incluye la funcionalidad del caso de uso </w:t>
      </w:r>
      <w:hyperlink r:id="rId106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141F7A" w:rsidRPr="007A1A2B" w:rsidRDefault="00141F7A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</w:rPr>
        <w:t>TransProd = &lt;TransProd</w:t>
      </w:r>
      <w:r w:rsidR="005C3816" w:rsidRPr="007A1A2B">
        <w:rPr>
          <w:sz w:val="20"/>
        </w:rPr>
        <w:t>Dev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5C3816" w:rsidRPr="007A1A2B">
        <w:rPr>
          <w:sz w:val="20"/>
          <w:szCs w:val="20"/>
        </w:rPr>
        <w:t>Dev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8E266F" w:rsidRPr="007A1A2B" w:rsidRDefault="00141F7A" w:rsidP="00D52908">
      <w:pPr>
        <w:pStyle w:val="Prrafodelista"/>
        <w:numPr>
          <w:ilvl w:val="3"/>
          <w:numId w:val="17"/>
        </w:numPr>
        <w:ind w:left="2410" w:hanging="850"/>
      </w:pPr>
      <w:r w:rsidRPr="007A1A2B">
        <w:rPr>
          <w:sz w:val="20"/>
          <w:szCs w:val="20"/>
        </w:rPr>
        <w:t>TransProdDev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&lt;no se obtuvo un movimiento de devolución asociado a la Venta a Consignación (TransProdIDDevolucion registrado en sesión = ‘ ‘)&gt;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3254FC" w:rsidRPr="007A1A2B" w:rsidRDefault="003254FC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AO06" w:history="1">
        <w:r w:rsidRPr="007A1A2B">
          <w:rPr>
            <w:rStyle w:val="Hipervnculo"/>
            <w:b/>
            <w:sz w:val="20"/>
            <w:lang w:val="es-MX"/>
          </w:rPr>
          <w:t>paso 9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6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AO06 Liquidar Venta a Consignación por Devolución</w:t>
        </w:r>
      </w:hyperlink>
    </w:p>
    <w:p w:rsidR="004A2023" w:rsidRPr="007A1A2B" w:rsidRDefault="004A2023" w:rsidP="00D52908">
      <w:pPr>
        <w:pStyle w:val="Prrafodelista"/>
        <w:numPr>
          <w:ilvl w:val="0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07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4A2023" w:rsidRPr="007A1A2B" w:rsidRDefault="004A2023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 = &lt;TransProdDev.TransProdID&gt; registrado en sesión (objeto TransProdDev)</w:t>
      </w:r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</w:pPr>
      <w:r w:rsidRPr="007A1A2B">
        <w:rPr>
          <w:sz w:val="20"/>
          <w:lang w:val="es-MX"/>
        </w:rPr>
        <w:t>Verdadero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bookmarkStart w:id="444" w:name="paso9_AO06"/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bookmarkEnd w:id="444"/>
    <w:p w:rsidR="005C3816" w:rsidRPr="007A1A2B" w:rsidRDefault="005C3816" w:rsidP="00D52908">
      <w:pPr>
        <w:pStyle w:val="Prrafodelista"/>
        <w:numPr>
          <w:ilvl w:val="1"/>
          <w:numId w:val="17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6 (“Liquidado”)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VisitaClave1 = </w:t>
      </w:r>
      <w:r w:rsidRPr="007A1A2B">
        <w:rPr>
          <w:rFonts w:cs="Arial"/>
          <w:sz w:val="20"/>
          <w:szCs w:val="20"/>
        </w:rPr>
        <w:t>VisitaClave registrada en sesión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DiaClave1 = DiaClave registrado en sesión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</w:t>
      </w:r>
      <w:r w:rsidR="008F38FE" w:rsidRPr="007A1A2B">
        <w:rPr>
          <w:sz w:val="20"/>
          <w:szCs w:val="20"/>
        </w:rPr>
        <w:t>registra</w:t>
      </w:r>
      <w:r w:rsidRPr="007A1A2B">
        <w:rPr>
          <w:sz w:val="20"/>
          <w:szCs w:val="20"/>
        </w:rPr>
        <w:t xml:space="preserve"> la siguiente información</w:t>
      </w:r>
      <w:r w:rsidR="00DE2DED" w:rsidRPr="007A1A2B">
        <w:rPr>
          <w:sz w:val="20"/>
          <w:szCs w:val="20"/>
        </w:rPr>
        <w:t>:</w:t>
      </w:r>
    </w:p>
    <w:p w:rsidR="005C3816" w:rsidRPr="007A1A2B" w:rsidRDefault="008F38FE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DE2DED" w:rsidRPr="007A1A2B">
        <w:rPr>
          <w:sz w:val="20"/>
          <w:szCs w:val="20"/>
        </w:rPr>
        <w:t>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3_2_AO05" w:history="1">
        <w:r w:rsidRPr="007A1A2B">
          <w:rPr>
            <w:rStyle w:val="Hipervnculo"/>
            <w:b/>
            <w:sz w:val="20"/>
            <w:lang w:val="es-MX"/>
          </w:rPr>
          <w:t>paso 9.3.2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08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8F38FE" w:rsidRPr="007A1A2B" w:rsidRDefault="008F38FE" w:rsidP="00C32A0E"/>
    <w:p w:rsidR="008F38FE" w:rsidRPr="007A1A2B" w:rsidRDefault="008F38FE" w:rsidP="00C32A0E"/>
    <w:bookmarkStart w:id="445" w:name="_AO07_Liquidar_Venta"/>
    <w:bookmarkEnd w:id="445"/>
    <w:p w:rsidR="00DE0270" w:rsidRPr="007A1A2B" w:rsidRDefault="003E5064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"AO07_r" </w:instrText>
      </w:r>
      <w:r w:rsidRPr="007A1A2B">
        <w:rPr>
          <w:bCs w:val="0"/>
        </w:rPr>
        <w:fldChar w:fldCharType="separate"/>
      </w:r>
      <w:bookmarkStart w:id="446" w:name="_Toc464449628"/>
      <w:r w:rsidR="00DE0270" w:rsidRPr="007A1A2B">
        <w:rPr>
          <w:rStyle w:val="Hipervnculo"/>
          <w:bCs w:val="0"/>
        </w:rPr>
        <w:t>AO07 Liquidar Venta a Consignación por Cancelación</w:t>
      </w:r>
      <w:bookmarkEnd w:id="446"/>
      <w:r w:rsidRPr="007A1A2B">
        <w:rPr>
          <w:bCs w:val="0"/>
        </w:rPr>
        <w:fldChar w:fldCharType="end"/>
      </w:r>
    </w:p>
    <w:p w:rsidR="00DE0270" w:rsidRPr="007A1A2B" w:rsidRDefault="00DE0270" w:rsidP="00C32A0E"/>
    <w:p w:rsidR="00100255" w:rsidRPr="007A1A2B" w:rsidRDefault="00100255" w:rsidP="00D52908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9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100255" w:rsidRPr="007A1A2B" w:rsidRDefault="00100255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3431FC" w:rsidRPr="007A1A2B">
        <w:rPr>
          <w:sz w:val="20"/>
          <w:szCs w:val="20"/>
          <w:lang w:val="es-MX"/>
        </w:rPr>
        <w:t xml:space="preserve">[&lt;TransProd.Saldo&gt; </w:t>
      </w:r>
      <w:r w:rsidR="003431FC" w:rsidRPr="007A1A2B">
        <w:rPr>
          <w:sz w:val="20"/>
          <w:szCs w:val="20"/>
          <w:lang w:eastAsia="en-US"/>
        </w:rPr>
        <w:t>registrado en sesión (objeto TransProd)] * -1</w:t>
      </w:r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recibe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3431FC" w:rsidRPr="007A1A2B" w:rsidRDefault="003431FC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3431FC" w:rsidRPr="007A1A2B" w:rsidRDefault="003431FC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tipo de </w:t>
      </w:r>
      <w:r w:rsidR="00996128" w:rsidRPr="007A1A2B">
        <w:rPr>
          <w:sz w:val="20"/>
          <w:szCs w:val="20"/>
        </w:rPr>
        <w:t>liquidación</w:t>
      </w:r>
      <w:r w:rsidRPr="007A1A2B">
        <w:rPr>
          <w:sz w:val="20"/>
          <w:szCs w:val="20"/>
        </w:rPr>
        <w:t xml:space="preserve"> registrado en sesión indica que se generará una nueva consigna a partir del producto devuelto</w:t>
      </w:r>
      <w:r w:rsidR="00996128" w:rsidRPr="007A1A2B">
        <w:rPr>
          <w:sz w:val="20"/>
          <w:szCs w:val="20"/>
        </w:rPr>
        <w:t xml:space="preserve"> (</w:t>
      </w:r>
      <w:r w:rsidR="00996128" w:rsidRPr="007A1A2B">
        <w:rPr>
          <w:sz w:val="20"/>
          <w:szCs w:val="20"/>
          <w:lang w:val="es-MX"/>
        </w:rPr>
        <w:t>TipoLiquidacion = GeneraConsignacion</w:t>
      </w:r>
      <w:r w:rsidR="00996128" w:rsidRPr="007A1A2B">
        <w:rPr>
          <w:sz w:val="20"/>
          <w:szCs w:val="20"/>
        </w:rPr>
        <w:t>)</w:t>
      </w:r>
      <w:r w:rsidRPr="007A1A2B">
        <w:rPr>
          <w:sz w:val="20"/>
          <w:szCs w:val="20"/>
        </w:rPr>
        <w:t>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TipoIndice = </w:t>
      </w:r>
      <w:r w:rsidR="00306D11" w:rsidRPr="007A1A2B">
        <w:rPr>
          <w:rFonts w:cs="Arial"/>
          <w:sz w:val="20"/>
          <w:szCs w:val="20"/>
        </w:rPr>
        <w:t>26</w:t>
      </w:r>
      <w:r w:rsidRPr="007A1A2B">
        <w:rPr>
          <w:rFonts w:cs="Arial"/>
          <w:sz w:val="20"/>
          <w:szCs w:val="20"/>
        </w:rPr>
        <w:t xml:space="preserve"> (“</w:t>
      </w:r>
      <w:r w:rsidR="00306D11" w:rsidRPr="007A1A2B">
        <w:rPr>
          <w:rFonts w:cs="Arial"/>
          <w:sz w:val="20"/>
          <w:szCs w:val="20"/>
        </w:rPr>
        <w:t>Venta Consignación</w:t>
      </w:r>
      <w:r w:rsidRPr="007A1A2B">
        <w:rPr>
          <w:rFonts w:cs="Arial"/>
          <w:sz w:val="20"/>
          <w:szCs w:val="20"/>
        </w:rPr>
        <w:t>”)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306D11" w:rsidRPr="007A1A2B">
        <w:rPr>
          <w:rFonts w:cs="Arial"/>
          <w:sz w:val="20"/>
          <w:szCs w:val="20"/>
        </w:rPr>
        <w:t>Consignacion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0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306D11" w:rsidRPr="007A1A2B">
        <w:rPr>
          <w:rFonts w:cs="Arial"/>
          <w:sz w:val="20"/>
          <w:szCs w:val="20"/>
        </w:rPr>
        <w:t>Consignacion</w:t>
      </w:r>
      <w:r w:rsidRPr="007A1A2B">
        <w:rPr>
          <w:rFonts w:cs="Arial"/>
          <w:sz w:val="20"/>
          <w:szCs w:val="20"/>
        </w:rPr>
        <w:t>.ModuloMovDetalleClave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Consignación a generar (PS_Folio &lt;&gt; Null o ‘ ‘)&gt;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Venta a Consignación: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PCEModuloMovDetClave = &lt;TransProd.PCEModuloMovDetClave&gt;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ClienteClave = </w:t>
      </w:r>
      <w:r w:rsidR="00211783" w:rsidRPr="007A1A2B">
        <w:rPr>
          <w:rFonts w:cs="Arial"/>
          <w:sz w:val="20"/>
          <w:szCs w:val="20"/>
        </w:rPr>
        <w:t>&lt;TransProd.ClienteClave&gt;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211783" w:rsidRPr="007A1A2B">
        <w:rPr>
          <w:rFonts w:cs="Arial"/>
          <w:sz w:val="20"/>
          <w:szCs w:val="20"/>
        </w:rPr>
        <w:t>&lt;TransProd.Tipo&gt; registrado en sesión (objeto TransProd)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211783" w:rsidRPr="007A1A2B">
        <w:rPr>
          <w:rFonts w:cs="Arial"/>
          <w:sz w:val="20"/>
          <w:szCs w:val="20"/>
        </w:rPr>
        <w:t>&lt;TransProd.TipoPedido&gt;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TipoMovimiento = </w:t>
      </w:r>
      <w:r w:rsidR="00211783" w:rsidRPr="007A1A2B">
        <w:rPr>
          <w:rFonts w:cs="Arial"/>
          <w:sz w:val="20"/>
          <w:szCs w:val="20"/>
        </w:rPr>
        <w:t>&lt;TransProd.TipoMovimiento&gt;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TransProdIDNvaConsig</w:t>
      </w:r>
      <w:r w:rsidR="00EB0895" w:rsidRPr="007A1A2B">
        <w:rPr>
          <w:sz w:val="20"/>
          <w:szCs w:val="20"/>
          <w:lang w:val="es-MX"/>
        </w:rPr>
        <w:t>na</w:t>
      </w:r>
      <w:r w:rsidRPr="007A1A2B">
        <w:rPr>
          <w:sz w:val="20"/>
          <w:szCs w:val="20"/>
          <w:lang w:val="es-MX"/>
        </w:rPr>
        <w:t xml:space="preserve"> = TransProdID de la </w:t>
      </w:r>
      <w:r w:rsidR="00EB0895" w:rsidRPr="007A1A2B">
        <w:rPr>
          <w:sz w:val="20"/>
          <w:szCs w:val="20"/>
          <w:lang w:val="es-MX"/>
        </w:rPr>
        <w:t>venta a consignación</w:t>
      </w:r>
      <w:r w:rsidRPr="007A1A2B">
        <w:rPr>
          <w:sz w:val="20"/>
          <w:szCs w:val="20"/>
          <w:lang w:val="es-MX"/>
        </w:rPr>
        <w:t xml:space="preserve"> </w:t>
      </w:r>
      <w:r w:rsidR="00EB0895" w:rsidRPr="007A1A2B">
        <w:rPr>
          <w:sz w:val="20"/>
          <w:szCs w:val="20"/>
          <w:lang w:val="es-MX"/>
        </w:rPr>
        <w:t>generada</w:t>
      </w:r>
    </w:p>
    <w:p w:rsidR="00B25E3B" w:rsidRPr="007A1A2B" w:rsidRDefault="00B25E3B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1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E3B" w:rsidRPr="007A1A2B" w:rsidRDefault="00B25E3B" w:rsidP="00D52908">
      <w:pPr>
        <w:pStyle w:val="Prrafodelista"/>
        <w:numPr>
          <w:ilvl w:val="6"/>
          <w:numId w:val="20"/>
        </w:numPr>
        <w:ind w:left="5812" w:hanging="1276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EB0895" w:rsidRPr="007A1A2B">
        <w:rPr>
          <w:sz w:val="20"/>
          <w:lang w:val="es-MX"/>
        </w:rPr>
        <w:t>NvaConsigna</w:t>
      </w:r>
      <w:r w:rsidRPr="007A1A2B">
        <w:rPr>
          <w:sz w:val="20"/>
          <w:lang w:val="es-MX"/>
        </w:rPr>
        <w:t xml:space="preserve"> registrado en sesión 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EB0895" w:rsidRPr="007A1A2B">
        <w:rPr>
          <w:rFonts w:cs="Arial"/>
          <w:sz w:val="20"/>
          <w:szCs w:val="20"/>
        </w:rPr>
        <w:t>la nueva venta a consignación</w:t>
      </w:r>
      <w:r w:rsidRPr="007A1A2B">
        <w:rPr>
          <w:sz w:val="20"/>
          <w:lang w:val="es-MX"/>
        </w:rPr>
        <w:t>:</w:t>
      </w:r>
    </w:p>
    <w:p w:rsidR="00B25E3B" w:rsidRPr="007A1A2B" w:rsidRDefault="00EB0895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TransProdNvaConsigna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ModuloMovDetDevoluciones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2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ModuloMovDetDevoluciones.ModuloMovDetalleClave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devolución a generar: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&lt;ModuloMovDetDevoluciones.TipoTransProd&gt;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&lt;ModuloMovDetDevoluciones.TipoPedido&gt;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MUsuarioID = UsuarioId registrado en sesión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466A23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3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A23" w:rsidRPr="007A1A2B" w:rsidRDefault="00466A23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EB0895" w:rsidRPr="007A1A2B" w:rsidRDefault="00EB089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5744C2" w:rsidRPr="007A1A2B" w:rsidRDefault="005744C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TipoIndice = 9 (“Pedido”)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ModuloMovDetPedido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4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5744C2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.ModuloMovDetalleClave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generar (PS_Folio &lt;&gt; Null o ‘ ‘)&gt;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registra la siguiente información para el nuevo movimiento de </w:t>
      </w:r>
      <w:r w:rsidR="00FE43B7" w:rsidRPr="007A1A2B">
        <w:rPr>
          <w:sz w:val="20"/>
          <w:szCs w:val="20"/>
        </w:rPr>
        <w:t>venta</w:t>
      </w:r>
      <w:r w:rsidRPr="007A1A2B">
        <w:rPr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rFonts w:cs="Arial"/>
          <w:sz w:val="20"/>
          <w:szCs w:val="20"/>
        </w:rPr>
        <w:t>&lt;TransProd.PCEModuloMovDetClave&gt; registrado en sesión (objeto TransProd)</w:t>
      </w:r>
    </w:p>
    <w:p w:rsidR="005744C2" w:rsidRPr="007A1A2B" w:rsidRDefault="005744C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ClientePagoID = 1 (“Efectivo”)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CFVTipo = 1 (“Contado”)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.TipoTransProd&gt;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.TipoPedido&gt;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.TipoMovimiento&gt;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FechaCancelacion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</w:t>
      </w:r>
      <w:r w:rsidR="00FE43B7" w:rsidRPr="007A1A2B">
        <w:rPr>
          <w:sz w:val="20"/>
          <w:szCs w:val="20"/>
          <w:lang w:val="es-MX"/>
        </w:rPr>
        <w:t>Venta</w:t>
      </w:r>
      <w:r w:rsidRPr="007A1A2B">
        <w:rPr>
          <w:sz w:val="20"/>
          <w:szCs w:val="20"/>
          <w:lang w:val="es-MX"/>
        </w:rPr>
        <w:t xml:space="preserve"> = TransProdID de la </w:t>
      </w:r>
      <w:r w:rsidR="00FE43B7" w:rsidRPr="007A1A2B">
        <w:rPr>
          <w:sz w:val="20"/>
          <w:szCs w:val="20"/>
          <w:lang w:val="es-MX"/>
        </w:rPr>
        <w:t>nueva venta</w:t>
      </w:r>
      <w:r w:rsidRPr="007A1A2B">
        <w:rPr>
          <w:sz w:val="20"/>
          <w:szCs w:val="20"/>
          <w:lang w:val="es-MX"/>
        </w:rPr>
        <w:t xml:space="preserve"> generada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5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F46E2" w:rsidRPr="007A1A2B" w:rsidRDefault="001F46E2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FE43B7" w:rsidRPr="007A1A2B">
        <w:rPr>
          <w:sz w:val="20"/>
          <w:lang w:val="es-MX"/>
        </w:rPr>
        <w:t>Venta</w:t>
      </w:r>
      <w:r w:rsidRPr="007A1A2B">
        <w:rPr>
          <w:sz w:val="20"/>
          <w:lang w:val="es-MX"/>
        </w:rPr>
        <w:t xml:space="preserve"> registrado en sesión 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FE43B7" w:rsidRPr="007A1A2B">
        <w:rPr>
          <w:rFonts w:cs="Arial"/>
          <w:sz w:val="20"/>
          <w:szCs w:val="20"/>
        </w:rPr>
        <w:t>venta</w:t>
      </w:r>
      <w:r w:rsidRPr="007A1A2B">
        <w:rPr>
          <w:sz w:val="20"/>
          <w:lang w:val="es-MX"/>
        </w:rPr>
        <w:t>:</w:t>
      </w:r>
    </w:p>
    <w:p w:rsidR="001F46E2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TransProdVta</w:t>
      </w:r>
    </w:p>
    <w:p w:rsidR="00466A23" w:rsidRPr="007A1A2B" w:rsidRDefault="00FE43B7" w:rsidP="00D52908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la siguiente información en sesión:</w:t>
      </w:r>
    </w:p>
    <w:p w:rsidR="00FE43B7" w:rsidRPr="007A1A2B" w:rsidRDefault="00FE2D54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AbonosAnteriores = </w:t>
      </w:r>
      <w:r w:rsidRPr="007A1A2B">
        <w:rPr>
          <w:sz w:val="20"/>
          <w:szCs w:val="20"/>
        </w:rPr>
        <w:t>&lt;TransProd.Total&gt; - &lt;TransProd.Saldo&gt; registrado en sesión (objeto TransProd)</w:t>
      </w:r>
    </w:p>
    <w:p w:rsidR="00FE2D54" w:rsidRPr="007A1A2B" w:rsidRDefault="00FE2D5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TipoImpuesto = &lt;Cliente.TipoImpuesto&gt; registrado en sesión (objeto Cliente)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C359DC" w:rsidRPr="007A1A2B">
        <w:rPr>
          <w:sz w:val="20"/>
          <w:szCs w:val="20"/>
          <w:lang w:val="es-MX"/>
        </w:rPr>
        <w:t>Liquidar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C5F55" w:rsidRPr="007A1A2B">
        <w:rPr>
          <w:sz w:val="20"/>
          <w:lang w:val="es-MX"/>
        </w:rPr>
        <w:t>&lt;TransProdVta</w:t>
      </w:r>
      <w:r w:rsidRPr="007A1A2B">
        <w:rPr>
          <w:sz w:val="20"/>
          <w:lang w:val="es-MX"/>
        </w:rPr>
        <w:t>.TransProdID&gt; registrad</w:t>
      </w:r>
      <w:r w:rsidR="00CC5F55" w:rsidRPr="007A1A2B">
        <w:rPr>
          <w:sz w:val="20"/>
          <w:lang w:val="es-MX"/>
        </w:rPr>
        <w:t>o en sesión (objeto TransProdVta</w:t>
      </w:r>
      <w:r w:rsidRPr="007A1A2B">
        <w:rPr>
          <w:sz w:val="20"/>
          <w:lang w:val="es-MX"/>
        </w:rPr>
        <w:t>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CC5F55" w:rsidRPr="007A1A2B">
        <w:rPr>
          <w:sz w:val="20"/>
          <w:lang w:val="es-MX"/>
        </w:rPr>
        <w:t xml:space="preserve">Última Partida </w:t>
      </w:r>
      <w:r w:rsidRPr="007A1A2B">
        <w:rPr>
          <w:sz w:val="20"/>
          <w:lang w:val="es-MX"/>
        </w:rPr>
        <w:t>+ 1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DescuentoImp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19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</w:t>
      </w:r>
      <w:r w:rsidR="00C359DC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C359DC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431FC" w:rsidRPr="00361B17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TransProdVta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20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1 (“Producto”)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21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3 (“Kilos”)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20"/>
        </w:numPr>
        <w:ind w:left="3402" w:hanging="992"/>
      </w:pPr>
      <w:r>
        <w:rPr>
          <w:sz w:val="20"/>
        </w:rPr>
        <w:t>PS_CuoVen</w:t>
      </w:r>
    </w:p>
    <w:p w:rsidR="00B57AA6" w:rsidRPr="007A1A2B" w:rsidRDefault="00B57AA6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Si &lt;el producto cuenta con una cantidad a devolver mayor a Cero &lt;Productos.Devolucion &gt; 0&gt;&gt;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2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359DC" w:rsidRPr="007A1A2B">
        <w:rPr>
          <w:sz w:val="20"/>
          <w:lang w:val="es-MX"/>
        </w:rPr>
        <w:t>&lt;TransProdDev</w:t>
      </w:r>
      <w:r w:rsidRPr="007A1A2B">
        <w:rPr>
          <w:sz w:val="20"/>
          <w:lang w:val="es-MX"/>
        </w:rPr>
        <w:t>.TransProdID&gt; registrado en sesión (objeto TransProd</w:t>
      </w:r>
      <w:r w:rsidR="00C359DC" w:rsidRPr="007A1A2B">
        <w:rPr>
          <w:sz w:val="20"/>
          <w:lang w:val="es-MX"/>
        </w:rPr>
        <w:t>Dev</w:t>
      </w:r>
      <w:r w:rsidRPr="007A1A2B">
        <w:rPr>
          <w:sz w:val="20"/>
          <w:lang w:val="es-MX"/>
        </w:rPr>
        <w:t>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BC0A58">
        <w:rPr>
          <w:sz w:val="20"/>
          <w:lang w:val="es-MX"/>
        </w:rPr>
        <w:t>&lt;TransProdDetalle.TransProdDetalleID&gt; correspondiente a la partida de la Venta a Conisgnación de la cual se realiza la devolución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*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3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2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&lt;TransProdDev.TransProdID&gt;</w:t>
      </w:r>
      <w:r w:rsidRPr="007A1A2B">
        <w:rPr>
          <w:sz w:val="20"/>
          <w:szCs w:val="20"/>
        </w:rPr>
        <w:t xml:space="preserve"> registrado en sesión (objeto TransProdDev)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67B77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</w:t>
      </w:r>
      <w:r w:rsidR="00C359DC" w:rsidRPr="007A1A2B">
        <w:rPr>
          <w:sz w:val="20"/>
          <w:szCs w:val="20"/>
        </w:rPr>
        <w:t>Dev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– &lt;TransProdDetalle.Total&gt; actual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&lt;TransProdDev.TransProdID&gt; registrado en sesión (objeto TransProdDev)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TransProdID1 = &lt;TransProd.TransProdID&gt; registrado en sesión (objeto TransProd)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 = &lt;TransProdDetalle.TransProdDetalleID&gt;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= &lt;TransProdDetalle.Cantidad&gt;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Precio = &lt;TransProdDetalle.Precio&gt;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Subtotal = &lt;TransProdDetalle.Subtotal&gt;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Impuesto = &lt;TransProdDetalle.Impuesto&gt;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 = &lt;TransProdDetalle.Total&gt;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04188C" w:rsidRPr="007A1A2B" w:rsidRDefault="002B0AE6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devolución a partir del producto devuelto (</w:t>
      </w:r>
      <w:r w:rsidRPr="007A1A2B">
        <w:rPr>
          <w:sz w:val="20"/>
          <w:szCs w:val="20"/>
          <w:lang w:val="es-MX"/>
        </w:rPr>
        <w:t>TipoLiquidacion = GeneraDevolucion</w:t>
      </w:r>
      <w:r w:rsidRPr="007A1A2B">
        <w:rPr>
          <w:sz w:val="20"/>
          <w:szCs w:val="20"/>
        </w:rPr>
        <w:t>)&gt;</w:t>
      </w:r>
    </w:p>
    <w:p w:rsidR="002B0AE6" w:rsidRPr="007A1A2B" w:rsidRDefault="002B0AE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2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TipoTransProd = &lt;TransProdDev.Tipo&gt; registrado en sesión (objeto TransProdDev)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TipoMovimiento = &lt;TransProdDev.TipoMovimiento&gt; registrado en sesión (objeto TransProdDev)</w:t>
      </w:r>
    </w:p>
    <w:p w:rsidR="002B0AE6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905A53" w:rsidRPr="006F6063" w:rsidRDefault="00905A53" w:rsidP="00905A5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905A53" w:rsidRPr="006F6063" w:rsidRDefault="00905A53" w:rsidP="00905A53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lastRenderedPageBreak/>
        <w:t>Si &lt;no se obtuvo un registro de ProductoPrestamoCli para el Cliente y producto actuales&gt;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26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905A53" w:rsidRPr="00481F9E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905A53" w:rsidRPr="006F6063" w:rsidRDefault="00905A53" w:rsidP="00F7233F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27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ClienteClave = &lt;TransProd.ClienteClave&gt; (objeto TransProd registrado en sesión)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ProductoClave = &lt;ProductoDetalle.ProductoDetClave&gt; donde &lt;ProductoDetalle.ProductoClave = ProductoClave (objeto Productos) y ProductoDetalle.PRUTipoUnidad = Unidad (objeto Productos)&gt;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TipoTransProd = &lt;TransProdDev.Tipo&gt; registrado en sesión (objeto TransProdDev)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Cantidad = Devolucion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TipoUnidad = Unidad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Vendido = 2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905A53" w:rsidRPr="00905A53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rFonts w:cs="Arial"/>
          <w:sz w:val="20"/>
          <w:szCs w:val="20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2B0AE6" w:rsidRPr="007A1A2B" w:rsidRDefault="003066B1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TransProdID = &lt;TransProdNvaConsigna.TransProdID&gt; registrado en sesión (objeto TransProdNvaConsigna)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Devolucion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Subtotal = Devolucion *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  <w:lang w:val="es-MX"/>
        </w:rPr>
        <w:t>Verdadero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</w:pPr>
      <w:r w:rsidRPr="007A1A2B">
        <w:rPr>
          <w:sz w:val="20"/>
        </w:rPr>
        <w:t xml:space="preserve">El caso de uso incluye la funcionalidad del caso de uso </w:t>
      </w:r>
      <w:hyperlink r:id="rId129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</w:rPr>
      </w:pPr>
      <w:r w:rsidRPr="007A1A2B">
        <w:rPr>
          <w:sz w:val="20"/>
        </w:rPr>
        <w:t>CalcularTotalesTransaccion</w:t>
      </w:r>
    </w:p>
    <w:p w:rsidR="003066B1" w:rsidRPr="007A1A2B" w:rsidRDefault="003066B1" w:rsidP="00D52908">
      <w:pPr>
        <w:pStyle w:val="Prrafodelista"/>
        <w:numPr>
          <w:ilvl w:val="6"/>
          <w:numId w:val="20"/>
        </w:numPr>
        <w:ind w:left="5812" w:hanging="1276"/>
      </w:pPr>
      <w:r w:rsidRPr="007A1A2B">
        <w:rPr>
          <w:sz w:val="20"/>
        </w:rPr>
        <w:t>TransProd = &lt;TransProdNvaConsigna.TransProdID&gt;</w:t>
      </w:r>
      <w:r w:rsidRPr="007A1A2B">
        <w:rPr>
          <w:sz w:val="20"/>
          <w:szCs w:val="20"/>
        </w:rPr>
        <w:t xml:space="preserve"> registrado en sesión (objeto TransProdNvaConsigna</w:t>
      </w:r>
      <w:r w:rsidRPr="007A1A2B">
        <w:t xml:space="preserve"> 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TransProdNvaConsigna</w:t>
      </w:r>
    </w:p>
    <w:p w:rsidR="00B341B5" w:rsidRPr="007A1A2B" w:rsidRDefault="00B341B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B341B5" w:rsidRPr="007A1A2B" w:rsidRDefault="00B341B5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0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92738D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92738D" w:rsidRPr="007A1A2B">
        <w:rPr>
          <w:sz w:val="20"/>
          <w:szCs w:val="20"/>
          <w:lang w:eastAsia="en-US"/>
        </w:rPr>
        <w:t>NvaConsigna</w:t>
      </w:r>
      <w:r w:rsidRPr="007A1A2B">
        <w:rPr>
          <w:sz w:val="20"/>
          <w:szCs w:val="20"/>
          <w:lang w:eastAsia="en-US"/>
        </w:rPr>
        <w:t>)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31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341B5" w:rsidRPr="007A1A2B" w:rsidRDefault="00B341B5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lastRenderedPageBreak/>
        <w:t>TransProd = &lt;TransProd</w:t>
      </w:r>
      <w:r w:rsidR="00F11210" w:rsidRPr="007A1A2B">
        <w:rPr>
          <w:sz w:val="20"/>
        </w:rPr>
        <w:t>NvaConsigna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11210" w:rsidRPr="007A1A2B">
        <w:rPr>
          <w:sz w:val="20"/>
          <w:szCs w:val="20"/>
        </w:rPr>
        <w:t>NvaConsigna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  <w:r w:rsidR="00F11210" w:rsidRPr="007A1A2B">
        <w:rPr>
          <w:sz w:val="20"/>
          <w:szCs w:val="20"/>
        </w:rPr>
        <w:t>NvaConsigna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nueva Venta a Consignación registrada en sesión &lt;TransProd.</w:t>
      </w:r>
      <w:r w:rsidRPr="007A1A2B">
        <w:rPr>
          <w:sz w:val="20"/>
          <w:szCs w:val="20"/>
        </w:rPr>
        <w:t>TransProdID = TransProdNvaConsigna.TransProdID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B341B5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 = &lt;TransProdNvaConsigna.Total&gt; registrado en sesión (objeto TransProdNvaConsigna)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2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F11210" w:rsidRPr="007A1A2B" w:rsidRDefault="00F11210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Pr="007A1A2B">
        <w:rPr>
          <w:rFonts w:cs="Arial"/>
          <w:sz w:val="20"/>
          <w:szCs w:val="20"/>
        </w:rPr>
        <w:t>&lt;TransProdNvaConsigna.Saldo&gt;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4B33D6" w:rsidRPr="007A1A2B" w:rsidRDefault="004B33D6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C42011" w:rsidRPr="007A1A2B" w:rsidRDefault="00C42011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="004B33D6" w:rsidRPr="007A1A2B">
        <w:rPr>
          <w:sz w:val="20"/>
          <w:szCs w:val="20"/>
        </w:rPr>
        <w:t>&lt;el tipo de liquidación registrado en sesión indica que se generará una nueva consigna a partir del producto devuelto (</w:t>
      </w:r>
      <w:r w:rsidR="004B33D6" w:rsidRPr="007A1A2B">
        <w:rPr>
          <w:sz w:val="20"/>
          <w:szCs w:val="20"/>
          <w:lang w:val="es-MX"/>
        </w:rPr>
        <w:t>TipoLiquidacion = GeneraConsignacion</w:t>
      </w:r>
      <w:r w:rsidR="004B33D6" w:rsidRPr="007A1A2B">
        <w:rPr>
          <w:sz w:val="20"/>
          <w:szCs w:val="20"/>
        </w:rPr>
        <w:t>)&gt;</w:t>
      </w:r>
    </w:p>
    <w:p w:rsidR="00C42011" w:rsidRPr="007A1A2B" w:rsidRDefault="00C4201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realiza la confirmación del folio generado para el </w:t>
      </w:r>
      <w:r w:rsidR="004B33D6" w:rsidRPr="007A1A2B">
        <w:rPr>
          <w:sz w:val="20"/>
          <w:szCs w:val="20"/>
          <w:lang w:val="es-MX"/>
        </w:rPr>
        <w:t xml:space="preserve">nuevo </w:t>
      </w:r>
      <w:r w:rsidRPr="007A1A2B">
        <w:rPr>
          <w:sz w:val="20"/>
          <w:szCs w:val="20"/>
          <w:lang w:val="es-MX"/>
        </w:rPr>
        <w:t xml:space="preserve">movimiento de </w:t>
      </w:r>
      <w:r w:rsidR="004B33D6" w:rsidRPr="007A1A2B">
        <w:rPr>
          <w:sz w:val="20"/>
          <w:szCs w:val="20"/>
          <w:lang w:val="es-MX"/>
        </w:rPr>
        <w:t>consignación</w:t>
      </w:r>
    </w:p>
    <w:p w:rsidR="001F2081" w:rsidRPr="007A1A2B" w:rsidRDefault="001F2081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1F2081" w:rsidRPr="007A1A2B" w:rsidRDefault="001F2081" w:rsidP="00D52908">
      <w:pPr>
        <w:pStyle w:val="Prrafodelista"/>
        <w:numPr>
          <w:ilvl w:val="1"/>
          <w:numId w:val="2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AC557E" w:rsidRPr="00AC557E" w:rsidRDefault="00AC557E" w:rsidP="00AC557E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&lt;se generó una venta a partir de la venta a consignación, es decir, si existe un objeto </w:t>
      </w:r>
      <w:r w:rsidRPr="007A1A2B">
        <w:rPr>
          <w:sz w:val="20"/>
          <w:lang w:val="es-MX"/>
        </w:rPr>
        <w:t>TransProdVta</w:t>
      </w:r>
      <w:r>
        <w:rPr>
          <w:sz w:val="20"/>
          <w:szCs w:val="20"/>
          <w:lang w:val="es-MX"/>
        </w:rPr>
        <w:t xml:space="preserve"> registrado en sesión&gt;</w:t>
      </w:r>
    </w:p>
    <w:p w:rsidR="001F2081" w:rsidRPr="007A1A2B" w:rsidRDefault="001F2081" w:rsidP="00AC557E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FacturaID = &lt;TransProdVta.TransProdID&gt;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8 (“Cancelada por Liquidación”)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VisitaClave1 = VisitaClave registrada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DiaClave1 = DiaClave registrado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Saldo = 0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MFechaHora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MUsuarioID = UsuarioId registrado en sesión</w:t>
      </w:r>
    </w:p>
    <w:p w:rsidR="0092738D" w:rsidRPr="007A1A2B" w:rsidRDefault="0092738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3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F326BD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F326BD" w:rsidRPr="007A1A2B">
        <w:rPr>
          <w:sz w:val="20"/>
          <w:szCs w:val="20"/>
          <w:lang w:eastAsia="en-US"/>
        </w:rPr>
        <w:t>Vta</w:t>
      </w:r>
      <w:r w:rsidRPr="007A1A2B">
        <w:rPr>
          <w:sz w:val="20"/>
          <w:szCs w:val="20"/>
          <w:lang w:eastAsia="en-US"/>
        </w:rPr>
        <w:t>)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</w:pPr>
      <w:r w:rsidRPr="007A1A2B">
        <w:rPr>
          <w:sz w:val="20"/>
        </w:rPr>
        <w:t xml:space="preserve">El caso de uso incluye la funcionalidad del caso de uso </w:t>
      </w:r>
      <w:hyperlink r:id="rId13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92738D" w:rsidRPr="007A1A2B" w:rsidRDefault="0092738D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</w:rPr>
        <w:t>TransProd = &lt;TransProd</w:t>
      </w:r>
      <w:r w:rsidR="00F326BD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326BD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3E334A" w:rsidRPr="007A1A2B" w:rsidRDefault="00F326BD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venta</w:t>
      </w:r>
    </w:p>
    <w:p w:rsidR="00DB5E88" w:rsidRPr="007A1A2B" w:rsidRDefault="00DB5E88" w:rsidP="00D52908">
      <w:pPr>
        <w:numPr>
          <w:ilvl w:val="1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Venta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Fecha: Se presenta la fecha del día de trabajo actual (DiaClave), a partir de la información registrada en sesión.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val="es-MX"/>
        </w:rPr>
      </w:pPr>
      <w:bookmarkStart w:id="447" w:name="paso8_5_AO07"/>
      <w:r w:rsidRPr="007A1A2B">
        <w:rPr>
          <w:sz w:val="20"/>
          <w:szCs w:val="20"/>
          <w:lang w:val="es-MX"/>
        </w:rPr>
        <w:t>El sistema presenta y solicita la siguiente información:</w:t>
      </w:r>
    </w:p>
    <w:bookmarkEnd w:id="447"/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&lt;TransProdVta.Folio&gt;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TransProdVta.TipoFase &gt; (objeto TransProdVta registrado en sesión), de acuerdo al tipo de lenguaje configurado para el sistema.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&lt;TransProdVta.FechaCaptura&gt; registrado en sesión (objeto TransProdVta).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&lt;TransProdVta.PCEPrecioClave&gt;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&lt;TransProdVta.Subtotal&gt;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&lt;TransProdVta.Impuesto&gt;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Comentarios: </w:t>
      </w:r>
      <w:r w:rsidRPr="007A1A2B">
        <w:rPr>
          <w:sz w:val="20"/>
          <w:lang w:eastAsia="en-US"/>
        </w:rPr>
        <w:t xml:space="preserve">Permitir capturar notas o comentarios para la venta generada. 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Imprimir</w:t>
      </w:r>
      <w:r w:rsidRPr="007A1A2B">
        <w:rPr>
          <w:sz w:val="20"/>
          <w:szCs w:val="20"/>
          <w:lang w:val="es-MX"/>
        </w:rPr>
        <w:t>&gt;</w:t>
      </w:r>
    </w:p>
    <w:p w:rsidR="00DB5E88" w:rsidRPr="007A1A2B" w:rsidRDefault="005A730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Si &lt;se creó una nueva venta a partir de la consignación (existe un objeto TransProdVta registrado en sesión)&gt;</w:t>
      </w:r>
    </w:p>
    <w:p w:rsidR="005A7307" w:rsidRPr="007A1A2B" w:rsidRDefault="005A730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en sesión la siguiente información:</w:t>
      </w:r>
    </w:p>
    <w:p w:rsidR="00C61EC6" w:rsidRPr="007A1A2B" w:rsidRDefault="005A7307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SaldoFinal = </w:t>
      </w:r>
      <w:r w:rsidR="00C61EC6" w:rsidRPr="007A1A2B">
        <w:rPr>
          <w:sz w:val="20"/>
          <w:szCs w:val="20"/>
          <w:lang w:eastAsia="en-US"/>
        </w:rPr>
        <w:t>&lt;TransProdVta.Total&gt; - AbonosAnteriores (registrados en sesión)</w:t>
      </w:r>
    </w:p>
    <w:p w:rsidR="00C61EC6" w:rsidRPr="007A1A2B" w:rsidRDefault="00C61EC6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&lt;el saldo final de la venta generada es menor a Cero, una vez que se le aplican los abonos anteriores realizados a la Venta a Consignación (SaldoFinal &lt; 0)&gt;</w:t>
      </w:r>
    </w:p>
    <w:p w:rsidR="00C61EC6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szCs w:val="20"/>
          <w:lang w:eastAsia="en-US"/>
        </w:rPr>
        <w:t>“[E0697] La  Devolución no puede ser efectuada, queda un saldo a Favor del Cliente”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continúa en el paso donde fue invocado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685FAE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Saldo = SaldoFinal registrado en sesión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activo el Pago Automático (PagoAutomatico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 xml:space="preserve">&gt; Y </w:t>
      </w:r>
      <w:r w:rsidR="00A72021" w:rsidRPr="007A1A2B">
        <w:rPr>
          <w:sz w:val="20"/>
          <w:szCs w:val="20"/>
          <w:lang w:eastAsia="en-US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</w:t>
      </w:r>
      <w:r w:rsidR="00A72021" w:rsidRPr="007A1A2B">
        <w:rPr>
          <w:sz w:val="20"/>
          <w:szCs w:val="20"/>
        </w:rPr>
        <w:t>sobre Ventas (TipoCobranza = 1)&gt; O</w:t>
      </w:r>
      <w:r w:rsidRPr="007A1A2B">
        <w:rPr>
          <w:sz w:val="20"/>
          <w:szCs w:val="20"/>
        </w:rPr>
        <w:t xml:space="preserve"> si &lt;el parámetro de configuración indica que la cobranza se realiza sobre Ambas (TipoCobranza = 2) y la configuración del cliente indica que la cobranza se le realiza sobre Ventas &lt;Cliente.TipoFiscal = 1 donde Cliente.ClienteClave = </w:t>
      </w:r>
      <w:r w:rsidR="00A72021" w:rsidRPr="007A1A2B">
        <w:rPr>
          <w:sz w:val="20"/>
          <w:szCs w:val="20"/>
        </w:rPr>
        <w:t>Cliente</w:t>
      </w:r>
      <w:r w:rsidRPr="007A1A2B">
        <w:rPr>
          <w:sz w:val="20"/>
          <w:szCs w:val="20"/>
        </w:rPr>
        <w:t xml:space="preserve">.ClienteClave </w:t>
      </w:r>
      <w:r w:rsidRPr="007A1A2B">
        <w:rPr>
          <w:sz w:val="20"/>
          <w:szCs w:val="20"/>
          <w:lang w:eastAsia="en-US"/>
        </w:rPr>
        <w:t xml:space="preserve">(objeto </w:t>
      </w:r>
      <w:r w:rsidR="00A72021" w:rsidRPr="007A1A2B">
        <w:rPr>
          <w:sz w:val="20"/>
          <w:szCs w:val="20"/>
          <w:lang w:eastAsia="en-US"/>
        </w:rPr>
        <w:t>Cliente</w:t>
      </w:r>
      <w:r w:rsidRPr="007A1A2B">
        <w:rPr>
          <w:sz w:val="20"/>
          <w:szCs w:val="20"/>
          <w:lang w:eastAsia="en-US"/>
        </w:rPr>
        <w:t xml:space="preserve"> registrado en sesión)</w:t>
      </w:r>
      <w:r w:rsidRPr="007A1A2B">
        <w:rPr>
          <w:sz w:val="20"/>
          <w:szCs w:val="20"/>
        </w:rPr>
        <w:t>&gt;&gt;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FechaCobranza = Fecha actual</w:t>
      </w:r>
    </w:p>
    <w:p w:rsidR="001F2081" w:rsidRPr="007A1A2B" w:rsidRDefault="001F208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5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CrearAbonoPedido</w:t>
      </w:r>
    </w:p>
    <w:p w:rsidR="001F2081" w:rsidRPr="007A1A2B" w:rsidRDefault="001F208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&lt;TransProdVta.TransProdI</w:t>
      </w:r>
      <w:r w:rsidRPr="007A1A2B">
        <w:rPr>
          <w:sz w:val="20"/>
          <w:szCs w:val="20"/>
          <w:lang w:val="es-MX"/>
        </w:rPr>
        <w:lastRenderedPageBreak/>
        <w:t xml:space="preserve">D&gt;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AB79FB" w:rsidRPr="007A1A2B" w:rsidRDefault="00AB79FB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activa la Preliquidación (PreLiquidacion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>&gt;</w:t>
      </w:r>
    </w:p>
    <w:p w:rsidR="008C4E91" w:rsidRPr="007A1A2B" w:rsidRDefault="0017795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obtiene la siguiente información, donde &lt;PreLiquidacion.Enviado = 0&gt;: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&lt;la forma de venta de la venta generada</w:t>
      </w:r>
      <w:r w:rsidR="005C3810" w:rsidRPr="007A1A2B">
        <w:rPr>
          <w:sz w:val="20"/>
          <w:szCs w:val="20"/>
          <w:lang w:eastAsia="en-US"/>
        </w:rPr>
        <w:t xml:space="preserve"> a partir de la Venta a Consignación</w:t>
      </w:r>
      <w:r w:rsidRPr="007A1A2B">
        <w:rPr>
          <w:sz w:val="20"/>
          <w:szCs w:val="20"/>
          <w:lang w:eastAsia="en-US"/>
        </w:rPr>
        <w:t xml:space="preserve"> fue de Contado &lt;TransProdVta.CFVTipo = 1&gt; y en Efectivo &lt;TransProdVta.ClientePagoId = 1&gt;&gt;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&lt;se obtuvo un registro de PreLiquidacion&gt;</w:t>
      </w:r>
      <w:r w:rsidR="005C3810" w:rsidRPr="007A1A2B">
        <w:rPr>
          <w:sz w:val="20"/>
          <w:szCs w:val="20"/>
          <w:lang w:eastAsia="en-US"/>
        </w:rPr>
        <w:t>, e</w:t>
      </w:r>
      <w:r w:rsidRPr="007A1A2B">
        <w:rPr>
          <w:sz w:val="20"/>
          <w:szCs w:val="20"/>
          <w:lang w:eastAsia="en-US"/>
        </w:rPr>
        <w:t>l sistema actualiza la siguiente información</w:t>
      </w:r>
      <w:r w:rsidR="00D83846" w:rsidRPr="007A1A2B">
        <w:rPr>
          <w:sz w:val="20"/>
          <w:szCs w:val="20"/>
          <w:lang w:eastAsia="en-US"/>
        </w:rPr>
        <w:t xml:space="preserve"> para el registro de PreLiquidacion obtenido</w:t>
      </w:r>
      <w:r w:rsidRPr="007A1A2B">
        <w:rPr>
          <w:sz w:val="20"/>
          <w:szCs w:val="20"/>
          <w:lang w:eastAsia="en-US"/>
        </w:rPr>
        <w:t>: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177951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MontoTotal = </w:t>
      </w:r>
      <w:r w:rsidRPr="007A1A2B">
        <w:rPr>
          <w:i/>
          <w:sz w:val="20"/>
          <w:szCs w:val="20"/>
          <w:lang w:eastAsia="en-US"/>
        </w:rPr>
        <w:t xml:space="preserve">MontoTotal </w:t>
      </w:r>
      <w:r w:rsidRPr="007A1A2B">
        <w:rPr>
          <w:sz w:val="20"/>
          <w:szCs w:val="20"/>
          <w:lang w:eastAsia="en-US"/>
        </w:rPr>
        <w:t>+ SaldoFinal registrado en sesión</w:t>
      </w:r>
    </w:p>
    <w:p w:rsidR="005C3810" w:rsidRPr="007A1A2B" w:rsidRDefault="005C3810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6_1_4_3_3_AO01" w:history="1">
        <w:r w:rsidRPr="007A1A2B">
          <w:rPr>
            <w:rStyle w:val="Hipervnculo"/>
            <w:b/>
            <w:sz w:val="20"/>
            <w:szCs w:val="20"/>
            <w:lang w:eastAsia="en-US"/>
          </w:rPr>
          <w:t>paso 8.6.1.4.3.3</w:t>
        </w:r>
      </w:hyperlink>
      <w:r w:rsidRPr="007A1A2B">
        <w:rPr>
          <w:sz w:val="20"/>
          <w:szCs w:val="20"/>
          <w:lang w:eastAsia="en-US"/>
        </w:rPr>
        <w:t xml:space="preserve"> </w:t>
      </w:r>
    </w:p>
    <w:p w:rsidR="00177951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la siguiente información: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Utilizar &lt;Método KeyGen.GetId&gt;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FechaPreLiquidacion = Fecha y hora actual del sistema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 = SaldoFinal registrado en sesión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Enviado = o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bookmarkStart w:id="448" w:name="paso8_6_1_4_3_3_AO01"/>
      <w:bookmarkEnd w:id="448"/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TransProdVta)&gt;:</w:t>
      </w:r>
    </w:p>
    <w:p w:rsidR="00D83846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PLIId del registro de PreLiquidacion obtenido o generado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Notas = </w:t>
      </w:r>
      <w:r w:rsidRPr="007A1A2B">
        <w:rPr>
          <w:sz w:val="20"/>
          <w:szCs w:val="20"/>
        </w:rPr>
        <w:t>Contenido del campo “Comentarios”.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MFechaHora = Fecha y hora actual del sistema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MUsuarioID = UsuarioId registrado en sesión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6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envía como parámetro la siguiente información: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A72021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&lt;TransProdVta.Saldo&gt;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492EA4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C1349" w:rsidRPr="007A1A2B" w:rsidRDefault="00EC1349" w:rsidP="00EC1349">
      <w:pPr>
        <w:pStyle w:val="Prrafodelista"/>
        <w:ind w:left="156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// Se transfieren a la venta los abonos realizados en el día de trabajo a la consignación </w:t>
      </w:r>
    </w:p>
    <w:p w:rsidR="00EC1349" w:rsidRPr="007A1A2B" w:rsidRDefault="00EC1349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información, donde &lt;AbnTrp.TransProdID = TransProd.TransProdID (objeto TransProd registrado en sesión)&gt;</w:t>
      </w:r>
    </w:p>
    <w:p w:rsidR="00EC1349" w:rsidRPr="007A1A2B" w:rsidRDefault="00EC1349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AbnTrp</w:t>
      </w:r>
    </w:p>
    <w:p w:rsidR="00EC1349" w:rsidRPr="007A1A2B" w:rsidRDefault="00EC1349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TransProdID = &lt;TransProdVta.TransProdID (objeto TransProdVta registrado en sesión)&gt;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7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Falso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</w:rPr>
        <w:t>El sistema presenta el mensaje con el error obtenido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8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4"/>
          <w:numId w:val="20"/>
        </w:numPr>
        <w:ind w:left="3540" w:hanging="1130"/>
        <w:rPr>
          <w:lang w:eastAsia="en-US"/>
        </w:rPr>
      </w:pPr>
      <w:r w:rsidRPr="007A1A2B">
        <w:rPr>
          <w:sz w:val="20"/>
          <w:szCs w:val="20"/>
          <w:lang w:eastAsia="en-US"/>
        </w:rPr>
        <w:t>Verdadero</w:t>
      </w:r>
    </w:p>
    <w:p w:rsidR="006C697D" w:rsidRPr="007A1A2B" w:rsidRDefault="006C697D" w:rsidP="00D52908">
      <w:pPr>
        <w:numPr>
          <w:ilvl w:val="1"/>
          <w:numId w:val="20"/>
        </w:numPr>
        <w:rPr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Recalcular</w:t>
      </w:r>
      <w:r w:rsidRPr="007A1A2B">
        <w:rPr>
          <w:sz w:val="20"/>
          <w:szCs w:val="20"/>
          <w:lang w:val="es-MX"/>
        </w:rPr>
        <w:t>&gt;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9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Preparar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40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TransProdVta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caso de uso incluye la funcionalidad del caso de uso </w:t>
      </w:r>
      <w:hyperlink r:id="rId141" w:history="1">
        <w:r w:rsidRPr="007A1A2B">
          <w:rPr>
            <w:rStyle w:val="Hipervnculo"/>
            <w:b/>
            <w:sz w:val="20"/>
            <w:szCs w:val="20"/>
          </w:rPr>
          <w:t>Administrar Transacción – CUROLGEN05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CalcularTotalesTransaccion</w:t>
      </w:r>
    </w:p>
    <w:p w:rsidR="00CB11B8" w:rsidRPr="007A1A2B" w:rsidRDefault="00CB11B8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 = &lt;TransProdVta.TransProdID&gt; registrado en sesión (objeto TransProd) 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recibe la siguiente información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TransProd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5_AO07" w:history="1">
        <w:r w:rsidRPr="007A1A2B">
          <w:rPr>
            <w:rStyle w:val="Hipervnculo"/>
            <w:b/>
            <w:sz w:val="20"/>
            <w:szCs w:val="20"/>
            <w:lang w:eastAsia="en-US"/>
          </w:rPr>
          <w:t>paso 8.5</w:t>
        </w:r>
      </w:hyperlink>
      <w:r w:rsidRPr="007A1A2B">
        <w:rPr>
          <w:sz w:val="20"/>
          <w:szCs w:val="20"/>
          <w:lang w:eastAsia="en-US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7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AO07 Liquidar Venta a Consignación por Cancelación</w:t>
        </w:r>
      </w:hyperlink>
    </w:p>
    <w:p w:rsidR="00747EBD" w:rsidRPr="007A1A2B" w:rsidRDefault="00747EBD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747EBD" w:rsidRPr="007A1A2B" w:rsidRDefault="00747EB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747EBD" w:rsidRPr="007A1A2B" w:rsidRDefault="0083708E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DE2DED" w:rsidRPr="007A1A2B" w:rsidRDefault="00DE2DE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4_3_AO05" w:history="1">
        <w:r w:rsidRPr="007A1A2B">
          <w:rPr>
            <w:rStyle w:val="Hipervnculo"/>
            <w:b/>
            <w:sz w:val="20"/>
            <w:lang w:val="es-MX"/>
          </w:rPr>
          <w:t>paso 9.</w:t>
        </w:r>
        <w:r w:rsidR="00764D12" w:rsidRPr="007A1A2B">
          <w:rPr>
            <w:rStyle w:val="Hipervnculo"/>
            <w:b/>
            <w:sz w:val="20"/>
            <w:lang w:val="es-MX"/>
          </w:rPr>
          <w:t>4</w:t>
        </w:r>
        <w:r w:rsidRPr="007A1A2B">
          <w:rPr>
            <w:rStyle w:val="Hipervnculo"/>
            <w:b/>
            <w:sz w:val="20"/>
            <w:lang w:val="es-MX"/>
          </w:rPr>
          <w:t>.</w:t>
        </w:r>
        <w:r w:rsidR="00764D12" w:rsidRPr="007A1A2B">
          <w:rPr>
            <w:rStyle w:val="Hipervnculo"/>
            <w:b/>
            <w:sz w:val="20"/>
            <w:lang w:val="es-MX"/>
          </w:rPr>
          <w:t>3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42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F11210" w:rsidRPr="007A1A2B" w:rsidRDefault="00D90F84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DE0270" w:rsidRPr="007A1A2B" w:rsidRDefault="00DE0270" w:rsidP="00C32A0E"/>
    <w:p w:rsidR="00100255" w:rsidRPr="007A1A2B" w:rsidRDefault="00100255" w:rsidP="00C32A0E"/>
    <w:p w:rsidR="00857F13" w:rsidRDefault="00857F13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bookmarkStart w:id="449" w:name="_AO08_Terminar_Proceso"/>
      <w:bookmarkStart w:id="450" w:name="_Toc464449629"/>
      <w:bookmarkEnd w:id="449"/>
      <w:bookmarkEnd w:id="450"/>
    </w:p>
    <w:bookmarkStart w:id="451" w:name="AO08"/>
    <w:bookmarkEnd w:id="451"/>
    <w:p w:rsidR="00DE0270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"AO08_r" </w:instrText>
      </w:r>
      <w:r w:rsidRPr="007A1A2B">
        <w:rPr>
          <w:bCs w:val="0"/>
        </w:rPr>
        <w:fldChar w:fldCharType="separate"/>
      </w:r>
      <w:bookmarkStart w:id="452" w:name="_Toc464449630"/>
      <w:r w:rsidRPr="007A1A2B">
        <w:rPr>
          <w:rStyle w:val="Hipervnculo"/>
          <w:bCs w:val="0"/>
        </w:rPr>
        <w:t>AO08 Terminar Proceso</w:t>
      </w:r>
      <w:bookmarkEnd w:id="452"/>
      <w:r w:rsidRPr="007A1A2B">
        <w:rPr>
          <w:bCs w:val="0"/>
        </w:rPr>
        <w:fldChar w:fldCharType="end"/>
      </w:r>
    </w:p>
    <w:p w:rsidR="0001519F" w:rsidRPr="007A1A2B" w:rsidRDefault="0001519F" w:rsidP="0001519F"/>
    <w:p w:rsidR="00401B7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 enviada como parámetro:</w:t>
      </w:r>
    </w:p>
    <w:p w:rsidR="00401B7F" w:rsidRPr="007A1A2B" w:rsidRDefault="00F62193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Verdadero/Falso</w:t>
      </w:r>
    </w:p>
    <w:p w:rsidR="0001519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F62193" w:rsidRPr="007A1A2B">
        <w:rPr>
          <w:sz w:val="20"/>
          <w:szCs w:val="20"/>
          <w:lang w:val="es-MX"/>
        </w:rPr>
        <w:t>la información recibida como parámetro es igual a Falso</w:t>
      </w:r>
      <w:r w:rsidRPr="007A1A2B">
        <w:rPr>
          <w:sz w:val="20"/>
          <w:szCs w:val="20"/>
          <w:lang w:val="es-MX"/>
        </w:rPr>
        <w:t>&gt;</w:t>
      </w:r>
      <w:r w:rsidR="0001519F" w:rsidRPr="007A1A2B">
        <w:rPr>
          <w:sz w:val="20"/>
          <w:szCs w:val="20"/>
          <w:lang w:val="es-MX"/>
        </w:rPr>
        <w:t>: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401B7F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857F13" w:rsidRPr="00857F13" w:rsidRDefault="00857F13" w:rsidP="00857F13">
      <w:pPr>
        <w:numPr>
          <w:ilvl w:val="2"/>
          <w:numId w:val="19"/>
        </w:numPr>
        <w:rPr>
          <w:b/>
          <w:sz w:val="20"/>
          <w:szCs w:val="20"/>
          <w:highlight w:val="green"/>
          <w:lang w:val="es-MX"/>
        </w:rPr>
      </w:pPr>
      <w:r w:rsidRPr="00857F13">
        <w:rPr>
          <w:b/>
          <w:sz w:val="20"/>
          <w:szCs w:val="20"/>
          <w:highlight w:val="green"/>
          <w:lang w:val="es-MX"/>
        </w:rPr>
        <w:t>ConfigParametro</w:t>
      </w:r>
    </w:p>
    <w:p w:rsidR="00857F13" w:rsidRPr="00857F13" w:rsidRDefault="00857F13" w:rsidP="00857F13">
      <w:pPr>
        <w:numPr>
          <w:ilvl w:val="3"/>
          <w:numId w:val="19"/>
        </w:numPr>
        <w:rPr>
          <w:sz w:val="20"/>
          <w:szCs w:val="20"/>
          <w:highlight w:val="green"/>
          <w:lang w:val="es-MX"/>
        </w:rPr>
      </w:pPr>
      <w:r w:rsidRPr="00857F13">
        <w:rPr>
          <w:sz w:val="20"/>
          <w:szCs w:val="20"/>
          <w:highlight w:val="green"/>
          <w:lang w:val="es-MX"/>
        </w:rPr>
        <w:t>Parametro = NumImpresiones</w:t>
      </w:r>
    </w:p>
    <w:p w:rsidR="00857F13" w:rsidRPr="00857F13" w:rsidRDefault="00857F13" w:rsidP="00857F13">
      <w:pPr>
        <w:numPr>
          <w:ilvl w:val="3"/>
          <w:numId w:val="19"/>
        </w:numPr>
        <w:rPr>
          <w:sz w:val="20"/>
          <w:szCs w:val="20"/>
          <w:highlight w:val="green"/>
          <w:lang w:val="es-MX"/>
        </w:rPr>
      </w:pPr>
      <w:r w:rsidRPr="00857F13">
        <w:rPr>
          <w:sz w:val="20"/>
          <w:szCs w:val="20"/>
          <w:highlight w:val="green"/>
          <w:lang w:val="es-MX"/>
        </w:rPr>
        <w:t>Identificador = ModuloMovDetalle Registrado en sesión</w:t>
      </w:r>
    </w:p>
    <w:p w:rsidR="00857F13" w:rsidRPr="00857F13" w:rsidRDefault="00857F13" w:rsidP="00857F13">
      <w:pPr>
        <w:numPr>
          <w:ilvl w:val="3"/>
          <w:numId w:val="19"/>
        </w:numPr>
        <w:rPr>
          <w:sz w:val="20"/>
          <w:szCs w:val="20"/>
          <w:highlight w:val="green"/>
          <w:lang w:val="es-MX"/>
        </w:rPr>
      </w:pPr>
      <w:r w:rsidRPr="00857F13">
        <w:rPr>
          <w:sz w:val="20"/>
          <w:szCs w:val="20"/>
          <w:highlight w:val="green"/>
          <w:lang w:val="es-MX"/>
        </w:rPr>
        <w:t>Valor</w:t>
      </w:r>
    </w:p>
    <w:p w:rsidR="00F622B4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401B7F" w:rsidRPr="007A1A2B" w:rsidRDefault="00F622B4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</w:t>
      </w:r>
      <w:r w:rsidR="00401B7F" w:rsidRPr="007A1A2B">
        <w:rPr>
          <w:sz w:val="20"/>
          <w:szCs w:val="20"/>
          <w:lang w:val="es-MX"/>
        </w:rPr>
        <w:t xml:space="preserve">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401B7F" w:rsidRPr="007A1A2B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bookmarkStart w:id="453" w:name="PasoReimpresion2"/>
      <w:bookmarkEnd w:id="453"/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bookmarkStart w:id="454" w:name="PasoNumImpresiones2"/>
      <w:bookmarkEnd w:id="454"/>
      <w:r w:rsidRPr="007A1A2B">
        <w:rPr>
          <w:sz w:val="20"/>
          <w:szCs w:val="20"/>
          <w:lang w:val="es-MX"/>
        </w:rPr>
        <w:t xml:space="preserve">El sistema obtiene la siguiente información de la transacción </w:t>
      </w:r>
      <w:r w:rsidR="00F622B4" w:rsidRPr="007A1A2B">
        <w:rPr>
          <w:sz w:val="20"/>
          <w:szCs w:val="20"/>
          <w:lang w:val="es-MX"/>
        </w:rPr>
        <w:t xml:space="preserve">de Venta a Consignación </w:t>
      </w:r>
      <w:r w:rsidRPr="007A1A2B">
        <w:rPr>
          <w:sz w:val="20"/>
          <w:szCs w:val="20"/>
          <w:lang w:val="es-MX"/>
        </w:rPr>
        <w:t>registrada en sesión (objeto TransProd):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Fecha = &lt;TransProd.FechaCaptura&gt;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401B7F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6575A" w:rsidRPr="0026575A" w:rsidRDefault="0026575A" w:rsidP="0026575A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401B7F" w:rsidRPr="0026575A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trike/>
          <w:sz w:val="20"/>
          <w:lang w:val="es-MX"/>
        </w:rPr>
      </w:pPr>
      <w:r w:rsidRPr="0026575A">
        <w:rPr>
          <w:strike/>
          <w:sz w:val="20"/>
          <w:szCs w:val="20"/>
          <w:lang w:val="es-MX"/>
        </w:rPr>
        <w:t xml:space="preserve">El sistema continúa en el </w:t>
      </w:r>
      <w:hyperlink w:anchor="FIN" w:history="1">
        <w:r w:rsidRPr="0026575A">
          <w:rPr>
            <w:rStyle w:val="Hipervnculo"/>
            <w:b/>
            <w:strike/>
            <w:sz w:val="20"/>
            <w:szCs w:val="20"/>
            <w:lang w:val="es-MX"/>
          </w:rPr>
          <w:t>paso 1</w:t>
        </w:r>
      </w:hyperlink>
      <w:r w:rsidR="00EA0584" w:rsidRPr="0026575A">
        <w:rPr>
          <w:rStyle w:val="Hipervnculo"/>
          <w:b/>
          <w:strike/>
          <w:sz w:val="20"/>
          <w:szCs w:val="20"/>
          <w:lang w:val="es-MX"/>
        </w:rPr>
        <w:t>8</w:t>
      </w:r>
      <w:r w:rsidRPr="0026575A">
        <w:rPr>
          <w:strike/>
          <w:sz w:val="20"/>
          <w:szCs w:val="20"/>
          <w:lang w:val="es-MX"/>
        </w:rPr>
        <w:t xml:space="preserve"> del flujo básico</w:t>
      </w:r>
    </w:p>
    <w:p w:rsidR="0026575A" w:rsidRPr="008976AD" w:rsidRDefault="0026575A" w:rsidP="0026575A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26575A" w:rsidRPr="008976AD" w:rsidRDefault="0026575A" w:rsidP="0026575A">
      <w:pPr>
        <w:numPr>
          <w:ilvl w:val="6"/>
          <w:numId w:val="19"/>
        </w:numPr>
        <w:tabs>
          <w:tab w:val="left" w:pos="1701"/>
        </w:tabs>
        <w:ind w:left="5529" w:hanging="1276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Reimpresion2" w:history="1">
        <w:r w:rsidRPr="00F41DFB">
          <w:rPr>
            <w:rStyle w:val="Hipervnculo"/>
            <w:sz w:val="20"/>
            <w:szCs w:val="20"/>
            <w:highlight w:val="green"/>
            <w:lang w:val="es-MX"/>
          </w:rPr>
          <w:t xml:space="preserve">paso </w:t>
        </w:r>
        <w:r w:rsidR="00F41DFB" w:rsidRPr="00F41DFB">
          <w:rPr>
            <w:rStyle w:val="Hipervnculo"/>
            <w:sz w:val="20"/>
            <w:szCs w:val="20"/>
            <w:highlight w:val="green"/>
            <w:lang w:val="es-MX"/>
          </w:rPr>
          <w:t>2.3.1.1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="002F3D94"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6575A" w:rsidRDefault="0026575A" w:rsidP="0026575A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&lt;Se encontró un parámetro para esta actividad y es mayor a cero “0”&lt;ConfigParametro.Valor &gt; 0&gt;</w:t>
      </w:r>
    </w:p>
    <w:p w:rsidR="0026575A" w:rsidRPr="008976AD" w:rsidRDefault="0026575A" w:rsidP="00F41DFB">
      <w:pPr>
        <w:numPr>
          <w:ilvl w:val="6"/>
          <w:numId w:val="19"/>
        </w:numPr>
        <w:tabs>
          <w:tab w:val="left" w:pos="1701"/>
          <w:tab w:val="left" w:pos="1843"/>
          <w:tab w:val="left" w:pos="4536"/>
        </w:tabs>
        <w:ind w:firstLine="1013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&lt;Impresiones &lt; &lt;ConfigParametro.Valor&gt;&gt;</w:t>
      </w:r>
    </w:p>
    <w:p w:rsidR="0026575A" w:rsidRDefault="0026575A" w:rsidP="00F41DFB">
      <w:pPr>
        <w:numPr>
          <w:ilvl w:val="7"/>
          <w:numId w:val="19"/>
        </w:numPr>
        <w:tabs>
          <w:tab w:val="left" w:pos="1701"/>
          <w:tab w:val="left" w:pos="2410"/>
          <w:tab w:val="left" w:pos="3828"/>
        </w:tabs>
        <w:ind w:left="6946" w:hanging="1417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r w:rsidRPr="002F3D94">
        <w:rPr>
          <w:sz w:val="20"/>
          <w:szCs w:val="20"/>
          <w:highlight w:val="green"/>
          <w:lang w:val="es-MX"/>
        </w:rPr>
        <w:t xml:space="preserve">paso </w:t>
      </w:r>
      <w:r w:rsidR="002F3D94">
        <w:rPr>
          <w:sz w:val="20"/>
          <w:szCs w:val="20"/>
          <w:highlight w:val="green"/>
          <w:lang w:val="es-MX"/>
        </w:rPr>
        <w:t>2.3.1.1.2.1</w:t>
      </w:r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="002F3D94"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6575A" w:rsidRPr="00F41DFB" w:rsidRDefault="0026575A" w:rsidP="00F41DFB">
      <w:pPr>
        <w:numPr>
          <w:ilvl w:val="6"/>
          <w:numId w:val="19"/>
        </w:numPr>
        <w:tabs>
          <w:tab w:val="left" w:pos="1701"/>
          <w:tab w:val="left" w:pos="2410"/>
          <w:tab w:val="left" w:pos="3828"/>
        </w:tabs>
        <w:ind w:left="5529" w:hanging="1276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</w:t>
      </w:r>
      <w:r w:rsidRPr="0026575A">
        <w:rPr>
          <w:sz w:val="20"/>
          <w:szCs w:val="20"/>
          <w:highlight w:val="green"/>
          <w:lang w:val="es-MX"/>
        </w:rPr>
        <w:t xml:space="preserve">sistema continúa en el </w:t>
      </w:r>
      <w:hyperlink w:anchor="FIN" w:history="1">
        <w:r w:rsidRPr="0026575A">
          <w:rPr>
            <w:rStyle w:val="Hipervnculo"/>
            <w:b/>
            <w:sz w:val="20"/>
            <w:szCs w:val="20"/>
            <w:highlight w:val="green"/>
            <w:lang w:val="es-MX"/>
          </w:rPr>
          <w:t>paso 1</w:t>
        </w:r>
      </w:hyperlink>
      <w:r w:rsidRPr="0026575A">
        <w:rPr>
          <w:rStyle w:val="Hipervnculo"/>
          <w:b/>
          <w:sz w:val="20"/>
          <w:szCs w:val="20"/>
          <w:highlight w:val="green"/>
          <w:lang w:val="es-MX"/>
        </w:rPr>
        <w:t>8</w:t>
      </w:r>
      <w:r w:rsidRPr="0026575A">
        <w:rPr>
          <w:sz w:val="20"/>
          <w:szCs w:val="20"/>
          <w:highlight w:val="green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SI se puede cancelar una venta a consignación por liquidación (CancConsigLiqui = 1) de acuerdo a la información registrada en sesión&gt;</w:t>
      </w:r>
    </w:p>
    <w:p w:rsidR="009A5CAB" w:rsidRPr="007A1A2B" w:rsidRDefault="009A5CAB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nueva vent</w:t>
      </w:r>
      <w:r w:rsidR="00F62193" w:rsidRPr="007A1A2B">
        <w:rPr>
          <w:sz w:val="20"/>
          <w:szCs w:val="20"/>
          <w:lang w:val="es-MX"/>
        </w:rPr>
        <w:t>a a partir de la consignación (existe un objeto TransProdVta registrado en sesión)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de </w:t>
      </w:r>
      <w:r w:rsidR="009F141E" w:rsidRPr="007A1A2B">
        <w:rPr>
          <w:sz w:val="20"/>
          <w:szCs w:val="20"/>
          <w:lang w:val="es-MX"/>
        </w:rPr>
        <w:t xml:space="preserve">la nueva Venta </w:t>
      </w:r>
      <w:r w:rsidRPr="007A1A2B">
        <w:rPr>
          <w:sz w:val="20"/>
          <w:szCs w:val="20"/>
          <w:lang w:val="es-MX"/>
        </w:rPr>
        <w:t>registrada en sesión (objeto TransProd</w:t>
      </w:r>
      <w:r w:rsidR="009F141E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>):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TransProdID = &lt;TransProd.TransProdID&gt;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F3D94" w:rsidRPr="002F3D94" w:rsidRDefault="002F3D94" w:rsidP="002F3D94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devolución de product</w:t>
      </w:r>
      <w:r w:rsidR="00F62193" w:rsidRPr="007A1A2B">
        <w:rPr>
          <w:sz w:val="20"/>
          <w:szCs w:val="20"/>
          <w:lang w:val="es-MX"/>
        </w:rPr>
        <w:t>o a partir de la consignación (existe un objeto TransProdDev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devolución registrada en sesión (objeto TransProdDev):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F141E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F3D94" w:rsidRPr="002F3D94" w:rsidRDefault="002F3D94" w:rsidP="002F3D94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&lt;se creó una nueva </w:t>
      </w:r>
      <w:r w:rsidR="007B7F77" w:rsidRPr="007A1A2B">
        <w:rPr>
          <w:sz w:val="20"/>
          <w:szCs w:val="20"/>
          <w:lang w:val="es-MX"/>
        </w:rPr>
        <w:t>consigna</w:t>
      </w:r>
      <w:r w:rsidRPr="007A1A2B">
        <w:rPr>
          <w:sz w:val="20"/>
          <w:szCs w:val="20"/>
          <w:lang w:val="es-MX"/>
        </w:rPr>
        <w:t xml:space="preserve"> a partir de la consignación</w:t>
      </w:r>
      <w:r w:rsidR="007B7F77" w:rsidRPr="007A1A2B">
        <w:rPr>
          <w:sz w:val="20"/>
          <w:szCs w:val="20"/>
          <w:lang w:val="es-MX"/>
        </w:rPr>
        <w:t xml:space="preserve"> anterior</w:t>
      </w:r>
      <w:r w:rsidR="00F62193" w:rsidRPr="007A1A2B">
        <w:rPr>
          <w:sz w:val="20"/>
          <w:szCs w:val="20"/>
          <w:lang w:val="es-MX"/>
        </w:rPr>
        <w:t xml:space="preserve"> (existe un objeto TransProdNvaConsigna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nueva Venta</w:t>
      </w:r>
      <w:r w:rsidR="007B7F77" w:rsidRPr="007A1A2B">
        <w:rPr>
          <w:sz w:val="20"/>
          <w:szCs w:val="20"/>
          <w:lang w:val="es-MX"/>
        </w:rPr>
        <w:t xml:space="preserve"> a Consignación</w:t>
      </w:r>
      <w:r w:rsidRPr="007A1A2B">
        <w:rPr>
          <w:sz w:val="20"/>
          <w:szCs w:val="20"/>
          <w:lang w:val="es-MX"/>
        </w:rPr>
        <w:t xml:space="preserve"> registrada en sesión (objeto TransProd</w:t>
      </w:r>
      <w:r w:rsidR="007B7F77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>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</w:t>
      </w:r>
      <w:r w:rsidRPr="007A1A2B">
        <w:rPr>
          <w:b/>
          <w:sz w:val="20"/>
          <w:szCs w:val="20"/>
          <w:lang w:val="es-MX"/>
        </w:rPr>
        <w:lastRenderedPageBreak/>
        <w:t xml:space="preserve">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F3D94" w:rsidRPr="0026575A" w:rsidRDefault="002F3D94" w:rsidP="002F3D94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2F3D94" w:rsidRPr="0026575A" w:rsidRDefault="002F3D94" w:rsidP="002F3D94">
      <w:pPr>
        <w:pStyle w:val="Prrafodelista"/>
        <w:numPr>
          <w:ilvl w:val="5"/>
          <w:numId w:val="19"/>
        </w:numPr>
        <w:ind w:left="4253" w:hanging="1134"/>
        <w:jc w:val="both"/>
        <w:rPr>
          <w:strike/>
          <w:sz w:val="20"/>
          <w:lang w:val="es-MX"/>
        </w:rPr>
      </w:pPr>
      <w:r w:rsidRPr="0026575A">
        <w:rPr>
          <w:strike/>
          <w:sz w:val="20"/>
          <w:szCs w:val="20"/>
          <w:lang w:val="es-MX"/>
        </w:rPr>
        <w:t xml:space="preserve">El sistema continúa en el </w:t>
      </w:r>
      <w:hyperlink w:anchor="FIN" w:history="1">
        <w:r w:rsidRPr="0026575A">
          <w:rPr>
            <w:rStyle w:val="Hipervnculo"/>
            <w:b/>
            <w:strike/>
            <w:sz w:val="20"/>
            <w:szCs w:val="20"/>
            <w:lang w:val="es-MX"/>
          </w:rPr>
          <w:t>paso 1</w:t>
        </w:r>
      </w:hyperlink>
      <w:r w:rsidRPr="0026575A">
        <w:rPr>
          <w:rStyle w:val="Hipervnculo"/>
          <w:b/>
          <w:strike/>
          <w:sz w:val="20"/>
          <w:szCs w:val="20"/>
          <w:lang w:val="es-MX"/>
        </w:rPr>
        <w:t>8</w:t>
      </w:r>
      <w:r w:rsidRPr="0026575A">
        <w:rPr>
          <w:strike/>
          <w:sz w:val="20"/>
          <w:szCs w:val="20"/>
          <w:lang w:val="es-MX"/>
        </w:rPr>
        <w:t xml:space="preserve"> del flujo básico</w:t>
      </w:r>
    </w:p>
    <w:p w:rsidR="002F3D94" w:rsidRPr="008976AD" w:rsidRDefault="002F3D94" w:rsidP="002F3D94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2F3D94" w:rsidRPr="008976AD" w:rsidRDefault="002F3D94" w:rsidP="002F3D94">
      <w:pPr>
        <w:numPr>
          <w:ilvl w:val="6"/>
          <w:numId w:val="19"/>
        </w:numPr>
        <w:tabs>
          <w:tab w:val="left" w:pos="1701"/>
        </w:tabs>
        <w:ind w:left="5529" w:hanging="1276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Reimpresion2" w:history="1">
        <w:r w:rsidRPr="00F41DFB">
          <w:rPr>
            <w:rStyle w:val="Hipervnculo"/>
            <w:sz w:val="20"/>
            <w:szCs w:val="20"/>
            <w:highlight w:val="green"/>
            <w:lang w:val="es-MX"/>
          </w:rPr>
          <w:t>paso 2.3.1.1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F3D94" w:rsidRDefault="002F3D94" w:rsidP="002F3D94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&lt;Se encontró un parámetro para esta actividad y es mayor a cero “0”&lt;ConfigParametro.Valor &gt; 0&gt;</w:t>
      </w:r>
    </w:p>
    <w:p w:rsidR="002F3D94" w:rsidRPr="008976AD" w:rsidRDefault="002F3D94" w:rsidP="002F3D94">
      <w:pPr>
        <w:numPr>
          <w:ilvl w:val="6"/>
          <w:numId w:val="19"/>
        </w:numPr>
        <w:tabs>
          <w:tab w:val="left" w:pos="1701"/>
          <w:tab w:val="left" w:pos="1843"/>
          <w:tab w:val="left" w:pos="4536"/>
        </w:tabs>
        <w:ind w:firstLine="1013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&lt;Impresiones &lt; &lt;ConfigParametro.Valor&gt;&gt;</w:t>
      </w:r>
    </w:p>
    <w:p w:rsidR="002F3D94" w:rsidRDefault="002F3D94" w:rsidP="002F3D94">
      <w:pPr>
        <w:numPr>
          <w:ilvl w:val="7"/>
          <w:numId w:val="19"/>
        </w:numPr>
        <w:tabs>
          <w:tab w:val="left" w:pos="1701"/>
          <w:tab w:val="left" w:pos="2410"/>
          <w:tab w:val="left" w:pos="3828"/>
        </w:tabs>
        <w:ind w:left="6946" w:hanging="1417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r w:rsidRPr="002F3D94">
        <w:rPr>
          <w:sz w:val="20"/>
          <w:szCs w:val="20"/>
          <w:highlight w:val="green"/>
          <w:lang w:val="es-MX"/>
        </w:rPr>
        <w:t xml:space="preserve">paso </w:t>
      </w:r>
      <w:r>
        <w:rPr>
          <w:sz w:val="20"/>
          <w:szCs w:val="20"/>
          <w:highlight w:val="green"/>
          <w:lang w:val="es-MX"/>
        </w:rPr>
        <w:t>2.3.1.1.2.1</w:t>
      </w:r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F3D94" w:rsidRPr="007A1A2B" w:rsidRDefault="002F3D94" w:rsidP="002F3D94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</w:t>
      </w:r>
      <w:r w:rsidRPr="0026575A">
        <w:rPr>
          <w:sz w:val="20"/>
          <w:szCs w:val="20"/>
          <w:highlight w:val="green"/>
          <w:lang w:val="es-MX"/>
        </w:rPr>
        <w:t xml:space="preserve">sistema continúa en el </w:t>
      </w:r>
      <w:hyperlink w:anchor="FIN" w:history="1">
        <w:r w:rsidRPr="0026575A">
          <w:rPr>
            <w:rStyle w:val="Hipervnculo"/>
            <w:b/>
            <w:sz w:val="20"/>
            <w:szCs w:val="20"/>
            <w:highlight w:val="green"/>
            <w:lang w:val="es-MX"/>
          </w:rPr>
          <w:t>paso 1</w:t>
        </w:r>
      </w:hyperlink>
      <w:r w:rsidRPr="0026575A">
        <w:rPr>
          <w:rStyle w:val="Hipervnculo"/>
          <w:b/>
          <w:sz w:val="20"/>
          <w:szCs w:val="20"/>
          <w:highlight w:val="green"/>
          <w:lang w:val="es-MX"/>
        </w:rPr>
        <w:t>8</w:t>
      </w:r>
      <w:r w:rsidRPr="0026575A">
        <w:rPr>
          <w:sz w:val="20"/>
          <w:szCs w:val="20"/>
          <w:highlight w:val="green"/>
          <w:lang w:val="es-MX"/>
        </w:rPr>
        <w:t xml:space="preserve"> del flujo básico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401B7F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2B08A6" w:rsidRPr="000430C5" w:rsidRDefault="002B08A6" w:rsidP="002B08A6">
      <w:pPr>
        <w:pStyle w:val="Prrafodelista"/>
        <w:numPr>
          <w:ilvl w:val="1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2B08A6" w:rsidRPr="000430C5" w:rsidRDefault="002B08A6" w:rsidP="002B08A6">
      <w:pPr>
        <w:pStyle w:val="Prrafodelista"/>
        <w:numPr>
          <w:ilvl w:val="2"/>
          <w:numId w:val="19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envía el mensaje: </w:t>
      </w:r>
      <w:r w:rsidR="0040757A">
        <w:rPr>
          <w:sz w:val="20"/>
          <w:szCs w:val="20"/>
          <w:highlight w:val="darkGray"/>
          <w:lang w:val="es-MX"/>
        </w:rPr>
        <w:t>“E0934</w:t>
      </w:r>
      <w:r w:rsidR="0040757A" w:rsidRPr="00A32433">
        <w:rPr>
          <w:sz w:val="20"/>
          <w:szCs w:val="20"/>
          <w:highlight w:val="darkGray"/>
          <w:lang w:val="es-MX"/>
        </w:rPr>
        <w:t xml:space="preserve"> </w:t>
      </w:r>
      <w:r w:rsidR="0040757A"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="0040757A" w:rsidRPr="00A32433">
        <w:rPr>
          <w:sz w:val="20"/>
          <w:szCs w:val="20"/>
          <w:highlight w:val="darkGray"/>
          <w:lang w:val="es-MX"/>
        </w:rPr>
        <w:t>”</w:t>
      </w:r>
    </w:p>
    <w:p w:rsidR="002B08A6" w:rsidRPr="0040757A" w:rsidRDefault="0040757A" w:rsidP="0040757A">
      <w:pPr>
        <w:pStyle w:val="Prrafodelista"/>
        <w:numPr>
          <w:ilvl w:val="3"/>
          <w:numId w:val="19"/>
        </w:numPr>
        <w:tabs>
          <w:tab w:val="left" w:pos="1985"/>
          <w:tab w:val="left" w:pos="3828"/>
        </w:tabs>
        <w:rPr>
          <w:sz w:val="20"/>
          <w:szCs w:val="20"/>
          <w:highlight w:val="darkGray"/>
          <w:lang w:val="es-MX"/>
        </w:rPr>
      </w:pPr>
      <w:r w:rsidRPr="0040757A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Pr="0040757A">
          <w:rPr>
            <w:rStyle w:val="Hipervnculo"/>
            <w:b/>
            <w:sz w:val="20"/>
            <w:szCs w:val="20"/>
            <w:highlight w:val="darkGray"/>
            <w:lang w:val="es-MX"/>
          </w:rPr>
          <w:t>paso 1</w:t>
        </w:r>
      </w:hyperlink>
      <w:r w:rsidRPr="0040757A">
        <w:rPr>
          <w:rStyle w:val="Hipervnculo"/>
          <w:b/>
          <w:sz w:val="20"/>
          <w:szCs w:val="20"/>
          <w:highlight w:val="darkGray"/>
          <w:lang w:val="es-MX"/>
        </w:rPr>
        <w:t>8</w:t>
      </w:r>
      <w:r w:rsidRPr="0040757A">
        <w:rPr>
          <w:sz w:val="20"/>
          <w:szCs w:val="20"/>
          <w:highlight w:val="darkGray"/>
          <w:lang w:val="es-MX"/>
        </w:rPr>
        <w:t xml:space="preserve"> del flujo básico</w:t>
      </w:r>
    </w:p>
    <w:p w:rsidR="003C0CEB" w:rsidRPr="007A1A2B" w:rsidRDefault="003C0CEB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un fallo durante la liquidación de la consignación (Fallo = Verdadero)&gt;:</w:t>
      </w:r>
    </w:p>
    <w:p w:rsidR="003C0CEB" w:rsidRPr="007A1A2B" w:rsidRDefault="003C0CEB" w:rsidP="00D52908">
      <w:pPr>
        <w:numPr>
          <w:ilvl w:val="1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DE0270" w:rsidRPr="007A1A2B" w:rsidRDefault="00F647A7" w:rsidP="00D52908">
      <w:pPr>
        <w:numPr>
          <w:ilvl w:val="0"/>
          <w:numId w:val="19"/>
        </w:num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E0270" w:rsidRPr="007A1A2B" w:rsidRDefault="00DE0270" w:rsidP="00C32A0E"/>
    <w:p w:rsidR="00C32A0E" w:rsidRPr="007A1A2B" w:rsidRDefault="00C32A0E" w:rsidP="007D190B">
      <w:pPr>
        <w:rPr>
          <w:lang w:eastAsia="en-US"/>
        </w:rPr>
      </w:pPr>
    </w:p>
    <w:p w:rsidR="00A365C0" w:rsidRPr="007A1A2B" w:rsidRDefault="00A365C0" w:rsidP="007D190B">
      <w:pPr>
        <w:rPr>
          <w:lang w:eastAsia="en-US"/>
        </w:rPr>
      </w:pPr>
    </w:p>
    <w:p w:rsidR="0049112A" w:rsidRPr="007A1A2B" w:rsidRDefault="0049112A" w:rsidP="0049112A">
      <w:pPr>
        <w:pStyle w:val="Ttulo3"/>
        <w:jc w:val="both"/>
        <w:rPr>
          <w:lang w:val="es-MX"/>
        </w:rPr>
      </w:pPr>
      <w:bookmarkStart w:id="455" w:name="_Toc464449631"/>
      <w:r w:rsidRPr="007A1A2B">
        <w:rPr>
          <w:lang w:val="es-MX"/>
        </w:rPr>
        <w:t>Generales</w:t>
      </w:r>
      <w:bookmarkEnd w:id="455"/>
    </w:p>
    <w:p w:rsidR="003F6DBA" w:rsidRPr="007A1A2B" w:rsidRDefault="003F6DBA" w:rsidP="003F6DBA">
      <w:pPr>
        <w:pStyle w:val="InfoBlue"/>
      </w:pPr>
      <w:r w:rsidRPr="007A1A2B">
        <w:t>N/A</w:t>
      </w:r>
    </w:p>
    <w:p w:rsidR="0049112A" w:rsidRPr="007A1A2B" w:rsidRDefault="0049112A" w:rsidP="00481C4A">
      <w:pPr>
        <w:pStyle w:val="Textoindependiente"/>
        <w:rPr>
          <w:lang w:eastAsia="en-US"/>
        </w:rPr>
      </w:pPr>
    </w:p>
    <w:p w:rsidR="005A2CB6" w:rsidRPr="007A1A2B" w:rsidRDefault="005A2CB6" w:rsidP="00481C4A">
      <w:pPr>
        <w:pStyle w:val="Textoindependiente"/>
        <w:rPr>
          <w:lang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6" w:name="_Toc52616592"/>
      <w:bookmarkStart w:id="457" w:name="_Toc182735736"/>
      <w:bookmarkStart w:id="458" w:name="_Toc464449632"/>
      <w:r w:rsidRPr="007A1A2B">
        <w:t>Poscondiciones</w:t>
      </w:r>
      <w:bookmarkEnd w:id="456"/>
      <w:bookmarkEnd w:id="457"/>
      <w:bookmarkEnd w:id="458"/>
    </w:p>
    <w:p w:rsidR="00ED32EF" w:rsidRPr="007A1A2B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59" w:name="_Toc290568316"/>
      <w:bookmarkStart w:id="460" w:name="_Toc372279960"/>
      <w:bookmarkStart w:id="461" w:name="_Toc464449633"/>
      <w:bookmarkStart w:id="462" w:name="_Toc207014958"/>
      <w:bookmarkStart w:id="463" w:name="_Toc207088193"/>
      <w:bookmarkEnd w:id="1"/>
      <w:bookmarkEnd w:id="2"/>
      <w:r w:rsidRPr="007A1A2B">
        <w:rPr>
          <w:rFonts w:cs="Arial"/>
        </w:rPr>
        <w:t>Generales</w:t>
      </w:r>
      <w:bookmarkEnd w:id="459"/>
      <w:bookmarkEnd w:id="460"/>
      <w:bookmarkEnd w:id="461"/>
    </w:p>
    <w:p w:rsidR="00ED32EF" w:rsidRDefault="00ED32EF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Registro, actualización y eliminación de </w:t>
      </w:r>
      <w:r w:rsidR="005A2CB6" w:rsidRPr="007A1A2B">
        <w:rPr>
          <w:sz w:val="20"/>
          <w:szCs w:val="20"/>
        </w:rPr>
        <w:t xml:space="preserve">TransProd y </w:t>
      </w:r>
      <w:r w:rsidRPr="007A1A2B">
        <w:rPr>
          <w:sz w:val="20"/>
          <w:szCs w:val="20"/>
        </w:rPr>
        <w:t>TransProdDetalle.</w:t>
      </w:r>
    </w:p>
    <w:p w:rsidR="002055DA" w:rsidRDefault="002055DA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eliminación de TrpTpd, TrpPrp, TPDImpuesto, </w:t>
      </w:r>
      <w:r w:rsidR="0060077E">
        <w:rPr>
          <w:sz w:val="20"/>
          <w:szCs w:val="20"/>
        </w:rPr>
        <w:t>TPDDes, TPDDesVendedor.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Registro de Abono, ABNDetalle.</w:t>
      </w:r>
    </w:p>
    <w:p w:rsidR="005A2CB6" w:rsidRDefault="00394891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>Registro y a</w:t>
      </w:r>
      <w:r w:rsidR="0060077E">
        <w:rPr>
          <w:sz w:val="20"/>
          <w:szCs w:val="20"/>
        </w:rPr>
        <w:t>ctualización de AbnTrp y PreLiquidacion.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Pr="007A1A2B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7F4C05" w:rsidRPr="007A1A2B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4" w:name="_Toc464449634"/>
      <w:r w:rsidRPr="007A1A2B">
        <w:t>Firmas de Aceptación</w:t>
      </w:r>
      <w:bookmarkEnd w:id="462"/>
      <w:bookmarkEnd w:id="463"/>
      <w:bookmarkEnd w:id="464"/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7A1A2B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 w:rsidRPr="007A1A2B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886EEB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7A1A2B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eastAsia="en-US"/>
              </w:rPr>
              <w:t xml:space="preserve">Analista </w:t>
            </w:r>
            <w:r w:rsidRPr="007A1A2B">
              <w:rPr>
                <w:sz w:val="20"/>
                <w:szCs w:val="20"/>
                <w:lang w:val="es-MX" w:eastAsia="en-US"/>
              </w:rPr>
              <w:t>de Sistemas / Departamento de Análisis y Diseño – 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AC24E8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43"/>
      <w:footerReference w:type="even" r:id="rId144"/>
      <w:footerReference w:type="default" r:id="rId145"/>
      <w:headerReference w:type="first" r:id="rId14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34" w:rsidRDefault="00D45934" w:rsidP="00514F06">
      <w:pPr>
        <w:pStyle w:val="Ttulo1"/>
      </w:pPr>
      <w:r>
        <w:separator/>
      </w:r>
    </w:p>
  </w:endnote>
  <w:endnote w:type="continuationSeparator" w:id="0">
    <w:p w:rsidR="00D45934" w:rsidRDefault="00D4593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C05" w:rsidRDefault="00D64C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64C05" w:rsidRDefault="00D64C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64C05" w:rsidRPr="00596B48" w:rsidTr="00B01427">
      <w:trPr>
        <w:trHeight w:val="539"/>
      </w:trPr>
      <w:tc>
        <w:tcPr>
          <w:tcW w:w="3331" w:type="dxa"/>
        </w:tcPr>
        <w:p w:rsidR="00D64C05" w:rsidRPr="00596B48" w:rsidRDefault="00D64C0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35279BA" wp14:editId="4E14AFA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64C05" w:rsidRPr="00B01427" w:rsidRDefault="00D64C05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D64C05" w:rsidRPr="00596B48" w:rsidRDefault="00D64C05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87234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87234">
            <w:rPr>
              <w:rFonts w:ascii="Arial" w:hAnsi="Arial" w:cs="Arial"/>
              <w:noProof/>
            </w:rPr>
            <w:t>73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64C05" w:rsidRPr="00596B48" w:rsidRDefault="00D64C0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34" w:rsidRDefault="00D45934" w:rsidP="00514F06">
      <w:pPr>
        <w:pStyle w:val="Ttulo1"/>
      </w:pPr>
      <w:r>
        <w:separator/>
      </w:r>
    </w:p>
  </w:footnote>
  <w:footnote w:type="continuationSeparator" w:id="0">
    <w:p w:rsidR="00D45934" w:rsidRDefault="00D4593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64C05" w:rsidRPr="00375A5D" w:rsidTr="003E5D6F">
      <w:tc>
        <w:tcPr>
          <w:tcW w:w="4604" w:type="dxa"/>
        </w:tcPr>
        <w:p w:rsidR="00D64C05" w:rsidRPr="00375A5D" w:rsidRDefault="00D64C0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64C05" w:rsidRPr="00375A5D" w:rsidRDefault="00D64C05" w:rsidP="00AB09E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AB09EB">
            <w:rPr>
              <w:rFonts w:ascii="Tahoma" w:hAnsi="Tahoma" w:cs="Tahoma"/>
              <w:sz w:val="20"/>
              <w:szCs w:val="20"/>
            </w:rPr>
            <w:t>6</w:t>
          </w:r>
        </w:p>
      </w:tc>
    </w:tr>
    <w:tr w:rsidR="00D64C05" w:rsidRPr="00F52321" w:rsidTr="003E5D6F">
      <w:tc>
        <w:tcPr>
          <w:tcW w:w="4604" w:type="dxa"/>
        </w:tcPr>
        <w:p w:rsidR="00D64C05" w:rsidRPr="000A6ADC" w:rsidRDefault="00D64C05" w:rsidP="006A35D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CUROLMOV44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CapturarVentasConsignación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D64C05" w:rsidRPr="00DF6EA0" w:rsidRDefault="00D64C05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04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D64C05" w:rsidRDefault="00D64C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64C05" w:rsidTr="003104A1">
      <w:trPr>
        <w:cantSplit/>
        <w:trHeight w:val="1412"/>
      </w:trPr>
      <w:tc>
        <w:tcPr>
          <w:tcW w:w="10114" w:type="dxa"/>
          <w:vAlign w:val="center"/>
        </w:tcPr>
        <w:p w:rsidR="00D64C05" w:rsidRDefault="00D64C0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64C05" w:rsidRPr="00872B53" w:rsidRDefault="00D64C05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64C05" w:rsidRDefault="00D64C0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AC62AD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04961C63"/>
    <w:multiLevelType w:val="hybridMultilevel"/>
    <w:tmpl w:val="20E2D0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A35716"/>
    <w:multiLevelType w:val="multilevel"/>
    <w:tmpl w:val="7EDE70F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0"/>
        <w:szCs w:val="20"/>
        <w:u w:val="none"/>
        <w:lang w:val="es-MX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2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6">
    <w:nsid w:val="5575265D"/>
    <w:multiLevelType w:val="multilevel"/>
    <w:tmpl w:val="B9B25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55F14D65"/>
    <w:multiLevelType w:val="multilevel"/>
    <w:tmpl w:val="BD669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8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b w:val="0"/>
        <w:strike w:val="0"/>
        <w:dstrike w:val="0"/>
        <w:color w:val="auto"/>
        <w:sz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sz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</w:rPr>
    </w:lvl>
  </w:abstractNum>
  <w:abstractNum w:abstractNumId="1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5B060DC"/>
    <w:multiLevelType w:val="multilevel"/>
    <w:tmpl w:val="DB84E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3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D002FD"/>
    <w:multiLevelType w:val="hybridMultilevel"/>
    <w:tmpl w:val="BD60B7E2"/>
    <w:lvl w:ilvl="0" w:tplc="0C0A000D">
      <w:numFmt w:val="bullet"/>
      <w:lvlText w:val="-"/>
      <w:lvlJc w:val="left"/>
      <w:pPr>
        <w:ind w:left="976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6">
    <w:nsid w:val="74CA30A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EA76B0"/>
    <w:multiLevelType w:val="multilevel"/>
    <w:tmpl w:val="75DE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9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F1485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7"/>
  </w:num>
  <w:num w:numId="5">
    <w:abstractNumId w:val="8"/>
  </w:num>
  <w:num w:numId="6">
    <w:abstractNumId w:val="19"/>
  </w:num>
  <w:num w:numId="7">
    <w:abstractNumId w:val="20"/>
  </w:num>
  <w:num w:numId="8">
    <w:abstractNumId w:val="29"/>
  </w:num>
  <w:num w:numId="9">
    <w:abstractNumId w:val="15"/>
  </w:num>
  <w:num w:numId="10">
    <w:abstractNumId w:val="2"/>
  </w:num>
  <w:num w:numId="11">
    <w:abstractNumId w:val="28"/>
  </w:num>
  <w:num w:numId="12">
    <w:abstractNumId w:val="11"/>
  </w:num>
  <w:num w:numId="13">
    <w:abstractNumId w:val="4"/>
  </w:num>
  <w:num w:numId="14">
    <w:abstractNumId w:val="5"/>
  </w:num>
  <w:num w:numId="15">
    <w:abstractNumId w:val="30"/>
  </w:num>
  <w:num w:numId="16">
    <w:abstractNumId w:val="13"/>
  </w:num>
  <w:num w:numId="17">
    <w:abstractNumId w:val="27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22"/>
  </w:num>
  <w:num w:numId="21">
    <w:abstractNumId w:val="10"/>
  </w:num>
  <w:num w:numId="22">
    <w:abstractNumId w:val="23"/>
  </w:num>
  <w:num w:numId="23">
    <w:abstractNumId w:val="0"/>
  </w:num>
  <w:num w:numId="24">
    <w:abstractNumId w:val="1"/>
  </w:num>
  <w:num w:numId="25">
    <w:abstractNumId w:val="26"/>
  </w:num>
  <w:num w:numId="26">
    <w:abstractNumId w:val="25"/>
  </w:num>
  <w:num w:numId="27">
    <w:abstractNumId w:val="17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12"/>
  </w:num>
  <w:num w:numId="33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107A"/>
    <w:rsid w:val="00006873"/>
    <w:rsid w:val="0000718B"/>
    <w:rsid w:val="00007FB3"/>
    <w:rsid w:val="0001116F"/>
    <w:rsid w:val="0001519F"/>
    <w:rsid w:val="00015CDF"/>
    <w:rsid w:val="0001605B"/>
    <w:rsid w:val="00017BE1"/>
    <w:rsid w:val="000215B5"/>
    <w:rsid w:val="00021905"/>
    <w:rsid w:val="000231BC"/>
    <w:rsid w:val="00030CC9"/>
    <w:rsid w:val="00030E3C"/>
    <w:rsid w:val="000330BE"/>
    <w:rsid w:val="00033722"/>
    <w:rsid w:val="00035ED0"/>
    <w:rsid w:val="00037466"/>
    <w:rsid w:val="0004188C"/>
    <w:rsid w:val="00042B90"/>
    <w:rsid w:val="00047BA4"/>
    <w:rsid w:val="0005001B"/>
    <w:rsid w:val="000522C6"/>
    <w:rsid w:val="000542DC"/>
    <w:rsid w:val="000543D8"/>
    <w:rsid w:val="00055766"/>
    <w:rsid w:val="00056203"/>
    <w:rsid w:val="000605DC"/>
    <w:rsid w:val="000623CD"/>
    <w:rsid w:val="00062D70"/>
    <w:rsid w:val="00063BE6"/>
    <w:rsid w:val="000671A5"/>
    <w:rsid w:val="00071A37"/>
    <w:rsid w:val="00074144"/>
    <w:rsid w:val="00074319"/>
    <w:rsid w:val="00075E0A"/>
    <w:rsid w:val="000819BF"/>
    <w:rsid w:val="000828C2"/>
    <w:rsid w:val="00082AAD"/>
    <w:rsid w:val="00082CD4"/>
    <w:rsid w:val="000832EC"/>
    <w:rsid w:val="0009006E"/>
    <w:rsid w:val="000918B1"/>
    <w:rsid w:val="00092B29"/>
    <w:rsid w:val="000952D6"/>
    <w:rsid w:val="00095EE7"/>
    <w:rsid w:val="00096C7E"/>
    <w:rsid w:val="00097B9F"/>
    <w:rsid w:val="000A1564"/>
    <w:rsid w:val="000A2BB6"/>
    <w:rsid w:val="000A2D4A"/>
    <w:rsid w:val="000A37A1"/>
    <w:rsid w:val="000A5CDA"/>
    <w:rsid w:val="000A6ADC"/>
    <w:rsid w:val="000A7402"/>
    <w:rsid w:val="000A77DF"/>
    <w:rsid w:val="000B0B66"/>
    <w:rsid w:val="000B148E"/>
    <w:rsid w:val="000B523A"/>
    <w:rsid w:val="000B5641"/>
    <w:rsid w:val="000C1937"/>
    <w:rsid w:val="000C45BD"/>
    <w:rsid w:val="000C4F94"/>
    <w:rsid w:val="000D416A"/>
    <w:rsid w:val="000D4DD3"/>
    <w:rsid w:val="000D5B6A"/>
    <w:rsid w:val="000E208A"/>
    <w:rsid w:val="000E3039"/>
    <w:rsid w:val="000E7CEF"/>
    <w:rsid w:val="000E7D31"/>
    <w:rsid w:val="000F0465"/>
    <w:rsid w:val="000F0AEC"/>
    <w:rsid w:val="000F0BBA"/>
    <w:rsid w:val="000F103B"/>
    <w:rsid w:val="000F15AB"/>
    <w:rsid w:val="000F175B"/>
    <w:rsid w:val="000F1CDD"/>
    <w:rsid w:val="000F31CD"/>
    <w:rsid w:val="000F3582"/>
    <w:rsid w:val="00100255"/>
    <w:rsid w:val="001002A9"/>
    <w:rsid w:val="00100487"/>
    <w:rsid w:val="00103A6E"/>
    <w:rsid w:val="00103CD5"/>
    <w:rsid w:val="00106A74"/>
    <w:rsid w:val="00111303"/>
    <w:rsid w:val="001117A7"/>
    <w:rsid w:val="00111B27"/>
    <w:rsid w:val="00111B28"/>
    <w:rsid w:val="001128FF"/>
    <w:rsid w:val="0011637E"/>
    <w:rsid w:val="00116A64"/>
    <w:rsid w:val="00117AE0"/>
    <w:rsid w:val="00121E7A"/>
    <w:rsid w:val="00125E35"/>
    <w:rsid w:val="0013208A"/>
    <w:rsid w:val="0013530E"/>
    <w:rsid w:val="00136627"/>
    <w:rsid w:val="00137669"/>
    <w:rsid w:val="00141441"/>
    <w:rsid w:val="001416D3"/>
    <w:rsid w:val="00141F7A"/>
    <w:rsid w:val="0014339B"/>
    <w:rsid w:val="001436DC"/>
    <w:rsid w:val="0014799F"/>
    <w:rsid w:val="00150BF3"/>
    <w:rsid w:val="00151F74"/>
    <w:rsid w:val="00152B43"/>
    <w:rsid w:val="00152C0A"/>
    <w:rsid w:val="00155B9F"/>
    <w:rsid w:val="00160034"/>
    <w:rsid w:val="0016286E"/>
    <w:rsid w:val="0016332D"/>
    <w:rsid w:val="00165DA7"/>
    <w:rsid w:val="00167980"/>
    <w:rsid w:val="00171CCD"/>
    <w:rsid w:val="001725B9"/>
    <w:rsid w:val="0017341C"/>
    <w:rsid w:val="0017419E"/>
    <w:rsid w:val="0017427A"/>
    <w:rsid w:val="0017686C"/>
    <w:rsid w:val="00177278"/>
    <w:rsid w:val="00177951"/>
    <w:rsid w:val="00180590"/>
    <w:rsid w:val="001815DB"/>
    <w:rsid w:val="00182328"/>
    <w:rsid w:val="00182359"/>
    <w:rsid w:val="00183043"/>
    <w:rsid w:val="00183F8B"/>
    <w:rsid w:val="00184046"/>
    <w:rsid w:val="001855D4"/>
    <w:rsid w:val="00185B8C"/>
    <w:rsid w:val="0019171A"/>
    <w:rsid w:val="00194440"/>
    <w:rsid w:val="001A0596"/>
    <w:rsid w:val="001A0C6B"/>
    <w:rsid w:val="001A5390"/>
    <w:rsid w:val="001A60C2"/>
    <w:rsid w:val="001B09A2"/>
    <w:rsid w:val="001B100F"/>
    <w:rsid w:val="001B1A4A"/>
    <w:rsid w:val="001B1B75"/>
    <w:rsid w:val="001B254E"/>
    <w:rsid w:val="001B414F"/>
    <w:rsid w:val="001B598F"/>
    <w:rsid w:val="001B60AE"/>
    <w:rsid w:val="001C064B"/>
    <w:rsid w:val="001C19C0"/>
    <w:rsid w:val="001C25DD"/>
    <w:rsid w:val="001C4ABE"/>
    <w:rsid w:val="001C7F44"/>
    <w:rsid w:val="001D05C9"/>
    <w:rsid w:val="001D0DC0"/>
    <w:rsid w:val="001D115D"/>
    <w:rsid w:val="001D1534"/>
    <w:rsid w:val="001D2D8D"/>
    <w:rsid w:val="001D3E33"/>
    <w:rsid w:val="001D4B3B"/>
    <w:rsid w:val="001D4DE2"/>
    <w:rsid w:val="001D7CF9"/>
    <w:rsid w:val="001E20AD"/>
    <w:rsid w:val="001E22FA"/>
    <w:rsid w:val="001E524D"/>
    <w:rsid w:val="001F2081"/>
    <w:rsid w:val="001F26E5"/>
    <w:rsid w:val="001F2BD6"/>
    <w:rsid w:val="001F34A1"/>
    <w:rsid w:val="001F395B"/>
    <w:rsid w:val="001F3C0D"/>
    <w:rsid w:val="001F3D43"/>
    <w:rsid w:val="001F46E2"/>
    <w:rsid w:val="001F5558"/>
    <w:rsid w:val="001F579F"/>
    <w:rsid w:val="001F6E84"/>
    <w:rsid w:val="0020099B"/>
    <w:rsid w:val="00203741"/>
    <w:rsid w:val="002055DA"/>
    <w:rsid w:val="002065C2"/>
    <w:rsid w:val="00211783"/>
    <w:rsid w:val="00212556"/>
    <w:rsid w:val="00214B05"/>
    <w:rsid w:val="002177DF"/>
    <w:rsid w:val="00220011"/>
    <w:rsid w:val="002227B1"/>
    <w:rsid w:val="00225DC0"/>
    <w:rsid w:val="0022637D"/>
    <w:rsid w:val="002270AF"/>
    <w:rsid w:val="00227281"/>
    <w:rsid w:val="00230340"/>
    <w:rsid w:val="002311A2"/>
    <w:rsid w:val="00232885"/>
    <w:rsid w:val="00232E68"/>
    <w:rsid w:val="002418CD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575F7"/>
    <w:rsid w:val="00257B16"/>
    <w:rsid w:val="00261EC0"/>
    <w:rsid w:val="00261ED6"/>
    <w:rsid w:val="0026575A"/>
    <w:rsid w:val="00265798"/>
    <w:rsid w:val="0026620F"/>
    <w:rsid w:val="002678EA"/>
    <w:rsid w:val="002719D9"/>
    <w:rsid w:val="002722CC"/>
    <w:rsid w:val="00273C29"/>
    <w:rsid w:val="002746A3"/>
    <w:rsid w:val="0027680F"/>
    <w:rsid w:val="002775F9"/>
    <w:rsid w:val="00280307"/>
    <w:rsid w:val="002807D7"/>
    <w:rsid w:val="00284895"/>
    <w:rsid w:val="00287979"/>
    <w:rsid w:val="00293518"/>
    <w:rsid w:val="00293D75"/>
    <w:rsid w:val="00295344"/>
    <w:rsid w:val="00297D30"/>
    <w:rsid w:val="002A1C58"/>
    <w:rsid w:val="002A24A9"/>
    <w:rsid w:val="002A3AF1"/>
    <w:rsid w:val="002B08A6"/>
    <w:rsid w:val="002B0AE6"/>
    <w:rsid w:val="002B0F80"/>
    <w:rsid w:val="002B1EBB"/>
    <w:rsid w:val="002B34C8"/>
    <w:rsid w:val="002B52ED"/>
    <w:rsid w:val="002B6440"/>
    <w:rsid w:val="002B7DAA"/>
    <w:rsid w:val="002C22C8"/>
    <w:rsid w:val="002C29E1"/>
    <w:rsid w:val="002C4FDC"/>
    <w:rsid w:val="002D0C5D"/>
    <w:rsid w:val="002D2A67"/>
    <w:rsid w:val="002D6E72"/>
    <w:rsid w:val="002D7C7F"/>
    <w:rsid w:val="002E3308"/>
    <w:rsid w:val="002E67FD"/>
    <w:rsid w:val="002E6D38"/>
    <w:rsid w:val="002E6E0F"/>
    <w:rsid w:val="002E79E5"/>
    <w:rsid w:val="002F163D"/>
    <w:rsid w:val="002F1831"/>
    <w:rsid w:val="002F2331"/>
    <w:rsid w:val="002F2A60"/>
    <w:rsid w:val="002F2BBC"/>
    <w:rsid w:val="002F3D94"/>
    <w:rsid w:val="002F41C8"/>
    <w:rsid w:val="002F5206"/>
    <w:rsid w:val="002F60E2"/>
    <w:rsid w:val="002F6445"/>
    <w:rsid w:val="00305961"/>
    <w:rsid w:val="00305EBC"/>
    <w:rsid w:val="003066B1"/>
    <w:rsid w:val="00306D11"/>
    <w:rsid w:val="00307F0B"/>
    <w:rsid w:val="003104A1"/>
    <w:rsid w:val="0031070D"/>
    <w:rsid w:val="00310C5B"/>
    <w:rsid w:val="00311496"/>
    <w:rsid w:val="0031217A"/>
    <w:rsid w:val="003205AE"/>
    <w:rsid w:val="00321B69"/>
    <w:rsid w:val="00322E1F"/>
    <w:rsid w:val="003239C1"/>
    <w:rsid w:val="00324670"/>
    <w:rsid w:val="00324AB0"/>
    <w:rsid w:val="00324E00"/>
    <w:rsid w:val="003254FC"/>
    <w:rsid w:val="00325B80"/>
    <w:rsid w:val="0032728A"/>
    <w:rsid w:val="003356C2"/>
    <w:rsid w:val="00336A54"/>
    <w:rsid w:val="003400C4"/>
    <w:rsid w:val="003420E9"/>
    <w:rsid w:val="003431FC"/>
    <w:rsid w:val="00345480"/>
    <w:rsid w:val="003474D2"/>
    <w:rsid w:val="0034773B"/>
    <w:rsid w:val="00351330"/>
    <w:rsid w:val="0035410E"/>
    <w:rsid w:val="00355410"/>
    <w:rsid w:val="00361B17"/>
    <w:rsid w:val="003623FD"/>
    <w:rsid w:val="0036436D"/>
    <w:rsid w:val="00367AFC"/>
    <w:rsid w:val="00375EB5"/>
    <w:rsid w:val="003767A1"/>
    <w:rsid w:val="00381530"/>
    <w:rsid w:val="003817A4"/>
    <w:rsid w:val="00382472"/>
    <w:rsid w:val="00382908"/>
    <w:rsid w:val="00382DAE"/>
    <w:rsid w:val="00385FF5"/>
    <w:rsid w:val="00386D67"/>
    <w:rsid w:val="00387905"/>
    <w:rsid w:val="003907BC"/>
    <w:rsid w:val="00393364"/>
    <w:rsid w:val="00394891"/>
    <w:rsid w:val="0039708B"/>
    <w:rsid w:val="003A293C"/>
    <w:rsid w:val="003A41CD"/>
    <w:rsid w:val="003A62B0"/>
    <w:rsid w:val="003A64BC"/>
    <w:rsid w:val="003A7F0E"/>
    <w:rsid w:val="003B0B88"/>
    <w:rsid w:val="003B1A3D"/>
    <w:rsid w:val="003B24FD"/>
    <w:rsid w:val="003B428D"/>
    <w:rsid w:val="003C0CEB"/>
    <w:rsid w:val="003C1C04"/>
    <w:rsid w:val="003C3DCC"/>
    <w:rsid w:val="003C50F8"/>
    <w:rsid w:val="003C58D0"/>
    <w:rsid w:val="003C597C"/>
    <w:rsid w:val="003C6546"/>
    <w:rsid w:val="003C7F9F"/>
    <w:rsid w:val="003E1454"/>
    <w:rsid w:val="003E20DC"/>
    <w:rsid w:val="003E2ED4"/>
    <w:rsid w:val="003E334A"/>
    <w:rsid w:val="003E5064"/>
    <w:rsid w:val="003E5882"/>
    <w:rsid w:val="003E5D3C"/>
    <w:rsid w:val="003E5D6F"/>
    <w:rsid w:val="003E625B"/>
    <w:rsid w:val="003F0F3A"/>
    <w:rsid w:val="003F2901"/>
    <w:rsid w:val="003F2B87"/>
    <w:rsid w:val="003F4CF3"/>
    <w:rsid w:val="003F6CF5"/>
    <w:rsid w:val="003F6D00"/>
    <w:rsid w:val="003F6DBA"/>
    <w:rsid w:val="00401B7F"/>
    <w:rsid w:val="0040213D"/>
    <w:rsid w:val="00402A5A"/>
    <w:rsid w:val="00405B09"/>
    <w:rsid w:val="00405E68"/>
    <w:rsid w:val="0040757A"/>
    <w:rsid w:val="0041025F"/>
    <w:rsid w:val="00410741"/>
    <w:rsid w:val="00412090"/>
    <w:rsid w:val="004137BC"/>
    <w:rsid w:val="004155B1"/>
    <w:rsid w:val="00415900"/>
    <w:rsid w:val="00417F67"/>
    <w:rsid w:val="00420870"/>
    <w:rsid w:val="00421070"/>
    <w:rsid w:val="004221E8"/>
    <w:rsid w:val="00422D58"/>
    <w:rsid w:val="004231DC"/>
    <w:rsid w:val="004248DE"/>
    <w:rsid w:val="00431B2B"/>
    <w:rsid w:val="004321CC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6A23"/>
    <w:rsid w:val="00467304"/>
    <w:rsid w:val="00473B78"/>
    <w:rsid w:val="00476793"/>
    <w:rsid w:val="00481C4A"/>
    <w:rsid w:val="00481F9E"/>
    <w:rsid w:val="00485373"/>
    <w:rsid w:val="00485FBF"/>
    <w:rsid w:val="00486F40"/>
    <w:rsid w:val="00487234"/>
    <w:rsid w:val="00490005"/>
    <w:rsid w:val="004907C8"/>
    <w:rsid w:val="004908BA"/>
    <w:rsid w:val="0049112A"/>
    <w:rsid w:val="00491B4C"/>
    <w:rsid w:val="00492EA4"/>
    <w:rsid w:val="00493DFC"/>
    <w:rsid w:val="004A059F"/>
    <w:rsid w:val="004A2023"/>
    <w:rsid w:val="004B0932"/>
    <w:rsid w:val="004B0D88"/>
    <w:rsid w:val="004B1EE8"/>
    <w:rsid w:val="004B1F0D"/>
    <w:rsid w:val="004B33D6"/>
    <w:rsid w:val="004B346D"/>
    <w:rsid w:val="004B3FB5"/>
    <w:rsid w:val="004B5F05"/>
    <w:rsid w:val="004B623B"/>
    <w:rsid w:val="004B632F"/>
    <w:rsid w:val="004C46C0"/>
    <w:rsid w:val="004C6FCB"/>
    <w:rsid w:val="004C78B4"/>
    <w:rsid w:val="004D03BE"/>
    <w:rsid w:val="004D10E8"/>
    <w:rsid w:val="004D3112"/>
    <w:rsid w:val="004D3EBE"/>
    <w:rsid w:val="004D45D6"/>
    <w:rsid w:val="004D5644"/>
    <w:rsid w:val="004D6F9B"/>
    <w:rsid w:val="004D7EFA"/>
    <w:rsid w:val="004E1050"/>
    <w:rsid w:val="004E23D0"/>
    <w:rsid w:val="004E3F95"/>
    <w:rsid w:val="004E54F0"/>
    <w:rsid w:val="004E6B24"/>
    <w:rsid w:val="004F049D"/>
    <w:rsid w:val="004F08A8"/>
    <w:rsid w:val="004F1C65"/>
    <w:rsid w:val="004F1E52"/>
    <w:rsid w:val="004F4AB5"/>
    <w:rsid w:val="004F6527"/>
    <w:rsid w:val="00500AFB"/>
    <w:rsid w:val="0050272A"/>
    <w:rsid w:val="005038A5"/>
    <w:rsid w:val="00504398"/>
    <w:rsid w:val="00504B3B"/>
    <w:rsid w:val="0050675E"/>
    <w:rsid w:val="005077EB"/>
    <w:rsid w:val="0051077C"/>
    <w:rsid w:val="005142F7"/>
    <w:rsid w:val="00514770"/>
    <w:rsid w:val="00514F06"/>
    <w:rsid w:val="005151EB"/>
    <w:rsid w:val="00517135"/>
    <w:rsid w:val="00521B69"/>
    <w:rsid w:val="00523118"/>
    <w:rsid w:val="005249B6"/>
    <w:rsid w:val="005276A2"/>
    <w:rsid w:val="005334F4"/>
    <w:rsid w:val="00533962"/>
    <w:rsid w:val="005357CD"/>
    <w:rsid w:val="00535CE2"/>
    <w:rsid w:val="00535DEA"/>
    <w:rsid w:val="00536276"/>
    <w:rsid w:val="00536312"/>
    <w:rsid w:val="005377F0"/>
    <w:rsid w:val="00537CB4"/>
    <w:rsid w:val="005402BA"/>
    <w:rsid w:val="00540756"/>
    <w:rsid w:val="005415B7"/>
    <w:rsid w:val="0054202A"/>
    <w:rsid w:val="005427FB"/>
    <w:rsid w:val="005428D7"/>
    <w:rsid w:val="00542AA6"/>
    <w:rsid w:val="005441A6"/>
    <w:rsid w:val="00544C2F"/>
    <w:rsid w:val="00551325"/>
    <w:rsid w:val="00552552"/>
    <w:rsid w:val="00552C70"/>
    <w:rsid w:val="005531CE"/>
    <w:rsid w:val="005560A2"/>
    <w:rsid w:val="0055703F"/>
    <w:rsid w:val="00557C5A"/>
    <w:rsid w:val="005619D7"/>
    <w:rsid w:val="00561FF6"/>
    <w:rsid w:val="005649C0"/>
    <w:rsid w:val="00572DCE"/>
    <w:rsid w:val="005742E9"/>
    <w:rsid w:val="005744C2"/>
    <w:rsid w:val="00574C01"/>
    <w:rsid w:val="00576FFB"/>
    <w:rsid w:val="005771DD"/>
    <w:rsid w:val="00580188"/>
    <w:rsid w:val="0058787A"/>
    <w:rsid w:val="005907FE"/>
    <w:rsid w:val="00591EB1"/>
    <w:rsid w:val="00592D43"/>
    <w:rsid w:val="00592D88"/>
    <w:rsid w:val="00593042"/>
    <w:rsid w:val="00594AE2"/>
    <w:rsid w:val="00596B48"/>
    <w:rsid w:val="005A09F5"/>
    <w:rsid w:val="005A14E5"/>
    <w:rsid w:val="005A2CB6"/>
    <w:rsid w:val="005A3EF8"/>
    <w:rsid w:val="005A45B6"/>
    <w:rsid w:val="005A4B95"/>
    <w:rsid w:val="005A5DB9"/>
    <w:rsid w:val="005A6897"/>
    <w:rsid w:val="005A7307"/>
    <w:rsid w:val="005A7A4E"/>
    <w:rsid w:val="005C1B2B"/>
    <w:rsid w:val="005C3810"/>
    <w:rsid w:val="005C3816"/>
    <w:rsid w:val="005C45A9"/>
    <w:rsid w:val="005C4D83"/>
    <w:rsid w:val="005C5269"/>
    <w:rsid w:val="005C5391"/>
    <w:rsid w:val="005C6283"/>
    <w:rsid w:val="005C6CFB"/>
    <w:rsid w:val="005C6DBF"/>
    <w:rsid w:val="005C7ADA"/>
    <w:rsid w:val="005D1D74"/>
    <w:rsid w:val="005D23A6"/>
    <w:rsid w:val="005E1890"/>
    <w:rsid w:val="005E40E5"/>
    <w:rsid w:val="005F00F7"/>
    <w:rsid w:val="005F19FB"/>
    <w:rsid w:val="005F5106"/>
    <w:rsid w:val="005F62F2"/>
    <w:rsid w:val="005F672F"/>
    <w:rsid w:val="005F738D"/>
    <w:rsid w:val="0060077E"/>
    <w:rsid w:val="0060151C"/>
    <w:rsid w:val="0060165C"/>
    <w:rsid w:val="00601891"/>
    <w:rsid w:val="0060399E"/>
    <w:rsid w:val="00604490"/>
    <w:rsid w:val="006061EA"/>
    <w:rsid w:val="006077E5"/>
    <w:rsid w:val="006105D3"/>
    <w:rsid w:val="00610A1E"/>
    <w:rsid w:val="0061340C"/>
    <w:rsid w:val="00613B0D"/>
    <w:rsid w:val="006140D5"/>
    <w:rsid w:val="006143DE"/>
    <w:rsid w:val="006234C4"/>
    <w:rsid w:val="006253BD"/>
    <w:rsid w:val="00626421"/>
    <w:rsid w:val="006264B4"/>
    <w:rsid w:val="00627605"/>
    <w:rsid w:val="00635285"/>
    <w:rsid w:val="00637600"/>
    <w:rsid w:val="006414F5"/>
    <w:rsid w:val="0065031F"/>
    <w:rsid w:val="00650698"/>
    <w:rsid w:val="006516D4"/>
    <w:rsid w:val="0065238B"/>
    <w:rsid w:val="00652D27"/>
    <w:rsid w:val="0065705F"/>
    <w:rsid w:val="00663959"/>
    <w:rsid w:val="00663D0B"/>
    <w:rsid w:val="00666D5E"/>
    <w:rsid w:val="00670158"/>
    <w:rsid w:val="0067172A"/>
    <w:rsid w:val="00671CF2"/>
    <w:rsid w:val="00671DCC"/>
    <w:rsid w:val="00671E5F"/>
    <w:rsid w:val="00672C40"/>
    <w:rsid w:val="00673906"/>
    <w:rsid w:val="00677B6B"/>
    <w:rsid w:val="00682686"/>
    <w:rsid w:val="00685FAE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295A"/>
    <w:rsid w:val="006A35DA"/>
    <w:rsid w:val="006A4037"/>
    <w:rsid w:val="006A49EC"/>
    <w:rsid w:val="006A530B"/>
    <w:rsid w:val="006A6EE3"/>
    <w:rsid w:val="006B0946"/>
    <w:rsid w:val="006B249C"/>
    <w:rsid w:val="006B3E3E"/>
    <w:rsid w:val="006C07E2"/>
    <w:rsid w:val="006C0E6B"/>
    <w:rsid w:val="006C19A8"/>
    <w:rsid w:val="006C5969"/>
    <w:rsid w:val="006C5C55"/>
    <w:rsid w:val="006C697D"/>
    <w:rsid w:val="006C6CA8"/>
    <w:rsid w:val="006D1282"/>
    <w:rsid w:val="006D4BBA"/>
    <w:rsid w:val="006D52BC"/>
    <w:rsid w:val="006D6AE3"/>
    <w:rsid w:val="006D72F3"/>
    <w:rsid w:val="006D744B"/>
    <w:rsid w:val="006D7557"/>
    <w:rsid w:val="006E11BC"/>
    <w:rsid w:val="006E2291"/>
    <w:rsid w:val="006E3242"/>
    <w:rsid w:val="006E3428"/>
    <w:rsid w:val="006E3F2A"/>
    <w:rsid w:val="006E5DBC"/>
    <w:rsid w:val="006F11C6"/>
    <w:rsid w:val="006F20AC"/>
    <w:rsid w:val="006F4867"/>
    <w:rsid w:val="006F5FEF"/>
    <w:rsid w:val="006F6063"/>
    <w:rsid w:val="00703259"/>
    <w:rsid w:val="0070609E"/>
    <w:rsid w:val="00706C70"/>
    <w:rsid w:val="00707580"/>
    <w:rsid w:val="00707A7C"/>
    <w:rsid w:val="00710581"/>
    <w:rsid w:val="00711784"/>
    <w:rsid w:val="00713EFB"/>
    <w:rsid w:val="00716D72"/>
    <w:rsid w:val="00724CA2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47EBD"/>
    <w:rsid w:val="00752DDD"/>
    <w:rsid w:val="00753D05"/>
    <w:rsid w:val="00757B6E"/>
    <w:rsid w:val="007609E2"/>
    <w:rsid w:val="00761AE9"/>
    <w:rsid w:val="00761B66"/>
    <w:rsid w:val="00762081"/>
    <w:rsid w:val="00764900"/>
    <w:rsid w:val="00764913"/>
    <w:rsid w:val="00764D12"/>
    <w:rsid w:val="00764FD7"/>
    <w:rsid w:val="00766512"/>
    <w:rsid w:val="0077082B"/>
    <w:rsid w:val="0077308C"/>
    <w:rsid w:val="0077385C"/>
    <w:rsid w:val="007741B0"/>
    <w:rsid w:val="00775F8E"/>
    <w:rsid w:val="00776682"/>
    <w:rsid w:val="007818B9"/>
    <w:rsid w:val="0078324D"/>
    <w:rsid w:val="007833A5"/>
    <w:rsid w:val="007846E4"/>
    <w:rsid w:val="00784763"/>
    <w:rsid w:val="00790C54"/>
    <w:rsid w:val="0079381E"/>
    <w:rsid w:val="007948BC"/>
    <w:rsid w:val="00796C01"/>
    <w:rsid w:val="00797670"/>
    <w:rsid w:val="00797FC3"/>
    <w:rsid w:val="007A06C1"/>
    <w:rsid w:val="007A1A2B"/>
    <w:rsid w:val="007A1FC8"/>
    <w:rsid w:val="007A4AC1"/>
    <w:rsid w:val="007A6076"/>
    <w:rsid w:val="007B10A9"/>
    <w:rsid w:val="007B22A9"/>
    <w:rsid w:val="007B3C9B"/>
    <w:rsid w:val="007B5228"/>
    <w:rsid w:val="007B6535"/>
    <w:rsid w:val="007B74D0"/>
    <w:rsid w:val="007B7EDC"/>
    <w:rsid w:val="007B7F77"/>
    <w:rsid w:val="007C3BBF"/>
    <w:rsid w:val="007C4140"/>
    <w:rsid w:val="007C65B9"/>
    <w:rsid w:val="007C6894"/>
    <w:rsid w:val="007D190B"/>
    <w:rsid w:val="007D2D49"/>
    <w:rsid w:val="007D34D0"/>
    <w:rsid w:val="007D6560"/>
    <w:rsid w:val="007D6B46"/>
    <w:rsid w:val="007D6FB8"/>
    <w:rsid w:val="007E2410"/>
    <w:rsid w:val="007E270E"/>
    <w:rsid w:val="007E2BE9"/>
    <w:rsid w:val="007E2CC4"/>
    <w:rsid w:val="007E334D"/>
    <w:rsid w:val="007E3AAF"/>
    <w:rsid w:val="007E4E4D"/>
    <w:rsid w:val="007E4F42"/>
    <w:rsid w:val="007E56C9"/>
    <w:rsid w:val="007E57EB"/>
    <w:rsid w:val="007E5A58"/>
    <w:rsid w:val="007E64F4"/>
    <w:rsid w:val="007E6A13"/>
    <w:rsid w:val="007E7F2E"/>
    <w:rsid w:val="007F0356"/>
    <w:rsid w:val="007F0C4A"/>
    <w:rsid w:val="007F289E"/>
    <w:rsid w:val="007F4C05"/>
    <w:rsid w:val="007F60EF"/>
    <w:rsid w:val="007F6183"/>
    <w:rsid w:val="007F6484"/>
    <w:rsid w:val="007F6A2B"/>
    <w:rsid w:val="007F6E31"/>
    <w:rsid w:val="007F7327"/>
    <w:rsid w:val="00800F7B"/>
    <w:rsid w:val="00801A53"/>
    <w:rsid w:val="00801DC6"/>
    <w:rsid w:val="008035BA"/>
    <w:rsid w:val="00804849"/>
    <w:rsid w:val="00805540"/>
    <w:rsid w:val="00806260"/>
    <w:rsid w:val="00810822"/>
    <w:rsid w:val="00813F82"/>
    <w:rsid w:val="00814539"/>
    <w:rsid w:val="00817318"/>
    <w:rsid w:val="008204EE"/>
    <w:rsid w:val="008213DC"/>
    <w:rsid w:val="00823D0B"/>
    <w:rsid w:val="00827D4A"/>
    <w:rsid w:val="00827F56"/>
    <w:rsid w:val="00830A3D"/>
    <w:rsid w:val="00830C78"/>
    <w:rsid w:val="00830ED4"/>
    <w:rsid w:val="00833ED3"/>
    <w:rsid w:val="00836FF1"/>
    <w:rsid w:val="0083708E"/>
    <w:rsid w:val="0084265E"/>
    <w:rsid w:val="0084340D"/>
    <w:rsid w:val="00847B4B"/>
    <w:rsid w:val="008532E6"/>
    <w:rsid w:val="00854263"/>
    <w:rsid w:val="0085726A"/>
    <w:rsid w:val="00857306"/>
    <w:rsid w:val="00857F13"/>
    <w:rsid w:val="00863AEC"/>
    <w:rsid w:val="008640E2"/>
    <w:rsid w:val="00864FD8"/>
    <w:rsid w:val="00867546"/>
    <w:rsid w:val="008678E0"/>
    <w:rsid w:val="00867AB2"/>
    <w:rsid w:val="00870E68"/>
    <w:rsid w:val="00870F40"/>
    <w:rsid w:val="00872B53"/>
    <w:rsid w:val="00873E2A"/>
    <w:rsid w:val="0087552E"/>
    <w:rsid w:val="00875747"/>
    <w:rsid w:val="00877019"/>
    <w:rsid w:val="00880037"/>
    <w:rsid w:val="00880086"/>
    <w:rsid w:val="00880237"/>
    <w:rsid w:val="00880858"/>
    <w:rsid w:val="008817CF"/>
    <w:rsid w:val="008825BD"/>
    <w:rsid w:val="00882846"/>
    <w:rsid w:val="008835CF"/>
    <w:rsid w:val="00883DA2"/>
    <w:rsid w:val="00886EEB"/>
    <w:rsid w:val="00887904"/>
    <w:rsid w:val="00891712"/>
    <w:rsid w:val="00892D47"/>
    <w:rsid w:val="008935DF"/>
    <w:rsid w:val="008936CB"/>
    <w:rsid w:val="00894B60"/>
    <w:rsid w:val="008976AD"/>
    <w:rsid w:val="008A19C2"/>
    <w:rsid w:val="008A251B"/>
    <w:rsid w:val="008A5673"/>
    <w:rsid w:val="008A7185"/>
    <w:rsid w:val="008A7708"/>
    <w:rsid w:val="008A7821"/>
    <w:rsid w:val="008B171D"/>
    <w:rsid w:val="008B18D7"/>
    <w:rsid w:val="008B28AE"/>
    <w:rsid w:val="008B41A5"/>
    <w:rsid w:val="008B42E3"/>
    <w:rsid w:val="008C05AF"/>
    <w:rsid w:val="008C08B2"/>
    <w:rsid w:val="008C27A5"/>
    <w:rsid w:val="008C345A"/>
    <w:rsid w:val="008C36EA"/>
    <w:rsid w:val="008C4059"/>
    <w:rsid w:val="008C4E91"/>
    <w:rsid w:val="008C79C4"/>
    <w:rsid w:val="008D059D"/>
    <w:rsid w:val="008D0700"/>
    <w:rsid w:val="008D45CF"/>
    <w:rsid w:val="008D5265"/>
    <w:rsid w:val="008D608D"/>
    <w:rsid w:val="008D61D0"/>
    <w:rsid w:val="008E00C1"/>
    <w:rsid w:val="008E266F"/>
    <w:rsid w:val="008E2E6B"/>
    <w:rsid w:val="008E38DC"/>
    <w:rsid w:val="008F0646"/>
    <w:rsid w:val="008F0F61"/>
    <w:rsid w:val="008F2D82"/>
    <w:rsid w:val="008F33E3"/>
    <w:rsid w:val="008F38FE"/>
    <w:rsid w:val="008F3ECA"/>
    <w:rsid w:val="008F4EDF"/>
    <w:rsid w:val="008F6564"/>
    <w:rsid w:val="008F7A87"/>
    <w:rsid w:val="009015BE"/>
    <w:rsid w:val="00902DCB"/>
    <w:rsid w:val="009032E1"/>
    <w:rsid w:val="0090453B"/>
    <w:rsid w:val="00905A53"/>
    <w:rsid w:val="00905E71"/>
    <w:rsid w:val="009062B1"/>
    <w:rsid w:val="00911DBD"/>
    <w:rsid w:val="009148E2"/>
    <w:rsid w:val="009157E6"/>
    <w:rsid w:val="00921223"/>
    <w:rsid w:val="00921551"/>
    <w:rsid w:val="009234AA"/>
    <w:rsid w:val="00923CEC"/>
    <w:rsid w:val="00925298"/>
    <w:rsid w:val="0092738D"/>
    <w:rsid w:val="00930C1B"/>
    <w:rsid w:val="009327EB"/>
    <w:rsid w:val="00932BB6"/>
    <w:rsid w:val="009334A0"/>
    <w:rsid w:val="00934350"/>
    <w:rsid w:val="009353A5"/>
    <w:rsid w:val="00937D9A"/>
    <w:rsid w:val="00940DE0"/>
    <w:rsid w:val="009446AF"/>
    <w:rsid w:val="00946744"/>
    <w:rsid w:val="00946D52"/>
    <w:rsid w:val="00946FEB"/>
    <w:rsid w:val="00951758"/>
    <w:rsid w:val="00952ADE"/>
    <w:rsid w:val="009547C4"/>
    <w:rsid w:val="00960F20"/>
    <w:rsid w:val="0096220D"/>
    <w:rsid w:val="0096313A"/>
    <w:rsid w:val="00963EF0"/>
    <w:rsid w:val="00966AB3"/>
    <w:rsid w:val="00971190"/>
    <w:rsid w:val="00971759"/>
    <w:rsid w:val="00972453"/>
    <w:rsid w:val="00972995"/>
    <w:rsid w:val="00973772"/>
    <w:rsid w:val="00976B16"/>
    <w:rsid w:val="009773EA"/>
    <w:rsid w:val="0098004B"/>
    <w:rsid w:val="00980368"/>
    <w:rsid w:val="00980DB7"/>
    <w:rsid w:val="0098115E"/>
    <w:rsid w:val="00981454"/>
    <w:rsid w:val="00982264"/>
    <w:rsid w:val="00982930"/>
    <w:rsid w:val="0098310D"/>
    <w:rsid w:val="00983677"/>
    <w:rsid w:val="009853B3"/>
    <w:rsid w:val="0098585E"/>
    <w:rsid w:val="009868B4"/>
    <w:rsid w:val="00987033"/>
    <w:rsid w:val="00987DA6"/>
    <w:rsid w:val="00991E62"/>
    <w:rsid w:val="00992A22"/>
    <w:rsid w:val="00992E9D"/>
    <w:rsid w:val="0099543D"/>
    <w:rsid w:val="00996128"/>
    <w:rsid w:val="0099679F"/>
    <w:rsid w:val="009A40C0"/>
    <w:rsid w:val="009A48DC"/>
    <w:rsid w:val="009A5CAB"/>
    <w:rsid w:val="009A6935"/>
    <w:rsid w:val="009A7AEB"/>
    <w:rsid w:val="009B1CDA"/>
    <w:rsid w:val="009B237A"/>
    <w:rsid w:val="009B260C"/>
    <w:rsid w:val="009B2DAD"/>
    <w:rsid w:val="009B2EA8"/>
    <w:rsid w:val="009B5ACE"/>
    <w:rsid w:val="009B62EA"/>
    <w:rsid w:val="009B69CE"/>
    <w:rsid w:val="009C1103"/>
    <w:rsid w:val="009C131E"/>
    <w:rsid w:val="009C403D"/>
    <w:rsid w:val="009C42D4"/>
    <w:rsid w:val="009C4928"/>
    <w:rsid w:val="009C637E"/>
    <w:rsid w:val="009C6DF2"/>
    <w:rsid w:val="009C7CE7"/>
    <w:rsid w:val="009D1FC7"/>
    <w:rsid w:val="009D2734"/>
    <w:rsid w:val="009D2774"/>
    <w:rsid w:val="009D4D2B"/>
    <w:rsid w:val="009D529F"/>
    <w:rsid w:val="009D540F"/>
    <w:rsid w:val="009E653C"/>
    <w:rsid w:val="009E76D2"/>
    <w:rsid w:val="009F141E"/>
    <w:rsid w:val="009F2204"/>
    <w:rsid w:val="009F298A"/>
    <w:rsid w:val="009F4BA8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3422"/>
    <w:rsid w:val="00A24D3D"/>
    <w:rsid w:val="00A25FF3"/>
    <w:rsid w:val="00A27A1E"/>
    <w:rsid w:val="00A27B77"/>
    <w:rsid w:val="00A3159B"/>
    <w:rsid w:val="00A325AB"/>
    <w:rsid w:val="00A33088"/>
    <w:rsid w:val="00A365C0"/>
    <w:rsid w:val="00A36CBA"/>
    <w:rsid w:val="00A377E3"/>
    <w:rsid w:val="00A40B69"/>
    <w:rsid w:val="00A41284"/>
    <w:rsid w:val="00A41468"/>
    <w:rsid w:val="00A4373D"/>
    <w:rsid w:val="00A43DF0"/>
    <w:rsid w:val="00A44CD8"/>
    <w:rsid w:val="00A457F5"/>
    <w:rsid w:val="00A4587D"/>
    <w:rsid w:val="00A46EAD"/>
    <w:rsid w:val="00A53ECA"/>
    <w:rsid w:val="00A54990"/>
    <w:rsid w:val="00A54B9C"/>
    <w:rsid w:val="00A6084F"/>
    <w:rsid w:val="00A60BFC"/>
    <w:rsid w:val="00A62576"/>
    <w:rsid w:val="00A6310B"/>
    <w:rsid w:val="00A66BED"/>
    <w:rsid w:val="00A67C44"/>
    <w:rsid w:val="00A71DEC"/>
    <w:rsid w:val="00A71FB0"/>
    <w:rsid w:val="00A72021"/>
    <w:rsid w:val="00A72134"/>
    <w:rsid w:val="00A75384"/>
    <w:rsid w:val="00A758B4"/>
    <w:rsid w:val="00A81695"/>
    <w:rsid w:val="00A83771"/>
    <w:rsid w:val="00A83BC3"/>
    <w:rsid w:val="00A846D9"/>
    <w:rsid w:val="00A8727A"/>
    <w:rsid w:val="00A91369"/>
    <w:rsid w:val="00A91803"/>
    <w:rsid w:val="00A921DF"/>
    <w:rsid w:val="00A92DB6"/>
    <w:rsid w:val="00A93024"/>
    <w:rsid w:val="00A93594"/>
    <w:rsid w:val="00A95215"/>
    <w:rsid w:val="00A955BE"/>
    <w:rsid w:val="00A96633"/>
    <w:rsid w:val="00A97233"/>
    <w:rsid w:val="00A97AC4"/>
    <w:rsid w:val="00AA0460"/>
    <w:rsid w:val="00AA1020"/>
    <w:rsid w:val="00AA151B"/>
    <w:rsid w:val="00AA2F3F"/>
    <w:rsid w:val="00AA3BCA"/>
    <w:rsid w:val="00AA5BDC"/>
    <w:rsid w:val="00AA64B9"/>
    <w:rsid w:val="00AB015E"/>
    <w:rsid w:val="00AB09EB"/>
    <w:rsid w:val="00AB1D0D"/>
    <w:rsid w:val="00AB5A72"/>
    <w:rsid w:val="00AB79FB"/>
    <w:rsid w:val="00AC0AAE"/>
    <w:rsid w:val="00AC0DE7"/>
    <w:rsid w:val="00AC20A7"/>
    <w:rsid w:val="00AC24E8"/>
    <w:rsid w:val="00AC2D2A"/>
    <w:rsid w:val="00AC557E"/>
    <w:rsid w:val="00AC5E10"/>
    <w:rsid w:val="00AD1098"/>
    <w:rsid w:val="00AD2CE8"/>
    <w:rsid w:val="00AD42D8"/>
    <w:rsid w:val="00AD589F"/>
    <w:rsid w:val="00AD6CF2"/>
    <w:rsid w:val="00AE246F"/>
    <w:rsid w:val="00AE525A"/>
    <w:rsid w:val="00AE54DC"/>
    <w:rsid w:val="00AE5525"/>
    <w:rsid w:val="00AE5DD8"/>
    <w:rsid w:val="00AE5DDC"/>
    <w:rsid w:val="00AF0A89"/>
    <w:rsid w:val="00AF0F69"/>
    <w:rsid w:val="00AF263B"/>
    <w:rsid w:val="00AF2CB5"/>
    <w:rsid w:val="00AF3759"/>
    <w:rsid w:val="00AF3904"/>
    <w:rsid w:val="00AF71FC"/>
    <w:rsid w:val="00AF73BE"/>
    <w:rsid w:val="00AF7985"/>
    <w:rsid w:val="00B002F3"/>
    <w:rsid w:val="00B00CE5"/>
    <w:rsid w:val="00B00FCE"/>
    <w:rsid w:val="00B01427"/>
    <w:rsid w:val="00B018B2"/>
    <w:rsid w:val="00B0287A"/>
    <w:rsid w:val="00B02D40"/>
    <w:rsid w:val="00B061B0"/>
    <w:rsid w:val="00B117E4"/>
    <w:rsid w:val="00B13AA1"/>
    <w:rsid w:val="00B20347"/>
    <w:rsid w:val="00B20E0F"/>
    <w:rsid w:val="00B21895"/>
    <w:rsid w:val="00B226AF"/>
    <w:rsid w:val="00B22779"/>
    <w:rsid w:val="00B227C6"/>
    <w:rsid w:val="00B22901"/>
    <w:rsid w:val="00B22D0F"/>
    <w:rsid w:val="00B24500"/>
    <w:rsid w:val="00B24BF3"/>
    <w:rsid w:val="00B255D9"/>
    <w:rsid w:val="00B2596C"/>
    <w:rsid w:val="00B25E3B"/>
    <w:rsid w:val="00B26129"/>
    <w:rsid w:val="00B2734B"/>
    <w:rsid w:val="00B33CF2"/>
    <w:rsid w:val="00B341B5"/>
    <w:rsid w:val="00B36E1B"/>
    <w:rsid w:val="00B37705"/>
    <w:rsid w:val="00B41F17"/>
    <w:rsid w:val="00B444C4"/>
    <w:rsid w:val="00B446CA"/>
    <w:rsid w:val="00B4497D"/>
    <w:rsid w:val="00B45B4B"/>
    <w:rsid w:val="00B45BAF"/>
    <w:rsid w:val="00B508FA"/>
    <w:rsid w:val="00B512AE"/>
    <w:rsid w:val="00B5155A"/>
    <w:rsid w:val="00B52549"/>
    <w:rsid w:val="00B52BCD"/>
    <w:rsid w:val="00B53451"/>
    <w:rsid w:val="00B53891"/>
    <w:rsid w:val="00B54E2C"/>
    <w:rsid w:val="00B550AE"/>
    <w:rsid w:val="00B571F1"/>
    <w:rsid w:val="00B57AA6"/>
    <w:rsid w:val="00B60F3E"/>
    <w:rsid w:val="00B6178D"/>
    <w:rsid w:val="00B65B96"/>
    <w:rsid w:val="00B6659A"/>
    <w:rsid w:val="00B70ECD"/>
    <w:rsid w:val="00B71034"/>
    <w:rsid w:val="00B71BC6"/>
    <w:rsid w:val="00B73AD2"/>
    <w:rsid w:val="00B73C26"/>
    <w:rsid w:val="00B74855"/>
    <w:rsid w:val="00B75440"/>
    <w:rsid w:val="00B76DC8"/>
    <w:rsid w:val="00B77369"/>
    <w:rsid w:val="00B77C09"/>
    <w:rsid w:val="00B847C2"/>
    <w:rsid w:val="00B85BB7"/>
    <w:rsid w:val="00B86455"/>
    <w:rsid w:val="00B86935"/>
    <w:rsid w:val="00B869A8"/>
    <w:rsid w:val="00B871ED"/>
    <w:rsid w:val="00B90DBB"/>
    <w:rsid w:val="00B9179A"/>
    <w:rsid w:val="00B95D39"/>
    <w:rsid w:val="00B963FB"/>
    <w:rsid w:val="00B96D1E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E04"/>
    <w:rsid w:val="00BB40F9"/>
    <w:rsid w:val="00BB54B0"/>
    <w:rsid w:val="00BB5731"/>
    <w:rsid w:val="00BB5CC7"/>
    <w:rsid w:val="00BB654F"/>
    <w:rsid w:val="00BB7D2F"/>
    <w:rsid w:val="00BC0A58"/>
    <w:rsid w:val="00BC30A7"/>
    <w:rsid w:val="00BC44EC"/>
    <w:rsid w:val="00BC5CDD"/>
    <w:rsid w:val="00BC6D72"/>
    <w:rsid w:val="00BD184A"/>
    <w:rsid w:val="00BD3C42"/>
    <w:rsid w:val="00BD59DA"/>
    <w:rsid w:val="00BD5C25"/>
    <w:rsid w:val="00BD60F8"/>
    <w:rsid w:val="00BD75B1"/>
    <w:rsid w:val="00BD7FA4"/>
    <w:rsid w:val="00BE07CB"/>
    <w:rsid w:val="00BE0A26"/>
    <w:rsid w:val="00BE48B5"/>
    <w:rsid w:val="00BE66BF"/>
    <w:rsid w:val="00BE6735"/>
    <w:rsid w:val="00BE6AF4"/>
    <w:rsid w:val="00BE79B6"/>
    <w:rsid w:val="00BF0D15"/>
    <w:rsid w:val="00BF192E"/>
    <w:rsid w:val="00BF21EE"/>
    <w:rsid w:val="00BF5175"/>
    <w:rsid w:val="00BF6F7D"/>
    <w:rsid w:val="00C010FC"/>
    <w:rsid w:val="00C01602"/>
    <w:rsid w:val="00C0177D"/>
    <w:rsid w:val="00C02DAB"/>
    <w:rsid w:val="00C0496B"/>
    <w:rsid w:val="00C07145"/>
    <w:rsid w:val="00C12004"/>
    <w:rsid w:val="00C12130"/>
    <w:rsid w:val="00C1221B"/>
    <w:rsid w:val="00C140B6"/>
    <w:rsid w:val="00C14127"/>
    <w:rsid w:val="00C15216"/>
    <w:rsid w:val="00C15C18"/>
    <w:rsid w:val="00C170C5"/>
    <w:rsid w:val="00C174ED"/>
    <w:rsid w:val="00C176B9"/>
    <w:rsid w:val="00C201C8"/>
    <w:rsid w:val="00C222C4"/>
    <w:rsid w:val="00C260C8"/>
    <w:rsid w:val="00C27247"/>
    <w:rsid w:val="00C27877"/>
    <w:rsid w:val="00C2796C"/>
    <w:rsid w:val="00C30E7D"/>
    <w:rsid w:val="00C312DB"/>
    <w:rsid w:val="00C32A0E"/>
    <w:rsid w:val="00C35450"/>
    <w:rsid w:val="00C35906"/>
    <w:rsid w:val="00C359DC"/>
    <w:rsid w:val="00C4191B"/>
    <w:rsid w:val="00C42011"/>
    <w:rsid w:val="00C42B73"/>
    <w:rsid w:val="00C45611"/>
    <w:rsid w:val="00C51687"/>
    <w:rsid w:val="00C516D0"/>
    <w:rsid w:val="00C51D11"/>
    <w:rsid w:val="00C53411"/>
    <w:rsid w:val="00C56A51"/>
    <w:rsid w:val="00C577EC"/>
    <w:rsid w:val="00C618F3"/>
    <w:rsid w:val="00C61EC6"/>
    <w:rsid w:val="00C620DD"/>
    <w:rsid w:val="00C6234E"/>
    <w:rsid w:val="00C636B5"/>
    <w:rsid w:val="00C67983"/>
    <w:rsid w:val="00C67AF6"/>
    <w:rsid w:val="00C67B77"/>
    <w:rsid w:val="00C7005B"/>
    <w:rsid w:val="00C70E78"/>
    <w:rsid w:val="00C71851"/>
    <w:rsid w:val="00C7433E"/>
    <w:rsid w:val="00C74A3C"/>
    <w:rsid w:val="00C76528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6999"/>
    <w:rsid w:val="00C971B1"/>
    <w:rsid w:val="00C97546"/>
    <w:rsid w:val="00CA0496"/>
    <w:rsid w:val="00CA2F60"/>
    <w:rsid w:val="00CA6531"/>
    <w:rsid w:val="00CA7A7F"/>
    <w:rsid w:val="00CB11B8"/>
    <w:rsid w:val="00CB3A2E"/>
    <w:rsid w:val="00CB5E75"/>
    <w:rsid w:val="00CB7569"/>
    <w:rsid w:val="00CB7F03"/>
    <w:rsid w:val="00CC207A"/>
    <w:rsid w:val="00CC2DB1"/>
    <w:rsid w:val="00CC3B18"/>
    <w:rsid w:val="00CC5464"/>
    <w:rsid w:val="00CC5F55"/>
    <w:rsid w:val="00CC64E7"/>
    <w:rsid w:val="00CC7E66"/>
    <w:rsid w:val="00CD0FB5"/>
    <w:rsid w:val="00CD32CF"/>
    <w:rsid w:val="00CD567D"/>
    <w:rsid w:val="00CD5A58"/>
    <w:rsid w:val="00CE033B"/>
    <w:rsid w:val="00CE0C85"/>
    <w:rsid w:val="00CE0EC8"/>
    <w:rsid w:val="00CE1349"/>
    <w:rsid w:val="00CE180F"/>
    <w:rsid w:val="00CE3D5C"/>
    <w:rsid w:val="00CE5BAB"/>
    <w:rsid w:val="00CF01B4"/>
    <w:rsid w:val="00CF02AE"/>
    <w:rsid w:val="00CF1674"/>
    <w:rsid w:val="00CF1C4D"/>
    <w:rsid w:val="00CF2178"/>
    <w:rsid w:val="00CF4311"/>
    <w:rsid w:val="00CF5C99"/>
    <w:rsid w:val="00D00283"/>
    <w:rsid w:val="00D02928"/>
    <w:rsid w:val="00D0319B"/>
    <w:rsid w:val="00D05AFC"/>
    <w:rsid w:val="00D065F2"/>
    <w:rsid w:val="00D1269E"/>
    <w:rsid w:val="00D13054"/>
    <w:rsid w:val="00D147A3"/>
    <w:rsid w:val="00D14E82"/>
    <w:rsid w:val="00D15541"/>
    <w:rsid w:val="00D15DA8"/>
    <w:rsid w:val="00D17A8B"/>
    <w:rsid w:val="00D24AE1"/>
    <w:rsid w:val="00D25227"/>
    <w:rsid w:val="00D25BE6"/>
    <w:rsid w:val="00D2642E"/>
    <w:rsid w:val="00D32366"/>
    <w:rsid w:val="00D32CE5"/>
    <w:rsid w:val="00D33B4B"/>
    <w:rsid w:val="00D33BEF"/>
    <w:rsid w:val="00D34AB9"/>
    <w:rsid w:val="00D42F21"/>
    <w:rsid w:val="00D44DE5"/>
    <w:rsid w:val="00D45934"/>
    <w:rsid w:val="00D46327"/>
    <w:rsid w:val="00D46945"/>
    <w:rsid w:val="00D475B9"/>
    <w:rsid w:val="00D513F2"/>
    <w:rsid w:val="00D51819"/>
    <w:rsid w:val="00D51F74"/>
    <w:rsid w:val="00D52489"/>
    <w:rsid w:val="00D52908"/>
    <w:rsid w:val="00D54760"/>
    <w:rsid w:val="00D54DEA"/>
    <w:rsid w:val="00D55DDA"/>
    <w:rsid w:val="00D575A0"/>
    <w:rsid w:val="00D603B0"/>
    <w:rsid w:val="00D60F21"/>
    <w:rsid w:val="00D613F4"/>
    <w:rsid w:val="00D63380"/>
    <w:rsid w:val="00D64988"/>
    <w:rsid w:val="00D64C05"/>
    <w:rsid w:val="00D65EF8"/>
    <w:rsid w:val="00D67D75"/>
    <w:rsid w:val="00D70FCF"/>
    <w:rsid w:val="00D730A8"/>
    <w:rsid w:val="00D75D54"/>
    <w:rsid w:val="00D80C1F"/>
    <w:rsid w:val="00D8224D"/>
    <w:rsid w:val="00D83846"/>
    <w:rsid w:val="00D8504A"/>
    <w:rsid w:val="00D8722E"/>
    <w:rsid w:val="00D90F84"/>
    <w:rsid w:val="00D9148F"/>
    <w:rsid w:val="00D918CE"/>
    <w:rsid w:val="00D95A82"/>
    <w:rsid w:val="00D95BB2"/>
    <w:rsid w:val="00DA071A"/>
    <w:rsid w:val="00DA0A34"/>
    <w:rsid w:val="00DA1611"/>
    <w:rsid w:val="00DA1766"/>
    <w:rsid w:val="00DA274A"/>
    <w:rsid w:val="00DA4938"/>
    <w:rsid w:val="00DA4BD8"/>
    <w:rsid w:val="00DA50B0"/>
    <w:rsid w:val="00DA52A7"/>
    <w:rsid w:val="00DB04C2"/>
    <w:rsid w:val="00DB05DA"/>
    <w:rsid w:val="00DB06AD"/>
    <w:rsid w:val="00DB1438"/>
    <w:rsid w:val="00DB20C4"/>
    <w:rsid w:val="00DB3E11"/>
    <w:rsid w:val="00DB4695"/>
    <w:rsid w:val="00DB58EA"/>
    <w:rsid w:val="00DB5E88"/>
    <w:rsid w:val="00DB7A50"/>
    <w:rsid w:val="00DC1FAE"/>
    <w:rsid w:val="00DC2B16"/>
    <w:rsid w:val="00DC4650"/>
    <w:rsid w:val="00DC4A18"/>
    <w:rsid w:val="00DC4E84"/>
    <w:rsid w:val="00DC716F"/>
    <w:rsid w:val="00DC7A33"/>
    <w:rsid w:val="00DD14D5"/>
    <w:rsid w:val="00DD3110"/>
    <w:rsid w:val="00DD61C4"/>
    <w:rsid w:val="00DD7890"/>
    <w:rsid w:val="00DE0270"/>
    <w:rsid w:val="00DE1FEA"/>
    <w:rsid w:val="00DE2DED"/>
    <w:rsid w:val="00DE2E4D"/>
    <w:rsid w:val="00DE6262"/>
    <w:rsid w:val="00DF1F20"/>
    <w:rsid w:val="00DF34A8"/>
    <w:rsid w:val="00DF3C27"/>
    <w:rsid w:val="00DF3D14"/>
    <w:rsid w:val="00DF4089"/>
    <w:rsid w:val="00DF5063"/>
    <w:rsid w:val="00E016E4"/>
    <w:rsid w:val="00E0216B"/>
    <w:rsid w:val="00E03F4C"/>
    <w:rsid w:val="00E0519B"/>
    <w:rsid w:val="00E10D22"/>
    <w:rsid w:val="00E12061"/>
    <w:rsid w:val="00E121B2"/>
    <w:rsid w:val="00E12495"/>
    <w:rsid w:val="00E12678"/>
    <w:rsid w:val="00E12FAA"/>
    <w:rsid w:val="00E1483A"/>
    <w:rsid w:val="00E15830"/>
    <w:rsid w:val="00E214F9"/>
    <w:rsid w:val="00E229CA"/>
    <w:rsid w:val="00E246D7"/>
    <w:rsid w:val="00E246E1"/>
    <w:rsid w:val="00E25F7F"/>
    <w:rsid w:val="00E32227"/>
    <w:rsid w:val="00E322B4"/>
    <w:rsid w:val="00E32F17"/>
    <w:rsid w:val="00E333DD"/>
    <w:rsid w:val="00E338AA"/>
    <w:rsid w:val="00E34AB6"/>
    <w:rsid w:val="00E365AE"/>
    <w:rsid w:val="00E36A76"/>
    <w:rsid w:val="00E45B80"/>
    <w:rsid w:val="00E503B9"/>
    <w:rsid w:val="00E53E9D"/>
    <w:rsid w:val="00E54F09"/>
    <w:rsid w:val="00E551D9"/>
    <w:rsid w:val="00E569D6"/>
    <w:rsid w:val="00E60A38"/>
    <w:rsid w:val="00E60E72"/>
    <w:rsid w:val="00E6199B"/>
    <w:rsid w:val="00E623CE"/>
    <w:rsid w:val="00E626CF"/>
    <w:rsid w:val="00E6339F"/>
    <w:rsid w:val="00E66832"/>
    <w:rsid w:val="00E7214C"/>
    <w:rsid w:val="00E73F99"/>
    <w:rsid w:val="00E75BDD"/>
    <w:rsid w:val="00E82848"/>
    <w:rsid w:val="00E8310B"/>
    <w:rsid w:val="00E86808"/>
    <w:rsid w:val="00E86BC8"/>
    <w:rsid w:val="00E873A1"/>
    <w:rsid w:val="00E8763D"/>
    <w:rsid w:val="00E903E2"/>
    <w:rsid w:val="00E91C25"/>
    <w:rsid w:val="00E91FFA"/>
    <w:rsid w:val="00E96D68"/>
    <w:rsid w:val="00E97094"/>
    <w:rsid w:val="00E977A1"/>
    <w:rsid w:val="00E979A7"/>
    <w:rsid w:val="00E97DE3"/>
    <w:rsid w:val="00EA0584"/>
    <w:rsid w:val="00EA19F8"/>
    <w:rsid w:val="00EA2F55"/>
    <w:rsid w:val="00EA3171"/>
    <w:rsid w:val="00EA434D"/>
    <w:rsid w:val="00EA5AC4"/>
    <w:rsid w:val="00EA5E28"/>
    <w:rsid w:val="00EA6F15"/>
    <w:rsid w:val="00EB00D7"/>
    <w:rsid w:val="00EB061D"/>
    <w:rsid w:val="00EB0895"/>
    <w:rsid w:val="00EB0DA7"/>
    <w:rsid w:val="00EB1378"/>
    <w:rsid w:val="00EB154D"/>
    <w:rsid w:val="00EB1712"/>
    <w:rsid w:val="00EB4D23"/>
    <w:rsid w:val="00EB513A"/>
    <w:rsid w:val="00EB6CE0"/>
    <w:rsid w:val="00EB78AE"/>
    <w:rsid w:val="00EC1349"/>
    <w:rsid w:val="00EC1BF2"/>
    <w:rsid w:val="00EC2B17"/>
    <w:rsid w:val="00EC3475"/>
    <w:rsid w:val="00EC394C"/>
    <w:rsid w:val="00EC396E"/>
    <w:rsid w:val="00EC3CC9"/>
    <w:rsid w:val="00ED0DF4"/>
    <w:rsid w:val="00ED1F00"/>
    <w:rsid w:val="00ED2A60"/>
    <w:rsid w:val="00ED32EF"/>
    <w:rsid w:val="00ED4AFB"/>
    <w:rsid w:val="00ED6C7A"/>
    <w:rsid w:val="00ED70AC"/>
    <w:rsid w:val="00EE004C"/>
    <w:rsid w:val="00EE102F"/>
    <w:rsid w:val="00EE2844"/>
    <w:rsid w:val="00EE5A2B"/>
    <w:rsid w:val="00EE6F55"/>
    <w:rsid w:val="00EF1328"/>
    <w:rsid w:val="00EF4EDD"/>
    <w:rsid w:val="00F0204A"/>
    <w:rsid w:val="00F055BE"/>
    <w:rsid w:val="00F05941"/>
    <w:rsid w:val="00F06B04"/>
    <w:rsid w:val="00F07B2C"/>
    <w:rsid w:val="00F109F6"/>
    <w:rsid w:val="00F11210"/>
    <w:rsid w:val="00F17903"/>
    <w:rsid w:val="00F207E6"/>
    <w:rsid w:val="00F23256"/>
    <w:rsid w:val="00F2537F"/>
    <w:rsid w:val="00F26A85"/>
    <w:rsid w:val="00F27781"/>
    <w:rsid w:val="00F302F3"/>
    <w:rsid w:val="00F309EC"/>
    <w:rsid w:val="00F31CBE"/>
    <w:rsid w:val="00F326BD"/>
    <w:rsid w:val="00F36B30"/>
    <w:rsid w:val="00F36E8B"/>
    <w:rsid w:val="00F41DFB"/>
    <w:rsid w:val="00F44000"/>
    <w:rsid w:val="00F450FA"/>
    <w:rsid w:val="00F46ED7"/>
    <w:rsid w:val="00F521AC"/>
    <w:rsid w:val="00F528CC"/>
    <w:rsid w:val="00F54627"/>
    <w:rsid w:val="00F54689"/>
    <w:rsid w:val="00F54A9A"/>
    <w:rsid w:val="00F55587"/>
    <w:rsid w:val="00F563DB"/>
    <w:rsid w:val="00F62193"/>
    <w:rsid w:val="00F622B4"/>
    <w:rsid w:val="00F6475B"/>
    <w:rsid w:val="00F647A7"/>
    <w:rsid w:val="00F64866"/>
    <w:rsid w:val="00F64A33"/>
    <w:rsid w:val="00F66F5E"/>
    <w:rsid w:val="00F70E10"/>
    <w:rsid w:val="00F7233F"/>
    <w:rsid w:val="00F726EF"/>
    <w:rsid w:val="00F7377F"/>
    <w:rsid w:val="00F7568E"/>
    <w:rsid w:val="00F87132"/>
    <w:rsid w:val="00F918AC"/>
    <w:rsid w:val="00F91ED4"/>
    <w:rsid w:val="00F93010"/>
    <w:rsid w:val="00F9391B"/>
    <w:rsid w:val="00F94849"/>
    <w:rsid w:val="00F953C1"/>
    <w:rsid w:val="00FA1227"/>
    <w:rsid w:val="00FA145E"/>
    <w:rsid w:val="00FA497E"/>
    <w:rsid w:val="00FA4A0A"/>
    <w:rsid w:val="00FA6510"/>
    <w:rsid w:val="00FA6A25"/>
    <w:rsid w:val="00FA7A74"/>
    <w:rsid w:val="00FB0A4E"/>
    <w:rsid w:val="00FB0B4A"/>
    <w:rsid w:val="00FB239F"/>
    <w:rsid w:val="00FB2433"/>
    <w:rsid w:val="00FB2E50"/>
    <w:rsid w:val="00FB42DF"/>
    <w:rsid w:val="00FB5E65"/>
    <w:rsid w:val="00FB60A2"/>
    <w:rsid w:val="00FC0EDD"/>
    <w:rsid w:val="00FC1F79"/>
    <w:rsid w:val="00FC2F6C"/>
    <w:rsid w:val="00FC4956"/>
    <w:rsid w:val="00FC4F7A"/>
    <w:rsid w:val="00FC5E74"/>
    <w:rsid w:val="00FC6CA7"/>
    <w:rsid w:val="00FC789D"/>
    <w:rsid w:val="00FC7B97"/>
    <w:rsid w:val="00FD1357"/>
    <w:rsid w:val="00FD5063"/>
    <w:rsid w:val="00FD68A1"/>
    <w:rsid w:val="00FE0C00"/>
    <w:rsid w:val="00FE13DE"/>
    <w:rsid w:val="00FE17A9"/>
    <w:rsid w:val="00FE1CAC"/>
    <w:rsid w:val="00FE2D54"/>
    <w:rsid w:val="00FE3AB4"/>
    <w:rsid w:val="00FE43B7"/>
    <w:rsid w:val="00FE7957"/>
    <w:rsid w:val="00FE7B55"/>
    <w:rsid w:val="00FF2DBF"/>
    <w:rsid w:val="00FF305C"/>
    <w:rsid w:val="00FF3A5E"/>
    <w:rsid w:val="00FF45D0"/>
    <w:rsid w:val="00FF4F6E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7FBA51-A733-47EC-9071-30E38CC8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C4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56203"/>
    <w:rPr>
      <w:color w:val="808080"/>
    </w:rPr>
  </w:style>
  <w:style w:type="character" w:styleId="Refdecomentario">
    <w:name w:val="annotation reference"/>
    <w:basedOn w:val="Fuentedeprrafopredeter"/>
    <w:semiHidden/>
    <w:unhideWhenUsed/>
    <w:rsid w:val="006061E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061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061E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061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061E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Duxstar\Productos\RouteLite\Trunk\Analisis\EspecificacionRequerimientos\ECU_MOV\CUROLMOV31_CapturarMovSinInvFueraVisita.docx" TargetMode="External"/><Relationship Id="rId117" Type="http://schemas.openxmlformats.org/officeDocument/2006/relationships/hyperlink" Target="file:///C:\Duxstar\Productos\RouteLite\Trunk\Analisis\EspecificacionRequerimientos\ECU_GEN\CUROLGEN02_CalcularImpuestos.doc" TargetMode="External"/><Relationship Id="rId21" Type="http://schemas.openxmlformats.org/officeDocument/2006/relationships/hyperlink" Target="file:///C:\Duxstar\Productos\RouteLite\Trunk\Analisis\EspecificacionRequerimientos\ECU_MOV\CUROLMOV31_CapturarMovSinInvFueraVisita.docx" TargetMode="External"/><Relationship Id="rId42" Type="http://schemas.openxmlformats.org/officeDocument/2006/relationships/hyperlink" Target="file:///C:\Amesol\Productos\RouteLite\Trunk\Analisis\EspecificacionRequerimientos\ECU_GEN\CUROLGEN06_AdministrarDetalleTransaccion.doc" TargetMode="External"/><Relationship Id="rId47" Type="http://schemas.openxmlformats.org/officeDocument/2006/relationships/hyperlink" Target="file:///C:\Amesol\Productos\RouteLite\Trunk\Analisis\EspecificacionRequerimientos\ECU_GEN\CUROLGEN13_AdministrarInventario.doc" TargetMode="External"/><Relationship Id="rId63" Type="http://schemas.openxmlformats.org/officeDocument/2006/relationships/hyperlink" Target="file:///C:\Duxstar\Productos\RouteLite\Trunk\Analisis\EspecificacionRequerimientos\ECU_MOV\CUROLMOV31_CapturarMovSinInvFueraVisita.docx" TargetMode="External"/><Relationship Id="rId68" Type="http://schemas.openxmlformats.org/officeDocument/2006/relationships/hyperlink" Target="file:///C:\Duxstar\Productos\RouteLite\Trunk\Analisis\EspecificacionRequerimientos\ECU_MOV\CUROLMOV31_CapturarMovSinInvFueraVisita.docx" TargetMode="External"/><Relationship Id="rId84" Type="http://schemas.openxmlformats.org/officeDocument/2006/relationships/hyperlink" Target="file:///C:\Amesol\Productos\RouteLite\Trunk\Analisis\EspecificacionRequerimientos\ECU_GEN\CUROLGEN06_AdministrarDetalleTransaccion.doc" TargetMode="External"/><Relationship Id="rId89" Type="http://schemas.openxmlformats.org/officeDocument/2006/relationships/hyperlink" Target="file:///C:\Amesol\Productos\RouteLite\Trunk\Analisis\EspecificacionRequerimientos\ECU_GEN\CUROLGEN06_AdministrarDetalleTransaccion.doc" TargetMode="External"/><Relationship Id="rId112" Type="http://schemas.openxmlformats.org/officeDocument/2006/relationships/hyperlink" Target="file:///C:\Duxstar\Productos\Route\Trunk\Analisis\EspecificacionRequerimientos\ECU_ESC\CUADMESC13_GenerarFolio.docx" TargetMode="External"/><Relationship Id="rId133" Type="http://schemas.openxmlformats.org/officeDocument/2006/relationships/hyperlink" Target="file:///C:\Users\Belem\AppData\Roaming\Microsoft\Word\CUROLMOV19_Aplicar%20Promociones.doc" TargetMode="External"/><Relationship Id="rId138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6" Type="http://schemas.openxmlformats.org/officeDocument/2006/relationships/hyperlink" Target="file:///C:\Users\Belem\AppData\Roaming\Microsoft\ECU_GEN\CUROLGEN15_AdministrarPrestamoDeProducto.docx" TargetMode="External"/><Relationship Id="rId107" Type="http://schemas.openxmlformats.org/officeDocument/2006/relationships/hyperlink" Target="file:///C:\Amesol\Productos\RouteLite\Trunk\Analisis\EspecificacionRequerimientos\ECU_GEN\CUROLGEN05_AdministrarTransaccion.doc" TargetMode="External"/><Relationship Id="rId11" Type="http://schemas.openxmlformats.org/officeDocument/2006/relationships/hyperlink" Target="file:///C:\Duxstar\Productos\eRoute\Trunk\Analisis\EspecificacionRequerimientos\ECU_MOV\CUROLMOV44_CapturarVentasConsignaci&#243;n.docx" TargetMode="External"/><Relationship Id="rId32" Type="http://schemas.openxmlformats.org/officeDocument/2006/relationships/hyperlink" Target="file:///C:\Users\Belem\AppData\Roaming\Microsoft\ECU_GEN\CUROLGEN15_AdministrarPrestamoDeProducto.docx" TargetMode="External"/><Relationship Id="rId37" Type="http://schemas.openxmlformats.org/officeDocument/2006/relationships/hyperlink" Target="file:///C:\Duxstar\Productos\RouteLite\Trunk\Analisis\EspecificacionRequerimientos\ECU_MOV\CUROLMOV31_CapturarMovSinInvFueraVisita.docx" TargetMode="External"/><Relationship Id="rId53" Type="http://schemas.openxmlformats.org/officeDocument/2006/relationships/hyperlink" Target="file:///C:\Amesol\Productos\RouteLite\Trunk\Analisis\EspecificacionRequerimientos\ECU_MOV\CUROLMOV20_BuscarProductos.docx" TargetMode="External"/><Relationship Id="rId58" Type="http://schemas.openxmlformats.org/officeDocument/2006/relationships/hyperlink" Target="../ECU_GEN/CUROLGEN14_AdministrarClientes.doc" TargetMode="External"/><Relationship Id="rId74" Type="http://schemas.openxmlformats.org/officeDocument/2006/relationships/hyperlink" Target="file:///C:\Amesol\Productos\RouteLite\Trunk\Analisis\EspecificacionRequerimientos\ECU_GEN\CUROLGEN05_AdministrarTransaccion.doc" TargetMode="External"/><Relationship Id="rId79" Type="http://schemas.openxmlformats.org/officeDocument/2006/relationships/hyperlink" Target="file:///C:\Amesol\Productos\RouteLite\Trunk\Analisis\EspecificacionRequerimientos\ECU_GEN\CUROLGEN06_AdministrarDetalleTransaccion.doc" TargetMode="External"/><Relationship Id="rId102" Type="http://schemas.openxmlformats.org/officeDocument/2006/relationships/hyperlink" Target="file:///C:\Users\Belem\AppData\Roaming\Microsoft\ECU_GEN\CUROLGEN15_AdministrarPrestamoDeProducto.docx" TargetMode="External"/><Relationship Id="rId123" Type="http://schemas.openxmlformats.org/officeDocument/2006/relationships/hyperlink" Target="file:///C:\Duxstar\Productos\RouteLite\Trunk\Analisis\EspecificacionRequerimientos\ECU_GEN\CUROLGEN02_CalcularImpuestos.doc" TargetMode="External"/><Relationship Id="rId128" Type="http://schemas.openxmlformats.org/officeDocument/2006/relationships/hyperlink" Target="file:///C:\Duxstar\Productos\RouteLite\Trunk\Analisis\EspecificacionRequerimientos\ECU_GEN\CUROLGEN02_CalcularImpuestos.doc" TargetMode="External"/><Relationship Id="rId144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Lite\Trunk\Analisis\EspecificacionRequerimientos\ECU_GEN\CUROLGEN13_AdministrarInventario.doc" TargetMode="External"/><Relationship Id="rId95" Type="http://schemas.openxmlformats.org/officeDocument/2006/relationships/hyperlink" Target="file:///C:\Users\Route\Trunk\Analisis\EspecificacionRequerimientos\ECU_ESC\CUADMESC13_GenerarFolio.docx" TargetMode="External"/><Relationship Id="rId22" Type="http://schemas.openxmlformats.org/officeDocument/2006/relationships/hyperlink" Target="file:///C:\Duxstar\Productos\RouteLite\Trunk\Analisis\EspecificacionRequerimientos\ECU_MOV\CUROLMOV31_CapturarMovSinInvFueraVisita.docx" TargetMode="External"/><Relationship Id="rId27" Type="http://schemas.openxmlformats.org/officeDocument/2006/relationships/hyperlink" Target="file:///C:\Amesol\Productos\RouteLite\Trunk\Analisis\EspecificacionRequerimientos\ECU_GEN\CUROLGEN13_AdministrarInventario.doc" TargetMode="External"/><Relationship Id="rId43" Type="http://schemas.openxmlformats.org/officeDocument/2006/relationships/hyperlink" Target="file:///C:\Duxstar\Productos\RouteLite\Trunk\Analisis\EspecificacionRequerimientos\ECU_MOV\CUROLMOV44_CapturarVentasConsignaci&#243;n.docx" TargetMode="External"/><Relationship Id="rId48" Type="http://schemas.openxmlformats.org/officeDocument/2006/relationships/hyperlink" Target="file:///C:\Users\Belem\AppData\Roaming\Microsoft\ECU_GEN\CUROLGEN15_AdministrarPrestamoDeProducto.docx" TargetMode="External"/><Relationship Id="rId64" Type="http://schemas.openxmlformats.org/officeDocument/2006/relationships/hyperlink" Target="file:///C:\Duxstar\Productos\RouteLite\Trunk\Analisis\EspecificacionRequerimientos\ECU_MOV\CUROLMOV31_CapturarMovSinInvFueraVisita.docx" TargetMode="External"/><Relationship Id="rId69" Type="http://schemas.openxmlformats.org/officeDocument/2006/relationships/hyperlink" Target="file:///C:\Duxstar\Productos\RouteLite\Trunk\Analisis\EspecificacionRequerimientos\ECU_MOV\CUROLMOV31_CapturarMovSinInvFueraVisita.docx" TargetMode="External"/><Relationship Id="rId113" Type="http://schemas.openxmlformats.org/officeDocument/2006/relationships/hyperlink" Target="file:///C:\Amesol\Productos\RouteLite\Trunk\Analisis\EspecificacionRequerimientos\ECU_GEN\CUROLGEN05_AdministrarTransaccion.doc" TargetMode="External"/><Relationship Id="rId118" Type="http://schemas.openxmlformats.org/officeDocument/2006/relationships/hyperlink" Target="file:///C:\Duxstar\Productos\RouteLite\Trunk\Analisis\EspecificacionRequerimientos\ECU_GEN\CUROLGEN02_CalcularImpuestos.doc" TargetMode="External"/><Relationship Id="rId134" Type="http://schemas.openxmlformats.org/officeDocument/2006/relationships/hyperlink" Target="file:///C:\Amesol\Productos\RouteLite\Trunk\Analisis\EspecificacionRequerimientos\ECU_GEN\CUROLGEN05_AdministrarTransaccion.doc" TargetMode="External"/><Relationship Id="rId139" Type="http://schemas.openxmlformats.org/officeDocument/2006/relationships/hyperlink" Target="file:///C:\Users\Belem\AppData\Roaming\Microsoft\ECU_GEN\CUROLGEN03_CalcularPromociones.doc" TargetMode="External"/><Relationship Id="rId80" Type="http://schemas.openxmlformats.org/officeDocument/2006/relationships/hyperlink" Target="file:///C:\Amesol\Productos\RouteLite\Trunk\Analisis\EspecificacionRequerimientos\ECU_GEN\CUROLGEN05_AdministrarTransaccion.doc" TargetMode="External"/><Relationship Id="rId85" Type="http://schemas.openxmlformats.org/officeDocument/2006/relationships/hyperlink" Target="file:///C:\Duxstar\Productos\RouteLite\Trunk\Analisis\EspecificacionRequerimientos\ECU_GEN\CUROLGEN02_CalcularImpuestos.doc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Lite\Trunk\Analisis\EspecificacionRequerimientos\ECU_MOV\CUROLMOV20_BuscarProductos.docx" TargetMode="External"/><Relationship Id="rId17" Type="http://schemas.openxmlformats.org/officeDocument/2006/relationships/hyperlink" Target="file:///C:\Users\Belem\AppData\Roaming\Microsoft\ECU_GEN\CUROLGEN15_AdministrarPrestamoDeProducto.docx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Duxstar\Productos\RouteLite\Trunk\Analisis\EspecificacionRequerimientos\ECU_MOV\CUROLMOV44_CapturarVentasConsignaci&#243;n.docx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hyperlink" Target="file:///C:\Users\Belem\AppData\Roaming\Microsoft\ECU_GEN\CUROLGEN15_AdministrarPrestamoDeProducto.docx" TargetMode="External"/><Relationship Id="rId59" Type="http://schemas.openxmlformats.org/officeDocument/2006/relationships/hyperlink" Target="file:///C:\Duxstar\Productos\RouteLite\Trunk\Analisis\EspecificacionRequerimientos\ECU_MOV\CUROLMOV31_CapturarMovSinInvFueraVisita.docx" TargetMode="External"/><Relationship Id="rId67" Type="http://schemas.openxmlformats.org/officeDocument/2006/relationships/hyperlink" Target="file:///C:\Amesol\Productos\RouteLite\Trunk\Analisis\EspecificacionRequerimientos\ECU_GEN\CUROLGEN06_AdministrarDetalleTransaccion.doc" TargetMode="External"/><Relationship Id="rId103" Type="http://schemas.openxmlformats.org/officeDocument/2006/relationships/hyperlink" Target="file:///C:\Duxstar\Productos\RouteLite\Trunk\Analisis\EspecificacionRequerimientos\ECU_GEN\CUROLGEN14_AdministrarClientes.doc" TargetMode="External"/><Relationship Id="rId108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16" Type="http://schemas.openxmlformats.org/officeDocument/2006/relationships/hyperlink" Target="file:///C:\Duxstar\Productos\RouteLite\Trunk\Analisis\EspecificacionRequerimientos\ECU_GEN\CUROLGEN02_CalcularImpuestos.doc" TargetMode="External"/><Relationship Id="rId124" Type="http://schemas.openxmlformats.org/officeDocument/2006/relationships/hyperlink" Target="file:///C:\Amesol\Productos\RouteLite\Trunk\Analisis\EspecificacionRequerimientos\ECU_GEN\CUROLGEN05_AdministrarTransaccion.doc" TargetMode="External"/><Relationship Id="rId129" Type="http://schemas.openxmlformats.org/officeDocument/2006/relationships/hyperlink" Target="file:///C:\Amesol\Productos\RouteLite\Trunk\Analisis\EspecificacionRequerimientos\ECU_GEN\CUROLGEN05_AdministrarTransaccion.doc" TargetMode="External"/><Relationship Id="rId137" Type="http://schemas.openxmlformats.org/officeDocument/2006/relationships/hyperlink" Target="file:///C:\Duxstar\Productos\RouteLite\Trunk\Analisis\EspecificacionRequerimientos\ECU_MOV\CUROLMOV44_CapturarVentasConsignaci&#243;n.docx" TargetMode="External"/><Relationship Id="rId20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41" Type="http://schemas.openxmlformats.org/officeDocument/2006/relationships/hyperlink" Target="file:///C:\Amesol\Productos\RouteLite\Trunk\Analisis\EspecificacionRequerimientos\ECU_GEN\CUROLGEN06_AdministrarDetalleTransaccion.doc" TargetMode="External"/><Relationship Id="rId54" Type="http://schemas.openxmlformats.org/officeDocument/2006/relationships/hyperlink" Target="file:///C:\Duxstar\Productos\RouteLite\Trunk\Analisis\EspecificacionRequerimientos\ECU_MOV\CUROLMOV31_CapturarMovSinInvFueraVisita.docx" TargetMode="External"/><Relationship Id="rId62" Type="http://schemas.openxmlformats.org/officeDocument/2006/relationships/hyperlink" Target="file:///C:\Duxstar\Productos\RouteLite\Trunk\Analisis\EspecificacionRequerimientos\ECU_GEN\CUROLGEN14_AdministrarClientes.doc" TargetMode="External"/><Relationship Id="rId70" Type="http://schemas.openxmlformats.org/officeDocument/2006/relationships/hyperlink" Target="file:///C:\Duxstar\Productos\RouteLite\Trunk\Analisis\EspecificacionRequerimientos\ECU_MOV\CUROLMOV31_CapturarMovSinInvFueraVisita.docx" TargetMode="External"/><Relationship Id="rId75" Type="http://schemas.openxmlformats.org/officeDocument/2006/relationships/hyperlink" Target="file:///C:\Duxstar\Productos\RouteLite\Trunk\Analisis\EspecificacionRequerimientos\ECU_GEN\CUROLGEN14_AdministrarClientes.doc" TargetMode="External"/><Relationship Id="rId83" Type="http://schemas.openxmlformats.org/officeDocument/2006/relationships/hyperlink" Target="file:///C:\Amesol\Productos\RouteLite\Trunk\Analisis\EspecificacionRequerimientos\ECU_GEN\CUROLGEN05_AdministrarTransaccion.doc" TargetMode="External"/><Relationship Id="rId88" Type="http://schemas.openxmlformats.org/officeDocument/2006/relationships/hyperlink" Target="file:///C:\Amesol\Productos\RouteLite\Trunk\Analisis\EspecificacionRequerimientos\ECU_GEN\CUROLGEN05_AdministrarTransaccion.doc" TargetMode="External"/><Relationship Id="rId91" Type="http://schemas.openxmlformats.org/officeDocument/2006/relationships/hyperlink" Target="file:///C:\Users\Belem\AppData\Roaming\Microsoft\ECU_GEN\CUROLGEN15_AdministrarPrestamoDeProducto.docx" TargetMode="External"/><Relationship Id="rId96" Type="http://schemas.openxmlformats.org/officeDocument/2006/relationships/hyperlink" Target="file:///C:\Amesol\Productos\RouteLite\Trunk\Analisis\EspecificacionRequerimientos\ECU_GEN\CUROLGEN05_AdministrarTransaccion.doc" TargetMode="External"/><Relationship Id="rId111" Type="http://schemas.openxmlformats.org/officeDocument/2006/relationships/hyperlink" Target="file:///C:\Amesol\Productos\RouteLite\Trunk\Analisis\EspecificacionRequerimientos\ECU_GEN\CUROLGEN05_AdministrarTransaccion.doc" TargetMode="External"/><Relationship Id="rId132" Type="http://schemas.openxmlformats.org/officeDocument/2006/relationships/hyperlink" Target="file:///C:\Duxstar\Productos\RouteLite\Trunk\Analisis\EspecificacionRequerimientos\ECU_GEN\CUROLGEN14_AdministrarClientes.doc" TargetMode="External"/><Relationship Id="rId140" Type="http://schemas.openxmlformats.org/officeDocument/2006/relationships/hyperlink" Target="file:///C:\Users\Belem\AppData\Roaming\Microsoft\Word\CUROLMOV19_Aplicar%20Promociones.doc" TargetMode="External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Lite\Trunk\Analisis\EspecificacionRequerimientos\ECU_GEN\CUROLGEN05_AdministrarTransaccion.doc" TargetMode="External"/><Relationship Id="rId23" Type="http://schemas.openxmlformats.org/officeDocument/2006/relationships/hyperlink" Target="file:///C:\Duxstar\Productos\RouteLite\Trunk\Analisis\EspecificacionRequerimientos\ECU_MOV\CUROLMOV31_CapturarMovSinInvFueraVisita.docx" TargetMode="External"/><Relationship Id="rId28" Type="http://schemas.openxmlformats.org/officeDocument/2006/relationships/hyperlink" Target="file:///C:\Amesol\Productos\RouteLite\Trunk\Analisis\EspecificacionRequerimientos\ECU_GEN\CUROLGEN06_AdministrarDetalleTransaccion.doc" TargetMode="External"/><Relationship Id="rId36" Type="http://schemas.openxmlformats.org/officeDocument/2006/relationships/hyperlink" Target="file:///C:\Amesol\Productos\RouteLite\Trunk\Analisis\EspecificacionRequerimientos\ECU_GEN\CUROLGEN13_AdministrarInventario.doc" TargetMode="External"/><Relationship Id="rId49" Type="http://schemas.openxmlformats.org/officeDocument/2006/relationships/hyperlink" Target="file:///C:\Amesol\Productos\RouteLite\Trunk\Analisis\EspecificacionRequerimientos\ECU_GEN\CUROLGEN06_AdministrarDetalleTransaccion.doc" TargetMode="External"/><Relationship Id="rId57" Type="http://schemas.openxmlformats.org/officeDocument/2006/relationships/hyperlink" Target="file:///C:\Amesol\Productos\RouteLite\Trunk\Analisis\EspecificacionRequerimientos\ECU_GEN\CUROLGEN05_AdministrarTransaccion.doc" TargetMode="External"/><Relationship Id="rId106" Type="http://schemas.openxmlformats.org/officeDocument/2006/relationships/hyperlink" Target="file:///C:\Amesol\Productos\RouteLite\Trunk\Analisis\EspecificacionRequerimientos\ECU_GEN\CUROLGEN05_AdministrarTransaccion.doc" TargetMode="External"/><Relationship Id="rId114" Type="http://schemas.openxmlformats.org/officeDocument/2006/relationships/hyperlink" Target="file:///C:\Duxstar\Productos\Route\Trunk\Analisis\EspecificacionRequerimientos\ECU_ESC\CUADMESC13_GenerarFolio.docx" TargetMode="External"/><Relationship Id="rId119" Type="http://schemas.openxmlformats.org/officeDocument/2006/relationships/hyperlink" Target="file:///C:\Amesol\Productos\RouteLite\Trunk\Analisis\EspecificacionRequerimientos\ECU_GEN\CUROLGEN05_AdministrarTransaccion.doc" TargetMode="External"/><Relationship Id="rId127" Type="http://schemas.openxmlformats.org/officeDocument/2006/relationships/hyperlink" Target="file:///C:\Users\Belem\AppData\Roaming\Microsoft\ECU_GEN\CUROLGEN15_AdministrarPrestamoDeProducto.docx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file:///C:\Users\Belem\AppData\Roaming\Microsoft\ECU_GEN\CUROLGEN15_AdministrarPrestamoDeProducto.docx" TargetMode="External"/><Relationship Id="rId44" Type="http://schemas.openxmlformats.org/officeDocument/2006/relationships/hyperlink" Target="file:///C:\Duxstar\Productos\RouteLite\Trunk\Analisis\EspecificacionRequerimientos\ECU_MOV\CUROLMOV31_CapturarMovSinInvFueraVisita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Duxstar\Productos\RouteLite\Trunk\Analisis\EspecificacionRequerimientos\ECU_MOV\CUROLMOV44_CapturarVentasConsignaci&#243;n.docx" TargetMode="External"/><Relationship Id="rId65" Type="http://schemas.openxmlformats.org/officeDocument/2006/relationships/hyperlink" Target="file:///C:\Amesol\Productos\RouteLite\Trunk\Analisis\EspecificacionRequerimientos\ECU_GEN\CUROLGEN05_AdministrarTransaccion.doc" TargetMode="External"/><Relationship Id="rId73" Type="http://schemas.openxmlformats.org/officeDocument/2006/relationships/hyperlink" Target="file:///C:\Duxstar\Productos\RouteLite\Trunk\Analisis\EspecificacionRequerimientos\ECU_MOV\CUROLMOV31_CapturarMovSinInvFueraVisita.docx" TargetMode="External"/><Relationship Id="rId78" Type="http://schemas.openxmlformats.org/officeDocument/2006/relationships/hyperlink" Target="file:///C:\Users\Belem\AppData\Roaming\Microsoft\ECU_GEN\CUROLGEN15_AdministrarPrestamoDeProducto.docx" TargetMode="External"/><Relationship Id="rId81" Type="http://schemas.openxmlformats.org/officeDocument/2006/relationships/hyperlink" Target="file:///C:\Duxstar\Productos\RouteLite\Trunk\Analisis\EspecificacionRequerimientos\ECU_MOV\CUROLMOV44_CapturarVentasConsignaci&#243;n.docx" TargetMode="External"/><Relationship Id="rId86" Type="http://schemas.openxmlformats.org/officeDocument/2006/relationships/hyperlink" Target="file:///C:\Duxstar\Productos\RouteLite\Trunk\Analisis\EspecificacionRequerimientos\ECU_GEN\CUROLGEN02_CalcularImpuestos.doc" TargetMode="External"/><Relationship Id="rId94" Type="http://schemas.openxmlformats.org/officeDocument/2006/relationships/hyperlink" Target="file:///C:\Duxstar\Productos\RouteLite\Trunk\Analisis\EspecificacionRequerimientos\ECU_GEN\CUROLGEN07_CalcularCuotas.doc" TargetMode="External"/><Relationship Id="rId99" Type="http://schemas.openxmlformats.org/officeDocument/2006/relationships/hyperlink" Target="file:///C:\Duxstar\Productos\RouteLite\Trunk\Analisis\EspecificacionRequerimientos\ECU_GEN\CUROLGEN02_CalcularImpuestos.doc" TargetMode="External"/><Relationship Id="rId101" Type="http://schemas.openxmlformats.org/officeDocument/2006/relationships/hyperlink" Target="file:///C:\Users\Belem\AppData\Roaming\Microsoft\ECU_GEN\CUROLGEN15_AdministrarPrestamoDeProducto.docx" TargetMode="External"/><Relationship Id="rId122" Type="http://schemas.openxmlformats.org/officeDocument/2006/relationships/hyperlink" Target="file:///C:\Duxstar\Productos\RouteLite\Trunk\Analisis\EspecificacionRequerimientos\ECU_GEN\CUROLGEN02_CalcularImpuestos.doc" TargetMode="External"/><Relationship Id="rId130" Type="http://schemas.openxmlformats.org/officeDocument/2006/relationships/hyperlink" Target="file:///C:\Users\Belem\AppData\Roaming\Microsoft\Word\CUROLMOV19_Aplicar%20Promociones.doc" TargetMode="External"/><Relationship Id="rId135" Type="http://schemas.openxmlformats.org/officeDocument/2006/relationships/hyperlink" Target="file:///C:\Users\Belem\AppData\Roaming\Microsoft\ECU_GEN\CUROLGEN08_AdministrarAbonos.doc" TargetMode="External"/><Relationship Id="rId143" Type="http://schemas.openxmlformats.org/officeDocument/2006/relationships/header" Target="header1.xm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11_SelecActividadesVisita.docx" TargetMode="External"/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Users\Belem\AppData\Roaming\Microsoft\ECU_GEN\CUROLGEN15_AdministrarPrestamoDeProducto.docx" TargetMode="External"/><Relationship Id="rId109" Type="http://schemas.openxmlformats.org/officeDocument/2006/relationships/hyperlink" Target="file:///C:\Duxstar\Productos\RouteLite\Trunk\Analisis\EspecificacionRequerimientos\ECU_GEN\CUROLGEN14_AdministrarClientes.doc" TargetMode="External"/><Relationship Id="rId34" Type="http://schemas.openxmlformats.org/officeDocument/2006/relationships/hyperlink" Target="file:///C:\Duxstar\Productos\RouteLite\Trunk\Analisis\EspecificacionRequerimientos\ECU_MOV\CUROLMOV31_CapturarMovSinInvFueraVisita.docx" TargetMode="External"/><Relationship Id="rId50" Type="http://schemas.openxmlformats.org/officeDocument/2006/relationships/hyperlink" Target="file:///C:\Amesol\Productos\RouteLite\Trunk\Analisis\EspecificacionRequerimientos\ECU_GEN\CUROLGEN05_AdministrarTransaccion.doc" TargetMode="External"/><Relationship Id="rId55" Type="http://schemas.openxmlformats.org/officeDocument/2006/relationships/hyperlink" Target="file:///C:\Users\Belem\AppData\Roaming\Microsoft\ECU_GEN\CUROLGEN03_CalcularPromociones.doc" TargetMode="External"/><Relationship Id="rId76" Type="http://schemas.openxmlformats.org/officeDocument/2006/relationships/hyperlink" Target="file:///C:\Amesol\Productos\RouteLite\Trunk\Analisis\EspecificacionRequerimientos\ECU_GEN\CUROLGEN06_AdministrarDetalleTransaccion.doc" TargetMode="External"/><Relationship Id="rId97" Type="http://schemas.openxmlformats.org/officeDocument/2006/relationships/hyperlink" Target="file:///C:\Duxstar\Productos\RouteLite\Trunk\Analisis\EspecificacionRequerimientos\ECU_GEN\CUROLGEN02_CalcularImpuestos.doc" TargetMode="External"/><Relationship Id="rId104" Type="http://schemas.openxmlformats.org/officeDocument/2006/relationships/hyperlink" Target="file:///C:\Duxstar\Productos\RouteLite\Trunk\Analisis\EspecificacionRequerimientos\ECU_GEN\CUROLGEN07_CalcularCuotas.doc" TargetMode="External"/><Relationship Id="rId120" Type="http://schemas.openxmlformats.org/officeDocument/2006/relationships/hyperlink" Target="file:///C:\Duxstar\Productos\RouteLite\Trunk\Analisis\EspecificacionRequerimientos\ECU_GEN\CUROLGEN07_CalcularCuotas.doc" TargetMode="External"/><Relationship Id="rId125" Type="http://schemas.openxmlformats.org/officeDocument/2006/relationships/hyperlink" Target="file:///C:\Amesol\Productos\RouteLite\Trunk\Analisis\EspecificacionRequerimientos\ECU_GEN\CUROLGEN13_AdministrarInventario.doc" TargetMode="External"/><Relationship Id="rId141" Type="http://schemas.openxmlformats.org/officeDocument/2006/relationships/hyperlink" Target="file:///C:\Amesol\Productos\RouteLite\Trunk\Analisis\EspecificacionRequerimientos\ECU_GEN\CUROLGEN05_AdministrarTransaccion.doc" TargetMode="External"/><Relationship Id="rId14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file:///C:\Duxstar\Productos\RouteLite\Trunk\Analisis\EspecificacionRequerimientos\ECU_MOV\CUROLMOV31_CapturarMovSinInvFueraVisita.docx" TargetMode="External"/><Relationship Id="rId92" Type="http://schemas.openxmlformats.org/officeDocument/2006/relationships/hyperlink" Target="file:///C:\Duxstar\Productos\RouteLite\Trunk\Analisis\EspecificacionRequerimientos\ECU_GEN\CUROLGEN14_AdministrarClientes.doc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uxstar\Productos\RouteLite\Trunk\Analisis\EspecificacionRequerimientos\ECU_MOV\CUROLMOV31_CapturarMovSinInvFueraVisita.docx" TargetMode="External"/><Relationship Id="rId24" Type="http://schemas.openxmlformats.org/officeDocument/2006/relationships/hyperlink" Target="file:///C:\Duxstar\Productos\RouteLite\Trunk\Analisis\EspecificacionRequerimientos\ECU_MOV\CUROLMOV31_CapturarMovSinInvFueraVisita.docx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hyperlink" Target="file:///C:\Amesol\Productos\RouteLite\Trunk\Analisis\EspecificacionRequerimientos\ECU_GEN\CUROLGEN05_AdministrarTransaccion.doc" TargetMode="External"/><Relationship Id="rId66" Type="http://schemas.openxmlformats.org/officeDocument/2006/relationships/hyperlink" Target="file:///C:\Duxstar\Productos\RouteLite\Trunk\Analisis\EspecificacionRequerimientos\ECU_GEN\CUROLGEN14_AdministrarClientes.doc" TargetMode="External"/><Relationship Id="rId87" Type="http://schemas.openxmlformats.org/officeDocument/2006/relationships/hyperlink" Target="file:///C:\Duxstar\Productos\RouteLite\Trunk\Analisis\EspecificacionRequerimientos\ECU_GEN\CUROLGEN02_CalcularImpuestos.doc" TargetMode="External"/><Relationship Id="rId110" Type="http://schemas.openxmlformats.org/officeDocument/2006/relationships/hyperlink" Target="file:///C:\Users\Route\Trunk\Analisis\EspecificacionRequerimientos\ECU_ESC\CUADMESC13_GenerarFolio.docx" TargetMode="External"/><Relationship Id="rId115" Type="http://schemas.openxmlformats.org/officeDocument/2006/relationships/hyperlink" Target="file:///C:\Amesol\Productos\RouteLite\Trunk\Analisis\EspecificacionRequerimientos\ECU_GEN\CUROLGEN05_AdministrarTransaccion.doc" TargetMode="External"/><Relationship Id="rId131" Type="http://schemas.openxmlformats.org/officeDocument/2006/relationships/hyperlink" Target="file:///C:\Amesol\Productos\RouteLite\Trunk\Analisis\EspecificacionRequerimientos\ECU_GEN\CUROLGEN05_AdministrarTransaccion.doc" TargetMode="External"/><Relationship Id="rId136" Type="http://schemas.openxmlformats.org/officeDocument/2006/relationships/hyperlink" Target="file:///C:\Duxstar\Productos\RouteLite\Trunk\Analisis\EspecificacionRequerimientos\ECU_GEN\CUROLGEN14_AdministrarClientes.doc" TargetMode="External"/><Relationship Id="rId61" Type="http://schemas.openxmlformats.org/officeDocument/2006/relationships/hyperlink" Target="file:///C:\Duxstar\Productos\RouteLite\Trunk\Analisis\EspecificacionRequerimientos\ECU_GEN\CUROLGEN14_AdministrarClientes.doc" TargetMode="External"/><Relationship Id="rId82" Type="http://schemas.openxmlformats.org/officeDocument/2006/relationships/hyperlink" Target="file:///C:\Duxstar\Productos\RouteLite\Trunk\Analisis\EspecificacionRequerimientos\ECU_MOV\CUROLMOV31_CapturarMovSinInvFueraVisita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14" Type="http://schemas.openxmlformats.org/officeDocument/2006/relationships/hyperlink" Target="file:///C:\Amesol\Productos\RouteLite\Trunk\Analisis\EspecificacionRequerimientos\ECU_GEN\CUROLGEN06_AdministrarDetalleTransaccion.doc" TargetMode="External"/><Relationship Id="rId30" Type="http://schemas.openxmlformats.org/officeDocument/2006/relationships/hyperlink" Target="file:///C:\Amesol\Productos\RouteLite\Trunk\Analisis\EspecificacionRequerimientos\ECU_GEN\CUROLGEN05_AdministrarTransaccion.doc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56" Type="http://schemas.openxmlformats.org/officeDocument/2006/relationships/hyperlink" Target="file:///C:\Users\Belem\AppData\Roaming\Microsoft\Word\CUROLMOV19_Aplicar%20Promociones.doc" TargetMode="External"/><Relationship Id="rId77" Type="http://schemas.openxmlformats.org/officeDocument/2006/relationships/hyperlink" Target="file:///C:\Amesol\Productos\RouteLite\Trunk\Analisis\EspecificacionRequerimientos\ECU_GEN\CUROLGEN13_AdministrarInventario.doc" TargetMode="External"/><Relationship Id="rId100" Type="http://schemas.openxmlformats.org/officeDocument/2006/relationships/hyperlink" Target="file:///C:\Amesol\Productos\RouteLite\Trunk\Analisis\EspecificacionRequerimientos\ECU_GEN\CUROLGEN13_AdministrarInventario.doc" TargetMode="External"/><Relationship Id="rId105" Type="http://schemas.openxmlformats.org/officeDocument/2006/relationships/hyperlink" Target="file:///C:\Duxstar\Productos\RouteLite\Trunk\Analisis\EspecificacionRequerimientos\ECU_GEN\CUROLGEN07_CalcularCuotas.doc" TargetMode="External"/><Relationship Id="rId126" Type="http://schemas.openxmlformats.org/officeDocument/2006/relationships/hyperlink" Target="file:///C:\Users\Belem\AppData\Roaming\Microsoft\ECU_GEN\CUROLGEN15_AdministrarPrestamoDeProducto.docx" TargetMode="External"/><Relationship Id="rId147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Lite\Trunk\Analisis\EspecificacionRequerimientos\ECU_MOV\CUROLMOV31_CapturarMovSinInvFueraVisita.docx" TargetMode="External"/><Relationship Id="rId93" Type="http://schemas.openxmlformats.org/officeDocument/2006/relationships/hyperlink" Target="file:///C:\Duxstar\Productos\RouteLite\Trunk\Analisis\EspecificacionRequerimientos\ECU_GEN\CUROLGEN07_CalcularCuotas.doc" TargetMode="External"/><Relationship Id="rId98" Type="http://schemas.openxmlformats.org/officeDocument/2006/relationships/hyperlink" Target="file:///C:\Duxstar\Productos\RouteLite\Trunk\Analisis\EspecificacionRequerimientos\ECU_GEN\CUROLGEN02_CalcularImpuestos.doc" TargetMode="External"/><Relationship Id="rId121" Type="http://schemas.openxmlformats.org/officeDocument/2006/relationships/hyperlink" Target="file:///C:\Duxstar\Productos\RouteLite\Trunk\Analisis\EspecificacionRequerimientos\ECU_GEN\CUROLGEN07_CalcularCuotas.doc" TargetMode="External"/><Relationship Id="rId142" Type="http://schemas.openxmlformats.org/officeDocument/2006/relationships/hyperlink" Target="file:///C:\Duxstar\Productos\RouteLite\Trunk\Analisis\EspecificacionRequerimientos\ECU_MOV\CUROLMOV44_CapturarVentasConsignaci&#243;n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94DF2-24F8-48F5-882D-BFFDDE38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18244</TotalTime>
  <Pages>73</Pages>
  <Words>27397</Words>
  <Characters>150685</Characters>
  <Application>Microsoft Office Word</Application>
  <DocSecurity>0</DocSecurity>
  <Lines>1255</Lines>
  <Paragraphs>355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177727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30</cp:revision>
  <cp:lastPrinted>2008-09-11T22:09:00Z</cp:lastPrinted>
  <dcterms:created xsi:type="dcterms:W3CDTF">2014-04-15T02:23:00Z</dcterms:created>
  <dcterms:modified xsi:type="dcterms:W3CDTF">2016-10-20T20:31:00Z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