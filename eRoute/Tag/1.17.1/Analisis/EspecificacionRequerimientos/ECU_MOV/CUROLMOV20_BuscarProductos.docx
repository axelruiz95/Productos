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Ttul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Ttul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Ttul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Ttul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445DC">
        <w:rPr>
          <w:rFonts w:cs="Arial"/>
          <w:lang w:val="es-MX" w:eastAsia="en-US"/>
        </w:rPr>
        <w:t>21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r w:rsidRPr="00D00E19">
              <w:rPr>
                <w:lang w:val="es-ES"/>
              </w:rPr>
              <w:t>ListaPrecios</w:t>
            </w:r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06/01/2014</w:t>
            </w:r>
          </w:p>
        </w:tc>
        <w:tc>
          <w:tcPr>
            <w:tcW w:w="1152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1.5</w:t>
            </w:r>
          </w:p>
        </w:tc>
        <w:tc>
          <w:tcPr>
            <w:tcW w:w="3744" w:type="dxa"/>
          </w:tcPr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rPr>
                <w:lang w:val="es-ES"/>
              </w:rPr>
              <w:t>Crear actividad de Descarga de Productos.</w:t>
            </w:r>
          </w:p>
          <w:p w:rsidR="001B637B" w:rsidRPr="00DC209D" w:rsidRDefault="001B637B" w:rsidP="00C858B9">
            <w:pPr>
              <w:pStyle w:val="Tabletext"/>
              <w:spacing w:after="0"/>
              <w:rPr>
                <w:lang w:val="es-ES"/>
              </w:rPr>
            </w:pPr>
            <w:r w:rsidRPr="00DC209D">
              <w:rPr>
                <w:lang w:val="es-ES"/>
              </w:rPr>
              <w:t>Folio CAI 0002867</w:t>
            </w:r>
          </w:p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t>(Route Lite, 1.0.0.0)</w:t>
            </w:r>
          </w:p>
        </w:tc>
        <w:tc>
          <w:tcPr>
            <w:tcW w:w="2304" w:type="dxa"/>
          </w:tcPr>
          <w:p w:rsidR="001B637B" w:rsidRPr="00DC209D" w:rsidRDefault="001B637B" w:rsidP="00C858B9">
            <w:pPr>
              <w:pStyle w:val="Tabletext"/>
            </w:pPr>
            <w:r w:rsidRPr="00DC209D"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28/01/2014</w:t>
            </w:r>
          </w:p>
        </w:tc>
        <w:tc>
          <w:tcPr>
            <w:tcW w:w="1152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1.6</w:t>
            </w:r>
          </w:p>
        </w:tc>
        <w:tc>
          <w:tcPr>
            <w:tcW w:w="3744" w:type="dxa"/>
          </w:tcPr>
          <w:p w:rsidR="00C858B9" w:rsidRPr="00A332B8" w:rsidRDefault="00C858B9" w:rsidP="00C858B9">
            <w:pPr>
              <w:pStyle w:val="Tabletext"/>
              <w:rPr>
                <w:lang w:val="es-ES"/>
              </w:rPr>
            </w:pPr>
            <w:r w:rsidRPr="00A332B8">
              <w:rPr>
                <w:lang w:val="es-ES"/>
              </w:rPr>
              <w:t>Crear actividad de Cargas para permitir dar entrada al inventario a bordo a producto en buen estado, ya sea mediante captura manual o mediante lectura de código de barras.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Folio CAI 0002919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(Route Lite, 1.0.0.0)</w:t>
            </w:r>
          </w:p>
        </w:tc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left"/>
            </w:pPr>
            <w:r w:rsidRPr="00A332B8"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>La búsqueda de producto espera como parámetro el moduloMovDetalle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>Para lograr esto se requiere hacer una modificación para recibir como parámetro el tipoIndice y el TipoMovimiento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791127" w:rsidRDefault="00B74831" w:rsidP="00B74831">
            <w:pPr>
              <w:pStyle w:val="Tabletext"/>
              <w:jc w:val="center"/>
            </w:pPr>
            <w:r w:rsidRPr="00791127">
              <w:t>21/04/2014</w:t>
            </w:r>
          </w:p>
        </w:tc>
        <w:tc>
          <w:tcPr>
            <w:tcW w:w="1152" w:type="dxa"/>
          </w:tcPr>
          <w:p w:rsidR="00B74831" w:rsidRPr="00791127" w:rsidRDefault="00B74831" w:rsidP="00B74831">
            <w:pPr>
              <w:pStyle w:val="Tabletext"/>
              <w:jc w:val="center"/>
            </w:pPr>
            <w:r w:rsidRPr="00791127">
              <w:t>1.</w:t>
            </w:r>
            <w:r w:rsidR="007A7ED9" w:rsidRPr="00791127">
              <w:t>8</w:t>
            </w:r>
          </w:p>
        </w:tc>
        <w:tc>
          <w:tcPr>
            <w:tcW w:w="3744" w:type="dxa"/>
          </w:tcPr>
          <w:p w:rsidR="00B74831" w:rsidRPr="00791127" w:rsidRDefault="00B74831" w:rsidP="00B74831">
            <w:pPr>
              <w:pStyle w:val="Tabletext"/>
              <w:rPr>
                <w:lang w:val="es-ES"/>
              </w:rPr>
            </w:pPr>
            <w:r w:rsidRPr="00791127">
              <w:rPr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791127" w:rsidRDefault="00B74831" w:rsidP="00B74831">
            <w:pPr>
              <w:pStyle w:val="Sinespaciado"/>
              <w:rPr>
                <w:sz w:val="20"/>
                <w:szCs w:val="20"/>
              </w:rPr>
            </w:pPr>
            <w:r w:rsidRPr="00791127">
              <w:rPr>
                <w:sz w:val="20"/>
                <w:szCs w:val="20"/>
              </w:rPr>
              <w:t>Folio CAI 0003016</w:t>
            </w:r>
          </w:p>
          <w:p w:rsidR="00B74831" w:rsidRPr="00791127" w:rsidRDefault="00B74831" w:rsidP="00833B37">
            <w:pPr>
              <w:pStyle w:val="Sinespaciado"/>
            </w:pPr>
            <w:r w:rsidRPr="00791127">
              <w:rPr>
                <w:sz w:val="20"/>
                <w:szCs w:val="20"/>
              </w:rPr>
              <w:t>(Route Lite, 1.</w:t>
            </w:r>
            <w:r w:rsidR="00833B37" w:rsidRPr="00791127">
              <w:rPr>
                <w:sz w:val="20"/>
                <w:szCs w:val="20"/>
              </w:rPr>
              <w:t>1</w:t>
            </w:r>
            <w:r w:rsidRPr="00791127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B74831" w:rsidRPr="00791127" w:rsidRDefault="00B74831" w:rsidP="00B74831">
            <w:pPr>
              <w:pStyle w:val="Tabletext"/>
            </w:pPr>
            <w:r w:rsidRPr="00791127"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6A37CD" w:rsidRDefault="009D454C" w:rsidP="009D454C">
            <w:pPr>
              <w:pStyle w:val="Tabletext"/>
              <w:jc w:val="center"/>
            </w:pPr>
            <w:r w:rsidRPr="006A37CD">
              <w:t>30/05/2014</w:t>
            </w:r>
          </w:p>
        </w:tc>
        <w:tc>
          <w:tcPr>
            <w:tcW w:w="1152" w:type="dxa"/>
          </w:tcPr>
          <w:p w:rsidR="009D454C" w:rsidRPr="006A37CD" w:rsidRDefault="007A7ED9" w:rsidP="009D454C">
            <w:pPr>
              <w:pStyle w:val="Tabletext"/>
              <w:jc w:val="center"/>
            </w:pPr>
            <w:r w:rsidRPr="006A37CD">
              <w:t>1.9</w:t>
            </w:r>
          </w:p>
        </w:tc>
        <w:tc>
          <w:tcPr>
            <w:tcW w:w="3744" w:type="dxa"/>
          </w:tcPr>
          <w:p w:rsidR="009D454C" w:rsidRPr="006A37CD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color w:val="000000"/>
                <w:sz w:val="20"/>
                <w:szCs w:val="20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6A37CD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color w:val="000000"/>
                <w:sz w:val="20"/>
                <w:szCs w:val="20"/>
              </w:rPr>
              <w:t>Capturar Pedido</w:t>
            </w:r>
          </w:p>
          <w:p w:rsidR="009D454C" w:rsidRPr="006A37CD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color w:val="000000"/>
                <w:sz w:val="20"/>
                <w:szCs w:val="20"/>
              </w:rPr>
              <w:t>Capturar Movimiento sin Inventario Fuera de Visita</w:t>
            </w:r>
          </w:p>
          <w:p w:rsidR="009D454C" w:rsidRPr="006A37CD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color w:val="000000"/>
                <w:sz w:val="20"/>
                <w:szCs w:val="20"/>
              </w:rPr>
              <w:t>Capturar Ventas a Consignación</w:t>
            </w:r>
          </w:p>
          <w:p w:rsidR="009D454C" w:rsidRPr="006A37CD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color w:val="000000"/>
                <w:sz w:val="20"/>
                <w:szCs w:val="20"/>
              </w:rPr>
              <w:t>Administrar Cambios de Producto</w:t>
            </w:r>
          </w:p>
          <w:p w:rsidR="009D454C" w:rsidRPr="006A37CD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color w:val="000000"/>
                <w:sz w:val="20"/>
                <w:szCs w:val="20"/>
              </w:rPr>
              <w:t>Buscar Productos</w:t>
            </w:r>
          </w:p>
          <w:p w:rsidR="009D454C" w:rsidRPr="006A37CD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:rsidR="009D454C" w:rsidRPr="006A37CD" w:rsidRDefault="009D454C" w:rsidP="009D454C">
            <w:pPr>
              <w:pStyle w:val="Sinespaciado"/>
              <w:rPr>
                <w:rFonts w:cs="Arial"/>
                <w:sz w:val="20"/>
                <w:szCs w:val="20"/>
              </w:rPr>
            </w:pPr>
            <w:r w:rsidRPr="006A37CD">
              <w:rPr>
                <w:rFonts w:cs="Arial"/>
                <w:sz w:val="20"/>
                <w:szCs w:val="20"/>
              </w:rPr>
              <w:t>Folio CAI 000</w:t>
            </w:r>
            <w:r w:rsidR="006215A9" w:rsidRPr="006A37CD">
              <w:rPr>
                <w:rFonts w:cs="Arial"/>
                <w:sz w:val="20"/>
                <w:szCs w:val="20"/>
              </w:rPr>
              <w:t>3106</w:t>
            </w:r>
          </w:p>
          <w:p w:rsidR="009D454C" w:rsidRPr="006A37CD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6A37CD">
              <w:rPr>
                <w:rFonts w:cs="Arial"/>
                <w:sz w:val="20"/>
                <w:szCs w:val="20"/>
              </w:rPr>
              <w:t>(Route Lite, 1.</w:t>
            </w:r>
            <w:r w:rsidR="00833B37" w:rsidRPr="006A37CD">
              <w:rPr>
                <w:rFonts w:cs="Arial"/>
                <w:sz w:val="20"/>
                <w:szCs w:val="20"/>
              </w:rPr>
              <w:t>1</w:t>
            </w:r>
            <w:r w:rsidRPr="006A37CD">
              <w:rPr>
                <w:rFonts w:cs="Arial"/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9D454C" w:rsidRPr="006A37CD" w:rsidRDefault="009D454C" w:rsidP="009D454C">
            <w:pPr>
              <w:pStyle w:val="Tabletext"/>
            </w:pPr>
            <w:r w:rsidRPr="006A37CD"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&lt;MOTConfiguracion.RecoleccionEnvase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Agregar el Precio Sugerido del producto &lt;PrecioProductoVig.PrecioSugerido&gt;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TipoTransProd y TransProdId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&lt;MOTConfiguracion.ManejoDobleUnidad&gt;.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  <w:tr w:rsidR="00DC209D" w:rsidRPr="001C6BE0" w:rsidTr="00C858B9">
        <w:trPr>
          <w:jc w:val="center"/>
        </w:trPr>
        <w:tc>
          <w:tcPr>
            <w:tcW w:w="2304" w:type="dxa"/>
          </w:tcPr>
          <w:p w:rsidR="00DC209D" w:rsidRPr="00DC209D" w:rsidRDefault="00DC209D" w:rsidP="00266F6D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04/01/2017</w:t>
            </w:r>
          </w:p>
        </w:tc>
        <w:tc>
          <w:tcPr>
            <w:tcW w:w="1152" w:type="dxa"/>
          </w:tcPr>
          <w:p w:rsidR="00DC209D" w:rsidRPr="00DC209D" w:rsidRDefault="00DC209D" w:rsidP="00176EA2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1.19</w:t>
            </w:r>
          </w:p>
        </w:tc>
        <w:tc>
          <w:tcPr>
            <w:tcW w:w="3744" w:type="dxa"/>
          </w:tcPr>
          <w:p w:rsidR="00DC209D" w:rsidRPr="00DC209D" w:rsidRDefault="00DC209D" w:rsidP="00DC209D">
            <w:pPr>
              <w:pStyle w:val="Tabletex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La búsqueda simple de producto se filtra para que solo muestre aquellos productos que tengan precio y existencia. </w:t>
            </w:r>
          </w:p>
          <w:p w:rsid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Para este punto, se considera el campo MOTConfiguracion.FiltrarProducto y es solo para el pedido. Al final tuvimos </w:t>
            </w:r>
            <w:r w:rsidRPr="00DC209D">
              <w:rPr>
                <w:highlight w:val="darkYellow"/>
              </w:rPr>
              <w:lastRenderedPageBreak/>
              <w:t>que meter un filtro más para la doble unidad en todas las demás actividades para que solo mostrara la unidad con TipoEstado = 1.</w:t>
            </w:r>
          </w:p>
          <w:p w:rsidR="00DC209D" w:rsidRPr="00DC209D" w:rsidRDefault="00DC209D" w:rsidP="00DC209D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DC209D">
              <w:rPr>
                <w:sz w:val="20"/>
                <w:szCs w:val="20"/>
                <w:highlight w:val="darkYellow"/>
              </w:rPr>
              <w:t>Folio CAI 0003969</w:t>
            </w:r>
          </w:p>
          <w:p w:rsidR="00DC209D" w:rsidRP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(QDL, 1.9.0.0 – 4.14.0.0)</w:t>
            </w:r>
          </w:p>
        </w:tc>
        <w:tc>
          <w:tcPr>
            <w:tcW w:w="2304" w:type="dxa"/>
          </w:tcPr>
          <w:p w:rsidR="00DC209D" w:rsidRPr="00DC209D" w:rsidRDefault="00DC209D" w:rsidP="009E08F7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lastRenderedPageBreak/>
              <w:t>Belem Lizeth Jiménez Arévalo</w:t>
            </w:r>
          </w:p>
        </w:tc>
      </w:tr>
      <w:tr w:rsidR="0046742B" w:rsidRPr="001C6BE0" w:rsidTr="00C858B9">
        <w:trPr>
          <w:jc w:val="center"/>
        </w:trPr>
        <w:tc>
          <w:tcPr>
            <w:tcW w:w="2304" w:type="dxa"/>
          </w:tcPr>
          <w:p w:rsidR="0046742B" w:rsidRPr="0046742B" w:rsidRDefault="0046742B" w:rsidP="00266F6D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24/02/2017</w:t>
            </w:r>
          </w:p>
        </w:tc>
        <w:tc>
          <w:tcPr>
            <w:tcW w:w="1152" w:type="dxa"/>
          </w:tcPr>
          <w:p w:rsidR="0046742B" w:rsidRPr="0046742B" w:rsidRDefault="0046742B" w:rsidP="00176EA2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1.20</w:t>
            </w:r>
          </w:p>
        </w:tc>
        <w:tc>
          <w:tcPr>
            <w:tcW w:w="3744" w:type="dxa"/>
          </w:tcPr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Folio CAI: 0004097</w:t>
            </w:r>
          </w:p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Al dar click en regresar desde la pantalla de búsqueda, se retornará a la pantalla de clasificación de esquemas</w:t>
            </w:r>
          </w:p>
          <w:p w:rsidR="0046742B" w:rsidRPr="003B0775" w:rsidRDefault="0046742B" w:rsidP="0046742B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1.11</w:t>
            </w:r>
            <w:r w:rsidRPr="003B0775">
              <w:rPr>
                <w:b/>
                <w:color w:val="FF0000"/>
              </w:rPr>
              <w:t>.0.0</w:t>
            </w:r>
          </w:p>
          <w:p w:rsidR="0046742B" w:rsidRPr="00DC209D" w:rsidRDefault="0046742B" w:rsidP="00DC209D">
            <w:pPr>
              <w:pStyle w:val="Tabletext"/>
              <w:rPr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(INDAR, 1.11.0.0)</w:t>
            </w:r>
          </w:p>
        </w:tc>
        <w:tc>
          <w:tcPr>
            <w:tcW w:w="2304" w:type="dxa"/>
          </w:tcPr>
          <w:p w:rsidR="0046742B" w:rsidRPr="0046742B" w:rsidRDefault="0046742B" w:rsidP="009E08F7">
            <w:pPr>
              <w:pStyle w:val="Tabletext"/>
              <w:jc w:val="left"/>
              <w:rPr>
                <w:color w:val="FFFFFF" w:themeColor="background1"/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Nancy Elizabeth Villalobos Plascencia</w:t>
            </w:r>
          </w:p>
        </w:tc>
      </w:tr>
      <w:tr w:rsidR="00322FF2" w:rsidRPr="001C6BE0" w:rsidTr="00C858B9">
        <w:trPr>
          <w:jc w:val="center"/>
        </w:trPr>
        <w:tc>
          <w:tcPr>
            <w:tcW w:w="2304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19/02/2018</w:t>
            </w:r>
          </w:p>
        </w:tc>
        <w:tc>
          <w:tcPr>
            <w:tcW w:w="1152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1.21</w:t>
            </w:r>
          </w:p>
        </w:tc>
        <w:tc>
          <w:tcPr>
            <w:tcW w:w="3744" w:type="dxa"/>
          </w:tcPr>
          <w:p w:rsidR="00322FF2" w:rsidRPr="00A332B8" w:rsidRDefault="00E445DC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Modificar la Búsqueda de Producto para que cuando exista una configuración de parámetros para capturar unidades con contenedor y se trate de la actividad de Cargas, únicamente muestre aquellas unidades de venta que tienen asociado un contenedor.</w:t>
            </w:r>
          </w:p>
          <w:p w:rsidR="00A332B8" w:rsidRPr="00A332B8" w:rsidRDefault="00A332B8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A332B8" w:rsidRPr="00A332B8" w:rsidRDefault="00A332B8" w:rsidP="00A332B8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A332B8">
              <w:rPr>
                <w:sz w:val="20"/>
                <w:szCs w:val="20"/>
                <w:highlight w:val="darkRed"/>
              </w:rPr>
              <w:t>Folio CAI 0004645</w:t>
            </w:r>
          </w:p>
          <w:p w:rsidR="00A332B8" w:rsidRPr="00E445DC" w:rsidRDefault="00A332B8" w:rsidP="00A332B8">
            <w:pPr>
              <w:pStyle w:val="Tabletext"/>
              <w:jc w:val="left"/>
              <w:rPr>
                <w:highlight w:val="darkYellow"/>
              </w:rPr>
            </w:pPr>
            <w:r w:rsidRPr="00A332B8">
              <w:rPr>
                <w:highlight w:val="darkRed"/>
              </w:rPr>
              <w:t>(BYD, 1.15.0.0 – 4.20.0.0</w:t>
            </w:r>
          </w:p>
        </w:tc>
        <w:tc>
          <w:tcPr>
            <w:tcW w:w="2304" w:type="dxa"/>
          </w:tcPr>
          <w:p w:rsidR="00322FF2" w:rsidRPr="0046742B" w:rsidRDefault="00322FF2" w:rsidP="009E08F7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A332B8">
              <w:rPr>
                <w:highlight w:val="darkRed"/>
              </w:rPr>
              <w:t>Belem Lizeth Jiménez Arévalo</w:t>
            </w:r>
          </w:p>
        </w:tc>
      </w:tr>
      <w:tr w:rsidR="00383FCB" w:rsidRPr="001C6BE0" w:rsidTr="00C858B9">
        <w:trPr>
          <w:jc w:val="center"/>
        </w:trPr>
        <w:tc>
          <w:tcPr>
            <w:tcW w:w="2304" w:type="dxa"/>
          </w:tcPr>
          <w:p w:rsidR="00383FCB" w:rsidRPr="00383FCB" w:rsidRDefault="00383FCB" w:rsidP="00A332B8">
            <w:pPr>
              <w:pStyle w:val="Tabletext"/>
              <w:jc w:val="center"/>
              <w:rPr>
                <w:highlight w:val="yellow"/>
              </w:rPr>
            </w:pPr>
            <w:r w:rsidRPr="00383FCB">
              <w:rPr>
                <w:highlight w:val="yellow"/>
              </w:rPr>
              <w:t>12/09/2018</w:t>
            </w:r>
          </w:p>
        </w:tc>
        <w:tc>
          <w:tcPr>
            <w:tcW w:w="1152" w:type="dxa"/>
          </w:tcPr>
          <w:p w:rsidR="00383FCB" w:rsidRPr="00383FCB" w:rsidRDefault="00383FCB" w:rsidP="00A332B8">
            <w:pPr>
              <w:pStyle w:val="Tabletext"/>
              <w:jc w:val="center"/>
              <w:rPr>
                <w:highlight w:val="yellow"/>
              </w:rPr>
            </w:pPr>
            <w:r w:rsidRPr="00383FCB">
              <w:rPr>
                <w:highlight w:val="yellow"/>
              </w:rPr>
              <w:t>1.22</w:t>
            </w:r>
          </w:p>
        </w:tc>
        <w:tc>
          <w:tcPr>
            <w:tcW w:w="3744" w:type="dxa"/>
          </w:tcPr>
          <w:p w:rsid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CAI: 000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5058</w:t>
            </w:r>
          </w:p>
          <w:p w:rsidR="006D3F13" w:rsidRPr="00383FCB" w:rsidRDefault="006D3F13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Agregar la opción de cambiar lista de precios que actualmente se activa en Actividades de la Terminal 'Asignación de Listas de Precios Manual' en la búsqueda de productos</w:t>
            </w:r>
          </w:p>
          <w:p w:rsidR="00383FCB" w:rsidRP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</w:p>
          <w:p w:rsidR="00383FCB" w:rsidRP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(AYA, 4.21.0.0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-1.16.0.0</w:t>
            </w: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con Replica a partir de la 4.22.0.0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- 1.17.0.0</w:t>
            </w: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)</w:t>
            </w:r>
          </w:p>
        </w:tc>
        <w:tc>
          <w:tcPr>
            <w:tcW w:w="2304" w:type="dxa"/>
          </w:tcPr>
          <w:p w:rsidR="00383FCB" w:rsidRPr="00383FCB" w:rsidRDefault="00383FCB" w:rsidP="009E08F7">
            <w:pPr>
              <w:pStyle w:val="Tabletext"/>
              <w:jc w:val="left"/>
              <w:rPr>
                <w:highlight w:val="yellow"/>
              </w:rPr>
            </w:pPr>
            <w:r w:rsidRPr="00383FCB">
              <w:rPr>
                <w:highlight w:val="yellow"/>
              </w:rPr>
              <w:t>Nancy Elizabeth Villalobos Plascencia</w:t>
            </w:r>
          </w:p>
        </w:tc>
      </w:tr>
      <w:tr w:rsidR="006A37CD" w:rsidRPr="001C6BE0" w:rsidTr="00C858B9">
        <w:trPr>
          <w:jc w:val="center"/>
        </w:trPr>
        <w:tc>
          <w:tcPr>
            <w:tcW w:w="2304" w:type="dxa"/>
          </w:tcPr>
          <w:p w:rsidR="006A37CD" w:rsidRPr="006A37CD" w:rsidRDefault="006A37CD" w:rsidP="006A37CD">
            <w:pPr>
              <w:pStyle w:val="Tabletext"/>
              <w:jc w:val="center"/>
              <w:rPr>
                <w:highlight w:val="red"/>
              </w:rPr>
            </w:pPr>
            <w:r w:rsidRPr="006A37CD">
              <w:rPr>
                <w:highlight w:val="red"/>
              </w:rPr>
              <w:t>16/07/2019</w:t>
            </w:r>
          </w:p>
        </w:tc>
        <w:tc>
          <w:tcPr>
            <w:tcW w:w="1152" w:type="dxa"/>
          </w:tcPr>
          <w:p w:rsidR="006A37CD" w:rsidRPr="006A37CD" w:rsidRDefault="006A37CD" w:rsidP="006A37CD">
            <w:pPr>
              <w:pStyle w:val="Tabletext"/>
              <w:jc w:val="center"/>
              <w:rPr>
                <w:highlight w:val="red"/>
              </w:rPr>
            </w:pPr>
            <w:r w:rsidRPr="006A37CD">
              <w:rPr>
                <w:highlight w:val="red"/>
              </w:rPr>
              <w:t>1.2</w:t>
            </w:r>
            <w:r>
              <w:rPr>
                <w:highlight w:val="red"/>
              </w:rPr>
              <w:t>3</w:t>
            </w:r>
          </w:p>
        </w:tc>
        <w:tc>
          <w:tcPr>
            <w:tcW w:w="3744" w:type="dxa"/>
          </w:tcPr>
          <w:p w:rsidR="006A37CD" w:rsidRPr="006A37CD" w:rsidRDefault="006A37CD" w:rsidP="006A37CD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6A37CD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0005446</w:t>
            </w:r>
          </w:p>
          <w:p w:rsidR="006A37CD" w:rsidRPr="006A37CD" w:rsidRDefault="006A37CD" w:rsidP="006A37CD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6A37CD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Se valida que, si se está usando el carácter de búsqueda "%", se tome en cuenta ya que actualmente no lo toma en cuenta en la búsqueda.</w:t>
            </w:r>
          </w:p>
          <w:p w:rsidR="006A37CD" w:rsidRDefault="006A37CD" w:rsidP="006A37CD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6F0FA0" w:rsidRPr="006F0FA0" w:rsidRDefault="006F0FA0" w:rsidP="006A37CD">
            <w:pPr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</w:pPr>
            <w:bookmarkStart w:id="0" w:name="_GoBack"/>
            <w:bookmarkEnd w:id="0"/>
            <w:r w:rsidRPr="006F0FA0"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  <w:t>Se realiza en la versión 4.22.1.0 con replica a partir de la 4.23.0.0</w:t>
            </w:r>
          </w:p>
          <w:p w:rsidR="006F0FA0" w:rsidRPr="006A37CD" w:rsidRDefault="006F0FA0" w:rsidP="006A37CD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6A37CD" w:rsidRPr="006A37CD" w:rsidRDefault="006A37CD" w:rsidP="006A37CD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6A37CD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(Duxstar, 1.18.0.0 – 4.23.0.0)</w:t>
            </w:r>
          </w:p>
        </w:tc>
        <w:tc>
          <w:tcPr>
            <w:tcW w:w="2304" w:type="dxa"/>
          </w:tcPr>
          <w:p w:rsidR="006A37CD" w:rsidRPr="006A37CD" w:rsidRDefault="006A37CD" w:rsidP="006A37CD">
            <w:pPr>
              <w:pStyle w:val="Tabletext"/>
              <w:jc w:val="left"/>
              <w:rPr>
                <w:highlight w:val="red"/>
              </w:rPr>
            </w:pPr>
            <w:r w:rsidRPr="006A37CD">
              <w:rPr>
                <w:highlight w:val="red"/>
              </w:rPr>
              <w:t>Erik Alejandro Amador Serrano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5C0B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829234" w:history="1">
        <w:r w:rsidR="00C65C0B" w:rsidRPr="000F7DC8">
          <w:rPr>
            <w:rStyle w:val="Hipervnculo"/>
          </w:rPr>
          <w:t xml:space="preserve">Especificación del Caso de Uso: </w:t>
        </w:r>
        <w:r w:rsidR="00C65C0B" w:rsidRPr="000F7DC8">
          <w:rPr>
            <w:rStyle w:val="Hipervnculo"/>
            <w:lang w:eastAsia="en-US"/>
          </w:rPr>
          <w:t>Buscar Productos - CUROLMOV20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_Toc506829234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5" w:history="1">
        <w:r w:rsidR="00C65C0B" w:rsidRPr="000F7DC8">
          <w:rPr>
            <w:rStyle w:val="Hipervnculo"/>
          </w:rPr>
          <w:t>1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Introducción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_Toc506829235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6" w:history="1">
        <w:r w:rsidR="00C65C0B" w:rsidRPr="000F7DC8">
          <w:rPr>
            <w:rStyle w:val="Hipervnculo"/>
          </w:rPr>
          <w:t>2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 xml:space="preserve">Caso de uso: </w:t>
        </w:r>
        <w:r w:rsidR="00C65C0B" w:rsidRPr="000F7DC8">
          <w:rPr>
            <w:rStyle w:val="Hipervnculo"/>
            <w:lang w:eastAsia="en-US"/>
          </w:rPr>
          <w:t>Buscar Productos - CUROLMOV20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_Toc506829236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37" w:history="1">
        <w:r w:rsidR="00C65C0B" w:rsidRPr="000F7DC8">
          <w:rPr>
            <w:rStyle w:val="Hipervnculo"/>
            <w:rFonts w:cs="Arial"/>
            <w:noProof/>
            <w:lang w:val="es-MX"/>
          </w:rPr>
          <w:t>2.1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Descripción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_Toc506829237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8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8" w:history="1">
        <w:r w:rsidR="00C65C0B" w:rsidRPr="000F7DC8">
          <w:rPr>
            <w:rStyle w:val="Hipervnculo"/>
          </w:rPr>
          <w:t>3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Diagrama de Casos de Uso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_Toc506829238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9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9" w:history="1">
        <w:r w:rsidR="00C65C0B" w:rsidRPr="000F7DC8">
          <w:rPr>
            <w:rStyle w:val="Hipervnculo"/>
          </w:rPr>
          <w:t>4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Precondiciones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_Toc506829239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9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0" w:history="1">
        <w:r w:rsidR="00C65C0B" w:rsidRPr="000F7DC8">
          <w:rPr>
            <w:rStyle w:val="Hipervnculo"/>
            <w:rFonts w:cs="Arial"/>
            <w:noProof/>
            <w:lang w:val="es-MX"/>
          </w:rPr>
          <w:t>4.1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Actores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_Toc506829240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9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1" w:history="1">
        <w:r w:rsidR="00C65C0B" w:rsidRPr="000F7DC8">
          <w:rPr>
            <w:rStyle w:val="Hipervnculo"/>
            <w:rFonts w:cs="Arial"/>
            <w:noProof/>
            <w:lang w:val="es-MX"/>
          </w:rPr>
          <w:t>4.2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Generales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_Toc506829241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9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2" w:history="1">
        <w:r w:rsidR="00C65C0B" w:rsidRPr="000F7DC8">
          <w:rPr>
            <w:rStyle w:val="Hipervnculo"/>
            <w:rFonts w:cs="Arial"/>
            <w:noProof/>
            <w:lang w:val="es-MX"/>
          </w:rPr>
          <w:t>4.3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Parámetros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_Toc506829242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10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43" w:history="1">
        <w:r w:rsidR="00C65C0B" w:rsidRPr="000F7DC8">
          <w:rPr>
            <w:rStyle w:val="Hipervnculo"/>
          </w:rPr>
          <w:t>5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Flujo de eventos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_Toc506829243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10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4" w:history="1">
        <w:r w:rsidR="00C65C0B" w:rsidRPr="000F7DC8">
          <w:rPr>
            <w:rStyle w:val="Hipervnculo"/>
            <w:rFonts w:cs="Arial"/>
            <w:noProof/>
            <w:lang w:val="es-MX"/>
          </w:rPr>
          <w:t>5.1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Flujo básico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_Toc506829244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10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5" w:history="1">
        <w:r w:rsidR="00C65C0B" w:rsidRPr="000F7DC8">
          <w:rPr>
            <w:rStyle w:val="Hipervnculo"/>
            <w:rFonts w:cs="Arial"/>
            <w:noProof/>
            <w:lang w:val="es-MX"/>
          </w:rPr>
          <w:t>5.2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Flujos alternos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_Toc506829245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6" w:history="1">
        <w:r w:rsidR="00C65C0B" w:rsidRPr="000F7DC8">
          <w:rPr>
            <w:rStyle w:val="Hipervnculo"/>
            <w:noProof/>
            <w:lang w:val="es-MX"/>
          </w:rPr>
          <w:t>5.2.1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Opcionales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_Toc506829246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7" w:history="1">
        <w:r w:rsidR="00C65C0B" w:rsidRPr="000F7DC8">
          <w:rPr>
            <w:rStyle w:val="Hipervnculo"/>
            <w:noProof/>
            <w:lang w:val="es-MX"/>
          </w:rPr>
          <w:t>5.2.2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Generales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_Toc506829247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8" w:history="1">
        <w:r w:rsidR="00C65C0B" w:rsidRPr="000F7DC8">
          <w:rPr>
            <w:rStyle w:val="Hipervnculo"/>
            <w:noProof/>
            <w:lang w:val="es-MX"/>
          </w:rPr>
          <w:t>5.2.3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Extraordinarios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_Toc506829248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9" w:history="1">
        <w:r w:rsidR="00C65C0B" w:rsidRPr="000F7DC8">
          <w:rPr>
            <w:rStyle w:val="Hipervnculo"/>
            <w:noProof/>
            <w:lang w:val="es-MX"/>
          </w:rPr>
          <w:t>5.2.4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De excepción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_Toc506829249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50" w:history="1">
        <w:r w:rsidR="00C65C0B" w:rsidRPr="000F7DC8">
          <w:rPr>
            <w:rStyle w:val="Hipervnculo"/>
            <w:noProof/>
            <w:lang w:val="es-MX"/>
          </w:rPr>
          <w:t>5.2.5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De Validación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_Toc506829250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21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1" w:history="1">
        <w:r w:rsidR="00C65C0B" w:rsidRPr="000F7DC8">
          <w:rPr>
            <w:rStyle w:val="Hipervnculo"/>
          </w:rPr>
          <w:t>6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Poscondiciones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_Toc506829251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2" w:history="1">
        <w:r w:rsidR="00C65C0B" w:rsidRPr="000F7DC8">
          <w:rPr>
            <w:rStyle w:val="Hipervnculo"/>
          </w:rPr>
          <w:t>7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Anexos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_Toc506829252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3" w:history="1">
        <w:r w:rsidR="00C65C0B" w:rsidRPr="000F7DC8">
          <w:rPr>
            <w:rStyle w:val="Hipervnculo"/>
          </w:rPr>
          <w:t>8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Diagramas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_Toc506829253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4" w:history="1">
        <w:r w:rsidR="00C65C0B" w:rsidRPr="000F7DC8">
          <w:rPr>
            <w:rStyle w:val="Hipervnculo"/>
          </w:rPr>
          <w:t>9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Propuesta de Pantallas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_Toc506829254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C85D2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5" w:history="1">
        <w:r w:rsidR="00C65C0B" w:rsidRPr="000F7DC8">
          <w:rPr>
            <w:rStyle w:val="Hipervnculo"/>
          </w:rPr>
          <w:t>10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Firmas de Aceptación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_Toc506829255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506829234"/>
      <w:r>
        <w:lastRenderedPageBreak/>
        <w:t xml:space="preserve">Especificación del Caso de Uso: </w:t>
      </w:r>
      <w:r w:rsidR="00791127">
        <w:rPr>
          <w:lang w:eastAsia="en-US"/>
        </w:rPr>
        <w:fldChar w:fldCharType="begin"/>
      </w:r>
      <w:r w:rsidR="00791127">
        <w:rPr>
          <w:lang w:eastAsia="en-US"/>
        </w:rPr>
        <w:instrText xml:space="preserve"> TITLE   \* MERGEFORMAT </w:instrText>
      </w:r>
      <w:r w:rsidR="00791127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EE792E">
        <w:rPr>
          <w:lang w:eastAsia="en-US"/>
        </w:rPr>
        <w:t xml:space="preserve"> - </w:t>
      </w:r>
      <w:r w:rsidR="00DA1805" w:rsidRPr="00DA1805">
        <w:rPr>
          <w:lang w:eastAsia="en-US"/>
        </w:rPr>
        <w:t>CUROLMOV</w:t>
      </w:r>
      <w:r w:rsidR="00801B45">
        <w:rPr>
          <w:lang w:eastAsia="en-US"/>
        </w:rPr>
        <w:t>20</w:t>
      </w:r>
      <w:bookmarkEnd w:id="3"/>
      <w:r w:rsidR="00791127">
        <w:rPr>
          <w:lang w:eastAsia="en-US"/>
        </w:rPr>
        <w:fldChar w:fldCharType="end"/>
      </w:r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6829235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6829236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06829237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46742B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46742B" w:rsidRPr="0046742B" w:rsidRDefault="0046742B" w:rsidP="0046742B">
      <w:pPr>
        <w:rPr>
          <w:sz w:val="20"/>
          <w:lang w:val="es-MX"/>
        </w:rPr>
      </w:pPr>
    </w:p>
    <w:p w:rsidR="0046742B" w:rsidRPr="0046742B" w:rsidRDefault="0046742B" w:rsidP="0046742B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06829238"/>
      <w:r w:rsidRPr="00CA7A7F">
        <w:lastRenderedPageBreak/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06829239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06829240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829241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829242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ListaPrecios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TipoTransProd</w:t>
      </w:r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r w:rsidRPr="006321F2">
        <w:rPr>
          <w:sz w:val="20"/>
          <w:szCs w:val="20"/>
          <w:highlight w:val="green"/>
        </w:rPr>
        <w:t>UbicacionExistencia</w:t>
      </w:r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r w:rsidRPr="00A7721C">
        <w:rPr>
          <w:sz w:val="20"/>
          <w:szCs w:val="20"/>
          <w:highlight w:val="darkCyan"/>
        </w:rPr>
        <w:t>BusquedaSimple</w:t>
      </w:r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6829243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06829244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C85D28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C85D28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C85D28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C85D28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C85D28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DC209D" w:rsidRDefault="00C85D28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B637B" w:rsidRPr="00DC209D">
          <w:rPr>
            <w:rStyle w:val="Hipervnculo"/>
            <w:rFonts w:cs="Arial"/>
            <w:b/>
            <w:sz w:val="20"/>
            <w:szCs w:val="20"/>
          </w:rPr>
          <w:t>Capturar Descarga de Producto – CUROLMOV36</w:t>
        </w:r>
      </w:hyperlink>
    </w:p>
    <w:p w:rsidR="00C858B9" w:rsidRPr="00791127" w:rsidRDefault="00C85D28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5" w:history="1">
        <w:r w:rsidR="00C858B9" w:rsidRPr="00791127">
          <w:rPr>
            <w:rStyle w:val="Hipervnculo"/>
            <w:rFonts w:cs="Arial"/>
            <w:b/>
            <w:sz w:val="20"/>
            <w:szCs w:val="20"/>
          </w:rPr>
          <w:t>Capturar Carga de Producto – CUROLMOV41</w:t>
        </w:r>
      </w:hyperlink>
    </w:p>
    <w:p w:rsidR="00B74831" w:rsidRPr="006321F2" w:rsidRDefault="00C85D28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791127">
          <w:rPr>
            <w:rStyle w:val="Hipervnculo"/>
            <w:rFonts w:cs="Arial"/>
            <w:b/>
            <w:sz w:val="20"/>
            <w:szCs w:val="20"/>
          </w:rPr>
          <w:t>Capturar Ventas a Consignación – CUROLMOV44</w:t>
        </w:r>
      </w:hyperlink>
    </w:p>
    <w:p w:rsidR="006321F2" w:rsidRPr="006321F2" w:rsidRDefault="00C85D28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r w:rsidRPr="00600FA8">
        <w:rPr>
          <w:rFonts w:cs="Arial"/>
          <w:b/>
          <w:sz w:val="20"/>
          <w:szCs w:val="20"/>
        </w:rPr>
        <w:t>VAVDescripcion</w:t>
      </w:r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 w:rsidRPr="00537723">
        <w:rPr>
          <w:rFonts w:cs="Arial"/>
          <w:sz w:val="20"/>
          <w:szCs w:val="20"/>
        </w:rPr>
        <w:t>VAVClave</w:t>
      </w:r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C127CF">
        <w:rPr>
          <w:b/>
          <w:sz w:val="20"/>
          <w:szCs w:val="20"/>
          <w:lang w:val="es-MX"/>
        </w:rPr>
        <w:t>MOTConfiguracion</w:t>
      </w:r>
    </w:p>
    <w:p w:rsid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FiltrarProductos</w:t>
      </w:r>
    </w:p>
    <w:p w:rsidR="00270DED" w:rsidRPr="00270DED" w:rsidRDefault="00270DED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darkYellow"/>
          <w:lang w:val="es-MX"/>
        </w:rPr>
      </w:pPr>
      <w:r w:rsidRPr="00270DED">
        <w:rPr>
          <w:sz w:val="20"/>
          <w:szCs w:val="20"/>
          <w:highlight w:val="darkYellow"/>
          <w:lang w:val="es-MX"/>
        </w:rPr>
        <w:t>ManejoDobleUnidad</w:t>
      </w:r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B3B66">
        <w:rPr>
          <w:sz w:val="20"/>
          <w:szCs w:val="20"/>
          <w:lang w:val="es-MX"/>
        </w:rPr>
        <w:t>VendedorID</w:t>
      </w:r>
    </w:p>
    <w:p w:rsidR="00A72924" w:rsidRPr="00A72924" w:rsidRDefault="00AB3B66" w:rsidP="00A72924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B3B66">
        <w:rPr>
          <w:sz w:val="20"/>
          <w:szCs w:val="20"/>
          <w:lang w:val="es-MX"/>
        </w:rPr>
        <w:t>AlmacenID</w:t>
      </w:r>
    </w:p>
    <w:p w:rsidR="005432C3" w:rsidRPr="00A72924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 w:rsidRPr="00AB3B66">
        <w:rPr>
          <w:sz w:val="20"/>
          <w:szCs w:val="20"/>
          <w:lang w:val="es-MX"/>
        </w:rPr>
        <w:t>USUId</w:t>
      </w:r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72924" w:rsidRPr="005432C3" w:rsidRDefault="00A72924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MostrarEsquema</w:t>
      </w:r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r w:rsidRPr="005432C3">
        <w:rPr>
          <w:b/>
          <w:sz w:val="20"/>
          <w:highlight w:val="cyan"/>
          <w:lang w:val="es-MX"/>
        </w:rPr>
        <w:t>ConfigParametro</w:t>
      </w:r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Parametro = OrdenVistaCtesFF</w:t>
      </w:r>
    </w:p>
    <w:p w:rsid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A332B8" w:rsidRPr="00A332B8" w:rsidRDefault="00A332B8" w:rsidP="00A332B8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r w:rsidRPr="00A332B8">
        <w:rPr>
          <w:b/>
          <w:sz w:val="20"/>
          <w:highlight w:val="darkRed"/>
          <w:lang w:val="es-MX"/>
        </w:rPr>
        <w:t>ConfigParametro</w:t>
      </w:r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rFonts w:ascii="Verdana" w:hAnsi="Verdana"/>
          <w:color w:val="000000"/>
          <w:sz w:val="20"/>
          <w:szCs w:val="20"/>
          <w:highlight w:val="darkRed"/>
          <w:lang w:val="es-MX" w:eastAsia="es-MX"/>
        </w:rPr>
      </w:pPr>
      <w:r w:rsidRPr="00A332B8">
        <w:rPr>
          <w:sz w:val="20"/>
          <w:highlight w:val="darkRed"/>
          <w:lang w:val="es-MX"/>
        </w:rPr>
        <w:t>Parametro = 'CapturarUnidadesConContenedor'</w:t>
      </w:r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r w:rsidRPr="00A332B8">
        <w:rPr>
          <w:sz w:val="20"/>
          <w:highlight w:val="darkRed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AlmacenID</w:t>
      </w:r>
    </w:p>
    <w:p w:rsidR="00270DED" w:rsidRPr="00270DED" w:rsidRDefault="00270DED" w:rsidP="00A44B6A">
      <w:pPr>
        <w:pStyle w:val="Prrafodelista"/>
        <w:numPr>
          <w:ilvl w:val="1"/>
          <w:numId w:val="20"/>
        </w:numPr>
        <w:rPr>
          <w:sz w:val="20"/>
          <w:szCs w:val="20"/>
          <w:highlight w:val="darkYellow"/>
        </w:rPr>
      </w:pPr>
      <w:r w:rsidRPr="00270DED">
        <w:rPr>
          <w:sz w:val="20"/>
          <w:szCs w:val="20"/>
          <w:highlight w:val="darkYellow"/>
        </w:rPr>
        <w:lastRenderedPageBreak/>
        <w:t>ManejoDobleUnidad (Verdadero/Falso)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ListaPrecios</w:t>
      </w:r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r w:rsidRPr="00E922A1">
        <w:rPr>
          <w:sz w:val="20"/>
          <w:szCs w:val="20"/>
          <w:highlight w:val="magenta"/>
        </w:rPr>
        <w:t>TipoMovimiento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TipoTransProd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6321F2">
        <w:rPr>
          <w:sz w:val="20"/>
          <w:szCs w:val="20"/>
          <w:highlight w:val="green"/>
        </w:rPr>
        <w:t>UbicacionExistencia</w:t>
      </w:r>
    </w:p>
    <w:p w:rsidR="004C46ED" w:rsidRPr="004C46ED" w:rsidRDefault="00A7721C" w:rsidP="004C46ED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r w:rsidRPr="00A7721C">
        <w:rPr>
          <w:sz w:val="20"/>
          <w:szCs w:val="20"/>
          <w:highlight w:val="darkCyan"/>
        </w:rPr>
        <w:t>BusquedaSimple</w:t>
      </w:r>
    </w:p>
    <w:p w:rsidR="00A72924" w:rsidRPr="00A72924" w:rsidRDefault="00A72924" w:rsidP="004C46E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7"/>
      <w:bookmarkEnd w:id="22"/>
      <w:r>
        <w:rPr>
          <w:sz w:val="20"/>
          <w:szCs w:val="20"/>
          <w:lang w:val="es-MX"/>
        </w:rPr>
        <w:t>Si &lt;Vendedor.MostrarEsquema = 1&gt;</w:t>
      </w:r>
    </w:p>
    <w:p w:rsidR="004C46ED" w:rsidRPr="0077783D" w:rsidRDefault="004C46ED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72924" w:rsidRPr="00A72924" w:rsidRDefault="004C46ED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Seleccionar Esquemas</w:t>
      </w:r>
    </w:p>
    <w:p w:rsidR="00A72924" w:rsidRPr="00A72924" w:rsidRDefault="00A72924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A72924" w:rsidRPr="003A09CC" w:rsidRDefault="003A09CC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3A09CC">
        <w:rPr>
          <w:b/>
          <w:sz w:val="20"/>
          <w:szCs w:val="20"/>
          <w:lang w:val="es-MX"/>
        </w:rPr>
        <w:t>Esquema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EsquemaID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Nombre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 = 2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Nivel = Máximo nivel encontrado</w:t>
      </w:r>
    </w:p>
    <w:p w:rsidR="003A09CC" w:rsidRPr="003A09CC" w:rsidRDefault="003A09CC" w:rsidP="003A09C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Para cada Esquema distinto encontrado</w:t>
      </w:r>
    </w:p>
    <w:p w:rsidR="003A09CC" w:rsidRPr="003A09CC" w:rsidRDefault="003A09CC" w:rsidP="003A09CC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3A09CC" w:rsidRPr="00A72924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&lt;Esquema.Nombre&gt;</w:t>
      </w:r>
    </w:p>
    <w:p w:rsidR="00A72924" w:rsidRPr="00A72924" w:rsidRDefault="00A72924" w:rsidP="00A72924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&lt;Vendedor.MostrarEsquema = 0&gt;</w:t>
      </w:r>
    </w:p>
    <w:p w:rsidR="00A10D81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3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3"/>
    <w:p w:rsidR="000664AF" w:rsidRPr="00D7082C" w:rsidRDefault="000664AF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&lt;ConfigParametro.Valor = 1&gt; donde &lt;ConfigParametro.Parametro = ‘CapturarUnidadesConContenedor’&gt;&gt;</w:t>
      </w:r>
      <w:r w:rsidR="00D7082C" w:rsidRPr="00D7082C">
        <w:rPr>
          <w:sz w:val="20"/>
          <w:szCs w:val="20"/>
          <w:highlight w:val="darkRed"/>
          <w:lang w:val="es-MX"/>
        </w:rPr>
        <w:t xml:space="preserve"> y si &lt;la actividad actual corresponde a la de Cargas (TipoTransProd = 2) de acuerdo con la información recibida como parámetro&gt;</w:t>
      </w:r>
    </w:p>
    <w:p w:rsidR="00D7082C" w:rsidRPr="00D7082C" w:rsidRDefault="00D7082C" w:rsidP="00D7082C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D7082C">
        <w:rPr>
          <w:rFonts w:cs="Arial"/>
          <w:sz w:val="20"/>
          <w:szCs w:val="20"/>
          <w:highlight w:val="darkRed"/>
        </w:rPr>
        <w:t xml:space="preserve">de acuerdo con la regla de negocio </w:t>
      </w:r>
      <w:hyperlink r:id="rId22" w:anchor="RNROLMOV190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D7082C" w:rsidRPr="00D7082C" w:rsidRDefault="00D7082C" w:rsidP="00D7082C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DecimalProducto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ProductoUnidad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PRUTipoUnidad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23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TipoEstado = 1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Contenedor &lt;&gt; Null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(TransProdIDs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4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TransProdID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5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505EA3" w:rsidRPr="00505EA3" w:rsidRDefault="00505EA3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6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ProductoClave</w:t>
      </w:r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6A37C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6A37CD">
        <w:rPr>
          <w:sz w:val="20"/>
          <w:szCs w:val="20"/>
          <w:lang w:val="es-MX"/>
        </w:rPr>
        <w:t>Contenido</w:t>
      </w:r>
    </w:p>
    <w:p w:rsidR="00BC564D" w:rsidRPr="006A37C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6A37CD">
        <w:rPr>
          <w:sz w:val="20"/>
          <w:szCs w:val="20"/>
          <w:lang w:val="es-MX"/>
        </w:rPr>
        <w:t>Venta</w:t>
      </w:r>
    </w:p>
    <w:p w:rsidR="003424FB" w:rsidRDefault="003424F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DecimalProducto</w:t>
      </w:r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AE46AA">
        <w:rPr>
          <w:b/>
          <w:sz w:val="20"/>
          <w:szCs w:val="20"/>
          <w:lang w:val="es-MX"/>
        </w:rPr>
        <w:t>ProductoDetalle</w:t>
      </w:r>
    </w:p>
    <w:p w:rsidR="00AE46AA" w:rsidRPr="00C43706" w:rsidRDefault="0002648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ProductoClave</w:t>
      </w:r>
    </w:p>
    <w:p w:rsidR="00026488" w:rsidRPr="00C43706" w:rsidRDefault="001353B3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PRUTipoUnidad</w:t>
      </w:r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7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r>
        <w:rPr>
          <w:b/>
          <w:sz w:val="20"/>
          <w:szCs w:val="20"/>
          <w:highlight w:val="blue"/>
          <w:lang w:val="es-MX"/>
        </w:rPr>
        <w:t>ProductoUnidad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ProductoClave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PRUTipoUnidad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8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r>
        <w:rPr>
          <w:sz w:val="20"/>
          <w:szCs w:val="20"/>
          <w:highlight w:val="blue"/>
          <w:lang w:val="es-MX"/>
        </w:rPr>
        <w:t>TipoEstado = 1</w:t>
      </w:r>
    </w:p>
    <w:p w:rsidR="006321F2" w:rsidRPr="006321F2" w:rsidRDefault="006321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(TransProdIDs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9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BC0A7A" w:rsidRPr="006321F2" w:rsidRDefault="00BC0A7A" w:rsidP="00A72924">
      <w:pPr>
        <w:pStyle w:val="Prrafodelista"/>
        <w:numPr>
          <w:ilvl w:val="6"/>
          <w:numId w:val="20"/>
        </w:numPr>
        <w:ind w:left="6172" w:hanging="1276"/>
        <w:rPr>
          <w:rFonts w:cs="Arial"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TransProdID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0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A72924">
      <w:pPr>
        <w:pStyle w:val="Prrafodelista"/>
        <w:numPr>
          <w:ilvl w:val="6"/>
          <w:numId w:val="20"/>
        </w:numPr>
        <w:ind w:left="6172" w:hanging="1276"/>
        <w:rPr>
          <w:sz w:val="20"/>
          <w:szCs w:val="20"/>
          <w:highlight w:val="green"/>
          <w:lang w:val="es-MX"/>
        </w:rPr>
      </w:pPr>
      <w:r w:rsidRPr="006321F2">
        <w:rPr>
          <w:sz w:val="20"/>
          <w:szCs w:val="20"/>
          <w:highlight w:val="green"/>
          <w:lang w:val="es-MX"/>
        </w:rPr>
        <w:t>ProductoClave</w:t>
      </w:r>
    </w:p>
    <w:p w:rsidR="009D454C" w:rsidRPr="006A37CD" w:rsidRDefault="009D454C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bookmarkStart w:id="24" w:name="Paso_10"/>
      <w:r w:rsidRPr="006A37CD">
        <w:rPr>
          <w:sz w:val="20"/>
          <w:szCs w:val="20"/>
          <w:lang w:val="es-MX"/>
        </w:rPr>
        <w:t>Si &lt;la actividad actual corresponde a</w:t>
      </w:r>
      <w:r w:rsidR="00612F2C" w:rsidRPr="006A37CD">
        <w:rPr>
          <w:sz w:val="20"/>
          <w:szCs w:val="20"/>
          <w:lang w:val="es-MX"/>
        </w:rPr>
        <w:t>l</w:t>
      </w:r>
      <w:r w:rsidRPr="006A37CD">
        <w:rPr>
          <w:sz w:val="20"/>
          <w:szCs w:val="20"/>
          <w:lang w:val="es-MX"/>
        </w:rPr>
        <w:t xml:space="preserve"> </w:t>
      </w:r>
      <w:r w:rsidR="00612F2C" w:rsidRPr="006A37CD">
        <w:rPr>
          <w:sz w:val="20"/>
          <w:szCs w:val="20"/>
          <w:lang w:val="es-MX"/>
        </w:rPr>
        <w:t>Pedido</w:t>
      </w:r>
      <w:r w:rsidR="007A7ED9" w:rsidRPr="006A37CD">
        <w:rPr>
          <w:sz w:val="20"/>
          <w:szCs w:val="20"/>
          <w:lang w:val="es-MX"/>
        </w:rPr>
        <w:t xml:space="preserve"> (TipoTransProd </w:t>
      </w:r>
      <w:r w:rsidRPr="006A37CD">
        <w:rPr>
          <w:sz w:val="20"/>
          <w:szCs w:val="20"/>
          <w:lang w:val="es-MX"/>
        </w:rPr>
        <w:t>=</w:t>
      </w:r>
      <w:r w:rsidR="007A7ED9" w:rsidRPr="006A37CD">
        <w:rPr>
          <w:sz w:val="20"/>
          <w:szCs w:val="20"/>
          <w:lang w:val="es-MX"/>
        </w:rPr>
        <w:t xml:space="preserve"> 1</w:t>
      </w:r>
      <w:r w:rsidRPr="006A37CD">
        <w:rPr>
          <w:sz w:val="20"/>
          <w:szCs w:val="20"/>
          <w:lang w:val="es-MX"/>
        </w:rPr>
        <w:t>) o Cambios de Producto (</w:t>
      </w:r>
      <w:r w:rsidR="007A7ED9" w:rsidRPr="006A37CD">
        <w:rPr>
          <w:sz w:val="20"/>
          <w:szCs w:val="20"/>
          <w:lang w:val="es-MX"/>
        </w:rPr>
        <w:t>TipoTransProd = 9</w:t>
      </w:r>
      <w:r w:rsidRPr="006A37CD">
        <w:rPr>
          <w:sz w:val="20"/>
          <w:szCs w:val="20"/>
          <w:lang w:val="es-MX"/>
        </w:rPr>
        <w:t>)</w:t>
      </w:r>
      <w:r w:rsidR="00612F2C" w:rsidRPr="006A37CD">
        <w:rPr>
          <w:sz w:val="20"/>
          <w:szCs w:val="20"/>
          <w:lang w:val="es-MX"/>
        </w:rPr>
        <w:t xml:space="preserve"> o Movimiento sin Inventario Fuera de la Visita (</w:t>
      </w:r>
      <w:r w:rsidR="007A7ED9" w:rsidRPr="006A37CD">
        <w:rPr>
          <w:sz w:val="20"/>
          <w:szCs w:val="20"/>
          <w:lang w:val="es-MX"/>
        </w:rPr>
        <w:t>TipoTransProd = 19</w:t>
      </w:r>
      <w:r w:rsidR="00612F2C" w:rsidRPr="006A37CD">
        <w:rPr>
          <w:sz w:val="20"/>
          <w:szCs w:val="20"/>
          <w:lang w:val="es-MX"/>
        </w:rPr>
        <w:t xml:space="preserve">) </w:t>
      </w:r>
      <w:r w:rsidR="007A7ED9" w:rsidRPr="006A37CD">
        <w:rPr>
          <w:sz w:val="20"/>
          <w:szCs w:val="20"/>
          <w:lang w:val="es-MX"/>
        </w:rPr>
        <w:t>o Movimiento sin Inventario Dentro de la Visita</w:t>
      </w:r>
      <w:r w:rsidR="001E6C17" w:rsidRPr="006A37CD">
        <w:rPr>
          <w:sz w:val="20"/>
          <w:szCs w:val="20"/>
          <w:lang w:val="es-MX"/>
        </w:rPr>
        <w:t xml:space="preserve"> (TipoTransProd </w:t>
      </w:r>
      <w:r w:rsidR="007A7ED9" w:rsidRPr="006A37CD">
        <w:rPr>
          <w:sz w:val="20"/>
          <w:szCs w:val="20"/>
          <w:lang w:val="es-MX"/>
        </w:rPr>
        <w:t xml:space="preserve">=21) </w:t>
      </w:r>
      <w:r w:rsidR="00612F2C" w:rsidRPr="006A37CD">
        <w:rPr>
          <w:sz w:val="20"/>
          <w:szCs w:val="20"/>
          <w:lang w:val="es-MX"/>
        </w:rPr>
        <w:t>o Venta a Consignación (</w:t>
      </w:r>
      <w:r w:rsidR="007A7ED9" w:rsidRPr="006A37CD">
        <w:rPr>
          <w:sz w:val="20"/>
          <w:szCs w:val="20"/>
          <w:lang w:val="es-MX"/>
        </w:rPr>
        <w:t>TipoTransProd = 24</w:t>
      </w:r>
      <w:r w:rsidR="00612F2C" w:rsidRPr="006A37CD">
        <w:rPr>
          <w:sz w:val="20"/>
          <w:szCs w:val="20"/>
          <w:lang w:val="es-MX"/>
        </w:rPr>
        <w:t xml:space="preserve">) </w:t>
      </w:r>
      <w:r w:rsidRPr="006A37CD">
        <w:rPr>
          <w:sz w:val="20"/>
          <w:szCs w:val="20"/>
          <w:lang w:val="es-MX"/>
        </w:rPr>
        <w:t>de acuerdo con la regla de negocio</w:t>
      </w:r>
      <w:r w:rsidRPr="006A37CD">
        <w:t xml:space="preserve"> </w:t>
      </w:r>
      <w:hyperlink r:id="rId31" w:anchor="RNROLGEN001" w:history="1">
        <w:r w:rsidRPr="006A37CD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6A37CD">
        <w:rPr>
          <w:sz w:val="20"/>
          <w:szCs w:val="20"/>
          <w:lang w:val="es-MX"/>
        </w:rPr>
        <w:t>&gt;</w:t>
      </w:r>
    </w:p>
    <w:p w:rsidR="00612F2C" w:rsidRPr="006A37CD" w:rsidRDefault="00BC16D0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lang w:val="es-MX"/>
        </w:rPr>
      </w:pPr>
      <w:r w:rsidRPr="006A37CD">
        <w:rPr>
          <w:sz w:val="20"/>
          <w:szCs w:val="20"/>
          <w:lang w:val="es-MX"/>
        </w:rPr>
        <w:t xml:space="preserve">El sistema filtra la información obtenida anteriormente, </w:t>
      </w:r>
      <w:r w:rsidRPr="006A37CD">
        <w:rPr>
          <w:sz w:val="20"/>
          <w:lang w:eastAsia="en-US"/>
        </w:rPr>
        <w:t>excluyendo la información correspondiente a los productos de tipo Contenido que no se puedan vender</w:t>
      </w:r>
      <w:r w:rsidRPr="006A37CD">
        <w:rPr>
          <w:rStyle w:val="Hipervnculo"/>
          <w:rFonts w:cs="Arial"/>
          <w:color w:val="auto"/>
          <w:sz w:val="20"/>
          <w:szCs w:val="20"/>
          <w:u w:val="none"/>
        </w:rPr>
        <w:t>, donde &lt;Producto.Contenido = 1 y Producto.Venta = 0&gt;</w:t>
      </w:r>
    </w:p>
    <w:p w:rsidR="00A37A75" w:rsidRPr="00A37A75" w:rsidRDefault="00A37A75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(TipoTransProd = 3) de acuerdo con la regla de negocio</w:t>
      </w:r>
      <w:r w:rsidRPr="00A37A75">
        <w:rPr>
          <w:highlight w:val="darkGreen"/>
        </w:rPr>
        <w:t xml:space="preserve"> </w:t>
      </w:r>
      <w:hyperlink r:id="rId32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&lt;MOTConfiguracion.RecoleccionEnvase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, donde &lt;Producto.Contenido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4"/>
    <w:p w:rsidR="00066676" w:rsidRPr="00D7082C" w:rsidRDefault="00066676" w:rsidP="00066676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&lt;ConfigParametro.Valor = 1&gt; donde &lt;ConfigParametro.Parametro = ‘CapturarUnidadesConContenedor’&gt;&gt; y si &lt;la actividad actual corresponde a la de Cargas (TipoTransProd = 2) de acuerdo con la información recibida como parámetro&gt;</w:t>
      </w:r>
    </w:p>
    <w:p w:rsidR="00066676" w:rsidRPr="00066676" w:rsidRDefault="00066676" w:rsidP="00066676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066676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066676">
        <w:rPr>
          <w:rFonts w:cs="Arial"/>
          <w:sz w:val="20"/>
          <w:szCs w:val="20"/>
          <w:highlight w:val="darkRed"/>
        </w:rPr>
        <w:t xml:space="preserve">de acuerdo con las reglas de negocio </w:t>
      </w:r>
      <w:hyperlink r:id="rId33" w:anchor="RNROLMOV191" w:history="1">
        <w:r w:rsidRPr="00DA3658">
          <w:rPr>
            <w:rStyle w:val="Hipervnculo"/>
            <w:rFonts w:cs="Arial"/>
            <w:b/>
            <w:sz w:val="20"/>
            <w:szCs w:val="20"/>
            <w:highlight w:val="red"/>
          </w:rPr>
          <w:t>RNROLMOV191 Buscar Cadena de Búsqueda Contenida en Productos</w:t>
        </w:r>
      </w:hyperlink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>y</w:t>
      </w:r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 xml:space="preserve"> </w:t>
      </w:r>
      <w:hyperlink r:id="rId34" w:anchor="RNROLMOV190" w:history="1">
        <w:r w:rsidRPr="00066676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066676" w:rsidRPr="00D7082C" w:rsidRDefault="00066676" w:rsidP="00066676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>
        <w:rPr>
          <w:sz w:val="20"/>
          <w:szCs w:val="20"/>
          <w:highlight w:val="darkRed"/>
          <w:lang w:val="es-MX"/>
        </w:rPr>
        <w:t>NombreLargo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>
        <w:rPr>
          <w:sz w:val="20"/>
          <w:szCs w:val="20"/>
          <w:highlight w:val="darkRed"/>
          <w:lang w:val="es-MX"/>
        </w:rPr>
        <w:t>Id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lastRenderedPageBreak/>
        <w:t>DecimalProducto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ProductoUnidad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PRUTipoUnidad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35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TipoEstado = 1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Contenedor &lt;&gt; Null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(TransProdIDs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6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066676" w:rsidRPr="00D7082C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TransProdID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7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066676" w:rsidRPr="00066676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DF336C" w:rsidRPr="00505EA3" w:rsidRDefault="00DF336C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38" w:anchor="RNROLMOV191" w:history="1">
        <w:r w:rsidR="00A82C59" w:rsidRPr="00DA3658">
          <w:rPr>
            <w:rStyle w:val="Hipervnculo"/>
            <w:rFonts w:cs="Arial"/>
            <w:b/>
            <w:sz w:val="20"/>
            <w:szCs w:val="20"/>
            <w:highlight w:val="red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9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ProductoClave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NombreLargo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6A37C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6A37CD">
        <w:rPr>
          <w:sz w:val="20"/>
          <w:szCs w:val="20"/>
          <w:lang w:val="es-MX"/>
        </w:rPr>
        <w:t>Contenido</w:t>
      </w:r>
    </w:p>
    <w:p w:rsidR="00BC564D" w:rsidRPr="006A37C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6A37CD">
        <w:rPr>
          <w:sz w:val="20"/>
          <w:szCs w:val="20"/>
          <w:lang w:val="es-MX"/>
        </w:rPr>
        <w:t>Venta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DecimalProducto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AE46AA">
        <w:rPr>
          <w:b/>
          <w:sz w:val="20"/>
          <w:szCs w:val="20"/>
          <w:lang w:val="es-MX"/>
        </w:rPr>
        <w:t>ProductoDetalle</w:t>
      </w:r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ProductoClave</w:t>
      </w:r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PRUTipoUnidad</w:t>
      </w:r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40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r>
        <w:rPr>
          <w:b/>
          <w:sz w:val="20"/>
          <w:szCs w:val="20"/>
          <w:highlight w:val="blue"/>
          <w:lang w:val="es-MX"/>
        </w:rPr>
        <w:t>ProductoUnidad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ProductoClave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PRUTipoUnidad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41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TipoEstado = 1</w:t>
      </w:r>
    </w:p>
    <w:p w:rsidR="009B200A" w:rsidRPr="006321F2" w:rsidRDefault="009B200A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(TransProdIDs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2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rFonts w:cs="Arial"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TransProdID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sz w:val="20"/>
          <w:szCs w:val="20"/>
          <w:highlight w:val="green"/>
          <w:lang w:val="es-MX"/>
        </w:rPr>
      </w:pPr>
      <w:r w:rsidRPr="006321F2">
        <w:rPr>
          <w:sz w:val="20"/>
          <w:szCs w:val="20"/>
          <w:highlight w:val="green"/>
          <w:lang w:val="es-MX"/>
        </w:rPr>
        <w:t>ProductoClave</w:t>
      </w:r>
    </w:p>
    <w:p w:rsidR="007A7ED9" w:rsidRPr="006A37CD" w:rsidRDefault="007A7ED9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 w:rsidRPr="006A37CD">
        <w:rPr>
          <w:sz w:val="20"/>
          <w:szCs w:val="20"/>
          <w:lang w:val="es-MX"/>
        </w:rPr>
        <w:t>Si &lt;la actividad actual corresponde al Pedido (TipoTransProd = 1) o Cambios de Producto (TipoTransProd = 9) o Movimiento sin Inventario Fuera de la Visita (TipoTransProd = 19) o Movimiento sin Inventario Dentro de la Visita (</w:t>
      </w:r>
      <w:r w:rsidR="001E6C17" w:rsidRPr="006A37CD">
        <w:rPr>
          <w:sz w:val="20"/>
          <w:szCs w:val="20"/>
          <w:lang w:val="es-MX"/>
        </w:rPr>
        <w:t xml:space="preserve">TipoTransProd </w:t>
      </w:r>
      <w:r w:rsidRPr="006A37CD">
        <w:rPr>
          <w:sz w:val="20"/>
          <w:szCs w:val="20"/>
          <w:lang w:val="es-MX"/>
        </w:rPr>
        <w:t>=</w:t>
      </w:r>
      <w:r w:rsidR="001E6C17" w:rsidRPr="006A37CD">
        <w:rPr>
          <w:sz w:val="20"/>
          <w:szCs w:val="20"/>
          <w:lang w:val="es-MX"/>
        </w:rPr>
        <w:t xml:space="preserve"> </w:t>
      </w:r>
      <w:r w:rsidRPr="006A37CD">
        <w:rPr>
          <w:sz w:val="20"/>
          <w:szCs w:val="20"/>
          <w:lang w:val="es-MX"/>
        </w:rPr>
        <w:t>21) o Venta a Consignación (TipoTransProd = 24) de acuerdo con la regla de negocio</w:t>
      </w:r>
      <w:r w:rsidRPr="006A37CD">
        <w:t xml:space="preserve"> </w:t>
      </w:r>
      <w:hyperlink r:id="rId44" w:anchor="RNROLGEN001" w:history="1">
        <w:r w:rsidRPr="006A37CD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6A37CD">
        <w:rPr>
          <w:sz w:val="20"/>
          <w:szCs w:val="20"/>
          <w:lang w:val="es-MX"/>
        </w:rPr>
        <w:t>&gt;</w:t>
      </w:r>
    </w:p>
    <w:p w:rsidR="007A7ED9" w:rsidRPr="006A37CD" w:rsidRDefault="007A7ED9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lang w:val="es-MX"/>
        </w:rPr>
      </w:pPr>
      <w:r w:rsidRPr="006A37CD">
        <w:rPr>
          <w:sz w:val="20"/>
          <w:szCs w:val="20"/>
          <w:lang w:val="es-MX"/>
        </w:rPr>
        <w:t xml:space="preserve">El sistema filtra la información obtenida anteriormente, </w:t>
      </w:r>
      <w:r w:rsidRPr="006A37CD">
        <w:rPr>
          <w:sz w:val="20"/>
          <w:lang w:eastAsia="en-US"/>
        </w:rPr>
        <w:t>excluyendo la información correspondiente a los productos de tipo Contenido que no se puedan vender</w:t>
      </w:r>
      <w:r w:rsidRPr="006A37CD">
        <w:rPr>
          <w:rStyle w:val="Hipervnculo"/>
          <w:rFonts w:cs="Arial"/>
          <w:color w:val="auto"/>
          <w:sz w:val="20"/>
          <w:szCs w:val="20"/>
          <w:u w:val="none"/>
        </w:rPr>
        <w:t>, donde &lt;Producto.Contenido = 1 y Producto.Venta = 0&gt;</w:t>
      </w:r>
    </w:p>
    <w:p w:rsidR="00A37A75" w:rsidRPr="00A37A75" w:rsidRDefault="00A37A75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(TipoTransProd = 3) de acuerdo con la regla de negocio</w:t>
      </w:r>
      <w:r w:rsidRPr="00A37A75">
        <w:rPr>
          <w:highlight w:val="darkGreen"/>
        </w:rPr>
        <w:t xml:space="preserve"> </w:t>
      </w:r>
      <w:hyperlink r:id="rId45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 xml:space="preserve">Si &lt;el parámetro </w:t>
      </w:r>
      <w:r w:rsidRPr="00A37A75">
        <w:rPr>
          <w:sz w:val="20"/>
          <w:szCs w:val="20"/>
          <w:highlight w:val="darkGreen"/>
        </w:rPr>
        <w:lastRenderedPageBreak/>
        <w:t>de configuración indica que se tiene activa la Recolección de Envase &lt;MOTConfiguracion.RecoleccionEnvase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, donde &lt;Producto.Contenido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&lt;no se debe validar la existencia de los productos (ValidarExistencia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6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(TipoTransProd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(TipoTransProd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47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8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9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PrecioProductoVig</w:t>
      </w:r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PrecioClave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ProductoClave</w:t>
      </w:r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PRUTipoUnidad</w:t>
      </w:r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PPVFechaInicio de acuerdo con la regla de negocio </w:t>
      </w:r>
      <w:hyperlink r:id="rId51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FechaFin de acuerdo con la regla de negocio </w:t>
      </w:r>
      <w:hyperlink r:id="rId52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Precio</w:t>
      </w:r>
    </w:p>
    <w:p w:rsidR="002808BC" w:rsidRPr="00F10091" w:rsidRDefault="002808B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  <w:highlight w:val="darkMagenta"/>
        </w:rPr>
      </w:pPr>
      <w:r w:rsidRPr="00F10091">
        <w:rPr>
          <w:rFonts w:cs="Arial"/>
          <w:sz w:val="20"/>
          <w:szCs w:val="20"/>
          <w:highlight w:val="darkMagenta"/>
        </w:rPr>
        <w:t>PrecioSugerido</w:t>
      </w:r>
    </w:p>
    <w:p w:rsidR="003877F6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TipoEstado de acuerdo con la regla de negocio </w:t>
      </w:r>
      <w:hyperlink r:id="rId53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ProductoClave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AlmacenID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54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55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(TipoTransProd = 19</w:t>
      </w:r>
      <w:r w:rsidR="002761CF" w:rsidRPr="00A332B8">
        <w:rPr>
          <w:sz w:val="20"/>
          <w:szCs w:val="20"/>
          <w:lang w:val="es-MX"/>
        </w:rPr>
        <w:t>)</w:t>
      </w:r>
      <w:r w:rsidR="00E73789" w:rsidRPr="00A332B8">
        <w:rPr>
          <w:sz w:val="20"/>
          <w:szCs w:val="20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(TipoTransProd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56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7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 xml:space="preserve">i &lt;se debe validar la existencia de los productos (ValidarExistencia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8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 xml:space="preserve">Si &lt;la actividad actual NO es una transacción (TipoTransProd = ‘ ‘)  y es un movimiento de Salida (TipoMovimiento = 2) de acuerdo con la regla de negocio </w:t>
      </w:r>
      <w:hyperlink r:id="rId59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 xml:space="preserve">&gt; y si &lt;no se deben buscar los precios de los productos (ListaPrecios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6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Disponible (UbicacionExistencia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lastRenderedPageBreak/>
        <w:t>Para cada producto obtenido</w:t>
      </w:r>
    </w:p>
    <w:p w:rsidR="00A87CF2" w:rsidRPr="00F91B8B" w:rsidRDefault="00A87C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2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ProductoClave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AlmacenID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3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NoDisponible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64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No Disponible (UbicacionExistencia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5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6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ProductoClave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AlmacenID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7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NoDisponible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(TipoTransProd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791127">
        <w:rPr>
          <w:sz w:val="20"/>
          <w:szCs w:val="20"/>
          <w:lang w:val="es-MX"/>
        </w:rPr>
        <w:t xml:space="preserve">o Venta a Consignación </w:t>
      </w:r>
      <w:r w:rsidR="002761CF" w:rsidRPr="00791127">
        <w:rPr>
          <w:sz w:val="20"/>
          <w:szCs w:val="20"/>
          <w:lang w:val="es-MX"/>
        </w:rPr>
        <w:t>(TipoTransProd = 24)</w:t>
      </w:r>
      <w:r w:rsidR="00612F2C" w:rsidRPr="00791127">
        <w:rPr>
          <w:sz w:val="20"/>
          <w:szCs w:val="20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8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DC209D">
        <w:rPr>
          <w:sz w:val="20"/>
          <w:szCs w:val="20"/>
          <w:lang w:val="es-MX"/>
        </w:rPr>
        <w:t>o Descargas</w:t>
      </w:r>
      <w:r w:rsidRPr="00DC209D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 xml:space="preserve">&gt; y si &lt;no se deben buscar los precios de los productos (ListaPrecios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Pr="004054FC" w:rsidRDefault="0045111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 xml:space="preserve">el parámetro de configuración indica que se deben filtrar los productos (FiltrarProductos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1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 w:rsidRPr="004054FC">
        <w:rPr>
          <w:sz w:val="20"/>
          <w:szCs w:val="20"/>
          <w:highlight w:val="darkYellow"/>
          <w:lang w:val="es-MX"/>
        </w:rPr>
        <w:t xml:space="preserve">(tanto si (BusquedaSimple = 0) o bien si (BusquedaSimple = 1) y además (ManejoDobleUnidad = 1) </w:t>
      </w:r>
      <w:r w:rsidR="004054FC" w:rsidRP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 w:rsidRP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72" w:anchor="RNGEN171" w:history="1">
        <w:r w:rsidR="004054FC" w:rsidRP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 w:rsidRPr="004054FC">
        <w:rPr>
          <w:sz w:val="20"/>
          <w:szCs w:val="20"/>
          <w:highlight w:val="darkYellow"/>
          <w:lang w:val="es-MX"/>
        </w:rPr>
        <w:t>&gt;)</w:t>
      </w:r>
    </w:p>
    <w:p w:rsidR="00BC0A7A" w:rsidRDefault="00BC0A7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25" w:name="paso_13_1"/>
      <w:r>
        <w:rPr>
          <w:sz w:val="20"/>
          <w:szCs w:val="20"/>
          <w:lang w:val="es-MX"/>
        </w:rPr>
        <w:t>Para cada producto obtenido</w:t>
      </w:r>
    </w:p>
    <w:bookmarkEnd w:id="25"/>
    <w:p w:rsidR="00E16037" w:rsidRPr="00451116" w:rsidRDefault="00E16037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73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931C34">
        <w:rPr>
          <w:b/>
          <w:sz w:val="20"/>
          <w:szCs w:val="20"/>
          <w:lang w:val="es-MX"/>
        </w:rPr>
        <w:t>PrecioProductoVig</w:t>
      </w:r>
    </w:p>
    <w:p w:rsidR="00931C34" w:rsidRPr="00931C34" w:rsidRDefault="00931C34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931C34">
        <w:rPr>
          <w:sz w:val="20"/>
          <w:szCs w:val="20"/>
          <w:lang w:val="es-MX"/>
        </w:rPr>
        <w:t xml:space="preserve">PrecioClave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4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3C56B2">
        <w:rPr>
          <w:sz w:val="20"/>
          <w:szCs w:val="20"/>
          <w:lang w:val="es-MX"/>
        </w:rPr>
        <w:t>ProductoClave</w:t>
      </w:r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PRUTipoUnidad</w:t>
      </w:r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PPVFechaInicio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75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FechaFin</w:t>
      </w:r>
      <w:r>
        <w:rPr>
          <w:rFonts w:cs="Arial"/>
          <w:sz w:val="20"/>
          <w:szCs w:val="20"/>
        </w:rPr>
        <w:t xml:space="preserve"> de acuerdo con la regla de negocio </w:t>
      </w:r>
      <w:hyperlink r:id="rId7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lastRenderedPageBreak/>
        <w:t>Precio</w:t>
      </w:r>
    </w:p>
    <w:p w:rsidR="00F10091" w:rsidRPr="00F10091" w:rsidRDefault="00F1009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r w:rsidRPr="00F10091">
        <w:rPr>
          <w:rFonts w:cs="Arial"/>
          <w:sz w:val="20"/>
          <w:szCs w:val="20"/>
          <w:highlight w:val="darkMagenta"/>
        </w:rPr>
        <w:t>PrecioSugerido</w:t>
      </w:r>
    </w:p>
    <w:p w:rsidR="003C56B2" w:rsidRPr="0090154D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 xml:space="preserve">TipoEstado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77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176EA2">
        <w:rPr>
          <w:rFonts w:cs="Arial"/>
          <w:b/>
          <w:sz w:val="20"/>
          <w:szCs w:val="20"/>
        </w:rPr>
        <w:t>ProductoDetalle</w:t>
      </w:r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ProductoClave</w:t>
      </w:r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PRUTipoUnidad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78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r w:rsidRPr="00475BA0">
        <w:rPr>
          <w:b/>
          <w:sz w:val="20"/>
          <w:szCs w:val="20"/>
          <w:highlight w:val="blue"/>
          <w:lang w:val="es-MX"/>
        </w:rPr>
        <w:t>ProductoUnidad</w:t>
      </w:r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highlight w:val="blue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ProductoClave</w:t>
      </w:r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PRUTipoUnidad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9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highlight w:val="blue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TipoEstado = 1</w:t>
      </w:r>
    </w:p>
    <w:p w:rsidR="001D74E0" w:rsidRPr="00176EA2" w:rsidRDefault="001D74E0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bookmarkStart w:id="26" w:name="paso_13_1_2_2_1"/>
      <w:bookmarkEnd w:id="26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80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lang w:val="es-MX"/>
        </w:rPr>
      </w:pPr>
      <w:r w:rsidRPr="00176EA2">
        <w:rPr>
          <w:b/>
          <w:sz w:val="20"/>
          <w:szCs w:val="20"/>
          <w:lang w:val="es-MX"/>
        </w:rPr>
        <w:t>PrecioProductoVig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PrecioClave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1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ProductoClave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PRUTipoUnidad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PPVFechaInicio de acuerdo con la regla de negocio </w:t>
      </w:r>
      <w:hyperlink r:id="rId82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FechaFin de acuerdo con la regla de negocio </w:t>
      </w:r>
      <w:hyperlink r:id="rId8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  <w:highlight w:val="darkMagenta"/>
        </w:rPr>
      </w:pPr>
      <w:r w:rsidRPr="00DF035F">
        <w:rPr>
          <w:rFonts w:cs="Arial"/>
          <w:sz w:val="20"/>
          <w:szCs w:val="20"/>
          <w:highlight w:val="darkMagenta"/>
        </w:rPr>
        <w:t>PrecioSugerido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TipoEstado de acuerdo con la regla de negocio </w:t>
      </w:r>
      <w:hyperlink r:id="rId84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bookmarkStart w:id="27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(TipoModulo &lt;&gt; 2)&gt;</w:t>
      </w:r>
    </w:p>
    <w:bookmarkEnd w:id="27"/>
    <w:p w:rsidR="00656346" w:rsidRPr="00176EA2" w:rsidRDefault="00AF589C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bookmarkStart w:id="28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85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8"/>
    <w:p w:rsidR="008625EE" w:rsidRDefault="00723A7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ProductoClave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AlmacenID</w:t>
      </w:r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6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</w:p>
    <w:p w:rsid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 xml:space="preserve">el parámetro de configuración indica que no se deben filtrar los productos (FiltrarProductos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8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>
        <w:rPr>
          <w:sz w:val="20"/>
          <w:szCs w:val="20"/>
          <w:highlight w:val="darkYellow"/>
          <w:lang w:val="es-MX"/>
        </w:rPr>
        <w:t xml:space="preserve">(tanto si (BusquedaSimple = 0) o bien si (BusquedaSimple = 1) y además (ManejoDobleUnidad = 1) </w:t>
      </w:r>
      <w:r w:rsid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9" w:anchor="RNGEN171" w:history="1">
        <w:r w:rsid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>
        <w:rPr>
          <w:sz w:val="20"/>
          <w:szCs w:val="20"/>
          <w:highlight w:val="darkYellow"/>
          <w:lang w:val="es-MX"/>
        </w:rPr>
        <w:t>)</w:t>
      </w:r>
    </w:p>
    <w:p w:rsidR="0022405C" w:rsidRDefault="0022405C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931C34">
        <w:rPr>
          <w:b/>
          <w:sz w:val="20"/>
          <w:szCs w:val="20"/>
          <w:lang w:val="es-MX"/>
        </w:rPr>
        <w:t>PrecioProductoVig</w:t>
      </w:r>
    </w:p>
    <w:p w:rsidR="0022405C" w:rsidRPr="00931C3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931C34">
        <w:rPr>
          <w:sz w:val="20"/>
          <w:szCs w:val="20"/>
          <w:lang w:val="es-MX"/>
        </w:rPr>
        <w:t xml:space="preserve">PrecioClave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3C56B2">
        <w:rPr>
          <w:sz w:val="20"/>
          <w:szCs w:val="20"/>
          <w:lang w:val="es-MX"/>
        </w:rPr>
        <w:t>ProductoClave</w:t>
      </w:r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PRUTipoUnidad</w:t>
      </w:r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PPVFechaInicio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9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FechaFin</w:t>
      </w:r>
      <w:r>
        <w:rPr>
          <w:rFonts w:cs="Arial"/>
          <w:sz w:val="20"/>
          <w:szCs w:val="20"/>
        </w:rPr>
        <w:t xml:space="preserve"> de acuerdo con la regla de negocio </w:t>
      </w:r>
      <w:hyperlink r:id="rId9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r w:rsidRPr="00DF035F">
        <w:rPr>
          <w:rFonts w:cs="Arial"/>
          <w:sz w:val="20"/>
          <w:szCs w:val="20"/>
          <w:highlight w:val="darkMagenta"/>
        </w:rPr>
        <w:t>PrecioSugerido</w:t>
      </w:r>
    </w:p>
    <w:p w:rsidR="0022405C" w:rsidRPr="0090154D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 xml:space="preserve">TipoEstado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9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ProductoClave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AlmacenID</w:t>
      </w:r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94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NoDisponible</w:t>
      </w:r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9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29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</w:t>
      </w:r>
      <w:r w:rsidR="004A16D5">
        <w:rPr>
          <w:sz w:val="20"/>
          <w:szCs w:val="20"/>
          <w:lang w:val="es-MX"/>
        </w:rPr>
        <w:t xml:space="preserve"> y unidad</w:t>
      </w:r>
      <w:r w:rsidR="00991F10" w:rsidRPr="00991F10">
        <w:rPr>
          <w:sz w:val="20"/>
          <w:szCs w:val="20"/>
          <w:lang w:val="es-MX"/>
        </w:rPr>
        <w:t xml:space="preserve">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9"/>
    <w:p w:rsidR="00991F10" w:rsidRDefault="00991F10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96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&lt;ConfigPara</w:t>
      </w:r>
      <w:r w:rsidR="00AF0AE1">
        <w:rPr>
          <w:sz w:val="20"/>
          <w:highlight w:val="cyan"/>
          <w:lang w:val="es-MX"/>
        </w:rPr>
        <w:t>metro.Parametro = OrdenBusqProducto</w:t>
      </w:r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&lt;ConfigParame</w:t>
      </w:r>
      <w:r w:rsidR="00AF0AE1">
        <w:rPr>
          <w:sz w:val="20"/>
          <w:highlight w:val="cyan"/>
          <w:lang w:val="es-MX"/>
        </w:rPr>
        <w:t>tro.Valor = &lt;Producto.Id</w:t>
      </w:r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&lt;Producto.ProductoClave</w:t>
      </w:r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&lt;Producto.ProductoClave</w:t>
      </w:r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  <w:r w:rsidR="00AC0E68">
        <w:rPr>
          <w:sz w:val="20"/>
          <w:szCs w:val="20"/>
          <w:lang w:val="es-MX"/>
        </w:rPr>
        <w:t xml:space="preserve">: </w:t>
      </w:r>
      <w:r w:rsidR="00AC0E68" w:rsidRPr="00AC0E68">
        <w:rPr>
          <w:sz w:val="20"/>
          <w:szCs w:val="20"/>
          <w:highlight w:val="darkYellow"/>
          <w:lang w:val="es-MX"/>
        </w:rPr>
        <w:t xml:space="preserve">Si se tiene activo el manejo de la doble unidad (ManejoDobleUnidad = 1) </w:t>
      </w:r>
      <w:r w:rsidR="00AC0E68" w:rsidRPr="00AC0E68">
        <w:rPr>
          <w:rFonts w:cs="Arial"/>
          <w:sz w:val="20"/>
          <w:szCs w:val="20"/>
          <w:highlight w:val="darkYellow"/>
        </w:rPr>
        <w:t>de acuerdo con la regla de negocio</w:t>
      </w:r>
      <w:r w:rsidR="00AC0E68" w:rsidRPr="00AC0E68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97" w:anchor="RNGEN171" w:history="1">
        <w:r w:rsidR="00AC0E68" w:rsidRPr="00AC0E68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C0E68" w:rsidRPr="00AC0E68">
        <w:rPr>
          <w:sz w:val="20"/>
          <w:szCs w:val="20"/>
          <w:highlight w:val="darkYellow"/>
        </w:rPr>
        <w:t>, únicamente mostrar aquellas unidades cuyo estado sea “Activo” &lt;ProductoUnidad.TipoEstado = 1&gt;</w:t>
      </w:r>
      <w:r w:rsidR="004054FC" w:rsidRPr="00AC0E68">
        <w:rPr>
          <w:sz w:val="20"/>
          <w:szCs w:val="20"/>
          <w:highlight w:val="darkYellow"/>
          <w:lang w:val="es-MX"/>
        </w:rPr>
        <w:t>)</w:t>
      </w:r>
      <w:r w:rsidR="00AC0E68" w:rsidRPr="00AC0E68">
        <w:rPr>
          <w:sz w:val="20"/>
          <w:szCs w:val="20"/>
          <w:highlight w:val="darkYellow"/>
          <w:lang w:val="es-MX"/>
        </w:rPr>
        <w:t>.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Clave del Producto</w:t>
      </w:r>
    </w:p>
    <w:p w:rsidR="00D658F8" w:rsidRP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98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(ValidarExistencia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(Lista</w:t>
      </w:r>
      <w:r w:rsidR="00114F66" w:rsidRPr="005432C3">
        <w:rPr>
          <w:sz w:val="20"/>
          <w:szCs w:val="20"/>
          <w:lang w:val="es-MX"/>
        </w:rPr>
        <w:t>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(TipoTransProd = 1) de acuerdo con la regla de negocio</w:t>
      </w:r>
      <w:r w:rsidRPr="001E6C17">
        <w:rPr>
          <w:highlight w:val="darkMagenta"/>
        </w:rPr>
        <w:t xml:space="preserve"> </w:t>
      </w:r>
      <w:hyperlink r:id="rId101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(TipoTransProd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102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&lt;MOTConfiguracion.MSIEVPreventa = 1&gt;</w:t>
      </w:r>
    </w:p>
    <w:p w:rsidR="005F1038" w:rsidRPr="001E6C17" w:rsidRDefault="005F103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r w:rsidR="00A7721C" w:rsidRPr="00A7721C">
        <w:rPr>
          <w:sz w:val="20"/>
          <w:szCs w:val="20"/>
          <w:highlight w:val="darkCyan"/>
          <w:lang w:val="es-MX"/>
        </w:rPr>
        <w:t>BusquedaSimple</w:t>
      </w:r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3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72924">
      <w:pPr>
        <w:pStyle w:val="Prrafodelista"/>
        <w:numPr>
          <w:ilvl w:val="3"/>
          <w:numId w:val="20"/>
        </w:numPr>
        <w:ind w:left="277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104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105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 xml:space="preserve">Si &lt;NO se trata de la búsqueda simplificada de producto (BusquedaSimple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6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2924">
      <w:pPr>
        <w:pStyle w:val="Prrafodelista"/>
        <w:numPr>
          <w:ilvl w:val="1"/>
          <w:numId w:val="20"/>
        </w:numPr>
        <w:ind w:left="117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A72924">
      <w:pPr>
        <w:pStyle w:val="Prrafodelista"/>
        <w:numPr>
          <w:ilvl w:val="0"/>
          <w:numId w:val="20"/>
        </w:numPr>
        <w:ind w:left="720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A72924">
      <w:pPr>
        <w:pStyle w:val="Prrafodelista"/>
        <w:numPr>
          <w:ilvl w:val="2"/>
          <w:numId w:val="20"/>
        </w:numPr>
        <w:ind w:left="1584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 = Clave de Producto seleccionado</w:t>
      </w:r>
    </w:p>
    <w:p w:rsidR="00691270" w:rsidRPr="00383FCB" w:rsidRDefault="00691270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383FCB" w:rsidRPr="00383FCB" w:rsidRDefault="00383FCB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highlight w:val="yellow"/>
          <w:u w:val="none"/>
        </w:rPr>
      </w:pPr>
      <w:r w:rsidRPr="00383FCB">
        <w:rPr>
          <w:rStyle w:val="Hipervnculo"/>
          <w:color w:val="auto"/>
          <w:sz w:val="20"/>
          <w:highlight w:val="yellow"/>
          <w:u w:val="none"/>
        </w:rPr>
        <w:t>Si &lt;MOTConfiguracion.AsignarManualListas = 1&gt;</w:t>
      </w:r>
    </w:p>
    <w:p w:rsidR="00383FCB" w:rsidRPr="00383FCB" w:rsidRDefault="00383FCB" w:rsidP="00383FCB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darkBlue"/>
          <w:u w:val="none"/>
        </w:rPr>
      </w:pPr>
      <w:r w:rsidRPr="00383FCB">
        <w:rPr>
          <w:rStyle w:val="Hipervnculo"/>
          <w:color w:val="auto"/>
          <w:sz w:val="20"/>
          <w:highlight w:val="yellow"/>
          <w:u w:val="none"/>
        </w:rPr>
        <w:t>El sistema presenta la opción &lt;</w:t>
      </w:r>
      <w:r w:rsidRPr="00383FCB">
        <w:rPr>
          <w:rStyle w:val="Hipervnculo"/>
          <w:b/>
          <w:color w:val="auto"/>
          <w:sz w:val="20"/>
          <w:highlight w:val="yellow"/>
          <w:u w:val="none"/>
        </w:rPr>
        <w:t>Cambiar Listas de Precios</w:t>
      </w:r>
      <w:r w:rsidRPr="00383FCB">
        <w:rPr>
          <w:rStyle w:val="Hipervnculo"/>
          <w:color w:val="auto"/>
          <w:sz w:val="20"/>
          <w:highlight w:val="yellow"/>
          <w:u w:val="none"/>
        </w:rPr>
        <w:t xml:space="preserve">&gt; </w:t>
      </w:r>
    </w:p>
    <w:p w:rsidR="00383FCB" w:rsidRPr="00383FCB" w:rsidRDefault="00383FCB" w:rsidP="00383FCB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highlight w:val="darkBlue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Si &lt;el usuario selecciona la opción Cambiar Listas de Precios&gt;</w:t>
      </w:r>
    </w:p>
    <w:p w:rsidR="00943674" w:rsidRDefault="00943674" w:rsidP="00383FCB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obtiene información de los Esquemas a los que pertenece el Cliente:</w:t>
      </w:r>
    </w:p>
    <w:p w:rsidR="00943674" w:rsidRPr="00943674" w:rsidRDefault="00943674" w:rsidP="00943674">
      <w:pPr>
        <w:pStyle w:val="Prrafodelista"/>
        <w:numPr>
          <w:ilvl w:val="5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943674">
        <w:rPr>
          <w:rStyle w:val="Hipervnculo"/>
          <w:b/>
          <w:color w:val="auto"/>
          <w:sz w:val="20"/>
          <w:highlight w:val="yellow"/>
          <w:u w:val="none"/>
        </w:rPr>
        <w:t>ClienteEsquema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ClienteClave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= ClienteClave en sesión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EsquemaId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TipoEstado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= 1</w:t>
      </w:r>
    </w:p>
    <w:p w:rsidR="00943674" w:rsidRDefault="005D3A78" w:rsidP="005D3A78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Esquema de Cliente encontrado</w:t>
      </w:r>
    </w:p>
    <w:p w:rsidR="005D3A78" w:rsidRDefault="005D3A78" w:rsidP="005D3A78">
      <w:pPr>
        <w:pStyle w:val="Prrafodelista"/>
        <w:numPr>
          <w:ilvl w:val="5"/>
          <w:numId w:val="20"/>
        </w:numPr>
        <w:ind w:left="3261" w:hanging="1461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obtiene la siguiente información de las Listas de Precios relacionadas a esos Esquemas de Cliente</w:t>
      </w:r>
    </w:p>
    <w:p w:rsidR="005D3A78" w:rsidRPr="005D3A78" w:rsidRDefault="005D3A78" w:rsidP="005D3A78">
      <w:pPr>
        <w:pStyle w:val="Prrafodelista"/>
        <w:numPr>
          <w:ilvl w:val="6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5D3A78">
        <w:rPr>
          <w:rStyle w:val="Hipervnculo"/>
          <w:b/>
          <w:color w:val="auto"/>
          <w:sz w:val="20"/>
          <w:highlight w:val="yellow"/>
          <w:u w:val="none"/>
        </w:rPr>
        <w:t>PrecioClienteEsquema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PrecioClave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ModuloMovDetalleClave = ModuloMovDetalleClave en sesión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EsquemaID = EsquemaID actual en el ciclo</w:t>
      </w:r>
    </w:p>
    <w:p w:rsidR="005D3A78" w:rsidRDefault="005D3A78" w:rsidP="005D3A78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Lista de Precios asignada a los Esquemas de Cliente</w:t>
      </w:r>
    </w:p>
    <w:p w:rsidR="00383FCB" w:rsidRPr="00943674" w:rsidRDefault="00475B05" w:rsidP="00F2540A">
      <w:pPr>
        <w:pStyle w:val="Prrafodelista"/>
        <w:numPr>
          <w:ilvl w:val="5"/>
          <w:numId w:val="20"/>
        </w:numPr>
        <w:ind w:left="3544" w:hanging="1744"/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El sistema obtiene la siguiente información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de los precios </w:t>
      </w:r>
      <w:r w:rsidR="00F2540A">
        <w:rPr>
          <w:rStyle w:val="Hipervnculo"/>
          <w:color w:val="auto"/>
          <w:sz w:val="20"/>
          <w:highlight w:val="yellow"/>
          <w:u w:val="none"/>
        </w:rPr>
        <w:t>relacionados al producto, de acuerdo a la clave de producto, su unidad, estado y fecha de vigencia</w:t>
      </w:r>
      <w:r w:rsidRPr="00943674">
        <w:rPr>
          <w:rStyle w:val="Hipervnculo"/>
          <w:color w:val="auto"/>
          <w:sz w:val="20"/>
          <w:highlight w:val="yellow"/>
          <w:u w:val="none"/>
        </w:rPr>
        <w:t>:</w:t>
      </w:r>
    </w:p>
    <w:p w:rsidR="00475B05" w:rsidRPr="00F2540A" w:rsidRDefault="00475B05" w:rsidP="00F2540A">
      <w:pPr>
        <w:pStyle w:val="Prrafodelista"/>
        <w:numPr>
          <w:ilvl w:val="6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F2540A">
        <w:rPr>
          <w:rStyle w:val="Hipervnculo"/>
          <w:b/>
          <w:color w:val="auto"/>
          <w:sz w:val="20"/>
          <w:highlight w:val="yellow"/>
          <w:u w:val="none"/>
        </w:rPr>
        <w:t>PrecioProductoVig</w:t>
      </w:r>
    </w:p>
    <w:p w:rsidR="00475B05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PrecioClave</w:t>
      </w:r>
    </w:p>
    <w:p w:rsidR="00F2540A" w:rsidRPr="00F2540A" w:rsidRDefault="00F2540A" w:rsidP="00F2540A">
      <w:pPr>
        <w:pStyle w:val="Prrafodelista"/>
        <w:numPr>
          <w:ilvl w:val="8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F2540A">
        <w:rPr>
          <w:rStyle w:val="Hipervnculo"/>
          <w:b/>
          <w:color w:val="auto"/>
          <w:sz w:val="20"/>
          <w:highlight w:val="yellow"/>
          <w:u w:val="none"/>
        </w:rPr>
        <w:t>Precio</w:t>
      </w:r>
    </w:p>
    <w:p w:rsid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PrecioClave</w:t>
      </w:r>
    </w:p>
    <w:p w:rsid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Jerarquia</w:t>
      </w:r>
    </w:p>
    <w:p w:rsidR="00F2540A" w:rsidRP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Nombre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lastRenderedPageBreak/>
        <w:t>ProductoClave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 S ProductoClave en sesión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PRUTipoUnidad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 Unidad relacionada al producto en sesión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Precio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TipoEstado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 1 </w:t>
      </w:r>
    </w:p>
    <w:p w:rsidR="00475B05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FechaFin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=&gt; Fecha Actual</w:t>
      </w:r>
    </w:p>
    <w:p w:rsidR="00EA55DB" w:rsidRDefault="00EA55DB" w:rsidP="00EA55DB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lista de precios relacionada al cliente y al producto actual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que se encuentren vigentes </w:t>
      </w:r>
    </w:p>
    <w:p w:rsidR="00EA55DB" w:rsidRDefault="00EA55DB" w:rsidP="00F2540A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presenta la siguiente información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ordenando las listas de precio de acuerdo a la jerarquía de la misma &lt;Precio.Jerarquia&gt;</w:t>
      </w:r>
      <w:r>
        <w:rPr>
          <w:rStyle w:val="Hipervnculo"/>
          <w:color w:val="auto"/>
          <w:sz w:val="20"/>
          <w:highlight w:val="yellow"/>
          <w:u w:val="none"/>
        </w:rPr>
        <w:t>:</w:t>
      </w:r>
    </w:p>
    <w:p w:rsidR="00EA55DB" w:rsidRDefault="00EA55DB" w:rsidP="00EA55DB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&lt;Precio.Nombre&gt;  + &lt;PrecioProductoVig.Precio&gt;</w:t>
      </w:r>
    </w:p>
    <w:p w:rsidR="005B34D7" w:rsidRDefault="005B34D7" w:rsidP="005B34D7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Si &lt;el actor selecciona una lista de precio&gt;</w:t>
      </w:r>
    </w:p>
    <w:p w:rsidR="005B34D7" w:rsidRDefault="005B34D7" w:rsidP="005B34D7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 xml:space="preserve">El sistema </w:t>
      </w:r>
      <w:r w:rsidR="00B76D6C">
        <w:rPr>
          <w:rStyle w:val="Hipervnculo"/>
          <w:color w:val="auto"/>
          <w:sz w:val="20"/>
          <w:highlight w:val="yellow"/>
          <w:u w:val="none"/>
        </w:rPr>
        <w:t>registra en sesión la siguiente información</w:t>
      </w:r>
    </w:p>
    <w:p w:rsidR="00B76D6C" w:rsidRDefault="00B76D6C" w:rsidP="00B76D6C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LPSeleccionada = PrecioClave</w:t>
      </w:r>
    </w:p>
    <w:p w:rsidR="00B76D6C" w:rsidRPr="00943674" w:rsidRDefault="00B76D6C" w:rsidP="00B76D6C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PrecioSeleccionado = &lt;PrecioProductoVig.Precio&gt;</w:t>
      </w:r>
    </w:p>
    <w:p w:rsidR="00BB077F" w:rsidRPr="00727330" w:rsidRDefault="00BB077F" w:rsidP="00A72924">
      <w:pPr>
        <w:pStyle w:val="Prrafodelista"/>
        <w:numPr>
          <w:ilvl w:val="2"/>
          <w:numId w:val="20"/>
        </w:numPr>
        <w:ind w:left="1584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A72924">
      <w:pPr>
        <w:pStyle w:val="Prrafodelista"/>
        <w:numPr>
          <w:ilvl w:val="4"/>
          <w:numId w:val="20"/>
        </w:numPr>
        <w:ind w:left="2592"/>
        <w:rPr>
          <w:b/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ProductoUnidad</w:t>
      </w:r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ProductoClave</w:t>
      </w:r>
      <w:r w:rsidR="00E41EFE" w:rsidRPr="00727330">
        <w:rPr>
          <w:sz w:val="20"/>
          <w:szCs w:val="20"/>
          <w:highlight w:val="darkBlue"/>
          <w:lang w:val="es-MX"/>
        </w:rPr>
        <w:t xml:space="preserve"> = S_ProductoClave</w:t>
      </w:r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PRUTipoUnidad</w:t>
      </w:r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KgLts</w:t>
      </w:r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&lt;PrecioProductoVig.Precio / ProductoUnidad.KgLts&gt; formato a dos decimales.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&lt;ProductoUnidad.PRUTipoUnidad&gt;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&lt;ProductoUnidad.KgLts&gt;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&lt;ProductoUnidad.PRUTipoUnidad&gt;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&lt;ProductoUnidad.KgLts&gt; con formato a dos decimales.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30" w:name="Paso_17"/>
      <w:bookmarkEnd w:id="30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r w:rsidR="001F05BF" w:rsidRPr="001F05BF">
        <w:rPr>
          <w:b/>
          <w:sz w:val="20"/>
          <w:szCs w:val="20"/>
          <w:lang w:val="es-MX"/>
        </w:rPr>
        <w:t>Enter</w:t>
      </w:r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&lt;MOTConfiguracion.CantidadMaxProd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A72924">
      <w:pPr>
        <w:pStyle w:val="Prrafodelista"/>
        <w:ind w:left="117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 xml:space="preserve">Si &lt;la actividad actual corresponde al Pedido (TipoTransProd = 1) de acuerdo con la regla de negocio </w:t>
      </w:r>
      <w:hyperlink r:id="rId107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la actividad actual corresponde al Movimiento sin Inventario en Visita (TipoTransProd = 21) de acuerdo con la regla de negocio </w:t>
      </w:r>
      <w:hyperlink r:id="rId108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&lt;MOTConfiguracion.CantidadMaxProd&gt;&gt;</w:t>
      </w:r>
    </w:p>
    <w:p w:rsidR="00313663" w:rsidRPr="00417271" w:rsidRDefault="00313663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1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&lt;MOTConfiguracion.CantidadMaxProd&gt;.</w:t>
      </w:r>
    </w:p>
    <w:bookmarkEnd w:id="31"/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lastRenderedPageBreak/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A72924">
      <w:pPr>
        <w:pStyle w:val="Prrafodelista"/>
        <w:numPr>
          <w:ilvl w:val="1"/>
          <w:numId w:val="20"/>
        </w:numPr>
        <w:tabs>
          <w:tab w:val="left" w:pos="851"/>
        </w:tabs>
        <w:ind w:left="115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&lt;ConfigParametro.ValidarVtaMultiplo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</w:p>
    <w:p w:rsidR="00041866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CantidadProduccion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&lt;Producto.CantidadProduccion&gt;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&lt;Multiplo es un número entero&gt;</w:t>
      </w:r>
    </w:p>
    <w:p w:rsidR="001E4168" w:rsidRPr="0016724D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32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 xml:space="preserve">se debe validar la existencia de los productos (ValidarExistencia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9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2"/>
    <w:p w:rsidR="001F05BF" w:rsidRDefault="00194F5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 xml:space="preserve">&lt;se deben buscar los precios de los productos (ListaPrecios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1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13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4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5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16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17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8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19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20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r w:rsidR="002B4B0F" w:rsidRPr="002B4B0F">
        <w:rPr>
          <w:b/>
          <w:sz w:val="20"/>
          <w:szCs w:val="20"/>
          <w:lang w:val="es-MX"/>
        </w:rPr>
        <w:t>Enter</w:t>
      </w:r>
      <w:r w:rsidR="002B4B0F">
        <w:rPr>
          <w:sz w:val="20"/>
          <w:szCs w:val="20"/>
          <w:lang w:val="es-MX"/>
        </w:rPr>
        <w:t>&gt;</w:t>
      </w:r>
    </w:p>
    <w:p w:rsidR="005D14AB" w:rsidRDefault="005D14A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r w:rsidR="00A7721C" w:rsidRPr="00A7721C">
        <w:rPr>
          <w:sz w:val="20"/>
          <w:szCs w:val="20"/>
          <w:highlight w:val="darkCyan"/>
          <w:lang w:val="es-MX"/>
        </w:rPr>
        <w:t>BusquedaSimple</w:t>
      </w:r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21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22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(ListaPrecios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23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Default="00F81637" w:rsidP="00727DC3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727DC3" w:rsidRPr="00727DC3" w:rsidRDefault="00727DC3" w:rsidP="00727DC3">
      <w:pPr>
        <w:pStyle w:val="Prrafodelista"/>
        <w:numPr>
          <w:ilvl w:val="4"/>
          <w:numId w:val="20"/>
        </w:numPr>
        <w:ind w:left="3762" w:hanging="992"/>
        <w:rPr>
          <w:sz w:val="20"/>
          <w:highlight w:val="yellow"/>
        </w:rPr>
      </w:pPr>
      <w:r w:rsidRPr="00727DC3">
        <w:rPr>
          <w:rFonts w:cs="Arial"/>
          <w:sz w:val="20"/>
          <w:szCs w:val="20"/>
          <w:highlight w:val="yellow"/>
        </w:rPr>
        <w:t>Si &lt;</w:t>
      </w:r>
      <w:r w:rsidRPr="00727DC3">
        <w:rPr>
          <w:rFonts w:cs="Arial"/>
          <w:szCs w:val="20"/>
          <w:highlight w:val="yellow"/>
        </w:rPr>
        <w:t xml:space="preserve"> </w:t>
      </w:r>
      <w:r w:rsidRPr="00727DC3">
        <w:rPr>
          <w:rFonts w:cs="Arial"/>
          <w:sz w:val="20"/>
          <w:szCs w:val="20"/>
          <w:highlight w:val="yellow"/>
        </w:rPr>
        <w:t>LPSeleccionada contiene información&gt;</w:t>
      </w:r>
    </w:p>
    <w:p w:rsidR="00727DC3" w:rsidRPr="00727DC3" w:rsidRDefault="00727DC3" w:rsidP="00727DC3">
      <w:pPr>
        <w:pStyle w:val="Prrafodelista"/>
        <w:numPr>
          <w:ilvl w:val="5"/>
          <w:numId w:val="20"/>
        </w:numPr>
        <w:ind w:firstLine="241"/>
        <w:rPr>
          <w:sz w:val="20"/>
          <w:highlight w:val="yellow"/>
        </w:rPr>
      </w:pPr>
      <w:r w:rsidRPr="00727DC3">
        <w:rPr>
          <w:rStyle w:val="Hipervnculo"/>
          <w:color w:val="auto"/>
          <w:sz w:val="20"/>
          <w:highlight w:val="yellow"/>
          <w:u w:val="none"/>
        </w:rPr>
        <w:t>Precio = PrecioSeleccionado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(ListaPrecios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24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Default="008C067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727DC3" w:rsidRPr="00727DC3" w:rsidRDefault="00727DC3" w:rsidP="00727DC3">
      <w:pPr>
        <w:pStyle w:val="Prrafodelista"/>
        <w:numPr>
          <w:ilvl w:val="3"/>
          <w:numId w:val="20"/>
        </w:numPr>
        <w:ind w:firstLine="257"/>
        <w:rPr>
          <w:sz w:val="20"/>
          <w:highlight w:val="yellow"/>
        </w:rPr>
      </w:pPr>
      <w:r w:rsidRPr="00727DC3">
        <w:rPr>
          <w:rFonts w:cs="Arial"/>
          <w:sz w:val="20"/>
          <w:szCs w:val="20"/>
          <w:highlight w:val="yellow"/>
        </w:rPr>
        <w:t>Si &lt;</w:t>
      </w:r>
      <w:r w:rsidRPr="00727DC3">
        <w:rPr>
          <w:rFonts w:cs="Arial"/>
          <w:szCs w:val="20"/>
          <w:highlight w:val="yellow"/>
        </w:rPr>
        <w:t xml:space="preserve"> </w:t>
      </w:r>
      <w:r w:rsidRPr="00727DC3">
        <w:rPr>
          <w:rFonts w:cs="Arial"/>
          <w:sz w:val="20"/>
          <w:szCs w:val="20"/>
          <w:highlight w:val="yellow"/>
        </w:rPr>
        <w:t>LPSeleccionada contiene información&gt;</w:t>
      </w:r>
    </w:p>
    <w:p w:rsidR="00727DC3" w:rsidRPr="00727DC3" w:rsidRDefault="00727DC3" w:rsidP="00727DC3">
      <w:pPr>
        <w:pStyle w:val="Prrafodelista"/>
        <w:numPr>
          <w:ilvl w:val="4"/>
          <w:numId w:val="20"/>
        </w:numPr>
        <w:tabs>
          <w:tab w:val="left" w:pos="3828"/>
        </w:tabs>
        <w:ind w:firstLine="603"/>
        <w:rPr>
          <w:sz w:val="20"/>
          <w:highlight w:val="yellow"/>
        </w:rPr>
      </w:pPr>
      <w:r w:rsidRPr="00727DC3">
        <w:rPr>
          <w:rStyle w:val="Hipervnculo"/>
          <w:color w:val="auto"/>
          <w:sz w:val="20"/>
          <w:highlight w:val="yellow"/>
          <w:u w:val="none"/>
        </w:rPr>
        <w:t>Precio = PrecioSeleccionado</w:t>
      </w:r>
    </w:p>
    <w:p w:rsidR="004C46ED" w:rsidRPr="00BD78D4" w:rsidRDefault="004C46ED" w:rsidP="00A72924">
      <w:pPr>
        <w:pStyle w:val="Prrafodelista"/>
        <w:numPr>
          <w:ilvl w:val="0"/>
          <w:numId w:val="20"/>
        </w:numPr>
        <w:ind w:left="720"/>
        <w:rPr>
          <w:color w:val="FFFFFF" w:themeColor="background1"/>
          <w:sz w:val="20"/>
          <w:highlight w:val="black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 xml:space="preserve">Si &lt;el actor selecciona la opción </w:t>
      </w:r>
      <w:r w:rsidRPr="00BD78D4">
        <w:rPr>
          <w:b/>
          <w:color w:val="FFFFFF" w:themeColor="background1"/>
          <w:sz w:val="20"/>
          <w:highlight w:val="black"/>
          <w:lang w:val="es-MX"/>
        </w:rPr>
        <w:t>Regresar</w:t>
      </w:r>
      <w:r w:rsidRPr="00BD78D4">
        <w:rPr>
          <w:color w:val="FFFFFF" w:themeColor="background1"/>
          <w:sz w:val="20"/>
          <w:highlight w:val="black"/>
          <w:lang w:val="es-MX"/>
        </w:rPr>
        <w:t>&gt;</w:t>
      </w:r>
    </w:p>
    <w:p w:rsidR="004C46ED" w:rsidRPr="005432C3" w:rsidRDefault="004C46ED" w:rsidP="00A72924">
      <w:pPr>
        <w:pStyle w:val="Prrafodelista"/>
        <w:numPr>
          <w:ilvl w:val="1"/>
          <w:numId w:val="20"/>
        </w:numPr>
        <w:ind w:left="1152"/>
        <w:rPr>
          <w:sz w:val="20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>El sistema continúa en el</w:t>
      </w:r>
      <w:r>
        <w:rPr>
          <w:sz w:val="20"/>
          <w:lang w:val="es-MX"/>
        </w:rPr>
        <w:t xml:space="preserve"> </w:t>
      </w:r>
      <w:hyperlink w:anchor="Paso_7" w:history="1">
        <w:r w:rsidRPr="00BD78D4">
          <w:rPr>
            <w:rStyle w:val="Hipervnculo"/>
            <w:b/>
            <w:sz w:val="20"/>
            <w:lang w:val="es-MX"/>
          </w:rPr>
          <w:t xml:space="preserve">paso </w:t>
        </w:r>
        <w:r w:rsidR="00BD78D4" w:rsidRPr="00BD78D4">
          <w:rPr>
            <w:rStyle w:val="Hipervnculo"/>
            <w:b/>
            <w:sz w:val="20"/>
            <w:lang w:val="es-MX"/>
          </w:rPr>
          <w:t>7</w:t>
        </w:r>
      </w:hyperlink>
      <w:r w:rsidR="00BD78D4">
        <w:rPr>
          <w:sz w:val="20"/>
          <w:lang w:val="es-MX"/>
        </w:rPr>
        <w:t xml:space="preserve"> </w:t>
      </w:r>
      <w:r w:rsidR="00BD78D4" w:rsidRPr="00BD78D4">
        <w:rPr>
          <w:color w:val="FFFFFF" w:themeColor="background1"/>
          <w:sz w:val="20"/>
          <w:highlight w:val="black"/>
          <w:lang w:val="es-MX"/>
        </w:rPr>
        <w:t>del flujo básico</w:t>
      </w:r>
      <w:r w:rsidR="00BD78D4">
        <w:rPr>
          <w:sz w:val="20"/>
          <w:lang w:val="es-MX"/>
        </w:rPr>
        <w:t>.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3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BD78D4">
        <w:rPr>
          <w:sz w:val="20"/>
          <w:szCs w:val="20"/>
          <w:lang w:val="es-MX"/>
        </w:rPr>
        <w:t>.</w:t>
      </w:r>
    </w:p>
    <w:bookmarkEnd w:id="33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52616586"/>
      <w:bookmarkStart w:id="35" w:name="_Toc182735730"/>
      <w:bookmarkStart w:id="36" w:name="_Toc506829245"/>
      <w:r w:rsidRPr="00CA7A7F">
        <w:rPr>
          <w:rFonts w:cs="Arial"/>
          <w:lang w:val="es-MX"/>
        </w:rPr>
        <w:t>Flujos alternos</w:t>
      </w:r>
      <w:bookmarkEnd w:id="34"/>
      <w:bookmarkEnd w:id="35"/>
      <w:bookmarkEnd w:id="3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7" w:name="_Toc317175727"/>
      <w:bookmarkStart w:id="38" w:name="_Toc506829246"/>
      <w:r w:rsidRPr="00CA7A7F">
        <w:rPr>
          <w:lang w:val="es-MX"/>
        </w:rPr>
        <w:t>Opcionales</w:t>
      </w:r>
      <w:bookmarkEnd w:id="37"/>
      <w:bookmarkEnd w:id="38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9" w:name="Paso_1"/>
      <w:bookmarkEnd w:id="39"/>
    </w:p>
    <w:p w:rsidR="0049112A" w:rsidRDefault="0049112A" w:rsidP="0049112A">
      <w:pPr>
        <w:pStyle w:val="Ttulo3"/>
        <w:jc w:val="both"/>
        <w:rPr>
          <w:lang w:val="es-MX"/>
        </w:rPr>
      </w:pPr>
      <w:bookmarkStart w:id="40" w:name="_Toc506829247"/>
      <w:r w:rsidRPr="00CA7A7F">
        <w:rPr>
          <w:lang w:val="es-MX"/>
        </w:rPr>
        <w:t>Generales</w:t>
      </w:r>
      <w:bookmarkEnd w:id="40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1" w:name="_Toc52616589"/>
      <w:bookmarkStart w:id="42" w:name="_Toc182735733"/>
      <w:bookmarkStart w:id="43" w:name="_Toc506829248"/>
      <w:r w:rsidRPr="00CA7A7F">
        <w:rPr>
          <w:lang w:val="es-MX"/>
        </w:rPr>
        <w:t>Extraordinarios</w:t>
      </w:r>
      <w:bookmarkEnd w:id="41"/>
      <w:bookmarkEnd w:id="42"/>
      <w:bookmarkEnd w:id="43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4" w:name="_Toc52616590"/>
      <w:bookmarkStart w:id="45" w:name="_Toc182735734"/>
      <w:bookmarkStart w:id="46" w:name="_Toc506829249"/>
      <w:r w:rsidRPr="00CA7A7F">
        <w:rPr>
          <w:lang w:val="es-MX"/>
        </w:rPr>
        <w:t>De excepción</w:t>
      </w:r>
      <w:bookmarkEnd w:id="44"/>
      <w:bookmarkEnd w:id="45"/>
      <w:bookmarkEnd w:id="46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7" w:name="_Toc506829250"/>
      <w:r w:rsidRPr="00CA7A7F">
        <w:rPr>
          <w:lang w:val="es-MX"/>
        </w:rPr>
        <w:t>De Validación</w:t>
      </w:r>
      <w:bookmarkEnd w:id="47"/>
    </w:p>
    <w:p w:rsidR="00E87AFF" w:rsidRPr="003B2260" w:rsidRDefault="00E87AFF" w:rsidP="00E87AFF">
      <w:pPr>
        <w:rPr>
          <w:sz w:val="20"/>
          <w:lang w:val="es-MX"/>
        </w:rPr>
      </w:pPr>
      <w:bookmarkStart w:id="48" w:name="_Toc52616591"/>
      <w:bookmarkStart w:id="49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506829251"/>
      <w:bookmarkEnd w:id="48"/>
      <w:bookmarkEnd w:id="49"/>
      <w:r w:rsidRPr="00CA7A7F">
        <w:t>Poscondiciones</w:t>
      </w:r>
      <w:bookmarkEnd w:id="50"/>
      <w:bookmarkEnd w:id="51"/>
      <w:bookmarkEnd w:id="52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506829252"/>
      <w:r w:rsidRPr="00CA7A7F">
        <w:t>Anexos</w:t>
      </w:r>
      <w:bookmarkEnd w:id="53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506829253"/>
      <w:bookmarkStart w:id="55" w:name="_Toc207014958"/>
      <w:bookmarkStart w:id="56" w:name="_Toc207088193"/>
      <w:bookmarkEnd w:id="1"/>
      <w:bookmarkEnd w:id="2"/>
      <w:r w:rsidRPr="00CA7A7F">
        <w:t>Diagramas</w:t>
      </w:r>
      <w:bookmarkEnd w:id="54"/>
    </w:p>
    <w:p w:rsidR="00483D26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C0E68" w:rsidRPr="004D4AA9" w:rsidRDefault="00AC0E68" w:rsidP="00483D26">
      <w:pPr>
        <w:pStyle w:val="Listaconvietas"/>
        <w:rPr>
          <w:i w:val="0"/>
          <w:color w:val="auto"/>
        </w:rPr>
      </w:pP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506829254"/>
      <w:r w:rsidRPr="00176EA2">
        <w:t>Propuesta de Pantallas</w:t>
      </w:r>
      <w:bookmarkEnd w:id="57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C85D28" w:rsidP="00160034">
      <w:pPr>
        <w:rPr>
          <w:sz w:val="20"/>
          <w:lang w:val="es-MX" w:eastAsia="es-MX"/>
        </w:rPr>
      </w:pPr>
      <w:hyperlink r:id="rId125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06829255"/>
      <w:r w:rsidRPr="004D4AA9">
        <w:t>Firmas de Aceptación</w:t>
      </w:r>
      <w:bookmarkEnd w:id="55"/>
      <w:bookmarkEnd w:id="56"/>
      <w:bookmarkEnd w:id="58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26"/>
      <w:footerReference w:type="even" r:id="rId127"/>
      <w:footerReference w:type="default" r:id="rId128"/>
      <w:headerReference w:type="first" r:id="rId1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D28" w:rsidRDefault="00C85D28" w:rsidP="00514F06">
      <w:pPr>
        <w:pStyle w:val="Ttulo1"/>
      </w:pPr>
      <w:r>
        <w:separator/>
      </w:r>
    </w:p>
  </w:endnote>
  <w:endnote w:type="continuationSeparator" w:id="0">
    <w:p w:rsidR="00C85D28" w:rsidRDefault="00C85D2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127" w:rsidRDefault="0079112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1127" w:rsidRDefault="007911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91127" w:rsidRPr="00596B48" w:rsidTr="00B01427">
      <w:trPr>
        <w:trHeight w:val="539"/>
      </w:trPr>
      <w:tc>
        <w:tcPr>
          <w:tcW w:w="3331" w:type="dxa"/>
        </w:tcPr>
        <w:p w:rsidR="00791127" w:rsidRPr="00596B48" w:rsidRDefault="00791127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91127" w:rsidRPr="00B01427" w:rsidRDefault="00791127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91127" w:rsidRPr="00596B48" w:rsidRDefault="00791127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F0FA0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F0FA0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91127" w:rsidRPr="00596B48" w:rsidRDefault="00791127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D28" w:rsidRDefault="00C85D28" w:rsidP="00514F06">
      <w:pPr>
        <w:pStyle w:val="Ttulo1"/>
      </w:pPr>
      <w:r>
        <w:separator/>
      </w:r>
    </w:p>
  </w:footnote>
  <w:footnote w:type="continuationSeparator" w:id="0">
    <w:p w:rsidR="00C85D28" w:rsidRDefault="00C85D2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91127" w:rsidRPr="00375A5D" w:rsidTr="003E5D6F">
      <w:tc>
        <w:tcPr>
          <w:tcW w:w="4604" w:type="dxa"/>
        </w:tcPr>
        <w:p w:rsidR="00791127" w:rsidRPr="00375A5D" w:rsidRDefault="0079112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91127" w:rsidRPr="00375A5D" w:rsidRDefault="00791127" w:rsidP="00E445D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6A37CD">
            <w:rPr>
              <w:rFonts w:ascii="Tahoma" w:hAnsi="Tahoma" w:cs="Tahoma"/>
              <w:sz w:val="20"/>
              <w:szCs w:val="20"/>
            </w:rPr>
            <w:t>: 1.23</w:t>
          </w:r>
        </w:p>
      </w:tc>
    </w:tr>
    <w:tr w:rsidR="00791127" w:rsidRPr="00F52321" w:rsidTr="003E5D6F">
      <w:tc>
        <w:tcPr>
          <w:tcW w:w="4604" w:type="dxa"/>
        </w:tcPr>
        <w:p w:rsidR="00791127" w:rsidRPr="00E53B63" w:rsidRDefault="00791127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791127" w:rsidRPr="00DF6EA0" w:rsidRDefault="00791127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791127" w:rsidRDefault="007911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91127" w:rsidTr="003104A1">
      <w:trPr>
        <w:cantSplit/>
        <w:trHeight w:val="1412"/>
      </w:trPr>
      <w:tc>
        <w:tcPr>
          <w:tcW w:w="10114" w:type="dxa"/>
          <w:vAlign w:val="center"/>
        </w:tcPr>
        <w:p w:rsidR="00791127" w:rsidRDefault="00791127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91127" w:rsidRPr="00872B53" w:rsidRDefault="00791127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91127" w:rsidRDefault="00791127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512D86"/>
    <w:multiLevelType w:val="multilevel"/>
    <w:tmpl w:val="D8526AF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64AF"/>
    <w:rsid w:val="00066676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4A9F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0DED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0B2E"/>
    <w:rsid w:val="00313663"/>
    <w:rsid w:val="0031438E"/>
    <w:rsid w:val="003155CF"/>
    <w:rsid w:val="003205AE"/>
    <w:rsid w:val="00322E1F"/>
    <w:rsid w:val="00322FF2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3FCB"/>
    <w:rsid w:val="003877F6"/>
    <w:rsid w:val="003907BC"/>
    <w:rsid w:val="003909C1"/>
    <w:rsid w:val="00394DE7"/>
    <w:rsid w:val="00396529"/>
    <w:rsid w:val="00397C87"/>
    <w:rsid w:val="003A09CC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054FC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6742B"/>
    <w:rsid w:val="004700E9"/>
    <w:rsid w:val="00471317"/>
    <w:rsid w:val="00472FE7"/>
    <w:rsid w:val="00473B78"/>
    <w:rsid w:val="00475B05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16D5"/>
    <w:rsid w:val="004A4FAD"/>
    <w:rsid w:val="004A6DAC"/>
    <w:rsid w:val="004B0D88"/>
    <w:rsid w:val="004B1F0D"/>
    <w:rsid w:val="004B303D"/>
    <w:rsid w:val="004B623B"/>
    <w:rsid w:val="004C1960"/>
    <w:rsid w:val="004C46ED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34D7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3A78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37CD"/>
    <w:rsid w:val="006A530B"/>
    <w:rsid w:val="006B7F46"/>
    <w:rsid w:val="006C07E2"/>
    <w:rsid w:val="006C0E6B"/>
    <w:rsid w:val="006C5969"/>
    <w:rsid w:val="006D1BCB"/>
    <w:rsid w:val="006D239E"/>
    <w:rsid w:val="006D3F13"/>
    <w:rsid w:val="006D4BBA"/>
    <w:rsid w:val="006D5F78"/>
    <w:rsid w:val="006D72F3"/>
    <w:rsid w:val="006D7557"/>
    <w:rsid w:val="006E0F1D"/>
    <w:rsid w:val="006E15CF"/>
    <w:rsid w:val="006E1ED1"/>
    <w:rsid w:val="006E3428"/>
    <w:rsid w:val="006E5DBC"/>
    <w:rsid w:val="006E62D6"/>
    <w:rsid w:val="006F0524"/>
    <w:rsid w:val="006F0FA0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DC3"/>
    <w:rsid w:val="00727EF3"/>
    <w:rsid w:val="00730DEC"/>
    <w:rsid w:val="007330AA"/>
    <w:rsid w:val="00736226"/>
    <w:rsid w:val="00737377"/>
    <w:rsid w:val="00740191"/>
    <w:rsid w:val="00741B3B"/>
    <w:rsid w:val="0074295A"/>
    <w:rsid w:val="00745561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1127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1CCB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3674"/>
    <w:rsid w:val="009446AF"/>
    <w:rsid w:val="00946744"/>
    <w:rsid w:val="00946D52"/>
    <w:rsid w:val="009477E5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2109"/>
    <w:rsid w:val="00A33088"/>
    <w:rsid w:val="00A332B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292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0E6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6C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D78D4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65C0B"/>
    <w:rsid w:val="00C7099B"/>
    <w:rsid w:val="00C71851"/>
    <w:rsid w:val="00C71E70"/>
    <w:rsid w:val="00C807AE"/>
    <w:rsid w:val="00C8188F"/>
    <w:rsid w:val="00C82F53"/>
    <w:rsid w:val="00C8344D"/>
    <w:rsid w:val="00C858B9"/>
    <w:rsid w:val="00C85D28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CF61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082C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3658"/>
    <w:rsid w:val="00DA436F"/>
    <w:rsid w:val="00DA4444"/>
    <w:rsid w:val="00DA4938"/>
    <w:rsid w:val="00DB04C2"/>
    <w:rsid w:val="00DB05DA"/>
    <w:rsid w:val="00DB1438"/>
    <w:rsid w:val="00DB294C"/>
    <w:rsid w:val="00DB728A"/>
    <w:rsid w:val="00DC209D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45DC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5DB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2540A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0F1A8A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Route\Trunk\Analisis\EspecificacionRequerimientos\General\ERM_Reglas_de_Negocio.docx" TargetMode="Externa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User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Users\Route\Trunk\Analisis\EspecificacionRequerimientos\General\ERM_Reglas_de_Negoc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User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User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33" Type="http://schemas.openxmlformats.org/officeDocument/2006/relationships/hyperlink" Target="file:///C:\Users\Route\Trunk\Analisis\EspecificacionRequerimientos\General\ERM_Reglas_de_Negocio.docx" TargetMode="External"/><Relationship Id="rId38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eader" Target="header2.xml"/><Relationship Id="rId54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91" Type="http://schemas.openxmlformats.org/officeDocument/2006/relationships/hyperlink" Target="file:///C:\Users\Route\Trunk\Analisis\EspecificacionRequerimientos\General\ERM_Reglas_de_Negocio.docx" TargetMode="External"/><Relationship Id="rId96" Type="http://schemas.openxmlformats.org/officeDocument/2006/relationships/hyperlink" Target="file:///C:\User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Users\Route\Trunk\Analisis\EspecificacionRequerimientos\General\ERM_Reglas_de_Negocio.docx" TargetMode="External"/><Relationship Id="rId49" Type="http://schemas.openxmlformats.org/officeDocument/2006/relationships/hyperlink" Target="file:///C:\Users\Route\Trunk\Analisis\EspecificacionRequerimientos\General\ERM_Reglas_de_Negocio.docx" TargetMode="External"/><Relationship Id="rId114" Type="http://schemas.openxmlformats.org/officeDocument/2006/relationships/hyperlink" Target="file:///C:\User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130" Type="http://schemas.openxmlformats.org/officeDocument/2006/relationships/fontTable" Target="fontTable.xm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User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User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User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https://www.justinmind.com/usernote/listPrototypes.action?projectId=10987681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User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User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theme" Target="theme/theme1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User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Route\Trunk\Analisis\EspecificacionRequerimientos\General\ERM_Reglas_de_Negocio.docx" TargetMode="External"/><Relationship Id="rId126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hyperlink" Target="file:///C:\User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Reglas_de_Negocio.docx" TargetMode="External"/><Relationship Id="rId111" Type="http://schemas.openxmlformats.org/officeDocument/2006/relationships/hyperlink" Target="file:///C:\Users\Route\Trunk\Analisis\EspecificacionRequerimientos\General\ERM_Glosario_de_Mensajes.docx" TargetMode="External"/><Relationship Id="rId15" Type="http://schemas.openxmlformats.org/officeDocument/2006/relationships/hyperlink" Target="file:///C:\Users\Belem\AppData\Roaming\Microsoft\Word\CUROLMOV41_CapturarCargaProduct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footer" Target="footer1.xm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User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User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26" Type="http://schemas.openxmlformats.org/officeDocument/2006/relationships/hyperlink" Target="file:///C:\User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D7B6F-6E71-44A9-B4A1-E10A4B49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13670</TotalTime>
  <Pages>22</Pages>
  <Words>8560</Words>
  <Characters>47084</Characters>
  <Application>Microsoft Office Word</Application>
  <DocSecurity>0</DocSecurity>
  <Lines>392</Lines>
  <Paragraphs>111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55533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erik alejandro amador serrano</cp:lastModifiedBy>
  <cp:revision>53</cp:revision>
  <cp:lastPrinted>2008-09-11T22:09:00Z</cp:lastPrinted>
  <dcterms:created xsi:type="dcterms:W3CDTF">2012-06-05T03:16:00Z</dcterms:created>
  <dcterms:modified xsi:type="dcterms:W3CDTF">2019-07-17T15:36:00Z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