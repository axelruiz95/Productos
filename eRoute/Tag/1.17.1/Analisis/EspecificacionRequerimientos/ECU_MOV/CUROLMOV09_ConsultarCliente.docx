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04AB9">
        <w:rPr>
          <w:szCs w:val="36"/>
          <w:lang w:val="es-MX"/>
        </w:rPr>
        <w:t>Consultar Cliente</w:t>
      </w:r>
      <w:r w:rsidR="00065CCF">
        <w:rPr>
          <w:szCs w:val="36"/>
          <w:lang w:val="es-MX"/>
        </w:rPr>
        <w:t>- CUROLMOV09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F04AB9">
              <w:t>Consultar</w:t>
            </w:r>
            <w:r w:rsidR="00065CCF">
              <w:t xml:space="preserve"> Cliente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C22F16">
              <w:t>1908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7E5A35" w:rsidRDefault="007E5A35" w:rsidP="007E5A35">
            <w:pPr>
              <w:pStyle w:val="Tabletext"/>
              <w:jc w:val="center"/>
              <w:rPr>
                <w:highlight w:val="yellow"/>
              </w:rPr>
            </w:pPr>
            <w:r w:rsidRPr="007E5A35">
              <w:rPr>
                <w:highlight w:val="yellow"/>
              </w:rPr>
              <w:t>28/08/2018</w:t>
            </w:r>
          </w:p>
        </w:tc>
        <w:tc>
          <w:tcPr>
            <w:tcW w:w="1152" w:type="dxa"/>
          </w:tcPr>
          <w:p w:rsidR="007948BC" w:rsidRPr="007E5A35" w:rsidRDefault="007E5A35" w:rsidP="007E5A35">
            <w:pPr>
              <w:pStyle w:val="Tabletext"/>
              <w:jc w:val="center"/>
              <w:rPr>
                <w:highlight w:val="yellow"/>
              </w:rPr>
            </w:pPr>
            <w:r w:rsidRPr="007E5A3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7E5A35" w:rsidRDefault="007E5A35" w:rsidP="007E5A35">
            <w:pPr>
              <w:pStyle w:val="Tabletext"/>
              <w:jc w:val="left"/>
              <w:rPr>
                <w:highlight w:val="yellow"/>
              </w:rPr>
            </w:pPr>
            <w:r w:rsidRPr="007E5A35">
              <w:rPr>
                <w:highlight w:val="yellow"/>
              </w:rPr>
              <w:t>Folio CAI: 0005031</w:t>
            </w:r>
          </w:p>
          <w:p w:rsidR="007E5A35" w:rsidRPr="007E5A35" w:rsidRDefault="007E5A35" w:rsidP="007E5A35">
            <w:pPr>
              <w:pStyle w:val="Tabletext"/>
              <w:jc w:val="left"/>
              <w:rPr>
                <w:highlight w:val="yellow"/>
              </w:rPr>
            </w:pPr>
            <w:r w:rsidRPr="007E5A35">
              <w:rPr>
                <w:highlight w:val="yellow"/>
              </w:rPr>
              <w:t>Límite de Crédito en Cons</w:t>
            </w:r>
            <w:bookmarkStart w:id="0" w:name="_GoBack"/>
            <w:bookmarkEnd w:id="0"/>
            <w:r w:rsidRPr="007E5A35">
              <w:rPr>
                <w:highlight w:val="yellow"/>
              </w:rPr>
              <w:t>ultar Datos del Cliente</w:t>
            </w:r>
          </w:p>
        </w:tc>
        <w:tc>
          <w:tcPr>
            <w:tcW w:w="2304" w:type="dxa"/>
          </w:tcPr>
          <w:p w:rsidR="007948BC" w:rsidRPr="007E5A35" w:rsidRDefault="007E5A35" w:rsidP="007E5A35">
            <w:pPr>
              <w:pStyle w:val="Tabletext"/>
              <w:jc w:val="center"/>
              <w:rPr>
                <w:highlight w:val="yellow"/>
              </w:rPr>
            </w:pPr>
            <w:r w:rsidRPr="007E5A35">
              <w:rPr>
                <w:highlight w:val="yellow"/>
              </w:rPr>
              <w:t>Nancy Villalobos</w:t>
            </w:r>
          </w:p>
        </w:tc>
      </w:tr>
      <w:tr w:rsidR="007F40CE" w:rsidRPr="00CA7A7F" w:rsidTr="00DF3C27">
        <w:trPr>
          <w:jc w:val="center"/>
        </w:trPr>
        <w:tc>
          <w:tcPr>
            <w:tcW w:w="2304" w:type="dxa"/>
          </w:tcPr>
          <w:p w:rsidR="007F40CE" w:rsidRPr="005945C5" w:rsidRDefault="007F40CE" w:rsidP="007F40CE">
            <w:pPr>
              <w:pStyle w:val="Tabletext"/>
              <w:jc w:val="center"/>
              <w:rPr>
                <w:highlight w:val="green"/>
              </w:rPr>
            </w:pPr>
            <w:r w:rsidRPr="005945C5">
              <w:rPr>
                <w:highlight w:val="green"/>
              </w:rPr>
              <w:t>28/01/2019</w:t>
            </w:r>
          </w:p>
        </w:tc>
        <w:tc>
          <w:tcPr>
            <w:tcW w:w="1152" w:type="dxa"/>
          </w:tcPr>
          <w:p w:rsidR="007F40CE" w:rsidRPr="005945C5" w:rsidRDefault="007F40CE" w:rsidP="007F40CE">
            <w:pPr>
              <w:pStyle w:val="Tabletext"/>
              <w:jc w:val="center"/>
              <w:rPr>
                <w:highlight w:val="green"/>
              </w:rPr>
            </w:pPr>
            <w:r w:rsidRPr="005945C5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7F40CE" w:rsidRPr="005945C5" w:rsidRDefault="007F40CE" w:rsidP="007F40CE">
            <w:pPr>
              <w:pStyle w:val="Tabletext"/>
              <w:jc w:val="left"/>
              <w:rPr>
                <w:highlight w:val="green"/>
              </w:rPr>
            </w:pPr>
            <w:r w:rsidRPr="005945C5">
              <w:rPr>
                <w:highlight w:val="green"/>
              </w:rPr>
              <w:t>Folio CAI 0005218</w:t>
            </w:r>
          </w:p>
          <w:p w:rsidR="007F40CE" w:rsidRDefault="007F40CE" w:rsidP="007F40CE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Mostrar la información de Municipio y Población, en caso de que sea la misma información solo se muestra el Municipio.</w:t>
            </w:r>
          </w:p>
          <w:p w:rsidR="007F40CE" w:rsidRPr="005945C5" w:rsidRDefault="007F40CE" w:rsidP="007F40CE">
            <w:pPr>
              <w:pStyle w:val="Tabletext"/>
              <w:jc w:val="left"/>
              <w:rPr>
                <w:b/>
                <w:color w:val="FF0000"/>
                <w:highlight w:val="green"/>
              </w:rPr>
            </w:pPr>
            <w:r w:rsidRPr="005945C5">
              <w:rPr>
                <w:b/>
                <w:color w:val="FF0000"/>
              </w:rPr>
              <w:t>Se realiza en la versión 1.17.1.0 – 4.22.1.0 con replica a partir de la 1.18.0.0 – 4.23.0.0</w:t>
            </w:r>
          </w:p>
          <w:p w:rsidR="007F40CE" w:rsidRPr="005945C5" w:rsidRDefault="007F40CE" w:rsidP="007F40CE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(RIP)</w:t>
            </w:r>
          </w:p>
        </w:tc>
        <w:tc>
          <w:tcPr>
            <w:tcW w:w="2304" w:type="dxa"/>
          </w:tcPr>
          <w:p w:rsidR="007F40CE" w:rsidRPr="005945C5" w:rsidRDefault="007F40CE" w:rsidP="007F40CE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Alejandro Amador</w:t>
            </w:r>
          </w:p>
        </w:tc>
      </w:tr>
      <w:tr w:rsidR="007F40CE" w:rsidRPr="00CA7A7F" w:rsidTr="00DF3C27">
        <w:trPr>
          <w:jc w:val="center"/>
        </w:trPr>
        <w:tc>
          <w:tcPr>
            <w:tcW w:w="2304" w:type="dxa"/>
          </w:tcPr>
          <w:p w:rsidR="007F40CE" w:rsidRPr="00CA7A7F" w:rsidRDefault="007F40CE" w:rsidP="007F40CE">
            <w:pPr>
              <w:pStyle w:val="Tabletext"/>
            </w:pPr>
          </w:p>
        </w:tc>
        <w:tc>
          <w:tcPr>
            <w:tcW w:w="1152" w:type="dxa"/>
          </w:tcPr>
          <w:p w:rsidR="007F40CE" w:rsidRPr="00CA7A7F" w:rsidRDefault="007F40CE" w:rsidP="007F40CE">
            <w:pPr>
              <w:pStyle w:val="Tabletext"/>
            </w:pPr>
          </w:p>
        </w:tc>
        <w:tc>
          <w:tcPr>
            <w:tcW w:w="3744" w:type="dxa"/>
          </w:tcPr>
          <w:p w:rsidR="007F40CE" w:rsidRPr="00CA7A7F" w:rsidRDefault="007F40CE" w:rsidP="007F40CE">
            <w:pPr>
              <w:pStyle w:val="Tabletext"/>
            </w:pPr>
          </w:p>
        </w:tc>
        <w:tc>
          <w:tcPr>
            <w:tcW w:w="2304" w:type="dxa"/>
          </w:tcPr>
          <w:p w:rsidR="007F40CE" w:rsidRPr="00CA7A7F" w:rsidRDefault="007F40CE" w:rsidP="007F40CE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C3ED1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8187825" w:history="1">
        <w:r w:rsidR="000C3ED1" w:rsidRPr="00B9754D">
          <w:rPr>
            <w:rStyle w:val="Hipervnculo"/>
            <w:lang w:eastAsia="en-US"/>
          </w:rPr>
          <w:t>Consultar Cliente - CUROLMOV09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_Toc318187825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6" w:history="1">
        <w:r w:rsidR="000C3ED1" w:rsidRPr="00B9754D">
          <w:rPr>
            <w:rStyle w:val="Hipervnculo"/>
          </w:rPr>
          <w:t>1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Introducción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_Toc318187826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7" w:history="1">
        <w:r w:rsidR="000C3ED1" w:rsidRPr="00B9754D">
          <w:rPr>
            <w:rStyle w:val="Hipervnculo"/>
          </w:rPr>
          <w:t>2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 xml:space="preserve">Caso de uso: </w:t>
        </w:r>
        <w:r w:rsidR="000C3ED1" w:rsidRPr="00B9754D">
          <w:rPr>
            <w:rStyle w:val="Hipervnculo"/>
            <w:lang w:eastAsia="en-US"/>
          </w:rPr>
          <w:t>Consultar Cliente - CUROLMOV09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_Toc318187827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28" w:history="1">
        <w:r w:rsidR="000C3ED1" w:rsidRPr="00B9754D">
          <w:rPr>
            <w:rStyle w:val="Hipervnculo"/>
            <w:rFonts w:cs="Arial"/>
            <w:noProof/>
            <w:lang w:val="es-MX"/>
          </w:rPr>
          <w:t>2.1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Descripción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_Toc318187828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9" w:history="1">
        <w:r w:rsidR="000C3ED1" w:rsidRPr="00B9754D">
          <w:rPr>
            <w:rStyle w:val="Hipervnculo"/>
          </w:rPr>
          <w:t>3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Diagrama de Casos de Uso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_Toc318187829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30" w:history="1">
        <w:r w:rsidR="000C3ED1" w:rsidRPr="00B9754D">
          <w:rPr>
            <w:rStyle w:val="Hipervnculo"/>
          </w:rPr>
          <w:t>4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Precondiciones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_Toc318187830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1" w:history="1">
        <w:r w:rsidR="000C3ED1" w:rsidRPr="00B9754D">
          <w:rPr>
            <w:rStyle w:val="Hipervnculo"/>
            <w:rFonts w:cs="Arial"/>
            <w:noProof/>
            <w:lang w:val="es-MX"/>
          </w:rPr>
          <w:t>4.1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Actores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_Toc318187831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2" w:history="1">
        <w:r w:rsidR="000C3ED1" w:rsidRPr="00B9754D">
          <w:rPr>
            <w:rStyle w:val="Hipervnculo"/>
            <w:rFonts w:cs="Arial"/>
            <w:noProof/>
            <w:lang w:val="es-MX"/>
          </w:rPr>
          <w:t>4.2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Generales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_Toc318187832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3" w:history="1">
        <w:r w:rsidR="000C3ED1" w:rsidRPr="00B9754D">
          <w:rPr>
            <w:rStyle w:val="Hipervnculo"/>
            <w:rFonts w:cs="Arial"/>
            <w:noProof/>
            <w:lang w:val="es-MX"/>
          </w:rPr>
          <w:t>4.3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Parámetros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_Toc318187833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5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34" w:history="1">
        <w:r w:rsidR="000C3ED1" w:rsidRPr="00B9754D">
          <w:rPr>
            <w:rStyle w:val="Hipervnculo"/>
          </w:rPr>
          <w:t>5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Flujo de eventos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_Toc318187834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5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5" w:history="1">
        <w:r w:rsidR="000C3ED1" w:rsidRPr="00B9754D">
          <w:rPr>
            <w:rStyle w:val="Hipervnculo"/>
            <w:rFonts w:cs="Arial"/>
            <w:noProof/>
            <w:lang w:val="es-MX"/>
          </w:rPr>
          <w:t>5.1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Flujo básico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_Toc318187835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5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6" w:history="1">
        <w:r w:rsidR="000C3ED1" w:rsidRPr="00B9754D">
          <w:rPr>
            <w:rStyle w:val="Hipervnculo"/>
            <w:rFonts w:cs="Arial"/>
            <w:noProof/>
            <w:lang w:val="es-MX"/>
          </w:rPr>
          <w:t>5.2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Flujos alternos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_Toc318187836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7" w:history="1">
        <w:r w:rsidR="000C3ED1" w:rsidRPr="00B9754D">
          <w:rPr>
            <w:rStyle w:val="Hipervnculo"/>
            <w:noProof/>
            <w:lang w:val="es-MX"/>
          </w:rPr>
          <w:t>5.2.1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Opcionales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_Toc318187837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8" w:history="1">
        <w:r w:rsidR="000C3ED1" w:rsidRPr="00B9754D">
          <w:rPr>
            <w:rStyle w:val="Hipervnculo"/>
            <w:noProof/>
            <w:lang w:val="es-MX"/>
          </w:rPr>
          <w:t>5.2.2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Opcionales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_Toc318187838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9" w:history="1">
        <w:r w:rsidR="000C3ED1" w:rsidRPr="00B9754D">
          <w:rPr>
            <w:rStyle w:val="Hipervnculo"/>
            <w:noProof/>
            <w:lang w:val="es-MX"/>
          </w:rPr>
          <w:t>5.2.3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Generales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_Toc318187839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0" w:history="1">
        <w:r w:rsidR="000C3ED1" w:rsidRPr="00B9754D">
          <w:rPr>
            <w:rStyle w:val="Hipervnculo"/>
            <w:noProof/>
            <w:lang w:val="es-MX"/>
          </w:rPr>
          <w:t>5.2.4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Extraordinarios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_Toc318187840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1" w:history="1">
        <w:r w:rsidR="000C3ED1" w:rsidRPr="00B9754D">
          <w:rPr>
            <w:rStyle w:val="Hipervnculo"/>
            <w:noProof/>
            <w:lang w:val="es-MX"/>
          </w:rPr>
          <w:t>5.2.5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De excepción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_Toc318187841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2" w:history="1">
        <w:r w:rsidR="000C3ED1" w:rsidRPr="00B9754D">
          <w:rPr>
            <w:rStyle w:val="Hipervnculo"/>
            <w:noProof/>
            <w:lang w:val="es-MX"/>
          </w:rPr>
          <w:t>5.2.6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De Validación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_Toc318187842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F63F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3" w:history="1">
        <w:r w:rsidR="000C3ED1" w:rsidRPr="00B9754D">
          <w:rPr>
            <w:rStyle w:val="Hipervnculo"/>
          </w:rPr>
          <w:t>6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Poscondiciones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_Toc318187843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4" w:history="1">
        <w:r w:rsidR="000C3ED1" w:rsidRPr="00B9754D">
          <w:rPr>
            <w:rStyle w:val="Hipervnculo"/>
          </w:rPr>
          <w:t>7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Anexos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_Toc318187844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5" w:history="1">
        <w:r w:rsidR="000C3ED1" w:rsidRPr="00B9754D">
          <w:rPr>
            <w:rStyle w:val="Hipervnculo"/>
          </w:rPr>
          <w:t>8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Diagramas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_Toc318187845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6" w:history="1">
        <w:r w:rsidR="000C3ED1" w:rsidRPr="00B9754D">
          <w:rPr>
            <w:rStyle w:val="Hipervnculo"/>
          </w:rPr>
          <w:t>9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Propuesta de Pantallas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_Toc318187846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F63F4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7" w:history="1">
        <w:r w:rsidR="000C3ED1" w:rsidRPr="00B9754D">
          <w:rPr>
            <w:rStyle w:val="Hipervnculo"/>
          </w:rPr>
          <w:t>10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Firmas de Aceptación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_Toc318187847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7</w:t>
        </w:r>
        <w:r w:rsidR="000C3ED1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F63F44">
        <w:rPr>
          <w:lang w:eastAsia="en-US"/>
        </w:rPr>
        <w:lastRenderedPageBreak/>
        <w:fldChar w:fldCharType="begin"/>
      </w:r>
      <w:r w:rsidR="00F63F44">
        <w:rPr>
          <w:lang w:eastAsia="en-US"/>
        </w:rPr>
        <w:instrText xml:space="preserve"> TITLE   \* MERGEFORMAT </w:instrText>
      </w:r>
      <w:r w:rsidR="00F63F44">
        <w:rPr>
          <w:lang w:eastAsia="en-US"/>
        </w:rPr>
        <w:fldChar w:fldCharType="separate"/>
      </w:r>
      <w:bookmarkStart w:id="3" w:name="_Toc318187825"/>
      <w:r w:rsidR="00C22F16">
        <w:rPr>
          <w:lang w:eastAsia="en-US"/>
        </w:rPr>
        <w:t>Consultar</w:t>
      </w:r>
      <w:r w:rsidR="002B4B51">
        <w:rPr>
          <w:lang w:eastAsia="en-US"/>
        </w:rPr>
        <w:t xml:space="preserve"> Cliente</w:t>
      </w:r>
      <w:r w:rsidR="00DA1805" w:rsidRPr="00DA1805">
        <w:rPr>
          <w:lang w:eastAsia="en-US"/>
        </w:rPr>
        <w:t xml:space="preserve"> - CUROLMOV0</w:t>
      </w:r>
      <w:r w:rsidR="00F63F44">
        <w:rPr>
          <w:lang w:eastAsia="en-US"/>
        </w:rPr>
        <w:fldChar w:fldCharType="end"/>
      </w:r>
      <w:r w:rsidR="002B4B51">
        <w:rPr>
          <w:lang w:eastAsia="en-US"/>
        </w:rPr>
        <w:t>9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18187826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18187827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C22F16">
        <w:rPr>
          <w:lang w:eastAsia="en-US"/>
        </w:rPr>
        <w:t>Consultar</w:t>
      </w:r>
      <w:r w:rsidR="002B4B51">
        <w:rPr>
          <w:lang w:eastAsia="en-US"/>
        </w:rPr>
        <w:t xml:space="preserve"> Cliente</w:t>
      </w:r>
      <w:r w:rsidR="00DA1805" w:rsidRPr="00DA1805">
        <w:rPr>
          <w:lang w:eastAsia="en-US"/>
        </w:rPr>
        <w:t xml:space="preserve"> - CUROLMOV0</w:t>
      </w:r>
      <w:r w:rsidR="002B4B51">
        <w:rPr>
          <w:lang w:eastAsia="en-US"/>
        </w:rPr>
        <w:t>9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18187828"/>
      <w:r w:rsidRPr="00CA7A7F">
        <w:rPr>
          <w:rFonts w:cs="Arial"/>
          <w:lang w:val="es-MX"/>
        </w:rPr>
        <w:t>Descripción</w:t>
      </w:r>
      <w:bookmarkEnd w:id="7"/>
      <w:bookmarkEnd w:id="8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visualizar la información general de un cliente seleccionado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18187829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5F02EE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</w:rPr>
        <w:drawing>
          <wp:inline distT="0" distB="0" distL="0" distR="0">
            <wp:extent cx="6333490" cy="38770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7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18187830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8187831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18187832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18187833"/>
      <w:r>
        <w:rPr>
          <w:rFonts w:cs="Arial"/>
          <w:lang w:val="es-MX"/>
        </w:rPr>
        <w:t>Parámetros</w:t>
      </w:r>
      <w:bookmarkEnd w:id="15"/>
    </w:p>
    <w:p w:rsidR="00350F32" w:rsidRPr="00CE45D6" w:rsidRDefault="00CE45D6" w:rsidP="00CE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18187834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18187835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F02EE" w:rsidRDefault="00633D0C" w:rsidP="00633D0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 xml:space="preserve">El caso de uso inicia cuando es invocado por el caso de uso </w:t>
      </w:r>
      <w:hyperlink r:id="rId9" w:history="1">
        <w:r w:rsidR="005F02EE" w:rsidRPr="005F02EE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C86321" w:rsidRPr="005F02EE" w:rsidRDefault="00C86321" w:rsidP="00633D0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>El sistema obtiene la siguiente información del sistema</w:t>
      </w:r>
      <w:r w:rsidR="002659B4" w:rsidRPr="005F02EE">
        <w:rPr>
          <w:sz w:val="20"/>
          <w:lang w:val="es-MX"/>
        </w:rPr>
        <w:t xml:space="preserve"> de acuerdo con la regla de negocio </w:t>
      </w:r>
      <w:hyperlink r:id="rId10" w:anchor="RNROLMOV059" w:history="1">
        <w:r w:rsidR="002659B4" w:rsidRPr="005F02EE">
          <w:rPr>
            <w:rStyle w:val="Hipervnculo"/>
            <w:b/>
            <w:sz w:val="20"/>
            <w:lang w:val="es-MX"/>
          </w:rPr>
          <w:t>RNROLMOV</w:t>
        </w:r>
        <w:r w:rsidR="00ED0AB0" w:rsidRPr="005F02EE">
          <w:rPr>
            <w:rStyle w:val="Hipervnculo"/>
            <w:b/>
            <w:sz w:val="20"/>
            <w:lang w:val="es-MX"/>
          </w:rPr>
          <w:t>059</w:t>
        </w:r>
        <w:r w:rsidR="002659B4" w:rsidRPr="005F02EE">
          <w:rPr>
            <w:rStyle w:val="Hipervnculo"/>
            <w:b/>
            <w:sz w:val="20"/>
            <w:lang w:val="es-MX"/>
          </w:rPr>
          <w:t xml:space="preserve"> Agenda del Vendedor</w:t>
        </w:r>
      </w:hyperlink>
      <w:r w:rsidRPr="005F02EE">
        <w:rPr>
          <w:b/>
          <w:sz w:val="20"/>
          <w:lang w:val="es-MX"/>
        </w:rPr>
        <w:t>:</w:t>
      </w:r>
    </w:p>
    <w:p w:rsidR="00BF009A" w:rsidRPr="00AA4859" w:rsidRDefault="00BF009A" w:rsidP="00BF009A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VendedorId</w:t>
      </w:r>
    </w:p>
    <w:p w:rsidR="00BF009A" w:rsidRPr="00050E5D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RutClave</w:t>
      </w:r>
    </w:p>
    <w:p w:rsidR="00BF009A" w:rsidRPr="00AA4859" w:rsidRDefault="00BF009A" w:rsidP="00BF009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BF009A" w:rsidRDefault="00BF009A" w:rsidP="00BF009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Descripcion</w:t>
      </w:r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811FD2" w:rsidRPr="00811FD2" w:rsidRDefault="00811FD2" w:rsidP="00811FD2">
      <w:pPr>
        <w:pStyle w:val="Prrafodelista"/>
        <w:numPr>
          <w:ilvl w:val="3"/>
          <w:numId w:val="18"/>
        </w:numPr>
        <w:ind w:left="2127" w:hanging="1047"/>
        <w:rPr>
          <w:b/>
          <w:sz w:val="20"/>
          <w:lang w:val="es-MX"/>
        </w:rPr>
      </w:pPr>
      <w:r>
        <w:rPr>
          <w:sz w:val="20"/>
          <w:lang w:val="es-MX"/>
        </w:rPr>
        <w:t xml:space="preserve">Para cada cliente de acuerdo con la regla de negocio </w:t>
      </w:r>
      <w:hyperlink r:id="rId11" w:anchor="RNROLMOV060" w:history="1">
        <w:r w:rsidRPr="000C3ED1">
          <w:rPr>
            <w:rStyle w:val="Hipervnculo"/>
            <w:b/>
            <w:sz w:val="20"/>
            <w:lang w:val="es-MX"/>
          </w:rPr>
          <w:t>RNROLMOV</w:t>
        </w:r>
        <w:r w:rsidR="00117972" w:rsidRPr="000C3ED1">
          <w:rPr>
            <w:rStyle w:val="Hipervnculo"/>
            <w:b/>
            <w:sz w:val="20"/>
            <w:lang w:val="es-MX"/>
          </w:rPr>
          <w:t>060</w:t>
        </w:r>
        <w:r w:rsidR="000C3ED1" w:rsidRPr="000C3ED1">
          <w:rPr>
            <w:rStyle w:val="Hipervnculo"/>
            <w:b/>
            <w:sz w:val="20"/>
            <w:lang w:val="es-MX"/>
          </w:rPr>
          <w:t xml:space="preserve"> </w:t>
        </w:r>
        <w:r w:rsidRPr="000C3ED1">
          <w:rPr>
            <w:rStyle w:val="Hipervnculo"/>
            <w:b/>
            <w:sz w:val="20"/>
            <w:lang w:val="es-MX"/>
          </w:rPr>
          <w:t>Clientes Agendados</w:t>
        </w:r>
      </w:hyperlink>
    </w:p>
    <w:p w:rsidR="00BF009A" w:rsidRPr="002B52A5" w:rsidRDefault="00BF009A" w:rsidP="00811FD2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RazonSocial</w:t>
      </w:r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NombreContacto</w:t>
      </w:r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NombreCorto</w:t>
      </w:r>
    </w:p>
    <w:p w:rsidR="00CE763A" w:rsidRDefault="00CE763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domicilio relacionado al cliente</w:t>
      </w:r>
    </w:p>
    <w:p w:rsidR="00BF009A" w:rsidRDefault="00BF009A" w:rsidP="00CE763A">
      <w:pPr>
        <w:pStyle w:val="Prrafodelista"/>
        <w:numPr>
          <w:ilvl w:val="6"/>
          <w:numId w:val="18"/>
        </w:numPr>
        <w:rPr>
          <w:b/>
          <w:sz w:val="20"/>
          <w:lang w:val="es-MX"/>
        </w:rPr>
      </w:pPr>
      <w:r w:rsidRPr="00557AD5">
        <w:rPr>
          <w:b/>
          <w:sz w:val="20"/>
          <w:lang w:val="es-MX"/>
        </w:rPr>
        <w:t>ClienteDomicilio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557AD5">
        <w:rPr>
          <w:sz w:val="20"/>
          <w:lang w:val="es-MX"/>
        </w:rPr>
        <w:t>Tipo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NumeroInt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CodigoPostal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Poblacion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BF009A" w:rsidRDefault="00BF009A" w:rsidP="00CE763A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Pais</w:t>
      </w:r>
    </w:p>
    <w:p w:rsidR="007E5A35" w:rsidRPr="007E5A35" w:rsidRDefault="007E5A35" w:rsidP="007E5A35">
      <w:pPr>
        <w:pStyle w:val="Prrafodelista"/>
        <w:numPr>
          <w:ilvl w:val="6"/>
          <w:numId w:val="18"/>
        </w:numPr>
        <w:tabs>
          <w:tab w:val="left" w:pos="2977"/>
        </w:tabs>
        <w:rPr>
          <w:b/>
          <w:sz w:val="20"/>
          <w:highlight w:val="yellow"/>
          <w:lang w:val="es-MX"/>
        </w:rPr>
      </w:pPr>
      <w:r w:rsidRPr="007E5A35">
        <w:rPr>
          <w:b/>
          <w:sz w:val="20"/>
          <w:highlight w:val="yellow"/>
          <w:lang w:val="es-MX"/>
        </w:rPr>
        <w:t>CLIFormaVenta</w:t>
      </w:r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r w:rsidRPr="007E5A35">
        <w:rPr>
          <w:sz w:val="20"/>
          <w:highlight w:val="yellow"/>
          <w:lang w:val="es-MX"/>
        </w:rPr>
        <w:t>ClienteClave</w:t>
      </w:r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r w:rsidRPr="007E5A35">
        <w:rPr>
          <w:sz w:val="20"/>
          <w:highlight w:val="yellow"/>
          <w:lang w:val="es-MX"/>
        </w:rPr>
        <w:t>CFVTipo = 2 “Credito” (FVENTA)</w:t>
      </w:r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r w:rsidRPr="007E5A35">
        <w:rPr>
          <w:sz w:val="20"/>
          <w:highlight w:val="yellow"/>
          <w:lang w:val="es-MX"/>
        </w:rPr>
        <w:t>LimiteCredito</w:t>
      </w:r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r w:rsidRPr="007E5A35">
        <w:rPr>
          <w:sz w:val="20"/>
          <w:highlight w:val="yellow"/>
          <w:lang w:val="es-MX"/>
        </w:rPr>
        <w:t>Estado = 1</w:t>
      </w:r>
    </w:p>
    <w:p w:rsidR="00DB294C" w:rsidRDefault="00DB294C" w:rsidP="00DB294C">
      <w:pPr>
        <w:pStyle w:val="Prrafodelista"/>
        <w:numPr>
          <w:ilvl w:val="0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294C" w:rsidRDefault="00DB294C" w:rsidP="00DB294C">
      <w:pPr>
        <w:pStyle w:val="Prrafodelista"/>
        <w:numPr>
          <w:ilvl w:val="1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Datos Generales del Cliente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F158DF" w:rsidRPr="00CE763A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CE763A">
        <w:rPr>
          <w:sz w:val="20"/>
          <w:lang w:val="es-MX"/>
        </w:rPr>
        <w:t>Razón Social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domicilio de entrega&gt;</w:t>
      </w:r>
    </w:p>
    <w:p w:rsidR="00F158DF" w:rsidRPr="00D403FB" w:rsidRDefault="00F158DF" w:rsidP="00F158DF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Domicilio de entrega de acuerdo con la regla de negocio </w:t>
      </w:r>
      <w:hyperlink r:id="rId12" w:anchor="RNGEN082" w:history="1">
        <w:r w:rsidRPr="00BB5C25">
          <w:rPr>
            <w:rStyle w:val="Hipervnculo"/>
            <w:b/>
            <w:sz w:val="20"/>
            <w:lang w:val="es-MX"/>
          </w:rPr>
          <w:t>RNGEN082 Concatenación de los datos del Domicilio de Entrega</w:t>
        </w:r>
      </w:hyperlink>
    </w:p>
    <w:p w:rsidR="00D403FB" w:rsidRPr="005945C5" w:rsidRDefault="00D403FB" w:rsidP="00D403FB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(la información del campo &lt;ClienteDomicilio.Localidad&gt; es igual a la información del campo &lt;ClienteDomicilio.Poblacion&gt;)</w:t>
      </w:r>
    </w:p>
    <w:p w:rsidR="00D403FB" w:rsidRPr="005945C5" w:rsidRDefault="00D403FB" w:rsidP="00D403FB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El sistema muestra lo siguiente</w:t>
      </w:r>
    </w:p>
    <w:p w:rsidR="00D403FB" w:rsidRPr="005945C5" w:rsidRDefault="00D403FB" w:rsidP="00D403FB">
      <w:pPr>
        <w:pStyle w:val="Prrafodelista"/>
        <w:numPr>
          <w:ilvl w:val="4"/>
          <w:numId w:val="18"/>
        </w:numPr>
        <w:ind w:left="2835" w:hanging="850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ClienteDomicilio</w:t>
      </w:r>
    </w:p>
    <w:p w:rsidR="00D403FB" w:rsidRDefault="00D403FB" w:rsidP="00D403FB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Localidad</w:t>
      </w:r>
    </w:p>
    <w:p w:rsidR="00D403FB" w:rsidRDefault="00D403FB" w:rsidP="00D403FB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green"/>
          <w:u w:val="none"/>
          <w:lang w:val="es-MX"/>
        </w:rPr>
      </w:pPr>
      <w:r>
        <w:rPr>
          <w:rStyle w:val="Hipervnculo"/>
          <w:color w:val="auto"/>
          <w:sz w:val="20"/>
          <w:highlight w:val="green"/>
          <w:u w:val="none"/>
          <w:lang w:val="es-MX"/>
        </w:rPr>
        <w:t>Si la información no es igual</w:t>
      </w:r>
    </w:p>
    <w:p w:rsidR="00D403FB" w:rsidRPr="005945C5" w:rsidRDefault="00D403FB" w:rsidP="00D403FB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El sistema muestra lo siguiente</w:t>
      </w:r>
    </w:p>
    <w:p w:rsidR="00D403FB" w:rsidRPr="005945C5" w:rsidRDefault="00D403FB" w:rsidP="00D403FB">
      <w:pPr>
        <w:pStyle w:val="Prrafodelista"/>
        <w:numPr>
          <w:ilvl w:val="4"/>
          <w:numId w:val="18"/>
        </w:numPr>
        <w:ind w:left="2835" w:hanging="850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ClienteDomicilio</w:t>
      </w:r>
    </w:p>
    <w:p w:rsidR="00D403FB" w:rsidRDefault="00D403FB" w:rsidP="00D403FB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Localidad</w:t>
      </w:r>
    </w:p>
    <w:p w:rsidR="00D403FB" w:rsidRPr="00D403FB" w:rsidRDefault="00D403FB" w:rsidP="00D403FB">
      <w:pPr>
        <w:pStyle w:val="Prrafodelista"/>
        <w:numPr>
          <w:ilvl w:val="5"/>
          <w:numId w:val="18"/>
        </w:numPr>
        <w:ind w:left="3969" w:hanging="1134"/>
        <w:rPr>
          <w:sz w:val="20"/>
          <w:highlight w:val="green"/>
          <w:lang w:val="es-MX"/>
        </w:rPr>
      </w:pPr>
      <w:r>
        <w:rPr>
          <w:rStyle w:val="Hipervnculo"/>
          <w:color w:val="auto"/>
          <w:sz w:val="20"/>
          <w:highlight w:val="green"/>
          <w:u w:val="none"/>
          <w:lang w:val="es-MX"/>
        </w:rPr>
        <w:t>Poblacion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&lt;no existe domicilio de entrega&gt;</w:t>
      </w:r>
    </w:p>
    <w:p w:rsidR="00F158DF" w:rsidRPr="00D403FB" w:rsidRDefault="00F158DF" w:rsidP="00F158DF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BB5C25">
        <w:rPr>
          <w:sz w:val="20"/>
          <w:lang w:val="es-MX"/>
        </w:rPr>
        <w:t xml:space="preserve">Domicilio de entrega de acuerdo con la regla de negocio </w:t>
      </w:r>
      <w:hyperlink r:id="rId13" w:anchor="RNGEN083" w:history="1">
        <w:r w:rsidRPr="00BB5C25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D403FB" w:rsidRPr="005945C5" w:rsidRDefault="00D403FB" w:rsidP="00D403FB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Si (la información del campo &lt;ClienteDomicilio.Localidad&gt; es igual a la información del campo &lt;ClienteDomicilio.Poblacion&gt;)</w:t>
      </w:r>
    </w:p>
    <w:p w:rsidR="00D403FB" w:rsidRPr="005945C5" w:rsidRDefault="00D403FB" w:rsidP="00D403FB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El sistema muestra lo siguiente</w:t>
      </w:r>
    </w:p>
    <w:p w:rsidR="00D403FB" w:rsidRPr="005945C5" w:rsidRDefault="00D403FB" w:rsidP="00D403FB">
      <w:pPr>
        <w:pStyle w:val="Prrafodelista"/>
        <w:numPr>
          <w:ilvl w:val="4"/>
          <w:numId w:val="18"/>
        </w:numPr>
        <w:ind w:left="2835" w:hanging="850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ClienteDomicilio</w:t>
      </w:r>
    </w:p>
    <w:p w:rsidR="00D403FB" w:rsidRDefault="00D403FB" w:rsidP="00D403FB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Localidad</w:t>
      </w:r>
    </w:p>
    <w:p w:rsidR="00D403FB" w:rsidRDefault="00D403FB" w:rsidP="00D403FB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green"/>
          <w:u w:val="none"/>
          <w:lang w:val="es-MX"/>
        </w:rPr>
      </w:pPr>
      <w:r>
        <w:rPr>
          <w:rStyle w:val="Hipervnculo"/>
          <w:color w:val="auto"/>
          <w:sz w:val="20"/>
          <w:highlight w:val="green"/>
          <w:u w:val="none"/>
          <w:lang w:val="es-MX"/>
        </w:rPr>
        <w:t>Si la información no es igual</w:t>
      </w:r>
    </w:p>
    <w:p w:rsidR="00D403FB" w:rsidRPr="005945C5" w:rsidRDefault="00D403FB" w:rsidP="00D403FB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El sistema muestra lo siguiente</w:t>
      </w:r>
    </w:p>
    <w:p w:rsidR="00D403FB" w:rsidRPr="005945C5" w:rsidRDefault="00D403FB" w:rsidP="00D403FB">
      <w:pPr>
        <w:pStyle w:val="Prrafodelista"/>
        <w:numPr>
          <w:ilvl w:val="4"/>
          <w:numId w:val="18"/>
        </w:numPr>
        <w:ind w:left="2835" w:hanging="850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ClienteDomicilio</w:t>
      </w:r>
    </w:p>
    <w:p w:rsidR="00D403FB" w:rsidRDefault="00D403FB" w:rsidP="00D403FB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Localidad</w:t>
      </w:r>
    </w:p>
    <w:p w:rsidR="00D403FB" w:rsidRPr="00D403FB" w:rsidRDefault="00D403FB" w:rsidP="00D403FB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>
        <w:rPr>
          <w:rStyle w:val="Hipervnculo"/>
          <w:color w:val="auto"/>
          <w:sz w:val="20"/>
          <w:highlight w:val="green"/>
          <w:u w:val="none"/>
          <w:lang w:val="es-MX"/>
        </w:rPr>
        <w:t>Poblacion</w:t>
      </w:r>
    </w:p>
    <w:p w:rsidR="005F02EE" w:rsidRDefault="005F02EE" w:rsidP="005F02E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domicilio Fiscal&gt;</w:t>
      </w:r>
    </w:p>
    <w:p w:rsidR="005F02EE" w:rsidRPr="0034494C" w:rsidRDefault="005F02EE" w:rsidP="005F02E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34494C">
        <w:rPr>
          <w:sz w:val="20"/>
          <w:lang w:val="es-MX"/>
        </w:rPr>
        <w:t xml:space="preserve">Domicilio Fiscal de acuerdo con la regla de negocio </w:t>
      </w:r>
      <w:hyperlink r:id="rId14" w:anchor="RNGEN082" w:history="1">
        <w:r w:rsidRPr="0034494C">
          <w:rPr>
            <w:rStyle w:val="Hipervnculo"/>
            <w:b/>
            <w:sz w:val="20"/>
            <w:lang w:val="es-MX"/>
          </w:rPr>
          <w:t>RNGEN091 Concatenación de los datos del Domicilio Fiscal</w:t>
        </w:r>
      </w:hyperlink>
    </w:p>
    <w:p w:rsidR="005F02EE" w:rsidRDefault="005F02EE" w:rsidP="005F02E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&lt;no existe domicilio Fiscal&gt;</w:t>
      </w:r>
    </w:p>
    <w:p w:rsidR="005F02EE" w:rsidRPr="005F02EE" w:rsidRDefault="005F02EE" w:rsidP="005F02E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 xml:space="preserve">Domicilio </w:t>
      </w:r>
      <w:r>
        <w:rPr>
          <w:sz w:val="20"/>
          <w:lang w:val="es-MX"/>
        </w:rPr>
        <w:t>Fiscal</w:t>
      </w:r>
      <w:r w:rsidRPr="005F02EE">
        <w:rPr>
          <w:sz w:val="20"/>
          <w:lang w:val="es-MX"/>
        </w:rPr>
        <w:t xml:space="preserve"> de acuerdo con la regla de negocio </w:t>
      </w:r>
      <w:hyperlink r:id="rId15" w:anchor="RNGEN083" w:history="1">
        <w:r w:rsidRPr="005F02EE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F158DF" w:rsidRPr="0034494C" w:rsidRDefault="00F158DF" w:rsidP="00F158DF">
      <w:pPr>
        <w:pStyle w:val="Prrafodelista"/>
        <w:numPr>
          <w:ilvl w:val="1"/>
          <w:numId w:val="18"/>
        </w:numPr>
        <w:rPr>
          <w:sz w:val="20"/>
          <w:highlight w:val="yellow"/>
          <w:lang w:val="es-MX"/>
        </w:rPr>
      </w:pPr>
      <w:r w:rsidRPr="0034494C">
        <w:rPr>
          <w:sz w:val="20"/>
          <w:highlight w:val="yellow"/>
          <w:lang w:val="es-MX"/>
        </w:rPr>
        <w:t>Nombre Corto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Si&lt;se requiere mostrar mensaje de acuerdo con la regla de negocio </w:t>
      </w:r>
      <w:hyperlink r:id="rId16" w:anchor="RNROLMOV037" w:history="1">
        <w:r w:rsidRPr="002E7D55">
          <w:rPr>
            <w:rStyle w:val="Hipervnculo"/>
            <w:b/>
            <w:sz w:val="20"/>
            <w:lang w:val="es-MX"/>
          </w:rPr>
          <w:t>RNROLMOV037 Configuración de Mensajes del Cliente</w:t>
        </w:r>
      </w:hyperlink>
      <w:r>
        <w:rPr>
          <w:sz w:val="20"/>
          <w:lang w:val="es-MX"/>
        </w:rPr>
        <w:t>&gt;</w:t>
      </w:r>
    </w:p>
    <w:p w:rsidR="00F158DF" w:rsidRPr="00BB5C25" w:rsidRDefault="00F158DF" w:rsidP="00F158DF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Si&lt;el cliente tiene mensajes activos&gt;</w:t>
      </w:r>
    </w:p>
    <w:p w:rsidR="0034494C" w:rsidRPr="0034494C" w:rsidRDefault="00F158DF" w:rsidP="0034494C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Mensajes de acuerdo con la regla de negocio </w:t>
      </w:r>
      <w:hyperlink r:id="rId17" w:anchor="RNROLMOV038" w:history="1">
        <w:r w:rsidRPr="00F51B61">
          <w:rPr>
            <w:rStyle w:val="Hipervnculo"/>
            <w:b/>
            <w:sz w:val="20"/>
            <w:lang w:val="es-MX"/>
          </w:rPr>
          <w:t>RNROLMOV038 Formato de Presentación de Mensajes</w:t>
        </w:r>
      </w:hyperlink>
    </w:p>
    <w:p w:rsidR="0034494C" w:rsidRPr="0034494C" w:rsidRDefault="0034494C" w:rsidP="0034494C">
      <w:pPr>
        <w:pStyle w:val="Prrafodelista"/>
        <w:numPr>
          <w:ilvl w:val="1"/>
          <w:numId w:val="18"/>
        </w:numPr>
        <w:tabs>
          <w:tab w:val="left" w:pos="851"/>
        </w:tabs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34494C">
        <w:rPr>
          <w:rStyle w:val="Hipervnculo"/>
          <w:color w:val="auto"/>
          <w:sz w:val="20"/>
          <w:highlight w:val="yellow"/>
          <w:u w:val="none"/>
          <w:lang w:val="es-MX"/>
        </w:rPr>
        <w:t>Límite de Crédito</w:t>
      </w:r>
    </w:p>
    <w:p w:rsidR="0034494C" w:rsidRPr="0034494C" w:rsidRDefault="0034494C" w:rsidP="0034494C">
      <w:pPr>
        <w:pStyle w:val="Prrafodelista"/>
        <w:numPr>
          <w:ilvl w:val="2"/>
          <w:numId w:val="18"/>
        </w:numPr>
        <w:tabs>
          <w:tab w:val="left" w:pos="851"/>
        </w:tabs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34494C">
        <w:rPr>
          <w:rStyle w:val="Hipervnculo"/>
          <w:color w:val="auto"/>
          <w:sz w:val="20"/>
          <w:highlight w:val="yellow"/>
          <w:u w:val="none"/>
          <w:lang w:val="es-MX"/>
        </w:rPr>
        <w:t>“$” + &lt;CLIFormaVenta.LimiteCredito&gt;</w:t>
      </w:r>
    </w:p>
    <w:p w:rsidR="00FA39FD" w:rsidRDefault="00FA39FD" w:rsidP="00FA39FD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FA39FD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A39FD" w:rsidRPr="00287574" w:rsidRDefault="00FA39FD" w:rsidP="00FA39F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hyperlink w:anchor="AG01" w:history="1">
        <w:r w:rsidRPr="00FA39FD">
          <w:rPr>
            <w:rStyle w:val="Hipervnculo"/>
            <w:b/>
            <w:sz w:val="20"/>
            <w:lang w:val="es-MX"/>
          </w:rPr>
          <w:t>AG01 Regresar</w:t>
        </w:r>
      </w:hyperlink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2" w:name="_Toc52616586"/>
      <w:bookmarkStart w:id="23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_Toc318187836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5" w:name="_Toc317175727"/>
      <w:bookmarkStart w:id="26" w:name="_Toc318187837"/>
      <w:r w:rsidRPr="00CA7A7F">
        <w:rPr>
          <w:lang w:val="es-MX"/>
        </w:rPr>
        <w:t>Opcionales</w:t>
      </w:r>
      <w:bookmarkEnd w:id="25"/>
      <w:bookmarkEnd w:id="26"/>
    </w:p>
    <w:p w:rsidR="002A4ED2" w:rsidRPr="00FA39FD" w:rsidRDefault="00FA39FD" w:rsidP="002A4ED2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</w:p>
    <w:p w:rsidR="00CF325F" w:rsidRPr="00CA7A7F" w:rsidRDefault="00CF325F" w:rsidP="00082CD4">
      <w:pPr>
        <w:rPr>
          <w:lang w:val="es-MX"/>
        </w:rPr>
      </w:pPr>
      <w:bookmarkStart w:id="27" w:name="AO01"/>
      <w:bookmarkEnd w:id="27"/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318187838"/>
      <w:r w:rsidRPr="00CA7A7F">
        <w:rPr>
          <w:lang w:val="es-MX"/>
        </w:rPr>
        <w:t>Opcionales</w:t>
      </w:r>
      <w:bookmarkEnd w:id="28"/>
      <w:bookmarkEnd w:id="29"/>
      <w:bookmarkEnd w:id="3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1" w:name="_Toc318187839"/>
      <w:r w:rsidRPr="00CA7A7F">
        <w:rPr>
          <w:lang w:val="es-MX"/>
        </w:rPr>
        <w:t>Generales</w:t>
      </w:r>
      <w:bookmarkEnd w:id="31"/>
    </w:p>
    <w:p w:rsidR="009211BA" w:rsidRPr="009211BA" w:rsidRDefault="009211BA" w:rsidP="009211BA">
      <w:pPr>
        <w:rPr>
          <w:lang w:val="es-MX"/>
        </w:rPr>
      </w:pPr>
    </w:p>
    <w:bookmarkStart w:id="32" w:name="AG01"/>
    <w:bookmarkEnd w:id="3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FA39F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9"/>
      <w:bookmarkStart w:id="34" w:name="_Toc182735733"/>
      <w:bookmarkStart w:id="35" w:name="_Toc318187840"/>
      <w:r w:rsidRPr="00CA7A7F">
        <w:rPr>
          <w:lang w:val="es-MX"/>
        </w:rPr>
        <w:lastRenderedPageBreak/>
        <w:t>Extraordinarios</w:t>
      </w:r>
      <w:bookmarkEnd w:id="33"/>
      <w:bookmarkEnd w:id="34"/>
      <w:bookmarkEnd w:id="3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6" w:name="_Toc52616590"/>
      <w:bookmarkStart w:id="37" w:name="_Toc182735734"/>
      <w:bookmarkStart w:id="38" w:name="_Toc318187841"/>
      <w:r w:rsidRPr="00CA7A7F">
        <w:rPr>
          <w:lang w:val="es-MX"/>
        </w:rPr>
        <w:t>De excepción</w:t>
      </w:r>
      <w:bookmarkEnd w:id="36"/>
      <w:bookmarkEnd w:id="37"/>
      <w:bookmarkEnd w:id="3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9" w:name="_Toc318187842"/>
      <w:r w:rsidRPr="00CA7A7F">
        <w:rPr>
          <w:lang w:val="es-MX"/>
        </w:rPr>
        <w:t>De Validación</w:t>
      </w:r>
      <w:bookmarkEnd w:id="39"/>
    </w:p>
    <w:p w:rsidR="00EA041B" w:rsidRPr="00FF3172" w:rsidRDefault="00CE45D6" w:rsidP="00EA041B">
      <w:pPr>
        <w:rPr>
          <w:sz w:val="20"/>
          <w:lang w:val="es-MX"/>
        </w:rPr>
      </w:pPr>
      <w:bookmarkStart w:id="40" w:name="VA01"/>
      <w:bookmarkStart w:id="41" w:name="_Toc52616591"/>
      <w:bookmarkStart w:id="42" w:name="_Toc182735735"/>
      <w:bookmarkEnd w:id="40"/>
      <w:r>
        <w:rPr>
          <w:sz w:val="20"/>
          <w:lang w:val="es-MX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3" w:name="VA02"/>
      <w:bookmarkStart w:id="44" w:name="VA03"/>
      <w:bookmarkEnd w:id="43"/>
      <w:bookmarkEnd w:id="44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" w:name="_Toc52616592"/>
      <w:bookmarkStart w:id="46" w:name="_Toc182735736"/>
      <w:bookmarkStart w:id="47" w:name="_Toc318187843"/>
      <w:bookmarkEnd w:id="41"/>
      <w:bookmarkEnd w:id="42"/>
      <w:r w:rsidRPr="00CA7A7F">
        <w:t>Poscondiciones</w:t>
      </w:r>
      <w:bookmarkEnd w:id="45"/>
      <w:bookmarkEnd w:id="46"/>
      <w:bookmarkEnd w:id="47"/>
    </w:p>
    <w:p w:rsidR="00B4431D" w:rsidRPr="00FF3172" w:rsidRDefault="00B4431D" w:rsidP="00B4431D">
      <w:pPr>
        <w:rPr>
          <w:sz w:val="20"/>
          <w:lang w:val="es-MX"/>
        </w:rPr>
      </w:pPr>
      <w:r>
        <w:rPr>
          <w:sz w:val="20"/>
          <w:lang w:val="es-MX"/>
        </w:rPr>
        <w:t>N/A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18187844"/>
      <w:r w:rsidRPr="00CA7A7F">
        <w:t>Anexos</w:t>
      </w:r>
      <w:bookmarkEnd w:id="48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318187845"/>
      <w:bookmarkStart w:id="50" w:name="_Toc207014958"/>
      <w:bookmarkStart w:id="51" w:name="_Toc207088193"/>
      <w:bookmarkEnd w:id="1"/>
      <w:bookmarkEnd w:id="2"/>
      <w:r w:rsidRPr="00CA7A7F">
        <w:t>Diagramas</w:t>
      </w:r>
      <w:bookmarkEnd w:id="49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18187846"/>
      <w:r w:rsidRPr="00CA7A7F">
        <w:t>Propuesta de Pantallas</w:t>
      </w:r>
      <w:bookmarkEnd w:id="52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18187847"/>
      <w:r w:rsidRPr="004D4AA9">
        <w:t>Firmas de Aceptación</w:t>
      </w:r>
      <w:bookmarkEnd w:id="50"/>
      <w:bookmarkEnd w:id="51"/>
      <w:bookmarkEnd w:id="53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8"/>
      <w:footerReference w:type="even" r:id="rId19"/>
      <w:footerReference w:type="default" r:id="rId20"/>
      <w:headerReference w:type="first" r:id="rId2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F44" w:rsidRDefault="00F63F44" w:rsidP="00514F06">
      <w:pPr>
        <w:pStyle w:val="Ttulo1"/>
      </w:pPr>
      <w:r>
        <w:separator/>
      </w:r>
    </w:p>
  </w:endnote>
  <w:endnote w:type="continuationSeparator" w:id="0">
    <w:p w:rsidR="00F63F44" w:rsidRDefault="00F63F4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CCF" w:rsidRDefault="00065C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CCF" w:rsidRDefault="00065C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65CCF" w:rsidRPr="00596B48" w:rsidTr="00B01427">
      <w:trPr>
        <w:trHeight w:val="539"/>
      </w:trPr>
      <w:tc>
        <w:tcPr>
          <w:tcW w:w="3331" w:type="dxa"/>
        </w:tcPr>
        <w:p w:rsidR="00065CCF" w:rsidRPr="00596B48" w:rsidRDefault="007E5A3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7F67E69C" wp14:editId="5006DC5E">
                <wp:simplePos x="0" y="0"/>
                <wp:positionH relativeFrom="column">
                  <wp:posOffset>-41909</wp:posOffset>
                </wp:positionH>
                <wp:positionV relativeFrom="paragraph">
                  <wp:posOffset>0</wp:posOffset>
                </wp:positionV>
                <wp:extent cx="1004388" cy="358140"/>
                <wp:effectExtent l="0" t="0" r="5715" b="381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79" cy="359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065CCF" w:rsidRPr="00B01427" w:rsidRDefault="00065CCF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 w:rsidR="007E5A35">
            <w:rPr>
              <w:rFonts w:ascii="Arial" w:hAnsi="Arial" w:cs="Arial"/>
            </w:rPr>
            <w:t xml:space="preserve"> Duxstar Solutions</w:t>
          </w:r>
          <w:r w:rsidRPr="00B01427">
            <w:rPr>
              <w:rFonts w:ascii="Arial" w:hAnsi="Arial" w:cs="Arial"/>
            </w:rPr>
            <w:t>, 20</w:t>
          </w:r>
          <w:r w:rsidR="007E5A35"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065CCF" w:rsidRPr="00596B48" w:rsidRDefault="00065C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92600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9260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65CCF" w:rsidRPr="00596B48" w:rsidRDefault="00065CC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F44" w:rsidRDefault="00F63F44" w:rsidP="00514F06">
      <w:pPr>
        <w:pStyle w:val="Ttulo1"/>
      </w:pPr>
      <w:r>
        <w:separator/>
      </w:r>
    </w:p>
  </w:footnote>
  <w:footnote w:type="continuationSeparator" w:id="0">
    <w:p w:rsidR="00F63F44" w:rsidRDefault="00F63F4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65CCF" w:rsidRPr="00375A5D" w:rsidTr="003E5D6F">
      <w:tc>
        <w:tcPr>
          <w:tcW w:w="4604" w:type="dxa"/>
        </w:tcPr>
        <w:p w:rsidR="00065CCF" w:rsidRPr="00375A5D" w:rsidRDefault="00065C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65CCF" w:rsidRPr="00375A5D" w:rsidRDefault="00065CCF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792600">
            <w:rPr>
              <w:rFonts w:ascii="Tahoma" w:hAnsi="Tahoma" w:cs="Tahoma"/>
              <w:sz w:val="20"/>
              <w:szCs w:val="20"/>
            </w:rPr>
            <w:t>: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65CCF" w:rsidRPr="00F52321" w:rsidTr="003E5D6F">
      <w:tc>
        <w:tcPr>
          <w:tcW w:w="4604" w:type="dxa"/>
        </w:tcPr>
        <w:p w:rsidR="00065CCF" w:rsidRPr="00E53B63" w:rsidRDefault="00065CCF" w:rsidP="00C22F1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B4B51">
            <w:rPr>
              <w:rFonts w:ascii="Tahoma" w:hAnsi="Tahoma" w:cs="Tahoma"/>
              <w:sz w:val="20"/>
              <w:szCs w:val="20"/>
            </w:rPr>
            <w:t>9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 w:rsidR="00C22F16">
            <w:rPr>
              <w:rFonts w:ascii="Tahoma" w:hAnsi="Tahoma" w:cs="Tahoma"/>
              <w:sz w:val="20"/>
              <w:szCs w:val="20"/>
            </w:rPr>
            <w:t>ConsultarCliente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65CCF" w:rsidRPr="00DF6EA0" w:rsidRDefault="00065CCF" w:rsidP="00C22F1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</w:t>
          </w:r>
          <w:r w:rsidR="00C22F16"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65CCF" w:rsidRDefault="00065C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65CCF" w:rsidTr="003104A1">
      <w:trPr>
        <w:cantSplit/>
        <w:trHeight w:val="1412"/>
      </w:trPr>
      <w:tc>
        <w:tcPr>
          <w:tcW w:w="10114" w:type="dxa"/>
          <w:vAlign w:val="center"/>
        </w:tcPr>
        <w:p w:rsidR="00065CCF" w:rsidRDefault="007E5A35" w:rsidP="006414F5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7F67E69C" wp14:editId="5006DC5E">
                <wp:simplePos x="0" y="0"/>
                <wp:positionH relativeFrom="column">
                  <wp:posOffset>-9525</wp:posOffset>
                </wp:positionH>
                <wp:positionV relativeFrom="paragraph">
                  <wp:posOffset>-21590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65CCF">
            <w:t xml:space="preserve">                                                 </w:t>
          </w:r>
        </w:p>
        <w:p w:rsidR="00065CCF" w:rsidRPr="00872B53" w:rsidRDefault="007E5A35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065CCF" w:rsidRDefault="00065CC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900DC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7"/>
  </w:num>
  <w:num w:numId="5">
    <w:abstractNumId w:val="5"/>
  </w:num>
  <w:num w:numId="6">
    <w:abstractNumId w:val="7"/>
  </w:num>
  <w:num w:numId="7">
    <w:abstractNumId w:val="16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8"/>
  </w:num>
  <w:num w:numId="18">
    <w:abstractNumId w:val="15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3ED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0A3"/>
    <w:rsid w:val="0017419E"/>
    <w:rsid w:val="0017686C"/>
    <w:rsid w:val="00177278"/>
    <w:rsid w:val="00183F8B"/>
    <w:rsid w:val="00184046"/>
    <w:rsid w:val="00194440"/>
    <w:rsid w:val="001A0596"/>
    <w:rsid w:val="001A5BB7"/>
    <w:rsid w:val="001A60C2"/>
    <w:rsid w:val="001B09A2"/>
    <w:rsid w:val="001B100F"/>
    <w:rsid w:val="001B1A4A"/>
    <w:rsid w:val="001B254E"/>
    <w:rsid w:val="001B526A"/>
    <w:rsid w:val="001B73E8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494C"/>
    <w:rsid w:val="00345480"/>
    <w:rsid w:val="0034773B"/>
    <w:rsid w:val="00350F32"/>
    <w:rsid w:val="00352080"/>
    <w:rsid w:val="0035410E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10674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3D26"/>
    <w:rsid w:val="00485373"/>
    <w:rsid w:val="0049112A"/>
    <w:rsid w:val="00491B4C"/>
    <w:rsid w:val="004B0D88"/>
    <w:rsid w:val="004B1F0D"/>
    <w:rsid w:val="004B623B"/>
    <w:rsid w:val="004C1960"/>
    <w:rsid w:val="004C78B4"/>
    <w:rsid w:val="004D130C"/>
    <w:rsid w:val="004D45D6"/>
    <w:rsid w:val="004D4AA9"/>
    <w:rsid w:val="004E23D0"/>
    <w:rsid w:val="004F049D"/>
    <w:rsid w:val="004F1C65"/>
    <w:rsid w:val="004F4AB5"/>
    <w:rsid w:val="004F5087"/>
    <w:rsid w:val="004F6527"/>
    <w:rsid w:val="00504398"/>
    <w:rsid w:val="0050675E"/>
    <w:rsid w:val="00510EF0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399E"/>
    <w:rsid w:val="0061340C"/>
    <w:rsid w:val="006140D5"/>
    <w:rsid w:val="00626421"/>
    <w:rsid w:val="00633D0C"/>
    <w:rsid w:val="00635285"/>
    <w:rsid w:val="006414F5"/>
    <w:rsid w:val="00645B86"/>
    <w:rsid w:val="00652D27"/>
    <w:rsid w:val="006579D6"/>
    <w:rsid w:val="0067172A"/>
    <w:rsid w:val="00671DCC"/>
    <w:rsid w:val="00685AB3"/>
    <w:rsid w:val="0069294B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6F7108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2600"/>
    <w:rsid w:val="00793B9E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E5A35"/>
    <w:rsid w:val="007F0C4A"/>
    <w:rsid w:val="007F40CE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2B53"/>
    <w:rsid w:val="008817CF"/>
    <w:rsid w:val="00883DA2"/>
    <w:rsid w:val="008935DF"/>
    <w:rsid w:val="00894B60"/>
    <w:rsid w:val="008A0E21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5381E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848C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1540C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5175"/>
    <w:rsid w:val="00BF778F"/>
    <w:rsid w:val="00C010FC"/>
    <w:rsid w:val="00C02DAB"/>
    <w:rsid w:val="00C07145"/>
    <w:rsid w:val="00C1221B"/>
    <w:rsid w:val="00C15C18"/>
    <w:rsid w:val="00C170C5"/>
    <w:rsid w:val="00C176B9"/>
    <w:rsid w:val="00C22F16"/>
    <w:rsid w:val="00C260C8"/>
    <w:rsid w:val="00C27247"/>
    <w:rsid w:val="00C27877"/>
    <w:rsid w:val="00C2796C"/>
    <w:rsid w:val="00C35450"/>
    <w:rsid w:val="00C4182D"/>
    <w:rsid w:val="00C516D0"/>
    <w:rsid w:val="00C620DD"/>
    <w:rsid w:val="00C71851"/>
    <w:rsid w:val="00C807AE"/>
    <w:rsid w:val="00C82F53"/>
    <w:rsid w:val="00C8344D"/>
    <w:rsid w:val="00C86321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45D6"/>
    <w:rsid w:val="00CE763A"/>
    <w:rsid w:val="00CF1674"/>
    <w:rsid w:val="00CF2E1A"/>
    <w:rsid w:val="00CF325F"/>
    <w:rsid w:val="00CF4311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403F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2C71"/>
    <w:rsid w:val="00D85126"/>
    <w:rsid w:val="00D918CE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7890"/>
    <w:rsid w:val="00DF00C6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154D"/>
    <w:rsid w:val="00EB4D23"/>
    <w:rsid w:val="00EB78AE"/>
    <w:rsid w:val="00EC1BF2"/>
    <w:rsid w:val="00EC3CC9"/>
    <w:rsid w:val="00ED0AB0"/>
    <w:rsid w:val="00ED0DF4"/>
    <w:rsid w:val="00ED1F00"/>
    <w:rsid w:val="00ED2A60"/>
    <w:rsid w:val="00EE102F"/>
    <w:rsid w:val="00EF1328"/>
    <w:rsid w:val="00F04AB9"/>
    <w:rsid w:val="00F05941"/>
    <w:rsid w:val="00F109F6"/>
    <w:rsid w:val="00F158DF"/>
    <w:rsid w:val="00F207E6"/>
    <w:rsid w:val="00F23256"/>
    <w:rsid w:val="00F308ED"/>
    <w:rsid w:val="00F36B30"/>
    <w:rsid w:val="00F36E8B"/>
    <w:rsid w:val="00F55587"/>
    <w:rsid w:val="00F563DB"/>
    <w:rsid w:val="00F63F44"/>
    <w:rsid w:val="00F7568E"/>
    <w:rsid w:val="00F94849"/>
    <w:rsid w:val="00FA0B15"/>
    <w:rsid w:val="00FA39FD"/>
    <w:rsid w:val="00FB2433"/>
    <w:rsid w:val="00FB2E50"/>
    <w:rsid w:val="00FB4A84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6DFD6B"/>
  <w15:docId w15:val="{B659A6B6-E9C4-46B1-98B0-30CA8CBC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67FD6-79E1-4D29-9D46-039E0F89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104</TotalTime>
  <Pages>8</Pages>
  <Words>1282</Words>
  <Characters>7056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8322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8</cp:revision>
  <cp:lastPrinted>2008-09-11T22:09:00Z</cp:lastPrinted>
  <dcterms:created xsi:type="dcterms:W3CDTF">2012-03-01T19:28:00Z</dcterms:created>
  <dcterms:modified xsi:type="dcterms:W3CDTF">2019-01-28T16:41:00Z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