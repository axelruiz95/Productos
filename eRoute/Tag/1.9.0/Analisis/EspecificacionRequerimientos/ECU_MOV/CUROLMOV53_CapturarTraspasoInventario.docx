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A4039">
        <w:t>Capturar Traspaso de Inventario – CUROLMOV53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D64CB7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C1480" w:rsidP="003B1A3D">
            <w:pPr>
              <w:pStyle w:val="Tabletext"/>
              <w:jc w:val="center"/>
            </w:pPr>
            <w:r>
              <w:t>03/11/2014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3C1480">
              <w:t>Traspaso de</w:t>
            </w:r>
            <w:r w:rsidR="00E626CF">
              <w:t xml:space="preserve">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770F0A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770F0A">
              <w:rPr>
                <w:sz w:val="20"/>
                <w:szCs w:val="20"/>
              </w:rPr>
              <w:t>Folio CAI 0003296</w:t>
            </w:r>
          </w:p>
          <w:p w:rsidR="000A6ADC" w:rsidRDefault="003C1480" w:rsidP="00770F0A">
            <w:pPr>
              <w:pStyle w:val="Sinespaciado"/>
            </w:pPr>
            <w:r w:rsidRPr="00770F0A">
              <w:rPr>
                <w:sz w:val="20"/>
                <w:szCs w:val="20"/>
              </w:rPr>
              <w:t>(Route Lite, 1.</w:t>
            </w:r>
            <w:r w:rsidR="00770F0A" w:rsidRPr="00770F0A">
              <w:rPr>
                <w:sz w:val="20"/>
                <w:szCs w:val="20"/>
              </w:rPr>
              <w:t>2</w:t>
            </w:r>
            <w:r w:rsidR="0031217A" w:rsidRPr="00770F0A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A15942" w:rsidRPr="00CA7A7F" w:rsidTr="00DF3C27">
        <w:trPr>
          <w:jc w:val="center"/>
        </w:trPr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12</w:t>
            </w:r>
            <w:r w:rsidRPr="00E92648">
              <w:rPr>
                <w:highlight w:val="darkGreen"/>
              </w:rPr>
              <w:t>/08/2016</w:t>
            </w:r>
          </w:p>
        </w:tc>
        <w:tc>
          <w:tcPr>
            <w:tcW w:w="1152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 w:rsidRPr="00E92648">
              <w:rPr>
                <w:highlight w:val="darkGreen"/>
              </w:rPr>
              <w:t>1.</w:t>
            </w:r>
            <w:r>
              <w:rPr>
                <w:highlight w:val="darkGreen"/>
              </w:rPr>
              <w:t>1</w:t>
            </w:r>
          </w:p>
        </w:tc>
        <w:tc>
          <w:tcPr>
            <w:tcW w:w="374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Mandar llamar la búsqueda simplificada de acuerdo al parámetro &lt;</w:t>
            </w:r>
            <w:proofErr w:type="spellStart"/>
            <w:r w:rsidRPr="00E92648">
              <w:rPr>
                <w:highlight w:val="darkGreen"/>
              </w:rPr>
              <w:t>MOTConfiguracion.ManejoDobleUnidad</w:t>
            </w:r>
            <w:proofErr w:type="spellEnd"/>
            <w:r w:rsidRPr="00E92648">
              <w:rPr>
                <w:highlight w:val="darkGreen"/>
              </w:rPr>
              <w:t>&gt;. (Se documenta funcionalidad de la búsqueda simplificada).</w:t>
            </w:r>
          </w:p>
          <w:p w:rsidR="00A15942" w:rsidRPr="00E92648" w:rsidRDefault="00A15942" w:rsidP="00A1594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E92648">
              <w:rPr>
                <w:sz w:val="20"/>
                <w:szCs w:val="20"/>
                <w:highlight w:val="darkGreen"/>
              </w:rPr>
              <w:t>Folio CAI 0003971</w:t>
            </w:r>
          </w:p>
          <w:p w:rsidR="00A15942" w:rsidRPr="00E92648" w:rsidRDefault="00FF4FE8" w:rsidP="00A15942">
            <w:pPr>
              <w:pStyle w:val="Tabletext"/>
              <w:jc w:val="left"/>
              <w:rPr>
                <w:highlight w:val="darkGreen"/>
              </w:rPr>
            </w:pPr>
            <w:r>
              <w:rPr>
                <w:highlight w:val="darkGreen"/>
              </w:rPr>
              <w:t>(QDL, 1.9.0.0 – 4.14</w:t>
            </w:r>
            <w:r w:rsidR="00A15942" w:rsidRPr="00E92648">
              <w:rPr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Belem Lizeth Jiménez Arévalo</w:t>
            </w:r>
          </w:p>
        </w:tc>
      </w:tr>
      <w:tr w:rsidR="00D64CB7" w:rsidRPr="00CA7A7F" w:rsidTr="00DF3C27">
        <w:trPr>
          <w:jc w:val="center"/>
        </w:trPr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13</w:t>
            </w:r>
            <w:r w:rsidRPr="004001FA">
              <w:rPr>
                <w:highlight w:val="darkMagenta"/>
              </w:rPr>
              <w:t>/10/2016</w:t>
            </w:r>
          </w:p>
        </w:tc>
        <w:tc>
          <w:tcPr>
            <w:tcW w:w="1152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1.2</w:t>
            </w:r>
          </w:p>
        </w:tc>
        <w:tc>
          <w:tcPr>
            <w:tcW w:w="3744" w:type="dxa"/>
          </w:tcPr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TipoClaveProducto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saber si se muestra el teclado numérico o el alfanumérico.</w:t>
            </w:r>
          </w:p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DigitoClaveProd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completar con ceros a la izquierda las claves de Productos capturadas.</w:t>
            </w:r>
          </w:p>
          <w:p w:rsidR="00D64CB7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NOTA: Al utilizar esta configuración, no se podrá realizar ningún tipo de búsqueda parcial dentro de la pantalla de captura, para la búsqueda se tendrá que utilizar el icono de "Lupa" y la búsqueda la hará con el teclado alfanumérico.</w:t>
            </w:r>
          </w:p>
          <w:p w:rsidR="0015383C" w:rsidRPr="0015383C" w:rsidRDefault="0015383C" w:rsidP="00D64CB7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1.7.1.1 y se replica a partir de la 1.9.0.0</w:t>
            </w:r>
          </w:p>
          <w:p w:rsidR="00D64CB7" w:rsidRPr="004001FA" w:rsidRDefault="00D64CB7" w:rsidP="00D64CB7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4001FA">
              <w:rPr>
                <w:sz w:val="20"/>
                <w:szCs w:val="20"/>
                <w:highlight w:val="darkMagenta"/>
              </w:rPr>
              <w:t>Folio CAI 0004028</w:t>
            </w:r>
          </w:p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(</w:t>
            </w:r>
            <w:r>
              <w:rPr>
                <w:highlight w:val="darkMagenta"/>
              </w:rPr>
              <w:t>Lechera GDL</w:t>
            </w:r>
            <w:r w:rsidRPr="004001FA">
              <w:rPr>
                <w:highlight w:val="darkMagenta"/>
              </w:rPr>
              <w:t xml:space="preserve">, </w:t>
            </w:r>
            <w:r w:rsidR="00BD70B2">
              <w:rPr>
                <w:highlight w:val="darkMagenta"/>
              </w:rPr>
              <w:t xml:space="preserve">1.7.1.1 - </w:t>
            </w:r>
            <w:r w:rsidRPr="004001FA">
              <w:rPr>
                <w:highlight w:val="darkMagenta"/>
              </w:rPr>
              <w:t>4.12.1.1)</w:t>
            </w:r>
          </w:p>
        </w:tc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Belem Lizeth Jiménez Arévalo</w:t>
            </w:r>
          </w:p>
        </w:tc>
      </w:tr>
      <w:tr w:rsidR="00032A2B" w:rsidRPr="00CA7A7F" w:rsidTr="00DF3C27">
        <w:trPr>
          <w:jc w:val="center"/>
        </w:trPr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32A2B" w:rsidRPr="00F44E4A" w:rsidRDefault="00032A2B" w:rsidP="00044EE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32A2B" w:rsidRPr="00F44E4A" w:rsidRDefault="00032A2B" w:rsidP="00032A2B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rPr>
                <w:highlight w:val="magenta"/>
              </w:rPr>
            </w:pPr>
          </w:p>
        </w:tc>
      </w:tr>
      <w:tr w:rsidR="00951933" w:rsidRPr="00CA7A7F" w:rsidTr="00DF3C27">
        <w:trPr>
          <w:jc w:val="center"/>
        </w:trPr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15383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4449693" w:history="1">
        <w:r w:rsidR="0015383C" w:rsidRPr="00753D99">
          <w:rPr>
            <w:rStyle w:val="Hipervnculo"/>
            <w:lang w:val="es-GT"/>
          </w:rPr>
          <w:t xml:space="preserve">Especificación de Casos de Uso: </w:t>
        </w:r>
        <w:r w:rsidR="0015383C" w:rsidRPr="00753D99">
          <w:rPr>
            <w:rStyle w:val="Hipervnculo"/>
          </w:rPr>
          <w:t xml:space="preserve"> Capturar Traspaso de Inventario – CUROLMOV53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_Toc464449693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4</w:t>
        </w:r>
        <w:r w:rsidR="0015383C">
          <w:rPr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4" w:history="1">
        <w:r w:rsidRPr="00753D9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5" w:history="1">
        <w:r w:rsidRPr="00753D9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Caso de uso: Capturar Traspaso de Inventario – CUROLMOV53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383C" w:rsidRDefault="001538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96" w:history="1">
        <w:r w:rsidRPr="00753D9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7" w:history="1">
        <w:r w:rsidRPr="00753D9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8" w:history="1">
        <w:r w:rsidRPr="00753D9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383C" w:rsidRDefault="001538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99" w:history="1">
        <w:r w:rsidRPr="00753D9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00" w:history="1">
        <w:r w:rsidRPr="00753D9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701" w:history="1">
        <w:r w:rsidRPr="00753D9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383C" w:rsidRDefault="001538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02" w:history="1">
        <w:r w:rsidRPr="00753D9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03" w:history="1">
        <w:r w:rsidRPr="00753D9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704" w:history="1">
        <w:r w:rsidRPr="00753D9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713" w:history="1">
        <w:r w:rsidRPr="00753D9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714" w:history="1">
        <w:r w:rsidRPr="00753D9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5383C" w:rsidRDefault="001538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15" w:history="1">
        <w:r w:rsidRPr="00753D9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_Toc464449715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83C" w:rsidRDefault="001538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716" w:history="1">
        <w:r w:rsidRPr="00753D9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3D9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_Toc464449716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E37292">
        <w:lastRenderedPageBreak/>
        <w:fldChar w:fldCharType="begin"/>
      </w:r>
      <w:r w:rsidR="00E37292">
        <w:instrText xml:space="preserve"> TITLE   \* MERGEFORMAT </w:instrText>
      </w:r>
      <w:r w:rsidR="00E37292">
        <w:fldChar w:fldCharType="separate"/>
      </w:r>
      <w:r w:rsidR="00E37292">
        <w:fldChar w:fldCharType="begin"/>
      </w:r>
      <w:r w:rsidR="00E37292">
        <w:instrText xml:space="preserve">title  \* Mergeformat </w:instrText>
      </w:r>
      <w:r w:rsidR="00E37292">
        <w:fldChar w:fldCharType="separate"/>
      </w:r>
      <w:bookmarkStart w:id="3" w:name="_Toc365897738"/>
      <w:bookmarkStart w:id="4" w:name="_Toc367391398"/>
      <w:bookmarkStart w:id="5" w:name="_Toc464449693"/>
      <w:r w:rsidR="0031217A">
        <w:rPr>
          <w:lang w:val="es-GT"/>
        </w:rPr>
        <w:t xml:space="preserve">Especificación de Casos de Uso: </w:t>
      </w:r>
      <w:r w:rsidR="00E37292">
        <w:rPr>
          <w:lang w:val="es-GT"/>
        </w:rPr>
        <w:fldChar w:fldCharType="end"/>
      </w:r>
      <w:bookmarkEnd w:id="3"/>
      <w:bookmarkEnd w:id="4"/>
      <w:r w:rsidR="00E37292">
        <w:rPr>
          <w:lang w:val="es-GT"/>
        </w:rPr>
        <w:fldChar w:fldCharType="end"/>
      </w:r>
      <w:r w:rsidR="003F6CF5" w:rsidRPr="003F6CF5">
        <w:t xml:space="preserve"> </w:t>
      </w:r>
      <w:r w:rsidR="00FA4039">
        <w:t>Capturar Traspaso de Inventario – CUROLMOV53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6444969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64449695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A4039">
        <w:t>Capturar Traspaso de Inventario – CUROLMOV53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6444969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 xml:space="preserve">de </w:t>
      </w:r>
      <w:r w:rsidR="003C1480">
        <w:rPr>
          <w:sz w:val="20"/>
          <w:szCs w:val="20"/>
          <w:lang w:eastAsia="en-US"/>
        </w:rPr>
        <w:t>traspaso de</w:t>
      </w:r>
      <w:r w:rsidR="00504B3B">
        <w:rPr>
          <w:sz w:val="20"/>
          <w:szCs w:val="20"/>
          <w:lang w:eastAsia="en-US"/>
        </w:rPr>
        <w:t xml:space="preserve"> inventario</w:t>
      </w:r>
      <w:r w:rsidR="003C1480">
        <w:rPr>
          <w:sz w:val="20"/>
          <w:szCs w:val="20"/>
          <w:lang w:eastAsia="en-US"/>
        </w:rPr>
        <w:t>, ya sea del Disponible al No Disponible, o viceversa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64449697"/>
      <w:r w:rsidRPr="00CA7A7F">
        <w:t>Diagrama de Casos de Uso</w:t>
      </w:r>
      <w:bookmarkEnd w:id="12"/>
    </w:p>
    <w:bookmarkEnd w:id="11"/>
    <w:p w:rsidR="00481C4A" w:rsidRPr="00CA7A7F" w:rsidRDefault="003C1480" w:rsidP="00481C4A">
      <w:pPr>
        <w:rPr>
          <w:i/>
          <w:iCs/>
          <w:color w:val="0000FF"/>
          <w:lang w:val="es-MX"/>
        </w:rPr>
      </w:pPr>
      <w:r w:rsidRPr="003C148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FE970C7" wp14:editId="59984175">
            <wp:extent cx="5581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64449698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4449699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64449700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64449701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64449702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E37292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Green"/>
          <w:lang w:val="es-MX"/>
        </w:rPr>
      </w:pPr>
      <w:proofErr w:type="spellStart"/>
      <w:r w:rsidRPr="00E92648">
        <w:rPr>
          <w:b/>
          <w:sz w:val="20"/>
          <w:highlight w:val="darkGreen"/>
          <w:lang w:val="es-MX"/>
        </w:rPr>
        <w:t>MOTConfiguracion</w:t>
      </w:r>
      <w:proofErr w:type="spellEnd"/>
    </w:p>
    <w:p w:rsidR="00A15942" w:rsidRPr="00E92648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darkGreen"/>
          <w:lang w:val="es-MX"/>
        </w:rPr>
      </w:pPr>
      <w:proofErr w:type="spellStart"/>
      <w:r w:rsidRPr="00E92648">
        <w:rPr>
          <w:sz w:val="20"/>
          <w:highlight w:val="darkGreen"/>
          <w:lang w:val="es-MX"/>
        </w:rPr>
        <w:t>ManejoDobleUnidad</w:t>
      </w:r>
      <w:proofErr w:type="spellEnd"/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E92648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A15942" w:rsidRPr="00FB291A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darkGreen"/>
        </w:rPr>
      </w:pPr>
      <w:proofErr w:type="spellStart"/>
      <w:r w:rsidRPr="00E92648">
        <w:rPr>
          <w:sz w:val="20"/>
          <w:highlight w:val="darkGreen"/>
          <w:lang w:val="es-MX"/>
        </w:rPr>
        <w:t>ManejoDobleUnidad</w:t>
      </w:r>
      <w:proofErr w:type="spellEnd"/>
      <w:r w:rsidRPr="00E92648">
        <w:rPr>
          <w:sz w:val="20"/>
          <w:highlight w:val="darkGreen"/>
          <w:lang w:val="es-MX"/>
        </w:rPr>
        <w:t xml:space="preserve"> (Verdadero/Falso)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Magenta"/>
          <w:lang w:val="es-MX"/>
        </w:rPr>
      </w:pPr>
      <w:proofErr w:type="spellStart"/>
      <w:r w:rsidRPr="004001FA">
        <w:rPr>
          <w:b/>
          <w:sz w:val="20"/>
          <w:highlight w:val="darkMagenta"/>
          <w:lang w:val="es-MX"/>
        </w:rPr>
        <w:t>CONHist</w:t>
      </w:r>
      <w:proofErr w:type="spellEnd"/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registra en sesión la siguiente información: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Pr="004001FA">
        <w:rPr>
          <w:sz w:val="20"/>
          <w:szCs w:val="20"/>
          <w:highlight w:val="darkMagenta"/>
          <w:lang w:val="es-MX"/>
        </w:rPr>
        <w:t>String</w:t>
      </w:r>
      <w:proofErr w:type="spellEnd"/>
      <w:r w:rsidRPr="004001FA">
        <w:rPr>
          <w:sz w:val="20"/>
          <w:szCs w:val="20"/>
          <w:highlight w:val="darkMagenta"/>
          <w:lang w:val="es-MX"/>
        </w:rPr>
        <w:t>/</w:t>
      </w:r>
      <w:proofErr w:type="spellStart"/>
      <w:r w:rsidRPr="004001FA">
        <w:rPr>
          <w:sz w:val="20"/>
          <w:szCs w:val="20"/>
          <w:highlight w:val="darkMagenta"/>
          <w:lang w:val="es-MX"/>
        </w:rPr>
        <w:t>Numeric</w:t>
      </w:r>
      <w:proofErr w:type="spellEnd"/>
      <w:r w:rsidRPr="004001FA">
        <w:rPr>
          <w:sz w:val="20"/>
          <w:szCs w:val="20"/>
          <w:highlight w:val="darkMagenta"/>
          <w:lang w:val="es-MX"/>
        </w:rPr>
        <w:t>)</w:t>
      </w:r>
    </w:p>
    <w:p w:rsidR="00FB291A" w:rsidRPr="00FB291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highlight w:val="darkMagenta"/>
          <w:u w:val="none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Default="001E36D6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Traspaso de Inventario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411F92" w:rsidRPr="00447341" w:rsidRDefault="00411F92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4" w:name="paso6_1"/>
      <w:bookmarkStart w:id="25" w:name="PasoPresentaYSolicitaDe"/>
      <w:r w:rsidRPr="00090694">
        <w:rPr>
          <w:b/>
          <w:sz w:val="20"/>
          <w:lang w:val="es-MX"/>
        </w:rPr>
        <w:t>De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1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bookmarkEnd w:id="24"/>
    <w:bookmarkEnd w:id="25"/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A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2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No 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6" w:name="paso6_3"/>
      <w:bookmarkStart w:id="27" w:name="PasoPresentaYSolicitaMotivo"/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los valores del grupo “</w:t>
      </w:r>
      <w:proofErr w:type="spellStart"/>
      <w:r w:rsidRPr="00A17C91">
        <w:rPr>
          <w:sz w:val="20"/>
          <w:lang w:val="es-MX"/>
        </w:rPr>
        <w:t>TraspasoInv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8" w:name="paso6_4"/>
      <w:bookmarkStart w:id="29" w:name="PasoPresentaSolicitaProducto"/>
      <w:bookmarkEnd w:id="26"/>
      <w:bookmarkEnd w:id="27"/>
      <w:r w:rsidRPr="00090694">
        <w:rPr>
          <w:rFonts w:cs="Arial"/>
          <w:b/>
          <w:sz w:val="20"/>
          <w:szCs w:val="20"/>
        </w:rPr>
        <w:t>Producto</w:t>
      </w:r>
      <w:r w:rsidRPr="009A48DC">
        <w:rPr>
          <w:rFonts w:cs="Arial"/>
          <w:sz w:val="20"/>
          <w:szCs w:val="20"/>
        </w:rPr>
        <w:t xml:space="preserve"> (*)</w:t>
      </w:r>
    </w:p>
    <w:bookmarkEnd w:id="28"/>
    <w:bookmarkEnd w:id="29"/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Unidad</w:t>
      </w:r>
      <w:r w:rsidRPr="009A48DC">
        <w:rPr>
          <w:sz w:val="20"/>
          <w:lang w:val="es-MX"/>
        </w:rPr>
        <w:t xml:space="preserve">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 xml:space="preserve">) </w:t>
      </w:r>
    </w:p>
    <w:p w:rsidR="00411F92" w:rsidRPr="00E44AC0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Cantidad</w:t>
      </w:r>
      <w:r w:rsidRPr="009A48DC">
        <w:rPr>
          <w:sz w:val="20"/>
          <w:lang w:val="es-MX"/>
        </w:rPr>
        <w:t xml:space="preserve"> (*)</w:t>
      </w:r>
    </w:p>
    <w:p w:rsidR="00D02928" w:rsidRPr="00A17C91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El sistema obtiene la siguiente información:</w:t>
      </w:r>
    </w:p>
    <w:p w:rsidR="00D02928" w:rsidRPr="00A17C91" w:rsidRDefault="001E36D6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02928" w:rsidRPr="00A17C91" w:rsidRDefault="001E36D6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InventarioTraspasoId</w:t>
      </w:r>
      <w:proofErr w:type="spellEnd"/>
    </w:p>
    <w:p w:rsidR="00D02928" w:rsidRPr="00A17C91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DiaClave</w:t>
      </w:r>
      <w:r w:rsidR="000215B5" w:rsidRPr="00A17C91">
        <w:rPr>
          <w:rFonts w:cs="Arial"/>
          <w:sz w:val="20"/>
          <w:szCs w:val="20"/>
        </w:rPr>
        <w:t xml:space="preserve"> = DiaClave registrado en sesión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ProductoClave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TipoUnidad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Cantidad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lastRenderedPageBreak/>
        <w:t>TipoMotivo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Origen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Destino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MFechaHora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MUsuarioID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Enviado</w:t>
      </w:r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se obtuvieron movimientos de traspaso de inventario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5C4CD7" w:rsidRDefault="00A17C91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</w:t>
      </w:r>
      <w:r w:rsidR="005C4CD7">
        <w:rPr>
          <w:rFonts w:cs="Arial"/>
          <w:sz w:val="20"/>
          <w:szCs w:val="20"/>
        </w:rPr>
        <w:t>ovimiento de Traspaso de Inventario obtenido</w:t>
      </w:r>
    </w:p>
    <w:p w:rsidR="00611F11" w:rsidRPr="00611F11" w:rsidRDefault="005C4CD7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</w:t>
      </w:r>
      <w:r w:rsidR="00C21298">
        <w:rPr>
          <w:sz w:val="20"/>
          <w:lang w:eastAsia="en-US"/>
        </w:rPr>
        <w:t>dentro de</w:t>
      </w:r>
      <w:r w:rsidR="00611F11">
        <w:rPr>
          <w:sz w:val="20"/>
          <w:lang w:eastAsia="en-US"/>
        </w:rPr>
        <w:t>l</w:t>
      </w:r>
      <w:r w:rsidR="00C2129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objeto </w:t>
      </w:r>
      <w:r w:rsidR="00611F11">
        <w:rPr>
          <w:sz w:val="20"/>
          <w:lang w:eastAsia="en-US"/>
        </w:rPr>
        <w:t>Movimientos</w:t>
      </w:r>
      <w:r>
        <w:rPr>
          <w:sz w:val="20"/>
          <w:lang w:eastAsia="en-US"/>
        </w:rPr>
        <w:t xml:space="preserve"> la siguiente información del </w:t>
      </w:r>
      <w:r w:rsidR="00C21298">
        <w:rPr>
          <w:sz w:val="20"/>
          <w:lang w:eastAsia="en-US"/>
        </w:rPr>
        <w:t>movimiento</w:t>
      </w:r>
      <w:r>
        <w:rPr>
          <w:sz w:val="20"/>
          <w:lang w:eastAsia="en-US"/>
        </w:rPr>
        <w:t xml:space="preserve"> actual de acuerdo a la información </w:t>
      </w:r>
      <w:r w:rsidR="00C21298">
        <w:rPr>
          <w:sz w:val="20"/>
          <w:lang w:eastAsia="en-US"/>
        </w:rPr>
        <w:t>obtenida</w:t>
      </w:r>
      <w:r>
        <w:rPr>
          <w:sz w:val="20"/>
          <w:lang w:eastAsia="en-US"/>
        </w:rPr>
        <w:t xml:space="preserve">: </w:t>
      </w:r>
    </w:p>
    <w:p w:rsidR="005C4CD7" w:rsidRDefault="00611F11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</w:t>
      </w:r>
      <w:r w:rsidR="005C4CD7">
        <w:rPr>
          <w:sz w:val="20"/>
          <w:lang w:eastAsia="en-US"/>
        </w:rPr>
        <w:t>Unidad</w:t>
      </w:r>
      <w:proofErr w:type="spellEnd"/>
    </w:p>
    <w:p w:rsidR="005C4CD7" w:rsidRDefault="005C4CD7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611F11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Pr="00090530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correspondiente al movimiento</w:t>
      </w:r>
      <w:r w:rsidRPr="00090530">
        <w:rPr>
          <w:sz w:val="20"/>
          <w:lang w:eastAsia="en-US"/>
        </w:rPr>
        <w:t xml:space="preserve">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ProductoClave</w:t>
      </w:r>
      <w:proofErr w:type="spellEnd"/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Nombre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192F5B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192F5B" w:rsidRPr="008F3ECA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30" w:name="paso9"/>
      <w:bookmarkStart w:id="31" w:name="PasoParaCadaMovObjetoMovimientos"/>
      <w:r>
        <w:rPr>
          <w:sz w:val="20"/>
          <w:lang w:val="es-MX"/>
        </w:rPr>
        <w:t>Para</w:t>
      </w:r>
      <w:r>
        <w:rPr>
          <w:sz w:val="20"/>
          <w:szCs w:val="20"/>
          <w:lang w:val="es-MX"/>
        </w:rPr>
        <w:t xml:space="preserve"> cada </w:t>
      </w:r>
      <w:r w:rsidR="00A17C91">
        <w:rPr>
          <w:sz w:val="20"/>
          <w:szCs w:val="20"/>
          <w:lang w:val="es-MX"/>
        </w:rPr>
        <w:t>Movimiento de T</w:t>
      </w:r>
      <w:r w:rsidR="00192F5B">
        <w:rPr>
          <w:sz w:val="20"/>
          <w:szCs w:val="20"/>
          <w:lang w:val="es-MX"/>
        </w:rPr>
        <w:t>raspaso</w:t>
      </w:r>
      <w:r>
        <w:rPr>
          <w:sz w:val="20"/>
          <w:szCs w:val="20"/>
          <w:lang w:val="es-MX"/>
        </w:rPr>
        <w:t xml:space="preserve"> incluido en el objeto </w:t>
      </w:r>
      <w:r w:rsidR="00192F5B">
        <w:rPr>
          <w:sz w:val="20"/>
          <w:szCs w:val="20"/>
          <w:lang w:val="es-MX"/>
        </w:rPr>
        <w:t>Movimientos</w:t>
      </w:r>
    </w:p>
    <w:bookmarkEnd w:id="30"/>
    <w:bookmarkEnd w:id="31"/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r w:rsidR="00192F5B">
        <w:rPr>
          <w:sz w:val="20"/>
          <w:szCs w:val="20"/>
          <w:lang w:val="es-MX"/>
        </w:rPr>
        <w:t>Movimientos</w:t>
      </w:r>
      <w:r>
        <w:rPr>
          <w:sz w:val="20"/>
          <w:szCs w:val="20"/>
          <w:lang w:val="es-MX"/>
        </w:rPr>
        <w:t>:</w:t>
      </w:r>
    </w:p>
    <w:p w:rsidR="005C4CD7" w:rsidRDefault="00192F5B" w:rsidP="00192F5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192F5B" w:rsidRP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TipoUnidad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Descripcion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Cantidad: Se presenta la cantidad de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.Cantidad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 Formatear la cantidad a mostrar de acuerdo al número de decimales configurado para el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.DecimalProducto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 xml:space="preserve">Unidad: Se presenta la descripción de la unidad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Tipo</w:t>
      </w:r>
      <w:r w:rsidRPr="007935E4">
        <w:rPr>
          <w:rStyle w:val="Hipervnculo"/>
          <w:color w:val="auto"/>
          <w:sz w:val="20"/>
          <w:szCs w:val="20"/>
          <w:u w:val="none"/>
        </w:rPr>
        <w:t>Unidad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.ProductoClave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nombre del mismo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separados por un guion medio, ejemplo: “P0001 - Jugo Durazno”</w:t>
      </w:r>
      <w:r w:rsidR="00F46B60">
        <w:rPr>
          <w:rStyle w:val="Hipervnculo"/>
          <w:color w:val="auto"/>
          <w:sz w:val="20"/>
          <w:szCs w:val="20"/>
          <w:u w:val="none"/>
        </w:rPr>
        <w:t>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De: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 w:rsidR="00FF009C">
        <w:rPr>
          <w:rStyle w:val="Hipervnculo"/>
          <w:color w:val="auto"/>
          <w:sz w:val="20"/>
          <w:szCs w:val="20"/>
          <w:u w:val="none"/>
        </w:rPr>
        <w:t>ubicación origen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 del inventario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F46B60"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F46B60">
        <w:rPr>
          <w:rStyle w:val="Hipervnculo"/>
          <w:color w:val="auto"/>
          <w:sz w:val="20"/>
          <w:szCs w:val="20"/>
          <w:u w:val="none"/>
        </w:rPr>
        <w:t>Origen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F46B60" w:rsidRPr="007935E4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A: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>
        <w:rPr>
          <w:rStyle w:val="Hipervnculo"/>
          <w:color w:val="auto"/>
          <w:sz w:val="20"/>
          <w:szCs w:val="20"/>
          <w:u w:val="none"/>
        </w:rPr>
        <w:t xml:space="preserve">ubicación </w:t>
      </w:r>
      <w:r w:rsidR="00D41D3A"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del inventario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&gt; donde </w:t>
      </w:r>
      <w:r w:rsidRPr="007935E4">
        <w:rPr>
          <w:rStyle w:val="Hipervnculo"/>
          <w:color w:val="auto"/>
          <w:sz w:val="20"/>
          <w:szCs w:val="20"/>
          <w:u w:val="none"/>
        </w:rPr>
        <w:lastRenderedPageBreak/>
        <w:t>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Destino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5C4CD7" w:rsidRPr="00F46B60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</w:rPr>
      </w:pPr>
      <w:r w:rsidRPr="00B6078C">
        <w:rPr>
          <w:b/>
          <w:sz w:val="20"/>
          <w:szCs w:val="20"/>
        </w:rPr>
        <w:t>Motivo:</w:t>
      </w:r>
      <w:r>
        <w:rPr>
          <w:sz w:val="20"/>
          <w:szCs w:val="20"/>
        </w:rPr>
        <w:t xml:space="preserve"> 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 w:rsidR="00B6078C">
        <w:rPr>
          <w:rStyle w:val="Hipervnculo"/>
          <w:color w:val="auto"/>
          <w:sz w:val="20"/>
          <w:szCs w:val="20"/>
          <w:u w:val="none"/>
        </w:rPr>
        <w:t>del motivo del movimiento de traspaso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B6078C">
        <w:rPr>
          <w:rStyle w:val="Hipervnculo"/>
          <w:color w:val="auto"/>
          <w:sz w:val="20"/>
          <w:szCs w:val="20"/>
          <w:u w:val="none"/>
        </w:rPr>
        <w:t>capturado</w:t>
      </w:r>
      <w:r>
        <w:rPr>
          <w:rStyle w:val="Hipervnculo"/>
          <w:color w:val="auto"/>
          <w:sz w:val="20"/>
          <w:szCs w:val="20"/>
          <w:u w:val="none"/>
        </w:rPr>
        <w:t xml:space="preserve">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B6078C">
        <w:rPr>
          <w:rStyle w:val="Hipervnculo"/>
          <w:color w:val="auto"/>
          <w:sz w:val="20"/>
          <w:szCs w:val="20"/>
          <w:u w:val="none"/>
        </w:rPr>
        <w:t>TRPMOT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B6078C">
        <w:rPr>
          <w:rStyle w:val="Hipervnculo"/>
          <w:color w:val="auto"/>
          <w:sz w:val="20"/>
          <w:szCs w:val="20"/>
          <w:u w:val="none"/>
        </w:rPr>
        <w:t>TipoMotivo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A17C91" w:rsidRPr="009A48DC" w:rsidRDefault="00A17C91" w:rsidP="00A17C91">
      <w:pPr>
        <w:numPr>
          <w:ilvl w:val="0"/>
          <w:numId w:val="4"/>
        </w:numPr>
        <w:jc w:val="both"/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highlight w:val="darkMagenta"/>
          <w:lang w:val="es-MX"/>
        </w:rPr>
      </w:pPr>
      <w:bookmarkStart w:id="32" w:name="ParaCadaProductoAgregado"/>
      <w:r w:rsidRPr="004001FA">
        <w:rPr>
          <w:sz w:val="20"/>
          <w:highlight w:val="darkMagenta"/>
          <w:lang w:val="es-MX"/>
        </w:rPr>
        <w:t xml:space="preserve">Si &lt;el actor </w:t>
      </w:r>
      <w:r w:rsidRPr="004001FA">
        <w:rPr>
          <w:sz w:val="20"/>
          <w:highlight w:val="darkMagenta"/>
          <w:lang w:eastAsia="en-US"/>
        </w:rPr>
        <w:t>posiciona el cursor dentro del campo de texto para captura de Producto</w:t>
      </w:r>
      <w:r w:rsidRPr="004001FA">
        <w:rPr>
          <w:sz w:val="20"/>
          <w:highlight w:val="darkMagenta"/>
          <w:lang w:val="es-MX"/>
        </w:rPr>
        <w:t>&gt;</w:t>
      </w:r>
    </w:p>
    <w:bookmarkEnd w:id="32"/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alfanumérica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String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alfanumérico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numérico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highlight w:val="darkMagenta"/>
          <w:lang w:val="es-MX"/>
        </w:rPr>
        <w:t>Si &lt;el actor proporciona la Clave del Producto&gt;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 xml:space="preserve">El sistema </w:t>
      </w:r>
      <w:r w:rsidRPr="004001FA">
        <w:rPr>
          <w:rFonts w:cs="Arial"/>
          <w:sz w:val="20"/>
          <w:szCs w:val="20"/>
          <w:highlight w:val="darkMagenta"/>
        </w:rPr>
        <w:t>formatea la clave proporcionada autocompletando con ceros a la izquierda hasta tener una cifra de acuerdo al número de dígitos configurado para la clave del producto (</w:t>
      </w:r>
      <w:proofErr w:type="spellStart"/>
      <w:r w:rsidRPr="004001FA">
        <w:rPr>
          <w:rFonts w:cs="Arial"/>
          <w:sz w:val="20"/>
          <w:szCs w:val="20"/>
          <w:highlight w:val="darkMagenta"/>
        </w:rPr>
        <w:t>DigitoClaveProd</w:t>
      </w:r>
      <w:proofErr w:type="spellEnd"/>
      <w:r w:rsidRPr="004001FA">
        <w:rPr>
          <w:rFonts w:cs="Arial"/>
          <w:sz w:val="20"/>
          <w:szCs w:val="20"/>
          <w:highlight w:val="darkMagenta"/>
        </w:rPr>
        <w:t>) registrado en sesión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El sistema obtiene la información relacionada al producto cuya información sea igual a la Clave de Producto proporcionada:</w:t>
      </w:r>
    </w:p>
    <w:p w:rsidR="00FB291A" w:rsidRPr="004001FA" w:rsidRDefault="00FB291A" w:rsidP="00FB291A">
      <w:pPr>
        <w:pStyle w:val="Prrafodelista"/>
        <w:numPr>
          <w:ilvl w:val="4"/>
          <w:numId w:val="13"/>
        </w:numPr>
        <w:ind w:left="3344"/>
        <w:rPr>
          <w:b/>
          <w:sz w:val="20"/>
          <w:highlight w:val="darkMagenta"/>
          <w:lang w:eastAsia="en-US"/>
        </w:rPr>
      </w:pPr>
      <w:r w:rsidRPr="004001FA">
        <w:rPr>
          <w:b/>
          <w:sz w:val="20"/>
          <w:highlight w:val="darkMagenta"/>
          <w:lang w:eastAsia="en-US"/>
        </w:rPr>
        <w:t>Producto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ProductoClave</w:t>
      </w:r>
      <w:proofErr w:type="spellEnd"/>
      <w:r w:rsidRPr="004001FA">
        <w:rPr>
          <w:sz w:val="20"/>
          <w:highlight w:val="darkMagenta"/>
          <w:lang w:eastAsia="en-US"/>
        </w:rPr>
        <w:t xml:space="preserve"> = Clave de Producto proporcionada y formateada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Nombre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Contenido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Venta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DecimalProducto</w:t>
      </w:r>
      <w:proofErr w:type="spellEnd"/>
    </w:p>
    <w:p w:rsidR="00FB291A" w:rsidRPr="00FB291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rFonts w:cs="Arial"/>
          <w:sz w:val="20"/>
          <w:szCs w:val="20"/>
          <w:highlight w:val="darkMagenta"/>
        </w:rPr>
        <w:t xml:space="preserve">El sistema continúa </w:t>
      </w:r>
      <w:r w:rsidRPr="00AA556E">
        <w:rPr>
          <w:rFonts w:cs="Arial"/>
          <w:sz w:val="20"/>
          <w:szCs w:val="20"/>
          <w:highlight w:val="darkMagenta"/>
        </w:rPr>
        <w:t>en el</w:t>
      </w:r>
      <w:r w:rsidRPr="00AA556E">
        <w:rPr>
          <w:rFonts w:cs="Arial"/>
          <w:sz w:val="20"/>
          <w:szCs w:val="20"/>
        </w:rPr>
        <w:t xml:space="preserve"> </w:t>
      </w:r>
      <w:hyperlink w:anchor="PasoSiProductoClaveoIDCoincide" w:history="1">
        <w:r w:rsidRPr="000B4E7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4E7A" w:rsidRPr="000B4E7A">
          <w:rPr>
            <w:rStyle w:val="Hipervnculo"/>
            <w:rFonts w:cs="Arial"/>
            <w:b/>
            <w:sz w:val="20"/>
            <w:szCs w:val="20"/>
          </w:rPr>
          <w:t>10.3.5</w:t>
        </w:r>
        <w:r w:rsidRPr="000B4E7A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AA556E">
        <w:rPr>
          <w:rFonts w:cs="Arial"/>
          <w:sz w:val="20"/>
          <w:szCs w:val="20"/>
        </w:rPr>
        <w:t xml:space="preserve"> </w:t>
      </w:r>
      <w:r w:rsidR="0015383C" w:rsidRPr="0015383C">
        <w:rPr>
          <w:sz w:val="20"/>
          <w:highlight w:val="darkMagenta"/>
          <w:lang w:eastAsia="en-US"/>
        </w:rPr>
        <w:t xml:space="preserve">del </w:t>
      </w:r>
      <w:r w:rsidR="0015383C" w:rsidRPr="0015383C">
        <w:rPr>
          <w:sz w:val="20"/>
          <w:szCs w:val="20"/>
          <w:highlight w:val="darkMagenta"/>
        </w:rPr>
        <w:t>flujo básico</w:t>
      </w:r>
    </w:p>
    <w:p w:rsidR="00D9440D" w:rsidRPr="00D9440D" w:rsidRDefault="00A17C91" w:rsidP="00D9440D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>Si &lt;se seleccionó la misma ubicación del inventario como</w:t>
      </w:r>
      <w:r w:rsidRPr="00C57786">
        <w:rPr>
          <w:rStyle w:val="Hipervnculo"/>
          <w:color w:val="auto"/>
          <w:sz w:val="20"/>
          <w:szCs w:val="20"/>
          <w:u w:val="none"/>
        </w:rPr>
        <w:t xml:space="preserve"> origen y destino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“[E09</w:t>
      </w:r>
      <w:r>
        <w:rPr>
          <w:color w:val="FF0000"/>
          <w:sz w:val="20"/>
          <w:lang w:eastAsia="en-US"/>
        </w:rPr>
        <w:t>26</w:t>
      </w:r>
      <w:r w:rsidRPr="00C57786">
        <w:rPr>
          <w:color w:val="FF0000"/>
          <w:sz w:val="20"/>
          <w:lang w:eastAsia="en-US"/>
        </w:rPr>
        <w:t>] La ubicación origen (De) debe ser diferente a la ubicación destino (A) para el traspaso de inventario”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De" w:history="1">
        <w:r w:rsidRPr="00C57786">
          <w:rPr>
            <w:rStyle w:val="Hipervnculo"/>
            <w:b/>
            <w:sz w:val="20"/>
            <w:lang w:eastAsia="en-US"/>
          </w:rPr>
          <w:t>paso 6.1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 xml:space="preserve">Si &lt;no se seleccionó un motivo diferente a ‘No Definido’ como </w:t>
      </w:r>
      <w:r w:rsidRPr="00C57786">
        <w:rPr>
          <w:rStyle w:val="Hipervnculo"/>
          <w:color w:val="auto"/>
          <w:sz w:val="20"/>
          <w:szCs w:val="20"/>
          <w:u w:val="none"/>
        </w:rPr>
        <w:t>motivo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“[E0161] Debe seleccionar un(a) $0$”</w:t>
      </w:r>
      <w:r w:rsidRPr="00C57786">
        <w:rPr>
          <w:sz w:val="20"/>
          <w:lang w:eastAsia="en-US"/>
        </w:rPr>
        <w:t>, sustituyendo el valor de $0$ por “motivo”.</w:t>
      </w:r>
    </w:p>
    <w:p w:rsidR="006C14A7" w:rsidRPr="006C14A7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Motivo" w:history="1">
        <w:r w:rsidRPr="00C57786">
          <w:rPr>
            <w:rStyle w:val="Hipervnculo"/>
            <w:b/>
            <w:sz w:val="20"/>
            <w:lang w:eastAsia="en-US"/>
          </w:rPr>
          <w:t>paso 6.3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D9440D" w:rsidRPr="00D9440D" w:rsidRDefault="00A17C91" w:rsidP="00D9440D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D9440D">
        <w:rPr>
          <w:sz w:val="20"/>
          <w:szCs w:val="20"/>
        </w:rPr>
        <w:t>El</w:t>
      </w:r>
      <w:r w:rsidRPr="00D9440D">
        <w:rPr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sistema obtiene la información relacionada a los productos cuya información sea igual a la Clave de Producto, Id, Código de Barras o Descripción proporcionados:</w:t>
      </w:r>
    </w:p>
    <w:p w:rsidR="00A17C91" w:rsidRPr="009A48DC" w:rsidRDefault="00A17C91" w:rsidP="00D9440D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eastAsia="en-US"/>
        </w:rPr>
      </w:pPr>
      <w:r w:rsidRPr="00D9440D">
        <w:rPr>
          <w:sz w:val="20"/>
          <w:lang w:eastAsia="en-US"/>
        </w:rPr>
        <w:t>Producto</w:t>
      </w: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9A48DC" w:rsidRDefault="00A17C91" w:rsidP="000D12A2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ProductoClave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PRUTipoUnidad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CodigoBarras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TipoEstado</w:t>
      </w:r>
      <w:proofErr w:type="spellEnd"/>
      <w:r w:rsidRPr="00532589">
        <w:rPr>
          <w:sz w:val="20"/>
          <w:lang w:eastAsia="en-US"/>
        </w:rPr>
        <w:t xml:space="preserve"> = 1</w:t>
      </w:r>
    </w:p>
    <w:p w:rsidR="000D12A2" w:rsidRPr="000D12A2" w:rsidRDefault="00A17C91" w:rsidP="000D12A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0D12A2">
        <w:rPr>
          <w:sz w:val="20"/>
          <w:lang w:eastAsia="en-US"/>
        </w:rPr>
        <w:t>El</w:t>
      </w:r>
      <w:r w:rsidRPr="009A48DC">
        <w:rPr>
          <w:sz w:val="20"/>
          <w:lang w:eastAsia="en-US"/>
        </w:rPr>
        <w:t xml:space="preserve"> sistema registra en sesión la siguiente información</w:t>
      </w:r>
    </w:p>
    <w:p w:rsidR="00A15942" w:rsidRDefault="00A17C91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lastRenderedPageBreak/>
        <w:t>Cadena =</w:t>
      </w:r>
      <w:r w:rsidRPr="009A48DC">
        <w:rPr>
          <w:b/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Cadena de búsqueda introducida por el usuario</w:t>
      </w:r>
    </w:p>
    <w:p w:rsidR="00A15942" w:rsidRPr="00E92648" w:rsidRDefault="00A15942" w:rsidP="00A15942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Si &lt;el parámetro de configuración indica que se tiene activado el Manejo de Doble Unidad (</w:t>
      </w:r>
      <w:proofErr w:type="spellStart"/>
      <w:r w:rsidRPr="00E92648">
        <w:rPr>
          <w:sz w:val="20"/>
          <w:highlight w:val="darkGreen"/>
          <w:lang w:eastAsia="en-US"/>
        </w:rPr>
        <w:t>ManejoDobleUnidad</w:t>
      </w:r>
      <w:proofErr w:type="spellEnd"/>
      <w:r w:rsidRPr="00E92648">
        <w:rPr>
          <w:sz w:val="20"/>
          <w:highlight w:val="darkGreen"/>
          <w:lang w:eastAsia="en-US"/>
        </w:rPr>
        <w:t xml:space="preserve"> = 1) </w:t>
      </w:r>
      <w:r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10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</w:t>
      </w:r>
      <w:r w:rsidRPr="00A15942">
        <w:rPr>
          <w:sz w:val="20"/>
          <w:highlight w:val="darkGreen"/>
          <w:lang w:eastAsia="en-US"/>
        </w:rPr>
        <w:t>sistema envía como parámetro la siguiente información: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Cadena = Cadena registrada en sesión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Esquema = “Todos”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TipoValidacionExistencia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1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ListaPrecios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TransProdID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TipoMovimiento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2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TipoTransProd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ModuloEsquemas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UbicacionExistencia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</w:t>
      </w:r>
      <w:proofErr w:type="spellStart"/>
      <w:r w:rsidRPr="00A15942">
        <w:rPr>
          <w:sz w:val="20"/>
          <w:szCs w:val="20"/>
          <w:highlight w:val="darkGreen"/>
          <w:lang w:eastAsia="en-US"/>
        </w:rPr>
        <w:t>VAVClave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de la ubicación de origen seleccionada (“De”)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BusquedaSimple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1 </w:t>
      </w:r>
    </w:p>
    <w:p w:rsidR="00A15942" w:rsidRPr="00E92648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7"/>
          <w:numId w:val="4"/>
        </w:numPr>
        <w:ind w:left="7655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Pr="00A15942">
        <w:rPr>
          <w:sz w:val="20"/>
          <w:highlight w:val="darkGreen"/>
          <w:lang w:eastAsia="en-US"/>
        </w:rPr>
        <w:t xml:space="preserve">del </w:t>
      </w:r>
      <w:r w:rsidRPr="00A15942">
        <w:rPr>
          <w:sz w:val="20"/>
          <w:szCs w:val="20"/>
          <w:highlight w:val="darkGreen"/>
        </w:rPr>
        <w:t>flujo básico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Cadena</w:t>
      </w:r>
      <w:r w:rsidR="00C11AEB" w:rsidRPr="007E3F11">
        <w:rPr>
          <w:sz w:val="20"/>
          <w:lang w:eastAsia="en-US"/>
        </w:rPr>
        <w:t xml:space="preserve"> = Cadena registrada en sesión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 xml:space="preserve">Esquema = </w:t>
      </w:r>
      <w:r w:rsidR="00A10CED" w:rsidRPr="007E3F11">
        <w:rPr>
          <w:sz w:val="20"/>
          <w:lang w:eastAsia="en-US"/>
        </w:rPr>
        <w:t>“</w:t>
      </w:r>
      <w:r w:rsidRPr="007E3F11">
        <w:rPr>
          <w:sz w:val="20"/>
          <w:lang w:eastAsia="en-US"/>
        </w:rPr>
        <w:t>Todos</w:t>
      </w:r>
      <w:r w:rsidR="00A10CED" w:rsidRPr="007E3F11">
        <w:rPr>
          <w:sz w:val="20"/>
          <w:lang w:eastAsia="en-US"/>
        </w:rPr>
        <w:t>”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TransProdID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A10CED" w:rsidRPr="007E3F11">
        <w:rPr>
          <w:sz w:val="20"/>
          <w:szCs w:val="20"/>
          <w:lang w:eastAsia="en-US"/>
        </w:rPr>
        <w:t>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TipoMovimiento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2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TipoTransProd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‘ ‘</w:t>
      </w:r>
    </w:p>
    <w:p w:rsidR="00A10CED" w:rsidRPr="007E3F11" w:rsidRDefault="00B66BB7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ModuloEsquemas</w:t>
      </w:r>
      <w:proofErr w:type="spellEnd"/>
      <w:r w:rsidRPr="007E3F11">
        <w:rPr>
          <w:sz w:val="20"/>
          <w:szCs w:val="20"/>
          <w:lang w:eastAsia="en-US"/>
        </w:rPr>
        <w:t xml:space="preserve"> = ‘ ‘</w:t>
      </w:r>
    </w:p>
    <w:p w:rsidR="00A10CED" w:rsidRDefault="00F31B49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UbicacionExistencia</w:t>
      </w:r>
      <w:proofErr w:type="spellEnd"/>
      <w:r w:rsidR="00B66BB7" w:rsidRPr="007E3F11">
        <w:rPr>
          <w:sz w:val="20"/>
          <w:szCs w:val="20"/>
          <w:lang w:eastAsia="en-US"/>
        </w:rPr>
        <w:t xml:space="preserve"> = </w:t>
      </w:r>
      <w:proofErr w:type="spellStart"/>
      <w:r w:rsidR="00B66BB7" w:rsidRPr="007E3F11">
        <w:rPr>
          <w:sz w:val="20"/>
          <w:szCs w:val="20"/>
          <w:lang w:eastAsia="en-US"/>
        </w:rPr>
        <w:t>VAVClave</w:t>
      </w:r>
      <w:proofErr w:type="spellEnd"/>
      <w:r w:rsidR="00B66BB7" w:rsidRPr="007E3F11">
        <w:rPr>
          <w:sz w:val="20"/>
          <w:szCs w:val="20"/>
          <w:lang w:eastAsia="en-US"/>
        </w:rPr>
        <w:t xml:space="preserve"> de la ubicación de origen seleccionada (“De”)</w:t>
      </w:r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0</w:t>
      </w:r>
    </w:p>
    <w:p w:rsidR="00A17C91" w:rsidRPr="000819BF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A17C91" w:rsidRPr="000819BF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A17C91" w:rsidRPr="00C57786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C57786">
        <w:rPr>
          <w:sz w:val="20"/>
          <w:szCs w:val="20"/>
          <w:lang w:eastAsia="en-US"/>
        </w:rPr>
        <w:t>Cantidad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3" w:name="paso10_1_4_3"/>
      <w:bookmarkStart w:id="34" w:name="PasoParaCadaProductoRegresadoBusqueda"/>
      <w:r w:rsidRPr="009A48DC">
        <w:rPr>
          <w:sz w:val="20"/>
          <w:lang w:eastAsia="en-US"/>
        </w:rPr>
        <w:t>Para cada producto incluido en el objeto Productos</w:t>
      </w:r>
      <w:r w:rsidR="005A2BDA">
        <w:rPr>
          <w:sz w:val="20"/>
          <w:lang w:eastAsia="en-US"/>
        </w:rPr>
        <w:t xml:space="preserve"> recibido como parámetro</w:t>
      </w:r>
      <w:bookmarkEnd w:id="33"/>
    </w:p>
    <w:bookmarkEnd w:id="34"/>
    <w:p w:rsidR="005A2BDA" w:rsidRPr="00611F11" w:rsidRDefault="005A2BDA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dentro del objeto Movimientos la siguiente información del producto actual de acuerdo a la información recibida como parámetro: </w:t>
      </w:r>
    </w:p>
    <w:p w:rsidR="005A2BDA" w:rsidRPr="000D12A2" w:rsidRDefault="005A2BDA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r w:rsidR="00D41D3A" w:rsidRPr="000819BF">
        <w:rPr>
          <w:sz w:val="20"/>
          <w:szCs w:val="20"/>
          <w:lang w:eastAsia="en-US"/>
        </w:rPr>
        <w:t>Clave del Producto</w:t>
      </w:r>
      <w:r w:rsidR="00D41D3A">
        <w:rPr>
          <w:sz w:val="20"/>
          <w:szCs w:val="20"/>
          <w:lang w:eastAsia="en-US"/>
        </w:rPr>
        <w:t xml:space="preserve">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TipoUnidad</w:t>
      </w:r>
      <w:proofErr w:type="spellEnd"/>
      <w:r w:rsidR="00D41D3A">
        <w:rPr>
          <w:sz w:val="20"/>
          <w:szCs w:val="20"/>
          <w:lang w:eastAsia="en-US"/>
        </w:rPr>
        <w:t xml:space="preserve"> = Unidad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Cantidad</w:t>
      </w:r>
      <w:r w:rsidR="00D41D3A">
        <w:rPr>
          <w:sz w:val="20"/>
          <w:szCs w:val="20"/>
          <w:lang w:eastAsia="en-US"/>
        </w:rPr>
        <w:t xml:space="preserve"> = Cantidad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TipoMotivo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del motivo seleccionado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lastRenderedPageBreak/>
        <w:t>Origen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origen </w:t>
      </w:r>
      <w:r w:rsidR="00D41D3A">
        <w:rPr>
          <w:sz w:val="20"/>
          <w:szCs w:val="20"/>
          <w:lang w:eastAsia="en-US"/>
        </w:rPr>
        <w:t>seleccionada (“De”)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Destino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</w:t>
      </w:r>
      <w:r w:rsidR="00D41D3A">
        <w:rPr>
          <w:sz w:val="20"/>
          <w:szCs w:val="20"/>
          <w:lang w:eastAsia="en-US"/>
        </w:rPr>
        <w:t>destino</w:t>
      </w:r>
      <w:r w:rsidR="00D41D3A" w:rsidRPr="00D41D3A">
        <w:rPr>
          <w:sz w:val="20"/>
          <w:szCs w:val="20"/>
          <w:lang w:eastAsia="en-US"/>
        </w:rPr>
        <w:t xml:space="preserve"> </w:t>
      </w:r>
      <w:r w:rsidR="00D41D3A">
        <w:rPr>
          <w:sz w:val="20"/>
          <w:szCs w:val="20"/>
          <w:lang w:eastAsia="en-US"/>
        </w:rPr>
        <w:t>seleccionada (“A”)</w:t>
      </w:r>
    </w:p>
    <w:p w:rsidR="005A2BDA" w:rsidRPr="00090530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</w:t>
      </w:r>
      <w:r w:rsidRPr="00090530">
        <w:rPr>
          <w:sz w:val="20"/>
          <w:lang w:eastAsia="en-US"/>
        </w:rPr>
        <w:t>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Nombre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5A2BDA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Descripcion</w:t>
      </w:r>
      <w:proofErr w:type="spellEnd"/>
      <w:r w:rsidRPr="005A2BDA">
        <w:rPr>
          <w:sz w:val="20"/>
          <w:szCs w:val="20"/>
          <w:lang w:eastAsia="en-US"/>
        </w:rPr>
        <w:t xml:space="preserve"> = &lt;</w:t>
      </w:r>
      <w:proofErr w:type="spellStart"/>
      <w:r w:rsidRPr="005A2BDA">
        <w:rPr>
          <w:sz w:val="20"/>
          <w:szCs w:val="20"/>
          <w:lang w:eastAsia="en-US"/>
        </w:rPr>
        <w:t>Producto.Nombre</w:t>
      </w:r>
      <w:proofErr w:type="spellEnd"/>
      <w:r w:rsidRPr="005A2BDA">
        <w:rPr>
          <w:sz w:val="20"/>
          <w:szCs w:val="20"/>
          <w:lang w:eastAsia="en-US"/>
        </w:rPr>
        <w:t>&gt;</w:t>
      </w:r>
    </w:p>
    <w:p w:rsidR="00D05F7D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7C698F" w:rsidRPr="00E85886" w:rsidRDefault="007C698F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“Disponible” (</w:t>
      </w:r>
      <w:r w:rsidRPr="00E85886">
        <w:rPr>
          <w:rFonts w:cs="Arial"/>
          <w:sz w:val="20"/>
          <w:szCs w:val="20"/>
          <w:highlight w:val="lightGray"/>
          <w:lang w:eastAsia="en-US"/>
        </w:rPr>
        <w:t>Origen = 1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TipoMovimiento</w:t>
      </w:r>
      <w:proofErr w:type="spellEnd"/>
      <w:r w:rsidRPr="00E85886">
        <w:rPr>
          <w:sz w:val="20"/>
          <w:szCs w:val="20"/>
          <w:highlight w:val="lightGray"/>
        </w:rPr>
        <w:t xml:space="preserve"> = 1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7C698F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E85886" w:rsidRPr="00E85886" w:rsidRDefault="00E85886" w:rsidP="00E85886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Disponible” (</w:t>
      </w:r>
      <w:r>
        <w:rPr>
          <w:rFonts w:cs="Arial"/>
          <w:sz w:val="20"/>
          <w:szCs w:val="20"/>
          <w:highlight w:val="lightGray"/>
          <w:lang w:eastAsia="en-US"/>
        </w:rPr>
        <w:t>Origen = 2</w:t>
      </w:r>
      <w:r w:rsidRPr="00E85886">
        <w:rPr>
          <w:rFonts w:cs="Arial"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3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lastRenderedPageBreak/>
        <w:t>El sistema recibe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4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7A26D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7A26D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2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95282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5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1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 xml:space="preserve">movimiento de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lastRenderedPageBreak/>
        <w:t>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873E2A" w:rsidRDefault="00A17C91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9440D" w:rsidRPr="00A17C91" w:rsidRDefault="00D9440D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= </w:t>
      </w:r>
      <w:proofErr w:type="spellStart"/>
      <w:r w:rsidR="007A26D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DiaClave = DiaClave registrado en sesión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Cantidad</w:t>
      </w:r>
      <w:r>
        <w:rPr>
          <w:sz w:val="20"/>
          <w:szCs w:val="20"/>
          <w:lang w:eastAsia="en-US"/>
        </w:rPr>
        <w:t xml:space="preserve"> = Cantidad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Origen</w:t>
      </w:r>
      <w:r>
        <w:rPr>
          <w:sz w:val="20"/>
          <w:szCs w:val="20"/>
          <w:lang w:eastAsia="en-US"/>
        </w:rPr>
        <w:t xml:space="preserve"> = Origen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Destino</w:t>
      </w:r>
      <w:r>
        <w:rPr>
          <w:sz w:val="20"/>
          <w:szCs w:val="20"/>
          <w:lang w:eastAsia="en-US"/>
        </w:rPr>
        <w:t xml:space="preserve"> = Destino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Fecha y hora actual del sistema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Enviado</w:t>
      </w:r>
      <w:r>
        <w:rPr>
          <w:sz w:val="20"/>
          <w:szCs w:val="20"/>
          <w:lang w:eastAsia="en-US"/>
        </w:rPr>
        <w:t xml:space="preserve"> = 0</w:t>
      </w:r>
    </w:p>
    <w:p w:rsidR="000679FF" w:rsidRDefault="000679FF" w:rsidP="000679FF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0679FF" w:rsidRPr="000679FF" w:rsidRDefault="000679FF" w:rsidP="000679FF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A17C91" w:rsidRPr="006E2291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D9440D">
        <w:rPr>
          <w:sz w:val="20"/>
          <w:szCs w:val="20"/>
        </w:rPr>
        <w:t>básico</w:t>
      </w:r>
    </w:p>
    <w:p w:rsidR="007B5A2B" w:rsidRPr="007B5A2B" w:rsidRDefault="00A17C91" w:rsidP="007B5A2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A17C91" w:rsidRPr="00873E2A" w:rsidRDefault="00A17C91" w:rsidP="007B5A2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5" w:name="paso10_1_5_1"/>
      <w:bookmarkStart w:id="36" w:name="PasoSiProductoClaveoIDCoincide"/>
      <w:r w:rsidRPr="007B5A2B">
        <w:rPr>
          <w:sz w:val="20"/>
          <w:lang w:eastAsia="en-US"/>
        </w:rPr>
        <w:t>El</w:t>
      </w:r>
      <w:r w:rsidRPr="00873E2A">
        <w:rPr>
          <w:sz w:val="20"/>
          <w:lang w:eastAsia="en-US"/>
        </w:rPr>
        <w:t xml:space="preserve"> sistema registra la siguiente información del producto </w:t>
      </w:r>
      <w:r w:rsidR="00D84537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D84537">
        <w:rPr>
          <w:sz w:val="20"/>
          <w:lang w:eastAsia="en-US"/>
        </w:rPr>
        <w:t>Movimientos</w:t>
      </w:r>
    </w:p>
    <w:bookmarkEnd w:id="35"/>
    <w:bookmarkEnd w:id="36"/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363DBE" w:rsidRDefault="00D84537" w:rsidP="007B5A2B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254644" w:rsidRDefault="00254644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A17C91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ED59B8" w:rsidRPr="00ED59B8" w:rsidRDefault="00ED59B8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ED13B3">
        <w:rPr>
          <w:sz w:val="20"/>
          <w:lang w:val="es-MX"/>
        </w:rPr>
        <w:t xml:space="preserve">la </w:t>
      </w:r>
      <w:r w:rsidR="00ED13B3" w:rsidRPr="00C57786">
        <w:rPr>
          <w:sz w:val="20"/>
          <w:lang w:eastAsia="en-US"/>
        </w:rPr>
        <w:t>ubicación</w:t>
      </w:r>
      <w:r w:rsidR="00BE21EC">
        <w:rPr>
          <w:sz w:val="20"/>
          <w:lang w:eastAsia="en-US"/>
        </w:rPr>
        <w:t xml:space="preserve"> seleccionada como</w:t>
      </w:r>
      <w:r w:rsidR="00ED13B3" w:rsidRPr="00C57786">
        <w:rPr>
          <w:sz w:val="20"/>
          <w:lang w:eastAsia="en-US"/>
        </w:rPr>
        <w:t xml:space="preserve"> </w:t>
      </w:r>
      <w:r w:rsidR="00BE21EC">
        <w:rPr>
          <w:sz w:val="20"/>
          <w:lang w:eastAsia="en-US"/>
        </w:rPr>
        <w:t xml:space="preserve">origen del </w:t>
      </w:r>
      <w:r w:rsidR="00ED13B3"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="00ED13B3" w:rsidRPr="00C57786">
        <w:rPr>
          <w:sz w:val="20"/>
          <w:lang w:eastAsia="en-US"/>
        </w:rPr>
        <w:t xml:space="preserve"> de inventario</w:t>
      </w:r>
      <w:r w:rsidR="00ED13B3">
        <w:rPr>
          <w:sz w:val="20"/>
          <w:lang w:val="es-MX"/>
        </w:rPr>
        <w:t xml:space="preserve"> </w:t>
      </w:r>
      <w:r w:rsidR="00BE21EC">
        <w:rPr>
          <w:sz w:val="20"/>
          <w:lang w:val="es-MX"/>
        </w:rPr>
        <w:t>corresponde al “Disponible” (</w:t>
      </w:r>
      <w:proofErr w:type="spellStart"/>
      <w:r w:rsidR="00BE21EC">
        <w:rPr>
          <w:rFonts w:cs="Arial"/>
          <w:sz w:val="20"/>
          <w:szCs w:val="20"/>
          <w:lang w:eastAsia="en-US"/>
        </w:rPr>
        <w:t>VAVClave</w:t>
      </w:r>
      <w:proofErr w:type="spellEnd"/>
      <w:r w:rsidR="00BE21EC">
        <w:rPr>
          <w:rFonts w:cs="Arial"/>
          <w:sz w:val="20"/>
          <w:szCs w:val="20"/>
          <w:lang w:eastAsia="en-US"/>
        </w:rPr>
        <w:t xml:space="preserve"> = 1</w:t>
      </w:r>
      <w:r w:rsidR="00BE21EC">
        <w:rPr>
          <w:sz w:val="20"/>
          <w:lang w:val="es-MX"/>
        </w:rPr>
        <w:t>)</w:t>
      </w:r>
      <w:r>
        <w:rPr>
          <w:sz w:val="20"/>
          <w:lang w:val="es-MX"/>
        </w:rPr>
        <w:t>&gt;</w:t>
      </w:r>
    </w:p>
    <w:p w:rsidR="00A17C91" w:rsidRPr="0076514B" w:rsidRDefault="00A17C91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6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990803" w:rsidRDefault="00A17C91" w:rsidP="00BE21EC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A17C91" w:rsidRPr="00990803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A17C91" w:rsidRDefault="00A17C91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lastRenderedPageBreak/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BE21EC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A17C91" w:rsidRPr="0076514B" w:rsidRDefault="00A17C91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A17C91" w:rsidRPr="0076514B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990803" w:rsidRPr="00ED59B8" w:rsidRDefault="00990803" w:rsidP="0099080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990803" w:rsidRPr="0076514B" w:rsidRDefault="00990803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90803" w:rsidRPr="00990803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990803" w:rsidRPr="0099080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990803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990803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990803" w:rsidRPr="0076514B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990803" w:rsidRPr="00823F2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A17C91" w:rsidRPr="007B5A2B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7B5A2B">
        <w:rPr>
          <w:b/>
          <w:sz w:val="20"/>
          <w:szCs w:val="20"/>
          <w:lang w:val="es-MX"/>
        </w:rPr>
        <w:t>Exist</w:t>
      </w:r>
      <w:proofErr w:type="spellEnd"/>
      <w:r w:rsidRPr="007B5A2B">
        <w:rPr>
          <w:b/>
          <w:sz w:val="20"/>
          <w:szCs w:val="20"/>
          <w:lang w:val="es-MX"/>
        </w:rPr>
        <w:t xml:space="preserve"> = </w:t>
      </w:r>
      <w:proofErr w:type="spellStart"/>
      <w:r w:rsidRPr="007B5A2B">
        <w:rPr>
          <w:sz w:val="20"/>
          <w:szCs w:val="20"/>
          <w:lang w:val="es-MX"/>
        </w:rPr>
        <w:t>OP_Existencia</w:t>
      </w:r>
      <w:proofErr w:type="spellEnd"/>
      <w:r w:rsidRPr="007B5A2B">
        <w:rPr>
          <w:sz w:val="20"/>
          <w:szCs w:val="20"/>
          <w:lang w:val="es-MX"/>
        </w:rPr>
        <w:t xml:space="preserve"> </w:t>
      </w:r>
      <w:r w:rsidRPr="007B5A2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7B5A2B">
        <w:rPr>
          <w:rFonts w:cs="Arial"/>
          <w:sz w:val="20"/>
          <w:szCs w:val="20"/>
        </w:rPr>
        <w:t>Producto.DecimalProducto</w:t>
      </w:r>
      <w:proofErr w:type="spellEnd"/>
      <w:r w:rsidRPr="007B5A2B">
        <w:rPr>
          <w:rFonts w:cs="Arial"/>
          <w:sz w:val="20"/>
          <w:szCs w:val="20"/>
        </w:rPr>
        <w:t>&gt;)</w:t>
      </w:r>
      <w:r w:rsidRPr="007B5A2B">
        <w:rPr>
          <w:sz w:val="20"/>
          <w:szCs w:val="20"/>
          <w:lang w:val="es-MX"/>
        </w:rPr>
        <w:t>. Mostrar de sólo lectura.</w:t>
      </w:r>
    </w:p>
    <w:p w:rsidR="00A17C91" w:rsidRPr="007B5A2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B5A2B">
        <w:rPr>
          <w:sz w:val="20"/>
          <w:lang w:eastAsia="en-US"/>
        </w:rPr>
        <w:t xml:space="preserve">El sistema continúa en el </w:t>
      </w:r>
      <w:hyperlink w:anchor="PasoObtenerUnidadesProducto" w:history="1">
        <w:r w:rsidRPr="007B5A2B">
          <w:rPr>
            <w:rStyle w:val="Hipervnculo"/>
            <w:b/>
            <w:sz w:val="20"/>
            <w:lang w:eastAsia="en-US"/>
          </w:rPr>
          <w:t xml:space="preserve">paso </w:t>
        </w:r>
        <w:r w:rsidR="007B5A2B" w:rsidRPr="007B5A2B">
          <w:rPr>
            <w:rStyle w:val="Hipervnculo"/>
            <w:b/>
            <w:sz w:val="20"/>
            <w:lang w:eastAsia="en-US"/>
          </w:rPr>
          <w:t>10</w:t>
        </w:r>
        <w:r w:rsidRPr="007B5A2B">
          <w:rPr>
            <w:rStyle w:val="Hipervnculo"/>
            <w:b/>
            <w:sz w:val="20"/>
            <w:lang w:eastAsia="en-US"/>
          </w:rPr>
          <w:t>.1.7</w:t>
        </w:r>
      </w:hyperlink>
      <w:r w:rsidRPr="007B5A2B">
        <w:rPr>
          <w:sz w:val="20"/>
          <w:lang w:eastAsia="en-US"/>
        </w:rPr>
        <w:t xml:space="preserve"> del </w:t>
      </w:r>
      <w:r w:rsidRPr="007B5A2B">
        <w:rPr>
          <w:sz w:val="20"/>
          <w:szCs w:val="20"/>
        </w:rPr>
        <w:t xml:space="preserve">flujo </w:t>
      </w:r>
      <w:r w:rsidR="007B5A2B" w:rsidRPr="007B5A2B">
        <w:rPr>
          <w:sz w:val="20"/>
          <w:szCs w:val="20"/>
        </w:rPr>
        <w:t>básico</w:t>
      </w:r>
    </w:p>
    <w:p w:rsidR="00A17C91" w:rsidRPr="00873E2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</w:t>
      </w:r>
      <w:r w:rsidR="007B5A2B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7B5A2B">
        <w:rPr>
          <w:sz w:val="20"/>
          <w:lang w:eastAsia="en-US"/>
        </w:rPr>
        <w:t>Movimientos</w:t>
      </w:r>
    </w:p>
    <w:p w:rsidR="00A17C91" w:rsidRPr="00363DBE" w:rsidRDefault="007B5A2B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76514B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isDevolucion</w:t>
      </w:r>
      <w:proofErr w:type="spellEnd"/>
      <w:r>
        <w:rPr>
          <w:sz w:val="20"/>
          <w:szCs w:val="20"/>
        </w:rPr>
        <w:t xml:space="preserve"> = 1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823F2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Pr="00873E2A" w:rsidRDefault="00A17C91" w:rsidP="00A17C91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lectura.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OP_Existencia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  <w:r w:rsidR="00E012D1">
        <w:rPr>
          <w:sz w:val="20"/>
          <w:szCs w:val="20"/>
          <w:lang w:val="es-MX"/>
        </w:rPr>
        <w:t>.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proporcionado. Mostrar de sólo lectura y posicionar el cursor dentro del combo de selección de cantidad de producto:</w:t>
      </w:r>
    </w:p>
    <w:p w:rsidR="00A17C91" w:rsidRPr="006E22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Pr="00E012D1">
          <w:rPr>
            <w:rStyle w:val="Hipervnculo"/>
            <w:b/>
            <w:sz w:val="20"/>
            <w:lang w:eastAsia="en-US"/>
          </w:rPr>
          <w:t xml:space="preserve">paso </w:t>
        </w:r>
        <w:r w:rsidR="00E012D1" w:rsidRPr="00E012D1">
          <w:rPr>
            <w:rStyle w:val="Hipervnculo"/>
            <w:b/>
            <w:sz w:val="20"/>
            <w:lang w:eastAsia="en-US"/>
          </w:rPr>
          <w:t>10</w:t>
        </w:r>
        <w:r w:rsidRPr="00E012D1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E012D1">
        <w:rPr>
          <w:sz w:val="20"/>
          <w:szCs w:val="20"/>
        </w:rPr>
        <w:t>básico</w:t>
      </w:r>
    </w:p>
    <w:p w:rsidR="00A17C91" w:rsidRPr="006E22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Pr="00A755C4">
          <w:rPr>
            <w:rStyle w:val="Hipervnculo"/>
            <w:b/>
            <w:sz w:val="20"/>
            <w:lang w:eastAsia="en-US"/>
          </w:rPr>
          <w:t xml:space="preserve">paso </w:t>
        </w:r>
        <w:r w:rsidR="00A755C4" w:rsidRPr="00A755C4">
          <w:rPr>
            <w:rStyle w:val="Hipervnculo"/>
            <w:b/>
            <w:sz w:val="20"/>
            <w:lang w:eastAsia="en-US"/>
          </w:rPr>
          <w:t>6.4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A755C4">
        <w:rPr>
          <w:sz w:val="20"/>
          <w:szCs w:val="20"/>
        </w:rPr>
        <w:t>básico</w:t>
      </w:r>
    </w:p>
    <w:p w:rsidR="00A17C91" w:rsidRPr="009F626C" w:rsidRDefault="00A17C91" w:rsidP="00A17C91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A17C91" w:rsidRPr="009F626C" w:rsidRDefault="00A17C91" w:rsidP="00A17C91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A17C91" w:rsidRPr="0028797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="00A755C4" w:rsidRPr="00A755C4">
          <w:rPr>
            <w:rStyle w:val="Hipervnculo"/>
            <w:b/>
            <w:sz w:val="20"/>
            <w:lang w:eastAsia="en-US"/>
          </w:rPr>
          <w:t>paso 6.4</w:t>
        </w:r>
      </w:hyperlink>
      <w:r w:rsidR="00A755C4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7F1FC2">
        <w:rPr>
          <w:sz w:val="20"/>
          <w:szCs w:val="20"/>
        </w:rPr>
        <w:t>básico</w:t>
      </w:r>
    </w:p>
    <w:p w:rsidR="00A17C91" w:rsidRPr="006C46C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7" w:name="paso10_1_7"/>
      <w:bookmarkStart w:id="38" w:name="PasoObtenerUnidadesProducto"/>
      <w:r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7"/>
    <w:bookmarkEnd w:id="38"/>
    <w:p w:rsidR="00A17C91" w:rsidRPr="006C46C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A17C91" w:rsidRPr="00287979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A17C91" w:rsidRPr="00787B44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17C91" w:rsidRPr="007B320D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PrecioClave</w:t>
      </w:r>
      <w:proofErr w:type="spellEnd"/>
    </w:p>
    <w:p w:rsidR="00A17C91" w:rsidRPr="007B320D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A17C91" w:rsidRPr="005F22C4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A17C91" w:rsidRPr="00092B29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>El sistema valida las Unidades relacionadas al producto: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A17C91" w:rsidRPr="00092B29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="0082643C" w:rsidRPr="00E012D1">
          <w:rPr>
            <w:rStyle w:val="Hipervnculo"/>
            <w:b/>
            <w:sz w:val="20"/>
            <w:lang w:eastAsia="en-US"/>
          </w:rPr>
          <w:t>paso 10.1.10</w:t>
        </w:r>
      </w:hyperlink>
      <w:r w:rsidRPr="00092B29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</w:t>
      </w:r>
      <w:r w:rsidR="007F1FC2">
        <w:rPr>
          <w:sz w:val="20"/>
          <w:szCs w:val="20"/>
        </w:rPr>
        <w:t xml:space="preserve"> básico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A17C91" w:rsidRPr="00604490" w:rsidRDefault="00A17C91" w:rsidP="00BD433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A17C91" w:rsidRPr="00604490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ActorProporcionaUnidad" w:history="1">
        <w:r w:rsidRPr="003B424D">
          <w:rPr>
            <w:rStyle w:val="Hipervnculo"/>
            <w:b/>
            <w:sz w:val="20"/>
            <w:lang w:eastAsia="en-US"/>
          </w:rPr>
          <w:t xml:space="preserve">paso </w:t>
        </w:r>
        <w:r w:rsidR="003B424D" w:rsidRPr="003B424D">
          <w:rPr>
            <w:rStyle w:val="Hipervnculo"/>
            <w:b/>
            <w:sz w:val="20"/>
            <w:lang w:eastAsia="en-US"/>
          </w:rPr>
          <w:t>10</w:t>
        </w:r>
        <w:r w:rsidRPr="003B424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 xml:space="preserve">flujo </w:t>
      </w:r>
      <w:r w:rsidR="003B424D">
        <w:rPr>
          <w:sz w:val="20"/>
          <w:szCs w:val="20"/>
        </w:rPr>
        <w:t>básico</w:t>
      </w:r>
    </w:p>
    <w:p w:rsidR="00A17C91" w:rsidRPr="000462CB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9" w:name="paso10_1_9"/>
      <w:bookmarkStart w:id="40" w:name="PasoActorProporcionaUnidad"/>
      <w:r>
        <w:rPr>
          <w:sz w:val="20"/>
          <w:lang w:val="es-MX"/>
        </w:rPr>
        <w:t xml:space="preserve">El actor proporciona la siguiente información, inmediatamente después </w:t>
      </w:r>
      <w:r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39"/>
    <w:bookmarkEnd w:id="40"/>
    <w:p w:rsidR="00A17C91" w:rsidRPr="000462C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41" w:name="paso10_1_10"/>
      <w:bookmarkStart w:id="42" w:name="PasoActorProporcionaCantidad"/>
      <w:r>
        <w:rPr>
          <w:sz w:val="20"/>
          <w:szCs w:val="20"/>
          <w:lang w:val="es-MX"/>
        </w:rPr>
        <w:t>El actor proporciona la siguiente información:</w:t>
      </w:r>
    </w:p>
    <w:bookmarkEnd w:id="41"/>
    <w:bookmarkEnd w:id="42"/>
    <w:p w:rsidR="00A17C91" w:rsidRPr="00BA1BB6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A17C91" w:rsidRPr="006E2C28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43" w:name="paso10_1_11"/>
      <w:bookmarkStart w:id="44" w:name="PasoActorProporcionaCantidadYAgregar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43"/>
    <w:bookmarkEnd w:id="44"/>
    <w:p w:rsidR="006755B5" w:rsidRPr="00294083" w:rsidRDefault="006755B5" w:rsidP="006755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6755B5" w:rsidRP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17C91" w:rsidRPr="00687398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A17C91" w:rsidRDefault="00A17C91" w:rsidP="00BC406B">
      <w:pPr>
        <w:pStyle w:val="Prrafodelista"/>
        <w:numPr>
          <w:ilvl w:val="4"/>
          <w:numId w:val="13"/>
        </w:numPr>
        <w:ind w:left="3742" w:hanging="1134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A17C91" w:rsidRPr="00367E9A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A17C91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A17C91" w:rsidRPr="006E2C28" w:rsidRDefault="00A17C91" w:rsidP="00BC406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r w:rsidR="000D1F08">
        <w:rPr>
          <w:sz w:val="20"/>
          <w:lang w:val="es-MX"/>
        </w:rPr>
        <w:t>Movimientos</w:t>
      </w:r>
      <w:r>
        <w:rPr>
          <w:sz w:val="20"/>
          <w:lang w:val="es-MX"/>
        </w:rPr>
        <w:t xml:space="preserve"> con la siguiente información para el producto actual:</w:t>
      </w:r>
    </w:p>
    <w:p w:rsidR="00A17C91" w:rsidRPr="000E3039" w:rsidRDefault="000D1F08" w:rsidP="00BC406B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lang w:val="es-MX"/>
        </w:rPr>
        <w:t>Movimientos</w:t>
      </w:r>
    </w:p>
    <w:p w:rsidR="00A17C91" w:rsidRPr="001C1EA0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proofErr w:type="spellStart"/>
      <w:r>
        <w:rPr>
          <w:sz w:val="20"/>
          <w:lang w:val="es-MX"/>
        </w:rPr>
        <w:t>Tipo</w:t>
      </w:r>
      <w:r w:rsidR="00A17C91" w:rsidRPr="00D238A1">
        <w:rPr>
          <w:sz w:val="20"/>
          <w:lang w:val="es-MX"/>
        </w:rPr>
        <w:t>Unidad</w:t>
      </w:r>
      <w:proofErr w:type="spellEnd"/>
    </w:p>
    <w:p w:rsidR="00A17C91" w:rsidRPr="000D1F08" w:rsidRDefault="00A17C91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>&gt;)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Origen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origen seleccionada (“De”)</w:t>
      </w:r>
    </w:p>
    <w:p w:rsidR="000D1F08" w:rsidRP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Destino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destino seleccionada (“A”)</w:t>
      </w:r>
    </w:p>
    <w:p w:rsidR="00823F23" w:rsidRPr="00AC4BAF" w:rsidRDefault="00823F23" w:rsidP="000D1F0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“Disponible” (</w:t>
      </w:r>
      <w:proofErr w:type="spellStart"/>
      <w:r w:rsidRPr="00AC4BAF">
        <w:rPr>
          <w:rFonts w:cs="Arial"/>
          <w:sz w:val="20"/>
          <w:szCs w:val="20"/>
          <w:lang w:eastAsia="en-US"/>
        </w:rPr>
        <w:t>VAVClave</w:t>
      </w:r>
      <w:proofErr w:type="spellEnd"/>
      <w:r w:rsidRPr="00AC4BAF">
        <w:rPr>
          <w:rFonts w:cs="Arial"/>
          <w:sz w:val="20"/>
          <w:szCs w:val="20"/>
          <w:lang w:eastAsia="en-US"/>
        </w:rPr>
        <w:t xml:space="preserve"> = 1</w:t>
      </w:r>
      <w:r w:rsidRPr="00AC4BAF">
        <w:rPr>
          <w:sz w:val="20"/>
          <w:lang w:val="es-MX"/>
        </w:rPr>
        <w:t>)&gt;</w:t>
      </w:r>
    </w:p>
    <w:p w:rsidR="00A17C91" w:rsidRPr="00AC4BAF" w:rsidRDefault="00A17C91" w:rsidP="00823F2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17C91" w:rsidRPr="00AC4BAF" w:rsidRDefault="00A17C91" w:rsidP="00823F23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17C91" w:rsidRPr="00AC4BAF" w:rsidRDefault="00A17C91" w:rsidP="00823F23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="007F1436" w:rsidRPr="00AC4BAF">
        <w:rPr>
          <w:sz w:val="20"/>
          <w:szCs w:val="20"/>
        </w:rPr>
        <w:t>Tipo</w:t>
      </w:r>
      <w:r w:rsidRPr="00AC4BAF">
        <w:rPr>
          <w:sz w:val="20"/>
          <w:szCs w:val="20"/>
        </w:rPr>
        <w:t>Unidad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Cantidad = Cantidad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C4BAF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7F1436" w:rsidRPr="00AC4BAF" w:rsidRDefault="007F1436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</w:t>
      </w:r>
      <w:r w:rsidR="00AC4BAF" w:rsidRPr="00AC4BAF">
        <w:rPr>
          <w:sz w:val="20"/>
          <w:szCs w:val="20"/>
        </w:rPr>
        <w:t>‘</w:t>
      </w:r>
      <w:r w:rsidRPr="00AC4BAF">
        <w:rPr>
          <w:sz w:val="20"/>
          <w:szCs w:val="20"/>
        </w:rPr>
        <w:t>Venta</w:t>
      </w:r>
      <w:r w:rsidR="00AC4BAF" w:rsidRPr="00AC4BAF">
        <w:rPr>
          <w:sz w:val="20"/>
          <w:szCs w:val="20"/>
        </w:rPr>
        <w:t>’</w:t>
      </w:r>
    </w:p>
    <w:p w:rsidR="00A17C91" w:rsidRPr="00AC4BAF" w:rsidRDefault="00A17C91" w:rsidP="007F1436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17C91" w:rsidRPr="00AC4BAF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17C91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C4BAF" w:rsidRPr="00AC4BAF" w:rsidRDefault="00AC4BAF" w:rsidP="00AC4BAF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</w:t>
      </w:r>
      <w:r w:rsidR="00454F12">
        <w:rPr>
          <w:sz w:val="20"/>
          <w:lang w:val="es-MX"/>
        </w:rPr>
        <w:t xml:space="preserve">No </w:t>
      </w:r>
      <w:r w:rsidRPr="00AC4BAF">
        <w:rPr>
          <w:sz w:val="20"/>
          <w:lang w:val="es-MX"/>
        </w:rPr>
        <w:t>Disponible” (</w:t>
      </w:r>
      <w:proofErr w:type="spellStart"/>
      <w:r w:rsidR="00454F12">
        <w:rPr>
          <w:rFonts w:cs="Arial"/>
          <w:sz w:val="20"/>
          <w:szCs w:val="20"/>
          <w:lang w:eastAsia="en-US"/>
        </w:rPr>
        <w:t>VAVClave</w:t>
      </w:r>
      <w:proofErr w:type="spellEnd"/>
      <w:r w:rsidR="00454F12">
        <w:rPr>
          <w:rFonts w:cs="Arial"/>
          <w:sz w:val="20"/>
          <w:szCs w:val="20"/>
          <w:lang w:eastAsia="en-US"/>
        </w:rPr>
        <w:t xml:space="preserve"> = 2</w:t>
      </w:r>
      <w:r w:rsidRPr="00AC4BAF">
        <w:rPr>
          <w:sz w:val="20"/>
          <w:lang w:val="es-MX"/>
        </w:rPr>
        <w:t>)&gt;</w:t>
      </w:r>
    </w:p>
    <w:p w:rsidR="00AC4BAF" w:rsidRPr="00AC4BAF" w:rsidRDefault="00AC4BAF" w:rsidP="00AC4BAF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Cantidad = Cantidad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‘</w:t>
      </w:r>
      <w:r w:rsidR="00454F12">
        <w:rPr>
          <w:sz w:val="20"/>
          <w:szCs w:val="20"/>
        </w:rPr>
        <w:t xml:space="preserve">No </w:t>
      </w:r>
      <w:r w:rsidRPr="00AC4BAF">
        <w:rPr>
          <w:sz w:val="20"/>
          <w:szCs w:val="20"/>
        </w:rPr>
        <w:t>Venta’</w:t>
      </w:r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C4BAF" w:rsidRPr="00454F12" w:rsidRDefault="00AC4BAF" w:rsidP="00454F12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lastRenderedPageBreak/>
        <w:t>OP_Cantidad</w:t>
      </w:r>
      <w:proofErr w:type="spellEnd"/>
    </w:p>
    <w:p w:rsidR="00A17C91" w:rsidRPr="002235EB" w:rsidRDefault="00A17C91" w:rsidP="007F1436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454F12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para </w:t>
      </w:r>
      <w:r w:rsidR="00C3037C">
        <w:rPr>
          <w:sz w:val="20"/>
          <w:szCs w:val="20"/>
        </w:rPr>
        <w:t xml:space="preserve">traspasar en </w:t>
      </w:r>
      <w:r w:rsidR="00454F12">
        <w:rPr>
          <w:sz w:val="20"/>
          <w:szCs w:val="20"/>
        </w:rPr>
        <w:t>el inventario</w:t>
      </w:r>
      <w:r w:rsidRPr="002235EB">
        <w:rPr>
          <w:sz w:val="20"/>
          <w:szCs w:val="20"/>
        </w:rPr>
        <w:t xml:space="preserve"> la cantidad de producto proporcionada (</w:t>
      </w:r>
      <w:proofErr w:type="spellStart"/>
      <w:r w:rsidRPr="002235EB">
        <w:rPr>
          <w:sz w:val="20"/>
          <w:szCs w:val="20"/>
        </w:rPr>
        <w:t>OP_Falso</w:t>
      </w:r>
      <w:proofErr w:type="spellEnd"/>
      <w:r w:rsidRPr="002235EB">
        <w:rPr>
          <w:sz w:val="20"/>
          <w:szCs w:val="20"/>
        </w:rPr>
        <w:t>)&gt;</w:t>
      </w:r>
    </w:p>
    <w:p w:rsidR="00A17C91" w:rsidRPr="002235EB" w:rsidRDefault="00A17C91" w:rsidP="00454F1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A17C91" w:rsidRPr="002235EB" w:rsidRDefault="00A17C91" w:rsidP="00454F12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2235EB">
        <w:rPr>
          <w:sz w:val="20"/>
          <w:szCs w:val="20"/>
        </w:rPr>
        <w:t xml:space="preserve">Cantidad = </w:t>
      </w:r>
      <w:proofErr w:type="spellStart"/>
      <w:r w:rsidRPr="002235EB">
        <w:rPr>
          <w:sz w:val="20"/>
          <w:szCs w:val="20"/>
        </w:rPr>
        <w:t>OP_Cantidad</w:t>
      </w:r>
      <w:proofErr w:type="spellEnd"/>
      <w:r w:rsidRPr="002235EB">
        <w:rPr>
          <w:sz w:val="20"/>
          <w:szCs w:val="20"/>
        </w:rPr>
        <w:t xml:space="preserve"> </w:t>
      </w:r>
      <w:r w:rsidRPr="002235E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 xml:space="preserve">&gt;, </w:t>
      </w:r>
      <w:r w:rsidRPr="002235EB">
        <w:rPr>
          <w:sz w:val="20"/>
          <w:lang w:eastAsia="en-US"/>
        </w:rPr>
        <w:t>posicionar el cursor dentro del combo de selección de cantidad de producto</w:t>
      </w:r>
      <w:r w:rsidRPr="002235EB">
        <w:rPr>
          <w:rFonts w:cs="Arial"/>
          <w:sz w:val="20"/>
          <w:szCs w:val="20"/>
        </w:rPr>
        <w:t>)</w:t>
      </w:r>
    </w:p>
    <w:p w:rsidR="00A17C91" w:rsidRPr="002235EB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Pr="006231C2">
          <w:rPr>
            <w:rStyle w:val="Hipervnculo"/>
            <w:b/>
            <w:sz w:val="20"/>
            <w:lang w:eastAsia="en-US"/>
          </w:rPr>
          <w:t xml:space="preserve">paso </w:t>
        </w:r>
        <w:r w:rsidR="006231C2" w:rsidRPr="006231C2">
          <w:rPr>
            <w:rStyle w:val="Hipervnculo"/>
            <w:b/>
            <w:sz w:val="20"/>
            <w:lang w:eastAsia="en-US"/>
          </w:rPr>
          <w:t>10</w:t>
        </w:r>
        <w:r w:rsidRPr="006231C2">
          <w:rPr>
            <w:rStyle w:val="Hipervnculo"/>
            <w:b/>
            <w:sz w:val="20"/>
            <w:lang w:eastAsia="en-US"/>
          </w:rPr>
          <w:t>.1.11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 xml:space="preserve">flujo </w:t>
      </w:r>
      <w:r w:rsidR="006231C2">
        <w:rPr>
          <w:sz w:val="20"/>
          <w:szCs w:val="20"/>
        </w:rPr>
        <w:t>básico</w:t>
      </w:r>
    </w:p>
    <w:p w:rsidR="00C3037C" w:rsidRPr="00C3037C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origen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“Disponible” (</w:t>
      </w:r>
      <w:proofErr w:type="spellStart"/>
      <w:r w:rsidRPr="00C3037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Pr="00C3037C">
        <w:rPr>
          <w:rFonts w:cs="Arial"/>
          <w:sz w:val="20"/>
          <w:szCs w:val="20"/>
          <w:highlight w:val="lightGray"/>
          <w:lang w:eastAsia="en-US"/>
        </w:rPr>
        <w:t xml:space="preserve"> = 1</w:t>
      </w:r>
      <w:r w:rsidRPr="00C3037C">
        <w:rPr>
          <w:sz w:val="20"/>
          <w:highlight w:val="lightGray"/>
          <w:lang w:val="es-MX"/>
        </w:rPr>
        <w:t>)&gt;</w:t>
      </w:r>
    </w:p>
    <w:p w:rsidR="00C3037C" w:rsidRPr="00C3037C" w:rsidRDefault="00C3037C" w:rsidP="00C3037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3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Cantidad = Cantidad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Cancelacion</w:t>
      </w:r>
      <w:proofErr w:type="spellEnd"/>
      <w:r w:rsidRPr="00C3037C">
        <w:rPr>
          <w:sz w:val="20"/>
          <w:szCs w:val="20"/>
          <w:highlight w:val="lightGray"/>
        </w:rPr>
        <w:t xml:space="preserve"> = 0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C3037C" w:rsidRPr="00E85886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</w:t>
      </w:r>
      <w:r w:rsidRPr="002175AC">
        <w:rPr>
          <w:sz w:val="20"/>
          <w:highlight w:val="lightGray"/>
          <w:lang w:val="es-MX"/>
        </w:rPr>
        <w:t>” (</w:t>
      </w:r>
      <w:proofErr w:type="spellStart"/>
      <w:r w:rsidR="002175AC" w:rsidRPr="002175A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="002175AC" w:rsidRPr="002175AC">
        <w:rPr>
          <w:rFonts w:cs="Arial"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z w:val="20"/>
          <w:highlight w:val="lightGray"/>
          <w:lang w:val="es-MX"/>
        </w:rPr>
        <w:t>)&gt;</w:t>
      </w:r>
    </w:p>
    <w:p w:rsidR="002175AC" w:rsidRPr="002175AC" w:rsidRDefault="00C3037C" w:rsidP="002175A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4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3037C" w:rsidRPr="00E85886" w:rsidRDefault="002175A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="00C3037C" w:rsidRPr="00E85886">
        <w:rPr>
          <w:sz w:val="20"/>
          <w:szCs w:val="20"/>
          <w:highlight w:val="lightGray"/>
          <w:lang w:val="es-MX"/>
        </w:rPr>
        <w:t>envía</w:t>
      </w:r>
      <w:r w:rsidR="00C3037C"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E85886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lastRenderedPageBreak/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C3037C" w:rsidRPr="00E85886" w:rsidRDefault="00C3037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C3037C" w:rsidRPr="002175AC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2175AC" w:rsidRDefault="00A17C91" w:rsidP="006231C2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5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2175AC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A17C91" w:rsidRPr="002175AC" w:rsidRDefault="00A17C91" w:rsidP="004D6B92">
      <w:pPr>
        <w:pStyle w:val="Prrafodelista"/>
        <w:numPr>
          <w:ilvl w:val="5"/>
          <w:numId w:val="13"/>
        </w:numPr>
        <w:ind w:left="5018" w:hanging="1276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="004D6B92" w:rsidRPr="002175AC">
        <w:rPr>
          <w:strike/>
          <w:sz w:val="20"/>
          <w:szCs w:val="20"/>
          <w:highlight w:val="lightGray"/>
        </w:rPr>
        <w:t>Tipo</w:t>
      </w:r>
      <w:r w:rsidRPr="002175AC">
        <w:rPr>
          <w:strike/>
          <w:sz w:val="20"/>
          <w:szCs w:val="20"/>
          <w:highlight w:val="lightGray"/>
        </w:rPr>
        <w:t>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Cantidad = Cantidad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r w:rsidR="004D6B92" w:rsidRPr="002175AC">
        <w:rPr>
          <w:strike/>
          <w:sz w:val="20"/>
          <w:szCs w:val="20"/>
          <w:highlight w:val="lightGray"/>
        </w:rPr>
        <w:t>‘ ‘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4D6B92" w:rsidRPr="002175AC" w:rsidRDefault="004D6B92" w:rsidP="004D6B9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026AB2" w:rsidRPr="002175AC" w:rsidRDefault="00026AB2" w:rsidP="00026AB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“No 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026AB2" w:rsidRPr="002175AC" w:rsidRDefault="00026AB2" w:rsidP="00026AB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A17C91" w:rsidRPr="002175AC" w:rsidRDefault="00A17C91" w:rsidP="009F787E">
      <w:pPr>
        <w:pStyle w:val="Prrafodelista"/>
        <w:numPr>
          <w:ilvl w:val="4"/>
          <w:numId w:val="13"/>
        </w:numPr>
        <w:ind w:left="3742" w:hanging="1134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A17C91" w:rsidRPr="002175AC" w:rsidRDefault="00A17C91" w:rsidP="009F787E">
      <w:pPr>
        <w:pStyle w:val="Prrafodelista"/>
        <w:numPr>
          <w:ilvl w:val="5"/>
          <w:numId w:val="13"/>
        </w:numPr>
        <w:ind w:left="5018" w:hanging="1276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2175AC" w:rsidRDefault="009F787E" w:rsidP="005A1922">
      <w:pPr>
        <w:pStyle w:val="Prrafodelista"/>
        <w:numPr>
          <w:ilvl w:val="3"/>
          <w:numId w:val="13"/>
        </w:numPr>
        <w:ind w:left="2722" w:hanging="102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6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Cantidad = Cantidad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 ‘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1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proofErr w:type="spellStart"/>
      <w:r w:rsidRPr="002175AC">
        <w:rPr>
          <w:strike/>
          <w:sz w:val="20"/>
          <w:szCs w:val="20"/>
          <w:highlight w:val="lightGray"/>
        </w:rPr>
        <w:t>VAVClave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szCs w:val="20"/>
          <w:highlight w:val="lightGray"/>
          <w:lang w:eastAsia="en-US"/>
        </w:rPr>
        <w:t xml:space="preserve">ubicación seleccionada como destino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</w:t>
      </w:r>
      <w:r w:rsidRPr="002175AC">
        <w:rPr>
          <w:strike/>
          <w:sz w:val="20"/>
          <w:highlight w:val="lightGray"/>
          <w:lang w:eastAsia="en-US"/>
        </w:rPr>
        <w:lastRenderedPageBreak/>
        <w:t>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9F787E" w:rsidRPr="002175AC" w:rsidRDefault="009F787E" w:rsidP="009F787E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873E2A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9F787E" w:rsidRPr="00A17C91" w:rsidRDefault="009F787E" w:rsidP="007A26DD">
      <w:pPr>
        <w:pStyle w:val="Prrafodelista"/>
        <w:numPr>
          <w:ilvl w:val="4"/>
          <w:numId w:val="13"/>
        </w:numPr>
        <w:ind w:left="3969" w:hanging="1247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InventarioTraspasoId</w:t>
      </w:r>
      <w:proofErr w:type="spellEnd"/>
      <w:r w:rsidR="007A26DD">
        <w:rPr>
          <w:sz w:val="20"/>
          <w:szCs w:val="20"/>
          <w:lang w:val="es-MX"/>
        </w:rPr>
        <w:t xml:space="preserve"> </w:t>
      </w:r>
      <w:r w:rsidR="007A26DD" w:rsidRPr="007A26DD">
        <w:rPr>
          <w:sz w:val="20"/>
          <w:szCs w:val="20"/>
          <w:lang w:val="es-MX"/>
        </w:rPr>
        <w:t xml:space="preserve">= </w:t>
      </w:r>
      <w:proofErr w:type="spellStart"/>
      <w:r w:rsidR="007A26DD" w:rsidRPr="007A26DD">
        <w:rPr>
          <w:sz w:val="20"/>
          <w:szCs w:val="20"/>
          <w:lang w:val="es-MX"/>
        </w:rPr>
        <w:t>InventarioTraspasoId</w:t>
      </w:r>
      <w:proofErr w:type="spellEnd"/>
      <w:r w:rsidR="007A26DD"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DiaClave = DiaClave registrado en sesión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Origen = Origen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Destino = Destino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MFechaHora</w:t>
      </w:r>
      <w:proofErr w:type="spellEnd"/>
      <w:r w:rsidRPr="007A26DD">
        <w:rPr>
          <w:sz w:val="20"/>
          <w:szCs w:val="20"/>
          <w:lang w:val="es-MX"/>
        </w:rPr>
        <w:t xml:space="preserve"> = Fecha y hora actual del sistema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MUsuarioID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UsuarioId</w:t>
      </w:r>
      <w:proofErr w:type="spellEnd"/>
      <w:r w:rsidRPr="007A26DD">
        <w:rPr>
          <w:sz w:val="20"/>
          <w:szCs w:val="20"/>
          <w:lang w:val="es-MX"/>
        </w:rPr>
        <w:t xml:space="preserve"> registrado en sesión</w:t>
      </w:r>
    </w:p>
    <w:p w:rsidR="009F787E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Enviado = 0</w:t>
      </w:r>
    </w:p>
    <w:p w:rsidR="005A1922" w:rsidRDefault="005A1922" w:rsidP="005A1922">
      <w:pPr>
        <w:pStyle w:val="Prrafodelista"/>
        <w:numPr>
          <w:ilvl w:val="3"/>
          <w:numId w:val="13"/>
        </w:numPr>
        <w:ind w:left="2722" w:hanging="102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Default="005A1922" w:rsidP="005A1922">
      <w:pPr>
        <w:pStyle w:val="Prrafodelista"/>
        <w:numPr>
          <w:ilvl w:val="4"/>
          <w:numId w:val="13"/>
        </w:numPr>
        <w:ind w:left="3969" w:hanging="124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5A1922" w:rsidRPr="007A26DD" w:rsidRDefault="005A1922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</w:p>
    <w:p w:rsidR="009F787E" w:rsidRPr="006E2291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4B327D" w:rsidRDefault="0095282D" w:rsidP="00303B7F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</w:t>
      </w:r>
      <w:r w:rsidR="00303B7F" w:rsidRPr="00303B7F">
        <w:rPr>
          <w:sz w:val="20"/>
          <w:lang w:val="es-MX"/>
        </w:rPr>
        <w:t>un Movimiento de Traspaso de Inventario de la lista</w:t>
      </w:r>
      <w:r w:rsidRPr="004B327D">
        <w:rPr>
          <w:sz w:val="20"/>
          <w:lang w:val="es-MX"/>
        </w:rPr>
        <w:t>&gt;</w:t>
      </w:r>
    </w:p>
    <w:p w:rsidR="0095282D" w:rsidRDefault="0095282D" w:rsidP="0095282D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45" w:name="paso11_1"/>
      <w:r>
        <w:rPr>
          <w:sz w:val="20"/>
          <w:szCs w:val="20"/>
          <w:lang w:val="es-MX"/>
        </w:rPr>
        <w:t xml:space="preserve">El sistema </w:t>
      </w:r>
      <w:r w:rsidR="0026105B">
        <w:rPr>
          <w:sz w:val="20"/>
          <w:szCs w:val="20"/>
          <w:lang w:val="es-MX"/>
        </w:rPr>
        <w:t>recupera</w:t>
      </w:r>
      <w:r>
        <w:rPr>
          <w:sz w:val="20"/>
          <w:szCs w:val="20"/>
          <w:lang w:val="es-MX"/>
        </w:rPr>
        <w:t xml:space="preserve"> d</w:t>
      </w:r>
      <w:r w:rsidRPr="00FD2395">
        <w:rPr>
          <w:sz w:val="20"/>
          <w:szCs w:val="20"/>
          <w:lang w:val="es-MX"/>
        </w:rPr>
        <w:t xml:space="preserve">el objeto </w:t>
      </w:r>
      <w:r w:rsidR="00042A86"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la siguiente información del </w:t>
      </w:r>
      <w:r w:rsidR="00042A86">
        <w:rPr>
          <w:sz w:val="20"/>
          <w:szCs w:val="20"/>
          <w:lang w:val="es-MX"/>
        </w:rPr>
        <w:t>movimiento</w:t>
      </w:r>
      <w:r>
        <w:rPr>
          <w:sz w:val="20"/>
          <w:szCs w:val="20"/>
          <w:lang w:val="es-MX"/>
        </w:rPr>
        <w:t xml:space="preserve"> seleccionado:</w:t>
      </w:r>
    </w:p>
    <w:bookmarkEnd w:id="45"/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InventarioTraspasoId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ProductoClave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TipoUnidad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Cantidad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TipoMotivo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Origen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Destino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Descripcion</w:t>
      </w:r>
      <w:proofErr w:type="spellEnd"/>
    </w:p>
    <w:p w:rsidR="00042A86" w:rsidRPr="00CD32CF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DecimalProducto</w:t>
      </w:r>
      <w:proofErr w:type="spellEnd"/>
    </w:p>
    <w:p w:rsidR="00DE0C99" w:rsidRDefault="00DE0C99" w:rsidP="00DE0C99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 w:rsidRPr="00DE0C99">
        <w:rPr>
          <w:b/>
          <w:sz w:val="20"/>
          <w:lang w:val="es-MX"/>
        </w:rPr>
        <w:t>InventarioTraspaso</w:t>
      </w:r>
      <w:proofErr w:type="spellEnd"/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proofErr w:type="spellStart"/>
      <w:r w:rsidRPr="00DE0C99"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Cantidad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Enviado</w:t>
      </w:r>
    </w:p>
    <w:p w:rsidR="00DE0C99" w:rsidRPr="00DE0C99" w:rsidRDefault="00DE0C99" w:rsidP="00DE0C99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Si &lt;la información del </w:t>
      </w:r>
      <w:r w:rsidRPr="00DE0C99">
        <w:rPr>
          <w:sz w:val="20"/>
          <w:lang w:val="es-MX"/>
        </w:rPr>
        <w:t>Movimiento de Traspaso de Inventario</w:t>
      </w:r>
      <w:r>
        <w:rPr>
          <w:sz w:val="20"/>
          <w:lang w:val="es-MX"/>
        </w:rPr>
        <w:t xml:space="preserve"> seleccionado</w:t>
      </w:r>
      <w:r w:rsidRPr="00DE0C99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DE0C99">
        <w:rPr>
          <w:rFonts w:cs="Arial"/>
          <w:sz w:val="20"/>
          <w:szCs w:val="20"/>
        </w:rPr>
        <w:t>InventarioTraspaso.Enviado</w:t>
      </w:r>
      <w:proofErr w:type="spellEnd"/>
      <w:r w:rsidRPr="00DE0C99">
        <w:rPr>
          <w:rFonts w:cs="Arial"/>
          <w:sz w:val="20"/>
          <w:szCs w:val="20"/>
        </w:rPr>
        <w:t xml:space="preserve"> = 1&gt;&gt;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El sistema presenta el mensaje </w:t>
      </w:r>
      <w:r w:rsidRPr="00DE0C99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DE0C99">
        <w:rPr>
          <w:rFonts w:cs="Arial"/>
          <w:sz w:val="20"/>
          <w:szCs w:val="20"/>
        </w:rPr>
        <w:t>, sustituyendo el valor de $0$ por “modificar”.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rFonts w:cs="Arial"/>
          <w:sz w:val="20"/>
          <w:szCs w:val="20"/>
        </w:rPr>
        <w:t>El sistema continúa en el paso donde fue invocado</w:t>
      </w:r>
    </w:p>
    <w:p w:rsidR="0026105B" w:rsidRDefault="0026105B" w:rsidP="0026105B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26105B" w:rsidRDefault="0026105B" w:rsidP="0026105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26105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26105B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26105B" w:rsidRDefault="0026105B" w:rsidP="008D318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lastRenderedPageBreak/>
        <w:t>El sistema recibe la siguiente información:</w:t>
      </w:r>
    </w:p>
    <w:p w:rsidR="0026105B" w:rsidRDefault="0026105B" w:rsidP="008D3188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26105B" w:rsidRDefault="0026105B" w:rsidP="00DD7793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</w:t>
      </w:r>
      <w:r w:rsidRPr="008D3188">
        <w:rPr>
          <w:sz w:val="20"/>
          <w:lang w:eastAsia="en-US"/>
        </w:rPr>
        <w:t xml:space="preserve">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="005A1922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26105B" w:rsidRDefault="0026105B" w:rsidP="00DD7793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8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P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 </w:t>
      </w:r>
      <w:r w:rsidR="003C4D4C">
        <w:rPr>
          <w:rFonts w:cs="Arial"/>
          <w:sz w:val="20"/>
          <w:szCs w:val="20"/>
        </w:rPr>
        <w:t>del mo</w:t>
      </w:r>
      <w:r w:rsidR="003239C6">
        <w:rPr>
          <w:rFonts w:cs="Arial"/>
          <w:sz w:val="20"/>
          <w:szCs w:val="20"/>
        </w:rPr>
        <w:t>vimiento</w:t>
      </w:r>
      <w:r w:rsidR="003C4D4C">
        <w:rPr>
          <w:rFonts w:cs="Arial"/>
          <w:sz w:val="20"/>
          <w:szCs w:val="20"/>
        </w:rPr>
        <w:t xml:space="preserve"> seleccionado </w:t>
      </w:r>
      <w:r>
        <w:rPr>
          <w:rFonts w:cs="Arial"/>
          <w:sz w:val="20"/>
          <w:szCs w:val="20"/>
        </w:rPr>
        <w:t xml:space="preserve">en la sección de captura,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</w:t>
      </w:r>
      <w:r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D7793" w:rsidRP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De =</w:t>
      </w:r>
      <w:r>
        <w:rPr>
          <w:sz w:val="20"/>
          <w:szCs w:val="20"/>
          <w:lang w:val="es-MX"/>
        </w:rPr>
        <w:t xml:space="preserve"> </w:t>
      </w:r>
      <w:r w:rsidRPr="00CD32CF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>Origen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A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Movimientos.Destino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Motivo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Movimientos.TipoMotivo</w:t>
      </w:r>
      <w:proofErr w:type="spellEnd"/>
      <w:r>
        <w:rPr>
          <w:sz w:val="20"/>
          <w:szCs w:val="20"/>
          <w:lang w:val="es-MX"/>
        </w:rPr>
        <w:t xml:space="preserve">&gt;. 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C4D4C">
        <w:rPr>
          <w:b/>
          <w:sz w:val="20"/>
          <w:szCs w:val="20"/>
          <w:lang w:val="es-MX"/>
        </w:rPr>
        <w:t>Producto =</w:t>
      </w:r>
      <w:r w:rsidRPr="00CD32CF">
        <w:rPr>
          <w:sz w:val="20"/>
          <w:szCs w:val="20"/>
          <w:lang w:val="es-MX"/>
        </w:rPr>
        <w:t xml:space="preserve"> &lt;</w:t>
      </w:r>
      <w:proofErr w:type="spellStart"/>
      <w:r w:rsidR="003C4D4C"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.Producto</w:t>
      </w:r>
      <w:r w:rsidR="0026105B">
        <w:rPr>
          <w:sz w:val="20"/>
          <w:szCs w:val="20"/>
          <w:lang w:val="es-MX"/>
        </w:rPr>
        <w:t>Clave</w:t>
      </w:r>
      <w:proofErr w:type="spellEnd"/>
      <w:r w:rsidR="0026105B">
        <w:rPr>
          <w:sz w:val="20"/>
          <w:szCs w:val="20"/>
          <w:lang w:val="es-MX"/>
        </w:rPr>
        <w:t>&gt;.</w:t>
      </w:r>
    </w:p>
    <w:p w:rsidR="0095282D" w:rsidRPr="00AA102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Pr="00CD32CF">
        <w:rPr>
          <w:sz w:val="20"/>
          <w:szCs w:val="20"/>
          <w:lang w:val="es-MX"/>
        </w:rPr>
        <w:t>Descripcion</w:t>
      </w:r>
      <w:proofErr w:type="spellEnd"/>
      <w:r w:rsidRPr="00CD32CF"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95282D" w:rsidRPr="00075CF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="003C4D4C">
        <w:rPr>
          <w:sz w:val="20"/>
          <w:szCs w:val="20"/>
          <w:lang w:val="es-MX"/>
        </w:rPr>
        <w:t>Tipo</w:t>
      </w:r>
      <w:r w:rsidRPr="00CD32CF">
        <w:rPr>
          <w:sz w:val="20"/>
          <w:szCs w:val="20"/>
          <w:lang w:val="es-MX"/>
        </w:rPr>
        <w:t>Unidad</w:t>
      </w:r>
      <w:proofErr w:type="spellEnd"/>
      <w:r>
        <w:rPr>
          <w:sz w:val="20"/>
          <w:szCs w:val="20"/>
          <w:lang w:val="es-MX"/>
        </w:rPr>
        <w:t xml:space="preserve">&gt;. </w:t>
      </w:r>
      <w:r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>Cantidad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.Cantidad&gt;. </w:t>
      </w:r>
      <w:r>
        <w:rPr>
          <w:rFonts w:cs="Arial"/>
          <w:sz w:val="20"/>
          <w:szCs w:val="20"/>
        </w:rPr>
        <w:t>F</w:t>
      </w:r>
      <w:r w:rsidRPr="00911DBD">
        <w:rPr>
          <w:rFonts w:cs="Arial"/>
          <w:sz w:val="20"/>
          <w:szCs w:val="20"/>
        </w:rPr>
        <w:t>ormatear la cantidad</w:t>
      </w:r>
      <w:r>
        <w:rPr>
          <w:rFonts w:cs="Arial"/>
          <w:sz w:val="20"/>
          <w:szCs w:val="20"/>
        </w:rPr>
        <w:t xml:space="preserve"> a mostrar</w:t>
      </w:r>
      <w:r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911DBD">
        <w:rPr>
          <w:rFonts w:cs="Arial"/>
          <w:sz w:val="20"/>
          <w:szCs w:val="20"/>
        </w:rPr>
        <w:t>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</w:t>
      </w:r>
      <w:r w:rsidR="003C4D4C">
        <w:rPr>
          <w:rFonts w:cs="Arial"/>
          <w:sz w:val="20"/>
          <w:szCs w:val="20"/>
        </w:rPr>
        <w:t>.</w:t>
      </w:r>
    </w:p>
    <w:p w:rsidR="007F4E9B" w:rsidRPr="00BB7A76" w:rsidRDefault="007F4E9B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</w:t>
      </w:r>
      <w:r>
        <w:rPr>
          <w:sz w:val="20"/>
          <w:lang w:val="es-MX"/>
        </w:rPr>
        <w:t>el Motivo</w:t>
      </w:r>
      <w:r w:rsidRPr="00CD32CF">
        <w:rPr>
          <w:sz w:val="20"/>
          <w:lang w:val="es-MX"/>
        </w:rPr>
        <w:t xml:space="preserve">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BB7A76" w:rsidRPr="00F97A51" w:rsidRDefault="00BB7A76" w:rsidP="00BB7A76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BB7A76" w:rsidRPr="00B508FA" w:rsidRDefault="00BB7A76" w:rsidP="00BB7A76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BB7A76" w:rsidRPr="00B70C70" w:rsidRDefault="00BB7A76" w:rsidP="00BB7A76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5764B5" w:rsidRPr="003E6772" w:rsidRDefault="005764B5" w:rsidP="005764B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5764B5" w:rsidRPr="007F4E9B" w:rsidRDefault="005764B5" w:rsidP="005764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5764B5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5A1922" w:rsidRDefault="005A1922" w:rsidP="005A1922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Pr="005A1922" w:rsidRDefault="005A1922" w:rsidP="005A1922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B7A76" w:rsidRPr="007F4E9B" w:rsidRDefault="005764B5" w:rsidP="005764B5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="007F4E9B">
        <w:rPr>
          <w:sz w:val="20"/>
          <w:lang w:val="es-MX"/>
        </w:rPr>
        <w:t xml:space="preserve"> la C</w:t>
      </w:r>
      <w:r w:rsidRPr="00CD32CF">
        <w:rPr>
          <w:sz w:val="20"/>
          <w:lang w:val="es-MX"/>
        </w:rPr>
        <w:t xml:space="preserve">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95282D" w:rsidRPr="00687398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95282D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95282D" w:rsidRPr="00367E9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95282D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95282D" w:rsidRPr="00F97A51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 w:rsidR="005D250D"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95282D" w:rsidRPr="00B508FA" w:rsidRDefault="005D250D" w:rsidP="0095282D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95282D" w:rsidRPr="00B70C70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Pr="002235EB">
        <w:rPr>
          <w:rFonts w:cs="Arial"/>
          <w:sz w:val="20"/>
          <w:szCs w:val="20"/>
        </w:rPr>
        <w:t xml:space="preserve">(formatear la </w:t>
      </w:r>
      <w:r w:rsidRPr="00B70C70">
        <w:rPr>
          <w:rFonts w:cs="Arial"/>
          <w:sz w:val="20"/>
          <w:szCs w:val="20"/>
        </w:rPr>
        <w:t>cantidad mostrada de acuerdo al número de decimales configurado para el producto &lt;</w:t>
      </w:r>
      <w:proofErr w:type="spellStart"/>
      <w:r w:rsidRPr="00B70C70">
        <w:rPr>
          <w:rFonts w:cs="Arial"/>
          <w:sz w:val="20"/>
          <w:szCs w:val="20"/>
        </w:rPr>
        <w:t>Producto.DecimalProducto</w:t>
      </w:r>
      <w:proofErr w:type="spellEnd"/>
      <w:r w:rsidRPr="00B70C70">
        <w:rPr>
          <w:rFonts w:cs="Arial"/>
          <w:sz w:val="20"/>
          <w:szCs w:val="20"/>
        </w:rPr>
        <w:t>&gt;)</w:t>
      </w:r>
    </w:p>
    <w:p w:rsidR="00F42114" w:rsidRPr="00B70C70" w:rsidRDefault="00F42114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B70C70">
        <w:rPr>
          <w:rFonts w:cs="Arial"/>
          <w:sz w:val="20"/>
          <w:szCs w:val="20"/>
        </w:rPr>
        <w:t>Si &lt;la cantidad anterior es menor a la nueva cantidad (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 xml:space="preserve"> &lt; Cantidad) &gt;</w:t>
      </w:r>
    </w:p>
    <w:p w:rsidR="0095282D" w:rsidRPr="00B70C70" w:rsidRDefault="0095282D" w:rsidP="00F42114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B70C70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B70C70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95282D" w:rsidRPr="00B70C70" w:rsidRDefault="0095282D" w:rsidP="00F42114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lang w:val="es-MX"/>
        </w:rPr>
        <w:lastRenderedPageBreak/>
        <w:t>El sistema envía como parámetro la siguiente información: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TipoUnidad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="00F42114" w:rsidRPr="00B70C70">
        <w:rPr>
          <w:sz w:val="20"/>
          <w:szCs w:val="20"/>
        </w:rPr>
        <w:t>TipoU</w:t>
      </w:r>
      <w:r w:rsidRPr="00B70C70">
        <w:rPr>
          <w:sz w:val="20"/>
          <w:szCs w:val="20"/>
        </w:rPr>
        <w:t>nidad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F42114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Cantidad = </w:t>
      </w:r>
      <w:r w:rsidR="00F42114" w:rsidRPr="00B70C70">
        <w:rPr>
          <w:sz w:val="20"/>
          <w:szCs w:val="20"/>
        </w:rPr>
        <w:t>[</w:t>
      </w:r>
      <w:r w:rsidRPr="00B70C70">
        <w:rPr>
          <w:sz w:val="20"/>
          <w:szCs w:val="20"/>
        </w:rPr>
        <w:t xml:space="preserve">Cantidad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  <w:r w:rsidR="00F42114" w:rsidRPr="00B70C70">
        <w:rPr>
          <w:sz w:val="20"/>
          <w:szCs w:val="20"/>
        </w:rPr>
        <w:t xml:space="preserve">] – </w:t>
      </w:r>
    </w:p>
    <w:p w:rsidR="00F42114" w:rsidRPr="00B70C70" w:rsidRDefault="00F42114" w:rsidP="00F42114">
      <w:pPr>
        <w:pStyle w:val="Prrafodelista"/>
        <w:ind w:left="6237"/>
        <w:rPr>
          <w:sz w:val="20"/>
          <w:szCs w:val="20"/>
        </w:rPr>
      </w:pPr>
      <w:r w:rsidRPr="00B70C70">
        <w:rPr>
          <w:rFonts w:cs="Arial"/>
          <w:sz w:val="20"/>
          <w:szCs w:val="20"/>
        </w:rPr>
        <w:t>[&lt;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>&gt;]</w:t>
      </w:r>
    </w:p>
    <w:p w:rsidR="0095282D" w:rsidRPr="00B70C70" w:rsidRDefault="00F42114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TipoTransProd</w:t>
      </w:r>
      <w:proofErr w:type="spellEnd"/>
      <w:r w:rsidRPr="00B70C70">
        <w:rPr>
          <w:sz w:val="20"/>
          <w:szCs w:val="20"/>
        </w:rPr>
        <w:t xml:space="preserve"> = ‘ ‘</w:t>
      </w:r>
    </w:p>
    <w:p w:rsidR="00F42114" w:rsidRPr="00B70C70" w:rsidRDefault="00FA1FFF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origen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 w:rsidRPr="00B70C70">
        <w:rPr>
          <w:rFonts w:cs="Arial"/>
          <w:sz w:val="20"/>
          <w:szCs w:val="20"/>
          <w:lang w:eastAsia="en-US"/>
        </w:rPr>
        <w:t xml:space="preserve"> = 1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F42114" w:rsidRDefault="00F42114" w:rsidP="00FA1FFF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</w:t>
      </w:r>
      <w:r w:rsidR="00FA1FFF">
        <w:rPr>
          <w:sz w:val="20"/>
          <w:szCs w:val="20"/>
        </w:rPr>
        <w:t>‘Venta’</w:t>
      </w:r>
    </w:p>
    <w:p w:rsidR="00FA1FFF" w:rsidRPr="00FA1FFF" w:rsidRDefault="00FA1FFF" w:rsidP="00FA1FFF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 xml:space="preserve">Origen </w:t>
      </w:r>
      <w:r>
        <w:rPr>
          <w:rFonts w:cs="Arial"/>
          <w:sz w:val="20"/>
          <w:szCs w:val="20"/>
          <w:lang w:eastAsia="en-US"/>
        </w:rPr>
        <w:t>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FA1FFF" w:rsidRPr="002235EB" w:rsidRDefault="00FA1FFF" w:rsidP="00FA1FFF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95282D" w:rsidRPr="00995FF5" w:rsidRDefault="0095282D" w:rsidP="00F4211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995FF5">
        <w:rPr>
          <w:sz w:val="20"/>
          <w:lang w:val="es-MX"/>
        </w:rPr>
        <w:t>El sistema recibe la siguiente información:</w:t>
      </w:r>
    </w:p>
    <w:p w:rsidR="0095282D" w:rsidRPr="00F42114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OP_Verdadero</w:t>
      </w:r>
      <w:proofErr w:type="spellEnd"/>
      <w:r w:rsidRPr="00995FF5">
        <w:rPr>
          <w:sz w:val="20"/>
          <w:szCs w:val="20"/>
          <w:lang w:val="es-MX"/>
        </w:rPr>
        <w:t>/Falso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</w:t>
      </w:r>
      <w:r w:rsidRPr="00B70C70">
        <w:rPr>
          <w:sz w:val="20"/>
          <w:szCs w:val="20"/>
          <w:lang w:val="es-MX"/>
        </w:rPr>
        <w:t>Cantidad</w:t>
      </w:r>
      <w:proofErr w:type="spellEnd"/>
    </w:p>
    <w:p w:rsidR="0095282D" w:rsidRPr="00B70C7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B70C70">
        <w:rPr>
          <w:sz w:val="20"/>
          <w:szCs w:val="20"/>
        </w:rPr>
        <w:t>Si &lt;no se tiene suficiente existencia disponible</w:t>
      </w:r>
      <w:r w:rsidR="00FA1FFF" w:rsidRPr="00B70C70">
        <w:rPr>
          <w:sz w:val="20"/>
          <w:szCs w:val="20"/>
        </w:rPr>
        <w:t>/no disponible</w:t>
      </w:r>
      <w:r w:rsidRPr="00B70C70">
        <w:rPr>
          <w:sz w:val="20"/>
          <w:szCs w:val="20"/>
        </w:rPr>
        <w:t xml:space="preserve"> </w:t>
      </w:r>
      <w:r w:rsidR="00FA1FFF" w:rsidRPr="00B70C70">
        <w:rPr>
          <w:sz w:val="20"/>
          <w:szCs w:val="20"/>
        </w:rPr>
        <w:t xml:space="preserve">para </w:t>
      </w:r>
      <w:r w:rsidR="009D046A">
        <w:rPr>
          <w:sz w:val="20"/>
          <w:szCs w:val="20"/>
        </w:rPr>
        <w:t xml:space="preserve">traspasar en </w:t>
      </w:r>
      <w:r w:rsidR="00FA1FFF" w:rsidRPr="00B70C70">
        <w:rPr>
          <w:sz w:val="20"/>
          <w:szCs w:val="20"/>
        </w:rPr>
        <w:t>el inventario la diferencia de producto entre la cantidad anterior y la nueva cantidad en caso de que ésta última sea mayor (</w:t>
      </w:r>
      <w:proofErr w:type="spellStart"/>
      <w:r w:rsidR="00FA1FFF" w:rsidRPr="00B70C70">
        <w:rPr>
          <w:sz w:val="20"/>
          <w:szCs w:val="20"/>
        </w:rPr>
        <w:t>OP_Falso</w:t>
      </w:r>
      <w:proofErr w:type="spellEnd"/>
      <w:r w:rsidR="00FA1FFF" w:rsidRPr="00B70C70">
        <w:rPr>
          <w:sz w:val="20"/>
          <w:szCs w:val="20"/>
        </w:rPr>
        <w:t>)</w:t>
      </w:r>
      <w:r w:rsidRPr="00B70C70">
        <w:rPr>
          <w:sz w:val="20"/>
          <w:szCs w:val="20"/>
        </w:rPr>
        <w:t>&gt;</w:t>
      </w:r>
    </w:p>
    <w:p w:rsidR="0095282D" w:rsidRPr="00B70C70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B70C70">
        <w:rPr>
          <w:sz w:val="20"/>
          <w:szCs w:val="20"/>
        </w:rPr>
        <w:t>El sistema presenta la siguiente información:</w:t>
      </w:r>
    </w:p>
    <w:p w:rsidR="0095282D" w:rsidRPr="00995FF5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szCs w:val="20"/>
        </w:rPr>
        <w:t>Cantidad = &lt;</w:t>
      </w:r>
      <w:proofErr w:type="spellStart"/>
      <w:r w:rsidR="00FA1FFF"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sz w:val="20"/>
          <w:szCs w:val="20"/>
        </w:rPr>
        <w:t xml:space="preserve">&gt; + </w:t>
      </w:r>
      <w:proofErr w:type="spellStart"/>
      <w:r w:rsidRPr="00B70C70">
        <w:rPr>
          <w:sz w:val="20"/>
          <w:szCs w:val="20"/>
        </w:rPr>
        <w:t>OP_Cantidad</w:t>
      </w:r>
      <w:proofErr w:type="spellEnd"/>
      <w:r w:rsidRPr="00B70C70">
        <w:rPr>
          <w:sz w:val="20"/>
          <w:szCs w:val="20"/>
        </w:rPr>
        <w:t xml:space="preserve"> </w:t>
      </w:r>
      <w:r w:rsidRPr="00B70C70">
        <w:rPr>
          <w:rFonts w:cs="Arial"/>
          <w:sz w:val="20"/>
          <w:szCs w:val="20"/>
        </w:rPr>
        <w:t>(formatear la cantidad de acuerdo al número de decimales</w:t>
      </w:r>
      <w:r w:rsidRPr="00995FF5">
        <w:rPr>
          <w:rFonts w:cs="Arial"/>
          <w:sz w:val="20"/>
          <w:szCs w:val="20"/>
        </w:rPr>
        <w:t xml:space="preserve"> configurado para el producto &lt;</w:t>
      </w:r>
      <w:proofErr w:type="spellStart"/>
      <w:r w:rsidRPr="00995FF5">
        <w:rPr>
          <w:rFonts w:cs="Arial"/>
          <w:sz w:val="20"/>
          <w:szCs w:val="20"/>
        </w:rPr>
        <w:t>Producto.DecimalProducto</w:t>
      </w:r>
      <w:proofErr w:type="spellEnd"/>
      <w:r w:rsidRPr="00995FF5">
        <w:rPr>
          <w:rFonts w:cs="Arial"/>
          <w:sz w:val="20"/>
          <w:szCs w:val="20"/>
        </w:rPr>
        <w:t xml:space="preserve">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95282D" w:rsidRPr="00995FF5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 w:rsidR="00FA1FFF">
        <w:rPr>
          <w:sz w:val="20"/>
          <w:szCs w:val="20"/>
        </w:rPr>
        <w:t>básico</w:t>
      </w:r>
    </w:p>
    <w:p w:rsidR="0095282D" w:rsidRPr="002235EB" w:rsidRDefault="0095282D" w:rsidP="00FA1FF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0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95282D" w:rsidRPr="002235EB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="00B70C70"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="00B70C70" w:rsidRPr="00B70C70">
        <w:rPr>
          <w:rFonts w:cs="Arial"/>
          <w:sz w:val="20"/>
          <w:szCs w:val="20"/>
        </w:rPr>
        <w:t>&lt;</w:t>
      </w:r>
      <w:proofErr w:type="spellStart"/>
      <w:r w:rsidR="00B70C70" w:rsidRPr="00B70C70">
        <w:rPr>
          <w:rFonts w:cs="Arial"/>
          <w:sz w:val="20"/>
          <w:szCs w:val="20"/>
        </w:rPr>
        <w:t>InventarioTraspaso.Cantidad</w:t>
      </w:r>
      <w:proofErr w:type="spellEnd"/>
      <w:r w:rsidR="00B70C70" w:rsidRPr="00B70C70">
        <w:rPr>
          <w:rFonts w:cs="Arial"/>
          <w:sz w:val="20"/>
          <w:szCs w:val="20"/>
        </w:rPr>
        <w:t>&gt;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 w:rsidR="00B70C70">
        <w:rPr>
          <w:sz w:val="20"/>
          <w:szCs w:val="20"/>
          <w:lang w:val="es-MX"/>
        </w:rPr>
        <w:t>‘ ‘</w:t>
      </w:r>
    </w:p>
    <w:p w:rsidR="00B70C70" w:rsidRPr="00B70C70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5A1922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B70C70" w:rsidRPr="00FA1FFF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 xml:space="preserve">Destino </w:t>
      </w:r>
      <w:r w:rsidR="00DE2143">
        <w:rPr>
          <w:rFonts w:cs="Arial"/>
          <w:sz w:val="20"/>
          <w:szCs w:val="20"/>
          <w:lang w:eastAsia="en-US"/>
        </w:rPr>
        <w:t>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95282D" w:rsidRP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95282D" w:rsidRPr="002235EB" w:rsidRDefault="0095282D" w:rsidP="00B70C7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B70C70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="00B70C70" w:rsidRPr="00B70C70">
        <w:rPr>
          <w:sz w:val="20"/>
          <w:szCs w:val="20"/>
        </w:rPr>
        <w:t xml:space="preserve">para </w:t>
      </w:r>
      <w:r w:rsidR="00D56F4A">
        <w:rPr>
          <w:sz w:val="20"/>
          <w:szCs w:val="20"/>
        </w:rPr>
        <w:t>reversar</w:t>
      </w:r>
      <w:r w:rsidR="00B70C70" w:rsidRPr="00B70C70">
        <w:rPr>
          <w:sz w:val="20"/>
          <w:szCs w:val="20"/>
        </w:rPr>
        <w:t xml:space="preserve"> la </w:t>
      </w:r>
      <w:r w:rsidR="00B70C70">
        <w:rPr>
          <w:sz w:val="20"/>
          <w:szCs w:val="20"/>
        </w:rPr>
        <w:t>cantidad</w:t>
      </w:r>
      <w:r w:rsidR="00B70C70" w:rsidRPr="00B70C70">
        <w:rPr>
          <w:sz w:val="20"/>
          <w:szCs w:val="20"/>
        </w:rPr>
        <w:t xml:space="preserve"> de producto </w:t>
      </w:r>
      <w:r w:rsidR="00B70C70">
        <w:rPr>
          <w:sz w:val="20"/>
          <w:szCs w:val="20"/>
        </w:rPr>
        <w:t>traspasada originalmente</w:t>
      </w:r>
      <w:r w:rsidR="00B70C70" w:rsidRPr="00B70C70">
        <w:rPr>
          <w:sz w:val="20"/>
          <w:szCs w:val="20"/>
        </w:rPr>
        <w:t xml:space="preserve"> (</w:t>
      </w:r>
      <w:proofErr w:type="spellStart"/>
      <w:r w:rsidR="00B70C70" w:rsidRPr="00B70C70">
        <w:rPr>
          <w:sz w:val="20"/>
          <w:szCs w:val="20"/>
        </w:rPr>
        <w:t>OP_Falso</w:t>
      </w:r>
      <w:proofErr w:type="spellEnd"/>
      <w:r w:rsidR="00B70C70"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95282D" w:rsidRPr="002235EB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2C6315" w:rsidRPr="00C3037C" w:rsidRDefault="002C6315" w:rsidP="002C6315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lastRenderedPageBreak/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C3037C">
        <w:rPr>
          <w:sz w:val="20"/>
          <w:highlight w:val="lightGray"/>
          <w:lang w:eastAsia="en-US"/>
        </w:rPr>
        <w:t xml:space="preserve">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</w:t>
      </w:r>
      <w:r w:rsidR="004949B0">
        <w:rPr>
          <w:sz w:val="20"/>
          <w:highlight w:val="lightGray"/>
          <w:lang w:val="es-MX"/>
        </w:rPr>
        <w:t xml:space="preserve">No </w:t>
      </w:r>
      <w:r w:rsidRPr="00C3037C">
        <w:rPr>
          <w:sz w:val="20"/>
          <w:highlight w:val="lightGray"/>
          <w:lang w:val="es-MX"/>
        </w:rPr>
        <w:t>Disponible” (</w:t>
      </w:r>
      <w:r w:rsidR="004949B0">
        <w:rPr>
          <w:rFonts w:cs="Arial"/>
          <w:sz w:val="20"/>
          <w:szCs w:val="20"/>
          <w:lang w:eastAsia="en-US"/>
        </w:rPr>
        <w:t>Destino = 2</w:t>
      </w:r>
      <w:r w:rsidR="004949B0" w:rsidRPr="00B70C70">
        <w:rPr>
          <w:sz w:val="20"/>
          <w:lang w:val="es-MX"/>
        </w:rPr>
        <w:t>)</w:t>
      </w:r>
      <w:r w:rsidR="004949B0">
        <w:rPr>
          <w:sz w:val="20"/>
          <w:lang w:val="es-MX"/>
        </w:rPr>
        <w:t xml:space="preserve"> </w:t>
      </w:r>
      <w:r w:rsidR="004949B0">
        <w:rPr>
          <w:rFonts w:cs="Arial"/>
          <w:sz w:val="20"/>
          <w:szCs w:val="20"/>
          <w:lang w:eastAsia="en-US"/>
        </w:rPr>
        <w:t>objeto Movimientos</w:t>
      </w:r>
      <w:r w:rsidRPr="00C3037C">
        <w:rPr>
          <w:sz w:val="20"/>
          <w:highlight w:val="lightGray"/>
          <w:lang w:val="es-MX"/>
        </w:rPr>
        <w:t>&gt;</w:t>
      </w:r>
    </w:p>
    <w:p w:rsidR="002C6315" w:rsidRPr="00C3037C" w:rsidRDefault="002C6315" w:rsidP="004949B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1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 xml:space="preserve">Cantidad = </w:t>
      </w:r>
      <w:r w:rsidR="00334249"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="00334249"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="00334249"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2C6315" w:rsidRPr="00C3037C" w:rsidRDefault="004949B0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2C6315" w:rsidRPr="00E85886" w:rsidRDefault="002C6315" w:rsidP="004949B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E85886">
        <w:rPr>
          <w:sz w:val="20"/>
          <w:highlight w:val="lightGray"/>
          <w:lang w:eastAsia="en-US"/>
        </w:rPr>
        <w:t xml:space="preserve">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</w:t>
      </w:r>
      <w:r w:rsidRPr="002175AC">
        <w:rPr>
          <w:sz w:val="20"/>
          <w:highlight w:val="lightGray"/>
          <w:lang w:val="es-MX"/>
        </w:rPr>
        <w:t>” (</w:t>
      </w:r>
      <w:r w:rsidR="000C10DA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2175AC">
        <w:rPr>
          <w:sz w:val="20"/>
          <w:highlight w:val="lightGray"/>
          <w:lang w:val="es-MX"/>
        </w:rPr>
        <w:t>)</w:t>
      </w:r>
      <w:r w:rsidR="000C10DA">
        <w:rPr>
          <w:sz w:val="20"/>
          <w:highlight w:val="lightGray"/>
          <w:lang w:val="es-MX"/>
        </w:rPr>
        <w:t xml:space="preserve"> objeto Movimientos</w:t>
      </w:r>
      <w:r w:rsidRPr="002175AC">
        <w:rPr>
          <w:sz w:val="20"/>
          <w:highlight w:val="lightGray"/>
          <w:lang w:val="es-MX"/>
        </w:rPr>
        <w:t>&gt;</w:t>
      </w:r>
    </w:p>
    <w:p w:rsidR="002C6315" w:rsidRPr="002175AC" w:rsidRDefault="002C6315" w:rsidP="000C10D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E85886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334249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Cantidad = </w:t>
      </w:r>
      <w:r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2C6315" w:rsidRPr="00E85886" w:rsidRDefault="000C10DA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2C6315" w:rsidRPr="000C10DA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0C10DA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3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95282D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2)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‘No 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lastRenderedPageBreak/>
        <w:t>Si &lt;la ubicación seleccionada como destino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1)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95282D" w:rsidRPr="000C10D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D56F4A" w:rsidRPr="000C10DA" w:rsidRDefault="00D56F4A" w:rsidP="00D56F4A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4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2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1</w:t>
      </w:r>
      <w:r w:rsidRPr="000C10DA">
        <w:rPr>
          <w:strike/>
          <w:sz w:val="20"/>
          <w:szCs w:val="20"/>
          <w:highlight w:val="lightGray"/>
        </w:rPr>
        <w:t>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2</w:t>
      </w:r>
      <w:r w:rsidRPr="000C10DA">
        <w:rPr>
          <w:strike/>
          <w:sz w:val="20"/>
          <w:szCs w:val="20"/>
          <w:highlight w:val="lightGray"/>
        </w:rPr>
        <w:t>)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</w:t>
      </w:r>
      <w:r w:rsidR="00634183" w:rsidRPr="000C10DA">
        <w:rPr>
          <w:strike/>
          <w:sz w:val="20"/>
          <w:szCs w:val="20"/>
          <w:highlight w:val="lightGray"/>
        </w:rPr>
        <w:t xml:space="preserve">No </w:t>
      </w:r>
      <w:r w:rsidRPr="000C10DA">
        <w:rPr>
          <w:strike/>
          <w:sz w:val="20"/>
          <w:szCs w:val="20"/>
          <w:highlight w:val="lightGray"/>
        </w:rPr>
        <w:t>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1</w:t>
      </w:r>
      <w:r w:rsidRPr="00D56F4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>
        <w:rPr>
          <w:sz w:val="20"/>
          <w:szCs w:val="20"/>
          <w:highlight w:val="lightGray"/>
        </w:rPr>
        <w:t xml:space="preserve"> 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</w:rPr>
        <w:t xml:space="preserve">El sistema </w:t>
      </w:r>
      <w:r>
        <w:rPr>
          <w:sz w:val="20"/>
          <w:szCs w:val="20"/>
          <w:highlight w:val="lightGray"/>
          <w:lang w:val="es-MX"/>
        </w:rPr>
        <w:t>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“No 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2)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6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El sistema 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lastRenderedPageBreak/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P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7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Cantidad = 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TipoMovimiento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2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</w:t>
      </w:r>
      <w:r w:rsidR="00F4478E" w:rsidRPr="00334249">
        <w:rPr>
          <w:strike/>
          <w:sz w:val="20"/>
          <w:szCs w:val="20"/>
          <w:highlight w:val="lightGray"/>
        </w:rPr>
        <w:t>e inventario corresponde al “</w:t>
      </w:r>
      <w:r w:rsidRPr="00334249">
        <w:rPr>
          <w:strike/>
          <w:sz w:val="20"/>
          <w:szCs w:val="20"/>
          <w:highlight w:val="lightGray"/>
        </w:rPr>
        <w:t>Dispo</w:t>
      </w:r>
      <w:r w:rsidR="00F4478E" w:rsidRPr="00334249">
        <w:rPr>
          <w:strike/>
          <w:sz w:val="20"/>
          <w:szCs w:val="20"/>
          <w:highlight w:val="lightGray"/>
        </w:rPr>
        <w:t>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</w:t>
      </w:r>
      <w:r w:rsidR="00F4478E" w:rsidRPr="00334249">
        <w:rPr>
          <w:strike/>
          <w:sz w:val="20"/>
          <w:szCs w:val="20"/>
          <w:highlight w:val="lightGray"/>
        </w:rPr>
        <w:t>de al “No 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r w:rsidR="00F4478E" w:rsidRPr="00334249">
        <w:rPr>
          <w:strike/>
          <w:sz w:val="20"/>
          <w:szCs w:val="20"/>
          <w:highlight w:val="lightGray"/>
        </w:rPr>
        <w:t>0</w:t>
      </w:r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8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Cantidad = </w:t>
      </w:r>
      <w:r w:rsidR="00F4478E" w:rsidRPr="00334249">
        <w:rPr>
          <w:strike/>
          <w:sz w:val="20"/>
          <w:szCs w:val="20"/>
          <w:highlight w:val="lightGray"/>
        </w:rPr>
        <w:t>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</w:t>
      </w:r>
      <w:r w:rsidR="00F4478E" w:rsidRPr="00334249">
        <w:rPr>
          <w:strike/>
          <w:sz w:val="20"/>
          <w:szCs w:val="20"/>
          <w:highlight w:val="lightGray"/>
        </w:rPr>
        <w:t>to</w:t>
      </w:r>
      <w:proofErr w:type="spellEnd"/>
      <w:r w:rsidR="00F4478E" w:rsidRPr="00334249">
        <w:rPr>
          <w:strike/>
          <w:sz w:val="20"/>
          <w:szCs w:val="20"/>
          <w:highlight w:val="lightGray"/>
        </w:rPr>
        <w:t xml:space="preserve"> = 1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0</w:t>
      </w:r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3E6772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lastRenderedPageBreak/>
        <w:t xml:space="preserve">El sistema actualiza la siguiente información para el </w:t>
      </w:r>
      <w:r w:rsidR="008672D7"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 w:rsidR="008672D7"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 w:rsidR="008672D7">
        <w:rPr>
          <w:rFonts w:cs="Arial"/>
          <w:sz w:val="20"/>
          <w:szCs w:val="20"/>
        </w:rPr>
        <w:t>InventarioTraspasoId</w:t>
      </w:r>
      <w:proofErr w:type="spellEnd"/>
      <w:r w:rsidR="008672D7"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95282D" w:rsidRPr="007F4E9B" w:rsidRDefault="008672D7" w:rsidP="007F4E9B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7F4E9B" w:rsidRPr="007A26DD" w:rsidRDefault="007F4E9B" w:rsidP="007F4E9B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5282D" w:rsidRPr="008672D7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95282D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721121" w:rsidRDefault="00721121" w:rsidP="0072112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95282D" w:rsidRPr="00415900" w:rsidRDefault="005764B5" w:rsidP="0095282D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070FEB" w:rsidRPr="00E674B0" w:rsidRDefault="00070FEB" w:rsidP="00070FEB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="001F74FB">
        <w:rPr>
          <w:sz w:val="20"/>
          <w:lang w:val="es-MX"/>
        </w:rPr>
        <w:t>un Movimiento de Traspaso de Inventario de la lista</w:t>
      </w:r>
      <w:r w:rsidRPr="004651F5">
        <w:rPr>
          <w:sz w:val="20"/>
          <w:lang w:val="es-MX"/>
        </w:rPr>
        <w:t>&gt;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recupera del objeto Movimientos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InventarioTraspaso</w:t>
      </w:r>
      <w:proofErr w:type="spellEnd"/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070FEB" w:rsidRPr="00481955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070FEB" w:rsidRPr="00E674B0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070FEB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070FEB" w:rsidRPr="007A06C1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070F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070FEB" w:rsidRPr="00C20E5C" w:rsidRDefault="00070FEB" w:rsidP="00070FEB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070FEB" w:rsidRPr="002235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1F74FB" w:rsidRPr="001F74FB" w:rsidRDefault="001F74FB" w:rsidP="001F74FB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Pr="001F74FB">
        <w:rPr>
          <w:rFonts w:cs="Arial"/>
          <w:sz w:val="20"/>
          <w:szCs w:val="20"/>
        </w:rPr>
        <w:t xml:space="preserve">información del </w:t>
      </w:r>
      <w:r w:rsidRPr="001F74FB">
        <w:rPr>
          <w:sz w:val="20"/>
          <w:lang w:val="es-MX"/>
        </w:rPr>
        <w:t>Movimiento de Traspaso de Inventario seleccionado</w:t>
      </w:r>
      <w:r w:rsidRPr="001F74FB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1F74FB">
        <w:rPr>
          <w:rFonts w:cs="Arial"/>
          <w:sz w:val="20"/>
          <w:szCs w:val="20"/>
        </w:rPr>
        <w:t>InventarioTraspaso.Enviado</w:t>
      </w:r>
      <w:proofErr w:type="spellEnd"/>
      <w:r w:rsidRPr="001F74FB">
        <w:rPr>
          <w:rFonts w:cs="Arial"/>
          <w:sz w:val="20"/>
          <w:szCs w:val="20"/>
        </w:rPr>
        <w:t xml:space="preserve"> = 1&gt;&gt;</w:t>
      </w:r>
    </w:p>
    <w:p w:rsidR="001F74FB" w:rsidRP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 xml:space="preserve">El sistema presenta el mensaje </w:t>
      </w:r>
      <w:r w:rsidRPr="001F74F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1F74FB">
        <w:rPr>
          <w:rFonts w:cs="Arial"/>
          <w:sz w:val="20"/>
          <w:szCs w:val="20"/>
        </w:rPr>
        <w:t>, sustituyendo el valor de $0$ por “eliminar”.</w:t>
      </w:r>
    </w:p>
    <w:p w:rsid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>El sistema continúa en el paso donde fue invocado</w:t>
      </w:r>
    </w:p>
    <w:p w:rsidR="00170FAA" w:rsidRPr="002235EB" w:rsidRDefault="00170FAA" w:rsidP="00170FA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2235EB" w:rsidRDefault="00170FAA" w:rsidP="00170FA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170FAA" w:rsidRPr="002235EB" w:rsidRDefault="00170FAA" w:rsidP="00170FA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Pr="00170FAA">
        <w:rPr>
          <w:sz w:val="20"/>
          <w:szCs w:val="20"/>
          <w:lang w:val="es-MX"/>
        </w:rPr>
        <w:t>&lt;</w:t>
      </w:r>
      <w:proofErr w:type="spellStart"/>
      <w:r w:rsidRPr="00170FAA">
        <w:rPr>
          <w:sz w:val="20"/>
          <w:szCs w:val="20"/>
          <w:lang w:val="es-MX"/>
        </w:rPr>
        <w:t>InventarioTraspaso.Cantidad</w:t>
      </w:r>
      <w:proofErr w:type="spellEnd"/>
      <w:r w:rsidRPr="00170FAA">
        <w:rPr>
          <w:sz w:val="20"/>
          <w:szCs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‘ ‘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 w:rsidRPr="00B70C70">
        <w:rPr>
          <w:sz w:val="20"/>
          <w:lang w:val="es-MX"/>
        </w:rPr>
        <w:lastRenderedPageBreak/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89284B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170FAA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170FAA" w:rsidRPr="00FA1FFF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89284B">
        <w:rPr>
          <w:rFonts w:cs="Arial"/>
          <w:sz w:val="20"/>
          <w:szCs w:val="20"/>
          <w:lang w:eastAsia="en-US"/>
        </w:rPr>
        <w:t>Destino = 1</w:t>
      </w:r>
      <w:r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170FAA" w:rsidRPr="002235EB" w:rsidRDefault="00170FAA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170FAA" w:rsidRPr="002235EB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Pr="00B70C70">
        <w:rPr>
          <w:sz w:val="20"/>
          <w:szCs w:val="20"/>
        </w:rPr>
        <w:t xml:space="preserve">para </w:t>
      </w:r>
      <w:r>
        <w:rPr>
          <w:sz w:val="20"/>
          <w:szCs w:val="20"/>
        </w:rPr>
        <w:t>reversar</w:t>
      </w:r>
      <w:r w:rsidRPr="00B70C70">
        <w:rPr>
          <w:sz w:val="20"/>
          <w:szCs w:val="20"/>
        </w:rPr>
        <w:t xml:space="preserve"> la </w:t>
      </w:r>
      <w:r>
        <w:rPr>
          <w:sz w:val="20"/>
          <w:szCs w:val="20"/>
        </w:rPr>
        <w:t>cantidad</w:t>
      </w:r>
      <w:r w:rsidRPr="00B70C70">
        <w:rPr>
          <w:sz w:val="20"/>
          <w:szCs w:val="20"/>
        </w:rPr>
        <w:t xml:space="preserve"> de producto </w:t>
      </w:r>
      <w:r>
        <w:rPr>
          <w:sz w:val="20"/>
          <w:szCs w:val="20"/>
        </w:rPr>
        <w:t>traspasada originalmente</w:t>
      </w:r>
      <w:r w:rsidRPr="00B70C70">
        <w:rPr>
          <w:sz w:val="20"/>
          <w:szCs w:val="20"/>
        </w:rPr>
        <w:t xml:space="preserve"> (</w:t>
      </w:r>
      <w:proofErr w:type="spellStart"/>
      <w:r w:rsidRPr="00B70C70">
        <w:rPr>
          <w:sz w:val="20"/>
          <w:szCs w:val="20"/>
        </w:rPr>
        <w:t>OP_Falso</w:t>
      </w:r>
      <w:proofErr w:type="spellEnd"/>
      <w:r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170FAA" w:rsidRPr="002235EB" w:rsidRDefault="0089284B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“No 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2</w:t>
      </w:r>
      <w:r w:rsidRPr="00932FF5">
        <w:rPr>
          <w:sz w:val="20"/>
          <w:highlight w:val="lightGray"/>
          <w:lang w:val="es-MX"/>
        </w:rPr>
        <w:t xml:space="preserve">) </w:t>
      </w:r>
      <w:r w:rsidRPr="00932FF5">
        <w:rPr>
          <w:rFonts w:cs="Arial"/>
          <w:sz w:val="20"/>
          <w:szCs w:val="20"/>
          <w:highlight w:val="lightGray"/>
          <w:lang w:eastAsia="en-US"/>
        </w:rPr>
        <w:t>objeto Movimientos</w:t>
      </w:r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0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sz w:val="20"/>
          <w:szCs w:val="20"/>
          <w:highlight w:val="lightGray"/>
        </w:rPr>
        <w:t xml:space="preserve"> y le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932FF5">
        <w:rPr>
          <w:sz w:val="20"/>
          <w:highlight w:val="lightGray"/>
          <w:lang w:val="es-MX"/>
        </w:rPr>
        <w:t>) objeto Movimientos&gt;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1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rStyle w:val="Hipervnculo"/>
          <w:color w:val="auto"/>
          <w:sz w:val="20"/>
          <w:szCs w:val="20"/>
          <w:highlight w:val="lightGray"/>
          <w:u w:val="none"/>
          <w:lang w:val="es-MX"/>
        </w:rPr>
        <w:t xml:space="preserve"> y le</w:t>
      </w:r>
      <w:r w:rsidRPr="00932FF5">
        <w:rPr>
          <w:rStyle w:val="Hipervnculo"/>
          <w:b/>
          <w:color w:val="auto"/>
          <w:sz w:val="20"/>
          <w:szCs w:val="20"/>
          <w:highlight w:val="lightGray"/>
          <w:lang w:val="es-MX"/>
        </w:rPr>
        <w:t xml:space="preserve">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lastRenderedPageBreak/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2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932FF5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932FF5">
      <w:pPr>
        <w:pStyle w:val="Prrafodelista"/>
        <w:numPr>
          <w:ilvl w:val="6"/>
          <w:numId w:val="13"/>
        </w:numPr>
        <w:ind w:left="6237" w:hanging="1417"/>
        <w:rPr>
          <w:b/>
          <w:strike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2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932FF5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sistema envía como parámetro la siguiente </w:t>
      </w:r>
      <w:r w:rsidRPr="00932FF5">
        <w:rPr>
          <w:strike/>
          <w:sz w:val="20"/>
          <w:highlight w:val="lightGray"/>
          <w:lang w:val="es-MX"/>
        </w:rPr>
        <w:t>información:</w:t>
      </w:r>
    </w:p>
    <w:p w:rsidR="00170FAA" w:rsidRPr="00932FF5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932FF5">
        <w:rPr>
          <w:strike/>
          <w:sz w:val="20"/>
          <w:szCs w:val="20"/>
          <w:highlight w:val="lightGray"/>
          <w:lang w:val="es-MX"/>
        </w:rPr>
        <w:t xml:space="preserve"> =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Si &lt;la ubicación seleccionada como destino del movimiento de traspaso de inventario corresponde al “No Disponible” (</w:t>
      </w:r>
      <w:r w:rsidR="00B10314" w:rsidRPr="00DB297F">
        <w:rPr>
          <w:strike/>
          <w:sz w:val="20"/>
          <w:szCs w:val="20"/>
          <w:highlight w:val="lightGray"/>
          <w:lang w:val="es-MX"/>
        </w:rPr>
        <w:t>Destino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= 2)</w:t>
      </w:r>
      <w:r w:rsidR="00721121" w:rsidRPr="00DB297F">
        <w:rPr>
          <w:strike/>
          <w:sz w:val="20"/>
          <w:szCs w:val="20"/>
          <w:highlight w:val="lightGray"/>
          <w:lang w:val="es-MX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B10314" w:rsidRPr="00DB297F">
        <w:rPr>
          <w:strike/>
          <w:sz w:val="20"/>
          <w:szCs w:val="20"/>
          <w:highlight w:val="lightGray"/>
        </w:rPr>
        <w:t>Destino</w:t>
      </w:r>
      <w:r w:rsidRPr="00DB297F">
        <w:rPr>
          <w:strike/>
          <w:sz w:val="20"/>
          <w:szCs w:val="20"/>
          <w:highlight w:val="lightGray"/>
        </w:rPr>
        <w:t xml:space="preserve"> 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lastRenderedPageBreak/>
        <w:t>OP_Verdadero</w:t>
      </w:r>
      <w:proofErr w:type="spellEnd"/>
    </w:p>
    <w:p w:rsidR="00170FAA" w:rsidRPr="00DB297F" w:rsidRDefault="00170FAA" w:rsidP="00B10314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3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2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2)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53523C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53523C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53523C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BD544E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InventarioTraspaso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DiaClave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Cantidad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Origen = Origen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Destino = Destino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MFechaHora</w:t>
      </w:r>
      <w:proofErr w:type="spellEnd"/>
      <w:r>
        <w:rPr>
          <w:sz w:val="20"/>
          <w:szCs w:val="20"/>
          <w:lang w:val="es-MX"/>
        </w:rPr>
        <w:t xml:space="preserve"> = Fecha y hora actual del sistema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UsuarioId</w:t>
      </w:r>
      <w:proofErr w:type="spellEnd"/>
      <w:r>
        <w:rPr>
          <w:sz w:val="20"/>
          <w:szCs w:val="20"/>
          <w:lang w:val="es-MX"/>
        </w:rPr>
        <w:t xml:space="preserve">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 = 0</w:t>
      </w:r>
    </w:p>
    <w:p w:rsidR="00BD544E" w:rsidRPr="00FD2395" w:rsidRDefault="00BD544E" w:rsidP="00BD544E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 xml:space="preserve">el objeto </w:t>
      </w:r>
      <w:r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la siguiente información del </w:t>
      </w:r>
      <w:r>
        <w:rPr>
          <w:sz w:val="20"/>
          <w:szCs w:val="20"/>
          <w:lang w:val="es-MX"/>
        </w:rPr>
        <w:t>movimiento actual</w:t>
      </w:r>
      <w:r w:rsidRPr="00FD2395">
        <w:rPr>
          <w:sz w:val="20"/>
          <w:szCs w:val="20"/>
          <w:lang w:val="es-MX"/>
        </w:rPr>
        <w:t>:</w:t>
      </w:r>
    </w:p>
    <w:p w:rsidR="00BD544E" w:rsidRPr="008D0700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721121" w:rsidRDefault="00721121" w:rsidP="00721121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D544E" w:rsidRP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114AA4" w:rsidRDefault="00114AA4" w:rsidP="00114AA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A15942" w:rsidRPr="00E92648" w:rsidRDefault="00A15942" w:rsidP="00A15942">
      <w:pPr>
        <w:numPr>
          <w:ilvl w:val="1"/>
          <w:numId w:val="13"/>
        </w:numPr>
        <w:ind w:left="811" w:hanging="454"/>
        <w:rPr>
          <w:sz w:val="20"/>
          <w:highlight w:val="darkGreen"/>
          <w:lang w:eastAsia="en-US"/>
        </w:rPr>
      </w:pPr>
      <w:r w:rsidRPr="00E92648">
        <w:rPr>
          <w:sz w:val="20"/>
          <w:szCs w:val="20"/>
          <w:highlight w:val="darkGreen"/>
          <w:lang w:val="es-MX"/>
        </w:rPr>
        <w:t>Si</w:t>
      </w:r>
      <w:r w:rsidRPr="00E92648">
        <w:rPr>
          <w:sz w:val="20"/>
          <w:highlight w:val="darkGreen"/>
          <w:lang w:eastAsia="en-US"/>
        </w:rPr>
        <w:t xml:space="preserve"> &lt;el parámetro de configuración indica que se tiene activado el Manejo de Doble Unidad (</w:t>
      </w:r>
      <w:proofErr w:type="spellStart"/>
      <w:r w:rsidRPr="00E92648">
        <w:rPr>
          <w:sz w:val="20"/>
          <w:highlight w:val="darkGreen"/>
          <w:lang w:eastAsia="en-US"/>
        </w:rPr>
        <w:t>ManejoDobleUnidad</w:t>
      </w:r>
      <w:proofErr w:type="spellEnd"/>
      <w:r w:rsidRPr="00E92648">
        <w:rPr>
          <w:sz w:val="20"/>
          <w:highlight w:val="darkGreen"/>
          <w:lang w:eastAsia="en-US"/>
        </w:rPr>
        <w:t xml:space="preserve"> = 1) </w:t>
      </w:r>
      <w:r w:rsidR="005A47E4"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44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envía como parámetro la siguiente información: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Cadena = Cadena registrada en sesión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Esquema = “Todos”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TipoValidacionExistencia</w:t>
      </w:r>
      <w:proofErr w:type="spellEnd"/>
      <w:r w:rsidRPr="0059326C">
        <w:rPr>
          <w:sz w:val="20"/>
          <w:highlight w:val="darkGreen"/>
          <w:lang w:eastAsia="en-US"/>
        </w:rPr>
        <w:t xml:space="preserve"> = 1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ListaPrecios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TransProdID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TipoMovimiento</w:t>
      </w:r>
      <w:proofErr w:type="spellEnd"/>
      <w:r w:rsidRPr="0059326C">
        <w:rPr>
          <w:sz w:val="20"/>
          <w:highlight w:val="darkGreen"/>
          <w:lang w:eastAsia="en-US"/>
        </w:rPr>
        <w:t xml:space="preserve"> = 2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TipoTransProd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ModuloEsquemas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A15942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UbicacionExistencia</w:t>
      </w:r>
      <w:proofErr w:type="spellEnd"/>
      <w:r w:rsidRPr="0059326C">
        <w:rPr>
          <w:sz w:val="20"/>
          <w:highlight w:val="darkGreen"/>
          <w:lang w:eastAsia="en-US"/>
        </w:rPr>
        <w:t xml:space="preserve"> = </w:t>
      </w:r>
      <w:proofErr w:type="spellStart"/>
      <w:r w:rsidRPr="0059326C">
        <w:rPr>
          <w:sz w:val="20"/>
          <w:highlight w:val="darkGreen"/>
          <w:lang w:eastAsia="en-US"/>
        </w:rPr>
        <w:t>VAVClave</w:t>
      </w:r>
      <w:proofErr w:type="spellEnd"/>
      <w:r w:rsidRPr="0059326C">
        <w:rPr>
          <w:sz w:val="20"/>
          <w:highlight w:val="darkGreen"/>
          <w:lang w:eastAsia="en-US"/>
        </w:rPr>
        <w:t xml:space="preserve"> de la ubicación de origen seleccionada (“De”)</w:t>
      </w:r>
    </w:p>
    <w:p w:rsidR="00A15942" w:rsidRPr="00E92648" w:rsidRDefault="00A15942" w:rsidP="0059326C">
      <w:pPr>
        <w:pStyle w:val="Prrafodelista"/>
        <w:numPr>
          <w:ilvl w:val="4"/>
          <w:numId w:val="13"/>
        </w:numPr>
        <w:ind w:left="3629" w:hanging="1077"/>
        <w:rPr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1 </w:t>
      </w:r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r:id="rId45"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="0059326C" w:rsidRPr="0059326C">
        <w:rPr>
          <w:sz w:val="20"/>
          <w:highlight w:val="darkGreen"/>
          <w:lang w:eastAsia="en-US"/>
        </w:rPr>
        <w:t xml:space="preserve">del </w:t>
      </w:r>
      <w:r w:rsidR="0059326C" w:rsidRPr="0059326C">
        <w:rPr>
          <w:sz w:val="20"/>
          <w:szCs w:val="20"/>
          <w:highlight w:val="darkGreen"/>
        </w:rPr>
        <w:t>flujo básico</w:t>
      </w:r>
    </w:p>
    <w:p w:rsidR="00114AA4" w:rsidRDefault="00114AA4" w:rsidP="00114AA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r>
        <w:rPr>
          <w:sz w:val="20"/>
          <w:lang w:eastAsia="en-US"/>
        </w:rPr>
        <w:t xml:space="preserve">El caso de uso incluye la funcionalidad del caso de uso </w:t>
      </w:r>
      <w:hyperlink r:id="rId46" w:history="1">
        <w:r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114AA4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El sistema envía como parámetro la siguiente información:</w:t>
      </w:r>
    </w:p>
    <w:p w:rsidR="00C11AEB" w:rsidRPr="009A48DC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  <w:r>
        <w:rPr>
          <w:sz w:val="20"/>
          <w:lang w:eastAsia="en-US"/>
        </w:rPr>
        <w:t xml:space="preserve"> = Cadena registrada en sesión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Esquema = “Todos”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TransProdID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TipoMovimiento</w:t>
      </w:r>
      <w:proofErr w:type="spellEnd"/>
      <w:r w:rsidRPr="007E3F11">
        <w:rPr>
          <w:sz w:val="20"/>
          <w:lang w:eastAsia="en-US"/>
        </w:rPr>
        <w:t xml:space="preserve"> = 2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TipoTransProd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ModuloEsquemas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Ubicacion</w:t>
      </w:r>
      <w:r w:rsidR="00F31B49" w:rsidRPr="007E3F11">
        <w:rPr>
          <w:sz w:val="20"/>
          <w:lang w:eastAsia="en-US"/>
        </w:rPr>
        <w:t>Existencia</w:t>
      </w:r>
      <w:proofErr w:type="spellEnd"/>
      <w:r w:rsidRPr="007E3F11">
        <w:rPr>
          <w:sz w:val="20"/>
          <w:lang w:eastAsia="en-US"/>
        </w:rPr>
        <w:t xml:space="preserve"> = </w:t>
      </w:r>
      <w:proofErr w:type="spellStart"/>
      <w:r w:rsidRPr="007E3F11">
        <w:rPr>
          <w:sz w:val="20"/>
          <w:lang w:eastAsia="en-US"/>
        </w:rPr>
        <w:t>VAVClave</w:t>
      </w:r>
      <w:proofErr w:type="spellEnd"/>
      <w:r w:rsidRPr="007E3F11">
        <w:rPr>
          <w:sz w:val="20"/>
          <w:lang w:eastAsia="en-US"/>
        </w:rPr>
        <w:t xml:space="preserve"> de la ubicación de origen seleccionada (“De”)</w:t>
      </w:r>
    </w:p>
    <w:p w:rsidR="0059326C" w:rsidRPr="0059326C" w:rsidRDefault="0059326C" w:rsidP="0059326C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0</w:t>
      </w:r>
    </w:p>
    <w:p w:rsidR="00114AA4" w:rsidRPr="007E3F11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7E3F11">
        <w:rPr>
          <w:sz w:val="20"/>
          <w:lang w:eastAsia="en-US"/>
        </w:rPr>
        <w:t>El sistema recibe como parámetro la siguiente información:</w:t>
      </w:r>
    </w:p>
    <w:p w:rsidR="00114AA4" w:rsidRPr="007E3F11" w:rsidRDefault="00114AA4" w:rsidP="00114AA4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Productos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lastRenderedPageBreak/>
        <w:t>Clave del Producto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Unidad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755B5" w:rsidRPr="00114AA4" w:rsidRDefault="00114AA4" w:rsidP="00114AA4">
      <w:pPr>
        <w:numPr>
          <w:ilvl w:val="1"/>
          <w:numId w:val="13"/>
        </w:numPr>
        <w:ind w:left="811" w:hanging="454"/>
      </w:pPr>
      <w:r>
        <w:rPr>
          <w:sz w:val="20"/>
          <w:lang w:eastAsia="en-US"/>
        </w:rPr>
        <w:t xml:space="preserve">El sistema continúa en el </w:t>
      </w:r>
      <w:hyperlink w:anchor="PasoParaCadaProductoRegresadoBusqueda" w:history="1">
        <w:r w:rsidRPr="005A47E4">
          <w:rPr>
            <w:rStyle w:val="Hipervnculo"/>
            <w:b/>
            <w:sz w:val="20"/>
            <w:lang w:eastAsia="en-US"/>
          </w:rPr>
          <w:t>paso 1</w:t>
        </w:r>
        <w:r w:rsidR="00481597" w:rsidRPr="005A47E4">
          <w:rPr>
            <w:rStyle w:val="Hipervnculo"/>
            <w:b/>
            <w:sz w:val="20"/>
            <w:lang w:eastAsia="en-US"/>
          </w:rPr>
          <w:t>0.3</w:t>
        </w:r>
        <w:r w:rsidR="00334249" w:rsidRPr="005A47E4">
          <w:rPr>
            <w:rStyle w:val="Hipervnculo"/>
            <w:b/>
            <w:sz w:val="20"/>
            <w:lang w:eastAsia="en-US"/>
          </w:rPr>
          <w:t>.4</w:t>
        </w:r>
        <w:r w:rsidRPr="005A47E4">
          <w:rPr>
            <w:rStyle w:val="Hipervnculo"/>
            <w:b/>
            <w:sz w:val="20"/>
            <w:lang w:eastAsia="en-US"/>
          </w:rPr>
          <w:t>.</w:t>
        </w:r>
        <w:r w:rsidR="00481597" w:rsidRPr="005A47E4">
          <w:rPr>
            <w:rStyle w:val="Hipervnculo"/>
            <w:b/>
            <w:sz w:val="20"/>
            <w:lang w:eastAsia="en-US"/>
          </w:rPr>
          <w:t>4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básico</w:t>
      </w:r>
    </w:p>
    <w:p w:rsidR="001F74FB" w:rsidRPr="001F74FB" w:rsidRDefault="001F74FB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114AA4">
          <w:rPr>
            <w:rStyle w:val="Hipervnculo"/>
            <w:rFonts w:cs="Arial"/>
            <w:b/>
            <w:sz w:val="20"/>
            <w:szCs w:val="20"/>
          </w:rPr>
          <w:t>paso 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D02928" w:rsidRPr="00144386" w:rsidRDefault="00D02928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114A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114AA4">
          <w:rPr>
            <w:rStyle w:val="Hipervnculo"/>
            <w:rFonts w:cs="Arial"/>
            <w:b/>
            <w:sz w:val="20"/>
            <w:szCs w:val="20"/>
          </w:rPr>
          <w:t>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114AA4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6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47" w:name="_Toc52616586"/>
      <w:bookmarkStart w:id="48" w:name="_Toc182735730"/>
      <w:bookmarkEnd w:id="46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9" w:name="_Toc464449703"/>
      <w:r w:rsidRPr="00CA7A7F">
        <w:rPr>
          <w:rFonts w:cs="Arial"/>
          <w:lang w:val="es-MX"/>
        </w:rPr>
        <w:t>Flujos alternos</w:t>
      </w:r>
      <w:bookmarkEnd w:id="47"/>
      <w:bookmarkEnd w:id="48"/>
      <w:bookmarkEnd w:id="4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0" w:name="_Toc52616587"/>
      <w:bookmarkStart w:id="51" w:name="_Toc182735731"/>
      <w:bookmarkStart w:id="52" w:name="_Toc464449704"/>
      <w:r w:rsidRPr="00CA7A7F">
        <w:rPr>
          <w:lang w:val="es-MX"/>
        </w:rPr>
        <w:t>Opcionales</w:t>
      </w:r>
      <w:bookmarkEnd w:id="50"/>
      <w:bookmarkEnd w:id="51"/>
      <w:bookmarkEnd w:id="52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3" w:name="_5.2.1.1_AO01_Crear"/>
      <w:bookmarkStart w:id="54" w:name="_AO01_Crear_Devolución"/>
      <w:bookmarkStart w:id="55" w:name="_Toc374331973"/>
      <w:bookmarkStart w:id="56" w:name="_Toc374339898"/>
      <w:bookmarkStart w:id="57" w:name="_Toc374340043"/>
      <w:bookmarkStart w:id="58" w:name="_Toc374542169"/>
      <w:bookmarkStart w:id="59" w:name="_Toc374612141"/>
      <w:bookmarkStart w:id="60" w:name="_Toc374960982"/>
      <w:bookmarkStart w:id="61" w:name="_Toc376383986"/>
      <w:bookmarkStart w:id="62" w:name="_Toc376776608"/>
      <w:bookmarkStart w:id="63" w:name="_Toc376781757"/>
      <w:bookmarkStart w:id="64" w:name="_Toc376791077"/>
      <w:bookmarkStart w:id="65" w:name="_Toc380355763"/>
      <w:bookmarkStart w:id="66" w:name="_Toc380356679"/>
      <w:bookmarkStart w:id="67" w:name="_Toc384770167"/>
      <w:bookmarkStart w:id="68" w:name="_Toc402465289"/>
      <w:bookmarkStart w:id="69" w:name="_Toc402465316"/>
      <w:bookmarkStart w:id="70" w:name="_Toc402537918"/>
      <w:bookmarkStart w:id="71" w:name="_Toc403081481"/>
      <w:bookmarkStart w:id="72" w:name="_Toc403086767"/>
      <w:bookmarkStart w:id="73" w:name="_Toc403086816"/>
      <w:bookmarkStart w:id="74" w:name="_Toc403382366"/>
      <w:bookmarkStart w:id="75" w:name="_Toc403383724"/>
      <w:bookmarkStart w:id="76" w:name="_Toc403509635"/>
      <w:bookmarkStart w:id="77" w:name="_Toc404163557"/>
      <w:bookmarkStart w:id="78" w:name="_Toc404163615"/>
      <w:bookmarkStart w:id="79" w:name="_Toc405315471"/>
      <w:bookmarkStart w:id="80" w:name="_Toc459391925"/>
      <w:bookmarkStart w:id="81" w:name="_Toc464428058"/>
      <w:bookmarkStart w:id="82" w:name="_Toc46444970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3" w:name="_Toc374331974"/>
      <w:bookmarkStart w:id="84" w:name="_Toc374339899"/>
      <w:bookmarkStart w:id="85" w:name="_Toc374340044"/>
      <w:bookmarkStart w:id="86" w:name="_Toc374542170"/>
      <w:bookmarkStart w:id="87" w:name="_Toc374612142"/>
      <w:bookmarkStart w:id="88" w:name="_Toc374960983"/>
      <w:bookmarkStart w:id="89" w:name="_Toc376383987"/>
      <w:bookmarkStart w:id="90" w:name="_Toc376776609"/>
      <w:bookmarkStart w:id="91" w:name="_Toc376781758"/>
      <w:bookmarkStart w:id="92" w:name="_Toc376791078"/>
      <w:bookmarkStart w:id="93" w:name="_Toc380355764"/>
      <w:bookmarkStart w:id="94" w:name="_Toc380356680"/>
      <w:bookmarkStart w:id="95" w:name="_Toc384770168"/>
      <w:bookmarkStart w:id="96" w:name="_Toc402465290"/>
      <w:bookmarkStart w:id="97" w:name="_Toc402465317"/>
      <w:bookmarkStart w:id="98" w:name="_Toc402537919"/>
      <w:bookmarkStart w:id="99" w:name="_Toc403081482"/>
      <w:bookmarkStart w:id="100" w:name="_Toc403086768"/>
      <w:bookmarkStart w:id="101" w:name="_Toc403086817"/>
      <w:bookmarkStart w:id="102" w:name="_Toc403382367"/>
      <w:bookmarkStart w:id="103" w:name="_Toc403383725"/>
      <w:bookmarkStart w:id="104" w:name="_Toc403509636"/>
      <w:bookmarkStart w:id="105" w:name="_Toc404163558"/>
      <w:bookmarkStart w:id="106" w:name="_Toc404163616"/>
      <w:bookmarkStart w:id="107" w:name="_Toc405315472"/>
      <w:bookmarkStart w:id="108" w:name="_Toc459391926"/>
      <w:bookmarkStart w:id="109" w:name="_Toc464428059"/>
      <w:bookmarkStart w:id="110" w:name="_Toc464449706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1" w:name="_Toc374331975"/>
      <w:bookmarkStart w:id="112" w:name="_Toc374339900"/>
      <w:bookmarkStart w:id="113" w:name="_Toc374340045"/>
      <w:bookmarkStart w:id="114" w:name="_Toc374542171"/>
      <w:bookmarkStart w:id="115" w:name="_Toc374612143"/>
      <w:bookmarkStart w:id="116" w:name="_Toc374960984"/>
      <w:bookmarkStart w:id="117" w:name="_Toc376383988"/>
      <w:bookmarkStart w:id="118" w:name="_Toc376776610"/>
      <w:bookmarkStart w:id="119" w:name="_Toc376781759"/>
      <w:bookmarkStart w:id="120" w:name="_Toc376791079"/>
      <w:bookmarkStart w:id="121" w:name="_Toc380355765"/>
      <w:bookmarkStart w:id="122" w:name="_Toc380356681"/>
      <w:bookmarkStart w:id="123" w:name="_Toc384770169"/>
      <w:bookmarkStart w:id="124" w:name="_Toc402465291"/>
      <w:bookmarkStart w:id="125" w:name="_Toc402465318"/>
      <w:bookmarkStart w:id="126" w:name="_Toc402537920"/>
      <w:bookmarkStart w:id="127" w:name="_Toc403081483"/>
      <w:bookmarkStart w:id="128" w:name="_Toc403086769"/>
      <w:bookmarkStart w:id="129" w:name="_Toc403086818"/>
      <w:bookmarkStart w:id="130" w:name="_Toc403382368"/>
      <w:bookmarkStart w:id="131" w:name="_Toc403383726"/>
      <w:bookmarkStart w:id="132" w:name="_Toc403509637"/>
      <w:bookmarkStart w:id="133" w:name="_Toc404163559"/>
      <w:bookmarkStart w:id="134" w:name="_Toc404163617"/>
      <w:bookmarkStart w:id="135" w:name="_Toc405315473"/>
      <w:bookmarkStart w:id="136" w:name="_Toc459391927"/>
      <w:bookmarkStart w:id="137" w:name="_Toc464428060"/>
      <w:bookmarkStart w:id="138" w:name="_Toc464449707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39" w:name="_Toc374331976"/>
      <w:bookmarkStart w:id="140" w:name="_Toc374339901"/>
      <w:bookmarkStart w:id="141" w:name="_Toc374340046"/>
      <w:bookmarkStart w:id="142" w:name="_Toc374542172"/>
      <w:bookmarkStart w:id="143" w:name="_Toc374612144"/>
      <w:bookmarkStart w:id="144" w:name="_Toc374960985"/>
      <w:bookmarkStart w:id="145" w:name="_Toc376383989"/>
      <w:bookmarkStart w:id="146" w:name="_Toc376776611"/>
      <w:bookmarkStart w:id="147" w:name="_Toc376781760"/>
      <w:bookmarkStart w:id="148" w:name="_Toc376791080"/>
      <w:bookmarkStart w:id="149" w:name="_Toc380355766"/>
      <w:bookmarkStart w:id="150" w:name="_Toc380356682"/>
      <w:bookmarkStart w:id="151" w:name="_Toc384770170"/>
      <w:bookmarkStart w:id="152" w:name="_Toc402465292"/>
      <w:bookmarkStart w:id="153" w:name="_Toc402465319"/>
      <w:bookmarkStart w:id="154" w:name="_Toc402537921"/>
      <w:bookmarkStart w:id="155" w:name="_Toc403081484"/>
      <w:bookmarkStart w:id="156" w:name="_Toc403086770"/>
      <w:bookmarkStart w:id="157" w:name="_Toc403086819"/>
      <w:bookmarkStart w:id="158" w:name="_Toc403382369"/>
      <w:bookmarkStart w:id="159" w:name="_Toc403383727"/>
      <w:bookmarkStart w:id="160" w:name="_Toc403509638"/>
      <w:bookmarkStart w:id="161" w:name="_Toc404163560"/>
      <w:bookmarkStart w:id="162" w:name="_Toc404163618"/>
      <w:bookmarkStart w:id="163" w:name="_Toc405315474"/>
      <w:bookmarkStart w:id="164" w:name="_Toc459391928"/>
      <w:bookmarkStart w:id="165" w:name="_Toc464428061"/>
      <w:bookmarkStart w:id="166" w:name="_Toc46444970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7" w:name="_Toc374331977"/>
      <w:bookmarkStart w:id="168" w:name="_Toc374339902"/>
      <w:bookmarkStart w:id="169" w:name="_Toc374340047"/>
      <w:bookmarkStart w:id="170" w:name="_Toc374542173"/>
      <w:bookmarkStart w:id="171" w:name="_Toc374612145"/>
      <w:bookmarkStart w:id="172" w:name="_Toc374960986"/>
      <w:bookmarkStart w:id="173" w:name="_Toc376383990"/>
      <w:bookmarkStart w:id="174" w:name="_Toc376776612"/>
      <w:bookmarkStart w:id="175" w:name="_Toc376781761"/>
      <w:bookmarkStart w:id="176" w:name="_Toc376791081"/>
      <w:bookmarkStart w:id="177" w:name="_Toc380355767"/>
      <w:bookmarkStart w:id="178" w:name="_Toc380356683"/>
      <w:bookmarkStart w:id="179" w:name="_Toc384770171"/>
      <w:bookmarkStart w:id="180" w:name="_Toc402465293"/>
      <w:bookmarkStart w:id="181" w:name="_Toc402465320"/>
      <w:bookmarkStart w:id="182" w:name="_Toc402537922"/>
      <w:bookmarkStart w:id="183" w:name="_Toc403081485"/>
      <w:bookmarkStart w:id="184" w:name="_Toc403086771"/>
      <w:bookmarkStart w:id="185" w:name="_Toc403086820"/>
      <w:bookmarkStart w:id="186" w:name="_Toc403382370"/>
      <w:bookmarkStart w:id="187" w:name="_Toc403383728"/>
      <w:bookmarkStart w:id="188" w:name="_Toc403509639"/>
      <w:bookmarkStart w:id="189" w:name="_Toc404163561"/>
      <w:bookmarkStart w:id="190" w:name="_Toc404163619"/>
      <w:bookmarkStart w:id="191" w:name="_Toc405315475"/>
      <w:bookmarkStart w:id="192" w:name="_Toc459391929"/>
      <w:bookmarkStart w:id="193" w:name="_Toc464428062"/>
      <w:bookmarkStart w:id="194" w:name="_Toc464449709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95" w:name="_Toc374331978"/>
      <w:bookmarkStart w:id="196" w:name="_Toc374339903"/>
      <w:bookmarkStart w:id="197" w:name="_Toc374340048"/>
      <w:bookmarkStart w:id="198" w:name="_Toc374542174"/>
      <w:bookmarkStart w:id="199" w:name="_Toc374612146"/>
      <w:bookmarkStart w:id="200" w:name="_Toc374960987"/>
      <w:bookmarkStart w:id="201" w:name="_Toc376383991"/>
      <w:bookmarkStart w:id="202" w:name="_Toc376776613"/>
      <w:bookmarkStart w:id="203" w:name="_Toc376781762"/>
      <w:bookmarkStart w:id="204" w:name="_Toc376791082"/>
      <w:bookmarkStart w:id="205" w:name="_Toc380355768"/>
      <w:bookmarkStart w:id="206" w:name="_Toc380356684"/>
      <w:bookmarkStart w:id="207" w:name="_Toc384770172"/>
      <w:bookmarkStart w:id="208" w:name="_Toc402465294"/>
      <w:bookmarkStart w:id="209" w:name="_Toc402465321"/>
      <w:bookmarkStart w:id="210" w:name="_Toc402537923"/>
      <w:bookmarkStart w:id="211" w:name="_Toc403081486"/>
      <w:bookmarkStart w:id="212" w:name="_Toc403086772"/>
      <w:bookmarkStart w:id="213" w:name="_Toc403086821"/>
      <w:bookmarkStart w:id="214" w:name="_Toc403382371"/>
      <w:bookmarkStart w:id="215" w:name="_Toc403383729"/>
      <w:bookmarkStart w:id="216" w:name="_Toc403509640"/>
      <w:bookmarkStart w:id="217" w:name="_Toc404163562"/>
      <w:bookmarkStart w:id="218" w:name="_Toc404163620"/>
      <w:bookmarkStart w:id="219" w:name="_Toc405315476"/>
      <w:bookmarkStart w:id="220" w:name="_Toc459391930"/>
      <w:bookmarkStart w:id="221" w:name="_Toc464428063"/>
      <w:bookmarkStart w:id="222" w:name="_Toc464449710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23" w:name="_Toc374331979"/>
      <w:bookmarkStart w:id="224" w:name="_Toc374339904"/>
      <w:bookmarkStart w:id="225" w:name="_Toc374340049"/>
      <w:bookmarkStart w:id="226" w:name="_Toc374542175"/>
      <w:bookmarkStart w:id="227" w:name="_Toc374612147"/>
      <w:bookmarkStart w:id="228" w:name="_Toc374960988"/>
      <w:bookmarkStart w:id="229" w:name="_Toc376383992"/>
      <w:bookmarkStart w:id="230" w:name="_Toc376776614"/>
      <w:bookmarkStart w:id="231" w:name="_Toc376781763"/>
      <w:bookmarkStart w:id="232" w:name="_Toc376791083"/>
      <w:bookmarkStart w:id="233" w:name="_Toc380355769"/>
      <w:bookmarkStart w:id="234" w:name="_Toc380356685"/>
      <w:bookmarkStart w:id="235" w:name="_Toc384770173"/>
      <w:bookmarkStart w:id="236" w:name="_Toc402465295"/>
      <w:bookmarkStart w:id="237" w:name="_Toc402465322"/>
      <w:bookmarkStart w:id="238" w:name="_Toc402537924"/>
      <w:bookmarkStart w:id="239" w:name="_Toc403081487"/>
      <w:bookmarkStart w:id="240" w:name="_Toc403086773"/>
      <w:bookmarkStart w:id="241" w:name="_Toc403086822"/>
      <w:bookmarkStart w:id="242" w:name="_Toc403382372"/>
      <w:bookmarkStart w:id="243" w:name="_Toc403383730"/>
      <w:bookmarkStart w:id="244" w:name="_Toc403509641"/>
      <w:bookmarkStart w:id="245" w:name="_Toc404163563"/>
      <w:bookmarkStart w:id="246" w:name="_Toc404163621"/>
      <w:bookmarkStart w:id="247" w:name="_Toc405315477"/>
      <w:bookmarkStart w:id="248" w:name="_Toc459391931"/>
      <w:bookmarkStart w:id="249" w:name="_Toc464428064"/>
      <w:bookmarkStart w:id="250" w:name="_Toc464449711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51" w:name="_Toc374331980"/>
      <w:bookmarkStart w:id="252" w:name="_Toc374339905"/>
      <w:bookmarkStart w:id="253" w:name="_Toc374340050"/>
      <w:bookmarkStart w:id="254" w:name="_Toc374542176"/>
      <w:bookmarkStart w:id="255" w:name="_Toc374612148"/>
      <w:bookmarkStart w:id="256" w:name="_Toc374960989"/>
      <w:bookmarkStart w:id="257" w:name="_Toc376383993"/>
      <w:bookmarkStart w:id="258" w:name="_Toc376776615"/>
      <w:bookmarkStart w:id="259" w:name="_Toc376781764"/>
      <w:bookmarkStart w:id="260" w:name="_Toc376791084"/>
      <w:bookmarkStart w:id="261" w:name="_Toc380355770"/>
      <w:bookmarkStart w:id="262" w:name="_Toc380356686"/>
      <w:bookmarkStart w:id="263" w:name="_Toc384770174"/>
      <w:bookmarkStart w:id="264" w:name="_Toc402465296"/>
      <w:bookmarkStart w:id="265" w:name="_Toc402465323"/>
      <w:bookmarkStart w:id="266" w:name="_Toc402537925"/>
      <w:bookmarkStart w:id="267" w:name="_Toc403081488"/>
      <w:bookmarkStart w:id="268" w:name="_Toc403086774"/>
      <w:bookmarkStart w:id="269" w:name="_Toc403086823"/>
      <w:bookmarkStart w:id="270" w:name="_Toc403382373"/>
      <w:bookmarkStart w:id="271" w:name="_Toc403383731"/>
      <w:bookmarkStart w:id="272" w:name="_Toc403509642"/>
      <w:bookmarkStart w:id="273" w:name="_Toc404163564"/>
      <w:bookmarkStart w:id="274" w:name="_Toc404163622"/>
      <w:bookmarkStart w:id="275" w:name="_Toc405315478"/>
      <w:bookmarkStart w:id="276" w:name="_Toc459391932"/>
      <w:bookmarkStart w:id="277" w:name="_Toc464428065"/>
      <w:bookmarkStart w:id="278" w:name="_Toc464449712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79" w:name="_AO01_Crear_Movimiento"/>
      <w:bookmarkStart w:id="280" w:name="_AO02_Modificar_Movimiento"/>
      <w:bookmarkStart w:id="281" w:name="_AO03_Eliminar_Movimiento"/>
      <w:bookmarkEnd w:id="279"/>
      <w:bookmarkEnd w:id="280"/>
      <w:bookmarkEnd w:id="281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2" w:name="_Toc464449713"/>
      <w:r w:rsidRPr="00CA7A7F">
        <w:rPr>
          <w:lang w:val="es-MX"/>
        </w:rPr>
        <w:t>Generales</w:t>
      </w:r>
      <w:bookmarkEnd w:id="28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83" w:name="_Toc52616592"/>
      <w:bookmarkStart w:id="284" w:name="_Toc182735736"/>
      <w:bookmarkStart w:id="285" w:name="_Toc464449714"/>
      <w:r w:rsidRPr="00CA7A7F">
        <w:t>Poscondiciones</w:t>
      </w:r>
      <w:bookmarkEnd w:id="283"/>
      <w:bookmarkEnd w:id="284"/>
      <w:bookmarkEnd w:id="28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6" w:name="_Toc290568316"/>
      <w:bookmarkStart w:id="287" w:name="_Toc372279960"/>
      <w:bookmarkStart w:id="288" w:name="_Toc207014958"/>
      <w:bookmarkStart w:id="289" w:name="_Toc207088193"/>
      <w:bookmarkStart w:id="290" w:name="_Toc464449715"/>
      <w:bookmarkEnd w:id="1"/>
      <w:bookmarkEnd w:id="2"/>
      <w:r>
        <w:rPr>
          <w:rFonts w:cs="Arial"/>
        </w:rPr>
        <w:t>Generales</w:t>
      </w:r>
      <w:bookmarkEnd w:id="286"/>
      <w:bookmarkEnd w:id="287"/>
      <w:bookmarkEnd w:id="290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proofErr w:type="spellStart"/>
      <w:r w:rsidR="00721121">
        <w:rPr>
          <w:sz w:val="20"/>
          <w:szCs w:val="20"/>
        </w:rPr>
        <w:t>InventarioTraspaso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91" w:name="_Toc464449716"/>
      <w:r w:rsidRPr="00CA7A7F">
        <w:t>Firmas de Aceptación</w:t>
      </w:r>
      <w:bookmarkEnd w:id="288"/>
      <w:bookmarkEnd w:id="289"/>
      <w:bookmarkEnd w:id="291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7"/>
      <w:footerReference w:type="even" r:id="rId48"/>
      <w:footerReference w:type="default" r:id="rId49"/>
      <w:headerReference w:type="first" r:id="rId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292" w:rsidRDefault="00E37292" w:rsidP="00514F06">
      <w:pPr>
        <w:pStyle w:val="Ttulo1"/>
      </w:pPr>
      <w:r>
        <w:separator/>
      </w:r>
    </w:p>
  </w:endnote>
  <w:endnote w:type="continuationSeparator" w:id="0">
    <w:p w:rsidR="00E37292" w:rsidRDefault="00E3729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B7" w:rsidRDefault="00D64CB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4CB7" w:rsidRDefault="00D64C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4CB7" w:rsidRPr="00596B48" w:rsidTr="00B01427">
      <w:trPr>
        <w:trHeight w:val="539"/>
      </w:trPr>
      <w:tc>
        <w:tcPr>
          <w:tcW w:w="3331" w:type="dxa"/>
        </w:tcPr>
        <w:p w:rsidR="00D64CB7" w:rsidRPr="00596B48" w:rsidRDefault="00D64CB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64CB7" w:rsidRPr="00B01427" w:rsidRDefault="00D64CB7" w:rsidP="0067482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64CB7" w:rsidRPr="00596B48" w:rsidRDefault="00D64CB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383C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383C">
            <w:rPr>
              <w:rFonts w:ascii="Arial" w:hAnsi="Arial" w:cs="Arial"/>
              <w:noProof/>
            </w:rPr>
            <w:t>28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4CB7" w:rsidRPr="00596B48" w:rsidRDefault="00D64CB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292" w:rsidRDefault="00E37292" w:rsidP="00514F06">
      <w:pPr>
        <w:pStyle w:val="Ttulo1"/>
      </w:pPr>
      <w:r>
        <w:separator/>
      </w:r>
    </w:p>
  </w:footnote>
  <w:footnote w:type="continuationSeparator" w:id="0">
    <w:p w:rsidR="00E37292" w:rsidRDefault="00E3729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4CB7" w:rsidRPr="00375A5D" w:rsidTr="003E5D6F">
      <w:tc>
        <w:tcPr>
          <w:tcW w:w="4604" w:type="dxa"/>
        </w:tcPr>
        <w:p w:rsidR="00D64CB7" w:rsidRPr="00375A5D" w:rsidRDefault="00D64CB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4CB7" w:rsidRPr="00375A5D" w:rsidRDefault="00D64CB7" w:rsidP="00D64CB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D64CB7" w:rsidRPr="00F52321" w:rsidTr="003E5D6F">
      <w:tc>
        <w:tcPr>
          <w:tcW w:w="4604" w:type="dxa"/>
        </w:tcPr>
        <w:p w:rsidR="00D64CB7" w:rsidRPr="000A6ADC" w:rsidRDefault="00D64CB7" w:rsidP="007461F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CapturarTraspasoInventario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64CB7" w:rsidRPr="00DF6EA0" w:rsidRDefault="00D64CB7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D64CB7" w:rsidRDefault="00D64C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64CB7" w:rsidTr="003104A1">
      <w:trPr>
        <w:cantSplit/>
        <w:trHeight w:val="1412"/>
      </w:trPr>
      <w:tc>
        <w:tcPr>
          <w:tcW w:w="10114" w:type="dxa"/>
          <w:vAlign w:val="center"/>
        </w:tcPr>
        <w:p w:rsidR="00D64CB7" w:rsidRDefault="00D64CB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64CB7" w:rsidRPr="00872B53" w:rsidRDefault="00D64CB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4CB7" w:rsidRDefault="00D64CB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2D06AD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2"/>
  </w:num>
  <w:num w:numId="5">
    <w:abstractNumId w:val="15"/>
  </w:num>
  <w:num w:numId="6">
    <w:abstractNumId w:val="22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6"/>
  </w:num>
  <w:num w:numId="11">
    <w:abstractNumId w:val="19"/>
  </w:num>
  <w:num w:numId="12">
    <w:abstractNumId w:val="25"/>
  </w:num>
  <w:num w:numId="13">
    <w:abstractNumId w:val="1"/>
  </w:num>
  <w:num w:numId="14">
    <w:abstractNumId w:val="6"/>
  </w:num>
  <w:num w:numId="15">
    <w:abstractNumId w:val="5"/>
  </w:num>
  <w:num w:numId="16">
    <w:abstractNumId w:val="24"/>
  </w:num>
  <w:num w:numId="17">
    <w:abstractNumId w:val="24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7"/>
  </w:num>
  <w:num w:numId="28">
    <w:abstractNumId w:val="16"/>
  </w:num>
  <w:num w:numId="29">
    <w:abstractNumId w:val="10"/>
  </w:num>
  <w:num w:numId="30">
    <w:abstractNumId w:val="3"/>
  </w:num>
  <w:num w:numId="31">
    <w:abstractNumId w:val="28"/>
  </w:num>
  <w:num w:numId="32">
    <w:abstractNumId w:val="8"/>
  </w:num>
  <w:num w:numId="33">
    <w:abstractNumId w:val="11"/>
  </w:num>
  <w:num w:numId="34">
    <w:abstractNumId w:val="2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26AB2"/>
    <w:rsid w:val="00030CC9"/>
    <w:rsid w:val="00030E3C"/>
    <w:rsid w:val="00032A2B"/>
    <w:rsid w:val="000330BE"/>
    <w:rsid w:val="00033722"/>
    <w:rsid w:val="00037466"/>
    <w:rsid w:val="00042A86"/>
    <w:rsid w:val="00044EEC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4E7A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2C30"/>
    <w:rsid w:val="0015383C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4644"/>
    <w:rsid w:val="00255F07"/>
    <w:rsid w:val="0026105B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597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326C"/>
    <w:rsid w:val="00596B48"/>
    <w:rsid w:val="005A09F5"/>
    <w:rsid w:val="005A1922"/>
    <w:rsid w:val="005A2BDA"/>
    <w:rsid w:val="005A2CB6"/>
    <w:rsid w:val="005A3EF8"/>
    <w:rsid w:val="005A45B6"/>
    <w:rsid w:val="005A47E4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643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D0700"/>
    <w:rsid w:val="008D3188"/>
    <w:rsid w:val="008D45CF"/>
    <w:rsid w:val="008E2E6B"/>
    <w:rsid w:val="008F0646"/>
    <w:rsid w:val="008F0F61"/>
    <w:rsid w:val="008F26BE"/>
    <w:rsid w:val="008F2D82"/>
    <w:rsid w:val="008F33E3"/>
    <w:rsid w:val="008F3ECA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FC7"/>
    <w:rsid w:val="009D2734"/>
    <w:rsid w:val="009D2774"/>
    <w:rsid w:val="009D540F"/>
    <w:rsid w:val="009E4784"/>
    <w:rsid w:val="009E653C"/>
    <w:rsid w:val="009E76D2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5942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0B2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4311"/>
    <w:rsid w:val="00CF7292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4CB7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37292"/>
    <w:rsid w:val="00E44AC0"/>
    <w:rsid w:val="00E53E9D"/>
    <w:rsid w:val="00E551D9"/>
    <w:rsid w:val="00E60A38"/>
    <w:rsid w:val="00E623CE"/>
    <w:rsid w:val="00E626CF"/>
    <w:rsid w:val="00E6339F"/>
    <w:rsid w:val="00E75BDD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91A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12B"/>
    <w:rsid w:val="00FE13DE"/>
    <w:rsid w:val="00FE17A9"/>
    <w:rsid w:val="00FE1CAC"/>
    <w:rsid w:val="00FE3AB4"/>
    <w:rsid w:val="00FF009C"/>
    <w:rsid w:val="00FF3A5E"/>
    <w:rsid w:val="00FF45D0"/>
    <w:rsid w:val="00FF4F6E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Amesol\Productos\RouteLite\Trunk\Analisis\EspecificacionRequerimientos\ECU_GEN\CUROLGEN13_AdministrarInventario.doc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Amesol\Productos\RouteLite\Trunk\Analisis\EspecificacionRequerimientos\ECU_MOV\CUROLMOV20_BuscarProducto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13_AdministrarInventario.doc" TargetMode="External"/><Relationship Id="rId20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41" Type="http://schemas.openxmlformats.org/officeDocument/2006/relationships/hyperlink" Target="file:///C:\Amesol\Productos\RouteLite\Trunk\Analisis\EspecificacionRequerimientos\ECU_GEN\CUROLGEN13_AdministrarInventario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Amesol\Productos\RouteLite\Trunk\Analisis\EspecificacionRequerimientos\ECU_GEN\CUROLGEN13_AdministrarInventario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Duxstar\Productos\eRoute\Trunk\Analisis\EspecificacionRequerimientos\ECU_MOV\CUROLMOV53_CapturarTraspasoInventar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13_AdministrarInventario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footer" Target="footer2.xml"/><Relationship Id="rId10" Type="http://schemas.openxmlformats.org/officeDocument/2006/relationships/hyperlink" Target="file:///C:\Amesol\Productos\RouteLite\Trunk\Analisis\EspecificacionRequerimientos\ECU_MOV\CUROLMOV20_BuscarProductos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Amesol\Productos\RouteLite\Trunk\Analisis\EspecificacionRequerimientos\ECU_GEN\CUROLGEN13_AdministrarInventario.doc" TargetMode="External"/><Relationship Id="rId44" Type="http://schemas.openxmlformats.org/officeDocument/2006/relationships/hyperlink" Target="file:///C:\Amesol\Productos\RouteLite\Trunk\Analisis\EspecificacionRequerimientos\ECU_MOV\CUROLMOV20_BuscarProductos.doc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30" Type="http://schemas.openxmlformats.org/officeDocument/2006/relationships/hyperlink" Target="file:///C:\Amesol\Productos\RouteLite\Trunk\Analisis\EspecificacionRequerimientos\ECU_GEN\CUROLGEN13_AdministrarInventario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GEN\CUROLGEN13_AdministrarInventario.doc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EDB17-DC83-413D-A485-C5277C8B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9388</TotalTime>
  <Pages>28</Pages>
  <Words>8511</Words>
  <Characters>46814</Characters>
  <Application>Microsoft Office Word</Application>
  <DocSecurity>0</DocSecurity>
  <Lines>390</Lines>
  <Paragraphs>110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55215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13</cp:revision>
  <cp:lastPrinted>2008-09-11T23:09:00Z</cp:lastPrinted>
  <dcterms:created xsi:type="dcterms:W3CDTF">2014-11-03T23:16:00Z</dcterms:created>
  <dcterms:modified xsi:type="dcterms:W3CDTF">2016-10-17T11:39:00Z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