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870F40" w:rsidRDefault="00870F40" w:rsidP="00EB78AE">
      <w:pPr>
        <w:jc w:val="right"/>
        <w:rPr>
          <w:b/>
        </w:rPr>
      </w:pPr>
      <w:r w:rsidRPr="00870F40">
        <w:rPr>
          <w:b/>
        </w:rPr>
        <w:t xml:space="preserve">Proyecto </w:t>
      </w:r>
      <w:r w:rsidR="008640E2">
        <w:rPr>
          <w:b/>
        </w:rPr>
        <w:t>Route Lite (ROL)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5427FB">
        <w:rPr>
          <w:szCs w:val="36"/>
          <w:lang w:val="es-MX"/>
        </w:rPr>
        <w:t xml:space="preserve"> </w:t>
      </w:r>
      <w:r w:rsidR="00837886">
        <w:rPr>
          <w:szCs w:val="36"/>
          <w:lang w:val="es-MX"/>
        </w:rPr>
        <w:t xml:space="preserve">Imprimir Ticket de </w:t>
      </w:r>
      <w:r w:rsidR="00096132">
        <w:t>Pedido</w:t>
      </w:r>
      <w:r w:rsidR="00837886">
        <w:t xml:space="preserve"> – CUROLMOV4</w:t>
      </w:r>
      <w:r w:rsidR="00096132">
        <w:t>9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457ADF" w:rsidRDefault="00FE1CAC" w:rsidP="0060151C">
      <w:pPr>
        <w:pStyle w:val="Puesto"/>
        <w:jc w:val="right"/>
        <w:rPr>
          <w:lang w:val="es-MX"/>
        </w:rPr>
      </w:pPr>
      <w:r w:rsidRPr="00CA7A7F">
        <w:rPr>
          <w:lang w:val="es-MX"/>
        </w:rPr>
        <w:t>VERSIÓN</w:t>
      </w:r>
      <w:r w:rsidRPr="00457ADF">
        <w:rPr>
          <w:lang w:val="es-MX"/>
        </w:rPr>
        <w:t xml:space="preserve"> </w:t>
      </w:r>
      <w:r w:rsidR="0060151C" w:rsidRPr="00457ADF">
        <w:rPr>
          <w:lang w:val="es-MX"/>
        </w:rPr>
        <w:t xml:space="preserve"> </w:t>
      </w:r>
      <w:r w:rsidR="00870F40" w:rsidRPr="00457ADF">
        <w:rPr>
          <w:lang w:val="es-MX"/>
        </w:rPr>
        <w:t>1.</w:t>
      </w:r>
      <w:r w:rsidR="000B621E">
        <w:rPr>
          <w:lang w:val="es-MX"/>
        </w:rPr>
        <w:t>3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CA7A7F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0A6ADC" w:rsidRPr="00CA7A7F" w:rsidTr="00DF3C27">
        <w:trPr>
          <w:jc w:val="center"/>
        </w:trPr>
        <w:tc>
          <w:tcPr>
            <w:tcW w:w="2304" w:type="dxa"/>
          </w:tcPr>
          <w:p w:rsidR="000A6ADC" w:rsidRDefault="00096132" w:rsidP="00AF263B">
            <w:pPr>
              <w:pStyle w:val="Tabletext"/>
              <w:jc w:val="center"/>
            </w:pPr>
            <w:r>
              <w:t>14/08</w:t>
            </w:r>
            <w:r w:rsidR="000A6ADC">
              <w:t>/201</w:t>
            </w:r>
            <w:r w:rsidR="00837886">
              <w:t>4</w:t>
            </w:r>
          </w:p>
        </w:tc>
        <w:tc>
          <w:tcPr>
            <w:tcW w:w="1152" w:type="dxa"/>
          </w:tcPr>
          <w:p w:rsidR="000A6ADC" w:rsidRDefault="000A6ADC" w:rsidP="00AF263B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1217A" w:rsidRDefault="0031217A" w:rsidP="0031217A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837886">
              <w:t xml:space="preserve">Imprimir Ticket de </w:t>
            </w:r>
            <w:r w:rsidR="00096132">
              <w:t>Pedido</w:t>
            </w:r>
            <w:r>
              <w:t xml:space="preserve"> </w:t>
            </w:r>
            <w:r w:rsidRPr="00AE2E70">
              <w:t xml:space="preserve">para el </w:t>
            </w:r>
            <w:r>
              <w:t>Proyecto Route Lite de acuerdo</w:t>
            </w:r>
            <w:r w:rsidR="00D45CA9">
              <w:t xml:space="preserve"> al Estándar de Casos de Uso 1.3</w:t>
            </w:r>
            <w:r w:rsidRPr="00AE2E70">
              <w:t>.</w:t>
            </w:r>
          </w:p>
          <w:p w:rsidR="0031217A" w:rsidRPr="00D45CA9" w:rsidRDefault="00837886" w:rsidP="00D45CA9">
            <w:pPr>
              <w:pStyle w:val="Sinespaciado"/>
              <w:rPr>
                <w:sz w:val="20"/>
                <w:szCs w:val="20"/>
              </w:rPr>
            </w:pPr>
            <w:r w:rsidRPr="00D45CA9">
              <w:rPr>
                <w:sz w:val="20"/>
                <w:szCs w:val="20"/>
              </w:rPr>
              <w:t>Folio CAI 0003</w:t>
            </w:r>
            <w:r w:rsidR="00096132">
              <w:rPr>
                <w:sz w:val="20"/>
                <w:szCs w:val="20"/>
              </w:rPr>
              <w:t>168</w:t>
            </w:r>
          </w:p>
          <w:p w:rsidR="000A6ADC" w:rsidRDefault="00837886" w:rsidP="001A5AA4">
            <w:pPr>
              <w:pStyle w:val="Sinespaciado"/>
            </w:pPr>
            <w:r w:rsidRPr="00D45CA9">
              <w:rPr>
                <w:sz w:val="20"/>
                <w:szCs w:val="20"/>
              </w:rPr>
              <w:t>(</w:t>
            </w:r>
            <w:r w:rsidR="001A5AA4">
              <w:rPr>
                <w:sz w:val="20"/>
                <w:szCs w:val="20"/>
              </w:rPr>
              <w:t>La Costeña</w:t>
            </w:r>
            <w:r w:rsidRPr="00D45CA9">
              <w:rPr>
                <w:sz w:val="20"/>
                <w:szCs w:val="20"/>
              </w:rPr>
              <w:t>, 1.1</w:t>
            </w:r>
            <w:r w:rsidR="0031217A" w:rsidRPr="00D45CA9">
              <w:rPr>
                <w:sz w:val="20"/>
                <w:szCs w:val="20"/>
              </w:rPr>
              <w:t>.0.0)</w:t>
            </w:r>
          </w:p>
        </w:tc>
        <w:tc>
          <w:tcPr>
            <w:tcW w:w="2304" w:type="dxa"/>
          </w:tcPr>
          <w:p w:rsidR="000A6ADC" w:rsidRDefault="000A6ADC" w:rsidP="00AF263B">
            <w:pPr>
              <w:pStyle w:val="Tabletext"/>
            </w:pPr>
            <w: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Default="00335B8B" w:rsidP="000D744C">
            <w:pPr>
              <w:pStyle w:val="Tabletext"/>
              <w:jc w:val="center"/>
              <w:rPr>
                <w:highlight w:val="green"/>
              </w:rPr>
            </w:pPr>
            <w:r>
              <w:rPr>
                <w:highlight w:val="green"/>
              </w:rPr>
              <w:t>15/10/2014</w:t>
            </w: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  <w:r>
              <w:rPr>
                <w:highlight w:val="yellow"/>
              </w:rPr>
              <w:t>16/10/2014</w:t>
            </w: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Pr="00100DC0" w:rsidRDefault="00100DC0" w:rsidP="000D744C">
            <w:pPr>
              <w:pStyle w:val="Tabletext"/>
              <w:jc w:val="center"/>
              <w:rPr>
                <w:highlight w:val="cyan"/>
              </w:rPr>
            </w:pPr>
            <w:r w:rsidRPr="00100DC0">
              <w:rPr>
                <w:highlight w:val="cyan"/>
              </w:rPr>
              <w:t>16/10/2014</w:t>
            </w: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Pr="000D744C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</w:tc>
        <w:tc>
          <w:tcPr>
            <w:tcW w:w="1152" w:type="dxa"/>
          </w:tcPr>
          <w:p w:rsidR="007948BC" w:rsidRDefault="00335B8B" w:rsidP="000D744C">
            <w:pPr>
              <w:pStyle w:val="Tabletext"/>
              <w:jc w:val="center"/>
              <w:rPr>
                <w:highlight w:val="green"/>
              </w:rPr>
            </w:pPr>
            <w:r>
              <w:rPr>
                <w:highlight w:val="green"/>
              </w:rPr>
              <w:t>1.1</w:t>
            </w: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0D744C">
            <w:pPr>
              <w:pStyle w:val="Tabletext"/>
              <w:jc w:val="center"/>
              <w:rPr>
                <w:highlight w:val="green"/>
              </w:rPr>
            </w:pPr>
          </w:p>
          <w:p w:rsidR="00100DC0" w:rsidRDefault="00100DC0" w:rsidP="00100DC0">
            <w:pPr>
              <w:pStyle w:val="Tabletext"/>
              <w:jc w:val="center"/>
              <w:rPr>
                <w:highlight w:val="yellow"/>
              </w:rPr>
            </w:pPr>
          </w:p>
          <w:p w:rsidR="00100DC0" w:rsidRDefault="00100DC0" w:rsidP="00100DC0">
            <w:pPr>
              <w:pStyle w:val="Tabletext"/>
              <w:jc w:val="center"/>
              <w:rPr>
                <w:highlight w:val="yellow"/>
              </w:rPr>
            </w:pPr>
          </w:p>
          <w:p w:rsidR="00100DC0" w:rsidRDefault="00100DC0" w:rsidP="00100DC0">
            <w:pPr>
              <w:pStyle w:val="Tabletext"/>
              <w:jc w:val="center"/>
              <w:rPr>
                <w:highlight w:val="yellow"/>
              </w:rPr>
            </w:pPr>
          </w:p>
          <w:p w:rsidR="00100DC0" w:rsidRDefault="00100DC0" w:rsidP="00100DC0">
            <w:pPr>
              <w:pStyle w:val="Tabletext"/>
              <w:jc w:val="center"/>
              <w:rPr>
                <w:highlight w:val="yellow"/>
              </w:rPr>
            </w:pPr>
          </w:p>
          <w:p w:rsidR="00100DC0" w:rsidRDefault="00100DC0" w:rsidP="00100DC0">
            <w:pPr>
              <w:pStyle w:val="Tabletext"/>
              <w:jc w:val="center"/>
              <w:rPr>
                <w:highlight w:val="yellow"/>
              </w:rPr>
            </w:pPr>
          </w:p>
          <w:p w:rsidR="00100DC0" w:rsidRDefault="00100DC0" w:rsidP="00100DC0">
            <w:pPr>
              <w:pStyle w:val="Tabletext"/>
              <w:jc w:val="center"/>
              <w:rPr>
                <w:highlight w:val="yellow"/>
              </w:rPr>
            </w:pPr>
          </w:p>
          <w:p w:rsidR="00100DC0" w:rsidRDefault="00100DC0" w:rsidP="00100DC0">
            <w:pPr>
              <w:pStyle w:val="Tabletext"/>
              <w:jc w:val="center"/>
              <w:rPr>
                <w:highlight w:val="yellow"/>
              </w:rPr>
            </w:pPr>
          </w:p>
          <w:p w:rsidR="00100DC0" w:rsidRDefault="00100DC0" w:rsidP="00100DC0">
            <w:pPr>
              <w:pStyle w:val="Tabletext"/>
              <w:jc w:val="center"/>
              <w:rPr>
                <w:highlight w:val="yellow"/>
              </w:rPr>
            </w:pPr>
          </w:p>
          <w:p w:rsidR="00100DC0" w:rsidRDefault="00100DC0" w:rsidP="00100DC0">
            <w:pPr>
              <w:pStyle w:val="Tabletext"/>
              <w:jc w:val="center"/>
              <w:rPr>
                <w:highlight w:val="yellow"/>
              </w:rPr>
            </w:pPr>
          </w:p>
          <w:p w:rsidR="00100DC0" w:rsidRPr="000D744C" w:rsidRDefault="00100DC0" w:rsidP="00100DC0">
            <w:pPr>
              <w:pStyle w:val="Tabletext"/>
              <w:jc w:val="center"/>
              <w:rPr>
                <w:highlight w:val="green"/>
              </w:rPr>
            </w:pPr>
          </w:p>
        </w:tc>
        <w:tc>
          <w:tcPr>
            <w:tcW w:w="3744" w:type="dxa"/>
          </w:tcPr>
          <w:p w:rsidR="00FC61D9" w:rsidRDefault="00335B8B" w:rsidP="00DF3C27">
            <w:pPr>
              <w:pStyle w:val="Tabletext"/>
              <w:rPr>
                <w:highlight w:val="green"/>
              </w:rPr>
            </w:pPr>
            <w:r>
              <w:rPr>
                <w:highlight w:val="green"/>
              </w:rPr>
              <w:t>Folio CAI: 0003265</w:t>
            </w:r>
          </w:p>
          <w:p w:rsidR="00335B8B" w:rsidRPr="00354DF2" w:rsidRDefault="00335B8B" w:rsidP="00335B8B">
            <w:pPr>
              <w:pStyle w:val="Tabletext"/>
              <w:jc w:val="left"/>
              <w:rPr>
                <w:highlight w:val="green"/>
              </w:rPr>
            </w:pPr>
            <w:r w:rsidRPr="00354DF2">
              <w:rPr>
                <w:highlight w:val="green"/>
              </w:rPr>
              <w:t>Igualar ticket de Nota de Venta al usado actualmente (formato enviado como ejemplo). Considerar el registro de la reimpresión</w:t>
            </w:r>
          </w:p>
          <w:p w:rsidR="00335B8B" w:rsidRDefault="00335B8B" w:rsidP="00335B8B">
            <w:pPr>
              <w:pStyle w:val="Tabletext"/>
              <w:jc w:val="left"/>
              <w:rPr>
                <w:rFonts w:ascii="Verdana" w:hAnsi="Verdana"/>
                <w:color w:val="000000"/>
                <w:shd w:val="clear" w:color="auto" w:fill="E8E8E8"/>
              </w:rPr>
            </w:pPr>
          </w:p>
          <w:p w:rsidR="00335B8B" w:rsidRDefault="00354DF2" w:rsidP="00335B8B">
            <w:pPr>
              <w:pStyle w:val="Tabletext"/>
              <w:jc w:val="left"/>
              <w:rPr>
                <w:highlight w:val="green"/>
              </w:rPr>
            </w:pPr>
            <w:r w:rsidRPr="00354DF2">
              <w:rPr>
                <w:highlight w:val="green"/>
              </w:rPr>
              <w:t>(</w:t>
            </w:r>
            <w:r w:rsidR="00335B8B" w:rsidRPr="00354DF2">
              <w:rPr>
                <w:highlight w:val="green"/>
              </w:rPr>
              <w:t>La Costeña, 1.1.0.0</w:t>
            </w:r>
            <w:r w:rsidRPr="00354DF2">
              <w:rPr>
                <w:highlight w:val="green"/>
              </w:rPr>
              <w:t>)</w:t>
            </w:r>
          </w:p>
          <w:p w:rsidR="00100DC0" w:rsidRDefault="00100DC0" w:rsidP="00335B8B">
            <w:pPr>
              <w:pStyle w:val="Tabletext"/>
              <w:jc w:val="left"/>
              <w:rPr>
                <w:highlight w:val="green"/>
              </w:rPr>
            </w:pPr>
          </w:p>
          <w:p w:rsidR="00100DC0" w:rsidRDefault="00100DC0" w:rsidP="00100DC0">
            <w:pPr>
              <w:pStyle w:val="Tabletext"/>
              <w:rPr>
                <w:highlight w:val="yellow"/>
              </w:rPr>
            </w:pPr>
            <w:r>
              <w:rPr>
                <w:highlight w:val="yellow"/>
              </w:rPr>
              <w:t>Folio CAI: 0003268</w:t>
            </w:r>
          </w:p>
          <w:p w:rsidR="00100DC0" w:rsidRPr="00706F96" w:rsidRDefault="00100DC0" w:rsidP="00100DC0">
            <w:pPr>
              <w:pStyle w:val="Tabletext"/>
              <w:jc w:val="left"/>
              <w:rPr>
                <w:highlight w:val="yellow"/>
              </w:rPr>
            </w:pPr>
            <w:r w:rsidRPr="00706F96">
              <w:rPr>
                <w:highlight w:val="yellow"/>
              </w:rPr>
              <w:t>Se requiere agregar un parámetro dentro del módulo actividades de la terminal, que permita identificar si se usará como Preventa el módulo de Movimiento sin Inventario en Visita y poder definir la impresión del Ticket correspondiente.</w:t>
            </w:r>
          </w:p>
          <w:p w:rsidR="00100DC0" w:rsidRDefault="00100DC0" w:rsidP="00100DC0">
            <w:pPr>
              <w:pStyle w:val="Tabletext"/>
              <w:rPr>
                <w:rFonts w:ascii="Verdana" w:hAnsi="Verdana"/>
                <w:color w:val="000000"/>
                <w:shd w:val="clear" w:color="auto" w:fill="E8E8E8"/>
              </w:rPr>
            </w:pPr>
          </w:p>
          <w:p w:rsidR="00100DC0" w:rsidRDefault="00100DC0" w:rsidP="00100DC0">
            <w:pPr>
              <w:pStyle w:val="Tabletext"/>
              <w:jc w:val="left"/>
              <w:rPr>
                <w:rFonts w:ascii="Verdana" w:hAnsi="Verdana"/>
                <w:color w:val="000000"/>
                <w:highlight w:val="yellow"/>
                <w:shd w:val="clear" w:color="auto" w:fill="E8E8E8"/>
              </w:rPr>
            </w:pPr>
            <w:r w:rsidRPr="00706F96">
              <w:rPr>
                <w:rFonts w:ascii="Verdana" w:hAnsi="Verdana"/>
                <w:color w:val="000000"/>
                <w:highlight w:val="yellow"/>
                <w:shd w:val="clear" w:color="auto" w:fill="E8E8E8"/>
              </w:rPr>
              <w:t>(La Costeña, 1.1.0.0)</w:t>
            </w:r>
          </w:p>
          <w:p w:rsidR="00100DC0" w:rsidRDefault="00100DC0" w:rsidP="00100DC0">
            <w:pPr>
              <w:pStyle w:val="Tabletext"/>
              <w:jc w:val="left"/>
              <w:rPr>
                <w:rFonts w:ascii="Verdana" w:hAnsi="Verdana"/>
                <w:color w:val="000000"/>
                <w:highlight w:val="yellow"/>
                <w:shd w:val="clear" w:color="auto" w:fill="E8E8E8"/>
              </w:rPr>
            </w:pPr>
          </w:p>
          <w:p w:rsidR="00100DC0" w:rsidRDefault="00100DC0" w:rsidP="00100DC0">
            <w:pPr>
              <w:pStyle w:val="Tabletext"/>
              <w:jc w:val="left"/>
              <w:rPr>
                <w:rFonts w:ascii="Verdana" w:hAnsi="Verdana"/>
                <w:color w:val="000000"/>
                <w:highlight w:val="yellow"/>
                <w:shd w:val="clear" w:color="auto" w:fill="E8E8E8"/>
              </w:rPr>
            </w:pPr>
          </w:p>
          <w:p w:rsidR="00100DC0" w:rsidRPr="00100DC0" w:rsidRDefault="00100DC0" w:rsidP="00100DC0">
            <w:pPr>
              <w:pStyle w:val="Tabletext"/>
              <w:jc w:val="left"/>
              <w:rPr>
                <w:rFonts w:ascii="Verdana" w:hAnsi="Verdana"/>
                <w:color w:val="000000"/>
                <w:highlight w:val="cyan"/>
                <w:shd w:val="clear" w:color="auto" w:fill="E8E8E8"/>
              </w:rPr>
            </w:pPr>
            <w:r w:rsidRPr="00100DC0">
              <w:rPr>
                <w:rFonts w:ascii="Verdana" w:hAnsi="Verdana"/>
                <w:color w:val="000000"/>
                <w:highlight w:val="cyan"/>
                <w:shd w:val="clear" w:color="auto" w:fill="E8E8E8"/>
              </w:rPr>
              <w:t>Folio CAI: 0003272</w:t>
            </w:r>
          </w:p>
          <w:p w:rsidR="00100DC0" w:rsidRPr="00100DC0" w:rsidRDefault="00100DC0" w:rsidP="00100DC0">
            <w:pPr>
              <w:pStyle w:val="Tabletext"/>
              <w:jc w:val="left"/>
              <w:rPr>
                <w:highlight w:val="cyan"/>
              </w:rPr>
            </w:pPr>
            <w:r w:rsidRPr="00100DC0">
              <w:rPr>
                <w:highlight w:val="cyan"/>
              </w:rPr>
              <w:t>Se requiere poder marcar dentro del ticket de Pedido y Nota de Venta cuando la impresión del Ticket se realice más de una vez, para ello poner una leyenda dentro del ticket que especifique la hora de la reimpresión y otra que especifique "REIMPRESION"</w:t>
            </w:r>
          </w:p>
          <w:p w:rsidR="00100DC0" w:rsidRDefault="00100DC0" w:rsidP="00100DC0">
            <w:pPr>
              <w:pStyle w:val="Tabletext"/>
              <w:jc w:val="left"/>
              <w:rPr>
                <w:rFonts w:ascii="Verdana" w:hAnsi="Verdana"/>
                <w:color w:val="000000"/>
                <w:shd w:val="clear" w:color="auto" w:fill="E8E8E8"/>
              </w:rPr>
            </w:pPr>
          </w:p>
          <w:p w:rsidR="00100DC0" w:rsidRPr="000D744C" w:rsidRDefault="00100DC0" w:rsidP="00100DC0">
            <w:pPr>
              <w:pStyle w:val="Tabletext"/>
              <w:jc w:val="left"/>
              <w:rPr>
                <w:highlight w:val="green"/>
              </w:rPr>
            </w:pPr>
            <w:r w:rsidRPr="00100DC0">
              <w:rPr>
                <w:rFonts w:ascii="Verdana" w:hAnsi="Verdana"/>
                <w:color w:val="000000"/>
                <w:highlight w:val="cyan"/>
                <w:shd w:val="clear" w:color="auto" w:fill="E8E8E8"/>
              </w:rPr>
              <w:t>(La Costeña, 1.1.0.0)</w:t>
            </w:r>
          </w:p>
        </w:tc>
        <w:tc>
          <w:tcPr>
            <w:tcW w:w="2304" w:type="dxa"/>
          </w:tcPr>
          <w:p w:rsidR="007948BC" w:rsidRDefault="00335B8B" w:rsidP="00335B8B">
            <w:pPr>
              <w:pStyle w:val="Tabletext"/>
              <w:jc w:val="left"/>
              <w:rPr>
                <w:highlight w:val="green"/>
              </w:rPr>
            </w:pPr>
            <w:r>
              <w:rPr>
                <w:highlight w:val="green"/>
              </w:rPr>
              <w:t>Nancy Elizabeth Villalobos Plascencia</w:t>
            </w:r>
          </w:p>
          <w:p w:rsidR="00100DC0" w:rsidRDefault="00100DC0" w:rsidP="00335B8B">
            <w:pPr>
              <w:pStyle w:val="Tabletext"/>
              <w:jc w:val="left"/>
              <w:rPr>
                <w:highlight w:val="green"/>
              </w:rPr>
            </w:pPr>
          </w:p>
          <w:p w:rsidR="00100DC0" w:rsidRDefault="00100DC0" w:rsidP="00335B8B">
            <w:pPr>
              <w:pStyle w:val="Tabletext"/>
              <w:jc w:val="left"/>
              <w:rPr>
                <w:highlight w:val="green"/>
              </w:rPr>
            </w:pPr>
          </w:p>
          <w:p w:rsidR="00100DC0" w:rsidRDefault="00100DC0" w:rsidP="00335B8B">
            <w:pPr>
              <w:pStyle w:val="Tabletext"/>
              <w:jc w:val="left"/>
              <w:rPr>
                <w:highlight w:val="green"/>
              </w:rPr>
            </w:pPr>
          </w:p>
          <w:p w:rsidR="00100DC0" w:rsidRDefault="00100DC0" w:rsidP="00335B8B">
            <w:pPr>
              <w:pStyle w:val="Tabletext"/>
              <w:jc w:val="left"/>
              <w:rPr>
                <w:highlight w:val="green"/>
              </w:rPr>
            </w:pPr>
          </w:p>
          <w:p w:rsidR="00100DC0" w:rsidRDefault="00100DC0" w:rsidP="00335B8B">
            <w:pPr>
              <w:pStyle w:val="Tabletext"/>
              <w:jc w:val="left"/>
              <w:rPr>
                <w:highlight w:val="green"/>
              </w:rPr>
            </w:pPr>
          </w:p>
          <w:p w:rsidR="00100DC0" w:rsidRDefault="00100DC0" w:rsidP="00335B8B">
            <w:pPr>
              <w:pStyle w:val="Tabletext"/>
              <w:jc w:val="left"/>
              <w:rPr>
                <w:highlight w:val="green"/>
              </w:rPr>
            </w:pPr>
          </w:p>
          <w:p w:rsidR="00100DC0" w:rsidRDefault="00100DC0" w:rsidP="00335B8B">
            <w:pPr>
              <w:pStyle w:val="Tabletext"/>
              <w:jc w:val="left"/>
              <w:rPr>
                <w:highlight w:val="yellow"/>
              </w:rPr>
            </w:pPr>
            <w:r>
              <w:rPr>
                <w:highlight w:val="yellow"/>
              </w:rPr>
              <w:t>Nancy Elizabeth Villalobos Plascencia</w:t>
            </w:r>
          </w:p>
          <w:p w:rsidR="00100DC0" w:rsidRDefault="00100DC0" w:rsidP="00335B8B">
            <w:pPr>
              <w:pStyle w:val="Tabletext"/>
              <w:jc w:val="left"/>
              <w:rPr>
                <w:highlight w:val="yellow"/>
              </w:rPr>
            </w:pPr>
          </w:p>
          <w:p w:rsidR="00100DC0" w:rsidRDefault="00100DC0" w:rsidP="00335B8B">
            <w:pPr>
              <w:pStyle w:val="Tabletext"/>
              <w:jc w:val="left"/>
              <w:rPr>
                <w:highlight w:val="yellow"/>
              </w:rPr>
            </w:pPr>
          </w:p>
          <w:p w:rsidR="00100DC0" w:rsidRDefault="00100DC0" w:rsidP="00335B8B">
            <w:pPr>
              <w:pStyle w:val="Tabletext"/>
              <w:jc w:val="left"/>
              <w:rPr>
                <w:highlight w:val="yellow"/>
              </w:rPr>
            </w:pPr>
          </w:p>
          <w:p w:rsidR="00100DC0" w:rsidRDefault="00100DC0" w:rsidP="00335B8B">
            <w:pPr>
              <w:pStyle w:val="Tabletext"/>
              <w:jc w:val="left"/>
              <w:rPr>
                <w:highlight w:val="yellow"/>
              </w:rPr>
            </w:pPr>
          </w:p>
          <w:p w:rsidR="00100DC0" w:rsidRDefault="00100DC0" w:rsidP="00335B8B">
            <w:pPr>
              <w:pStyle w:val="Tabletext"/>
              <w:jc w:val="left"/>
              <w:rPr>
                <w:highlight w:val="yellow"/>
              </w:rPr>
            </w:pPr>
          </w:p>
          <w:p w:rsidR="00100DC0" w:rsidRDefault="00100DC0" w:rsidP="00335B8B">
            <w:pPr>
              <w:pStyle w:val="Tabletext"/>
              <w:jc w:val="left"/>
              <w:rPr>
                <w:highlight w:val="yellow"/>
              </w:rPr>
            </w:pPr>
          </w:p>
          <w:p w:rsidR="00100DC0" w:rsidRDefault="00100DC0" w:rsidP="00335B8B">
            <w:pPr>
              <w:pStyle w:val="Tabletext"/>
              <w:jc w:val="left"/>
              <w:rPr>
                <w:highlight w:val="yellow"/>
              </w:rPr>
            </w:pPr>
          </w:p>
          <w:p w:rsidR="00100DC0" w:rsidRDefault="00100DC0" w:rsidP="00335B8B">
            <w:pPr>
              <w:pStyle w:val="Tabletext"/>
              <w:jc w:val="left"/>
              <w:rPr>
                <w:highlight w:val="cyan"/>
              </w:rPr>
            </w:pPr>
          </w:p>
          <w:p w:rsidR="00100DC0" w:rsidRPr="000D744C" w:rsidRDefault="00100DC0" w:rsidP="00335B8B">
            <w:pPr>
              <w:pStyle w:val="Tabletext"/>
              <w:jc w:val="left"/>
              <w:rPr>
                <w:highlight w:val="green"/>
              </w:rPr>
            </w:pPr>
            <w:r w:rsidRPr="00100DC0">
              <w:rPr>
                <w:highlight w:val="cyan"/>
              </w:rPr>
              <w:t>Nancy Elizabeth Villalobos Plascencia</w:t>
            </w:r>
          </w:p>
        </w:tc>
      </w:tr>
      <w:tr w:rsidR="00FB7BCA" w:rsidRPr="00CA7A7F" w:rsidTr="00DF3C27">
        <w:trPr>
          <w:jc w:val="center"/>
        </w:trPr>
        <w:tc>
          <w:tcPr>
            <w:tcW w:w="2304" w:type="dxa"/>
          </w:tcPr>
          <w:p w:rsidR="00FB7BCA" w:rsidRDefault="00FB7BCA" w:rsidP="00FB7BCA">
            <w:pPr>
              <w:pStyle w:val="Tabletext"/>
              <w:jc w:val="center"/>
              <w:rPr>
                <w:highlight w:val="magenta"/>
              </w:rPr>
            </w:pPr>
            <w:r w:rsidRPr="00FB7BCA">
              <w:rPr>
                <w:highlight w:val="magenta"/>
              </w:rPr>
              <w:t>21/10/2016</w:t>
            </w:r>
          </w:p>
          <w:p w:rsidR="00BA3A28" w:rsidRDefault="00BA3A28" w:rsidP="00FB7BCA">
            <w:pPr>
              <w:pStyle w:val="Tabletext"/>
              <w:jc w:val="center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center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center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center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center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center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center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center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center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center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center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center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center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center"/>
              <w:rPr>
                <w:highlight w:val="magenta"/>
              </w:rPr>
            </w:pPr>
          </w:p>
          <w:p w:rsidR="00BA3A28" w:rsidRPr="00BA3A28" w:rsidRDefault="00BA3A28" w:rsidP="00BA3A28">
            <w:pPr>
              <w:pStyle w:val="Tabletext"/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24</w:t>
            </w:r>
            <w:r w:rsidRPr="00BA3A28">
              <w:rPr>
                <w:highlight w:val="darkCyan"/>
              </w:rPr>
              <w:t>/10/2016</w:t>
            </w:r>
          </w:p>
          <w:p w:rsidR="00BA3A28" w:rsidRPr="00FB7BCA" w:rsidRDefault="00BA3A28" w:rsidP="00FB7BCA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FB7BCA" w:rsidRPr="00FB7BCA" w:rsidRDefault="00FB7BCA" w:rsidP="00FB7BCA">
            <w:pPr>
              <w:pStyle w:val="Tabletext"/>
              <w:jc w:val="center"/>
              <w:rPr>
                <w:highlight w:val="magenta"/>
              </w:rPr>
            </w:pPr>
            <w:r>
              <w:rPr>
                <w:highlight w:val="magenta"/>
              </w:rPr>
              <w:t>1.</w:t>
            </w:r>
            <w:r w:rsidRPr="00FB7BCA">
              <w:rPr>
                <w:highlight w:val="magenta"/>
              </w:rPr>
              <w:t>2</w:t>
            </w:r>
          </w:p>
        </w:tc>
        <w:tc>
          <w:tcPr>
            <w:tcW w:w="3744" w:type="dxa"/>
          </w:tcPr>
          <w:p w:rsidR="00FB7BCA" w:rsidRPr="00FB7BCA" w:rsidRDefault="00FB7BCA" w:rsidP="00FB7BCA">
            <w:pPr>
              <w:pStyle w:val="Tabletext"/>
              <w:jc w:val="left"/>
              <w:rPr>
                <w:highlight w:val="magenta"/>
              </w:rPr>
            </w:pPr>
            <w:r w:rsidRPr="00FB7BCA">
              <w:rPr>
                <w:highlight w:val="magenta"/>
              </w:rPr>
              <w:t>Folio CAI 0004037</w:t>
            </w:r>
          </w:p>
          <w:p w:rsidR="00FB7BCA" w:rsidRPr="00FB7BCA" w:rsidRDefault="00FB7BCA" w:rsidP="00FB7BCA">
            <w:pPr>
              <w:pStyle w:val="Tabletext"/>
              <w:rPr>
                <w:highlight w:val="magenta"/>
              </w:rPr>
            </w:pPr>
            <w:r w:rsidRPr="00FB7BCA">
              <w:rPr>
                <w:highlight w:val="magenta"/>
              </w:rPr>
              <w:t xml:space="preserve">- Crear una nueva tabla para almacenar los descuentos capturados en la calculadora de descuentos por pago anticipado. La tabla debe estar en móvil y server. </w:t>
            </w:r>
          </w:p>
          <w:p w:rsidR="00FB7BCA" w:rsidRPr="00FB7BCA" w:rsidRDefault="00FB7BCA" w:rsidP="00FB7BCA">
            <w:pPr>
              <w:pStyle w:val="Tabletext"/>
              <w:rPr>
                <w:highlight w:val="magenta"/>
              </w:rPr>
            </w:pPr>
            <w:r w:rsidRPr="00FB7BCA">
              <w:rPr>
                <w:highlight w:val="magenta"/>
              </w:rPr>
              <w:t>- Guardar dentro del pedido, los descuentos que sean capturados en la calculadora en la nueva tabla.</w:t>
            </w:r>
          </w:p>
          <w:p w:rsidR="00FB7BCA" w:rsidRPr="00FB7BCA" w:rsidRDefault="00FB7BCA" w:rsidP="00FB7BCA">
            <w:pPr>
              <w:pStyle w:val="Tabletext"/>
              <w:jc w:val="left"/>
              <w:rPr>
                <w:highlight w:val="magenta"/>
              </w:rPr>
            </w:pPr>
            <w:r w:rsidRPr="00FB7BCA">
              <w:rPr>
                <w:highlight w:val="magenta"/>
              </w:rPr>
              <w:t>- Mostrar como informativo el descuento aplicado mediante la calculadora en el ticket de venta, en la vista de Pedidos de Pago anticipado y en los reportes de pedidos confirmados, móvil y web.</w:t>
            </w:r>
          </w:p>
          <w:p w:rsidR="00FB7BCA" w:rsidRPr="00FB7BCA" w:rsidRDefault="00FB7BCA" w:rsidP="00FB7BCA">
            <w:pPr>
              <w:pStyle w:val="Tabletext"/>
              <w:jc w:val="left"/>
              <w:rPr>
                <w:b/>
                <w:color w:val="FF0000"/>
              </w:rPr>
            </w:pPr>
            <w:r w:rsidRPr="00FB7BCA">
              <w:rPr>
                <w:b/>
                <w:color w:val="FF0000"/>
              </w:rPr>
              <w:t>Se realiza en la versión 1.7.6.0 y se replica a partir de la 1.9.0.0</w:t>
            </w:r>
          </w:p>
          <w:p w:rsidR="00FB7BCA" w:rsidRDefault="00FB7BCA" w:rsidP="00FB7BCA">
            <w:pPr>
              <w:pStyle w:val="Tabletext"/>
              <w:jc w:val="left"/>
              <w:rPr>
                <w:highlight w:val="magenta"/>
              </w:rPr>
            </w:pPr>
            <w:r w:rsidRPr="00FB7BCA">
              <w:rPr>
                <w:highlight w:val="magenta"/>
              </w:rPr>
              <w:t>(La Costeña, 1.7.6.0)</w:t>
            </w:r>
          </w:p>
          <w:p w:rsidR="00BA3A28" w:rsidRDefault="00BA3A28" w:rsidP="00FB7BCA">
            <w:pPr>
              <w:pStyle w:val="Tabletext"/>
              <w:jc w:val="left"/>
              <w:rPr>
                <w:highlight w:val="magenta"/>
              </w:rPr>
            </w:pPr>
          </w:p>
          <w:p w:rsidR="00BA3A28" w:rsidRPr="00BA3A28" w:rsidRDefault="00BA3A28" w:rsidP="00FB7BCA">
            <w:pPr>
              <w:pStyle w:val="Tabletext"/>
              <w:jc w:val="left"/>
              <w:rPr>
                <w:highlight w:val="darkCyan"/>
              </w:rPr>
            </w:pPr>
            <w:r w:rsidRPr="00BA3A28">
              <w:rPr>
                <w:highlight w:val="darkCyan"/>
              </w:rPr>
              <w:t>Folio CAI 0004038</w:t>
            </w:r>
          </w:p>
          <w:p w:rsidR="00BA3A28" w:rsidRPr="00BA3A28" w:rsidRDefault="00BA3A28" w:rsidP="00FB7BCA">
            <w:pPr>
              <w:pStyle w:val="Tabletext"/>
              <w:jc w:val="left"/>
              <w:rPr>
                <w:highlight w:val="darkCyan"/>
              </w:rPr>
            </w:pPr>
            <w:r w:rsidRPr="00BA3A28">
              <w:rPr>
                <w:highlight w:val="darkCyan"/>
              </w:rPr>
              <w:t>Modificar el ticket de venta Costeña para mostrar los precios de cada producto ya con los descuentos y promociones incluidos, así como en la vista de pedidos de pago anticipado.</w:t>
            </w:r>
          </w:p>
          <w:p w:rsidR="00BA3A28" w:rsidRPr="00BA3A28" w:rsidRDefault="00BA3A28" w:rsidP="00BA3A28">
            <w:pPr>
              <w:pStyle w:val="Tabletext"/>
              <w:jc w:val="left"/>
              <w:rPr>
                <w:b/>
                <w:color w:val="FF0000"/>
              </w:rPr>
            </w:pPr>
            <w:r w:rsidRPr="00BA3A28">
              <w:rPr>
                <w:b/>
                <w:color w:val="FF0000"/>
              </w:rPr>
              <w:t>Se realiza en la versión 1.7.6.0 y se replica a partir de la 1.9.0.0</w:t>
            </w:r>
          </w:p>
          <w:p w:rsidR="00BA3A28" w:rsidRPr="00FB7BCA" w:rsidRDefault="00BA3A28" w:rsidP="00FB7BCA">
            <w:pPr>
              <w:pStyle w:val="Tabletext"/>
              <w:jc w:val="left"/>
              <w:rPr>
                <w:highlight w:val="magenta"/>
              </w:rPr>
            </w:pPr>
            <w:r w:rsidRPr="00BA3A28">
              <w:rPr>
                <w:highlight w:val="darkCyan"/>
              </w:rPr>
              <w:t>(La Costeña, 1.7.6.0)</w:t>
            </w:r>
          </w:p>
        </w:tc>
        <w:tc>
          <w:tcPr>
            <w:tcW w:w="2304" w:type="dxa"/>
          </w:tcPr>
          <w:p w:rsidR="00FB7BCA" w:rsidRDefault="00FB7BCA" w:rsidP="00FB7BCA">
            <w:pPr>
              <w:pStyle w:val="Tabletext"/>
              <w:jc w:val="left"/>
              <w:rPr>
                <w:highlight w:val="magenta"/>
              </w:rPr>
            </w:pPr>
            <w:r w:rsidRPr="00FB7BCA">
              <w:rPr>
                <w:highlight w:val="magenta"/>
              </w:rPr>
              <w:t>Belem Lizeth Jiménez Arévalo</w:t>
            </w:r>
          </w:p>
          <w:p w:rsidR="00BA3A28" w:rsidRDefault="00BA3A28" w:rsidP="00FB7BCA">
            <w:pPr>
              <w:pStyle w:val="Tabletext"/>
              <w:jc w:val="left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left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left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left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left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left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left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left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left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left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left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left"/>
              <w:rPr>
                <w:highlight w:val="magenta"/>
              </w:rPr>
            </w:pPr>
          </w:p>
          <w:p w:rsidR="00BA3A28" w:rsidRDefault="00BA3A28" w:rsidP="00FB7BCA">
            <w:pPr>
              <w:pStyle w:val="Tabletext"/>
              <w:jc w:val="left"/>
              <w:rPr>
                <w:highlight w:val="magenta"/>
              </w:rPr>
            </w:pPr>
          </w:p>
          <w:p w:rsidR="00BA3A28" w:rsidRPr="00FB7BCA" w:rsidRDefault="00BA3A28" w:rsidP="00FB7BCA">
            <w:pPr>
              <w:pStyle w:val="Tabletext"/>
              <w:jc w:val="left"/>
              <w:rPr>
                <w:highlight w:val="magenta"/>
              </w:rPr>
            </w:pPr>
            <w:r w:rsidRPr="00BA3A28">
              <w:rPr>
                <w:highlight w:val="darkCyan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431F6F" w:rsidRDefault="000B621E" w:rsidP="000B621E">
            <w:pPr>
              <w:pStyle w:val="Tabletext"/>
              <w:jc w:val="center"/>
              <w:rPr>
                <w:highlight w:val="darkGreen"/>
              </w:rPr>
            </w:pPr>
            <w:r w:rsidRPr="00431F6F">
              <w:rPr>
                <w:highlight w:val="darkGreen"/>
              </w:rPr>
              <w:t>13/11/2016</w:t>
            </w:r>
          </w:p>
        </w:tc>
        <w:tc>
          <w:tcPr>
            <w:tcW w:w="1152" w:type="dxa"/>
          </w:tcPr>
          <w:p w:rsidR="007948BC" w:rsidRPr="00431F6F" w:rsidRDefault="000B621E" w:rsidP="000B621E">
            <w:pPr>
              <w:pStyle w:val="Tabletext"/>
              <w:jc w:val="center"/>
              <w:rPr>
                <w:highlight w:val="darkGreen"/>
              </w:rPr>
            </w:pPr>
            <w:r w:rsidRPr="00431F6F">
              <w:rPr>
                <w:highlight w:val="darkGreen"/>
              </w:rPr>
              <w:t>1.3</w:t>
            </w:r>
          </w:p>
        </w:tc>
        <w:tc>
          <w:tcPr>
            <w:tcW w:w="3744" w:type="dxa"/>
          </w:tcPr>
          <w:p w:rsidR="007948BC" w:rsidRPr="00431F6F" w:rsidRDefault="000B621E" w:rsidP="00DF3C27">
            <w:pPr>
              <w:pStyle w:val="Tabletext"/>
              <w:rPr>
                <w:highlight w:val="darkGreen"/>
              </w:rPr>
            </w:pPr>
            <w:r w:rsidRPr="00431F6F">
              <w:rPr>
                <w:highlight w:val="darkGreen"/>
              </w:rPr>
              <w:t>Folio CAI 0004048</w:t>
            </w:r>
          </w:p>
          <w:p w:rsidR="000B621E" w:rsidRPr="00431F6F" w:rsidRDefault="000B621E" w:rsidP="000B621E">
            <w:pPr>
              <w:pStyle w:val="Sinespaciado"/>
              <w:rPr>
                <w:sz w:val="20"/>
                <w:szCs w:val="20"/>
                <w:highlight w:val="darkGreen"/>
              </w:rPr>
            </w:pPr>
            <w:r w:rsidRPr="00431F6F">
              <w:rPr>
                <w:sz w:val="20"/>
                <w:szCs w:val="20"/>
                <w:highlight w:val="darkGreen"/>
              </w:rPr>
              <w:t>Se solicita realizar los siguientes cambios:</w:t>
            </w:r>
          </w:p>
          <w:p w:rsidR="000B621E" w:rsidRPr="00431F6F" w:rsidRDefault="000B621E" w:rsidP="000B621E">
            <w:pPr>
              <w:pStyle w:val="Sinespaciado"/>
              <w:rPr>
                <w:sz w:val="20"/>
                <w:szCs w:val="20"/>
                <w:highlight w:val="darkGreen"/>
              </w:rPr>
            </w:pPr>
            <w:r w:rsidRPr="00431F6F">
              <w:rPr>
                <w:sz w:val="20"/>
                <w:szCs w:val="20"/>
                <w:highlight w:val="darkGreen"/>
              </w:rPr>
              <w:t>- Se agrega un mensaje para la leyenda "Régimen General de Ley Personas Morales", debajo del RFC de la Costeña (Para Cualquier tipo de Cliente)</w:t>
            </w:r>
          </w:p>
          <w:p w:rsidR="000B621E" w:rsidRPr="00431F6F" w:rsidRDefault="000B621E" w:rsidP="000B621E">
            <w:pPr>
              <w:pStyle w:val="Sinespaciado"/>
              <w:rPr>
                <w:sz w:val="20"/>
                <w:szCs w:val="20"/>
                <w:highlight w:val="darkGreen"/>
              </w:rPr>
            </w:pPr>
            <w:r w:rsidRPr="00431F6F">
              <w:rPr>
                <w:sz w:val="20"/>
                <w:szCs w:val="20"/>
                <w:highlight w:val="darkGreen"/>
              </w:rPr>
              <w:t>- Se cambiará la etiqueta de Domicilio solo para los Clientes de tipo "Tienda" por la de "Lugar de Expedición".</w:t>
            </w:r>
          </w:p>
          <w:p w:rsidR="000B621E" w:rsidRPr="00431F6F" w:rsidRDefault="000B621E" w:rsidP="000B621E">
            <w:pPr>
              <w:pStyle w:val="Sinespaciado"/>
              <w:rPr>
                <w:sz w:val="20"/>
                <w:szCs w:val="20"/>
                <w:highlight w:val="darkGreen"/>
              </w:rPr>
            </w:pPr>
            <w:r w:rsidRPr="00431F6F">
              <w:rPr>
                <w:sz w:val="20"/>
                <w:szCs w:val="20"/>
                <w:highlight w:val="darkGreen"/>
              </w:rPr>
              <w:t xml:space="preserve">- Para los clientes que no son de Tipo "Tienda" se deberá </w:t>
            </w:r>
            <w:r w:rsidR="00B273C2" w:rsidRPr="00431F6F">
              <w:rPr>
                <w:sz w:val="20"/>
                <w:szCs w:val="20"/>
                <w:highlight w:val="darkGreen"/>
              </w:rPr>
              <w:t>agregar</w:t>
            </w:r>
            <w:r w:rsidRPr="00431F6F">
              <w:rPr>
                <w:sz w:val="20"/>
                <w:szCs w:val="20"/>
                <w:highlight w:val="darkGreen"/>
              </w:rPr>
              <w:t xml:space="preserve"> un mensaje para la leyenda "COMPROBANTE SIN VALIDEZ FISCAL". (Solo rutas de Preventa y Autoventa).</w:t>
            </w:r>
          </w:p>
          <w:p w:rsidR="000B621E" w:rsidRDefault="000B621E" w:rsidP="000B621E">
            <w:pPr>
              <w:pStyle w:val="Sinespaciado"/>
              <w:rPr>
                <w:sz w:val="20"/>
                <w:szCs w:val="20"/>
                <w:highlight w:val="darkGreen"/>
              </w:rPr>
            </w:pPr>
            <w:r w:rsidRPr="00431F6F">
              <w:rPr>
                <w:sz w:val="20"/>
                <w:szCs w:val="20"/>
                <w:highlight w:val="darkGreen"/>
              </w:rPr>
              <w:t>- Todas las validaciones de los clientes tipo "Tienda" se realizarán validando el campo &lt;Cliente.TipoEstadoCom = 1&gt;, este dato lo proporcionará Costeña al dar de alta los clientes relacionados a este tipo de Ruta.</w:t>
            </w:r>
          </w:p>
          <w:p w:rsidR="00431F6F" w:rsidRPr="00431F6F" w:rsidRDefault="00431F6F" w:rsidP="000B621E">
            <w:pPr>
              <w:pStyle w:val="Sinespaciado"/>
              <w:rPr>
                <w:sz w:val="20"/>
                <w:szCs w:val="20"/>
                <w:highlight w:val="darkGreen"/>
              </w:rPr>
            </w:pPr>
          </w:p>
          <w:p w:rsidR="000B621E" w:rsidRPr="00431F6F" w:rsidRDefault="000B621E" w:rsidP="000B621E">
            <w:pPr>
              <w:pStyle w:val="Tabletext"/>
              <w:jc w:val="left"/>
              <w:rPr>
                <w:b/>
                <w:color w:val="FF0000"/>
              </w:rPr>
            </w:pPr>
            <w:r w:rsidRPr="00431F6F">
              <w:rPr>
                <w:b/>
                <w:color w:val="FF0000"/>
              </w:rPr>
              <w:t>Se realiza en la versión 1.7.6.0 y se replica a partir de la 1.9.0.0</w:t>
            </w:r>
          </w:p>
          <w:p w:rsidR="000B621E" w:rsidRPr="00431F6F" w:rsidRDefault="000B621E" w:rsidP="000B621E">
            <w:pPr>
              <w:pStyle w:val="Sinespaciado"/>
              <w:rPr>
                <w:sz w:val="20"/>
                <w:szCs w:val="20"/>
                <w:highlight w:val="darkGreen"/>
              </w:rPr>
            </w:pPr>
            <w:r w:rsidRPr="00431F6F">
              <w:rPr>
                <w:sz w:val="20"/>
                <w:szCs w:val="20"/>
                <w:highlight w:val="darkGreen"/>
              </w:rPr>
              <w:t>(La Costeña, 1.7.6.0)</w:t>
            </w:r>
          </w:p>
        </w:tc>
        <w:tc>
          <w:tcPr>
            <w:tcW w:w="2304" w:type="dxa"/>
          </w:tcPr>
          <w:p w:rsidR="007948BC" w:rsidRPr="00431F6F" w:rsidRDefault="000B621E" w:rsidP="00DF3C27">
            <w:pPr>
              <w:pStyle w:val="Tabletext"/>
              <w:rPr>
                <w:highlight w:val="darkGreen"/>
              </w:rPr>
            </w:pPr>
            <w:r w:rsidRPr="00431F6F">
              <w:rPr>
                <w:highlight w:val="darkGreen"/>
              </w:rPr>
              <w:t>Belem Lizeth Jiménez Arévalo</w:t>
            </w:r>
          </w:p>
        </w:tc>
      </w:tr>
    </w:tbl>
    <w:p w:rsidR="00BA3A28" w:rsidRDefault="00BA3A28">
      <w:pPr>
        <w:rPr>
          <w:b/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3655F3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511376435" w:history="1">
        <w:r w:rsidR="003655F3" w:rsidRPr="00F34ADE">
          <w:rPr>
            <w:rStyle w:val="Hipervnculo"/>
            <w:lang w:val="es-GT"/>
          </w:rPr>
          <w:t xml:space="preserve">Especificación de Casos de Uso: </w:t>
        </w:r>
        <w:r w:rsidR="003655F3" w:rsidRPr="00F34ADE">
          <w:rPr>
            <w:rStyle w:val="Hipervnculo"/>
          </w:rPr>
          <w:t>Imprimir Ticket de Pedido – CUROLMOV49</w:t>
        </w:r>
        <w:r w:rsidR="003655F3">
          <w:rPr>
            <w:webHidden/>
          </w:rPr>
          <w:tab/>
        </w:r>
        <w:r w:rsidR="003655F3">
          <w:rPr>
            <w:webHidden/>
          </w:rPr>
          <w:fldChar w:fldCharType="begin"/>
        </w:r>
        <w:r w:rsidR="003655F3">
          <w:rPr>
            <w:webHidden/>
          </w:rPr>
          <w:instrText xml:space="preserve"> PAGEREF _Toc511376435 \h </w:instrText>
        </w:r>
        <w:r w:rsidR="003655F3">
          <w:rPr>
            <w:webHidden/>
          </w:rPr>
        </w:r>
        <w:r w:rsidR="003655F3">
          <w:rPr>
            <w:webHidden/>
          </w:rPr>
          <w:fldChar w:fldCharType="separate"/>
        </w:r>
        <w:r w:rsidR="003655F3">
          <w:rPr>
            <w:webHidden/>
          </w:rPr>
          <w:t>5</w:t>
        </w:r>
        <w:r w:rsidR="003655F3">
          <w:rPr>
            <w:webHidden/>
          </w:rPr>
          <w:fldChar w:fldCharType="end"/>
        </w:r>
      </w:hyperlink>
    </w:p>
    <w:p w:rsidR="003655F3" w:rsidRDefault="003655F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1376436" w:history="1">
        <w:r w:rsidRPr="00F34ADE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34ADE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_Toc511376436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655F3" w:rsidRDefault="003655F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1376437" w:history="1">
        <w:r w:rsidRPr="00F34ADE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34ADE">
          <w:rPr>
            <w:rStyle w:val="Hipervnculo"/>
          </w:rPr>
          <w:t>Caso de uso: Imprimir Ticket de Pedido – CUROLMOV49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_Toc511376437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655F3" w:rsidRDefault="003655F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1376438" w:history="1">
        <w:r w:rsidRPr="00F34ADE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34ADE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_Toc511376438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55F3" w:rsidRDefault="003655F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1376439" w:history="1">
        <w:r w:rsidRPr="00F34ADE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34ADE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_Toc511376439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655F3" w:rsidRDefault="003655F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1376440" w:history="1">
        <w:r w:rsidRPr="00F34ADE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34ADE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_Toc511376440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3655F3" w:rsidRDefault="003655F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1376441" w:history="1">
        <w:r w:rsidRPr="00F34ADE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34ADE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_Toc511376441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55F3" w:rsidRDefault="003655F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1376442" w:history="1">
        <w:r w:rsidRPr="00F34ADE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34ADE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_Toc511376442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655F3" w:rsidRDefault="003655F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1376443" w:history="1">
        <w:r w:rsidRPr="00F34ADE">
          <w:rPr>
            <w:rStyle w:val="Hipervnculo"/>
            <w:rFonts w:cs="Arial"/>
            <w:noProof/>
            <w:lang w:val="es-MX"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34ADE">
          <w:rPr>
            <w:rStyle w:val="Hipervnculo"/>
            <w:rFonts w:cs="Arial"/>
            <w:noProof/>
            <w:lang w:val="es-MX"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_Toc511376443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655F3" w:rsidRDefault="003655F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1376444" w:history="1">
        <w:r w:rsidRPr="00F34ADE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34ADE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_Toc511376444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3655F3" w:rsidRDefault="003655F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1376445" w:history="1">
        <w:r w:rsidRPr="00F34ADE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34ADE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_Toc511376445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655F3" w:rsidRDefault="003655F3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1376446" w:history="1">
        <w:r w:rsidRPr="00F34ADE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F34ADE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_Toc511376446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655F3" w:rsidRDefault="003655F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1376447" w:history="1">
        <w:r w:rsidRPr="00F34ADE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F34ADE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_Toc511376447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655F3" w:rsidRDefault="003655F3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1376448" w:history="1">
        <w:r w:rsidRPr="00F34ADE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F34ADE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_Toc511376448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655F3" w:rsidRDefault="003655F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1376449" w:history="1">
        <w:r w:rsidRPr="00F34ADE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34ADE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_Toc511376449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3655F3" w:rsidRDefault="003655F3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1376450" w:history="1">
        <w:r w:rsidRPr="00F34ADE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F34ADE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_Toc511376450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481C4A" w:rsidRPr="00CA7A7F" w:rsidRDefault="002A1C58" w:rsidP="00BA3A28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52DDD" w:rsidRPr="00CA7A7F" w:rsidRDefault="005C1B2B" w:rsidP="00BA3A2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 TITLE   \* MERGEFORMAT ">
        <w:fldSimple w:instr="title  \* Mergeformat ">
          <w:bookmarkStart w:id="3" w:name="_Toc365897738"/>
          <w:bookmarkStart w:id="4" w:name="_Toc367391398"/>
          <w:bookmarkStart w:id="5" w:name="_Toc511376435"/>
          <w:r w:rsidR="0031217A">
            <w:rPr>
              <w:lang w:val="es-GT"/>
            </w:rPr>
            <w:t xml:space="preserve">Especificación de Casos de Uso: </w:t>
          </w:r>
        </w:fldSimple>
        <w:bookmarkEnd w:id="3"/>
        <w:bookmarkEnd w:id="4"/>
      </w:fldSimple>
      <w:r w:rsidR="00096132">
        <w:rPr>
          <w:szCs w:val="36"/>
        </w:rPr>
        <w:t>Imprimir Ticket de Pedido – CUROLMOV49</w:t>
      </w:r>
      <w:bookmarkEnd w:id="5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511376436"/>
      <w:r w:rsidRPr="00CA7A7F">
        <w:t>Introducción</w:t>
      </w:r>
      <w:bookmarkEnd w:id="6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511376437"/>
      <w:r w:rsidRPr="00CA7A7F">
        <w:t>Caso de uso</w:t>
      </w:r>
      <w:r w:rsidR="0031217A">
        <w:t>:</w:t>
      </w:r>
      <w:r w:rsidRPr="00CA7A7F">
        <w:t xml:space="preserve"> </w:t>
      </w:r>
      <w:bookmarkEnd w:id="7"/>
      <w:r w:rsidR="00096132">
        <w:rPr>
          <w:szCs w:val="36"/>
        </w:rPr>
        <w:t>Imprimir Ticket de Pedido – CUROLMOV49</w:t>
      </w:r>
      <w:bookmarkEnd w:id="8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" w:name="_Toc182735725"/>
      <w:bookmarkStart w:id="10" w:name="_Toc511376438"/>
      <w:r w:rsidRPr="00CA7A7F">
        <w:rPr>
          <w:rFonts w:cs="Arial"/>
          <w:lang w:val="es-MX"/>
        </w:rPr>
        <w:t>Descripción</w:t>
      </w:r>
      <w:bookmarkEnd w:id="9"/>
      <w:bookmarkEnd w:id="10"/>
    </w:p>
    <w:p w:rsidR="00837886" w:rsidRPr="00B97BC5" w:rsidRDefault="00837886" w:rsidP="00837886">
      <w:pPr>
        <w:rPr>
          <w:sz w:val="20"/>
          <w:szCs w:val="20"/>
          <w:lang w:eastAsia="en-US"/>
        </w:rPr>
      </w:pPr>
      <w:r w:rsidRPr="00837886">
        <w:rPr>
          <w:sz w:val="20"/>
          <w:szCs w:val="20"/>
          <w:lang w:eastAsia="en-US"/>
        </w:rPr>
        <w:t xml:space="preserve">Permite al actor imprimir el ticket </w:t>
      </w:r>
      <w:r w:rsidR="00096132">
        <w:rPr>
          <w:sz w:val="20"/>
          <w:szCs w:val="20"/>
          <w:lang w:eastAsia="en-US"/>
        </w:rPr>
        <w:t>correspondiente al Pedido realizado</w:t>
      </w:r>
      <w:r w:rsidRPr="00837886">
        <w:rPr>
          <w:sz w:val="20"/>
          <w:szCs w:val="20"/>
          <w:lang w:eastAsia="en-US"/>
        </w:rPr>
        <w:t>.</w:t>
      </w:r>
    </w:p>
    <w:p w:rsidR="004D45D6" w:rsidRPr="00F726EF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E37284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4"/>
      <w:bookmarkStart w:id="12" w:name="_Toc511376439"/>
      <w:r w:rsidRPr="00CA7A7F">
        <w:t>Diagrama de Casos de Uso</w:t>
      </w:r>
      <w:bookmarkEnd w:id="11"/>
      <w:bookmarkEnd w:id="12"/>
    </w:p>
    <w:p w:rsidR="00B20347" w:rsidRPr="00CA7A7F" w:rsidRDefault="004E7C2F" w:rsidP="004E7C2F">
      <w:pPr>
        <w:rPr>
          <w:i/>
          <w:iCs/>
          <w:color w:val="0000FF"/>
          <w:lang w:val="es-MX"/>
        </w:rPr>
      </w:pPr>
      <w:r w:rsidRPr="004E7C2F">
        <w:rPr>
          <w:i/>
          <w:iCs/>
          <w:noProof/>
          <w:color w:val="0000FF"/>
          <w:lang w:val="es-MX" w:eastAsia="es-MX"/>
        </w:rPr>
        <w:drawing>
          <wp:inline distT="0" distB="0" distL="0" distR="0" wp14:anchorId="2573F8BA" wp14:editId="6D19C15F">
            <wp:extent cx="5791200" cy="2971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511376440"/>
      <w:r w:rsidRPr="00CA7A7F">
        <w:t>Precondiciones</w:t>
      </w:r>
      <w:bookmarkEnd w:id="13"/>
      <w:bookmarkEnd w:id="14"/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511376441"/>
      <w:r>
        <w:rPr>
          <w:rFonts w:cs="Arial"/>
          <w:lang w:val="es-MX"/>
        </w:rPr>
        <w:t>Actores</w:t>
      </w:r>
      <w:bookmarkEnd w:id="15"/>
    </w:p>
    <w:p w:rsidR="00297D30" w:rsidRPr="00FA6510" w:rsidRDefault="00297D30" w:rsidP="00C30E7D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6" w:name="_Toc511376442"/>
      <w:r>
        <w:rPr>
          <w:rFonts w:cs="Arial"/>
          <w:lang w:val="es-MX"/>
        </w:rPr>
        <w:t>Generales</w:t>
      </w:r>
      <w:bookmarkEnd w:id="16"/>
    </w:p>
    <w:p w:rsidR="00C67AF6" w:rsidRPr="001476B3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837886" w:rsidRDefault="0083788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</w:t>
      </w:r>
      <w:r w:rsidR="00E37284">
        <w:rPr>
          <w:sz w:val="20"/>
          <w:szCs w:val="20"/>
          <w:lang w:val="es-MX" w:eastAsia="en-US"/>
        </w:rPr>
        <w:t>.</w:t>
      </w:r>
    </w:p>
    <w:p w:rsidR="00E37284" w:rsidRDefault="00E37284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Se debe haber ingresado a la actividad de </w:t>
      </w:r>
      <w:r w:rsidR="000507A4">
        <w:rPr>
          <w:sz w:val="20"/>
          <w:szCs w:val="20"/>
          <w:lang w:val="es-MX" w:eastAsia="en-US"/>
        </w:rPr>
        <w:t>Capturar Pedido</w:t>
      </w:r>
      <w:r>
        <w:rPr>
          <w:sz w:val="20"/>
          <w:szCs w:val="20"/>
          <w:lang w:val="es-MX" w:eastAsia="en-US"/>
        </w:rPr>
        <w:t>.</w:t>
      </w:r>
    </w:p>
    <w:p w:rsidR="000507A4" w:rsidRDefault="000507A4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Se debe haber </w:t>
      </w:r>
      <w:r w:rsidR="0061216C">
        <w:rPr>
          <w:sz w:val="20"/>
          <w:szCs w:val="20"/>
          <w:lang w:val="es-MX" w:eastAsia="en-US"/>
        </w:rPr>
        <w:t>terminado</w:t>
      </w:r>
      <w:r>
        <w:rPr>
          <w:sz w:val="20"/>
          <w:szCs w:val="20"/>
          <w:lang w:val="es-MX" w:eastAsia="en-US"/>
        </w:rPr>
        <w:t xml:space="preserve"> un pedido</w:t>
      </w:r>
    </w:p>
    <w:p w:rsidR="000507A4" w:rsidRPr="000507A4" w:rsidRDefault="000507A4" w:rsidP="000507A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7" w:name="_Toc511376443"/>
      <w:r w:rsidRPr="000507A4">
        <w:rPr>
          <w:rFonts w:cs="Arial"/>
          <w:lang w:val="es-MX"/>
        </w:rPr>
        <w:t>Parámetros</w:t>
      </w:r>
      <w:bookmarkEnd w:id="17"/>
    </w:p>
    <w:p w:rsidR="000507A4" w:rsidRPr="0061216C" w:rsidRDefault="0061216C" w:rsidP="0061216C">
      <w:pPr>
        <w:pStyle w:val="Prrafodelista"/>
        <w:numPr>
          <w:ilvl w:val="0"/>
          <w:numId w:val="11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TransProdId</w:t>
      </w:r>
    </w:p>
    <w:p w:rsidR="00481C4A" w:rsidRPr="000507A4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C67AF6" w:rsidRPr="00CA7A7F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8" w:name="_Toc52616584"/>
      <w:bookmarkStart w:id="19" w:name="_Toc182735728"/>
      <w:bookmarkStart w:id="20" w:name="_Toc511376444"/>
      <w:r w:rsidRPr="00CA7A7F">
        <w:t>Flujo de eventos</w:t>
      </w:r>
      <w:bookmarkEnd w:id="18"/>
      <w:bookmarkEnd w:id="19"/>
      <w:bookmarkEnd w:id="20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1" w:name="_Toc52616585"/>
      <w:bookmarkStart w:id="22" w:name="_Toc182735729"/>
      <w:bookmarkStart w:id="23" w:name="_Toc511376445"/>
      <w:r w:rsidRPr="00CA7A7F">
        <w:rPr>
          <w:rFonts w:cs="Arial"/>
          <w:lang w:val="es-MX"/>
        </w:rPr>
        <w:t>Flujo básico</w:t>
      </w:r>
      <w:bookmarkEnd w:id="21"/>
      <w:bookmarkEnd w:id="22"/>
      <w:bookmarkEnd w:id="23"/>
    </w:p>
    <w:p w:rsidR="00B74855" w:rsidRPr="0061216C" w:rsidRDefault="000E7D31" w:rsidP="0061216C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es invocado por </w:t>
      </w:r>
      <w:r w:rsidR="004248DE">
        <w:rPr>
          <w:rFonts w:cs="Arial"/>
          <w:sz w:val="20"/>
          <w:szCs w:val="20"/>
        </w:rPr>
        <w:t xml:space="preserve">el </w:t>
      </w:r>
      <w:r w:rsidRPr="00615C1E">
        <w:rPr>
          <w:rFonts w:cs="Arial"/>
          <w:sz w:val="20"/>
          <w:szCs w:val="20"/>
        </w:rPr>
        <w:t>caso de uso</w:t>
      </w:r>
      <w:r w:rsidR="0061216C">
        <w:rPr>
          <w:rFonts w:cs="Arial"/>
          <w:sz w:val="20"/>
          <w:szCs w:val="20"/>
        </w:rPr>
        <w:t xml:space="preserve"> </w:t>
      </w:r>
      <w:hyperlink r:id="rId9" w:history="1">
        <w:r w:rsidR="000F77A5" w:rsidRPr="0061216C">
          <w:rPr>
            <w:rStyle w:val="Hipervnculo"/>
            <w:b/>
            <w:sz w:val="20"/>
            <w:szCs w:val="20"/>
          </w:rPr>
          <w:t>Capturar Pedido</w:t>
        </w:r>
        <w:r w:rsidR="00E37284" w:rsidRPr="0061216C">
          <w:rPr>
            <w:rStyle w:val="Hipervnculo"/>
            <w:b/>
            <w:sz w:val="20"/>
            <w:szCs w:val="20"/>
          </w:rPr>
          <w:t xml:space="preserve"> – CUROLMOV28</w:t>
        </w:r>
      </w:hyperlink>
    </w:p>
    <w:p w:rsidR="005931D9" w:rsidRDefault="005931D9" w:rsidP="005931D9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información:</w:t>
      </w:r>
    </w:p>
    <w:p w:rsidR="005931D9" w:rsidRDefault="005931D9" w:rsidP="005931D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RUTClave</w:t>
      </w:r>
    </w:p>
    <w:p w:rsidR="005931D9" w:rsidRDefault="005931D9" w:rsidP="005931D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UsuarioId</w:t>
      </w:r>
    </w:p>
    <w:p w:rsidR="00354DF2" w:rsidRPr="00354DF2" w:rsidRDefault="00354DF2" w:rsidP="00354DF2">
      <w:pPr>
        <w:pStyle w:val="Prrafodelista"/>
        <w:numPr>
          <w:ilvl w:val="0"/>
          <w:numId w:val="4"/>
        </w:numPr>
        <w:rPr>
          <w:rFonts w:cs="Arial"/>
          <w:sz w:val="20"/>
          <w:szCs w:val="20"/>
          <w:highlight w:val="green"/>
        </w:rPr>
      </w:pPr>
      <w:r w:rsidRPr="00354DF2">
        <w:rPr>
          <w:rFonts w:cs="Arial"/>
          <w:sz w:val="20"/>
          <w:szCs w:val="20"/>
          <w:highlight w:val="green"/>
        </w:rPr>
        <w:t>El sistema obtiene la siguiente información del módulo actual</w:t>
      </w:r>
    </w:p>
    <w:p w:rsidR="00354DF2" w:rsidRPr="00354DF2" w:rsidRDefault="00354DF2" w:rsidP="00354DF2">
      <w:pPr>
        <w:pStyle w:val="Prrafodelista"/>
        <w:numPr>
          <w:ilvl w:val="1"/>
          <w:numId w:val="4"/>
        </w:numPr>
        <w:rPr>
          <w:rFonts w:cs="Arial"/>
          <w:sz w:val="20"/>
          <w:szCs w:val="20"/>
          <w:highlight w:val="green"/>
        </w:rPr>
      </w:pPr>
      <w:r w:rsidRPr="00354DF2">
        <w:rPr>
          <w:rFonts w:cs="Arial"/>
          <w:sz w:val="20"/>
          <w:szCs w:val="20"/>
          <w:highlight w:val="green"/>
        </w:rPr>
        <w:t>ModuloTerm</w:t>
      </w:r>
    </w:p>
    <w:p w:rsidR="00354DF2" w:rsidRDefault="00354DF2" w:rsidP="00354DF2">
      <w:pPr>
        <w:pStyle w:val="Prrafodelista"/>
        <w:numPr>
          <w:ilvl w:val="2"/>
          <w:numId w:val="4"/>
        </w:numPr>
        <w:tabs>
          <w:tab w:val="left" w:pos="1701"/>
        </w:tabs>
        <w:ind w:firstLine="273"/>
        <w:rPr>
          <w:rFonts w:cs="Arial"/>
          <w:sz w:val="20"/>
          <w:szCs w:val="20"/>
          <w:highlight w:val="green"/>
        </w:rPr>
      </w:pPr>
      <w:r w:rsidRPr="00354DF2">
        <w:rPr>
          <w:rFonts w:cs="Arial"/>
          <w:sz w:val="20"/>
          <w:szCs w:val="20"/>
          <w:highlight w:val="green"/>
        </w:rPr>
        <w:t>TipoIndice</w:t>
      </w:r>
    </w:p>
    <w:p w:rsidR="00567917" w:rsidRPr="00567917" w:rsidRDefault="00567917" w:rsidP="00567917">
      <w:pPr>
        <w:pStyle w:val="Prrafodelista"/>
        <w:numPr>
          <w:ilvl w:val="0"/>
          <w:numId w:val="4"/>
        </w:numPr>
        <w:tabs>
          <w:tab w:val="left" w:pos="1701"/>
        </w:tabs>
        <w:rPr>
          <w:rFonts w:cs="Arial"/>
          <w:sz w:val="20"/>
          <w:szCs w:val="20"/>
          <w:highlight w:val="yellow"/>
        </w:rPr>
      </w:pPr>
      <w:r w:rsidRPr="00567917">
        <w:rPr>
          <w:rFonts w:cs="Arial"/>
          <w:sz w:val="20"/>
          <w:szCs w:val="20"/>
          <w:highlight w:val="yellow"/>
        </w:rPr>
        <w:t>El sistema obtiene la siguiente información para verificar si se utilizó el MSIEN para la Preventa</w:t>
      </w:r>
    </w:p>
    <w:p w:rsidR="00567917" w:rsidRPr="00567917" w:rsidRDefault="00567917" w:rsidP="00567917">
      <w:pPr>
        <w:pStyle w:val="Prrafodelista"/>
        <w:numPr>
          <w:ilvl w:val="1"/>
          <w:numId w:val="4"/>
        </w:numPr>
        <w:tabs>
          <w:tab w:val="left" w:pos="1701"/>
        </w:tabs>
        <w:rPr>
          <w:rFonts w:cs="Arial"/>
          <w:sz w:val="20"/>
          <w:szCs w:val="20"/>
          <w:highlight w:val="yellow"/>
        </w:rPr>
      </w:pPr>
      <w:r w:rsidRPr="00567917">
        <w:rPr>
          <w:rFonts w:cs="Arial"/>
          <w:sz w:val="20"/>
          <w:szCs w:val="20"/>
          <w:highlight w:val="yellow"/>
        </w:rPr>
        <w:t>MOTConfiguracion</w:t>
      </w:r>
    </w:p>
    <w:p w:rsidR="00567917" w:rsidRPr="00567917" w:rsidRDefault="00567917" w:rsidP="00567917">
      <w:pPr>
        <w:pStyle w:val="Prrafodelista"/>
        <w:numPr>
          <w:ilvl w:val="2"/>
          <w:numId w:val="4"/>
        </w:numPr>
        <w:tabs>
          <w:tab w:val="left" w:pos="1701"/>
        </w:tabs>
        <w:ind w:firstLine="273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>MSIEV</w:t>
      </w:r>
      <w:r w:rsidRPr="00567917">
        <w:rPr>
          <w:rFonts w:cs="Arial"/>
          <w:sz w:val="20"/>
          <w:szCs w:val="20"/>
          <w:highlight w:val="yellow"/>
        </w:rPr>
        <w:t>Preventa</w:t>
      </w:r>
    </w:p>
    <w:p w:rsidR="005931D9" w:rsidRDefault="005931D9" w:rsidP="002B2EA1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impresora asignada al vendedor actual, de manera que se consideren las características de ésta en la impresión del ticket:</w:t>
      </w:r>
    </w:p>
    <w:p w:rsidR="005931D9" w:rsidRPr="005931D9" w:rsidRDefault="005931D9" w:rsidP="005931D9">
      <w:pPr>
        <w:numPr>
          <w:ilvl w:val="1"/>
          <w:numId w:val="4"/>
        </w:numPr>
        <w:rPr>
          <w:rFonts w:cs="Arial"/>
          <w:b/>
          <w:sz w:val="20"/>
          <w:szCs w:val="20"/>
        </w:rPr>
      </w:pPr>
      <w:r w:rsidRPr="005931D9">
        <w:rPr>
          <w:rFonts w:cs="Arial"/>
          <w:b/>
          <w:sz w:val="20"/>
          <w:szCs w:val="20"/>
        </w:rPr>
        <w:t>Vendedor</w:t>
      </w:r>
    </w:p>
    <w:p w:rsidR="005931D9" w:rsidRDefault="005931D9" w:rsidP="005931D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USUId = UsuarioId registrado en sesión</w:t>
      </w:r>
    </w:p>
    <w:p w:rsidR="005931D9" w:rsidRDefault="005931D9" w:rsidP="005931D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TipoModImp</w:t>
      </w:r>
    </w:p>
    <w:p w:rsidR="002B2EA1" w:rsidRPr="002B2EA1" w:rsidRDefault="002B2EA1" w:rsidP="002B2EA1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2B2EA1">
        <w:rPr>
          <w:rFonts w:cs="Arial"/>
          <w:sz w:val="20"/>
          <w:szCs w:val="20"/>
        </w:rPr>
        <w:t>El sistema obtiene la siguiente información de la compañía:</w:t>
      </w:r>
    </w:p>
    <w:p w:rsidR="002B2EA1" w:rsidRPr="002B2EA1" w:rsidRDefault="002B2EA1" w:rsidP="002B2EA1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r w:rsidRPr="002B2EA1">
        <w:rPr>
          <w:rFonts w:cs="Arial"/>
          <w:b/>
          <w:sz w:val="20"/>
          <w:szCs w:val="20"/>
        </w:rPr>
        <w:t>Configuracion</w:t>
      </w:r>
    </w:p>
    <w:p w:rsidR="002B2EA1" w:rsidRDefault="002B2EA1" w:rsidP="002B2E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2B2EA1">
        <w:rPr>
          <w:rFonts w:cs="Arial"/>
          <w:sz w:val="20"/>
          <w:szCs w:val="20"/>
        </w:rPr>
        <w:t>NombreEmpresa</w:t>
      </w:r>
    </w:p>
    <w:p w:rsidR="00EC6ACB" w:rsidRPr="002B2EA1" w:rsidRDefault="00EC6ACB" w:rsidP="002B2E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61216C" w:rsidRPr="00294545" w:rsidRDefault="0061216C" w:rsidP="0061216C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</w:t>
      </w:r>
      <w:r w:rsidR="0071547C">
        <w:rPr>
          <w:rFonts w:cs="Arial"/>
          <w:sz w:val="20"/>
          <w:szCs w:val="20"/>
        </w:rPr>
        <w:t>del Pedido enviado como parámetro</w:t>
      </w:r>
      <w:r>
        <w:rPr>
          <w:rFonts w:cs="Arial"/>
          <w:sz w:val="20"/>
          <w:szCs w:val="20"/>
        </w:rPr>
        <w:t>:</w:t>
      </w:r>
    </w:p>
    <w:p w:rsidR="0061216C" w:rsidRDefault="0061216C" w:rsidP="0061216C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TransProd</w:t>
      </w:r>
    </w:p>
    <w:p w:rsidR="0061216C" w:rsidRPr="0071547C" w:rsidRDefault="0061216C" w:rsidP="0061216C">
      <w:pPr>
        <w:pStyle w:val="Prrafodelista"/>
        <w:numPr>
          <w:ilvl w:val="2"/>
          <w:numId w:val="4"/>
        </w:numPr>
        <w:ind w:left="1701"/>
        <w:rPr>
          <w:rFonts w:cs="Arial"/>
          <w:color w:val="FF0000"/>
          <w:sz w:val="20"/>
          <w:szCs w:val="20"/>
        </w:rPr>
      </w:pPr>
      <w:r>
        <w:rPr>
          <w:rFonts w:cs="Arial"/>
          <w:sz w:val="20"/>
          <w:szCs w:val="20"/>
        </w:rPr>
        <w:t>TransProdID</w:t>
      </w:r>
      <w:r w:rsidR="0071547C">
        <w:rPr>
          <w:rFonts w:cs="Arial"/>
          <w:sz w:val="20"/>
          <w:szCs w:val="20"/>
        </w:rPr>
        <w:t xml:space="preserve"> = </w:t>
      </w:r>
      <w:r w:rsidR="0071547C" w:rsidRPr="0071547C">
        <w:rPr>
          <w:rFonts w:cs="Arial"/>
          <w:color w:val="FF0000"/>
          <w:sz w:val="20"/>
          <w:szCs w:val="20"/>
        </w:rPr>
        <w:t>TransProdId recibido como parámetro</w:t>
      </w:r>
    </w:p>
    <w:p w:rsidR="000A4E59" w:rsidRDefault="000A4E59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VisitaClave</w:t>
      </w:r>
    </w:p>
    <w:p w:rsidR="000A4E59" w:rsidRPr="000A4E59" w:rsidRDefault="000A4E59" w:rsidP="0061216C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r w:rsidRPr="000A4E59">
        <w:rPr>
          <w:rFonts w:cs="Arial"/>
          <w:b/>
          <w:sz w:val="20"/>
          <w:szCs w:val="20"/>
        </w:rPr>
        <w:t>VisitaClave</w:t>
      </w:r>
    </w:p>
    <w:p w:rsidR="000A4E59" w:rsidRDefault="000A4E59" w:rsidP="000A4E5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VisitaClave</w:t>
      </w:r>
    </w:p>
    <w:p w:rsidR="000A4E59" w:rsidRDefault="000A4E59" w:rsidP="000A4E5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ClienteClave</w:t>
      </w:r>
    </w:p>
    <w:p w:rsidR="000A4E59" w:rsidRPr="000A4E59" w:rsidRDefault="000A4E59" w:rsidP="000A4E5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r w:rsidRPr="000A4E59">
        <w:rPr>
          <w:rFonts w:cs="Arial"/>
          <w:b/>
          <w:sz w:val="20"/>
          <w:szCs w:val="20"/>
        </w:rPr>
        <w:t>Cliente</w:t>
      </w:r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ClienteClave</w:t>
      </w:r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IdFiscal</w:t>
      </w:r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RazonSocial</w:t>
      </w:r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NombreContacto</w:t>
      </w:r>
    </w:p>
    <w:p w:rsidR="00BA0747" w:rsidRPr="00BA0747" w:rsidRDefault="00BA0747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darkGreen"/>
        </w:rPr>
      </w:pPr>
      <w:r w:rsidRPr="00BA0747">
        <w:rPr>
          <w:rFonts w:cs="Arial"/>
          <w:sz w:val="20"/>
          <w:szCs w:val="20"/>
          <w:highlight w:val="darkGreen"/>
        </w:rPr>
        <w:t>TipoEstadoCom</w:t>
      </w:r>
    </w:p>
    <w:p w:rsidR="000A4E59" w:rsidRP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</w:rPr>
      </w:pPr>
      <w:r w:rsidRPr="000A4E59">
        <w:rPr>
          <w:rFonts w:cs="Arial"/>
          <w:b/>
          <w:sz w:val="20"/>
          <w:szCs w:val="20"/>
        </w:rPr>
        <w:t>ClienteDomicilio</w:t>
      </w:r>
    </w:p>
    <w:p w:rsidR="000A4E59" w:rsidRDefault="000A4E59" w:rsidP="000A4E5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ClienteClave</w:t>
      </w:r>
    </w:p>
    <w:p w:rsidR="009016F7" w:rsidRDefault="009016F7" w:rsidP="000A4E5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2</w:t>
      </w:r>
    </w:p>
    <w:p w:rsidR="000A4E59" w:rsidRDefault="000A4E59" w:rsidP="000A4E5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0A4E59" w:rsidRDefault="000A4E59" w:rsidP="000A4E5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0A4E59" w:rsidRDefault="000A4E59" w:rsidP="000A4E5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:rsidR="007A4BFA" w:rsidRPr="007A4BFA" w:rsidRDefault="007A4BFA" w:rsidP="007A4BF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</w:rPr>
      </w:pPr>
      <w:r w:rsidRPr="007A4BFA">
        <w:rPr>
          <w:rFonts w:cs="Arial"/>
          <w:b/>
          <w:sz w:val="20"/>
          <w:szCs w:val="20"/>
        </w:rPr>
        <w:t>Agenda</w:t>
      </w:r>
    </w:p>
    <w:p w:rsidR="007A4BFA" w:rsidRDefault="007A4BFA" w:rsidP="007A4BF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ClienteClave</w:t>
      </w:r>
    </w:p>
    <w:p w:rsidR="007A4BFA" w:rsidRDefault="007A4BFA" w:rsidP="007A4BF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7A4BFA" w:rsidRPr="007A4BFA" w:rsidRDefault="007A4BFA" w:rsidP="007A4BF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b/>
          <w:sz w:val="20"/>
          <w:szCs w:val="20"/>
        </w:rPr>
      </w:pPr>
      <w:r w:rsidRPr="007A4BFA">
        <w:rPr>
          <w:rFonts w:cs="Arial"/>
          <w:b/>
          <w:sz w:val="20"/>
          <w:szCs w:val="20"/>
        </w:rPr>
        <w:t>Dia</w:t>
      </w:r>
    </w:p>
    <w:p w:rsidR="007A4BFA" w:rsidRDefault="007A4BFA" w:rsidP="007A4BFA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7A4BFA" w:rsidRDefault="007A4BFA" w:rsidP="007A4BFA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FechaCaptura</w:t>
      </w:r>
    </w:p>
    <w:p w:rsidR="007C766F" w:rsidRDefault="007C766F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PCEPrecioClave</w:t>
      </w:r>
    </w:p>
    <w:p w:rsidR="0061216C" w:rsidRDefault="0071547C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71547C" w:rsidRPr="006B418F" w:rsidRDefault="0071547C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FechaHoraAlta</w:t>
      </w:r>
    </w:p>
    <w:p w:rsidR="0061216C" w:rsidRDefault="0071547C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FechaEntrega</w:t>
      </w:r>
    </w:p>
    <w:p w:rsidR="0071547C" w:rsidRDefault="0071547C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:rsidR="00E321E5" w:rsidRPr="006B418F" w:rsidRDefault="00E321E5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61216C" w:rsidRPr="00816287" w:rsidRDefault="0061216C" w:rsidP="0061216C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r w:rsidRPr="00816287">
        <w:rPr>
          <w:rFonts w:cs="Arial"/>
          <w:b/>
          <w:sz w:val="20"/>
          <w:szCs w:val="20"/>
        </w:rPr>
        <w:t>TransProdDetalle</w:t>
      </w:r>
    </w:p>
    <w:p w:rsidR="0061216C" w:rsidRDefault="0061216C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TransProdID</w:t>
      </w:r>
    </w:p>
    <w:p w:rsidR="000A4E59" w:rsidRPr="000A4E59" w:rsidRDefault="000A4E59" w:rsidP="000A4E5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TransProdDetalleID</w:t>
      </w:r>
    </w:p>
    <w:p w:rsidR="0061216C" w:rsidRDefault="0061216C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:rsidR="000A4E59" w:rsidRPr="000A4E59" w:rsidRDefault="000A4E59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r w:rsidRPr="000A4E59">
        <w:rPr>
          <w:rFonts w:cs="Arial"/>
          <w:b/>
          <w:sz w:val="20"/>
          <w:szCs w:val="20"/>
        </w:rPr>
        <w:t>Producto</w:t>
      </w:r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:rsidR="000A4E59" w:rsidRDefault="00227725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C17DED" w:rsidRPr="00C17DED" w:rsidRDefault="00C17DED" w:rsidP="00C17DED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  <w:highlight w:val="magenta"/>
        </w:rPr>
      </w:pPr>
      <w:r w:rsidRPr="00C17DED">
        <w:rPr>
          <w:rFonts w:cs="Arial"/>
          <w:b/>
          <w:sz w:val="20"/>
          <w:szCs w:val="20"/>
          <w:highlight w:val="magenta"/>
        </w:rPr>
        <w:t>ProductoEsquema</w:t>
      </w:r>
    </w:p>
    <w:p w:rsidR="00C17DED" w:rsidRPr="00C17DED" w:rsidRDefault="00C17DED" w:rsidP="00C17DED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magenta"/>
        </w:rPr>
      </w:pPr>
      <w:r w:rsidRPr="00C17DED">
        <w:rPr>
          <w:rFonts w:cs="Arial"/>
          <w:sz w:val="20"/>
          <w:szCs w:val="20"/>
          <w:highlight w:val="magenta"/>
        </w:rPr>
        <w:t>ProductoClave</w:t>
      </w:r>
    </w:p>
    <w:p w:rsidR="00C17DED" w:rsidRPr="00C17DED" w:rsidRDefault="00C17DED" w:rsidP="00C17DED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  <w:highlight w:val="magenta"/>
        </w:rPr>
      </w:pPr>
      <w:r w:rsidRPr="00C17DED">
        <w:rPr>
          <w:rFonts w:cs="Arial"/>
          <w:sz w:val="20"/>
          <w:szCs w:val="20"/>
          <w:highlight w:val="magenta"/>
        </w:rPr>
        <w:t>EsquemaID</w:t>
      </w:r>
    </w:p>
    <w:p w:rsidR="00C17DED" w:rsidRPr="00C17DED" w:rsidRDefault="00C17DED" w:rsidP="00C17DED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  <w:highlight w:val="magenta"/>
        </w:rPr>
      </w:pPr>
      <w:r w:rsidRPr="00C17DED">
        <w:rPr>
          <w:rFonts w:cs="Arial"/>
          <w:b/>
          <w:sz w:val="20"/>
          <w:szCs w:val="20"/>
          <w:highlight w:val="magenta"/>
        </w:rPr>
        <w:t>Esquema</w:t>
      </w:r>
    </w:p>
    <w:p w:rsidR="00C17DED" w:rsidRPr="00C17DED" w:rsidRDefault="00C17DED" w:rsidP="00C17DED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magenta"/>
        </w:rPr>
      </w:pPr>
      <w:r w:rsidRPr="00C17DED">
        <w:rPr>
          <w:rFonts w:cs="Arial"/>
          <w:sz w:val="20"/>
          <w:szCs w:val="20"/>
          <w:highlight w:val="magenta"/>
        </w:rPr>
        <w:t>EsquemaID</w:t>
      </w:r>
    </w:p>
    <w:p w:rsidR="00C17DED" w:rsidRPr="00C17DED" w:rsidRDefault="00C17DED" w:rsidP="00C17DED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magenta"/>
        </w:rPr>
      </w:pPr>
      <w:r w:rsidRPr="00C17DED">
        <w:rPr>
          <w:rFonts w:cs="Arial"/>
          <w:sz w:val="20"/>
          <w:szCs w:val="20"/>
          <w:highlight w:val="magenta"/>
        </w:rPr>
        <w:t>Clasificacion</w:t>
      </w:r>
    </w:p>
    <w:p w:rsidR="000A4E59" w:rsidRDefault="000A4E59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TipoUnidad</w:t>
      </w:r>
    </w:p>
    <w:p w:rsidR="000A4E59" w:rsidRDefault="000A4E59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Partida</w:t>
      </w:r>
    </w:p>
    <w:p w:rsidR="000A4E59" w:rsidRDefault="000A4E59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620963" w:rsidRPr="00620963" w:rsidRDefault="00620963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magenta"/>
        </w:rPr>
      </w:pPr>
      <w:r w:rsidRPr="00620963">
        <w:rPr>
          <w:rFonts w:cs="Arial"/>
          <w:sz w:val="20"/>
          <w:szCs w:val="20"/>
          <w:highlight w:val="magenta"/>
        </w:rPr>
        <w:t>Subtotal</w:t>
      </w:r>
    </w:p>
    <w:p w:rsidR="00BA3A28" w:rsidRPr="00BA3A28" w:rsidRDefault="00BA3A28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darkCyan"/>
        </w:rPr>
      </w:pPr>
      <w:r w:rsidRPr="00BA3A28">
        <w:rPr>
          <w:rFonts w:cs="Arial"/>
          <w:sz w:val="20"/>
          <w:szCs w:val="20"/>
          <w:highlight w:val="darkCyan"/>
        </w:rPr>
        <w:t>Total</w:t>
      </w:r>
    </w:p>
    <w:p w:rsidR="00227725" w:rsidRPr="00227725" w:rsidRDefault="00227725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r w:rsidRPr="00227725">
        <w:rPr>
          <w:rFonts w:cs="Arial"/>
          <w:b/>
          <w:sz w:val="20"/>
          <w:szCs w:val="20"/>
        </w:rPr>
        <w:t>TPDImpuesto</w:t>
      </w:r>
    </w:p>
    <w:p w:rsidR="00227725" w:rsidRDefault="00227725" w:rsidP="00C17DED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TransProdID</w:t>
      </w:r>
    </w:p>
    <w:p w:rsidR="00227725" w:rsidRDefault="00227725" w:rsidP="0022772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TransProdDetalleID</w:t>
      </w:r>
    </w:p>
    <w:p w:rsidR="00227725" w:rsidRDefault="00227725" w:rsidP="0022772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ImpuestoClave</w:t>
      </w:r>
    </w:p>
    <w:p w:rsidR="00E321E5" w:rsidRDefault="00E321E5" w:rsidP="0022772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ImpuestoImp</w:t>
      </w:r>
    </w:p>
    <w:p w:rsidR="00227725" w:rsidRDefault="00227725" w:rsidP="0022772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ImpuestoPU</w:t>
      </w:r>
    </w:p>
    <w:p w:rsidR="00CC12BB" w:rsidRPr="00CC12BB" w:rsidRDefault="00CC12BB" w:rsidP="00227725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</w:rPr>
      </w:pPr>
      <w:r w:rsidRPr="00CC12BB">
        <w:rPr>
          <w:rFonts w:cs="Arial"/>
          <w:b/>
          <w:sz w:val="20"/>
          <w:szCs w:val="20"/>
        </w:rPr>
        <w:t>Impuesto</w:t>
      </w:r>
    </w:p>
    <w:p w:rsidR="00CC12BB" w:rsidRDefault="00CC12BB" w:rsidP="00CC12BB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ImpuestoClave</w:t>
      </w:r>
    </w:p>
    <w:p w:rsidR="00CC12BB" w:rsidRDefault="00CC12BB" w:rsidP="00CC12BB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Abreviatura</w:t>
      </w:r>
    </w:p>
    <w:p w:rsidR="00B837FA" w:rsidRPr="00B837FA" w:rsidRDefault="00B837FA" w:rsidP="00B837FA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  <w:highlight w:val="magenta"/>
        </w:rPr>
      </w:pPr>
      <w:r w:rsidRPr="00B837FA">
        <w:rPr>
          <w:rFonts w:cs="Arial"/>
          <w:b/>
          <w:sz w:val="20"/>
          <w:szCs w:val="20"/>
          <w:highlight w:val="magenta"/>
        </w:rPr>
        <w:t>TRPDescCalculadora</w:t>
      </w:r>
    </w:p>
    <w:p w:rsidR="00B837FA" w:rsidRPr="00B837FA" w:rsidRDefault="00B837FA" w:rsidP="00B837F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magenta"/>
        </w:rPr>
      </w:pPr>
      <w:r w:rsidRPr="00B837FA">
        <w:rPr>
          <w:rFonts w:cs="Arial"/>
          <w:sz w:val="20"/>
          <w:szCs w:val="20"/>
          <w:highlight w:val="magenta"/>
        </w:rPr>
        <w:t>TransProdID</w:t>
      </w:r>
    </w:p>
    <w:p w:rsidR="00B837FA" w:rsidRPr="00B837FA" w:rsidRDefault="00B837FA" w:rsidP="00B837F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magenta"/>
        </w:rPr>
      </w:pPr>
      <w:r w:rsidRPr="00B837FA">
        <w:rPr>
          <w:rFonts w:cs="Arial"/>
          <w:sz w:val="20"/>
          <w:szCs w:val="20"/>
          <w:highlight w:val="magenta"/>
        </w:rPr>
        <w:t>Porcentaje</w:t>
      </w:r>
    </w:p>
    <w:p w:rsidR="00B837FA" w:rsidRPr="00B837FA" w:rsidRDefault="00B837FA" w:rsidP="00B837F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magenta"/>
        </w:rPr>
      </w:pPr>
      <w:r w:rsidRPr="00B837FA">
        <w:rPr>
          <w:rFonts w:cs="Arial"/>
          <w:sz w:val="20"/>
          <w:szCs w:val="20"/>
          <w:highlight w:val="magenta"/>
        </w:rPr>
        <w:t>Orden</w:t>
      </w:r>
    </w:p>
    <w:p w:rsidR="005B23EC" w:rsidRPr="005B23EC" w:rsidRDefault="005B23EC" w:rsidP="005B23E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5B23EC" w:rsidRPr="005B23EC" w:rsidRDefault="005B23EC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4219B3">
        <w:rPr>
          <w:rFonts w:cs="Arial"/>
          <w:b/>
          <w:sz w:val="20"/>
          <w:szCs w:val="20"/>
        </w:rPr>
        <w:t>Nombre Empresa</w:t>
      </w:r>
      <w:r w:rsidR="00177099" w:rsidRPr="004219B3">
        <w:rPr>
          <w:rFonts w:cs="Arial"/>
          <w:b/>
          <w:sz w:val="20"/>
          <w:szCs w:val="20"/>
        </w:rPr>
        <w:t>:</w:t>
      </w:r>
      <w:r w:rsidR="00177099">
        <w:rPr>
          <w:rFonts w:cs="Arial"/>
          <w:sz w:val="20"/>
          <w:szCs w:val="20"/>
        </w:rPr>
        <w:t xml:space="preserve"> &lt;Configuracion.NombreEmpresa&gt;</w:t>
      </w:r>
    </w:p>
    <w:p w:rsidR="005B23EC" w:rsidRDefault="00E321E5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E321E5">
        <w:rPr>
          <w:rFonts w:cs="Arial"/>
          <w:b/>
          <w:sz w:val="20"/>
          <w:szCs w:val="20"/>
        </w:rPr>
        <w:t>RFC</w:t>
      </w:r>
      <w:r w:rsidR="00177099" w:rsidRPr="00E321E5">
        <w:rPr>
          <w:rFonts w:cs="Arial"/>
          <w:b/>
          <w:sz w:val="20"/>
          <w:szCs w:val="20"/>
        </w:rPr>
        <w:t>:</w:t>
      </w:r>
      <w:r w:rsidR="00177099">
        <w:rPr>
          <w:rFonts w:cs="Arial"/>
          <w:sz w:val="20"/>
          <w:szCs w:val="20"/>
        </w:rPr>
        <w:t xml:space="preserve"> &lt;Configuracion.</w:t>
      </w:r>
      <w:r>
        <w:rPr>
          <w:rFonts w:cs="Arial"/>
          <w:sz w:val="20"/>
          <w:szCs w:val="20"/>
        </w:rPr>
        <w:t>RFC</w:t>
      </w:r>
      <w:r w:rsidR="00177099">
        <w:rPr>
          <w:rFonts w:cs="Arial"/>
          <w:sz w:val="20"/>
          <w:szCs w:val="20"/>
        </w:rPr>
        <w:t>&gt;</w:t>
      </w:r>
    </w:p>
    <w:p w:rsidR="00BA0747" w:rsidRPr="006D478C" w:rsidRDefault="00BA0747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  <w:highlight w:val="darkGreen"/>
        </w:rPr>
      </w:pPr>
      <w:r w:rsidRPr="00BA0747">
        <w:rPr>
          <w:rFonts w:cs="Arial"/>
          <w:sz w:val="20"/>
          <w:szCs w:val="20"/>
          <w:highlight w:val="darkGreen"/>
        </w:rPr>
        <w:t>Leyenda</w:t>
      </w:r>
      <w:r w:rsidR="006D478C">
        <w:rPr>
          <w:rFonts w:cs="Arial"/>
          <w:sz w:val="20"/>
          <w:szCs w:val="20"/>
          <w:highlight w:val="darkGreen"/>
        </w:rPr>
        <w:t xml:space="preserve"> 1</w:t>
      </w:r>
      <w:r w:rsidRPr="00BA0747">
        <w:rPr>
          <w:rFonts w:cs="Arial"/>
          <w:sz w:val="20"/>
          <w:szCs w:val="20"/>
          <w:highlight w:val="darkGreen"/>
        </w:rPr>
        <w:t xml:space="preserve">: </w:t>
      </w:r>
      <w:r w:rsidR="006D478C">
        <w:rPr>
          <w:sz w:val="20"/>
          <w:szCs w:val="20"/>
          <w:highlight w:val="darkGreen"/>
          <w:lang w:eastAsia="en-US"/>
        </w:rPr>
        <w:t>S</w:t>
      </w:r>
      <w:r w:rsidR="006D478C" w:rsidRPr="001E2987">
        <w:rPr>
          <w:sz w:val="20"/>
          <w:szCs w:val="20"/>
          <w:highlight w:val="darkGreen"/>
          <w:lang w:eastAsia="en-US"/>
        </w:rPr>
        <w:t xml:space="preserve">e presenta la siguiente leyenda: </w:t>
      </w:r>
      <w:r w:rsidRPr="00BA0747">
        <w:rPr>
          <w:rFonts w:cs="Arial"/>
          <w:sz w:val="20"/>
          <w:szCs w:val="20"/>
          <w:highlight w:val="darkGreen"/>
        </w:rPr>
        <w:t>“</w:t>
      </w:r>
      <w:r w:rsidRPr="00BA0747">
        <w:rPr>
          <w:sz w:val="20"/>
          <w:szCs w:val="20"/>
          <w:highlight w:val="darkGreen"/>
        </w:rPr>
        <w:t>Régimen General de Ley Personas Morales”</w:t>
      </w:r>
    </w:p>
    <w:p w:rsidR="006D478C" w:rsidRPr="00BA0747" w:rsidRDefault="006D478C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  <w:highlight w:val="darkGreen"/>
        </w:rPr>
      </w:pPr>
      <w:r w:rsidRPr="006D478C">
        <w:rPr>
          <w:sz w:val="20"/>
          <w:szCs w:val="20"/>
          <w:highlight w:val="darkGreen"/>
          <w:lang w:eastAsia="en-US"/>
        </w:rPr>
        <w:t xml:space="preserve">Leyenda </w:t>
      </w:r>
      <w:r>
        <w:rPr>
          <w:sz w:val="20"/>
          <w:szCs w:val="20"/>
          <w:highlight w:val="darkGreen"/>
          <w:lang w:eastAsia="en-US"/>
        </w:rPr>
        <w:t>2</w:t>
      </w:r>
      <w:r w:rsidRPr="001E2987">
        <w:rPr>
          <w:b/>
          <w:sz w:val="20"/>
          <w:szCs w:val="20"/>
          <w:highlight w:val="darkGreen"/>
          <w:lang w:eastAsia="en-US"/>
        </w:rPr>
        <w:t xml:space="preserve">: </w:t>
      </w:r>
      <w:r w:rsidRPr="00BA0747">
        <w:rPr>
          <w:rFonts w:cs="Arial"/>
          <w:sz w:val="20"/>
          <w:szCs w:val="20"/>
          <w:highlight w:val="darkGreen"/>
        </w:rPr>
        <w:t xml:space="preserve">Si el cliente al que se le realizó el pedido </w:t>
      </w:r>
      <w:r>
        <w:rPr>
          <w:rFonts w:cs="Arial"/>
          <w:sz w:val="20"/>
          <w:szCs w:val="20"/>
          <w:highlight w:val="darkGreen"/>
        </w:rPr>
        <w:t xml:space="preserve">NO </w:t>
      </w:r>
      <w:r w:rsidRPr="00BA0747">
        <w:rPr>
          <w:rFonts w:cs="Arial"/>
          <w:sz w:val="20"/>
          <w:szCs w:val="20"/>
          <w:highlight w:val="darkGreen"/>
        </w:rPr>
        <w:t xml:space="preserve">es de tipo “Tienda”, es decir si </w:t>
      </w:r>
      <w:r>
        <w:rPr>
          <w:sz w:val="20"/>
          <w:szCs w:val="20"/>
          <w:highlight w:val="darkGreen"/>
        </w:rPr>
        <w:t>&lt;Cliente.TipoEstadoCom = 0</w:t>
      </w:r>
      <w:r w:rsidRPr="00BA0747">
        <w:rPr>
          <w:sz w:val="20"/>
          <w:szCs w:val="20"/>
          <w:highlight w:val="darkGreen"/>
        </w:rPr>
        <w:t>&gt;</w:t>
      </w:r>
      <w:r>
        <w:rPr>
          <w:sz w:val="20"/>
          <w:szCs w:val="20"/>
          <w:highlight w:val="darkGreen"/>
        </w:rPr>
        <w:t xml:space="preserve">, </w:t>
      </w:r>
      <w:r>
        <w:rPr>
          <w:sz w:val="20"/>
          <w:szCs w:val="20"/>
          <w:highlight w:val="darkGreen"/>
          <w:lang w:eastAsia="en-US"/>
        </w:rPr>
        <w:t>s</w:t>
      </w:r>
      <w:r w:rsidRPr="001E2987">
        <w:rPr>
          <w:sz w:val="20"/>
          <w:szCs w:val="20"/>
          <w:highlight w:val="darkGreen"/>
          <w:lang w:eastAsia="en-US"/>
        </w:rPr>
        <w:t xml:space="preserve">e presenta la siguiente leyenda: </w:t>
      </w:r>
      <w:r w:rsidRPr="001E2987">
        <w:rPr>
          <w:sz w:val="20"/>
          <w:szCs w:val="20"/>
          <w:highlight w:val="darkGreen"/>
        </w:rPr>
        <w:t>"COMPROBANTE SIN VALIDEZ FISCAL".</w:t>
      </w:r>
    </w:p>
    <w:p w:rsidR="005B23EC" w:rsidRPr="005B23EC" w:rsidRDefault="005B23EC" w:rsidP="005B23E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</w:t>
      </w:r>
      <w:r w:rsidR="00177099">
        <w:rPr>
          <w:rFonts w:cs="Arial"/>
          <w:sz w:val="20"/>
          <w:szCs w:val="20"/>
        </w:rPr>
        <w:t>nta la siguiente información de la ruta</w:t>
      </w:r>
      <w:r w:rsidR="00E321E5">
        <w:rPr>
          <w:rFonts w:cs="Arial"/>
          <w:sz w:val="20"/>
          <w:szCs w:val="20"/>
        </w:rPr>
        <w:t xml:space="preserve"> y el pedido</w:t>
      </w:r>
      <w:r w:rsidRPr="005B23EC">
        <w:rPr>
          <w:rFonts w:cs="Arial"/>
          <w:sz w:val="20"/>
          <w:szCs w:val="20"/>
        </w:rPr>
        <w:t>:</w:t>
      </w:r>
    </w:p>
    <w:p w:rsidR="005B23EC" w:rsidRDefault="00177099" w:rsidP="00177099">
      <w:pPr>
        <w:pStyle w:val="Prrafodelista"/>
        <w:numPr>
          <w:ilvl w:val="1"/>
          <w:numId w:val="4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 w:rsidRPr="00177099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Ruta: </w:t>
      </w:r>
      <w:r w:rsidRPr="00177099">
        <w:rPr>
          <w:rStyle w:val="Hipervnculo"/>
          <w:rFonts w:cs="Arial"/>
          <w:color w:val="auto"/>
          <w:sz w:val="20"/>
          <w:szCs w:val="20"/>
          <w:u w:val="none"/>
        </w:rPr>
        <w:t xml:space="preserve">Se </w:t>
      </w:r>
      <w:r w:rsidR="006D3139">
        <w:rPr>
          <w:rStyle w:val="Hipervnculo"/>
          <w:rFonts w:cs="Arial"/>
          <w:color w:val="auto"/>
          <w:sz w:val="20"/>
          <w:szCs w:val="20"/>
          <w:u w:val="none"/>
        </w:rPr>
        <w:t>presenta</w:t>
      </w:r>
      <w:r w:rsidRPr="00177099">
        <w:rPr>
          <w:rStyle w:val="Hipervnculo"/>
          <w:rFonts w:cs="Arial"/>
          <w:color w:val="auto"/>
          <w:sz w:val="20"/>
          <w:szCs w:val="20"/>
          <w:u w:val="none"/>
        </w:rPr>
        <w:t xml:space="preserve"> la Clave</w:t>
      </w:r>
      <w:r w:rsidR="00E321E5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 w:rsidR="00E321E5" w:rsidRPr="00177099">
        <w:rPr>
          <w:rStyle w:val="Hipervnculo"/>
          <w:rFonts w:cs="Arial"/>
          <w:color w:val="auto"/>
          <w:sz w:val="20"/>
          <w:szCs w:val="20"/>
          <w:u w:val="none"/>
        </w:rPr>
        <w:t>de la Ruta</w:t>
      </w:r>
      <w:r w:rsidR="00BE01AA">
        <w:rPr>
          <w:rStyle w:val="Hipervnculo"/>
          <w:rFonts w:cs="Arial"/>
          <w:color w:val="auto"/>
          <w:sz w:val="20"/>
          <w:szCs w:val="20"/>
          <w:u w:val="none"/>
        </w:rPr>
        <w:t xml:space="preserve"> &lt;Ruta.RUTClave&gt;. </w:t>
      </w:r>
      <w:r w:rsidR="00BE01AA">
        <w:rPr>
          <w:sz w:val="20"/>
          <w:szCs w:val="20"/>
          <w:lang w:eastAsia="en-US"/>
        </w:rPr>
        <w:t xml:space="preserve">Obtener la información de la ruta actual </w:t>
      </w:r>
      <w:r w:rsidR="00BE01AA">
        <w:rPr>
          <w:rStyle w:val="Hipervnculo"/>
          <w:rFonts w:cs="Arial"/>
          <w:color w:val="auto"/>
          <w:sz w:val="20"/>
          <w:szCs w:val="20"/>
          <w:u w:val="none"/>
        </w:rPr>
        <w:t>a</w:t>
      </w:r>
      <w:r w:rsidR="00BE01AA" w:rsidRPr="00AF263B">
        <w:rPr>
          <w:rStyle w:val="Hipervnculo"/>
          <w:rFonts w:cs="Arial"/>
          <w:color w:val="auto"/>
          <w:sz w:val="20"/>
          <w:szCs w:val="20"/>
          <w:u w:val="none"/>
        </w:rPr>
        <w:t xml:space="preserve"> partir de la información registrada en sesión</w:t>
      </w:r>
      <w:r w:rsidR="00BE01AA">
        <w:rPr>
          <w:rStyle w:val="Hipervnculo"/>
          <w:rFonts w:cs="Arial"/>
          <w:color w:val="auto"/>
          <w:sz w:val="20"/>
          <w:szCs w:val="20"/>
          <w:u w:val="none"/>
        </w:rPr>
        <w:t>.</w:t>
      </w:r>
      <w:r w:rsidRPr="00177099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</w:p>
    <w:p w:rsidR="009057F6" w:rsidRPr="00CF5BBB" w:rsidRDefault="009057F6" w:rsidP="00177099">
      <w:pPr>
        <w:pStyle w:val="Prrafodelista"/>
        <w:numPr>
          <w:ilvl w:val="1"/>
          <w:numId w:val="4"/>
        </w:numPr>
        <w:ind w:left="993"/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</w:pPr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Si &lt;ModuloTerm.TipoIndice = 2 (PreVenta) (Valor por Referencia TINDMOD)</w:t>
      </w:r>
      <w:r w:rsidR="00567917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 xml:space="preserve"> </w:t>
      </w:r>
      <w:r w:rsidR="00567917" w:rsidRPr="00567917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o Si &lt;MOTConfiguracion.MSIEVPreventa = 1&gt;</w:t>
      </w:r>
      <w:r w:rsidR="00482459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y El caso de uso fue invocado desde la actividad de Movimiento sin Inventario En Visita.</w:t>
      </w:r>
    </w:p>
    <w:p w:rsidR="00BE01AA" w:rsidRPr="00C10ADD" w:rsidRDefault="00BE01AA" w:rsidP="00B837F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C10ADD">
        <w:rPr>
          <w:rStyle w:val="Hipervnculo"/>
          <w:rFonts w:cs="Arial"/>
          <w:b/>
          <w:color w:val="auto"/>
          <w:sz w:val="20"/>
          <w:szCs w:val="20"/>
          <w:u w:val="none"/>
        </w:rPr>
        <w:t>Pedido:</w:t>
      </w:r>
      <w:r w:rsidRPr="00C10ADD">
        <w:rPr>
          <w:rFonts w:cs="Arial"/>
          <w:sz w:val="20"/>
          <w:szCs w:val="20"/>
        </w:rPr>
        <w:t xml:space="preserve"> Se presenta el folio </w:t>
      </w:r>
      <w:r w:rsidR="009016F7" w:rsidRPr="00C10ADD">
        <w:rPr>
          <w:rFonts w:cs="Arial"/>
          <w:sz w:val="20"/>
          <w:szCs w:val="20"/>
        </w:rPr>
        <w:t xml:space="preserve">obtenido para </w:t>
      </w:r>
      <w:r w:rsidR="009057F6" w:rsidRPr="00C10ADD">
        <w:rPr>
          <w:rFonts w:cs="Arial"/>
          <w:sz w:val="20"/>
          <w:szCs w:val="20"/>
        </w:rPr>
        <w:t>el pedido &lt;TransProd.Folio&gt;</w:t>
      </w:r>
    </w:p>
    <w:p w:rsidR="009057F6" w:rsidRPr="00CF5BBB" w:rsidRDefault="00995E61" w:rsidP="009057F6">
      <w:pPr>
        <w:pStyle w:val="Prrafodelista"/>
        <w:numPr>
          <w:ilvl w:val="1"/>
          <w:numId w:val="4"/>
        </w:numPr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</w:pPr>
      <w:r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Si &lt;ModuloTerm.TipoIndice = 3 (Reparto</w:t>
      </w:r>
      <w:r w:rsidR="009057F6"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)</w:t>
      </w:r>
      <w:r w:rsidR="00B92E45"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 xml:space="preserve"> (Valor por Referencia TINDMOD)</w:t>
      </w:r>
    </w:p>
    <w:p w:rsidR="00B92E45" w:rsidRPr="00B92E45" w:rsidRDefault="00B92E45" w:rsidP="00B837F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CF5BBB">
        <w:rPr>
          <w:rStyle w:val="Hipervnculo"/>
          <w:rFonts w:cs="Arial"/>
          <w:b/>
          <w:color w:val="auto"/>
          <w:sz w:val="20"/>
          <w:szCs w:val="20"/>
          <w:highlight w:val="green"/>
          <w:u w:val="none"/>
        </w:rPr>
        <w:t># Nota de Venta:</w:t>
      </w:r>
      <w:r w:rsidRPr="00CF5BBB">
        <w:rPr>
          <w:rFonts w:cs="Arial"/>
          <w:sz w:val="20"/>
          <w:szCs w:val="20"/>
          <w:highlight w:val="green"/>
        </w:rPr>
        <w:t xml:space="preserve"> Se presenta el folio obtenido para el pedido &lt;TransProd.Folio&gt;</w:t>
      </w:r>
    </w:p>
    <w:p w:rsidR="00BE01AA" w:rsidRDefault="00BE01AA" w:rsidP="0017709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t>Fecha:</w:t>
      </w:r>
      <w:r>
        <w:rPr>
          <w:rFonts w:cs="Arial"/>
          <w:sz w:val="20"/>
          <w:szCs w:val="20"/>
        </w:rPr>
        <w:t xml:space="preserve"> Se presenta la fecha de creación del pedido en formato dd/mm/aaaa &lt;TransProd.FechaHoraAlta&gt; (únicamente la parte correspondiente a la fecha).</w:t>
      </w:r>
    </w:p>
    <w:p w:rsidR="00BE01AA" w:rsidRDefault="00BE01AA" w:rsidP="00BE01AA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t>Hora:</w:t>
      </w:r>
      <w:r>
        <w:rPr>
          <w:rFonts w:cs="Arial"/>
          <w:sz w:val="20"/>
          <w:szCs w:val="20"/>
        </w:rPr>
        <w:t xml:space="preserve"> Se presenta la hora de creación del pedido en formato hh:mm &lt;TransProd.FechaHoraAlta&gt; (únicamente la parte correspondiente a la hora).</w:t>
      </w:r>
    </w:p>
    <w:p w:rsidR="00844161" w:rsidRPr="00844161" w:rsidRDefault="00844161" w:rsidP="00844161">
      <w:pPr>
        <w:pStyle w:val="Prrafodelista"/>
        <w:numPr>
          <w:ilvl w:val="1"/>
          <w:numId w:val="4"/>
        </w:numPr>
        <w:rPr>
          <w:rStyle w:val="Hipervnculo"/>
          <w:rFonts w:cs="Arial"/>
          <w:color w:val="auto"/>
          <w:sz w:val="20"/>
          <w:szCs w:val="20"/>
          <w:highlight w:val="cyan"/>
          <w:u w:val="none"/>
        </w:rPr>
      </w:pPr>
      <w:r w:rsidRPr="00844161">
        <w:rPr>
          <w:rStyle w:val="Hipervnculo"/>
          <w:rFonts w:cs="Arial"/>
          <w:color w:val="auto"/>
          <w:sz w:val="20"/>
          <w:szCs w:val="20"/>
          <w:highlight w:val="cyan"/>
          <w:u w:val="none"/>
        </w:rPr>
        <w:t>Si &lt;ModuloTerm.TipoIndice = 1 (Venta) (Valor por Referencia TINDMOD)</w:t>
      </w:r>
    </w:p>
    <w:p w:rsidR="00844161" w:rsidRDefault="00844161" w:rsidP="00B837F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cyan"/>
        </w:rPr>
      </w:pPr>
      <w:r w:rsidRPr="00844161">
        <w:rPr>
          <w:rFonts w:cs="Arial"/>
          <w:sz w:val="20"/>
          <w:szCs w:val="20"/>
          <w:highlight w:val="cyan"/>
        </w:rPr>
        <w:t>Si &lt;el caso de uso fue invocado desde la actividad de Impresión de Tickets&gt;</w:t>
      </w:r>
    </w:p>
    <w:p w:rsidR="00844161" w:rsidRDefault="00844161" w:rsidP="00B837F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cyan"/>
        </w:rPr>
      </w:pPr>
      <w:r w:rsidRPr="00844161">
        <w:rPr>
          <w:rFonts w:cs="Arial"/>
          <w:b/>
          <w:sz w:val="20"/>
          <w:szCs w:val="20"/>
          <w:highlight w:val="cyan"/>
        </w:rPr>
        <w:t>Hora Reimpresión</w:t>
      </w:r>
      <w:r w:rsidRPr="00844161">
        <w:rPr>
          <w:rFonts w:cs="Arial"/>
          <w:sz w:val="20"/>
          <w:szCs w:val="20"/>
          <w:highlight w:val="cyan"/>
        </w:rPr>
        <w:t>: Se presenta la Hora Actual del sistema (únicamente la parte correspondiente a la hora)</w:t>
      </w:r>
    </w:p>
    <w:p w:rsidR="00844161" w:rsidRPr="00844161" w:rsidRDefault="00844161" w:rsidP="00B837F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cyan"/>
        </w:rPr>
      </w:pPr>
      <w:r w:rsidRPr="00844161">
        <w:rPr>
          <w:rFonts w:cs="Arial"/>
          <w:sz w:val="20"/>
          <w:szCs w:val="20"/>
          <w:highlight w:val="cyan"/>
        </w:rPr>
        <w:t>El sistema presenta la siguiente etiqueta:</w:t>
      </w:r>
    </w:p>
    <w:p w:rsidR="00844161" w:rsidRPr="00844161" w:rsidRDefault="00844161" w:rsidP="00844161">
      <w:pPr>
        <w:pStyle w:val="Prrafodelista"/>
        <w:numPr>
          <w:ilvl w:val="4"/>
          <w:numId w:val="4"/>
        </w:numPr>
        <w:ind w:firstLine="1544"/>
        <w:rPr>
          <w:rFonts w:cs="Arial"/>
          <w:sz w:val="20"/>
          <w:szCs w:val="20"/>
          <w:highlight w:val="cyan"/>
        </w:rPr>
      </w:pPr>
      <w:r w:rsidRPr="00844161">
        <w:rPr>
          <w:rFonts w:cs="Arial"/>
          <w:sz w:val="20"/>
          <w:szCs w:val="20"/>
          <w:highlight w:val="cyan"/>
        </w:rPr>
        <w:t>REIMPRESION</w:t>
      </w:r>
    </w:p>
    <w:p w:rsidR="00CF5BBB" w:rsidRPr="005B23EC" w:rsidRDefault="00CF5BBB" w:rsidP="00BE01AA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Si &lt;ModuloTerm.TipoIndice = 2 (PreVenta) (Valor por Referencia TINDMOD)</w:t>
      </w:r>
      <w:r w:rsidR="00567917" w:rsidRPr="00567917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o Si &lt;MOTConfiguracion.MSIEVPreventa = 1&gt;</w:t>
      </w:r>
      <w:r w:rsidR="00482459" w:rsidRPr="00482459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</w:t>
      </w:r>
      <w:r w:rsidR="00482459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y El caso de uso fue invocado desde la actividad de Movimiento sin Inventario En Visita</w:t>
      </w:r>
    </w:p>
    <w:p w:rsidR="00BE01AA" w:rsidRDefault="00BE01AA" w:rsidP="00B837F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green"/>
        </w:rPr>
      </w:pPr>
      <w:r w:rsidRPr="00CF5BBB">
        <w:rPr>
          <w:rFonts w:cs="Arial"/>
          <w:b/>
          <w:sz w:val="20"/>
          <w:szCs w:val="20"/>
          <w:highlight w:val="green"/>
        </w:rPr>
        <w:t>Fecha Entrega:</w:t>
      </w:r>
      <w:r w:rsidRPr="00CF5BBB">
        <w:rPr>
          <w:rFonts w:cs="Arial"/>
          <w:sz w:val="20"/>
          <w:szCs w:val="20"/>
          <w:highlight w:val="green"/>
        </w:rPr>
        <w:t xml:space="preserve"> Se presenta la fecha de entrega d</w:t>
      </w:r>
      <w:r w:rsidR="00CF5BBB" w:rsidRPr="00CF5BBB">
        <w:rPr>
          <w:rFonts w:cs="Arial"/>
          <w:sz w:val="20"/>
          <w:szCs w:val="20"/>
          <w:highlight w:val="green"/>
        </w:rPr>
        <w:t xml:space="preserve">el pedido en formato dd/mm/aaaa </w:t>
      </w:r>
      <w:r w:rsidRPr="00CF5BBB">
        <w:rPr>
          <w:rFonts w:cs="Arial"/>
          <w:sz w:val="20"/>
          <w:szCs w:val="20"/>
          <w:highlight w:val="green"/>
        </w:rPr>
        <w:t>&lt;TransProd.FechaEntrega&gt;.</w:t>
      </w:r>
    </w:p>
    <w:p w:rsidR="00844161" w:rsidRPr="00844161" w:rsidRDefault="00844161" w:rsidP="00B837F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cyan"/>
        </w:rPr>
      </w:pPr>
      <w:r w:rsidRPr="00844161">
        <w:rPr>
          <w:rFonts w:cs="Arial"/>
          <w:sz w:val="20"/>
          <w:szCs w:val="20"/>
          <w:highlight w:val="cyan"/>
        </w:rPr>
        <w:t>Si &lt;el caso de uso fue invocado desde la actividad de Impresión de Tickets&gt;</w:t>
      </w:r>
    </w:p>
    <w:p w:rsidR="00844161" w:rsidRPr="00844161" w:rsidRDefault="00844161" w:rsidP="00B837F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cyan"/>
        </w:rPr>
      </w:pPr>
      <w:r w:rsidRPr="00844161">
        <w:rPr>
          <w:rFonts w:cs="Arial"/>
          <w:b/>
          <w:sz w:val="20"/>
          <w:szCs w:val="20"/>
          <w:highlight w:val="cyan"/>
        </w:rPr>
        <w:t>Hora Reimpresión</w:t>
      </w:r>
      <w:r w:rsidRPr="00844161">
        <w:rPr>
          <w:rFonts w:cs="Arial"/>
          <w:sz w:val="20"/>
          <w:szCs w:val="20"/>
          <w:highlight w:val="cyan"/>
        </w:rPr>
        <w:t>: Se presenta la Hora Actual del sistema (únicamente la parte correspondiente a la hora)</w:t>
      </w:r>
    </w:p>
    <w:p w:rsidR="00844161" w:rsidRPr="00844161" w:rsidRDefault="00844161" w:rsidP="00B837FA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  <w:highlight w:val="cyan"/>
        </w:rPr>
      </w:pPr>
      <w:r w:rsidRPr="00844161">
        <w:rPr>
          <w:rFonts w:cs="Arial"/>
          <w:sz w:val="20"/>
          <w:szCs w:val="20"/>
          <w:highlight w:val="cyan"/>
        </w:rPr>
        <w:t>El sistema presenta la siguiente etiqueta:</w:t>
      </w:r>
    </w:p>
    <w:p w:rsidR="00844161" w:rsidRPr="00844161" w:rsidRDefault="00844161" w:rsidP="00844161">
      <w:pPr>
        <w:pStyle w:val="Prrafodelista"/>
        <w:numPr>
          <w:ilvl w:val="4"/>
          <w:numId w:val="4"/>
        </w:numPr>
        <w:ind w:firstLine="1544"/>
        <w:rPr>
          <w:rFonts w:cs="Arial"/>
          <w:sz w:val="20"/>
          <w:szCs w:val="20"/>
          <w:highlight w:val="cyan"/>
        </w:rPr>
      </w:pPr>
      <w:r w:rsidRPr="00844161">
        <w:rPr>
          <w:rFonts w:cs="Arial"/>
          <w:sz w:val="20"/>
          <w:szCs w:val="20"/>
          <w:highlight w:val="cyan"/>
        </w:rPr>
        <w:t>REIMPRESION</w:t>
      </w:r>
    </w:p>
    <w:p w:rsidR="00177099" w:rsidRDefault="00177099" w:rsidP="00177099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BE01AA">
        <w:rPr>
          <w:rFonts w:cs="Arial"/>
          <w:sz w:val="20"/>
          <w:szCs w:val="20"/>
        </w:rPr>
        <w:t xml:space="preserve"> del cliente</w:t>
      </w:r>
      <w:r>
        <w:rPr>
          <w:rFonts w:cs="Arial"/>
          <w:sz w:val="20"/>
          <w:szCs w:val="20"/>
        </w:rPr>
        <w:t>:</w:t>
      </w:r>
    </w:p>
    <w:p w:rsidR="00177099" w:rsidRPr="009016F7" w:rsidRDefault="00BE01AA" w:rsidP="0017709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Negocio</w:t>
      </w:r>
      <w:r w:rsidR="00177099" w:rsidRPr="00177099">
        <w:rPr>
          <w:rFonts w:cs="Arial"/>
          <w:b/>
          <w:sz w:val="20"/>
          <w:szCs w:val="20"/>
        </w:rPr>
        <w:t>:</w:t>
      </w:r>
      <w:r w:rsidR="00177099">
        <w:rPr>
          <w:rFonts w:cs="Arial"/>
          <w:sz w:val="20"/>
          <w:szCs w:val="20"/>
        </w:rPr>
        <w:t xml:space="preserve"> </w:t>
      </w:r>
      <w:r w:rsidR="00177099" w:rsidRPr="001F1F86">
        <w:rPr>
          <w:sz w:val="20"/>
          <w:szCs w:val="20"/>
          <w:lang w:eastAsia="en-US"/>
        </w:rPr>
        <w:t xml:space="preserve">Se </w:t>
      </w:r>
      <w:r w:rsidR="006D3139">
        <w:rPr>
          <w:sz w:val="20"/>
          <w:szCs w:val="20"/>
          <w:lang w:eastAsia="en-US"/>
        </w:rPr>
        <w:t>presenta</w:t>
      </w:r>
      <w:r w:rsidR="00177099" w:rsidRPr="001F1F86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 xml:space="preserve">la razón social del cliente </w:t>
      </w:r>
      <w:r w:rsidR="009016F7">
        <w:rPr>
          <w:sz w:val="20"/>
          <w:szCs w:val="20"/>
          <w:lang w:eastAsia="en-US"/>
        </w:rPr>
        <w:t>al que se le realizó el pedido &lt;Cliente.RazonSocial&gt;</w:t>
      </w:r>
    </w:p>
    <w:p w:rsidR="009016F7" w:rsidRDefault="009016F7" w:rsidP="0017709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Encargado:</w:t>
      </w:r>
      <w:r>
        <w:rPr>
          <w:rFonts w:cs="Arial"/>
          <w:sz w:val="20"/>
          <w:szCs w:val="20"/>
        </w:rPr>
        <w:t xml:space="preserve"> Se presenta el nombre del contacto del cliente al que se le realizó el pedido &lt;Cliente.NombreContacto&gt;.</w:t>
      </w:r>
    </w:p>
    <w:p w:rsidR="009016F7" w:rsidRPr="009016F7" w:rsidRDefault="009016F7" w:rsidP="0017709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Número del Cliente:</w:t>
      </w:r>
      <w:r>
        <w:rPr>
          <w:rFonts w:cs="Arial"/>
          <w:sz w:val="20"/>
          <w:szCs w:val="20"/>
        </w:rPr>
        <w:t xml:space="preserve"> Se presenta la información de la Clave del cliente </w:t>
      </w:r>
      <w:r>
        <w:rPr>
          <w:sz w:val="20"/>
          <w:szCs w:val="20"/>
          <w:lang w:eastAsia="en-US"/>
        </w:rPr>
        <w:t>al que se le realizó el pedido &lt;Cliente.Clave&gt;.</w:t>
      </w:r>
    </w:p>
    <w:p w:rsidR="009016F7" w:rsidRPr="009016F7" w:rsidRDefault="009016F7" w:rsidP="0017709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RFC: </w:t>
      </w:r>
      <w:r>
        <w:rPr>
          <w:rFonts w:cs="Arial"/>
          <w:sz w:val="20"/>
          <w:szCs w:val="20"/>
        </w:rPr>
        <w:t xml:space="preserve">Se presenta la información del RFC del cliente </w:t>
      </w:r>
      <w:r>
        <w:rPr>
          <w:sz w:val="20"/>
          <w:szCs w:val="20"/>
          <w:lang w:eastAsia="en-US"/>
        </w:rPr>
        <w:t>al que se le realizó el pedido &lt;Cliente.IdFiscal&gt;.</w:t>
      </w:r>
    </w:p>
    <w:p w:rsidR="009016F7" w:rsidRPr="007A4BFA" w:rsidRDefault="009016F7" w:rsidP="0017709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7A4BFA">
        <w:rPr>
          <w:rFonts w:cs="Arial"/>
          <w:b/>
          <w:sz w:val="20"/>
          <w:szCs w:val="20"/>
        </w:rPr>
        <w:t xml:space="preserve">Día Visita: </w:t>
      </w:r>
      <w:r w:rsidR="007A4BFA" w:rsidRPr="007A4BFA">
        <w:rPr>
          <w:rFonts w:cs="Arial"/>
          <w:sz w:val="20"/>
          <w:szCs w:val="20"/>
        </w:rPr>
        <w:t xml:space="preserve">Se presenta la </w:t>
      </w:r>
      <w:r w:rsidR="007A4BFA">
        <w:rPr>
          <w:rFonts w:cs="Arial"/>
          <w:sz w:val="20"/>
          <w:szCs w:val="20"/>
        </w:rPr>
        <w:t>descripción</w:t>
      </w:r>
      <w:r w:rsidR="007A4BFA" w:rsidRPr="007A4BFA">
        <w:rPr>
          <w:rFonts w:cs="Arial"/>
          <w:sz w:val="20"/>
          <w:szCs w:val="20"/>
        </w:rPr>
        <w:t xml:space="preserve"> del día de la semana correspondiente a la fecha de captura &lt;Dia.FechaCaptura&gt; del día de trabajo asignado al cliente en la Agenda &lt;Agenda.DiaClave&gt;, ejemplo: “Lunes”, “Martes”, etc.</w:t>
      </w:r>
    </w:p>
    <w:p w:rsidR="009016F7" w:rsidRPr="00283C5B" w:rsidRDefault="009016F7" w:rsidP="0017709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283C5B">
        <w:rPr>
          <w:rFonts w:cs="Arial"/>
          <w:b/>
          <w:sz w:val="20"/>
          <w:szCs w:val="20"/>
        </w:rPr>
        <w:t>Dirección</w:t>
      </w:r>
      <w:r w:rsidR="00BA0747" w:rsidRPr="00BA0747">
        <w:rPr>
          <w:rFonts w:cs="Arial"/>
          <w:b/>
          <w:sz w:val="20"/>
          <w:szCs w:val="20"/>
          <w:highlight w:val="darkGreen"/>
        </w:rPr>
        <w:t>/</w:t>
      </w:r>
      <w:r w:rsidR="00BA0747" w:rsidRPr="00BA0747">
        <w:rPr>
          <w:b/>
          <w:sz w:val="20"/>
          <w:szCs w:val="20"/>
          <w:highlight w:val="darkGreen"/>
        </w:rPr>
        <w:t>Lugar de Expedición</w:t>
      </w:r>
      <w:r w:rsidRPr="00283C5B">
        <w:rPr>
          <w:rFonts w:cs="Arial"/>
          <w:b/>
          <w:sz w:val="20"/>
          <w:szCs w:val="20"/>
        </w:rPr>
        <w:t xml:space="preserve">: </w:t>
      </w:r>
      <w:r w:rsidR="00BA0747" w:rsidRPr="00BA0747">
        <w:rPr>
          <w:rFonts w:cs="Arial"/>
          <w:sz w:val="20"/>
          <w:szCs w:val="20"/>
          <w:highlight w:val="darkGreen"/>
        </w:rPr>
        <w:t xml:space="preserve">Si el cliente al que se le realizó el pedido es de tipo “Tienda”, es decir si </w:t>
      </w:r>
      <w:r w:rsidR="00BA0747" w:rsidRPr="00BA0747">
        <w:rPr>
          <w:sz w:val="20"/>
          <w:szCs w:val="20"/>
          <w:highlight w:val="darkGreen"/>
        </w:rPr>
        <w:t>&lt;Cliente.TipoEstadoCom = 1&gt;, la etiqueta de este dato debe decir “Lugar de Expedición”, de lo contrario mostrar como “Dirección”.</w:t>
      </w:r>
      <w:r w:rsidR="00BA0747">
        <w:rPr>
          <w:rFonts w:cs="Arial"/>
          <w:sz w:val="20"/>
          <w:szCs w:val="20"/>
        </w:rPr>
        <w:t xml:space="preserve"> </w:t>
      </w:r>
      <w:r w:rsidRPr="00283C5B">
        <w:rPr>
          <w:rFonts w:cs="Arial"/>
          <w:sz w:val="20"/>
          <w:szCs w:val="20"/>
        </w:rPr>
        <w:t>Se deberá presentar el domicilio del cliente, concatenando la calle &lt;ClienteDomicilio.Calle&gt; +</w:t>
      </w:r>
      <w:r w:rsidR="00283C5B">
        <w:rPr>
          <w:rFonts w:cs="Arial"/>
          <w:sz w:val="20"/>
          <w:szCs w:val="20"/>
        </w:rPr>
        <w:t xml:space="preserve"> “#” +</w:t>
      </w:r>
      <w:r w:rsidRPr="00283C5B">
        <w:rPr>
          <w:rFonts w:cs="Arial"/>
          <w:sz w:val="20"/>
          <w:szCs w:val="20"/>
        </w:rPr>
        <w:t xml:space="preserve"> el número &lt;ClienteDomicilio.Numero&gt; + </w:t>
      </w:r>
      <w:r w:rsidR="00283C5B">
        <w:rPr>
          <w:rFonts w:cs="Arial"/>
          <w:sz w:val="20"/>
          <w:szCs w:val="20"/>
        </w:rPr>
        <w:t xml:space="preserve">“Col.” + </w:t>
      </w:r>
      <w:r w:rsidRPr="00283C5B">
        <w:rPr>
          <w:rFonts w:cs="Arial"/>
          <w:sz w:val="20"/>
          <w:szCs w:val="20"/>
        </w:rPr>
        <w:t>la colonia &lt;ClienteDomicilio.Colonia&gt;</w:t>
      </w:r>
      <w:r w:rsidR="00283C5B" w:rsidRPr="00283C5B">
        <w:rPr>
          <w:rFonts w:cs="Arial"/>
          <w:sz w:val="20"/>
          <w:szCs w:val="20"/>
        </w:rPr>
        <w:t xml:space="preserve"> del domicilio obtenido para el cliente</w:t>
      </w:r>
      <w:r w:rsidRPr="00283C5B">
        <w:rPr>
          <w:rFonts w:cs="Arial"/>
          <w:sz w:val="20"/>
          <w:szCs w:val="20"/>
        </w:rPr>
        <w:t>.</w:t>
      </w:r>
    </w:p>
    <w:p w:rsidR="005B23EC" w:rsidRDefault="005B23EC" w:rsidP="005B23E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el nombre del reporte:</w:t>
      </w:r>
    </w:p>
    <w:p w:rsidR="00C10ADD" w:rsidRPr="005B23EC" w:rsidRDefault="00C10ADD" w:rsidP="00C10ADD">
      <w:pPr>
        <w:pStyle w:val="Prrafodelista"/>
        <w:numPr>
          <w:ilvl w:val="1"/>
          <w:numId w:val="4"/>
        </w:numPr>
        <w:rPr>
          <w:rFonts w:cs="Arial"/>
          <w:sz w:val="20"/>
          <w:szCs w:val="20"/>
        </w:rPr>
      </w:pPr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Si &lt;ModuloTerm.TipoIndice = 2 (PreVenta) (Valor por Referencia TINDMOD)</w:t>
      </w:r>
      <w:r w:rsidR="00567917" w:rsidRPr="00567917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o Si &lt;MOTConfiguracion.MSIEVPreventa = 1&gt;</w:t>
      </w:r>
      <w:r w:rsidR="00482459" w:rsidRPr="00482459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</w:t>
      </w:r>
      <w:r w:rsidR="00482459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y El caso de uso fue invocado desde la actividad de Movimiento sin Inventario En Visita</w:t>
      </w:r>
    </w:p>
    <w:p w:rsidR="005B23EC" w:rsidRDefault="00BE01AA" w:rsidP="00B837F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PEDIDO</w:t>
      </w:r>
    </w:p>
    <w:p w:rsidR="00C10ADD" w:rsidRDefault="00C10ADD" w:rsidP="00C10ADD">
      <w:pPr>
        <w:pStyle w:val="Prrafodelista"/>
        <w:numPr>
          <w:ilvl w:val="1"/>
          <w:numId w:val="4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Si &lt;</w:t>
      </w:r>
      <w:r w:rsidR="00995E61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ModuloTerm.TipoIndice = 3 (Reparto</w:t>
      </w:r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) (Valor por Referencia TINDMOD)</w:t>
      </w:r>
    </w:p>
    <w:p w:rsidR="00C10ADD" w:rsidRPr="00C10ADD" w:rsidRDefault="00C10ADD" w:rsidP="00B837FA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  <w:highlight w:val="green"/>
        </w:rPr>
      </w:pPr>
      <w:r w:rsidRPr="00C10ADD">
        <w:rPr>
          <w:rFonts w:cs="Arial"/>
          <w:sz w:val="20"/>
          <w:szCs w:val="20"/>
          <w:highlight w:val="green"/>
        </w:rPr>
        <w:t>NOTA DE VENTA</w:t>
      </w:r>
    </w:p>
    <w:p w:rsidR="005B23EC" w:rsidRPr="00684195" w:rsidRDefault="005B23EC" w:rsidP="005B23EC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684195">
        <w:rPr>
          <w:rFonts w:cs="Arial"/>
          <w:sz w:val="20"/>
          <w:szCs w:val="20"/>
        </w:rPr>
        <w:t>El sistema presenta las siguientes columnas:</w:t>
      </w:r>
    </w:p>
    <w:p w:rsidR="005B23EC" w:rsidRPr="00684195" w:rsidRDefault="00283C5B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#</w:t>
      </w:r>
    </w:p>
    <w:p w:rsidR="005B23EC" w:rsidRPr="00684195" w:rsidRDefault="00283C5B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Código</w:t>
      </w:r>
    </w:p>
    <w:p w:rsidR="005B23EC" w:rsidRPr="006D3139" w:rsidRDefault="00BA5968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>D</w:t>
      </w:r>
      <w:r w:rsidR="00283C5B">
        <w:rPr>
          <w:rFonts w:cs="Arial"/>
          <w:sz w:val="20"/>
          <w:szCs w:val="20"/>
        </w:rPr>
        <w:t>escripción</w:t>
      </w:r>
    </w:p>
    <w:p w:rsidR="00BA5968" w:rsidRPr="006D3139" w:rsidRDefault="00283C5B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Empaque</w:t>
      </w:r>
    </w:p>
    <w:p w:rsidR="00BA5968" w:rsidRDefault="00283C5B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Cant.</w:t>
      </w:r>
    </w:p>
    <w:p w:rsidR="00283C5B" w:rsidRDefault="00283C5B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283C5B" w:rsidRDefault="00283C5B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Suge.</w:t>
      </w:r>
    </w:p>
    <w:p w:rsidR="00283C5B" w:rsidRPr="006D3139" w:rsidRDefault="00283C5B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Importe</w:t>
      </w:r>
    </w:p>
    <w:p w:rsidR="006D3139" w:rsidRPr="006D3139" w:rsidRDefault="006D3139" w:rsidP="005B23EC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 xml:space="preserve">Para cada </w:t>
      </w:r>
      <w:r w:rsidR="00283C5B">
        <w:rPr>
          <w:rFonts w:cs="Arial"/>
          <w:sz w:val="20"/>
          <w:szCs w:val="20"/>
        </w:rPr>
        <w:t>detalle obtenido para el pedido</w:t>
      </w:r>
    </w:p>
    <w:p w:rsidR="007C766F" w:rsidRPr="007C766F" w:rsidRDefault="007C766F" w:rsidP="007C766F">
      <w:pPr>
        <w:pStyle w:val="Prrafodelista"/>
        <w:numPr>
          <w:ilvl w:val="1"/>
          <w:numId w:val="4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caso de uso incluye la funcionalidad del caso de uso </w:t>
      </w:r>
      <w:hyperlink r:id="rId10" w:history="1">
        <w:r w:rsidRPr="007C766F">
          <w:rPr>
            <w:rStyle w:val="Hipervnculo"/>
            <w:rFonts w:cs="Arial"/>
            <w:b/>
            <w:sz w:val="20"/>
            <w:szCs w:val="20"/>
          </w:rPr>
          <w:t>Determinar Lista de Precios – CUROLGEN04</w:t>
        </w:r>
      </w:hyperlink>
    </w:p>
    <w:p w:rsidR="007C766F" w:rsidRDefault="007C766F" w:rsidP="007C766F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envía como parámetro la siguiente información:</w:t>
      </w:r>
    </w:p>
    <w:p w:rsidR="007C766F" w:rsidRDefault="007C766F" w:rsidP="007C766F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ObtenerPrecioSugerido</w:t>
      </w:r>
    </w:p>
    <w:p w:rsidR="007C766F" w:rsidRDefault="007C766F" w:rsidP="007C766F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ListaPrecios = &lt;TransProd.</w:t>
      </w:r>
      <w:r w:rsidR="007C705C">
        <w:rPr>
          <w:rFonts w:cs="Arial"/>
          <w:sz w:val="20"/>
          <w:szCs w:val="20"/>
        </w:rPr>
        <w:t>PCEPrecioClave</w:t>
      </w:r>
      <w:r>
        <w:rPr>
          <w:rFonts w:cs="Arial"/>
          <w:sz w:val="20"/>
          <w:szCs w:val="20"/>
        </w:rPr>
        <w:t>&gt;</w:t>
      </w:r>
    </w:p>
    <w:p w:rsidR="007C766F" w:rsidRDefault="007C766F" w:rsidP="007C766F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 = &lt;TransProdDetalle.ProductoClave&gt;</w:t>
      </w:r>
    </w:p>
    <w:p w:rsidR="007C766F" w:rsidRDefault="007C766F" w:rsidP="007C766F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PRUTipoUnidad = &lt;TransProdDetalle.TipoUnidad&gt;</w:t>
      </w:r>
    </w:p>
    <w:p w:rsidR="007C705C" w:rsidRDefault="007C705C" w:rsidP="007C705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recibe como parámetro y registra en sesión la siguiente información:</w:t>
      </w:r>
    </w:p>
    <w:p w:rsidR="007C705C" w:rsidRPr="007C705C" w:rsidRDefault="007C705C" w:rsidP="007C705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PS_PrecioSugerido</w:t>
      </w:r>
    </w:p>
    <w:p w:rsidR="00177099" w:rsidRPr="006D3139" w:rsidRDefault="005B23EC" w:rsidP="006D3139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>El sistema presenta la siguiente información en las columnas correspondientes</w:t>
      </w:r>
      <w:r w:rsidR="00177099" w:rsidRPr="006D3139">
        <w:rPr>
          <w:rFonts w:cs="Arial"/>
          <w:sz w:val="20"/>
          <w:szCs w:val="20"/>
        </w:rPr>
        <w:t xml:space="preserve">, </w:t>
      </w:r>
      <w:r w:rsidR="00BA5968" w:rsidRPr="006D3139">
        <w:rPr>
          <w:sz w:val="20"/>
          <w:szCs w:val="20"/>
          <w:lang w:eastAsia="en-US"/>
        </w:rPr>
        <w:t>ordenándola</w:t>
      </w:r>
      <w:r w:rsidR="00177099" w:rsidRPr="006D3139">
        <w:rPr>
          <w:sz w:val="20"/>
          <w:szCs w:val="20"/>
          <w:lang w:eastAsia="en-US"/>
        </w:rPr>
        <w:t xml:space="preserve"> de manera ascendente por la </w:t>
      </w:r>
      <w:r w:rsidR="008E008F">
        <w:rPr>
          <w:sz w:val="20"/>
          <w:szCs w:val="20"/>
          <w:lang w:eastAsia="en-US"/>
        </w:rPr>
        <w:t>clave</w:t>
      </w:r>
      <w:r w:rsidR="00177099" w:rsidRPr="006D3139">
        <w:rPr>
          <w:sz w:val="20"/>
          <w:szCs w:val="20"/>
          <w:lang w:eastAsia="en-US"/>
        </w:rPr>
        <w:t xml:space="preserve"> del producto</w:t>
      </w:r>
      <w:r w:rsidR="00283C5B">
        <w:rPr>
          <w:rFonts w:cs="Arial"/>
          <w:sz w:val="20"/>
          <w:szCs w:val="20"/>
        </w:rPr>
        <w:t xml:space="preserve"> &lt;</w:t>
      </w:r>
      <w:r w:rsidR="008E008F" w:rsidRPr="00F3491B">
        <w:rPr>
          <w:rFonts w:cs="Arial"/>
          <w:sz w:val="20"/>
          <w:szCs w:val="20"/>
        </w:rPr>
        <w:t>TransProdDetalle.ProductoClave</w:t>
      </w:r>
      <w:r w:rsidR="00283C5B">
        <w:rPr>
          <w:rFonts w:cs="Arial"/>
          <w:sz w:val="20"/>
          <w:szCs w:val="20"/>
        </w:rPr>
        <w:t>&gt;</w:t>
      </w:r>
      <w:r w:rsidRPr="006D3139">
        <w:rPr>
          <w:rFonts w:cs="Arial"/>
          <w:sz w:val="20"/>
          <w:szCs w:val="20"/>
        </w:rPr>
        <w:t>:</w:t>
      </w:r>
    </w:p>
    <w:p w:rsidR="006D1837" w:rsidRDefault="006D1837" w:rsidP="006D3139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bookmarkStart w:id="24" w:name="_Toc52616586"/>
      <w:bookmarkStart w:id="25" w:name="_Toc182735730"/>
      <w:r>
        <w:rPr>
          <w:b/>
          <w:sz w:val="20"/>
          <w:szCs w:val="20"/>
          <w:lang w:eastAsia="en-US"/>
        </w:rPr>
        <w:t xml:space="preserve">#: </w:t>
      </w:r>
      <w:r>
        <w:rPr>
          <w:sz w:val="20"/>
          <w:szCs w:val="20"/>
          <w:lang w:eastAsia="en-US"/>
        </w:rPr>
        <w:t xml:space="preserve">Se presenta </w:t>
      </w:r>
      <w:r w:rsidR="008E008F">
        <w:rPr>
          <w:sz w:val="20"/>
          <w:szCs w:val="20"/>
          <w:lang w:eastAsia="en-US"/>
        </w:rPr>
        <w:t xml:space="preserve">un número consecutivo auto incremental para </w:t>
      </w:r>
      <w:r>
        <w:rPr>
          <w:sz w:val="20"/>
          <w:szCs w:val="20"/>
          <w:lang w:eastAsia="en-US"/>
        </w:rPr>
        <w:t>el número de</w:t>
      </w:r>
      <w:r w:rsidR="008E008F">
        <w:rPr>
          <w:sz w:val="20"/>
          <w:szCs w:val="20"/>
          <w:lang w:eastAsia="en-US"/>
        </w:rPr>
        <w:t xml:space="preserve"> artículo correspondiente al producto, el cual deberá iniciar en 1 para el primer detalle. </w:t>
      </w:r>
      <w:r>
        <w:rPr>
          <w:sz w:val="20"/>
          <w:szCs w:val="20"/>
          <w:lang w:eastAsia="en-US"/>
        </w:rPr>
        <w:t xml:space="preserve"> </w:t>
      </w:r>
    </w:p>
    <w:p w:rsidR="00283C5B" w:rsidRPr="00F3491B" w:rsidRDefault="00283C5B" w:rsidP="006D3139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r w:rsidRPr="00F3491B">
        <w:rPr>
          <w:b/>
          <w:sz w:val="20"/>
          <w:szCs w:val="20"/>
          <w:lang w:eastAsia="en-US"/>
        </w:rPr>
        <w:t xml:space="preserve">Código: </w:t>
      </w:r>
      <w:r w:rsidR="00F3491B" w:rsidRPr="00F3491B">
        <w:rPr>
          <w:rFonts w:cs="Arial"/>
          <w:sz w:val="20"/>
          <w:szCs w:val="20"/>
        </w:rPr>
        <w:t>Se presenta la clave del producto &lt;Producto.ProductoClave donde TransProdDetalle.ProductoClave = Producto.ProductoClave&gt;.</w:t>
      </w:r>
    </w:p>
    <w:p w:rsidR="002C29E1" w:rsidRPr="006D3139" w:rsidRDefault="00F3491B" w:rsidP="006D3139">
      <w:pPr>
        <w:pStyle w:val="Prrafodelista"/>
        <w:numPr>
          <w:ilvl w:val="2"/>
          <w:numId w:val="4"/>
        </w:numPr>
        <w:ind w:left="1701"/>
        <w:rPr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Descripción</w:t>
      </w:r>
      <w:r w:rsidR="002C29E1" w:rsidRPr="006D3139">
        <w:rPr>
          <w:b/>
          <w:sz w:val="20"/>
          <w:szCs w:val="20"/>
          <w:lang w:eastAsia="en-US"/>
        </w:rPr>
        <w:t>:</w:t>
      </w:r>
      <w:r w:rsidR="005C7ADA" w:rsidRPr="006D3139">
        <w:rPr>
          <w:b/>
          <w:sz w:val="20"/>
          <w:szCs w:val="20"/>
          <w:lang w:eastAsia="en-US"/>
        </w:rPr>
        <w:t xml:space="preserve"> </w:t>
      </w:r>
      <w:r w:rsidR="006D1837">
        <w:rPr>
          <w:rFonts w:cs="Arial"/>
          <w:sz w:val="20"/>
          <w:szCs w:val="20"/>
        </w:rPr>
        <w:t xml:space="preserve">Se presenta </w:t>
      </w:r>
      <w:r w:rsidR="006D1837" w:rsidRPr="00FA4D41">
        <w:rPr>
          <w:rFonts w:cs="Arial"/>
          <w:sz w:val="20"/>
          <w:szCs w:val="20"/>
        </w:rPr>
        <w:t>el nombre corto del producto &lt;Producto.Nombre donde TransProdDetalle.ProductoClave = Producto.ProductoClave&gt;</w:t>
      </w:r>
      <w:r w:rsidR="006D1837">
        <w:rPr>
          <w:rFonts w:cs="Arial"/>
          <w:sz w:val="20"/>
          <w:szCs w:val="20"/>
        </w:rPr>
        <w:t>.</w:t>
      </w:r>
    </w:p>
    <w:p w:rsidR="002C29E1" w:rsidRPr="006D3139" w:rsidRDefault="006D1837" w:rsidP="006D3139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Empaque</w:t>
      </w:r>
      <w:r w:rsidR="002C29E1" w:rsidRPr="006D3139">
        <w:rPr>
          <w:b/>
          <w:sz w:val="20"/>
          <w:szCs w:val="20"/>
          <w:lang w:eastAsia="en-US"/>
        </w:rPr>
        <w:t>:</w:t>
      </w:r>
      <w:r w:rsidR="00880858" w:rsidRPr="006D3139">
        <w:rPr>
          <w:b/>
          <w:sz w:val="20"/>
          <w:szCs w:val="20"/>
          <w:lang w:eastAsia="en-US"/>
        </w:rPr>
        <w:t xml:space="preserve"> </w:t>
      </w:r>
      <w:r w:rsidR="005A4588">
        <w:rPr>
          <w:sz w:val="20"/>
          <w:szCs w:val="20"/>
          <w:lang w:eastAsia="en-US"/>
        </w:rPr>
        <w:t>Se presenta la descripción de la unidad de venta del producto, para ello ir a &lt;VAVDescripcion&gt; y obtener &lt;VAVDescripcion.Descripcion&gt; donde &lt;VAVDescripcion.VARCodigo = ‘UNIDADV’&gt; y &lt;VAVDescripcion.VAVClave = TransProdDetalle.TipoUnidad&gt;, de acuerdo al tipo de lenguaje configurado para el sistema.</w:t>
      </w:r>
    </w:p>
    <w:p w:rsidR="00C57A86" w:rsidRPr="00C57A86" w:rsidRDefault="00C57A86" w:rsidP="00D3422F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r w:rsidRPr="00C57A86">
        <w:rPr>
          <w:b/>
          <w:sz w:val="20"/>
          <w:szCs w:val="20"/>
          <w:lang w:eastAsia="en-US"/>
        </w:rPr>
        <w:t>Cant.</w:t>
      </w:r>
      <w:r w:rsidR="002C29E1" w:rsidRPr="00C57A86">
        <w:rPr>
          <w:b/>
          <w:sz w:val="20"/>
          <w:szCs w:val="20"/>
          <w:lang w:eastAsia="en-US"/>
        </w:rPr>
        <w:t>:</w:t>
      </w:r>
      <w:r w:rsidR="00D60F21" w:rsidRPr="00C57A86">
        <w:rPr>
          <w:b/>
          <w:sz w:val="20"/>
          <w:szCs w:val="20"/>
          <w:lang w:eastAsia="en-US"/>
        </w:rPr>
        <w:t xml:space="preserve"> </w:t>
      </w:r>
      <w:r w:rsidRPr="003941E5">
        <w:rPr>
          <w:rFonts w:cs="Arial"/>
          <w:sz w:val="20"/>
          <w:szCs w:val="20"/>
        </w:rPr>
        <w:t xml:space="preserve">Se </w:t>
      </w:r>
      <w:r>
        <w:rPr>
          <w:rFonts w:cs="Arial"/>
          <w:sz w:val="20"/>
          <w:szCs w:val="20"/>
        </w:rPr>
        <w:t xml:space="preserve">presenta </w:t>
      </w:r>
      <w:r w:rsidRPr="003941E5">
        <w:rPr>
          <w:rFonts w:cs="Arial"/>
          <w:sz w:val="20"/>
          <w:szCs w:val="20"/>
        </w:rPr>
        <w:t xml:space="preserve">la </w:t>
      </w:r>
      <w:r w:rsidRPr="003941E5">
        <w:rPr>
          <w:sz w:val="20"/>
          <w:szCs w:val="20"/>
        </w:rPr>
        <w:t xml:space="preserve">cantidad de producto </w:t>
      </w:r>
      <w:r>
        <w:rPr>
          <w:sz w:val="20"/>
          <w:szCs w:val="20"/>
        </w:rPr>
        <w:t>vendido</w:t>
      </w:r>
      <w:r w:rsidRPr="003941E5">
        <w:rPr>
          <w:sz w:val="20"/>
          <w:szCs w:val="20"/>
        </w:rPr>
        <w:t xml:space="preserve"> &lt;TransProdDetalle.Cantidad&gt;</w:t>
      </w:r>
      <w:r>
        <w:rPr>
          <w:sz w:val="20"/>
          <w:szCs w:val="20"/>
        </w:rPr>
        <w:t>.</w:t>
      </w:r>
    </w:p>
    <w:p w:rsidR="00C57A86" w:rsidRPr="00137AD0" w:rsidRDefault="00C57A86" w:rsidP="00D3422F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highlight w:val="darkCyan"/>
          <w:lang w:eastAsia="en-US"/>
        </w:rPr>
      </w:pPr>
      <w:r w:rsidRPr="00C57A86">
        <w:rPr>
          <w:b/>
          <w:sz w:val="20"/>
          <w:szCs w:val="20"/>
          <w:lang w:eastAsia="en-US"/>
        </w:rPr>
        <w:t>Precio</w:t>
      </w:r>
      <w:r w:rsidR="005A077F" w:rsidRPr="00C57A86">
        <w:rPr>
          <w:b/>
          <w:sz w:val="20"/>
          <w:szCs w:val="20"/>
          <w:lang w:eastAsia="en-US"/>
        </w:rPr>
        <w:t xml:space="preserve">: </w:t>
      </w:r>
      <w:r>
        <w:rPr>
          <w:rFonts w:cs="Arial"/>
          <w:sz w:val="20"/>
          <w:szCs w:val="20"/>
        </w:rPr>
        <w:t xml:space="preserve">Se presenta el </w:t>
      </w:r>
      <w:r w:rsidRPr="003941E5">
        <w:rPr>
          <w:rFonts w:cs="Arial"/>
          <w:sz w:val="20"/>
          <w:szCs w:val="20"/>
        </w:rPr>
        <w:t xml:space="preserve">precio </w:t>
      </w:r>
      <w:r>
        <w:rPr>
          <w:rFonts w:cs="Arial"/>
          <w:sz w:val="20"/>
          <w:szCs w:val="20"/>
        </w:rPr>
        <w:t xml:space="preserve">unitario </w:t>
      </w:r>
      <w:r w:rsidRPr="003941E5">
        <w:rPr>
          <w:rFonts w:cs="Arial"/>
          <w:sz w:val="20"/>
          <w:szCs w:val="20"/>
        </w:rPr>
        <w:t>del producto</w:t>
      </w:r>
      <w:r>
        <w:rPr>
          <w:rFonts w:cs="Arial"/>
          <w:sz w:val="20"/>
          <w:szCs w:val="20"/>
        </w:rPr>
        <w:t xml:space="preserve"> </w:t>
      </w:r>
      <w:r w:rsidR="00137AD0" w:rsidRPr="00137AD0">
        <w:rPr>
          <w:rFonts w:cs="Arial"/>
          <w:sz w:val="20"/>
          <w:szCs w:val="20"/>
          <w:highlight w:val="darkCyan"/>
        </w:rPr>
        <w:t>incluyendo descuentos y promociones aplicados</w:t>
      </w:r>
      <w:r w:rsidR="00137AD0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más impuestos</w:t>
      </w:r>
      <w:r w:rsidR="00137AD0" w:rsidRPr="00137AD0">
        <w:rPr>
          <w:rFonts w:cs="Arial"/>
          <w:sz w:val="20"/>
          <w:szCs w:val="20"/>
          <w:highlight w:val="darkCyan"/>
        </w:rPr>
        <w:t>, a partir de lo siguiente:</w:t>
      </w:r>
      <w:r w:rsidRPr="00137AD0">
        <w:rPr>
          <w:rFonts w:cs="Arial"/>
          <w:sz w:val="20"/>
          <w:szCs w:val="20"/>
          <w:highlight w:val="darkCyan"/>
        </w:rPr>
        <w:t xml:space="preserve"> </w:t>
      </w:r>
      <w:r w:rsidR="00137AD0" w:rsidRPr="00137AD0">
        <w:rPr>
          <w:rFonts w:cs="Arial"/>
          <w:sz w:val="20"/>
          <w:szCs w:val="20"/>
          <w:highlight w:val="darkCyan"/>
        </w:rPr>
        <w:t>&lt;TransProdDetalle.Total /</w:t>
      </w:r>
      <w:r w:rsidR="00137AD0">
        <w:rPr>
          <w:rFonts w:cs="Arial"/>
          <w:sz w:val="20"/>
          <w:szCs w:val="20"/>
          <w:highlight w:val="darkCyan"/>
        </w:rPr>
        <w:t xml:space="preserve"> TransProdDetalle.Cantidad</w:t>
      </w:r>
      <w:r w:rsidR="00137AD0" w:rsidRPr="00137AD0">
        <w:rPr>
          <w:rFonts w:cs="Arial"/>
          <w:sz w:val="20"/>
          <w:szCs w:val="20"/>
          <w:highlight w:val="darkCyan"/>
        </w:rPr>
        <w:t>&gt;</w:t>
      </w:r>
      <w:r w:rsidRPr="00137AD0">
        <w:rPr>
          <w:rFonts w:cs="Arial"/>
          <w:sz w:val="20"/>
          <w:szCs w:val="20"/>
          <w:highlight w:val="darkCyan"/>
        </w:rPr>
        <w:t>.</w:t>
      </w:r>
    </w:p>
    <w:p w:rsidR="002C29E1" w:rsidRPr="007C705C" w:rsidRDefault="00C57A86" w:rsidP="00D3422F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r w:rsidRPr="007C705C">
        <w:rPr>
          <w:b/>
          <w:sz w:val="20"/>
          <w:szCs w:val="20"/>
          <w:lang w:eastAsia="en-US"/>
        </w:rPr>
        <w:t>Suge</w:t>
      </w:r>
      <w:r w:rsidR="002C29E1" w:rsidRPr="007C705C">
        <w:rPr>
          <w:b/>
          <w:sz w:val="20"/>
          <w:szCs w:val="20"/>
          <w:lang w:eastAsia="en-US"/>
        </w:rPr>
        <w:t>:</w:t>
      </w:r>
      <w:r w:rsidR="000E208A" w:rsidRPr="007C705C">
        <w:rPr>
          <w:b/>
          <w:sz w:val="20"/>
          <w:szCs w:val="20"/>
          <w:lang w:eastAsia="en-US"/>
        </w:rPr>
        <w:t xml:space="preserve"> </w:t>
      </w:r>
      <w:r w:rsidR="000E208A" w:rsidRPr="007C705C">
        <w:rPr>
          <w:sz w:val="20"/>
          <w:szCs w:val="20"/>
          <w:lang w:eastAsia="en-US"/>
        </w:rPr>
        <w:t>Se presenta</w:t>
      </w:r>
      <w:r w:rsidR="007C705C" w:rsidRPr="007C705C">
        <w:rPr>
          <w:sz w:val="20"/>
          <w:szCs w:val="20"/>
          <w:lang w:eastAsia="en-US"/>
        </w:rPr>
        <w:t xml:space="preserve"> el precio sugerido de venta para el producto a partir de la información registrada en sesión (PS_PrecioSugerido)</w:t>
      </w:r>
      <w:r w:rsidR="00C636B5" w:rsidRPr="007C705C">
        <w:rPr>
          <w:bCs/>
          <w:sz w:val="20"/>
          <w:szCs w:val="20"/>
          <w:lang w:eastAsia="en-US"/>
        </w:rPr>
        <w:t>.</w:t>
      </w:r>
    </w:p>
    <w:p w:rsidR="00A91E20" w:rsidRPr="008C641B" w:rsidRDefault="00C57A86" w:rsidP="006D3139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Importe</w:t>
      </w:r>
      <w:r w:rsidR="00B1059F" w:rsidRPr="006D3139">
        <w:rPr>
          <w:b/>
          <w:sz w:val="20"/>
          <w:szCs w:val="20"/>
          <w:lang w:eastAsia="en-US"/>
        </w:rPr>
        <w:t xml:space="preserve">: </w:t>
      </w:r>
      <w:r w:rsidR="000D1994" w:rsidRPr="00937AA2">
        <w:rPr>
          <w:rFonts w:cs="Arial"/>
          <w:sz w:val="20"/>
          <w:szCs w:val="20"/>
        </w:rPr>
        <w:t xml:space="preserve">Se </w:t>
      </w:r>
      <w:r w:rsidR="000D1994">
        <w:rPr>
          <w:rFonts w:cs="Arial"/>
          <w:sz w:val="20"/>
          <w:szCs w:val="20"/>
        </w:rPr>
        <w:t>presenta</w:t>
      </w:r>
      <w:r w:rsidR="000D1994" w:rsidRPr="00937AA2">
        <w:rPr>
          <w:rFonts w:cs="Arial"/>
          <w:sz w:val="20"/>
          <w:szCs w:val="20"/>
        </w:rPr>
        <w:t xml:space="preserve"> el</w:t>
      </w:r>
      <w:r w:rsidR="000D1994" w:rsidRPr="00937AA2">
        <w:rPr>
          <w:sz w:val="20"/>
          <w:szCs w:val="20"/>
        </w:rPr>
        <w:t xml:space="preserve"> resultado de multiplicar el precio</w:t>
      </w:r>
      <w:r w:rsidR="00AC62B0">
        <w:rPr>
          <w:sz w:val="20"/>
          <w:szCs w:val="20"/>
        </w:rPr>
        <w:t xml:space="preserve"> </w:t>
      </w:r>
      <w:r w:rsidR="00AC62B0">
        <w:rPr>
          <w:rFonts w:cs="Arial"/>
          <w:sz w:val="20"/>
          <w:szCs w:val="20"/>
        </w:rPr>
        <w:t xml:space="preserve">unitario </w:t>
      </w:r>
      <w:r w:rsidR="00AC62B0" w:rsidRPr="003941E5">
        <w:rPr>
          <w:rFonts w:cs="Arial"/>
          <w:sz w:val="20"/>
          <w:szCs w:val="20"/>
        </w:rPr>
        <w:t>del producto</w:t>
      </w:r>
      <w:r w:rsidR="00137AD0">
        <w:rPr>
          <w:rFonts w:cs="Arial"/>
          <w:sz w:val="20"/>
          <w:szCs w:val="20"/>
        </w:rPr>
        <w:t xml:space="preserve"> </w:t>
      </w:r>
      <w:r w:rsidR="00137AD0" w:rsidRPr="00137AD0">
        <w:rPr>
          <w:rFonts w:cs="Arial"/>
          <w:sz w:val="20"/>
          <w:szCs w:val="20"/>
          <w:highlight w:val="darkCyan"/>
        </w:rPr>
        <w:t>incluyendo descuentos y promociones</w:t>
      </w:r>
      <w:r w:rsidR="00AC62B0">
        <w:rPr>
          <w:rFonts w:cs="Arial"/>
          <w:sz w:val="20"/>
          <w:szCs w:val="20"/>
        </w:rPr>
        <w:t xml:space="preserve"> más impuestos</w:t>
      </w:r>
      <w:r w:rsidR="000D1994" w:rsidRPr="00937AA2">
        <w:rPr>
          <w:sz w:val="20"/>
          <w:szCs w:val="20"/>
        </w:rPr>
        <w:t xml:space="preserve"> por la cantidad del producto &lt;</w:t>
      </w:r>
      <w:r w:rsidR="00137AD0" w:rsidRPr="00137AD0">
        <w:rPr>
          <w:rFonts w:cs="Arial"/>
          <w:i/>
          <w:sz w:val="20"/>
          <w:szCs w:val="20"/>
          <w:highlight w:val="darkCyan"/>
        </w:rPr>
        <w:t>Precio</w:t>
      </w:r>
      <w:r w:rsidR="000D1994" w:rsidRPr="00937AA2">
        <w:rPr>
          <w:sz w:val="20"/>
          <w:szCs w:val="20"/>
        </w:rPr>
        <w:t xml:space="preserve"> x TransProdDetalle.Cantidad&gt;.</w:t>
      </w:r>
      <w:r w:rsidR="00AC62B0">
        <w:rPr>
          <w:sz w:val="20"/>
          <w:szCs w:val="20"/>
        </w:rPr>
        <w:t xml:space="preserve"> </w:t>
      </w:r>
      <w:r w:rsidR="00AC62B0">
        <w:rPr>
          <w:rFonts w:cs="Arial"/>
          <w:sz w:val="20"/>
          <w:szCs w:val="20"/>
        </w:rPr>
        <w:t>(**Asegurarse de que coincida con el importe de &lt;TransProdDetalle.Total&gt;).</w:t>
      </w:r>
    </w:p>
    <w:p w:rsidR="00DB5456" w:rsidRPr="00DB5456" w:rsidRDefault="008C641B" w:rsidP="006D3139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r>
        <w:rPr>
          <w:i/>
          <w:sz w:val="20"/>
          <w:szCs w:val="20"/>
          <w:lang w:eastAsia="en-US"/>
        </w:rPr>
        <w:t>*</w:t>
      </w:r>
      <w:r w:rsidRPr="008C641B">
        <w:rPr>
          <w:i/>
          <w:sz w:val="20"/>
          <w:szCs w:val="20"/>
          <w:lang w:eastAsia="en-US"/>
        </w:rPr>
        <w:t>Impuesto:</w:t>
      </w:r>
      <w:r>
        <w:rPr>
          <w:b/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Se presenta a un costado del Importe del product</w:t>
      </w:r>
      <w:r w:rsidR="00DB5456">
        <w:rPr>
          <w:sz w:val="20"/>
          <w:szCs w:val="20"/>
          <w:lang w:eastAsia="en-US"/>
        </w:rPr>
        <w:t>o:</w:t>
      </w:r>
    </w:p>
    <w:p w:rsidR="008C641B" w:rsidRPr="00DB5456" w:rsidRDefault="00DB5456" w:rsidP="00DB5456">
      <w:pPr>
        <w:numPr>
          <w:ilvl w:val="3"/>
          <w:numId w:val="4"/>
        </w:numPr>
        <w:tabs>
          <w:tab w:val="left" w:pos="-1985"/>
        </w:tabs>
        <w:ind w:left="2552"/>
        <w:rPr>
          <w:b/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L</w:t>
      </w:r>
      <w:r w:rsidR="008C641B">
        <w:rPr>
          <w:sz w:val="20"/>
          <w:szCs w:val="20"/>
          <w:lang w:eastAsia="en-US"/>
        </w:rPr>
        <w:t>a letra “C” para indicar si al producto se le aplic</w:t>
      </w:r>
      <w:r w:rsidR="007E68DF">
        <w:rPr>
          <w:sz w:val="20"/>
          <w:szCs w:val="20"/>
          <w:lang w:eastAsia="en-US"/>
        </w:rPr>
        <w:t>aron impuesto por concepto de IEPS, es decir, si</w:t>
      </w:r>
      <w:r>
        <w:rPr>
          <w:sz w:val="20"/>
          <w:szCs w:val="20"/>
          <w:lang w:eastAsia="en-US"/>
        </w:rPr>
        <w:t xml:space="preserve"> &lt;</w:t>
      </w:r>
      <w:r w:rsidRPr="009101EE">
        <w:rPr>
          <w:rFonts w:cs="Arial"/>
          <w:sz w:val="20"/>
          <w:szCs w:val="20"/>
        </w:rPr>
        <w:t xml:space="preserve">TPDImpuesto.TransProdID = </w:t>
      </w:r>
      <w:r w:rsidRPr="00294D17">
        <w:rPr>
          <w:rFonts w:cs="Arial"/>
          <w:sz w:val="20"/>
          <w:szCs w:val="20"/>
        </w:rPr>
        <w:t>TransProdDetalle.TransProdID</w:t>
      </w:r>
      <w:r>
        <w:rPr>
          <w:rFonts w:cs="Arial"/>
          <w:sz w:val="20"/>
          <w:szCs w:val="20"/>
        </w:rPr>
        <w:t xml:space="preserve"> actual</w:t>
      </w:r>
      <w:r w:rsidRPr="009101EE">
        <w:rPr>
          <w:rFonts w:cs="Arial"/>
          <w:sz w:val="20"/>
          <w:szCs w:val="20"/>
        </w:rPr>
        <w:t xml:space="preserve"> y</w:t>
      </w:r>
      <w:r>
        <w:rPr>
          <w:rFonts w:cs="Arial"/>
          <w:sz w:val="20"/>
          <w:szCs w:val="20"/>
        </w:rPr>
        <w:t xml:space="preserve"> TPDImpuesto.TransProdDetalleID = </w:t>
      </w:r>
      <w:r w:rsidRPr="00294D17">
        <w:rPr>
          <w:rFonts w:cs="Arial"/>
          <w:sz w:val="20"/>
          <w:szCs w:val="20"/>
        </w:rPr>
        <w:t>TransProdDetalle.TransProd</w:t>
      </w:r>
      <w:r>
        <w:rPr>
          <w:rFonts w:cs="Arial"/>
          <w:sz w:val="20"/>
          <w:szCs w:val="20"/>
        </w:rPr>
        <w:t>Detalle</w:t>
      </w:r>
      <w:r w:rsidRPr="00294D17">
        <w:rPr>
          <w:rFonts w:cs="Arial"/>
          <w:sz w:val="20"/>
          <w:szCs w:val="20"/>
        </w:rPr>
        <w:t>ID</w:t>
      </w:r>
      <w:r>
        <w:rPr>
          <w:rFonts w:cs="Arial"/>
          <w:sz w:val="20"/>
          <w:szCs w:val="20"/>
        </w:rPr>
        <w:t xml:space="preserve"> actual&gt; donde &lt;</w:t>
      </w:r>
      <w:r w:rsidRPr="009101EE">
        <w:rPr>
          <w:rFonts w:cs="Arial"/>
          <w:sz w:val="20"/>
          <w:szCs w:val="20"/>
        </w:rPr>
        <w:t>TPDImpuesto.ImpuestoClave = Impuesto.ImpuestoClave</w:t>
      </w:r>
      <w:r>
        <w:rPr>
          <w:rFonts w:cs="Arial"/>
          <w:sz w:val="20"/>
          <w:szCs w:val="20"/>
        </w:rPr>
        <w:t xml:space="preserve"> e Impuesto.Abreviatura = “IEPS”.</w:t>
      </w:r>
    </w:p>
    <w:p w:rsidR="00DB5456" w:rsidRPr="00DB5456" w:rsidRDefault="00DB5456" w:rsidP="00DB5456">
      <w:pPr>
        <w:numPr>
          <w:ilvl w:val="3"/>
          <w:numId w:val="4"/>
        </w:numPr>
        <w:tabs>
          <w:tab w:val="left" w:pos="-1985"/>
        </w:tabs>
        <w:ind w:left="2552"/>
        <w:rPr>
          <w:b/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La letra “I” para indicar si al producto se le aplicaron impuesto por concepto de IVA, es decir, si &lt;</w:t>
      </w:r>
      <w:r w:rsidRPr="009101EE">
        <w:rPr>
          <w:rFonts w:cs="Arial"/>
          <w:sz w:val="20"/>
          <w:szCs w:val="20"/>
        </w:rPr>
        <w:t xml:space="preserve">TPDImpuesto.TransProdID = </w:t>
      </w:r>
      <w:r w:rsidRPr="00294D17">
        <w:rPr>
          <w:rFonts w:cs="Arial"/>
          <w:sz w:val="20"/>
          <w:szCs w:val="20"/>
        </w:rPr>
        <w:t>TransProdDetalle.TransProdID</w:t>
      </w:r>
      <w:r>
        <w:rPr>
          <w:rFonts w:cs="Arial"/>
          <w:sz w:val="20"/>
          <w:szCs w:val="20"/>
        </w:rPr>
        <w:t xml:space="preserve"> actual</w:t>
      </w:r>
      <w:r w:rsidRPr="009101EE">
        <w:rPr>
          <w:rFonts w:cs="Arial"/>
          <w:sz w:val="20"/>
          <w:szCs w:val="20"/>
        </w:rPr>
        <w:t xml:space="preserve"> y</w:t>
      </w:r>
      <w:r>
        <w:rPr>
          <w:rFonts w:cs="Arial"/>
          <w:sz w:val="20"/>
          <w:szCs w:val="20"/>
        </w:rPr>
        <w:t xml:space="preserve"> TPDImpuesto.TransProdDetalleID = </w:t>
      </w:r>
      <w:r w:rsidRPr="00294D17">
        <w:rPr>
          <w:rFonts w:cs="Arial"/>
          <w:sz w:val="20"/>
          <w:szCs w:val="20"/>
        </w:rPr>
        <w:t>TransProdDetalle.TransProd</w:t>
      </w:r>
      <w:r>
        <w:rPr>
          <w:rFonts w:cs="Arial"/>
          <w:sz w:val="20"/>
          <w:szCs w:val="20"/>
        </w:rPr>
        <w:t>Detalle</w:t>
      </w:r>
      <w:r w:rsidRPr="00294D17">
        <w:rPr>
          <w:rFonts w:cs="Arial"/>
          <w:sz w:val="20"/>
          <w:szCs w:val="20"/>
        </w:rPr>
        <w:t>ID</w:t>
      </w:r>
      <w:r>
        <w:rPr>
          <w:rFonts w:cs="Arial"/>
          <w:sz w:val="20"/>
          <w:szCs w:val="20"/>
        </w:rPr>
        <w:t xml:space="preserve"> actual&gt; donde &lt;</w:t>
      </w:r>
      <w:r w:rsidRPr="009101EE">
        <w:rPr>
          <w:rFonts w:cs="Arial"/>
          <w:sz w:val="20"/>
          <w:szCs w:val="20"/>
        </w:rPr>
        <w:t>TPDImpuesto.ImpuestoClave = Impuesto.ImpuestoClave</w:t>
      </w:r>
      <w:r>
        <w:rPr>
          <w:rFonts w:cs="Arial"/>
          <w:sz w:val="20"/>
          <w:szCs w:val="20"/>
        </w:rPr>
        <w:t xml:space="preserve"> e Impuesto.Abreviatura = “IVA”. </w:t>
      </w:r>
    </w:p>
    <w:p w:rsidR="00AC62B0" w:rsidRDefault="00AC62B0" w:rsidP="00C30E7D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El sistema presenta la siguiente leyenda en la parte inferior del detalle del pedido:</w:t>
      </w:r>
    </w:p>
    <w:p w:rsidR="00C10ADD" w:rsidRDefault="00C10ADD" w:rsidP="00C10ADD">
      <w:pPr>
        <w:pStyle w:val="Prrafodelista"/>
        <w:numPr>
          <w:ilvl w:val="1"/>
          <w:numId w:val="4"/>
        </w:numPr>
        <w:jc w:val="both"/>
        <w:rPr>
          <w:sz w:val="20"/>
          <w:szCs w:val="20"/>
          <w:lang w:eastAsia="en-US"/>
        </w:rPr>
      </w:pPr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Si &lt;ModuloTerm.TipoIndice = 2 (PreVenta) (Valor por Referencia TINDMOD)</w:t>
      </w:r>
      <w:r w:rsidR="00567917" w:rsidRPr="00567917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o Si &lt;MOTConfiguracion.MSIEVPreventa = 1&gt;</w:t>
      </w:r>
      <w:r w:rsidR="00482459" w:rsidRPr="00482459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</w:t>
      </w:r>
      <w:r w:rsidR="00482459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y El caso de uso fue invocado desde la actividad de Movimiento sin Inventario En Visita</w:t>
      </w:r>
    </w:p>
    <w:p w:rsidR="00AC62B0" w:rsidRDefault="00AC62B0" w:rsidP="00C10ADD">
      <w:pPr>
        <w:pStyle w:val="Prrafodelista"/>
        <w:numPr>
          <w:ilvl w:val="2"/>
          <w:numId w:val="4"/>
        </w:numPr>
        <w:tabs>
          <w:tab w:val="left" w:pos="1701"/>
        </w:tabs>
        <w:ind w:firstLine="273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“</w:t>
      </w:r>
      <w:r w:rsidRPr="00AC62B0">
        <w:rPr>
          <w:sz w:val="20"/>
          <w:szCs w:val="20"/>
          <w:lang w:eastAsia="en-US"/>
        </w:rPr>
        <w:t>FAVOR DE NO PAGAR HASTA QUE LE ENTREGUEN LA MERCANCIA</w:t>
      </w:r>
      <w:r>
        <w:rPr>
          <w:sz w:val="20"/>
          <w:szCs w:val="20"/>
          <w:lang w:eastAsia="en-US"/>
        </w:rPr>
        <w:t>”</w:t>
      </w:r>
    </w:p>
    <w:p w:rsidR="00C10ADD" w:rsidRPr="00C10ADD" w:rsidRDefault="00C10ADD" w:rsidP="00C10ADD">
      <w:pPr>
        <w:pStyle w:val="Prrafodelista"/>
        <w:numPr>
          <w:ilvl w:val="1"/>
          <w:numId w:val="4"/>
        </w:numPr>
        <w:tabs>
          <w:tab w:val="left" w:pos="1701"/>
        </w:tabs>
        <w:jc w:val="both"/>
        <w:rPr>
          <w:rStyle w:val="Hipervnculo"/>
          <w:color w:val="auto"/>
          <w:sz w:val="20"/>
          <w:szCs w:val="20"/>
          <w:u w:val="none"/>
          <w:lang w:eastAsia="en-US"/>
        </w:rPr>
      </w:pPr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Si &lt;ModuloTerm.TipoIndice</w:t>
      </w:r>
      <w:r w:rsidR="00995E61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 xml:space="preserve"> = 3 (Reparto</w:t>
      </w:r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) (Valor por Referencia TINDMOD)</w:t>
      </w:r>
    </w:p>
    <w:p w:rsidR="00C10ADD" w:rsidRDefault="00C10ADD" w:rsidP="00C10ADD">
      <w:pPr>
        <w:pStyle w:val="Prrafodelista"/>
        <w:numPr>
          <w:ilvl w:val="2"/>
          <w:numId w:val="4"/>
        </w:numPr>
        <w:tabs>
          <w:tab w:val="left" w:pos="1701"/>
        </w:tabs>
        <w:ind w:firstLine="273"/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“FAVOR DE REVISAR SU MERCANCIA”</w:t>
      </w:r>
    </w:p>
    <w:p w:rsidR="00AC62B0" w:rsidRPr="005C7ADA" w:rsidRDefault="00AC62B0" w:rsidP="00AC62B0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 w:rsidRPr="005C7ADA">
        <w:rPr>
          <w:sz w:val="20"/>
          <w:szCs w:val="20"/>
          <w:lang w:eastAsia="en-US"/>
        </w:rPr>
        <w:t>El sistema presenta la siguiente información</w:t>
      </w:r>
      <w:r>
        <w:rPr>
          <w:sz w:val="20"/>
          <w:szCs w:val="20"/>
          <w:lang w:eastAsia="en-US"/>
        </w:rPr>
        <w:t xml:space="preserve"> en la sección de totales del ticket</w:t>
      </w:r>
      <w:r w:rsidRPr="005C7ADA">
        <w:rPr>
          <w:sz w:val="20"/>
          <w:szCs w:val="20"/>
          <w:lang w:eastAsia="en-US"/>
        </w:rPr>
        <w:t>:</w:t>
      </w:r>
    </w:p>
    <w:p w:rsidR="00AC62B0" w:rsidRPr="00D549AD" w:rsidRDefault="00AC62B0" w:rsidP="00AC62B0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szCs w:val="20"/>
          <w:lang w:eastAsia="en-US"/>
        </w:rPr>
      </w:pPr>
      <w:r w:rsidRPr="00D45CA9">
        <w:rPr>
          <w:b/>
          <w:sz w:val="20"/>
          <w:szCs w:val="20"/>
          <w:lang w:eastAsia="en-US"/>
        </w:rPr>
        <w:t xml:space="preserve">Total </w:t>
      </w:r>
      <w:r>
        <w:rPr>
          <w:b/>
          <w:sz w:val="20"/>
          <w:szCs w:val="20"/>
          <w:lang w:eastAsia="en-US"/>
        </w:rPr>
        <w:t>Paquetes</w:t>
      </w:r>
      <w:r w:rsidRPr="00D45CA9">
        <w:rPr>
          <w:b/>
          <w:sz w:val="20"/>
          <w:szCs w:val="20"/>
          <w:lang w:eastAsia="en-US"/>
        </w:rPr>
        <w:t xml:space="preserve">: </w:t>
      </w:r>
      <w:r w:rsidRPr="00D45CA9">
        <w:rPr>
          <w:sz w:val="20"/>
          <w:szCs w:val="20"/>
          <w:lang w:eastAsia="en-US"/>
        </w:rPr>
        <w:t xml:space="preserve">Se presenta el total </w:t>
      </w:r>
      <w:r>
        <w:rPr>
          <w:sz w:val="20"/>
          <w:szCs w:val="20"/>
          <w:lang w:eastAsia="en-US"/>
        </w:rPr>
        <w:t>de paquetes vendidos a partir de la sumatoria de la cantidad de</w:t>
      </w:r>
      <w:r w:rsidR="00D549AD">
        <w:rPr>
          <w:sz w:val="20"/>
          <w:szCs w:val="20"/>
          <w:lang w:eastAsia="en-US"/>
        </w:rPr>
        <w:t xml:space="preserve"> los detalles de los</w:t>
      </w:r>
      <w:r>
        <w:rPr>
          <w:sz w:val="20"/>
          <w:szCs w:val="20"/>
          <w:lang w:eastAsia="en-US"/>
        </w:rPr>
        <w:t xml:space="preserve"> productos </w:t>
      </w:r>
      <w:r w:rsidRPr="003941E5">
        <w:rPr>
          <w:sz w:val="20"/>
          <w:szCs w:val="20"/>
        </w:rPr>
        <w:t>&lt;</w:t>
      </w:r>
      <w:r w:rsidR="00D549AD">
        <w:rPr>
          <w:rFonts w:cs="Arial"/>
          <w:sz w:val="20"/>
          <w:szCs w:val="20"/>
        </w:rPr>
        <w:t>∑</w:t>
      </w:r>
      <w:r w:rsidRPr="003941E5">
        <w:rPr>
          <w:sz w:val="20"/>
          <w:szCs w:val="20"/>
        </w:rPr>
        <w:t>TransProdDetalle.Cantidad&gt;</w:t>
      </w:r>
      <w:r>
        <w:rPr>
          <w:sz w:val="20"/>
          <w:szCs w:val="20"/>
        </w:rPr>
        <w:t xml:space="preserve"> cuya unidad de venta sea igual a paquete &lt;</w:t>
      </w:r>
      <w:r>
        <w:rPr>
          <w:sz w:val="20"/>
          <w:szCs w:val="20"/>
          <w:lang w:eastAsia="en-US"/>
        </w:rPr>
        <w:t>TransProdDetalle.TipoUnidad</w:t>
      </w:r>
      <w:r>
        <w:rPr>
          <w:sz w:val="20"/>
          <w:szCs w:val="20"/>
        </w:rPr>
        <w:t xml:space="preserve"> = </w:t>
      </w:r>
      <w:r w:rsidR="00D549AD">
        <w:rPr>
          <w:sz w:val="20"/>
          <w:szCs w:val="20"/>
        </w:rPr>
        <w:t>1 ó 2</w:t>
      </w:r>
      <w:r>
        <w:rPr>
          <w:sz w:val="20"/>
          <w:szCs w:val="20"/>
        </w:rPr>
        <w:t>&gt;</w:t>
      </w:r>
      <w:r w:rsidR="00D549AD">
        <w:rPr>
          <w:sz w:val="20"/>
          <w:szCs w:val="20"/>
        </w:rPr>
        <w:t>.</w:t>
      </w:r>
    </w:p>
    <w:p w:rsidR="00D549AD" w:rsidRPr="00AC62B0" w:rsidRDefault="00D549AD" w:rsidP="00D549AD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szCs w:val="20"/>
          <w:lang w:eastAsia="en-US"/>
        </w:rPr>
      </w:pPr>
      <w:r w:rsidRPr="00D45CA9">
        <w:rPr>
          <w:b/>
          <w:sz w:val="20"/>
          <w:szCs w:val="20"/>
          <w:lang w:eastAsia="en-US"/>
        </w:rPr>
        <w:t xml:space="preserve">Total </w:t>
      </w:r>
      <w:r>
        <w:rPr>
          <w:b/>
          <w:sz w:val="20"/>
          <w:szCs w:val="20"/>
          <w:lang w:eastAsia="en-US"/>
        </w:rPr>
        <w:t>Cajas</w:t>
      </w:r>
      <w:r w:rsidRPr="00D45CA9">
        <w:rPr>
          <w:b/>
          <w:sz w:val="20"/>
          <w:szCs w:val="20"/>
          <w:lang w:eastAsia="en-US"/>
        </w:rPr>
        <w:t xml:space="preserve">: </w:t>
      </w:r>
      <w:r w:rsidRPr="00D45CA9">
        <w:rPr>
          <w:sz w:val="20"/>
          <w:szCs w:val="20"/>
          <w:lang w:eastAsia="en-US"/>
        </w:rPr>
        <w:t xml:space="preserve">Se presenta el total </w:t>
      </w:r>
      <w:r>
        <w:rPr>
          <w:sz w:val="20"/>
          <w:szCs w:val="20"/>
          <w:lang w:eastAsia="en-US"/>
        </w:rPr>
        <w:t xml:space="preserve">de cajas vendidas a partir de la sumatoria de la cantidad de los detalles de los productos </w:t>
      </w:r>
      <w:r w:rsidRPr="003941E5">
        <w:rPr>
          <w:sz w:val="20"/>
          <w:szCs w:val="20"/>
        </w:rPr>
        <w:t>&lt;</w:t>
      </w:r>
      <w:r>
        <w:rPr>
          <w:rFonts w:cs="Arial"/>
          <w:sz w:val="20"/>
          <w:szCs w:val="20"/>
        </w:rPr>
        <w:t>∑</w:t>
      </w:r>
      <w:r w:rsidRPr="003941E5">
        <w:rPr>
          <w:sz w:val="20"/>
          <w:szCs w:val="20"/>
        </w:rPr>
        <w:t>TransProdDetalle.Cantidad&gt;</w:t>
      </w:r>
      <w:r>
        <w:rPr>
          <w:sz w:val="20"/>
          <w:szCs w:val="20"/>
        </w:rPr>
        <w:t xml:space="preserve"> cuya unidad de venta sea igual a caja &lt;</w:t>
      </w:r>
      <w:r>
        <w:rPr>
          <w:sz w:val="20"/>
          <w:szCs w:val="20"/>
          <w:lang w:eastAsia="en-US"/>
        </w:rPr>
        <w:t>TransProdDetalle.TipoUnidad</w:t>
      </w:r>
      <w:r>
        <w:rPr>
          <w:sz w:val="20"/>
          <w:szCs w:val="20"/>
        </w:rPr>
        <w:t xml:space="preserve"> = 3&gt;.</w:t>
      </w:r>
    </w:p>
    <w:p w:rsidR="00D549AD" w:rsidRPr="00AC62B0" w:rsidRDefault="00D549AD" w:rsidP="00D549AD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szCs w:val="20"/>
          <w:lang w:eastAsia="en-US"/>
        </w:rPr>
      </w:pPr>
      <w:r w:rsidRPr="00D45CA9">
        <w:rPr>
          <w:b/>
          <w:sz w:val="20"/>
          <w:szCs w:val="20"/>
          <w:lang w:eastAsia="en-US"/>
        </w:rPr>
        <w:t xml:space="preserve">Total </w:t>
      </w:r>
      <w:r>
        <w:rPr>
          <w:b/>
          <w:sz w:val="20"/>
          <w:szCs w:val="20"/>
          <w:lang w:eastAsia="en-US"/>
        </w:rPr>
        <w:t>Artículos</w:t>
      </w:r>
      <w:r w:rsidRPr="00D45CA9">
        <w:rPr>
          <w:b/>
          <w:sz w:val="20"/>
          <w:szCs w:val="20"/>
          <w:lang w:eastAsia="en-US"/>
        </w:rPr>
        <w:t xml:space="preserve">: </w:t>
      </w:r>
      <w:r w:rsidRPr="00D45CA9">
        <w:rPr>
          <w:sz w:val="20"/>
          <w:szCs w:val="20"/>
          <w:lang w:eastAsia="en-US"/>
        </w:rPr>
        <w:t xml:space="preserve">Se presenta el total </w:t>
      </w:r>
      <w:r>
        <w:rPr>
          <w:sz w:val="20"/>
          <w:szCs w:val="20"/>
          <w:lang w:eastAsia="en-US"/>
        </w:rPr>
        <w:t xml:space="preserve">de artículos vendidos en el pedido a partir de la sumatoria de la cantidad de los detalles del mismo </w:t>
      </w:r>
      <w:r w:rsidRPr="003941E5">
        <w:rPr>
          <w:sz w:val="20"/>
          <w:szCs w:val="20"/>
        </w:rPr>
        <w:t>&lt;</w:t>
      </w:r>
      <w:r>
        <w:rPr>
          <w:rFonts w:cs="Arial"/>
          <w:sz w:val="20"/>
          <w:szCs w:val="20"/>
        </w:rPr>
        <w:t>∑</w:t>
      </w:r>
      <w:r w:rsidRPr="003941E5">
        <w:rPr>
          <w:sz w:val="20"/>
          <w:szCs w:val="20"/>
        </w:rPr>
        <w:t>TransProdDetalle.Cantidad&gt;</w:t>
      </w:r>
      <w:r>
        <w:rPr>
          <w:sz w:val="20"/>
          <w:szCs w:val="20"/>
        </w:rPr>
        <w:t xml:space="preserve"> </w:t>
      </w:r>
    </w:p>
    <w:p w:rsidR="00D549AD" w:rsidRPr="00D549AD" w:rsidRDefault="00D549AD" w:rsidP="00AC62B0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 xml:space="preserve">Subtotal: </w:t>
      </w:r>
      <w:r>
        <w:rPr>
          <w:sz w:val="20"/>
          <w:szCs w:val="20"/>
          <w:lang w:eastAsia="en-US"/>
        </w:rPr>
        <w:t>Se presenta el subtotal del pedido &lt;TransProd.Subtotal&gt;</w:t>
      </w:r>
      <w:r w:rsidR="00D3422F">
        <w:rPr>
          <w:sz w:val="20"/>
          <w:szCs w:val="20"/>
          <w:lang w:eastAsia="en-US"/>
        </w:rPr>
        <w:t>, precedido del signo “$”</w:t>
      </w:r>
      <w:r>
        <w:rPr>
          <w:sz w:val="20"/>
          <w:szCs w:val="20"/>
          <w:lang w:eastAsia="en-US"/>
        </w:rPr>
        <w:t>.</w:t>
      </w:r>
    </w:p>
    <w:p w:rsidR="00D549AD" w:rsidRPr="00D549AD" w:rsidRDefault="00D549AD" w:rsidP="00AC62B0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 xml:space="preserve">IEPS: </w:t>
      </w:r>
      <w:r w:rsidR="004219B3">
        <w:rPr>
          <w:rFonts w:cs="Arial"/>
          <w:sz w:val="20"/>
          <w:szCs w:val="20"/>
        </w:rPr>
        <w:t xml:space="preserve">Se presenta </w:t>
      </w:r>
      <w:r w:rsidR="004219B3" w:rsidRPr="009101EE">
        <w:rPr>
          <w:rFonts w:cs="Arial"/>
          <w:sz w:val="20"/>
          <w:szCs w:val="20"/>
        </w:rPr>
        <w:t xml:space="preserve">la sumatoria del </w:t>
      </w:r>
      <w:r w:rsidR="004219B3">
        <w:rPr>
          <w:rFonts w:cs="Arial"/>
          <w:sz w:val="20"/>
          <w:szCs w:val="20"/>
        </w:rPr>
        <w:t xml:space="preserve">Importe del </w:t>
      </w:r>
      <w:r w:rsidR="004219B3" w:rsidRPr="009101EE">
        <w:rPr>
          <w:rFonts w:cs="Arial"/>
          <w:sz w:val="20"/>
          <w:szCs w:val="20"/>
        </w:rPr>
        <w:t xml:space="preserve">Impuesto correspondiente al </w:t>
      </w:r>
      <w:r w:rsidR="004219B3">
        <w:rPr>
          <w:rFonts w:cs="Arial"/>
          <w:sz w:val="20"/>
          <w:szCs w:val="20"/>
        </w:rPr>
        <w:t>IEPS</w:t>
      </w:r>
      <w:r w:rsidR="00D3422F">
        <w:rPr>
          <w:rFonts w:cs="Arial"/>
          <w:sz w:val="20"/>
          <w:szCs w:val="20"/>
        </w:rPr>
        <w:t xml:space="preserve"> (</w:t>
      </w:r>
      <w:r w:rsidR="00D3422F">
        <w:rPr>
          <w:sz w:val="20"/>
          <w:szCs w:val="20"/>
          <w:lang w:eastAsia="en-US"/>
        </w:rPr>
        <w:t>precedido del signo “$”</w:t>
      </w:r>
      <w:r w:rsidR="00D3422F">
        <w:rPr>
          <w:rFonts w:cs="Arial"/>
          <w:sz w:val="20"/>
          <w:szCs w:val="20"/>
        </w:rPr>
        <w:t>)</w:t>
      </w:r>
      <w:r w:rsidR="004219B3" w:rsidRPr="009101EE">
        <w:rPr>
          <w:rFonts w:cs="Arial"/>
          <w:sz w:val="20"/>
          <w:szCs w:val="20"/>
        </w:rPr>
        <w:t xml:space="preserve"> </w:t>
      </w:r>
      <w:r w:rsidR="004219B3">
        <w:rPr>
          <w:rFonts w:cs="Arial"/>
          <w:sz w:val="20"/>
          <w:szCs w:val="20"/>
        </w:rPr>
        <w:t>para todos los detalles del pedido &lt;∑TPDImpuesto.ImpuestoImp&gt;</w:t>
      </w:r>
      <w:r w:rsidR="004219B3" w:rsidRPr="009101EE">
        <w:rPr>
          <w:rFonts w:cs="Arial"/>
          <w:sz w:val="20"/>
          <w:szCs w:val="20"/>
        </w:rPr>
        <w:t xml:space="preserve"> donde </w:t>
      </w:r>
      <w:r w:rsidR="004219B3">
        <w:rPr>
          <w:rFonts w:cs="Arial"/>
          <w:sz w:val="20"/>
          <w:szCs w:val="20"/>
        </w:rPr>
        <w:t>&lt;</w:t>
      </w:r>
      <w:r w:rsidR="004219B3" w:rsidRPr="009101EE">
        <w:rPr>
          <w:rFonts w:cs="Arial"/>
          <w:sz w:val="20"/>
          <w:szCs w:val="20"/>
        </w:rPr>
        <w:t xml:space="preserve">TPDImpuesto.TransProdID = </w:t>
      </w:r>
      <w:r w:rsidR="004219B3" w:rsidRPr="00294D17">
        <w:rPr>
          <w:rFonts w:cs="Arial"/>
          <w:sz w:val="20"/>
          <w:szCs w:val="20"/>
        </w:rPr>
        <w:t>TransProdDetalle.TransProdID</w:t>
      </w:r>
      <w:r w:rsidR="004219B3">
        <w:rPr>
          <w:rFonts w:cs="Arial"/>
          <w:sz w:val="20"/>
          <w:szCs w:val="20"/>
        </w:rPr>
        <w:t xml:space="preserve"> actual</w:t>
      </w:r>
      <w:r w:rsidR="004219B3" w:rsidRPr="009101EE">
        <w:rPr>
          <w:rFonts w:cs="Arial"/>
          <w:sz w:val="20"/>
          <w:szCs w:val="20"/>
        </w:rPr>
        <w:t xml:space="preserve"> y</w:t>
      </w:r>
      <w:r w:rsidR="004219B3">
        <w:rPr>
          <w:rFonts w:cs="Arial"/>
          <w:sz w:val="20"/>
          <w:szCs w:val="20"/>
        </w:rPr>
        <w:t xml:space="preserve"> TPDImpuesto.TransProdDetalleID = </w:t>
      </w:r>
      <w:r w:rsidR="004219B3" w:rsidRPr="00294D17">
        <w:rPr>
          <w:rFonts w:cs="Arial"/>
          <w:sz w:val="20"/>
          <w:szCs w:val="20"/>
        </w:rPr>
        <w:t>TransProdDetalle.TransProd</w:t>
      </w:r>
      <w:r w:rsidR="004219B3">
        <w:rPr>
          <w:rFonts w:cs="Arial"/>
          <w:sz w:val="20"/>
          <w:szCs w:val="20"/>
        </w:rPr>
        <w:t>Detalle</w:t>
      </w:r>
      <w:r w:rsidR="004219B3" w:rsidRPr="00294D17">
        <w:rPr>
          <w:rFonts w:cs="Arial"/>
          <w:sz w:val="20"/>
          <w:szCs w:val="20"/>
        </w:rPr>
        <w:t>ID</w:t>
      </w:r>
      <w:r w:rsidR="004219B3">
        <w:rPr>
          <w:rFonts w:cs="Arial"/>
          <w:sz w:val="20"/>
          <w:szCs w:val="20"/>
        </w:rPr>
        <w:t xml:space="preserve"> actual</w:t>
      </w:r>
      <w:r w:rsidR="004219B3" w:rsidRPr="009101EE">
        <w:rPr>
          <w:rFonts w:cs="Arial"/>
          <w:sz w:val="20"/>
          <w:szCs w:val="20"/>
        </w:rPr>
        <w:t xml:space="preserve"> </w:t>
      </w:r>
      <w:r w:rsidR="004219B3">
        <w:rPr>
          <w:rFonts w:cs="Arial"/>
          <w:sz w:val="20"/>
          <w:szCs w:val="20"/>
        </w:rPr>
        <w:t xml:space="preserve">y </w:t>
      </w:r>
      <w:r w:rsidR="004219B3" w:rsidRPr="009101EE">
        <w:rPr>
          <w:rFonts w:cs="Arial"/>
          <w:sz w:val="20"/>
          <w:szCs w:val="20"/>
        </w:rPr>
        <w:t>TPDImpuesto.ImpuestoClave = Impuesto.ImpuestoClave</w:t>
      </w:r>
      <w:r w:rsidR="004219B3">
        <w:rPr>
          <w:rFonts w:cs="Arial"/>
          <w:sz w:val="20"/>
          <w:szCs w:val="20"/>
        </w:rPr>
        <w:t xml:space="preserve"> e Impuesto.Abreviatura = “IEPS”</w:t>
      </w:r>
      <w:r w:rsidR="004219B3" w:rsidRPr="009101EE">
        <w:rPr>
          <w:rFonts w:cs="Arial"/>
          <w:sz w:val="20"/>
          <w:szCs w:val="20"/>
        </w:rPr>
        <w:t xml:space="preserve">. Si no se le aplicó </w:t>
      </w:r>
      <w:r w:rsidR="004219B3">
        <w:rPr>
          <w:rFonts w:cs="Arial"/>
          <w:sz w:val="20"/>
          <w:szCs w:val="20"/>
        </w:rPr>
        <w:t>IEPS</w:t>
      </w:r>
      <w:r w:rsidR="004219B3" w:rsidRPr="009101EE">
        <w:rPr>
          <w:rFonts w:cs="Arial"/>
          <w:sz w:val="20"/>
          <w:szCs w:val="20"/>
        </w:rPr>
        <w:t xml:space="preserve"> a</w:t>
      </w:r>
      <w:r w:rsidR="004219B3">
        <w:rPr>
          <w:rFonts w:cs="Arial"/>
          <w:sz w:val="20"/>
          <w:szCs w:val="20"/>
        </w:rPr>
        <w:t xml:space="preserve"> ningún</w:t>
      </w:r>
      <w:r w:rsidR="004219B3" w:rsidRPr="009101EE">
        <w:rPr>
          <w:rFonts w:cs="Arial"/>
          <w:sz w:val="20"/>
          <w:szCs w:val="20"/>
        </w:rPr>
        <w:t xml:space="preserve"> producto</w:t>
      </w:r>
      <w:r w:rsidR="004219B3">
        <w:rPr>
          <w:rFonts w:cs="Arial"/>
          <w:sz w:val="20"/>
          <w:szCs w:val="20"/>
        </w:rPr>
        <w:t xml:space="preserve"> del pedido</w:t>
      </w:r>
      <w:r w:rsidR="004219B3" w:rsidRPr="009101EE">
        <w:rPr>
          <w:rFonts w:cs="Arial"/>
          <w:sz w:val="20"/>
          <w:szCs w:val="20"/>
        </w:rPr>
        <w:t xml:space="preserve">, presentar el importe del </w:t>
      </w:r>
      <w:r w:rsidR="004219B3">
        <w:rPr>
          <w:rFonts w:cs="Arial"/>
          <w:sz w:val="20"/>
          <w:szCs w:val="20"/>
        </w:rPr>
        <w:t>IEPS</w:t>
      </w:r>
      <w:r w:rsidR="004219B3" w:rsidRPr="009101EE">
        <w:rPr>
          <w:rFonts w:cs="Arial"/>
          <w:sz w:val="20"/>
          <w:szCs w:val="20"/>
        </w:rPr>
        <w:t xml:space="preserve"> en cer</w:t>
      </w:r>
      <w:r w:rsidR="004219B3">
        <w:rPr>
          <w:rFonts w:cs="Arial"/>
          <w:sz w:val="20"/>
          <w:szCs w:val="20"/>
        </w:rPr>
        <w:t>os “0.00”</w:t>
      </w:r>
      <w:r w:rsidR="004219B3" w:rsidRPr="009101EE">
        <w:rPr>
          <w:rFonts w:cs="Arial"/>
          <w:sz w:val="20"/>
          <w:szCs w:val="20"/>
        </w:rPr>
        <w:t>.</w:t>
      </w:r>
    </w:p>
    <w:p w:rsidR="00D549AD" w:rsidRDefault="00D549AD" w:rsidP="00AC62B0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IVA:</w:t>
      </w:r>
      <w:r w:rsidR="004219B3">
        <w:rPr>
          <w:b/>
          <w:sz w:val="20"/>
          <w:szCs w:val="20"/>
          <w:lang w:eastAsia="en-US"/>
        </w:rPr>
        <w:t xml:space="preserve"> </w:t>
      </w:r>
      <w:r w:rsidR="004219B3">
        <w:rPr>
          <w:rFonts w:cs="Arial"/>
          <w:sz w:val="20"/>
          <w:szCs w:val="20"/>
        </w:rPr>
        <w:t xml:space="preserve">Se presenta </w:t>
      </w:r>
      <w:r w:rsidR="004219B3" w:rsidRPr="009101EE">
        <w:rPr>
          <w:rFonts w:cs="Arial"/>
          <w:sz w:val="20"/>
          <w:szCs w:val="20"/>
        </w:rPr>
        <w:t xml:space="preserve">la sumatoria del </w:t>
      </w:r>
      <w:r w:rsidR="004219B3">
        <w:rPr>
          <w:rFonts w:cs="Arial"/>
          <w:sz w:val="20"/>
          <w:szCs w:val="20"/>
        </w:rPr>
        <w:t xml:space="preserve">Importe del </w:t>
      </w:r>
      <w:r w:rsidR="004219B3" w:rsidRPr="009101EE">
        <w:rPr>
          <w:rFonts w:cs="Arial"/>
          <w:sz w:val="20"/>
          <w:szCs w:val="20"/>
        </w:rPr>
        <w:t xml:space="preserve">Impuesto correspondiente al </w:t>
      </w:r>
      <w:r w:rsidR="004219B3">
        <w:rPr>
          <w:rFonts w:cs="Arial"/>
          <w:sz w:val="20"/>
          <w:szCs w:val="20"/>
        </w:rPr>
        <w:t>IVA</w:t>
      </w:r>
      <w:r w:rsidR="00D3422F">
        <w:rPr>
          <w:rFonts w:cs="Arial"/>
          <w:sz w:val="20"/>
          <w:szCs w:val="20"/>
        </w:rPr>
        <w:t xml:space="preserve"> (</w:t>
      </w:r>
      <w:r w:rsidR="00D3422F">
        <w:rPr>
          <w:sz w:val="20"/>
          <w:szCs w:val="20"/>
          <w:lang w:eastAsia="en-US"/>
        </w:rPr>
        <w:t>precedido del signo “$”</w:t>
      </w:r>
      <w:r w:rsidR="00D3422F">
        <w:rPr>
          <w:rFonts w:cs="Arial"/>
          <w:sz w:val="20"/>
          <w:szCs w:val="20"/>
        </w:rPr>
        <w:t>)</w:t>
      </w:r>
      <w:r w:rsidR="004219B3" w:rsidRPr="009101EE">
        <w:rPr>
          <w:rFonts w:cs="Arial"/>
          <w:sz w:val="20"/>
          <w:szCs w:val="20"/>
        </w:rPr>
        <w:t xml:space="preserve"> </w:t>
      </w:r>
      <w:r w:rsidR="004219B3">
        <w:rPr>
          <w:rFonts w:cs="Arial"/>
          <w:sz w:val="20"/>
          <w:szCs w:val="20"/>
        </w:rPr>
        <w:t>para todos los detalles del pedido &lt;∑TPDImpuesto.ImpuestoImp&gt;</w:t>
      </w:r>
      <w:r w:rsidR="004219B3" w:rsidRPr="009101EE">
        <w:rPr>
          <w:rFonts w:cs="Arial"/>
          <w:sz w:val="20"/>
          <w:szCs w:val="20"/>
        </w:rPr>
        <w:t xml:space="preserve"> donde </w:t>
      </w:r>
      <w:r w:rsidR="004219B3">
        <w:rPr>
          <w:rFonts w:cs="Arial"/>
          <w:sz w:val="20"/>
          <w:szCs w:val="20"/>
        </w:rPr>
        <w:t>&lt;</w:t>
      </w:r>
      <w:r w:rsidR="004219B3" w:rsidRPr="009101EE">
        <w:rPr>
          <w:rFonts w:cs="Arial"/>
          <w:sz w:val="20"/>
          <w:szCs w:val="20"/>
        </w:rPr>
        <w:t xml:space="preserve">TPDImpuesto.TransProdID = </w:t>
      </w:r>
      <w:r w:rsidR="004219B3" w:rsidRPr="00294D17">
        <w:rPr>
          <w:rFonts w:cs="Arial"/>
          <w:sz w:val="20"/>
          <w:szCs w:val="20"/>
        </w:rPr>
        <w:t>TransProdDetalle.TransProdID</w:t>
      </w:r>
      <w:r w:rsidR="004219B3">
        <w:rPr>
          <w:rFonts w:cs="Arial"/>
          <w:sz w:val="20"/>
          <w:szCs w:val="20"/>
        </w:rPr>
        <w:t xml:space="preserve"> actual</w:t>
      </w:r>
      <w:r w:rsidR="004219B3" w:rsidRPr="009101EE">
        <w:rPr>
          <w:rFonts w:cs="Arial"/>
          <w:sz w:val="20"/>
          <w:szCs w:val="20"/>
        </w:rPr>
        <w:t xml:space="preserve"> y</w:t>
      </w:r>
      <w:r w:rsidR="004219B3">
        <w:rPr>
          <w:rFonts w:cs="Arial"/>
          <w:sz w:val="20"/>
          <w:szCs w:val="20"/>
        </w:rPr>
        <w:t xml:space="preserve"> TPDImpuesto.TransProdDetalleID = </w:t>
      </w:r>
      <w:r w:rsidR="004219B3" w:rsidRPr="00294D17">
        <w:rPr>
          <w:rFonts w:cs="Arial"/>
          <w:sz w:val="20"/>
          <w:szCs w:val="20"/>
        </w:rPr>
        <w:t>TransProdDetalle.TransProd</w:t>
      </w:r>
      <w:r w:rsidR="004219B3">
        <w:rPr>
          <w:rFonts w:cs="Arial"/>
          <w:sz w:val="20"/>
          <w:szCs w:val="20"/>
        </w:rPr>
        <w:t>Detalle</w:t>
      </w:r>
      <w:r w:rsidR="004219B3" w:rsidRPr="00294D17">
        <w:rPr>
          <w:rFonts w:cs="Arial"/>
          <w:sz w:val="20"/>
          <w:szCs w:val="20"/>
        </w:rPr>
        <w:t>ID</w:t>
      </w:r>
      <w:r w:rsidR="004219B3">
        <w:rPr>
          <w:rFonts w:cs="Arial"/>
          <w:sz w:val="20"/>
          <w:szCs w:val="20"/>
        </w:rPr>
        <w:t xml:space="preserve"> actual</w:t>
      </w:r>
      <w:r w:rsidR="004219B3" w:rsidRPr="009101EE">
        <w:rPr>
          <w:rFonts w:cs="Arial"/>
          <w:sz w:val="20"/>
          <w:szCs w:val="20"/>
        </w:rPr>
        <w:t xml:space="preserve"> </w:t>
      </w:r>
      <w:r w:rsidR="004219B3">
        <w:rPr>
          <w:rFonts w:cs="Arial"/>
          <w:sz w:val="20"/>
          <w:szCs w:val="20"/>
        </w:rPr>
        <w:t xml:space="preserve">y </w:t>
      </w:r>
      <w:r w:rsidR="004219B3" w:rsidRPr="009101EE">
        <w:rPr>
          <w:rFonts w:cs="Arial"/>
          <w:sz w:val="20"/>
          <w:szCs w:val="20"/>
        </w:rPr>
        <w:t>TPDImpuesto.ImpuestoClave = Impuesto.ImpuestoClave</w:t>
      </w:r>
      <w:r w:rsidR="004219B3">
        <w:rPr>
          <w:rFonts w:cs="Arial"/>
          <w:sz w:val="20"/>
          <w:szCs w:val="20"/>
        </w:rPr>
        <w:t xml:space="preserve"> e Impuesto.Abreviatura = “IVA”</w:t>
      </w:r>
      <w:r w:rsidR="004219B3" w:rsidRPr="009101EE">
        <w:rPr>
          <w:rFonts w:cs="Arial"/>
          <w:sz w:val="20"/>
          <w:szCs w:val="20"/>
        </w:rPr>
        <w:t xml:space="preserve">. Si no se le aplicó </w:t>
      </w:r>
      <w:r w:rsidR="004219B3">
        <w:rPr>
          <w:rFonts w:cs="Arial"/>
          <w:sz w:val="20"/>
          <w:szCs w:val="20"/>
        </w:rPr>
        <w:t>IVA</w:t>
      </w:r>
      <w:r w:rsidR="004219B3" w:rsidRPr="009101EE">
        <w:rPr>
          <w:rFonts w:cs="Arial"/>
          <w:sz w:val="20"/>
          <w:szCs w:val="20"/>
        </w:rPr>
        <w:t xml:space="preserve"> a</w:t>
      </w:r>
      <w:r w:rsidR="004219B3">
        <w:rPr>
          <w:rFonts w:cs="Arial"/>
          <w:sz w:val="20"/>
          <w:szCs w:val="20"/>
        </w:rPr>
        <w:t xml:space="preserve"> ningún</w:t>
      </w:r>
      <w:r w:rsidR="004219B3" w:rsidRPr="009101EE">
        <w:rPr>
          <w:rFonts w:cs="Arial"/>
          <w:sz w:val="20"/>
          <w:szCs w:val="20"/>
        </w:rPr>
        <w:t xml:space="preserve"> producto</w:t>
      </w:r>
      <w:r w:rsidR="004219B3">
        <w:rPr>
          <w:rFonts w:cs="Arial"/>
          <w:sz w:val="20"/>
          <w:szCs w:val="20"/>
        </w:rPr>
        <w:t xml:space="preserve"> del pedido</w:t>
      </w:r>
      <w:r w:rsidR="004219B3" w:rsidRPr="009101EE">
        <w:rPr>
          <w:rFonts w:cs="Arial"/>
          <w:sz w:val="20"/>
          <w:szCs w:val="20"/>
        </w:rPr>
        <w:t xml:space="preserve">, presentar el importe del </w:t>
      </w:r>
      <w:r w:rsidR="004219B3">
        <w:rPr>
          <w:rFonts w:cs="Arial"/>
          <w:sz w:val="20"/>
          <w:szCs w:val="20"/>
        </w:rPr>
        <w:t>IVA</w:t>
      </w:r>
      <w:r w:rsidR="004219B3" w:rsidRPr="009101EE">
        <w:rPr>
          <w:rFonts w:cs="Arial"/>
          <w:sz w:val="20"/>
          <w:szCs w:val="20"/>
        </w:rPr>
        <w:t xml:space="preserve"> en cer</w:t>
      </w:r>
      <w:r w:rsidR="004219B3">
        <w:rPr>
          <w:rFonts w:cs="Arial"/>
          <w:sz w:val="20"/>
          <w:szCs w:val="20"/>
        </w:rPr>
        <w:t>os “0.00”</w:t>
      </w:r>
      <w:r w:rsidR="004219B3" w:rsidRPr="009101EE">
        <w:rPr>
          <w:rFonts w:cs="Arial"/>
          <w:sz w:val="20"/>
          <w:szCs w:val="20"/>
        </w:rPr>
        <w:t>.</w:t>
      </w:r>
    </w:p>
    <w:p w:rsidR="00D549AD" w:rsidRPr="004219B3" w:rsidRDefault="00D549AD" w:rsidP="00AC62B0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 xml:space="preserve">Total: </w:t>
      </w:r>
      <w:r>
        <w:rPr>
          <w:rFonts w:cs="Arial"/>
          <w:sz w:val="20"/>
          <w:szCs w:val="20"/>
        </w:rPr>
        <w:t>Se presenta el importe resultante a partir de: Subtotal + IEPS + IVA</w:t>
      </w:r>
      <w:r w:rsidR="00D3422F">
        <w:rPr>
          <w:rFonts w:cs="Arial"/>
          <w:sz w:val="20"/>
          <w:szCs w:val="20"/>
        </w:rPr>
        <w:t xml:space="preserve">, </w:t>
      </w:r>
      <w:r w:rsidR="00D3422F">
        <w:rPr>
          <w:sz w:val="20"/>
          <w:szCs w:val="20"/>
          <w:lang w:eastAsia="en-US"/>
        </w:rPr>
        <w:t>precedido del signo “$”</w:t>
      </w:r>
      <w:r>
        <w:rPr>
          <w:rFonts w:cs="Arial"/>
          <w:sz w:val="20"/>
          <w:szCs w:val="20"/>
        </w:rPr>
        <w:t xml:space="preserve">. (**Asegurarse de que coincida con el importe </w:t>
      </w:r>
      <w:r w:rsidR="004219B3">
        <w:rPr>
          <w:rFonts w:cs="Arial"/>
          <w:sz w:val="20"/>
          <w:szCs w:val="20"/>
        </w:rPr>
        <w:t>Total del Pedido</w:t>
      </w:r>
      <w:r>
        <w:rPr>
          <w:rFonts w:cs="Arial"/>
          <w:sz w:val="20"/>
          <w:szCs w:val="20"/>
        </w:rPr>
        <w:t xml:space="preserve"> &lt;TransProdDetalle.Total&gt;).</w:t>
      </w:r>
    </w:p>
    <w:p w:rsidR="00AC354B" w:rsidRPr="00AC354B" w:rsidRDefault="00AC354B" w:rsidP="00AC62B0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szCs w:val="20"/>
          <w:highlight w:val="magenta"/>
          <w:lang w:eastAsia="en-US"/>
        </w:rPr>
      </w:pPr>
      <w:r w:rsidRPr="00AC354B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 xml:space="preserve">Si &lt;ModuloTerm.TipoIndice = 2 (PreVenta) (Valor por Referencia TINDMOD)&gt; o &lt;Si &lt;MOTConfiguracion.MSIEVPreventa = 1&gt; </w:t>
      </w:r>
      <w:r w:rsidR="00BB5CD1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>y e</w:t>
      </w:r>
      <w:r w:rsidRPr="00AC354B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>l caso de uso fue invocado desde la activida</w:t>
      </w:r>
      <w:r w:rsidR="00BB5CD1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>d de Movimiento sin Inventario e</w:t>
      </w:r>
      <w:r w:rsidRPr="00AC354B"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  <w:t>n Visita&gt;</w:t>
      </w:r>
    </w:p>
    <w:p w:rsidR="00C17DED" w:rsidRPr="00C17DED" w:rsidRDefault="003655F3" w:rsidP="00C17DED">
      <w:pPr>
        <w:pStyle w:val="Prrafodelista"/>
        <w:numPr>
          <w:ilvl w:val="2"/>
          <w:numId w:val="4"/>
        </w:numPr>
        <w:tabs>
          <w:tab w:val="left" w:pos="1701"/>
        </w:tabs>
        <w:ind w:left="1701" w:hanging="708"/>
        <w:jc w:val="both"/>
        <w:rPr>
          <w:sz w:val="20"/>
          <w:szCs w:val="20"/>
          <w:highlight w:val="magenta"/>
          <w:lang w:eastAsia="en-US"/>
        </w:rPr>
      </w:pPr>
      <w:r w:rsidRPr="00966182">
        <w:rPr>
          <w:rFonts w:cs="Arial"/>
          <w:sz w:val="20"/>
          <w:szCs w:val="20"/>
          <w:highlight w:val="magenta"/>
        </w:rPr>
        <w:t>Si &lt;ConfigParametro.Valor = 1 donde ConfigParametro.Parametro = ‘CalcularDescuento’ y ConfigParametro.Identificador = ModuloMovDetalleClave registrado en sesión&gt; y</w:t>
      </w:r>
      <w:r w:rsidRPr="002756F7">
        <w:rPr>
          <w:sz w:val="20"/>
          <w:szCs w:val="20"/>
          <w:highlight w:val="magenta"/>
          <w:lang w:eastAsia="en-US"/>
        </w:rPr>
        <w:t xml:space="preserve"> </w:t>
      </w:r>
      <w:r w:rsidR="00B92255" w:rsidRPr="002756F7">
        <w:rPr>
          <w:sz w:val="20"/>
          <w:szCs w:val="20"/>
          <w:highlight w:val="magenta"/>
          <w:lang w:eastAsia="en-US"/>
        </w:rPr>
        <w:t>Si &lt;se obtuvo información de descuentos por pago anticipado</w:t>
      </w:r>
      <w:r w:rsidR="002756F7" w:rsidRPr="002756F7">
        <w:rPr>
          <w:sz w:val="20"/>
          <w:szCs w:val="20"/>
          <w:highlight w:val="magenta"/>
          <w:lang w:eastAsia="en-US"/>
        </w:rPr>
        <w:t xml:space="preserve"> calculados para el Pedido actual, es decir, si se obtuvo información de la entidad &lt;TRPDescCalculadora&gt;</w:t>
      </w:r>
      <w:r w:rsidR="00B92255" w:rsidRPr="002756F7">
        <w:rPr>
          <w:sz w:val="20"/>
          <w:szCs w:val="20"/>
          <w:highlight w:val="magenta"/>
          <w:lang w:eastAsia="en-US"/>
        </w:rPr>
        <w:t>&gt;</w:t>
      </w:r>
    </w:p>
    <w:p w:rsidR="00AC354B" w:rsidRPr="00AC354B" w:rsidRDefault="00B837FA" w:rsidP="002756F7">
      <w:pPr>
        <w:numPr>
          <w:ilvl w:val="3"/>
          <w:numId w:val="4"/>
        </w:numPr>
        <w:tabs>
          <w:tab w:val="left" w:pos="-1985"/>
        </w:tabs>
        <w:ind w:left="2552"/>
        <w:rPr>
          <w:b/>
          <w:sz w:val="20"/>
          <w:szCs w:val="20"/>
          <w:highlight w:val="magenta"/>
          <w:lang w:eastAsia="en-US"/>
        </w:rPr>
      </w:pPr>
      <w:r w:rsidRPr="00AC354B">
        <w:rPr>
          <w:b/>
          <w:sz w:val="20"/>
          <w:szCs w:val="20"/>
          <w:highlight w:val="magenta"/>
          <w:lang w:eastAsia="en-US"/>
        </w:rPr>
        <w:t xml:space="preserve">Desc. por </w:t>
      </w:r>
      <w:r w:rsidR="00AC354B" w:rsidRPr="00AC354B">
        <w:rPr>
          <w:b/>
          <w:sz w:val="20"/>
          <w:szCs w:val="20"/>
          <w:highlight w:val="magenta"/>
          <w:lang w:eastAsia="en-US"/>
        </w:rPr>
        <w:t>Pago Anticipado</w:t>
      </w:r>
      <w:r w:rsidRPr="00AC354B">
        <w:rPr>
          <w:b/>
          <w:sz w:val="20"/>
          <w:szCs w:val="20"/>
          <w:highlight w:val="magenta"/>
          <w:lang w:eastAsia="en-US"/>
        </w:rPr>
        <w:t>:</w:t>
      </w:r>
      <w:r w:rsidR="00AC354B" w:rsidRPr="00AC354B">
        <w:rPr>
          <w:b/>
          <w:sz w:val="20"/>
          <w:szCs w:val="20"/>
          <w:highlight w:val="magenta"/>
          <w:lang w:eastAsia="en-US"/>
        </w:rPr>
        <w:t xml:space="preserve"> </w:t>
      </w:r>
      <w:r w:rsidR="00AC354B">
        <w:rPr>
          <w:sz w:val="20"/>
          <w:szCs w:val="20"/>
          <w:highlight w:val="magenta"/>
          <w:lang w:eastAsia="en-US"/>
        </w:rPr>
        <w:t xml:space="preserve">Se presenta el </w:t>
      </w:r>
      <w:r w:rsidR="00BB5CD1" w:rsidRPr="00BB5CD1">
        <w:rPr>
          <w:i/>
          <w:sz w:val="20"/>
          <w:szCs w:val="20"/>
          <w:highlight w:val="magenta"/>
          <w:lang w:eastAsia="en-US"/>
        </w:rPr>
        <w:t>Descuento por pago Anticipado</w:t>
      </w:r>
      <w:r w:rsidR="00BB5CD1">
        <w:rPr>
          <w:sz w:val="20"/>
          <w:szCs w:val="20"/>
          <w:highlight w:val="magenta"/>
          <w:lang w:eastAsia="en-US"/>
        </w:rPr>
        <w:t xml:space="preserve"> </w:t>
      </w:r>
      <w:r w:rsidR="00AC354B">
        <w:rPr>
          <w:sz w:val="20"/>
          <w:szCs w:val="20"/>
          <w:highlight w:val="magenta"/>
          <w:lang w:eastAsia="en-US"/>
        </w:rPr>
        <w:t xml:space="preserve">resultante a partir de lo </w:t>
      </w:r>
      <w:r w:rsidR="00AC354B" w:rsidRPr="00A70D94">
        <w:rPr>
          <w:sz w:val="20"/>
          <w:szCs w:val="20"/>
          <w:highlight w:val="magenta"/>
          <w:lang w:eastAsia="en-US"/>
        </w:rPr>
        <w:t>siguiente</w:t>
      </w:r>
      <w:r w:rsidR="00A70D94" w:rsidRPr="00A70D94">
        <w:rPr>
          <w:sz w:val="20"/>
          <w:szCs w:val="20"/>
          <w:highlight w:val="magenta"/>
          <w:lang w:eastAsia="en-US"/>
        </w:rPr>
        <w:t xml:space="preserve"> </w:t>
      </w:r>
      <w:r w:rsidR="00A70D94" w:rsidRPr="00A70D94">
        <w:rPr>
          <w:rFonts w:cs="Arial"/>
          <w:sz w:val="20"/>
          <w:szCs w:val="20"/>
          <w:highlight w:val="magenta"/>
        </w:rPr>
        <w:t>(</w:t>
      </w:r>
      <w:r w:rsidR="00A70D94" w:rsidRPr="00A70D94">
        <w:rPr>
          <w:sz w:val="20"/>
          <w:szCs w:val="20"/>
          <w:highlight w:val="magenta"/>
          <w:lang w:eastAsia="en-US"/>
        </w:rPr>
        <w:t>precedido del signo “$”</w:t>
      </w:r>
      <w:r w:rsidR="00A70D94" w:rsidRPr="00A70D94">
        <w:rPr>
          <w:rFonts w:cs="Arial"/>
          <w:sz w:val="20"/>
          <w:szCs w:val="20"/>
          <w:highlight w:val="magenta"/>
        </w:rPr>
        <w:t>)</w:t>
      </w:r>
      <w:r w:rsidR="00AC354B" w:rsidRPr="00A70D94">
        <w:rPr>
          <w:sz w:val="20"/>
          <w:szCs w:val="20"/>
          <w:highlight w:val="magenta"/>
          <w:lang w:eastAsia="en-US"/>
        </w:rPr>
        <w:t>:</w:t>
      </w:r>
    </w:p>
    <w:p w:rsidR="00C17DED" w:rsidRPr="00620963" w:rsidRDefault="00C17DED" w:rsidP="00C17DED">
      <w:pPr>
        <w:numPr>
          <w:ilvl w:val="4"/>
          <w:numId w:val="4"/>
        </w:numPr>
        <w:tabs>
          <w:tab w:val="left" w:pos="-1985"/>
        </w:tabs>
        <w:ind w:left="3544"/>
        <w:rPr>
          <w:b/>
          <w:sz w:val="20"/>
          <w:szCs w:val="20"/>
          <w:highlight w:val="magenta"/>
          <w:lang w:eastAsia="en-US"/>
        </w:rPr>
      </w:pPr>
      <w:r w:rsidRPr="00620963">
        <w:rPr>
          <w:sz w:val="20"/>
          <w:szCs w:val="20"/>
          <w:highlight w:val="magenta"/>
          <w:lang w:eastAsia="en-US"/>
        </w:rPr>
        <w:t xml:space="preserve">Subtotal: </w:t>
      </w:r>
      <w:r w:rsidRPr="00620963">
        <w:rPr>
          <w:rFonts w:cs="Arial"/>
          <w:sz w:val="20"/>
          <w:szCs w:val="20"/>
          <w:highlight w:val="magenta"/>
        </w:rPr>
        <w:t>&lt;∑TransProdDetalle.Subtotal&gt;, donde &lt;TransProdDetalle.ProductoClave = ProductoEsquema.ProductoClave y ProductoEsquema.EsquemaID = Esquema.EsquemaID y Esquema.Clasificacion = ConfigParametro.Valor y ConfigParametro.Parametro = ‘</w:t>
      </w:r>
      <w:r w:rsidR="00620963" w:rsidRPr="00620963">
        <w:rPr>
          <w:rFonts w:cs="Arial"/>
          <w:sz w:val="20"/>
          <w:szCs w:val="20"/>
          <w:highlight w:val="magenta"/>
        </w:rPr>
        <w:t>CalculadoraClasificaciones’</w:t>
      </w:r>
      <w:r w:rsidRPr="00620963">
        <w:rPr>
          <w:rFonts w:cs="Arial"/>
          <w:sz w:val="20"/>
          <w:szCs w:val="20"/>
          <w:highlight w:val="magenta"/>
        </w:rPr>
        <w:t>&gt;</w:t>
      </w:r>
    </w:p>
    <w:p w:rsidR="00B837FA" w:rsidRPr="00AC354B" w:rsidRDefault="00AC354B" w:rsidP="00C17DED">
      <w:pPr>
        <w:numPr>
          <w:ilvl w:val="4"/>
          <w:numId w:val="4"/>
        </w:numPr>
        <w:tabs>
          <w:tab w:val="left" w:pos="-1985"/>
        </w:tabs>
        <w:ind w:left="3544"/>
        <w:rPr>
          <w:b/>
          <w:sz w:val="20"/>
          <w:szCs w:val="20"/>
          <w:highlight w:val="magenta"/>
          <w:lang w:eastAsia="en-US"/>
        </w:rPr>
      </w:pPr>
      <w:r>
        <w:rPr>
          <w:rFonts w:cs="Arial"/>
          <w:sz w:val="20"/>
          <w:szCs w:val="20"/>
          <w:highlight w:val="magenta"/>
        </w:rPr>
        <w:t xml:space="preserve">Descuento 1 = </w:t>
      </w:r>
      <w:r w:rsidRPr="00AC354B">
        <w:rPr>
          <w:rFonts w:cs="Arial"/>
          <w:sz w:val="20"/>
          <w:szCs w:val="20"/>
          <w:highlight w:val="magenta"/>
        </w:rPr>
        <w:t>(</w:t>
      </w:r>
      <w:r w:rsidR="00620963">
        <w:rPr>
          <w:rFonts w:cs="Arial"/>
          <w:i/>
          <w:sz w:val="20"/>
          <w:szCs w:val="20"/>
          <w:highlight w:val="magenta"/>
        </w:rPr>
        <w:t xml:space="preserve">Subtotal </w:t>
      </w:r>
      <w:r w:rsidRPr="00AC354B">
        <w:rPr>
          <w:rFonts w:cs="Arial"/>
          <w:sz w:val="20"/>
          <w:szCs w:val="20"/>
          <w:highlight w:val="magenta"/>
        </w:rPr>
        <w:t xml:space="preserve">* </w:t>
      </w:r>
      <w:r>
        <w:rPr>
          <w:rFonts w:cs="Arial"/>
          <w:sz w:val="20"/>
          <w:szCs w:val="20"/>
          <w:highlight w:val="magenta"/>
        </w:rPr>
        <w:t>&lt;TRPDescCalculadora.Porcentaje&gt;, donde &lt;TRPDescCalculadora.Orden = 1&gt;</w:t>
      </w:r>
      <w:r w:rsidRPr="00AC354B">
        <w:rPr>
          <w:rFonts w:cs="Arial"/>
          <w:sz w:val="20"/>
          <w:szCs w:val="20"/>
          <w:highlight w:val="magenta"/>
        </w:rPr>
        <w:t>) /</w:t>
      </w:r>
      <w:r>
        <w:rPr>
          <w:rFonts w:cs="Arial"/>
          <w:sz w:val="20"/>
          <w:szCs w:val="20"/>
          <w:highlight w:val="magenta"/>
        </w:rPr>
        <w:t xml:space="preserve"> </w:t>
      </w:r>
      <w:r w:rsidRPr="00AC354B">
        <w:rPr>
          <w:rFonts w:cs="Arial"/>
          <w:sz w:val="20"/>
          <w:szCs w:val="20"/>
          <w:highlight w:val="magenta"/>
        </w:rPr>
        <w:t>100</w:t>
      </w:r>
    </w:p>
    <w:p w:rsidR="00AC354B" w:rsidRPr="00AC354B" w:rsidRDefault="00AC354B" w:rsidP="00C17DED">
      <w:pPr>
        <w:numPr>
          <w:ilvl w:val="4"/>
          <w:numId w:val="4"/>
        </w:numPr>
        <w:tabs>
          <w:tab w:val="left" w:pos="-1985"/>
        </w:tabs>
        <w:ind w:left="3544"/>
        <w:rPr>
          <w:b/>
          <w:sz w:val="20"/>
          <w:szCs w:val="20"/>
          <w:highlight w:val="magenta"/>
          <w:lang w:eastAsia="en-US"/>
        </w:rPr>
      </w:pPr>
      <w:r>
        <w:rPr>
          <w:rFonts w:cs="Arial"/>
          <w:sz w:val="20"/>
          <w:szCs w:val="20"/>
          <w:highlight w:val="magenta"/>
        </w:rPr>
        <w:t xml:space="preserve">Descuento 2 = </w:t>
      </w:r>
      <w:r w:rsidR="00BB5CD1">
        <w:rPr>
          <w:rFonts w:cs="Arial"/>
          <w:sz w:val="20"/>
          <w:szCs w:val="20"/>
          <w:highlight w:val="magenta"/>
        </w:rPr>
        <w:t>[</w:t>
      </w:r>
      <w:r w:rsidRPr="00AC354B">
        <w:rPr>
          <w:rFonts w:cs="Arial"/>
          <w:sz w:val="20"/>
          <w:szCs w:val="20"/>
          <w:highlight w:val="magenta"/>
        </w:rPr>
        <w:t>(</w:t>
      </w:r>
      <w:r w:rsidR="00620963">
        <w:rPr>
          <w:rFonts w:cs="Arial"/>
          <w:i/>
          <w:sz w:val="20"/>
          <w:szCs w:val="20"/>
          <w:highlight w:val="magenta"/>
        </w:rPr>
        <w:t xml:space="preserve">Subtotal </w:t>
      </w:r>
      <w:r w:rsidR="00BB5CD1">
        <w:rPr>
          <w:rFonts w:cs="Arial"/>
          <w:sz w:val="20"/>
          <w:szCs w:val="20"/>
          <w:highlight w:val="magenta"/>
        </w:rPr>
        <w:t xml:space="preserve">– </w:t>
      </w:r>
      <w:r w:rsidR="00BB5CD1" w:rsidRPr="00620963">
        <w:rPr>
          <w:rFonts w:cs="Arial"/>
          <w:i/>
          <w:sz w:val="20"/>
          <w:szCs w:val="20"/>
          <w:highlight w:val="magenta"/>
        </w:rPr>
        <w:t>Descuento 1</w:t>
      </w:r>
      <w:r w:rsidR="00BB5CD1">
        <w:rPr>
          <w:rFonts w:cs="Arial"/>
          <w:sz w:val="20"/>
          <w:szCs w:val="20"/>
          <w:highlight w:val="magenta"/>
        </w:rPr>
        <w:t>)</w:t>
      </w:r>
      <w:r>
        <w:rPr>
          <w:rFonts w:cs="Arial"/>
          <w:sz w:val="20"/>
          <w:szCs w:val="20"/>
          <w:highlight w:val="magenta"/>
        </w:rPr>
        <w:t xml:space="preserve"> </w:t>
      </w:r>
      <w:r w:rsidRPr="00AC354B">
        <w:rPr>
          <w:rFonts w:cs="Arial"/>
          <w:sz w:val="20"/>
          <w:szCs w:val="20"/>
          <w:highlight w:val="magenta"/>
        </w:rPr>
        <w:t xml:space="preserve">* </w:t>
      </w:r>
      <w:r>
        <w:rPr>
          <w:rFonts w:cs="Arial"/>
          <w:sz w:val="20"/>
          <w:szCs w:val="20"/>
          <w:highlight w:val="magenta"/>
        </w:rPr>
        <w:t>&lt;TRPDescCalculadora.Porcentaje&gt;, donde &lt;TRPDescCalculadora.Orden</w:t>
      </w:r>
      <w:r w:rsidR="00BB5CD1">
        <w:rPr>
          <w:rFonts w:cs="Arial"/>
          <w:sz w:val="20"/>
          <w:szCs w:val="20"/>
          <w:highlight w:val="magenta"/>
        </w:rPr>
        <w:t xml:space="preserve"> = 2</w:t>
      </w:r>
      <w:r>
        <w:rPr>
          <w:rFonts w:cs="Arial"/>
          <w:sz w:val="20"/>
          <w:szCs w:val="20"/>
          <w:highlight w:val="magenta"/>
        </w:rPr>
        <w:t>&gt;</w:t>
      </w:r>
      <w:r w:rsidR="00BB5CD1">
        <w:rPr>
          <w:rFonts w:cs="Arial"/>
          <w:sz w:val="20"/>
          <w:szCs w:val="20"/>
          <w:highlight w:val="magenta"/>
        </w:rPr>
        <w:t>]</w:t>
      </w:r>
      <w:r w:rsidRPr="00AC354B">
        <w:rPr>
          <w:rFonts w:cs="Arial"/>
          <w:sz w:val="20"/>
          <w:szCs w:val="20"/>
          <w:highlight w:val="magenta"/>
        </w:rPr>
        <w:t xml:space="preserve"> /</w:t>
      </w:r>
      <w:r>
        <w:rPr>
          <w:rFonts w:cs="Arial"/>
          <w:sz w:val="20"/>
          <w:szCs w:val="20"/>
          <w:highlight w:val="magenta"/>
        </w:rPr>
        <w:t xml:space="preserve"> </w:t>
      </w:r>
      <w:r w:rsidRPr="00AC354B">
        <w:rPr>
          <w:rFonts w:cs="Arial"/>
          <w:sz w:val="20"/>
          <w:szCs w:val="20"/>
          <w:highlight w:val="magenta"/>
        </w:rPr>
        <w:t>100</w:t>
      </w:r>
    </w:p>
    <w:p w:rsidR="00AC354B" w:rsidRPr="00AC354B" w:rsidRDefault="00BB5CD1" w:rsidP="00C17DED">
      <w:pPr>
        <w:numPr>
          <w:ilvl w:val="4"/>
          <w:numId w:val="4"/>
        </w:numPr>
        <w:tabs>
          <w:tab w:val="left" w:pos="-1985"/>
        </w:tabs>
        <w:ind w:left="3544"/>
        <w:rPr>
          <w:b/>
          <w:sz w:val="20"/>
          <w:szCs w:val="20"/>
          <w:highlight w:val="magenta"/>
          <w:lang w:eastAsia="en-US"/>
        </w:rPr>
      </w:pPr>
      <w:r w:rsidRPr="00620963">
        <w:rPr>
          <w:sz w:val="20"/>
          <w:szCs w:val="20"/>
          <w:highlight w:val="magenta"/>
          <w:lang w:eastAsia="en-US"/>
        </w:rPr>
        <w:t>Descuento por pago Anticipado</w:t>
      </w:r>
      <w:r>
        <w:rPr>
          <w:sz w:val="20"/>
          <w:szCs w:val="20"/>
          <w:highlight w:val="magenta"/>
          <w:lang w:eastAsia="en-US"/>
        </w:rPr>
        <w:t xml:space="preserve"> = </w:t>
      </w:r>
      <w:r w:rsidRPr="00620963">
        <w:rPr>
          <w:i/>
          <w:sz w:val="20"/>
          <w:szCs w:val="20"/>
          <w:highlight w:val="magenta"/>
          <w:lang w:eastAsia="en-US"/>
        </w:rPr>
        <w:t>Descuento</w:t>
      </w:r>
      <w:r w:rsidR="002756F7" w:rsidRPr="00620963">
        <w:rPr>
          <w:i/>
          <w:sz w:val="20"/>
          <w:szCs w:val="20"/>
          <w:highlight w:val="magenta"/>
          <w:lang w:eastAsia="en-US"/>
        </w:rPr>
        <w:t xml:space="preserve"> </w:t>
      </w:r>
      <w:r w:rsidRPr="00620963">
        <w:rPr>
          <w:i/>
          <w:sz w:val="20"/>
          <w:szCs w:val="20"/>
          <w:highlight w:val="magenta"/>
          <w:lang w:eastAsia="en-US"/>
        </w:rPr>
        <w:t>1</w:t>
      </w:r>
      <w:r>
        <w:rPr>
          <w:sz w:val="20"/>
          <w:szCs w:val="20"/>
          <w:highlight w:val="magenta"/>
          <w:lang w:eastAsia="en-US"/>
        </w:rPr>
        <w:t xml:space="preserve"> + </w:t>
      </w:r>
      <w:r w:rsidRPr="00620963">
        <w:rPr>
          <w:i/>
          <w:sz w:val="20"/>
          <w:szCs w:val="20"/>
          <w:highlight w:val="magenta"/>
          <w:lang w:eastAsia="en-US"/>
        </w:rPr>
        <w:t>Descuento 2</w:t>
      </w:r>
      <w:r w:rsidR="00A70D94">
        <w:rPr>
          <w:sz w:val="20"/>
          <w:szCs w:val="20"/>
          <w:highlight w:val="magenta"/>
          <w:lang w:eastAsia="en-US"/>
        </w:rPr>
        <w:t xml:space="preserve">. </w:t>
      </w:r>
      <w:r w:rsidR="00A70D94" w:rsidRPr="00A70D94">
        <w:rPr>
          <w:i/>
          <w:sz w:val="20"/>
          <w:szCs w:val="20"/>
          <w:highlight w:val="magenta"/>
          <w:lang w:eastAsia="en-US"/>
        </w:rPr>
        <w:t>(**Utilizar dos decimales)</w:t>
      </w:r>
      <w:r w:rsidR="00A70D94">
        <w:rPr>
          <w:sz w:val="20"/>
          <w:szCs w:val="20"/>
          <w:highlight w:val="magenta"/>
          <w:lang w:eastAsia="en-US"/>
        </w:rPr>
        <w:t>.</w:t>
      </w:r>
    </w:p>
    <w:p w:rsidR="004219B3" w:rsidRPr="00AC62B0" w:rsidRDefault="004219B3" w:rsidP="00AC62B0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szCs w:val="20"/>
          <w:lang w:eastAsia="en-US"/>
        </w:rPr>
      </w:pPr>
      <w:r w:rsidRPr="004219B3">
        <w:rPr>
          <w:b/>
          <w:sz w:val="20"/>
          <w:szCs w:val="20"/>
          <w:lang w:eastAsia="en-US"/>
        </w:rPr>
        <w:t>Total con Letra:</w:t>
      </w:r>
      <w:r>
        <w:rPr>
          <w:sz w:val="20"/>
          <w:szCs w:val="20"/>
          <w:lang w:eastAsia="en-US"/>
        </w:rPr>
        <w:t xml:space="preserve"> Se presenta la leyenda del Total del pedido con letra</w:t>
      </w:r>
      <w:r w:rsidR="00D3422F">
        <w:rPr>
          <w:sz w:val="20"/>
          <w:szCs w:val="20"/>
          <w:lang w:eastAsia="en-US"/>
        </w:rPr>
        <w:t>, expresando los decimales en formato 00/100 y seguidos de “M.N.”</w:t>
      </w:r>
      <w:r>
        <w:rPr>
          <w:sz w:val="20"/>
          <w:szCs w:val="20"/>
          <w:lang w:eastAsia="en-US"/>
        </w:rPr>
        <w:t xml:space="preserve"> </w:t>
      </w:r>
    </w:p>
    <w:p w:rsidR="005C7ADA" w:rsidRDefault="005C7ADA" w:rsidP="00C30E7D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 w:rsidRPr="005C7ADA">
        <w:rPr>
          <w:sz w:val="20"/>
          <w:szCs w:val="20"/>
          <w:lang w:eastAsia="en-US"/>
        </w:rPr>
        <w:t>El sistema presenta la siguiente información</w:t>
      </w:r>
      <w:r w:rsidR="00D45CA9">
        <w:rPr>
          <w:sz w:val="20"/>
          <w:szCs w:val="20"/>
          <w:lang w:eastAsia="en-US"/>
        </w:rPr>
        <w:t xml:space="preserve"> en la parte inferior del ticket</w:t>
      </w:r>
      <w:r w:rsidRPr="005C7ADA">
        <w:rPr>
          <w:sz w:val="20"/>
          <w:szCs w:val="20"/>
          <w:lang w:eastAsia="en-US"/>
        </w:rPr>
        <w:t>:</w:t>
      </w:r>
    </w:p>
    <w:p w:rsidR="004314EC" w:rsidRPr="004314EC" w:rsidRDefault="004314EC" w:rsidP="004314EC">
      <w:pPr>
        <w:pStyle w:val="Prrafodelista"/>
        <w:numPr>
          <w:ilvl w:val="1"/>
          <w:numId w:val="4"/>
        </w:numPr>
        <w:jc w:val="both"/>
        <w:rPr>
          <w:rStyle w:val="Hipervnculo"/>
          <w:color w:val="auto"/>
          <w:sz w:val="20"/>
          <w:szCs w:val="20"/>
          <w:u w:val="none"/>
          <w:lang w:eastAsia="en-US"/>
        </w:rPr>
      </w:pPr>
      <w:r w:rsidRPr="00CF5BBB">
        <w:rPr>
          <w:rStyle w:val="Hipervnculo"/>
          <w:rFonts w:cs="Arial"/>
          <w:color w:val="auto"/>
          <w:sz w:val="20"/>
          <w:szCs w:val="20"/>
          <w:highlight w:val="green"/>
          <w:u w:val="none"/>
        </w:rPr>
        <w:t>Si &lt;ModuloTerm.TipoIndice = 2 (PreVenta) (Valor por Referencia TINDMOD)</w:t>
      </w:r>
      <w:r w:rsidR="00482459" w:rsidRPr="00482459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</w:t>
      </w:r>
      <w:r w:rsidR="00482459" w:rsidRPr="00567917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o Si &lt;MOTConfiguracion.MSIEVPreventa = 1&gt;</w:t>
      </w:r>
      <w:r w:rsidR="00482459" w:rsidRPr="00482459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</w:t>
      </w:r>
      <w:r w:rsidR="00482459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y El caso de uso fue invocado desde la actividad de Movimiento sin Inventario En Visita</w:t>
      </w:r>
    </w:p>
    <w:p w:rsidR="004314EC" w:rsidRDefault="00D3422F" w:rsidP="004314EC">
      <w:pPr>
        <w:pStyle w:val="Prrafodelista"/>
        <w:numPr>
          <w:ilvl w:val="2"/>
          <w:numId w:val="4"/>
        </w:numPr>
        <w:tabs>
          <w:tab w:val="left" w:pos="1701"/>
        </w:tabs>
        <w:ind w:left="993" w:firstLine="0"/>
        <w:jc w:val="both"/>
        <w:rPr>
          <w:sz w:val="20"/>
          <w:szCs w:val="20"/>
          <w:lang w:eastAsia="en-US"/>
        </w:rPr>
      </w:pPr>
      <w:r w:rsidRPr="004314EC">
        <w:rPr>
          <w:b/>
          <w:sz w:val="20"/>
          <w:szCs w:val="20"/>
          <w:lang w:eastAsia="en-US"/>
        </w:rPr>
        <w:t>Firma del Cliente</w:t>
      </w:r>
      <w:r w:rsidR="00D64988" w:rsidRPr="004314EC">
        <w:rPr>
          <w:b/>
          <w:sz w:val="20"/>
          <w:szCs w:val="20"/>
          <w:lang w:eastAsia="en-US"/>
        </w:rPr>
        <w:t xml:space="preserve">: </w:t>
      </w:r>
      <w:r w:rsidR="00030E3C" w:rsidRPr="004314EC">
        <w:rPr>
          <w:sz w:val="20"/>
          <w:szCs w:val="20"/>
          <w:lang w:eastAsia="en-US"/>
        </w:rPr>
        <w:t>Se present</w:t>
      </w:r>
      <w:r w:rsidR="00A45F80" w:rsidRPr="004314EC">
        <w:rPr>
          <w:sz w:val="20"/>
          <w:szCs w:val="20"/>
          <w:lang w:eastAsia="en-US"/>
        </w:rPr>
        <w:t>a</w:t>
      </w:r>
      <w:r w:rsidRPr="004314EC">
        <w:rPr>
          <w:sz w:val="20"/>
          <w:szCs w:val="20"/>
          <w:lang w:eastAsia="en-US"/>
        </w:rPr>
        <w:t xml:space="preserve"> la línea para firma y debajo de esta la leyenda “Firma del Cliente”</w:t>
      </w:r>
      <w:r w:rsidR="008035BA" w:rsidRPr="004314EC">
        <w:rPr>
          <w:sz w:val="20"/>
          <w:szCs w:val="20"/>
          <w:lang w:eastAsia="en-US"/>
        </w:rPr>
        <w:t>.</w:t>
      </w:r>
    </w:p>
    <w:p w:rsidR="00BA0747" w:rsidRPr="006D478C" w:rsidRDefault="00D3422F" w:rsidP="006D478C">
      <w:pPr>
        <w:pStyle w:val="Prrafodelista"/>
        <w:numPr>
          <w:ilvl w:val="2"/>
          <w:numId w:val="4"/>
        </w:numPr>
        <w:tabs>
          <w:tab w:val="left" w:pos="1701"/>
        </w:tabs>
        <w:ind w:firstLine="273"/>
        <w:jc w:val="both"/>
        <w:rPr>
          <w:sz w:val="20"/>
          <w:szCs w:val="20"/>
          <w:lang w:eastAsia="en-US"/>
        </w:rPr>
      </w:pPr>
      <w:r w:rsidRPr="004314EC">
        <w:rPr>
          <w:b/>
          <w:sz w:val="20"/>
          <w:szCs w:val="20"/>
          <w:lang w:eastAsia="en-US"/>
        </w:rPr>
        <w:t>Leyenda Final</w:t>
      </w:r>
      <w:r w:rsidR="003239C1" w:rsidRPr="004314EC">
        <w:rPr>
          <w:b/>
          <w:sz w:val="20"/>
          <w:szCs w:val="20"/>
          <w:lang w:eastAsia="en-US"/>
        </w:rPr>
        <w:t>:</w:t>
      </w:r>
      <w:r w:rsidR="008035BA" w:rsidRPr="004314EC">
        <w:rPr>
          <w:b/>
          <w:sz w:val="20"/>
          <w:szCs w:val="20"/>
          <w:lang w:eastAsia="en-US"/>
        </w:rPr>
        <w:t xml:space="preserve"> </w:t>
      </w:r>
      <w:r w:rsidRPr="004314EC">
        <w:rPr>
          <w:sz w:val="20"/>
          <w:szCs w:val="20"/>
          <w:lang w:eastAsia="en-US"/>
        </w:rPr>
        <w:t>Se presenta la siguiente leyenda: “Favor de revisar que el número consecutivo de Artículo corresponda al total de artículos vendidos”.</w:t>
      </w:r>
    </w:p>
    <w:p w:rsidR="007F6183" w:rsidRPr="007F6183" w:rsidRDefault="007F6183" w:rsidP="00623440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Finaliza el caso de uso</w:t>
      </w:r>
    </w:p>
    <w:p w:rsidR="00CF01B4" w:rsidRDefault="00CF01B4" w:rsidP="00A21F54">
      <w:pPr>
        <w:jc w:val="both"/>
        <w:rPr>
          <w:sz w:val="20"/>
          <w:szCs w:val="20"/>
          <w:lang w:eastAsia="en-US"/>
        </w:rPr>
      </w:pPr>
    </w:p>
    <w:p w:rsidR="00A21F54" w:rsidRPr="00A21F54" w:rsidRDefault="00A21F54" w:rsidP="00A21F54">
      <w:pPr>
        <w:jc w:val="both"/>
        <w:rPr>
          <w:sz w:val="20"/>
          <w:szCs w:val="20"/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6" w:name="_Toc511376446"/>
      <w:r w:rsidRPr="00CA7A7F">
        <w:rPr>
          <w:rFonts w:cs="Arial"/>
          <w:lang w:val="es-MX"/>
        </w:rPr>
        <w:t>Flujos alternos</w:t>
      </w:r>
      <w:bookmarkEnd w:id="24"/>
      <w:bookmarkEnd w:id="25"/>
      <w:bookmarkEnd w:id="26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7" w:name="_Toc52616587"/>
      <w:bookmarkStart w:id="28" w:name="_Toc182735731"/>
      <w:bookmarkStart w:id="29" w:name="_Toc511376447"/>
      <w:r w:rsidRPr="00CA7A7F">
        <w:rPr>
          <w:lang w:val="es-MX"/>
        </w:rPr>
        <w:t>Opcionales</w:t>
      </w:r>
      <w:bookmarkEnd w:id="27"/>
      <w:bookmarkEnd w:id="28"/>
      <w:bookmarkEnd w:id="29"/>
    </w:p>
    <w:p w:rsidR="003F6DBA" w:rsidRPr="003F6DBA" w:rsidRDefault="003F6DBA" w:rsidP="003F6DBA">
      <w:pPr>
        <w:pStyle w:val="InfoBlue"/>
      </w:pPr>
      <w:r w:rsidRPr="003F6DBA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30" w:name="_Toc511376448"/>
      <w:r w:rsidRPr="00CA7A7F">
        <w:rPr>
          <w:lang w:val="es-MX"/>
        </w:rPr>
        <w:t>Generales</w:t>
      </w:r>
      <w:bookmarkEnd w:id="30"/>
    </w:p>
    <w:p w:rsidR="003F6DBA" w:rsidRPr="003F6DBA" w:rsidRDefault="003F6DBA" w:rsidP="003F6DBA">
      <w:pPr>
        <w:pStyle w:val="InfoBlue"/>
      </w:pPr>
      <w:r w:rsidRPr="003F6DBA">
        <w:t>N/A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1" w:name="_Toc52616592"/>
      <w:bookmarkStart w:id="32" w:name="_Toc182735736"/>
      <w:bookmarkStart w:id="33" w:name="_Toc511376449"/>
      <w:r w:rsidRPr="00CA7A7F">
        <w:t>Poscondiciones</w:t>
      </w:r>
      <w:bookmarkEnd w:id="31"/>
      <w:bookmarkEnd w:id="32"/>
      <w:bookmarkEnd w:id="33"/>
    </w:p>
    <w:p w:rsidR="00886EEB" w:rsidRPr="003F6DBA" w:rsidRDefault="00886EEB" w:rsidP="00886EEB">
      <w:pPr>
        <w:pStyle w:val="InfoBlue"/>
      </w:pPr>
      <w:bookmarkStart w:id="34" w:name="_Toc207014958"/>
      <w:bookmarkStart w:id="35" w:name="_Toc207088193"/>
      <w:bookmarkEnd w:id="1"/>
      <w:bookmarkEnd w:id="2"/>
      <w:r w:rsidRPr="003F6DBA">
        <w:t>N/A</w:t>
      </w:r>
    </w:p>
    <w:p w:rsidR="005334F4" w:rsidRPr="00CA7A7F" w:rsidRDefault="005334F4" w:rsidP="00E0519B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spacing w:before="120" w:after="60"/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36" w:name="_Toc511376450"/>
      <w:r w:rsidRPr="00CA7A7F">
        <w:t>Firmas de Aceptación</w:t>
      </w:r>
      <w:bookmarkEnd w:id="34"/>
      <w:bookmarkEnd w:id="35"/>
      <w:bookmarkEnd w:id="36"/>
    </w:p>
    <w:p w:rsidR="00AC24E8" w:rsidRDefault="00AC24E8" w:rsidP="00AC24E8">
      <w:pPr>
        <w:rPr>
          <w:lang w:val="es-MX" w:eastAsia="es-MX"/>
        </w:rPr>
      </w:pPr>
    </w:p>
    <w:p w:rsidR="00AC24E8" w:rsidRPr="00AC24E8" w:rsidRDefault="00AC24E8" w:rsidP="00AC24E8">
      <w:pPr>
        <w:rPr>
          <w:lang w:val="es-MX" w:eastAsia="es-MX"/>
        </w:rPr>
      </w:pPr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86EEB" w:rsidRPr="00D541A0" w:rsidTr="00AF263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AC24E8"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D45CA9" w:rsidP="007A4BFA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</w:t>
            </w:r>
            <w:r w:rsidR="007A4BFA">
              <w:rPr>
                <w:sz w:val="20"/>
                <w:szCs w:val="20"/>
                <w:lang w:val="es-MX" w:eastAsia="en-US"/>
              </w:rPr>
              <w:t>8</w:t>
            </w:r>
            <w:r>
              <w:rPr>
                <w:sz w:val="20"/>
                <w:szCs w:val="20"/>
                <w:lang w:val="es-MX" w:eastAsia="en-US"/>
              </w:rPr>
              <w:t>/0</w:t>
            </w:r>
            <w:r w:rsidR="007A4BFA">
              <w:rPr>
                <w:sz w:val="20"/>
                <w:szCs w:val="20"/>
                <w:lang w:val="es-MX" w:eastAsia="en-US"/>
              </w:rPr>
              <w:t>8</w:t>
            </w:r>
            <w:r w:rsidR="00886EEB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tbl>
      <w:tblPr>
        <w:tblpPr w:leftFromText="141" w:rightFromText="141" w:vertAnchor="text" w:horzAnchor="page" w:tblpX="6796" w:tblpY="1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3422F" w:rsidRPr="00200213" w:rsidTr="00D3422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422F" w:rsidRPr="00200213" w:rsidRDefault="00D3422F" w:rsidP="007A4BFA">
            <w:pPr>
              <w:pStyle w:val="Listaconvietas"/>
              <w:framePr w:hSpace="0" w:wrap="auto" w:vAnchor="margin" w:hAnchor="text" w:xAlign="left" w:yAlign="inline"/>
            </w:pPr>
          </w:p>
        </w:tc>
      </w:tr>
      <w:tr w:rsidR="00D3422F" w:rsidRPr="00200213" w:rsidTr="00D3422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3422F" w:rsidRPr="007A4BFA" w:rsidRDefault="00D3422F" w:rsidP="007A4BFA">
            <w:pPr>
              <w:pStyle w:val="Listaconvietas"/>
              <w:framePr w:hSpace="0" w:wrap="auto" w:vAnchor="margin" w:hAnchor="text" w:xAlign="left" w:yAlign="inline"/>
            </w:pPr>
            <w:r w:rsidRPr="007A4BFA">
              <w:t>Carlos Olivas Gudiño</w:t>
            </w:r>
          </w:p>
        </w:tc>
      </w:tr>
      <w:tr w:rsidR="00D3422F" w:rsidRPr="00200213" w:rsidTr="00D3422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3422F" w:rsidRPr="007A4BFA" w:rsidRDefault="00D3422F" w:rsidP="007A4BFA">
            <w:pPr>
              <w:pStyle w:val="Listaconvietas"/>
              <w:framePr w:hSpace="0" w:wrap="auto" w:vAnchor="margin" w:hAnchor="text" w:xAlign="left" w:yAlign="inline"/>
            </w:pPr>
            <w:r w:rsidRPr="007A4BFA">
              <w:t>Sistemas y Comunicaciones / Departamento de Sistemas – Conservas La Costeña SA de CV</w:t>
            </w:r>
          </w:p>
        </w:tc>
      </w:tr>
      <w:tr w:rsidR="00D3422F" w:rsidRPr="00200213" w:rsidTr="00D3422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3422F" w:rsidRPr="007A4BFA" w:rsidRDefault="00D3422F" w:rsidP="007A4BFA">
            <w:pPr>
              <w:pStyle w:val="Listaconvietas"/>
              <w:framePr w:hSpace="0" w:wrap="auto" w:vAnchor="margin" w:hAnchor="text" w:xAlign="left" w:yAlign="inline"/>
            </w:pPr>
            <w:r w:rsidRPr="007A4BFA">
              <w:t>1</w:t>
            </w:r>
            <w:r w:rsidR="007A4BFA">
              <w:t>8</w:t>
            </w:r>
            <w:r w:rsidRPr="007A4BFA">
              <w:t>/08/2014</w:t>
            </w:r>
          </w:p>
        </w:tc>
      </w:tr>
    </w:tbl>
    <w:p w:rsidR="00886EEB" w:rsidRPr="00D541A0" w:rsidRDefault="00886EEB" w:rsidP="00886EEB"/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9F63D6" w:rsidRPr="00CA7A7F" w:rsidRDefault="009F63D6" w:rsidP="007F60EF">
      <w:pPr>
        <w:rPr>
          <w:lang w:val="es-MX"/>
        </w:rPr>
      </w:pPr>
    </w:p>
    <w:tbl>
      <w:tblPr>
        <w:tblpPr w:leftFromText="141" w:rightFromText="141" w:vertAnchor="text" w:horzAnchor="margin" w:tblpY="5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3422F" w:rsidRPr="00D541A0" w:rsidTr="00D3422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422F" w:rsidRPr="00D541A0" w:rsidRDefault="00D3422F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3422F" w:rsidRPr="00D541A0" w:rsidTr="00D3422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3422F" w:rsidRPr="00D541A0" w:rsidRDefault="00D3422F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Belem Lizeth Jiménez Arévalo</w:t>
            </w:r>
          </w:p>
        </w:tc>
      </w:tr>
      <w:tr w:rsidR="00D3422F" w:rsidRPr="00D541A0" w:rsidTr="00D3422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3422F" w:rsidRPr="00D541A0" w:rsidRDefault="00D3422F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D3422F" w:rsidRPr="00D541A0" w:rsidTr="00D3422F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3422F" w:rsidRPr="00D541A0" w:rsidRDefault="00D3422F" w:rsidP="007A4BFA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</w:t>
            </w:r>
            <w:r w:rsidR="007A4BFA">
              <w:rPr>
                <w:sz w:val="20"/>
                <w:szCs w:val="20"/>
                <w:lang w:val="es-MX" w:eastAsia="en-US"/>
              </w:rPr>
              <w:t>8</w:t>
            </w:r>
            <w:r>
              <w:rPr>
                <w:sz w:val="20"/>
                <w:szCs w:val="20"/>
                <w:lang w:val="es-MX" w:eastAsia="en-US"/>
              </w:rPr>
              <w:t>/0</w:t>
            </w:r>
            <w:r w:rsidR="007A4BFA">
              <w:rPr>
                <w:sz w:val="20"/>
                <w:szCs w:val="20"/>
                <w:lang w:val="es-MX" w:eastAsia="en-US"/>
              </w:rPr>
              <w:t>8</w:t>
            </w:r>
            <w:r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1"/>
      <w:footerReference w:type="even" r:id="rId12"/>
      <w:footerReference w:type="default" r:id="rId13"/>
      <w:headerReference w:type="first" r:id="rId14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528" w:rsidRDefault="001E3528" w:rsidP="00514F06">
      <w:pPr>
        <w:pStyle w:val="Ttulo1"/>
      </w:pPr>
      <w:r>
        <w:separator/>
      </w:r>
    </w:p>
  </w:endnote>
  <w:endnote w:type="continuationSeparator" w:id="0">
    <w:p w:rsidR="001E3528" w:rsidRDefault="001E3528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AD0" w:rsidRDefault="00137AD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137AD0" w:rsidRDefault="00137AD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137AD0" w:rsidRPr="00596B48" w:rsidTr="00B01427">
      <w:trPr>
        <w:trHeight w:val="539"/>
      </w:trPr>
      <w:tc>
        <w:tcPr>
          <w:tcW w:w="3331" w:type="dxa"/>
        </w:tcPr>
        <w:p w:rsidR="00137AD0" w:rsidRPr="00596B48" w:rsidRDefault="00137AD0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4587A168" wp14:editId="7F47FD1A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137AD0" w:rsidRPr="00B01427" w:rsidRDefault="00137AD0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3473" w:type="dxa"/>
        </w:tcPr>
        <w:p w:rsidR="00137AD0" w:rsidRPr="00596B48" w:rsidRDefault="00137AD0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3655F3">
            <w:rPr>
              <w:rFonts w:ascii="Arial" w:hAnsi="Arial" w:cs="Arial"/>
              <w:noProof/>
            </w:rPr>
            <w:t>4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3655F3">
            <w:rPr>
              <w:rFonts w:ascii="Arial" w:hAnsi="Arial" w:cs="Arial"/>
              <w:noProof/>
            </w:rPr>
            <w:t>11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137AD0" w:rsidRPr="00596B48" w:rsidRDefault="00137AD0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528" w:rsidRDefault="001E3528" w:rsidP="00514F06">
      <w:pPr>
        <w:pStyle w:val="Ttulo1"/>
      </w:pPr>
      <w:r>
        <w:separator/>
      </w:r>
    </w:p>
  </w:footnote>
  <w:footnote w:type="continuationSeparator" w:id="0">
    <w:p w:rsidR="001E3528" w:rsidRDefault="001E3528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137AD0" w:rsidRPr="00375A5D" w:rsidTr="003E5D6F">
      <w:tc>
        <w:tcPr>
          <w:tcW w:w="4604" w:type="dxa"/>
        </w:tcPr>
        <w:p w:rsidR="00137AD0" w:rsidRPr="00375A5D" w:rsidRDefault="00137AD0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137AD0" w:rsidRPr="00375A5D" w:rsidRDefault="00137AD0" w:rsidP="000B621E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</w:t>
          </w:r>
          <w:r w:rsidR="000B621E">
            <w:rPr>
              <w:rFonts w:ascii="Tahoma" w:hAnsi="Tahoma" w:cs="Tahoma"/>
              <w:sz w:val="20"/>
              <w:szCs w:val="20"/>
            </w:rPr>
            <w:t>3</w:t>
          </w:r>
        </w:p>
      </w:tc>
    </w:tr>
    <w:tr w:rsidR="00137AD0" w:rsidRPr="00F52321" w:rsidTr="003E5D6F">
      <w:tc>
        <w:tcPr>
          <w:tcW w:w="4604" w:type="dxa"/>
        </w:tcPr>
        <w:p w:rsidR="00137AD0" w:rsidRPr="000A6ADC" w:rsidRDefault="00137AD0" w:rsidP="00096132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0A6ADC">
            <w:rPr>
              <w:rFonts w:ascii="Tahoma" w:hAnsi="Tahoma" w:cs="Tahoma"/>
              <w:sz w:val="20"/>
              <w:szCs w:val="20"/>
            </w:rPr>
            <w:t>CUROLMOV</w:t>
          </w:r>
          <w:r>
            <w:rPr>
              <w:rFonts w:ascii="Tahoma" w:hAnsi="Tahoma" w:cs="Tahoma"/>
              <w:sz w:val="20"/>
              <w:szCs w:val="20"/>
            </w:rPr>
            <w:t>49</w:t>
          </w:r>
          <w:r w:rsidRPr="000A6ADC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ImprimirTicketPedido</w:t>
          </w:r>
          <w:r w:rsidRPr="000A6ADC">
            <w:rPr>
              <w:rFonts w:ascii="Tahoma" w:hAnsi="Tahoma" w:cs="Tahoma"/>
              <w:sz w:val="20"/>
              <w:szCs w:val="20"/>
            </w:rPr>
            <w:t>.docx</w:t>
          </w:r>
        </w:p>
      </w:tc>
      <w:tc>
        <w:tcPr>
          <w:tcW w:w="4893" w:type="dxa"/>
        </w:tcPr>
        <w:p w:rsidR="00137AD0" w:rsidRPr="00DF6EA0" w:rsidRDefault="00137AD0" w:rsidP="00837886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18/08</w:t>
          </w:r>
          <w:r w:rsidRPr="000A6ADC">
            <w:rPr>
              <w:rFonts w:ascii="Tahoma" w:hAnsi="Tahoma" w:cs="Tahoma"/>
              <w:sz w:val="20"/>
              <w:szCs w:val="20"/>
            </w:rPr>
            <w:t>/201</w:t>
          </w:r>
          <w:r>
            <w:rPr>
              <w:rFonts w:ascii="Tahoma" w:hAnsi="Tahoma" w:cs="Tahoma"/>
              <w:sz w:val="20"/>
              <w:szCs w:val="20"/>
            </w:rPr>
            <w:t>4</w:t>
          </w:r>
        </w:p>
      </w:tc>
    </w:tr>
  </w:tbl>
  <w:p w:rsidR="00137AD0" w:rsidRDefault="00137AD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137AD0" w:rsidTr="003104A1">
      <w:trPr>
        <w:cantSplit/>
        <w:trHeight w:val="1412"/>
      </w:trPr>
      <w:tc>
        <w:tcPr>
          <w:tcW w:w="10114" w:type="dxa"/>
          <w:vAlign w:val="center"/>
        </w:tcPr>
        <w:p w:rsidR="00137AD0" w:rsidRDefault="00137AD0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07C5C4FC" wp14:editId="4922B8A9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137AD0" w:rsidRPr="00872B53" w:rsidRDefault="00137AD0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137AD0" w:rsidRDefault="00137AD0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90F28"/>
    <w:multiLevelType w:val="multilevel"/>
    <w:tmpl w:val="B85C39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37254F2E"/>
    <w:multiLevelType w:val="multilevel"/>
    <w:tmpl w:val="B85C39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02B6DBE"/>
    <w:multiLevelType w:val="multilevel"/>
    <w:tmpl w:val="1196E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  <w:lang w:val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5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6C45FD6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753B39A3"/>
    <w:multiLevelType w:val="multilevel"/>
    <w:tmpl w:val="D9B8215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8"/>
  </w:num>
  <w:num w:numId="10">
    <w:abstractNumId w:val="8"/>
  </w:num>
  <w:num w:numId="11">
    <w:abstractNumId w:val="6"/>
  </w:num>
  <w:num w:numId="12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F40"/>
    <w:rsid w:val="00006873"/>
    <w:rsid w:val="000164AD"/>
    <w:rsid w:val="00027AEB"/>
    <w:rsid w:val="00030E3C"/>
    <w:rsid w:val="000330BE"/>
    <w:rsid w:val="00033722"/>
    <w:rsid w:val="00037466"/>
    <w:rsid w:val="00047BA4"/>
    <w:rsid w:val="0005001B"/>
    <w:rsid w:val="000507A4"/>
    <w:rsid w:val="00055766"/>
    <w:rsid w:val="000671A5"/>
    <w:rsid w:val="00074319"/>
    <w:rsid w:val="000828F9"/>
    <w:rsid w:val="00082AAD"/>
    <w:rsid w:val="00082CD4"/>
    <w:rsid w:val="000864D2"/>
    <w:rsid w:val="00096132"/>
    <w:rsid w:val="000A1564"/>
    <w:rsid w:val="000A2BB6"/>
    <w:rsid w:val="000A4E59"/>
    <w:rsid w:val="000A5CDA"/>
    <w:rsid w:val="000A6ADC"/>
    <w:rsid w:val="000A77DF"/>
    <w:rsid w:val="000B523A"/>
    <w:rsid w:val="000B5641"/>
    <w:rsid w:val="000B621E"/>
    <w:rsid w:val="000C45BD"/>
    <w:rsid w:val="000D1994"/>
    <w:rsid w:val="000D416A"/>
    <w:rsid w:val="000D5B6A"/>
    <w:rsid w:val="000D744C"/>
    <w:rsid w:val="000E208A"/>
    <w:rsid w:val="000E7D31"/>
    <w:rsid w:val="000F0AEC"/>
    <w:rsid w:val="000F175B"/>
    <w:rsid w:val="000F31CD"/>
    <w:rsid w:val="000F3582"/>
    <w:rsid w:val="000F77A5"/>
    <w:rsid w:val="00100DC0"/>
    <w:rsid w:val="00103CD5"/>
    <w:rsid w:val="00111303"/>
    <w:rsid w:val="001117A7"/>
    <w:rsid w:val="001128FF"/>
    <w:rsid w:val="0011637E"/>
    <w:rsid w:val="00125E35"/>
    <w:rsid w:val="0013530E"/>
    <w:rsid w:val="00136627"/>
    <w:rsid w:val="00137AD0"/>
    <w:rsid w:val="001416D3"/>
    <w:rsid w:val="0014339B"/>
    <w:rsid w:val="001436DC"/>
    <w:rsid w:val="00151F74"/>
    <w:rsid w:val="00152C0A"/>
    <w:rsid w:val="00155B9F"/>
    <w:rsid w:val="00160034"/>
    <w:rsid w:val="00167225"/>
    <w:rsid w:val="0017341C"/>
    <w:rsid w:val="0017419E"/>
    <w:rsid w:val="0017686C"/>
    <w:rsid w:val="00177099"/>
    <w:rsid w:val="00177278"/>
    <w:rsid w:val="00183F8B"/>
    <w:rsid w:val="00184046"/>
    <w:rsid w:val="00190749"/>
    <w:rsid w:val="00194440"/>
    <w:rsid w:val="001A0596"/>
    <w:rsid w:val="001A4B3E"/>
    <w:rsid w:val="001A5AA4"/>
    <w:rsid w:val="001A60C2"/>
    <w:rsid w:val="001B09A2"/>
    <w:rsid w:val="001B100F"/>
    <w:rsid w:val="001B1A4A"/>
    <w:rsid w:val="001B254E"/>
    <w:rsid w:val="001C4ABE"/>
    <w:rsid w:val="001C7F44"/>
    <w:rsid w:val="001D0DC0"/>
    <w:rsid w:val="001D115D"/>
    <w:rsid w:val="001D1534"/>
    <w:rsid w:val="001D4B3B"/>
    <w:rsid w:val="001D4DE2"/>
    <w:rsid w:val="001E20AD"/>
    <w:rsid w:val="001E2987"/>
    <w:rsid w:val="001E3528"/>
    <w:rsid w:val="001F34A1"/>
    <w:rsid w:val="001F395B"/>
    <w:rsid w:val="001F3F56"/>
    <w:rsid w:val="0020099B"/>
    <w:rsid w:val="00203741"/>
    <w:rsid w:val="002065C2"/>
    <w:rsid w:val="002177DF"/>
    <w:rsid w:val="00220011"/>
    <w:rsid w:val="00225DC0"/>
    <w:rsid w:val="0022637D"/>
    <w:rsid w:val="00227281"/>
    <w:rsid w:val="00227725"/>
    <w:rsid w:val="002311A2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756F7"/>
    <w:rsid w:val="0027680F"/>
    <w:rsid w:val="002775F9"/>
    <w:rsid w:val="00283313"/>
    <w:rsid w:val="00283C5B"/>
    <w:rsid w:val="00293518"/>
    <w:rsid w:val="00297D30"/>
    <w:rsid w:val="002A1C58"/>
    <w:rsid w:val="002A24A9"/>
    <w:rsid w:val="002B1EBB"/>
    <w:rsid w:val="002B2EA1"/>
    <w:rsid w:val="002B34C8"/>
    <w:rsid w:val="002B52ED"/>
    <w:rsid w:val="002B7DAA"/>
    <w:rsid w:val="002C29E1"/>
    <w:rsid w:val="002C4FDC"/>
    <w:rsid w:val="002C6C52"/>
    <w:rsid w:val="002D6E72"/>
    <w:rsid w:val="002D7C7F"/>
    <w:rsid w:val="002E3308"/>
    <w:rsid w:val="002E67FD"/>
    <w:rsid w:val="002E79E5"/>
    <w:rsid w:val="002F2A60"/>
    <w:rsid w:val="002F5206"/>
    <w:rsid w:val="002F60E2"/>
    <w:rsid w:val="00305961"/>
    <w:rsid w:val="003104A1"/>
    <w:rsid w:val="0031070D"/>
    <w:rsid w:val="0031217A"/>
    <w:rsid w:val="003205AE"/>
    <w:rsid w:val="00322E1F"/>
    <w:rsid w:val="003239C1"/>
    <w:rsid w:val="00335B8B"/>
    <w:rsid w:val="003400C4"/>
    <w:rsid w:val="00345480"/>
    <w:rsid w:val="0034773B"/>
    <w:rsid w:val="0035410E"/>
    <w:rsid w:val="00354DF2"/>
    <w:rsid w:val="003655F3"/>
    <w:rsid w:val="00367AFC"/>
    <w:rsid w:val="003767A1"/>
    <w:rsid w:val="00377BCB"/>
    <w:rsid w:val="003817A4"/>
    <w:rsid w:val="00382472"/>
    <w:rsid w:val="003907BC"/>
    <w:rsid w:val="003A41CD"/>
    <w:rsid w:val="003A62B0"/>
    <w:rsid w:val="003A7F0E"/>
    <w:rsid w:val="003B24FD"/>
    <w:rsid w:val="003C1C04"/>
    <w:rsid w:val="003C50F8"/>
    <w:rsid w:val="003C58D0"/>
    <w:rsid w:val="003C597C"/>
    <w:rsid w:val="003E5882"/>
    <w:rsid w:val="003E5D6F"/>
    <w:rsid w:val="003F2901"/>
    <w:rsid w:val="003F2B87"/>
    <w:rsid w:val="003F4CF3"/>
    <w:rsid w:val="003F6DBA"/>
    <w:rsid w:val="00417F67"/>
    <w:rsid w:val="004219B3"/>
    <w:rsid w:val="004231DC"/>
    <w:rsid w:val="004248DE"/>
    <w:rsid w:val="004314EC"/>
    <w:rsid w:val="00431F6F"/>
    <w:rsid w:val="00433423"/>
    <w:rsid w:val="00435C1E"/>
    <w:rsid w:val="0043793F"/>
    <w:rsid w:val="00441A47"/>
    <w:rsid w:val="004515F5"/>
    <w:rsid w:val="0045227F"/>
    <w:rsid w:val="00457ADF"/>
    <w:rsid w:val="00461371"/>
    <w:rsid w:val="00473B78"/>
    <w:rsid w:val="00476793"/>
    <w:rsid w:val="00481C4A"/>
    <w:rsid w:val="00482459"/>
    <w:rsid w:val="00485373"/>
    <w:rsid w:val="0049112A"/>
    <w:rsid w:val="00491B4C"/>
    <w:rsid w:val="004B0D88"/>
    <w:rsid w:val="004B1F0D"/>
    <w:rsid w:val="004B3C45"/>
    <w:rsid w:val="004B5F05"/>
    <w:rsid w:val="004B623B"/>
    <w:rsid w:val="004C78B4"/>
    <w:rsid w:val="004D2620"/>
    <w:rsid w:val="004D45D6"/>
    <w:rsid w:val="004E23D0"/>
    <w:rsid w:val="004E7C2F"/>
    <w:rsid w:val="004F049D"/>
    <w:rsid w:val="004F1C65"/>
    <w:rsid w:val="004F4AB5"/>
    <w:rsid w:val="004F6527"/>
    <w:rsid w:val="004F7574"/>
    <w:rsid w:val="00504398"/>
    <w:rsid w:val="00504DB5"/>
    <w:rsid w:val="00505336"/>
    <w:rsid w:val="0050675E"/>
    <w:rsid w:val="00514F06"/>
    <w:rsid w:val="005249B6"/>
    <w:rsid w:val="005334F4"/>
    <w:rsid w:val="00534246"/>
    <w:rsid w:val="00536276"/>
    <w:rsid w:val="00537CB4"/>
    <w:rsid w:val="00540756"/>
    <w:rsid w:val="005427FB"/>
    <w:rsid w:val="005560A2"/>
    <w:rsid w:val="005574D0"/>
    <w:rsid w:val="00567917"/>
    <w:rsid w:val="00572DCE"/>
    <w:rsid w:val="005742E9"/>
    <w:rsid w:val="00580188"/>
    <w:rsid w:val="00591EB1"/>
    <w:rsid w:val="00592D43"/>
    <w:rsid w:val="00593042"/>
    <w:rsid w:val="005931D9"/>
    <w:rsid w:val="00596B48"/>
    <w:rsid w:val="005A077F"/>
    <w:rsid w:val="005A09F5"/>
    <w:rsid w:val="005A4588"/>
    <w:rsid w:val="005A45B6"/>
    <w:rsid w:val="005B23EC"/>
    <w:rsid w:val="005C1B2B"/>
    <w:rsid w:val="005C45A9"/>
    <w:rsid w:val="005C5391"/>
    <w:rsid w:val="005C6DBF"/>
    <w:rsid w:val="005C7ADA"/>
    <w:rsid w:val="005D1D74"/>
    <w:rsid w:val="005D23A6"/>
    <w:rsid w:val="005E1890"/>
    <w:rsid w:val="0060151C"/>
    <w:rsid w:val="00601891"/>
    <w:rsid w:val="0060399E"/>
    <w:rsid w:val="0061216C"/>
    <w:rsid w:val="0061340C"/>
    <w:rsid w:val="006140D5"/>
    <w:rsid w:val="00620963"/>
    <w:rsid w:val="00623440"/>
    <w:rsid w:val="006234C4"/>
    <w:rsid w:val="00626421"/>
    <w:rsid w:val="00635285"/>
    <w:rsid w:val="006414F5"/>
    <w:rsid w:val="00652D27"/>
    <w:rsid w:val="00663D0B"/>
    <w:rsid w:val="0067172A"/>
    <w:rsid w:val="00671DCC"/>
    <w:rsid w:val="0069294B"/>
    <w:rsid w:val="00693A3E"/>
    <w:rsid w:val="00694AF1"/>
    <w:rsid w:val="006958E2"/>
    <w:rsid w:val="006A1233"/>
    <w:rsid w:val="006A2191"/>
    <w:rsid w:val="006A530B"/>
    <w:rsid w:val="006C07E2"/>
    <w:rsid w:val="006C0E6B"/>
    <w:rsid w:val="006C1126"/>
    <w:rsid w:val="006C14C5"/>
    <w:rsid w:val="006C5969"/>
    <w:rsid w:val="006D1837"/>
    <w:rsid w:val="006D3139"/>
    <w:rsid w:val="006D478C"/>
    <w:rsid w:val="006D4BBA"/>
    <w:rsid w:val="006D72F3"/>
    <w:rsid w:val="006D7557"/>
    <w:rsid w:val="006E3242"/>
    <w:rsid w:val="006E3428"/>
    <w:rsid w:val="006E5DBC"/>
    <w:rsid w:val="006F20AC"/>
    <w:rsid w:val="006F23C2"/>
    <w:rsid w:val="00706F96"/>
    <w:rsid w:val="0071547C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57B6E"/>
    <w:rsid w:val="00762081"/>
    <w:rsid w:val="0077082B"/>
    <w:rsid w:val="0077308C"/>
    <w:rsid w:val="0077385C"/>
    <w:rsid w:val="007741B0"/>
    <w:rsid w:val="00775F8E"/>
    <w:rsid w:val="007833A5"/>
    <w:rsid w:val="00784763"/>
    <w:rsid w:val="00790C54"/>
    <w:rsid w:val="007948BC"/>
    <w:rsid w:val="00797670"/>
    <w:rsid w:val="00797FC3"/>
    <w:rsid w:val="007A1FC8"/>
    <w:rsid w:val="007A4BFA"/>
    <w:rsid w:val="007B6535"/>
    <w:rsid w:val="007B7EDC"/>
    <w:rsid w:val="007C3BBF"/>
    <w:rsid w:val="007C705C"/>
    <w:rsid w:val="007C766F"/>
    <w:rsid w:val="007D2D49"/>
    <w:rsid w:val="007D34D0"/>
    <w:rsid w:val="007D6B46"/>
    <w:rsid w:val="007E2CC4"/>
    <w:rsid w:val="007E334D"/>
    <w:rsid w:val="007E3AAF"/>
    <w:rsid w:val="007E4E4D"/>
    <w:rsid w:val="007E68DF"/>
    <w:rsid w:val="007F0C4A"/>
    <w:rsid w:val="007F4C05"/>
    <w:rsid w:val="007F60EF"/>
    <w:rsid w:val="007F6183"/>
    <w:rsid w:val="007F6484"/>
    <w:rsid w:val="007F7327"/>
    <w:rsid w:val="00800F7B"/>
    <w:rsid w:val="00801A53"/>
    <w:rsid w:val="008022CD"/>
    <w:rsid w:val="008035BA"/>
    <w:rsid w:val="00805540"/>
    <w:rsid w:val="00810822"/>
    <w:rsid w:val="00813F82"/>
    <w:rsid w:val="00817318"/>
    <w:rsid w:val="008213DC"/>
    <w:rsid w:val="00830A3D"/>
    <w:rsid w:val="00833ED3"/>
    <w:rsid w:val="00837886"/>
    <w:rsid w:val="0084265E"/>
    <w:rsid w:val="00844161"/>
    <w:rsid w:val="00847B4B"/>
    <w:rsid w:val="00854263"/>
    <w:rsid w:val="00857306"/>
    <w:rsid w:val="00863AEC"/>
    <w:rsid w:val="008640E2"/>
    <w:rsid w:val="00864FD8"/>
    <w:rsid w:val="00870F40"/>
    <w:rsid w:val="00872B53"/>
    <w:rsid w:val="00880858"/>
    <w:rsid w:val="008817CF"/>
    <w:rsid w:val="00883DA2"/>
    <w:rsid w:val="00886EEB"/>
    <w:rsid w:val="008935DF"/>
    <w:rsid w:val="008936CB"/>
    <w:rsid w:val="00894B60"/>
    <w:rsid w:val="008A19C2"/>
    <w:rsid w:val="008A251B"/>
    <w:rsid w:val="008A2A75"/>
    <w:rsid w:val="008A7708"/>
    <w:rsid w:val="008B18D7"/>
    <w:rsid w:val="008C27A5"/>
    <w:rsid w:val="008C641B"/>
    <w:rsid w:val="008D45CF"/>
    <w:rsid w:val="008E008F"/>
    <w:rsid w:val="008F0646"/>
    <w:rsid w:val="008F0F61"/>
    <w:rsid w:val="008F2D82"/>
    <w:rsid w:val="008F33E3"/>
    <w:rsid w:val="008F7A87"/>
    <w:rsid w:val="0090107C"/>
    <w:rsid w:val="009015BE"/>
    <w:rsid w:val="009016F7"/>
    <w:rsid w:val="009032E1"/>
    <w:rsid w:val="0090453B"/>
    <w:rsid w:val="009057F6"/>
    <w:rsid w:val="00921223"/>
    <w:rsid w:val="00925298"/>
    <w:rsid w:val="009353A5"/>
    <w:rsid w:val="00937D9A"/>
    <w:rsid w:val="009446AF"/>
    <w:rsid w:val="00946744"/>
    <w:rsid w:val="00946D52"/>
    <w:rsid w:val="00951758"/>
    <w:rsid w:val="0096313A"/>
    <w:rsid w:val="00963EF0"/>
    <w:rsid w:val="00966AB3"/>
    <w:rsid w:val="00967965"/>
    <w:rsid w:val="00971190"/>
    <w:rsid w:val="00972453"/>
    <w:rsid w:val="00972995"/>
    <w:rsid w:val="00976B16"/>
    <w:rsid w:val="0098004B"/>
    <w:rsid w:val="00982930"/>
    <w:rsid w:val="00987DA6"/>
    <w:rsid w:val="00991E62"/>
    <w:rsid w:val="00992E9D"/>
    <w:rsid w:val="00995E61"/>
    <w:rsid w:val="009A05F9"/>
    <w:rsid w:val="009A6935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E02A6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21F54"/>
    <w:rsid w:val="00A24D3D"/>
    <w:rsid w:val="00A3159B"/>
    <w:rsid w:val="00A325AB"/>
    <w:rsid w:val="00A33088"/>
    <w:rsid w:val="00A36CBA"/>
    <w:rsid w:val="00A377E3"/>
    <w:rsid w:val="00A44CD8"/>
    <w:rsid w:val="00A45F80"/>
    <w:rsid w:val="00A46EAD"/>
    <w:rsid w:val="00A54B9C"/>
    <w:rsid w:val="00A6084F"/>
    <w:rsid w:val="00A62576"/>
    <w:rsid w:val="00A6310B"/>
    <w:rsid w:val="00A66BED"/>
    <w:rsid w:val="00A70D94"/>
    <w:rsid w:val="00A71DEC"/>
    <w:rsid w:val="00A72134"/>
    <w:rsid w:val="00A83771"/>
    <w:rsid w:val="00A83BC3"/>
    <w:rsid w:val="00A846D9"/>
    <w:rsid w:val="00A91E20"/>
    <w:rsid w:val="00A93024"/>
    <w:rsid w:val="00A93594"/>
    <w:rsid w:val="00AA5315"/>
    <w:rsid w:val="00AA5BDC"/>
    <w:rsid w:val="00AB5A72"/>
    <w:rsid w:val="00AC20A7"/>
    <w:rsid w:val="00AC24E8"/>
    <w:rsid w:val="00AC354B"/>
    <w:rsid w:val="00AC62B0"/>
    <w:rsid w:val="00AD1098"/>
    <w:rsid w:val="00AD2CE8"/>
    <w:rsid w:val="00AD42D8"/>
    <w:rsid w:val="00AE246F"/>
    <w:rsid w:val="00AE525A"/>
    <w:rsid w:val="00AE5DD8"/>
    <w:rsid w:val="00AF0A89"/>
    <w:rsid w:val="00AF263B"/>
    <w:rsid w:val="00AF3759"/>
    <w:rsid w:val="00AF71FC"/>
    <w:rsid w:val="00AF73BE"/>
    <w:rsid w:val="00B002F3"/>
    <w:rsid w:val="00B01427"/>
    <w:rsid w:val="00B02D40"/>
    <w:rsid w:val="00B1059F"/>
    <w:rsid w:val="00B117E4"/>
    <w:rsid w:val="00B13AA1"/>
    <w:rsid w:val="00B20347"/>
    <w:rsid w:val="00B22779"/>
    <w:rsid w:val="00B22901"/>
    <w:rsid w:val="00B22D0F"/>
    <w:rsid w:val="00B24500"/>
    <w:rsid w:val="00B24BF3"/>
    <w:rsid w:val="00B26129"/>
    <w:rsid w:val="00B273C2"/>
    <w:rsid w:val="00B41F17"/>
    <w:rsid w:val="00B43242"/>
    <w:rsid w:val="00B45B4B"/>
    <w:rsid w:val="00B45BAF"/>
    <w:rsid w:val="00B52BCD"/>
    <w:rsid w:val="00B53891"/>
    <w:rsid w:val="00B70C9E"/>
    <w:rsid w:val="00B71BC6"/>
    <w:rsid w:val="00B73AD2"/>
    <w:rsid w:val="00B74855"/>
    <w:rsid w:val="00B837FA"/>
    <w:rsid w:val="00B847C2"/>
    <w:rsid w:val="00B85BB7"/>
    <w:rsid w:val="00B871ED"/>
    <w:rsid w:val="00B9179A"/>
    <w:rsid w:val="00B92255"/>
    <w:rsid w:val="00B92E45"/>
    <w:rsid w:val="00BA0747"/>
    <w:rsid w:val="00BA3122"/>
    <w:rsid w:val="00BA3A28"/>
    <w:rsid w:val="00BA5968"/>
    <w:rsid w:val="00BA6039"/>
    <w:rsid w:val="00BB0BFE"/>
    <w:rsid w:val="00BB3281"/>
    <w:rsid w:val="00BB40F9"/>
    <w:rsid w:val="00BB5731"/>
    <w:rsid w:val="00BB5CD1"/>
    <w:rsid w:val="00BC44EC"/>
    <w:rsid w:val="00BC5CDD"/>
    <w:rsid w:val="00BD184A"/>
    <w:rsid w:val="00BD5C25"/>
    <w:rsid w:val="00BD75B1"/>
    <w:rsid w:val="00BE01AA"/>
    <w:rsid w:val="00BE07CB"/>
    <w:rsid w:val="00BE1BBC"/>
    <w:rsid w:val="00BE79B6"/>
    <w:rsid w:val="00BF192E"/>
    <w:rsid w:val="00BF5175"/>
    <w:rsid w:val="00BF51A2"/>
    <w:rsid w:val="00C010FC"/>
    <w:rsid w:val="00C0177D"/>
    <w:rsid w:val="00C02DAB"/>
    <w:rsid w:val="00C07145"/>
    <w:rsid w:val="00C10ADD"/>
    <w:rsid w:val="00C1221B"/>
    <w:rsid w:val="00C14127"/>
    <w:rsid w:val="00C15C18"/>
    <w:rsid w:val="00C170C5"/>
    <w:rsid w:val="00C176B9"/>
    <w:rsid w:val="00C17DED"/>
    <w:rsid w:val="00C260C8"/>
    <w:rsid w:val="00C27247"/>
    <w:rsid w:val="00C27877"/>
    <w:rsid w:val="00C2796C"/>
    <w:rsid w:val="00C30E7D"/>
    <w:rsid w:val="00C35450"/>
    <w:rsid w:val="00C42B73"/>
    <w:rsid w:val="00C51687"/>
    <w:rsid w:val="00C516D0"/>
    <w:rsid w:val="00C54E94"/>
    <w:rsid w:val="00C57A86"/>
    <w:rsid w:val="00C620DD"/>
    <w:rsid w:val="00C636B5"/>
    <w:rsid w:val="00C67AF6"/>
    <w:rsid w:val="00C71851"/>
    <w:rsid w:val="00C82F53"/>
    <w:rsid w:val="00C8344D"/>
    <w:rsid w:val="00C84919"/>
    <w:rsid w:val="00C91EFA"/>
    <w:rsid w:val="00C97546"/>
    <w:rsid w:val="00CA7A7F"/>
    <w:rsid w:val="00CB3A2E"/>
    <w:rsid w:val="00CB7F03"/>
    <w:rsid w:val="00CC12BB"/>
    <w:rsid w:val="00CC2DB1"/>
    <w:rsid w:val="00CC64E7"/>
    <w:rsid w:val="00CC7E66"/>
    <w:rsid w:val="00CE0EC8"/>
    <w:rsid w:val="00CE1476"/>
    <w:rsid w:val="00CF01B4"/>
    <w:rsid w:val="00CF1674"/>
    <w:rsid w:val="00CF4311"/>
    <w:rsid w:val="00CF5BBB"/>
    <w:rsid w:val="00D00283"/>
    <w:rsid w:val="00D0319B"/>
    <w:rsid w:val="00D065F2"/>
    <w:rsid w:val="00D1269E"/>
    <w:rsid w:val="00D147A3"/>
    <w:rsid w:val="00D15DA8"/>
    <w:rsid w:val="00D312F1"/>
    <w:rsid w:val="00D32CE5"/>
    <w:rsid w:val="00D33B4B"/>
    <w:rsid w:val="00D3422F"/>
    <w:rsid w:val="00D44DE5"/>
    <w:rsid w:val="00D45CA9"/>
    <w:rsid w:val="00D46327"/>
    <w:rsid w:val="00D46945"/>
    <w:rsid w:val="00D51F74"/>
    <w:rsid w:val="00D54760"/>
    <w:rsid w:val="00D549AD"/>
    <w:rsid w:val="00D60F21"/>
    <w:rsid w:val="00D613F4"/>
    <w:rsid w:val="00D63380"/>
    <w:rsid w:val="00D64988"/>
    <w:rsid w:val="00D65EF8"/>
    <w:rsid w:val="00D730A8"/>
    <w:rsid w:val="00D8224D"/>
    <w:rsid w:val="00D918CE"/>
    <w:rsid w:val="00D93D3D"/>
    <w:rsid w:val="00D95BB2"/>
    <w:rsid w:val="00DA1766"/>
    <w:rsid w:val="00DA4938"/>
    <w:rsid w:val="00DB04C2"/>
    <w:rsid w:val="00DB05DA"/>
    <w:rsid w:val="00DB1438"/>
    <w:rsid w:val="00DB5456"/>
    <w:rsid w:val="00DC2B16"/>
    <w:rsid w:val="00DC4E84"/>
    <w:rsid w:val="00DC716F"/>
    <w:rsid w:val="00DC7EA1"/>
    <w:rsid w:val="00DD3110"/>
    <w:rsid w:val="00DD61C4"/>
    <w:rsid w:val="00DD7890"/>
    <w:rsid w:val="00DF1F20"/>
    <w:rsid w:val="00DF3C27"/>
    <w:rsid w:val="00DF5063"/>
    <w:rsid w:val="00E03F4C"/>
    <w:rsid w:val="00E0519B"/>
    <w:rsid w:val="00E06F91"/>
    <w:rsid w:val="00E10D22"/>
    <w:rsid w:val="00E121B2"/>
    <w:rsid w:val="00E12FAA"/>
    <w:rsid w:val="00E15830"/>
    <w:rsid w:val="00E214F9"/>
    <w:rsid w:val="00E246D7"/>
    <w:rsid w:val="00E321E5"/>
    <w:rsid w:val="00E32F17"/>
    <w:rsid w:val="00E36A76"/>
    <w:rsid w:val="00E37284"/>
    <w:rsid w:val="00E551D9"/>
    <w:rsid w:val="00E60A38"/>
    <w:rsid w:val="00E623CE"/>
    <w:rsid w:val="00E6339F"/>
    <w:rsid w:val="00E82848"/>
    <w:rsid w:val="00E873A1"/>
    <w:rsid w:val="00E903E2"/>
    <w:rsid w:val="00EA19F8"/>
    <w:rsid w:val="00EA2F9A"/>
    <w:rsid w:val="00EA434D"/>
    <w:rsid w:val="00EB00D7"/>
    <w:rsid w:val="00EB0A25"/>
    <w:rsid w:val="00EB1378"/>
    <w:rsid w:val="00EB154D"/>
    <w:rsid w:val="00EB4D23"/>
    <w:rsid w:val="00EB6CE0"/>
    <w:rsid w:val="00EB78AE"/>
    <w:rsid w:val="00EC1BF2"/>
    <w:rsid w:val="00EC2B17"/>
    <w:rsid w:val="00EC3CC9"/>
    <w:rsid w:val="00EC6ACB"/>
    <w:rsid w:val="00ED0DF4"/>
    <w:rsid w:val="00ED1F00"/>
    <w:rsid w:val="00ED2A60"/>
    <w:rsid w:val="00EE102F"/>
    <w:rsid w:val="00EF1328"/>
    <w:rsid w:val="00F05941"/>
    <w:rsid w:val="00F07667"/>
    <w:rsid w:val="00F109F6"/>
    <w:rsid w:val="00F1623A"/>
    <w:rsid w:val="00F207E6"/>
    <w:rsid w:val="00F22304"/>
    <w:rsid w:val="00F23256"/>
    <w:rsid w:val="00F3491B"/>
    <w:rsid w:val="00F36B30"/>
    <w:rsid w:val="00F36E8B"/>
    <w:rsid w:val="00F55587"/>
    <w:rsid w:val="00F563DB"/>
    <w:rsid w:val="00F6475B"/>
    <w:rsid w:val="00F726EF"/>
    <w:rsid w:val="00F7568E"/>
    <w:rsid w:val="00F93010"/>
    <w:rsid w:val="00F94849"/>
    <w:rsid w:val="00FA6510"/>
    <w:rsid w:val="00FA6A25"/>
    <w:rsid w:val="00FB0A4E"/>
    <w:rsid w:val="00FB2433"/>
    <w:rsid w:val="00FB2E50"/>
    <w:rsid w:val="00FB7BCA"/>
    <w:rsid w:val="00FC1F79"/>
    <w:rsid w:val="00FC4956"/>
    <w:rsid w:val="00FC61D9"/>
    <w:rsid w:val="00FC789D"/>
    <w:rsid w:val="00FD68A1"/>
    <w:rsid w:val="00FE0C00"/>
    <w:rsid w:val="00FE13DE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7879771-F02C-4824-B912-1DD3260B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A4BFA"/>
    <w:pPr>
      <w:framePr w:hSpace="141" w:wrap="around" w:vAnchor="text" w:hAnchor="page" w:x="6796" w:y="182"/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styleId="Sinespaciado">
    <w:name w:val="No Spacing"/>
    <w:uiPriority w:val="1"/>
    <w:qFormat/>
    <w:rsid w:val="00BF51A2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../ECU_GEN/CUROLGEN04_DeterminarListaPrecio.doc" TargetMode="External"/><Relationship Id="rId4" Type="http://schemas.openxmlformats.org/officeDocument/2006/relationships/settings" Target="settings.xml"/><Relationship Id="rId9" Type="http://schemas.openxmlformats.org/officeDocument/2006/relationships/hyperlink" Target="CUROLMOV18_CapturarPedido.docx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15DD8C-18CE-41AA-8DC3-308B63185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</Template>
  <TotalTime>4557</TotalTime>
  <Pages>11</Pages>
  <Words>2891</Words>
  <Characters>15904</Characters>
  <Application>Microsoft Office Word</Application>
  <DocSecurity>0</DocSecurity>
  <Lines>132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18758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Belem</cp:lastModifiedBy>
  <cp:revision>33</cp:revision>
  <cp:lastPrinted>2008-09-11T22:09:00Z</cp:lastPrinted>
  <dcterms:created xsi:type="dcterms:W3CDTF">2014-08-14T21:22:00Z</dcterms:created>
  <dcterms:modified xsi:type="dcterms:W3CDTF">2018-04-13T14:51:00Z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