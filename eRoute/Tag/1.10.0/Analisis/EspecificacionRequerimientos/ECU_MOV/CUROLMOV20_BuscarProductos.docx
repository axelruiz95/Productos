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Puest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Puest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Puest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Puest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A37A75">
        <w:rPr>
          <w:rFonts w:cs="Arial"/>
          <w:lang w:val="es-MX" w:eastAsia="en-US"/>
        </w:rPr>
        <w:t>1</w:t>
      </w:r>
      <w:r w:rsidR="00DC209D">
        <w:rPr>
          <w:rFonts w:cs="Arial"/>
          <w:lang w:val="es-MX" w:eastAsia="en-US"/>
        </w:rPr>
        <w:t>9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proofErr w:type="spellStart"/>
            <w:r w:rsidRPr="00D00E19">
              <w:rPr>
                <w:lang w:val="es-ES"/>
              </w:rPr>
              <w:t>ListaPrecios</w:t>
            </w:r>
            <w:proofErr w:type="spellEnd"/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29/12/2013</w:t>
            </w:r>
          </w:p>
        </w:tc>
        <w:tc>
          <w:tcPr>
            <w:tcW w:w="1152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1.4</w:t>
            </w:r>
          </w:p>
        </w:tc>
        <w:tc>
          <w:tcPr>
            <w:tcW w:w="3744" w:type="dxa"/>
          </w:tcPr>
          <w:p w:rsidR="00194F5B" w:rsidRPr="00962CB5" w:rsidRDefault="00194F5B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Crear actividad de Ajustes en Android.</w:t>
            </w:r>
          </w:p>
          <w:p w:rsidR="0054592D" w:rsidRPr="00962CB5" w:rsidRDefault="0054592D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Se ajusta documentación.</w:t>
            </w:r>
          </w:p>
          <w:p w:rsidR="00194F5B" w:rsidRPr="00962CB5" w:rsidRDefault="00194F5B" w:rsidP="00FB423B">
            <w:pPr>
              <w:pStyle w:val="Tabletext"/>
              <w:spacing w:after="0"/>
              <w:rPr>
                <w:lang w:val="es-ES"/>
              </w:rPr>
            </w:pPr>
            <w:r w:rsidRPr="00962CB5">
              <w:rPr>
                <w:lang w:val="es-ES"/>
              </w:rPr>
              <w:t>Folio CAI 0002868</w:t>
            </w:r>
          </w:p>
          <w:p w:rsidR="00194F5B" w:rsidRPr="00962CB5" w:rsidRDefault="00194F5B" w:rsidP="00FB423B">
            <w:pPr>
              <w:pStyle w:val="Tabletext"/>
              <w:spacing w:after="0"/>
            </w:pPr>
            <w:r w:rsidRPr="00962CB5">
              <w:t>(Route Lite, 1.0.0.0)</w:t>
            </w:r>
          </w:p>
        </w:tc>
        <w:tc>
          <w:tcPr>
            <w:tcW w:w="2304" w:type="dxa"/>
          </w:tcPr>
          <w:p w:rsidR="00194F5B" w:rsidRPr="00962CB5" w:rsidRDefault="00194F5B" w:rsidP="00FB423B">
            <w:pPr>
              <w:pStyle w:val="Tabletext"/>
            </w:pPr>
            <w:r w:rsidRPr="00962CB5"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06/01/2014</w:t>
            </w:r>
          </w:p>
        </w:tc>
        <w:tc>
          <w:tcPr>
            <w:tcW w:w="1152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1.5</w:t>
            </w:r>
          </w:p>
        </w:tc>
        <w:tc>
          <w:tcPr>
            <w:tcW w:w="3744" w:type="dxa"/>
          </w:tcPr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rPr>
                <w:lang w:val="es-ES"/>
              </w:rPr>
              <w:t>Crear actividad de Descarga de Productos.</w:t>
            </w:r>
          </w:p>
          <w:p w:rsidR="001B637B" w:rsidRPr="00DC209D" w:rsidRDefault="001B637B" w:rsidP="00C858B9">
            <w:pPr>
              <w:pStyle w:val="Tabletext"/>
              <w:spacing w:after="0"/>
              <w:rPr>
                <w:lang w:val="es-ES"/>
              </w:rPr>
            </w:pPr>
            <w:r w:rsidRPr="00DC209D">
              <w:rPr>
                <w:lang w:val="es-ES"/>
              </w:rPr>
              <w:t>Folio CAI 0002867</w:t>
            </w:r>
          </w:p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t>(Route Lite, 1.0.0.0)</w:t>
            </w:r>
          </w:p>
        </w:tc>
        <w:tc>
          <w:tcPr>
            <w:tcW w:w="2304" w:type="dxa"/>
          </w:tcPr>
          <w:p w:rsidR="001B637B" w:rsidRPr="00DC209D" w:rsidRDefault="001B637B" w:rsidP="00C858B9">
            <w:pPr>
              <w:pStyle w:val="Tabletext"/>
            </w:pPr>
            <w:r w:rsidRPr="00DC209D"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Agregar el Precio Sugerido del producto 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lastRenderedPageBreak/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5D7D15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D7D15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 xml:space="preserve"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</w:t>
            </w:r>
            <w:proofErr w:type="spellStart"/>
            <w:r w:rsidRPr="005B4360">
              <w:rPr>
                <w:highlight w:val="green"/>
                <w:lang w:val="es-ES"/>
              </w:rPr>
              <w:t>TipoTransProd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y </w:t>
            </w:r>
            <w:proofErr w:type="spellStart"/>
            <w:r w:rsidRPr="005B4360">
              <w:rPr>
                <w:highlight w:val="green"/>
                <w:lang w:val="es-ES"/>
              </w:rPr>
              <w:t>TransProdId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 xml:space="preserve">Nancy Elizabeth </w:t>
            </w:r>
            <w:r w:rsidRPr="009E08F7">
              <w:rPr>
                <w:highlight w:val="darkBlue"/>
              </w:rPr>
              <w:lastRenderedPageBreak/>
              <w:t>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lastRenderedPageBreak/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  <w:tr w:rsidR="00F74892" w:rsidRPr="001C6BE0" w:rsidTr="00C858B9">
        <w:trPr>
          <w:jc w:val="center"/>
        </w:trPr>
        <w:tc>
          <w:tcPr>
            <w:tcW w:w="2304" w:type="dxa"/>
          </w:tcPr>
          <w:p w:rsidR="00F74892" w:rsidRPr="005D7D15" w:rsidRDefault="00F74892" w:rsidP="00266F6D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04/06/2015</w:t>
            </w:r>
          </w:p>
        </w:tc>
        <w:tc>
          <w:tcPr>
            <w:tcW w:w="1152" w:type="dxa"/>
          </w:tcPr>
          <w:p w:rsidR="00F74892" w:rsidRPr="005D7D15" w:rsidRDefault="00F74892" w:rsidP="00176EA2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1.17</w:t>
            </w:r>
          </w:p>
        </w:tc>
        <w:tc>
          <w:tcPr>
            <w:tcW w:w="3744" w:type="dxa"/>
          </w:tcPr>
          <w:p w:rsidR="00F74892" w:rsidRPr="005D7D15" w:rsidRDefault="00F74892" w:rsidP="00D00E19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Folio CAI: 000</w:t>
            </w:r>
            <w:r w:rsidR="003B0775" w:rsidRPr="005D7D15">
              <w:rPr>
                <w:highlight w:val="lightGray"/>
              </w:rPr>
              <w:t>3576</w:t>
            </w:r>
          </w:p>
          <w:p w:rsidR="003B0775" w:rsidRPr="005D7D15" w:rsidRDefault="003B0775" w:rsidP="003B0775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Agregar validación en la captura de productos del Pedido para no permitir vender cantidades que no sean múltiplos del producto.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</w:p>
          <w:p w:rsidR="003B0775" w:rsidRPr="003B0775" w:rsidRDefault="003B0775" w:rsidP="003B0775">
            <w:pPr>
              <w:pStyle w:val="Tabletext"/>
              <w:jc w:val="left"/>
              <w:rPr>
                <w:b/>
                <w:color w:val="FF0000"/>
              </w:rPr>
            </w:pPr>
            <w:r w:rsidRPr="003B0775">
              <w:rPr>
                <w:b/>
                <w:color w:val="FF0000"/>
              </w:rPr>
              <w:t>Se realiza en la versión 1.4.0.0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(La Costeña, 1.4.0.0)</w:t>
            </w:r>
          </w:p>
        </w:tc>
        <w:tc>
          <w:tcPr>
            <w:tcW w:w="2304" w:type="dxa"/>
          </w:tcPr>
          <w:p w:rsidR="00F74892" w:rsidRPr="003B0775" w:rsidRDefault="003B0775" w:rsidP="009E08F7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Nancy Elizabeth Villalobos Plascencia</w:t>
            </w:r>
          </w:p>
        </w:tc>
      </w:tr>
      <w:tr w:rsidR="00DC45A6" w:rsidRPr="001C6BE0" w:rsidTr="00C858B9">
        <w:trPr>
          <w:jc w:val="center"/>
        </w:trPr>
        <w:tc>
          <w:tcPr>
            <w:tcW w:w="2304" w:type="dxa"/>
          </w:tcPr>
          <w:p w:rsidR="00DC45A6" w:rsidRPr="00183C11" w:rsidRDefault="00DC45A6" w:rsidP="00266F6D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12/08/2016</w:t>
            </w:r>
          </w:p>
        </w:tc>
        <w:tc>
          <w:tcPr>
            <w:tcW w:w="1152" w:type="dxa"/>
          </w:tcPr>
          <w:p w:rsidR="00DC45A6" w:rsidRPr="00183C11" w:rsidRDefault="00DC45A6" w:rsidP="00176EA2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:rsidR="00DC45A6" w:rsidRPr="00183C11" w:rsidRDefault="00183C11" w:rsidP="00D00E19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Mandar llamar la búsqueda simplificada de acuerdo al parámetro &lt;</w:t>
            </w:r>
            <w:proofErr w:type="spellStart"/>
            <w:r w:rsidRPr="00183C11">
              <w:rPr>
                <w:highlight w:val="darkCyan"/>
              </w:rPr>
              <w:t>MOTConfiguracion.ManejoDobleUnidad</w:t>
            </w:r>
            <w:proofErr w:type="spellEnd"/>
            <w:r w:rsidRPr="00183C11">
              <w:rPr>
                <w:highlight w:val="darkCyan"/>
              </w:rPr>
              <w:t>&gt;. (Se documenta funcionalidad de la búsqueda simplificada).</w:t>
            </w:r>
          </w:p>
          <w:p w:rsidR="00183C11" w:rsidRPr="00183C11" w:rsidRDefault="00183C11" w:rsidP="00183C11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183C11">
              <w:rPr>
                <w:sz w:val="20"/>
                <w:szCs w:val="20"/>
                <w:highlight w:val="darkCyan"/>
              </w:rPr>
              <w:t>Folio CAI 000</w:t>
            </w:r>
            <w:r>
              <w:rPr>
                <w:sz w:val="20"/>
                <w:szCs w:val="20"/>
                <w:highlight w:val="darkCyan"/>
              </w:rPr>
              <w:t>3971</w:t>
            </w:r>
          </w:p>
          <w:p w:rsidR="00183C11" w:rsidRPr="00183C11" w:rsidRDefault="00183C11" w:rsidP="002A2EE6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(</w:t>
            </w:r>
            <w:r>
              <w:rPr>
                <w:highlight w:val="darkCyan"/>
              </w:rPr>
              <w:t>QDL</w:t>
            </w:r>
            <w:r w:rsidRPr="00183C11">
              <w:rPr>
                <w:highlight w:val="darkCyan"/>
              </w:rPr>
              <w:t>, 1.</w:t>
            </w:r>
            <w:r w:rsidR="002A2EE6">
              <w:rPr>
                <w:highlight w:val="darkCyan"/>
              </w:rPr>
              <w:t>9</w:t>
            </w:r>
            <w:r w:rsidRPr="00183C11">
              <w:rPr>
                <w:highlight w:val="darkCyan"/>
              </w:rPr>
              <w:t>.0.0</w:t>
            </w:r>
            <w:r>
              <w:rPr>
                <w:highlight w:val="darkCyan"/>
              </w:rPr>
              <w:t xml:space="preserve"> – 4.1</w:t>
            </w:r>
            <w:r w:rsidR="002A2EE6">
              <w:rPr>
                <w:highlight w:val="darkCyan"/>
              </w:rPr>
              <w:t>4</w:t>
            </w:r>
            <w:r>
              <w:rPr>
                <w:highlight w:val="darkCyan"/>
              </w:rPr>
              <w:t>.0.0</w:t>
            </w:r>
            <w:r w:rsidRPr="00183C11">
              <w:rPr>
                <w:highlight w:val="darkCyan"/>
              </w:rPr>
              <w:t>)</w:t>
            </w:r>
          </w:p>
        </w:tc>
        <w:tc>
          <w:tcPr>
            <w:tcW w:w="2304" w:type="dxa"/>
          </w:tcPr>
          <w:p w:rsidR="00DC45A6" w:rsidRPr="00183C11" w:rsidRDefault="00DC45A6" w:rsidP="009E08F7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Belem Lizeth Jiménez Arévalo</w:t>
            </w:r>
          </w:p>
        </w:tc>
      </w:tr>
      <w:tr w:rsidR="00DC209D" w:rsidRPr="001C6BE0" w:rsidTr="00C858B9">
        <w:trPr>
          <w:jc w:val="center"/>
        </w:trPr>
        <w:tc>
          <w:tcPr>
            <w:tcW w:w="2304" w:type="dxa"/>
          </w:tcPr>
          <w:p w:rsidR="00DC209D" w:rsidRPr="00DC209D" w:rsidRDefault="00DC209D" w:rsidP="00266F6D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04/01/2017</w:t>
            </w:r>
          </w:p>
        </w:tc>
        <w:tc>
          <w:tcPr>
            <w:tcW w:w="1152" w:type="dxa"/>
          </w:tcPr>
          <w:p w:rsidR="00DC209D" w:rsidRPr="00DC209D" w:rsidRDefault="00DC209D" w:rsidP="00176EA2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1.19</w:t>
            </w:r>
          </w:p>
        </w:tc>
        <w:tc>
          <w:tcPr>
            <w:tcW w:w="3744" w:type="dxa"/>
          </w:tcPr>
          <w:p w:rsidR="00DC209D" w:rsidRPr="00DC209D" w:rsidRDefault="00DC209D" w:rsidP="00DC209D">
            <w:pPr>
              <w:pStyle w:val="Tabletex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La búsqueda simple de producto se filtra para que solo muestre aquellos productos que tengan precio y existencia. </w:t>
            </w:r>
          </w:p>
          <w:p w:rsid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Para este punto, se considera el campo </w:t>
            </w:r>
            <w:proofErr w:type="spellStart"/>
            <w:r w:rsidRPr="00DC209D">
              <w:rPr>
                <w:highlight w:val="darkYellow"/>
              </w:rPr>
              <w:t>MOTConfiguracion.FiltrarProducto</w:t>
            </w:r>
            <w:proofErr w:type="spellEnd"/>
            <w:r w:rsidRPr="00DC209D">
              <w:rPr>
                <w:highlight w:val="darkYellow"/>
              </w:rPr>
              <w:t xml:space="preserve"> y es solo para el pedido. Al final tuvimos </w:t>
            </w:r>
            <w:r w:rsidRPr="00DC209D">
              <w:rPr>
                <w:highlight w:val="darkYellow"/>
              </w:rPr>
              <w:lastRenderedPageBreak/>
              <w:t xml:space="preserve">que meter un filtro más para la doble unidad en todas las demás actividades para que solo mostrara la unidad con </w:t>
            </w:r>
            <w:proofErr w:type="spellStart"/>
            <w:r w:rsidRPr="00DC209D">
              <w:rPr>
                <w:highlight w:val="darkYellow"/>
              </w:rPr>
              <w:t>TipoEstado</w:t>
            </w:r>
            <w:proofErr w:type="spellEnd"/>
            <w:r w:rsidRPr="00DC209D">
              <w:rPr>
                <w:highlight w:val="darkYellow"/>
              </w:rPr>
              <w:t xml:space="preserve"> = 1.</w:t>
            </w:r>
          </w:p>
          <w:p w:rsidR="00DC209D" w:rsidRPr="00DC209D" w:rsidRDefault="00DC209D" w:rsidP="00DC209D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DC209D">
              <w:rPr>
                <w:sz w:val="20"/>
                <w:szCs w:val="20"/>
                <w:highlight w:val="darkYellow"/>
              </w:rPr>
              <w:t>Folio CAI 0003969</w:t>
            </w:r>
          </w:p>
          <w:p w:rsidR="00DC209D" w:rsidRP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>(QDL, 1.9.0.0 – 4.14.0.0)</w:t>
            </w:r>
          </w:p>
        </w:tc>
        <w:tc>
          <w:tcPr>
            <w:tcW w:w="2304" w:type="dxa"/>
          </w:tcPr>
          <w:p w:rsidR="00DC209D" w:rsidRPr="00DC209D" w:rsidRDefault="00DC209D" w:rsidP="009E08F7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lastRenderedPageBreak/>
              <w:t>Belem Lizeth Jiménez Arévalo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lastRenderedPageBreak/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AC0E68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71336034" w:history="1">
        <w:r w:rsidR="00AC0E68" w:rsidRPr="0085739E">
          <w:rPr>
            <w:rStyle w:val="Hipervnculo"/>
          </w:rPr>
          <w:t xml:space="preserve">Especificación del Caso de Uso: </w:t>
        </w:r>
        <w:r w:rsidR="00AC0E68" w:rsidRPr="0085739E">
          <w:rPr>
            <w:rStyle w:val="Hipervnculo"/>
            <w:lang w:eastAsia="en-US"/>
          </w:rPr>
          <w:t>Buscar Productos - CUROLMOV20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_Toc471336034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8</w:t>
        </w:r>
        <w:r w:rsidR="00AC0E68">
          <w:rPr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35" w:history="1">
        <w:r w:rsidRPr="0085739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36" w:history="1">
        <w:r w:rsidRPr="0085739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 xml:space="preserve">Caso de uso: </w:t>
        </w:r>
        <w:r w:rsidRPr="0085739E">
          <w:rPr>
            <w:rStyle w:val="Hipervnculo"/>
            <w:lang w:eastAsia="en-US"/>
          </w:rPr>
          <w:t>Buscar Productos - CUROLMOV20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37" w:history="1">
        <w:r w:rsidRPr="0085739E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38" w:history="1">
        <w:r w:rsidRPr="0085739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39" w:history="1">
        <w:r w:rsidRPr="0085739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0" w:history="1">
        <w:r w:rsidRPr="0085739E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1" w:history="1">
        <w:r w:rsidRPr="0085739E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2" w:history="1">
        <w:r w:rsidRPr="0085739E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43" w:history="1">
        <w:r w:rsidRPr="0085739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4" w:history="1">
        <w:r w:rsidRPr="0085739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5" w:history="1">
        <w:r w:rsidRPr="0085739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46" w:history="1">
        <w:r w:rsidRPr="0085739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47" w:history="1">
        <w:r w:rsidRPr="0085739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48" w:history="1">
        <w:r w:rsidRPr="0085739E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49" w:history="1">
        <w:r w:rsidRPr="0085739E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50" w:history="1">
        <w:r w:rsidRPr="0085739E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_Toc471336050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1" w:history="1">
        <w:r w:rsidRPr="0085739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2" w:history="1">
        <w:r w:rsidRPr="0085739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3" w:history="1">
        <w:r w:rsidRPr="0085739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4" w:history="1">
        <w:r w:rsidRPr="0085739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C0E68" w:rsidRDefault="00AC0E6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5" w:history="1">
        <w:r w:rsidRPr="0085739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5739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_Toc471336055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471336034"/>
      <w:r>
        <w:lastRenderedPageBreak/>
        <w:t xml:space="preserve">Especificación del Caso de Uso: </w:t>
      </w:r>
      <w:fldSimple w:instr=" TITLE   \* MERGEFORMAT ">
        <w:r w:rsidR="00801B45">
          <w:rPr>
            <w:lang w:eastAsia="en-US"/>
          </w:rPr>
          <w:t>Buscar Productos</w:t>
        </w:r>
        <w:r w:rsidR="00EE792E">
          <w:rPr>
            <w:lang w:eastAsia="en-US"/>
          </w:rPr>
          <w:t xml:space="preserve"> - </w:t>
        </w:r>
        <w:r w:rsidR="00DA1805" w:rsidRPr="00DA1805">
          <w:rPr>
            <w:lang w:eastAsia="en-US"/>
          </w:rPr>
          <w:t>CUROLMOV</w:t>
        </w:r>
        <w:r w:rsidR="00801B45">
          <w:rPr>
            <w:lang w:eastAsia="en-US"/>
          </w:rPr>
          <w:t>20</w:t>
        </w:r>
        <w:bookmarkEnd w:id="3"/>
      </w:fldSimple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71336035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71336036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71336037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AC4BC6" w:rsidRPr="00A7721C" w:rsidRDefault="00801B45" w:rsidP="00A7721C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71336038"/>
      <w:r w:rsidRPr="00CA7A7F">
        <w:lastRenderedPageBreak/>
        <w:t>Diagrama de Casos de Uso</w:t>
      </w:r>
      <w:bookmarkEnd w:id="9"/>
      <w:bookmarkEnd w:id="10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15050" cy="59562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69" cy="59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71336039"/>
      <w:r w:rsidRPr="00CA7A7F">
        <w:t>Precondiciones</w:t>
      </w:r>
      <w:bookmarkEnd w:id="11"/>
      <w:bookmarkEnd w:id="12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71336040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71336041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Debe existir el catálogo de Tipos de Índice para Detalle de Operaciones de los </w:t>
      </w:r>
      <w:proofErr w:type="spellStart"/>
      <w:r>
        <w:rPr>
          <w:sz w:val="20"/>
          <w:szCs w:val="20"/>
          <w:lang w:val="es-MX" w:eastAsia="en-US"/>
        </w:rPr>
        <w:t>Submódulos</w:t>
      </w:r>
      <w:proofErr w:type="spellEnd"/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71336042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5B4360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7721C" w:rsidRPr="00A7721C" w:rsidRDefault="00A7721C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darkCyan"/>
        </w:rPr>
      </w:pPr>
      <w:proofErr w:type="spellStart"/>
      <w:r w:rsidRPr="00A7721C">
        <w:rPr>
          <w:sz w:val="20"/>
          <w:szCs w:val="20"/>
          <w:highlight w:val="darkCyan"/>
        </w:rPr>
        <w:t>BusquedaSimple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71336043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71336044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DC209D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DC209D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DC209D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DC209D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194F5B" w:rsidRPr="00962CB5" w:rsidRDefault="00DC209D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194F5B" w:rsidRPr="00962CB5">
          <w:rPr>
            <w:rStyle w:val="Hipervnculo"/>
            <w:rFonts w:cs="Arial"/>
            <w:b/>
            <w:sz w:val="20"/>
            <w:szCs w:val="20"/>
          </w:rPr>
          <w:t>Capturar Ajustes al Inventario – CUROLMOV35</w:t>
        </w:r>
      </w:hyperlink>
    </w:p>
    <w:p w:rsidR="001B637B" w:rsidRPr="00DC209D" w:rsidRDefault="00DC209D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4" w:history="1">
        <w:r w:rsidR="001B637B" w:rsidRPr="00DC209D">
          <w:rPr>
            <w:rStyle w:val="Hipervnculo"/>
            <w:rFonts w:cs="Arial"/>
            <w:b/>
            <w:sz w:val="20"/>
            <w:szCs w:val="20"/>
          </w:rPr>
          <w:t>Capturar Descarga de Producto – CUROLMOV36</w:t>
        </w:r>
      </w:hyperlink>
    </w:p>
    <w:p w:rsidR="00C858B9" w:rsidRPr="00B74831" w:rsidRDefault="00DC209D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Red"/>
          <w:lang w:val="es-MX"/>
        </w:rPr>
      </w:pPr>
      <w:hyperlink r:id="rId15" w:history="1">
        <w:r w:rsidR="00C858B9"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B74831" w:rsidRPr="006321F2" w:rsidRDefault="00DC209D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6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6321F2" w:rsidRPr="006321F2" w:rsidRDefault="00DC209D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7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8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19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 xml:space="preserve">RNGEN343 Tipos de Índice para Detalle de Operaciones de los </w:t>
        </w:r>
        <w:proofErr w:type="spellStart"/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Submódulos</w:t>
        </w:r>
        <w:proofErr w:type="spellEnd"/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270DED" w:rsidRPr="00270DED" w:rsidRDefault="00270DED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darkYellow"/>
          <w:lang w:val="es-MX"/>
        </w:rPr>
      </w:pPr>
      <w:proofErr w:type="spellStart"/>
      <w:r w:rsidRPr="00270DED">
        <w:rPr>
          <w:sz w:val="20"/>
          <w:szCs w:val="20"/>
          <w:highlight w:val="darkYellow"/>
          <w:lang w:val="es-MX"/>
        </w:rPr>
        <w:t>ManejoDobleUnidad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5432C3" w:rsidRPr="005432C3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0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proofErr w:type="spellStart"/>
      <w:r w:rsidRPr="005432C3">
        <w:rPr>
          <w:b/>
          <w:sz w:val="20"/>
          <w:highlight w:val="cyan"/>
          <w:lang w:val="es-MX"/>
        </w:rPr>
        <w:t>ConfigParametro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proofErr w:type="spellStart"/>
      <w:r w:rsidRPr="005432C3">
        <w:rPr>
          <w:sz w:val="20"/>
          <w:highlight w:val="cyan"/>
          <w:lang w:val="es-MX"/>
        </w:rPr>
        <w:t>Parametro</w:t>
      </w:r>
      <w:proofErr w:type="spellEnd"/>
      <w:r w:rsidRPr="005432C3">
        <w:rPr>
          <w:sz w:val="20"/>
          <w:highlight w:val="cyan"/>
          <w:lang w:val="es-MX"/>
        </w:rPr>
        <w:t xml:space="preserve"> = </w:t>
      </w:r>
      <w:proofErr w:type="spellStart"/>
      <w:r w:rsidRPr="005432C3">
        <w:rPr>
          <w:sz w:val="20"/>
          <w:highlight w:val="cyan"/>
          <w:lang w:val="es-MX"/>
        </w:rPr>
        <w:t>OrdenVistaCtesFF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270DED" w:rsidRPr="00270DED" w:rsidRDefault="00270DED" w:rsidP="00A44B6A">
      <w:pPr>
        <w:pStyle w:val="Prrafodelista"/>
        <w:numPr>
          <w:ilvl w:val="1"/>
          <w:numId w:val="20"/>
        </w:numPr>
        <w:rPr>
          <w:sz w:val="20"/>
          <w:szCs w:val="20"/>
          <w:highlight w:val="darkYellow"/>
        </w:rPr>
      </w:pPr>
      <w:proofErr w:type="spellStart"/>
      <w:r w:rsidRPr="00270DED">
        <w:rPr>
          <w:sz w:val="20"/>
          <w:szCs w:val="20"/>
          <w:highlight w:val="darkYellow"/>
        </w:rPr>
        <w:t>ManejoDobleUnidad</w:t>
      </w:r>
      <w:proofErr w:type="spellEnd"/>
      <w:r w:rsidRPr="00270DED">
        <w:rPr>
          <w:sz w:val="20"/>
          <w:szCs w:val="20"/>
          <w:highlight w:val="darkYellow"/>
        </w:rPr>
        <w:t xml:space="preserve"> </w:t>
      </w:r>
      <w:r w:rsidRPr="00270DED">
        <w:rPr>
          <w:sz w:val="20"/>
          <w:szCs w:val="20"/>
          <w:highlight w:val="darkYellow"/>
        </w:rPr>
        <w:t>(Verdadero/Falso)</w:t>
      </w:r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Tipo</w:t>
      </w:r>
      <w:r w:rsidR="00AC16B0"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TipoMovimiento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7721C" w:rsidRPr="00A7721C" w:rsidRDefault="00A7721C" w:rsidP="00A7721C">
      <w:pPr>
        <w:pStyle w:val="Prrafodelista"/>
        <w:numPr>
          <w:ilvl w:val="1"/>
          <w:numId w:val="20"/>
        </w:numPr>
        <w:rPr>
          <w:sz w:val="20"/>
          <w:szCs w:val="20"/>
          <w:highlight w:val="darkCyan"/>
        </w:rPr>
      </w:pPr>
      <w:proofErr w:type="spellStart"/>
      <w:r w:rsidRPr="00A7721C">
        <w:rPr>
          <w:sz w:val="20"/>
          <w:szCs w:val="20"/>
          <w:highlight w:val="darkCyan"/>
        </w:rPr>
        <w:t>BusquedaSimple</w:t>
      </w:r>
      <w:proofErr w:type="spellEnd"/>
    </w:p>
    <w:p w:rsidR="00A10D81" w:rsidRPr="0077783D" w:rsidRDefault="0077783D" w:rsidP="00A10D81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1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2"/>
    <w:p w:rsidR="00505EA3" w:rsidRPr="00505EA3" w:rsidRDefault="00505EA3" w:rsidP="00505EA3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2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BB2DB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3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E46AA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4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6321F2" w:rsidRPr="006321F2" w:rsidRDefault="006321F2" w:rsidP="00BC0A7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5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6321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BC0A7A" w:rsidRPr="006321F2" w:rsidRDefault="00BC0A7A" w:rsidP="006321F2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6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6321F2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9D454C" w:rsidRPr="00BC16D0" w:rsidRDefault="009D454C" w:rsidP="009D454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3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27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612F2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28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DF336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3"/>
    <w:p w:rsidR="00DF336C" w:rsidRPr="00505EA3" w:rsidRDefault="00DF336C" w:rsidP="00E16037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29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0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DF336C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lastRenderedPageBreak/>
        <w:t>Producto</w:t>
      </w:r>
    </w:p>
    <w:p w:rsidR="00DF336C" w:rsidRPr="00AE46AA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31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DF336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2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9B200A" w:rsidRPr="006321F2" w:rsidRDefault="009B200A" w:rsidP="009B200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3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9B200A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4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7A7ED9" w:rsidRPr="00BC16D0" w:rsidRDefault="007A7ED9" w:rsidP="007A7ED9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35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7A7ED9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6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962CB5" w:rsidRDefault="00B16BDD" w:rsidP="00CB7AFB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&lt;no 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0)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37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3424FB" w:rsidRPr="00962CB5" w:rsidRDefault="001D6769" w:rsidP="00B16BDD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</w:t>
      </w:r>
      <w:r w:rsidR="003F490E" w:rsidRPr="00962CB5">
        <w:rPr>
          <w:sz w:val="20"/>
          <w:szCs w:val="20"/>
          <w:lang w:val="es-MX"/>
        </w:rPr>
        <w:t>la actividad actual corresponde a Devolución de Clientes</w:t>
      </w:r>
      <w:r w:rsidR="002761CF" w:rsidRPr="00962CB5">
        <w:rPr>
          <w:sz w:val="20"/>
          <w:szCs w:val="20"/>
          <w:lang w:val="es-MX"/>
        </w:rPr>
        <w:t xml:space="preserve"> 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3)</w:t>
      </w:r>
      <w:r w:rsidR="003F490E" w:rsidRPr="00962CB5">
        <w:rPr>
          <w:sz w:val="20"/>
          <w:szCs w:val="20"/>
          <w:lang w:val="es-MX"/>
        </w:rPr>
        <w:t xml:space="preserve"> o Cambios de Producto</w:t>
      </w:r>
      <w:r w:rsidR="00C858B9" w:rsidRPr="00962CB5">
        <w:rPr>
          <w:sz w:val="20"/>
          <w:szCs w:val="20"/>
          <w:lang w:val="es-MX"/>
        </w:rPr>
        <w:t xml:space="preserve"> </w:t>
      </w:r>
      <w:r w:rsidR="002761CF" w:rsidRPr="00962CB5">
        <w:rPr>
          <w:sz w:val="20"/>
          <w:szCs w:val="20"/>
          <w:lang w:val="es-MX"/>
        </w:rPr>
        <w:t>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9)</w:t>
      </w:r>
      <w:r w:rsidR="00E16037" w:rsidRPr="00962CB5">
        <w:rPr>
          <w:sz w:val="20"/>
          <w:szCs w:val="20"/>
          <w:lang w:val="es-MX"/>
        </w:rPr>
        <w:t xml:space="preserve"> de acuerdo con la regla de negocio </w:t>
      </w:r>
      <w:hyperlink r:id="rId38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  <w:r w:rsidR="00880972" w:rsidRPr="00962CB5">
        <w:rPr>
          <w:sz w:val="20"/>
          <w:szCs w:val="20"/>
          <w:lang w:val="es-MX"/>
        </w:rPr>
        <w:t xml:space="preserve"> y si &lt;se deben </w:t>
      </w:r>
      <w:r w:rsidR="005C4CCA" w:rsidRPr="00962CB5">
        <w:rPr>
          <w:sz w:val="20"/>
          <w:szCs w:val="20"/>
          <w:lang w:val="es-MX"/>
        </w:rPr>
        <w:t>buscar los</w:t>
      </w:r>
      <w:r w:rsidR="00880972" w:rsidRPr="00962CB5">
        <w:rPr>
          <w:sz w:val="20"/>
          <w:szCs w:val="20"/>
          <w:lang w:val="es-MX"/>
        </w:rPr>
        <w:t xml:space="preserve"> precio</w:t>
      </w:r>
      <w:r w:rsidR="005C4CCA" w:rsidRPr="00962CB5">
        <w:rPr>
          <w:sz w:val="20"/>
          <w:szCs w:val="20"/>
          <w:lang w:val="es-MX"/>
        </w:rPr>
        <w:t>s de los productos</w:t>
      </w:r>
      <w:r w:rsidR="00880972" w:rsidRPr="00962CB5">
        <w:rPr>
          <w:sz w:val="20"/>
          <w:szCs w:val="20"/>
          <w:lang w:val="es-MX"/>
        </w:rPr>
        <w:t xml:space="preserve"> (</w:t>
      </w:r>
      <w:proofErr w:type="spellStart"/>
      <w:r w:rsidR="009F7E0B" w:rsidRPr="00962CB5">
        <w:rPr>
          <w:sz w:val="20"/>
          <w:szCs w:val="20"/>
          <w:lang w:val="es-MX"/>
        </w:rPr>
        <w:t>Lista</w:t>
      </w:r>
      <w:r w:rsidR="00880972" w:rsidRPr="00962CB5">
        <w:rPr>
          <w:sz w:val="20"/>
          <w:szCs w:val="20"/>
          <w:lang w:val="es-MX"/>
        </w:rPr>
        <w:t>Precio</w:t>
      </w:r>
      <w:r w:rsidR="005C4CCA" w:rsidRPr="00962CB5">
        <w:rPr>
          <w:sz w:val="20"/>
          <w:szCs w:val="20"/>
          <w:lang w:val="es-MX"/>
        </w:rPr>
        <w:t>s</w:t>
      </w:r>
      <w:proofErr w:type="spellEnd"/>
      <w:r w:rsidR="009F7E0B" w:rsidRPr="00962CB5">
        <w:rPr>
          <w:sz w:val="20"/>
          <w:szCs w:val="20"/>
          <w:lang w:val="es-MX"/>
        </w:rPr>
        <w:t xml:space="preserve"> &lt;&gt; ‘ ‘</w:t>
      </w:r>
      <w:r w:rsidR="00880972" w:rsidRPr="00962CB5">
        <w:rPr>
          <w:sz w:val="20"/>
          <w:szCs w:val="20"/>
          <w:lang w:val="es-MX"/>
        </w:rPr>
        <w:t xml:space="preserve">) </w:t>
      </w:r>
      <w:r w:rsidR="00880972" w:rsidRPr="00962CB5">
        <w:rPr>
          <w:rFonts w:cs="Arial"/>
          <w:sz w:val="20"/>
          <w:szCs w:val="20"/>
        </w:rPr>
        <w:t>de acuerdo con la regla de negocio</w:t>
      </w:r>
      <w:r w:rsidR="00880972"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39" w:anchor="RNROLGEN001" w:history="1">
        <w:r w:rsidR="00880972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962CB5">
        <w:rPr>
          <w:sz w:val="20"/>
          <w:szCs w:val="20"/>
          <w:lang w:val="es-MX"/>
        </w:rPr>
        <w:t>&gt;</w:t>
      </w:r>
    </w:p>
    <w:p w:rsidR="003D0125" w:rsidRPr="00962CB5" w:rsidRDefault="003D0125" w:rsidP="00724695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Para cada producto obtenido</w:t>
      </w:r>
    </w:p>
    <w:p w:rsidR="003D0125" w:rsidRPr="00962CB5" w:rsidRDefault="003D0125" w:rsidP="00724695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El sistema obtiene la siguiente información</w:t>
      </w:r>
      <w:r w:rsidR="002B3B98" w:rsidRPr="00962CB5">
        <w:rPr>
          <w:sz w:val="20"/>
          <w:szCs w:val="20"/>
          <w:lang w:val="es-MX"/>
        </w:rPr>
        <w:t xml:space="preserve"> de acuerdo con la regla de negocio </w:t>
      </w:r>
      <w:hyperlink r:id="rId40" w:anchor="RNROLMOV192" w:history="1">
        <w:r w:rsidR="002B3B98" w:rsidRPr="00962CB5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2B3B98" w:rsidRPr="00962CB5">
        <w:rPr>
          <w:sz w:val="20"/>
          <w:szCs w:val="20"/>
          <w:lang w:val="es-MX"/>
        </w:rPr>
        <w:t>:</w:t>
      </w:r>
    </w:p>
    <w:p w:rsidR="003D0125" w:rsidRPr="00962CB5" w:rsidRDefault="003D0125" w:rsidP="00724695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62CB5">
        <w:rPr>
          <w:b/>
          <w:sz w:val="20"/>
          <w:szCs w:val="20"/>
          <w:lang w:val="es-MX"/>
        </w:rPr>
        <w:t>PrecioProductoVig</w:t>
      </w:r>
      <w:proofErr w:type="spellEnd"/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PrecioClave</w:t>
      </w:r>
      <w:proofErr w:type="spellEnd"/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1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ProductoClave</w:t>
      </w:r>
      <w:proofErr w:type="spellEnd"/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PRUTipoUnidad</w:t>
      </w:r>
      <w:proofErr w:type="spellEnd"/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PPVFechaInicio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2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lastRenderedPageBreak/>
        <w:t>FechaFin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3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Precio</w:t>
      </w:r>
    </w:p>
    <w:p w:rsidR="002808BC" w:rsidRPr="00F10091" w:rsidRDefault="002808BC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TipoEstado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4" w:anchor="RNGEN001" w:history="1">
        <w:r w:rsidRPr="00962CB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F7D25" w:rsidRPr="00962CB5" w:rsidRDefault="001F7D25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con un precio vigente obtenido</w:t>
      </w:r>
    </w:p>
    <w:p w:rsidR="001F7D25" w:rsidRPr="00962CB5" w:rsidRDefault="001F7D25" w:rsidP="0072469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El sistema obtiene la siguiente información:</w:t>
      </w:r>
    </w:p>
    <w:p w:rsidR="001F7D25" w:rsidRPr="00962CB5" w:rsidRDefault="001F7D25" w:rsidP="00724695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962CB5">
        <w:rPr>
          <w:rFonts w:cs="Arial"/>
          <w:b/>
          <w:sz w:val="20"/>
          <w:szCs w:val="20"/>
        </w:rPr>
        <w:t>Inventario</w:t>
      </w:r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ProductoClave</w:t>
      </w:r>
      <w:proofErr w:type="spellEnd"/>
    </w:p>
    <w:p w:rsidR="001F7D25" w:rsidRPr="00962CB5" w:rsidRDefault="001F7D25" w:rsidP="001F7D2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AlmacenID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45" w:anchor="RNGEN171" w:history="1">
        <w:r w:rsidRPr="00962CB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Disponible</w:t>
      </w:r>
    </w:p>
    <w:p w:rsidR="001F7D25" w:rsidRPr="00962CB5" w:rsidRDefault="00902D67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NoDisp</w:t>
      </w:r>
      <w:r w:rsidR="001F7D25" w:rsidRPr="00962CB5">
        <w:rPr>
          <w:rFonts w:cs="Arial"/>
          <w:sz w:val="20"/>
          <w:szCs w:val="20"/>
        </w:rPr>
        <w:t>onible</w:t>
      </w:r>
      <w:proofErr w:type="spellEnd"/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Apartado</w:t>
      </w:r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Contenido</w:t>
      </w:r>
    </w:p>
    <w:p w:rsidR="001F7D25" w:rsidRPr="00962CB5" w:rsidRDefault="001F7D25" w:rsidP="00724695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Existencia</w:t>
      </w:r>
      <w:r w:rsidRPr="00962CB5">
        <w:rPr>
          <w:sz w:val="20"/>
          <w:szCs w:val="20"/>
          <w:lang w:val="es-MX"/>
        </w:rPr>
        <w:t xml:space="preserve"> de acuerdo con la regla de negocio </w:t>
      </w:r>
      <w:hyperlink r:id="rId46" w:anchor="RNGEN355" w:history="1">
        <w:r w:rsidRPr="00962CB5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7225F1" w:rsidRPr="00962CB5" w:rsidRDefault="007225F1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962CB5">
          <w:rPr>
            <w:rStyle w:val="Hipervnculo"/>
            <w:rFonts w:cs="Arial"/>
            <w:b/>
            <w:sz w:val="20"/>
            <w:szCs w:val="20"/>
          </w:rPr>
          <w:t>paso</w:t>
        </w:r>
        <w:r w:rsidR="00EC794C" w:rsidRPr="00962CB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D6B48" w:rsidRPr="00962CB5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724695" w:rsidRPr="005432C3" w:rsidRDefault="00724695" w:rsidP="00724695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47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proofErr w:type="spellEnd"/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8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E8313A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962CB5" w:rsidRDefault="00F12979" w:rsidP="002D6B4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962CB5">
        <w:rPr>
          <w:sz w:val="20"/>
          <w:szCs w:val="20"/>
        </w:rPr>
        <w:t>S</w:t>
      </w:r>
      <w:r w:rsidRPr="00962CB5">
        <w:rPr>
          <w:sz w:val="20"/>
          <w:szCs w:val="20"/>
          <w:lang w:val="es-MX"/>
        </w:rPr>
        <w:t>i &lt;se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1)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CB7AFB" w:rsidRDefault="00CB7AFB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>Si &lt;la actividad actual NO es una transacción (</w:t>
      </w:r>
      <w:proofErr w:type="spellStart"/>
      <w:r w:rsidRPr="00CB7AFB">
        <w:rPr>
          <w:sz w:val="20"/>
          <w:szCs w:val="20"/>
          <w:highlight w:val="green"/>
          <w:lang w:val="es-MX"/>
        </w:rPr>
        <w:t>TipoTransProd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 y es un movimiento de Salida (</w:t>
      </w:r>
      <w:proofErr w:type="spellStart"/>
      <w:r w:rsidRPr="00CB7AFB">
        <w:rPr>
          <w:sz w:val="20"/>
          <w:szCs w:val="20"/>
          <w:highlight w:val="green"/>
          <w:lang w:val="es-MX"/>
        </w:rPr>
        <w:t>TipoMovimiento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2) de acuerdo con la regla de negocio </w:t>
      </w:r>
      <w:hyperlink r:id="rId5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 y si &lt;no se deben buscar los precios de los productos (</w:t>
      </w:r>
      <w:proofErr w:type="spellStart"/>
      <w:r w:rsidRPr="00CB7AFB">
        <w:rPr>
          <w:sz w:val="20"/>
          <w:szCs w:val="20"/>
          <w:highlight w:val="green"/>
          <w:lang w:val="es-MX"/>
        </w:rPr>
        <w:t>ListaPrecios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CB7AF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2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87CF2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87CF2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3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4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55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No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6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F91B8B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F91B8B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7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lastRenderedPageBreak/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8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proofErr w:type="spellStart"/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proofErr w:type="spellEnd"/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962CB5" w:rsidRDefault="002D6B48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Devolución de Clientes</w:t>
      </w:r>
      <w:r w:rsidR="00612F2C" w:rsidRPr="00962CB5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962CB5">
        <w:rPr>
          <w:sz w:val="20"/>
          <w:szCs w:val="20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yellow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yellow"/>
          <w:lang w:val="es-MX"/>
        </w:rPr>
        <w:t xml:space="preserve">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59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C6557" w:rsidRPr="00962CB5">
        <w:rPr>
          <w:sz w:val="20"/>
          <w:szCs w:val="20"/>
          <w:lang w:val="es-MX"/>
        </w:rPr>
        <w:t>&gt;</w:t>
      </w:r>
      <w:r w:rsidRPr="00962CB5">
        <w:rPr>
          <w:sz w:val="20"/>
          <w:szCs w:val="20"/>
          <w:lang w:val="es-MX"/>
        </w:rPr>
        <w:t xml:space="preserve"> </w:t>
      </w:r>
    </w:p>
    <w:p w:rsidR="002D6B48" w:rsidRPr="00962CB5" w:rsidRDefault="002D6B48" w:rsidP="00F1297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962CB5">
          <w:rPr>
            <w:rStyle w:val="Hipervnculo"/>
            <w:rFonts w:cs="Arial"/>
            <w:b/>
            <w:sz w:val="20"/>
            <w:szCs w:val="20"/>
          </w:rPr>
          <w:t>paso 13.1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8C6557" w:rsidRPr="00962CB5" w:rsidRDefault="008C6557" w:rsidP="008C655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Ajustes</w:t>
      </w:r>
      <w:r w:rsidR="00CB237D" w:rsidRPr="00962CB5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DC209D">
        <w:rPr>
          <w:sz w:val="20"/>
          <w:szCs w:val="20"/>
          <w:lang w:val="es-MX"/>
        </w:rPr>
        <w:t>o Descargas</w:t>
      </w:r>
      <w:r w:rsidRPr="00DC209D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 y si &lt;no se deben buscar los precios de los productos (</w:t>
      </w:r>
      <w:proofErr w:type="spellStart"/>
      <w:r w:rsidRPr="00962CB5">
        <w:rPr>
          <w:sz w:val="20"/>
          <w:szCs w:val="20"/>
          <w:lang w:val="es-MX"/>
        </w:rPr>
        <w:t>ListaPrecios</w:t>
      </w:r>
      <w:proofErr w:type="spellEnd"/>
      <w:r w:rsidRPr="00962CB5">
        <w:rPr>
          <w:sz w:val="20"/>
          <w:szCs w:val="20"/>
          <w:lang w:val="es-MX"/>
        </w:rPr>
        <w:t xml:space="preserve"> = ‘ ‘)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1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50509D" w:rsidRPr="00962CB5" w:rsidRDefault="0050509D" w:rsidP="008C6557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obtenido</w:t>
      </w:r>
    </w:p>
    <w:p w:rsidR="008C6557" w:rsidRPr="00962CB5" w:rsidRDefault="008C6557" w:rsidP="0050509D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2_1_1" w:history="1">
        <w:r w:rsidRPr="00962CB5">
          <w:rPr>
            <w:rStyle w:val="Hipervnculo"/>
            <w:rFonts w:cs="Arial"/>
            <w:b/>
            <w:sz w:val="20"/>
            <w:szCs w:val="20"/>
          </w:rPr>
          <w:t>paso 13.</w:t>
        </w:r>
        <w:r w:rsidR="0050509D" w:rsidRPr="00962CB5">
          <w:rPr>
            <w:rStyle w:val="Hipervnculo"/>
            <w:rFonts w:cs="Arial"/>
            <w:b/>
            <w:sz w:val="20"/>
            <w:szCs w:val="20"/>
          </w:rPr>
          <w:t>2.1.1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451116" w:rsidRPr="004054FC" w:rsidRDefault="00451116" w:rsidP="00E160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2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 w:rsidRPr="004054FC">
        <w:rPr>
          <w:sz w:val="20"/>
          <w:szCs w:val="20"/>
          <w:highlight w:val="darkYellow"/>
          <w:lang w:val="es-MX"/>
        </w:rPr>
        <w:t>(tanto si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0</w:t>
      </w:r>
      <w:r w:rsidR="004054FC" w:rsidRPr="004054FC">
        <w:rPr>
          <w:sz w:val="20"/>
          <w:szCs w:val="20"/>
          <w:highlight w:val="darkYellow"/>
          <w:lang w:val="es-MX"/>
        </w:rPr>
        <w:t>)</w:t>
      </w:r>
      <w:r w:rsidR="004054FC" w:rsidRPr="004054FC">
        <w:rPr>
          <w:sz w:val="20"/>
          <w:szCs w:val="20"/>
          <w:highlight w:val="darkYellow"/>
          <w:lang w:val="es-MX"/>
        </w:rPr>
        <w:t xml:space="preserve"> o bien si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1</w:t>
      </w:r>
      <w:r w:rsidR="004054FC" w:rsidRPr="004054FC">
        <w:rPr>
          <w:sz w:val="20"/>
          <w:szCs w:val="20"/>
          <w:highlight w:val="darkYellow"/>
          <w:lang w:val="es-MX"/>
        </w:rPr>
        <w:t>)</w:t>
      </w:r>
      <w:r w:rsidR="004054FC" w:rsidRPr="004054FC">
        <w:rPr>
          <w:sz w:val="20"/>
          <w:szCs w:val="20"/>
          <w:highlight w:val="darkYellow"/>
          <w:lang w:val="es-MX"/>
        </w:rPr>
        <w:t xml:space="preserve"> y además </w:t>
      </w:r>
      <w:r w:rsidR="004054FC" w:rsidRPr="004054FC">
        <w:rPr>
          <w:sz w:val="20"/>
          <w:szCs w:val="20"/>
          <w:highlight w:val="darkYellow"/>
          <w:lang w:val="es-MX"/>
        </w:rPr>
        <w:t>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1</w:t>
      </w:r>
      <w:r w:rsidR="004054FC" w:rsidRPr="004054FC">
        <w:rPr>
          <w:sz w:val="20"/>
          <w:szCs w:val="20"/>
          <w:highlight w:val="darkYellow"/>
          <w:lang w:val="es-MX"/>
        </w:rPr>
        <w:t xml:space="preserve">) </w:t>
      </w:r>
      <w:r w:rsidR="004054FC" w:rsidRP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 w:rsidRP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63" w:anchor="RNGEN171" w:history="1">
        <w:r w:rsidR="004054FC" w:rsidRP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 w:rsidRPr="004054FC">
        <w:rPr>
          <w:sz w:val="20"/>
          <w:szCs w:val="20"/>
          <w:highlight w:val="darkYellow"/>
          <w:lang w:val="es-MX"/>
        </w:rPr>
        <w:t>&gt;</w:t>
      </w:r>
      <w:r w:rsidR="004054FC" w:rsidRPr="004054FC">
        <w:rPr>
          <w:sz w:val="20"/>
          <w:szCs w:val="20"/>
          <w:highlight w:val="darkYellow"/>
          <w:lang w:val="es-MX"/>
        </w:rPr>
        <w:t>)</w:t>
      </w:r>
    </w:p>
    <w:p w:rsidR="00BC0A7A" w:rsidRDefault="00BC0A7A" w:rsidP="00E1603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24" w:name="paso_13_1"/>
      <w:r>
        <w:rPr>
          <w:sz w:val="20"/>
          <w:szCs w:val="20"/>
          <w:lang w:val="es-MX"/>
        </w:rPr>
        <w:t>Para cada producto obtenido</w:t>
      </w:r>
    </w:p>
    <w:bookmarkEnd w:id="24"/>
    <w:p w:rsidR="00E16037" w:rsidRPr="00451116" w:rsidRDefault="00E16037" w:rsidP="00E1603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64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DA4444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DA4444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5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7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C56B2" w:rsidRPr="0090154D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8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1D7B60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584583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176EA2">
        <w:rPr>
          <w:rFonts w:cs="Arial"/>
          <w:b/>
          <w:sz w:val="20"/>
          <w:szCs w:val="20"/>
        </w:rPr>
        <w:t>ProductoDetalle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  <w:r w:rsidRPr="00176EA2">
        <w:rPr>
          <w:sz w:val="20"/>
          <w:szCs w:val="20"/>
          <w:lang w:val="es-MX"/>
        </w:rPr>
        <w:t xml:space="preserve">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69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475BA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70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Pr="00176EA2" w:rsidRDefault="001D74E0" w:rsidP="001D74E0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bookmarkStart w:id="25" w:name="paso_13_1_2_2_1"/>
      <w:bookmarkEnd w:id="25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71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lang w:val="es-MX"/>
        </w:rPr>
      </w:pPr>
      <w:proofErr w:type="spellStart"/>
      <w:r w:rsidRPr="00176EA2">
        <w:rPr>
          <w:b/>
          <w:sz w:val="20"/>
          <w:szCs w:val="20"/>
          <w:lang w:val="es-MX"/>
        </w:rPr>
        <w:lastRenderedPageBreak/>
        <w:t>PrecioProductoVig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b/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PrecioClave</w:t>
      </w:r>
      <w:proofErr w:type="spellEnd"/>
      <w:r w:rsidRPr="00176EA2">
        <w:rPr>
          <w:sz w:val="20"/>
          <w:szCs w:val="20"/>
          <w:lang w:val="es-MX"/>
        </w:rPr>
        <w:t xml:space="preserve">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2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PPVFechaInicio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FechaFin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4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TipoEstado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5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EF1BED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EF1BED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4700E9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bookmarkStart w:id="26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</w:t>
      </w:r>
      <w:proofErr w:type="spellStart"/>
      <w:r w:rsidRPr="00176EA2">
        <w:rPr>
          <w:rFonts w:cs="Arial"/>
          <w:sz w:val="20"/>
          <w:szCs w:val="20"/>
        </w:rPr>
        <w:t>TipoModulo</w:t>
      </w:r>
      <w:proofErr w:type="spellEnd"/>
      <w:r w:rsidRPr="00176EA2">
        <w:rPr>
          <w:rFonts w:cs="Arial"/>
          <w:sz w:val="20"/>
          <w:szCs w:val="20"/>
        </w:rPr>
        <w:t xml:space="preserve"> &lt;&gt; 2)&gt;</w:t>
      </w:r>
    </w:p>
    <w:bookmarkEnd w:id="26"/>
    <w:p w:rsidR="00656346" w:rsidRPr="00176EA2" w:rsidRDefault="00AF589C" w:rsidP="004700E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4700E9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bookmarkStart w:id="27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76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7"/>
    <w:p w:rsidR="008625EE" w:rsidRDefault="00723A71" w:rsidP="004700E9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7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4700E9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78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663803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22405C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9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>
        <w:rPr>
          <w:sz w:val="20"/>
          <w:szCs w:val="20"/>
          <w:highlight w:val="darkYellow"/>
          <w:lang w:val="es-MX"/>
        </w:rPr>
        <w:t>(tanto si (</w:t>
      </w:r>
      <w:proofErr w:type="spellStart"/>
      <w:r w:rsid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0) o bien si (</w:t>
      </w:r>
      <w:proofErr w:type="spellStart"/>
      <w:r w:rsid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1) y además (</w:t>
      </w:r>
      <w:proofErr w:type="spellStart"/>
      <w:r w:rsidR="004054FC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1) </w:t>
      </w:r>
      <w:r w:rsid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80" w:anchor="RNGEN171" w:history="1">
        <w:r w:rsid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>
        <w:rPr>
          <w:sz w:val="20"/>
          <w:szCs w:val="20"/>
          <w:highlight w:val="darkYellow"/>
          <w:lang w:val="es-MX"/>
        </w:rPr>
        <w:t>)</w:t>
      </w:r>
    </w:p>
    <w:p w:rsidR="0022405C" w:rsidRDefault="0022405C" w:rsidP="0022405C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22405C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22405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1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PRUTipoUnidad</w:t>
      </w:r>
      <w:proofErr w:type="spellEnd"/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3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22405C" w:rsidRPr="0090154D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84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5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66380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6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7225F1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8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8"/>
    <w:p w:rsidR="00991F10" w:rsidRDefault="00991F10" w:rsidP="00991F1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87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r w:rsidR="005432C3" w:rsidRPr="00AF0AE1">
        <w:rPr>
          <w:sz w:val="20"/>
          <w:highlight w:val="cyan"/>
          <w:lang w:val="es-MX"/>
        </w:rPr>
        <w:t>En el caso de que el parámetro &lt;</w:t>
      </w:r>
      <w:proofErr w:type="spellStart"/>
      <w:r w:rsidR="005432C3" w:rsidRPr="00AF0AE1">
        <w:rPr>
          <w:sz w:val="20"/>
          <w:highlight w:val="cyan"/>
          <w:lang w:val="es-MX"/>
        </w:rPr>
        <w:t>ConfigPara</w:t>
      </w:r>
      <w:r w:rsidR="00AF0AE1">
        <w:rPr>
          <w:sz w:val="20"/>
          <w:highlight w:val="cyan"/>
          <w:lang w:val="es-MX"/>
        </w:rPr>
        <w:t>metro.Parametro</w:t>
      </w:r>
      <w:proofErr w:type="spellEnd"/>
      <w:r w:rsidR="00AF0AE1">
        <w:rPr>
          <w:sz w:val="20"/>
          <w:highlight w:val="cyan"/>
          <w:lang w:val="es-MX"/>
        </w:rPr>
        <w:t xml:space="preserve"> = </w:t>
      </w:r>
      <w:proofErr w:type="spellStart"/>
      <w:r w:rsidR="00AF0AE1">
        <w:rPr>
          <w:sz w:val="20"/>
          <w:highlight w:val="cyan"/>
          <w:lang w:val="es-MX"/>
        </w:rPr>
        <w:t>OrdenBusqProducto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</w:t>
      </w:r>
      <w:proofErr w:type="spellStart"/>
      <w:r w:rsidR="005432C3" w:rsidRPr="00AF0AE1">
        <w:rPr>
          <w:sz w:val="20"/>
          <w:highlight w:val="cyan"/>
          <w:lang w:val="es-MX"/>
        </w:rPr>
        <w:t>ConfigParame</w:t>
      </w:r>
      <w:r w:rsidR="00AF0AE1">
        <w:rPr>
          <w:sz w:val="20"/>
          <w:highlight w:val="cyan"/>
          <w:lang w:val="es-MX"/>
        </w:rPr>
        <w:t>tro.Valor</w:t>
      </w:r>
      <w:proofErr w:type="spellEnd"/>
      <w:r w:rsidR="00AF0AE1">
        <w:rPr>
          <w:sz w:val="20"/>
          <w:highlight w:val="cyan"/>
          <w:lang w:val="es-MX"/>
        </w:rPr>
        <w:t xml:space="preserve"> = &lt;</w:t>
      </w:r>
      <w:proofErr w:type="spellStart"/>
      <w:r w:rsidR="00AF0AE1">
        <w:rPr>
          <w:sz w:val="20"/>
          <w:highlight w:val="cyan"/>
          <w:lang w:val="es-MX"/>
        </w:rPr>
        <w:t>Producto.Id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  <w:r w:rsidR="00AC0E68">
        <w:rPr>
          <w:sz w:val="20"/>
          <w:szCs w:val="20"/>
          <w:lang w:val="es-MX"/>
        </w:rPr>
        <w:t xml:space="preserve">: </w:t>
      </w:r>
      <w:r w:rsidR="00AC0E68" w:rsidRPr="00AC0E68">
        <w:rPr>
          <w:sz w:val="20"/>
          <w:szCs w:val="20"/>
          <w:highlight w:val="darkYellow"/>
          <w:lang w:val="es-MX"/>
        </w:rPr>
        <w:t xml:space="preserve">Si se tiene activo el manejo de la doble unidad </w:t>
      </w:r>
      <w:r w:rsidR="00AC0E68" w:rsidRPr="00AC0E68">
        <w:rPr>
          <w:sz w:val="20"/>
          <w:szCs w:val="20"/>
          <w:highlight w:val="darkYellow"/>
          <w:lang w:val="es-MX"/>
        </w:rPr>
        <w:t>(</w:t>
      </w:r>
      <w:proofErr w:type="spellStart"/>
      <w:r w:rsidR="00AC0E68" w:rsidRPr="00AC0E68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AC0E68" w:rsidRPr="00AC0E68">
        <w:rPr>
          <w:sz w:val="20"/>
          <w:szCs w:val="20"/>
          <w:highlight w:val="darkYellow"/>
          <w:lang w:val="es-MX"/>
        </w:rPr>
        <w:t xml:space="preserve"> = 1) </w:t>
      </w:r>
      <w:r w:rsidR="00AC0E68" w:rsidRPr="00AC0E68">
        <w:rPr>
          <w:rFonts w:cs="Arial"/>
          <w:sz w:val="20"/>
          <w:szCs w:val="20"/>
          <w:highlight w:val="darkYellow"/>
        </w:rPr>
        <w:t>de acuerdo con la regla de negocio</w:t>
      </w:r>
      <w:r w:rsidR="00AC0E68" w:rsidRPr="00AC0E68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88" w:anchor="RNGEN171" w:history="1">
        <w:r w:rsidR="00AC0E68" w:rsidRPr="00AC0E68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AC0E68" w:rsidRPr="00AC0E68">
        <w:rPr>
          <w:sz w:val="20"/>
          <w:szCs w:val="20"/>
          <w:highlight w:val="darkYellow"/>
        </w:rPr>
        <w:t>, únicamente mostrar aquellas unidades cuyo estado sea “Activo” &lt;</w:t>
      </w:r>
      <w:proofErr w:type="spellStart"/>
      <w:r w:rsidR="00AC0E68" w:rsidRPr="00AC0E68">
        <w:rPr>
          <w:sz w:val="20"/>
          <w:szCs w:val="20"/>
          <w:highlight w:val="darkYellow"/>
        </w:rPr>
        <w:t>ProductoUnidad.TipoEstado</w:t>
      </w:r>
      <w:proofErr w:type="spellEnd"/>
      <w:r w:rsidR="00AC0E68" w:rsidRPr="00AC0E68">
        <w:rPr>
          <w:sz w:val="20"/>
          <w:szCs w:val="20"/>
          <w:highlight w:val="darkYellow"/>
        </w:rPr>
        <w:t xml:space="preserve"> = 1&gt;</w:t>
      </w:r>
      <w:r w:rsidR="004054FC" w:rsidRPr="00AC0E68">
        <w:rPr>
          <w:sz w:val="20"/>
          <w:szCs w:val="20"/>
          <w:highlight w:val="darkYellow"/>
          <w:lang w:val="es-MX"/>
        </w:rPr>
        <w:t>)</w:t>
      </w:r>
      <w:r w:rsidR="00AC0E68" w:rsidRPr="00AC0E68">
        <w:rPr>
          <w:sz w:val="20"/>
          <w:szCs w:val="20"/>
          <w:highlight w:val="darkYellow"/>
          <w:lang w:val="es-MX"/>
        </w:rPr>
        <w:t>.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89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962CB5" w:rsidRDefault="00E73789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&lt;se debe validar la existencia </w:t>
      </w:r>
      <w:r w:rsidR="00AE2CE8" w:rsidRPr="00962CB5">
        <w:rPr>
          <w:sz w:val="20"/>
          <w:szCs w:val="20"/>
          <w:lang w:val="es-MX"/>
        </w:rPr>
        <w:t>(</w:t>
      </w:r>
      <w:proofErr w:type="spellStart"/>
      <w:r w:rsidR="00AE2CE8" w:rsidRPr="00962CB5">
        <w:rPr>
          <w:sz w:val="20"/>
          <w:szCs w:val="20"/>
          <w:lang w:val="es-MX"/>
        </w:rPr>
        <w:t>ValidarExistencia</w:t>
      </w:r>
      <w:proofErr w:type="spellEnd"/>
      <w:r w:rsidR="00AE2CE8" w:rsidRPr="00962CB5">
        <w:rPr>
          <w:sz w:val="20"/>
          <w:szCs w:val="20"/>
          <w:lang w:val="es-MX"/>
        </w:rPr>
        <w:t xml:space="preserve"> = 1)</w:t>
      </w:r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D658F8" w:rsidRDefault="00AC42E0" w:rsidP="00E73789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114F66" w:rsidRPr="005432C3">
        <w:rPr>
          <w:sz w:val="20"/>
          <w:szCs w:val="20"/>
          <w:lang w:val="es-MX"/>
        </w:rPr>
        <w:t>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1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5370E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92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262972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262972" w:rsidRPr="001E6C17">
        <w:rPr>
          <w:sz w:val="20"/>
          <w:szCs w:val="20"/>
          <w:highlight w:val="darkMagenta"/>
          <w:lang w:val="es-MX"/>
        </w:rPr>
        <w:t xml:space="preserve">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93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262972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262972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1E6C1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18113A" w:rsidRPr="0018113A" w:rsidRDefault="0018113A" w:rsidP="00AC42E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Cyan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>Si &lt;</w:t>
      </w:r>
      <w:r>
        <w:rPr>
          <w:sz w:val="20"/>
          <w:szCs w:val="20"/>
          <w:highlight w:val="darkCyan"/>
          <w:lang w:val="es-MX"/>
        </w:rPr>
        <w:t>NO</w:t>
      </w:r>
      <w:r w:rsidR="00310B2E">
        <w:rPr>
          <w:sz w:val="20"/>
          <w:szCs w:val="20"/>
          <w:highlight w:val="darkCyan"/>
          <w:lang w:val="es-MX"/>
        </w:rPr>
        <w:t xml:space="preserve"> </w:t>
      </w:r>
      <w:r w:rsidRPr="0018113A">
        <w:rPr>
          <w:sz w:val="20"/>
          <w:szCs w:val="20"/>
          <w:highlight w:val="darkCyan"/>
          <w:lang w:val="es-MX"/>
        </w:rPr>
        <w:t xml:space="preserve">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proofErr w:type="spellStart"/>
      <w:r w:rsidR="00A7721C"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18113A">
        <w:rPr>
          <w:rFonts w:cs="Arial"/>
          <w:sz w:val="20"/>
          <w:szCs w:val="20"/>
          <w:highlight w:val="darkCyan"/>
        </w:rPr>
        <w:t>de 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94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18113A">
        <w:rPr>
          <w:sz w:val="20"/>
          <w:szCs w:val="20"/>
          <w:highlight w:val="darkCyan"/>
          <w:lang w:val="es-MX"/>
        </w:rPr>
        <w:t>&gt;</w:t>
      </w:r>
    </w:p>
    <w:p w:rsidR="00505EA3" w:rsidRPr="00AC42E0" w:rsidRDefault="00AC42E0" w:rsidP="0018113A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18113A">
      <w:pPr>
        <w:pStyle w:val="Prrafodelista"/>
        <w:numPr>
          <w:ilvl w:val="3"/>
          <w:numId w:val="20"/>
        </w:numPr>
        <w:ind w:left="2410" w:hanging="850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95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96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A7721C" w:rsidRPr="00A7721C" w:rsidRDefault="00A7721C" w:rsidP="00691270">
      <w:pPr>
        <w:pStyle w:val="Prrafodelista"/>
        <w:numPr>
          <w:ilvl w:val="0"/>
          <w:numId w:val="20"/>
        </w:numPr>
        <w:rPr>
          <w:sz w:val="20"/>
          <w:szCs w:val="20"/>
          <w:highlight w:val="darkCyan"/>
          <w:lang w:val="es-MX"/>
        </w:rPr>
      </w:pPr>
      <w:r w:rsidRPr="00A7721C">
        <w:rPr>
          <w:sz w:val="20"/>
          <w:szCs w:val="20"/>
          <w:highlight w:val="darkCyan"/>
          <w:lang w:val="es-MX"/>
        </w:rPr>
        <w:t>Si &lt;NO se trata de la búsqueda simplificada de producto (</w:t>
      </w:r>
      <w:proofErr w:type="spellStart"/>
      <w:r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A7721C">
        <w:rPr>
          <w:rFonts w:cs="Arial"/>
          <w:sz w:val="20"/>
          <w:szCs w:val="20"/>
          <w:highlight w:val="darkCyan"/>
        </w:rPr>
        <w:t>de acuerdo con la regla de negocio</w:t>
      </w:r>
      <w:r w:rsidRPr="00A7721C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97" w:anchor="RNROLGEN001" w:history="1">
        <w:r w:rsidRPr="00A7721C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A7721C">
        <w:rPr>
          <w:sz w:val="20"/>
          <w:szCs w:val="20"/>
          <w:highlight w:val="darkCyan"/>
          <w:lang w:val="es-MX"/>
        </w:rPr>
        <w:t>&gt;</w:t>
      </w:r>
    </w:p>
    <w:p w:rsidR="00A7721C" w:rsidRDefault="00A7721C" w:rsidP="00A7721C">
      <w:pPr>
        <w:pStyle w:val="Prrafodelista"/>
        <w:numPr>
          <w:ilvl w:val="1"/>
          <w:numId w:val="20"/>
        </w:numPr>
        <w:ind w:left="811" w:hanging="454"/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 xml:space="preserve">El sistema presenta </w:t>
      </w:r>
      <w:r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>la siguiente opción (botón):</w:t>
      </w:r>
    </w:p>
    <w:p w:rsidR="00A7721C" w:rsidRPr="00A7721C" w:rsidRDefault="00A7721C" w:rsidP="00A7721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t>Agregar</w:t>
      </w:r>
    </w:p>
    <w:p w:rsidR="00691270" w:rsidRPr="00727330" w:rsidRDefault="00691270" w:rsidP="006912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E41EF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lastRenderedPageBreak/>
        <w:t>El sistema pone en sesión la siguiente información:</w:t>
      </w:r>
    </w:p>
    <w:p w:rsidR="00E41EFE" w:rsidRPr="00727330" w:rsidRDefault="00E41EFE" w:rsidP="00E41EFE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proofErr w:type="spellStart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</w:t>
      </w:r>
      <w:proofErr w:type="spellEnd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 xml:space="preserve"> = Clave de Producto seleccionado</w:t>
      </w:r>
    </w:p>
    <w:p w:rsidR="00691270" w:rsidRPr="00727330" w:rsidRDefault="00691270" w:rsidP="006912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BB077F" w:rsidRPr="00727330" w:rsidRDefault="00BB077F" w:rsidP="00BB077F">
      <w:pPr>
        <w:pStyle w:val="Prrafodelista"/>
        <w:numPr>
          <w:ilvl w:val="2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BB077F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BB077F">
      <w:pPr>
        <w:pStyle w:val="Prrafodelista"/>
        <w:numPr>
          <w:ilvl w:val="4"/>
          <w:numId w:val="20"/>
        </w:numPr>
        <w:rPr>
          <w:b/>
          <w:sz w:val="20"/>
          <w:szCs w:val="20"/>
          <w:highlight w:val="darkBlue"/>
          <w:lang w:val="es-MX"/>
        </w:rPr>
      </w:pPr>
      <w:proofErr w:type="spellStart"/>
      <w:r w:rsidRPr="00727330">
        <w:rPr>
          <w:b/>
          <w:sz w:val="20"/>
          <w:szCs w:val="20"/>
          <w:highlight w:val="darkBlue"/>
          <w:lang w:val="es-MX"/>
        </w:rPr>
        <w:t>ProductoUnidad</w:t>
      </w:r>
      <w:proofErr w:type="spellEnd"/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ProductoClave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= 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S_ProductoClave</w:t>
      </w:r>
      <w:proofErr w:type="spellEnd"/>
    </w:p>
    <w:p w:rsidR="00BB077F" w:rsidRPr="00727330" w:rsidRDefault="00BB077F" w:rsidP="009E08F7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PRUTipoUnidad</w:t>
      </w:r>
      <w:proofErr w:type="spellEnd"/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9E08F7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</w:t>
      </w:r>
      <w:proofErr w:type="spellStart"/>
      <w:r w:rsidRPr="00727330">
        <w:rPr>
          <w:sz w:val="20"/>
          <w:szCs w:val="20"/>
          <w:highlight w:val="darkBlue"/>
          <w:lang w:val="es-MX"/>
        </w:rPr>
        <w:t>PrecioProductoVig.Precio</w:t>
      </w:r>
      <w:proofErr w:type="spellEnd"/>
      <w:r w:rsidRPr="00727330">
        <w:rPr>
          <w:sz w:val="20"/>
          <w:szCs w:val="20"/>
          <w:highlight w:val="darkBlue"/>
          <w:lang w:val="es-MX"/>
        </w:rPr>
        <w:t xml:space="preserve"> / </w:t>
      </w:r>
      <w:proofErr w:type="spellStart"/>
      <w:r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Pr="00727330">
        <w:rPr>
          <w:sz w:val="20"/>
          <w:szCs w:val="20"/>
          <w:highlight w:val="darkBlue"/>
          <w:lang w:val="es-MX"/>
        </w:rPr>
        <w:t>&gt; formato a dos decimales.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</w:t>
      </w:r>
      <w:proofErr w:type="spellStart"/>
      <w:r w:rsidR="003F61F3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3F61F3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>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 con formato a dos decimales.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B8742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9" w:name="Paso_17"/>
      <w:bookmarkEnd w:id="29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313663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417271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5370E7">
      <w:pPr>
        <w:pStyle w:val="Prrafodelista"/>
        <w:ind w:left="81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417271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= 1) de acuerdo con la regla de negocio </w:t>
      </w:r>
      <w:hyperlink r:id="rId98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la actividad actual corresponde al Movimiento sin Inventario en Visita (</w:t>
      </w:r>
      <w:proofErr w:type="spellStart"/>
      <w:r w:rsidR="005370E7" w:rsidRPr="00417271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99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313663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417271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417271" w:rsidRDefault="00313663" w:rsidP="00313663">
      <w:pPr>
        <w:pStyle w:val="Prrafodelista"/>
        <w:numPr>
          <w:ilvl w:val="3"/>
          <w:numId w:val="20"/>
        </w:numPr>
        <w:ind w:left="241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0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30"/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</w:t>
        </w:r>
        <w:r w:rsidR="005D7D15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7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.</w:t>
        </w:r>
        <w:r w:rsid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3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Default="006A2972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5D7D15" w:rsidRDefault="005D7D15" w:rsidP="005D7D15">
      <w:pPr>
        <w:pStyle w:val="Prrafodelista"/>
        <w:numPr>
          <w:ilvl w:val="1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&lt;el parámetro de configuración indica que se debe validar la captura de los múltiplos, es decir si &lt;</w:t>
      </w:r>
      <w:proofErr w:type="spellStart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ConfigParametro.ValidarVtaMultiplo</w:t>
      </w:r>
      <w:proofErr w:type="spellEnd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1&gt;</w:t>
      </w:r>
      <w:r w:rsid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6724D" w:rsidRDefault="0016724D" w:rsidP="0016724D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obtiene la siguiente información:</w:t>
      </w:r>
    </w:p>
    <w:p w:rsidR="0016724D" w:rsidRPr="0016724D" w:rsidRDefault="0016724D" w:rsidP="0016724D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Producto</w:t>
      </w:r>
    </w:p>
    <w:p w:rsidR="0016724D" w:rsidRDefault="0016724D" w:rsidP="0016724D">
      <w:pPr>
        <w:pStyle w:val="Prrafodelista"/>
        <w:numPr>
          <w:ilvl w:val="4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ProductoClave</w:t>
      </w:r>
      <w:proofErr w:type="spellEnd"/>
    </w:p>
    <w:p w:rsidR="0016724D" w:rsidRDefault="0016724D" w:rsidP="0016724D">
      <w:pPr>
        <w:pStyle w:val="Prrafodelista"/>
        <w:numPr>
          <w:ilvl w:val="4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041866" w:rsidRDefault="001E4168" w:rsidP="00041866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realiza el siguiente calculo:</w:t>
      </w:r>
    </w:p>
    <w:p w:rsidR="001E4168" w:rsidRDefault="001E4168" w:rsidP="001E4168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Cantidad Proporcionada / 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1E4168" w:rsidRDefault="001E4168" w:rsidP="001E4168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lastRenderedPageBreak/>
        <w:t>Si &lt;</w:t>
      </w: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no es un número entero&gt;</w:t>
      </w:r>
    </w:p>
    <w:p w:rsidR="001E4168" w:rsidRDefault="001E4168" w:rsidP="00EE316C">
      <w:pPr>
        <w:pStyle w:val="Prrafodelista"/>
        <w:numPr>
          <w:ilvl w:val="3"/>
          <w:numId w:val="20"/>
        </w:numPr>
        <w:tabs>
          <w:tab w:val="left" w:pos="851"/>
        </w:tabs>
        <w:ind w:left="212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presenta el mensaje 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“</w:t>
      </w:r>
      <w:r w:rsidR="004E65DA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 xml:space="preserve">[E0935]- No se permite la captura de cantidades diferentes al múltiplo </w:t>
      </w:r>
      <w:r w:rsidR="008E3338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$0$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”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, sustituyendo la variable $0$ por el valor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Producto.CantidadProduccion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E4168" w:rsidRDefault="001E4168" w:rsidP="00EE316C">
      <w:pPr>
        <w:pStyle w:val="Prrafodelista"/>
        <w:numPr>
          <w:ilvl w:val="3"/>
          <w:numId w:val="20"/>
        </w:numPr>
        <w:tabs>
          <w:tab w:val="left" w:pos="851"/>
        </w:tabs>
        <w:ind w:left="212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regresa al paso anterior, posicionando el cursor dentro del combo de selección de cantidad del producto seleccionado.</w:t>
      </w:r>
    </w:p>
    <w:p w:rsidR="001E4168" w:rsidRDefault="001E4168" w:rsidP="001E4168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es un número entero&gt;</w:t>
      </w:r>
    </w:p>
    <w:p w:rsidR="001E4168" w:rsidRPr="0016724D" w:rsidRDefault="001E4168" w:rsidP="001E4168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continúa en el </w:t>
      </w:r>
      <w:hyperlink w:anchor="paso_16_2" w:history="1">
        <w:r w:rsidR="00231A4C" w:rsidRP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17.3</w:t>
        </w:r>
      </w:hyperlink>
      <w:r w:rsidR="00231A4C">
        <w:rPr>
          <w:rStyle w:val="Hipervnculo"/>
          <w:rFonts w:cs="Arial"/>
          <w:b/>
          <w:sz w:val="20"/>
          <w:szCs w:val="20"/>
          <w:highlight w:val="darkGray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del flujo básico.</w:t>
      </w:r>
      <w:r w:rsidR="00231A4C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</w:t>
      </w:r>
    </w:p>
    <w:p w:rsidR="00B74D27" w:rsidRPr="00B74D27" w:rsidRDefault="00B74D27" w:rsidP="00B74D2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31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1"/>
    <w:p w:rsidR="001F05BF" w:rsidRDefault="00194F5B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>&lt;se deben buscar los precios de los productos (</w:t>
      </w:r>
      <w:proofErr w:type="spellStart"/>
      <w:r w:rsidRPr="005432C3">
        <w:rPr>
          <w:sz w:val="20"/>
          <w:szCs w:val="20"/>
          <w:lang w:val="es-MX"/>
        </w:rPr>
        <w:t>ListaPrecios</w:t>
      </w:r>
      <w:proofErr w:type="spellEnd"/>
      <w:r w:rsidRPr="005432C3">
        <w:rPr>
          <w:sz w:val="20"/>
          <w:szCs w:val="20"/>
          <w:lang w:val="es-MX"/>
        </w:rPr>
        <w:t xml:space="preserve">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1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2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3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4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5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6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07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8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9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10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11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E87AF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310B2E" w:rsidRPr="00310B2E" w:rsidRDefault="00310B2E" w:rsidP="00310B2E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 xml:space="preserve">Si &lt;se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proofErr w:type="spellStart"/>
      <w:r w:rsidR="00A7721C"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1) </w:t>
      </w:r>
      <w:r w:rsidRPr="00A7721C">
        <w:rPr>
          <w:rFonts w:cs="Arial"/>
          <w:sz w:val="20"/>
          <w:szCs w:val="20"/>
          <w:highlight w:val="darkCyan"/>
        </w:rPr>
        <w:t xml:space="preserve">de </w:t>
      </w:r>
      <w:r w:rsidRPr="0018113A">
        <w:rPr>
          <w:rFonts w:cs="Arial"/>
          <w:sz w:val="20"/>
          <w:szCs w:val="20"/>
          <w:highlight w:val="darkCyan"/>
        </w:rPr>
        <w:t>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12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310B2E">
        <w:rPr>
          <w:sz w:val="20"/>
          <w:szCs w:val="20"/>
          <w:highlight w:val="darkCyan"/>
          <w:lang w:val="es-MX"/>
        </w:rPr>
        <w:t xml:space="preserve">&gt; y </w:t>
      </w:r>
      <w:r w:rsidR="00A7721C">
        <w:rPr>
          <w:sz w:val="20"/>
          <w:szCs w:val="20"/>
          <w:highlight w:val="darkCyan"/>
          <w:lang w:val="es-MX"/>
        </w:rPr>
        <w:t>s</w:t>
      </w:r>
      <w:r w:rsidRPr="00310B2E">
        <w:rPr>
          <w:sz w:val="20"/>
          <w:szCs w:val="20"/>
          <w:highlight w:val="darkCyan"/>
          <w:lang w:val="es-MX"/>
        </w:rPr>
        <w:t>i &lt;el actor selecciona un producto&gt;</w:t>
      </w:r>
    </w:p>
    <w:p w:rsidR="00310B2E" w:rsidRPr="00310B2E" w:rsidRDefault="00310B2E" w:rsidP="00310B2E">
      <w:pPr>
        <w:pStyle w:val="Prrafodelista"/>
        <w:numPr>
          <w:ilvl w:val="1"/>
          <w:numId w:val="20"/>
        </w:numPr>
        <w:ind w:left="81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registra en el objeto Productos la siguiente información del producto seleccionado:</w:t>
      </w:r>
    </w:p>
    <w:p w:rsidR="00310B2E" w:rsidRPr="00310B2E" w:rsidRDefault="00310B2E" w:rsidP="00310B2E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310B2E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darkCyan"/>
        </w:rPr>
      </w:pPr>
      <w:r w:rsidRPr="00310B2E">
        <w:rPr>
          <w:rFonts w:cs="Arial"/>
          <w:sz w:val="20"/>
          <w:szCs w:val="20"/>
          <w:highlight w:val="darkCyan"/>
        </w:rPr>
        <w:t>Clave del Producto</w:t>
      </w:r>
    </w:p>
    <w:p w:rsidR="00310B2E" w:rsidRPr="00310B2E" w:rsidRDefault="00310B2E" w:rsidP="00310B2E">
      <w:pPr>
        <w:pStyle w:val="Prrafodelista"/>
        <w:numPr>
          <w:ilvl w:val="1"/>
          <w:numId w:val="20"/>
        </w:numPr>
        <w:ind w:left="81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envía como parámetro la siguiente información:</w:t>
      </w:r>
    </w:p>
    <w:p w:rsidR="00310B2E" w:rsidRPr="00310B2E" w:rsidRDefault="00310B2E" w:rsidP="00310B2E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310B2E">
      <w:pPr>
        <w:pStyle w:val="Prrafodelista"/>
        <w:numPr>
          <w:ilvl w:val="3"/>
          <w:numId w:val="20"/>
        </w:numPr>
        <w:ind w:left="2410" w:hanging="850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Clave del Producto</w:t>
      </w:r>
    </w:p>
    <w:p w:rsidR="00F053DD" w:rsidRPr="005D2188" w:rsidRDefault="00F81637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F81637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5772FA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5772F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13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4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Pr="005432C3" w:rsidRDefault="00F81637" w:rsidP="00B9622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F81637" w:rsidRPr="005D2188" w:rsidRDefault="00F81637" w:rsidP="008C0672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8C0672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lastRenderedPageBreak/>
        <w:t>Productos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5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Pr="005432C3" w:rsidRDefault="008C0672" w:rsidP="00B96229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2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3B2260">
        <w:rPr>
          <w:sz w:val="20"/>
          <w:szCs w:val="20"/>
          <w:lang w:val="es-MX"/>
        </w:rPr>
        <w:t xml:space="preserve"> </w:t>
      </w:r>
    </w:p>
    <w:bookmarkEnd w:id="32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52616586"/>
      <w:bookmarkStart w:id="34" w:name="_Toc182735730"/>
      <w:bookmarkStart w:id="35" w:name="_Toc471336045"/>
      <w:r w:rsidRPr="00CA7A7F">
        <w:rPr>
          <w:rFonts w:cs="Arial"/>
          <w:lang w:val="es-MX"/>
        </w:rPr>
        <w:t>Flujos alternos</w:t>
      </w:r>
      <w:bookmarkEnd w:id="33"/>
      <w:bookmarkEnd w:id="34"/>
      <w:bookmarkEnd w:id="3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6" w:name="_Toc317175727"/>
      <w:bookmarkStart w:id="37" w:name="_Toc471336046"/>
      <w:r w:rsidRPr="00CA7A7F">
        <w:rPr>
          <w:lang w:val="es-MX"/>
        </w:rPr>
        <w:t>Opcionales</w:t>
      </w:r>
      <w:bookmarkEnd w:id="36"/>
      <w:bookmarkEnd w:id="37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8" w:name="Paso_1"/>
      <w:bookmarkEnd w:id="38"/>
    </w:p>
    <w:p w:rsidR="0049112A" w:rsidRDefault="0049112A" w:rsidP="0049112A">
      <w:pPr>
        <w:pStyle w:val="Ttulo3"/>
        <w:jc w:val="both"/>
        <w:rPr>
          <w:lang w:val="es-MX"/>
        </w:rPr>
      </w:pPr>
      <w:bookmarkStart w:id="39" w:name="_Toc471336047"/>
      <w:r w:rsidRPr="00CA7A7F">
        <w:rPr>
          <w:lang w:val="es-MX"/>
        </w:rPr>
        <w:t>Generales</w:t>
      </w:r>
      <w:bookmarkEnd w:id="39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0" w:name="_Toc52616589"/>
      <w:bookmarkStart w:id="41" w:name="_Toc182735733"/>
      <w:bookmarkStart w:id="42" w:name="_Toc471336048"/>
      <w:r w:rsidRPr="00CA7A7F">
        <w:rPr>
          <w:lang w:val="es-MX"/>
        </w:rPr>
        <w:t>Extraordinarios</w:t>
      </w:r>
      <w:bookmarkEnd w:id="40"/>
      <w:bookmarkEnd w:id="41"/>
      <w:bookmarkEnd w:id="42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3" w:name="_Toc52616590"/>
      <w:bookmarkStart w:id="44" w:name="_Toc182735734"/>
      <w:bookmarkStart w:id="45" w:name="_Toc471336049"/>
      <w:r w:rsidRPr="00CA7A7F">
        <w:rPr>
          <w:lang w:val="es-MX"/>
        </w:rPr>
        <w:t>De excepción</w:t>
      </w:r>
      <w:bookmarkEnd w:id="43"/>
      <w:bookmarkEnd w:id="44"/>
      <w:bookmarkEnd w:id="45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6" w:name="_Toc471336050"/>
      <w:r w:rsidRPr="00CA7A7F">
        <w:rPr>
          <w:lang w:val="es-MX"/>
        </w:rPr>
        <w:t>De Validación</w:t>
      </w:r>
      <w:bookmarkEnd w:id="46"/>
    </w:p>
    <w:p w:rsidR="00E87AFF" w:rsidRPr="003B2260" w:rsidRDefault="00E87AFF" w:rsidP="00E87AFF">
      <w:pPr>
        <w:rPr>
          <w:sz w:val="20"/>
          <w:lang w:val="es-MX"/>
        </w:rPr>
      </w:pPr>
      <w:bookmarkStart w:id="47" w:name="_Toc52616591"/>
      <w:bookmarkStart w:id="48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471336051"/>
      <w:bookmarkEnd w:id="47"/>
      <w:bookmarkEnd w:id="48"/>
      <w:proofErr w:type="spellStart"/>
      <w:r w:rsidRPr="00CA7A7F">
        <w:t>Poscondiciones</w:t>
      </w:r>
      <w:bookmarkEnd w:id="49"/>
      <w:bookmarkEnd w:id="50"/>
      <w:bookmarkEnd w:id="51"/>
      <w:proofErr w:type="spellEnd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471336052"/>
      <w:r w:rsidRPr="00CA7A7F">
        <w:t>Anexos</w:t>
      </w:r>
      <w:bookmarkEnd w:id="52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207014958"/>
      <w:bookmarkStart w:id="54" w:name="_Toc207088193"/>
      <w:bookmarkStart w:id="55" w:name="_Toc471336053"/>
      <w:bookmarkEnd w:id="1"/>
      <w:bookmarkEnd w:id="2"/>
      <w:r w:rsidRPr="00CA7A7F">
        <w:t>Diagramas</w:t>
      </w:r>
      <w:bookmarkEnd w:id="55"/>
    </w:p>
    <w:p w:rsidR="00483D26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AC0E68" w:rsidRPr="004D4AA9" w:rsidRDefault="00AC0E68" w:rsidP="00483D26">
      <w:pPr>
        <w:pStyle w:val="Listaconvietas"/>
        <w:rPr>
          <w:i w:val="0"/>
          <w:color w:val="auto"/>
        </w:rPr>
      </w:pP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71336054"/>
      <w:r w:rsidRPr="00176EA2">
        <w:t>Propuesta de Pantallas</w:t>
      </w:r>
      <w:bookmarkEnd w:id="56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DC209D" w:rsidP="00160034">
      <w:pPr>
        <w:rPr>
          <w:sz w:val="20"/>
          <w:lang w:val="es-MX" w:eastAsia="es-MX"/>
        </w:rPr>
      </w:pPr>
      <w:hyperlink r:id="rId116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71336055"/>
      <w:r w:rsidRPr="004D4AA9">
        <w:t>Firmas de Aceptación</w:t>
      </w:r>
      <w:bookmarkEnd w:id="53"/>
      <w:bookmarkEnd w:id="54"/>
      <w:bookmarkEnd w:id="57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lastRenderedPageBreak/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A7721C">
      <w:pPr>
        <w:rPr>
          <w:lang w:val="es-MX"/>
        </w:rPr>
      </w:pPr>
    </w:p>
    <w:sectPr w:rsidR="009F63D6" w:rsidRPr="00CA7A7F" w:rsidSect="003E5D6F">
      <w:headerReference w:type="default" r:id="rId117"/>
      <w:footerReference w:type="even" r:id="rId118"/>
      <w:footerReference w:type="default" r:id="rId119"/>
      <w:headerReference w:type="first" r:id="rId12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A9F" w:rsidRDefault="001C4A9F" w:rsidP="00514F06">
      <w:pPr>
        <w:pStyle w:val="Ttulo1"/>
      </w:pPr>
      <w:r>
        <w:separator/>
      </w:r>
    </w:p>
  </w:endnote>
  <w:endnote w:type="continuationSeparator" w:id="0">
    <w:p w:rsidR="001C4A9F" w:rsidRDefault="001C4A9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09D" w:rsidRDefault="00DC209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C209D" w:rsidRDefault="00DC20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C209D" w:rsidRPr="00596B48" w:rsidTr="00B01427">
      <w:trPr>
        <w:trHeight w:val="539"/>
      </w:trPr>
      <w:tc>
        <w:tcPr>
          <w:tcW w:w="3331" w:type="dxa"/>
        </w:tcPr>
        <w:p w:rsidR="00DC209D" w:rsidRPr="00596B48" w:rsidRDefault="00DC209D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C209D" w:rsidRPr="00B01427" w:rsidRDefault="00DC209D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C209D" w:rsidRPr="00596B48" w:rsidRDefault="00DC209D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C0E6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C0E68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C209D" w:rsidRPr="00596B48" w:rsidRDefault="00DC209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A9F" w:rsidRDefault="001C4A9F" w:rsidP="00514F06">
      <w:pPr>
        <w:pStyle w:val="Ttulo1"/>
      </w:pPr>
      <w:r>
        <w:separator/>
      </w:r>
    </w:p>
  </w:footnote>
  <w:footnote w:type="continuationSeparator" w:id="0">
    <w:p w:rsidR="001C4A9F" w:rsidRDefault="001C4A9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C209D" w:rsidRPr="00375A5D" w:rsidTr="003E5D6F">
      <w:tc>
        <w:tcPr>
          <w:tcW w:w="4604" w:type="dxa"/>
        </w:tcPr>
        <w:p w:rsidR="00DC209D" w:rsidRPr="00375A5D" w:rsidRDefault="00DC209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C209D" w:rsidRPr="00375A5D" w:rsidRDefault="00DC209D" w:rsidP="00DC209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1.19</w:t>
          </w:r>
        </w:p>
      </w:tc>
    </w:tr>
    <w:tr w:rsidR="00DC209D" w:rsidRPr="00F52321" w:rsidTr="003E5D6F">
      <w:tc>
        <w:tcPr>
          <w:tcW w:w="4604" w:type="dxa"/>
        </w:tcPr>
        <w:p w:rsidR="00DC209D" w:rsidRPr="00E53B63" w:rsidRDefault="00DC209D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DC209D" w:rsidRPr="00DF6EA0" w:rsidRDefault="00DC209D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DC209D" w:rsidRDefault="00DC20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C209D" w:rsidTr="003104A1">
      <w:trPr>
        <w:cantSplit/>
        <w:trHeight w:val="1412"/>
      </w:trPr>
      <w:tc>
        <w:tcPr>
          <w:tcW w:w="10114" w:type="dxa"/>
          <w:vAlign w:val="center"/>
        </w:tcPr>
        <w:p w:rsidR="00DC209D" w:rsidRDefault="00DC209D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C209D" w:rsidRPr="00872B53" w:rsidRDefault="00DC209D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C209D" w:rsidRDefault="00DC209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1A4EA512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18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1CA1"/>
    <w:rsid w:val="00152C0A"/>
    <w:rsid w:val="00155B9F"/>
    <w:rsid w:val="00155E83"/>
    <w:rsid w:val="00160034"/>
    <w:rsid w:val="00163BB8"/>
    <w:rsid w:val="0016724D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13A"/>
    <w:rsid w:val="0018185E"/>
    <w:rsid w:val="00183C11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4A9F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4168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1A4C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0DED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2EE6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0B2E"/>
    <w:rsid w:val="00313663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09C1"/>
    <w:rsid w:val="00394DE7"/>
    <w:rsid w:val="00396529"/>
    <w:rsid w:val="00397C87"/>
    <w:rsid w:val="003A13F6"/>
    <w:rsid w:val="003A41CD"/>
    <w:rsid w:val="003A62B0"/>
    <w:rsid w:val="003A7F0E"/>
    <w:rsid w:val="003B0775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054FC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4FAD"/>
    <w:rsid w:val="004A6DAC"/>
    <w:rsid w:val="004B0D88"/>
    <w:rsid w:val="004B1F0D"/>
    <w:rsid w:val="004B303D"/>
    <w:rsid w:val="004B623B"/>
    <w:rsid w:val="004C1960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65DA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D7D15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26E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15CF"/>
    <w:rsid w:val="006E1ED1"/>
    <w:rsid w:val="006E3428"/>
    <w:rsid w:val="006E5DBC"/>
    <w:rsid w:val="006E62D6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EF3"/>
    <w:rsid w:val="00730DEC"/>
    <w:rsid w:val="007330AA"/>
    <w:rsid w:val="00736226"/>
    <w:rsid w:val="00737377"/>
    <w:rsid w:val="00740191"/>
    <w:rsid w:val="00741B3B"/>
    <w:rsid w:val="0074295A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3338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51758"/>
    <w:rsid w:val="00956AD9"/>
    <w:rsid w:val="00957079"/>
    <w:rsid w:val="00957356"/>
    <w:rsid w:val="00962CB5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308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3761"/>
    <w:rsid w:val="00A761EF"/>
    <w:rsid w:val="00A7721C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0E6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5C3E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0973"/>
    <w:rsid w:val="00C516D0"/>
    <w:rsid w:val="00C51714"/>
    <w:rsid w:val="00C5250F"/>
    <w:rsid w:val="00C54B6C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29B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278B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09D"/>
    <w:rsid w:val="00DC2B16"/>
    <w:rsid w:val="00DC45A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316C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4892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0E8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1DDD52-7F53-440B-9945-DAD20C3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eader" Target="header1.xm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User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CUROLMOV44_CapturarVentasConsignaci&#243;n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32" Type="http://schemas.openxmlformats.org/officeDocument/2006/relationships/hyperlink" Target="file:///C:\User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User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User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102" Type="http://schemas.openxmlformats.org/officeDocument/2006/relationships/hyperlink" Target="file:///C:\Users\Route\Trunk\Analisis\EspecificacionRequerimientos\General\ERM_Glosario_de_Mensajes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Users\Route\Trunk\Analisis\EspecificacionRequerimientos\General\ERM_Glosario_de_Mensajes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User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CUROLMOV53_CapturarTraspasoInventar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User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Users\Route\Trunk\Analisis\EspecificacionRequerimientos\General\ERM_Reglas_de_Negocio.docx" TargetMode="External"/><Relationship Id="rId116" Type="http://schemas.openxmlformats.org/officeDocument/2006/relationships/hyperlink" Target="https://www.justinmind.com/usernote/listPrototypes.action?projectId=10987681" TargetMode="Externa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User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User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User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Belem\AppData\Roaming\Microsoft\Word\CUROLMOV41_CapturarCargaProducto.docx" TargetMode="Externa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User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footer" Target="footer2.xm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Users\Route\Trunk\Analisis\EspecificacionRequerimientos\General\ERM_Reglas_de_Negocio.docx" TargetMode="External"/><Relationship Id="rId44" Type="http://schemas.openxmlformats.org/officeDocument/2006/relationships/hyperlink" Target="file:///C:\User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Users\Route\Trunk\Analisis\EspecificacionRequerimientos\General\ERM_Reglas_de_Negocio.docx" TargetMode="External"/><Relationship Id="rId120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Route\Trunk\Analisis\EspecificacionRequerimientos\General\ERM_Reglas_de_Negocio.docx" TargetMode="External"/><Relationship Id="rId24" Type="http://schemas.openxmlformats.org/officeDocument/2006/relationships/hyperlink" Target="file:///C:\User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87" Type="http://schemas.openxmlformats.org/officeDocument/2006/relationships/hyperlink" Target="file:///C:\User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2B23F-1B20-4139-8FA6-FA469F34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12714</TotalTime>
  <Pages>20</Pages>
  <Words>7544</Words>
  <Characters>41493</Characters>
  <Application>Microsoft Office Word</Application>
  <DocSecurity>0</DocSecurity>
  <Lines>345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48940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Belem</cp:lastModifiedBy>
  <cp:revision>43</cp:revision>
  <cp:lastPrinted>2008-09-11T22:09:00Z</cp:lastPrinted>
  <dcterms:created xsi:type="dcterms:W3CDTF">2012-06-05T03:16:00Z</dcterms:created>
  <dcterms:modified xsi:type="dcterms:W3CDTF">2017-01-05T05:31:00Z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