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91659A" w:rsidRDefault="00FE1CAC" w:rsidP="0091659A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567AFD">
        <w:rPr>
          <w:szCs w:val="36"/>
        </w:rPr>
        <w:t>Visitas a Ejecutar (DIS) – CUROLMOV121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C6245">
        <w:t>0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D7E2B" w:rsidP="00047549">
            <w:pPr>
              <w:pStyle w:val="Tabletext"/>
              <w:jc w:val="center"/>
            </w:pPr>
            <w:r w:rsidRPr="00567AFD">
              <w:t>22</w:t>
            </w:r>
            <w:r w:rsidR="00D1606C" w:rsidRPr="00567AFD">
              <w:t>/</w:t>
            </w:r>
            <w:r w:rsidR="005348AD" w:rsidRPr="00567AFD">
              <w:t>08</w:t>
            </w:r>
            <w:r w:rsidR="00D1606C" w:rsidRPr="00567AFD">
              <w:t>/201</w:t>
            </w:r>
            <w:r w:rsidR="006C3705" w:rsidRPr="00567AFD"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567AFD">
              <w:t>Visitas a Ejecutar</w:t>
            </w:r>
            <w:r w:rsidR="0091659A">
              <w:t xml:space="preserve"> (DIS)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 w:rsidR="00327469">
              <w:t>Route</w:t>
            </w:r>
            <w:proofErr w:type="spellEnd"/>
            <w:r w:rsidR="00327469">
              <w:t xml:space="preserve"> Lite </w:t>
            </w:r>
            <w:r>
              <w:t>de acuerdo</w:t>
            </w:r>
            <w:r w:rsidR="006C3705">
              <w:t xml:space="preserve"> al Estándar de Casos de Uso 1.0.</w:t>
            </w:r>
          </w:p>
          <w:p w:rsidR="00327469" w:rsidRDefault="00567AFD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0005577</w:t>
            </w:r>
          </w:p>
          <w:p w:rsidR="00CD5FBE" w:rsidRDefault="00CD5FBE" w:rsidP="00327469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</w:p>
          <w:p w:rsidR="00CD5FBE" w:rsidRPr="00CD5FBE" w:rsidRDefault="00CD5FBE" w:rsidP="00327469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  <w:r w:rsidRPr="00CD5FBE">
              <w:rPr>
                <w:b/>
                <w:color w:val="FF0000"/>
                <w:sz w:val="20"/>
                <w:szCs w:val="20"/>
              </w:rPr>
              <w:t xml:space="preserve">Se realiza replica a partir de la versión </w:t>
            </w:r>
            <w:r>
              <w:rPr>
                <w:b/>
                <w:color w:val="FF0000"/>
                <w:sz w:val="20"/>
                <w:szCs w:val="20"/>
              </w:rPr>
              <w:t xml:space="preserve">1.19.0.0 - </w:t>
            </w:r>
            <w:r w:rsidRPr="00CD5FBE">
              <w:rPr>
                <w:b/>
                <w:color w:val="FF0000"/>
                <w:sz w:val="20"/>
                <w:szCs w:val="20"/>
              </w:rPr>
              <w:t>4.24.0.0</w:t>
            </w:r>
          </w:p>
          <w:p w:rsidR="00CD5FBE" w:rsidRDefault="00CD5FBE" w:rsidP="00363275">
            <w:pPr>
              <w:pStyle w:val="Tabletext"/>
            </w:pP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proofErr w:type="spellStart"/>
            <w:r w:rsidR="00CD5FBE">
              <w:t>Disposur</w:t>
            </w:r>
            <w:proofErr w:type="spellEnd"/>
            <w:r w:rsidR="00CD5FBE">
              <w:t>, 1.16.0.3 – 4.21.0.3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480C6D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F24ED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17388219" w:history="1">
        <w:r w:rsidR="008F24ED" w:rsidRPr="00D00E93">
          <w:rPr>
            <w:rStyle w:val="Hipervnculo"/>
          </w:rPr>
          <w:t>1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Introducción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_Toc17388219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4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20" w:history="1">
        <w:r w:rsidR="008F24ED" w:rsidRPr="00D00E93">
          <w:rPr>
            <w:rStyle w:val="Hipervnculo"/>
          </w:rPr>
          <w:t>2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Caso de uso: Visitas a Ejecutar (DIS) - CUROLMOV121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_Toc17388220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4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1" w:history="1">
        <w:r w:rsidR="008F24ED" w:rsidRPr="00D00E93">
          <w:rPr>
            <w:rStyle w:val="Hipervnculo"/>
            <w:rFonts w:cs="Arial"/>
            <w:noProof/>
          </w:rPr>
          <w:t>2.1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Descripción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_Toc17388221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4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22" w:history="1">
        <w:r w:rsidR="008F24ED" w:rsidRPr="00D00E93">
          <w:rPr>
            <w:rStyle w:val="Hipervnculo"/>
          </w:rPr>
          <w:t>3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Diagrama de Casos de Uso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_Toc17388222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4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23" w:history="1">
        <w:r w:rsidR="008F24ED" w:rsidRPr="00D00E93">
          <w:rPr>
            <w:rStyle w:val="Hipervnculo"/>
          </w:rPr>
          <w:t>4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Precondiciones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_Toc17388223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4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4" w:history="1">
        <w:r w:rsidR="008F24ED" w:rsidRPr="00D00E93">
          <w:rPr>
            <w:rStyle w:val="Hipervnculo"/>
            <w:rFonts w:cs="Arial"/>
            <w:noProof/>
          </w:rPr>
          <w:t>4.1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Actores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_Toc17388224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4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5" w:history="1">
        <w:r w:rsidR="008F24ED" w:rsidRPr="00D00E93">
          <w:rPr>
            <w:rStyle w:val="Hipervnculo"/>
            <w:rFonts w:cs="Arial"/>
            <w:noProof/>
          </w:rPr>
          <w:t>4.2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Generales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_Toc17388225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4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6" w:history="1">
        <w:r w:rsidR="008F24ED" w:rsidRPr="00D00E93">
          <w:rPr>
            <w:rStyle w:val="Hipervnculo"/>
            <w:rFonts w:cs="Arial"/>
            <w:noProof/>
          </w:rPr>
          <w:t>4.3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Parámetros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_Toc17388226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4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27" w:history="1">
        <w:r w:rsidR="008F24ED" w:rsidRPr="00D00E93">
          <w:rPr>
            <w:rStyle w:val="Hipervnculo"/>
          </w:rPr>
          <w:t>5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Flujo de eventos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_Toc17388227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5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8" w:history="1">
        <w:r w:rsidR="008F24ED" w:rsidRPr="00D00E93">
          <w:rPr>
            <w:rStyle w:val="Hipervnculo"/>
            <w:rFonts w:cs="Arial"/>
            <w:noProof/>
          </w:rPr>
          <w:t>5.1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Flujo básico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_Toc17388228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5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8229" w:history="1">
        <w:r w:rsidR="008F24ED" w:rsidRPr="00D00E93">
          <w:rPr>
            <w:rStyle w:val="Hipervnculo"/>
            <w:rFonts w:cs="Arial"/>
            <w:noProof/>
          </w:rPr>
          <w:t>5.2</w:t>
        </w:r>
        <w:r w:rsidR="008F24E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rFonts w:cs="Arial"/>
            <w:noProof/>
          </w:rPr>
          <w:t>Flujos alternos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_Toc17388229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6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388230" w:history="1">
        <w:r w:rsidR="008F24ED" w:rsidRPr="00D00E93">
          <w:rPr>
            <w:rStyle w:val="Hipervnculo"/>
            <w:noProof/>
          </w:rPr>
          <w:t>5.2.1</w:t>
        </w:r>
        <w:r w:rsidR="008F24E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noProof/>
          </w:rPr>
          <w:t>Opcionales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_Toc17388230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6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388231" w:history="1">
        <w:r w:rsidR="008F24ED" w:rsidRPr="00D00E93">
          <w:rPr>
            <w:rStyle w:val="Hipervnculo"/>
            <w:noProof/>
          </w:rPr>
          <w:t>5.2.2</w:t>
        </w:r>
        <w:r w:rsidR="008F24E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  <w:noProof/>
          </w:rPr>
          <w:t>Generales</w:t>
        </w:r>
        <w:r w:rsidR="008F24ED">
          <w:rPr>
            <w:noProof/>
            <w:webHidden/>
          </w:rPr>
          <w:tab/>
        </w:r>
        <w:r w:rsidR="008F24ED">
          <w:rPr>
            <w:noProof/>
            <w:webHidden/>
          </w:rPr>
          <w:fldChar w:fldCharType="begin"/>
        </w:r>
        <w:r w:rsidR="008F24ED">
          <w:rPr>
            <w:noProof/>
            <w:webHidden/>
          </w:rPr>
          <w:instrText xml:space="preserve"> PAGEREF _Toc17388231 \h </w:instrText>
        </w:r>
        <w:r w:rsidR="008F24ED">
          <w:rPr>
            <w:noProof/>
            <w:webHidden/>
          </w:rPr>
        </w:r>
        <w:r w:rsidR="008F24ED">
          <w:rPr>
            <w:noProof/>
            <w:webHidden/>
          </w:rPr>
          <w:fldChar w:fldCharType="separate"/>
        </w:r>
        <w:r w:rsidR="008F24ED">
          <w:rPr>
            <w:noProof/>
            <w:webHidden/>
          </w:rPr>
          <w:t>6</w:t>
        </w:r>
        <w:r w:rsidR="008F24ED">
          <w:rPr>
            <w:noProof/>
            <w:webHidden/>
          </w:rPr>
          <w:fldChar w:fldCharType="end"/>
        </w:r>
      </w:hyperlink>
    </w:p>
    <w:p w:rsidR="008F24ED" w:rsidRDefault="002F30A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32" w:history="1">
        <w:r w:rsidR="008F24ED" w:rsidRPr="00D00E93">
          <w:rPr>
            <w:rStyle w:val="Hipervnculo"/>
          </w:rPr>
          <w:t>6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Poscondiciones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_Toc17388232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6</w:t>
        </w:r>
        <w:r w:rsidR="008F24ED">
          <w:rPr>
            <w:webHidden/>
          </w:rPr>
          <w:fldChar w:fldCharType="end"/>
        </w:r>
      </w:hyperlink>
    </w:p>
    <w:p w:rsidR="008F24ED" w:rsidRDefault="002F30A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8233" w:history="1">
        <w:r w:rsidR="008F24ED" w:rsidRPr="00D00E93">
          <w:rPr>
            <w:rStyle w:val="Hipervnculo"/>
          </w:rPr>
          <w:t>10</w:t>
        </w:r>
        <w:r w:rsidR="008F24E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F24ED" w:rsidRPr="00D00E93">
          <w:rPr>
            <w:rStyle w:val="Hipervnculo"/>
          </w:rPr>
          <w:t>Firmas de Aceptación</w:t>
        </w:r>
        <w:r w:rsidR="008F24ED">
          <w:rPr>
            <w:webHidden/>
          </w:rPr>
          <w:tab/>
        </w:r>
        <w:r w:rsidR="008F24ED">
          <w:rPr>
            <w:webHidden/>
          </w:rPr>
          <w:fldChar w:fldCharType="begin"/>
        </w:r>
        <w:r w:rsidR="008F24ED">
          <w:rPr>
            <w:webHidden/>
          </w:rPr>
          <w:instrText xml:space="preserve"> PAGEREF _Toc17388233 \h </w:instrText>
        </w:r>
        <w:r w:rsidR="008F24ED">
          <w:rPr>
            <w:webHidden/>
          </w:rPr>
        </w:r>
        <w:r w:rsidR="008F24ED">
          <w:rPr>
            <w:webHidden/>
          </w:rPr>
          <w:fldChar w:fldCharType="separate"/>
        </w:r>
        <w:r w:rsidR="008F24ED">
          <w:rPr>
            <w:webHidden/>
          </w:rPr>
          <w:t>6</w:t>
        </w:r>
        <w:r w:rsidR="008F24ED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567AFD">
        <w:rPr>
          <w:szCs w:val="36"/>
        </w:rPr>
        <w:t>Visitas a Ejecutar (DIS) - CUROLMOV121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17388219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1738822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567AFD">
        <w:rPr>
          <w:szCs w:val="36"/>
        </w:rPr>
        <w:t>Visitas a Ejecutar</w:t>
      </w:r>
      <w:r w:rsidR="0091659A">
        <w:rPr>
          <w:szCs w:val="36"/>
        </w:rPr>
        <w:t xml:space="preserve"> (DIS) - CUROLMOV12</w:t>
      </w:r>
      <w:r w:rsidR="00567AFD">
        <w:rPr>
          <w:szCs w:val="36"/>
        </w:rPr>
        <w:t>1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1738822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04CC6">
        <w:rPr>
          <w:rFonts w:cs="Arial"/>
          <w:iCs/>
          <w:color w:val="000000" w:themeColor="text1"/>
          <w:sz w:val="20"/>
          <w:szCs w:val="20"/>
          <w:lang w:val="es-MX"/>
        </w:rPr>
        <w:t xml:space="preserve">la información de clientes </w:t>
      </w:r>
      <w:r w:rsidR="00E6272C">
        <w:rPr>
          <w:rFonts w:cs="Arial"/>
          <w:iCs/>
          <w:color w:val="000000" w:themeColor="text1"/>
          <w:sz w:val="20"/>
          <w:szCs w:val="20"/>
          <w:lang w:val="es-MX"/>
        </w:rPr>
        <w:t>agendados para el día de trabajo.</w:t>
      </w:r>
    </w:p>
    <w:p w:rsidR="00480C6D" w:rsidRPr="0043257C" w:rsidRDefault="00480C6D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7388222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E6272C" w:rsidP="00731EEF">
      <w:pPr>
        <w:rPr>
          <w:lang w:val="es-MX" w:eastAsia="es-MX"/>
        </w:rPr>
      </w:pPr>
      <w:r w:rsidRPr="00584459">
        <w:rPr>
          <w:rFonts w:ascii="Times New Roman" w:hAnsi="Times New Roman"/>
          <w:noProof/>
          <w:lang w:val="es-MX" w:eastAsia="es-MX"/>
        </w:rPr>
        <w:drawing>
          <wp:inline distT="0" distB="0" distL="0" distR="0" wp14:anchorId="0F50898F" wp14:editId="1FB9F5B6">
            <wp:extent cx="5400040" cy="277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17388223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1738822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1738822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1738822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E6272C" w:rsidRPr="00A03AE5" w:rsidRDefault="00674D79" w:rsidP="00A03AE5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E6272C" w:rsidRPr="00E6272C" w:rsidRDefault="00E6272C" w:rsidP="001D7E2B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Día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17388227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1738822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Pr="00AB549F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 w:rsidRPr="00AB549F">
        <w:rPr>
          <w:rFonts w:cs="Arial"/>
          <w:sz w:val="20"/>
          <w:szCs w:val="20"/>
        </w:rPr>
        <w:t>El sistema obtiene el nombre del reporte seleccionado</w:t>
      </w:r>
      <w:r w:rsidR="006544C4" w:rsidRPr="00AB549F">
        <w:rPr>
          <w:rFonts w:cs="Arial"/>
          <w:sz w:val="20"/>
          <w:szCs w:val="20"/>
        </w:rPr>
        <w:t>:</w:t>
      </w:r>
    </w:p>
    <w:p w:rsidR="00C31805" w:rsidRPr="00AB549F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VAVDescripcion</w:t>
      </w:r>
      <w:proofErr w:type="spellEnd"/>
    </w:p>
    <w:p w:rsidR="00C31805" w:rsidRPr="00AB549F" w:rsidRDefault="00C31805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VARCodigo</w:t>
      </w:r>
      <w:proofErr w:type="spellEnd"/>
      <w:r w:rsidR="006544C4" w:rsidRPr="00AB549F">
        <w:rPr>
          <w:rFonts w:cs="Arial"/>
          <w:sz w:val="20"/>
          <w:szCs w:val="20"/>
        </w:rPr>
        <w:t xml:space="preserve"> = ‘REPORTEA’</w:t>
      </w:r>
    </w:p>
    <w:p w:rsidR="006544C4" w:rsidRPr="00AB549F" w:rsidRDefault="006544C4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VAVClave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proofErr w:type="spellStart"/>
      <w:r w:rsidRPr="00AB549F">
        <w:rPr>
          <w:rFonts w:cs="Arial"/>
          <w:color w:val="FF0000"/>
          <w:sz w:val="20"/>
          <w:szCs w:val="20"/>
        </w:rPr>
        <w:t>ReporteA</w:t>
      </w:r>
      <w:proofErr w:type="spellEnd"/>
      <w:r w:rsidRPr="00AB549F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AB549F" w:rsidRDefault="00C31805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Descripcion</w:t>
      </w:r>
      <w:proofErr w:type="spellEnd"/>
    </w:p>
    <w:p w:rsidR="00394E22" w:rsidRPr="00AB549F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ruta actual:</w:t>
      </w:r>
    </w:p>
    <w:p w:rsidR="00394E22" w:rsidRPr="00AB549F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</w:t>
      </w:r>
    </w:p>
    <w:p w:rsidR="00394E22" w:rsidRPr="00AB549F" w:rsidRDefault="00394E22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RUTClave</w:t>
      </w:r>
      <w:proofErr w:type="spellEnd"/>
    </w:p>
    <w:p w:rsidR="009D491D" w:rsidRPr="00AB549F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compañía:</w:t>
      </w:r>
    </w:p>
    <w:p w:rsidR="009D491D" w:rsidRPr="00AB549F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Configuracion</w:t>
      </w:r>
      <w:proofErr w:type="spellEnd"/>
    </w:p>
    <w:p w:rsidR="009D491D" w:rsidRPr="00AB549F" w:rsidRDefault="009D491D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NombreEmpresa</w:t>
      </w:r>
      <w:proofErr w:type="spellEnd"/>
    </w:p>
    <w:p w:rsidR="009D491D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9A5307" w:rsidRPr="00AB549F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804CC6" w:rsidRDefault="00804CC6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</w:t>
      </w:r>
      <w:r w:rsidR="002F1CF4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del vendedor actual:</w:t>
      </w:r>
    </w:p>
    <w:p w:rsidR="00804CC6" w:rsidRPr="00804CC6" w:rsidRDefault="00804CC6" w:rsidP="00804CC6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804CC6">
        <w:rPr>
          <w:rFonts w:cs="Arial"/>
          <w:b/>
          <w:sz w:val="20"/>
          <w:szCs w:val="20"/>
        </w:rPr>
        <w:t>Vendedor</w:t>
      </w:r>
    </w:p>
    <w:p w:rsidR="00804CC6" w:rsidRDefault="00804CC6" w:rsidP="00804CC6">
      <w:pPr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04CC6" w:rsidRDefault="00804CC6" w:rsidP="00804CC6">
      <w:pPr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B437C" w:rsidRPr="00672240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>El sistema obtiene</w:t>
      </w:r>
      <w:r w:rsidR="00B1194D" w:rsidRPr="00672240">
        <w:rPr>
          <w:rFonts w:cs="Arial"/>
          <w:sz w:val="20"/>
          <w:szCs w:val="20"/>
        </w:rPr>
        <w:t xml:space="preserve"> la siguiente</w:t>
      </w:r>
      <w:r w:rsidRPr="00672240">
        <w:rPr>
          <w:rFonts w:cs="Arial"/>
          <w:sz w:val="20"/>
          <w:szCs w:val="20"/>
        </w:rPr>
        <w:t xml:space="preserve"> información de</w:t>
      </w:r>
      <w:r w:rsidR="008F24ED">
        <w:rPr>
          <w:rFonts w:cs="Arial"/>
          <w:sz w:val="20"/>
          <w:szCs w:val="20"/>
        </w:rPr>
        <w:t xml:space="preserve"> los clientes</w:t>
      </w:r>
      <w:r w:rsidR="003C21A7">
        <w:rPr>
          <w:rFonts w:cs="Arial"/>
          <w:sz w:val="20"/>
          <w:szCs w:val="20"/>
        </w:rPr>
        <w:t xml:space="preserve"> asignados al vendedor para el d</w:t>
      </w:r>
      <w:r w:rsidR="000C1B66">
        <w:rPr>
          <w:rFonts w:cs="Arial"/>
          <w:sz w:val="20"/>
          <w:szCs w:val="20"/>
        </w:rPr>
        <w:t>ía actual</w:t>
      </w:r>
      <w:r w:rsidR="00C144F2" w:rsidRPr="00672240">
        <w:rPr>
          <w:rFonts w:cs="Arial"/>
          <w:sz w:val="20"/>
          <w:szCs w:val="20"/>
        </w:rPr>
        <w:t>:</w:t>
      </w:r>
    </w:p>
    <w:p w:rsidR="004E48A1" w:rsidRPr="00C22A7C" w:rsidRDefault="00C22A7C" w:rsidP="00C37E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Agenda</w:t>
      </w:r>
    </w:p>
    <w:p w:rsidR="00C22A7C" w:rsidRDefault="00C22A7C" w:rsidP="00C22A7C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8F24ED">
        <w:rPr>
          <w:rFonts w:cs="Arial"/>
          <w:sz w:val="20"/>
          <w:szCs w:val="20"/>
        </w:rPr>
        <w:t xml:space="preserve"> = </w:t>
      </w:r>
      <w:r w:rsidR="008F24ED" w:rsidRPr="008F24ED">
        <w:rPr>
          <w:rFonts w:cs="Arial"/>
          <w:color w:val="FF0000"/>
          <w:sz w:val="20"/>
          <w:szCs w:val="20"/>
        </w:rPr>
        <w:t>Día actual</w:t>
      </w:r>
    </w:p>
    <w:p w:rsidR="002F1CF4" w:rsidRPr="002F1CF4" w:rsidRDefault="00C22A7C" w:rsidP="002F1CF4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  <w:bookmarkStart w:id="26" w:name="_GoBack"/>
      <w:bookmarkEnd w:id="26"/>
    </w:p>
    <w:p w:rsidR="00C22A7C" w:rsidRDefault="00C22A7C" w:rsidP="00C22A7C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C22A7C" w:rsidRDefault="00C22A7C" w:rsidP="00C22A7C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22A7C" w:rsidRDefault="00C22A7C" w:rsidP="00C22A7C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C22A7C">
        <w:rPr>
          <w:rFonts w:cs="Arial"/>
          <w:b/>
          <w:sz w:val="20"/>
          <w:szCs w:val="20"/>
        </w:rPr>
        <w:t>Cliente</w:t>
      </w:r>
    </w:p>
    <w:p w:rsidR="00C22A7C" w:rsidRDefault="00C22A7C" w:rsidP="00C22A7C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r w:rsidRPr="00C22A7C">
        <w:rPr>
          <w:rFonts w:cs="Arial"/>
          <w:sz w:val="20"/>
          <w:szCs w:val="20"/>
        </w:rPr>
        <w:t>Clave</w:t>
      </w:r>
    </w:p>
    <w:p w:rsidR="00C22A7C" w:rsidRDefault="00C22A7C" w:rsidP="00C22A7C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C22A7C" w:rsidRPr="00C22A7C" w:rsidRDefault="00C22A7C" w:rsidP="00C22A7C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22A7C" w:rsidRDefault="00C22A7C" w:rsidP="00C22A7C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proofErr w:type="spellStart"/>
      <w:r w:rsidRPr="00C22A7C">
        <w:rPr>
          <w:rFonts w:cs="Arial"/>
          <w:b/>
          <w:sz w:val="20"/>
          <w:szCs w:val="20"/>
        </w:rPr>
        <w:t>ClienteDomicilio</w:t>
      </w:r>
      <w:proofErr w:type="spellEnd"/>
    </w:p>
    <w:p w:rsidR="00C22A7C" w:rsidRDefault="00C22A7C" w:rsidP="00C22A7C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C22A7C">
        <w:rPr>
          <w:rFonts w:cs="Arial"/>
          <w:sz w:val="20"/>
          <w:szCs w:val="20"/>
        </w:rPr>
        <w:t>ClienteClave</w:t>
      </w:r>
      <w:proofErr w:type="spellEnd"/>
    </w:p>
    <w:p w:rsidR="00C22A7C" w:rsidRPr="002F1CF4" w:rsidRDefault="00C22A7C" w:rsidP="00C22A7C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Poblacion</w:t>
      </w:r>
      <w:proofErr w:type="spellEnd"/>
    </w:p>
    <w:bookmarkEnd w:id="24"/>
    <w:bookmarkEnd w:id="25"/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 de la compañía:</w:t>
      </w:r>
    </w:p>
    <w:p w:rsidR="00F833FE" w:rsidRPr="00F833FE" w:rsidRDefault="00F833FE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logotipo de la empresa.</w:t>
      </w:r>
    </w:p>
    <w:p w:rsidR="00FA2D1A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presenta el nombre de la empresa: </w:t>
      </w:r>
      <w:r w:rsidR="00FA2D1A" w:rsidRPr="00AB549F">
        <w:rPr>
          <w:rFonts w:cs="Arial"/>
          <w:sz w:val="20"/>
          <w:szCs w:val="20"/>
        </w:rPr>
        <w:t>&lt;</w:t>
      </w:r>
      <w:proofErr w:type="spellStart"/>
      <w:r w:rsidR="00FA2D1A" w:rsidRPr="00AB549F">
        <w:rPr>
          <w:rFonts w:cs="Arial"/>
          <w:sz w:val="20"/>
          <w:szCs w:val="20"/>
        </w:rPr>
        <w:t>Configuracion.NombreEmpresa</w:t>
      </w:r>
      <w:proofErr w:type="spellEnd"/>
      <w:r w:rsidR="00FA2D1A" w:rsidRPr="00AB549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.</w:t>
      </w:r>
    </w:p>
    <w:p w:rsidR="00F833FE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el domicilio de la empresa: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“</w:t>
      </w:r>
      <w:r w:rsidRPr="00F833FE">
        <w:rPr>
          <w:rFonts w:cs="Arial"/>
          <w:b/>
          <w:sz w:val="20"/>
          <w:szCs w:val="20"/>
        </w:rPr>
        <w:t>. Col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Pr="00912F84">
        <w:rPr>
          <w:rFonts w:cs="Arial"/>
          <w:sz w:val="20"/>
          <w:szCs w:val="20"/>
        </w:rPr>
        <w:t>“</w:t>
      </w:r>
      <w:r w:rsidRPr="00912F84">
        <w:rPr>
          <w:rFonts w:cs="Arial"/>
          <w:b/>
          <w:sz w:val="20"/>
          <w:szCs w:val="20"/>
        </w:rPr>
        <w:t>CP</w:t>
      </w:r>
      <w:r w:rsidRPr="00912F8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&gt;.</w:t>
      </w:r>
    </w:p>
    <w:p w:rsidR="00F833FE" w:rsidRPr="00F833FE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ciudad y estado: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04CC6" w:rsidRDefault="00804CC6" w:rsidP="00F833F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vendedor, presentando la etiqueta “</w:t>
      </w:r>
      <w:r>
        <w:rPr>
          <w:rFonts w:cs="Arial"/>
          <w:b/>
          <w:sz w:val="20"/>
          <w:szCs w:val="20"/>
        </w:rPr>
        <w:t>Vendedor:</w:t>
      </w:r>
      <w:r>
        <w:rPr>
          <w:rFonts w:cs="Arial"/>
          <w:sz w:val="20"/>
          <w:szCs w:val="20"/>
        </w:rPr>
        <w:t>” +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&gt;.</w:t>
      </w:r>
    </w:p>
    <w:p w:rsidR="007E4FB3" w:rsidRDefault="00FA2D1A" w:rsidP="00F833FE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el nombre del reporte</w:t>
      </w:r>
      <w:r w:rsidR="007852BB">
        <w:rPr>
          <w:rFonts w:cs="Arial"/>
          <w:sz w:val="20"/>
          <w:szCs w:val="20"/>
        </w:rPr>
        <w:t>.</w:t>
      </w:r>
    </w:p>
    <w:p w:rsidR="00E6272C" w:rsidRDefault="00E6272C" w:rsidP="00E6272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6272C">
        <w:rPr>
          <w:rFonts w:cs="Arial"/>
          <w:sz w:val="20"/>
          <w:szCs w:val="20"/>
        </w:rPr>
        <w:t>En la sección del encabezado se</w:t>
      </w:r>
      <w:r>
        <w:rPr>
          <w:rFonts w:cs="Arial"/>
          <w:sz w:val="20"/>
          <w:szCs w:val="20"/>
        </w:rPr>
        <w:t xml:space="preserve"> presenta la etiqueta “General</w:t>
      </w:r>
      <w:r w:rsidRPr="00E6272C">
        <w:rPr>
          <w:rFonts w:cs="Arial"/>
          <w:sz w:val="20"/>
          <w:szCs w:val="20"/>
        </w:rPr>
        <w:t>”.</w:t>
      </w:r>
    </w:p>
    <w:p w:rsidR="00E6272C" w:rsidRPr="00F325EF" w:rsidRDefault="00E6272C" w:rsidP="00F325E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6272C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E6272C">
        <w:rPr>
          <w:sz w:val="20"/>
          <w:szCs w:val="20"/>
          <w:lang w:val="es-MX" w:eastAsia="en-US"/>
        </w:rPr>
        <w:t>dd</w:t>
      </w:r>
      <w:proofErr w:type="spellEnd"/>
      <w:r w:rsidRPr="00E6272C">
        <w:rPr>
          <w:sz w:val="20"/>
          <w:szCs w:val="20"/>
          <w:lang w:val="es-MX" w:eastAsia="en-US"/>
        </w:rPr>
        <w:t>/mm</w:t>
      </w:r>
      <w:r w:rsidR="00F325EF">
        <w:rPr>
          <w:sz w:val="20"/>
          <w:szCs w:val="20"/>
          <w:lang w:val="es-MX" w:eastAsia="en-US"/>
        </w:rPr>
        <w:t>/</w:t>
      </w:r>
      <w:proofErr w:type="spellStart"/>
      <w:r w:rsidR="00F325EF">
        <w:rPr>
          <w:sz w:val="20"/>
          <w:szCs w:val="20"/>
          <w:lang w:val="es-MX" w:eastAsia="en-US"/>
        </w:rPr>
        <w:t>aaaa</w:t>
      </w:r>
      <w:proofErr w:type="spellEnd"/>
      <w:r w:rsidR="00F325EF">
        <w:rPr>
          <w:sz w:val="20"/>
          <w:szCs w:val="20"/>
          <w:lang w:val="es-MX" w:eastAsia="en-US"/>
        </w:rPr>
        <w:t xml:space="preserve"> </w:t>
      </w:r>
      <w:proofErr w:type="spellStart"/>
      <w:r w:rsidR="00F325EF">
        <w:rPr>
          <w:sz w:val="20"/>
          <w:szCs w:val="20"/>
          <w:lang w:val="es-MX" w:eastAsia="en-US"/>
        </w:rPr>
        <w:t>hh:</w:t>
      </w:r>
      <w:proofErr w:type="gramStart"/>
      <w:r w:rsidR="00F325EF">
        <w:rPr>
          <w:sz w:val="20"/>
          <w:szCs w:val="20"/>
          <w:lang w:val="es-MX" w:eastAsia="en-US"/>
        </w:rPr>
        <w:t>mm:ss</w:t>
      </w:r>
      <w:proofErr w:type="spellEnd"/>
      <w:r w:rsidR="00F325EF">
        <w:rPr>
          <w:sz w:val="20"/>
          <w:szCs w:val="20"/>
          <w:lang w:val="es-MX" w:eastAsia="en-US"/>
        </w:rPr>
        <w:t>.</w:t>
      </w:r>
      <w:proofErr w:type="gramEnd"/>
    </w:p>
    <w:p w:rsidR="00EA00BB" w:rsidRPr="00A40B6F" w:rsidRDefault="00EA00BB" w:rsidP="00A40B6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t>El sistema presenta las siguientes columnas:</w:t>
      </w:r>
    </w:p>
    <w:p w:rsidR="00EA00BB" w:rsidRDefault="00EA00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t>Cliente</w:t>
      </w:r>
    </w:p>
    <w:p w:rsidR="00EA00BB" w:rsidRDefault="00EA00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t>Nombre</w:t>
      </w:r>
    </w:p>
    <w:p w:rsidR="00F325EF" w:rsidRDefault="00EA00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t>Razón Social</w:t>
      </w:r>
    </w:p>
    <w:p w:rsidR="00A40B6F" w:rsidRPr="00F325EF" w:rsidRDefault="00A40B6F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Población</w:t>
      </w:r>
    </w:p>
    <w:p w:rsidR="00F325EF" w:rsidRPr="00A40B6F" w:rsidRDefault="00447701" w:rsidP="00A40B6F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lastRenderedPageBreak/>
        <w:t>Para</w:t>
      </w:r>
      <w:r w:rsidR="004241AA">
        <w:rPr>
          <w:rFonts w:cs="Arial"/>
          <w:sz w:val="20"/>
          <w:szCs w:val="20"/>
        </w:rPr>
        <w:t xml:space="preserve"> cada cliente obtenido de la</w:t>
      </w:r>
      <w:r w:rsidR="00F325EF">
        <w:rPr>
          <w:rFonts w:cs="Arial"/>
          <w:sz w:val="20"/>
          <w:szCs w:val="20"/>
        </w:rPr>
        <w:t xml:space="preserve"> agenda</w:t>
      </w:r>
    </w:p>
    <w:p w:rsidR="00F325EF" w:rsidRDefault="003157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b/>
          <w:sz w:val="20"/>
          <w:szCs w:val="20"/>
        </w:rPr>
        <w:t xml:space="preserve">Cliente: </w:t>
      </w:r>
      <w:r w:rsidRPr="00F325EF">
        <w:rPr>
          <w:rFonts w:cs="Arial"/>
          <w:sz w:val="20"/>
          <w:szCs w:val="20"/>
        </w:rPr>
        <w:t>Se muest</w:t>
      </w:r>
      <w:r w:rsidR="00447701" w:rsidRPr="00F325EF">
        <w:rPr>
          <w:rFonts w:cs="Arial"/>
          <w:sz w:val="20"/>
          <w:szCs w:val="20"/>
        </w:rPr>
        <w:t>ra la clave del cliente &lt;</w:t>
      </w:r>
      <w:proofErr w:type="spellStart"/>
      <w:r w:rsidR="00107304" w:rsidRPr="00F325EF">
        <w:rPr>
          <w:rFonts w:cs="Arial"/>
          <w:sz w:val="20"/>
          <w:szCs w:val="20"/>
        </w:rPr>
        <w:t>Cliente.Clave</w:t>
      </w:r>
      <w:proofErr w:type="spellEnd"/>
      <w:r w:rsidRPr="00F325EF">
        <w:rPr>
          <w:rFonts w:cs="Arial"/>
          <w:sz w:val="20"/>
          <w:szCs w:val="20"/>
        </w:rPr>
        <w:t>&gt;</w:t>
      </w:r>
      <w:r w:rsidR="00F73B49" w:rsidRPr="00F325EF">
        <w:rPr>
          <w:rFonts w:cs="Arial"/>
          <w:sz w:val="20"/>
          <w:szCs w:val="20"/>
        </w:rPr>
        <w:t xml:space="preserve"> donde</w:t>
      </w:r>
      <w:r w:rsidR="002F1CF4">
        <w:rPr>
          <w:rFonts w:cs="Arial"/>
          <w:sz w:val="20"/>
          <w:szCs w:val="20"/>
        </w:rPr>
        <w:t xml:space="preserve"> &lt;</w:t>
      </w:r>
      <w:proofErr w:type="spellStart"/>
      <w:r w:rsidR="002F1CF4">
        <w:rPr>
          <w:rFonts w:cs="Arial"/>
          <w:sz w:val="20"/>
          <w:szCs w:val="20"/>
        </w:rPr>
        <w:t>Agenda.ClienteClave</w:t>
      </w:r>
      <w:proofErr w:type="spellEnd"/>
      <w:r w:rsidR="002F1CF4">
        <w:rPr>
          <w:rFonts w:cs="Arial"/>
          <w:sz w:val="20"/>
          <w:szCs w:val="20"/>
        </w:rPr>
        <w:t xml:space="preserve"> = </w:t>
      </w:r>
      <w:proofErr w:type="spellStart"/>
      <w:r w:rsidR="002F1CF4">
        <w:rPr>
          <w:rFonts w:cs="Arial"/>
          <w:sz w:val="20"/>
          <w:szCs w:val="20"/>
        </w:rPr>
        <w:t>Cliente.Clave</w:t>
      </w:r>
      <w:proofErr w:type="spellEnd"/>
      <w:r w:rsidR="002F1CF4">
        <w:rPr>
          <w:rFonts w:cs="Arial"/>
          <w:sz w:val="20"/>
          <w:szCs w:val="20"/>
        </w:rPr>
        <w:t>&gt;</w:t>
      </w:r>
      <w:r w:rsidRPr="00F325EF">
        <w:rPr>
          <w:rFonts w:cs="Arial"/>
          <w:sz w:val="20"/>
          <w:szCs w:val="20"/>
        </w:rPr>
        <w:t>.</w:t>
      </w:r>
    </w:p>
    <w:p w:rsidR="00F325EF" w:rsidRDefault="003157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b/>
          <w:sz w:val="20"/>
          <w:szCs w:val="20"/>
        </w:rPr>
        <w:t xml:space="preserve">Nombre: </w:t>
      </w:r>
      <w:r w:rsidRPr="00F325EF">
        <w:rPr>
          <w:rFonts w:cs="Arial"/>
          <w:sz w:val="20"/>
          <w:szCs w:val="20"/>
        </w:rPr>
        <w:t>Se muestra el nombre de contacto del cliente &lt;</w:t>
      </w:r>
      <w:proofErr w:type="spellStart"/>
      <w:r w:rsidRPr="00F325EF">
        <w:rPr>
          <w:rFonts w:cs="Arial"/>
          <w:sz w:val="20"/>
          <w:szCs w:val="20"/>
        </w:rPr>
        <w:t>Cliente.NombreContacto</w:t>
      </w:r>
      <w:proofErr w:type="spellEnd"/>
      <w:r w:rsidRPr="00F325EF">
        <w:rPr>
          <w:rFonts w:cs="Arial"/>
          <w:sz w:val="20"/>
          <w:szCs w:val="20"/>
        </w:rPr>
        <w:t>&gt;</w:t>
      </w:r>
      <w:r w:rsidR="00F73B49" w:rsidRPr="00F325EF">
        <w:rPr>
          <w:rFonts w:cs="Arial"/>
          <w:sz w:val="20"/>
          <w:szCs w:val="20"/>
        </w:rPr>
        <w:t xml:space="preserve"> </w:t>
      </w:r>
      <w:r w:rsidR="002F1CF4" w:rsidRPr="00F325EF">
        <w:rPr>
          <w:rFonts w:cs="Arial"/>
          <w:sz w:val="20"/>
          <w:szCs w:val="20"/>
        </w:rPr>
        <w:t>donde</w:t>
      </w:r>
      <w:r w:rsidR="002F1CF4">
        <w:rPr>
          <w:rFonts w:cs="Arial"/>
          <w:sz w:val="20"/>
          <w:szCs w:val="20"/>
        </w:rPr>
        <w:t xml:space="preserve"> &lt;</w:t>
      </w:r>
      <w:proofErr w:type="spellStart"/>
      <w:r w:rsidR="002F1CF4">
        <w:rPr>
          <w:rFonts w:cs="Arial"/>
          <w:sz w:val="20"/>
          <w:szCs w:val="20"/>
        </w:rPr>
        <w:t>Agenda.ClienteClave</w:t>
      </w:r>
      <w:proofErr w:type="spellEnd"/>
      <w:r w:rsidR="002F1CF4">
        <w:rPr>
          <w:rFonts w:cs="Arial"/>
          <w:sz w:val="20"/>
          <w:szCs w:val="20"/>
        </w:rPr>
        <w:t xml:space="preserve"> = </w:t>
      </w:r>
      <w:proofErr w:type="spellStart"/>
      <w:r w:rsidR="002F1CF4">
        <w:rPr>
          <w:rFonts w:cs="Arial"/>
          <w:sz w:val="20"/>
          <w:szCs w:val="20"/>
        </w:rPr>
        <w:t>Cliente.Clave</w:t>
      </w:r>
      <w:proofErr w:type="spellEnd"/>
      <w:r w:rsidR="002F1CF4">
        <w:rPr>
          <w:rFonts w:cs="Arial"/>
          <w:sz w:val="20"/>
          <w:szCs w:val="20"/>
        </w:rPr>
        <w:t>&gt;</w:t>
      </w:r>
      <w:r w:rsidRPr="00F325EF">
        <w:rPr>
          <w:rFonts w:cs="Arial"/>
          <w:sz w:val="20"/>
          <w:szCs w:val="20"/>
        </w:rPr>
        <w:t>.</w:t>
      </w:r>
    </w:p>
    <w:p w:rsidR="00F325EF" w:rsidRDefault="003157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b/>
          <w:sz w:val="20"/>
          <w:szCs w:val="20"/>
        </w:rPr>
        <w:t xml:space="preserve">Razón Social: </w:t>
      </w:r>
      <w:r w:rsidRPr="00F325EF">
        <w:rPr>
          <w:rFonts w:cs="Arial"/>
          <w:sz w:val="20"/>
          <w:szCs w:val="20"/>
        </w:rPr>
        <w:t>Se muestra la razón social del cliente &lt;</w:t>
      </w:r>
      <w:proofErr w:type="spellStart"/>
      <w:r w:rsidRPr="00F325EF">
        <w:rPr>
          <w:rFonts w:cs="Arial"/>
          <w:sz w:val="20"/>
          <w:szCs w:val="20"/>
        </w:rPr>
        <w:t>Cliente.RazonSocial</w:t>
      </w:r>
      <w:proofErr w:type="spellEnd"/>
      <w:r w:rsidRPr="00F325EF">
        <w:rPr>
          <w:rFonts w:cs="Arial"/>
          <w:sz w:val="20"/>
          <w:szCs w:val="20"/>
        </w:rPr>
        <w:t>&gt;</w:t>
      </w:r>
      <w:r w:rsidR="00F73B49" w:rsidRPr="00F325EF">
        <w:rPr>
          <w:rFonts w:cs="Arial"/>
          <w:sz w:val="20"/>
          <w:szCs w:val="20"/>
        </w:rPr>
        <w:t xml:space="preserve"> </w:t>
      </w:r>
      <w:r w:rsidR="002F1CF4" w:rsidRPr="00F325EF">
        <w:rPr>
          <w:rFonts w:cs="Arial"/>
          <w:sz w:val="20"/>
          <w:szCs w:val="20"/>
        </w:rPr>
        <w:t>donde</w:t>
      </w:r>
      <w:r w:rsidR="002F1CF4">
        <w:rPr>
          <w:rFonts w:cs="Arial"/>
          <w:sz w:val="20"/>
          <w:szCs w:val="20"/>
        </w:rPr>
        <w:t xml:space="preserve"> &lt;</w:t>
      </w:r>
      <w:proofErr w:type="spellStart"/>
      <w:r w:rsidR="002F1CF4">
        <w:rPr>
          <w:rFonts w:cs="Arial"/>
          <w:sz w:val="20"/>
          <w:szCs w:val="20"/>
        </w:rPr>
        <w:t>Agenda.ClienteClave</w:t>
      </w:r>
      <w:proofErr w:type="spellEnd"/>
      <w:r w:rsidR="002F1CF4">
        <w:rPr>
          <w:rFonts w:cs="Arial"/>
          <w:sz w:val="20"/>
          <w:szCs w:val="20"/>
        </w:rPr>
        <w:t xml:space="preserve"> = </w:t>
      </w:r>
      <w:proofErr w:type="spellStart"/>
      <w:r w:rsidR="002F1CF4">
        <w:rPr>
          <w:rFonts w:cs="Arial"/>
          <w:sz w:val="20"/>
          <w:szCs w:val="20"/>
        </w:rPr>
        <w:t>Cliente.Clave</w:t>
      </w:r>
      <w:proofErr w:type="spellEnd"/>
      <w:r w:rsidR="002F1CF4">
        <w:rPr>
          <w:rFonts w:cs="Arial"/>
          <w:sz w:val="20"/>
          <w:szCs w:val="20"/>
        </w:rPr>
        <w:t>&gt;</w:t>
      </w:r>
      <w:r w:rsidR="00F73B49" w:rsidRPr="00F325EF">
        <w:rPr>
          <w:rFonts w:cs="Arial"/>
          <w:sz w:val="20"/>
          <w:szCs w:val="20"/>
        </w:rPr>
        <w:t>.</w:t>
      </w:r>
    </w:p>
    <w:p w:rsidR="00A40B6F" w:rsidRDefault="00A40B6F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Población:</w:t>
      </w:r>
      <w:r>
        <w:rPr>
          <w:rFonts w:cs="Arial"/>
          <w:sz w:val="20"/>
          <w:szCs w:val="20"/>
        </w:rPr>
        <w:t xml:space="preserve"> </w:t>
      </w:r>
      <w:r w:rsidRPr="00A40B6F">
        <w:rPr>
          <w:rFonts w:cs="Arial"/>
          <w:sz w:val="20"/>
          <w:szCs w:val="20"/>
        </w:rPr>
        <w:t>Se muestra la población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C22A7C">
        <w:rPr>
          <w:rFonts w:cs="Arial"/>
          <w:sz w:val="20"/>
          <w:szCs w:val="20"/>
        </w:rPr>
        <w:t>ClienteDomicilio.Poblacion</w:t>
      </w:r>
      <w:proofErr w:type="spellEnd"/>
      <w:r>
        <w:rPr>
          <w:rFonts w:cs="Arial"/>
          <w:sz w:val="20"/>
          <w:szCs w:val="20"/>
        </w:rPr>
        <w:t>&gt;</w:t>
      </w:r>
      <w:r w:rsidR="002F1CF4">
        <w:rPr>
          <w:rFonts w:cs="Arial"/>
          <w:sz w:val="20"/>
          <w:szCs w:val="20"/>
        </w:rPr>
        <w:t xml:space="preserve"> </w:t>
      </w:r>
      <w:r w:rsidR="002F1CF4" w:rsidRPr="00F325EF">
        <w:rPr>
          <w:rFonts w:cs="Arial"/>
          <w:sz w:val="20"/>
          <w:szCs w:val="20"/>
        </w:rPr>
        <w:t>donde</w:t>
      </w:r>
      <w:r w:rsidR="002F1CF4">
        <w:rPr>
          <w:rFonts w:cs="Arial"/>
          <w:sz w:val="20"/>
          <w:szCs w:val="20"/>
        </w:rPr>
        <w:t xml:space="preserve"> &lt;</w:t>
      </w:r>
      <w:proofErr w:type="spellStart"/>
      <w:r w:rsidR="002F1CF4">
        <w:rPr>
          <w:rFonts w:cs="Arial"/>
          <w:sz w:val="20"/>
          <w:szCs w:val="20"/>
        </w:rPr>
        <w:t>Agenda.ClienteClave</w:t>
      </w:r>
      <w:proofErr w:type="spellEnd"/>
      <w:r w:rsidR="002F1CF4">
        <w:rPr>
          <w:rFonts w:cs="Arial"/>
          <w:sz w:val="20"/>
          <w:szCs w:val="20"/>
        </w:rPr>
        <w:t xml:space="preserve"> = </w:t>
      </w:r>
      <w:proofErr w:type="spellStart"/>
      <w:r w:rsidR="002F1CF4">
        <w:rPr>
          <w:rFonts w:cs="Arial"/>
          <w:sz w:val="20"/>
          <w:szCs w:val="20"/>
        </w:rPr>
        <w:t>ClienteDomicilio.ClienteClave</w:t>
      </w:r>
      <w:proofErr w:type="spellEnd"/>
      <w:r w:rsidR="002F1CF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3157BB" w:rsidRPr="00F325EF" w:rsidRDefault="003157BB" w:rsidP="00F325EF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F325EF">
        <w:rPr>
          <w:rFonts w:cs="Arial"/>
          <w:sz w:val="20"/>
          <w:szCs w:val="20"/>
        </w:rPr>
        <w:t xml:space="preserve">Se muestra la etiqueta </w:t>
      </w:r>
      <w:r w:rsidRPr="00F325EF">
        <w:rPr>
          <w:rFonts w:cs="Arial"/>
          <w:b/>
          <w:sz w:val="20"/>
          <w:szCs w:val="20"/>
        </w:rPr>
        <w:t xml:space="preserve">“Resumen:” </w:t>
      </w:r>
      <w:r w:rsidRPr="00F325EF">
        <w:rPr>
          <w:rFonts w:cs="Arial"/>
          <w:sz w:val="20"/>
          <w:szCs w:val="20"/>
        </w:rPr>
        <w:t>seguida de</w:t>
      </w:r>
      <w:r w:rsidR="00D91379" w:rsidRPr="00F325EF">
        <w:rPr>
          <w:rFonts w:cs="Arial"/>
          <w:sz w:val="20"/>
          <w:szCs w:val="20"/>
        </w:rPr>
        <w:t xml:space="preserve">l total o conteo de los </w:t>
      </w:r>
      <w:r w:rsidR="00A40B6F">
        <w:rPr>
          <w:rFonts w:cs="Arial"/>
          <w:sz w:val="20"/>
          <w:szCs w:val="20"/>
        </w:rPr>
        <w:t>clientes</w:t>
      </w:r>
      <w:r w:rsidRPr="00F325EF">
        <w:rPr>
          <w:rFonts w:cs="Arial"/>
          <w:sz w:val="20"/>
          <w:szCs w:val="20"/>
        </w:rPr>
        <w:t xml:space="preserve"> y </w:t>
      </w:r>
      <w:r w:rsidR="00572E7C" w:rsidRPr="00F325EF">
        <w:rPr>
          <w:rFonts w:cs="Arial"/>
          <w:sz w:val="20"/>
          <w:szCs w:val="20"/>
        </w:rPr>
        <w:t xml:space="preserve">en seguida se presenta </w:t>
      </w:r>
      <w:r w:rsidRPr="00F325EF">
        <w:rPr>
          <w:rFonts w:cs="Arial"/>
          <w:sz w:val="20"/>
          <w:szCs w:val="20"/>
        </w:rPr>
        <w:t xml:space="preserve">la etiqueta </w:t>
      </w:r>
      <w:r w:rsidR="00EC10CC">
        <w:rPr>
          <w:rFonts w:cs="Arial"/>
          <w:b/>
          <w:sz w:val="20"/>
          <w:szCs w:val="20"/>
        </w:rPr>
        <w:t>“Visitas</w:t>
      </w:r>
      <w:r w:rsidRPr="00F325EF">
        <w:rPr>
          <w:rFonts w:cs="Arial"/>
          <w:b/>
          <w:sz w:val="20"/>
          <w:szCs w:val="20"/>
        </w:rPr>
        <w:t>”</w:t>
      </w:r>
      <w:r w:rsidRPr="00F325EF">
        <w:rPr>
          <w:rFonts w:cs="Arial"/>
          <w:sz w:val="20"/>
          <w:szCs w:val="20"/>
        </w:rPr>
        <w:t>.</w:t>
      </w:r>
    </w:p>
    <w:p w:rsidR="00C956DA" w:rsidRPr="008A461F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A461F">
        <w:rPr>
          <w:rFonts w:cs="Arial"/>
          <w:sz w:val="20"/>
          <w:szCs w:val="20"/>
        </w:rPr>
        <w:t xml:space="preserve">Si &lt;el actor selecciona la opción </w:t>
      </w:r>
      <w:r w:rsidRPr="008A461F">
        <w:rPr>
          <w:rFonts w:cs="Arial"/>
          <w:b/>
          <w:sz w:val="20"/>
          <w:szCs w:val="20"/>
        </w:rPr>
        <w:t>Imprimir</w:t>
      </w:r>
      <w:r w:rsidRPr="008A461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8A461F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 w:rsidRPr="008A461F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8A461F">
        <w:rPr>
          <w:b/>
          <w:sz w:val="20"/>
          <w:szCs w:val="20"/>
          <w:lang w:val="es-MX"/>
        </w:rPr>
        <w:t xml:space="preserve">Imprimir Recibos – RNGENXX </w:t>
      </w:r>
      <w:r w:rsidRPr="008A461F">
        <w:rPr>
          <w:sz w:val="20"/>
          <w:szCs w:val="20"/>
          <w:lang w:val="es-MX"/>
        </w:rPr>
        <w:t>y enviando como paráme</w:t>
      </w:r>
      <w:r w:rsidR="00672240" w:rsidRPr="008A461F">
        <w:rPr>
          <w:sz w:val="20"/>
          <w:szCs w:val="20"/>
          <w:lang w:val="es-MX"/>
        </w:rPr>
        <w:t>tros la siguiente información:</w:t>
      </w:r>
    </w:p>
    <w:p w:rsidR="00C956DA" w:rsidRPr="008A461F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ListaDocumentos</w:t>
      </w:r>
      <w:proofErr w:type="spellEnd"/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ValorReferencia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LogoSoloPrimerRecibo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</w:t>
        </w:r>
        <w:r w:rsidR="00F325EF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  <w:r w:rsidR="007852BB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  <w:r w:rsidR="007852BB">
        <w:rPr>
          <w:rFonts w:cs="Arial"/>
          <w:sz w:val="20"/>
          <w:szCs w:val="20"/>
        </w:rPr>
        <w:t>.</w:t>
      </w:r>
    </w:p>
    <w:bookmarkEnd w:id="27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1738822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1738823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1738823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17388232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1975FE" w:rsidRDefault="00EC2F46" w:rsidP="001975F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FE35AE" w:rsidRPr="00C956DA" w:rsidRDefault="00FE35AE" w:rsidP="00C956DA">
      <w:pPr>
        <w:rPr>
          <w:lang w:val="es-MX" w:eastAsia="es-MX"/>
        </w:rPr>
      </w:pPr>
    </w:p>
    <w:p w:rsidR="00C956DA" w:rsidRPr="0087412C" w:rsidRDefault="000C224B" w:rsidP="00C86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17388233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C956DA" w:rsidRDefault="00C956DA" w:rsidP="00C956DA">
      <w:pPr>
        <w:pStyle w:val="Listaconvietas"/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70998" w:rsidRPr="0096413D" w:rsidTr="006C787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D70998" w:rsidRPr="0096413D" w:rsidTr="006C787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998" w:rsidRPr="0096413D" w:rsidRDefault="00D70998" w:rsidP="006C7877">
            <w:pPr>
              <w:pStyle w:val="Listaconvietas"/>
            </w:pPr>
          </w:p>
        </w:tc>
      </w:tr>
      <w:tr w:rsidR="00D70998" w:rsidRPr="0096413D" w:rsidTr="006C78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998" w:rsidRPr="0096413D" w:rsidRDefault="00685DF6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200213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C57047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iCs/>
          <w:vanish/>
          <w:sz w:val="20"/>
          <w:szCs w:val="20"/>
        </w:rPr>
      </w:pPr>
    </w:p>
    <w:p w:rsidR="00D70998" w:rsidRPr="0096413D" w:rsidRDefault="00D70998" w:rsidP="00D70998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sz w:val="20"/>
          <w:szCs w:val="20"/>
        </w:rPr>
      </w:pPr>
    </w:p>
    <w:p w:rsidR="00D70998" w:rsidRPr="0096413D" w:rsidRDefault="00D70998" w:rsidP="00D70998">
      <w:pPr>
        <w:rPr>
          <w:sz w:val="20"/>
          <w:szCs w:val="20"/>
          <w:lang w:val="es-MX"/>
        </w:rPr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AE" w:rsidRDefault="002F30AE" w:rsidP="00514F06">
      <w:pPr>
        <w:pStyle w:val="Ttulo1"/>
      </w:pPr>
      <w:r>
        <w:separator/>
      </w:r>
    </w:p>
  </w:endnote>
  <w:endnote w:type="continuationSeparator" w:id="0">
    <w:p w:rsidR="002F30AE" w:rsidRDefault="002F30A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36" w:rsidRDefault="00E2263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22636" w:rsidRDefault="00E226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22636" w:rsidRPr="00596B48" w:rsidTr="00B01427">
      <w:trPr>
        <w:trHeight w:val="539"/>
      </w:trPr>
      <w:tc>
        <w:tcPr>
          <w:tcW w:w="3331" w:type="dxa"/>
        </w:tcPr>
        <w:p w:rsidR="00E22636" w:rsidRPr="00596B48" w:rsidRDefault="00E2263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22636" w:rsidRPr="00B01427" w:rsidRDefault="00E2263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E22636" w:rsidRPr="00596B48" w:rsidRDefault="00E2263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03AE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03AE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22636" w:rsidRPr="00596B48" w:rsidRDefault="00E2263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AE" w:rsidRDefault="002F30AE" w:rsidP="00514F06">
      <w:pPr>
        <w:pStyle w:val="Ttulo1"/>
      </w:pPr>
      <w:r>
        <w:separator/>
      </w:r>
    </w:p>
  </w:footnote>
  <w:footnote w:type="continuationSeparator" w:id="0">
    <w:p w:rsidR="002F30AE" w:rsidRDefault="002F30A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22636" w:rsidRPr="00375A5D" w:rsidTr="003E5D6F">
      <w:tc>
        <w:tcPr>
          <w:tcW w:w="4604" w:type="dxa"/>
        </w:tcPr>
        <w:p w:rsidR="00E22636" w:rsidRPr="00375A5D" w:rsidRDefault="00E2263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22636" w:rsidRPr="00375A5D" w:rsidRDefault="00E2263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22636" w:rsidRPr="00F52321" w:rsidTr="003E5D6F">
      <w:tc>
        <w:tcPr>
          <w:tcW w:w="4604" w:type="dxa"/>
        </w:tcPr>
        <w:p w:rsidR="00E22636" w:rsidRPr="00BC0D4A" w:rsidRDefault="00567AFD" w:rsidP="0091659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CUROLMOV121</w:t>
          </w:r>
          <w:r w:rsidR="00E22636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VisitasAEjecutar</w:t>
          </w:r>
          <w:r w:rsidR="00E22636">
            <w:rPr>
              <w:rFonts w:ascii="Tahoma" w:hAnsi="Tahoma" w:cs="Tahoma"/>
              <w:sz w:val="20"/>
              <w:szCs w:val="20"/>
            </w:rPr>
            <w:t>(DIS)</w:t>
          </w:r>
        </w:p>
      </w:tc>
      <w:tc>
        <w:tcPr>
          <w:tcW w:w="4893" w:type="dxa"/>
        </w:tcPr>
        <w:p w:rsidR="00E22636" w:rsidRPr="005D520D" w:rsidRDefault="00E2263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9E5AE6">
            <w:rPr>
              <w:rFonts w:ascii="Tahoma" w:hAnsi="Tahoma" w:cs="Tahoma"/>
              <w:sz w:val="20"/>
              <w:szCs w:val="20"/>
            </w:rPr>
            <w:t>: 23</w:t>
          </w:r>
          <w:r>
            <w:rPr>
              <w:rFonts w:ascii="Tahoma" w:hAnsi="Tahoma" w:cs="Tahoma"/>
              <w:sz w:val="20"/>
              <w:szCs w:val="20"/>
            </w:rPr>
            <w:t xml:space="preserve">/08/2019 </w:t>
          </w:r>
        </w:p>
      </w:tc>
    </w:tr>
  </w:tbl>
  <w:p w:rsidR="00E22636" w:rsidRDefault="00E226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22636" w:rsidTr="003104A1">
      <w:trPr>
        <w:cantSplit/>
        <w:trHeight w:val="1412"/>
      </w:trPr>
      <w:tc>
        <w:tcPr>
          <w:tcW w:w="10114" w:type="dxa"/>
          <w:vAlign w:val="center"/>
        </w:tcPr>
        <w:p w:rsidR="00E22636" w:rsidRDefault="00E2263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22636" w:rsidRPr="00872B53" w:rsidRDefault="00E22636" w:rsidP="0032746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E22636" w:rsidRDefault="00E2263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0E7F"/>
    <w:rsid w:val="00022F2F"/>
    <w:rsid w:val="000233E2"/>
    <w:rsid w:val="000243F2"/>
    <w:rsid w:val="000272C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3D71"/>
    <w:rsid w:val="00044320"/>
    <w:rsid w:val="00047549"/>
    <w:rsid w:val="00047BA4"/>
    <w:rsid w:val="0005001B"/>
    <w:rsid w:val="000527AA"/>
    <w:rsid w:val="00052F59"/>
    <w:rsid w:val="00055766"/>
    <w:rsid w:val="00061157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64E1"/>
    <w:rsid w:val="000A77DF"/>
    <w:rsid w:val="000B0194"/>
    <w:rsid w:val="000B42ED"/>
    <w:rsid w:val="000B523A"/>
    <w:rsid w:val="000B5641"/>
    <w:rsid w:val="000B6662"/>
    <w:rsid w:val="000B7C9A"/>
    <w:rsid w:val="000C1B66"/>
    <w:rsid w:val="000C224B"/>
    <w:rsid w:val="000C393A"/>
    <w:rsid w:val="000C3BAE"/>
    <w:rsid w:val="000C45BD"/>
    <w:rsid w:val="000C7C1A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120"/>
    <w:rsid w:val="00105784"/>
    <w:rsid w:val="00107304"/>
    <w:rsid w:val="00110573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1D5"/>
    <w:rsid w:val="0017686C"/>
    <w:rsid w:val="00177278"/>
    <w:rsid w:val="001816F9"/>
    <w:rsid w:val="00182B65"/>
    <w:rsid w:val="00183053"/>
    <w:rsid w:val="00183F8B"/>
    <w:rsid w:val="00184046"/>
    <w:rsid w:val="001843E9"/>
    <w:rsid w:val="00185848"/>
    <w:rsid w:val="00187BBB"/>
    <w:rsid w:val="001902DC"/>
    <w:rsid w:val="00191BA5"/>
    <w:rsid w:val="001927A9"/>
    <w:rsid w:val="001927FA"/>
    <w:rsid w:val="00194BF2"/>
    <w:rsid w:val="001975FE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59C"/>
    <w:rsid w:val="001C37C6"/>
    <w:rsid w:val="001C3830"/>
    <w:rsid w:val="001C624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D7E2B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20D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1CF4"/>
    <w:rsid w:val="002F2A60"/>
    <w:rsid w:val="002F30AE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7BB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21A7"/>
    <w:rsid w:val="003C50F8"/>
    <w:rsid w:val="003C58D0"/>
    <w:rsid w:val="003C597C"/>
    <w:rsid w:val="003D0F91"/>
    <w:rsid w:val="003D26A7"/>
    <w:rsid w:val="003D2BB9"/>
    <w:rsid w:val="003D490B"/>
    <w:rsid w:val="003D4D03"/>
    <w:rsid w:val="003D5EFB"/>
    <w:rsid w:val="003D70BA"/>
    <w:rsid w:val="003D7A40"/>
    <w:rsid w:val="003E0161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05C01"/>
    <w:rsid w:val="00411B9E"/>
    <w:rsid w:val="00413A1F"/>
    <w:rsid w:val="00413AE4"/>
    <w:rsid w:val="00414F3E"/>
    <w:rsid w:val="00415269"/>
    <w:rsid w:val="00417009"/>
    <w:rsid w:val="00417F67"/>
    <w:rsid w:val="0042159A"/>
    <w:rsid w:val="004231DC"/>
    <w:rsid w:val="004241AA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4A3A"/>
    <w:rsid w:val="004467E7"/>
    <w:rsid w:val="00446CD0"/>
    <w:rsid w:val="00447701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0C6D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5DA3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3D71"/>
    <w:rsid w:val="004E48A1"/>
    <w:rsid w:val="004E5208"/>
    <w:rsid w:val="004E583D"/>
    <w:rsid w:val="004E5D7F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3BF5"/>
    <w:rsid w:val="00504398"/>
    <w:rsid w:val="0050675E"/>
    <w:rsid w:val="00510562"/>
    <w:rsid w:val="005146BB"/>
    <w:rsid w:val="00514F06"/>
    <w:rsid w:val="0051502C"/>
    <w:rsid w:val="005174B1"/>
    <w:rsid w:val="00521BB5"/>
    <w:rsid w:val="00522636"/>
    <w:rsid w:val="005249B6"/>
    <w:rsid w:val="00526504"/>
    <w:rsid w:val="00527699"/>
    <w:rsid w:val="00527E8F"/>
    <w:rsid w:val="005324BC"/>
    <w:rsid w:val="005324C1"/>
    <w:rsid w:val="005334F4"/>
    <w:rsid w:val="005348AD"/>
    <w:rsid w:val="00537CB4"/>
    <w:rsid w:val="005416DF"/>
    <w:rsid w:val="00545E3F"/>
    <w:rsid w:val="00551534"/>
    <w:rsid w:val="0055202B"/>
    <w:rsid w:val="0055302C"/>
    <w:rsid w:val="00554385"/>
    <w:rsid w:val="0055504A"/>
    <w:rsid w:val="005560A2"/>
    <w:rsid w:val="00557A1B"/>
    <w:rsid w:val="00567AFD"/>
    <w:rsid w:val="00567B61"/>
    <w:rsid w:val="0057037D"/>
    <w:rsid w:val="00572DCE"/>
    <w:rsid w:val="00572E7C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AEE"/>
    <w:rsid w:val="005A0F0D"/>
    <w:rsid w:val="005A38CC"/>
    <w:rsid w:val="005A45B6"/>
    <w:rsid w:val="005A4796"/>
    <w:rsid w:val="005A52A9"/>
    <w:rsid w:val="005A5484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D7BAA"/>
    <w:rsid w:val="005E1890"/>
    <w:rsid w:val="005E1F9C"/>
    <w:rsid w:val="005E2F2B"/>
    <w:rsid w:val="005E37D4"/>
    <w:rsid w:val="005F3609"/>
    <w:rsid w:val="0060151C"/>
    <w:rsid w:val="0060399E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5A5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2240"/>
    <w:rsid w:val="00674D79"/>
    <w:rsid w:val="00675500"/>
    <w:rsid w:val="00677B5E"/>
    <w:rsid w:val="00680AA5"/>
    <w:rsid w:val="00680B58"/>
    <w:rsid w:val="00682246"/>
    <w:rsid w:val="00685DF6"/>
    <w:rsid w:val="006922ED"/>
    <w:rsid w:val="0069294B"/>
    <w:rsid w:val="00693A3E"/>
    <w:rsid w:val="00694125"/>
    <w:rsid w:val="00694C72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6B4"/>
    <w:rsid w:val="006B5BE5"/>
    <w:rsid w:val="006B7F8A"/>
    <w:rsid w:val="006C02A6"/>
    <w:rsid w:val="006C04A7"/>
    <w:rsid w:val="006C059D"/>
    <w:rsid w:val="006C07E2"/>
    <w:rsid w:val="006C0E6B"/>
    <w:rsid w:val="006C21EF"/>
    <w:rsid w:val="006C3705"/>
    <w:rsid w:val="006C37B4"/>
    <w:rsid w:val="006C4045"/>
    <w:rsid w:val="006C5969"/>
    <w:rsid w:val="006C7877"/>
    <w:rsid w:val="006D137A"/>
    <w:rsid w:val="006D1AEA"/>
    <w:rsid w:val="006D50F6"/>
    <w:rsid w:val="006D645A"/>
    <w:rsid w:val="006D6ED4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5FCA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34BF"/>
    <w:rsid w:val="007741B0"/>
    <w:rsid w:val="00775F8E"/>
    <w:rsid w:val="00776829"/>
    <w:rsid w:val="00777555"/>
    <w:rsid w:val="00782519"/>
    <w:rsid w:val="007833A5"/>
    <w:rsid w:val="00784763"/>
    <w:rsid w:val="007852BB"/>
    <w:rsid w:val="00790196"/>
    <w:rsid w:val="00790C54"/>
    <w:rsid w:val="007948BC"/>
    <w:rsid w:val="00794A70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4DC1"/>
    <w:rsid w:val="007B5043"/>
    <w:rsid w:val="007B5216"/>
    <w:rsid w:val="007B6535"/>
    <w:rsid w:val="007B7A34"/>
    <w:rsid w:val="007B7EDC"/>
    <w:rsid w:val="007C22CD"/>
    <w:rsid w:val="007C325E"/>
    <w:rsid w:val="007C3BBF"/>
    <w:rsid w:val="007D0C3E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E4FB3"/>
    <w:rsid w:val="007F0C4A"/>
    <w:rsid w:val="007F4962"/>
    <w:rsid w:val="007F4C05"/>
    <w:rsid w:val="007F5036"/>
    <w:rsid w:val="007F60EF"/>
    <w:rsid w:val="007F6484"/>
    <w:rsid w:val="007F7327"/>
    <w:rsid w:val="00800F7B"/>
    <w:rsid w:val="00801A53"/>
    <w:rsid w:val="00803525"/>
    <w:rsid w:val="00804CC6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0CB3"/>
    <w:rsid w:val="00833ED3"/>
    <w:rsid w:val="0084265E"/>
    <w:rsid w:val="008436D4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61F"/>
    <w:rsid w:val="008A4D9A"/>
    <w:rsid w:val="008A598A"/>
    <w:rsid w:val="008B107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632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4ED"/>
    <w:rsid w:val="008F2D82"/>
    <w:rsid w:val="008F33E3"/>
    <w:rsid w:val="008F4916"/>
    <w:rsid w:val="008F6CB9"/>
    <w:rsid w:val="008F7A87"/>
    <w:rsid w:val="009003C6"/>
    <w:rsid w:val="009015F3"/>
    <w:rsid w:val="00902291"/>
    <w:rsid w:val="009032E1"/>
    <w:rsid w:val="0090453B"/>
    <w:rsid w:val="00904A6B"/>
    <w:rsid w:val="009072AB"/>
    <w:rsid w:val="00907F4A"/>
    <w:rsid w:val="0091154C"/>
    <w:rsid w:val="00912F84"/>
    <w:rsid w:val="0091659A"/>
    <w:rsid w:val="00916B46"/>
    <w:rsid w:val="00917213"/>
    <w:rsid w:val="009177E8"/>
    <w:rsid w:val="0092046E"/>
    <w:rsid w:val="00920AE0"/>
    <w:rsid w:val="00921223"/>
    <w:rsid w:val="00925298"/>
    <w:rsid w:val="00926551"/>
    <w:rsid w:val="00927399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57148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973B7"/>
    <w:rsid w:val="009A10AB"/>
    <w:rsid w:val="009A4462"/>
    <w:rsid w:val="009A5307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5AE6"/>
    <w:rsid w:val="009E653C"/>
    <w:rsid w:val="009E6B13"/>
    <w:rsid w:val="009F0768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3AE5"/>
    <w:rsid w:val="00A052FA"/>
    <w:rsid w:val="00A053D4"/>
    <w:rsid w:val="00A06905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237"/>
    <w:rsid w:val="00A25330"/>
    <w:rsid w:val="00A27723"/>
    <w:rsid w:val="00A30926"/>
    <w:rsid w:val="00A3159B"/>
    <w:rsid w:val="00A32685"/>
    <w:rsid w:val="00A33589"/>
    <w:rsid w:val="00A34DD8"/>
    <w:rsid w:val="00A36CBA"/>
    <w:rsid w:val="00A37534"/>
    <w:rsid w:val="00A376E3"/>
    <w:rsid w:val="00A377E3"/>
    <w:rsid w:val="00A40B6F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49F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D7889"/>
    <w:rsid w:val="00AE067C"/>
    <w:rsid w:val="00AE246F"/>
    <w:rsid w:val="00AE297C"/>
    <w:rsid w:val="00AE361B"/>
    <w:rsid w:val="00AE3FD2"/>
    <w:rsid w:val="00AE4BFE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AF7562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1B75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41F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1CD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3542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0D9"/>
    <w:rsid w:val="00C1221B"/>
    <w:rsid w:val="00C13476"/>
    <w:rsid w:val="00C144F2"/>
    <w:rsid w:val="00C15C18"/>
    <w:rsid w:val="00C15F43"/>
    <w:rsid w:val="00C170C5"/>
    <w:rsid w:val="00C22A7C"/>
    <w:rsid w:val="00C2514C"/>
    <w:rsid w:val="00C260C8"/>
    <w:rsid w:val="00C27247"/>
    <w:rsid w:val="00C27877"/>
    <w:rsid w:val="00C2796C"/>
    <w:rsid w:val="00C31805"/>
    <w:rsid w:val="00C326A5"/>
    <w:rsid w:val="00C334D1"/>
    <w:rsid w:val="00C341AD"/>
    <w:rsid w:val="00C35450"/>
    <w:rsid w:val="00C36371"/>
    <w:rsid w:val="00C37EA0"/>
    <w:rsid w:val="00C40071"/>
    <w:rsid w:val="00C4021F"/>
    <w:rsid w:val="00C404BD"/>
    <w:rsid w:val="00C4257C"/>
    <w:rsid w:val="00C4417A"/>
    <w:rsid w:val="00C4538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04FF"/>
    <w:rsid w:val="00C81658"/>
    <w:rsid w:val="00C81C29"/>
    <w:rsid w:val="00C8344D"/>
    <w:rsid w:val="00C839D8"/>
    <w:rsid w:val="00C83BE3"/>
    <w:rsid w:val="00C8633E"/>
    <w:rsid w:val="00C86FCD"/>
    <w:rsid w:val="00C90EA7"/>
    <w:rsid w:val="00C91EFA"/>
    <w:rsid w:val="00C93266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D5FBE"/>
    <w:rsid w:val="00CE147C"/>
    <w:rsid w:val="00CE1627"/>
    <w:rsid w:val="00CE2462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0998"/>
    <w:rsid w:val="00D730A8"/>
    <w:rsid w:val="00D751A5"/>
    <w:rsid w:val="00D81A76"/>
    <w:rsid w:val="00D8224D"/>
    <w:rsid w:val="00D83813"/>
    <w:rsid w:val="00D84072"/>
    <w:rsid w:val="00D8551E"/>
    <w:rsid w:val="00D865F4"/>
    <w:rsid w:val="00D86D1E"/>
    <w:rsid w:val="00D9061D"/>
    <w:rsid w:val="00D90F6C"/>
    <w:rsid w:val="00D91379"/>
    <w:rsid w:val="00D918CE"/>
    <w:rsid w:val="00D936C5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4AD"/>
    <w:rsid w:val="00DC2B16"/>
    <w:rsid w:val="00DC59BC"/>
    <w:rsid w:val="00DC6AD0"/>
    <w:rsid w:val="00DC716F"/>
    <w:rsid w:val="00DD0043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E7D6E"/>
    <w:rsid w:val="00DF06BD"/>
    <w:rsid w:val="00DF1F20"/>
    <w:rsid w:val="00DF2D1F"/>
    <w:rsid w:val="00DF2E03"/>
    <w:rsid w:val="00DF3898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2636"/>
    <w:rsid w:val="00E246D7"/>
    <w:rsid w:val="00E24EB8"/>
    <w:rsid w:val="00E26EF3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334D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272C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00BB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0CC"/>
    <w:rsid w:val="00EC1BF2"/>
    <w:rsid w:val="00EC2F46"/>
    <w:rsid w:val="00EC2F83"/>
    <w:rsid w:val="00EC3CC9"/>
    <w:rsid w:val="00EC4214"/>
    <w:rsid w:val="00ED0253"/>
    <w:rsid w:val="00ED0DF4"/>
    <w:rsid w:val="00ED1A2F"/>
    <w:rsid w:val="00ED1F00"/>
    <w:rsid w:val="00ED2A60"/>
    <w:rsid w:val="00ED6EEF"/>
    <w:rsid w:val="00ED7BEF"/>
    <w:rsid w:val="00EE0B34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5F20"/>
    <w:rsid w:val="00F312B3"/>
    <w:rsid w:val="00F325EF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79C"/>
    <w:rsid w:val="00F62936"/>
    <w:rsid w:val="00F70B77"/>
    <w:rsid w:val="00F73B49"/>
    <w:rsid w:val="00F75287"/>
    <w:rsid w:val="00F7568E"/>
    <w:rsid w:val="00F802E5"/>
    <w:rsid w:val="00F833FE"/>
    <w:rsid w:val="00F84052"/>
    <w:rsid w:val="00F87051"/>
    <w:rsid w:val="00F87A50"/>
    <w:rsid w:val="00F87C05"/>
    <w:rsid w:val="00F91A17"/>
    <w:rsid w:val="00F91A24"/>
    <w:rsid w:val="00F936E0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B62CC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FCA04"/>
  <w15:docId w15:val="{574DDFDC-5146-49E2-A570-96D7D48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BD60F-8498-4B4D-A59C-94D2F6E8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3589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6093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erik alejandro amador serrano</cp:lastModifiedBy>
  <cp:revision>52</cp:revision>
  <cp:lastPrinted>2008-09-11T22:09:00Z</cp:lastPrinted>
  <dcterms:created xsi:type="dcterms:W3CDTF">2015-10-06T23:38:00Z</dcterms:created>
  <dcterms:modified xsi:type="dcterms:W3CDTF">2019-08-22T23:52:00Z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