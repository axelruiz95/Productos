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3587" w14:textId="77777777" w:rsidR="00BF5175" w:rsidRPr="00CA7A7F" w:rsidRDefault="00BF5175" w:rsidP="0060151C">
      <w:pPr>
        <w:rPr>
          <w:rStyle w:val="nfasis"/>
          <w:lang w:val="es-MX"/>
        </w:rPr>
      </w:pPr>
    </w:p>
    <w:p w14:paraId="26483E95" w14:textId="77777777" w:rsidR="009F63D6" w:rsidRPr="00CA7A7F" w:rsidRDefault="009F63D6" w:rsidP="007B7EDC">
      <w:pPr>
        <w:rPr>
          <w:lang w:val="es-MX"/>
        </w:rPr>
      </w:pPr>
    </w:p>
    <w:p w14:paraId="3C9598FF" w14:textId="77777777" w:rsidR="009F63D6" w:rsidRPr="00CA7A7F" w:rsidRDefault="009F63D6" w:rsidP="007B7EDC">
      <w:pPr>
        <w:rPr>
          <w:lang w:val="es-MX"/>
        </w:rPr>
      </w:pPr>
    </w:p>
    <w:p w14:paraId="521B3152" w14:textId="77777777" w:rsidR="009F63D6" w:rsidRPr="00CA7A7F" w:rsidRDefault="009F63D6" w:rsidP="007B7EDC">
      <w:pPr>
        <w:rPr>
          <w:lang w:val="es-MX"/>
        </w:rPr>
      </w:pPr>
    </w:p>
    <w:p w14:paraId="784009F3" w14:textId="77777777" w:rsidR="009F63D6" w:rsidRPr="00CA7A7F" w:rsidRDefault="009F63D6" w:rsidP="007B7EDC">
      <w:pPr>
        <w:rPr>
          <w:lang w:val="es-MX"/>
        </w:rPr>
      </w:pPr>
    </w:p>
    <w:p w14:paraId="4BCAB673" w14:textId="77777777" w:rsidR="009F63D6" w:rsidRPr="00CA7A7F" w:rsidRDefault="009F63D6" w:rsidP="007B7EDC">
      <w:pPr>
        <w:rPr>
          <w:lang w:val="es-MX"/>
        </w:rPr>
      </w:pPr>
    </w:p>
    <w:p w14:paraId="3AC62754" w14:textId="77777777" w:rsidR="009F63D6" w:rsidRPr="00CA7A7F" w:rsidRDefault="009F63D6" w:rsidP="007B7EDC">
      <w:pPr>
        <w:rPr>
          <w:lang w:val="es-MX"/>
        </w:rPr>
      </w:pPr>
    </w:p>
    <w:p w14:paraId="5EDF9B47" w14:textId="77777777" w:rsidR="009F63D6" w:rsidRPr="00CA7A7F" w:rsidRDefault="009F63D6" w:rsidP="007B7EDC">
      <w:pPr>
        <w:rPr>
          <w:lang w:val="es-MX"/>
        </w:rPr>
      </w:pPr>
    </w:p>
    <w:p w14:paraId="4354E3DC" w14:textId="77777777" w:rsidR="009F63D6" w:rsidRPr="00CA7A7F" w:rsidRDefault="009F63D6" w:rsidP="007B7EDC">
      <w:pPr>
        <w:rPr>
          <w:lang w:val="es-MX"/>
        </w:rPr>
      </w:pPr>
    </w:p>
    <w:p w14:paraId="2AB64C6F" w14:textId="77777777" w:rsidR="009F63D6" w:rsidRPr="00CA7A7F" w:rsidRDefault="009F63D6" w:rsidP="007B7EDC">
      <w:pPr>
        <w:rPr>
          <w:lang w:val="es-MX"/>
        </w:rPr>
      </w:pPr>
    </w:p>
    <w:p w14:paraId="2E9F0C2D" w14:textId="77777777" w:rsidR="009F63D6" w:rsidRPr="00CA7A7F" w:rsidRDefault="009F63D6" w:rsidP="007B7EDC">
      <w:pPr>
        <w:rPr>
          <w:lang w:val="es-MX"/>
        </w:rPr>
      </w:pPr>
    </w:p>
    <w:p w14:paraId="26A2E9A0" w14:textId="77777777" w:rsidR="009F63D6" w:rsidRPr="00CA7A7F" w:rsidRDefault="009F63D6" w:rsidP="007B7EDC">
      <w:pPr>
        <w:rPr>
          <w:lang w:val="es-MX"/>
        </w:rPr>
      </w:pPr>
    </w:p>
    <w:p w14:paraId="52E95958" w14:textId="77777777" w:rsidR="009F63D6" w:rsidRPr="00CA7A7F" w:rsidRDefault="009F63D6" w:rsidP="007B7EDC">
      <w:pPr>
        <w:rPr>
          <w:lang w:val="es-MX"/>
        </w:rPr>
      </w:pPr>
    </w:p>
    <w:p w14:paraId="5D1563FA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18A953F3" w14:textId="77777777"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14:paraId="33065ADC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15D86BA3" w14:textId="39181D6A"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0B6F9F">
        <w:rPr>
          <w:szCs w:val="36"/>
          <w:lang w:val="es-MX"/>
        </w:rPr>
        <w:t>Reporte de Nota de Venta</w:t>
      </w:r>
      <w:r w:rsidR="00BE6A6F">
        <w:rPr>
          <w:szCs w:val="36"/>
          <w:lang w:val="es-MX"/>
        </w:rPr>
        <w:t xml:space="preserve"> (</w:t>
      </w:r>
      <w:r w:rsidR="009D64B5">
        <w:rPr>
          <w:szCs w:val="36"/>
          <w:lang w:val="es-MX"/>
        </w:rPr>
        <w:t>OSO</w:t>
      </w:r>
      <w:r w:rsidR="00BE6A6F">
        <w:rPr>
          <w:szCs w:val="36"/>
          <w:lang w:val="es-MX"/>
        </w:rPr>
        <w:t xml:space="preserve">) – </w:t>
      </w:r>
      <w:r w:rsidR="009D64B5">
        <w:rPr>
          <w:szCs w:val="36"/>
          <w:lang w:val="es-MX"/>
        </w:rPr>
        <w:t>CUROLMOV129</w:t>
      </w:r>
    </w:p>
    <w:p w14:paraId="2AA60B28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3F06C730" w14:textId="77777777"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14:paraId="0214451F" w14:textId="77777777" w:rsidR="0060151C" w:rsidRPr="00CA7A7F" w:rsidRDefault="0060151C" w:rsidP="0060151C">
      <w:pPr>
        <w:rPr>
          <w:lang w:val="es-MX"/>
        </w:rPr>
      </w:pPr>
    </w:p>
    <w:p w14:paraId="5EAC7114" w14:textId="77777777" w:rsidR="009F63D6" w:rsidRPr="00CA7A7F" w:rsidRDefault="009F63D6" w:rsidP="007B7EDC">
      <w:pPr>
        <w:rPr>
          <w:lang w:val="es-MX"/>
        </w:rPr>
      </w:pPr>
    </w:p>
    <w:p w14:paraId="187AFCAA" w14:textId="77777777" w:rsidR="009F63D6" w:rsidRPr="00CA7A7F" w:rsidRDefault="009F63D6" w:rsidP="007B7EDC">
      <w:pPr>
        <w:rPr>
          <w:lang w:val="es-MX"/>
        </w:rPr>
      </w:pPr>
    </w:p>
    <w:p w14:paraId="413BBB8E" w14:textId="77777777" w:rsidR="009F63D6" w:rsidRPr="00CA7A7F" w:rsidRDefault="009F63D6" w:rsidP="007B7EDC">
      <w:pPr>
        <w:rPr>
          <w:lang w:val="es-MX"/>
        </w:rPr>
      </w:pPr>
    </w:p>
    <w:p w14:paraId="2B972076" w14:textId="77777777" w:rsidR="009F63D6" w:rsidRPr="00CA7A7F" w:rsidRDefault="009F63D6" w:rsidP="007B7EDC">
      <w:pPr>
        <w:rPr>
          <w:lang w:val="es-MX"/>
        </w:rPr>
      </w:pPr>
    </w:p>
    <w:p w14:paraId="5FC51B98" w14:textId="77777777" w:rsidR="009F63D6" w:rsidRPr="00CA7A7F" w:rsidRDefault="009F63D6" w:rsidP="007B7EDC">
      <w:pPr>
        <w:rPr>
          <w:lang w:val="es-MX"/>
        </w:rPr>
      </w:pPr>
    </w:p>
    <w:p w14:paraId="27C0700F" w14:textId="77777777" w:rsidR="009F63D6" w:rsidRPr="00CA7A7F" w:rsidRDefault="009F63D6" w:rsidP="007B7EDC">
      <w:pPr>
        <w:rPr>
          <w:lang w:val="es-MX"/>
        </w:rPr>
      </w:pPr>
    </w:p>
    <w:p w14:paraId="1C97C120" w14:textId="77777777"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04D89BA8" w14:textId="77777777"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04D823E6" w14:textId="77777777"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72E5D3F1" w14:textId="77777777" w:rsidR="00FE1CAC" w:rsidRPr="00CA7A7F" w:rsidRDefault="00FE1CAC" w:rsidP="00FE1CAC">
      <w:pPr>
        <w:rPr>
          <w:lang w:val="es-MX"/>
        </w:rPr>
      </w:pPr>
    </w:p>
    <w:p w14:paraId="7600B6E3" w14:textId="77777777" w:rsidR="009F63D6" w:rsidRPr="00CA7A7F" w:rsidRDefault="009F63D6" w:rsidP="007B7EDC">
      <w:pPr>
        <w:rPr>
          <w:lang w:val="es-MX"/>
        </w:rPr>
      </w:pPr>
    </w:p>
    <w:p w14:paraId="147529DD" w14:textId="77777777" w:rsidR="009F63D6" w:rsidRPr="00CA7A7F" w:rsidRDefault="009F63D6" w:rsidP="007B7EDC">
      <w:pPr>
        <w:rPr>
          <w:lang w:val="es-MX"/>
        </w:rPr>
      </w:pPr>
    </w:p>
    <w:p w14:paraId="6DD3BF73" w14:textId="77777777" w:rsidR="009F63D6" w:rsidRPr="00CA7A7F" w:rsidRDefault="009F63D6" w:rsidP="007B7EDC">
      <w:pPr>
        <w:rPr>
          <w:lang w:val="es-MX"/>
        </w:rPr>
      </w:pPr>
    </w:p>
    <w:p w14:paraId="6F649982" w14:textId="77777777" w:rsidR="009F63D6" w:rsidRPr="00CA7A7F" w:rsidRDefault="009F63D6" w:rsidP="007B7EDC">
      <w:pPr>
        <w:rPr>
          <w:lang w:val="es-MX"/>
        </w:rPr>
      </w:pPr>
    </w:p>
    <w:p w14:paraId="0161FE73" w14:textId="77777777" w:rsidR="009F63D6" w:rsidRPr="00CA7A7F" w:rsidRDefault="009F63D6" w:rsidP="007B7EDC">
      <w:pPr>
        <w:rPr>
          <w:lang w:val="es-MX"/>
        </w:rPr>
      </w:pPr>
    </w:p>
    <w:p w14:paraId="276B3CBF" w14:textId="77777777" w:rsidR="009F63D6" w:rsidRPr="00CA7A7F" w:rsidRDefault="009F63D6" w:rsidP="007B7EDC">
      <w:pPr>
        <w:rPr>
          <w:lang w:val="es-MX"/>
        </w:rPr>
      </w:pPr>
    </w:p>
    <w:p w14:paraId="5806435A" w14:textId="77777777" w:rsidR="009F63D6" w:rsidRPr="00CA7A7F" w:rsidRDefault="009F63D6" w:rsidP="007B7EDC">
      <w:pPr>
        <w:rPr>
          <w:lang w:val="es-MX"/>
        </w:rPr>
      </w:pPr>
    </w:p>
    <w:p w14:paraId="0352C27B" w14:textId="77777777" w:rsidR="009F63D6" w:rsidRPr="00CA7A7F" w:rsidRDefault="009F63D6" w:rsidP="007B7EDC">
      <w:pPr>
        <w:rPr>
          <w:lang w:val="es-MX"/>
        </w:rPr>
      </w:pPr>
    </w:p>
    <w:p w14:paraId="18FB9E56" w14:textId="77777777" w:rsidR="009F63D6" w:rsidRPr="00CA7A7F" w:rsidRDefault="009F63D6" w:rsidP="007B7EDC">
      <w:pPr>
        <w:rPr>
          <w:lang w:val="es-MX"/>
        </w:rPr>
      </w:pPr>
    </w:p>
    <w:p w14:paraId="07F5FED2" w14:textId="77777777" w:rsidR="009F63D6" w:rsidRPr="00CA7A7F" w:rsidRDefault="009F63D6" w:rsidP="007B7EDC">
      <w:pPr>
        <w:rPr>
          <w:lang w:val="es-MX"/>
        </w:rPr>
      </w:pPr>
    </w:p>
    <w:p w14:paraId="033D83E7" w14:textId="77777777" w:rsidR="001436DC" w:rsidRPr="00CA7A7F" w:rsidRDefault="001436DC" w:rsidP="00481C4A">
      <w:pPr>
        <w:rPr>
          <w:b/>
          <w:bCs/>
          <w:lang w:val="es-MX"/>
        </w:rPr>
      </w:pPr>
    </w:p>
    <w:p w14:paraId="69F9DE93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31DCAD4F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41C9BC28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79F17C7F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40421B4F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431E7340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02383805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14:paraId="44EF88A9" w14:textId="77777777" w:rsidTr="00DF3C27">
        <w:trPr>
          <w:jc w:val="center"/>
        </w:trPr>
        <w:tc>
          <w:tcPr>
            <w:tcW w:w="2304" w:type="dxa"/>
          </w:tcPr>
          <w:p w14:paraId="7344280B" w14:textId="77777777" w:rsidR="000A6ADC" w:rsidRPr="005306E1" w:rsidRDefault="00ED2853" w:rsidP="00AF263B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  <w:r w:rsidR="00BE6A6F" w:rsidRPr="005306E1">
              <w:rPr>
                <w:highlight w:val="yellow"/>
              </w:rPr>
              <w:t>/0</w:t>
            </w:r>
            <w:r w:rsidR="004823D8" w:rsidRPr="005306E1">
              <w:rPr>
                <w:highlight w:val="yellow"/>
              </w:rPr>
              <w:t>6</w:t>
            </w:r>
            <w:r w:rsidR="000A6ADC" w:rsidRPr="005306E1">
              <w:rPr>
                <w:highlight w:val="yellow"/>
              </w:rPr>
              <w:t>/20</w:t>
            </w:r>
            <w:r w:rsidR="004823D8" w:rsidRPr="005306E1">
              <w:rPr>
                <w:highlight w:val="yellow"/>
              </w:rPr>
              <w:t>20</w:t>
            </w:r>
          </w:p>
        </w:tc>
        <w:tc>
          <w:tcPr>
            <w:tcW w:w="1152" w:type="dxa"/>
          </w:tcPr>
          <w:p w14:paraId="18C112DA" w14:textId="77777777" w:rsidR="000A6ADC" w:rsidRPr="005306E1" w:rsidRDefault="000A6ADC" w:rsidP="00AF263B">
            <w:pPr>
              <w:pStyle w:val="Tabletext"/>
              <w:jc w:val="center"/>
              <w:rPr>
                <w:highlight w:val="yellow"/>
              </w:rPr>
            </w:pPr>
            <w:r w:rsidRPr="005306E1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14:paraId="41FCFB8E" w14:textId="7CBBD9A6" w:rsidR="0031217A" w:rsidRPr="005306E1" w:rsidRDefault="0031217A" w:rsidP="0031217A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 xml:space="preserve">Elaboración de la especificación del caso de uso </w:t>
            </w:r>
            <w:r w:rsidR="000B6F9F">
              <w:rPr>
                <w:highlight w:val="yellow"/>
              </w:rPr>
              <w:t>Reporte de Nota de Venta</w:t>
            </w:r>
            <w:r w:rsidRPr="005306E1">
              <w:rPr>
                <w:highlight w:val="yellow"/>
              </w:rPr>
              <w:t xml:space="preserve"> para el Proyecto Route Lite de acuerdo</w:t>
            </w:r>
            <w:r w:rsidR="00D45CA9" w:rsidRPr="005306E1">
              <w:rPr>
                <w:highlight w:val="yellow"/>
              </w:rPr>
              <w:t xml:space="preserve"> al Estándar de Casos de Uso 1.3</w:t>
            </w:r>
            <w:r w:rsidRPr="005306E1">
              <w:rPr>
                <w:highlight w:val="yellow"/>
              </w:rPr>
              <w:t>.</w:t>
            </w:r>
          </w:p>
          <w:p w14:paraId="214B3F91" w14:textId="77777777" w:rsidR="0031217A" w:rsidRDefault="00837886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Folio CAI 000</w:t>
            </w:r>
            <w:r w:rsidR="00BE6A6F" w:rsidRPr="005306E1">
              <w:rPr>
                <w:sz w:val="20"/>
                <w:szCs w:val="20"/>
                <w:highlight w:val="yellow"/>
              </w:rPr>
              <w:t>5</w:t>
            </w:r>
            <w:r w:rsidR="009D64B5" w:rsidRPr="005306E1">
              <w:rPr>
                <w:sz w:val="20"/>
                <w:szCs w:val="20"/>
                <w:highlight w:val="yellow"/>
              </w:rPr>
              <w:t>990</w:t>
            </w:r>
          </w:p>
          <w:p w14:paraId="5ED2745E" w14:textId="77777777" w:rsidR="00201A9C" w:rsidRPr="005306E1" w:rsidRDefault="00201A9C" w:rsidP="00D45CA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4AC71A0E" w14:textId="77777777" w:rsidR="000A6ADC" w:rsidRPr="005306E1" w:rsidRDefault="00837886" w:rsidP="00BE6A6F">
            <w:pPr>
              <w:pStyle w:val="Sinespaciado"/>
              <w:rPr>
                <w:highlight w:val="yellow"/>
              </w:rPr>
            </w:pPr>
            <w:r w:rsidRPr="005306E1">
              <w:rPr>
                <w:sz w:val="20"/>
                <w:szCs w:val="20"/>
                <w:highlight w:val="yellow"/>
              </w:rPr>
              <w:t>(</w:t>
            </w:r>
            <w:r w:rsidR="009D64B5" w:rsidRPr="005306E1">
              <w:rPr>
                <w:sz w:val="20"/>
                <w:szCs w:val="20"/>
                <w:highlight w:val="yellow"/>
              </w:rPr>
              <w:t>OSO</w:t>
            </w:r>
            <w:r w:rsidR="00D36100" w:rsidRPr="005306E1">
              <w:rPr>
                <w:sz w:val="20"/>
                <w:szCs w:val="20"/>
                <w:highlight w:val="yellow"/>
              </w:rPr>
              <w:t xml:space="preserve">, </w:t>
            </w:r>
            <w:r w:rsidR="00201A9C">
              <w:rPr>
                <w:sz w:val="20"/>
                <w:szCs w:val="20"/>
                <w:highlight w:val="yellow"/>
              </w:rPr>
              <w:t>4.23.1.9</w:t>
            </w:r>
            <w:r w:rsidR="0031217A" w:rsidRPr="005306E1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14:paraId="533F781B" w14:textId="77777777" w:rsidR="000A6ADC" w:rsidRPr="005306E1" w:rsidRDefault="004823D8" w:rsidP="00AF263B">
            <w:pPr>
              <w:pStyle w:val="Tabletext"/>
              <w:rPr>
                <w:highlight w:val="yellow"/>
              </w:rPr>
            </w:pPr>
            <w:r w:rsidRPr="005306E1">
              <w:rPr>
                <w:highlight w:val="yellow"/>
              </w:rPr>
              <w:t>Erik Alejandro Amador Serrano</w:t>
            </w:r>
          </w:p>
        </w:tc>
      </w:tr>
      <w:tr w:rsidR="00B53545" w:rsidRPr="00CA7A7F" w14:paraId="6BE2F598" w14:textId="77777777" w:rsidTr="00DF3C27">
        <w:trPr>
          <w:jc w:val="center"/>
        </w:trPr>
        <w:tc>
          <w:tcPr>
            <w:tcW w:w="2304" w:type="dxa"/>
          </w:tcPr>
          <w:p w14:paraId="5970A725" w14:textId="0D6BAE36" w:rsidR="00B53545" w:rsidRDefault="00B53545" w:rsidP="00B53545">
            <w:pPr>
              <w:pStyle w:val="Tabletext"/>
              <w:jc w:val="center"/>
              <w:rPr>
                <w:highlight w:val="yellow"/>
              </w:rPr>
            </w:pPr>
            <w:r w:rsidRPr="0005750A">
              <w:rPr>
                <w:highlight w:val="green"/>
              </w:rPr>
              <w:t>0</w:t>
            </w:r>
            <w:r>
              <w:rPr>
                <w:highlight w:val="green"/>
              </w:rPr>
              <w:t>1</w:t>
            </w:r>
            <w:r w:rsidRPr="0005750A">
              <w:rPr>
                <w:highlight w:val="green"/>
              </w:rPr>
              <w:t>/0</w:t>
            </w:r>
            <w:r>
              <w:rPr>
                <w:highlight w:val="green"/>
              </w:rPr>
              <w:t>7</w:t>
            </w:r>
            <w:r w:rsidRPr="0005750A">
              <w:rPr>
                <w:highlight w:val="green"/>
              </w:rPr>
              <w:t>/2020</w:t>
            </w:r>
          </w:p>
        </w:tc>
        <w:tc>
          <w:tcPr>
            <w:tcW w:w="1152" w:type="dxa"/>
          </w:tcPr>
          <w:p w14:paraId="51C92B1B" w14:textId="77071193" w:rsidR="00B53545" w:rsidRPr="005306E1" w:rsidRDefault="00B53545" w:rsidP="00B53545">
            <w:pPr>
              <w:pStyle w:val="Tabletext"/>
              <w:jc w:val="center"/>
              <w:rPr>
                <w:highlight w:val="yellow"/>
              </w:rPr>
            </w:pPr>
            <w:r w:rsidRPr="0005750A">
              <w:rPr>
                <w:highlight w:val="green"/>
              </w:rPr>
              <w:t>1.</w:t>
            </w:r>
            <w:r>
              <w:rPr>
                <w:highlight w:val="green"/>
              </w:rPr>
              <w:t>1</w:t>
            </w:r>
          </w:p>
        </w:tc>
        <w:tc>
          <w:tcPr>
            <w:tcW w:w="3744" w:type="dxa"/>
          </w:tcPr>
          <w:p w14:paraId="653A2AF0" w14:textId="77777777" w:rsidR="00B53545" w:rsidRDefault="00B53545" w:rsidP="00B53545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Se obtiene la visita para que se tomen los movimientos correspondientes en base a esta.</w:t>
            </w:r>
          </w:p>
          <w:p w14:paraId="038E20D1" w14:textId="77777777" w:rsidR="00B53545" w:rsidRPr="005306E1" w:rsidRDefault="00B53545" w:rsidP="00B5354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01A9C">
              <w:rPr>
                <w:color w:val="FF0000"/>
                <w:sz w:val="20"/>
                <w:szCs w:val="20"/>
              </w:rPr>
              <w:t>Se realiza en las versiones 4.23.1.9 con réplica en 4.25.0.1 y 4.26.0.0</w:t>
            </w:r>
          </w:p>
          <w:p w14:paraId="2D877D88" w14:textId="7E8DAD6A" w:rsidR="00B53545" w:rsidRPr="005306E1" w:rsidRDefault="00B53545" w:rsidP="00B53545">
            <w:pPr>
              <w:pStyle w:val="Tabletext"/>
              <w:rPr>
                <w:highlight w:val="yellow"/>
              </w:rPr>
            </w:pPr>
            <w:r w:rsidRPr="0005750A">
              <w:rPr>
                <w:highlight w:val="green"/>
              </w:rPr>
              <w:t>(OSO, 4.23.1.9)</w:t>
            </w:r>
          </w:p>
        </w:tc>
        <w:tc>
          <w:tcPr>
            <w:tcW w:w="2304" w:type="dxa"/>
          </w:tcPr>
          <w:p w14:paraId="41E79243" w14:textId="1C42C441" w:rsidR="00B53545" w:rsidRPr="005306E1" w:rsidRDefault="00B53545" w:rsidP="00B53545">
            <w:pPr>
              <w:pStyle w:val="Tabletext"/>
              <w:rPr>
                <w:highlight w:val="yellow"/>
              </w:rPr>
            </w:pPr>
            <w:r w:rsidRPr="0005750A">
              <w:rPr>
                <w:highlight w:val="green"/>
              </w:rPr>
              <w:t>Erik Alejandro Amador Serrano</w:t>
            </w:r>
          </w:p>
        </w:tc>
      </w:tr>
      <w:tr w:rsidR="00617DEA" w:rsidRPr="00CA7A7F" w14:paraId="0FD052F0" w14:textId="77777777" w:rsidTr="00DF3C27">
        <w:trPr>
          <w:jc w:val="center"/>
        </w:trPr>
        <w:tc>
          <w:tcPr>
            <w:tcW w:w="2304" w:type="dxa"/>
          </w:tcPr>
          <w:p w14:paraId="173BDCF5" w14:textId="0E83DB10" w:rsidR="00617DEA" w:rsidRPr="0005750A" w:rsidRDefault="00617DEA" w:rsidP="00617DEA">
            <w:pPr>
              <w:pStyle w:val="Tabletext"/>
              <w:jc w:val="center"/>
              <w:rPr>
                <w:highlight w:val="green"/>
              </w:rPr>
            </w:pPr>
            <w:r w:rsidRPr="009F5CC1">
              <w:rPr>
                <w:highlight w:val="cyan"/>
              </w:rPr>
              <w:t>0</w:t>
            </w:r>
            <w:r>
              <w:rPr>
                <w:highlight w:val="cyan"/>
              </w:rPr>
              <w:t>4</w:t>
            </w:r>
            <w:r w:rsidRPr="009F5CC1">
              <w:rPr>
                <w:highlight w:val="cyan"/>
              </w:rPr>
              <w:t>/11/2020</w:t>
            </w:r>
          </w:p>
        </w:tc>
        <w:tc>
          <w:tcPr>
            <w:tcW w:w="1152" w:type="dxa"/>
          </w:tcPr>
          <w:p w14:paraId="6E986DC8" w14:textId="7377AB82" w:rsidR="00617DEA" w:rsidRPr="0005750A" w:rsidRDefault="00617DEA" w:rsidP="00617DEA">
            <w:pPr>
              <w:pStyle w:val="Tabletext"/>
              <w:jc w:val="center"/>
              <w:rPr>
                <w:highlight w:val="green"/>
              </w:rPr>
            </w:pPr>
            <w:r w:rsidRPr="009F5CC1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14:paraId="50FB8AFE" w14:textId="77777777" w:rsidR="00617DEA" w:rsidRPr="009F5CC1" w:rsidRDefault="00617DEA" w:rsidP="00617DEA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Folio CAI 0006168</w:t>
            </w:r>
          </w:p>
          <w:p w14:paraId="5D101A59" w14:textId="77777777" w:rsidR="00617DEA" w:rsidRPr="009F5CC1" w:rsidRDefault="00617DEA" w:rsidP="00617DEA">
            <w:pPr>
              <w:pStyle w:val="Tabletext"/>
              <w:rPr>
                <w:highlight w:val="cyan"/>
              </w:rPr>
            </w:pPr>
            <w:r w:rsidRPr="009F5CC1">
              <w:rPr>
                <w:highlight w:val="cyan"/>
              </w:rPr>
              <w:t>Considerar el movimiento de consigna en el ticket nota de venta que se imprime al terminar la visita.</w:t>
            </w:r>
          </w:p>
          <w:p w14:paraId="4DCFADA2" w14:textId="77777777" w:rsidR="00617DEA" w:rsidRPr="009F5CC1" w:rsidRDefault="00617DEA" w:rsidP="00617DEA">
            <w:pPr>
              <w:pStyle w:val="Tabletext"/>
            </w:pPr>
            <w:r w:rsidRPr="009F5CC1">
              <w:rPr>
                <w:color w:val="FF0000"/>
              </w:rPr>
              <w:t>Se realiza en las versiones 4.23.1.13 con réplica en 4.25.0.6 y 4.26.0.0</w:t>
            </w:r>
          </w:p>
          <w:p w14:paraId="68B87622" w14:textId="33450FDF" w:rsidR="00617DEA" w:rsidRDefault="00617DEA" w:rsidP="00617DEA">
            <w:pPr>
              <w:pStyle w:val="Tabletext"/>
              <w:rPr>
                <w:highlight w:val="green"/>
              </w:rPr>
            </w:pPr>
            <w:r w:rsidRPr="009F5CC1">
              <w:rPr>
                <w:highlight w:val="cyan"/>
              </w:rPr>
              <w:t>(OSO, 4.23.1.13)</w:t>
            </w:r>
          </w:p>
        </w:tc>
        <w:tc>
          <w:tcPr>
            <w:tcW w:w="2304" w:type="dxa"/>
          </w:tcPr>
          <w:p w14:paraId="0798E686" w14:textId="7B7EA6B0" w:rsidR="00617DEA" w:rsidRPr="0005750A" w:rsidRDefault="00617DEA" w:rsidP="00617DEA">
            <w:pPr>
              <w:pStyle w:val="Tabletext"/>
              <w:rPr>
                <w:highlight w:val="green"/>
              </w:rPr>
            </w:pPr>
            <w:r w:rsidRPr="009F5CC1">
              <w:rPr>
                <w:highlight w:val="cyan"/>
              </w:rPr>
              <w:t>Erik Alejandro Amador Serrano</w:t>
            </w:r>
          </w:p>
        </w:tc>
      </w:tr>
      <w:tr w:rsidR="00BE29E1" w:rsidRPr="00CA7A7F" w14:paraId="4252B583" w14:textId="77777777" w:rsidTr="00DF3C27">
        <w:trPr>
          <w:jc w:val="center"/>
        </w:trPr>
        <w:tc>
          <w:tcPr>
            <w:tcW w:w="2304" w:type="dxa"/>
          </w:tcPr>
          <w:p w14:paraId="7BAA1832" w14:textId="46943812" w:rsidR="00BE29E1" w:rsidRPr="009F5CC1" w:rsidRDefault="00BE29E1" w:rsidP="00BE29E1">
            <w:pPr>
              <w:pStyle w:val="Tabletext"/>
              <w:jc w:val="center"/>
              <w:rPr>
                <w:highlight w:val="cyan"/>
              </w:rPr>
            </w:pPr>
            <w:r w:rsidRPr="000439AB">
              <w:rPr>
                <w:highlight w:val="magenta"/>
              </w:rPr>
              <w:t>11/11/2020</w:t>
            </w:r>
          </w:p>
        </w:tc>
        <w:tc>
          <w:tcPr>
            <w:tcW w:w="1152" w:type="dxa"/>
          </w:tcPr>
          <w:p w14:paraId="476F3086" w14:textId="3F37E341" w:rsidR="00BE29E1" w:rsidRPr="009F5CC1" w:rsidRDefault="00BE29E1" w:rsidP="00BE29E1">
            <w:pPr>
              <w:pStyle w:val="Tabletext"/>
              <w:jc w:val="center"/>
              <w:rPr>
                <w:highlight w:val="cyan"/>
              </w:rPr>
            </w:pPr>
            <w:r w:rsidRPr="000439AB"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14:paraId="5E1610D9" w14:textId="77777777" w:rsidR="00BE29E1" w:rsidRPr="000439AB" w:rsidRDefault="00BE29E1" w:rsidP="00BE29E1">
            <w:pPr>
              <w:pStyle w:val="Tabletext"/>
              <w:rPr>
                <w:highlight w:val="magenta"/>
              </w:rPr>
            </w:pPr>
            <w:r w:rsidRPr="000439AB">
              <w:rPr>
                <w:highlight w:val="magenta"/>
              </w:rPr>
              <w:t>Folio CAI 6168</w:t>
            </w:r>
          </w:p>
          <w:p w14:paraId="0F9145AD" w14:textId="77777777" w:rsidR="00BE29E1" w:rsidRPr="000439AB" w:rsidRDefault="00BE29E1" w:rsidP="00BE29E1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bookmarkStart w:id="0" w:name="bugnotes"/>
            <w:r w:rsidRPr="000439AB">
              <w:rPr>
                <w:rFonts w:cs="Arial"/>
                <w:color w:val="000000"/>
                <w:sz w:val="20"/>
                <w:szCs w:val="20"/>
                <w:highlight w:val="magenta"/>
              </w:rPr>
              <w:t>Entrega de consignas -&gt; Cuando la consigna se crea, por default lo hace en tipo fase 2.</w:t>
            </w:r>
          </w:p>
          <w:bookmarkEnd w:id="0"/>
          <w:p w14:paraId="532AC674" w14:textId="77777777" w:rsidR="00BE29E1" w:rsidRPr="000439AB" w:rsidRDefault="00BE29E1" w:rsidP="00BE29E1">
            <w:pPr>
              <w:pStyle w:val="Tabletext"/>
            </w:pPr>
            <w:r w:rsidRPr="000439AB">
              <w:rPr>
                <w:color w:val="FF0000"/>
              </w:rPr>
              <w:t>Se realiza en las versiones 4.23.1.13 con réplica en 4.25.0.6 y 4.26.0.0</w:t>
            </w:r>
          </w:p>
          <w:p w14:paraId="0FA54FFC" w14:textId="2B0C2A5B" w:rsidR="00BE29E1" w:rsidRPr="009F5CC1" w:rsidRDefault="00BE29E1" w:rsidP="00BE29E1">
            <w:pPr>
              <w:pStyle w:val="Tabletext"/>
              <w:rPr>
                <w:highlight w:val="cyan"/>
              </w:rPr>
            </w:pPr>
            <w:r w:rsidRPr="000439AB">
              <w:rPr>
                <w:highlight w:val="magenta"/>
              </w:rPr>
              <w:t>(OSO, 4.23.1.13)</w:t>
            </w:r>
          </w:p>
        </w:tc>
        <w:tc>
          <w:tcPr>
            <w:tcW w:w="2304" w:type="dxa"/>
          </w:tcPr>
          <w:p w14:paraId="53FA3F14" w14:textId="0CC1B336" w:rsidR="00BE29E1" w:rsidRPr="009F5CC1" w:rsidRDefault="00BE29E1" w:rsidP="00BE29E1">
            <w:pPr>
              <w:pStyle w:val="Tabletext"/>
              <w:rPr>
                <w:highlight w:val="cyan"/>
              </w:rPr>
            </w:pPr>
            <w:r w:rsidRPr="000439AB">
              <w:rPr>
                <w:highlight w:val="magenta"/>
              </w:rPr>
              <w:t>Erik Alejandro Amador Serrano</w:t>
            </w:r>
          </w:p>
        </w:tc>
      </w:tr>
    </w:tbl>
    <w:p w14:paraId="345AA7F7" w14:textId="77777777" w:rsidR="00CD5AB6" w:rsidRDefault="00CD5AB6" w:rsidP="00481C4A">
      <w:pPr>
        <w:pStyle w:val="Ttulo"/>
        <w:rPr>
          <w:lang w:val="es-MX"/>
        </w:rPr>
      </w:pPr>
    </w:p>
    <w:p w14:paraId="14EA9024" w14:textId="77777777"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14:paraId="05A86DA7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14:paraId="29835877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2EE59AEF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3975842A" w14:textId="1A1D6D46" w:rsidR="00F35DEE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372904" w:history="1">
        <w:r w:rsidR="00F35DEE" w:rsidRPr="003D0866">
          <w:rPr>
            <w:rStyle w:val="Hipervnculo"/>
            <w:lang w:val="es-GT"/>
          </w:rPr>
          <w:t xml:space="preserve">Especificación de Casos de Uso: </w:t>
        </w:r>
        <w:r w:rsidR="000B6F9F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_Toc43372904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6C5C01B8" w14:textId="77777777" w:rsidR="00F35DEE" w:rsidRDefault="000277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5" w:history="1">
        <w:r w:rsidR="00F35DEE" w:rsidRPr="003D0866">
          <w:rPr>
            <w:rStyle w:val="Hipervnculo"/>
          </w:rPr>
          <w:t>1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Introducción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_Toc43372905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20BACE1B" w14:textId="7243EFF5" w:rsidR="00F35DEE" w:rsidRDefault="000277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6" w:history="1">
        <w:r w:rsidR="00F35DEE" w:rsidRPr="003D0866">
          <w:rPr>
            <w:rStyle w:val="Hipervnculo"/>
          </w:rPr>
          <w:t>2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 xml:space="preserve">Caso de uso: </w:t>
        </w:r>
        <w:r w:rsidR="000B6F9F">
          <w:rPr>
            <w:rStyle w:val="Hipervnculo"/>
          </w:rPr>
          <w:t>Reporte de Nota de Venta</w:t>
        </w:r>
        <w:r w:rsidR="00F35DEE" w:rsidRPr="003D0866">
          <w:rPr>
            <w:rStyle w:val="Hipervnculo"/>
          </w:rPr>
          <w:t xml:space="preserve"> (OSO) – CUROLMOV129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_Toc43372906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3981A8C4" w14:textId="77777777" w:rsidR="00F35DEE" w:rsidRDefault="000277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07" w:history="1">
        <w:r w:rsidR="00F35DEE" w:rsidRPr="003D0866">
          <w:rPr>
            <w:rStyle w:val="Hipervnculo"/>
            <w:rFonts w:cs="Arial"/>
            <w:noProof/>
            <w:lang w:val="es-MX"/>
          </w:rPr>
          <w:t>2.1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Descripción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_Toc43372907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3E344191" w14:textId="77777777" w:rsidR="00F35DEE" w:rsidRDefault="000277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8" w:history="1">
        <w:r w:rsidR="00F35DEE" w:rsidRPr="003D0866">
          <w:rPr>
            <w:rStyle w:val="Hipervnculo"/>
          </w:rPr>
          <w:t>3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Diagrama de Casos de Uso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75C433C2" w14:textId="77777777" w:rsidR="00F35DEE" w:rsidRDefault="000277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09" w:history="1">
        <w:r w:rsidR="00F35DEE" w:rsidRPr="003D0866">
          <w:rPr>
            <w:rStyle w:val="Hipervnculo"/>
          </w:rPr>
          <w:t>4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Precondiciones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_Toc43372909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4</w:t>
        </w:r>
        <w:r w:rsidR="00F35DEE">
          <w:rPr>
            <w:webHidden/>
          </w:rPr>
          <w:fldChar w:fldCharType="end"/>
        </w:r>
      </w:hyperlink>
    </w:p>
    <w:p w14:paraId="0302A2C0" w14:textId="77777777" w:rsidR="00F35DEE" w:rsidRDefault="000277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0" w:history="1">
        <w:r w:rsidR="00F35DEE" w:rsidRPr="003D0866">
          <w:rPr>
            <w:rStyle w:val="Hipervnculo"/>
            <w:rFonts w:cs="Arial"/>
            <w:noProof/>
            <w:lang w:val="es-MX"/>
          </w:rPr>
          <w:t>4.1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Actores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_Toc43372910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172A4A3D" w14:textId="77777777" w:rsidR="00F35DEE" w:rsidRDefault="000277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1" w:history="1">
        <w:r w:rsidR="00F35DEE" w:rsidRPr="003D0866">
          <w:rPr>
            <w:rStyle w:val="Hipervnculo"/>
            <w:rFonts w:cs="Arial"/>
            <w:noProof/>
            <w:lang w:val="es-MX"/>
          </w:rPr>
          <w:t>4.2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_Toc43372911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4C6EB943" w14:textId="77777777" w:rsidR="00F35DEE" w:rsidRDefault="000277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2" w:history="1">
        <w:r w:rsidR="00F35DEE" w:rsidRPr="003D0866">
          <w:rPr>
            <w:rStyle w:val="Hipervnculo"/>
            <w:rFonts w:cs="Arial"/>
            <w:noProof/>
            <w:lang w:val="es-MX"/>
          </w:rPr>
          <w:t>4.3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Parámetros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_Toc43372912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4</w:t>
        </w:r>
        <w:r w:rsidR="00F35DEE">
          <w:rPr>
            <w:noProof/>
            <w:webHidden/>
          </w:rPr>
          <w:fldChar w:fldCharType="end"/>
        </w:r>
      </w:hyperlink>
    </w:p>
    <w:p w14:paraId="4EC62B89" w14:textId="77777777" w:rsidR="00F35DEE" w:rsidRDefault="000277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3" w:history="1">
        <w:r w:rsidR="00F35DEE" w:rsidRPr="003D0866">
          <w:rPr>
            <w:rStyle w:val="Hipervnculo"/>
          </w:rPr>
          <w:t>5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Flujo de eventos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_Toc43372913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5</w:t>
        </w:r>
        <w:r w:rsidR="00F35DEE">
          <w:rPr>
            <w:webHidden/>
          </w:rPr>
          <w:fldChar w:fldCharType="end"/>
        </w:r>
      </w:hyperlink>
    </w:p>
    <w:p w14:paraId="23810BB3" w14:textId="77777777" w:rsidR="00F35DEE" w:rsidRDefault="000277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4" w:history="1">
        <w:r w:rsidR="00F35DEE" w:rsidRPr="003D0866">
          <w:rPr>
            <w:rStyle w:val="Hipervnculo"/>
            <w:rFonts w:cs="Arial"/>
            <w:noProof/>
            <w:lang w:val="es-MX"/>
          </w:rPr>
          <w:t>5.1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 básico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_Toc43372914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5</w:t>
        </w:r>
        <w:r w:rsidR="00F35DEE">
          <w:rPr>
            <w:noProof/>
            <w:webHidden/>
          </w:rPr>
          <w:fldChar w:fldCharType="end"/>
        </w:r>
      </w:hyperlink>
    </w:p>
    <w:p w14:paraId="28AA9F35" w14:textId="77777777" w:rsidR="00F35DEE" w:rsidRDefault="000277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372915" w:history="1">
        <w:r w:rsidR="00F35DEE" w:rsidRPr="003D0866">
          <w:rPr>
            <w:rStyle w:val="Hipervnculo"/>
            <w:rFonts w:cs="Arial"/>
            <w:noProof/>
            <w:lang w:val="es-MX"/>
          </w:rPr>
          <w:t>5.2</w:t>
        </w:r>
        <w:r w:rsidR="00F35DE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rFonts w:cs="Arial"/>
            <w:noProof/>
            <w:lang w:val="es-MX"/>
          </w:rPr>
          <w:t>Flujos alternos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_Toc43372915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34AA6B2D" w14:textId="77777777" w:rsidR="00F35DEE" w:rsidRDefault="000277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6" w:history="1">
        <w:r w:rsidR="00F35DEE" w:rsidRPr="003D0866">
          <w:rPr>
            <w:rStyle w:val="Hipervnculo"/>
            <w:noProof/>
            <w:lang w:val="es-MX"/>
          </w:rPr>
          <w:t>5.2.1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Opcionales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_Toc43372916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08DE7CA9" w14:textId="77777777" w:rsidR="00F35DEE" w:rsidRDefault="000277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372917" w:history="1">
        <w:r w:rsidR="00F35DEE" w:rsidRPr="003D0866">
          <w:rPr>
            <w:rStyle w:val="Hipervnculo"/>
            <w:noProof/>
            <w:lang w:val="es-MX"/>
          </w:rPr>
          <w:t>5.2.2</w:t>
        </w:r>
        <w:r w:rsidR="00F35DE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  <w:noProof/>
            <w:lang w:val="es-MX"/>
          </w:rPr>
          <w:t>Generales</w:t>
        </w:r>
        <w:r w:rsidR="00F35DEE">
          <w:rPr>
            <w:noProof/>
            <w:webHidden/>
          </w:rPr>
          <w:tab/>
        </w:r>
        <w:r w:rsidR="00F35DEE">
          <w:rPr>
            <w:noProof/>
            <w:webHidden/>
          </w:rPr>
          <w:fldChar w:fldCharType="begin"/>
        </w:r>
        <w:r w:rsidR="00F35DEE">
          <w:rPr>
            <w:noProof/>
            <w:webHidden/>
          </w:rPr>
          <w:instrText xml:space="preserve"> PAGEREF _Toc43372917 \h </w:instrText>
        </w:r>
        <w:r w:rsidR="00F35DEE">
          <w:rPr>
            <w:noProof/>
            <w:webHidden/>
          </w:rPr>
        </w:r>
        <w:r w:rsidR="00F35DEE">
          <w:rPr>
            <w:noProof/>
            <w:webHidden/>
          </w:rPr>
          <w:fldChar w:fldCharType="separate"/>
        </w:r>
        <w:r w:rsidR="00F35DEE">
          <w:rPr>
            <w:noProof/>
            <w:webHidden/>
          </w:rPr>
          <w:t>7</w:t>
        </w:r>
        <w:r w:rsidR="00F35DEE">
          <w:rPr>
            <w:noProof/>
            <w:webHidden/>
          </w:rPr>
          <w:fldChar w:fldCharType="end"/>
        </w:r>
      </w:hyperlink>
    </w:p>
    <w:p w14:paraId="5A6114AB" w14:textId="77777777" w:rsidR="00F35DEE" w:rsidRDefault="000277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8" w:history="1">
        <w:r w:rsidR="00F35DEE" w:rsidRPr="003D0866">
          <w:rPr>
            <w:rStyle w:val="Hipervnculo"/>
          </w:rPr>
          <w:t>6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Poscondiciones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_Toc43372918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7</w:t>
        </w:r>
        <w:r w:rsidR="00F35DEE">
          <w:rPr>
            <w:webHidden/>
          </w:rPr>
          <w:fldChar w:fldCharType="end"/>
        </w:r>
      </w:hyperlink>
    </w:p>
    <w:p w14:paraId="5962C394" w14:textId="77777777" w:rsidR="00F35DEE" w:rsidRDefault="000277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372919" w:history="1">
        <w:r w:rsidR="00F35DEE" w:rsidRPr="003D0866">
          <w:rPr>
            <w:rStyle w:val="Hipervnculo"/>
          </w:rPr>
          <w:t>7</w:t>
        </w:r>
        <w:r w:rsidR="00F35DE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35DEE" w:rsidRPr="003D0866">
          <w:rPr>
            <w:rStyle w:val="Hipervnculo"/>
          </w:rPr>
          <w:t>Firmas de Aceptación</w:t>
        </w:r>
        <w:r w:rsidR="00F35DEE">
          <w:rPr>
            <w:webHidden/>
          </w:rPr>
          <w:tab/>
        </w:r>
        <w:r w:rsidR="00F35DEE">
          <w:rPr>
            <w:webHidden/>
          </w:rPr>
          <w:fldChar w:fldCharType="begin"/>
        </w:r>
        <w:r w:rsidR="00F35DEE">
          <w:rPr>
            <w:webHidden/>
          </w:rPr>
          <w:instrText xml:space="preserve"> PAGEREF _Toc43372919 \h </w:instrText>
        </w:r>
        <w:r w:rsidR="00F35DEE">
          <w:rPr>
            <w:webHidden/>
          </w:rPr>
        </w:r>
        <w:r w:rsidR="00F35DEE">
          <w:rPr>
            <w:webHidden/>
          </w:rPr>
          <w:fldChar w:fldCharType="separate"/>
        </w:r>
        <w:r w:rsidR="00F35DEE">
          <w:rPr>
            <w:webHidden/>
          </w:rPr>
          <w:t>8</w:t>
        </w:r>
        <w:r w:rsidR="00F35DEE">
          <w:rPr>
            <w:webHidden/>
          </w:rPr>
          <w:fldChar w:fldCharType="end"/>
        </w:r>
      </w:hyperlink>
    </w:p>
    <w:p w14:paraId="3CF5EE57" w14:textId="77777777"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41C556D2" w14:textId="77777777" w:rsidR="00481C4A" w:rsidRPr="00CA7A7F" w:rsidRDefault="00481C4A" w:rsidP="00481C4A">
      <w:pPr>
        <w:rPr>
          <w:lang w:val="es-MX"/>
        </w:rPr>
      </w:pPr>
    </w:p>
    <w:p w14:paraId="4AA0A09D" w14:textId="77777777" w:rsidR="00481C4A" w:rsidRPr="00CA7A7F" w:rsidRDefault="00481C4A" w:rsidP="00481C4A">
      <w:pPr>
        <w:rPr>
          <w:lang w:val="es-MX"/>
        </w:rPr>
      </w:pPr>
    </w:p>
    <w:p w14:paraId="0F3E7736" w14:textId="77777777" w:rsidR="00481C4A" w:rsidRPr="00CA7A7F" w:rsidRDefault="00481C4A" w:rsidP="00481C4A">
      <w:pPr>
        <w:rPr>
          <w:lang w:val="es-MX"/>
        </w:rPr>
      </w:pPr>
    </w:p>
    <w:p w14:paraId="6A7013BA" w14:textId="77777777" w:rsidR="00481C4A" w:rsidRPr="00CA7A7F" w:rsidRDefault="00481C4A" w:rsidP="00481C4A">
      <w:pPr>
        <w:rPr>
          <w:lang w:val="es-MX"/>
        </w:rPr>
      </w:pPr>
    </w:p>
    <w:p w14:paraId="68B1C0DA" w14:textId="0C48EE51"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0277F4">
        <w:lastRenderedPageBreak/>
        <w:fldChar w:fldCharType="begin"/>
      </w:r>
      <w:r w:rsidR="000277F4">
        <w:instrText xml:space="preserve"> TITLE   \* MERGEFORMAT </w:instrText>
      </w:r>
      <w:r w:rsidR="000277F4">
        <w:fldChar w:fldCharType="separate"/>
      </w:r>
      <w:r w:rsidR="000277F4">
        <w:fldChar w:fldCharType="begin"/>
      </w:r>
      <w:r w:rsidR="000277F4">
        <w:instrText xml:space="preserve">title  \* Mergeformat </w:instrText>
      </w:r>
      <w:r w:rsidR="000277F4">
        <w:fldChar w:fldCharType="separate"/>
      </w:r>
      <w:bookmarkStart w:id="3" w:name="_Toc365897738"/>
      <w:bookmarkStart w:id="4" w:name="_Toc367391398"/>
      <w:bookmarkStart w:id="5" w:name="_Toc43372904"/>
      <w:r w:rsidR="0031217A">
        <w:rPr>
          <w:lang w:val="es-GT"/>
        </w:rPr>
        <w:t xml:space="preserve">Especificación de Casos de Uso: </w:t>
      </w:r>
      <w:r w:rsidR="000277F4">
        <w:rPr>
          <w:lang w:val="es-GT"/>
        </w:rPr>
        <w:fldChar w:fldCharType="end"/>
      </w:r>
      <w:bookmarkEnd w:id="3"/>
      <w:bookmarkEnd w:id="4"/>
      <w:r w:rsidR="000277F4">
        <w:rPr>
          <w:lang w:val="es-GT"/>
        </w:rPr>
        <w:fldChar w:fldCharType="end"/>
      </w:r>
      <w:r w:rsidR="000B6F9F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5"/>
    </w:p>
    <w:p w14:paraId="064055D2" w14:textId="77777777" w:rsidR="00752DDD" w:rsidRPr="00CA7A7F" w:rsidRDefault="00752DDD" w:rsidP="00752DDD">
      <w:pPr>
        <w:rPr>
          <w:lang w:val="es-MX" w:eastAsia="en-US"/>
        </w:rPr>
      </w:pPr>
    </w:p>
    <w:p w14:paraId="6D291EF8" w14:textId="77777777"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14:paraId="5D960D73" w14:textId="77777777"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3372905"/>
      <w:r w:rsidRPr="00CA7A7F">
        <w:t>Introducción</w:t>
      </w:r>
      <w:bookmarkEnd w:id="6"/>
    </w:p>
    <w:p w14:paraId="608ECA45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60F29C92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566D6F45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3F5288ED" w14:textId="316531EE"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337290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B6F9F">
        <w:rPr>
          <w:szCs w:val="36"/>
        </w:rPr>
        <w:t>Reporte de Nota de Venta</w:t>
      </w:r>
      <w:r w:rsidR="00BE6A6F">
        <w:rPr>
          <w:szCs w:val="36"/>
        </w:rPr>
        <w:t xml:space="preserve"> (</w:t>
      </w:r>
      <w:r w:rsidR="009D64B5">
        <w:rPr>
          <w:szCs w:val="36"/>
        </w:rPr>
        <w:t>OSO</w:t>
      </w:r>
      <w:r w:rsidR="00BE6A6F">
        <w:rPr>
          <w:szCs w:val="36"/>
        </w:rPr>
        <w:t xml:space="preserve">) – </w:t>
      </w:r>
      <w:r w:rsidR="009D64B5">
        <w:rPr>
          <w:szCs w:val="36"/>
        </w:rPr>
        <w:t>CUROLMOV129</w:t>
      </w:r>
      <w:bookmarkEnd w:id="8"/>
    </w:p>
    <w:p w14:paraId="5C5BC449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47861CB4" w14:textId="77777777"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3372907"/>
      <w:r w:rsidRPr="00CA7A7F">
        <w:rPr>
          <w:rFonts w:cs="Arial"/>
          <w:lang w:val="es-MX"/>
        </w:rPr>
        <w:t>Descripción</w:t>
      </w:r>
      <w:bookmarkEnd w:id="9"/>
      <w:bookmarkEnd w:id="10"/>
    </w:p>
    <w:p w14:paraId="7F080CB7" w14:textId="3C821638"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</w:t>
      </w:r>
      <w:r w:rsidR="000B6F9F">
        <w:rPr>
          <w:sz w:val="20"/>
          <w:szCs w:val="20"/>
          <w:lang w:eastAsia="en-US"/>
        </w:rPr>
        <w:t>reporte</w:t>
      </w:r>
      <w:r w:rsidRPr="00837886">
        <w:rPr>
          <w:sz w:val="20"/>
          <w:szCs w:val="20"/>
          <w:lang w:eastAsia="en-US"/>
        </w:rPr>
        <w:t xml:space="preserve"> </w:t>
      </w:r>
      <w:r w:rsidR="00D70F32">
        <w:rPr>
          <w:sz w:val="20"/>
          <w:szCs w:val="20"/>
          <w:lang w:eastAsia="en-US"/>
        </w:rPr>
        <w:t xml:space="preserve">de </w:t>
      </w:r>
      <w:r w:rsidR="00B53545">
        <w:rPr>
          <w:sz w:val="20"/>
          <w:szCs w:val="20"/>
          <w:lang w:eastAsia="en-US"/>
        </w:rPr>
        <w:t xml:space="preserve">nota de </w:t>
      </w:r>
      <w:r w:rsidR="00AD0C5C">
        <w:rPr>
          <w:sz w:val="20"/>
          <w:szCs w:val="20"/>
          <w:lang w:eastAsia="en-US"/>
        </w:rPr>
        <w:t>venta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</w:t>
      </w:r>
      <w:r w:rsidR="00B53545">
        <w:rPr>
          <w:sz w:val="20"/>
          <w:szCs w:val="20"/>
          <w:lang w:eastAsia="en-US"/>
        </w:rPr>
        <w:t xml:space="preserve"> y visita actual</w:t>
      </w:r>
      <w:r w:rsidRPr="00837886">
        <w:rPr>
          <w:sz w:val="20"/>
          <w:szCs w:val="20"/>
          <w:lang w:eastAsia="en-US"/>
        </w:rPr>
        <w:t>.</w:t>
      </w:r>
    </w:p>
    <w:p w14:paraId="72DCB4D3" w14:textId="77777777"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14:paraId="1811F5AC" w14:textId="77777777" w:rsidR="004D45D6" w:rsidRPr="00CA7A7F" w:rsidRDefault="004D45D6" w:rsidP="00481C4A">
      <w:pPr>
        <w:rPr>
          <w:i/>
          <w:iCs/>
          <w:color w:val="0000FF"/>
          <w:lang w:val="es-MX"/>
        </w:rPr>
      </w:pPr>
    </w:p>
    <w:p w14:paraId="040A7412" w14:textId="77777777"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3372908"/>
      <w:r w:rsidRPr="00CA7A7F">
        <w:t>Diagrama de Casos de Uso</w:t>
      </w:r>
      <w:bookmarkEnd w:id="11"/>
      <w:bookmarkEnd w:id="12"/>
    </w:p>
    <w:p w14:paraId="20138CF0" w14:textId="2874BDDC" w:rsidR="00481C4A" w:rsidRPr="00CA7A7F" w:rsidRDefault="000B6F9F" w:rsidP="00481C4A">
      <w:pPr>
        <w:rPr>
          <w:i/>
          <w:iCs/>
          <w:color w:val="0000FF"/>
          <w:lang w:val="es-MX"/>
        </w:rPr>
      </w:pPr>
      <w:r w:rsidRPr="000C74BC">
        <w:rPr>
          <w:i/>
          <w:iCs/>
          <w:noProof/>
          <w:color w:val="0000FF"/>
          <w:lang w:val="es-MX"/>
        </w:rPr>
        <w:drawing>
          <wp:inline distT="0" distB="0" distL="0" distR="0" wp14:anchorId="21A4743F" wp14:editId="3D0C47C3">
            <wp:extent cx="5868035" cy="3013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A815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3372909"/>
      <w:r w:rsidRPr="00CA7A7F">
        <w:t>Precondiciones</w:t>
      </w:r>
      <w:bookmarkEnd w:id="13"/>
      <w:bookmarkEnd w:id="14"/>
    </w:p>
    <w:p w14:paraId="4BC6FFC0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3372910"/>
      <w:r>
        <w:rPr>
          <w:rFonts w:cs="Arial"/>
          <w:lang w:val="es-MX"/>
        </w:rPr>
        <w:t>Actores</w:t>
      </w:r>
      <w:bookmarkEnd w:id="15"/>
    </w:p>
    <w:p w14:paraId="2C4E4596" w14:textId="77777777"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14:paraId="51D0675A" w14:textId="77777777"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3372911"/>
      <w:r>
        <w:rPr>
          <w:rFonts w:cs="Arial"/>
          <w:lang w:val="es-MX"/>
        </w:rPr>
        <w:t>Generales</w:t>
      </w:r>
      <w:bookmarkEnd w:id="16"/>
    </w:p>
    <w:p w14:paraId="4319DC0F" w14:textId="77777777"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14:paraId="521C08A9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14:paraId="188513BD" w14:textId="77777777"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14:paraId="4452F30E" w14:textId="77777777"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14:paraId="3D433F2C" w14:textId="77777777"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14:paraId="57DB41B7" w14:textId="77777777"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14:paraId="1174F54E" w14:textId="77777777"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3372912"/>
      <w:r w:rsidRPr="000507A4">
        <w:rPr>
          <w:rFonts w:cs="Arial"/>
          <w:lang w:val="es-MX"/>
        </w:rPr>
        <w:t>Parámetros</w:t>
      </w:r>
      <w:bookmarkEnd w:id="17"/>
    </w:p>
    <w:p w14:paraId="4EF3736C" w14:textId="77777777"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6C9FD803" w14:textId="77777777"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4B2EECDE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3372913"/>
      <w:r w:rsidRPr="00CA7A7F">
        <w:lastRenderedPageBreak/>
        <w:t>Flujo de eventos</w:t>
      </w:r>
      <w:bookmarkEnd w:id="18"/>
      <w:bookmarkEnd w:id="19"/>
      <w:bookmarkEnd w:id="20"/>
    </w:p>
    <w:p w14:paraId="6241CB33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111D5978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3372914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14:paraId="6DD1A404" w14:textId="77777777" w:rsidR="00617DEA" w:rsidRPr="00612AFA" w:rsidRDefault="00617DEA" w:rsidP="00617DEA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4" w:name="_Toc52616586"/>
      <w:bookmarkStart w:id="25" w:name="_Toc182735730"/>
      <w:r w:rsidRPr="00615C1E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</w:p>
    <w:p w14:paraId="1E8E2D5C" w14:textId="77777777" w:rsidR="00617DEA" w:rsidRDefault="00617DEA" w:rsidP="00617DEA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14:paraId="4F6ED84B" w14:textId="77777777" w:rsidR="00617DEA" w:rsidRPr="006544C4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14:paraId="6A6CA616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‘REPORTE</w:t>
      </w:r>
      <w:r w:rsidRPr="00AE291E">
        <w:rPr>
          <w:rFonts w:cs="Arial"/>
          <w:sz w:val="20"/>
          <w:szCs w:val="20"/>
        </w:rPr>
        <w:t>A’</w:t>
      </w:r>
    </w:p>
    <w:p w14:paraId="652C88F6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</w:t>
      </w:r>
      <w:r w:rsidRPr="00AE291E"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14:paraId="788F1F94" w14:textId="77777777" w:rsidR="00617DEA" w:rsidRPr="0057037D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14:paraId="25BB6548" w14:textId="77777777" w:rsidR="00617DEA" w:rsidRPr="002B2EA1" w:rsidRDefault="00617DEA" w:rsidP="00617DEA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14:paraId="21294004" w14:textId="77777777" w:rsidR="00617DEA" w:rsidRPr="002B2EA1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14:paraId="4689B085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14:paraId="2B45BAB4" w14:textId="77777777" w:rsidR="00617DEA" w:rsidRPr="001A72A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Region</w:t>
      </w:r>
    </w:p>
    <w:p w14:paraId="2D1863CF" w14:textId="77777777" w:rsidR="00617DEA" w:rsidRPr="001A72A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Ciudad</w:t>
      </w:r>
    </w:p>
    <w:p w14:paraId="1BB9BC91" w14:textId="77777777" w:rsidR="00617DEA" w:rsidRPr="001A72A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Colonia</w:t>
      </w:r>
    </w:p>
    <w:p w14:paraId="3F83BB47" w14:textId="77777777" w:rsidR="00617DEA" w:rsidRPr="001A72A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Calle</w:t>
      </w:r>
    </w:p>
    <w:p w14:paraId="3BB459E7" w14:textId="77777777" w:rsidR="00617DEA" w:rsidRPr="001A72A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Numero</w:t>
      </w:r>
    </w:p>
    <w:p w14:paraId="10E9B4DC" w14:textId="77777777" w:rsidR="00617DEA" w:rsidRPr="001A72A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Telefono</w:t>
      </w:r>
    </w:p>
    <w:p w14:paraId="70CC0967" w14:textId="77777777" w:rsidR="00617DEA" w:rsidRPr="0005750A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05750A">
        <w:rPr>
          <w:rFonts w:cs="Arial"/>
          <w:sz w:val="20"/>
          <w:szCs w:val="20"/>
          <w:highlight w:val="green"/>
        </w:rPr>
        <w:t>El sistema obtiene de sesión la siguiente información:</w:t>
      </w:r>
    </w:p>
    <w:p w14:paraId="5E919812" w14:textId="77777777" w:rsidR="00617DEA" w:rsidRPr="0005750A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05750A">
        <w:rPr>
          <w:rFonts w:cs="Arial"/>
          <w:sz w:val="20"/>
          <w:szCs w:val="20"/>
          <w:highlight w:val="green"/>
        </w:rPr>
        <w:t>VisitaClave</w:t>
      </w:r>
    </w:p>
    <w:p w14:paraId="1283DADC" w14:textId="77777777" w:rsidR="00617DEA" w:rsidRPr="003F37B6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3F37B6">
        <w:rPr>
          <w:rFonts w:cs="Arial"/>
          <w:sz w:val="20"/>
          <w:szCs w:val="20"/>
          <w:highlight w:val="yellow"/>
        </w:rPr>
        <w:t>El sistema obtiene la siguiente información de pedidos</w:t>
      </w:r>
      <w:r>
        <w:rPr>
          <w:rFonts w:cs="Arial"/>
          <w:sz w:val="20"/>
          <w:szCs w:val="20"/>
          <w:highlight w:val="yellow"/>
        </w:rPr>
        <w:t xml:space="preserve"> </w:t>
      </w:r>
      <w:r w:rsidRPr="003F37B6">
        <w:rPr>
          <w:rFonts w:cs="Arial"/>
          <w:sz w:val="20"/>
          <w:szCs w:val="20"/>
          <w:highlight w:val="yellow"/>
        </w:rPr>
        <w:t>realizados en la visita actual</w:t>
      </w:r>
      <w:r>
        <w:rPr>
          <w:rFonts w:cs="Arial"/>
          <w:sz w:val="20"/>
          <w:szCs w:val="20"/>
          <w:highlight w:val="yellow"/>
        </w:rPr>
        <w:t>,</w:t>
      </w:r>
      <w:r w:rsidRPr="003F37B6">
        <w:rPr>
          <w:rFonts w:cs="Arial"/>
          <w:sz w:val="20"/>
          <w:szCs w:val="20"/>
          <w:highlight w:val="yellow"/>
        </w:rPr>
        <w:t xml:space="preserve"> si la ruta es de tipo Venta, </w:t>
      </w:r>
      <w:r w:rsidRPr="007D7310">
        <w:rPr>
          <w:rFonts w:cs="Arial"/>
          <w:sz w:val="20"/>
          <w:szCs w:val="20"/>
          <w:highlight w:val="yellow"/>
        </w:rPr>
        <w:t>es decir &lt;ModuloTerm.TipoIndice = 1&gt;:</w:t>
      </w:r>
    </w:p>
    <w:p w14:paraId="676FE81C" w14:textId="77777777" w:rsidR="00617DEA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14:paraId="4B28713C" w14:textId="77777777" w:rsidR="00617DEA" w:rsidRPr="0071547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TransProdID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TransProdId recibido como parámetro</w:t>
      </w:r>
    </w:p>
    <w:p w14:paraId="698CD653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14:paraId="5B070B96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14:paraId="385466BD" w14:textId="77777777" w:rsidR="00617DEA" w:rsidRPr="00F77C17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77C17">
        <w:rPr>
          <w:rFonts w:cs="Arial"/>
          <w:b/>
          <w:sz w:val="20"/>
          <w:szCs w:val="20"/>
        </w:rPr>
        <w:t>Visita</w:t>
      </w:r>
    </w:p>
    <w:p w14:paraId="18F6340F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VisitaClave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r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3837DD4B" w14:textId="77777777" w:rsidR="00617DEA" w:rsidRPr="002F6C0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14:paraId="523168C7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4C8D6EA9" w14:textId="77777777" w:rsidR="00617DEA" w:rsidRPr="00706FD6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68DB3776" w14:textId="77777777" w:rsidR="00617DEA" w:rsidRPr="00895691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ClienteClave</w:t>
      </w:r>
    </w:p>
    <w:p w14:paraId="3CEBA38D" w14:textId="77777777" w:rsidR="00617DEA" w:rsidRPr="00895691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14:paraId="36EE3177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RazonSocial</w:t>
      </w:r>
    </w:p>
    <w:p w14:paraId="6AEC6284" w14:textId="77777777" w:rsidR="00617DEA" w:rsidRPr="00141FC1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r w:rsidRPr="00141FC1">
        <w:rPr>
          <w:rFonts w:cs="Arial"/>
          <w:b/>
          <w:bCs/>
          <w:sz w:val="20"/>
          <w:szCs w:val="20"/>
        </w:rPr>
        <w:t>ClienteDomicilio</w:t>
      </w:r>
    </w:p>
    <w:p w14:paraId="098C5C51" w14:textId="77777777" w:rsidR="00617DEA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68BE345D" w14:textId="77777777" w:rsidR="00617DEA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ClienteDomiciloId</w:t>
      </w:r>
    </w:p>
    <w:p w14:paraId="63EBC2AD" w14:textId="77777777" w:rsidR="00617DEA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14:paraId="66986074" w14:textId="77777777" w:rsidR="00617DEA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7EB93AC6" w14:textId="77777777" w:rsidR="00617DEA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2310A8B4" w14:textId="77777777" w:rsidR="00617DEA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14:paraId="5124D516" w14:textId="77777777" w:rsidR="00617DEA" w:rsidRPr="00895691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Poblacion</w:t>
      </w:r>
    </w:p>
    <w:p w14:paraId="0D0F82B7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14:paraId="2716522A" w14:textId="77777777" w:rsidR="00617DEA" w:rsidRPr="006B05AB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14:paraId="1E5AEB21" w14:textId="77777777" w:rsidR="00617DEA" w:rsidRPr="006B05AB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VendedoId</w:t>
      </w:r>
    </w:p>
    <w:p w14:paraId="20FB0A9C" w14:textId="77777777" w:rsidR="00617DEA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14:paraId="59D2D04C" w14:textId="77777777" w:rsidR="00617DEA" w:rsidRPr="008522E6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8522E6">
        <w:rPr>
          <w:rFonts w:cs="Arial"/>
          <w:sz w:val="20"/>
          <w:szCs w:val="20"/>
          <w:highlight w:val="yellow"/>
        </w:rPr>
        <w:t>ListaPrecioBase</w:t>
      </w:r>
    </w:p>
    <w:p w14:paraId="078DD458" w14:textId="77777777" w:rsidR="00617DEA" w:rsidRPr="008522E6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r w:rsidRPr="008522E6">
        <w:rPr>
          <w:rFonts w:cs="Arial"/>
          <w:b/>
          <w:bCs/>
          <w:sz w:val="20"/>
          <w:szCs w:val="20"/>
          <w:highlight w:val="yellow"/>
        </w:rPr>
        <w:t>PrecioProductoVig</w:t>
      </w:r>
    </w:p>
    <w:p w14:paraId="6717FA8D" w14:textId="77777777" w:rsidR="00617DEA" w:rsidRPr="008522E6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8522E6">
        <w:rPr>
          <w:rFonts w:cs="Arial"/>
          <w:sz w:val="20"/>
          <w:szCs w:val="20"/>
          <w:highlight w:val="yellow"/>
        </w:rPr>
        <w:t>PrecioClave</w:t>
      </w:r>
    </w:p>
    <w:p w14:paraId="1DF3D11C" w14:textId="77777777" w:rsidR="00617DEA" w:rsidRPr="00706FD6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8522E6">
        <w:rPr>
          <w:rFonts w:cs="Arial"/>
          <w:sz w:val="20"/>
          <w:szCs w:val="20"/>
          <w:highlight w:val="yellow"/>
        </w:rPr>
        <w:t>Precio</w:t>
      </w:r>
    </w:p>
    <w:p w14:paraId="2DA9E981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14:paraId="6A6FB488" w14:textId="77777777" w:rsidR="00617DEA" w:rsidRPr="006B05AB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14:paraId="5A6DA7DC" w14:textId="77777777" w:rsidR="00617DEA" w:rsidRPr="006B05AB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14:paraId="3BCD96B0" w14:textId="77777777" w:rsidR="00617DEA" w:rsidRPr="001A436F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14:paraId="591AA9C4" w14:textId="77777777" w:rsidR="00617DEA" w:rsidRPr="001A72A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1A72A0">
        <w:rPr>
          <w:rFonts w:cs="Arial"/>
          <w:sz w:val="20"/>
          <w:szCs w:val="20"/>
          <w:highlight w:val="yellow"/>
        </w:rPr>
        <w:t>CFVTipo</w:t>
      </w:r>
    </w:p>
    <w:p w14:paraId="6EEF9725" w14:textId="77777777" w:rsidR="00617DEA" w:rsidRPr="00843DA7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843DA7">
        <w:rPr>
          <w:rFonts w:cs="Arial"/>
          <w:sz w:val="20"/>
          <w:szCs w:val="20"/>
          <w:highlight w:val="yellow"/>
        </w:rPr>
        <w:lastRenderedPageBreak/>
        <w:t>Tipo = 1</w:t>
      </w:r>
    </w:p>
    <w:p w14:paraId="78866990" w14:textId="77777777" w:rsidR="00617DEA" w:rsidRPr="00843DA7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843DA7">
        <w:rPr>
          <w:rFonts w:cs="Arial"/>
          <w:sz w:val="20"/>
          <w:szCs w:val="20"/>
          <w:highlight w:val="yellow"/>
        </w:rPr>
        <w:t>TipoFase = 2</w:t>
      </w:r>
    </w:p>
    <w:p w14:paraId="578CB4B8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14:paraId="4BFDD6FA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14:paraId="642D1061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14:paraId="2FDA5818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14:paraId="6672580C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4BA8C190" w14:textId="77777777" w:rsidR="00617DEA" w:rsidRPr="00816287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14:paraId="24169F29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12E4A650" w14:textId="77777777" w:rsidR="00617DEA" w:rsidRPr="000A4E59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68CD0A4D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1D111181" w14:textId="77777777" w:rsidR="00617DEA" w:rsidRPr="000A4E59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14:paraId="32D93A10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52953421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40FDB84B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14:paraId="6093FB12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14:paraId="2813DBF9" w14:textId="77777777" w:rsidR="00617DEA" w:rsidRPr="000A4E59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TPDImpuesto</w:t>
      </w:r>
    </w:p>
    <w:p w14:paraId="1CEAB1A8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72AE3778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2092F4B3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TPDImpuestoId</w:t>
      </w:r>
    </w:p>
    <w:p w14:paraId="40C2457A" w14:textId="77777777" w:rsidR="00617DEA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ImpuestoClave</w:t>
      </w:r>
    </w:p>
    <w:p w14:paraId="77F039FA" w14:textId="77777777" w:rsidR="00617DEA" w:rsidRPr="00042369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ImpuestoPU</w:t>
      </w:r>
    </w:p>
    <w:p w14:paraId="55ED11CC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14:paraId="02D0A132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14:paraId="18C4A5BA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14:paraId="4B168AA4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14:paraId="3AD19DA7" w14:textId="77777777" w:rsidR="00617DEA" w:rsidRPr="00813C11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14:paraId="1699F4F9" w14:textId="77777777" w:rsidR="00617DEA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Total</w:t>
      </w:r>
    </w:p>
    <w:p w14:paraId="2B57BE1D" w14:textId="77777777" w:rsidR="00617DEA" w:rsidRPr="004E7D3B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r w:rsidRPr="004E7D3B">
        <w:rPr>
          <w:rFonts w:cs="Arial"/>
          <w:b/>
          <w:bCs/>
          <w:sz w:val="20"/>
          <w:szCs w:val="20"/>
        </w:rPr>
        <w:t>TrpPrp</w:t>
      </w:r>
    </w:p>
    <w:p w14:paraId="60252737" w14:textId="77777777" w:rsidR="00617DEA" w:rsidRPr="004E7D3B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TransProdId</w:t>
      </w:r>
    </w:p>
    <w:p w14:paraId="0C5E4A2A" w14:textId="77777777" w:rsidR="00617DEA" w:rsidRPr="004E7D3B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TransProdDetalleid</w:t>
      </w:r>
    </w:p>
    <w:p w14:paraId="184FF74A" w14:textId="77777777" w:rsidR="00617DEA" w:rsidRPr="004E7D3B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PromocionClave</w:t>
      </w:r>
    </w:p>
    <w:p w14:paraId="4ECE970B" w14:textId="77777777" w:rsidR="00617DEA" w:rsidRPr="004E7D3B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PromocionImp</w:t>
      </w:r>
    </w:p>
    <w:p w14:paraId="66854D92" w14:textId="77777777" w:rsidR="00617DEA" w:rsidRPr="004E7D3B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</w:rPr>
      </w:pPr>
      <w:r w:rsidRPr="004E7D3B">
        <w:rPr>
          <w:rFonts w:cs="Arial"/>
          <w:b/>
          <w:bCs/>
          <w:sz w:val="20"/>
          <w:szCs w:val="20"/>
        </w:rPr>
        <w:t>Promocion</w:t>
      </w:r>
    </w:p>
    <w:p w14:paraId="22FDCC4F" w14:textId="77777777" w:rsidR="00617DEA" w:rsidRPr="004E7D3B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PromocionClave</w:t>
      </w:r>
    </w:p>
    <w:p w14:paraId="7D93A63F" w14:textId="77777777" w:rsidR="00617DEA" w:rsidRPr="00843DA7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4E7D3B">
        <w:rPr>
          <w:rFonts w:cs="Arial"/>
          <w:sz w:val="20"/>
          <w:szCs w:val="20"/>
        </w:rPr>
        <w:t>Nombre</w:t>
      </w:r>
    </w:p>
    <w:p w14:paraId="245DBDE4" w14:textId="77777777" w:rsidR="00617DEA" w:rsidRPr="007D7310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pedidos realizados en la visita actual, si la ruta es de tipo PreVenta, es decir &lt;ModuloTerm.TipoIndice = 2&gt;:</w:t>
      </w:r>
    </w:p>
    <w:p w14:paraId="3B4AA92C" w14:textId="77777777" w:rsidR="00617DEA" w:rsidRPr="007D7310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</w:t>
      </w:r>
    </w:p>
    <w:p w14:paraId="3A48D28E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TransProdID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TransProdId recibido como parámetro</w:t>
      </w:r>
    </w:p>
    <w:p w14:paraId="16C255B3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</w:t>
      </w:r>
    </w:p>
    <w:p w14:paraId="385E6BC6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DiaClave</w:t>
      </w:r>
    </w:p>
    <w:p w14:paraId="19596A2B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164AA1EE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</w:t>
      </w:r>
      <w:r>
        <w:rPr>
          <w:rFonts w:cs="Arial"/>
          <w:sz w:val="20"/>
          <w:szCs w:val="20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r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4832E4AD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DiaClave</w:t>
      </w:r>
    </w:p>
    <w:p w14:paraId="637BAA0C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1A37691A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5AC7BCA5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3B9CFA9B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1046DF08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RazonSocial</w:t>
      </w:r>
    </w:p>
    <w:p w14:paraId="09E6FDC4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</w:p>
    <w:p w14:paraId="7DA20318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4B5DA714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ClienteDomiciloId</w:t>
      </w:r>
    </w:p>
    <w:p w14:paraId="62DF91BD" w14:textId="77777777" w:rsidR="00617DEA" w:rsidRPr="00BF21ED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BF21ED">
        <w:rPr>
          <w:rFonts w:cs="Arial"/>
          <w:sz w:val="20"/>
          <w:szCs w:val="20"/>
          <w:highlight w:val="yellow"/>
        </w:rPr>
        <w:t>Tipo = 3</w:t>
      </w:r>
    </w:p>
    <w:p w14:paraId="35E6F9F2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790F7D2C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Numero</w:t>
      </w:r>
    </w:p>
    <w:p w14:paraId="6241ED07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Colonia</w:t>
      </w:r>
    </w:p>
    <w:p w14:paraId="162F230D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Poblacion</w:t>
      </w:r>
    </w:p>
    <w:p w14:paraId="296066B7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VendedorID</w:t>
      </w:r>
    </w:p>
    <w:p w14:paraId="72514EC6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3447E908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VendedoId</w:t>
      </w:r>
    </w:p>
    <w:p w14:paraId="45C3AF59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7F2AC232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ListaPrecioBase</w:t>
      </w:r>
    </w:p>
    <w:p w14:paraId="2668E257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</w:p>
    <w:p w14:paraId="20BFE5EB" w14:textId="77777777" w:rsidR="00617DEA" w:rsidRPr="007D7310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PrecioClave</w:t>
      </w:r>
    </w:p>
    <w:p w14:paraId="7CE438B1" w14:textId="77777777" w:rsidR="00617DEA" w:rsidRPr="007D7310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5A5FD3B6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2949DF3C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1205CCC7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038DA8D1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Descripcion</w:t>
      </w:r>
    </w:p>
    <w:p w14:paraId="6C920814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CFVTipo</w:t>
      </w:r>
    </w:p>
    <w:p w14:paraId="394CE346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55B7BF95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TipoFase = 1</w:t>
      </w:r>
    </w:p>
    <w:p w14:paraId="053D9817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27005F7B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FechaCaptura</w:t>
      </w:r>
    </w:p>
    <w:p w14:paraId="545BC334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5F5C93B5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7D9B5D38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4C541EB6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TransProdDetalle</w:t>
      </w:r>
    </w:p>
    <w:p w14:paraId="522AFF36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568DA550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130BE115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49C68F23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616E0782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5522DF3E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35DB1F45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324B7A6D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14A471B4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TPDImpuesto</w:t>
      </w:r>
    </w:p>
    <w:p w14:paraId="03AAD286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4B5B00C6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7D397834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TPDImpuestoId</w:t>
      </w:r>
    </w:p>
    <w:p w14:paraId="20C55FA6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ImpuestoClave</w:t>
      </w:r>
    </w:p>
    <w:p w14:paraId="4EF3276A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ImpuestoPU</w:t>
      </w:r>
    </w:p>
    <w:p w14:paraId="613BEB9E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</w:t>
      </w:r>
    </w:p>
    <w:p w14:paraId="52CAEBA2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4DBE7A85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TipoUnidad</w:t>
      </w:r>
    </w:p>
    <w:p w14:paraId="1F6F23E6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05C0F165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55F96411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5B80B8BD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</w:p>
    <w:p w14:paraId="743C1F52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418A85E0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7A3EAA3A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51157AB1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PromocionImp</w:t>
      </w:r>
    </w:p>
    <w:p w14:paraId="4010A973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</w:p>
    <w:p w14:paraId="5A416FC0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1B6903D3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26C47EC9" w14:textId="77777777" w:rsidR="00617DEA" w:rsidRPr="007D7310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pedidos realizados en la visita actual, si la ruta es de tipo Reparto, es decir &lt;ModuloTerm.TipoIndice = 3&gt;:</w:t>
      </w:r>
    </w:p>
    <w:p w14:paraId="5B40A349" w14:textId="77777777" w:rsidR="00617DEA" w:rsidRPr="007D7310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</w:t>
      </w:r>
    </w:p>
    <w:p w14:paraId="59C4FF2F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TransProdID </w:t>
      </w:r>
      <w:r w:rsidRPr="00FB1D76">
        <w:rPr>
          <w:rFonts w:cs="Arial"/>
          <w:strike/>
          <w:sz w:val="20"/>
          <w:szCs w:val="20"/>
          <w:highlight w:val="green"/>
        </w:rPr>
        <w:t>=</w:t>
      </w:r>
      <w:r w:rsidRPr="00FB1D76">
        <w:rPr>
          <w:rFonts w:cs="Arial"/>
          <w:strike/>
          <w:color w:val="FF0000"/>
          <w:sz w:val="20"/>
          <w:szCs w:val="20"/>
          <w:highlight w:val="green"/>
        </w:rPr>
        <w:t xml:space="preserve"> TransProdId recibido como parámetro</w:t>
      </w:r>
    </w:p>
    <w:p w14:paraId="757E9BD7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VisitaClave1</w:t>
      </w:r>
    </w:p>
    <w:p w14:paraId="152D8B48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DiaClave1</w:t>
      </w:r>
    </w:p>
    <w:p w14:paraId="0F450C85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Visita</w:t>
      </w:r>
    </w:p>
    <w:p w14:paraId="66FE091B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VisitaClave</w:t>
      </w:r>
      <w:r>
        <w:rPr>
          <w:rFonts w:cs="Arial"/>
          <w:sz w:val="20"/>
          <w:szCs w:val="20"/>
          <w:highlight w:val="yellow"/>
        </w:rPr>
        <w:t xml:space="preserve">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r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3AB032E4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DiaClave</w:t>
      </w:r>
    </w:p>
    <w:p w14:paraId="149D25C1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6BBE172E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Cliente</w:t>
      </w:r>
    </w:p>
    <w:p w14:paraId="768C3725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7C2C74F5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Clave</w:t>
      </w:r>
    </w:p>
    <w:p w14:paraId="508FD835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RazonSocial</w:t>
      </w:r>
    </w:p>
    <w:p w14:paraId="3966572D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ClienteDomicilio</w:t>
      </w:r>
    </w:p>
    <w:p w14:paraId="262B1EBC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ClienteClave</w:t>
      </w:r>
    </w:p>
    <w:p w14:paraId="5F46CD6A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ClienteDomiciloId</w:t>
      </w:r>
    </w:p>
    <w:p w14:paraId="3A434169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</w:t>
      </w:r>
      <w:r w:rsidRPr="00BF21ED">
        <w:rPr>
          <w:rFonts w:cs="Arial"/>
          <w:sz w:val="20"/>
          <w:szCs w:val="20"/>
          <w:highlight w:val="yellow"/>
        </w:rPr>
        <w:t>ipo = 3</w:t>
      </w:r>
    </w:p>
    <w:p w14:paraId="4131342F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Calle</w:t>
      </w:r>
    </w:p>
    <w:p w14:paraId="17ABBD27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Numero</w:t>
      </w:r>
    </w:p>
    <w:p w14:paraId="32843EFC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Colonia</w:t>
      </w:r>
    </w:p>
    <w:p w14:paraId="16711DC5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Poblacion</w:t>
      </w:r>
    </w:p>
    <w:p w14:paraId="0C8FC857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VendedorID</w:t>
      </w:r>
    </w:p>
    <w:p w14:paraId="030566CF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Vendedor</w:t>
      </w:r>
    </w:p>
    <w:p w14:paraId="0145C555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VendedoId</w:t>
      </w:r>
    </w:p>
    <w:p w14:paraId="6CAFEED9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346AE8AC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ListaPrecioBase</w:t>
      </w:r>
    </w:p>
    <w:p w14:paraId="046CE03C" w14:textId="77777777" w:rsidR="00617DEA" w:rsidRPr="007D7310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PrecioProductoVig</w:t>
      </w:r>
    </w:p>
    <w:p w14:paraId="5FE317CA" w14:textId="77777777" w:rsidR="00617DEA" w:rsidRPr="007D7310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PrecioClave</w:t>
      </w:r>
    </w:p>
    <w:p w14:paraId="261490DA" w14:textId="77777777" w:rsidR="00617DEA" w:rsidRPr="007D7310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Precio</w:t>
      </w:r>
    </w:p>
    <w:p w14:paraId="7E05C752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3EBC839C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Ruta</w:t>
      </w:r>
    </w:p>
    <w:p w14:paraId="6111C406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RUTClave</w:t>
      </w:r>
    </w:p>
    <w:p w14:paraId="0199F78B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Descripcion</w:t>
      </w:r>
    </w:p>
    <w:p w14:paraId="0ABA4F6A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CFVTipo</w:t>
      </w:r>
    </w:p>
    <w:p w14:paraId="288546AA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1BF4ACBB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TipoFase = 2</w:t>
      </w:r>
    </w:p>
    <w:p w14:paraId="14935046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Folio</w:t>
      </w:r>
    </w:p>
    <w:p w14:paraId="727B5073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FechaCaptura</w:t>
      </w:r>
    </w:p>
    <w:p w14:paraId="7FCA4B1D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Subtotal</w:t>
      </w:r>
    </w:p>
    <w:p w14:paraId="0EB09F62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</w:t>
      </w:r>
    </w:p>
    <w:p w14:paraId="28DF3238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159649FD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TransProdDetalle</w:t>
      </w:r>
    </w:p>
    <w:p w14:paraId="41A138DD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610F5AD6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251CBACE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5A373C5D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Producto</w:t>
      </w:r>
    </w:p>
    <w:p w14:paraId="14139939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4EE9E697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7E40023F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</w:t>
      </w:r>
    </w:p>
    <w:p w14:paraId="78A33174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</w:t>
      </w:r>
    </w:p>
    <w:p w14:paraId="27AD3809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yellow"/>
        </w:rPr>
      </w:pPr>
      <w:r w:rsidRPr="007D7310">
        <w:rPr>
          <w:rFonts w:cs="Arial"/>
          <w:b/>
          <w:sz w:val="20"/>
          <w:szCs w:val="20"/>
          <w:highlight w:val="yellow"/>
        </w:rPr>
        <w:t>TPDImpuesto</w:t>
      </w:r>
    </w:p>
    <w:p w14:paraId="3B4B85B7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5B558C27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7BEEA9BA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TPDImpuestoId</w:t>
      </w:r>
    </w:p>
    <w:p w14:paraId="0DF2448D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ImpuestoClave</w:t>
      </w:r>
    </w:p>
    <w:p w14:paraId="223C91FE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ImpuestoPU</w:t>
      </w:r>
    </w:p>
    <w:p w14:paraId="08B97CAB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</w:t>
      </w:r>
    </w:p>
    <w:p w14:paraId="4EF052DC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74A7983D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TipoUnidad</w:t>
      </w:r>
    </w:p>
    <w:p w14:paraId="5C883F97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71FC5F31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lastRenderedPageBreak/>
        <w:t>Precio</w:t>
      </w:r>
    </w:p>
    <w:p w14:paraId="79DCC4BF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2574CD99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TrpPrp</w:t>
      </w:r>
    </w:p>
    <w:p w14:paraId="0D0023F4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596FF20C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36A5AF38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0D3FD0A9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PromocionImp</w:t>
      </w:r>
    </w:p>
    <w:p w14:paraId="6434AAA6" w14:textId="77777777" w:rsidR="00617DEA" w:rsidRPr="007D7310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Promocion</w:t>
      </w:r>
    </w:p>
    <w:p w14:paraId="5383988A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PromocionClave</w:t>
      </w:r>
    </w:p>
    <w:p w14:paraId="7A7FD818" w14:textId="77777777" w:rsidR="00617DEA" w:rsidRPr="007D7310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15921B7D" w14:textId="77777777" w:rsidR="00617DEA" w:rsidRPr="007D7310" w:rsidRDefault="00617DEA" w:rsidP="00617DEA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las devoluciones de Envase:</w:t>
      </w:r>
    </w:p>
    <w:p w14:paraId="21354D2C" w14:textId="77777777" w:rsidR="00617DEA" w:rsidRPr="007D7310" w:rsidRDefault="00617DEA" w:rsidP="00617DEA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</w:p>
    <w:p w14:paraId="14DE64C2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32CC1CCD" w14:textId="77777777" w:rsidR="00617DEA" w:rsidRPr="008D426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VisitaClave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r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5B79B266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3</w:t>
      </w:r>
    </w:p>
    <w:p w14:paraId="66BDC94C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TipoFase &lt;&gt; 0</w:t>
      </w:r>
    </w:p>
    <w:p w14:paraId="19E04513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</w:p>
    <w:p w14:paraId="4BC6A2EC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1E651A58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27B056F2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33044580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45EB1332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664C3AE1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157BC227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47D401AC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2B510378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5DFEE038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15ECA514" w14:textId="77777777" w:rsidR="00617DEA" w:rsidRPr="007D7310" w:rsidRDefault="00617DEA" w:rsidP="00617DEA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El sistema obtiene la siguiente información de la venta de Envase:</w:t>
      </w:r>
    </w:p>
    <w:p w14:paraId="3285B6D9" w14:textId="77777777" w:rsidR="00617DEA" w:rsidRPr="007D7310" w:rsidRDefault="00617DEA" w:rsidP="00617DEA">
      <w:pPr>
        <w:pStyle w:val="Prrafodelista"/>
        <w:numPr>
          <w:ilvl w:val="1"/>
          <w:numId w:val="4"/>
        </w:numPr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</w:t>
      </w:r>
    </w:p>
    <w:p w14:paraId="4EC480B7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638ADD2C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VisitaClave </w:t>
      </w:r>
      <w:r w:rsidRPr="00FB1D76">
        <w:rPr>
          <w:rFonts w:cs="Arial"/>
          <w:sz w:val="20"/>
          <w:szCs w:val="20"/>
          <w:highlight w:val="green"/>
        </w:rPr>
        <w:t xml:space="preserve">= </w:t>
      </w:r>
      <w:r w:rsidRPr="00FB1D76">
        <w:rPr>
          <w:rFonts w:cs="Arial"/>
          <w:color w:val="FF0000"/>
          <w:sz w:val="20"/>
          <w:szCs w:val="20"/>
          <w:highlight w:val="green"/>
        </w:rPr>
        <w:t>VisitaClave actual</w:t>
      </w:r>
    </w:p>
    <w:p w14:paraId="6153C204" w14:textId="77777777" w:rsidR="00617DEA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Folio</w:t>
      </w:r>
    </w:p>
    <w:p w14:paraId="6546F5E8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 = 1</w:t>
      </w:r>
    </w:p>
    <w:p w14:paraId="6E54B90B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TipoFase &lt;&gt; 0</w:t>
      </w:r>
    </w:p>
    <w:p w14:paraId="434BCD30" w14:textId="77777777" w:rsidR="00617DEA" w:rsidRPr="007D7310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TransProdDetalle</w:t>
      </w:r>
    </w:p>
    <w:p w14:paraId="4E0B7D62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TransProdId</w:t>
      </w:r>
    </w:p>
    <w:p w14:paraId="29D5F55D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TransProdDetalleId</w:t>
      </w:r>
    </w:p>
    <w:p w14:paraId="1032C5AF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06D67656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Cantidad</w:t>
      </w:r>
    </w:p>
    <w:p w14:paraId="6C8677B6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Total</w:t>
      </w:r>
    </w:p>
    <w:p w14:paraId="7DAB8357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</w:t>
      </w:r>
    </w:p>
    <w:p w14:paraId="37DA951F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57978B1F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Nombre</w:t>
      </w:r>
    </w:p>
    <w:p w14:paraId="6BC0FB53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Contenido = 1</w:t>
      </w:r>
    </w:p>
    <w:p w14:paraId="6576A1E6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Venta = 1</w:t>
      </w:r>
    </w:p>
    <w:p w14:paraId="132DF369" w14:textId="77777777" w:rsidR="00617DEA" w:rsidRPr="007D7310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b/>
          <w:bCs/>
          <w:sz w:val="20"/>
          <w:szCs w:val="20"/>
          <w:highlight w:val="yellow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ProductoDetalle</w:t>
      </w:r>
    </w:p>
    <w:p w14:paraId="64DFCA79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>ProductoClave</w:t>
      </w:r>
    </w:p>
    <w:p w14:paraId="78678129" w14:textId="77777777" w:rsidR="00617DEA" w:rsidRPr="007D7310" w:rsidRDefault="00617DEA" w:rsidP="00617DEA">
      <w:pPr>
        <w:pStyle w:val="Prrafodelista"/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yellow"/>
        </w:rPr>
      </w:pPr>
      <w:r w:rsidRPr="007D7310">
        <w:rPr>
          <w:rFonts w:cs="Arial"/>
          <w:sz w:val="20"/>
          <w:szCs w:val="20"/>
          <w:highlight w:val="yellow"/>
        </w:rPr>
        <w:t xml:space="preserve">ProductoDetClave = </w:t>
      </w:r>
      <w:r w:rsidRPr="007D7310">
        <w:rPr>
          <w:rFonts w:cs="Arial"/>
          <w:color w:val="FF0000"/>
          <w:sz w:val="20"/>
          <w:szCs w:val="20"/>
          <w:highlight w:val="yellow"/>
        </w:rPr>
        <w:t>ProductoDetalle.ProductoClave</w:t>
      </w:r>
    </w:p>
    <w:p w14:paraId="35D2EFBE" w14:textId="77777777" w:rsidR="00617DEA" w:rsidRDefault="00617DEA" w:rsidP="00617DEA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960F82">
        <w:rPr>
          <w:rFonts w:cs="Arial"/>
          <w:sz w:val="20"/>
          <w:szCs w:val="20"/>
          <w:highlight w:val="cyan"/>
        </w:rPr>
        <w:t>El sistema obtiene la siguiente información de las consignas realizadas por rutas de autoventa</w:t>
      </w:r>
      <w:r>
        <w:rPr>
          <w:rFonts w:cs="Arial"/>
          <w:sz w:val="20"/>
          <w:szCs w:val="20"/>
          <w:highlight w:val="cyan"/>
        </w:rPr>
        <w:t>/venta</w:t>
      </w:r>
      <w:r w:rsidRPr="00960F82">
        <w:rPr>
          <w:rFonts w:cs="Arial"/>
          <w:sz w:val="20"/>
          <w:szCs w:val="20"/>
          <w:highlight w:val="cyan"/>
        </w:rPr>
        <w:t xml:space="preserve">, es decir &lt;ModuloTerm.TipoIndice = </w:t>
      </w:r>
      <w:r>
        <w:rPr>
          <w:rFonts w:cs="Arial"/>
          <w:sz w:val="20"/>
          <w:szCs w:val="20"/>
          <w:highlight w:val="cyan"/>
        </w:rPr>
        <w:t>1</w:t>
      </w:r>
      <w:r w:rsidRPr="00960F82">
        <w:rPr>
          <w:rFonts w:cs="Arial"/>
          <w:sz w:val="20"/>
          <w:szCs w:val="20"/>
          <w:highlight w:val="cyan"/>
        </w:rPr>
        <w:t>&gt;:</w:t>
      </w:r>
    </w:p>
    <w:p w14:paraId="78440A96" w14:textId="77777777" w:rsidR="00617DEA" w:rsidRDefault="00617DEA" w:rsidP="00617DEA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TransProd</w:t>
      </w:r>
    </w:p>
    <w:p w14:paraId="65571008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580EE057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VisitaClave</w:t>
      </w:r>
    </w:p>
    <w:p w14:paraId="4DC156DA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DiaClave</w:t>
      </w:r>
    </w:p>
    <w:p w14:paraId="0D2DBC98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Visita</w:t>
      </w:r>
    </w:p>
    <w:p w14:paraId="2EA8CD11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VisitaClave = </w:t>
      </w:r>
      <w:r w:rsidRPr="00965B0C">
        <w:rPr>
          <w:rFonts w:cs="Arial"/>
          <w:color w:val="FF0000"/>
          <w:sz w:val="20"/>
          <w:szCs w:val="20"/>
          <w:highlight w:val="cyan"/>
        </w:rPr>
        <w:t>VisitaClave actual</w:t>
      </w:r>
    </w:p>
    <w:p w14:paraId="1CCFC158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lastRenderedPageBreak/>
        <w:t>DiaClave</w:t>
      </w:r>
    </w:p>
    <w:p w14:paraId="69392156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4FC0CE50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Cliente</w:t>
      </w:r>
    </w:p>
    <w:p w14:paraId="32B7A662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4A76D6D7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Clave</w:t>
      </w:r>
    </w:p>
    <w:p w14:paraId="4C1CDCC2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RazonSocial</w:t>
      </w:r>
    </w:p>
    <w:p w14:paraId="0A4DD27A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ClienteDomicilio</w:t>
      </w:r>
    </w:p>
    <w:p w14:paraId="6690372F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45A1EE00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ClienteDomiciloId</w:t>
      </w:r>
    </w:p>
    <w:p w14:paraId="70344D5D" w14:textId="77777777" w:rsidR="00617DEA" w:rsidRPr="00BF21ED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BF21ED">
        <w:rPr>
          <w:rFonts w:cs="Arial"/>
          <w:sz w:val="20"/>
          <w:szCs w:val="20"/>
          <w:highlight w:val="cyan"/>
        </w:rPr>
        <w:t>Tipo = 3</w:t>
      </w:r>
    </w:p>
    <w:p w14:paraId="2188E10C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Calle</w:t>
      </w:r>
    </w:p>
    <w:p w14:paraId="1B2E515E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Numero</w:t>
      </w:r>
    </w:p>
    <w:p w14:paraId="5AF44BFA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Colonia</w:t>
      </w:r>
    </w:p>
    <w:p w14:paraId="6913A4F0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Poblacion</w:t>
      </w:r>
    </w:p>
    <w:p w14:paraId="31AB7357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VendedorID</w:t>
      </w:r>
    </w:p>
    <w:p w14:paraId="19749684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Vendedor</w:t>
      </w:r>
    </w:p>
    <w:p w14:paraId="28BF0B7D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VendedoId</w:t>
      </w:r>
    </w:p>
    <w:p w14:paraId="44288377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614849E4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ListaPrecioBase</w:t>
      </w:r>
    </w:p>
    <w:p w14:paraId="2D478B9E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PrecioProductoVig</w:t>
      </w:r>
    </w:p>
    <w:p w14:paraId="2CC3F36F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PrecioClave</w:t>
      </w:r>
    </w:p>
    <w:p w14:paraId="745EA44A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6DD1A936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1F55600D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Ruta</w:t>
      </w:r>
    </w:p>
    <w:p w14:paraId="295287B3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5E2CA19C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Descripcion</w:t>
      </w:r>
    </w:p>
    <w:p w14:paraId="7140D7BA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CFVTipo</w:t>
      </w:r>
    </w:p>
    <w:p w14:paraId="5FA0F6A6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Tipo = </w:t>
      </w:r>
      <w:r>
        <w:rPr>
          <w:rFonts w:cs="Arial"/>
          <w:sz w:val="20"/>
          <w:szCs w:val="20"/>
          <w:highlight w:val="cyan"/>
        </w:rPr>
        <w:t>24</w:t>
      </w:r>
    </w:p>
    <w:p w14:paraId="4B11D792" w14:textId="77777777" w:rsidR="00BE29E1" w:rsidRPr="00965B0C" w:rsidRDefault="00BE29E1" w:rsidP="00BE29E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TipoFase </w:t>
      </w:r>
      <w:r w:rsidRPr="000439AB">
        <w:rPr>
          <w:rFonts w:cs="Arial"/>
          <w:sz w:val="20"/>
          <w:szCs w:val="20"/>
          <w:highlight w:val="magenta"/>
        </w:rPr>
        <w:t>= 2</w:t>
      </w:r>
    </w:p>
    <w:p w14:paraId="0AF6E05A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Folio</w:t>
      </w:r>
    </w:p>
    <w:p w14:paraId="3C099651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FechaCaptura</w:t>
      </w:r>
    </w:p>
    <w:p w14:paraId="56D86F0D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Subtotal</w:t>
      </w:r>
    </w:p>
    <w:p w14:paraId="48292674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</w:t>
      </w:r>
    </w:p>
    <w:p w14:paraId="6DB51D15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Total</w:t>
      </w:r>
    </w:p>
    <w:p w14:paraId="5829B2E0" w14:textId="77777777" w:rsidR="00617DEA" w:rsidRPr="00965B0C" w:rsidRDefault="00617DEA" w:rsidP="00617DE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TransProdDetalle</w:t>
      </w:r>
    </w:p>
    <w:p w14:paraId="52C02C24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316A4914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55826299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060D7BBA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Producto</w:t>
      </w:r>
    </w:p>
    <w:p w14:paraId="4E503083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7561F64A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4A3279E1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Contenido</w:t>
      </w:r>
    </w:p>
    <w:p w14:paraId="0D7A9677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Venta</w:t>
      </w:r>
    </w:p>
    <w:p w14:paraId="32EB1206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TPDImpuesto</w:t>
      </w:r>
    </w:p>
    <w:p w14:paraId="7F1F2BE5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69E3E77A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673413C0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TPDImpuestoId</w:t>
      </w:r>
    </w:p>
    <w:p w14:paraId="53E6A42F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ImpuestoClave</w:t>
      </w:r>
    </w:p>
    <w:p w14:paraId="52358D71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ImpuestoPU</w:t>
      </w:r>
    </w:p>
    <w:p w14:paraId="6B80173E" w14:textId="77777777" w:rsidR="00617DEA" w:rsidRPr="00965B0C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Cantidad</w:t>
      </w:r>
    </w:p>
    <w:p w14:paraId="2C0894A5" w14:textId="77777777" w:rsidR="00617DEA" w:rsidRPr="000B5FC5" w:rsidRDefault="00617DEA" w:rsidP="00617DE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603B3FCD" w14:textId="77777777" w:rsidR="00617DEA" w:rsidRDefault="00617DEA" w:rsidP="00617DEA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960F82">
        <w:rPr>
          <w:rFonts w:cs="Arial"/>
          <w:sz w:val="20"/>
          <w:szCs w:val="20"/>
          <w:highlight w:val="cyan"/>
        </w:rPr>
        <w:t>El sistema obtiene la siguiente información de las</w:t>
      </w:r>
      <w:r>
        <w:rPr>
          <w:rFonts w:cs="Arial"/>
          <w:sz w:val="20"/>
          <w:szCs w:val="20"/>
          <w:highlight w:val="cyan"/>
        </w:rPr>
        <w:t xml:space="preserve"> devoluciones de</w:t>
      </w:r>
      <w:r w:rsidRPr="00960F82">
        <w:rPr>
          <w:rFonts w:cs="Arial"/>
          <w:sz w:val="20"/>
          <w:szCs w:val="20"/>
          <w:highlight w:val="cyan"/>
        </w:rPr>
        <w:t xml:space="preserve"> consignas realizadas por rutas de autoventa</w:t>
      </w:r>
      <w:r>
        <w:rPr>
          <w:rFonts w:cs="Arial"/>
          <w:sz w:val="20"/>
          <w:szCs w:val="20"/>
          <w:highlight w:val="cyan"/>
        </w:rPr>
        <w:t>/venta</w:t>
      </w:r>
      <w:r w:rsidRPr="00960F82">
        <w:rPr>
          <w:rFonts w:cs="Arial"/>
          <w:sz w:val="20"/>
          <w:szCs w:val="20"/>
          <w:highlight w:val="cyan"/>
        </w:rPr>
        <w:t xml:space="preserve">, es decir &lt;ModuloTerm.TipoIndice = </w:t>
      </w:r>
      <w:r>
        <w:rPr>
          <w:rFonts w:cs="Arial"/>
          <w:sz w:val="20"/>
          <w:szCs w:val="20"/>
          <w:highlight w:val="cyan"/>
        </w:rPr>
        <w:t>1</w:t>
      </w:r>
      <w:r w:rsidRPr="00960F82">
        <w:rPr>
          <w:rFonts w:cs="Arial"/>
          <w:sz w:val="20"/>
          <w:szCs w:val="20"/>
          <w:highlight w:val="cyan"/>
        </w:rPr>
        <w:t>&gt;:</w:t>
      </w:r>
    </w:p>
    <w:p w14:paraId="5C0B8EB6" w14:textId="77777777" w:rsidR="00617DEA" w:rsidRDefault="00617DEA" w:rsidP="00617DEA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TrpTpd</w:t>
      </w:r>
    </w:p>
    <w:p w14:paraId="426EC3E5" w14:textId="77777777" w:rsidR="00617DEA" w:rsidRDefault="00617DEA" w:rsidP="00617DEA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2E5DF19F" w14:textId="77777777" w:rsidR="00617DEA" w:rsidRPr="00794F61" w:rsidRDefault="00617DEA" w:rsidP="00617DEA">
      <w:pPr>
        <w:pStyle w:val="Prrafodelista"/>
        <w:numPr>
          <w:ilvl w:val="2"/>
          <w:numId w:val="4"/>
        </w:numPr>
        <w:ind w:left="1701" w:hanging="708"/>
        <w:rPr>
          <w:rFonts w:cs="Arial"/>
          <w:b/>
          <w:bCs/>
          <w:sz w:val="20"/>
          <w:szCs w:val="20"/>
          <w:highlight w:val="cyan"/>
        </w:rPr>
      </w:pPr>
      <w:r w:rsidRPr="00794F61">
        <w:rPr>
          <w:rFonts w:cs="Arial"/>
          <w:b/>
          <w:bCs/>
          <w:sz w:val="20"/>
          <w:szCs w:val="20"/>
          <w:highlight w:val="cyan"/>
        </w:rPr>
        <w:t>TransProd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 w:rsidRPr="00794F61">
        <w:rPr>
          <w:rFonts w:cs="Arial"/>
          <w:sz w:val="20"/>
          <w:szCs w:val="20"/>
          <w:highlight w:val="cyan"/>
        </w:rPr>
        <w:t>(Devolución)</w:t>
      </w:r>
    </w:p>
    <w:p w14:paraId="650B3AE6" w14:textId="77777777" w:rsidR="00617DEA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lastRenderedPageBreak/>
        <w:t>TransProdId</w:t>
      </w:r>
    </w:p>
    <w:p w14:paraId="7ADF7719" w14:textId="77777777" w:rsidR="00617DEA" w:rsidRPr="00965B0C" w:rsidRDefault="00617DEA" w:rsidP="00617DEA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VisitaClave</w:t>
      </w:r>
    </w:p>
    <w:p w14:paraId="69E8E959" w14:textId="77777777" w:rsidR="00617DEA" w:rsidRPr="00965B0C" w:rsidRDefault="00617DEA" w:rsidP="00617DEA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DiaClave</w:t>
      </w:r>
    </w:p>
    <w:p w14:paraId="274CF17F" w14:textId="77777777" w:rsidR="00617DEA" w:rsidRPr="00965B0C" w:rsidRDefault="00617DEA" w:rsidP="00617DEA">
      <w:pPr>
        <w:pStyle w:val="Prrafodelista"/>
        <w:numPr>
          <w:ilvl w:val="3"/>
          <w:numId w:val="4"/>
        </w:numPr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Visita</w:t>
      </w:r>
    </w:p>
    <w:p w14:paraId="4DD959C5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 xml:space="preserve">VisitaClave = </w:t>
      </w:r>
      <w:r w:rsidRPr="00965B0C">
        <w:rPr>
          <w:rFonts w:cs="Arial"/>
          <w:color w:val="FF0000"/>
          <w:sz w:val="20"/>
          <w:szCs w:val="20"/>
          <w:highlight w:val="cyan"/>
        </w:rPr>
        <w:t>VisitaClave actual</w:t>
      </w:r>
    </w:p>
    <w:p w14:paraId="2655C318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DiaClave</w:t>
      </w:r>
    </w:p>
    <w:p w14:paraId="432A321B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44D10D1A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Cliente</w:t>
      </w:r>
    </w:p>
    <w:p w14:paraId="22F06960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7C0753ED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Clave</w:t>
      </w:r>
    </w:p>
    <w:p w14:paraId="402B92F3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RazonSocial</w:t>
      </w:r>
    </w:p>
    <w:p w14:paraId="62B144D3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ClienteDomicilio</w:t>
      </w:r>
    </w:p>
    <w:p w14:paraId="45AA369B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ClienteClave</w:t>
      </w:r>
    </w:p>
    <w:p w14:paraId="2DFDBDFD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ClienteDomiciloId</w:t>
      </w:r>
    </w:p>
    <w:p w14:paraId="7A6E590A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Tipo</w:t>
      </w:r>
      <w:r>
        <w:rPr>
          <w:rFonts w:cs="Arial"/>
          <w:sz w:val="20"/>
          <w:szCs w:val="20"/>
          <w:highlight w:val="cyan"/>
        </w:rPr>
        <w:t xml:space="preserve"> </w:t>
      </w:r>
      <w:r w:rsidRPr="00BF21ED">
        <w:rPr>
          <w:rFonts w:cs="Arial"/>
          <w:sz w:val="20"/>
          <w:szCs w:val="20"/>
          <w:highlight w:val="cyan"/>
        </w:rPr>
        <w:t>= 3</w:t>
      </w:r>
    </w:p>
    <w:p w14:paraId="765AD56E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Calle</w:t>
      </w:r>
    </w:p>
    <w:p w14:paraId="15BAE675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Numero</w:t>
      </w:r>
    </w:p>
    <w:p w14:paraId="3E27D5F8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Colonia</w:t>
      </w:r>
    </w:p>
    <w:p w14:paraId="19485F2A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652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Poblacion</w:t>
      </w:r>
    </w:p>
    <w:p w14:paraId="0877A075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VendedorID</w:t>
      </w:r>
    </w:p>
    <w:p w14:paraId="705365F1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Vendedor</w:t>
      </w:r>
    </w:p>
    <w:p w14:paraId="4A7ACCA8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VendedoId</w:t>
      </w:r>
    </w:p>
    <w:p w14:paraId="640A177B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7233AA57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ListaPrecioBase</w:t>
      </w:r>
    </w:p>
    <w:p w14:paraId="431AB195" w14:textId="77777777" w:rsidR="00617DEA" w:rsidRPr="00965B0C" w:rsidRDefault="00617DEA" w:rsidP="00617DEA">
      <w:pPr>
        <w:numPr>
          <w:ilvl w:val="6"/>
          <w:numId w:val="4"/>
        </w:numPr>
        <w:tabs>
          <w:tab w:val="left" w:pos="-1985"/>
        </w:tabs>
        <w:ind w:left="5387"/>
        <w:rPr>
          <w:rFonts w:cs="Arial"/>
          <w:b/>
          <w:bCs/>
          <w:sz w:val="20"/>
          <w:szCs w:val="20"/>
          <w:highlight w:val="cyan"/>
        </w:rPr>
      </w:pPr>
      <w:r w:rsidRPr="00965B0C">
        <w:rPr>
          <w:rFonts w:cs="Arial"/>
          <w:b/>
          <w:bCs/>
          <w:sz w:val="20"/>
          <w:szCs w:val="20"/>
          <w:highlight w:val="cyan"/>
        </w:rPr>
        <w:t>PrecioProductoVig</w:t>
      </w:r>
    </w:p>
    <w:p w14:paraId="721B8335" w14:textId="77777777" w:rsidR="00617DEA" w:rsidRPr="00965B0C" w:rsidRDefault="00617DEA" w:rsidP="00617DEA">
      <w:pPr>
        <w:numPr>
          <w:ilvl w:val="7"/>
          <w:numId w:val="4"/>
        </w:numPr>
        <w:tabs>
          <w:tab w:val="left" w:pos="-1985"/>
        </w:tabs>
        <w:ind w:left="680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PrecioClave</w:t>
      </w:r>
    </w:p>
    <w:p w14:paraId="24857F8B" w14:textId="77777777" w:rsidR="00617DEA" w:rsidRPr="00965B0C" w:rsidRDefault="00617DEA" w:rsidP="00617DEA">
      <w:pPr>
        <w:numPr>
          <w:ilvl w:val="7"/>
          <w:numId w:val="4"/>
        </w:numPr>
        <w:tabs>
          <w:tab w:val="left" w:pos="-1985"/>
        </w:tabs>
        <w:ind w:left="680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307AB191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6DFAD8BF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11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Ruta</w:t>
      </w:r>
    </w:p>
    <w:p w14:paraId="4B5A05C1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RUTClave</w:t>
      </w:r>
    </w:p>
    <w:p w14:paraId="579BAC61" w14:textId="77777777" w:rsidR="00617DEA" w:rsidRPr="000B5FC5" w:rsidRDefault="00617DEA" w:rsidP="00617DEA">
      <w:pPr>
        <w:numPr>
          <w:ilvl w:val="5"/>
          <w:numId w:val="4"/>
        </w:numPr>
        <w:tabs>
          <w:tab w:val="left" w:pos="-1985"/>
        </w:tabs>
        <w:ind w:left="5245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Descripcion</w:t>
      </w:r>
    </w:p>
    <w:p w14:paraId="0A30FB54" w14:textId="77777777" w:rsidR="00617DEA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 = 3</w:t>
      </w:r>
    </w:p>
    <w:p w14:paraId="1426832F" w14:textId="77777777" w:rsidR="00617DEA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TipoFase = 2</w:t>
      </w:r>
    </w:p>
    <w:p w14:paraId="2483685C" w14:textId="77777777" w:rsidR="00617DEA" w:rsidRPr="00965B0C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Folio</w:t>
      </w:r>
    </w:p>
    <w:p w14:paraId="6047536F" w14:textId="77777777" w:rsidR="00617DEA" w:rsidRPr="00965B0C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FechaCaptura</w:t>
      </w:r>
    </w:p>
    <w:p w14:paraId="2B58A424" w14:textId="77777777" w:rsidR="00617DEA" w:rsidRPr="00965B0C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Subtotal</w:t>
      </w:r>
    </w:p>
    <w:p w14:paraId="029DB241" w14:textId="77777777" w:rsidR="00617DEA" w:rsidRPr="00965B0C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</w:t>
      </w:r>
    </w:p>
    <w:p w14:paraId="76CC0B6D" w14:textId="77777777" w:rsidR="00617DEA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Total</w:t>
      </w:r>
    </w:p>
    <w:p w14:paraId="0CDF4E10" w14:textId="77777777" w:rsidR="00617DEA" w:rsidRPr="00965B0C" w:rsidRDefault="00617DEA" w:rsidP="00617DEA">
      <w:pPr>
        <w:pStyle w:val="Prrafodelista"/>
        <w:numPr>
          <w:ilvl w:val="3"/>
          <w:numId w:val="4"/>
        </w:numPr>
        <w:ind w:left="3119" w:hanging="851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TransProdDetalle</w:t>
      </w:r>
    </w:p>
    <w:p w14:paraId="6DC270C9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576DB8F8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275DD5F1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55E53BD7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Producto</w:t>
      </w:r>
    </w:p>
    <w:p w14:paraId="56359746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ProductoClave</w:t>
      </w:r>
    </w:p>
    <w:p w14:paraId="60F92F0C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Nombre</w:t>
      </w:r>
    </w:p>
    <w:p w14:paraId="528EB84C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Contenido</w:t>
      </w:r>
    </w:p>
    <w:p w14:paraId="48412CC0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Venta</w:t>
      </w:r>
    </w:p>
    <w:p w14:paraId="075EA63C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b/>
          <w:sz w:val="20"/>
          <w:szCs w:val="20"/>
          <w:highlight w:val="cyan"/>
        </w:rPr>
      </w:pPr>
      <w:r w:rsidRPr="00965B0C">
        <w:rPr>
          <w:rFonts w:cs="Arial"/>
          <w:b/>
          <w:sz w:val="20"/>
          <w:szCs w:val="20"/>
          <w:highlight w:val="cyan"/>
        </w:rPr>
        <w:t>TPDImpuesto</w:t>
      </w:r>
    </w:p>
    <w:p w14:paraId="551BEF29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</w:p>
    <w:p w14:paraId="2BB2EDE8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TransProdDetalleId</w:t>
      </w:r>
    </w:p>
    <w:p w14:paraId="0A5DBA59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TPDImpuestoId</w:t>
      </w:r>
    </w:p>
    <w:p w14:paraId="48C28C5F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ImpuestoClave</w:t>
      </w:r>
    </w:p>
    <w:p w14:paraId="6A900083" w14:textId="77777777" w:rsidR="00617DEA" w:rsidRPr="00965B0C" w:rsidRDefault="00617DEA" w:rsidP="00617DEA">
      <w:pPr>
        <w:numPr>
          <w:ilvl w:val="5"/>
          <w:numId w:val="4"/>
        </w:numPr>
        <w:tabs>
          <w:tab w:val="left" w:pos="-1985"/>
        </w:tabs>
        <w:ind w:left="5529" w:hanging="129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ImpuestoPU</w:t>
      </w:r>
    </w:p>
    <w:p w14:paraId="31707FED" w14:textId="77777777" w:rsidR="00617DEA" w:rsidRPr="00965B0C" w:rsidRDefault="00617DEA" w:rsidP="00617DEA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Cantidad</w:t>
      </w:r>
    </w:p>
    <w:p w14:paraId="43E874E0" w14:textId="77777777" w:rsidR="00617DEA" w:rsidRPr="00486189" w:rsidRDefault="00617DEA" w:rsidP="00617DEA">
      <w:pPr>
        <w:numPr>
          <w:ilvl w:val="4"/>
          <w:numId w:val="4"/>
        </w:numPr>
        <w:tabs>
          <w:tab w:val="left" w:pos="-1985"/>
        </w:tabs>
        <w:ind w:left="4253" w:hanging="1134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Precio</w:t>
      </w:r>
    </w:p>
    <w:p w14:paraId="47D87DAE" w14:textId="77777777" w:rsidR="00617DEA" w:rsidRDefault="00617DEA" w:rsidP="00617DEA">
      <w:pPr>
        <w:pStyle w:val="Prrafodelista"/>
        <w:numPr>
          <w:ilvl w:val="2"/>
          <w:numId w:val="4"/>
        </w:numPr>
        <w:ind w:left="1701" w:hanging="708"/>
        <w:rPr>
          <w:rFonts w:cs="Arial"/>
          <w:sz w:val="20"/>
          <w:szCs w:val="20"/>
          <w:highlight w:val="cyan"/>
        </w:rPr>
      </w:pPr>
      <w:r w:rsidRPr="00965B0C">
        <w:rPr>
          <w:rFonts w:cs="Arial"/>
          <w:sz w:val="20"/>
          <w:szCs w:val="20"/>
          <w:highlight w:val="cyan"/>
        </w:rPr>
        <w:t>TransProdId</w:t>
      </w:r>
      <w:r>
        <w:rPr>
          <w:rFonts w:cs="Arial"/>
          <w:sz w:val="20"/>
          <w:szCs w:val="20"/>
          <w:highlight w:val="cyan"/>
        </w:rPr>
        <w:t>1</w:t>
      </w:r>
    </w:p>
    <w:p w14:paraId="575A60EA" w14:textId="77777777" w:rsidR="00617DEA" w:rsidRPr="00794F61" w:rsidRDefault="00617DEA" w:rsidP="00617DEA">
      <w:pPr>
        <w:pStyle w:val="Prrafodelista"/>
        <w:numPr>
          <w:ilvl w:val="2"/>
          <w:numId w:val="4"/>
        </w:numPr>
        <w:ind w:left="1701" w:hanging="708"/>
        <w:rPr>
          <w:rFonts w:cs="Arial"/>
          <w:b/>
          <w:bCs/>
          <w:sz w:val="20"/>
          <w:szCs w:val="20"/>
          <w:highlight w:val="cyan"/>
        </w:rPr>
      </w:pPr>
      <w:r w:rsidRPr="00794F61">
        <w:rPr>
          <w:rFonts w:cs="Arial"/>
          <w:b/>
          <w:bCs/>
          <w:sz w:val="20"/>
          <w:szCs w:val="20"/>
          <w:highlight w:val="cyan"/>
        </w:rPr>
        <w:lastRenderedPageBreak/>
        <w:t>TransProd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 w:rsidRPr="00794F61">
        <w:rPr>
          <w:rFonts w:cs="Arial"/>
          <w:sz w:val="20"/>
          <w:szCs w:val="20"/>
          <w:highlight w:val="cyan"/>
        </w:rPr>
        <w:t>(Consigna)</w:t>
      </w:r>
    </w:p>
    <w:p w14:paraId="4144CFA4" w14:textId="77777777" w:rsidR="00617DEA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TransProdId</w:t>
      </w:r>
    </w:p>
    <w:p w14:paraId="07DEB03B" w14:textId="77777777" w:rsidR="00617DEA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 = 24</w:t>
      </w:r>
    </w:p>
    <w:p w14:paraId="051B7F42" w14:textId="77777777" w:rsidR="00617DEA" w:rsidRPr="00486189" w:rsidRDefault="00617DEA" w:rsidP="00617DEA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TipoFase = 6 u 8</w:t>
      </w:r>
    </w:p>
    <w:p w14:paraId="0AEDC6D2" w14:textId="77777777" w:rsidR="00617DEA" w:rsidRPr="004E2073" w:rsidRDefault="00617DEA" w:rsidP="00617DE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compañía:</w:t>
      </w:r>
    </w:p>
    <w:p w14:paraId="5EF11079" w14:textId="77777777" w:rsidR="00617DEA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Presentar l</w:t>
      </w:r>
      <w:r w:rsidRPr="00BD61B7">
        <w:rPr>
          <w:rFonts w:cs="Arial"/>
          <w:sz w:val="20"/>
          <w:szCs w:val="20"/>
          <w:highlight w:val="yellow"/>
        </w:rPr>
        <w:t xml:space="preserve">ogotipo de la </w:t>
      </w:r>
      <w:r>
        <w:rPr>
          <w:rFonts w:cs="Arial"/>
          <w:sz w:val="20"/>
          <w:szCs w:val="20"/>
          <w:highlight w:val="yellow"/>
        </w:rPr>
        <w:t>compañía.</w:t>
      </w:r>
    </w:p>
    <w:p w14:paraId="6111D5E9" w14:textId="77777777" w:rsidR="00617DEA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domicilio concatenándolo de la siguiente manera: &lt;Configuracion.Calle&gt; + “Numero” &lt;Configuracion.Numero&gt; + &lt;Configuracion.Colonia&gt;+ “,” + &lt;Configuracion.Ciudad&gt;.</w:t>
      </w:r>
    </w:p>
    <w:p w14:paraId="04483154" w14:textId="77777777" w:rsidR="00617DEA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correo de la compañía &lt;Configuracion.Region&gt;.</w:t>
      </w:r>
    </w:p>
    <w:p w14:paraId="60990349" w14:textId="77777777" w:rsidR="00617DEA" w:rsidRPr="00BD61B7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Se presenta el número de Teléfono y de Celular, “Tel:” + &lt;Configuracion.Telefono&gt;.</w:t>
      </w:r>
    </w:p>
    <w:p w14:paraId="691FE1F5" w14:textId="77777777" w:rsidR="00617DEA" w:rsidRPr="004E2073" w:rsidRDefault="00617DEA" w:rsidP="00617DEA">
      <w:pPr>
        <w:pStyle w:val="Prrafodelista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E2073">
        <w:rPr>
          <w:rFonts w:cs="Arial"/>
          <w:bCs/>
          <w:sz w:val="20"/>
          <w:szCs w:val="20"/>
        </w:rPr>
        <w:t>El sistema presenta la siguiente información de impresión:</w:t>
      </w:r>
    </w:p>
    <w:p w14:paraId="072C5710" w14:textId="77777777" w:rsidR="00617DEA" w:rsidRPr="004E2073" w:rsidRDefault="00617DEA" w:rsidP="00617DEA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Impresión: </w:t>
      </w:r>
      <w:r w:rsidRPr="004E2073">
        <w:rPr>
          <w:rFonts w:cs="Arial"/>
          <w:bCs/>
          <w:sz w:val="20"/>
          <w:szCs w:val="20"/>
        </w:rPr>
        <w:t xml:space="preserve">&lt;Fecha y hora actual&gt; con el siguiente formato </w:t>
      </w:r>
      <w:r w:rsidRPr="004E2073">
        <w:rPr>
          <w:sz w:val="20"/>
          <w:szCs w:val="20"/>
          <w:lang w:val="es-MX" w:eastAsia="en-US"/>
        </w:rPr>
        <w:t>dd/MM/aaaa hh:mm:ss</w:t>
      </w:r>
      <w:r w:rsidRPr="004E2073">
        <w:rPr>
          <w:rFonts w:cs="Arial"/>
          <w:bCs/>
          <w:sz w:val="20"/>
          <w:szCs w:val="20"/>
        </w:rPr>
        <w:t>.</w:t>
      </w:r>
    </w:p>
    <w:p w14:paraId="4B14B93C" w14:textId="77777777" w:rsidR="00617DEA" w:rsidRPr="004E2073" w:rsidRDefault="00617DEA" w:rsidP="00617DE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ruta y del vendedor:</w:t>
      </w:r>
    </w:p>
    <w:p w14:paraId="75130404" w14:textId="77777777" w:rsidR="00617DEA" w:rsidRPr="004E2073" w:rsidRDefault="00617DEA" w:rsidP="00617DEA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descripción de la ruta &lt;Ruta.Descripcion&gt;.</w:t>
      </w:r>
    </w:p>
    <w:p w14:paraId="758E09C2" w14:textId="77777777" w:rsidR="00617DEA" w:rsidRPr="004E2073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Descripción: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el nombre del &lt;Vendedor.Nombre&gt;.</w:t>
      </w:r>
    </w:p>
    <w:p w14:paraId="65193E80" w14:textId="77777777" w:rsidR="00617DEA" w:rsidRPr="004E2073" w:rsidRDefault="00617DEA" w:rsidP="00617DE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del cliente:</w:t>
      </w:r>
    </w:p>
    <w:p w14:paraId="147FAB6A" w14:textId="77777777" w:rsidR="00617DEA" w:rsidRPr="004E2073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Cliente: </w:t>
      </w:r>
      <w:r w:rsidRPr="004E2073">
        <w:rPr>
          <w:rFonts w:cs="Arial"/>
          <w:sz w:val="20"/>
          <w:szCs w:val="20"/>
        </w:rPr>
        <w:t>Se presenta la clave del cliente concatenando la Razón Social</w:t>
      </w:r>
      <w:r w:rsidRPr="004E2073">
        <w:rPr>
          <w:sz w:val="20"/>
          <w:szCs w:val="20"/>
          <w:lang w:eastAsia="en-US"/>
        </w:rPr>
        <w:t xml:space="preserve"> &lt;Cliente.Clave&gt; +” - ”+ &lt;Cliente.RazonSocial&gt;.</w:t>
      </w:r>
    </w:p>
    <w:p w14:paraId="00DFBF1A" w14:textId="77777777" w:rsidR="00617DEA" w:rsidRPr="004E2073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Domicilio: </w:t>
      </w:r>
      <w:r w:rsidRPr="004E2073">
        <w:rPr>
          <w:rFonts w:cs="Arial"/>
          <w:bCs/>
          <w:sz w:val="20"/>
          <w:szCs w:val="20"/>
        </w:rPr>
        <w:t>Se presenta el domicilio de tipo</w:t>
      </w:r>
      <w:r w:rsidRPr="004E2073">
        <w:rPr>
          <w:rFonts w:cs="Arial"/>
          <w:b/>
          <w:sz w:val="20"/>
          <w:szCs w:val="20"/>
        </w:rPr>
        <w:t xml:space="preserve"> </w:t>
      </w:r>
      <w:r w:rsidRPr="004E2073">
        <w:rPr>
          <w:rFonts w:cs="Arial"/>
          <w:bCs/>
          <w:sz w:val="20"/>
          <w:szCs w:val="20"/>
        </w:rPr>
        <w:t>Punto de entrega concatenado los siguientes campos y etiquetas, es decir, &lt;ClienteDomicilio.ClienteDomicilioId&gt;+ - +&lt;ClienteDomicilio.Calle&gt; + &lt;ClienteDomicilio.Numero&gt; + “Col.” +&lt;ClienteDomicilio.Colonia&gt; + &lt;ClienteDomicilio.Poblacion&gt; donde &lt;ClienteDomicilio.ClienteClave = Cliente actual&gt;.</w:t>
      </w:r>
    </w:p>
    <w:p w14:paraId="22B307C3" w14:textId="77777777" w:rsidR="00617DEA" w:rsidRPr="001610E9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493D89F9" w14:textId="77777777" w:rsidR="00617DEA" w:rsidRPr="001610E9" w:rsidRDefault="00617DEA" w:rsidP="00617DEA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58E2FB65" w14:textId="77777777" w:rsidR="00617DEA" w:rsidRPr="004E2073" w:rsidRDefault="00617DEA" w:rsidP="00617DEA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 del pedido:</w:t>
      </w:r>
    </w:p>
    <w:p w14:paraId="16D3436F" w14:textId="77777777" w:rsidR="00617DEA" w:rsidRPr="004E2073" w:rsidRDefault="00617DEA" w:rsidP="00617DEA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Fecha Entrega: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fecha de captura del pedido &lt;TransProd.FechaEntrega&gt;.</w:t>
      </w:r>
    </w:p>
    <w:p w14:paraId="41CEC8D3" w14:textId="77777777" w:rsidR="00617DEA" w:rsidRPr="004E2073" w:rsidRDefault="00617DEA" w:rsidP="00617DEA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del pedido &lt;TransProd.Folio&gt;.</w:t>
      </w:r>
    </w:p>
    <w:p w14:paraId="34FB15C7" w14:textId="77777777" w:rsidR="00617DEA" w:rsidRPr="00A464C5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yellow"/>
        </w:rPr>
      </w:pPr>
      <w:r w:rsidRPr="00A464C5">
        <w:rPr>
          <w:rFonts w:cs="Arial"/>
          <w:sz w:val="20"/>
          <w:szCs w:val="20"/>
          <w:highlight w:val="yellow"/>
        </w:rPr>
        <w:t>Si la venta es a contado</w:t>
      </w:r>
      <w:r>
        <w:rPr>
          <w:rFonts w:cs="Arial"/>
          <w:sz w:val="20"/>
          <w:szCs w:val="20"/>
          <w:highlight w:val="yellow"/>
        </w:rPr>
        <w:t xml:space="preserve"> &lt;TransProd.CFVTipo = 1&gt;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Contado” si no, si es a Crédito</w:t>
      </w:r>
      <w:r>
        <w:rPr>
          <w:rFonts w:cs="Arial"/>
          <w:sz w:val="20"/>
          <w:szCs w:val="20"/>
          <w:highlight w:val="yellow"/>
        </w:rPr>
        <w:t xml:space="preserve"> &lt;TransProd.CFVTipo = 2&gt;</w:t>
      </w:r>
      <w:r w:rsidRPr="00A464C5">
        <w:rPr>
          <w:rFonts w:cs="Arial"/>
          <w:sz w:val="20"/>
          <w:szCs w:val="20"/>
          <w:highlight w:val="yellow"/>
        </w:rPr>
        <w:t xml:space="preserve"> se muestra la siguiente leyenda “Detalle de la venta a Crédito”.</w:t>
      </w:r>
    </w:p>
    <w:p w14:paraId="1F7F45F1" w14:textId="77777777" w:rsidR="00617DEA" w:rsidRPr="004E2073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primera línea:</w:t>
      </w:r>
    </w:p>
    <w:p w14:paraId="70AAEF70" w14:textId="77777777" w:rsidR="00617DEA" w:rsidRPr="004E2073" w:rsidRDefault="00617DEA" w:rsidP="00617DEA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Clave</w:t>
      </w:r>
    </w:p>
    <w:p w14:paraId="68B08110" w14:textId="77777777" w:rsidR="00617DEA" w:rsidRPr="004E2073" w:rsidRDefault="00617DEA" w:rsidP="00617DEA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Descripción</w:t>
      </w:r>
    </w:p>
    <w:p w14:paraId="565439DF" w14:textId="77777777" w:rsidR="00617DEA" w:rsidRPr="00A464C5" w:rsidRDefault="00617DEA" w:rsidP="00617DEA">
      <w:pPr>
        <w:pStyle w:val="Prrafodelista"/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Unidad</w:t>
      </w:r>
    </w:p>
    <w:p w14:paraId="783D11E6" w14:textId="77777777" w:rsidR="00617DEA" w:rsidRPr="004E2073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segunda línea:</w:t>
      </w:r>
    </w:p>
    <w:p w14:paraId="59E4A85A" w14:textId="77777777" w:rsidR="00617DEA" w:rsidRPr="004E2073" w:rsidRDefault="00617DEA" w:rsidP="00617DEA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Cantidad</w:t>
      </w:r>
    </w:p>
    <w:p w14:paraId="341B7204" w14:textId="77777777" w:rsidR="00617DEA" w:rsidRPr="004E2073" w:rsidRDefault="00617DEA" w:rsidP="00617DEA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Precio Unitario</w:t>
      </w:r>
    </w:p>
    <w:p w14:paraId="1BF1DDD2" w14:textId="77777777" w:rsidR="00617DEA" w:rsidRPr="00A464C5" w:rsidRDefault="00617DEA" w:rsidP="00617DEA">
      <w:pPr>
        <w:numPr>
          <w:ilvl w:val="3"/>
          <w:numId w:val="4"/>
        </w:numPr>
        <w:ind w:left="2552"/>
        <w:rPr>
          <w:rFonts w:cs="Arial"/>
          <w:strike/>
          <w:sz w:val="20"/>
          <w:szCs w:val="20"/>
          <w:highlight w:val="yellow"/>
        </w:rPr>
      </w:pPr>
      <w:r w:rsidRPr="00A464C5">
        <w:rPr>
          <w:rFonts w:cs="Arial"/>
          <w:strike/>
          <w:sz w:val="20"/>
          <w:szCs w:val="20"/>
          <w:highlight w:val="yellow"/>
        </w:rPr>
        <w:t>Impuestos</w:t>
      </w:r>
    </w:p>
    <w:p w14:paraId="28D77704" w14:textId="77777777" w:rsidR="00617DEA" w:rsidRPr="004E2073" w:rsidRDefault="00617DEA" w:rsidP="00617DEA">
      <w:pPr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Subtotal</w:t>
      </w:r>
    </w:p>
    <w:p w14:paraId="6CFD90FE" w14:textId="77777777" w:rsidR="00617DEA" w:rsidRPr="004E2073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Para cada detalle obtenido para el Pedido</w:t>
      </w:r>
    </w:p>
    <w:p w14:paraId="56B0577C" w14:textId="77777777" w:rsidR="00617DEA" w:rsidRPr="004E2073" w:rsidRDefault="00617DEA" w:rsidP="00617DEA">
      <w:pPr>
        <w:pStyle w:val="Prrafodelista"/>
        <w:numPr>
          <w:ilvl w:val="3"/>
          <w:numId w:val="4"/>
        </w:numPr>
        <w:ind w:left="2552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en la columna correspondiente:</w:t>
      </w:r>
    </w:p>
    <w:p w14:paraId="46190996" w14:textId="77777777" w:rsidR="00617DEA" w:rsidRPr="004E2073" w:rsidRDefault="00617DEA" w:rsidP="00617DEA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4E2073">
        <w:rPr>
          <w:b/>
          <w:sz w:val="20"/>
          <w:szCs w:val="20"/>
          <w:lang w:eastAsia="en-US"/>
        </w:rPr>
        <w:t xml:space="preserve">Clave: </w:t>
      </w:r>
      <w:r w:rsidRPr="004E2073">
        <w:rPr>
          <w:bCs/>
          <w:sz w:val="20"/>
          <w:szCs w:val="20"/>
          <w:lang w:eastAsia="en-US"/>
        </w:rPr>
        <w:t xml:space="preserve">Se presenta la clave del producto &lt;TransProdDetalle.ProductoClave&gt; donde </w:t>
      </w:r>
      <w:r w:rsidRPr="004E2073">
        <w:rPr>
          <w:rFonts w:cs="Arial"/>
          <w:bCs/>
          <w:sz w:val="20"/>
          <w:szCs w:val="20"/>
        </w:rPr>
        <w:t xml:space="preserve">&lt;TransProdDetalle.TransProdId = TransProd.TransProdId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</w:t>
      </w:r>
      <w:r w:rsidRPr="004E2073">
        <w:rPr>
          <w:rFonts w:cs="Arial"/>
          <w:sz w:val="20"/>
          <w:szCs w:val="20"/>
        </w:rPr>
        <w:t>.</w:t>
      </w:r>
    </w:p>
    <w:p w14:paraId="49919BA7" w14:textId="77777777" w:rsidR="00617DEA" w:rsidRPr="004E2073" w:rsidRDefault="00617DEA" w:rsidP="00617DEA">
      <w:pPr>
        <w:pStyle w:val="Prrafodelista"/>
        <w:numPr>
          <w:ilvl w:val="4"/>
          <w:numId w:val="4"/>
        </w:numPr>
        <w:ind w:left="3544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 w:rsidRPr="004E2073">
        <w:rPr>
          <w:rFonts w:cs="Arial"/>
          <w:bCs/>
          <w:sz w:val="20"/>
          <w:szCs w:val="20"/>
        </w:rPr>
        <w:t xml:space="preserve">Se presenta el nombre del producto, es decir, &lt;Producto.Nombre&gt; donde &lt;TransProdDetalle.ProductoClave = Producto.ProductoClave&gt; y &lt;TransProdDetalle.TransProdId = TransProd.TransProdId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actual&gt;.</w:t>
      </w:r>
    </w:p>
    <w:p w14:paraId="720D3F8A" w14:textId="77777777" w:rsidR="00617DEA" w:rsidRPr="001A72A0" w:rsidRDefault="00617DEA" w:rsidP="00617DEA">
      <w:pPr>
        <w:pStyle w:val="Prrafodelista"/>
        <w:numPr>
          <w:ilvl w:val="4"/>
          <w:numId w:val="4"/>
        </w:numPr>
        <w:ind w:left="3544"/>
        <w:rPr>
          <w:rFonts w:cs="Arial"/>
          <w:b/>
          <w:strike/>
          <w:sz w:val="20"/>
          <w:szCs w:val="20"/>
          <w:highlight w:val="yellow"/>
        </w:rPr>
      </w:pPr>
      <w:r w:rsidRPr="001A72A0">
        <w:rPr>
          <w:rFonts w:cs="Arial"/>
          <w:b/>
          <w:strike/>
          <w:sz w:val="20"/>
          <w:szCs w:val="20"/>
          <w:highlight w:val="yellow"/>
        </w:rPr>
        <w:t xml:space="preserve">Unidad: </w:t>
      </w:r>
      <w:r w:rsidRPr="001A72A0">
        <w:rPr>
          <w:rFonts w:cs="Arial"/>
          <w:strike/>
          <w:sz w:val="20"/>
          <w:szCs w:val="20"/>
          <w:highlight w:val="yellow"/>
        </w:rPr>
        <w:t xml:space="preserve">Se presenta </w:t>
      </w:r>
      <w:r w:rsidRPr="001A72A0">
        <w:rPr>
          <w:strike/>
          <w:sz w:val="20"/>
          <w:szCs w:val="20"/>
          <w:highlight w:val="yellow"/>
          <w:lang w:eastAsia="en-US"/>
        </w:rPr>
        <w:t>la descripción de la unidad de venta obtenida para el producto, con el valor de &lt;TransProdDetalle.TipoUnidad&gt;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14:paraId="014B843A" w14:textId="77777777" w:rsidR="00617DEA" w:rsidRPr="004E2073" w:rsidRDefault="00617DEA" w:rsidP="00617DEA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lastRenderedPageBreak/>
        <w:t xml:space="preserve">Cantidad: </w:t>
      </w:r>
      <w:r w:rsidRPr="004E2073">
        <w:rPr>
          <w:rFonts w:cs="Arial"/>
          <w:sz w:val="20"/>
          <w:szCs w:val="20"/>
        </w:rPr>
        <w:t xml:space="preserve">Se presenta la </w:t>
      </w:r>
      <w:r w:rsidRPr="004E2073">
        <w:rPr>
          <w:sz w:val="20"/>
          <w:szCs w:val="20"/>
        </w:rPr>
        <w:t xml:space="preserve">cantidad de producto vendido &lt;TransProdDetalle.Cantidad&gt; </w:t>
      </w:r>
      <w:r w:rsidRPr="004E2073">
        <w:rPr>
          <w:bCs/>
          <w:sz w:val="20"/>
          <w:szCs w:val="20"/>
          <w:lang w:eastAsia="en-US"/>
        </w:rPr>
        <w:t xml:space="preserve">donde </w:t>
      </w:r>
      <w:r w:rsidRPr="004E2073">
        <w:rPr>
          <w:rFonts w:cs="Arial"/>
          <w:bCs/>
          <w:sz w:val="20"/>
          <w:szCs w:val="20"/>
        </w:rPr>
        <w:t xml:space="preserve">&lt;TransProdDetalle.TransProdId = TransProd.TransProdId del </w:t>
      </w:r>
      <w:r>
        <w:rPr>
          <w:rFonts w:cs="Arial"/>
          <w:bCs/>
          <w:sz w:val="20"/>
          <w:szCs w:val="20"/>
        </w:rPr>
        <w:t>pedido</w:t>
      </w:r>
      <w:r w:rsidRPr="004E2073">
        <w:rPr>
          <w:rFonts w:cs="Arial"/>
          <w:bCs/>
          <w:sz w:val="20"/>
          <w:szCs w:val="20"/>
        </w:rPr>
        <w:t xml:space="preserve"> actual&gt;</w:t>
      </w:r>
      <w:r w:rsidRPr="004E2073">
        <w:rPr>
          <w:sz w:val="20"/>
          <w:szCs w:val="20"/>
        </w:rPr>
        <w:t>.</w:t>
      </w:r>
    </w:p>
    <w:p w14:paraId="491C588C" w14:textId="77777777" w:rsidR="00617DEA" w:rsidRPr="00CB3E9B" w:rsidRDefault="00617DEA" w:rsidP="00617DEA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highlight w:val="yellow"/>
          <w:lang w:eastAsia="en-US"/>
        </w:rPr>
      </w:pPr>
      <w:r w:rsidRPr="00CB3E9B">
        <w:rPr>
          <w:b/>
          <w:sz w:val="20"/>
          <w:szCs w:val="20"/>
          <w:highlight w:val="yellow"/>
          <w:lang w:eastAsia="en-US"/>
        </w:rPr>
        <w:t xml:space="preserve">Precio Unitario: </w:t>
      </w:r>
      <w:r w:rsidRPr="00CB3E9B">
        <w:rPr>
          <w:rFonts w:cs="Arial"/>
          <w:sz w:val="20"/>
          <w:szCs w:val="20"/>
          <w:highlight w:val="yellow"/>
        </w:rPr>
        <w:t xml:space="preserve">Se presenta el precio unitario del producto incluyendo impuestos &lt;TransProdDetalle.Precio + TPDImpuesto.ImpuestoPU&gt; </w:t>
      </w:r>
      <w:r w:rsidRPr="00CB3E9B">
        <w:rPr>
          <w:bCs/>
          <w:sz w:val="20"/>
          <w:szCs w:val="20"/>
          <w:highlight w:val="yellow"/>
          <w:lang w:eastAsia="en-US"/>
        </w:rPr>
        <w:t xml:space="preserve">donde &lt;TPDImpuesto.TransProdDetalleId = TransProdDetalle.TransProdDetalleId&gt; Y </w:t>
      </w:r>
      <w:r w:rsidRPr="00CB3E9B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Pr="00CB3E9B">
        <w:rPr>
          <w:rFonts w:cs="Arial"/>
          <w:sz w:val="20"/>
          <w:szCs w:val="20"/>
          <w:highlight w:val="yellow"/>
        </w:rPr>
        <w:t>.</w:t>
      </w:r>
    </w:p>
    <w:p w14:paraId="5F7DC488" w14:textId="77777777" w:rsidR="00617DEA" w:rsidRPr="001A72A0" w:rsidRDefault="00617DEA" w:rsidP="00617DEA">
      <w:pPr>
        <w:pStyle w:val="Prrafodelista"/>
        <w:numPr>
          <w:ilvl w:val="4"/>
          <w:numId w:val="4"/>
        </w:numPr>
        <w:ind w:left="3544"/>
        <w:rPr>
          <w:b/>
          <w:strike/>
          <w:sz w:val="20"/>
          <w:szCs w:val="20"/>
          <w:highlight w:val="yellow"/>
          <w:lang w:eastAsia="en-US"/>
        </w:rPr>
      </w:pPr>
      <w:r w:rsidRPr="001A72A0">
        <w:rPr>
          <w:b/>
          <w:strike/>
          <w:sz w:val="20"/>
          <w:szCs w:val="20"/>
          <w:highlight w:val="yellow"/>
          <w:lang w:eastAsia="en-US"/>
        </w:rPr>
        <w:t xml:space="preserve">Impuestos: </w:t>
      </w:r>
      <w:r w:rsidRPr="001A72A0">
        <w:rPr>
          <w:bCs/>
          <w:strike/>
          <w:sz w:val="20"/>
          <w:szCs w:val="20"/>
          <w:highlight w:val="yellow"/>
          <w:lang w:eastAsia="en-US"/>
        </w:rPr>
        <w:t xml:space="preserve">Se presenta el impuesto por producto &lt;TransProdDetalle.Impuesto&gt; donde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&lt;TransProdDetalle.TransProdId = TransProd.TransProdId del movimiento actual&gt;</w:t>
      </w:r>
      <w:r w:rsidRPr="001A72A0">
        <w:rPr>
          <w:bCs/>
          <w:strike/>
          <w:sz w:val="20"/>
          <w:szCs w:val="20"/>
          <w:highlight w:val="yellow"/>
          <w:lang w:eastAsia="en-US"/>
        </w:rPr>
        <w:t>.</w:t>
      </w:r>
    </w:p>
    <w:p w14:paraId="76E97A42" w14:textId="77777777" w:rsidR="00617DEA" w:rsidRPr="004E2073" w:rsidRDefault="00617DEA" w:rsidP="00617DEA">
      <w:pPr>
        <w:pStyle w:val="Prrafodelista"/>
        <w:numPr>
          <w:ilvl w:val="4"/>
          <w:numId w:val="4"/>
        </w:numPr>
        <w:ind w:left="3544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Subtotal: </w:t>
      </w:r>
      <w:r w:rsidRPr="004E2073">
        <w:rPr>
          <w:sz w:val="20"/>
          <w:szCs w:val="20"/>
          <w:lang w:eastAsia="en-US"/>
        </w:rPr>
        <w:t>Se presenta el total del producto &lt;</w:t>
      </w:r>
      <w:r w:rsidRPr="00FC2E65">
        <w:rPr>
          <w:b/>
          <w:bCs/>
          <w:sz w:val="20"/>
          <w:szCs w:val="20"/>
          <w:lang w:eastAsia="en-US"/>
        </w:rPr>
        <w:t>Cantidad * Precio</w:t>
      </w:r>
      <w:r>
        <w:rPr>
          <w:b/>
          <w:bCs/>
          <w:sz w:val="20"/>
          <w:szCs w:val="20"/>
          <w:lang w:eastAsia="en-US"/>
        </w:rPr>
        <w:t xml:space="preserve"> </w:t>
      </w:r>
      <w:r w:rsidRPr="00FC2E65">
        <w:rPr>
          <w:b/>
          <w:bCs/>
          <w:sz w:val="20"/>
          <w:szCs w:val="20"/>
          <w:lang w:eastAsia="en-US"/>
        </w:rPr>
        <w:t>Unitario</w:t>
      </w:r>
      <w:r w:rsidRPr="004E2073">
        <w:rPr>
          <w:sz w:val="20"/>
          <w:szCs w:val="20"/>
          <w:lang w:eastAsia="en-US"/>
        </w:rPr>
        <w:t>&gt;</w:t>
      </w:r>
      <w:r>
        <w:rPr>
          <w:bCs/>
          <w:sz w:val="20"/>
          <w:szCs w:val="20"/>
          <w:lang w:eastAsia="en-US"/>
        </w:rPr>
        <w:t>.</w:t>
      </w:r>
    </w:p>
    <w:p w14:paraId="7604228B" w14:textId="77777777" w:rsidR="00617DEA" w:rsidRPr="001A72A0" w:rsidRDefault="00617DEA" w:rsidP="00617DEA">
      <w:pPr>
        <w:numPr>
          <w:ilvl w:val="0"/>
          <w:numId w:val="4"/>
        </w:numPr>
        <w:rPr>
          <w:strike/>
          <w:sz w:val="20"/>
          <w:szCs w:val="20"/>
          <w:highlight w:val="yellow"/>
          <w:lang w:eastAsia="en-US"/>
        </w:rPr>
      </w:pPr>
      <w:r w:rsidRPr="001A72A0">
        <w:rPr>
          <w:strike/>
          <w:sz w:val="20"/>
          <w:szCs w:val="20"/>
          <w:highlight w:val="yellow"/>
          <w:lang w:eastAsia="en-US"/>
        </w:rPr>
        <w:t>El sistema presenta el total de volumen y/o Kg/Lts de los productos en el detalle de la venta.</w:t>
      </w:r>
    </w:p>
    <w:p w14:paraId="17AE3658" w14:textId="77777777" w:rsidR="00617DEA" w:rsidRPr="001A72A0" w:rsidRDefault="00617DEA" w:rsidP="00617DEA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Volumen: 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Se presenta la cantidad de volumen de los productos en el detalle de la venta, es decir, </w:t>
      </w:r>
      <w:r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&lt;TransProdDetalle.Cantidad * ProductoUnidad.Volumen&gt; donde &lt;ProductoUnidad.ProductoClave = TransProdDetalle.ProductoClave&gt; y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&lt;TransProdDetalle.TransProdId = TransProd.TransProdId del movimiento actual&gt; si no se tiene información presentar 0.</w:t>
      </w:r>
    </w:p>
    <w:p w14:paraId="11678D96" w14:textId="77777777" w:rsidR="00617DEA" w:rsidRPr="001A72A0" w:rsidRDefault="00617DEA" w:rsidP="00617DEA">
      <w:pPr>
        <w:numPr>
          <w:ilvl w:val="1"/>
          <w:numId w:val="4"/>
        </w:numPr>
        <w:rPr>
          <w:b/>
          <w:bCs/>
          <w:strike/>
          <w:sz w:val="20"/>
          <w:szCs w:val="20"/>
          <w:highlight w:val="yellow"/>
          <w:lang w:eastAsia="en-US"/>
        </w:rPr>
      </w:pPr>
      <w:r w:rsidRPr="001A72A0">
        <w:rPr>
          <w:b/>
          <w:bCs/>
          <w:strike/>
          <w:sz w:val="20"/>
          <w:szCs w:val="20"/>
          <w:highlight w:val="yellow"/>
          <w:lang w:eastAsia="en-US"/>
        </w:rPr>
        <w:t xml:space="preserve">KG/Lts.: 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Se presenta la cantidad de KgLts de los productos en el detalle de la venta, es decir, </w:t>
      </w:r>
      <w:r w:rsidRPr="001A72A0">
        <w:rPr>
          <w:rFonts w:cs="Arial"/>
          <w:strike/>
          <w:sz w:val="20"/>
          <w:szCs w:val="20"/>
          <w:highlight w:val="yellow"/>
          <w:lang w:eastAsia="en-US"/>
        </w:rPr>
        <w:t>∑</w:t>
      </w:r>
      <w:r w:rsidRPr="001A72A0">
        <w:rPr>
          <w:strike/>
          <w:sz w:val="20"/>
          <w:szCs w:val="20"/>
          <w:highlight w:val="yellow"/>
          <w:lang w:eastAsia="en-US"/>
        </w:rPr>
        <w:t xml:space="preserve">&lt;TransProdDetalle.Cantidad * ProductoUnidad.KgLts&gt; donde &lt;ProductoUnidad.ProductoClave = TransProdDetalle.ProductoClave&gt; y </w:t>
      </w:r>
      <w:r w:rsidRPr="001A72A0">
        <w:rPr>
          <w:rFonts w:cs="Arial"/>
          <w:bCs/>
          <w:strike/>
          <w:sz w:val="20"/>
          <w:szCs w:val="20"/>
          <w:highlight w:val="yellow"/>
        </w:rPr>
        <w:t>&lt;TransProdDetalle.TransProdId = TransProd.TransProdId del movimiento actual&gt; si no se tiene información presentar 0.</w:t>
      </w:r>
    </w:p>
    <w:p w14:paraId="4CAF6F22" w14:textId="77777777" w:rsidR="00617DEA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ventas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01475BAC" w14:textId="77777777" w:rsidR="00617DEA" w:rsidRPr="002132F9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299493AD" w14:textId="77777777" w:rsidR="00617DEA" w:rsidRPr="00114A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&lt;TransProd.Folio&gt;.</w:t>
      </w:r>
    </w:p>
    <w:p w14:paraId="43F2248C" w14:textId="77777777" w:rsidR="00617DEA" w:rsidRPr="007D73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 xml:space="preserve">El sistema presenta </w:t>
      </w:r>
      <w:r w:rsidRPr="007D7310">
        <w:rPr>
          <w:sz w:val="20"/>
          <w:szCs w:val="20"/>
          <w:highlight w:val="yellow"/>
          <w:lang w:eastAsia="en-US"/>
        </w:rPr>
        <w:t xml:space="preserve">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Vendido:</w:t>
      </w:r>
    </w:p>
    <w:p w14:paraId="3B70E5E4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75302182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52827595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71E5AA9F" w14:textId="77777777" w:rsidR="00617DEA" w:rsidRPr="00FE146D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FE146D">
        <w:rPr>
          <w:sz w:val="20"/>
          <w:szCs w:val="20"/>
          <w:highlight w:val="yellow"/>
          <w:lang w:eastAsia="en-US"/>
        </w:rPr>
        <w:t>Importe</w:t>
      </w:r>
    </w:p>
    <w:p w14:paraId="12CF7945" w14:textId="77777777" w:rsidR="00617DEA" w:rsidRPr="006F47D2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6F47D2">
        <w:rPr>
          <w:sz w:val="20"/>
          <w:szCs w:val="20"/>
          <w:highlight w:val="yellow"/>
          <w:lang w:eastAsia="en-US"/>
        </w:rPr>
        <w:t>Para cada envase vendido donde &lt;TransProd.Tipo = 1&gt; y &lt;TransProd.TipoFase &lt;&gt; 0&gt; y &lt;TransProdDetalle.ProductoClave = Producto.ProductoClave&gt; y &lt;Producto.Contenido = 1&gt; y &lt;Producto.Venta = 1&gt; y &lt;Producto.ProductoClave = ProductoDetalle.ProductoClave&gt; y &lt;ProductoDetalle.ProductoClave = ProductoDetalle.ProductoDetClave&gt; (Si no se encuentran registros presentar sección vacía):</w:t>
      </w:r>
    </w:p>
    <w:p w14:paraId="3C6C07EF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Cant. </w:t>
      </w:r>
      <w:r w:rsidRPr="007D7310">
        <w:rPr>
          <w:rFonts w:cs="Arial"/>
          <w:sz w:val="20"/>
          <w:szCs w:val="20"/>
          <w:highlight w:val="yellow"/>
        </w:rPr>
        <w:t>Se presenta</w:t>
      </w:r>
      <w:r>
        <w:rPr>
          <w:rFonts w:cs="Arial"/>
          <w:sz w:val="20"/>
          <w:szCs w:val="20"/>
          <w:highlight w:val="yellow"/>
        </w:rPr>
        <w:t xml:space="preserve"> la cantidad de envase vendido</w:t>
      </w:r>
      <w:r w:rsidRPr="007D7310">
        <w:rPr>
          <w:rFonts w:cs="Arial"/>
          <w:sz w:val="20"/>
          <w:szCs w:val="20"/>
          <w:highlight w:val="yellow"/>
        </w:rPr>
        <w:t xml:space="preserve"> </w:t>
      </w:r>
      <w:r w:rsidRPr="007D7310">
        <w:rPr>
          <w:sz w:val="20"/>
          <w:szCs w:val="20"/>
          <w:highlight w:val="yellow"/>
        </w:rPr>
        <w:t>&lt;TransProdDetalle.Cantidad&gt;</w:t>
      </w:r>
      <w:r>
        <w:rPr>
          <w:sz w:val="20"/>
          <w:szCs w:val="20"/>
          <w:highlight w:val="yellow"/>
        </w:rPr>
        <w:t>.</w:t>
      </w:r>
    </w:p>
    <w:p w14:paraId="17793AB0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Envase: </w:t>
      </w:r>
      <w:r w:rsidRPr="007D7310">
        <w:rPr>
          <w:sz w:val="20"/>
          <w:szCs w:val="20"/>
          <w:highlight w:val="yellow"/>
          <w:lang w:eastAsia="en-US"/>
        </w:rPr>
        <w:t>Se presenta el nombre del producto tipo envase &lt;Producto.Nombre&gt; donde &lt;Producto.ProductoClave = TransProdDetalle.ProductoClave&gt;.</w:t>
      </w:r>
    </w:p>
    <w:p w14:paraId="20CD23C4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&lt;TransProdDetalle.Total&gt;.</w:t>
      </w:r>
    </w:p>
    <w:p w14:paraId="78E1E806" w14:textId="77777777" w:rsidR="00617DEA" w:rsidRPr="00973DE4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 xml:space="preserve">Si &lt;se obtuvieron </w:t>
      </w:r>
      <w:r>
        <w:rPr>
          <w:rFonts w:cs="Arial"/>
          <w:sz w:val="20"/>
          <w:szCs w:val="20"/>
          <w:highlight w:val="green"/>
        </w:rPr>
        <w:t>devoluciones</w:t>
      </w:r>
      <w:r w:rsidRPr="001610E9">
        <w:rPr>
          <w:rFonts w:cs="Arial"/>
          <w:sz w:val="20"/>
          <w:szCs w:val="20"/>
          <w:highlight w:val="green"/>
        </w:rPr>
        <w:t xml:space="preserve"> </w:t>
      </w:r>
      <w:r>
        <w:rPr>
          <w:rFonts w:cs="Arial"/>
          <w:sz w:val="20"/>
          <w:szCs w:val="20"/>
          <w:highlight w:val="green"/>
        </w:rPr>
        <w:t xml:space="preserve">de Envase (s) </w:t>
      </w:r>
      <w:r w:rsidRPr="001610E9">
        <w:rPr>
          <w:rFonts w:cs="Arial"/>
          <w:sz w:val="20"/>
          <w:szCs w:val="20"/>
          <w:highlight w:val="green"/>
        </w:rPr>
        <w:t>realizadas durante la visita actual&gt;</w:t>
      </w:r>
    </w:p>
    <w:p w14:paraId="0D8F1582" w14:textId="77777777" w:rsidR="00617DEA" w:rsidRPr="007D7310" w:rsidRDefault="00617DEA" w:rsidP="00617DEA">
      <w:pPr>
        <w:numPr>
          <w:ilvl w:val="1"/>
          <w:numId w:val="4"/>
        </w:numPr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Envase Entregado por el Cliente:</w:t>
      </w:r>
    </w:p>
    <w:p w14:paraId="4538E249" w14:textId="77777777" w:rsidR="00617DEA" w:rsidRPr="007D73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324DDDFE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704A1A15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Envase</w:t>
      </w:r>
    </w:p>
    <w:p w14:paraId="65D79C66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1B97F02A" w14:textId="77777777" w:rsidR="00617DEA" w:rsidRPr="007D73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Para cada </w:t>
      </w:r>
      <w:r>
        <w:rPr>
          <w:sz w:val="20"/>
          <w:szCs w:val="20"/>
          <w:highlight w:val="yellow"/>
          <w:lang w:eastAsia="en-US"/>
        </w:rPr>
        <w:t xml:space="preserve">tipo de </w:t>
      </w:r>
      <w:r w:rsidRPr="007D7310">
        <w:rPr>
          <w:sz w:val="20"/>
          <w:szCs w:val="20"/>
          <w:highlight w:val="yellow"/>
          <w:lang w:eastAsia="en-US"/>
        </w:rPr>
        <w:t>envase obtenido &lt;TransProd.Tipo = 3&gt; y &lt;TransProd.TipoFase &lt;&gt; 0&gt; y &lt;TransProdDetalle.ProductoClave = Producto.ProductoClave&gt; y &lt;Producto.Contenido = 1&gt; y &lt;Producto.Venta = 1&gt; (Si no se encuentran registros presentar sección vacía):</w:t>
      </w:r>
    </w:p>
    <w:p w14:paraId="2EE53F72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Cant. </w:t>
      </w:r>
      <w:r w:rsidRPr="007D7310">
        <w:rPr>
          <w:rFonts w:cs="Arial"/>
          <w:sz w:val="20"/>
          <w:szCs w:val="20"/>
          <w:highlight w:val="yellow"/>
        </w:rPr>
        <w:t xml:space="preserve">Se presenta </w:t>
      </w:r>
      <w:r w:rsidRPr="008E2B5A">
        <w:rPr>
          <w:rFonts w:cs="Arial"/>
          <w:sz w:val="20"/>
          <w:szCs w:val="20"/>
          <w:highlight w:val="green"/>
        </w:rPr>
        <w:t xml:space="preserve">la sumatoria de la </w:t>
      </w:r>
      <w:r w:rsidRPr="008E2B5A">
        <w:rPr>
          <w:sz w:val="20"/>
          <w:szCs w:val="20"/>
          <w:highlight w:val="green"/>
        </w:rPr>
        <w:t>cantidad de l</w:t>
      </w:r>
      <w:r>
        <w:rPr>
          <w:sz w:val="20"/>
          <w:szCs w:val="20"/>
          <w:highlight w:val="green"/>
        </w:rPr>
        <w:t>os</w:t>
      </w:r>
      <w:r w:rsidRPr="008E2B5A">
        <w:rPr>
          <w:sz w:val="20"/>
          <w:szCs w:val="20"/>
          <w:highlight w:val="green"/>
        </w:rPr>
        <w:t xml:space="preserve"> Envase</w:t>
      </w:r>
      <w:r>
        <w:rPr>
          <w:sz w:val="20"/>
          <w:szCs w:val="20"/>
          <w:highlight w:val="green"/>
        </w:rPr>
        <w:t>s entregados</w:t>
      </w:r>
      <w:r w:rsidRPr="008E2B5A">
        <w:rPr>
          <w:sz w:val="20"/>
          <w:szCs w:val="20"/>
          <w:highlight w:val="green"/>
        </w:rPr>
        <w:t xml:space="preserve"> </w:t>
      </w:r>
      <w:r w:rsidRPr="008E2B5A">
        <w:rPr>
          <w:rFonts w:cs="Arial"/>
          <w:sz w:val="20"/>
          <w:szCs w:val="20"/>
          <w:highlight w:val="green"/>
        </w:rPr>
        <w:t>∑</w:t>
      </w:r>
      <w:r w:rsidRPr="007D7310">
        <w:rPr>
          <w:sz w:val="20"/>
          <w:szCs w:val="20"/>
          <w:highlight w:val="yellow"/>
        </w:rPr>
        <w:t>&lt;TransProdDetalle.Cantidad&gt;</w:t>
      </w:r>
      <w:r>
        <w:rPr>
          <w:sz w:val="20"/>
          <w:szCs w:val="20"/>
          <w:highlight w:val="yellow"/>
        </w:rPr>
        <w:t>.</w:t>
      </w:r>
    </w:p>
    <w:p w14:paraId="2BBFB721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lastRenderedPageBreak/>
        <w:t xml:space="preserve">Envase: </w:t>
      </w:r>
      <w:r w:rsidRPr="007D7310">
        <w:rPr>
          <w:sz w:val="20"/>
          <w:szCs w:val="20"/>
          <w:highlight w:val="yellow"/>
          <w:lang w:eastAsia="en-US"/>
        </w:rPr>
        <w:t>Se presenta el nombre del producto tipo envase &lt;Producto.Nombre&gt; donde &lt;Producto.ProductoClave = TransProdDetalle.ProductoClave&gt;.</w:t>
      </w:r>
    </w:p>
    <w:p w14:paraId="74E14819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Importe: </w:t>
      </w:r>
      <w:r w:rsidRPr="007D7310">
        <w:rPr>
          <w:sz w:val="20"/>
          <w:szCs w:val="20"/>
          <w:highlight w:val="yellow"/>
          <w:lang w:eastAsia="en-US"/>
        </w:rPr>
        <w:t>Se presenta el importe total del envase &lt;TransProdDetalle.Total&gt;.</w:t>
      </w:r>
    </w:p>
    <w:p w14:paraId="0197E27E" w14:textId="77777777" w:rsidR="00617DEA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3AD8B58B" w14:textId="77777777" w:rsidR="00617DEA" w:rsidRPr="002132F9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26B97110" w14:textId="77777777" w:rsidR="00617DEA" w:rsidRPr="00114A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&lt;TransProd.Folio&gt;.</w:t>
      </w:r>
    </w:p>
    <w:p w14:paraId="33333068" w14:textId="77777777" w:rsidR="00617DEA" w:rsidRPr="007D73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Bonificaciones:</w:t>
      </w:r>
    </w:p>
    <w:p w14:paraId="4DD4C518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769A1636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IdProd</w:t>
      </w:r>
    </w:p>
    <w:p w14:paraId="1053166C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5E8FEA00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Bonificación</w:t>
      </w:r>
    </w:p>
    <w:p w14:paraId="5210E7C0" w14:textId="77777777" w:rsidR="00617DEA" w:rsidRPr="002132F9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6D97A436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Para cada Bonificación obtenida, si &lt;TransProdDetalle.PromocionClave &lt;&gt; Null o vacío&gt; y si la clave de la promoción empieza con “B” se muestra en esta sección de Bonificaciones, si &lt;TransProdDetalle.PromocionClave = Null o vacío&gt; entonces &lt;TrpPrp.TransProdDetalleId = TransProdDetalle.TransProdDetalleId&gt; y &lt;TrpPrp.TransProdId = TransProdDetalle.TransProdId&gt; y si la clave de la promoción &lt;TrpPrp.PromocionClave = empieza con “B”&gt;:</w:t>
      </w:r>
    </w:p>
    <w:p w14:paraId="6D83A84C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IdProd: </w:t>
      </w:r>
      <w:r w:rsidRPr="007D7310">
        <w:rPr>
          <w:bCs/>
          <w:sz w:val="20"/>
          <w:szCs w:val="20"/>
          <w:highlight w:val="yellow"/>
          <w:lang w:eastAsia="en-US"/>
        </w:rPr>
        <w:t xml:space="preserve">Se presenta la clave del producto &lt;TransProdDetalle.ProductoClave&gt; 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6EDC4F09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Cant.: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 xml:space="preserve">cantidad de producto &lt;TransProdDetalle.Cantidad&gt;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TransProd.TransProdId&gt;</w:t>
      </w:r>
      <w:r w:rsidRPr="007D7310">
        <w:rPr>
          <w:sz w:val="20"/>
          <w:szCs w:val="20"/>
          <w:highlight w:val="yellow"/>
        </w:rPr>
        <w:t>.</w:t>
      </w:r>
    </w:p>
    <w:p w14:paraId="14D10DF9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Bonificación: </w:t>
      </w:r>
      <w:r w:rsidRPr="007D7310">
        <w:rPr>
          <w:rFonts w:cs="Arial"/>
          <w:sz w:val="20"/>
          <w:szCs w:val="20"/>
          <w:highlight w:val="yellow"/>
        </w:rPr>
        <w:t xml:space="preserve">Se presenta el nombre de la bonificación aplicada, &lt;Promocion.Nombre&gt; donde &lt;Promocion.PromocionClave = TrpPrp.PromocionClave&gt; y &lt;TrpPrp.TransProdId = TransProdDetalle.TransProdId&gt; y &lt;TrpPrp.TransProdDetalleId = TransProdDetalle.TransProdDetalleId&gt; y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TransProd.TransProdId&gt;, si no, presentar &lt;Promocion.Nombre&gt; donde &lt;TransProdDetalle.PromocionClave = Promocion.PromocionClave&gt; y &lt;TransProdDetalle.TransProdId = TransProd.TransProdId&gt;.</w:t>
      </w:r>
    </w:p>
    <w:p w14:paraId="3311CD1E" w14:textId="77777777" w:rsidR="00617DEA" w:rsidRPr="006B313F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Pr="007D7310">
        <w:rPr>
          <w:rFonts w:cs="Arial"/>
          <w:sz w:val="20"/>
          <w:szCs w:val="20"/>
          <w:highlight w:val="yellow"/>
        </w:rPr>
        <w:t xml:space="preserve">Se presenta el importe total de la bonificación, y se presenta como cantidad negativa &lt;TrpPrp.PromocionImp&gt; donde &lt;TrpPrp.TransProdId = TransProdDetalle.TransProdId&gt; y &lt;TrpPrp.TransProdDetalleId = TransProdDetalle.TransProdDetalleId&gt; y </w:t>
      </w:r>
      <w:r w:rsidRPr="007D7310">
        <w:rPr>
          <w:rFonts w:cs="Arial"/>
          <w:bCs/>
          <w:sz w:val="20"/>
          <w:szCs w:val="20"/>
          <w:highlight w:val="yellow"/>
        </w:rPr>
        <w:t xml:space="preserve">&lt;TransProdDetalle.TransProdId = TransProd.TransProdId del pedido actual&gt;, si no, presentar </w:t>
      </w:r>
      <w:r w:rsidRPr="007D7310">
        <w:rPr>
          <w:rFonts w:cs="Arial"/>
          <w:sz w:val="20"/>
          <w:szCs w:val="20"/>
          <w:highlight w:val="yellow"/>
        </w:rPr>
        <w:t xml:space="preserve">&lt;PrecioProductoVig.Precio&gt; donde &lt;PrecioProductoVig.ProductoClave = TransProdDetalle.ProductoClave&gt; y &lt;Vendedor.ListaPrecioBase = PrecioProductoVig.PrecioClave&gt; y &lt;Visita.VendedorId = Vendedor.VendedorId&gt; y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 si no se encuentra el producto en la lista precio base del vendedor presentar 0. (ej.: -100).</w:t>
      </w:r>
    </w:p>
    <w:p w14:paraId="4CF6D290" w14:textId="77777777" w:rsidR="00617DEA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Si &lt;se obtuvieron ventas realizadas durante la visita actual&gt;</w:t>
      </w:r>
    </w:p>
    <w:p w14:paraId="33F8AFE9" w14:textId="77777777" w:rsidR="00617DEA" w:rsidRPr="006B313F" w:rsidRDefault="00617DEA" w:rsidP="00617DE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green"/>
        </w:rPr>
      </w:pPr>
      <w:r w:rsidRPr="001610E9">
        <w:rPr>
          <w:rFonts w:cs="Arial"/>
          <w:sz w:val="20"/>
          <w:szCs w:val="20"/>
          <w:highlight w:val="green"/>
        </w:rPr>
        <w:t>Para cada venta obtenida</w:t>
      </w:r>
    </w:p>
    <w:p w14:paraId="66815010" w14:textId="77777777" w:rsidR="00617DEA" w:rsidRPr="00114A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green"/>
          <w:lang w:eastAsia="en-US"/>
        </w:rPr>
      </w:pPr>
      <w:r w:rsidRPr="00114A10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Folio:</w:t>
      </w:r>
      <w:r w:rsidRPr="00114A10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Se presenta el folio del pedido &lt;TransProd.Folio&gt;.</w:t>
      </w:r>
    </w:p>
    <w:p w14:paraId="09E96E87" w14:textId="77777777" w:rsidR="00617DEA" w:rsidRPr="007D7310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 xml:space="preserve">El sistema presenta la sección de </w:t>
      </w:r>
      <w:r w:rsidRPr="007D7310">
        <w:rPr>
          <w:b/>
          <w:bCs/>
          <w:sz w:val="20"/>
          <w:szCs w:val="20"/>
          <w:highlight w:val="yellow"/>
          <w:lang w:eastAsia="en-US"/>
        </w:rPr>
        <w:t>Promociones:</w:t>
      </w:r>
    </w:p>
    <w:p w14:paraId="5B41D60E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Se presentan las siguientes columnas</w:t>
      </w:r>
    </w:p>
    <w:p w14:paraId="07BDCCF4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IdProd</w:t>
      </w:r>
    </w:p>
    <w:p w14:paraId="176C5568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Cant.</w:t>
      </w:r>
    </w:p>
    <w:p w14:paraId="32152311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Promoción</w:t>
      </w:r>
    </w:p>
    <w:p w14:paraId="6FEF0410" w14:textId="77777777" w:rsidR="00617DEA" w:rsidRPr="001620AB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t>Importe</w:t>
      </w:r>
    </w:p>
    <w:p w14:paraId="3F7BBF31" w14:textId="77777777" w:rsidR="00617DEA" w:rsidRPr="007D7310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yellow"/>
          <w:lang w:eastAsia="en-US"/>
        </w:rPr>
      </w:pPr>
      <w:r w:rsidRPr="007D7310">
        <w:rPr>
          <w:sz w:val="20"/>
          <w:szCs w:val="20"/>
          <w:highlight w:val="yellow"/>
          <w:lang w:eastAsia="en-US"/>
        </w:rPr>
        <w:lastRenderedPageBreak/>
        <w:t xml:space="preserve">Para cada Promoción obtenida, si &lt;TransProdDetalle.PromocionClave &lt;&gt; Null o vacío&gt; y si la clave de la promoción </w:t>
      </w:r>
      <w:r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Pr="007D7310">
        <w:rPr>
          <w:sz w:val="20"/>
          <w:szCs w:val="20"/>
          <w:highlight w:val="yellow"/>
          <w:lang w:eastAsia="en-US"/>
        </w:rPr>
        <w:t xml:space="preserve"> empieza con “B” se muestra en esta sección de Promociones, si &lt;TransProdDetalle.PromocionClave = Null o vacío&gt; entonces &lt;TrpPrp.TransProdDetalleId = TransProdDetalle.TransProdDetalleId&gt; y &lt;TrpPrp.TransProdId = TransProdDetalle.TransProdId&gt; y si la clave de la promoción &lt;TrpPrp.PromocionClave si </w:t>
      </w:r>
      <w:r w:rsidRPr="007D7310">
        <w:rPr>
          <w:b/>
          <w:bCs/>
          <w:sz w:val="20"/>
          <w:szCs w:val="20"/>
          <w:highlight w:val="yellow"/>
          <w:lang w:eastAsia="en-US"/>
        </w:rPr>
        <w:t>NO</w:t>
      </w:r>
      <w:r w:rsidRPr="007D7310">
        <w:rPr>
          <w:sz w:val="20"/>
          <w:szCs w:val="20"/>
          <w:highlight w:val="yellow"/>
          <w:lang w:eastAsia="en-US"/>
        </w:rPr>
        <w:t xml:space="preserve"> empieza con “B”&gt;:</w:t>
      </w:r>
    </w:p>
    <w:p w14:paraId="09628B81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b/>
          <w:bCs/>
          <w:sz w:val="20"/>
          <w:szCs w:val="20"/>
          <w:highlight w:val="yellow"/>
          <w:lang w:eastAsia="en-US"/>
        </w:rPr>
        <w:t xml:space="preserve">IdProd: </w:t>
      </w:r>
      <w:r w:rsidRPr="007D7310">
        <w:rPr>
          <w:bCs/>
          <w:sz w:val="20"/>
          <w:szCs w:val="20"/>
          <w:highlight w:val="yellow"/>
          <w:lang w:eastAsia="en-US"/>
        </w:rPr>
        <w:t xml:space="preserve">Se presenta la clave del producto &lt;TransProdDetalle.ProductoClave&gt; 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Pr="007D7310">
        <w:rPr>
          <w:rFonts w:cs="Arial"/>
          <w:sz w:val="20"/>
          <w:szCs w:val="20"/>
          <w:highlight w:val="yellow"/>
        </w:rPr>
        <w:t>.</w:t>
      </w:r>
    </w:p>
    <w:p w14:paraId="248E7908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>Cant.:</w:t>
      </w:r>
      <w:r w:rsidRPr="007D7310">
        <w:rPr>
          <w:rFonts w:cs="Arial"/>
          <w:sz w:val="20"/>
          <w:szCs w:val="20"/>
          <w:highlight w:val="yellow"/>
        </w:rPr>
        <w:t xml:space="preserve"> Se presenta la </w:t>
      </w:r>
      <w:r w:rsidRPr="007D7310">
        <w:rPr>
          <w:sz w:val="20"/>
          <w:szCs w:val="20"/>
          <w:highlight w:val="yellow"/>
        </w:rPr>
        <w:t xml:space="preserve">cantidad de producto &lt;TransProdDetalle.Cantidad&gt; </w:t>
      </w:r>
      <w:r w:rsidRPr="007D7310">
        <w:rPr>
          <w:bCs/>
          <w:sz w:val="20"/>
          <w:szCs w:val="20"/>
          <w:highlight w:val="yellow"/>
          <w:lang w:eastAsia="en-US"/>
        </w:rPr>
        <w:t xml:space="preserve">donde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</w:t>
      </w:r>
      <w:r w:rsidRPr="007D7310">
        <w:rPr>
          <w:sz w:val="20"/>
          <w:szCs w:val="20"/>
          <w:highlight w:val="yellow"/>
        </w:rPr>
        <w:t>.</w:t>
      </w:r>
    </w:p>
    <w:p w14:paraId="08C5DEFB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Promoción: </w:t>
      </w:r>
      <w:r w:rsidRPr="007D7310">
        <w:rPr>
          <w:rFonts w:cs="Arial"/>
          <w:sz w:val="20"/>
          <w:szCs w:val="20"/>
          <w:highlight w:val="yellow"/>
        </w:rPr>
        <w:t xml:space="preserve">Se presenta el nombre de la promoción aplicada, &lt;Promocion.Nombre&gt; donde &lt;Promocion.PromocionClave = TrpPrp.PromocionClave&gt; y &lt;TrpPrp.TransProdId = TransProdDetalle.TransProdId&gt; y &lt;TrpPrp.TransProdDetalleId = TransProdDetalle.TransProdDetalleId&gt; y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TransProd.TransProdId&gt;, si no, presentar &lt;Promocion.Nombre&gt; donde &lt;TransProdDetalle.PromocionClave = Promocion.PromocionClave&gt; y &lt;TransProdDetalle.TransProdId = TransProd.TransProdId&gt;.</w:t>
      </w:r>
    </w:p>
    <w:p w14:paraId="2A080A11" w14:textId="77777777" w:rsidR="00617DEA" w:rsidRPr="007D7310" w:rsidRDefault="00617DEA" w:rsidP="00617DEA">
      <w:pPr>
        <w:numPr>
          <w:ilvl w:val="4"/>
          <w:numId w:val="4"/>
        </w:numPr>
        <w:ind w:left="3544"/>
        <w:rPr>
          <w:b/>
          <w:bCs/>
          <w:sz w:val="20"/>
          <w:szCs w:val="20"/>
          <w:highlight w:val="yellow"/>
          <w:lang w:eastAsia="en-US"/>
        </w:rPr>
      </w:pPr>
      <w:r w:rsidRPr="007D7310">
        <w:rPr>
          <w:rFonts w:cs="Arial"/>
          <w:b/>
          <w:bCs/>
          <w:sz w:val="20"/>
          <w:szCs w:val="20"/>
          <w:highlight w:val="yellow"/>
        </w:rPr>
        <w:t xml:space="preserve">Importe: </w:t>
      </w:r>
      <w:r w:rsidRPr="007D7310">
        <w:rPr>
          <w:rFonts w:cs="Arial"/>
          <w:sz w:val="20"/>
          <w:szCs w:val="20"/>
          <w:highlight w:val="yellow"/>
        </w:rPr>
        <w:t xml:space="preserve">Se presenta el importe total de la bonificación, y se presenta como cantidad negativa &lt;TrpPrp.PromocionImp&gt; donde &lt;TrpPrp.TransProdId = TransProdDetalle.TransProdId&gt; y &lt;TrpPrp.TransProdDetalleId = TransProdDetalle.TransProdDetalleId&gt; y </w:t>
      </w:r>
      <w:r w:rsidRPr="007D7310">
        <w:rPr>
          <w:rFonts w:cs="Arial"/>
          <w:bCs/>
          <w:sz w:val="20"/>
          <w:szCs w:val="20"/>
          <w:highlight w:val="yellow"/>
        </w:rPr>
        <w:t xml:space="preserve">&lt;TransProdDetalle.TransProdId = TransProd.TransProdId del pedido actual&gt;, si no, presentar </w:t>
      </w:r>
      <w:r w:rsidRPr="007D7310">
        <w:rPr>
          <w:rFonts w:cs="Arial"/>
          <w:sz w:val="20"/>
          <w:szCs w:val="20"/>
          <w:highlight w:val="yellow"/>
        </w:rPr>
        <w:t xml:space="preserve">&lt;PrecioProductoVig.Precio&gt; donde &lt;PrecioProductoVig.ProductoClave = TransProdDetalle.ProductoClave&gt; y &lt;Vendedor.ListaPrecioBase = PrecioProductoVig.PrecioClave&gt; y &lt;Visita.VendedorId = Vendedor.VendedorId&gt; y </w:t>
      </w:r>
      <w:r w:rsidRPr="007D7310">
        <w:rPr>
          <w:rFonts w:cs="Arial"/>
          <w:bCs/>
          <w:sz w:val="20"/>
          <w:szCs w:val="20"/>
          <w:highlight w:val="yellow"/>
        </w:rPr>
        <w:t>&lt;TransProdDetalle.TransProdId = TransProd.TransProdId del pedido actual&gt;, si no se encuentra el producto en la lista precio base del vendedor presentar 0. (ej.: -100).</w:t>
      </w:r>
    </w:p>
    <w:p w14:paraId="11770193" w14:textId="77777777" w:rsidR="00617DEA" w:rsidRPr="001F7F2E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Si &lt;se obtuvieron </w:t>
      </w:r>
      <w:r>
        <w:rPr>
          <w:rFonts w:cs="Arial"/>
          <w:sz w:val="20"/>
          <w:szCs w:val="20"/>
          <w:highlight w:val="cyan"/>
        </w:rPr>
        <w:t>Consignas</w:t>
      </w:r>
      <w:r w:rsidRPr="001F7F2E">
        <w:rPr>
          <w:rFonts w:cs="Arial"/>
          <w:sz w:val="20"/>
          <w:szCs w:val="20"/>
          <w:highlight w:val="cyan"/>
        </w:rPr>
        <w:t xml:space="preserve"> realizadas durante la visita actual&gt;</w:t>
      </w:r>
    </w:p>
    <w:p w14:paraId="1D841E40" w14:textId="77777777" w:rsidR="00617DEA" w:rsidRPr="00E00FA1" w:rsidRDefault="00617DEA" w:rsidP="00617DEA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E00FA1">
        <w:rPr>
          <w:rStyle w:val="Hipervnculo"/>
          <w:rFonts w:cs="Arial"/>
          <w:b/>
          <w:color w:val="auto"/>
          <w:sz w:val="20"/>
          <w:szCs w:val="20"/>
          <w:highlight w:val="cyan"/>
          <w:u w:val="none"/>
        </w:rPr>
        <w:t>Folio: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Se presenta el folio de</w:t>
      </w:r>
      <w: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la consigna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&lt;TransProd.Folio&gt;.</w:t>
      </w:r>
    </w:p>
    <w:p w14:paraId="7089396A" w14:textId="77777777" w:rsidR="00617DEA" w:rsidRPr="001F7F2E" w:rsidRDefault="00617DEA" w:rsidP="00617DEA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 xml:space="preserve">El sistema presenta la sección de </w:t>
      </w:r>
      <w:r w:rsidRPr="001F7F2E">
        <w:rPr>
          <w:b/>
          <w:bCs/>
          <w:sz w:val="20"/>
          <w:szCs w:val="20"/>
          <w:highlight w:val="cyan"/>
          <w:lang w:eastAsia="en-US"/>
        </w:rPr>
        <w:t>E</w:t>
      </w:r>
      <w:r>
        <w:rPr>
          <w:b/>
          <w:bCs/>
          <w:sz w:val="20"/>
          <w:szCs w:val="20"/>
          <w:highlight w:val="cyan"/>
          <w:lang w:eastAsia="en-US"/>
        </w:rPr>
        <w:t>ntrega de Consigna</w:t>
      </w:r>
      <w:r w:rsidRPr="001F7F2E">
        <w:rPr>
          <w:b/>
          <w:bCs/>
          <w:sz w:val="20"/>
          <w:szCs w:val="20"/>
          <w:highlight w:val="cyan"/>
          <w:lang w:eastAsia="en-US"/>
        </w:rPr>
        <w:t>:</w:t>
      </w:r>
    </w:p>
    <w:p w14:paraId="5B6C923D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Se presentan las siguientes columnas</w:t>
      </w:r>
    </w:p>
    <w:p w14:paraId="6F331C61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las siguientes columnas en una primera línea:</w:t>
      </w:r>
    </w:p>
    <w:p w14:paraId="16D49680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Clave</w:t>
      </w:r>
    </w:p>
    <w:p w14:paraId="749E5748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Descripción</w:t>
      </w:r>
    </w:p>
    <w:p w14:paraId="79875A7E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El sistema presenta las siguientes columnas en una </w:t>
      </w:r>
      <w:r>
        <w:rPr>
          <w:rFonts w:cs="Arial"/>
          <w:sz w:val="20"/>
          <w:szCs w:val="20"/>
          <w:highlight w:val="cyan"/>
        </w:rPr>
        <w:t>segunda</w:t>
      </w:r>
      <w:r w:rsidRPr="001F7F2E">
        <w:rPr>
          <w:rFonts w:cs="Arial"/>
          <w:sz w:val="20"/>
          <w:szCs w:val="20"/>
          <w:highlight w:val="cyan"/>
        </w:rPr>
        <w:t xml:space="preserve"> línea:</w:t>
      </w:r>
    </w:p>
    <w:p w14:paraId="58A77EFF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Cantidad</w:t>
      </w:r>
    </w:p>
    <w:p w14:paraId="2CBFD3C8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Precio Unitario</w:t>
      </w:r>
    </w:p>
    <w:p w14:paraId="562C5CA6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Subtotal</w:t>
      </w:r>
    </w:p>
    <w:p w14:paraId="7EEB2098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Para cada detalle obtenido para </w:t>
      </w:r>
      <w:r>
        <w:rPr>
          <w:rFonts w:cs="Arial"/>
          <w:sz w:val="20"/>
          <w:szCs w:val="20"/>
          <w:highlight w:val="cyan"/>
        </w:rPr>
        <w:t>la Consigna</w:t>
      </w:r>
    </w:p>
    <w:p w14:paraId="1D4E74B0" w14:textId="77777777" w:rsidR="00617DEA" w:rsidRDefault="00617DEA" w:rsidP="00617DEA">
      <w:pPr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 siguiente información en la columna correspondiente:</w:t>
      </w:r>
    </w:p>
    <w:p w14:paraId="65DF3503" w14:textId="77777777" w:rsidR="00617DEA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 w:rsidRPr="001F7F2E">
        <w:rPr>
          <w:rFonts w:cs="Arial"/>
          <w:b/>
          <w:bCs/>
          <w:sz w:val="20"/>
          <w:szCs w:val="20"/>
          <w:highlight w:val="cyan"/>
        </w:rPr>
        <w:t>Clave: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Se presenta la clave del producto &lt;TransProdDetalle.ProductoClave&gt; donde &lt;TransProdDetalle.TransProdId = TransProd.TransProdId de la Consigna&gt;.</w:t>
      </w:r>
    </w:p>
    <w:p w14:paraId="3F01B352" w14:textId="77777777" w:rsidR="00617DEA" w:rsidRPr="00286774" w:rsidRDefault="00617DEA" w:rsidP="00617DEA">
      <w:pPr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Descripción: </w:t>
      </w:r>
      <w:r w:rsidRPr="00286774">
        <w:rPr>
          <w:rFonts w:cs="Arial"/>
          <w:sz w:val="20"/>
          <w:szCs w:val="20"/>
          <w:highlight w:val="cyan"/>
        </w:rPr>
        <w:t xml:space="preserve">Se presenta la descripción </w:t>
      </w:r>
      <w:r>
        <w:rPr>
          <w:rFonts w:cs="Arial"/>
          <w:sz w:val="20"/>
          <w:szCs w:val="20"/>
          <w:highlight w:val="cyan"/>
        </w:rPr>
        <w:t>d</w:t>
      </w:r>
      <w:r w:rsidRPr="00286774">
        <w:rPr>
          <w:rFonts w:cs="Arial"/>
          <w:sz w:val="20"/>
          <w:szCs w:val="20"/>
          <w:highlight w:val="cyan"/>
        </w:rPr>
        <w:t xml:space="preserve">el producto actual &lt;Producto.Nombre&gt; donde </w:t>
      </w:r>
      <w:r w:rsidRPr="00286774">
        <w:rPr>
          <w:rFonts w:cs="Arial"/>
          <w:bCs/>
          <w:sz w:val="20"/>
          <w:szCs w:val="20"/>
          <w:highlight w:val="cyan"/>
        </w:rPr>
        <w:t xml:space="preserve">&lt;TransProdDetalle.ProductoClave = Producto.ProductoClave&gt; y &lt;TransProdDetalle.TransProdId = TransProd.TransProdId </w:t>
      </w:r>
      <w:r>
        <w:rPr>
          <w:rFonts w:cs="Arial"/>
          <w:bCs/>
          <w:sz w:val="20"/>
          <w:szCs w:val="20"/>
          <w:highlight w:val="cyan"/>
        </w:rPr>
        <w:t>de la consigna actual</w:t>
      </w:r>
      <w:r w:rsidRPr="00286774">
        <w:rPr>
          <w:rFonts w:cs="Arial"/>
          <w:bCs/>
          <w:sz w:val="20"/>
          <w:szCs w:val="20"/>
          <w:highlight w:val="cyan"/>
        </w:rPr>
        <w:t>&gt;.</w:t>
      </w:r>
    </w:p>
    <w:p w14:paraId="3F491499" w14:textId="77777777" w:rsidR="00617DEA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lastRenderedPageBreak/>
        <w:t xml:space="preserve">Cantidad: </w:t>
      </w:r>
      <w:r w:rsidRPr="00CE3054">
        <w:rPr>
          <w:rFonts w:cs="Arial"/>
          <w:sz w:val="20"/>
          <w:szCs w:val="20"/>
          <w:highlight w:val="cyan"/>
        </w:rPr>
        <w:t>Se presenta la cantidad</w:t>
      </w:r>
      <w:r>
        <w:rPr>
          <w:rFonts w:cs="Arial"/>
          <w:sz w:val="20"/>
          <w:szCs w:val="20"/>
          <w:highlight w:val="cyan"/>
        </w:rPr>
        <w:t xml:space="preserve"> a consigna del producto actual &lt;TransProdDetalle.Cantidad&gt; donde </w:t>
      </w:r>
      <w:r w:rsidRPr="00286774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>
        <w:rPr>
          <w:rFonts w:cs="Arial"/>
          <w:bCs/>
          <w:sz w:val="20"/>
          <w:szCs w:val="20"/>
          <w:highlight w:val="cyan"/>
        </w:rPr>
        <w:t>de la consigna actual</w:t>
      </w:r>
      <w:r w:rsidRPr="00286774">
        <w:rPr>
          <w:rFonts w:cs="Arial"/>
          <w:bCs/>
          <w:sz w:val="20"/>
          <w:szCs w:val="20"/>
          <w:highlight w:val="cyan"/>
        </w:rPr>
        <w:t>&gt;</w:t>
      </w:r>
      <w:r>
        <w:rPr>
          <w:rFonts w:cs="Arial"/>
          <w:bCs/>
          <w:sz w:val="20"/>
          <w:szCs w:val="20"/>
          <w:highlight w:val="cyan"/>
        </w:rPr>
        <w:t>.</w:t>
      </w:r>
    </w:p>
    <w:p w14:paraId="71A81A2E" w14:textId="77777777" w:rsidR="00617DEA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Precio Unitario: </w:t>
      </w:r>
      <w:r w:rsidRPr="0087262A">
        <w:rPr>
          <w:rFonts w:cs="Arial"/>
          <w:sz w:val="20"/>
          <w:szCs w:val="20"/>
          <w:highlight w:val="cyan"/>
        </w:rPr>
        <w:t xml:space="preserve">Se presenta el precio unitario del producto incluyendo impuestos &lt;TransProdDetalle.Precio + TPDImpuesto.ImpuestoPU&gt; </w:t>
      </w:r>
      <w:r w:rsidRPr="0087262A">
        <w:rPr>
          <w:bCs/>
          <w:sz w:val="20"/>
          <w:szCs w:val="20"/>
          <w:highlight w:val="cyan"/>
          <w:lang w:eastAsia="en-US"/>
        </w:rPr>
        <w:t xml:space="preserve">donde &lt;TPDImpuesto.TransProdDetalleId = TransProdDetalle.TransProdDetalleId&gt; Y </w:t>
      </w:r>
      <w:r w:rsidRPr="0087262A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>
        <w:rPr>
          <w:rFonts w:cs="Arial"/>
          <w:bCs/>
          <w:sz w:val="20"/>
          <w:szCs w:val="20"/>
          <w:highlight w:val="cyan"/>
        </w:rPr>
        <w:t>de la consigna actual</w:t>
      </w:r>
      <w:r w:rsidRPr="0087262A">
        <w:rPr>
          <w:rFonts w:cs="Arial"/>
          <w:bCs/>
          <w:sz w:val="20"/>
          <w:szCs w:val="20"/>
          <w:highlight w:val="cyan"/>
        </w:rPr>
        <w:t>&gt;</w:t>
      </w:r>
      <w:r w:rsidRPr="0087262A">
        <w:rPr>
          <w:rFonts w:cs="Arial"/>
          <w:sz w:val="20"/>
          <w:szCs w:val="20"/>
          <w:highlight w:val="cyan"/>
        </w:rPr>
        <w:t>.</w:t>
      </w:r>
    </w:p>
    <w:p w14:paraId="5901466E" w14:textId="77777777" w:rsidR="00617DEA" w:rsidRPr="001F7F2E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Subtotal: </w:t>
      </w:r>
      <w:r w:rsidRPr="00CE3054">
        <w:rPr>
          <w:rFonts w:cs="Arial"/>
          <w:sz w:val="20"/>
          <w:szCs w:val="20"/>
          <w:highlight w:val="cyan"/>
        </w:rPr>
        <w:t>Se presenta el Subtotal del detalle de la consigna actual, realizando la siguiente operación &lt;</w:t>
      </w:r>
      <w:r w:rsidRPr="00CE3054">
        <w:rPr>
          <w:rFonts w:cs="Arial"/>
          <w:b/>
          <w:bCs/>
          <w:sz w:val="20"/>
          <w:szCs w:val="20"/>
          <w:highlight w:val="cyan"/>
        </w:rPr>
        <w:t>Cantidad</w:t>
      </w:r>
      <w:r w:rsidRPr="00CE3054">
        <w:rPr>
          <w:rFonts w:cs="Arial"/>
          <w:sz w:val="20"/>
          <w:szCs w:val="20"/>
          <w:highlight w:val="cyan"/>
        </w:rPr>
        <w:t xml:space="preserve"> * </w:t>
      </w:r>
      <w:r w:rsidRPr="00CE3054">
        <w:rPr>
          <w:rFonts w:cs="Arial"/>
          <w:b/>
          <w:bCs/>
          <w:sz w:val="20"/>
          <w:szCs w:val="20"/>
          <w:highlight w:val="cyan"/>
        </w:rPr>
        <w:t>Precio Unitario</w:t>
      </w:r>
      <w:r w:rsidRPr="00CE3054">
        <w:rPr>
          <w:rFonts w:cs="Arial"/>
          <w:sz w:val="20"/>
          <w:szCs w:val="20"/>
          <w:highlight w:val="cyan"/>
        </w:rPr>
        <w:t>&gt;.</w:t>
      </w:r>
    </w:p>
    <w:p w14:paraId="20F7BD35" w14:textId="77777777" w:rsidR="00617DEA" w:rsidRPr="001F7F2E" w:rsidRDefault="00617DEA" w:rsidP="00617DEA">
      <w:pPr>
        <w:numPr>
          <w:ilvl w:val="0"/>
          <w:numId w:val="4"/>
        </w:numPr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Si &lt;se obtuvieron </w:t>
      </w:r>
      <w:r>
        <w:rPr>
          <w:rFonts w:cs="Arial"/>
          <w:sz w:val="20"/>
          <w:szCs w:val="20"/>
          <w:highlight w:val="cyan"/>
        </w:rPr>
        <w:t>Devoluciones de Consignas</w:t>
      </w:r>
      <w:r w:rsidRPr="001F7F2E">
        <w:rPr>
          <w:rFonts w:cs="Arial"/>
          <w:sz w:val="20"/>
          <w:szCs w:val="20"/>
          <w:highlight w:val="cyan"/>
        </w:rPr>
        <w:t xml:space="preserve"> realizadas durante la visita actual&gt;</w:t>
      </w:r>
    </w:p>
    <w:p w14:paraId="5B226C86" w14:textId="77777777" w:rsidR="00617DEA" w:rsidRPr="00E00FA1" w:rsidRDefault="00617DEA" w:rsidP="00617DEA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E00FA1">
        <w:rPr>
          <w:rStyle w:val="Hipervnculo"/>
          <w:rFonts w:cs="Arial"/>
          <w:b/>
          <w:color w:val="auto"/>
          <w:sz w:val="20"/>
          <w:szCs w:val="20"/>
          <w:highlight w:val="cyan"/>
          <w:u w:val="none"/>
        </w:rPr>
        <w:t>Folio: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Se presenta el folio de</w:t>
      </w:r>
      <w: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la devolución de la consigna</w:t>
      </w:r>
      <w:r w:rsidRPr="00E00FA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&lt;TransProd.Folio&gt;.</w:t>
      </w:r>
    </w:p>
    <w:p w14:paraId="52AA3B74" w14:textId="77777777" w:rsidR="00617DEA" w:rsidRPr="00811C9C" w:rsidRDefault="00617DEA" w:rsidP="00617DEA">
      <w:pPr>
        <w:numPr>
          <w:ilvl w:val="1"/>
          <w:numId w:val="4"/>
        </w:numPr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 xml:space="preserve">El sistema presenta la sección de </w:t>
      </w:r>
      <w:r>
        <w:rPr>
          <w:b/>
          <w:bCs/>
          <w:sz w:val="20"/>
          <w:szCs w:val="20"/>
          <w:highlight w:val="cyan"/>
          <w:lang w:eastAsia="en-US"/>
        </w:rPr>
        <w:t>Devolución Consigna</w:t>
      </w:r>
      <w:r w:rsidRPr="001F7F2E">
        <w:rPr>
          <w:b/>
          <w:bCs/>
          <w:sz w:val="20"/>
          <w:szCs w:val="20"/>
          <w:highlight w:val="cyan"/>
          <w:lang w:eastAsia="en-US"/>
        </w:rPr>
        <w:t>:</w:t>
      </w:r>
    </w:p>
    <w:p w14:paraId="67B7A4C2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Se presentan las siguientes columnas</w:t>
      </w:r>
    </w:p>
    <w:p w14:paraId="0B389B98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las siguientes columnas en una primera línea:</w:t>
      </w:r>
    </w:p>
    <w:p w14:paraId="15B5C607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Clave</w:t>
      </w:r>
    </w:p>
    <w:p w14:paraId="797AA9AB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Descripción</w:t>
      </w:r>
    </w:p>
    <w:p w14:paraId="71CC0EFD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El sistema presenta las siguientes columnas en una </w:t>
      </w:r>
      <w:r>
        <w:rPr>
          <w:rFonts w:cs="Arial"/>
          <w:sz w:val="20"/>
          <w:szCs w:val="20"/>
          <w:highlight w:val="cyan"/>
        </w:rPr>
        <w:t>segunda</w:t>
      </w:r>
      <w:r w:rsidRPr="001F7F2E">
        <w:rPr>
          <w:rFonts w:cs="Arial"/>
          <w:sz w:val="20"/>
          <w:szCs w:val="20"/>
          <w:highlight w:val="cyan"/>
        </w:rPr>
        <w:t xml:space="preserve"> línea:</w:t>
      </w:r>
    </w:p>
    <w:p w14:paraId="3C67E224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Cantidad</w:t>
      </w:r>
    </w:p>
    <w:p w14:paraId="785B5E02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Precio Unitario</w:t>
      </w:r>
    </w:p>
    <w:p w14:paraId="6432783F" w14:textId="77777777" w:rsidR="00617DEA" w:rsidRPr="001F7F2E" w:rsidRDefault="00617DEA" w:rsidP="00617DEA">
      <w:pPr>
        <w:numPr>
          <w:ilvl w:val="3"/>
          <w:numId w:val="4"/>
        </w:numPr>
        <w:ind w:left="2552"/>
        <w:rPr>
          <w:sz w:val="20"/>
          <w:szCs w:val="20"/>
          <w:highlight w:val="cyan"/>
          <w:lang w:eastAsia="en-US"/>
        </w:rPr>
      </w:pPr>
      <w:r w:rsidRPr="001F7F2E">
        <w:rPr>
          <w:sz w:val="20"/>
          <w:szCs w:val="20"/>
          <w:highlight w:val="cyan"/>
          <w:lang w:eastAsia="en-US"/>
        </w:rPr>
        <w:t>Subtotal</w:t>
      </w:r>
    </w:p>
    <w:p w14:paraId="7F3BFD19" w14:textId="77777777" w:rsidR="00617DEA" w:rsidRPr="001F7F2E" w:rsidRDefault="00617DEA" w:rsidP="00617DEA">
      <w:pPr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 xml:space="preserve">Para cada detalle obtenido para </w:t>
      </w:r>
      <w:r>
        <w:rPr>
          <w:rFonts w:cs="Arial"/>
          <w:sz w:val="20"/>
          <w:szCs w:val="20"/>
          <w:highlight w:val="cyan"/>
        </w:rPr>
        <w:t>la Devolución de la Consigna donde &lt;TrpTpd.TransProdId = TransProd.TransProdId&gt; y &lt;TransProd.Tipo = 3&gt; y &lt;TransProd.TipoFase = 2&gt;, entonces:</w:t>
      </w:r>
    </w:p>
    <w:p w14:paraId="3B699DB8" w14:textId="77777777" w:rsidR="00617DEA" w:rsidRDefault="00617DEA" w:rsidP="00617DEA">
      <w:pPr>
        <w:numPr>
          <w:ilvl w:val="3"/>
          <w:numId w:val="4"/>
        </w:numPr>
        <w:ind w:left="2552" w:hanging="851"/>
        <w:rPr>
          <w:rFonts w:cs="Arial"/>
          <w:sz w:val="20"/>
          <w:szCs w:val="20"/>
          <w:highlight w:val="cyan"/>
        </w:rPr>
      </w:pPr>
      <w:r w:rsidRPr="001F7F2E">
        <w:rPr>
          <w:rFonts w:cs="Arial"/>
          <w:sz w:val="20"/>
          <w:szCs w:val="20"/>
          <w:highlight w:val="cyan"/>
        </w:rPr>
        <w:t>El sistema presenta la siguiente información en la columna correspondiente:</w:t>
      </w:r>
    </w:p>
    <w:p w14:paraId="5DD47C93" w14:textId="77777777" w:rsidR="00617DEA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 w:rsidRPr="001F7F2E">
        <w:rPr>
          <w:rFonts w:cs="Arial"/>
          <w:b/>
          <w:bCs/>
          <w:sz w:val="20"/>
          <w:szCs w:val="20"/>
          <w:highlight w:val="cyan"/>
        </w:rPr>
        <w:t>Clave:</w:t>
      </w:r>
      <w:r>
        <w:rPr>
          <w:rFonts w:cs="Arial"/>
          <w:b/>
          <w:bCs/>
          <w:sz w:val="20"/>
          <w:szCs w:val="20"/>
          <w:highlight w:val="cyan"/>
        </w:rPr>
        <w:t xml:space="preserve"> </w:t>
      </w:r>
      <w:r>
        <w:rPr>
          <w:rFonts w:cs="Arial"/>
          <w:sz w:val="20"/>
          <w:szCs w:val="20"/>
          <w:highlight w:val="cyan"/>
        </w:rPr>
        <w:t>Se presenta la clave del producto &lt;TransProdDetalle.ProductoClave&gt; donde &lt;TransProdDetalle.TransProdId = TransProd.TransProdId de la devolución de la Consigna&gt;.</w:t>
      </w:r>
    </w:p>
    <w:p w14:paraId="3BBC0059" w14:textId="77777777" w:rsidR="00617DEA" w:rsidRPr="00286774" w:rsidRDefault="00617DEA" w:rsidP="00617DEA">
      <w:pPr>
        <w:numPr>
          <w:ilvl w:val="4"/>
          <w:numId w:val="4"/>
        </w:numPr>
        <w:ind w:left="3544" w:hanging="992"/>
        <w:rPr>
          <w:rFonts w:cs="Arial"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Descripción: </w:t>
      </w:r>
      <w:r w:rsidRPr="00286774">
        <w:rPr>
          <w:rFonts w:cs="Arial"/>
          <w:sz w:val="20"/>
          <w:szCs w:val="20"/>
          <w:highlight w:val="cyan"/>
        </w:rPr>
        <w:t xml:space="preserve">Se presenta la descripción </w:t>
      </w:r>
      <w:r>
        <w:rPr>
          <w:rFonts w:cs="Arial"/>
          <w:sz w:val="20"/>
          <w:szCs w:val="20"/>
          <w:highlight w:val="cyan"/>
        </w:rPr>
        <w:t>d</w:t>
      </w:r>
      <w:r w:rsidRPr="00286774">
        <w:rPr>
          <w:rFonts w:cs="Arial"/>
          <w:sz w:val="20"/>
          <w:szCs w:val="20"/>
          <w:highlight w:val="cyan"/>
        </w:rPr>
        <w:t xml:space="preserve">el producto actual &lt;Producto.Nombre&gt; donde </w:t>
      </w:r>
      <w:r w:rsidRPr="00286774">
        <w:rPr>
          <w:rFonts w:cs="Arial"/>
          <w:bCs/>
          <w:sz w:val="20"/>
          <w:szCs w:val="20"/>
          <w:highlight w:val="cyan"/>
        </w:rPr>
        <w:t xml:space="preserve">&lt;TransProdDetalle.ProductoClave = Producto.ProductoClave&gt; y &lt;TransProdDetalle.TransProdId = TransProd.TransProdId </w:t>
      </w:r>
      <w:r>
        <w:rPr>
          <w:rFonts w:cs="Arial"/>
          <w:sz w:val="20"/>
          <w:szCs w:val="20"/>
          <w:highlight w:val="cyan"/>
        </w:rPr>
        <w:t>de la devolución de la Consigna</w:t>
      </w:r>
      <w:r w:rsidRPr="00286774">
        <w:rPr>
          <w:rFonts w:cs="Arial"/>
          <w:bCs/>
          <w:sz w:val="20"/>
          <w:szCs w:val="20"/>
          <w:highlight w:val="cyan"/>
        </w:rPr>
        <w:t>&gt;.</w:t>
      </w:r>
    </w:p>
    <w:p w14:paraId="36663438" w14:textId="77777777" w:rsidR="00617DEA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Cantidad: </w:t>
      </w:r>
      <w:r w:rsidRPr="00CE3054">
        <w:rPr>
          <w:rFonts w:cs="Arial"/>
          <w:sz w:val="20"/>
          <w:szCs w:val="20"/>
          <w:highlight w:val="cyan"/>
        </w:rPr>
        <w:t>Se presenta la cantidad</w:t>
      </w:r>
      <w:r>
        <w:rPr>
          <w:rFonts w:cs="Arial"/>
          <w:sz w:val="20"/>
          <w:szCs w:val="20"/>
          <w:highlight w:val="cyan"/>
        </w:rPr>
        <w:t xml:space="preserve"> a consigna del producto actual &lt;TransProdDetalle.Cantidad&gt; donde </w:t>
      </w:r>
      <w:r w:rsidRPr="00286774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>
        <w:rPr>
          <w:rFonts w:cs="Arial"/>
          <w:sz w:val="20"/>
          <w:szCs w:val="20"/>
          <w:highlight w:val="cyan"/>
        </w:rPr>
        <w:t>de la devolución de la Consigna</w:t>
      </w:r>
      <w:r w:rsidRPr="00286774">
        <w:rPr>
          <w:rFonts w:cs="Arial"/>
          <w:bCs/>
          <w:sz w:val="20"/>
          <w:szCs w:val="20"/>
          <w:highlight w:val="cyan"/>
        </w:rPr>
        <w:t>&gt;</w:t>
      </w:r>
      <w:r>
        <w:rPr>
          <w:rFonts w:cs="Arial"/>
          <w:bCs/>
          <w:sz w:val="20"/>
          <w:szCs w:val="20"/>
          <w:highlight w:val="cyan"/>
        </w:rPr>
        <w:t>.</w:t>
      </w:r>
    </w:p>
    <w:p w14:paraId="09EE12AD" w14:textId="77777777" w:rsidR="00617DEA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Precio Unitario: </w:t>
      </w:r>
      <w:r w:rsidRPr="0087262A">
        <w:rPr>
          <w:rFonts w:cs="Arial"/>
          <w:sz w:val="20"/>
          <w:szCs w:val="20"/>
          <w:highlight w:val="cyan"/>
        </w:rPr>
        <w:t xml:space="preserve">Se presenta el precio unitario del producto incluyendo impuestos &lt;TransProdDetalle.Precio + TPDImpuesto.ImpuestoPU&gt; </w:t>
      </w:r>
      <w:r w:rsidRPr="0087262A">
        <w:rPr>
          <w:bCs/>
          <w:sz w:val="20"/>
          <w:szCs w:val="20"/>
          <w:highlight w:val="cyan"/>
          <w:lang w:eastAsia="en-US"/>
        </w:rPr>
        <w:t xml:space="preserve">donde &lt;TPDImpuesto.TransProdDetalleId = TransProdDetalle.TransProdDetalleId&gt; Y </w:t>
      </w:r>
      <w:r w:rsidRPr="0087262A">
        <w:rPr>
          <w:rFonts w:cs="Arial"/>
          <w:bCs/>
          <w:sz w:val="20"/>
          <w:szCs w:val="20"/>
          <w:highlight w:val="cyan"/>
        </w:rPr>
        <w:t xml:space="preserve">&lt;TransProdDetalle.TransProdId = TransProd.TransProdId </w:t>
      </w:r>
      <w:r>
        <w:rPr>
          <w:rFonts w:cs="Arial"/>
          <w:sz w:val="20"/>
          <w:szCs w:val="20"/>
          <w:highlight w:val="cyan"/>
        </w:rPr>
        <w:t>de la devolución de la Consigna</w:t>
      </w:r>
      <w:r w:rsidRPr="0087262A">
        <w:rPr>
          <w:rFonts w:cs="Arial"/>
          <w:bCs/>
          <w:sz w:val="20"/>
          <w:szCs w:val="20"/>
          <w:highlight w:val="cyan"/>
        </w:rPr>
        <w:t>&gt;</w:t>
      </w:r>
      <w:r w:rsidRPr="0087262A">
        <w:rPr>
          <w:rFonts w:cs="Arial"/>
          <w:sz w:val="20"/>
          <w:szCs w:val="20"/>
          <w:highlight w:val="cyan"/>
        </w:rPr>
        <w:t>.</w:t>
      </w:r>
    </w:p>
    <w:p w14:paraId="0D4F3185" w14:textId="77777777" w:rsidR="00617DEA" w:rsidRPr="0031049E" w:rsidRDefault="00617DEA" w:rsidP="00617DEA">
      <w:pPr>
        <w:numPr>
          <w:ilvl w:val="4"/>
          <w:numId w:val="4"/>
        </w:numPr>
        <w:ind w:left="3544" w:hanging="992"/>
        <w:rPr>
          <w:rFonts w:cs="Arial"/>
          <w:b/>
          <w:bCs/>
          <w:sz w:val="20"/>
          <w:szCs w:val="20"/>
          <w:highlight w:val="cyan"/>
        </w:rPr>
      </w:pPr>
      <w:r>
        <w:rPr>
          <w:rFonts w:cs="Arial"/>
          <w:b/>
          <w:bCs/>
          <w:sz w:val="20"/>
          <w:szCs w:val="20"/>
          <w:highlight w:val="cyan"/>
        </w:rPr>
        <w:t xml:space="preserve">Subtotal: </w:t>
      </w:r>
      <w:r w:rsidRPr="00CE3054">
        <w:rPr>
          <w:rFonts w:cs="Arial"/>
          <w:sz w:val="20"/>
          <w:szCs w:val="20"/>
          <w:highlight w:val="cyan"/>
        </w:rPr>
        <w:t>Se presenta el Subtotal del detalle de la consigna actual, realizando la siguiente operación &lt;</w:t>
      </w:r>
      <w:r w:rsidRPr="00CE3054">
        <w:rPr>
          <w:rFonts w:cs="Arial"/>
          <w:b/>
          <w:bCs/>
          <w:sz w:val="20"/>
          <w:szCs w:val="20"/>
          <w:highlight w:val="cyan"/>
        </w:rPr>
        <w:t>Cantidad</w:t>
      </w:r>
      <w:r w:rsidRPr="00CE3054">
        <w:rPr>
          <w:rFonts w:cs="Arial"/>
          <w:sz w:val="20"/>
          <w:szCs w:val="20"/>
          <w:highlight w:val="cyan"/>
        </w:rPr>
        <w:t xml:space="preserve"> * </w:t>
      </w:r>
      <w:r w:rsidRPr="00CE3054">
        <w:rPr>
          <w:rFonts w:cs="Arial"/>
          <w:b/>
          <w:bCs/>
          <w:sz w:val="20"/>
          <w:szCs w:val="20"/>
          <w:highlight w:val="cyan"/>
        </w:rPr>
        <w:t>Precio Unitario</w:t>
      </w:r>
      <w:r w:rsidRPr="00CE3054">
        <w:rPr>
          <w:rFonts w:cs="Arial"/>
          <w:sz w:val="20"/>
          <w:szCs w:val="20"/>
          <w:highlight w:val="cyan"/>
        </w:rPr>
        <w:t>&gt;.</w:t>
      </w:r>
    </w:p>
    <w:p w14:paraId="322B7769" w14:textId="77777777" w:rsidR="00617DEA" w:rsidRPr="004E2073" w:rsidRDefault="00617DEA" w:rsidP="00617DEA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los siguientes totales:</w:t>
      </w:r>
    </w:p>
    <w:p w14:paraId="4890C48C" w14:textId="77777777" w:rsidR="00617DEA" w:rsidRPr="004E2073" w:rsidRDefault="00617DEA" w:rsidP="00617DEA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Subtotal: </w:t>
      </w:r>
      <w:r w:rsidRPr="004E2073">
        <w:rPr>
          <w:sz w:val="20"/>
          <w:szCs w:val="20"/>
          <w:lang w:eastAsia="en-US"/>
        </w:rPr>
        <w:t xml:space="preserve">Se presenta </w:t>
      </w:r>
      <w:r>
        <w:rPr>
          <w:sz w:val="20"/>
          <w:szCs w:val="20"/>
          <w:lang w:eastAsia="en-US"/>
        </w:rPr>
        <w:t xml:space="preserve">la sumatoria de los subtotales de los pedidos de la sección del detalle del pedido </w:t>
      </w:r>
      <w:r>
        <w:rPr>
          <w:rFonts w:cs="Arial"/>
          <w:sz w:val="20"/>
          <w:szCs w:val="20"/>
          <w:lang w:eastAsia="en-US"/>
        </w:rPr>
        <w:t>∑</w:t>
      </w:r>
      <w:r w:rsidRPr="004E2073">
        <w:rPr>
          <w:sz w:val="20"/>
          <w:szCs w:val="20"/>
          <w:lang w:eastAsia="en-US"/>
        </w:rPr>
        <w:t>&lt;</w:t>
      </w:r>
      <w:r w:rsidRPr="00AF2F1E">
        <w:rPr>
          <w:b/>
          <w:bCs/>
          <w:sz w:val="20"/>
          <w:szCs w:val="20"/>
          <w:lang w:eastAsia="en-US"/>
        </w:rPr>
        <w:t>Subtotal</w:t>
      </w:r>
      <w:r w:rsidRPr="004E2073">
        <w:rPr>
          <w:sz w:val="20"/>
          <w:szCs w:val="20"/>
          <w:lang w:eastAsia="en-US"/>
        </w:rPr>
        <w:t>&gt;, precedido del signo “$”.</w:t>
      </w:r>
    </w:p>
    <w:p w14:paraId="74D0FAAF" w14:textId="77777777" w:rsidR="00617DEA" w:rsidRPr="00AF2F1E" w:rsidRDefault="00617DEA" w:rsidP="00617DEA">
      <w:pPr>
        <w:pStyle w:val="Prrafodelista"/>
        <w:numPr>
          <w:ilvl w:val="1"/>
          <w:numId w:val="4"/>
        </w:numPr>
        <w:ind w:left="993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sumatoria de los impuestos, presentando por línea cada impuesto distinto aplicado en la venta actual:</w:t>
      </w:r>
    </w:p>
    <w:p w14:paraId="102E04E3" w14:textId="77777777" w:rsidR="00617DEA" w:rsidRPr="00AF2F1E" w:rsidRDefault="00617DEA" w:rsidP="00617DEA">
      <w:pPr>
        <w:pStyle w:val="Prrafodelista"/>
        <w:numPr>
          <w:ilvl w:val="2"/>
          <w:numId w:val="4"/>
        </w:numPr>
        <w:ind w:left="1701" w:hanging="708"/>
        <w:rPr>
          <w:bCs/>
          <w:strike/>
          <w:sz w:val="20"/>
          <w:szCs w:val="20"/>
          <w:highlight w:val="yellow"/>
          <w:lang w:eastAsia="en-US"/>
        </w:rPr>
      </w:pPr>
      <w:r w:rsidRPr="00AF2F1E">
        <w:rPr>
          <w:bCs/>
          <w:strike/>
          <w:sz w:val="20"/>
          <w:szCs w:val="20"/>
          <w:highlight w:val="yellow"/>
          <w:lang w:eastAsia="en-US"/>
        </w:rPr>
        <w:t>Se presenta la clave del impuesto concatenando la sumatoria del importe y las etiquetas correspondientes, es decir, &lt;TPDImpuesto.ImpuestoClave&gt; + ”:” + “ $ ” +</w:t>
      </w:r>
      <w:r w:rsidRPr="00AF2F1E">
        <w:rPr>
          <w:rFonts w:cs="Arial"/>
          <w:bCs/>
          <w:strike/>
          <w:sz w:val="20"/>
          <w:szCs w:val="20"/>
          <w:highlight w:val="yellow"/>
          <w:lang w:eastAsia="en-US"/>
        </w:rPr>
        <w:t>∑</w:t>
      </w:r>
      <w:r w:rsidRPr="00AF2F1E">
        <w:rPr>
          <w:bCs/>
          <w:strike/>
          <w:sz w:val="20"/>
          <w:szCs w:val="20"/>
          <w:highlight w:val="yellow"/>
          <w:lang w:eastAsia="en-US"/>
        </w:rPr>
        <w:t>&lt;TPDImpuesto.ImpuestoPU&gt; donde la clave del impuesto sean iguales &lt;TPDImpuesto.ImppuestoClave&gt; y &lt;TransProd.TransProdId = TPDImpuesto.TransProdId&gt;.</w:t>
      </w:r>
    </w:p>
    <w:p w14:paraId="507E2EF0" w14:textId="77777777" w:rsidR="00617DEA" w:rsidRPr="00AF2F1E" w:rsidRDefault="00617DEA" w:rsidP="00617DEA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Envase: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Envase Vendido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envases presentar “$ 0.00”.</w:t>
      </w:r>
    </w:p>
    <w:p w14:paraId="13DB890D" w14:textId="77777777" w:rsidR="00617DEA" w:rsidRPr="00AF2F1E" w:rsidRDefault="00617DEA" w:rsidP="00617DEA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lastRenderedPageBreak/>
        <w:t xml:space="preserve">Bonificaciones: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Bonificaciones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bonificaciones presentar “$ 0.00”.</w:t>
      </w:r>
    </w:p>
    <w:p w14:paraId="682585B9" w14:textId="77777777" w:rsidR="00617DEA" w:rsidRPr="00AF2F1E" w:rsidRDefault="00617DEA" w:rsidP="00617DEA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AF2F1E">
        <w:rPr>
          <w:b/>
          <w:sz w:val="20"/>
          <w:szCs w:val="20"/>
          <w:highlight w:val="yellow"/>
          <w:lang w:eastAsia="en-US"/>
        </w:rPr>
        <w:t xml:space="preserve">Promociones: </w:t>
      </w:r>
      <w:r w:rsidRPr="00AF2F1E">
        <w:rPr>
          <w:sz w:val="20"/>
          <w:szCs w:val="20"/>
          <w:highlight w:val="yellow"/>
          <w:lang w:eastAsia="en-US"/>
        </w:rPr>
        <w:t>Se presenta la sumatoria de los importes de la sección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secciones</w:t>
      </w:r>
      <w:r w:rsidRPr="00AF2F1E">
        <w:rPr>
          <w:sz w:val="20"/>
          <w:szCs w:val="20"/>
          <w:highlight w:val="yellow"/>
          <w:lang w:eastAsia="en-US"/>
        </w:rPr>
        <w:t xml:space="preserve"> de Promociones </w:t>
      </w:r>
      <w:r w:rsidRPr="00AF2F1E">
        <w:rPr>
          <w:rFonts w:cs="Arial"/>
          <w:sz w:val="20"/>
          <w:szCs w:val="20"/>
          <w:highlight w:val="yellow"/>
          <w:lang w:eastAsia="en-US"/>
        </w:rPr>
        <w:t>∑</w:t>
      </w:r>
      <w:r w:rsidRPr="00AF2F1E">
        <w:rPr>
          <w:sz w:val="20"/>
          <w:szCs w:val="20"/>
          <w:highlight w:val="yellow"/>
          <w:lang w:eastAsia="en-US"/>
        </w:rPr>
        <w:t>&lt;</w:t>
      </w:r>
      <w:r w:rsidRPr="00AF2F1E">
        <w:rPr>
          <w:b/>
          <w:bCs/>
          <w:sz w:val="20"/>
          <w:szCs w:val="20"/>
          <w:highlight w:val="yellow"/>
          <w:lang w:eastAsia="en-US"/>
        </w:rPr>
        <w:t>Importe</w:t>
      </w:r>
      <w:r w:rsidRPr="00AF2F1E">
        <w:rPr>
          <w:sz w:val="20"/>
          <w:szCs w:val="20"/>
          <w:highlight w:val="yellow"/>
          <w:lang w:eastAsia="en-US"/>
        </w:rPr>
        <w:t>&gt;, precedido del signo “$”, si no se encuentran promociones presentar “$ 0.00”.</w:t>
      </w:r>
    </w:p>
    <w:p w14:paraId="0287E76C" w14:textId="77777777" w:rsidR="00617DEA" w:rsidRPr="006F47D2" w:rsidRDefault="00617DEA" w:rsidP="00617DEA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highlight w:val="yellow"/>
          <w:lang w:eastAsia="en-US"/>
        </w:rPr>
      </w:pPr>
      <w:r w:rsidRPr="006F47D2">
        <w:rPr>
          <w:b/>
          <w:sz w:val="20"/>
          <w:szCs w:val="20"/>
          <w:highlight w:val="yellow"/>
          <w:lang w:eastAsia="en-US"/>
        </w:rPr>
        <w:t xml:space="preserve">Total: </w:t>
      </w:r>
      <w:r w:rsidRPr="006F47D2">
        <w:rPr>
          <w:sz w:val="20"/>
          <w:szCs w:val="20"/>
          <w:highlight w:val="yellow"/>
          <w:lang w:eastAsia="en-US"/>
        </w:rPr>
        <w:t>Se presenta el total de la venta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1620AB">
        <w:rPr>
          <w:sz w:val="20"/>
          <w:szCs w:val="20"/>
          <w:highlight w:val="green"/>
          <w:lang w:eastAsia="en-US"/>
        </w:rPr>
        <w:t>o ventas</w:t>
      </w:r>
      <w:r w:rsidRPr="006F47D2">
        <w:rPr>
          <w:sz w:val="20"/>
          <w:szCs w:val="20"/>
          <w:highlight w:val="yellow"/>
          <w:lang w:eastAsia="en-US"/>
        </w:rPr>
        <w:t xml:space="preserve"> realiza</w:t>
      </w:r>
      <w:r>
        <w:rPr>
          <w:sz w:val="20"/>
          <w:szCs w:val="20"/>
          <w:highlight w:val="yellow"/>
          <w:lang w:eastAsia="en-US"/>
        </w:rPr>
        <w:t>das en la visita actual, se realiza</w:t>
      </w:r>
      <w:r w:rsidRPr="006F47D2">
        <w:rPr>
          <w:sz w:val="20"/>
          <w:szCs w:val="20"/>
          <w:highlight w:val="yellow"/>
          <w:lang w:eastAsia="en-US"/>
        </w:rPr>
        <w:t xml:space="preserve"> la siguiente sumatoria &lt;</w:t>
      </w:r>
      <w:r w:rsidRPr="006F47D2">
        <w:rPr>
          <w:b/>
          <w:bCs/>
          <w:sz w:val="20"/>
          <w:szCs w:val="20"/>
          <w:highlight w:val="yellow"/>
          <w:lang w:eastAsia="en-US"/>
        </w:rPr>
        <w:t>Subtotal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Envase Vendido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Bonificaciones</w:t>
      </w:r>
      <w:r w:rsidRPr="006F47D2">
        <w:rPr>
          <w:sz w:val="20"/>
          <w:szCs w:val="20"/>
          <w:highlight w:val="yellow"/>
          <w:lang w:eastAsia="en-US"/>
        </w:rPr>
        <w:t xml:space="preserve"> + </w:t>
      </w:r>
      <w:r w:rsidRPr="006F47D2">
        <w:rPr>
          <w:b/>
          <w:bCs/>
          <w:sz w:val="20"/>
          <w:szCs w:val="20"/>
          <w:highlight w:val="yellow"/>
          <w:lang w:eastAsia="en-US"/>
        </w:rPr>
        <w:t>Promociones</w:t>
      </w:r>
      <w:r w:rsidRPr="006F47D2">
        <w:rPr>
          <w:sz w:val="20"/>
          <w:szCs w:val="20"/>
          <w:highlight w:val="yellow"/>
          <w:lang w:eastAsia="en-US"/>
        </w:rPr>
        <w:t>&gt;, precedido del signo “$”.</w:t>
      </w:r>
    </w:p>
    <w:p w14:paraId="32C5CC36" w14:textId="77777777" w:rsidR="00617DEA" w:rsidRPr="00052215" w:rsidRDefault="00617DEA" w:rsidP="00617DEA">
      <w:pPr>
        <w:pStyle w:val="Prrafodelista"/>
        <w:numPr>
          <w:ilvl w:val="0"/>
          <w:numId w:val="4"/>
        </w:numPr>
        <w:ind w:left="849"/>
        <w:jc w:val="both"/>
        <w:rPr>
          <w:sz w:val="20"/>
          <w:szCs w:val="20"/>
          <w:highlight w:val="yellow"/>
          <w:lang w:eastAsia="en-US"/>
        </w:rPr>
      </w:pPr>
      <w:r w:rsidRPr="001620AB">
        <w:rPr>
          <w:rFonts w:cs="Arial"/>
          <w:sz w:val="20"/>
          <w:szCs w:val="20"/>
          <w:highlight w:val="green"/>
        </w:rPr>
        <w:t xml:space="preserve">Si una de las ventas </w:t>
      </w:r>
      <w:r w:rsidRPr="006F3763">
        <w:rPr>
          <w:rFonts w:cs="Arial"/>
          <w:sz w:val="20"/>
          <w:szCs w:val="20"/>
          <w:highlight w:val="yellow"/>
        </w:rPr>
        <w:t>es a Crédito &lt;TransProd.CFVTipo = 2&gt;</w:t>
      </w:r>
      <w:r>
        <w:rPr>
          <w:rFonts w:cs="Arial"/>
          <w:sz w:val="20"/>
          <w:szCs w:val="20"/>
          <w:highlight w:val="yellow"/>
        </w:rPr>
        <w:t xml:space="preserve"> </w:t>
      </w:r>
      <w:r w:rsidRPr="00052215">
        <w:rPr>
          <w:rFonts w:cs="Arial"/>
          <w:sz w:val="20"/>
          <w:szCs w:val="20"/>
          <w:highlight w:val="cyan"/>
        </w:rPr>
        <w:t>y/o</w:t>
      </w:r>
      <w:r>
        <w:rPr>
          <w:rFonts w:cs="Arial"/>
          <w:sz w:val="20"/>
          <w:szCs w:val="20"/>
          <w:highlight w:val="cyan"/>
        </w:rPr>
        <w:t xml:space="preserve"> si</w:t>
      </w:r>
      <w:r w:rsidRPr="00052215">
        <w:rPr>
          <w:rFonts w:cs="Arial"/>
          <w:sz w:val="20"/>
          <w:szCs w:val="20"/>
          <w:highlight w:val="cyan"/>
        </w:rPr>
        <w:t xml:space="preserve"> se obtuvo una o mas Entrega de Consignas, entonces:</w:t>
      </w:r>
    </w:p>
    <w:p w14:paraId="69381360" w14:textId="77777777" w:rsidR="00617DEA" w:rsidRPr="00CB6D75" w:rsidRDefault="00617DEA" w:rsidP="00617DEA">
      <w:pPr>
        <w:pStyle w:val="Prrafodelista"/>
        <w:numPr>
          <w:ilvl w:val="1"/>
          <w:numId w:val="4"/>
        </w:numPr>
        <w:ind w:left="1276" w:hanging="425"/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S</w:t>
      </w:r>
      <w:r w:rsidRPr="006F3763">
        <w:rPr>
          <w:rFonts w:cs="Arial"/>
          <w:sz w:val="20"/>
          <w:szCs w:val="20"/>
          <w:highlight w:val="yellow"/>
        </w:rPr>
        <w:t xml:space="preserve">e muestra la siguiente leyenda “EN ESTE PAGARÉ ME (NOS) OBLIGO (MOS) A PAGAR INCONDICIONALMENTE EN ESTA PLAZA, A LA ORDEN DE </w:t>
      </w:r>
      <w:r>
        <w:rPr>
          <w:rFonts w:cs="Arial"/>
          <w:sz w:val="20"/>
          <w:szCs w:val="20"/>
          <w:highlight w:val="yellow"/>
        </w:rPr>
        <w:t>&lt;Configuracion.NombreEmpresa&gt;</w:t>
      </w:r>
      <w:r w:rsidRPr="006F3763">
        <w:rPr>
          <w:rFonts w:cs="Arial"/>
          <w:sz w:val="20"/>
          <w:szCs w:val="20"/>
          <w:highlight w:val="yellow"/>
        </w:rPr>
        <w:t xml:space="preserve"> LA CANTIDAD DE </w:t>
      </w:r>
      <w:r>
        <w:rPr>
          <w:rFonts w:cs="Arial"/>
          <w:sz w:val="20"/>
          <w:szCs w:val="20"/>
          <w:highlight w:val="yellow"/>
        </w:rPr>
        <w:t xml:space="preserve">$ &lt;TransProd.Total&gt; </w:t>
      </w:r>
      <w:r w:rsidRPr="0032115D">
        <w:rPr>
          <w:rFonts w:cs="Arial"/>
          <w:sz w:val="20"/>
          <w:szCs w:val="20"/>
          <w:highlight w:val="cyan"/>
        </w:rPr>
        <w:t>(Si hay Entrega de Consigna se suma o se muestra según sea el caso &lt;TransProd.Total de la Consigna&gt;)</w:t>
      </w:r>
      <w:r w:rsidRPr="006F3763">
        <w:rPr>
          <w:rFonts w:cs="Arial"/>
          <w:sz w:val="20"/>
          <w:szCs w:val="20"/>
          <w:highlight w:val="yellow"/>
        </w:rPr>
        <w:t xml:space="preserve"> M.N. (</w:t>
      </w:r>
      <w:r>
        <w:rPr>
          <w:rFonts w:cs="Arial"/>
          <w:sz w:val="20"/>
          <w:szCs w:val="20"/>
          <w:highlight w:val="yellow"/>
        </w:rPr>
        <w:t>“Presentar con letra la cantidad del campo Total y si hay centavos mostrarlos de la siguiente manera 50</w:t>
      </w:r>
      <w:r w:rsidRPr="006F3763">
        <w:rPr>
          <w:rFonts w:cs="Arial"/>
          <w:sz w:val="20"/>
          <w:szCs w:val="20"/>
          <w:highlight w:val="yellow"/>
        </w:rPr>
        <w:t>/100</w:t>
      </w:r>
      <w:r>
        <w:rPr>
          <w:rFonts w:cs="Arial"/>
          <w:sz w:val="20"/>
          <w:szCs w:val="20"/>
          <w:highlight w:val="yellow"/>
        </w:rPr>
        <w:t xml:space="preserve">” </w:t>
      </w:r>
      <w:r w:rsidRPr="006F3763">
        <w:rPr>
          <w:rFonts w:cs="Arial"/>
          <w:sz w:val="20"/>
          <w:szCs w:val="20"/>
          <w:highlight w:val="yellow"/>
        </w:rPr>
        <w:t>M.N.).”.</w:t>
      </w:r>
    </w:p>
    <w:p w14:paraId="274C3FF7" w14:textId="77777777" w:rsidR="00617DEA" w:rsidRPr="00CB6D75" w:rsidRDefault="00617DEA" w:rsidP="00617DEA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Se presenta una línea -----------------------.</w:t>
      </w:r>
    </w:p>
    <w:p w14:paraId="333EA466" w14:textId="77777777" w:rsidR="00617DEA" w:rsidRPr="006F3763" w:rsidRDefault="00617DEA" w:rsidP="00617DEA">
      <w:pPr>
        <w:pStyle w:val="Prrafodelista"/>
        <w:numPr>
          <w:ilvl w:val="0"/>
          <w:numId w:val="4"/>
        </w:numPr>
        <w:jc w:val="both"/>
        <w:rPr>
          <w:sz w:val="20"/>
          <w:szCs w:val="20"/>
          <w:highlight w:val="yellow"/>
          <w:lang w:eastAsia="en-US"/>
        </w:rPr>
      </w:pPr>
      <w:r>
        <w:rPr>
          <w:rFonts w:cs="Arial"/>
          <w:sz w:val="20"/>
          <w:szCs w:val="20"/>
          <w:highlight w:val="yellow"/>
        </w:rPr>
        <w:t>Presentar la leyenda “Nombre y Firma del Cliente”.</w:t>
      </w:r>
    </w:p>
    <w:p w14:paraId="0535A357" w14:textId="77777777" w:rsidR="00617DEA" w:rsidRPr="004E2073" w:rsidRDefault="00617DEA" w:rsidP="00617DEA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Finaliza el caso de uso</w:t>
      </w:r>
    </w:p>
    <w:p w14:paraId="75C8029D" w14:textId="77777777" w:rsidR="00617DEA" w:rsidRDefault="00617DEA" w:rsidP="00617DEA">
      <w:pPr>
        <w:jc w:val="both"/>
        <w:rPr>
          <w:sz w:val="20"/>
          <w:szCs w:val="20"/>
          <w:lang w:eastAsia="en-US"/>
        </w:rPr>
      </w:pPr>
    </w:p>
    <w:p w14:paraId="65BF257A" w14:textId="77777777"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14:paraId="710DB1A7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3372915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14:paraId="356548EF" w14:textId="77777777" w:rsidR="00082CD4" w:rsidRPr="00CA7A7F" w:rsidRDefault="00082CD4" w:rsidP="00082CD4">
      <w:pPr>
        <w:rPr>
          <w:lang w:val="es-MX"/>
        </w:rPr>
      </w:pPr>
    </w:p>
    <w:p w14:paraId="09ABB6A5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3372916"/>
      <w:r w:rsidRPr="00CA7A7F">
        <w:rPr>
          <w:lang w:val="es-MX"/>
        </w:rPr>
        <w:t>Opcionales</w:t>
      </w:r>
      <w:bookmarkEnd w:id="27"/>
      <w:bookmarkEnd w:id="28"/>
      <w:bookmarkEnd w:id="29"/>
    </w:p>
    <w:p w14:paraId="1B8A85CD" w14:textId="77777777" w:rsidR="003F6DBA" w:rsidRPr="003F6DBA" w:rsidRDefault="003F6DBA" w:rsidP="003F6DBA">
      <w:pPr>
        <w:pStyle w:val="InfoBlue"/>
      </w:pPr>
      <w:r w:rsidRPr="003F6DBA">
        <w:t>N/A</w:t>
      </w:r>
    </w:p>
    <w:p w14:paraId="2C3BC33E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0BBDFD17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3372917"/>
      <w:r w:rsidRPr="00CA7A7F">
        <w:rPr>
          <w:lang w:val="es-MX"/>
        </w:rPr>
        <w:t>Generales</w:t>
      </w:r>
      <w:bookmarkEnd w:id="30"/>
    </w:p>
    <w:p w14:paraId="12A30D7C" w14:textId="77777777" w:rsidR="003F6DBA" w:rsidRPr="003F6DBA" w:rsidRDefault="003F6DBA" w:rsidP="003F6DBA">
      <w:pPr>
        <w:pStyle w:val="InfoBlue"/>
      </w:pPr>
      <w:r w:rsidRPr="003F6DBA">
        <w:t>N/A</w:t>
      </w:r>
    </w:p>
    <w:p w14:paraId="14491562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52C60114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3372918"/>
      <w:r w:rsidRPr="00CA7A7F">
        <w:t>Poscondiciones</w:t>
      </w:r>
      <w:bookmarkEnd w:id="31"/>
      <w:bookmarkEnd w:id="32"/>
      <w:bookmarkEnd w:id="33"/>
    </w:p>
    <w:p w14:paraId="11244A1D" w14:textId="77777777" w:rsidR="00CA119F" w:rsidRDefault="00886EEB" w:rsidP="0028401A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14:paraId="383BF8F4" w14:textId="77777777" w:rsidR="0028401A" w:rsidRDefault="0028401A" w:rsidP="0028401A">
      <w:pPr>
        <w:pStyle w:val="Textoindependiente"/>
        <w:rPr>
          <w:lang w:eastAsia="en-US"/>
        </w:rPr>
      </w:pPr>
    </w:p>
    <w:p w14:paraId="6FCA67E1" w14:textId="77777777" w:rsidR="0028401A" w:rsidRPr="0028401A" w:rsidRDefault="0028401A" w:rsidP="0028401A">
      <w:pPr>
        <w:pStyle w:val="Textoindependiente"/>
        <w:rPr>
          <w:lang w:eastAsia="en-US"/>
        </w:rPr>
      </w:pPr>
    </w:p>
    <w:p w14:paraId="43000844" w14:textId="77777777" w:rsidR="00AC24E8" w:rsidRPr="0028401A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3372919"/>
      <w:r w:rsidRPr="00CA7A7F">
        <w:t>Firmas de Aceptación</w:t>
      </w:r>
      <w:bookmarkEnd w:id="34"/>
      <w:bookmarkEnd w:id="35"/>
      <w:bookmarkEnd w:id="36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14:paraId="77A287E3" w14:textId="77777777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9F756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14:paraId="1BC65D1C" w14:textId="77777777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44142A" w14:textId="77777777"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14:paraId="1AD95800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ECA73" w14:textId="77777777"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14:paraId="04B29013" w14:textId="77777777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1B0A6" w14:textId="77777777" w:rsidR="00886EEB" w:rsidRPr="00D541A0" w:rsidRDefault="003F743E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514DCC1E" w14:textId="77777777"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14:paraId="7F596FC2" w14:textId="77777777" w:rsidTr="0021046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C82FA" w14:textId="77777777" w:rsidR="00E42AF5" w:rsidRPr="00200213" w:rsidRDefault="00E42AF5" w:rsidP="00210466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14:paraId="0AD9B1E5" w14:textId="77777777" w:rsidTr="0021046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1557F" w14:textId="77777777"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Juan Manuel Rodriguez</w:t>
            </w:r>
          </w:p>
        </w:tc>
      </w:tr>
      <w:tr w:rsidR="00E42AF5" w:rsidRPr="00501B0B" w14:paraId="4390E618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C8A5FFA" w14:textId="77777777" w:rsidR="00E42AF5" w:rsidRPr="00501B0B" w:rsidRDefault="00E42AF5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14:paraId="7E8F42AA" w14:textId="77777777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8D7EC41" w14:textId="77777777" w:rsidR="00E42AF5" w:rsidRPr="00501B0B" w:rsidRDefault="003F743E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23</w:t>
            </w:r>
            <w:r w:rsidR="00CA67D1">
              <w:t>/0</w:t>
            </w:r>
            <w:r w:rsidR="00CA119F">
              <w:t>6</w:t>
            </w:r>
            <w:r w:rsidR="00E42AF5" w:rsidRPr="00D541A0">
              <w:t>/20</w:t>
            </w:r>
            <w:r w:rsidR="00CA119F">
              <w:t>20</w:t>
            </w:r>
          </w:p>
        </w:tc>
      </w:tr>
    </w:tbl>
    <w:p w14:paraId="58FD77C8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0EE90F99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1E080F31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363B7D87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34B7CC3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1FDFAB7" w14:textId="77777777"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78808F6" w14:textId="77777777"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14:paraId="4A6F63AC" w14:textId="77777777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C8DF9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14:paraId="3CACB100" w14:textId="77777777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4F8BA3" w14:textId="77777777"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CA119F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813C11" w:rsidRPr="00D541A0" w14:paraId="06DC2898" w14:textId="77777777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0F1D19" w14:textId="77777777"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13C11" w:rsidRPr="00D541A0" w14:paraId="7F453B70" w14:textId="77777777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0E00E5" w14:textId="77777777" w:rsidR="00813C11" w:rsidRPr="00D541A0" w:rsidRDefault="003F743E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813C11">
              <w:rPr>
                <w:sz w:val="20"/>
                <w:szCs w:val="20"/>
                <w:lang w:val="es-MX" w:eastAsia="en-US"/>
              </w:rPr>
              <w:t>/0</w:t>
            </w:r>
            <w:r w:rsidR="00CA119F">
              <w:rPr>
                <w:sz w:val="20"/>
                <w:szCs w:val="20"/>
                <w:lang w:val="es-MX" w:eastAsia="en-US"/>
              </w:rPr>
              <w:t>6</w:t>
            </w:r>
            <w:r w:rsidR="00813C11" w:rsidRPr="00D541A0">
              <w:rPr>
                <w:sz w:val="20"/>
                <w:szCs w:val="20"/>
                <w:lang w:val="es-MX" w:eastAsia="en-US"/>
              </w:rPr>
              <w:t>/20</w:t>
            </w:r>
            <w:r w:rsidR="00CA119F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1E062742" w14:textId="77777777"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F51D7" w14:textId="77777777" w:rsidR="000277F4" w:rsidRDefault="000277F4" w:rsidP="00514F06">
      <w:pPr>
        <w:pStyle w:val="Ttulo1"/>
      </w:pPr>
      <w:r>
        <w:separator/>
      </w:r>
    </w:p>
  </w:endnote>
  <w:endnote w:type="continuationSeparator" w:id="0">
    <w:p w14:paraId="10B5C6E6" w14:textId="77777777" w:rsidR="000277F4" w:rsidRDefault="000277F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67337" w14:textId="77777777" w:rsidR="00A03A3F" w:rsidRDefault="00A03A3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D9EBF7F" w14:textId="77777777" w:rsidR="00A03A3F" w:rsidRDefault="00A03A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03A3F" w:rsidRPr="00596B48" w14:paraId="42DAF645" w14:textId="77777777" w:rsidTr="00B01427">
      <w:trPr>
        <w:trHeight w:val="539"/>
      </w:trPr>
      <w:tc>
        <w:tcPr>
          <w:tcW w:w="3331" w:type="dxa"/>
        </w:tcPr>
        <w:p w14:paraId="6BC7A375" w14:textId="77777777" w:rsidR="00A03A3F" w:rsidRPr="00596B48" w:rsidRDefault="00A03A3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88665E4" wp14:editId="36FFC268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64D6B0F2" w14:textId="77777777" w:rsidR="00A03A3F" w:rsidRPr="00B01427" w:rsidRDefault="00A03A3F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14:paraId="1B4F0E0E" w14:textId="77777777" w:rsidR="00A03A3F" w:rsidRPr="00596B48" w:rsidRDefault="00A03A3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65267DF8" w14:textId="77777777" w:rsidR="00A03A3F" w:rsidRPr="00596B48" w:rsidRDefault="00A03A3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4BA1A" w14:textId="77777777" w:rsidR="000277F4" w:rsidRDefault="000277F4" w:rsidP="00514F06">
      <w:pPr>
        <w:pStyle w:val="Ttulo1"/>
      </w:pPr>
      <w:r>
        <w:separator/>
      </w:r>
    </w:p>
  </w:footnote>
  <w:footnote w:type="continuationSeparator" w:id="0">
    <w:p w14:paraId="21EFDD3C" w14:textId="77777777" w:rsidR="000277F4" w:rsidRDefault="000277F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03A3F" w:rsidRPr="00375A5D" w14:paraId="29541969" w14:textId="77777777" w:rsidTr="003E5D6F">
      <w:tc>
        <w:tcPr>
          <w:tcW w:w="4604" w:type="dxa"/>
        </w:tcPr>
        <w:p w14:paraId="3FEC3814" w14:textId="77777777" w:rsidR="00A03A3F" w:rsidRPr="00375A5D" w:rsidRDefault="00A03A3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64303AFE" w14:textId="102F5128" w:rsidR="00A03A3F" w:rsidRPr="00375A5D" w:rsidRDefault="00A03A3F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BE29E1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A03A3F" w:rsidRPr="00F52321" w14:paraId="733D4F72" w14:textId="77777777" w:rsidTr="003E5D6F">
      <w:tc>
        <w:tcPr>
          <w:tcW w:w="4604" w:type="dxa"/>
        </w:tcPr>
        <w:p w14:paraId="1A5FA3A5" w14:textId="45341A16" w:rsidR="00A03A3F" w:rsidRPr="000A6ADC" w:rsidRDefault="00A03A3F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129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 w:rsidR="000B6F9F">
            <w:rPr>
              <w:rFonts w:ascii="Tahoma" w:hAnsi="Tahoma" w:cs="Tahoma"/>
              <w:sz w:val="20"/>
              <w:szCs w:val="20"/>
            </w:rPr>
            <w:t>ReporteDeNotaDe</w:t>
          </w:r>
          <w:r>
            <w:rPr>
              <w:rFonts w:ascii="Tahoma" w:hAnsi="Tahoma" w:cs="Tahoma"/>
              <w:sz w:val="20"/>
              <w:szCs w:val="20"/>
            </w:rPr>
            <w:t>Venta(OSO)</w:t>
          </w:r>
        </w:p>
      </w:tc>
      <w:tc>
        <w:tcPr>
          <w:tcW w:w="4893" w:type="dxa"/>
        </w:tcPr>
        <w:p w14:paraId="6215A3E4" w14:textId="77777777" w:rsidR="00A03A3F" w:rsidRPr="00DF6EA0" w:rsidRDefault="00A03A3F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ED2853">
            <w:rPr>
              <w:rFonts w:ascii="Tahoma" w:hAnsi="Tahoma" w:cs="Tahoma"/>
              <w:sz w:val="20"/>
              <w:szCs w:val="20"/>
            </w:rPr>
            <w:t>2</w:t>
          </w:r>
          <w:r w:rsidR="00201A9C">
            <w:rPr>
              <w:rFonts w:ascii="Tahoma" w:hAnsi="Tahoma" w:cs="Tahoma"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t>/06</w:t>
          </w:r>
          <w:r w:rsidRPr="000A6ADC">
            <w:rPr>
              <w:rFonts w:ascii="Tahoma" w:hAnsi="Tahoma" w:cs="Tahoma"/>
              <w:sz w:val="20"/>
              <w:szCs w:val="20"/>
            </w:rPr>
            <w:t>/20</w:t>
          </w:r>
          <w:r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14:paraId="121DBEA7" w14:textId="77777777" w:rsidR="00A03A3F" w:rsidRDefault="00A03A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A03A3F" w14:paraId="6F5030B5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058A8DBE" w14:textId="77777777" w:rsidR="00A03A3F" w:rsidRDefault="00A03A3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CD1DCD0" wp14:editId="6A10C08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2F6C784F" w14:textId="77777777" w:rsidR="00A03A3F" w:rsidRPr="00872B53" w:rsidRDefault="00A03A3F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726990ED" w14:textId="77777777" w:rsidR="00A03A3F" w:rsidRDefault="00A03A3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6873"/>
    <w:rsid w:val="000164AD"/>
    <w:rsid w:val="00024228"/>
    <w:rsid w:val="000277F4"/>
    <w:rsid w:val="00027AEB"/>
    <w:rsid w:val="00030E3C"/>
    <w:rsid w:val="000330BE"/>
    <w:rsid w:val="00033722"/>
    <w:rsid w:val="00037466"/>
    <w:rsid w:val="000416FE"/>
    <w:rsid w:val="00042369"/>
    <w:rsid w:val="0004633A"/>
    <w:rsid w:val="00047BA4"/>
    <w:rsid w:val="0005001B"/>
    <w:rsid w:val="000507A4"/>
    <w:rsid w:val="00055766"/>
    <w:rsid w:val="000671A5"/>
    <w:rsid w:val="00071FD9"/>
    <w:rsid w:val="00073040"/>
    <w:rsid w:val="0007357B"/>
    <w:rsid w:val="00074234"/>
    <w:rsid w:val="00074319"/>
    <w:rsid w:val="00077A01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1C1"/>
    <w:rsid w:val="000A77DF"/>
    <w:rsid w:val="000B523A"/>
    <w:rsid w:val="000B5641"/>
    <w:rsid w:val="000B621E"/>
    <w:rsid w:val="000B6F9F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64E6"/>
    <w:rsid w:val="000F7091"/>
    <w:rsid w:val="000F77A5"/>
    <w:rsid w:val="00100DC0"/>
    <w:rsid w:val="00102961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1FC1"/>
    <w:rsid w:val="0014339B"/>
    <w:rsid w:val="001436DC"/>
    <w:rsid w:val="0015147F"/>
    <w:rsid w:val="00151F74"/>
    <w:rsid w:val="00152C0A"/>
    <w:rsid w:val="00155B9F"/>
    <w:rsid w:val="00160034"/>
    <w:rsid w:val="00167225"/>
    <w:rsid w:val="00170878"/>
    <w:rsid w:val="0017341C"/>
    <w:rsid w:val="0017419E"/>
    <w:rsid w:val="001755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0E06"/>
    <w:rsid w:val="001A436F"/>
    <w:rsid w:val="001A4B3E"/>
    <w:rsid w:val="001A5AA4"/>
    <w:rsid w:val="001A60C2"/>
    <w:rsid w:val="001A72A0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1AB9"/>
    <w:rsid w:val="001F34A1"/>
    <w:rsid w:val="001F395B"/>
    <w:rsid w:val="001F3F56"/>
    <w:rsid w:val="0020099B"/>
    <w:rsid w:val="00201A9C"/>
    <w:rsid w:val="00203741"/>
    <w:rsid w:val="002065C2"/>
    <w:rsid w:val="00210466"/>
    <w:rsid w:val="00211DE7"/>
    <w:rsid w:val="002177DF"/>
    <w:rsid w:val="00220011"/>
    <w:rsid w:val="00225DC0"/>
    <w:rsid w:val="00225DE9"/>
    <w:rsid w:val="0022637D"/>
    <w:rsid w:val="00226533"/>
    <w:rsid w:val="00227281"/>
    <w:rsid w:val="00227725"/>
    <w:rsid w:val="002311A2"/>
    <w:rsid w:val="0023338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8401A"/>
    <w:rsid w:val="00293518"/>
    <w:rsid w:val="00297D30"/>
    <w:rsid w:val="002A0FE4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2690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1568"/>
    <w:rsid w:val="00335B8B"/>
    <w:rsid w:val="003400C4"/>
    <w:rsid w:val="00345480"/>
    <w:rsid w:val="0034773B"/>
    <w:rsid w:val="0035410E"/>
    <w:rsid w:val="00354DF2"/>
    <w:rsid w:val="00361DDE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37B6"/>
    <w:rsid w:val="003F4CF3"/>
    <w:rsid w:val="003F6DBA"/>
    <w:rsid w:val="003F743E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606F"/>
    <w:rsid w:val="00457ADF"/>
    <w:rsid w:val="00461371"/>
    <w:rsid w:val="00466F68"/>
    <w:rsid w:val="00472DC0"/>
    <w:rsid w:val="00473797"/>
    <w:rsid w:val="00473B78"/>
    <w:rsid w:val="00475B6E"/>
    <w:rsid w:val="00476793"/>
    <w:rsid w:val="00481C4A"/>
    <w:rsid w:val="004823D8"/>
    <w:rsid w:val="00482459"/>
    <w:rsid w:val="00485373"/>
    <w:rsid w:val="0049112A"/>
    <w:rsid w:val="00491B4C"/>
    <w:rsid w:val="00493E03"/>
    <w:rsid w:val="004B0D88"/>
    <w:rsid w:val="004B1F0D"/>
    <w:rsid w:val="004B3C45"/>
    <w:rsid w:val="004B5F05"/>
    <w:rsid w:val="004B623B"/>
    <w:rsid w:val="004B6BD6"/>
    <w:rsid w:val="004C78B4"/>
    <w:rsid w:val="004D2620"/>
    <w:rsid w:val="004D45D6"/>
    <w:rsid w:val="004D7A83"/>
    <w:rsid w:val="004E2073"/>
    <w:rsid w:val="004E23D0"/>
    <w:rsid w:val="004E7C2F"/>
    <w:rsid w:val="004E7CD2"/>
    <w:rsid w:val="004E7D3B"/>
    <w:rsid w:val="004F049D"/>
    <w:rsid w:val="004F1C65"/>
    <w:rsid w:val="004F1C7A"/>
    <w:rsid w:val="004F4AB5"/>
    <w:rsid w:val="004F54CA"/>
    <w:rsid w:val="004F6527"/>
    <w:rsid w:val="004F7574"/>
    <w:rsid w:val="00504398"/>
    <w:rsid w:val="00504DB5"/>
    <w:rsid w:val="00505336"/>
    <w:rsid w:val="005057D3"/>
    <w:rsid w:val="0050675E"/>
    <w:rsid w:val="00507094"/>
    <w:rsid w:val="00514F06"/>
    <w:rsid w:val="0051753A"/>
    <w:rsid w:val="005249B6"/>
    <w:rsid w:val="00524D35"/>
    <w:rsid w:val="00526F91"/>
    <w:rsid w:val="005306E1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17BEC"/>
    <w:rsid w:val="00617DEA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974AB"/>
    <w:rsid w:val="006A1233"/>
    <w:rsid w:val="006A2191"/>
    <w:rsid w:val="006A530B"/>
    <w:rsid w:val="006B05AB"/>
    <w:rsid w:val="006B6CB7"/>
    <w:rsid w:val="006C07E2"/>
    <w:rsid w:val="006C0E6B"/>
    <w:rsid w:val="006C1126"/>
    <w:rsid w:val="006C14C5"/>
    <w:rsid w:val="006C4E8B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3763"/>
    <w:rsid w:val="006F47D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4EA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39C3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D7310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6BB0"/>
    <w:rsid w:val="007F7327"/>
    <w:rsid w:val="0080057A"/>
    <w:rsid w:val="00800F7B"/>
    <w:rsid w:val="00801A53"/>
    <w:rsid w:val="008022CD"/>
    <w:rsid w:val="008035BA"/>
    <w:rsid w:val="00805540"/>
    <w:rsid w:val="00810822"/>
    <w:rsid w:val="00812739"/>
    <w:rsid w:val="00813C11"/>
    <w:rsid w:val="00813F82"/>
    <w:rsid w:val="00817318"/>
    <w:rsid w:val="008213DC"/>
    <w:rsid w:val="00830A3D"/>
    <w:rsid w:val="008337CD"/>
    <w:rsid w:val="00833ED3"/>
    <w:rsid w:val="00837886"/>
    <w:rsid w:val="0084265E"/>
    <w:rsid w:val="00843DA7"/>
    <w:rsid w:val="00844161"/>
    <w:rsid w:val="00847B4B"/>
    <w:rsid w:val="008522E6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B46E5"/>
    <w:rsid w:val="008C0ED0"/>
    <w:rsid w:val="008C27A5"/>
    <w:rsid w:val="008C641B"/>
    <w:rsid w:val="008D45CF"/>
    <w:rsid w:val="008E008F"/>
    <w:rsid w:val="008E1DE2"/>
    <w:rsid w:val="008E3922"/>
    <w:rsid w:val="008F0646"/>
    <w:rsid w:val="008F0F61"/>
    <w:rsid w:val="008F263F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13436"/>
    <w:rsid w:val="00921223"/>
    <w:rsid w:val="00925298"/>
    <w:rsid w:val="00932FEB"/>
    <w:rsid w:val="009353A5"/>
    <w:rsid w:val="00937D9A"/>
    <w:rsid w:val="009446AF"/>
    <w:rsid w:val="00944C94"/>
    <w:rsid w:val="00944D77"/>
    <w:rsid w:val="00946744"/>
    <w:rsid w:val="00946D52"/>
    <w:rsid w:val="00951758"/>
    <w:rsid w:val="009627E1"/>
    <w:rsid w:val="0096313A"/>
    <w:rsid w:val="00963EF0"/>
    <w:rsid w:val="00966AB3"/>
    <w:rsid w:val="00967965"/>
    <w:rsid w:val="00967FB8"/>
    <w:rsid w:val="00971190"/>
    <w:rsid w:val="00972453"/>
    <w:rsid w:val="00972995"/>
    <w:rsid w:val="00976B16"/>
    <w:rsid w:val="0098004B"/>
    <w:rsid w:val="00982930"/>
    <w:rsid w:val="0098384D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5392"/>
    <w:rsid w:val="009C637E"/>
    <w:rsid w:val="009C7CE7"/>
    <w:rsid w:val="009D1FC7"/>
    <w:rsid w:val="009D2734"/>
    <w:rsid w:val="009D64B5"/>
    <w:rsid w:val="009E02A6"/>
    <w:rsid w:val="009E653C"/>
    <w:rsid w:val="009F2204"/>
    <w:rsid w:val="009F5569"/>
    <w:rsid w:val="009F63D6"/>
    <w:rsid w:val="009F6D98"/>
    <w:rsid w:val="00A006C5"/>
    <w:rsid w:val="00A0201A"/>
    <w:rsid w:val="00A03A3F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4C5"/>
    <w:rsid w:val="00A46EAD"/>
    <w:rsid w:val="00A51CC1"/>
    <w:rsid w:val="00A54B9C"/>
    <w:rsid w:val="00A6025D"/>
    <w:rsid w:val="00A6084F"/>
    <w:rsid w:val="00A62576"/>
    <w:rsid w:val="00A6310B"/>
    <w:rsid w:val="00A66BED"/>
    <w:rsid w:val="00A70D94"/>
    <w:rsid w:val="00A71DEC"/>
    <w:rsid w:val="00A72134"/>
    <w:rsid w:val="00A72AF8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0C5C"/>
    <w:rsid w:val="00AD1098"/>
    <w:rsid w:val="00AD2CE8"/>
    <w:rsid w:val="00AD42D8"/>
    <w:rsid w:val="00AE246F"/>
    <w:rsid w:val="00AE525A"/>
    <w:rsid w:val="00AE5DD8"/>
    <w:rsid w:val="00AE7CD8"/>
    <w:rsid w:val="00AF0A89"/>
    <w:rsid w:val="00AF263B"/>
    <w:rsid w:val="00AF2F1E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159C6"/>
    <w:rsid w:val="00B20347"/>
    <w:rsid w:val="00B22779"/>
    <w:rsid w:val="00B22901"/>
    <w:rsid w:val="00B22D0F"/>
    <w:rsid w:val="00B24500"/>
    <w:rsid w:val="00B24BF3"/>
    <w:rsid w:val="00B26129"/>
    <w:rsid w:val="00B273C2"/>
    <w:rsid w:val="00B37F38"/>
    <w:rsid w:val="00B41F17"/>
    <w:rsid w:val="00B43242"/>
    <w:rsid w:val="00B45B4B"/>
    <w:rsid w:val="00B45BAF"/>
    <w:rsid w:val="00B52BCD"/>
    <w:rsid w:val="00B53545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260E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61B7"/>
    <w:rsid w:val="00BD75B1"/>
    <w:rsid w:val="00BE01AA"/>
    <w:rsid w:val="00BE07CB"/>
    <w:rsid w:val="00BE1BBC"/>
    <w:rsid w:val="00BE29E1"/>
    <w:rsid w:val="00BE6A6F"/>
    <w:rsid w:val="00BE707F"/>
    <w:rsid w:val="00BE79B6"/>
    <w:rsid w:val="00BF192E"/>
    <w:rsid w:val="00BF5175"/>
    <w:rsid w:val="00BF51A2"/>
    <w:rsid w:val="00C010FC"/>
    <w:rsid w:val="00C0177D"/>
    <w:rsid w:val="00C02DAB"/>
    <w:rsid w:val="00C07145"/>
    <w:rsid w:val="00C07B5F"/>
    <w:rsid w:val="00C10ADD"/>
    <w:rsid w:val="00C1221B"/>
    <w:rsid w:val="00C14127"/>
    <w:rsid w:val="00C15C18"/>
    <w:rsid w:val="00C170C5"/>
    <w:rsid w:val="00C176B9"/>
    <w:rsid w:val="00C17DED"/>
    <w:rsid w:val="00C23477"/>
    <w:rsid w:val="00C260C8"/>
    <w:rsid w:val="00C27247"/>
    <w:rsid w:val="00C27877"/>
    <w:rsid w:val="00C2796C"/>
    <w:rsid w:val="00C30E7D"/>
    <w:rsid w:val="00C34B9F"/>
    <w:rsid w:val="00C35450"/>
    <w:rsid w:val="00C40663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14D"/>
    <w:rsid w:val="00C82F53"/>
    <w:rsid w:val="00C8344D"/>
    <w:rsid w:val="00C837DC"/>
    <w:rsid w:val="00C84919"/>
    <w:rsid w:val="00C91EFA"/>
    <w:rsid w:val="00C94E04"/>
    <w:rsid w:val="00C97546"/>
    <w:rsid w:val="00CA02FD"/>
    <w:rsid w:val="00CA119F"/>
    <w:rsid w:val="00CA67D1"/>
    <w:rsid w:val="00CA7A7F"/>
    <w:rsid w:val="00CB3A2E"/>
    <w:rsid w:val="00CB3C86"/>
    <w:rsid w:val="00CB3E9B"/>
    <w:rsid w:val="00CB6D75"/>
    <w:rsid w:val="00CB7F03"/>
    <w:rsid w:val="00CC12BB"/>
    <w:rsid w:val="00CC2DB1"/>
    <w:rsid w:val="00CC4C52"/>
    <w:rsid w:val="00CC64E7"/>
    <w:rsid w:val="00CC7E66"/>
    <w:rsid w:val="00CD2C55"/>
    <w:rsid w:val="00CD5AB6"/>
    <w:rsid w:val="00CD5B81"/>
    <w:rsid w:val="00CE0C04"/>
    <w:rsid w:val="00CE0EC8"/>
    <w:rsid w:val="00CE1476"/>
    <w:rsid w:val="00CF01B4"/>
    <w:rsid w:val="00CF1674"/>
    <w:rsid w:val="00CF180D"/>
    <w:rsid w:val="00CF4311"/>
    <w:rsid w:val="00CF5BBB"/>
    <w:rsid w:val="00D00283"/>
    <w:rsid w:val="00D0295E"/>
    <w:rsid w:val="00D0319B"/>
    <w:rsid w:val="00D04701"/>
    <w:rsid w:val="00D065F2"/>
    <w:rsid w:val="00D10A7E"/>
    <w:rsid w:val="00D1269E"/>
    <w:rsid w:val="00D147A3"/>
    <w:rsid w:val="00D15DA8"/>
    <w:rsid w:val="00D16AE0"/>
    <w:rsid w:val="00D312F1"/>
    <w:rsid w:val="00D32CE5"/>
    <w:rsid w:val="00D33B4B"/>
    <w:rsid w:val="00D3422F"/>
    <w:rsid w:val="00D36100"/>
    <w:rsid w:val="00D407B6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B7B19"/>
    <w:rsid w:val="00DC2B16"/>
    <w:rsid w:val="00DC4E84"/>
    <w:rsid w:val="00DC716F"/>
    <w:rsid w:val="00DC7EA1"/>
    <w:rsid w:val="00DD3110"/>
    <w:rsid w:val="00DD61C4"/>
    <w:rsid w:val="00DD7890"/>
    <w:rsid w:val="00DE5B75"/>
    <w:rsid w:val="00DE70F7"/>
    <w:rsid w:val="00DF090C"/>
    <w:rsid w:val="00DF1F20"/>
    <w:rsid w:val="00DF3A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853"/>
    <w:rsid w:val="00ED2A60"/>
    <w:rsid w:val="00EE102F"/>
    <w:rsid w:val="00EF1328"/>
    <w:rsid w:val="00F003BE"/>
    <w:rsid w:val="00F05941"/>
    <w:rsid w:val="00F07667"/>
    <w:rsid w:val="00F109F6"/>
    <w:rsid w:val="00F1623A"/>
    <w:rsid w:val="00F207E6"/>
    <w:rsid w:val="00F22304"/>
    <w:rsid w:val="00F23256"/>
    <w:rsid w:val="00F3491B"/>
    <w:rsid w:val="00F35DEE"/>
    <w:rsid w:val="00F36B30"/>
    <w:rsid w:val="00F36E8B"/>
    <w:rsid w:val="00F40B4F"/>
    <w:rsid w:val="00F43720"/>
    <w:rsid w:val="00F4755B"/>
    <w:rsid w:val="00F53326"/>
    <w:rsid w:val="00F55587"/>
    <w:rsid w:val="00F563DB"/>
    <w:rsid w:val="00F6475B"/>
    <w:rsid w:val="00F726EF"/>
    <w:rsid w:val="00F7568E"/>
    <w:rsid w:val="00F77C17"/>
    <w:rsid w:val="00F91825"/>
    <w:rsid w:val="00F93010"/>
    <w:rsid w:val="00F94849"/>
    <w:rsid w:val="00F961C2"/>
    <w:rsid w:val="00FA6510"/>
    <w:rsid w:val="00FA6A25"/>
    <w:rsid w:val="00FB0A4E"/>
    <w:rsid w:val="00FB2433"/>
    <w:rsid w:val="00FB2E50"/>
    <w:rsid w:val="00FB7BCA"/>
    <w:rsid w:val="00FC1F79"/>
    <w:rsid w:val="00FC2E65"/>
    <w:rsid w:val="00FC4956"/>
    <w:rsid w:val="00FC61D9"/>
    <w:rsid w:val="00FC789D"/>
    <w:rsid w:val="00FD4E72"/>
    <w:rsid w:val="00FD68A1"/>
    <w:rsid w:val="00FD6A24"/>
    <w:rsid w:val="00FE0C00"/>
    <w:rsid w:val="00FE13DE"/>
    <w:rsid w:val="00FE146D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E7108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D0C5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89E42-AF77-4E58-B7DC-B324E840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1050</TotalTime>
  <Pages>17</Pages>
  <Words>3918</Words>
  <Characters>21552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25420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81</cp:revision>
  <cp:lastPrinted>2008-09-11T22:09:00Z</cp:lastPrinted>
  <dcterms:created xsi:type="dcterms:W3CDTF">2019-03-22T03:30:00Z</dcterms:created>
  <dcterms:modified xsi:type="dcterms:W3CDTF">2020-11-11T19:18:00Z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