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55542" w14:textId="77777777" w:rsidR="00BF5175" w:rsidRPr="00CA7A7F" w:rsidRDefault="00BF5175" w:rsidP="0060151C">
      <w:pPr>
        <w:rPr>
          <w:rStyle w:val="nfasis"/>
          <w:lang w:val="es-MX"/>
        </w:rPr>
      </w:pPr>
    </w:p>
    <w:p w14:paraId="1674BF6A" w14:textId="77777777" w:rsidR="009F63D6" w:rsidRPr="00CA7A7F" w:rsidRDefault="009F63D6" w:rsidP="007B7EDC">
      <w:pPr>
        <w:rPr>
          <w:lang w:val="es-MX"/>
        </w:rPr>
      </w:pPr>
    </w:p>
    <w:p w14:paraId="17DFF158" w14:textId="77777777" w:rsidR="009F63D6" w:rsidRPr="00CA7A7F" w:rsidRDefault="009F63D6" w:rsidP="007B7EDC">
      <w:pPr>
        <w:rPr>
          <w:lang w:val="es-MX"/>
        </w:rPr>
      </w:pPr>
    </w:p>
    <w:p w14:paraId="053A7A6A" w14:textId="77777777" w:rsidR="009F63D6" w:rsidRPr="00CA7A7F" w:rsidRDefault="009F63D6" w:rsidP="007B7EDC">
      <w:pPr>
        <w:rPr>
          <w:lang w:val="es-MX"/>
        </w:rPr>
      </w:pPr>
    </w:p>
    <w:p w14:paraId="2F76E5E3" w14:textId="77777777" w:rsidR="009F63D6" w:rsidRPr="00CA7A7F" w:rsidRDefault="009F63D6" w:rsidP="007B7EDC">
      <w:pPr>
        <w:rPr>
          <w:lang w:val="es-MX"/>
        </w:rPr>
      </w:pPr>
    </w:p>
    <w:p w14:paraId="7F5E03D6" w14:textId="77777777" w:rsidR="009F63D6" w:rsidRPr="00CA7A7F" w:rsidRDefault="009F63D6" w:rsidP="007B7EDC">
      <w:pPr>
        <w:rPr>
          <w:lang w:val="es-MX"/>
        </w:rPr>
      </w:pPr>
    </w:p>
    <w:p w14:paraId="54C628CB" w14:textId="77777777" w:rsidR="009F63D6" w:rsidRPr="00CA7A7F" w:rsidRDefault="009F63D6" w:rsidP="007B7EDC">
      <w:pPr>
        <w:rPr>
          <w:lang w:val="es-MX"/>
        </w:rPr>
      </w:pPr>
    </w:p>
    <w:p w14:paraId="5117DDEB" w14:textId="77777777" w:rsidR="009F63D6" w:rsidRPr="00CA7A7F" w:rsidRDefault="009F63D6" w:rsidP="007B7EDC">
      <w:pPr>
        <w:rPr>
          <w:lang w:val="es-MX"/>
        </w:rPr>
      </w:pPr>
    </w:p>
    <w:p w14:paraId="1BA968F9" w14:textId="77777777" w:rsidR="009F63D6" w:rsidRPr="00CA7A7F" w:rsidRDefault="009F63D6" w:rsidP="007B7EDC">
      <w:pPr>
        <w:rPr>
          <w:lang w:val="es-MX"/>
        </w:rPr>
      </w:pPr>
    </w:p>
    <w:p w14:paraId="4D2CE1D0" w14:textId="77777777" w:rsidR="009F63D6" w:rsidRPr="00CA7A7F" w:rsidRDefault="009F63D6" w:rsidP="007B7EDC">
      <w:pPr>
        <w:rPr>
          <w:lang w:val="es-MX"/>
        </w:rPr>
      </w:pPr>
    </w:p>
    <w:p w14:paraId="4DDFBBBB" w14:textId="77777777" w:rsidR="009F63D6" w:rsidRPr="00CA7A7F" w:rsidRDefault="009F63D6" w:rsidP="007B7EDC">
      <w:pPr>
        <w:rPr>
          <w:lang w:val="es-MX"/>
        </w:rPr>
      </w:pPr>
    </w:p>
    <w:p w14:paraId="1B31E69A" w14:textId="77777777" w:rsidR="009F63D6" w:rsidRPr="00CA7A7F" w:rsidRDefault="009F63D6" w:rsidP="007B7EDC">
      <w:pPr>
        <w:rPr>
          <w:lang w:val="es-MX"/>
        </w:rPr>
      </w:pPr>
    </w:p>
    <w:p w14:paraId="64686A79" w14:textId="77777777" w:rsidR="009F63D6" w:rsidRPr="00CA7A7F" w:rsidRDefault="009F63D6" w:rsidP="007B7EDC">
      <w:pPr>
        <w:rPr>
          <w:lang w:val="es-MX"/>
        </w:rPr>
      </w:pPr>
    </w:p>
    <w:p w14:paraId="14C99D92" w14:textId="77777777"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14:paraId="15AE95F3" w14:textId="77777777"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14:paraId="65BB4FAF" w14:textId="77777777"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14:paraId="5DECE68E" w14:textId="5EA2C673"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F829C3">
        <w:rPr>
          <w:szCs w:val="36"/>
          <w:lang w:val="es-MX"/>
        </w:rPr>
        <w:t>Reporte de Nota de Venta</w:t>
      </w:r>
      <w:r w:rsidR="00BE6A6F">
        <w:rPr>
          <w:szCs w:val="36"/>
          <w:lang w:val="es-MX"/>
        </w:rPr>
        <w:t xml:space="preserve"> (</w:t>
      </w:r>
      <w:r w:rsidR="009D64B5">
        <w:rPr>
          <w:szCs w:val="36"/>
          <w:lang w:val="es-MX"/>
        </w:rPr>
        <w:t>OSO</w:t>
      </w:r>
      <w:r w:rsidR="00BE6A6F">
        <w:rPr>
          <w:szCs w:val="36"/>
          <w:lang w:val="es-MX"/>
        </w:rPr>
        <w:t xml:space="preserve">) – </w:t>
      </w:r>
      <w:r w:rsidR="009D64B5">
        <w:rPr>
          <w:szCs w:val="36"/>
          <w:lang w:val="es-MX"/>
        </w:rPr>
        <w:t>CUROLMOV129</w:t>
      </w:r>
    </w:p>
    <w:p w14:paraId="6455CAB2" w14:textId="77777777" w:rsidR="0060151C" w:rsidRPr="00CA7A7F" w:rsidRDefault="0060151C" w:rsidP="0060151C">
      <w:pPr>
        <w:pStyle w:val="Ttulo"/>
        <w:jc w:val="right"/>
        <w:rPr>
          <w:lang w:val="es-MX"/>
        </w:rPr>
      </w:pPr>
    </w:p>
    <w:p w14:paraId="4A4E0B32" w14:textId="77777777" w:rsidR="0060151C" w:rsidRPr="00457ADF" w:rsidRDefault="00FE1CAC" w:rsidP="0060151C">
      <w:pPr>
        <w:pStyle w:val="Ttulo"/>
        <w:jc w:val="right"/>
        <w:rPr>
          <w:lang w:val="es-MX"/>
        </w:rPr>
      </w:pPr>
      <w:proofErr w:type="gramStart"/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  <w:proofErr w:type="gramEnd"/>
    </w:p>
    <w:p w14:paraId="2F1052A9" w14:textId="77777777" w:rsidR="0060151C" w:rsidRPr="00CA7A7F" w:rsidRDefault="0060151C" w:rsidP="0060151C">
      <w:pPr>
        <w:rPr>
          <w:lang w:val="es-MX"/>
        </w:rPr>
      </w:pPr>
    </w:p>
    <w:p w14:paraId="203FDA8A" w14:textId="77777777" w:rsidR="009F63D6" w:rsidRPr="00CA7A7F" w:rsidRDefault="009F63D6" w:rsidP="007B7EDC">
      <w:pPr>
        <w:rPr>
          <w:lang w:val="es-MX"/>
        </w:rPr>
      </w:pPr>
    </w:p>
    <w:p w14:paraId="4CAF9C00" w14:textId="77777777" w:rsidR="009F63D6" w:rsidRPr="00CA7A7F" w:rsidRDefault="009F63D6" w:rsidP="007B7EDC">
      <w:pPr>
        <w:rPr>
          <w:lang w:val="es-MX"/>
        </w:rPr>
      </w:pPr>
    </w:p>
    <w:p w14:paraId="08008ADD" w14:textId="77777777" w:rsidR="009F63D6" w:rsidRPr="00CA7A7F" w:rsidRDefault="009F63D6" w:rsidP="007B7EDC">
      <w:pPr>
        <w:rPr>
          <w:lang w:val="es-MX"/>
        </w:rPr>
      </w:pPr>
    </w:p>
    <w:p w14:paraId="17DBF21E" w14:textId="77777777" w:rsidR="009F63D6" w:rsidRPr="00CA7A7F" w:rsidRDefault="009F63D6" w:rsidP="007B7EDC">
      <w:pPr>
        <w:rPr>
          <w:lang w:val="es-MX"/>
        </w:rPr>
      </w:pPr>
    </w:p>
    <w:p w14:paraId="6BE4145B" w14:textId="77777777" w:rsidR="009F63D6" w:rsidRPr="00CA7A7F" w:rsidRDefault="009F63D6" w:rsidP="007B7EDC">
      <w:pPr>
        <w:rPr>
          <w:lang w:val="es-MX"/>
        </w:rPr>
      </w:pPr>
    </w:p>
    <w:p w14:paraId="27EDCE63" w14:textId="77777777" w:rsidR="009F63D6" w:rsidRPr="00CA7A7F" w:rsidRDefault="009F63D6" w:rsidP="007B7EDC">
      <w:pPr>
        <w:rPr>
          <w:lang w:val="es-MX"/>
        </w:rPr>
      </w:pPr>
    </w:p>
    <w:p w14:paraId="69137205" w14:textId="77777777"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14:paraId="2A0A23A7" w14:textId="77777777"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14:paraId="62067E7B" w14:textId="77777777"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14:paraId="2E2F1318" w14:textId="77777777" w:rsidR="00FE1CAC" w:rsidRPr="00CA7A7F" w:rsidRDefault="00FE1CAC" w:rsidP="00FE1CAC">
      <w:pPr>
        <w:rPr>
          <w:lang w:val="es-MX"/>
        </w:rPr>
      </w:pPr>
    </w:p>
    <w:p w14:paraId="5EFC5476" w14:textId="77777777" w:rsidR="009F63D6" w:rsidRPr="00CA7A7F" w:rsidRDefault="009F63D6" w:rsidP="007B7EDC">
      <w:pPr>
        <w:rPr>
          <w:lang w:val="es-MX"/>
        </w:rPr>
      </w:pPr>
    </w:p>
    <w:p w14:paraId="11411D6B" w14:textId="77777777" w:rsidR="009F63D6" w:rsidRPr="00CA7A7F" w:rsidRDefault="009F63D6" w:rsidP="007B7EDC">
      <w:pPr>
        <w:rPr>
          <w:lang w:val="es-MX"/>
        </w:rPr>
      </w:pPr>
    </w:p>
    <w:p w14:paraId="0A125097" w14:textId="77777777" w:rsidR="009F63D6" w:rsidRPr="00CA7A7F" w:rsidRDefault="009F63D6" w:rsidP="007B7EDC">
      <w:pPr>
        <w:rPr>
          <w:lang w:val="es-MX"/>
        </w:rPr>
      </w:pPr>
    </w:p>
    <w:p w14:paraId="7BAA659A" w14:textId="77777777" w:rsidR="009F63D6" w:rsidRPr="00CA7A7F" w:rsidRDefault="009F63D6" w:rsidP="007B7EDC">
      <w:pPr>
        <w:rPr>
          <w:lang w:val="es-MX"/>
        </w:rPr>
      </w:pPr>
    </w:p>
    <w:p w14:paraId="5308C05A" w14:textId="77777777" w:rsidR="009F63D6" w:rsidRPr="00CA7A7F" w:rsidRDefault="009F63D6" w:rsidP="007B7EDC">
      <w:pPr>
        <w:rPr>
          <w:lang w:val="es-MX"/>
        </w:rPr>
      </w:pPr>
    </w:p>
    <w:p w14:paraId="11C81CD5" w14:textId="77777777" w:rsidR="009F63D6" w:rsidRPr="00CA7A7F" w:rsidRDefault="009F63D6" w:rsidP="007B7EDC">
      <w:pPr>
        <w:rPr>
          <w:lang w:val="es-MX"/>
        </w:rPr>
      </w:pPr>
    </w:p>
    <w:p w14:paraId="4506CC94" w14:textId="77777777" w:rsidR="009F63D6" w:rsidRPr="00CA7A7F" w:rsidRDefault="009F63D6" w:rsidP="007B7EDC">
      <w:pPr>
        <w:rPr>
          <w:lang w:val="es-MX"/>
        </w:rPr>
      </w:pPr>
    </w:p>
    <w:p w14:paraId="30E32242" w14:textId="77777777" w:rsidR="009F63D6" w:rsidRPr="00CA7A7F" w:rsidRDefault="009F63D6" w:rsidP="007B7EDC">
      <w:pPr>
        <w:rPr>
          <w:lang w:val="es-MX"/>
        </w:rPr>
      </w:pPr>
    </w:p>
    <w:p w14:paraId="14A60550" w14:textId="77777777" w:rsidR="009F63D6" w:rsidRPr="00CA7A7F" w:rsidRDefault="009F63D6" w:rsidP="007B7EDC">
      <w:pPr>
        <w:rPr>
          <w:lang w:val="es-MX"/>
        </w:rPr>
      </w:pPr>
    </w:p>
    <w:p w14:paraId="40267E8B" w14:textId="77777777" w:rsidR="009F63D6" w:rsidRPr="00CA7A7F" w:rsidRDefault="009F63D6" w:rsidP="007B7EDC">
      <w:pPr>
        <w:rPr>
          <w:lang w:val="es-MX"/>
        </w:rPr>
      </w:pPr>
    </w:p>
    <w:p w14:paraId="1FD161FB" w14:textId="77777777" w:rsidR="001436DC" w:rsidRPr="00CA7A7F" w:rsidRDefault="001436DC" w:rsidP="00481C4A">
      <w:pPr>
        <w:rPr>
          <w:b/>
          <w:bCs/>
          <w:lang w:val="es-MX"/>
        </w:rPr>
      </w:pPr>
    </w:p>
    <w:p w14:paraId="3EA89899" w14:textId="77777777"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14:paraId="64F30B2F" w14:textId="77777777"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14:paraId="3404C44D" w14:textId="77777777" w:rsidTr="00DF3C27">
        <w:trPr>
          <w:jc w:val="center"/>
        </w:trPr>
        <w:tc>
          <w:tcPr>
            <w:tcW w:w="2304" w:type="dxa"/>
            <w:shd w:val="pct25" w:color="auto" w:fill="auto"/>
          </w:tcPr>
          <w:p w14:paraId="5B00EF9A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14:paraId="4DF4C581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14:paraId="4249C88B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14:paraId="239F5ECE" w14:textId="77777777"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14:paraId="1E65CE64" w14:textId="77777777" w:rsidTr="00DF3C27">
        <w:trPr>
          <w:jc w:val="center"/>
        </w:trPr>
        <w:tc>
          <w:tcPr>
            <w:tcW w:w="2304" w:type="dxa"/>
          </w:tcPr>
          <w:p w14:paraId="35EB920B" w14:textId="77777777" w:rsidR="000A6ADC" w:rsidRPr="005306E1" w:rsidRDefault="00ED2853" w:rsidP="00AF263B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23</w:t>
            </w:r>
            <w:r w:rsidR="00BE6A6F" w:rsidRPr="005306E1">
              <w:rPr>
                <w:highlight w:val="yellow"/>
              </w:rPr>
              <w:t>/0</w:t>
            </w:r>
            <w:r w:rsidR="004823D8" w:rsidRPr="005306E1">
              <w:rPr>
                <w:highlight w:val="yellow"/>
              </w:rPr>
              <w:t>6</w:t>
            </w:r>
            <w:r w:rsidR="000A6ADC" w:rsidRPr="005306E1">
              <w:rPr>
                <w:highlight w:val="yellow"/>
              </w:rPr>
              <w:t>/20</w:t>
            </w:r>
            <w:r w:rsidR="004823D8" w:rsidRPr="005306E1">
              <w:rPr>
                <w:highlight w:val="yellow"/>
              </w:rPr>
              <w:t>20</w:t>
            </w:r>
          </w:p>
        </w:tc>
        <w:tc>
          <w:tcPr>
            <w:tcW w:w="1152" w:type="dxa"/>
          </w:tcPr>
          <w:p w14:paraId="294E8232" w14:textId="77777777" w:rsidR="000A6ADC" w:rsidRPr="005306E1" w:rsidRDefault="000A6ADC" w:rsidP="00AF263B">
            <w:pPr>
              <w:pStyle w:val="Tabletext"/>
              <w:jc w:val="center"/>
              <w:rPr>
                <w:highlight w:val="yellow"/>
              </w:rPr>
            </w:pPr>
            <w:r w:rsidRPr="005306E1">
              <w:rPr>
                <w:highlight w:val="yellow"/>
              </w:rPr>
              <w:t>1.0</w:t>
            </w:r>
          </w:p>
        </w:tc>
        <w:tc>
          <w:tcPr>
            <w:tcW w:w="3744" w:type="dxa"/>
          </w:tcPr>
          <w:p w14:paraId="43E5759B" w14:textId="2198A5A6" w:rsidR="0031217A" w:rsidRPr="005306E1" w:rsidRDefault="0031217A" w:rsidP="0031217A">
            <w:pPr>
              <w:pStyle w:val="Tabletext"/>
              <w:rPr>
                <w:highlight w:val="yellow"/>
              </w:rPr>
            </w:pPr>
            <w:r w:rsidRPr="005306E1">
              <w:rPr>
                <w:highlight w:val="yellow"/>
              </w:rPr>
              <w:t xml:space="preserve">Elaboración de la especificación del caso de uso </w:t>
            </w:r>
            <w:r w:rsidR="00F829C3">
              <w:rPr>
                <w:highlight w:val="yellow"/>
              </w:rPr>
              <w:t>Reporte de Nota de Venta</w:t>
            </w:r>
            <w:r w:rsidRPr="005306E1">
              <w:rPr>
                <w:highlight w:val="yellow"/>
              </w:rPr>
              <w:t xml:space="preserve"> para el Proyecto Route Lite de acuerdo</w:t>
            </w:r>
            <w:r w:rsidR="00D45CA9" w:rsidRPr="005306E1">
              <w:rPr>
                <w:highlight w:val="yellow"/>
              </w:rPr>
              <w:t xml:space="preserve"> al Estándar de Casos de Uso 1.3</w:t>
            </w:r>
            <w:r w:rsidRPr="005306E1">
              <w:rPr>
                <w:highlight w:val="yellow"/>
              </w:rPr>
              <w:t>.</w:t>
            </w:r>
          </w:p>
          <w:p w14:paraId="54DD930C" w14:textId="77777777" w:rsidR="0031217A" w:rsidRDefault="00837886" w:rsidP="00D45CA9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5306E1">
              <w:rPr>
                <w:sz w:val="20"/>
                <w:szCs w:val="20"/>
                <w:highlight w:val="yellow"/>
              </w:rPr>
              <w:t>Folio CAI 000</w:t>
            </w:r>
            <w:r w:rsidR="00BE6A6F" w:rsidRPr="005306E1">
              <w:rPr>
                <w:sz w:val="20"/>
                <w:szCs w:val="20"/>
                <w:highlight w:val="yellow"/>
              </w:rPr>
              <w:t>5</w:t>
            </w:r>
            <w:r w:rsidR="009D64B5" w:rsidRPr="005306E1">
              <w:rPr>
                <w:sz w:val="20"/>
                <w:szCs w:val="20"/>
                <w:highlight w:val="yellow"/>
              </w:rPr>
              <w:t>990</w:t>
            </w:r>
          </w:p>
          <w:p w14:paraId="535F2819" w14:textId="77777777" w:rsidR="00201A9C" w:rsidRPr="005306E1" w:rsidRDefault="00201A9C" w:rsidP="00D45CA9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01A9C">
              <w:rPr>
                <w:color w:val="FF0000"/>
                <w:sz w:val="20"/>
                <w:szCs w:val="20"/>
              </w:rPr>
              <w:t>Se realiza en las versiones 4.23.1.9 con réplica en 4.25.0.1 y 4.26.0.0</w:t>
            </w:r>
          </w:p>
          <w:p w14:paraId="049220C6" w14:textId="77777777" w:rsidR="000A6ADC" w:rsidRPr="005306E1" w:rsidRDefault="00837886" w:rsidP="00BE6A6F">
            <w:pPr>
              <w:pStyle w:val="Sinespaciado"/>
              <w:rPr>
                <w:highlight w:val="yellow"/>
              </w:rPr>
            </w:pPr>
            <w:r w:rsidRPr="005306E1">
              <w:rPr>
                <w:sz w:val="20"/>
                <w:szCs w:val="20"/>
                <w:highlight w:val="yellow"/>
              </w:rPr>
              <w:t>(</w:t>
            </w:r>
            <w:r w:rsidR="009D64B5" w:rsidRPr="005306E1">
              <w:rPr>
                <w:sz w:val="20"/>
                <w:szCs w:val="20"/>
                <w:highlight w:val="yellow"/>
              </w:rPr>
              <w:t>OSO</w:t>
            </w:r>
            <w:r w:rsidR="00D36100" w:rsidRPr="005306E1">
              <w:rPr>
                <w:sz w:val="20"/>
                <w:szCs w:val="20"/>
                <w:highlight w:val="yellow"/>
              </w:rPr>
              <w:t xml:space="preserve">, </w:t>
            </w:r>
            <w:r w:rsidR="00201A9C">
              <w:rPr>
                <w:sz w:val="20"/>
                <w:szCs w:val="20"/>
                <w:highlight w:val="yellow"/>
              </w:rPr>
              <w:t>4.23.1.9</w:t>
            </w:r>
            <w:r w:rsidR="0031217A" w:rsidRPr="005306E1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304" w:type="dxa"/>
          </w:tcPr>
          <w:p w14:paraId="75000FA9" w14:textId="77777777" w:rsidR="000A6ADC" w:rsidRPr="005306E1" w:rsidRDefault="004823D8" w:rsidP="00AF263B">
            <w:pPr>
              <w:pStyle w:val="Tabletext"/>
              <w:rPr>
                <w:highlight w:val="yellow"/>
              </w:rPr>
            </w:pPr>
            <w:r w:rsidRPr="005306E1">
              <w:rPr>
                <w:highlight w:val="yellow"/>
              </w:rPr>
              <w:t>Erik Alejandro Amador Serrano</w:t>
            </w:r>
          </w:p>
        </w:tc>
      </w:tr>
      <w:tr w:rsidR="0005750A" w:rsidRPr="00CA7A7F" w14:paraId="1C757533" w14:textId="77777777" w:rsidTr="00DF3C27">
        <w:trPr>
          <w:jc w:val="center"/>
        </w:trPr>
        <w:tc>
          <w:tcPr>
            <w:tcW w:w="2304" w:type="dxa"/>
          </w:tcPr>
          <w:p w14:paraId="2C8F5714" w14:textId="07DE889C" w:rsidR="0005750A" w:rsidRPr="0005750A" w:rsidRDefault="0005750A" w:rsidP="00AF263B">
            <w:pPr>
              <w:pStyle w:val="Tabletext"/>
              <w:jc w:val="center"/>
              <w:rPr>
                <w:highlight w:val="green"/>
              </w:rPr>
            </w:pPr>
            <w:r w:rsidRPr="0005750A">
              <w:rPr>
                <w:highlight w:val="green"/>
              </w:rPr>
              <w:t>0</w:t>
            </w:r>
            <w:r w:rsidR="00012DC5">
              <w:rPr>
                <w:highlight w:val="green"/>
              </w:rPr>
              <w:t>1</w:t>
            </w:r>
            <w:r w:rsidRPr="0005750A">
              <w:rPr>
                <w:highlight w:val="green"/>
              </w:rPr>
              <w:t>/0</w:t>
            </w:r>
            <w:r w:rsidR="00012DC5">
              <w:rPr>
                <w:highlight w:val="green"/>
              </w:rPr>
              <w:t>7</w:t>
            </w:r>
            <w:r w:rsidRPr="0005750A">
              <w:rPr>
                <w:highlight w:val="green"/>
              </w:rPr>
              <w:t>/2020</w:t>
            </w:r>
          </w:p>
        </w:tc>
        <w:tc>
          <w:tcPr>
            <w:tcW w:w="1152" w:type="dxa"/>
          </w:tcPr>
          <w:p w14:paraId="120C5576" w14:textId="6103E77E" w:rsidR="0005750A" w:rsidRPr="0005750A" w:rsidRDefault="0005750A" w:rsidP="00AF263B">
            <w:pPr>
              <w:pStyle w:val="Tabletext"/>
              <w:jc w:val="center"/>
              <w:rPr>
                <w:highlight w:val="green"/>
              </w:rPr>
            </w:pPr>
            <w:r w:rsidRPr="0005750A">
              <w:rPr>
                <w:highlight w:val="green"/>
              </w:rPr>
              <w:t>1.</w:t>
            </w:r>
            <w:r w:rsidR="00012DC5">
              <w:rPr>
                <w:highlight w:val="green"/>
              </w:rPr>
              <w:t>1</w:t>
            </w:r>
          </w:p>
        </w:tc>
        <w:tc>
          <w:tcPr>
            <w:tcW w:w="3744" w:type="dxa"/>
          </w:tcPr>
          <w:p w14:paraId="4E214F07" w14:textId="77777777" w:rsidR="0005750A" w:rsidRDefault="0005750A" w:rsidP="0031217A">
            <w:pPr>
              <w:pStyle w:val="Tabletext"/>
              <w:rPr>
                <w:highlight w:val="green"/>
              </w:rPr>
            </w:pPr>
            <w:r>
              <w:rPr>
                <w:highlight w:val="green"/>
              </w:rPr>
              <w:t>Se obtiene la visita para que se tomen los movimientos correspondientes en base a esta.</w:t>
            </w:r>
          </w:p>
          <w:p w14:paraId="51E4B478" w14:textId="77777777" w:rsidR="0005750A" w:rsidRPr="005306E1" w:rsidRDefault="0005750A" w:rsidP="0005750A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01A9C">
              <w:rPr>
                <w:color w:val="FF0000"/>
                <w:sz w:val="20"/>
                <w:szCs w:val="20"/>
              </w:rPr>
              <w:t>Se realiza en las versiones 4.23.1.9 con réplica en 4.25.0.1 y 4.26.0.0</w:t>
            </w:r>
          </w:p>
          <w:p w14:paraId="7E37565F" w14:textId="4DEC2F18" w:rsidR="0005750A" w:rsidRPr="0005750A" w:rsidRDefault="0005750A" w:rsidP="0005750A">
            <w:pPr>
              <w:pStyle w:val="Tabletext"/>
              <w:rPr>
                <w:highlight w:val="green"/>
              </w:rPr>
            </w:pPr>
            <w:r w:rsidRPr="0005750A">
              <w:rPr>
                <w:highlight w:val="green"/>
              </w:rPr>
              <w:t>(OSO, 4.23.1.9)</w:t>
            </w:r>
          </w:p>
        </w:tc>
        <w:tc>
          <w:tcPr>
            <w:tcW w:w="2304" w:type="dxa"/>
          </w:tcPr>
          <w:p w14:paraId="2BF977CB" w14:textId="562C9719" w:rsidR="0005750A" w:rsidRPr="0005750A" w:rsidRDefault="0005750A" w:rsidP="00AF263B">
            <w:pPr>
              <w:pStyle w:val="Tabletext"/>
              <w:rPr>
                <w:highlight w:val="green"/>
              </w:rPr>
            </w:pPr>
            <w:r w:rsidRPr="0005750A">
              <w:rPr>
                <w:highlight w:val="green"/>
              </w:rPr>
              <w:t>Erik Alejandro Amador Serrano</w:t>
            </w:r>
          </w:p>
        </w:tc>
      </w:tr>
      <w:tr w:rsidR="009F5CC1" w:rsidRPr="00CA7A7F" w14:paraId="1BC382FB" w14:textId="77777777" w:rsidTr="00DF3C27">
        <w:trPr>
          <w:jc w:val="center"/>
        </w:trPr>
        <w:tc>
          <w:tcPr>
            <w:tcW w:w="2304" w:type="dxa"/>
          </w:tcPr>
          <w:p w14:paraId="241F20E3" w14:textId="5225C8B9" w:rsidR="009F5CC1" w:rsidRPr="009F5CC1" w:rsidRDefault="009F5CC1" w:rsidP="00AF263B">
            <w:pPr>
              <w:pStyle w:val="Tabletext"/>
              <w:jc w:val="center"/>
              <w:rPr>
                <w:highlight w:val="cyan"/>
              </w:rPr>
            </w:pPr>
            <w:r w:rsidRPr="009F5CC1">
              <w:rPr>
                <w:highlight w:val="cyan"/>
              </w:rPr>
              <w:t>0</w:t>
            </w:r>
            <w:r w:rsidR="000E6163">
              <w:rPr>
                <w:highlight w:val="cyan"/>
              </w:rPr>
              <w:t>4</w:t>
            </w:r>
            <w:r w:rsidRPr="009F5CC1">
              <w:rPr>
                <w:highlight w:val="cyan"/>
              </w:rPr>
              <w:t>/11/2020</w:t>
            </w:r>
          </w:p>
        </w:tc>
        <w:tc>
          <w:tcPr>
            <w:tcW w:w="1152" w:type="dxa"/>
          </w:tcPr>
          <w:p w14:paraId="593D7B45" w14:textId="50B497B3" w:rsidR="009F5CC1" w:rsidRPr="009F5CC1" w:rsidRDefault="009F5CC1" w:rsidP="00AF263B">
            <w:pPr>
              <w:pStyle w:val="Tabletext"/>
              <w:jc w:val="center"/>
              <w:rPr>
                <w:highlight w:val="cyan"/>
              </w:rPr>
            </w:pPr>
            <w:r w:rsidRPr="009F5CC1">
              <w:rPr>
                <w:highlight w:val="cyan"/>
              </w:rPr>
              <w:t>1.2</w:t>
            </w:r>
          </w:p>
        </w:tc>
        <w:tc>
          <w:tcPr>
            <w:tcW w:w="3744" w:type="dxa"/>
          </w:tcPr>
          <w:p w14:paraId="2267E371" w14:textId="1F670819" w:rsidR="009F5CC1" w:rsidRPr="009F5CC1" w:rsidRDefault="009F5CC1" w:rsidP="0031217A">
            <w:pPr>
              <w:pStyle w:val="Tabletext"/>
              <w:rPr>
                <w:highlight w:val="cyan"/>
              </w:rPr>
            </w:pPr>
            <w:r w:rsidRPr="009F5CC1">
              <w:rPr>
                <w:highlight w:val="cyan"/>
              </w:rPr>
              <w:t>Folio CAI 0006168</w:t>
            </w:r>
          </w:p>
          <w:p w14:paraId="4EAE712F" w14:textId="7083E757" w:rsidR="009F5CC1" w:rsidRPr="009F5CC1" w:rsidRDefault="009F5CC1" w:rsidP="0031217A">
            <w:pPr>
              <w:pStyle w:val="Tabletext"/>
              <w:rPr>
                <w:highlight w:val="cyan"/>
              </w:rPr>
            </w:pPr>
            <w:r w:rsidRPr="009F5CC1">
              <w:rPr>
                <w:highlight w:val="cyan"/>
              </w:rPr>
              <w:t>Considerar el movimiento de consigna en el ticket nota de venta que se imprime al terminar la visita.</w:t>
            </w:r>
          </w:p>
          <w:p w14:paraId="582095AF" w14:textId="32B330E1" w:rsidR="009F5CC1" w:rsidRPr="009F5CC1" w:rsidRDefault="009F5CC1" w:rsidP="0031217A">
            <w:pPr>
              <w:pStyle w:val="Tabletext"/>
            </w:pPr>
            <w:r w:rsidRPr="009F5CC1">
              <w:rPr>
                <w:color w:val="FF0000"/>
              </w:rPr>
              <w:t>Se realiza en las versiones 4.23.1.13 con réplica en 4.25.0.6 y 4.26.0.0</w:t>
            </w:r>
          </w:p>
          <w:p w14:paraId="26AEDD3F" w14:textId="21A22A3F" w:rsidR="009F5CC1" w:rsidRPr="009F5CC1" w:rsidRDefault="009F5CC1" w:rsidP="0031217A">
            <w:pPr>
              <w:pStyle w:val="Tabletext"/>
              <w:rPr>
                <w:highlight w:val="cyan"/>
              </w:rPr>
            </w:pPr>
            <w:r w:rsidRPr="009F5CC1">
              <w:rPr>
                <w:highlight w:val="cyan"/>
              </w:rPr>
              <w:t>(OSO, 4.23.1.13)</w:t>
            </w:r>
          </w:p>
        </w:tc>
        <w:tc>
          <w:tcPr>
            <w:tcW w:w="2304" w:type="dxa"/>
          </w:tcPr>
          <w:p w14:paraId="1D6A8D82" w14:textId="64C70AA2" w:rsidR="009F5CC1" w:rsidRPr="009F5CC1" w:rsidRDefault="009F5CC1" w:rsidP="00AF263B">
            <w:pPr>
              <w:pStyle w:val="Tabletext"/>
              <w:rPr>
                <w:highlight w:val="cyan"/>
              </w:rPr>
            </w:pPr>
            <w:r w:rsidRPr="009F5CC1">
              <w:rPr>
                <w:highlight w:val="cyan"/>
              </w:rPr>
              <w:t>Erik Alejandro Amador Serrano</w:t>
            </w:r>
          </w:p>
        </w:tc>
      </w:tr>
      <w:tr w:rsidR="0041792F" w:rsidRPr="00CA7A7F" w14:paraId="23C22873" w14:textId="77777777" w:rsidTr="00DF3C27">
        <w:trPr>
          <w:jc w:val="center"/>
        </w:trPr>
        <w:tc>
          <w:tcPr>
            <w:tcW w:w="2304" w:type="dxa"/>
          </w:tcPr>
          <w:p w14:paraId="31368EEC" w14:textId="34E13041" w:rsidR="0041792F" w:rsidRPr="000439AB" w:rsidRDefault="0041792F" w:rsidP="00AF263B">
            <w:pPr>
              <w:pStyle w:val="Tabletext"/>
              <w:jc w:val="center"/>
              <w:rPr>
                <w:highlight w:val="magenta"/>
              </w:rPr>
            </w:pPr>
            <w:r w:rsidRPr="000439AB">
              <w:rPr>
                <w:highlight w:val="magenta"/>
              </w:rPr>
              <w:t>11/11/2020</w:t>
            </w:r>
          </w:p>
        </w:tc>
        <w:tc>
          <w:tcPr>
            <w:tcW w:w="1152" w:type="dxa"/>
          </w:tcPr>
          <w:p w14:paraId="1515C21D" w14:textId="37AA8FAA" w:rsidR="0041792F" w:rsidRPr="000439AB" w:rsidRDefault="0041792F" w:rsidP="00AF263B">
            <w:pPr>
              <w:pStyle w:val="Tabletext"/>
              <w:jc w:val="center"/>
              <w:rPr>
                <w:highlight w:val="magenta"/>
              </w:rPr>
            </w:pPr>
            <w:r w:rsidRPr="000439AB">
              <w:rPr>
                <w:highlight w:val="magenta"/>
              </w:rPr>
              <w:t>1.3</w:t>
            </w:r>
          </w:p>
        </w:tc>
        <w:tc>
          <w:tcPr>
            <w:tcW w:w="3744" w:type="dxa"/>
          </w:tcPr>
          <w:p w14:paraId="32DE82C2" w14:textId="60093E67" w:rsidR="0041792F" w:rsidRPr="000439AB" w:rsidRDefault="0041792F" w:rsidP="0031217A">
            <w:pPr>
              <w:pStyle w:val="Tabletext"/>
              <w:rPr>
                <w:highlight w:val="magenta"/>
              </w:rPr>
            </w:pPr>
            <w:r w:rsidRPr="000439AB">
              <w:rPr>
                <w:highlight w:val="magenta"/>
              </w:rPr>
              <w:t>Folio CAI 6168</w:t>
            </w:r>
          </w:p>
          <w:p w14:paraId="518C8123" w14:textId="77777777" w:rsidR="0041792F" w:rsidRPr="000439AB" w:rsidRDefault="0041792F" w:rsidP="0041792F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  <w:bookmarkStart w:id="0" w:name="bugnotes"/>
            <w:r w:rsidRPr="000439AB">
              <w:rPr>
                <w:rFonts w:cs="Arial"/>
                <w:color w:val="000000"/>
                <w:sz w:val="20"/>
                <w:szCs w:val="20"/>
                <w:highlight w:val="magenta"/>
              </w:rPr>
              <w:t>Entrega de consignas -&gt; Cuando la consigna se crea, por default lo hace en tipo fase 2.</w:t>
            </w:r>
          </w:p>
          <w:bookmarkEnd w:id="0"/>
          <w:p w14:paraId="7826C160" w14:textId="709D5D17" w:rsidR="0041792F" w:rsidRPr="000439AB" w:rsidRDefault="0041792F" w:rsidP="0031217A">
            <w:pPr>
              <w:pStyle w:val="Tabletext"/>
            </w:pPr>
            <w:r w:rsidRPr="000439AB">
              <w:rPr>
                <w:color w:val="FF0000"/>
              </w:rPr>
              <w:t>Se realiza en las versiones 4.23.1.13 con réplica en 4.25.0.6 y 4.26.0.0</w:t>
            </w:r>
          </w:p>
          <w:p w14:paraId="7EC485DC" w14:textId="30B0ADF0" w:rsidR="0041792F" w:rsidRPr="000439AB" w:rsidRDefault="0041792F" w:rsidP="0031217A">
            <w:pPr>
              <w:pStyle w:val="Tabletext"/>
              <w:rPr>
                <w:highlight w:val="magenta"/>
              </w:rPr>
            </w:pPr>
            <w:r w:rsidRPr="000439AB">
              <w:rPr>
                <w:highlight w:val="magenta"/>
              </w:rPr>
              <w:t>(OSO, 4.23.1.13)</w:t>
            </w:r>
          </w:p>
        </w:tc>
        <w:tc>
          <w:tcPr>
            <w:tcW w:w="2304" w:type="dxa"/>
          </w:tcPr>
          <w:p w14:paraId="54503305" w14:textId="259C51C8" w:rsidR="0041792F" w:rsidRPr="000439AB" w:rsidRDefault="0041792F" w:rsidP="00AF263B">
            <w:pPr>
              <w:pStyle w:val="Tabletext"/>
              <w:rPr>
                <w:highlight w:val="magenta"/>
              </w:rPr>
            </w:pPr>
            <w:r w:rsidRPr="000439AB">
              <w:rPr>
                <w:highlight w:val="magenta"/>
              </w:rPr>
              <w:t>Erik Alejandro Amador Serrano</w:t>
            </w:r>
          </w:p>
        </w:tc>
      </w:tr>
    </w:tbl>
    <w:p w14:paraId="42AB9FE1" w14:textId="4B88DB97" w:rsidR="00CD5AB6" w:rsidRDefault="00CD5AB6" w:rsidP="0041792F">
      <w:pPr>
        <w:pStyle w:val="Ttulo"/>
        <w:ind w:left="0" w:firstLine="0"/>
        <w:jc w:val="left"/>
        <w:rPr>
          <w:lang w:val="es-MX"/>
        </w:rPr>
      </w:pPr>
    </w:p>
    <w:p w14:paraId="4D215480" w14:textId="77777777"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14:paraId="12B3A392" w14:textId="77777777"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14:paraId="1096CF31" w14:textId="77777777" w:rsidR="00481C4A" w:rsidRPr="00CA7A7F" w:rsidRDefault="00481C4A" w:rsidP="009C42D4">
      <w:pPr>
        <w:pStyle w:val="TDC2"/>
        <w:rPr>
          <w:lang w:val="es-MX" w:eastAsia="en-US"/>
        </w:rPr>
      </w:pPr>
    </w:p>
    <w:p w14:paraId="0497324B" w14:textId="77777777"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14:paraId="37711028" w14:textId="3B4A8770" w:rsidR="00F35DEE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372904" w:history="1">
        <w:r w:rsidR="00F35DEE" w:rsidRPr="003D0866">
          <w:rPr>
            <w:rStyle w:val="Hipervnculo"/>
            <w:lang w:val="es-GT"/>
          </w:rPr>
          <w:t xml:space="preserve">Especificación de Casos de Uso: </w:t>
        </w:r>
        <w:r w:rsidR="00F829C3">
          <w:rPr>
            <w:rStyle w:val="Hipervnculo"/>
          </w:rPr>
          <w:t>Reporte de Nota de Venta</w:t>
        </w:r>
        <w:r w:rsidR="00F35DEE" w:rsidRPr="003D0866">
          <w:rPr>
            <w:rStyle w:val="Hipervnculo"/>
          </w:rPr>
          <w:t xml:space="preserve"> (OSO) – CUROLMOV129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_Toc43372904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0785AF1E" w14:textId="77777777" w:rsidR="00F35DEE" w:rsidRDefault="004453A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05" w:history="1">
        <w:r w:rsidR="00F35DEE" w:rsidRPr="003D0866">
          <w:rPr>
            <w:rStyle w:val="Hipervnculo"/>
          </w:rPr>
          <w:t>1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Introducción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_Toc43372905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2E9BCA8C" w14:textId="26FD6745" w:rsidR="00F35DEE" w:rsidRDefault="004453A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06" w:history="1">
        <w:r w:rsidR="00F35DEE" w:rsidRPr="003D0866">
          <w:rPr>
            <w:rStyle w:val="Hipervnculo"/>
          </w:rPr>
          <w:t>2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 xml:space="preserve">Caso de uso: </w:t>
        </w:r>
        <w:r w:rsidR="00F829C3">
          <w:rPr>
            <w:rStyle w:val="Hipervnculo"/>
          </w:rPr>
          <w:t>Reporte de Nota de Venta</w:t>
        </w:r>
        <w:r w:rsidR="00F35DEE" w:rsidRPr="003D0866">
          <w:rPr>
            <w:rStyle w:val="Hipervnculo"/>
          </w:rPr>
          <w:t xml:space="preserve"> (OSO) – CUROLMOV129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_Toc43372906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29B61CA0" w14:textId="77777777" w:rsidR="00F35DEE" w:rsidRDefault="004453A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07" w:history="1">
        <w:r w:rsidR="00F35DEE" w:rsidRPr="003D0866">
          <w:rPr>
            <w:rStyle w:val="Hipervnculo"/>
            <w:rFonts w:cs="Arial"/>
            <w:noProof/>
            <w:lang w:val="es-MX"/>
          </w:rPr>
          <w:t>2.1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Descripción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_Toc43372907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4</w:t>
        </w:r>
        <w:r w:rsidR="00F35DEE">
          <w:rPr>
            <w:noProof/>
            <w:webHidden/>
          </w:rPr>
          <w:fldChar w:fldCharType="end"/>
        </w:r>
      </w:hyperlink>
    </w:p>
    <w:p w14:paraId="4A74EFB4" w14:textId="77777777" w:rsidR="00F35DEE" w:rsidRDefault="004453A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08" w:history="1">
        <w:r w:rsidR="00F35DEE" w:rsidRPr="003D0866">
          <w:rPr>
            <w:rStyle w:val="Hipervnculo"/>
          </w:rPr>
          <w:t>3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Diagrama de Casos de Uso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_Toc43372908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031CB478" w14:textId="77777777" w:rsidR="00F35DEE" w:rsidRDefault="004453A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09" w:history="1">
        <w:r w:rsidR="00F35DEE" w:rsidRPr="003D0866">
          <w:rPr>
            <w:rStyle w:val="Hipervnculo"/>
          </w:rPr>
          <w:t>4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Precondiciones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_Toc43372909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7F441E88" w14:textId="77777777" w:rsidR="00F35DEE" w:rsidRDefault="004453A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0" w:history="1">
        <w:r w:rsidR="00F35DEE" w:rsidRPr="003D0866">
          <w:rPr>
            <w:rStyle w:val="Hipervnculo"/>
            <w:rFonts w:cs="Arial"/>
            <w:noProof/>
            <w:lang w:val="es-MX"/>
          </w:rPr>
          <w:t>4.1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Actores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_Toc43372910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4</w:t>
        </w:r>
        <w:r w:rsidR="00F35DEE">
          <w:rPr>
            <w:noProof/>
            <w:webHidden/>
          </w:rPr>
          <w:fldChar w:fldCharType="end"/>
        </w:r>
      </w:hyperlink>
    </w:p>
    <w:p w14:paraId="7354376C" w14:textId="77777777" w:rsidR="00F35DEE" w:rsidRDefault="004453A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1" w:history="1">
        <w:r w:rsidR="00F35DEE" w:rsidRPr="003D0866">
          <w:rPr>
            <w:rStyle w:val="Hipervnculo"/>
            <w:rFonts w:cs="Arial"/>
            <w:noProof/>
            <w:lang w:val="es-MX"/>
          </w:rPr>
          <w:t>4.2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Generales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_Toc43372911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4</w:t>
        </w:r>
        <w:r w:rsidR="00F35DEE">
          <w:rPr>
            <w:noProof/>
            <w:webHidden/>
          </w:rPr>
          <w:fldChar w:fldCharType="end"/>
        </w:r>
      </w:hyperlink>
    </w:p>
    <w:p w14:paraId="00DF3049" w14:textId="77777777" w:rsidR="00F35DEE" w:rsidRDefault="004453A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2" w:history="1">
        <w:r w:rsidR="00F35DEE" w:rsidRPr="003D0866">
          <w:rPr>
            <w:rStyle w:val="Hipervnculo"/>
            <w:rFonts w:cs="Arial"/>
            <w:noProof/>
            <w:lang w:val="es-MX"/>
          </w:rPr>
          <w:t>4.3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Parámetros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_Toc43372912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4</w:t>
        </w:r>
        <w:r w:rsidR="00F35DEE">
          <w:rPr>
            <w:noProof/>
            <w:webHidden/>
          </w:rPr>
          <w:fldChar w:fldCharType="end"/>
        </w:r>
      </w:hyperlink>
    </w:p>
    <w:p w14:paraId="0D4C125A" w14:textId="77777777" w:rsidR="00F35DEE" w:rsidRDefault="004453A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13" w:history="1">
        <w:r w:rsidR="00F35DEE" w:rsidRPr="003D0866">
          <w:rPr>
            <w:rStyle w:val="Hipervnculo"/>
          </w:rPr>
          <w:t>5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Flujo de eventos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_Toc43372913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5</w:t>
        </w:r>
        <w:r w:rsidR="00F35DEE">
          <w:rPr>
            <w:webHidden/>
          </w:rPr>
          <w:fldChar w:fldCharType="end"/>
        </w:r>
      </w:hyperlink>
    </w:p>
    <w:p w14:paraId="3A68B228" w14:textId="77777777" w:rsidR="00F35DEE" w:rsidRDefault="004453A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4" w:history="1">
        <w:r w:rsidR="00F35DEE" w:rsidRPr="003D0866">
          <w:rPr>
            <w:rStyle w:val="Hipervnculo"/>
            <w:rFonts w:cs="Arial"/>
            <w:noProof/>
            <w:lang w:val="es-MX"/>
          </w:rPr>
          <w:t>5.1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Flujo básico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_Toc43372914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5</w:t>
        </w:r>
        <w:r w:rsidR="00F35DEE">
          <w:rPr>
            <w:noProof/>
            <w:webHidden/>
          </w:rPr>
          <w:fldChar w:fldCharType="end"/>
        </w:r>
      </w:hyperlink>
    </w:p>
    <w:p w14:paraId="5D8774FE" w14:textId="77777777" w:rsidR="00F35DEE" w:rsidRDefault="004453A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5" w:history="1">
        <w:r w:rsidR="00F35DEE" w:rsidRPr="003D0866">
          <w:rPr>
            <w:rStyle w:val="Hipervnculo"/>
            <w:rFonts w:cs="Arial"/>
            <w:noProof/>
            <w:lang w:val="es-MX"/>
          </w:rPr>
          <w:t>5.2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Flujos alternos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_Toc43372915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7</w:t>
        </w:r>
        <w:r w:rsidR="00F35DEE">
          <w:rPr>
            <w:noProof/>
            <w:webHidden/>
          </w:rPr>
          <w:fldChar w:fldCharType="end"/>
        </w:r>
      </w:hyperlink>
    </w:p>
    <w:p w14:paraId="30A02F4F" w14:textId="77777777" w:rsidR="00F35DEE" w:rsidRDefault="004453A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372916" w:history="1">
        <w:r w:rsidR="00F35DEE" w:rsidRPr="003D0866">
          <w:rPr>
            <w:rStyle w:val="Hipervnculo"/>
            <w:noProof/>
            <w:lang w:val="es-MX"/>
          </w:rPr>
          <w:t>5.2.1</w:t>
        </w:r>
        <w:r w:rsidR="00F35DE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noProof/>
            <w:lang w:val="es-MX"/>
          </w:rPr>
          <w:t>Opcionales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_Toc43372916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7</w:t>
        </w:r>
        <w:r w:rsidR="00F35DEE">
          <w:rPr>
            <w:noProof/>
            <w:webHidden/>
          </w:rPr>
          <w:fldChar w:fldCharType="end"/>
        </w:r>
      </w:hyperlink>
    </w:p>
    <w:p w14:paraId="0C43A6EB" w14:textId="77777777" w:rsidR="00F35DEE" w:rsidRDefault="004453A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372917" w:history="1">
        <w:r w:rsidR="00F35DEE" w:rsidRPr="003D0866">
          <w:rPr>
            <w:rStyle w:val="Hipervnculo"/>
            <w:noProof/>
            <w:lang w:val="es-MX"/>
          </w:rPr>
          <w:t>5.2.2</w:t>
        </w:r>
        <w:r w:rsidR="00F35DE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noProof/>
            <w:lang w:val="es-MX"/>
          </w:rPr>
          <w:t>Generales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_Toc43372917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7</w:t>
        </w:r>
        <w:r w:rsidR="00F35DEE">
          <w:rPr>
            <w:noProof/>
            <w:webHidden/>
          </w:rPr>
          <w:fldChar w:fldCharType="end"/>
        </w:r>
      </w:hyperlink>
    </w:p>
    <w:p w14:paraId="1A674836" w14:textId="77777777" w:rsidR="00F35DEE" w:rsidRDefault="004453A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18" w:history="1">
        <w:r w:rsidR="00F35DEE" w:rsidRPr="003D0866">
          <w:rPr>
            <w:rStyle w:val="Hipervnculo"/>
          </w:rPr>
          <w:t>6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Poscondiciones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_Toc43372918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7</w:t>
        </w:r>
        <w:r w:rsidR="00F35DEE">
          <w:rPr>
            <w:webHidden/>
          </w:rPr>
          <w:fldChar w:fldCharType="end"/>
        </w:r>
      </w:hyperlink>
    </w:p>
    <w:p w14:paraId="0749F3FF" w14:textId="77777777" w:rsidR="00F35DEE" w:rsidRDefault="004453A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19" w:history="1">
        <w:r w:rsidR="00F35DEE" w:rsidRPr="003D0866">
          <w:rPr>
            <w:rStyle w:val="Hipervnculo"/>
          </w:rPr>
          <w:t>7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Firmas de Aceptación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_Toc43372919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8</w:t>
        </w:r>
        <w:r w:rsidR="00F35DEE">
          <w:rPr>
            <w:webHidden/>
          </w:rPr>
          <w:fldChar w:fldCharType="end"/>
        </w:r>
      </w:hyperlink>
    </w:p>
    <w:p w14:paraId="3B222FD7" w14:textId="77777777"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14:paraId="29921968" w14:textId="77777777" w:rsidR="00481C4A" w:rsidRPr="00CA7A7F" w:rsidRDefault="00481C4A" w:rsidP="00481C4A">
      <w:pPr>
        <w:rPr>
          <w:lang w:val="es-MX"/>
        </w:rPr>
      </w:pPr>
    </w:p>
    <w:p w14:paraId="64E57D80" w14:textId="77777777" w:rsidR="00481C4A" w:rsidRPr="00CA7A7F" w:rsidRDefault="00481C4A" w:rsidP="00481C4A">
      <w:pPr>
        <w:rPr>
          <w:lang w:val="es-MX"/>
        </w:rPr>
      </w:pPr>
    </w:p>
    <w:p w14:paraId="530C85B8" w14:textId="77777777" w:rsidR="00481C4A" w:rsidRPr="00CA7A7F" w:rsidRDefault="00481C4A" w:rsidP="00481C4A">
      <w:pPr>
        <w:rPr>
          <w:lang w:val="es-MX"/>
        </w:rPr>
      </w:pPr>
    </w:p>
    <w:p w14:paraId="2272C51A" w14:textId="77777777" w:rsidR="00481C4A" w:rsidRPr="00CA7A7F" w:rsidRDefault="00481C4A" w:rsidP="00481C4A">
      <w:pPr>
        <w:rPr>
          <w:lang w:val="es-MX"/>
        </w:rPr>
      </w:pPr>
    </w:p>
    <w:p w14:paraId="28004772" w14:textId="6A9554CD"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4453A6">
        <w:lastRenderedPageBreak/>
        <w:fldChar w:fldCharType="begin"/>
      </w:r>
      <w:r w:rsidR="004453A6">
        <w:instrText xml:space="preserve"> TITLE   \* MERGEFORMAT </w:instrText>
      </w:r>
      <w:r w:rsidR="004453A6">
        <w:fldChar w:fldCharType="separate"/>
      </w:r>
      <w:r w:rsidR="004453A6">
        <w:fldChar w:fldCharType="begin"/>
      </w:r>
      <w:r w:rsidR="004453A6">
        <w:instrText xml:space="preserve">title  \* Mergeformat </w:instrText>
      </w:r>
      <w:r w:rsidR="004453A6">
        <w:fldChar w:fldCharType="separate"/>
      </w:r>
      <w:bookmarkStart w:id="3" w:name="_Toc365897738"/>
      <w:bookmarkStart w:id="4" w:name="_Toc367391398"/>
      <w:bookmarkStart w:id="5" w:name="_Toc43372904"/>
      <w:r w:rsidR="0031217A">
        <w:rPr>
          <w:lang w:val="es-GT"/>
        </w:rPr>
        <w:t xml:space="preserve">Especificación de Casos de Uso: </w:t>
      </w:r>
      <w:r w:rsidR="004453A6">
        <w:rPr>
          <w:lang w:val="es-GT"/>
        </w:rPr>
        <w:fldChar w:fldCharType="end"/>
      </w:r>
      <w:bookmarkEnd w:id="3"/>
      <w:bookmarkEnd w:id="4"/>
      <w:r w:rsidR="004453A6">
        <w:rPr>
          <w:lang w:val="es-GT"/>
        </w:rPr>
        <w:fldChar w:fldCharType="end"/>
      </w:r>
      <w:r w:rsidR="00F829C3">
        <w:rPr>
          <w:szCs w:val="36"/>
        </w:rPr>
        <w:t>Reporte de Nota de Venta</w:t>
      </w:r>
      <w:r w:rsidR="00BE6A6F">
        <w:rPr>
          <w:szCs w:val="36"/>
        </w:rPr>
        <w:t xml:space="preserve"> (</w:t>
      </w:r>
      <w:r w:rsidR="009D64B5">
        <w:rPr>
          <w:szCs w:val="36"/>
        </w:rPr>
        <w:t>OSO</w:t>
      </w:r>
      <w:r w:rsidR="00BE6A6F">
        <w:rPr>
          <w:szCs w:val="36"/>
        </w:rPr>
        <w:t xml:space="preserve">) – </w:t>
      </w:r>
      <w:r w:rsidR="009D64B5">
        <w:rPr>
          <w:szCs w:val="36"/>
        </w:rPr>
        <w:t>CUROLMOV129</w:t>
      </w:r>
      <w:bookmarkEnd w:id="5"/>
    </w:p>
    <w:p w14:paraId="2DC1A174" w14:textId="77777777" w:rsidR="00752DDD" w:rsidRPr="00CA7A7F" w:rsidRDefault="00752DDD" w:rsidP="00752DDD">
      <w:pPr>
        <w:rPr>
          <w:lang w:val="es-MX" w:eastAsia="en-US"/>
        </w:rPr>
      </w:pPr>
    </w:p>
    <w:p w14:paraId="785BAC17" w14:textId="77777777"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14:paraId="6FE5DD19" w14:textId="77777777"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3372905"/>
      <w:r w:rsidRPr="00CA7A7F">
        <w:t>Introducción</w:t>
      </w:r>
      <w:bookmarkEnd w:id="6"/>
    </w:p>
    <w:p w14:paraId="605FF3E7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14:paraId="5C1CCD71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14:paraId="580250CD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6BE29FC3" w14:textId="10149C1C"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3372906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F829C3">
        <w:rPr>
          <w:szCs w:val="36"/>
        </w:rPr>
        <w:t>Reporte de Nota de Venta</w:t>
      </w:r>
      <w:r w:rsidR="00BE6A6F">
        <w:rPr>
          <w:szCs w:val="36"/>
        </w:rPr>
        <w:t xml:space="preserve"> (</w:t>
      </w:r>
      <w:r w:rsidR="009D64B5">
        <w:rPr>
          <w:szCs w:val="36"/>
        </w:rPr>
        <w:t>OSO</w:t>
      </w:r>
      <w:r w:rsidR="00BE6A6F">
        <w:rPr>
          <w:szCs w:val="36"/>
        </w:rPr>
        <w:t xml:space="preserve">) – </w:t>
      </w:r>
      <w:r w:rsidR="009D64B5">
        <w:rPr>
          <w:szCs w:val="36"/>
        </w:rPr>
        <w:t>CUROLMOV129</w:t>
      </w:r>
      <w:bookmarkEnd w:id="8"/>
    </w:p>
    <w:p w14:paraId="7017ED21" w14:textId="77777777" w:rsidR="003907BC" w:rsidRPr="00CA7A7F" w:rsidRDefault="003907BC" w:rsidP="00481C4A">
      <w:pPr>
        <w:rPr>
          <w:i/>
          <w:iCs/>
          <w:color w:val="0000FF"/>
          <w:lang w:val="es-MX"/>
        </w:rPr>
      </w:pPr>
    </w:p>
    <w:p w14:paraId="60F0FD67" w14:textId="77777777"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3372907"/>
      <w:r w:rsidRPr="00CA7A7F">
        <w:rPr>
          <w:rFonts w:cs="Arial"/>
          <w:lang w:val="es-MX"/>
        </w:rPr>
        <w:t>Descripción</w:t>
      </w:r>
      <w:bookmarkEnd w:id="9"/>
      <w:bookmarkEnd w:id="10"/>
    </w:p>
    <w:p w14:paraId="18364059" w14:textId="0989B53F"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</w:t>
      </w:r>
      <w:r w:rsidR="009A1238">
        <w:rPr>
          <w:sz w:val="20"/>
          <w:szCs w:val="20"/>
          <w:lang w:eastAsia="en-US"/>
        </w:rPr>
        <w:t>reporte</w:t>
      </w:r>
      <w:r w:rsidRPr="00837886">
        <w:rPr>
          <w:sz w:val="20"/>
          <w:szCs w:val="20"/>
          <w:lang w:eastAsia="en-US"/>
        </w:rPr>
        <w:t xml:space="preserve"> </w:t>
      </w:r>
      <w:r w:rsidR="00D70F32">
        <w:rPr>
          <w:sz w:val="20"/>
          <w:szCs w:val="20"/>
          <w:lang w:eastAsia="en-US"/>
        </w:rPr>
        <w:t>de</w:t>
      </w:r>
      <w:r w:rsidR="00182E0A">
        <w:rPr>
          <w:sz w:val="20"/>
          <w:szCs w:val="20"/>
          <w:lang w:eastAsia="en-US"/>
        </w:rPr>
        <w:t xml:space="preserve"> nota de</w:t>
      </w:r>
      <w:r w:rsidR="00D70F32">
        <w:rPr>
          <w:sz w:val="20"/>
          <w:szCs w:val="20"/>
          <w:lang w:eastAsia="en-US"/>
        </w:rPr>
        <w:t xml:space="preserve"> </w:t>
      </w:r>
      <w:r w:rsidR="00AD0C5C">
        <w:rPr>
          <w:sz w:val="20"/>
          <w:szCs w:val="20"/>
          <w:lang w:eastAsia="en-US"/>
        </w:rPr>
        <w:t>venta</w:t>
      </w:r>
      <w:r w:rsidR="00D70F32">
        <w:rPr>
          <w:sz w:val="20"/>
          <w:szCs w:val="20"/>
          <w:lang w:eastAsia="en-US"/>
        </w:rPr>
        <w:t xml:space="preserve"> </w:t>
      </w:r>
      <w:r w:rsidR="00096132">
        <w:rPr>
          <w:sz w:val="20"/>
          <w:szCs w:val="20"/>
          <w:lang w:eastAsia="en-US"/>
        </w:rPr>
        <w:t xml:space="preserve">correspondiente </w:t>
      </w:r>
      <w:r w:rsidR="00D70F32">
        <w:rPr>
          <w:sz w:val="20"/>
          <w:szCs w:val="20"/>
          <w:lang w:eastAsia="en-US"/>
        </w:rPr>
        <w:t>al cliente</w:t>
      </w:r>
      <w:r w:rsidR="00182E0A">
        <w:rPr>
          <w:sz w:val="20"/>
          <w:szCs w:val="20"/>
          <w:lang w:eastAsia="en-US"/>
        </w:rPr>
        <w:t xml:space="preserve"> y visita actual</w:t>
      </w:r>
      <w:r w:rsidRPr="00837886">
        <w:rPr>
          <w:sz w:val="20"/>
          <w:szCs w:val="20"/>
          <w:lang w:eastAsia="en-US"/>
        </w:rPr>
        <w:t>.</w:t>
      </w:r>
    </w:p>
    <w:p w14:paraId="744F4755" w14:textId="77777777"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14:paraId="20708024" w14:textId="77777777" w:rsidR="004D45D6" w:rsidRPr="00CA7A7F" w:rsidRDefault="004D45D6" w:rsidP="00481C4A">
      <w:pPr>
        <w:rPr>
          <w:i/>
          <w:iCs/>
          <w:color w:val="0000FF"/>
          <w:lang w:val="es-MX"/>
        </w:rPr>
      </w:pPr>
    </w:p>
    <w:p w14:paraId="16F0AD16" w14:textId="77777777"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3372908"/>
      <w:r w:rsidRPr="00CA7A7F">
        <w:t>Diagrama de Casos de Uso</w:t>
      </w:r>
      <w:bookmarkEnd w:id="11"/>
      <w:bookmarkEnd w:id="12"/>
    </w:p>
    <w:p w14:paraId="2A2CEDD3" w14:textId="336239CF" w:rsidR="00481C4A" w:rsidRPr="00CA7A7F" w:rsidRDefault="00F829C3" w:rsidP="00481C4A">
      <w:pPr>
        <w:rPr>
          <w:i/>
          <w:iCs/>
          <w:color w:val="0000FF"/>
          <w:lang w:val="es-MX"/>
        </w:rPr>
      </w:pPr>
      <w:r w:rsidRPr="000C74BC">
        <w:rPr>
          <w:i/>
          <w:iCs/>
          <w:noProof/>
          <w:color w:val="0000FF"/>
          <w:lang w:val="es-MX"/>
        </w:rPr>
        <w:drawing>
          <wp:inline distT="0" distB="0" distL="0" distR="0" wp14:anchorId="5A5094C9" wp14:editId="6068D402">
            <wp:extent cx="5868035" cy="3013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8069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3372909"/>
      <w:r w:rsidRPr="00CA7A7F">
        <w:t>Precondiciones</w:t>
      </w:r>
      <w:bookmarkEnd w:id="13"/>
      <w:bookmarkEnd w:id="14"/>
    </w:p>
    <w:p w14:paraId="2CC6FDEF" w14:textId="77777777"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3372910"/>
      <w:r>
        <w:rPr>
          <w:rFonts w:cs="Arial"/>
          <w:lang w:val="es-MX"/>
        </w:rPr>
        <w:t>Actores</w:t>
      </w:r>
      <w:bookmarkEnd w:id="15"/>
    </w:p>
    <w:p w14:paraId="69087FBB" w14:textId="77777777"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14:paraId="061914D6" w14:textId="77777777"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3372911"/>
      <w:r>
        <w:rPr>
          <w:rFonts w:cs="Arial"/>
          <w:lang w:val="es-MX"/>
        </w:rPr>
        <w:t>Generales</w:t>
      </w:r>
      <w:bookmarkEnd w:id="16"/>
    </w:p>
    <w:p w14:paraId="0B40F870" w14:textId="77777777"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14:paraId="568797FC" w14:textId="77777777"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14:paraId="2ADE7A56" w14:textId="77777777"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14:paraId="3407FC46" w14:textId="77777777"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14:paraId="3165EAC3" w14:textId="77777777"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14:paraId="2DEC12CF" w14:textId="77777777"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  <w:r w:rsidR="00D70F32">
        <w:rPr>
          <w:sz w:val="20"/>
          <w:szCs w:val="20"/>
          <w:lang w:val="es-MX" w:eastAsia="en-US"/>
        </w:rPr>
        <w:t>.</w:t>
      </w:r>
    </w:p>
    <w:p w14:paraId="549A4C1D" w14:textId="77777777"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43372912"/>
      <w:r w:rsidRPr="000507A4">
        <w:rPr>
          <w:rFonts w:cs="Arial"/>
          <w:lang w:val="es-MX"/>
        </w:rPr>
        <w:t>Parámetros</w:t>
      </w:r>
      <w:bookmarkEnd w:id="17"/>
    </w:p>
    <w:p w14:paraId="3E66E83A" w14:textId="1701AED2" w:rsidR="000507A4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trike/>
          <w:sz w:val="20"/>
          <w:szCs w:val="20"/>
          <w:highlight w:val="green"/>
        </w:rPr>
      </w:pPr>
      <w:r w:rsidRPr="00330FB3">
        <w:rPr>
          <w:rFonts w:cs="Arial"/>
          <w:strike/>
          <w:sz w:val="20"/>
          <w:szCs w:val="20"/>
          <w:highlight w:val="green"/>
        </w:rPr>
        <w:t>TransProdId</w:t>
      </w:r>
    </w:p>
    <w:p w14:paraId="369C6F7A" w14:textId="2DE521BE" w:rsidR="00330FB3" w:rsidRPr="00330FB3" w:rsidRDefault="00330FB3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  <w:highlight w:val="green"/>
        </w:rPr>
      </w:pPr>
      <w:r w:rsidRPr="00330FB3">
        <w:rPr>
          <w:rFonts w:cs="Arial"/>
          <w:sz w:val="20"/>
          <w:szCs w:val="20"/>
          <w:highlight w:val="green"/>
        </w:rPr>
        <w:t>VisitaClave</w:t>
      </w:r>
    </w:p>
    <w:p w14:paraId="0CE7BDEF" w14:textId="77777777"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14:paraId="316E2A87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3372913"/>
      <w:r w:rsidRPr="00CA7A7F">
        <w:t>Flujo de eventos</w:t>
      </w:r>
      <w:bookmarkEnd w:id="18"/>
      <w:bookmarkEnd w:id="19"/>
      <w:bookmarkEnd w:id="20"/>
    </w:p>
    <w:p w14:paraId="6A62596D" w14:textId="77777777" w:rsidR="00A54B9C" w:rsidRPr="00CA7A7F" w:rsidRDefault="00A54B9C" w:rsidP="00A54B9C">
      <w:pPr>
        <w:pStyle w:val="Textoindependiente"/>
        <w:rPr>
          <w:lang w:eastAsia="en-US"/>
        </w:rPr>
      </w:pPr>
    </w:p>
    <w:p w14:paraId="5A0DA960" w14:textId="77777777"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3372914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14:paraId="67503BC2" w14:textId="77777777" w:rsidR="00F829C3" w:rsidRPr="00612AFA" w:rsidRDefault="00F829C3" w:rsidP="00F829C3">
      <w:pPr>
        <w:pStyle w:val="Prrafodelista"/>
        <w:numPr>
          <w:ilvl w:val="0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>
        <w:rPr>
          <w:rStyle w:val="Hipervnculo"/>
          <w:b/>
          <w:sz w:val="20"/>
          <w:szCs w:val="20"/>
        </w:rPr>
        <w:t>ROLMOV47</w:t>
      </w:r>
    </w:p>
    <w:p w14:paraId="0C116E47" w14:textId="77777777" w:rsidR="00F829C3" w:rsidRDefault="00F829C3" w:rsidP="00F829C3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reporte seleccionado:</w:t>
      </w:r>
    </w:p>
    <w:p w14:paraId="13C04362" w14:textId="77777777" w:rsidR="00F829C3" w:rsidRPr="006544C4" w:rsidRDefault="00F829C3" w:rsidP="00F829C3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6544C4">
        <w:rPr>
          <w:rFonts w:cs="Arial"/>
          <w:b/>
          <w:sz w:val="20"/>
          <w:szCs w:val="20"/>
        </w:rPr>
        <w:t>VAVDescripcion</w:t>
      </w:r>
    </w:p>
    <w:p w14:paraId="51E5B2CF" w14:textId="77777777" w:rsidR="00F829C3" w:rsidRDefault="00F829C3" w:rsidP="00F829C3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 = ‘REPORTE</w:t>
      </w:r>
      <w:r w:rsidRPr="00AE291E">
        <w:rPr>
          <w:rFonts w:cs="Arial"/>
          <w:sz w:val="20"/>
          <w:szCs w:val="20"/>
        </w:rPr>
        <w:t>A’</w:t>
      </w:r>
    </w:p>
    <w:p w14:paraId="74098F7B" w14:textId="77777777" w:rsidR="00F829C3" w:rsidRDefault="00F829C3" w:rsidP="00F829C3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VAVClave </w:t>
      </w:r>
      <w:r w:rsidRPr="00AE291E"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 recibido como parámetro</w:t>
      </w:r>
    </w:p>
    <w:p w14:paraId="2DD24B2F" w14:textId="77777777" w:rsidR="00F829C3" w:rsidRPr="0057037D" w:rsidRDefault="00F829C3" w:rsidP="00F829C3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14:paraId="1E1A9DB0" w14:textId="77777777" w:rsidR="006B05AB" w:rsidRPr="002B2EA1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14:paraId="7E201930" w14:textId="77777777" w:rsidR="006B05AB" w:rsidRPr="002B2EA1" w:rsidRDefault="006B05AB" w:rsidP="006B05AB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2B2EA1">
        <w:rPr>
          <w:rFonts w:cs="Arial"/>
          <w:b/>
          <w:sz w:val="20"/>
          <w:szCs w:val="20"/>
        </w:rPr>
        <w:t>Configuracion</w:t>
      </w:r>
    </w:p>
    <w:p w14:paraId="307345BE" w14:textId="77777777"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NombreEmpresa</w:t>
      </w:r>
    </w:p>
    <w:p w14:paraId="514754E0" w14:textId="77777777" w:rsidR="006B05AB" w:rsidRPr="001A72A0" w:rsidRDefault="001A72A0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Region</w:t>
      </w:r>
    </w:p>
    <w:p w14:paraId="389000D3" w14:textId="77777777" w:rsidR="001A72A0" w:rsidRPr="001A72A0" w:rsidRDefault="001A72A0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Ciudad</w:t>
      </w:r>
    </w:p>
    <w:p w14:paraId="077C6444" w14:textId="77777777" w:rsidR="001A72A0" w:rsidRPr="001A72A0" w:rsidRDefault="001A72A0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Colonia</w:t>
      </w:r>
    </w:p>
    <w:p w14:paraId="4A1F2E5D" w14:textId="77777777" w:rsidR="001A72A0" w:rsidRPr="001A72A0" w:rsidRDefault="001A72A0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Calle</w:t>
      </w:r>
    </w:p>
    <w:p w14:paraId="29427F54" w14:textId="77777777" w:rsidR="001A72A0" w:rsidRPr="001A72A0" w:rsidRDefault="001A72A0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Numero</w:t>
      </w:r>
    </w:p>
    <w:p w14:paraId="771B6F50" w14:textId="77777777" w:rsidR="001A72A0" w:rsidRPr="001A72A0" w:rsidRDefault="001A72A0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Telefono</w:t>
      </w:r>
    </w:p>
    <w:p w14:paraId="7349497B" w14:textId="77777777" w:rsidR="0005750A" w:rsidRPr="0005750A" w:rsidRDefault="0005750A" w:rsidP="0005750A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05750A">
        <w:rPr>
          <w:rFonts w:cs="Arial"/>
          <w:sz w:val="20"/>
          <w:szCs w:val="20"/>
          <w:highlight w:val="green"/>
        </w:rPr>
        <w:t>El sistema obtiene de sesión la siguiente información:</w:t>
      </w:r>
    </w:p>
    <w:p w14:paraId="07E83BC2" w14:textId="2EC85C8B" w:rsidR="0005750A" w:rsidRPr="0005750A" w:rsidRDefault="0005750A" w:rsidP="0005750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green"/>
        </w:rPr>
      </w:pPr>
      <w:r w:rsidRPr="0005750A">
        <w:rPr>
          <w:rFonts w:cs="Arial"/>
          <w:sz w:val="20"/>
          <w:szCs w:val="20"/>
          <w:highlight w:val="green"/>
        </w:rPr>
        <w:t>VisitaClave</w:t>
      </w:r>
    </w:p>
    <w:p w14:paraId="728A39EF" w14:textId="76BB3B8B" w:rsidR="0061216C" w:rsidRPr="003F37B6" w:rsidRDefault="0061216C" w:rsidP="0061216C">
      <w:pPr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3F37B6">
        <w:rPr>
          <w:rFonts w:cs="Arial"/>
          <w:sz w:val="20"/>
          <w:szCs w:val="20"/>
          <w:highlight w:val="yellow"/>
        </w:rPr>
        <w:t>El sistema obtiene la siguiente información</w:t>
      </w:r>
      <w:r w:rsidR="0007357B" w:rsidRPr="003F37B6">
        <w:rPr>
          <w:rFonts w:cs="Arial"/>
          <w:sz w:val="20"/>
          <w:szCs w:val="20"/>
          <w:highlight w:val="yellow"/>
        </w:rPr>
        <w:t xml:space="preserve"> de pedidos</w:t>
      </w:r>
      <w:r w:rsidR="003F37B6">
        <w:rPr>
          <w:rFonts w:cs="Arial"/>
          <w:sz w:val="20"/>
          <w:szCs w:val="20"/>
          <w:highlight w:val="yellow"/>
        </w:rPr>
        <w:t xml:space="preserve"> </w:t>
      </w:r>
      <w:r w:rsidR="003F37B6" w:rsidRPr="003F37B6">
        <w:rPr>
          <w:rFonts w:cs="Arial"/>
          <w:sz w:val="20"/>
          <w:szCs w:val="20"/>
          <w:highlight w:val="yellow"/>
        </w:rPr>
        <w:t>realizados en la visita actual</w:t>
      </w:r>
      <w:r w:rsidR="003F37B6">
        <w:rPr>
          <w:rFonts w:cs="Arial"/>
          <w:sz w:val="20"/>
          <w:szCs w:val="20"/>
          <w:highlight w:val="yellow"/>
        </w:rPr>
        <w:t>,</w:t>
      </w:r>
      <w:r w:rsidR="0007357B" w:rsidRPr="003F37B6">
        <w:rPr>
          <w:rFonts w:cs="Arial"/>
          <w:sz w:val="20"/>
          <w:szCs w:val="20"/>
          <w:highlight w:val="yellow"/>
        </w:rPr>
        <w:t xml:space="preserve"> si la ruta es de tipo</w:t>
      </w:r>
      <w:r w:rsidR="00D53B2D" w:rsidRPr="003F37B6">
        <w:rPr>
          <w:rFonts w:cs="Arial"/>
          <w:sz w:val="20"/>
          <w:szCs w:val="20"/>
          <w:highlight w:val="yellow"/>
        </w:rPr>
        <w:t xml:space="preserve"> </w:t>
      </w:r>
      <w:r w:rsidR="0007357B" w:rsidRPr="003F37B6">
        <w:rPr>
          <w:rFonts w:cs="Arial"/>
          <w:sz w:val="20"/>
          <w:szCs w:val="20"/>
          <w:highlight w:val="yellow"/>
        </w:rPr>
        <w:t>V</w:t>
      </w:r>
      <w:r w:rsidR="00D53B2D" w:rsidRPr="003F37B6">
        <w:rPr>
          <w:rFonts w:cs="Arial"/>
          <w:sz w:val="20"/>
          <w:szCs w:val="20"/>
          <w:highlight w:val="yellow"/>
        </w:rPr>
        <w:t>enta</w:t>
      </w:r>
      <w:r w:rsidR="0007357B" w:rsidRPr="003F37B6">
        <w:rPr>
          <w:rFonts w:cs="Arial"/>
          <w:sz w:val="20"/>
          <w:szCs w:val="20"/>
          <w:highlight w:val="yellow"/>
        </w:rPr>
        <w:t xml:space="preserve">, </w:t>
      </w:r>
      <w:r w:rsidR="0007357B" w:rsidRPr="007D7310">
        <w:rPr>
          <w:rFonts w:cs="Arial"/>
          <w:sz w:val="20"/>
          <w:szCs w:val="20"/>
          <w:highlight w:val="yellow"/>
        </w:rPr>
        <w:t>es decir &lt;</w:t>
      </w:r>
      <w:r w:rsidR="00331568" w:rsidRPr="007D7310">
        <w:rPr>
          <w:rFonts w:cs="Arial"/>
          <w:sz w:val="20"/>
          <w:szCs w:val="20"/>
          <w:highlight w:val="yellow"/>
        </w:rPr>
        <w:t>ModuloTerm.TipoIndice</w:t>
      </w:r>
      <w:r w:rsidR="00493E03" w:rsidRPr="007D7310">
        <w:rPr>
          <w:rFonts w:cs="Arial"/>
          <w:sz w:val="20"/>
          <w:szCs w:val="20"/>
          <w:highlight w:val="yellow"/>
        </w:rPr>
        <w:t xml:space="preserve"> = 1</w:t>
      </w:r>
      <w:r w:rsidR="0007357B" w:rsidRPr="007D7310">
        <w:rPr>
          <w:rFonts w:cs="Arial"/>
          <w:sz w:val="20"/>
          <w:szCs w:val="20"/>
          <w:highlight w:val="yellow"/>
        </w:rPr>
        <w:t>&gt;</w:t>
      </w:r>
      <w:r w:rsidRPr="007D7310">
        <w:rPr>
          <w:rFonts w:cs="Arial"/>
          <w:sz w:val="20"/>
          <w:szCs w:val="20"/>
          <w:highlight w:val="yellow"/>
        </w:rPr>
        <w:t>:</w:t>
      </w:r>
    </w:p>
    <w:p w14:paraId="3BDD78FD" w14:textId="77777777"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14:paraId="3A7762CB" w14:textId="0F2A1E9A"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  <w:r w:rsidR="00FB1D76">
        <w:rPr>
          <w:rFonts w:cs="Arial"/>
          <w:sz w:val="20"/>
          <w:szCs w:val="20"/>
        </w:rPr>
        <w:t xml:space="preserve"> </w:t>
      </w:r>
      <w:r w:rsidR="00FB1D76" w:rsidRPr="00FB1D76">
        <w:rPr>
          <w:rFonts w:cs="Arial"/>
          <w:strike/>
          <w:sz w:val="20"/>
          <w:szCs w:val="20"/>
          <w:highlight w:val="green"/>
        </w:rPr>
        <w:t>=</w:t>
      </w:r>
      <w:r w:rsidR="00FB1D76"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TransProdId recibido como parámetro</w:t>
      </w:r>
    </w:p>
    <w:p w14:paraId="1115DA45" w14:textId="77777777" w:rsidR="002F6C00" w:rsidRDefault="002F6C00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14:paraId="0E633859" w14:textId="77777777" w:rsidR="00F77C17" w:rsidRDefault="001A436F" w:rsidP="00F77C1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14:paraId="0F75796A" w14:textId="77777777" w:rsidR="002F6C00" w:rsidRPr="00F77C17" w:rsidRDefault="002F6C00" w:rsidP="00F77C1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F77C17">
        <w:rPr>
          <w:rFonts w:cs="Arial"/>
          <w:b/>
          <w:sz w:val="20"/>
          <w:szCs w:val="20"/>
        </w:rPr>
        <w:t>Visita</w:t>
      </w:r>
    </w:p>
    <w:p w14:paraId="28BF8B23" w14:textId="6D6D535B" w:rsidR="002F6C00" w:rsidRDefault="002F6C00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  <w:r w:rsidR="00FB1D76">
        <w:rPr>
          <w:rFonts w:cs="Arial"/>
          <w:sz w:val="20"/>
          <w:szCs w:val="20"/>
        </w:rPr>
        <w:t xml:space="preserve"> </w:t>
      </w:r>
      <w:r w:rsidR="00FB1D76" w:rsidRPr="00FB1D76">
        <w:rPr>
          <w:rFonts w:cs="Arial"/>
          <w:sz w:val="20"/>
          <w:szCs w:val="20"/>
          <w:highlight w:val="green"/>
        </w:rPr>
        <w:t xml:space="preserve">= </w:t>
      </w:r>
      <w:r w:rsidR="00FB1D76" w:rsidRPr="00FB1D76">
        <w:rPr>
          <w:rFonts w:cs="Arial"/>
          <w:color w:val="FF0000"/>
          <w:sz w:val="20"/>
          <w:szCs w:val="20"/>
          <w:highlight w:val="green"/>
        </w:rPr>
        <w:t>VisitaClave actual</w:t>
      </w:r>
    </w:p>
    <w:p w14:paraId="574976F5" w14:textId="77777777" w:rsidR="001A436F" w:rsidRPr="002F6C00" w:rsidRDefault="001A436F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14:paraId="38658C84" w14:textId="77777777" w:rsidR="002F6C00" w:rsidRDefault="002F6C00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14:paraId="2ACC72EE" w14:textId="77777777" w:rsidR="00706FD6" w:rsidRPr="00706FD6" w:rsidRDefault="00706FD6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14:paraId="0061D92D" w14:textId="77777777" w:rsidR="00706FD6" w:rsidRPr="00895691" w:rsidRDefault="00706FD6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895691">
        <w:rPr>
          <w:rFonts w:cs="Arial"/>
          <w:sz w:val="20"/>
          <w:szCs w:val="20"/>
        </w:rPr>
        <w:t>ClienteClave</w:t>
      </w:r>
    </w:p>
    <w:p w14:paraId="44D5361D" w14:textId="77777777" w:rsidR="00706FD6" w:rsidRPr="00895691" w:rsidRDefault="00706FD6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895691">
        <w:rPr>
          <w:rFonts w:cs="Arial"/>
          <w:sz w:val="20"/>
          <w:szCs w:val="20"/>
        </w:rPr>
        <w:t>Clave</w:t>
      </w:r>
    </w:p>
    <w:p w14:paraId="4289DB2A" w14:textId="77777777" w:rsidR="00706FD6" w:rsidRDefault="00706FD6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895691">
        <w:rPr>
          <w:rFonts w:cs="Arial"/>
          <w:sz w:val="20"/>
          <w:szCs w:val="20"/>
        </w:rPr>
        <w:t>RazonSocial</w:t>
      </w:r>
    </w:p>
    <w:p w14:paraId="3DA9C050" w14:textId="77777777" w:rsidR="00141FC1" w:rsidRPr="00141FC1" w:rsidRDefault="00141FC1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</w:rPr>
      </w:pPr>
      <w:r w:rsidRPr="00141FC1">
        <w:rPr>
          <w:rFonts w:cs="Arial"/>
          <w:b/>
          <w:bCs/>
          <w:sz w:val="20"/>
          <w:szCs w:val="20"/>
        </w:rPr>
        <w:t>ClienteDomicilio</w:t>
      </w:r>
    </w:p>
    <w:p w14:paraId="34437FAD" w14:textId="77777777"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14:paraId="1C85D5AF" w14:textId="77777777"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ClienteDomiciloId</w:t>
      </w:r>
    </w:p>
    <w:p w14:paraId="55635923" w14:textId="65D94967"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BF21ED">
        <w:rPr>
          <w:rFonts w:cs="Arial"/>
          <w:sz w:val="20"/>
          <w:szCs w:val="20"/>
        </w:rPr>
        <w:t xml:space="preserve"> = 3</w:t>
      </w:r>
    </w:p>
    <w:p w14:paraId="5F5F8741" w14:textId="77777777"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14:paraId="6ED4A5E5" w14:textId="77777777"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14:paraId="6EED47DC" w14:textId="77777777"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14:paraId="1FEAC4ED" w14:textId="77777777" w:rsidR="00141FC1" w:rsidRPr="0089569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Poblacion</w:t>
      </w:r>
    </w:p>
    <w:p w14:paraId="0C917145" w14:textId="77777777" w:rsidR="002F6C00" w:rsidRDefault="002F6C00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14:paraId="42B32E3F" w14:textId="77777777" w:rsidR="00706FD6" w:rsidRPr="006B05AB" w:rsidRDefault="00706FD6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14:paraId="6F01F9FB" w14:textId="77777777" w:rsidR="00706FD6" w:rsidRPr="006B05AB" w:rsidRDefault="00706FD6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VendedoId</w:t>
      </w:r>
    </w:p>
    <w:p w14:paraId="39DFFCE2" w14:textId="77777777" w:rsidR="00706FD6" w:rsidRDefault="00706FD6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14:paraId="60F536C0" w14:textId="77777777" w:rsidR="008522E6" w:rsidRPr="008522E6" w:rsidRDefault="008522E6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8522E6">
        <w:rPr>
          <w:rFonts w:cs="Arial"/>
          <w:sz w:val="20"/>
          <w:szCs w:val="20"/>
          <w:highlight w:val="yellow"/>
        </w:rPr>
        <w:t>ListaPrecioBase</w:t>
      </w:r>
    </w:p>
    <w:p w14:paraId="3A425CFC" w14:textId="77777777" w:rsidR="008522E6" w:rsidRPr="008522E6" w:rsidRDefault="008522E6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bCs/>
          <w:sz w:val="20"/>
          <w:szCs w:val="20"/>
          <w:highlight w:val="yellow"/>
        </w:rPr>
      </w:pPr>
      <w:r w:rsidRPr="008522E6">
        <w:rPr>
          <w:rFonts w:cs="Arial"/>
          <w:b/>
          <w:bCs/>
          <w:sz w:val="20"/>
          <w:szCs w:val="20"/>
          <w:highlight w:val="yellow"/>
        </w:rPr>
        <w:t>PrecioProductoVig</w:t>
      </w:r>
    </w:p>
    <w:p w14:paraId="1EF60558" w14:textId="77777777" w:rsidR="008522E6" w:rsidRPr="008522E6" w:rsidRDefault="008522E6" w:rsidP="008522E6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r w:rsidRPr="008522E6">
        <w:rPr>
          <w:rFonts w:cs="Arial"/>
          <w:sz w:val="20"/>
          <w:szCs w:val="20"/>
          <w:highlight w:val="yellow"/>
        </w:rPr>
        <w:t>PrecioClave</w:t>
      </w:r>
    </w:p>
    <w:p w14:paraId="5F37B39E" w14:textId="77777777" w:rsidR="008522E6" w:rsidRPr="00706FD6" w:rsidRDefault="008522E6" w:rsidP="008522E6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 w:rsidRPr="008522E6">
        <w:rPr>
          <w:rFonts w:cs="Arial"/>
          <w:sz w:val="20"/>
          <w:szCs w:val="20"/>
          <w:highlight w:val="yellow"/>
        </w:rPr>
        <w:t>Precio</w:t>
      </w:r>
    </w:p>
    <w:p w14:paraId="76F2AC81" w14:textId="77777777" w:rsidR="002F6C00" w:rsidRDefault="002F6C00" w:rsidP="00F77C17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14:paraId="56D0D795" w14:textId="77777777" w:rsidR="001A436F" w:rsidRPr="006B05AB" w:rsidRDefault="001A436F" w:rsidP="00F77C17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14:paraId="24EB5FC0" w14:textId="77777777" w:rsidR="001A436F" w:rsidRPr="006B05AB" w:rsidRDefault="001A436F" w:rsidP="00F77C17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14:paraId="74C4FC73" w14:textId="77777777" w:rsidR="001A436F" w:rsidRPr="001A436F" w:rsidRDefault="001A436F" w:rsidP="00F77C17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14:paraId="4415AE5B" w14:textId="77777777" w:rsidR="001A72A0" w:rsidRPr="001A72A0" w:rsidRDefault="001A72A0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lastRenderedPageBreak/>
        <w:t>CFVTipo</w:t>
      </w:r>
    </w:p>
    <w:p w14:paraId="0ECEA62A" w14:textId="77777777" w:rsidR="00812739" w:rsidRPr="00843DA7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843DA7">
        <w:rPr>
          <w:rFonts w:cs="Arial"/>
          <w:sz w:val="20"/>
          <w:szCs w:val="20"/>
          <w:highlight w:val="yellow"/>
        </w:rPr>
        <w:t>Tipo = 1</w:t>
      </w:r>
    </w:p>
    <w:p w14:paraId="28C94937" w14:textId="77777777" w:rsidR="00812739" w:rsidRPr="00843DA7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843DA7">
        <w:rPr>
          <w:rFonts w:cs="Arial"/>
          <w:sz w:val="20"/>
          <w:szCs w:val="20"/>
          <w:highlight w:val="yellow"/>
        </w:rPr>
        <w:t xml:space="preserve">TipoFase </w:t>
      </w:r>
      <w:r w:rsidR="00895691" w:rsidRPr="00843DA7">
        <w:rPr>
          <w:rFonts w:cs="Arial"/>
          <w:sz w:val="20"/>
          <w:szCs w:val="20"/>
          <w:highlight w:val="yellow"/>
        </w:rPr>
        <w:t xml:space="preserve">= </w:t>
      </w:r>
      <w:r w:rsidR="008E1DE2" w:rsidRPr="00843DA7">
        <w:rPr>
          <w:rFonts w:cs="Arial"/>
          <w:sz w:val="20"/>
          <w:szCs w:val="20"/>
          <w:highlight w:val="yellow"/>
        </w:rPr>
        <w:t>2</w:t>
      </w:r>
    </w:p>
    <w:p w14:paraId="4D0A800C" w14:textId="77777777"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14:paraId="26DF27A0" w14:textId="77777777"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FechaCaptura</w:t>
      </w:r>
    </w:p>
    <w:p w14:paraId="59FFE1BE" w14:textId="77777777"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14:paraId="48840DD7" w14:textId="77777777"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14:paraId="0D13C674" w14:textId="77777777"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14:paraId="4AB0FF58" w14:textId="77777777"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14:paraId="0340BD72" w14:textId="77777777"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14:paraId="65B07629" w14:textId="77777777"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14:paraId="3DB1E222" w14:textId="77777777"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14:paraId="6C3CF7A8" w14:textId="77777777"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14:paraId="79F5E8E8" w14:textId="77777777"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14:paraId="69F4F64D" w14:textId="77777777"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14:paraId="7599E912" w14:textId="77777777" w:rsidR="00C94E04" w:rsidRDefault="00C94E04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14:paraId="2C8F5678" w14:textId="77777777" w:rsidR="00C94E04" w:rsidRDefault="00C94E04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</w:p>
    <w:p w14:paraId="11F5080C" w14:textId="77777777" w:rsidR="00AE7CD8" w:rsidRPr="000A4E59" w:rsidRDefault="00AE7CD8" w:rsidP="00AE7CD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TPDImpuesto</w:t>
      </w:r>
    </w:p>
    <w:p w14:paraId="00426EA8" w14:textId="77777777" w:rsidR="00AE7CD8" w:rsidRDefault="00AE7CD8" w:rsidP="0004236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</w:t>
      </w:r>
      <w:r w:rsidR="00042369">
        <w:rPr>
          <w:rFonts w:cs="Arial"/>
          <w:sz w:val="20"/>
          <w:szCs w:val="20"/>
        </w:rPr>
        <w:t>Id</w:t>
      </w:r>
    </w:p>
    <w:p w14:paraId="0F9BE2A6" w14:textId="77777777" w:rsidR="00042369" w:rsidRDefault="00042369" w:rsidP="0004236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14:paraId="6A52B5F2" w14:textId="77777777" w:rsidR="00042369" w:rsidRDefault="00042369" w:rsidP="0004236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TPDImpuestoId</w:t>
      </w:r>
    </w:p>
    <w:p w14:paraId="021B039A" w14:textId="77777777" w:rsidR="00042369" w:rsidRDefault="00042369" w:rsidP="0004236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ImpuestoClave</w:t>
      </w:r>
    </w:p>
    <w:p w14:paraId="6165EC35" w14:textId="77777777" w:rsidR="00042369" w:rsidRPr="00042369" w:rsidRDefault="00042369" w:rsidP="0004236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ImpuestoPU</w:t>
      </w:r>
    </w:p>
    <w:p w14:paraId="1E238F1D" w14:textId="77777777" w:rsidR="008522E6" w:rsidRDefault="008522E6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</w:t>
      </w:r>
    </w:p>
    <w:p w14:paraId="55361E8E" w14:textId="77777777" w:rsidR="008522E6" w:rsidRDefault="008522E6" w:rsidP="008522E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PromocionClave</w:t>
      </w:r>
    </w:p>
    <w:p w14:paraId="183F1151" w14:textId="77777777" w:rsidR="00FD6A24" w:rsidRDefault="00FD6A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14:paraId="46882133" w14:textId="77777777"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14:paraId="6F6E7405" w14:textId="77777777" w:rsidR="00EA2D40" w:rsidRPr="00813C11" w:rsidRDefault="00EA2D40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813C11">
        <w:rPr>
          <w:rFonts w:cs="Arial"/>
          <w:sz w:val="20"/>
          <w:szCs w:val="20"/>
        </w:rPr>
        <w:t>Precio</w:t>
      </w:r>
    </w:p>
    <w:p w14:paraId="7B65E37E" w14:textId="77777777" w:rsidR="00895691" w:rsidRDefault="00895691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813C11">
        <w:rPr>
          <w:rFonts w:cs="Arial"/>
          <w:sz w:val="20"/>
          <w:szCs w:val="20"/>
        </w:rPr>
        <w:t>Total</w:t>
      </w:r>
    </w:p>
    <w:p w14:paraId="0ED54666" w14:textId="77777777" w:rsidR="0045606F" w:rsidRPr="004E7D3B" w:rsidRDefault="0045606F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</w:rPr>
      </w:pPr>
      <w:r w:rsidRPr="004E7D3B">
        <w:rPr>
          <w:rFonts w:cs="Arial"/>
          <w:b/>
          <w:bCs/>
          <w:sz w:val="20"/>
          <w:szCs w:val="20"/>
        </w:rPr>
        <w:t>TrpPrp</w:t>
      </w:r>
    </w:p>
    <w:p w14:paraId="26FA60A4" w14:textId="77777777" w:rsidR="0045606F" w:rsidRPr="004E7D3B" w:rsidRDefault="0045606F" w:rsidP="004560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4E7D3B">
        <w:rPr>
          <w:rFonts w:cs="Arial"/>
          <w:sz w:val="20"/>
          <w:szCs w:val="20"/>
        </w:rPr>
        <w:t>TransProdId</w:t>
      </w:r>
    </w:p>
    <w:p w14:paraId="6E5A4626" w14:textId="77777777" w:rsidR="0045606F" w:rsidRPr="004E7D3B" w:rsidRDefault="0045606F" w:rsidP="004560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4E7D3B">
        <w:rPr>
          <w:rFonts w:cs="Arial"/>
          <w:sz w:val="20"/>
          <w:szCs w:val="20"/>
        </w:rPr>
        <w:t>TransProdDetalleid</w:t>
      </w:r>
    </w:p>
    <w:p w14:paraId="18420017" w14:textId="77777777" w:rsidR="0045606F" w:rsidRPr="004E7D3B" w:rsidRDefault="0045606F" w:rsidP="004560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4E7D3B">
        <w:rPr>
          <w:rFonts w:cs="Arial"/>
          <w:sz w:val="20"/>
          <w:szCs w:val="20"/>
        </w:rPr>
        <w:t>PromocionClave</w:t>
      </w:r>
    </w:p>
    <w:p w14:paraId="370A3591" w14:textId="77777777" w:rsidR="000A71C1" w:rsidRPr="004E7D3B" w:rsidRDefault="0045606F" w:rsidP="000A71C1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4E7D3B">
        <w:rPr>
          <w:rFonts w:cs="Arial"/>
          <w:sz w:val="20"/>
          <w:szCs w:val="20"/>
        </w:rPr>
        <w:t>PromocionImp</w:t>
      </w:r>
    </w:p>
    <w:p w14:paraId="1DB5D2E5" w14:textId="77777777" w:rsidR="000A71C1" w:rsidRPr="004E7D3B" w:rsidRDefault="000A71C1" w:rsidP="000A71C1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</w:rPr>
      </w:pPr>
      <w:r w:rsidRPr="004E7D3B">
        <w:rPr>
          <w:rFonts w:cs="Arial"/>
          <w:b/>
          <w:bCs/>
          <w:sz w:val="20"/>
          <w:szCs w:val="20"/>
        </w:rPr>
        <w:t>Promocion</w:t>
      </w:r>
    </w:p>
    <w:p w14:paraId="63685F26" w14:textId="77777777" w:rsidR="000A71C1" w:rsidRPr="004E7D3B" w:rsidRDefault="000A71C1" w:rsidP="000A71C1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4E7D3B">
        <w:rPr>
          <w:rFonts w:cs="Arial"/>
          <w:sz w:val="20"/>
          <w:szCs w:val="20"/>
        </w:rPr>
        <w:t>PromocionClave</w:t>
      </w:r>
    </w:p>
    <w:p w14:paraId="36172B58" w14:textId="77777777" w:rsidR="003F37B6" w:rsidRPr="00843DA7" w:rsidRDefault="000A71C1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4E7D3B">
        <w:rPr>
          <w:rFonts w:cs="Arial"/>
          <w:sz w:val="20"/>
          <w:szCs w:val="20"/>
        </w:rPr>
        <w:t>Nombre</w:t>
      </w:r>
    </w:p>
    <w:p w14:paraId="31E69015" w14:textId="77777777" w:rsidR="003F37B6" w:rsidRPr="007D7310" w:rsidRDefault="003F37B6" w:rsidP="003F37B6">
      <w:pPr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 xml:space="preserve">El sistema obtiene la siguiente información de pedidos realizados en la visita actual, si la ruta es de tipo PreVenta, es decir </w:t>
      </w:r>
      <w:r w:rsidR="00493E03" w:rsidRPr="007D7310">
        <w:rPr>
          <w:rFonts w:cs="Arial"/>
          <w:sz w:val="20"/>
          <w:szCs w:val="20"/>
          <w:highlight w:val="yellow"/>
        </w:rPr>
        <w:t>&lt;ModuloTerm.TipoIndice = 2&gt;</w:t>
      </w:r>
      <w:r w:rsidRPr="007D7310">
        <w:rPr>
          <w:rFonts w:cs="Arial"/>
          <w:sz w:val="20"/>
          <w:szCs w:val="20"/>
          <w:highlight w:val="yellow"/>
        </w:rPr>
        <w:t>:</w:t>
      </w:r>
    </w:p>
    <w:p w14:paraId="7532498C" w14:textId="77777777" w:rsidR="003F37B6" w:rsidRPr="007D7310" w:rsidRDefault="003F37B6" w:rsidP="003F37B6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TransProd</w:t>
      </w:r>
    </w:p>
    <w:p w14:paraId="253C6A7C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 xml:space="preserve">TransProdID </w:t>
      </w:r>
      <w:r w:rsidRPr="00FB1D76">
        <w:rPr>
          <w:rFonts w:cs="Arial"/>
          <w:strike/>
          <w:sz w:val="20"/>
          <w:szCs w:val="20"/>
          <w:highlight w:val="green"/>
        </w:rPr>
        <w:t>=</w:t>
      </w:r>
      <w:r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TransProdId recibido como parámetro</w:t>
      </w:r>
    </w:p>
    <w:p w14:paraId="19CDDCCF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VisitaClave</w:t>
      </w:r>
    </w:p>
    <w:p w14:paraId="099CA8CD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DiaClave</w:t>
      </w:r>
    </w:p>
    <w:p w14:paraId="5A046B68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Visita</w:t>
      </w:r>
    </w:p>
    <w:p w14:paraId="769951B0" w14:textId="5814C838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VisitaClave</w:t>
      </w:r>
      <w:r w:rsidR="00FB1D76">
        <w:rPr>
          <w:rFonts w:cs="Arial"/>
          <w:sz w:val="20"/>
          <w:szCs w:val="20"/>
        </w:rPr>
        <w:t xml:space="preserve"> </w:t>
      </w:r>
      <w:r w:rsidR="00FB1D76" w:rsidRPr="00FB1D76">
        <w:rPr>
          <w:rFonts w:cs="Arial"/>
          <w:sz w:val="20"/>
          <w:szCs w:val="20"/>
          <w:highlight w:val="green"/>
        </w:rPr>
        <w:t xml:space="preserve">= </w:t>
      </w:r>
      <w:r w:rsidR="00FB1D76" w:rsidRPr="00FB1D76">
        <w:rPr>
          <w:rFonts w:cs="Arial"/>
          <w:color w:val="FF0000"/>
          <w:sz w:val="20"/>
          <w:szCs w:val="20"/>
          <w:highlight w:val="green"/>
        </w:rPr>
        <w:t>VisitaClave actual</w:t>
      </w:r>
    </w:p>
    <w:p w14:paraId="72DFD621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DiaClave</w:t>
      </w:r>
    </w:p>
    <w:p w14:paraId="1026A04F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ClienteClave</w:t>
      </w:r>
    </w:p>
    <w:p w14:paraId="34E0B4F7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Cliente</w:t>
      </w:r>
    </w:p>
    <w:p w14:paraId="2B8B3F66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ClienteClave</w:t>
      </w:r>
    </w:p>
    <w:p w14:paraId="180BF377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Clave</w:t>
      </w:r>
    </w:p>
    <w:p w14:paraId="1D87D3AE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RazonSocial</w:t>
      </w:r>
    </w:p>
    <w:p w14:paraId="7ED07D91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ClienteDomicilio</w:t>
      </w:r>
    </w:p>
    <w:p w14:paraId="1F6E2F32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ClienteClave</w:t>
      </w:r>
    </w:p>
    <w:p w14:paraId="61154D08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ClienteDomiciloId</w:t>
      </w:r>
    </w:p>
    <w:p w14:paraId="09390AC5" w14:textId="1DDD413A" w:rsidR="003F37B6" w:rsidRPr="00BF21ED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BF21ED">
        <w:rPr>
          <w:rFonts w:cs="Arial"/>
          <w:sz w:val="20"/>
          <w:szCs w:val="20"/>
          <w:highlight w:val="yellow"/>
        </w:rPr>
        <w:t>Tipo</w:t>
      </w:r>
      <w:r w:rsidR="00BF21ED" w:rsidRPr="00BF21ED">
        <w:rPr>
          <w:rFonts w:cs="Arial"/>
          <w:sz w:val="20"/>
          <w:szCs w:val="20"/>
          <w:highlight w:val="yellow"/>
        </w:rPr>
        <w:t xml:space="preserve"> = 3</w:t>
      </w:r>
    </w:p>
    <w:p w14:paraId="6C5ED964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Calle</w:t>
      </w:r>
    </w:p>
    <w:p w14:paraId="0DC6C984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lastRenderedPageBreak/>
        <w:t>Numero</w:t>
      </w:r>
    </w:p>
    <w:p w14:paraId="1E2D8DEB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Colonia</w:t>
      </w:r>
    </w:p>
    <w:p w14:paraId="54AA365A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Poblacion</w:t>
      </w:r>
    </w:p>
    <w:p w14:paraId="20F40D90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VendedorID</w:t>
      </w:r>
    </w:p>
    <w:p w14:paraId="4DB9123F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Vendedor</w:t>
      </w:r>
    </w:p>
    <w:p w14:paraId="4FFDD8EC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VendedoId</w:t>
      </w:r>
    </w:p>
    <w:p w14:paraId="5877AE00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025B0ECB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ListaPrecioBase</w:t>
      </w:r>
    </w:p>
    <w:p w14:paraId="7A533E96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PrecioProductoVig</w:t>
      </w:r>
    </w:p>
    <w:p w14:paraId="6694ED37" w14:textId="77777777" w:rsidR="003F37B6" w:rsidRPr="007D7310" w:rsidRDefault="003F37B6" w:rsidP="003F37B6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PrecioClave</w:t>
      </w:r>
    </w:p>
    <w:p w14:paraId="7A5D36F6" w14:textId="77777777" w:rsidR="003F37B6" w:rsidRPr="007D7310" w:rsidRDefault="003F37B6" w:rsidP="003F37B6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Precio</w:t>
      </w:r>
    </w:p>
    <w:p w14:paraId="65126F5B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RUTClave</w:t>
      </w:r>
    </w:p>
    <w:p w14:paraId="0F46D6CB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Ruta</w:t>
      </w:r>
    </w:p>
    <w:p w14:paraId="2BAAF055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RUTClave</w:t>
      </w:r>
    </w:p>
    <w:p w14:paraId="57D2A466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Descripcion</w:t>
      </w:r>
    </w:p>
    <w:p w14:paraId="46F9CDBF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CFVTipo</w:t>
      </w:r>
    </w:p>
    <w:p w14:paraId="7856F96A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 = 1</w:t>
      </w:r>
    </w:p>
    <w:p w14:paraId="3BAB6054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 xml:space="preserve">TipoFase = </w:t>
      </w:r>
      <w:r w:rsidR="008E1DE2" w:rsidRPr="007D7310">
        <w:rPr>
          <w:rFonts w:cs="Arial"/>
          <w:sz w:val="20"/>
          <w:szCs w:val="20"/>
          <w:highlight w:val="yellow"/>
        </w:rPr>
        <w:t>1</w:t>
      </w:r>
    </w:p>
    <w:p w14:paraId="389B4411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Folio</w:t>
      </w:r>
    </w:p>
    <w:p w14:paraId="378F19F1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FechaCaptura</w:t>
      </w:r>
    </w:p>
    <w:p w14:paraId="07E2FD42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Subtotal</w:t>
      </w:r>
    </w:p>
    <w:p w14:paraId="2A1A8420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Impuesto</w:t>
      </w:r>
    </w:p>
    <w:p w14:paraId="564B8D79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2B7F5099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TransProdDetalle</w:t>
      </w:r>
    </w:p>
    <w:p w14:paraId="4E43B7CD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16EF127C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TransProdDetalleID</w:t>
      </w:r>
    </w:p>
    <w:p w14:paraId="6CA4DECF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0C049B25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Producto</w:t>
      </w:r>
    </w:p>
    <w:p w14:paraId="27C09C4E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23392937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62EEE464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Contenido</w:t>
      </w:r>
    </w:p>
    <w:p w14:paraId="01BCC020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Venta</w:t>
      </w:r>
    </w:p>
    <w:p w14:paraId="41233F67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TPDImpuesto</w:t>
      </w:r>
    </w:p>
    <w:p w14:paraId="0044199B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4F9708DA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TransProdDetalleId</w:t>
      </w:r>
    </w:p>
    <w:p w14:paraId="703B8037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TPDImpuestoId</w:t>
      </w:r>
    </w:p>
    <w:p w14:paraId="35B2B139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ImpuestoClave</w:t>
      </w:r>
    </w:p>
    <w:p w14:paraId="23459945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ImpuestoPU</w:t>
      </w:r>
    </w:p>
    <w:p w14:paraId="4015C36F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</w:t>
      </w:r>
    </w:p>
    <w:p w14:paraId="1DF74B39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PromocionClave</w:t>
      </w:r>
    </w:p>
    <w:p w14:paraId="330D91A4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TipoUnidad</w:t>
      </w:r>
    </w:p>
    <w:p w14:paraId="2A990271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Cantidad</w:t>
      </w:r>
    </w:p>
    <w:p w14:paraId="4AFF75ED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Precio</w:t>
      </w:r>
    </w:p>
    <w:p w14:paraId="455BECE0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729B16CD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TrpPrp</w:t>
      </w:r>
    </w:p>
    <w:p w14:paraId="42C6B6FA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5C665C13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TransProdDetalleid</w:t>
      </w:r>
    </w:p>
    <w:p w14:paraId="5DE73B23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PromocionClave</w:t>
      </w:r>
    </w:p>
    <w:p w14:paraId="0AD49FAF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PromocionImp</w:t>
      </w:r>
    </w:p>
    <w:p w14:paraId="19FEBA9E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Promocion</w:t>
      </w:r>
    </w:p>
    <w:p w14:paraId="5C4A0228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PromocionClave</w:t>
      </w:r>
    </w:p>
    <w:p w14:paraId="1E41B2AB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59700071" w14:textId="77777777" w:rsidR="003F37B6" w:rsidRPr="007D7310" w:rsidRDefault="003F37B6" w:rsidP="003F37B6">
      <w:pPr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 xml:space="preserve">El sistema obtiene la siguiente información de pedidos realizados en la visita actual, si la ruta es de tipo Reparto, es decir </w:t>
      </w:r>
      <w:r w:rsidR="00493E03" w:rsidRPr="007D7310">
        <w:rPr>
          <w:rFonts w:cs="Arial"/>
          <w:sz w:val="20"/>
          <w:szCs w:val="20"/>
          <w:highlight w:val="yellow"/>
        </w:rPr>
        <w:t>&lt;ModuloTerm.TipoIndice = 3&gt;</w:t>
      </w:r>
      <w:r w:rsidRPr="007D7310">
        <w:rPr>
          <w:rFonts w:cs="Arial"/>
          <w:sz w:val="20"/>
          <w:szCs w:val="20"/>
          <w:highlight w:val="yellow"/>
        </w:rPr>
        <w:t>:</w:t>
      </w:r>
    </w:p>
    <w:p w14:paraId="38CDE357" w14:textId="77777777" w:rsidR="003F37B6" w:rsidRPr="007D7310" w:rsidRDefault="003F37B6" w:rsidP="003F37B6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TransProd</w:t>
      </w:r>
    </w:p>
    <w:p w14:paraId="4D9756D9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 xml:space="preserve">TransProdID </w:t>
      </w:r>
      <w:r w:rsidRPr="00FB1D76">
        <w:rPr>
          <w:rFonts w:cs="Arial"/>
          <w:strike/>
          <w:sz w:val="20"/>
          <w:szCs w:val="20"/>
          <w:highlight w:val="green"/>
        </w:rPr>
        <w:t>=</w:t>
      </w:r>
      <w:r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TransProdId recibido como parámetro</w:t>
      </w:r>
    </w:p>
    <w:p w14:paraId="41EB9F4B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lastRenderedPageBreak/>
        <w:t>VisitaClave</w:t>
      </w:r>
      <w:r w:rsidR="008E1DE2" w:rsidRPr="007D7310">
        <w:rPr>
          <w:rFonts w:cs="Arial"/>
          <w:sz w:val="20"/>
          <w:szCs w:val="20"/>
          <w:highlight w:val="yellow"/>
        </w:rPr>
        <w:t>1</w:t>
      </w:r>
    </w:p>
    <w:p w14:paraId="074ADFA2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DiaClave</w:t>
      </w:r>
      <w:r w:rsidR="008E1DE2" w:rsidRPr="007D7310">
        <w:rPr>
          <w:rFonts w:cs="Arial"/>
          <w:sz w:val="20"/>
          <w:szCs w:val="20"/>
          <w:highlight w:val="yellow"/>
        </w:rPr>
        <w:t>1</w:t>
      </w:r>
    </w:p>
    <w:p w14:paraId="5E720618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Visita</w:t>
      </w:r>
    </w:p>
    <w:p w14:paraId="5760A20E" w14:textId="75EE6A3D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VisitaClave</w:t>
      </w:r>
      <w:r w:rsidR="00FB1D76">
        <w:rPr>
          <w:rFonts w:cs="Arial"/>
          <w:sz w:val="20"/>
          <w:szCs w:val="20"/>
          <w:highlight w:val="yellow"/>
        </w:rPr>
        <w:t xml:space="preserve"> </w:t>
      </w:r>
      <w:r w:rsidR="00FB1D76" w:rsidRPr="00FB1D76">
        <w:rPr>
          <w:rFonts w:cs="Arial"/>
          <w:sz w:val="20"/>
          <w:szCs w:val="20"/>
          <w:highlight w:val="green"/>
        </w:rPr>
        <w:t xml:space="preserve">= </w:t>
      </w:r>
      <w:r w:rsidR="00FB1D76" w:rsidRPr="00FB1D76">
        <w:rPr>
          <w:rFonts w:cs="Arial"/>
          <w:color w:val="FF0000"/>
          <w:sz w:val="20"/>
          <w:szCs w:val="20"/>
          <w:highlight w:val="green"/>
        </w:rPr>
        <w:t>VisitaClave actual</w:t>
      </w:r>
    </w:p>
    <w:p w14:paraId="3135DD09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DiaClave</w:t>
      </w:r>
    </w:p>
    <w:p w14:paraId="7A6D75F6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ClienteClave</w:t>
      </w:r>
    </w:p>
    <w:p w14:paraId="54535A73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Cliente</w:t>
      </w:r>
    </w:p>
    <w:p w14:paraId="1CC1BFD4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ClienteClave</w:t>
      </w:r>
    </w:p>
    <w:p w14:paraId="4FE8D785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Clave</w:t>
      </w:r>
    </w:p>
    <w:p w14:paraId="32A0E94D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RazonSocial</w:t>
      </w:r>
    </w:p>
    <w:p w14:paraId="6222FC99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ClienteDomicilio</w:t>
      </w:r>
    </w:p>
    <w:p w14:paraId="73415A50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ClienteClave</w:t>
      </w:r>
    </w:p>
    <w:p w14:paraId="2D329C02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ClienteDomiciloId</w:t>
      </w:r>
    </w:p>
    <w:p w14:paraId="0997D6C4" w14:textId="76676E4D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</w:t>
      </w:r>
      <w:r w:rsidRPr="00BF21ED">
        <w:rPr>
          <w:rFonts w:cs="Arial"/>
          <w:sz w:val="20"/>
          <w:szCs w:val="20"/>
          <w:highlight w:val="yellow"/>
        </w:rPr>
        <w:t>ipo</w:t>
      </w:r>
      <w:r w:rsidR="00BF21ED" w:rsidRPr="00BF21ED">
        <w:rPr>
          <w:rFonts w:cs="Arial"/>
          <w:sz w:val="20"/>
          <w:szCs w:val="20"/>
          <w:highlight w:val="yellow"/>
        </w:rPr>
        <w:t xml:space="preserve"> = 3</w:t>
      </w:r>
    </w:p>
    <w:p w14:paraId="2116CF1C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Calle</w:t>
      </w:r>
    </w:p>
    <w:p w14:paraId="0314179A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Numero</w:t>
      </w:r>
    </w:p>
    <w:p w14:paraId="34DA2BCA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Colonia</w:t>
      </w:r>
    </w:p>
    <w:p w14:paraId="30CEAABE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Poblacion</w:t>
      </w:r>
    </w:p>
    <w:p w14:paraId="03791B03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VendedorID</w:t>
      </w:r>
    </w:p>
    <w:p w14:paraId="580DE95A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Vendedor</w:t>
      </w:r>
    </w:p>
    <w:p w14:paraId="28BE026E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VendedoId</w:t>
      </w:r>
    </w:p>
    <w:p w14:paraId="1C6FFC8C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0F383E62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ListaPrecioBase</w:t>
      </w:r>
    </w:p>
    <w:p w14:paraId="7BBDFFED" w14:textId="77777777" w:rsidR="003F37B6" w:rsidRPr="007D7310" w:rsidRDefault="003F37B6" w:rsidP="003F37B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PrecioProductoVig</w:t>
      </w:r>
    </w:p>
    <w:p w14:paraId="43102E7E" w14:textId="77777777" w:rsidR="003F37B6" w:rsidRPr="007D7310" w:rsidRDefault="003F37B6" w:rsidP="003F37B6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PrecioClave</w:t>
      </w:r>
    </w:p>
    <w:p w14:paraId="5ED47A4D" w14:textId="77777777" w:rsidR="003F37B6" w:rsidRPr="007D7310" w:rsidRDefault="003F37B6" w:rsidP="003F37B6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Precio</w:t>
      </w:r>
    </w:p>
    <w:p w14:paraId="1864D6B5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RUTClave</w:t>
      </w:r>
    </w:p>
    <w:p w14:paraId="6F8DA575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Ruta</w:t>
      </w:r>
    </w:p>
    <w:p w14:paraId="28117330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RUTClave</w:t>
      </w:r>
    </w:p>
    <w:p w14:paraId="407CD1AD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Descripcion</w:t>
      </w:r>
    </w:p>
    <w:p w14:paraId="0F84C081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CFVTipo</w:t>
      </w:r>
    </w:p>
    <w:p w14:paraId="72D9C27E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 = 1</w:t>
      </w:r>
    </w:p>
    <w:p w14:paraId="27074D5E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 xml:space="preserve">TipoFase = </w:t>
      </w:r>
      <w:r w:rsidR="008E1DE2" w:rsidRPr="007D7310">
        <w:rPr>
          <w:rFonts w:cs="Arial"/>
          <w:sz w:val="20"/>
          <w:szCs w:val="20"/>
          <w:highlight w:val="yellow"/>
        </w:rPr>
        <w:t>2</w:t>
      </w:r>
    </w:p>
    <w:p w14:paraId="5E2FD0B6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Folio</w:t>
      </w:r>
    </w:p>
    <w:p w14:paraId="6B66AD7B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FechaCaptura</w:t>
      </w:r>
    </w:p>
    <w:p w14:paraId="5D1A3FF1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Subtotal</w:t>
      </w:r>
    </w:p>
    <w:p w14:paraId="5313EEEB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Impuesto</w:t>
      </w:r>
    </w:p>
    <w:p w14:paraId="3EC19C91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24A02F6F" w14:textId="77777777" w:rsidR="003F37B6" w:rsidRPr="007D7310" w:rsidRDefault="003F37B6" w:rsidP="003F37B6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TransProdDetalle</w:t>
      </w:r>
    </w:p>
    <w:p w14:paraId="3048771D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670E5971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TransProdDetalleID</w:t>
      </w:r>
    </w:p>
    <w:p w14:paraId="2C8A2FF3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4C5E4655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Producto</w:t>
      </w:r>
    </w:p>
    <w:p w14:paraId="57BD088A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09FD71EC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5B0831C4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Contenido</w:t>
      </w:r>
    </w:p>
    <w:p w14:paraId="646A0D88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Venta</w:t>
      </w:r>
    </w:p>
    <w:p w14:paraId="539618BC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TPDImpuesto</w:t>
      </w:r>
    </w:p>
    <w:p w14:paraId="403FC794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69D84617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TransProdDetalleId</w:t>
      </w:r>
    </w:p>
    <w:p w14:paraId="2905CB94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TPDImpuestoId</w:t>
      </w:r>
    </w:p>
    <w:p w14:paraId="5E5FC3D5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ImpuestoClave</w:t>
      </w:r>
    </w:p>
    <w:p w14:paraId="1AE89EC5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ImpuestoPU</w:t>
      </w:r>
    </w:p>
    <w:p w14:paraId="691F9D9E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</w:t>
      </w:r>
    </w:p>
    <w:p w14:paraId="7CEE9D1F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PromocionClave</w:t>
      </w:r>
    </w:p>
    <w:p w14:paraId="690EAF96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TipoUnidad</w:t>
      </w:r>
    </w:p>
    <w:p w14:paraId="7372FB1C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lastRenderedPageBreak/>
        <w:t>Cantidad</w:t>
      </w:r>
    </w:p>
    <w:p w14:paraId="1D185769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Precio</w:t>
      </w:r>
    </w:p>
    <w:p w14:paraId="49DE22E6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69ED9D88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TrpPrp</w:t>
      </w:r>
    </w:p>
    <w:p w14:paraId="5BC14B4A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21722A67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TransProdDetalle</w:t>
      </w:r>
      <w:r w:rsidR="008E1DE2" w:rsidRPr="007D7310">
        <w:rPr>
          <w:rFonts w:cs="Arial"/>
          <w:sz w:val="20"/>
          <w:szCs w:val="20"/>
          <w:highlight w:val="yellow"/>
        </w:rPr>
        <w:t>I</w:t>
      </w:r>
      <w:r w:rsidRPr="007D7310">
        <w:rPr>
          <w:rFonts w:cs="Arial"/>
          <w:sz w:val="20"/>
          <w:szCs w:val="20"/>
          <w:highlight w:val="yellow"/>
        </w:rPr>
        <w:t>d</w:t>
      </w:r>
    </w:p>
    <w:p w14:paraId="33D18710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PromocionClave</w:t>
      </w:r>
    </w:p>
    <w:p w14:paraId="08373BE5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PromocionImp</w:t>
      </w:r>
    </w:p>
    <w:p w14:paraId="4A0173D1" w14:textId="77777777" w:rsidR="003F37B6" w:rsidRPr="007D7310" w:rsidRDefault="003F37B6" w:rsidP="003F37B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Promocion</w:t>
      </w:r>
    </w:p>
    <w:p w14:paraId="34C4F889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PromocionClave</w:t>
      </w:r>
    </w:p>
    <w:p w14:paraId="037F70EC" w14:textId="77777777" w:rsidR="003F37B6" w:rsidRPr="007D7310" w:rsidRDefault="003F37B6" w:rsidP="003F37B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4B1BB658" w14:textId="77777777" w:rsidR="00FD4E72" w:rsidRPr="007D7310" w:rsidRDefault="00FD4E72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El sistema obtiene la siguiente información de las devoluciones de Envase:</w:t>
      </w:r>
    </w:p>
    <w:p w14:paraId="012F390C" w14:textId="77777777" w:rsidR="00FD4E72" w:rsidRPr="007D7310" w:rsidRDefault="00FD4E72" w:rsidP="00FD4E72">
      <w:pPr>
        <w:pStyle w:val="Prrafodelista"/>
        <w:numPr>
          <w:ilvl w:val="1"/>
          <w:numId w:val="4"/>
        </w:numPr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TransProd</w:t>
      </w:r>
    </w:p>
    <w:p w14:paraId="0BAC2421" w14:textId="5DE4B12A" w:rsidR="00FD4E72" w:rsidRDefault="00FD4E72" w:rsidP="00FD4E7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7501663A" w14:textId="07255880" w:rsidR="008D426C" w:rsidRPr="008D426C" w:rsidRDefault="00FB1D76" w:rsidP="008D42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VisitaClave </w:t>
      </w:r>
      <w:r w:rsidRPr="00FB1D76">
        <w:rPr>
          <w:rFonts w:cs="Arial"/>
          <w:sz w:val="20"/>
          <w:szCs w:val="20"/>
          <w:highlight w:val="green"/>
        </w:rPr>
        <w:t xml:space="preserve">= </w:t>
      </w:r>
      <w:r w:rsidRPr="00FB1D76">
        <w:rPr>
          <w:rFonts w:cs="Arial"/>
          <w:color w:val="FF0000"/>
          <w:sz w:val="20"/>
          <w:szCs w:val="20"/>
          <w:highlight w:val="green"/>
        </w:rPr>
        <w:t>VisitaClave actual</w:t>
      </w:r>
    </w:p>
    <w:p w14:paraId="65F2C441" w14:textId="178EC123" w:rsidR="00FD4E72" w:rsidRPr="007D7310" w:rsidRDefault="00FD4E72" w:rsidP="00FD4E7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 = 3</w:t>
      </w:r>
    </w:p>
    <w:p w14:paraId="2D5FD4C8" w14:textId="77777777" w:rsidR="00FD4E72" w:rsidRPr="007D7310" w:rsidRDefault="00FD4E72" w:rsidP="00FD4E7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TipoFase &lt;&gt; 0</w:t>
      </w:r>
    </w:p>
    <w:p w14:paraId="5072D2AC" w14:textId="77777777" w:rsidR="00FD4E72" w:rsidRPr="007D7310" w:rsidRDefault="00FD4E72" w:rsidP="00FD4E72">
      <w:pPr>
        <w:pStyle w:val="Prrafodelista"/>
        <w:numPr>
          <w:ilvl w:val="2"/>
          <w:numId w:val="4"/>
        </w:numPr>
        <w:ind w:left="1701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TransProdDetalle</w:t>
      </w:r>
    </w:p>
    <w:p w14:paraId="6008FE67" w14:textId="77777777" w:rsidR="00FD4E72" w:rsidRPr="007D7310" w:rsidRDefault="00FD4E72" w:rsidP="006B6CB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5414A12A" w14:textId="77777777" w:rsidR="00FD4E72" w:rsidRPr="007D7310" w:rsidRDefault="00FD4E72" w:rsidP="006B6CB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TransProdDetalleId</w:t>
      </w:r>
    </w:p>
    <w:p w14:paraId="3677A9BE" w14:textId="77777777" w:rsidR="00FD4E72" w:rsidRPr="007D7310" w:rsidRDefault="00FD4E72" w:rsidP="006B6CB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27B79D90" w14:textId="77777777" w:rsidR="00FD4E72" w:rsidRPr="007D7310" w:rsidRDefault="00FD4E72" w:rsidP="006B6CB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Cantidad</w:t>
      </w:r>
    </w:p>
    <w:p w14:paraId="4A24785A" w14:textId="77777777" w:rsidR="00FD4E72" w:rsidRPr="007D7310" w:rsidRDefault="006B6CB7" w:rsidP="006B6CB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7429E2C5" w14:textId="77777777" w:rsidR="006B6CB7" w:rsidRPr="007D7310" w:rsidRDefault="006B6CB7" w:rsidP="006B6CB7">
      <w:pPr>
        <w:pStyle w:val="Prrafodelista"/>
        <w:numPr>
          <w:ilvl w:val="3"/>
          <w:numId w:val="4"/>
        </w:numPr>
        <w:ind w:left="2552" w:hanging="851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Producto</w:t>
      </w:r>
    </w:p>
    <w:p w14:paraId="05ED83C0" w14:textId="77777777" w:rsidR="006B6CB7" w:rsidRPr="007D7310" w:rsidRDefault="006B6CB7" w:rsidP="006B6CB7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03E40AAF" w14:textId="77777777" w:rsidR="006B6CB7" w:rsidRPr="007D7310" w:rsidRDefault="006B6CB7" w:rsidP="006B6CB7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5E7A9C50" w14:textId="77777777" w:rsidR="006B6CB7" w:rsidRPr="007D7310" w:rsidRDefault="006B6CB7" w:rsidP="006B6CB7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Contenido = 1</w:t>
      </w:r>
    </w:p>
    <w:p w14:paraId="20CB8082" w14:textId="77777777" w:rsidR="006B6CB7" w:rsidRPr="007D7310" w:rsidRDefault="006B6CB7" w:rsidP="006B6CB7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Venta = 1</w:t>
      </w:r>
    </w:p>
    <w:p w14:paraId="3A0DADBB" w14:textId="77777777" w:rsidR="002D2690" w:rsidRPr="007D7310" w:rsidRDefault="002D2690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 xml:space="preserve">El sistema obtiene la siguiente información de la venta de </w:t>
      </w:r>
      <w:r w:rsidR="00F003BE" w:rsidRPr="007D7310">
        <w:rPr>
          <w:rFonts w:cs="Arial"/>
          <w:sz w:val="20"/>
          <w:szCs w:val="20"/>
          <w:highlight w:val="yellow"/>
        </w:rPr>
        <w:t>E</w:t>
      </w:r>
      <w:r w:rsidRPr="007D7310">
        <w:rPr>
          <w:rFonts w:cs="Arial"/>
          <w:sz w:val="20"/>
          <w:szCs w:val="20"/>
          <w:highlight w:val="yellow"/>
        </w:rPr>
        <w:t>nvase</w:t>
      </w:r>
      <w:r w:rsidR="00F003BE" w:rsidRPr="007D7310">
        <w:rPr>
          <w:rFonts w:cs="Arial"/>
          <w:sz w:val="20"/>
          <w:szCs w:val="20"/>
          <w:highlight w:val="yellow"/>
        </w:rPr>
        <w:t>:</w:t>
      </w:r>
    </w:p>
    <w:p w14:paraId="39CEA2BF" w14:textId="77777777" w:rsidR="00F003BE" w:rsidRPr="007D7310" w:rsidRDefault="00F003BE" w:rsidP="00F003BE">
      <w:pPr>
        <w:pStyle w:val="Prrafodelista"/>
        <w:numPr>
          <w:ilvl w:val="1"/>
          <w:numId w:val="4"/>
        </w:numPr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TransProd</w:t>
      </w:r>
    </w:p>
    <w:p w14:paraId="47463BA0" w14:textId="4655A9B5" w:rsidR="00F003BE" w:rsidRDefault="00F003BE" w:rsidP="00F003BE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5F5C6496" w14:textId="53F3FF2F" w:rsidR="00FB1D76" w:rsidRPr="007D7310" w:rsidRDefault="00FB1D76" w:rsidP="00F003BE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VisitaClave </w:t>
      </w:r>
      <w:r w:rsidRPr="00FB1D76">
        <w:rPr>
          <w:rFonts w:cs="Arial"/>
          <w:sz w:val="20"/>
          <w:szCs w:val="20"/>
          <w:highlight w:val="green"/>
        </w:rPr>
        <w:t xml:space="preserve">= </w:t>
      </w:r>
      <w:r w:rsidRPr="00FB1D76">
        <w:rPr>
          <w:rFonts w:cs="Arial"/>
          <w:color w:val="FF0000"/>
          <w:sz w:val="20"/>
          <w:szCs w:val="20"/>
          <w:highlight w:val="green"/>
        </w:rPr>
        <w:t>VisitaClave actual</w:t>
      </w:r>
    </w:p>
    <w:p w14:paraId="119DA3C5" w14:textId="5D55D773" w:rsidR="00114A10" w:rsidRDefault="00114A10" w:rsidP="00F003BE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Folio</w:t>
      </w:r>
    </w:p>
    <w:p w14:paraId="6C6A327A" w14:textId="5AB5F5A5" w:rsidR="00F003BE" w:rsidRPr="007D7310" w:rsidRDefault="00F003BE" w:rsidP="00F003BE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 = 1</w:t>
      </w:r>
    </w:p>
    <w:p w14:paraId="411F6BDB" w14:textId="77777777" w:rsidR="00F003BE" w:rsidRPr="007D7310" w:rsidRDefault="00F003BE" w:rsidP="00F003BE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TipoFase &lt;&gt; 0</w:t>
      </w:r>
    </w:p>
    <w:p w14:paraId="6D797C02" w14:textId="77777777" w:rsidR="00F003BE" w:rsidRPr="007D7310" w:rsidRDefault="00F003BE" w:rsidP="00F003BE">
      <w:pPr>
        <w:pStyle w:val="Prrafodelista"/>
        <w:numPr>
          <w:ilvl w:val="2"/>
          <w:numId w:val="4"/>
        </w:numPr>
        <w:ind w:left="1701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TransProdDetalle</w:t>
      </w:r>
    </w:p>
    <w:p w14:paraId="6897558E" w14:textId="77777777" w:rsidR="00F003BE" w:rsidRPr="007D7310" w:rsidRDefault="00F003BE" w:rsidP="00F003BE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10BA1A1B" w14:textId="77777777" w:rsidR="00F003BE" w:rsidRPr="007D7310" w:rsidRDefault="00F003BE" w:rsidP="00F003BE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TransProdDetalleId</w:t>
      </w:r>
    </w:p>
    <w:p w14:paraId="4E883867" w14:textId="77777777" w:rsidR="00F003BE" w:rsidRPr="007D7310" w:rsidRDefault="00F003BE" w:rsidP="00F003BE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5AE8A2E7" w14:textId="77777777" w:rsidR="00F003BE" w:rsidRPr="007D7310" w:rsidRDefault="00F003BE" w:rsidP="00F003BE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Cantidad</w:t>
      </w:r>
    </w:p>
    <w:p w14:paraId="29BE6FCE" w14:textId="77777777" w:rsidR="00F003BE" w:rsidRPr="007D7310" w:rsidRDefault="00F003BE" w:rsidP="00F003BE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09D3FD4B" w14:textId="77777777" w:rsidR="00F003BE" w:rsidRPr="007D7310" w:rsidRDefault="00F003BE" w:rsidP="00F003BE">
      <w:pPr>
        <w:pStyle w:val="Prrafodelista"/>
        <w:numPr>
          <w:ilvl w:val="3"/>
          <w:numId w:val="4"/>
        </w:numPr>
        <w:ind w:left="2552" w:hanging="851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Producto</w:t>
      </w:r>
    </w:p>
    <w:p w14:paraId="24A8D65A" w14:textId="77777777" w:rsidR="00F003BE" w:rsidRPr="007D7310" w:rsidRDefault="00F003BE" w:rsidP="00F003BE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7C3405B2" w14:textId="77777777" w:rsidR="00F003BE" w:rsidRPr="007D7310" w:rsidRDefault="00F003BE" w:rsidP="00F003BE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72CB770C" w14:textId="77777777" w:rsidR="00F003BE" w:rsidRPr="007D7310" w:rsidRDefault="00F003BE" w:rsidP="00F003BE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Contenido = 1</w:t>
      </w:r>
    </w:p>
    <w:p w14:paraId="02A2EB18" w14:textId="77777777" w:rsidR="00F003BE" w:rsidRPr="007D7310" w:rsidRDefault="00F003BE" w:rsidP="00F003BE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Venta = 1</w:t>
      </w:r>
    </w:p>
    <w:p w14:paraId="3F21A234" w14:textId="77777777" w:rsidR="00F003BE" w:rsidRPr="007D7310" w:rsidRDefault="00F003BE" w:rsidP="00F003BE">
      <w:pPr>
        <w:pStyle w:val="Prrafodelista"/>
        <w:numPr>
          <w:ilvl w:val="3"/>
          <w:numId w:val="4"/>
        </w:numPr>
        <w:ind w:left="2552" w:hanging="851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ProductoDetalle</w:t>
      </w:r>
    </w:p>
    <w:p w14:paraId="08587E5C" w14:textId="77777777" w:rsidR="00F003BE" w:rsidRPr="007D7310" w:rsidRDefault="00F003BE" w:rsidP="00F003BE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45F45541" w14:textId="77777777" w:rsidR="00F003BE" w:rsidRPr="007D7310" w:rsidRDefault="00F003BE" w:rsidP="00F003BE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 xml:space="preserve">ProductoDetClave = </w:t>
      </w:r>
      <w:r w:rsidRPr="007D7310">
        <w:rPr>
          <w:rFonts w:cs="Arial"/>
          <w:color w:val="FF0000"/>
          <w:sz w:val="20"/>
          <w:szCs w:val="20"/>
          <w:highlight w:val="yellow"/>
        </w:rPr>
        <w:t>ProductoDetalle.ProductoClave</w:t>
      </w:r>
    </w:p>
    <w:p w14:paraId="48BF4264" w14:textId="5D78D1B4" w:rsidR="00960F82" w:rsidRDefault="00960F82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cyan"/>
        </w:rPr>
      </w:pPr>
      <w:r w:rsidRPr="00960F82">
        <w:rPr>
          <w:rFonts w:cs="Arial"/>
          <w:sz w:val="20"/>
          <w:szCs w:val="20"/>
          <w:highlight w:val="cyan"/>
        </w:rPr>
        <w:t xml:space="preserve">El sistema obtiene la siguiente información de las consignas realizadas por rutas de </w:t>
      </w:r>
      <w:r w:rsidR="00965B0C" w:rsidRPr="00960F82">
        <w:rPr>
          <w:rFonts w:cs="Arial"/>
          <w:sz w:val="20"/>
          <w:szCs w:val="20"/>
          <w:highlight w:val="cyan"/>
        </w:rPr>
        <w:t>autoventa</w:t>
      </w:r>
      <w:r w:rsidR="00965B0C">
        <w:rPr>
          <w:rFonts w:cs="Arial"/>
          <w:sz w:val="20"/>
          <w:szCs w:val="20"/>
          <w:highlight w:val="cyan"/>
        </w:rPr>
        <w:t>/venta</w:t>
      </w:r>
      <w:r w:rsidRPr="00960F82">
        <w:rPr>
          <w:rFonts w:cs="Arial"/>
          <w:sz w:val="20"/>
          <w:szCs w:val="20"/>
          <w:highlight w:val="cyan"/>
        </w:rPr>
        <w:t xml:space="preserve">, es decir &lt;ModuloTerm.TipoIndice = </w:t>
      </w:r>
      <w:r w:rsidR="00965B0C">
        <w:rPr>
          <w:rFonts w:cs="Arial"/>
          <w:sz w:val="20"/>
          <w:szCs w:val="20"/>
          <w:highlight w:val="cyan"/>
        </w:rPr>
        <w:t>1</w:t>
      </w:r>
      <w:r w:rsidRPr="00960F82">
        <w:rPr>
          <w:rFonts w:cs="Arial"/>
          <w:sz w:val="20"/>
          <w:szCs w:val="20"/>
          <w:highlight w:val="cyan"/>
        </w:rPr>
        <w:t>&gt;:</w:t>
      </w:r>
    </w:p>
    <w:p w14:paraId="7F11C386" w14:textId="5A5E7EE2" w:rsidR="00965B0C" w:rsidRDefault="00965B0C" w:rsidP="00965B0C">
      <w:pPr>
        <w:pStyle w:val="Prrafodelista"/>
        <w:numPr>
          <w:ilvl w:val="1"/>
          <w:numId w:val="4"/>
        </w:numPr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TransProd</w:t>
      </w:r>
    </w:p>
    <w:p w14:paraId="76367FD0" w14:textId="6DC6FECA" w:rsidR="00965B0C" w:rsidRPr="00965B0C" w:rsidRDefault="00965B0C" w:rsidP="00965B0C">
      <w:pPr>
        <w:pStyle w:val="Prrafodelista"/>
        <w:numPr>
          <w:ilvl w:val="2"/>
          <w:numId w:val="4"/>
        </w:numPr>
        <w:ind w:left="1701" w:hanging="70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TransProdId</w:t>
      </w:r>
    </w:p>
    <w:p w14:paraId="78257EB5" w14:textId="77777777" w:rsidR="00965B0C" w:rsidRPr="00965B0C" w:rsidRDefault="00965B0C" w:rsidP="00965B0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VisitaClave</w:t>
      </w:r>
    </w:p>
    <w:p w14:paraId="517AEF8C" w14:textId="77777777" w:rsidR="00965B0C" w:rsidRPr="00965B0C" w:rsidRDefault="00965B0C" w:rsidP="00965B0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DiaClave</w:t>
      </w:r>
    </w:p>
    <w:p w14:paraId="7444A932" w14:textId="77777777" w:rsidR="00965B0C" w:rsidRPr="00965B0C" w:rsidRDefault="00965B0C" w:rsidP="00965B0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Visita</w:t>
      </w:r>
    </w:p>
    <w:p w14:paraId="091BCD1E" w14:textId="77777777" w:rsidR="00965B0C" w:rsidRPr="00965B0C" w:rsidRDefault="00965B0C" w:rsidP="00965B0C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lastRenderedPageBreak/>
        <w:t xml:space="preserve">VisitaClave = </w:t>
      </w:r>
      <w:r w:rsidRPr="00965B0C">
        <w:rPr>
          <w:rFonts w:cs="Arial"/>
          <w:color w:val="FF0000"/>
          <w:sz w:val="20"/>
          <w:szCs w:val="20"/>
          <w:highlight w:val="cyan"/>
        </w:rPr>
        <w:t>VisitaClave actual</w:t>
      </w:r>
    </w:p>
    <w:p w14:paraId="0A98A562" w14:textId="77777777" w:rsidR="00965B0C" w:rsidRPr="00965B0C" w:rsidRDefault="00965B0C" w:rsidP="00965B0C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DiaClave</w:t>
      </w:r>
    </w:p>
    <w:p w14:paraId="1D0D5DE5" w14:textId="77777777" w:rsidR="00965B0C" w:rsidRPr="00965B0C" w:rsidRDefault="00965B0C" w:rsidP="00965B0C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ClienteClave</w:t>
      </w:r>
    </w:p>
    <w:p w14:paraId="24D7E3FF" w14:textId="77777777" w:rsidR="00965B0C" w:rsidRPr="00965B0C" w:rsidRDefault="00965B0C" w:rsidP="00965B0C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Cliente</w:t>
      </w:r>
    </w:p>
    <w:p w14:paraId="09528442" w14:textId="77777777" w:rsidR="00965B0C" w:rsidRPr="00965B0C" w:rsidRDefault="00965B0C" w:rsidP="00965B0C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ClienteClave</w:t>
      </w:r>
    </w:p>
    <w:p w14:paraId="3DA88A8E" w14:textId="77777777" w:rsidR="00965B0C" w:rsidRPr="00965B0C" w:rsidRDefault="00965B0C" w:rsidP="00965B0C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Clave</w:t>
      </w:r>
    </w:p>
    <w:p w14:paraId="05D8345E" w14:textId="77777777" w:rsidR="00965B0C" w:rsidRPr="00965B0C" w:rsidRDefault="00965B0C" w:rsidP="00965B0C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RazonSocial</w:t>
      </w:r>
    </w:p>
    <w:p w14:paraId="525DB843" w14:textId="77777777" w:rsidR="00965B0C" w:rsidRPr="00965B0C" w:rsidRDefault="00965B0C" w:rsidP="00965B0C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  <w:highlight w:val="cyan"/>
        </w:rPr>
      </w:pPr>
      <w:r w:rsidRPr="00965B0C">
        <w:rPr>
          <w:rFonts w:cs="Arial"/>
          <w:b/>
          <w:bCs/>
          <w:sz w:val="20"/>
          <w:szCs w:val="20"/>
          <w:highlight w:val="cyan"/>
        </w:rPr>
        <w:t>ClienteDomicilio</w:t>
      </w:r>
    </w:p>
    <w:p w14:paraId="7072D26E" w14:textId="77777777" w:rsidR="00965B0C" w:rsidRPr="00965B0C" w:rsidRDefault="00965B0C" w:rsidP="00965B0C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ClienteClave</w:t>
      </w:r>
    </w:p>
    <w:p w14:paraId="7FFFBBF8" w14:textId="77777777" w:rsidR="00965B0C" w:rsidRPr="00965B0C" w:rsidRDefault="00965B0C" w:rsidP="00965B0C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ClienteDomiciloId</w:t>
      </w:r>
    </w:p>
    <w:p w14:paraId="10DB1C99" w14:textId="5A04A981" w:rsidR="00965B0C" w:rsidRPr="00BF21ED" w:rsidRDefault="00965B0C" w:rsidP="00965B0C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BF21ED">
        <w:rPr>
          <w:rFonts w:cs="Arial"/>
          <w:sz w:val="20"/>
          <w:szCs w:val="20"/>
          <w:highlight w:val="cyan"/>
        </w:rPr>
        <w:t>Tipo</w:t>
      </w:r>
      <w:r w:rsidR="00BF21ED" w:rsidRPr="00BF21ED">
        <w:rPr>
          <w:rFonts w:cs="Arial"/>
          <w:sz w:val="20"/>
          <w:szCs w:val="20"/>
          <w:highlight w:val="cyan"/>
        </w:rPr>
        <w:t xml:space="preserve"> = 3</w:t>
      </w:r>
    </w:p>
    <w:p w14:paraId="40E4C4AB" w14:textId="77777777" w:rsidR="00965B0C" w:rsidRPr="00965B0C" w:rsidRDefault="00965B0C" w:rsidP="00965B0C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Calle</w:t>
      </w:r>
    </w:p>
    <w:p w14:paraId="2359989C" w14:textId="77777777" w:rsidR="00965B0C" w:rsidRPr="00965B0C" w:rsidRDefault="00965B0C" w:rsidP="00965B0C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Numero</w:t>
      </w:r>
    </w:p>
    <w:p w14:paraId="3F404CE6" w14:textId="77777777" w:rsidR="00965B0C" w:rsidRPr="00965B0C" w:rsidRDefault="00965B0C" w:rsidP="00965B0C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Colonia</w:t>
      </w:r>
    </w:p>
    <w:p w14:paraId="20D2DE2F" w14:textId="77777777" w:rsidR="00965B0C" w:rsidRPr="00965B0C" w:rsidRDefault="00965B0C" w:rsidP="00965B0C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Poblacion</w:t>
      </w:r>
    </w:p>
    <w:p w14:paraId="54A2879E" w14:textId="77777777" w:rsidR="00965B0C" w:rsidRPr="00965B0C" w:rsidRDefault="00965B0C" w:rsidP="00965B0C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VendedorID</w:t>
      </w:r>
    </w:p>
    <w:p w14:paraId="7A398A5E" w14:textId="77777777" w:rsidR="00965B0C" w:rsidRPr="00965B0C" w:rsidRDefault="00965B0C" w:rsidP="00965B0C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Vendedor</w:t>
      </w:r>
    </w:p>
    <w:p w14:paraId="0C7E2D6A" w14:textId="77777777" w:rsidR="00965B0C" w:rsidRPr="00965B0C" w:rsidRDefault="00965B0C" w:rsidP="00965B0C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VendedoId</w:t>
      </w:r>
    </w:p>
    <w:p w14:paraId="5FA0F952" w14:textId="77777777" w:rsidR="00965B0C" w:rsidRPr="00965B0C" w:rsidRDefault="00965B0C" w:rsidP="00965B0C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Nombre</w:t>
      </w:r>
    </w:p>
    <w:p w14:paraId="3D89B95F" w14:textId="77777777" w:rsidR="00965B0C" w:rsidRPr="00965B0C" w:rsidRDefault="00965B0C" w:rsidP="00965B0C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ListaPrecioBase</w:t>
      </w:r>
    </w:p>
    <w:p w14:paraId="679951A5" w14:textId="77777777" w:rsidR="00965B0C" w:rsidRPr="00965B0C" w:rsidRDefault="00965B0C" w:rsidP="00965B0C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bCs/>
          <w:sz w:val="20"/>
          <w:szCs w:val="20"/>
          <w:highlight w:val="cyan"/>
        </w:rPr>
      </w:pPr>
      <w:r w:rsidRPr="00965B0C">
        <w:rPr>
          <w:rFonts w:cs="Arial"/>
          <w:b/>
          <w:bCs/>
          <w:sz w:val="20"/>
          <w:szCs w:val="20"/>
          <w:highlight w:val="cyan"/>
        </w:rPr>
        <w:t>PrecioProductoVig</w:t>
      </w:r>
    </w:p>
    <w:p w14:paraId="7FDE0280" w14:textId="77777777" w:rsidR="00965B0C" w:rsidRPr="00965B0C" w:rsidRDefault="00965B0C" w:rsidP="00965B0C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PrecioClave</w:t>
      </w:r>
    </w:p>
    <w:p w14:paraId="0312E75C" w14:textId="77777777" w:rsidR="00965B0C" w:rsidRPr="00965B0C" w:rsidRDefault="00965B0C" w:rsidP="00965B0C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Precio</w:t>
      </w:r>
    </w:p>
    <w:p w14:paraId="07425578" w14:textId="77777777" w:rsidR="00965B0C" w:rsidRPr="00965B0C" w:rsidRDefault="00965B0C" w:rsidP="00965B0C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RUTClave</w:t>
      </w:r>
    </w:p>
    <w:p w14:paraId="16D5940C" w14:textId="77777777" w:rsidR="00965B0C" w:rsidRPr="00965B0C" w:rsidRDefault="00965B0C" w:rsidP="00965B0C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Ruta</w:t>
      </w:r>
    </w:p>
    <w:p w14:paraId="1A9D445A" w14:textId="77777777" w:rsidR="00965B0C" w:rsidRPr="00965B0C" w:rsidRDefault="00965B0C" w:rsidP="00965B0C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RUTClave</w:t>
      </w:r>
    </w:p>
    <w:p w14:paraId="1E53FD89" w14:textId="77777777" w:rsidR="00965B0C" w:rsidRPr="00965B0C" w:rsidRDefault="00965B0C" w:rsidP="00965B0C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Descripcion</w:t>
      </w:r>
    </w:p>
    <w:p w14:paraId="173241E2" w14:textId="77777777" w:rsidR="00965B0C" w:rsidRPr="00965B0C" w:rsidRDefault="00965B0C" w:rsidP="00965B0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CFVTipo</w:t>
      </w:r>
    </w:p>
    <w:p w14:paraId="7E163368" w14:textId="53CCB90E" w:rsidR="00965B0C" w:rsidRPr="00965B0C" w:rsidRDefault="00965B0C" w:rsidP="00965B0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 xml:space="preserve">Tipo = </w:t>
      </w:r>
      <w:r>
        <w:rPr>
          <w:rFonts w:cs="Arial"/>
          <w:sz w:val="20"/>
          <w:szCs w:val="20"/>
          <w:highlight w:val="cyan"/>
        </w:rPr>
        <w:t>2</w:t>
      </w:r>
      <w:r w:rsidR="00081948">
        <w:rPr>
          <w:rFonts w:cs="Arial"/>
          <w:sz w:val="20"/>
          <w:szCs w:val="20"/>
          <w:highlight w:val="cyan"/>
        </w:rPr>
        <w:t>4</w:t>
      </w:r>
    </w:p>
    <w:p w14:paraId="34BF1D19" w14:textId="7652194C" w:rsidR="00965B0C" w:rsidRPr="00965B0C" w:rsidRDefault="00965B0C" w:rsidP="00965B0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 xml:space="preserve">TipoFase </w:t>
      </w:r>
      <w:r w:rsidRPr="000439AB">
        <w:rPr>
          <w:rFonts w:cs="Arial"/>
          <w:sz w:val="20"/>
          <w:szCs w:val="20"/>
          <w:highlight w:val="magenta"/>
        </w:rPr>
        <w:t xml:space="preserve">= </w:t>
      </w:r>
      <w:r w:rsidR="000439AB" w:rsidRPr="000439AB">
        <w:rPr>
          <w:rFonts w:cs="Arial"/>
          <w:sz w:val="20"/>
          <w:szCs w:val="20"/>
          <w:highlight w:val="magenta"/>
        </w:rPr>
        <w:t>2</w:t>
      </w:r>
    </w:p>
    <w:p w14:paraId="22CC1124" w14:textId="77777777" w:rsidR="00965B0C" w:rsidRPr="00965B0C" w:rsidRDefault="00965B0C" w:rsidP="00965B0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Folio</w:t>
      </w:r>
    </w:p>
    <w:p w14:paraId="09BA4961" w14:textId="77777777" w:rsidR="00965B0C" w:rsidRPr="00965B0C" w:rsidRDefault="00965B0C" w:rsidP="00965B0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FechaCaptura</w:t>
      </w:r>
    </w:p>
    <w:p w14:paraId="4A9DC3A9" w14:textId="77777777" w:rsidR="00965B0C" w:rsidRPr="00965B0C" w:rsidRDefault="00965B0C" w:rsidP="00965B0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Subtotal</w:t>
      </w:r>
    </w:p>
    <w:p w14:paraId="216817CB" w14:textId="77777777" w:rsidR="00965B0C" w:rsidRPr="00965B0C" w:rsidRDefault="00965B0C" w:rsidP="00965B0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Impuesto</w:t>
      </w:r>
    </w:p>
    <w:p w14:paraId="316581B7" w14:textId="77777777" w:rsidR="00965B0C" w:rsidRPr="00965B0C" w:rsidRDefault="00965B0C" w:rsidP="00965B0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Total</w:t>
      </w:r>
    </w:p>
    <w:p w14:paraId="1E2E2173" w14:textId="77777777" w:rsidR="00965B0C" w:rsidRPr="00965B0C" w:rsidRDefault="00965B0C" w:rsidP="00965B0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TransProdDetalle</w:t>
      </w:r>
    </w:p>
    <w:p w14:paraId="6AC5F5B1" w14:textId="77777777" w:rsidR="00965B0C" w:rsidRPr="00965B0C" w:rsidRDefault="00965B0C" w:rsidP="00965B0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TransProdID</w:t>
      </w:r>
    </w:p>
    <w:p w14:paraId="476F7AFD" w14:textId="77777777" w:rsidR="00965B0C" w:rsidRPr="00965B0C" w:rsidRDefault="00965B0C" w:rsidP="00965B0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TransProdDetalleID</w:t>
      </w:r>
    </w:p>
    <w:p w14:paraId="1ACE2723" w14:textId="77777777" w:rsidR="00965B0C" w:rsidRPr="00965B0C" w:rsidRDefault="00965B0C" w:rsidP="00965B0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ProductoClave</w:t>
      </w:r>
    </w:p>
    <w:p w14:paraId="71C01A6A" w14:textId="77777777" w:rsidR="00965B0C" w:rsidRPr="00965B0C" w:rsidRDefault="00965B0C" w:rsidP="00965B0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Producto</w:t>
      </w:r>
    </w:p>
    <w:p w14:paraId="71C25741" w14:textId="77777777" w:rsidR="00965B0C" w:rsidRPr="00965B0C" w:rsidRDefault="00965B0C" w:rsidP="00965B0C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ProductoClave</w:t>
      </w:r>
    </w:p>
    <w:p w14:paraId="479A5777" w14:textId="77777777" w:rsidR="00965B0C" w:rsidRPr="00965B0C" w:rsidRDefault="00965B0C" w:rsidP="00965B0C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Nombre</w:t>
      </w:r>
    </w:p>
    <w:p w14:paraId="071A5E01" w14:textId="77777777" w:rsidR="00965B0C" w:rsidRPr="00965B0C" w:rsidRDefault="00965B0C" w:rsidP="00965B0C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Contenido</w:t>
      </w:r>
    </w:p>
    <w:p w14:paraId="199503D0" w14:textId="77777777" w:rsidR="00965B0C" w:rsidRPr="00965B0C" w:rsidRDefault="00965B0C" w:rsidP="00965B0C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Venta</w:t>
      </w:r>
    </w:p>
    <w:p w14:paraId="04C005ED" w14:textId="77777777" w:rsidR="00965B0C" w:rsidRPr="00965B0C" w:rsidRDefault="00965B0C" w:rsidP="00965B0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TPDImpuesto</w:t>
      </w:r>
    </w:p>
    <w:p w14:paraId="55B013E3" w14:textId="77777777" w:rsidR="00965B0C" w:rsidRPr="00965B0C" w:rsidRDefault="00965B0C" w:rsidP="00965B0C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TransProdId</w:t>
      </w:r>
    </w:p>
    <w:p w14:paraId="5EF7CD8B" w14:textId="77777777" w:rsidR="00965B0C" w:rsidRPr="00965B0C" w:rsidRDefault="00965B0C" w:rsidP="00965B0C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TransProdDetalleId</w:t>
      </w:r>
    </w:p>
    <w:p w14:paraId="639544C8" w14:textId="77777777" w:rsidR="00965B0C" w:rsidRPr="00965B0C" w:rsidRDefault="00965B0C" w:rsidP="00965B0C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TPDImpuestoId</w:t>
      </w:r>
    </w:p>
    <w:p w14:paraId="707C8D16" w14:textId="77777777" w:rsidR="00965B0C" w:rsidRPr="00965B0C" w:rsidRDefault="00965B0C" w:rsidP="00965B0C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ImpuestoClave</w:t>
      </w:r>
    </w:p>
    <w:p w14:paraId="753D7C6D" w14:textId="77777777" w:rsidR="00965B0C" w:rsidRPr="00965B0C" w:rsidRDefault="00965B0C" w:rsidP="00965B0C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ImpuestoPU</w:t>
      </w:r>
    </w:p>
    <w:p w14:paraId="74C1C6A4" w14:textId="77777777" w:rsidR="00965B0C" w:rsidRPr="00965B0C" w:rsidRDefault="00965B0C" w:rsidP="00965B0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Cantidad</w:t>
      </w:r>
    </w:p>
    <w:p w14:paraId="3F789DAC" w14:textId="41119951" w:rsidR="00965B0C" w:rsidRPr="000B5FC5" w:rsidRDefault="00965B0C" w:rsidP="007B0D0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Precio</w:t>
      </w:r>
    </w:p>
    <w:p w14:paraId="5A9D8876" w14:textId="07EF8697" w:rsidR="004E02C5" w:rsidRDefault="004E02C5" w:rsidP="004E02C5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cyan"/>
        </w:rPr>
      </w:pPr>
      <w:r w:rsidRPr="00960F82">
        <w:rPr>
          <w:rFonts w:cs="Arial"/>
          <w:sz w:val="20"/>
          <w:szCs w:val="20"/>
          <w:highlight w:val="cyan"/>
        </w:rPr>
        <w:t>El sistema obtiene la siguiente información de las</w:t>
      </w:r>
      <w:r w:rsidR="002376A6">
        <w:rPr>
          <w:rFonts w:cs="Arial"/>
          <w:sz w:val="20"/>
          <w:szCs w:val="20"/>
          <w:highlight w:val="cyan"/>
        </w:rPr>
        <w:t xml:space="preserve"> devoluciones de</w:t>
      </w:r>
      <w:r w:rsidRPr="00960F82">
        <w:rPr>
          <w:rFonts w:cs="Arial"/>
          <w:sz w:val="20"/>
          <w:szCs w:val="20"/>
          <w:highlight w:val="cyan"/>
        </w:rPr>
        <w:t xml:space="preserve"> consignas realizadas por rutas de autoventa</w:t>
      </w:r>
      <w:r>
        <w:rPr>
          <w:rFonts w:cs="Arial"/>
          <w:sz w:val="20"/>
          <w:szCs w:val="20"/>
          <w:highlight w:val="cyan"/>
        </w:rPr>
        <w:t>/venta</w:t>
      </w:r>
      <w:r w:rsidRPr="00960F82">
        <w:rPr>
          <w:rFonts w:cs="Arial"/>
          <w:sz w:val="20"/>
          <w:szCs w:val="20"/>
          <w:highlight w:val="cyan"/>
        </w:rPr>
        <w:t xml:space="preserve">, es decir &lt;ModuloTerm.TipoIndice = </w:t>
      </w:r>
      <w:r>
        <w:rPr>
          <w:rFonts w:cs="Arial"/>
          <w:sz w:val="20"/>
          <w:szCs w:val="20"/>
          <w:highlight w:val="cyan"/>
        </w:rPr>
        <w:t>1</w:t>
      </w:r>
      <w:r w:rsidRPr="00960F82">
        <w:rPr>
          <w:rFonts w:cs="Arial"/>
          <w:sz w:val="20"/>
          <w:szCs w:val="20"/>
          <w:highlight w:val="cyan"/>
        </w:rPr>
        <w:t>&gt;:</w:t>
      </w:r>
    </w:p>
    <w:p w14:paraId="68890862" w14:textId="4B7C261C" w:rsidR="004E02C5" w:rsidRDefault="004E02C5" w:rsidP="004E02C5">
      <w:pPr>
        <w:pStyle w:val="Prrafodelista"/>
        <w:numPr>
          <w:ilvl w:val="1"/>
          <w:numId w:val="4"/>
        </w:numPr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TrpTpd</w:t>
      </w:r>
    </w:p>
    <w:p w14:paraId="6C13788E" w14:textId="0C897C7D" w:rsidR="004E02C5" w:rsidRDefault="004E02C5" w:rsidP="004E02C5">
      <w:pPr>
        <w:pStyle w:val="Prrafodelista"/>
        <w:numPr>
          <w:ilvl w:val="2"/>
          <w:numId w:val="4"/>
        </w:numPr>
        <w:ind w:left="1701" w:hanging="70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TransProdId</w:t>
      </w:r>
    </w:p>
    <w:p w14:paraId="117986BA" w14:textId="044B89EB" w:rsidR="00794F61" w:rsidRPr="00794F61" w:rsidRDefault="00794F61" w:rsidP="004E02C5">
      <w:pPr>
        <w:pStyle w:val="Prrafodelista"/>
        <w:numPr>
          <w:ilvl w:val="2"/>
          <w:numId w:val="4"/>
        </w:numPr>
        <w:ind w:left="1701" w:hanging="708"/>
        <w:rPr>
          <w:rFonts w:cs="Arial"/>
          <w:b/>
          <w:bCs/>
          <w:sz w:val="20"/>
          <w:szCs w:val="20"/>
          <w:highlight w:val="cyan"/>
        </w:rPr>
      </w:pPr>
      <w:r w:rsidRPr="00794F61">
        <w:rPr>
          <w:rFonts w:cs="Arial"/>
          <w:b/>
          <w:bCs/>
          <w:sz w:val="20"/>
          <w:szCs w:val="20"/>
          <w:highlight w:val="cyan"/>
        </w:rPr>
        <w:lastRenderedPageBreak/>
        <w:t>TransProd</w:t>
      </w:r>
      <w:r>
        <w:rPr>
          <w:rFonts w:cs="Arial"/>
          <w:b/>
          <w:bCs/>
          <w:sz w:val="20"/>
          <w:szCs w:val="20"/>
          <w:highlight w:val="cyan"/>
        </w:rPr>
        <w:t xml:space="preserve"> </w:t>
      </w:r>
      <w:r w:rsidRPr="00794F61">
        <w:rPr>
          <w:rFonts w:cs="Arial"/>
          <w:sz w:val="20"/>
          <w:szCs w:val="20"/>
          <w:highlight w:val="cyan"/>
        </w:rPr>
        <w:t>(Devolución)</w:t>
      </w:r>
    </w:p>
    <w:p w14:paraId="098F71B7" w14:textId="2A65368D" w:rsidR="00794F61" w:rsidRDefault="00794F61" w:rsidP="00794F61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TransProdId</w:t>
      </w:r>
    </w:p>
    <w:p w14:paraId="4E356A07" w14:textId="672B1068" w:rsidR="000B5FC5" w:rsidRPr="00965B0C" w:rsidRDefault="000B5FC5" w:rsidP="000B5FC5">
      <w:pPr>
        <w:pStyle w:val="Prrafodelista"/>
        <w:numPr>
          <w:ilvl w:val="3"/>
          <w:numId w:val="4"/>
        </w:numPr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VisitaClave</w:t>
      </w:r>
    </w:p>
    <w:p w14:paraId="7231665B" w14:textId="0531EBAD" w:rsidR="000B5FC5" w:rsidRPr="00965B0C" w:rsidRDefault="000B5FC5" w:rsidP="000B5FC5">
      <w:pPr>
        <w:pStyle w:val="Prrafodelista"/>
        <w:numPr>
          <w:ilvl w:val="3"/>
          <w:numId w:val="4"/>
        </w:numPr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DiaClave</w:t>
      </w:r>
    </w:p>
    <w:p w14:paraId="6C30ACC3" w14:textId="77777777" w:rsidR="000B5FC5" w:rsidRPr="00965B0C" w:rsidRDefault="000B5FC5" w:rsidP="000B5FC5">
      <w:pPr>
        <w:pStyle w:val="Prrafodelista"/>
        <w:numPr>
          <w:ilvl w:val="3"/>
          <w:numId w:val="4"/>
        </w:numPr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Visita</w:t>
      </w:r>
    </w:p>
    <w:p w14:paraId="2260B0D9" w14:textId="77777777" w:rsidR="000B5FC5" w:rsidRPr="00965B0C" w:rsidRDefault="000B5FC5" w:rsidP="000B5FC5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 xml:space="preserve">VisitaClave = </w:t>
      </w:r>
      <w:r w:rsidRPr="00965B0C">
        <w:rPr>
          <w:rFonts w:cs="Arial"/>
          <w:color w:val="FF0000"/>
          <w:sz w:val="20"/>
          <w:szCs w:val="20"/>
          <w:highlight w:val="cyan"/>
        </w:rPr>
        <w:t>VisitaClave actual</w:t>
      </w:r>
    </w:p>
    <w:p w14:paraId="726D3FFB" w14:textId="77777777" w:rsidR="000B5FC5" w:rsidRPr="00965B0C" w:rsidRDefault="000B5FC5" w:rsidP="000B5FC5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DiaClave</w:t>
      </w:r>
    </w:p>
    <w:p w14:paraId="643C8781" w14:textId="77777777" w:rsidR="000B5FC5" w:rsidRPr="00965B0C" w:rsidRDefault="000B5FC5" w:rsidP="000B5FC5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ClienteClave</w:t>
      </w:r>
    </w:p>
    <w:p w14:paraId="01273B81" w14:textId="77777777" w:rsidR="000B5FC5" w:rsidRPr="00965B0C" w:rsidRDefault="000B5FC5" w:rsidP="000B5FC5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Cliente</w:t>
      </w:r>
    </w:p>
    <w:p w14:paraId="59227CF5" w14:textId="77777777" w:rsidR="000B5FC5" w:rsidRPr="00965B0C" w:rsidRDefault="000B5FC5" w:rsidP="000B5FC5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ClienteClave</w:t>
      </w:r>
    </w:p>
    <w:p w14:paraId="1B20AC95" w14:textId="77777777" w:rsidR="000B5FC5" w:rsidRPr="00965B0C" w:rsidRDefault="000B5FC5" w:rsidP="000B5FC5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Clave</w:t>
      </w:r>
    </w:p>
    <w:p w14:paraId="4F898C72" w14:textId="77777777" w:rsidR="000B5FC5" w:rsidRPr="00965B0C" w:rsidRDefault="000B5FC5" w:rsidP="000B5FC5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RazonSocial</w:t>
      </w:r>
    </w:p>
    <w:p w14:paraId="6ADDD3B8" w14:textId="77777777" w:rsidR="000B5FC5" w:rsidRPr="00965B0C" w:rsidRDefault="000B5FC5" w:rsidP="000B5FC5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b/>
          <w:bCs/>
          <w:sz w:val="20"/>
          <w:szCs w:val="20"/>
          <w:highlight w:val="cyan"/>
        </w:rPr>
      </w:pPr>
      <w:r w:rsidRPr="00965B0C">
        <w:rPr>
          <w:rFonts w:cs="Arial"/>
          <w:b/>
          <w:bCs/>
          <w:sz w:val="20"/>
          <w:szCs w:val="20"/>
          <w:highlight w:val="cyan"/>
        </w:rPr>
        <w:t>ClienteDomicilio</w:t>
      </w:r>
    </w:p>
    <w:p w14:paraId="5B101FAC" w14:textId="77777777" w:rsidR="000B5FC5" w:rsidRPr="00965B0C" w:rsidRDefault="000B5FC5" w:rsidP="000B5FC5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ClienteClave</w:t>
      </w:r>
    </w:p>
    <w:p w14:paraId="149BDDA2" w14:textId="77777777" w:rsidR="000B5FC5" w:rsidRPr="00965B0C" w:rsidRDefault="000B5FC5" w:rsidP="000B5FC5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ClienteDomiciloId</w:t>
      </w:r>
    </w:p>
    <w:p w14:paraId="3A9242A7" w14:textId="5E026B5A" w:rsidR="000B5FC5" w:rsidRPr="00965B0C" w:rsidRDefault="000B5FC5" w:rsidP="000B5FC5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Tipo</w:t>
      </w:r>
      <w:r w:rsidR="00BF21ED">
        <w:rPr>
          <w:rFonts w:cs="Arial"/>
          <w:sz w:val="20"/>
          <w:szCs w:val="20"/>
          <w:highlight w:val="cyan"/>
        </w:rPr>
        <w:t xml:space="preserve"> </w:t>
      </w:r>
      <w:r w:rsidR="00BF21ED" w:rsidRPr="00BF21ED">
        <w:rPr>
          <w:rFonts w:cs="Arial"/>
          <w:sz w:val="20"/>
          <w:szCs w:val="20"/>
          <w:highlight w:val="cyan"/>
        </w:rPr>
        <w:t>= 3</w:t>
      </w:r>
    </w:p>
    <w:p w14:paraId="1813E05B" w14:textId="77777777" w:rsidR="000B5FC5" w:rsidRPr="00965B0C" w:rsidRDefault="000B5FC5" w:rsidP="000B5FC5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Calle</w:t>
      </w:r>
    </w:p>
    <w:p w14:paraId="4D92B4CF" w14:textId="77777777" w:rsidR="000B5FC5" w:rsidRPr="00965B0C" w:rsidRDefault="000B5FC5" w:rsidP="000B5FC5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Numero</w:t>
      </w:r>
    </w:p>
    <w:p w14:paraId="102F5A6B" w14:textId="77777777" w:rsidR="000B5FC5" w:rsidRPr="00965B0C" w:rsidRDefault="000B5FC5" w:rsidP="000B5FC5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Colonia</w:t>
      </w:r>
    </w:p>
    <w:p w14:paraId="03AC7FF6" w14:textId="77777777" w:rsidR="000B5FC5" w:rsidRPr="00965B0C" w:rsidRDefault="000B5FC5" w:rsidP="000B5FC5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Poblacion</w:t>
      </w:r>
    </w:p>
    <w:p w14:paraId="0BB59F9E" w14:textId="77777777" w:rsidR="000B5FC5" w:rsidRPr="00965B0C" w:rsidRDefault="000B5FC5" w:rsidP="000B5FC5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VendedorID</w:t>
      </w:r>
    </w:p>
    <w:p w14:paraId="51B91A0F" w14:textId="17398E1D" w:rsidR="000B5FC5" w:rsidRPr="00965B0C" w:rsidRDefault="000B5FC5" w:rsidP="000B5FC5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Vendedor</w:t>
      </w:r>
    </w:p>
    <w:p w14:paraId="45298AFD" w14:textId="77777777" w:rsidR="000B5FC5" w:rsidRPr="00965B0C" w:rsidRDefault="000B5FC5" w:rsidP="000B5FC5">
      <w:pPr>
        <w:numPr>
          <w:ilvl w:val="6"/>
          <w:numId w:val="4"/>
        </w:numPr>
        <w:tabs>
          <w:tab w:val="left" w:pos="-1985"/>
        </w:tabs>
        <w:ind w:left="5387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VendedoId</w:t>
      </w:r>
    </w:p>
    <w:p w14:paraId="65C5E812" w14:textId="77777777" w:rsidR="000B5FC5" w:rsidRPr="00965B0C" w:rsidRDefault="000B5FC5" w:rsidP="000B5FC5">
      <w:pPr>
        <w:numPr>
          <w:ilvl w:val="6"/>
          <w:numId w:val="4"/>
        </w:numPr>
        <w:tabs>
          <w:tab w:val="left" w:pos="-1985"/>
        </w:tabs>
        <w:ind w:left="5387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Nombre</w:t>
      </w:r>
    </w:p>
    <w:p w14:paraId="7464E469" w14:textId="77777777" w:rsidR="000B5FC5" w:rsidRPr="00965B0C" w:rsidRDefault="000B5FC5" w:rsidP="000B5FC5">
      <w:pPr>
        <w:numPr>
          <w:ilvl w:val="6"/>
          <w:numId w:val="4"/>
        </w:numPr>
        <w:tabs>
          <w:tab w:val="left" w:pos="-1985"/>
        </w:tabs>
        <w:ind w:left="5387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ListaPrecioBase</w:t>
      </w:r>
    </w:p>
    <w:p w14:paraId="5D9B833C" w14:textId="77777777" w:rsidR="000B5FC5" w:rsidRPr="00965B0C" w:rsidRDefault="000B5FC5" w:rsidP="000B5FC5">
      <w:pPr>
        <w:numPr>
          <w:ilvl w:val="6"/>
          <w:numId w:val="4"/>
        </w:numPr>
        <w:tabs>
          <w:tab w:val="left" w:pos="-1985"/>
        </w:tabs>
        <w:ind w:left="5387"/>
        <w:rPr>
          <w:rFonts w:cs="Arial"/>
          <w:b/>
          <w:bCs/>
          <w:sz w:val="20"/>
          <w:szCs w:val="20"/>
          <w:highlight w:val="cyan"/>
        </w:rPr>
      </w:pPr>
      <w:r w:rsidRPr="00965B0C">
        <w:rPr>
          <w:rFonts w:cs="Arial"/>
          <w:b/>
          <w:bCs/>
          <w:sz w:val="20"/>
          <w:szCs w:val="20"/>
          <w:highlight w:val="cyan"/>
        </w:rPr>
        <w:t>PrecioProductoVig</w:t>
      </w:r>
    </w:p>
    <w:p w14:paraId="32066EA3" w14:textId="77777777" w:rsidR="000B5FC5" w:rsidRPr="00965B0C" w:rsidRDefault="000B5FC5" w:rsidP="000B5FC5">
      <w:pPr>
        <w:numPr>
          <w:ilvl w:val="7"/>
          <w:numId w:val="4"/>
        </w:numPr>
        <w:tabs>
          <w:tab w:val="left" w:pos="-1985"/>
        </w:tabs>
        <w:ind w:left="680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PrecioClave</w:t>
      </w:r>
    </w:p>
    <w:p w14:paraId="3BCF34E3" w14:textId="77777777" w:rsidR="000B5FC5" w:rsidRPr="00965B0C" w:rsidRDefault="000B5FC5" w:rsidP="000B5FC5">
      <w:pPr>
        <w:numPr>
          <w:ilvl w:val="7"/>
          <w:numId w:val="4"/>
        </w:numPr>
        <w:tabs>
          <w:tab w:val="left" w:pos="-1985"/>
        </w:tabs>
        <w:ind w:left="680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Precio</w:t>
      </w:r>
    </w:p>
    <w:p w14:paraId="172CC1DB" w14:textId="77777777" w:rsidR="000B5FC5" w:rsidRPr="00965B0C" w:rsidRDefault="000B5FC5" w:rsidP="000B5FC5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RUTClave</w:t>
      </w:r>
    </w:p>
    <w:p w14:paraId="2B15BCC9" w14:textId="77777777" w:rsidR="000B5FC5" w:rsidRPr="00965B0C" w:rsidRDefault="000B5FC5" w:rsidP="000B5FC5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Ruta</w:t>
      </w:r>
    </w:p>
    <w:p w14:paraId="7BF836C5" w14:textId="77777777" w:rsidR="000B5FC5" w:rsidRPr="00965B0C" w:rsidRDefault="000B5FC5" w:rsidP="000B5FC5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RUTClave</w:t>
      </w:r>
    </w:p>
    <w:p w14:paraId="07EA9A7D" w14:textId="4EB63612" w:rsidR="000B5FC5" w:rsidRPr="000B5FC5" w:rsidRDefault="000B5FC5" w:rsidP="000B5FC5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Descripcion</w:t>
      </w:r>
    </w:p>
    <w:p w14:paraId="7763E7F0" w14:textId="7D21DC1D" w:rsidR="00794F61" w:rsidRDefault="00794F61" w:rsidP="00486189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Tipo = 3</w:t>
      </w:r>
    </w:p>
    <w:p w14:paraId="7426167F" w14:textId="3ED5DF96" w:rsidR="00794F61" w:rsidRDefault="00794F61" w:rsidP="00486189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TipoFase = 2</w:t>
      </w:r>
    </w:p>
    <w:p w14:paraId="4FDCA1BC" w14:textId="77777777" w:rsidR="000B5FC5" w:rsidRPr="00965B0C" w:rsidRDefault="000B5FC5" w:rsidP="00486189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Folio</w:t>
      </w:r>
    </w:p>
    <w:p w14:paraId="5E35860E" w14:textId="77777777" w:rsidR="000B5FC5" w:rsidRPr="00965B0C" w:rsidRDefault="000B5FC5" w:rsidP="00486189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FechaCaptura</w:t>
      </w:r>
    </w:p>
    <w:p w14:paraId="4664C258" w14:textId="77777777" w:rsidR="000B5FC5" w:rsidRPr="00965B0C" w:rsidRDefault="000B5FC5" w:rsidP="00486189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Subtotal</w:t>
      </w:r>
    </w:p>
    <w:p w14:paraId="22807C18" w14:textId="6D9241C1" w:rsidR="000B5FC5" w:rsidRPr="00965B0C" w:rsidRDefault="000B5FC5" w:rsidP="00486189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Impuesto</w:t>
      </w:r>
    </w:p>
    <w:p w14:paraId="2DEF4952" w14:textId="0C712383" w:rsidR="000B5FC5" w:rsidRDefault="000B5FC5" w:rsidP="00486189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Total</w:t>
      </w:r>
    </w:p>
    <w:p w14:paraId="188D5E54" w14:textId="77777777" w:rsidR="00486189" w:rsidRPr="00965B0C" w:rsidRDefault="00486189" w:rsidP="00486189">
      <w:pPr>
        <w:pStyle w:val="Prrafodelista"/>
        <w:numPr>
          <w:ilvl w:val="3"/>
          <w:numId w:val="4"/>
        </w:numPr>
        <w:ind w:left="3119" w:hanging="851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TransProdDetalle</w:t>
      </w:r>
    </w:p>
    <w:p w14:paraId="026878D6" w14:textId="77777777" w:rsidR="00486189" w:rsidRPr="00965B0C" w:rsidRDefault="00486189" w:rsidP="00486189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TransProdID</w:t>
      </w:r>
    </w:p>
    <w:p w14:paraId="7CF065AE" w14:textId="77777777" w:rsidR="00486189" w:rsidRPr="00965B0C" w:rsidRDefault="00486189" w:rsidP="00486189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TransProdDetalleID</w:t>
      </w:r>
    </w:p>
    <w:p w14:paraId="2D79D068" w14:textId="77777777" w:rsidR="00486189" w:rsidRPr="00965B0C" w:rsidRDefault="00486189" w:rsidP="00486189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ProductoClave</w:t>
      </w:r>
    </w:p>
    <w:p w14:paraId="353CEA7E" w14:textId="77777777" w:rsidR="00486189" w:rsidRPr="00965B0C" w:rsidRDefault="00486189" w:rsidP="00486189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Producto</w:t>
      </w:r>
    </w:p>
    <w:p w14:paraId="7CFCACE6" w14:textId="77777777" w:rsidR="00486189" w:rsidRPr="00965B0C" w:rsidRDefault="00486189" w:rsidP="0048618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ProductoClave</w:t>
      </w:r>
    </w:p>
    <w:p w14:paraId="0481FE8D" w14:textId="77777777" w:rsidR="00486189" w:rsidRPr="00965B0C" w:rsidRDefault="00486189" w:rsidP="0048618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Nombre</w:t>
      </w:r>
    </w:p>
    <w:p w14:paraId="0A0F189B" w14:textId="77777777" w:rsidR="00486189" w:rsidRPr="00965B0C" w:rsidRDefault="00486189" w:rsidP="0048618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Contenido</w:t>
      </w:r>
    </w:p>
    <w:p w14:paraId="002F9A53" w14:textId="77777777" w:rsidR="00486189" w:rsidRPr="00965B0C" w:rsidRDefault="00486189" w:rsidP="0048618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Venta</w:t>
      </w:r>
    </w:p>
    <w:p w14:paraId="3D40157B" w14:textId="77777777" w:rsidR="00486189" w:rsidRPr="00965B0C" w:rsidRDefault="00486189" w:rsidP="00486189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TPDImpuesto</w:t>
      </w:r>
    </w:p>
    <w:p w14:paraId="5E84D36B" w14:textId="77777777" w:rsidR="00486189" w:rsidRPr="00965B0C" w:rsidRDefault="00486189" w:rsidP="0048618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TransProdId</w:t>
      </w:r>
    </w:p>
    <w:p w14:paraId="28AF9FE4" w14:textId="77777777" w:rsidR="00486189" w:rsidRPr="00965B0C" w:rsidRDefault="00486189" w:rsidP="0048618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TransProdDetalleId</w:t>
      </w:r>
    </w:p>
    <w:p w14:paraId="7495B681" w14:textId="77777777" w:rsidR="00486189" w:rsidRPr="00965B0C" w:rsidRDefault="00486189" w:rsidP="0048618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TPDImpuestoId</w:t>
      </w:r>
    </w:p>
    <w:p w14:paraId="2E877A69" w14:textId="77777777" w:rsidR="00486189" w:rsidRPr="00965B0C" w:rsidRDefault="00486189" w:rsidP="0048618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ImpuestoClave</w:t>
      </w:r>
    </w:p>
    <w:p w14:paraId="1E6FD840" w14:textId="77777777" w:rsidR="00486189" w:rsidRPr="00965B0C" w:rsidRDefault="00486189" w:rsidP="00486189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ImpuestoPU</w:t>
      </w:r>
    </w:p>
    <w:p w14:paraId="2D966BF2" w14:textId="77777777" w:rsidR="00486189" w:rsidRPr="00965B0C" w:rsidRDefault="00486189" w:rsidP="00486189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Cantidad</w:t>
      </w:r>
    </w:p>
    <w:p w14:paraId="6B6C144E" w14:textId="0CF5DFC1" w:rsidR="000B5FC5" w:rsidRPr="00486189" w:rsidRDefault="00486189" w:rsidP="00486189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Precio</w:t>
      </w:r>
    </w:p>
    <w:p w14:paraId="3F1E304C" w14:textId="653D4734" w:rsidR="004E02C5" w:rsidRDefault="004E02C5" w:rsidP="004E02C5">
      <w:pPr>
        <w:pStyle w:val="Prrafodelista"/>
        <w:numPr>
          <w:ilvl w:val="2"/>
          <w:numId w:val="4"/>
        </w:numPr>
        <w:ind w:left="1701" w:hanging="70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lastRenderedPageBreak/>
        <w:t>TransProdId</w:t>
      </w:r>
      <w:r>
        <w:rPr>
          <w:rFonts w:cs="Arial"/>
          <w:sz w:val="20"/>
          <w:szCs w:val="20"/>
          <w:highlight w:val="cyan"/>
        </w:rPr>
        <w:t>1</w:t>
      </w:r>
    </w:p>
    <w:p w14:paraId="7AE17CD7" w14:textId="4DACEF35" w:rsidR="00794F61" w:rsidRPr="00794F61" w:rsidRDefault="00794F61" w:rsidP="00794F61">
      <w:pPr>
        <w:pStyle w:val="Prrafodelista"/>
        <w:numPr>
          <w:ilvl w:val="2"/>
          <w:numId w:val="4"/>
        </w:numPr>
        <w:ind w:left="1701" w:hanging="708"/>
        <w:rPr>
          <w:rFonts w:cs="Arial"/>
          <w:b/>
          <w:bCs/>
          <w:sz w:val="20"/>
          <w:szCs w:val="20"/>
          <w:highlight w:val="cyan"/>
        </w:rPr>
      </w:pPr>
      <w:r w:rsidRPr="00794F61">
        <w:rPr>
          <w:rFonts w:cs="Arial"/>
          <w:b/>
          <w:bCs/>
          <w:sz w:val="20"/>
          <w:szCs w:val="20"/>
          <w:highlight w:val="cyan"/>
        </w:rPr>
        <w:t>TransProd</w:t>
      </w:r>
      <w:r>
        <w:rPr>
          <w:rFonts w:cs="Arial"/>
          <w:b/>
          <w:bCs/>
          <w:sz w:val="20"/>
          <w:szCs w:val="20"/>
          <w:highlight w:val="cyan"/>
        </w:rPr>
        <w:t xml:space="preserve"> </w:t>
      </w:r>
      <w:r w:rsidRPr="00794F61">
        <w:rPr>
          <w:rFonts w:cs="Arial"/>
          <w:sz w:val="20"/>
          <w:szCs w:val="20"/>
          <w:highlight w:val="cyan"/>
        </w:rPr>
        <w:t>(Consigna)</w:t>
      </w:r>
    </w:p>
    <w:p w14:paraId="6E087E93" w14:textId="65DF9E31" w:rsidR="00794F61" w:rsidRDefault="00794F61" w:rsidP="00794F61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TransProdId</w:t>
      </w:r>
    </w:p>
    <w:p w14:paraId="68C14AF6" w14:textId="5FDD9CF7" w:rsidR="00794F61" w:rsidRDefault="00794F61" w:rsidP="00794F61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Tipo = 24</w:t>
      </w:r>
    </w:p>
    <w:p w14:paraId="23965DE9" w14:textId="0D97EE7A" w:rsidR="004E02C5" w:rsidRPr="00486189" w:rsidRDefault="00794F61" w:rsidP="00794F61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 xml:space="preserve">TipoFase = </w:t>
      </w:r>
      <w:r w:rsidR="00C8364D">
        <w:rPr>
          <w:rFonts w:cs="Arial"/>
          <w:sz w:val="20"/>
          <w:szCs w:val="20"/>
          <w:highlight w:val="cyan"/>
        </w:rPr>
        <w:t>6</w:t>
      </w:r>
      <w:r>
        <w:rPr>
          <w:rFonts w:cs="Arial"/>
          <w:sz w:val="20"/>
          <w:szCs w:val="20"/>
          <w:highlight w:val="cyan"/>
        </w:rPr>
        <w:t xml:space="preserve"> </w:t>
      </w:r>
      <w:r w:rsidR="00C8364D">
        <w:rPr>
          <w:rFonts w:cs="Arial"/>
          <w:sz w:val="20"/>
          <w:szCs w:val="20"/>
          <w:highlight w:val="cyan"/>
        </w:rPr>
        <w:t>u</w:t>
      </w:r>
      <w:r>
        <w:rPr>
          <w:rFonts w:cs="Arial"/>
          <w:sz w:val="20"/>
          <w:szCs w:val="20"/>
          <w:highlight w:val="cyan"/>
        </w:rPr>
        <w:t xml:space="preserve"> 8</w:t>
      </w:r>
    </w:p>
    <w:p w14:paraId="4977838B" w14:textId="11527670" w:rsidR="005B23EC" w:rsidRPr="004E2073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de la compañía:</w:t>
      </w:r>
    </w:p>
    <w:p w14:paraId="08FE38AD" w14:textId="77777777" w:rsidR="00BD61B7" w:rsidRDefault="00CF180D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Presentar l</w:t>
      </w:r>
      <w:r w:rsidR="00BD61B7" w:rsidRPr="00BD61B7">
        <w:rPr>
          <w:rFonts w:cs="Arial"/>
          <w:sz w:val="20"/>
          <w:szCs w:val="20"/>
          <w:highlight w:val="yellow"/>
        </w:rPr>
        <w:t xml:space="preserve">ogotipo de la </w:t>
      </w:r>
      <w:r w:rsidR="00071FD9">
        <w:rPr>
          <w:rFonts w:cs="Arial"/>
          <w:sz w:val="20"/>
          <w:szCs w:val="20"/>
          <w:highlight w:val="yellow"/>
        </w:rPr>
        <w:t>compañía.</w:t>
      </w:r>
    </w:p>
    <w:p w14:paraId="1BD0FBC6" w14:textId="77777777" w:rsidR="00BD61B7" w:rsidRDefault="00BD61B7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Se presenta el domicilio concatenándolo de la siguiente manera: </w:t>
      </w:r>
      <w:r w:rsidR="006C4E8B">
        <w:rPr>
          <w:rFonts w:cs="Arial"/>
          <w:sz w:val="20"/>
          <w:szCs w:val="20"/>
          <w:highlight w:val="yellow"/>
        </w:rPr>
        <w:t xml:space="preserve">&lt;Configuracion.Calle&gt; + </w:t>
      </w:r>
      <w:r w:rsidR="00466F68">
        <w:rPr>
          <w:rFonts w:cs="Arial"/>
          <w:sz w:val="20"/>
          <w:szCs w:val="20"/>
          <w:highlight w:val="yellow"/>
        </w:rPr>
        <w:t>“</w:t>
      </w:r>
      <w:r w:rsidR="006C4E8B">
        <w:rPr>
          <w:rFonts w:cs="Arial"/>
          <w:sz w:val="20"/>
          <w:szCs w:val="20"/>
          <w:highlight w:val="yellow"/>
        </w:rPr>
        <w:t>Numero” &lt;Configuracion.Numero&gt;</w:t>
      </w:r>
      <w:r w:rsidR="00466F68">
        <w:rPr>
          <w:rFonts w:cs="Arial"/>
          <w:sz w:val="20"/>
          <w:szCs w:val="20"/>
          <w:highlight w:val="yellow"/>
        </w:rPr>
        <w:t xml:space="preserve"> </w:t>
      </w:r>
      <w:r w:rsidR="006C4E8B">
        <w:rPr>
          <w:rFonts w:cs="Arial"/>
          <w:sz w:val="20"/>
          <w:szCs w:val="20"/>
          <w:highlight w:val="yellow"/>
        </w:rPr>
        <w:t>+</w:t>
      </w:r>
      <w:r w:rsidR="00466F68">
        <w:rPr>
          <w:rFonts w:cs="Arial"/>
          <w:sz w:val="20"/>
          <w:szCs w:val="20"/>
          <w:highlight w:val="yellow"/>
        </w:rPr>
        <w:t xml:space="preserve"> &lt;Configuracion.</w:t>
      </w:r>
      <w:r w:rsidR="00507094">
        <w:rPr>
          <w:rFonts w:cs="Arial"/>
          <w:sz w:val="20"/>
          <w:szCs w:val="20"/>
          <w:highlight w:val="yellow"/>
        </w:rPr>
        <w:t>Colonia</w:t>
      </w:r>
      <w:r w:rsidR="00466F68">
        <w:rPr>
          <w:rFonts w:cs="Arial"/>
          <w:sz w:val="20"/>
          <w:szCs w:val="20"/>
          <w:highlight w:val="yellow"/>
        </w:rPr>
        <w:t>&gt;+ “,” + &lt;Configuracion.</w:t>
      </w:r>
      <w:r w:rsidR="00507094">
        <w:rPr>
          <w:rFonts w:cs="Arial"/>
          <w:sz w:val="20"/>
          <w:szCs w:val="20"/>
          <w:highlight w:val="yellow"/>
        </w:rPr>
        <w:t>Ciudad</w:t>
      </w:r>
      <w:r w:rsidR="00466F68">
        <w:rPr>
          <w:rFonts w:cs="Arial"/>
          <w:sz w:val="20"/>
          <w:szCs w:val="20"/>
          <w:highlight w:val="yellow"/>
        </w:rPr>
        <w:t>&gt;.</w:t>
      </w:r>
    </w:p>
    <w:p w14:paraId="3B5793E0" w14:textId="77777777" w:rsidR="00466F68" w:rsidRDefault="00466F68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Se presenta el correo de la compañía </w:t>
      </w:r>
      <w:r w:rsidR="00507094">
        <w:rPr>
          <w:rFonts w:cs="Arial"/>
          <w:sz w:val="20"/>
          <w:szCs w:val="20"/>
          <w:highlight w:val="yellow"/>
        </w:rPr>
        <w:t>&lt;Configuracion.Region&gt;</w:t>
      </w:r>
      <w:r>
        <w:rPr>
          <w:rFonts w:cs="Arial"/>
          <w:sz w:val="20"/>
          <w:szCs w:val="20"/>
          <w:highlight w:val="yellow"/>
        </w:rPr>
        <w:t>.</w:t>
      </w:r>
    </w:p>
    <w:p w14:paraId="29D0D404" w14:textId="77777777" w:rsidR="00466F68" w:rsidRPr="00BD61B7" w:rsidRDefault="00466F68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Se presenta el número </w:t>
      </w:r>
      <w:r w:rsidR="00507094">
        <w:rPr>
          <w:rFonts w:cs="Arial"/>
          <w:sz w:val="20"/>
          <w:szCs w:val="20"/>
          <w:highlight w:val="yellow"/>
        </w:rPr>
        <w:t>de Teléfono y de Celular</w:t>
      </w:r>
      <w:r>
        <w:rPr>
          <w:rFonts w:cs="Arial"/>
          <w:sz w:val="20"/>
          <w:szCs w:val="20"/>
          <w:highlight w:val="yellow"/>
        </w:rPr>
        <w:t xml:space="preserve">, </w:t>
      </w:r>
      <w:r w:rsidR="00507094">
        <w:rPr>
          <w:rFonts w:cs="Arial"/>
          <w:sz w:val="20"/>
          <w:szCs w:val="20"/>
          <w:highlight w:val="yellow"/>
        </w:rPr>
        <w:t xml:space="preserve">“Tel:” + </w:t>
      </w:r>
      <w:r>
        <w:rPr>
          <w:rFonts w:cs="Arial"/>
          <w:sz w:val="20"/>
          <w:szCs w:val="20"/>
          <w:highlight w:val="yellow"/>
        </w:rPr>
        <w:t>&lt;Configuracion.Telefono&gt;.</w:t>
      </w:r>
    </w:p>
    <w:p w14:paraId="4B62568C" w14:textId="77777777" w:rsidR="00D407B6" w:rsidRPr="004E2073" w:rsidRDefault="009F5569" w:rsidP="004823D8">
      <w:pPr>
        <w:pStyle w:val="Prrafodelista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4E2073">
        <w:rPr>
          <w:rFonts w:cs="Arial"/>
          <w:bCs/>
          <w:sz w:val="20"/>
          <w:szCs w:val="20"/>
        </w:rPr>
        <w:t xml:space="preserve">El sistema presenta </w:t>
      </w:r>
      <w:r w:rsidR="00D407B6" w:rsidRPr="004E2073">
        <w:rPr>
          <w:rFonts w:cs="Arial"/>
          <w:bCs/>
          <w:sz w:val="20"/>
          <w:szCs w:val="20"/>
        </w:rPr>
        <w:t>la siguiente información de impresión:</w:t>
      </w:r>
    </w:p>
    <w:p w14:paraId="169F2270" w14:textId="77777777" w:rsidR="009F5569" w:rsidRPr="004E2073" w:rsidRDefault="009F5569" w:rsidP="00D407B6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Impresión: </w:t>
      </w:r>
      <w:r w:rsidRPr="004E2073">
        <w:rPr>
          <w:rFonts w:cs="Arial"/>
          <w:bCs/>
          <w:sz w:val="20"/>
          <w:szCs w:val="20"/>
        </w:rPr>
        <w:t xml:space="preserve">&lt;Fecha y hora actual&gt; con el siguiente formato </w:t>
      </w:r>
      <w:r w:rsidR="00D407B6" w:rsidRPr="004E2073">
        <w:rPr>
          <w:sz w:val="20"/>
          <w:szCs w:val="20"/>
          <w:lang w:val="es-MX" w:eastAsia="en-US"/>
        </w:rPr>
        <w:t>dd/MM/aaaa hh:</w:t>
      </w:r>
      <w:proofErr w:type="gramStart"/>
      <w:r w:rsidR="00D407B6" w:rsidRPr="004E2073">
        <w:rPr>
          <w:sz w:val="20"/>
          <w:szCs w:val="20"/>
          <w:lang w:val="es-MX" w:eastAsia="en-US"/>
        </w:rPr>
        <w:t>mm:ss</w:t>
      </w:r>
      <w:r w:rsidR="00D407B6" w:rsidRPr="004E2073">
        <w:rPr>
          <w:rFonts w:cs="Arial"/>
          <w:bCs/>
          <w:sz w:val="20"/>
          <w:szCs w:val="20"/>
        </w:rPr>
        <w:t>.</w:t>
      </w:r>
      <w:proofErr w:type="gramEnd"/>
    </w:p>
    <w:p w14:paraId="71F8D38A" w14:textId="77777777" w:rsidR="004823D8" w:rsidRPr="004E2073" w:rsidRDefault="004823D8" w:rsidP="004823D8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de la ruta y del vendedor:</w:t>
      </w:r>
    </w:p>
    <w:p w14:paraId="71D83F74" w14:textId="77777777" w:rsidR="004823D8" w:rsidRPr="004E2073" w:rsidRDefault="004823D8" w:rsidP="004823D8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Se presenta la descripción de la ruta &lt;Ruta.Descripcion&gt;.</w:t>
      </w:r>
    </w:p>
    <w:p w14:paraId="10073BC1" w14:textId="77777777" w:rsidR="004823D8" w:rsidRPr="004E2073" w:rsidRDefault="004823D8" w:rsidP="004823D8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Descripción: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Se presenta el nombre del &lt;Vendedor.Nombre&gt;.</w:t>
      </w:r>
    </w:p>
    <w:p w14:paraId="008C2346" w14:textId="77777777" w:rsidR="00177099" w:rsidRPr="004E2073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</w:t>
      </w:r>
      <w:r w:rsidR="00BE01AA" w:rsidRPr="004E2073">
        <w:rPr>
          <w:rFonts w:cs="Arial"/>
          <w:sz w:val="20"/>
          <w:szCs w:val="20"/>
        </w:rPr>
        <w:t xml:space="preserve"> del cliente</w:t>
      </w:r>
      <w:r w:rsidRPr="004E2073">
        <w:rPr>
          <w:rFonts w:cs="Arial"/>
          <w:sz w:val="20"/>
          <w:szCs w:val="20"/>
        </w:rPr>
        <w:t>:</w:t>
      </w:r>
    </w:p>
    <w:p w14:paraId="1B31E4D6" w14:textId="77777777" w:rsidR="001A436F" w:rsidRPr="004E2073" w:rsidRDefault="009F5569" w:rsidP="003C6C3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>Cliente</w:t>
      </w:r>
      <w:r w:rsidR="001A436F" w:rsidRPr="004E2073">
        <w:rPr>
          <w:rFonts w:cs="Arial"/>
          <w:b/>
          <w:sz w:val="20"/>
          <w:szCs w:val="20"/>
        </w:rPr>
        <w:t xml:space="preserve">: </w:t>
      </w:r>
      <w:r w:rsidR="001A436F" w:rsidRPr="004E2073">
        <w:rPr>
          <w:rFonts w:cs="Arial"/>
          <w:sz w:val="20"/>
          <w:szCs w:val="20"/>
        </w:rPr>
        <w:t>Se presenta la clave del cliente</w:t>
      </w:r>
      <w:r w:rsidRPr="004E2073">
        <w:rPr>
          <w:rFonts w:cs="Arial"/>
          <w:sz w:val="20"/>
          <w:szCs w:val="20"/>
        </w:rPr>
        <w:t xml:space="preserve"> concatenando la Razón Social</w:t>
      </w:r>
      <w:r w:rsidR="001A436F" w:rsidRPr="004E2073">
        <w:rPr>
          <w:sz w:val="20"/>
          <w:szCs w:val="20"/>
          <w:lang w:eastAsia="en-US"/>
        </w:rPr>
        <w:t xml:space="preserve"> &lt;Cliente.Clave&gt;</w:t>
      </w:r>
      <w:r w:rsidRPr="004E2073">
        <w:rPr>
          <w:sz w:val="20"/>
          <w:szCs w:val="20"/>
          <w:lang w:eastAsia="en-US"/>
        </w:rPr>
        <w:t xml:space="preserve"> +” </w:t>
      </w:r>
      <w:proofErr w:type="gramStart"/>
      <w:r w:rsidRPr="004E2073">
        <w:rPr>
          <w:sz w:val="20"/>
          <w:szCs w:val="20"/>
          <w:lang w:eastAsia="en-US"/>
        </w:rPr>
        <w:t>- ”</w:t>
      </w:r>
      <w:proofErr w:type="gramEnd"/>
      <w:r w:rsidRPr="004E2073">
        <w:rPr>
          <w:sz w:val="20"/>
          <w:szCs w:val="20"/>
          <w:lang w:eastAsia="en-US"/>
        </w:rPr>
        <w:t>+ &lt;Cliente.RazonSocial&gt;</w:t>
      </w:r>
      <w:r w:rsidR="001A436F" w:rsidRPr="004E2073">
        <w:rPr>
          <w:sz w:val="20"/>
          <w:szCs w:val="20"/>
          <w:lang w:eastAsia="en-US"/>
        </w:rPr>
        <w:t>.</w:t>
      </w:r>
    </w:p>
    <w:p w14:paraId="6424A641" w14:textId="77777777" w:rsidR="009F5569" w:rsidRPr="004E2073" w:rsidRDefault="009F5569" w:rsidP="003C6C3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Domicilio: </w:t>
      </w:r>
      <w:r w:rsidRPr="004E2073">
        <w:rPr>
          <w:rFonts w:cs="Arial"/>
          <w:bCs/>
          <w:sz w:val="20"/>
          <w:szCs w:val="20"/>
        </w:rPr>
        <w:t>Se presenta el domicilio de tipo</w:t>
      </w:r>
      <w:r w:rsidRPr="004E2073">
        <w:rPr>
          <w:rFonts w:cs="Arial"/>
          <w:b/>
          <w:sz w:val="20"/>
          <w:szCs w:val="20"/>
        </w:rPr>
        <w:t xml:space="preserve"> </w:t>
      </w:r>
      <w:r w:rsidRPr="004E2073">
        <w:rPr>
          <w:rFonts w:cs="Arial"/>
          <w:bCs/>
          <w:sz w:val="20"/>
          <w:szCs w:val="20"/>
        </w:rPr>
        <w:t>Punto de entrega concatenado los siguientes campos y etiquetas, es decir, &lt;ClienteDomicilio.ClienteDomicilioId&gt;+ - +&lt;ClienteDomicilio.Calle&gt; + &lt;ClienteDomicilio.Numero&gt; + “Col.” +&lt;ClienteDomicilio.Colonia&gt; + &lt;ClienteDomicilio.Poblacion&gt; donde &lt;ClienteDomicilio.ClienteClave = Cliente actual&gt;.</w:t>
      </w:r>
    </w:p>
    <w:p w14:paraId="26D2EEBE" w14:textId="77777777" w:rsidR="001610E9" w:rsidRPr="001610E9" w:rsidRDefault="001610E9" w:rsidP="001610E9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Si &lt;se obtuvieron ventas realizadas durante la visita actual&gt;</w:t>
      </w:r>
    </w:p>
    <w:p w14:paraId="52698EA3" w14:textId="3EE5FE49" w:rsidR="001610E9" w:rsidRPr="001610E9" w:rsidRDefault="001610E9" w:rsidP="001610E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</w:pPr>
      <w:r w:rsidRPr="001610E9">
        <w:rPr>
          <w:rFonts w:cs="Arial"/>
          <w:sz w:val="20"/>
          <w:szCs w:val="20"/>
          <w:highlight w:val="green"/>
        </w:rPr>
        <w:t>Para cada venta obtenida</w:t>
      </w:r>
    </w:p>
    <w:p w14:paraId="6D0B0003" w14:textId="22CDF62B" w:rsidR="00CA67D1" w:rsidRPr="004E2073" w:rsidRDefault="00CA67D1" w:rsidP="001610E9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 del pedido:</w:t>
      </w:r>
    </w:p>
    <w:p w14:paraId="5A0C66ED" w14:textId="77777777" w:rsidR="00CA67D1" w:rsidRPr="004E2073" w:rsidRDefault="00CA67D1" w:rsidP="001610E9">
      <w:pPr>
        <w:pStyle w:val="Prrafodelista"/>
        <w:numPr>
          <w:ilvl w:val="3"/>
          <w:numId w:val="4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Fecha </w:t>
      </w:r>
      <w:r w:rsidR="00D407B6"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>Entrega</w:t>
      </w: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Se presenta la fecha de captura del pedido &lt;TransProd.Fecha</w:t>
      </w:r>
      <w:r w:rsidR="00D407B6" w:rsidRPr="004E2073">
        <w:rPr>
          <w:rStyle w:val="Hipervnculo"/>
          <w:rFonts w:cs="Arial"/>
          <w:color w:val="auto"/>
          <w:sz w:val="20"/>
          <w:szCs w:val="20"/>
          <w:u w:val="none"/>
        </w:rPr>
        <w:t>Entrega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14:paraId="28D58B69" w14:textId="77777777" w:rsidR="001A436F" w:rsidRPr="004E2073" w:rsidRDefault="001A436F" w:rsidP="001610E9">
      <w:pPr>
        <w:pStyle w:val="Prrafodelista"/>
        <w:numPr>
          <w:ilvl w:val="3"/>
          <w:numId w:val="4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el folio </w:t>
      </w:r>
      <w:r w:rsidR="00CA67D1" w:rsidRPr="004E2073">
        <w:rPr>
          <w:rStyle w:val="Hipervnculo"/>
          <w:rFonts w:cs="Arial"/>
          <w:color w:val="auto"/>
          <w:sz w:val="20"/>
          <w:szCs w:val="20"/>
          <w:u w:val="none"/>
        </w:rPr>
        <w:t>del pedido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&lt;TransProd.Folio&gt;.</w:t>
      </w:r>
    </w:p>
    <w:p w14:paraId="2351F18B" w14:textId="77777777" w:rsidR="00A464C5" w:rsidRPr="00A464C5" w:rsidRDefault="006F3763" w:rsidP="001610E9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A464C5">
        <w:rPr>
          <w:rFonts w:cs="Arial"/>
          <w:sz w:val="20"/>
          <w:szCs w:val="20"/>
          <w:highlight w:val="yellow"/>
        </w:rPr>
        <w:t>Si la venta es a contado</w:t>
      </w:r>
      <w:r>
        <w:rPr>
          <w:rFonts w:cs="Arial"/>
          <w:sz w:val="20"/>
          <w:szCs w:val="20"/>
          <w:highlight w:val="yellow"/>
        </w:rPr>
        <w:t xml:space="preserve"> &lt;TransProd.CFVTipo = 1&gt;</w:t>
      </w:r>
      <w:r w:rsidRPr="00A464C5">
        <w:rPr>
          <w:rFonts w:cs="Arial"/>
          <w:sz w:val="20"/>
          <w:szCs w:val="20"/>
          <w:highlight w:val="yellow"/>
        </w:rPr>
        <w:t xml:space="preserve"> se muestra la siguiente leyenda “Detalle de la venta a Contado” si no, si es a Crédito</w:t>
      </w:r>
      <w:r>
        <w:rPr>
          <w:rFonts w:cs="Arial"/>
          <w:sz w:val="20"/>
          <w:szCs w:val="20"/>
          <w:highlight w:val="yellow"/>
        </w:rPr>
        <w:t xml:space="preserve"> &lt;TransProd.CFVTipo = 2&gt;</w:t>
      </w:r>
      <w:r w:rsidRPr="00A464C5">
        <w:rPr>
          <w:rFonts w:cs="Arial"/>
          <w:sz w:val="20"/>
          <w:szCs w:val="20"/>
          <w:highlight w:val="yellow"/>
        </w:rPr>
        <w:t xml:space="preserve"> se muestra la siguiente leyenda “Detalle de la venta a Crédito”.</w:t>
      </w:r>
    </w:p>
    <w:p w14:paraId="19AC3664" w14:textId="77777777" w:rsidR="005B23EC" w:rsidRPr="004E2073" w:rsidRDefault="005B23EC" w:rsidP="001610E9">
      <w:pPr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las siguientes columnas</w:t>
      </w:r>
      <w:r w:rsidR="00D407B6" w:rsidRPr="004E2073">
        <w:rPr>
          <w:rFonts w:cs="Arial"/>
          <w:sz w:val="20"/>
          <w:szCs w:val="20"/>
        </w:rPr>
        <w:t xml:space="preserve"> en una primera línea</w:t>
      </w:r>
      <w:r w:rsidRPr="004E2073">
        <w:rPr>
          <w:rFonts w:cs="Arial"/>
          <w:sz w:val="20"/>
          <w:szCs w:val="20"/>
        </w:rPr>
        <w:t>:</w:t>
      </w:r>
    </w:p>
    <w:p w14:paraId="7EAF6C72" w14:textId="77777777" w:rsidR="005B23EC" w:rsidRPr="004E2073" w:rsidRDefault="00D407B6" w:rsidP="001610E9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Clave</w:t>
      </w:r>
    </w:p>
    <w:p w14:paraId="2AE0549D" w14:textId="77777777" w:rsidR="00D407B6" w:rsidRPr="004E2073" w:rsidRDefault="00D407B6" w:rsidP="001610E9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Descripción</w:t>
      </w:r>
    </w:p>
    <w:p w14:paraId="7B1AE6F8" w14:textId="77777777" w:rsidR="00D407B6" w:rsidRPr="00A464C5" w:rsidRDefault="00D407B6" w:rsidP="001610E9">
      <w:pPr>
        <w:pStyle w:val="Prrafodelista"/>
        <w:numPr>
          <w:ilvl w:val="3"/>
          <w:numId w:val="4"/>
        </w:numPr>
        <w:ind w:left="2552"/>
        <w:rPr>
          <w:rFonts w:cs="Arial"/>
          <w:strike/>
          <w:sz w:val="20"/>
          <w:szCs w:val="20"/>
          <w:highlight w:val="yellow"/>
        </w:rPr>
      </w:pPr>
      <w:r w:rsidRPr="00A464C5">
        <w:rPr>
          <w:rFonts w:cs="Arial"/>
          <w:strike/>
          <w:sz w:val="20"/>
          <w:szCs w:val="20"/>
          <w:highlight w:val="yellow"/>
        </w:rPr>
        <w:t>Unidad</w:t>
      </w:r>
    </w:p>
    <w:p w14:paraId="521BB36D" w14:textId="77777777" w:rsidR="00D407B6" w:rsidRPr="004E2073" w:rsidRDefault="00D407B6" w:rsidP="001610E9">
      <w:pPr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las siguientes columnas en una segunda línea:</w:t>
      </w:r>
    </w:p>
    <w:p w14:paraId="0BBF35D7" w14:textId="77777777" w:rsidR="00D407B6" w:rsidRPr="004E2073" w:rsidRDefault="00C34B9F" w:rsidP="001610E9">
      <w:pPr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Cantidad</w:t>
      </w:r>
    </w:p>
    <w:p w14:paraId="41813965" w14:textId="77777777" w:rsidR="00C34B9F" w:rsidRPr="004E2073" w:rsidRDefault="00C34B9F" w:rsidP="001610E9">
      <w:pPr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Precio Unitario</w:t>
      </w:r>
    </w:p>
    <w:p w14:paraId="1583ABB0" w14:textId="77777777" w:rsidR="00C34B9F" w:rsidRPr="00A464C5" w:rsidRDefault="00C34B9F" w:rsidP="001610E9">
      <w:pPr>
        <w:numPr>
          <w:ilvl w:val="3"/>
          <w:numId w:val="4"/>
        </w:numPr>
        <w:ind w:left="2552"/>
        <w:rPr>
          <w:rFonts w:cs="Arial"/>
          <w:strike/>
          <w:sz w:val="20"/>
          <w:szCs w:val="20"/>
          <w:highlight w:val="yellow"/>
        </w:rPr>
      </w:pPr>
      <w:r w:rsidRPr="00A464C5">
        <w:rPr>
          <w:rFonts w:cs="Arial"/>
          <w:strike/>
          <w:sz w:val="20"/>
          <w:szCs w:val="20"/>
          <w:highlight w:val="yellow"/>
        </w:rPr>
        <w:t>Impuestos</w:t>
      </w:r>
    </w:p>
    <w:p w14:paraId="775E4A2A" w14:textId="77777777" w:rsidR="00C34B9F" w:rsidRPr="004E2073" w:rsidRDefault="00C34B9F" w:rsidP="001610E9">
      <w:pPr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Subtotal</w:t>
      </w:r>
    </w:p>
    <w:p w14:paraId="7750152E" w14:textId="77777777" w:rsidR="00F961C2" w:rsidRPr="004E2073" w:rsidRDefault="006D3139" w:rsidP="001610E9">
      <w:pPr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 xml:space="preserve">Para cada </w:t>
      </w:r>
      <w:r w:rsidR="00283C5B" w:rsidRPr="004E2073">
        <w:rPr>
          <w:rFonts w:cs="Arial"/>
          <w:sz w:val="20"/>
          <w:szCs w:val="20"/>
        </w:rPr>
        <w:t xml:space="preserve">detalle obtenido </w:t>
      </w:r>
      <w:r w:rsidR="00CA67D1" w:rsidRPr="004E2073">
        <w:rPr>
          <w:rFonts w:cs="Arial"/>
          <w:sz w:val="20"/>
          <w:szCs w:val="20"/>
        </w:rPr>
        <w:t>para el Pedido</w:t>
      </w:r>
    </w:p>
    <w:p w14:paraId="56498384" w14:textId="77777777" w:rsidR="00C34B9F" w:rsidRPr="004E2073" w:rsidRDefault="005B23EC" w:rsidP="001610E9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</w:t>
      </w:r>
      <w:r w:rsidR="00473797" w:rsidRPr="004E2073">
        <w:rPr>
          <w:rFonts w:cs="Arial"/>
          <w:sz w:val="20"/>
          <w:szCs w:val="20"/>
        </w:rPr>
        <w:t xml:space="preserve"> la siguiente información en la columna correspondiente</w:t>
      </w:r>
      <w:r w:rsidRPr="004E2073">
        <w:rPr>
          <w:rFonts w:cs="Arial"/>
          <w:sz w:val="20"/>
          <w:szCs w:val="20"/>
        </w:rPr>
        <w:t>:</w:t>
      </w:r>
      <w:bookmarkStart w:id="24" w:name="_Toc52616586"/>
      <w:bookmarkStart w:id="25" w:name="_Toc182735730"/>
    </w:p>
    <w:p w14:paraId="5D4737E4" w14:textId="77777777" w:rsidR="00F961C2" w:rsidRPr="004E2073" w:rsidRDefault="00C34B9F" w:rsidP="001610E9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</w:rPr>
      </w:pPr>
      <w:r w:rsidRPr="004E2073">
        <w:rPr>
          <w:b/>
          <w:sz w:val="20"/>
          <w:szCs w:val="20"/>
          <w:lang w:eastAsia="en-US"/>
        </w:rPr>
        <w:t>Clave</w:t>
      </w:r>
      <w:r w:rsidR="00F961C2" w:rsidRPr="004E2073">
        <w:rPr>
          <w:b/>
          <w:sz w:val="20"/>
          <w:szCs w:val="20"/>
          <w:lang w:eastAsia="en-US"/>
        </w:rPr>
        <w:t xml:space="preserve">: </w:t>
      </w:r>
      <w:r w:rsidRPr="004E2073">
        <w:rPr>
          <w:bCs/>
          <w:sz w:val="20"/>
          <w:szCs w:val="20"/>
          <w:lang w:eastAsia="en-US"/>
        </w:rPr>
        <w:t xml:space="preserve">Se presenta la clave del producto &lt;TransProdDetalle.ProductoClave&gt; donde </w:t>
      </w:r>
      <w:r w:rsidRPr="004E2073">
        <w:rPr>
          <w:rFonts w:cs="Arial"/>
          <w:bCs/>
          <w:sz w:val="20"/>
          <w:szCs w:val="20"/>
        </w:rPr>
        <w:t xml:space="preserve">&lt;TransProdDetalle.TransProdId = TransProd.TransProdId del </w:t>
      </w:r>
      <w:r w:rsidR="00932FEB">
        <w:rPr>
          <w:rFonts w:cs="Arial"/>
          <w:bCs/>
          <w:sz w:val="20"/>
          <w:szCs w:val="20"/>
        </w:rPr>
        <w:t>pedido</w:t>
      </w:r>
      <w:r w:rsidRPr="004E2073">
        <w:rPr>
          <w:rFonts w:cs="Arial"/>
          <w:bCs/>
          <w:sz w:val="20"/>
          <w:szCs w:val="20"/>
        </w:rPr>
        <w:t xml:space="preserve"> actual&gt;</w:t>
      </w:r>
      <w:r w:rsidR="00F961C2" w:rsidRPr="004E2073">
        <w:rPr>
          <w:rFonts w:cs="Arial"/>
          <w:sz w:val="20"/>
          <w:szCs w:val="20"/>
        </w:rPr>
        <w:t>.</w:t>
      </w:r>
    </w:p>
    <w:p w14:paraId="103816F9" w14:textId="77777777" w:rsidR="00C34B9F" w:rsidRPr="004E2073" w:rsidRDefault="00C34B9F" w:rsidP="001610E9">
      <w:pPr>
        <w:pStyle w:val="Prrafodelista"/>
        <w:numPr>
          <w:ilvl w:val="4"/>
          <w:numId w:val="4"/>
        </w:numPr>
        <w:ind w:left="3544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Descripción: </w:t>
      </w:r>
      <w:r w:rsidRPr="004E2073">
        <w:rPr>
          <w:rFonts w:cs="Arial"/>
          <w:bCs/>
          <w:sz w:val="20"/>
          <w:szCs w:val="20"/>
        </w:rPr>
        <w:t xml:space="preserve">Se presenta el nombre del producto, es decir, &lt;Producto.Nombre&gt; donde &lt;TransProdDetalle.ProductoClave = Producto.ProductoClave&gt; y &lt;TransProdDetalle.TransProdId = TransProd.TransProdId del </w:t>
      </w:r>
      <w:r w:rsidR="00932FEB">
        <w:rPr>
          <w:rFonts w:cs="Arial"/>
          <w:bCs/>
          <w:sz w:val="20"/>
          <w:szCs w:val="20"/>
        </w:rPr>
        <w:t>pedido</w:t>
      </w:r>
      <w:r w:rsidRPr="004E2073">
        <w:rPr>
          <w:rFonts w:cs="Arial"/>
          <w:bCs/>
          <w:sz w:val="20"/>
          <w:szCs w:val="20"/>
        </w:rPr>
        <w:t xml:space="preserve"> actual&gt;.</w:t>
      </w:r>
    </w:p>
    <w:p w14:paraId="52D60C92" w14:textId="77777777" w:rsidR="00F961C2" w:rsidRPr="001A72A0" w:rsidRDefault="00CA67D1" w:rsidP="001610E9">
      <w:pPr>
        <w:pStyle w:val="Prrafodelista"/>
        <w:numPr>
          <w:ilvl w:val="4"/>
          <w:numId w:val="4"/>
        </w:numPr>
        <w:ind w:left="3544"/>
        <w:rPr>
          <w:rFonts w:cs="Arial"/>
          <w:b/>
          <w:strike/>
          <w:sz w:val="20"/>
          <w:szCs w:val="20"/>
          <w:highlight w:val="yellow"/>
        </w:rPr>
      </w:pPr>
      <w:r w:rsidRPr="001A72A0">
        <w:rPr>
          <w:rFonts w:cs="Arial"/>
          <w:b/>
          <w:strike/>
          <w:sz w:val="20"/>
          <w:szCs w:val="20"/>
          <w:highlight w:val="yellow"/>
        </w:rPr>
        <w:t>Unid</w:t>
      </w:r>
      <w:r w:rsidR="007464EA" w:rsidRPr="001A72A0">
        <w:rPr>
          <w:rFonts w:cs="Arial"/>
          <w:b/>
          <w:strike/>
          <w:sz w:val="20"/>
          <w:szCs w:val="20"/>
          <w:highlight w:val="yellow"/>
        </w:rPr>
        <w:t>ad</w:t>
      </w:r>
      <w:r w:rsidR="00F961C2" w:rsidRPr="001A72A0">
        <w:rPr>
          <w:rFonts w:cs="Arial"/>
          <w:b/>
          <w:strike/>
          <w:sz w:val="20"/>
          <w:szCs w:val="20"/>
          <w:highlight w:val="yellow"/>
        </w:rPr>
        <w:t xml:space="preserve">: </w:t>
      </w:r>
      <w:r w:rsidR="005D586C" w:rsidRPr="001A72A0">
        <w:rPr>
          <w:rFonts w:cs="Arial"/>
          <w:strike/>
          <w:sz w:val="20"/>
          <w:szCs w:val="20"/>
          <w:highlight w:val="yellow"/>
        </w:rPr>
        <w:t xml:space="preserve">Se presenta </w:t>
      </w:r>
      <w:r w:rsidR="005D586C" w:rsidRPr="001A72A0">
        <w:rPr>
          <w:strike/>
          <w:sz w:val="20"/>
          <w:szCs w:val="20"/>
          <w:highlight w:val="yellow"/>
          <w:lang w:eastAsia="en-US"/>
        </w:rPr>
        <w:t>la descripción de la unidad de venta obtenida para el producto, con el valor de &lt;TransProdDetalle.TipoUnidad&gt; ir a &lt;VAVDescripcion&gt; y obtener &lt;VAVDescripcion.Descripcion&gt; donde &lt;VAVDescripcion.VARCodigo = ‘UNIDADV’&gt; y &lt;VAVDescripcion.VAVClave = TransProdDetalle.TipoUnidad&gt;, de acuerdo al tipo de lenguaje configurado para el sistema.</w:t>
      </w:r>
    </w:p>
    <w:p w14:paraId="78AD2D21" w14:textId="77777777" w:rsidR="00F961C2" w:rsidRPr="004E2073" w:rsidRDefault="00CA67D1" w:rsidP="001610E9">
      <w:pPr>
        <w:pStyle w:val="Prrafodelista"/>
        <w:numPr>
          <w:ilvl w:val="4"/>
          <w:numId w:val="4"/>
        </w:numPr>
        <w:ind w:left="3544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>Cant</w:t>
      </w:r>
      <w:r w:rsidR="007464EA" w:rsidRPr="004E2073">
        <w:rPr>
          <w:b/>
          <w:sz w:val="20"/>
          <w:szCs w:val="20"/>
          <w:lang w:eastAsia="en-US"/>
        </w:rPr>
        <w:t>idad</w:t>
      </w:r>
      <w:r w:rsidR="002C29E1" w:rsidRPr="004E2073">
        <w:rPr>
          <w:b/>
          <w:sz w:val="20"/>
          <w:szCs w:val="20"/>
          <w:lang w:eastAsia="en-US"/>
        </w:rPr>
        <w:t>:</w:t>
      </w:r>
      <w:r w:rsidR="00D60F21" w:rsidRPr="004E2073">
        <w:rPr>
          <w:b/>
          <w:sz w:val="20"/>
          <w:szCs w:val="20"/>
          <w:lang w:eastAsia="en-US"/>
        </w:rPr>
        <w:t xml:space="preserve"> </w:t>
      </w:r>
      <w:r w:rsidR="00C57A86" w:rsidRPr="004E2073">
        <w:rPr>
          <w:rFonts w:cs="Arial"/>
          <w:sz w:val="20"/>
          <w:szCs w:val="20"/>
        </w:rPr>
        <w:t xml:space="preserve">Se presenta la </w:t>
      </w:r>
      <w:r w:rsidR="00C57A86" w:rsidRPr="004E2073">
        <w:rPr>
          <w:sz w:val="20"/>
          <w:szCs w:val="20"/>
        </w:rPr>
        <w:t>cantidad de producto vendido &lt;TransProdDetalle.Cantidad&gt;</w:t>
      </w:r>
      <w:r w:rsidR="009C5392" w:rsidRPr="004E2073">
        <w:rPr>
          <w:sz w:val="20"/>
          <w:szCs w:val="20"/>
        </w:rPr>
        <w:t xml:space="preserve"> </w:t>
      </w:r>
      <w:r w:rsidR="009C5392" w:rsidRPr="004E2073">
        <w:rPr>
          <w:bCs/>
          <w:sz w:val="20"/>
          <w:szCs w:val="20"/>
          <w:lang w:eastAsia="en-US"/>
        </w:rPr>
        <w:t xml:space="preserve">donde </w:t>
      </w:r>
      <w:r w:rsidR="009C5392" w:rsidRPr="004E2073">
        <w:rPr>
          <w:rFonts w:cs="Arial"/>
          <w:bCs/>
          <w:sz w:val="20"/>
          <w:szCs w:val="20"/>
        </w:rPr>
        <w:t xml:space="preserve">&lt;TransProdDetalle.TransProdId = TransProd.TransProdId del </w:t>
      </w:r>
      <w:r w:rsidR="00932FEB">
        <w:rPr>
          <w:rFonts w:cs="Arial"/>
          <w:bCs/>
          <w:sz w:val="20"/>
          <w:szCs w:val="20"/>
        </w:rPr>
        <w:t>pedido</w:t>
      </w:r>
      <w:r w:rsidR="009C5392" w:rsidRPr="004E2073">
        <w:rPr>
          <w:rFonts w:cs="Arial"/>
          <w:bCs/>
          <w:sz w:val="20"/>
          <w:szCs w:val="20"/>
        </w:rPr>
        <w:t xml:space="preserve"> actual&gt;</w:t>
      </w:r>
      <w:r w:rsidR="00F961C2" w:rsidRPr="004E2073">
        <w:rPr>
          <w:sz w:val="20"/>
          <w:szCs w:val="20"/>
        </w:rPr>
        <w:t>.</w:t>
      </w:r>
    </w:p>
    <w:p w14:paraId="26A94101" w14:textId="77777777" w:rsidR="004E7CD2" w:rsidRPr="00CB3E9B" w:rsidRDefault="00F961C2" w:rsidP="001610E9">
      <w:pPr>
        <w:pStyle w:val="Prrafodelista"/>
        <w:numPr>
          <w:ilvl w:val="4"/>
          <w:numId w:val="4"/>
        </w:numPr>
        <w:ind w:left="3544"/>
        <w:rPr>
          <w:b/>
          <w:sz w:val="20"/>
          <w:szCs w:val="20"/>
          <w:highlight w:val="yellow"/>
          <w:lang w:eastAsia="en-US"/>
        </w:rPr>
      </w:pPr>
      <w:r w:rsidRPr="00CB3E9B">
        <w:rPr>
          <w:b/>
          <w:sz w:val="20"/>
          <w:szCs w:val="20"/>
          <w:highlight w:val="yellow"/>
          <w:lang w:eastAsia="en-US"/>
        </w:rPr>
        <w:t>Precio</w:t>
      </w:r>
      <w:r w:rsidR="009C5392" w:rsidRPr="00CB3E9B">
        <w:rPr>
          <w:b/>
          <w:sz w:val="20"/>
          <w:szCs w:val="20"/>
          <w:highlight w:val="yellow"/>
          <w:lang w:eastAsia="en-US"/>
        </w:rPr>
        <w:t xml:space="preserve"> Unitario</w:t>
      </w:r>
      <w:r w:rsidR="005A077F" w:rsidRPr="00CB3E9B">
        <w:rPr>
          <w:b/>
          <w:sz w:val="20"/>
          <w:szCs w:val="20"/>
          <w:highlight w:val="yellow"/>
          <w:lang w:eastAsia="en-US"/>
        </w:rPr>
        <w:t xml:space="preserve">: </w:t>
      </w:r>
      <w:r w:rsidR="00C57A86" w:rsidRPr="00CB3E9B">
        <w:rPr>
          <w:rFonts w:cs="Arial"/>
          <w:sz w:val="20"/>
          <w:szCs w:val="20"/>
          <w:highlight w:val="yellow"/>
        </w:rPr>
        <w:t xml:space="preserve">Se presenta el precio unitario del producto </w:t>
      </w:r>
      <w:r w:rsidR="00137AD0" w:rsidRPr="00CB3E9B">
        <w:rPr>
          <w:rFonts w:cs="Arial"/>
          <w:sz w:val="20"/>
          <w:szCs w:val="20"/>
          <w:highlight w:val="yellow"/>
        </w:rPr>
        <w:t xml:space="preserve">incluyendo </w:t>
      </w:r>
      <w:r w:rsidR="00C57A86" w:rsidRPr="00CB3E9B">
        <w:rPr>
          <w:rFonts w:cs="Arial"/>
          <w:sz w:val="20"/>
          <w:szCs w:val="20"/>
          <w:highlight w:val="yellow"/>
        </w:rPr>
        <w:t>impuestos</w:t>
      </w:r>
      <w:r w:rsidR="004E7CD2" w:rsidRPr="00CB3E9B">
        <w:rPr>
          <w:rFonts w:cs="Arial"/>
          <w:sz w:val="20"/>
          <w:szCs w:val="20"/>
          <w:highlight w:val="yellow"/>
        </w:rPr>
        <w:t xml:space="preserve"> </w:t>
      </w:r>
      <w:r w:rsidR="00137AD0" w:rsidRPr="00CB3E9B">
        <w:rPr>
          <w:rFonts w:cs="Arial"/>
          <w:sz w:val="20"/>
          <w:szCs w:val="20"/>
          <w:highlight w:val="yellow"/>
        </w:rPr>
        <w:t>&lt;TransProdDetalle.</w:t>
      </w:r>
      <w:r w:rsidR="004E7CD2" w:rsidRPr="00CB3E9B">
        <w:rPr>
          <w:rFonts w:cs="Arial"/>
          <w:sz w:val="20"/>
          <w:szCs w:val="20"/>
          <w:highlight w:val="yellow"/>
        </w:rPr>
        <w:t>Precio</w:t>
      </w:r>
      <w:r w:rsidR="00CF180D" w:rsidRPr="00CB3E9B">
        <w:rPr>
          <w:rFonts w:cs="Arial"/>
          <w:sz w:val="20"/>
          <w:szCs w:val="20"/>
          <w:highlight w:val="yellow"/>
        </w:rPr>
        <w:t xml:space="preserve"> + TPDI</w:t>
      </w:r>
      <w:r w:rsidR="00FC2E65" w:rsidRPr="00CB3E9B">
        <w:rPr>
          <w:rFonts w:cs="Arial"/>
          <w:sz w:val="20"/>
          <w:szCs w:val="20"/>
          <w:highlight w:val="yellow"/>
        </w:rPr>
        <w:t>mpuesto.ImpuestoPU</w:t>
      </w:r>
      <w:r w:rsidR="004E7CD2" w:rsidRPr="00CB3E9B">
        <w:rPr>
          <w:rFonts w:cs="Arial"/>
          <w:sz w:val="20"/>
          <w:szCs w:val="20"/>
          <w:highlight w:val="yellow"/>
        </w:rPr>
        <w:t>&gt;</w:t>
      </w:r>
      <w:r w:rsidR="009C5392" w:rsidRPr="00CB3E9B">
        <w:rPr>
          <w:rFonts w:cs="Arial"/>
          <w:sz w:val="20"/>
          <w:szCs w:val="20"/>
          <w:highlight w:val="yellow"/>
        </w:rPr>
        <w:t xml:space="preserve"> </w:t>
      </w:r>
      <w:r w:rsidR="009C5392" w:rsidRPr="00CB3E9B">
        <w:rPr>
          <w:bCs/>
          <w:sz w:val="20"/>
          <w:szCs w:val="20"/>
          <w:highlight w:val="yellow"/>
          <w:lang w:eastAsia="en-US"/>
        </w:rPr>
        <w:t xml:space="preserve">donde </w:t>
      </w:r>
      <w:r w:rsidR="00FC2E65" w:rsidRPr="00CB3E9B">
        <w:rPr>
          <w:bCs/>
          <w:sz w:val="20"/>
          <w:szCs w:val="20"/>
          <w:highlight w:val="yellow"/>
          <w:lang w:eastAsia="en-US"/>
        </w:rPr>
        <w:t xml:space="preserve">&lt;TPDImpuesto.TransProdDetalleId = TransProdDetalle.TransProdDetalleId&gt; Y </w:t>
      </w:r>
      <w:r w:rsidR="009C5392" w:rsidRPr="00CB3E9B">
        <w:rPr>
          <w:rFonts w:cs="Arial"/>
          <w:bCs/>
          <w:sz w:val="20"/>
          <w:szCs w:val="20"/>
          <w:highlight w:val="yellow"/>
        </w:rPr>
        <w:t xml:space="preserve">&lt;TransProdDetalle.TransProdId = TransProd.TransProdId del </w:t>
      </w:r>
      <w:r w:rsidR="00932FEB" w:rsidRPr="00CB3E9B">
        <w:rPr>
          <w:rFonts w:cs="Arial"/>
          <w:bCs/>
          <w:sz w:val="20"/>
          <w:szCs w:val="20"/>
          <w:highlight w:val="yellow"/>
        </w:rPr>
        <w:t>pedido</w:t>
      </w:r>
      <w:r w:rsidR="009C5392" w:rsidRPr="00CB3E9B">
        <w:rPr>
          <w:rFonts w:cs="Arial"/>
          <w:bCs/>
          <w:sz w:val="20"/>
          <w:szCs w:val="20"/>
          <w:highlight w:val="yellow"/>
        </w:rPr>
        <w:t xml:space="preserve"> actual&gt;</w:t>
      </w:r>
      <w:r w:rsidR="00C57A86" w:rsidRPr="00CB3E9B">
        <w:rPr>
          <w:rFonts w:cs="Arial"/>
          <w:sz w:val="20"/>
          <w:szCs w:val="20"/>
          <w:highlight w:val="yellow"/>
        </w:rPr>
        <w:t>.</w:t>
      </w:r>
    </w:p>
    <w:p w14:paraId="462F7A23" w14:textId="77777777" w:rsidR="009C5392" w:rsidRPr="001A72A0" w:rsidRDefault="009C5392" w:rsidP="001610E9">
      <w:pPr>
        <w:pStyle w:val="Prrafodelista"/>
        <w:numPr>
          <w:ilvl w:val="4"/>
          <w:numId w:val="4"/>
        </w:numPr>
        <w:ind w:left="3544"/>
        <w:rPr>
          <w:b/>
          <w:strike/>
          <w:sz w:val="20"/>
          <w:szCs w:val="20"/>
          <w:highlight w:val="yellow"/>
          <w:lang w:eastAsia="en-US"/>
        </w:rPr>
      </w:pPr>
      <w:r w:rsidRPr="001A72A0">
        <w:rPr>
          <w:b/>
          <w:strike/>
          <w:sz w:val="20"/>
          <w:szCs w:val="20"/>
          <w:highlight w:val="yellow"/>
          <w:lang w:eastAsia="en-US"/>
        </w:rPr>
        <w:t xml:space="preserve">Impuestos: </w:t>
      </w:r>
      <w:r w:rsidRPr="001A72A0">
        <w:rPr>
          <w:bCs/>
          <w:strike/>
          <w:sz w:val="20"/>
          <w:szCs w:val="20"/>
          <w:highlight w:val="yellow"/>
          <w:lang w:eastAsia="en-US"/>
        </w:rPr>
        <w:t xml:space="preserve">Se presenta el impuesto por producto &lt;TransProdDetalle.Impuesto&gt; donde </w:t>
      </w:r>
      <w:r w:rsidRPr="001A72A0">
        <w:rPr>
          <w:rFonts w:cs="Arial"/>
          <w:bCs/>
          <w:strike/>
          <w:sz w:val="20"/>
          <w:szCs w:val="20"/>
          <w:highlight w:val="yellow"/>
        </w:rPr>
        <w:t>&lt;TransProdDetalle.TransProdId = TransProd.TransProdId del movimiento actual&gt;</w:t>
      </w:r>
      <w:r w:rsidRPr="001A72A0">
        <w:rPr>
          <w:bCs/>
          <w:strike/>
          <w:sz w:val="20"/>
          <w:szCs w:val="20"/>
          <w:highlight w:val="yellow"/>
          <w:lang w:eastAsia="en-US"/>
        </w:rPr>
        <w:t>.</w:t>
      </w:r>
    </w:p>
    <w:p w14:paraId="266D6217" w14:textId="77777777" w:rsidR="00F961C2" w:rsidRPr="004E2073" w:rsidRDefault="00CA67D1" w:rsidP="001610E9">
      <w:pPr>
        <w:pStyle w:val="Prrafodelista"/>
        <w:numPr>
          <w:ilvl w:val="4"/>
          <w:numId w:val="4"/>
        </w:numPr>
        <w:ind w:left="3544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>Subtot</w:t>
      </w:r>
      <w:r w:rsidR="009C5392" w:rsidRPr="004E2073">
        <w:rPr>
          <w:b/>
          <w:sz w:val="20"/>
          <w:szCs w:val="20"/>
          <w:lang w:eastAsia="en-US"/>
        </w:rPr>
        <w:t>al</w:t>
      </w:r>
      <w:r w:rsidR="00F961C2" w:rsidRPr="004E2073">
        <w:rPr>
          <w:b/>
          <w:sz w:val="20"/>
          <w:szCs w:val="20"/>
          <w:lang w:eastAsia="en-US"/>
        </w:rPr>
        <w:t xml:space="preserve">: </w:t>
      </w:r>
      <w:r w:rsidR="00F961C2" w:rsidRPr="004E2073">
        <w:rPr>
          <w:sz w:val="20"/>
          <w:szCs w:val="20"/>
          <w:lang w:eastAsia="en-US"/>
        </w:rPr>
        <w:t>Se presenta el total del producto &lt;</w:t>
      </w:r>
      <w:r w:rsidR="00FC2E65" w:rsidRPr="00FC2E65">
        <w:rPr>
          <w:b/>
          <w:bCs/>
          <w:sz w:val="20"/>
          <w:szCs w:val="20"/>
          <w:lang w:eastAsia="en-US"/>
        </w:rPr>
        <w:t>Cantidad * Precio</w:t>
      </w:r>
      <w:r w:rsidR="00FC2E65">
        <w:rPr>
          <w:b/>
          <w:bCs/>
          <w:sz w:val="20"/>
          <w:szCs w:val="20"/>
          <w:lang w:eastAsia="en-US"/>
        </w:rPr>
        <w:t xml:space="preserve"> </w:t>
      </w:r>
      <w:r w:rsidR="00FC2E65" w:rsidRPr="00FC2E65">
        <w:rPr>
          <w:b/>
          <w:bCs/>
          <w:sz w:val="20"/>
          <w:szCs w:val="20"/>
          <w:lang w:eastAsia="en-US"/>
        </w:rPr>
        <w:t>Unitario</w:t>
      </w:r>
      <w:r w:rsidR="00F961C2" w:rsidRPr="004E2073">
        <w:rPr>
          <w:sz w:val="20"/>
          <w:szCs w:val="20"/>
          <w:lang w:eastAsia="en-US"/>
        </w:rPr>
        <w:t>&gt;</w:t>
      </w:r>
      <w:r w:rsidR="00FC2E65">
        <w:rPr>
          <w:bCs/>
          <w:sz w:val="20"/>
          <w:szCs w:val="20"/>
          <w:lang w:eastAsia="en-US"/>
        </w:rPr>
        <w:t>.</w:t>
      </w:r>
    </w:p>
    <w:p w14:paraId="4D58C9DF" w14:textId="77777777" w:rsidR="00210466" w:rsidRPr="001A72A0" w:rsidRDefault="00210466" w:rsidP="005D586C">
      <w:pPr>
        <w:numPr>
          <w:ilvl w:val="0"/>
          <w:numId w:val="4"/>
        </w:numPr>
        <w:rPr>
          <w:strike/>
          <w:sz w:val="20"/>
          <w:szCs w:val="20"/>
          <w:highlight w:val="yellow"/>
          <w:lang w:eastAsia="en-US"/>
        </w:rPr>
      </w:pPr>
      <w:r w:rsidRPr="001A72A0">
        <w:rPr>
          <w:strike/>
          <w:sz w:val="20"/>
          <w:szCs w:val="20"/>
          <w:highlight w:val="yellow"/>
          <w:lang w:eastAsia="en-US"/>
        </w:rPr>
        <w:t>El sistema presenta el total de volumen y/o Kg/Lts de los productos en el detalle de la venta.</w:t>
      </w:r>
    </w:p>
    <w:p w14:paraId="62454EB8" w14:textId="77777777" w:rsidR="00210466" w:rsidRPr="001A72A0" w:rsidRDefault="00210466" w:rsidP="00210466">
      <w:pPr>
        <w:numPr>
          <w:ilvl w:val="1"/>
          <w:numId w:val="4"/>
        </w:numPr>
        <w:rPr>
          <w:b/>
          <w:bCs/>
          <w:strike/>
          <w:sz w:val="20"/>
          <w:szCs w:val="20"/>
          <w:highlight w:val="yellow"/>
          <w:lang w:eastAsia="en-US"/>
        </w:rPr>
      </w:pPr>
      <w:r w:rsidRPr="001A72A0">
        <w:rPr>
          <w:b/>
          <w:bCs/>
          <w:strike/>
          <w:sz w:val="20"/>
          <w:szCs w:val="20"/>
          <w:highlight w:val="yellow"/>
          <w:lang w:eastAsia="en-US"/>
        </w:rPr>
        <w:t xml:space="preserve">Volumen: </w:t>
      </w:r>
      <w:r w:rsidRPr="001A72A0">
        <w:rPr>
          <w:strike/>
          <w:sz w:val="20"/>
          <w:szCs w:val="20"/>
          <w:highlight w:val="yellow"/>
          <w:lang w:eastAsia="en-US"/>
        </w:rPr>
        <w:t xml:space="preserve">Se presenta la cantidad de volumen de los productos en el detalle de la venta, es decir, </w:t>
      </w:r>
      <w:r w:rsidR="00233386" w:rsidRPr="001A72A0">
        <w:rPr>
          <w:rFonts w:cs="Arial"/>
          <w:strike/>
          <w:sz w:val="20"/>
          <w:szCs w:val="20"/>
          <w:highlight w:val="yellow"/>
          <w:lang w:eastAsia="en-US"/>
        </w:rPr>
        <w:t>∑</w:t>
      </w:r>
      <w:r w:rsidRPr="001A72A0">
        <w:rPr>
          <w:strike/>
          <w:sz w:val="20"/>
          <w:szCs w:val="20"/>
          <w:highlight w:val="yellow"/>
          <w:lang w:eastAsia="en-US"/>
        </w:rPr>
        <w:t>&lt;</w:t>
      </w:r>
      <w:r w:rsidR="00233386" w:rsidRPr="001A72A0">
        <w:rPr>
          <w:strike/>
          <w:sz w:val="20"/>
          <w:szCs w:val="20"/>
          <w:highlight w:val="yellow"/>
          <w:lang w:eastAsia="en-US"/>
        </w:rPr>
        <w:t>TransProdDetalle.Cantidad * ProductoUnidad.Volumen</w:t>
      </w:r>
      <w:r w:rsidRPr="001A72A0">
        <w:rPr>
          <w:strike/>
          <w:sz w:val="20"/>
          <w:szCs w:val="20"/>
          <w:highlight w:val="yellow"/>
          <w:lang w:eastAsia="en-US"/>
        </w:rPr>
        <w:t>&gt;</w:t>
      </w:r>
      <w:r w:rsidR="00233386" w:rsidRPr="001A72A0">
        <w:rPr>
          <w:strike/>
          <w:sz w:val="20"/>
          <w:szCs w:val="20"/>
          <w:highlight w:val="yellow"/>
          <w:lang w:eastAsia="en-US"/>
        </w:rPr>
        <w:t xml:space="preserve"> donde &lt;ProductoUnidad.ProductoClave = TransProdDetalle.ProductoClave&gt; y </w:t>
      </w:r>
      <w:r w:rsidR="00233386" w:rsidRPr="001A72A0">
        <w:rPr>
          <w:rFonts w:cs="Arial"/>
          <w:bCs/>
          <w:strike/>
          <w:sz w:val="20"/>
          <w:szCs w:val="20"/>
          <w:highlight w:val="yellow"/>
        </w:rPr>
        <w:t>&lt;TransProdDetalle.TransProdId = TransProd.TransProdId del movimiento actual&gt; si no se tiene información presentar 0.</w:t>
      </w:r>
    </w:p>
    <w:p w14:paraId="17E9D977" w14:textId="77777777" w:rsidR="00210466" w:rsidRPr="001A72A0" w:rsidRDefault="00210466" w:rsidP="00210466">
      <w:pPr>
        <w:numPr>
          <w:ilvl w:val="1"/>
          <w:numId w:val="4"/>
        </w:numPr>
        <w:rPr>
          <w:b/>
          <w:bCs/>
          <w:strike/>
          <w:sz w:val="20"/>
          <w:szCs w:val="20"/>
          <w:highlight w:val="yellow"/>
          <w:lang w:eastAsia="en-US"/>
        </w:rPr>
      </w:pPr>
      <w:r w:rsidRPr="001A72A0">
        <w:rPr>
          <w:b/>
          <w:bCs/>
          <w:strike/>
          <w:sz w:val="20"/>
          <w:szCs w:val="20"/>
          <w:highlight w:val="yellow"/>
          <w:lang w:eastAsia="en-US"/>
        </w:rPr>
        <w:t xml:space="preserve">KG/Lts.: </w:t>
      </w:r>
      <w:r w:rsidR="00233386" w:rsidRPr="001A72A0">
        <w:rPr>
          <w:strike/>
          <w:sz w:val="20"/>
          <w:szCs w:val="20"/>
          <w:highlight w:val="yellow"/>
          <w:lang w:eastAsia="en-US"/>
        </w:rPr>
        <w:t xml:space="preserve">Se presenta la cantidad de KgLts de los productos en el detalle de la venta, es decir, </w:t>
      </w:r>
      <w:r w:rsidR="00233386" w:rsidRPr="001A72A0">
        <w:rPr>
          <w:rFonts w:cs="Arial"/>
          <w:strike/>
          <w:sz w:val="20"/>
          <w:szCs w:val="20"/>
          <w:highlight w:val="yellow"/>
          <w:lang w:eastAsia="en-US"/>
        </w:rPr>
        <w:t>∑</w:t>
      </w:r>
      <w:r w:rsidR="00233386" w:rsidRPr="001A72A0">
        <w:rPr>
          <w:strike/>
          <w:sz w:val="20"/>
          <w:szCs w:val="20"/>
          <w:highlight w:val="yellow"/>
          <w:lang w:eastAsia="en-US"/>
        </w:rPr>
        <w:t xml:space="preserve">&lt;TransProdDetalle.Cantidad * ProductoUnidad.KgLts&gt; donde &lt;ProductoUnidad.ProductoClave = TransProdDetalle.ProductoClave&gt; y </w:t>
      </w:r>
      <w:r w:rsidR="00233386" w:rsidRPr="001A72A0">
        <w:rPr>
          <w:rFonts w:cs="Arial"/>
          <w:bCs/>
          <w:strike/>
          <w:sz w:val="20"/>
          <w:szCs w:val="20"/>
          <w:highlight w:val="yellow"/>
        </w:rPr>
        <w:t>&lt;TransProdDetalle.TransProdId = TransProd.TransProdId del movimiento actual&gt; si no se tiene información presentar 0.</w:t>
      </w:r>
    </w:p>
    <w:p w14:paraId="13F64DDD" w14:textId="6A686C03" w:rsidR="001610E9" w:rsidRDefault="001610E9" w:rsidP="001610E9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 xml:space="preserve">Si &lt;se obtuvieron ventas </w:t>
      </w:r>
      <w:r>
        <w:rPr>
          <w:rFonts w:cs="Arial"/>
          <w:sz w:val="20"/>
          <w:szCs w:val="20"/>
          <w:highlight w:val="green"/>
        </w:rPr>
        <w:t xml:space="preserve">de Envase (s) </w:t>
      </w:r>
      <w:r w:rsidRPr="001610E9">
        <w:rPr>
          <w:rFonts w:cs="Arial"/>
          <w:sz w:val="20"/>
          <w:szCs w:val="20"/>
          <w:highlight w:val="green"/>
        </w:rPr>
        <w:t>realizadas durante la visita actual&gt;</w:t>
      </w:r>
    </w:p>
    <w:p w14:paraId="4304AC5F" w14:textId="2EBF244A" w:rsidR="002132F9" w:rsidRPr="002132F9" w:rsidRDefault="002132F9" w:rsidP="002132F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Para cada venta obtenida</w:t>
      </w:r>
    </w:p>
    <w:p w14:paraId="195F920B" w14:textId="02727D7A" w:rsidR="00114A10" w:rsidRPr="00114A10" w:rsidRDefault="00114A10" w:rsidP="002132F9">
      <w:pPr>
        <w:numPr>
          <w:ilvl w:val="2"/>
          <w:numId w:val="4"/>
        </w:numPr>
        <w:ind w:left="1701"/>
        <w:rPr>
          <w:sz w:val="20"/>
          <w:szCs w:val="20"/>
          <w:highlight w:val="green"/>
          <w:lang w:eastAsia="en-US"/>
        </w:rPr>
      </w:pPr>
      <w:r w:rsidRPr="00114A10">
        <w:rPr>
          <w:rStyle w:val="Hipervnculo"/>
          <w:rFonts w:cs="Arial"/>
          <w:b/>
          <w:color w:val="auto"/>
          <w:sz w:val="20"/>
          <w:szCs w:val="20"/>
          <w:highlight w:val="green"/>
          <w:u w:val="none"/>
        </w:rPr>
        <w:t>Folio:</w:t>
      </w:r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Se presenta el folio del pedido &lt;TransProd.Folio&gt;.</w:t>
      </w:r>
    </w:p>
    <w:p w14:paraId="01485DEF" w14:textId="5EB6797D" w:rsidR="001A72A0" w:rsidRPr="007D7310" w:rsidRDefault="001A72A0" w:rsidP="002132F9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FE146D">
        <w:rPr>
          <w:sz w:val="20"/>
          <w:szCs w:val="20"/>
          <w:highlight w:val="yellow"/>
          <w:lang w:eastAsia="en-US"/>
        </w:rPr>
        <w:t xml:space="preserve">El sistema presenta </w:t>
      </w:r>
      <w:r w:rsidRPr="007D7310">
        <w:rPr>
          <w:sz w:val="20"/>
          <w:szCs w:val="20"/>
          <w:highlight w:val="yellow"/>
          <w:lang w:eastAsia="en-US"/>
        </w:rPr>
        <w:t xml:space="preserve">la sección de </w:t>
      </w:r>
      <w:r w:rsidRPr="007D7310">
        <w:rPr>
          <w:b/>
          <w:bCs/>
          <w:sz w:val="20"/>
          <w:szCs w:val="20"/>
          <w:highlight w:val="yellow"/>
          <w:lang w:eastAsia="en-US"/>
        </w:rPr>
        <w:t>Envase Vendido</w:t>
      </w:r>
      <w:r w:rsidR="001F1AB9" w:rsidRPr="007D7310">
        <w:rPr>
          <w:b/>
          <w:bCs/>
          <w:sz w:val="20"/>
          <w:szCs w:val="20"/>
          <w:highlight w:val="yellow"/>
          <w:lang w:eastAsia="en-US"/>
        </w:rPr>
        <w:t>:</w:t>
      </w:r>
    </w:p>
    <w:p w14:paraId="50485A09" w14:textId="77777777" w:rsidR="001A72A0" w:rsidRPr="007D7310" w:rsidRDefault="001F1AB9" w:rsidP="002132F9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Se presentan las siguientes columnas</w:t>
      </w:r>
    </w:p>
    <w:p w14:paraId="02B2FEAA" w14:textId="77777777" w:rsidR="006B6CB7" w:rsidRPr="007D7310" w:rsidRDefault="001F1AB9" w:rsidP="002132F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Cant.</w:t>
      </w:r>
    </w:p>
    <w:p w14:paraId="27E07436" w14:textId="77777777" w:rsidR="001F1AB9" w:rsidRPr="007D7310" w:rsidRDefault="001F1AB9" w:rsidP="002132F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Envase</w:t>
      </w:r>
    </w:p>
    <w:p w14:paraId="68D6F4CA" w14:textId="77777777" w:rsidR="00C07B5F" w:rsidRPr="00FE146D" w:rsidRDefault="001F1AB9" w:rsidP="002132F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FE146D">
        <w:rPr>
          <w:sz w:val="20"/>
          <w:szCs w:val="20"/>
          <w:highlight w:val="yellow"/>
          <w:lang w:eastAsia="en-US"/>
        </w:rPr>
        <w:t>Importe</w:t>
      </w:r>
    </w:p>
    <w:p w14:paraId="1979CA91" w14:textId="359A5F07" w:rsidR="00C07B5F" w:rsidRPr="006F47D2" w:rsidRDefault="00C07B5F" w:rsidP="002132F9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6F47D2">
        <w:rPr>
          <w:sz w:val="20"/>
          <w:szCs w:val="20"/>
          <w:highlight w:val="yellow"/>
          <w:lang w:eastAsia="en-US"/>
        </w:rPr>
        <w:t>Para cada envase vendido</w:t>
      </w:r>
      <w:r w:rsidR="00FE146D" w:rsidRPr="006F47D2">
        <w:rPr>
          <w:sz w:val="20"/>
          <w:szCs w:val="20"/>
          <w:highlight w:val="yellow"/>
          <w:lang w:eastAsia="en-US"/>
        </w:rPr>
        <w:t xml:space="preserve"> donde &lt;TransProd.</w:t>
      </w:r>
      <w:r w:rsidR="00A0201A" w:rsidRPr="006F47D2">
        <w:rPr>
          <w:sz w:val="20"/>
          <w:szCs w:val="20"/>
          <w:highlight w:val="yellow"/>
          <w:lang w:eastAsia="en-US"/>
        </w:rPr>
        <w:t>Tipo = 1</w:t>
      </w:r>
      <w:r w:rsidR="00FE146D" w:rsidRPr="006F47D2">
        <w:rPr>
          <w:sz w:val="20"/>
          <w:szCs w:val="20"/>
          <w:highlight w:val="yellow"/>
          <w:lang w:eastAsia="en-US"/>
        </w:rPr>
        <w:t>&gt; y</w:t>
      </w:r>
      <w:r w:rsidR="00A0201A" w:rsidRPr="006F47D2">
        <w:rPr>
          <w:sz w:val="20"/>
          <w:szCs w:val="20"/>
          <w:highlight w:val="yellow"/>
          <w:lang w:eastAsia="en-US"/>
        </w:rPr>
        <w:t xml:space="preserve"> &lt;TransProd.TipoFase &lt;&gt; 0&gt; y</w:t>
      </w:r>
      <w:r w:rsidR="00FE146D" w:rsidRPr="006F47D2">
        <w:rPr>
          <w:sz w:val="20"/>
          <w:szCs w:val="20"/>
          <w:highlight w:val="yellow"/>
          <w:lang w:eastAsia="en-US"/>
        </w:rPr>
        <w:t xml:space="preserve"> &lt;TransProdDetalle.ProductoClave = Producto.ProductoClave&gt; y &lt;Producto.Contenido = 1&gt;</w:t>
      </w:r>
      <w:r w:rsidR="00A0201A" w:rsidRPr="006F47D2">
        <w:rPr>
          <w:sz w:val="20"/>
          <w:szCs w:val="20"/>
          <w:highlight w:val="yellow"/>
          <w:lang w:eastAsia="en-US"/>
        </w:rPr>
        <w:t xml:space="preserve"> y &lt;Producto.Venta = 1&gt;</w:t>
      </w:r>
      <w:r w:rsidR="00524D35" w:rsidRPr="006F47D2">
        <w:rPr>
          <w:sz w:val="20"/>
          <w:szCs w:val="20"/>
          <w:highlight w:val="yellow"/>
          <w:lang w:eastAsia="en-US"/>
        </w:rPr>
        <w:t xml:space="preserve"> y &lt;Producto.ProductoClave = ProductoDetalle.ProductoClave&gt; y &lt;ProductoDetalle.ProductoClave = </w:t>
      </w:r>
      <w:r w:rsidR="00F003BE" w:rsidRPr="006F47D2">
        <w:rPr>
          <w:sz w:val="20"/>
          <w:szCs w:val="20"/>
          <w:highlight w:val="yellow"/>
          <w:lang w:eastAsia="en-US"/>
        </w:rPr>
        <w:t>ProductoDetalle.</w:t>
      </w:r>
      <w:r w:rsidR="00524D35" w:rsidRPr="006F47D2">
        <w:rPr>
          <w:sz w:val="20"/>
          <w:szCs w:val="20"/>
          <w:highlight w:val="yellow"/>
          <w:lang w:eastAsia="en-US"/>
        </w:rPr>
        <w:t>ProductoDetClave&gt;</w:t>
      </w:r>
      <w:r w:rsidR="00CF180D" w:rsidRPr="006F47D2">
        <w:rPr>
          <w:sz w:val="20"/>
          <w:szCs w:val="20"/>
          <w:highlight w:val="yellow"/>
          <w:lang w:eastAsia="en-US"/>
        </w:rPr>
        <w:t xml:space="preserve"> (Si no se encuentran registros presentar sección vacía):</w:t>
      </w:r>
    </w:p>
    <w:p w14:paraId="705CE6B4" w14:textId="67A2951E" w:rsidR="006B6CB7" w:rsidRPr="007D7310" w:rsidRDefault="00FE146D" w:rsidP="002132F9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Cant. </w:t>
      </w:r>
      <w:r w:rsidR="006B6CB7" w:rsidRPr="007D7310">
        <w:rPr>
          <w:rFonts w:cs="Arial"/>
          <w:sz w:val="20"/>
          <w:szCs w:val="20"/>
          <w:highlight w:val="yellow"/>
        </w:rPr>
        <w:t>Se presenta</w:t>
      </w:r>
      <w:r w:rsidR="002132F9">
        <w:rPr>
          <w:rFonts w:cs="Arial"/>
          <w:sz w:val="20"/>
          <w:szCs w:val="20"/>
          <w:highlight w:val="yellow"/>
        </w:rPr>
        <w:t xml:space="preserve"> la cantidad de envase vendido</w:t>
      </w:r>
      <w:r w:rsidR="006B6CB7" w:rsidRPr="007D7310">
        <w:rPr>
          <w:rFonts w:cs="Arial"/>
          <w:sz w:val="20"/>
          <w:szCs w:val="20"/>
          <w:highlight w:val="yellow"/>
        </w:rPr>
        <w:t xml:space="preserve"> </w:t>
      </w:r>
      <w:r w:rsidR="006B6CB7" w:rsidRPr="007D7310">
        <w:rPr>
          <w:sz w:val="20"/>
          <w:szCs w:val="20"/>
          <w:highlight w:val="yellow"/>
        </w:rPr>
        <w:t>&lt;TransProdDetalle.Cantidad&gt;</w:t>
      </w:r>
      <w:r w:rsidR="008E2B5A">
        <w:rPr>
          <w:sz w:val="20"/>
          <w:szCs w:val="20"/>
          <w:highlight w:val="yellow"/>
        </w:rPr>
        <w:t>.</w:t>
      </w:r>
    </w:p>
    <w:p w14:paraId="370B72EA" w14:textId="77777777" w:rsidR="00FE146D" w:rsidRPr="007D7310" w:rsidRDefault="00FE146D" w:rsidP="002132F9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Envase: </w:t>
      </w:r>
      <w:r w:rsidR="006B6CB7" w:rsidRPr="007D7310">
        <w:rPr>
          <w:sz w:val="20"/>
          <w:szCs w:val="20"/>
          <w:highlight w:val="yellow"/>
          <w:lang w:eastAsia="en-US"/>
        </w:rPr>
        <w:t>Se presenta el nombre del producto tipo envase &lt;Producto.Nombre&gt; donde &lt;Producto.ProductoClave = TransProdDetalle.ProductoClave&gt;.</w:t>
      </w:r>
    </w:p>
    <w:p w14:paraId="4D4447A9" w14:textId="77777777" w:rsidR="00C07B5F" w:rsidRPr="007D7310" w:rsidRDefault="00FE146D" w:rsidP="002132F9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Importe: </w:t>
      </w:r>
      <w:r w:rsidRPr="007D7310">
        <w:rPr>
          <w:sz w:val="20"/>
          <w:szCs w:val="20"/>
          <w:highlight w:val="yellow"/>
          <w:lang w:eastAsia="en-US"/>
        </w:rPr>
        <w:t>Se presenta el importe total del envase &lt;TransProdDetalle.Total&gt;.</w:t>
      </w:r>
    </w:p>
    <w:p w14:paraId="30DE9A23" w14:textId="6FC17DF8" w:rsidR="001610E9" w:rsidRPr="00973DE4" w:rsidRDefault="001610E9" w:rsidP="00973DE4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 xml:space="preserve">Si &lt;se obtuvieron </w:t>
      </w:r>
      <w:r>
        <w:rPr>
          <w:rFonts w:cs="Arial"/>
          <w:sz w:val="20"/>
          <w:szCs w:val="20"/>
          <w:highlight w:val="green"/>
        </w:rPr>
        <w:t>devoluciones</w:t>
      </w:r>
      <w:r w:rsidRPr="001610E9">
        <w:rPr>
          <w:rFonts w:cs="Arial"/>
          <w:sz w:val="20"/>
          <w:szCs w:val="20"/>
          <w:highlight w:val="green"/>
        </w:rPr>
        <w:t xml:space="preserve"> </w:t>
      </w:r>
      <w:r>
        <w:rPr>
          <w:rFonts w:cs="Arial"/>
          <w:sz w:val="20"/>
          <w:szCs w:val="20"/>
          <w:highlight w:val="green"/>
        </w:rPr>
        <w:t xml:space="preserve">de Envase (s) </w:t>
      </w:r>
      <w:r w:rsidRPr="001610E9">
        <w:rPr>
          <w:rFonts w:cs="Arial"/>
          <w:sz w:val="20"/>
          <w:szCs w:val="20"/>
          <w:highlight w:val="green"/>
        </w:rPr>
        <w:t>realizadas durante la visita actual&gt;</w:t>
      </w:r>
    </w:p>
    <w:p w14:paraId="4F7DF144" w14:textId="213CB453" w:rsidR="001F1AB9" w:rsidRPr="007D7310" w:rsidRDefault="001F1AB9" w:rsidP="00973DE4">
      <w:pPr>
        <w:numPr>
          <w:ilvl w:val="1"/>
          <w:numId w:val="4"/>
        </w:numPr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 xml:space="preserve">El sistema presenta la sección de </w:t>
      </w:r>
      <w:r w:rsidRPr="007D7310">
        <w:rPr>
          <w:b/>
          <w:bCs/>
          <w:sz w:val="20"/>
          <w:szCs w:val="20"/>
          <w:highlight w:val="yellow"/>
          <w:lang w:eastAsia="en-US"/>
        </w:rPr>
        <w:t>Envase Entregado por el Cliente:</w:t>
      </w:r>
    </w:p>
    <w:p w14:paraId="2D9D937F" w14:textId="77777777" w:rsidR="001F1AB9" w:rsidRPr="007D7310" w:rsidRDefault="001F1AB9" w:rsidP="00973DE4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Se presentan las siguientes columnas</w:t>
      </w:r>
    </w:p>
    <w:p w14:paraId="11304828" w14:textId="77777777" w:rsidR="006B6CB7" w:rsidRPr="007D7310" w:rsidRDefault="001F1AB9" w:rsidP="00973DE4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Cant.</w:t>
      </w:r>
    </w:p>
    <w:p w14:paraId="044CD1EB" w14:textId="77777777" w:rsidR="001F1AB9" w:rsidRPr="007D7310" w:rsidRDefault="001F1AB9" w:rsidP="00973DE4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Envase</w:t>
      </w:r>
    </w:p>
    <w:p w14:paraId="121DDE5E" w14:textId="77777777" w:rsidR="001F1AB9" w:rsidRPr="007D7310" w:rsidRDefault="001F1AB9" w:rsidP="00973DE4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Importe</w:t>
      </w:r>
    </w:p>
    <w:p w14:paraId="1EE88641" w14:textId="0484A07A" w:rsidR="00C07B5F" w:rsidRPr="007D7310" w:rsidRDefault="00C07B5F" w:rsidP="00973DE4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 xml:space="preserve">Para cada </w:t>
      </w:r>
      <w:r w:rsidR="00D5415E">
        <w:rPr>
          <w:sz w:val="20"/>
          <w:szCs w:val="20"/>
          <w:highlight w:val="yellow"/>
          <w:lang w:eastAsia="en-US"/>
        </w:rPr>
        <w:t xml:space="preserve">tipo de </w:t>
      </w:r>
      <w:r w:rsidRPr="007D7310">
        <w:rPr>
          <w:sz w:val="20"/>
          <w:szCs w:val="20"/>
          <w:highlight w:val="yellow"/>
          <w:lang w:eastAsia="en-US"/>
        </w:rPr>
        <w:t>envase obtenido</w:t>
      </w:r>
      <w:r w:rsidR="008C0ED0" w:rsidRPr="007D7310">
        <w:rPr>
          <w:sz w:val="20"/>
          <w:szCs w:val="20"/>
          <w:highlight w:val="yellow"/>
          <w:lang w:eastAsia="en-US"/>
        </w:rPr>
        <w:t xml:space="preserve"> &lt;TransProd.Tipo = 3&gt;</w:t>
      </w:r>
      <w:r w:rsidR="00A0201A" w:rsidRPr="007D7310">
        <w:rPr>
          <w:sz w:val="20"/>
          <w:szCs w:val="20"/>
          <w:highlight w:val="yellow"/>
          <w:lang w:eastAsia="en-US"/>
        </w:rPr>
        <w:t xml:space="preserve"> y &lt;TransProd.TipoFase &lt;&gt; 0&gt; y </w:t>
      </w:r>
      <w:r w:rsidR="00FE146D" w:rsidRPr="007D7310">
        <w:rPr>
          <w:sz w:val="20"/>
          <w:szCs w:val="20"/>
          <w:highlight w:val="yellow"/>
          <w:lang w:eastAsia="en-US"/>
        </w:rPr>
        <w:t xml:space="preserve">&lt;TransProdDetalle.ProductoClave = Producto.ProductoClave&gt; y </w:t>
      </w:r>
      <w:r w:rsidR="00FD4E72" w:rsidRPr="007D7310">
        <w:rPr>
          <w:sz w:val="20"/>
          <w:szCs w:val="20"/>
          <w:highlight w:val="yellow"/>
          <w:lang w:eastAsia="en-US"/>
        </w:rPr>
        <w:t>&lt;Producto.Contenido = 1&gt; y &lt;Producto.Venta = 1&gt;</w:t>
      </w:r>
      <w:r w:rsidR="00CF180D" w:rsidRPr="007D7310">
        <w:rPr>
          <w:sz w:val="20"/>
          <w:szCs w:val="20"/>
          <w:highlight w:val="yellow"/>
          <w:lang w:eastAsia="en-US"/>
        </w:rPr>
        <w:t xml:space="preserve"> (Si no se encuentran registros presentar sección vacía):</w:t>
      </w:r>
    </w:p>
    <w:p w14:paraId="597337BD" w14:textId="643C933A" w:rsidR="006B6CB7" w:rsidRPr="007D7310" w:rsidRDefault="00FE146D" w:rsidP="00973DE4">
      <w:pPr>
        <w:numPr>
          <w:ilvl w:val="3"/>
          <w:numId w:val="4"/>
        </w:numPr>
        <w:ind w:left="2552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Cant. </w:t>
      </w:r>
      <w:r w:rsidR="006B6CB7" w:rsidRPr="007D7310">
        <w:rPr>
          <w:rFonts w:cs="Arial"/>
          <w:sz w:val="20"/>
          <w:szCs w:val="20"/>
          <w:highlight w:val="yellow"/>
        </w:rPr>
        <w:t>Se presenta</w:t>
      </w:r>
      <w:r w:rsidR="008E2B5A" w:rsidRPr="007D7310">
        <w:rPr>
          <w:rFonts w:cs="Arial"/>
          <w:sz w:val="20"/>
          <w:szCs w:val="20"/>
          <w:highlight w:val="yellow"/>
        </w:rPr>
        <w:t xml:space="preserve"> </w:t>
      </w:r>
      <w:r w:rsidR="008E2B5A" w:rsidRPr="008E2B5A">
        <w:rPr>
          <w:rFonts w:cs="Arial"/>
          <w:sz w:val="20"/>
          <w:szCs w:val="20"/>
          <w:highlight w:val="green"/>
        </w:rPr>
        <w:t xml:space="preserve">la sumatoria de la </w:t>
      </w:r>
      <w:r w:rsidR="008E2B5A" w:rsidRPr="008E2B5A">
        <w:rPr>
          <w:sz w:val="20"/>
          <w:szCs w:val="20"/>
          <w:highlight w:val="green"/>
        </w:rPr>
        <w:t>cantidad de l</w:t>
      </w:r>
      <w:r w:rsidR="008E2B5A">
        <w:rPr>
          <w:sz w:val="20"/>
          <w:szCs w:val="20"/>
          <w:highlight w:val="green"/>
        </w:rPr>
        <w:t>os</w:t>
      </w:r>
      <w:r w:rsidR="008E2B5A" w:rsidRPr="008E2B5A">
        <w:rPr>
          <w:sz w:val="20"/>
          <w:szCs w:val="20"/>
          <w:highlight w:val="green"/>
        </w:rPr>
        <w:t xml:space="preserve"> Envase</w:t>
      </w:r>
      <w:r w:rsidR="008E2B5A">
        <w:rPr>
          <w:sz w:val="20"/>
          <w:szCs w:val="20"/>
          <w:highlight w:val="green"/>
        </w:rPr>
        <w:t>s entregados</w:t>
      </w:r>
      <w:r w:rsidR="008E2B5A" w:rsidRPr="008E2B5A">
        <w:rPr>
          <w:sz w:val="20"/>
          <w:szCs w:val="20"/>
          <w:highlight w:val="green"/>
        </w:rPr>
        <w:t xml:space="preserve"> </w:t>
      </w:r>
      <w:r w:rsidR="008E2B5A" w:rsidRPr="008E2B5A">
        <w:rPr>
          <w:rFonts w:cs="Arial"/>
          <w:sz w:val="20"/>
          <w:szCs w:val="20"/>
          <w:highlight w:val="green"/>
        </w:rPr>
        <w:t>∑</w:t>
      </w:r>
      <w:r w:rsidR="006B6CB7" w:rsidRPr="007D7310">
        <w:rPr>
          <w:sz w:val="20"/>
          <w:szCs w:val="20"/>
          <w:highlight w:val="yellow"/>
        </w:rPr>
        <w:t>&lt;TransProdDetalle.Cantidad&gt;</w:t>
      </w:r>
      <w:r w:rsidR="008E2B5A">
        <w:rPr>
          <w:sz w:val="20"/>
          <w:szCs w:val="20"/>
          <w:highlight w:val="yellow"/>
        </w:rPr>
        <w:t>.</w:t>
      </w:r>
    </w:p>
    <w:p w14:paraId="342E3C7B" w14:textId="77777777" w:rsidR="00FE146D" w:rsidRPr="007D7310" w:rsidRDefault="00FE146D" w:rsidP="00973DE4">
      <w:pPr>
        <w:numPr>
          <w:ilvl w:val="3"/>
          <w:numId w:val="4"/>
        </w:numPr>
        <w:ind w:left="2552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Envase: </w:t>
      </w:r>
      <w:r w:rsidR="006B6CB7" w:rsidRPr="007D7310">
        <w:rPr>
          <w:sz w:val="20"/>
          <w:szCs w:val="20"/>
          <w:highlight w:val="yellow"/>
          <w:lang w:eastAsia="en-US"/>
        </w:rPr>
        <w:t>Se presenta el nombre del producto tipo envase &lt;Producto.Nombre&gt; donde &lt;Producto.ProductoClave = TransProdDetalle.ProductoClave&gt;.</w:t>
      </w:r>
    </w:p>
    <w:p w14:paraId="6CD306F5" w14:textId="77777777" w:rsidR="00FE146D" w:rsidRPr="007D7310" w:rsidRDefault="00FE146D" w:rsidP="00973DE4">
      <w:pPr>
        <w:numPr>
          <w:ilvl w:val="3"/>
          <w:numId w:val="4"/>
        </w:numPr>
        <w:ind w:left="2552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Importe: </w:t>
      </w:r>
      <w:r w:rsidRPr="007D7310">
        <w:rPr>
          <w:sz w:val="20"/>
          <w:szCs w:val="20"/>
          <w:highlight w:val="yellow"/>
          <w:lang w:eastAsia="en-US"/>
        </w:rPr>
        <w:t>Se presenta el importe total del envase &lt;TransProdDetalle.Total&gt;.</w:t>
      </w:r>
    </w:p>
    <w:p w14:paraId="2AF25644" w14:textId="33307D76" w:rsidR="001610E9" w:rsidRDefault="001610E9" w:rsidP="00BF2CF4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Si &lt;se obtuvieron ventas realizadas durante la visita actual&gt;</w:t>
      </w:r>
    </w:p>
    <w:p w14:paraId="6649DAC7" w14:textId="2B91F866" w:rsidR="002132F9" w:rsidRPr="002132F9" w:rsidRDefault="002132F9" w:rsidP="002132F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Para cada venta obtenida</w:t>
      </w:r>
    </w:p>
    <w:p w14:paraId="409F031C" w14:textId="2F472F4D" w:rsidR="00114A10" w:rsidRPr="00114A10" w:rsidRDefault="00114A10" w:rsidP="002132F9">
      <w:pPr>
        <w:numPr>
          <w:ilvl w:val="2"/>
          <w:numId w:val="4"/>
        </w:numPr>
        <w:ind w:left="1701"/>
        <w:rPr>
          <w:sz w:val="20"/>
          <w:szCs w:val="20"/>
          <w:highlight w:val="green"/>
          <w:lang w:eastAsia="en-US"/>
        </w:rPr>
      </w:pPr>
      <w:r w:rsidRPr="00114A10">
        <w:rPr>
          <w:rStyle w:val="Hipervnculo"/>
          <w:rFonts w:cs="Arial"/>
          <w:b/>
          <w:color w:val="auto"/>
          <w:sz w:val="20"/>
          <w:szCs w:val="20"/>
          <w:highlight w:val="green"/>
          <w:u w:val="none"/>
        </w:rPr>
        <w:t>Folio:</w:t>
      </w:r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Se presenta el folio del pedido &lt;TransProd.Folio&gt;.</w:t>
      </w:r>
    </w:p>
    <w:p w14:paraId="76BEE1C2" w14:textId="46E0FEE2" w:rsidR="001A72A0" w:rsidRPr="007D7310" w:rsidRDefault="001A72A0" w:rsidP="002132F9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 xml:space="preserve">El sistema presenta la sección de </w:t>
      </w:r>
      <w:r w:rsidRPr="007D7310">
        <w:rPr>
          <w:b/>
          <w:bCs/>
          <w:sz w:val="20"/>
          <w:szCs w:val="20"/>
          <w:highlight w:val="yellow"/>
          <w:lang w:eastAsia="en-US"/>
        </w:rPr>
        <w:t>Bonificaciones:</w:t>
      </w:r>
    </w:p>
    <w:p w14:paraId="13E7B9F4" w14:textId="77777777" w:rsidR="00D04701" w:rsidRPr="007D7310" w:rsidRDefault="00D04701" w:rsidP="002132F9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Se presentan las siguientes columnas</w:t>
      </w:r>
    </w:p>
    <w:p w14:paraId="3BD57D76" w14:textId="77777777" w:rsidR="001A72A0" w:rsidRPr="007D7310" w:rsidRDefault="00D04701" w:rsidP="002132F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IdProd</w:t>
      </w:r>
    </w:p>
    <w:p w14:paraId="083AFE13" w14:textId="77777777" w:rsidR="00D04701" w:rsidRPr="007D7310" w:rsidRDefault="00D04701" w:rsidP="002132F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Cant.</w:t>
      </w:r>
    </w:p>
    <w:p w14:paraId="5A31C916" w14:textId="77777777" w:rsidR="00D04701" w:rsidRPr="007D7310" w:rsidRDefault="00D04701" w:rsidP="002132F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Bonificación</w:t>
      </w:r>
    </w:p>
    <w:p w14:paraId="6443BA8A" w14:textId="51EA250F" w:rsidR="00D5415E" w:rsidRPr="002132F9" w:rsidRDefault="00D04701" w:rsidP="002132F9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Importe</w:t>
      </w:r>
    </w:p>
    <w:p w14:paraId="60880D97" w14:textId="6F0D174C" w:rsidR="00C07B5F" w:rsidRPr="007D7310" w:rsidRDefault="00C07B5F" w:rsidP="001620AB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Para cada Bonificación obtenida</w:t>
      </w:r>
      <w:r w:rsidR="00C23477" w:rsidRPr="007D7310">
        <w:rPr>
          <w:sz w:val="20"/>
          <w:szCs w:val="20"/>
          <w:highlight w:val="yellow"/>
          <w:lang w:eastAsia="en-US"/>
        </w:rPr>
        <w:t>, si &lt;TransProdDetalle.PromocionClave &lt;&gt; N</w:t>
      </w:r>
      <w:r w:rsidR="004D7A83" w:rsidRPr="007D7310">
        <w:rPr>
          <w:sz w:val="20"/>
          <w:szCs w:val="20"/>
          <w:highlight w:val="yellow"/>
          <w:lang w:eastAsia="en-US"/>
        </w:rPr>
        <w:t>ull</w:t>
      </w:r>
      <w:r w:rsidR="00C23477" w:rsidRPr="007D7310">
        <w:rPr>
          <w:sz w:val="20"/>
          <w:szCs w:val="20"/>
          <w:highlight w:val="yellow"/>
          <w:lang w:eastAsia="en-US"/>
        </w:rPr>
        <w:t xml:space="preserve"> o vacío&gt; y si la clave de la promoción empieza con “B” se muestra en esta sección de Bonificaciones, si &lt;TransProdDetalle.PromocionClave = Null o vacío&gt; entonces &lt;TrpPrp.TransProd</w:t>
      </w:r>
      <w:r w:rsidR="00C40663" w:rsidRPr="007D7310">
        <w:rPr>
          <w:sz w:val="20"/>
          <w:szCs w:val="20"/>
          <w:highlight w:val="yellow"/>
          <w:lang w:eastAsia="en-US"/>
        </w:rPr>
        <w:t>Detalle</w:t>
      </w:r>
      <w:r w:rsidR="00C23477" w:rsidRPr="007D7310">
        <w:rPr>
          <w:sz w:val="20"/>
          <w:szCs w:val="20"/>
          <w:highlight w:val="yellow"/>
          <w:lang w:eastAsia="en-US"/>
        </w:rPr>
        <w:t>Id = TransProdDetalle.TransProdDetalleId&gt; y &lt;TrpPrp.TransProdId = TransProdDetalle.TransProdId&gt; y si la clave de la promoción &lt;TrpPrp.PromocionClave</w:t>
      </w:r>
      <w:r w:rsidR="00C40663" w:rsidRPr="007D7310">
        <w:rPr>
          <w:sz w:val="20"/>
          <w:szCs w:val="20"/>
          <w:highlight w:val="yellow"/>
          <w:lang w:eastAsia="en-US"/>
        </w:rPr>
        <w:t xml:space="preserve"> = empieza con “B”</w:t>
      </w:r>
      <w:r w:rsidR="00C23477" w:rsidRPr="007D7310">
        <w:rPr>
          <w:sz w:val="20"/>
          <w:szCs w:val="20"/>
          <w:highlight w:val="yellow"/>
          <w:lang w:eastAsia="en-US"/>
        </w:rPr>
        <w:t>&gt;</w:t>
      </w:r>
      <w:r w:rsidR="00C40663" w:rsidRPr="007D7310">
        <w:rPr>
          <w:sz w:val="20"/>
          <w:szCs w:val="20"/>
          <w:highlight w:val="yellow"/>
          <w:lang w:eastAsia="en-US"/>
        </w:rPr>
        <w:t>:</w:t>
      </w:r>
    </w:p>
    <w:p w14:paraId="5E7E465A" w14:textId="77777777" w:rsidR="00C07B5F" w:rsidRPr="007D7310" w:rsidRDefault="00932FEB" w:rsidP="001620AB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IdProd: </w:t>
      </w:r>
      <w:r w:rsidRPr="007D7310">
        <w:rPr>
          <w:bCs/>
          <w:sz w:val="20"/>
          <w:szCs w:val="20"/>
          <w:highlight w:val="yellow"/>
          <w:lang w:eastAsia="en-US"/>
        </w:rPr>
        <w:t xml:space="preserve">Se presenta la clave del producto &lt;TransProdDetalle.ProductoClave&gt; donde </w:t>
      </w:r>
      <w:r w:rsidRPr="007D7310">
        <w:rPr>
          <w:rFonts w:cs="Arial"/>
          <w:bCs/>
          <w:sz w:val="20"/>
          <w:szCs w:val="20"/>
          <w:highlight w:val="yellow"/>
        </w:rPr>
        <w:t>&lt;TransProdDetalle.TransProdId = TransProd.TransProdId del pedido actual&gt;</w:t>
      </w:r>
      <w:r w:rsidRPr="007D7310">
        <w:rPr>
          <w:rFonts w:cs="Arial"/>
          <w:sz w:val="20"/>
          <w:szCs w:val="20"/>
          <w:highlight w:val="yellow"/>
        </w:rPr>
        <w:t>.</w:t>
      </w:r>
    </w:p>
    <w:p w14:paraId="2D5DC523" w14:textId="77777777" w:rsidR="00932FEB" w:rsidRPr="007D7310" w:rsidRDefault="00932FEB" w:rsidP="001620AB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Cant.:</w:t>
      </w:r>
      <w:r w:rsidRPr="007D7310">
        <w:rPr>
          <w:rFonts w:cs="Arial"/>
          <w:sz w:val="20"/>
          <w:szCs w:val="20"/>
          <w:highlight w:val="yellow"/>
        </w:rPr>
        <w:t xml:space="preserve"> Se presenta la </w:t>
      </w:r>
      <w:r w:rsidRPr="007D7310">
        <w:rPr>
          <w:sz w:val="20"/>
          <w:szCs w:val="20"/>
          <w:highlight w:val="yellow"/>
        </w:rPr>
        <w:t xml:space="preserve">cantidad de producto &lt;TransProdDetalle.Cantidad&gt; </w:t>
      </w:r>
      <w:r w:rsidRPr="007D7310">
        <w:rPr>
          <w:bCs/>
          <w:sz w:val="20"/>
          <w:szCs w:val="20"/>
          <w:highlight w:val="yellow"/>
          <w:lang w:eastAsia="en-US"/>
        </w:rPr>
        <w:t xml:space="preserve">donde </w:t>
      </w:r>
      <w:r w:rsidRPr="007D7310">
        <w:rPr>
          <w:rFonts w:cs="Arial"/>
          <w:bCs/>
          <w:sz w:val="20"/>
          <w:szCs w:val="20"/>
          <w:highlight w:val="yellow"/>
        </w:rPr>
        <w:t>&lt;TransProdDetalle.TransProdId = TransProd.TransProdId&gt;</w:t>
      </w:r>
      <w:r w:rsidRPr="007D7310">
        <w:rPr>
          <w:sz w:val="20"/>
          <w:szCs w:val="20"/>
          <w:highlight w:val="yellow"/>
        </w:rPr>
        <w:t>.</w:t>
      </w:r>
    </w:p>
    <w:p w14:paraId="01608C69" w14:textId="77777777" w:rsidR="00932FEB" w:rsidRPr="007D7310" w:rsidRDefault="00932FEB" w:rsidP="001620AB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 xml:space="preserve">Bonificación: </w:t>
      </w:r>
      <w:r w:rsidR="000A71C1" w:rsidRPr="007D7310">
        <w:rPr>
          <w:rFonts w:cs="Arial"/>
          <w:sz w:val="20"/>
          <w:szCs w:val="20"/>
          <w:highlight w:val="yellow"/>
        </w:rPr>
        <w:t xml:space="preserve">Se presenta </w:t>
      </w:r>
      <w:r w:rsidR="004E7D3B" w:rsidRPr="007D7310">
        <w:rPr>
          <w:rFonts w:cs="Arial"/>
          <w:sz w:val="20"/>
          <w:szCs w:val="20"/>
          <w:highlight w:val="yellow"/>
        </w:rPr>
        <w:t xml:space="preserve">el nombre de la bonificación aplicada, &lt;Promocion.Nombre&gt; donde &lt;Promocion.PromocionClave = TrpPrp.PromocionClave&gt; y &lt;TrpPrp.TransProdId = TransProdDetalle.TransProdId&gt; y &lt;TrpPrp.TransProdDetalleId = TransProdDetalle.TransProdDetalleId&gt; y </w:t>
      </w:r>
      <w:r w:rsidR="004E7D3B" w:rsidRPr="007D7310">
        <w:rPr>
          <w:rFonts w:cs="Arial"/>
          <w:bCs/>
          <w:sz w:val="20"/>
          <w:szCs w:val="20"/>
          <w:highlight w:val="yellow"/>
        </w:rPr>
        <w:t>&lt;TransProdDetalle.TransProdId = TransProd.TransProdId&gt;</w:t>
      </w:r>
      <w:r w:rsidR="00C23477" w:rsidRPr="007D7310">
        <w:rPr>
          <w:rFonts w:cs="Arial"/>
          <w:bCs/>
          <w:sz w:val="20"/>
          <w:szCs w:val="20"/>
          <w:highlight w:val="yellow"/>
        </w:rPr>
        <w:t>, si no, presentar &lt;Promocion.Nombre&gt; donde &lt;TransProdDetalle.PromocionClave = Promocion.PromocionClave&gt; y &lt;TransProdDetalle.TransProdId = TransProd.TransProdId&gt;.</w:t>
      </w:r>
    </w:p>
    <w:p w14:paraId="6FF75090" w14:textId="20CF930E" w:rsidR="00932FEB" w:rsidRPr="006B313F" w:rsidRDefault="00932FEB" w:rsidP="001620AB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 xml:space="preserve">Importe: </w:t>
      </w:r>
      <w:r w:rsidR="004E7D3B" w:rsidRPr="007D7310">
        <w:rPr>
          <w:rFonts w:cs="Arial"/>
          <w:sz w:val="20"/>
          <w:szCs w:val="20"/>
          <w:highlight w:val="yellow"/>
        </w:rPr>
        <w:t>Se presenta el importe total de la bonificación</w:t>
      </w:r>
      <w:r w:rsidR="00967FB8" w:rsidRPr="007D7310">
        <w:rPr>
          <w:rFonts w:cs="Arial"/>
          <w:sz w:val="20"/>
          <w:szCs w:val="20"/>
          <w:highlight w:val="yellow"/>
        </w:rPr>
        <w:t>, y se presenta como cantidad negativa</w:t>
      </w:r>
      <w:r w:rsidR="004E7D3B" w:rsidRPr="007D7310">
        <w:rPr>
          <w:rFonts w:cs="Arial"/>
          <w:sz w:val="20"/>
          <w:szCs w:val="20"/>
          <w:highlight w:val="yellow"/>
        </w:rPr>
        <w:t xml:space="preserve"> &lt;TrpPrp.PromocionImp&gt; donde &lt;TrpPrp.TransProdId = TransProdDetalle.TransProdId&gt; y &lt;TrpPrp.TransProdDetalleId = TransProdDetalle.TransProdDetalleId&gt; y </w:t>
      </w:r>
      <w:r w:rsidR="004E7D3B" w:rsidRPr="007D7310">
        <w:rPr>
          <w:rFonts w:cs="Arial"/>
          <w:bCs/>
          <w:sz w:val="20"/>
          <w:szCs w:val="20"/>
          <w:highlight w:val="yellow"/>
        </w:rPr>
        <w:t>&lt;TransProdDetalle.TransProdId = TransProd.TransProdId del pedido actual&gt;</w:t>
      </w:r>
      <w:r w:rsidR="00A03A3F" w:rsidRPr="007D7310">
        <w:rPr>
          <w:rFonts w:cs="Arial"/>
          <w:bCs/>
          <w:sz w:val="20"/>
          <w:szCs w:val="20"/>
          <w:highlight w:val="yellow"/>
        </w:rPr>
        <w:t xml:space="preserve">, si no, presentar </w:t>
      </w:r>
      <w:r w:rsidR="00A03A3F" w:rsidRPr="007D7310">
        <w:rPr>
          <w:rFonts w:cs="Arial"/>
          <w:sz w:val="20"/>
          <w:szCs w:val="20"/>
          <w:highlight w:val="yellow"/>
        </w:rPr>
        <w:t xml:space="preserve">&lt;PrecioProductoVig.Precio&gt; donde &lt;PrecioProductoVig.ProductoClave = TransProdDetalle.ProductoClave&gt; y &lt;Vendedor.ListaPrecioBase = PrecioProductoVig.PrecioClave&gt; y &lt;Visita.VendedorId = Vendedor.VendedorId&gt; y </w:t>
      </w:r>
      <w:r w:rsidR="00A03A3F" w:rsidRPr="007D7310">
        <w:rPr>
          <w:rFonts w:cs="Arial"/>
          <w:bCs/>
          <w:sz w:val="20"/>
          <w:szCs w:val="20"/>
          <w:highlight w:val="yellow"/>
        </w:rPr>
        <w:t>&lt;TransProdDetalle.TransProdId = TransProd.TransProdId del pedido actual&gt;</w:t>
      </w:r>
      <w:r w:rsidR="004D7A83" w:rsidRPr="007D7310">
        <w:rPr>
          <w:rFonts w:cs="Arial"/>
          <w:bCs/>
          <w:sz w:val="20"/>
          <w:szCs w:val="20"/>
          <w:highlight w:val="yellow"/>
        </w:rPr>
        <w:t xml:space="preserve"> si no se encuentra el producto en la lista precio base del vendedor presentar 0. (ej.: -100).</w:t>
      </w:r>
    </w:p>
    <w:p w14:paraId="5199897E" w14:textId="77777777" w:rsidR="006B313F" w:rsidRDefault="006B313F" w:rsidP="006B313F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Si &lt;se obtuvieron ventas realizadas durante la visita actual&gt;</w:t>
      </w:r>
    </w:p>
    <w:p w14:paraId="56493595" w14:textId="296920C8" w:rsidR="006B313F" w:rsidRPr="006B313F" w:rsidRDefault="006B313F" w:rsidP="006B313F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Para cada venta obtenida</w:t>
      </w:r>
    </w:p>
    <w:p w14:paraId="4CE1174C" w14:textId="7247A3E9" w:rsidR="00114A10" w:rsidRPr="00114A10" w:rsidRDefault="00114A10" w:rsidP="006B313F">
      <w:pPr>
        <w:numPr>
          <w:ilvl w:val="2"/>
          <w:numId w:val="4"/>
        </w:numPr>
        <w:ind w:left="1701"/>
        <w:rPr>
          <w:sz w:val="20"/>
          <w:szCs w:val="20"/>
          <w:highlight w:val="green"/>
          <w:lang w:eastAsia="en-US"/>
        </w:rPr>
      </w:pPr>
      <w:r w:rsidRPr="00114A10">
        <w:rPr>
          <w:rStyle w:val="Hipervnculo"/>
          <w:rFonts w:cs="Arial"/>
          <w:b/>
          <w:color w:val="auto"/>
          <w:sz w:val="20"/>
          <w:szCs w:val="20"/>
          <w:highlight w:val="green"/>
          <w:u w:val="none"/>
        </w:rPr>
        <w:t>Folio:</w:t>
      </w:r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Se presenta el folio del pedido &lt;TransProd.Folio&gt;.</w:t>
      </w:r>
    </w:p>
    <w:p w14:paraId="7DDA9BE5" w14:textId="58EE668D" w:rsidR="001A72A0" w:rsidRPr="007D7310" w:rsidRDefault="001A72A0" w:rsidP="006B313F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 xml:space="preserve">El sistema presenta la sección de </w:t>
      </w:r>
      <w:r w:rsidRPr="007D7310">
        <w:rPr>
          <w:b/>
          <w:bCs/>
          <w:sz w:val="20"/>
          <w:szCs w:val="20"/>
          <w:highlight w:val="yellow"/>
          <w:lang w:eastAsia="en-US"/>
        </w:rPr>
        <w:t>Promociones:</w:t>
      </w:r>
    </w:p>
    <w:p w14:paraId="469BA809" w14:textId="77777777" w:rsidR="00D04701" w:rsidRPr="007D7310" w:rsidRDefault="00D04701" w:rsidP="006B313F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Se presentan las siguientes columnas</w:t>
      </w:r>
    </w:p>
    <w:p w14:paraId="5C8A473F" w14:textId="77777777" w:rsidR="00D04701" w:rsidRPr="007D7310" w:rsidRDefault="00D04701" w:rsidP="006B313F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IdProd</w:t>
      </w:r>
    </w:p>
    <w:p w14:paraId="3FDC1DE5" w14:textId="77777777" w:rsidR="00D04701" w:rsidRPr="007D7310" w:rsidRDefault="00D04701" w:rsidP="006B313F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Cant.</w:t>
      </w:r>
    </w:p>
    <w:p w14:paraId="7A73A424" w14:textId="77777777" w:rsidR="00D04701" w:rsidRPr="007D7310" w:rsidRDefault="00D04701" w:rsidP="006B313F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Promoción</w:t>
      </w:r>
    </w:p>
    <w:p w14:paraId="3673F213" w14:textId="311AF296" w:rsidR="00D5415E" w:rsidRPr="001620AB" w:rsidRDefault="00D04701" w:rsidP="006B313F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Importe</w:t>
      </w:r>
    </w:p>
    <w:p w14:paraId="0E3F1E7D" w14:textId="04385075" w:rsidR="00C07B5F" w:rsidRPr="007D7310" w:rsidRDefault="00A03A3F" w:rsidP="006B313F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Para cada Promoción obtenida, si &lt;TransProdDetalle.PromocionClave &lt;&gt; N</w:t>
      </w:r>
      <w:r w:rsidR="004D7A83" w:rsidRPr="007D7310">
        <w:rPr>
          <w:sz w:val="20"/>
          <w:szCs w:val="20"/>
          <w:highlight w:val="yellow"/>
          <w:lang w:eastAsia="en-US"/>
        </w:rPr>
        <w:t>ull</w:t>
      </w:r>
      <w:r w:rsidRPr="007D7310">
        <w:rPr>
          <w:sz w:val="20"/>
          <w:szCs w:val="20"/>
          <w:highlight w:val="yellow"/>
          <w:lang w:eastAsia="en-US"/>
        </w:rPr>
        <w:t xml:space="preserve"> o vacío&gt; y si la clave de la promoción </w:t>
      </w:r>
      <w:r w:rsidRPr="007D7310">
        <w:rPr>
          <w:b/>
          <w:bCs/>
          <w:sz w:val="20"/>
          <w:szCs w:val="20"/>
          <w:highlight w:val="yellow"/>
          <w:lang w:eastAsia="en-US"/>
        </w:rPr>
        <w:t>NO</w:t>
      </w:r>
      <w:r w:rsidRPr="007D7310">
        <w:rPr>
          <w:sz w:val="20"/>
          <w:szCs w:val="20"/>
          <w:highlight w:val="yellow"/>
          <w:lang w:eastAsia="en-US"/>
        </w:rPr>
        <w:t xml:space="preserve"> empieza con “B” se muestra en esta sección de Promociones, si &lt;TransProdDetalle.PromocionClave = Null o vacío&gt; entonces &lt;TrpPrp.TransProd</w:t>
      </w:r>
      <w:r w:rsidR="007D7310" w:rsidRPr="007D7310">
        <w:rPr>
          <w:sz w:val="20"/>
          <w:szCs w:val="20"/>
          <w:highlight w:val="yellow"/>
          <w:lang w:eastAsia="en-US"/>
        </w:rPr>
        <w:t>Detalle</w:t>
      </w:r>
      <w:r w:rsidRPr="007D7310">
        <w:rPr>
          <w:sz w:val="20"/>
          <w:szCs w:val="20"/>
          <w:highlight w:val="yellow"/>
          <w:lang w:eastAsia="en-US"/>
        </w:rPr>
        <w:t>Id = TransProdDetalle.TransProdDetalleId&gt; y &lt;TrpPrp.TransProdId = TransProdDetalle.TransProdId&gt; y si la clave de la promoción &lt;TrpPrp.PromocionClave</w:t>
      </w:r>
      <w:r w:rsidR="00C40663" w:rsidRPr="007D7310">
        <w:rPr>
          <w:sz w:val="20"/>
          <w:szCs w:val="20"/>
          <w:highlight w:val="yellow"/>
          <w:lang w:eastAsia="en-US"/>
        </w:rPr>
        <w:t xml:space="preserve"> si </w:t>
      </w:r>
      <w:r w:rsidR="00C40663" w:rsidRPr="007D7310">
        <w:rPr>
          <w:b/>
          <w:bCs/>
          <w:sz w:val="20"/>
          <w:szCs w:val="20"/>
          <w:highlight w:val="yellow"/>
          <w:lang w:eastAsia="en-US"/>
        </w:rPr>
        <w:t>NO</w:t>
      </w:r>
      <w:r w:rsidR="00C40663" w:rsidRPr="007D7310">
        <w:rPr>
          <w:sz w:val="20"/>
          <w:szCs w:val="20"/>
          <w:highlight w:val="yellow"/>
          <w:lang w:eastAsia="en-US"/>
        </w:rPr>
        <w:t xml:space="preserve"> empieza con “B”</w:t>
      </w:r>
      <w:r w:rsidRPr="007D7310">
        <w:rPr>
          <w:sz w:val="20"/>
          <w:szCs w:val="20"/>
          <w:highlight w:val="yellow"/>
          <w:lang w:eastAsia="en-US"/>
        </w:rPr>
        <w:t>&gt;</w:t>
      </w:r>
      <w:r w:rsidR="00C40663" w:rsidRPr="007D7310">
        <w:rPr>
          <w:sz w:val="20"/>
          <w:szCs w:val="20"/>
          <w:highlight w:val="yellow"/>
          <w:lang w:eastAsia="en-US"/>
        </w:rPr>
        <w:t>:</w:t>
      </w:r>
    </w:p>
    <w:p w14:paraId="26815483" w14:textId="77777777" w:rsidR="008522E6" w:rsidRPr="007D7310" w:rsidRDefault="008522E6" w:rsidP="006B313F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IdProd: </w:t>
      </w:r>
      <w:r w:rsidRPr="007D7310">
        <w:rPr>
          <w:bCs/>
          <w:sz w:val="20"/>
          <w:szCs w:val="20"/>
          <w:highlight w:val="yellow"/>
          <w:lang w:eastAsia="en-US"/>
        </w:rPr>
        <w:t xml:space="preserve">Se presenta la clave del producto &lt;TransProdDetalle.ProductoClave&gt; donde </w:t>
      </w:r>
      <w:r w:rsidRPr="007D7310">
        <w:rPr>
          <w:rFonts w:cs="Arial"/>
          <w:bCs/>
          <w:sz w:val="20"/>
          <w:szCs w:val="20"/>
          <w:highlight w:val="yellow"/>
        </w:rPr>
        <w:t>&lt;TransProdDetalle.TransProdId = TransProd.TransProdId del pedido actual&gt;</w:t>
      </w:r>
      <w:r w:rsidRPr="007D7310">
        <w:rPr>
          <w:rFonts w:cs="Arial"/>
          <w:sz w:val="20"/>
          <w:szCs w:val="20"/>
          <w:highlight w:val="yellow"/>
        </w:rPr>
        <w:t>.</w:t>
      </w:r>
    </w:p>
    <w:p w14:paraId="4A93FAC8" w14:textId="77777777" w:rsidR="008522E6" w:rsidRPr="007D7310" w:rsidRDefault="008522E6" w:rsidP="006B313F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Cant.:</w:t>
      </w:r>
      <w:r w:rsidRPr="007D7310">
        <w:rPr>
          <w:rFonts w:cs="Arial"/>
          <w:sz w:val="20"/>
          <w:szCs w:val="20"/>
          <w:highlight w:val="yellow"/>
        </w:rPr>
        <w:t xml:space="preserve"> Se presenta la </w:t>
      </w:r>
      <w:r w:rsidRPr="007D7310">
        <w:rPr>
          <w:sz w:val="20"/>
          <w:szCs w:val="20"/>
          <w:highlight w:val="yellow"/>
        </w:rPr>
        <w:t xml:space="preserve">cantidad de producto &lt;TransProdDetalle.Cantidad&gt; </w:t>
      </w:r>
      <w:r w:rsidRPr="007D7310">
        <w:rPr>
          <w:bCs/>
          <w:sz w:val="20"/>
          <w:szCs w:val="20"/>
          <w:highlight w:val="yellow"/>
          <w:lang w:eastAsia="en-US"/>
        </w:rPr>
        <w:t xml:space="preserve">donde </w:t>
      </w:r>
      <w:r w:rsidRPr="007D7310">
        <w:rPr>
          <w:rFonts w:cs="Arial"/>
          <w:bCs/>
          <w:sz w:val="20"/>
          <w:szCs w:val="20"/>
          <w:highlight w:val="yellow"/>
        </w:rPr>
        <w:t>&lt;TransProdDetalle.TransProdId = TransProd.TransProdId del pedido actual&gt;</w:t>
      </w:r>
      <w:r w:rsidRPr="007D7310">
        <w:rPr>
          <w:sz w:val="20"/>
          <w:szCs w:val="20"/>
          <w:highlight w:val="yellow"/>
        </w:rPr>
        <w:t>.</w:t>
      </w:r>
    </w:p>
    <w:p w14:paraId="2A08B8A7" w14:textId="77777777" w:rsidR="004D7A83" w:rsidRPr="007D7310" w:rsidRDefault="008522E6" w:rsidP="006B313F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 xml:space="preserve">Promoción: </w:t>
      </w:r>
      <w:r w:rsidR="004D7A83" w:rsidRPr="007D7310">
        <w:rPr>
          <w:rFonts w:cs="Arial"/>
          <w:sz w:val="20"/>
          <w:szCs w:val="20"/>
          <w:highlight w:val="yellow"/>
        </w:rPr>
        <w:t xml:space="preserve">Se presenta el nombre de la promoción aplicada, &lt;Promocion.Nombre&gt; donde &lt;Promocion.PromocionClave = TrpPrp.PromocionClave&gt; y &lt;TrpPrp.TransProdId = TransProdDetalle.TransProdId&gt; y &lt;TrpPrp.TransProdDetalleId = TransProdDetalle.TransProdDetalleId&gt; y </w:t>
      </w:r>
      <w:r w:rsidR="004D7A83" w:rsidRPr="007D7310">
        <w:rPr>
          <w:rFonts w:cs="Arial"/>
          <w:bCs/>
          <w:sz w:val="20"/>
          <w:szCs w:val="20"/>
          <w:highlight w:val="yellow"/>
        </w:rPr>
        <w:t>&lt;TransProdDetalle.TransProdId = TransProd.TransProdId&gt;, si no, presentar &lt;Promocion.Nombre&gt; donde &lt;TransProdDetalle.PromocionClave = Promocion.PromocionClave&gt; y &lt;TransProdDetalle.TransProdId = TransProd.TransProdId&gt;.</w:t>
      </w:r>
    </w:p>
    <w:p w14:paraId="2BA0AB05" w14:textId="77777777" w:rsidR="00C07B5F" w:rsidRPr="007D7310" w:rsidRDefault="008522E6" w:rsidP="006B313F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 xml:space="preserve">Importe: </w:t>
      </w:r>
      <w:r w:rsidR="004D7A83" w:rsidRPr="007D7310">
        <w:rPr>
          <w:rFonts w:cs="Arial"/>
          <w:sz w:val="20"/>
          <w:szCs w:val="20"/>
          <w:highlight w:val="yellow"/>
        </w:rPr>
        <w:t xml:space="preserve">Se presenta el importe total de la bonificación, y se presenta como cantidad negativa &lt;TrpPrp.PromocionImp&gt; donde &lt;TrpPrp.TransProdId = TransProdDetalle.TransProdId&gt; y &lt;TrpPrp.TransProdDetalleId = TransProdDetalle.TransProdDetalleId&gt; y </w:t>
      </w:r>
      <w:r w:rsidR="004D7A83" w:rsidRPr="007D7310">
        <w:rPr>
          <w:rFonts w:cs="Arial"/>
          <w:bCs/>
          <w:sz w:val="20"/>
          <w:szCs w:val="20"/>
          <w:highlight w:val="yellow"/>
        </w:rPr>
        <w:t xml:space="preserve">&lt;TransProdDetalle.TransProdId = TransProd.TransProdId del pedido actual&gt;, si no, presentar </w:t>
      </w:r>
      <w:r w:rsidR="004D7A83" w:rsidRPr="007D7310">
        <w:rPr>
          <w:rFonts w:cs="Arial"/>
          <w:sz w:val="20"/>
          <w:szCs w:val="20"/>
          <w:highlight w:val="yellow"/>
        </w:rPr>
        <w:t xml:space="preserve">&lt;PrecioProductoVig.Precio&gt; donde &lt;PrecioProductoVig.ProductoClave = TransProdDetalle.ProductoClave&gt; y &lt;Vendedor.ListaPrecioBase = PrecioProductoVig.PrecioClave&gt; y &lt;Visita.VendedorId = Vendedor.VendedorId&gt; y </w:t>
      </w:r>
      <w:r w:rsidR="004D7A83" w:rsidRPr="007D7310">
        <w:rPr>
          <w:rFonts w:cs="Arial"/>
          <w:bCs/>
          <w:sz w:val="20"/>
          <w:szCs w:val="20"/>
          <w:highlight w:val="yellow"/>
        </w:rPr>
        <w:t>&lt;TransProdDetalle.TransProdId = TransProd.TransProdId del pedido actual&gt;, si no se encuentra el producto en la lista precio base del vendedor presentar 0.</w:t>
      </w:r>
      <w:r w:rsidR="00225DE9" w:rsidRPr="007D7310">
        <w:rPr>
          <w:rFonts w:cs="Arial"/>
          <w:bCs/>
          <w:sz w:val="20"/>
          <w:szCs w:val="20"/>
          <w:highlight w:val="yellow"/>
        </w:rPr>
        <w:t xml:space="preserve"> (ej.: -100).</w:t>
      </w:r>
    </w:p>
    <w:p w14:paraId="685FDF4A" w14:textId="5E7D18D0" w:rsidR="001F7F2E" w:rsidRPr="001F7F2E" w:rsidRDefault="001F7F2E" w:rsidP="001F7F2E">
      <w:pPr>
        <w:numPr>
          <w:ilvl w:val="0"/>
          <w:numId w:val="4"/>
        </w:numPr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Si &lt;se obtuvieron </w:t>
      </w:r>
      <w:r>
        <w:rPr>
          <w:rFonts w:cs="Arial"/>
          <w:sz w:val="20"/>
          <w:szCs w:val="20"/>
          <w:highlight w:val="cyan"/>
        </w:rPr>
        <w:t>Consignas</w:t>
      </w:r>
      <w:r w:rsidRPr="001F7F2E">
        <w:rPr>
          <w:rFonts w:cs="Arial"/>
          <w:sz w:val="20"/>
          <w:szCs w:val="20"/>
          <w:highlight w:val="cyan"/>
        </w:rPr>
        <w:t xml:space="preserve"> realizadas durante la visita actual&gt;</w:t>
      </w:r>
    </w:p>
    <w:p w14:paraId="6270789D" w14:textId="5C83A90E" w:rsidR="00E00FA1" w:rsidRPr="00E00FA1" w:rsidRDefault="00E00FA1" w:rsidP="00E00FA1">
      <w:pPr>
        <w:numPr>
          <w:ilvl w:val="1"/>
          <w:numId w:val="4"/>
        </w:numPr>
        <w:rPr>
          <w:sz w:val="20"/>
          <w:szCs w:val="20"/>
          <w:highlight w:val="cyan"/>
          <w:lang w:eastAsia="en-US"/>
        </w:rPr>
      </w:pPr>
      <w:r w:rsidRPr="00E00FA1">
        <w:rPr>
          <w:rStyle w:val="Hipervnculo"/>
          <w:rFonts w:cs="Arial"/>
          <w:b/>
          <w:color w:val="auto"/>
          <w:sz w:val="20"/>
          <w:szCs w:val="20"/>
          <w:highlight w:val="cyan"/>
          <w:u w:val="none"/>
        </w:rPr>
        <w:t>Folio:</w:t>
      </w:r>
      <w:r w:rsidRPr="00E00FA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Se presenta el folio de</w:t>
      </w:r>
      <w:r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la consigna</w:t>
      </w:r>
      <w:r w:rsidRPr="00E00FA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&lt;TransProd.Folio&gt;.</w:t>
      </w:r>
    </w:p>
    <w:p w14:paraId="410603C2" w14:textId="5C1666BE" w:rsidR="001F7F2E" w:rsidRPr="001F7F2E" w:rsidRDefault="001F7F2E" w:rsidP="001F7F2E">
      <w:pPr>
        <w:numPr>
          <w:ilvl w:val="1"/>
          <w:numId w:val="4"/>
        </w:numPr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 xml:space="preserve">El sistema presenta la sección de </w:t>
      </w:r>
      <w:r w:rsidRPr="001F7F2E">
        <w:rPr>
          <w:b/>
          <w:bCs/>
          <w:sz w:val="20"/>
          <w:szCs w:val="20"/>
          <w:highlight w:val="cyan"/>
          <w:lang w:eastAsia="en-US"/>
        </w:rPr>
        <w:t>E</w:t>
      </w:r>
      <w:r>
        <w:rPr>
          <w:b/>
          <w:bCs/>
          <w:sz w:val="20"/>
          <w:szCs w:val="20"/>
          <w:highlight w:val="cyan"/>
          <w:lang w:eastAsia="en-US"/>
        </w:rPr>
        <w:t>ntrega de Consigna</w:t>
      </w:r>
      <w:r w:rsidRPr="001F7F2E">
        <w:rPr>
          <w:b/>
          <w:bCs/>
          <w:sz w:val="20"/>
          <w:szCs w:val="20"/>
          <w:highlight w:val="cyan"/>
          <w:lang w:eastAsia="en-US"/>
        </w:rPr>
        <w:t>:</w:t>
      </w:r>
    </w:p>
    <w:p w14:paraId="1ECAF635" w14:textId="77777777" w:rsidR="001F7F2E" w:rsidRPr="001F7F2E" w:rsidRDefault="001F7F2E" w:rsidP="001F7F2E">
      <w:pPr>
        <w:numPr>
          <w:ilvl w:val="2"/>
          <w:numId w:val="4"/>
        </w:numPr>
        <w:ind w:left="1701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Se presentan las siguientes columnas</w:t>
      </w:r>
    </w:p>
    <w:p w14:paraId="56790DBA" w14:textId="6588ED77" w:rsidR="001F7F2E" w:rsidRPr="001F7F2E" w:rsidRDefault="001F7F2E" w:rsidP="001F7F2E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>El sistema presenta las siguientes columnas en una primera línea:</w:t>
      </w:r>
    </w:p>
    <w:p w14:paraId="6B5402BA" w14:textId="0CEF616B" w:rsidR="001F7F2E" w:rsidRPr="001F7F2E" w:rsidRDefault="001F7F2E" w:rsidP="001F7F2E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Clave</w:t>
      </w:r>
    </w:p>
    <w:p w14:paraId="2FA3E128" w14:textId="365A7F98" w:rsidR="001F7F2E" w:rsidRPr="001F7F2E" w:rsidRDefault="001F7F2E" w:rsidP="001F7F2E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Descripción</w:t>
      </w:r>
    </w:p>
    <w:p w14:paraId="3AC7D991" w14:textId="1EA6311D" w:rsidR="001F7F2E" w:rsidRPr="001F7F2E" w:rsidRDefault="001F7F2E" w:rsidP="001F7F2E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El sistema presenta las siguientes columnas en una </w:t>
      </w:r>
      <w:r>
        <w:rPr>
          <w:rFonts w:cs="Arial"/>
          <w:sz w:val="20"/>
          <w:szCs w:val="20"/>
          <w:highlight w:val="cyan"/>
        </w:rPr>
        <w:t>segunda</w:t>
      </w:r>
      <w:r w:rsidRPr="001F7F2E">
        <w:rPr>
          <w:rFonts w:cs="Arial"/>
          <w:sz w:val="20"/>
          <w:szCs w:val="20"/>
          <w:highlight w:val="cyan"/>
        </w:rPr>
        <w:t xml:space="preserve"> línea:</w:t>
      </w:r>
    </w:p>
    <w:p w14:paraId="48DDC46F" w14:textId="7C1E8B03" w:rsidR="001F7F2E" w:rsidRPr="001F7F2E" w:rsidRDefault="001F7F2E" w:rsidP="001F7F2E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Cantidad</w:t>
      </w:r>
    </w:p>
    <w:p w14:paraId="37CFC905" w14:textId="14DD2D33" w:rsidR="001F7F2E" w:rsidRPr="001F7F2E" w:rsidRDefault="001F7F2E" w:rsidP="001F7F2E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Precio Unitario</w:t>
      </w:r>
    </w:p>
    <w:p w14:paraId="4D797B22" w14:textId="76529B61" w:rsidR="001F7F2E" w:rsidRPr="001F7F2E" w:rsidRDefault="001F7F2E" w:rsidP="001F7F2E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Subtotal</w:t>
      </w:r>
    </w:p>
    <w:p w14:paraId="00017B9D" w14:textId="1985DA03" w:rsidR="001F7F2E" w:rsidRPr="001F7F2E" w:rsidRDefault="001F7F2E" w:rsidP="001F7F2E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Para cada detalle obtenido para </w:t>
      </w:r>
      <w:r>
        <w:rPr>
          <w:rFonts w:cs="Arial"/>
          <w:sz w:val="20"/>
          <w:szCs w:val="20"/>
          <w:highlight w:val="cyan"/>
        </w:rPr>
        <w:t>la Consigna</w:t>
      </w:r>
    </w:p>
    <w:p w14:paraId="10087273" w14:textId="3F09709E" w:rsidR="001F7F2E" w:rsidRDefault="001F7F2E" w:rsidP="001F7F2E">
      <w:pPr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>El sistema presenta la siguiente información en la columna correspondiente:</w:t>
      </w:r>
    </w:p>
    <w:p w14:paraId="7B04DC47" w14:textId="0CDAFF2A" w:rsidR="001F7F2E" w:rsidRDefault="001F7F2E" w:rsidP="001F7F2E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 w:rsidRPr="001F7F2E">
        <w:rPr>
          <w:rFonts w:cs="Arial"/>
          <w:b/>
          <w:bCs/>
          <w:sz w:val="20"/>
          <w:szCs w:val="20"/>
          <w:highlight w:val="cyan"/>
        </w:rPr>
        <w:t>Clave:</w:t>
      </w:r>
      <w:r w:rsidR="00286774">
        <w:rPr>
          <w:rFonts w:cs="Arial"/>
          <w:b/>
          <w:bCs/>
          <w:sz w:val="20"/>
          <w:szCs w:val="20"/>
          <w:highlight w:val="cyan"/>
        </w:rPr>
        <w:t xml:space="preserve"> </w:t>
      </w:r>
      <w:r w:rsidR="00286774">
        <w:rPr>
          <w:rFonts w:cs="Arial"/>
          <w:sz w:val="20"/>
          <w:szCs w:val="20"/>
          <w:highlight w:val="cyan"/>
        </w:rPr>
        <w:t>Se presenta la clave del producto &lt;TransProdDetalle.ProductoClave&gt; donde &lt;TransProdDetalle.TransProdId = TransProd.TransProdId de la Consigna&gt;.</w:t>
      </w:r>
    </w:p>
    <w:p w14:paraId="36623523" w14:textId="15240F15" w:rsidR="001F7F2E" w:rsidRPr="00286774" w:rsidRDefault="001F7F2E" w:rsidP="001F7F2E">
      <w:pPr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>Descripción:</w:t>
      </w:r>
      <w:r w:rsidR="00286774">
        <w:rPr>
          <w:rFonts w:cs="Arial"/>
          <w:b/>
          <w:bCs/>
          <w:sz w:val="20"/>
          <w:szCs w:val="20"/>
          <w:highlight w:val="cyan"/>
        </w:rPr>
        <w:t xml:space="preserve"> </w:t>
      </w:r>
      <w:r w:rsidR="00286774" w:rsidRPr="00286774">
        <w:rPr>
          <w:rFonts w:cs="Arial"/>
          <w:sz w:val="20"/>
          <w:szCs w:val="20"/>
          <w:highlight w:val="cyan"/>
        </w:rPr>
        <w:t>Se presenta la descripción</w:t>
      </w:r>
      <w:r w:rsidRPr="00286774">
        <w:rPr>
          <w:rFonts w:cs="Arial"/>
          <w:sz w:val="20"/>
          <w:szCs w:val="20"/>
          <w:highlight w:val="cyan"/>
        </w:rPr>
        <w:t xml:space="preserve"> </w:t>
      </w:r>
      <w:r w:rsidR="00286774">
        <w:rPr>
          <w:rFonts w:cs="Arial"/>
          <w:sz w:val="20"/>
          <w:szCs w:val="20"/>
          <w:highlight w:val="cyan"/>
        </w:rPr>
        <w:t>d</w:t>
      </w:r>
      <w:r w:rsidR="00286774" w:rsidRPr="00286774">
        <w:rPr>
          <w:rFonts w:cs="Arial"/>
          <w:sz w:val="20"/>
          <w:szCs w:val="20"/>
          <w:highlight w:val="cyan"/>
        </w:rPr>
        <w:t xml:space="preserve">el producto actual &lt;Producto.Nombre&gt; donde </w:t>
      </w:r>
      <w:r w:rsidR="00286774" w:rsidRPr="00286774">
        <w:rPr>
          <w:rFonts w:cs="Arial"/>
          <w:bCs/>
          <w:sz w:val="20"/>
          <w:szCs w:val="20"/>
          <w:highlight w:val="cyan"/>
        </w:rPr>
        <w:t xml:space="preserve">&lt;TransProdDetalle.ProductoClave = Producto.ProductoClave&gt; y &lt;TransProdDetalle.TransProdId = TransProd.TransProdId </w:t>
      </w:r>
      <w:r w:rsidR="00286774">
        <w:rPr>
          <w:rFonts w:cs="Arial"/>
          <w:bCs/>
          <w:sz w:val="20"/>
          <w:szCs w:val="20"/>
          <w:highlight w:val="cyan"/>
        </w:rPr>
        <w:t>de la consigna actual</w:t>
      </w:r>
      <w:r w:rsidR="00286774" w:rsidRPr="00286774">
        <w:rPr>
          <w:rFonts w:cs="Arial"/>
          <w:bCs/>
          <w:sz w:val="20"/>
          <w:szCs w:val="20"/>
          <w:highlight w:val="cyan"/>
        </w:rPr>
        <w:t>&gt;.</w:t>
      </w:r>
    </w:p>
    <w:p w14:paraId="11AEDB92" w14:textId="4E596C47" w:rsidR="001F7F2E" w:rsidRDefault="001F7F2E" w:rsidP="001F7F2E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>Cantidad:</w:t>
      </w:r>
      <w:r w:rsidR="00CE3054">
        <w:rPr>
          <w:rFonts w:cs="Arial"/>
          <w:b/>
          <w:bCs/>
          <w:sz w:val="20"/>
          <w:szCs w:val="20"/>
          <w:highlight w:val="cyan"/>
        </w:rPr>
        <w:t xml:space="preserve"> </w:t>
      </w:r>
      <w:r w:rsidR="00CE3054" w:rsidRPr="00CE3054">
        <w:rPr>
          <w:rFonts w:cs="Arial"/>
          <w:sz w:val="20"/>
          <w:szCs w:val="20"/>
          <w:highlight w:val="cyan"/>
        </w:rPr>
        <w:t>Se presenta la cantidad</w:t>
      </w:r>
      <w:r w:rsidR="00CE3054">
        <w:rPr>
          <w:rFonts w:cs="Arial"/>
          <w:sz w:val="20"/>
          <w:szCs w:val="20"/>
          <w:highlight w:val="cyan"/>
        </w:rPr>
        <w:t xml:space="preserve"> a consigna del producto actual &lt;TransProdDetalle.Cantidad&gt; donde </w:t>
      </w:r>
      <w:r w:rsidR="00CE3054" w:rsidRPr="00286774">
        <w:rPr>
          <w:rFonts w:cs="Arial"/>
          <w:bCs/>
          <w:sz w:val="20"/>
          <w:szCs w:val="20"/>
          <w:highlight w:val="cyan"/>
        </w:rPr>
        <w:t xml:space="preserve">&lt;TransProdDetalle.TransProdId = TransProd.TransProdId </w:t>
      </w:r>
      <w:r w:rsidR="00CE3054">
        <w:rPr>
          <w:rFonts w:cs="Arial"/>
          <w:bCs/>
          <w:sz w:val="20"/>
          <w:szCs w:val="20"/>
          <w:highlight w:val="cyan"/>
        </w:rPr>
        <w:t>de la consigna actual</w:t>
      </w:r>
      <w:r w:rsidR="00CE3054" w:rsidRPr="00286774">
        <w:rPr>
          <w:rFonts w:cs="Arial"/>
          <w:bCs/>
          <w:sz w:val="20"/>
          <w:szCs w:val="20"/>
          <w:highlight w:val="cyan"/>
        </w:rPr>
        <w:t>&gt;</w:t>
      </w:r>
      <w:r w:rsidR="00CE3054">
        <w:rPr>
          <w:rFonts w:cs="Arial"/>
          <w:bCs/>
          <w:sz w:val="20"/>
          <w:szCs w:val="20"/>
          <w:highlight w:val="cyan"/>
        </w:rPr>
        <w:t>.</w:t>
      </w:r>
    </w:p>
    <w:p w14:paraId="68323AD5" w14:textId="045046AC" w:rsidR="001F7F2E" w:rsidRDefault="001F7F2E" w:rsidP="001F7F2E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>Precio Unitario:</w:t>
      </w:r>
      <w:r w:rsidR="00CE3054">
        <w:rPr>
          <w:rFonts w:cs="Arial"/>
          <w:b/>
          <w:bCs/>
          <w:sz w:val="20"/>
          <w:szCs w:val="20"/>
          <w:highlight w:val="cyan"/>
        </w:rPr>
        <w:t xml:space="preserve"> </w:t>
      </w:r>
      <w:r w:rsidR="0087262A" w:rsidRPr="0087262A">
        <w:rPr>
          <w:rFonts w:cs="Arial"/>
          <w:sz w:val="20"/>
          <w:szCs w:val="20"/>
          <w:highlight w:val="cyan"/>
        </w:rPr>
        <w:t xml:space="preserve">Se presenta el precio unitario del producto incluyendo impuestos &lt;TransProdDetalle.Precio + TPDImpuesto.ImpuestoPU&gt; </w:t>
      </w:r>
      <w:r w:rsidR="0087262A" w:rsidRPr="0087262A">
        <w:rPr>
          <w:bCs/>
          <w:sz w:val="20"/>
          <w:szCs w:val="20"/>
          <w:highlight w:val="cyan"/>
          <w:lang w:eastAsia="en-US"/>
        </w:rPr>
        <w:t xml:space="preserve">donde &lt;TPDImpuesto.TransProdDetalleId = TransProdDetalle.TransProdDetalleId&gt; Y </w:t>
      </w:r>
      <w:r w:rsidR="0087262A" w:rsidRPr="0087262A">
        <w:rPr>
          <w:rFonts w:cs="Arial"/>
          <w:bCs/>
          <w:sz w:val="20"/>
          <w:szCs w:val="20"/>
          <w:highlight w:val="cyan"/>
        </w:rPr>
        <w:t xml:space="preserve">&lt;TransProdDetalle.TransProdId = TransProd.TransProdId </w:t>
      </w:r>
      <w:r w:rsidR="0087262A">
        <w:rPr>
          <w:rFonts w:cs="Arial"/>
          <w:bCs/>
          <w:sz w:val="20"/>
          <w:szCs w:val="20"/>
          <w:highlight w:val="cyan"/>
        </w:rPr>
        <w:t>de la consigna actual</w:t>
      </w:r>
      <w:r w:rsidR="0087262A" w:rsidRPr="0087262A">
        <w:rPr>
          <w:rFonts w:cs="Arial"/>
          <w:bCs/>
          <w:sz w:val="20"/>
          <w:szCs w:val="20"/>
          <w:highlight w:val="cyan"/>
        </w:rPr>
        <w:t>&gt;</w:t>
      </w:r>
      <w:r w:rsidR="0087262A" w:rsidRPr="0087262A">
        <w:rPr>
          <w:rFonts w:cs="Arial"/>
          <w:sz w:val="20"/>
          <w:szCs w:val="20"/>
          <w:highlight w:val="cyan"/>
        </w:rPr>
        <w:t>.</w:t>
      </w:r>
    </w:p>
    <w:p w14:paraId="5D21571A" w14:textId="687D8D0C" w:rsidR="001F7F2E" w:rsidRPr="001F7F2E" w:rsidRDefault="001F7F2E" w:rsidP="001F7F2E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>Subtotal:</w:t>
      </w:r>
      <w:r w:rsidR="00CE3054">
        <w:rPr>
          <w:rFonts w:cs="Arial"/>
          <w:b/>
          <w:bCs/>
          <w:sz w:val="20"/>
          <w:szCs w:val="20"/>
          <w:highlight w:val="cyan"/>
        </w:rPr>
        <w:t xml:space="preserve"> </w:t>
      </w:r>
      <w:r w:rsidR="00CE3054" w:rsidRPr="00CE3054">
        <w:rPr>
          <w:rFonts w:cs="Arial"/>
          <w:sz w:val="20"/>
          <w:szCs w:val="20"/>
          <w:highlight w:val="cyan"/>
        </w:rPr>
        <w:t>Se presenta el Subtotal del detalle de la consigna actual, realizando la siguiente operación &lt;</w:t>
      </w:r>
      <w:r w:rsidR="00CE3054" w:rsidRPr="00CE3054">
        <w:rPr>
          <w:rFonts w:cs="Arial"/>
          <w:b/>
          <w:bCs/>
          <w:sz w:val="20"/>
          <w:szCs w:val="20"/>
          <w:highlight w:val="cyan"/>
        </w:rPr>
        <w:t>Cantidad</w:t>
      </w:r>
      <w:r w:rsidR="00CE3054" w:rsidRPr="00CE3054">
        <w:rPr>
          <w:rFonts w:cs="Arial"/>
          <w:sz w:val="20"/>
          <w:szCs w:val="20"/>
          <w:highlight w:val="cyan"/>
        </w:rPr>
        <w:t xml:space="preserve"> * </w:t>
      </w:r>
      <w:r w:rsidR="00CE3054" w:rsidRPr="00CE3054">
        <w:rPr>
          <w:rFonts w:cs="Arial"/>
          <w:b/>
          <w:bCs/>
          <w:sz w:val="20"/>
          <w:szCs w:val="20"/>
          <w:highlight w:val="cyan"/>
        </w:rPr>
        <w:t>Precio Unitario</w:t>
      </w:r>
      <w:r w:rsidR="00CE3054" w:rsidRPr="00CE3054">
        <w:rPr>
          <w:rFonts w:cs="Arial"/>
          <w:sz w:val="20"/>
          <w:szCs w:val="20"/>
          <w:highlight w:val="cyan"/>
        </w:rPr>
        <w:t>&gt;.</w:t>
      </w:r>
    </w:p>
    <w:p w14:paraId="6B3EA3DE" w14:textId="50D86C95" w:rsidR="00EC003D" w:rsidRPr="001F7F2E" w:rsidRDefault="00EC003D" w:rsidP="00EC003D">
      <w:pPr>
        <w:numPr>
          <w:ilvl w:val="0"/>
          <w:numId w:val="4"/>
        </w:numPr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Si &lt;se obtuvieron </w:t>
      </w:r>
      <w:r w:rsidR="004E02C5">
        <w:rPr>
          <w:rFonts w:cs="Arial"/>
          <w:sz w:val="20"/>
          <w:szCs w:val="20"/>
          <w:highlight w:val="cyan"/>
        </w:rPr>
        <w:t xml:space="preserve">Devoluciones de </w:t>
      </w:r>
      <w:r>
        <w:rPr>
          <w:rFonts w:cs="Arial"/>
          <w:sz w:val="20"/>
          <w:szCs w:val="20"/>
          <w:highlight w:val="cyan"/>
        </w:rPr>
        <w:t>Consignas</w:t>
      </w:r>
      <w:r w:rsidRPr="001F7F2E">
        <w:rPr>
          <w:rFonts w:cs="Arial"/>
          <w:sz w:val="20"/>
          <w:szCs w:val="20"/>
          <w:highlight w:val="cyan"/>
        </w:rPr>
        <w:t xml:space="preserve"> realizadas durante la visita actual&gt;</w:t>
      </w:r>
    </w:p>
    <w:p w14:paraId="5D216CCA" w14:textId="5CC67D6B" w:rsidR="00EC003D" w:rsidRPr="00E00FA1" w:rsidRDefault="00EC003D" w:rsidP="00EC003D">
      <w:pPr>
        <w:numPr>
          <w:ilvl w:val="1"/>
          <w:numId w:val="4"/>
        </w:numPr>
        <w:rPr>
          <w:sz w:val="20"/>
          <w:szCs w:val="20"/>
          <w:highlight w:val="cyan"/>
          <w:lang w:eastAsia="en-US"/>
        </w:rPr>
      </w:pPr>
      <w:r w:rsidRPr="00E00FA1">
        <w:rPr>
          <w:rStyle w:val="Hipervnculo"/>
          <w:rFonts w:cs="Arial"/>
          <w:b/>
          <w:color w:val="auto"/>
          <w:sz w:val="20"/>
          <w:szCs w:val="20"/>
          <w:highlight w:val="cyan"/>
          <w:u w:val="none"/>
        </w:rPr>
        <w:t>Folio:</w:t>
      </w:r>
      <w:r w:rsidRPr="00E00FA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Se presenta el folio de</w:t>
      </w:r>
      <w:r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la </w:t>
      </w:r>
      <w:r w:rsidR="004E02C5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devolución de la </w:t>
      </w:r>
      <w:r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>consigna</w:t>
      </w:r>
      <w:r w:rsidRPr="00E00FA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&lt;TransProd.Folio&gt;.</w:t>
      </w:r>
    </w:p>
    <w:p w14:paraId="29EB44AD" w14:textId="74CD9796" w:rsidR="00811C9C" w:rsidRPr="00811C9C" w:rsidRDefault="00EC003D" w:rsidP="00811C9C">
      <w:pPr>
        <w:numPr>
          <w:ilvl w:val="1"/>
          <w:numId w:val="4"/>
        </w:numPr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 xml:space="preserve">El sistema presenta la sección de </w:t>
      </w:r>
      <w:r>
        <w:rPr>
          <w:b/>
          <w:bCs/>
          <w:sz w:val="20"/>
          <w:szCs w:val="20"/>
          <w:highlight w:val="cyan"/>
          <w:lang w:eastAsia="en-US"/>
        </w:rPr>
        <w:t>Devolución Consigna</w:t>
      </w:r>
      <w:r w:rsidRPr="001F7F2E">
        <w:rPr>
          <w:b/>
          <w:bCs/>
          <w:sz w:val="20"/>
          <w:szCs w:val="20"/>
          <w:highlight w:val="cyan"/>
          <w:lang w:eastAsia="en-US"/>
        </w:rPr>
        <w:t>:</w:t>
      </w:r>
    </w:p>
    <w:p w14:paraId="41F158C2" w14:textId="77777777" w:rsidR="00EC003D" w:rsidRPr="001F7F2E" w:rsidRDefault="00EC003D" w:rsidP="00EC003D">
      <w:pPr>
        <w:numPr>
          <w:ilvl w:val="2"/>
          <w:numId w:val="4"/>
        </w:numPr>
        <w:ind w:left="1701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Se presentan las siguientes columnas</w:t>
      </w:r>
    </w:p>
    <w:p w14:paraId="62E6D1E2" w14:textId="77777777" w:rsidR="00EC003D" w:rsidRPr="001F7F2E" w:rsidRDefault="00EC003D" w:rsidP="00EC003D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>El sistema presenta las siguientes columnas en una primera línea:</w:t>
      </w:r>
    </w:p>
    <w:p w14:paraId="4C0EA8E9" w14:textId="77777777" w:rsidR="00EC003D" w:rsidRPr="001F7F2E" w:rsidRDefault="00EC003D" w:rsidP="00EC003D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Clave</w:t>
      </w:r>
    </w:p>
    <w:p w14:paraId="6972DC5E" w14:textId="77777777" w:rsidR="00EC003D" w:rsidRPr="001F7F2E" w:rsidRDefault="00EC003D" w:rsidP="00EC003D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Descripción</w:t>
      </w:r>
    </w:p>
    <w:p w14:paraId="767CE74C" w14:textId="77777777" w:rsidR="00EC003D" w:rsidRPr="001F7F2E" w:rsidRDefault="00EC003D" w:rsidP="00EC003D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El sistema presenta las siguientes columnas en una </w:t>
      </w:r>
      <w:r>
        <w:rPr>
          <w:rFonts w:cs="Arial"/>
          <w:sz w:val="20"/>
          <w:szCs w:val="20"/>
          <w:highlight w:val="cyan"/>
        </w:rPr>
        <w:t>segunda</w:t>
      </w:r>
      <w:r w:rsidRPr="001F7F2E">
        <w:rPr>
          <w:rFonts w:cs="Arial"/>
          <w:sz w:val="20"/>
          <w:szCs w:val="20"/>
          <w:highlight w:val="cyan"/>
        </w:rPr>
        <w:t xml:space="preserve"> línea:</w:t>
      </w:r>
    </w:p>
    <w:p w14:paraId="30C2570E" w14:textId="77777777" w:rsidR="00EC003D" w:rsidRPr="001F7F2E" w:rsidRDefault="00EC003D" w:rsidP="00EC003D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Cantidad</w:t>
      </w:r>
    </w:p>
    <w:p w14:paraId="2A928516" w14:textId="77777777" w:rsidR="00EC003D" w:rsidRPr="001F7F2E" w:rsidRDefault="00EC003D" w:rsidP="00EC003D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Precio Unitario</w:t>
      </w:r>
    </w:p>
    <w:p w14:paraId="52085E07" w14:textId="77777777" w:rsidR="00EC003D" w:rsidRPr="001F7F2E" w:rsidRDefault="00EC003D" w:rsidP="00EC003D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Subtotal</w:t>
      </w:r>
    </w:p>
    <w:p w14:paraId="260C25DC" w14:textId="1DC5ABBE" w:rsidR="00EC003D" w:rsidRPr="001F7F2E" w:rsidRDefault="00EC003D" w:rsidP="00EC003D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Para cada detalle obtenido para </w:t>
      </w:r>
      <w:r>
        <w:rPr>
          <w:rFonts w:cs="Arial"/>
          <w:sz w:val="20"/>
          <w:szCs w:val="20"/>
          <w:highlight w:val="cyan"/>
        </w:rPr>
        <w:t>la</w:t>
      </w:r>
      <w:r w:rsidR="004E02C5">
        <w:rPr>
          <w:rFonts w:cs="Arial"/>
          <w:sz w:val="20"/>
          <w:szCs w:val="20"/>
          <w:highlight w:val="cyan"/>
        </w:rPr>
        <w:t xml:space="preserve"> Devolución de la</w:t>
      </w:r>
      <w:r>
        <w:rPr>
          <w:rFonts w:cs="Arial"/>
          <w:sz w:val="20"/>
          <w:szCs w:val="20"/>
          <w:highlight w:val="cyan"/>
        </w:rPr>
        <w:t xml:space="preserve"> Consigna</w:t>
      </w:r>
      <w:r w:rsidR="0031049E">
        <w:rPr>
          <w:rFonts w:cs="Arial"/>
          <w:sz w:val="20"/>
          <w:szCs w:val="20"/>
          <w:highlight w:val="cyan"/>
        </w:rPr>
        <w:t xml:space="preserve"> donde &lt;TrpTpd.TransProdId = TransProd.TransProdId&gt; y &lt;TransProd.Tipo = 3&gt; y &lt;TransProd.TipoFase = 2&gt;, entonces:</w:t>
      </w:r>
    </w:p>
    <w:p w14:paraId="3B15314E" w14:textId="77777777" w:rsidR="00EC003D" w:rsidRDefault="00EC003D" w:rsidP="00EC003D">
      <w:pPr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>El sistema presenta la siguiente información en la columna correspondiente:</w:t>
      </w:r>
    </w:p>
    <w:p w14:paraId="371142A5" w14:textId="5C436E52" w:rsidR="00EC003D" w:rsidRDefault="00EC003D" w:rsidP="00EC003D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 w:rsidRPr="001F7F2E">
        <w:rPr>
          <w:rFonts w:cs="Arial"/>
          <w:b/>
          <w:bCs/>
          <w:sz w:val="20"/>
          <w:szCs w:val="20"/>
          <w:highlight w:val="cyan"/>
        </w:rPr>
        <w:t>Clave:</w:t>
      </w:r>
      <w:r>
        <w:rPr>
          <w:rFonts w:cs="Arial"/>
          <w:b/>
          <w:bCs/>
          <w:sz w:val="20"/>
          <w:szCs w:val="20"/>
          <w:highlight w:val="cyan"/>
        </w:rPr>
        <w:t xml:space="preserve"> </w:t>
      </w:r>
      <w:r>
        <w:rPr>
          <w:rFonts w:cs="Arial"/>
          <w:sz w:val="20"/>
          <w:szCs w:val="20"/>
          <w:highlight w:val="cyan"/>
        </w:rPr>
        <w:t>Se presenta la clave del producto &lt;TransProdDetalle.ProductoClave&gt; donde &lt;TransProdDetalle.TransProdId = TransProd.TransProdId de la</w:t>
      </w:r>
      <w:r w:rsidR="004E02C5">
        <w:rPr>
          <w:rFonts w:cs="Arial"/>
          <w:sz w:val="20"/>
          <w:szCs w:val="20"/>
          <w:highlight w:val="cyan"/>
        </w:rPr>
        <w:t xml:space="preserve"> devolución de la</w:t>
      </w:r>
      <w:r>
        <w:rPr>
          <w:rFonts w:cs="Arial"/>
          <w:sz w:val="20"/>
          <w:szCs w:val="20"/>
          <w:highlight w:val="cyan"/>
        </w:rPr>
        <w:t xml:space="preserve"> Consigna&gt;.</w:t>
      </w:r>
    </w:p>
    <w:p w14:paraId="2C368E75" w14:textId="52AB5980" w:rsidR="00EC003D" w:rsidRPr="00286774" w:rsidRDefault="00EC003D" w:rsidP="00EC003D">
      <w:pPr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Descripción: </w:t>
      </w:r>
      <w:r w:rsidRPr="00286774">
        <w:rPr>
          <w:rFonts w:cs="Arial"/>
          <w:sz w:val="20"/>
          <w:szCs w:val="20"/>
          <w:highlight w:val="cyan"/>
        </w:rPr>
        <w:t xml:space="preserve">Se presenta la descripción </w:t>
      </w:r>
      <w:r>
        <w:rPr>
          <w:rFonts w:cs="Arial"/>
          <w:sz w:val="20"/>
          <w:szCs w:val="20"/>
          <w:highlight w:val="cyan"/>
        </w:rPr>
        <w:t>d</w:t>
      </w:r>
      <w:r w:rsidRPr="00286774">
        <w:rPr>
          <w:rFonts w:cs="Arial"/>
          <w:sz w:val="20"/>
          <w:szCs w:val="20"/>
          <w:highlight w:val="cyan"/>
        </w:rPr>
        <w:t xml:space="preserve">el producto actual &lt;Producto.Nombre&gt; donde </w:t>
      </w:r>
      <w:r w:rsidRPr="00286774">
        <w:rPr>
          <w:rFonts w:cs="Arial"/>
          <w:bCs/>
          <w:sz w:val="20"/>
          <w:szCs w:val="20"/>
          <w:highlight w:val="cyan"/>
        </w:rPr>
        <w:t xml:space="preserve">&lt;TransProdDetalle.ProductoClave = Producto.ProductoClave&gt; y &lt;TransProdDetalle.TransProdId = TransProd.TransProdId </w:t>
      </w:r>
      <w:r w:rsidR="004E02C5">
        <w:rPr>
          <w:rFonts w:cs="Arial"/>
          <w:sz w:val="20"/>
          <w:szCs w:val="20"/>
          <w:highlight w:val="cyan"/>
        </w:rPr>
        <w:t>de la devolución de la Consigna</w:t>
      </w:r>
      <w:r w:rsidRPr="00286774">
        <w:rPr>
          <w:rFonts w:cs="Arial"/>
          <w:bCs/>
          <w:sz w:val="20"/>
          <w:szCs w:val="20"/>
          <w:highlight w:val="cyan"/>
        </w:rPr>
        <w:t>&gt;.</w:t>
      </w:r>
    </w:p>
    <w:p w14:paraId="4403E22A" w14:textId="7F3AE032" w:rsidR="00EC003D" w:rsidRDefault="00EC003D" w:rsidP="00EC003D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Cantidad: </w:t>
      </w:r>
      <w:r w:rsidRPr="00CE3054">
        <w:rPr>
          <w:rFonts w:cs="Arial"/>
          <w:sz w:val="20"/>
          <w:szCs w:val="20"/>
          <w:highlight w:val="cyan"/>
        </w:rPr>
        <w:t>Se presenta la cantidad</w:t>
      </w:r>
      <w:r>
        <w:rPr>
          <w:rFonts w:cs="Arial"/>
          <w:sz w:val="20"/>
          <w:szCs w:val="20"/>
          <w:highlight w:val="cyan"/>
        </w:rPr>
        <w:t xml:space="preserve"> a consigna del producto actual &lt;TransProdDetalle.Cantidad&gt; donde </w:t>
      </w:r>
      <w:r w:rsidRPr="00286774">
        <w:rPr>
          <w:rFonts w:cs="Arial"/>
          <w:bCs/>
          <w:sz w:val="20"/>
          <w:szCs w:val="20"/>
          <w:highlight w:val="cyan"/>
        </w:rPr>
        <w:t xml:space="preserve">&lt;TransProdDetalle.TransProdId = TransProd.TransProdId </w:t>
      </w:r>
      <w:r w:rsidR="004E02C5">
        <w:rPr>
          <w:rFonts w:cs="Arial"/>
          <w:sz w:val="20"/>
          <w:szCs w:val="20"/>
          <w:highlight w:val="cyan"/>
        </w:rPr>
        <w:t>de la devolución de la Consigna</w:t>
      </w:r>
      <w:r w:rsidRPr="00286774">
        <w:rPr>
          <w:rFonts w:cs="Arial"/>
          <w:bCs/>
          <w:sz w:val="20"/>
          <w:szCs w:val="20"/>
          <w:highlight w:val="cyan"/>
        </w:rPr>
        <w:t>&gt;</w:t>
      </w:r>
      <w:r>
        <w:rPr>
          <w:rFonts w:cs="Arial"/>
          <w:bCs/>
          <w:sz w:val="20"/>
          <w:szCs w:val="20"/>
          <w:highlight w:val="cyan"/>
        </w:rPr>
        <w:t>.</w:t>
      </w:r>
    </w:p>
    <w:p w14:paraId="64083FEB" w14:textId="795EE1DA" w:rsidR="00EC003D" w:rsidRDefault="00EC003D" w:rsidP="00EC003D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Precio Unitario: </w:t>
      </w:r>
      <w:r w:rsidRPr="0087262A">
        <w:rPr>
          <w:rFonts w:cs="Arial"/>
          <w:sz w:val="20"/>
          <w:szCs w:val="20"/>
          <w:highlight w:val="cyan"/>
        </w:rPr>
        <w:t xml:space="preserve">Se presenta el precio unitario del producto incluyendo impuestos &lt;TransProdDetalle.Precio + TPDImpuesto.ImpuestoPU&gt; </w:t>
      </w:r>
      <w:r w:rsidRPr="0087262A">
        <w:rPr>
          <w:bCs/>
          <w:sz w:val="20"/>
          <w:szCs w:val="20"/>
          <w:highlight w:val="cyan"/>
          <w:lang w:eastAsia="en-US"/>
        </w:rPr>
        <w:t xml:space="preserve">donde &lt;TPDImpuesto.TransProdDetalleId = TransProdDetalle.TransProdDetalleId&gt; Y </w:t>
      </w:r>
      <w:r w:rsidRPr="0087262A">
        <w:rPr>
          <w:rFonts w:cs="Arial"/>
          <w:bCs/>
          <w:sz w:val="20"/>
          <w:szCs w:val="20"/>
          <w:highlight w:val="cyan"/>
        </w:rPr>
        <w:t xml:space="preserve">&lt;TransProdDetalle.TransProdId = TransProd.TransProdId </w:t>
      </w:r>
      <w:r w:rsidR="004E02C5">
        <w:rPr>
          <w:rFonts w:cs="Arial"/>
          <w:sz w:val="20"/>
          <w:szCs w:val="20"/>
          <w:highlight w:val="cyan"/>
        </w:rPr>
        <w:t>de la devolución de la Consigna</w:t>
      </w:r>
      <w:r w:rsidRPr="0087262A">
        <w:rPr>
          <w:rFonts w:cs="Arial"/>
          <w:bCs/>
          <w:sz w:val="20"/>
          <w:szCs w:val="20"/>
          <w:highlight w:val="cyan"/>
        </w:rPr>
        <w:t>&gt;</w:t>
      </w:r>
      <w:r w:rsidRPr="0087262A">
        <w:rPr>
          <w:rFonts w:cs="Arial"/>
          <w:sz w:val="20"/>
          <w:szCs w:val="20"/>
          <w:highlight w:val="cyan"/>
        </w:rPr>
        <w:t>.</w:t>
      </w:r>
    </w:p>
    <w:p w14:paraId="4655EEA2" w14:textId="5834ACCB" w:rsidR="001F7F2E" w:rsidRPr="0031049E" w:rsidRDefault="00EC003D" w:rsidP="001F7F2E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Subtotal: </w:t>
      </w:r>
      <w:r w:rsidRPr="00CE3054">
        <w:rPr>
          <w:rFonts w:cs="Arial"/>
          <w:sz w:val="20"/>
          <w:szCs w:val="20"/>
          <w:highlight w:val="cyan"/>
        </w:rPr>
        <w:t>Se presenta el Subtotal del detalle de la consigna actual, realizando la siguiente operación &lt;</w:t>
      </w:r>
      <w:r w:rsidRPr="00CE3054">
        <w:rPr>
          <w:rFonts w:cs="Arial"/>
          <w:b/>
          <w:bCs/>
          <w:sz w:val="20"/>
          <w:szCs w:val="20"/>
          <w:highlight w:val="cyan"/>
        </w:rPr>
        <w:t>Cantidad</w:t>
      </w:r>
      <w:r w:rsidRPr="00CE3054">
        <w:rPr>
          <w:rFonts w:cs="Arial"/>
          <w:sz w:val="20"/>
          <w:szCs w:val="20"/>
          <w:highlight w:val="cyan"/>
        </w:rPr>
        <w:t xml:space="preserve"> * </w:t>
      </w:r>
      <w:r w:rsidRPr="00CE3054">
        <w:rPr>
          <w:rFonts w:cs="Arial"/>
          <w:b/>
          <w:bCs/>
          <w:sz w:val="20"/>
          <w:szCs w:val="20"/>
          <w:highlight w:val="cyan"/>
        </w:rPr>
        <w:t>Precio Unitario</w:t>
      </w:r>
      <w:r w:rsidRPr="00CE3054">
        <w:rPr>
          <w:rFonts w:cs="Arial"/>
          <w:sz w:val="20"/>
          <w:szCs w:val="20"/>
          <w:highlight w:val="cyan"/>
        </w:rPr>
        <w:t>&gt;.</w:t>
      </w:r>
    </w:p>
    <w:p w14:paraId="4DCDBC2D" w14:textId="1D30BAA0" w:rsidR="004E7CD2" w:rsidRPr="004E2073" w:rsidRDefault="004E7CD2" w:rsidP="005D586C">
      <w:pPr>
        <w:numPr>
          <w:ilvl w:val="0"/>
          <w:numId w:val="4"/>
        </w:numPr>
        <w:rPr>
          <w:sz w:val="20"/>
          <w:szCs w:val="20"/>
          <w:lang w:eastAsia="en-US"/>
        </w:rPr>
      </w:pPr>
      <w:r w:rsidRPr="004E2073">
        <w:rPr>
          <w:sz w:val="20"/>
          <w:szCs w:val="20"/>
          <w:lang w:eastAsia="en-US"/>
        </w:rPr>
        <w:t>El sistema presenta los siguientes totales:</w:t>
      </w:r>
    </w:p>
    <w:p w14:paraId="68B8F09F" w14:textId="138717E6" w:rsidR="004E7CD2" w:rsidRPr="004E2073" w:rsidRDefault="00CA67D1" w:rsidP="005D586C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>Subtotal</w:t>
      </w:r>
      <w:r w:rsidR="006F6507" w:rsidRPr="004E2073">
        <w:rPr>
          <w:b/>
          <w:sz w:val="20"/>
          <w:szCs w:val="20"/>
          <w:lang w:eastAsia="en-US"/>
        </w:rPr>
        <w:t xml:space="preserve">: </w:t>
      </w:r>
      <w:r w:rsidR="006F6507" w:rsidRPr="004E2073">
        <w:rPr>
          <w:sz w:val="20"/>
          <w:szCs w:val="20"/>
          <w:lang w:eastAsia="en-US"/>
        </w:rPr>
        <w:t xml:space="preserve">Se presenta </w:t>
      </w:r>
      <w:r w:rsidR="00AF2F1E">
        <w:rPr>
          <w:sz w:val="20"/>
          <w:szCs w:val="20"/>
          <w:lang w:eastAsia="en-US"/>
        </w:rPr>
        <w:t>la sumatoria de los subtotales</w:t>
      </w:r>
      <w:r w:rsidR="009961F6">
        <w:rPr>
          <w:sz w:val="20"/>
          <w:szCs w:val="20"/>
          <w:lang w:eastAsia="en-US"/>
        </w:rPr>
        <w:t xml:space="preserve"> de los pedidos</w:t>
      </w:r>
      <w:r w:rsidR="00AF2F1E">
        <w:rPr>
          <w:sz w:val="20"/>
          <w:szCs w:val="20"/>
          <w:lang w:eastAsia="en-US"/>
        </w:rPr>
        <w:t xml:space="preserve"> de la sección del detalle del pedido </w:t>
      </w:r>
      <w:r w:rsidR="00AF2F1E">
        <w:rPr>
          <w:rFonts w:cs="Arial"/>
          <w:sz w:val="20"/>
          <w:szCs w:val="20"/>
          <w:lang w:eastAsia="en-US"/>
        </w:rPr>
        <w:t>∑</w:t>
      </w:r>
      <w:r w:rsidR="00526F91" w:rsidRPr="004E2073">
        <w:rPr>
          <w:sz w:val="20"/>
          <w:szCs w:val="20"/>
          <w:lang w:eastAsia="en-US"/>
        </w:rPr>
        <w:t>&lt;</w:t>
      </w:r>
      <w:r w:rsidR="00AF2F1E" w:rsidRPr="00AF2F1E">
        <w:rPr>
          <w:b/>
          <w:bCs/>
          <w:sz w:val="20"/>
          <w:szCs w:val="20"/>
          <w:lang w:eastAsia="en-US"/>
        </w:rPr>
        <w:t>Subtotal</w:t>
      </w:r>
      <w:r w:rsidR="00526F91" w:rsidRPr="004E2073">
        <w:rPr>
          <w:sz w:val="20"/>
          <w:szCs w:val="20"/>
          <w:lang w:eastAsia="en-US"/>
        </w:rPr>
        <w:t>&gt;</w:t>
      </w:r>
      <w:r w:rsidR="005D586C" w:rsidRPr="004E2073">
        <w:rPr>
          <w:sz w:val="20"/>
          <w:szCs w:val="20"/>
          <w:lang w:eastAsia="en-US"/>
        </w:rPr>
        <w:t>, precedido del signo “$”.</w:t>
      </w:r>
    </w:p>
    <w:p w14:paraId="19F401A5" w14:textId="77777777" w:rsidR="00526F91" w:rsidRPr="00AF2F1E" w:rsidRDefault="00526F91" w:rsidP="005D586C">
      <w:pPr>
        <w:pStyle w:val="Prrafodelista"/>
        <w:numPr>
          <w:ilvl w:val="1"/>
          <w:numId w:val="4"/>
        </w:numPr>
        <w:ind w:left="993"/>
        <w:rPr>
          <w:bCs/>
          <w:strike/>
          <w:sz w:val="20"/>
          <w:szCs w:val="20"/>
          <w:highlight w:val="yellow"/>
          <w:lang w:eastAsia="en-US"/>
        </w:rPr>
      </w:pPr>
      <w:r w:rsidRPr="00AF2F1E">
        <w:rPr>
          <w:bCs/>
          <w:strike/>
          <w:sz w:val="20"/>
          <w:szCs w:val="20"/>
          <w:highlight w:val="yellow"/>
          <w:lang w:eastAsia="en-US"/>
        </w:rPr>
        <w:t>Se presenta la sumatoria de los impuestos, presentando por línea cada impuesto distinto</w:t>
      </w:r>
      <w:r w:rsidR="0098384D" w:rsidRPr="00AF2F1E">
        <w:rPr>
          <w:bCs/>
          <w:strike/>
          <w:sz w:val="20"/>
          <w:szCs w:val="20"/>
          <w:highlight w:val="yellow"/>
          <w:lang w:eastAsia="en-US"/>
        </w:rPr>
        <w:t xml:space="preserve"> aplicado en la venta actual</w:t>
      </w:r>
      <w:r w:rsidRPr="00AF2F1E">
        <w:rPr>
          <w:bCs/>
          <w:strike/>
          <w:sz w:val="20"/>
          <w:szCs w:val="20"/>
          <w:highlight w:val="yellow"/>
          <w:lang w:eastAsia="en-US"/>
        </w:rPr>
        <w:t>:</w:t>
      </w:r>
    </w:p>
    <w:p w14:paraId="40EFD069" w14:textId="77777777" w:rsidR="00526F91" w:rsidRPr="00AF2F1E" w:rsidRDefault="00526F91" w:rsidP="00526F91">
      <w:pPr>
        <w:pStyle w:val="Prrafodelista"/>
        <w:numPr>
          <w:ilvl w:val="2"/>
          <w:numId w:val="4"/>
        </w:numPr>
        <w:ind w:left="1701" w:hanging="708"/>
        <w:rPr>
          <w:bCs/>
          <w:strike/>
          <w:sz w:val="20"/>
          <w:szCs w:val="20"/>
          <w:highlight w:val="yellow"/>
          <w:lang w:eastAsia="en-US"/>
        </w:rPr>
      </w:pPr>
      <w:r w:rsidRPr="00AF2F1E">
        <w:rPr>
          <w:bCs/>
          <w:strike/>
          <w:sz w:val="20"/>
          <w:szCs w:val="20"/>
          <w:highlight w:val="yellow"/>
          <w:lang w:eastAsia="en-US"/>
        </w:rPr>
        <w:t>Se presenta la clave del impuesto concatenando la sumatoria del importe y las etiquetas correspondientes, es decir, &lt;</w:t>
      </w:r>
      <w:r w:rsidR="0098384D" w:rsidRPr="00AF2F1E">
        <w:rPr>
          <w:bCs/>
          <w:strike/>
          <w:sz w:val="20"/>
          <w:szCs w:val="20"/>
          <w:highlight w:val="yellow"/>
          <w:lang w:eastAsia="en-US"/>
        </w:rPr>
        <w:t>TPDImpuesto</w:t>
      </w:r>
      <w:r w:rsidRPr="00AF2F1E">
        <w:rPr>
          <w:bCs/>
          <w:strike/>
          <w:sz w:val="20"/>
          <w:szCs w:val="20"/>
          <w:highlight w:val="yellow"/>
          <w:lang w:eastAsia="en-US"/>
        </w:rPr>
        <w:t>.</w:t>
      </w:r>
      <w:r w:rsidR="0098384D" w:rsidRPr="00AF2F1E">
        <w:rPr>
          <w:bCs/>
          <w:strike/>
          <w:sz w:val="20"/>
          <w:szCs w:val="20"/>
          <w:highlight w:val="yellow"/>
          <w:lang w:eastAsia="en-US"/>
        </w:rPr>
        <w:t>Impuesto</w:t>
      </w:r>
      <w:r w:rsidRPr="00AF2F1E">
        <w:rPr>
          <w:bCs/>
          <w:strike/>
          <w:sz w:val="20"/>
          <w:szCs w:val="20"/>
          <w:highlight w:val="yellow"/>
          <w:lang w:eastAsia="en-US"/>
        </w:rPr>
        <w:t>Clave&gt;</w:t>
      </w:r>
      <w:r w:rsidR="0098384D" w:rsidRPr="00AF2F1E">
        <w:rPr>
          <w:bCs/>
          <w:strike/>
          <w:sz w:val="20"/>
          <w:szCs w:val="20"/>
          <w:highlight w:val="yellow"/>
          <w:lang w:eastAsia="en-US"/>
        </w:rPr>
        <w:t xml:space="preserve"> </w:t>
      </w:r>
      <w:proofErr w:type="gramStart"/>
      <w:r w:rsidRPr="00AF2F1E">
        <w:rPr>
          <w:bCs/>
          <w:strike/>
          <w:sz w:val="20"/>
          <w:szCs w:val="20"/>
          <w:highlight w:val="yellow"/>
          <w:lang w:eastAsia="en-US"/>
        </w:rPr>
        <w:t>+</w:t>
      </w:r>
      <w:r w:rsidR="0098384D" w:rsidRPr="00AF2F1E">
        <w:rPr>
          <w:bCs/>
          <w:strike/>
          <w:sz w:val="20"/>
          <w:szCs w:val="20"/>
          <w:highlight w:val="yellow"/>
          <w:lang w:eastAsia="en-US"/>
        </w:rPr>
        <w:t xml:space="preserve"> </w:t>
      </w:r>
      <w:r w:rsidRPr="00AF2F1E">
        <w:rPr>
          <w:bCs/>
          <w:strike/>
          <w:sz w:val="20"/>
          <w:szCs w:val="20"/>
          <w:highlight w:val="yellow"/>
          <w:lang w:eastAsia="en-US"/>
        </w:rPr>
        <w:t>”</w:t>
      </w:r>
      <w:proofErr w:type="gramEnd"/>
      <w:r w:rsidRPr="00AF2F1E">
        <w:rPr>
          <w:bCs/>
          <w:strike/>
          <w:sz w:val="20"/>
          <w:szCs w:val="20"/>
          <w:highlight w:val="yellow"/>
          <w:lang w:eastAsia="en-US"/>
        </w:rPr>
        <w:t>:”</w:t>
      </w:r>
      <w:r w:rsidR="0098384D" w:rsidRPr="00AF2F1E">
        <w:rPr>
          <w:bCs/>
          <w:strike/>
          <w:sz w:val="20"/>
          <w:szCs w:val="20"/>
          <w:highlight w:val="yellow"/>
          <w:lang w:eastAsia="en-US"/>
        </w:rPr>
        <w:t xml:space="preserve"> </w:t>
      </w:r>
      <w:r w:rsidRPr="00AF2F1E">
        <w:rPr>
          <w:bCs/>
          <w:strike/>
          <w:sz w:val="20"/>
          <w:szCs w:val="20"/>
          <w:highlight w:val="yellow"/>
          <w:lang w:eastAsia="en-US"/>
        </w:rPr>
        <w:t>+ “</w:t>
      </w:r>
      <w:r w:rsidR="0098384D" w:rsidRPr="00AF2F1E">
        <w:rPr>
          <w:bCs/>
          <w:strike/>
          <w:sz w:val="20"/>
          <w:szCs w:val="20"/>
          <w:highlight w:val="yellow"/>
          <w:lang w:eastAsia="en-US"/>
        </w:rPr>
        <w:t xml:space="preserve"> </w:t>
      </w:r>
      <w:r w:rsidRPr="00AF2F1E">
        <w:rPr>
          <w:bCs/>
          <w:strike/>
          <w:sz w:val="20"/>
          <w:szCs w:val="20"/>
          <w:highlight w:val="yellow"/>
          <w:lang w:eastAsia="en-US"/>
        </w:rPr>
        <w:t>$</w:t>
      </w:r>
      <w:r w:rsidR="0098384D" w:rsidRPr="00AF2F1E">
        <w:rPr>
          <w:bCs/>
          <w:strike/>
          <w:sz w:val="20"/>
          <w:szCs w:val="20"/>
          <w:highlight w:val="yellow"/>
          <w:lang w:eastAsia="en-US"/>
        </w:rPr>
        <w:t xml:space="preserve"> </w:t>
      </w:r>
      <w:r w:rsidRPr="00AF2F1E">
        <w:rPr>
          <w:bCs/>
          <w:strike/>
          <w:sz w:val="20"/>
          <w:szCs w:val="20"/>
          <w:highlight w:val="yellow"/>
          <w:lang w:eastAsia="en-US"/>
        </w:rPr>
        <w:t>” +</w:t>
      </w:r>
      <w:r w:rsidR="0098384D" w:rsidRPr="00AF2F1E">
        <w:rPr>
          <w:rFonts w:cs="Arial"/>
          <w:bCs/>
          <w:strike/>
          <w:sz w:val="20"/>
          <w:szCs w:val="20"/>
          <w:highlight w:val="yellow"/>
          <w:lang w:eastAsia="en-US"/>
        </w:rPr>
        <w:t>∑</w:t>
      </w:r>
      <w:r w:rsidR="0098384D" w:rsidRPr="00AF2F1E">
        <w:rPr>
          <w:bCs/>
          <w:strike/>
          <w:sz w:val="20"/>
          <w:szCs w:val="20"/>
          <w:highlight w:val="yellow"/>
          <w:lang w:eastAsia="en-US"/>
        </w:rPr>
        <w:t>&lt;TPDImpuesto.ImpuestoPU&gt; donde la clave del impuesto sean iguales &lt;TPDImpuesto.ImppuestoClave&gt; y &lt;TransProd.TransProdId = TPDImpuesto.TransProdId&gt;.</w:t>
      </w:r>
    </w:p>
    <w:p w14:paraId="4B1B3232" w14:textId="665853DD" w:rsidR="00AF2F1E" w:rsidRPr="00AF2F1E" w:rsidRDefault="00AF2F1E" w:rsidP="00A464C5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highlight w:val="yellow"/>
          <w:lang w:eastAsia="en-US"/>
        </w:rPr>
      </w:pPr>
      <w:r w:rsidRPr="00AF2F1E">
        <w:rPr>
          <w:b/>
          <w:sz w:val="20"/>
          <w:szCs w:val="20"/>
          <w:highlight w:val="yellow"/>
          <w:lang w:eastAsia="en-US"/>
        </w:rPr>
        <w:t xml:space="preserve">Envase: </w:t>
      </w:r>
      <w:r w:rsidRPr="00AF2F1E">
        <w:rPr>
          <w:sz w:val="20"/>
          <w:szCs w:val="20"/>
          <w:highlight w:val="yellow"/>
          <w:lang w:eastAsia="en-US"/>
        </w:rPr>
        <w:t>Se presenta la sumatoria de los importes de la sección</w:t>
      </w:r>
      <w:r w:rsidR="001620AB">
        <w:rPr>
          <w:sz w:val="20"/>
          <w:szCs w:val="20"/>
          <w:highlight w:val="yellow"/>
          <w:lang w:eastAsia="en-US"/>
        </w:rPr>
        <w:t xml:space="preserve"> </w:t>
      </w:r>
      <w:r w:rsidR="001620AB" w:rsidRPr="001620AB">
        <w:rPr>
          <w:sz w:val="20"/>
          <w:szCs w:val="20"/>
          <w:highlight w:val="green"/>
          <w:lang w:eastAsia="en-US"/>
        </w:rPr>
        <w:t>o secciones</w:t>
      </w:r>
      <w:r w:rsidRPr="00AF2F1E">
        <w:rPr>
          <w:sz w:val="20"/>
          <w:szCs w:val="20"/>
          <w:highlight w:val="yellow"/>
          <w:lang w:eastAsia="en-US"/>
        </w:rPr>
        <w:t xml:space="preserve"> de Envase Vendido </w:t>
      </w:r>
      <w:r w:rsidRPr="00AF2F1E">
        <w:rPr>
          <w:rFonts w:cs="Arial"/>
          <w:sz w:val="20"/>
          <w:szCs w:val="20"/>
          <w:highlight w:val="yellow"/>
          <w:lang w:eastAsia="en-US"/>
        </w:rPr>
        <w:t>∑</w:t>
      </w:r>
      <w:r w:rsidRPr="00AF2F1E">
        <w:rPr>
          <w:sz w:val="20"/>
          <w:szCs w:val="20"/>
          <w:highlight w:val="yellow"/>
          <w:lang w:eastAsia="en-US"/>
        </w:rPr>
        <w:t>&lt;</w:t>
      </w:r>
      <w:r w:rsidRPr="00AF2F1E">
        <w:rPr>
          <w:b/>
          <w:bCs/>
          <w:sz w:val="20"/>
          <w:szCs w:val="20"/>
          <w:highlight w:val="yellow"/>
          <w:lang w:eastAsia="en-US"/>
        </w:rPr>
        <w:t>Importe</w:t>
      </w:r>
      <w:r w:rsidRPr="00AF2F1E">
        <w:rPr>
          <w:sz w:val="20"/>
          <w:szCs w:val="20"/>
          <w:highlight w:val="yellow"/>
          <w:lang w:eastAsia="en-US"/>
        </w:rPr>
        <w:t>&gt;, precedido del signo “$”, si no se encuentran envases presentar “$ 0.00”.</w:t>
      </w:r>
    </w:p>
    <w:p w14:paraId="6D619123" w14:textId="63D251BE" w:rsidR="00AF2F1E" w:rsidRPr="00AF2F1E" w:rsidRDefault="00AF2F1E" w:rsidP="00A464C5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highlight w:val="yellow"/>
          <w:lang w:eastAsia="en-US"/>
        </w:rPr>
      </w:pPr>
      <w:r w:rsidRPr="00AF2F1E">
        <w:rPr>
          <w:b/>
          <w:sz w:val="20"/>
          <w:szCs w:val="20"/>
          <w:highlight w:val="yellow"/>
          <w:lang w:eastAsia="en-US"/>
        </w:rPr>
        <w:t xml:space="preserve">Bonificaciones: </w:t>
      </w:r>
      <w:r w:rsidRPr="00AF2F1E">
        <w:rPr>
          <w:sz w:val="20"/>
          <w:szCs w:val="20"/>
          <w:highlight w:val="yellow"/>
          <w:lang w:eastAsia="en-US"/>
        </w:rPr>
        <w:t>Se presenta la sumatoria de los importes de la sección</w:t>
      </w:r>
      <w:r w:rsidR="001620AB">
        <w:rPr>
          <w:sz w:val="20"/>
          <w:szCs w:val="20"/>
          <w:highlight w:val="yellow"/>
          <w:lang w:eastAsia="en-US"/>
        </w:rPr>
        <w:t xml:space="preserve"> </w:t>
      </w:r>
      <w:r w:rsidR="001620AB" w:rsidRPr="001620AB">
        <w:rPr>
          <w:sz w:val="20"/>
          <w:szCs w:val="20"/>
          <w:highlight w:val="green"/>
          <w:lang w:eastAsia="en-US"/>
        </w:rPr>
        <w:t>o secciones</w:t>
      </w:r>
      <w:r w:rsidRPr="00AF2F1E">
        <w:rPr>
          <w:sz w:val="20"/>
          <w:szCs w:val="20"/>
          <w:highlight w:val="yellow"/>
          <w:lang w:eastAsia="en-US"/>
        </w:rPr>
        <w:t xml:space="preserve"> de Bonificaciones </w:t>
      </w:r>
      <w:r w:rsidRPr="00AF2F1E">
        <w:rPr>
          <w:rFonts w:cs="Arial"/>
          <w:sz w:val="20"/>
          <w:szCs w:val="20"/>
          <w:highlight w:val="yellow"/>
          <w:lang w:eastAsia="en-US"/>
        </w:rPr>
        <w:t>∑</w:t>
      </w:r>
      <w:r w:rsidRPr="00AF2F1E">
        <w:rPr>
          <w:sz w:val="20"/>
          <w:szCs w:val="20"/>
          <w:highlight w:val="yellow"/>
          <w:lang w:eastAsia="en-US"/>
        </w:rPr>
        <w:t>&lt;</w:t>
      </w:r>
      <w:r w:rsidRPr="00AF2F1E">
        <w:rPr>
          <w:b/>
          <w:bCs/>
          <w:sz w:val="20"/>
          <w:szCs w:val="20"/>
          <w:highlight w:val="yellow"/>
          <w:lang w:eastAsia="en-US"/>
        </w:rPr>
        <w:t>Importe</w:t>
      </w:r>
      <w:r w:rsidRPr="00AF2F1E">
        <w:rPr>
          <w:sz w:val="20"/>
          <w:szCs w:val="20"/>
          <w:highlight w:val="yellow"/>
          <w:lang w:eastAsia="en-US"/>
        </w:rPr>
        <w:t>&gt;, precedido del signo “$”, si no se encuentran bonificaciones presentar “$ 0.00”.</w:t>
      </w:r>
    </w:p>
    <w:p w14:paraId="5309D7E9" w14:textId="73CC2BB1" w:rsidR="00AF2F1E" w:rsidRPr="00AF2F1E" w:rsidRDefault="00AF2F1E" w:rsidP="00A464C5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highlight w:val="yellow"/>
          <w:lang w:eastAsia="en-US"/>
        </w:rPr>
      </w:pPr>
      <w:r w:rsidRPr="00AF2F1E">
        <w:rPr>
          <w:b/>
          <w:sz w:val="20"/>
          <w:szCs w:val="20"/>
          <w:highlight w:val="yellow"/>
          <w:lang w:eastAsia="en-US"/>
        </w:rPr>
        <w:t xml:space="preserve">Promociones: </w:t>
      </w:r>
      <w:r w:rsidRPr="00AF2F1E">
        <w:rPr>
          <w:sz w:val="20"/>
          <w:szCs w:val="20"/>
          <w:highlight w:val="yellow"/>
          <w:lang w:eastAsia="en-US"/>
        </w:rPr>
        <w:t>Se presenta la sumatoria de los importes de la sección</w:t>
      </w:r>
      <w:r w:rsidR="001620AB">
        <w:rPr>
          <w:sz w:val="20"/>
          <w:szCs w:val="20"/>
          <w:highlight w:val="yellow"/>
          <w:lang w:eastAsia="en-US"/>
        </w:rPr>
        <w:t xml:space="preserve"> </w:t>
      </w:r>
      <w:r w:rsidR="001620AB" w:rsidRPr="001620AB">
        <w:rPr>
          <w:sz w:val="20"/>
          <w:szCs w:val="20"/>
          <w:highlight w:val="green"/>
          <w:lang w:eastAsia="en-US"/>
        </w:rPr>
        <w:t>o secciones</w:t>
      </w:r>
      <w:r w:rsidRPr="00AF2F1E">
        <w:rPr>
          <w:sz w:val="20"/>
          <w:szCs w:val="20"/>
          <w:highlight w:val="yellow"/>
          <w:lang w:eastAsia="en-US"/>
        </w:rPr>
        <w:t xml:space="preserve"> de Promociones </w:t>
      </w:r>
      <w:r w:rsidRPr="00AF2F1E">
        <w:rPr>
          <w:rFonts w:cs="Arial"/>
          <w:sz w:val="20"/>
          <w:szCs w:val="20"/>
          <w:highlight w:val="yellow"/>
          <w:lang w:eastAsia="en-US"/>
        </w:rPr>
        <w:t>∑</w:t>
      </w:r>
      <w:r w:rsidRPr="00AF2F1E">
        <w:rPr>
          <w:sz w:val="20"/>
          <w:szCs w:val="20"/>
          <w:highlight w:val="yellow"/>
          <w:lang w:eastAsia="en-US"/>
        </w:rPr>
        <w:t>&lt;</w:t>
      </w:r>
      <w:r w:rsidRPr="00AF2F1E">
        <w:rPr>
          <w:b/>
          <w:bCs/>
          <w:sz w:val="20"/>
          <w:szCs w:val="20"/>
          <w:highlight w:val="yellow"/>
          <w:lang w:eastAsia="en-US"/>
        </w:rPr>
        <w:t>Importe</w:t>
      </w:r>
      <w:r w:rsidRPr="00AF2F1E">
        <w:rPr>
          <w:sz w:val="20"/>
          <w:szCs w:val="20"/>
          <w:highlight w:val="yellow"/>
          <w:lang w:eastAsia="en-US"/>
        </w:rPr>
        <w:t>&gt;, precedido del signo “$”, si no se encuentran promociones presentar “$ 0.00”.</w:t>
      </w:r>
    </w:p>
    <w:p w14:paraId="3BACEA93" w14:textId="7C6060DF" w:rsidR="00A464C5" w:rsidRPr="006F47D2" w:rsidRDefault="00813C11" w:rsidP="00A464C5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highlight w:val="yellow"/>
          <w:lang w:eastAsia="en-US"/>
        </w:rPr>
      </w:pPr>
      <w:r w:rsidRPr="006F47D2">
        <w:rPr>
          <w:b/>
          <w:sz w:val="20"/>
          <w:szCs w:val="20"/>
          <w:highlight w:val="yellow"/>
          <w:lang w:eastAsia="en-US"/>
        </w:rPr>
        <w:t>Total</w:t>
      </w:r>
      <w:r w:rsidR="006F6507" w:rsidRPr="006F47D2">
        <w:rPr>
          <w:b/>
          <w:sz w:val="20"/>
          <w:szCs w:val="20"/>
          <w:highlight w:val="yellow"/>
          <w:lang w:eastAsia="en-US"/>
        </w:rPr>
        <w:t xml:space="preserve">: </w:t>
      </w:r>
      <w:r w:rsidR="006F6507" w:rsidRPr="006F47D2">
        <w:rPr>
          <w:sz w:val="20"/>
          <w:szCs w:val="20"/>
          <w:highlight w:val="yellow"/>
          <w:lang w:eastAsia="en-US"/>
        </w:rPr>
        <w:t>Se presenta el total de la venta</w:t>
      </w:r>
      <w:r w:rsidR="001620AB">
        <w:rPr>
          <w:sz w:val="20"/>
          <w:szCs w:val="20"/>
          <w:highlight w:val="yellow"/>
          <w:lang w:eastAsia="en-US"/>
        </w:rPr>
        <w:t xml:space="preserve"> </w:t>
      </w:r>
      <w:r w:rsidR="001620AB" w:rsidRPr="001620AB">
        <w:rPr>
          <w:sz w:val="20"/>
          <w:szCs w:val="20"/>
          <w:highlight w:val="green"/>
          <w:lang w:eastAsia="en-US"/>
        </w:rPr>
        <w:t>o ventas</w:t>
      </w:r>
      <w:r w:rsidR="00BE707F" w:rsidRPr="006F47D2">
        <w:rPr>
          <w:sz w:val="20"/>
          <w:szCs w:val="20"/>
          <w:highlight w:val="yellow"/>
          <w:lang w:eastAsia="en-US"/>
        </w:rPr>
        <w:t xml:space="preserve"> realiza</w:t>
      </w:r>
      <w:r w:rsidR="001620AB">
        <w:rPr>
          <w:sz w:val="20"/>
          <w:szCs w:val="20"/>
          <w:highlight w:val="yellow"/>
          <w:lang w:eastAsia="en-US"/>
        </w:rPr>
        <w:t>das en la visita actual, se realiza</w:t>
      </w:r>
      <w:r w:rsidR="00BE707F" w:rsidRPr="006F47D2">
        <w:rPr>
          <w:sz w:val="20"/>
          <w:szCs w:val="20"/>
          <w:highlight w:val="yellow"/>
          <w:lang w:eastAsia="en-US"/>
        </w:rPr>
        <w:t xml:space="preserve"> la siguiente sumatoria</w:t>
      </w:r>
      <w:r w:rsidR="006F6507" w:rsidRPr="006F47D2">
        <w:rPr>
          <w:sz w:val="20"/>
          <w:szCs w:val="20"/>
          <w:highlight w:val="yellow"/>
          <w:lang w:eastAsia="en-US"/>
        </w:rPr>
        <w:t xml:space="preserve"> &lt;</w:t>
      </w:r>
      <w:r w:rsidR="00DF090C" w:rsidRPr="006F47D2">
        <w:rPr>
          <w:b/>
          <w:bCs/>
          <w:sz w:val="20"/>
          <w:szCs w:val="20"/>
          <w:highlight w:val="yellow"/>
          <w:lang w:eastAsia="en-US"/>
        </w:rPr>
        <w:t>Subtotal</w:t>
      </w:r>
      <w:r w:rsidR="00DF090C" w:rsidRPr="006F47D2">
        <w:rPr>
          <w:sz w:val="20"/>
          <w:szCs w:val="20"/>
          <w:highlight w:val="yellow"/>
          <w:lang w:eastAsia="en-US"/>
        </w:rPr>
        <w:t xml:space="preserve"> + </w:t>
      </w:r>
      <w:r w:rsidR="00DF090C" w:rsidRPr="006F47D2">
        <w:rPr>
          <w:b/>
          <w:bCs/>
          <w:sz w:val="20"/>
          <w:szCs w:val="20"/>
          <w:highlight w:val="yellow"/>
          <w:lang w:eastAsia="en-US"/>
        </w:rPr>
        <w:t>Envase</w:t>
      </w:r>
      <w:r w:rsidR="00BE707F" w:rsidRPr="006F47D2">
        <w:rPr>
          <w:b/>
          <w:bCs/>
          <w:sz w:val="20"/>
          <w:szCs w:val="20"/>
          <w:highlight w:val="yellow"/>
          <w:lang w:eastAsia="en-US"/>
        </w:rPr>
        <w:t xml:space="preserve"> Vendido</w:t>
      </w:r>
      <w:r w:rsidR="00DF090C" w:rsidRPr="006F47D2">
        <w:rPr>
          <w:sz w:val="20"/>
          <w:szCs w:val="20"/>
          <w:highlight w:val="yellow"/>
          <w:lang w:eastAsia="en-US"/>
        </w:rPr>
        <w:t xml:space="preserve"> + </w:t>
      </w:r>
      <w:r w:rsidR="00DF090C" w:rsidRPr="006F47D2">
        <w:rPr>
          <w:b/>
          <w:bCs/>
          <w:sz w:val="20"/>
          <w:szCs w:val="20"/>
          <w:highlight w:val="yellow"/>
          <w:lang w:eastAsia="en-US"/>
        </w:rPr>
        <w:t>Bonificaciones</w:t>
      </w:r>
      <w:r w:rsidR="00DF090C" w:rsidRPr="006F47D2">
        <w:rPr>
          <w:sz w:val="20"/>
          <w:szCs w:val="20"/>
          <w:highlight w:val="yellow"/>
          <w:lang w:eastAsia="en-US"/>
        </w:rPr>
        <w:t xml:space="preserve"> + </w:t>
      </w:r>
      <w:r w:rsidR="00DF090C" w:rsidRPr="006F47D2">
        <w:rPr>
          <w:b/>
          <w:bCs/>
          <w:sz w:val="20"/>
          <w:szCs w:val="20"/>
          <w:highlight w:val="yellow"/>
          <w:lang w:eastAsia="en-US"/>
        </w:rPr>
        <w:t>Promociones</w:t>
      </w:r>
      <w:r w:rsidR="006F6507" w:rsidRPr="006F47D2">
        <w:rPr>
          <w:sz w:val="20"/>
          <w:szCs w:val="20"/>
          <w:highlight w:val="yellow"/>
          <w:lang w:eastAsia="en-US"/>
        </w:rPr>
        <w:t>&gt;</w:t>
      </w:r>
      <w:r w:rsidR="005D586C" w:rsidRPr="006F47D2">
        <w:rPr>
          <w:sz w:val="20"/>
          <w:szCs w:val="20"/>
          <w:highlight w:val="yellow"/>
          <w:lang w:eastAsia="en-US"/>
        </w:rPr>
        <w:t>, precedido del signo “$”.</w:t>
      </w:r>
    </w:p>
    <w:p w14:paraId="4A190CF4" w14:textId="2189CBAE" w:rsidR="00052215" w:rsidRPr="00052215" w:rsidRDefault="006F3763" w:rsidP="00052215">
      <w:pPr>
        <w:pStyle w:val="Prrafodelista"/>
        <w:numPr>
          <w:ilvl w:val="0"/>
          <w:numId w:val="4"/>
        </w:numPr>
        <w:ind w:left="849"/>
        <w:jc w:val="both"/>
        <w:rPr>
          <w:sz w:val="20"/>
          <w:szCs w:val="20"/>
          <w:highlight w:val="yellow"/>
          <w:lang w:eastAsia="en-US"/>
        </w:rPr>
      </w:pPr>
      <w:r w:rsidRPr="001620AB">
        <w:rPr>
          <w:rFonts w:cs="Arial"/>
          <w:sz w:val="20"/>
          <w:szCs w:val="20"/>
          <w:highlight w:val="green"/>
        </w:rPr>
        <w:t>S</w:t>
      </w:r>
      <w:r w:rsidR="00A464C5" w:rsidRPr="001620AB">
        <w:rPr>
          <w:rFonts w:cs="Arial"/>
          <w:sz w:val="20"/>
          <w:szCs w:val="20"/>
          <w:highlight w:val="green"/>
        </w:rPr>
        <w:t xml:space="preserve">i </w:t>
      </w:r>
      <w:r w:rsidR="001620AB" w:rsidRPr="001620AB">
        <w:rPr>
          <w:rFonts w:cs="Arial"/>
          <w:sz w:val="20"/>
          <w:szCs w:val="20"/>
          <w:highlight w:val="green"/>
        </w:rPr>
        <w:t>una de las</w:t>
      </w:r>
      <w:r w:rsidRPr="001620AB">
        <w:rPr>
          <w:rFonts w:cs="Arial"/>
          <w:sz w:val="20"/>
          <w:szCs w:val="20"/>
          <w:highlight w:val="green"/>
        </w:rPr>
        <w:t xml:space="preserve"> venta</w:t>
      </w:r>
      <w:r w:rsidR="001620AB" w:rsidRPr="001620AB">
        <w:rPr>
          <w:rFonts w:cs="Arial"/>
          <w:sz w:val="20"/>
          <w:szCs w:val="20"/>
          <w:highlight w:val="green"/>
        </w:rPr>
        <w:t>s</w:t>
      </w:r>
      <w:r w:rsidRPr="001620AB">
        <w:rPr>
          <w:rFonts w:cs="Arial"/>
          <w:sz w:val="20"/>
          <w:szCs w:val="20"/>
          <w:highlight w:val="green"/>
        </w:rPr>
        <w:t xml:space="preserve"> </w:t>
      </w:r>
      <w:r w:rsidR="00A464C5" w:rsidRPr="006F3763">
        <w:rPr>
          <w:rFonts w:cs="Arial"/>
          <w:sz w:val="20"/>
          <w:szCs w:val="20"/>
          <w:highlight w:val="yellow"/>
        </w:rPr>
        <w:t>es a Crédito &lt;TransProd.CFVTipo = 2&gt;</w:t>
      </w:r>
      <w:r w:rsidR="00052215">
        <w:rPr>
          <w:rFonts w:cs="Arial"/>
          <w:sz w:val="20"/>
          <w:szCs w:val="20"/>
          <w:highlight w:val="yellow"/>
        </w:rPr>
        <w:t xml:space="preserve"> </w:t>
      </w:r>
      <w:r w:rsidR="00052215" w:rsidRPr="00052215">
        <w:rPr>
          <w:rFonts w:cs="Arial"/>
          <w:sz w:val="20"/>
          <w:szCs w:val="20"/>
          <w:highlight w:val="cyan"/>
        </w:rPr>
        <w:t>y/o</w:t>
      </w:r>
      <w:r w:rsidR="006A0A77">
        <w:rPr>
          <w:rFonts w:cs="Arial"/>
          <w:sz w:val="20"/>
          <w:szCs w:val="20"/>
          <w:highlight w:val="cyan"/>
        </w:rPr>
        <w:t xml:space="preserve"> si</w:t>
      </w:r>
      <w:r w:rsidR="00052215" w:rsidRPr="00052215">
        <w:rPr>
          <w:rFonts w:cs="Arial"/>
          <w:sz w:val="20"/>
          <w:szCs w:val="20"/>
          <w:highlight w:val="cyan"/>
        </w:rPr>
        <w:t xml:space="preserve"> se obtuvo una o mas Entrega de Consignas, entonces:</w:t>
      </w:r>
    </w:p>
    <w:p w14:paraId="73AFD693" w14:textId="7981C410" w:rsidR="00A464C5" w:rsidRPr="00CB6D75" w:rsidRDefault="00052215" w:rsidP="00052215">
      <w:pPr>
        <w:pStyle w:val="Prrafodelista"/>
        <w:numPr>
          <w:ilvl w:val="1"/>
          <w:numId w:val="4"/>
        </w:numPr>
        <w:ind w:left="1276" w:hanging="425"/>
        <w:jc w:val="both"/>
        <w:rPr>
          <w:sz w:val="20"/>
          <w:szCs w:val="20"/>
          <w:highlight w:val="yellow"/>
          <w:lang w:eastAsia="en-US"/>
        </w:rPr>
      </w:pPr>
      <w:r>
        <w:rPr>
          <w:rFonts w:cs="Arial"/>
          <w:sz w:val="20"/>
          <w:szCs w:val="20"/>
          <w:highlight w:val="yellow"/>
        </w:rPr>
        <w:t>S</w:t>
      </w:r>
      <w:r w:rsidR="00A464C5" w:rsidRPr="006F3763">
        <w:rPr>
          <w:rFonts w:cs="Arial"/>
          <w:sz w:val="20"/>
          <w:szCs w:val="20"/>
          <w:highlight w:val="yellow"/>
        </w:rPr>
        <w:t>e muestra la siguiente leyenda “</w:t>
      </w:r>
      <w:r w:rsidR="006F3763" w:rsidRPr="006F3763">
        <w:rPr>
          <w:rFonts w:cs="Arial"/>
          <w:sz w:val="20"/>
          <w:szCs w:val="20"/>
          <w:highlight w:val="yellow"/>
        </w:rPr>
        <w:t xml:space="preserve">EN ESTE PAGARÉ ME (NOS) OBLIGO (MOS) A PAGAR INCONDICIONALMENTE EN ESTA PLAZA, A LA ORDEN DE </w:t>
      </w:r>
      <w:r w:rsidR="006F3763">
        <w:rPr>
          <w:rFonts w:cs="Arial"/>
          <w:sz w:val="20"/>
          <w:szCs w:val="20"/>
          <w:highlight w:val="yellow"/>
        </w:rPr>
        <w:t>&lt;Configuracion.NombreEmpresa&gt;</w:t>
      </w:r>
      <w:r w:rsidR="006F3763" w:rsidRPr="006F3763">
        <w:rPr>
          <w:rFonts w:cs="Arial"/>
          <w:sz w:val="20"/>
          <w:szCs w:val="20"/>
          <w:highlight w:val="yellow"/>
        </w:rPr>
        <w:t xml:space="preserve"> LA CANTIDAD DE </w:t>
      </w:r>
      <w:r w:rsidR="00CD5B81">
        <w:rPr>
          <w:rFonts w:cs="Arial"/>
          <w:sz w:val="20"/>
          <w:szCs w:val="20"/>
          <w:highlight w:val="yellow"/>
        </w:rPr>
        <w:t xml:space="preserve">$ </w:t>
      </w:r>
      <w:r w:rsidR="006F3763">
        <w:rPr>
          <w:rFonts w:cs="Arial"/>
          <w:sz w:val="20"/>
          <w:szCs w:val="20"/>
          <w:highlight w:val="yellow"/>
        </w:rPr>
        <w:t>&lt;TransProd.Total&gt;</w:t>
      </w:r>
      <w:r w:rsidR="0032115D">
        <w:rPr>
          <w:rFonts w:cs="Arial"/>
          <w:sz w:val="20"/>
          <w:szCs w:val="20"/>
          <w:highlight w:val="yellow"/>
        </w:rPr>
        <w:t xml:space="preserve"> </w:t>
      </w:r>
      <w:r w:rsidR="0032115D" w:rsidRPr="0032115D">
        <w:rPr>
          <w:rFonts w:cs="Arial"/>
          <w:sz w:val="20"/>
          <w:szCs w:val="20"/>
          <w:highlight w:val="cyan"/>
        </w:rPr>
        <w:t>(Si hay Entrega de Consigna se suma o se muestra según sea el caso &lt;TransProd.Total de la Consigna&gt;)</w:t>
      </w:r>
      <w:r w:rsidR="006F3763" w:rsidRPr="006F3763">
        <w:rPr>
          <w:rFonts w:cs="Arial"/>
          <w:sz w:val="20"/>
          <w:szCs w:val="20"/>
          <w:highlight w:val="yellow"/>
        </w:rPr>
        <w:t xml:space="preserve"> M.N. (</w:t>
      </w:r>
      <w:r w:rsidR="006F3763">
        <w:rPr>
          <w:rFonts w:cs="Arial"/>
          <w:sz w:val="20"/>
          <w:szCs w:val="20"/>
          <w:highlight w:val="yellow"/>
        </w:rPr>
        <w:t>“Presentar con letra la cantidad del campo Total y si hay centavos mostrarlos de la siguiente manera 50</w:t>
      </w:r>
      <w:r w:rsidR="006F3763" w:rsidRPr="006F3763">
        <w:rPr>
          <w:rFonts w:cs="Arial"/>
          <w:sz w:val="20"/>
          <w:szCs w:val="20"/>
          <w:highlight w:val="yellow"/>
        </w:rPr>
        <w:t>/100</w:t>
      </w:r>
      <w:r w:rsidR="006F3763">
        <w:rPr>
          <w:rFonts w:cs="Arial"/>
          <w:sz w:val="20"/>
          <w:szCs w:val="20"/>
          <w:highlight w:val="yellow"/>
        </w:rPr>
        <w:t xml:space="preserve">” </w:t>
      </w:r>
      <w:r w:rsidR="006F3763" w:rsidRPr="006F3763">
        <w:rPr>
          <w:rFonts w:cs="Arial"/>
          <w:sz w:val="20"/>
          <w:szCs w:val="20"/>
          <w:highlight w:val="yellow"/>
        </w:rPr>
        <w:t>M.N.).</w:t>
      </w:r>
      <w:r w:rsidR="00A464C5" w:rsidRPr="006F3763">
        <w:rPr>
          <w:rFonts w:cs="Arial"/>
          <w:sz w:val="20"/>
          <w:szCs w:val="20"/>
          <w:highlight w:val="yellow"/>
        </w:rPr>
        <w:t>”.</w:t>
      </w:r>
    </w:p>
    <w:p w14:paraId="3BC7C90D" w14:textId="77777777" w:rsidR="00CB6D75" w:rsidRPr="00CB6D75" w:rsidRDefault="00CB6D75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highlight w:val="yellow"/>
          <w:lang w:eastAsia="en-US"/>
        </w:rPr>
      </w:pPr>
      <w:r>
        <w:rPr>
          <w:rFonts w:cs="Arial"/>
          <w:sz w:val="20"/>
          <w:szCs w:val="20"/>
          <w:highlight w:val="yellow"/>
        </w:rPr>
        <w:t>Se presenta una línea -----------------------.</w:t>
      </w:r>
    </w:p>
    <w:p w14:paraId="7A78D71A" w14:textId="77777777" w:rsidR="00CB6D75" w:rsidRPr="006F3763" w:rsidRDefault="00CB6D75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highlight w:val="yellow"/>
          <w:lang w:eastAsia="en-US"/>
        </w:rPr>
      </w:pPr>
      <w:r>
        <w:rPr>
          <w:rFonts w:cs="Arial"/>
          <w:sz w:val="20"/>
          <w:szCs w:val="20"/>
          <w:highlight w:val="yellow"/>
        </w:rPr>
        <w:t>Presentar la leyenda “Nombre y Firma del Cliente”.</w:t>
      </w:r>
    </w:p>
    <w:p w14:paraId="08E1096B" w14:textId="77777777" w:rsidR="007F6183" w:rsidRPr="004E207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4E2073">
        <w:rPr>
          <w:sz w:val="20"/>
          <w:szCs w:val="20"/>
          <w:lang w:eastAsia="en-US"/>
        </w:rPr>
        <w:t>Finaliza el caso de uso</w:t>
      </w:r>
    </w:p>
    <w:p w14:paraId="3C3302D9" w14:textId="77777777" w:rsidR="00CF01B4" w:rsidRDefault="00CF01B4" w:rsidP="00A21F54">
      <w:pPr>
        <w:jc w:val="both"/>
        <w:rPr>
          <w:sz w:val="20"/>
          <w:szCs w:val="20"/>
          <w:lang w:eastAsia="en-US"/>
        </w:rPr>
      </w:pPr>
    </w:p>
    <w:p w14:paraId="0C01026C" w14:textId="77777777"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14:paraId="1DC69692" w14:textId="77777777"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43372915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14:paraId="668B0E64" w14:textId="77777777" w:rsidR="00082CD4" w:rsidRPr="00CA7A7F" w:rsidRDefault="00082CD4" w:rsidP="00082CD4">
      <w:pPr>
        <w:rPr>
          <w:lang w:val="es-MX"/>
        </w:rPr>
      </w:pPr>
    </w:p>
    <w:p w14:paraId="7FB40ABC" w14:textId="77777777"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43372916"/>
      <w:r w:rsidRPr="00CA7A7F">
        <w:rPr>
          <w:lang w:val="es-MX"/>
        </w:rPr>
        <w:t>Opcionales</w:t>
      </w:r>
      <w:bookmarkEnd w:id="27"/>
      <w:bookmarkEnd w:id="28"/>
      <w:bookmarkEnd w:id="29"/>
    </w:p>
    <w:p w14:paraId="390CCA87" w14:textId="77777777" w:rsidR="003F6DBA" w:rsidRPr="003F6DBA" w:rsidRDefault="003F6DBA" w:rsidP="003F6DBA">
      <w:pPr>
        <w:pStyle w:val="InfoBlue"/>
      </w:pPr>
      <w:r w:rsidRPr="003F6DBA">
        <w:t>N/A</w:t>
      </w:r>
    </w:p>
    <w:p w14:paraId="3AC27D2D" w14:textId="77777777" w:rsidR="00481C4A" w:rsidRPr="00CA7A7F" w:rsidRDefault="00481C4A" w:rsidP="00481C4A">
      <w:pPr>
        <w:pStyle w:val="Textoindependiente"/>
        <w:rPr>
          <w:lang w:eastAsia="en-US"/>
        </w:rPr>
      </w:pPr>
    </w:p>
    <w:p w14:paraId="524902E9" w14:textId="77777777"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43372917"/>
      <w:r w:rsidRPr="00CA7A7F">
        <w:rPr>
          <w:lang w:val="es-MX"/>
        </w:rPr>
        <w:t>Generales</w:t>
      </w:r>
      <w:bookmarkEnd w:id="30"/>
    </w:p>
    <w:p w14:paraId="56017D22" w14:textId="77777777" w:rsidR="003F6DBA" w:rsidRPr="003F6DBA" w:rsidRDefault="003F6DBA" w:rsidP="003F6DBA">
      <w:pPr>
        <w:pStyle w:val="InfoBlue"/>
      </w:pPr>
      <w:r w:rsidRPr="003F6DBA">
        <w:t>N/A</w:t>
      </w:r>
    </w:p>
    <w:p w14:paraId="122A6F0D" w14:textId="77777777" w:rsidR="0049112A" w:rsidRPr="00CA7A7F" w:rsidRDefault="0049112A" w:rsidP="00481C4A">
      <w:pPr>
        <w:pStyle w:val="Textoindependiente"/>
        <w:rPr>
          <w:lang w:eastAsia="en-US"/>
        </w:rPr>
      </w:pPr>
    </w:p>
    <w:p w14:paraId="00F2F635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43372918"/>
      <w:r w:rsidRPr="00CA7A7F">
        <w:t>Poscondiciones</w:t>
      </w:r>
      <w:bookmarkEnd w:id="31"/>
      <w:bookmarkEnd w:id="32"/>
      <w:bookmarkEnd w:id="33"/>
    </w:p>
    <w:p w14:paraId="03DBF060" w14:textId="77777777" w:rsidR="00CA119F" w:rsidRDefault="00886EEB" w:rsidP="0028401A">
      <w:pPr>
        <w:pStyle w:val="InfoBlue"/>
      </w:pPr>
      <w:bookmarkStart w:id="34" w:name="_Toc207014958"/>
      <w:bookmarkStart w:id="35" w:name="_Toc207088193"/>
      <w:bookmarkEnd w:id="1"/>
      <w:bookmarkEnd w:id="2"/>
      <w:r w:rsidRPr="003F6DBA">
        <w:t>N/A</w:t>
      </w:r>
    </w:p>
    <w:p w14:paraId="27A1514B" w14:textId="77777777" w:rsidR="0028401A" w:rsidRDefault="0028401A" w:rsidP="0028401A">
      <w:pPr>
        <w:pStyle w:val="Textoindependiente"/>
        <w:rPr>
          <w:lang w:eastAsia="en-US"/>
        </w:rPr>
      </w:pPr>
    </w:p>
    <w:p w14:paraId="72B874FB" w14:textId="77777777" w:rsidR="0028401A" w:rsidRPr="0028401A" w:rsidRDefault="0028401A" w:rsidP="0028401A">
      <w:pPr>
        <w:pStyle w:val="Textoindependiente"/>
        <w:rPr>
          <w:lang w:eastAsia="en-US"/>
        </w:rPr>
      </w:pPr>
    </w:p>
    <w:p w14:paraId="296CADB8" w14:textId="77777777" w:rsidR="00AC24E8" w:rsidRPr="0028401A" w:rsidRDefault="007F4C05" w:rsidP="00AC24E8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43372919"/>
      <w:r w:rsidRPr="00CA7A7F">
        <w:t>Firmas de Aceptación</w:t>
      </w:r>
      <w:bookmarkEnd w:id="34"/>
      <w:bookmarkEnd w:id="35"/>
      <w:bookmarkEnd w:id="36"/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14:paraId="4BAC361C" w14:textId="77777777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136B2" w14:textId="77777777"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14:paraId="52D2A777" w14:textId="77777777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A4BC25" w14:textId="77777777"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14:paraId="28D3B6BB" w14:textId="77777777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6F59C4" w14:textId="77777777"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14:paraId="2C628CE2" w14:textId="77777777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15E798" w14:textId="77777777" w:rsidR="00886EEB" w:rsidRPr="00D541A0" w:rsidRDefault="003F743E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</w:t>
            </w:r>
            <w:r w:rsidR="00D45CA9">
              <w:rPr>
                <w:sz w:val="20"/>
                <w:szCs w:val="20"/>
                <w:lang w:val="es-MX" w:eastAsia="en-US"/>
              </w:rPr>
              <w:t>/0</w:t>
            </w:r>
            <w:r w:rsidR="00CA119F">
              <w:rPr>
                <w:sz w:val="20"/>
                <w:szCs w:val="20"/>
                <w:lang w:val="es-MX" w:eastAsia="en-US"/>
              </w:rPr>
              <w:t>6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</w:t>
            </w:r>
            <w:r w:rsidR="00CA119F"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14:paraId="5BC38BB2" w14:textId="77777777" w:rsidR="00886EEB" w:rsidRPr="00D541A0" w:rsidRDefault="00886EEB" w:rsidP="00886EEB"/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2AF5" w:rsidRPr="00200213" w14:paraId="7A2A221F" w14:textId="77777777" w:rsidTr="0021046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32472" w14:textId="77777777" w:rsidR="00E42AF5" w:rsidRPr="00200213" w:rsidRDefault="00E42AF5" w:rsidP="00210466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E42AF5" w:rsidRPr="00501B0B" w14:paraId="710C62CE" w14:textId="77777777" w:rsidTr="0021046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6BF114" w14:textId="77777777" w:rsidR="00E42AF5" w:rsidRPr="00501B0B" w:rsidRDefault="00CA119F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Juan Manuel Rodriguez</w:t>
            </w:r>
          </w:p>
        </w:tc>
      </w:tr>
      <w:tr w:rsidR="00E42AF5" w:rsidRPr="00501B0B" w14:paraId="00FD740A" w14:textId="77777777" w:rsidTr="0021046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337712D" w14:textId="77777777" w:rsidR="00E42AF5" w:rsidRPr="00501B0B" w:rsidRDefault="00E42AF5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>Líder de Proyecto / Departamento de Implementación - Duxstar Solutions</w:t>
            </w:r>
          </w:p>
        </w:tc>
      </w:tr>
      <w:tr w:rsidR="00E42AF5" w:rsidRPr="00501B0B" w14:paraId="7A506E48" w14:textId="77777777" w:rsidTr="0021046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65948F4" w14:textId="77777777" w:rsidR="00E42AF5" w:rsidRPr="00501B0B" w:rsidRDefault="003F743E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23</w:t>
            </w:r>
            <w:r w:rsidR="00CA67D1">
              <w:t>/0</w:t>
            </w:r>
            <w:r w:rsidR="00CA119F">
              <w:t>6</w:t>
            </w:r>
            <w:r w:rsidR="00E42AF5" w:rsidRPr="00D541A0">
              <w:t>/20</w:t>
            </w:r>
            <w:r w:rsidR="00CA119F">
              <w:t>20</w:t>
            </w:r>
          </w:p>
        </w:tc>
      </w:tr>
    </w:tbl>
    <w:p w14:paraId="7AA3AF54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748A2093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7210995E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01D88FA2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6C0ADD4A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77D85CDD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426F7A4E" w14:textId="77777777"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13C11" w:rsidRPr="00D541A0" w14:paraId="11831982" w14:textId="77777777" w:rsidTr="00813C1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3CB17" w14:textId="77777777"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13C11" w:rsidRPr="00D541A0" w14:paraId="6FD3423F" w14:textId="77777777" w:rsidTr="00813C1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765622" w14:textId="77777777" w:rsidR="00813C11" w:rsidRPr="00D541A0" w:rsidRDefault="00CA119F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CA119F">
              <w:rPr>
                <w:sz w:val="20"/>
                <w:szCs w:val="20"/>
                <w:lang w:val="es-MX" w:eastAsia="en-US"/>
              </w:rPr>
              <w:t>Erik Alejandro Amador Serrano</w:t>
            </w:r>
          </w:p>
        </w:tc>
      </w:tr>
      <w:tr w:rsidR="00813C11" w:rsidRPr="00D541A0" w14:paraId="47124012" w14:textId="77777777" w:rsidTr="00813C1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A15A4F" w14:textId="77777777"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13C11" w:rsidRPr="00D541A0" w14:paraId="46738785" w14:textId="77777777" w:rsidTr="00813C11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30D54C" w14:textId="77777777" w:rsidR="00813C11" w:rsidRPr="00D541A0" w:rsidRDefault="003F743E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</w:t>
            </w:r>
            <w:r w:rsidR="00813C11">
              <w:rPr>
                <w:sz w:val="20"/>
                <w:szCs w:val="20"/>
                <w:lang w:val="es-MX" w:eastAsia="en-US"/>
              </w:rPr>
              <w:t>/0</w:t>
            </w:r>
            <w:r w:rsidR="00CA119F">
              <w:rPr>
                <w:sz w:val="20"/>
                <w:szCs w:val="20"/>
                <w:lang w:val="es-MX" w:eastAsia="en-US"/>
              </w:rPr>
              <w:t>6</w:t>
            </w:r>
            <w:r w:rsidR="00813C11" w:rsidRPr="00D541A0">
              <w:rPr>
                <w:sz w:val="20"/>
                <w:szCs w:val="20"/>
                <w:lang w:val="es-MX" w:eastAsia="en-US"/>
              </w:rPr>
              <w:t>/20</w:t>
            </w:r>
            <w:r w:rsidR="00CA119F"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14:paraId="5922DB06" w14:textId="77777777"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994A8" w14:textId="77777777" w:rsidR="004453A6" w:rsidRDefault="004453A6" w:rsidP="00514F06">
      <w:pPr>
        <w:pStyle w:val="Ttulo1"/>
      </w:pPr>
      <w:r>
        <w:separator/>
      </w:r>
    </w:p>
  </w:endnote>
  <w:endnote w:type="continuationSeparator" w:id="0">
    <w:p w14:paraId="61DBC40A" w14:textId="77777777" w:rsidR="004453A6" w:rsidRDefault="004453A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25850" w14:textId="77777777" w:rsidR="000439AB" w:rsidRDefault="000439A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EF2F2DD" w14:textId="77777777" w:rsidR="000439AB" w:rsidRDefault="000439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439AB" w:rsidRPr="00596B48" w14:paraId="60B5A23F" w14:textId="77777777" w:rsidTr="00B01427">
      <w:trPr>
        <w:trHeight w:val="539"/>
      </w:trPr>
      <w:tc>
        <w:tcPr>
          <w:tcW w:w="3331" w:type="dxa"/>
        </w:tcPr>
        <w:p w14:paraId="5A9916E9" w14:textId="77777777" w:rsidR="000439AB" w:rsidRPr="00596B48" w:rsidRDefault="000439A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8C05D1B" wp14:editId="26C09C5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14:paraId="3E10DF42" w14:textId="77777777" w:rsidR="000439AB" w:rsidRPr="00B01427" w:rsidRDefault="000439AB" w:rsidP="00BE6A6F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20</w:t>
          </w:r>
        </w:p>
      </w:tc>
      <w:tc>
        <w:tcPr>
          <w:tcW w:w="3473" w:type="dxa"/>
        </w:tcPr>
        <w:p w14:paraId="2851AF0F" w14:textId="77777777" w:rsidR="000439AB" w:rsidRPr="00596B48" w:rsidRDefault="000439A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14:paraId="331E35E3" w14:textId="77777777" w:rsidR="000439AB" w:rsidRPr="00596B48" w:rsidRDefault="000439AB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663EF" w14:textId="77777777" w:rsidR="004453A6" w:rsidRDefault="004453A6" w:rsidP="00514F06">
      <w:pPr>
        <w:pStyle w:val="Ttulo1"/>
      </w:pPr>
      <w:r>
        <w:separator/>
      </w:r>
    </w:p>
  </w:footnote>
  <w:footnote w:type="continuationSeparator" w:id="0">
    <w:p w14:paraId="03CF8944" w14:textId="77777777" w:rsidR="004453A6" w:rsidRDefault="004453A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439AB" w:rsidRPr="00375A5D" w14:paraId="1A19D390" w14:textId="77777777" w:rsidTr="003E5D6F">
      <w:tc>
        <w:tcPr>
          <w:tcW w:w="4604" w:type="dxa"/>
        </w:tcPr>
        <w:p w14:paraId="22AD6A99" w14:textId="77777777" w:rsidR="000439AB" w:rsidRPr="00375A5D" w:rsidRDefault="000439A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14:paraId="71DF2EF8" w14:textId="7970AD41" w:rsidR="000439AB" w:rsidRPr="00375A5D" w:rsidRDefault="000439AB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FE099F"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0439AB" w:rsidRPr="00F52321" w14:paraId="3C272481" w14:textId="77777777" w:rsidTr="003E5D6F">
      <w:tc>
        <w:tcPr>
          <w:tcW w:w="4604" w:type="dxa"/>
        </w:tcPr>
        <w:p w14:paraId="6BD5EB57" w14:textId="3A5B52E2" w:rsidR="000439AB" w:rsidRPr="000A6ADC" w:rsidRDefault="000439AB" w:rsidP="00BE6A6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129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proofErr w:type="gramStart"/>
          <w:r>
            <w:rPr>
              <w:rFonts w:ascii="Tahoma" w:hAnsi="Tahoma" w:cs="Tahoma"/>
              <w:sz w:val="20"/>
              <w:szCs w:val="20"/>
            </w:rPr>
            <w:t>ReporteDeNotaDeVenta(</w:t>
          </w:r>
          <w:proofErr w:type="gramEnd"/>
          <w:r>
            <w:rPr>
              <w:rFonts w:ascii="Tahoma" w:hAnsi="Tahoma" w:cs="Tahoma"/>
              <w:sz w:val="20"/>
              <w:szCs w:val="20"/>
            </w:rPr>
            <w:t>OSO)</w:t>
          </w:r>
        </w:p>
      </w:tc>
      <w:tc>
        <w:tcPr>
          <w:tcW w:w="4893" w:type="dxa"/>
        </w:tcPr>
        <w:p w14:paraId="08B25302" w14:textId="77777777" w:rsidR="000439AB" w:rsidRPr="00DF6EA0" w:rsidRDefault="000439AB" w:rsidP="00D3610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ED2853">
            <w:rPr>
              <w:rFonts w:ascii="Tahoma" w:hAnsi="Tahoma" w:cs="Tahoma"/>
              <w:sz w:val="20"/>
              <w:szCs w:val="20"/>
            </w:rPr>
            <w:t>2</w:t>
          </w:r>
          <w:r>
            <w:rPr>
              <w:rFonts w:ascii="Tahoma" w:hAnsi="Tahoma" w:cs="Tahoma"/>
              <w:sz w:val="20"/>
              <w:szCs w:val="20"/>
            </w:rPr>
            <w:t>4/06</w:t>
          </w:r>
          <w:r w:rsidRPr="000A6ADC">
            <w:rPr>
              <w:rFonts w:ascii="Tahoma" w:hAnsi="Tahoma" w:cs="Tahoma"/>
              <w:sz w:val="20"/>
              <w:szCs w:val="20"/>
            </w:rPr>
            <w:t>/20</w:t>
          </w:r>
          <w:r>
            <w:rPr>
              <w:rFonts w:ascii="Tahoma" w:hAnsi="Tahoma" w:cs="Tahoma"/>
              <w:sz w:val="20"/>
              <w:szCs w:val="20"/>
            </w:rPr>
            <w:t>20</w:t>
          </w:r>
        </w:p>
      </w:tc>
    </w:tr>
  </w:tbl>
  <w:p w14:paraId="44B04C38" w14:textId="77777777" w:rsidR="000439AB" w:rsidRDefault="000439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0439AB" w14:paraId="4ED7C80C" w14:textId="77777777" w:rsidTr="003104A1">
      <w:trPr>
        <w:cantSplit/>
        <w:trHeight w:val="1412"/>
      </w:trPr>
      <w:tc>
        <w:tcPr>
          <w:tcW w:w="10114" w:type="dxa"/>
          <w:vAlign w:val="center"/>
        </w:tcPr>
        <w:p w14:paraId="675F6DDF" w14:textId="77777777" w:rsidR="000439AB" w:rsidRDefault="000439A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463B8788" wp14:editId="74CB4DE3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14:paraId="530701AA" w14:textId="77777777" w:rsidR="000439AB" w:rsidRPr="00872B53" w:rsidRDefault="000439AB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14:paraId="472266C6" w14:textId="77777777" w:rsidR="000439AB" w:rsidRDefault="000439AB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37254F2E"/>
    <w:multiLevelType w:val="multilevel"/>
    <w:tmpl w:val="9EA82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0"/>
    <w:rsid w:val="00006873"/>
    <w:rsid w:val="00012DC5"/>
    <w:rsid w:val="000164AD"/>
    <w:rsid w:val="00024228"/>
    <w:rsid w:val="00027AEB"/>
    <w:rsid w:val="00030E3C"/>
    <w:rsid w:val="000330BE"/>
    <w:rsid w:val="00033722"/>
    <w:rsid w:val="00037466"/>
    <w:rsid w:val="000416FE"/>
    <w:rsid w:val="00042369"/>
    <w:rsid w:val="000439AB"/>
    <w:rsid w:val="0004633A"/>
    <w:rsid w:val="00047BA4"/>
    <w:rsid w:val="0005001B"/>
    <w:rsid w:val="000507A4"/>
    <w:rsid w:val="00052215"/>
    <w:rsid w:val="00055766"/>
    <w:rsid w:val="0005750A"/>
    <w:rsid w:val="000671A5"/>
    <w:rsid w:val="00071FD9"/>
    <w:rsid w:val="00073040"/>
    <w:rsid w:val="0007357B"/>
    <w:rsid w:val="00074234"/>
    <w:rsid w:val="00074319"/>
    <w:rsid w:val="00077A01"/>
    <w:rsid w:val="00081948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1C1"/>
    <w:rsid w:val="000A77DF"/>
    <w:rsid w:val="000B523A"/>
    <w:rsid w:val="000B5641"/>
    <w:rsid w:val="000B5FC5"/>
    <w:rsid w:val="000B621E"/>
    <w:rsid w:val="000C230B"/>
    <w:rsid w:val="000C45BD"/>
    <w:rsid w:val="000C74BC"/>
    <w:rsid w:val="000D1994"/>
    <w:rsid w:val="000D416A"/>
    <w:rsid w:val="000D5B6A"/>
    <w:rsid w:val="000D744C"/>
    <w:rsid w:val="000E208A"/>
    <w:rsid w:val="000E4BCF"/>
    <w:rsid w:val="000E6163"/>
    <w:rsid w:val="000E7D31"/>
    <w:rsid w:val="000F0AEC"/>
    <w:rsid w:val="000F175B"/>
    <w:rsid w:val="000F31CD"/>
    <w:rsid w:val="000F3582"/>
    <w:rsid w:val="000F64E6"/>
    <w:rsid w:val="000F7091"/>
    <w:rsid w:val="000F77A5"/>
    <w:rsid w:val="00100DC0"/>
    <w:rsid w:val="00102961"/>
    <w:rsid w:val="00103CD5"/>
    <w:rsid w:val="00111303"/>
    <w:rsid w:val="001117A7"/>
    <w:rsid w:val="001128FF"/>
    <w:rsid w:val="00114A10"/>
    <w:rsid w:val="0011637E"/>
    <w:rsid w:val="00125E35"/>
    <w:rsid w:val="0013530E"/>
    <w:rsid w:val="00136627"/>
    <w:rsid w:val="00137AD0"/>
    <w:rsid w:val="001416D3"/>
    <w:rsid w:val="00141C97"/>
    <w:rsid w:val="00141FC1"/>
    <w:rsid w:val="0014339B"/>
    <w:rsid w:val="001436DC"/>
    <w:rsid w:val="0015147F"/>
    <w:rsid w:val="00151F74"/>
    <w:rsid w:val="00152C0A"/>
    <w:rsid w:val="00155B9F"/>
    <w:rsid w:val="00160034"/>
    <w:rsid w:val="001610E9"/>
    <w:rsid w:val="001620AB"/>
    <w:rsid w:val="00167225"/>
    <w:rsid w:val="00170878"/>
    <w:rsid w:val="0017341C"/>
    <w:rsid w:val="0017419E"/>
    <w:rsid w:val="0017559E"/>
    <w:rsid w:val="00175B2F"/>
    <w:rsid w:val="0017686C"/>
    <w:rsid w:val="00177099"/>
    <w:rsid w:val="00177278"/>
    <w:rsid w:val="00182E0A"/>
    <w:rsid w:val="00183F8B"/>
    <w:rsid w:val="00184046"/>
    <w:rsid w:val="00190749"/>
    <w:rsid w:val="00194440"/>
    <w:rsid w:val="001A0596"/>
    <w:rsid w:val="001A0E06"/>
    <w:rsid w:val="001A436F"/>
    <w:rsid w:val="001A4B3E"/>
    <w:rsid w:val="001A5AA4"/>
    <w:rsid w:val="001A60C2"/>
    <w:rsid w:val="001A72A0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1AB9"/>
    <w:rsid w:val="001F34A1"/>
    <w:rsid w:val="001F395B"/>
    <w:rsid w:val="001F3F56"/>
    <w:rsid w:val="001F7F2E"/>
    <w:rsid w:val="0020099B"/>
    <w:rsid w:val="00201A9C"/>
    <w:rsid w:val="00203741"/>
    <w:rsid w:val="002065C2"/>
    <w:rsid w:val="00210466"/>
    <w:rsid w:val="00211DE7"/>
    <w:rsid w:val="002132F9"/>
    <w:rsid w:val="002177DF"/>
    <w:rsid w:val="00220011"/>
    <w:rsid w:val="002228C8"/>
    <w:rsid w:val="00225DC0"/>
    <w:rsid w:val="00225DE9"/>
    <w:rsid w:val="0022637D"/>
    <w:rsid w:val="00226533"/>
    <w:rsid w:val="00227281"/>
    <w:rsid w:val="00227725"/>
    <w:rsid w:val="002311A2"/>
    <w:rsid w:val="00233386"/>
    <w:rsid w:val="002376A6"/>
    <w:rsid w:val="002423AA"/>
    <w:rsid w:val="002424FE"/>
    <w:rsid w:val="00243A2E"/>
    <w:rsid w:val="00243B32"/>
    <w:rsid w:val="00243D7B"/>
    <w:rsid w:val="0024718F"/>
    <w:rsid w:val="002503CA"/>
    <w:rsid w:val="00250ED5"/>
    <w:rsid w:val="00252DE9"/>
    <w:rsid w:val="0025365C"/>
    <w:rsid w:val="00261EC0"/>
    <w:rsid w:val="00261ED6"/>
    <w:rsid w:val="002756F7"/>
    <w:rsid w:val="0027680F"/>
    <w:rsid w:val="002775F9"/>
    <w:rsid w:val="00283313"/>
    <w:rsid w:val="00283C5B"/>
    <w:rsid w:val="0028401A"/>
    <w:rsid w:val="00286774"/>
    <w:rsid w:val="00293518"/>
    <w:rsid w:val="00297D30"/>
    <w:rsid w:val="002A0FE4"/>
    <w:rsid w:val="002A1C58"/>
    <w:rsid w:val="002A24A9"/>
    <w:rsid w:val="002B1EBB"/>
    <w:rsid w:val="002B2EA1"/>
    <w:rsid w:val="002B34C8"/>
    <w:rsid w:val="002B52ED"/>
    <w:rsid w:val="002B7DAA"/>
    <w:rsid w:val="002C121D"/>
    <w:rsid w:val="002C29E1"/>
    <w:rsid w:val="002C4FDC"/>
    <w:rsid w:val="002C6C52"/>
    <w:rsid w:val="002D1B0A"/>
    <w:rsid w:val="002D2690"/>
    <w:rsid w:val="002D6E72"/>
    <w:rsid w:val="002D7C7F"/>
    <w:rsid w:val="002E3308"/>
    <w:rsid w:val="002E67FD"/>
    <w:rsid w:val="002E79E5"/>
    <w:rsid w:val="002F2A60"/>
    <w:rsid w:val="002F5206"/>
    <w:rsid w:val="002F60E2"/>
    <w:rsid w:val="002F6C00"/>
    <w:rsid w:val="00305961"/>
    <w:rsid w:val="0031049E"/>
    <w:rsid w:val="003104A1"/>
    <w:rsid w:val="0031070D"/>
    <w:rsid w:val="0031217A"/>
    <w:rsid w:val="003205AE"/>
    <w:rsid w:val="0032115D"/>
    <w:rsid w:val="00322E1F"/>
    <w:rsid w:val="003239C1"/>
    <w:rsid w:val="00330FB3"/>
    <w:rsid w:val="00331568"/>
    <w:rsid w:val="00335B8B"/>
    <w:rsid w:val="003400C4"/>
    <w:rsid w:val="00345480"/>
    <w:rsid w:val="0034773B"/>
    <w:rsid w:val="0035410E"/>
    <w:rsid w:val="00354DF2"/>
    <w:rsid w:val="00361DDE"/>
    <w:rsid w:val="00367AFC"/>
    <w:rsid w:val="003707F8"/>
    <w:rsid w:val="003762F1"/>
    <w:rsid w:val="003767A1"/>
    <w:rsid w:val="00377BCB"/>
    <w:rsid w:val="003817A4"/>
    <w:rsid w:val="00382472"/>
    <w:rsid w:val="003907BC"/>
    <w:rsid w:val="003A41CD"/>
    <w:rsid w:val="003A62B0"/>
    <w:rsid w:val="003A7F0E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37B6"/>
    <w:rsid w:val="003F4CF3"/>
    <w:rsid w:val="003F6DBA"/>
    <w:rsid w:val="003F743E"/>
    <w:rsid w:val="0041792F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453A6"/>
    <w:rsid w:val="004515F5"/>
    <w:rsid w:val="0045227F"/>
    <w:rsid w:val="0045606F"/>
    <w:rsid w:val="00457A98"/>
    <w:rsid w:val="00457ADF"/>
    <w:rsid w:val="00461371"/>
    <w:rsid w:val="00466F68"/>
    <w:rsid w:val="00472DC0"/>
    <w:rsid w:val="00473797"/>
    <w:rsid w:val="00473B78"/>
    <w:rsid w:val="00476793"/>
    <w:rsid w:val="00481C4A"/>
    <w:rsid w:val="004823D8"/>
    <w:rsid w:val="00482459"/>
    <w:rsid w:val="00485373"/>
    <w:rsid w:val="00486189"/>
    <w:rsid w:val="0049112A"/>
    <w:rsid w:val="00491B4C"/>
    <w:rsid w:val="00493E03"/>
    <w:rsid w:val="004B0D88"/>
    <w:rsid w:val="004B1F0D"/>
    <w:rsid w:val="004B3C45"/>
    <w:rsid w:val="004B5F05"/>
    <w:rsid w:val="004B623B"/>
    <w:rsid w:val="004B6BD6"/>
    <w:rsid w:val="004C514E"/>
    <w:rsid w:val="004C78B4"/>
    <w:rsid w:val="004D2620"/>
    <w:rsid w:val="004D45D6"/>
    <w:rsid w:val="004D7A83"/>
    <w:rsid w:val="004E02C5"/>
    <w:rsid w:val="004E2073"/>
    <w:rsid w:val="004E23D0"/>
    <w:rsid w:val="004E7C2F"/>
    <w:rsid w:val="004E7CD2"/>
    <w:rsid w:val="004E7D3B"/>
    <w:rsid w:val="004F049D"/>
    <w:rsid w:val="004F1C65"/>
    <w:rsid w:val="004F1C7A"/>
    <w:rsid w:val="004F4AB5"/>
    <w:rsid w:val="004F54CA"/>
    <w:rsid w:val="004F6527"/>
    <w:rsid w:val="004F7574"/>
    <w:rsid w:val="00504398"/>
    <w:rsid w:val="00504DB5"/>
    <w:rsid w:val="00505336"/>
    <w:rsid w:val="005057D3"/>
    <w:rsid w:val="0050675E"/>
    <w:rsid w:val="00507094"/>
    <w:rsid w:val="00514F06"/>
    <w:rsid w:val="0051753A"/>
    <w:rsid w:val="005249B6"/>
    <w:rsid w:val="00524D35"/>
    <w:rsid w:val="00526F91"/>
    <w:rsid w:val="005306E1"/>
    <w:rsid w:val="005334F4"/>
    <w:rsid w:val="00534246"/>
    <w:rsid w:val="00536276"/>
    <w:rsid w:val="00537CB4"/>
    <w:rsid w:val="00540756"/>
    <w:rsid w:val="005427FB"/>
    <w:rsid w:val="00546741"/>
    <w:rsid w:val="005560A2"/>
    <w:rsid w:val="005574D0"/>
    <w:rsid w:val="00565977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27F"/>
    <w:rsid w:val="005A4588"/>
    <w:rsid w:val="005A45B6"/>
    <w:rsid w:val="005A7F8D"/>
    <w:rsid w:val="005B23EC"/>
    <w:rsid w:val="005C1B2B"/>
    <w:rsid w:val="005C45A9"/>
    <w:rsid w:val="005C5391"/>
    <w:rsid w:val="005C6DBF"/>
    <w:rsid w:val="005C7ADA"/>
    <w:rsid w:val="005D1D74"/>
    <w:rsid w:val="005D23A6"/>
    <w:rsid w:val="005D586C"/>
    <w:rsid w:val="005E1890"/>
    <w:rsid w:val="005E55B6"/>
    <w:rsid w:val="0060151C"/>
    <w:rsid w:val="00601891"/>
    <w:rsid w:val="0060399E"/>
    <w:rsid w:val="0061216C"/>
    <w:rsid w:val="0061340C"/>
    <w:rsid w:val="006140D5"/>
    <w:rsid w:val="00617BEC"/>
    <w:rsid w:val="00620963"/>
    <w:rsid w:val="00623440"/>
    <w:rsid w:val="006234C4"/>
    <w:rsid w:val="00626421"/>
    <w:rsid w:val="00635285"/>
    <w:rsid w:val="00636240"/>
    <w:rsid w:val="006414F5"/>
    <w:rsid w:val="00652D27"/>
    <w:rsid w:val="006632FC"/>
    <w:rsid w:val="00663D0B"/>
    <w:rsid w:val="0067172A"/>
    <w:rsid w:val="00671DCC"/>
    <w:rsid w:val="0069294B"/>
    <w:rsid w:val="00693A3E"/>
    <w:rsid w:val="00694AF1"/>
    <w:rsid w:val="006958E2"/>
    <w:rsid w:val="006974AB"/>
    <w:rsid w:val="006A0A77"/>
    <w:rsid w:val="006A1233"/>
    <w:rsid w:val="006A2191"/>
    <w:rsid w:val="006A530B"/>
    <w:rsid w:val="006B05AB"/>
    <w:rsid w:val="006B313F"/>
    <w:rsid w:val="006B6CB7"/>
    <w:rsid w:val="006C07E2"/>
    <w:rsid w:val="006C0E6B"/>
    <w:rsid w:val="006C1126"/>
    <w:rsid w:val="006C14C5"/>
    <w:rsid w:val="006C4E8B"/>
    <w:rsid w:val="006C5969"/>
    <w:rsid w:val="006D1837"/>
    <w:rsid w:val="006D3139"/>
    <w:rsid w:val="006D478C"/>
    <w:rsid w:val="006D4902"/>
    <w:rsid w:val="006D4BBA"/>
    <w:rsid w:val="006D72F3"/>
    <w:rsid w:val="006D7557"/>
    <w:rsid w:val="006E3242"/>
    <w:rsid w:val="006E3428"/>
    <w:rsid w:val="006E3507"/>
    <w:rsid w:val="006E5DBC"/>
    <w:rsid w:val="006F05D6"/>
    <w:rsid w:val="006F20AC"/>
    <w:rsid w:val="006F23C2"/>
    <w:rsid w:val="006F3763"/>
    <w:rsid w:val="006F47D2"/>
    <w:rsid w:val="006F6507"/>
    <w:rsid w:val="00706F96"/>
    <w:rsid w:val="00706FD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4EA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1813"/>
    <w:rsid w:val="007833A5"/>
    <w:rsid w:val="00784763"/>
    <w:rsid w:val="00790C54"/>
    <w:rsid w:val="007948BC"/>
    <w:rsid w:val="00794F61"/>
    <w:rsid w:val="00797670"/>
    <w:rsid w:val="00797FC3"/>
    <w:rsid w:val="007A1FC8"/>
    <w:rsid w:val="007A4BFA"/>
    <w:rsid w:val="007A79D7"/>
    <w:rsid w:val="007B0D0E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D7310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6BB0"/>
    <w:rsid w:val="007F7327"/>
    <w:rsid w:val="0080057A"/>
    <w:rsid w:val="00800F7B"/>
    <w:rsid w:val="00801A53"/>
    <w:rsid w:val="008022CD"/>
    <w:rsid w:val="008035BA"/>
    <w:rsid w:val="00805540"/>
    <w:rsid w:val="00810822"/>
    <w:rsid w:val="00811C9C"/>
    <w:rsid w:val="00812739"/>
    <w:rsid w:val="00813C11"/>
    <w:rsid w:val="00813F82"/>
    <w:rsid w:val="00817318"/>
    <w:rsid w:val="008213DC"/>
    <w:rsid w:val="00830A3D"/>
    <w:rsid w:val="008337CD"/>
    <w:rsid w:val="00833ED3"/>
    <w:rsid w:val="00837886"/>
    <w:rsid w:val="0084265E"/>
    <w:rsid w:val="00843DA7"/>
    <w:rsid w:val="00844161"/>
    <w:rsid w:val="00847B4B"/>
    <w:rsid w:val="008522E6"/>
    <w:rsid w:val="008525B4"/>
    <w:rsid w:val="00854263"/>
    <w:rsid w:val="00857306"/>
    <w:rsid w:val="00863AEC"/>
    <w:rsid w:val="008640E2"/>
    <w:rsid w:val="00864FD8"/>
    <w:rsid w:val="00870F40"/>
    <w:rsid w:val="0087262A"/>
    <w:rsid w:val="00872B53"/>
    <w:rsid w:val="00873902"/>
    <w:rsid w:val="00880858"/>
    <w:rsid w:val="008817CF"/>
    <w:rsid w:val="00883DA2"/>
    <w:rsid w:val="00886EEB"/>
    <w:rsid w:val="008935DF"/>
    <w:rsid w:val="008936CB"/>
    <w:rsid w:val="00894B60"/>
    <w:rsid w:val="00895691"/>
    <w:rsid w:val="008A19C2"/>
    <w:rsid w:val="008A251B"/>
    <w:rsid w:val="008A2A75"/>
    <w:rsid w:val="008A7708"/>
    <w:rsid w:val="008B18D7"/>
    <w:rsid w:val="008B46E5"/>
    <w:rsid w:val="008C0ED0"/>
    <w:rsid w:val="008C27A5"/>
    <w:rsid w:val="008C641B"/>
    <w:rsid w:val="008D426C"/>
    <w:rsid w:val="008D45CF"/>
    <w:rsid w:val="008E008F"/>
    <w:rsid w:val="008E1DE2"/>
    <w:rsid w:val="008E2B5A"/>
    <w:rsid w:val="008E3922"/>
    <w:rsid w:val="008F0646"/>
    <w:rsid w:val="008F0F61"/>
    <w:rsid w:val="008F263F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13436"/>
    <w:rsid w:val="00921223"/>
    <w:rsid w:val="00925298"/>
    <w:rsid w:val="00932FEB"/>
    <w:rsid w:val="009353A5"/>
    <w:rsid w:val="00937D9A"/>
    <w:rsid w:val="009446AF"/>
    <w:rsid w:val="00944C94"/>
    <w:rsid w:val="00944D77"/>
    <w:rsid w:val="00946744"/>
    <w:rsid w:val="00946D52"/>
    <w:rsid w:val="00951758"/>
    <w:rsid w:val="00960F82"/>
    <w:rsid w:val="009627E1"/>
    <w:rsid w:val="0096313A"/>
    <w:rsid w:val="00963EF0"/>
    <w:rsid w:val="00965B0C"/>
    <w:rsid w:val="00966AB3"/>
    <w:rsid w:val="00967965"/>
    <w:rsid w:val="00967FB8"/>
    <w:rsid w:val="00971190"/>
    <w:rsid w:val="00972453"/>
    <w:rsid w:val="00972995"/>
    <w:rsid w:val="00973DE4"/>
    <w:rsid w:val="00976B16"/>
    <w:rsid w:val="0098004B"/>
    <w:rsid w:val="00982930"/>
    <w:rsid w:val="0098384D"/>
    <w:rsid w:val="009851CF"/>
    <w:rsid w:val="00987DA6"/>
    <w:rsid w:val="00991E62"/>
    <w:rsid w:val="00992E9D"/>
    <w:rsid w:val="00995E61"/>
    <w:rsid w:val="009961F6"/>
    <w:rsid w:val="009A05F9"/>
    <w:rsid w:val="009A1238"/>
    <w:rsid w:val="009A57C1"/>
    <w:rsid w:val="009A6935"/>
    <w:rsid w:val="009B1CDA"/>
    <w:rsid w:val="009B237A"/>
    <w:rsid w:val="009B2EA8"/>
    <w:rsid w:val="009C1103"/>
    <w:rsid w:val="009C131E"/>
    <w:rsid w:val="009C42D4"/>
    <w:rsid w:val="009C5392"/>
    <w:rsid w:val="009C637E"/>
    <w:rsid w:val="009C7CE7"/>
    <w:rsid w:val="009D1FC7"/>
    <w:rsid w:val="009D2734"/>
    <w:rsid w:val="009D64B5"/>
    <w:rsid w:val="009E02A6"/>
    <w:rsid w:val="009E653C"/>
    <w:rsid w:val="009E6DF8"/>
    <w:rsid w:val="009F2204"/>
    <w:rsid w:val="009F5569"/>
    <w:rsid w:val="009F5CC1"/>
    <w:rsid w:val="009F63D6"/>
    <w:rsid w:val="009F6D98"/>
    <w:rsid w:val="00A006C5"/>
    <w:rsid w:val="00A0201A"/>
    <w:rsid w:val="00A03A3F"/>
    <w:rsid w:val="00A052FA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4C5"/>
    <w:rsid w:val="00A46EAD"/>
    <w:rsid w:val="00A51CC1"/>
    <w:rsid w:val="00A54B9C"/>
    <w:rsid w:val="00A6025D"/>
    <w:rsid w:val="00A6084F"/>
    <w:rsid w:val="00A61D95"/>
    <w:rsid w:val="00A62576"/>
    <w:rsid w:val="00A6310B"/>
    <w:rsid w:val="00A66BED"/>
    <w:rsid w:val="00A70D94"/>
    <w:rsid w:val="00A71DEC"/>
    <w:rsid w:val="00A72134"/>
    <w:rsid w:val="00A72AF8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0C5C"/>
    <w:rsid w:val="00AD1098"/>
    <w:rsid w:val="00AD2CE8"/>
    <w:rsid w:val="00AD42D8"/>
    <w:rsid w:val="00AE246F"/>
    <w:rsid w:val="00AE525A"/>
    <w:rsid w:val="00AE5DD8"/>
    <w:rsid w:val="00AE7CD8"/>
    <w:rsid w:val="00AF0A89"/>
    <w:rsid w:val="00AF263B"/>
    <w:rsid w:val="00AF2F1E"/>
    <w:rsid w:val="00AF3759"/>
    <w:rsid w:val="00AF71FC"/>
    <w:rsid w:val="00AF73BE"/>
    <w:rsid w:val="00B002F3"/>
    <w:rsid w:val="00B01427"/>
    <w:rsid w:val="00B02D40"/>
    <w:rsid w:val="00B06EEC"/>
    <w:rsid w:val="00B1059F"/>
    <w:rsid w:val="00B117E4"/>
    <w:rsid w:val="00B13AA1"/>
    <w:rsid w:val="00B159C6"/>
    <w:rsid w:val="00B20347"/>
    <w:rsid w:val="00B22779"/>
    <w:rsid w:val="00B22901"/>
    <w:rsid w:val="00B22D0F"/>
    <w:rsid w:val="00B24500"/>
    <w:rsid w:val="00B24BF3"/>
    <w:rsid w:val="00B26129"/>
    <w:rsid w:val="00B273C2"/>
    <w:rsid w:val="00B37F38"/>
    <w:rsid w:val="00B41F17"/>
    <w:rsid w:val="00B43242"/>
    <w:rsid w:val="00B44C4B"/>
    <w:rsid w:val="00B45B4B"/>
    <w:rsid w:val="00B45BAF"/>
    <w:rsid w:val="00B52BCD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260E"/>
    <w:rsid w:val="00BA3122"/>
    <w:rsid w:val="00BA3A28"/>
    <w:rsid w:val="00BA5968"/>
    <w:rsid w:val="00BA5E0A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61B7"/>
    <w:rsid w:val="00BD75B1"/>
    <w:rsid w:val="00BE01AA"/>
    <w:rsid w:val="00BE07CB"/>
    <w:rsid w:val="00BE1BBC"/>
    <w:rsid w:val="00BE6A6F"/>
    <w:rsid w:val="00BE707F"/>
    <w:rsid w:val="00BE79B6"/>
    <w:rsid w:val="00BF192E"/>
    <w:rsid w:val="00BF21ED"/>
    <w:rsid w:val="00BF2CF4"/>
    <w:rsid w:val="00BF5175"/>
    <w:rsid w:val="00BF51A2"/>
    <w:rsid w:val="00C010FC"/>
    <w:rsid w:val="00C0177D"/>
    <w:rsid w:val="00C02DAB"/>
    <w:rsid w:val="00C07145"/>
    <w:rsid w:val="00C07B5F"/>
    <w:rsid w:val="00C10ADD"/>
    <w:rsid w:val="00C1221B"/>
    <w:rsid w:val="00C14127"/>
    <w:rsid w:val="00C15C18"/>
    <w:rsid w:val="00C170C5"/>
    <w:rsid w:val="00C176B9"/>
    <w:rsid w:val="00C17DED"/>
    <w:rsid w:val="00C23477"/>
    <w:rsid w:val="00C260C8"/>
    <w:rsid w:val="00C27247"/>
    <w:rsid w:val="00C27877"/>
    <w:rsid w:val="00C2796C"/>
    <w:rsid w:val="00C30E7D"/>
    <w:rsid w:val="00C34B9F"/>
    <w:rsid w:val="00C35450"/>
    <w:rsid w:val="00C40663"/>
    <w:rsid w:val="00C42B73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14D"/>
    <w:rsid w:val="00C82F53"/>
    <w:rsid w:val="00C8344D"/>
    <w:rsid w:val="00C8364D"/>
    <w:rsid w:val="00C837DC"/>
    <w:rsid w:val="00C84919"/>
    <w:rsid w:val="00C91EFA"/>
    <w:rsid w:val="00C93E78"/>
    <w:rsid w:val="00C94E04"/>
    <w:rsid w:val="00C97546"/>
    <w:rsid w:val="00CA02FD"/>
    <w:rsid w:val="00CA119F"/>
    <w:rsid w:val="00CA67D1"/>
    <w:rsid w:val="00CA7A7F"/>
    <w:rsid w:val="00CB3A2E"/>
    <w:rsid w:val="00CB3C86"/>
    <w:rsid w:val="00CB3E9B"/>
    <w:rsid w:val="00CB6D75"/>
    <w:rsid w:val="00CB7F03"/>
    <w:rsid w:val="00CC12BB"/>
    <w:rsid w:val="00CC2DB1"/>
    <w:rsid w:val="00CC4C52"/>
    <w:rsid w:val="00CC64E7"/>
    <w:rsid w:val="00CC7E66"/>
    <w:rsid w:val="00CD2C55"/>
    <w:rsid w:val="00CD5AB6"/>
    <w:rsid w:val="00CD5B81"/>
    <w:rsid w:val="00CE0C04"/>
    <w:rsid w:val="00CE0EC8"/>
    <w:rsid w:val="00CE1476"/>
    <w:rsid w:val="00CE3054"/>
    <w:rsid w:val="00CF01B4"/>
    <w:rsid w:val="00CF1674"/>
    <w:rsid w:val="00CF180D"/>
    <w:rsid w:val="00CF4311"/>
    <w:rsid w:val="00CF5BBB"/>
    <w:rsid w:val="00D00283"/>
    <w:rsid w:val="00D0295E"/>
    <w:rsid w:val="00D0319B"/>
    <w:rsid w:val="00D04701"/>
    <w:rsid w:val="00D065F2"/>
    <w:rsid w:val="00D10A7E"/>
    <w:rsid w:val="00D1269E"/>
    <w:rsid w:val="00D147A3"/>
    <w:rsid w:val="00D15DA8"/>
    <w:rsid w:val="00D16AE0"/>
    <w:rsid w:val="00D312F1"/>
    <w:rsid w:val="00D32CE5"/>
    <w:rsid w:val="00D33B4B"/>
    <w:rsid w:val="00D3422F"/>
    <w:rsid w:val="00D36100"/>
    <w:rsid w:val="00D407B6"/>
    <w:rsid w:val="00D44DE5"/>
    <w:rsid w:val="00D45CA9"/>
    <w:rsid w:val="00D46327"/>
    <w:rsid w:val="00D46945"/>
    <w:rsid w:val="00D51F74"/>
    <w:rsid w:val="00D52118"/>
    <w:rsid w:val="00D53B2D"/>
    <w:rsid w:val="00D5415E"/>
    <w:rsid w:val="00D54760"/>
    <w:rsid w:val="00D549AD"/>
    <w:rsid w:val="00D60F21"/>
    <w:rsid w:val="00D613F4"/>
    <w:rsid w:val="00D63380"/>
    <w:rsid w:val="00D64988"/>
    <w:rsid w:val="00D65EF8"/>
    <w:rsid w:val="00D70F32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E0D98"/>
    <w:rsid w:val="00DE5B75"/>
    <w:rsid w:val="00DE70F7"/>
    <w:rsid w:val="00DF090C"/>
    <w:rsid w:val="00DF1F20"/>
    <w:rsid w:val="00DF3C27"/>
    <w:rsid w:val="00DF5063"/>
    <w:rsid w:val="00E00FA1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276C3"/>
    <w:rsid w:val="00E321E5"/>
    <w:rsid w:val="00E32F17"/>
    <w:rsid w:val="00E36A76"/>
    <w:rsid w:val="00E37284"/>
    <w:rsid w:val="00E42076"/>
    <w:rsid w:val="00E42AF5"/>
    <w:rsid w:val="00E551D9"/>
    <w:rsid w:val="00E60A38"/>
    <w:rsid w:val="00E623CE"/>
    <w:rsid w:val="00E6339F"/>
    <w:rsid w:val="00E74B41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003D"/>
    <w:rsid w:val="00EC1BF2"/>
    <w:rsid w:val="00EC2B17"/>
    <w:rsid w:val="00EC3CC9"/>
    <w:rsid w:val="00EC6ACB"/>
    <w:rsid w:val="00ED0DF4"/>
    <w:rsid w:val="00ED1F00"/>
    <w:rsid w:val="00ED2853"/>
    <w:rsid w:val="00ED2A60"/>
    <w:rsid w:val="00EE102F"/>
    <w:rsid w:val="00EF1328"/>
    <w:rsid w:val="00F003BE"/>
    <w:rsid w:val="00F05941"/>
    <w:rsid w:val="00F07667"/>
    <w:rsid w:val="00F109F6"/>
    <w:rsid w:val="00F1623A"/>
    <w:rsid w:val="00F207E6"/>
    <w:rsid w:val="00F22304"/>
    <w:rsid w:val="00F23256"/>
    <w:rsid w:val="00F3491B"/>
    <w:rsid w:val="00F35DEE"/>
    <w:rsid w:val="00F36B30"/>
    <w:rsid w:val="00F36E8B"/>
    <w:rsid w:val="00F40B4F"/>
    <w:rsid w:val="00F43720"/>
    <w:rsid w:val="00F4755B"/>
    <w:rsid w:val="00F53326"/>
    <w:rsid w:val="00F55587"/>
    <w:rsid w:val="00F563DB"/>
    <w:rsid w:val="00F6475B"/>
    <w:rsid w:val="00F726EF"/>
    <w:rsid w:val="00F7568E"/>
    <w:rsid w:val="00F77C17"/>
    <w:rsid w:val="00F829C3"/>
    <w:rsid w:val="00F91825"/>
    <w:rsid w:val="00F93010"/>
    <w:rsid w:val="00F94849"/>
    <w:rsid w:val="00F961C2"/>
    <w:rsid w:val="00FA6510"/>
    <w:rsid w:val="00FA6A25"/>
    <w:rsid w:val="00FB0A4E"/>
    <w:rsid w:val="00FB1D76"/>
    <w:rsid w:val="00FB2433"/>
    <w:rsid w:val="00FB2E50"/>
    <w:rsid w:val="00FB7BCA"/>
    <w:rsid w:val="00FC1F79"/>
    <w:rsid w:val="00FC2E65"/>
    <w:rsid w:val="00FC4956"/>
    <w:rsid w:val="00FC61D9"/>
    <w:rsid w:val="00FC789D"/>
    <w:rsid w:val="00FD4E72"/>
    <w:rsid w:val="00FD68A1"/>
    <w:rsid w:val="00FD6A24"/>
    <w:rsid w:val="00FE099F"/>
    <w:rsid w:val="00FE0C00"/>
    <w:rsid w:val="00FE13DE"/>
    <w:rsid w:val="00FE146D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5A6830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436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AD0C5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6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89E42-AF77-4E58-B7DC-B324E840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Documento.dotx</Template>
  <TotalTime>1920</TotalTime>
  <Pages>12</Pages>
  <Words>3920</Words>
  <Characters>21562</Characters>
  <Application>Microsoft Office Word</Application>
  <DocSecurity>0</DocSecurity>
  <Lines>179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25432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113</cp:revision>
  <cp:lastPrinted>2008-09-11T22:09:00Z</cp:lastPrinted>
  <dcterms:created xsi:type="dcterms:W3CDTF">2019-03-22T03:30:00Z</dcterms:created>
  <dcterms:modified xsi:type="dcterms:W3CDTF">2020-11-11T19:20:00Z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