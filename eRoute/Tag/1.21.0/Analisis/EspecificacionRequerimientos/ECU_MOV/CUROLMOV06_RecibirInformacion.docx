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75D7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4A11EA" w:rsidRPr="00CA7A7F" w:rsidTr="00DF3C27">
        <w:trPr>
          <w:jc w:val="center"/>
        </w:trPr>
        <w:tc>
          <w:tcPr>
            <w:tcW w:w="2304" w:type="dxa"/>
          </w:tcPr>
          <w:p w:rsidR="004A11EA" w:rsidRPr="004A11EA" w:rsidRDefault="004A11EA" w:rsidP="00CE21ED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4A11EA" w:rsidRPr="004A11EA" w:rsidRDefault="004A11EA" w:rsidP="00CE21ED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4A11EA" w:rsidRPr="004A11EA" w:rsidRDefault="004A11EA" w:rsidP="00DF3C27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</w:t>
            </w:r>
            <w:proofErr w:type="spellStart"/>
            <w:r w:rsidRPr="004A11EA">
              <w:rPr>
                <w:highlight w:val="red"/>
                <w:lang w:val="es-ES"/>
              </w:rPr>
              <w:t>Bradis</w:t>
            </w:r>
            <w:proofErr w:type="spellEnd"/>
            <w:r w:rsidRPr="004A11EA">
              <w:rPr>
                <w:highlight w:val="red"/>
                <w:lang w:val="es-ES"/>
              </w:rPr>
              <w:t>, 1.16.0.0 – 4.21.0.0)</w:t>
            </w:r>
          </w:p>
        </w:tc>
        <w:tc>
          <w:tcPr>
            <w:tcW w:w="2304" w:type="dxa"/>
          </w:tcPr>
          <w:p w:rsidR="004A11EA" w:rsidRPr="004A11EA" w:rsidRDefault="004A11EA" w:rsidP="00DF3C27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  <w:tr w:rsidR="00E275D7" w:rsidRPr="00CA7A7F" w:rsidTr="00DF3C27">
        <w:trPr>
          <w:jc w:val="center"/>
        </w:trPr>
        <w:tc>
          <w:tcPr>
            <w:tcW w:w="2304" w:type="dxa"/>
          </w:tcPr>
          <w:p w:rsidR="00E275D7" w:rsidRPr="00E275D7" w:rsidRDefault="00E275D7" w:rsidP="00E275D7">
            <w:pPr>
              <w:pStyle w:val="Tabletext"/>
              <w:jc w:val="center"/>
              <w:rPr>
                <w:highlight w:val="blue"/>
              </w:rPr>
            </w:pPr>
            <w:r w:rsidRPr="00E275D7">
              <w:rPr>
                <w:highlight w:val="blue"/>
              </w:rPr>
              <w:t>30/01/2020</w:t>
            </w:r>
          </w:p>
        </w:tc>
        <w:tc>
          <w:tcPr>
            <w:tcW w:w="1152" w:type="dxa"/>
          </w:tcPr>
          <w:p w:rsidR="00E275D7" w:rsidRPr="00E275D7" w:rsidRDefault="00E275D7" w:rsidP="00E275D7">
            <w:pPr>
              <w:pStyle w:val="Tabletext"/>
              <w:jc w:val="center"/>
              <w:rPr>
                <w:highlight w:val="blue"/>
              </w:rPr>
            </w:pPr>
            <w:r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E275D7" w:rsidRPr="00E275D7" w:rsidRDefault="00E275D7" w:rsidP="00E275D7">
            <w:pPr>
              <w:pStyle w:val="Tabletext"/>
              <w:rPr>
                <w:highlight w:val="blue"/>
                <w:lang w:val="es-ES"/>
              </w:rPr>
            </w:pPr>
            <w:r w:rsidRPr="00E275D7">
              <w:rPr>
                <w:highlight w:val="blue"/>
                <w:lang w:val="es-ES"/>
              </w:rPr>
              <w:t xml:space="preserve">- Al obtener los clientes nuevos mediante la funcionalidad ya existente, identificar aquellos que ya no se encuentran en la Secuencia de visita (en el servidor) y almacenarlos dentro de una nueva tabla de clientes a eliminar (esto en la BD alterna que se </w:t>
            </w:r>
            <w:r w:rsidRPr="00E275D7">
              <w:rPr>
                <w:highlight w:val="blue"/>
                <w:lang w:val="es-ES"/>
              </w:rPr>
              <w:lastRenderedPageBreak/>
              <w:t>envía al móvil), para que dichos clientes se eliminen de la tabla Agenda (móvil) siempre y cuando NO estén visitados,</w:t>
            </w:r>
            <w:r w:rsidRPr="00E275D7">
              <w:rPr>
                <w:highlight w:val="blue"/>
                <w:lang w:val="es-ES"/>
              </w:rPr>
              <w:br/>
              <w:t xml:space="preserve">y posteriormente actualizar también la tabla </w:t>
            </w:r>
            <w:proofErr w:type="spellStart"/>
            <w:r w:rsidRPr="00E275D7">
              <w:rPr>
                <w:highlight w:val="blue"/>
                <w:lang w:val="es-ES"/>
              </w:rPr>
              <w:t>AgendaVendedor</w:t>
            </w:r>
            <w:proofErr w:type="spellEnd"/>
            <w:r w:rsidRPr="00E275D7">
              <w:rPr>
                <w:highlight w:val="blue"/>
                <w:lang w:val="es-ES"/>
              </w:rPr>
              <w:t xml:space="preserve"> del servidor eliminando los mismos clientes.</w:t>
            </w:r>
            <w:r w:rsidRPr="00E275D7">
              <w:rPr>
                <w:highlight w:val="blue"/>
                <w:lang w:val="es-ES"/>
              </w:rPr>
              <w:br/>
              <w:t xml:space="preserve">- Crear un nuevo método para </w:t>
            </w:r>
            <w:proofErr w:type="spellStart"/>
            <w:r w:rsidRPr="00E275D7">
              <w:rPr>
                <w:highlight w:val="blue"/>
                <w:lang w:val="es-ES"/>
              </w:rPr>
              <w:t>ActualizarClientes</w:t>
            </w:r>
            <w:proofErr w:type="spellEnd"/>
            <w:r w:rsidRPr="00E275D7">
              <w:rPr>
                <w:highlight w:val="blue"/>
                <w:lang w:val="es-ES"/>
              </w:rPr>
              <w:t xml:space="preserve"> que permita actualizar la información de los clientes que se encuentran en el catálogo del móvil (siempre y cuando no hayan</w:t>
            </w:r>
            <w:r w:rsidRPr="00E275D7">
              <w:rPr>
                <w:highlight w:val="blue"/>
                <w:lang w:val="es-ES"/>
              </w:rPr>
              <w:br/>
              <w:t>sido visitados). Este nuevo método sería ejecutado en primer lugar, antes del método que actualiza clientes nuevos desde la misma opción en pantalla, y se habilitaría/deshabilitaría por medio de un parámetro.</w:t>
            </w:r>
          </w:p>
          <w:p w:rsidR="00E275D7" w:rsidRPr="00E275D7" w:rsidRDefault="00E275D7" w:rsidP="00E275D7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E275D7">
              <w:rPr>
                <w:sz w:val="20"/>
                <w:szCs w:val="20"/>
                <w:highlight w:val="blue"/>
              </w:rPr>
              <w:t>Folio CAI 0005810</w:t>
            </w:r>
          </w:p>
          <w:p w:rsidR="00E275D7" w:rsidRPr="00E275D7" w:rsidRDefault="00E275D7" w:rsidP="00E275D7">
            <w:pPr>
              <w:pStyle w:val="Tabletext"/>
              <w:rPr>
                <w:highlight w:val="blue"/>
                <w:lang w:val="es-ES"/>
              </w:rPr>
            </w:pPr>
            <w:r w:rsidRPr="00E275D7">
              <w:rPr>
                <w:highlight w:val="blue"/>
              </w:rPr>
              <w:t>(La Florida, 1.16.2.0 - 4.21.2.0)</w:t>
            </w:r>
          </w:p>
        </w:tc>
        <w:tc>
          <w:tcPr>
            <w:tcW w:w="2304" w:type="dxa"/>
          </w:tcPr>
          <w:p w:rsidR="00E275D7" w:rsidRPr="00E275D7" w:rsidRDefault="00E275D7" w:rsidP="00E275D7">
            <w:pPr>
              <w:pStyle w:val="Tabletext"/>
              <w:rPr>
                <w:highlight w:val="blue"/>
              </w:rPr>
            </w:pPr>
            <w:r w:rsidRPr="00E275D7">
              <w:rPr>
                <w:highlight w:val="blue"/>
              </w:rPr>
              <w:lastRenderedPageBreak/>
              <w:t>Belem Lizeth Jiménez Arévalo</w:t>
            </w:r>
          </w:p>
        </w:tc>
      </w:tr>
      <w:tr w:rsidR="008C0497" w:rsidRPr="00CA7A7F" w:rsidTr="00DF3C27">
        <w:trPr>
          <w:jc w:val="center"/>
        </w:trPr>
        <w:tc>
          <w:tcPr>
            <w:tcW w:w="2304" w:type="dxa"/>
          </w:tcPr>
          <w:p w:rsidR="008C0497" w:rsidRPr="00FA7CB5" w:rsidRDefault="008C0497" w:rsidP="008C0497">
            <w:pPr>
              <w:pStyle w:val="Tabletext"/>
              <w:jc w:val="center"/>
              <w:rPr>
                <w:highlight w:val="darkCyan"/>
              </w:rPr>
            </w:pPr>
            <w:r w:rsidRPr="00FA7CB5">
              <w:rPr>
                <w:highlight w:val="darkCyan"/>
              </w:rPr>
              <w:t>2</w:t>
            </w:r>
            <w:r>
              <w:rPr>
                <w:highlight w:val="darkCyan"/>
              </w:rPr>
              <w:t>8</w:t>
            </w:r>
            <w:r w:rsidRPr="00FA7CB5">
              <w:rPr>
                <w:highlight w:val="darkCyan"/>
              </w:rPr>
              <w:t>/01/2020</w:t>
            </w:r>
          </w:p>
        </w:tc>
        <w:tc>
          <w:tcPr>
            <w:tcW w:w="1152" w:type="dxa"/>
          </w:tcPr>
          <w:p w:rsidR="008C0497" w:rsidRPr="00FA7CB5" w:rsidRDefault="008C0497" w:rsidP="008C0497">
            <w:pPr>
              <w:pStyle w:val="Tabletext"/>
              <w:jc w:val="center"/>
              <w:rPr>
                <w:highlight w:val="darkCyan"/>
              </w:rPr>
            </w:pPr>
            <w:r w:rsidRPr="00FA7CB5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3744" w:type="dxa"/>
          </w:tcPr>
          <w:p w:rsidR="008C0497" w:rsidRPr="00FA7CB5" w:rsidRDefault="008C0497" w:rsidP="008C0497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>Folio CAI: 0005809</w:t>
            </w:r>
          </w:p>
          <w:p w:rsidR="008C0497" w:rsidRPr="00FA7CB5" w:rsidRDefault="008C0497" w:rsidP="008C0497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>Agregar una nueva opción para Actualizar Productos en el menú de Recibir Información, mediante la que se permita sincronizar al móvil la información del catálogo de productos desde el Escritorio.</w:t>
            </w:r>
          </w:p>
          <w:p w:rsidR="008C0497" w:rsidRPr="00FA7CB5" w:rsidRDefault="008C0497" w:rsidP="008C0497">
            <w:pPr>
              <w:pStyle w:val="Tabletext"/>
              <w:rPr>
                <w:b/>
                <w:bCs/>
                <w:color w:val="FF0000"/>
                <w:lang w:val="es-ES"/>
              </w:rPr>
            </w:pPr>
            <w:r w:rsidRPr="00FA7CB5">
              <w:rPr>
                <w:b/>
                <w:bCs/>
                <w:color w:val="FF0000"/>
                <w:lang w:val="es-ES"/>
              </w:rPr>
              <w:t xml:space="preserve">Se realiza en la versión 4.16.0.0 con replica a partir de la </w:t>
            </w:r>
            <w:r>
              <w:rPr>
                <w:b/>
                <w:bCs/>
                <w:color w:val="FF0000"/>
                <w:lang w:val="es-ES"/>
              </w:rPr>
              <w:t>4.25.0.0</w:t>
            </w:r>
          </w:p>
          <w:p w:rsidR="008C0497" w:rsidRPr="00FA7CB5" w:rsidRDefault="008C0497" w:rsidP="008C0497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>(La Florida, 1.16.0.0 – 4.21.0.0)</w:t>
            </w:r>
          </w:p>
        </w:tc>
        <w:tc>
          <w:tcPr>
            <w:tcW w:w="2304" w:type="dxa"/>
          </w:tcPr>
          <w:p w:rsidR="008C0497" w:rsidRPr="00FA7CB5" w:rsidRDefault="008C0497" w:rsidP="008C0497">
            <w:pPr>
              <w:pStyle w:val="Tabletext"/>
              <w:rPr>
                <w:highlight w:val="darkCyan"/>
              </w:rPr>
            </w:pPr>
            <w:r w:rsidRPr="00FA7CB5">
              <w:rPr>
                <w:highlight w:val="darkCyan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275D7" w:rsidRDefault="00E275D7" w:rsidP="007B7EDC">
      <w:pPr>
        <w:rPr>
          <w:lang w:val="es-MX"/>
        </w:rPr>
      </w:pPr>
    </w:p>
    <w:p w:rsidR="00E275D7" w:rsidRDefault="00E275D7" w:rsidP="007B7EDC">
      <w:pPr>
        <w:rPr>
          <w:lang w:val="es-MX"/>
        </w:rPr>
      </w:pPr>
    </w:p>
    <w:p w:rsidR="00E275D7" w:rsidRDefault="00E275D7" w:rsidP="007B7EDC">
      <w:pPr>
        <w:rPr>
          <w:lang w:val="es-MX"/>
        </w:rPr>
      </w:pPr>
    </w:p>
    <w:p w:rsidR="00E275D7" w:rsidRDefault="00E275D7" w:rsidP="007B7EDC">
      <w:pPr>
        <w:rPr>
          <w:lang w:val="es-MX"/>
        </w:rPr>
      </w:pPr>
    </w:p>
    <w:p w:rsidR="00E275D7" w:rsidRDefault="00E275D7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E1764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387497" w:history="1">
        <w:r w:rsidR="00BE1764" w:rsidRPr="000C5072">
          <w:rPr>
            <w:rStyle w:val="Hipervnculo"/>
            <w:lang w:val="es-GT"/>
          </w:rPr>
          <w:t xml:space="preserve">Especificación de Casos de Uso: </w:t>
        </w:r>
        <w:r w:rsidR="00BE1764" w:rsidRPr="000C5072">
          <w:rPr>
            <w:rStyle w:val="Hipervnculo"/>
          </w:rPr>
          <w:t>Recibir Información – CUROLMOV06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_Toc31387497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5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498" w:history="1">
        <w:r w:rsidR="00BE1764" w:rsidRPr="000C5072">
          <w:rPr>
            <w:rStyle w:val="Hipervnculo"/>
          </w:rPr>
          <w:t>1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Introducción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_Toc31387498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5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499" w:history="1">
        <w:r w:rsidR="00BE1764" w:rsidRPr="000C5072">
          <w:rPr>
            <w:rStyle w:val="Hipervnculo"/>
          </w:rPr>
          <w:t>2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Caso de uso: Recibir Información – CUROLMOV06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_Toc31387499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5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00" w:history="1">
        <w:r w:rsidR="00BE1764" w:rsidRPr="000C5072">
          <w:rPr>
            <w:rStyle w:val="Hipervnculo"/>
            <w:rFonts w:cs="Arial"/>
            <w:noProof/>
            <w:lang w:val="es-MX"/>
          </w:rPr>
          <w:t>2.1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  <w:lang w:val="es-MX"/>
          </w:rPr>
          <w:t>Descripción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_Toc31387500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5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01" w:history="1">
        <w:r w:rsidR="00BE1764" w:rsidRPr="000C5072">
          <w:rPr>
            <w:rStyle w:val="Hipervnculo"/>
          </w:rPr>
          <w:t>3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Diagrama de Casos de Uso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_Toc31387501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5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02" w:history="1">
        <w:r w:rsidR="00BE1764" w:rsidRPr="000C5072">
          <w:rPr>
            <w:rStyle w:val="Hipervnculo"/>
          </w:rPr>
          <w:t>4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Precondiciones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_Toc31387502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5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03" w:history="1">
        <w:r w:rsidR="00BE1764" w:rsidRPr="000C5072">
          <w:rPr>
            <w:rStyle w:val="Hipervnculo"/>
            <w:rFonts w:cs="Arial"/>
            <w:noProof/>
            <w:lang w:val="es-MX"/>
          </w:rPr>
          <w:t>4.1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  <w:lang w:val="es-MX"/>
          </w:rPr>
          <w:t>Actores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_Toc31387503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5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04" w:history="1">
        <w:r w:rsidR="00BE1764" w:rsidRPr="000C5072">
          <w:rPr>
            <w:rStyle w:val="Hipervnculo"/>
            <w:rFonts w:cs="Arial"/>
            <w:noProof/>
            <w:lang w:val="es-MX"/>
          </w:rPr>
          <w:t>4.2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  <w:lang w:val="es-MX"/>
          </w:rPr>
          <w:t>Generales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_Toc31387504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5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05" w:history="1">
        <w:r w:rsidR="00BE1764" w:rsidRPr="000C5072">
          <w:rPr>
            <w:rStyle w:val="Hipervnculo"/>
          </w:rPr>
          <w:t>5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Flujo de eventos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_Toc31387505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6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06" w:history="1">
        <w:r w:rsidR="00BE1764" w:rsidRPr="000C5072">
          <w:rPr>
            <w:rStyle w:val="Hipervnculo"/>
            <w:rFonts w:cs="Arial"/>
            <w:noProof/>
            <w:lang w:val="es-MX"/>
          </w:rPr>
          <w:t>5.1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  <w:lang w:val="es-MX"/>
          </w:rPr>
          <w:t>Flujo básico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_Toc31387506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6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07" w:history="1">
        <w:r w:rsidR="00BE1764" w:rsidRPr="000C5072">
          <w:rPr>
            <w:rStyle w:val="Hipervnculo"/>
            <w:rFonts w:cs="Arial"/>
            <w:noProof/>
            <w:lang w:val="es-MX"/>
          </w:rPr>
          <w:t>5.2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  <w:lang w:val="es-MX"/>
          </w:rPr>
          <w:t>Flujos alternos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_Toc31387507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7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87508" w:history="1">
        <w:r w:rsidR="00BE1764" w:rsidRPr="000C5072">
          <w:rPr>
            <w:rStyle w:val="Hipervnculo"/>
            <w:noProof/>
            <w:lang w:val="es-MX"/>
          </w:rPr>
          <w:t>5.2.1</w:t>
        </w:r>
        <w:r w:rsidR="00BE176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noProof/>
            <w:lang w:val="es-MX"/>
          </w:rPr>
          <w:t>Opcionales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_Toc31387508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7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87509" w:history="1">
        <w:r w:rsidR="00BE1764" w:rsidRPr="000C5072">
          <w:rPr>
            <w:rStyle w:val="Hipervnculo"/>
            <w:noProof/>
            <w:lang w:val="es-MX"/>
          </w:rPr>
          <w:t>5.2.2</w:t>
        </w:r>
        <w:r w:rsidR="00BE176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noProof/>
            <w:lang w:val="es-MX"/>
          </w:rPr>
          <w:t>Generales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_Toc31387509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7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87510" w:history="1">
        <w:r w:rsidR="00BE1764" w:rsidRPr="000C5072">
          <w:rPr>
            <w:rStyle w:val="Hipervnculo"/>
            <w:noProof/>
            <w:lang w:val="es-MX"/>
          </w:rPr>
          <w:t>5.2.3</w:t>
        </w:r>
        <w:r w:rsidR="00BE176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noProof/>
            <w:lang w:val="es-MX"/>
          </w:rPr>
          <w:t>De Excepción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_Toc31387510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8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387511" w:history="1">
        <w:r w:rsidR="00BE1764" w:rsidRPr="000C5072">
          <w:rPr>
            <w:rStyle w:val="Hipervnculo"/>
            <w:noProof/>
            <w:lang w:val="es-MX"/>
          </w:rPr>
          <w:t>5.2.4</w:t>
        </w:r>
        <w:r w:rsidR="00BE176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noProof/>
            <w:lang w:val="es-MX"/>
          </w:rPr>
          <w:t>De Validación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_Toc31387511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8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12" w:history="1">
        <w:r w:rsidR="00BE1764" w:rsidRPr="000C5072">
          <w:rPr>
            <w:rStyle w:val="Hipervnculo"/>
          </w:rPr>
          <w:t>6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Poscondiciones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_Toc31387512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8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13" w:history="1">
        <w:r w:rsidR="00BE1764" w:rsidRPr="000C5072">
          <w:rPr>
            <w:rStyle w:val="Hipervnculo"/>
            <w:noProof/>
          </w:rPr>
          <w:t>1.1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</w:rPr>
          <w:t>Generales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_Toc31387513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8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387514" w:history="1">
        <w:r w:rsidR="00BE1764" w:rsidRPr="000C5072">
          <w:rPr>
            <w:rStyle w:val="Hipervnculo"/>
            <w:noProof/>
          </w:rPr>
          <w:t>1.2</w:t>
        </w:r>
        <w:r w:rsidR="00BE176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  <w:rFonts w:cs="Arial"/>
            <w:noProof/>
          </w:rPr>
          <w:t>Parámetros</w:t>
        </w:r>
        <w:r w:rsidR="00BE1764">
          <w:rPr>
            <w:noProof/>
            <w:webHidden/>
          </w:rPr>
          <w:tab/>
        </w:r>
        <w:r w:rsidR="00BE1764">
          <w:rPr>
            <w:noProof/>
            <w:webHidden/>
          </w:rPr>
          <w:fldChar w:fldCharType="begin"/>
        </w:r>
        <w:r w:rsidR="00BE1764">
          <w:rPr>
            <w:noProof/>
            <w:webHidden/>
          </w:rPr>
          <w:instrText xml:space="preserve"> PAGEREF _Toc31387514 \h </w:instrText>
        </w:r>
        <w:r w:rsidR="00BE1764">
          <w:rPr>
            <w:noProof/>
            <w:webHidden/>
          </w:rPr>
        </w:r>
        <w:r w:rsidR="00BE1764">
          <w:rPr>
            <w:noProof/>
            <w:webHidden/>
          </w:rPr>
          <w:fldChar w:fldCharType="separate"/>
        </w:r>
        <w:r w:rsidR="00BE1764">
          <w:rPr>
            <w:noProof/>
            <w:webHidden/>
          </w:rPr>
          <w:t>8</w:t>
        </w:r>
        <w:r w:rsidR="00BE1764">
          <w:rPr>
            <w:noProof/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15" w:history="1">
        <w:r w:rsidR="00BE1764" w:rsidRPr="000C5072">
          <w:rPr>
            <w:rStyle w:val="Hipervnculo"/>
          </w:rPr>
          <w:t>7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Anexos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_Toc31387515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8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16" w:history="1">
        <w:r w:rsidR="00BE1764" w:rsidRPr="000C5072">
          <w:rPr>
            <w:rStyle w:val="Hipervnculo"/>
          </w:rPr>
          <w:t>8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Diagramas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_Toc31387516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8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17" w:history="1">
        <w:r w:rsidR="00BE1764" w:rsidRPr="000C5072">
          <w:rPr>
            <w:rStyle w:val="Hipervnculo"/>
          </w:rPr>
          <w:t>9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Propuesta de Pantallas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_Toc31387517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8</w:t>
        </w:r>
        <w:r w:rsidR="00BE1764">
          <w:rPr>
            <w:webHidden/>
          </w:rPr>
          <w:fldChar w:fldCharType="end"/>
        </w:r>
      </w:hyperlink>
    </w:p>
    <w:p w:rsidR="00BE1764" w:rsidRDefault="00113F4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387518" w:history="1">
        <w:r w:rsidR="00BE1764" w:rsidRPr="000C5072">
          <w:rPr>
            <w:rStyle w:val="Hipervnculo"/>
          </w:rPr>
          <w:t>10</w:t>
        </w:r>
        <w:r w:rsidR="00BE17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E1764" w:rsidRPr="000C5072">
          <w:rPr>
            <w:rStyle w:val="Hipervnculo"/>
          </w:rPr>
          <w:t>Firmas de Aceptación</w:t>
        </w:r>
        <w:r w:rsidR="00BE1764">
          <w:rPr>
            <w:webHidden/>
          </w:rPr>
          <w:tab/>
        </w:r>
        <w:r w:rsidR="00BE1764">
          <w:rPr>
            <w:webHidden/>
          </w:rPr>
          <w:fldChar w:fldCharType="begin"/>
        </w:r>
        <w:r w:rsidR="00BE1764">
          <w:rPr>
            <w:webHidden/>
          </w:rPr>
          <w:instrText xml:space="preserve"> PAGEREF _Toc31387518 \h </w:instrText>
        </w:r>
        <w:r w:rsidR="00BE1764">
          <w:rPr>
            <w:webHidden/>
          </w:rPr>
        </w:r>
        <w:r w:rsidR="00BE1764">
          <w:rPr>
            <w:webHidden/>
          </w:rPr>
          <w:fldChar w:fldCharType="separate"/>
        </w:r>
        <w:r w:rsidR="00BE1764">
          <w:rPr>
            <w:webHidden/>
          </w:rPr>
          <w:t>9</w:t>
        </w:r>
        <w:r w:rsidR="00BE1764">
          <w:rPr>
            <w:webHidden/>
          </w:rPr>
          <w:fldChar w:fldCharType="end"/>
        </w:r>
      </w:hyperlink>
    </w:p>
    <w:p w:rsidR="00481C4A" w:rsidRPr="00CA7A7F" w:rsidRDefault="00F55587" w:rsidP="004A11EA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  <w:bookmarkStart w:id="0" w:name="_GoBack"/>
      <w:bookmarkEnd w:id="0"/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Default="007A1FC8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Default="004A11EA" w:rsidP="00481C4A">
      <w:pPr>
        <w:rPr>
          <w:lang w:val="es-MX"/>
        </w:rPr>
      </w:pPr>
    </w:p>
    <w:p w:rsidR="004A11EA" w:rsidRPr="00CA7A7F" w:rsidRDefault="004A11EA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3" w:name="_Toc31387497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138749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387499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5"/>
      <w:r w:rsidR="00283391" w:rsidRPr="00481CB6">
        <w:rPr>
          <w:szCs w:val="36"/>
        </w:rPr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138750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1387501"/>
      <w:bookmarkStart w:id="10" w:name="_Toc182735724"/>
      <w:r w:rsidRPr="00CA7A7F">
        <w:t>Diagrama de Casos de Uso</w:t>
      </w:r>
      <w:bookmarkEnd w:id="9"/>
    </w:p>
    <w:bookmarkEnd w:id="10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387502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387503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387504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387505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1387506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113F4F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113F4F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  <w:proofErr w:type="spellEnd"/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VARCodigo</w:t>
      </w:r>
      <w:proofErr w:type="spellEnd"/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proofErr w:type="spellStart"/>
      <w:r w:rsidR="00874405" w:rsidRPr="00BE5D82">
        <w:rPr>
          <w:rFonts w:cs="Arial"/>
          <w:sz w:val="20"/>
          <w:szCs w:val="20"/>
          <w:highlight w:val="lightGray"/>
        </w:rPr>
        <w:t>RecVendedor</w:t>
      </w:r>
      <w:proofErr w:type="spellEnd"/>
      <w:r w:rsidR="00874405" w:rsidRPr="00BE5D82">
        <w:rPr>
          <w:rFonts w:cs="Arial"/>
          <w:sz w:val="20"/>
          <w:szCs w:val="20"/>
          <w:highlight w:val="lightGray"/>
        </w:rPr>
        <w:t>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BE5D82">
        <w:rPr>
          <w:rFonts w:cs="Arial"/>
          <w:b/>
          <w:sz w:val="20"/>
          <w:szCs w:val="20"/>
          <w:highlight w:val="lightGray"/>
        </w:rPr>
        <w:t>VAVDescripcion</w:t>
      </w:r>
      <w:proofErr w:type="spellEnd"/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VARCodigo</w:t>
      </w:r>
      <w:proofErr w:type="spellEnd"/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 xml:space="preserve"> = &lt;</w:t>
      </w:r>
      <w:proofErr w:type="spellStart"/>
      <w:r w:rsidRPr="00BE5D82">
        <w:rPr>
          <w:rFonts w:cs="Arial"/>
          <w:sz w:val="20"/>
          <w:szCs w:val="20"/>
          <w:highlight w:val="lightGray"/>
        </w:rPr>
        <w:t>VAVDescripcion.Descripcion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>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1" w:name="paso3"/>
      <w:bookmarkEnd w:id="21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proofErr w:type="spellStart"/>
      <w:r w:rsidRPr="00BE5D82">
        <w:rPr>
          <w:rFonts w:cs="Arial"/>
          <w:sz w:val="20"/>
          <w:szCs w:val="20"/>
          <w:highlight w:val="lightGray"/>
        </w:rPr>
        <w:t>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 xml:space="preserve"> = &lt;</w:t>
      </w:r>
      <w:proofErr w:type="spellStart"/>
      <w:r w:rsidRPr="00BE5D82">
        <w:rPr>
          <w:rFonts w:cs="Arial"/>
          <w:sz w:val="20"/>
          <w:szCs w:val="20"/>
          <w:highlight w:val="lightGray"/>
        </w:rPr>
        <w:t>VAVDescripcion.Descripcion</w:t>
      </w:r>
      <w:proofErr w:type="spellEnd"/>
      <w:r w:rsidRPr="00BE5D82">
        <w:rPr>
          <w:rFonts w:cs="Arial"/>
          <w:sz w:val="20"/>
          <w:szCs w:val="20"/>
          <w:highlight w:val="lightGray"/>
        </w:rPr>
        <w:t>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2" w:name="paso4"/>
      <w:bookmarkEnd w:id="22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3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3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4" w:name="paso4_2"/>
      <w:bookmarkEnd w:id="24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  <w:proofErr w:type="spellEnd"/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proofErr w:type="spellEnd"/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proofErr w:type="spellEnd"/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  <w:proofErr w:type="spellEnd"/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C72160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C72160">
        <w:rPr>
          <w:rStyle w:val="Hipervnculo"/>
          <w:color w:val="auto"/>
          <w:sz w:val="20"/>
          <w:highlight w:val="darkCyan"/>
          <w:u w:val="none"/>
          <w:lang w:val="es-MX"/>
        </w:rPr>
        <w:t>Si &lt;el actor seleccionó la opción Información de Productos&gt;</w:t>
      </w:r>
    </w:p>
    <w:p w:rsidR="00AC05F8" w:rsidRPr="00C72160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C72160">
        <w:rPr>
          <w:rStyle w:val="Hipervnculo"/>
          <w:color w:val="auto"/>
          <w:sz w:val="20"/>
          <w:highlight w:val="darkCyan"/>
          <w:u w:val="none"/>
          <w:lang w:val="es-MX"/>
        </w:rPr>
        <w:t>Productos</w:t>
      </w:r>
      <w:r w:rsidR="00156164" w:rsidRPr="00C72160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4A11EA" w:rsidRPr="004A11EA" w:rsidRDefault="004A11EA" w:rsidP="004A11EA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E275D7" w:rsidRPr="007A0095" w:rsidRDefault="00E275D7" w:rsidP="004A11EA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Si &lt;existe una configuración de parámetros </w:t>
      </w:r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activa </w:t>
      </w: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para Actualizar Clientes en Agenda &lt;</w:t>
      </w:r>
      <w:proofErr w:type="spellStart"/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ConfigParametro.Parametro</w:t>
      </w:r>
      <w:proofErr w:type="spellEnd"/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 =</w:t>
      </w:r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 ‘</w:t>
      </w:r>
      <w:proofErr w:type="spellStart"/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>ActualizarClientesAgenda</w:t>
      </w:r>
      <w:proofErr w:type="spellEnd"/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>’</w:t>
      </w: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&gt;</w:t>
      </w:r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 donde &lt;</w:t>
      </w:r>
      <w:proofErr w:type="spellStart"/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>ConfigParametro.Valor</w:t>
      </w:r>
      <w:proofErr w:type="spellEnd"/>
      <w:r w:rsidR="007A0095"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 = 1&gt;</w:t>
      </w: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&gt;</w:t>
      </w:r>
    </w:p>
    <w:p w:rsidR="007A0095" w:rsidRPr="007A0095" w:rsidRDefault="007A0095" w:rsidP="007A0095">
      <w:pPr>
        <w:numPr>
          <w:ilvl w:val="6"/>
          <w:numId w:val="18"/>
        </w:numPr>
        <w:tabs>
          <w:tab w:val="left" w:pos="1843"/>
        </w:tabs>
        <w:ind w:left="5245" w:hanging="1276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El sistema envía en primera instancia la siguiente información como parámetro (esto quiere decir que solicita en primer lugar información de actualización de los clientes en agenda, y una vez que la recibe ejecuta nuevamente el llamado al método de </w:t>
      </w:r>
      <w:proofErr w:type="spellStart"/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RecibirInformacion</w:t>
      </w:r>
      <w:proofErr w:type="spellEnd"/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highlight w:val="blue"/>
          <w:u w:val="none"/>
          <w:lang w:val="es-MX"/>
        </w:rPr>
        <w:t xml:space="preserve">ahora </w:t>
      </w: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solicitando información de los clientes nuevos)</w:t>
      </w:r>
    </w:p>
    <w:p w:rsidR="007A0095" w:rsidRPr="007A0095" w:rsidRDefault="007A0095" w:rsidP="007A0095">
      <w:pPr>
        <w:numPr>
          <w:ilvl w:val="7"/>
          <w:numId w:val="18"/>
        </w:numPr>
        <w:tabs>
          <w:tab w:val="left" w:pos="1843"/>
        </w:tabs>
        <w:ind w:left="6663" w:hanging="1418"/>
        <w:rPr>
          <w:rStyle w:val="Hipervnculo"/>
          <w:color w:val="auto"/>
          <w:sz w:val="20"/>
          <w:highlight w:val="blue"/>
          <w:u w:val="none"/>
          <w:lang w:val="es-MX"/>
        </w:rPr>
      </w:pPr>
      <w:proofErr w:type="spellStart"/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ActualizacionClientesAgenda</w:t>
      </w:r>
      <w:proofErr w:type="spellEnd"/>
    </w:p>
    <w:p w:rsidR="004A11EA" w:rsidRDefault="007154C9" w:rsidP="004A11EA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highlight w:val="red"/>
          <w:u w:val="none"/>
          <w:lang w:val="es-MX"/>
        </w:rPr>
        <w:t>Cliente</w:t>
      </w:r>
      <w:r w:rsidR="00D35ABE">
        <w:rPr>
          <w:rStyle w:val="Hipervnculo"/>
          <w:color w:val="auto"/>
          <w:sz w:val="20"/>
          <w:highlight w:val="red"/>
          <w:u w:val="none"/>
          <w:lang w:val="es-MX"/>
        </w:rPr>
        <w:t>s</w:t>
      </w:r>
      <w:r>
        <w:rPr>
          <w:rStyle w:val="Hipervnculo"/>
          <w:color w:val="auto"/>
          <w:sz w:val="20"/>
          <w:highlight w:val="red"/>
          <w:u w:val="none"/>
          <w:lang w:val="es-MX"/>
        </w:rPr>
        <w:t>Nuevos</w:t>
      </w:r>
      <w:proofErr w:type="spellEnd"/>
      <w:r w:rsidR="004A11EA"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156164" w:rsidRPr="00BE062B" w:rsidRDefault="00156164" w:rsidP="00156164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proofErr w:type="spellStart"/>
      <w:r w:rsidRPr="00156164">
        <w:rPr>
          <w:rFonts w:cs="Arial"/>
          <w:sz w:val="20"/>
          <w:szCs w:val="20"/>
          <w:highlight w:val="lightGray"/>
        </w:rPr>
        <w:t>RecibirInformacion</w:t>
      </w:r>
      <w:proofErr w:type="spellEnd"/>
      <w:r w:rsidRPr="00156164">
        <w:rPr>
          <w:rFonts w:cs="Arial"/>
          <w:sz w:val="20"/>
          <w:szCs w:val="20"/>
          <w:highlight w:val="lightGray"/>
        </w:rPr>
        <w:t xml:space="preserve"> = Verdadero/Falso</w:t>
      </w:r>
    </w:p>
    <w:p w:rsidR="00BE062B" w:rsidRPr="00A666E9" w:rsidRDefault="00BE062B" w:rsidP="002432A7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692559" w:rsidRPr="00A666E9" w:rsidRDefault="00A666E9" w:rsidP="002432A7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A666E9" w:rsidRPr="00A666E9" w:rsidRDefault="00A666E9" w:rsidP="00A666E9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proofErr w:type="spellStart"/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  <w:proofErr w:type="spellEnd"/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  <w:bookmarkEnd w:id="2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1387507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1387508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1387509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1387510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1387511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1387512"/>
      <w:bookmarkEnd w:id="45"/>
      <w:bookmarkEnd w:id="46"/>
      <w:proofErr w:type="spellStart"/>
      <w:r w:rsidRPr="00CA7A7F">
        <w:t>Poscondiciones</w:t>
      </w:r>
      <w:bookmarkEnd w:id="47"/>
      <w:bookmarkEnd w:id="48"/>
      <w:bookmarkEnd w:id="49"/>
      <w:proofErr w:type="spellEnd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31387513"/>
      <w:r>
        <w:rPr>
          <w:rFonts w:cs="Arial"/>
        </w:rPr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31387514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RecibirInformacion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Configuracion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proofErr w:type="spellStart"/>
      <w:r w:rsidRPr="00B14872">
        <w:rPr>
          <w:sz w:val="20"/>
          <w:szCs w:val="20"/>
        </w:rPr>
        <w:t>InfoPantallas</w:t>
      </w:r>
      <w:proofErr w:type="spellEnd"/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D14B3F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darkCyan"/>
        </w:rPr>
      </w:pPr>
      <w:r w:rsidRPr="00D14B3F">
        <w:rPr>
          <w:sz w:val="20"/>
          <w:szCs w:val="20"/>
          <w:highlight w:val="darkCya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842AC7" w:rsidRPr="00842AC7" w:rsidRDefault="004A11EA" w:rsidP="00842AC7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proofErr w:type="spellStart"/>
      <w:r w:rsidRPr="004A11EA">
        <w:rPr>
          <w:sz w:val="20"/>
          <w:szCs w:val="20"/>
          <w:highlight w:val="red"/>
        </w:rPr>
        <w:t>ActualizarAgenda</w:t>
      </w:r>
      <w:proofErr w:type="spellEnd"/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31387515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1387516"/>
      <w:bookmarkStart w:id="56" w:name="_Toc207014958"/>
      <w:bookmarkStart w:id="57" w:name="_Toc207088193"/>
      <w:bookmarkEnd w:id="1"/>
      <w:bookmarkEnd w:id="2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31387517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113F4F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1387518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4F" w:rsidRDefault="00113F4F" w:rsidP="00514F06">
      <w:pPr>
        <w:pStyle w:val="Ttulo1"/>
      </w:pPr>
      <w:r>
        <w:separator/>
      </w:r>
    </w:p>
  </w:endnote>
  <w:endnote w:type="continuationSeparator" w:id="0">
    <w:p w:rsidR="00113F4F" w:rsidRDefault="00113F4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E176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E1764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4F" w:rsidRDefault="00113F4F" w:rsidP="00514F06">
      <w:pPr>
        <w:pStyle w:val="Ttulo1"/>
      </w:pPr>
      <w:r>
        <w:separator/>
      </w:r>
    </w:p>
  </w:footnote>
  <w:footnote w:type="continuationSeparator" w:id="0">
    <w:p w:rsidR="00113F4F" w:rsidRDefault="00113F4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275D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D14B3F">
            <w:rPr>
              <w:rFonts w:ascii="Tahoma" w:hAnsi="Tahoma" w:cs="Tahoma"/>
              <w:sz w:val="20"/>
              <w:szCs w:val="20"/>
            </w:rPr>
            <w:t>7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3F4F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2A7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2AA9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11EA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2F1D"/>
    <w:rsid w:val="004E4D1B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17C6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559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C6AAF"/>
    <w:rsid w:val="006D4BBA"/>
    <w:rsid w:val="006D72F3"/>
    <w:rsid w:val="006D7557"/>
    <w:rsid w:val="006E3428"/>
    <w:rsid w:val="006E5DBC"/>
    <w:rsid w:val="006F20AC"/>
    <w:rsid w:val="006F7B0E"/>
    <w:rsid w:val="007154C9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3411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0095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2AC7"/>
    <w:rsid w:val="00847B4B"/>
    <w:rsid w:val="00854263"/>
    <w:rsid w:val="0085705D"/>
    <w:rsid w:val="00857306"/>
    <w:rsid w:val="00863AEC"/>
    <w:rsid w:val="00863E10"/>
    <w:rsid w:val="00864E9F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A9D"/>
    <w:rsid w:val="00896C9C"/>
    <w:rsid w:val="008A19C2"/>
    <w:rsid w:val="008A251B"/>
    <w:rsid w:val="008B18D7"/>
    <w:rsid w:val="008C049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1502A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6E9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62B"/>
    <w:rsid w:val="00BE07CB"/>
    <w:rsid w:val="00BE1764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458E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2160"/>
    <w:rsid w:val="00C74B20"/>
    <w:rsid w:val="00C82A94"/>
    <w:rsid w:val="00C82F53"/>
    <w:rsid w:val="00C8344D"/>
    <w:rsid w:val="00C838A3"/>
    <w:rsid w:val="00C86837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4B3F"/>
    <w:rsid w:val="00D15DA8"/>
    <w:rsid w:val="00D26C64"/>
    <w:rsid w:val="00D31902"/>
    <w:rsid w:val="00D32CE5"/>
    <w:rsid w:val="00D33B4B"/>
    <w:rsid w:val="00D35ABE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275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8BE1B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F78D-742C-4F49-A9C8-3C28DE0F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9243</TotalTime>
  <Pages>9</Pages>
  <Words>1917</Words>
  <Characters>10549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12442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74</cp:revision>
  <cp:lastPrinted>2008-09-11T22:09:00Z</cp:lastPrinted>
  <dcterms:created xsi:type="dcterms:W3CDTF">2012-01-18T16:25:00Z</dcterms:created>
  <dcterms:modified xsi:type="dcterms:W3CDTF">2020-02-17T14:49:00Z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