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 xml:space="preserve">Proyecto </w:t>
      </w:r>
      <w:proofErr w:type="spellStart"/>
      <w:r w:rsidR="00231930">
        <w:rPr>
          <w:b/>
        </w:rPr>
        <w:t>Disposur</w:t>
      </w:r>
      <w:proofErr w:type="spellEnd"/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145BCD">
        <w:t>Histórico de Ventas</w:t>
      </w:r>
      <w:r w:rsidR="00CD28F3">
        <w:t xml:space="preserve"> –</w:t>
      </w:r>
      <w:r w:rsidR="00D43755">
        <w:t xml:space="preserve"> </w:t>
      </w:r>
      <w:r w:rsidR="00B614AB" w:rsidRPr="00B614AB">
        <w:t>CUROLMOV</w:t>
      </w:r>
      <w:r w:rsidR="00145BCD">
        <w:t>113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145BCD" w:rsidP="008C7E3A">
            <w:pPr>
              <w:pStyle w:val="Tabletext"/>
              <w:jc w:val="center"/>
            </w:pPr>
            <w:r>
              <w:rPr>
                <w:rFonts w:ascii="Tahoma" w:hAnsi="Tahoma" w:cs="Tahoma"/>
              </w:rPr>
              <w:t>09/07/2018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</w:t>
            </w:r>
            <w:r w:rsidR="00145BCD">
              <w:t>Histórico de Ventas</w:t>
            </w:r>
            <w:r>
              <w:t xml:space="preserve">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Folio </w:t>
            </w:r>
            <w:r w:rsidRPr="00993D6B">
              <w:rPr>
                <w:sz w:val="20"/>
                <w:szCs w:val="20"/>
              </w:rPr>
              <w:t>CAI 000</w:t>
            </w:r>
            <w:r w:rsidR="00145BCD">
              <w:rPr>
                <w:sz w:val="20"/>
                <w:szCs w:val="20"/>
              </w:rPr>
              <w:t>4889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7130EE" w:rsidRPr="000A7593" w:rsidRDefault="007130EE" w:rsidP="007130EE">
            <w:pPr>
              <w:pStyle w:val="Sinespaciado"/>
              <w:rPr>
                <w:b/>
                <w:sz w:val="20"/>
                <w:szCs w:val="20"/>
              </w:rPr>
            </w:pPr>
            <w:r w:rsidRPr="00156873">
              <w:rPr>
                <w:b/>
                <w:color w:val="FF0000"/>
                <w:sz w:val="20"/>
                <w:szCs w:val="20"/>
              </w:rPr>
              <w:t>Se realiza en la versión 4.</w:t>
            </w:r>
            <w:r w:rsidR="00145BCD">
              <w:rPr>
                <w:b/>
                <w:color w:val="FF0000"/>
                <w:sz w:val="20"/>
                <w:szCs w:val="20"/>
              </w:rPr>
              <w:t>21</w:t>
            </w:r>
            <w:r w:rsidRPr="00156873">
              <w:rPr>
                <w:b/>
                <w:color w:val="FF0000"/>
                <w:sz w:val="20"/>
                <w:szCs w:val="20"/>
              </w:rPr>
              <w:t>.</w:t>
            </w:r>
            <w:r w:rsidR="00145BCD">
              <w:rPr>
                <w:b/>
                <w:color w:val="FF0000"/>
                <w:sz w:val="20"/>
                <w:szCs w:val="20"/>
              </w:rPr>
              <w:t>0</w:t>
            </w:r>
            <w:r w:rsidRPr="00156873">
              <w:rPr>
                <w:b/>
                <w:color w:val="FF0000"/>
                <w:sz w:val="20"/>
                <w:szCs w:val="20"/>
              </w:rPr>
              <w:t xml:space="preserve">.0 y se replica a partir de la 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.1</w:t>
            </w:r>
            <w:r w:rsidR="00145BCD">
              <w:rPr>
                <w:b/>
                <w:color w:val="FF0000"/>
                <w:sz w:val="20"/>
                <w:szCs w:val="20"/>
              </w:rPr>
              <w:t>6</w:t>
            </w:r>
            <w:r w:rsidRPr="00156873">
              <w:rPr>
                <w:b/>
                <w:color w:val="FF0000"/>
                <w:sz w:val="20"/>
                <w:szCs w:val="20"/>
              </w:rPr>
              <w:t>.</w:t>
            </w:r>
            <w:r w:rsidR="00145BCD">
              <w:rPr>
                <w:b/>
                <w:color w:val="FF0000"/>
                <w:sz w:val="20"/>
                <w:szCs w:val="20"/>
              </w:rPr>
              <w:t>0</w:t>
            </w:r>
            <w:r w:rsidRPr="00156873">
              <w:rPr>
                <w:b/>
                <w:color w:val="FF0000"/>
                <w:sz w:val="20"/>
                <w:szCs w:val="20"/>
              </w:rPr>
              <w:t>.0</w:t>
            </w:r>
            <w:r>
              <w:rPr>
                <w:b/>
                <w:color w:val="FF0000"/>
                <w:sz w:val="20"/>
                <w:szCs w:val="20"/>
              </w:rPr>
              <w:t xml:space="preserve"> (Android)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r w:rsidR="00772134">
              <w:rPr>
                <w:sz w:val="20"/>
                <w:szCs w:val="20"/>
              </w:rPr>
              <w:t>La Florida</w:t>
            </w:r>
            <w:r>
              <w:rPr>
                <w:sz w:val="20"/>
                <w:szCs w:val="20"/>
              </w:rPr>
              <w:t>, 4.</w:t>
            </w:r>
            <w:r w:rsidR="00772134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</w:t>
            </w:r>
            <w:r w:rsidR="00772134">
              <w:rPr>
                <w:sz w:val="20"/>
                <w:szCs w:val="20"/>
              </w:rPr>
              <w:t>0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63494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332379" w:history="1">
        <w:r w:rsidR="00763494" w:rsidRPr="00C0013E">
          <w:rPr>
            <w:rStyle w:val="Hipervnculo"/>
            <w:lang w:val="es-GT"/>
          </w:rPr>
          <w:t xml:space="preserve">Especificación de Casos de Uso: </w:t>
        </w:r>
        <w:r w:rsidR="00763494" w:rsidRPr="00C0013E">
          <w:rPr>
            <w:rStyle w:val="Hipervnculo"/>
          </w:rPr>
          <w:t xml:space="preserve"> Mostrar los Inventarios y Materiales del Cliente – </w:t>
        </w:r>
        <w:r w:rsidR="00786AD8" w:rsidRPr="00786AD8">
          <w:rPr>
            <w:rFonts w:cs="Arial"/>
            <w:szCs w:val="20"/>
          </w:rPr>
          <w:t>CUROLMOV99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_Toc437332379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1650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0" w:history="1">
        <w:r w:rsidR="00763494" w:rsidRPr="00C0013E">
          <w:rPr>
            <w:rStyle w:val="Hipervnculo"/>
          </w:rPr>
          <w:t>1 Introducción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_Toc437332380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1650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1" w:history="1">
        <w:r w:rsidR="00763494" w:rsidRPr="00C0013E">
          <w:rPr>
            <w:rStyle w:val="Hipervnculo"/>
          </w:rPr>
          <w:t xml:space="preserve">2 Caso de uso: Mostrar los Inventarios y Materiales del Cliente – </w:t>
        </w:r>
        <w:r w:rsidR="00305DD8" w:rsidRPr="00305DD8">
          <w:rPr>
            <w:rStyle w:val="Hipervnculo"/>
          </w:rPr>
          <w:t>CUROLMOV99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_Toc437332381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1650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84" w:history="1">
        <w:r w:rsidR="00763494" w:rsidRPr="00C0013E">
          <w:rPr>
            <w:rStyle w:val="Hipervnculo"/>
            <w:noProof/>
          </w:rPr>
          <w:t>2.1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</w:rPr>
          <w:t>Descripción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_Toc437332384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4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1650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5" w:history="1">
        <w:r w:rsidR="00763494" w:rsidRPr="00C0013E">
          <w:rPr>
            <w:rStyle w:val="Hipervnculo"/>
          </w:rPr>
          <w:t>3 Diagrama de Casos de Uso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_Toc437332385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1650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86" w:history="1">
        <w:r w:rsidR="00763494" w:rsidRPr="00C0013E">
          <w:rPr>
            <w:rStyle w:val="Hipervnculo"/>
          </w:rPr>
          <w:t>4  Precondiciones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_Toc437332386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4</w:t>
        </w:r>
        <w:r w:rsidR="00763494">
          <w:rPr>
            <w:webHidden/>
          </w:rPr>
          <w:fldChar w:fldCharType="end"/>
        </w:r>
      </w:hyperlink>
    </w:p>
    <w:p w:rsidR="00763494" w:rsidRDefault="001650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89" w:history="1">
        <w:r w:rsidR="00763494" w:rsidRPr="00C0013E">
          <w:rPr>
            <w:rStyle w:val="Hipervnculo"/>
            <w:noProof/>
          </w:rPr>
          <w:t>4.1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</w:rPr>
          <w:t>Actores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_Toc437332389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4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1650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0" w:history="1">
        <w:r w:rsidR="00763494" w:rsidRPr="00C0013E">
          <w:rPr>
            <w:rStyle w:val="Hipervnculo"/>
            <w:rFonts w:cs="Arial"/>
            <w:noProof/>
          </w:rPr>
          <w:t>4.2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rFonts w:cs="Arial"/>
            <w:noProof/>
          </w:rPr>
          <w:t>Generales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_Toc437332390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4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1650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1" w:history="1">
        <w:r w:rsidR="00763494" w:rsidRPr="00C0013E">
          <w:rPr>
            <w:rStyle w:val="Hipervnculo"/>
            <w:rFonts w:cs="Arial"/>
            <w:noProof/>
          </w:rPr>
          <w:t>4.3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rFonts w:cs="Arial"/>
            <w:noProof/>
          </w:rPr>
          <w:t>Parámetros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_Toc437332391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1650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92" w:history="1">
        <w:r w:rsidR="00763494" w:rsidRPr="00C0013E">
          <w:rPr>
            <w:rStyle w:val="Hipervnculo"/>
          </w:rPr>
          <w:t>5 Flujo de eventos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_Toc437332392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5</w:t>
        </w:r>
        <w:r w:rsidR="00763494">
          <w:rPr>
            <w:webHidden/>
          </w:rPr>
          <w:fldChar w:fldCharType="end"/>
        </w:r>
      </w:hyperlink>
    </w:p>
    <w:p w:rsidR="00763494" w:rsidRDefault="001650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4" w:history="1">
        <w:r w:rsidR="00763494" w:rsidRPr="00C0013E">
          <w:rPr>
            <w:rStyle w:val="Hipervnculo"/>
            <w:noProof/>
          </w:rPr>
          <w:t>5.1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</w:rPr>
          <w:t>Flujo básico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_Toc437332394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16500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395" w:history="1">
        <w:r w:rsidR="00763494" w:rsidRPr="00C0013E">
          <w:rPr>
            <w:rStyle w:val="Hipervnculo"/>
            <w:rFonts w:cs="Arial"/>
            <w:noProof/>
            <w:lang w:val="es-MX"/>
          </w:rPr>
          <w:t>5.2</w:t>
        </w:r>
        <w:r w:rsidR="007634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rFonts w:cs="Arial"/>
            <w:noProof/>
            <w:lang w:val="es-MX"/>
          </w:rPr>
          <w:t>Flujos alternos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_Toc437332395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16500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2396" w:history="1">
        <w:r w:rsidR="00763494" w:rsidRPr="00C0013E">
          <w:rPr>
            <w:rStyle w:val="Hipervnculo"/>
            <w:noProof/>
            <w:lang w:val="es-MX"/>
          </w:rPr>
          <w:t>5.2.1</w:t>
        </w:r>
        <w:r w:rsidR="007634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  <w:lang w:val="es-MX"/>
          </w:rPr>
          <w:t>Opcionales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_Toc437332396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16500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2397" w:history="1">
        <w:r w:rsidR="00763494" w:rsidRPr="00C0013E">
          <w:rPr>
            <w:rStyle w:val="Hipervnculo"/>
            <w:noProof/>
            <w:lang w:val="es-MX"/>
          </w:rPr>
          <w:t>5.2.2</w:t>
        </w:r>
        <w:r w:rsidR="007634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63494" w:rsidRPr="00C0013E">
          <w:rPr>
            <w:rStyle w:val="Hipervnculo"/>
            <w:noProof/>
            <w:lang w:val="es-MX"/>
          </w:rPr>
          <w:t>Generales</w:t>
        </w:r>
        <w:r w:rsidR="00763494">
          <w:rPr>
            <w:noProof/>
            <w:webHidden/>
          </w:rPr>
          <w:tab/>
        </w:r>
        <w:r w:rsidR="00763494">
          <w:rPr>
            <w:noProof/>
            <w:webHidden/>
          </w:rPr>
          <w:fldChar w:fldCharType="begin"/>
        </w:r>
        <w:r w:rsidR="00763494">
          <w:rPr>
            <w:noProof/>
            <w:webHidden/>
          </w:rPr>
          <w:instrText xml:space="preserve"> PAGEREF _Toc437332397 \h </w:instrText>
        </w:r>
        <w:r w:rsidR="00763494">
          <w:rPr>
            <w:noProof/>
            <w:webHidden/>
          </w:rPr>
        </w:r>
        <w:r w:rsidR="00763494">
          <w:rPr>
            <w:noProof/>
            <w:webHidden/>
          </w:rPr>
          <w:fldChar w:fldCharType="separate"/>
        </w:r>
        <w:r w:rsidR="00763494">
          <w:rPr>
            <w:noProof/>
            <w:webHidden/>
          </w:rPr>
          <w:t>5</w:t>
        </w:r>
        <w:r w:rsidR="00763494">
          <w:rPr>
            <w:noProof/>
            <w:webHidden/>
          </w:rPr>
          <w:fldChar w:fldCharType="end"/>
        </w:r>
      </w:hyperlink>
    </w:p>
    <w:p w:rsidR="00763494" w:rsidRDefault="001650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398" w:history="1">
        <w:r w:rsidR="00763494" w:rsidRPr="00C0013E">
          <w:rPr>
            <w:rStyle w:val="Hipervnculo"/>
          </w:rPr>
          <w:t>6  Poscondiciones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_Toc437332398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6</w:t>
        </w:r>
        <w:r w:rsidR="00763494">
          <w:rPr>
            <w:webHidden/>
          </w:rPr>
          <w:fldChar w:fldCharType="end"/>
        </w:r>
      </w:hyperlink>
    </w:p>
    <w:p w:rsidR="00763494" w:rsidRDefault="0016500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400" w:history="1">
        <w:r w:rsidR="00763494" w:rsidRPr="00C0013E">
          <w:rPr>
            <w:rStyle w:val="Hipervnculo"/>
          </w:rPr>
          <w:t>Firmas de Aceptación</w:t>
        </w:r>
        <w:r w:rsidR="00763494">
          <w:rPr>
            <w:webHidden/>
          </w:rPr>
          <w:tab/>
        </w:r>
        <w:r w:rsidR="00763494">
          <w:rPr>
            <w:webHidden/>
          </w:rPr>
          <w:fldChar w:fldCharType="begin"/>
        </w:r>
        <w:r w:rsidR="00763494">
          <w:rPr>
            <w:webHidden/>
          </w:rPr>
          <w:instrText xml:space="preserve"> PAGEREF _Toc437332400 \h </w:instrText>
        </w:r>
        <w:r w:rsidR="00763494">
          <w:rPr>
            <w:webHidden/>
          </w:rPr>
        </w:r>
        <w:r w:rsidR="00763494">
          <w:rPr>
            <w:webHidden/>
          </w:rPr>
          <w:fldChar w:fldCharType="separate"/>
        </w:r>
        <w:r w:rsidR="00763494">
          <w:rPr>
            <w:webHidden/>
          </w:rPr>
          <w:t>6</w:t>
        </w:r>
        <w:r w:rsidR="00763494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90449A">
        <w:rPr>
          <w:lang w:val="es-GT"/>
        </w:rPr>
        <w:lastRenderedPageBreak/>
        <w:fldChar w:fldCharType="begin"/>
      </w:r>
      <w:r w:rsidR="0090449A">
        <w:rPr>
          <w:lang w:val="es-GT"/>
        </w:rPr>
        <w:instrText xml:space="preserve">title  \* Mergeformat </w:instrText>
      </w:r>
      <w:r w:rsidR="0090449A">
        <w:rPr>
          <w:lang w:val="es-GT"/>
        </w:rPr>
        <w:fldChar w:fldCharType="separate"/>
      </w:r>
      <w:bookmarkStart w:id="2" w:name="_Toc365897738"/>
      <w:bookmarkStart w:id="3" w:name="_Toc437332379"/>
      <w:r w:rsidR="00533FCB">
        <w:rPr>
          <w:lang w:val="es-GT"/>
        </w:rPr>
        <w:t xml:space="preserve">Especificación de Casos de Uso: </w:t>
      </w:r>
      <w:r w:rsidR="0090449A"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145BCD">
        <w:t>Histórico de Ventas</w:t>
      </w:r>
      <w:r w:rsidR="008146AC">
        <w:t xml:space="preserve">– </w:t>
      </w:r>
      <w:bookmarkEnd w:id="3"/>
      <w:r w:rsidR="00786AD8" w:rsidRPr="00786AD8">
        <w:t>CUROLMOV</w:t>
      </w:r>
      <w:r w:rsidR="00145BCD">
        <w:t>113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332380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332381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145BCD">
        <w:t>Histórico de Ventas</w:t>
      </w:r>
      <w:r w:rsidR="00DA42B1">
        <w:t xml:space="preserve"> </w:t>
      </w:r>
      <w:r w:rsidR="002766F0">
        <w:t xml:space="preserve">– </w:t>
      </w:r>
      <w:bookmarkEnd w:id="6"/>
      <w:r w:rsidR="00786AD8" w:rsidRPr="00786AD8">
        <w:t>CUROLMOV</w:t>
      </w:r>
      <w:r w:rsidR="00145BCD">
        <w:t>113</w:t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6810773"/>
      <w:bookmarkStart w:id="18" w:name="_Toc437330803"/>
      <w:bookmarkStart w:id="19" w:name="_Toc437332382"/>
      <w:bookmarkStart w:id="20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1" w:name="_Toc371876255"/>
      <w:bookmarkStart w:id="22" w:name="_Toc371876856"/>
      <w:bookmarkStart w:id="23" w:name="_Toc372055888"/>
      <w:bookmarkStart w:id="24" w:name="_Toc372121910"/>
      <w:bookmarkStart w:id="25" w:name="_Toc379887991"/>
      <w:bookmarkStart w:id="26" w:name="_Toc379889825"/>
      <w:bookmarkStart w:id="27" w:name="_Toc382319550"/>
      <w:bookmarkStart w:id="28" w:name="_Toc404238148"/>
      <w:bookmarkStart w:id="29" w:name="_Toc404328642"/>
      <w:bookmarkStart w:id="30" w:name="_Toc404330842"/>
      <w:bookmarkStart w:id="31" w:name="_Toc436810774"/>
      <w:bookmarkStart w:id="32" w:name="_Toc437330804"/>
      <w:bookmarkStart w:id="33" w:name="_Toc437332383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4" w:name="_Toc437332384"/>
      <w:r w:rsidRPr="00CA7A7F">
        <w:t>Descripción</w:t>
      </w:r>
      <w:bookmarkEnd w:id="20"/>
      <w:bookmarkEnd w:id="34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>visualizar</w:t>
      </w:r>
      <w:r w:rsidR="00902301">
        <w:rPr>
          <w:rFonts w:cs="Arial"/>
          <w:sz w:val="20"/>
          <w:szCs w:val="20"/>
          <w:lang w:val="es-MX"/>
        </w:rPr>
        <w:t xml:space="preserve"> la información correspondiente al</w:t>
      </w:r>
      <w:r w:rsidR="00A61791">
        <w:rPr>
          <w:rFonts w:cs="Arial"/>
          <w:sz w:val="20"/>
          <w:szCs w:val="20"/>
          <w:lang w:val="es-MX"/>
        </w:rPr>
        <w:t xml:space="preserve"> histórico de ventas de acuerdo a las ventas que hayan sido configuradas para que el sistema móvil las considere al momento de solicitar agenda, así mismo muestra por estadística la información de estas mismas ventas pero a nivel producto, ya </w:t>
      </w:r>
      <w:proofErr w:type="spellStart"/>
      <w:r w:rsidR="00A61791">
        <w:rPr>
          <w:rFonts w:cs="Arial"/>
          <w:sz w:val="20"/>
          <w:szCs w:val="20"/>
          <w:lang w:val="es-MX"/>
        </w:rPr>
        <w:t>se</w:t>
      </w:r>
      <w:proofErr w:type="spellEnd"/>
      <w:r w:rsidR="00A61791">
        <w:rPr>
          <w:rFonts w:cs="Arial"/>
          <w:sz w:val="20"/>
          <w:szCs w:val="20"/>
          <w:lang w:val="es-MX"/>
        </w:rPr>
        <w:t xml:space="preserve"> por el método normal, moda o media.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437332385"/>
      <w:bookmarkStart w:id="36" w:name="_Toc182735724"/>
      <w:r>
        <w:t>3 Diagrama</w:t>
      </w:r>
      <w:r w:rsidR="007B6535" w:rsidRPr="00CA7A7F">
        <w:t xml:space="preserve"> de Casos de Uso</w:t>
      </w:r>
      <w:bookmarkEnd w:id="35"/>
    </w:p>
    <w:bookmarkEnd w:id="36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3803E1" w:rsidP="00481C4A">
      <w:pPr>
        <w:rPr>
          <w:i/>
          <w:iCs/>
          <w:color w:val="0000FF"/>
          <w:lang w:val="es-MX"/>
        </w:rPr>
      </w:pPr>
      <w:r w:rsidRPr="003803E1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9817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7" w:name="_Toc437332386"/>
      <w:r>
        <w:t xml:space="preserve">4  </w:t>
      </w:r>
      <w:bookmarkStart w:id="38" w:name="_Toc182735726"/>
      <w:r w:rsidR="00481C4A" w:rsidRPr="00CA7A7F">
        <w:t>Precondiciones</w:t>
      </w:r>
      <w:bookmarkStart w:id="39" w:name="_Toc371876259"/>
      <w:bookmarkStart w:id="40" w:name="_Toc371876860"/>
      <w:bookmarkStart w:id="41" w:name="_Toc371876260"/>
      <w:bookmarkStart w:id="42" w:name="_Toc371876861"/>
      <w:bookmarkStart w:id="43" w:name="_Toc365897744"/>
      <w:bookmarkEnd w:id="37"/>
      <w:bookmarkEnd w:id="38"/>
      <w:bookmarkEnd w:id="39"/>
      <w:bookmarkEnd w:id="40"/>
      <w:bookmarkEnd w:id="41"/>
      <w:bookmarkEnd w:id="42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4" w:name="_Toc372055892"/>
      <w:bookmarkStart w:id="45" w:name="_Toc372121914"/>
      <w:bookmarkStart w:id="46" w:name="_Toc379887995"/>
      <w:bookmarkStart w:id="47" w:name="_Toc379889829"/>
      <w:bookmarkStart w:id="48" w:name="_Toc382319554"/>
      <w:bookmarkStart w:id="49" w:name="_Toc404238152"/>
      <w:bookmarkStart w:id="50" w:name="_Toc404328646"/>
      <w:bookmarkStart w:id="51" w:name="_Toc404330846"/>
      <w:bookmarkStart w:id="52" w:name="_Toc436810778"/>
      <w:bookmarkStart w:id="53" w:name="_Toc437330808"/>
      <w:bookmarkStart w:id="54" w:name="_Toc43733238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5" w:name="_Toc372055893"/>
      <w:bookmarkStart w:id="56" w:name="_Toc372121915"/>
      <w:bookmarkStart w:id="57" w:name="_Toc379887996"/>
      <w:bookmarkStart w:id="58" w:name="_Toc379889830"/>
      <w:bookmarkStart w:id="59" w:name="_Toc382319555"/>
      <w:bookmarkStart w:id="60" w:name="_Toc404238153"/>
      <w:bookmarkStart w:id="61" w:name="_Toc404328647"/>
      <w:bookmarkStart w:id="62" w:name="_Toc404330847"/>
      <w:bookmarkStart w:id="63" w:name="_Toc436810779"/>
      <w:bookmarkStart w:id="64" w:name="_Toc437330809"/>
      <w:bookmarkStart w:id="65" w:name="_Toc437332388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6" w:name="_Toc437332389"/>
      <w:r w:rsidRPr="008B6A71">
        <w:t>Actores</w:t>
      </w:r>
      <w:bookmarkEnd w:id="66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7" w:name="_Toc437332390"/>
      <w:r>
        <w:rPr>
          <w:rFonts w:cs="Arial"/>
        </w:rPr>
        <w:t>Generales</w:t>
      </w:r>
      <w:bookmarkEnd w:id="43"/>
      <w:bookmarkEnd w:id="67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8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A61791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existir por lo menos una venta anterior relacionada al cliente.</w:t>
      </w:r>
    </w:p>
    <w:p w:rsidR="00A61791" w:rsidRDefault="00A61791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estar configurado en Actividades de la Terminal el número de Ventas a considerar para el Histórico.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9" w:name="_Toc437332391"/>
      <w:r>
        <w:rPr>
          <w:rFonts w:cs="Arial"/>
        </w:rPr>
        <w:lastRenderedPageBreak/>
        <w:t>Parámetros</w:t>
      </w:r>
      <w:bookmarkEnd w:id="68"/>
      <w:bookmarkEnd w:id="69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52616584"/>
      <w:bookmarkStart w:id="71" w:name="_Toc182735728"/>
      <w:bookmarkStart w:id="72" w:name="_Toc437332392"/>
      <w:r>
        <w:t>5 Flujo</w:t>
      </w:r>
      <w:r w:rsidR="00481C4A" w:rsidRPr="00CA7A7F">
        <w:t xml:space="preserve"> de eventos</w:t>
      </w:r>
      <w:bookmarkEnd w:id="70"/>
      <w:bookmarkEnd w:id="71"/>
      <w:bookmarkEnd w:id="72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3" w:name="_Toc371876265"/>
      <w:bookmarkStart w:id="74" w:name="_Toc371876866"/>
      <w:bookmarkStart w:id="75" w:name="_Toc372055898"/>
      <w:bookmarkStart w:id="76" w:name="_Toc372121920"/>
      <w:bookmarkStart w:id="77" w:name="_Toc379888001"/>
      <w:bookmarkStart w:id="78" w:name="_Toc379889835"/>
      <w:bookmarkStart w:id="79" w:name="_Toc382319560"/>
      <w:bookmarkStart w:id="80" w:name="_Toc404238158"/>
      <w:bookmarkStart w:id="81" w:name="_Toc404328652"/>
      <w:bookmarkStart w:id="82" w:name="_Toc404330852"/>
      <w:bookmarkStart w:id="83" w:name="_Toc436810784"/>
      <w:bookmarkStart w:id="84" w:name="_Toc437330814"/>
      <w:bookmarkStart w:id="85" w:name="_Toc437332393"/>
      <w:bookmarkStart w:id="86" w:name="_Toc52616585"/>
      <w:bookmarkStart w:id="87" w:name="_Toc182735729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8" w:name="_Toc437332394"/>
      <w:r w:rsidRPr="00CA7A7F">
        <w:t>Flujo básico</w:t>
      </w:r>
      <w:bookmarkStart w:id="89" w:name="_Toc52616586"/>
      <w:bookmarkStart w:id="90" w:name="_Toc182735730"/>
      <w:bookmarkEnd w:id="86"/>
      <w:bookmarkEnd w:id="87"/>
      <w:bookmarkEnd w:id="88"/>
    </w:p>
    <w:p w:rsidR="00FE11AE" w:rsidRPr="00FE11AE" w:rsidRDefault="00B179D4" w:rsidP="00FE11AE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6738F4">
        <w:rPr>
          <w:rStyle w:val="Hipervnculo"/>
          <w:b/>
          <w:sz w:val="20"/>
          <w:szCs w:val="20"/>
        </w:rPr>
        <w:t>Seleccionar Actividades para la Visita – CUROLMOV11</w:t>
      </w:r>
    </w:p>
    <w:p w:rsidR="00A61791" w:rsidRPr="00A61791" w:rsidRDefault="00E90FF8" w:rsidP="00A617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A61791">
        <w:rPr>
          <w:rFonts w:cs="Arial"/>
          <w:b/>
          <w:sz w:val="20"/>
          <w:szCs w:val="20"/>
        </w:rPr>
        <w:t>Histórico de Ventas</w:t>
      </w:r>
      <w:r w:rsidR="00F26CC2">
        <w:rPr>
          <w:rFonts w:cs="Arial"/>
          <w:sz w:val="20"/>
          <w:szCs w:val="20"/>
        </w:rPr>
        <w:t>”</w:t>
      </w:r>
    </w:p>
    <w:p w:rsidR="00A61791" w:rsidRPr="00A61791" w:rsidRDefault="00A61791" w:rsidP="00A617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sistema presenta el filtro para la selección de Fecha</w:t>
      </w:r>
    </w:p>
    <w:p w:rsidR="00A61791" w:rsidRPr="00A61791" w:rsidRDefault="00A61791" w:rsidP="00A6179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Si &lt;el actor selecciona una fecha o un rango de fechas&gt;</w:t>
      </w:r>
    </w:p>
    <w:p w:rsidR="00A61791" w:rsidRDefault="00A61791" w:rsidP="00A6179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</w:t>
      </w:r>
    </w:p>
    <w:p w:rsidR="00A61791" w:rsidRPr="00397B86" w:rsidRDefault="00A61791" w:rsidP="00A61791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proofErr w:type="spellStart"/>
      <w:r w:rsidRPr="00397B86">
        <w:rPr>
          <w:b/>
          <w:sz w:val="20"/>
          <w:szCs w:val="20"/>
        </w:rPr>
        <w:t>TransProd</w:t>
      </w:r>
      <w:proofErr w:type="spellEnd"/>
    </w:p>
    <w:p w:rsidR="00A61791" w:rsidRDefault="00A61791" w:rsidP="00A617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TransProdId</w:t>
      </w:r>
      <w:proofErr w:type="spellEnd"/>
    </w:p>
    <w:p w:rsidR="00397B86" w:rsidRPr="00397B86" w:rsidRDefault="00397B86" w:rsidP="00A61791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proofErr w:type="spellStart"/>
      <w:r w:rsidRPr="00397B86">
        <w:rPr>
          <w:b/>
          <w:sz w:val="20"/>
          <w:szCs w:val="20"/>
        </w:rPr>
        <w:t>TransProdDetalle</w:t>
      </w:r>
      <w:proofErr w:type="spellEnd"/>
    </w:p>
    <w:p w:rsidR="00397B86" w:rsidRDefault="00397B86" w:rsidP="00397B86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TransProdId</w:t>
      </w:r>
      <w:proofErr w:type="spellEnd"/>
    </w:p>
    <w:p w:rsidR="00397B86" w:rsidRDefault="00397B86" w:rsidP="00397B86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TransProdDetalle</w:t>
      </w:r>
      <w:proofErr w:type="spellEnd"/>
    </w:p>
    <w:p w:rsidR="00397B86" w:rsidRDefault="00397B86" w:rsidP="00397B86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397B86" w:rsidRPr="00807A0E" w:rsidRDefault="00397B86" w:rsidP="00397B86">
      <w:pPr>
        <w:pStyle w:val="Prrafodelista"/>
        <w:numPr>
          <w:ilvl w:val="5"/>
          <w:numId w:val="7"/>
        </w:numPr>
        <w:jc w:val="both"/>
        <w:rPr>
          <w:b/>
          <w:sz w:val="20"/>
          <w:szCs w:val="20"/>
        </w:rPr>
      </w:pPr>
      <w:r w:rsidRPr="00807A0E">
        <w:rPr>
          <w:b/>
          <w:sz w:val="20"/>
          <w:szCs w:val="20"/>
        </w:rPr>
        <w:t>Producto</w:t>
      </w:r>
    </w:p>
    <w:p w:rsidR="00397B86" w:rsidRDefault="00397B86" w:rsidP="00397B86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397B86" w:rsidRDefault="00397B86" w:rsidP="00397B86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397B86" w:rsidRPr="00807A0E" w:rsidRDefault="00397B86" w:rsidP="00397B86">
      <w:pPr>
        <w:pStyle w:val="Prrafodelista"/>
        <w:numPr>
          <w:ilvl w:val="5"/>
          <w:numId w:val="7"/>
        </w:numPr>
        <w:jc w:val="both"/>
        <w:rPr>
          <w:b/>
          <w:sz w:val="20"/>
          <w:szCs w:val="20"/>
        </w:rPr>
      </w:pPr>
      <w:proofErr w:type="spellStart"/>
      <w:r w:rsidRPr="00807A0E">
        <w:rPr>
          <w:b/>
          <w:sz w:val="20"/>
          <w:szCs w:val="20"/>
        </w:rPr>
        <w:t>ProductoUnidad</w:t>
      </w:r>
      <w:proofErr w:type="spellEnd"/>
    </w:p>
    <w:p w:rsidR="00397B86" w:rsidRDefault="00397B86" w:rsidP="00397B86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397B86" w:rsidRDefault="00397B86" w:rsidP="00397B86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PRUTipoUnidad</w:t>
      </w:r>
      <w:proofErr w:type="spellEnd"/>
    </w:p>
    <w:p w:rsidR="00397B86" w:rsidRDefault="00397B86" w:rsidP="00397B86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KgLts</w:t>
      </w:r>
      <w:proofErr w:type="spellEnd"/>
    </w:p>
    <w:p w:rsidR="00397B86" w:rsidRDefault="00397B86" w:rsidP="00397B86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TipoUnidad</w:t>
      </w:r>
      <w:proofErr w:type="spellEnd"/>
    </w:p>
    <w:p w:rsidR="00397B86" w:rsidRPr="00397B86" w:rsidRDefault="00397B86" w:rsidP="00397B86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A61791" w:rsidRDefault="00397B86" w:rsidP="00A617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397B86" w:rsidRPr="00397B86" w:rsidRDefault="00397B86" w:rsidP="00A61791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397B86">
        <w:rPr>
          <w:b/>
          <w:sz w:val="20"/>
          <w:szCs w:val="20"/>
        </w:rPr>
        <w:t>Visita</w:t>
      </w:r>
    </w:p>
    <w:p w:rsidR="00397B86" w:rsidRDefault="00397B86" w:rsidP="00397B86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397B86" w:rsidRDefault="00397B86" w:rsidP="00397B86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397B86" w:rsidRPr="00397B86" w:rsidRDefault="00397B86" w:rsidP="00397B86">
      <w:pPr>
        <w:pStyle w:val="Prrafodelista"/>
        <w:numPr>
          <w:ilvl w:val="5"/>
          <w:numId w:val="7"/>
        </w:numPr>
        <w:jc w:val="both"/>
        <w:rPr>
          <w:b/>
          <w:sz w:val="20"/>
          <w:szCs w:val="20"/>
        </w:rPr>
      </w:pPr>
      <w:proofErr w:type="spellStart"/>
      <w:r w:rsidRPr="00397B86">
        <w:rPr>
          <w:b/>
          <w:sz w:val="20"/>
          <w:szCs w:val="20"/>
        </w:rPr>
        <w:t>Dia</w:t>
      </w:r>
      <w:proofErr w:type="spellEnd"/>
    </w:p>
    <w:p w:rsidR="00397B86" w:rsidRDefault="00397B86" w:rsidP="00397B86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397B86" w:rsidRDefault="00397B86" w:rsidP="00397B86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FechaCaptura</w:t>
      </w:r>
      <w:proofErr w:type="spellEnd"/>
      <w:r w:rsidR="00907829">
        <w:rPr>
          <w:sz w:val="20"/>
          <w:szCs w:val="20"/>
        </w:rPr>
        <w:t xml:space="preserve"> = </w:t>
      </w:r>
      <w:r w:rsidR="00907829" w:rsidRPr="00907829">
        <w:rPr>
          <w:color w:val="FF0000"/>
          <w:sz w:val="20"/>
          <w:szCs w:val="20"/>
        </w:rPr>
        <w:t>Fecha o Fechas seleccionadas en el filtro</w:t>
      </w:r>
    </w:p>
    <w:p w:rsidR="00397B86" w:rsidRDefault="00397B86" w:rsidP="00397B86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 w:rsidR="00907829">
        <w:rPr>
          <w:sz w:val="20"/>
          <w:szCs w:val="20"/>
        </w:rPr>
        <w:t xml:space="preserve"> = </w:t>
      </w:r>
      <w:proofErr w:type="spellStart"/>
      <w:r w:rsidR="00907829" w:rsidRPr="00907829">
        <w:rPr>
          <w:color w:val="FF0000"/>
          <w:sz w:val="20"/>
          <w:szCs w:val="20"/>
        </w:rPr>
        <w:t>ClienteClave</w:t>
      </w:r>
      <w:proofErr w:type="spellEnd"/>
      <w:r w:rsidR="00907829" w:rsidRPr="00907829">
        <w:rPr>
          <w:color w:val="FF0000"/>
          <w:sz w:val="20"/>
          <w:szCs w:val="20"/>
        </w:rPr>
        <w:t xml:space="preserve"> que se encuentra en </w:t>
      </w:r>
      <w:proofErr w:type="spellStart"/>
      <w:r w:rsidR="00907829" w:rsidRPr="00907829">
        <w:rPr>
          <w:color w:val="FF0000"/>
          <w:sz w:val="20"/>
          <w:szCs w:val="20"/>
        </w:rPr>
        <w:t>sesion</w:t>
      </w:r>
      <w:proofErr w:type="spellEnd"/>
    </w:p>
    <w:p w:rsidR="001D1032" w:rsidRDefault="001D1032" w:rsidP="00397B86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Folio</w:t>
      </w:r>
    </w:p>
    <w:p w:rsidR="00397B86" w:rsidRPr="00907829" w:rsidRDefault="00397B86" w:rsidP="00397B86">
      <w:pPr>
        <w:pStyle w:val="Prrafodelista"/>
        <w:numPr>
          <w:ilvl w:val="4"/>
          <w:numId w:val="7"/>
        </w:numPr>
        <w:jc w:val="both"/>
        <w:rPr>
          <w:color w:val="FF0000"/>
          <w:sz w:val="20"/>
          <w:szCs w:val="20"/>
        </w:rPr>
      </w:pPr>
      <w:r>
        <w:rPr>
          <w:sz w:val="20"/>
          <w:szCs w:val="20"/>
        </w:rPr>
        <w:t>Tipo</w:t>
      </w:r>
      <w:r w:rsidR="00907829">
        <w:rPr>
          <w:sz w:val="20"/>
          <w:szCs w:val="20"/>
        </w:rPr>
        <w:t xml:space="preserve"> = </w:t>
      </w:r>
      <w:r w:rsidR="00907829" w:rsidRPr="00907829">
        <w:rPr>
          <w:color w:val="FF0000"/>
          <w:sz w:val="20"/>
          <w:szCs w:val="20"/>
        </w:rPr>
        <w:t>1 “Pedido” (TRPTIPO)</w:t>
      </w:r>
    </w:p>
    <w:p w:rsidR="00397B86" w:rsidRDefault="00397B86" w:rsidP="00397B86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 w:rsidR="00907829">
        <w:rPr>
          <w:sz w:val="20"/>
          <w:szCs w:val="20"/>
        </w:rPr>
        <w:t xml:space="preserve"> = </w:t>
      </w:r>
      <w:r w:rsidR="00907829" w:rsidRPr="00907829">
        <w:rPr>
          <w:color w:val="FF0000"/>
          <w:sz w:val="20"/>
          <w:szCs w:val="20"/>
        </w:rPr>
        <w:t>2 “Surtido” (TRPFASE)</w:t>
      </w:r>
    </w:p>
    <w:p w:rsidR="00397B86" w:rsidRDefault="00397B86" w:rsidP="00397B86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397B86" w:rsidRPr="00A61791" w:rsidRDefault="00397B86" w:rsidP="00397B86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Saldo</w:t>
      </w:r>
    </w:p>
    <w:p w:rsidR="001D1032" w:rsidRDefault="001D1032" w:rsidP="00A6179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:rsidR="001D1032" w:rsidRDefault="001D1032" w:rsidP="001D10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Venta</w:t>
      </w:r>
    </w:p>
    <w:p w:rsidR="001D1032" w:rsidRDefault="001D1032" w:rsidP="001D10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Fecha</w:t>
      </w:r>
    </w:p>
    <w:p w:rsidR="001D1032" w:rsidRDefault="001D1032" w:rsidP="001D10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1D1032" w:rsidRPr="001D1032" w:rsidRDefault="001D1032" w:rsidP="001D103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Saldo</w:t>
      </w:r>
    </w:p>
    <w:p w:rsidR="00A61791" w:rsidRPr="00A61791" w:rsidRDefault="00A61791" w:rsidP="00A6179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Para cada venta encontrada</w:t>
      </w:r>
    </w:p>
    <w:p w:rsidR="00A61791" w:rsidRPr="00A61791" w:rsidRDefault="00A61791" w:rsidP="00A6179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sistema presenta la</w:t>
      </w:r>
      <w:r w:rsidR="001D1032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1D1032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información</w:t>
      </w:r>
      <w:r w:rsidR="001D1032">
        <w:rPr>
          <w:rFonts w:cs="Arial"/>
          <w:sz w:val="20"/>
          <w:szCs w:val="20"/>
        </w:rPr>
        <w:t xml:space="preserve"> en su columna correspondiente</w:t>
      </w:r>
      <w:r>
        <w:rPr>
          <w:rFonts w:cs="Arial"/>
          <w:sz w:val="20"/>
          <w:szCs w:val="20"/>
        </w:rPr>
        <w:t>:</w:t>
      </w:r>
    </w:p>
    <w:p w:rsidR="00A61791" w:rsidRDefault="001D1032" w:rsidP="00A6179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TransProd.Folio</w:t>
      </w:r>
      <w:proofErr w:type="spellEnd"/>
      <w:r>
        <w:rPr>
          <w:sz w:val="20"/>
          <w:szCs w:val="20"/>
        </w:rPr>
        <w:t>&gt;</w:t>
      </w:r>
    </w:p>
    <w:p w:rsidR="001D1032" w:rsidRDefault="001D1032" w:rsidP="00A6179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Dia.FechaCaptura</w:t>
      </w:r>
      <w:proofErr w:type="spellEnd"/>
      <w:r>
        <w:rPr>
          <w:sz w:val="20"/>
          <w:szCs w:val="20"/>
        </w:rPr>
        <w:t>&gt;</w:t>
      </w:r>
    </w:p>
    <w:p w:rsidR="001D1032" w:rsidRDefault="001D1032" w:rsidP="00A6179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TransProd.Total</w:t>
      </w:r>
      <w:proofErr w:type="spellEnd"/>
      <w:r>
        <w:rPr>
          <w:sz w:val="20"/>
          <w:szCs w:val="20"/>
        </w:rPr>
        <w:t>&gt;</w:t>
      </w:r>
    </w:p>
    <w:p w:rsidR="001D1032" w:rsidRPr="00F26CC2" w:rsidRDefault="001D1032" w:rsidP="00A6179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TransProd.Saldo</w:t>
      </w:r>
      <w:proofErr w:type="spellEnd"/>
      <w:r>
        <w:rPr>
          <w:sz w:val="20"/>
          <w:szCs w:val="20"/>
        </w:rPr>
        <w:t>&gt;</w:t>
      </w:r>
    </w:p>
    <w:p w:rsidR="001A6CE0" w:rsidRPr="00AC4F75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El sistema presenta la siguiente opción</w:t>
      </w:r>
    </w:p>
    <w:p w:rsidR="001A6CE0" w:rsidRPr="00AC4F75" w:rsidRDefault="00CE67A6" w:rsidP="001A6CE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AC4F75">
        <w:rPr>
          <w:b/>
          <w:sz w:val="20"/>
          <w:szCs w:val="20"/>
          <w:highlight w:val="yellow"/>
          <w:lang w:val="es-MX" w:eastAsia="es-MX"/>
        </w:rPr>
        <w:t>Estadísticas</w:t>
      </w:r>
    </w:p>
    <w:p w:rsidR="001A6CE0" w:rsidRPr="00AC4F75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</w:rPr>
        <w:t>Si el actor selecciona la opción “</w:t>
      </w:r>
      <w:r w:rsidR="00CE67A6" w:rsidRPr="00AC4F75">
        <w:rPr>
          <w:rFonts w:cs="Arial"/>
          <w:b/>
          <w:sz w:val="20"/>
          <w:szCs w:val="20"/>
          <w:highlight w:val="yellow"/>
        </w:rPr>
        <w:t>Estadísticas</w:t>
      </w:r>
      <w:r w:rsidRPr="00AC4F75">
        <w:rPr>
          <w:rFonts w:cs="Arial"/>
          <w:sz w:val="20"/>
          <w:szCs w:val="20"/>
          <w:highlight w:val="yellow"/>
        </w:rPr>
        <w:t>”</w:t>
      </w:r>
    </w:p>
    <w:p w:rsidR="001A6CE0" w:rsidRPr="00AC4F75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</w:rPr>
        <w:t xml:space="preserve">El </w:t>
      </w:r>
      <w:r w:rsidR="003F7182" w:rsidRPr="00AC4F75">
        <w:rPr>
          <w:rFonts w:cs="Arial"/>
          <w:sz w:val="20"/>
          <w:szCs w:val="20"/>
          <w:highlight w:val="yellow"/>
        </w:rPr>
        <w:t xml:space="preserve">sistema presenta en una nueva pantalla </w:t>
      </w:r>
      <w:r w:rsidR="00166526" w:rsidRPr="00AC4F75">
        <w:rPr>
          <w:rFonts w:cs="Arial"/>
          <w:sz w:val="20"/>
          <w:szCs w:val="20"/>
          <w:highlight w:val="yellow"/>
        </w:rPr>
        <w:t>un nuevo filtro que contenga las siguientes opciones:</w:t>
      </w:r>
    </w:p>
    <w:p w:rsidR="00166526" w:rsidRPr="00AC4F75" w:rsidRDefault="00166526" w:rsidP="00166526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b/>
          <w:sz w:val="20"/>
          <w:szCs w:val="20"/>
          <w:highlight w:val="yellow"/>
        </w:rPr>
        <w:t>Cantidad</w:t>
      </w:r>
    </w:p>
    <w:p w:rsidR="00166526" w:rsidRPr="00AC4F75" w:rsidRDefault="00166526" w:rsidP="00166526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b/>
          <w:sz w:val="20"/>
          <w:szCs w:val="20"/>
          <w:highlight w:val="yellow"/>
        </w:rPr>
        <w:lastRenderedPageBreak/>
        <w:t>Promedio</w:t>
      </w:r>
    </w:p>
    <w:p w:rsidR="00166526" w:rsidRPr="00AC4F75" w:rsidRDefault="00166526" w:rsidP="00166526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AC4F75">
        <w:rPr>
          <w:b/>
          <w:sz w:val="20"/>
          <w:szCs w:val="20"/>
          <w:highlight w:val="yellow"/>
          <w:lang w:val="es-MX" w:eastAsia="es-MX"/>
        </w:rPr>
        <w:t>Moda</w:t>
      </w:r>
    </w:p>
    <w:p w:rsidR="00166526" w:rsidRPr="00AC4F75" w:rsidRDefault="00780B3C" w:rsidP="00166526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 xml:space="preserve">Si &lt;el actor selecciona la opción </w:t>
      </w:r>
      <w:r w:rsidRPr="00AC4F75">
        <w:rPr>
          <w:b/>
          <w:sz w:val="20"/>
          <w:szCs w:val="20"/>
          <w:highlight w:val="yellow"/>
          <w:lang w:val="es-MX" w:eastAsia="es-MX"/>
        </w:rPr>
        <w:t>Cantidad</w:t>
      </w:r>
      <w:r w:rsidRPr="00AC4F75">
        <w:rPr>
          <w:sz w:val="20"/>
          <w:szCs w:val="20"/>
          <w:highlight w:val="yellow"/>
          <w:lang w:val="es-MX" w:eastAsia="es-MX"/>
        </w:rPr>
        <w:t>&gt;</w:t>
      </w:r>
    </w:p>
    <w:p w:rsidR="00780B3C" w:rsidRPr="00AC4F75" w:rsidRDefault="00780B3C" w:rsidP="00780B3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El sistema presenta las siguientes columnas:</w:t>
      </w:r>
    </w:p>
    <w:p w:rsidR="00780B3C" w:rsidRPr="00175EA4" w:rsidRDefault="00780B3C" w:rsidP="00780B3C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bookmarkStart w:id="91" w:name="_GoBack"/>
      <w:r w:rsidRPr="00175EA4">
        <w:rPr>
          <w:b/>
          <w:sz w:val="20"/>
          <w:szCs w:val="20"/>
          <w:highlight w:val="yellow"/>
          <w:lang w:val="es-MX" w:eastAsia="es-MX"/>
        </w:rPr>
        <w:t>Producto</w:t>
      </w:r>
    </w:p>
    <w:p w:rsidR="00780B3C" w:rsidRPr="00175EA4" w:rsidRDefault="00780B3C" w:rsidP="00780B3C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Unidad</w:t>
      </w:r>
    </w:p>
    <w:p w:rsidR="00780B3C" w:rsidRPr="00175EA4" w:rsidRDefault="00780B3C" w:rsidP="00780B3C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Cantidad</w:t>
      </w:r>
    </w:p>
    <w:p w:rsidR="00780B3C" w:rsidRPr="00175EA4" w:rsidRDefault="00780B3C" w:rsidP="00780B3C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Kilos</w:t>
      </w:r>
    </w:p>
    <w:bookmarkEnd w:id="91"/>
    <w:p w:rsidR="00780B3C" w:rsidRPr="00AC4F75" w:rsidRDefault="00780B3C" w:rsidP="00780B3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Para cada producto distinto encontrado en todas las ventas obten</w:t>
      </w:r>
      <w:r w:rsidR="00D82ABE" w:rsidRPr="00AC4F75">
        <w:rPr>
          <w:sz w:val="20"/>
          <w:szCs w:val="20"/>
          <w:highlight w:val="yellow"/>
          <w:lang w:val="es-MX" w:eastAsia="es-MX"/>
        </w:rPr>
        <w:t xml:space="preserve">idas de acuerdo al filtro de fecha seleccionado </w:t>
      </w:r>
    </w:p>
    <w:p w:rsidR="00D82ABE" w:rsidRPr="00AC4F75" w:rsidRDefault="00D82ABE" w:rsidP="00D82ABE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Para cada unidad relacionada al producto</w:t>
      </w:r>
    </w:p>
    <w:p w:rsidR="00D82ABE" w:rsidRPr="00AC4F75" w:rsidRDefault="00D82ABE" w:rsidP="00D82ABE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El sistema presenta la siguiente información en su columna correspondiente</w:t>
      </w:r>
    </w:p>
    <w:p w:rsidR="00D82ABE" w:rsidRPr="00AC4F75" w:rsidRDefault="00D82ABE" w:rsidP="00D82ABE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Producto.ProductoClave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+ “-“ + 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Producto.Nombre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</w:t>
      </w:r>
    </w:p>
    <w:p w:rsidR="00D82ABE" w:rsidRPr="00AC4F75" w:rsidRDefault="00437D7F" w:rsidP="00D82ABE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TransProdDetalle.PRUTipoUnidad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**Descripción  del Valor por referencia correspondiente a la Unidad del Producto “UNIDADV”.</w:t>
      </w:r>
    </w:p>
    <w:p w:rsidR="00437D7F" w:rsidRPr="00AC4F75" w:rsidRDefault="00437D7F" w:rsidP="00D82ABE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  <w:lang w:val="es-MX" w:eastAsia="es-MX"/>
        </w:rPr>
        <w:t>∑</w:t>
      </w:r>
      <w:r w:rsidRPr="00AC4F75">
        <w:rPr>
          <w:sz w:val="20"/>
          <w:szCs w:val="20"/>
          <w:highlight w:val="yellow"/>
          <w:lang w:val="es-MX" w:eastAsia="es-MX"/>
        </w:rPr>
        <w:t>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TransProdDetalle.Cantidad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donde 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Producto.ProductoClave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y 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TransProdDetalle.PRUTipoUnidad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es igual al que se encuentra en el ciclo</w:t>
      </w:r>
    </w:p>
    <w:p w:rsidR="00437D7F" w:rsidRPr="00AC4F75" w:rsidRDefault="00AC4F75" w:rsidP="00D82ABE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b/>
          <w:sz w:val="20"/>
          <w:szCs w:val="20"/>
          <w:highlight w:val="yellow"/>
          <w:lang w:val="es-MX" w:eastAsia="es-MX"/>
        </w:rPr>
        <w:t>Cantidad</w:t>
      </w:r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 </w:t>
      </w:r>
      <w:r w:rsidR="00437D7F" w:rsidRPr="00AC4F75">
        <w:rPr>
          <w:rFonts w:cs="Arial"/>
          <w:sz w:val="20"/>
          <w:szCs w:val="20"/>
          <w:highlight w:val="yellow"/>
          <w:lang w:val="es-MX" w:eastAsia="es-MX"/>
        </w:rPr>
        <w:t>*&lt;</w:t>
      </w:r>
      <w:proofErr w:type="spellStart"/>
      <w:r w:rsidR="00437D7F" w:rsidRPr="00AC4F75">
        <w:rPr>
          <w:rFonts w:cs="Arial"/>
          <w:sz w:val="20"/>
          <w:szCs w:val="20"/>
          <w:highlight w:val="yellow"/>
          <w:lang w:val="es-MX" w:eastAsia="es-MX"/>
        </w:rPr>
        <w:t>ProductoUnidad.KgLts</w:t>
      </w:r>
      <w:proofErr w:type="spellEnd"/>
      <w:r w:rsidR="00437D7F" w:rsidRPr="00AC4F75">
        <w:rPr>
          <w:rFonts w:cs="Arial"/>
          <w:sz w:val="20"/>
          <w:szCs w:val="20"/>
          <w:highlight w:val="yellow"/>
          <w:lang w:val="es-MX" w:eastAsia="es-MX"/>
        </w:rPr>
        <w:t>&gt;</w:t>
      </w:r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 donde &lt;</w:t>
      </w:r>
      <w:proofErr w:type="spellStart"/>
      <w:r w:rsidRPr="00AC4F75">
        <w:rPr>
          <w:rFonts w:cs="Arial"/>
          <w:sz w:val="20"/>
          <w:szCs w:val="20"/>
          <w:highlight w:val="yellow"/>
          <w:lang w:val="es-MX" w:eastAsia="es-MX"/>
        </w:rPr>
        <w:t>ProductoUnidad.ProductoClave</w:t>
      </w:r>
      <w:proofErr w:type="spellEnd"/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&gt; y </w:t>
      </w:r>
      <w:proofErr w:type="spellStart"/>
      <w:r w:rsidRPr="00AC4F75">
        <w:rPr>
          <w:rFonts w:cs="Arial"/>
          <w:sz w:val="20"/>
          <w:szCs w:val="20"/>
          <w:highlight w:val="yellow"/>
          <w:lang w:val="es-MX" w:eastAsia="es-MX"/>
        </w:rPr>
        <w:t>ProductoUnidad.PRUTipoUnidad</w:t>
      </w:r>
      <w:proofErr w:type="spellEnd"/>
      <w:r w:rsidRPr="00AC4F75">
        <w:rPr>
          <w:rFonts w:cs="Arial"/>
          <w:sz w:val="20"/>
          <w:szCs w:val="20"/>
          <w:highlight w:val="yellow"/>
          <w:lang w:val="es-MX" w:eastAsia="es-MX"/>
        </w:rPr>
        <w:t>&gt; son igual a los que se encuentran en el ciclo.</w:t>
      </w:r>
    </w:p>
    <w:p w:rsidR="00437D7F" w:rsidRPr="00AC4F75" w:rsidRDefault="00437D7F" w:rsidP="00437D7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  <w:lang w:val="es-MX" w:eastAsia="es-MX"/>
        </w:rPr>
        <w:t>Si &lt;el actor selecciona la opción Salir o Regresar&gt;</w:t>
      </w:r>
    </w:p>
    <w:p w:rsidR="00437D7F" w:rsidRPr="00AC4F75" w:rsidRDefault="00437D7F" w:rsidP="00437D7F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El sistema continúa en el </w:t>
      </w:r>
      <w:hyperlink w:anchor="Paso_FIN" w:history="1">
        <w:r w:rsidRPr="00AC4F75">
          <w:rPr>
            <w:rStyle w:val="Hipervnculo"/>
            <w:rFonts w:cs="Arial"/>
            <w:sz w:val="20"/>
            <w:szCs w:val="20"/>
            <w:highlight w:val="yellow"/>
            <w:lang w:val="es-MX" w:eastAsia="es-MX"/>
          </w:rPr>
          <w:t>Paso Fin</w:t>
        </w:r>
      </w:hyperlink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 del Caso de Uso</w:t>
      </w:r>
    </w:p>
    <w:p w:rsidR="00437D7F" w:rsidRPr="00AC4F75" w:rsidRDefault="00437D7F" w:rsidP="00437D7F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 xml:space="preserve">Si &lt;el actor selecciona la opción </w:t>
      </w:r>
      <w:r w:rsidRPr="00AC4F75">
        <w:rPr>
          <w:b/>
          <w:sz w:val="20"/>
          <w:szCs w:val="20"/>
          <w:highlight w:val="yellow"/>
          <w:lang w:val="es-MX" w:eastAsia="es-MX"/>
        </w:rPr>
        <w:t>Promedio</w:t>
      </w:r>
      <w:r w:rsidRPr="00AC4F75">
        <w:rPr>
          <w:sz w:val="20"/>
          <w:szCs w:val="20"/>
          <w:highlight w:val="yellow"/>
          <w:lang w:val="es-MX" w:eastAsia="es-MX"/>
        </w:rPr>
        <w:t>&gt;</w:t>
      </w:r>
    </w:p>
    <w:p w:rsidR="00437D7F" w:rsidRPr="00AC4F75" w:rsidRDefault="00437D7F" w:rsidP="00437D7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El sistema presenta las siguientes columnas:</w:t>
      </w:r>
    </w:p>
    <w:p w:rsidR="00437D7F" w:rsidRPr="00175EA4" w:rsidRDefault="00437D7F" w:rsidP="00437D7F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Producto</w:t>
      </w:r>
    </w:p>
    <w:p w:rsidR="00437D7F" w:rsidRPr="00175EA4" w:rsidRDefault="00437D7F" w:rsidP="00437D7F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Unidad</w:t>
      </w:r>
    </w:p>
    <w:p w:rsidR="00437D7F" w:rsidRPr="00175EA4" w:rsidRDefault="00437D7F" w:rsidP="00437D7F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Promedio</w:t>
      </w:r>
    </w:p>
    <w:p w:rsidR="00437D7F" w:rsidRPr="00175EA4" w:rsidRDefault="00437D7F" w:rsidP="00437D7F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Kilos</w:t>
      </w:r>
    </w:p>
    <w:p w:rsidR="00437D7F" w:rsidRPr="00AC4F75" w:rsidRDefault="00437D7F" w:rsidP="00437D7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 xml:space="preserve">Para cada producto distinto encontrado en todas las ventas obtenidas de acuerdo al filtro de fecha seleccionado </w:t>
      </w:r>
    </w:p>
    <w:p w:rsidR="00437D7F" w:rsidRPr="00AC4F75" w:rsidRDefault="00437D7F" w:rsidP="00437D7F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Para cada unidad relacionada al producto</w:t>
      </w:r>
    </w:p>
    <w:p w:rsidR="00437D7F" w:rsidRPr="00AC4F75" w:rsidRDefault="00437D7F" w:rsidP="00AC4F75">
      <w:pPr>
        <w:pStyle w:val="Prrafodelista"/>
        <w:numPr>
          <w:ilvl w:val="4"/>
          <w:numId w:val="7"/>
        </w:numPr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El sistema presenta la siguiente información en su columna correspondiente</w:t>
      </w:r>
    </w:p>
    <w:p w:rsidR="00437D7F" w:rsidRPr="00AC4F75" w:rsidRDefault="00437D7F" w:rsidP="00AC4F75">
      <w:pPr>
        <w:pStyle w:val="Prrafodelista"/>
        <w:numPr>
          <w:ilvl w:val="5"/>
          <w:numId w:val="7"/>
        </w:numPr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Producto.ProductoClave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+ “-“ + 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Producto.Nombre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</w:t>
      </w:r>
    </w:p>
    <w:p w:rsidR="00437D7F" w:rsidRPr="00AC4F75" w:rsidRDefault="00437D7F" w:rsidP="00AC4F75">
      <w:pPr>
        <w:pStyle w:val="Prrafodelista"/>
        <w:numPr>
          <w:ilvl w:val="5"/>
          <w:numId w:val="7"/>
        </w:numPr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TransProdDetalle.PRUTipoUnidad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**Descripción  del Valor por referencia correspondiente a la Unidad del Producto “UNIDADV”.</w:t>
      </w:r>
    </w:p>
    <w:p w:rsidR="00437D7F" w:rsidRPr="00AC4F75" w:rsidRDefault="00437D7F" w:rsidP="00AC4F75">
      <w:pPr>
        <w:pStyle w:val="Prrafodelista"/>
        <w:numPr>
          <w:ilvl w:val="5"/>
          <w:numId w:val="7"/>
        </w:numPr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  <w:lang w:val="es-MX" w:eastAsia="es-MX"/>
        </w:rPr>
        <w:t>∑</w:t>
      </w:r>
      <w:r w:rsidR="00AC4F75" w:rsidRPr="00AC4F75">
        <w:rPr>
          <w:rFonts w:cs="Arial"/>
          <w:sz w:val="20"/>
          <w:szCs w:val="20"/>
          <w:highlight w:val="yellow"/>
          <w:lang w:val="es-MX" w:eastAsia="es-MX"/>
        </w:rPr>
        <w:t>(</w:t>
      </w:r>
      <w:r w:rsidRPr="00AC4F75">
        <w:rPr>
          <w:sz w:val="20"/>
          <w:szCs w:val="20"/>
          <w:highlight w:val="yellow"/>
          <w:lang w:val="es-MX" w:eastAsia="es-MX"/>
        </w:rPr>
        <w:t>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TransProdDetalle.Cantidad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</w:t>
      </w:r>
      <w:r w:rsidR="00AC4F75" w:rsidRPr="00AC4F75">
        <w:rPr>
          <w:sz w:val="20"/>
          <w:szCs w:val="20"/>
          <w:highlight w:val="yellow"/>
          <w:lang w:val="es-MX" w:eastAsia="es-MX"/>
        </w:rPr>
        <w:t>/ Número de transacciones de detalle donde se encontró el producto )</w:t>
      </w:r>
      <w:r w:rsidRPr="00AC4F75">
        <w:rPr>
          <w:sz w:val="20"/>
          <w:szCs w:val="20"/>
          <w:highlight w:val="yellow"/>
          <w:lang w:val="es-MX" w:eastAsia="es-MX"/>
        </w:rPr>
        <w:t xml:space="preserve"> donde 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Producto.ProductoClave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y 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TransProdDetalle.PRUTipoUnidad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es igual al que se encuentra en el ciclo</w:t>
      </w:r>
    </w:p>
    <w:p w:rsidR="00437D7F" w:rsidRPr="00AC4F75" w:rsidRDefault="00437D7F" w:rsidP="00AC4F75">
      <w:pPr>
        <w:pStyle w:val="Prrafodelista"/>
        <w:numPr>
          <w:ilvl w:val="5"/>
          <w:numId w:val="7"/>
        </w:numPr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 </w:t>
      </w:r>
      <w:r w:rsidR="00AC4F75" w:rsidRPr="00AC4F75">
        <w:rPr>
          <w:rFonts w:cs="Arial"/>
          <w:b/>
          <w:sz w:val="20"/>
          <w:szCs w:val="20"/>
          <w:highlight w:val="yellow"/>
          <w:lang w:val="es-MX" w:eastAsia="es-MX"/>
        </w:rPr>
        <w:t>Promedio</w:t>
      </w:r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 </w:t>
      </w:r>
      <w:r w:rsidR="00AC4F75" w:rsidRPr="00AC4F75">
        <w:rPr>
          <w:rFonts w:cs="Arial"/>
          <w:sz w:val="20"/>
          <w:szCs w:val="20"/>
          <w:highlight w:val="yellow"/>
          <w:lang w:val="es-MX" w:eastAsia="es-MX"/>
        </w:rPr>
        <w:t>*&lt;</w:t>
      </w:r>
      <w:proofErr w:type="spellStart"/>
      <w:r w:rsidR="00AC4F75" w:rsidRPr="00AC4F75">
        <w:rPr>
          <w:rFonts w:cs="Arial"/>
          <w:sz w:val="20"/>
          <w:szCs w:val="20"/>
          <w:highlight w:val="yellow"/>
          <w:lang w:val="es-MX" w:eastAsia="es-MX"/>
        </w:rPr>
        <w:t>ProductoUnidad.KgLts</w:t>
      </w:r>
      <w:proofErr w:type="spellEnd"/>
      <w:r w:rsidR="00AC4F75" w:rsidRPr="00AC4F75">
        <w:rPr>
          <w:rFonts w:cs="Arial"/>
          <w:sz w:val="20"/>
          <w:szCs w:val="20"/>
          <w:highlight w:val="yellow"/>
          <w:lang w:val="es-MX" w:eastAsia="es-MX"/>
        </w:rPr>
        <w:t>&gt; donde &lt;</w:t>
      </w:r>
      <w:proofErr w:type="spellStart"/>
      <w:r w:rsidR="00AC4F75" w:rsidRPr="00AC4F75">
        <w:rPr>
          <w:rFonts w:cs="Arial"/>
          <w:sz w:val="20"/>
          <w:szCs w:val="20"/>
          <w:highlight w:val="yellow"/>
          <w:lang w:val="es-MX" w:eastAsia="es-MX"/>
        </w:rPr>
        <w:t>ProductoUnidad.ProductoClave</w:t>
      </w:r>
      <w:proofErr w:type="spellEnd"/>
      <w:r w:rsidR="00AC4F75" w:rsidRPr="00AC4F75">
        <w:rPr>
          <w:rFonts w:cs="Arial"/>
          <w:sz w:val="20"/>
          <w:szCs w:val="20"/>
          <w:highlight w:val="yellow"/>
          <w:lang w:val="es-MX" w:eastAsia="es-MX"/>
        </w:rPr>
        <w:t xml:space="preserve">&gt; y </w:t>
      </w:r>
      <w:proofErr w:type="spellStart"/>
      <w:r w:rsidR="00AC4F75" w:rsidRPr="00AC4F75">
        <w:rPr>
          <w:rFonts w:cs="Arial"/>
          <w:sz w:val="20"/>
          <w:szCs w:val="20"/>
          <w:highlight w:val="yellow"/>
          <w:lang w:val="es-MX" w:eastAsia="es-MX"/>
        </w:rPr>
        <w:t>ProductoUnidad.PRUTipoUnidad</w:t>
      </w:r>
      <w:proofErr w:type="spellEnd"/>
      <w:r w:rsidR="00AC4F75" w:rsidRPr="00AC4F75">
        <w:rPr>
          <w:rFonts w:cs="Arial"/>
          <w:sz w:val="20"/>
          <w:szCs w:val="20"/>
          <w:highlight w:val="yellow"/>
          <w:lang w:val="es-MX" w:eastAsia="es-MX"/>
        </w:rPr>
        <w:t>&gt; son igual a los que se encuentran en el ciclo</w:t>
      </w:r>
    </w:p>
    <w:p w:rsidR="00437D7F" w:rsidRPr="00AC4F75" w:rsidRDefault="00437D7F" w:rsidP="00437D7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  <w:lang w:val="es-MX" w:eastAsia="es-MX"/>
        </w:rPr>
        <w:t>Si &lt;el actor selecciona la opción Salir o Regresar&gt;</w:t>
      </w:r>
    </w:p>
    <w:p w:rsidR="00437D7F" w:rsidRPr="00AC4F75" w:rsidRDefault="00437D7F" w:rsidP="00AC4F75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El sistema continúa en el </w:t>
      </w:r>
      <w:hyperlink w:anchor="Paso_FIN" w:history="1">
        <w:r w:rsidRPr="00AC4F75">
          <w:rPr>
            <w:rStyle w:val="Hipervnculo"/>
            <w:rFonts w:cs="Arial"/>
            <w:sz w:val="20"/>
            <w:szCs w:val="20"/>
            <w:highlight w:val="yellow"/>
            <w:lang w:val="es-MX" w:eastAsia="es-MX"/>
          </w:rPr>
          <w:t>Paso Fin</w:t>
        </w:r>
      </w:hyperlink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 del Caso de Uso</w:t>
      </w:r>
    </w:p>
    <w:p w:rsidR="00AC4F75" w:rsidRPr="00AC4F75" w:rsidRDefault="00AC4F75" w:rsidP="00AC4F75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 xml:space="preserve">Si &lt;el actor selecciona la opción </w:t>
      </w:r>
      <w:r w:rsidRPr="00AC4F75">
        <w:rPr>
          <w:b/>
          <w:sz w:val="20"/>
          <w:szCs w:val="20"/>
          <w:highlight w:val="yellow"/>
          <w:lang w:val="es-MX" w:eastAsia="es-MX"/>
        </w:rPr>
        <w:t>Moda</w:t>
      </w:r>
      <w:r w:rsidRPr="00AC4F75">
        <w:rPr>
          <w:sz w:val="20"/>
          <w:szCs w:val="20"/>
          <w:highlight w:val="yellow"/>
          <w:lang w:val="es-MX" w:eastAsia="es-MX"/>
        </w:rPr>
        <w:t>&gt;</w:t>
      </w:r>
    </w:p>
    <w:p w:rsidR="00AC4F75" w:rsidRPr="00AC4F75" w:rsidRDefault="00AC4F75" w:rsidP="00AC4F7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El sistema presenta las siguientes columnas:</w:t>
      </w:r>
    </w:p>
    <w:p w:rsidR="00AC4F75" w:rsidRPr="00175EA4" w:rsidRDefault="00AC4F75" w:rsidP="00AC4F7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Producto</w:t>
      </w:r>
    </w:p>
    <w:p w:rsidR="00AC4F75" w:rsidRPr="00175EA4" w:rsidRDefault="00AC4F75" w:rsidP="00AC4F7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Unidad</w:t>
      </w:r>
    </w:p>
    <w:p w:rsidR="00AC4F75" w:rsidRPr="00175EA4" w:rsidRDefault="00175EA4" w:rsidP="00AC4F7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Moda</w:t>
      </w:r>
    </w:p>
    <w:p w:rsidR="00AC4F75" w:rsidRPr="00175EA4" w:rsidRDefault="00AC4F75" w:rsidP="00AC4F7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yellow"/>
          <w:lang w:val="es-MX" w:eastAsia="es-MX"/>
        </w:rPr>
      </w:pPr>
      <w:r w:rsidRPr="00175EA4">
        <w:rPr>
          <w:b/>
          <w:sz w:val="20"/>
          <w:szCs w:val="20"/>
          <w:highlight w:val="yellow"/>
          <w:lang w:val="es-MX" w:eastAsia="es-MX"/>
        </w:rPr>
        <w:t>Kilos</w:t>
      </w:r>
    </w:p>
    <w:p w:rsidR="00AC4F75" w:rsidRPr="00AC4F75" w:rsidRDefault="00AC4F75" w:rsidP="00AC4F7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 xml:space="preserve">Para cada producto distinto encontrado en todas las ventas obtenidas de acuerdo al filtro de fecha seleccionado </w:t>
      </w:r>
    </w:p>
    <w:p w:rsidR="00AC4F75" w:rsidRPr="00AC4F75" w:rsidRDefault="00AC4F75" w:rsidP="00AC4F75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Para cada unidad relacionada al producto</w:t>
      </w:r>
    </w:p>
    <w:p w:rsidR="00AC4F75" w:rsidRPr="00AC4F75" w:rsidRDefault="00AC4F75" w:rsidP="00AC4F75">
      <w:pPr>
        <w:pStyle w:val="Prrafodelista"/>
        <w:numPr>
          <w:ilvl w:val="4"/>
          <w:numId w:val="7"/>
        </w:numPr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El sistema presenta la siguiente información en su columna correspondiente</w:t>
      </w:r>
    </w:p>
    <w:p w:rsidR="00AC4F75" w:rsidRPr="00AC4F75" w:rsidRDefault="00AC4F75" w:rsidP="00AC4F75">
      <w:pPr>
        <w:pStyle w:val="Prrafodelista"/>
        <w:numPr>
          <w:ilvl w:val="5"/>
          <w:numId w:val="7"/>
        </w:numPr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Producto.ProductoClave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+ “-“ + 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Producto.Nombre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</w:t>
      </w:r>
    </w:p>
    <w:p w:rsidR="00AC4F75" w:rsidRPr="00AC4F75" w:rsidRDefault="00AC4F75" w:rsidP="00AC4F75">
      <w:pPr>
        <w:pStyle w:val="Prrafodelista"/>
        <w:numPr>
          <w:ilvl w:val="5"/>
          <w:numId w:val="7"/>
        </w:numPr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t>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TransProdDetalle.PRUTipoUnidad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**Descripción  del Valor por referencia correspondiente a la Unidad del Producto “UNIDADV”.</w:t>
      </w:r>
    </w:p>
    <w:p w:rsidR="00AC4F75" w:rsidRPr="00AC4F75" w:rsidRDefault="00AC4F75" w:rsidP="00AC4F75">
      <w:pPr>
        <w:pStyle w:val="Prrafodelista"/>
        <w:numPr>
          <w:ilvl w:val="5"/>
          <w:numId w:val="7"/>
        </w:numPr>
        <w:rPr>
          <w:sz w:val="20"/>
          <w:szCs w:val="20"/>
          <w:highlight w:val="yellow"/>
          <w:lang w:val="es-MX" w:eastAsia="es-MX"/>
        </w:rPr>
      </w:pPr>
      <w:r w:rsidRPr="00AC4F75">
        <w:rPr>
          <w:sz w:val="20"/>
          <w:szCs w:val="20"/>
          <w:highlight w:val="yellow"/>
          <w:lang w:val="es-MX" w:eastAsia="es-MX"/>
        </w:rPr>
        <w:lastRenderedPageBreak/>
        <w:t>Cantidad más alta encontrada en las  transacciones de detalle, donde 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Producto.ProductoClave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y &lt;</w:t>
      </w:r>
      <w:proofErr w:type="spellStart"/>
      <w:r w:rsidRPr="00AC4F75">
        <w:rPr>
          <w:sz w:val="20"/>
          <w:szCs w:val="20"/>
          <w:highlight w:val="yellow"/>
          <w:lang w:val="es-MX" w:eastAsia="es-MX"/>
        </w:rPr>
        <w:t>TransProdDetalle.PRUTipoUnidad</w:t>
      </w:r>
      <w:proofErr w:type="spellEnd"/>
      <w:r w:rsidRPr="00AC4F75">
        <w:rPr>
          <w:sz w:val="20"/>
          <w:szCs w:val="20"/>
          <w:highlight w:val="yellow"/>
          <w:lang w:val="es-MX" w:eastAsia="es-MX"/>
        </w:rPr>
        <w:t>&gt; es igual al que se encuentra en el ciclo</w:t>
      </w:r>
    </w:p>
    <w:p w:rsidR="00AC4F75" w:rsidRPr="00AC4F75" w:rsidRDefault="00AC4F75" w:rsidP="00AC4F75">
      <w:pPr>
        <w:pStyle w:val="Prrafodelista"/>
        <w:numPr>
          <w:ilvl w:val="5"/>
          <w:numId w:val="7"/>
        </w:numPr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b/>
          <w:sz w:val="20"/>
          <w:szCs w:val="20"/>
          <w:highlight w:val="yellow"/>
          <w:lang w:val="es-MX" w:eastAsia="es-MX"/>
        </w:rPr>
        <w:t>Moda</w:t>
      </w:r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 *&lt;</w:t>
      </w:r>
      <w:proofErr w:type="spellStart"/>
      <w:r w:rsidRPr="00AC4F75">
        <w:rPr>
          <w:rFonts w:cs="Arial"/>
          <w:sz w:val="20"/>
          <w:szCs w:val="20"/>
          <w:highlight w:val="yellow"/>
          <w:lang w:val="es-MX" w:eastAsia="es-MX"/>
        </w:rPr>
        <w:t>ProductoUnidad.KgLts</w:t>
      </w:r>
      <w:proofErr w:type="spellEnd"/>
      <w:r w:rsidRPr="00AC4F75">
        <w:rPr>
          <w:rFonts w:cs="Arial"/>
          <w:sz w:val="20"/>
          <w:szCs w:val="20"/>
          <w:highlight w:val="yellow"/>
          <w:lang w:val="es-MX" w:eastAsia="es-MX"/>
        </w:rPr>
        <w:t>&gt; donde &lt;</w:t>
      </w:r>
      <w:proofErr w:type="spellStart"/>
      <w:r w:rsidRPr="00AC4F75">
        <w:rPr>
          <w:rFonts w:cs="Arial"/>
          <w:sz w:val="20"/>
          <w:szCs w:val="20"/>
          <w:highlight w:val="yellow"/>
          <w:lang w:val="es-MX" w:eastAsia="es-MX"/>
        </w:rPr>
        <w:t>ProductoUnidad.ProductoClave</w:t>
      </w:r>
      <w:proofErr w:type="spellEnd"/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&gt; y </w:t>
      </w:r>
      <w:proofErr w:type="spellStart"/>
      <w:r w:rsidRPr="00AC4F75">
        <w:rPr>
          <w:rFonts w:cs="Arial"/>
          <w:sz w:val="20"/>
          <w:szCs w:val="20"/>
          <w:highlight w:val="yellow"/>
          <w:lang w:val="es-MX" w:eastAsia="es-MX"/>
        </w:rPr>
        <w:t>ProductoUnidad.PRUTipoUnidad</w:t>
      </w:r>
      <w:proofErr w:type="spellEnd"/>
      <w:r w:rsidRPr="00AC4F75">
        <w:rPr>
          <w:rFonts w:cs="Arial"/>
          <w:sz w:val="20"/>
          <w:szCs w:val="20"/>
          <w:highlight w:val="yellow"/>
          <w:lang w:val="es-MX" w:eastAsia="es-MX"/>
        </w:rPr>
        <w:t>&gt; son igual a los que se encuentran en el ciclo</w:t>
      </w:r>
    </w:p>
    <w:p w:rsidR="00AC4F75" w:rsidRPr="00AC4F75" w:rsidRDefault="00AC4F75" w:rsidP="00AC4F75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  <w:lang w:val="es-MX" w:eastAsia="es-MX"/>
        </w:rPr>
        <w:t>Si &lt;el actor selecciona la opción Salir o Regresar&gt;</w:t>
      </w:r>
    </w:p>
    <w:p w:rsidR="00AC4F75" w:rsidRPr="00AC4F75" w:rsidRDefault="00AC4F75" w:rsidP="00AC4F75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El sistema continúa en el </w:t>
      </w:r>
      <w:hyperlink w:anchor="Paso_FIN" w:history="1">
        <w:r w:rsidRPr="00AC4F75">
          <w:rPr>
            <w:rStyle w:val="Hipervnculo"/>
            <w:rFonts w:cs="Arial"/>
            <w:sz w:val="20"/>
            <w:szCs w:val="20"/>
            <w:highlight w:val="yellow"/>
            <w:lang w:val="es-MX" w:eastAsia="es-MX"/>
          </w:rPr>
          <w:t>Paso Fin</w:t>
        </w:r>
      </w:hyperlink>
      <w:r w:rsidRPr="00AC4F75">
        <w:rPr>
          <w:rFonts w:cs="Arial"/>
          <w:sz w:val="20"/>
          <w:szCs w:val="20"/>
          <w:highlight w:val="yellow"/>
          <w:lang w:val="es-MX" w:eastAsia="es-MX"/>
        </w:rPr>
        <w:t xml:space="preserve"> del Caso de Uso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2" w:name="Paso_FIN"/>
      <w:bookmarkEnd w:id="9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3" w:name="_Toc437332395"/>
      <w:r w:rsidRPr="00CA7A7F">
        <w:rPr>
          <w:rFonts w:cs="Arial"/>
          <w:lang w:val="es-MX"/>
        </w:rPr>
        <w:t>Flujos alternos</w:t>
      </w:r>
      <w:bookmarkEnd w:id="89"/>
      <w:bookmarkEnd w:id="90"/>
      <w:bookmarkEnd w:id="9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94" w:name="_Toc52616587"/>
      <w:bookmarkStart w:id="95" w:name="_Toc182735731"/>
      <w:bookmarkStart w:id="96" w:name="_Toc437332396"/>
      <w:r w:rsidRPr="00CA7A7F">
        <w:rPr>
          <w:lang w:val="es-MX"/>
        </w:rPr>
        <w:t>Opcionales</w:t>
      </w:r>
      <w:bookmarkEnd w:id="94"/>
      <w:bookmarkEnd w:id="95"/>
      <w:bookmarkEnd w:id="9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97" w:name="_Toc437332397"/>
      <w:r w:rsidRPr="00CA7A7F">
        <w:rPr>
          <w:lang w:val="es-MX"/>
        </w:rPr>
        <w:t>Generales</w:t>
      </w:r>
      <w:bookmarkEnd w:id="97"/>
    </w:p>
    <w:p w:rsidR="0049112A" w:rsidRPr="00CA7A7F" w:rsidRDefault="00736A04" w:rsidP="00DD70A1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98" w:name="_Toc52616591"/>
      <w:bookmarkStart w:id="99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0" w:name="_Toc52616592"/>
      <w:bookmarkStart w:id="101" w:name="_Toc182735736"/>
      <w:bookmarkStart w:id="102" w:name="_Toc437332398"/>
      <w:bookmarkEnd w:id="98"/>
      <w:bookmarkEnd w:id="99"/>
      <w:r>
        <w:t xml:space="preserve">6  </w:t>
      </w:r>
      <w:proofErr w:type="spellStart"/>
      <w:r w:rsidR="00481C4A" w:rsidRPr="00CA7A7F">
        <w:t>Poscondiciones</w:t>
      </w:r>
      <w:bookmarkEnd w:id="100"/>
      <w:bookmarkEnd w:id="101"/>
      <w:bookmarkEnd w:id="102"/>
      <w:proofErr w:type="spell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3" w:name="_Toc371876271"/>
      <w:bookmarkStart w:id="104" w:name="_Toc371876872"/>
      <w:bookmarkStart w:id="105" w:name="_Toc372055904"/>
      <w:bookmarkStart w:id="106" w:name="_Toc372121926"/>
      <w:bookmarkStart w:id="107" w:name="_Toc379888007"/>
      <w:bookmarkStart w:id="108" w:name="_Toc379889841"/>
      <w:bookmarkStart w:id="109" w:name="_Toc382319566"/>
      <w:bookmarkStart w:id="110" w:name="_Toc404238164"/>
      <w:bookmarkStart w:id="111" w:name="_Toc404328658"/>
      <w:bookmarkStart w:id="112" w:name="_Toc404330858"/>
      <w:bookmarkStart w:id="113" w:name="_Toc436810790"/>
      <w:bookmarkStart w:id="114" w:name="_Toc437330820"/>
      <w:bookmarkStart w:id="115" w:name="_Toc437332399"/>
      <w:bookmarkStart w:id="116" w:name="_Toc371872090"/>
      <w:bookmarkStart w:id="117" w:name="_Toc207014958"/>
      <w:bookmarkStart w:id="118" w:name="_Toc207088193"/>
      <w:bookmarkEnd w:id="0"/>
      <w:bookmarkEnd w:id="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bookmarkEnd w:id="116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Default="004D1A44" w:rsidP="0076349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r>
        <w:t xml:space="preserve">  </w:t>
      </w:r>
      <w:bookmarkStart w:id="119" w:name="_Toc437332400"/>
      <w:r w:rsidR="007F4C05" w:rsidRPr="00CA7A7F">
        <w:t>Firmas de Aceptación</w:t>
      </w:r>
      <w:bookmarkEnd w:id="117"/>
      <w:bookmarkEnd w:id="118"/>
      <w:bookmarkEnd w:id="119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77213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</w:t>
            </w:r>
            <w:r w:rsidR="00AC4F75">
              <w:rPr>
                <w:sz w:val="20"/>
                <w:szCs w:val="20"/>
                <w:lang w:val="es-MX" w:eastAsia="en-US"/>
              </w:rPr>
              <w:t>/07</w:t>
            </w:r>
            <w:r w:rsidR="00512976">
              <w:rPr>
                <w:sz w:val="20"/>
                <w:szCs w:val="20"/>
                <w:lang w:val="es-MX" w:eastAsia="en-US"/>
              </w:rPr>
              <w:t>/2018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77213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</w:t>
            </w:r>
            <w:r w:rsidR="00AC4F75">
              <w:rPr>
                <w:sz w:val="20"/>
                <w:szCs w:val="20"/>
                <w:lang w:val="es-MX" w:eastAsia="en-US"/>
              </w:rPr>
              <w:t>/07</w:t>
            </w:r>
            <w:r w:rsidR="00512976">
              <w:rPr>
                <w:sz w:val="20"/>
                <w:szCs w:val="20"/>
                <w:lang w:val="es-MX" w:eastAsia="en-US"/>
              </w:rPr>
              <w:t>/2018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AC4F75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Mario Zavala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77213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</w:t>
            </w:r>
            <w:r w:rsidR="00AC4F75">
              <w:rPr>
                <w:sz w:val="20"/>
                <w:szCs w:val="20"/>
                <w:lang w:val="es-MX" w:eastAsia="en-US"/>
              </w:rPr>
              <w:t>/07</w:t>
            </w:r>
            <w:r w:rsidR="00512976">
              <w:rPr>
                <w:sz w:val="20"/>
                <w:szCs w:val="20"/>
                <w:lang w:val="es-MX" w:eastAsia="en-US"/>
              </w:rPr>
              <w:t>/2018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002" w:rsidRDefault="00165002" w:rsidP="00514F06">
      <w:pPr>
        <w:pStyle w:val="Ttulo1"/>
      </w:pPr>
      <w:r>
        <w:separator/>
      </w:r>
    </w:p>
  </w:endnote>
  <w:endnote w:type="continuationSeparator" w:id="0">
    <w:p w:rsidR="00165002" w:rsidRDefault="0016500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B614AB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75EA4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75EA4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002" w:rsidRDefault="00165002" w:rsidP="00514F06">
      <w:pPr>
        <w:pStyle w:val="Ttulo1"/>
      </w:pPr>
      <w:r>
        <w:separator/>
      </w:r>
    </w:p>
  </w:footnote>
  <w:footnote w:type="continuationSeparator" w:id="0">
    <w:p w:rsidR="00165002" w:rsidRDefault="0016500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145BCD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CUROLMOV113_HistoricoVentas</w:t>
          </w:r>
          <w:r w:rsidR="00F4034B">
            <w:rPr>
              <w:rFonts w:ascii="Tahoma" w:hAnsi="Tahoma" w:cs="Tahoma"/>
              <w:sz w:val="20"/>
              <w:szCs w:val="20"/>
            </w:rPr>
            <w:t>.</w:t>
          </w:r>
          <w:r w:rsidR="00243B6B"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145BC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67CD4">
            <w:rPr>
              <w:rFonts w:ascii="Tahoma" w:hAnsi="Tahoma" w:cs="Tahoma"/>
              <w:sz w:val="20"/>
              <w:szCs w:val="20"/>
            </w:rPr>
            <w:t xml:space="preserve"> </w:t>
          </w:r>
          <w:r w:rsidR="00145BCD">
            <w:rPr>
              <w:rFonts w:ascii="Tahoma" w:hAnsi="Tahoma" w:cs="Tahoma"/>
              <w:sz w:val="20"/>
              <w:szCs w:val="20"/>
            </w:rPr>
            <w:t>N/A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53F"/>
    <w:rsid w:val="000739E1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26EC"/>
    <w:rsid w:val="000B523A"/>
    <w:rsid w:val="000B5641"/>
    <w:rsid w:val="000B6D10"/>
    <w:rsid w:val="000B70CF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45BCD"/>
    <w:rsid w:val="00152C0A"/>
    <w:rsid w:val="00153AB9"/>
    <w:rsid w:val="00155B9F"/>
    <w:rsid w:val="00160034"/>
    <w:rsid w:val="001612C1"/>
    <w:rsid w:val="00165002"/>
    <w:rsid w:val="001659DF"/>
    <w:rsid w:val="00166526"/>
    <w:rsid w:val="00167930"/>
    <w:rsid w:val="0017341C"/>
    <w:rsid w:val="0017419E"/>
    <w:rsid w:val="00175EA4"/>
    <w:rsid w:val="0017686C"/>
    <w:rsid w:val="00177278"/>
    <w:rsid w:val="001802D9"/>
    <w:rsid w:val="00183F8B"/>
    <w:rsid w:val="00184046"/>
    <w:rsid w:val="0019197C"/>
    <w:rsid w:val="00192944"/>
    <w:rsid w:val="00194440"/>
    <w:rsid w:val="0019616D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B7AAF"/>
    <w:rsid w:val="001C3BBC"/>
    <w:rsid w:val="001C7F44"/>
    <w:rsid w:val="001D0DC0"/>
    <w:rsid w:val="001D1032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5A1F"/>
    <w:rsid w:val="001F720C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31930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369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B1A28"/>
    <w:rsid w:val="002B1EBB"/>
    <w:rsid w:val="002B34C8"/>
    <w:rsid w:val="002B3A9E"/>
    <w:rsid w:val="002B4897"/>
    <w:rsid w:val="002B52ED"/>
    <w:rsid w:val="002B7DAA"/>
    <w:rsid w:val="002C4EFC"/>
    <w:rsid w:val="002C4FDC"/>
    <w:rsid w:val="002D14EE"/>
    <w:rsid w:val="002D54AD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05DD8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67A1"/>
    <w:rsid w:val="003803E1"/>
    <w:rsid w:val="003808ED"/>
    <w:rsid w:val="003817A4"/>
    <w:rsid w:val="0038398B"/>
    <w:rsid w:val="003907BC"/>
    <w:rsid w:val="003925E2"/>
    <w:rsid w:val="00397B86"/>
    <w:rsid w:val="003A1609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3F7182"/>
    <w:rsid w:val="00400230"/>
    <w:rsid w:val="00403F86"/>
    <w:rsid w:val="00417F67"/>
    <w:rsid w:val="004231DC"/>
    <w:rsid w:val="00426152"/>
    <w:rsid w:val="00431F05"/>
    <w:rsid w:val="00433423"/>
    <w:rsid w:val="0043793F"/>
    <w:rsid w:val="00437D7F"/>
    <w:rsid w:val="00441A47"/>
    <w:rsid w:val="00441C52"/>
    <w:rsid w:val="004468C8"/>
    <w:rsid w:val="00447CAD"/>
    <w:rsid w:val="00450097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681B"/>
    <w:rsid w:val="004A1DAB"/>
    <w:rsid w:val="004A6B8F"/>
    <w:rsid w:val="004B0D88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4398"/>
    <w:rsid w:val="0050675E"/>
    <w:rsid w:val="00510DC9"/>
    <w:rsid w:val="00512976"/>
    <w:rsid w:val="0051395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07DC"/>
    <w:rsid w:val="00544A8C"/>
    <w:rsid w:val="005511E8"/>
    <w:rsid w:val="005560A2"/>
    <w:rsid w:val="00572DCE"/>
    <w:rsid w:val="00573A45"/>
    <w:rsid w:val="005742E9"/>
    <w:rsid w:val="00574B9B"/>
    <w:rsid w:val="005762ED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374E3"/>
    <w:rsid w:val="006414F5"/>
    <w:rsid w:val="00642339"/>
    <w:rsid w:val="00647225"/>
    <w:rsid w:val="00652D27"/>
    <w:rsid w:val="00653E7F"/>
    <w:rsid w:val="0067172A"/>
    <w:rsid w:val="00671DCC"/>
    <w:rsid w:val="006738F4"/>
    <w:rsid w:val="006759B0"/>
    <w:rsid w:val="0067724A"/>
    <w:rsid w:val="00677770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1756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13011"/>
    <w:rsid w:val="007130EE"/>
    <w:rsid w:val="00725FF1"/>
    <w:rsid w:val="007277E4"/>
    <w:rsid w:val="00730DEC"/>
    <w:rsid w:val="007330AA"/>
    <w:rsid w:val="00736226"/>
    <w:rsid w:val="007367D3"/>
    <w:rsid w:val="00736A04"/>
    <w:rsid w:val="00737377"/>
    <w:rsid w:val="00740191"/>
    <w:rsid w:val="0074295A"/>
    <w:rsid w:val="00745A0C"/>
    <w:rsid w:val="00746A0D"/>
    <w:rsid w:val="00746CA7"/>
    <w:rsid w:val="00752DDD"/>
    <w:rsid w:val="00754B34"/>
    <w:rsid w:val="00754B72"/>
    <w:rsid w:val="00762081"/>
    <w:rsid w:val="00763494"/>
    <w:rsid w:val="0077082B"/>
    <w:rsid w:val="00772134"/>
    <w:rsid w:val="0077308C"/>
    <w:rsid w:val="0077385C"/>
    <w:rsid w:val="007741B0"/>
    <w:rsid w:val="00775DAC"/>
    <w:rsid w:val="00775F8E"/>
    <w:rsid w:val="00777470"/>
    <w:rsid w:val="00780B3C"/>
    <w:rsid w:val="00781C5E"/>
    <w:rsid w:val="007833A5"/>
    <w:rsid w:val="00783A99"/>
    <w:rsid w:val="00784763"/>
    <w:rsid w:val="00786AD8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15E1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07A0E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10A4"/>
    <w:rsid w:val="00872B53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A7412"/>
    <w:rsid w:val="008B18D7"/>
    <w:rsid w:val="008B6A71"/>
    <w:rsid w:val="008C27A5"/>
    <w:rsid w:val="008C7CEA"/>
    <w:rsid w:val="008C7E3A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2301"/>
    <w:rsid w:val="009032E1"/>
    <w:rsid w:val="0090449A"/>
    <w:rsid w:val="0090453B"/>
    <w:rsid w:val="00907829"/>
    <w:rsid w:val="00912EE4"/>
    <w:rsid w:val="00921223"/>
    <w:rsid w:val="00923B93"/>
    <w:rsid w:val="00925298"/>
    <w:rsid w:val="00926628"/>
    <w:rsid w:val="009276CF"/>
    <w:rsid w:val="009341F5"/>
    <w:rsid w:val="009353A5"/>
    <w:rsid w:val="00937D9A"/>
    <w:rsid w:val="0094009A"/>
    <w:rsid w:val="009446AF"/>
    <w:rsid w:val="00946744"/>
    <w:rsid w:val="00946D52"/>
    <w:rsid w:val="00951758"/>
    <w:rsid w:val="009604D4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93D6B"/>
    <w:rsid w:val="009A175B"/>
    <w:rsid w:val="009A3331"/>
    <w:rsid w:val="009A6C7B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1791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C4F75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C4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1400"/>
    <w:rsid w:val="00B614AB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543"/>
    <w:rsid w:val="00B85BB7"/>
    <w:rsid w:val="00B86937"/>
    <w:rsid w:val="00B871ED"/>
    <w:rsid w:val="00B87E2F"/>
    <w:rsid w:val="00B9179A"/>
    <w:rsid w:val="00B94378"/>
    <w:rsid w:val="00B97CC0"/>
    <w:rsid w:val="00BA3122"/>
    <w:rsid w:val="00BA3296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BF67EF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427CD"/>
    <w:rsid w:val="00C46A8F"/>
    <w:rsid w:val="00C516D0"/>
    <w:rsid w:val="00C56E97"/>
    <w:rsid w:val="00C620DD"/>
    <w:rsid w:val="00C63BC5"/>
    <w:rsid w:val="00C651E2"/>
    <w:rsid w:val="00C67CD4"/>
    <w:rsid w:val="00C71851"/>
    <w:rsid w:val="00C800C1"/>
    <w:rsid w:val="00C82F53"/>
    <w:rsid w:val="00C8344D"/>
    <w:rsid w:val="00C84919"/>
    <w:rsid w:val="00C869DB"/>
    <w:rsid w:val="00C91EFA"/>
    <w:rsid w:val="00C922DB"/>
    <w:rsid w:val="00C95568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E67A6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1734A"/>
    <w:rsid w:val="00D2435F"/>
    <w:rsid w:val="00D24A7F"/>
    <w:rsid w:val="00D312C6"/>
    <w:rsid w:val="00D32CE5"/>
    <w:rsid w:val="00D33B4B"/>
    <w:rsid w:val="00D40CE9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2ABE"/>
    <w:rsid w:val="00D86106"/>
    <w:rsid w:val="00D90917"/>
    <w:rsid w:val="00D918CE"/>
    <w:rsid w:val="00D95BB2"/>
    <w:rsid w:val="00D9737C"/>
    <w:rsid w:val="00DA1766"/>
    <w:rsid w:val="00DA302E"/>
    <w:rsid w:val="00DA42B1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E03122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74F16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73C9F"/>
    <w:rsid w:val="00F7568E"/>
    <w:rsid w:val="00F84367"/>
    <w:rsid w:val="00F84548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57B2"/>
    <w:rsid w:val="00FD68A1"/>
    <w:rsid w:val="00FE0C00"/>
    <w:rsid w:val="00FE11AE"/>
    <w:rsid w:val="00FE17A9"/>
    <w:rsid w:val="00FE1CAC"/>
    <w:rsid w:val="00FE3359"/>
    <w:rsid w:val="00FE3AB4"/>
    <w:rsid w:val="00FE7452"/>
    <w:rsid w:val="00FF2063"/>
    <w:rsid w:val="00FF4AAC"/>
    <w:rsid w:val="00FF4F6E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C5968-2758-46D0-9641-6506D137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609</TotalTime>
  <Pages>7</Pages>
  <Words>1239</Words>
  <Characters>6816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8039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9</cp:revision>
  <cp:lastPrinted>2008-09-11T22:09:00Z</cp:lastPrinted>
  <dcterms:created xsi:type="dcterms:W3CDTF">2018-07-10T15:35:00Z</dcterms:created>
  <dcterms:modified xsi:type="dcterms:W3CDTF">2018-07-11T18:47:00Z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