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C3AE5">
        <w:rPr>
          <w:szCs w:val="36"/>
        </w:rPr>
        <w:t>Reporte de Resumen de Cobranza – CUROLMOV72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C3AE5" w:rsidP="00047549">
            <w:pPr>
              <w:pStyle w:val="Tabletext"/>
              <w:jc w:val="center"/>
            </w:pPr>
            <w:r>
              <w:t>13</w:t>
            </w:r>
            <w:r w:rsidR="00D1606C" w:rsidRPr="00C70293">
              <w:t>/</w:t>
            </w:r>
            <w:r w:rsidR="000B0194">
              <w:t>0</w:t>
            </w:r>
            <w:r w:rsidR="00977E89"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BC3AE5">
              <w:t>Resumen de Cobranza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BC3AE5">
              <w:rPr>
                <w:sz w:val="20"/>
                <w:szCs w:val="20"/>
              </w:rPr>
              <w:t>876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BC3AE5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0B3F52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8457563" w:history="1">
        <w:r w:rsidR="000B3F52" w:rsidRPr="00FF55D2">
          <w:rPr>
            <w:rStyle w:val="Hipervnculo"/>
          </w:rPr>
          <w:t>1</w:t>
        </w:r>
        <w:r w:rsidR="000B3F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B3F52" w:rsidRPr="00FF55D2">
          <w:rPr>
            <w:rStyle w:val="Hipervnculo"/>
          </w:rPr>
          <w:t>Introducción</w:t>
        </w:r>
        <w:r w:rsidR="000B3F52">
          <w:rPr>
            <w:webHidden/>
          </w:rPr>
          <w:tab/>
        </w:r>
        <w:r w:rsidR="000B3F52">
          <w:rPr>
            <w:webHidden/>
          </w:rPr>
          <w:fldChar w:fldCharType="begin"/>
        </w:r>
        <w:r w:rsidR="000B3F52">
          <w:rPr>
            <w:webHidden/>
          </w:rPr>
          <w:instrText xml:space="preserve"> PAGEREF _Toc448457563 \h </w:instrText>
        </w:r>
        <w:r w:rsidR="000B3F52">
          <w:rPr>
            <w:webHidden/>
          </w:rPr>
        </w:r>
        <w:r w:rsidR="000B3F52">
          <w:rPr>
            <w:webHidden/>
          </w:rPr>
          <w:fldChar w:fldCharType="separate"/>
        </w:r>
        <w:r w:rsidR="000B3F52">
          <w:rPr>
            <w:webHidden/>
          </w:rPr>
          <w:t>4</w:t>
        </w:r>
        <w:r w:rsidR="000B3F52">
          <w:rPr>
            <w:webHidden/>
          </w:rPr>
          <w:fldChar w:fldCharType="end"/>
        </w:r>
      </w:hyperlink>
    </w:p>
    <w:p w:rsidR="000B3F52" w:rsidRDefault="000B3F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457564" w:history="1">
        <w:r w:rsidRPr="00FF55D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</w:rPr>
          <w:t>Caso de uso: Reporte de Resumen de Cobranza – CUROLMOV72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_Toc448457564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F52" w:rsidRDefault="000B3F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457565" w:history="1">
        <w:r w:rsidRPr="00FF55D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457566" w:history="1">
        <w:r w:rsidRPr="00FF55D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_Toc448457566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F52" w:rsidRDefault="000B3F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457567" w:history="1">
        <w:r w:rsidRPr="00FF55D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_Toc448457567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F52" w:rsidRDefault="000B3F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457568" w:history="1">
        <w:r w:rsidRPr="00FF55D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457569" w:history="1">
        <w:r w:rsidRPr="00FF55D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457570" w:history="1">
        <w:r w:rsidRPr="00FF55D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457571" w:history="1">
        <w:r w:rsidRPr="00FF55D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_Toc448457571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B3F52" w:rsidRDefault="000B3F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457572" w:history="1">
        <w:r w:rsidRPr="00FF55D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457573" w:history="1">
        <w:r w:rsidRPr="00FF55D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457574" w:history="1">
        <w:r w:rsidRPr="00FF55D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457575" w:history="1">
        <w:r w:rsidRPr="00FF55D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_Toc448457575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3F52" w:rsidRDefault="000B3F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457576" w:history="1">
        <w:r w:rsidRPr="00FF55D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_Toc448457576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3F52" w:rsidRDefault="000B3F5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457577" w:history="1">
        <w:r w:rsidRPr="00FF55D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F55D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_Toc448457577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C3AE5">
        <w:rPr>
          <w:szCs w:val="36"/>
        </w:rPr>
        <w:t>Reporte de Resumen de Cobranza – CUROLMOV72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845756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845756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C3AE5">
        <w:rPr>
          <w:szCs w:val="36"/>
        </w:rPr>
        <w:t>Reporte de Resumen de Cobranza – CUROLMOV72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845756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>imprimir</w:t>
      </w:r>
      <w:r w:rsidR="00BC3AE5">
        <w:rPr>
          <w:sz w:val="20"/>
          <w:szCs w:val="20"/>
          <w:lang w:eastAsia="en-US"/>
        </w:rPr>
        <w:t xml:space="preserve"> el </w:t>
      </w:r>
      <w:r w:rsidR="00BC3AE5" w:rsidRPr="00BC3AE5">
        <w:rPr>
          <w:sz w:val="20"/>
          <w:szCs w:val="20"/>
          <w:lang w:eastAsia="en-US"/>
        </w:rPr>
        <w:t xml:space="preserve">detalle de los movimientos de cobranza realizados durante el </w:t>
      </w:r>
      <w:r w:rsidR="00BC3AE5">
        <w:rPr>
          <w:sz w:val="20"/>
          <w:szCs w:val="20"/>
          <w:lang w:eastAsia="en-US"/>
        </w:rPr>
        <w:t xml:space="preserve">(los) </w:t>
      </w:r>
      <w:r w:rsidR="00BC3AE5" w:rsidRPr="00BC3AE5">
        <w:rPr>
          <w:sz w:val="20"/>
          <w:szCs w:val="20"/>
          <w:lang w:eastAsia="en-US"/>
        </w:rPr>
        <w:t>día</w:t>
      </w:r>
      <w:r w:rsidR="00BC3AE5">
        <w:rPr>
          <w:sz w:val="20"/>
          <w:szCs w:val="20"/>
          <w:lang w:eastAsia="en-US"/>
        </w:rPr>
        <w:t>(s)</w:t>
      </w:r>
      <w:r w:rsidR="00BC3AE5" w:rsidRPr="00BC3AE5">
        <w:rPr>
          <w:sz w:val="20"/>
          <w:szCs w:val="20"/>
          <w:lang w:eastAsia="en-US"/>
        </w:rPr>
        <w:t xml:space="preserve"> de trabajo seleccionado</w:t>
      </w:r>
      <w:r w:rsidR="00BC3AE5">
        <w:rPr>
          <w:sz w:val="20"/>
          <w:szCs w:val="20"/>
          <w:lang w:eastAsia="en-US"/>
        </w:rPr>
        <w:t>(s)</w:t>
      </w:r>
      <w:r w:rsidR="00BC3AE5" w:rsidRPr="00BC3AE5">
        <w:rPr>
          <w:sz w:val="20"/>
          <w:szCs w:val="20"/>
          <w:lang w:eastAsia="en-US"/>
        </w:rPr>
        <w:t>, incluye</w:t>
      </w:r>
      <w:r w:rsidR="00BC3AE5">
        <w:rPr>
          <w:sz w:val="20"/>
          <w:szCs w:val="20"/>
          <w:lang w:eastAsia="en-US"/>
        </w:rPr>
        <w:t>ndo</w:t>
      </w:r>
      <w:r w:rsidR="00BC3AE5" w:rsidRPr="00BC3AE5">
        <w:rPr>
          <w:sz w:val="20"/>
          <w:szCs w:val="20"/>
          <w:lang w:eastAsia="en-US"/>
        </w:rPr>
        <w:t xml:space="preserve"> </w:t>
      </w:r>
      <w:r w:rsidR="00BC3AE5">
        <w:rPr>
          <w:sz w:val="20"/>
          <w:szCs w:val="20"/>
          <w:lang w:eastAsia="en-US"/>
        </w:rPr>
        <w:t>el saldo de cada documento</w:t>
      </w:r>
      <w:r w:rsidR="00BC3AE5" w:rsidRPr="00BC3AE5">
        <w:rPr>
          <w:sz w:val="20"/>
          <w:szCs w:val="20"/>
          <w:lang w:eastAsia="en-US"/>
        </w:rPr>
        <w:t xml:space="preserve"> y a </w:t>
      </w:r>
      <w:r w:rsidR="00BC3AE5">
        <w:rPr>
          <w:sz w:val="20"/>
          <w:szCs w:val="20"/>
          <w:lang w:eastAsia="en-US"/>
        </w:rPr>
        <w:t>qué cliente</w:t>
      </w:r>
      <w:r w:rsidR="00BC3AE5" w:rsidRPr="00BC3AE5">
        <w:rPr>
          <w:sz w:val="20"/>
          <w:szCs w:val="20"/>
          <w:lang w:eastAsia="en-US"/>
        </w:rPr>
        <w:t xml:space="preserve"> pertenece</w:t>
      </w:r>
      <w:r w:rsidR="00BC3AE5">
        <w:rPr>
          <w:sz w:val="20"/>
          <w:szCs w:val="20"/>
          <w:lang w:eastAsia="en-US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8457566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BC3AE5" w:rsidP="00731EEF">
      <w:pPr>
        <w:rPr>
          <w:lang w:val="es-MX" w:eastAsia="es-MX"/>
        </w:rPr>
      </w:pPr>
      <w:r w:rsidRPr="00BC3AE5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845756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845756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845756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0B3F52" w:rsidRPr="000B3F52" w:rsidRDefault="000B3F52" w:rsidP="00674D79">
      <w:pPr>
        <w:pStyle w:val="Prrafodelista"/>
        <w:numPr>
          <w:ilvl w:val="0"/>
          <w:numId w:val="5"/>
        </w:numPr>
        <w:jc w:val="both"/>
        <w:rPr>
          <w:b/>
          <w:i/>
          <w:sz w:val="20"/>
          <w:szCs w:val="20"/>
          <w:lang w:val="es-MX" w:eastAsia="en-US"/>
        </w:rPr>
      </w:pPr>
      <w:r w:rsidRPr="000B3F52">
        <w:rPr>
          <w:b/>
          <w:i/>
          <w:sz w:val="20"/>
          <w:szCs w:val="20"/>
          <w:lang w:eastAsia="en-US"/>
        </w:rPr>
        <w:t>Se debe tener configurado el módulo de Cobranza Backus para el vendedor.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8457570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BC3AE5" w:rsidRDefault="00BC3AE5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D45D6" w:rsidRDefault="00F87B0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8457571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845757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E0AA8" w:rsidRDefault="006E0AA8" w:rsidP="006E0AA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6E0AA8" w:rsidRPr="00E37E8E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4B0411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B0411">
        <w:rPr>
          <w:rFonts w:cs="Arial"/>
          <w:sz w:val="20"/>
          <w:szCs w:val="20"/>
        </w:rPr>
        <w:t>El sistema obti</w:t>
      </w:r>
      <w:r w:rsidR="004B0411" w:rsidRPr="004B0411">
        <w:rPr>
          <w:rFonts w:cs="Arial"/>
          <w:sz w:val="20"/>
          <w:szCs w:val="20"/>
        </w:rPr>
        <w:t>ene la siguiente información de los Abonos realizado</w:t>
      </w:r>
      <w:r w:rsidR="004B0411" w:rsidRPr="004B0411">
        <w:rPr>
          <w:rFonts w:cs="Arial"/>
          <w:sz w:val="20"/>
          <w:szCs w:val="20"/>
        </w:rPr>
        <w:t>s de acuerdo al día de trabajo</w:t>
      </w:r>
      <w:r w:rsidR="004B0411" w:rsidRPr="004B0411">
        <w:rPr>
          <w:rFonts w:cs="Arial"/>
          <w:sz w:val="20"/>
          <w:szCs w:val="20"/>
        </w:rPr>
        <w:t xml:space="preserve"> y cliente(s)</w:t>
      </w:r>
      <w:r w:rsidR="004B0411" w:rsidRPr="004B0411">
        <w:rPr>
          <w:rFonts w:cs="Arial"/>
          <w:sz w:val="20"/>
          <w:szCs w:val="20"/>
        </w:rPr>
        <w:t xml:space="preserve"> seleccionado</w:t>
      </w:r>
      <w:r w:rsidR="004B0411" w:rsidRPr="004B0411">
        <w:rPr>
          <w:rFonts w:cs="Arial"/>
          <w:sz w:val="20"/>
          <w:szCs w:val="20"/>
        </w:rPr>
        <w:t>s</w:t>
      </w:r>
      <w:r w:rsidR="004B0411" w:rsidRPr="004B0411">
        <w:rPr>
          <w:rFonts w:cs="Arial"/>
          <w:sz w:val="20"/>
          <w:szCs w:val="20"/>
        </w:rPr>
        <w:t xml:space="preserve"> como filtro</w:t>
      </w:r>
      <w:r w:rsidRPr="004B0411">
        <w:rPr>
          <w:rFonts w:cs="Arial"/>
          <w:sz w:val="20"/>
          <w:szCs w:val="20"/>
        </w:rPr>
        <w:t>:</w:t>
      </w:r>
    </w:p>
    <w:bookmarkEnd w:id="27"/>
    <w:p w:rsidR="00D63B38" w:rsidRPr="004B0411" w:rsidRDefault="004B0411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4B0411" w:rsidRDefault="004B0411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4B0411" w:rsidRPr="004B0411" w:rsidRDefault="004B0411" w:rsidP="004B041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B0411" w:rsidRDefault="004B0411" w:rsidP="004B041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4B0411" w:rsidRDefault="004B0411" w:rsidP="004B04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4B0411" w:rsidRPr="00E55C99" w:rsidRDefault="004B0411" w:rsidP="004B04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  <w:r>
        <w:rPr>
          <w:rFonts w:cs="Arial"/>
          <w:i/>
          <w:sz w:val="20"/>
          <w:szCs w:val="20"/>
        </w:rPr>
        <w:t>.</w:t>
      </w:r>
    </w:p>
    <w:p w:rsidR="004B0411" w:rsidRDefault="004B0411" w:rsidP="004B041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Cliente(s) seleccionado</w:t>
      </w:r>
      <w:r w:rsidRPr="005827C8">
        <w:rPr>
          <w:rFonts w:cs="Arial"/>
          <w:color w:val="FF0000"/>
          <w:sz w:val="20"/>
          <w:szCs w:val="20"/>
        </w:rPr>
        <w:t>(s)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por lo menos un cliente como filtro (Cliente(s) &lt;&gt; ‘ ‘ de acuerdo a la información recibida como parámetro)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4B0411" w:rsidRPr="001058A0" w:rsidRDefault="004B0411" w:rsidP="004B041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4B0411" w:rsidRDefault="004B0411" w:rsidP="004B041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B0411" w:rsidRDefault="004B0411" w:rsidP="004B041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B0411" w:rsidRDefault="004B0411" w:rsidP="004B041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4B0411" w:rsidRDefault="004B0411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4B0411">
        <w:rPr>
          <w:rFonts w:cs="Arial"/>
          <w:b/>
          <w:sz w:val="20"/>
          <w:szCs w:val="20"/>
        </w:rPr>
        <w:t>AbnTrp</w:t>
      </w:r>
      <w:proofErr w:type="spellEnd"/>
    </w:p>
    <w:p w:rsidR="004B0411" w:rsidRPr="004B0411" w:rsidRDefault="004B0411" w:rsidP="004B041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4B0411">
        <w:rPr>
          <w:rFonts w:cs="Arial"/>
          <w:sz w:val="20"/>
          <w:szCs w:val="20"/>
        </w:rPr>
        <w:t>ABNId</w:t>
      </w:r>
      <w:proofErr w:type="spellEnd"/>
    </w:p>
    <w:p w:rsidR="004B0411" w:rsidRPr="004B0411" w:rsidRDefault="004B0411" w:rsidP="004B041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4B0411">
        <w:rPr>
          <w:rFonts w:cs="Arial"/>
          <w:sz w:val="20"/>
          <w:szCs w:val="20"/>
        </w:rPr>
        <w:t>TransProdId</w:t>
      </w:r>
      <w:proofErr w:type="spellEnd"/>
    </w:p>
    <w:p w:rsidR="004B0411" w:rsidRDefault="004B0411" w:rsidP="004B041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4B0411">
        <w:rPr>
          <w:rFonts w:cs="Arial"/>
          <w:sz w:val="20"/>
          <w:szCs w:val="20"/>
        </w:rPr>
        <w:lastRenderedPageBreak/>
        <w:t>Importe</w:t>
      </w:r>
    </w:p>
    <w:p w:rsidR="004B0411" w:rsidRPr="0027176B" w:rsidRDefault="0027176B" w:rsidP="0027176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27176B">
        <w:rPr>
          <w:rFonts w:cs="Arial"/>
          <w:b/>
          <w:sz w:val="20"/>
          <w:szCs w:val="20"/>
        </w:rPr>
        <w:t>TransProd</w:t>
      </w:r>
      <w:proofErr w:type="spellEnd"/>
    </w:p>
    <w:p w:rsidR="0027176B" w:rsidRDefault="0027176B" w:rsidP="0027176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7176B" w:rsidRDefault="0027176B" w:rsidP="0027176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27176B" w:rsidRDefault="0027176B" w:rsidP="0027176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27176B" w:rsidRDefault="0027176B" w:rsidP="0027176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7176B" w:rsidRPr="004B0411" w:rsidRDefault="0027176B" w:rsidP="0027176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bookmarkEnd w:id="25"/>
    <w:bookmarkEnd w:id="26"/>
    <w:p w:rsidR="006E0AA8" w:rsidRPr="001C5F63" w:rsidRDefault="006E0AA8" w:rsidP="006E0AA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6E0AA8" w:rsidRDefault="006E0AA8" w:rsidP="006E0AA8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="006E0AA8">
        <w:rPr>
          <w:rFonts w:cs="Arial"/>
          <w:sz w:val="20"/>
          <w:szCs w:val="20"/>
        </w:rPr>
        <w:t>presenta el nombre del reporte.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27176B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370E99" w:rsidRDefault="0027176B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Forma Venta</w:t>
      </w:r>
    </w:p>
    <w:p w:rsidR="006E0AA8" w:rsidRDefault="0027176B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27176B" w:rsidRPr="00370E99" w:rsidRDefault="0027176B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</w:t>
      </w:r>
    </w:p>
    <w:p w:rsidR="00332DE5" w:rsidRDefault="00707A4D" w:rsidP="006E0AA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6E0AA8">
        <w:rPr>
          <w:rFonts w:cs="Arial"/>
          <w:sz w:val="20"/>
          <w:szCs w:val="20"/>
        </w:rPr>
        <w:t xml:space="preserve">Cliente </w:t>
      </w:r>
      <w:r w:rsidR="0027176B">
        <w:rPr>
          <w:rFonts w:cs="Arial"/>
          <w:sz w:val="20"/>
          <w:szCs w:val="20"/>
        </w:rPr>
        <w:t xml:space="preserve">asociado a los Abonos </w:t>
      </w:r>
      <w:r w:rsidR="006E0AA8">
        <w:rPr>
          <w:rFonts w:cs="Arial"/>
          <w:sz w:val="20"/>
          <w:szCs w:val="20"/>
        </w:rPr>
        <w:t>obtenido</w:t>
      </w:r>
      <w:r w:rsidR="0027176B">
        <w:rPr>
          <w:rFonts w:cs="Arial"/>
          <w:sz w:val="20"/>
          <w:szCs w:val="20"/>
        </w:rPr>
        <w:t>s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 xml:space="preserve">la </w:t>
      </w:r>
      <w:r w:rsidR="00FA76EC">
        <w:rPr>
          <w:rFonts w:cs="Arial"/>
          <w:sz w:val="20"/>
          <w:szCs w:val="20"/>
        </w:rPr>
        <w:t>clave del cliente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FA76EC"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>.</w:t>
      </w:r>
      <w:r w:rsidR="00FA76EC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&gt;:</w:t>
      </w:r>
    </w:p>
    <w:p w:rsidR="00FA76EC" w:rsidRPr="00FA76EC" w:rsidRDefault="00FA76EC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27176B">
        <w:rPr>
          <w:rFonts w:cs="Arial"/>
          <w:b/>
          <w:sz w:val="20"/>
          <w:szCs w:val="20"/>
        </w:rPr>
        <w:t xml:space="preserve"> del Cliente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="009457D0">
        <w:rPr>
          <w:rFonts w:cs="Arial"/>
          <w:sz w:val="20"/>
          <w:szCs w:val="20"/>
        </w:rPr>
        <w:t>.</w:t>
      </w:r>
    </w:p>
    <w:p w:rsidR="00FA76EC" w:rsidRDefault="00FA76EC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</w:t>
      </w:r>
      <w:r w:rsidR="0027176B">
        <w:rPr>
          <w:rFonts w:cs="Arial"/>
          <w:b/>
          <w:sz w:val="20"/>
          <w:szCs w:val="20"/>
        </w:rPr>
        <w:t xml:space="preserve"> del Cliente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nombre del cliente &lt;</w:t>
      </w:r>
      <w:proofErr w:type="spellStart"/>
      <w:r>
        <w:rPr>
          <w:rFonts w:cs="Arial"/>
          <w:sz w:val="20"/>
          <w:szCs w:val="20"/>
        </w:rPr>
        <w:t>Cliente.</w:t>
      </w:r>
      <w:r w:rsidR="0027176B">
        <w:rPr>
          <w:rFonts w:cs="Arial"/>
          <w:sz w:val="20"/>
          <w:szCs w:val="20"/>
        </w:rPr>
        <w:t>NombreCorto</w:t>
      </w:r>
      <w:proofErr w:type="spellEnd"/>
      <w:r>
        <w:rPr>
          <w:rFonts w:cs="Arial"/>
          <w:sz w:val="20"/>
          <w:szCs w:val="20"/>
        </w:rPr>
        <w:t>&gt;.</w:t>
      </w:r>
    </w:p>
    <w:p w:rsidR="00D07AFD" w:rsidRPr="00B47BBD" w:rsidRDefault="0027176B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B47BBD">
        <w:rPr>
          <w:rFonts w:cs="Arial"/>
          <w:sz w:val="20"/>
          <w:szCs w:val="20"/>
        </w:rPr>
        <w:t>documento con abonos aplicados</w:t>
      </w:r>
      <w:r>
        <w:rPr>
          <w:rFonts w:cs="Arial"/>
          <w:sz w:val="20"/>
          <w:szCs w:val="20"/>
        </w:rPr>
        <w:t xml:space="preserve"> asociado</w:t>
      </w:r>
      <w:r w:rsidR="00B47BB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B47BBD">
        <w:rPr>
          <w:rFonts w:cs="Arial"/>
          <w:sz w:val="20"/>
          <w:szCs w:val="20"/>
        </w:rPr>
        <w:t>al cliente actual:</w:t>
      </w:r>
    </w:p>
    <w:p w:rsidR="00B47BBD" w:rsidRPr="00B47BBD" w:rsidRDefault="00B47BBD" w:rsidP="00B47BB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 xml:space="preserve">, ordenándola de manera ascendente por el folio </w:t>
      </w:r>
      <w:r>
        <w:rPr>
          <w:rFonts w:cs="Arial"/>
          <w:sz w:val="20"/>
          <w:szCs w:val="20"/>
        </w:rPr>
        <w:t>del documento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B47BBD" w:rsidRDefault="00B47BBD" w:rsidP="00B47B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</w:t>
      </w:r>
      <w:r>
        <w:rPr>
          <w:rFonts w:cs="Arial"/>
          <w:sz w:val="20"/>
          <w:szCs w:val="20"/>
        </w:rPr>
        <w:t>de referencia del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documento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B47BBD" w:rsidRDefault="00B47BBD" w:rsidP="00B47B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Forma Venta: </w:t>
      </w:r>
      <w:r>
        <w:rPr>
          <w:rFonts w:cs="Arial"/>
          <w:sz w:val="20"/>
          <w:szCs w:val="20"/>
        </w:rPr>
        <w:t xml:space="preserve">Se presenta la forma de venta del documento, </w:t>
      </w:r>
      <w:r>
        <w:rPr>
          <w:rFonts w:cs="Arial"/>
          <w:sz w:val="20"/>
          <w:szCs w:val="20"/>
        </w:rPr>
        <w:t xml:space="preserve">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CFVTipo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FVENTA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CFVTipo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B47BBD" w:rsidRDefault="00B47BBD" w:rsidP="00B47B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Importe: </w:t>
      </w:r>
      <w:r>
        <w:rPr>
          <w:rFonts w:cs="Arial"/>
          <w:sz w:val="20"/>
          <w:szCs w:val="20"/>
        </w:rPr>
        <w:t>Se presenta el importe total del documento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&gt;.</w:t>
      </w:r>
    </w:p>
    <w:p w:rsidR="00B47BBD" w:rsidRPr="00982980" w:rsidRDefault="00B47BBD" w:rsidP="00B47B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Abono:</w:t>
      </w:r>
      <w:r w:rsidR="00982980">
        <w:rPr>
          <w:rFonts w:cs="Arial"/>
          <w:b/>
          <w:sz w:val="20"/>
          <w:szCs w:val="20"/>
        </w:rPr>
        <w:t xml:space="preserve"> </w:t>
      </w:r>
      <w:r w:rsidR="00982980">
        <w:rPr>
          <w:rFonts w:cs="Arial"/>
          <w:sz w:val="20"/>
          <w:szCs w:val="20"/>
        </w:rPr>
        <w:t>Se presenta el total de abonos que se han hecho al documento, a partir de la sumatoria del importe de sus abonos relacionados &lt;∑</w:t>
      </w:r>
      <w:proofErr w:type="spellStart"/>
      <w:r w:rsidR="00982980">
        <w:rPr>
          <w:rFonts w:cs="Arial"/>
          <w:sz w:val="20"/>
          <w:szCs w:val="20"/>
        </w:rPr>
        <w:t>AbnTrp.Importe</w:t>
      </w:r>
      <w:proofErr w:type="spellEnd"/>
      <w:r w:rsidR="00982980">
        <w:rPr>
          <w:rFonts w:cs="Arial"/>
          <w:sz w:val="20"/>
          <w:szCs w:val="20"/>
        </w:rPr>
        <w:t>&gt; donde &lt;</w:t>
      </w:r>
      <w:proofErr w:type="spellStart"/>
      <w:r w:rsidR="00982980">
        <w:rPr>
          <w:rFonts w:cs="Arial"/>
          <w:sz w:val="20"/>
          <w:szCs w:val="20"/>
        </w:rPr>
        <w:t>AbnTrp.TransProdID</w:t>
      </w:r>
      <w:proofErr w:type="spellEnd"/>
      <w:r w:rsidR="00982980">
        <w:rPr>
          <w:rFonts w:cs="Arial"/>
          <w:sz w:val="20"/>
          <w:szCs w:val="20"/>
        </w:rPr>
        <w:t xml:space="preserve"> = </w:t>
      </w:r>
      <w:proofErr w:type="spellStart"/>
      <w:r w:rsidR="00982980">
        <w:rPr>
          <w:rFonts w:cs="Arial"/>
          <w:sz w:val="20"/>
          <w:szCs w:val="20"/>
        </w:rPr>
        <w:t>TransProd.TransProdID</w:t>
      </w:r>
      <w:proofErr w:type="spellEnd"/>
      <w:r w:rsidR="00982980">
        <w:rPr>
          <w:rFonts w:cs="Arial"/>
          <w:sz w:val="20"/>
          <w:szCs w:val="20"/>
        </w:rPr>
        <w:t xml:space="preserve"> del documento actual&gt;</w:t>
      </w:r>
    </w:p>
    <w:p w:rsidR="00982980" w:rsidRPr="00982980" w:rsidRDefault="00982980" w:rsidP="00B47BB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Se presenta la información del saldo restante del documento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</w:t>
      </w:r>
    </w:p>
    <w:p w:rsidR="00982980" w:rsidRPr="00FA76EC" w:rsidRDefault="00982980" w:rsidP="0098298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ABONO: </w:t>
      </w:r>
      <w:r>
        <w:rPr>
          <w:rFonts w:cs="Arial"/>
          <w:sz w:val="20"/>
          <w:szCs w:val="20"/>
        </w:rPr>
        <w:t>Se presenta el importe total de los abonos del cliente, a partir de la sumatoria de los abonos a los documentos del cliente.</w:t>
      </w:r>
    </w:p>
    <w:p w:rsidR="00FA76EC" w:rsidRPr="00FA76EC" w:rsidRDefault="00FA76EC" w:rsidP="00FA76EC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A76EC" w:rsidRPr="00D07AFD" w:rsidRDefault="00FA76EC" w:rsidP="00FA76E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 xml:space="preserve">Se presenta </w:t>
      </w:r>
      <w:r w:rsidR="00982980">
        <w:rPr>
          <w:rFonts w:cs="Arial"/>
          <w:sz w:val="20"/>
          <w:szCs w:val="20"/>
        </w:rPr>
        <w:t xml:space="preserve">el importe total de los abonos realizados por todos los clientes incluidos en el reporte, a partir de </w:t>
      </w:r>
      <w:r>
        <w:rPr>
          <w:rFonts w:cs="Arial"/>
          <w:sz w:val="20"/>
          <w:szCs w:val="20"/>
        </w:rPr>
        <w:t xml:space="preserve">la sumatoria </w:t>
      </w:r>
      <w:r w:rsidR="00982980">
        <w:rPr>
          <w:rFonts w:cs="Arial"/>
          <w:sz w:val="20"/>
          <w:szCs w:val="20"/>
        </w:rPr>
        <w:t xml:space="preserve">del </w:t>
      </w:r>
      <w:r w:rsidR="00982980" w:rsidRPr="00982980">
        <w:rPr>
          <w:rFonts w:cs="Arial"/>
          <w:i/>
          <w:sz w:val="20"/>
          <w:szCs w:val="20"/>
        </w:rPr>
        <w:t>TOTAL ABONO</w:t>
      </w:r>
      <w:r w:rsidR="00982980">
        <w:rPr>
          <w:rFonts w:cs="Arial"/>
          <w:i/>
          <w:sz w:val="20"/>
          <w:szCs w:val="20"/>
        </w:rPr>
        <w:t xml:space="preserve"> </w:t>
      </w:r>
      <w:r w:rsidR="00982980">
        <w:rPr>
          <w:rFonts w:cs="Arial"/>
          <w:sz w:val="20"/>
          <w:szCs w:val="20"/>
        </w:rPr>
        <w:t>de todos los clientes</w:t>
      </w:r>
      <w:r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lastRenderedPageBreak/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A76EC">
          <w:rPr>
            <w:rStyle w:val="Hipervnculo"/>
            <w:rFonts w:cs="Arial"/>
            <w:b/>
            <w:sz w:val="20"/>
            <w:szCs w:val="20"/>
          </w:rPr>
          <w:t>pa</w:t>
        </w:r>
        <w:r w:rsidR="00FA76EC">
          <w:rPr>
            <w:rStyle w:val="Hipervnculo"/>
            <w:rFonts w:cs="Arial"/>
            <w:b/>
            <w:sz w:val="20"/>
            <w:szCs w:val="20"/>
          </w:rPr>
          <w:t>s</w:t>
        </w:r>
        <w:r w:rsidR="00FA76EC">
          <w:rPr>
            <w:rStyle w:val="Hipervnculo"/>
            <w:rFonts w:cs="Arial"/>
            <w:b/>
            <w:sz w:val="20"/>
            <w:szCs w:val="20"/>
          </w:rPr>
          <w:t>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845757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48457574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4845757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48457576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956DA">
      <w:pPr>
        <w:rPr>
          <w:lang w:val="es-MX" w:eastAsia="es-MX"/>
        </w:rPr>
      </w:pPr>
      <w:bookmarkStart w:id="40" w:name="_Toc207014958"/>
      <w:bookmarkStart w:id="41" w:name="_Toc207088193"/>
      <w:bookmarkEnd w:id="1"/>
      <w:bookmarkEnd w:id="2"/>
    </w:p>
    <w:p w:rsidR="000B3F52" w:rsidRDefault="000B3F52" w:rsidP="00C956DA">
      <w:pPr>
        <w:rPr>
          <w:lang w:val="es-MX" w:eastAsia="es-MX"/>
        </w:rPr>
      </w:pPr>
    </w:p>
    <w:p w:rsidR="000B3F52" w:rsidRPr="00C956DA" w:rsidRDefault="000B3F52" w:rsidP="00C956DA">
      <w:pPr>
        <w:rPr>
          <w:lang w:val="es-MX" w:eastAsia="es-MX"/>
        </w:rPr>
      </w:pPr>
    </w:p>
    <w:p w:rsidR="00C956DA" w:rsidRDefault="000C224B" w:rsidP="00E42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48457577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C956DA" w:rsidRDefault="00C956DA" w:rsidP="00C956DA">
      <w:pPr>
        <w:rPr>
          <w:lang w:val="es-MX"/>
        </w:rPr>
      </w:pPr>
    </w:p>
    <w:p w:rsidR="00E4233E" w:rsidRPr="0094253D" w:rsidRDefault="00E4233E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4233E" w:rsidP="000B3F5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0B3F52">
              <w:rPr>
                <w:sz w:val="20"/>
                <w:szCs w:val="20"/>
                <w:lang w:val="es-MX"/>
              </w:rPr>
              <w:t>5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E4233E" w:rsidP="000B3F5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0B3F52">
              <w:rPr>
                <w:sz w:val="20"/>
                <w:szCs w:val="20"/>
                <w:lang w:val="es-MX"/>
              </w:rPr>
              <w:t>5</w:t>
            </w:r>
            <w:r w:rsidR="00E86FF9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4233E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  <w:p w:rsidR="00E4233E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  <w:p w:rsidR="00E4233E" w:rsidRPr="0094253D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4233E" w:rsidP="000B3F5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0B3F52">
              <w:rPr>
                <w:sz w:val="20"/>
                <w:szCs w:val="20"/>
                <w:lang w:val="es-MX"/>
              </w:rPr>
              <w:t>5</w:t>
            </w:r>
            <w:r w:rsidR="00977E89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E4233E" w:rsidRDefault="00E4233E" w:rsidP="000059B9">
      <w:pPr>
        <w:rPr>
          <w:lang w:val="es-MX"/>
        </w:rPr>
      </w:pPr>
    </w:p>
    <w:p w:rsidR="00E4233E" w:rsidRDefault="00E4233E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C9B" w:rsidRDefault="004C5C9B" w:rsidP="00514F06">
      <w:pPr>
        <w:pStyle w:val="Ttulo1"/>
      </w:pPr>
      <w:r>
        <w:separator/>
      </w:r>
    </w:p>
  </w:endnote>
  <w:endnote w:type="continuationSeparator" w:id="0">
    <w:p w:rsidR="004C5C9B" w:rsidRDefault="004C5C9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B3F52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B3F52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C9B" w:rsidRDefault="004C5C9B" w:rsidP="00514F06">
      <w:pPr>
        <w:pStyle w:val="Ttulo1"/>
      </w:pPr>
      <w:r>
        <w:separator/>
      </w:r>
    </w:p>
  </w:footnote>
  <w:footnote w:type="continuationSeparator" w:id="0">
    <w:p w:rsidR="004C5C9B" w:rsidRDefault="004C5C9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BC3AE5" w:rsidP="00BC3AE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CUROLMOV72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ResumenDeCobranza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BC3AE5">
            <w:rPr>
              <w:rFonts w:ascii="Tahoma" w:hAnsi="Tahoma" w:cs="Tahoma"/>
              <w:sz w:val="20"/>
              <w:szCs w:val="20"/>
            </w:rPr>
            <w:t>15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3F52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176B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22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411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5C9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41F7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C7C63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0AA8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52B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298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47BBD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3AE5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4233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B09"/>
    <w:rsid w:val="00F87C05"/>
    <w:rsid w:val="00F906D0"/>
    <w:rsid w:val="00F91A17"/>
    <w:rsid w:val="00F94849"/>
    <w:rsid w:val="00FA0441"/>
    <w:rsid w:val="00FA3494"/>
    <w:rsid w:val="00FA5974"/>
    <w:rsid w:val="00FA72C4"/>
    <w:rsid w:val="00FA76EC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79712-0C58-424B-84AE-871A4E70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1539</TotalTime>
  <Pages>7</Pages>
  <Words>1182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7673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4</cp:revision>
  <cp:lastPrinted>2008-09-11T21:09:00Z</cp:lastPrinted>
  <dcterms:created xsi:type="dcterms:W3CDTF">2016-04-14T07:26:00Z</dcterms:created>
  <dcterms:modified xsi:type="dcterms:W3CDTF">2016-04-15T09:24:00Z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