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6E3A8C">
        <w:rPr>
          <w:rFonts w:cs="Arial"/>
          <w:lang w:val="es-MX" w:eastAsia="en-US"/>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6E3A8C" w:rsidRPr="00C26A98" w:rsidTr="00DF3C27">
        <w:trPr>
          <w:jc w:val="center"/>
        </w:trPr>
        <w:tc>
          <w:tcPr>
            <w:tcW w:w="2304" w:type="dxa"/>
          </w:tcPr>
          <w:p w:rsidR="006E3A8C" w:rsidRPr="006740B2" w:rsidRDefault="006E3A8C" w:rsidP="006E3A8C">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E3A8C" w:rsidRPr="006740B2" w:rsidRDefault="006E3A8C" w:rsidP="006E3A8C">
            <w:pPr>
              <w:pStyle w:val="Tabletext"/>
              <w:jc w:val="center"/>
              <w:rPr>
                <w:color w:val="FFFFFF" w:themeColor="background1"/>
                <w:highlight w:val="blue"/>
              </w:rPr>
            </w:pPr>
            <w:r>
              <w:rPr>
                <w:color w:val="FFFFFF" w:themeColor="background1"/>
                <w:highlight w:val="blue"/>
              </w:rPr>
              <w:t>1.</w:t>
            </w:r>
            <w:r>
              <w:rPr>
                <w:color w:val="FFFFFF" w:themeColor="background1"/>
                <w:highlight w:val="blue"/>
              </w:rPr>
              <w:t>2</w:t>
            </w:r>
            <w:r>
              <w:rPr>
                <w:color w:val="FFFFFF" w:themeColor="background1"/>
                <w:highlight w:val="blue"/>
              </w:rPr>
              <w:t>1</w:t>
            </w:r>
          </w:p>
        </w:tc>
        <w:tc>
          <w:tcPr>
            <w:tcW w:w="3744" w:type="dxa"/>
          </w:tcPr>
          <w:p w:rsidR="006E3A8C" w:rsidRDefault="006E3A8C" w:rsidP="006E3A8C">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E3A8C" w:rsidRPr="006740B2" w:rsidRDefault="006E3A8C" w:rsidP="006E3A8C">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 xml:space="preserve">Se agrega la validación al ingresar a Mis Clientes para revisar que haya sido </w:t>
            </w:r>
            <w:r w:rsidRPr="006740B2">
              <w:rPr>
                <w:rFonts w:cs="Arial"/>
                <w:color w:val="FFFFFF" w:themeColor="background1"/>
                <w:sz w:val="20"/>
                <w:szCs w:val="20"/>
                <w:highlight w:val="blue"/>
                <w:lang w:val="es-MX" w:eastAsia="en-US"/>
              </w:rPr>
              <w:lastRenderedPageBreak/>
              <w:t>capturado el kilometraje inicial. Esta validación se aplica después de la de inicio de jornada.</w:t>
            </w:r>
          </w:p>
          <w:p w:rsidR="006E3A8C" w:rsidRDefault="006E3A8C" w:rsidP="006E3A8C">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E3A8C" w:rsidRDefault="006E3A8C" w:rsidP="006E3A8C">
            <w:pPr>
              <w:jc w:val="both"/>
              <w:rPr>
                <w:rFonts w:cs="Arial"/>
                <w:color w:val="FFFFFF" w:themeColor="background1"/>
                <w:sz w:val="20"/>
                <w:szCs w:val="20"/>
                <w:highlight w:val="blue"/>
                <w:lang w:val="es-MX" w:eastAsia="en-US"/>
              </w:rPr>
            </w:pPr>
          </w:p>
          <w:p w:rsidR="006E3A8C" w:rsidRPr="006740B2" w:rsidRDefault="006E3A8C" w:rsidP="006E3A8C">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6E3A8C" w:rsidRPr="006740B2" w:rsidRDefault="006E3A8C" w:rsidP="006E3A8C">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165883">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165883">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165883">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165883">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165883">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165883">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165883">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165883">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165883">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165883">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165883">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165883">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165883">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165883">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165883">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165883">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165883">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165883">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165883">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165883">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112924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51129243"/>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1129244"/>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51129245"/>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5112924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51129247"/>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9249"/>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9250"/>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6E3A8C" w:rsidRPr="0098509B" w:rsidRDefault="006E3A8C" w:rsidP="006E3A8C">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6E3A8C" w:rsidRPr="0098509B" w:rsidRDefault="006E3A8C" w:rsidP="006E3A8C">
      <w:pPr>
        <w:pStyle w:val="Prrafodelista"/>
        <w:numPr>
          <w:ilvl w:val="1"/>
          <w:numId w:val="7"/>
        </w:numPr>
        <w:jc w:val="both"/>
        <w:rPr>
          <w:b/>
          <w:sz w:val="20"/>
          <w:szCs w:val="20"/>
          <w:highlight w:val="blue"/>
        </w:rPr>
      </w:pPr>
      <w:r w:rsidRPr="0098509B">
        <w:rPr>
          <w:b/>
          <w:sz w:val="20"/>
          <w:szCs w:val="20"/>
          <w:highlight w:val="blue"/>
        </w:rPr>
        <w:t>CamionVendedor</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Placa</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FechaHoraInicial</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KMInicial</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lastRenderedPageBreak/>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6E3A8C"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6E3A8C" w:rsidRPr="0098509B" w:rsidRDefault="006E3A8C" w:rsidP="006E3A8C">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6E3A8C" w:rsidRPr="0098509B" w:rsidRDefault="006E3A8C" w:rsidP="006E3A8C">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Kilometraje Final (*)</w:t>
      </w:r>
    </w:p>
    <w:p w:rsidR="006E3A8C" w:rsidRPr="0098509B" w:rsidRDefault="006E3A8C" w:rsidP="006E3A8C">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Kilometraje Final (*)</w:t>
      </w:r>
    </w:p>
    <w:p w:rsidR="006E3A8C" w:rsidRPr="0041243F" w:rsidRDefault="006E3A8C" w:rsidP="006E3A8C">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6E3A8C" w:rsidRPr="0041243F" w:rsidRDefault="006E3A8C" w:rsidP="006E3A8C">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6E3A8C" w:rsidRPr="0041243F" w:rsidRDefault="006E3A8C" w:rsidP="006E3A8C">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6E3A8C" w:rsidRPr="0041243F" w:rsidRDefault="006E3A8C" w:rsidP="006E3A8C">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6E3A8C" w:rsidRPr="0098509B" w:rsidRDefault="006E3A8C" w:rsidP="006E3A8C">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6E3A8C" w:rsidRPr="0098509B" w:rsidRDefault="006E3A8C" w:rsidP="006E3A8C">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6E3A8C" w:rsidRPr="0098509B" w:rsidRDefault="006E3A8C" w:rsidP="006E3A8C">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6E3A8C" w:rsidRPr="0098509B" w:rsidRDefault="006E3A8C" w:rsidP="006E3A8C">
      <w:pPr>
        <w:pStyle w:val="Prrafodelista"/>
        <w:numPr>
          <w:ilvl w:val="3"/>
          <w:numId w:val="7"/>
        </w:numPr>
        <w:jc w:val="both"/>
        <w:rPr>
          <w:b/>
          <w:sz w:val="20"/>
          <w:highlight w:val="blue"/>
          <w:lang w:val="es-MX"/>
        </w:rPr>
      </w:pPr>
      <w:r w:rsidRPr="0098509B">
        <w:rPr>
          <w:b/>
          <w:sz w:val="20"/>
          <w:highlight w:val="blue"/>
          <w:lang w:val="es-MX"/>
        </w:rPr>
        <w:t>CamionVendedor</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CAMVENId = KEYGEN(1)</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Placa = sPlaca</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Enviado = 0</w:t>
      </w:r>
    </w:p>
    <w:p w:rsidR="006E3A8C" w:rsidRPr="0098509B" w:rsidRDefault="006E3A8C" w:rsidP="006E3A8C">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6E3A8C" w:rsidRPr="0098509B" w:rsidRDefault="006E3A8C" w:rsidP="006E3A8C">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Kilometraje Final (*)</w:t>
      </w:r>
    </w:p>
    <w:p w:rsidR="006E3A8C" w:rsidRPr="0098509B" w:rsidRDefault="006E3A8C" w:rsidP="006E3A8C">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6E3A8C" w:rsidRPr="0098509B" w:rsidRDefault="006E3A8C" w:rsidP="006E3A8C">
      <w:pPr>
        <w:pStyle w:val="Prrafodelista"/>
        <w:numPr>
          <w:ilvl w:val="2"/>
          <w:numId w:val="7"/>
        </w:numPr>
        <w:jc w:val="both"/>
        <w:rPr>
          <w:sz w:val="20"/>
          <w:szCs w:val="20"/>
          <w:highlight w:val="blue"/>
        </w:rPr>
      </w:pPr>
      <w:r w:rsidRPr="0098509B">
        <w:rPr>
          <w:sz w:val="20"/>
          <w:szCs w:val="20"/>
          <w:highlight w:val="blue"/>
        </w:rPr>
        <w:t>Kilometraje Final (*)</w:t>
      </w:r>
    </w:p>
    <w:p w:rsidR="006E3A8C" w:rsidRPr="0041243F" w:rsidRDefault="006E3A8C" w:rsidP="006E3A8C">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6E3A8C" w:rsidRPr="0041243F" w:rsidRDefault="006E3A8C" w:rsidP="006E3A8C">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6E3A8C" w:rsidRPr="0041243F" w:rsidRDefault="006E3A8C" w:rsidP="006E3A8C">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6E3A8C" w:rsidRPr="0041243F" w:rsidRDefault="006E3A8C" w:rsidP="006E3A8C">
      <w:pPr>
        <w:pStyle w:val="Prrafodelista"/>
        <w:numPr>
          <w:ilvl w:val="1"/>
          <w:numId w:val="7"/>
        </w:numPr>
        <w:jc w:val="both"/>
        <w:rPr>
          <w:sz w:val="20"/>
          <w:highlight w:val="blue"/>
          <w:lang w:val="es-MX"/>
        </w:rPr>
      </w:pPr>
      <w:r w:rsidRPr="0041243F">
        <w:rPr>
          <w:sz w:val="20"/>
          <w:szCs w:val="20"/>
          <w:highlight w:val="blue"/>
        </w:rPr>
        <w:lastRenderedPageBreak/>
        <w:t>Si &lt;No existe un registro en &lt;CamionVendedor.KmInicial&gt;= Vacío&gt; y &lt;CamionVendedor.KmFinal = Vacío&gt;</w:t>
      </w:r>
    </w:p>
    <w:p w:rsidR="006E3A8C" w:rsidRPr="0098509B" w:rsidRDefault="006E3A8C" w:rsidP="006E3A8C">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6E3A8C" w:rsidRPr="0098509B" w:rsidRDefault="006E3A8C" w:rsidP="006E3A8C">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6E3A8C" w:rsidRPr="0098509B" w:rsidRDefault="006E3A8C" w:rsidP="006E3A8C">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6E3A8C" w:rsidRPr="0098509B" w:rsidRDefault="006E3A8C" w:rsidP="006E3A8C">
      <w:pPr>
        <w:pStyle w:val="Prrafodelista"/>
        <w:numPr>
          <w:ilvl w:val="3"/>
          <w:numId w:val="7"/>
        </w:numPr>
        <w:jc w:val="both"/>
        <w:rPr>
          <w:b/>
          <w:sz w:val="20"/>
          <w:highlight w:val="blue"/>
          <w:lang w:val="es-MX"/>
        </w:rPr>
      </w:pPr>
      <w:r w:rsidRPr="0098509B">
        <w:rPr>
          <w:b/>
          <w:sz w:val="20"/>
          <w:highlight w:val="blue"/>
          <w:lang w:val="es-MX"/>
        </w:rPr>
        <w:t>CamionVendedor</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CAMVENId = KEYGEN(1)</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Placa = sPlaca</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6E3A8C" w:rsidRPr="0098509B" w:rsidRDefault="006E3A8C" w:rsidP="006E3A8C">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3" w:name="paso_5"/>
      <w:bookmarkStart w:id="24" w:name="_GoBack"/>
      <w:bookmarkEnd w:id="24"/>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lastRenderedPageBreak/>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lastRenderedPageBreak/>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E406E" w:rsidRDefault="00846B99" w:rsidP="00846B99">
      <w:pPr>
        <w:pStyle w:val="Prrafodelista"/>
        <w:numPr>
          <w:ilvl w:val="2"/>
          <w:numId w:val="7"/>
        </w:numPr>
        <w:ind w:left="1276"/>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51129251"/>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51129252"/>
      <w:r w:rsidRPr="00CA7A7F">
        <w:rPr>
          <w:lang w:val="es-MX"/>
        </w:rPr>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49" w:name="VA04_r"/>
      <w:bookmarkStart w:id="50" w:name="VA02_r"/>
      <w:bookmarkEnd w:id="49"/>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lastRenderedPageBreak/>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lastRenderedPageBreak/>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lastRenderedPageBreak/>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lastRenderedPageBreak/>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5"/>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lastRenderedPageBreak/>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6"/>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lastRenderedPageBreak/>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Pr="002665A1" w:rsidRDefault="00C208AC" w:rsidP="002665A1">
      <w:pPr>
        <w:rPr>
          <w:sz w:val="20"/>
          <w:highlight w:val="darkGreen"/>
          <w:lang w:val="es-MX"/>
        </w:rPr>
      </w:pPr>
    </w:p>
    <w:p w:rsidR="00AE406E" w:rsidRPr="00037EEA" w:rsidRDefault="00AE406E" w:rsidP="00037EEA">
      <w:pPr>
        <w:rPr>
          <w:lang w:val="es-MX"/>
        </w:rPr>
      </w:pPr>
    </w:p>
    <w:p w:rsidR="0049112A" w:rsidRDefault="0049112A" w:rsidP="0049112A">
      <w:pPr>
        <w:pStyle w:val="Ttulo3"/>
        <w:jc w:val="both"/>
        <w:rPr>
          <w:lang w:val="es-MX"/>
        </w:rPr>
      </w:pPr>
      <w:bookmarkStart w:id="69" w:name="_Toc451129253"/>
      <w:r w:rsidRPr="00CA7A7F">
        <w:rPr>
          <w:lang w:val="es-MX"/>
        </w:rPr>
        <w:t>Generales</w:t>
      </w:r>
      <w:bookmarkEnd w:id="69"/>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0" w:name="AG01"/>
      <w:bookmarkEnd w:id="70"/>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1" w:name="AG02"/>
      <w:bookmarkEnd w:id="71"/>
      <w:r>
        <w:rPr>
          <w:lang w:eastAsia="en-US"/>
        </w:rPr>
        <w:tab/>
      </w:r>
    </w:p>
    <w:p w:rsidR="00481C4A" w:rsidRDefault="00481C4A" w:rsidP="007A1FC8">
      <w:pPr>
        <w:pStyle w:val="Ttulo3"/>
        <w:jc w:val="both"/>
        <w:rPr>
          <w:lang w:val="es-MX"/>
        </w:rPr>
      </w:pPr>
      <w:bookmarkStart w:id="72" w:name="_Toc52616589"/>
      <w:bookmarkStart w:id="73" w:name="_Toc182735733"/>
      <w:bookmarkStart w:id="74" w:name="_Toc451129254"/>
      <w:r w:rsidRPr="00CA7A7F">
        <w:rPr>
          <w:lang w:val="es-MX"/>
        </w:rPr>
        <w:t>Extraordinarios</w:t>
      </w:r>
      <w:bookmarkEnd w:id="72"/>
      <w:bookmarkEnd w:id="73"/>
      <w:bookmarkEnd w:id="74"/>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5" w:name="AX01"/>
      <w:bookmarkStart w:id="76" w:name="_AX01_Presentar_Días"/>
      <w:bookmarkStart w:id="77" w:name="AX02"/>
      <w:bookmarkStart w:id="78" w:name="_AX03_Solicitar_Contraseña"/>
      <w:bookmarkStart w:id="79" w:name="_Toc52616590"/>
      <w:bookmarkStart w:id="80" w:name="_Toc182735734"/>
      <w:bookmarkEnd w:id="75"/>
      <w:bookmarkEnd w:id="76"/>
      <w:bookmarkEnd w:id="77"/>
      <w:bookmarkEnd w:id="78"/>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1" w:name="_Toc451129255"/>
      <w:r w:rsidRPr="00CA7A7F">
        <w:rPr>
          <w:lang w:val="es-MX"/>
        </w:rPr>
        <w:t>De excepción</w:t>
      </w:r>
      <w:bookmarkEnd w:id="79"/>
      <w:bookmarkEnd w:id="80"/>
      <w:bookmarkEnd w:id="81"/>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2" w:name="_Toc451129256"/>
      <w:r w:rsidRPr="00A85BEE">
        <w:rPr>
          <w:highlight w:val="darkYellow"/>
          <w:lang w:val="es-MX"/>
        </w:rPr>
        <w:t>De Validación</w:t>
      </w:r>
      <w:bookmarkStart w:id="83" w:name="VA01"/>
      <w:bookmarkStart w:id="84" w:name="_VA01_Validar_Día"/>
      <w:bookmarkEnd w:id="82"/>
      <w:bookmarkEnd w:id="83"/>
      <w:bookmarkEnd w:id="84"/>
    </w:p>
    <w:p w:rsidR="00325C17" w:rsidRPr="00325C17" w:rsidRDefault="00325C17" w:rsidP="00325C17">
      <w:pPr>
        <w:rPr>
          <w:lang w:val="es-MX"/>
        </w:rPr>
      </w:pPr>
    </w:p>
    <w:bookmarkStart w:id="85" w:name="VA02"/>
    <w:bookmarkStart w:id="86" w:name="_VA01_Validar_Inicio"/>
    <w:bookmarkEnd w:id="85"/>
    <w:bookmarkEnd w:id="86"/>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lastRenderedPageBreak/>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7" w:name="_Toc52616591"/>
      <w:bookmarkStart w:id="88" w:name="_Toc182735735"/>
    </w:p>
    <w:p w:rsidR="00650AA5" w:rsidRPr="00BF595B" w:rsidRDefault="00650AA5" w:rsidP="000F0DF1">
      <w:pPr>
        <w:rPr>
          <w:highlight w:val="yellow"/>
          <w:lang w:val="es-MX"/>
        </w:rPr>
      </w:pPr>
      <w:bookmarkStart w:id="89" w:name="VA03"/>
      <w:bookmarkEnd w:id="89"/>
    </w:p>
    <w:bookmarkStart w:id="90" w:name="VA04"/>
    <w:bookmarkStart w:id="91" w:name="_VA02_Validar_Clientes"/>
    <w:bookmarkEnd w:id="90"/>
    <w:bookmarkEnd w:id="91"/>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2" w:name="_Toc52616592"/>
      <w:bookmarkStart w:id="93" w:name="_Toc182735736"/>
      <w:bookmarkStart w:id="94" w:name="_Toc451129257"/>
      <w:bookmarkEnd w:id="87"/>
      <w:bookmarkEnd w:id="88"/>
      <w:r w:rsidRPr="00CA7A7F">
        <w:t>Poscondiciones</w:t>
      </w:r>
      <w:bookmarkEnd w:id="92"/>
      <w:bookmarkEnd w:id="93"/>
      <w:bookmarkEnd w:id="94"/>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5" w:name="_Toc451129258"/>
      <w:r w:rsidRPr="00CA7A7F">
        <w:t>Anexos</w:t>
      </w:r>
      <w:bookmarkEnd w:id="95"/>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6" w:name="_Toc451129259"/>
      <w:bookmarkStart w:id="97" w:name="_Toc207014958"/>
      <w:bookmarkStart w:id="98" w:name="_Toc207088193"/>
      <w:bookmarkEnd w:id="1"/>
      <w:bookmarkEnd w:id="2"/>
      <w:r w:rsidRPr="00CA7A7F">
        <w:t>Diagramas</w:t>
      </w:r>
      <w:bookmarkEnd w:id="96"/>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9" w:name="_Toc451129260"/>
      <w:r w:rsidRPr="00CA7A7F">
        <w:t>Propuesta de Pantallas</w:t>
      </w:r>
      <w:bookmarkEnd w:id="99"/>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165883" w:rsidP="00551FED">
      <w:pPr>
        <w:rPr>
          <w:sz w:val="20"/>
          <w:szCs w:val="20"/>
          <w:lang w:val="es-MX" w:eastAsia="es-MX"/>
        </w:rPr>
      </w:pPr>
      <w:hyperlink r:id="rId104"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100" w:name="_Toc451129261"/>
      <w:r w:rsidRPr="00CA7A7F">
        <w:lastRenderedPageBreak/>
        <w:t>Firmas de Aceptación</w:t>
      </w:r>
      <w:bookmarkEnd w:id="97"/>
      <w:bookmarkEnd w:id="98"/>
      <w:bookmarkEnd w:id="100"/>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5"/>
      <w:footerReference w:type="even" r:id="rId106"/>
      <w:footerReference w:type="default" r:id="rId107"/>
      <w:headerReference w:type="first" r:id="rId10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883" w:rsidRDefault="00165883" w:rsidP="00514F06">
      <w:pPr>
        <w:pStyle w:val="Ttulo1"/>
      </w:pPr>
      <w:r>
        <w:separator/>
      </w:r>
    </w:p>
  </w:endnote>
  <w:endnote w:type="continuationSeparator" w:id="0">
    <w:p w:rsidR="00165883" w:rsidRDefault="0016588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733" w:rsidRDefault="00D337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33733" w:rsidRDefault="00D3373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33733" w:rsidRPr="00596B48" w:rsidTr="00B01427">
      <w:trPr>
        <w:trHeight w:val="539"/>
      </w:trPr>
      <w:tc>
        <w:tcPr>
          <w:tcW w:w="3331" w:type="dxa"/>
        </w:tcPr>
        <w:p w:rsidR="00D33733" w:rsidRPr="00596B48" w:rsidRDefault="00D33733"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33733" w:rsidRPr="00B01427" w:rsidRDefault="00D33733"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33733" w:rsidRPr="00596B48" w:rsidRDefault="00D33733"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E3A8C">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E3A8C">
            <w:rPr>
              <w:rFonts w:ascii="Arial" w:hAnsi="Arial" w:cs="Arial"/>
              <w:noProof/>
            </w:rPr>
            <w:t>23</w:t>
          </w:r>
          <w:r w:rsidRPr="00281F91">
            <w:rPr>
              <w:rFonts w:ascii="Arial" w:hAnsi="Arial" w:cs="Arial"/>
            </w:rPr>
            <w:fldChar w:fldCharType="end"/>
          </w:r>
        </w:p>
      </w:tc>
    </w:tr>
  </w:tbl>
  <w:p w:rsidR="00D33733" w:rsidRPr="00596B48" w:rsidRDefault="00D33733"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883" w:rsidRDefault="00165883" w:rsidP="00514F06">
      <w:pPr>
        <w:pStyle w:val="Ttulo1"/>
      </w:pPr>
      <w:r>
        <w:separator/>
      </w:r>
    </w:p>
  </w:footnote>
  <w:footnote w:type="continuationSeparator" w:id="0">
    <w:p w:rsidR="00165883" w:rsidRDefault="00165883"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33733" w:rsidRPr="00375A5D" w:rsidTr="003E5D6F">
      <w:tc>
        <w:tcPr>
          <w:tcW w:w="4604" w:type="dxa"/>
        </w:tcPr>
        <w:p w:rsidR="00D33733" w:rsidRPr="00375A5D" w:rsidRDefault="00D33733"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D33733" w:rsidRPr="00375A5D" w:rsidRDefault="00D33733" w:rsidP="00D3373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6E3A8C">
            <w:rPr>
              <w:rFonts w:ascii="Tahoma" w:hAnsi="Tahoma" w:cs="Tahoma"/>
              <w:sz w:val="20"/>
              <w:szCs w:val="20"/>
            </w:rPr>
            <w:t>21</w:t>
          </w:r>
        </w:p>
      </w:tc>
    </w:tr>
    <w:tr w:rsidR="00D33733" w:rsidRPr="00F52321" w:rsidTr="003E5D6F">
      <w:tc>
        <w:tcPr>
          <w:tcW w:w="4604" w:type="dxa"/>
        </w:tcPr>
        <w:p w:rsidR="00D33733" w:rsidRPr="00474CFA" w:rsidRDefault="00D33733"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D33733" w:rsidRPr="00DF6EA0" w:rsidRDefault="00D33733" w:rsidP="006E3A8C">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6E3A8C">
            <w:rPr>
              <w:rFonts w:ascii="Tahoma" w:hAnsi="Tahoma" w:cs="Tahoma"/>
              <w:sz w:val="20"/>
              <w:szCs w:val="20"/>
            </w:rPr>
            <w:t>10/04</w:t>
          </w:r>
          <w:r w:rsidRPr="006935DB">
            <w:rPr>
              <w:rFonts w:ascii="Tahoma" w:hAnsi="Tahoma" w:cs="Tahoma"/>
              <w:sz w:val="20"/>
              <w:szCs w:val="20"/>
            </w:rPr>
            <w:t>/201</w:t>
          </w:r>
          <w:r w:rsidR="006E3A8C">
            <w:rPr>
              <w:rFonts w:ascii="Tahoma" w:hAnsi="Tahoma" w:cs="Tahoma"/>
              <w:sz w:val="20"/>
              <w:szCs w:val="20"/>
            </w:rPr>
            <w:t>7</w:t>
          </w:r>
        </w:p>
      </w:tc>
    </w:tr>
  </w:tbl>
  <w:p w:rsidR="00D33733" w:rsidRDefault="00D3373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33733" w:rsidTr="003104A1">
      <w:trPr>
        <w:cantSplit/>
        <w:trHeight w:val="1412"/>
      </w:trPr>
      <w:tc>
        <w:tcPr>
          <w:tcW w:w="10114" w:type="dxa"/>
          <w:vAlign w:val="center"/>
        </w:tcPr>
        <w:p w:rsidR="00D33733" w:rsidRDefault="00D33733"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33733" w:rsidRPr="00872B53" w:rsidRDefault="00D33733" w:rsidP="00980760">
          <w:pPr>
            <w:jc w:val="right"/>
            <w:rPr>
              <w:b/>
            </w:rPr>
          </w:pPr>
          <w:r>
            <w:rPr>
              <w:b/>
            </w:rPr>
            <w:t>Duxstar Solutions</w:t>
          </w:r>
        </w:p>
      </w:tc>
    </w:tr>
  </w:tbl>
  <w:p w:rsidR="00D33733" w:rsidRDefault="00D33733"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9"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0"/>
  </w:num>
  <w:num w:numId="3">
    <w:abstractNumId w:val="23"/>
  </w:num>
  <w:num w:numId="4">
    <w:abstractNumId w:val="34"/>
  </w:num>
  <w:num w:numId="5">
    <w:abstractNumId w:val="0"/>
  </w:num>
  <w:num w:numId="6">
    <w:abstractNumId w:val="43"/>
  </w:num>
  <w:num w:numId="7">
    <w:abstractNumId w:val="33"/>
  </w:num>
  <w:num w:numId="8">
    <w:abstractNumId w:val="6"/>
  </w:num>
  <w:num w:numId="9">
    <w:abstractNumId w:val="20"/>
  </w:num>
  <w:num w:numId="10">
    <w:abstractNumId w:val="21"/>
  </w:num>
  <w:num w:numId="11">
    <w:abstractNumId w:val="40"/>
  </w:num>
  <w:num w:numId="12">
    <w:abstractNumId w:val="42"/>
  </w:num>
  <w:num w:numId="13">
    <w:abstractNumId w:val="24"/>
  </w:num>
  <w:num w:numId="14">
    <w:abstractNumId w:val="31"/>
  </w:num>
  <w:num w:numId="15">
    <w:abstractNumId w:val="27"/>
  </w:num>
  <w:num w:numId="16">
    <w:abstractNumId w:val="14"/>
  </w:num>
  <w:num w:numId="17">
    <w:abstractNumId w:val="38"/>
  </w:num>
  <w:num w:numId="18">
    <w:abstractNumId w:val="3"/>
  </w:num>
  <w:num w:numId="19">
    <w:abstractNumId w:val="35"/>
  </w:num>
  <w:num w:numId="20">
    <w:abstractNumId w:val="36"/>
  </w:num>
  <w:num w:numId="21">
    <w:abstractNumId w:val="4"/>
  </w:num>
  <w:num w:numId="22">
    <w:abstractNumId w:val="1"/>
  </w:num>
  <w:num w:numId="23">
    <w:abstractNumId w:val="16"/>
  </w:num>
  <w:num w:numId="24">
    <w:abstractNumId w:val="29"/>
  </w:num>
  <w:num w:numId="25">
    <w:abstractNumId w:val="13"/>
  </w:num>
  <w:num w:numId="26">
    <w:abstractNumId w:val="19"/>
  </w:num>
  <w:num w:numId="27">
    <w:abstractNumId w:val="18"/>
  </w:num>
  <w:num w:numId="28">
    <w:abstractNumId w:val="41"/>
  </w:num>
  <w:num w:numId="29">
    <w:abstractNumId w:val="17"/>
  </w:num>
  <w:num w:numId="30">
    <w:abstractNumId w:val="25"/>
  </w:num>
  <w:num w:numId="31">
    <w:abstractNumId w:val="10"/>
  </w:num>
  <w:num w:numId="32">
    <w:abstractNumId w:val="7"/>
  </w:num>
  <w:num w:numId="33">
    <w:abstractNumId w:val="37"/>
  </w:num>
  <w:num w:numId="34">
    <w:abstractNumId w:val="44"/>
  </w:num>
  <w:num w:numId="35">
    <w:abstractNumId w:val="5"/>
  </w:num>
  <w:num w:numId="36">
    <w:abstractNumId w:val="2"/>
  </w:num>
  <w:num w:numId="37">
    <w:abstractNumId w:val="11"/>
  </w:num>
  <w:num w:numId="38">
    <w:abstractNumId w:val="28"/>
  </w:num>
  <w:num w:numId="39">
    <w:abstractNumId w:val="39"/>
  </w:num>
  <w:num w:numId="40">
    <w:abstractNumId w:val="15"/>
  </w:num>
  <w:num w:numId="41">
    <w:abstractNumId w:val="26"/>
  </w:num>
  <w:num w:numId="42">
    <w:abstractNumId w:val="32"/>
  </w:num>
  <w:num w:numId="43">
    <w:abstractNumId w:val="22"/>
  </w:num>
  <w:num w:numId="44">
    <w:abstractNumId w:val="12"/>
  </w:num>
  <w:num w:numId="4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2918"/>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65883"/>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3A8C"/>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75A76"/>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oter" Target="foot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2.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1.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ntTable" Target="fontTable.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https://www.justinmind.com/usernote/listPrototypes.action?projectId=10987681"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10" Type="http://schemas.openxmlformats.org/officeDocument/2006/relationships/theme" Target="theme/theme1.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072EA-79F4-45D3-8891-77807F2D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2508</TotalTime>
  <Pages>23</Pages>
  <Words>9176</Words>
  <Characters>52306</Characters>
  <Application>Microsoft Office Word</Application>
  <DocSecurity>0</DocSecurity>
  <Lines>435</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61360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44</cp:revision>
  <cp:lastPrinted>2008-09-11T22:09:00Z</cp:lastPrinted>
  <dcterms:created xsi:type="dcterms:W3CDTF">2012-12-13T16:00:00Z</dcterms:created>
  <dcterms:modified xsi:type="dcterms:W3CDTF">2017-04-10T22:53:00Z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