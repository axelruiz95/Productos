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Default="00BF5175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Pr="00BD31A4" w:rsidRDefault="00916D93" w:rsidP="00916D93"/>
    <w:p w:rsidR="00916D93" w:rsidRDefault="00916D93" w:rsidP="00916D93">
      <w:pPr>
        <w:pStyle w:val="Ttulo"/>
        <w:jc w:val="right"/>
      </w:pPr>
    </w:p>
    <w:p w:rsidR="00A24D15" w:rsidRDefault="00A24D15" w:rsidP="00A24D15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A41F6B">
        <w:rPr>
          <w:b/>
          <w:szCs w:val="36"/>
        </w:rPr>
        <w:t>ROL</w:t>
      </w:r>
    </w:p>
    <w:p w:rsidR="00F93DD4" w:rsidRPr="00F031DC" w:rsidRDefault="00F93DD4" w:rsidP="00916D93">
      <w:pPr>
        <w:pStyle w:val="Ttulo"/>
        <w:jc w:val="right"/>
        <w:rPr>
          <w:rFonts w:cs="Arial"/>
          <w:lang w:val="es-MX"/>
        </w:rPr>
      </w:pPr>
    </w:p>
    <w:p w:rsidR="00916D93" w:rsidRDefault="00593B3A" w:rsidP="00916D93">
      <w:pPr>
        <w:pStyle w:val="Ttulo"/>
        <w:jc w:val="right"/>
        <w:rPr>
          <w:rFonts w:cs="Arial"/>
        </w:rPr>
      </w:pPr>
      <w:fldSimple w:instr=" TITLE   \* MERGEFORMAT ">
        <w:r w:rsidR="00867334">
          <w:rPr>
            <w:rFonts w:cs="Arial"/>
          </w:rPr>
          <w:t>Glosario de Negocio</w:t>
        </w:r>
      </w:fldSimple>
    </w:p>
    <w:p w:rsidR="00F93DD4" w:rsidRPr="00916D93" w:rsidRDefault="00F93DD4" w:rsidP="00916D93">
      <w:pPr>
        <w:pStyle w:val="Ttulo"/>
        <w:jc w:val="right"/>
        <w:rPr>
          <w:rFonts w:cs="Arial"/>
        </w:rPr>
      </w:pPr>
    </w:p>
    <w:p w:rsidR="00A24D15" w:rsidRPr="00BC3174" w:rsidRDefault="00A24D15" w:rsidP="00A24D15">
      <w:pPr>
        <w:pStyle w:val="Ttulo"/>
        <w:numPr>
          <w:ilvl w:val="0"/>
          <w:numId w:val="0"/>
        </w:numPr>
        <w:ind w:left="283" w:hanging="283"/>
        <w:jc w:val="right"/>
      </w:pPr>
      <w:r w:rsidRPr="008C27A5">
        <w:t>VERSIÓN</w:t>
      </w:r>
      <w:r>
        <w:t xml:space="preserve"> 1.0</w:t>
      </w:r>
      <w:r w:rsidRPr="00BC3174">
        <w:t xml:space="preserve">  </w:t>
      </w:r>
    </w:p>
    <w:p w:rsidR="00F93DD4" w:rsidRPr="009F63D6" w:rsidRDefault="00F93DD4" w:rsidP="00F93DD4">
      <w:pPr>
        <w:jc w:val="right"/>
        <w:rPr>
          <w:b/>
          <w:bCs/>
        </w:rPr>
      </w:pPr>
      <w:r>
        <w:rPr>
          <w:b/>
          <w:bCs/>
        </w:rPr>
        <w:t xml:space="preserve"> </w:t>
      </w:r>
    </w:p>
    <w:p w:rsidR="00916D93" w:rsidRPr="00487936" w:rsidRDefault="00916D93" w:rsidP="00916D93"/>
    <w:p w:rsidR="00916D93" w:rsidRPr="00487936" w:rsidRDefault="00916D93" w:rsidP="00916D93"/>
    <w:p w:rsidR="00916D93" w:rsidRPr="00487936" w:rsidRDefault="00916D93" w:rsidP="00916D93"/>
    <w:p w:rsidR="00916D93" w:rsidRPr="00487936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A24D15" w:rsidRDefault="00A24D15" w:rsidP="00916D93"/>
    <w:p w:rsidR="00A24D15" w:rsidRDefault="00A24D15" w:rsidP="00916D93"/>
    <w:p w:rsidR="00A24D15" w:rsidRDefault="00A24D15" w:rsidP="00916D93"/>
    <w:p w:rsidR="00916D93" w:rsidRPr="00487936" w:rsidRDefault="00916D93" w:rsidP="00916D93"/>
    <w:p w:rsidR="00916D93" w:rsidRDefault="00916D93" w:rsidP="00916D93"/>
    <w:p w:rsidR="00FF4CF8" w:rsidRDefault="00FF4CF8" w:rsidP="00916D93"/>
    <w:p w:rsidR="00FF4CF8" w:rsidRDefault="00FF4CF8" w:rsidP="00916D93"/>
    <w:p w:rsidR="00A6045B" w:rsidRDefault="00A6045B" w:rsidP="00916D93"/>
    <w:p w:rsidR="00A6045B" w:rsidRDefault="00A6045B" w:rsidP="00916D93"/>
    <w:p w:rsidR="00FF4CF8" w:rsidRDefault="00FF4CF8" w:rsidP="00916D93"/>
    <w:p w:rsidR="00A6045B" w:rsidRDefault="00A6045B" w:rsidP="00916D93"/>
    <w:p w:rsidR="00A6045B" w:rsidRDefault="00A6045B" w:rsidP="00916D93"/>
    <w:p w:rsidR="00A6045B" w:rsidRDefault="00A6045B" w:rsidP="00916D93"/>
    <w:p w:rsidR="00FF4CF8" w:rsidRDefault="00FF4CF8" w:rsidP="00916D93"/>
    <w:p w:rsidR="00222DD7" w:rsidRDefault="00222DD7">
      <w:pPr>
        <w:rPr>
          <w:b/>
          <w:bCs/>
        </w:rPr>
      </w:pPr>
      <w:r>
        <w:rPr>
          <w:b/>
          <w:bCs/>
        </w:rPr>
        <w:br w:type="page"/>
      </w:r>
    </w:p>
    <w:p w:rsidR="00F93DD4" w:rsidRPr="00467A61" w:rsidRDefault="00F93DD4" w:rsidP="00F93DD4">
      <w:pPr>
        <w:jc w:val="center"/>
        <w:rPr>
          <w:b/>
          <w:bCs/>
        </w:rPr>
      </w:pPr>
      <w:r>
        <w:rPr>
          <w:b/>
          <w:bCs/>
        </w:rPr>
        <w:lastRenderedPageBreak/>
        <w:t>HISTÓ</w:t>
      </w:r>
      <w:r w:rsidRPr="00467A61">
        <w:rPr>
          <w:b/>
          <w:bCs/>
        </w:rPr>
        <w:t>RICO DE REVISIÓN</w:t>
      </w:r>
    </w:p>
    <w:p w:rsidR="00F93DD4" w:rsidRDefault="00F93DD4" w:rsidP="00F93DD4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8B579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 w:rsidP="000A751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 w:rsidP="000A751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 w:rsidP="000A751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 w:rsidP="000A751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A24D1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D15" w:rsidRPr="00C6597A" w:rsidRDefault="00A41F6B" w:rsidP="000A7511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12</w:t>
            </w:r>
            <w:r w:rsidR="00E310CC">
              <w:rPr>
                <w:iCs/>
              </w:rPr>
              <w:t>/01</w:t>
            </w:r>
            <w:r w:rsidR="00A24D15" w:rsidRPr="00C6597A">
              <w:rPr>
                <w:iCs/>
              </w:rPr>
              <w:t>/201</w:t>
            </w:r>
            <w:r>
              <w:rPr>
                <w:iCs/>
              </w:rPr>
              <w:t>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D15" w:rsidRPr="00C6597A" w:rsidRDefault="00A24D15" w:rsidP="000A7511">
            <w:pPr>
              <w:pStyle w:val="Tabletext"/>
              <w:jc w:val="center"/>
              <w:rPr>
                <w:iCs/>
              </w:rPr>
            </w:pPr>
            <w:r w:rsidRPr="00C6597A">
              <w:rPr>
                <w:iCs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D15" w:rsidRPr="00C6597A" w:rsidRDefault="00A24D15" w:rsidP="00A41F6B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 xml:space="preserve">Elaboración del documento Glosario de Negocio, </w:t>
            </w:r>
            <w:r w:rsidR="00E310CC">
              <w:rPr>
                <w:iCs/>
              </w:rPr>
              <w:t xml:space="preserve">para el proyecto de </w:t>
            </w:r>
            <w:r w:rsidR="00A41F6B">
              <w:rPr>
                <w:iCs/>
              </w:rPr>
              <w:t>ROL</w:t>
            </w:r>
            <w:r w:rsidR="00E310CC">
              <w:rPr>
                <w:iCs/>
              </w:rPr>
              <w:t>, Route</w:t>
            </w:r>
            <w:r w:rsidR="00A41F6B">
              <w:rPr>
                <w:iCs/>
              </w:rPr>
              <w:t xml:space="preserve"> Lite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D15" w:rsidRPr="00C6597A" w:rsidRDefault="00A41F6B" w:rsidP="000A7511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Nancy Elizabeth Villalobos Plascencia</w:t>
            </w:r>
          </w:p>
        </w:tc>
      </w:tr>
      <w:tr w:rsidR="00A24D1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7511" w:rsidRDefault="000A7511" w:rsidP="000A7511">
            <w:pPr>
              <w:pStyle w:val="Tabletext"/>
              <w:jc w:val="center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D15" w:rsidRDefault="00A24D15" w:rsidP="000A7511">
            <w:pPr>
              <w:pStyle w:val="Tabletext"/>
              <w:jc w:val="center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D15" w:rsidRDefault="00A24D15" w:rsidP="000A7511">
            <w:pPr>
              <w:pStyle w:val="Tabletext"/>
              <w:jc w:val="center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D15" w:rsidRDefault="00A24D15" w:rsidP="000A7511">
            <w:pPr>
              <w:pStyle w:val="Tabletext"/>
              <w:jc w:val="center"/>
            </w:pPr>
          </w:p>
        </w:tc>
      </w:tr>
      <w:tr w:rsidR="00A24D1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D15" w:rsidRDefault="00A24D15" w:rsidP="000A7511">
            <w:pPr>
              <w:pStyle w:val="Tabletext"/>
              <w:jc w:val="center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D15" w:rsidRDefault="00A24D15" w:rsidP="000A7511">
            <w:pPr>
              <w:pStyle w:val="Tabletext"/>
              <w:jc w:val="center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D15" w:rsidRDefault="00A24D15" w:rsidP="000A7511">
            <w:pPr>
              <w:pStyle w:val="Tabletext"/>
              <w:jc w:val="center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D15" w:rsidRDefault="00A24D15" w:rsidP="000A7511">
            <w:pPr>
              <w:pStyle w:val="Tabletext"/>
              <w:jc w:val="center"/>
            </w:pPr>
          </w:p>
        </w:tc>
      </w:tr>
    </w:tbl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091857" w:rsidRDefault="00091857" w:rsidP="00916D93">
      <w:pPr>
        <w:pStyle w:val="Ttulo"/>
      </w:pPr>
    </w:p>
    <w:p w:rsidR="00091857" w:rsidRDefault="00091857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2578FB" w:rsidRDefault="002578FB">
      <w:pPr>
        <w:rPr>
          <w:b/>
        </w:rPr>
      </w:pPr>
      <w:r>
        <w:br w:type="page"/>
      </w:r>
    </w:p>
    <w:p w:rsidR="00916D93" w:rsidRDefault="00916D93" w:rsidP="00916D93">
      <w:pPr>
        <w:pStyle w:val="Ttulo"/>
      </w:pPr>
      <w:r w:rsidRPr="00487936">
        <w:lastRenderedPageBreak/>
        <w:t>Tabla de Contenido</w:t>
      </w:r>
    </w:p>
    <w:p w:rsidR="00916D93" w:rsidRPr="00694E85" w:rsidRDefault="00916D93" w:rsidP="00916D93"/>
    <w:p w:rsidR="0040665D" w:rsidRDefault="00F313A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F93DD4">
        <w:rPr>
          <w:rStyle w:val="Hipervnculo"/>
        </w:rPr>
        <w:fldChar w:fldCharType="begin"/>
      </w:r>
      <w:r w:rsidR="00916D93" w:rsidRPr="00F93DD4">
        <w:rPr>
          <w:rStyle w:val="Hipervnculo"/>
        </w:rPr>
        <w:instrText xml:space="preserve"> TOC \o "1-3" \h \z \u </w:instrText>
      </w:r>
      <w:r w:rsidRPr="00F93DD4">
        <w:rPr>
          <w:rStyle w:val="Hipervnculo"/>
        </w:rPr>
        <w:fldChar w:fldCharType="separate"/>
      </w:r>
      <w:hyperlink w:anchor="_Toc270491734" w:history="1">
        <w:r w:rsidR="0040665D" w:rsidRPr="0014577C">
          <w:rPr>
            <w:rStyle w:val="Hipervnculo"/>
          </w:rPr>
          <w:t>1</w:t>
        </w:r>
        <w:r w:rsidR="0040665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0665D" w:rsidRPr="0014577C">
          <w:rPr>
            <w:rStyle w:val="Hipervnculo"/>
          </w:rPr>
          <w:t>Introducción</w:t>
        </w:r>
        <w:r w:rsidR="0040665D">
          <w:rPr>
            <w:webHidden/>
          </w:rPr>
          <w:tab/>
        </w:r>
        <w:r w:rsidR="0040665D">
          <w:rPr>
            <w:webHidden/>
          </w:rPr>
          <w:fldChar w:fldCharType="begin"/>
        </w:r>
        <w:r w:rsidR="0040665D">
          <w:rPr>
            <w:webHidden/>
          </w:rPr>
          <w:instrText xml:space="preserve"> PAGEREF _Toc270491734 \h </w:instrText>
        </w:r>
        <w:r w:rsidR="0040665D">
          <w:rPr>
            <w:webHidden/>
          </w:rPr>
        </w:r>
        <w:r w:rsidR="0040665D">
          <w:rPr>
            <w:webHidden/>
          </w:rPr>
          <w:fldChar w:fldCharType="separate"/>
        </w:r>
        <w:r w:rsidR="0040665D">
          <w:rPr>
            <w:webHidden/>
          </w:rPr>
          <w:t>6</w:t>
        </w:r>
        <w:r w:rsidR="0040665D">
          <w:rPr>
            <w:webHidden/>
          </w:rPr>
          <w:fldChar w:fldCharType="end"/>
        </w:r>
      </w:hyperlink>
    </w:p>
    <w:p w:rsidR="0040665D" w:rsidRDefault="00C0679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0491735" w:history="1">
        <w:r w:rsidR="0040665D" w:rsidRPr="0014577C">
          <w:rPr>
            <w:rStyle w:val="Hipervnculo"/>
          </w:rPr>
          <w:t>2</w:t>
        </w:r>
        <w:r w:rsidR="0040665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0665D" w:rsidRPr="0014577C">
          <w:rPr>
            <w:rStyle w:val="Hipervnculo"/>
          </w:rPr>
          <w:t>Propósito</w:t>
        </w:r>
        <w:r w:rsidR="0040665D">
          <w:rPr>
            <w:webHidden/>
          </w:rPr>
          <w:tab/>
        </w:r>
        <w:r w:rsidR="0040665D">
          <w:rPr>
            <w:webHidden/>
          </w:rPr>
          <w:fldChar w:fldCharType="begin"/>
        </w:r>
        <w:r w:rsidR="0040665D">
          <w:rPr>
            <w:webHidden/>
          </w:rPr>
          <w:instrText xml:space="preserve"> PAGEREF _Toc270491735 \h </w:instrText>
        </w:r>
        <w:r w:rsidR="0040665D">
          <w:rPr>
            <w:webHidden/>
          </w:rPr>
        </w:r>
        <w:r w:rsidR="0040665D">
          <w:rPr>
            <w:webHidden/>
          </w:rPr>
          <w:fldChar w:fldCharType="separate"/>
        </w:r>
        <w:r w:rsidR="0040665D">
          <w:rPr>
            <w:webHidden/>
          </w:rPr>
          <w:t>6</w:t>
        </w:r>
        <w:r w:rsidR="0040665D">
          <w:rPr>
            <w:webHidden/>
          </w:rPr>
          <w:fldChar w:fldCharType="end"/>
        </w:r>
      </w:hyperlink>
    </w:p>
    <w:p w:rsidR="0040665D" w:rsidRDefault="00C0679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0491736" w:history="1">
        <w:r w:rsidR="0040665D" w:rsidRPr="0014577C">
          <w:rPr>
            <w:rStyle w:val="Hipervnculo"/>
          </w:rPr>
          <w:t>3</w:t>
        </w:r>
        <w:r w:rsidR="0040665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0665D" w:rsidRPr="0014577C">
          <w:rPr>
            <w:rStyle w:val="Hipervnculo"/>
          </w:rPr>
          <w:t>Alcance</w:t>
        </w:r>
        <w:r w:rsidR="0040665D">
          <w:rPr>
            <w:webHidden/>
          </w:rPr>
          <w:tab/>
        </w:r>
        <w:r w:rsidR="0040665D">
          <w:rPr>
            <w:webHidden/>
          </w:rPr>
          <w:fldChar w:fldCharType="begin"/>
        </w:r>
        <w:r w:rsidR="0040665D">
          <w:rPr>
            <w:webHidden/>
          </w:rPr>
          <w:instrText xml:space="preserve"> PAGEREF _Toc270491736 \h </w:instrText>
        </w:r>
        <w:r w:rsidR="0040665D">
          <w:rPr>
            <w:webHidden/>
          </w:rPr>
        </w:r>
        <w:r w:rsidR="0040665D">
          <w:rPr>
            <w:webHidden/>
          </w:rPr>
          <w:fldChar w:fldCharType="separate"/>
        </w:r>
        <w:r w:rsidR="0040665D">
          <w:rPr>
            <w:webHidden/>
          </w:rPr>
          <w:t>6</w:t>
        </w:r>
        <w:r w:rsidR="0040665D">
          <w:rPr>
            <w:webHidden/>
          </w:rPr>
          <w:fldChar w:fldCharType="end"/>
        </w:r>
      </w:hyperlink>
    </w:p>
    <w:p w:rsidR="0040665D" w:rsidRDefault="00C0679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0491737" w:history="1">
        <w:r w:rsidR="0040665D" w:rsidRPr="0014577C">
          <w:rPr>
            <w:rStyle w:val="Hipervnculo"/>
          </w:rPr>
          <w:t>4</w:t>
        </w:r>
        <w:r w:rsidR="0040665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0665D" w:rsidRPr="0014577C">
          <w:rPr>
            <w:rStyle w:val="Hipervnculo"/>
          </w:rPr>
          <w:t>Referencias</w:t>
        </w:r>
        <w:r w:rsidR="0040665D">
          <w:rPr>
            <w:webHidden/>
          </w:rPr>
          <w:tab/>
        </w:r>
        <w:r w:rsidR="0040665D">
          <w:rPr>
            <w:webHidden/>
          </w:rPr>
          <w:fldChar w:fldCharType="begin"/>
        </w:r>
        <w:r w:rsidR="0040665D">
          <w:rPr>
            <w:webHidden/>
          </w:rPr>
          <w:instrText xml:space="preserve"> PAGEREF _Toc270491737 \h </w:instrText>
        </w:r>
        <w:r w:rsidR="0040665D">
          <w:rPr>
            <w:webHidden/>
          </w:rPr>
        </w:r>
        <w:r w:rsidR="0040665D">
          <w:rPr>
            <w:webHidden/>
          </w:rPr>
          <w:fldChar w:fldCharType="separate"/>
        </w:r>
        <w:r w:rsidR="0040665D">
          <w:rPr>
            <w:webHidden/>
          </w:rPr>
          <w:t>6</w:t>
        </w:r>
        <w:r w:rsidR="0040665D">
          <w:rPr>
            <w:webHidden/>
          </w:rPr>
          <w:fldChar w:fldCharType="end"/>
        </w:r>
      </w:hyperlink>
    </w:p>
    <w:p w:rsidR="0040665D" w:rsidRDefault="00C0679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0491738" w:history="1">
        <w:r w:rsidR="0040665D" w:rsidRPr="0014577C">
          <w:rPr>
            <w:rStyle w:val="Hipervnculo"/>
          </w:rPr>
          <w:t>5</w:t>
        </w:r>
        <w:r w:rsidR="0040665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0665D" w:rsidRPr="0014577C">
          <w:rPr>
            <w:rStyle w:val="Hipervnculo"/>
          </w:rPr>
          <w:t>Definiciones</w:t>
        </w:r>
        <w:r w:rsidR="0040665D">
          <w:rPr>
            <w:webHidden/>
          </w:rPr>
          <w:tab/>
        </w:r>
        <w:r w:rsidR="0040665D">
          <w:rPr>
            <w:webHidden/>
          </w:rPr>
          <w:fldChar w:fldCharType="begin"/>
        </w:r>
        <w:r w:rsidR="0040665D">
          <w:rPr>
            <w:webHidden/>
          </w:rPr>
          <w:instrText xml:space="preserve"> PAGEREF _Toc270491738 \h </w:instrText>
        </w:r>
        <w:r w:rsidR="0040665D">
          <w:rPr>
            <w:webHidden/>
          </w:rPr>
        </w:r>
        <w:r w:rsidR="0040665D">
          <w:rPr>
            <w:webHidden/>
          </w:rPr>
          <w:fldChar w:fldCharType="separate"/>
        </w:r>
        <w:r w:rsidR="0040665D">
          <w:rPr>
            <w:webHidden/>
          </w:rPr>
          <w:t>6</w:t>
        </w:r>
        <w:r w:rsidR="0040665D">
          <w:rPr>
            <w:webHidden/>
          </w:rPr>
          <w:fldChar w:fldCharType="end"/>
        </w:r>
      </w:hyperlink>
    </w:p>
    <w:p w:rsidR="0040665D" w:rsidRDefault="00C0679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0491831" w:history="1">
        <w:r w:rsidR="0040665D" w:rsidRPr="0014577C">
          <w:rPr>
            <w:rStyle w:val="Hipervnculo"/>
          </w:rPr>
          <w:t>6</w:t>
        </w:r>
        <w:r w:rsidR="0040665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0665D" w:rsidRPr="0014577C">
          <w:rPr>
            <w:rStyle w:val="Hipervnculo"/>
          </w:rPr>
          <w:t>Firmas de Aceptación</w:t>
        </w:r>
        <w:r w:rsidR="0040665D">
          <w:rPr>
            <w:webHidden/>
          </w:rPr>
          <w:tab/>
        </w:r>
        <w:r w:rsidR="0040665D">
          <w:rPr>
            <w:webHidden/>
          </w:rPr>
          <w:fldChar w:fldCharType="begin"/>
        </w:r>
        <w:r w:rsidR="0040665D">
          <w:rPr>
            <w:webHidden/>
          </w:rPr>
          <w:instrText xml:space="preserve"> PAGEREF _Toc270491831 \h </w:instrText>
        </w:r>
        <w:r w:rsidR="0040665D">
          <w:rPr>
            <w:webHidden/>
          </w:rPr>
        </w:r>
        <w:r w:rsidR="0040665D">
          <w:rPr>
            <w:webHidden/>
          </w:rPr>
          <w:fldChar w:fldCharType="separate"/>
        </w:r>
        <w:r w:rsidR="0040665D">
          <w:rPr>
            <w:webHidden/>
          </w:rPr>
          <w:t>12</w:t>
        </w:r>
        <w:r w:rsidR="0040665D">
          <w:rPr>
            <w:webHidden/>
          </w:rPr>
          <w:fldChar w:fldCharType="end"/>
        </w:r>
      </w:hyperlink>
    </w:p>
    <w:p w:rsidR="00916D93" w:rsidRPr="00F93DD4" w:rsidRDefault="00F313AB" w:rsidP="003D746C">
      <w:pPr>
        <w:pStyle w:val="TDC1"/>
        <w:rPr>
          <w:rFonts w:cs="Arial"/>
        </w:rPr>
      </w:pPr>
      <w:r w:rsidRPr="00F93DD4">
        <w:rPr>
          <w:rStyle w:val="Hipervnculo"/>
        </w:rPr>
        <w:fldChar w:fldCharType="end"/>
      </w:r>
    </w:p>
    <w:p w:rsidR="00916D93" w:rsidRPr="00142850" w:rsidRDefault="00916D93" w:rsidP="004D0ABF">
      <w:pPr>
        <w:pStyle w:val="TDC2"/>
        <w:rPr>
          <w:lang w:val="es-MX" w:eastAsia="en-US"/>
        </w:rPr>
      </w:pPr>
    </w:p>
    <w:p w:rsidR="00916D93" w:rsidRDefault="00916D93" w:rsidP="00EE785A">
      <w:pPr>
        <w:pStyle w:val="InfoBlue"/>
      </w:pPr>
    </w:p>
    <w:p w:rsidR="00916D93" w:rsidRDefault="00916D93" w:rsidP="00EE785A">
      <w:pPr>
        <w:pStyle w:val="InfoBlue"/>
      </w:pPr>
    </w:p>
    <w:p w:rsidR="007F729A" w:rsidRDefault="00916D93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r>
        <w:br w:type="page"/>
      </w:r>
      <w:bookmarkStart w:id="0" w:name="_Toc184718151"/>
      <w:bookmarkStart w:id="1" w:name="_Toc270491734"/>
      <w:bookmarkStart w:id="2" w:name="_Toc423410238"/>
      <w:bookmarkStart w:id="3" w:name="_Toc425054504"/>
      <w:bookmarkStart w:id="4" w:name="_Toc186604575"/>
      <w:r w:rsidRPr="00142850">
        <w:lastRenderedPageBreak/>
        <w:t>Introducción</w:t>
      </w:r>
      <w:bookmarkEnd w:id="0"/>
      <w:bookmarkEnd w:id="1"/>
    </w:p>
    <w:p w:rsidR="000E74A8" w:rsidRDefault="000E74A8" w:rsidP="000E74A8">
      <w:pPr>
        <w:pStyle w:val="Textoindependiente"/>
        <w:rPr>
          <w:b w:val="0"/>
          <w:szCs w:val="20"/>
        </w:rPr>
      </w:pPr>
    </w:p>
    <w:p w:rsidR="000E74A8" w:rsidRDefault="000E74A8" w:rsidP="000E74A8">
      <w:pPr>
        <w:pStyle w:val="Textoindependiente"/>
        <w:rPr>
          <w:b w:val="0"/>
          <w:szCs w:val="20"/>
        </w:rPr>
      </w:pPr>
      <w:r w:rsidRPr="000E74A8">
        <w:rPr>
          <w:b w:val="0"/>
          <w:szCs w:val="20"/>
        </w:rPr>
        <w:t>Este documento contiene la definición de los términos, acrónimos y abrevi</w:t>
      </w:r>
      <w:r>
        <w:rPr>
          <w:b w:val="0"/>
          <w:szCs w:val="20"/>
        </w:rPr>
        <w:t xml:space="preserve">aturas utilizadas en el proyecto de </w:t>
      </w:r>
      <w:r w:rsidR="00A41F6B">
        <w:rPr>
          <w:b w:val="0"/>
          <w:szCs w:val="20"/>
        </w:rPr>
        <w:t>ROL</w:t>
      </w:r>
      <w:r w:rsidR="007D4823">
        <w:rPr>
          <w:b w:val="0"/>
          <w:szCs w:val="20"/>
        </w:rPr>
        <w:t xml:space="preserve"> Route</w:t>
      </w:r>
      <w:r w:rsidR="00A41F6B">
        <w:rPr>
          <w:b w:val="0"/>
          <w:szCs w:val="20"/>
        </w:rPr>
        <w:t xml:space="preserve"> Lite</w:t>
      </w:r>
      <w:r>
        <w:rPr>
          <w:b w:val="0"/>
          <w:szCs w:val="20"/>
        </w:rPr>
        <w:t xml:space="preserve">, </w:t>
      </w:r>
      <w:r w:rsidRPr="000E74A8">
        <w:rPr>
          <w:b w:val="0"/>
          <w:szCs w:val="20"/>
        </w:rPr>
        <w:t xml:space="preserve">para </w:t>
      </w:r>
      <w:r>
        <w:rPr>
          <w:b w:val="0"/>
          <w:szCs w:val="20"/>
        </w:rPr>
        <w:t xml:space="preserve">manejar </w:t>
      </w:r>
      <w:r w:rsidRPr="000E74A8">
        <w:rPr>
          <w:b w:val="0"/>
          <w:szCs w:val="20"/>
        </w:rPr>
        <w:t>un lenguaje común en</w:t>
      </w:r>
      <w:r>
        <w:rPr>
          <w:b w:val="0"/>
          <w:szCs w:val="20"/>
        </w:rPr>
        <w:t>tre</w:t>
      </w:r>
      <w:r w:rsidRPr="000E74A8">
        <w:rPr>
          <w:b w:val="0"/>
          <w:szCs w:val="20"/>
        </w:rPr>
        <w:t xml:space="preserve"> todas las áreas involucradas</w:t>
      </w:r>
      <w:r>
        <w:rPr>
          <w:b w:val="0"/>
          <w:szCs w:val="20"/>
        </w:rPr>
        <w:t>.</w:t>
      </w:r>
    </w:p>
    <w:p w:rsidR="00916D93" w:rsidRDefault="00916D93" w:rsidP="00EE785A">
      <w:pPr>
        <w:pStyle w:val="InfoBlue"/>
      </w:pPr>
    </w:p>
    <w:p w:rsidR="00EE785A" w:rsidRPr="00EE785A" w:rsidRDefault="00EE785A" w:rsidP="00EE785A">
      <w:pPr>
        <w:pStyle w:val="Textoindependiente"/>
        <w:rPr>
          <w:lang w:eastAsia="en-US"/>
        </w:rPr>
      </w:pPr>
    </w:p>
    <w:p w:rsidR="00916D93" w:rsidRDefault="00916D93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5" w:name="_Toc184718152"/>
      <w:bookmarkStart w:id="6" w:name="_Toc270491735"/>
      <w:r>
        <w:t>Propósito</w:t>
      </w:r>
      <w:bookmarkEnd w:id="5"/>
      <w:bookmarkEnd w:id="6"/>
    </w:p>
    <w:p w:rsidR="000E74A8" w:rsidRPr="000E74A8" w:rsidRDefault="000E74A8" w:rsidP="000E74A8">
      <w:pPr>
        <w:rPr>
          <w:lang w:val="es-MX" w:eastAsia="es-MX"/>
        </w:rPr>
      </w:pPr>
    </w:p>
    <w:p w:rsidR="000E74A8" w:rsidRPr="000E74A8" w:rsidRDefault="000E74A8" w:rsidP="000E74A8">
      <w:pPr>
        <w:pStyle w:val="Textoindependiente"/>
        <w:rPr>
          <w:b w:val="0"/>
          <w:szCs w:val="20"/>
        </w:rPr>
      </w:pPr>
      <w:r w:rsidRPr="000E74A8">
        <w:rPr>
          <w:b w:val="0"/>
          <w:szCs w:val="20"/>
        </w:rPr>
        <w:t xml:space="preserve">El objetivo de este documento es administrar, organizar y centralizar </w:t>
      </w:r>
      <w:r>
        <w:rPr>
          <w:b w:val="0"/>
          <w:szCs w:val="20"/>
        </w:rPr>
        <w:t xml:space="preserve">los términos, </w:t>
      </w:r>
      <w:r w:rsidRPr="000E74A8">
        <w:rPr>
          <w:b w:val="0"/>
          <w:szCs w:val="20"/>
        </w:rPr>
        <w:t>acrónimos y abrevi</w:t>
      </w:r>
      <w:r>
        <w:rPr>
          <w:b w:val="0"/>
          <w:szCs w:val="20"/>
        </w:rPr>
        <w:t>aturas del proyecto, con el fin de facilitar su consulta</w:t>
      </w:r>
      <w:r w:rsidRPr="000E74A8">
        <w:rPr>
          <w:b w:val="0"/>
          <w:szCs w:val="20"/>
        </w:rPr>
        <w:t>, entend</w:t>
      </w:r>
      <w:r>
        <w:rPr>
          <w:b w:val="0"/>
          <w:szCs w:val="20"/>
        </w:rPr>
        <w:t>imiento</w:t>
      </w:r>
      <w:r w:rsidRPr="000E74A8">
        <w:rPr>
          <w:b w:val="0"/>
          <w:szCs w:val="20"/>
        </w:rPr>
        <w:t xml:space="preserve">, </w:t>
      </w:r>
      <w:r>
        <w:rPr>
          <w:b w:val="0"/>
          <w:szCs w:val="20"/>
        </w:rPr>
        <w:t>uso</w:t>
      </w:r>
      <w:r w:rsidRPr="000E74A8">
        <w:rPr>
          <w:b w:val="0"/>
          <w:szCs w:val="20"/>
        </w:rPr>
        <w:t xml:space="preserve"> y </w:t>
      </w:r>
      <w:r>
        <w:rPr>
          <w:b w:val="0"/>
          <w:szCs w:val="20"/>
        </w:rPr>
        <w:t>modificación</w:t>
      </w:r>
      <w:r w:rsidRPr="000E74A8">
        <w:rPr>
          <w:b w:val="0"/>
          <w:szCs w:val="20"/>
        </w:rPr>
        <w:t xml:space="preserve">. </w:t>
      </w:r>
    </w:p>
    <w:p w:rsidR="000E74A8" w:rsidRPr="000E74A8" w:rsidRDefault="000E74A8" w:rsidP="00EE785A">
      <w:pPr>
        <w:pStyle w:val="Textoindependiente"/>
        <w:rPr>
          <w:b w:val="0"/>
          <w:szCs w:val="20"/>
        </w:rPr>
      </w:pPr>
    </w:p>
    <w:p w:rsidR="00916D93" w:rsidRDefault="00916D93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7" w:name="_Toc184718153"/>
      <w:bookmarkStart w:id="8" w:name="_Toc270491736"/>
      <w:r>
        <w:t>Alcance</w:t>
      </w:r>
      <w:bookmarkEnd w:id="7"/>
      <w:bookmarkEnd w:id="8"/>
    </w:p>
    <w:p w:rsidR="000E74A8" w:rsidRPr="000E74A8" w:rsidRDefault="000E74A8" w:rsidP="000E74A8">
      <w:pPr>
        <w:rPr>
          <w:lang w:val="es-MX" w:eastAsia="es-MX"/>
        </w:rPr>
      </w:pPr>
    </w:p>
    <w:p w:rsidR="000E74A8" w:rsidRPr="000E74A8" w:rsidRDefault="000E74A8" w:rsidP="000E74A8">
      <w:pPr>
        <w:pStyle w:val="Textoindependiente"/>
        <w:rPr>
          <w:b w:val="0"/>
          <w:szCs w:val="20"/>
        </w:rPr>
      </w:pPr>
      <w:r w:rsidRPr="000E74A8">
        <w:rPr>
          <w:b w:val="0"/>
          <w:szCs w:val="20"/>
        </w:rPr>
        <w:t xml:space="preserve">El alcance de este documento incluye la descripción de </w:t>
      </w:r>
      <w:r>
        <w:rPr>
          <w:b w:val="0"/>
          <w:szCs w:val="20"/>
        </w:rPr>
        <w:t xml:space="preserve">los términos, </w:t>
      </w:r>
      <w:r w:rsidRPr="000E74A8">
        <w:rPr>
          <w:b w:val="0"/>
          <w:szCs w:val="20"/>
        </w:rPr>
        <w:t>acrónimos y abrevi</w:t>
      </w:r>
      <w:r>
        <w:rPr>
          <w:b w:val="0"/>
          <w:szCs w:val="20"/>
        </w:rPr>
        <w:t>aturas</w:t>
      </w:r>
      <w:r w:rsidRPr="000E74A8">
        <w:rPr>
          <w:b w:val="0"/>
          <w:szCs w:val="20"/>
        </w:rPr>
        <w:t xml:space="preserve"> de negocio encontrad</w:t>
      </w:r>
      <w:r>
        <w:rPr>
          <w:b w:val="0"/>
          <w:szCs w:val="20"/>
        </w:rPr>
        <w:t>o</w:t>
      </w:r>
      <w:r w:rsidRPr="000E74A8">
        <w:rPr>
          <w:b w:val="0"/>
          <w:szCs w:val="20"/>
        </w:rPr>
        <w:t xml:space="preserve">s en las diferentes fases del desarrollo del proyecto </w:t>
      </w:r>
      <w:r w:rsidR="00A41F6B">
        <w:rPr>
          <w:b w:val="0"/>
          <w:szCs w:val="20"/>
        </w:rPr>
        <w:t>de ROL</w:t>
      </w:r>
      <w:r w:rsidRPr="000E74A8">
        <w:rPr>
          <w:b w:val="0"/>
          <w:szCs w:val="20"/>
        </w:rPr>
        <w:t>.</w:t>
      </w:r>
    </w:p>
    <w:p w:rsidR="00916D93" w:rsidRPr="000E74A8" w:rsidRDefault="00916D93" w:rsidP="000E74A8">
      <w:pPr>
        <w:pStyle w:val="Textoindependiente"/>
        <w:rPr>
          <w:b w:val="0"/>
          <w:szCs w:val="20"/>
        </w:rPr>
      </w:pPr>
    </w:p>
    <w:p w:rsidR="00EE785A" w:rsidRPr="00EE785A" w:rsidRDefault="00EE785A" w:rsidP="00EE785A">
      <w:pPr>
        <w:pStyle w:val="Textoindependiente"/>
        <w:rPr>
          <w:lang w:eastAsia="en-US"/>
        </w:rPr>
      </w:pPr>
    </w:p>
    <w:p w:rsidR="00916D93" w:rsidRDefault="00916D93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9" w:name="_Toc184718154"/>
      <w:bookmarkStart w:id="10" w:name="_Toc270491737"/>
      <w:r>
        <w:t>Referencias</w:t>
      </w:r>
      <w:bookmarkEnd w:id="9"/>
      <w:bookmarkEnd w:id="10"/>
    </w:p>
    <w:p w:rsidR="00916D93" w:rsidRDefault="00916D93" w:rsidP="00EE785A">
      <w:pPr>
        <w:pStyle w:val="InfoBlue"/>
      </w:pPr>
    </w:p>
    <w:p w:rsidR="000E74A8" w:rsidRPr="000E74A8" w:rsidRDefault="000E74A8" w:rsidP="000E74A8">
      <w:pPr>
        <w:pStyle w:val="Textoindependiente"/>
        <w:rPr>
          <w:b w:val="0"/>
          <w:szCs w:val="20"/>
        </w:rPr>
      </w:pPr>
      <w:r w:rsidRPr="000E74A8">
        <w:rPr>
          <w:b w:val="0"/>
          <w:szCs w:val="20"/>
        </w:rPr>
        <w:t>N/A</w:t>
      </w:r>
    </w:p>
    <w:p w:rsidR="00916D93" w:rsidRDefault="00916D93" w:rsidP="00916D93">
      <w:pPr>
        <w:pStyle w:val="Textoindependiente"/>
        <w:rPr>
          <w:b w:val="0"/>
          <w:szCs w:val="20"/>
        </w:rPr>
      </w:pPr>
    </w:p>
    <w:p w:rsidR="006F416F" w:rsidRPr="000E74A8" w:rsidRDefault="006F416F" w:rsidP="00916D93">
      <w:pPr>
        <w:pStyle w:val="Textoindependiente"/>
        <w:rPr>
          <w:b w:val="0"/>
          <w:szCs w:val="20"/>
        </w:rPr>
      </w:pPr>
    </w:p>
    <w:p w:rsidR="002578FB" w:rsidRDefault="00916D93" w:rsidP="002578F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11" w:name="_Toc184718155"/>
      <w:bookmarkStart w:id="12" w:name="_Toc270491738"/>
      <w:r w:rsidRPr="00E6268A">
        <w:t>Definiciones</w:t>
      </w:r>
      <w:bookmarkEnd w:id="11"/>
      <w:bookmarkEnd w:id="12"/>
    </w:p>
    <w:bookmarkEnd w:id="2"/>
    <w:bookmarkEnd w:id="3"/>
    <w:bookmarkEnd w:id="4"/>
    <w:p w:rsidR="009261DB" w:rsidRDefault="009261DB"/>
    <w:p w:rsidR="009261DB" w:rsidRDefault="009261DB" w:rsidP="009261D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13" w:name="_Toc264539614"/>
      <w:bookmarkStart w:id="14" w:name="_Toc270491831"/>
      <w:r>
        <w:t>Firmas de Aceptación</w:t>
      </w:r>
      <w:bookmarkEnd w:id="13"/>
      <w:bookmarkEnd w:id="14"/>
    </w:p>
    <w:p w:rsidR="009261DB" w:rsidRPr="005E463A" w:rsidRDefault="009261DB" w:rsidP="009261DB">
      <w:pPr>
        <w:pStyle w:val="Listaconvietas"/>
      </w:pPr>
    </w:p>
    <w:p w:rsidR="009261DB" w:rsidRDefault="009261DB" w:rsidP="009261DB">
      <w:pPr>
        <w:pStyle w:val="Listaconvietas"/>
      </w:pPr>
    </w:p>
    <w:p w:rsidR="009261DB" w:rsidRDefault="009261DB" w:rsidP="009261DB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9261DB" w:rsidTr="00EE279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61DB" w:rsidRDefault="009261DB" w:rsidP="00EE279F">
            <w:pPr>
              <w:pStyle w:val="Listaconvietas"/>
            </w:pPr>
          </w:p>
        </w:tc>
      </w:tr>
      <w:tr w:rsidR="009261DB" w:rsidRPr="007F4C05" w:rsidTr="00EE279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61DB" w:rsidRPr="000A7BBD" w:rsidRDefault="009261DB" w:rsidP="00EE279F">
            <w:pPr>
              <w:pStyle w:val="Listaconvietas"/>
            </w:pPr>
            <w:r>
              <w:t>Gilberto Ochoa</w:t>
            </w:r>
          </w:p>
        </w:tc>
      </w:tr>
      <w:tr w:rsidR="009261DB" w:rsidTr="00EE279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261DB" w:rsidRPr="000A7BBD" w:rsidRDefault="009261DB" w:rsidP="00A41F6B">
            <w:pPr>
              <w:pStyle w:val="Listaconvietas"/>
            </w:pPr>
            <w:r>
              <w:t xml:space="preserve">Gerente de </w:t>
            </w:r>
            <w:r w:rsidR="00A41F6B">
              <w:t>Implementación</w:t>
            </w:r>
            <w:r>
              <w:t xml:space="preserve"> - Amesol</w:t>
            </w:r>
          </w:p>
        </w:tc>
      </w:tr>
      <w:tr w:rsidR="009261DB" w:rsidRPr="007F4C05" w:rsidTr="00EE279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261DB" w:rsidRPr="000A7BBD" w:rsidRDefault="00A41F6B" w:rsidP="003F5EB6">
            <w:pPr>
              <w:pStyle w:val="Listaconvietas"/>
            </w:pPr>
            <w:r>
              <w:t>12</w:t>
            </w:r>
            <w:r w:rsidR="009261DB" w:rsidRPr="000A7BBD">
              <w:t>/</w:t>
            </w:r>
            <w:r>
              <w:t>01</w:t>
            </w:r>
            <w:r w:rsidR="009261DB" w:rsidRPr="000A7BBD">
              <w:t>/201</w:t>
            </w:r>
            <w:r>
              <w:t>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5693F" w:rsidTr="00EE279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693F" w:rsidRDefault="00C5693F" w:rsidP="004D5094">
            <w:pPr>
              <w:pStyle w:val="Listaconvietas"/>
            </w:pPr>
          </w:p>
        </w:tc>
      </w:tr>
      <w:tr w:rsidR="00C5693F" w:rsidRPr="007F4C05" w:rsidTr="00EE279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693F" w:rsidRPr="000A7BBD" w:rsidRDefault="00C5693F" w:rsidP="004D5094">
            <w:pPr>
              <w:pStyle w:val="Listaconvietas"/>
            </w:pPr>
            <w:r w:rsidRPr="000A7BBD">
              <w:t>Ana Lizza Pasindo González</w:t>
            </w:r>
          </w:p>
        </w:tc>
      </w:tr>
      <w:tr w:rsidR="00C5693F" w:rsidTr="00EE279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5693F" w:rsidRPr="000A7BBD" w:rsidRDefault="00C5693F" w:rsidP="004D5094">
            <w:pPr>
              <w:pStyle w:val="Listaconvietas"/>
            </w:pPr>
            <w:r w:rsidRPr="000A7BBD">
              <w:t xml:space="preserve">Analista / </w:t>
            </w:r>
            <w:r>
              <w:t xml:space="preserve">Departamento </w:t>
            </w:r>
            <w:r w:rsidR="00A41F6B">
              <w:t>Ingeniería</w:t>
            </w:r>
            <w:r>
              <w:t xml:space="preserve"> - Amesol</w:t>
            </w:r>
          </w:p>
        </w:tc>
      </w:tr>
      <w:tr w:rsidR="00C5693F" w:rsidRPr="007F4C05" w:rsidTr="00EE279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5693F" w:rsidRPr="000A7BBD" w:rsidRDefault="00A41F6B" w:rsidP="004D5094">
            <w:pPr>
              <w:pStyle w:val="Listaconvietas"/>
            </w:pPr>
            <w:r>
              <w:t>12</w:t>
            </w:r>
            <w:r w:rsidR="00C5693F" w:rsidRPr="000A7BBD">
              <w:t>/</w:t>
            </w:r>
            <w:r>
              <w:t>01</w:t>
            </w:r>
            <w:r w:rsidR="00C5693F" w:rsidRPr="000A7BBD">
              <w:t>/201</w:t>
            </w:r>
            <w:r>
              <w:t>2</w:t>
            </w:r>
          </w:p>
        </w:tc>
      </w:tr>
    </w:tbl>
    <w:p w:rsidR="009261DB" w:rsidRDefault="009261DB" w:rsidP="009261DB">
      <w:pPr>
        <w:pStyle w:val="Listaconvietas"/>
      </w:pPr>
    </w:p>
    <w:p w:rsidR="009261DB" w:rsidRDefault="009261DB" w:rsidP="009261DB">
      <w:pPr>
        <w:pStyle w:val="Listaconvietas"/>
      </w:pPr>
    </w:p>
    <w:p w:rsidR="009261DB" w:rsidRDefault="009261DB" w:rsidP="009261DB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9261DB" w:rsidTr="00EE279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61DB" w:rsidRDefault="009261DB" w:rsidP="00EE279F">
            <w:pPr>
              <w:pStyle w:val="Listaconvietas"/>
            </w:pPr>
          </w:p>
        </w:tc>
      </w:tr>
      <w:tr w:rsidR="009261DB" w:rsidRPr="007F4C05" w:rsidTr="00EE279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61DB" w:rsidRPr="005E463A" w:rsidRDefault="009261DB" w:rsidP="00EE279F">
            <w:pPr>
              <w:pStyle w:val="Listaconvietas"/>
            </w:pPr>
            <w:r>
              <w:t>José María Alcalá</w:t>
            </w:r>
          </w:p>
        </w:tc>
      </w:tr>
      <w:tr w:rsidR="009261DB" w:rsidTr="00EE279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261DB" w:rsidRPr="005E463A" w:rsidRDefault="009261DB" w:rsidP="00A41F6B">
            <w:pPr>
              <w:pStyle w:val="Listaconvietas"/>
            </w:pPr>
            <w:r>
              <w:t>Líder del Proyecto</w:t>
            </w:r>
            <w:r w:rsidRPr="005E463A">
              <w:t xml:space="preserve"> </w:t>
            </w:r>
            <w:r>
              <w:t>- Amesol</w:t>
            </w:r>
          </w:p>
        </w:tc>
      </w:tr>
      <w:tr w:rsidR="006F416F" w:rsidRPr="007F4C05" w:rsidTr="00EE279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F416F" w:rsidRPr="000A7BBD" w:rsidRDefault="00A41F6B" w:rsidP="00EE279F">
            <w:pPr>
              <w:pStyle w:val="Listaconvietas"/>
            </w:pPr>
            <w:r>
              <w:t>12</w:t>
            </w:r>
            <w:r w:rsidR="006F416F" w:rsidRPr="000A7BBD">
              <w:t>/</w:t>
            </w:r>
            <w:r>
              <w:t>01</w:t>
            </w:r>
            <w:r w:rsidR="006F416F" w:rsidRPr="000A7BBD">
              <w:t>/201</w:t>
            </w:r>
            <w:r>
              <w:t>2</w:t>
            </w:r>
          </w:p>
        </w:tc>
        <w:bookmarkStart w:id="15" w:name="_GoBack"/>
        <w:bookmarkEnd w:id="15"/>
      </w:tr>
    </w:tbl>
    <w:p w:rsidR="009261DB" w:rsidRDefault="009261DB" w:rsidP="009261DB">
      <w:pPr>
        <w:pStyle w:val="Listaconvietas"/>
      </w:pPr>
    </w:p>
    <w:p w:rsidR="009261DB" w:rsidRDefault="009261DB" w:rsidP="009261DB">
      <w:pPr>
        <w:rPr>
          <w:lang w:val="es-MX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sectPr w:rsidR="009F63D6" w:rsidSect="004507B3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1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795" w:rsidRDefault="00C06795" w:rsidP="00514F06">
      <w:pPr>
        <w:pStyle w:val="Ttulo1"/>
      </w:pPr>
      <w:r>
        <w:separator/>
      </w:r>
    </w:p>
  </w:endnote>
  <w:endnote w:type="continuationSeparator" w:id="0">
    <w:p w:rsidR="00C06795" w:rsidRDefault="00C0679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79F" w:rsidRDefault="00EE279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279F" w:rsidRDefault="00EE279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3473"/>
      <w:gridCol w:w="3473"/>
    </w:tblGrid>
    <w:tr w:rsidR="00EE279F" w:rsidRPr="00596B48" w:rsidTr="00EE785A">
      <w:trPr>
        <w:trHeight w:val="89"/>
      </w:trPr>
      <w:tc>
        <w:tcPr>
          <w:tcW w:w="3189" w:type="dxa"/>
        </w:tcPr>
        <w:p w:rsidR="00EE279F" w:rsidRPr="00596B48" w:rsidRDefault="00EE279F" w:rsidP="00596B48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6A97056" wp14:editId="0D478164">
                <wp:extent cx="1228725" cy="371475"/>
                <wp:effectExtent l="0" t="0" r="9525" b="9525"/>
                <wp:docPr id="20" name="Imagen 3" descr="Descripción: Descripción: 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Descripción: 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3" w:type="dxa"/>
        </w:tcPr>
        <w:p w:rsidR="00EE279F" w:rsidRDefault="00EE279F" w:rsidP="00FA03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r w:rsidR="00A41F6B">
            <w:rPr>
              <w:rFonts w:ascii="Arial" w:hAnsi="Arial" w:cs="Arial"/>
            </w:rPr>
            <w:t>Amesol Group</w:t>
          </w:r>
        </w:p>
        <w:p w:rsidR="00EE279F" w:rsidRPr="00596B48" w:rsidRDefault="00EE279F" w:rsidP="00FA03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 w:rsidR="00A41F6B"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EE279F" w:rsidRPr="00596B48" w:rsidRDefault="00EE279F" w:rsidP="004507B3">
          <w:pPr>
            <w:pStyle w:val="Piedepgina"/>
            <w:jc w:val="right"/>
            <w:rPr>
              <w:rFonts w:ascii="Arial" w:hAnsi="Arial" w:cs="Arial"/>
              <w:b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A41F6B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A41F6B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</w:p>
        <w:p w:rsidR="00EE279F" w:rsidRPr="00596B48" w:rsidRDefault="00EE279F">
          <w:pPr>
            <w:pStyle w:val="Piedepgina"/>
            <w:jc w:val="right"/>
            <w:rPr>
              <w:rFonts w:ascii="Arial" w:hAnsi="Arial" w:cs="Arial"/>
            </w:rPr>
          </w:pPr>
        </w:p>
      </w:tc>
    </w:tr>
  </w:tbl>
  <w:p w:rsidR="00EE279F" w:rsidRPr="00596B48" w:rsidRDefault="00EE279F" w:rsidP="004507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795" w:rsidRDefault="00C06795" w:rsidP="00514F06">
      <w:pPr>
        <w:pStyle w:val="Ttulo1"/>
      </w:pPr>
      <w:r>
        <w:separator/>
      </w:r>
    </w:p>
  </w:footnote>
  <w:footnote w:type="continuationSeparator" w:id="0">
    <w:p w:rsidR="00C06795" w:rsidRDefault="00C0679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EE279F" w:rsidTr="006F5007">
      <w:trPr>
        <w:cantSplit/>
        <w:trHeight w:val="1558"/>
      </w:trPr>
      <w:tc>
        <w:tcPr>
          <w:tcW w:w="10114" w:type="dxa"/>
          <w:vAlign w:val="center"/>
        </w:tcPr>
        <w:p w:rsidR="00EE279F" w:rsidRDefault="00EE279F" w:rsidP="004507B3">
          <w:pPr>
            <w:jc w:val="right"/>
          </w:pPr>
        </w:p>
        <w:p w:rsidR="006F5007" w:rsidRDefault="006F5007" w:rsidP="006F5007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6944" behindDoc="1" locked="0" layoutInCell="1" allowOverlap="1" wp14:anchorId="0C65EBDC" wp14:editId="3D1620A7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3" name="Imagen 3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EE279F" w:rsidRPr="00166BA6" w:rsidRDefault="006F5007" w:rsidP="006F5007">
          <w:pPr>
            <w:jc w:val="right"/>
            <w:rPr>
              <w:b/>
            </w:rPr>
          </w:pPr>
          <w:r>
            <w:rPr>
              <w:b/>
            </w:rPr>
            <w:t>Amesol México</w:t>
          </w:r>
          <w:r w:rsidR="00EE279F" w:rsidRPr="00166BA6">
            <w:rPr>
              <w:b/>
            </w:rPr>
            <w:t xml:space="preserve">                                                 </w:t>
          </w:r>
        </w:p>
        <w:p w:rsidR="00EE279F" w:rsidRDefault="00EE279F" w:rsidP="00166BA6">
          <w:pPr>
            <w:jc w:val="right"/>
          </w:pPr>
        </w:p>
        <w:p w:rsidR="00EE279F" w:rsidRDefault="00EE279F" w:rsidP="004507B3">
          <w:pPr>
            <w:jc w:val="right"/>
          </w:pPr>
        </w:p>
      </w:tc>
    </w:tr>
  </w:tbl>
  <w:p w:rsidR="00EE279F" w:rsidRDefault="00A41F6B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-57785</wp:posOffset>
              </wp:positionH>
              <wp:positionV relativeFrom="paragraph">
                <wp:posOffset>63500</wp:posOffset>
              </wp:positionV>
              <wp:extent cx="6424295" cy="8011795"/>
              <wp:effectExtent l="0" t="0" r="14605" b="2730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24295" cy="801179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4.55pt;margin-top:5pt;width:505.85pt;height:630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ZlhdgIAAPwEAAAOAAAAZHJzL2Uyb0RvYy54bWysVNuO2yAQfa/Uf0C8Z32pk02sOKtVnFSV&#10;tu2q234AARyjYqBA4myr/nsHnKRJ96WqygNmzDCcM3OG+d2hk2jPrRNaVTi7STHiimom1LbCXz6v&#10;R1OMnCeKEakVr/Azd/hu8frVvDclz3WrJeMWQRDlyt5UuPXelEniaMs74m604Qo2G2074sG024RZ&#10;0kP0TiZ5mk6SXltmrKbcOfhbD5t4EeM3Daf+Y9M47pGsMGDzcbZx3oQ5WcxJubXEtIIeYZB/QNER&#10;oeDSc6iaeIJ2VrwI1QlqtdONv6G6S3TTCMojB2CTpX+weWqJ4ZELJMeZc5rc/wtLP+wfLRIMaoeR&#10;Ih2U6BMkjait5CgL6emNK8HryTzaQNCZB02/OqT0sgUvfm+t7ltOGICK/snVgWA4OIo2/XvNIDrZ&#10;eR0zdWhsFwJCDtAhFuT5XBB+8IjCz0mRF/lsjBGFvWmaZbdgAKaElKfjxjr/lusOhUWFLYCP4cn+&#10;wfnB9eQSblN6LaSMVZcK9RWejfNxPOC0FCxsRpZ2u1lKi/Yk6CaO471Xbp3woF4puoAujEFPIR0r&#10;xeItngg5rAG0VCE4sANsx9Wgkh+zdLaarqbFqMgnq1GR1vXofr0sRpN1djuu39TLZZ39DDizomwF&#10;Y1wFqCfFZsXfKeLYO4PWzpq9ouQuma/jeMk8uYYRCwKsTt/ILuoglH6Q0EazZ5CB1UMLwpMBi1bb&#10;7xj10H4Vdt92xHKM5DsFUpplRRH6NRrF+DYHw17ubC53iKIQqsIeo2G59EOP74wV2xZuymKNlb4H&#10;+TUiCiNIc0AFuIMBLRYZHJ+D0MOXdvT6/WgtfgEAAP//AwBQSwMEFAAGAAgAAAAhAGqjOmTeAAAA&#10;CwEAAA8AAABkcnMvZG93bnJldi54bWxMj0FPwzAMhe9I/IfISNy2pJXYoDSdCmLXSQwk4JY1pqnW&#10;OFWTreXf453gZvs9PX+v3My+F2ccYxdIQ7ZUIJCaYDtqNby/bRf3IGIyZE0fCDX8YIRNdX1VmsKG&#10;iV7xvE+t4BCKhdHgUhoKKWPj0Ju4DAMSa99h9CbxOrbSjmbicN/LXKmV9KYj/uDMgM8Om+P+5DW8&#10;DF+7+q6Nsv5I7vMYnqat27Va397M9SOIhHP6M8MFn9GhYqZDOJGNoteweMjYyXfFlS66UvkKxIGn&#10;fJ2tQVal/N+h+gUAAP//AwBQSwECLQAUAAYACAAAACEAtoM4kv4AAADhAQAAEwAAAAAAAAAAAAAA&#10;AAAAAAAAW0NvbnRlbnRfVHlwZXNdLnhtbFBLAQItABQABgAIAAAAIQA4/SH/1gAAAJQBAAALAAAA&#10;AAAAAAAAAAAAAC8BAABfcmVscy8ucmVsc1BLAQItABQABgAIAAAAIQD93ZlhdgIAAPwEAAAOAAAA&#10;AAAAAAAAAAAAAC4CAABkcnMvZTJvRG9jLnhtbFBLAQItABQABgAIAAAAIQBqozpk3gAAAAsBAAAP&#10;AAAAAAAAAAAAAAAAANAEAABkcnMvZG93bnJldi54bWxQSwUGAAAAAAQABADzAAAA2wUAAAAA&#10;" fill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0114"/>
    </w:tblGrid>
    <w:tr w:rsidR="00D20B0E" w:rsidRPr="00D20B0E" w:rsidTr="00D20B0E">
      <w:trPr>
        <w:trHeight w:val="1553"/>
      </w:trPr>
      <w:tc>
        <w:tcPr>
          <w:tcW w:w="10114" w:type="dxa"/>
        </w:tcPr>
        <w:p w:rsidR="00D20B0E" w:rsidRDefault="00D20B0E" w:rsidP="00D20B0E">
          <w:pPr>
            <w:jc w:val="right"/>
            <w:rPr>
              <w:b/>
            </w:rPr>
          </w:pPr>
          <w:r w:rsidRPr="00D20B0E">
            <w:rPr>
              <w:noProof/>
              <w:lang w:val="es-MX" w:eastAsia="es-MX"/>
            </w:rPr>
            <w:drawing>
              <wp:anchor distT="0" distB="0" distL="114300" distR="114300" simplePos="0" relativeHeight="251664896" behindDoc="1" locked="0" layoutInCell="1" allowOverlap="1" wp14:anchorId="4E030A94" wp14:editId="65B99BD1">
                <wp:simplePos x="0" y="0"/>
                <wp:positionH relativeFrom="column">
                  <wp:posOffset>-48895</wp:posOffset>
                </wp:positionH>
                <wp:positionV relativeFrom="paragraph">
                  <wp:posOffset>73660</wp:posOffset>
                </wp:positionV>
                <wp:extent cx="2943225" cy="857885"/>
                <wp:effectExtent l="0" t="0" r="0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20B0E" w:rsidRDefault="00D20B0E" w:rsidP="00D20B0E">
          <w:pPr>
            <w:jc w:val="right"/>
            <w:rPr>
              <w:b/>
            </w:rPr>
          </w:pPr>
        </w:p>
        <w:p w:rsidR="00D20B0E" w:rsidRDefault="00D20B0E" w:rsidP="00D20B0E">
          <w:pPr>
            <w:jc w:val="right"/>
            <w:rPr>
              <w:b/>
            </w:rPr>
          </w:pPr>
        </w:p>
        <w:p w:rsidR="00D20B0E" w:rsidRDefault="00D20B0E" w:rsidP="00D20B0E">
          <w:pPr>
            <w:jc w:val="right"/>
          </w:pPr>
          <w:r>
            <w:rPr>
              <w:b/>
            </w:rPr>
            <w:t>Amesol México</w:t>
          </w:r>
          <w:r w:rsidRPr="00D20B0E">
            <w:rPr>
              <w:noProof/>
              <w:lang w:val="es-MX" w:eastAsia="es-MX"/>
            </w:rPr>
            <w:t xml:space="preserve"> </w:t>
          </w:r>
          <w:r w:rsidRPr="00D20B0E">
            <w:t xml:space="preserve">                                                </w:t>
          </w:r>
        </w:p>
        <w:p w:rsidR="00D20B0E" w:rsidRDefault="00D20B0E" w:rsidP="00D20B0E">
          <w:pPr>
            <w:jc w:val="right"/>
          </w:pPr>
        </w:p>
        <w:p w:rsidR="00D20B0E" w:rsidRPr="00D20B0E" w:rsidRDefault="00D20B0E" w:rsidP="00D20B0E">
          <w:pPr>
            <w:jc w:val="right"/>
          </w:pPr>
        </w:p>
      </w:tc>
    </w:tr>
  </w:tbl>
  <w:p w:rsidR="00D20B0E" w:rsidRDefault="00D20B0E" w:rsidP="00D20B0E">
    <w:pPr>
      <w:jc w:val="right"/>
    </w:pPr>
    <w:r>
      <w:t xml:space="preserve">                                                 </w:t>
    </w:r>
  </w:p>
  <w:p w:rsidR="00EE279F" w:rsidRDefault="00EE279F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502A28F1"/>
    <w:multiLevelType w:val="hybridMultilevel"/>
    <w:tmpl w:val="9C528D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77624261"/>
    <w:multiLevelType w:val="multilevel"/>
    <w:tmpl w:val="590A49A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b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2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334"/>
    <w:rsid w:val="0000347C"/>
    <w:rsid w:val="00006873"/>
    <w:rsid w:val="00010BAE"/>
    <w:rsid w:val="000246CA"/>
    <w:rsid w:val="00030337"/>
    <w:rsid w:val="00031CF8"/>
    <w:rsid w:val="0003302A"/>
    <w:rsid w:val="000330BE"/>
    <w:rsid w:val="00037466"/>
    <w:rsid w:val="0005001B"/>
    <w:rsid w:val="00055766"/>
    <w:rsid w:val="00055E66"/>
    <w:rsid w:val="000671A5"/>
    <w:rsid w:val="00074319"/>
    <w:rsid w:val="000759EB"/>
    <w:rsid w:val="000823FE"/>
    <w:rsid w:val="000840B6"/>
    <w:rsid w:val="00087962"/>
    <w:rsid w:val="00091838"/>
    <w:rsid w:val="00091857"/>
    <w:rsid w:val="000A5CDA"/>
    <w:rsid w:val="000A7511"/>
    <w:rsid w:val="000A77DF"/>
    <w:rsid w:val="000B523A"/>
    <w:rsid w:val="000B5641"/>
    <w:rsid w:val="000B64EB"/>
    <w:rsid w:val="000C45BD"/>
    <w:rsid w:val="000D58E6"/>
    <w:rsid w:val="000D5B6A"/>
    <w:rsid w:val="000E06E6"/>
    <w:rsid w:val="000E74A8"/>
    <w:rsid w:val="000F0770"/>
    <w:rsid w:val="000F31CD"/>
    <w:rsid w:val="000F3D87"/>
    <w:rsid w:val="000F45EA"/>
    <w:rsid w:val="00103CD5"/>
    <w:rsid w:val="001117A7"/>
    <w:rsid w:val="00122231"/>
    <w:rsid w:val="00125E35"/>
    <w:rsid w:val="0013530E"/>
    <w:rsid w:val="0013712F"/>
    <w:rsid w:val="001416D3"/>
    <w:rsid w:val="00142850"/>
    <w:rsid w:val="001436DC"/>
    <w:rsid w:val="00152C0A"/>
    <w:rsid w:val="00155B9F"/>
    <w:rsid w:val="00166BA6"/>
    <w:rsid w:val="00171F98"/>
    <w:rsid w:val="0017341C"/>
    <w:rsid w:val="0017686C"/>
    <w:rsid w:val="00177278"/>
    <w:rsid w:val="00183F8B"/>
    <w:rsid w:val="00184046"/>
    <w:rsid w:val="00190BD2"/>
    <w:rsid w:val="001A37C6"/>
    <w:rsid w:val="001A500C"/>
    <w:rsid w:val="001A60C2"/>
    <w:rsid w:val="001B09A2"/>
    <w:rsid w:val="001B100F"/>
    <w:rsid w:val="001B241B"/>
    <w:rsid w:val="001B254E"/>
    <w:rsid w:val="001C7B33"/>
    <w:rsid w:val="001C7F44"/>
    <w:rsid w:val="001D115D"/>
    <w:rsid w:val="001D1534"/>
    <w:rsid w:val="001D4B3B"/>
    <w:rsid w:val="001D4DE2"/>
    <w:rsid w:val="001E20AD"/>
    <w:rsid w:val="001E2F97"/>
    <w:rsid w:val="001E4DBA"/>
    <w:rsid w:val="001F34A1"/>
    <w:rsid w:val="001F395B"/>
    <w:rsid w:val="0020099B"/>
    <w:rsid w:val="00203741"/>
    <w:rsid w:val="002065C2"/>
    <w:rsid w:val="002177DF"/>
    <w:rsid w:val="00220011"/>
    <w:rsid w:val="00222DD7"/>
    <w:rsid w:val="00225DC0"/>
    <w:rsid w:val="0022637D"/>
    <w:rsid w:val="00227281"/>
    <w:rsid w:val="002311A2"/>
    <w:rsid w:val="002423AA"/>
    <w:rsid w:val="00243A2E"/>
    <w:rsid w:val="00243D7B"/>
    <w:rsid w:val="00243E26"/>
    <w:rsid w:val="0024718F"/>
    <w:rsid w:val="002578FB"/>
    <w:rsid w:val="00261ED6"/>
    <w:rsid w:val="002647B5"/>
    <w:rsid w:val="0026489A"/>
    <w:rsid w:val="0027680F"/>
    <w:rsid w:val="00276ED1"/>
    <w:rsid w:val="002775F9"/>
    <w:rsid w:val="00293518"/>
    <w:rsid w:val="00294DB4"/>
    <w:rsid w:val="002A2B44"/>
    <w:rsid w:val="002A74EF"/>
    <w:rsid w:val="002A79B9"/>
    <w:rsid w:val="002B1EBB"/>
    <w:rsid w:val="002B403D"/>
    <w:rsid w:val="002B5B64"/>
    <w:rsid w:val="002B7DAA"/>
    <w:rsid w:val="002C1DB2"/>
    <w:rsid w:val="002D6E72"/>
    <w:rsid w:val="002D7C7F"/>
    <w:rsid w:val="002E79E5"/>
    <w:rsid w:val="002F2A60"/>
    <w:rsid w:val="002F35F0"/>
    <w:rsid w:val="002F4728"/>
    <w:rsid w:val="0031070D"/>
    <w:rsid w:val="003111A1"/>
    <w:rsid w:val="0032111A"/>
    <w:rsid w:val="0033112A"/>
    <w:rsid w:val="00336DA3"/>
    <w:rsid w:val="003400C4"/>
    <w:rsid w:val="003411BF"/>
    <w:rsid w:val="00345480"/>
    <w:rsid w:val="0034773B"/>
    <w:rsid w:val="0035410E"/>
    <w:rsid w:val="00354241"/>
    <w:rsid w:val="003547C3"/>
    <w:rsid w:val="00361831"/>
    <w:rsid w:val="00367AFC"/>
    <w:rsid w:val="003767A1"/>
    <w:rsid w:val="003817A4"/>
    <w:rsid w:val="00381A89"/>
    <w:rsid w:val="0038339D"/>
    <w:rsid w:val="00394F27"/>
    <w:rsid w:val="003A15EE"/>
    <w:rsid w:val="003A62B0"/>
    <w:rsid w:val="003A7F0E"/>
    <w:rsid w:val="003B24FD"/>
    <w:rsid w:val="003B7EAD"/>
    <w:rsid w:val="003C1C04"/>
    <w:rsid w:val="003C50F8"/>
    <w:rsid w:val="003C51F3"/>
    <w:rsid w:val="003C597C"/>
    <w:rsid w:val="003D6C74"/>
    <w:rsid w:val="003D746C"/>
    <w:rsid w:val="003F1444"/>
    <w:rsid w:val="003F2901"/>
    <w:rsid w:val="003F2B87"/>
    <w:rsid w:val="003F5EB6"/>
    <w:rsid w:val="003F61E2"/>
    <w:rsid w:val="0040665D"/>
    <w:rsid w:val="00410E98"/>
    <w:rsid w:val="0041669A"/>
    <w:rsid w:val="00417F67"/>
    <w:rsid w:val="004231DC"/>
    <w:rsid w:val="00437E91"/>
    <w:rsid w:val="00441A47"/>
    <w:rsid w:val="004507B3"/>
    <w:rsid w:val="004515F5"/>
    <w:rsid w:val="0045227F"/>
    <w:rsid w:val="00473B78"/>
    <w:rsid w:val="00474706"/>
    <w:rsid w:val="0048489D"/>
    <w:rsid w:val="00484EF7"/>
    <w:rsid w:val="00485373"/>
    <w:rsid w:val="004A1FEA"/>
    <w:rsid w:val="004B1F0D"/>
    <w:rsid w:val="004B623B"/>
    <w:rsid w:val="004C4058"/>
    <w:rsid w:val="004C49DD"/>
    <w:rsid w:val="004D0ABF"/>
    <w:rsid w:val="004D7F01"/>
    <w:rsid w:val="004E23D0"/>
    <w:rsid w:val="004E709F"/>
    <w:rsid w:val="004F049D"/>
    <w:rsid w:val="004F1C65"/>
    <w:rsid w:val="004F3DBC"/>
    <w:rsid w:val="004F4AB5"/>
    <w:rsid w:val="0050675E"/>
    <w:rsid w:val="00514F06"/>
    <w:rsid w:val="00515BBC"/>
    <w:rsid w:val="0053227F"/>
    <w:rsid w:val="00532C64"/>
    <w:rsid w:val="00537CB4"/>
    <w:rsid w:val="00541CEC"/>
    <w:rsid w:val="00543081"/>
    <w:rsid w:val="00544BE5"/>
    <w:rsid w:val="005560A2"/>
    <w:rsid w:val="00564EB7"/>
    <w:rsid w:val="005673F9"/>
    <w:rsid w:val="00572DCE"/>
    <w:rsid w:val="005742E9"/>
    <w:rsid w:val="00580188"/>
    <w:rsid w:val="00580FAD"/>
    <w:rsid w:val="00591EB1"/>
    <w:rsid w:val="00593042"/>
    <w:rsid w:val="00593B3A"/>
    <w:rsid w:val="00596B48"/>
    <w:rsid w:val="005A09F5"/>
    <w:rsid w:val="005A45B6"/>
    <w:rsid w:val="005A4F9E"/>
    <w:rsid w:val="005A60A1"/>
    <w:rsid w:val="005C45A9"/>
    <w:rsid w:val="005C6DBF"/>
    <w:rsid w:val="005D1710"/>
    <w:rsid w:val="005D1D74"/>
    <w:rsid w:val="005D23A6"/>
    <w:rsid w:val="005D3F9A"/>
    <w:rsid w:val="005D4A44"/>
    <w:rsid w:val="005E0690"/>
    <w:rsid w:val="005E1820"/>
    <w:rsid w:val="005E1890"/>
    <w:rsid w:val="005F2120"/>
    <w:rsid w:val="005F2ABD"/>
    <w:rsid w:val="005F45F8"/>
    <w:rsid w:val="005F46F2"/>
    <w:rsid w:val="006037E2"/>
    <w:rsid w:val="0060399E"/>
    <w:rsid w:val="00604E4A"/>
    <w:rsid w:val="0061340C"/>
    <w:rsid w:val="00613B79"/>
    <w:rsid w:val="006140D5"/>
    <w:rsid w:val="00626421"/>
    <w:rsid w:val="0064111E"/>
    <w:rsid w:val="00651A8C"/>
    <w:rsid w:val="00652D27"/>
    <w:rsid w:val="0067172A"/>
    <w:rsid w:val="00671DCC"/>
    <w:rsid w:val="0069294B"/>
    <w:rsid w:val="00693A3E"/>
    <w:rsid w:val="006958E2"/>
    <w:rsid w:val="0069729F"/>
    <w:rsid w:val="006A1233"/>
    <w:rsid w:val="006A2191"/>
    <w:rsid w:val="006A530B"/>
    <w:rsid w:val="006B4ECA"/>
    <w:rsid w:val="006C0E6B"/>
    <w:rsid w:val="006C6D8F"/>
    <w:rsid w:val="006D05A1"/>
    <w:rsid w:val="006D72F3"/>
    <w:rsid w:val="006E3428"/>
    <w:rsid w:val="006E3768"/>
    <w:rsid w:val="006F20AC"/>
    <w:rsid w:val="006F416F"/>
    <w:rsid w:val="006F5007"/>
    <w:rsid w:val="00702261"/>
    <w:rsid w:val="00704C9D"/>
    <w:rsid w:val="0070661F"/>
    <w:rsid w:val="00710CC2"/>
    <w:rsid w:val="00711D0A"/>
    <w:rsid w:val="00712AFB"/>
    <w:rsid w:val="00712DD4"/>
    <w:rsid w:val="00716504"/>
    <w:rsid w:val="00725FF0"/>
    <w:rsid w:val="00725FF1"/>
    <w:rsid w:val="00726AFD"/>
    <w:rsid w:val="00726D6E"/>
    <w:rsid w:val="007330AA"/>
    <w:rsid w:val="00736226"/>
    <w:rsid w:val="00740191"/>
    <w:rsid w:val="00745A0C"/>
    <w:rsid w:val="00746A0D"/>
    <w:rsid w:val="00747A53"/>
    <w:rsid w:val="007536C0"/>
    <w:rsid w:val="00755F05"/>
    <w:rsid w:val="00761A23"/>
    <w:rsid w:val="0077082B"/>
    <w:rsid w:val="0077308C"/>
    <w:rsid w:val="00775F8E"/>
    <w:rsid w:val="007833A5"/>
    <w:rsid w:val="00784763"/>
    <w:rsid w:val="00790C54"/>
    <w:rsid w:val="00797670"/>
    <w:rsid w:val="00797FC3"/>
    <w:rsid w:val="007A7416"/>
    <w:rsid w:val="007B0948"/>
    <w:rsid w:val="007B237B"/>
    <w:rsid w:val="007B7EDC"/>
    <w:rsid w:val="007C3BBF"/>
    <w:rsid w:val="007C41EE"/>
    <w:rsid w:val="007D2D49"/>
    <w:rsid w:val="007D4823"/>
    <w:rsid w:val="007D6B46"/>
    <w:rsid w:val="007E2CC4"/>
    <w:rsid w:val="007E3AAF"/>
    <w:rsid w:val="007E4E4D"/>
    <w:rsid w:val="007F0D41"/>
    <w:rsid w:val="007F60EF"/>
    <w:rsid w:val="007F6484"/>
    <w:rsid w:val="007F7051"/>
    <w:rsid w:val="007F729A"/>
    <w:rsid w:val="007F7326"/>
    <w:rsid w:val="00800F7B"/>
    <w:rsid w:val="00801A53"/>
    <w:rsid w:val="00805540"/>
    <w:rsid w:val="00810607"/>
    <w:rsid w:val="00810822"/>
    <w:rsid w:val="00810C26"/>
    <w:rsid w:val="00813F82"/>
    <w:rsid w:val="00817318"/>
    <w:rsid w:val="008213DC"/>
    <w:rsid w:val="00830A3D"/>
    <w:rsid w:val="00833B49"/>
    <w:rsid w:val="00833ED3"/>
    <w:rsid w:val="0084265E"/>
    <w:rsid w:val="00843E7F"/>
    <w:rsid w:val="00847B4B"/>
    <w:rsid w:val="00851251"/>
    <w:rsid w:val="00854263"/>
    <w:rsid w:val="00857306"/>
    <w:rsid w:val="00863AEC"/>
    <w:rsid w:val="00864FD8"/>
    <w:rsid w:val="008650BD"/>
    <w:rsid w:val="00867334"/>
    <w:rsid w:val="00870664"/>
    <w:rsid w:val="00871744"/>
    <w:rsid w:val="00872D79"/>
    <w:rsid w:val="00874C76"/>
    <w:rsid w:val="008752AF"/>
    <w:rsid w:val="008817CF"/>
    <w:rsid w:val="00883DA2"/>
    <w:rsid w:val="00885E9D"/>
    <w:rsid w:val="00893091"/>
    <w:rsid w:val="008935DF"/>
    <w:rsid w:val="008A19C2"/>
    <w:rsid w:val="008A2292"/>
    <w:rsid w:val="008A251B"/>
    <w:rsid w:val="008A487F"/>
    <w:rsid w:val="008B18D7"/>
    <w:rsid w:val="008B5795"/>
    <w:rsid w:val="008E549E"/>
    <w:rsid w:val="008F0F61"/>
    <w:rsid w:val="008F2D82"/>
    <w:rsid w:val="008F33E3"/>
    <w:rsid w:val="008F7A87"/>
    <w:rsid w:val="009032E1"/>
    <w:rsid w:val="0090453B"/>
    <w:rsid w:val="00905D68"/>
    <w:rsid w:val="00912F8B"/>
    <w:rsid w:val="00916D93"/>
    <w:rsid w:val="00917359"/>
    <w:rsid w:val="00921223"/>
    <w:rsid w:val="009261DB"/>
    <w:rsid w:val="0093055D"/>
    <w:rsid w:val="00931F4D"/>
    <w:rsid w:val="00937D9A"/>
    <w:rsid w:val="00943204"/>
    <w:rsid w:val="0094441C"/>
    <w:rsid w:val="009446AF"/>
    <w:rsid w:val="00946744"/>
    <w:rsid w:val="00946D52"/>
    <w:rsid w:val="0096313A"/>
    <w:rsid w:val="00963EF0"/>
    <w:rsid w:val="009705AD"/>
    <w:rsid w:val="00970C75"/>
    <w:rsid w:val="00971190"/>
    <w:rsid w:val="00972453"/>
    <w:rsid w:val="00972995"/>
    <w:rsid w:val="00976344"/>
    <w:rsid w:val="00976B16"/>
    <w:rsid w:val="00980451"/>
    <w:rsid w:val="00981509"/>
    <w:rsid w:val="00982930"/>
    <w:rsid w:val="00985752"/>
    <w:rsid w:val="00991E62"/>
    <w:rsid w:val="00992E9D"/>
    <w:rsid w:val="00993810"/>
    <w:rsid w:val="009A3D59"/>
    <w:rsid w:val="009B237A"/>
    <w:rsid w:val="009B2EA8"/>
    <w:rsid w:val="009C131E"/>
    <w:rsid w:val="009C637E"/>
    <w:rsid w:val="009C7CE7"/>
    <w:rsid w:val="009D1B8A"/>
    <w:rsid w:val="009D2734"/>
    <w:rsid w:val="009D5408"/>
    <w:rsid w:val="009E3F7D"/>
    <w:rsid w:val="009E5636"/>
    <w:rsid w:val="009E653C"/>
    <w:rsid w:val="009F06F0"/>
    <w:rsid w:val="009F2204"/>
    <w:rsid w:val="009F63D6"/>
    <w:rsid w:val="00A052FA"/>
    <w:rsid w:val="00A14130"/>
    <w:rsid w:val="00A1565F"/>
    <w:rsid w:val="00A24193"/>
    <w:rsid w:val="00A24D15"/>
    <w:rsid w:val="00A24D3D"/>
    <w:rsid w:val="00A3159B"/>
    <w:rsid w:val="00A41F6B"/>
    <w:rsid w:val="00A44CD8"/>
    <w:rsid w:val="00A6045B"/>
    <w:rsid w:val="00A6310B"/>
    <w:rsid w:val="00A66BED"/>
    <w:rsid w:val="00A67752"/>
    <w:rsid w:val="00A71DEC"/>
    <w:rsid w:val="00A72134"/>
    <w:rsid w:val="00A83771"/>
    <w:rsid w:val="00A846D9"/>
    <w:rsid w:val="00A9363F"/>
    <w:rsid w:val="00AA0DA0"/>
    <w:rsid w:val="00AA357A"/>
    <w:rsid w:val="00AA5BDC"/>
    <w:rsid w:val="00AB1C5C"/>
    <w:rsid w:val="00AB27CB"/>
    <w:rsid w:val="00AB7EF9"/>
    <w:rsid w:val="00AC20A7"/>
    <w:rsid w:val="00AD1098"/>
    <w:rsid w:val="00AD2CE8"/>
    <w:rsid w:val="00AD42D8"/>
    <w:rsid w:val="00AE3905"/>
    <w:rsid w:val="00AE525A"/>
    <w:rsid w:val="00AE605E"/>
    <w:rsid w:val="00AF3759"/>
    <w:rsid w:val="00AF71FC"/>
    <w:rsid w:val="00AF73BE"/>
    <w:rsid w:val="00B002F3"/>
    <w:rsid w:val="00B10199"/>
    <w:rsid w:val="00B117E4"/>
    <w:rsid w:val="00B11B8B"/>
    <w:rsid w:val="00B13AA1"/>
    <w:rsid w:val="00B14145"/>
    <w:rsid w:val="00B2130B"/>
    <w:rsid w:val="00B22779"/>
    <w:rsid w:val="00B22901"/>
    <w:rsid w:val="00B24500"/>
    <w:rsid w:val="00B24BF3"/>
    <w:rsid w:val="00B26129"/>
    <w:rsid w:val="00B41F17"/>
    <w:rsid w:val="00B44E8B"/>
    <w:rsid w:val="00B45BAF"/>
    <w:rsid w:val="00B52BCD"/>
    <w:rsid w:val="00B54ED4"/>
    <w:rsid w:val="00B63CEC"/>
    <w:rsid w:val="00B64B7D"/>
    <w:rsid w:val="00B73AD2"/>
    <w:rsid w:val="00B84F53"/>
    <w:rsid w:val="00B85978"/>
    <w:rsid w:val="00B860DE"/>
    <w:rsid w:val="00B93F67"/>
    <w:rsid w:val="00BA28AB"/>
    <w:rsid w:val="00BA6039"/>
    <w:rsid w:val="00BB40F9"/>
    <w:rsid w:val="00BC102E"/>
    <w:rsid w:val="00BC5CDD"/>
    <w:rsid w:val="00BD184A"/>
    <w:rsid w:val="00BD5C25"/>
    <w:rsid w:val="00BD75B1"/>
    <w:rsid w:val="00BE07CB"/>
    <w:rsid w:val="00BE4A16"/>
    <w:rsid w:val="00BF192E"/>
    <w:rsid w:val="00BF5175"/>
    <w:rsid w:val="00C010FC"/>
    <w:rsid w:val="00C02DAB"/>
    <w:rsid w:val="00C03B09"/>
    <w:rsid w:val="00C04556"/>
    <w:rsid w:val="00C06795"/>
    <w:rsid w:val="00C07145"/>
    <w:rsid w:val="00C1221B"/>
    <w:rsid w:val="00C15C18"/>
    <w:rsid w:val="00C15DBA"/>
    <w:rsid w:val="00C170C5"/>
    <w:rsid w:val="00C21230"/>
    <w:rsid w:val="00C213F7"/>
    <w:rsid w:val="00C27247"/>
    <w:rsid w:val="00C27877"/>
    <w:rsid w:val="00C2796C"/>
    <w:rsid w:val="00C35450"/>
    <w:rsid w:val="00C41500"/>
    <w:rsid w:val="00C43BD4"/>
    <w:rsid w:val="00C515A2"/>
    <w:rsid w:val="00C5693F"/>
    <w:rsid w:val="00C620DD"/>
    <w:rsid w:val="00C65D27"/>
    <w:rsid w:val="00C71FE9"/>
    <w:rsid w:val="00C827CD"/>
    <w:rsid w:val="00C8344D"/>
    <w:rsid w:val="00C86F51"/>
    <w:rsid w:val="00C97546"/>
    <w:rsid w:val="00CA100C"/>
    <w:rsid w:val="00CA3D6B"/>
    <w:rsid w:val="00CB3A2E"/>
    <w:rsid w:val="00CB7F03"/>
    <w:rsid w:val="00CC1B55"/>
    <w:rsid w:val="00CC25B1"/>
    <w:rsid w:val="00CC2DB1"/>
    <w:rsid w:val="00CC64E7"/>
    <w:rsid w:val="00CC7E66"/>
    <w:rsid w:val="00CD554D"/>
    <w:rsid w:val="00CD6780"/>
    <w:rsid w:val="00CE3DD7"/>
    <w:rsid w:val="00CF1674"/>
    <w:rsid w:val="00CF2CDB"/>
    <w:rsid w:val="00CF4311"/>
    <w:rsid w:val="00D0319B"/>
    <w:rsid w:val="00D1269E"/>
    <w:rsid w:val="00D147A3"/>
    <w:rsid w:val="00D17AAE"/>
    <w:rsid w:val="00D20B0E"/>
    <w:rsid w:val="00D32CE5"/>
    <w:rsid w:val="00D33B4B"/>
    <w:rsid w:val="00D44DE5"/>
    <w:rsid w:val="00D46327"/>
    <w:rsid w:val="00D4637A"/>
    <w:rsid w:val="00D51F74"/>
    <w:rsid w:val="00D65EF8"/>
    <w:rsid w:val="00D71226"/>
    <w:rsid w:val="00D730A8"/>
    <w:rsid w:val="00D8224D"/>
    <w:rsid w:val="00D84E70"/>
    <w:rsid w:val="00D8745C"/>
    <w:rsid w:val="00D918CE"/>
    <w:rsid w:val="00D95517"/>
    <w:rsid w:val="00D95BB2"/>
    <w:rsid w:val="00DA4938"/>
    <w:rsid w:val="00DB04C2"/>
    <w:rsid w:val="00DB05DA"/>
    <w:rsid w:val="00DB1438"/>
    <w:rsid w:val="00DB5D7A"/>
    <w:rsid w:val="00DC0063"/>
    <w:rsid w:val="00DC162C"/>
    <w:rsid w:val="00DC716F"/>
    <w:rsid w:val="00DD3110"/>
    <w:rsid w:val="00DD4D73"/>
    <w:rsid w:val="00DD61C4"/>
    <w:rsid w:val="00DD6376"/>
    <w:rsid w:val="00DD7890"/>
    <w:rsid w:val="00DE0503"/>
    <w:rsid w:val="00DE5E0B"/>
    <w:rsid w:val="00DF5063"/>
    <w:rsid w:val="00E06EE8"/>
    <w:rsid w:val="00E121B2"/>
    <w:rsid w:val="00E15830"/>
    <w:rsid w:val="00E214F9"/>
    <w:rsid w:val="00E246D7"/>
    <w:rsid w:val="00E305A1"/>
    <w:rsid w:val="00E310CC"/>
    <w:rsid w:val="00E32F17"/>
    <w:rsid w:val="00E36A76"/>
    <w:rsid w:val="00E4023E"/>
    <w:rsid w:val="00E41087"/>
    <w:rsid w:val="00E444F4"/>
    <w:rsid w:val="00E5648A"/>
    <w:rsid w:val="00E577D6"/>
    <w:rsid w:val="00E60A38"/>
    <w:rsid w:val="00E623CE"/>
    <w:rsid w:val="00E6339F"/>
    <w:rsid w:val="00E82848"/>
    <w:rsid w:val="00E843E4"/>
    <w:rsid w:val="00E86DF9"/>
    <w:rsid w:val="00EA19F8"/>
    <w:rsid w:val="00EA434D"/>
    <w:rsid w:val="00EB4D23"/>
    <w:rsid w:val="00EC1BF2"/>
    <w:rsid w:val="00EC3CC9"/>
    <w:rsid w:val="00ED0DF4"/>
    <w:rsid w:val="00ED1F00"/>
    <w:rsid w:val="00ED2A60"/>
    <w:rsid w:val="00ED41DA"/>
    <w:rsid w:val="00EE102F"/>
    <w:rsid w:val="00EE240A"/>
    <w:rsid w:val="00EE279F"/>
    <w:rsid w:val="00EE3544"/>
    <w:rsid w:val="00EE785A"/>
    <w:rsid w:val="00EF02A6"/>
    <w:rsid w:val="00EF0722"/>
    <w:rsid w:val="00EF1328"/>
    <w:rsid w:val="00F00399"/>
    <w:rsid w:val="00F031DC"/>
    <w:rsid w:val="00F109F6"/>
    <w:rsid w:val="00F139DF"/>
    <w:rsid w:val="00F167A1"/>
    <w:rsid w:val="00F207E6"/>
    <w:rsid w:val="00F23256"/>
    <w:rsid w:val="00F313AB"/>
    <w:rsid w:val="00F36B30"/>
    <w:rsid w:val="00F36E8B"/>
    <w:rsid w:val="00F41AAB"/>
    <w:rsid w:val="00F52A96"/>
    <w:rsid w:val="00F563DB"/>
    <w:rsid w:val="00F67E31"/>
    <w:rsid w:val="00F75256"/>
    <w:rsid w:val="00F80CAD"/>
    <w:rsid w:val="00F93DD4"/>
    <w:rsid w:val="00F946B9"/>
    <w:rsid w:val="00F94849"/>
    <w:rsid w:val="00FA03C3"/>
    <w:rsid w:val="00FA1A9E"/>
    <w:rsid w:val="00FB2433"/>
    <w:rsid w:val="00FB2E50"/>
    <w:rsid w:val="00FB4CDB"/>
    <w:rsid w:val="00FB500E"/>
    <w:rsid w:val="00FC4956"/>
    <w:rsid w:val="00FD68A1"/>
    <w:rsid w:val="00FE0C00"/>
    <w:rsid w:val="00FE17A9"/>
    <w:rsid w:val="00FE3AB4"/>
    <w:rsid w:val="00FE4427"/>
    <w:rsid w:val="00FE57D2"/>
    <w:rsid w:val="00FF4CF8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2DD7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578F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sz w:val="24"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EE785A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EE785A"/>
    <w:pPr>
      <w:widowControl w:val="0"/>
      <w:jc w:val="both"/>
    </w:pPr>
    <w:rPr>
      <w:i/>
      <w:color w:val="0000FF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paragraph" w:customStyle="1" w:styleId="CharChar">
    <w:name w:val="Char Char"/>
    <w:basedOn w:val="Normal"/>
    <w:rsid w:val="000E74A8"/>
    <w:pPr>
      <w:spacing w:before="60" w:after="160" w:line="240" w:lineRule="exact"/>
    </w:pPr>
    <w:rPr>
      <w:color w:val="FF00FF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rsid w:val="00FA03C3"/>
    <w:rPr>
      <w:sz w:val="24"/>
      <w:szCs w:val="24"/>
      <w:lang w:val="es-ES" w:eastAsia="es-ES"/>
    </w:rPr>
  </w:style>
  <w:style w:type="paragraph" w:styleId="Listaconvietas">
    <w:name w:val="List Bullet"/>
    <w:aliases w:val="Lista Roles"/>
    <w:basedOn w:val="Normal"/>
    <w:autoRedefine/>
    <w:rsid w:val="009261DB"/>
    <w:pPr>
      <w:widowControl w:val="0"/>
      <w:spacing w:line="240" w:lineRule="atLeast"/>
    </w:pPr>
    <w:rPr>
      <w:szCs w:val="20"/>
      <w:lang w:val="es-MX" w:eastAsia="en-US"/>
    </w:rPr>
  </w:style>
  <w:style w:type="paragraph" w:customStyle="1" w:styleId="EstiloTtulo2JustificadoAntes6ptoDespus3pto">
    <w:name w:val="Estilo Título 2 + Justificado Antes:  6 pto Después:  3 pto"/>
    <w:basedOn w:val="Ttulo2"/>
    <w:rsid w:val="002578FB"/>
    <w:pPr>
      <w:spacing w:before="120" w:after="60"/>
      <w:jc w:val="both"/>
    </w:pPr>
    <w:rPr>
      <w:sz w:val="24"/>
      <w:szCs w:val="20"/>
    </w:rPr>
  </w:style>
  <w:style w:type="paragraph" w:customStyle="1" w:styleId="EstiloTtulo2IzquierdaInterlineadoMnimo12pto">
    <w:name w:val="Estilo Título 2 + Izquierda Interlineado:  Mínimo 12 pto"/>
    <w:basedOn w:val="Ttulo2"/>
    <w:rsid w:val="002578FB"/>
    <w:pPr>
      <w:spacing w:line="240" w:lineRule="atLeast"/>
      <w:jc w:val="left"/>
    </w:pPr>
    <w:rPr>
      <w:sz w:val="24"/>
      <w:szCs w:val="20"/>
    </w:rPr>
  </w:style>
  <w:style w:type="character" w:customStyle="1" w:styleId="ilad">
    <w:name w:val="il_ad"/>
    <w:basedOn w:val="Fuentedeprrafopredeter"/>
    <w:rsid w:val="00394F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2DD7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578F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sz w:val="24"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EE785A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EE785A"/>
    <w:pPr>
      <w:widowControl w:val="0"/>
      <w:jc w:val="both"/>
    </w:pPr>
    <w:rPr>
      <w:i/>
      <w:color w:val="0000FF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paragraph" w:customStyle="1" w:styleId="CharChar">
    <w:name w:val="Char Char"/>
    <w:basedOn w:val="Normal"/>
    <w:rsid w:val="000E74A8"/>
    <w:pPr>
      <w:spacing w:before="60" w:after="160" w:line="240" w:lineRule="exact"/>
    </w:pPr>
    <w:rPr>
      <w:color w:val="FF00FF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rsid w:val="00FA03C3"/>
    <w:rPr>
      <w:sz w:val="24"/>
      <w:szCs w:val="24"/>
      <w:lang w:val="es-ES" w:eastAsia="es-ES"/>
    </w:rPr>
  </w:style>
  <w:style w:type="paragraph" w:styleId="Listaconvietas">
    <w:name w:val="List Bullet"/>
    <w:aliases w:val="Lista Roles"/>
    <w:basedOn w:val="Normal"/>
    <w:autoRedefine/>
    <w:rsid w:val="009261DB"/>
    <w:pPr>
      <w:widowControl w:val="0"/>
      <w:spacing w:line="240" w:lineRule="atLeast"/>
    </w:pPr>
    <w:rPr>
      <w:szCs w:val="20"/>
      <w:lang w:val="es-MX" w:eastAsia="en-US"/>
    </w:rPr>
  </w:style>
  <w:style w:type="paragraph" w:customStyle="1" w:styleId="EstiloTtulo2JustificadoAntes6ptoDespus3pto">
    <w:name w:val="Estilo Título 2 + Justificado Antes:  6 pto Después:  3 pto"/>
    <w:basedOn w:val="Ttulo2"/>
    <w:rsid w:val="002578FB"/>
    <w:pPr>
      <w:spacing w:before="120" w:after="60"/>
      <w:jc w:val="both"/>
    </w:pPr>
    <w:rPr>
      <w:sz w:val="24"/>
      <w:szCs w:val="20"/>
    </w:rPr>
  </w:style>
  <w:style w:type="paragraph" w:customStyle="1" w:styleId="EstiloTtulo2IzquierdaInterlineadoMnimo12pto">
    <w:name w:val="Estilo Título 2 + Izquierda Interlineado:  Mínimo 12 pto"/>
    <w:basedOn w:val="Ttulo2"/>
    <w:rsid w:val="002578FB"/>
    <w:pPr>
      <w:spacing w:line="240" w:lineRule="atLeast"/>
      <w:jc w:val="left"/>
    </w:pPr>
    <w:rPr>
      <w:sz w:val="24"/>
      <w:szCs w:val="20"/>
    </w:rPr>
  </w:style>
  <w:style w:type="character" w:customStyle="1" w:styleId="ilad">
    <w:name w:val="il_ad"/>
    <w:basedOn w:val="Fuentedeprrafopredeter"/>
    <w:rsid w:val="00394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Analisis\Plantillas\%5bPRY%5d_Glosario_de_Negoci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6AF71-A8B6-4AA6-B5CD-600DA2CDF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[PRY]_Glosario_de_Negocio</Template>
  <TotalTime>0</TotalTime>
  <Pages>4</Pages>
  <Words>273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Glosario de Negocio</vt:lpstr>
      <vt:lpstr>Glosario de Negocio</vt:lpstr>
    </vt:vector>
  </TitlesOfParts>
  <Company>Itera</Company>
  <LinksUpToDate>false</LinksUpToDate>
  <CharactersWithSpaces>1772</CharactersWithSpaces>
  <SharedDoc>false</SharedDoc>
  <HLinks>
    <vt:vector size="36" baseType="variant">
      <vt:variant>
        <vt:i4>1048638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_Toc210592511</vt:lpwstr>
      </vt:variant>
      <vt:variant>
        <vt:i4>1048638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_Toc210592510</vt:lpwstr>
      </vt:variant>
      <vt:variant>
        <vt:i4>1114174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_Toc210592509</vt:lpwstr>
      </vt:variant>
      <vt:variant>
        <vt:i4>1114174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_Toc210592508</vt:lpwstr>
      </vt:variant>
      <vt:variant>
        <vt:i4>1114174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_Toc210592507</vt:lpwstr>
      </vt:variant>
      <vt:variant>
        <vt:i4>1114174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_Toc210592506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 de Negocio</dc:title>
  <dc:creator>Ana Lizza Pasindo</dc:creator>
  <cp:lastModifiedBy>nvillalobos</cp:lastModifiedBy>
  <cp:revision>2</cp:revision>
  <cp:lastPrinted>2008-09-11T22:09:00Z</cp:lastPrinted>
  <dcterms:created xsi:type="dcterms:W3CDTF">2012-01-12T18:46:00Z</dcterms:created>
  <dcterms:modified xsi:type="dcterms:W3CDTF">2012-01-12T18:46:00Z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&lt;x.x&gt;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