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06E6C">
        <w:rPr>
          <w:szCs w:val="36"/>
        </w:rPr>
        <w:t>Reporte de Diferencia Inventario Inicial – CUROLMOV93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>
      <w:bookmarkStart w:id="0" w:name="_GoBack"/>
      <w:bookmarkEnd w:id="0"/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45F7F" w:rsidP="00F60C24">
            <w:pPr>
              <w:pStyle w:val="Tabletext"/>
              <w:jc w:val="center"/>
            </w:pPr>
            <w:r>
              <w:t>17</w:t>
            </w:r>
            <w:r w:rsidR="00D1606C" w:rsidRPr="00C70293">
              <w:t>/</w:t>
            </w:r>
            <w:r w:rsidR="000B0194">
              <w:t>0</w:t>
            </w:r>
            <w:r w:rsidR="00C31318">
              <w:t>1</w:t>
            </w:r>
            <w:r w:rsidR="00D1606C" w:rsidRPr="00C70293">
              <w:t>/201</w:t>
            </w:r>
            <w:r w:rsidR="00C313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115894">
              <w:t>Diferencia Inventario Inicial</w:t>
            </w:r>
            <w:r w:rsidR="00BE60E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31318" w:rsidRDefault="0055504A" w:rsidP="00C31318">
            <w:pPr>
              <w:pStyle w:val="Sinespaciado"/>
              <w:rPr>
                <w:sz w:val="20"/>
                <w:szCs w:val="20"/>
              </w:rPr>
            </w:pPr>
            <w:r w:rsidRPr="00C31318">
              <w:rPr>
                <w:sz w:val="20"/>
                <w:szCs w:val="20"/>
              </w:rPr>
              <w:t xml:space="preserve">Folio CAI </w:t>
            </w:r>
            <w:r w:rsidR="003B034E" w:rsidRPr="00C31318">
              <w:rPr>
                <w:sz w:val="20"/>
                <w:szCs w:val="20"/>
              </w:rPr>
              <w:t>000</w:t>
            </w:r>
            <w:r w:rsidR="00C31318" w:rsidRPr="00C31318">
              <w:rPr>
                <w:sz w:val="20"/>
                <w:szCs w:val="20"/>
              </w:rPr>
              <w:t>3536</w:t>
            </w:r>
          </w:p>
          <w:p w:rsidR="00C31318" w:rsidRPr="00C70293" w:rsidRDefault="00C31318" w:rsidP="00C313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Disposur, 1.14.1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2E5FB2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4491398" w:history="1">
        <w:r w:rsidR="002E5FB2" w:rsidRPr="006F4106">
          <w:rPr>
            <w:rStyle w:val="Hipervnculo"/>
          </w:rPr>
          <w:t>1</w:t>
        </w:r>
        <w:r w:rsidR="002E5F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E5FB2" w:rsidRPr="006F4106">
          <w:rPr>
            <w:rStyle w:val="Hipervnculo"/>
          </w:rPr>
          <w:t>Introducción</w:t>
        </w:r>
        <w:r w:rsidR="002E5FB2">
          <w:rPr>
            <w:webHidden/>
          </w:rPr>
          <w:tab/>
        </w:r>
        <w:r w:rsidR="002E5FB2">
          <w:rPr>
            <w:webHidden/>
          </w:rPr>
          <w:fldChar w:fldCharType="begin"/>
        </w:r>
        <w:r w:rsidR="002E5FB2">
          <w:rPr>
            <w:webHidden/>
          </w:rPr>
          <w:instrText xml:space="preserve"> PAGEREF _Toc504491398 \h </w:instrText>
        </w:r>
        <w:r w:rsidR="002E5FB2">
          <w:rPr>
            <w:webHidden/>
          </w:rPr>
        </w:r>
        <w:r w:rsidR="002E5FB2">
          <w:rPr>
            <w:webHidden/>
          </w:rPr>
          <w:fldChar w:fldCharType="separate"/>
        </w:r>
        <w:r w:rsidR="002E5FB2">
          <w:rPr>
            <w:webHidden/>
          </w:rPr>
          <w:t>4</w:t>
        </w:r>
        <w:r w:rsidR="002E5FB2">
          <w:rPr>
            <w:webHidden/>
          </w:rPr>
          <w:fldChar w:fldCharType="end"/>
        </w:r>
      </w:hyperlink>
    </w:p>
    <w:p w:rsidR="002E5FB2" w:rsidRDefault="002E5F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91399" w:history="1">
        <w:r w:rsidRPr="006F410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</w:rPr>
          <w:t xml:space="preserve">Caso de uso: </w:t>
        </w:r>
        <w:r w:rsidR="00C06E6C">
          <w:rPr>
            <w:rStyle w:val="Hipervnculo"/>
          </w:rPr>
          <w:t>Reporte de Diferencia Inventario Inicial – CUROLMOV93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_Toc504491399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5FB2" w:rsidRDefault="002E5F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91400" w:history="1">
        <w:r w:rsidRPr="006F4106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FB2" w:rsidRDefault="002E5F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91401" w:history="1">
        <w:r w:rsidRPr="006F410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_Toc504491401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5FB2" w:rsidRDefault="002E5F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91402" w:history="1">
        <w:r w:rsidRPr="006F410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_Toc504491402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E5FB2" w:rsidRDefault="002E5F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91403" w:history="1">
        <w:r w:rsidRPr="006F4106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FB2" w:rsidRDefault="002E5F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91404" w:history="1">
        <w:r w:rsidRPr="006F4106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FB2" w:rsidRDefault="002E5F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91405" w:history="1">
        <w:r w:rsidRPr="006F4106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FB2" w:rsidRDefault="002E5F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91406" w:history="1">
        <w:r w:rsidRPr="006F410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_Toc504491406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E5FB2" w:rsidRDefault="002E5F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91407" w:history="1">
        <w:r w:rsidRPr="006F4106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FB2" w:rsidRDefault="002E5F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491408" w:history="1">
        <w:r w:rsidRPr="006F4106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FB2" w:rsidRDefault="002E5F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4491409" w:history="1">
        <w:r w:rsidRPr="006F410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FB2" w:rsidRDefault="002E5F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4491410" w:history="1">
        <w:r w:rsidRPr="006F410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_Toc504491410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5FB2" w:rsidRDefault="002E5F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91411" w:history="1">
        <w:r w:rsidRPr="006F410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F410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_Toc504491411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E5FB2" w:rsidRDefault="002E5F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491412" w:history="1">
        <w:r w:rsidRPr="006F4106">
          <w:rPr>
            <w:rStyle w:val="Hipervnculo"/>
          </w:rPr>
          <w:t>7 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_Toc504491412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C06E6C">
        <w:rPr>
          <w:szCs w:val="36"/>
        </w:rPr>
        <w:t>Reporte de Diferencia Inventario Inicial – CUROLMOV93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04491398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04491399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C06E6C">
        <w:rPr>
          <w:szCs w:val="36"/>
        </w:rPr>
        <w:t>Reporte de Diferencia Inventario Inicial – CUROLMOV93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04491400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C31318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 detalle de la cantidad de cada producto con la que inicia la jornada de trabajo, así como realizar un conteo físico del inventario y anotar cualquier posible diferencia respecto a la cantidad de producto registrada en el sistema.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504491401"/>
      <w:r>
        <w:t>3</w:t>
      </w:r>
      <w:r>
        <w:tab/>
      </w:r>
      <w:r w:rsidR="007B6535">
        <w:t>Diagrama de Casos de Uso</w:t>
      </w:r>
      <w:bookmarkEnd w:id="9"/>
    </w:p>
    <w:p w:rsidR="007A7851" w:rsidRPr="007A7851" w:rsidRDefault="00A602CC" w:rsidP="007A7851">
      <w:pPr>
        <w:rPr>
          <w:lang w:val="es-MX" w:eastAsia="es-MX"/>
        </w:rPr>
      </w:pPr>
      <w:r w:rsidRPr="00A602CC">
        <w:rPr>
          <w:noProof/>
          <w:lang w:val="es-MX" w:eastAsia="es-MX"/>
        </w:rPr>
        <w:drawing>
          <wp:inline distT="0" distB="0" distL="0" distR="0" wp14:anchorId="4AD61C85" wp14:editId="1310F20F">
            <wp:extent cx="6333490" cy="29089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04491402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04491403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04491404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A602CC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A602CC">
        <w:rPr>
          <w:rFonts w:cs="Arial"/>
          <w:sz w:val="20"/>
          <w:szCs w:val="20"/>
        </w:rPr>
        <w:t>.</w:t>
      </w:r>
    </w:p>
    <w:p w:rsidR="00715F48" w:rsidRDefault="00715F48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debe haber </w:t>
      </w:r>
      <w:r w:rsidR="00C31805">
        <w:rPr>
          <w:rFonts w:cs="Arial"/>
          <w:sz w:val="20"/>
          <w:szCs w:val="20"/>
        </w:rPr>
        <w:t>realizado al menos una carga en el sistema para la fecha actual</w:t>
      </w:r>
      <w:r w:rsidR="00A602CC">
        <w:rPr>
          <w:rFonts w:cs="Arial"/>
          <w:sz w:val="20"/>
          <w:szCs w:val="20"/>
        </w:rPr>
        <w:t>.</w:t>
      </w:r>
    </w:p>
    <w:p w:rsidR="00A602CC" w:rsidRDefault="00A602CC" w:rsidP="00A602CC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A602CC" w:rsidRDefault="00A602CC" w:rsidP="00A602CC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A602CC" w:rsidRDefault="00A602CC" w:rsidP="00A602C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04491405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F60C24" w:rsidRPr="005E7B39" w:rsidRDefault="0072777A" w:rsidP="005E7B39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4491406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04491407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5E7B39" w:rsidRPr="00AE291E" w:rsidRDefault="005E7B39" w:rsidP="005E7B39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E7B39" w:rsidRPr="00AE291E" w:rsidRDefault="005E7B39" w:rsidP="005E7B39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5E7B39" w:rsidRPr="00AE291E" w:rsidRDefault="005E7B39" w:rsidP="005E7B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5E7B39" w:rsidRPr="00AE291E" w:rsidRDefault="005E7B39" w:rsidP="005E7B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E7B39" w:rsidRPr="005E7B39" w:rsidRDefault="005E7B39" w:rsidP="005E7B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556C6" w:rsidRDefault="00E556C6" w:rsidP="00E556C6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556C6" w:rsidRDefault="00E556C6" w:rsidP="00E556C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E556C6" w:rsidRDefault="00E556C6" w:rsidP="00E556C6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E556C6" w:rsidRPr="00E37E8E" w:rsidRDefault="00E556C6" w:rsidP="00E556C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556C6" w:rsidRDefault="00E556C6" w:rsidP="00E556C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E556C6" w:rsidRDefault="00E556C6" w:rsidP="00E556C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556C6" w:rsidRDefault="00E556C6" w:rsidP="00E556C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E556C6" w:rsidRDefault="00E556C6" w:rsidP="00E556C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E556C6" w:rsidRPr="0056661C" w:rsidRDefault="00E556C6" w:rsidP="00E556C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E556C6" w:rsidRPr="004B38B8" w:rsidRDefault="004B38B8" w:rsidP="004B38B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4B38B8" w:rsidRDefault="004B38B8" w:rsidP="004B38B8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del vendedor y </w:t>
      </w:r>
      <w:r w:rsidR="00FE7FC6">
        <w:rPr>
          <w:rFonts w:cs="Arial"/>
          <w:sz w:val="20"/>
          <w:szCs w:val="20"/>
        </w:rPr>
        <w:t>ruta actuales</w:t>
      </w:r>
      <w:r>
        <w:rPr>
          <w:rFonts w:cs="Arial"/>
          <w:sz w:val="20"/>
          <w:szCs w:val="20"/>
        </w:rPr>
        <w:t>:</w:t>
      </w:r>
    </w:p>
    <w:p w:rsidR="004B38B8" w:rsidRPr="00442E5B" w:rsidRDefault="004B38B8" w:rsidP="004B38B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B38B8" w:rsidRDefault="00644438" w:rsidP="004B38B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B38B8" w:rsidRDefault="004B38B8" w:rsidP="004B38B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44438" w:rsidRPr="00644438" w:rsidRDefault="00FE7FC6" w:rsidP="006444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4B38B8" w:rsidRPr="00B7751F" w:rsidRDefault="004B38B8" w:rsidP="006444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B7751F">
        <w:rPr>
          <w:rFonts w:cs="Arial"/>
          <w:b/>
          <w:sz w:val="20"/>
          <w:szCs w:val="20"/>
        </w:rPr>
        <w:t>VenRut</w:t>
      </w:r>
      <w:proofErr w:type="spellEnd"/>
    </w:p>
    <w:p w:rsidR="00644438" w:rsidRPr="00644438" w:rsidRDefault="00644438" w:rsidP="006444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44438">
        <w:rPr>
          <w:rFonts w:cs="Arial"/>
          <w:sz w:val="20"/>
          <w:szCs w:val="20"/>
        </w:rPr>
        <w:t>VendedorID</w:t>
      </w:r>
      <w:proofErr w:type="spellEnd"/>
    </w:p>
    <w:p w:rsidR="004B38B8" w:rsidRPr="00644438" w:rsidRDefault="004B38B8" w:rsidP="006444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44438">
        <w:rPr>
          <w:rFonts w:cs="Arial"/>
          <w:sz w:val="20"/>
          <w:szCs w:val="20"/>
        </w:rPr>
        <w:t>RUTClave</w:t>
      </w:r>
      <w:proofErr w:type="spellEnd"/>
    </w:p>
    <w:p w:rsidR="00644438" w:rsidRPr="00644438" w:rsidRDefault="00644438" w:rsidP="006444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644438" w:rsidRDefault="00644438" w:rsidP="006444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644438" w:rsidRDefault="00644438" w:rsidP="006444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644438" w:rsidRPr="00644438" w:rsidRDefault="00644438" w:rsidP="006444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644438" w:rsidRDefault="00644438" w:rsidP="006444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644438" w:rsidRPr="004B38B8" w:rsidRDefault="00644438" w:rsidP="006444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3057F" w:rsidRPr="00294545" w:rsidRDefault="0063057F" w:rsidP="0063057F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6_3"/>
      <w:r>
        <w:rPr>
          <w:rFonts w:cs="Arial"/>
          <w:sz w:val="20"/>
          <w:szCs w:val="20"/>
        </w:rPr>
        <w:t>El sistema obtiene la siguiente información de las cargas realizadas para la jornada de trabajo:</w:t>
      </w:r>
    </w:p>
    <w:bookmarkEnd w:id="27"/>
    <w:p w:rsidR="0063057F" w:rsidRDefault="0063057F" w:rsidP="0063057F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3057F" w:rsidRPr="0063057F" w:rsidRDefault="0063057F" w:rsidP="0063057F">
      <w:pPr>
        <w:pStyle w:val="Prrafodelista"/>
        <w:numPr>
          <w:ilvl w:val="2"/>
          <w:numId w:val="6"/>
        </w:numPr>
        <w:ind w:left="170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63057F"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63057F" w:rsidRPr="0063057F" w:rsidRDefault="0063057F" w:rsidP="0063057F">
      <w:pPr>
        <w:pStyle w:val="Prrafodelista"/>
        <w:numPr>
          <w:ilvl w:val="2"/>
          <w:numId w:val="6"/>
        </w:numPr>
        <w:ind w:left="1701"/>
        <w:rPr>
          <w:rStyle w:val="Hipervnculo"/>
          <w:color w:val="auto"/>
          <w:sz w:val="20"/>
          <w:szCs w:val="20"/>
          <w:u w:val="none"/>
        </w:rPr>
      </w:pPr>
      <w:r w:rsidRPr="0063057F">
        <w:rPr>
          <w:rStyle w:val="Hipervnculo"/>
          <w:color w:val="auto"/>
          <w:sz w:val="20"/>
          <w:szCs w:val="20"/>
          <w:u w:val="none"/>
        </w:rPr>
        <w:t xml:space="preserve">DiaClave </w:t>
      </w:r>
    </w:p>
    <w:p w:rsidR="0063057F" w:rsidRPr="0063057F" w:rsidRDefault="0063057F" w:rsidP="0063057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63057F">
        <w:rPr>
          <w:rStyle w:val="Hipervnculo"/>
          <w:b/>
          <w:color w:val="auto"/>
          <w:sz w:val="20"/>
          <w:szCs w:val="20"/>
          <w:u w:val="none"/>
        </w:rPr>
        <w:t>Dia</w:t>
      </w:r>
      <w:proofErr w:type="spellEnd"/>
    </w:p>
    <w:p w:rsidR="0063057F" w:rsidRPr="0063057F" w:rsidRDefault="0063057F" w:rsidP="0063057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63057F">
        <w:rPr>
          <w:rFonts w:cs="Arial"/>
          <w:sz w:val="20"/>
          <w:szCs w:val="20"/>
        </w:rPr>
        <w:t>DiaClave</w:t>
      </w:r>
    </w:p>
    <w:p w:rsidR="0063057F" w:rsidRPr="0063057F" w:rsidRDefault="0063057F" w:rsidP="0063057F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63057F">
        <w:rPr>
          <w:rFonts w:cs="Arial"/>
          <w:sz w:val="20"/>
          <w:szCs w:val="20"/>
        </w:rPr>
        <w:t>FechaCaptura</w:t>
      </w:r>
      <w:proofErr w:type="spellEnd"/>
      <w:r w:rsidRPr="0063057F">
        <w:rPr>
          <w:rFonts w:cs="Arial"/>
          <w:sz w:val="20"/>
          <w:szCs w:val="20"/>
        </w:rPr>
        <w:t xml:space="preserve"> = Fecha seleccionada como filtro</w:t>
      </w:r>
    </w:p>
    <w:p w:rsidR="0063057F" w:rsidRPr="0063057F" w:rsidRDefault="0063057F" w:rsidP="0063057F">
      <w:pPr>
        <w:pStyle w:val="Prrafodelista"/>
        <w:numPr>
          <w:ilvl w:val="2"/>
          <w:numId w:val="6"/>
        </w:numPr>
        <w:ind w:left="1701"/>
        <w:rPr>
          <w:rStyle w:val="Hipervnculo"/>
          <w:color w:val="auto"/>
          <w:sz w:val="20"/>
          <w:szCs w:val="20"/>
          <w:u w:val="none"/>
        </w:rPr>
      </w:pPr>
      <w:r w:rsidRPr="0063057F">
        <w:rPr>
          <w:rStyle w:val="Hipervnculo"/>
          <w:color w:val="auto"/>
          <w:sz w:val="20"/>
          <w:szCs w:val="20"/>
          <w:u w:val="none"/>
        </w:rPr>
        <w:t>Tipo = 2</w:t>
      </w:r>
    </w:p>
    <w:p w:rsidR="0063057F" w:rsidRPr="0063057F" w:rsidRDefault="0063057F" w:rsidP="0063057F">
      <w:pPr>
        <w:pStyle w:val="Prrafodelista"/>
        <w:numPr>
          <w:ilvl w:val="2"/>
          <w:numId w:val="6"/>
        </w:numPr>
        <w:ind w:left="170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63057F">
        <w:rPr>
          <w:rStyle w:val="Hipervnculo"/>
          <w:color w:val="auto"/>
          <w:sz w:val="20"/>
          <w:szCs w:val="20"/>
          <w:u w:val="none"/>
        </w:rPr>
        <w:t>TipoFase</w:t>
      </w:r>
      <w:proofErr w:type="spellEnd"/>
      <w:r w:rsidRPr="0063057F">
        <w:rPr>
          <w:rStyle w:val="Hipervnculo"/>
          <w:color w:val="auto"/>
          <w:sz w:val="20"/>
          <w:szCs w:val="20"/>
          <w:u w:val="none"/>
        </w:rPr>
        <w:t xml:space="preserve"> &lt;&gt; 0</w:t>
      </w:r>
    </w:p>
    <w:p w:rsidR="0063057F" w:rsidRPr="0063057F" w:rsidRDefault="0063057F" w:rsidP="0063057F">
      <w:pPr>
        <w:pStyle w:val="Prrafodelista"/>
        <w:numPr>
          <w:ilvl w:val="2"/>
          <w:numId w:val="6"/>
        </w:numPr>
        <w:ind w:left="170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63057F"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  <w:r w:rsidRPr="0063057F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Pr="0063057F">
        <w:rPr>
          <w:rStyle w:val="Hipervnculo"/>
          <w:color w:val="auto"/>
          <w:sz w:val="20"/>
          <w:szCs w:val="20"/>
          <w:u w:val="none"/>
        </w:rPr>
        <w:t>USUId</w:t>
      </w:r>
      <w:proofErr w:type="spellEnd"/>
      <w:r w:rsidRPr="0063057F">
        <w:rPr>
          <w:rStyle w:val="Hipervnculo"/>
          <w:color w:val="auto"/>
          <w:sz w:val="20"/>
          <w:szCs w:val="20"/>
          <w:u w:val="none"/>
        </w:rPr>
        <w:t xml:space="preserve"> registrado en sesión para la ruta actual</w:t>
      </w:r>
    </w:p>
    <w:p w:rsidR="0063057F" w:rsidRPr="0063057F" w:rsidRDefault="0063057F" w:rsidP="0063057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63057F">
        <w:rPr>
          <w:rFonts w:cs="Arial"/>
          <w:b/>
          <w:sz w:val="20"/>
          <w:szCs w:val="20"/>
        </w:rPr>
        <w:t>TransProdDetalle</w:t>
      </w:r>
    </w:p>
    <w:p w:rsidR="0063057F" w:rsidRPr="0063057F" w:rsidRDefault="0063057F" w:rsidP="0063057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63057F"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63057F" w:rsidRPr="0063057F" w:rsidRDefault="0063057F" w:rsidP="0063057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63057F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63057F" w:rsidRPr="0063057F" w:rsidRDefault="0063057F" w:rsidP="0063057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63057F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63057F" w:rsidRPr="0063057F" w:rsidRDefault="0063057F" w:rsidP="0063057F">
      <w:pPr>
        <w:pStyle w:val="Prrafodelista"/>
        <w:numPr>
          <w:ilvl w:val="4"/>
          <w:numId w:val="6"/>
        </w:numPr>
        <w:ind w:left="3544"/>
        <w:rPr>
          <w:rStyle w:val="Hipervnculo"/>
          <w:color w:val="auto"/>
          <w:sz w:val="20"/>
          <w:szCs w:val="20"/>
          <w:u w:val="none"/>
        </w:rPr>
      </w:pPr>
      <w:r w:rsidRPr="0063057F">
        <w:rPr>
          <w:rStyle w:val="Hipervnculo"/>
          <w:b/>
          <w:color w:val="auto"/>
          <w:sz w:val="20"/>
          <w:szCs w:val="20"/>
          <w:u w:val="none"/>
        </w:rPr>
        <w:t>Producto</w:t>
      </w:r>
    </w:p>
    <w:p w:rsidR="0063057F" w:rsidRPr="0063057F" w:rsidRDefault="0063057F" w:rsidP="00E556C6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 w:rsidRPr="0063057F">
        <w:rPr>
          <w:rFonts w:cs="Arial"/>
          <w:sz w:val="20"/>
          <w:szCs w:val="20"/>
        </w:rPr>
        <w:t>ProductoClave</w:t>
      </w:r>
      <w:proofErr w:type="spellEnd"/>
    </w:p>
    <w:p w:rsidR="0063057F" w:rsidRPr="0063057F" w:rsidRDefault="0063057F" w:rsidP="00E556C6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r w:rsidRPr="0063057F">
        <w:rPr>
          <w:rFonts w:cs="Arial"/>
          <w:sz w:val="20"/>
          <w:szCs w:val="20"/>
        </w:rPr>
        <w:t>Nombre</w:t>
      </w:r>
    </w:p>
    <w:p w:rsidR="0063057F" w:rsidRPr="0063057F" w:rsidRDefault="0063057F" w:rsidP="0063057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63057F" w:rsidRPr="00E556C6" w:rsidRDefault="0063057F" w:rsidP="00E556C6">
      <w:pPr>
        <w:pStyle w:val="Prrafodelista"/>
        <w:numPr>
          <w:ilvl w:val="3"/>
          <w:numId w:val="6"/>
        </w:numPr>
        <w:ind w:left="2552"/>
        <w:rPr>
          <w:sz w:val="20"/>
          <w:szCs w:val="20"/>
        </w:rPr>
      </w:pPr>
      <w:r w:rsidRPr="0063057F">
        <w:rPr>
          <w:rStyle w:val="Hipervnculo"/>
          <w:color w:val="auto"/>
          <w:sz w:val="20"/>
          <w:szCs w:val="20"/>
          <w:u w:val="none"/>
        </w:rPr>
        <w:t>Cantidad</w:t>
      </w:r>
    </w:p>
    <w:p w:rsidR="00E5549C" w:rsidRPr="001C5F63" w:rsidRDefault="00E5549C" w:rsidP="00E5549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bookmarkEnd w:id="25"/>
      <w:bookmarkEnd w:id="26"/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5549C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E5549C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E5549C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Agencia: Se imprime la etiqueta “Agencia:” +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E5549C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 y Número: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&gt;.</w:t>
      </w:r>
    </w:p>
    <w:p w:rsidR="00E5549C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Colonia: Se imprime la etiqueta </w:t>
      </w:r>
      <w:r w:rsidRPr="004A74C8">
        <w:rPr>
          <w:rFonts w:cs="Arial"/>
          <w:sz w:val="20"/>
          <w:szCs w:val="20"/>
        </w:rPr>
        <w:t>“Col</w:t>
      </w:r>
      <w:r>
        <w:rPr>
          <w:rFonts w:cs="Arial"/>
          <w:sz w:val="20"/>
          <w:szCs w:val="20"/>
        </w:rPr>
        <w:t>. 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E5549C" w:rsidRPr="00E5549C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Teléfono: Se imprime la etiqueta “Tel:” </w:t>
      </w:r>
      <w:r w:rsidRPr="004A74C8">
        <w:rPr>
          <w:rFonts w:cs="Arial"/>
          <w:sz w:val="20"/>
          <w:szCs w:val="20"/>
        </w:rPr>
        <w:t>+ &lt;</w:t>
      </w:r>
      <w:proofErr w:type="spellStart"/>
      <w:r w:rsidRPr="004A74C8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Telefono</w:t>
      </w:r>
      <w:proofErr w:type="spellEnd"/>
      <w:r>
        <w:rPr>
          <w:rFonts w:cs="Arial"/>
          <w:sz w:val="20"/>
          <w:szCs w:val="20"/>
        </w:rPr>
        <w:t>&gt;.</w:t>
      </w:r>
    </w:p>
    <w:p w:rsidR="00306831" w:rsidRDefault="00306831" w:rsidP="0030683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E5549C" w:rsidRDefault="00E5549C" w:rsidP="00E5549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E5549C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 xml:space="preserve">r, </w:t>
      </w:r>
      <w:r>
        <w:rPr>
          <w:sz w:val="20"/>
          <w:szCs w:val="20"/>
          <w:lang w:eastAsia="en-US"/>
        </w:rPr>
        <w:t>e</w:t>
      </w:r>
      <w:r w:rsidRPr="00B7751F">
        <w:rPr>
          <w:sz w:val="20"/>
          <w:szCs w:val="20"/>
          <w:lang w:eastAsia="en-US"/>
        </w:rPr>
        <w:t xml:space="preserve">n caso de que el vendedor cuente con más de una ruta </w:t>
      </w:r>
      <w:r>
        <w:rPr>
          <w:sz w:val="20"/>
          <w:szCs w:val="20"/>
          <w:lang w:eastAsia="en-US"/>
        </w:rPr>
        <w:t>asignada</w:t>
      </w:r>
      <w:r w:rsidRPr="00B7751F">
        <w:rPr>
          <w:sz w:val="20"/>
          <w:szCs w:val="20"/>
          <w:lang w:eastAsia="en-US"/>
        </w:rPr>
        <w:t>, se deberán presentar todas ellas, separadas por una coma (,), ejemplo: “R001, R002, R003”.</w:t>
      </w:r>
    </w:p>
    <w:p w:rsidR="00E5549C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Vendedor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B7751F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B7751F">
        <w:rPr>
          <w:rFonts w:cs="Arial"/>
          <w:sz w:val="20"/>
          <w:szCs w:val="20"/>
        </w:rPr>
        <w:t xml:space="preserve"> la información del vendedor, concatenando el identificador 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 xml:space="preserve"> y su nombre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B7751F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B7751F">
        <w:rPr>
          <w:rFonts w:cs="Arial"/>
          <w:sz w:val="20"/>
          <w:szCs w:val="20"/>
        </w:rPr>
        <w:t>, ejemplo: “0001 – Juan Araiza”.</w:t>
      </w:r>
    </w:p>
    <w:p w:rsidR="00E5549C" w:rsidRPr="008C75C9" w:rsidRDefault="00E5549C" w:rsidP="00E5549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hh:mm</w:t>
      </w:r>
      <w:proofErr w:type="gramStart"/>
      <w:r w:rsidRPr="00FF4F0D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FF4F0D">
        <w:rPr>
          <w:sz w:val="20"/>
          <w:szCs w:val="20"/>
          <w:lang w:val="es-MX" w:eastAsia="en-US"/>
        </w:rPr>
        <w:t>.</w:t>
      </w:r>
    </w:p>
    <w:p w:rsidR="008C75C9" w:rsidRPr="00684195" w:rsidRDefault="008C75C9" w:rsidP="008C75C9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8C75C9" w:rsidRPr="00684195" w:rsidRDefault="00A671FC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</w:t>
      </w:r>
      <w:r w:rsidR="00E5549C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>ve</w:t>
      </w:r>
    </w:p>
    <w:p w:rsidR="008C75C9" w:rsidRDefault="00A671FC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</w:t>
      </w:r>
    </w:p>
    <w:p w:rsidR="00A671FC" w:rsidRDefault="00A671FC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Inv. </w:t>
      </w:r>
      <w:proofErr w:type="spellStart"/>
      <w:r>
        <w:rPr>
          <w:rFonts w:cs="Arial"/>
          <w:sz w:val="20"/>
          <w:szCs w:val="20"/>
        </w:rPr>
        <w:t>Ini</w:t>
      </w:r>
      <w:proofErr w:type="spellEnd"/>
      <w:r>
        <w:rPr>
          <w:rFonts w:cs="Arial"/>
          <w:sz w:val="20"/>
          <w:szCs w:val="20"/>
        </w:rPr>
        <w:t>.</w:t>
      </w:r>
    </w:p>
    <w:p w:rsidR="00A671FC" w:rsidRPr="00684195" w:rsidRDefault="00A671FC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Conteo</w:t>
      </w:r>
    </w:p>
    <w:p w:rsidR="00231621" w:rsidRDefault="00231621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473733">
        <w:rPr>
          <w:rFonts w:cs="Arial"/>
          <w:sz w:val="20"/>
          <w:szCs w:val="20"/>
        </w:rPr>
        <w:t>producto y unidad de venta incluidos en las cargas obtenidas</w:t>
      </w:r>
      <w:r>
        <w:rPr>
          <w:rFonts w:cs="Arial"/>
          <w:sz w:val="20"/>
          <w:szCs w:val="20"/>
        </w:rPr>
        <w:t>:</w:t>
      </w:r>
    </w:p>
    <w:p w:rsidR="00231621" w:rsidRPr="00231621" w:rsidRDefault="00231621" w:rsidP="002316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73733">
        <w:rPr>
          <w:rFonts w:cs="Arial"/>
          <w:sz w:val="20"/>
          <w:szCs w:val="20"/>
        </w:rPr>
        <w:t xml:space="preserve"> en la columna correspondiente, ordenándola de manera ascendente por la clave del producto &lt;</w:t>
      </w:r>
      <w:proofErr w:type="spellStart"/>
      <w:r w:rsidR="00473733">
        <w:rPr>
          <w:rFonts w:cs="Arial"/>
          <w:sz w:val="20"/>
          <w:szCs w:val="20"/>
        </w:rPr>
        <w:t>TransProdDetalle.ProductoClave</w:t>
      </w:r>
      <w:proofErr w:type="spellEnd"/>
      <w:r w:rsidR="00473733">
        <w:rPr>
          <w:rFonts w:cs="Arial"/>
          <w:sz w:val="20"/>
          <w:szCs w:val="20"/>
        </w:rPr>
        <w:t>&gt;:</w:t>
      </w:r>
    </w:p>
    <w:p w:rsidR="00231621" w:rsidRDefault="00473733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1E2E95" w:rsidRDefault="00473733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018CD">
        <w:rPr>
          <w:rFonts w:cs="Arial"/>
          <w:b/>
          <w:sz w:val="20"/>
          <w:szCs w:val="20"/>
        </w:rPr>
        <w:t>Pres:</w:t>
      </w:r>
      <w:r>
        <w:rPr>
          <w:rFonts w:cs="Arial"/>
          <w:sz w:val="20"/>
          <w:szCs w:val="20"/>
        </w:rPr>
        <w:t xml:space="preserve"> 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 seguido de su unidad de venta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‘UNIDADV’&gt;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&gt;.</w:t>
      </w:r>
    </w:p>
    <w:p w:rsidR="00473733" w:rsidRDefault="00473733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Inv. </w:t>
      </w:r>
      <w:proofErr w:type="spellStart"/>
      <w:r>
        <w:rPr>
          <w:rFonts w:cs="Arial"/>
          <w:b/>
          <w:sz w:val="20"/>
          <w:szCs w:val="20"/>
        </w:rPr>
        <w:t>Ini</w:t>
      </w:r>
      <w:proofErr w:type="spellEnd"/>
      <w:r>
        <w:rPr>
          <w:rFonts w:cs="Arial"/>
          <w:b/>
          <w:sz w:val="20"/>
          <w:szCs w:val="20"/>
        </w:rPr>
        <w:t xml:space="preserve">.: </w:t>
      </w:r>
      <w:r>
        <w:rPr>
          <w:rFonts w:cs="Arial"/>
          <w:sz w:val="20"/>
          <w:szCs w:val="20"/>
        </w:rPr>
        <w:t>Se presenta la cantidad de producto cargado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actual&gt;.</w:t>
      </w:r>
    </w:p>
    <w:p w:rsidR="001E2E95" w:rsidRPr="00B43428" w:rsidRDefault="00473733" w:rsidP="002316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Conteo: </w:t>
      </w:r>
      <w:r>
        <w:rPr>
          <w:rFonts w:cs="Arial"/>
          <w:sz w:val="20"/>
          <w:szCs w:val="20"/>
        </w:rPr>
        <w:t xml:space="preserve">Se presenta </w:t>
      </w:r>
      <w:r w:rsidRPr="00F57545">
        <w:rPr>
          <w:sz w:val="20"/>
          <w:szCs w:val="20"/>
          <w:lang w:eastAsia="en-US"/>
        </w:rPr>
        <w:t>una línea horizontal que servirá como base para escritura</w:t>
      </w:r>
      <w:r>
        <w:rPr>
          <w:sz w:val="20"/>
          <w:szCs w:val="20"/>
          <w:lang w:eastAsia="en-US"/>
        </w:rPr>
        <w:t>.</w:t>
      </w:r>
    </w:p>
    <w:p w:rsidR="00EB297A" w:rsidRDefault="00EB297A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EB297A" w:rsidRDefault="00EB297A" w:rsidP="0047373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Leyenda </w:t>
      </w:r>
      <w:r w:rsidR="002E5FB2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Correcto</w:t>
      </w:r>
      <w:r w:rsidR="002E5FB2">
        <w:rPr>
          <w:rFonts w:cs="Arial"/>
          <w:sz w:val="20"/>
          <w:szCs w:val="20"/>
        </w:rPr>
        <w:t>”</w:t>
      </w:r>
    </w:p>
    <w:p w:rsidR="002E5FB2" w:rsidRDefault="00EB297A" w:rsidP="00C45F7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E5FB2">
        <w:rPr>
          <w:rFonts w:cs="Arial"/>
          <w:b/>
          <w:sz w:val="20"/>
          <w:szCs w:val="20"/>
        </w:rPr>
        <w:t>Firma</w:t>
      </w:r>
      <w:r w:rsidR="002E5FB2" w:rsidRPr="002E5FB2">
        <w:rPr>
          <w:rFonts w:cs="Arial"/>
          <w:b/>
          <w:sz w:val="20"/>
          <w:szCs w:val="20"/>
        </w:rPr>
        <w:t xml:space="preserve"> </w:t>
      </w:r>
      <w:r w:rsidRPr="002E5FB2">
        <w:rPr>
          <w:rFonts w:cs="Arial"/>
          <w:b/>
          <w:sz w:val="20"/>
          <w:szCs w:val="20"/>
        </w:rPr>
        <w:t>Almacén</w:t>
      </w:r>
      <w:r w:rsidR="002E5FB2" w:rsidRPr="002E5FB2">
        <w:rPr>
          <w:rFonts w:cs="Arial"/>
          <w:b/>
          <w:sz w:val="20"/>
          <w:szCs w:val="20"/>
        </w:rPr>
        <w:t>:</w:t>
      </w:r>
      <w:r w:rsidR="0012352D" w:rsidRPr="002E5FB2">
        <w:rPr>
          <w:rFonts w:cs="Arial"/>
          <w:sz w:val="20"/>
          <w:szCs w:val="20"/>
        </w:rPr>
        <w:t xml:space="preserve"> </w:t>
      </w:r>
      <w:r w:rsidR="002E5FB2" w:rsidRPr="001B0E7C">
        <w:rPr>
          <w:rFonts w:cs="Arial"/>
          <w:sz w:val="20"/>
          <w:szCs w:val="20"/>
        </w:rPr>
        <w:t xml:space="preserve">Se presenta </w:t>
      </w:r>
      <w:r w:rsidR="002E5FB2">
        <w:rPr>
          <w:rFonts w:cs="Arial"/>
          <w:sz w:val="20"/>
          <w:szCs w:val="20"/>
        </w:rPr>
        <w:t>una</w:t>
      </w:r>
      <w:r w:rsidR="002E5FB2" w:rsidRPr="001B0E7C">
        <w:rPr>
          <w:rFonts w:cs="Arial"/>
          <w:sz w:val="20"/>
          <w:szCs w:val="20"/>
        </w:rPr>
        <w:t xml:space="preserve"> línea para firma y debajo de ella la leyenda “</w:t>
      </w:r>
      <w:r w:rsidR="002E5FB2">
        <w:rPr>
          <w:rFonts w:cs="Arial"/>
          <w:sz w:val="20"/>
          <w:szCs w:val="20"/>
        </w:rPr>
        <w:t>Firma Conformidad Almacén</w:t>
      </w:r>
      <w:r w:rsidR="002E5FB2" w:rsidRPr="001B0E7C">
        <w:rPr>
          <w:rFonts w:cs="Arial"/>
          <w:sz w:val="20"/>
          <w:szCs w:val="20"/>
        </w:rPr>
        <w:t>”.</w:t>
      </w:r>
    </w:p>
    <w:p w:rsidR="00EB297A" w:rsidRPr="002E5FB2" w:rsidRDefault="00EB297A" w:rsidP="00C45F7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E5FB2">
        <w:rPr>
          <w:rFonts w:cs="Arial"/>
          <w:b/>
          <w:sz w:val="20"/>
          <w:szCs w:val="20"/>
        </w:rPr>
        <w:t>Firma Vendedor</w:t>
      </w:r>
      <w:r w:rsidR="002E5FB2">
        <w:rPr>
          <w:rFonts w:cs="Arial"/>
          <w:b/>
          <w:sz w:val="20"/>
          <w:szCs w:val="20"/>
        </w:rPr>
        <w:t>:</w:t>
      </w:r>
      <w:r w:rsidR="0012352D" w:rsidRPr="002E5FB2">
        <w:rPr>
          <w:rFonts w:cs="Arial"/>
          <w:sz w:val="20"/>
          <w:szCs w:val="20"/>
        </w:rPr>
        <w:t xml:space="preserve"> </w:t>
      </w:r>
      <w:r w:rsidR="002E5FB2" w:rsidRPr="001B0E7C">
        <w:rPr>
          <w:rFonts w:cs="Arial"/>
          <w:sz w:val="20"/>
          <w:szCs w:val="20"/>
        </w:rPr>
        <w:t xml:space="preserve">Se presenta </w:t>
      </w:r>
      <w:r w:rsidR="002E5FB2">
        <w:rPr>
          <w:rFonts w:cs="Arial"/>
          <w:sz w:val="20"/>
          <w:szCs w:val="20"/>
        </w:rPr>
        <w:t>una</w:t>
      </w:r>
      <w:r w:rsidR="002E5FB2" w:rsidRPr="001B0E7C">
        <w:rPr>
          <w:rFonts w:cs="Arial"/>
          <w:sz w:val="20"/>
          <w:szCs w:val="20"/>
        </w:rPr>
        <w:t xml:space="preserve"> línea para firma y debajo de ella </w:t>
      </w:r>
      <w:r w:rsidR="002E5FB2">
        <w:rPr>
          <w:rFonts w:cs="Arial"/>
          <w:sz w:val="20"/>
          <w:szCs w:val="20"/>
        </w:rPr>
        <w:t>el nombre &lt;</w:t>
      </w:r>
      <w:proofErr w:type="spellStart"/>
      <w:r w:rsidR="002E5FB2">
        <w:rPr>
          <w:rFonts w:cs="Arial"/>
          <w:sz w:val="20"/>
          <w:szCs w:val="20"/>
        </w:rPr>
        <w:t>Vendedor.Nombre</w:t>
      </w:r>
      <w:proofErr w:type="spellEnd"/>
      <w:r w:rsidR="002E5FB2">
        <w:rPr>
          <w:rFonts w:cs="Arial"/>
          <w:sz w:val="20"/>
          <w:szCs w:val="20"/>
        </w:rPr>
        <w:t>&gt; e identificador &lt;</w:t>
      </w:r>
      <w:proofErr w:type="spellStart"/>
      <w:r w:rsidR="002E5FB2">
        <w:rPr>
          <w:rFonts w:cs="Arial"/>
          <w:sz w:val="20"/>
          <w:szCs w:val="20"/>
        </w:rPr>
        <w:t>Vendedor.VendedorId</w:t>
      </w:r>
      <w:proofErr w:type="spellEnd"/>
      <w:r w:rsidR="002E5FB2">
        <w:rPr>
          <w:rFonts w:cs="Arial"/>
          <w:sz w:val="20"/>
          <w:szCs w:val="20"/>
        </w:rPr>
        <w:t xml:space="preserve">&gt; del vendedor, seguidos de </w:t>
      </w:r>
      <w:r w:rsidR="002E5FB2" w:rsidRPr="001B0E7C">
        <w:rPr>
          <w:rFonts w:cs="Arial"/>
          <w:sz w:val="20"/>
          <w:szCs w:val="20"/>
        </w:rPr>
        <w:t>la leyenda “</w:t>
      </w:r>
      <w:r w:rsidR="002E5FB2">
        <w:rPr>
          <w:rFonts w:cs="Arial"/>
          <w:sz w:val="20"/>
          <w:szCs w:val="20"/>
        </w:rPr>
        <w:t>Vendedor</w:t>
      </w:r>
      <w:r w:rsidR="002E5FB2" w:rsidRPr="001B0E7C">
        <w:rPr>
          <w:rFonts w:cs="Arial"/>
          <w:sz w:val="20"/>
          <w:szCs w:val="20"/>
        </w:rPr>
        <w:t>.</w:t>
      </w:r>
    </w:p>
    <w:p w:rsidR="00EB297A" w:rsidRDefault="00EB297A" w:rsidP="0047373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E5FB2">
        <w:rPr>
          <w:rFonts w:cs="Arial"/>
          <w:b/>
          <w:sz w:val="20"/>
          <w:szCs w:val="20"/>
        </w:rPr>
        <w:t>Firma Supervisor</w:t>
      </w:r>
      <w:r w:rsidR="002E5FB2" w:rsidRPr="002E5FB2">
        <w:rPr>
          <w:rFonts w:cs="Arial"/>
          <w:b/>
          <w:sz w:val="20"/>
          <w:szCs w:val="20"/>
        </w:rPr>
        <w:t>:</w:t>
      </w:r>
      <w:r w:rsidR="0012352D">
        <w:rPr>
          <w:rFonts w:cs="Arial"/>
          <w:sz w:val="20"/>
          <w:szCs w:val="20"/>
        </w:rPr>
        <w:t xml:space="preserve"> </w:t>
      </w:r>
      <w:r w:rsidR="002E5FB2" w:rsidRPr="001B0E7C">
        <w:rPr>
          <w:rFonts w:cs="Arial"/>
          <w:sz w:val="20"/>
          <w:szCs w:val="20"/>
        </w:rPr>
        <w:t xml:space="preserve">Se presenta </w:t>
      </w:r>
      <w:r w:rsidR="002E5FB2">
        <w:rPr>
          <w:rFonts w:cs="Arial"/>
          <w:sz w:val="20"/>
          <w:szCs w:val="20"/>
        </w:rPr>
        <w:t>una</w:t>
      </w:r>
      <w:r w:rsidR="002E5FB2" w:rsidRPr="001B0E7C">
        <w:rPr>
          <w:rFonts w:cs="Arial"/>
          <w:sz w:val="20"/>
          <w:szCs w:val="20"/>
        </w:rPr>
        <w:t xml:space="preserve"> línea para firma y debajo de ella la leyenda “</w:t>
      </w:r>
      <w:r w:rsidR="002E5FB2">
        <w:rPr>
          <w:rFonts w:cs="Arial"/>
          <w:sz w:val="20"/>
          <w:szCs w:val="20"/>
        </w:rPr>
        <w:t>Firma Supervisor</w:t>
      </w:r>
      <w:r w:rsidR="002E5FB2" w:rsidRPr="001B0E7C">
        <w:rPr>
          <w:rFonts w:cs="Arial"/>
          <w:sz w:val="20"/>
          <w:szCs w:val="20"/>
        </w:rPr>
        <w:t>”.</w:t>
      </w:r>
      <w:r>
        <w:rPr>
          <w:rFonts w:cs="Arial"/>
          <w:sz w:val="20"/>
          <w:szCs w:val="20"/>
        </w:rPr>
        <w:t xml:space="preserve"> 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504491408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504491409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504491410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F171B4" w:rsidRPr="00411B9E" w:rsidRDefault="00F171B4" w:rsidP="00411B9E">
      <w:pPr>
        <w:rPr>
          <w:lang w:eastAsia="es-MX"/>
        </w:rPr>
      </w:pPr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04491411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200213" w:rsidRPr="002E5FB2" w:rsidRDefault="00200213" w:rsidP="002D2A6C">
      <w:bookmarkStart w:id="40" w:name="_Toc207014958"/>
      <w:bookmarkStart w:id="41" w:name="_Toc207088193"/>
      <w:bookmarkEnd w:id="1"/>
      <w:bookmarkEnd w:id="2"/>
    </w:p>
    <w:p w:rsidR="007F4C05" w:rsidRDefault="002E5FB2" w:rsidP="002E5FB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504491412"/>
      <w:r>
        <w:t xml:space="preserve">7   </w:t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2E5FB2" w:rsidRPr="005E463A" w:rsidRDefault="002E5FB2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E5FB2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5FB2" w:rsidRPr="0094253D" w:rsidRDefault="002E5FB2" w:rsidP="002E5FB2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2E5FB2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E5FB2" w:rsidRPr="0094253D" w:rsidRDefault="002E5FB2" w:rsidP="002E5FB2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2E5FB2" w:rsidP="0050002F">
            <w:pPr>
              <w:pStyle w:val="Listaconvietas"/>
            </w:pPr>
            <w:r>
              <w:rPr>
                <w:i w:val="0"/>
                <w:color w:val="auto"/>
              </w:rPr>
              <w:t>22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01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8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2352D" w:rsidRPr="00200213" w:rsidTr="0012352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52D" w:rsidRPr="00200213" w:rsidRDefault="0012352D" w:rsidP="0012352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E5FB2" w:rsidRPr="00200213" w:rsidTr="0012352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5FB2" w:rsidRPr="00C956DA" w:rsidRDefault="002E5FB2" w:rsidP="002E5FB2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2E5FB2" w:rsidRPr="00200213" w:rsidTr="0012352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E5FB2" w:rsidRPr="00C956DA" w:rsidRDefault="002E5FB2" w:rsidP="002E5FB2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12352D" w:rsidRPr="00200213" w:rsidTr="0012352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2352D" w:rsidRPr="00200213" w:rsidRDefault="002E5FB2" w:rsidP="0012352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22/01/2018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E5FB2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5FB2" w:rsidRPr="0094253D" w:rsidRDefault="002E5FB2" w:rsidP="002E5FB2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2E5FB2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E5FB2" w:rsidRPr="0094253D" w:rsidRDefault="002E5FB2" w:rsidP="002E5FB2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E5FB2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22/01/2018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22" w:rsidRDefault="00EB3B22" w:rsidP="00514F06">
      <w:pPr>
        <w:pStyle w:val="Ttulo1"/>
      </w:pPr>
      <w:r>
        <w:separator/>
      </w:r>
    </w:p>
  </w:endnote>
  <w:endnote w:type="continuationSeparator" w:id="0">
    <w:p w:rsidR="00EB3B22" w:rsidRDefault="00EB3B2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F7F" w:rsidRDefault="00C45F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45F7F" w:rsidRDefault="00C45F7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45F7F" w:rsidRPr="00596B48" w:rsidTr="00B01427">
      <w:trPr>
        <w:trHeight w:val="539"/>
      </w:trPr>
      <w:tc>
        <w:tcPr>
          <w:tcW w:w="3331" w:type="dxa"/>
        </w:tcPr>
        <w:p w:rsidR="00C45F7F" w:rsidRPr="00596B48" w:rsidRDefault="00C45F7F" w:rsidP="00BF497C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16712C39" wp14:editId="0EBA362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C45F7F" w:rsidRPr="00B01427" w:rsidRDefault="00C45F7F" w:rsidP="00BF497C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C45F7F" w:rsidRPr="00596B48" w:rsidRDefault="00C45F7F" w:rsidP="00BF497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06E6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06E6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45F7F" w:rsidRPr="00596B48" w:rsidRDefault="00C45F7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22" w:rsidRDefault="00EB3B22" w:rsidP="00514F06">
      <w:pPr>
        <w:pStyle w:val="Ttulo1"/>
      </w:pPr>
      <w:r>
        <w:separator/>
      </w:r>
    </w:p>
  </w:footnote>
  <w:footnote w:type="continuationSeparator" w:id="0">
    <w:p w:rsidR="00EB3B22" w:rsidRDefault="00EB3B2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45F7F" w:rsidRPr="00375A5D" w:rsidTr="003E5D6F">
      <w:tc>
        <w:tcPr>
          <w:tcW w:w="4604" w:type="dxa"/>
        </w:tcPr>
        <w:p w:rsidR="00C45F7F" w:rsidRPr="00375A5D" w:rsidRDefault="00C45F7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45F7F" w:rsidRPr="00375A5D" w:rsidRDefault="00C45F7F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C45F7F" w:rsidRPr="00F52321" w:rsidTr="003E5D6F">
      <w:tc>
        <w:tcPr>
          <w:tcW w:w="4604" w:type="dxa"/>
        </w:tcPr>
        <w:p w:rsidR="00C45F7F" w:rsidRPr="00BC0D4A" w:rsidRDefault="00C45F7F" w:rsidP="0011589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CUROLMOV93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ReporteDifInventarioInicial</w:t>
          </w:r>
        </w:p>
      </w:tc>
      <w:tc>
        <w:tcPr>
          <w:tcW w:w="4893" w:type="dxa"/>
        </w:tcPr>
        <w:p w:rsidR="00C45F7F" w:rsidRPr="005D520D" w:rsidRDefault="00C45F7F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:22/01/2018 </w:t>
          </w:r>
        </w:p>
      </w:tc>
    </w:tr>
  </w:tbl>
  <w:p w:rsidR="00C45F7F" w:rsidRDefault="00C45F7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45F7F" w:rsidTr="003104A1">
      <w:trPr>
        <w:cantSplit/>
        <w:trHeight w:val="1412"/>
      </w:trPr>
      <w:tc>
        <w:tcPr>
          <w:tcW w:w="10114" w:type="dxa"/>
          <w:vAlign w:val="center"/>
        </w:tcPr>
        <w:p w:rsidR="00C45F7F" w:rsidRDefault="00C45F7F" w:rsidP="00BF497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37B47A18" wp14:editId="21BCA99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C45F7F" w:rsidRPr="00872B53" w:rsidRDefault="00C45F7F" w:rsidP="00BF497C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45F7F" w:rsidRDefault="00C45F7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254F2E"/>
    <w:multiLevelType w:val="multilevel"/>
    <w:tmpl w:val="7BCE26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29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33"/>
  </w:num>
  <w:num w:numId="3">
    <w:abstractNumId w:val="27"/>
  </w:num>
  <w:num w:numId="4">
    <w:abstractNumId w:val="5"/>
  </w:num>
  <w:num w:numId="5">
    <w:abstractNumId w:val="19"/>
  </w:num>
  <w:num w:numId="6">
    <w:abstractNumId w:val="18"/>
  </w:num>
  <w:num w:numId="7">
    <w:abstractNumId w:val="13"/>
  </w:num>
  <w:num w:numId="8">
    <w:abstractNumId w:val="29"/>
  </w:num>
  <w:num w:numId="9">
    <w:abstractNumId w:val="16"/>
  </w:num>
  <w:num w:numId="10">
    <w:abstractNumId w:val="20"/>
  </w:num>
  <w:num w:numId="11">
    <w:abstractNumId w:val="12"/>
  </w:num>
  <w:num w:numId="12">
    <w:abstractNumId w:val="10"/>
  </w:num>
  <w:num w:numId="13">
    <w:abstractNumId w:val="9"/>
  </w:num>
  <w:num w:numId="14">
    <w:abstractNumId w:val="35"/>
  </w:num>
  <w:num w:numId="15">
    <w:abstractNumId w:val="15"/>
  </w:num>
  <w:num w:numId="16">
    <w:abstractNumId w:val="0"/>
  </w:num>
  <w:num w:numId="17">
    <w:abstractNumId w:val="23"/>
  </w:num>
  <w:num w:numId="18">
    <w:abstractNumId w:val="42"/>
  </w:num>
  <w:num w:numId="19">
    <w:abstractNumId w:val="40"/>
  </w:num>
  <w:num w:numId="20">
    <w:abstractNumId w:val="31"/>
  </w:num>
  <w:num w:numId="21">
    <w:abstractNumId w:val="3"/>
  </w:num>
  <w:num w:numId="22">
    <w:abstractNumId w:val="34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9"/>
  </w:num>
  <w:num w:numId="30">
    <w:abstractNumId w:val="11"/>
  </w:num>
  <w:num w:numId="31">
    <w:abstractNumId w:val="4"/>
  </w:num>
  <w:num w:numId="32">
    <w:abstractNumId w:val="28"/>
  </w:num>
  <w:num w:numId="33">
    <w:abstractNumId w:val="26"/>
  </w:num>
  <w:num w:numId="34">
    <w:abstractNumId w:val="41"/>
  </w:num>
  <w:num w:numId="35">
    <w:abstractNumId w:val="2"/>
  </w:num>
  <w:num w:numId="36">
    <w:abstractNumId w:val="8"/>
  </w:num>
  <w:num w:numId="37">
    <w:abstractNumId w:val="7"/>
  </w:num>
  <w:num w:numId="38">
    <w:abstractNumId w:val="30"/>
  </w:num>
  <w:num w:numId="39">
    <w:abstractNumId w:val="36"/>
  </w:num>
  <w:num w:numId="40">
    <w:abstractNumId w:val="1"/>
  </w:num>
  <w:num w:numId="41">
    <w:abstractNumId w:val="24"/>
  </w:num>
  <w:num w:numId="42">
    <w:abstractNumId w:val="17"/>
  </w:num>
  <w:num w:numId="43">
    <w:abstractNumId w:val="38"/>
  </w:num>
  <w:num w:numId="44">
    <w:abstractNumId w:val="37"/>
  </w:num>
  <w:num w:numId="4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6873"/>
    <w:rsid w:val="00007259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64630"/>
    <w:rsid w:val="00065CB2"/>
    <w:rsid w:val="000671A5"/>
    <w:rsid w:val="00074319"/>
    <w:rsid w:val="000808A0"/>
    <w:rsid w:val="00080A28"/>
    <w:rsid w:val="000829CE"/>
    <w:rsid w:val="00082AAD"/>
    <w:rsid w:val="00082CD4"/>
    <w:rsid w:val="00090CEA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B613D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D20F5"/>
    <w:rsid w:val="002D2A6C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5FB2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6BFF"/>
    <w:rsid w:val="00336C8B"/>
    <w:rsid w:val="00337D3D"/>
    <w:rsid w:val="003400C4"/>
    <w:rsid w:val="00341547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2281"/>
    <w:rsid w:val="00374800"/>
    <w:rsid w:val="0037589B"/>
    <w:rsid w:val="003767A1"/>
    <w:rsid w:val="003817A4"/>
    <w:rsid w:val="0038611C"/>
    <w:rsid w:val="003907BC"/>
    <w:rsid w:val="00393A0C"/>
    <w:rsid w:val="00393FD7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D03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46CD0"/>
    <w:rsid w:val="004515F5"/>
    <w:rsid w:val="0045227F"/>
    <w:rsid w:val="004524B9"/>
    <w:rsid w:val="00457353"/>
    <w:rsid w:val="00461371"/>
    <w:rsid w:val="0046781E"/>
    <w:rsid w:val="004706CC"/>
    <w:rsid w:val="00473318"/>
    <w:rsid w:val="00473733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8B8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1B2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B39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057F"/>
    <w:rsid w:val="00633DC4"/>
    <w:rsid w:val="00634490"/>
    <w:rsid w:val="00635285"/>
    <w:rsid w:val="00635705"/>
    <w:rsid w:val="00636859"/>
    <w:rsid w:val="00643279"/>
    <w:rsid w:val="00644438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A55"/>
    <w:rsid w:val="00723FDF"/>
    <w:rsid w:val="00724941"/>
    <w:rsid w:val="0072573B"/>
    <w:rsid w:val="00725FF1"/>
    <w:rsid w:val="0072777A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5216"/>
    <w:rsid w:val="007B6535"/>
    <w:rsid w:val="007B7A34"/>
    <w:rsid w:val="007B7EDC"/>
    <w:rsid w:val="007C3BBF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635"/>
    <w:rsid w:val="008A19C2"/>
    <w:rsid w:val="008A251B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E6B13"/>
    <w:rsid w:val="009F1C75"/>
    <w:rsid w:val="009F2204"/>
    <w:rsid w:val="009F308D"/>
    <w:rsid w:val="009F473B"/>
    <w:rsid w:val="009F63D6"/>
    <w:rsid w:val="009F6D98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2C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5047"/>
    <w:rsid w:val="00A7531F"/>
    <w:rsid w:val="00A759D4"/>
    <w:rsid w:val="00A76CA6"/>
    <w:rsid w:val="00A83771"/>
    <w:rsid w:val="00A846D9"/>
    <w:rsid w:val="00A93594"/>
    <w:rsid w:val="00A96448"/>
    <w:rsid w:val="00AA06BC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7138"/>
    <w:rsid w:val="00B971A4"/>
    <w:rsid w:val="00B973C1"/>
    <w:rsid w:val="00B97BC5"/>
    <w:rsid w:val="00BA0FC4"/>
    <w:rsid w:val="00BA3122"/>
    <w:rsid w:val="00BA4F1D"/>
    <w:rsid w:val="00BA6039"/>
    <w:rsid w:val="00BB0BFE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497C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6E6C"/>
    <w:rsid w:val="00C07145"/>
    <w:rsid w:val="00C11A36"/>
    <w:rsid w:val="00C1221B"/>
    <w:rsid w:val="00C13476"/>
    <w:rsid w:val="00C15C18"/>
    <w:rsid w:val="00C15F43"/>
    <w:rsid w:val="00C170C5"/>
    <w:rsid w:val="00C260C8"/>
    <w:rsid w:val="00C27247"/>
    <w:rsid w:val="00C27877"/>
    <w:rsid w:val="00C2796C"/>
    <w:rsid w:val="00C31318"/>
    <w:rsid w:val="00C31805"/>
    <w:rsid w:val="00C334D1"/>
    <w:rsid w:val="00C35450"/>
    <w:rsid w:val="00C36371"/>
    <w:rsid w:val="00C40071"/>
    <w:rsid w:val="00C4021F"/>
    <w:rsid w:val="00C404BD"/>
    <w:rsid w:val="00C4257C"/>
    <w:rsid w:val="00C45F7F"/>
    <w:rsid w:val="00C516D0"/>
    <w:rsid w:val="00C5646D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B0234"/>
    <w:rsid w:val="00CB0BD3"/>
    <w:rsid w:val="00CB3A2E"/>
    <w:rsid w:val="00CB3B89"/>
    <w:rsid w:val="00CB4B8F"/>
    <w:rsid w:val="00CB7F03"/>
    <w:rsid w:val="00CC2A64"/>
    <w:rsid w:val="00CC2DB1"/>
    <w:rsid w:val="00CC64E7"/>
    <w:rsid w:val="00CC7E66"/>
    <w:rsid w:val="00CD38C2"/>
    <w:rsid w:val="00CE147C"/>
    <w:rsid w:val="00CE1627"/>
    <w:rsid w:val="00CE79BA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135"/>
    <w:rsid w:val="00D613F4"/>
    <w:rsid w:val="00D6492E"/>
    <w:rsid w:val="00D65EF8"/>
    <w:rsid w:val="00D6613C"/>
    <w:rsid w:val="00D730A8"/>
    <w:rsid w:val="00D751A5"/>
    <w:rsid w:val="00D81A76"/>
    <w:rsid w:val="00D8224D"/>
    <w:rsid w:val="00D84072"/>
    <w:rsid w:val="00D865F4"/>
    <w:rsid w:val="00D86D1E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49C"/>
    <w:rsid w:val="00E556C6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2848"/>
    <w:rsid w:val="00E83D6A"/>
    <w:rsid w:val="00E873A1"/>
    <w:rsid w:val="00E903E2"/>
    <w:rsid w:val="00E941E8"/>
    <w:rsid w:val="00EA19F8"/>
    <w:rsid w:val="00EA434D"/>
    <w:rsid w:val="00EA443E"/>
    <w:rsid w:val="00EA6C59"/>
    <w:rsid w:val="00EA7B1A"/>
    <w:rsid w:val="00EB00D7"/>
    <w:rsid w:val="00EB154D"/>
    <w:rsid w:val="00EB297A"/>
    <w:rsid w:val="00EB29AB"/>
    <w:rsid w:val="00EB3B22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312B3"/>
    <w:rsid w:val="00F335B0"/>
    <w:rsid w:val="00F36B30"/>
    <w:rsid w:val="00F36E8B"/>
    <w:rsid w:val="00F40306"/>
    <w:rsid w:val="00F429C9"/>
    <w:rsid w:val="00F45C49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4849"/>
    <w:rsid w:val="00FA3494"/>
    <w:rsid w:val="00FA5974"/>
    <w:rsid w:val="00FA72C4"/>
    <w:rsid w:val="00FB2433"/>
    <w:rsid w:val="00FB2E50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AB4"/>
    <w:rsid w:val="00FE7FC6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04AB8A-BA1B-4A22-A4D1-F959211C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BF497C"/>
    <w:rPr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C31318"/>
    <w:rPr>
      <w:rFonts w:ascii="Arial" w:hAnsi="Arial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A602CC"/>
    <w:rPr>
      <w:rFonts w:ascii="Arial" w:hAnsi="Arial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1C5C9-4C2C-42F9-B38B-079C7833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881</TotalTime>
  <Pages>7</Pages>
  <Words>1117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7252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11</cp:revision>
  <cp:lastPrinted>2008-09-11T22:09:00Z</cp:lastPrinted>
  <dcterms:created xsi:type="dcterms:W3CDTF">2018-01-20T04:12:00Z</dcterms:created>
  <dcterms:modified xsi:type="dcterms:W3CDTF">2018-01-26T02:58:00Z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