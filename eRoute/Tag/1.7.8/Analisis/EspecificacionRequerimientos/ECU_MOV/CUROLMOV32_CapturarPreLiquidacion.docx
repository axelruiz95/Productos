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796BBC">
      <w:pPr>
        <w:rPr>
          <w:rStyle w:val="nfasis"/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rFonts w:cs="Arial"/>
          <w:lang w:val="es-MX"/>
        </w:rPr>
      </w:pPr>
    </w:p>
    <w:p w:rsidR="00EB78AE" w:rsidRPr="00870F40" w:rsidRDefault="00870F40" w:rsidP="00F25D69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F25D69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F25D69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proofErr w:type="spellStart"/>
      <w:r w:rsidR="00240DFC">
        <w:t>PreLiquidacion</w:t>
      </w:r>
      <w:proofErr w:type="spellEnd"/>
      <w:r w:rsidR="005427FB">
        <w:t xml:space="preserve"> – CUROLMOV</w:t>
      </w:r>
      <w:r w:rsidR="00240DFC">
        <w:t>32</w:t>
      </w:r>
    </w:p>
    <w:p w:rsidR="0060151C" w:rsidRPr="00CA7A7F" w:rsidRDefault="0060151C" w:rsidP="00F25D69">
      <w:pPr>
        <w:pStyle w:val="Puesto"/>
        <w:jc w:val="right"/>
        <w:rPr>
          <w:lang w:val="es-MX"/>
        </w:rPr>
      </w:pPr>
    </w:p>
    <w:p w:rsidR="0060151C" w:rsidRPr="00457ADF" w:rsidRDefault="00FE1CAC" w:rsidP="00F25D69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723FBA">
        <w:rPr>
          <w:lang w:val="es-MX"/>
        </w:rPr>
        <w:t>1</w:t>
      </w:r>
    </w:p>
    <w:p w:rsidR="0060151C" w:rsidRPr="00CA7A7F" w:rsidRDefault="0060151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FE1CAC" w:rsidRDefault="00FE1CAC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1436DC" w:rsidRPr="00CA7A7F" w:rsidRDefault="001436DC" w:rsidP="00796BBC">
      <w:pPr>
        <w:rPr>
          <w:b/>
          <w:bCs/>
          <w:lang w:val="es-MX"/>
        </w:rPr>
      </w:pPr>
    </w:p>
    <w:p w:rsidR="009F63D6" w:rsidRPr="00CA7A7F" w:rsidRDefault="00A54B9C" w:rsidP="00796BBC">
      <w:pPr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796BBC">
      <w:pPr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240DFC" w:rsidP="00723FBA">
            <w:pPr>
              <w:pStyle w:val="Tabletext"/>
              <w:jc w:val="center"/>
            </w:pPr>
            <w:r>
              <w:t>16/16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723FB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796BBC">
            <w:pPr>
              <w:pStyle w:val="Tabletext"/>
              <w:jc w:val="lef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proofErr w:type="spellStart"/>
            <w:r w:rsidR="00240DFC">
              <w:t>PreLiquidacion</w:t>
            </w:r>
            <w:proofErr w:type="spellEnd"/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796BBC">
            <w:pPr>
              <w:pStyle w:val="Tabletext"/>
              <w:jc w:val="left"/>
            </w:pPr>
            <w:r w:rsidRPr="00D43B15">
              <w:t>Folio CAI 000</w:t>
            </w:r>
            <w:r w:rsidR="00240DFC">
              <w:t>2869</w:t>
            </w:r>
          </w:p>
          <w:p w:rsidR="000A6ADC" w:rsidRDefault="0031217A" w:rsidP="00796BBC">
            <w:pPr>
              <w:pStyle w:val="Tabletext"/>
              <w:jc w:val="lef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240DFC" w:rsidP="00796BBC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13D34" w:rsidRDefault="00113D34" w:rsidP="00723FBA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12/03</w:t>
            </w:r>
            <w:r w:rsidR="00723FBA" w:rsidRPr="00113D34">
              <w:rPr>
                <w:highlight w:val="yellow"/>
              </w:rPr>
              <w:t>/2014</w:t>
            </w:r>
          </w:p>
        </w:tc>
        <w:tc>
          <w:tcPr>
            <w:tcW w:w="1152" w:type="dxa"/>
          </w:tcPr>
          <w:p w:rsidR="007948BC" w:rsidRPr="00113D34" w:rsidRDefault="00723FBA" w:rsidP="00723FBA">
            <w:pPr>
              <w:pStyle w:val="Tabletext"/>
              <w:jc w:val="center"/>
              <w:rPr>
                <w:highlight w:val="yellow"/>
              </w:rPr>
            </w:pPr>
            <w:r w:rsidRPr="00113D3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113D34" w:rsidRDefault="00723FBA" w:rsidP="00796BBC">
            <w:pPr>
              <w:pStyle w:val="Tabletext"/>
              <w:jc w:val="left"/>
              <w:rPr>
                <w:highlight w:val="yellow"/>
                <w:lang w:val="es-ES"/>
              </w:rPr>
            </w:pPr>
            <w:r w:rsidRPr="00113D34">
              <w:rPr>
                <w:highlight w:val="yellow"/>
                <w:lang w:val="es-ES"/>
              </w:rPr>
              <w:t>Para este movimiento se necesita que los depósitos que se capturan en la actividad de "DEPOSITOS" aparezcan en automático ya pre capturados en la actividad de "Pre-liquidación-depósitos" para evitar la doble captura a la hora de pre liquidar.</w:t>
            </w:r>
          </w:p>
          <w:p w:rsidR="00723FBA" w:rsidRPr="00113D34" w:rsidRDefault="00723FBA" w:rsidP="00723FBA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113D34">
              <w:rPr>
                <w:sz w:val="20"/>
                <w:szCs w:val="20"/>
                <w:highlight w:val="yellow"/>
              </w:rPr>
              <w:t>Folio CAI 0002935</w:t>
            </w:r>
          </w:p>
          <w:p w:rsidR="00723FBA" w:rsidRPr="00113D34" w:rsidRDefault="00723FBA" w:rsidP="00723FBA">
            <w:pPr>
              <w:pStyle w:val="Sinespaciado"/>
              <w:rPr>
                <w:highlight w:val="yellow"/>
              </w:rPr>
            </w:pPr>
            <w:r w:rsidRPr="00113D34">
              <w:rPr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7948BC" w:rsidRPr="00113D34" w:rsidRDefault="00723FBA" w:rsidP="00796BBC">
            <w:pPr>
              <w:pStyle w:val="Tabletext"/>
              <w:jc w:val="left"/>
              <w:rPr>
                <w:highlight w:val="yellow"/>
              </w:rPr>
            </w:pPr>
            <w:r w:rsidRPr="00113D34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</w:tbl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481C4A" w:rsidRPr="00CA7A7F" w:rsidRDefault="00A54B9C" w:rsidP="00113D34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796BBC">
      <w:pPr>
        <w:pStyle w:val="TDC2"/>
        <w:rPr>
          <w:lang w:val="es-MX" w:eastAsia="en-US"/>
        </w:rPr>
      </w:pPr>
    </w:p>
    <w:p w:rsidR="005C1B2B" w:rsidRPr="00CA7A7F" w:rsidRDefault="005C1B2B" w:rsidP="00796BBC">
      <w:pPr>
        <w:pStyle w:val="TDC1"/>
        <w:jc w:val="left"/>
        <w:rPr>
          <w:rStyle w:val="Hipervnculo"/>
          <w:noProof w:val="0"/>
          <w:lang w:val="es-MX"/>
        </w:rPr>
      </w:pPr>
    </w:p>
    <w:bookmarkStart w:id="0" w:name="_GoBack"/>
    <w:bookmarkEnd w:id="0"/>
    <w:p w:rsidR="00113D34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2483664" w:history="1">
        <w:r w:rsidR="00113D34" w:rsidRPr="004F3857">
          <w:rPr>
            <w:rStyle w:val="Hipervnculo"/>
            <w:lang w:val="es-GT"/>
          </w:rPr>
          <w:t xml:space="preserve">Especificación de Casos de Uso: </w:t>
        </w:r>
        <w:r w:rsidR="00113D34" w:rsidRPr="004F3857">
          <w:rPr>
            <w:rStyle w:val="Hipervnculo"/>
          </w:rPr>
          <w:t xml:space="preserve"> Capturar PreLiquidacion– CUROLMOV32</w:t>
        </w:r>
        <w:r w:rsidR="00113D34">
          <w:rPr>
            <w:webHidden/>
          </w:rPr>
          <w:tab/>
        </w:r>
        <w:r w:rsidR="00113D34">
          <w:rPr>
            <w:webHidden/>
          </w:rPr>
          <w:fldChar w:fldCharType="begin"/>
        </w:r>
        <w:r w:rsidR="00113D34">
          <w:rPr>
            <w:webHidden/>
          </w:rPr>
          <w:instrText xml:space="preserve"> PAGEREF _Toc382483664 \h </w:instrText>
        </w:r>
        <w:r w:rsidR="00113D34">
          <w:rPr>
            <w:webHidden/>
          </w:rPr>
        </w:r>
        <w:r w:rsidR="00113D34">
          <w:rPr>
            <w:webHidden/>
          </w:rPr>
          <w:fldChar w:fldCharType="separate"/>
        </w:r>
        <w:r w:rsidR="00113D34">
          <w:rPr>
            <w:webHidden/>
          </w:rPr>
          <w:t>4</w:t>
        </w:r>
        <w:r w:rsidR="00113D34">
          <w:rPr>
            <w:webHidden/>
          </w:rPr>
          <w:fldChar w:fldCharType="end"/>
        </w:r>
      </w:hyperlink>
    </w:p>
    <w:p w:rsidR="00113D34" w:rsidRDefault="00113D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483665" w:history="1">
        <w:r w:rsidRPr="004F3857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_Toc382483665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D34" w:rsidRDefault="00113D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483666" w:history="1">
        <w:r w:rsidRPr="004F385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</w:rPr>
          <w:t>Caso de uso: Capturar PreLiquidacion – CUROLMOV32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_Toc382483666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D34" w:rsidRDefault="00113D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483667" w:history="1">
        <w:r w:rsidRPr="004F3857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483668" w:history="1">
        <w:r w:rsidRPr="004F385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_Toc382483668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D34" w:rsidRDefault="00113D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483669" w:history="1">
        <w:r w:rsidRPr="004F385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_Toc382483669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D34" w:rsidRDefault="00113D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483670" w:history="1">
        <w:r w:rsidRPr="004F3857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483671" w:history="1">
        <w:r w:rsidRPr="004F3857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483672" w:history="1">
        <w:r w:rsidRPr="004F385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_Toc382483672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13D34" w:rsidRDefault="00113D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483673" w:history="1">
        <w:r w:rsidRPr="004F3857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483674" w:history="1">
        <w:r w:rsidRPr="004F3857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75" w:history="1">
        <w:r w:rsidRPr="004F3857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84" w:history="1">
        <w:r w:rsidRPr="004F3857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AO01 Modificar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85" w:history="1">
        <w:r w:rsidRPr="004F3857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AO02 Eliminar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86" w:history="1">
        <w:r w:rsidRPr="004F3857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AO03 Crear Nuevo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87" w:history="1">
        <w:r w:rsidRPr="004F3857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AO04 Modificar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88" w:history="1">
        <w:r w:rsidRPr="004F3857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AO05 Eliminar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89" w:history="1">
        <w:r w:rsidRPr="004F3857">
          <w:rPr>
            <w:rStyle w:val="Hipervnculo"/>
            <w:noProof/>
          </w:rPr>
          <w:t>5.2.1.6.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AO06 Crear Nuevo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90" w:history="1">
        <w:r w:rsidRPr="004F3857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  <w:lang w:val="es-MX"/>
          </w:rPr>
          <w:t>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91" w:history="1">
        <w:r w:rsidRPr="004F3857">
          <w:rPr>
            <w:rStyle w:val="Hipervnculo"/>
            <w:noProof/>
          </w:rPr>
          <w:t>5.2.1.7.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VA01 Validar Requeridos en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92" w:history="1">
        <w:r w:rsidRPr="004F3857">
          <w:rPr>
            <w:rStyle w:val="Hipervnculo"/>
            <w:noProof/>
          </w:rPr>
          <w:t>5.2.1.8.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VA02 Validar Requeridos en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93" w:history="1">
        <w:r w:rsidRPr="004F3857">
          <w:rPr>
            <w:rStyle w:val="Hipervnculo"/>
            <w:noProof/>
          </w:rPr>
          <w:t>5.2.1.9.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</w:rPr>
          <w:t>VA03 Validar Diferencia PreLiquidacion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483694" w:history="1">
        <w:r w:rsidRPr="004F3857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483695" w:history="1">
        <w:r w:rsidRPr="004F385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_Toc382483695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13D34" w:rsidRDefault="00113D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483696" w:history="1">
        <w:r w:rsidRPr="004F3857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3D34" w:rsidRDefault="00113D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483697" w:history="1">
        <w:r w:rsidRPr="004F385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F385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_Toc382483697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CA7A7F" w:rsidRDefault="002A1C58" w:rsidP="00796BBC">
      <w:pPr>
        <w:pStyle w:val="TDC1"/>
        <w:jc w:val="left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96BBC">
      <w:pPr>
        <w:pStyle w:val="InfoBlue"/>
        <w:jc w:val="left"/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7A1FC8" w:rsidRPr="00CA7A7F" w:rsidRDefault="007A1FC8" w:rsidP="00796BBC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F2384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fldSimple w:instr="title  \* Mergeformat ">
        <w:bookmarkStart w:id="3" w:name="_Toc365897738"/>
        <w:bookmarkStart w:id="4" w:name="_Toc367391398"/>
        <w:bookmarkStart w:id="5" w:name="_Toc382483664"/>
        <w:r w:rsidR="0031217A">
          <w:rPr>
            <w:lang w:val="es-GT"/>
          </w:rPr>
          <w:t xml:space="preserve">Especificación de Casos de Uso: </w:t>
        </w:r>
      </w:fldSimple>
      <w:bookmarkEnd w:id="3"/>
      <w:bookmarkEnd w:id="4"/>
      <w:r>
        <w:rPr>
          <w:lang w:val="es-GT"/>
        </w:rPr>
        <w:fldChar w:fldCharType="end"/>
      </w:r>
      <w:r w:rsidR="003F6CF5" w:rsidRPr="003F6CF5">
        <w:t xml:space="preserve"> </w:t>
      </w:r>
      <w:r w:rsidR="003F6CF5" w:rsidRPr="00382908">
        <w:t>Capturar</w:t>
      </w:r>
      <w:r w:rsidR="00240DFC">
        <w:t xml:space="preserve"> </w:t>
      </w:r>
      <w:proofErr w:type="spellStart"/>
      <w:r w:rsidR="00240DFC">
        <w:t>PreLiquidacion</w:t>
      </w:r>
      <w:proofErr w:type="spellEnd"/>
      <w:r w:rsidR="003F6CF5">
        <w:t>– CUROLMOV3</w:t>
      </w:r>
      <w:r w:rsidR="00240DFC">
        <w:t>2</w:t>
      </w:r>
      <w:bookmarkEnd w:id="5"/>
    </w:p>
    <w:p w:rsidR="00752DDD" w:rsidRPr="00CA7A7F" w:rsidRDefault="00752DDD" w:rsidP="00796BBC">
      <w:pPr>
        <w:rPr>
          <w:lang w:val="es-MX" w:eastAsia="en-US"/>
        </w:rPr>
      </w:pPr>
    </w:p>
    <w:p w:rsidR="00FE1CAC" w:rsidRPr="00CA7A7F" w:rsidRDefault="00FE1CAC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  <w:jc w:val="left"/>
      </w:pPr>
    </w:p>
    <w:p w:rsidR="00752DDD" w:rsidRPr="00CA7A7F" w:rsidRDefault="00752DDD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6" w:name="_Toc382483665"/>
      <w:r w:rsidRPr="00CA7A7F">
        <w:t>Introducción</w:t>
      </w:r>
      <w:bookmarkEnd w:id="6"/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3907BC" w:rsidRPr="00CA7A7F" w:rsidRDefault="003907BC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7" w:name="_Toc210573166"/>
      <w:bookmarkStart w:id="8" w:name="_Toc38248366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3F6CF5" w:rsidRPr="00382908">
        <w:t xml:space="preserve">Capturar </w:t>
      </w:r>
      <w:proofErr w:type="spellStart"/>
      <w:r w:rsidR="00240DFC">
        <w:t>PreLiquidacion</w:t>
      </w:r>
      <w:proofErr w:type="spellEnd"/>
      <w:r w:rsidR="003F6CF5">
        <w:t xml:space="preserve"> – CUROLMOV3</w:t>
      </w:r>
      <w:r w:rsidR="00240DFC">
        <w:t>2</w:t>
      </w:r>
      <w:bookmarkEnd w:id="8"/>
    </w:p>
    <w:p w:rsidR="003907BC" w:rsidRPr="00CA7A7F" w:rsidRDefault="003907BC" w:rsidP="00796BBC">
      <w:pPr>
        <w:rPr>
          <w:i/>
          <w:iCs/>
          <w:color w:val="0000FF"/>
          <w:lang w:val="es-MX"/>
        </w:rPr>
      </w:pPr>
    </w:p>
    <w:p w:rsidR="004D45D6" w:rsidRPr="00CA7A7F" w:rsidRDefault="004D45D6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9" w:name="_Toc182735725"/>
      <w:bookmarkStart w:id="10" w:name="_Toc38248366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796BBC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BA597B">
        <w:rPr>
          <w:sz w:val="20"/>
          <w:szCs w:val="20"/>
          <w:lang w:eastAsia="en-US"/>
        </w:rPr>
        <w:t>capturar de manera desglosada, las distintas denominaciones recibidas como forma de pago en Efectivo, tales como billetes y monedas. También se podrán registrar los documentos que cubrirán el pago por parte de los clientes, como fichas de depósito, cheques, etc.</w:t>
      </w:r>
    </w:p>
    <w:p w:rsidR="004D45D6" w:rsidRPr="00F726EF" w:rsidRDefault="004D45D6" w:rsidP="00796BBC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796BBC">
      <w:pPr>
        <w:rPr>
          <w:i/>
          <w:iCs/>
          <w:color w:val="0000FF"/>
          <w:lang w:val="es-MX"/>
        </w:rPr>
      </w:pPr>
    </w:p>
    <w:p w:rsidR="00481C4A" w:rsidRPr="00CA7A7F" w:rsidRDefault="007B6535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1" w:name="_Toc182735724"/>
      <w:bookmarkStart w:id="12" w:name="_Toc382483668"/>
      <w:r w:rsidRPr="00CA7A7F">
        <w:t>Diagrama de Casos de Uso</w:t>
      </w:r>
      <w:bookmarkEnd w:id="12"/>
    </w:p>
    <w:bookmarkEnd w:id="11"/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B20347" w:rsidRPr="00CA7A7F" w:rsidRDefault="00220E0A" w:rsidP="00796BBC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BF9F314" wp14:editId="3EEF316A">
            <wp:extent cx="61722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3" w:name="_Toc182735726"/>
      <w:bookmarkStart w:id="14" w:name="_Toc382483669"/>
      <w:r w:rsidRPr="00CA7A7F">
        <w:t>Precondiciones</w:t>
      </w:r>
      <w:bookmarkEnd w:id="13"/>
      <w:bookmarkEnd w:id="14"/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5" w:name="_Toc382483670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796BB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6" w:name="_Toc382483671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0E7DAD" w:rsidRPr="000E7DAD" w:rsidRDefault="00C67AF6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220E0A" w:rsidRDefault="00220E0A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venta hecha en Efectivo o una Cobranza realizada.</w:t>
      </w:r>
    </w:p>
    <w:p w:rsidR="000E7DAD" w:rsidRDefault="000E7DAD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de existir un registro en la tabla </w:t>
      </w:r>
      <w:proofErr w:type="spellStart"/>
      <w:r>
        <w:rPr>
          <w:sz w:val="20"/>
          <w:szCs w:val="20"/>
          <w:lang w:val="es-MX" w:eastAsia="en-US"/>
        </w:rPr>
        <w:t>PreLiquidacion</w:t>
      </w:r>
      <w:proofErr w:type="spellEnd"/>
    </w:p>
    <w:p w:rsidR="000E7DAD" w:rsidRDefault="000E7DAD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activo el parámetro &lt;</w:t>
      </w:r>
      <w:proofErr w:type="spellStart"/>
      <w:r>
        <w:rPr>
          <w:sz w:val="20"/>
          <w:szCs w:val="20"/>
          <w:lang w:val="es-MX" w:eastAsia="en-US"/>
        </w:rPr>
        <w:t>CONHist.Preliquidacion</w:t>
      </w:r>
      <w:proofErr w:type="spellEnd"/>
      <w:r>
        <w:rPr>
          <w:sz w:val="20"/>
          <w:szCs w:val="20"/>
          <w:lang w:val="es-MX" w:eastAsia="en-US"/>
        </w:rPr>
        <w:t>&gt; debe de estar activo.</w:t>
      </w:r>
    </w:p>
    <w:p w:rsidR="00481C4A" w:rsidRDefault="00481C4A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7" w:name="_Toc52616584"/>
      <w:bookmarkStart w:id="18" w:name="_Toc182735728"/>
      <w:bookmarkStart w:id="19" w:name="_Toc382483672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796BBC">
      <w:pPr>
        <w:pStyle w:val="Textoindependiente"/>
        <w:jc w:val="left"/>
        <w:rPr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82483673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921551" w:rsidRPr="008E1481" w:rsidRDefault="00F25D69" w:rsidP="008E1481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C51687" w:rsidRPr="008C345A" w:rsidRDefault="000F0AEC" w:rsidP="00796BBC">
      <w:pPr>
        <w:pStyle w:val="Prrafodelista"/>
        <w:numPr>
          <w:ilvl w:val="0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3"/>
    <w:p w:rsidR="004248DE" w:rsidRPr="008C345A" w:rsidRDefault="000F0AEC" w:rsidP="00796BBC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proofErr w:type="spellStart"/>
      <w:r w:rsidR="00EE4FC4">
        <w:rPr>
          <w:rStyle w:val="Hipervnculo"/>
          <w:rFonts w:cs="Arial"/>
          <w:color w:val="auto"/>
          <w:sz w:val="20"/>
          <w:szCs w:val="20"/>
          <w:u w:val="none"/>
        </w:rPr>
        <w:t>PreLiquidacion</w:t>
      </w:r>
      <w:proofErr w:type="spellEnd"/>
    </w:p>
    <w:p w:rsidR="00D02928" w:rsidRDefault="00D02928" w:rsidP="00796BBC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08792E">
        <w:rPr>
          <w:rFonts w:cs="Arial"/>
          <w:sz w:val="20"/>
          <w:szCs w:val="20"/>
        </w:rPr>
        <w:t xml:space="preserve"> de la tabla </w:t>
      </w:r>
      <w:proofErr w:type="spellStart"/>
      <w:r w:rsidR="0008792E">
        <w:rPr>
          <w:rFonts w:cs="Arial"/>
          <w:sz w:val="20"/>
          <w:szCs w:val="20"/>
        </w:rPr>
        <w:t>PreLiquidacion</w:t>
      </w:r>
      <w:proofErr w:type="spellEnd"/>
      <w:r w:rsidR="0008792E">
        <w:rPr>
          <w:rFonts w:cs="Arial"/>
          <w:sz w:val="20"/>
          <w:szCs w:val="20"/>
        </w:rPr>
        <w:t xml:space="preserve"> donde &lt;</w:t>
      </w:r>
      <w:proofErr w:type="spellStart"/>
      <w:r w:rsidR="0008792E">
        <w:rPr>
          <w:rFonts w:cs="Arial"/>
          <w:sz w:val="20"/>
          <w:szCs w:val="20"/>
        </w:rPr>
        <w:t>PreLiquidacion.Enviado</w:t>
      </w:r>
      <w:proofErr w:type="spellEnd"/>
      <w:r w:rsidR="0008792E">
        <w:rPr>
          <w:rFonts w:cs="Arial"/>
          <w:sz w:val="20"/>
          <w:szCs w:val="20"/>
        </w:rPr>
        <w:t xml:space="preserve"> = 0&gt;</w:t>
      </w:r>
      <w:r>
        <w:rPr>
          <w:rFonts w:cs="Arial"/>
          <w:sz w:val="20"/>
          <w:szCs w:val="20"/>
        </w:rPr>
        <w:t>:</w:t>
      </w:r>
    </w:p>
    <w:p w:rsidR="00D02928" w:rsidRDefault="00385EDF" w:rsidP="00796BBC">
      <w:pPr>
        <w:pStyle w:val="Prrafodelista"/>
        <w:numPr>
          <w:ilvl w:val="1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PreLiquidacion</w:t>
      </w:r>
      <w:proofErr w:type="spellEnd"/>
    </w:p>
    <w:p w:rsidR="00385EDF" w:rsidRPr="0051189A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51189A" w:rsidRPr="0051189A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FechaPreLiquidacion</w:t>
      </w:r>
      <w:proofErr w:type="spellEnd"/>
    </w:p>
    <w:p w:rsidR="004441AD" w:rsidRPr="0008792E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</w:p>
    <w:p w:rsidR="00737429" w:rsidRPr="00737429" w:rsidRDefault="0008792E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4441AD" w:rsidRPr="00217933" w:rsidRDefault="00217933" w:rsidP="00796BBC">
      <w:pPr>
        <w:pStyle w:val="Prrafodelista"/>
        <w:numPr>
          <w:ilvl w:val="0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&lt;no existe un registro en </w:t>
      </w:r>
      <w:proofErr w:type="spellStart"/>
      <w:r>
        <w:rPr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217933" w:rsidRDefault="00217933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</w:t>
      </w:r>
      <w:r w:rsidR="00D02EEF">
        <w:rPr>
          <w:rFonts w:cs="Arial"/>
          <w:sz w:val="20"/>
          <w:szCs w:val="20"/>
        </w:rPr>
        <w:t xml:space="preserve"> </w:t>
      </w:r>
      <w:r w:rsidR="00D02EEF" w:rsidRPr="00D02EEF">
        <w:rPr>
          <w:rFonts w:cs="Arial"/>
          <w:sz w:val="20"/>
          <w:szCs w:val="20"/>
        </w:rPr>
        <w:t>“</w:t>
      </w:r>
      <w:r w:rsidR="00D02EEF" w:rsidRPr="00D02EEF">
        <w:rPr>
          <w:rFonts w:cs="Arial"/>
          <w:color w:val="FF0000"/>
          <w:sz w:val="20"/>
          <w:szCs w:val="20"/>
        </w:rPr>
        <w:t>[I0156] No existen ventas por Pre-Liquidar</w:t>
      </w:r>
      <w:r w:rsidR="00D02EEF">
        <w:rPr>
          <w:rFonts w:cs="Arial"/>
          <w:sz w:val="20"/>
          <w:szCs w:val="20"/>
        </w:rPr>
        <w:t>”</w:t>
      </w:r>
      <w:r w:rsidR="00737429">
        <w:rPr>
          <w:rFonts w:cs="Arial"/>
          <w:sz w:val="20"/>
          <w:szCs w:val="20"/>
        </w:rPr>
        <w:t>.</w:t>
      </w:r>
    </w:p>
    <w:p w:rsidR="00737429" w:rsidRDefault="00737429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880B4E">
          <w:rPr>
            <w:rStyle w:val="Hipervnculo"/>
            <w:rFonts w:cs="Arial"/>
            <w:sz w:val="20"/>
            <w:szCs w:val="20"/>
          </w:rPr>
          <w:t xml:space="preserve">paso </w:t>
        </w:r>
        <w:r w:rsidR="00880B4E" w:rsidRPr="00880B4E">
          <w:rPr>
            <w:rStyle w:val="Hipervnculo"/>
            <w:rFonts w:cs="Arial"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737429" w:rsidRDefault="00737429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un registro en </w:t>
      </w:r>
      <w:proofErr w:type="spellStart"/>
      <w:r>
        <w:rPr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C46C1B" w:rsidRPr="006442C4" w:rsidRDefault="00C46C1B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El sistema obtiene la siguiente información:</w:t>
      </w:r>
    </w:p>
    <w:p w:rsidR="00C46C1B" w:rsidRPr="006442C4" w:rsidRDefault="00472D22" w:rsidP="00C46C1B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Deposito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registrado en sesión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DiaClave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FechaCreacion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Ficha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Total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</w:p>
    <w:p w:rsidR="00472D22" w:rsidRPr="006442C4" w:rsidRDefault="00472D22" w:rsidP="007D320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MUsuarioID</w:t>
      </w:r>
      <w:proofErr w:type="spellEnd"/>
    </w:p>
    <w:p w:rsidR="00723FBA" w:rsidRDefault="00723FBA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Si &lt;se obtuvo información de depósitos&gt;</w:t>
      </w:r>
    </w:p>
    <w:p w:rsidR="007D320A" w:rsidRPr="006442C4" w:rsidRDefault="007D320A" w:rsidP="00723FBA">
      <w:pPr>
        <w:pStyle w:val="Prrafodelista"/>
        <w:numPr>
          <w:ilvl w:val="2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Para cada depósito obtenido</w:t>
      </w:r>
    </w:p>
    <w:p w:rsidR="007D320A" w:rsidRPr="006442C4" w:rsidRDefault="007D320A" w:rsidP="00723FB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El sistema registra la siguiente información:</w:t>
      </w:r>
    </w:p>
    <w:p w:rsidR="007D320A" w:rsidRPr="006442C4" w:rsidRDefault="007D320A" w:rsidP="00723FBA">
      <w:pPr>
        <w:pStyle w:val="Prrafodelista"/>
        <w:numPr>
          <w:ilvl w:val="4"/>
          <w:numId w:val="33"/>
        </w:numPr>
        <w:ind w:left="2835" w:hanging="1417"/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PLBPLE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PLIId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 w:rsidRPr="006442C4">
        <w:rPr>
          <w:rFonts w:cs="Arial"/>
          <w:sz w:val="20"/>
          <w:szCs w:val="20"/>
          <w:highlight w:val="yellow"/>
        </w:rPr>
        <w:t>PreLiquidacion.PLIId</w:t>
      </w:r>
      <w:proofErr w:type="spellEnd"/>
      <w:r w:rsidRPr="006442C4"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PBEId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Utilizar &lt;Método </w:t>
      </w:r>
      <w:proofErr w:type="spellStart"/>
      <w:r w:rsidRPr="006442C4">
        <w:rPr>
          <w:rFonts w:cs="Arial"/>
          <w:sz w:val="20"/>
          <w:szCs w:val="20"/>
          <w:highlight w:val="yellow"/>
        </w:rPr>
        <w:t>KeyGen</w:t>
      </w:r>
      <w:proofErr w:type="spellEnd"/>
      <w:r w:rsidRPr="006442C4"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Deposito.FechaDeposito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Deposito.TipoBanco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Referencia = </w:t>
      </w:r>
      <w:r>
        <w:rPr>
          <w:rFonts w:cs="Arial"/>
          <w:sz w:val="20"/>
          <w:szCs w:val="20"/>
          <w:highlight w:val="yellow"/>
        </w:rPr>
        <w:t>NULL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Total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Deposito.Total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Ficha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Deposito.Ficha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TipoEfectivo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NULL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Fecha y Hora </w:t>
      </w:r>
      <w:r w:rsidR="00723FBA">
        <w:rPr>
          <w:rFonts w:cs="Arial"/>
          <w:sz w:val="20"/>
          <w:szCs w:val="20"/>
          <w:highlight w:val="yellow"/>
        </w:rPr>
        <w:t xml:space="preserve">Actual </w:t>
      </w:r>
      <w:r w:rsidRPr="006442C4">
        <w:rPr>
          <w:rFonts w:cs="Arial"/>
          <w:sz w:val="20"/>
          <w:szCs w:val="20"/>
          <w:highlight w:val="yellow"/>
        </w:rPr>
        <w:t>del Sistema.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ind w:left="2931" w:hanging="1134"/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Enviado = 0.</w:t>
      </w:r>
    </w:p>
    <w:p w:rsidR="00F36D28" w:rsidRPr="006442C4" w:rsidRDefault="00F36D28" w:rsidP="00723FB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El sistema </w:t>
      </w:r>
      <w:r w:rsidR="006442C4" w:rsidRPr="006442C4">
        <w:rPr>
          <w:rFonts w:cs="Arial"/>
          <w:sz w:val="20"/>
          <w:szCs w:val="20"/>
          <w:highlight w:val="yellow"/>
        </w:rPr>
        <w:t>elimina</w:t>
      </w:r>
      <w:r w:rsidRPr="006442C4">
        <w:rPr>
          <w:rFonts w:cs="Arial"/>
          <w:sz w:val="20"/>
          <w:szCs w:val="20"/>
          <w:highlight w:val="yellow"/>
        </w:rPr>
        <w:t xml:space="preserve"> la siguiente información:</w:t>
      </w:r>
    </w:p>
    <w:p w:rsidR="00F36D28" w:rsidRPr="006442C4" w:rsidRDefault="00F36D28" w:rsidP="00723FBA">
      <w:pPr>
        <w:pStyle w:val="Prrafodelista"/>
        <w:numPr>
          <w:ilvl w:val="4"/>
          <w:numId w:val="33"/>
        </w:numPr>
        <w:ind w:left="2835" w:hanging="1417"/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Deposito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</w:t>
      </w:r>
      <w:r w:rsidR="006442C4" w:rsidRPr="006442C4">
        <w:rPr>
          <w:rFonts w:cs="Arial"/>
          <w:sz w:val="20"/>
          <w:szCs w:val="20"/>
          <w:highlight w:val="yellow"/>
        </w:rPr>
        <w:t>actual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DiaClave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FechaCreacion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lastRenderedPageBreak/>
        <w:t>Ficha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Total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</w:p>
    <w:p w:rsidR="00F36D28" w:rsidRPr="00723FBA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MUsuarioID</w:t>
      </w:r>
      <w:proofErr w:type="spellEnd"/>
    </w:p>
    <w:p w:rsidR="004E2D44" w:rsidRDefault="004E2D44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configuración:</w:t>
      </w:r>
    </w:p>
    <w:p w:rsidR="004E2D44" w:rsidRPr="004E2D44" w:rsidRDefault="004E2D44" w:rsidP="004E2D44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 w:rsidRPr="004E2D44">
        <w:rPr>
          <w:rFonts w:cs="Arial"/>
          <w:b/>
          <w:sz w:val="20"/>
          <w:szCs w:val="20"/>
        </w:rPr>
        <w:t>CONHist</w:t>
      </w:r>
      <w:proofErr w:type="spellEnd"/>
    </w:p>
    <w:p w:rsidR="004E2D44" w:rsidRDefault="004E2D44" w:rsidP="004E2D44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DiferenciaPreliqui</w:t>
      </w:r>
      <w:proofErr w:type="spellEnd"/>
    </w:p>
    <w:p w:rsidR="00737429" w:rsidRDefault="00737429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</w:p>
    <w:p w:rsidR="00737429" w:rsidRDefault="00737429" w:rsidP="00796BBC">
      <w:pPr>
        <w:pStyle w:val="Prrafodelista"/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Registros de Depósitos y Efectivo: Obtener todos los registros de la tabla PLBPLE donde &lt;</w:t>
      </w:r>
      <w:proofErr w:type="spellStart"/>
      <w:r>
        <w:rPr>
          <w:rFonts w:cs="Arial"/>
          <w:sz w:val="20"/>
          <w:szCs w:val="20"/>
        </w:rPr>
        <w:t>PLBPLE.Enviado</w:t>
      </w:r>
      <w:proofErr w:type="spellEnd"/>
      <w:r>
        <w:rPr>
          <w:rFonts w:cs="Arial"/>
          <w:sz w:val="20"/>
          <w:szCs w:val="20"/>
        </w:rPr>
        <w:t xml:space="preserve"> = 0&gt;</w:t>
      </w:r>
      <w:r w:rsidR="006267BF">
        <w:rPr>
          <w:rFonts w:cs="Arial"/>
          <w:sz w:val="20"/>
          <w:szCs w:val="20"/>
        </w:rPr>
        <w:t xml:space="preserve"> y &lt;</w:t>
      </w:r>
      <w:proofErr w:type="spellStart"/>
      <w:r w:rsidR="006267BF">
        <w:rPr>
          <w:rFonts w:cs="Arial"/>
          <w:sz w:val="20"/>
          <w:szCs w:val="20"/>
        </w:rPr>
        <w:t>PLBPLE.PLIId</w:t>
      </w:r>
      <w:proofErr w:type="spellEnd"/>
      <w:r w:rsidR="006267BF">
        <w:rPr>
          <w:rFonts w:cs="Arial"/>
          <w:sz w:val="20"/>
          <w:szCs w:val="20"/>
        </w:rPr>
        <w:t xml:space="preserve"> = </w:t>
      </w:r>
      <w:proofErr w:type="spellStart"/>
      <w:r w:rsidR="006267BF">
        <w:rPr>
          <w:rFonts w:cs="Arial"/>
          <w:sz w:val="20"/>
          <w:szCs w:val="20"/>
        </w:rPr>
        <w:t>PreLiquidacion.PLIId</w:t>
      </w:r>
      <w:proofErr w:type="spellEnd"/>
      <w:r w:rsidR="006267BF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737429" w:rsidRPr="004E2D44" w:rsidRDefault="00737429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r w:rsidRPr="004E2D44">
        <w:rPr>
          <w:rFonts w:cs="Arial"/>
          <w:b/>
          <w:sz w:val="20"/>
          <w:szCs w:val="20"/>
        </w:rPr>
        <w:t>PLBPLE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EC1A96" w:rsidRDefault="00EC1A96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por lo menos un registro en PLBPLE&gt;</w:t>
      </w:r>
    </w:p>
    <w:p w:rsidR="000C1CEC" w:rsidRDefault="000C1CEC" w:rsidP="000C1CE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proofErr w:type="spellStart"/>
      <w:r w:rsidRPr="000C1CEC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PreLiquidacion.MontoTotal</w:t>
      </w:r>
      <w:proofErr w:type="spellEnd"/>
      <w:r>
        <w:rPr>
          <w:rFonts w:cs="Arial"/>
          <w:sz w:val="20"/>
          <w:szCs w:val="20"/>
        </w:rPr>
        <w:t>&gt;</w:t>
      </w:r>
    </w:p>
    <w:p w:rsidR="00FD55D5" w:rsidRDefault="00FD55D5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obtenido:</w:t>
      </w:r>
    </w:p>
    <w:p w:rsidR="00FD55D5" w:rsidRDefault="00FD55D5" w:rsidP="00FD55D5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la suma del Total y lo registra en sesión:</w:t>
      </w:r>
    </w:p>
    <w:p w:rsidR="00FD55D5" w:rsidRDefault="00FD55D5" w:rsidP="00FD55D5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 w:rsidRPr="00FD55D5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FD55D5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EC1A96" w:rsidRDefault="00EC1A96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796BBC">
        <w:rPr>
          <w:rFonts w:cs="Arial"/>
          <w:sz w:val="20"/>
          <w:szCs w:val="20"/>
        </w:rPr>
        <w:t xml:space="preserve">utiliza la fecha que se encuentra en el registro de </w:t>
      </w:r>
      <w:proofErr w:type="spellStart"/>
      <w:r w:rsidR="00796BBC">
        <w:rPr>
          <w:rFonts w:cs="Arial"/>
          <w:sz w:val="20"/>
          <w:szCs w:val="20"/>
        </w:rPr>
        <w:t>PreLiquidacion</w:t>
      </w:r>
      <w:proofErr w:type="spellEnd"/>
      <w:r w:rsidR="00796BBC">
        <w:rPr>
          <w:rFonts w:cs="Arial"/>
          <w:sz w:val="20"/>
          <w:szCs w:val="20"/>
        </w:rPr>
        <w:t xml:space="preserve"> &lt;</w:t>
      </w:r>
      <w:proofErr w:type="spellStart"/>
      <w:r w:rsidR="00796BBC">
        <w:rPr>
          <w:rFonts w:cs="Arial"/>
          <w:sz w:val="20"/>
          <w:szCs w:val="20"/>
        </w:rPr>
        <w:t>PreLiquidacion.FechaPreLiquidacion</w:t>
      </w:r>
      <w:proofErr w:type="spellEnd"/>
      <w:r w:rsidR="00796BBC">
        <w:rPr>
          <w:rFonts w:cs="Arial"/>
          <w:sz w:val="20"/>
          <w:szCs w:val="20"/>
        </w:rPr>
        <w:t>&gt;</w:t>
      </w:r>
    </w:p>
    <w:p w:rsidR="00796BBC" w:rsidRDefault="00796BBC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existe por lo menos un registro en PLBPLE&gt;</w:t>
      </w:r>
    </w:p>
    <w:p w:rsidR="00796BBC" w:rsidRDefault="00796BBC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796BBC" w:rsidRDefault="001A2FBA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PreLiquidacion</w:t>
      </w:r>
      <w:proofErr w:type="spellEnd"/>
    </w:p>
    <w:p w:rsidR="001A2FBA" w:rsidRDefault="001A2FBA" w:rsidP="001A2FBA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= Fecha y Hora Actual del Sistema.</w:t>
      </w:r>
    </w:p>
    <w:p w:rsidR="009E793A" w:rsidRDefault="009E793A" w:rsidP="009E793A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24" w:name="Paso_8_basico"/>
      <w:bookmarkEnd w:id="24"/>
      <w:r>
        <w:rPr>
          <w:rFonts w:cs="Arial"/>
          <w:sz w:val="20"/>
          <w:szCs w:val="20"/>
        </w:rPr>
        <w:t>El sistema presenta la siguiente información:</w:t>
      </w:r>
    </w:p>
    <w:p w:rsidR="009E793A" w:rsidRDefault="009E793A" w:rsidP="009E793A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superior</w:t>
      </w:r>
    </w:p>
    <w:p w:rsidR="009E793A" w:rsidRDefault="00351037" w:rsidP="009E793A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Fecha Preliquidación</w:t>
      </w:r>
      <w:r w:rsidR="00C74352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PreLiquidacion.FechaPreLiquidacion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</w:t>
      </w:r>
      <w:r w:rsidR="006267BF" w:rsidRPr="006267BF">
        <w:rPr>
          <w:rFonts w:cs="Arial"/>
          <w:b/>
          <w:sz w:val="20"/>
          <w:szCs w:val="20"/>
        </w:rPr>
        <w:t>l</w:t>
      </w:r>
      <w:r w:rsidRPr="006267BF">
        <w:rPr>
          <w:rFonts w:cs="Arial"/>
          <w:b/>
          <w:sz w:val="20"/>
          <w:szCs w:val="20"/>
        </w:rPr>
        <w:t xml:space="preserve"> a Depositar</w:t>
      </w:r>
      <w:r w:rsidR="00C7435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proofErr w:type="spellStart"/>
      <w:r w:rsidR="00C74352" w:rsidRPr="00C74352">
        <w:rPr>
          <w:rFonts w:cs="Arial"/>
          <w:b/>
          <w:sz w:val="20"/>
          <w:szCs w:val="20"/>
        </w:rPr>
        <w:t>TotalPreLiquidacion</w:t>
      </w:r>
      <w:proofErr w:type="spellEnd"/>
      <w:r w:rsidR="00C74352">
        <w:rPr>
          <w:rFonts w:cs="Arial"/>
          <w:sz w:val="20"/>
          <w:szCs w:val="20"/>
        </w:rPr>
        <w:t xml:space="preserve"> – (</w:t>
      </w:r>
      <w:proofErr w:type="spellStart"/>
      <w:r w:rsidR="00C74352" w:rsidRPr="003649C7">
        <w:rPr>
          <w:rFonts w:cs="Arial"/>
          <w:b/>
          <w:sz w:val="20"/>
          <w:szCs w:val="20"/>
        </w:rPr>
        <w:t>TotalEfectivo</w:t>
      </w:r>
      <w:proofErr w:type="spellEnd"/>
      <w:r w:rsidR="00C74352">
        <w:rPr>
          <w:rFonts w:cs="Arial"/>
          <w:sz w:val="20"/>
          <w:szCs w:val="20"/>
        </w:rPr>
        <w:t xml:space="preserve"> + </w:t>
      </w:r>
      <w:proofErr w:type="spellStart"/>
      <w:r w:rsidR="00C74352" w:rsidRPr="003649C7">
        <w:rPr>
          <w:rFonts w:cs="Arial"/>
          <w:b/>
          <w:sz w:val="20"/>
          <w:szCs w:val="20"/>
        </w:rPr>
        <w:t>TotalDeposito</w:t>
      </w:r>
      <w:proofErr w:type="spellEnd"/>
      <w:r w:rsidR="00C74352">
        <w:rPr>
          <w:rFonts w:cs="Arial"/>
          <w:sz w:val="20"/>
          <w:szCs w:val="20"/>
        </w:rPr>
        <w:t>)</w:t>
      </w:r>
    </w:p>
    <w:p w:rsidR="00351037" w:rsidRDefault="00351037" w:rsidP="00351037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central</w:t>
      </w:r>
    </w:p>
    <w:p w:rsidR="006267BF" w:rsidRDefault="006267BF" w:rsidP="006267BF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dos secciones que se presentaran a manera de “</w:t>
      </w:r>
      <w:proofErr w:type="spellStart"/>
      <w:r>
        <w:rPr>
          <w:rFonts w:cs="Arial"/>
          <w:sz w:val="20"/>
          <w:szCs w:val="20"/>
        </w:rPr>
        <w:t>Tabs</w:t>
      </w:r>
      <w:proofErr w:type="spellEnd"/>
      <w:r>
        <w:rPr>
          <w:rFonts w:cs="Arial"/>
          <w:sz w:val="20"/>
          <w:szCs w:val="20"/>
        </w:rPr>
        <w:t>”</w:t>
      </w:r>
    </w:p>
    <w:p w:rsidR="006267BF" w:rsidRPr="00133AF6" w:rsidRDefault="00133AF6" w:rsidP="006267BF">
      <w:pPr>
        <w:pStyle w:val="Prrafodelista"/>
        <w:numPr>
          <w:ilvl w:val="3"/>
          <w:numId w:val="33"/>
        </w:numPr>
        <w:rPr>
          <w:rFonts w:cs="Arial"/>
          <w:b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EFECTIVO</w:t>
      </w:r>
    </w:p>
    <w:p w:rsidR="00025F33" w:rsidRDefault="00025F33" w:rsidP="00025F33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25F33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025F33">
        <w:rPr>
          <w:rFonts w:cs="Arial"/>
          <w:b/>
          <w:sz w:val="20"/>
          <w:szCs w:val="20"/>
        </w:rPr>
        <w:t>Tipo</w:t>
      </w:r>
      <w:r>
        <w:rPr>
          <w:rFonts w:cs="Arial"/>
          <w:sz w:val="20"/>
          <w:szCs w:val="20"/>
        </w:rPr>
        <w:t xml:space="preserve"> (Se presenta</w:t>
      </w:r>
      <w:r w:rsidR="00133AF6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los valores “Billetes” del Grupo 1 y “Monedas” del Grupo 2)</w:t>
      </w:r>
    </w:p>
    <w:p w:rsidR="00025F33" w:rsidRDefault="00025F33" w:rsidP="00025F33">
      <w:pPr>
        <w:pStyle w:val="Prrafodelista"/>
        <w:numPr>
          <w:ilvl w:val="5"/>
          <w:numId w:val="33"/>
        </w:numPr>
        <w:ind w:left="2835" w:hanging="1035"/>
        <w:rPr>
          <w:rFonts w:cs="Arial"/>
          <w:sz w:val="20"/>
          <w:szCs w:val="20"/>
        </w:rPr>
      </w:pPr>
      <w:r w:rsidRPr="00025F33">
        <w:rPr>
          <w:rFonts w:cs="Arial"/>
          <w:b/>
          <w:sz w:val="20"/>
          <w:szCs w:val="20"/>
        </w:rPr>
        <w:t>Denominación</w:t>
      </w:r>
      <w:r>
        <w:rPr>
          <w:rFonts w:cs="Arial"/>
          <w:sz w:val="20"/>
          <w:szCs w:val="20"/>
        </w:rPr>
        <w:t xml:space="preserve"> (Se presentan las descripciones de los valores contenidos en el valor por Referencia “DENOMINA”. Obtener la descripción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“DENOMINA”&gt;</w:t>
      </w:r>
    </w:p>
    <w:p w:rsidR="00025F33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Cantidad</w:t>
      </w:r>
      <w:r>
        <w:rPr>
          <w:rFonts w:cs="Arial"/>
          <w:sz w:val="20"/>
          <w:szCs w:val="20"/>
        </w:rPr>
        <w:t xml:space="preserve"> (</w:t>
      </w:r>
      <w:r w:rsidR="00133AF6">
        <w:rPr>
          <w:rFonts w:cs="Arial"/>
          <w:sz w:val="20"/>
          <w:szCs w:val="20"/>
        </w:rPr>
        <w:t>Campo de Captura)</w:t>
      </w:r>
    </w:p>
    <w:p w:rsidR="00025F33" w:rsidRPr="006267BF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 xml:space="preserve"> (Campo calculado</w:t>
      </w:r>
      <w:r w:rsidR="002E5DF7">
        <w:rPr>
          <w:rFonts w:cs="Arial"/>
          <w:sz w:val="20"/>
          <w:szCs w:val="20"/>
        </w:rPr>
        <w:t xml:space="preserve"> y de solo lectura</w:t>
      </w:r>
      <w:r w:rsidR="00305C24">
        <w:rPr>
          <w:rFonts w:cs="Arial"/>
          <w:sz w:val="20"/>
          <w:szCs w:val="20"/>
        </w:rPr>
        <w:t>)</w:t>
      </w:r>
    </w:p>
    <w:p w:rsidR="006267BF" w:rsidRDefault="006267BF" w:rsidP="006267BF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de PLBPLE donde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 xml:space="preserve"> != NULL&gt;</w:t>
      </w:r>
    </w:p>
    <w:p w:rsidR="006267BF" w:rsidRDefault="006267BF" w:rsidP="006267BF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41291" w:rsidRDefault="00FC717E" w:rsidP="00FC717E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</w:t>
      </w:r>
      <w:r w:rsidR="00F41291">
        <w:rPr>
          <w:rFonts w:cs="Arial"/>
          <w:sz w:val="20"/>
          <w:szCs w:val="20"/>
        </w:rPr>
        <w:t>el grupo relacionado &lt;</w:t>
      </w:r>
      <w:proofErr w:type="spellStart"/>
      <w:r w:rsidR="00F41291">
        <w:rPr>
          <w:rFonts w:cs="Arial"/>
          <w:sz w:val="20"/>
          <w:szCs w:val="20"/>
        </w:rPr>
        <w:t>VARValor.Grupo</w:t>
      </w:r>
      <w:proofErr w:type="spellEnd"/>
      <w:r w:rsidR="00F41291">
        <w:rPr>
          <w:rFonts w:cs="Arial"/>
          <w:sz w:val="20"/>
          <w:szCs w:val="20"/>
        </w:rPr>
        <w:t>&gt; al Tipo de Efectivo donde &lt;</w:t>
      </w:r>
      <w:proofErr w:type="spellStart"/>
      <w:r w:rsidR="00F41291">
        <w:rPr>
          <w:rFonts w:cs="Arial"/>
          <w:sz w:val="20"/>
          <w:szCs w:val="20"/>
        </w:rPr>
        <w:t>VARValor</w:t>
      </w:r>
      <w:r>
        <w:rPr>
          <w:rFonts w:cs="Arial"/>
          <w:sz w:val="20"/>
          <w:szCs w:val="20"/>
        </w:rPr>
        <w:t>.</w:t>
      </w:r>
      <w:r w:rsidR="00F41291">
        <w:rPr>
          <w:rFonts w:cs="Arial"/>
          <w:sz w:val="20"/>
          <w:szCs w:val="20"/>
        </w:rPr>
        <w:t>VARCodigo</w:t>
      </w:r>
      <w:proofErr w:type="spellEnd"/>
      <w:r w:rsidR="00F41291">
        <w:rPr>
          <w:rFonts w:cs="Arial"/>
          <w:sz w:val="20"/>
          <w:szCs w:val="20"/>
        </w:rPr>
        <w:t xml:space="preserve"> = “DENOMINA”&gt; y &lt;</w:t>
      </w:r>
      <w:proofErr w:type="spellStart"/>
      <w:r w:rsidR="00F41291">
        <w:rPr>
          <w:rFonts w:cs="Arial"/>
          <w:sz w:val="20"/>
          <w:szCs w:val="20"/>
        </w:rPr>
        <w:t>VARValor.VAVClave</w:t>
      </w:r>
      <w:proofErr w:type="spellEnd"/>
      <w:r w:rsidR="00F41291">
        <w:rPr>
          <w:rFonts w:cs="Arial"/>
          <w:sz w:val="20"/>
          <w:szCs w:val="20"/>
        </w:rPr>
        <w:t xml:space="preserve"> = </w:t>
      </w:r>
      <w:proofErr w:type="spellStart"/>
      <w:r w:rsidR="009649A9">
        <w:rPr>
          <w:rFonts w:cs="Arial"/>
          <w:sz w:val="20"/>
          <w:szCs w:val="20"/>
        </w:rPr>
        <w:t>PLBPLE.</w:t>
      </w:r>
      <w:r w:rsidR="00F41291">
        <w:rPr>
          <w:rFonts w:cs="Arial"/>
          <w:sz w:val="20"/>
          <w:szCs w:val="20"/>
        </w:rPr>
        <w:t>TipoEfectivo</w:t>
      </w:r>
      <w:proofErr w:type="spellEnd"/>
      <w:r w:rsidR="00F41291">
        <w:rPr>
          <w:rFonts w:cs="Arial"/>
          <w:sz w:val="20"/>
          <w:szCs w:val="20"/>
        </w:rPr>
        <w:t xml:space="preserve">&gt;. </w:t>
      </w:r>
    </w:p>
    <w:p w:rsidR="00F41291" w:rsidRDefault="00F41291" w:rsidP="00F41291">
      <w:pPr>
        <w:pStyle w:val="Prrafodelista"/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VARValor.Grupo</w:t>
      </w:r>
      <w:proofErr w:type="spellEnd"/>
      <w:r>
        <w:rPr>
          <w:rFonts w:cs="Arial"/>
          <w:sz w:val="20"/>
          <w:szCs w:val="20"/>
        </w:rPr>
        <w:t xml:space="preserve"> = 1&gt;. </w:t>
      </w:r>
      <w:r w:rsidRPr="009649A9">
        <w:rPr>
          <w:rFonts w:cs="Arial"/>
          <w:b/>
          <w:sz w:val="20"/>
          <w:szCs w:val="20"/>
        </w:rPr>
        <w:t>Presentar la descripción “Billete”.</w:t>
      </w:r>
    </w:p>
    <w:p w:rsidR="006267BF" w:rsidRDefault="00F41291" w:rsidP="00F41291">
      <w:pPr>
        <w:pStyle w:val="Prrafodelista"/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VARValor.Grupo</w:t>
      </w:r>
      <w:proofErr w:type="spellEnd"/>
      <w:r>
        <w:rPr>
          <w:rFonts w:cs="Arial"/>
          <w:sz w:val="20"/>
          <w:szCs w:val="20"/>
        </w:rPr>
        <w:t xml:space="preserve"> = 2&gt;. </w:t>
      </w:r>
      <w:r w:rsidRPr="009649A9">
        <w:rPr>
          <w:rFonts w:cs="Arial"/>
          <w:b/>
          <w:sz w:val="20"/>
          <w:szCs w:val="20"/>
        </w:rPr>
        <w:t>Presentar la descripción “Moneda”.</w:t>
      </w:r>
    </w:p>
    <w:p w:rsidR="009649A9" w:rsidRDefault="00F41291" w:rsidP="00F41291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Obtener la descripción &lt;</w:t>
      </w:r>
      <w:proofErr w:type="spellStart"/>
      <w:r w:rsidR="009649A9">
        <w:rPr>
          <w:rFonts w:cs="Arial"/>
          <w:sz w:val="20"/>
          <w:szCs w:val="20"/>
        </w:rPr>
        <w:t>VAVDescripcion</w:t>
      </w:r>
      <w:r>
        <w:rPr>
          <w:rFonts w:cs="Arial"/>
          <w:sz w:val="20"/>
          <w:szCs w:val="20"/>
        </w:rPr>
        <w:t>.Descripcion</w:t>
      </w:r>
      <w:proofErr w:type="spellEnd"/>
      <w:r>
        <w:rPr>
          <w:rFonts w:cs="Arial"/>
          <w:sz w:val="20"/>
          <w:szCs w:val="20"/>
        </w:rPr>
        <w:t>&gt;</w:t>
      </w:r>
      <w:r w:rsidR="009649A9">
        <w:rPr>
          <w:rFonts w:cs="Arial"/>
          <w:sz w:val="20"/>
          <w:szCs w:val="20"/>
        </w:rPr>
        <w:t xml:space="preserve"> donde &lt;</w:t>
      </w:r>
      <w:proofErr w:type="spellStart"/>
      <w:r w:rsidR="009649A9">
        <w:rPr>
          <w:rFonts w:cs="Arial"/>
          <w:sz w:val="20"/>
          <w:szCs w:val="20"/>
        </w:rPr>
        <w:t>VAVDescripcion.VARCodigo</w:t>
      </w:r>
      <w:proofErr w:type="spellEnd"/>
      <w:r w:rsidR="009649A9">
        <w:rPr>
          <w:rFonts w:cs="Arial"/>
          <w:sz w:val="20"/>
          <w:szCs w:val="20"/>
        </w:rPr>
        <w:t xml:space="preserve"> = “DENOMINA”&gt; y &lt;</w:t>
      </w:r>
      <w:proofErr w:type="spellStart"/>
      <w:r w:rsidR="009649A9">
        <w:rPr>
          <w:rFonts w:cs="Arial"/>
          <w:sz w:val="20"/>
          <w:szCs w:val="20"/>
        </w:rPr>
        <w:t>VAVDescripcion.VAVClave</w:t>
      </w:r>
      <w:proofErr w:type="spellEnd"/>
      <w:r w:rsidR="009649A9">
        <w:rPr>
          <w:rFonts w:cs="Arial"/>
          <w:sz w:val="20"/>
          <w:szCs w:val="20"/>
        </w:rPr>
        <w:t xml:space="preserve"> = &lt;</w:t>
      </w:r>
      <w:proofErr w:type="spellStart"/>
      <w:r w:rsidR="009649A9">
        <w:rPr>
          <w:rFonts w:cs="Arial"/>
          <w:sz w:val="20"/>
          <w:szCs w:val="20"/>
        </w:rPr>
        <w:t>PLBPLE.TipoEfectivo</w:t>
      </w:r>
      <w:proofErr w:type="spellEnd"/>
      <w:r w:rsidR="009649A9">
        <w:rPr>
          <w:rFonts w:cs="Arial"/>
          <w:sz w:val="20"/>
          <w:szCs w:val="20"/>
        </w:rPr>
        <w:t xml:space="preserve">&gt;. </w:t>
      </w:r>
    </w:p>
    <w:p w:rsidR="009649A9" w:rsidRDefault="009649A9" w:rsidP="009649A9">
      <w:pPr>
        <w:pStyle w:val="Prrafodelista"/>
        <w:ind w:left="2856" w:firstLine="684"/>
        <w:rPr>
          <w:rFonts w:cs="Arial"/>
          <w:b/>
          <w:sz w:val="20"/>
          <w:szCs w:val="20"/>
        </w:rPr>
      </w:pPr>
      <w:r w:rsidRPr="009649A9">
        <w:rPr>
          <w:rFonts w:cs="Arial"/>
          <w:b/>
          <w:sz w:val="20"/>
          <w:szCs w:val="20"/>
        </w:rPr>
        <w:lastRenderedPageBreak/>
        <w:t>Presentar la descripción obtenida.</w:t>
      </w:r>
    </w:p>
    <w:p w:rsidR="00E20169" w:rsidRDefault="00E20169" w:rsidP="00F41291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divide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 /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 xml:space="preserve">&gt; (Valor que contiene la descripción) y se obtiene la cantidad. </w:t>
      </w:r>
    </w:p>
    <w:p w:rsidR="009649A9" w:rsidRDefault="00E20169" w:rsidP="00E20169">
      <w:pPr>
        <w:pStyle w:val="Prrafodelista"/>
        <w:ind w:left="3544"/>
        <w:rPr>
          <w:rFonts w:cs="Arial"/>
          <w:sz w:val="20"/>
          <w:szCs w:val="20"/>
        </w:rPr>
      </w:pPr>
      <w:r w:rsidRPr="00E20169">
        <w:rPr>
          <w:rFonts w:cs="Arial"/>
          <w:b/>
          <w:sz w:val="20"/>
          <w:szCs w:val="20"/>
        </w:rPr>
        <w:t>Se presenta el resultado de esta operación</w:t>
      </w:r>
      <w:r>
        <w:rPr>
          <w:rFonts w:cs="Arial"/>
          <w:sz w:val="20"/>
          <w:szCs w:val="20"/>
        </w:rPr>
        <w:t>.</w:t>
      </w:r>
    </w:p>
    <w:p w:rsidR="009649A9" w:rsidRDefault="00E20169" w:rsidP="009649A9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E20169">
        <w:rPr>
          <w:rFonts w:cs="Arial"/>
          <w:b/>
          <w:sz w:val="20"/>
          <w:szCs w:val="20"/>
        </w:rPr>
        <w:t>Se presenta lo contenido en &lt;</w:t>
      </w:r>
      <w:proofErr w:type="spellStart"/>
      <w:r w:rsidRPr="00E20169">
        <w:rPr>
          <w:rFonts w:cs="Arial"/>
          <w:b/>
          <w:sz w:val="20"/>
          <w:szCs w:val="20"/>
        </w:rPr>
        <w:t>PLBPLE.Total</w:t>
      </w:r>
      <w:proofErr w:type="spellEnd"/>
      <w:r w:rsidRPr="00E20169">
        <w:rPr>
          <w:rFonts w:cs="Arial"/>
          <w:b/>
          <w:sz w:val="20"/>
          <w:szCs w:val="20"/>
        </w:rPr>
        <w:t>&gt;</w:t>
      </w:r>
      <w:r w:rsidR="002E5DF7">
        <w:rPr>
          <w:rFonts w:cs="Arial"/>
          <w:b/>
          <w:sz w:val="20"/>
          <w:szCs w:val="20"/>
        </w:rPr>
        <w:t xml:space="preserve">. </w:t>
      </w:r>
      <w:r w:rsidR="002E5DF7">
        <w:rPr>
          <w:rFonts w:cs="Arial"/>
          <w:sz w:val="20"/>
          <w:szCs w:val="20"/>
        </w:rPr>
        <w:t>(De solo lectura)</w:t>
      </w:r>
    </w:p>
    <w:p w:rsidR="002206A2" w:rsidRPr="002206A2" w:rsidRDefault="002206A2" w:rsidP="002206A2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almacena en sesión la siguiente información:</w:t>
      </w:r>
    </w:p>
    <w:p w:rsidR="002206A2" w:rsidRPr="00147E80" w:rsidRDefault="002206A2" w:rsidP="002206A2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proofErr w:type="spellStart"/>
      <w:r w:rsidRPr="002206A2"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147E80" w:rsidRPr="00CA5F65" w:rsidRDefault="00147E80" w:rsidP="00147E80">
      <w:pPr>
        <w:pStyle w:val="Prrafodelista"/>
        <w:numPr>
          <w:ilvl w:val="4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permite realizar las siguientes acciones:</w:t>
      </w:r>
    </w:p>
    <w:p w:rsidR="00CA5F65" w:rsidRPr="00CA5F65" w:rsidRDefault="00CA5F65" w:rsidP="00CA5F65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registros capturados&gt;</w:t>
      </w:r>
    </w:p>
    <w:p w:rsidR="00CA5F65" w:rsidRPr="00147E80" w:rsidRDefault="00CA5F65" w:rsidP="00CA5F65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da un click al registro&gt;</w:t>
      </w:r>
    </w:p>
    <w:p w:rsidR="00CA5F65" w:rsidRPr="00CA5F65" w:rsidRDefault="00147E80" w:rsidP="00E10BA5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 xml:space="preserve">Modificar </w:t>
      </w:r>
      <w:r w:rsidR="00E10BA5">
        <w:rPr>
          <w:rFonts w:cs="Arial"/>
          <w:b/>
          <w:sz w:val="20"/>
          <w:szCs w:val="20"/>
        </w:rPr>
        <w:t xml:space="preserve">– </w:t>
      </w:r>
      <w:r w:rsidR="00E10BA5">
        <w:rPr>
          <w:rFonts w:cs="Arial"/>
          <w:sz w:val="20"/>
          <w:szCs w:val="20"/>
        </w:rPr>
        <w:t xml:space="preserve">Continuar en el </w:t>
      </w:r>
      <w:r w:rsidR="00757F69">
        <w:rPr>
          <w:rFonts w:cs="Arial"/>
          <w:sz w:val="20"/>
          <w:szCs w:val="20"/>
        </w:rPr>
        <w:t>flujo alterno</w:t>
      </w:r>
      <w:r w:rsidR="00E10BA5">
        <w:rPr>
          <w:rFonts w:cs="Arial"/>
          <w:sz w:val="20"/>
          <w:szCs w:val="20"/>
        </w:rPr>
        <w:t xml:space="preserve"> opcional </w:t>
      </w:r>
      <w:bookmarkStart w:id="25" w:name="AO01_r"/>
      <w:bookmarkEnd w:id="25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"AO01" </w:instrText>
      </w:r>
      <w:r w:rsidR="00766352">
        <w:rPr>
          <w:rFonts w:cs="Arial"/>
          <w:sz w:val="20"/>
          <w:szCs w:val="20"/>
        </w:rPr>
        <w:fldChar w:fldCharType="separate"/>
      </w:r>
      <w:r w:rsidR="00E10BA5" w:rsidRPr="00766352">
        <w:rPr>
          <w:rStyle w:val="Hipervnculo"/>
          <w:rFonts w:cs="Arial"/>
          <w:sz w:val="20"/>
          <w:szCs w:val="20"/>
        </w:rPr>
        <w:t>AO01 Modificar Registro Efectivo</w:t>
      </w:r>
      <w:r w:rsidR="00766352">
        <w:rPr>
          <w:rFonts w:cs="Arial"/>
          <w:sz w:val="20"/>
          <w:szCs w:val="20"/>
        </w:rPr>
        <w:fldChar w:fldCharType="end"/>
      </w:r>
      <w:r w:rsidR="00E10BA5">
        <w:rPr>
          <w:rFonts w:cs="Arial"/>
          <w:sz w:val="20"/>
          <w:szCs w:val="20"/>
        </w:rPr>
        <w:t>.</w:t>
      </w:r>
    </w:p>
    <w:p w:rsidR="00CA5F65" w:rsidRPr="00CA5F65" w:rsidRDefault="00CA5F65" w:rsidP="00CA5F65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mantiene sostenido un registro&gt;</w:t>
      </w:r>
    </w:p>
    <w:p w:rsidR="00CA5F65" w:rsidRPr="00301C1B" w:rsidRDefault="00CA5F65" w:rsidP="00757F69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Eliminar</w:t>
      </w:r>
      <w:r w:rsidR="00757F69">
        <w:rPr>
          <w:rFonts w:cs="Arial"/>
          <w:b/>
          <w:sz w:val="20"/>
          <w:szCs w:val="20"/>
        </w:rPr>
        <w:t xml:space="preserve"> </w:t>
      </w:r>
      <w:r w:rsidR="00757F69">
        <w:rPr>
          <w:rFonts w:cs="Arial"/>
          <w:sz w:val="20"/>
          <w:szCs w:val="20"/>
        </w:rPr>
        <w:t xml:space="preserve">– Continuar en el flujo alterno opcional </w:t>
      </w:r>
      <w:bookmarkStart w:id="26" w:name="AO02_r"/>
      <w:bookmarkEnd w:id="26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"AO02" </w:instrText>
      </w:r>
      <w:r w:rsidR="00766352">
        <w:rPr>
          <w:rFonts w:cs="Arial"/>
          <w:sz w:val="20"/>
          <w:szCs w:val="20"/>
        </w:rPr>
        <w:fldChar w:fldCharType="separate"/>
      </w:r>
      <w:r w:rsidR="00757F69" w:rsidRPr="00766352">
        <w:rPr>
          <w:rStyle w:val="Hipervnculo"/>
          <w:rFonts w:cs="Arial"/>
          <w:sz w:val="20"/>
          <w:szCs w:val="20"/>
        </w:rPr>
        <w:t>AO02 Eliminar Registro Efectivo</w:t>
      </w:r>
      <w:r w:rsidR="00766352">
        <w:rPr>
          <w:rFonts w:cs="Arial"/>
          <w:sz w:val="20"/>
          <w:szCs w:val="20"/>
        </w:rPr>
        <w:fldChar w:fldCharType="end"/>
      </w:r>
      <w:r w:rsidR="00757F69">
        <w:rPr>
          <w:rFonts w:cs="Arial"/>
          <w:sz w:val="20"/>
          <w:szCs w:val="20"/>
        </w:rPr>
        <w:t>.</w:t>
      </w:r>
    </w:p>
    <w:p w:rsidR="00301C1B" w:rsidRPr="00CA5F65" w:rsidRDefault="00301C1B" w:rsidP="00301C1B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 posiciona en los campos sin información&gt;</w:t>
      </w:r>
    </w:p>
    <w:p w:rsidR="00CA5F65" w:rsidRPr="00CA5F65" w:rsidRDefault="00CA5F65" w:rsidP="00301C1B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Crear nuevos registros</w:t>
      </w:r>
      <w:r w:rsidR="00757F69">
        <w:rPr>
          <w:rFonts w:cs="Arial"/>
          <w:sz w:val="20"/>
          <w:szCs w:val="20"/>
        </w:rPr>
        <w:t xml:space="preserve"> – Continuar en el flujo alterno opcional </w:t>
      </w:r>
      <w:bookmarkStart w:id="27" w:name="AO03_r"/>
      <w:bookmarkEnd w:id="27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"AO03" </w:instrText>
      </w:r>
      <w:r w:rsidR="00766352">
        <w:rPr>
          <w:rFonts w:cs="Arial"/>
          <w:sz w:val="20"/>
          <w:szCs w:val="20"/>
        </w:rPr>
        <w:fldChar w:fldCharType="separate"/>
      </w:r>
      <w:r w:rsidR="00757F69" w:rsidRPr="00766352">
        <w:rPr>
          <w:rStyle w:val="Hipervnculo"/>
          <w:rFonts w:cs="Arial"/>
          <w:sz w:val="20"/>
          <w:szCs w:val="20"/>
        </w:rPr>
        <w:t xml:space="preserve">AO03 Crear Nuevo Registro </w:t>
      </w:r>
      <w:r w:rsidR="00757F69" w:rsidRPr="00766352">
        <w:rPr>
          <w:rStyle w:val="Hipervnculo"/>
          <w:rFonts w:cs="Arial"/>
          <w:sz w:val="20"/>
          <w:szCs w:val="20"/>
        </w:rPr>
        <w:t>E</w:t>
      </w:r>
      <w:r w:rsidR="00757F69" w:rsidRPr="00766352">
        <w:rPr>
          <w:rStyle w:val="Hipervnculo"/>
          <w:rFonts w:cs="Arial"/>
          <w:sz w:val="20"/>
          <w:szCs w:val="20"/>
        </w:rPr>
        <w:t>fectivo</w:t>
      </w:r>
      <w:r w:rsidR="00766352">
        <w:rPr>
          <w:rFonts w:cs="Arial"/>
          <w:sz w:val="20"/>
          <w:szCs w:val="20"/>
        </w:rPr>
        <w:fldChar w:fldCharType="end"/>
      </w:r>
      <w:r w:rsidR="00757F69">
        <w:rPr>
          <w:rFonts w:cs="Arial"/>
          <w:sz w:val="20"/>
          <w:szCs w:val="20"/>
        </w:rPr>
        <w:t>.</w:t>
      </w:r>
    </w:p>
    <w:p w:rsidR="006267BF" w:rsidRPr="00133AF6" w:rsidRDefault="00600E6B" w:rsidP="006267BF">
      <w:pPr>
        <w:pStyle w:val="Prrafodelista"/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DEPÓ</w:t>
      </w:r>
      <w:r w:rsidR="00133AF6" w:rsidRPr="00133AF6">
        <w:rPr>
          <w:rFonts w:cs="Arial"/>
          <w:b/>
          <w:sz w:val="20"/>
          <w:szCs w:val="20"/>
        </w:rPr>
        <w:t>SITO</w:t>
      </w:r>
    </w:p>
    <w:p w:rsidR="00133AF6" w:rsidRDefault="00133AF6" w:rsidP="00E06178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 (Campo de selección de Fecha)</w:t>
      </w:r>
    </w:p>
    <w:p w:rsidR="00133AF6" w:rsidRDefault="00133AF6" w:rsidP="003F6998">
      <w:pPr>
        <w:pStyle w:val="Prrafodelista"/>
        <w:numPr>
          <w:ilvl w:val="5"/>
          <w:numId w:val="33"/>
        </w:numPr>
        <w:ind w:left="2835" w:hanging="1035"/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Banco</w:t>
      </w:r>
      <w:r>
        <w:rPr>
          <w:rFonts w:cs="Arial"/>
          <w:sz w:val="20"/>
          <w:szCs w:val="20"/>
        </w:rPr>
        <w:t xml:space="preserve"> (</w:t>
      </w:r>
      <w:r w:rsidR="003F6998">
        <w:rPr>
          <w:rFonts w:cs="Arial"/>
          <w:sz w:val="20"/>
          <w:szCs w:val="20"/>
        </w:rPr>
        <w:t>Se presentan las descripciones de los valores contenidos en el valor por Referencia “TBANCO”. Obtener la descripción &lt;</w:t>
      </w:r>
      <w:proofErr w:type="spellStart"/>
      <w:r w:rsidR="003F6998">
        <w:rPr>
          <w:rFonts w:cs="Arial"/>
          <w:sz w:val="20"/>
          <w:szCs w:val="20"/>
        </w:rPr>
        <w:t>VAVDescripcion.Descripcion</w:t>
      </w:r>
      <w:proofErr w:type="spellEnd"/>
      <w:r w:rsidR="003F6998">
        <w:rPr>
          <w:rFonts w:cs="Arial"/>
          <w:sz w:val="20"/>
          <w:szCs w:val="20"/>
        </w:rPr>
        <w:t>&gt; donde &lt;</w:t>
      </w:r>
      <w:proofErr w:type="spellStart"/>
      <w:r w:rsidR="003F6998">
        <w:rPr>
          <w:rFonts w:cs="Arial"/>
          <w:sz w:val="20"/>
          <w:szCs w:val="20"/>
        </w:rPr>
        <w:t>VAVDescripcion.VARCodigo</w:t>
      </w:r>
      <w:proofErr w:type="spellEnd"/>
      <w:r w:rsidR="003F6998">
        <w:rPr>
          <w:rFonts w:cs="Arial"/>
          <w:sz w:val="20"/>
          <w:szCs w:val="20"/>
        </w:rPr>
        <w:t xml:space="preserve"> = “TBANCO”</w:t>
      </w:r>
      <w:r>
        <w:rPr>
          <w:rFonts w:cs="Arial"/>
          <w:sz w:val="20"/>
          <w:szCs w:val="20"/>
        </w:rPr>
        <w:t>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Referencia</w:t>
      </w:r>
      <w:r>
        <w:rPr>
          <w:rFonts w:cs="Arial"/>
          <w:sz w:val="20"/>
          <w:szCs w:val="20"/>
        </w:rPr>
        <w:t xml:space="preserve"> (Campo de Captura)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 xml:space="preserve"> (Campo de Captura)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Ficha</w:t>
      </w:r>
      <w:r>
        <w:rPr>
          <w:rFonts w:cs="Arial"/>
          <w:sz w:val="20"/>
          <w:szCs w:val="20"/>
        </w:rPr>
        <w:t xml:space="preserve"> (Campo de Captura)</w:t>
      </w:r>
    </w:p>
    <w:p w:rsidR="00E06178" w:rsidRDefault="00E06178" w:rsidP="00E06178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de PLBPLE donde &lt;</w:t>
      </w:r>
      <w:proofErr w:type="spellStart"/>
      <w:r>
        <w:rPr>
          <w:rFonts w:cs="Arial"/>
          <w:sz w:val="20"/>
          <w:szCs w:val="20"/>
        </w:rPr>
        <w:t>PLBPLE.TipoBanco</w:t>
      </w:r>
      <w:proofErr w:type="spellEnd"/>
      <w:r>
        <w:rPr>
          <w:rFonts w:cs="Arial"/>
          <w:sz w:val="20"/>
          <w:szCs w:val="20"/>
        </w:rPr>
        <w:t xml:space="preserve"> != NULL&gt;</w:t>
      </w:r>
    </w:p>
    <w:p w:rsidR="00115088" w:rsidRDefault="00115088" w:rsidP="00115088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PLBPLE.FechaDeposito</w:t>
      </w:r>
      <w:proofErr w:type="spellEnd"/>
      <w:r w:rsidRPr="00115088">
        <w:rPr>
          <w:rFonts w:cs="Arial"/>
          <w:b/>
          <w:sz w:val="20"/>
          <w:szCs w:val="20"/>
        </w:rPr>
        <w:t xml:space="preserve">&gt; en formato </w:t>
      </w:r>
      <w:proofErr w:type="spellStart"/>
      <w:r w:rsidRPr="00115088">
        <w:rPr>
          <w:rFonts w:cs="Arial"/>
          <w:b/>
          <w:sz w:val="20"/>
          <w:szCs w:val="20"/>
        </w:rPr>
        <w:t>dd</w:t>
      </w:r>
      <w:proofErr w:type="spellEnd"/>
      <w:r w:rsidRPr="00115088">
        <w:rPr>
          <w:rFonts w:cs="Arial"/>
          <w:b/>
          <w:sz w:val="20"/>
          <w:szCs w:val="20"/>
        </w:rPr>
        <w:t>/mm/</w:t>
      </w:r>
      <w:proofErr w:type="spellStart"/>
      <w:r w:rsidRPr="00115088">
        <w:rPr>
          <w:rFonts w:cs="Arial"/>
          <w:b/>
          <w:sz w:val="20"/>
          <w:szCs w:val="20"/>
        </w:rPr>
        <w:t>aaaa</w:t>
      </w:r>
      <w:proofErr w:type="spellEnd"/>
    </w:p>
    <w:p w:rsid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PLBPLE.TipoBanco</w:t>
      </w:r>
      <w:proofErr w:type="spellEnd"/>
      <w:r>
        <w:rPr>
          <w:rFonts w:cs="Arial"/>
          <w:sz w:val="20"/>
          <w:szCs w:val="20"/>
        </w:rPr>
        <w:t>&gt;.</w:t>
      </w:r>
      <w:r w:rsidRPr="0011508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Obtener la descripción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“DENOMINA”&gt;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>&gt;.</w:t>
      </w:r>
    </w:p>
    <w:p w:rsidR="00115088" w:rsidRDefault="00115088" w:rsidP="00115088">
      <w:pPr>
        <w:pStyle w:val="Prrafodelista"/>
        <w:ind w:left="3544"/>
        <w:rPr>
          <w:rFonts w:cs="Arial"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Presentar la descripción obtenida</w:t>
      </w:r>
      <w:r>
        <w:rPr>
          <w:rFonts w:cs="Arial"/>
          <w:sz w:val="20"/>
          <w:szCs w:val="20"/>
        </w:rPr>
        <w:t>.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PLBPLE.Referencia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PLBPLE.Total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PLBPLE.Ficha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2206A2" w:rsidRPr="002206A2" w:rsidRDefault="002206A2" w:rsidP="002206A2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almacena en sesión la siguiente información:</w:t>
      </w:r>
    </w:p>
    <w:p w:rsidR="002206A2" w:rsidRPr="0044569D" w:rsidRDefault="002206A2" w:rsidP="002206A2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proofErr w:type="spellStart"/>
      <w:r w:rsidRPr="002206A2"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44569D" w:rsidRPr="00CA5F65" w:rsidRDefault="0044569D" w:rsidP="0044569D">
      <w:pPr>
        <w:pStyle w:val="Prrafodelista"/>
        <w:numPr>
          <w:ilvl w:val="4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permite realizar las siguientes acciones:</w:t>
      </w:r>
    </w:p>
    <w:p w:rsidR="0044569D" w:rsidRPr="00CA5F65" w:rsidRDefault="0044569D" w:rsidP="0044569D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registros capturados&gt;</w:t>
      </w:r>
    </w:p>
    <w:p w:rsidR="0044569D" w:rsidRPr="00147E80" w:rsidRDefault="0044569D" w:rsidP="0044569D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da un click al registro&gt;</w:t>
      </w:r>
    </w:p>
    <w:p w:rsidR="0044569D" w:rsidRPr="00CA5F65" w:rsidRDefault="0044569D" w:rsidP="00766352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 xml:space="preserve">Modificar </w:t>
      </w:r>
      <w:r w:rsidR="00766352">
        <w:rPr>
          <w:rFonts w:cs="Arial"/>
          <w:sz w:val="20"/>
          <w:szCs w:val="20"/>
        </w:rPr>
        <w:t xml:space="preserve">– Continuar en el flujo alterno opcional </w:t>
      </w:r>
      <w:bookmarkStart w:id="28" w:name="AO04_r"/>
      <w:bookmarkEnd w:id="28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"AO04"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AO04 Modificar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44569D" w:rsidRPr="00CA5F65" w:rsidRDefault="0044569D" w:rsidP="0044569D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mantiene sostenido un registro&gt;</w:t>
      </w:r>
    </w:p>
    <w:p w:rsidR="0044569D" w:rsidRPr="00A04497" w:rsidRDefault="0044569D" w:rsidP="00766352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Eliminar</w:t>
      </w:r>
      <w:r w:rsidR="00766352">
        <w:rPr>
          <w:rFonts w:cs="Arial"/>
          <w:b/>
          <w:sz w:val="20"/>
          <w:szCs w:val="20"/>
        </w:rPr>
        <w:t xml:space="preserve"> </w:t>
      </w:r>
      <w:r w:rsidR="00766352">
        <w:rPr>
          <w:rFonts w:cs="Arial"/>
          <w:sz w:val="20"/>
          <w:szCs w:val="20"/>
        </w:rPr>
        <w:t xml:space="preserve">– Continuar en el flujo alterno opcional </w:t>
      </w:r>
      <w:bookmarkStart w:id="29" w:name="AO05_r"/>
      <w:bookmarkEnd w:id="29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"AO05"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AO05 Eliminar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A04497" w:rsidRPr="00CA5F65" w:rsidRDefault="00A04497" w:rsidP="00A04497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 posiciona en los campos sin información&gt;</w:t>
      </w:r>
    </w:p>
    <w:p w:rsidR="0044569D" w:rsidRPr="0044569D" w:rsidRDefault="0044569D" w:rsidP="00301C1B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Crear nuevos registros</w:t>
      </w:r>
      <w:r w:rsidR="00766352">
        <w:rPr>
          <w:rFonts w:cs="Arial"/>
          <w:sz w:val="20"/>
          <w:szCs w:val="20"/>
        </w:rPr>
        <w:t xml:space="preserve"> – Continuar en el flujo alterno opcional </w:t>
      </w:r>
      <w:bookmarkStart w:id="30" w:name="AO06_r"/>
      <w:bookmarkEnd w:id="30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"AO06"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AO06 Crear N</w:t>
      </w:r>
      <w:r w:rsidR="00766352" w:rsidRPr="002D2FB8">
        <w:rPr>
          <w:rStyle w:val="Hipervnculo"/>
          <w:rFonts w:cs="Arial"/>
          <w:sz w:val="20"/>
          <w:szCs w:val="20"/>
        </w:rPr>
        <w:t>u</w:t>
      </w:r>
      <w:r w:rsidR="00766352" w:rsidRPr="002D2FB8">
        <w:rPr>
          <w:rStyle w:val="Hipervnculo"/>
          <w:rFonts w:cs="Arial"/>
          <w:sz w:val="20"/>
          <w:szCs w:val="20"/>
        </w:rPr>
        <w:t>evo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351037" w:rsidRDefault="00351037" w:rsidP="00351037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inferior</w:t>
      </w:r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Total Efectivo</w:t>
      </w:r>
      <w:r>
        <w:rPr>
          <w:rFonts w:cs="Arial"/>
          <w:sz w:val="20"/>
          <w:szCs w:val="20"/>
        </w:rPr>
        <w:t xml:space="preserve"> =</w:t>
      </w:r>
      <w:r w:rsidR="002206A2">
        <w:rPr>
          <w:rFonts w:cs="Arial"/>
          <w:sz w:val="20"/>
          <w:szCs w:val="20"/>
        </w:rPr>
        <w:t xml:space="preserve"> </w:t>
      </w:r>
      <w:proofErr w:type="spellStart"/>
      <w:r w:rsidR="002206A2">
        <w:rPr>
          <w:rFonts w:cs="Arial"/>
          <w:sz w:val="20"/>
          <w:szCs w:val="20"/>
        </w:rPr>
        <w:t>TotalEfectivo</w:t>
      </w:r>
      <w:proofErr w:type="spellEnd"/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Total Deposito</w:t>
      </w:r>
      <w:r>
        <w:rPr>
          <w:rFonts w:cs="Arial"/>
          <w:sz w:val="20"/>
          <w:szCs w:val="20"/>
        </w:rPr>
        <w:t xml:space="preserve"> =</w:t>
      </w:r>
      <w:r w:rsidR="002206A2">
        <w:rPr>
          <w:rFonts w:cs="Arial"/>
          <w:sz w:val="20"/>
          <w:szCs w:val="20"/>
        </w:rPr>
        <w:t xml:space="preserve"> </w:t>
      </w:r>
      <w:proofErr w:type="spellStart"/>
      <w:r w:rsidR="002206A2">
        <w:rPr>
          <w:rFonts w:cs="Arial"/>
          <w:sz w:val="20"/>
          <w:szCs w:val="20"/>
        </w:rPr>
        <w:t>TotalDeposito</w:t>
      </w:r>
      <w:proofErr w:type="spellEnd"/>
    </w:p>
    <w:p w:rsidR="00936C86" w:rsidRPr="00351037" w:rsidRDefault="00936C86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Botón Continuar</w:t>
      </w:r>
    </w:p>
    <w:p w:rsidR="00277B19" w:rsidRPr="003649C7" w:rsidRDefault="00D02928" w:rsidP="003649C7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3649C7" w:rsidRDefault="003649C7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que se encuentra en sesión:</w:t>
      </w:r>
    </w:p>
    <w:p w:rsidR="003649C7" w:rsidRDefault="003649C7" w:rsidP="003649C7">
      <w:pPr>
        <w:numPr>
          <w:ilvl w:val="2"/>
          <w:numId w:val="33"/>
        </w:numPr>
        <w:rPr>
          <w:rFonts w:cs="Arial"/>
          <w:sz w:val="20"/>
          <w:szCs w:val="20"/>
        </w:rPr>
      </w:pPr>
      <w:proofErr w:type="spellStart"/>
      <w:r w:rsidRPr="003649C7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3649C7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– (</w:t>
      </w:r>
      <w:proofErr w:type="spellStart"/>
      <w:r>
        <w:rPr>
          <w:rFonts w:cs="Arial"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+ </w:t>
      </w:r>
      <w:proofErr w:type="spellStart"/>
      <w:r>
        <w:rPr>
          <w:rFonts w:cs="Arial"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>)</w:t>
      </w:r>
    </w:p>
    <w:p w:rsidR="002E5DF7" w:rsidRDefault="00FA6A75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diferencia que existe entre lo </w:t>
      </w:r>
      <w:proofErr w:type="spellStart"/>
      <w:r>
        <w:rPr>
          <w:rFonts w:cs="Arial"/>
          <w:sz w:val="20"/>
          <w:szCs w:val="20"/>
        </w:rPr>
        <w:t>PreLiquidado</w:t>
      </w:r>
      <w:proofErr w:type="spellEnd"/>
      <w:r>
        <w:rPr>
          <w:rFonts w:cs="Arial"/>
          <w:sz w:val="20"/>
          <w:szCs w:val="20"/>
        </w:rPr>
        <w:t xml:space="preserve"> y lo que se tiene que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, de acuerdo con la validación </w:t>
      </w:r>
      <w:bookmarkStart w:id="31" w:name="VA03_r"/>
      <w:bookmarkEnd w:id="31"/>
      <w:r>
        <w:rPr>
          <w:rFonts w:cs="Arial"/>
          <w:sz w:val="20"/>
          <w:szCs w:val="20"/>
        </w:rPr>
        <w:fldChar w:fldCharType="begin"/>
      </w:r>
      <w:r>
        <w:rPr>
          <w:rFonts w:cs="Arial"/>
          <w:sz w:val="20"/>
          <w:szCs w:val="20"/>
        </w:rPr>
        <w:instrText xml:space="preserve"> HYPERLINK  \l "VA03" </w:instrText>
      </w:r>
      <w:r>
        <w:rPr>
          <w:rFonts w:cs="Arial"/>
          <w:sz w:val="20"/>
          <w:szCs w:val="20"/>
        </w:rPr>
        <w:fldChar w:fldCharType="separate"/>
      </w:r>
      <w:r w:rsidRPr="00FA6A75">
        <w:rPr>
          <w:rStyle w:val="Hipervnculo"/>
          <w:rFonts w:cs="Arial"/>
          <w:sz w:val="20"/>
          <w:szCs w:val="20"/>
        </w:rPr>
        <w:t xml:space="preserve">VA03 Validar Diferencia </w:t>
      </w:r>
      <w:proofErr w:type="spellStart"/>
      <w:r w:rsidRPr="00FA6A75">
        <w:rPr>
          <w:rStyle w:val="Hipervnculo"/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fldChar w:fldCharType="end"/>
      </w:r>
    </w:p>
    <w:p w:rsidR="00AE61E3" w:rsidRDefault="00AE61E3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AE61E3" w:rsidRPr="00AE61E3" w:rsidRDefault="00AE61E3" w:rsidP="00AE61E3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 w:rsidRPr="00AE61E3">
        <w:rPr>
          <w:rFonts w:cs="Arial"/>
          <w:b/>
          <w:sz w:val="20"/>
          <w:szCs w:val="20"/>
        </w:rPr>
        <w:t>PreLiquidacion</w:t>
      </w:r>
      <w:proofErr w:type="spellEnd"/>
    </w:p>
    <w:p w:rsidR="00AE61E3" w:rsidRDefault="00AE61E3" w:rsidP="00AE61E3">
      <w:pPr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4D3112" w:rsidRPr="00AE61E3" w:rsidRDefault="00AE61E3" w:rsidP="00796BBC">
      <w:pPr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AE61E3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>.</w:t>
      </w:r>
    </w:p>
    <w:p w:rsidR="00D02928" w:rsidRPr="00FA4E4D" w:rsidRDefault="00D02928" w:rsidP="00796BBC">
      <w:pPr>
        <w:numPr>
          <w:ilvl w:val="0"/>
          <w:numId w:val="3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FA4E4D" w:rsidRPr="00FA4E4D" w:rsidRDefault="00FA4E4D" w:rsidP="00FA4E4D">
      <w:pPr>
        <w:numPr>
          <w:ilvl w:val="1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cambios&gt;</w:t>
      </w:r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FA4E4D">
        <w:rPr>
          <w:rFonts w:cs="Arial"/>
          <w:color w:val="FF0000"/>
          <w:sz w:val="20"/>
          <w:szCs w:val="20"/>
        </w:rPr>
        <w:t>BP0002 – Se perderán los cambios. ¿Está seguro de regresar</w:t>
      </w:r>
      <w:proofErr w:type="gramStart"/>
      <w:r w:rsidRPr="00FA4E4D">
        <w:rPr>
          <w:rFonts w:cs="Arial"/>
          <w:color w:val="FF0000"/>
          <w:sz w:val="20"/>
          <w:szCs w:val="20"/>
        </w:rPr>
        <w:t>?</w:t>
      </w:r>
      <w:r>
        <w:rPr>
          <w:rFonts w:cs="Arial"/>
          <w:sz w:val="20"/>
          <w:szCs w:val="20"/>
        </w:rPr>
        <w:t>.</w:t>
      </w:r>
      <w:proofErr w:type="gramEnd"/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NO&gt;</w:t>
      </w:r>
    </w:p>
    <w:p w:rsidR="00FA4E4D" w:rsidRPr="00FA4E4D" w:rsidRDefault="00FA4E4D" w:rsidP="00FA4E4D">
      <w:pPr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anterior de donde fue invocado.</w:t>
      </w:r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SI&gt;</w:t>
      </w:r>
    </w:p>
    <w:p w:rsidR="00FA4E4D" w:rsidRPr="00FA4E4D" w:rsidRDefault="00FA4E4D" w:rsidP="00FA4E4D">
      <w:pPr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 </w:t>
      </w:r>
      <w:proofErr w:type="spellStart"/>
      <w:r>
        <w:rPr>
          <w:rFonts w:cs="Arial"/>
          <w:sz w:val="20"/>
          <w:szCs w:val="20"/>
        </w:rPr>
        <w:t>RollBack</w:t>
      </w:r>
      <w:proofErr w:type="spellEnd"/>
      <w:r>
        <w:rPr>
          <w:rFonts w:cs="Arial"/>
          <w:sz w:val="20"/>
          <w:szCs w:val="20"/>
        </w:rPr>
        <w:t xml:space="preserve"> de todo lo registrado</w:t>
      </w:r>
    </w:p>
    <w:p w:rsidR="00FA4E4D" w:rsidRPr="00FA4E4D" w:rsidRDefault="00FA4E4D" w:rsidP="00FA4E4D">
      <w:pPr>
        <w:pStyle w:val="Prrafodelista"/>
        <w:numPr>
          <w:ilvl w:val="3"/>
          <w:numId w:val="33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0" w:history="1">
        <w:r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FA4E4D" w:rsidRPr="00FA4E4D" w:rsidRDefault="00FA4E4D" w:rsidP="00FA4E4D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&lt;no existen cambios&gt;</w:t>
      </w:r>
    </w:p>
    <w:p w:rsidR="00FA4E4D" w:rsidRPr="00FA4E4D" w:rsidRDefault="00FA4E4D" w:rsidP="00FA4E4D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1" w:history="1">
        <w:r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CF01B4" w:rsidRPr="004D3112" w:rsidRDefault="006253BD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32" w:name="FIN"/>
      <w:bookmarkEnd w:id="32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3" w:name="_Toc52616586"/>
      <w:bookmarkStart w:id="34" w:name="_Toc182735730"/>
    </w:p>
    <w:p w:rsidR="008C345A" w:rsidRPr="008C345A" w:rsidRDefault="008C345A" w:rsidP="00796BBC">
      <w:pPr>
        <w:rPr>
          <w:sz w:val="20"/>
          <w:szCs w:val="20"/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35" w:name="_Toc382483674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</w:p>
    <w:p w:rsidR="00082CD4" w:rsidRPr="00CA7A7F" w:rsidRDefault="00082CD4" w:rsidP="00796BBC">
      <w:pPr>
        <w:rPr>
          <w:lang w:val="es-MX"/>
        </w:rPr>
      </w:pPr>
    </w:p>
    <w:p w:rsidR="00481C4A" w:rsidRPr="00CA7A7F" w:rsidRDefault="00481C4A" w:rsidP="00796BBC">
      <w:pPr>
        <w:pStyle w:val="Ttulo3"/>
        <w:jc w:val="left"/>
        <w:rPr>
          <w:lang w:val="es-MX"/>
        </w:rPr>
      </w:pPr>
      <w:bookmarkStart w:id="36" w:name="_Toc52616587"/>
      <w:bookmarkStart w:id="37" w:name="_Toc182735731"/>
      <w:bookmarkStart w:id="38" w:name="_Toc382483675"/>
      <w:r w:rsidRPr="00CA7A7F">
        <w:rPr>
          <w:lang w:val="es-MX"/>
        </w:rPr>
        <w:t>Opcionales</w:t>
      </w:r>
      <w:bookmarkEnd w:id="36"/>
      <w:bookmarkEnd w:id="37"/>
      <w:bookmarkEnd w:id="38"/>
    </w:p>
    <w:p w:rsidR="007D190B" w:rsidRPr="00A95B22" w:rsidRDefault="007D190B" w:rsidP="00796BBC"/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39" w:name="_5.2.1.1_AO01_Crear"/>
      <w:bookmarkStart w:id="40" w:name="_AO01_Crear_Devolución"/>
      <w:bookmarkStart w:id="41" w:name="_Toc374331973"/>
      <w:bookmarkStart w:id="42" w:name="_Toc374339898"/>
      <w:bookmarkStart w:id="43" w:name="_Toc374340043"/>
      <w:bookmarkStart w:id="44" w:name="_Toc375141178"/>
      <w:bookmarkStart w:id="45" w:name="_Toc378078804"/>
      <w:bookmarkStart w:id="46" w:name="_Toc382483600"/>
      <w:bookmarkStart w:id="47" w:name="_Toc382483676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48" w:name="_Toc374331974"/>
      <w:bookmarkStart w:id="49" w:name="_Toc374339899"/>
      <w:bookmarkStart w:id="50" w:name="_Toc374340044"/>
      <w:bookmarkStart w:id="51" w:name="_Toc375141179"/>
      <w:bookmarkStart w:id="52" w:name="_Toc378078805"/>
      <w:bookmarkStart w:id="53" w:name="_Toc382483601"/>
      <w:bookmarkStart w:id="54" w:name="_Toc382483677"/>
      <w:bookmarkEnd w:id="48"/>
      <w:bookmarkEnd w:id="49"/>
      <w:bookmarkEnd w:id="50"/>
      <w:bookmarkEnd w:id="51"/>
      <w:bookmarkEnd w:id="52"/>
      <w:bookmarkEnd w:id="53"/>
      <w:bookmarkEnd w:id="54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55" w:name="_Toc374331975"/>
      <w:bookmarkStart w:id="56" w:name="_Toc374339900"/>
      <w:bookmarkStart w:id="57" w:name="_Toc374340045"/>
      <w:bookmarkStart w:id="58" w:name="_Toc375141180"/>
      <w:bookmarkStart w:id="59" w:name="_Toc378078806"/>
      <w:bookmarkStart w:id="60" w:name="_Toc382483602"/>
      <w:bookmarkStart w:id="61" w:name="_Toc382483678"/>
      <w:bookmarkEnd w:id="55"/>
      <w:bookmarkEnd w:id="56"/>
      <w:bookmarkEnd w:id="57"/>
      <w:bookmarkEnd w:id="58"/>
      <w:bookmarkEnd w:id="59"/>
      <w:bookmarkEnd w:id="60"/>
      <w:bookmarkEnd w:id="61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62" w:name="_Toc374331976"/>
      <w:bookmarkStart w:id="63" w:name="_Toc374339901"/>
      <w:bookmarkStart w:id="64" w:name="_Toc374340046"/>
      <w:bookmarkStart w:id="65" w:name="_Toc375141181"/>
      <w:bookmarkStart w:id="66" w:name="_Toc378078807"/>
      <w:bookmarkStart w:id="67" w:name="_Toc382483603"/>
      <w:bookmarkStart w:id="68" w:name="_Toc382483679"/>
      <w:bookmarkEnd w:id="62"/>
      <w:bookmarkEnd w:id="63"/>
      <w:bookmarkEnd w:id="64"/>
      <w:bookmarkEnd w:id="65"/>
      <w:bookmarkEnd w:id="66"/>
      <w:bookmarkEnd w:id="67"/>
      <w:bookmarkEnd w:id="68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69" w:name="_Toc374331977"/>
      <w:bookmarkStart w:id="70" w:name="_Toc374339902"/>
      <w:bookmarkStart w:id="71" w:name="_Toc374340047"/>
      <w:bookmarkStart w:id="72" w:name="_Toc375141182"/>
      <w:bookmarkStart w:id="73" w:name="_Toc378078808"/>
      <w:bookmarkStart w:id="74" w:name="_Toc382483604"/>
      <w:bookmarkStart w:id="75" w:name="_Toc382483680"/>
      <w:bookmarkEnd w:id="69"/>
      <w:bookmarkEnd w:id="70"/>
      <w:bookmarkEnd w:id="71"/>
      <w:bookmarkEnd w:id="72"/>
      <w:bookmarkEnd w:id="73"/>
      <w:bookmarkEnd w:id="74"/>
      <w:bookmarkEnd w:id="75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76" w:name="_Toc374331978"/>
      <w:bookmarkStart w:id="77" w:name="_Toc374339903"/>
      <w:bookmarkStart w:id="78" w:name="_Toc374340048"/>
      <w:bookmarkStart w:id="79" w:name="_Toc375141183"/>
      <w:bookmarkStart w:id="80" w:name="_Toc378078809"/>
      <w:bookmarkStart w:id="81" w:name="_Toc382483605"/>
      <w:bookmarkStart w:id="82" w:name="_Toc382483681"/>
      <w:bookmarkEnd w:id="76"/>
      <w:bookmarkEnd w:id="77"/>
      <w:bookmarkEnd w:id="78"/>
      <w:bookmarkEnd w:id="79"/>
      <w:bookmarkEnd w:id="80"/>
      <w:bookmarkEnd w:id="81"/>
      <w:bookmarkEnd w:id="82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83" w:name="_Toc374331979"/>
      <w:bookmarkStart w:id="84" w:name="_Toc374339904"/>
      <w:bookmarkStart w:id="85" w:name="_Toc374340049"/>
      <w:bookmarkStart w:id="86" w:name="_Toc375141184"/>
      <w:bookmarkStart w:id="87" w:name="_Toc378078810"/>
      <w:bookmarkStart w:id="88" w:name="_Toc382483606"/>
      <w:bookmarkStart w:id="89" w:name="_Toc382483682"/>
      <w:bookmarkEnd w:id="83"/>
      <w:bookmarkEnd w:id="84"/>
      <w:bookmarkEnd w:id="85"/>
      <w:bookmarkEnd w:id="86"/>
      <w:bookmarkEnd w:id="87"/>
      <w:bookmarkEnd w:id="88"/>
      <w:bookmarkEnd w:id="89"/>
    </w:p>
    <w:p w:rsidR="007D190B" w:rsidRPr="007D190B" w:rsidRDefault="007D190B" w:rsidP="00796BBC">
      <w:pPr>
        <w:pStyle w:val="Prrafodelista"/>
        <w:keepNext/>
        <w:numPr>
          <w:ilvl w:val="2"/>
          <w:numId w:val="11"/>
        </w:numPr>
        <w:ind w:right="126"/>
        <w:contextualSpacing w:val="0"/>
        <w:outlineLvl w:val="2"/>
        <w:rPr>
          <w:b/>
          <w:vanish/>
        </w:rPr>
      </w:pPr>
      <w:bookmarkStart w:id="90" w:name="_Toc374331980"/>
      <w:bookmarkStart w:id="91" w:name="_Toc374339905"/>
      <w:bookmarkStart w:id="92" w:name="_Toc374340050"/>
      <w:bookmarkStart w:id="93" w:name="_Toc375141185"/>
      <w:bookmarkStart w:id="94" w:name="_Toc378078811"/>
      <w:bookmarkStart w:id="95" w:name="_Toc382483607"/>
      <w:bookmarkStart w:id="96" w:name="_Toc382483683"/>
      <w:bookmarkEnd w:id="90"/>
      <w:bookmarkEnd w:id="91"/>
      <w:bookmarkEnd w:id="92"/>
      <w:bookmarkEnd w:id="93"/>
      <w:bookmarkEnd w:id="94"/>
      <w:bookmarkEnd w:id="95"/>
      <w:bookmarkEnd w:id="96"/>
    </w:p>
    <w:bookmarkStart w:id="97" w:name="_AO01_Crear_Movimiento"/>
    <w:bookmarkStart w:id="98" w:name="AO01"/>
    <w:bookmarkStart w:id="99" w:name="_Toc372279946"/>
    <w:bookmarkEnd w:id="97"/>
    <w:bookmarkEnd w:id="98"/>
    <w:p w:rsidR="002D2FB8" w:rsidRPr="002D2FB8" w:rsidRDefault="00EB736D" w:rsidP="002D2FB8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00" w:name="_Toc382483684"/>
      <w:r w:rsidR="007D190B" w:rsidRPr="00EB736D">
        <w:rPr>
          <w:rStyle w:val="Hipervnculo"/>
          <w:bCs w:val="0"/>
        </w:rPr>
        <w:t xml:space="preserve">AO01 </w:t>
      </w:r>
      <w:bookmarkEnd w:id="99"/>
      <w:r w:rsidR="00411B46" w:rsidRPr="00EB736D">
        <w:rPr>
          <w:rStyle w:val="Hipervnculo"/>
          <w:bCs w:val="0"/>
        </w:rPr>
        <w:t>Modificar Registro Efectivo</w:t>
      </w:r>
      <w:bookmarkEnd w:id="100"/>
      <w:r>
        <w:rPr>
          <w:bCs w:val="0"/>
        </w:rPr>
        <w:fldChar w:fldCharType="end"/>
      </w:r>
    </w:p>
    <w:p w:rsidR="002D2FB8" w:rsidRPr="002D2FB8" w:rsidRDefault="002D2FB8" w:rsidP="002D2FB8">
      <w:pPr>
        <w:pStyle w:val="Prrafodelista"/>
        <w:numPr>
          <w:ilvl w:val="0"/>
          <w:numId w:val="34"/>
        </w:numPr>
      </w:pPr>
      <w:r>
        <w:rPr>
          <w:sz w:val="20"/>
        </w:rPr>
        <w:t>El sistema recupera la siguiente información del registro seleccionado:</w:t>
      </w:r>
    </w:p>
    <w:p w:rsidR="00EB736D" w:rsidRDefault="00EB736D" w:rsidP="00010B6F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PLBPLE</w:t>
      </w:r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64310A" w:rsidRDefault="0064310A" w:rsidP="001876CB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el registro del listado donde estaba previamente capturado.</w:t>
      </w:r>
    </w:p>
    <w:p w:rsidR="00280774" w:rsidRDefault="00280774" w:rsidP="001876CB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631489" w:rsidRDefault="00631489" w:rsidP="00280774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-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2D79A3" w:rsidRPr="002D79A3" w:rsidRDefault="0064310A" w:rsidP="001876CB">
      <w:pPr>
        <w:pStyle w:val="Prrafodelista"/>
        <w:numPr>
          <w:ilvl w:val="0"/>
          <w:numId w:val="34"/>
        </w:numPr>
      </w:pPr>
      <w:r>
        <w:rPr>
          <w:sz w:val="20"/>
        </w:rPr>
        <w:t>El sistema presenta en la sección de captura la siguiente información: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Tipo</w:t>
      </w:r>
      <w:r>
        <w:rPr>
          <w:rFonts w:cs="Arial"/>
          <w:sz w:val="20"/>
          <w:szCs w:val="20"/>
        </w:rPr>
        <w:t xml:space="preserve">: </w:t>
      </w:r>
      <w:r w:rsidRPr="002D79A3">
        <w:rPr>
          <w:rFonts w:cs="Arial"/>
          <w:sz w:val="20"/>
          <w:szCs w:val="20"/>
        </w:rPr>
        <w:t>Obtener el grupo relacionado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>&gt; al Tipo de Efectivo donde &lt;</w:t>
      </w:r>
      <w:proofErr w:type="spellStart"/>
      <w:r w:rsidRPr="002D79A3">
        <w:rPr>
          <w:rFonts w:cs="Arial"/>
          <w:sz w:val="20"/>
          <w:szCs w:val="20"/>
        </w:rPr>
        <w:t>VARValor.VARCodigo</w:t>
      </w:r>
      <w:proofErr w:type="spellEnd"/>
      <w:r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Pr="002D79A3">
        <w:rPr>
          <w:rFonts w:cs="Arial"/>
          <w:sz w:val="20"/>
          <w:szCs w:val="20"/>
        </w:rPr>
        <w:t>VARValor.VAVClave</w:t>
      </w:r>
      <w:proofErr w:type="spellEnd"/>
      <w:r w:rsidRPr="002D79A3">
        <w:rPr>
          <w:rFonts w:cs="Arial"/>
          <w:sz w:val="20"/>
          <w:szCs w:val="20"/>
        </w:rPr>
        <w:t xml:space="preserve"> = 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&gt;. Si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 xml:space="preserve"> = 1&gt;. Presentar la descripción “</w:t>
      </w:r>
      <w:proofErr w:type="spellStart"/>
      <w:r w:rsidRPr="002D79A3">
        <w:rPr>
          <w:rFonts w:cs="Arial"/>
          <w:sz w:val="20"/>
          <w:szCs w:val="20"/>
        </w:rPr>
        <w:t>Billete”.Si</w:t>
      </w:r>
      <w:proofErr w:type="spellEnd"/>
      <w:r w:rsidRPr="002D79A3">
        <w:rPr>
          <w:rFonts w:cs="Arial"/>
          <w:sz w:val="20"/>
          <w:szCs w:val="20"/>
        </w:rPr>
        <w:t xml:space="preserve">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 xml:space="preserve"> = 2&gt;. Presentar la descripción “Moneda”.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Denominación:</w:t>
      </w:r>
      <w:r>
        <w:rPr>
          <w:rFonts w:cs="Arial"/>
          <w:sz w:val="20"/>
          <w:szCs w:val="20"/>
        </w:rPr>
        <w:t xml:space="preserve"> </w:t>
      </w:r>
      <w:r w:rsidRPr="002D79A3">
        <w:rPr>
          <w:rFonts w:cs="Arial"/>
          <w:sz w:val="20"/>
          <w:szCs w:val="20"/>
        </w:rPr>
        <w:t>Obtener la descripción &lt;</w:t>
      </w:r>
      <w:proofErr w:type="spellStart"/>
      <w:r w:rsidRPr="002D79A3">
        <w:rPr>
          <w:rFonts w:cs="Arial"/>
          <w:sz w:val="20"/>
          <w:szCs w:val="20"/>
        </w:rPr>
        <w:t>VAVDescripcion.Descripcion</w:t>
      </w:r>
      <w:proofErr w:type="spellEnd"/>
      <w:r w:rsidRPr="002D79A3">
        <w:rPr>
          <w:rFonts w:cs="Arial"/>
          <w:sz w:val="20"/>
          <w:szCs w:val="20"/>
        </w:rPr>
        <w:t>&gt; donde &lt;</w:t>
      </w:r>
      <w:proofErr w:type="spellStart"/>
      <w:r w:rsidRPr="002D79A3">
        <w:rPr>
          <w:rFonts w:cs="Arial"/>
          <w:sz w:val="20"/>
          <w:szCs w:val="20"/>
        </w:rPr>
        <w:t>VAVDescripcion.VARCodigo</w:t>
      </w:r>
      <w:proofErr w:type="spellEnd"/>
      <w:r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Pr="002D79A3">
        <w:rPr>
          <w:rFonts w:cs="Arial"/>
          <w:sz w:val="20"/>
          <w:szCs w:val="20"/>
        </w:rPr>
        <w:t>VAVDescripcion.VAVClave</w:t>
      </w:r>
      <w:proofErr w:type="spellEnd"/>
      <w:r w:rsidRPr="002D79A3">
        <w:rPr>
          <w:rFonts w:cs="Arial"/>
          <w:sz w:val="20"/>
          <w:szCs w:val="20"/>
        </w:rPr>
        <w:t xml:space="preserve"> = &lt;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&gt;. Presentar la descripción obtenida.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</w:t>
      </w:r>
      <w:r w:rsidRPr="002D79A3">
        <w:rPr>
          <w:rFonts w:cs="Arial"/>
          <w:sz w:val="20"/>
          <w:szCs w:val="20"/>
        </w:rPr>
        <w:t>Se divide &lt;</w:t>
      </w:r>
      <w:proofErr w:type="spellStart"/>
      <w:r w:rsidRPr="002D79A3">
        <w:rPr>
          <w:rFonts w:cs="Arial"/>
          <w:sz w:val="20"/>
          <w:szCs w:val="20"/>
        </w:rPr>
        <w:t>PLBPLE.Total</w:t>
      </w:r>
      <w:proofErr w:type="spellEnd"/>
      <w:r w:rsidRPr="002D79A3">
        <w:rPr>
          <w:rFonts w:cs="Arial"/>
          <w:sz w:val="20"/>
          <w:szCs w:val="20"/>
        </w:rPr>
        <w:t>&gt; / &lt;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 (Valor que contiene la descripción) y se obtiene la cantidad. Se presenta el resultado de esta operación.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 xml:space="preserve">Total: </w:t>
      </w:r>
      <w:r w:rsidRPr="002D79A3">
        <w:rPr>
          <w:rFonts w:cs="Arial"/>
          <w:b/>
          <w:sz w:val="20"/>
          <w:szCs w:val="20"/>
        </w:rPr>
        <w:t>Se presenta lo contenido en &lt;</w:t>
      </w:r>
      <w:proofErr w:type="spellStart"/>
      <w:r w:rsidRPr="002D79A3">
        <w:rPr>
          <w:rFonts w:cs="Arial"/>
          <w:b/>
          <w:sz w:val="20"/>
          <w:szCs w:val="20"/>
        </w:rPr>
        <w:t>PLBPLE.Total</w:t>
      </w:r>
      <w:proofErr w:type="spellEnd"/>
      <w:r w:rsidRPr="002D79A3">
        <w:rPr>
          <w:rFonts w:cs="Arial"/>
          <w:b/>
          <w:sz w:val="20"/>
          <w:szCs w:val="20"/>
        </w:rPr>
        <w:t>&gt;</w:t>
      </w:r>
      <w:r w:rsidR="002E5DF7">
        <w:rPr>
          <w:rFonts w:cs="Arial"/>
          <w:b/>
          <w:sz w:val="20"/>
          <w:szCs w:val="20"/>
        </w:rPr>
        <w:t xml:space="preserve"> </w:t>
      </w:r>
      <w:r w:rsidR="002E5DF7">
        <w:rPr>
          <w:rFonts w:cs="Arial"/>
          <w:sz w:val="20"/>
          <w:szCs w:val="20"/>
        </w:rPr>
        <w:t>(Campo de solo lectura)</w:t>
      </w:r>
    </w:p>
    <w:p w:rsidR="002D79A3" w:rsidRPr="002D79A3" w:rsidRDefault="002D79A3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>El usuario podrá modificar cualquier campo, excepto el de Total, debido a que es un campo calculado.</w:t>
      </w:r>
    </w:p>
    <w:p w:rsidR="002D79A3" w:rsidRPr="00DC76EB" w:rsidRDefault="00DC76EB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Cantidad, para poder nuevamente bajar el registro con o sin los cambios.</w:t>
      </w:r>
    </w:p>
    <w:p w:rsidR="003A5F44" w:rsidRPr="003A5F44" w:rsidRDefault="00DC76EB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 xml:space="preserve">Una vez que el usuario da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 w:rsidR="00E7031E">
        <w:rPr>
          <w:rFonts w:cs="Arial"/>
          <w:sz w:val="20"/>
          <w:szCs w:val="20"/>
        </w:rPr>
        <w:t xml:space="preserve">, </w:t>
      </w:r>
      <w:r w:rsidR="003A5F44">
        <w:rPr>
          <w:rFonts w:cs="Arial"/>
          <w:sz w:val="20"/>
          <w:szCs w:val="20"/>
        </w:rPr>
        <w:t xml:space="preserve">el sistema valida la información capturada de acuerdo a la validación </w:t>
      </w:r>
      <w:bookmarkStart w:id="101" w:name="VA01_r"/>
      <w:bookmarkEnd w:id="101"/>
      <w:r w:rsidR="003A5F44">
        <w:rPr>
          <w:rFonts w:cs="Arial"/>
          <w:sz w:val="20"/>
          <w:szCs w:val="20"/>
        </w:rPr>
        <w:fldChar w:fldCharType="begin"/>
      </w:r>
      <w:r w:rsidR="003A5F44">
        <w:rPr>
          <w:rFonts w:cs="Arial"/>
          <w:sz w:val="20"/>
          <w:szCs w:val="20"/>
        </w:rPr>
        <w:instrText xml:space="preserve"> HYPERLINK  \l "VA01" </w:instrText>
      </w:r>
      <w:r w:rsidR="003A5F44">
        <w:rPr>
          <w:rFonts w:cs="Arial"/>
          <w:sz w:val="20"/>
          <w:szCs w:val="20"/>
        </w:rPr>
        <w:fldChar w:fldCharType="separate"/>
      </w:r>
      <w:r w:rsidR="003A5F44" w:rsidRPr="003A5F44">
        <w:rPr>
          <w:rStyle w:val="Hipervnculo"/>
          <w:rFonts w:cs="Arial"/>
          <w:sz w:val="20"/>
          <w:szCs w:val="20"/>
        </w:rPr>
        <w:t>VA01 Validar Requeridos en Efectivo</w:t>
      </w:r>
      <w:r w:rsidR="003A5F44">
        <w:rPr>
          <w:rFonts w:cs="Arial"/>
          <w:sz w:val="20"/>
          <w:szCs w:val="20"/>
        </w:rPr>
        <w:fldChar w:fldCharType="end"/>
      </w:r>
      <w:r w:rsidR="003A5F44">
        <w:rPr>
          <w:rFonts w:cs="Arial"/>
          <w:sz w:val="20"/>
          <w:szCs w:val="20"/>
        </w:rPr>
        <w:t>.</w:t>
      </w:r>
    </w:p>
    <w:p w:rsidR="00DC76EB" w:rsidRPr="00E7031E" w:rsidRDefault="003A5F44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>E</w:t>
      </w:r>
      <w:r w:rsidR="00E7031E">
        <w:rPr>
          <w:rFonts w:cs="Arial"/>
          <w:sz w:val="20"/>
          <w:szCs w:val="20"/>
        </w:rPr>
        <w:t>l sistema actualiza la siguiente información donde &lt;</w:t>
      </w:r>
      <w:proofErr w:type="spellStart"/>
      <w:r w:rsidR="00E7031E">
        <w:rPr>
          <w:rFonts w:cs="Arial"/>
          <w:sz w:val="20"/>
          <w:szCs w:val="20"/>
        </w:rPr>
        <w:t>PLBPLE.PBEId</w:t>
      </w:r>
      <w:proofErr w:type="spellEnd"/>
      <w:r w:rsidR="00E7031E">
        <w:rPr>
          <w:rFonts w:cs="Arial"/>
          <w:sz w:val="20"/>
          <w:szCs w:val="20"/>
        </w:rPr>
        <w:t xml:space="preserve"> = al recuperado&gt;:</w:t>
      </w:r>
    </w:p>
    <w:p w:rsidR="00E7031E" w:rsidRPr="0012114F" w:rsidRDefault="00E7031E" w:rsidP="00E7031E">
      <w:pPr>
        <w:pStyle w:val="Prrafodelista"/>
        <w:numPr>
          <w:ilvl w:val="1"/>
          <w:numId w:val="34"/>
        </w:numPr>
        <w:rPr>
          <w:b/>
        </w:rPr>
      </w:pPr>
      <w:r w:rsidRPr="0012114F">
        <w:rPr>
          <w:b/>
          <w:sz w:val="20"/>
        </w:rPr>
        <w:lastRenderedPageBreak/>
        <w:t>PLBPLE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PLIId</w:t>
      </w:r>
      <w:proofErr w:type="spellEnd"/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PBEId</w:t>
      </w:r>
      <w:proofErr w:type="spellEnd"/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TipoEfectivo</w:t>
      </w:r>
      <w:proofErr w:type="spellEnd"/>
      <w:r>
        <w:rPr>
          <w:sz w:val="20"/>
        </w:rPr>
        <w:t xml:space="preserve">  = Valor Capturado</w:t>
      </w:r>
      <w:r w:rsidR="00A208EF">
        <w:rPr>
          <w:sz w:val="20"/>
        </w:rPr>
        <w:t>.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r>
        <w:rPr>
          <w:sz w:val="20"/>
        </w:rPr>
        <w:t>Total</w:t>
      </w:r>
      <w:r w:rsidR="00A208EF">
        <w:rPr>
          <w:sz w:val="20"/>
        </w:rPr>
        <w:t xml:space="preserve"> = Valor Calculado.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= Fecha y Hora del Sistema Actual</w:t>
      </w:r>
    </w:p>
    <w:p w:rsidR="00E7031E" w:rsidRPr="00280774" w:rsidRDefault="00E7031E" w:rsidP="00E7031E">
      <w:pPr>
        <w:pStyle w:val="Prrafodelista"/>
        <w:numPr>
          <w:ilvl w:val="2"/>
          <w:numId w:val="34"/>
        </w:numPr>
      </w:pPr>
      <w:r>
        <w:rPr>
          <w:sz w:val="20"/>
        </w:rPr>
        <w:t>Enviado = 0</w:t>
      </w:r>
    </w:p>
    <w:p w:rsidR="00280774" w:rsidRPr="00C74352" w:rsidRDefault="00280774" w:rsidP="00C74352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Pr="005445BF" w:rsidRDefault="00631489" w:rsidP="005445BF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+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E7031E" w:rsidRPr="00DC76EB" w:rsidRDefault="00E7031E" w:rsidP="00E7031E">
      <w:pPr>
        <w:pStyle w:val="Prrafodelista"/>
        <w:numPr>
          <w:ilvl w:val="0"/>
          <w:numId w:val="34"/>
        </w:numPr>
      </w:pPr>
      <w:r>
        <w:rPr>
          <w:sz w:val="20"/>
        </w:rPr>
        <w:t xml:space="preserve">El sistema continúa en el </w:t>
      </w:r>
      <w:hyperlink w:anchor="Paso_8_basico" w:history="1">
        <w:r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básico.</w:t>
      </w:r>
    </w:p>
    <w:p w:rsidR="003E2ED4" w:rsidRPr="00A95B22" w:rsidRDefault="003E2ED4" w:rsidP="00E7031E"/>
    <w:bookmarkStart w:id="102" w:name="_AO02_Modificar_Movimiento"/>
    <w:bookmarkStart w:id="103" w:name="AO02"/>
    <w:bookmarkEnd w:id="102"/>
    <w:bookmarkEnd w:id="103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04" w:name="_Toc382483685"/>
      <w:r w:rsidR="007D190B" w:rsidRPr="00EB736D">
        <w:rPr>
          <w:rStyle w:val="Hipervnculo"/>
          <w:bCs w:val="0"/>
        </w:rPr>
        <w:t xml:space="preserve">AO02 </w:t>
      </w:r>
      <w:r w:rsidR="00411B46" w:rsidRPr="00EB736D">
        <w:rPr>
          <w:rStyle w:val="Hipervnculo"/>
          <w:bCs w:val="0"/>
        </w:rPr>
        <w:t>Eliminar Registro Efectivo</w:t>
      </w:r>
      <w:bookmarkEnd w:id="104"/>
      <w:r>
        <w:rPr>
          <w:bCs w:val="0"/>
        </w:rPr>
        <w:fldChar w:fldCharType="end"/>
      </w:r>
    </w:p>
    <w:p w:rsidR="00B863D9" w:rsidRPr="00B863D9" w:rsidRDefault="00B863D9" w:rsidP="00A62EF3">
      <w:pPr>
        <w:pStyle w:val="Prrafodelista"/>
        <w:numPr>
          <w:ilvl w:val="0"/>
          <w:numId w:val="37"/>
        </w:numPr>
      </w:pPr>
      <w:r>
        <w:rPr>
          <w:sz w:val="20"/>
        </w:rPr>
        <w:t>El sistema presenta el mensaje “</w:t>
      </w:r>
      <w:r w:rsidRPr="001D38F0">
        <w:rPr>
          <w:color w:val="FF0000"/>
          <w:sz w:val="20"/>
        </w:rPr>
        <w:t>P0113 - ¿Desea Eliminar el Registro Seleccionado?</w:t>
      </w:r>
      <w:r>
        <w:rPr>
          <w:sz w:val="20"/>
        </w:rPr>
        <w:t>”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NO&gt;</w:t>
      </w:r>
    </w:p>
    <w:p w:rsidR="00B863D9" w:rsidRPr="00B863D9" w:rsidRDefault="00B863D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continúa en el paso anterior desde donde fue invocado.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SI&gt;</w:t>
      </w:r>
    </w:p>
    <w:p w:rsidR="00A62EF3" w:rsidRPr="00DC3999" w:rsidRDefault="00DC399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recupera la siguiente información del registro seleccionado:</w:t>
      </w:r>
    </w:p>
    <w:p w:rsidR="00DC3999" w:rsidRPr="0012114F" w:rsidRDefault="00DC3999" w:rsidP="00B863D9">
      <w:pPr>
        <w:pStyle w:val="Prrafodelista"/>
        <w:numPr>
          <w:ilvl w:val="3"/>
          <w:numId w:val="37"/>
        </w:numPr>
        <w:rPr>
          <w:rFonts w:cs="Arial"/>
          <w:b/>
          <w:sz w:val="20"/>
          <w:szCs w:val="20"/>
        </w:rPr>
      </w:pPr>
      <w:r w:rsidRPr="0012114F">
        <w:rPr>
          <w:rFonts w:cs="Arial"/>
          <w:b/>
          <w:sz w:val="20"/>
          <w:szCs w:val="20"/>
        </w:rPr>
        <w:t>PLBPLE</w:t>
      </w:r>
    </w:p>
    <w:p w:rsidR="00DC3999" w:rsidRDefault="00DC3999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DC3999" w:rsidRDefault="00DC3999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AD146A" w:rsidRDefault="00AD146A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C3999" w:rsidRPr="00AD146A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el registro del listado donde estaba previamente capturado</w:t>
      </w:r>
    </w:p>
    <w:p w:rsidR="00AD146A" w:rsidRPr="00AD146A" w:rsidRDefault="00AD146A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realiza el siguiente ajuste:</w:t>
      </w:r>
    </w:p>
    <w:p w:rsidR="00631489" w:rsidRPr="005E4EC0" w:rsidRDefault="00631489" w:rsidP="00631489">
      <w:pPr>
        <w:pStyle w:val="Prrafodelista"/>
        <w:numPr>
          <w:ilvl w:val="3"/>
          <w:numId w:val="37"/>
        </w:numPr>
      </w:pP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= </w:t>
      </w: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-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5E4EC0" w:rsidRPr="005E4EC0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5E4EC0" w:rsidRPr="005E4EC0" w:rsidRDefault="005E4EC0" w:rsidP="00B863D9">
      <w:pPr>
        <w:pStyle w:val="Prrafodelista"/>
        <w:numPr>
          <w:ilvl w:val="3"/>
          <w:numId w:val="37"/>
        </w:numPr>
      </w:pPr>
      <w:r>
        <w:rPr>
          <w:rFonts w:cs="Arial"/>
          <w:sz w:val="20"/>
          <w:szCs w:val="20"/>
        </w:rPr>
        <w:t>PLBPLE</w:t>
      </w:r>
    </w:p>
    <w:p w:rsidR="005E4EC0" w:rsidRPr="00A62EF3" w:rsidRDefault="005E4EC0" w:rsidP="002B7C3A">
      <w:pPr>
        <w:pStyle w:val="Prrafodelista"/>
        <w:numPr>
          <w:ilvl w:val="2"/>
          <w:numId w:val="37"/>
        </w:numPr>
      </w:pPr>
      <w:r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</w:t>
      </w:r>
    </w:p>
    <w:p w:rsidR="00411B46" w:rsidRPr="00A95B22" w:rsidRDefault="00411B46" w:rsidP="00411B46"/>
    <w:bookmarkStart w:id="105" w:name="AO03"/>
    <w:bookmarkEnd w:id="105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06" w:name="_Toc382483686"/>
      <w:r w:rsidR="00411B46" w:rsidRPr="00EB736D">
        <w:rPr>
          <w:rStyle w:val="Hipervnculo"/>
          <w:bCs w:val="0"/>
        </w:rPr>
        <w:t>AO03 Crear Nuevo Registro Efectivo</w:t>
      </w:r>
      <w:bookmarkEnd w:id="106"/>
      <w:r>
        <w:rPr>
          <w:bCs w:val="0"/>
        </w:rPr>
        <w:fldChar w:fldCharType="end"/>
      </w:r>
    </w:p>
    <w:p w:rsidR="00B80F66" w:rsidRDefault="00B80F66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registra la siguiente información: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Denominación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D8364D" w:rsidRPr="00D8364D" w:rsidRDefault="00D8364D" w:rsidP="00D8364D">
      <w:pPr>
        <w:pStyle w:val="Prrafodelista"/>
        <w:numPr>
          <w:ilvl w:val="0"/>
          <w:numId w:val="39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Cantidad, para poder bajar el registro y generar el guardado.</w:t>
      </w:r>
    </w:p>
    <w:p w:rsidR="00D8364D" w:rsidRPr="00D8364D" w:rsidRDefault="00D8364D" w:rsidP="00D8364D">
      <w:pPr>
        <w:pStyle w:val="Prrafodelista"/>
        <w:numPr>
          <w:ilvl w:val="0"/>
          <w:numId w:val="39"/>
        </w:numPr>
      </w:pPr>
      <w:r w:rsidRPr="00D8364D">
        <w:rPr>
          <w:rFonts w:cs="Arial"/>
          <w:sz w:val="20"/>
          <w:szCs w:val="20"/>
        </w:rPr>
        <w:t xml:space="preserve">Una vez que el usuario da </w:t>
      </w:r>
      <w:proofErr w:type="spellStart"/>
      <w:r w:rsidRPr="00D8364D">
        <w:rPr>
          <w:rFonts w:cs="Arial"/>
          <w:b/>
          <w:sz w:val="20"/>
          <w:szCs w:val="20"/>
        </w:rPr>
        <w:t>Enter</w:t>
      </w:r>
      <w:proofErr w:type="spellEnd"/>
      <w:r w:rsidRPr="00D8364D"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1" w:history="1">
        <w:r w:rsidRPr="00D8364D">
          <w:rPr>
            <w:rStyle w:val="Hipervnculo"/>
            <w:rFonts w:cs="Arial"/>
            <w:sz w:val="20"/>
            <w:szCs w:val="20"/>
          </w:rPr>
          <w:t>VA01 Validar Requeridos en Efectivo</w:t>
        </w:r>
      </w:hyperlink>
      <w:r w:rsidRPr="00D8364D">
        <w:rPr>
          <w:rFonts w:cs="Arial"/>
          <w:sz w:val="20"/>
          <w:szCs w:val="20"/>
        </w:rPr>
        <w:t>.</w:t>
      </w:r>
    </w:p>
    <w:p w:rsidR="00B80F66" w:rsidRDefault="00D8364D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B80F66">
        <w:rPr>
          <w:rFonts w:cs="Arial"/>
          <w:sz w:val="20"/>
          <w:szCs w:val="20"/>
        </w:rPr>
        <w:t>l sistema realiza el siguiente calculo y lo presenta en el campo Total de manera deshabilitada: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= Denominación * Cantidad.</w:t>
      </w:r>
    </w:p>
    <w:p w:rsidR="00B80F66" w:rsidRDefault="00B80F66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80F66" w:rsidRPr="007B4A80" w:rsidRDefault="007B4A80" w:rsidP="00B80F66">
      <w:pPr>
        <w:pStyle w:val="Prrafodelista"/>
        <w:numPr>
          <w:ilvl w:val="1"/>
          <w:numId w:val="39"/>
        </w:numPr>
        <w:rPr>
          <w:rFonts w:cs="Arial"/>
          <w:b/>
          <w:sz w:val="20"/>
          <w:szCs w:val="20"/>
        </w:rPr>
      </w:pPr>
      <w:r w:rsidRPr="007B4A80">
        <w:rPr>
          <w:rFonts w:cs="Arial"/>
          <w:b/>
          <w:sz w:val="20"/>
          <w:szCs w:val="20"/>
        </w:rPr>
        <w:t>PLBPLE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PreLiquidacion.PLIId</w:t>
      </w:r>
      <w:proofErr w:type="spellEnd"/>
      <w:r>
        <w:rPr>
          <w:rFonts w:cs="Arial"/>
          <w:sz w:val="20"/>
          <w:szCs w:val="20"/>
        </w:rPr>
        <w:t>&gt;</w:t>
      </w:r>
    </w:p>
    <w:p w:rsidR="007B4A80" w:rsidRPr="008C0F8E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  <w:r>
        <w:rPr>
          <w:rFonts w:cs="Arial"/>
          <w:sz w:val="20"/>
          <w:szCs w:val="20"/>
        </w:rPr>
        <w:t xml:space="preserve"> = </w:t>
      </w:r>
      <w:r w:rsidR="006A5D47">
        <w:rPr>
          <w:sz w:val="20"/>
          <w:lang w:val="es-MX"/>
        </w:rPr>
        <w:t xml:space="preserve">Utilizar &lt;Método </w:t>
      </w:r>
      <w:proofErr w:type="spellStart"/>
      <w:r w:rsidR="006A5D47">
        <w:rPr>
          <w:sz w:val="20"/>
          <w:lang w:val="es-MX"/>
        </w:rPr>
        <w:t>KeyGen</w:t>
      </w:r>
      <w:proofErr w:type="spellEnd"/>
      <w:r w:rsidR="006A5D47">
        <w:rPr>
          <w:sz w:val="20"/>
          <w:lang w:val="es-MX"/>
        </w:rPr>
        <w:t>&gt;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FechaDeposito</w:t>
      </w:r>
      <w:proofErr w:type="spellEnd"/>
      <w:r>
        <w:rPr>
          <w:sz w:val="20"/>
          <w:lang w:val="es-MX"/>
        </w:rPr>
        <w:t xml:space="preserve"> = NULL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TipoBanco</w:t>
      </w:r>
      <w:proofErr w:type="spellEnd"/>
      <w:r>
        <w:rPr>
          <w:sz w:val="20"/>
          <w:lang w:val="es-MX"/>
        </w:rPr>
        <w:t xml:space="preserve"> = NULL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Referencia = NULL</w:t>
      </w:r>
    </w:p>
    <w:p w:rsid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= Contenido del Campo Total, que fue calculado.</w:t>
      </w:r>
    </w:p>
    <w:p w:rsid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= NULL</w:t>
      </w:r>
    </w:p>
    <w:p w:rsidR="007B4A80" w:rsidRPr="008C0F8E" w:rsidRDefault="007B4A80" w:rsidP="008C0F8E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  <w:r w:rsidR="006A5D47">
        <w:rPr>
          <w:rFonts w:cs="Arial"/>
          <w:sz w:val="20"/>
          <w:szCs w:val="20"/>
        </w:rPr>
        <w:t xml:space="preserve"> = Obtener el valor asociado a la descripción seleccionada, </w:t>
      </w:r>
      <w:proofErr w:type="spellStart"/>
      <w:r w:rsidR="006A5D47" w:rsidRPr="002D79A3">
        <w:rPr>
          <w:rFonts w:cs="Arial"/>
          <w:sz w:val="20"/>
          <w:szCs w:val="20"/>
        </w:rPr>
        <w:t>VAVDescripcion.</w:t>
      </w:r>
      <w:r w:rsidR="006A5D47">
        <w:rPr>
          <w:rFonts w:cs="Arial"/>
          <w:sz w:val="20"/>
          <w:szCs w:val="20"/>
        </w:rPr>
        <w:t>VAVClave</w:t>
      </w:r>
      <w:proofErr w:type="spellEnd"/>
      <w:r w:rsidR="006A5D47" w:rsidRPr="002D79A3">
        <w:rPr>
          <w:rFonts w:cs="Arial"/>
          <w:sz w:val="20"/>
          <w:szCs w:val="20"/>
        </w:rPr>
        <w:t>&gt; donde &lt;</w:t>
      </w:r>
      <w:proofErr w:type="spellStart"/>
      <w:r w:rsidR="006A5D47" w:rsidRPr="002D79A3">
        <w:rPr>
          <w:rFonts w:cs="Arial"/>
          <w:sz w:val="20"/>
          <w:szCs w:val="20"/>
        </w:rPr>
        <w:t>VAVDescripcion.VARCodigo</w:t>
      </w:r>
      <w:proofErr w:type="spellEnd"/>
      <w:r w:rsidR="006A5D47"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="006A5D47" w:rsidRPr="002D79A3">
        <w:rPr>
          <w:rFonts w:cs="Arial"/>
          <w:sz w:val="20"/>
          <w:szCs w:val="20"/>
        </w:rPr>
        <w:t>VAVDescripcion.</w:t>
      </w:r>
      <w:r w:rsidR="006A5D47">
        <w:rPr>
          <w:rFonts w:cs="Arial"/>
          <w:sz w:val="20"/>
          <w:szCs w:val="20"/>
        </w:rPr>
        <w:t>Descripción</w:t>
      </w:r>
      <w:proofErr w:type="spellEnd"/>
      <w:r w:rsidR="006A5D47">
        <w:rPr>
          <w:rFonts w:cs="Arial"/>
          <w:sz w:val="20"/>
          <w:szCs w:val="20"/>
        </w:rPr>
        <w:t xml:space="preserve"> = Descripción seleccionada en </w:t>
      </w:r>
      <w:r w:rsidR="006A5D47" w:rsidRPr="006A5D47">
        <w:rPr>
          <w:rFonts w:cs="Arial"/>
          <w:b/>
          <w:sz w:val="20"/>
          <w:szCs w:val="20"/>
        </w:rPr>
        <w:t>Denominación</w:t>
      </w:r>
      <w:r w:rsidR="006A5D47" w:rsidRPr="002D79A3">
        <w:rPr>
          <w:rFonts w:cs="Arial"/>
          <w:sz w:val="20"/>
          <w:szCs w:val="20"/>
        </w:rPr>
        <w:t>&gt;</w:t>
      </w:r>
      <w:r w:rsidR="006A5D47">
        <w:rPr>
          <w:rFonts w:cs="Arial"/>
          <w:sz w:val="20"/>
          <w:szCs w:val="20"/>
        </w:rPr>
        <w:t>, Guardar el valor obtenido.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6A5D47">
        <w:rPr>
          <w:rFonts w:cs="Arial"/>
          <w:sz w:val="20"/>
          <w:szCs w:val="20"/>
        </w:rPr>
        <w:t xml:space="preserve"> = Fecha y Hora del Sistema Actual.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  <w:r w:rsidR="006A5D47">
        <w:rPr>
          <w:rFonts w:cs="Arial"/>
          <w:sz w:val="20"/>
          <w:szCs w:val="20"/>
        </w:rPr>
        <w:t xml:space="preserve"> = 0.</w:t>
      </w:r>
    </w:p>
    <w:p w:rsidR="00D978EE" w:rsidRPr="00631489" w:rsidRDefault="00D978EE" w:rsidP="00C74352">
      <w:pPr>
        <w:pStyle w:val="Prrafodelista"/>
        <w:numPr>
          <w:ilvl w:val="0"/>
          <w:numId w:val="39"/>
        </w:numPr>
      </w:pPr>
      <w:r>
        <w:rPr>
          <w:sz w:val="20"/>
        </w:rPr>
        <w:t>El sistema realiza el siguiente ajuste:</w:t>
      </w:r>
    </w:p>
    <w:p w:rsidR="00D978EE" w:rsidRDefault="00D978EE" w:rsidP="00D978EE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proofErr w:type="spellStart"/>
      <w:r w:rsidRPr="00631489">
        <w:rPr>
          <w:rFonts w:cs="Arial"/>
          <w:b/>
          <w:sz w:val="20"/>
          <w:szCs w:val="20"/>
        </w:rPr>
        <w:lastRenderedPageBreak/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= </w:t>
      </w: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 w:rsidR="007628C9">
        <w:rPr>
          <w:rFonts w:cs="Arial"/>
          <w:sz w:val="20"/>
          <w:szCs w:val="20"/>
        </w:rPr>
        <w:t>+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C07D2A" w:rsidRPr="00A62EF3" w:rsidRDefault="00C07D2A" w:rsidP="00C07D2A">
      <w:pPr>
        <w:pStyle w:val="Prrafodelista"/>
        <w:numPr>
          <w:ilvl w:val="0"/>
          <w:numId w:val="39"/>
        </w:numPr>
      </w:pPr>
      <w:r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</w:t>
      </w:r>
    </w:p>
    <w:p w:rsidR="00411B46" w:rsidRPr="00A95B22" w:rsidRDefault="00411B46" w:rsidP="00411B46"/>
    <w:bookmarkStart w:id="107" w:name="AO04"/>
    <w:bookmarkEnd w:id="107"/>
    <w:p w:rsidR="00411B46" w:rsidRP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108" w:name="_Toc382483687"/>
      <w:r w:rsidR="00411B46" w:rsidRPr="00EB736D">
        <w:rPr>
          <w:rStyle w:val="Hipervnculo"/>
          <w:bCs w:val="0"/>
        </w:rPr>
        <w:t>AO04 Modificar Registro Deposito</w:t>
      </w:r>
      <w:bookmarkEnd w:id="108"/>
      <w:r>
        <w:rPr>
          <w:bCs w:val="0"/>
        </w:rPr>
        <w:fldChar w:fldCharType="end"/>
      </w:r>
    </w:p>
    <w:p w:rsidR="000339B5" w:rsidRPr="002D2FB8" w:rsidRDefault="000339B5" w:rsidP="000339B5">
      <w:pPr>
        <w:pStyle w:val="Prrafodelista"/>
        <w:numPr>
          <w:ilvl w:val="0"/>
          <w:numId w:val="40"/>
        </w:numPr>
      </w:pPr>
      <w:r>
        <w:rPr>
          <w:sz w:val="20"/>
        </w:rPr>
        <w:t>El sistema recupera la siguiente información del registro seleccionado:</w:t>
      </w:r>
    </w:p>
    <w:p w:rsidR="000339B5" w:rsidRPr="0012114F" w:rsidRDefault="000339B5" w:rsidP="000339B5">
      <w:pPr>
        <w:pStyle w:val="Prrafodelista"/>
        <w:numPr>
          <w:ilvl w:val="1"/>
          <w:numId w:val="40"/>
        </w:numPr>
        <w:rPr>
          <w:rFonts w:cs="Arial"/>
          <w:b/>
          <w:sz w:val="20"/>
          <w:szCs w:val="20"/>
        </w:rPr>
      </w:pPr>
      <w:r w:rsidRPr="0012114F">
        <w:rPr>
          <w:rFonts w:cs="Arial"/>
          <w:b/>
          <w:sz w:val="20"/>
          <w:szCs w:val="20"/>
        </w:rPr>
        <w:t>PLBPLE</w:t>
      </w:r>
    </w:p>
    <w:p w:rsidR="000339B5" w:rsidRDefault="000339B5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0339B5" w:rsidRDefault="000339B5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0339B5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0339B5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0339B5" w:rsidRDefault="000339B5" w:rsidP="000339B5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el registro del listado don</w:t>
      </w:r>
      <w:r w:rsidR="005445BF">
        <w:rPr>
          <w:rFonts w:cs="Arial"/>
          <w:sz w:val="20"/>
          <w:szCs w:val="20"/>
        </w:rPr>
        <w:t>de estaba previamente capturado.</w:t>
      </w:r>
    </w:p>
    <w:p w:rsidR="005445BF" w:rsidRDefault="005445BF" w:rsidP="005445BF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Default="005445BF" w:rsidP="005445BF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-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0339B5" w:rsidRPr="002D79A3" w:rsidRDefault="000339B5" w:rsidP="000339B5">
      <w:pPr>
        <w:pStyle w:val="Prrafodelista"/>
        <w:numPr>
          <w:ilvl w:val="0"/>
          <w:numId w:val="40"/>
        </w:numPr>
      </w:pPr>
      <w:r>
        <w:rPr>
          <w:sz w:val="20"/>
        </w:rPr>
        <w:t>El sistema presenta en la sección de captura la siguiente información:</w:t>
      </w:r>
    </w:p>
    <w:p w:rsidR="000339B5" w:rsidRPr="002D79A3" w:rsidRDefault="008C0F8E" w:rsidP="000339B5">
      <w:pPr>
        <w:pStyle w:val="Prrafodelista"/>
        <w:numPr>
          <w:ilvl w:val="1"/>
          <w:numId w:val="40"/>
        </w:numPr>
      </w:pPr>
      <w:r w:rsidRPr="00A62AFC">
        <w:rPr>
          <w:rFonts w:cs="Arial"/>
          <w:b/>
          <w:sz w:val="20"/>
          <w:szCs w:val="20"/>
        </w:rPr>
        <w:t>Fecha</w:t>
      </w:r>
      <w:r w:rsidR="000339B5">
        <w:rPr>
          <w:rFonts w:cs="Arial"/>
          <w:sz w:val="20"/>
          <w:szCs w:val="20"/>
        </w:rPr>
        <w:t xml:space="preserve">: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PLBPLE.FechaDeposito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0339B5" w:rsidRPr="002D79A3" w:rsidRDefault="008C0F8E" w:rsidP="000339B5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Banco</w:t>
      </w:r>
      <w:r w:rsidR="000339B5" w:rsidRPr="002D79A3">
        <w:rPr>
          <w:rFonts w:cs="Arial"/>
          <w:b/>
          <w:sz w:val="20"/>
          <w:szCs w:val="20"/>
        </w:rPr>
        <w:t>:</w:t>
      </w:r>
      <w:r w:rsidR="000339B5">
        <w:rPr>
          <w:rFonts w:cs="Arial"/>
          <w:sz w:val="20"/>
          <w:szCs w:val="20"/>
        </w:rPr>
        <w:t xml:space="preserve"> </w:t>
      </w:r>
      <w:r w:rsidR="000339B5" w:rsidRPr="002D79A3">
        <w:rPr>
          <w:rFonts w:cs="Arial"/>
          <w:sz w:val="20"/>
          <w:szCs w:val="20"/>
        </w:rPr>
        <w:t>Obtener la descripción &lt;</w:t>
      </w:r>
      <w:proofErr w:type="spellStart"/>
      <w:r w:rsidR="000339B5" w:rsidRPr="002D79A3">
        <w:rPr>
          <w:rFonts w:cs="Arial"/>
          <w:sz w:val="20"/>
          <w:szCs w:val="20"/>
        </w:rPr>
        <w:t>VAVDescripcion.Descripcion</w:t>
      </w:r>
      <w:proofErr w:type="spellEnd"/>
      <w:r w:rsidR="000339B5" w:rsidRPr="002D79A3">
        <w:rPr>
          <w:rFonts w:cs="Arial"/>
          <w:sz w:val="20"/>
          <w:szCs w:val="20"/>
        </w:rPr>
        <w:t>&gt; donde &lt;</w:t>
      </w:r>
      <w:proofErr w:type="spellStart"/>
      <w:r w:rsidR="000339B5" w:rsidRPr="002D79A3">
        <w:rPr>
          <w:rFonts w:cs="Arial"/>
          <w:sz w:val="20"/>
          <w:szCs w:val="20"/>
        </w:rPr>
        <w:t>VAVDescripcion.VARCodigo</w:t>
      </w:r>
      <w:proofErr w:type="spellEnd"/>
      <w:r w:rsidR="000339B5" w:rsidRPr="002D79A3">
        <w:rPr>
          <w:rFonts w:cs="Arial"/>
          <w:sz w:val="20"/>
          <w:szCs w:val="20"/>
        </w:rPr>
        <w:t xml:space="preserve"> = “</w:t>
      </w:r>
      <w:r w:rsidR="00A62AFC">
        <w:rPr>
          <w:rFonts w:cs="Arial"/>
          <w:sz w:val="20"/>
          <w:szCs w:val="20"/>
        </w:rPr>
        <w:t>TBANCO</w:t>
      </w:r>
      <w:r w:rsidR="000339B5" w:rsidRPr="002D79A3">
        <w:rPr>
          <w:rFonts w:cs="Arial"/>
          <w:sz w:val="20"/>
          <w:szCs w:val="20"/>
        </w:rPr>
        <w:t>”&gt; y &lt;</w:t>
      </w:r>
      <w:proofErr w:type="spellStart"/>
      <w:r w:rsidR="000339B5" w:rsidRPr="002D79A3">
        <w:rPr>
          <w:rFonts w:cs="Arial"/>
          <w:sz w:val="20"/>
          <w:szCs w:val="20"/>
        </w:rPr>
        <w:t>VAVDescripcion.VAVClave</w:t>
      </w:r>
      <w:proofErr w:type="spellEnd"/>
      <w:r w:rsidR="000339B5" w:rsidRPr="002D79A3">
        <w:rPr>
          <w:rFonts w:cs="Arial"/>
          <w:sz w:val="20"/>
          <w:szCs w:val="20"/>
        </w:rPr>
        <w:t xml:space="preserve"> = &lt;</w:t>
      </w:r>
      <w:proofErr w:type="spellStart"/>
      <w:r w:rsidR="000339B5" w:rsidRPr="002D79A3">
        <w:rPr>
          <w:rFonts w:cs="Arial"/>
          <w:sz w:val="20"/>
          <w:szCs w:val="20"/>
        </w:rPr>
        <w:t>PLBPLE.Tipo</w:t>
      </w:r>
      <w:r w:rsidR="00A62AFC">
        <w:rPr>
          <w:rFonts w:cs="Arial"/>
          <w:sz w:val="20"/>
          <w:szCs w:val="20"/>
        </w:rPr>
        <w:t>Banco</w:t>
      </w:r>
      <w:proofErr w:type="spellEnd"/>
      <w:r w:rsidR="000339B5" w:rsidRPr="002D79A3">
        <w:rPr>
          <w:rFonts w:cs="Arial"/>
          <w:sz w:val="20"/>
          <w:szCs w:val="20"/>
        </w:rPr>
        <w:t>&gt;. Presentar la descripción obtenida.</w:t>
      </w:r>
    </w:p>
    <w:p w:rsidR="008C0F8E" w:rsidRPr="008C0F8E" w:rsidRDefault="008C0F8E" w:rsidP="008C0F8E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Referencia</w:t>
      </w:r>
      <w:r w:rsidR="000339B5" w:rsidRPr="002D79A3">
        <w:rPr>
          <w:rFonts w:cs="Arial"/>
          <w:b/>
          <w:sz w:val="20"/>
          <w:szCs w:val="20"/>
        </w:rPr>
        <w:t>:</w:t>
      </w:r>
      <w:r w:rsidR="000339B5">
        <w:rPr>
          <w:rFonts w:cs="Arial"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PLBPLE.Referencia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5C0BB7" w:rsidRPr="008C0F8E" w:rsidRDefault="000339B5" w:rsidP="008C0F8E">
      <w:pPr>
        <w:pStyle w:val="Prrafodelista"/>
        <w:numPr>
          <w:ilvl w:val="1"/>
          <w:numId w:val="40"/>
        </w:numPr>
      </w:pPr>
      <w:r w:rsidRPr="008C0F8E">
        <w:rPr>
          <w:rFonts w:cs="Arial"/>
          <w:b/>
          <w:sz w:val="20"/>
          <w:szCs w:val="20"/>
        </w:rPr>
        <w:t xml:space="preserve">Total: </w:t>
      </w:r>
      <w:r w:rsidR="00A62AFC">
        <w:rPr>
          <w:rFonts w:cs="Arial"/>
          <w:b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PLBPLE.Total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8C0F8E" w:rsidRPr="005C0BB7" w:rsidRDefault="008C0F8E" w:rsidP="008C0F8E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Ficha:</w:t>
      </w:r>
      <w:r w:rsidR="00A62AFC">
        <w:rPr>
          <w:rFonts w:cs="Arial"/>
          <w:b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PLBPLE.Ficha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5C0BB7" w:rsidRPr="005C0BB7" w:rsidRDefault="000339B5" w:rsidP="000339B5">
      <w:pPr>
        <w:pStyle w:val="Prrafodelista"/>
        <w:numPr>
          <w:ilvl w:val="0"/>
          <w:numId w:val="40"/>
        </w:numPr>
      </w:pPr>
      <w:r w:rsidRPr="005C0BB7">
        <w:rPr>
          <w:rFonts w:cs="Arial"/>
          <w:sz w:val="20"/>
          <w:szCs w:val="20"/>
        </w:rPr>
        <w:t>El usuario podrá modificar cualquier campo</w:t>
      </w:r>
      <w:r w:rsidR="005C0BB7">
        <w:rPr>
          <w:rFonts w:cs="Arial"/>
          <w:sz w:val="20"/>
          <w:szCs w:val="20"/>
        </w:rPr>
        <w:t>.</w:t>
      </w:r>
    </w:p>
    <w:p w:rsidR="000339B5" w:rsidRPr="00DC76EB" w:rsidRDefault="000339B5" w:rsidP="000339B5">
      <w:pPr>
        <w:pStyle w:val="Prrafodelista"/>
        <w:numPr>
          <w:ilvl w:val="0"/>
          <w:numId w:val="40"/>
        </w:numPr>
      </w:pPr>
      <w:r w:rsidRPr="005C0BB7">
        <w:rPr>
          <w:rFonts w:cs="Arial"/>
          <w:sz w:val="20"/>
          <w:szCs w:val="20"/>
        </w:rPr>
        <w:t xml:space="preserve">El usuario tendrá que dar </w:t>
      </w:r>
      <w:proofErr w:type="spellStart"/>
      <w:r w:rsidRPr="005C0BB7">
        <w:rPr>
          <w:rFonts w:cs="Arial"/>
          <w:b/>
          <w:sz w:val="20"/>
          <w:szCs w:val="20"/>
        </w:rPr>
        <w:t>Enter</w:t>
      </w:r>
      <w:proofErr w:type="spellEnd"/>
      <w:r w:rsidRPr="005C0BB7">
        <w:rPr>
          <w:rFonts w:cs="Arial"/>
          <w:sz w:val="20"/>
          <w:szCs w:val="20"/>
        </w:rPr>
        <w:t xml:space="preserve"> dentro del campo de </w:t>
      </w:r>
      <w:r w:rsidR="008C0F8E">
        <w:rPr>
          <w:rFonts w:cs="Arial"/>
          <w:sz w:val="20"/>
          <w:szCs w:val="20"/>
        </w:rPr>
        <w:t>Ficha</w:t>
      </w:r>
      <w:r w:rsidRPr="005C0BB7">
        <w:rPr>
          <w:rFonts w:cs="Arial"/>
          <w:sz w:val="20"/>
          <w:szCs w:val="20"/>
        </w:rPr>
        <w:t>, para poder nuevamente bajar el registro con o sin los cambios.</w:t>
      </w:r>
    </w:p>
    <w:p w:rsidR="000339B5" w:rsidRPr="003A5F44" w:rsidRDefault="000339B5" w:rsidP="000339B5">
      <w:pPr>
        <w:pStyle w:val="Prrafodelista"/>
        <w:numPr>
          <w:ilvl w:val="0"/>
          <w:numId w:val="40"/>
        </w:numPr>
      </w:pPr>
      <w:r>
        <w:rPr>
          <w:rFonts w:cs="Arial"/>
          <w:sz w:val="20"/>
          <w:szCs w:val="20"/>
        </w:rPr>
        <w:t xml:space="preserve">Una vez que el usuario da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2" w:history="1">
        <w:r w:rsidR="008C0F8E" w:rsidRPr="008F13F3">
          <w:rPr>
            <w:rStyle w:val="Hipervnculo"/>
            <w:rFonts w:cs="Arial"/>
            <w:sz w:val="20"/>
            <w:szCs w:val="20"/>
          </w:rPr>
          <w:t>VA02</w:t>
        </w:r>
        <w:r w:rsidRPr="008F13F3">
          <w:rPr>
            <w:rStyle w:val="Hipervnculo"/>
            <w:rFonts w:cs="Arial"/>
            <w:sz w:val="20"/>
            <w:szCs w:val="20"/>
          </w:rPr>
          <w:t xml:space="preserve"> Validar Requeridos en </w:t>
        </w:r>
        <w:r w:rsidR="008C0F8E" w:rsidRPr="008F13F3">
          <w:rPr>
            <w:rStyle w:val="Hipervnculo"/>
            <w:rFonts w:cs="Arial"/>
            <w:sz w:val="20"/>
            <w:szCs w:val="20"/>
          </w:rPr>
          <w:t>Deposito</w:t>
        </w:r>
      </w:hyperlink>
    </w:p>
    <w:p w:rsidR="000339B5" w:rsidRPr="00E7031E" w:rsidRDefault="000339B5" w:rsidP="000339B5">
      <w:pPr>
        <w:pStyle w:val="Prrafodelista"/>
        <w:numPr>
          <w:ilvl w:val="0"/>
          <w:numId w:val="40"/>
        </w:numPr>
      </w:pPr>
      <w:r>
        <w:rPr>
          <w:rFonts w:cs="Arial"/>
          <w:sz w:val="20"/>
          <w:szCs w:val="20"/>
        </w:rPr>
        <w:t>El sistema actualiza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0339B5" w:rsidRPr="0012114F" w:rsidRDefault="000339B5" w:rsidP="000339B5">
      <w:pPr>
        <w:pStyle w:val="Prrafodelista"/>
        <w:numPr>
          <w:ilvl w:val="1"/>
          <w:numId w:val="40"/>
        </w:numPr>
        <w:rPr>
          <w:b/>
        </w:rPr>
      </w:pPr>
      <w:r w:rsidRPr="0012114F">
        <w:rPr>
          <w:b/>
          <w:sz w:val="20"/>
        </w:rPr>
        <w:t>PLBPLE</w:t>
      </w:r>
    </w:p>
    <w:p w:rsidR="000339B5" w:rsidRPr="00E7031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PLIId</w:t>
      </w:r>
      <w:proofErr w:type="spellEnd"/>
    </w:p>
    <w:p w:rsidR="000339B5" w:rsidRPr="008C0F8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PBEId</w:t>
      </w:r>
      <w:proofErr w:type="spellEnd"/>
    </w:p>
    <w:p w:rsidR="008C0F8E" w:rsidRPr="008C0F8E" w:rsidRDefault="008C0F8E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FechaDeposito</w:t>
      </w:r>
      <w:proofErr w:type="spellEnd"/>
      <w:r w:rsidR="0026368D">
        <w:rPr>
          <w:sz w:val="20"/>
        </w:rPr>
        <w:t xml:space="preserve"> = Valor Capturado</w:t>
      </w:r>
    </w:p>
    <w:p w:rsidR="008C0F8E" w:rsidRPr="008C0F8E" w:rsidRDefault="008C0F8E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TipoBanco</w:t>
      </w:r>
      <w:proofErr w:type="spellEnd"/>
      <w:r w:rsidR="0026368D">
        <w:rPr>
          <w:sz w:val="20"/>
        </w:rPr>
        <w:t xml:space="preserve"> = Valor Capturado</w:t>
      </w:r>
    </w:p>
    <w:p w:rsidR="008C0F8E" w:rsidRPr="00E7031E" w:rsidRDefault="008C0F8E" w:rsidP="000339B5">
      <w:pPr>
        <w:pStyle w:val="Prrafodelista"/>
        <w:numPr>
          <w:ilvl w:val="2"/>
          <w:numId w:val="40"/>
        </w:numPr>
      </w:pPr>
      <w:r>
        <w:rPr>
          <w:sz w:val="20"/>
        </w:rPr>
        <w:t>Referencia</w:t>
      </w:r>
      <w:r w:rsidR="0026368D">
        <w:rPr>
          <w:sz w:val="20"/>
        </w:rPr>
        <w:t xml:space="preserve"> = Valor Capturado</w:t>
      </w:r>
    </w:p>
    <w:p w:rsidR="000339B5" w:rsidRPr="008C0F8E" w:rsidRDefault="000339B5" w:rsidP="000339B5">
      <w:pPr>
        <w:pStyle w:val="Prrafodelista"/>
        <w:numPr>
          <w:ilvl w:val="2"/>
          <w:numId w:val="40"/>
        </w:numPr>
      </w:pPr>
      <w:r>
        <w:rPr>
          <w:sz w:val="20"/>
        </w:rPr>
        <w:t xml:space="preserve">Total = </w:t>
      </w:r>
      <w:r w:rsidR="0026368D">
        <w:rPr>
          <w:sz w:val="20"/>
        </w:rPr>
        <w:t>Valor Capturado</w:t>
      </w:r>
    </w:p>
    <w:p w:rsidR="008C0F8E" w:rsidRPr="00E7031E" w:rsidRDefault="008C0F8E" w:rsidP="000339B5">
      <w:pPr>
        <w:pStyle w:val="Prrafodelista"/>
        <w:numPr>
          <w:ilvl w:val="2"/>
          <w:numId w:val="40"/>
        </w:numPr>
      </w:pPr>
      <w:r>
        <w:rPr>
          <w:sz w:val="20"/>
        </w:rPr>
        <w:t>Ficha</w:t>
      </w:r>
      <w:r w:rsidR="0026368D">
        <w:rPr>
          <w:sz w:val="20"/>
        </w:rPr>
        <w:t xml:space="preserve"> = Valor Capturado</w:t>
      </w:r>
    </w:p>
    <w:p w:rsidR="000339B5" w:rsidRPr="00E7031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= Fecha y Hora del Sistema Actual</w:t>
      </w:r>
    </w:p>
    <w:p w:rsidR="000339B5" w:rsidRPr="005445BF" w:rsidRDefault="000339B5" w:rsidP="000339B5">
      <w:pPr>
        <w:pStyle w:val="Prrafodelista"/>
        <w:numPr>
          <w:ilvl w:val="2"/>
          <w:numId w:val="40"/>
        </w:numPr>
      </w:pPr>
      <w:r>
        <w:rPr>
          <w:sz w:val="20"/>
        </w:rPr>
        <w:t>Enviado = 0</w:t>
      </w:r>
    </w:p>
    <w:p w:rsidR="005445BF" w:rsidRDefault="005445BF" w:rsidP="005445BF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Pr="005445BF" w:rsidRDefault="005445BF" w:rsidP="005445BF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+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4D6B61" w:rsidRPr="004D6B61" w:rsidRDefault="000339B5" w:rsidP="004D6B61">
      <w:pPr>
        <w:pStyle w:val="Prrafodelista"/>
        <w:numPr>
          <w:ilvl w:val="0"/>
          <w:numId w:val="40"/>
        </w:numPr>
      </w:pPr>
      <w:r w:rsidRPr="000339B5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 w:rsidR="00685166">
        <w:rPr>
          <w:sz w:val="20"/>
        </w:rPr>
        <w:t xml:space="preserve"> </w:t>
      </w:r>
      <w:r w:rsidRPr="000339B5">
        <w:rPr>
          <w:sz w:val="20"/>
        </w:rPr>
        <w:t>del flujo básico.</w:t>
      </w:r>
    </w:p>
    <w:p w:rsidR="004D6B61" w:rsidRPr="00A95B22" w:rsidRDefault="004D6B61" w:rsidP="004D6B61">
      <w:pPr>
        <w:pStyle w:val="Prrafodelista"/>
        <w:ind w:left="360"/>
      </w:pPr>
    </w:p>
    <w:bookmarkStart w:id="109" w:name="AO05"/>
    <w:bookmarkEnd w:id="109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110" w:name="_Toc382483688"/>
      <w:r w:rsidR="00411B46" w:rsidRPr="00EB736D">
        <w:rPr>
          <w:rStyle w:val="Hipervnculo"/>
          <w:bCs w:val="0"/>
        </w:rPr>
        <w:t>AO05 Eliminar Registro Deposito</w:t>
      </w:r>
      <w:bookmarkEnd w:id="110"/>
      <w:r>
        <w:rPr>
          <w:bCs w:val="0"/>
        </w:rPr>
        <w:fldChar w:fldCharType="end"/>
      </w:r>
    </w:p>
    <w:p w:rsidR="002B7C3A" w:rsidRPr="00B863D9" w:rsidRDefault="002B7C3A" w:rsidP="002B7C3A">
      <w:pPr>
        <w:pStyle w:val="Prrafodelista"/>
        <w:numPr>
          <w:ilvl w:val="0"/>
          <w:numId w:val="44"/>
        </w:numPr>
      </w:pPr>
      <w:r>
        <w:rPr>
          <w:sz w:val="20"/>
        </w:rPr>
        <w:t>El sistema presenta el mensaje “P0113 - ¿Desea Eliminar el Registro Seleccionado?”</w:t>
      </w:r>
    </w:p>
    <w:p w:rsidR="002B7C3A" w:rsidRPr="00B863D9" w:rsidRDefault="002B7C3A" w:rsidP="002B7C3A">
      <w:pPr>
        <w:pStyle w:val="Prrafodelista"/>
        <w:numPr>
          <w:ilvl w:val="1"/>
          <w:numId w:val="44"/>
        </w:numPr>
      </w:pPr>
      <w:r>
        <w:rPr>
          <w:sz w:val="20"/>
        </w:rPr>
        <w:t>Si &lt;el usuario selecciona la opción NO&gt;</w:t>
      </w:r>
    </w:p>
    <w:p w:rsidR="002B7C3A" w:rsidRPr="00B863D9" w:rsidRDefault="002B7C3A" w:rsidP="002B7C3A">
      <w:pPr>
        <w:pStyle w:val="Prrafodelista"/>
        <w:numPr>
          <w:ilvl w:val="2"/>
          <w:numId w:val="44"/>
        </w:numPr>
      </w:pPr>
      <w:r>
        <w:rPr>
          <w:sz w:val="20"/>
        </w:rPr>
        <w:t>El sistema continúa en el paso anterior desde donde fue invocado.</w:t>
      </w:r>
    </w:p>
    <w:p w:rsidR="002B7C3A" w:rsidRPr="002B7C3A" w:rsidRDefault="002B7C3A" w:rsidP="002B7C3A">
      <w:pPr>
        <w:pStyle w:val="Prrafodelista"/>
        <w:numPr>
          <w:ilvl w:val="1"/>
          <w:numId w:val="44"/>
        </w:numPr>
      </w:pPr>
      <w:r>
        <w:rPr>
          <w:sz w:val="20"/>
        </w:rPr>
        <w:t>Si &lt;el usuario selecciona la opción SI&gt;</w:t>
      </w:r>
    </w:p>
    <w:p w:rsidR="00061626" w:rsidRPr="00DC3999" w:rsidRDefault="00061626" w:rsidP="002B7C3A">
      <w:pPr>
        <w:pStyle w:val="Prrafodelista"/>
        <w:numPr>
          <w:ilvl w:val="2"/>
          <w:numId w:val="44"/>
        </w:numPr>
      </w:pPr>
      <w:r>
        <w:rPr>
          <w:sz w:val="20"/>
        </w:rPr>
        <w:t>El sistema recupera la siguiente información del registro seleccionado:</w:t>
      </w:r>
    </w:p>
    <w:p w:rsidR="00061626" w:rsidRDefault="00061626" w:rsidP="002B7C3A">
      <w:pPr>
        <w:pStyle w:val="Prrafodelista"/>
        <w:numPr>
          <w:ilvl w:val="3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PLBPLE</w:t>
      </w:r>
    </w:p>
    <w:p w:rsidR="00061626" w:rsidRDefault="00061626" w:rsidP="002B7C3A">
      <w:pPr>
        <w:pStyle w:val="Prrafodelista"/>
        <w:numPr>
          <w:ilvl w:val="4"/>
          <w:numId w:val="4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061626" w:rsidRDefault="00061626" w:rsidP="002B7C3A">
      <w:pPr>
        <w:pStyle w:val="Prrafodelista"/>
        <w:numPr>
          <w:ilvl w:val="4"/>
          <w:numId w:val="4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061626" w:rsidRPr="00E10962" w:rsidRDefault="00061626" w:rsidP="002B7C3A">
      <w:pPr>
        <w:pStyle w:val="Prrafodelista"/>
        <w:numPr>
          <w:ilvl w:val="2"/>
          <w:numId w:val="44"/>
        </w:numPr>
      </w:pPr>
      <w:r>
        <w:rPr>
          <w:rFonts w:cs="Arial"/>
          <w:sz w:val="20"/>
          <w:szCs w:val="20"/>
        </w:rPr>
        <w:t>El sistema elimina el registro del listado donde estaba previamente capturado</w:t>
      </w:r>
    </w:p>
    <w:p w:rsidR="00E10962" w:rsidRPr="00AD146A" w:rsidRDefault="00E10962" w:rsidP="00E10962">
      <w:pPr>
        <w:pStyle w:val="Prrafodelista"/>
        <w:numPr>
          <w:ilvl w:val="2"/>
          <w:numId w:val="44"/>
        </w:numPr>
      </w:pPr>
      <w:r>
        <w:rPr>
          <w:sz w:val="20"/>
        </w:rPr>
        <w:t>El sistema realiza el siguiente ajuste:</w:t>
      </w:r>
    </w:p>
    <w:p w:rsidR="00E10962" w:rsidRPr="005E4EC0" w:rsidRDefault="00E10962" w:rsidP="00E10962">
      <w:pPr>
        <w:pStyle w:val="Prrafodelista"/>
        <w:numPr>
          <w:ilvl w:val="3"/>
          <w:numId w:val="44"/>
        </w:numPr>
      </w:pPr>
      <w:proofErr w:type="spellStart"/>
      <w:r w:rsidRPr="00631489">
        <w:rPr>
          <w:rFonts w:cs="Arial"/>
          <w:b/>
          <w:sz w:val="20"/>
          <w:szCs w:val="20"/>
        </w:rPr>
        <w:lastRenderedPageBreak/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-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061626" w:rsidRPr="005E4EC0" w:rsidRDefault="00061626" w:rsidP="002B7C3A">
      <w:pPr>
        <w:pStyle w:val="Prrafodelista"/>
        <w:numPr>
          <w:ilvl w:val="2"/>
          <w:numId w:val="44"/>
        </w:numPr>
      </w:pPr>
      <w:r>
        <w:rPr>
          <w:rFonts w:cs="Arial"/>
          <w:sz w:val="20"/>
          <w:szCs w:val="20"/>
        </w:rPr>
        <w:t>El sistema elimina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061626" w:rsidRPr="005E4EC0" w:rsidRDefault="00061626" w:rsidP="002B7C3A">
      <w:pPr>
        <w:pStyle w:val="Prrafodelista"/>
        <w:numPr>
          <w:ilvl w:val="3"/>
          <w:numId w:val="44"/>
        </w:numPr>
      </w:pPr>
      <w:r>
        <w:rPr>
          <w:rFonts w:cs="Arial"/>
          <w:sz w:val="20"/>
          <w:szCs w:val="20"/>
        </w:rPr>
        <w:t>PLBPLE</w:t>
      </w:r>
    </w:p>
    <w:p w:rsidR="00411B46" w:rsidRPr="00061626" w:rsidRDefault="00061626" w:rsidP="002B7C3A">
      <w:pPr>
        <w:pStyle w:val="Prrafodelista"/>
        <w:numPr>
          <w:ilvl w:val="2"/>
          <w:numId w:val="44"/>
        </w:numPr>
      </w:pPr>
      <w:r w:rsidRPr="00061626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  <w:r w:rsidR="00897DB2">
          <w:rPr>
            <w:rStyle w:val="Hipervnculo"/>
            <w:sz w:val="20"/>
          </w:rPr>
          <w:t>6</w:t>
        </w:r>
      </w:hyperlink>
      <w:r w:rsidR="00685166">
        <w:rPr>
          <w:sz w:val="20"/>
        </w:rPr>
        <w:t xml:space="preserve"> </w:t>
      </w:r>
      <w:r w:rsidRPr="00061626">
        <w:rPr>
          <w:sz w:val="20"/>
        </w:rPr>
        <w:t>del flujo básico</w:t>
      </w:r>
    </w:p>
    <w:p w:rsidR="00061626" w:rsidRPr="00A95B22" w:rsidRDefault="00061626" w:rsidP="00061626">
      <w:pPr>
        <w:pStyle w:val="Prrafodelista"/>
        <w:ind w:left="360"/>
      </w:pPr>
    </w:p>
    <w:bookmarkStart w:id="111" w:name="AO06"/>
    <w:bookmarkEnd w:id="111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"AO06_r" </w:instrText>
      </w:r>
      <w:r>
        <w:rPr>
          <w:bCs w:val="0"/>
        </w:rPr>
        <w:fldChar w:fldCharType="separate"/>
      </w:r>
      <w:bookmarkStart w:id="112" w:name="_Toc382483689"/>
      <w:r w:rsidR="00411B46" w:rsidRPr="00EB736D">
        <w:rPr>
          <w:rStyle w:val="Hipervnculo"/>
          <w:bCs w:val="0"/>
        </w:rPr>
        <w:t>AO06 Crear Nuevo Registro Depo</w:t>
      </w:r>
      <w:r w:rsidR="00411B46" w:rsidRPr="00EB736D">
        <w:rPr>
          <w:rStyle w:val="Hipervnculo"/>
          <w:bCs w:val="0"/>
        </w:rPr>
        <w:t>s</w:t>
      </w:r>
      <w:r w:rsidR="00411B46" w:rsidRPr="00EB736D">
        <w:rPr>
          <w:rStyle w:val="Hipervnculo"/>
          <w:bCs w:val="0"/>
        </w:rPr>
        <w:t>ito</w:t>
      </w:r>
      <w:bookmarkEnd w:id="112"/>
      <w:r>
        <w:rPr>
          <w:bCs w:val="0"/>
        </w:rPr>
        <w:fldChar w:fldCharType="end"/>
      </w:r>
    </w:p>
    <w:p w:rsidR="002F64BF" w:rsidRDefault="002F64BF" w:rsidP="002F64BF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registra la siguiente información: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Banco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2F64BF" w:rsidRPr="00D8364D" w:rsidRDefault="002F64BF" w:rsidP="002F64BF">
      <w:pPr>
        <w:pStyle w:val="Prrafodelista"/>
        <w:numPr>
          <w:ilvl w:val="0"/>
          <w:numId w:val="43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</w:t>
      </w:r>
      <w:r w:rsidR="00587B5E">
        <w:rPr>
          <w:rFonts w:cs="Arial"/>
          <w:sz w:val="20"/>
          <w:szCs w:val="20"/>
        </w:rPr>
        <w:t>Ficha</w:t>
      </w:r>
      <w:r>
        <w:rPr>
          <w:rFonts w:cs="Arial"/>
          <w:sz w:val="20"/>
          <w:szCs w:val="20"/>
        </w:rPr>
        <w:t>, para poder bajar el registro y generar el guardado.</w:t>
      </w:r>
    </w:p>
    <w:p w:rsidR="002F64BF" w:rsidRPr="00D8364D" w:rsidRDefault="002F64BF" w:rsidP="002F64BF">
      <w:pPr>
        <w:pStyle w:val="Prrafodelista"/>
        <w:numPr>
          <w:ilvl w:val="0"/>
          <w:numId w:val="43"/>
        </w:numPr>
      </w:pPr>
      <w:r w:rsidRPr="00D8364D">
        <w:rPr>
          <w:rFonts w:cs="Arial"/>
          <w:sz w:val="20"/>
          <w:szCs w:val="20"/>
        </w:rPr>
        <w:t xml:space="preserve">Una vez que el usuario da </w:t>
      </w:r>
      <w:proofErr w:type="spellStart"/>
      <w:r w:rsidRPr="00D8364D">
        <w:rPr>
          <w:rFonts w:cs="Arial"/>
          <w:b/>
          <w:sz w:val="20"/>
          <w:szCs w:val="20"/>
        </w:rPr>
        <w:t>Enter</w:t>
      </w:r>
      <w:proofErr w:type="spellEnd"/>
      <w:r w:rsidRPr="00D8364D"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2" w:history="1">
        <w:r w:rsidR="00587B5E" w:rsidRPr="00587B5E">
          <w:rPr>
            <w:rStyle w:val="Hipervnculo"/>
            <w:rFonts w:cs="Arial"/>
            <w:sz w:val="20"/>
            <w:szCs w:val="20"/>
          </w:rPr>
          <w:t>VA02</w:t>
        </w:r>
        <w:r w:rsidRPr="00587B5E">
          <w:rPr>
            <w:rStyle w:val="Hipervnculo"/>
            <w:rFonts w:cs="Arial"/>
            <w:sz w:val="20"/>
            <w:szCs w:val="20"/>
          </w:rPr>
          <w:t xml:space="preserve"> Validar Requeridos en </w:t>
        </w:r>
        <w:r w:rsidR="00587B5E" w:rsidRPr="00587B5E">
          <w:rPr>
            <w:rStyle w:val="Hipervnculo"/>
            <w:rFonts w:cs="Arial"/>
            <w:sz w:val="20"/>
            <w:szCs w:val="20"/>
          </w:rPr>
          <w:t>Depósito</w:t>
        </w:r>
      </w:hyperlink>
    </w:p>
    <w:p w:rsidR="002F64BF" w:rsidRDefault="002F64BF" w:rsidP="002F64BF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2F64BF" w:rsidRPr="007B4A80" w:rsidRDefault="002F64BF" w:rsidP="002F64BF">
      <w:pPr>
        <w:pStyle w:val="Prrafodelista"/>
        <w:numPr>
          <w:ilvl w:val="1"/>
          <w:numId w:val="43"/>
        </w:numPr>
        <w:rPr>
          <w:rFonts w:cs="Arial"/>
          <w:b/>
          <w:sz w:val="20"/>
          <w:szCs w:val="20"/>
        </w:rPr>
      </w:pPr>
      <w:r w:rsidRPr="007B4A80">
        <w:rPr>
          <w:rFonts w:cs="Arial"/>
          <w:b/>
          <w:sz w:val="20"/>
          <w:szCs w:val="20"/>
        </w:rPr>
        <w:t>PLBPLE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PreLiquidacion.PLIId</w:t>
      </w:r>
      <w:proofErr w:type="spellEnd"/>
      <w:r>
        <w:rPr>
          <w:rFonts w:cs="Arial"/>
          <w:sz w:val="20"/>
          <w:szCs w:val="20"/>
        </w:rPr>
        <w:t>&gt;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sz w:val="20"/>
          <w:lang w:val="es-MX"/>
        </w:rPr>
        <w:t xml:space="preserve">Utilizar &lt;Método </w:t>
      </w:r>
      <w:proofErr w:type="spellStart"/>
      <w:r>
        <w:rPr>
          <w:sz w:val="20"/>
          <w:lang w:val="es-MX"/>
        </w:rPr>
        <w:t>KeyGen</w:t>
      </w:r>
      <w:proofErr w:type="spellEnd"/>
      <w:r>
        <w:rPr>
          <w:sz w:val="20"/>
          <w:lang w:val="es-MX"/>
        </w:rPr>
        <w:t>&gt;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F</w:t>
      </w:r>
      <w:r w:rsidR="00587B5E">
        <w:rPr>
          <w:sz w:val="20"/>
          <w:lang w:val="es-MX"/>
        </w:rPr>
        <w:t>echaDeposito</w:t>
      </w:r>
      <w:proofErr w:type="spellEnd"/>
      <w:r w:rsidR="00587B5E">
        <w:rPr>
          <w:sz w:val="20"/>
          <w:lang w:val="es-MX"/>
        </w:rPr>
        <w:t xml:space="preserve"> = Contenido el campo Fecha</w:t>
      </w:r>
    </w:p>
    <w:p w:rsidR="002F64BF" w:rsidRPr="008C0F8E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TipoBanco</w:t>
      </w:r>
      <w:proofErr w:type="spellEnd"/>
      <w:r>
        <w:rPr>
          <w:sz w:val="20"/>
          <w:lang w:val="es-MX"/>
        </w:rPr>
        <w:t xml:space="preserve"> = </w:t>
      </w:r>
      <w:r>
        <w:rPr>
          <w:rFonts w:cs="Arial"/>
          <w:sz w:val="20"/>
          <w:szCs w:val="20"/>
        </w:rPr>
        <w:t xml:space="preserve">Obtener el valor asociado a la descripción seleccionada, </w:t>
      </w:r>
      <w:proofErr w:type="spellStart"/>
      <w:r w:rsidRPr="002D79A3">
        <w:rPr>
          <w:rFonts w:cs="Arial"/>
          <w:sz w:val="20"/>
          <w:szCs w:val="20"/>
        </w:rPr>
        <w:t>VAVDescripcion.</w:t>
      </w:r>
      <w:r>
        <w:rPr>
          <w:rFonts w:cs="Arial"/>
          <w:sz w:val="20"/>
          <w:szCs w:val="20"/>
        </w:rPr>
        <w:t>VAVClave</w:t>
      </w:r>
      <w:proofErr w:type="spellEnd"/>
      <w:r w:rsidRPr="002D79A3">
        <w:rPr>
          <w:rFonts w:cs="Arial"/>
          <w:sz w:val="20"/>
          <w:szCs w:val="20"/>
        </w:rPr>
        <w:t>&gt; donde &lt;</w:t>
      </w:r>
      <w:proofErr w:type="spellStart"/>
      <w:r w:rsidRPr="002D79A3">
        <w:rPr>
          <w:rFonts w:cs="Arial"/>
          <w:sz w:val="20"/>
          <w:szCs w:val="20"/>
        </w:rPr>
        <w:t>VAVDescripcion.VARCodigo</w:t>
      </w:r>
      <w:proofErr w:type="spellEnd"/>
      <w:r w:rsidRPr="002D79A3">
        <w:rPr>
          <w:rFonts w:cs="Arial"/>
          <w:sz w:val="20"/>
          <w:szCs w:val="20"/>
        </w:rPr>
        <w:t xml:space="preserve"> = “</w:t>
      </w:r>
      <w:r>
        <w:rPr>
          <w:rFonts w:cs="Arial"/>
          <w:sz w:val="20"/>
          <w:szCs w:val="20"/>
        </w:rPr>
        <w:t>TBANCO</w:t>
      </w:r>
      <w:r w:rsidRPr="002D79A3">
        <w:rPr>
          <w:rFonts w:cs="Arial"/>
          <w:sz w:val="20"/>
          <w:szCs w:val="20"/>
        </w:rPr>
        <w:t>”&gt; y &lt;</w:t>
      </w:r>
      <w:proofErr w:type="spellStart"/>
      <w:r w:rsidRPr="002D79A3">
        <w:rPr>
          <w:rFonts w:cs="Arial"/>
          <w:sz w:val="20"/>
          <w:szCs w:val="20"/>
        </w:rPr>
        <w:t>VAVDescripcion.</w:t>
      </w:r>
      <w:r>
        <w:rPr>
          <w:rFonts w:cs="Arial"/>
          <w:sz w:val="20"/>
          <w:szCs w:val="20"/>
        </w:rPr>
        <w:t>Descripción</w:t>
      </w:r>
      <w:proofErr w:type="spellEnd"/>
      <w:r>
        <w:rPr>
          <w:rFonts w:cs="Arial"/>
          <w:sz w:val="20"/>
          <w:szCs w:val="20"/>
        </w:rPr>
        <w:t xml:space="preserve"> = Descripción seleccionada en </w:t>
      </w:r>
      <w:r>
        <w:rPr>
          <w:rFonts w:cs="Arial"/>
          <w:b/>
          <w:sz w:val="20"/>
          <w:szCs w:val="20"/>
        </w:rPr>
        <w:t>Banco</w:t>
      </w:r>
      <w:r w:rsidRPr="002D79A3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Guardar el valor obtenido.</w:t>
      </w:r>
    </w:p>
    <w:p w:rsidR="002F64BF" w:rsidRPr="008C0F8E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Referencia = Contenido en el campo Referencia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= Contenido </w:t>
      </w:r>
      <w:r w:rsidR="00587B5E">
        <w:rPr>
          <w:rFonts w:cs="Arial"/>
          <w:sz w:val="20"/>
          <w:szCs w:val="20"/>
        </w:rPr>
        <w:t>en el Campo Total</w:t>
      </w:r>
      <w:r>
        <w:rPr>
          <w:rFonts w:cs="Arial"/>
          <w:sz w:val="20"/>
          <w:szCs w:val="20"/>
        </w:rPr>
        <w:t>.</w:t>
      </w:r>
    </w:p>
    <w:p w:rsidR="002F64BF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= Contenido en el Campo Ficha.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  <w:r>
        <w:rPr>
          <w:rFonts w:cs="Arial"/>
          <w:sz w:val="20"/>
          <w:szCs w:val="20"/>
        </w:rPr>
        <w:t xml:space="preserve"> = </w:t>
      </w:r>
      <w:r w:rsidR="00587B5E">
        <w:rPr>
          <w:rFonts w:cs="Arial"/>
          <w:sz w:val="20"/>
          <w:szCs w:val="20"/>
        </w:rPr>
        <w:t>NULL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Fecha y Hora del Sistema Actual.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 = 0.</w:t>
      </w:r>
    </w:p>
    <w:p w:rsidR="00E10962" w:rsidRPr="00AD146A" w:rsidRDefault="00E10962" w:rsidP="00E10962">
      <w:pPr>
        <w:pStyle w:val="Prrafodelista"/>
        <w:numPr>
          <w:ilvl w:val="0"/>
          <w:numId w:val="43"/>
        </w:numPr>
      </w:pPr>
      <w:r>
        <w:rPr>
          <w:sz w:val="20"/>
        </w:rPr>
        <w:t>El sistema realiza el siguiente ajuste:</w:t>
      </w:r>
    </w:p>
    <w:p w:rsidR="00E10962" w:rsidRPr="00E10962" w:rsidRDefault="00E10962" w:rsidP="00E10962">
      <w:pPr>
        <w:pStyle w:val="Prrafodelista"/>
        <w:numPr>
          <w:ilvl w:val="1"/>
          <w:numId w:val="43"/>
        </w:numPr>
      </w:pPr>
      <w:proofErr w:type="spellStart"/>
      <w:r w:rsidRPr="00E10962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 w:rsidRPr="00E10962">
        <w:rPr>
          <w:rFonts w:cs="Arial"/>
          <w:b/>
          <w:sz w:val="20"/>
          <w:szCs w:val="20"/>
        </w:rPr>
        <w:t xml:space="preserve"> = </w:t>
      </w:r>
      <w:proofErr w:type="spellStart"/>
      <w:r w:rsidRPr="00E10962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 w:rsidRPr="00E10962">
        <w:rPr>
          <w:rFonts w:cs="Arial"/>
          <w:b/>
          <w:sz w:val="20"/>
          <w:szCs w:val="20"/>
        </w:rPr>
        <w:t xml:space="preserve"> </w:t>
      </w:r>
      <w:r w:rsidRPr="00E10962">
        <w:rPr>
          <w:rFonts w:cs="Arial"/>
          <w:sz w:val="20"/>
          <w:szCs w:val="20"/>
        </w:rPr>
        <w:t>+</w:t>
      </w:r>
      <w:r w:rsidRPr="00E10962">
        <w:rPr>
          <w:rFonts w:cs="Arial"/>
          <w:b/>
          <w:sz w:val="20"/>
          <w:szCs w:val="20"/>
        </w:rPr>
        <w:t xml:space="preserve"> </w:t>
      </w:r>
      <w:r w:rsidRPr="00E10962">
        <w:rPr>
          <w:rFonts w:cs="Arial"/>
          <w:sz w:val="20"/>
          <w:szCs w:val="20"/>
        </w:rPr>
        <w:t>&lt;</w:t>
      </w:r>
      <w:proofErr w:type="spellStart"/>
      <w:r w:rsidRPr="00E10962">
        <w:rPr>
          <w:rFonts w:cs="Arial"/>
          <w:sz w:val="20"/>
          <w:szCs w:val="20"/>
        </w:rPr>
        <w:t>PLBPLE.Total</w:t>
      </w:r>
      <w:proofErr w:type="spellEnd"/>
      <w:r w:rsidRPr="00E10962">
        <w:rPr>
          <w:rFonts w:cs="Arial"/>
          <w:sz w:val="20"/>
          <w:szCs w:val="20"/>
        </w:rPr>
        <w:t>&gt;</w:t>
      </w:r>
    </w:p>
    <w:p w:rsidR="00411B46" w:rsidRPr="00411B46" w:rsidRDefault="002F64BF" w:rsidP="002F64BF">
      <w:pPr>
        <w:pStyle w:val="Prrafodelista"/>
        <w:numPr>
          <w:ilvl w:val="0"/>
          <w:numId w:val="43"/>
        </w:numPr>
      </w:pPr>
      <w:r w:rsidRPr="002F64BF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  <w:r w:rsidR="00897DB2">
          <w:rPr>
            <w:rStyle w:val="Hipervnculo"/>
            <w:sz w:val="20"/>
          </w:rPr>
          <w:t>6</w:t>
        </w:r>
      </w:hyperlink>
      <w:r w:rsidR="00685166">
        <w:rPr>
          <w:sz w:val="20"/>
        </w:rPr>
        <w:t xml:space="preserve"> </w:t>
      </w:r>
      <w:r w:rsidRPr="002F64BF">
        <w:rPr>
          <w:sz w:val="20"/>
        </w:rPr>
        <w:t>del flujo básico</w:t>
      </w:r>
    </w:p>
    <w:p w:rsidR="00E7031E" w:rsidRPr="007D190B" w:rsidRDefault="00E7031E" w:rsidP="00E7031E">
      <w:pPr>
        <w:rPr>
          <w:lang w:eastAsia="en-US"/>
        </w:rPr>
      </w:pPr>
    </w:p>
    <w:p w:rsidR="00E7031E" w:rsidRPr="00CA7A7F" w:rsidRDefault="00E7031E" w:rsidP="00E7031E">
      <w:pPr>
        <w:pStyle w:val="Ttulo3"/>
        <w:jc w:val="left"/>
        <w:rPr>
          <w:lang w:val="es-MX"/>
        </w:rPr>
      </w:pPr>
      <w:bookmarkStart w:id="113" w:name="_Toc382483690"/>
      <w:r>
        <w:rPr>
          <w:lang w:val="es-MX"/>
        </w:rPr>
        <w:t>Validaciones</w:t>
      </w:r>
      <w:bookmarkEnd w:id="113"/>
    </w:p>
    <w:bookmarkStart w:id="114" w:name="VA01"/>
    <w:bookmarkEnd w:id="114"/>
    <w:p w:rsidR="00E7031E" w:rsidRDefault="00FC7685" w:rsidP="00E7031E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"VA01_r" </w:instrText>
      </w:r>
      <w:r>
        <w:rPr>
          <w:bCs w:val="0"/>
        </w:rPr>
        <w:fldChar w:fldCharType="separate"/>
      </w:r>
      <w:bookmarkStart w:id="115" w:name="_Toc382483691"/>
      <w:r w:rsidR="00E7031E" w:rsidRPr="00FC7685">
        <w:rPr>
          <w:rStyle w:val="Hipervnculo"/>
          <w:bCs w:val="0"/>
        </w:rPr>
        <w:t>VA01 Validar Requeridos en Efectivo</w:t>
      </w:r>
      <w:bookmarkEnd w:id="115"/>
      <w:r>
        <w:rPr>
          <w:bCs w:val="0"/>
        </w:rPr>
        <w:fldChar w:fldCharType="end"/>
      </w:r>
    </w:p>
    <w:p w:rsidR="00D8364D" w:rsidRPr="00D8364D" w:rsidRDefault="00D8364D" w:rsidP="00C219CB">
      <w:pPr>
        <w:pStyle w:val="Prrafodelista"/>
        <w:numPr>
          <w:ilvl w:val="0"/>
          <w:numId w:val="36"/>
        </w:numPr>
        <w:rPr>
          <w:sz w:val="20"/>
          <w:lang w:val="es-MX"/>
        </w:rPr>
      </w:pPr>
      <w:r>
        <w:rPr>
          <w:sz w:val="20"/>
          <w:lang w:val="es-MX"/>
        </w:rPr>
        <w:t>El sistema valida la siguiente información:</w:t>
      </w:r>
    </w:p>
    <w:p w:rsidR="00D8364D" w:rsidRPr="00D8364D" w:rsidRDefault="00C219CB" w:rsidP="00D8364D">
      <w:pPr>
        <w:pStyle w:val="Prrafodelista"/>
        <w:numPr>
          <w:ilvl w:val="1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Si no se capturó la </w:t>
      </w:r>
      <w:r w:rsidR="00060CAC">
        <w:rPr>
          <w:rFonts w:cs="Arial"/>
          <w:b/>
          <w:sz w:val="20"/>
          <w:lang w:val="es-MX"/>
        </w:rPr>
        <w:t>Denominación</w:t>
      </w:r>
      <w:r>
        <w:rPr>
          <w:rFonts w:cs="Arial"/>
          <w:sz w:val="20"/>
          <w:lang w:val="es-MX"/>
        </w:rPr>
        <w:t xml:space="preserve"> </w:t>
      </w:r>
      <w:r w:rsidR="007D2DF1">
        <w:rPr>
          <w:rFonts w:cs="Arial"/>
          <w:sz w:val="20"/>
          <w:lang w:val="es-MX"/>
        </w:rPr>
        <w:t>y</w:t>
      </w:r>
      <w:r>
        <w:rPr>
          <w:rFonts w:cs="Arial"/>
          <w:sz w:val="20"/>
          <w:lang w:val="es-MX"/>
        </w:rPr>
        <w:t xml:space="preserve"> </w:t>
      </w:r>
      <w:r w:rsidR="007D2DF1">
        <w:rPr>
          <w:rFonts w:cs="Arial"/>
          <w:b/>
          <w:sz w:val="20"/>
          <w:lang w:val="es-MX"/>
        </w:rPr>
        <w:t>Cantidad</w:t>
      </w:r>
      <w:r>
        <w:rPr>
          <w:rFonts w:cs="Arial"/>
          <w:sz w:val="20"/>
          <w:lang w:val="es-MX"/>
        </w:rPr>
        <w:t xml:space="preserve">, </w:t>
      </w:r>
    </w:p>
    <w:p w:rsidR="00D8364D" w:rsidRPr="00D8364D" w:rsidRDefault="00D8364D" w:rsidP="00D8364D">
      <w:pPr>
        <w:pStyle w:val="Prrafodelista"/>
        <w:numPr>
          <w:ilvl w:val="2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S</w:t>
      </w:r>
      <w:r w:rsidR="00C219CB">
        <w:rPr>
          <w:rFonts w:cs="Arial"/>
          <w:sz w:val="20"/>
          <w:lang w:val="es-MX"/>
        </w:rPr>
        <w:t xml:space="preserve">e presenta el mensaje </w:t>
      </w:r>
      <w:r w:rsidR="00C219CB" w:rsidRPr="00CC6A0B">
        <w:rPr>
          <w:rFonts w:cs="Arial"/>
          <w:color w:val="FF0000"/>
          <w:sz w:val="20"/>
          <w:lang w:val="es-MX"/>
        </w:rPr>
        <w:t>“BE0001 – El campo $0$ es requerido”</w:t>
      </w:r>
      <w:r w:rsidR="00C219CB">
        <w:rPr>
          <w:rFonts w:cs="Arial"/>
          <w:sz w:val="20"/>
          <w:lang w:val="es-MX"/>
        </w:rPr>
        <w:t>, se sustituye $0$ por el nombre del campo.</w:t>
      </w:r>
    </w:p>
    <w:p w:rsidR="00D8364D" w:rsidRPr="00D8364D" w:rsidRDefault="00D8364D" w:rsidP="00D8364D">
      <w:pPr>
        <w:pStyle w:val="Prrafodelista"/>
        <w:numPr>
          <w:ilvl w:val="2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D8364D" w:rsidRPr="00D8364D" w:rsidRDefault="00C219CB" w:rsidP="00D8364D">
      <w:pPr>
        <w:pStyle w:val="Prrafodelista"/>
        <w:numPr>
          <w:ilvl w:val="1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no se capturó </w:t>
      </w:r>
      <w:r w:rsidR="007D2DF1">
        <w:rPr>
          <w:rFonts w:cs="Arial"/>
          <w:sz w:val="20"/>
          <w:lang w:val="es-MX"/>
        </w:rPr>
        <w:t xml:space="preserve">la </w:t>
      </w:r>
      <w:r w:rsidR="007D2DF1" w:rsidRPr="007D2DF1">
        <w:rPr>
          <w:rFonts w:cs="Arial"/>
          <w:b/>
          <w:sz w:val="20"/>
          <w:lang w:val="es-MX"/>
        </w:rPr>
        <w:t>Cantidad</w:t>
      </w:r>
      <w:r>
        <w:rPr>
          <w:rFonts w:cs="Arial"/>
          <w:sz w:val="20"/>
          <w:lang w:val="es-MX"/>
        </w:rPr>
        <w:t xml:space="preserve"> en forma  numérica o no es mayor a cero, </w:t>
      </w:r>
    </w:p>
    <w:p w:rsidR="00C219CB" w:rsidRPr="00D8364D" w:rsidRDefault="00D8364D" w:rsidP="00D8364D">
      <w:pPr>
        <w:pStyle w:val="Prrafodelista"/>
        <w:numPr>
          <w:ilvl w:val="2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S</w:t>
      </w:r>
      <w:r w:rsidR="00C219CB">
        <w:rPr>
          <w:rFonts w:cs="Arial"/>
          <w:sz w:val="20"/>
          <w:lang w:val="es-MX"/>
        </w:rPr>
        <w:t>e presenta el mensaje “</w:t>
      </w:r>
      <w:r w:rsidR="00C219CB" w:rsidRPr="007D4C3B">
        <w:rPr>
          <w:rFonts w:cs="Arial"/>
          <w:color w:val="FF0000"/>
          <w:sz w:val="20"/>
          <w:lang w:val="es-MX"/>
        </w:rPr>
        <w:t>E0</w:t>
      </w:r>
      <w:r w:rsidR="007D2DF1">
        <w:rPr>
          <w:rFonts w:cs="Arial"/>
          <w:color w:val="FF0000"/>
          <w:sz w:val="20"/>
          <w:lang w:val="es-MX"/>
        </w:rPr>
        <w:t>334</w:t>
      </w:r>
      <w:r w:rsidR="00C219CB" w:rsidRPr="007D4C3B">
        <w:rPr>
          <w:rFonts w:cs="Arial"/>
          <w:color w:val="FF0000"/>
          <w:sz w:val="20"/>
          <w:lang w:val="es-MX"/>
        </w:rPr>
        <w:t xml:space="preserve"> – El </w:t>
      </w:r>
      <w:r w:rsidR="007D2DF1">
        <w:rPr>
          <w:rFonts w:cs="Arial"/>
          <w:color w:val="FF0000"/>
          <w:sz w:val="20"/>
          <w:lang w:val="es-MX"/>
        </w:rPr>
        <w:t>campo $0$</w:t>
      </w:r>
      <w:r w:rsidR="00C219CB" w:rsidRPr="007D4C3B">
        <w:rPr>
          <w:rFonts w:cs="Arial"/>
          <w:color w:val="FF0000"/>
          <w:sz w:val="20"/>
          <w:lang w:val="es-MX"/>
        </w:rPr>
        <w:t xml:space="preserve"> debe de ser mayor a cero</w:t>
      </w:r>
      <w:r w:rsidR="00C219CB">
        <w:rPr>
          <w:rFonts w:cs="Arial"/>
          <w:sz w:val="20"/>
          <w:lang w:val="es-MX"/>
        </w:rPr>
        <w:t>”.</w:t>
      </w:r>
      <w:r w:rsidR="007D2DF1">
        <w:rPr>
          <w:rFonts w:cs="Arial"/>
          <w:sz w:val="20"/>
          <w:lang w:val="es-MX"/>
        </w:rPr>
        <w:t xml:space="preserve"> Sustituir por “Cantidad” en $0$.</w:t>
      </w:r>
    </w:p>
    <w:p w:rsidR="00D8364D" w:rsidRPr="007D2DF1" w:rsidRDefault="00D8364D" w:rsidP="00D8364D">
      <w:pPr>
        <w:pStyle w:val="Prrafodelista"/>
        <w:numPr>
          <w:ilvl w:val="2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7D2DF1" w:rsidRPr="00C219CB" w:rsidRDefault="00D8364D" w:rsidP="00C219CB">
      <w:pPr>
        <w:pStyle w:val="Prrafodelista"/>
        <w:numPr>
          <w:ilvl w:val="0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El sistema continúa en el siguiente paso desde donde fue invocado.</w:t>
      </w:r>
    </w:p>
    <w:p w:rsidR="00411B46" w:rsidRPr="00411B46" w:rsidRDefault="00411B46" w:rsidP="00411B46"/>
    <w:bookmarkStart w:id="116" w:name="VA02"/>
    <w:bookmarkStart w:id="117" w:name="VA02_r"/>
    <w:bookmarkEnd w:id="116"/>
    <w:p w:rsidR="00FC7685" w:rsidRDefault="008F13F3" w:rsidP="00FC7685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"VA02_r" </w:instrText>
      </w:r>
      <w:r>
        <w:rPr>
          <w:bCs w:val="0"/>
        </w:rPr>
        <w:fldChar w:fldCharType="separate"/>
      </w:r>
      <w:bookmarkStart w:id="118" w:name="_Toc382483692"/>
      <w:r w:rsidR="00FC7685" w:rsidRPr="008F13F3">
        <w:rPr>
          <w:rStyle w:val="Hipervnculo"/>
          <w:bCs w:val="0"/>
        </w:rPr>
        <w:t>VA02 Validar Requeridos en Deposito</w:t>
      </w:r>
      <w:bookmarkEnd w:id="117"/>
      <w:bookmarkEnd w:id="118"/>
      <w:r>
        <w:rPr>
          <w:bCs w:val="0"/>
        </w:rPr>
        <w:fldChar w:fldCharType="end"/>
      </w:r>
    </w:p>
    <w:p w:rsidR="00F22EAA" w:rsidRPr="00D8364D" w:rsidRDefault="00F22EAA" w:rsidP="00A675E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lang w:val="es-MX"/>
        </w:rPr>
        <w:t>El sistema valida la siguiente información:</w:t>
      </w:r>
    </w:p>
    <w:p w:rsidR="00F22EAA" w:rsidRPr="00D8364D" w:rsidRDefault="00F22EAA" w:rsidP="00A675EE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Si no se capturó </w:t>
      </w:r>
      <w:r w:rsidRPr="00F22EAA">
        <w:rPr>
          <w:rFonts w:cs="Arial"/>
          <w:b/>
          <w:sz w:val="20"/>
          <w:lang w:val="es-MX"/>
        </w:rPr>
        <w:t>Fecha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Banco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Referencia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Total</w:t>
      </w:r>
      <w:r>
        <w:rPr>
          <w:rFonts w:cs="Arial"/>
          <w:sz w:val="20"/>
          <w:lang w:val="es-MX"/>
        </w:rPr>
        <w:t xml:space="preserve"> 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Se presenta el mensaje </w:t>
      </w:r>
      <w:r w:rsidRPr="00CC6A0B">
        <w:rPr>
          <w:rFonts w:cs="Arial"/>
          <w:color w:val="FF0000"/>
          <w:sz w:val="20"/>
          <w:lang w:val="es-MX"/>
        </w:rPr>
        <w:t>“BE0001 – El campo $0$ es requerido”</w:t>
      </w:r>
      <w:r>
        <w:rPr>
          <w:rFonts w:cs="Arial"/>
          <w:sz w:val="20"/>
          <w:lang w:val="es-MX"/>
        </w:rPr>
        <w:t>, se sustituye $0$ por el nombre del campo.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F22EAA" w:rsidRPr="00D8364D" w:rsidRDefault="00F22EAA" w:rsidP="00A675EE">
      <w:pPr>
        <w:pStyle w:val="Prrafodelista"/>
        <w:numPr>
          <w:ilvl w:val="1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no se capturó el </w:t>
      </w:r>
      <w:r w:rsidRPr="00F22EAA">
        <w:rPr>
          <w:rFonts w:cs="Arial"/>
          <w:b/>
          <w:sz w:val="20"/>
          <w:lang w:val="es-MX"/>
        </w:rPr>
        <w:t>Total</w:t>
      </w:r>
      <w:r>
        <w:rPr>
          <w:rFonts w:cs="Arial"/>
          <w:sz w:val="20"/>
          <w:lang w:val="es-MX"/>
        </w:rPr>
        <w:t xml:space="preserve"> en forma  numérica o no es mayor a cero, 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lastRenderedPageBreak/>
        <w:t>Se presenta el mensaje “</w:t>
      </w:r>
      <w:r w:rsidRPr="007D4C3B">
        <w:rPr>
          <w:rFonts w:cs="Arial"/>
          <w:color w:val="FF0000"/>
          <w:sz w:val="20"/>
          <w:lang w:val="es-MX"/>
        </w:rPr>
        <w:t>E0</w:t>
      </w:r>
      <w:r>
        <w:rPr>
          <w:rFonts w:cs="Arial"/>
          <w:color w:val="FF0000"/>
          <w:sz w:val="20"/>
          <w:lang w:val="es-MX"/>
        </w:rPr>
        <w:t>334</w:t>
      </w:r>
      <w:r w:rsidRPr="007D4C3B">
        <w:rPr>
          <w:rFonts w:cs="Arial"/>
          <w:color w:val="FF0000"/>
          <w:sz w:val="20"/>
          <w:lang w:val="es-MX"/>
        </w:rPr>
        <w:t xml:space="preserve"> – El </w:t>
      </w:r>
      <w:r>
        <w:rPr>
          <w:rFonts w:cs="Arial"/>
          <w:color w:val="FF0000"/>
          <w:sz w:val="20"/>
          <w:lang w:val="es-MX"/>
        </w:rPr>
        <w:t>campo $0$</w:t>
      </w:r>
      <w:r w:rsidRPr="007D4C3B">
        <w:rPr>
          <w:rFonts w:cs="Arial"/>
          <w:color w:val="FF0000"/>
          <w:sz w:val="20"/>
          <w:lang w:val="es-MX"/>
        </w:rPr>
        <w:t xml:space="preserve"> debe de ser mayor a cero</w:t>
      </w:r>
      <w:r>
        <w:rPr>
          <w:rFonts w:cs="Arial"/>
          <w:sz w:val="20"/>
          <w:lang w:val="es-MX"/>
        </w:rPr>
        <w:t>”. Sustituir por “Cantidad” en $0$.</w:t>
      </w:r>
    </w:p>
    <w:p w:rsidR="00F22EAA" w:rsidRPr="00F22EAA" w:rsidRDefault="00F22EAA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F22EAA" w:rsidRPr="005A00BF" w:rsidRDefault="00F22EAA" w:rsidP="00A675EE">
      <w:pPr>
        <w:pStyle w:val="Prrafodelista"/>
        <w:numPr>
          <w:ilvl w:val="1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la fecha que se capturó es </w:t>
      </w:r>
      <w:r w:rsidR="005A00BF">
        <w:rPr>
          <w:rFonts w:cs="Arial"/>
          <w:sz w:val="20"/>
          <w:lang w:val="es-MX"/>
        </w:rPr>
        <w:t>mayor a la fecha del día actual.</w:t>
      </w:r>
    </w:p>
    <w:p w:rsidR="005A00BF" w:rsidRPr="005A00BF" w:rsidRDefault="005A00BF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</w:rPr>
        <w:t>Se presenta el mensaje “</w:t>
      </w:r>
      <w:r w:rsidRPr="005A00BF">
        <w:rPr>
          <w:rFonts w:cs="Arial"/>
          <w:color w:val="FF0000"/>
          <w:sz w:val="20"/>
        </w:rPr>
        <w:t>E0087 – La $0$ no puede ser mayor a la fecha del día</w:t>
      </w:r>
      <w:r>
        <w:rPr>
          <w:rFonts w:cs="Arial"/>
          <w:sz w:val="20"/>
        </w:rPr>
        <w:t>”. Sustituir por “Fecha” en $0$.</w:t>
      </w:r>
    </w:p>
    <w:p w:rsidR="005A00BF" w:rsidRPr="007D2DF1" w:rsidRDefault="005A00BF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</w:rPr>
        <w:t>El sistema se posiciona sobre el campo donde se detectó el error.</w:t>
      </w:r>
    </w:p>
    <w:p w:rsidR="00F22EAA" w:rsidRPr="00C219CB" w:rsidRDefault="00F22EAA" w:rsidP="00A675EE">
      <w:pPr>
        <w:pStyle w:val="Prrafodelista"/>
        <w:numPr>
          <w:ilvl w:val="0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El sistema continúa en el siguiente paso desde donde fue invocado.</w:t>
      </w:r>
    </w:p>
    <w:p w:rsidR="008F3ECA" w:rsidRDefault="008F3ECA" w:rsidP="00796BBC">
      <w:pPr>
        <w:rPr>
          <w:lang w:eastAsia="en-US"/>
        </w:rPr>
      </w:pPr>
    </w:p>
    <w:bookmarkStart w:id="119" w:name="VA0A"/>
    <w:bookmarkStart w:id="120" w:name="VA03"/>
    <w:bookmarkEnd w:id="119"/>
    <w:bookmarkEnd w:id="120"/>
    <w:p w:rsidR="00FA6A75" w:rsidRDefault="00FA6A75" w:rsidP="00FA6A75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"VA03_r" </w:instrText>
      </w:r>
      <w:r>
        <w:rPr>
          <w:bCs w:val="0"/>
        </w:rPr>
        <w:fldChar w:fldCharType="separate"/>
      </w:r>
      <w:bookmarkStart w:id="121" w:name="_Toc382483693"/>
      <w:r w:rsidRPr="00FA6A75">
        <w:rPr>
          <w:rStyle w:val="Hipervnculo"/>
          <w:bCs w:val="0"/>
        </w:rPr>
        <w:t xml:space="preserve">VA03 Validar Diferencia </w:t>
      </w:r>
      <w:proofErr w:type="spellStart"/>
      <w:r w:rsidRPr="00FA6A75">
        <w:rPr>
          <w:rStyle w:val="Hipervnculo"/>
          <w:bCs w:val="0"/>
        </w:rPr>
        <w:t>PreLiquidacion</w:t>
      </w:r>
      <w:bookmarkEnd w:id="121"/>
      <w:proofErr w:type="spellEnd"/>
      <w:r>
        <w:rPr>
          <w:bCs w:val="0"/>
        </w:rPr>
        <w:fldChar w:fldCharType="end"/>
      </w:r>
    </w:p>
    <w:p w:rsidR="007C763D" w:rsidRPr="00277B19" w:rsidRDefault="007C763D" w:rsidP="007C763D">
      <w:pPr>
        <w:pStyle w:val="Prrafodelista"/>
        <w:numPr>
          <w:ilvl w:val="0"/>
          <w:numId w:val="45"/>
        </w:numPr>
      </w:pPr>
      <w:r>
        <w:rPr>
          <w:sz w:val="20"/>
        </w:rPr>
        <w:t xml:space="preserve">El sistema </w:t>
      </w:r>
      <w:proofErr w:type="gramStart"/>
      <w:r>
        <w:rPr>
          <w:sz w:val="20"/>
        </w:rPr>
        <w:t>valida</w:t>
      </w:r>
      <w:proofErr w:type="gramEnd"/>
      <w:r>
        <w:rPr>
          <w:sz w:val="20"/>
        </w:rPr>
        <w:t xml:space="preserve"> que la diferencia de </w:t>
      </w:r>
      <w:proofErr w:type="spellStart"/>
      <w:r>
        <w:rPr>
          <w:sz w:val="20"/>
        </w:rPr>
        <w:t>PreLiquidacion</w:t>
      </w:r>
      <w:proofErr w:type="spellEnd"/>
      <w:r w:rsidR="00277B19">
        <w:rPr>
          <w:sz w:val="20"/>
        </w:rPr>
        <w:t xml:space="preserve"> no sobrepase lo configurado.</w:t>
      </w:r>
    </w:p>
    <w:p w:rsidR="00277B19" w:rsidRPr="00B35921" w:rsidRDefault="00277B19" w:rsidP="00277B19">
      <w:pPr>
        <w:pStyle w:val="Prrafodelista"/>
        <w:numPr>
          <w:ilvl w:val="1"/>
          <w:numId w:val="45"/>
        </w:numPr>
      </w:pPr>
      <w:r>
        <w:rPr>
          <w:sz w:val="20"/>
        </w:rPr>
        <w:t>Si &lt;</w:t>
      </w:r>
      <w:r w:rsidR="00D9206B">
        <w:rPr>
          <w:sz w:val="20"/>
        </w:rPr>
        <w:t>Valor Absoluto(</w:t>
      </w:r>
      <w:proofErr w:type="spellStart"/>
      <w:r w:rsidR="003649C7" w:rsidRPr="003649C7">
        <w:rPr>
          <w:b/>
          <w:sz w:val="20"/>
        </w:rPr>
        <w:t>TotalPreLiquidacion</w:t>
      </w:r>
      <w:proofErr w:type="spellEnd"/>
      <w:r w:rsidR="00D9206B">
        <w:rPr>
          <w:b/>
          <w:sz w:val="20"/>
        </w:rPr>
        <w:t>)</w:t>
      </w:r>
      <w:r w:rsidR="003649C7">
        <w:rPr>
          <w:b/>
          <w:sz w:val="20"/>
        </w:rPr>
        <w:t xml:space="preserve"> </w:t>
      </w:r>
      <w:r w:rsidR="003649C7">
        <w:rPr>
          <w:sz w:val="20"/>
        </w:rPr>
        <w:t xml:space="preserve">es </w:t>
      </w:r>
      <w:r w:rsidR="00D9206B">
        <w:rPr>
          <w:sz w:val="20"/>
        </w:rPr>
        <w:t>mayor</w:t>
      </w:r>
      <w:r w:rsidR="00B35921">
        <w:rPr>
          <w:sz w:val="20"/>
        </w:rPr>
        <w:t xml:space="preserve"> que &lt;</w:t>
      </w:r>
      <w:proofErr w:type="spellStart"/>
      <w:r w:rsidR="00B35921">
        <w:rPr>
          <w:sz w:val="20"/>
        </w:rPr>
        <w:t>CONHist.</w:t>
      </w:r>
      <w:r w:rsidR="00B35921">
        <w:rPr>
          <w:rFonts w:cs="Arial"/>
          <w:sz w:val="20"/>
          <w:szCs w:val="20"/>
        </w:rPr>
        <w:t>DiferenciaPreliqui</w:t>
      </w:r>
      <w:proofErr w:type="spellEnd"/>
      <w:r w:rsidR="00B35921">
        <w:rPr>
          <w:rFonts w:cs="Arial"/>
          <w:sz w:val="20"/>
          <w:szCs w:val="20"/>
        </w:rPr>
        <w:t>&gt;&gt;</w:t>
      </w:r>
    </w:p>
    <w:p w:rsidR="00B35921" w:rsidRPr="00B35921" w:rsidRDefault="00B35921" w:rsidP="00B35921">
      <w:pPr>
        <w:pStyle w:val="Prrafodelista"/>
        <w:numPr>
          <w:ilvl w:val="2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es menor que 0&gt;</w:t>
      </w:r>
    </w:p>
    <w:p w:rsidR="00427ABE" w:rsidRPr="00427ABE" w:rsidRDefault="00B35921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 xml:space="preserve">El sistema presenta el mensaje </w:t>
      </w:r>
      <w:r w:rsidR="00427ABE">
        <w:rPr>
          <w:sz w:val="20"/>
        </w:rPr>
        <w:t>“</w:t>
      </w:r>
      <w:r w:rsidR="00427ABE" w:rsidRPr="00427ABE">
        <w:rPr>
          <w:color w:val="FF0000"/>
          <w:sz w:val="20"/>
        </w:rPr>
        <w:t xml:space="preserve">E0589 – El importe que puede pre-liquidarse de más es $0$”. </w:t>
      </w:r>
      <w:r w:rsidR="00427ABE" w:rsidRPr="00427ABE">
        <w:rPr>
          <w:sz w:val="20"/>
        </w:rPr>
        <w:t xml:space="preserve">Sustituir por  </w:t>
      </w:r>
      <w:r w:rsidR="00427ABE">
        <w:rPr>
          <w:sz w:val="20"/>
        </w:rPr>
        <w:t>“</w:t>
      </w:r>
      <w:r w:rsidR="00427ABE" w:rsidRPr="00427ABE">
        <w:rPr>
          <w:sz w:val="20"/>
        </w:rPr>
        <w:t>&lt;</w:t>
      </w:r>
      <w:proofErr w:type="spellStart"/>
      <w:r w:rsidR="00427ABE" w:rsidRPr="00427ABE">
        <w:rPr>
          <w:sz w:val="20"/>
        </w:rPr>
        <w:t>CONHist.DiferenciaPreliqui</w:t>
      </w:r>
      <w:proofErr w:type="spellEnd"/>
      <w:r w:rsidR="00427ABE" w:rsidRPr="00427ABE">
        <w:rPr>
          <w:sz w:val="20"/>
        </w:rPr>
        <w:t>&gt;</w:t>
      </w:r>
      <w:r w:rsidR="00427ABE">
        <w:rPr>
          <w:sz w:val="20"/>
        </w:rPr>
        <w:t>”</w:t>
      </w:r>
      <w:r w:rsidR="00427ABE" w:rsidRPr="00427ABE">
        <w:rPr>
          <w:sz w:val="20"/>
        </w:rPr>
        <w:t xml:space="preserve"> </w:t>
      </w:r>
      <w:r w:rsidR="00427ABE">
        <w:rPr>
          <w:sz w:val="20"/>
        </w:rPr>
        <w:t>en $0$.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>El sistema continúa en el paso anterior desde donde fue invocado.</w:t>
      </w:r>
    </w:p>
    <w:p w:rsidR="00427ABE" w:rsidRPr="00427ABE" w:rsidRDefault="00427ABE" w:rsidP="00427ABE">
      <w:pPr>
        <w:pStyle w:val="Prrafodelista"/>
        <w:numPr>
          <w:ilvl w:val="2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es mayor que 0&gt;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>El sistema presenta el mensaje “</w:t>
      </w:r>
      <w:r w:rsidRPr="00427ABE">
        <w:rPr>
          <w:color w:val="FF0000"/>
          <w:sz w:val="20"/>
        </w:rPr>
        <w:t>E0585 – Debe de pre-liquidarse el monto mínimo $0$</w:t>
      </w:r>
      <w:r>
        <w:rPr>
          <w:sz w:val="20"/>
        </w:rPr>
        <w:t>”. Sustituir por “(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- </w:t>
      </w:r>
      <w:r w:rsidRPr="00427ABE">
        <w:rPr>
          <w:sz w:val="20"/>
        </w:rPr>
        <w:t>“&lt;</w:t>
      </w:r>
      <w:proofErr w:type="spellStart"/>
      <w:r w:rsidRPr="00427ABE">
        <w:rPr>
          <w:sz w:val="20"/>
        </w:rPr>
        <w:t>CONHist.DiferenciaPreliqui</w:t>
      </w:r>
      <w:proofErr w:type="spellEnd"/>
      <w:r w:rsidRPr="00427ABE">
        <w:rPr>
          <w:sz w:val="20"/>
        </w:rPr>
        <w:t>&gt;</w:t>
      </w:r>
      <w:r>
        <w:rPr>
          <w:sz w:val="20"/>
        </w:rPr>
        <w:t>)” en “$0$.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 xml:space="preserve">El sistema continúa en el paso anterior desde donde fue </w:t>
      </w:r>
      <w:proofErr w:type="spellStart"/>
      <w:r>
        <w:rPr>
          <w:sz w:val="20"/>
        </w:rPr>
        <w:t>invocaco</w:t>
      </w:r>
      <w:proofErr w:type="spellEnd"/>
      <w:r>
        <w:rPr>
          <w:sz w:val="20"/>
        </w:rPr>
        <w:t>.</w:t>
      </w:r>
    </w:p>
    <w:p w:rsidR="00427ABE" w:rsidRPr="007C763D" w:rsidRDefault="00427ABE" w:rsidP="00427ABE">
      <w:pPr>
        <w:pStyle w:val="Prrafodelista"/>
        <w:numPr>
          <w:ilvl w:val="1"/>
          <w:numId w:val="45"/>
        </w:numPr>
      </w:pPr>
      <w:r>
        <w:rPr>
          <w:sz w:val="20"/>
        </w:rPr>
        <w:t>El sistema continúa en el siguiente paso desde donde fue invocado.</w:t>
      </w:r>
    </w:p>
    <w:p w:rsidR="007D190B" w:rsidRPr="007D190B" w:rsidRDefault="007D190B" w:rsidP="00796BBC">
      <w:pPr>
        <w:rPr>
          <w:lang w:eastAsia="en-US"/>
        </w:rPr>
      </w:pPr>
    </w:p>
    <w:p w:rsidR="0049112A" w:rsidRPr="00CA7A7F" w:rsidRDefault="0049112A" w:rsidP="00796BBC">
      <w:pPr>
        <w:pStyle w:val="Ttulo3"/>
        <w:jc w:val="left"/>
        <w:rPr>
          <w:lang w:val="es-MX"/>
        </w:rPr>
      </w:pPr>
      <w:bookmarkStart w:id="122" w:name="_Toc382483694"/>
      <w:r w:rsidRPr="00CA7A7F">
        <w:rPr>
          <w:lang w:val="es-MX"/>
        </w:rPr>
        <w:t>Generales</w:t>
      </w:r>
      <w:bookmarkEnd w:id="122"/>
    </w:p>
    <w:p w:rsidR="0049112A" w:rsidRPr="00CA7A7F" w:rsidRDefault="003F6DBA" w:rsidP="00317655">
      <w:pPr>
        <w:pStyle w:val="InfoBlue"/>
        <w:jc w:val="left"/>
      </w:pPr>
      <w:r w:rsidRPr="003F6DBA">
        <w:t>N/A</w:t>
      </w: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23" w:name="_Toc52616592"/>
      <w:bookmarkStart w:id="124" w:name="_Toc182735736"/>
      <w:bookmarkStart w:id="125" w:name="_Toc382483695"/>
      <w:r w:rsidRPr="00CA7A7F">
        <w:t>Poscondiciones</w:t>
      </w:r>
      <w:bookmarkEnd w:id="123"/>
      <w:bookmarkEnd w:id="124"/>
      <w:bookmarkEnd w:id="125"/>
    </w:p>
    <w:p w:rsidR="00ED32EF" w:rsidRDefault="00ED32EF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</w:rPr>
      </w:pPr>
      <w:bookmarkStart w:id="126" w:name="_Toc290568316"/>
      <w:bookmarkStart w:id="127" w:name="_Toc372279960"/>
      <w:bookmarkStart w:id="128" w:name="_Toc207014958"/>
      <w:bookmarkStart w:id="129" w:name="_Toc207088193"/>
      <w:bookmarkStart w:id="130" w:name="_Toc382483696"/>
      <w:bookmarkEnd w:id="1"/>
      <w:bookmarkEnd w:id="2"/>
      <w:r>
        <w:rPr>
          <w:rFonts w:cs="Arial"/>
        </w:rPr>
        <w:t>Generales</w:t>
      </w:r>
      <w:bookmarkEnd w:id="126"/>
      <w:bookmarkEnd w:id="127"/>
      <w:bookmarkEnd w:id="130"/>
    </w:p>
    <w:p w:rsidR="00ED32EF" w:rsidRDefault="003F5511" w:rsidP="00796BBC">
      <w:pPr>
        <w:pStyle w:val="Prrafodelista"/>
        <w:numPr>
          <w:ilvl w:val="0"/>
          <w:numId w:val="3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Actualizacion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PreLiquidacion</w:t>
      </w:r>
      <w:proofErr w:type="spellEnd"/>
    </w:p>
    <w:p w:rsidR="005334F4" w:rsidRDefault="003F5511" w:rsidP="0031765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Registro, actualización de PLBPLE</w:t>
      </w:r>
    </w:p>
    <w:p w:rsidR="00317655" w:rsidRPr="00317655" w:rsidRDefault="00317655" w:rsidP="00317655">
      <w:pPr>
        <w:pStyle w:val="Prrafodelista"/>
        <w:ind w:left="432"/>
        <w:rPr>
          <w:sz w:val="20"/>
          <w:szCs w:val="20"/>
        </w:rPr>
      </w:pPr>
    </w:p>
    <w:p w:rsidR="007F4C05" w:rsidRDefault="007F4C05" w:rsidP="00796BB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  <w:jc w:val="left"/>
      </w:pPr>
      <w:bookmarkStart w:id="131" w:name="_Toc382483697"/>
      <w:r w:rsidRPr="00CA7A7F">
        <w:t>Firmas de Aceptación</w:t>
      </w:r>
      <w:bookmarkEnd w:id="128"/>
      <w:bookmarkEnd w:id="129"/>
      <w:bookmarkEnd w:id="131"/>
    </w:p>
    <w:p w:rsidR="00AC24E8" w:rsidRDefault="00AC24E8" w:rsidP="00796BBC">
      <w:pPr>
        <w:rPr>
          <w:lang w:val="es-MX" w:eastAsia="es-MX"/>
        </w:rPr>
      </w:pPr>
    </w:p>
    <w:p w:rsidR="00AC24E8" w:rsidRDefault="00AC24E8" w:rsidP="00796BBC">
      <w:pPr>
        <w:rPr>
          <w:lang w:val="es-MX" w:eastAsia="es-MX"/>
        </w:rPr>
      </w:pPr>
    </w:p>
    <w:p w:rsidR="00AC24E8" w:rsidRPr="00AC24E8" w:rsidRDefault="00AC24E8" w:rsidP="00796BBC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Plascencia.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886EEB" w:rsidRPr="00D541A0" w:rsidRDefault="00886EEB" w:rsidP="00796BBC"/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96BBC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EB4" w:rsidRDefault="00A94EB4" w:rsidP="00514F06">
      <w:pPr>
        <w:pStyle w:val="Ttulo1"/>
      </w:pPr>
      <w:r>
        <w:separator/>
      </w:r>
    </w:p>
  </w:endnote>
  <w:endnote w:type="continuationSeparator" w:id="0">
    <w:p w:rsidR="00A94EB4" w:rsidRDefault="00A94EB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D69" w:rsidRDefault="00F25D6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25D69" w:rsidRDefault="00F25D6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5D69" w:rsidRPr="00596B48" w:rsidTr="00B01427">
      <w:trPr>
        <w:trHeight w:val="539"/>
      </w:trPr>
      <w:tc>
        <w:tcPr>
          <w:tcW w:w="3331" w:type="dxa"/>
        </w:tcPr>
        <w:p w:rsidR="00F25D69" w:rsidRPr="00596B48" w:rsidRDefault="00F25D6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25D69" w:rsidRPr="00B01427" w:rsidRDefault="00F25D69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F25D69" w:rsidRPr="00596B48" w:rsidRDefault="00F25D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13D34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13D34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25D69" w:rsidRPr="00596B48" w:rsidRDefault="00F25D6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EB4" w:rsidRDefault="00A94EB4" w:rsidP="00514F06">
      <w:pPr>
        <w:pStyle w:val="Ttulo1"/>
      </w:pPr>
      <w:r>
        <w:separator/>
      </w:r>
    </w:p>
  </w:footnote>
  <w:footnote w:type="continuationSeparator" w:id="0">
    <w:p w:rsidR="00A94EB4" w:rsidRDefault="00A94EB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5D69" w:rsidRPr="00375A5D" w:rsidTr="003E5D6F">
      <w:tc>
        <w:tcPr>
          <w:tcW w:w="4604" w:type="dxa"/>
        </w:tcPr>
        <w:p w:rsidR="00F25D69" w:rsidRPr="00375A5D" w:rsidRDefault="00F25D6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25D69" w:rsidRPr="00375A5D" w:rsidRDefault="00F25D69" w:rsidP="00723FB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723FBA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F25D69" w:rsidRPr="00F52321" w:rsidTr="003E5D6F">
      <w:tc>
        <w:tcPr>
          <w:tcW w:w="4604" w:type="dxa"/>
        </w:tcPr>
        <w:p w:rsidR="00F25D69" w:rsidRPr="000A6ADC" w:rsidRDefault="00F25D69" w:rsidP="003F6CF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CapturarPreLiquidacion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F25D69" w:rsidRPr="00DF6EA0" w:rsidRDefault="00F25D69" w:rsidP="00240DF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F25D69" w:rsidRDefault="00F25D6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25D69" w:rsidTr="003104A1">
      <w:trPr>
        <w:cantSplit/>
        <w:trHeight w:val="1412"/>
      </w:trPr>
      <w:tc>
        <w:tcPr>
          <w:tcW w:w="10114" w:type="dxa"/>
          <w:vAlign w:val="center"/>
        </w:tcPr>
        <w:p w:rsidR="00F25D69" w:rsidRDefault="00F25D6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25D69" w:rsidRPr="00872B53" w:rsidRDefault="00F25D69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25D69" w:rsidRDefault="00F25D6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077E5D"/>
    <w:multiLevelType w:val="multilevel"/>
    <w:tmpl w:val="B4C2FEBA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5800CEB"/>
    <w:multiLevelType w:val="multilevel"/>
    <w:tmpl w:val="872C1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8">
    <w:nsid w:val="1C577C71"/>
    <w:multiLevelType w:val="multilevel"/>
    <w:tmpl w:val="02D2993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8E13AC"/>
    <w:multiLevelType w:val="multilevel"/>
    <w:tmpl w:val="494AFC9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69F4C9E"/>
    <w:multiLevelType w:val="multilevel"/>
    <w:tmpl w:val="27D0E492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B4217"/>
    <w:multiLevelType w:val="multilevel"/>
    <w:tmpl w:val="5E64809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24BFE"/>
    <w:multiLevelType w:val="multilevel"/>
    <w:tmpl w:val="579C7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8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3375095"/>
    <w:multiLevelType w:val="multilevel"/>
    <w:tmpl w:val="23BC590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4">
    <w:nsid w:val="47973EFA"/>
    <w:multiLevelType w:val="multilevel"/>
    <w:tmpl w:val="B2A84EE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8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2551D1"/>
    <w:multiLevelType w:val="multilevel"/>
    <w:tmpl w:val="F5E05C7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F42EE1"/>
    <w:multiLevelType w:val="multilevel"/>
    <w:tmpl w:val="54AC9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E6B496D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5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8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3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481970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16"/>
  </w:num>
  <w:num w:numId="2">
    <w:abstractNumId w:val="33"/>
  </w:num>
  <w:num w:numId="3">
    <w:abstractNumId w:val="26"/>
  </w:num>
  <w:num w:numId="4">
    <w:abstractNumId w:val="18"/>
  </w:num>
  <w:num w:numId="5">
    <w:abstractNumId w:val="21"/>
  </w:num>
  <w:num w:numId="6">
    <w:abstractNumId w:val="31"/>
  </w:num>
  <w:num w:numId="7">
    <w:abstractNumId w:val="32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36"/>
  </w:num>
  <w:num w:numId="11">
    <w:abstractNumId w:val="27"/>
  </w:num>
  <w:num w:numId="12">
    <w:abstractNumId w:val="35"/>
  </w:num>
  <w:num w:numId="13">
    <w:abstractNumId w:val="2"/>
  </w:num>
  <w:num w:numId="14">
    <w:abstractNumId w:val="10"/>
  </w:num>
  <w:num w:numId="15">
    <w:abstractNumId w:val="6"/>
  </w:num>
  <w:num w:numId="16">
    <w:abstractNumId w:val="33"/>
  </w:num>
  <w:num w:numId="17">
    <w:abstractNumId w:val="33"/>
  </w:num>
  <w:num w:numId="18">
    <w:abstractNumId w:val="25"/>
  </w:num>
  <w:num w:numId="19">
    <w:abstractNumId w:val="3"/>
  </w:num>
  <w:num w:numId="20">
    <w:abstractNumId w:val="0"/>
  </w:num>
  <w:num w:numId="21">
    <w:abstractNumId w:val="12"/>
  </w:num>
  <w:num w:numId="22">
    <w:abstractNumId w:val="19"/>
  </w:num>
  <w:num w:numId="23">
    <w:abstractNumId w:val="28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37"/>
  </w:num>
  <w:num w:numId="28">
    <w:abstractNumId w:val="23"/>
  </w:num>
  <w:num w:numId="29">
    <w:abstractNumId w:val="17"/>
  </w:num>
  <w:num w:numId="30">
    <w:abstractNumId w:val="4"/>
  </w:num>
  <w:num w:numId="31">
    <w:abstractNumId w:val="38"/>
  </w:num>
  <w:num w:numId="32">
    <w:abstractNumId w:val="15"/>
  </w:num>
  <w:num w:numId="33">
    <w:abstractNumId w:val="30"/>
  </w:num>
  <w:num w:numId="34">
    <w:abstractNumId w:val="14"/>
  </w:num>
  <w:num w:numId="35">
    <w:abstractNumId w:val="7"/>
  </w:num>
  <w:num w:numId="36">
    <w:abstractNumId w:val="34"/>
  </w:num>
  <w:num w:numId="37">
    <w:abstractNumId w:val="9"/>
  </w:num>
  <w:num w:numId="38">
    <w:abstractNumId w:val="11"/>
  </w:num>
  <w:num w:numId="39">
    <w:abstractNumId w:val="13"/>
  </w:num>
  <w:num w:numId="40">
    <w:abstractNumId w:val="24"/>
  </w:num>
  <w:num w:numId="41">
    <w:abstractNumId w:val="40"/>
  </w:num>
  <w:num w:numId="42">
    <w:abstractNumId w:val="29"/>
  </w:num>
  <w:num w:numId="43">
    <w:abstractNumId w:val="22"/>
  </w:num>
  <w:num w:numId="44">
    <w:abstractNumId w:val="1"/>
  </w:num>
  <w:num w:numId="4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0B6F"/>
    <w:rsid w:val="000215B5"/>
    <w:rsid w:val="000231BC"/>
    <w:rsid w:val="00025F33"/>
    <w:rsid w:val="000301EC"/>
    <w:rsid w:val="00030E3C"/>
    <w:rsid w:val="000330BE"/>
    <w:rsid w:val="00033722"/>
    <w:rsid w:val="000339B5"/>
    <w:rsid w:val="00037466"/>
    <w:rsid w:val="00047BA4"/>
    <w:rsid w:val="0005001B"/>
    <w:rsid w:val="00052261"/>
    <w:rsid w:val="000542DC"/>
    <w:rsid w:val="00055766"/>
    <w:rsid w:val="00060CAC"/>
    <w:rsid w:val="00061626"/>
    <w:rsid w:val="00062D70"/>
    <w:rsid w:val="000671A5"/>
    <w:rsid w:val="00074319"/>
    <w:rsid w:val="00082AAD"/>
    <w:rsid w:val="00082CD4"/>
    <w:rsid w:val="0008792E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1CEC"/>
    <w:rsid w:val="000C45BD"/>
    <w:rsid w:val="000D416A"/>
    <w:rsid w:val="000D5B6A"/>
    <w:rsid w:val="000E208A"/>
    <w:rsid w:val="000E3039"/>
    <w:rsid w:val="000E7D31"/>
    <w:rsid w:val="000E7DAD"/>
    <w:rsid w:val="000F0AEC"/>
    <w:rsid w:val="000F0BBA"/>
    <w:rsid w:val="000F175B"/>
    <w:rsid w:val="000F31CD"/>
    <w:rsid w:val="000F3582"/>
    <w:rsid w:val="000F75A9"/>
    <w:rsid w:val="001002A9"/>
    <w:rsid w:val="00103CD5"/>
    <w:rsid w:val="00111303"/>
    <w:rsid w:val="001117A7"/>
    <w:rsid w:val="00111B27"/>
    <w:rsid w:val="001128FF"/>
    <w:rsid w:val="00113D34"/>
    <w:rsid w:val="00115088"/>
    <w:rsid w:val="0011637E"/>
    <w:rsid w:val="0012114F"/>
    <w:rsid w:val="00121E7A"/>
    <w:rsid w:val="00125E35"/>
    <w:rsid w:val="00133AF6"/>
    <w:rsid w:val="0013530E"/>
    <w:rsid w:val="00136627"/>
    <w:rsid w:val="001416D3"/>
    <w:rsid w:val="0014339B"/>
    <w:rsid w:val="001436DC"/>
    <w:rsid w:val="00147E80"/>
    <w:rsid w:val="00151F74"/>
    <w:rsid w:val="00152C0A"/>
    <w:rsid w:val="00155B9F"/>
    <w:rsid w:val="00160034"/>
    <w:rsid w:val="0016332D"/>
    <w:rsid w:val="00167980"/>
    <w:rsid w:val="0017341C"/>
    <w:rsid w:val="0017419E"/>
    <w:rsid w:val="0017686C"/>
    <w:rsid w:val="00177278"/>
    <w:rsid w:val="001815DB"/>
    <w:rsid w:val="00183F8B"/>
    <w:rsid w:val="00184046"/>
    <w:rsid w:val="001876CB"/>
    <w:rsid w:val="00194440"/>
    <w:rsid w:val="001A0596"/>
    <w:rsid w:val="001A0C6B"/>
    <w:rsid w:val="001A2FBA"/>
    <w:rsid w:val="001A4805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38F0"/>
    <w:rsid w:val="001D4B3B"/>
    <w:rsid w:val="001D4DE2"/>
    <w:rsid w:val="001E20AD"/>
    <w:rsid w:val="001E22FA"/>
    <w:rsid w:val="001F34A1"/>
    <w:rsid w:val="001F395B"/>
    <w:rsid w:val="0020099B"/>
    <w:rsid w:val="00203741"/>
    <w:rsid w:val="002065C2"/>
    <w:rsid w:val="002177DF"/>
    <w:rsid w:val="00217933"/>
    <w:rsid w:val="00220011"/>
    <w:rsid w:val="002206A2"/>
    <w:rsid w:val="00220E0A"/>
    <w:rsid w:val="00225DC0"/>
    <w:rsid w:val="0022637D"/>
    <w:rsid w:val="00227281"/>
    <w:rsid w:val="002311A2"/>
    <w:rsid w:val="00240DFC"/>
    <w:rsid w:val="002423AA"/>
    <w:rsid w:val="002424FE"/>
    <w:rsid w:val="00243A2E"/>
    <w:rsid w:val="00243D7B"/>
    <w:rsid w:val="00245A88"/>
    <w:rsid w:val="0024718F"/>
    <w:rsid w:val="002503CA"/>
    <w:rsid w:val="00250ED5"/>
    <w:rsid w:val="00252DE9"/>
    <w:rsid w:val="0025365C"/>
    <w:rsid w:val="00255F07"/>
    <w:rsid w:val="00261EC0"/>
    <w:rsid w:val="00261ED6"/>
    <w:rsid w:val="0026368D"/>
    <w:rsid w:val="0026620F"/>
    <w:rsid w:val="0027680F"/>
    <w:rsid w:val="002775F9"/>
    <w:rsid w:val="00277B19"/>
    <w:rsid w:val="00280774"/>
    <w:rsid w:val="00281A63"/>
    <w:rsid w:val="00284895"/>
    <w:rsid w:val="00287979"/>
    <w:rsid w:val="00293518"/>
    <w:rsid w:val="00297D30"/>
    <w:rsid w:val="002A1C58"/>
    <w:rsid w:val="002A24A9"/>
    <w:rsid w:val="002A3AF1"/>
    <w:rsid w:val="002B0505"/>
    <w:rsid w:val="002B1EBB"/>
    <w:rsid w:val="002B34C8"/>
    <w:rsid w:val="002B52ED"/>
    <w:rsid w:val="002B6440"/>
    <w:rsid w:val="002B7C3A"/>
    <w:rsid w:val="002B7DAA"/>
    <w:rsid w:val="002C29E1"/>
    <w:rsid w:val="002C4FDC"/>
    <w:rsid w:val="002D2FB8"/>
    <w:rsid w:val="002D6E72"/>
    <w:rsid w:val="002D79A3"/>
    <w:rsid w:val="002D7C7F"/>
    <w:rsid w:val="002E3308"/>
    <w:rsid w:val="002E5DF7"/>
    <w:rsid w:val="002E67FD"/>
    <w:rsid w:val="002E6E0F"/>
    <w:rsid w:val="002E79E5"/>
    <w:rsid w:val="002F1831"/>
    <w:rsid w:val="002F2A60"/>
    <w:rsid w:val="002F5206"/>
    <w:rsid w:val="002F60E2"/>
    <w:rsid w:val="002F64BF"/>
    <w:rsid w:val="00301C1B"/>
    <w:rsid w:val="00305961"/>
    <w:rsid w:val="00305C24"/>
    <w:rsid w:val="00307F0B"/>
    <w:rsid w:val="003104A1"/>
    <w:rsid w:val="0031070D"/>
    <w:rsid w:val="003112D5"/>
    <w:rsid w:val="00311496"/>
    <w:rsid w:val="0031217A"/>
    <w:rsid w:val="00317655"/>
    <w:rsid w:val="003205AE"/>
    <w:rsid w:val="00322E1F"/>
    <w:rsid w:val="003239C1"/>
    <w:rsid w:val="00324670"/>
    <w:rsid w:val="0032728A"/>
    <w:rsid w:val="003400C4"/>
    <w:rsid w:val="00345480"/>
    <w:rsid w:val="0034773B"/>
    <w:rsid w:val="00351037"/>
    <w:rsid w:val="0035410E"/>
    <w:rsid w:val="003649C7"/>
    <w:rsid w:val="00367AFC"/>
    <w:rsid w:val="003767A1"/>
    <w:rsid w:val="003817A4"/>
    <w:rsid w:val="00382472"/>
    <w:rsid w:val="00382908"/>
    <w:rsid w:val="00385EDF"/>
    <w:rsid w:val="003907BC"/>
    <w:rsid w:val="003A27B5"/>
    <w:rsid w:val="003A41CD"/>
    <w:rsid w:val="003A5F44"/>
    <w:rsid w:val="003A62B0"/>
    <w:rsid w:val="003A7F0E"/>
    <w:rsid w:val="003B1A3D"/>
    <w:rsid w:val="003B24FD"/>
    <w:rsid w:val="003C1C04"/>
    <w:rsid w:val="003C50F8"/>
    <w:rsid w:val="003C58D0"/>
    <w:rsid w:val="003C597C"/>
    <w:rsid w:val="003C7F9F"/>
    <w:rsid w:val="003E2ED4"/>
    <w:rsid w:val="003E5882"/>
    <w:rsid w:val="003E5D6F"/>
    <w:rsid w:val="003F2901"/>
    <w:rsid w:val="003F2B87"/>
    <w:rsid w:val="003F4CF3"/>
    <w:rsid w:val="003F5511"/>
    <w:rsid w:val="003F6998"/>
    <w:rsid w:val="003F6CF5"/>
    <w:rsid w:val="003F6DBA"/>
    <w:rsid w:val="00411B46"/>
    <w:rsid w:val="004137BC"/>
    <w:rsid w:val="00415900"/>
    <w:rsid w:val="00417F67"/>
    <w:rsid w:val="004231DC"/>
    <w:rsid w:val="004248DE"/>
    <w:rsid w:val="00427ABE"/>
    <w:rsid w:val="00433423"/>
    <w:rsid w:val="0043793F"/>
    <w:rsid w:val="00441A47"/>
    <w:rsid w:val="004441AD"/>
    <w:rsid w:val="0044569D"/>
    <w:rsid w:val="00447341"/>
    <w:rsid w:val="004474F6"/>
    <w:rsid w:val="004515F5"/>
    <w:rsid w:val="0045227F"/>
    <w:rsid w:val="004540D6"/>
    <w:rsid w:val="00457ADF"/>
    <w:rsid w:val="00461371"/>
    <w:rsid w:val="0046641A"/>
    <w:rsid w:val="00467304"/>
    <w:rsid w:val="00472D22"/>
    <w:rsid w:val="00473B78"/>
    <w:rsid w:val="00476793"/>
    <w:rsid w:val="00481C4A"/>
    <w:rsid w:val="00485373"/>
    <w:rsid w:val="00485FBF"/>
    <w:rsid w:val="00490005"/>
    <w:rsid w:val="0049112A"/>
    <w:rsid w:val="00491B4C"/>
    <w:rsid w:val="004B0D88"/>
    <w:rsid w:val="004B1F0D"/>
    <w:rsid w:val="004B3FB5"/>
    <w:rsid w:val="004B5F05"/>
    <w:rsid w:val="004B623B"/>
    <w:rsid w:val="004C78B4"/>
    <w:rsid w:val="004D3112"/>
    <w:rsid w:val="004D45D6"/>
    <w:rsid w:val="004D6B61"/>
    <w:rsid w:val="004E23D0"/>
    <w:rsid w:val="004E2D44"/>
    <w:rsid w:val="004F049D"/>
    <w:rsid w:val="004F1C65"/>
    <w:rsid w:val="004F4AB5"/>
    <w:rsid w:val="004F6527"/>
    <w:rsid w:val="00504398"/>
    <w:rsid w:val="0050675E"/>
    <w:rsid w:val="0051189A"/>
    <w:rsid w:val="00514F06"/>
    <w:rsid w:val="005249B6"/>
    <w:rsid w:val="00530564"/>
    <w:rsid w:val="005334F4"/>
    <w:rsid w:val="00533962"/>
    <w:rsid w:val="00535713"/>
    <w:rsid w:val="00536276"/>
    <w:rsid w:val="00537CB4"/>
    <w:rsid w:val="00540756"/>
    <w:rsid w:val="005427FB"/>
    <w:rsid w:val="00542AA6"/>
    <w:rsid w:val="005445BF"/>
    <w:rsid w:val="005560A2"/>
    <w:rsid w:val="0055703F"/>
    <w:rsid w:val="00572DCE"/>
    <w:rsid w:val="005742E9"/>
    <w:rsid w:val="00580188"/>
    <w:rsid w:val="00587B5E"/>
    <w:rsid w:val="005907FE"/>
    <w:rsid w:val="00591EB1"/>
    <w:rsid w:val="00592D43"/>
    <w:rsid w:val="00592D53"/>
    <w:rsid w:val="00592D88"/>
    <w:rsid w:val="00593042"/>
    <w:rsid w:val="005965CF"/>
    <w:rsid w:val="00596B48"/>
    <w:rsid w:val="005A00BF"/>
    <w:rsid w:val="005A09F5"/>
    <w:rsid w:val="005A45B6"/>
    <w:rsid w:val="005C0BB7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E4EC0"/>
    <w:rsid w:val="005F672F"/>
    <w:rsid w:val="00600E6B"/>
    <w:rsid w:val="0060151C"/>
    <w:rsid w:val="0060165C"/>
    <w:rsid w:val="00601891"/>
    <w:rsid w:val="0060399E"/>
    <w:rsid w:val="00604490"/>
    <w:rsid w:val="006077E5"/>
    <w:rsid w:val="0061340C"/>
    <w:rsid w:val="00613B0D"/>
    <w:rsid w:val="006140D5"/>
    <w:rsid w:val="006143DE"/>
    <w:rsid w:val="006234C4"/>
    <w:rsid w:val="006253BD"/>
    <w:rsid w:val="00626421"/>
    <w:rsid w:val="006267BF"/>
    <w:rsid w:val="00627605"/>
    <w:rsid w:val="00631489"/>
    <w:rsid w:val="00635285"/>
    <w:rsid w:val="006414F5"/>
    <w:rsid w:val="0064310A"/>
    <w:rsid w:val="006442C4"/>
    <w:rsid w:val="00652D27"/>
    <w:rsid w:val="00663D0B"/>
    <w:rsid w:val="0067172A"/>
    <w:rsid w:val="00671DCC"/>
    <w:rsid w:val="00685166"/>
    <w:rsid w:val="00691E3E"/>
    <w:rsid w:val="0069222A"/>
    <w:rsid w:val="00692624"/>
    <w:rsid w:val="0069294B"/>
    <w:rsid w:val="00693A3E"/>
    <w:rsid w:val="00694AF1"/>
    <w:rsid w:val="006958E2"/>
    <w:rsid w:val="006A1233"/>
    <w:rsid w:val="006A14F5"/>
    <w:rsid w:val="006A2191"/>
    <w:rsid w:val="006A530B"/>
    <w:rsid w:val="006A5D47"/>
    <w:rsid w:val="006C07E2"/>
    <w:rsid w:val="006C0E6B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7580"/>
    <w:rsid w:val="00707A7C"/>
    <w:rsid w:val="00723FBA"/>
    <w:rsid w:val="00725FF1"/>
    <w:rsid w:val="00730DEC"/>
    <w:rsid w:val="007330AA"/>
    <w:rsid w:val="00736226"/>
    <w:rsid w:val="00737377"/>
    <w:rsid w:val="00737429"/>
    <w:rsid w:val="00740191"/>
    <w:rsid w:val="0074295A"/>
    <w:rsid w:val="00743861"/>
    <w:rsid w:val="00745A0C"/>
    <w:rsid w:val="00746A0D"/>
    <w:rsid w:val="00746BC1"/>
    <w:rsid w:val="00752DDD"/>
    <w:rsid w:val="00757B6E"/>
    <w:rsid w:val="00757F69"/>
    <w:rsid w:val="00762081"/>
    <w:rsid w:val="007628C9"/>
    <w:rsid w:val="00764913"/>
    <w:rsid w:val="00764FD7"/>
    <w:rsid w:val="00766352"/>
    <w:rsid w:val="00766512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BBC"/>
    <w:rsid w:val="00797670"/>
    <w:rsid w:val="00797FC3"/>
    <w:rsid w:val="007A06C1"/>
    <w:rsid w:val="007A1FC8"/>
    <w:rsid w:val="007A6076"/>
    <w:rsid w:val="007B22A9"/>
    <w:rsid w:val="007B4A80"/>
    <w:rsid w:val="007B6535"/>
    <w:rsid w:val="007B74D0"/>
    <w:rsid w:val="007B7EDC"/>
    <w:rsid w:val="007C185F"/>
    <w:rsid w:val="007C3BBF"/>
    <w:rsid w:val="007C6894"/>
    <w:rsid w:val="007C763D"/>
    <w:rsid w:val="007D190B"/>
    <w:rsid w:val="007D2D49"/>
    <w:rsid w:val="007D2DF1"/>
    <w:rsid w:val="007D320A"/>
    <w:rsid w:val="007D34D0"/>
    <w:rsid w:val="007D6B46"/>
    <w:rsid w:val="007E2410"/>
    <w:rsid w:val="007E2CC4"/>
    <w:rsid w:val="007E334D"/>
    <w:rsid w:val="007E3AAF"/>
    <w:rsid w:val="007E4E4D"/>
    <w:rsid w:val="007E7F2E"/>
    <w:rsid w:val="007F091B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7D4A"/>
    <w:rsid w:val="00827F56"/>
    <w:rsid w:val="00830A3D"/>
    <w:rsid w:val="00831268"/>
    <w:rsid w:val="00833ED3"/>
    <w:rsid w:val="0084265E"/>
    <w:rsid w:val="00847B4B"/>
    <w:rsid w:val="0085410A"/>
    <w:rsid w:val="00854263"/>
    <w:rsid w:val="00857306"/>
    <w:rsid w:val="00863AEC"/>
    <w:rsid w:val="008640E2"/>
    <w:rsid w:val="00864FD8"/>
    <w:rsid w:val="00870F40"/>
    <w:rsid w:val="00872B53"/>
    <w:rsid w:val="00873E2A"/>
    <w:rsid w:val="00880237"/>
    <w:rsid w:val="00880858"/>
    <w:rsid w:val="00880B4E"/>
    <w:rsid w:val="008817CF"/>
    <w:rsid w:val="00883DA2"/>
    <w:rsid w:val="00886EEB"/>
    <w:rsid w:val="008935DF"/>
    <w:rsid w:val="008936CB"/>
    <w:rsid w:val="00894B60"/>
    <w:rsid w:val="00897DB2"/>
    <w:rsid w:val="008A19C2"/>
    <w:rsid w:val="008A251B"/>
    <w:rsid w:val="008A7708"/>
    <w:rsid w:val="008B18D7"/>
    <w:rsid w:val="008B5352"/>
    <w:rsid w:val="008C0F8E"/>
    <w:rsid w:val="008C27A5"/>
    <w:rsid w:val="008C345A"/>
    <w:rsid w:val="008C36EA"/>
    <w:rsid w:val="008D0700"/>
    <w:rsid w:val="008D45CF"/>
    <w:rsid w:val="008E1481"/>
    <w:rsid w:val="008F0646"/>
    <w:rsid w:val="008F0F61"/>
    <w:rsid w:val="008F13F3"/>
    <w:rsid w:val="008F2D82"/>
    <w:rsid w:val="008F33E3"/>
    <w:rsid w:val="008F3ECA"/>
    <w:rsid w:val="008F7A87"/>
    <w:rsid w:val="009015BE"/>
    <w:rsid w:val="009032E1"/>
    <w:rsid w:val="009042B1"/>
    <w:rsid w:val="0090453B"/>
    <w:rsid w:val="00905E71"/>
    <w:rsid w:val="00911DBD"/>
    <w:rsid w:val="00921223"/>
    <w:rsid w:val="00921551"/>
    <w:rsid w:val="00923CEC"/>
    <w:rsid w:val="00925298"/>
    <w:rsid w:val="009353A5"/>
    <w:rsid w:val="00936C86"/>
    <w:rsid w:val="00937D9A"/>
    <w:rsid w:val="009446AF"/>
    <w:rsid w:val="00946744"/>
    <w:rsid w:val="00946D52"/>
    <w:rsid w:val="00946FEB"/>
    <w:rsid w:val="00951758"/>
    <w:rsid w:val="00960F20"/>
    <w:rsid w:val="0096313A"/>
    <w:rsid w:val="00963EF0"/>
    <w:rsid w:val="009649A9"/>
    <w:rsid w:val="00966AB3"/>
    <w:rsid w:val="00971190"/>
    <w:rsid w:val="00971759"/>
    <w:rsid w:val="00972453"/>
    <w:rsid w:val="00972995"/>
    <w:rsid w:val="00976B16"/>
    <w:rsid w:val="0098004B"/>
    <w:rsid w:val="00980DB7"/>
    <w:rsid w:val="00982930"/>
    <w:rsid w:val="009868B4"/>
    <w:rsid w:val="00987DA6"/>
    <w:rsid w:val="00991E62"/>
    <w:rsid w:val="00992E9D"/>
    <w:rsid w:val="009A48DC"/>
    <w:rsid w:val="009A6935"/>
    <w:rsid w:val="009B1A08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E793A"/>
    <w:rsid w:val="009F2204"/>
    <w:rsid w:val="009F626C"/>
    <w:rsid w:val="009F63D6"/>
    <w:rsid w:val="009F6D98"/>
    <w:rsid w:val="00A006C5"/>
    <w:rsid w:val="00A04497"/>
    <w:rsid w:val="00A052FA"/>
    <w:rsid w:val="00A069C6"/>
    <w:rsid w:val="00A07D32"/>
    <w:rsid w:val="00A126BB"/>
    <w:rsid w:val="00A14130"/>
    <w:rsid w:val="00A1565F"/>
    <w:rsid w:val="00A208EF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6155"/>
    <w:rsid w:val="00A46EAD"/>
    <w:rsid w:val="00A54990"/>
    <w:rsid w:val="00A54B9C"/>
    <w:rsid w:val="00A6084F"/>
    <w:rsid w:val="00A62576"/>
    <w:rsid w:val="00A62AFC"/>
    <w:rsid w:val="00A62EF3"/>
    <w:rsid w:val="00A6310B"/>
    <w:rsid w:val="00A66BED"/>
    <w:rsid w:val="00A675EE"/>
    <w:rsid w:val="00A71DEC"/>
    <w:rsid w:val="00A72134"/>
    <w:rsid w:val="00A75384"/>
    <w:rsid w:val="00A83771"/>
    <w:rsid w:val="00A83BC3"/>
    <w:rsid w:val="00A846D9"/>
    <w:rsid w:val="00A871C4"/>
    <w:rsid w:val="00A91803"/>
    <w:rsid w:val="00A93024"/>
    <w:rsid w:val="00A93594"/>
    <w:rsid w:val="00A94EB4"/>
    <w:rsid w:val="00A95215"/>
    <w:rsid w:val="00AA0460"/>
    <w:rsid w:val="00AA5B30"/>
    <w:rsid w:val="00AA5BDC"/>
    <w:rsid w:val="00AB5A72"/>
    <w:rsid w:val="00AC0DE7"/>
    <w:rsid w:val="00AC20A7"/>
    <w:rsid w:val="00AC24E8"/>
    <w:rsid w:val="00AC2D2A"/>
    <w:rsid w:val="00AD1098"/>
    <w:rsid w:val="00AD146A"/>
    <w:rsid w:val="00AD2CE8"/>
    <w:rsid w:val="00AD42D8"/>
    <w:rsid w:val="00AE246F"/>
    <w:rsid w:val="00AE525A"/>
    <w:rsid w:val="00AE54DC"/>
    <w:rsid w:val="00AE5DD8"/>
    <w:rsid w:val="00AE61E3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61B0"/>
    <w:rsid w:val="00B117E4"/>
    <w:rsid w:val="00B13AA1"/>
    <w:rsid w:val="00B20347"/>
    <w:rsid w:val="00B22779"/>
    <w:rsid w:val="00B227C6"/>
    <w:rsid w:val="00B22901"/>
    <w:rsid w:val="00B22D0F"/>
    <w:rsid w:val="00B24500"/>
    <w:rsid w:val="00B24BF3"/>
    <w:rsid w:val="00B26129"/>
    <w:rsid w:val="00B2734B"/>
    <w:rsid w:val="00B35921"/>
    <w:rsid w:val="00B41F17"/>
    <w:rsid w:val="00B45B4B"/>
    <w:rsid w:val="00B45BAF"/>
    <w:rsid w:val="00B508FA"/>
    <w:rsid w:val="00B52BCD"/>
    <w:rsid w:val="00B53891"/>
    <w:rsid w:val="00B54E2C"/>
    <w:rsid w:val="00B6178D"/>
    <w:rsid w:val="00B71034"/>
    <w:rsid w:val="00B71BC6"/>
    <w:rsid w:val="00B73AD2"/>
    <w:rsid w:val="00B74855"/>
    <w:rsid w:val="00B80F66"/>
    <w:rsid w:val="00B847C2"/>
    <w:rsid w:val="00B85BB7"/>
    <w:rsid w:val="00B863D9"/>
    <w:rsid w:val="00B86455"/>
    <w:rsid w:val="00B871ED"/>
    <w:rsid w:val="00B90DBB"/>
    <w:rsid w:val="00B9179A"/>
    <w:rsid w:val="00BA048B"/>
    <w:rsid w:val="00BA1819"/>
    <w:rsid w:val="00BA3122"/>
    <w:rsid w:val="00BA597B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79B6"/>
    <w:rsid w:val="00BF192E"/>
    <w:rsid w:val="00BF5175"/>
    <w:rsid w:val="00BF6F7D"/>
    <w:rsid w:val="00C010FC"/>
    <w:rsid w:val="00C0177D"/>
    <w:rsid w:val="00C02DAB"/>
    <w:rsid w:val="00C07145"/>
    <w:rsid w:val="00C07D2A"/>
    <w:rsid w:val="00C1221B"/>
    <w:rsid w:val="00C14127"/>
    <w:rsid w:val="00C15C18"/>
    <w:rsid w:val="00C170C5"/>
    <w:rsid w:val="00C176B9"/>
    <w:rsid w:val="00C219CB"/>
    <w:rsid w:val="00C260C8"/>
    <w:rsid w:val="00C27247"/>
    <w:rsid w:val="00C27877"/>
    <w:rsid w:val="00C2796C"/>
    <w:rsid w:val="00C30E7D"/>
    <w:rsid w:val="00C312DB"/>
    <w:rsid w:val="00C35450"/>
    <w:rsid w:val="00C42B73"/>
    <w:rsid w:val="00C46C1B"/>
    <w:rsid w:val="00C51687"/>
    <w:rsid w:val="00C516D0"/>
    <w:rsid w:val="00C620DD"/>
    <w:rsid w:val="00C636B5"/>
    <w:rsid w:val="00C67AF6"/>
    <w:rsid w:val="00C7005B"/>
    <w:rsid w:val="00C71851"/>
    <w:rsid w:val="00C74352"/>
    <w:rsid w:val="00C82F53"/>
    <w:rsid w:val="00C8344D"/>
    <w:rsid w:val="00C84919"/>
    <w:rsid w:val="00C8789F"/>
    <w:rsid w:val="00C91EFA"/>
    <w:rsid w:val="00C97546"/>
    <w:rsid w:val="00CA5F65"/>
    <w:rsid w:val="00CA7A7F"/>
    <w:rsid w:val="00CB3A2E"/>
    <w:rsid w:val="00CB5E75"/>
    <w:rsid w:val="00CB7F03"/>
    <w:rsid w:val="00CC2DB1"/>
    <w:rsid w:val="00CC3B18"/>
    <w:rsid w:val="00CC64E7"/>
    <w:rsid w:val="00CC7E66"/>
    <w:rsid w:val="00CD32CF"/>
    <w:rsid w:val="00CE0A06"/>
    <w:rsid w:val="00CE0EC8"/>
    <w:rsid w:val="00CE3D5C"/>
    <w:rsid w:val="00CE5BAB"/>
    <w:rsid w:val="00CF01B4"/>
    <w:rsid w:val="00CF1674"/>
    <w:rsid w:val="00CF4311"/>
    <w:rsid w:val="00D00283"/>
    <w:rsid w:val="00D02928"/>
    <w:rsid w:val="00D02EEF"/>
    <w:rsid w:val="00D0319B"/>
    <w:rsid w:val="00D065F2"/>
    <w:rsid w:val="00D1269E"/>
    <w:rsid w:val="00D13054"/>
    <w:rsid w:val="00D147A3"/>
    <w:rsid w:val="00D15DA8"/>
    <w:rsid w:val="00D257EE"/>
    <w:rsid w:val="00D32CE5"/>
    <w:rsid w:val="00D33B4B"/>
    <w:rsid w:val="00D44DE5"/>
    <w:rsid w:val="00D46327"/>
    <w:rsid w:val="00D46945"/>
    <w:rsid w:val="00D475B9"/>
    <w:rsid w:val="00D51F74"/>
    <w:rsid w:val="00D54760"/>
    <w:rsid w:val="00D54DE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8364D"/>
    <w:rsid w:val="00D918CE"/>
    <w:rsid w:val="00D9206B"/>
    <w:rsid w:val="00D95BB2"/>
    <w:rsid w:val="00D978EE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3999"/>
    <w:rsid w:val="00DC4E84"/>
    <w:rsid w:val="00DC716F"/>
    <w:rsid w:val="00DC76EB"/>
    <w:rsid w:val="00DD14D5"/>
    <w:rsid w:val="00DD3110"/>
    <w:rsid w:val="00DD61C4"/>
    <w:rsid w:val="00DD7890"/>
    <w:rsid w:val="00DF1F20"/>
    <w:rsid w:val="00DF3C27"/>
    <w:rsid w:val="00DF5063"/>
    <w:rsid w:val="00E03F4C"/>
    <w:rsid w:val="00E0519B"/>
    <w:rsid w:val="00E06178"/>
    <w:rsid w:val="00E10962"/>
    <w:rsid w:val="00E10BA5"/>
    <w:rsid w:val="00E10D22"/>
    <w:rsid w:val="00E121B2"/>
    <w:rsid w:val="00E12FAA"/>
    <w:rsid w:val="00E15830"/>
    <w:rsid w:val="00E20169"/>
    <w:rsid w:val="00E214F9"/>
    <w:rsid w:val="00E246D7"/>
    <w:rsid w:val="00E32F17"/>
    <w:rsid w:val="00E338AA"/>
    <w:rsid w:val="00E34AB6"/>
    <w:rsid w:val="00E36A76"/>
    <w:rsid w:val="00E53E9D"/>
    <w:rsid w:val="00E551D9"/>
    <w:rsid w:val="00E60A38"/>
    <w:rsid w:val="00E623CE"/>
    <w:rsid w:val="00E6339F"/>
    <w:rsid w:val="00E7031E"/>
    <w:rsid w:val="00E75BDD"/>
    <w:rsid w:val="00E82848"/>
    <w:rsid w:val="00E873A1"/>
    <w:rsid w:val="00E903E2"/>
    <w:rsid w:val="00E979A7"/>
    <w:rsid w:val="00EA19F8"/>
    <w:rsid w:val="00EA3171"/>
    <w:rsid w:val="00EA434D"/>
    <w:rsid w:val="00EA5AC4"/>
    <w:rsid w:val="00EA5E28"/>
    <w:rsid w:val="00EB00D7"/>
    <w:rsid w:val="00EB1378"/>
    <w:rsid w:val="00EB154D"/>
    <w:rsid w:val="00EB4D23"/>
    <w:rsid w:val="00EB6CE0"/>
    <w:rsid w:val="00EB736D"/>
    <w:rsid w:val="00EB78AE"/>
    <w:rsid w:val="00EC1A96"/>
    <w:rsid w:val="00EC1BF2"/>
    <w:rsid w:val="00EC2B17"/>
    <w:rsid w:val="00EC396E"/>
    <w:rsid w:val="00EC3CC9"/>
    <w:rsid w:val="00ED0DF4"/>
    <w:rsid w:val="00ED1F00"/>
    <w:rsid w:val="00ED2A60"/>
    <w:rsid w:val="00ED32EF"/>
    <w:rsid w:val="00ED6531"/>
    <w:rsid w:val="00EE102F"/>
    <w:rsid w:val="00EE4FC4"/>
    <w:rsid w:val="00EF1328"/>
    <w:rsid w:val="00EF7337"/>
    <w:rsid w:val="00F0204A"/>
    <w:rsid w:val="00F02C9F"/>
    <w:rsid w:val="00F05941"/>
    <w:rsid w:val="00F06B04"/>
    <w:rsid w:val="00F07B2C"/>
    <w:rsid w:val="00F109F6"/>
    <w:rsid w:val="00F17903"/>
    <w:rsid w:val="00F207E6"/>
    <w:rsid w:val="00F22EAA"/>
    <w:rsid w:val="00F23256"/>
    <w:rsid w:val="00F25D69"/>
    <w:rsid w:val="00F36B30"/>
    <w:rsid w:val="00F36D28"/>
    <w:rsid w:val="00F36E8B"/>
    <w:rsid w:val="00F40531"/>
    <w:rsid w:val="00F41291"/>
    <w:rsid w:val="00F46ED7"/>
    <w:rsid w:val="00F472A8"/>
    <w:rsid w:val="00F55587"/>
    <w:rsid w:val="00F563DB"/>
    <w:rsid w:val="00F6475B"/>
    <w:rsid w:val="00F726EF"/>
    <w:rsid w:val="00F7568E"/>
    <w:rsid w:val="00F87132"/>
    <w:rsid w:val="00F93010"/>
    <w:rsid w:val="00F94849"/>
    <w:rsid w:val="00FA1227"/>
    <w:rsid w:val="00FA4A0A"/>
    <w:rsid w:val="00FA4E4D"/>
    <w:rsid w:val="00FA6510"/>
    <w:rsid w:val="00FA6A25"/>
    <w:rsid w:val="00FA6A75"/>
    <w:rsid w:val="00FB0A4E"/>
    <w:rsid w:val="00FB0B4A"/>
    <w:rsid w:val="00FB2433"/>
    <w:rsid w:val="00FB2E50"/>
    <w:rsid w:val="00FC1F79"/>
    <w:rsid w:val="00FC4956"/>
    <w:rsid w:val="00FC5A43"/>
    <w:rsid w:val="00FC717E"/>
    <w:rsid w:val="00FC7685"/>
    <w:rsid w:val="00FC789D"/>
    <w:rsid w:val="00FD5063"/>
    <w:rsid w:val="00FD55D5"/>
    <w:rsid w:val="00FD68A1"/>
    <w:rsid w:val="00FE0C00"/>
    <w:rsid w:val="00FE13DE"/>
    <w:rsid w:val="00FE17A9"/>
    <w:rsid w:val="00FE1CAC"/>
    <w:rsid w:val="00FE3AB4"/>
    <w:rsid w:val="00FF2384"/>
    <w:rsid w:val="00FF2FE3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5A54C-4A92-4B0C-8A38-66CAF320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B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23FB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MOV\CUROLMOV03_SeleccionarActividadesVend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MOV\CUROLMOV03_SeleccionarActividadesVend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C6408-90C5-4016-878D-7CA36758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1263</TotalTime>
  <Pages>12</Pages>
  <Words>3433</Words>
  <Characters>18882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22271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91</cp:revision>
  <cp:lastPrinted>2008-09-11T22:09:00Z</cp:lastPrinted>
  <dcterms:created xsi:type="dcterms:W3CDTF">2013-12-16T17:35:00Z</dcterms:created>
  <dcterms:modified xsi:type="dcterms:W3CDTF">2014-03-13T20:19:00Z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