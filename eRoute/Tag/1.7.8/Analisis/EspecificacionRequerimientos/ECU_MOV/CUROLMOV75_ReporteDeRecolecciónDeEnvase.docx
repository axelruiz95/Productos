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D14A0F">
        <w:rPr>
          <w:szCs w:val="36"/>
        </w:rPr>
        <w:t>Reporte de Recolección de Envase – CUROLMOV75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14A0F" w:rsidP="00047549">
            <w:pPr>
              <w:pStyle w:val="Tabletext"/>
              <w:jc w:val="center"/>
            </w:pPr>
            <w:r>
              <w:t>27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14A0F" w:rsidRPr="00D14A0F">
              <w:t>Reporte de Recolección de Envase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D14A0F">
              <w:rPr>
                <w:sz w:val="20"/>
                <w:szCs w:val="20"/>
              </w:rPr>
              <w:t>889</w:t>
            </w:r>
          </w:p>
          <w:p w:rsidR="0055504A" w:rsidRPr="00C70293" w:rsidRDefault="00327469" w:rsidP="00D14A0F">
            <w:pPr>
              <w:pStyle w:val="Tabletext"/>
            </w:pPr>
            <w:r w:rsidRPr="00D45CA9">
              <w:t>(</w:t>
            </w:r>
            <w:r w:rsidR="00C47CF2">
              <w:t>Route Lite, 1.</w:t>
            </w:r>
            <w:r w:rsidR="00D14A0F">
              <w:t>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2C43DC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1163730" w:history="1">
        <w:r w:rsidR="002C43DC" w:rsidRPr="00A12F71">
          <w:rPr>
            <w:rStyle w:val="Hipervnculo"/>
          </w:rPr>
          <w:t>1</w:t>
        </w:r>
        <w:r w:rsidR="002C43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43DC" w:rsidRPr="00A12F71">
          <w:rPr>
            <w:rStyle w:val="Hipervnculo"/>
          </w:rPr>
          <w:t>Introducción</w:t>
        </w:r>
        <w:r w:rsidR="002C43DC">
          <w:rPr>
            <w:webHidden/>
          </w:rPr>
          <w:tab/>
        </w:r>
        <w:r w:rsidR="002C43DC">
          <w:rPr>
            <w:webHidden/>
          </w:rPr>
          <w:fldChar w:fldCharType="begin"/>
        </w:r>
        <w:r w:rsidR="002C43DC">
          <w:rPr>
            <w:webHidden/>
          </w:rPr>
          <w:instrText xml:space="preserve"> PAGEREF _Toc451163730 \h </w:instrText>
        </w:r>
        <w:r w:rsidR="002C43DC">
          <w:rPr>
            <w:webHidden/>
          </w:rPr>
        </w:r>
        <w:r w:rsidR="002C43DC">
          <w:rPr>
            <w:webHidden/>
          </w:rPr>
          <w:fldChar w:fldCharType="separate"/>
        </w:r>
        <w:r w:rsidR="002C43DC">
          <w:rPr>
            <w:webHidden/>
          </w:rPr>
          <w:t>4</w:t>
        </w:r>
        <w:r w:rsidR="002C43DC">
          <w:rPr>
            <w:webHidden/>
          </w:rPr>
          <w:fldChar w:fldCharType="end"/>
        </w:r>
      </w:hyperlink>
    </w:p>
    <w:p w:rsidR="002C43DC" w:rsidRDefault="002C43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31" w:history="1">
        <w:r w:rsidRPr="00A12F7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Caso de uso: Reporte de Recolección de Envase – CUROLMOV75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32" w:history="1">
        <w:r w:rsidRPr="00A12F7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33" w:history="1">
        <w:r w:rsidRPr="00A12F7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43DC" w:rsidRDefault="002C43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34" w:history="1">
        <w:r w:rsidRPr="00A12F7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35" w:history="1">
        <w:r w:rsidRPr="00A12F7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36" w:history="1">
        <w:r w:rsidRPr="00A12F7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37" w:history="1">
        <w:r w:rsidRPr="00A12F7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38" w:history="1">
        <w:r w:rsidRPr="00A12F7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39" w:history="1">
        <w:r w:rsidRPr="00A12F7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1163740" w:history="1">
        <w:r w:rsidRPr="00A12F7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63741" w:history="1">
        <w:r w:rsidRPr="00A12F7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1163742" w:history="1">
        <w:r w:rsidRPr="00A12F7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43DC" w:rsidRDefault="002C43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43" w:history="1">
        <w:r w:rsidRPr="00A12F7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43DC" w:rsidRDefault="002C43D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1163744" w:history="1">
        <w:r w:rsidRPr="00A12F7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12F7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_Toc451163744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D14A0F">
        <w:rPr>
          <w:szCs w:val="36"/>
        </w:rPr>
        <w:t>Reporte de Recolección de Envase – CUROLMOV75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116373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116373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D14A0F">
        <w:rPr>
          <w:szCs w:val="36"/>
        </w:rPr>
        <w:t>Reporte de Recolección de Envase – CUROLMOV75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116373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0311C8" w:rsidRDefault="00B97BC5" w:rsidP="004D45D6">
      <w:pPr>
        <w:rPr>
          <w:rFonts w:cs="Arial"/>
          <w:sz w:val="20"/>
          <w:szCs w:val="20"/>
          <w:lang w:eastAsia="en-US"/>
        </w:rPr>
      </w:pPr>
      <w:r w:rsidRPr="000311C8">
        <w:rPr>
          <w:rFonts w:cs="Arial"/>
          <w:sz w:val="20"/>
          <w:szCs w:val="20"/>
          <w:lang w:eastAsia="en-US"/>
        </w:rPr>
        <w:t xml:space="preserve">Permite al actor </w:t>
      </w:r>
      <w:r w:rsidR="005C2ECB" w:rsidRPr="000311C8">
        <w:rPr>
          <w:rFonts w:cs="Arial"/>
          <w:sz w:val="20"/>
          <w:szCs w:val="20"/>
          <w:lang w:eastAsia="en-US"/>
        </w:rPr>
        <w:t xml:space="preserve">consultar y/o </w:t>
      </w:r>
      <w:r w:rsidR="00720135" w:rsidRPr="000311C8">
        <w:rPr>
          <w:rFonts w:cs="Arial"/>
          <w:sz w:val="20"/>
          <w:szCs w:val="20"/>
          <w:lang w:eastAsia="en-US"/>
        </w:rPr>
        <w:t xml:space="preserve">imprimir </w:t>
      </w:r>
      <w:r w:rsidR="00977E89" w:rsidRPr="000311C8">
        <w:rPr>
          <w:rFonts w:cs="Arial"/>
          <w:iCs/>
          <w:color w:val="000000" w:themeColor="text1"/>
          <w:sz w:val="20"/>
          <w:szCs w:val="20"/>
          <w:lang w:val="es-MX"/>
        </w:rPr>
        <w:t xml:space="preserve">la información de </w:t>
      </w:r>
      <w:r w:rsidR="00D14A0F" w:rsidRPr="000311C8">
        <w:rPr>
          <w:rFonts w:cs="Arial"/>
          <w:sz w:val="20"/>
          <w:szCs w:val="20"/>
        </w:rPr>
        <w:t>los movimientos de recolección de envase con motivo de venta y recolección automática.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1163733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4F23F2" w:rsidP="00731EEF">
      <w:pPr>
        <w:rPr>
          <w:lang w:val="es-MX" w:eastAsia="es-MX"/>
        </w:rPr>
      </w:pPr>
      <w:r w:rsidRPr="004F23F2">
        <w:rPr>
          <w:noProof/>
          <w:lang w:val="es-MX" w:eastAsia="es-MX"/>
        </w:rPr>
        <w:drawing>
          <wp:inline distT="0" distB="0" distL="0" distR="0">
            <wp:extent cx="51816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116373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116373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116373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1163737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116373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116373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0311C8">
        <w:rPr>
          <w:rFonts w:cs="Arial"/>
          <w:sz w:val="20"/>
          <w:szCs w:val="20"/>
        </w:rPr>
        <w:t xml:space="preserve"> y su ruta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311C8" w:rsidRPr="004F23F2" w:rsidRDefault="004F23F2" w:rsidP="004F23F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VenRut</w:t>
      </w:r>
      <w:proofErr w:type="spellEnd"/>
    </w:p>
    <w:p w:rsidR="004F23F2" w:rsidRDefault="004F23F2" w:rsidP="004F23F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F23F2" w:rsidRDefault="004F23F2" w:rsidP="004F23F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4F23F2" w:rsidRDefault="004F23F2" w:rsidP="004F23F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4F23F2" w:rsidRPr="00E37E8E" w:rsidRDefault="004F23F2" w:rsidP="004F23F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4F23F2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F23F2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F23F2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F23F2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F23F2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4F23F2" w:rsidRPr="0056661C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4F23F2" w:rsidRPr="0056661C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4F23F2" w:rsidRPr="0056661C" w:rsidRDefault="004F23F2" w:rsidP="004F23F2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</w:t>
      </w:r>
      <w:r w:rsidR="004F23F2">
        <w:rPr>
          <w:rFonts w:cs="Arial"/>
          <w:sz w:val="20"/>
          <w:szCs w:val="20"/>
        </w:rPr>
        <w:t xml:space="preserve"> la siguiente información de las Devoluciones de Cliente no canceladas</w:t>
      </w:r>
      <w:r w:rsidR="00EB1A2F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realizadas</w:t>
      </w:r>
      <w:r w:rsidR="004F23F2">
        <w:rPr>
          <w:rFonts w:cs="Arial"/>
          <w:sz w:val="20"/>
          <w:szCs w:val="20"/>
        </w:rPr>
        <w:t xml:space="preserve"> con motivo de Venta o Recolección</w:t>
      </w:r>
      <w:r>
        <w:rPr>
          <w:rFonts w:cs="Arial"/>
          <w:sz w:val="20"/>
          <w:szCs w:val="20"/>
        </w:rPr>
        <w:t>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4F23F2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F23F2" w:rsidRPr="00BF07B8" w:rsidRDefault="004F23F2" w:rsidP="004F23F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F23F2" w:rsidRDefault="004F23F2" w:rsidP="004F23F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4F23F2" w:rsidRPr="00E55C99" w:rsidRDefault="004F23F2" w:rsidP="004F23F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4F23F2" w:rsidRPr="00A769FD" w:rsidRDefault="004F23F2" w:rsidP="004F23F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4F23F2" w:rsidRPr="00A769FD" w:rsidRDefault="004F23F2" w:rsidP="004F23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4F23F2" w:rsidRPr="00A769FD" w:rsidRDefault="004F23F2" w:rsidP="004F23F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Pr="00A769FD">
        <w:rPr>
          <w:rFonts w:cs="Arial"/>
          <w:sz w:val="20"/>
          <w:szCs w:val="20"/>
        </w:rPr>
        <w:t xml:space="preserve"> </w:t>
      </w:r>
    </w:p>
    <w:p w:rsidR="002C43DC" w:rsidRDefault="004F23F2" w:rsidP="00CE79C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2C43DC">
        <w:rPr>
          <w:rFonts w:cs="Arial"/>
          <w:sz w:val="20"/>
          <w:szCs w:val="20"/>
        </w:rPr>
        <w:t>Clave</w:t>
      </w:r>
    </w:p>
    <w:p w:rsidR="004F23F2" w:rsidRPr="002C43DC" w:rsidRDefault="004F23F2" w:rsidP="00CE79C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2C43DC">
        <w:rPr>
          <w:rFonts w:cs="Arial"/>
          <w:sz w:val="20"/>
          <w:szCs w:val="20"/>
        </w:rPr>
        <w:t>NombreCorto</w:t>
      </w:r>
      <w:proofErr w:type="spellEnd"/>
    </w:p>
    <w:p w:rsidR="004F23F2" w:rsidRPr="004F23F2" w:rsidRDefault="004F23F2" w:rsidP="004F23F2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RazonSocial</w:t>
      </w:r>
      <w:proofErr w:type="spellEnd"/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F23F2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4F23F2">
        <w:rPr>
          <w:rFonts w:cs="Arial"/>
          <w:sz w:val="20"/>
          <w:szCs w:val="20"/>
        </w:rPr>
        <w:t>3</w:t>
      </w:r>
    </w:p>
    <w:p w:rsidR="00AD0920" w:rsidRDefault="00AD0920" w:rsidP="00AD092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AD0920" w:rsidRDefault="00AD0920" w:rsidP="00AD092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AD0920" w:rsidRPr="0011369D" w:rsidRDefault="00AD0920" w:rsidP="00AD0920">
      <w:pPr>
        <w:pStyle w:val="Prrafodelista"/>
        <w:numPr>
          <w:ilvl w:val="3"/>
          <w:numId w:val="6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AD0920" w:rsidRDefault="00AD0920" w:rsidP="00AD0920">
      <w:pPr>
        <w:pStyle w:val="Prrafodelista"/>
        <w:numPr>
          <w:ilvl w:val="4"/>
          <w:numId w:val="6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AD0920" w:rsidRDefault="00AD0920" w:rsidP="00AD0920">
      <w:pPr>
        <w:pStyle w:val="Prrafodelista"/>
        <w:numPr>
          <w:ilvl w:val="4"/>
          <w:numId w:val="6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‘TRPMOT’</w:t>
      </w:r>
    </w:p>
    <w:p w:rsidR="00AD0920" w:rsidRPr="00AD0920" w:rsidRDefault="00AD0920" w:rsidP="00AD0920">
      <w:pPr>
        <w:pStyle w:val="Prrafodelista"/>
        <w:numPr>
          <w:ilvl w:val="4"/>
          <w:numId w:val="6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‘Venta’ o ‘</w:t>
      </w:r>
      <w:proofErr w:type="spellStart"/>
      <w:r>
        <w:rPr>
          <w:rFonts w:cs="Arial"/>
          <w:sz w:val="20"/>
          <w:szCs w:val="20"/>
        </w:rPr>
        <w:t>Recoleccion</w:t>
      </w:r>
      <w:proofErr w:type="spellEnd"/>
      <w:r>
        <w:rPr>
          <w:rFonts w:cs="Arial"/>
          <w:sz w:val="20"/>
          <w:szCs w:val="20"/>
        </w:rPr>
        <w:t>’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711052" w:rsidRPr="001C5F63" w:rsidRDefault="00711052" w:rsidP="0071105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711052" w:rsidRDefault="00711052" w:rsidP="00711052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711052" w:rsidRPr="00711052" w:rsidRDefault="00711052" w:rsidP="0009275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711052">
        <w:rPr>
          <w:rFonts w:cs="Arial"/>
          <w:b/>
          <w:sz w:val="20"/>
          <w:szCs w:val="20"/>
        </w:rPr>
        <w:t>Ruta:</w:t>
      </w:r>
      <w:r>
        <w:rPr>
          <w:rFonts w:cs="Arial"/>
          <w:b/>
          <w:sz w:val="20"/>
          <w:szCs w:val="20"/>
        </w:rPr>
        <w:t xml:space="preserve"> </w:t>
      </w:r>
      <w:r w:rsidRPr="001D0243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</w:t>
      </w:r>
      <w:r w:rsidR="00AD0920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ruta</w:t>
      </w:r>
      <w:r w:rsidR="00AD0920">
        <w:rPr>
          <w:rFonts w:cs="Arial"/>
          <w:sz w:val="20"/>
          <w:szCs w:val="20"/>
        </w:rPr>
        <w:t>(s)</w:t>
      </w:r>
      <w:r w:rsidRPr="001D0243">
        <w:rPr>
          <w:rFonts w:cs="Arial"/>
          <w:sz w:val="20"/>
          <w:szCs w:val="20"/>
        </w:rPr>
        <w:t xml:space="preserve"> del vendedor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</w:t>
      </w:r>
      <w:r w:rsidR="00AD0920">
        <w:rPr>
          <w:rFonts w:cs="Arial"/>
          <w:sz w:val="20"/>
          <w:szCs w:val="20"/>
        </w:rPr>
        <w:t>, en caso de ser más de una, se presentan separadas por una coma.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711052">
        <w:rPr>
          <w:rFonts w:cs="Arial"/>
          <w:sz w:val="20"/>
          <w:szCs w:val="20"/>
        </w:rPr>
        <w:t>presenta el nombre del reporte.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Default="00711052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11052" w:rsidRPr="00AD2C01" w:rsidRDefault="00711052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711052" w:rsidRDefault="00711052" w:rsidP="0071105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0152F4">
        <w:rPr>
          <w:rFonts w:cs="Arial"/>
          <w:sz w:val="20"/>
          <w:szCs w:val="20"/>
        </w:rPr>
        <w:t>Devolución de Cliente obtenida</w:t>
      </w:r>
      <w:r>
        <w:rPr>
          <w:rFonts w:cs="Arial"/>
          <w:sz w:val="20"/>
          <w:szCs w:val="20"/>
        </w:rPr>
        <w:t>:</w:t>
      </w:r>
    </w:p>
    <w:p w:rsidR="00711052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por </w:t>
      </w:r>
      <w:r w:rsidR="000152F4">
        <w:rPr>
          <w:rFonts w:cs="Arial"/>
          <w:sz w:val="20"/>
          <w:szCs w:val="20"/>
        </w:rPr>
        <w:t>el folio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0152F4">
        <w:rPr>
          <w:rFonts w:cs="Arial"/>
          <w:sz w:val="20"/>
          <w:szCs w:val="20"/>
        </w:rPr>
        <w:t>Folio</w:t>
      </w:r>
      <w:proofErr w:type="spellEnd"/>
      <w:r>
        <w:rPr>
          <w:rFonts w:cs="Arial"/>
          <w:sz w:val="20"/>
          <w:szCs w:val="20"/>
        </w:rPr>
        <w:t>&gt;:</w:t>
      </w:r>
    </w:p>
    <w:p w:rsidR="00711052" w:rsidRDefault="00711052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Pr="00BD3414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0152F4" w:rsidRPr="000152F4" w:rsidRDefault="000152F4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Clave del Cliente: </w:t>
      </w:r>
      <w:r>
        <w:rPr>
          <w:rFonts w:cs="Arial"/>
          <w:sz w:val="20"/>
          <w:szCs w:val="20"/>
        </w:rPr>
        <w:t>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&gt;.</w:t>
      </w:r>
    </w:p>
    <w:p w:rsidR="000152F4" w:rsidRPr="00D07AFD" w:rsidRDefault="000152F4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&gt;.</w:t>
      </w:r>
    </w:p>
    <w:p w:rsidR="00711052" w:rsidRPr="001C21C8" w:rsidRDefault="00711052" w:rsidP="007110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732B95">
        <w:rPr>
          <w:rFonts w:cs="Arial"/>
          <w:sz w:val="20"/>
          <w:szCs w:val="20"/>
        </w:rPr>
        <w:t xml:space="preserve">producto incluido en la Devolución de Cliente </w:t>
      </w:r>
      <w:r>
        <w:rPr>
          <w:rFonts w:cs="Arial"/>
          <w:sz w:val="20"/>
          <w:szCs w:val="20"/>
        </w:rPr>
        <w:t>actual</w:t>
      </w:r>
    </w:p>
    <w:p w:rsidR="00711052" w:rsidRPr="003B2CB3" w:rsidRDefault="00711052" w:rsidP="00711052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711052" w:rsidRPr="00207C6D" w:rsidRDefault="00732B95" w:rsidP="0071105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711052" w:rsidRPr="005F1D38">
        <w:rPr>
          <w:rFonts w:cs="Arial"/>
          <w:b/>
          <w:sz w:val="20"/>
          <w:szCs w:val="20"/>
        </w:rPr>
        <w:t>:</w:t>
      </w:r>
      <w:r w:rsidR="00711052">
        <w:rPr>
          <w:rFonts w:cs="Arial"/>
          <w:b/>
          <w:sz w:val="20"/>
          <w:szCs w:val="20"/>
        </w:rPr>
        <w:t xml:space="preserve"> </w:t>
      </w:r>
      <w:r w:rsidR="00711052">
        <w:rPr>
          <w:rFonts w:cs="Arial"/>
          <w:sz w:val="20"/>
          <w:szCs w:val="20"/>
        </w:rPr>
        <w:t>Se presenta la clave del producto &lt;</w:t>
      </w:r>
      <w:proofErr w:type="spellStart"/>
      <w:r w:rsidR="00711052">
        <w:rPr>
          <w:rFonts w:cs="Arial"/>
          <w:sz w:val="20"/>
          <w:szCs w:val="20"/>
        </w:rPr>
        <w:t>TransProdDetalle.ProductoClave</w:t>
      </w:r>
      <w:proofErr w:type="spellEnd"/>
      <w:r w:rsidR="00711052">
        <w:rPr>
          <w:rFonts w:cs="Arial"/>
          <w:sz w:val="20"/>
          <w:szCs w:val="20"/>
        </w:rPr>
        <w:t>&gt;.</w:t>
      </w:r>
    </w:p>
    <w:p w:rsidR="00711052" w:rsidRPr="00855A17" w:rsidRDefault="00732B95" w:rsidP="0071105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  <w:r w:rsidR="00711052">
        <w:rPr>
          <w:rFonts w:cs="Arial"/>
          <w:b/>
          <w:sz w:val="20"/>
          <w:szCs w:val="20"/>
        </w:rPr>
        <w:t>:</w:t>
      </w:r>
      <w:r w:rsidR="00711052">
        <w:rPr>
          <w:rFonts w:cs="Arial"/>
          <w:sz w:val="20"/>
          <w:szCs w:val="20"/>
        </w:rPr>
        <w:t xml:space="preserve"> Se presenta el nombre del producto &lt;</w:t>
      </w:r>
      <w:proofErr w:type="spellStart"/>
      <w:r w:rsidR="00711052">
        <w:rPr>
          <w:rFonts w:cs="Arial"/>
          <w:sz w:val="20"/>
          <w:szCs w:val="20"/>
        </w:rPr>
        <w:t>Producto.Nombre</w:t>
      </w:r>
      <w:proofErr w:type="spellEnd"/>
      <w:r w:rsidR="00711052">
        <w:rPr>
          <w:rFonts w:cs="Arial"/>
          <w:sz w:val="20"/>
          <w:szCs w:val="20"/>
        </w:rPr>
        <w:t>&gt;.</w:t>
      </w:r>
    </w:p>
    <w:p w:rsidR="00711052" w:rsidRPr="00491CFB" w:rsidRDefault="00711052" w:rsidP="00711052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491CFB">
        <w:rPr>
          <w:rFonts w:cs="Arial"/>
          <w:b/>
          <w:sz w:val="20"/>
          <w:szCs w:val="20"/>
        </w:rPr>
        <w:t>Cant</w:t>
      </w:r>
      <w:r w:rsidR="00732B95">
        <w:rPr>
          <w:rFonts w:cs="Arial"/>
          <w:b/>
          <w:sz w:val="20"/>
          <w:szCs w:val="20"/>
        </w:rPr>
        <w:t>idad</w:t>
      </w:r>
      <w:r w:rsidRPr="00491CFB">
        <w:rPr>
          <w:rFonts w:cs="Arial"/>
          <w:b/>
          <w:sz w:val="20"/>
          <w:szCs w:val="20"/>
        </w:rPr>
        <w:t xml:space="preserve">: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 w:rsidR="00732B95">
        <w:rPr>
          <w:rFonts w:cs="Arial"/>
          <w:sz w:val="20"/>
          <w:szCs w:val="20"/>
        </w:rPr>
        <w:t xml:space="preserve">devuelto por el cliente en su unidad mínima, </w:t>
      </w:r>
      <w:r w:rsidR="00732B95">
        <w:rPr>
          <w:sz w:val="20"/>
          <w:szCs w:val="20"/>
        </w:rPr>
        <w:t xml:space="preserve">a partir de </w:t>
      </w:r>
      <w:r w:rsidR="00732B95"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 w:rsidR="00732B95">
        <w:rPr>
          <w:rFonts w:cs="Arial"/>
          <w:sz w:val="20"/>
          <w:szCs w:val="20"/>
        </w:rPr>
        <w:t>∑(</w:t>
      </w:r>
      <w:proofErr w:type="spellStart"/>
      <w:proofErr w:type="gramEnd"/>
      <w:r w:rsidR="00732B95">
        <w:rPr>
          <w:rFonts w:cs="Arial"/>
          <w:sz w:val="20"/>
          <w:szCs w:val="20"/>
        </w:rPr>
        <w:t>TransProdDetalle.Cantidad</w:t>
      </w:r>
      <w:proofErr w:type="spellEnd"/>
      <w:r w:rsidR="00732B95">
        <w:rPr>
          <w:rFonts w:cs="Arial"/>
          <w:sz w:val="20"/>
          <w:szCs w:val="20"/>
        </w:rPr>
        <w:t xml:space="preserve"> * </w:t>
      </w:r>
      <w:proofErr w:type="spellStart"/>
      <w:r w:rsidR="00732B95">
        <w:rPr>
          <w:rFonts w:cs="Arial"/>
          <w:sz w:val="20"/>
          <w:szCs w:val="20"/>
        </w:rPr>
        <w:t>ProductoDetalle.Factor</w:t>
      </w:r>
      <w:proofErr w:type="spellEnd"/>
      <w:r w:rsidR="00732B95">
        <w:rPr>
          <w:rFonts w:cs="Arial"/>
          <w:sz w:val="20"/>
          <w:szCs w:val="20"/>
        </w:rPr>
        <w:t>)&gt;, donde &lt;</w:t>
      </w:r>
      <w:proofErr w:type="spellStart"/>
      <w:r w:rsidR="00732B95">
        <w:rPr>
          <w:rFonts w:cs="Arial"/>
          <w:sz w:val="20"/>
          <w:szCs w:val="20"/>
        </w:rPr>
        <w:t>TransProdDetalle.ProductoClave</w:t>
      </w:r>
      <w:proofErr w:type="spellEnd"/>
      <w:r w:rsidR="00732B95">
        <w:rPr>
          <w:rFonts w:cs="Arial"/>
          <w:sz w:val="20"/>
          <w:szCs w:val="20"/>
        </w:rPr>
        <w:t xml:space="preserve"> = Producto actual&gt;</w:t>
      </w:r>
      <w:r w:rsidRPr="00491CFB">
        <w:rPr>
          <w:rFonts w:cs="Arial"/>
          <w:sz w:val="20"/>
          <w:szCs w:val="20"/>
        </w:rPr>
        <w:t>.</w:t>
      </w:r>
    </w:p>
    <w:p w:rsidR="00F8028D" w:rsidRPr="0021537C" w:rsidRDefault="00F8028D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encabezado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33E58">
        <w:rPr>
          <w:rFonts w:cs="Arial"/>
          <w:sz w:val="20"/>
          <w:szCs w:val="20"/>
        </w:rPr>
        <w:t>TOTALES POR CLAVE</w:t>
      </w:r>
      <w:r>
        <w:rPr>
          <w:rFonts w:cs="Arial"/>
          <w:sz w:val="20"/>
          <w:szCs w:val="20"/>
        </w:rPr>
        <w:t>”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las </w:t>
      </w:r>
      <w:r w:rsidR="00833E58">
        <w:rPr>
          <w:rFonts w:cs="Arial"/>
          <w:sz w:val="20"/>
          <w:szCs w:val="20"/>
        </w:rPr>
        <w:t xml:space="preserve">Devoluciones de Cliente </w:t>
      </w:r>
      <w:r>
        <w:rPr>
          <w:rFonts w:cs="Arial"/>
          <w:sz w:val="20"/>
          <w:szCs w:val="20"/>
        </w:rPr>
        <w:t>obtenidas</w:t>
      </w:r>
    </w:p>
    <w:p w:rsidR="0021537C" w:rsidRDefault="0021537C" w:rsidP="00215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833E58" w:rsidRDefault="00833E58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5F1D38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21537C" w:rsidRPr="0021537C" w:rsidRDefault="00833E58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</w:t>
      </w:r>
      <w:r w:rsidR="00833E58">
        <w:rPr>
          <w:rFonts w:cs="Arial"/>
          <w:sz w:val="20"/>
          <w:szCs w:val="20"/>
        </w:rPr>
        <w:t>devuelta</w:t>
      </w:r>
      <w:r>
        <w:rPr>
          <w:rFonts w:cs="Arial"/>
          <w:sz w:val="20"/>
          <w:szCs w:val="20"/>
        </w:rPr>
        <w:t xml:space="preserve"> del </w:t>
      </w:r>
      <w:r>
        <w:rPr>
          <w:sz w:val="20"/>
          <w:szCs w:val="20"/>
        </w:rPr>
        <w:t xml:space="preserve">producto actual 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lastRenderedPageBreak/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833E58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116374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1163741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116374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1163743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1163744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833E58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833E58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833E58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833E58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D20" w:rsidRDefault="006A4D20" w:rsidP="00514F06">
      <w:pPr>
        <w:pStyle w:val="Ttulo1"/>
      </w:pPr>
      <w:r>
        <w:separator/>
      </w:r>
    </w:p>
  </w:endnote>
  <w:endnote w:type="continuationSeparator" w:id="0">
    <w:p w:rsidR="006A4D20" w:rsidRDefault="006A4D2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C43D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C43D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D20" w:rsidRDefault="006A4D20" w:rsidP="00514F06">
      <w:pPr>
        <w:pStyle w:val="Ttulo1"/>
      </w:pPr>
      <w:r>
        <w:separator/>
      </w:r>
    </w:p>
  </w:footnote>
  <w:footnote w:type="continuationSeparator" w:id="0">
    <w:p w:rsidR="006A4D20" w:rsidRDefault="006A4D2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D14A0F" w:rsidP="00977E8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CUROLMOV75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DeRecolecciónDeEnvase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D14A0F">
            <w:rPr>
              <w:rFonts w:ascii="Tahoma" w:hAnsi="Tahoma" w:cs="Tahoma"/>
              <w:sz w:val="20"/>
              <w:szCs w:val="20"/>
            </w:rPr>
            <w:t>29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152F4"/>
    <w:rsid w:val="00022F2F"/>
    <w:rsid w:val="000233E2"/>
    <w:rsid w:val="000243F2"/>
    <w:rsid w:val="000311C8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E774F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4587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3DC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2053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23F2"/>
    <w:rsid w:val="004F2AA1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4D20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1052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B95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58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354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092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4A0F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2FDE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4D305E-FCBF-4D19-81E9-4EB6F97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9F986-6A90-481B-9A7F-37F031A3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77</TotalTime>
  <Pages>7</Pages>
  <Words>1190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7722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Belem</cp:lastModifiedBy>
  <cp:revision>3</cp:revision>
  <cp:lastPrinted>2008-09-11T21:09:00Z</cp:lastPrinted>
  <dcterms:created xsi:type="dcterms:W3CDTF">2016-04-29T00:02:00Z</dcterms:created>
  <dcterms:modified xsi:type="dcterms:W3CDTF">2016-05-16T17:06:00Z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