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2632F8">
        <w:rPr>
          <w:rFonts w:cs="Arial"/>
          <w:lang w:val="es-MX" w:eastAsia="en-US"/>
        </w:rPr>
        <w:t>21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2632F8" w:rsidRPr="00C26A98" w:rsidTr="00DF3C27">
        <w:trPr>
          <w:jc w:val="center"/>
        </w:trPr>
        <w:tc>
          <w:tcPr>
            <w:tcW w:w="2304" w:type="dxa"/>
          </w:tcPr>
          <w:p w:rsidR="002632F8" w:rsidRPr="006740B2" w:rsidRDefault="002632F8" w:rsidP="002632F8">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2632F8" w:rsidRPr="006740B2" w:rsidRDefault="002632F8" w:rsidP="002632F8">
            <w:pPr>
              <w:pStyle w:val="Tabletext"/>
              <w:jc w:val="center"/>
              <w:rPr>
                <w:color w:val="FFFFFF" w:themeColor="background1"/>
                <w:highlight w:val="blue"/>
              </w:rPr>
            </w:pPr>
            <w:r>
              <w:rPr>
                <w:color w:val="FFFFFF" w:themeColor="background1"/>
                <w:highlight w:val="blue"/>
              </w:rPr>
              <w:t>1.</w:t>
            </w:r>
            <w:r>
              <w:rPr>
                <w:color w:val="FFFFFF" w:themeColor="background1"/>
                <w:highlight w:val="blue"/>
              </w:rPr>
              <w:t>2</w:t>
            </w:r>
            <w:r>
              <w:rPr>
                <w:color w:val="FFFFFF" w:themeColor="background1"/>
                <w:highlight w:val="blue"/>
              </w:rPr>
              <w:t>1</w:t>
            </w:r>
          </w:p>
        </w:tc>
        <w:tc>
          <w:tcPr>
            <w:tcW w:w="3744" w:type="dxa"/>
          </w:tcPr>
          <w:p w:rsidR="002632F8" w:rsidRDefault="002632F8" w:rsidP="002632F8">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2632F8" w:rsidRPr="006740B2" w:rsidRDefault="002632F8" w:rsidP="002632F8">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2632F8" w:rsidRDefault="002632F8" w:rsidP="002632F8">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2632F8" w:rsidRDefault="002632F8" w:rsidP="002632F8">
            <w:pPr>
              <w:jc w:val="both"/>
              <w:rPr>
                <w:rFonts w:cs="Arial"/>
                <w:color w:val="FFFFFF" w:themeColor="background1"/>
                <w:sz w:val="20"/>
                <w:szCs w:val="20"/>
                <w:highlight w:val="blue"/>
                <w:lang w:val="es-MX" w:eastAsia="en-US"/>
              </w:rPr>
            </w:pPr>
          </w:p>
          <w:p w:rsidR="002632F8" w:rsidRPr="006740B2" w:rsidRDefault="002632F8" w:rsidP="002632F8">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2632F8" w:rsidRPr="006740B2" w:rsidRDefault="002632F8" w:rsidP="002632F8">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34C6A">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34C6A">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34C6A">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834C6A">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834C6A">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834C6A">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834C6A">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834C6A">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834C6A">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834C6A">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34C6A">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34C6A">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2632F8" w:rsidRPr="0098509B" w:rsidRDefault="002632F8" w:rsidP="002632F8">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2632F8" w:rsidRPr="0098509B" w:rsidRDefault="002632F8" w:rsidP="002632F8">
      <w:pPr>
        <w:pStyle w:val="Prrafodelista"/>
        <w:numPr>
          <w:ilvl w:val="1"/>
          <w:numId w:val="7"/>
        </w:numPr>
        <w:jc w:val="both"/>
        <w:rPr>
          <w:b/>
          <w:sz w:val="20"/>
          <w:szCs w:val="20"/>
          <w:highlight w:val="blue"/>
        </w:rPr>
      </w:pPr>
      <w:r w:rsidRPr="0098509B">
        <w:rPr>
          <w:b/>
          <w:sz w:val="20"/>
          <w:szCs w:val="20"/>
          <w:highlight w:val="blue"/>
        </w:rPr>
        <w:t>CamionVendedor</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Placa</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FechaHoraInicial</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KMInicial</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2632F8"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2632F8" w:rsidRPr="0098509B" w:rsidRDefault="002632F8" w:rsidP="002632F8">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2632F8" w:rsidRPr="0098509B" w:rsidRDefault="002632F8" w:rsidP="002632F8">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Kilometraje Final (*)</w:t>
      </w:r>
    </w:p>
    <w:p w:rsidR="002632F8" w:rsidRPr="0098509B" w:rsidRDefault="002632F8" w:rsidP="002632F8">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2632F8" w:rsidRPr="0098509B" w:rsidRDefault="002632F8" w:rsidP="002632F8">
      <w:pPr>
        <w:pStyle w:val="Prrafodelista"/>
        <w:numPr>
          <w:ilvl w:val="2"/>
          <w:numId w:val="7"/>
        </w:numPr>
        <w:jc w:val="both"/>
        <w:rPr>
          <w:sz w:val="20"/>
          <w:szCs w:val="20"/>
          <w:highlight w:val="blue"/>
        </w:rPr>
      </w:pPr>
      <w:r w:rsidRPr="0098509B">
        <w:rPr>
          <w:sz w:val="20"/>
          <w:szCs w:val="20"/>
          <w:highlight w:val="blue"/>
        </w:rPr>
        <w:t>Kilometraje Final (*)</w:t>
      </w:r>
    </w:p>
    <w:p w:rsidR="002632F8" w:rsidRPr="0041243F" w:rsidRDefault="002632F8" w:rsidP="002632F8">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2632F8" w:rsidRPr="0041243F" w:rsidRDefault="002632F8" w:rsidP="002632F8">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2632F8" w:rsidRPr="0041243F" w:rsidRDefault="002632F8" w:rsidP="002632F8">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2632F8" w:rsidRPr="0041243F" w:rsidRDefault="002632F8" w:rsidP="002632F8">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2632F8" w:rsidRPr="0098509B" w:rsidRDefault="002632F8" w:rsidP="002632F8">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2632F8" w:rsidRPr="0098509B" w:rsidRDefault="002632F8" w:rsidP="002632F8">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2632F8" w:rsidRPr="0098509B" w:rsidRDefault="002632F8" w:rsidP="002632F8">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2632F8" w:rsidRPr="0098509B" w:rsidRDefault="002632F8" w:rsidP="002632F8">
      <w:pPr>
        <w:pStyle w:val="Prrafodelista"/>
        <w:numPr>
          <w:ilvl w:val="3"/>
          <w:numId w:val="7"/>
        </w:numPr>
        <w:jc w:val="both"/>
        <w:rPr>
          <w:b/>
          <w:sz w:val="20"/>
          <w:highlight w:val="blue"/>
          <w:lang w:val="es-MX"/>
        </w:rPr>
      </w:pPr>
      <w:r w:rsidRPr="0098509B">
        <w:rPr>
          <w:b/>
          <w:sz w:val="20"/>
          <w:highlight w:val="blue"/>
          <w:lang w:val="es-MX"/>
        </w:rPr>
        <w:t>CamionVendedor</w:t>
      </w:r>
    </w:p>
    <w:p w:rsidR="002632F8" w:rsidRPr="0098509B" w:rsidRDefault="002632F8" w:rsidP="002632F8">
      <w:pPr>
        <w:pStyle w:val="Prrafodelista"/>
        <w:numPr>
          <w:ilvl w:val="4"/>
          <w:numId w:val="7"/>
        </w:numPr>
        <w:jc w:val="both"/>
        <w:rPr>
          <w:sz w:val="20"/>
          <w:highlight w:val="blue"/>
          <w:lang w:val="es-MX"/>
        </w:rPr>
      </w:pPr>
      <w:r w:rsidRPr="0098509B">
        <w:rPr>
          <w:sz w:val="20"/>
          <w:highlight w:val="blue"/>
          <w:lang w:val="es-MX"/>
        </w:rPr>
        <w:t>CAMVENId = KEYGEN(1)</w:t>
      </w:r>
    </w:p>
    <w:p w:rsidR="002632F8" w:rsidRPr="0098509B" w:rsidRDefault="002632F8" w:rsidP="002632F8">
      <w:pPr>
        <w:pStyle w:val="Prrafodelista"/>
        <w:numPr>
          <w:ilvl w:val="4"/>
          <w:numId w:val="7"/>
        </w:numPr>
        <w:jc w:val="both"/>
        <w:rPr>
          <w:sz w:val="20"/>
          <w:highlight w:val="blue"/>
          <w:lang w:val="es-MX"/>
        </w:rPr>
      </w:pPr>
      <w:r w:rsidRPr="0098509B">
        <w:rPr>
          <w:sz w:val="20"/>
          <w:highlight w:val="blue"/>
          <w:lang w:val="es-MX"/>
        </w:rPr>
        <w:t>Placa = sPlaca</w:t>
      </w:r>
    </w:p>
    <w:p w:rsidR="002632F8" w:rsidRPr="0098509B" w:rsidRDefault="002632F8" w:rsidP="002632F8">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2632F8" w:rsidRPr="0098509B" w:rsidRDefault="002632F8" w:rsidP="002632F8">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2632F8" w:rsidRPr="0098509B" w:rsidRDefault="002632F8" w:rsidP="002632F8">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2632F8" w:rsidRPr="0098509B" w:rsidRDefault="002632F8" w:rsidP="002632F8">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lastRenderedPageBreak/>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lastRenderedPageBreak/>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lastRenderedPageBreak/>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1"/>
      <w:bookmarkEnd w:id="2"/>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834C6A"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C6A" w:rsidRDefault="00834C6A" w:rsidP="00514F06">
      <w:pPr>
        <w:pStyle w:val="Ttulo1"/>
      </w:pPr>
      <w:r>
        <w:separator/>
      </w:r>
    </w:p>
  </w:endnote>
  <w:endnote w:type="continuationSeparator" w:id="0">
    <w:p w:rsidR="00834C6A" w:rsidRDefault="00834C6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632F8">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632F8">
            <w:rPr>
              <w:rFonts w:ascii="Arial" w:hAnsi="Arial" w:cs="Arial"/>
              <w:noProof/>
            </w:rPr>
            <w:t>22</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C6A" w:rsidRDefault="00834C6A" w:rsidP="00514F06">
      <w:pPr>
        <w:pStyle w:val="Ttulo1"/>
      </w:pPr>
      <w:r>
        <w:separator/>
      </w:r>
    </w:p>
  </w:footnote>
  <w:footnote w:type="continuationSeparator" w:id="0">
    <w:p w:rsidR="00834C6A" w:rsidRDefault="00834C6A"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2632F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2632F8">
            <w:rPr>
              <w:rFonts w:ascii="Tahoma" w:hAnsi="Tahoma" w:cs="Tahoma"/>
              <w:sz w:val="20"/>
              <w:szCs w:val="20"/>
            </w:rPr>
            <w:t>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2632F8">
            <w:rPr>
              <w:rFonts w:ascii="Tahoma" w:hAnsi="Tahoma" w:cs="Tahoma"/>
              <w:sz w:val="20"/>
              <w:szCs w:val="20"/>
            </w:rPr>
            <w:t>10/04</w:t>
          </w:r>
          <w:r w:rsidRPr="006935DB">
            <w:rPr>
              <w:rFonts w:ascii="Tahoma" w:hAnsi="Tahoma" w:cs="Tahoma"/>
              <w:sz w:val="20"/>
              <w:szCs w:val="20"/>
            </w:rPr>
            <w:t>/201</w:t>
          </w:r>
          <w:r w:rsidR="002632F8">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32F8"/>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4C6A"/>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D8A29"/>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F566B-CC23-4560-8B92-51752FE9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2506</TotalTime>
  <Pages>22</Pages>
  <Words>8968</Words>
  <Characters>51120</Characters>
  <Application>Microsoft Office Word</Application>
  <DocSecurity>0</DocSecurity>
  <Lines>426</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