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Administrar Cambios de Producto</w:t>
      </w:r>
      <w:r w:rsidR="001A3BF5">
        <w:rPr>
          <w:szCs w:val="36"/>
        </w:rPr>
        <w:t xml:space="preserve"> </w:t>
      </w:r>
      <w:r w:rsidR="006A1F98">
        <w:rPr>
          <w:szCs w:val="36"/>
        </w:rPr>
        <w:t>– CU</w:t>
      </w:r>
      <w:r w:rsidR="00F40735">
        <w:rPr>
          <w:szCs w:val="36"/>
        </w:rPr>
        <w:t>ROLMOV26</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0E35BE">
        <w:t>1</w:t>
      </w:r>
      <w:r w:rsidR="00CD5959">
        <w:t>3</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C350FE" w:rsidP="00F60C24">
            <w:pPr>
              <w:pStyle w:val="Tabletext"/>
              <w:jc w:val="center"/>
            </w:pPr>
            <w:r>
              <w:t>29</w:t>
            </w:r>
            <w:r w:rsidR="00D1606C" w:rsidRPr="00C70293">
              <w:t>/</w:t>
            </w:r>
            <w:r w:rsidR="00A87CAC">
              <w:t>11</w:t>
            </w:r>
            <w:r w:rsidR="00D1606C" w:rsidRPr="00C70293">
              <w:t>/201</w:t>
            </w:r>
            <w:r w:rsidR="00A26046">
              <w:t>2</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A87CAC">
              <w:t>Administrar Cambios de Producto</w:t>
            </w:r>
            <w:r w:rsidR="00F60C24">
              <w:t xml:space="preserv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Pr="00C70293" w:rsidRDefault="0055504A" w:rsidP="00A26046">
            <w:pPr>
              <w:pStyle w:val="Tabletext"/>
            </w:pPr>
            <w:r>
              <w:t xml:space="preserve">Folio CAI </w:t>
            </w:r>
            <w:r w:rsidR="003B034E">
              <w:t>000</w:t>
            </w:r>
            <w:r w:rsidR="00A87CAC">
              <w:t>2</w:t>
            </w:r>
            <w:r w:rsidR="00A26046">
              <w:t>44</w:t>
            </w:r>
            <w:r w:rsidR="00A87CAC">
              <w:t>3</w:t>
            </w:r>
          </w:p>
        </w:tc>
        <w:tc>
          <w:tcPr>
            <w:tcW w:w="2304" w:type="dxa"/>
          </w:tcPr>
          <w:p w:rsidR="00D1606C" w:rsidRDefault="00AF5EFB" w:rsidP="00AF5EFB">
            <w:pPr>
              <w:pStyle w:val="Tabletext"/>
            </w:pPr>
            <w:r>
              <w:t>Belem Lizeth Jiménez Arévalo</w:t>
            </w:r>
          </w:p>
        </w:tc>
      </w:tr>
      <w:tr w:rsidR="00521BB5" w:rsidTr="00DF3C27">
        <w:trPr>
          <w:jc w:val="center"/>
        </w:trPr>
        <w:tc>
          <w:tcPr>
            <w:tcW w:w="2304" w:type="dxa"/>
          </w:tcPr>
          <w:p w:rsidR="00521BB5" w:rsidRPr="00764C17" w:rsidRDefault="00FF2F0D" w:rsidP="003D53B4">
            <w:pPr>
              <w:pStyle w:val="Tabletext"/>
              <w:jc w:val="center"/>
            </w:pPr>
            <w:r w:rsidRPr="00764C17">
              <w:t>10</w:t>
            </w:r>
            <w:r w:rsidR="009E0526" w:rsidRPr="00764C17">
              <w:t>/10/2012</w:t>
            </w:r>
          </w:p>
        </w:tc>
        <w:tc>
          <w:tcPr>
            <w:tcW w:w="1152" w:type="dxa"/>
          </w:tcPr>
          <w:p w:rsidR="00521BB5" w:rsidRPr="00764C17" w:rsidRDefault="009E0526" w:rsidP="003D53B4">
            <w:pPr>
              <w:pStyle w:val="Tabletext"/>
              <w:jc w:val="center"/>
            </w:pPr>
            <w:r w:rsidRPr="00764C17">
              <w:t>1.1</w:t>
            </w:r>
          </w:p>
        </w:tc>
        <w:tc>
          <w:tcPr>
            <w:tcW w:w="3744" w:type="dxa"/>
          </w:tcPr>
          <w:p w:rsidR="003D53B4" w:rsidRPr="00764C17" w:rsidRDefault="009E0526" w:rsidP="009E0526">
            <w:pPr>
              <w:pStyle w:val="Tabletext"/>
              <w:rPr>
                <w:lang w:val="es-ES"/>
              </w:rPr>
            </w:pPr>
            <w:r w:rsidRPr="00764C17">
              <w:rPr>
                <w:lang w:val="es-ES"/>
              </w:rPr>
              <w:t>Modificar la actividad de Cambios de Producto para que la búsqueda y captura de productos por medio del código de barras funcionen con el código de barras por unidad de producto.</w:t>
            </w:r>
          </w:p>
          <w:p w:rsidR="009E0526" w:rsidRPr="00764C17" w:rsidRDefault="009E0526" w:rsidP="009E0526">
            <w:pPr>
              <w:pStyle w:val="Sinespaciado"/>
              <w:rPr>
                <w:sz w:val="20"/>
                <w:szCs w:val="20"/>
              </w:rPr>
            </w:pPr>
            <w:r w:rsidRPr="00764C17">
              <w:rPr>
                <w:sz w:val="20"/>
                <w:szCs w:val="20"/>
              </w:rPr>
              <w:t>Folio CAI 0002745</w:t>
            </w:r>
          </w:p>
          <w:p w:rsidR="009E0526" w:rsidRPr="00764C17" w:rsidRDefault="009E0526" w:rsidP="009E0526">
            <w:pPr>
              <w:pStyle w:val="Sinespaciado"/>
            </w:pPr>
            <w:r w:rsidRPr="00764C17">
              <w:rPr>
                <w:sz w:val="20"/>
                <w:szCs w:val="20"/>
              </w:rPr>
              <w:t>(Route Lite, 1.0.0.0)</w:t>
            </w:r>
          </w:p>
        </w:tc>
        <w:tc>
          <w:tcPr>
            <w:tcW w:w="2304" w:type="dxa"/>
          </w:tcPr>
          <w:p w:rsidR="00521BB5" w:rsidRPr="00764C17" w:rsidRDefault="009E0526" w:rsidP="00DF3C27">
            <w:pPr>
              <w:pStyle w:val="Tabletext"/>
            </w:pPr>
            <w:r w:rsidRPr="00764C17">
              <w:t>Belem Lizeth Jiménez Arévalo</w:t>
            </w:r>
          </w:p>
        </w:tc>
      </w:tr>
      <w:tr w:rsidR="00521BB5" w:rsidTr="00DF3C27">
        <w:trPr>
          <w:jc w:val="center"/>
        </w:trPr>
        <w:tc>
          <w:tcPr>
            <w:tcW w:w="2304" w:type="dxa"/>
          </w:tcPr>
          <w:p w:rsidR="00521BB5" w:rsidRPr="00CD5959" w:rsidRDefault="00FF2F0D" w:rsidP="00FF2F0D">
            <w:pPr>
              <w:pStyle w:val="Tabletext"/>
              <w:jc w:val="center"/>
            </w:pPr>
            <w:r w:rsidRPr="00CD5959">
              <w:t>11/10/2013</w:t>
            </w:r>
          </w:p>
        </w:tc>
        <w:tc>
          <w:tcPr>
            <w:tcW w:w="1152" w:type="dxa"/>
          </w:tcPr>
          <w:p w:rsidR="00521BB5" w:rsidRPr="00CD5959" w:rsidRDefault="00FF2F0D" w:rsidP="00FF2F0D">
            <w:pPr>
              <w:pStyle w:val="Tabletext"/>
              <w:jc w:val="center"/>
            </w:pPr>
            <w:r w:rsidRPr="00CD5959">
              <w:t>1.2</w:t>
            </w:r>
          </w:p>
        </w:tc>
        <w:tc>
          <w:tcPr>
            <w:tcW w:w="3744" w:type="dxa"/>
          </w:tcPr>
          <w:p w:rsidR="00521BB5" w:rsidRPr="00CD5959" w:rsidRDefault="00FF2F0D" w:rsidP="00DF3C27">
            <w:pPr>
              <w:pStyle w:val="Tabletext"/>
              <w:rPr>
                <w:lang w:val="es-ES"/>
              </w:rPr>
            </w:pPr>
            <w:r w:rsidRPr="00CD5959">
              <w:rPr>
                <w:lang w:val="es-ES"/>
              </w:rPr>
              <w:t>En la Captura de productos mostrar la existencia en la primera unidad que tiene precio y dividirla entre el factor, buscando del menor factor al mayor factor.</w:t>
            </w:r>
          </w:p>
          <w:p w:rsidR="00FF2F0D" w:rsidRPr="00CD5959" w:rsidRDefault="00FF2F0D" w:rsidP="00FF2F0D">
            <w:pPr>
              <w:pStyle w:val="Sinespaciado"/>
              <w:rPr>
                <w:sz w:val="20"/>
                <w:szCs w:val="20"/>
              </w:rPr>
            </w:pPr>
            <w:r w:rsidRPr="00CD5959">
              <w:rPr>
                <w:sz w:val="20"/>
                <w:szCs w:val="20"/>
              </w:rPr>
              <w:t>Folio CAI 0002780</w:t>
            </w:r>
          </w:p>
          <w:p w:rsidR="00FF2F0D" w:rsidRPr="00CD5959" w:rsidRDefault="00FF2F0D" w:rsidP="00FF2F0D">
            <w:pPr>
              <w:pStyle w:val="Sinespaciado"/>
            </w:pPr>
            <w:r w:rsidRPr="00CD5959">
              <w:rPr>
                <w:sz w:val="20"/>
                <w:szCs w:val="20"/>
              </w:rPr>
              <w:t>(Route Lite, 1.0.0.0)</w:t>
            </w:r>
          </w:p>
        </w:tc>
        <w:tc>
          <w:tcPr>
            <w:tcW w:w="2304" w:type="dxa"/>
          </w:tcPr>
          <w:p w:rsidR="00521BB5" w:rsidRPr="00CD5959" w:rsidRDefault="00FF2F0D" w:rsidP="00DF3C27">
            <w:pPr>
              <w:pStyle w:val="Tabletext"/>
            </w:pPr>
            <w:r w:rsidRPr="00CD5959">
              <w:t>Belem Lizeth Jiménez Arévalo</w:t>
            </w:r>
          </w:p>
        </w:tc>
      </w:tr>
      <w:tr w:rsidR="00B45FDB" w:rsidTr="00DF3C27">
        <w:trPr>
          <w:jc w:val="center"/>
        </w:trPr>
        <w:tc>
          <w:tcPr>
            <w:tcW w:w="2304" w:type="dxa"/>
          </w:tcPr>
          <w:p w:rsidR="00B45FDB" w:rsidRPr="00BF3835" w:rsidRDefault="00B45FDB" w:rsidP="00B45FDB">
            <w:pPr>
              <w:pStyle w:val="Tabletext"/>
              <w:jc w:val="center"/>
              <w:rPr>
                <w:highlight w:val="cyan"/>
              </w:rPr>
            </w:pPr>
            <w:r w:rsidRPr="00BF3835">
              <w:rPr>
                <w:highlight w:val="cyan"/>
              </w:rPr>
              <w:t>13/11/2013</w:t>
            </w:r>
          </w:p>
        </w:tc>
        <w:tc>
          <w:tcPr>
            <w:tcW w:w="1152" w:type="dxa"/>
          </w:tcPr>
          <w:p w:rsidR="00B45FDB" w:rsidRPr="00BF3835" w:rsidRDefault="00B45FDB" w:rsidP="00B45FDB">
            <w:pPr>
              <w:pStyle w:val="Tabletext"/>
              <w:jc w:val="center"/>
              <w:rPr>
                <w:highlight w:val="cyan"/>
              </w:rPr>
            </w:pPr>
            <w:r w:rsidRPr="00BF3835">
              <w:rPr>
                <w:highlight w:val="cyan"/>
              </w:rPr>
              <w:t>1.3</w:t>
            </w:r>
          </w:p>
        </w:tc>
        <w:tc>
          <w:tcPr>
            <w:tcW w:w="3744" w:type="dxa"/>
          </w:tcPr>
          <w:p w:rsidR="00B45FDB" w:rsidRPr="00BF3835" w:rsidRDefault="003C0438" w:rsidP="00B45FDB">
            <w:pPr>
              <w:pStyle w:val="Tabletext"/>
              <w:rPr>
                <w:highlight w:val="cyan"/>
                <w:lang w:val="es-ES"/>
              </w:rPr>
            </w:pPr>
            <w:r w:rsidRPr="003C0438">
              <w:rPr>
                <w:highlight w:val="cyan"/>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B45FDB" w:rsidRPr="00BF3835" w:rsidRDefault="00B45FDB" w:rsidP="00B45FDB">
            <w:pPr>
              <w:pStyle w:val="Sinespaciado"/>
              <w:rPr>
                <w:sz w:val="20"/>
                <w:szCs w:val="20"/>
                <w:highlight w:val="cyan"/>
              </w:rPr>
            </w:pPr>
            <w:r w:rsidRPr="00BF3835">
              <w:rPr>
                <w:sz w:val="20"/>
                <w:szCs w:val="20"/>
                <w:highlight w:val="cyan"/>
              </w:rPr>
              <w:t>Folio CAI 0002840</w:t>
            </w:r>
          </w:p>
          <w:p w:rsidR="00B45FDB" w:rsidRPr="00BF3835" w:rsidRDefault="00B45FDB" w:rsidP="00B45FDB">
            <w:pPr>
              <w:pStyle w:val="Sinespaciado"/>
              <w:rPr>
                <w:highlight w:val="cyan"/>
              </w:rPr>
            </w:pPr>
            <w:r w:rsidRPr="00BF3835">
              <w:rPr>
                <w:sz w:val="20"/>
                <w:szCs w:val="20"/>
                <w:highlight w:val="cyan"/>
              </w:rPr>
              <w:t>(Route Lite, 1.0.0.0)</w:t>
            </w:r>
          </w:p>
        </w:tc>
        <w:tc>
          <w:tcPr>
            <w:tcW w:w="2304" w:type="dxa"/>
          </w:tcPr>
          <w:p w:rsidR="00B45FDB" w:rsidRPr="00BF3835" w:rsidRDefault="00B45FDB" w:rsidP="00B45FDB">
            <w:pPr>
              <w:pStyle w:val="Tabletext"/>
              <w:rPr>
                <w:highlight w:val="cyan"/>
              </w:rPr>
            </w:pPr>
            <w:r w:rsidRPr="00BF3835">
              <w:rPr>
                <w:highlight w:val="cyan"/>
              </w:rPr>
              <w:t>Belem Lizeth Jiménez Arévalo</w:t>
            </w:r>
          </w:p>
        </w:tc>
      </w:tr>
      <w:tr w:rsidR="00DE27FF" w:rsidTr="00DF3C27">
        <w:trPr>
          <w:jc w:val="center"/>
        </w:trPr>
        <w:tc>
          <w:tcPr>
            <w:tcW w:w="2304" w:type="dxa"/>
          </w:tcPr>
          <w:p w:rsidR="00DE27FF" w:rsidRPr="00DE27FF" w:rsidRDefault="00DE27FF" w:rsidP="00B45FDB">
            <w:pPr>
              <w:pStyle w:val="Tabletext"/>
              <w:jc w:val="center"/>
              <w:rPr>
                <w:highlight w:val="darkCyan"/>
              </w:rPr>
            </w:pPr>
            <w:r w:rsidRPr="00DE27FF">
              <w:rPr>
                <w:highlight w:val="darkCyan"/>
              </w:rPr>
              <w:t>31/01/2014</w:t>
            </w:r>
          </w:p>
        </w:tc>
        <w:tc>
          <w:tcPr>
            <w:tcW w:w="1152" w:type="dxa"/>
          </w:tcPr>
          <w:p w:rsidR="00DE27FF" w:rsidRPr="00DE27FF" w:rsidRDefault="00DE27FF" w:rsidP="00B45FDB">
            <w:pPr>
              <w:pStyle w:val="Tabletext"/>
              <w:jc w:val="center"/>
              <w:rPr>
                <w:highlight w:val="darkCyan"/>
              </w:rPr>
            </w:pPr>
            <w:r w:rsidRPr="00DE27FF">
              <w:rPr>
                <w:highlight w:val="darkCyan"/>
              </w:rPr>
              <w:t>1.4</w:t>
            </w:r>
          </w:p>
        </w:tc>
        <w:tc>
          <w:tcPr>
            <w:tcW w:w="3744" w:type="dxa"/>
          </w:tcPr>
          <w:p w:rsidR="00DE27FF" w:rsidRPr="00DE27FF" w:rsidRDefault="00DE27FF" w:rsidP="00DE27FF">
            <w:pPr>
              <w:jc w:val="both"/>
              <w:rPr>
                <w:rFonts w:cs="Arial"/>
                <w:sz w:val="20"/>
                <w:szCs w:val="20"/>
                <w:highlight w:val="darkCyan"/>
                <w:lang w:eastAsia="en-US"/>
              </w:rPr>
            </w:pPr>
            <w:bookmarkStart w:id="0" w:name="bugnotes"/>
            <w:r w:rsidRPr="00DE27FF">
              <w:rPr>
                <w:rFonts w:cs="Arial"/>
                <w:sz w:val="20"/>
                <w:szCs w:val="20"/>
                <w:highlight w:val="darkCyan"/>
                <w:lang w:eastAsia="en-US"/>
              </w:rPr>
              <w:t>Se modificó la actividad de Cambios de Producto para que al mandar llamar el método que genera la transacción, en caso de que este regrese null debido a que no se obtuvo la lista de precios, finalice la actividad.</w:t>
            </w:r>
          </w:p>
          <w:p w:rsidR="00DE27FF" w:rsidRPr="00DE27FF" w:rsidRDefault="00DE27FF" w:rsidP="00DE27FF">
            <w:pPr>
              <w:jc w:val="both"/>
              <w:rPr>
                <w:rFonts w:cs="Arial"/>
                <w:sz w:val="20"/>
                <w:szCs w:val="20"/>
                <w:highlight w:val="darkCyan"/>
                <w:lang w:eastAsia="en-US"/>
              </w:rPr>
            </w:pPr>
          </w:p>
          <w:p w:rsidR="00DE27FF" w:rsidRPr="00DE27FF" w:rsidRDefault="00DE27FF" w:rsidP="00DE27FF">
            <w:pPr>
              <w:pStyle w:val="Sinespaciado"/>
              <w:rPr>
                <w:rFonts w:cs="Arial"/>
                <w:sz w:val="20"/>
                <w:szCs w:val="20"/>
                <w:highlight w:val="darkCyan"/>
                <w:lang w:eastAsia="en-US"/>
              </w:rPr>
            </w:pPr>
            <w:r w:rsidRPr="00DE27FF">
              <w:rPr>
                <w:rFonts w:cs="Arial"/>
                <w:sz w:val="20"/>
                <w:szCs w:val="20"/>
                <w:highlight w:val="darkCyan"/>
                <w:lang w:eastAsia="en-US"/>
              </w:rPr>
              <w:t>Folio CAI 0002443</w:t>
            </w:r>
          </w:p>
          <w:p w:rsidR="00DE27FF" w:rsidRPr="00DE27FF" w:rsidRDefault="00DE27FF" w:rsidP="00DE27FF">
            <w:pPr>
              <w:jc w:val="both"/>
              <w:rPr>
                <w:rFonts w:ascii="Verdana" w:hAnsi="Verdana"/>
                <w:color w:val="000000"/>
                <w:sz w:val="20"/>
                <w:szCs w:val="20"/>
                <w:highlight w:val="darkCyan"/>
                <w:lang w:val="es-MX" w:eastAsia="es-MX"/>
              </w:rPr>
            </w:pPr>
            <w:r w:rsidRPr="00DE27FF">
              <w:rPr>
                <w:rFonts w:cs="Arial"/>
                <w:sz w:val="20"/>
                <w:szCs w:val="20"/>
                <w:highlight w:val="darkCyan"/>
                <w:lang w:eastAsia="en-US"/>
              </w:rPr>
              <w:t>(Route Lite, 1.0.0.0)</w:t>
            </w:r>
            <w:bookmarkEnd w:id="0"/>
          </w:p>
        </w:tc>
        <w:tc>
          <w:tcPr>
            <w:tcW w:w="2304" w:type="dxa"/>
          </w:tcPr>
          <w:p w:rsidR="00DE27FF" w:rsidRPr="00DE27FF" w:rsidRDefault="00DE27FF" w:rsidP="00B45FDB">
            <w:pPr>
              <w:pStyle w:val="Tabletext"/>
              <w:rPr>
                <w:highlight w:val="darkCyan"/>
              </w:rPr>
            </w:pPr>
            <w:r w:rsidRPr="00DE27FF">
              <w:rPr>
                <w:highlight w:val="darkCyan"/>
              </w:rPr>
              <w:t>Belem Lizeth Jiménez Arévalo</w:t>
            </w:r>
          </w:p>
        </w:tc>
      </w:tr>
      <w:tr w:rsidR="003F5362" w:rsidTr="00DF3C27">
        <w:trPr>
          <w:jc w:val="center"/>
        </w:trPr>
        <w:tc>
          <w:tcPr>
            <w:tcW w:w="2304" w:type="dxa"/>
          </w:tcPr>
          <w:p w:rsidR="003F5362" w:rsidRDefault="003F5362" w:rsidP="003F5362">
            <w:pPr>
              <w:pStyle w:val="Tabletext"/>
              <w:jc w:val="center"/>
              <w:rPr>
                <w:highlight w:val="yellow"/>
              </w:rPr>
            </w:pPr>
            <w:r>
              <w:rPr>
                <w:highlight w:val="yellow"/>
              </w:rPr>
              <w:t>12/02/2014</w:t>
            </w:r>
          </w:p>
        </w:tc>
        <w:tc>
          <w:tcPr>
            <w:tcW w:w="1152" w:type="dxa"/>
          </w:tcPr>
          <w:p w:rsidR="003F5362" w:rsidRDefault="003F5362" w:rsidP="003F5362">
            <w:pPr>
              <w:pStyle w:val="Tabletext"/>
              <w:jc w:val="center"/>
              <w:rPr>
                <w:highlight w:val="yellow"/>
              </w:rPr>
            </w:pPr>
            <w:r>
              <w:rPr>
                <w:highlight w:val="yellow"/>
              </w:rPr>
              <w:t>1.5</w:t>
            </w:r>
          </w:p>
        </w:tc>
        <w:tc>
          <w:tcPr>
            <w:tcW w:w="3744" w:type="dxa"/>
          </w:tcPr>
          <w:p w:rsidR="003F5362" w:rsidRDefault="003F5362" w:rsidP="003F5362">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r>
            <w:r>
              <w:rPr>
                <w:rFonts w:cs="Arial"/>
                <w:color w:val="000000"/>
                <w:sz w:val="20"/>
                <w:szCs w:val="20"/>
                <w:highlight w:val="yellow"/>
              </w:rPr>
              <w:lastRenderedPageBreak/>
              <w:t>Para lograr esto se requiere hacer una modificación para recibir como parámetro el TipoIndice y el TipoMovimiento por separado, además de cambiar todas las llamadas a las validaciones desde la búsqueda.</w:t>
            </w:r>
          </w:p>
          <w:p w:rsidR="003F5362" w:rsidRDefault="003F5362" w:rsidP="003F5362">
            <w:pPr>
              <w:jc w:val="both"/>
              <w:rPr>
                <w:rFonts w:cs="Arial"/>
                <w:color w:val="000000"/>
                <w:sz w:val="20"/>
                <w:szCs w:val="20"/>
                <w:highlight w:val="yellow"/>
              </w:rPr>
            </w:pPr>
          </w:p>
          <w:p w:rsidR="003F5362" w:rsidRDefault="003F5362" w:rsidP="003F5362">
            <w:pPr>
              <w:jc w:val="both"/>
              <w:rPr>
                <w:rFonts w:cs="Arial"/>
                <w:color w:val="000000"/>
                <w:sz w:val="20"/>
                <w:szCs w:val="20"/>
                <w:highlight w:val="yellow"/>
              </w:rPr>
            </w:pPr>
            <w:r>
              <w:rPr>
                <w:rFonts w:cs="Arial"/>
                <w:color w:val="000000"/>
                <w:sz w:val="20"/>
                <w:szCs w:val="20"/>
                <w:highlight w:val="yellow"/>
              </w:rPr>
              <w:t>Folio CAI 0002928</w:t>
            </w:r>
          </w:p>
          <w:p w:rsidR="003F5362" w:rsidRDefault="003F5362" w:rsidP="003F5362">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3F5362" w:rsidRDefault="003F5362" w:rsidP="003F5362">
            <w:pPr>
              <w:pStyle w:val="Tabletext"/>
              <w:rPr>
                <w:highlight w:val="yellow"/>
              </w:rPr>
            </w:pPr>
            <w:r>
              <w:rPr>
                <w:highlight w:val="yellow"/>
              </w:rPr>
              <w:lastRenderedPageBreak/>
              <w:t>Belem Lizeth Jiménez Arévalo</w:t>
            </w:r>
          </w:p>
        </w:tc>
      </w:tr>
      <w:tr w:rsidR="003F5362" w:rsidTr="00DF3C27">
        <w:trPr>
          <w:jc w:val="center"/>
        </w:trPr>
        <w:tc>
          <w:tcPr>
            <w:tcW w:w="2304" w:type="dxa"/>
          </w:tcPr>
          <w:p w:rsidR="003F5362" w:rsidRDefault="00027BAC" w:rsidP="003F5362">
            <w:pPr>
              <w:pStyle w:val="Tabletext"/>
              <w:jc w:val="center"/>
              <w:rPr>
                <w:highlight w:val="lightGray"/>
              </w:rPr>
            </w:pPr>
            <w:r>
              <w:rPr>
                <w:highlight w:val="lightGray"/>
              </w:rPr>
              <w:lastRenderedPageBreak/>
              <w:t>28</w:t>
            </w:r>
            <w:r w:rsidR="003F5362">
              <w:rPr>
                <w:highlight w:val="lightGray"/>
              </w:rPr>
              <w:t>/02/2014</w:t>
            </w:r>
          </w:p>
        </w:tc>
        <w:tc>
          <w:tcPr>
            <w:tcW w:w="1152" w:type="dxa"/>
          </w:tcPr>
          <w:p w:rsidR="003F5362" w:rsidRDefault="003F5362" w:rsidP="003F5362">
            <w:pPr>
              <w:pStyle w:val="Tabletext"/>
              <w:jc w:val="center"/>
              <w:rPr>
                <w:highlight w:val="lightGray"/>
              </w:rPr>
            </w:pPr>
            <w:r>
              <w:rPr>
                <w:highlight w:val="lightGray"/>
              </w:rPr>
              <w:t>1.6</w:t>
            </w:r>
          </w:p>
        </w:tc>
        <w:tc>
          <w:tcPr>
            <w:tcW w:w="3744" w:type="dxa"/>
          </w:tcPr>
          <w:p w:rsidR="003F5362" w:rsidRDefault="003F5362" w:rsidP="003F5362">
            <w:pPr>
              <w:jc w:val="both"/>
              <w:rPr>
                <w:rFonts w:cs="Arial"/>
                <w:color w:val="000000"/>
                <w:sz w:val="20"/>
                <w:szCs w:val="20"/>
                <w:highlight w:val="lightGray"/>
                <w:lang w:val="es-MX" w:eastAsia="es-MX"/>
              </w:rPr>
            </w:pPr>
            <w:r>
              <w:rPr>
                <w:rFonts w:cs="Arial"/>
                <w:color w:val="000000"/>
                <w:sz w:val="20"/>
                <w:szCs w:val="20"/>
                <w:highlight w:val="lightGray"/>
              </w:rPr>
              <w:t>En el botón de continuar se agrega una validación para verificar que se haya capturado un motivo a todos los productos capturados, ya que de otra forma no se hacían las afectaciones al inventario en Venta.</w:t>
            </w:r>
          </w:p>
          <w:p w:rsidR="003F5362" w:rsidRDefault="003F5362" w:rsidP="003F5362">
            <w:pPr>
              <w:jc w:val="both"/>
              <w:rPr>
                <w:rFonts w:cs="Arial"/>
                <w:color w:val="000000"/>
                <w:sz w:val="20"/>
                <w:szCs w:val="20"/>
                <w:highlight w:val="lightGray"/>
              </w:rPr>
            </w:pPr>
            <w:r>
              <w:rPr>
                <w:rFonts w:cs="Arial"/>
                <w:color w:val="000000"/>
                <w:sz w:val="20"/>
                <w:szCs w:val="20"/>
                <w:highlight w:val="lightGray"/>
              </w:rPr>
              <w:t>Se agrega</w:t>
            </w:r>
            <w:r w:rsidR="009043FA">
              <w:rPr>
                <w:rFonts w:cs="Arial"/>
                <w:color w:val="000000"/>
                <w:sz w:val="20"/>
                <w:szCs w:val="20"/>
                <w:highlight w:val="lightGray"/>
              </w:rPr>
              <w:t>n</w:t>
            </w:r>
            <w:r>
              <w:rPr>
                <w:rFonts w:cs="Arial"/>
                <w:color w:val="000000"/>
                <w:sz w:val="20"/>
                <w:szCs w:val="20"/>
                <w:highlight w:val="lightGray"/>
              </w:rPr>
              <w:t xml:space="preserve"> las afectaciones y validaciones al inventario cuando se usa el módulo de Venta, considerando el motivo para saber si se manda el producto a disponible o a no disponible en el movimiento de entrada. Se acordó que para el módulo de preventa, los cambios nunca afecten el inventario.</w:t>
            </w:r>
          </w:p>
          <w:p w:rsidR="009043FA" w:rsidRDefault="009043FA" w:rsidP="003F5362">
            <w:pPr>
              <w:jc w:val="both"/>
              <w:rPr>
                <w:rFonts w:cs="Arial"/>
                <w:color w:val="000000"/>
                <w:sz w:val="20"/>
                <w:szCs w:val="20"/>
                <w:highlight w:val="lightGray"/>
              </w:rPr>
            </w:pPr>
            <w:r>
              <w:rPr>
                <w:rFonts w:cs="Arial"/>
                <w:color w:val="000000"/>
                <w:sz w:val="20"/>
                <w:szCs w:val="20"/>
                <w:highlight w:val="lightGray"/>
              </w:rPr>
              <w:t>Se realizan modificaciones para que en el caso del cambio automático, la transacción de salida y sus detalles se realicen al mismo tiempo en que se generan el movimiento de entrada para poder afectar el inventario en el momento.</w:t>
            </w:r>
          </w:p>
          <w:p w:rsidR="003F5362" w:rsidRDefault="003F5362" w:rsidP="003F5362">
            <w:pPr>
              <w:jc w:val="both"/>
              <w:rPr>
                <w:rFonts w:cs="Arial"/>
                <w:color w:val="000000"/>
                <w:sz w:val="20"/>
                <w:szCs w:val="20"/>
                <w:highlight w:val="lightGray"/>
              </w:rPr>
            </w:pPr>
            <w:r>
              <w:rPr>
                <w:rFonts w:cs="Arial"/>
                <w:color w:val="000000"/>
                <w:sz w:val="20"/>
                <w:szCs w:val="20"/>
                <w:highlight w:val="lightGray"/>
              </w:rPr>
              <w:t>Se ajusta documentación para realizar el cálculo de impuestos tanto para el movimiento de entrada como para el de salida desde los métodos que generan y actualizan el detalle de la transacción.</w:t>
            </w:r>
          </w:p>
          <w:p w:rsidR="003F5362" w:rsidRDefault="003F5362" w:rsidP="003F5362">
            <w:pPr>
              <w:jc w:val="both"/>
              <w:rPr>
                <w:rFonts w:cs="Arial"/>
                <w:color w:val="000000"/>
                <w:sz w:val="20"/>
                <w:szCs w:val="20"/>
                <w:highlight w:val="lightGray"/>
              </w:rPr>
            </w:pPr>
          </w:p>
          <w:p w:rsidR="003F5362" w:rsidRDefault="003F5362" w:rsidP="003F5362">
            <w:pPr>
              <w:pStyle w:val="Sinespaciado"/>
              <w:rPr>
                <w:rFonts w:cs="Arial"/>
                <w:sz w:val="20"/>
                <w:szCs w:val="20"/>
                <w:highlight w:val="lightGray"/>
              </w:rPr>
            </w:pPr>
            <w:r>
              <w:rPr>
                <w:rFonts w:cs="Arial"/>
                <w:sz w:val="20"/>
                <w:szCs w:val="20"/>
                <w:highlight w:val="lightGray"/>
              </w:rPr>
              <w:t>Folio</w:t>
            </w:r>
            <w:r w:rsidR="00814AD2">
              <w:rPr>
                <w:rFonts w:cs="Arial"/>
                <w:sz w:val="20"/>
                <w:szCs w:val="20"/>
                <w:highlight w:val="lightGray"/>
              </w:rPr>
              <w:t>s</w:t>
            </w:r>
            <w:r>
              <w:rPr>
                <w:rFonts w:cs="Arial"/>
                <w:sz w:val="20"/>
                <w:szCs w:val="20"/>
                <w:highlight w:val="lightGray"/>
              </w:rPr>
              <w:t xml:space="preserve"> CAI 0002443</w:t>
            </w:r>
            <w:r w:rsidR="00814AD2">
              <w:rPr>
                <w:rFonts w:cs="Arial"/>
                <w:sz w:val="20"/>
                <w:szCs w:val="20"/>
                <w:highlight w:val="lightGray"/>
              </w:rPr>
              <w:t>, 0002926</w:t>
            </w:r>
          </w:p>
          <w:p w:rsidR="003F5362" w:rsidRDefault="003F5362" w:rsidP="003F5362">
            <w:pPr>
              <w:pStyle w:val="Tabletext"/>
              <w:rPr>
                <w:highlight w:val="lightGray"/>
              </w:rPr>
            </w:pPr>
            <w:r>
              <w:rPr>
                <w:highlight w:val="lightGray"/>
              </w:rPr>
              <w:t>(Route Lite, 1.0.0.0)</w:t>
            </w:r>
          </w:p>
        </w:tc>
        <w:tc>
          <w:tcPr>
            <w:tcW w:w="2304" w:type="dxa"/>
          </w:tcPr>
          <w:p w:rsidR="003F5362" w:rsidRDefault="003F5362" w:rsidP="003F5362">
            <w:pPr>
              <w:pStyle w:val="Tabletext"/>
              <w:rPr>
                <w:highlight w:val="lightGray"/>
              </w:rPr>
            </w:pPr>
            <w:r>
              <w:rPr>
                <w:highlight w:val="lightGray"/>
              </w:rPr>
              <w:t>Belem Lizeth Jiménez Arévalo</w:t>
            </w:r>
          </w:p>
        </w:tc>
      </w:tr>
      <w:tr w:rsidR="003F5362" w:rsidTr="00DF3C27">
        <w:trPr>
          <w:jc w:val="center"/>
        </w:trPr>
        <w:tc>
          <w:tcPr>
            <w:tcW w:w="2304" w:type="dxa"/>
          </w:tcPr>
          <w:p w:rsidR="003F5362" w:rsidRPr="00761803" w:rsidRDefault="00761803" w:rsidP="003F5362">
            <w:pPr>
              <w:pStyle w:val="Tabletext"/>
              <w:jc w:val="center"/>
              <w:rPr>
                <w:highlight w:val="red"/>
              </w:rPr>
            </w:pPr>
            <w:r>
              <w:rPr>
                <w:highlight w:val="red"/>
              </w:rPr>
              <w:t>30/05</w:t>
            </w:r>
            <w:r w:rsidRPr="00761803">
              <w:rPr>
                <w:highlight w:val="red"/>
              </w:rPr>
              <w:t>/2014</w:t>
            </w:r>
          </w:p>
        </w:tc>
        <w:tc>
          <w:tcPr>
            <w:tcW w:w="1152" w:type="dxa"/>
          </w:tcPr>
          <w:p w:rsidR="003F5362" w:rsidRPr="00761803" w:rsidRDefault="00761803" w:rsidP="003F5362">
            <w:pPr>
              <w:pStyle w:val="Tabletext"/>
              <w:jc w:val="center"/>
              <w:rPr>
                <w:highlight w:val="red"/>
              </w:rPr>
            </w:pPr>
            <w:r w:rsidRPr="00761803">
              <w:rPr>
                <w:highlight w:val="red"/>
              </w:rPr>
              <w:t>1.7</w:t>
            </w:r>
          </w:p>
        </w:tc>
        <w:tc>
          <w:tcPr>
            <w:tcW w:w="3744" w:type="dxa"/>
          </w:tcPr>
          <w:p w:rsidR="003F5362" w:rsidRPr="00761803" w:rsidRDefault="00761803" w:rsidP="003F5362">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Pedido</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E57A04" w:rsidRPr="00761803" w:rsidRDefault="00E57A04" w:rsidP="00761803">
            <w:pPr>
              <w:pStyle w:val="Prrafodelista"/>
              <w:numPr>
                <w:ilvl w:val="0"/>
                <w:numId w:val="31"/>
              </w:numPr>
              <w:ind w:left="539"/>
              <w:jc w:val="both"/>
              <w:rPr>
                <w:rFonts w:cs="Arial"/>
                <w:color w:val="000000"/>
                <w:sz w:val="20"/>
                <w:szCs w:val="20"/>
                <w:highlight w:val="red"/>
              </w:rPr>
            </w:pPr>
            <w:r>
              <w:rPr>
                <w:rFonts w:cs="Arial"/>
                <w:color w:val="000000"/>
                <w:sz w:val="20"/>
                <w:szCs w:val="20"/>
                <w:highlight w:val="red"/>
              </w:rPr>
              <w:t>Buscar Productos</w:t>
            </w:r>
          </w:p>
          <w:p w:rsidR="00761803" w:rsidRPr="00761803" w:rsidRDefault="00761803" w:rsidP="00761803">
            <w:pPr>
              <w:jc w:val="both"/>
              <w:rPr>
                <w:rFonts w:cs="Arial"/>
                <w:color w:val="000000"/>
                <w:sz w:val="20"/>
                <w:szCs w:val="20"/>
                <w:highlight w:val="red"/>
              </w:rPr>
            </w:pPr>
          </w:p>
          <w:p w:rsidR="00761803" w:rsidRPr="00761803" w:rsidRDefault="00761803" w:rsidP="00761803">
            <w:pPr>
              <w:pStyle w:val="Sinespaciado"/>
              <w:rPr>
                <w:rFonts w:cs="Arial"/>
                <w:sz w:val="20"/>
                <w:szCs w:val="20"/>
                <w:highlight w:val="red"/>
              </w:rPr>
            </w:pPr>
            <w:r w:rsidRPr="00761803">
              <w:rPr>
                <w:rFonts w:cs="Arial"/>
                <w:sz w:val="20"/>
                <w:szCs w:val="20"/>
                <w:highlight w:val="red"/>
              </w:rPr>
              <w:t>Folio CAI 000</w:t>
            </w:r>
            <w:r w:rsidR="00E57A04">
              <w:rPr>
                <w:rFonts w:cs="Arial"/>
                <w:sz w:val="20"/>
                <w:szCs w:val="20"/>
                <w:highlight w:val="red"/>
              </w:rPr>
              <w:t>3106</w:t>
            </w:r>
          </w:p>
          <w:p w:rsidR="00761803" w:rsidRPr="00761803" w:rsidRDefault="00761803" w:rsidP="00761803">
            <w:pPr>
              <w:jc w:val="both"/>
              <w:rPr>
                <w:rFonts w:cs="Arial"/>
                <w:color w:val="000000"/>
                <w:sz w:val="20"/>
                <w:szCs w:val="20"/>
                <w:highlight w:val="red"/>
              </w:rPr>
            </w:pPr>
            <w:r w:rsidRPr="00761803">
              <w:rPr>
                <w:sz w:val="20"/>
                <w:szCs w:val="20"/>
                <w:highlight w:val="red"/>
              </w:rPr>
              <w:t>(Route Lite, 1.</w:t>
            </w:r>
            <w:r w:rsidR="00145C63">
              <w:rPr>
                <w:sz w:val="20"/>
                <w:szCs w:val="20"/>
                <w:highlight w:val="red"/>
              </w:rPr>
              <w:t>1</w:t>
            </w:r>
            <w:r w:rsidRPr="00761803">
              <w:rPr>
                <w:sz w:val="20"/>
                <w:szCs w:val="20"/>
                <w:highlight w:val="red"/>
              </w:rPr>
              <w:t>.0.0)</w:t>
            </w:r>
          </w:p>
        </w:tc>
        <w:tc>
          <w:tcPr>
            <w:tcW w:w="2304" w:type="dxa"/>
          </w:tcPr>
          <w:p w:rsidR="003F5362" w:rsidRPr="00761803" w:rsidRDefault="00761803" w:rsidP="003F5362">
            <w:pPr>
              <w:pStyle w:val="Tabletext"/>
              <w:rPr>
                <w:highlight w:val="red"/>
              </w:rPr>
            </w:pPr>
            <w:r w:rsidRPr="00761803">
              <w:rPr>
                <w:highlight w:val="red"/>
              </w:rPr>
              <w:t>Belem Lizeth Jiménez Arévalo</w:t>
            </w:r>
          </w:p>
        </w:tc>
      </w:tr>
      <w:tr w:rsidR="00D62EE9" w:rsidTr="00DF3C27">
        <w:trPr>
          <w:jc w:val="center"/>
        </w:trPr>
        <w:tc>
          <w:tcPr>
            <w:tcW w:w="2304" w:type="dxa"/>
          </w:tcPr>
          <w:p w:rsidR="00D62EE9" w:rsidRPr="00E01B25" w:rsidRDefault="00AB5909" w:rsidP="003F5362">
            <w:pPr>
              <w:pStyle w:val="Tabletext"/>
              <w:jc w:val="center"/>
              <w:rPr>
                <w:highlight w:val="darkYellow"/>
              </w:rPr>
            </w:pPr>
            <w:r w:rsidRPr="00E01B25">
              <w:rPr>
                <w:highlight w:val="darkYellow"/>
              </w:rPr>
              <w:lastRenderedPageBreak/>
              <w:t>21/10/2014</w:t>
            </w:r>
          </w:p>
        </w:tc>
        <w:tc>
          <w:tcPr>
            <w:tcW w:w="1152" w:type="dxa"/>
          </w:tcPr>
          <w:p w:rsidR="00D62EE9" w:rsidRPr="00E01B25" w:rsidRDefault="00AB5909" w:rsidP="003F5362">
            <w:pPr>
              <w:pStyle w:val="Tabletext"/>
              <w:jc w:val="center"/>
              <w:rPr>
                <w:highlight w:val="darkYellow"/>
              </w:rPr>
            </w:pPr>
            <w:r w:rsidRPr="00E01B25">
              <w:rPr>
                <w:highlight w:val="darkYellow"/>
              </w:rPr>
              <w:t>1.8</w:t>
            </w:r>
          </w:p>
        </w:tc>
        <w:tc>
          <w:tcPr>
            <w:tcW w:w="3744" w:type="dxa"/>
          </w:tcPr>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hacer el cambio físico únicamente de productos de Totis</w:t>
            </w:r>
            <w:r w:rsidR="00B86125">
              <w:rPr>
                <w:rFonts w:cs="Arial"/>
                <w:color w:val="000000"/>
                <w:sz w:val="20"/>
                <w:szCs w:val="20"/>
                <w:highlight w:val="darkYellow"/>
              </w:rPr>
              <w:t xml:space="preserve">, </w:t>
            </w:r>
            <w:r w:rsidR="00B86125" w:rsidRPr="00B86125">
              <w:rPr>
                <w:rFonts w:cs="Arial"/>
                <w:sz w:val="20"/>
                <w:szCs w:val="20"/>
                <w:highlight w:val="darkYellow"/>
              </w:rPr>
              <w:t xml:space="preserve">para lo que se incluye funcionalidad en la captura y búsqueda de producto para que únicamente se permita agregar productos que </w:t>
            </w:r>
            <w:r w:rsidR="00B86125" w:rsidRPr="00B86125">
              <w:rPr>
                <w:sz w:val="20"/>
                <w:highlight w:val="darkYellow"/>
                <w:lang w:eastAsia="en-US"/>
              </w:rPr>
              <w:t>pertenecen a los esquemas de producto configurados para la actividad en ModuloEsquema</w:t>
            </w:r>
            <w:r w:rsidRPr="00B86125">
              <w:rPr>
                <w:rFonts w:cs="Arial"/>
                <w:sz w:val="20"/>
                <w:szCs w:val="20"/>
                <w:highlight w:val="darkYellow"/>
              </w:rPr>
              <w:t>.</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 xml:space="preserve">El cambio de los productos caducos de Totis deberá realizarse de acuerdo a la siguiente regla: El vendedor sólo dispondrá de un saldo (importe) para hacer cambios equivalente al 1% del importe total de la venta global de productos Totis realizada el mismo día de visita de una semana anterior, o en su defecto, de la última venta realizada para el mismo día. </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El porcentaje de cambios debe ser parametrizable.</w:t>
            </w:r>
          </w:p>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aceptar el cambio de producto frío de Totis (producto próximo a caducar) sin límite.</w:t>
            </w:r>
          </w:p>
          <w:p w:rsidR="00D62EE9" w:rsidRPr="00E01B25" w:rsidRDefault="0029136A" w:rsidP="0029136A">
            <w:pPr>
              <w:jc w:val="both"/>
              <w:rPr>
                <w:rFonts w:cs="Arial"/>
                <w:color w:val="000000"/>
                <w:sz w:val="20"/>
                <w:szCs w:val="20"/>
                <w:highlight w:val="darkYellow"/>
              </w:rPr>
            </w:pPr>
            <w:r w:rsidRPr="00E01B25">
              <w:rPr>
                <w:rFonts w:cs="Arial"/>
                <w:color w:val="000000"/>
                <w:sz w:val="20"/>
                <w:szCs w:val="20"/>
                <w:highlight w:val="darkYellow"/>
              </w:rPr>
              <w:t>**Se utilizará cambio automático.</w:t>
            </w:r>
          </w:p>
          <w:p w:rsidR="00C33D2F" w:rsidRPr="00E01B25" w:rsidRDefault="00C33D2F" w:rsidP="0029136A">
            <w:pPr>
              <w:jc w:val="both"/>
              <w:rPr>
                <w:rFonts w:cs="Arial"/>
                <w:color w:val="000000"/>
                <w:sz w:val="20"/>
                <w:szCs w:val="20"/>
                <w:highlight w:val="darkYellow"/>
              </w:rPr>
            </w:pPr>
          </w:p>
          <w:p w:rsidR="00C33D2F" w:rsidRPr="00E01B25" w:rsidRDefault="00C33D2F" w:rsidP="00C33D2F">
            <w:pPr>
              <w:pStyle w:val="Sinespaciado"/>
              <w:rPr>
                <w:rFonts w:cs="Arial"/>
                <w:sz w:val="20"/>
                <w:szCs w:val="20"/>
                <w:highlight w:val="darkYellow"/>
              </w:rPr>
            </w:pPr>
            <w:r w:rsidRPr="00E01B25">
              <w:rPr>
                <w:rFonts w:cs="Arial"/>
                <w:sz w:val="20"/>
                <w:szCs w:val="20"/>
                <w:highlight w:val="darkYellow"/>
              </w:rPr>
              <w:t>Folio CAI 0003279</w:t>
            </w:r>
          </w:p>
          <w:p w:rsidR="00C33D2F" w:rsidRPr="00E01B25" w:rsidRDefault="00C33D2F" w:rsidP="00C33D2F">
            <w:pPr>
              <w:jc w:val="both"/>
              <w:rPr>
                <w:rFonts w:cs="Arial"/>
                <w:color w:val="000000"/>
                <w:sz w:val="20"/>
                <w:szCs w:val="20"/>
                <w:highlight w:val="darkYellow"/>
              </w:rPr>
            </w:pPr>
            <w:r w:rsidRPr="00E01B25">
              <w:rPr>
                <w:sz w:val="20"/>
                <w:szCs w:val="20"/>
                <w:highlight w:val="darkYellow"/>
              </w:rPr>
              <w:t>(La Costeña, 1.1.0.0)</w:t>
            </w:r>
          </w:p>
        </w:tc>
        <w:tc>
          <w:tcPr>
            <w:tcW w:w="2304" w:type="dxa"/>
          </w:tcPr>
          <w:p w:rsidR="00D62EE9" w:rsidRPr="00E01B25" w:rsidRDefault="00AB5909" w:rsidP="003F5362">
            <w:pPr>
              <w:pStyle w:val="Tabletext"/>
              <w:rPr>
                <w:highlight w:val="darkYellow"/>
              </w:rPr>
            </w:pPr>
            <w:r w:rsidRPr="00E01B25">
              <w:rPr>
                <w:highlight w:val="darkYellow"/>
              </w:rPr>
              <w:t>Belem Lizeth Jiménez Arévalo</w:t>
            </w:r>
          </w:p>
        </w:tc>
      </w:tr>
      <w:tr w:rsidR="00C9706A" w:rsidTr="00DF3C27">
        <w:trPr>
          <w:jc w:val="center"/>
        </w:trPr>
        <w:tc>
          <w:tcPr>
            <w:tcW w:w="2304" w:type="dxa"/>
          </w:tcPr>
          <w:p w:rsidR="00C9706A" w:rsidRPr="00C9706A" w:rsidRDefault="00C9706A" w:rsidP="00C9706A">
            <w:pPr>
              <w:pStyle w:val="Tabletext"/>
              <w:jc w:val="center"/>
              <w:rPr>
                <w:highlight w:val="darkGreen"/>
              </w:rPr>
            </w:pPr>
            <w:r w:rsidRPr="00C9706A">
              <w:rPr>
                <w:highlight w:val="darkGreen"/>
              </w:rPr>
              <w:t>30/10/2014</w:t>
            </w:r>
          </w:p>
        </w:tc>
        <w:tc>
          <w:tcPr>
            <w:tcW w:w="1152" w:type="dxa"/>
          </w:tcPr>
          <w:p w:rsidR="00C9706A" w:rsidRPr="00C9706A" w:rsidRDefault="00C9706A" w:rsidP="00C9706A">
            <w:pPr>
              <w:pStyle w:val="Tabletext"/>
              <w:jc w:val="center"/>
              <w:rPr>
                <w:highlight w:val="darkGreen"/>
              </w:rPr>
            </w:pPr>
            <w:r w:rsidRPr="00C9706A">
              <w:rPr>
                <w:highlight w:val="darkGreen"/>
              </w:rPr>
              <w:t>1.9</w:t>
            </w:r>
          </w:p>
        </w:tc>
        <w:tc>
          <w:tcPr>
            <w:tcW w:w="3744" w:type="dxa"/>
          </w:tcPr>
          <w:p w:rsidR="00C9706A" w:rsidRPr="00C9706A" w:rsidRDefault="00C9706A" w:rsidP="00C9706A">
            <w:pPr>
              <w:pStyle w:val="Tabletext"/>
              <w:rPr>
                <w:highlight w:val="darkGreen"/>
                <w:lang w:val="es-ES"/>
              </w:rPr>
            </w:pPr>
            <w:r w:rsidRPr="00C9706A">
              <w:rPr>
                <w:highlight w:val="darkGreen"/>
                <w:lang w:val="es-ES"/>
              </w:rPr>
              <w:t>Se requiere agregar a ProductoUnidad.TipoEstado un valor por referencia que indique que está activo y se suba al móvil, pero que no se pueda vender. Esto para poder obtener las equivalencias en cajas de los productos.</w:t>
            </w:r>
          </w:p>
          <w:p w:rsidR="00C9706A" w:rsidRPr="00C9706A" w:rsidRDefault="00C9706A" w:rsidP="00C9706A">
            <w:pPr>
              <w:pStyle w:val="Tabletext"/>
              <w:rPr>
                <w:highlight w:val="darkGreen"/>
              </w:rPr>
            </w:pPr>
            <w:r w:rsidRPr="00C9706A">
              <w:rPr>
                <w:highlight w:val="darkGreen"/>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C9706A" w:rsidRPr="00C9706A" w:rsidRDefault="00C9706A" w:rsidP="00C9706A">
            <w:pPr>
              <w:pStyle w:val="Sinespaciado"/>
              <w:rPr>
                <w:sz w:val="20"/>
                <w:szCs w:val="20"/>
                <w:highlight w:val="darkGreen"/>
              </w:rPr>
            </w:pPr>
            <w:r w:rsidRPr="00C9706A">
              <w:rPr>
                <w:sz w:val="20"/>
                <w:szCs w:val="20"/>
                <w:highlight w:val="darkGreen"/>
              </w:rPr>
              <w:t>Folio CAI 0003300</w:t>
            </w:r>
          </w:p>
          <w:p w:rsidR="00C9706A" w:rsidRPr="00C9706A" w:rsidRDefault="00C9706A" w:rsidP="00DB1C45">
            <w:pPr>
              <w:jc w:val="both"/>
              <w:rPr>
                <w:rFonts w:cs="Arial"/>
                <w:color w:val="000000"/>
                <w:sz w:val="20"/>
                <w:szCs w:val="20"/>
                <w:highlight w:val="darkGreen"/>
              </w:rPr>
            </w:pPr>
            <w:r w:rsidRPr="00C9706A">
              <w:rPr>
                <w:sz w:val="20"/>
                <w:szCs w:val="20"/>
                <w:highlight w:val="darkGreen"/>
              </w:rPr>
              <w:t>(</w:t>
            </w:r>
            <w:r w:rsidR="00DB1C45">
              <w:rPr>
                <w:sz w:val="20"/>
                <w:szCs w:val="20"/>
                <w:highlight w:val="darkGreen"/>
              </w:rPr>
              <w:t>La Costeña</w:t>
            </w:r>
            <w:r w:rsidRPr="00C9706A">
              <w:rPr>
                <w:sz w:val="20"/>
                <w:szCs w:val="20"/>
                <w:highlight w:val="darkGreen"/>
              </w:rPr>
              <w:t>, 1.1.0.0)</w:t>
            </w:r>
          </w:p>
        </w:tc>
        <w:tc>
          <w:tcPr>
            <w:tcW w:w="2304" w:type="dxa"/>
          </w:tcPr>
          <w:p w:rsidR="00C9706A" w:rsidRPr="00C9706A" w:rsidRDefault="00C9706A" w:rsidP="00C9706A">
            <w:pPr>
              <w:pStyle w:val="Tabletext"/>
              <w:rPr>
                <w:highlight w:val="darkGreen"/>
              </w:rPr>
            </w:pPr>
            <w:r w:rsidRPr="00C9706A">
              <w:rPr>
                <w:highlight w:val="darkGreen"/>
              </w:rPr>
              <w:t>Belem Lizeth Jiménez Arévalo</w:t>
            </w:r>
            <w:r w:rsidR="000E35BE">
              <w:rPr>
                <w:highlight w:val="darkGreen"/>
              </w:rPr>
              <w:t>|</w:t>
            </w:r>
          </w:p>
        </w:tc>
      </w:tr>
      <w:tr w:rsidR="000E35BE" w:rsidTr="00DF3C27">
        <w:trPr>
          <w:jc w:val="center"/>
        </w:trPr>
        <w:tc>
          <w:tcPr>
            <w:tcW w:w="2304" w:type="dxa"/>
          </w:tcPr>
          <w:p w:rsidR="000E35BE" w:rsidRPr="00A32433" w:rsidRDefault="000E35BE" w:rsidP="000E35BE">
            <w:pPr>
              <w:pStyle w:val="Tabletext"/>
              <w:jc w:val="center"/>
              <w:rPr>
                <w:highlight w:val="darkGray"/>
              </w:rPr>
            </w:pPr>
            <w:r w:rsidRPr="00A32433">
              <w:rPr>
                <w:highlight w:val="darkGray"/>
              </w:rPr>
              <w:t>22/05/2015</w:t>
            </w:r>
          </w:p>
        </w:tc>
        <w:tc>
          <w:tcPr>
            <w:tcW w:w="1152" w:type="dxa"/>
          </w:tcPr>
          <w:p w:rsidR="000E35BE" w:rsidRPr="00A32433" w:rsidRDefault="000E35BE" w:rsidP="000E35BE">
            <w:pPr>
              <w:pStyle w:val="Tabletext"/>
              <w:jc w:val="center"/>
              <w:rPr>
                <w:highlight w:val="darkGray"/>
              </w:rPr>
            </w:pPr>
            <w:r>
              <w:rPr>
                <w:highlight w:val="darkGray"/>
              </w:rPr>
              <w:t>1.10</w:t>
            </w:r>
          </w:p>
        </w:tc>
        <w:tc>
          <w:tcPr>
            <w:tcW w:w="3744" w:type="dxa"/>
          </w:tcPr>
          <w:p w:rsidR="000E35BE" w:rsidRPr="00A32433" w:rsidRDefault="000E35BE" w:rsidP="000E35BE">
            <w:pPr>
              <w:pStyle w:val="Tabletext"/>
              <w:jc w:val="left"/>
              <w:rPr>
                <w:highlight w:val="darkGray"/>
              </w:rPr>
            </w:pPr>
            <w:r w:rsidRPr="00A32433">
              <w:rPr>
                <w:highlight w:val="darkGray"/>
              </w:rPr>
              <w:t>Folio CAI: 0003568</w:t>
            </w:r>
          </w:p>
          <w:p w:rsidR="000E35BE" w:rsidRPr="00A32433" w:rsidRDefault="000E35BE" w:rsidP="000E35BE">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lastRenderedPageBreak/>
              <w:t>Se realiza en la versión 1.4.0.0 (Route Lite)</w:t>
            </w:r>
          </w:p>
          <w:p w:rsidR="000E35BE" w:rsidRPr="00A32433" w:rsidRDefault="000E35BE" w:rsidP="000E35BE">
            <w:pPr>
              <w:pStyle w:val="Tabletext"/>
              <w:jc w:val="left"/>
              <w:rPr>
                <w:highlight w:val="darkCyan"/>
              </w:rPr>
            </w:pPr>
          </w:p>
          <w:p w:rsidR="000E35BE" w:rsidRPr="00E63C96" w:rsidRDefault="000E35BE" w:rsidP="000E35BE">
            <w:pPr>
              <w:pStyle w:val="Tabletext"/>
              <w:jc w:val="left"/>
              <w:rPr>
                <w:highlight w:val="darkCyan"/>
              </w:rPr>
            </w:pPr>
            <w:r w:rsidRPr="00A32433">
              <w:rPr>
                <w:highlight w:val="darkGray"/>
              </w:rPr>
              <w:t>(Ayari, 1.4.0.0)</w:t>
            </w:r>
          </w:p>
        </w:tc>
        <w:tc>
          <w:tcPr>
            <w:tcW w:w="2304" w:type="dxa"/>
          </w:tcPr>
          <w:p w:rsidR="000E35BE" w:rsidRPr="00A32433" w:rsidRDefault="000E35BE" w:rsidP="000E35BE">
            <w:pPr>
              <w:pStyle w:val="Tabletext"/>
              <w:jc w:val="left"/>
              <w:rPr>
                <w:highlight w:val="darkGray"/>
              </w:rPr>
            </w:pPr>
            <w:r w:rsidRPr="00A32433">
              <w:rPr>
                <w:highlight w:val="darkGray"/>
              </w:rPr>
              <w:lastRenderedPageBreak/>
              <w:t>Nancy Elizabeth Villalobos Plascencia</w:t>
            </w:r>
          </w:p>
        </w:tc>
      </w:tr>
      <w:tr w:rsidR="002E04F7" w:rsidTr="00DF3C27">
        <w:trPr>
          <w:jc w:val="center"/>
        </w:trPr>
        <w:tc>
          <w:tcPr>
            <w:tcW w:w="2304" w:type="dxa"/>
          </w:tcPr>
          <w:p w:rsidR="002E04F7" w:rsidRPr="00764C17" w:rsidRDefault="009250D1" w:rsidP="000E35BE">
            <w:pPr>
              <w:pStyle w:val="Tabletext"/>
              <w:jc w:val="center"/>
              <w:rPr>
                <w:highlight w:val="magenta"/>
              </w:rPr>
            </w:pPr>
            <w:r w:rsidRPr="00764C17">
              <w:rPr>
                <w:highlight w:val="magenta"/>
              </w:rPr>
              <w:lastRenderedPageBreak/>
              <w:t>28/07/2015</w:t>
            </w:r>
          </w:p>
        </w:tc>
        <w:tc>
          <w:tcPr>
            <w:tcW w:w="1152" w:type="dxa"/>
          </w:tcPr>
          <w:p w:rsidR="002E04F7" w:rsidRPr="00764C17" w:rsidRDefault="009250D1" w:rsidP="000E35BE">
            <w:pPr>
              <w:pStyle w:val="Tabletext"/>
              <w:jc w:val="center"/>
              <w:rPr>
                <w:highlight w:val="magenta"/>
              </w:rPr>
            </w:pPr>
            <w:r w:rsidRPr="00764C17">
              <w:rPr>
                <w:highlight w:val="magenta"/>
              </w:rPr>
              <w:t>1.11</w:t>
            </w:r>
          </w:p>
        </w:tc>
        <w:tc>
          <w:tcPr>
            <w:tcW w:w="3744" w:type="dxa"/>
          </w:tcPr>
          <w:p w:rsidR="009250D1" w:rsidRPr="00764C17" w:rsidRDefault="009250D1" w:rsidP="009250D1">
            <w:pPr>
              <w:pStyle w:val="Tabletext"/>
              <w:jc w:val="left"/>
              <w:rPr>
                <w:highlight w:val="magenta"/>
              </w:rPr>
            </w:pPr>
            <w:r w:rsidRPr="00764C17">
              <w:rPr>
                <w:highlight w:val="magenta"/>
              </w:rPr>
              <w:t>Modificar la actividad de Cambios de Producto para controlar el saldo de cambios del vendedor por cada clasificación de esquema, en base a los productos capturados en el movimiento.</w:t>
            </w:r>
          </w:p>
          <w:p w:rsidR="009250D1" w:rsidRPr="00764C17" w:rsidRDefault="009250D1" w:rsidP="009250D1">
            <w:pPr>
              <w:pStyle w:val="Sinespaciado"/>
              <w:rPr>
                <w:sz w:val="20"/>
                <w:szCs w:val="20"/>
                <w:highlight w:val="magenta"/>
              </w:rPr>
            </w:pPr>
            <w:r w:rsidRPr="00764C17">
              <w:rPr>
                <w:sz w:val="20"/>
                <w:szCs w:val="20"/>
                <w:highlight w:val="magenta"/>
              </w:rPr>
              <w:t>Folio CAI 0003633</w:t>
            </w:r>
          </w:p>
          <w:p w:rsidR="009250D1" w:rsidRPr="00764C17" w:rsidRDefault="009250D1" w:rsidP="009250D1">
            <w:pPr>
              <w:pStyle w:val="Sinespaciado"/>
              <w:rPr>
                <w:highlight w:val="magenta"/>
              </w:rPr>
            </w:pPr>
            <w:r w:rsidRPr="00764C17">
              <w:rPr>
                <w:sz w:val="20"/>
                <w:szCs w:val="20"/>
                <w:highlight w:val="magenta"/>
              </w:rPr>
              <w:t>(La Costeña</w:t>
            </w:r>
            <w:r w:rsidR="00764C17">
              <w:rPr>
                <w:sz w:val="20"/>
                <w:szCs w:val="20"/>
                <w:highlight w:val="magenta"/>
              </w:rPr>
              <w:t>, 1.4</w:t>
            </w:r>
            <w:r w:rsidRPr="00764C17">
              <w:rPr>
                <w:sz w:val="20"/>
                <w:szCs w:val="20"/>
                <w:highlight w:val="magenta"/>
              </w:rPr>
              <w:t>.0.0)</w:t>
            </w:r>
          </w:p>
        </w:tc>
        <w:tc>
          <w:tcPr>
            <w:tcW w:w="2304" w:type="dxa"/>
          </w:tcPr>
          <w:p w:rsidR="002E04F7" w:rsidRPr="00764C17" w:rsidRDefault="009250D1" w:rsidP="000E35BE">
            <w:pPr>
              <w:pStyle w:val="Tabletext"/>
              <w:jc w:val="left"/>
              <w:rPr>
                <w:highlight w:val="magenta"/>
              </w:rPr>
            </w:pPr>
            <w:r w:rsidRPr="00764C17">
              <w:rPr>
                <w:highlight w:val="magenta"/>
              </w:rPr>
              <w:t>Belem Lizeth Jiménez Arévalo|</w:t>
            </w:r>
          </w:p>
        </w:tc>
      </w:tr>
      <w:tr w:rsidR="0075447E" w:rsidTr="00DF3C27">
        <w:trPr>
          <w:jc w:val="center"/>
        </w:trPr>
        <w:tc>
          <w:tcPr>
            <w:tcW w:w="2304" w:type="dxa"/>
          </w:tcPr>
          <w:p w:rsidR="0075447E" w:rsidRPr="00764C17" w:rsidRDefault="0075447E" w:rsidP="000E35BE">
            <w:pPr>
              <w:pStyle w:val="Tabletext"/>
              <w:jc w:val="center"/>
              <w:rPr>
                <w:highlight w:val="magenta"/>
              </w:rPr>
            </w:pPr>
            <w:r w:rsidRPr="0075447E">
              <w:rPr>
                <w:highlight w:val="darkRed"/>
              </w:rPr>
              <w:t>21/03/2016</w:t>
            </w:r>
          </w:p>
        </w:tc>
        <w:tc>
          <w:tcPr>
            <w:tcW w:w="1152" w:type="dxa"/>
          </w:tcPr>
          <w:p w:rsidR="0075447E" w:rsidRPr="0075447E" w:rsidRDefault="0075447E" w:rsidP="000E35BE">
            <w:pPr>
              <w:pStyle w:val="Tabletext"/>
              <w:jc w:val="center"/>
              <w:rPr>
                <w:highlight w:val="darkRed"/>
              </w:rPr>
            </w:pPr>
            <w:r w:rsidRPr="0075447E">
              <w:rPr>
                <w:highlight w:val="darkRed"/>
              </w:rPr>
              <w:t>1.12</w:t>
            </w:r>
          </w:p>
        </w:tc>
        <w:tc>
          <w:tcPr>
            <w:tcW w:w="3744" w:type="dxa"/>
          </w:tcPr>
          <w:p w:rsidR="0075447E" w:rsidRPr="0075447E" w:rsidRDefault="0075447E" w:rsidP="009250D1">
            <w:pPr>
              <w:pStyle w:val="Tabletext"/>
              <w:jc w:val="left"/>
              <w:rPr>
                <w:highlight w:val="darkRed"/>
              </w:rPr>
            </w:pPr>
            <w:r w:rsidRPr="0075447E">
              <w:rPr>
                <w:highlight w:val="darkRed"/>
              </w:rPr>
              <w:t>Folio CAI: 0003896</w:t>
            </w:r>
          </w:p>
          <w:p w:rsidR="0075447E" w:rsidRPr="0075447E" w:rsidRDefault="0075447E" w:rsidP="0075447E">
            <w:pPr>
              <w:pStyle w:val="Tabletext"/>
              <w:jc w:val="left"/>
              <w:rPr>
                <w:highlight w:val="darkRed"/>
              </w:rPr>
            </w:pPr>
            <w:r w:rsidRPr="0075447E">
              <w:rPr>
                <w:highlight w:val="darkRed"/>
              </w:rPr>
              <w:t>Habilitar mensaje para impresión bajo demanda en aplicación móvil (Android)</w:t>
            </w:r>
          </w:p>
          <w:p w:rsidR="0075447E" w:rsidRPr="0075447E" w:rsidRDefault="0075447E" w:rsidP="0075447E">
            <w:pPr>
              <w:pStyle w:val="Tabletext"/>
              <w:jc w:val="left"/>
              <w:rPr>
                <w:highlight w:val="darkRed"/>
              </w:rPr>
            </w:pPr>
          </w:p>
          <w:p w:rsidR="0075447E" w:rsidRPr="0075447E" w:rsidRDefault="0075447E" w:rsidP="0075447E">
            <w:pPr>
              <w:pStyle w:val="Tabletext"/>
              <w:jc w:val="left"/>
              <w:rPr>
                <w:highlight w:val="darkRed"/>
              </w:rPr>
            </w:pPr>
            <w:r w:rsidRPr="0075447E">
              <w:rPr>
                <w:highlight w:val="darkRed"/>
              </w:rPr>
              <w:t>(Materias Primas, 1.6.0.0)</w:t>
            </w:r>
          </w:p>
          <w:p w:rsidR="0075447E" w:rsidRPr="0075447E" w:rsidRDefault="0075447E" w:rsidP="009250D1">
            <w:pPr>
              <w:pStyle w:val="Tabletext"/>
              <w:jc w:val="left"/>
              <w:rPr>
                <w:highlight w:val="darkRed"/>
              </w:rPr>
            </w:pPr>
          </w:p>
        </w:tc>
        <w:tc>
          <w:tcPr>
            <w:tcW w:w="2304" w:type="dxa"/>
          </w:tcPr>
          <w:p w:rsidR="0075447E" w:rsidRPr="0075447E" w:rsidRDefault="0075447E" w:rsidP="000E35BE">
            <w:pPr>
              <w:pStyle w:val="Tabletext"/>
              <w:jc w:val="left"/>
              <w:rPr>
                <w:highlight w:val="darkRed"/>
              </w:rPr>
            </w:pPr>
            <w:r w:rsidRPr="0075447E">
              <w:rPr>
                <w:highlight w:val="darkRed"/>
              </w:rPr>
              <w:t>Nancy Elizabeth Villalobos Plascencia</w:t>
            </w:r>
          </w:p>
        </w:tc>
      </w:tr>
      <w:tr w:rsidR="00CD5959" w:rsidTr="00DF3C27">
        <w:trPr>
          <w:jc w:val="center"/>
        </w:trPr>
        <w:tc>
          <w:tcPr>
            <w:tcW w:w="2304" w:type="dxa"/>
          </w:tcPr>
          <w:p w:rsidR="00CD5959" w:rsidRPr="004B52A2" w:rsidRDefault="00CD5959" w:rsidP="000E35BE">
            <w:pPr>
              <w:pStyle w:val="Tabletext"/>
              <w:jc w:val="center"/>
              <w:rPr>
                <w:highlight w:val="green"/>
              </w:rPr>
            </w:pPr>
            <w:r w:rsidRPr="004B52A2">
              <w:rPr>
                <w:highlight w:val="green"/>
              </w:rPr>
              <w:t>06/06/201</w:t>
            </w:r>
            <w:r w:rsidR="005D11E2">
              <w:rPr>
                <w:highlight w:val="green"/>
              </w:rPr>
              <w:t>6</w:t>
            </w:r>
          </w:p>
        </w:tc>
        <w:tc>
          <w:tcPr>
            <w:tcW w:w="1152" w:type="dxa"/>
          </w:tcPr>
          <w:p w:rsidR="00CD5959" w:rsidRPr="004B52A2" w:rsidRDefault="00CD5959" w:rsidP="000E35BE">
            <w:pPr>
              <w:pStyle w:val="Tabletext"/>
              <w:jc w:val="center"/>
              <w:rPr>
                <w:highlight w:val="green"/>
              </w:rPr>
            </w:pPr>
            <w:r w:rsidRPr="004B52A2">
              <w:rPr>
                <w:highlight w:val="green"/>
              </w:rPr>
              <w:t>1.13</w:t>
            </w:r>
          </w:p>
        </w:tc>
        <w:tc>
          <w:tcPr>
            <w:tcW w:w="3744" w:type="dxa"/>
          </w:tcPr>
          <w:p w:rsidR="00EE108C" w:rsidRPr="00EE108C" w:rsidRDefault="00EE108C" w:rsidP="00EE108C">
            <w:pPr>
              <w:pStyle w:val="Tabletext"/>
              <w:rPr>
                <w:highlight w:val="green"/>
              </w:rPr>
            </w:pPr>
            <w:r w:rsidRPr="00EE108C">
              <w:rPr>
                <w:highlight w:val="green"/>
              </w:rPr>
              <w:t>1. Agregar la captura del nuevo campo "fecha caducidad" a nivel de producto. (Servidor, Movil y ServicesCentral). Utilizar para ello la entidad ManejoLotesCaducidad.</w:t>
            </w:r>
          </w:p>
          <w:p w:rsidR="00EE108C" w:rsidRPr="00EE108C" w:rsidRDefault="00EE108C" w:rsidP="00EE108C">
            <w:pPr>
              <w:pStyle w:val="Tabletext"/>
              <w:jc w:val="left"/>
              <w:rPr>
                <w:highlight w:val="green"/>
              </w:rPr>
            </w:pPr>
            <w:r w:rsidRPr="00EE108C">
              <w:rPr>
                <w:highlight w:val="green"/>
              </w:rPr>
              <w:t>2. Enviar el campo "fecha caducidad" en la interfaz de salida de cambios de producto.</w:t>
            </w:r>
          </w:p>
          <w:p w:rsidR="004B52A2" w:rsidRPr="00DD76F2" w:rsidRDefault="004B52A2" w:rsidP="004B52A2">
            <w:pPr>
              <w:pStyle w:val="Sinespaciado"/>
              <w:rPr>
                <w:sz w:val="20"/>
                <w:szCs w:val="20"/>
                <w:highlight w:val="green"/>
              </w:rPr>
            </w:pPr>
            <w:r w:rsidRPr="00DD76F2">
              <w:rPr>
                <w:sz w:val="20"/>
                <w:szCs w:val="20"/>
                <w:highlight w:val="green"/>
              </w:rPr>
              <w:t>Folio CAI 0003932</w:t>
            </w:r>
          </w:p>
          <w:p w:rsidR="004B52A2" w:rsidRPr="004B52A2" w:rsidRDefault="004B52A2" w:rsidP="004B52A2">
            <w:pPr>
              <w:pStyle w:val="Sinespaciado"/>
              <w:rPr>
                <w:highlight w:val="green"/>
              </w:rPr>
            </w:pPr>
            <w:r w:rsidRPr="00DD76F2">
              <w:rPr>
                <w:sz w:val="20"/>
                <w:szCs w:val="20"/>
                <w:highlight w:val="green"/>
              </w:rPr>
              <w:t>(La Costeña, 1.7.1.0)</w:t>
            </w:r>
          </w:p>
        </w:tc>
        <w:tc>
          <w:tcPr>
            <w:tcW w:w="2304" w:type="dxa"/>
          </w:tcPr>
          <w:p w:rsidR="00CD5959" w:rsidRPr="004B52A2" w:rsidRDefault="00CD5959" w:rsidP="000E35BE">
            <w:pPr>
              <w:pStyle w:val="Tabletext"/>
              <w:jc w:val="left"/>
              <w:rPr>
                <w:highlight w:val="green"/>
              </w:rPr>
            </w:pPr>
            <w:r w:rsidRPr="004B52A2">
              <w:rPr>
                <w:highlight w:val="green"/>
              </w:rPr>
              <w:t>Belem Lizeth Jiménez Arévalo|</w:t>
            </w:r>
          </w:p>
        </w:tc>
      </w:tr>
    </w:tbl>
    <w:p w:rsidR="009F63D6" w:rsidRDefault="009F63D6" w:rsidP="007B7EDC"/>
    <w:p w:rsidR="00E57A04" w:rsidRDefault="00E57A04" w:rsidP="00E57A04">
      <w:pPr>
        <w:pStyle w:val="Puesto"/>
        <w:ind w:left="0" w:firstLine="0"/>
        <w:jc w:val="left"/>
      </w:pPr>
    </w:p>
    <w:p w:rsidR="00481C4A" w:rsidRDefault="00A54B9C" w:rsidP="00B97BC5">
      <w:pPr>
        <w:pStyle w:val="Puesto"/>
        <w:ind w:left="0" w:firstLine="0"/>
      </w:pPr>
      <w:r w:rsidRPr="00E57A0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bookmarkStart w:id="1" w:name="_GoBack"/>
    <w:bookmarkEnd w:id="1"/>
    <w:p w:rsidR="003D787D" w:rsidRDefault="00973D1C">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53846199" w:history="1">
        <w:r w:rsidR="003D787D" w:rsidRPr="00D465CB">
          <w:rPr>
            <w:rStyle w:val="Hipervnculo"/>
          </w:rPr>
          <w:t>1</w:t>
        </w:r>
        <w:r w:rsidR="003D787D">
          <w:rPr>
            <w:rFonts w:asciiTheme="minorHAnsi" w:eastAsiaTheme="minorEastAsia" w:hAnsiTheme="minorHAnsi" w:cstheme="minorBidi"/>
            <w:iCs w:val="0"/>
            <w:sz w:val="22"/>
            <w:szCs w:val="22"/>
            <w:lang w:val="es-MX" w:eastAsia="es-MX"/>
          </w:rPr>
          <w:tab/>
        </w:r>
        <w:r w:rsidR="003D787D" w:rsidRPr="00D465CB">
          <w:rPr>
            <w:rStyle w:val="Hipervnculo"/>
          </w:rPr>
          <w:t>Introducción</w:t>
        </w:r>
        <w:r w:rsidR="003D787D">
          <w:rPr>
            <w:webHidden/>
          </w:rPr>
          <w:tab/>
        </w:r>
        <w:r w:rsidR="003D787D">
          <w:rPr>
            <w:webHidden/>
          </w:rPr>
          <w:fldChar w:fldCharType="begin"/>
        </w:r>
        <w:r w:rsidR="003D787D">
          <w:rPr>
            <w:webHidden/>
          </w:rPr>
          <w:instrText xml:space="preserve"> PAGEREF _Toc453846199 \h </w:instrText>
        </w:r>
        <w:r w:rsidR="003D787D">
          <w:rPr>
            <w:webHidden/>
          </w:rPr>
        </w:r>
        <w:r w:rsidR="003D787D">
          <w:rPr>
            <w:webHidden/>
          </w:rPr>
          <w:fldChar w:fldCharType="separate"/>
        </w:r>
        <w:r w:rsidR="003D787D">
          <w:rPr>
            <w:webHidden/>
          </w:rPr>
          <w:t>7</w:t>
        </w:r>
        <w:r w:rsidR="003D787D">
          <w:rPr>
            <w:webHidden/>
          </w:rPr>
          <w:fldChar w:fldCharType="end"/>
        </w:r>
      </w:hyperlink>
    </w:p>
    <w:p w:rsidR="003D787D" w:rsidRDefault="003D787D">
      <w:pPr>
        <w:pStyle w:val="TDC1"/>
        <w:rPr>
          <w:rFonts w:asciiTheme="minorHAnsi" w:eastAsiaTheme="minorEastAsia" w:hAnsiTheme="minorHAnsi" w:cstheme="minorBidi"/>
          <w:iCs w:val="0"/>
          <w:sz w:val="22"/>
          <w:szCs w:val="22"/>
          <w:lang w:val="es-MX" w:eastAsia="es-MX"/>
        </w:rPr>
      </w:pPr>
      <w:hyperlink w:anchor="_Toc453846200" w:history="1">
        <w:r w:rsidRPr="00D465CB">
          <w:rPr>
            <w:rStyle w:val="Hipervnculo"/>
          </w:rPr>
          <w:t>2</w:t>
        </w:r>
        <w:r>
          <w:rPr>
            <w:rFonts w:asciiTheme="minorHAnsi" w:eastAsiaTheme="minorEastAsia" w:hAnsiTheme="minorHAnsi" w:cstheme="minorBidi"/>
            <w:iCs w:val="0"/>
            <w:sz w:val="22"/>
            <w:szCs w:val="22"/>
            <w:lang w:val="es-MX" w:eastAsia="es-MX"/>
          </w:rPr>
          <w:tab/>
        </w:r>
        <w:r w:rsidRPr="00D465CB">
          <w:rPr>
            <w:rStyle w:val="Hipervnculo"/>
          </w:rPr>
          <w:t>Caso de uso: Administrar Cambios de Producto – CUROLMOV26</w:t>
        </w:r>
        <w:r>
          <w:rPr>
            <w:webHidden/>
          </w:rPr>
          <w:tab/>
        </w:r>
        <w:r>
          <w:rPr>
            <w:webHidden/>
          </w:rPr>
          <w:fldChar w:fldCharType="begin"/>
        </w:r>
        <w:r>
          <w:rPr>
            <w:webHidden/>
          </w:rPr>
          <w:instrText xml:space="preserve"> PAGEREF _Toc453846200 \h </w:instrText>
        </w:r>
        <w:r>
          <w:rPr>
            <w:webHidden/>
          </w:rPr>
        </w:r>
        <w:r>
          <w:rPr>
            <w:webHidden/>
          </w:rPr>
          <w:fldChar w:fldCharType="separate"/>
        </w:r>
        <w:r>
          <w:rPr>
            <w:webHidden/>
          </w:rPr>
          <w:t>7</w:t>
        </w:r>
        <w:r>
          <w:rPr>
            <w:webHidden/>
          </w:rPr>
          <w:fldChar w:fldCharType="end"/>
        </w:r>
      </w:hyperlink>
    </w:p>
    <w:p w:rsidR="003D787D" w:rsidRDefault="003D787D">
      <w:pPr>
        <w:pStyle w:val="TDC2"/>
        <w:rPr>
          <w:rFonts w:asciiTheme="minorHAnsi" w:eastAsiaTheme="minorEastAsia" w:hAnsiTheme="minorHAnsi" w:cstheme="minorBidi"/>
          <w:iCs w:val="0"/>
          <w:noProof/>
          <w:sz w:val="22"/>
          <w:szCs w:val="22"/>
          <w:lang w:val="es-MX" w:eastAsia="es-MX"/>
        </w:rPr>
      </w:pPr>
      <w:hyperlink w:anchor="_Toc453846201" w:history="1">
        <w:r w:rsidRPr="00D465CB">
          <w:rPr>
            <w:rStyle w:val="Hipervnculo"/>
            <w:rFonts w:cs="Arial"/>
            <w:noProof/>
          </w:rPr>
          <w:t>2.1</w:t>
        </w:r>
        <w:r>
          <w:rPr>
            <w:rFonts w:asciiTheme="minorHAnsi" w:eastAsiaTheme="minorEastAsia" w:hAnsiTheme="minorHAnsi" w:cstheme="minorBidi"/>
            <w:iCs w:val="0"/>
            <w:noProof/>
            <w:sz w:val="22"/>
            <w:szCs w:val="22"/>
            <w:lang w:val="es-MX" w:eastAsia="es-MX"/>
          </w:rPr>
          <w:tab/>
        </w:r>
        <w:r w:rsidRPr="00D465CB">
          <w:rPr>
            <w:rStyle w:val="Hipervnculo"/>
            <w:rFonts w:cs="Arial"/>
            <w:noProof/>
          </w:rPr>
          <w:t>Descripción</w:t>
        </w:r>
        <w:r>
          <w:rPr>
            <w:noProof/>
            <w:webHidden/>
          </w:rPr>
          <w:tab/>
        </w:r>
        <w:r>
          <w:rPr>
            <w:noProof/>
            <w:webHidden/>
          </w:rPr>
          <w:fldChar w:fldCharType="begin"/>
        </w:r>
        <w:r>
          <w:rPr>
            <w:noProof/>
            <w:webHidden/>
          </w:rPr>
          <w:instrText xml:space="preserve"> PAGEREF _Toc453846201 \h </w:instrText>
        </w:r>
        <w:r>
          <w:rPr>
            <w:noProof/>
            <w:webHidden/>
          </w:rPr>
        </w:r>
        <w:r>
          <w:rPr>
            <w:noProof/>
            <w:webHidden/>
          </w:rPr>
          <w:fldChar w:fldCharType="separate"/>
        </w:r>
        <w:r>
          <w:rPr>
            <w:noProof/>
            <w:webHidden/>
          </w:rPr>
          <w:t>7</w:t>
        </w:r>
        <w:r>
          <w:rPr>
            <w:noProof/>
            <w:webHidden/>
          </w:rPr>
          <w:fldChar w:fldCharType="end"/>
        </w:r>
      </w:hyperlink>
    </w:p>
    <w:p w:rsidR="003D787D" w:rsidRDefault="003D787D">
      <w:pPr>
        <w:pStyle w:val="TDC1"/>
        <w:rPr>
          <w:rFonts w:asciiTheme="minorHAnsi" w:eastAsiaTheme="minorEastAsia" w:hAnsiTheme="minorHAnsi" w:cstheme="minorBidi"/>
          <w:iCs w:val="0"/>
          <w:sz w:val="22"/>
          <w:szCs w:val="22"/>
          <w:lang w:val="es-MX" w:eastAsia="es-MX"/>
        </w:rPr>
      </w:pPr>
      <w:hyperlink w:anchor="_Toc453846202" w:history="1">
        <w:r w:rsidRPr="00D465CB">
          <w:rPr>
            <w:rStyle w:val="Hipervnculo"/>
          </w:rPr>
          <w:t>3</w:t>
        </w:r>
        <w:r>
          <w:rPr>
            <w:rFonts w:asciiTheme="minorHAnsi" w:eastAsiaTheme="minorEastAsia" w:hAnsiTheme="minorHAnsi" w:cstheme="minorBidi"/>
            <w:iCs w:val="0"/>
            <w:sz w:val="22"/>
            <w:szCs w:val="22"/>
            <w:lang w:val="es-MX" w:eastAsia="es-MX"/>
          </w:rPr>
          <w:tab/>
        </w:r>
        <w:r w:rsidRPr="00D465CB">
          <w:rPr>
            <w:rStyle w:val="Hipervnculo"/>
          </w:rPr>
          <w:t>Diagrama de Casos de Uso</w:t>
        </w:r>
        <w:r>
          <w:rPr>
            <w:webHidden/>
          </w:rPr>
          <w:tab/>
        </w:r>
        <w:r>
          <w:rPr>
            <w:webHidden/>
          </w:rPr>
          <w:fldChar w:fldCharType="begin"/>
        </w:r>
        <w:r>
          <w:rPr>
            <w:webHidden/>
          </w:rPr>
          <w:instrText xml:space="preserve"> PAGEREF _Toc453846202 \h </w:instrText>
        </w:r>
        <w:r>
          <w:rPr>
            <w:webHidden/>
          </w:rPr>
        </w:r>
        <w:r>
          <w:rPr>
            <w:webHidden/>
          </w:rPr>
          <w:fldChar w:fldCharType="separate"/>
        </w:r>
        <w:r>
          <w:rPr>
            <w:webHidden/>
          </w:rPr>
          <w:t>7</w:t>
        </w:r>
        <w:r>
          <w:rPr>
            <w:webHidden/>
          </w:rPr>
          <w:fldChar w:fldCharType="end"/>
        </w:r>
      </w:hyperlink>
    </w:p>
    <w:p w:rsidR="003D787D" w:rsidRDefault="003D787D">
      <w:pPr>
        <w:pStyle w:val="TDC1"/>
        <w:rPr>
          <w:rFonts w:asciiTheme="minorHAnsi" w:eastAsiaTheme="minorEastAsia" w:hAnsiTheme="minorHAnsi" w:cstheme="minorBidi"/>
          <w:iCs w:val="0"/>
          <w:sz w:val="22"/>
          <w:szCs w:val="22"/>
          <w:lang w:val="es-MX" w:eastAsia="es-MX"/>
        </w:rPr>
      </w:pPr>
      <w:hyperlink w:anchor="_Toc453846203" w:history="1">
        <w:r w:rsidRPr="00D465CB">
          <w:rPr>
            <w:rStyle w:val="Hipervnculo"/>
          </w:rPr>
          <w:t>4</w:t>
        </w:r>
        <w:r>
          <w:rPr>
            <w:rFonts w:asciiTheme="minorHAnsi" w:eastAsiaTheme="minorEastAsia" w:hAnsiTheme="minorHAnsi" w:cstheme="minorBidi"/>
            <w:iCs w:val="0"/>
            <w:sz w:val="22"/>
            <w:szCs w:val="22"/>
            <w:lang w:val="es-MX" w:eastAsia="es-MX"/>
          </w:rPr>
          <w:tab/>
        </w:r>
        <w:r w:rsidRPr="00D465CB">
          <w:rPr>
            <w:rStyle w:val="Hipervnculo"/>
          </w:rPr>
          <w:t>Precondiciones</w:t>
        </w:r>
        <w:r>
          <w:rPr>
            <w:webHidden/>
          </w:rPr>
          <w:tab/>
        </w:r>
        <w:r>
          <w:rPr>
            <w:webHidden/>
          </w:rPr>
          <w:fldChar w:fldCharType="begin"/>
        </w:r>
        <w:r>
          <w:rPr>
            <w:webHidden/>
          </w:rPr>
          <w:instrText xml:space="preserve"> PAGEREF _Toc453846203 \h </w:instrText>
        </w:r>
        <w:r>
          <w:rPr>
            <w:webHidden/>
          </w:rPr>
        </w:r>
        <w:r>
          <w:rPr>
            <w:webHidden/>
          </w:rPr>
          <w:fldChar w:fldCharType="separate"/>
        </w:r>
        <w:r>
          <w:rPr>
            <w:webHidden/>
          </w:rPr>
          <w:t>7</w:t>
        </w:r>
        <w:r>
          <w:rPr>
            <w:webHidden/>
          </w:rPr>
          <w:fldChar w:fldCharType="end"/>
        </w:r>
      </w:hyperlink>
    </w:p>
    <w:p w:rsidR="003D787D" w:rsidRDefault="003D787D">
      <w:pPr>
        <w:pStyle w:val="TDC2"/>
        <w:rPr>
          <w:rFonts w:asciiTheme="minorHAnsi" w:eastAsiaTheme="minorEastAsia" w:hAnsiTheme="minorHAnsi" w:cstheme="minorBidi"/>
          <w:iCs w:val="0"/>
          <w:noProof/>
          <w:sz w:val="22"/>
          <w:szCs w:val="22"/>
          <w:lang w:val="es-MX" w:eastAsia="es-MX"/>
        </w:rPr>
      </w:pPr>
      <w:hyperlink w:anchor="_Toc453846204" w:history="1">
        <w:r w:rsidRPr="00D465CB">
          <w:rPr>
            <w:rStyle w:val="Hipervnculo"/>
            <w:rFonts w:cs="Arial"/>
            <w:noProof/>
          </w:rPr>
          <w:t>4.1</w:t>
        </w:r>
        <w:r>
          <w:rPr>
            <w:rFonts w:asciiTheme="minorHAnsi" w:eastAsiaTheme="minorEastAsia" w:hAnsiTheme="minorHAnsi" w:cstheme="minorBidi"/>
            <w:iCs w:val="0"/>
            <w:noProof/>
            <w:sz w:val="22"/>
            <w:szCs w:val="22"/>
            <w:lang w:val="es-MX" w:eastAsia="es-MX"/>
          </w:rPr>
          <w:tab/>
        </w:r>
        <w:r w:rsidRPr="00D465CB">
          <w:rPr>
            <w:rStyle w:val="Hipervnculo"/>
            <w:rFonts w:cs="Arial"/>
            <w:noProof/>
          </w:rPr>
          <w:t>Actores</w:t>
        </w:r>
        <w:r>
          <w:rPr>
            <w:noProof/>
            <w:webHidden/>
          </w:rPr>
          <w:tab/>
        </w:r>
        <w:r>
          <w:rPr>
            <w:noProof/>
            <w:webHidden/>
          </w:rPr>
          <w:fldChar w:fldCharType="begin"/>
        </w:r>
        <w:r>
          <w:rPr>
            <w:noProof/>
            <w:webHidden/>
          </w:rPr>
          <w:instrText xml:space="preserve"> PAGEREF _Toc453846204 \h </w:instrText>
        </w:r>
        <w:r>
          <w:rPr>
            <w:noProof/>
            <w:webHidden/>
          </w:rPr>
        </w:r>
        <w:r>
          <w:rPr>
            <w:noProof/>
            <w:webHidden/>
          </w:rPr>
          <w:fldChar w:fldCharType="separate"/>
        </w:r>
        <w:r>
          <w:rPr>
            <w:noProof/>
            <w:webHidden/>
          </w:rPr>
          <w:t>7</w:t>
        </w:r>
        <w:r>
          <w:rPr>
            <w:noProof/>
            <w:webHidden/>
          </w:rPr>
          <w:fldChar w:fldCharType="end"/>
        </w:r>
      </w:hyperlink>
    </w:p>
    <w:p w:rsidR="003D787D" w:rsidRDefault="003D787D">
      <w:pPr>
        <w:pStyle w:val="TDC2"/>
        <w:rPr>
          <w:rFonts w:asciiTheme="minorHAnsi" w:eastAsiaTheme="minorEastAsia" w:hAnsiTheme="minorHAnsi" w:cstheme="minorBidi"/>
          <w:iCs w:val="0"/>
          <w:noProof/>
          <w:sz w:val="22"/>
          <w:szCs w:val="22"/>
          <w:lang w:val="es-MX" w:eastAsia="es-MX"/>
        </w:rPr>
      </w:pPr>
      <w:hyperlink w:anchor="_Toc453846205" w:history="1">
        <w:r w:rsidRPr="00D465CB">
          <w:rPr>
            <w:rStyle w:val="Hipervnculo"/>
            <w:rFonts w:cs="Arial"/>
            <w:noProof/>
          </w:rPr>
          <w:t>4.2</w:t>
        </w:r>
        <w:r>
          <w:rPr>
            <w:rFonts w:asciiTheme="minorHAnsi" w:eastAsiaTheme="minorEastAsia" w:hAnsiTheme="minorHAnsi" w:cstheme="minorBidi"/>
            <w:iCs w:val="0"/>
            <w:noProof/>
            <w:sz w:val="22"/>
            <w:szCs w:val="22"/>
            <w:lang w:val="es-MX" w:eastAsia="es-MX"/>
          </w:rPr>
          <w:tab/>
        </w:r>
        <w:r w:rsidRPr="00D465CB">
          <w:rPr>
            <w:rStyle w:val="Hipervnculo"/>
            <w:rFonts w:cs="Arial"/>
            <w:noProof/>
          </w:rPr>
          <w:t>Generales</w:t>
        </w:r>
        <w:r>
          <w:rPr>
            <w:noProof/>
            <w:webHidden/>
          </w:rPr>
          <w:tab/>
        </w:r>
        <w:r>
          <w:rPr>
            <w:noProof/>
            <w:webHidden/>
          </w:rPr>
          <w:fldChar w:fldCharType="begin"/>
        </w:r>
        <w:r>
          <w:rPr>
            <w:noProof/>
            <w:webHidden/>
          </w:rPr>
          <w:instrText xml:space="preserve"> PAGEREF _Toc453846205 \h </w:instrText>
        </w:r>
        <w:r>
          <w:rPr>
            <w:noProof/>
            <w:webHidden/>
          </w:rPr>
        </w:r>
        <w:r>
          <w:rPr>
            <w:noProof/>
            <w:webHidden/>
          </w:rPr>
          <w:fldChar w:fldCharType="separate"/>
        </w:r>
        <w:r>
          <w:rPr>
            <w:noProof/>
            <w:webHidden/>
          </w:rPr>
          <w:t>7</w:t>
        </w:r>
        <w:r>
          <w:rPr>
            <w:noProof/>
            <w:webHidden/>
          </w:rPr>
          <w:fldChar w:fldCharType="end"/>
        </w:r>
      </w:hyperlink>
    </w:p>
    <w:p w:rsidR="003D787D" w:rsidRDefault="003D787D">
      <w:pPr>
        <w:pStyle w:val="TDC1"/>
        <w:rPr>
          <w:rFonts w:asciiTheme="minorHAnsi" w:eastAsiaTheme="minorEastAsia" w:hAnsiTheme="minorHAnsi" w:cstheme="minorBidi"/>
          <w:iCs w:val="0"/>
          <w:sz w:val="22"/>
          <w:szCs w:val="22"/>
          <w:lang w:val="es-MX" w:eastAsia="es-MX"/>
        </w:rPr>
      </w:pPr>
      <w:hyperlink w:anchor="_Toc453846206" w:history="1">
        <w:r w:rsidRPr="00D465CB">
          <w:rPr>
            <w:rStyle w:val="Hipervnculo"/>
          </w:rPr>
          <w:t>5</w:t>
        </w:r>
        <w:r>
          <w:rPr>
            <w:rFonts w:asciiTheme="minorHAnsi" w:eastAsiaTheme="minorEastAsia" w:hAnsiTheme="minorHAnsi" w:cstheme="minorBidi"/>
            <w:iCs w:val="0"/>
            <w:sz w:val="22"/>
            <w:szCs w:val="22"/>
            <w:lang w:val="es-MX" w:eastAsia="es-MX"/>
          </w:rPr>
          <w:tab/>
        </w:r>
        <w:r w:rsidRPr="00D465CB">
          <w:rPr>
            <w:rStyle w:val="Hipervnculo"/>
          </w:rPr>
          <w:t>Flujo de eventos</w:t>
        </w:r>
        <w:r>
          <w:rPr>
            <w:webHidden/>
          </w:rPr>
          <w:tab/>
        </w:r>
        <w:r>
          <w:rPr>
            <w:webHidden/>
          </w:rPr>
          <w:fldChar w:fldCharType="begin"/>
        </w:r>
        <w:r>
          <w:rPr>
            <w:webHidden/>
          </w:rPr>
          <w:instrText xml:space="preserve"> PAGEREF _Toc453846206 \h </w:instrText>
        </w:r>
        <w:r>
          <w:rPr>
            <w:webHidden/>
          </w:rPr>
        </w:r>
        <w:r>
          <w:rPr>
            <w:webHidden/>
          </w:rPr>
          <w:fldChar w:fldCharType="separate"/>
        </w:r>
        <w:r>
          <w:rPr>
            <w:webHidden/>
          </w:rPr>
          <w:t>8</w:t>
        </w:r>
        <w:r>
          <w:rPr>
            <w:webHidden/>
          </w:rPr>
          <w:fldChar w:fldCharType="end"/>
        </w:r>
      </w:hyperlink>
    </w:p>
    <w:p w:rsidR="003D787D" w:rsidRDefault="003D787D">
      <w:pPr>
        <w:pStyle w:val="TDC2"/>
        <w:rPr>
          <w:rFonts w:asciiTheme="minorHAnsi" w:eastAsiaTheme="minorEastAsia" w:hAnsiTheme="minorHAnsi" w:cstheme="minorBidi"/>
          <w:iCs w:val="0"/>
          <w:noProof/>
          <w:sz w:val="22"/>
          <w:szCs w:val="22"/>
          <w:lang w:val="es-MX" w:eastAsia="es-MX"/>
        </w:rPr>
      </w:pPr>
      <w:hyperlink w:anchor="_Toc453846207" w:history="1">
        <w:r w:rsidRPr="00D465CB">
          <w:rPr>
            <w:rStyle w:val="Hipervnculo"/>
            <w:rFonts w:cs="Arial"/>
            <w:noProof/>
          </w:rPr>
          <w:t>5.1</w:t>
        </w:r>
        <w:r>
          <w:rPr>
            <w:rFonts w:asciiTheme="minorHAnsi" w:eastAsiaTheme="minorEastAsia" w:hAnsiTheme="minorHAnsi" w:cstheme="minorBidi"/>
            <w:iCs w:val="0"/>
            <w:noProof/>
            <w:sz w:val="22"/>
            <w:szCs w:val="22"/>
            <w:lang w:val="es-MX" w:eastAsia="es-MX"/>
          </w:rPr>
          <w:tab/>
        </w:r>
        <w:r w:rsidRPr="00D465CB">
          <w:rPr>
            <w:rStyle w:val="Hipervnculo"/>
            <w:rFonts w:cs="Arial"/>
            <w:noProof/>
          </w:rPr>
          <w:t>Flujo básico</w:t>
        </w:r>
        <w:r>
          <w:rPr>
            <w:noProof/>
            <w:webHidden/>
          </w:rPr>
          <w:tab/>
        </w:r>
        <w:r>
          <w:rPr>
            <w:noProof/>
            <w:webHidden/>
          </w:rPr>
          <w:fldChar w:fldCharType="begin"/>
        </w:r>
        <w:r>
          <w:rPr>
            <w:noProof/>
            <w:webHidden/>
          </w:rPr>
          <w:instrText xml:space="preserve"> PAGEREF _Toc453846207 \h </w:instrText>
        </w:r>
        <w:r>
          <w:rPr>
            <w:noProof/>
            <w:webHidden/>
          </w:rPr>
        </w:r>
        <w:r>
          <w:rPr>
            <w:noProof/>
            <w:webHidden/>
          </w:rPr>
          <w:fldChar w:fldCharType="separate"/>
        </w:r>
        <w:r>
          <w:rPr>
            <w:noProof/>
            <w:webHidden/>
          </w:rPr>
          <w:t>8</w:t>
        </w:r>
        <w:r>
          <w:rPr>
            <w:noProof/>
            <w:webHidden/>
          </w:rPr>
          <w:fldChar w:fldCharType="end"/>
        </w:r>
      </w:hyperlink>
    </w:p>
    <w:p w:rsidR="003D787D" w:rsidRDefault="003D787D">
      <w:pPr>
        <w:pStyle w:val="TDC2"/>
        <w:rPr>
          <w:rFonts w:asciiTheme="minorHAnsi" w:eastAsiaTheme="minorEastAsia" w:hAnsiTheme="minorHAnsi" w:cstheme="minorBidi"/>
          <w:iCs w:val="0"/>
          <w:noProof/>
          <w:sz w:val="22"/>
          <w:szCs w:val="22"/>
          <w:lang w:val="es-MX" w:eastAsia="es-MX"/>
        </w:rPr>
      </w:pPr>
      <w:hyperlink w:anchor="_Toc453846208" w:history="1">
        <w:r w:rsidRPr="00D465CB">
          <w:rPr>
            <w:rStyle w:val="Hipervnculo"/>
            <w:rFonts w:cs="Arial"/>
            <w:noProof/>
          </w:rPr>
          <w:t>5.2</w:t>
        </w:r>
        <w:r>
          <w:rPr>
            <w:rFonts w:asciiTheme="minorHAnsi" w:eastAsiaTheme="minorEastAsia" w:hAnsiTheme="minorHAnsi" w:cstheme="minorBidi"/>
            <w:iCs w:val="0"/>
            <w:noProof/>
            <w:sz w:val="22"/>
            <w:szCs w:val="22"/>
            <w:lang w:val="es-MX" w:eastAsia="es-MX"/>
          </w:rPr>
          <w:tab/>
        </w:r>
        <w:r w:rsidRPr="00D465CB">
          <w:rPr>
            <w:rStyle w:val="Hipervnculo"/>
            <w:rFonts w:cs="Arial"/>
            <w:noProof/>
          </w:rPr>
          <w:t>Flujos alternos</w:t>
        </w:r>
        <w:r>
          <w:rPr>
            <w:noProof/>
            <w:webHidden/>
          </w:rPr>
          <w:tab/>
        </w:r>
        <w:r>
          <w:rPr>
            <w:noProof/>
            <w:webHidden/>
          </w:rPr>
          <w:fldChar w:fldCharType="begin"/>
        </w:r>
        <w:r>
          <w:rPr>
            <w:noProof/>
            <w:webHidden/>
          </w:rPr>
          <w:instrText xml:space="preserve"> PAGEREF _Toc453846208 \h </w:instrText>
        </w:r>
        <w:r>
          <w:rPr>
            <w:noProof/>
            <w:webHidden/>
          </w:rPr>
        </w:r>
        <w:r>
          <w:rPr>
            <w:noProof/>
            <w:webHidden/>
          </w:rPr>
          <w:fldChar w:fldCharType="separate"/>
        </w:r>
        <w:r>
          <w:rPr>
            <w:noProof/>
            <w:webHidden/>
          </w:rPr>
          <w:t>9</w:t>
        </w:r>
        <w:r>
          <w:rPr>
            <w:noProof/>
            <w:webHidden/>
          </w:rPr>
          <w:fldChar w:fldCharType="end"/>
        </w:r>
      </w:hyperlink>
    </w:p>
    <w:p w:rsidR="003D787D" w:rsidRDefault="003D787D">
      <w:pPr>
        <w:pStyle w:val="TDC3"/>
        <w:rPr>
          <w:rFonts w:asciiTheme="minorHAnsi" w:eastAsiaTheme="minorEastAsia" w:hAnsiTheme="minorHAnsi" w:cstheme="minorBidi"/>
          <w:noProof/>
          <w:sz w:val="22"/>
          <w:szCs w:val="22"/>
          <w:lang w:val="es-MX" w:eastAsia="es-MX"/>
        </w:rPr>
      </w:pPr>
      <w:hyperlink w:anchor="_Toc453846216" w:history="1">
        <w:r w:rsidRPr="00D465CB">
          <w:rPr>
            <w:rStyle w:val="Hipervnculo"/>
            <w:noProof/>
          </w:rPr>
          <w:t>5.2.1.</w:t>
        </w:r>
        <w:r>
          <w:rPr>
            <w:rFonts w:asciiTheme="minorHAnsi" w:eastAsiaTheme="minorEastAsia" w:hAnsiTheme="minorHAnsi" w:cstheme="minorBidi"/>
            <w:noProof/>
            <w:sz w:val="22"/>
            <w:szCs w:val="22"/>
            <w:lang w:val="es-MX" w:eastAsia="es-MX"/>
          </w:rPr>
          <w:tab/>
        </w:r>
        <w:r w:rsidRPr="00D465CB">
          <w:rPr>
            <w:rStyle w:val="Hipervnculo"/>
            <w:noProof/>
          </w:rPr>
          <w:t>Opcionales</w:t>
        </w:r>
        <w:r>
          <w:rPr>
            <w:noProof/>
            <w:webHidden/>
          </w:rPr>
          <w:tab/>
        </w:r>
        <w:r>
          <w:rPr>
            <w:noProof/>
            <w:webHidden/>
          </w:rPr>
          <w:fldChar w:fldCharType="begin"/>
        </w:r>
        <w:r>
          <w:rPr>
            <w:noProof/>
            <w:webHidden/>
          </w:rPr>
          <w:instrText xml:space="preserve"> PAGEREF _Toc453846216 \h </w:instrText>
        </w:r>
        <w:r>
          <w:rPr>
            <w:noProof/>
            <w:webHidden/>
          </w:rPr>
        </w:r>
        <w:r>
          <w:rPr>
            <w:noProof/>
            <w:webHidden/>
          </w:rPr>
          <w:fldChar w:fldCharType="separate"/>
        </w:r>
        <w:r>
          <w:rPr>
            <w:noProof/>
            <w:webHidden/>
          </w:rPr>
          <w:t>9</w:t>
        </w:r>
        <w:r>
          <w:rPr>
            <w:noProof/>
            <w:webHidden/>
          </w:rPr>
          <w:fldChar w:fldCharType="end"/>
        </w:r>
      </w:hyperlink>
    </w:p>
    <w:p w:rsidR="003D787D" w:rsidRDefault="003D787D">
      <w:pPr>
        <w:pStyle w:val="TDC3"/>
        <w:rPr>
          <w:rFonts w:asciiTheme="minorHAnsi" w:eastAsiaTheme="minorEastAsia" w:hAnsiTheme="minorHAnsi" w:cstheme="minorBidi"/>
          <w:noProof/>
          <w:sz w:val="22"/>
          <w:szCs w:val="22"/>
          <w:lang w:val="es-MX" w:eastAsia="es-MX"/>
        </w:rPr>
      </w:pPr>
      <w:hyperlink w:anchor="_Toc453846217" w:history="1">
        <w:r w:rsidRPr="00D465CB">
          <w:rPr>
            <w:rStyle w:val="Hipervnculo"/>
            <w:noProof/>
          </w:rPr>
          <w:t>5.2.1.1.</w:t>
        </w:r>
        <w:r>
          <w:rPr>
            <w:rFonts w:asciiTheme="minorHAnsi" w:eastAsiaTheme="minorEastAsia" w:hAnsiTheme="minorHAnsi" w:cstheme="minorBidi"/>
            <w:noProof/>
            <w:sz w:val="22"/>
            <w:szCs w:val="22"/>
            <w:lang w:val="es-MX" w:eastAsia="es-MX"/>
          </w:rPr>
          <w:tab/>
        </w:r>
        <w:r w:rsidRPr="00D465CB">
          <w:rPr>
            <w:rStyle w:val="Hipervnculo"/>
            <w:noProof/>
          </w:rPr>
          <w:t>AO01 Crear Cambio de Producto</w:t>
        </w:r>
        <w:r>
          <w:rPr>
            <w:noProof/>
            <w:webHidden/>
          </w:rPr>
          <w:tab/>
        </w:r>
        <w:r>
          <w:rPr>
            <w:noProof/>
            <w:webHidden/>
          </w:rPr>
          <w:fldChar w:fldCharType="begin"/>
        </w:r>
        <w:r>
          <w:rPr>
            <w:noProof/>
            <w:webHidden/>
          </w:rPr>
          <w:instrText xml:space="preserve"> PAGEREF _Toc453846217 \h </w:instrText>
        </w:r>
        <w:r>
          <w:rPr>
            <w:noProof/>
            <w:webHidden/>
          </w:rPr>
        </w:r>
        <w:r>
          <w:rPr>
            <w:noProof/>
            <w:webHidden/>
          </w:rPr>
          <w:fldChar w:fldCharType="separate"/>
        </w:r>
        <w:r>
          <w:rPr>
            <w:noProof/>
            <w:webHidden/>
          </w:rPr>
          <w:t>9</w:t>
        </w:r>
        <w:r>
          <w:rPr>
            <w:noProof/>
            <w:webHidden/>
          </w:rPr>
          <w:fldChar w:fldCharType="end"/>
        </w:r>
      </w:hyperlink>
    </w:p>
    <w:p w:rsidR="003D787D" w:rsidRDefault="003D787D">
      <w:pPr>
        <w:pStyle w:val="TDC3"/>
        <w:rPr>
          <w:rFonts w:asciiTheme="minorHAnsi" w:eastAsiaTheme="minorEastAsia" w:hAnsiTheme="minorHAnsi" w:cstheme="minorBidi"/>
          <w:noProof/>
          <w:sz w:val="22"/>
          <w:szCs w:val="22"/>
          <w:lang w:val="es-MX" w:eastAsia="es-MX"/>
        </w:rPr>
      </w:pPr>
      <w:hyperlink w:anchor="_Toc453846218" w:history="1">
        <w:r w:rsidRPr="00D465CB">
          <w:rPr>
            <w:rStyle w:val="Hipervnculo"/>
            <w:noProof/>
          </w:rPr>
          <w:t>5.2.1.2.</w:t>
        </w:r>
        <w:r>
          <w:rPr>
            <w:rFonts w:asciiTheme="minorHAnsi" w:eastAsiaTheme="minorEastAsia" w:hAnsiTheme="minorHAnsi" w:cstheme="minorBidi"/>
            <w:noProof/>
            <w:sz w:val="22"/>
            <w:szCs w:val="22"/>
            <w:lang w:val="es-MX" w:eastAsia="es-MX"/>
          </w:rPr>
          <w:tab/>
        </w:r>
        <w:r w:rsidRPr="00D465CB">
          <w:rPr>
            <w:rStyle w:val="Hipervnculo"/>
            <w:noProof/>
          </w:rPr>
          <w:t>AO02 Cambiar Por</w:t>
        </w:r>
        <w:r>
          <w:rPr>
            <w:noProof/>
            <w:webHidden/>
          </w:rPr>
          <w:tab/>
        </w:r>
        <w:r>
          <w:rPr>
            <w:noProof/>
            <w:webHidden/>
          </w:rPr>
          <w:fldChar w:fldCharType="begin"/>
        </w:r>
        <w:r>
          <w:rPr>
            <w:noProof/>
            <w:webHidden/>
          </w:rPr>
          <w:instrText xml:space="preserve"> PAGEREF _Toc453846218 \h </w:instrText>
        </w:r>
        <w:r>
          <w:rPr>
            <w:noProof/>
            <w:webHidden/>
          </w:rPr>
        </w:r>
        <w:r>
          <w:rPr>
            <w:noProof/>
            <w:webHidden/>
          </w:rPr>
          <w:fldChar w:fldCharType="separate"/>
        </w:r>
        <w:r>
          <w:rPr>
            <w:noProof/>
            <w:webHidden/>
          </w:rPr>
          <w:t>32</w:t>
        </w:r>
        <w:r>
          <w:rPr>
            <w:noProof/>
            <w:webHidden/>
          </w:rPr>
          <w:fldChar w:fldCharType="end"/>
        </w:r>
      </w:hyperlink>
    </w:p>
    <w:p w:rsidR="003D787D" w:rsidRDefault="003D787D">
      <w:pPr>
        <w:pStyle w:val="TDC3"/>
        <w:rPr>
          <w:rFonts w:asciiTheme="minorHAnsi" w:eastAsiaTheme="minorEastAsia" w:hAnsiTheme="minorHAnsi" w:cstheme="minorBidi"/>
          <w:noProof/>
          <w:sz w:val="22"/>
          <w:szCs w:val="22"/>
          <w:lang w:val="es-MX" w:eastAsia="es-MX"/>
        </w:rPr>
      </w:pPr>
      <w:hyperlink w:anchor="_Toc453846219" w:history="1">
        <w:r w:rsidRPr="00D465CB">
          <w:rPr>
            <w:rStyle w:val="Hipervnculo"/>
            <w:noProof/>
          </w:rPr>
          <w:t>5.2.1.3.</w:t>
        </w:r>
        <w:r>
          <w:rPr>
            <w:rFonts w:asciiTheme="minorHAnsi" w:eastAsiaTheme="minorEastAsia" w:hAnsiTheme="minorHAnsi" w:cstheme="minorBidi"/>
            <w:noProof/>
            <w:sz w:val="22"/>
            <w:szCs w:val="22"/>
            <w:lang w:val="es-MX" w:eastAsia="es-MX"/>
          </w:rPr>
          <w:tab/>
        </w:r>
        <w:r w:rsidRPr="00D465CB">
          <w:rPr>
            <w:rStyle w:val="Hipervnculo"/>
            <w:noProof/>
          </w:rPr>
          <w:t>AO03 Modificar Cambio de Producto</w:t>
        </w:r>
        <w:r>
          <w:rPr>
            <w:noProof/>
            <w:webHidden/>
          </w:rPr>
          <w:tab/>
        </w:r>
        <w:r>
          <w:rPr>
            <w:noProof/>
            <w:webHidden/>
          </w:rPr>
          <w:fldChar w:fldCharType="begin"/>
        </w:r>
        <w:r>
          <w:rPr>
            <w:noProof/>
            <w:webHidden/>
          </w:rPr>
          <w:instrText xml:space="preserve"> PAGEREF _Toc453846219 \h </w:instrText>
        </w:r>
        <w:r>
          <w:rPr>
            <w:noProof/>
            <w:webHidden/>
          </w:rPr>
        </w:r>
        <w:r>
          <w:rPr>
            <w:noProof/>
            <w:webHidden/>
          </w:rPr>
          <w:fldChar w:fldCharType="separate"/>
        </w:r>
        <w:r>
          <w:rPr>
            <w:noProof/>
            <w:webHidden/>
          </w:rPr>
          <w:t>41</w:t>
        </w:r>
        <w:r>
          <w:rPr>
            <w:noProof/>
            <w:webHidden/>
          </w:rPr>
          <w:fldChar w:fldCharType="end"/>
        </w:r>
      </w:hyperlink>
    </w:p>
    <w:p w:rsidR="003D787D" w:rsidRDefault="003D787D">
      <w:pPr>
        <w:pStyle w:val="TDC3"/>
        <w:rPr>
          <w:rFonts w:asciiTheme="minorHAnsi" w:eastAsiaTheme="minorEastAsia" w:hAnsiTheme="minorHAnsi" w:cstheme="minorBidi"/>
          <w:noProof/>
          <w:sz w:val="22"/>
          <w:szCs w:val="22"/>
          <w:lang w:val="es-MX" w:eastAsia="es-MX"/>
        </w:rPr>
      </w:pPr>
      <w:hyperlink w:anchor="_Toc453846220" w:history="1">
        <w:r w:rsidRPr="00D465CB">
          <w:rPr>
            <w:rStyle w:val="Hipervnculo"/>
            <w:noProof/>
          </w:rPr>
          <w:t>5.2.1.4.</w:t>
        </w:r>
        <w:r>
          <w:rPr>
            <w:rFonts w:asciiTheme="minorHAnsi" w:eastAsiaTheme="minorEastAsia" w:hAnsiTheme="minorHAnsi" w:cstheme="minorBidi"/>
            <w:noProof/>
            <w:sz w:val="22"/>
            <w:szCs w:val="22"/>
            <w:lang w:val="es-MX" w:eastAsia="es-MX"/>
          </w:rPr>
          <w:tab/>
        </w:r>
        <w:r w:rsidRPr="00D465CB">
          <w:rPr>
            <w:rStyle w:val="Hipervnculo"/>
            <w:noProof/>
          </w:rPr>
          <w:t>AO04 Eliminar Cambio de Producto</w:t>
        </w:r>
        <w:r>
          <w:rPr>
            <w:noProof/>
            <w:webHidden/>
          </w:rPr>
          <w:tab/>
        </w:r>
        <w:r>
          <w:rPr>
            <w:noProof/>
            <w:webHidden/>
          </w:rPr>
          <w:fldChar w:fldCharType="begin"/>
        </w:r>
        <w:r>
          <w:rPr>
            <w:noProof/>
            <w:webHidden/>
          </w:rPr>
          <w:instrText xml:space="preserve"> PAGEREF _Toc453846220 \h </w:instrText>
        </w:r>
        <w:r>
          <w:rPr>
            <w:noProof/>
            <w:webHidden/>
          </w:rPr>
        </w:r>
        <w:r>
          <w:rPr>
            <w:noProof/>
            <w:webHidden/>
          </w:rPr>
          <w:fldChar w:fldCharType="separate"/>
        </w:r>
        <w:r>
          <w:rPr>
            <w:noProof/>
            <w:webHidden/>
          </w:rPr>
          <w:t>51</w:t>
        </w:r>
        <w:r>
          <w:rPr>
            <w:noProof/>
            <w:webHidden/>
          </w:rPr>
          <w:fldChar w:fldCharType="end"/>
        </w:r>
      </w:hyperlink>
    </w:p>
    <w:p w:rsidR="003D787D" w:rsidRDefault="003D787D">
      <w:pPr>
        <w:pStyle w:val="TDC3"/>
        <w:rPr>
          <w:rFonts w:asciiTheme="minorHAnsi" w:eastAsiaTheme="minorEastAsia" w:hAnsiTheme="minorHAnsi" w:cstheme="minorBidi"/>
          <w:noProof/>
          <w:sz w:val="22"/>
          <w:szCs w:val="22"/>
          <w:lang w:val="es-MX" w:eastAsia="es-MX"/>
        </w:rPr>
      </w:pPr>
      <w:hyperlink w:anchor="_Toc453846221" w:history="1">
        <w:r w:rsidRPr="00D465CB">
          <w:rPr>
            <w:rStyle w:val="Hipervnculo"/>
            <w:noProof/>
          </w:rPr>
          <w:t>5.2.2.</w:t>
        </w:r>
        <w:r>
          <w:rPr>
            <w:rFonts w:asciiTheme="minorHAnsi" w:eastAsiaTheme="minorEastAsia" w:hAnsiTheme="minorHAnsi" w:cstheme="minorBidi"/>
            <w:noProof/>
            <w:sz w:val="22"/>
            <w:szCs w:val="22"/>
            <w:lang w:val="es-MX" w:eastAsia="es-MX"/>
          </w:rPr>
          <w:tab/>
        </w:r>
        <w:r w:rsidRPr="00D465CB">
          <w:rPr>
            <w:rStyle w:val="Hipervnculo"/>
            <w:noProof/>
          </w:rPr>
          <w:t>Generales</w:t>
        </w:r>
        <w:r>
          <w:rPr>
            <w:noProof/>
            <w:webHidden/>
          </w:rPr>
          <w:tab/>
        </w:r>
        <w:r>
          <w:rPr>
            <w:noProof/>
            <w:webHidden/>
          </w:rPr>
          <w:fldChar w:fldCharType="begin"/>
        </w:r>
        <w:r>
          <w:rPr>
            <w:noProof/>
            <w:webHidden/>
          </w:rPr>
          <w:instrText xml:space="preserve"> PAGEREF _Toc453846221 \h </w:instrText>
        </w:r>
        <w:r>
          <w:rPr>
            <w:noProof/>
            <w:webHidden/>
          </w:rPr>
        </w:r>
        <w:r>
          <w:rPr>
            <w:noProof/>
            <w:webHidden/>
          </w:rPr>
          <w:fldChar w:fldCharType="separate"/>
        </w:r>
        <w:r>
          <w:rPr>
            <w:noProof/>
            <w:webHidden/>
          </w:rPr>
          <w:t>60</w:t>
        </w:r>
        <w:r>
          <w:rPr>
            <w:noProof/>
            <w:webHidden/>
          </w:rPr>
          <w:fldChar w:fldCharType="end"/>
        </w:r>
      </w:hyperlink>
    </w:p>
    <w:p w:rsidR="003D787D" w:rsidRDefault="003D787D">
      <w:pPr>
        <w:pStyle w:val="TDC3"/>
        <w:rPr>
          <w:rFonts w:asciiTheme="minorHAnsi" w:eastAsiaTheme="minorEastAsia" w:hAnsiTheme="minorHAnsi" w:cstheme="minorBidi"/>
          <w:noProof/>
          <w:sz w:val="22"/>
          <w:szCs w:val="22"/>
          <w:lang w:val="es-MX" w:eastAsia="es-MX"/>
        </w:rPr>
      </w:pPr>
      <w:hyperlink w:anchor="_Toc453846222" w:history="1">
        <w:r w:rsidRPr="00D465CB">
          <w:rPr>
            <w:rStyle w:val="Hipervnculo"/>
            <w:noProof/>
          </w:rPr>
          <w:t>5.2.2.1.</w:t>
        </w:r>
        <w:r>
          <w:rPr>
            <w:rFonts w:asciiTheme="minorHAnsi" w:eastAsiaTheme="minorEastAsia" w:hAnsiTheme="minorHAnsi" w:cstheme="minorBidi"/>
            <w:noProof/>
            <w:sz w:val="22"/>
            <w:szCs w:val="22"/>
            <w:lang w:val="es-MX" w:eastAsia="es-MX"/>
          </w:rPr>
          <w:tab/>
        </w:r>
        <w:r w:rsidRPr="00D465CB">
          <w:rPr>
            <w:rStyle w:val="Hipervnculo"/>
            <w:noProof/>
          </w:rPr>
          <w:t>AG01 Regresar</w:t>
        </w:r>
        <w:r>
          <w:rPr>
            <w:noProof/>
            <w:webHidden/>
          </w:rPr>
          <w:tab/>
        </w:r>
        <w:r>
          <w:rPr>
            <w:noProof/>
            <w:webHidden/>
          </w:rPr>
          <w:fldChar w:fldCharType="begin"/>
        </w:r>
        <w:r>
          <w:rPr>
            <w:noProof/>
            <w:webHidden/>
          </w:rPr>
          <w:instrText xml:space="preserve"> PAGEREF _Toc453846222 \h </w:instrText>
        </w:r>
        <w:r>
          <w:rPr>
            <w:noProof/>
            <w:webHidden/>
          </w:rPr>
        </w:r>
        <w:r>
          <w:rPr>
            <w:noProof/>
            <w:webHidden/>
          </w:rPr>
          <w:fldChar w:fldCharType="separate"/>
        </w:r>
        <w:r>
          <w:rPr>
            <w:noProof/>
            <w:webHidden/>
          </w:rPr>
          <w:t>60</w:t>
        </w:r>
        <w:r>
          <w:rPr>
            <w:noProof/>
            <w:webHidden/>
          </w:rPr>
          <w:fldChar w:fldCharType="end"/>
        </w:r>
      </w:hyperlink>
    </w:p>
    <w:p w:rsidR="003D787D" w:rsidRDefault="003D787D">
      <w:pPr>
        <w:pStyle w:val="TDC3"/>
        <w:rPr>
          <w:rFonts w:asciiTheme="minorHAnsi" w:eastAsiaTheme="minorEastAsia" w:hAnsiTheme="minorHAnsi" w:cstheme="minorBidi"/>
          <w:noProof/>
          <w:sz w:val="22"/>
          <w:szCs w:val="22"/>
          <w:lang w:val="es-MX" w:eastAsia="es-MX"/>
        </w:rPr>
      </w:pPr>
      <w:hyperlink w:anchor="_Toc453846223" w:history="1">
        <w:r w:rsidRPr="00D465CB">
          <w:rPr>
            <w:rStyle w:val="Hipervnculo"/>
            <w:noProof/>
          </w:rPr>
          <w:t>5.2.2.2.</w:t>
        </w:r>
        <w:r>
          <w:rPr>
            <w:rFonts w:asciiTheme="minorHAnsi" w:eastAsiaTheme="minorEastAsia" w:hAnsiTheme="minorHAnsi" w:cstheme="minorBidi"/>
            <w:noProof/>
            <w:sz w:val="22"/>
            <w:szCs w:val="22"/>
            <w:lang w:val="es-MX" w:eastAsia="es-MX"/>
          </w:rPr>
          <w:tab/>
        </w:r>
        <w:r w:rsidRPr="00D465CB">
          <w:rPr>
            <w:rStyle w:val="Hipervnculo"/>
            <w:noProof/>
            <w:lang w:val="es-MX"/>
          </w:rPr>
          <w:t>AG02 Regresar General</w:t>
        </w:r>
        <w:r>
          <w:rPr>
            <w:noProof/>
            <w:webHidden/>
          </w:rPr>
          <w:tab/>
        </w:r>
        <w:r>
          <w:rPr>
            <w:noProof/>
            <w:webHidden/>
          </w:rPr>
          <w:fldChar w:fldCharType="begin"/>
        </w:r>
        <w:r>
          <w:rPr>
            <w:noProof/>
            <w:webHidden/>
          </w:rPr>
          <w:instrText xml:space="preserve"> PAGEREF _Toc453846223 \h </w:instrText>
        </w:r>
        <w:r>
          <w:rPr>
            <w:noProof/>
            <w:webHidden/>
          </w:rPr>
        </w:r>
        <w:r>
          <w:rPr>
            <w:noProof/>
            <w:webHidden/>
          </w:rPr>
          <w:fldChar w:fldCharType="separate"/>
        </w:r>
        <w:r>
          <w:rPr>
            <w:noProof/>
            <w:webHidden/>
          </w:rPr>
          <w:t>60</w:t>
        </w:r>
        <w:r>
          <w:rPr>
            <w:noProof/>
            <w:webHidden/>
          </w:rPr>
          <w:fldChar w:fldCharType="end"/>
        </w:r>
      </w:hyperlink>
    </w:p>
    <w:p w:rsidR="003D787D" w:rsidRDefault="003D787D">
      <w:pPr>
        <w:pStyle w:val="TDC3"/>
        <w:rPr>
          <w:rFonts w:asciiTheme="minorHAnsi" w:eastAsiaTheme="minorEastAsia" w:hAnsiTheme="minorHAnsi" w:cstheme="minorBidi"/>
          <w:noProof/>
          <w:sz w:val="22"/>
          <w:szCs w:val="22"/>
          <w:lang w:val="es-MX" w:eastAsia="es-MX"/>
        </w:rPr>
      </w:pPr>
      <w:hyperlink w:anchor="_Toc453846224" w:history="1">
        <w:r w:rsidRPr="00D465CB">
          <w:rPr>
            <w:rStyle w:val="Hipervnculo"/>
            <w:noProof/>
          </w:rPr>
          <w:t>5.2.3.</w:t>
        </w:r>
        <w:r>
          <w:rPr>
            <w:rFonts w:asciiTheme="minorHAnsi" w:eastAsiaTheme="minorEastAsia" w:hAnsiTheme="minorHAnsi" w:cstheme="minorBidi"/>
            <w:noProof/>
            <w:sz w:val="22"/>
            <w:szCs w:val="22"/>
            <w:lang w:val="es-MX" w:eastAsia="es-MX"/>
          </w:rPr>
          <w:tab/>
        </w:r>
        <w:r w:rsidRPr="00D465CB">
          <w:rPr>
            <w:rStyle w:val="Hipervnculo"/>
            <w:noProof/>
          </w:rPr>
          <w:t>Extraordinarios</w:t>
        </w:r>
        <w:r>
          <w:rPr>
            <w:noProof/>
            <w:webHidden/>
          </w:rPr>
          <w:tab/>
        </w:r>
        <w:r>
          <w:rPr>
            <w:noProof/>
            <w:webHidden/>
          </w:rPr>
          <w:fldChar w:fldCharType="begin"/>
        </w:r>
        <w:r>
          <w:rPr>
            <w:noProof/>
            <w:webHidden/>
          </w:rPr>
          <w:instrText xml:space="preserve"> PAGEREF _Toc453846224 \h </w:instrText>
        </w:r>
        <w:r>
          <w:rPr>
            <w:noProof/>
            <w:webHidden/>
          </w:rPr>
        </w:r>
        <w:r>
          <w:rPr>
            <w:noProof/>
            <w:webHidden/>
          </w:rPr>
          <w:fldChar w:fldCharType="separate"/>
        </w:r>
        <w:r>
          <w:rPr>
            <w:noProof/>
            <w:webHidden/>
          </w:rPr>
          <w:t>61</w:t>
        </w:r>
        <w:r>
          <w:rPr>
            <w:noProof/>
            <w:webHidden/>
          </w:rPr>
          <w:fldChar w:fldCharType="end"/>
        </w:r>
      </w:hyperlink>
    </w:p>
    <w:p w:rsidR="003D787D" w:rsidRDefault="003D787D">
      <w:pPr>
        <w:pStyle w:val="TDC3"/>
        <w:rPr>
          <w:rFonts w:asciiTheme="minorHAnsi" w:eastAsiaTheme="minorEastAsia" w:hAnsiTheme="minorHAnsi" w:cstheme="minorBidi"/>
          <w:noProof/>
          <w:sz w:val="22"/>
          <w:szCs w:val="22"/>
          <w:lang w:val="es-MX" w:eastAsia="es-MX"/>
        </w:rPr>
      </w:pPr>
      <w:hyperlink w:anchor="_Toc453846225" w:history="1">
        <w:r w:rsidRPr="00D465CB">
          <w:rPr>
            <w:rStyle w:val="Hipervnculo"/>
            <w:noProof/>
          </w:rPr>
          <w:t>5.2.4.</w:t>
        </w:r>
        <w:r>
          <w:rPr>
            <w:rFonts w:asciiTheme="minorHAnsi" w:eastAsiaTheme="minorEastAsia" w:hAnsiTheme="minorHAnsi" w:cstheme="minorBidi"/>
            <w:noProof/>
            <w:sz w:val="22"/>
            <w:szCs w:val="22"/>
            <w:lang w:val="es-MX" w:eastAsia="es-MX"/>
          </w:rPr>
          <w:tab/>
        </w:r>
        <w:r w:rsidRPr="00D465CB">
          <w:rPr>
            <w:rStyle w:val="Hipervnculo"/>
            <w:noProof/>
          </w:rPr>
          <w:t>De excepción</w:t>
        </w:r>
        <w:r>
          <w:rPr>
            <w:noProof/>
            <w:webHidden/>
          </w:rPr>
          <w:tab/>
        </w:r>
        <w:r>
          <w:rPr>
            <w:noProof/>
            <w:webHidden/>
          </w:rPr>
          <w:fldChar w:fldCharType="begin"/>
        </w:r>
        <w:r>
          <w:rPr>
            <w:noProof/>
            <w:webHidden/>
          </w:rPr>
          <w:instrText xml:space="preserve"> PAGEREF _Toc453846225 \h </w:instrText>
        </w:r>
        <w:r>
          <w:rPr>
            <w:noProof/>
            <w:webHidden/>
          </w:rPr>
        </w:r>
        <w:r>
          <w:rPr>
            <w:noProof/>
            <w:webHidden/>
          </w:rPr>
          <w:fldChar w:fldCharType="separate"/>
        </w:r>
        <w:r>
          <w:rPr>
            <w:noProof/>
            <w:webHidden/>
          </w:rPr>
          <w:t>61</w:t>
        </w:r>
        <w:r>
          <w:rPr>
            <w:noProof/>
            <w:webHidden/>
          </w:rPr>
          <w:fldChar w:fldCharType="end"/>
        </w:r>
      </w:hyperlink>
    </w:p>
    <w:p w:rsidR="003D787D" w:rsidRDefault="003D787D">
      <w:pPr>
        <w:pStyle w:val="TDC3"/>
        <w:rPr>
          <w:rFonts w:asciiTheme="minorHAnsi" w:eastAsiaTheme="minorEastAsia" w:hAnsiTheme="minorHAnsi" w:cstheme="minorBidi"/>
          <w:noProof/>
          <w:sz w:val="22"/>
          <w:szCs w:val="22"/>
          <w:lang w:val="es-MX" w:eastAsia="es-MX"/>
        </w:rPr>
      </w:pPr>
      <w:hyperlink w:anchor="_Toc453846226" w:history="1">
        <w:r w:rsidRPr="00D465CB">
          <w:rPr>
            <w:rStyle w:val="Hipervnculo"/>
            <w:noProof/>
          </w:rPr>
          <w:t>5.2.5.</w:t>
        </w:r>
        <w:r>
          <w:rPr>
            <w:rFonts w:asciiTheme="minorHAnsi" w:eastAsiaTheme="minorEastAsia" w:hAnsiTheme="minorHAnsi" w:cstheme="minorBidi"/>
            <w:noProof/>
            <w:sz w:val="22"/>
            <w:szCs w:val="22"/>
            <w:lang w:val="es-MX" w:eastAsia="es-MX"/>
          </w:rPr>
          <w:tab/>
        </w:r>
        <w:r w:rsidRPr="00D465CB">
          <w:rPr>
            <w:rStyle w:val="Hipervnculo"/>
            <w:noProof/>
          </w:rPr>
          <w:t>De Validación</w:t>
        </w:r>
        <w:r>
          <w:rPr>
            <w:noProof/>
            <w:webHidden/>
          </w:rPr>
          <w:tab/>
        </w:r>
        <w:r>
          <w:rPr>
            <w:noProof/>
            <w:webHidden/>
          </w:rPr>
          <w:fldChar w:fldCharType="begin"/>
        </w:r>
        <w:r>
          <w:rPr>
            <w:noProof/>
            <w:webHidden/>
          </w:rPr>
          <w:instrText xml:space="preserve"> PAGEREF _Toc453846226 \h </w:instrText>
        </w:r>
        <w:r>
          <w:rPr>
            <w:noProof/>
            <w:webHidden/>
          </w:rPr>
        </w:r>
        <w:r>
          <w:rPr>
            <w:noProof/>
            <w:webHidden/>
          </w:rPr>
          <w:fldChar w:fldCharType="separate"/>
        </w:r>
        <w:r>
          <w:rPr>
            <w:noProof/>
            <w:webHidden/>
          </w:rPr>
          <w:t>61</w:t>
        </w:r>
        <w:r>
          <w:rPr>
            <w:noProof/>
            <w:webHidden/>
          </w:rPr>
          <w:fldChar w:fldCharType="end"/>
        </w:r>
      </w:hyperlink>
    </w:p>
    <w:p w:rsidR="003D787D" w:rsidRDefault="003D787D">
      <w:pPr>
        <w:pStyle w:val="TDC3"/>
        <w:rPr>
          <w:rFonts w:asciiTheme="minorHAnsi" w:eastAsiaTheme="minorEastAsia" w:hAnsiTheme="minorHAnsi" w:cstheme="minorBidi"/>
          <w:noProof/>
          <w:sz w:val="22"/>
          <w:szCs w:val="22"/>
          <w:lang w:val="es-MX" w:eastAsia="es-MX"/>
        </w:rPr>
      </w:pPr>
      <w:hyperlink w:anchor="_Toc453846227" w:history="1">
        <w:r w:rsidRPr="00D465CB">
          <w:rPr>
            <w:rStyle w:val="Hipervnculo"/>
            <w:noProof/>
          </w:rPr>
          <w:t>5.2.5.1.</w:t>
        </w:r>
        <w:r>
          <w:rPr>
            <w:rFonts w:asciiTheme="minorHAnsi" w:eastAsiaTheme="minorEastAsia" w:hAnsiTheme="minorHAnsi" w:cstheme="minorBidi"/>
            <w:noProof/>
            <w:sz w:val="22"/>
            <w:szCs w:val="22"/>
            <w:lang w:val="es-MX" w:eastAsia="es-MX"/>
          </w:rPr>
          <w:tab/>
        </w:r>
        <w:r w:rsidRPr="00D465CB">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_Toc453846227 \h </w:instrText>
        </w:r>
        <w:r>
          <w:rPr>
            <w:noProof/>
            <w:webHidden/>
          </w:rPr>
        </w:r>
        <w:r>
          <w:rPr>
            <w:noProof/>
            <w:webHidden/>
          </w:rPr>
          <w:fldChar w:fldCharType="separate"/>
        </w:r>
        <w:r>
          <w:rPr>
            <w:noProof/>
            <w:webHidden/>
          </w:rPr>
          <w:t>61</w:t>
        </w:r>
        <w:r>
          <w:rPr>
            <w:noProof/>
            <w:webHidden/>
          </w:rPr>
          <w:fldChar w:fldCharType="end"/>
        </w:r>
      </w:hyperlink>
    </w:p>
    <w:p w:rsidR="003D787D" w:rsidRDefault="003D787D">
      <w:pPr>
        <w:pStyle w:val="TDC3"/>
        <w:rPr>
          <w:rFonts w:asciiTheme="minorHAnsi" w:eastAsiaTheme="minorEastAsia" w:hAnsiTheme="minorHAnsi" w:cstheme="minorBidi"/>
          <w:noProof/>
          <w:sz w:val="22"/>
          <w:szCs w:val="22"/>
          <w:lang w:val="es-MX" w:eastAsia="es-MX"/>
        </w:rPr>
      </w:pPr>
      <w:hyperlink w:anchor="_Toc453846228" w:history="1">
        <w:r w:rsidRPr="00D465CB">
          <w:rPr>
            <w:rStyle w:val="Hipervnculo"/>
            <w:noProof/>
          </w:rPr>
          <w:t>5.2.5.2.</w:t>
        </w:r>
        <w:r>
          <w:rPr>
            <w:rFonts w:asciiTheme="minorHAnsi" w:eastAsiaTheme="minorEastAsia" w:hAnsiTheme="minorHAnsi" w:cstheme="minorBidi"/>
            <w:noProof/>
            <w:sz w:val="22"/>
            <w:szCs w:val="22"/>
            <w:lang w:val="es-MX" w:eastAsia="es-MX"/>
          </w:rPr>
          <w:tab/>
        </w:r>
        <w:r w:rsidRPr="00D465CB">
          <w:rPr>
            <w:rStyle w:val="Hipervnculo"/>
            <w:noProof/>
            <w:lang w:val="es-MX"/>
          </w:rPr>
          <w:t>VA02 Validar Unidades de Producto</w:t>
        </w:r>
        <w:r>
          <w:rPr>
            <w:noProof/>
            <w:webHidden/>
          </w:rPr>
          <w:tab/>
        </w:r>
        <w:r>
          <w:rPr>
            <w:noProof/>
            <w:webHidden/>
          </w:rPr>
          <w:fldChar w:fldCharType="begin"/>
        </w:r>
        <w:r>
          <w:rPr>
            <w:noProof/>
            <w:webHidden/>
          </w:rPr>
          <w:instrText xml:space="preserve"> PAGEREF _Toc453846228 \h </w:instrText>
        </w:r>
        <w:r>
          <w:rPr>
            <w:noProof/>
            <w:webHidden/>
          </w:rPr>
        </w:r>
        <w:r>
          <w:rPr>
            <w:noProof/>
            <w:webHidden/>
          </w:rPr>
          <w:fldChar w:fldCharType="separate"/>
        </w:r>
        <w:r>
          <w:rPr>
            <w:noProof/>
            <w:webHidden/>
          </w:rPr>
          <w:t>70</w:t>
        </w:r>
        <w:r>
          <w:rPr>
            <w:noProof/>
            <w:webHidden/>
          </w:rPr>
          <w:fldChar w:fldCharType="end"/>
        </w:r>
      </w:hyperlink>
    </w:p>
    <w:p w:rsidR="003D787D" w:rsidRDefault="003D787D">
      <w:pPr>
        <w:pStyle w:val="TDC3"/>
        <w:rPr>
          <w:rFonts w:asciiTheme="minorHAnsi" w:eastAsiaTheme="minorEastAsia" w:hAnsiTheme="minorHAnsi" w:cstheme="minorBidi"/>
          <w:noProof/>
          <w:sz w:val="22"/>
          <w:szCs w:val="22"/>
          <w:lang w:val="es-MX" w:eastAsia="es-MX"/>
        </w:rPr>
      </w:pPr>
      <w:hyperlink w:anchor="_Toc453846229" w:history="1">
        <w:r w:rsidRPr="00D465CB">
          <w:rPr>
            <w:rStyle w:val="Hipervnculo"/>
            <w:noProof/>
          </w:rPr>
          <w:t>5.2.5.3.</w:t>
        </w:r>
        <w:r>
          <w:rPr>
            <w:rFonts w:asciiTheme="minorHAnsi" w:eastAsiaTheme="minorEastAsia" w:hAnsiTheme="minorHAnsi" w:cstheme="minorBidi"/>
            <w:noProof/>
            <w:sz w:val="22"/>
            <w:szCs w:val="22"/>
            <w:lang w:val="es-MX" w:eastAsia="es-MX"/>
          </w:rPr>
          <w:tab/>
        </w:r>
        <w:r w:rsidRPr="00D465CB">
          <w:rPr>
            <w:rStyle w:val="Hipervnculo"/>
            <w:noProof/>
            <w:lang w:val="es-MX"/>
          </w:rPr>
          <w:t>VA03 Validar Cantidad Proporcionada</w:t>
        </w:r>
        <w:r>
          <w:rPr>
            <w:noProof/>
            <w:webHidden/>
          </w:rPr>
          <w:tab/>
        </w:r>
        <w:r>
          <w:rPr>
            <w:noProof/>
            <w:webHidden/>
          </w:rPr>
          <w:fldChar w:fldCharType="begin"/>
        </w:r>
        <w:r>
          <w:rPr>
            <w:noProof/>
            <w:webHidden/>
          </w:rPr>
          <w:instrText xml:space="preserve"> PAGEREF _Toc453846229 \h </w:instrText>
        </w:r>
        <w:r>
          <w:rPr>
            <w:noProof/>
            <w:webHidden/>
          </w:rPr>
        </w:r>
        <w:r>
          <w:rPr>
            <w:noProof/>
            <w:webHidden/>
          </w:rPr>
          <w:fldChar w:fldCharType="separate"/>
        </w:r>
        <w:r>
          <w:rPr>
            <w:noProof/>
            <w:webHidden/>
          </w:rPr>
          <w:t>71</w:t>
        </w:r>
        <w:r>
          <w:rPr>
            <w:noProof/>
            <w:webHidden/>
          </w:rPr>
          <w:fldChar w:fldCharType="end"/>
        </w:r>
      </w:hyperlink>
    </w:p>
    <w:p w:rsidR="003D787D" w:rsidRDefault="003D787D">
      <w:pPr>
        <w:pStyle w:val="TDC3"/>
        <w:rPr>
          <w:rFonts w:asciiTheme="minorHAnsi" w:eastAsiaTheme="minorEastAsia" w:hAnsiTheme="minorHAnsi" w:cstheme="minorBidi"/>
          <w:noProof/>
          <w:sz w:val="22"/>
          <w:szCs w:val="22"/>
          <w:lang w:val="es-MX" w:eastAsia="es-MX"/>
        </w:rPr>
      </w:pPr>
      <w:hyperlink w:anchor="_Toc453846230" w:history="1">
        <w:r w:rsidRPr="00D465CB">
          <w:rPr>
            <w:rStyle w:val="Hipervnculo"/>
            <w:noProof/>
          </w:rPr>
          <w:t>5.2.5.4.</w:t>
        </w:r>
        <w:r>
          <w:rPr>
            <w:rFonts w:asciiTheme="minorHAnsi" w:eastAsiaTheme="minorEastAsia" w:hAnsiTheme="minorHAnsi" w:cstheme="minorBidi"/>
            <w:noProof/>
            <w:sz w:val="22"/>
            <w:szCs w:val="22"/>
            <w:lang w:val="es-MX" w:eastAsia="es-MX"/>
          </w:rPr>
          <w:tab/>
        </w:r>
        <w:r w:rsidRPr="00D465CB">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_Toc453846230 \h </w:instrText>
        </w:r>
        <w:r>
          <w:rPr>
            <w:noProof/>
            <w:webHidden/>
          </w:rPr>
        </w:r>
        <w:r>
          <w:rPr>
            <w:noProof/>
            <w:webHidden/>
          </w:rPr>
          <w:fldChar w:fldCharType="separate"/>
        </w:r>
        <w:r>
          <w:rPr>
            <w:noProof/>
            <w:webHidden/>
          </w:rPr>
          <w:t>71</w:t>
        </w:r>
        <w:r>
          <w:rPr>
            <w:noProof/>
            <w:webHidden/>
          </w:rPr>
          <w:fldChar w:fldCharType="end"/>
        </w:r>
      </w:hyperlink>
    </w:p>
    <w:p w:rsidR="003D787D" w:rsidRDefault="003D787D">
      <w:pPr>
        <w:pStyle w:val="TDC3"/>
        <w:rPr>
          <w:rFonts w:asciiTheme="minorHAnsi" w:eastAsiaTheme="minorEastAsia" w:hAnsiTheme="minorHAnsi" w:cstheme="minorBidi"/>
          <w:noProof/>
          <w:sz w:val="22"/>
          <w:szCs w:val="22"/>
          <w:lang w:val="es-MX" w:eastAsia="es-MX"/>
        </w:rPr>
      </w:pPr>
      <w:hyperlink w:anchor="_Toc453846231" w:history="1">
        <w:r w:rsidRPr="00D465CB">
          <w:rPr>
            <w:rStyle w:val="Hipervnculo"/>
            <w:noProof/>
          </w:rPr>
          <w:t>5.2.5.5.</w:t>
        </w:r>
        <w:r>
          <w:rPr>
            <w:rFonts w:asciiTheme="minorHAnsi" w:eastAsiaTheme="minorEastAsia" w:hAnsiTheme="minorHAnsi" w:cstheme="minorBidi"/>
            <w:noProof/>
            <w:sz w:val="22"/>
            <w:szCs w:val="22"/>
            <w:lang w:val="es-MX" w:eastAsia="es-MX"/>
          </w:rPr>
          <w:tab/>
        </w:r>
        <w:r w:rsidRPr="00D465CB">
          <w:rPr>
            <w:rStyle w:val="Hipervnculo"/>
            <w:noProof/>
            <w:lang w:val="es-MX"/>
          </w:rPr>
          <w:t>VA05 Validar Importe</w:t>
        </w:r>
        <w:r w:rsidRPr="00D465CB">
          <w:rPr>
            <w:rStyle w:val="Hipervnculo"/>
            <w:noProof/>
          </w:rPr>
          <w:t xml:space="preserve"> Total de Productos Cambiados</w:t>
        </w:r>
        <w:r>
          <w:rPr>
            <w:noProof/>
            <w:webHidden/>
          </w:rPr>
          <w:tab/>
        </w:r>
        <w:r>
          <w:rPr>
            <w:noProof/>
            <w:webHidden/>
          </w:rPr>
          <w:fldChar w:fldCharType="begin"/>
        </w:r>
        <w:r>
          <w:rPr>
            <w:noProof/>
            <w:webHidden/>
          </w:rPr>
          <w:instrText xml:space="preserve"> PAGEREF _Toc453846231 \h </w:instrText>
        </w:r>
        <w:r>
          <w:rPr>
            <w:noProof/>
            <w:webHidden/>
          </w:rPr>
        </w:r>
        <w:r>
          <w:rPr>
            <w:noProof/>
            <w:webHidden/>
          </w:rPr>
          <w:fldChar w:fldCharType="separate"/>
        </w:r>
        <w:r>
          <w:rPr>
            <w:noProof/>
            <w:webHidden/>
          </w:rPr>
          <w:t>72</w:t>
        </w:r>
        <w:r>
          <w:rPr>
            <w:noProof/>
            <w:webHidden/>
          </w:rPr>
          <w:fldChar w:fldCharType="end"/>
        </w:r>
      </w:hyperlink>
    </w:p>
    <w:p w:rsidR="003D787D" w:rsidRDefault="003D787D">
      <w:pPr>
        <w:pStyle w:val="TDC1"/>
        <w:rPr>
          <w:rFonts w:asciiTheme="minorHAnsi" w:eastAsiaTheme="minorEastAsia" w:hAnsiTheme="minorHAnsi" w:cstheme="minorBidi"/>
          <w:iCs w:val="0"/>
          <w:sz w:val="22"/>
          <w:szCs w:val="22"/>
          <w:lang w:val="es-MX" w:eastAsia="es-MX"/>
        </w:rPr>
      </w:pPr>
      <w:hyperlink w:anchor="_Toc453846232" w:history="1">
        <w:r w:rsidRPr="00D465CB">
          <w:rPr>
            <w:rStyle w:val="Hipervnculo"/>
          </w:rPr>
          <w:t>6  Poscondiciones</w:t>
        </w:r>
        <w:r>
          <w:rPr>
            <w:webHidden/>
          </w:rPr>
          <w:tab/>
        </w:r>
        <w:r>
          <w:rPr>
            <w:webHidden/>
          </w:rPr>
          <w:fldChar w:fldCharType="begin"/>
        </w:r>
        <w:r>
          <w:rPr>
            <w:webHidden/>
          </w:rPr>
          <w:instrText xml:space="preserve"> PAGEREF _Toc453846232 \h </w:instrText>
        </w:r>
        <w:r>
          <w:rPr>
            <w:webHidden/>
          </w:rPr>
        </w:r>
        <w:r>
          <w:rPr>
            <w:webHidden/>
          </w:rPr>
          <w:fldChar w:fldCharType="separate"/>
        </w:r>
        <w:r>
          <w:rPr>
            <w:webHidden/>
          </w:rPr>
          <w:t>72</w:t>
        </w:r>
        <w:r>
          <w:rPr>
            <w:webHidden/>
          </w:rPr>
          <w:fldChar w:fldCharType="end"/>
        </w:r>
      </w:hyperlink>
    </w:p>
    <w:p w:rsidR="003D787D" w:rsidRDefault="003D787D">
      <w:pPr>
        <w:pStyle w:val="TDC2"/>
        <w:rPr>
          <w:rFonts w:asciiTheme="minorHAnsi" w:eastAsiaTheme="minorEastAsia" w:hAnsiTheme="minorHAnsi" w:cstheme="minorBidi"/>
          <w:iCs w:val="0"/>
          <w:noProof/>
          <w:sz w:val="22"/>
          <w:szCs w:val="22"/>
          <w:lang w:val="es-MX" w:eastAsia="es-MX"/>
        </w:rPr>
      </w:pPr>
      <w:hyperlink w:anchor="_Toc453846233" w:history="1">
        <w:r w:rsidRPr="00D465CB">
          <w:rPr>
            <w:rStyle w:val="Hipervnculo"/>
            <w:rFonts w:cs="Arial"/>
            <w:noProof/>
          </w:rPr>
          <w:t>6.1</w:t>
        </w:r>
        <w:r>
          <w:rPr>
            <w:rFonts w:asciiTheme="minorHAnsi" w:eastAsiaTheme="minorEastAsia" w:hAnsiTheme="minorHAnsi" w:cstheme="minorBidi"/>
            <w:iCs w:val="0"/>
            <w:noProof/>
            <w:sz w:val="22"/>
            <w:szCs w:val="22"/>
            <w:lang w:val="es-MX" w:eastAsia="es-MX"/>
          </w:rPr>
          <w:tab/>
        </w:r>
        <w:r w:rsidRPr="00D465CB">
          <w:rPr>
            <w:rStyle w:val="Hipervnculo"/>
            <w:rFonts w:cs="Arial"/>
            <w:noProof/>
          </w:rPr>
          <w:t>Generales</w:t>
        </w:r>
        <w:r>
          <w:rPr>
            <w:noProof/>
            <w:webHidden/>
          </w:rPr>
          <w:tab/>
        </w:r>
        <w:r>
          <w:rPr>
            <w:noProof/>
            <w:webHidden/>
          </w:rPr>
          <w:fldChar w:fldCharType="begin"/>
        </w:r>
        <w:r>
          <w:rPr>
            <w:noProof/>
            <w:webHidden/>
          </w:rPr>
          <w:instrText xml:space="preserve"> PAGEREF _Toc453846233 \h </w:instrText>
        </w:r>
        <w:r>
          <w:rPr>
            <w:noProof/>
            <w:webHidden/>
          </w:rPr>
        </w:r>
        <w:r>
          <w:rPr>
            <w:noProof/>
            <w:webHidden/>
          </w:rPr>
          <w:fldChar w:fldCharType="separate"/>
        </w:r>
        <w:r>
          <w:rPr>
            <w:noProof/>
            <w:webHidden/>
          </w:rPr>
          <w:t>72</w:t>
        </w:r>
        <w:r>
          <w:rPr>
            <w:noProof/>
            <w:webHidden/>
          </w:rPr>
          <w:fldChar w:fldCharType="end"/>
        </w:r>
      </w:hyperlink>
    </w:p>
    <w:p w:rsidR="003D787D" w:rsidRDefault="003D787D">
      <w:pPr>
        <w:pStyle w:val="TDC1"/>
        <w:rPr>
          <w:rFonts w:asciiTheme="minorHAnsi" w:eastAsiaTheme="minorEastAsia" w:hAnsiTheme="minorHAnsi" w:cstheme="minorBidi"/>
          <w:iCs w:val="0"/>
          <w:sz w:val="22"/>
          <w:szCs w:val="22"/>
          <w:lang w:val="es-MX" w:eastAsia="es-MX"/>
        </w:rPr>
      </w:pPr>
      <w:hyperlink w:anchor="_Toc453846234" w:history="1">
        <w:r w:rsidRPr="00D465CB">
          <w:rPr>
            <w:rStyle w:val="Hipervnculo"/>
          </w:rPr>
          <w:t>7</w:t>
        </w:r>
        <w:r>
          <w:rPr>
            <w:rFonts w:asciiTheme="minorHAnsi" w:eastAsiaTheme="minorEastAsia" w:hAnsiTheme="minorHAnsi" w:cstheme="minorBidi"/>
            <w:iCs w:val="0"/>
            <w:sz w:val="22"/>
            <w:szCs w:val="22"/>
            <w:lang w:val="es-MX" w:eastAsia="es-MX"/>
          </w:rPr>
          <w:tab/>
        </w:r>
        <w:r w:rsidRPr="00D465CB">
          <w:rPr>
            <w:rStyle w:val="Hipervnculo"/>
          </w:rPr>
          <w:t>Anexos</w:t>
        </w:r>
        <w:r>
          <w:rPr>
            <w:webHidden/>
          </w:rPr>
          <w:tab/>
        </w:r>
        <w:r>
          <w:rPr>
            <w:webHidden/>
          </w:rPr>
          <w:fldChar w:fldCharType="begin"/>
        </w:r>
        <w:r>
          <w:rPr>
            <w:webHidden/>
          </w:rPr>
          <w:instrText xml:space="preserve"> PAGEREF _Toc453846234 \h </w:instrText>
        </w:r>
        <w:r>
          <w:rPr>
            <w:webHidden/>
          </w:rPr>
        </w:r>
        <w:r>
          <w:rPr>
            <w:webHidden/>
          </w:rPr>
          <w:fldChar w:fldCharType="separate"/>
        </w:r>
        <w:r>
          <w:rPr>
            <w:webHidden/>
          </w:rPr>
          <w:t>72</w:t>
        </w:r>
        <w:r>
          <w:rPr>
            <w:webHidden/>
          </w:rPr>
          <w:fldChar w:fldCharType="end"/>
        </w:r>
      </w:hyperlink>
    </w:p>
    <w:p w:rsidR="003D787D" w:rsidRDefault="003D787D">
      <w:pPr>
        <w:pStyle w:val="TDC1"/>
        <w:rPr>
          <w:rFonts w:asciiTheme="minorHAnsi" w:eastAsiaTheme="minorEastAsia" w:hAnsiTheme="minorHAnsi" w:cstheme="minorBidi"/>
          <w:iCs w:val="0"/>
          <w:sz w:val="22"/>
          <w:szCs w:val="22"/>
          <w:lang w:val="es-MX" w:eastAsia="es-MX"/>
        </w:rPr>
      </w:pPr>
      <w:hyperlink w:anchor="_Toc453846235" w:history="1">
        <w:r w:rsidRPr="00D465CB">
          <w:rPr>
            <w:rStyle w:val="Hipervnculo"/>
          </w:rPr>
          <w:t>8</w:t>
        </w:r>
        <w:r>
          <w:rPr>
            <w:rFonts w:asciiTheme="minorHAnsi" w:eastAsiaTheme="minorEastAsia" w:hAnsiTheme="minorHAnsi" w:cstheme="minorBidi"/>
            <w:iCs w:val="0"/>
            <w:sz w:val="22"/>
            <w:szCs w:val="22"/>
            <w:lang w:val="es-MX" w:eastAsia="es-MX"/>
          </w:rPr>
          <w:tab/>
        </w:r>
        <w:r w:rsidRPr="00D465CB">
          <w:rPr>
            <w:rStyle w:val="Hipervnculo"/>
          </w:rPr>
          <w:t>Diagramas</w:t>
        </w:r>
        <w:r>
          <w:rPr>
            <w:webHidden/>
          </w:rPr>
          <w:tab/>
        </w:r>
        <w:r>
          <w:rPr>
            <w:webHidden/>
          </w:rPr>
          <w:fldChar w:fldCharType="begin"/>
        </w:r>
        <w:r>
          <w:rPr>
            <w:webHidden/>
          </w:rPr>
          <w:instrText xml:space="preserve"> PAGEREF _Toc453846235 \h </w:instrText>
        </w:r>
        <w:r>
          <w:rPr>
            <w:webHidden/>
          </w:rPr>
        </w:r>
        <w:r>
          <w:rPr>
            <w:webHidden/>
          </w:rPr>
          <w:fldChar w:fldCharType="separate"/>
        </w:r>
        <w:r>
          <w:rPr>
            <w:webHidden/>
          </w:rPr>
          <w:t>72</w:t>
        </w:r>
        <w:r>
          <w:rPr>
            <w:webHidden/>
          </w:rPr>
          <w:fldChar w:fldCharType="end"/>
        </w:r>
      </w:hyperlink>
    </w:p>
    <w:p w:rsidR="003D787D" w:rsidRDefault="003D787D">
      <w:pPr>
        <w:pStyle w:val="TDC1"/>
        <w:rPr>
          <w:rFonts w:asciiTheme="minorHAnsi" w:eastAsiaTheme="minorEastAsia" w:hAnsiTheme="minorHAnsi" w:cstheme="minorBidi"/>
          <w:iCs w:val="0"/>
          <w:sz w:val="22"/>
          <w:szCs w:val="22"/>
          <w:lang w:val="es-MX" w:eastAsia="es-MX"/>
        </w:rPr>
      </w:pPr>
      <w:hyperlink w:anchor="_Toc453846236" w:history="1">
        <w:r w:rsidRPr="00D465CB">
          <w:rPr>
            <w:rStyle w:val="Hipervnculo"/>
          </w:rPr>
          <w:t>9</w:t>
        </w:r>
        <w:r>
          <w:rPr>
            <w:rFonts w:asciiTheme="minorHAnsi" w:eastAsiaTheme="minorEastAsia" w:hAnsiTheme="minorHAnsi" w:cstheme="minorBidi"/>
            <w:iCs w:val="0"/>
            <w:sz w:val="22"/>
            <w:szCs w:val="22"/>
            <w:lang w:val="es-MX" w:eastAsia="es-MX"/>
          </w:rPr>
          <w:tab/>
        </w:r>
        <w:r w:rsidRPr="00D465CB">
          <w:rPr>
            <w:rStyle w:val="Hipervnculo"/>
          </w:rPr>
          <w:t>Propuesta de Pantallas</w:t>
        </w:r>
        <w:r>
          <w:rPr>
            <w:webHidden/>
          </w:rPr>
          <w:tab/>
        </w:r>
        <w:r>
          <w:rPr>
            <w:webHidden/>
          </w:rPr>
          <w:fldChar w:fldCharType="begin"/>
        </w:r>
        <w:r>
          <w:rPr>
            <w:webHidden/>
          </w:rPr>
          <w:instrText xml:space="preserve"> PAGEREF _Toc453846236 \h </w:instrText>
        </w:r>
        <w:r>
          <w:rPr>
            <w:webHidden/>
          </w:rPr>
        </w:r>
        <w:r>
          <w:rPr>
            <w:webHidden/>
          </w:rPr>
          <w:fldChar w:fldCharType="separate"/>
        </w:r>
        <w:r>
          <w:rPr>
            <w:webHidden/>
          </w:rPr>
          <w:t>72</w:t>
        </w:r>
        <w:r>
          <w:rPr>
            <w:webHidden/>
          </w:rPr>
          <w:fldChar w:fldCharType="end"/>
        </w:r>
      </w:hyperlink>
    </w:p>
    <w:p w:rsidR="003D787D" w:rsidRDefault="003D787D">
      <w:pPr>
        <w:pStyle w:val="TDC1"/>
        <w:tabs>
          <w:tab w:val="left" w:pos="720"/>
        </w:tabs>
        <w:rPr>
          <w:rFonts w:asciiTheme="minorHAnsi" w:eastAsiaTheme="minorEastAsia" w:hAnsiTheme="minorHAnsi" w:cstheme="minorBidi"/>
          <w:iCs w:val="0"/>
          <w:sz w:val="22"/>
          <w:szCs w:val="22"/>
          <w:lang w:val="es-MX" w:eastAsia="es-MX"/>
        </w:rPr>
      </w:pPr>
      <w:hyperlink w:anchor="_Toc453846237" w:history="1">
        <w:r w:rsidRPr="00D465CB">
          <w:rPr>
            <w:rStyle w:val="Hipervnculo"/>
          </w:rPr>
          <w:t>10</w:t>
        </w:r>
        <w:r>
          <w:rPr>
            <w:rFonts w:asciiTheme="minorHAnsi" w:eastAsiaTheme="minorEastAsia" w:hAnsiTheme="minorHAnsi" w:cstheme="minorBidi"/>
            <w:iCs w:val="0"/>
            <w:sz w:val="22"/>
            <w:szCs w:val="22"/>
            <w:lang w:val="es-MX" w:eastAsia="es-MX"/>
          </w:rPr>
          <w:tab/>
        </w:r>
        <w:r w:rsidRPr="00D465CB">
          <w:rPr>
            <w:rStyle w:val="Hipervnculo"/>
          </w:rPr>
          <w:t>Firmas de Aceptación</w:t>
        </w:r>
        <w:r>
          <w:rPr>
            <w:webHidden/>
          </w:rPr>
          <w:tab/>
        </w:r>
        <w:r>
          <w:rPr>
            <w:webHidden/>
          </w:rPr>
          <w:fldChar w:fldCharType="begin"/>
        </w:r>
        <w:r>
          <w:rPr>
            <w:webHidden/>
          </w:rPr>
          <w:instrText xml:space="preserve"> PAGEREF _Toc453846237 \h </w:instrText>
        </w:r>
        <w:r>
          <w:rPr>
            <w:webHidden/>
          </w:rPr>
        </w:r>
        <w:r>
          <w:rPr>
            <w:webHidden/>
          </w:rPr>
          <w:fldChar w:fldCharType="separate"/>
        </w:r>
        <w:r>
          <w:rPr>
            <w:webHidden/>
          </w:rPr>
          <w:t>73</w:t>
        </w:r>
        <w:r>
          <w:rPr>
            <w:webHidden/>
          </w:rPr>
          <w:fldChar w:fldCharType="end"/>
        </w:r>
      </w:hyperlink>
    </w:p>
    <w:p w:rsidR="00481C4A" w:rsidRDefault="00973D1C"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2" w:name="_Toc423410238"/>
      <w:bookmarkStart w:id="3" w:name="_Toc425054504"/>
      <w:r>
        <w:rPr>
          <w:szCs w:val="36"/>
        </w:rPr>
        <w:lastRenderedPageBreak/>
        <w:t>Especificación del Caso de Uso:</w:t>
      </w:r>
      <w:r w:rsidRPr="006A744A">
        <w:rPr>
          <w:szCs w:val="36"/>
        </w:rPr>
        <w:t xml:space="preserve"> </w:t>
      </w:r>
      <w:r w:rsidR="00A87CAC">
        <w:rPr>
          <w:szCs w:val="36"/>
        </w:rPr>
        <w:t>Administrar Cambios de Producto</w:t>
      </w:r>
      <w:r w:rsidR="001A3BF5">
        <w:rPr>
          <w:szCs w:val="36"/>
        </w:rPr>
        <w:t xml:space="preserve"> </w:t>
      </w:r>
      <w:r w:rsidR="003F3508">
        <w:rPr>
          <w:szCs w:val="36"/>
        </w:rPr>
        <w:t>– CU</w:t>
      </w:r>
      <w:r w:rsidR="001C23D3">
        <w:rPr>
          <w:szCs w:val="36"/>
        </w:rPr>
        <w:t>ROLMOV2</w:t>
      </w:r>
      <w:r w:rsidR="00A87CAC">
        <w:rPr>
          <w:szCs w:val="36"/>
        </w:rPr>
        <w:t>6</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453846199"/>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453846200"/>
      <w:r>
        <w:t>2</w:t>
      </w:r>
      <w:r>
        <w:tab/>
      </w:r>
      <w:r w:rsidR="003907BC" w:rsidRPr="003907BC">
        <w:t>Caso de uso</w:t>
      </w:r>
      <w:r w:rsidR="00B97BC5">
        <w:t xml:space="preserve">: </w:t>
      </w:r>
      <w:bookmarkEnd w:id="5"/>
      <w:r w:rsidR="00A87CAC">
        <w:rPr>
          <w:szCs w:val="36"/>
        </w:rPr>
        <w:t>Administrar Cambios de P</w:t>
      </w:r>
      <w:r w:rsidR="00514E3A">
        <w:rPr>
          <w:szCs w:val="36"/>
        </w:rPr>
        <w:t>r</w:t>
      </w:r>
      <w:r w:rsidR="00A87CAC">
        <w:rPr>
          <w:szCs w:val="36"/>
        </w:rPr>
        <w:t>oducto</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A87CAC">
        <w:rPr>
          <w:szCs w:val="36"/>
        </w:rPr>
        <w:t>6</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453846201"/>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cambios de producto, ya sea de manera manual o automática</w:t>
      </w:r>
      <w:r w:rsidR="0072136F">
        <w:rPr>
          <w:sz w:val="20"/>
          <w:szCs w:val="20"/>
          <w:lang w:eastAsia="en-US"/>
        </w:rPr>
        <w:t>.</w:t>
      </w:r>
      <w:r w:rsidR="00514E3A">
        <w:rPr>
          <w:sz w:val="20"/>
          <w:szCs w:val="20"/>
          <w:lang w:eastAsia="en-US"/>
        </w:rPr>
        <w:t xml:space="preserve"> </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453846202"/>
      <w:r>
        <w:t>3</w:t>
      </w:r>
      <w:r>
        <w:tab/>
      </w:r>
      <w:r w:rsidR="007B6535">
        <w:t>Diagrama de Casos de Uso</w:t>
      </w:r>
      <w:bookmarkEnd w:id="10"/>
    </w:p>
    <w:p w:rsidR="00870460" w:rsidRDefault="00AA6408" w:rsidP="00EA7172">
      <w:pPr>
        <w:jc w:val="both"/>
        <w:rPr>
          <w:lang w:val="es-MX" w:eastAsia="es-MX"/>
        </w:rPr>
      </w:pPr>
      <w:r>
        <w:rPr>
          <w:noProof/>
          <w:lang w:val="es-MX" w:eastAsia="es-MX"/>
        </w:rPr>
        <w:drawing>
          <wp:inline distT="0" distB="0" distL="0" distR="0">
            <wp:extent cx="6333490" cy="3627821"/>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33490" cy="3627821"/>
                    </a:xfrm>
                    <a:prstGeom prst="rect">
                      <a:avLst/>
                    </a:prstGeom>
                    <a:noFill/>
                    <a:ln w="9525">
                      <a:noFill/>
                      <a:miter lim="800000"/>
                      <a:headEnd/>
                      <a:tailEnd/>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453846203"/>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453846204"/>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453846205"/>
      <w:r>
        <w:rPr>
          <w:rFonts w:cs="Arial"/>
        </w:rPr>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lastRenderedPageBreak/>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817572" w:rsidRPr="00817572" w:rsidRDefault="00817572" w:rsidP="00817572">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 día de trabajo asignado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 módulo configurado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actividad asociada a un módulo.</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el catálogo de Fases de la Transacción.</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w:t>
      </w:r>
      <w:r w:rsidR="003B2C59">
        <w:rPr>
          <w:rFonts w:cs="Arial"/>
          <w:sz w:val="20"/>
          <w:szCs w:val="20"/>
        </w:rPr>
        <w:t>r el catálogo de Tipos de Motivos</w:t>
      </w:r>
      <w:r w:rsidRPr="000625F5">
        <w:rPr>
          <w:rFonts w:cs="Arial"/>
          <w:sz w:val="20"/>
          <w:szCs w:val="20"/>
        </w:rPr>
        <w:t>.</w:t>
      </w:r>
    </w:p>
    <w:p w:rsidR="000625F5" w:rsidRDefault="003B2C59"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3B2C59" w:rsidRDefault="003B2C59"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3B2C59" w:rsidRPr="000625F5" w:rsidRDefault="003B2C59" w:rsidP="003B2C59">
      <w:pPr>
        <w:pStyle w:val="Prrafodelista"/>
        <w:numPr>
          <w:ilvl w:val="0"/>
          <w:numId w:val="4"/>
        </w:numPr>
        <w:jc w:val="both"/>
        <w:rPr>
          <w:sz w:val="20"/>
          <w:szCs w:val="20"/>
          <w:lang w:val="es-MX" w:eastAsia="en-US"/>
        </w:rPr>
      </w:pPr>
      <w:r>
        <w:rPr>
          <w:sz w:val="20"/>
          <w:szCs w:val="20"/>
          <w:lang w:val="es-MX" w:eastAsia="en-US"/>
        </w:rPr>
        <w:t xml:space="preserve">Debe existir el </w:t>
      </w:r>
      <w:r w:rsidR="00D822FF">
        <w:rPr>
          <w:sz w:val="20"/>
          <w:szCs w:val="20"/>
          <w:lang w:val="es-MX" w:eastAsia="en-US"/>
        </w:rPr>
        <w:t>catálogo</w:t>
      </w:r>
      <w:r>
        <w:rPr>
          <w:sz w:val="20"/>
          <w:szCs w:val="20"/>
          <w:lang w:val="es-MX" w:eastAsia="en-US"/>
        </w:rPr>
        <w:t xml:space="preserve"> de Tipos de Índice para Módulos de la Terminal.</w:t>
      </w:r>
    </w:p>
    <w:p w:rsidR="004D45D6" w:rsidRPr="003B2C59" w:rsidRDefault="004D45D6" w:rsidP="00481C4A">
      <w:pPr>
        <w:rPr>
          <w:i/>
          <w:color w:val="0000FF"/>
          <w:sz w:val="20"/>
          <w:szCs w:val="20"/>
          <w:lang w:val="es-MX"/>
        </w:rPr>
      </w:pPr>
    </w:p>
    <w:p w:rsidR="00481C4A" w:rsidRPr="003B2C59" w:rsidRDefault="00481C4A" w:rsidP="00481C4A">
      <w:pPr>
        <w:rPr>
          <w:i/>
          <w:color w:val="0000FF"/>
          <w:sz w:val="20"/>
          <w:szCs w:val="20"/>
          <w:lang w:val="es-MX"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453846206"/>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453846207"/>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195DCB">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195DCB">
      <w:pPr>
        <w:numPr>
          <w:ilvl w:val="1"/>
          <w:numId w:val="9"/>
        </w:numPr>
        <w:rPr>
          <w:rFonts w:cs="Arial"/>
          <w:sz w:val="20"/>
          <w:szCs w:val="20"/>
        </w:rPr>
      </w:pPr>
      <w:r>
        <w:rPr>
          <w:rFonts w:cs="Arial"/>
          <w:sz w:val="20"/>
          <w:szCs w:val="20"/>
        </w:rPr>
        <w:t>Clave del Día de Trabajo</w:t>
      </w:r>
    </w:p>
    <w:p w:rsidR="006D445A" w:rsidRDefault="006D445A" w:rsidP="00195DCB">
      <w:pPr>
        <w:numPr>
          <w:ilvl w:val="1"/>
          <w:numId w:val="9"/>
        </w:numPr>
        <w:rPr>
          <w:rFonts w:cs="Arial"/>
          <w:sz w:val="20"/>
          <w:szCs w:val="20"/>
        </w:rPr>
      </w:pPr>
      <w:r>
        <w:rPr>
          <w:rFonts w:cs="Arial"/>
          <w:sz w:val="20"/>
          <w:szCs w:val="20"/>
        </w:rPr>
        <w:t>Clave de la Visita</w:t>
      </w:r>
    </w:p>
    <w:p w:rsidR="00E356AC" w:rsidRDefault="00E356AC" w:rsidP="00195DCB">
      <w:pPr>
        <w:numPr>
          <w:ilvl w:val="1"/>
          <w:numId w:val="9"/>
        </w:numPr>
        <w:rPr>
          <w:rFonts w:cs="Arial"/>
          <w:sz w:val="20"/>
          <w:szCs w:val="20"/>
        </w:rPr>
      </w:pPr>
      <w:r>
        <w:rPr>
          <w:rFonts w:cs="Arial"/>
          <w:sz w:val="20"/>
          <w:szCs w:val="20"/>
        </w:rPr>
        <w:t>Clave del Cliente</w:t>
      </w:r>
    </w:p>
    <w:p w:rsidR="0073780B" w:rsidRPr="00802A62" w:rsidRDefault="00C358E7" w:rsidP="00195DCB">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019" w:history="1">
        <w:r w:rsidR="00F830A9" w:rsidRPr="00F830A9">
          <w:rPr>
            <w:rStyle w:val="Hipervnculo"/>
            <w:rFonts w:cs="Arial"/>
            <w:b/>
            <w:sz w:val="20"/>
            <w:szCs w:val="20"/>
            <w:lang w:val="es-MX"/>
          </w:rPr>
          <w:t>RNGEN019 Descripción Tipos de Índice para Módulos de la Terminal</w:t>
        </w:r>
      </w:hyperlink>
    </w:p>
    <w:p w:rsidR="004B3816" w:rsidRDefault="004B3816" w:rsidP="00195DCB">
      <w:pPr>
        <w:numPr>
          <w:ilvl w:val="1"/>
          <w:numId w:val="9"/>
        </w:numPr>
        <w:rPr>
          <w:rFonts w:cs="Arial"/>
          <w:b/>
          <w:sz w:val="20"/>
          <w:szCs w:val="20"/>
        </w:rPr>
      </w:pPr>
      <w:r w:rsidRPr="00600FA8">
        <w:rPr>
          <w:rFonts w:cs="Arial"/>
          <w:b/>
          <w:sz w:val="20"/>
          <w:szCs w:val="20"/>
        </w:rPr>
        <w:t>VAVDescripcion</w:t>
      </w:r>
    </w:p>
    <w:p w:rsidR="004B3816" w:rsidRDefault="004B3816" w:rsidP="00195DCB">
      <w:pPr>
        <w:numPr>
          <w:ilvl w:val="2"/>
          <w:numId w:val="9"/>
        </w:numPr>
        <w:ind w:left="1560" w:hanging="709"/>
        <w:rPr>
          <w:rFonts w:cs="Arial"/>
          <w:sz w:val="20"/>
          <w:szCs w:val="20"/>
        </w:rPr>
      </w:pPr>
      <w:r>
        <w:rPr>
          <w:rFonts w:cs="Arial"/>
          <w:sz w:val="20"/>
          <w:szCs w:val="20"/>
        </w:rPr>
        <w:t>VARCodigo</w:t>
      </w:r>
    </w:p>
    <w:p w:rsidR="004B3816" w:rsidRPr="00537723" w:rsidRDefault="004B3816" w:rsidP="00195DCB">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195DCB">
      <w:pPr>
        <w:numPr>
          <w:ilvl w:val="2"/>
          <w:numId w:val="9"/>
        </w:numPr>
        <w:ind w:left="1560" w:hanging="709"/>
        <w:rPr>
          <w:rFonts w:cs="Arial"/>
          <w:sz w:val="20"/>
          <w:szCs w:val="20"/>
        </w:rPr>
      </w:pPr>
      <w:r w:rsidRPr="0087412C">
        <w:rPr>
          <w:rFonts w:cs="Arial"/>
          <w:sz w:val="20"/>
          <w:szCs w:val="20"/>
        </w:rPr>
        <w:t>Descripcion</w:t>
      </w:r>
    </w:p>
    <w:p w:rsidR="006D445A" w:rsidRDefault="006D445A" w:rsidP="00195DCB">
      <w:pPr>
        <w:numPr>
          <w:ilvl w:val="0"/>
          <w:numId w:val="9"/>
        </w:numPr>
        <w:ind w:left="426" w:hanging="426"/>
        <w:rPr>
          <w:rFonts w:cs="Arial"/>
          <w:sz w:val="20"/>
          <w:szCs w:val="20"/>
        </w:rPr>
      </w:pPr>
      <w:bookmarkStart w:id="25" w:name="paso4"/>
      <w:r>
        <w:rPr>
          <w:rFonts w:cs="Arial"/>
          <w:sz w:val="20"/>
          <w:szCs w:val="20"/>
        </w:rPr>
        <w:t>El sistema obtiene la siguiente información:</w:t>
      </w:r>
    </w:p>
    <w:bookmarkEnd w:id="25"/>
    <w:p w:rsidR="006D445A" w:rsidRPr="004009E2" w:rsidRDefault="006D445A" w:rsidP="00195DCB">
      <w:pPr>
        <w:numPr>
          <w:ilvl w:val="1"/>
          <w:numId w:val="9"/>
        </w:numPr>
        <w:rPr>
          <w:rFonts w:cs="Arial"/>
          <w:b/>
          <w:sz w:val="20"/>
          <w:szCs w:val="20"/>
        </w:rPr>
      </w:pPr>
      <w:r w:rsidRPr="004009E2">
        <w:rPr>
          <w:rFonts w:cs="Arial"/>
          <w:b/>
          <w:sz w:val="20"/>
          <w:szCs w:val="20"/>
        </w:rPr>
        <w:t>TransProd</w:t>
      </w:r>
    </w:p>
    <w:p w:rsidR="004009E2" w:rsidRDefault="004009E2" w:rsidP="00195DCB">
      <w:pPr>
        <w:numPr>
          <w:ilvl w:val="2"/>
          <w:numId w:val="9"/>
        </w:numPr>
        <w:ind w:left="1560" w:hanging="709"/>
        <w:rPr>
          <w:rFonts w:cs="Arial"/>
          <w:sz w:val="20"/>
          <w:szCs w:val="20"/>
        </w:rPr>
      </w:pPr>
      <w:r>
        <w:rPr>
          <w:rFonts w:cs="Arial"/>
          <w:sz w:val="20"/>
          <w:szCs w:val="20"/>
        </w:rPr>
        <w:t>TransProdID</w:t>
      </w:r>
    </w:p>
    <w:p w:rsidR="006D445A" w:rsidRDefault="006D445A" w:rsidP="00195DCB">
      <w:pPr>
        <w:numPr>
          <w:ilvl w:val="2"/>
          <w:numId w:val="9"/>
        </w:numPr>
        <w:ind w:left="1560" w:hanging="709"/>
        <w:rPr>
          <w:rFonts w:cs="Arial"/>
          <w:sz w:val="20"/>
          <w:szCs w:val="20"/>
        </w:rPr>
      </w:pPr>
      <w:r>
        <w:rPr>
          <w:rFonts w:cs="Arial"/>
          <w:sz w:val="20"/>
          <w:szCs w:val="20"/>
        </w:rPr>
        <w:t>VisitaClave</w:t>
      </w:r>
    </w:p>
    <w:p w:rsidR="00AB273A" w:rsidRDefault="006D445A" w:rsidP="00195DCB">
      <w:pPr>
        <w:numPr>
          <w:ilvl w:val="2"/>
          <w:numId w:val="9"/>
        </w:numPr>
        <w:ind w:left="1560" w:hanging="709"/>
        <w:rPr>
          <w:rFonts w:cs="Arial"/>
          <w:sz w:val="20"/>
          <w:szCs w:val="20"/>
        </w:rPr>
      </w:pPr>
      <w:r w:rsidRPr="00AB273A">
        <w:rPr>
          <w:rFonts w:cs="Arial"/>
          <w:sz w:val="20"/>
          <w:szCs w:val="20"/>
        </w:rPr>
        <w:t>DiaClave</w:t>
      </w:r>
    </w:p>
    <w:p w:rsidR="006D445A" w:rsidRPr="00AB273A" w:rsidRDefault="006D445A" w:rsidP="00195DCB">
      <w:pPr>
        <w:numPr>
          <w:ilvl w:val="2"/>
          <w:numId w:val="9"/>
        </w:numPr>
        <w:ind w:left="1560" w:hanging="709"/>
        <w:rPr>
          <w:rFonts w:cs="Arial"/>
          <w:sz w:val="20"/>
          <w:szCs w:val="20"/>
        </w:rPr>
      </w:pPr>
      <w:r w:rsidRPr="00AB273A">
        <w:rPr>
          <w:rFonts w:cs="Arial"/>
          <w:sz w:val="20"/>
          <w:szCs w:val="20"/>
        </w:rPr>
        <w:t>Folio</w:t>
      </w:r>
    </w:p>
    <w:p w:rsidR="006D445A" w:rsidRPr="00A0072E" w:rsidRDefault="006D445A" w:rsidP="00195DCB">
      <w:pPr>
        <w:numPr>
          <w:ilvl w:val="2"/>
          <w:numId w:val="9"/>
        </w:numPr>
        <w:ind w:left="1560" w:hanging="709"/>
        <w:rPr>
          <w:rFonts w:cs="Arial"/>
          <w:sz w:val="20"/>
          <w:szCs w:val="20"/>
        </w:rPr>
      </w:pPr>
      <w:r>
        <w:rPr>
          <w:rFonts w:cs="Arial"/>
          <w:sz w:val="20"/>
          <w:szCs w:val="20"/>
        </w:rPr>
        <w:t xml:space="preserve">Tipo de acuerdo con la regla de negocio </w:t>
      </w:r>
      <w:hyperlink r:id="rId15" w:anchor="RNGEN315" w:history="1">
        <w:r w:rsidRPr="00C53C8B">
          <w:rPr>
            <w:rStyle w:val="Hipervnculo"/>
            <w:rFonts w:cs="Arial"/>
            <w:b/>
            <w:sz w:val="20"/>
            <w:szCs w:val="20"/>
          </w:rPr>
          <w:t>RNGEN</w:t>
        </w:r>
        <w:r w:rsidR="00C53C8B" w:rsidRPr="00C53C8B">
          <w:rPr>
            <w:rStyle w:val="Hipervnculo"/>
            <w:rFonts w:cs="Arial"/>
            <w:b/>
            <w:sz w:val="20"/>
            <w:szCs w:val="20"/>
          </w:rPr>
          <w:t>315</w:t>
        </w:r>
        <w:r w:rsidRPr="00C53C8B">
          <w:rPr>
            <w:rStyle w:val="Hipervnculo"/>
            <w:rFonts w:cs="Arial"/>
            <w:b/>
            <w:sz w:val="20"/>
            <w:szCs w:val="20"/>
          </w:rPr>
          <w:t xml:space="preserve"> Transacciones de Tipo </w:t>
        </w:r>
        <w:r w:rsidR="00C53C8B" w:rsidRPr="00C53C8B">
          <w:rPr>
            <w:rStyle w:val="Hipervnculo"/>
            <w:rFonts w:cs="Arial"/>
            <w:b/>
            <w:sz w:val="20"/>
            <w:szCs w:val="20"/>
          </w:rPr>
          <w:t>Cambio de Producto</w:t>
        </w:r>
      </w:hyperlink>
    </w:p>
    <w:p w:rsidR="00A0072E" w:rsidRDefault="00955029" w:rsidP="00195DCB">
      <w:pPr>
        <w:numPr>
          <w:ilvl w:val="2"/>
          <w:numId w:val="9"/>
        </w:numPr>
        <w:ind w:left="1560" w:hanging="709"/>
        <w:rPr>
          <w:rFonts w:cs="Arial"/>
          <w:sz w:val="20"/>
          <w:szCs w:val="20"/>
        </w:rPr>
      </w:pPr>
      <w:r w:rsidRPr="00955029">
        <w:rPr>
          <w:rFonts w:cs="Arial"/>
          <w:sz w:val="20"/>
          <w:szCs w:val="20"/>
        </w:rPr>
        <w:t>TipoFase</w:t>
      </w:r>
      <w:r w:rsidR="00C53C8B">
        <w:rPr>
          <w:rFonts w:cs="Arial"/>
          <w:sz w:val="20"/>
          <w:szCs w:val="20"/>
        </w:rPr>
        <w:t xml:space="preserve"> </w:t>
      </w:r>
      <w:r w:rsidR="007C7050">
        <w:rPr>
          <w:rFonts w:cs="Arial"/>
          <w:sz w:val="20"/>
          <w:szCs w:val="20"/>
        </w:rPr>
        <w:t xml:space="preserve">de acuerdo con la regla de negocio </w:t>
      </w:r>
      <w:hyperlink r:id="rId16" w:anchor="RNGEN140" w:history="1">
        <w:r w:rsidR="007C7050" w:rsidRPr="007C7050">
          <w:rPr>
            <w:rStyle w:val="Hipervnculo"/>
            <w:rFonts w:cs="Arial"/>
            <w:b/>
            <w:sz w:val="20"/>
            <w:szCs w:val="20"/>
          </w:rPr>
          <w:t>RNGEN140 Tipo Fase Captura</w:t>
        </w:r>
      </w:hyperlink>
    </w:p>
    <w:p w:rsidR="00C358E7" w:rsidRDefault="00C358E7" w:rsidP="00195DCB">
      <w:pPr>
        <w:numPr>
          <w:ilvl w:val="2"/>
          <w:numId w:val="9"/>
        </w:numPr>
        <w:ind w:left="1560" w:hanging="709"/>
        <w:rPr>
          <w:rFonts w:cs="Arial"/>
          <w:sz w:val="20"/>
          <w:szCs w:val="20"/>
        </w:rPr>
      </w:pPr>
      <w:r>
        <w:rPr>
          <w:rFonts w:cs="Arial"/>
          <w:sz w:val="20"/>
          <w:szCs w:val="20"/>
        </w:rPr>
        <w:t xml:space="preserve">TipoMovimiento de acuerdo con la regla de negocio </w:t>
      </w:r>
      <w:hyperlink r:id="rId17" w:anchor="RNROLMOV099" w:history="1">
        <w:r w:rsidR="005B5A2E" w:rsidRPr="003C3DFA">
          <w:rPr>
            <w:rStyle w:val="Hipervnculo"/>
            <w:rFonts w:cs="Arial"/>
            <w:b/>
            <w:sz w:val="20"/>
            <w:szCs w:val="20"/>
          </w:rPr>
          <w:t>RNROLMOV099 Transacciones con Movimientos de Entrada</w:t>
        </w:r>
      </w:hyperlink>
    </w:p>
    <w:p w:rsidR="00955029" w:rsidRPr="00955029" w:rsidRDefault="00955029" w:rsidP="00195DCB">
      <w:pPr>
        <w:numPr>
          <w:ilvl w:val="2"/>
          <w:numId w:val="9"/>
        </w:numPr>
        <w:ind w:left="1560" w:hanging="709"/>
        <w:rPr>
          <w:rFonts w:cs="Arial"/>
          <w:sz w:val="20"/>
          <w:szCs w:val="20"/>
        </w:rPr>
      </w:pPr>
      <w:r>
        <w:rPr>
          <w:rFonts w:cs="Arial"/>
          <w:sz w:val="20"/>
          <w:szCs w:val="20"/>
        </w:rPr>
        <w:t>FechaCaptura</w:t>
      </w:r>
    </w:p>
    <w:p w:rsidR="006D445A" w:rsidRPr="00682283" w:rsidRDefault="006D445A" w:rsidP="00195DCB">
      <w:pPr>
        <w:numPr>
          <w:ilvl w:val="2"/>
          <w:numId w:val="9"/>
        </w:numPr>
        <w:ind w:left="1560" w:hanging="709"/>
        <w:rPr>
          <w:rFonts w:cs="Arial"/>
          <w:b/>
          <w:sz w:val="20"/>
          <w:szCs w:val="20"/>
        </w:rPr>
      </w:pPr>
      <w:r w:rsidRPr="00682283">
        <w:rPr>
          <w:rFonts w:cs="Arial"/>
          <w:b/>
          <w:sz w:val="20"/>
          <w:szCs w:val="20"/>
        </w:rPr>
        <w:t>Visita</w:t>
      </w:r>
    </w:p>
    <w:p w:rsidR="006D445A" w:rsidRDefault="006D445A" w:rsidP="00195DCB">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8" w:anchor="RNGEN171" w:history="1">
        <w:r w:rsidR="00AB273A" w:rsidRPr="00AB273A">
          <w:rPr>
            <w:rStyle w:val="Hipervnculo"/>
            <w:rFonts w:cs="Arial"/>
            <w:b/>
            <w:sz w:val="20"/>
            <w:szCs w:val="20"/>
          </w:rPr>
          <w:t>RNGEN171 Información en Sesión</w:t>
        </w:r>
      </w:hyperlink>
    </w:p>
    <w:p w:rsidR="006D445A" w:rsidRPr="00E356AC" w:rsidRDefault="006D445A" w:rsidP="00195DCB">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9" w:anchor="RNGEN171" w:history="1">
        <w:r w:rsidR="00AB273A" w:rsidRPr="00AB273A">
          <w:rPr>
            <w:rStyle w:val="Hipervnculo"/>
            <w:rFonts w:cs="Arial"/>
            <w:b/>
            <w:sz w:val="20"/>
            <w:szCs w:val="20"/>
          </w:rPr>
          <w:t>RNGEN171 Información en Sesión</w:t>
        </w:r>
      </w:hyperlink>
    </w:p>
    <w:p w:rsidR="00E356AC" w:rsidRPr="00E356AC" w:rsidRDefault="00E356AC" w:rsidP="00195DCB">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20" w:anchor="RNGEN171" w:history="1">
        <w:r w:rsidRPr="00AB273A">
          <w:rPr>
            <w:rStyle w:val="Hipervnculo"/>
            <w:rFonts w:cs="Arial"/>
            <w:b/>
            <w:sz w:val="20"/>
            <w:szCs w:val="20"/>
          </w:rPr>
          <w:t>RNGEN171 Información en Sesión</w:t>
        </w:r>
      </w:hyperlink>
    </w:p>
    <w:p w:rsidR="008754E2" w:rsidRPr="00DA7239" w:rsidRDefault="009D1CBD" w:rsidP="00195DCB">
      <w:pPr>
        <w:numPr>
          <w:ilvl w:val="0"/>
          <w:numId w:val="9"/>
        </w:numPr>
        <w:ind w:left="426" w:hanging="426"/>
        <w:rPr>
          <w:rFonts w:cs="Arial"/>
          <w:sz w:val="20"/>
          <w:szCs w:val="20"/>
        </w:rPr>
      </w:pPr>
      <w:r w:rsidRPr="009E4709">
        <w:rPr>
          <w:rFonts w:cs="Arial"/>
          <w:sz w:val="20"/>
          <w:szCs w:val="20"/>
        </w:rPr>
        <w:t>Si &lt;</w:t>
      </w:r>
      <w:r>
        <w:rPr>
          <w:rFonts w:cs="Arial"/>
          <w:sz w:val="20"/>
          <w:szCs w:val="20"/>
        </w:rPr>
        <w:t>no se obtuvieron cambios</w:t>
      </w:r>
      <w:r w:rsidR="002C5E9D">
        <w:rPr>
          <w:rFonts w:cs="Arial"/>
          <w:sz w:val="20"/>
          <w:szCs w:val="20"/>
        </w:rPr>
        <w:t xml:space="preserve"> d</w:t>
      </w:r>
      <w:r>
        <w:rPr>
          <w:rFonts w:cs="Arial"/>
          <w:sz w:val="20"/>
          <w:szCs w:val="20"/>
        </w:rPr>
        <w:t>e producto en fase de captura,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195DCB">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195DCB">
      <w:pPr>
        <w:numPr>
          <w:ilvl w:val="2"/>
          <w:numId w:val="9"/>
        </w:numPr>
        <w:ind w:left="1560" w:hanging="709"/>
        <w:rPr>
          <w:rFonts w:cs="Arial"/>
          <w:sz w:val="20"/>
          <w:szCs w:val="20"/>
        </w:rPr>
      </w:pPr>
      <w:r>
        <w:rPr>
          <w:rFonts w:cs="Arial"/>
          <w:sz w:val="20"/>
          <w:szCs w:val="20"/>
        </w:rPr>
        <w:t xml:space="preserve">El sistema continúa en el </w:t>
      </w:r>
      <w:hyperlink w:anchor="Fin" w:history="1">
        <w:r w:rsidRPr="003C371D">
          <w:rPr>
            <w:rStyle w:val="Hipervnculo"/>
            <w:rFonts w:cs="Arial"/>
            <w:b/>
            <w:sz w:val="20"/>
            <w:szCs w:val="20"/>
          </w:rPr>
          <w:t>paso 11</w:t>
        </w:r>
      </w:hyperlink>
      <w:r>
        <w:rPr>
          <w:rFonts w:cs="Arial"/>
          <w:sz w:val="20"/>
          <w:szCs w:val="20"/>
        </w:rPr>
        <w:t xml:space="preserve"> del flujo básico</w:t>
      </w:r>
    </w:p>
    <w:p w:rsidR="009D1CBD" w:rsidRPr="009D1CBD" w:rsidRDefault="009D1CBD" w:rsidP="00195DCB">
      <w:pPr>
        <w:numPr>
          <w:ilvl w:val="1"/>
          <w:numId w:val="9"/>
        </w:numPr>
        <w:rPr>
          <w:rFonts w:cs="Arial"/>
          <w:sz w:val="20"/>
          <w:szCs w:val="20"/>
        </w:rPr>
      </w:pPr>
      <w:r>
        <w:rPr>
          <w:rFonts w:cs="Arial"/>
          <w:sz w:val="20"/>
          <w:szCs w:val="20"/>
        </w:rPr>
        <w:lastRenderedPageBreak/>
        <w:t xml:space="preserve">El sistema continúa con el flujo alterno opcional </w:t>
      </w:r>
      <w:bookmarkStart w:id="26" w:name="AO01_r"/>
      <w:r w:rsidR="00973D1C">
        <w:rPr>
          <w:rFonts w:cs="Arial"/>
          <w:b/>
          <w:sz w:val="20"/>
          <w:szCs w:val="20"/>
        </w:rPr>
        <w:fldChar w:fldCharType="begin"/>
      </w:r>
      <w:r w:rsidR="002A5B57">
        <w:rPr>
          <w:rFonts w:cs="Arial"/>
          <w:b/>
          <w:sz w:val="20"/>
          <w:szCs w:val="20"/>
        </w:rPr>
        <w:instrText xml:space="preserve"> HYPERLINK  \l "AO01" </w:instrText>
      </w:r>
      <w:r w:rsidR="00973D1C">
        <w:rPr>
          <w:rFonts w:cs="Arial"/>
          <w:b/>
          <w:sz w:val="20"/>
          <w:szCs w:val="20"/>
        </w:rPr>
        <w:fldChar w:fldCharType="separate"/>
      </w:r>
      <w:r w:rsidRPr="002A5B57">
        <w:rPr>
          <w:rStyle w:val="Hipervnculo"/>
          <w:rFonts w:cs="Arial"/>
          <w:b/>
          <w:sz w:val="20"/>
          <w:szCs w:val="20"/>
        </w:rPr>
        <w:t>AO01 Crear Cambio de Producto</w:t>
      </w:r>
      <w:bookmarkEnd w:id="26"/>
      <w:r w:rsidR="00973D1C">
        <w:rPr>
          <w:rFonts w:cs="Arial"/>
          <w:b/>
          <w:sz w:val="20"/>
          <w:szCs w:val="20"/>
        </w:rPr>
        <w:fldChar w:fldCharType="end"/>
      </w:r>
    </w:p>
    <w:p w:rsidR="006D445A" w:rsidRDefault="00C35101" w:rsidP="00195DCB">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195DCB">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195DCB">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195DCB">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195DCB">
      <w:pPr>
        <w:numPr>
          <w:ilvl w:val="0"/>
          <w:numId w:val="9"/>
        </w:numPr>
        <w:ind w:left="426" w:hanging="426"/>
        <w:rPr>
          <w:rFonts w:cs="Arial"/>
          <w:sz w:val="20"/>
          <w:szCs w:val="20"/>
        </w:rPr>
      </w:pPr>
      <w:r>
        <w:rPr>
          <w:rFonts w:cs="Arial"/>
          <w:sz w:val="20"/>
          <w:szCs w:val="20"/>
        </w:rPr>
        <w:t>Para cada Cambio de Producto obtenido</w:t>
      </w:r>
    </w:p>
    <w:p w:rsidR="0062791D" w:rsidRDefault="0062791D" w:rsidP="00195DCB">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195DCB">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Fase de acuerdo con la</w:t>
      </w:r>
      <w:r w:rsidR="00D8397E">
        <w:rPr>
          <w:rFonts w:cs="Arial"/>
          <w:sz w:val="20"/>
          <w:szCs w:val="20"/>
        </w:rPr>
        <w:t>s</w:t>
      </w:r>
      <w:r>
        <w:rPr>
          <w:rFonts w:cs="Arial"/>
          <w:sz w:val="20"/>
          <w:szCs w:val="20"/>
        </w:rPr>
        <w:t xml:space="preserve"> regla</w:t>
      </w:r>
      <w:r w:rsidR="00D8397E">
        <w:rPr>
          <w:rFonts w:cs="Arial"/>
          <w:sz w:val="20"/>
          <w:szCs w:val="20"/>
        </w:rPr>
        <w:t>s</w:t>
      </w:r>
      <w:r>
        <w:rPr>
          <w:rFonts w:cs="Arial"/>
          <w:sz w:val="20"/>
          <w:szCs w:val="20"/>
        </w:rPr>
        <w:t xml:space="preserve"> de negocio </w:t>
      </w:r>
      <w:hyperlink r:id="rId26" w:anchor="RNGEN043" w:history="1">
        <w:r w:rsidRPr="00FF1D4A">
          <w:rPr>
            <w:rStyle w:val="Hipervnculo"/>
            <w:rFonts w:cs="Arial"/>
            <w:b/>
            <w:sz w:val="20"/>
            <w:szCs w:val="20"/>
          </w:rPr>
          <w:t>RNGEN043 Descripción del Valor por Referencia Asociado</w:t>
        </w:r>
      </w:hyperlink>
      <w:r w:rsidR="00D8397E">
        <w:rPr>
          <w:rFonts w:cs="Arial"/>
          <w:b/>
          <w:sz w:val="20"/>
          <w:szCs w:val="20"/>
        </w:rPr>
        <w:t xml:space="preserve"> </w:t>
      </w:r>
      <w:r w:rsidR="00D8397E" w:rsidRPr="00D8397E">
        <w:rPr>
          <w:rFonts w:cs="Arial"/>
          <w:sz w:val="20"/>
          <w:szCs w:val="20"/>
        </w:rPr>
        <w:t xml:space="preserve">y </w:t>
      </w:r>
      <w:hyperlink r:id="rId27"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8"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9" w:anchor="RNGEN004" w:history="1">
        <w:r w:rsidR="00D8397E" w:rsidRPr="00D8397E">
          <w:rPr>
            <w:rStyle w:val="Hipervnculo"/>
            <w:rFonts w:cs="Arial"/>
            <w:b/>
            <w:sz w:val="20"/>
            <w:szCs w:val="20"/>
          </w:rPr>
          <w:t>RNGEN004 Información Deshabilitada</w:t>
        </w:r>
      </w:hyperlink>
    </w:p>
    <w:p w:rsidR="005460F3" w:rsidRDefault="005460F3" w:rsidP="00195DCB">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195DCB">
      <w:pPr>
        <w:numPr>
          <w:ilvl w:val="1"/>
          <w:numId w:val="9"/>
        </w:numPr>
        <w:ind w:left="851"/>
        <w:rPr>
          <w:rFonts w:cs="Arial"/>
          <w:sz w:val="20"/>
          <w:szCs w:val="20"/>
        </w:rPr>
      </w:pPr>
      <w:r>
        <w:rPr>
          <w:rFonts w:cs="Arial"/>
          <w:sz w:val="20"/>
          <w:szCs w:val="20"/>
        </w:rPr>
        <w:t xml:space="preserve">El sistema continúa con el flujo alterno opcional </w:t>
      </w:r>
      <w:hyperlink w:anchor="AO01" w:history="1">
        <w:r w:rsidRPr="002A5B57">
          <w:rPr>
            <w:rStyle w:val="Hipervnculo"/>
            <w:rFonts w:cs="Arial"/>
            <w:b/>
            <w:sz w:val="20"/>
            <w:szCs w:val="20"/>
          </w:rPr>
          <w:t>AO01 Crear Cambio de Producto</w:t>
        </w:r>
      </w:hyperlink>
    </w:p>
    <w:p w:rsidR="009D1CBD" w:rsidRDefault="00F3467D" w:rsidP="00195DCB">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Pr="00F3467D">
        <w:rPr>
          <w:rFonts w:cs="Arial"/>
          <w:sz w:val="20"/>
          <w:szCs w:val="20"/>
        </w:rPr>
        <w:t xml:space="preserve">un </w:t>
      </w:r>
      <w:r w:rsidRPr="001C36ED">
        <w:rPr>
          <w:rFonts w:cs="Arial"/>
          <w:sz w:val="20"/>
          <w:szCs w:val="20"/>
        </w:rPr>
        <w:t>Cambio</w:t>
      </w:r>
      <w:r w:rsidR="005460F3" w:rsidRPr="001C36ED">
        <w:rPr>
          <w:rFonts w:cs="Arial"/>
          <w:sz w:val="20"/>
          <w:szCs w:val="20"/>
        </w:rPr>
        <w:t xml:space="preserve"> de Producto</w:t>
      </w:r>
      <w:r>
        <w:rPr>
          <w:rFonts w:cs="Arial"/>
          <w:sz w:val="20"/>
          <w:szCs w:val="20"/>
        </w:rPr>
        <w:t xml:space="preserve"> de la lista</w:t>
      </w:r>
      <w:r w:rsidRPr="00F3467D">
        <w:rPr>
          <w:rFonts w:cs="Arial"/>
          <w:sz w:val="20"/>
          <w:szCs w:val="20"/>
        </w:rPr>
        <w:t>&gt;</w:t>
      </w:r>
    </w:p>
    <w:p w:rsidR="00570502" w:rsidRDefault="00570502" w:rsidP="00195DCB">
      <w:pPr>
        <w:numPr>
          <w:ilvl w:val="1"/>
          <w:numId w:val="9"/>
        </w:numPr>
        <w:ind w:left="851" w:hanging="425"/>
        <w:rPr>
          <w:rFonts w:cs="Arial"/>
          <w:sz w:val="20"/>
          <w:szCs w:val="20"/>
        </w:rPr>
      </w:pPr>
      <w:r>
        <w:rPr>
          <w:rFonts w:cs="Arial"/>
          <w:sz w:val="20"/>
          <w:szCs w:val="20"/>
        </w:rPr>
        <w:t>El sistema registra en sesión la siguiente información del Cambio de Producto seleccionado:</w:t>
      </w:r>
    </w:p>
    <w:p w:rsidR="00570502" w:rsidRDefault="00570502" w:rsidP="00195DCB">
      <w:pPr>
        <w:numPr>
          <w:ilvl w:val="2"/>
          <w:numId w:val="9"/>
        </w:numPr>
        <w:ind w:left="1560" w:hanging="709"/>
        <w:rPr>
          <w:rFonts w:cs="Arial"/>
          <w:sz w:val="20"/>
          <w:szCs w:val="20"/>
        </w:rPr>
      </w:pPr>
      <w:r>
        <w:rPr>
          <w:rFonts w:cs="Arial"/>
          <w:sz w:val="20"/>
          <w:szCs w:val="20"/>
        </w:rPr>
        <w:t>TransProdId</w:t>
      </w:r>
    </w:p>
    <w:p w:rsidR="00FF6C87" w:rsidRDefault="00FF6C87" w:rsidP="00195DCB">
      <w:pPr>
        <w:numPr>
          <w:ilvl w:val="2"/>
          <w:numId w:val="9"/>
        </w:numPr>
        <w:ind w:left="1560" w:hanging="709"/>
        <w:rPr>
          <w:rFonts w:cs="Arial"/>
          <w:sz w:val="20"/>
          <w:szCs w:val="20"/>
        </w:rPr>
      </w:pPr>
      <w:r>
        <w:rPr>
          <w:sz w:val="20"/>
          <w:lang w:val="es-MX"/>
        </w:rPr>
        <w:t>PCEPrecioClave</w:t>
      </w:r>
    </w:p>
    <w:p w:rsidR="00570502" w:rsidRDefault="00570502" w:rsidP="00195DCB">
      <w:pPr>
        <w:numPr>
          <w:ilvl w:val="2"/>
          <w:numId w:val="9"/>
        </w:numPr>
        <w:ind w:left="1560" w:hanging="709"/>
        <w:rPr>
          <w:rFonts w:cs="Arial"/>
          <w:sz w:val="20"/>
          <w:szCs w:val="20"/>
        </w:rPr>
      </w:pPr>
      <w:r>
        <w:rPr>
          <w:rFonts w:cs="Arial"/>
          <w:sz w:val="20"/>
          <w:szCs w:val="20"/>
        </w:rPr>
        <w:t>Folio</w:t>
      </w:r>
    </w:p>
    <w:p w:rsidR="00570502" w:rsidRPr="00DE24EE" w:rsidRDefault="00570502" w:rsidP="00195DCB">
      <w:pPr>
        <w:numPr>
          <w:ilvl w:val="2"/>
          <w:numId w:val="9"/>
        </w:numPr>
        <w:ind w:left="1560" w:hanging="709"/>
        <w:rPr>
          <w:rFonts w:cs="Arial"/>
          <w:sz w:val="20"/>
          <w:szCs w:val="20"/>
        </w:rPr>
      </w:pPr>
      <w:r>
        <w:rPr>
          <w:rFonts w:cs="Arial"/>
          <w:sz w:val="20"/>
          <w:szCs w:val="20"/>
        </w:rPr>
        <w:t>FechaCaptura</w:t>
      </w:r>
    </w:p>
    <w:p w:rsidR="00F3467D" w:rsidRDefault="00F3467D" w:rsidP="00195DCB">
      <w:pPr>
        <w:numPr>
          <w:ilvl w:val="1"/>
          <w:numId w:val="9"/>
        </w:numPr>
        <w:ind w:left="851" w:hanging="425"/>
        <w:rPr>
          <w:rFonts w:cs="Arial"/>
          <w:sz w:val="20"/>
          <w:szCs w:val="20"/>
        </w:rPr>
      </w:pPr>
      <w:r>
        <w:rPr>
          <w:rFonts w:cs="Arial"/>
          <w:sz w:val="20"/>
          <w:szCs w:val="20"/>
        </w:rPr>
        <w:t>El sistema presenta las siguientes opciones:</w:t>
      </w:r>
    </w:p>
    <w:p w:rsidR="00F3467D" w:rsidRDefault="00F3467D" w:rsidP="00195DCB">
      <w:pPr>
        <w:numPr>
          <w:ilvl w:val="2"/>
          <w:numId w:val="9"/>
        </w:numPr>
        <w:ind w:left="1560" w:hanging="709"/>
        <w:rPr>
          <w:rFonts w:cs="Arial"/>
          <w:sz w:val="20"/>
          <w:szCs w:val="20"/>
        </w:rPr>
      </w:pPr>
      <w:r>
        <w:rPr>
          <w:rFonts w:cs="Arial"/>
          <w:sz w:val="20"/>
          <w:szCs w:val="20"/>
        </w:rPr>
        <w:t>Modificar</w:t>
      </w:r>
    </w:p>
    <w:p w:rsidR="00F3467D" w:rsidRPr="00F3467D" w:rsidRDefault="00831953" w:rsidP="00195DCB">
      <w:pPr>
        <w:numPr>
          <w:ilvl w:val="2"/>
          <w:numId w:val="9"/>
        </w:numPr>
        <w:ind w:left="1560" w:hanging="709"/>
        <w:rPr>
          <w:rFonts w:cs="Arial"/>
          <w:sz w:val="20"/>
          <w:szCs w:val="20"/>
        </w:rPr>
      </w:pPr>
      <w:r>
        <w:rPr>
          <w:rFonts w:cs="Arial"/>
          <w:sz w:val="20"/>
          <w:szCs w:val="20"/>
        </w:rPr>
        <w:t>Eliminar</w:t>
      </w:r>
    </w:p>
    <w:p w:rsidR="0095435A" w:rsidRDefault="0095435A" w:rsidP="00195DCB">
      <w:pPr>
        <w:numPr>
          <w:ilvl w:val="1"/>
          <w:numId w:val="9"/>
        </w:numPr>
        <w:ind w:left="851" w:hanging="425"/>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7" w:name="AO03_r"/>
      <w:r w:rsidR="00973D1C">
        <w:rPr>
          <w:rFonts w:cs="Arial"/>
          <w:b/>
          <w:sz w:val="20"/>
          <w:szCs w:val="20"/>
        </w:rPr>
        <w:fldChar w:fldCharType="begin"/>
      </w:r>
      <w:r w:rsidR="00F94711">
        <w:rPr>
          <w:rFonts w:cs="Arial"/>
          <w:b/>
          <w:sz w:val="20"/>
          <w:szCs w:val="20"/>
        </w:rPr>
        <w:instrText>HYPERLINK  \l "_AO02_Modificar_Cambio"</w:instrText>
      </w:r>
      <w:r w:rsidR="00973D1C">
        <w:rPr>
          <w:rFonts w:cs="Arial"/>
          <w:b/>
          <w:sz w:val="20"/>
          <w:szCs w:val="20"/>
        </w:rPr>
        <w:fldChar w:fldCharType="separate"/>
      </w:r>
      <w:r w:rsidRPr="00D70088">
        <w:rPr>
          <w:rStyle w:val="Hipervnculo"/>
          <w:rFonts w:cs="Arial"/>
          <w:b/>
          <w:sz w:val="20"/>
          <w:szCs w:val="20"/>
        </w:rPr>
        <w:t>AO0</w:t>
      </w:r>
      <w:r w:rsidR="00F94711">
        <w:rPr>
          <w:rStyle w:val="Hipervnculo"/>
          <w:rFonts w:cs="Arial"/>
          <w:b/>
          <w:sz w:val="20"/>
          <w:szCs w:val="20"/>
        </w:rPr>
        <w:t>3</w:t>
      </w:r>
      <w:r w:rsidRPr="00D70088">
        <w:rPr>
          <w:rStyle w:val="Hipervnculo"/>
          <w:rFonts w:cs="Arial"/>
          <w:b/>
          <w:sz w:val="20"/>
          <w:szCs w:val="20"/>
        </w:rPr>
        <w:t xml:space="preserve"> Modificar Cambio de Producto</w:t>
      </w:r>
      <w:r w:rsidR="00973D1C">
        <w:rPr>
          <w:rFonts w:cs="Arial"/>
          <w:b/>
          <w:sz w:val="20"/>
          <w:szCs w:val="20"/>
        </w:rPr>
        <w:fldChar w:fldCharType="end"/>
      </w:r>
      <w:bookmarkEnd w:id="27"/>
    </w:p>
    <w:p w:rsidR="00E76309" w:rsidRPr="007D11AF" w:rsidRDefault="0095435A" w:rsidP="00195DCB">
      <w:pPr>
        <w:numPr>
          <w:ilvl w:val="1"/>
          <w:numId w:val="9"/>
        </w:numPr>
        <w:ind w:left="851" w:hanging="425"/>
        <w:rPr>
          <w:rFonts w:cs="Arial"/>
          <w:sz w:val="20"/>
          <w:szCs w:val="20"/>
        </w:rPr>
      </w:pPr>
      <w:r>
        <w:rPr>
          <w:rFonts w:cs="Arial"/>
          <w:sz w:val="20"/>
          <w:szCs w:val="20"/>
        </w:rPr>
        <w:t xml:space="preserve">Si &lt;el actor selecciona la opción </w:t>
      </w:r>
      <w:r w:rsidR="00831953">
        <w:rPr>
          <w:rFonts w:cs="Arial"/>
          <w:b/>
          <w:sz w:val="20"/>
          <w:szCs w:val="20"/>
        </w:rPr>
        <w:t>Eliminar</w:t>
      </w:r>
      <w:r>
        <w:rPr>
          <w:rFonts w:cs="Arial"/>
          <w:sz w:val="20"/>
          <w:szCs w:val="20"/>
        </w:rPr>
        <w:t>&gt;</w:t>
      </w:r>
    </w:p>
    <w:p w:rsidR="00550B17" w:rsidRPr="0095435A"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4_r"/>
      <w:r w:rsidR="00973D1C">
        <w:rPr>
          <w:rFonts w:cs="Arial"/>
          <w:b/>
          <w:sz w:val="20"/>
          <w:szCs w:val="20"/>
        </w:rPr>
        <w:fldChar w:fldCharType="begin"/>
      </w:r>
      <w:r w:rsidR="00D70088">
        <w:rPr>
          <w:rFonts w:cs="Arial"/>
          <w:b/>
          <w:sz w:val="20"/>
          <w:szCs w:val="20"/>
        </w:rPr>
        <w:instrText xml:space="preserve"> HYPERLINK  \l "_AO03_Cancelar_Cambio" </w:instrText>
      </w:r>
      <w:r w:rsidR="00973D1C">
        <w:rPr>
          <w:rFonts w:cs="Arial"/>
          <w:b/>
          <w:sz w:val="20"/>
          <w:szCs w:val="20"/>
        </w:rPr>
        <w:fldChar w:fldCharType="separate"/>
      </w:r>
      <w:r w:rsidR="00831953">
        <w:rPr>
          <w:rStyle w:val="Hipervnculo"/>
          <w:rFonts w:cs="Arial"/>
          <w:b/>
          <w:sz w:val="20"/>
          <w:szCs w:val="20"/>
        </w:rPr>
        <w:t>AO04 Eliminar Cambio de Producto</w:t>
      </w:r>
      <w:r w:rsidR="00973D1C">
        <w:rPr>
          <w:rFonts w:cs="Arial"/>
          <w:b/>
          <w:sz w:val="20"/>
          <w:szCs w:val="20"/>
        </w:rPr>
        <w:fldChar w:fldCharType="end"/>
      </w:r>
      <w:bookmarkEnd w:id="28"/>
    </w:p>
    <w:p w:rsidR="008C3212" w:rsidRPr="00144386" w:rsidRDefault="008C3212" w:rsidP="00195DCB">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29" w:name="AG01_r"/>
      <w:r w:rsidR="00973D1C" w:rsidRPr="00144386">
        <w:rPr>
          <w:rFonts w:cs="Arial"/>
          <w:b/>
          <w:sz w:val="20"/>
          <w:szCs w:val="20"/>
        </w:rPr>
        <w:fldChar w:fldCharType="begin"/>
      </w:r>
      <w:r w:rsidRPr="00144386">
        <w:rPr>
          <w:rFonts w:cs="Arial"/>
          <w:b/>
          <w:sz w:val="20"/>
          <w:szCs w:val="20"/>
        </w:rPr>
        <w:instrText xml:space="preserve"> HYPERLINK  \l "_AG01_Regresar" </w:instrText>
      </w:r>
      <w:r w:rsidR="00973D1C" w:rsidRPr="00144386">
        <w:rPr>
          <w:rFonts w:cs="Arial"/>
          <w:b/>
          <w:sz w:val="20"/>
          <w:szCs w:val="20"/>
        </w:rPr>
        <w:fldChar w:fldCharType="separate"/>
      </w:r>
      <w:r w:rsidRPr="00144386">
        <w:rPr>
          <w:rStyle w:val="Hipervnculo"/>
          <w:rFonts w:cs="Arial"/>
          <w:b/>
          <w:sz w:val="20"/>
          <w:szCs w:val="20"/>
        </w:rPr>
        <w:t>AG01 Regresar</w:t>
      </w:r>
      <w:r w:rsidR="00973D1C" w:rsidRPr="00144386">
        <w:rPr>
          <w:rFonts w:cs="Arial"/>
          <w:b/>
          <w:sz w:val="20"/>
          <w:szCs w:val="20"/>
        </w:rPr>
        <w:fldChar w:fldCharType="end"/>
      </w:r>
      <w:bookmarkEnd w:id="29"/>
    </w:p>
    <w:p w:rsidR="00DE7D26" w:rsidRPr="00144386" w:rsidRDefault="00DE7D26" w:rsidP="00195DCB">
      <w:pPr>
        <w:numPr>
          <w:ilvl w:val="0"/>
          <w:numId w:val="9"/>
        </w:numPr>
        <w:ind w:left="426" w:hanging="426"/>
        <w:rPr>
          <w:rFonts w:cs="Arial"/>
          <w:sz w:val="20"/>
          <w:szCs w:val="20"/>
        </w:rPr>
      </w:pPr>
      <w:bookmarkStart w:id="30" w:name="Fin"/>
      <w:r w:rsidRPr="00144386">
        <w:rPr>
          <w:rFonts w:cs="Arial"/>
          <w:sz w:val="20"/>
          <w:szCs w:val="20"/>
        </w:rPr>
        <w:t>Finaliza el caso de uso</w:t>
      </w:r>
    </w:p>
    <w:bookmarkEnd w:id="30"/>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1" w:name="_Toc453846208"/>
      <w:r>
        <w:rPr>
          <w:rFonts w:cs="Arial"/>
        </w:rPr>
        <w:t>5.2</w:t>
      </w:r>
      <w:r>
        <w:rPr>
          <w:rFonts w:cs="Arial"/>
        </w:rPr>
        <w:tab/>
      </w:r>
      <w:r w:rsidR="00481C4A" w:rsidRPr="007A1FC8">
        <w:rPr>
          <w:rFonts w:cs="Arial"/>
        </w:rPr>
        <w:t>Flujos alternos</w:t>
      </w:r>
      <w:bookmarkEnd w:id="23"/>
      <w:bookmarkEnd w:id="24"/>
      <w:bookmarkEnd w:id="31"/>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2" w:name="_Toc345691120"/>
      <w:bookmarkStart w:id="33" w:name="_Toc345691160"/>
      <w:bookmarkStart w:id="34" w:name="_Toc345691247"/>
      <w:bookmarkStart w:id="35" w:name="_Toc346181637"/>
      <w:bookmarkStart w:id="36" w:name="_Toc346202918"/>
      <w:bookmarkStart w:id="37" w:name="_Toc349214084"/>
      <w:bookmarkStart w:id="38" w:name="_Toc349232856"/>
      <w:bookmarkStart w:id="39" w:name="_Toc349232895"/>
      <w:bookmarkStart w:id="40" w:name="_Toc349552893"/>
      <w:bookmarkStart w:id="41" w:name="_Toc349555298"/>
      <w:bookmarkStart w:id="42" w:name="_Toc369305744"/>
      <w:bookmarkStart w:id="43" w:name="_Toc369305947"/>
      <w:bookmarkStart w:id="44" w:name="_Toc369468179"/>
      <w:bookmarkStart w:id="45" w:name="_Toc369600450"/>
      <w:bookmarkStart w:id="46" w:name="_Toc372282960"/>
      <w:bookmarkStart w:id="47" w:name="_Toc378958741"/>
      <w:bookmarkStart w:id="48" w:name="_Toc385471191"/>
      <w:bookmarkStart w:id="49" w:name="_Toc388870743"/>
      <w:bookmarkStart w:id="50" w:name="_Toc388875511"/>
      <w:bookmarkStart w:id="51" w:name="_Toc388875642"/>
      <w:bookmarkStart w:id="52" w:name="_Toc388879808"/>
      <w:bookmarkStart w:id="53" w:name="_Toc389479284"/>
      <w:bookmarkStart w:id="54" w:name="_Toc389479349"/>
      <w:bookmarkStart w:id="55" w:name="_Toc389482057"/>
      <w:bookmarkStart w:id="56" w:name="_Toc389482167"/>
      <w:bookmarkStart w:id="57" w:name="_Toc389678893"/>
      <w:bookmarkStart w:id="58" w:name="_Toc390930845"/>
      <w:bookmarkStart w:id="59" w:name="_Toc401831729"/>
      <w:bookmarkStart w:id="60" w:name="_Toc401831809"/>
      <w:bookmarkStart w:id="61" w:name="_Toc401832094"/>
      <w:bookmarkStart w:id="62" w:name="_Toc401845758"/>
      <w:bookmarkStart w:id="63" w:name="_Toc402464329"/>
      <w:bookmarkStart w:id="64" w:name="_Toc420065372"/>
      <w:bookmarkStart w:id="65" w:name="_Toc425982673"/>
      <w:bookmarkStart w:id="66" w:name="_Toc425982712"/>
      <w:bookmarkStart w:id="67" w:name="_Toc453727305"/>
      <w:bookmarkStart w:id="68" w:name="_Toc453727344"/>
      <w:bookmarkStart w:id="69" w:name="_Toc453727765"/>
      <w:bookmarkStart w:id="70" w:name="_Toc52616587"/>
      <w:bookmarkStart w:id="71" w:name="_Toc182735731"/>
      <w:bookmarkStart w:id="72" w:name="_Toc453808295"/>
      <w:bookmarkStart w:id="73" w:name="_Toc453808334"/>
      <w:bookmarkStart w:id="74" w:name="_Toc453846209"/>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2"/>
      <w:bookmarkEnd w:id="73"/>
      <w:bookmarkEnd w:id="74"/>
    </w:p>
    <w:p w:rsidR="00912742" w:rsidRPr="00912742" w:rsidRDefault="00912742" w:rsidP="00912742">
      <w:pPr>
        <w:pStyle w:val="Prrafodelista"/>
        <w:keepNext/>
        <w:numPr>
          <w:ilvl w:val="0"/>
          <w:numId w:val="8"/>
        </w:numPr>
        <w:ind w:right="126"/>
        <w:contextualSpacing w:val="0"/>
        <w:jc w:val="both"/>
        <w:outlineLvl w:val="2"/>
        <w:rPr>
          <w:b/>
          <w:bCs/>
          <w:vanish/>
        </w:rPr>
      </w:pPr>
      <w:bookmarkStart w:id="75" w:name="_Toc345691121"/>
      <w:bookmarkStart w:id="76" w:name="_Toc345691161"/>
      <w:bookmarkStart w:id="77" w:name="_Toc345691248"/>
      <w:bookmarkStart w:id="78" w:name="_Toc346181638"/>
      <w:bookmarkStart w:id="79" w:name="_Toc346202919"/>
      <w:bookmarkStart w:id="80" w:name="_Toc349214085"/>
      <w:bookmarkStart w:id="81" w:name="_Toc349232857"/>
      <w:bookmarkStart w:id="82" w:name="_Toc349232896"/>
      <w:bookmarkStart w:id="83" w:name="_Toc349552894"/>
      <w:bookmarkStart w:id="84" w:name="_Toc349555299"/>
      <w:bookmarkStart w:id="85" w:name="_Toc369305745"/>
      <w:bookmarkStart w:id="86" w:name="_Toc369305948"/>
      <w:bookmarkStart w:id="87" w:name="_Toc369468180"/>
      <w:bookmarkStart w:id="88" w:name="_Toc369600451"/>
      <w:bookmarkStart w:id="89" w:name="_Toc372282961"/>
      <w:bookmarkStart w:id="90" w:name="_Toc378958742"/>
      <w:bookmarkStart w:id="91" w:name="_Toc385471192"/>
      <w:bookmarkStart w:id="92" w:name="_Toc388870744"/>
      <w:bookmarkStart w:id="93" w:name="_Toc388875512"/>
      <w:bookmarkStart w:id="94" w:name="_Toc388875643"/>
      <w:bookmarkStart w:id="95" w:name="_Toc388879809"/>
      <w:bookmarkStart w:id="96" w:name="_Toc389479285"/>
      <w:bookmarkStart w:id="97" w:name="_Toc389479350"/>
      <w:bookmarkStart w:id="98" w:name="_Toc389482058"/>
      <w:bookmarkStart w:id="99" w:name="_Toc389482168"/>
      <w:bookmarkStart w:id="100" w:name="_Toc389678894"/>
      <w:bookmarkStart w:id="101" w:name="_Toc390930846"/>
      <w:bookmarkStart w:id="102" w:name="_Toc401831730"/>
      <w:bookmarkStart w:id="103" w:name="_Toc401831810"/>
      <w:bookmarkStart w:id="104" w:name="_Toc401832095"/>
      <w:bookmarkStart w:id="105" w:name="_Toc401845759"/>
      <w:bookmarkStart w:id="106" w:name="_Toc402464330"/>
      <w:bookmarkStart w:id="107" w:name="_Toc420065373"/>
      <w:bookmarkStart w:id="108" w:name="_Toc425982674"/>
      <w:bookmarkStart w:id="109" w:name="_Toc425982713"/>
      <w:bookmarkStart w:id="110" w:name="_Toc453727306"/>
      <w:bookmarkStart w:id="111" w:name="_Toc453727345"/>
      <w:bookmarkStart w:id="112" w:name="_Toc453727766"/>
      <w:bookmarkStart w:id="113" w:name="_Toc453808296"/>
      <w:bookmarkStart w:id="114" w:name="_Toc453808335"/>
      <w:bookmarkStart w:id="115" w:name="_Toc453846210"/>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rsidR="00912742" w:rsidRPr="00912742" w:rsidRDefault="00912742" w:rsidP="00912742">
      <w:pPr>
        <w:pStyle w:val="Prrafodelista"/>
        <w:keepNext/>
        <w:numPr>
          <w:ilvl w:val="0"/>
          <w:numId w:val="8"/>
        </w:numPr>
        <w:ind w:right="126"/>
        <w:contextualSpacing w:val="0"/>
        <w:jc w:val="both"/>
        <w:outlineLvl w:val="2"/>
        <w:rPr>
          <w:b/>
          <w:bCs/>
          <w:vanish/>
        </w:rPr>
      </w:pPr>
      <w:bookmarkStart w:id="116" w:name="_Toc345691122"/>
      <w:bookmarkStart w:id="117" w:name="_Toc345691162"/>
      <w:bookmarkStart w:id="118" w:name="_Toc345691249"/>
      <w:bookmarkStart w:id="119" w:name="_Toc346181639"/>
      <w:bookmarkStart w:id="120" w:name="_Toc346202920"/>
      <w:bookmarkStart w:id="121" w:name="_Toc349214086"/>
      <w:bookmarkStart w:id="122" w:name="_Toc349232858"/>
      <w:bookmarkStart w:id="123" w:name="_Toc349232897"/>
      <w:bookmarkStart w:id="124" w:name="_Toc349552895"/>
      <w:bookmarkStart w:id="125" w:name="_Toc349555300"/>
      <w:bookmarkStart w:id="126" w:name="_Toc369305746"/>
      <w:bookmarkStart w:id="127" w:name="_Toc369305949"/>
      <w:bookmarkStart w:id="128" w:name="_Toc369468181"/>
      <w:bookmarkStart w:id="129" w:name="_Toc369600452"/>
      <w:bookmarkStart w:id="130" w:name="_Toc372282962"/>
      <w:bookmarkStart w:id="131" w:name="_Toc378958743"/>
      <w:bookmarkStart w:id="132" w:name="_Toc385471193"/>
      <w:bookmarkStart w:id="133" w:name="_Toc388870745"/>
      <w:bookmarkStart w:id="134" w:name="_Toc388875513"/>
      <w:bookmarkStart w:id="135" w:name="_Toc388875644"/>
      <w:bookmarkStart w:id="136" w:name="_Toc388879810"/>
      <w:bookmarkStart w:id="137" w:name="_Toc389479286"/>
      <w:bookmarkStart w:id="138" w:name="_Toc389479351"/>
      <w:bookmarkStart w:id="139" w:name="_Toc389482059"/>
      <w:bookmarkStart w:id="140" w:name="_Toc389482169"/>
      <w:bookmarkStart w:id="141" w:name="_Toc389678895"/>
      <w:bookmarkStart w:id="142" w:name="_Toc390930847"/>
      <w:bookmarkStart w:id="143" w:name="_Toc401831731"/>
      <w:bookmarkStart w:id="144" w:name="_Toc401831811"/>
      <w:bookmarkStart w:id="145" w:name="_Toc401832096"/>
      <w:bookmarkStart w:id="146" w:name="_Toc401845760"/>
      <w:bookmarkStart w:id="147" w:name="_Toc402464331"/>
      <w:bookmarkStart w:id="148" w:name="_Toc420065374"/>
      <w:bookmarkStart w:id="149" w:name="_Toc425982675"/>
      <w:bookmarkStart w:id="150" w:name="_Toc425982714"/>
      <w:bookmarkStart w:id="151" w:name="_Toc453727307"/>
      <w:bookmarkStart w:id="152" w:name="_Toc453727346"/>
      <w:bookmarkStart w:id="153" w:name="_Toc453727767"/>
      <w:bookmarkStart w:id="154" w:name="_Toc453808297"/>
      <w:bookmarkStart w:id="155" w:name="_Toc453808336"/>
      <w:bookmarkStart w:id="156" w:name="_Toc453846211"/>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912742" w:rsidRPr="00912742" w:rsidRDefault="00912742" w:rsidP="00912742">
      <w:pPr>
        <w:pStyle w:val="Prrafodelista"/>
        <w:keepNext/>
        <w:numPr>
          <w:ilvl w:val="0"/>
          <w:numId w:val="8"/>
        </w:numPr>
        <w:ind w:right="126"/>
        <w:contextualSpacing w:val="0"/>
        <w:jc w:val="both"/>
        <w:outlineLvl w:val="2"/>
        <w:rPr>
          <w:b/>
          <w:bCs/>
          <w:vanish/>
        </w:rPr>
      </w:pPr>
      <w:bookmarkStart w:id="157" w:name="_Toc345691123"/>
      <w:bookmarkStart w:id="158" w:name="_Toc345691163"/>
      <w:bookmarkStart w:id="159" w:name="_Toc345691250"/>
      <w:bookmarkStart w:id="160" w:name="_Toc346181640"/>
      <w:bookmarkStart w:id="161" w:name="_Toc346202921"/>
      <w:bookmarkStart w:id="162" w:name="_Toc349214087"/>
      <w:bookmarkStart w:id="163" w:name="_Toc349232859"/>
      <w:bookmarkStart w:id="164" w:name="_Toc349232898"/>
      <w:bookmarkStart w:id="165" w:name="_Toc349552896"/>
      <w:bookmarkStart w:id="166" w:name="_Toc349555301"/>
      <w:bookmarkStart w:id="167" w:name="_Toc369305747"/>
      <w:bookmarkStart w:id="168" w:name="_Toc369305950"/>
      <w:bookmarkStart w:id="169" w:name="_Toc369468182"/>
      <w:bookmarkStart w:id="170" w:name="_Toc369600453"/>
      <w:bookmarkStart w:id="171" w:name="_Toc372282963"/>
      <w:bookmarkStart w:id="172" w:name="_Toc378958744"/>
      <w:bookmarkStart w:id="173" w:name="_Toc385471194"/>
      <w:bookmarkStart w:id="174" w:name="_Toc388870746"/>
      <w:bookmarkStart w:id="175" w:name="_Toc388875514"/>
      <w:bookmarkStart w:id="176" w:name="_Toc388875645"/>
      <w:bookmarkStart w:id="177" w:name="_Toc388879811"/>
      <w:bookmarkStart w:id="178" w:name="_Toc389479287"/>
      <w:bookmarkStart w:id="179" w:name="_Toc389479352"/>
      <w:bookmarkStart w:id="180" w:name="_Toc389482060"/>
      <w:bookmarkStart w:id="181" w:name="_Toc389482170"/>
      <w:bookmarkStart w:id="182" w:name="_Toc389678896"/>
      <w:bookmarkStart w:id="183" w:name="_Toc390930848"/>
      <w:bookmarkStart w:id="184" w:name="_Toc401831732"/>
      <w:bookmarkStart w:id="185" w:name="_Toc401831812"/>
      <w:bookmarkStart w:id="186" w:name="_Toc401832097"/>
      <w:bookmarkStart w:id="187" w:name="_Toc401845761"/>
      <w:bookmarkStart w:id="188" w:name="_Toc402464332"/>
      <w:bookmarkStart w:id="189" w:name="_Toc420065375"/>
      <w:bookmarkStart w:id="190" w:name="_Toc425982676"/>
      <w:bookmarkStart w:id="191" w:name="_Toc425982715"/>
      <w:bookmarkStart w:id="192" w:name="_Toc453727308"/>
      <w:bookmarkStart w:id="193" w:name="_Toc453727347"/>
      <w:bookmarkStart w:id="194" w:name="_Toc453727768"/>
      <w:bookmarkStart w:id="195" w:name="_Toc453808298"/>
      <w:bookmarkStart w:id="196" w:name="_Toc453808337"/>
      <w:bookmarkStart w:id="197" w:name="_Toc453846212"/>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rsidR="00912742" w:rsidRPr="00912742" w:rsidRDefault="00912742" w:rsidP="00912742">
      <w:pPr>
        <w:pStyle w:val="Prrafodelista"/>
        <w:keepNext/>
        <w:numPr>
          <w:ilvl w:val="0"/>
          <w:numId w:val="8"/>
        </w:numPr>
        <w:ind w:right="126"/>
        <w:contextualSpacing w:val="0"/>
        <w:jc w:val="both"/>
        <w:outlineLvl w:val="2"/>
        <w:rPr>
          <w:b/>
          <w:bCs/>
          <w:vanish/>
        </w:rPr>
      </w:pPr>
      <w:bookmarkStart w:id="198" w:name="_Toc345691124"/>
      <w:bookmarkStart w:id="199" w:name="_Toc345691164"/>
      <w:bookmarkStart w:id="200" w:name="_Toc345691251"/>
      <w:bookmarkStart w:id="201" w:name="_Toc346181641"/>
      <w:bookmarkStart w:id="202" w:name="_Toc346202922"/>
      <w:bookmarkStart w:id="203" w:name="_Toc349214088"/>
      <w:bookmarkStart w:id="204" w:name="_Toc349232860"/>
      <w:bookmarkStart w:id="205" w:name="_Toc349232899"/>
      <w:bookmarkStart w:id="206" w:name="_Toc349552897"/>
      <w:bookmarkStart w:id="207" w:name="_Toc349555302"/>
      <w:bookmarkStart w:id="208" w:name="_Toc369305748"/>
      <w:bookmarkStart w:id="209" w:name="_Toc369305951"/>
      <w:bookmarkStart w:id="210" w:name="_Toc369468183"/>
      <w:bookmarkStart w:id="211" w:name="_Toc369600454"/>
      <w:bookmarkStart w:id="212" w:name="_Toc372282964"/>
      <w:bookmarkStart w:id="213" w:name="_Toc378958745"/>
      <w:bookmarkStart w:id="214" w:name="_Toc385471195"/>
      <w:bookmarkStart w:id="215" w:name="_Toc388870747"/>
      <w:bookmarkStart w:id="216" w:name="_Toc388875515"/>
      <w:bookmarkStart w:id="217" w:name="_Toc388875646"/>
      <w:bookmarkStart w:id="218" w:name="_Toc388879812"/>
      <w:bookmarkStart w:id="219" w:name="_Toc389479288"/>
      <w:bookmarkStart w:id="220" w:name="_Toc389479353"/>
      <w:bookmarkStart w:id="221" w:name="_Toc389482061"/>
      <w:bookmarkStart w:id="222" w:name="_Toc389482171"/>
      <w:bookmarkStart w:id="223" w:name="_Toc389678897"/>
      <w:bookmarkStart w:id="224" w:name="_Toc390930849"/>
      <w:bookmarkStart w:id="225" w:name="_Toc401831733"/>
      <w:bookmarkStart w:id="226" w:name="_Toc401831813"/>
      <w:bookmarkStart w:id="227" w:name="_Toc401832098"/>
      <w:bookmarkStart w:id="228" w:name="_Toc401845762"/>
      <w:bookmarkStart w:id="229" w:name="_Toc402464333"/>
      <w:bookmarkStart w:id="230" w:name="_Toc420065376"/>
      <w:bookmarkStart w:id="231" w:name="_Toc425982677"/>
      <w:bookmarkStart w:id="232" w:name="_Toc425982716"/>
      <w:bookmarkStart w:id="233" w:name="_Toc453727309"/>
      <w:bookmarkStart w:id="234" w:name="_Toc453727348"/>
      <w:bookmarkStart w:id="235" w:name="_Toc453727769"/>
      <w:bookmarkStart w:id="236" w:name="_Toc453808299"/>
      <w:bookmarkStart w:id="237" w:name="_Toc453808338"/>
      <w:bookmarkStart w:id="238" w:name="_Toc453846213"/>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rsidR="00912742" w:rsidRPr="00912742" w:rsidRDefault="00912742" w:rsidP="00912742">
      <w:pPr>
        <w:pStyle w:val="Prrafodelista"/>
        <w:keepNext/>
        <w:numPr>
          <w:ilvl w:val="1"/>
          <w:numId w:val="8"/>
        </w:numPr>
        <w:ind w:right="126"/>
        <w:contextualSpacing w:val="0"/>
        <w:jc w:val="both"/>
        <w:outlineLvl w:val="2"/>
        <w:rPr>
          <w:b/>
          <w:bCs/>
          <w:vanish/>
        </w:rPr>
      </w:pPr>
      <w:bookmarkStart w:id="239" w:name="_Toc345691125"/>
      <w:bookmarkStart w:id="240" w:name="_Toc345691165"/>
      <w:bookmarkStart w:id="241" w:name="_Toc345691252"/>
      <w:bookmarkStart w:id="242" w:name="_Toc346181642"/>
      <w:bookmarkStart w:id="243" w:name="_Toc346202923"/>
      <w:bookmarkStart w:id="244" w:name="_Toc349214089"/>
      <w:bookmarkStart w:id="245" w:name="_Toc349232861"/>
      <w:bookmarkStart w:id="246" w:name="_Toc349232900"/>
      <w:bookmarkStart w:id="247" w:name="_Toc349552898"/>
      <w:bookmarkStart w:id="248" w:name="_Toc349555303"/>
      <w:bookmarkStart w:id="249" w:name="_Toc369305749"/>
      <w:bookmarkStart w:id="250" w:name="_Toc369305952"/>
      <w:bookmarkStart w:id="251" w:name="_Toc369468184"/>
      <w:bookmarkStart w:id="252" w:name="_Toc369600455"/>
      <w:bookmarkStart w:id="253" w:name="_Toc372282965"/>
      <w:bookmarkStart w:id="254" w:name="_Toc378958746"/>
      <w:bookmarkStart w:id="255" w:name="_Toc385471196"/>
      <w:bookmarkStart w:id="256" w:name="_Toc388870748"/>
      <w:bookmarkStart w:id="257" w:name="_Toc388875516"/>
      <w:bookmarkStart w:id="258" w:name="_Toc388875647"/>
      <w:bookmarkStart w:id="259" w:name="_Toc388879813"/>
      <w:bookmarkStart w:id="260" w:name="_Toc389479289"/>
      <w:bookmarkStart w:id="261" w:name="_Toc389479354"/>
      <w:bookmarkStart w:id="262" w:name="_Toc389482062"/>
      <w:bookmarkStart w:id="263" w:name="_Toc389482172"/>
      <w:bookmarkStart w:id="264" w:name="_Toc389678898"/>
      <w:bookmarkStart w:id="265" w:name="_Toc390930850"/>
      <w:bookmarkStart w:id="266" w:name="_Toc401831734"/>
      <w:bookmarkStart w:id="267" w:name="_Toc401831814"/>
      <w:bookmarkStart w:id="268" w:name="_Toc401832099"/>
      <w:bookmarkStart w:id="269" w:name="_Toc401845763"/>
      <w:bookmarkStart w:id="270" w:name="_Toc402464334"/>
      <w:bookmarkStart w:id="271" w:name="_Toc420065377"/>
      <w:bookmarkStart w:id="272" w:name="_Toc425982678"/>
      <w:bookmarkStart w:id="273" w:name="_Toc425982717"/>
      <w:bookmarkStart w:id="274" w:name="_Toc453727310"/>
      <w:bookmarkStart w:id="275" w:name="_Toc453727349"/>
      <w:bookmarkStart w:id="276" w:name="_Toc453727770"/>
      <w:bookmarkStart w:id="277" w:name="_Toc453808300"/>
      <w:bookmarkStart w:id="278" w:name="_Toc453808339"/>
      <w:bookmarkStart w:id="279" w:name="_Toc453846214"/>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p>
    <w:p w:rsidR="00912742" w:rsidRPr="00912742" w:rsidRDefault="00912742" w:rsidP="00912742">
      <w:pPr>
        <w:pStyle w:val="Prrafodelista"/>
        <w:keepNext/>
        <w:numPr>
          <w:ilvl w:val="1"/>
          <w:numId w:val="8"/>
        </w:numPr>
        <w:ind w:right="126"/>
        <w:contextualSpacing w:val="0"/>
        <w:jc w:val="both"/>
        <w:outlineLvl w:val="2"/>
        <w:rPr>
          <w:b/>
          <w:bCs/>
          <w:vanish/>
        </w:rPr>
      </w:pPr>
      <w:bookmarkStart w:id="280" w:name="_Toc345691126"/>
      <w:bookmarkStart w:id="281" w:name="_Toc345691166"/>
      <w:bookmarkStart w:id="282" w:name="_Toc345691253"/>
      <w:bookmarkStart w:id="283" w:name="_Toc346181643"/>
      <w:bookmarkStart w:id="284" w:name="_Toc346202924"/>
      <w:bookmarkStart w:id="285" w:name="_Toc349214090"/>
      <w:bookmarkStart w:id="286" w:name="_Toc349232862"/>
      <w:bookmarkStart w:id="287" w:name="_Toc349232901"/>
      <w:bookmarkStart w:id="288" w:name="_Toc349552899"/>
      <w:bookmarkStart w:id="289" w:name="_Toc349555304"/>
      <w:bookmarkStart w:id="290" w:name="_Toc369305750"/>
      <w:bookmarkStart w:id="291" w:name="_Toc369305953"/>
      <w:bookmarkStart w:id="292" w:name="_Toc369468185"/>
      <w:bookmarkStart w:id="293" w:name="_Toc369600456"/>
      <w:bookmarkStart w:id="294" w:name="_Toc372282966"/>
      <w:bookmarkStart w:id="295" w:name="_Toc378958747"/>
      <w:bookmarkStart w:id="296" w:name="_Toc385471197"/>
      <w:bookmarkStart w:id="297" w:name="_Toc388870749"/>
      <w:bookmarkStart w:id="298" w:name="_Toc388875517"/>
      <w:bookmarkStart w:id="299" w:name="_Toc388875648"/>
      <w:bookmarkStart w:id="300" w:name="_Toc388879814"/>
      <w:bookmarkStart w:id="301" w:name="_Toc389479290"/>
      <w:bookmarkStart w:id="302" w:name="_Toc389479355"/>
      <w:bookmarkStart w:id="303" w:name="_Toc389482063"/>
      <w:bookmarkStart w:id="304" w:name="_Toc389482173"/>
      <w:bookmarkStart w:id="305" w:name="_Toc389678899"/>
      <w:bookmarkStart w:id="306" w:name="_Toc390930851"/>
      <w:bookmarkStart w:id="307" w:name="_Toc401831735"/>
      <w:bookmarkStart w:id="308" w:name="_Toc401831815"/>
      <w:bookmarkStart w:id="309" w:name="_Toc401832100"/>
      <w:bookmarkStart w:id="310" w:name="_Toc401845764"/>
      <w:bookmarkStart w:id="311" w:name="_Toc402464335"/>
      <w:bookmarkStart w:id="312" w:name="_Toc420065378"/>
      <w:bookmarkStart w:id="313" w:name="_Toc425982679"/>
      <w:bookmarkStart w:id="314" w:name="_Toc425982718"/>
      <w:bookmarkStart w:id="315" w:name="_Toc453727311"/>
      <w:bookmarkStart w:id="316" w:name="_Toc453727350"/>
      <w:bookmarkStart w:id="317" w:name="_Toc453727771"/>
      <w:bookmarkStart w:id="318" w:name="_Toc453808301"/>
      <w:bookmarkStart w:id="319" w:name="_Toc453808340"/>
      <w:bookmarkStart w:id="320" w:name="_Toc453846215"/>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rsidR="002A5B57" w:rsidRDefault="00481C4A" w:rsidP="00912742">
      <w:pPr>
        <w:pStyle w:val="Ttulo3"/>
        <w:numPr>
          <w:ilvl w:val="2"/>
          <w:numId w:val="8"/>
        </w:numPr>
        <w:ind w:left="504"/>
        <w:jc w:val="both"/>
      </w:pPr>
      <w:bookmarkStart w:id="321" w:name="_Toc453846216"/>
      <w:r w:rsidRPr="007A1FC8">
        <w:t>Opcionales</w:t>
      </w:r>
      <w:bookmarkEnd w:id="70"/>
      <w:bookmarkEnd w:id="71"/>
      <w:bookmarkEnd w:id="321"/>
    </w:p>
    <w:p w:rsidR="00A95B22" w:rsidRPr="00A95B22" w:rsidRDefault="00A95B22" w:rsidP="00A95B22"/>
    <w:bookmarkStart w:id="322" w:name="_5.2.1.1_AO01_Crear"/>
    <w:bookmarkStart w:id="323" w:name="_AO01_Crear_Cambio"/>
    <w:bookmarkEnd w:id="322"/>
    <w:bookmarkEnd w:id="323"/>
    <w:p w:rsidR="002A5B57" w:rsidRPr="008867DD" w:rsidRDefault="00973D1C"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324" w:name="AO01"/>
      <w:bookmarkStart w:id="325" w:name="_Toc453846217"/>
      <w:r w:rsidR="002A5B57" w:rsidRPr="008867DD">
        <w:rPr>
          <w:rStyle w:val="Hipervnculo"/>
          <w:bCs w:val="0"/>
        </w:rPr>
        <w:t>A</w:t>
      </w:r>
      <w:r w:rsidR="002A5B57">
        <w:rPr>
          <w:rStyle w:val="Hipervnculo"/>
          <w:bCs w:val="0"/>
        </w:rPr>
        <w:t>O01</w:t>
      </w:r>
      <w:r w:rsidR="002A5B57" w:rsidRPr="008867DD">
        <w:rPr>
          <w:rStyle w:val="Hipervnculo"/>
          <w:bCs w:val="0"/>
        </w:rPr>
        <w:t xml:space="preserve"> </w:t>
      </w:r>
      <w:r w:rsidR="002A5B57">
        <w:rPr>
          <w:rStyle w:val="Hipervnculo"/>
          <w:bCs w:val="0"/>
        </w:rPr>
        <w:t>Crear Cambio de Producto</w:t>
      </w:r>
      <w:bookmarkEnd w:id="324"/>
      <w:bookmarkEnd w:id="325"/>
    </w:p>
    <w:p w:rsidR="002A5B57" w:rsidRDefault="00973D1C"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195DCB">
      <w:pPr>
        <w:numPr>
          <w:ilvl w:val="0"/>
          <w:numId w:val="10"/>
        </w:numPr>
        <w:ind w:left="426" w:hanging="426"/>
        <w:rPr>
          <w:lang w:val="es-MX"/>
        </w:rPr>
      </w:pPr>
      <w:r>
        <w:rPr>
          <w:sz w:val="20"/>
          <w:lang w:val="es-MX"/>
        </w:rPr>
        <w:t>El sistema obtiene de sesión la siguiente información:</w:t>
      </w:r>
    </w:p>
    <w:p w:rsidR="00967267" w:rsidRPr="00967267" w:rsidRDefault="00967267" w:rsidP="00195DCB">
      <w:pPr>
        <w:pStyle w:val="Prrafodelista"/>
        <w:numPr>
          <w:ilvl w:val="1"/>
          <w:numId w:val="11"/>
        </w:numPr>
        <w:ind w:left="993" w:hanging="567"/>
        <w:rPr>
          <w:sz w:val="20"/>
          <w:lang w:val="es-MX"/>
        </w:rPr>
      </w:pPr>
      <w:r>
        <w:rPr>
          <w:sz w:val="20"/>
          <w:lang w:val="es-MX"/>
        </w:rPr>
        <w:t>UsuarioID</w:t>
      </w:r>
    </w:p>
    <w:p w:rsidR="00967267" w:rsidRPr="00967267" w:rsidRDefault="00967267" w:rsidP="00195DCB">
      <w:pPr>
        <w:pStyle w:val="Prrafodelista"/>
        <w:numPr>
          <w:ilvl w:val="1"/>
          <w:numId w:val="11"/>
        </w:numPr>
        <w:ind w:left="993" w:hanging="567"/>
        <w:rPr>
          <w:sz w:val="20"/>
          <w:lang w:val="es-MX"/>
        </w:rPr>
      </w:pPr>
      <w:r>
        <w:rPr>
          <w:sz w:val="20"/>
          <w:lang w:val="es-MX"/>
        </w:rPr>
        <w:t>DiaClave</w:t>
      </w:r>
    </w:p>
    <w:p w:rsidR="00967267" w:rsidRDefault="00967267" w:rsidP="00195DCB">
      <w:pPr>
        <w:pStyle w:val="Prrafodelista"/>
        <w:numPr>
          <w:ilvl w:val="1"/>
          <w:numId w:val="11"/>
        </w:numPr>
        <w:ind w:left="993" w:hanging="567"/>
        <w:rPr>
          <w:sz w:val="20"/>
          <w:lang w:val="es-MX"/>
        </w:rPr>
      </w:pPr>
      <w:r>
        <w:rPr>
          <w:sz w:val="20"/>
          <w:lang w:val="es-MX"/>
        </w:rPr>
        <w:t>ClienteClave</w:t>
      </w:r>
    </w:p>
    <w:p w:rsidR="00FC1E6B" w:rsidRPr="00967267" w:rsidRDefault="00FC1E6B" w:rsidP="00195DCB">
      <w:pPr>
        <w:pStyle w:val="Prrafodelista"/>
        <w:numPr>
          <w:ilvl w:val="1"/>
          <w:numId w:val="11"/>
        </w:numPr>
        <w:ind w:left="993" w:hanging="567"/>
        <w:rPr>
          <w:sz w:val="20"/>
          <w:lang w:val="es-MX"/>
        </w:rPr>
      </w:pPr>
      <w:r>
        <w:rPr>
          <w:sz w:val="20"/>
          <w:lang w:val="es-MX"/>
        </w:rPr>
        <w:t>ModuloTerminal</w:t>
      </w:r>
    </w:p>
    <w:p w:rsidR="00967267" w:rsidRDefault="00967267" w:rsidP="00195DCB">
      <w:pPr>
        <w:pStyle w:val="Prrafodelista"/>
        <w:numPr>
          <w:ilvl w:val="1"/>
          <w:numId w:val="11"/>
        </w:numPr>
        <w:ind w:left="993" w:hanging="567"/>
        <w:rPr>
          <w:sz w:val="20"/>
          <w:lang w:val="es-MX"/>
        </w:rPr>
      </w:pPr>
      <w:r w:rsidRPr="00CD1054">
        <w:rPr>
          <w:sz w:val="20"/>
          <w:lang w:val="es-MX"/>
        </w:rPr>
        <w:t>ModuloMovDetalleClave</w:t>
      </w:r>
    </w:p>
    <w:p w:rsidR="00E91BEA" w:rsidRPr="00E91BEA" w:rsidRDefault="005032F7" w:rsidP="00195DCB">
      <w:pPr>
        <w:numPr>
          <w:ilvl w:val="0"/>
          <w:numId w:val="10"/>
        </w:numPr>
        <w:ind w:left="426" w:hanging="426"/>
        <w:rPr>
          <w:sz w:val="20"/>
          <w:lang w:val="es-MX"/>
        </w:rPr>
      </w:pPr>
      <w:r w:rsidRPr="005032F7">
        <w:rPr>
          <w:sz w:val="20"/>
          <w:lang w:val="es-MX"/>
        </w:rPr>
        <w:t>El sistema obtiene la siguiente información:</w:t>
      </w:r>
    </w:p>
    <w:p w:rsidR="00E91BEA" w:rsidRPr="00E91BEA" w:rsidRDefault="00E91BEA" w:rsidP="00195DCB">
      <w:pPr>
        <w:pStyle w:val="Prrafodelista"/>
        <w:numPr>
          <w:ilvl w:val="0"/>
          <w:numId w:val="11"/>
        </w:numPr>
        <w:rPr>
          <w:vanish/>
          <w:sz w:val="20"/>
          <w:lang w:val="es-MX"/>
        </w:rPr>
      </w:pPr>
    </w:p>
    <w:p w:rsidR="00E91BEA" w:rsidRPr="00E91BEA" w:rsidRDefault="00E91BEA" w:rsidP="00195DCB">
      <w:pPr>
        <w:pStyle w:val="Prrafodelista"/>
        <w:numPr>
          <w:ilvl w:val="1"/>
          <w:numId w:val="11"/>
        </w:numPr>
        <w:ind w:left="858"/>
        <w:rPr>
          <w:b/>
          <w:sz w:val="20"/>
          <w:lang w:val="es-MX"/>
        </w:rPr>
      </w:pPr>
      <w:r w:rsidRPr="00E91BEA">
        <w:rPr>
          <w:b/>
          <w:sz w:val="20"/>
          <w:lang w:val="es-MX"/>
        </w:rPr>
        <w:t>ModuloMovDetalle</w:t>
      </w:r>
    </w:p>
    <w:p w:rsidR="00E91BEA" w:rsidRPr="00E91BEA" w:rsidRDefault="00E91BEA" w:rsidP="00195DCB">
      <w:pPr>
        <w:pStyle w:val="Prrafodelista"/>
        <w:numPr>
          <w:ilvl w:val="2"/>
          <w:numId w:val="11"/>
        </w:numPr>
        <w:ind w:left="1560" w:hanging="709"/>
        <w:rPr>
          <w:lang w:val="es-MX"/>
        </w:rPr>
      </w:pPr>
      <w:r>
        <w:rPr>
          <w:sz w:val="20"/>
          <w:lang w:val="es-MX"/>
        </w:rPr>
        <w:t xml:space="preserve">ModuloMovDetalleClave de acuerdo con la regla de negocio </w:t>
      </w:r>
      <w:hyperlink r:id="rId30" w:anchor="RNGEN171" w:history="1">
        <w:r w:rsidRPr="00993605">
          <w:rPr>
            <w:rStyle w:val="Hipervnculo"/>
            <w:rFonts w:cs="Arial"/>
            <w:b/>
            <w:sz w:val="20"/>
            <w:szCs w:val="20"/>
          </w:rPr>
          <w:t>RNGEN171 Información en Sesión</w:t>
        </w:r>
      </w:hyperlink>
    </w:p>
    <w:p w:rsidR="00E169C5" w:rsidRDefault="00E169C5" w:rsidP="00195DCB">
      <w:pPr>
        <w:pStyle w:val="Prrafodelista"/>
        <w:numPr>
          <w:ilvl w:val="2"/>
          <w:numId w:val="11"/>
        </w:numPr>
        <w:ind w:left="1560" w:hanging="709"/>
        <w:rPr>
          <w:sz w:val="20"/>
          <w:lang w:val="es-MX"/>
        </w:rPr>
      </w:pPr>
      <w:r>
        <w:rPr>
          <w:sz w:val="20"/>
          <w:lang w:val="es-MX"/>
        </w:rPr>
        <w:t>TipoIndice</w:t>
      </w:r>
    </w:p>
    <w:p w:rsidR="00E91BEA" w:rsidRPr="00467665" w:rsidRDefault="00E91BEA" w:rsidP="00195DCB">
      <w:pPr>
        <w:pStyle w:val="Prrafodelista"/>
        <w:numPr>
          <w:ilvl w:val="2"/>
          <w:numId w:val="11"/>
        </w:numPr>
        <w:ind w:left="1560" w:hanging="709"/>
        <w:rPr>
          <w:sz w:val="20"/>
          <w:lang w:val="es-MX"/>
        </w:rPr>
      </w:pPr>
      <w:r w:rsidRPr="00467665">
        <w:rPr>
          <w:sz w:val="20"/>
          <w:lang w:val="es-MX"/>
        </w:rPr>
        <w:t>ModuloClave</w:t>
      </w:r>
    </w:p>
    <w:p w:rsidR="005032F7" w:rsidRPr="00467665" w:rsidRDefault="009E5F55" w:rsidP="00195DCB">
      <w:pPr>
        <w:pStyle w:val="Prrafodelista"/>
        <w:numPr>
          <w:ilvl w:val="2"/>
          <w:numId w:val="11"/>
        </w:numPr>
        <w:ind w:left="1560" w:hanging="709"/>
        <w:rPr>
          <w:b/>
          <w:sz w:val="20"/>
          <w:lang w:val="es-MX"/>
        </w:rPr>
      </w:pPr>
      <w:r w:rsidRPr="00467665">
        <w:rPr>
          <w:b/>
          <w:sz w:val="20"/>
          <w:lang w:val="es-MX"/>
        </w:rPr>
        <w:t>MOTConfiguracion</w:t>
      </w:r>
    </w:p>
    <w:p w:rsidR="00D61E09" w:rsidRPr="00467665" w:rsidRDefault="00D61E09" w:rsidP="00195DCB">
      <w:pPr>
        <w:pStyle w:val="Prrafodelista"/>
        <w:numPr>
          <w:ilvl w:val="3"/>
          <w:numId w:val="11"/>
        </w:numPr>
        <w:ind w:left="2410" w:hanging="850"/>
        <w:rPr>
          <w:sz w:val="20"/>
          <w:lang w:val="es-MX"/>
        </w:rPr>
      </w:pPr>
      <w:r w:rsidRPr="00467665">
        <w:rPr>
          <w:sz w:val="20"/>
          <w:lang w:val="es-MX"/>
        </w:rPr>
        <w:t>ModuloClave</w:t>
      </w:r>
    </w:p>
    <w:p w:rsidR="009E5F55" w:rsidRPr="00467665" w:rsidRDefault="009E5F55" w:rsidP="00195DCB">
      <w:pPr>
        <w:pStyle w:val="Prrafodelista"/>
        <w:numPr>
          <w:ilvl w:val="3"/>
          <w:numId w:val="11"/>
        </w:numPr>
        <w:ind w:left="2410" w:hanging="850"/>
        <w:rPr>
          <w:sz w:val="20"/>
          <w:lang w:val="es-MX"/>
        </w:rPr>
      </w:pPr>
      <w:r w:rsidRPr="00467665">
        <w:rPr>
          <w:sz w:val="20"/>
          <w:lang w:val="es-MX"/>
        </w:rPr>
        <w:t>CambioAutomatico</w:t>
      </w:r>
    </w:p>
    <w:p w:rsidR="00A75C8F" w:rsidRPr="001957FC" w:rsidRDefault="00531B51" w:rsidP="001957FC">
      <w:pPr>
        <w:pStyle w:val="Prrafodelista"/>
        <w:numPr>
          <w:ilvl w:val="1"/>
          <w:numId w:val="11"/>
        </w:numPr>
        <w:ind w:left="858"/>
        <w:rPr>
          <w:sz w:val="20"/>
          <w:lang w:val="es-MX"/>
        </w:rPr>
      </w:pPr>
      <w:r w:rsidRPr="00467665">
        <w:rPr>
          <w:sz w:val="20"/>
          <w:lang w:val="es-MX"/>
        </w:rPr>
        <w:lastRenderedPageBreak/>
        <w:t xml:space="preserve">El sistema registra en </w:t>
      </w:r>
      <w:r w:rsidR="00E91BEA" w:rsidRPr="00467665">
        <w:rPr>
          <w:sz w:val="20"/>
          <w:lang w:val="es-MX"/>
        </w:rPr>
        <w:t>sesión la</w:t>
      </w:r>
      <w:r w:rsidR="00A75C8F" w:rsidRPr="00467665">
        <w:rPr>
          <w:sz w:val="20"/>
          <w:lang w:val="es-MX"/>
        </w:rPr>
        <w:t xml:space="preserve"> siguiente información:</w:t>
      </w:r>
    </w:p>
    <w:p w:rsidR="00E169C5" w:rsidRPr="00467665" w:rsidRDefault="00E169C5" w:rsidP="001957FC">
      <w:pPr>
        <w:pStyle w:val="Prrafodelista"/>
        <w:numPr>
          <w:ilvl w:val="2"/>
          <w:numId w:val="11"/>
        </w:numPr>
        <w:ind w:left="1560" w:hanging="709"/>
        <w:rPr>
          <w:sz w:val="20"/>
          <w:lang w:val="es-MX"/>
        </w:rPr>
      </w:pPr>
      <w:r w:rsidRPr="001957FC">
        <w:rPr>
          <w:sz w:val="20"/>
          <w:lang w:val="es-MX"/>
        </w:rPr>
        <w:t>TipoIndiceModuloMovDetClave</w:t>
      </w:r>
    </w:p>
    <w:p w:rsidR="00A75C8F" w:rsidRDefault="00A75C8F" w:rsidP="001957FC">
      <w:pPr>
        <w:pStyle w:val="Prrafodelista"/>
        <w:numPr>
          <w:ilvl w:val="2"/>
          <w:numId w:val="11"/>
        </w:numPr>
        <w:ind w:left="1560" w:hanging="709"/>
        <w:rPr>
          <w:sz w:val="20"/>
          <w:lang w:val="es-MX"/>
        </w:rPr>
      </w:pPr>
      <w:r w:rsidRPr="00A75C8F">
        <w:rPr>
          <w:sz w:val="20"/>
          <w:lang w:val="es-MX"/>
        </w:rPr>
        <w:t>Cambio</w:t>
      </w:r>
      <w:r w:rsidR="00170E16">
        <w:rPr>
          <w:sz w:val="20"/>
          <w:lang w:val="es-MX"/>
        </w:rPr>
        <w:t>Automatico</w:t>
      </w:r>
      <w:r w:rsidRPr="00A75C8F">
        <w:rPr>
          <w:sz w:val="20"/>
          <w:lang w:val="es-MX"/>
        </w:rPr>
        <w:t xml:space="preserve"> (Verdadero/Falso)</w:t>
      </w:r>
    </w:p>
    <w:p w:rsidR="00EA7DD3" w:rsidRDefault="00EA7DD3" w:rsidP="00195DCB">
      <w:pPr>
        <w:numPr>
          <w:ilvl w:val="0"/>
          <w:numId w:val="10"/>
        </w:numPr>
        <w:ind w:left="426" w:hanging="426"/>
        <w:rPr>
          <w:sz w:val="20"/>
          <w:lang w:val="es-MX"/>
        </w:rPr>
      </w:pPr>
      <w:r w:rsidRPr="005032F7">
        <w:rPr>
          <w:sz w:val="20"/>
          <w:lang w:val="es-MX"/>
        </w:rPr>
        <w:t>El sistema obtiene la siguiente información</w:t>
      </w:r>
      <w:r w:rsidR="001957FC">
        <w:rPr>
          <w:sz w:val="20"/>
          <w:lang w:val="es-MX"/>
        </w:rPr>
        <w:t xml:space="preserve"> del Vendedor</w:t>
      </w:r>
      <w:r w:rsidRPr="005032F7">
        <w:rPr>
          <w:sz w:val="20"/>
          <w:lang w:val="es-MX"/>
        </w:rPr>
        <w:t>:</w:t>
      </w:r>
    </w:p>
    <w:p w:rsidR="00531B51" w:rsidRPr="00531B51" w:rsidRDefault="00531B51" w:rsidP="00195DCB">
      <w:pPr>
        <w:pStyle w:val="Prrafodelista"/>
        <w:numPr>
          <w:ilvl w:val="0"/>
          <w:numId w:val="11"/>
        </w:numPr>
        <w:rPr>
          <w:b/>
          <w:vanish/>
          <w:sz w:val="20"/>
          <w:lang w:val="es-MX"/>
        </w:rPr>
      </w:pPr>
    </w:p>
    <w:p w:rsidR="00EA7DD3" w:rsidRPr="00F45A16" w:rsidRDefault="00EA7DD3" w:rsidP="00195DCB">
      <w:pPr>
        <w:pStyle w:val="Prrafodelista"/>
        <w:numPr>
          <w:ilvl w:val="1"/>
          <w:numId w:val="11"/>
        </w:numPr>
        <w:ind w:left="851"/>
        <w:rPr>
          <w:b/>
          <w:sz w:val="20"/>
          <w:lang w:val="es-MX"/>
        </w:rPr>
      </w:pPr>
      <w:r w:rsidRPr="00F45A16">
        <w:rPr>
          <w:b/>
          <w:sz w:val="20"/>
          <w:lang w:val="es-MX"/>
        </w:rPr>
        <w:t>Vendedor</w:t>
      </w:r>
    </w:p>
    <w:p w:rsidR="00EA7DD3" w:rsidRPr="00F45A16" w:rsidRDefault="00EA7DD3" w:rsidP="00195DCB">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1" w:anchor="RNGEN171" w:history="1">
        <w:r w:rsidRPr="00F45A16">
          <w:rPr>
            <w:rStyle w:val="Hipervnculo"/>
            <w:rFonts w:cs="Arial"/>
            <w:b/>
            <w:sz w:val="20"/>
            <w:szCs w:val="20"/>
          </w:rPr>
          <w:t>RNGEN171 Información en Sesión</w:t>
        </w:r>
      </w:hyperlink>
    </w:p>
    <w:p w:rsidR="00EA7DD3" w:rsidRDefault="00EA7DD3" w:rsidP="00195DCB">
      <w:pPr>
        <w:pStyle w:val="Prrafodelista"/>
        <w:numPr>
          <w:ilvl w:val="2"/>
          <w:numId w:val="11"/>
        </w:numPr>
        <w:ind w:left="1560" w:hanging="709"/>
        <w:rPr>
          <w:sz w:val="20"/>
          <w:lang w:val="es-MX"/>
        </w:rPr>
      </w:pPr>
      <w:r w:rsidRPr="00F45A16">
        <w:rPr>
          <w:sz w:val="20"/>
          <w:lang w:val="es-MX"/>
        </w:rPr>
        <w:t>AlmacenID</w:t>
      </w:r>
    </w:p>
    <w:p w:rsidR="008B631F"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EA7DD3" w:rsidRPr="004D27FC" w:rsidRDefault="00EA7DD3" w:rsidP="004D27FC">
      <w:pPr>
        <w:pStyle w:val="Prrafodelista"/>
        <w:numPr>
          <w:ilvl w:val="1"/>
          <w:numId w:val="11"/>
        </w:numPr>
        <w:ind w:left="851"/>
        <w:rPr>
          <w:sz w:val="20"/>
          <w:lang w:val="es-MX"/>
        </w:rPr>
      </w:pPr>
      <w:r w:rsidRPr="00A75C8F">
        <w:rPr>
          <w:sz w:val="20"/>
          <w:lang w:val="es-MX"/>
        </w:rPr>
        <w:t>El sistema registra en sesión la siguiente información:</w:t>
      </w:r>
    </w:p>
    <w:p w:rsidR="00EA7DD3" w:rsidRDefault="00EA7DD3" w:rsidP="004D27FC">
      <w:pPr>
        <w:pStyle w:val="Prrafodelista"/>
        <w:numPr>
          <w:ilvl w:val="2"/>
          <w:numId w:val="11"/>
        </w:numPr>
        <w:ind w:left="1560" w:hanging="709"/>
        <w:rPr>
          <w:sz w:val="20"/>
          <w:lang w:val="es-MX"/>
        </w:rPr>
      </w:pPr>
      <w:r w:rsidRPr="004D27FC">
        <w:rPr>
          <w:sz w:val="20"/>
          <w:lang w:val="es-MX"/>
        </w:rPr>
        <w:t>AlmacenID</w:t>
      </w:r>
    </w:p>
    <w:p w:rsidR="004D27FC"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1957FC" w:rsidRPr="00376F64" w:rsidRDefault="001957FC" w:rsidP="004D27FC">
      <w:pPr>
        <w:numPr>
          <w:ilvl w:val="0"/>
          <w:numId w:val="10"/>
        </w:numPr>
        <w:ind w:left="426" w:hanging="426"/>
        <w:rPr>
          <w:sz w:val="20"/>
          <w:szCs w:val="20"/>
          <w:highlight w:val="magenta"/>
          <w:lang w:val="es-MX"/>
        </w:rPr>
      </w:pPr>
      <w:r w:rsidRPr="00376F64">
        <w:rPr>
          <w:sz w:val="20"/>
          <w:szCs w:val="20"/>
          <w:highlight w:val="magenta"/>
          <w:lang w:val="es-MX"/>
        </w:rPr>
        <w:t>El sistema obtiene la siguiente información de la Configuración de Parámetros:</w:t>
      </w:r>
    </w:p>
    <w:p w:rsidR="001957FC" w:rsidRPr="00376F64" w:rsidRDefault="001957FC" w:rsidP="001957FC">
      <w:pPr>
        <w:pStyle w:val="Prrafodelista"/>
        <w:numPr>
          <w:ilvl w:val="0"/>
          <w:numId w:val="11"/>
        </w:numPr>
        <w:rPr>
          <w:vanish/>
          <w:sz w:val="20"/>
          <w:szCs w:val="20"/>
          <w:highlight w:val="magenta"/>
          <w:lang w:val="es-MX"/>
        </w:rPr>
      </w:pPr>
    </w:p>
    <w:p w:rsidR="001957FC" w:rsidRPr="00376F64" w:rsidRDefault="001957FC" w:rsidP="001957FC">
      <w:pPr>
        <w:pStyle w:val="Prrafodelista"/>
        <w:numPr>
          <w:ilvl w:val="1"/>
          <w:numId w:val="11"/>
        </w:numPr>
        <w:ind w:left="851"/>
        <w:rPr>
          <w:sz w:val="20"/>
          <w:szCs w:val="20"/>
          <w:highlight w:val="magenta"/>
          <w:lang w:val="es-MX"/>
        </w:rPr>
      </w:pPr>
      <w:r w:rsidRPr="00376F64">
        <w:rPr>
          <w:b/>
          <w:sz w:val="20"/>
          <w:szCs w:val="20"/>
          <w:highlight w:val="magenta"/>
          <w:lang w:val="es-MX"/>
        </w:rPr>
        <w:t>ConfigParametro</w:t>
      </w:r>
    </w:p>
    <w:p w:rsidR="001957FC" w:rsidRPr="00376F64" w:rsidRDefault="001957FC" w:rsidP="001957FC">
      <w:pPr>
        <w:pStyle w:val="Prrafodelista"/>
        <w:numPr>
          <w:ilvl w:val="2"/>
          <w:numId w:val="11"/>
        </w:numPr>
        <w:ind w:left="1560" w:hanging="709"/>
        <w:rPr>
          <w:sz w:val="20"/>
          <w:szCs w:val="20"/>
          <w:highlight w:val="magenta"/>
          <w:lang w:val="es-MX"/>
        </w:rPr>
      </w:pPr>
      <w:r w:rsidRPr="00376F64">
        <w:rPr>
          <w:sz w:val="20"/>
          <w:szCs w:val="20"/>
          <w:highlight w:val="magenta"/>
          <w:lang w:val="es-MX"/>
        </w:rPr>
        <w:t>Parametro = ‘PorCambios’</w:t>
      </w:r>
    </w:p>
    <w:p w:rsidR="001957FC" w:rsidRPr="00376F64" w:rsidRDefault="001957FC" w:rsidP="001957FC">
      <w:pPr>
        <w:pStyle w:val="Prrafodelista"/>
        <w:numPr>
          <w:ilvl w:val="2"/>
          <w:numId w:val="11"/>
        </w:numPr>
        <w:ind w:left="1560" w:hanging="709"/>
        <w:rPr>
          <w:sz w:val="20"/>
          <w:szCs w:val="20"/>
          <w:highlight w:val="magenta"/>
          <w:lang w:val="es-MX"/>
        </w:rPr>
      </w:pPr>
      <w:r w:rsidRPr="00376F64">
        <w:rPr>
          <w:sz w:val="20"/>
          <w:szCs w:val="20"/>
          <w:highlight w:val="magenta"/>
          <w:lang w:val="es-MX"/>
        </w:rPr>
        <w:t>Identificador</w:t>
      </w:r>
    </w:p>
    <w:p w:rsidR="001957FC" w:rsidRPr="00376F64" w:rsidRDefault="001957FC" w:rsidP="001957FC">
      <w:pPr>
        <w:pStyle w:val="Prrafodelista"/>
        <w:numPr>
          <w:ilvl w:val="2"/>
          <w:numId w:val="11"/>
        </w:numPr>
        <w:ind w:left="1560" w:hanging="709"/>
        <w:rPr>
          <w:sz w:val="20"/>
          <w:szCs w:val="20"/>
          <w:highlight w:val="magenta"/>
          <w:lang w:val="es-MX"/>
        </w:rPr>
      </w:pPr>
      <w:r w:rsidRPr="00376F64">
        <w:rPr>
          <w:sz w:val="20"/>
          <w:szCs w:val="20"/>
          <w:highlight w:val="magenta"/>
          <w:lang w:val="es-MX"/>
        </w:rPr>
        <w:t>Valor</w:t>
      </w:r>
    </w:p>
    <w:p w:rsidR="00DA4D26" w:rsidRPr="00DA4D26" w:rsidRDefault="00DA4D26" w:rsidP="00DA4D26">
      <w:pPr>
        <w:pStyle w:val="Prrafodelista"/>
        <w:numPr>
          <w:ilvl w:val="1"/>
          <w:numId w:val="11"/>
        </w:numPr>
        <w:ind w:left="851"/>
        <w:rPr>
          <w:sz w:val="20"/>
          <w:szCs w:val="20"/>
          <w:highlight w:val="green"/>
          <w:lang w:val="es-MX"/>
        </w:rPr>
      </w:pPr>
      <w:r w:rsidRPr="00DA4D26">
        <w:rPr>
          <w:b/>
          <w:sz w:val="20"/>
          <w:szCs w:val="20"/>
          <w:highlight w:val="green"/>
          <w:lang w:val="es-MX"/>
        </w:rPr>
        <w:t>ConfigParametro</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Parametro = ‘CapturaCadLote’</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 xml:space="preserve">Identificador = </w:t>
      </w:r>
      <w:r w:rsidRPr="00DA4D26">
        <w:rPr>
          <w:rFonts w:cs="Arial"/>
          <w:sz w:val="20"/>
          <w:szCs w:val="20"/>
          <w:highlight w:val="green"/>
        </w:rPr>
        <w:t>ModuloMovDetalleClave registrado en sesión</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Valor</w:t>
      </w:r>
    </w:p>
    <w:p w:rsidR="004D27FC" w:rsidRDefault="00696338" w:rsidP="00D32473">
      <w:pPr>
        <w:numPr>
          <w:ilvl w:val="0"/>
          <w:numId w:val="10"/>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32"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4D27FC" w:rsidRPr="00696338">
        <w:rPr>
          <w:sz w:val="20"/>
          <w:szCs w:val="20"/>
          <w:highlight w:val="darkYellow"/>
          <w:lang w:val="es-MX"/>
        </w:rPr>
        <w:t xml:space="preserve">Si </w:t>
      </w:r>
      <w:r w:rsidR="004D27FC" w:rsidRPr="00C2665F">
        <w:rPr>
          <w:color w:val="FFFF00"/>
          <w:sz w:val="20"/>
          <w:szCs w:val="20"/>
          <w:highlight w:val="red"/>
          <w:lang w:val="es-MX"/>
        </w:rPr>
        <w:t>&lt;</w:t>
      </w:r>
      <w:r w:rsidR="00D32473" w:rsidRPr="00C2665F">
        <w:rPr>
          <w:color w:val="FFFF00"/>
          <w:sz w:val="20"/>
          <w:szCs w:val="20"/>
          <w:highlight w:val="red"/>
          <w:lang w:val="es-MX"/>
        </w:rPr>
        <w:t>existe configurado por lo menos un parámetro Porcentaje de Cambios en la Configuración de Parámetros y si éste es mayor a cero &lt;ConfigParametro.Parametro = ‘PorCambios’&gt; donde &lt;ConfigParametro.Valor &gt; 0&gt;</w:t>
      </w:r>
    </w:p>
    <w:p w:rsidR="004D27FC" w:rsidRPr="004D27FC" w:rsidRDefault="004D27FC" w:rsidP="004D27FC">
      <w:pPr>
        <w:pStyle w:val="Prrafodelista"/>
        <w:numPr>
          <w:ilvl w:val="0"/>
          <w:numId w:val="11"/>
        </w:numPr>
        <w:rPr>
          <w:vanish/>
          <w:sz w:val="20"/>
          <w:szCs w:val="20"/>
          <w:highlight w:val="darkYellow"/>
          <w:lang w:val="es-MX"/>
        </w:rPr>
      </w:pPr>
    </w:p>
    <w:p w:rsidR="00404BC8" w:rsidRDefault="00404BC8" w:rsidP="004D27FC">
      <w:pPr>
        <w:pStyle w:val="Prrafodelista"/>
        <w:numPr>
          <w:ilvl w:val="1"/>
          <w:numId w:val="11"/>
        </w:numPr>
        <w:ind w:left="851"/>
        <w:rPr>
          <w:sz w:val="20"/>
          <w:szCs w:val="20"/>
          <w:highlight w:val="darkYellow"/>
          <w:lang w:val="es-MX"/>
        </w:rPr>
      </w:pPr>
      <w:r>
        <w:rPr>
          <w:sz w:val="20"/>
          <w:szCs w:val="20"/>
          <w:highlight w:val="darkYellow"/>
          <w:lang w:val="es-MX"/>
        </w:rPr>
        <w:t>El sistema obtiene la siguiente información</w:t>
      </w:r>
      <w:r w:rsidR="00D11245">
        <w:rPr>
          <w:sz w:val="20"/>
          <w:szCs w:val="20"/>
          <w:highlight w:val="darkYellow"/>
          <w:lang w:val="es-MX"/>
        </w:rPr>
        <w:t>, donde &lt;SaldoCambiosVendedor.Frecuencia = Dia.Frecuencia donde Dia.DiaClave = DiaClave registrado en sesión&gt;</w:t>
      </w:r>
      <w:r>
        <w:rPr>
          <w:sz w:val="20"/>
          <w:szCs w:val="20"/>
          <w:highlight w:val="darkYellow"/>
          <w:lang w:val="es-MX"/>
        </w:rPr>
        <w:t>:</w:t>
      </w:r>
    </w:p>
    <w:p w:rsidR="00404BC8" w:rsidRPr="00404BC8" w:rsidRDefault="00404BC8" w:rsidP="00404BC8">
      <w:pPr>
        <w:pStyle w:val="Prrafodelista"/>
        <w:numPr>
          <w:ilvl w:val="2"/>
          <w:numId w:val="11"/>
        </w:numPr>
        <w:ind w:left="1560" w:hanging="709"/>
        <w:rPr>
          <w:b/>
          <w:sz w:val="20"/>
          <w:szCs w:val="20"/>
          <w:highlight w:val="darkYellow"/>
          <w:lang w:val="es-MX"/>
        </w:rPr>
      </w:pPr>
      <w:r w:rsidRPr="00404BC8">
        <w:rPr>
          <w:b/>
          <w:sz w:val="20"/>
          <w:szCs w:val="20"/>
          <w:highlight w:val="darkYellow"/>
          <w:lang w:val="es-MX"/>
        </w:rPr>
        <w:t>SaldoCambiosVendedor</w:t>
      </w:r>
    </w:p>
    <w:p w:rsidR="00D011D4" w:rsidRPr="00DC2E36" w:rsidRDefault="004B1A3B" w:rsidP="00DC2E36">
      <w:pPr>
        <w:pStyle w:val="Prrafodelista"/>
        <w:numPr>
          <w:ilvl w:val="3"/>
          <w:numId w:val="11"/>
        </w:numPr>
        <w:ind w:left="2410" w:hanging="850"/>
        <w:rPr>
          <w:sz w:val="20"/>
          <w:szCs w:val="20"/>
          <w:highlight w:val="magenta"/>
          <w:lang w:val="es-MX"/>
        </w:rPr>
      </w:pPr>
      <w:r w:rsidRPr="004B1A3B">
        <w:rPr>
          <w:sz w:val="20"/>
          <w:szCs w:val="20"/>
          <w:highlight w:val="magenta"/>
          <w:lang w:val="es-MX"/>
        </w:rPr>
        <w:t>Clasificacion</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SaldoDisponible</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SaldoUsado</w:t>
      </w:r>
    </w:p>
    <w:p w:rsidR="000307FE" w:rsidRPr="00D011D4" w:rsidRDefault="000307FE" w:rsidP="000307FE">
      <w:pPr>
        <w:pStyle w:val="Prrafodelista"/>
        <w:numPr>
          <w:ilvl w:val="1"/>
          <w:numId w:val="11"/>
        </w:numPr>
        <w:ind w:left="851"/>
        <w:rPr>
          <w:sz w:val="20"/>
          <w:szCs w:val="20"/>
          <w:highlight w:val="magenta"/>
          <w:lang w:val="es-MX"/>
        </w:rPr>
      </w:pPr>
      <w:r w:rsidRPr="00D011D4">
        <w:rPr>
          <w:sz w:val="20"/>
          <w:szCs w:val="20"/>
          <w:highlight w:val="magenta"/>
          <w:lang w:val="es-MX"/>
        </w:rPr>
        <w:t>Para cada Clasificación de esquema obtenida para el saldo de cambios del vendedor:</w:t>
      </w:r>
    </w:p>
    <w:p w:rsidR="00DC2E36" w:rsidRDefault="00DC2E36" w:rsidP="00404BC8">
      <w:pPr>
        <w:pStyle w:val="Prrafodelista"/>
        <w:numPr>
          <w:ilvl w:val="2"/>
          <w:numId w:val="11"/>
        </w:numPr>
        <w:ind w:left="1560" w:hanging="709"/>
        <w:rPr>
          <w:sz w:val="20"/>
          <w:szCs w:val="20"/>
          <w:highlight w:val="magenta"/>
          <w:lang w:val="es-MX"/>
        </w:rPr>
      </w:pPr>
      <w:r>
        <w:rPr>
          <w:sz w:val="20"/>
          <w:szCs w:val="20"/>
          <w:highlight w:val="magenta"/>
          <w:lang w:val="es-MX"/>
        </w:rPr>
        <w:t>El sistema obtiene la siguiente información de la descripción de la clasificación de esquema</w:t>
      </w:r>
      <w:r w:rsidR="00F23B8B">
        <w:rPr>
          <w:sz w:val="20"/>
          <w:szCs w:val="20"/>
          <w:highlight w:val="magenta"/>
          <w:lang w:val="es-MX"/>
        </w:rPr>
        <w:t>, de acuerdo al tipo de lenguaje configurado para el sistema</w:t>
      </w:r>
      <w:r>
        <w:rPr>
          <w:sz w:val="20"/>
          <w:szCs w:val="20"/>
          <w:highlight w:val="magenta"/>
          <w:lang w:val="es-MX"/>
        </w:rPr>
        <w:t>:</w:t>
      </w:r>
    </w:p>
    <w:p w:rsidR="00DC2E36" w:rsidRPr="00DC2E36" w:rsidRDefault="00DC2E36" w:rsidP="00DC2E36">
      <w:pPr>
        <w:pStyle w:val="Prrafodelista"/>
        <w:numPr>
          <w:ilvl w:val="3"/>
          <w:numId w:val="11"/>
        </w:numPr>
        <w:ind w:left="2410" w:hanging="850"/>
        <w:rPr>
          <w:b/>
          <w:sz w:val="20"/>
          <w:szCs w:val="20"/>
          <w:highlight w:val="magenta"/>
          <w:lang w:val="es-MX"/>
        </w:rPr>
      </w:pPr>
      <w:r w:rsidRPr="00DC2E36">
        <w:rPr>
          <w:b/>
          <w:sz w:val="20"/>
          <w:szCs w:val="20"/>
          <w:highlight w:val="magenta"/>
          <w:lang w:val="es-MX"/>
        </w:rPr>
        <w:t>VAVDescripcion</w:t>
      </w:r>
    </w:p>
    <w:p w:rsidR="00DC2E36" w:rsidRDefault="00F23B8B" w:rsidP="00DC2E36">
      <w:pPr>
        <w:pStyle w:val="Prrafodelista"/>
        <w:numPr>
          <w:ilvl w:val="4"/>
          <w:numId w:val="11"/>
        </w:numPr>
        <w:ind w:left="3402" w:hanging="992"/>
        <w:rPr>
          <w:sz w:val="20"/>
          <w:szCs w:val="20"/>
          <w:highlight w:val="magenta"/>
          <w:lang w:val="es-MX"/>
        </w:rPr>
      </w:pPr>
      <w:r>
        <w:rPr>
          <w:sz w:val="20"/>
          <w:szCs w:val="20"/>
          <w:highlight w:val="magenta"/>
          <w:lang w:val="es-MX"/>
        </w:rPr>
        <w:t>VARCodigo = ‘CESQUEMA’</w:t>
      </w:r>
    </w:p>
    <w:p w:rsidR="00F23B8B" w:rsidRDefault="00F23B8B" w:rsidP="00DC2E36">
      <w:pPr>
        <w:pStyle w:val="Prrafodelista"/>
        <w:numPr>
          <w:ilvl w:val="4"/>
          <w:numId w:val="11"/>
        </w:numPr>
        <w:ind w:left="3402" w:hanging="992"/>
        <w:rPr>
          <w:sz w:val="20"/>
          <w:szCs w:val="20"/>
          <w:highlight w:val="magenta"/>
          <w:lang w:val="es-MX"/>
        </w:rPr>
      </w:pPr>
      <w:r>
        <w:rPr>
          <w:sz w:val="20"/>
          <w:szCs w:val="20"/>
          <w:highlight w:val="magenta"/>
          <w:lang w:val="es-MX"/>
        </w:rPr>
        <w:t xml:space="preserve">VAVClave = </w:t>
      </w:r>
      <w:r w:rsidRPr="00D011D4">
        <w:rPr>
          <w:sz w:val="20"/>
          <w:szCs w:val="20"/>
          <w:highlight w:val="magenta"/>
          <w:lang w:val="es-MX"/>
        </w:rPr>
        <w:t>&lt;SaldoCambiosVendedor.Clasificacion&gt;</w:t>
      </w:r>
    </w:p>
    <w:p w:rsidR="00F23B8B" w:rsidRDefault="00F23B8B" w:rsidP="00DC2E36">
      <w:pPr>
        <w:pStyle w:val="Prrafodelista"/>
        <w:numPr>
          <w:ilvl w:val="4"/>
          <w:numId w:val="11"/>
        </w:numPr>
        <w:ind w:left="3402" w:hanging="992"/>
        <w:rPr>
          <w:sz w:val="20"/>
          <w:szCs w:val="20"/>
          <w:highlight w:val="magenta"/>
          <w:lang w:val="es-MX"/>
        </w:rPr>
      </w:pPr>
      <w:r>
        <w:rPr>
          <w:sz w:val="20"/>
          <w:szCs w:val="20"/>
          <w:highlight w:val="magenta"/>
          <w:lang w:val="es-MX"/>
        </w:rPr>
        <w:t>Descripcion</w:t>
      </w:r>
    </w:p>
    <w:p w:rsidR="00404BC8" w:rsidRPr="00D011D4" w:rsidRDefault="00404BC8" w:rsidP="00404BC8">
      <w:pPr>
        <w:pStyle w:val="Prrafodelista"/>
        <w:numPr>
          <w:ilvl w:val="2"/>
          <w:numId w:val="11"/>
        </w:numPr>
        <w:ind w:left="1560" w:hanging="709"/>
        <w:rPr>
          <w:sz w:val="20"/>
          <w:szCs w:val="20"/>
          <w:highlight w:val="magenta"/>
          <w:lang w:val="es-MX"/>
        </w:rPr>
      </w:pPr>
      <w:r w:rsidRPr="00D011D4">
        <w:rPr>
          <w:sz w:val="20"/>
          <w:szCs w:val="20"/>
          <w:highlight w:val="magenta"/>
          <w:lang w:val="es-MX"/>
        </w:rPr>
        <w:t>El sistema registra en sesión la siguiente información</w:t>
      </w:r>
      <w:r w:rsidR="000307FE" w:rsidRPr="00D011D4">
        <w:rPr>
          <w:sz w:val="20"/>
          <w:szCs w:val="20"/>
          <w:highlight w:val="magenta"/>
          <w:lang w:val="es-MX"/>
        </w:rPr>
        <w:t xml:space="preserve"> dentro de un arreglo</w:t>
      </w:r>
      <w:r w:rsidRPr="00D011D4">
        <w:rPr>
          <w:sz w:val="20"/>
          <w:szCs w:val="20"/>
          <w:highlight w:val="magenta"/>
          <w:lang w:val="es-MX"/>
        </w:rPr>
        <w:t>:</w:t>
      </w:r>
    </w:p>
    <w:p w:rsidR="000307FE" w:rsidRPr="00D011D4" w:rsidRDefault="00F22DCE" w:rsidP="00404BC8">
      <w:pPr>
        <w:pStyle w:val="Prrafodelista"/>
        <w:numPr>
          <w:ilvl w:val="3"/>
          <w:numId w:val="11"/>
        </w:numPr>
        <w:ind w:left="2410" w:hanging="850"/>
        <w:rPr>
          <w:b/>
          <w:sz w:val="20"/>
          <w:szCs w:val="20"/>
          <w:highlight w:val="magenta"/>
          <w:lang w:val="es-MX"/>
        </w:rPr>
      </w:pPr>
      <w:r>
        <w:rPr>
          <w:b/>
          <w:sz w:val="20"/>
          <w:szCs w:val="20"/>
          <w:highlight w:val="magenta"/>
          <w:lang w:val="es-MX"/>
        </w:rPr>
        <w:t>Arreglo</w:t>
      </w:r>
      <w:r w:rsidR="000307FE" w:rsidRPr="00D011D4">
        <w:rPr>
          <w:b/>
          <w:sz w:val="20"/>
          <w:szCs w:val="20"/>
          <w:highlight w:val="magenta"/>
          <w:lang w:val="es-MX"/>
        </w:rPr>
        <w:t>SaldoCambios</w:t>
      </w:r>
    </w:p>
    <w:p w:rsidR="000307FE" w:rsidRDefault="000307FE" w:rsidP="000307FE">
      <w:pPr>
        <w:pStyle w:val="Prrafodelista"/>
        <w:numPr>
          <w:ilvl w:val="4"/>
          <w:numId w:val="11"/>
        </w:numPr>
        <w:ind w:left="3402" w:hanging="992"/>
        <w:rPr>
          <w:sz w:val="20"/>
          <w:szCs w:val="20"/>
          <w:highlight w:val="magenta"/>
          <w:lang w:val="es-MX"/>
        </w:rPr>
      </w:pPr>
      <w:r w:rsidRPr="00D011D4">
        <w:rPr>
          <w:sz w:val="20"/>
          <w:szCs w:val="20"/>
          <w:highlight w:val="magenta"/>
          <w:lang w:val="es-MX"/>
        </w:rPr>
        <w:t>Clasificacion = &lt;SaldoCambiosVendedor.Clasificacion&gt;</w:t>
      </w:r>
    </w:p>
    <w:p w:rsidR="00F23B8B" w:rsidRPr="00D011D4" w:rsidRDefault="00F23B8B" w:rsidP="000307FE">
      <w:pPr>
        <w:pStyle w:val="Prrafodelista"/>
        <w:numPr>
          <w:ilvl w:val="4"/>
          <w:numId w:val="11"/>
        </w:numPr>
        <w:ind w:left="3402" w:hanging="992"/>
        <w:rPr>
          <w:sz w:val="20"/>
          <w:szCs w:val="20"/>
          <w:highlight w:val="magenta"/>
          <w:lang w:val="es-MX"/>
        </w:rPr>
      </w:pPr>
      <w:r>
        <w:rPr>
          <w:sz w:val="20"/>
          <w:szCs w:val="20"/>
          <w:highlight w:val="magenta"/>
          <w:lang w:val="es-MX"/>
        </w:rPr>
        <w:t>Descripcion = &lt;VAVDescripcion.Descripcion&gt;</w:t>
      </w:r>
    </w:p>
    <w:p w:rsidR="00404BC8" w:rsidRPr="00F22DCE" w:rsidRDefault="00404BC8" w:rsidP="000307FE">
      <w:pPr>
        <w:pStyle w:val="Prrafodelista"/>
        <w:numPr>
          <w:ilvl w:val="4"/>
          <w:numId w:val="11"/>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w:t>
      </w:r>
      <w:r w:rsidR="000307FE" w:rsidRPr="00D011D4">
        <w:rPr>
          <w:sz w:val="20"/>
          <w:szCs w:val="20"/>
          <w:highlight w:val="magenta"/>
          <w:lang w:val="es-MX"/>
        </w:rPr>
        <w:t xml:space="preserve">, donde &lt;SaldoCambiosVendedor.Clasificacion = Clasificación de esquema </w:t>
      </w:r>
      <w:r w:rsidR="000307FE" w:rsidRPr="00F22DCE">
        <w:rPr>
          <w:sz w:val="20"/>
          <w:szCs w:val="20"/>
          <w:highlight w:val="magenta"/>
          <w:lang w:val="es-MX"/>
        </w:rPr>
        <w:t>actual&gt;</w:t>
      </w:r>
    </w:p>
    <w:p w:rsidR="00F22DCE" w:rsidRPr="00F22DCE" w:rsidRDefault="00F22DCE" w:rsidP="000307FE">
      <w:pPr>
        <w:pStyle w:val="Prrafodelista"/>
        <w:numPr>
          <w:ilvl w:val="4"/>
          <w:numId w:val="11"/>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5D05B8" w:rsidRPr="002A53AE" w:rsidRDefault="005D05B8" w:rsidP="004D27FC">
      <w:pPr>
        <w:pStyle w:val="Prrafodelista"/>
        <w:numPr>
          <w:ilvl w:val="1"/>
          <w:numId w:val="11"/>
        </w:numPr>
        <w:ind w:left="851"/>
        <w:rPr>
          <w:sz w:val="20"/>
          <w:szCs w:val="20"/>
          <w:highlight w:val="magenta"/>
          <w:lang w:val="es-MX"/>
        </w:rPr>
      </w:pPr>
      <w:r w:rsidRPr="002A53AE">
        <w:rPr>
          <w:sz w:val="20"/>
          <w:szCs w:val="20"/>
          <w:highlight w:val="magenta"/>
          <w:lang w:val="es-MX"/>
        </w:rPr>
        <w:t xml:space="preserve">El sistema presenta el mensaje </w:t>
      </w:r>
      <w:r w:rsidRPr="002A53AE">
        <w:rPr>
          <w:color w:val="FF0000"/>
          <w:sz w:val="20"/>
          <w:szCs w:val="20"/>
          <w:lang w:val="es-MX"/>
        </w:rPr>
        <w:t>“[</w:t>
      </w:r>
      <w:r w:rsidR="00C44AAE" w:rsidRPr="002A53AE">
        <w:rPr>
          <w:color w:val="FF0000"/>
          <w:sz w:val="20"/>
          <w:szCs w:val="20"/>
          <w:lang w:val="es-MX"/>
        </w:rPr>
        <w:t>I0283</w:t>
      </w:r>
      <w:r w:rsidRPr="002A53AE">
        <w:rPr>
          <w:color w:val="FF0000"/>
          <w:sz w:val="20"/>
          <w:szCs w:val="20"/>
          <w:lang w:val="es-MX"/>
        </w:rPr>
        <w:t>] Saldo d</w:t>
      </w:r>
      <w:r w:rsidR="00D011D4" w:rsidRPr="002A53AE">
        <w:rPr>
          <w:color w:val="FF0000"/>
          <w:sz w:val="20"/>
          <w:szCs w:val="20"/>
          <w:lang w:val="es-MX"/>
        </w:rPr>
        <w:t xml:space="preserve">isponible para Cambios por $0$: </w:t>
      </w:r>
      <w:r w:rsidRPr="002A53AE">
        <w:rPr>
          <w:color w:val="FF0000"/>
          <w:sz w:val="20"/>
          <w:szCs w:val="20"/>
          <w:lang w:val="es-MX"/>
        </w:rPr>
        <w:t>$1$”</w:t>
      </w:r>
      <w:r w:rsidR="00406803" w:rsidRPr="002A53AE">
        <w:rPr>
          <w:sz w:val="20"/>
          <w:szCs w:val="20"/>
          <w:highlight w:val="magenta"/>
          <w:lang w:val="es-MX"/>
        </w:rPr>
        <w:t xml:space="preserve">, sustituyendo el contenido de $0$ por “Caducidad” y el de $1$ por el valor de </w:t>
      </w:r>
      <w:r w:rsidR="00F23B8B" w:rsidRPr="002A53AE">
        <w:rPr>
          <w:sz w:val="20"/>
          <w:szCs w:val="20"/>
          <w:highlight w:val="magenta"/>
          <w:lang w:val="es-MX"/>
        </w:rPr>
        <w:t>&lt;</w:t>
      </w:r>
      <w:r w:rsidR="00F22DCE">
        <w:rPr>
          <w:sz w:val="20"/>
          <w:szCs w:val="20"/>
          <w:highlight w:val="magenta"/>
          <w:lang w:val="es-MX"/>
        </w:rPr>
        <w:t>Arreglo</w:t>
      </w:r>
      <w:r w:rsidR="00F23B8B" w:rsidRPr="002A53AE">
        <w:rPr>
          <w:sz w:val="20"/>
          <w:szCs w:val="20"/>
          <w:highlight w:val="magenta"/>
          <w:lang w:val="es-MX"/>
        </w:rPr>
        <w:t>SaldoCambios.Descripcion&gt; + “$” + &lt;</w:t>
      </w:r>
      <w:r w:rsidR="00F22DCE">
        <w:rPr>
          <w:sz w:val="20"/>
          <w:szCs w:val="20"/>
          <w:highlight w:val="magenta"/>
          <w:lang w:val="es-MX"/>
        </w:rPr>
        <w:t>Arreglo</w:t>
      </w:r>
      <w:r w:rsidR="00F23B8B" w:rsidRPr="002A53AE">
        <w:rPr>
          <w:sz w:val="20"/>
          <w:szCs w:val="20"/>
          <w:highlight w:val="magenta"/>
          <w:lang w:val="es-MX"/>
        </w:rPr>
        <w:t xml:space="preserve">SaldoCambios.SaldoDispCambios&gt;, para cada una de las clasificaciones de esquema </w:t>
      </w:r>
      <w:r w:rsidR="002A53AE" w:rsidRPr="002A53AE">
        <w:rPr>
          <w:sz w:val="20"/>
          <w:szCs w:val="20"/>
          <w:highlight w:val="magenta"/>
          <w:lang w:val="es-MX"/>
        </w:rPr>
        <w:t xml:space="preserve">incluidas </w:t>
      </w:r>
      <w:r w:rsidR="00F23B8B" w:rsidRPr="002A53AE">
        <w:rPr>
          <w:sz w:val="20"/>
          <w:szCs w:val="20"/>
          <w:highlight w:val="magenta"/>
          <w:lang w:val="es-MX"/>
        </w:rPr>
        <w:t xml:space="preserve">en el arreglo </w:t>
      </w:r>
      <w:r w:rsidR="002A53AE" w:rsidRPr="002A53AE">
        <w:rPr>
          <w:sz w:val="20"/>
          <w:szCs w:val="20"/>
          <w:highlight w:val="magenta"/>
          <w:lang w:val="es-MX"/>
        </w:rPr>
        <w:t>registrado</w:t>
      </w:r>
      <w:r w:rsidR="00406803" w:rsidRPr="002A53AE">
        <w:rPr>
          <w:sz w:val="20"/>
          <w:szCs w:val="20"/>
          <w:highlight w:val="magenta"/>
          <w:lang w:val="es-MX"/>
        </w:rPr>
        <w:t xml:space="preserve"> en sesión</w:t>
      </w:r>
      <w:r w:rsidR="00F23B8B" w:rsidRPr="002A53AE">
        <w:rPr>
          <w:sz w:val="20"/>
          <w:szCs w:val="20"/>
          <w:highlight w:val="magenta"/>
          <w:lang w:val="es-MX"/>
        </w:rPr>
        <w:t>,</w:t>
      </w:r>
      <w:r w:rsidR="002A53AE" w:rsidRPr="002A53AE">
        <w:rPr>
          <w:sz w:val="20"/>
          <w:szCs w:val="20"/>
          <w:highlight w:val="magenta"/>
          <w:lang w:val="es-MX"/>
        </w:rPr>
        <w:t xml:space="preserve"> separando cada una por medio de una coma, </w:t>
      </w:r>
      <w:r w:rsidR="00F23B8B" w:rsidRPr="002A53AE">
        <w:rPr>
          <w:sz w:val="20"/>
          <w:szCs w:val="20"/>
          <w:highlight w:val="magenta"/>
          <w:lang w:val="es-MX"/>
        </w:rPr>
        <w:t>ejemplo: “[I0283] Saldo disponible para Cambios por Caducidad: Productos La Costeña $500, Productos Totis $200”.</w:t>
      </w:r>
    </w:p>
    <w:p w:rsidR="00967267" w:rsidRPr="0026065F" w:rsidRDefault="00967267" w:rsidP="00195DCB">
      <w:pPr>
        <w:numPr>
          <w:ilvl w:val="0"/>
          <w:numId w:val="10"/>
        </w:numPr>
        <w:ind w:left="426" w:hanging="426"/>
        <w:rPr>
          <w:lang w:val="es-MX"/>
        </w:rPr>
      </w:pPr>
      <w:r>
        <w:rPr>
          <w:sz w:val="20"/>
          <w:lang w:val="es-MX"/>
        </w:rPr>
        <w:t xml:space="preserve">El caso de uso incluye la funcionalidad del caso de uso </w:t>
      </w:r>
      <w:hyperlink r:id="rId33" w:history="1">
        <w:r w:rsidRPr="0026065F">
          <w:rPr>
            <w:rStyle w:val="Hipervnculo"/>
            <w:b/>
            <w:sz w:val="20"/>
            <w:lang w:val="es-MX"/>
          </w:rPr>
          <w:t>Administrar Transacción – CUROLGEN05</w:t>
        </w:r>
      </w:hyperlink>
    </w:p>
    <w:p w:rsidR="00967267" w:rsidRPr="00967267" w:rsidRDefault="00967267" w:rsidP="00195DCB">
      <w:pPr>
        <w:pStyle w:val="Prrafodelista"/>
        <w:numPr>
          <w:ilvl w:val="0"/>
          <w:numId w:val="11"/>
        </w:numPr>
        <w:rPr>
          <w:vanish/>
          <w:sz w:val="20"/>
          <w:lang w:val="es-MX"/>
        </w:rPr>
      </w:pPr>
    </w:p>
    <w:p w:rsidR="00967267" w:rsidRPr="00D307C9" w:rsidRDefault="00967267" w:rsidP="00195DCB">
      <w:pPr>
        <w:pStyle w:val="Prrafodelista"/>
        <w:numPr>
          <w:ilvl w:val="1"/>
          <w:numId w:val="11"/>
        </w:numPr>
        <w:ind w:left="851"/>
        <w:rPr>
          <w:lang w:val="es-MX"/>
        </w:rPr>
      </w:pPr>
      <w:r>
        <w:rPr>
          <w:sz w:val="20"/>
          <w:lang w:val="es-MX"/>
        </w:rPr>
        <w:t>El sistema envía como parámetro la siguiente información:</w:t>
      </w:r>
    </w:p>
    <w:p w:rsidR="00967267" w:rsidRPr="00212A0E" w:rsidRDefault="00967267" w:rsidP="00195DCB">
      <w:pPr>
        <w:pStyle w:val="Prrafodelista"/>
        <w:numPr>
          <w:ilvl w:val="2"/>
          <w:numId w:val="11"/>
        </w:numPr>
        <w:ind w:left="1560" w:hanging="709"/>
        <w:rPr>
          <w:lang w:val="es-MX"/>
        </w:rPr>
      </w:pPr>
      <w:r>
        <w:rPr>
          <w:sz w:val="20"/>
          <w:lang w:val="es-MX"/>
        </w:rPr>
        <w:t>ActualizarGenerarTransaccion</w:t>
      </w:r>
    </w:p>
    <w:p w:rsidR="00DE27FF" w:rsidRPr="00DE27FF" w:rsidRDefault="00DE27FF" w:rsidP="00195DCB">
      <w:pPr>
        <w:pStyle w:val="Prrafodelista"/>
        <w:numPr>
          <w:ilvl w:val="3"/>
          <w:numId w:val="11"/>
        </w:numPr>
        <w:ind w:left="2410" w:hanging="850"/>
        <w:rPr>
          <w:sz w:val="20"/>
          <w:szCs w:val="20"/>
          <w:lang w:val="es-MX"/>
        </w:rPr>
      </w:pPr>
      <w:r w:rsidRPr="009F7582">
        <w:rPr>
          <w:sz w:val="20"/>
          <w:szCs w:val="20"/>
          <w:lang w:val="es-MX"/>
        </w:rPr>
        <w:lastRenderedPageBreak/>
        <w:t>ModuloMovDetalle</w:t>
      </w:r>
      <w:r>
        <w:rPr>
          <w:sz w:val="20"/>
          <w:szCs w:val="20"/>
          <w:lang w:val="es-MX"/>
        </w:rPr>
        <w:t xml:space="preserve"> </w:t>
      </w:r>
      <w:r>
        <w:rPr>
          <w:sz w:val="20"/>
          <w:lang w:val="es-MX"/>
        </w:rPr>
        <w:t xml:space="preserve">de acuerdo con la regla de negocio </w:t>
      </w:r>
      <w:hyperlink r:id="rId34" w:anchor="RNGEN171" w:history="1">
        <w:r w:rsidRPr="00AB273A">
          <w:rPr>
            <w:rStyle w:val="Hipervnculo"/>
            <w:rFonts w:cs="Arial"/>
            <w:b/>
            <w:sz w:val="20"/>
            <w:szCs w:val="20"/>
          </w:rPr>
          <w:t>RNGEN171 Información en Sesión</w:t>
        </w:r>
      </w:hyperlink>
    </w:p>
    <w:p w:rsidR="00967267" w:rsidRPr="00943866" w:rsidRDefault="00967267" w:rsidP="00195DCB">
      <w:pPr>
        <w:pStyle w:val="Prrafodelista"/>
        <w:numPr>
          <w:ilvl w:val="3"/>
          <w:numId w:val="11"/>
        </w:numPr>
        <w:ind w:left="2410" w:hanging="850"/>
        <w:rPr>
          <w:lang w:val="es-MX"/>
        </w:rPr>
      </w:pPr>
      <w:r>
        <w:rPr>
          <w:sz w:val="20"/>
          <w:lang w:val="es-MX"/>
        </w:rPr>
        <w:t xml:space="preserve">DiaClave de acuerdo con la regla de negocio </w:t>
      </w:r>
      <w:hyperlink r:id="rId35" w:anchor="RNGEN171" w:history="1">
        <w:r w:rsidR="00B17DFD" w:rsidRPr="00AB273A">
          <w:rPr>
            <w:rStyle w:val="Hipervnculo"/>
            <w:rFonts w:cs="Arial"/>
            <w:b/>
            <w:sz w:val="20"/>
            <w:szCs w:val="20"/>
          </w:rPr>
          <w:t>RNGEN171 Información en Sesión</w:t>
        </w:r>
      </w:hyperlink>
    </w:p>
    <w:p w:rsidR="00967267" w:rsidRPr="00E3787D" w:rsidRDefault="00967267" w:rsidP="00195DCB">
      <w:pPr>
        <w:pStyle w:val="Prrafodelista"/>
        <w:numPr>
          <w:ilvl w:val="3"/>
          <w:numId w:val="11"/>
        </w:numPr>
        <w:ind w:left="2410" w:hanging="850"/>
        <w:rPr>
          <w:rStyle w:val="Hipervnculo"/>
          <w:color w:val="auto"/>
          <w:u w:val="none"/>
          <w:lang w:val="es-MX"/>
        </w:rPr>
      </w:pPr>
      <w:r>
        <w:rPr>
          <w:sz w:val="20"/>
          <w:lang w:val="es-MX"/>
        </w:rPr>
        <w:t xml:space="preserve">ClienteClave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3F7BE7" w:rsidRDefault="00967267" w:rsidP="00195DCB">
      <w:pPr>
        <w:pStyle w:val="Prrafodelista"/>
        <w:numPr>
          <w:ilvl w:val="3"/>
          <w:numId w:val="11"/>
        </w:numPr>
        <w:ind w:left="2410" w:hanging="850"/>
        <w:rPr>
          <w:lang w:val="es-MX"/>
        </w:rPr>
      </w:pPr>
      <w:r>
        <w:rPr>
          <w:sz w:val="20"/>
          <w:lang w:val="es-MX"/>
        </w:rPr>
        <w:t xml:space="preserve">Tipo de acuerdo con la regla de negocio </w:t>
      </w:r>
      <w:hyperlink r:id="rId37" w:anchor="RNGEN315" w:history="1">
        <w:r w:rsidR="00B17DFD" w:rsidRPr="00C53C8B">
          <w:rPr>
            <w:rStyle w:val="Hipervnculo"/>
            <w:rFonts w:cs="Arial"/>
            <w:b/>
            <w:sz w:val="20"/>
            <w:szCs w:val="20"/>
          </w:rPr>
          <w:t>RNGEN315 Transacciones de Tipo Cambio de Producto</w:t>
        </w:r>
      </w:hyperlink>
    </w:p>
    <w:p w:rsidR="003F7BE7" w:rsidRPr="003F5E2D" w:rsidRDefault="003F7BE7" w:rsidP="00195DCB">
      <w:pPr>
        <w:pStyle w:val="Prrafodelista"/>
        <w:numPr>
          <w:ilvl w:val="3"/>
          <w:numId w:val="1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8"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195DCB">
      <w:pPr>
        <w:pStyle w:val="Prrafodelista"/>
        <w:numPr>
          <w:ilvl w:val="3"/>
          <w:numId w:val="11"/>
        </w:numPr>
        <w:ind w:left="2410" w:hanging="850"/>
        <w:rPr>
          <w:lang w:val="es-MX"/>
        </w:rPr>
      </w:pPr>
      <w:r w:rsidRPr="00B17DFD">
        <w:rPr>
          <w:sz w:val="20"/>
          <w:lang w:val="es-MX"/>
        </w:rPr>
        <w:t xml:space="preserve">UsuarioID de acuerdo con la regla de negocio </w:t>
      </w:r>
      <w:hyperlink r:id="rId39" w:anchor="RNGEN171" w:history="1">
        <w:r w:rsidR="00B17DFD" w:rsidRPr="00AB273A">
          <w:rPr>
            <w:rStyle w:val="Hipervnculo"/>
            <w:rFonts w:cs="Arial"/>
            <w:b/>
            <w:sz w:val="20"/>
            <w:szCs w:val="20"/>
          </w:rPr>
          <w:t>RNGEN171 Información en Sesión</w:t>
        </w:r>
      </w:hyperlink>
    </w:p>
    <w:p w:rsidR="00967267" w:rsidRPr="00B17DFD" w:rsidRDefault="00967267" w:rsidP="00195DCB">
      <w:pPr>
        <w:pStyle w:val="Prrafodelista"/>
        <w:numPr>
          <w:ilvl w:val="1"/>
          <w:numId w:val="11"/>
        </w:numPr>
        <w:ind w:left="851"/>
        <w:rPr>
          <w:lang w:val="es-MX"/>
        </w:rPr>
      </w:pPr>
      <w:r w:rsidRPr="00B17DFD">
        <w:rPr>
          <w:sz w:val="20"/>
          <w:lang w:val="es-MX"/>
        </w:rPr>
        <w:t xml:space="preserve">El sistema recibe </w:t>
      </w:r>
      <w:r w:rsidR="007574F7">
        <w:rPr>
          <w:sz w:val="20"/>
          <w:lang w:val="es-MX"/>
        </w:rPr>
        <w:t xml:space="preserve">como parámetro </w:t>
      </w:r>
      <w:r w:rsidRPr="00B17DFD">
        <w:rPr>
          <w:sz w:val="20"/>
          <w:lang w:val="es-MX"/>
        </w:rPr>
        <w:t>la siguiente información</w:t>
      </w:r>
      <w:r w:rsidR="00A61A1B">
        <w:rPr>
          <w:sz w:val="20"/>
          <w:lang w:val="es-MX"/>
        </w:rPr>
        <w:t>:</w:t>
      </w:r>
    </w:p>
    <w:p w:rsidR="00967267" w:rsidRPr="00DE27FF" w:rsidRDefault="00DE27FF" w:rsidP="00195DCB">
      <w:pPr>
        <w:pStyle w:val="Prrafodelista"/>
        <w:numPr>
          <w:ilvl w:val="2"/>
          <w:numId w:val="11"/>
        </w:numPr>
        <w:ind w:left="1560" w:hanging="709"/>
        <w:rPr>
          <w:rFonts w:cs="Arial"/>
          <w:sz w:val="20"/>
          <w:szCs w:val="20"/>
        </w:rPr>
      </w:pPr>
      <w:r>
        <w:rPr>
          <w:sz w:val="20"/>
          <w:lang w:val="es-MX"/>
        </w:rPr>
        <w:t>PS_</w:t>
      </w:r>
      <w:r w:rsidR="00967267">
        <w:rPr>
          <w:sz w:val="20"/>
          <w:lang w:val="es-MX"/>
        </w:rPr>
        <w:t>TransProd</w:t>
      </w:r>
    </w:p>
    <w:p w:rsidR="00DE27FF" w:rsidRPr="00DE27FF" w:rsidRDefault="00DE27FF" w:rsidP="00195DCB">
      <w:pPr>
        <w:pStyle w:val="Prrafodelista"/>
        <w:numPr>
          <w:ilvl w:val="2"/>
          <w:numId w:val="11"/>
        </w:numPr>
        <w:ind w:left="1560" w:hanging="709"/>
        <w:rPr>
          <w:rFonts w:cs="Arial"/>
          <w:sz w:val="20"/>
          <w:szCs w:val="20"/>
          <w:highlight w:val="darkCyan"/>
        </w:rPr>
      </w:pPr>
      <w:r w:rsidRPr="00DE27FF">
        <w:rPr>
          <w:rFonts w:cs="Arial"/>
          <w:sz w:val="20"/>
          <w:szCs w:val="20"/>
          <w:highlight w:val="darkCyan"/>
        </w:rPr>
        <w:t>PS_Null</w:t>
      </w:r>
    </w:p>
    <w:p w:rsidR="00DE27FF" w:rsidRPr="00EA31E9" w:rsidRDefault="00DE27FF" w:rsidP="00195DCB">
      <w:pPr>
        <w:pStyle w:val="Prrafodelista"/>
        <w:numPr>
          <w:ilvl w:val="1"/>
          <w:numId w:val="11"/>
        </w:numPr>
        <w:ind w:left="851"/>
        <w:rPr>
          <w:sz w:val="20"/>
          <w:szCs w:val="20"/>
          <w:highlight w:val="darkCyan"/>
          <w:lang w:val="es-MX"/>
        </w:rPr>
      </w:pPr>
      <w:r w:rsidRPr="00EA31E9">
        <w:rPr>
          <w:sz w:val="20"/>
          <w:szCs w:val="20"/>
          <w:highlight w:val="darkCyan"/>
          <w:lang w:val="es-MX"/>
        </w:rPr>
        <w:t>Si &lt;</w:t>
      </w:r>
      <w:r>
        <w:rPr>
          <w:sz w:val="20"/>
          <w:szCs w:val="20"/>
          <w:highlight w:val="darkCyan"/>
          <w:lang w:val="es-MX"/>
        </w:rPr>
        <w:t>ocurrió alguna excepción durante la generación del encabezado de la transacción</w:t>
      </w:r>
      <w:r w:rsidRPr="00EA31E9">
        <w:rPr>
          <w:sz w:val="20"/>
          <w:szCs w:val="20"/>
          <w:highlight w:val="darkCyan"/>
          <w:lang w:val="es-MX"/>
        </w:rPr>
        <w:t xml:space="preserve"> (PS_Null)&gt;</w:t>
      </w:r>
    </w:p>
    <w:p w:rsidR="00DE27FF" w:rsidRPr="00DE27FF" w:rsidRDefault="00DE27FF" w:rsidP="00195DCB">
      <w:pPr>
        <w:pStyle w:val="Prrafodelista"/>
        <w:numPr>
          <w:ilvl w:val="2"/>
          <w:numId w:val="11"/>
        </w:numPr>
        <w:ind w:left="1560" w:hanging="709"/>
        <w:rPr>
          <w:sz w:val="20"/>
          <w:szCs w:val="20"/>
          <w:highlight w:val="darkCyan"/>
          <w:lang w:val="es-MX"/>
        </w:rPr>
      </w:pPr>
      <w:r w:rsidRPr="00EA31E9">
        <w:rPr>
          <w:rFonts w:cs="Arial"/>
          <w:sz w:val="20"/>
          <w:szCs w:val="20"/>
          <w:highlight w:val="darkCyan"/>
        </w:rPr>
        <w:t xml:space="preserve">El sistema continúa en el </w:t>
      </w:r>
      <w:hyperlink w:anchor="Fin" w:history="1">
        <w:r w:rsidRPr="00EA31E9">
          <w:rPr>
            <w:rStyle w:val="Hipervnculo"/>
            <w:rFonts w:cs="Arial"/>
            <w:b/>
            <w:sz w:val="20"/>
            <w:szCs w:val="20"/>
            <w:highlight w:val="darkCyan"/>
          </w:rPr>
          <w:t>paso 11</w:t>
        </w:r>
      </w:hyperlink>
      <w:r w:rsidRPr="00EA31E9">
        <w:rPr>
          <w:rFonts w:cs="Arial"/>
          <w:sz w:val="20"/>
          <w:szCs w:val="20"/>
          <w:highlight w:val="darkCyan"/>
        </w:rPr>
        <w:t xml:space="preserve"> del flujo básico</w:t>
      </w:r>
    </w:p>
    <w:p w:rsidR="007574F7" w:rsidRPr="00B8454C" w:rsidRDefault="007574F7" w:rsidP="00195DCB">
      <w:pPr>
        <w:pStyle w:val="Prrafodelista"/>
        <w:numPr>
          <w:ilvl w:val="1"/>
          <w:numId w:val="11"/>
        </w:numPr>
        <w:ind w:left="851"/>
        <w:rPr>
          <w:rFonts w:cs="Arial"/>
          <w:sz w:val="20"/>
          <w:szCs w:val="20"/>
        </w:rPr>
      </w:pPr>
      <w:r w:rsidRPr="00B8454C">
        <w:rPr>
          <w:rFonts w:cs="Arial"/>
          <w:sz w:val="20"/>
          <w:szCs w:val="20"/>
        </w:rPr>
        <w:t>El sistema registra en sesión la información</w:t>
      </w:r>
      <w:r w:rsidR="00655666" w:rsidRPr="00B8454C">
        <w:rPr>
          <w:rFonts w:cs="Arial"/>
          <w:sz w:val="20"/>
          <w:szCs w:val="20"/>
        </w:rPr>
        <w:t xml:space="preserve"> del objeto recibido</w:t>
      </w:r>
      <w:r w:rsidR="009E0B43" w:rsidRPr="00B8454C">
        <w:rPr>
          <w:rFonts w:cs="Arial"/>
          <w:sz w:val="20"/>
          <w:szCs w:val="20"/>
        </w:rPr>
        <w:t xml:space="preserve"> para el encabezado de la transacción</w:t>
      </w:r>
      <w:r w:rsidRPr="00B8454C">
        <w:rPr>
          <w:rFonts w:cs="Arial"/>
          <w:sz w:val="20"/>
          <w:szCs w:val="20"/>
        </w:rPr>
        <w:t>:</w:t>
      </w:r>
    </w:p>
    <w:p w:rsidR="007574F7" w:rsidRPr="00B8454C" w:rsidRDefault="007574F7" w:rsidP="00195DCB">
      <w:pPr>
        <w:pStyle w:val="Prrafodelista"/>
        <w:numPr>
          <w:ilvl w:val="2"/>
          <w:numId w:val="11"/>
        </w:numPr>
        <w:ind w:left="1560" w:hanging="709"/>
        <w:rPr>
          <w:rFonts w:cs="Arial"/>
          <w:sz w:val="20"/>
          <w:szCs w:val="20"/>
        </w:rPr>
      </w:pPr>
      <w:r w:rsidRPr="00B8454C">
        <w:rPr>
          <w:rFonts w:cs="Arial"/>
          <w:sz w:val="20"/>
          <w:szCs w:val="20"/>
        </w:rPr>
        <w:t>TransProd</w:t>
      </w:r>
      <w:r w:rsidR="006068E6">
        <w:rPr>
          <w:rFonts w:cs="Arial"/>
          <w:sz w:val="20"/>
          <w:szCs w:val="20"/>
        </w:rPr>
        <w:t>Entrada</w:t>
      </w:r>
    </w:p>
    <w:p w:rsidR="000C1B8B" w:rsidRPr="00B72933" w:rsidRDefault="000C1B8B" w:rsidP="00195DCB">
      <w:pPr>
        <w:numPr>
          <w:ilvl w:val="0"/>
          <w:numId w:val="10"/>
        </w:numPr>
        <w:ind w:left="426" w:hanging="426"/>
        <w:rPr>
          <w:rFonts w:cs="Arial"/>
          <w:sz w:val="20"/>
          <w:szCs w:val="20"/>
          <w:highlight w:val="lightGray"/>
        </w:rPr>
      </w:pPr>
      <w:r w:rsidRPr="00B72933">
        <w:rPr>
          <w:sz w:val="20"/>
          <w:highlight w:val="lightGray"/>
          <w:lang w:val="es-MX"/>
        </w:rPr>
        <w:t xml:space="preserve">Si &lt;el parámetro de configuración indica que se tiene activado el Cambio Automático de Producto (CambioAutomatico = 1) de acuerdo con la regla de negocio </w:t>
      </w:r>
      <w:hyperlink r:id="rId40" w:anchor="RNGEN171" w:history="1">
        <w:r w:rsidRPr="00B72933">
          <w:rPr>
            <w:rStyle w:val="Hipervnculo"/>
            <w:rFonts w:cs="Arial"/>
            <w:b/>
            <w:sz w:val="20"/>
            <w:szCs w:val="20"/>
            <w:highlight w:val="lightGray"/>
          </w:rPr>
          <w:t>RNGEN171 Información en Sesión</w:t>
        </w:r>
      </w:hyperlink>
      <w:r w:rsidRPr="00B72933">
        <w:rPr>
          <w:sz w:val="20"/>
          <w:highlight w:val="lightGray"/>
          <w:lang w:val="es-MX"/>
        </w:rPr>
        <w:t>&gt;</w:t>
      </w:r>
    </w:p>
    <w:p w:rsidR="00B8454C" w:rsidRPr="00B72933" w:rsidRDefault="00B8454C" w:rsidP="00195DCB">
      <w:pPr>
        <w:pStyle w:val="Prrafodelista"/>
        <w:numPr>
          <w:ilvl w:val="0"/>
          <w:numId w:val="11"/>
        </w:numPr>
        <w:rPr>
          <w:vanish/>
          <w:sz w:val="20"/>
          <w:highlight w:val="lightGray"/>
          <w:lang w:val="es-MX"/>
        </w:rPr>
      </w:pPr>
    </w:p>
    <w:p w:rsidR="00B8454C" w:rsidRPr="00B72933" w:rsidRDefault="00B8454C" w:rsidP="00195DCB">
      <w:pPr>
        <w:pStyle w:val="Prrafodelista"/>
        <w:numPr>
          <w:ilvl w:val="1"/>
          <w:numId w:val="11"/>
        </w:numPr>
        <w:ind w:left="851"/>
        <w:rPr>
          <w:highlight w:val="lightGray"/>
          <w:lang w:val="es-MX"/>
        </w:rPr>
      </w:pPr>
      <w:r w:rsidRPr="00B72933">
        <w:rPr>
          <w:sz w:val="20"/>
          <w:highlight w:val="lightGray"/>
          <w:lang w:val="es-MX"/>
        </w:rPr>
        <w:t xml:space="preserve">El caso de uso incluye la funcionalidad del caso de uso </w:t>
      </w:r>
      <w:hyperlink r:id="rId41" w:history="1">
        <w:r w:rsidRPr="00B72933">
          <w:rPr>
            <w:rStyle w:val="Hipervnculo"/>
            <w:b/>
            <w:sz w:val="20"/>
            <w:highlight w:val="lightGray"/>
            <w:lang w:val="es-MX"/>
          </w:rPr>
          <w:t>Administrar Transacción – CUROLGEN05</w:t>
        </w:r>
      </w:hyperlink>
    </w:p>
    <w:p w:rsidR="00B8454C" w:rsidRPr="00B72933" w:rsidRDefault="00B8454C" w:rsidP="00195DCB">
      <w:pPr>
        <w:pStyle w:val="Prrafodelista"/>
        <w:numPr>
          <w:ilvl w:val="2"/>
          <w:numId w:val="11"/>
        </w:numPr>
        <w:ind w:left="1560" w:hanging="709"/>
        <w:rPr>
          <w:highlight w:val="lightGray"/>
          <w:lang w:val="es-MX"/>
        </w:rPr>
      </w:pPr>
      <w:r w:rsidRPr="00B72933">
        <w:rPr>
          <w:rFonts w:cs="Arial"/>
          <w:sz w:val="20"/>
          <w:szCs w:val="20"/>
          <w:highlight w:val="lightGray"/>
        </w:rPr>
        <w:t>El</w:t>
      </w:r>
      <w:r w:rsidRPr="00B72933">
        <w:rPr>
          <w:sz w:val="20"/>
          <w:highlight w:val="lightGray"/>
          <w:lang w:val="es-MX"/>
        </w:rPr>
        <w:t xml:space="preserve"> sistema envía como parámetro la siguiente información:</w:t>
      </w:r>
    </w:p>
    <w:p w:rsidR="00B8454C" w:rsidRPr="00B72933" w:rsidRDefault="00B8454C" w:rsidP="00195DCB">
      <w:pPr>
        <w:pStyle w:val="Prrafodelista"/>
        <w:numPr>
          <w:ilvl w:val="3"/>
          <w:numId w:val="11"/>
        </w:numPr>
        <w:ind w:left="2410" w:hanging="850"/>
        <w:rPr>
          <w:highlight w:val="lightGray"/>
          <w:lang w:val="es-MX"/>
        </w:rPr>
      </w:pPr>
      <w:r w:rsidRPr="00B72933">
        <w:rPr>
          <w:sz w:val="20"/>
          <w:highlight w:val="lightGray"/>
          <w:lang w:val="es-MX"/>
        </w:rPr>
        <w:t>ActualizarGenerarTransaccion</w:t>
      </w:r>
    </w:p>
    <w:p w:rsidR="00B8454C" w:rsidRPr="00B72933" w:rsidRDefault="00B8454C" w:rsidP="00195DCB">
      <w:pPr>
        <w:pStyle w:val="Prrafodelista"/>
        <w:numPr>
          <w:ilvl w:val="4"/>
          <w:numId w:val="11"/>
        </w:numPr>
        <w:ind w:left="3402" w:hanging="992"/>
        <w:rPr>
          <w:sz w:val="20"/>
          <w:szCs w:val="20"/>
          <w:highlight w:val="lightGray"/>
          <w:lang w:val="es-MX"/>
        </w:rPr>
      </w:pPr>
      <w:r w:rsidRPr="00B72933">
        <w:rPr>
          <w:sz w:val="20"/>
          <w:szCs w:val="20"/>
          <w:highlight w:val="lightGray"/>
          <w:lang w:val="es-MX"/>
        </w:rPr>
        <w:t xml:space="preserve">ModuloMovDetalle </w:t>
      </w:r>
      <w:r w:rsidRPr="00B72933">
        <w:rPr>
          <w:sz w:val="20"/>
          <w:highlight w:val="lightGray"/>
          <w:lang w:val="es-MX"/>
        </w:rPr>
        <w:t xml:space="preserve">de acuerdo con la regla de negocio </w:t>
      </w:r>
      <w:hyperlink r:id="rId42"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lang w:val="es-MX"/>
        </w:rPr>
        <w:t xml:space="preserve">DiaClave de acuerdo con la regla de negocio </w:t>
      </w:r>
      <w:hyperlink r:id="rId43"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rStyle w:val="Hipervnculo"/>
          <w:highlight w:val="lightGray"/>
        </w:rPr>
      </w:pPr>
      <w:r w:rsidRPr="00B72933">
        <w:rPr>
          <w:sz w:val="20"/>
          <w:highlight w:val="lightGray"/>
          <w:lang w:val="es-MX"/>
        </w:rPr>
        <w:t xml:space="preserve">ClienteClave de acuerdo con la regla de negocio </w:t>
      </w:r>
      <w:hyperlink r:id="rId44"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highlight w:val="lightGray"/>
        </w:rPr>
      </w:pPr>
      <w:r w:rsidRPr="00B72933">
        <w:rPr>
          <w:sz w:val="20"/>
          <w:highlight w:val="lightGray"/>
          <w:lang w:val="es-MX"/>
        </w:rPr>
        <w:t xml:space="preserve">Tipo de acuerdo con la regla de negocio </w:t>
      </w:r>
      <w:hyperlink r:id="rId45" w:anchor="RNGEN315" w:history="1">
        <w:r w:rsidRPr="00B72933">
          <w:rPr>
            <w:rStyle w:val="Hipervnculo"/>
            <w:rFonts w:cs="Arial"/>
            <w:b/>
            <w:sz w:val="20"/>
            <w:szCs w:val="20"/>
            <w:highlight w:val="lightGray"/>
          </w:rPr>
          <w:t>RNGEN315 Transacciones de Tipo Cambio de Producto</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rPr>
        <w:t xml:space="preserve">TipoMovimiento de acuerdo con la regla de negocio </w:t>
      </w:r>
      <w:hyperlink r:id="rId46" w:anchor="RNGEN326" w:history="1">
        <w:r w:rsidRPr="00B72933">
          <w:rPr>
            <w:rStyle w:val="Hipervnculo"/>
            <w:b/>
            <w:sz w:val="20"/>
            <w:highlight w:val="lightGray"/>
          </w:rPr>
          <w:t>RNGEN326 Tipo Movimiento de Salida</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lang w:val="es-MX"/>
        </w:rPr>
        <w:t xml:space="preserve">UsuarioID de acuerdo con la regla de negocio </w:t>
      </w:r>
      <w:hyperlink r:id="rId47" w:anchor="RNGEN171" w:history="1">
        <w:r w:rsidRPr="00B72933">
          <w:rPr>
            <w:rStyle w:val="Hipervnculo"/>
            <w:rFonts w:cs="Arial"/>
            <w:b/>
            <w:sz w:val="20"/>
            <w:szCs w:val="20"/>
            <w:highlight w:val="lightGray"/>
          </w:rPr>
          <w:t>RNGEN171 Información en Sesión</w:t>
        </w:r>
      </w:hyperlink>
    </w:p>
    <w:p w:rsidR="00B8454C" w:rsidRPr="00B72933" w:rsidRDefault="00B8454C" w:rsidP="00195DCB">
      <w:pPr>
        <w:pStyle w:val="Prrafodelista"/>
        <w:numPr>
          <w:ilvl w:val="2"/>
          <w:numId w:val="11"/>
        </w:numPr>
        <w:ind w:left="1560" w:hanging="709"/>
        <w:rPr>
          <w:highlight w:val="lightGray"/>
          <w:lang w:val="es-MX"/>
        </w:rPr>
      </w:pPr>
      <w:r w:rsidRPr="00B72933">
        <w:rPr>
          <w:sz w:val="20"/>
          <w:highlight w:val="lightGray"/>
          <w:lang w:val="es-MX"/>
        </w:rPr>
        <w:t xml:space="preserve">El sistema </w:t>
      </w:r>
      <w:r w:rsidRPr="00B72933">
        <w:rPr>
          <w:rFonts w:cs="Arial"/>
          <w:sz w:val="20"/>
          <w:szCs w:val="20"/>
          <w:highlight w:val="lightGray"/>
        </w:rPr>
        <w:t>recibe</w:t>
      </w:r>
      <w:r w:rsidRPr="00B72933">
        <w:rPr>
          <w:sz w:val="20"/>
          <w:highlight w:val="lightGray"/>
          <w:lang w:val="es-MX"/>
        </w:rPr>
        <w:t xml:space="preserve"> como parámetro la siguiente información:</w:t>
      </w:r>
    </w:p>
    <w:p w:rsidR="00B8454C" w:rsidRPr="00B72933" w:rsidRDefault="00B8454C" w:rsidP="00195DCB">
      <w:pPr>
        <w:pStyle w:val="Prrafodelista"/>
        <w:numPr>
          <w:ilvl w:val="3"/>
          <w:numId w:val="11"/>
        </w:numPr>
        <w:ind w:left="2410" w:hanging="850"/>
        <w:rPr>
          <w:rFonts w:cs="Arial"/>
          <w:sz w:val="20"/>
          <w:szCs w:val="20"/>
          <w:highlight w:val="lightGray"/>
        </w:rPr>
      </w:pPr>
      <w:r w:rsidRPr="00B72933">
        <w:rPr>
          <w:sz w:val="20"/>
          <w:highlight w:val="lightGray"/>
          <w:lang w:val="es-MX"/>
        </w:rPr>
        <w:t>PS_TransProd</w:t>
      </w:r>
    </w:p>
    <w:p w:rsidR="006068E6" w:rsidRPr="00B72933" w:rsidRDefault="006068E6" w:rsidP="00195DCB">
      <w:pPr>
        <w:pStyle w:val="Prrafodelista"/>
        <w:numPr>
          <w:ilvl w:val="2"/>
          <w:numId w:val="11"/>
        </w:numPr>
        <w:ind w:left="1560" w:hanging="709"/>
        <w:rPr>
          <w:sz w:val="20"/>
          <w:szCs w:val="20"/>
          <w:highlight w:val="lightGray"/>
          <w:lang w:val="es-MX"/>
        </w:rPr>
      </w:pPr>
      <w:r w:rsidRPr="00B72933">
        <w:rPr>
          <w:sz w:val="20"/>
          <w:szCs w:val="20"/>
          <w:highlight w:val="lightGray"/>
          <w:lang w:val="es-MX"/>
        </w:rPr>
        <w:t>El sistema registra en sesión la información del objeto recibido:</w:t>
      </w:r>
    </w:p>
    <w:p w:rsidR="006068E6" w:rsidRPr="00B72933" w:rsidRDefault="006068E6" w:rsidP="00195DCB">
      <w:pPr>
        <w:pStyle w:val="Prrafodelista"/>
        <w:numPr>
          <w:ilvl w:val="3"/>
          <w:numId w:val="11"/>
        </w:numPr>
        <w:ind w:left="2410" w:hanging="850"/>
        <w:rPr>
          <w:rFonts w:cs="Arial"/>
          <w:sz w:val="20"/>
          <w:szCs w:val="20"/>
          <w:highlight w:val="lightGray"/>
        </w:rPr>
      </w:pPr>
      <w:r w:rsidRPr="00B72933">
        <w:rPr>
          <w:sz w:val="20"/>
          <w:szCs w:val="20"/>
          <w:highlight w:val="lightGray"/>
          <w:lang w:val="es-MX"/>
        </w:rPr>
        <w:t>TransProdSalida</w:t>
      </w:r>
    </w:p>
    <w:p w:rsidR="00B72933" w:rsidRPr="00B72933" w:rsidRDefault="00B72933" w:rsidP="00195DCB">
      <w:pPr>
        <w:pStyle w:val="Prrafodelista"/>
        <w:numPr>
          <w:ilvl w:val="1"/>
          <w:numId w:val="11"/>
        </w:numPr>
        <w:ind w:left="851"/>
        <w:rPr>
          <w:sz w:val="20"/>
          <w:szCs w:val="20"/>
          <w:highlight w:val="lightGray"/>
          <w:lang w:val="es-MX"/>
        </w:rPr>
      </w:pPr>
      <w:r w:rsidRPr="00B72933">
        <w:rPr>
          <w:sz w:val="20"/>
          <w:szCs w:val="20"/>
          <w:highlight w:val="lightGray"/>
          <w:lang w:val="es-MX"/>
        </w:rPr>
        <w:t>El sistema actualiza la siguiente información del movimiento de entrada:</w:t>
      </w:r>
    </w:p>
    <w:p w:rsidR="00B72933" w:rsidRPr="00B72933" w:rsidRDefault="00B72933" w:rsidP="00195DCB">
      <w:pPr>
        <w:pStyle w:val="Prrafodelista"/>
        <w:numPr>
          <w:ilvl w:val="2"/>
          <w:numId w:val="11"/>
        </w:numPr>
        <w:ind w:left="1560" w:hanging="709"/>
        <w:rPr>
          <w:b/>
          <w:sz w:val="20"/>
          <w:szCs w:val="20"/>
          <w:highlight w:val="lightGray"/>
          <w:lang w:val="es-MX"/>
        </w:rPr>
      </w:pPr>
      <w:r w:rsidRPr="00B72933">
        <w:rPr>
          <w:b/>
          <w:sz w:val="20"/>
          <w:szCs w:val="20"/>
          <w:highlight w:val="lightGray"/>
          <w:lang w:val="es-MX"/>
        </w:rPr>
        <w:t>TransProd</w:t>
      </w:r>
    </w:p>
    <w:p w:rsidR="00B72933" w:rsidRPr="00B72933" w:rsidRDefault="00B72933" w:rsidP="00195DCB">
      <w:pPr>
        <w:pStyle w:val="Prrafodelista"/>
        <w:numPr>
          <w:ilvl w:val="3"/>
          <w:numId w:val="11"/>
        </w:numPr>
        <w:ind w:left="2410" w:hanging="850"/>
        <w:rPr>
          <w:sz w:val="20"/>
          <w:szCs w:val="20"/>
          <w:highlight w:val="lightGray"/>
          <w:lang w:val="es-MX"/>
        </w:rPr>
      </w:pPr>
      <w:r w:rsidRPr="00B72933">
        <w:rPr>
          <w:sz w:val="20"/>
          <w:szCs w:val="20"/>
          <w:highlight w:val="lightGray"/>
          <w:lang w:val="es-MX"/>
        </w:rPr>
        <w:t>TransProdId = &lt;TransProdEntrada.TransProdID&gt; registrado en sesión</w:t>
      </w:r>
    </w:p>
    <w:p w:rsidR="006068E6" w:rsidRPr="00B72933" w:rsidRDefault="00B72933" w:rsidP="00195DCB">
      <w:pPr>
        <w:pStyle w:val="Prrafodelista"/>
        <w:numPr>
          <w:ilvl w:val="3"/>
          <w:numId w:val="11"/>
        </w:numPr>
        <w:ind w:left="2410" w:hanging="850"/>
        <w:rPr>
          <w:sz w:val="20"/>
          <w:szCs w:val="20"/>
          <w:highlight w:val="lightGray"/>
          <w:lang w:val="es-MX"/>
        </w:rPr>
      </w:pPr>
      <w:r w:rsidRPr="00B72933">
        <w:rPr>
          <w:sz w:val="20"/>
          <w:szCs w:val="20"/>
          <w:highlight w:val="lightGray"/>
        </w:rPr>
        <w:t xml:space="preserve">FacturaID de acuerdo con la regla de negocio </w:t>
      </w:r>
      <w:hyperlink r:id="rId48" w:anchor="RNGEN328" w:history="1">
        <w:r w:rsidRPr="00B72933">
          <w:rPr>
            <w:rStyle w:val="Hipervnculo"/>
            <w:b/>
            <w:sz w:val="20"/>
            <w:szCs w:val="20"/>
            <w:highlight w:val="lightGray"/>
          </w:rPr>
          <w:t>RNGEN328 Asociar Movimiento de Salida al Movimiento de Entrada para Cambios de Producto</w:t>
        </w:r>
      </w:hyperlink>
    </w:p>
    <w:p w:rsidR="002A5B57" w:rsidRDefault="000E2624" w:rsidP="00195DCB">
      <w:pPr>
        <w:numPr>
          <w:ilvl w:val="0"/>
          <w:numId w:val="10"/>
        </w:numPr>
        <w:ind w:left="426" w:hanging="426"/>
        <w:rPr>
          <w:rFonts w:cs="Arial"/>
          <w:sz w:val="20"/>
          <w:szCs w:val="20"/>
        </w:rPr>
      </w:pPr>
      <w:bookmarkStart w:id="326" w:name="paso8_AO01"/>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p>
    <w:bookmarkEnd w:id="326"/>
    <w:p w:rsidR="00FC767C" w:rsidRDefault="00F15D3F" w:rsidP="00195DCB">
      <w:pPr>
        <w:numPr>
          <w:ilvl w:val="1"/>
          <w:numId w:val="10"/>
        </w:numPr>
        <w:ind w:left="851"/>
        <w:rPr>
          <w:rFonts w:cs="Arial"/>
          <w:sz w:val="20"/>
          <w:szCs w:val="20"/>
        </w:rPr>
      </w:pPr>
      <w:r>
        <w:rPr>
          <w:rFonts w:cs="Arial"/>
          <w:sz w:val="20"/>
          <w:szCs w:val="20"/>
        </w:rPr>
        <w:t>Folio</w:t>
      </w:r>
      <w:r w:rsidR="007D7877">
        <w:rPr>
          <w:rFonts w:cs="Arial"/>
          <w:sz w:val="20"/>
          <w:szCs w:val="20"/>
        </w:rPr>
        <w:t xml:space="preserve"> de acuerdo con la</w:t>
      </w:r>
      <w:r w:rsidR="00C948EC">
        <w:rPr>
          <w:rFonts w:cs="Arial"/>
          <w:sz w:val="20"/>
          <w:szCs w:val="20"/>
        </w:rPr>
        <w:t>s</w:t>
      </w:r>
      <w:r w:rsidR="007D7877">
        <w:rPr>
          <w:rFonts w:cs="Arial"/>
          <w:sz w:val="20"/>
          <w:szCs w:val="20"/>
        </w:rPr>
        <w:t xml:space="preserve"> regla</w:t>
      </w:r>
      <w:r w:rsidR="00C948EC">
        <w:rPr>
          <w:rFonts w:cs="Arial"/>
          <w:sz w:val="20"/>
          <w:szCs w:val="20"/>
        </w:rPr>
        <w:t>s</w:t>
      </w:r>
      <w:r w:rsidR="007D7877">
        <w:rPr>
          <w:rFonts w:cs="Arial"/>
          <w:sz w:val="20"/>
          <w:szCs w:val="20"/>
        </w:rPr>
        <w:t xml:space="preserve"> de negocio</w:t>
      </w:r>
      <w:r w:rsidR="00B61AB3">
        <w:rPr>
          <w:rFonts w:cs="Arial"/>
          <w:sz w:val="20"/>
          <w:szCs w:val="20"/>
        </w:rPr>
        <w:t xml:space="preserve"> </w:t>
      </w:r>
      <w:hyperlink r:id="rId49" w:anchor="RNGEN171" w:history="1">
        <w:r w:rsidR="00B61AB3" w:rsidRPr="004D4D2B">
          <w:rPr>
            <w:rStyle w:val="Hipervnculo"/>
            <w:rFonts w:cs="Arial"/>
            <w:b/>
            <w:sz w:val="20"/>
            <w:szCs w:val="20"/>
          </w:rPr>
          <w:t>RNGEN171 Información en Sesión</w:t>
        </w:r>
      </w:hyperlink>
      <w:r w:rsidR="004D4D2B" w:rsidRPr="004D4D2B">
        <w:t xml:space="preserve">, </w:t>
      </w:r>
      <w:hyperlink r:id="rId50" w:anchor="RNROLMOV195" w:history="1">
        <w:r w:rsidR="00143506">
          <w:rPr>
            <w:rStyle w:val="Hipervnculo"/>
            <w:b/>
            <w:sz w:val="20"/>
          </w:rPr>
          <w:t>RNROLMOV195 Información Contenida en el Objeto del Encabezado de la Transacción</w:t>
        </w:r>
      </w:hyperlink>
      <w:r w:rsidR="004D4D2B">
        <w:t xml:space="preserve"> </w:t>
      </w:r>
      <w:r w:rsidR="00B61AB3" w:rsidRPr="00B61AB3">
        <w:rPr>
          <w:sz w:val="20"/>
        </w:rPr>
        <w:t>y</w:t>
      </w:r>
      <w:r w:rsidR="007D7877">
        <w:rPr>
          <w:rFonts w:cs="Arial"/>
          <w:sz w:val="20"/>
          <w:szCs w:val="20"/>
        </w:rPr>
        <w:t xml:space="preserve"> </w:t>
      </w:r>
      <w:hyperlink r:id="rId51" w:anchor="RNGEN004" w:history="1">
        <w:r w:rsidR="007D7877" w:rsidRPr="007D7877">
          <w:rPr>
            <w:rStyle w:val="Hipervnculo"/>
            <w:rFonts w:cs="Arial"/>
            <w:b/>
            <w:sz w:val="20"/>
            <w:szCs w:val="20"/>
          </w:rPr>
          <w:t>RNGEN004 Información Deshabilitada</w:t>
        </w:r>
      </w:hyperlink>
      <w:r w:rsidR="008F0BB9">
        <w:t xml:space="preserve"> </w:t>
      </w:r>
    </w:p>
    <w:p w:rsidR="00F15D3F" w:rsidRPr="00B61AB3" w:rsidRDefault="00CC08E9" w:rsidP="00195DCB">
      <w:pPr>
        <w:numPr>
          <w:ilvl w:val="1"/>
          <w:numId w:val="10"/>
        </w:numPr>
        <w:ind w:left="851"/>
        <w:rPr>
          <w:rFonts w:cs="Arial"/>
          <w:b/>
          <w:sz w:val="20"/>
          <w:szCs w:val="20"/>
        </w:rPr>
      </w:pPr>
      <w:r>
        <w:rPr>
          <w:rFonts w:cs="Arial"/>
          <w:sz w:val="20"/>
          <w:szCs w:val="20"/>
        </w:rPr>
        <w:t>Fecha de acuerdo con la</w:t>
      </w:r>
      <w:r w:rsidR="00142E78">
        <w:rPr>
          <w:rFonts w:cs="Arial"/>
          <w:sz w:val="20"/>
          <w:szCs w:val="20"/>
        </w:rPr>
        <w:t>s</w:t>
      </w:r>
      <w:r>
        <w:rPr>
          <w:rFonts w:cs="Arial"/>
          <w:sz w:val="20"/>
          <w:szCs w:val="20"/>
        </w:rPr>
        <w:t xml:space="preserve"> regla</w:t>
      </w:r>
      <w:r w:rsidR="00142E78">
        <w:rPr>
          <w:rFonts w:cs="Arial"/>
          <w:sz w:val="20"/>
          <w:szCs w:val="20"/>
        </w:rPr>
        <w:t>s</w:t>
      </w:r>
      <w:r>
        <w:rPr>
          <w:rFonts w:cs="Arial"/>
          <w:sz w:val="20"/>
          <w:szCs w:val="20"/>
        </w:rPr>
        <w:t xml:space="preserve"> de negocio </w:t>
      </w:r>
      <w:hyperlink r:id="rId52" w:anchor="RNGEN344" w:history="1">
        <w:r w:rsidR="00142E78" w:rsidRPr="00FD0712">
          <w:rPr>
            <w:rStyle w:val="Hipervnculo"/>
            <w:rFonts w:cs="Arial"/>
            <w:b/>
            <w:sz w:val="20"/>
            <w:szCs w:val="20"/>
          </w:rPr>
          <w:t>RNGEN</w:t>
        </w:r>
        <w:r w:rsidR="00FD0712" w:rsidRPr="00FD0712">
          <w:rPr>
            <w:rStyle w:val="Hipervnculo"/>
            <w:rFonts w:cs="Arial"/>
            <w:b/>
            <w:sz w:val="20"/>
            <w:szCs w:val="20"/>
          </w:rPr>
          <w:t>344</w:t>
        </w:r>
        <w:r w:rsidR="00142E78" w:rsidRPr="00FD0712">
          <w:rPr>
            <w:rStyle w:val="Hipervnculo"/>
            <w:rFonts w:cs="Arial"/>
            <w:b/>
            <w:sz w:val="20"/>
            <w:szCs w:val="20"/>
          </w:rPr>
          <w:t xml:space="preserve"> </w:t>
        </w:r>
        <w:r w:rsidR="00FD0712" w:rsidRPr="00FD0712">
          <w:rPr>
            <w:rStyle w:val="Hipervnculo"/>
            <w:rFonts w:cs="Arial"/>
            <w:b/>
            <w:sz w:val="20"/>
            <w:szCs w:val="20"/>
          </w:rPr>
          <w:t>Fecha de Captura de la Transacción</w:t>
        </w:r>
      </w:hyperlink>
      <w:r w:rsidR="00CF0B79">
        <w:rPr>
          <w:rFonts w:cs="Arial"/>
          <w:sz w:val="20"/>
          <w:szCs w:val="20"/>
        </w:rPr>
        <w:t>,</w:t>
      </w:r>
      <w:r w:rsidR="009E0B43">
        <w:rPr>
          <w:rFonts w:cs="Arial"/>
          <w:sz w:val="20"/>
          <w:szCs w:val="20"/>
        </w:rPr>
        <w:t xml:space="preserve"> </w:t>
      </w:r>
      <w:hyperlink r:id="rId53" w:anchor="RNROLMOV195" w:history="1">
        <w:r w:rsidR="009E0B43">
          <w:rPr>
            <w:rStyle w:val="Hipervnculo"/>
            <w:b/>
            <w:sz w:val="20"/>
          </w:rPr>
          <w:t>RNROLMOV195 Información Contenida en el Objeto del Encabezado de la Transacción</w:t>
        </w:r>
      </w:hyperlink>
      <w:r w:rsidR="009E0B43" w:rsidRPr="009E0B43">
        <w:rPr>
          <w:sz w:val="20"/>
        </w:rPr>
        <w:t>,</w:t>
      </w:r>
      <w:r w:rsidR="009E0B43">
        <w:rPr>
          <w:b/>
          <w:sz w:val="20"/>
        </w:rPr>
        <w:t xml:space="preserve"> </w:t>
      </w:r>
      <w:r w:rsidR="00CF0B79">
        <w:rPr>
          <w:rFonts w:cs="Arial"/>
          <w:sz w:val="20"/>
          <w:szCs w:val="20"/>
        </w:rPr>
        <w:t xml:space="preserve"> </w:t>
      </w:r>
      <w:hyperlink r:id="rId54" w:anchor="RNGEN121" w:history="1">
        <w:r w:rsidR="00CF0B79" w:rsidRPr="007D7877">
          <w:rPr>
            <w:rStyle w:val="Hipervnculo"/>
            <w:rFonts w:cs="Arial"/>
            <w:b/>
            <w:sz w:val="20"/>
            <w:szCs w:val="20"/>
          </w:rPr>
          <w:t>RNGEN121 Formato de Fecha</w:t>
        </w:r>
      </w:hyperlink>
      <w:r w:rsidR="007D7877">
        <w:rPr>
          <w:rFonts w:cs="Arial"/>
          <w:b/>
          <w:sz w:val="20"/>
          <w:szCs w:val="20"/>
        </w:rPr>
        <w:t xml:space="preserve"> </w:t>
      </w:r>
      <w:r w:rsidR="007D7877">
        <w:rPr>
          <w:rFonts w:cs="Arial"/>
          <w:sz w:val="20"/>
          <w:szCs w:val="20"/>
        </w:rPr>
        <w:t>y</w:t>
      </w:r>
      <w:r w:rsidR="007D7877">
        <w:rPr>
          <w:rFonts w:cs="Arial"/>
          <w:b/>
          <w:sz w:val="20"/>
          <w:szCs w:val="20"/>
        </w:rPr>
        <w:t xml:space="preserve"> </w:t>
      </w:r>
      <w:hyperlink r:id="rId55" w:anchor="RNGEN004" w:history="1">
        <w:r w:rsidR="007D7877" w:rsidRPr="007D7877">
          <w:rPr>
            <w:rStyle w:val="Hipervnculo"/>
            <w:rFonts w:cs="Arial"/>
            <w:b/>
            <w:sz w:val="20"/>
            <w:szCs w:val="20"/>
          </w:rPr>
          <w:t>RNGEN004 Información Deshabilitada</w:t>
        </w:r>
      </w:hyperlink>
    </w:p>
    <w:p w:rsidR="000E2624" w:rsidRDefault="000E2624" w:rsidP="00195DCB">
      <w:pPr>
        <w:numPr>
          <w:ilvl w:val="0"/>
          <w:numId w:val="10"/>
        </w:numPr>
        <w:ind w:left="426" w:hanging="426"/>
        <w:rPr>
          <w:rFonts w:cs="Arial"/>
          <w:sz w:val="20"/>
          <w:szCs w:val="20"/>
        </w:rPr>
      </w:pPr>
      <w:r>
        <w:rPr>
          <w:rFonts w:cs="Arial"/>
          <w:sz w:val="20"/>
          <w:szCs w:val="20"/>
        </w:rPr>
        <w:t>El sistema presenta y solicita la siguiente información:</w:t>
      </w:r>
    </w:p>
    <w:p w:rsidR="00B61AB3" w:rsidRPr="00EF5FC6" w:rsidRDefault="004C4D3B" w:rsidP="00195DCB">
      <w:pPr>
        <w:numPr>
          <w:ilvl w:val="1"/>
          <w:numId w:val="10"/>
        </w:numPr>
        <w:ind w:left="851"/>
        <w:rPr>
          <w:lang w:val="es-MX"/>
        </w:rPr>
      </w:pPr>
      <w:bookmarkStart w:id="327" w:name="paso9_1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327"/>
    <w:p w:rsidR="00EF5FC6" w:rsidRPr="00183B57" w:rsidRDefault="00EF5FC6" w:rsidP="00195DCB">
      <w:pPr>
        <w:numPr>
          <w:ilvl w:val="1"/>
          <w:numId w:val="10"/>
        </w:numPr>
        <w:ind w:left="851"/>
        <w:rPr>
          <w:lang w:val="es-MX"/>
        </w:rPr>
      </w:pPr>
      <w:r w:rsidRPr="00183B57">
        <w:rPr>
          <w:sz w:val="20"/>
          <w:lang w:val="es-MX"/>
        </w:rPr>
        <w:t>Unidad (*) (</w:t>
      </w:r>
      <w:r w:rsidRPr="00183B57">
        <w:rPr>
          <w:sz w:val="20"/>
          <w:vertAlign w:val="superscript"/>
          <w:lang w:val="es-MX"/>
        </w:rPr>
        <w:t>c</w:t>
      </w:r>
      <w:r w:rsidRPr="00183B57">
        <w:rPr>
          <w:sz w:val="20"/>
          <w:lang w:val="es-MX"/>
        </w:rPr>
        <w:t>)</w:t>
      </w:r>
    </w:p>
    <w:p w:rsidR="00EF5FC6" w:rsidRPr="00183B57" w:rsidRDefault="00EF5FC6" w:rsidP="00195DCB">
      <w:pPr>
        <w:numPr>
          <w:ilvl w:val="1"/>
          <w:numId w:val="10"/>
        </w:numPr>
        <w:ind w:left="851"/>
        <w:rPr>
          <w:lang w:val="es-MX"/>
        </w:rPr>
      </w:pPr>
      <w:r w:rsidRPr="00183B57">
        <w:rPr>
          <w:sz w:val="20"/>
          <w:lang w:val="es-MX"/>
        </w:rPr>
        <w:t>Cantidad (*)</w:t>
      </w:r>
    </w:p>
    <w:p w:rsidR="00AE6DBE" w:rsidRPr="00183B57" w:rsidRDefault="00AE6DBE" w:rsidP="00195DCB">
      <w:pPr>
        <w:numPr>
          <w:ilvl w:val="1"/>
          <w:numId w:val="10"/>
        </w:numPr>
        <w:ind w:left="851"/>
        <w:rPr>
          <w:sz w:val="20"/>
          <w:szCs w:val="20"/>
          <w:lang w:val="es-MX"/>
        </w:rPr>
      </w:pPr>
      <w:r w:rsidRPr="00183B57">
        <w:rPr>
          <w:sz w:val="20"/>
          <w:szCs w:val="20"/>
          <w:lang w:val="es-MX"/>
        </w:rPr>
        <w:t xml:space="preserve">Si &lt;proviene del flujo alterno </w:t>
      </w:r>
      <w:r w:rsidR="0004363E">
        <w:rPr>
          <w:sz w:val="20"/>
          <w:szCs w:val="20"/>
          <w:lang w:val="es-MX"/>
        </w:rPr>
        <w:t xml:space="preserve">opcional </w:t>
      </w:r>
      <w:hyperlink w:anchor="_AO02_Cambiar_Por" w:history="1">
        <w:r w:rsidR="0004363E" w:rsidRPr="0004363E">
          <w:rPr>
            <w:rStyle w:val="Hipervnculo"/>
            <w:b/>
            <w:sz w:val="20"/>
            <w:szCs w:val="20"/>
            <w:lang w:val="es-MX"/>
          </w:rPr>
          <w:t>AO02 Cambiar Por</w:t>
        </w:r>
      </w:hyperlink>
      <w:r w:rsidR="0004363E">
        <w:rPr>
          <w:sz w:val="20"/>
          <w:szCs w:val="20"/>
          <w:lang w:val="es-MX"/>
        </w:rPr>
        <w:t xml:space="preserve"> o </w:t>
      </w:r>
      <w:hyperlink w:anchor="_AO02_Modificar_Cambio" w:history="1">
        <w:r w:rsidR="0004363E" w:rsidRPr="0004363E">
          <w:rPr>
            <w:rStyle w:val="Hipervnculo"/>
            <w:b/>
            <w:sz w:val="20"/>
            <w:szCs w:val="20"/>
            <w:lang w:val="es-MX"/>
          </w:rPr>
          <w:t>AO03 Modificar Cambio de Producto</w:t>
        </w:r>
      </w:hyperlink>
      <w:r w:rsidRPr="00183B57">
        <w:rPr>
          <w:sz w:val="20"/>
          <w:szCs w:val="20"/>
          <w:lang w:val="es-MX"/>
        </w:rPr>
        <w:t xml:space="preserve">&gt;, el sistema continúa en el </w:t>
      </w:r>
      <w:hyperlink w:anchor="paso11_1_7_AO01" w:history="1">
        <w:r w:rsidRPr="00183B57">
          <w:rPr>
            <w:rStyle w:val="Hipervnculo"/>
            <w:b/>
            <w:sz w:val="20"/>
            <w:szCs w:val="20"/>
            <w:lang w:val="es-MX"/>
          </w:rPr>
          <w:t>paso</w:t>
        </w:r>
        <w:r w:rsidR="003044C7" w:rsidRPr="00183B57">
          <w:rPr>
            <w:rStyle w:val="Hipervnculo"/>
            <w:b/>
            <w:sz w:val="20"/>
            <w:szCs w:val="20"/>
            <w:lang w:val="es-MX"/>
          </w:rPr>
          <w:t xml:space="preserve"> 11.1.7</w:t>
        </w:r>
      </w:hyperlink>
      <w:r w:rsidR="003044C7" w:rsidRPr="00183B57">
        <w:rPr>
          <w:sz w:val="20"/>
          <w:szCs w:val="20"/>
          <w:lang w:val="es-MX"/>
        </w:rPr>
        <w:t xml:space="preserve"> del flujo alterno opcional </w:t>
      </w:r>
      <w:hyperlink r:id="rId56" w:anchor="AO01" w:history="1">
        <w:r w:rsidR="003044C7" w:rsidRPr="00183B57">
          <w:rPr>
            <w:rStyle w:val="Hipervnculo"/>
            <w:b/>
            <w:sz w:val="20"/>
            <w:szCs w:val="20"/>
            <w:lang w:val="es-MX"/>
          </w:rPr>
          <w:t>AO01 Crear Cambio de Producto</w:t>
        </w:r>
      </w:hyperlink>
    </w:p>
    <w:p w:rsidR="00BA1D2B" w:rsidRPr="00BA1D2B" w:rsidRDefault="00BA1D2B" w:rsidP="00195DCB">
      <w:pPr>
        <w:numPr>
          <w:ilvl w:val="0"/>
          <w:numId w:val="10"/>
        </w:numPr>
        <w:ind w:left="426" w:hanging="426"/>
        <w:rPr>
          <w:sz w:val="20"/>
          <w:szCs w:val="20"/>
          <w:lang w:val="es-MX"/>
        </w:rPr>
      </w:pPr>
      <w:r w:rsidRPr="00BA1D2B">
        <w:rPr>
          <w:sz w:val="20"/>
          <w:szCs w:val="20"/>
          <w:lang w:val="es-MX"/>
        </w:rPr>
        <w:lastRenderedPageBreak/>
        <w:t>El sistema registra en sesión la siguiente información:</w:t>
      </w:r>
    </w:p>
    <w:p w:rsidR="00C44AAE" w:rsidRPr="00C44AAE" w:rsidRDefault="00BA1D2B" w:rsidP="00C44AAE">
      <w:pPr>
        <w:numPr>
          <w:ilvl w:val="1"/>
          <w:numId w:val="10"/>
        </w:numPr>
        <w:ind w:left="993" w:hanging="567"/>
        <w:rPr>
          <w:sz w:val="20"/>
          <w:szCs w:val="20"/>
          <w:lang w:val="es-MX"/>
        </w:rPr>
      </w:pPr>
      <w:r w:rsidRPr="00BA1D2B">
        <w:rPr>
          <w:sz w:val="20"/>
          <w:szCs w:val="20"/>
          <w:lang w:val="es-MX"/>
        </w:rPr>
        <w:t>ImporteTotal</w:t>
      </w:r>
      <w:r w:rsidR="00442F88">
        <w:rPr>
          <w:sz w:val="20"/>
          <w:szCs w:val="20"/>
          <w:lang w:val="es-MX"/>
        </w:rPr>
        <w:t>ProductoRecibido</w:t>
      </w:r>
      <w:r>
        <w:rPr>
          <w:sz w:val="20"/>
          <w:szCs w:val="20"/>
          <w:lang w:val="es-MX"/>
        </w:rPr>
        <w:t xml:space="preserve"> de acuerdo con la regla de negocio </w:t>
      </w:r>
      <w:hyperlink r:id="rId57" w:anchor="RNGEN041" w:history="1">
        <w:r w:rsidRPr="00BA1D2B">
          <w:rPr>
            <w:rStyle w:val="Hipervnculo"/>
            <w:b/>
            <w:sz w:val="20"/>
            <w:szCs w:val="20"/>
            <w:lang w:val="es-MX"/>
          </w:rPr>
          <w:t>RNGEN041 Valor por Defecto Cero</w:t>
        </w:r>
      </w:hyperlink>
    </w:p>
    <w:p w:rsidR="00D64F0F" w:rsidRPr="00764C17" w:rsidRDefault="00D64F0F" w:rsidP="00195DCB">
      <w:pPr>
        <w:numPr>
          <w:ilvl w:val="0"/>
          <w:numId w:val="10"/>
        </w:numPr>
        <w:ind w:left="426" w:hanging="426"/>
        <w:rPr>
          <w:lang w:val="es-MX"/>
        </w:rPr>
      </w:pPr>
      <w:r w:rsidRPr="007A215D">
        <w:rPr>
          <w:sz w:val="20"/>
          <w:lang w:val="es-MX"/>
        </w:rPr>
        <w:t>Para cada producto agrega</w:t>
      </w:r>
      <w:r w:rsidRPr="00764C17">
        <w:rPr>
          <w:sz w:val="20"/>
          <w:lang w:val="es-MX"/>
        </w:rPr>
        <w:t>do por el usuario</w:t>
      </w:r>
    </w:p>
    <w:p w:rsidR="00D64F0F" w:rsidRPr="00764C17" w:rsidRDefault="00D64F0F" w:rsidP="00195DCB">
      <w:pPr>
        <w:numPr>
          <w:ilvl w:val="1"/>
          <w:numId w:val="10"/>
        </w:numPr>
        <w:ind w:left="993" w:hanging="567"/>
        <w:rPr>
          <w:lang w:val="es-MX"/>
        </w:rPr>
      </w:pPr>
      <w:r w:rsidRPr="00764C17">
        <w:rPr>
          <w:sz w:val="20"/>
          <w:lang w:val="es-MX"/>
        </w:rPr>
        <w:t>Si &lt;el actor proporciona Clave del Producto</w:t>
      </w:r>
      <w:r w:rsidR="00FD3094" w:rsidRPr="00764C17">
        <w:rPr>
          <w:sz w:val="20"/>
          <w:lang w:val="es-MX"/>
        </w:rPr>
        <w:t xml:space="preserve"> / ID </w:t>
      </w:r>
      <w:r w:rsidRPr="00764C17">
        <w:rPr>
          <w:sz w:val="20"/>
          <w:lang w:val="es-MX"/>
        </w:rPr>
        <w:t>del Producto / Código de Barras / Descripción&gt;</w:t>
      </w:r>
    </w:p>
    <w:p w:rsidR="00D64F0F" w:rsidRPr="00764C17" w:rsidRDefault="00D64F0F" w:rsidP="00195DCB">
      <w:pPr>
        <w:numPr>
          <w:ilvl w:val="2"/>
          <w:numId w:val="10"/>
        </w:numPr>
        <w:ind w:left="1843" w:hanging="850"/>
        <w:rPr>
          <w:lang w:val="es-MX"/>
        </w:rPr>
      </w:pPr>
      <w:bookmarkStart w:id="328" w:name="paso11_1_1_AO01"/>
      <w:r w:rsidRPr="00764C17">
        <w:rPr>
          <w:sz w:val="20"/>
          <w:lang w:val="es-MX"/>
        </w:rPr>
        <w:t xml:space="preserve">El sistema valida la información proporcionada por el actor de acuerdo con la validación </w:t>
      </w:r>
      <w:bookmarkStart w:id="329" w:name="VA01_r"/>
      <w:r w:rsidR="00973D1C" w:rsidRPr="00764C17">
        <w:rPr>
          <w:b/>
          <w:sz w:val="20"/>
          <w:lang w:val="es-MX"/>
        </w:rPr>
        <w:fldChar w:fldCharType="begin"/>
      </w:r>
      <w:r w:rsidR="00761BD3" w:rsidRPr="00764C17">
        <w:rPr>
          <w:b/>
          <w:sz w:val="20"/>
          <w:lang w:val="es-MX"/>
        </w:rPr>
        <w:instrText>HYPERLINK  \l "VA01"</w:instrText>
      </w:r>
      <w:r w:rsidR="00973D1C" w:rsidRPr="00764C17">
        <w:rPr>
          <w:b/>
          <w:sz w:val="20"/>
          <w:lang w:val="es-MX"/>
        </w:rPr>
        <w:fldChar w:fldCharType="separate"/>
      </w:r>
      <w:r w:rsidRPr="00764C17">
        <w:rPr>
          <w:rStyle w:val="Hipervnculo"/>
          <w:b/>
          <w:sz w:val="20"/>
          <w:lang w:val="es-MX"/>
        </w:rPr>
        <w:t>VA01 Validar Coincidencias en Información de Producto</w:t>
      </w:r>
      <w:r w:rsidR="00973D1C" w:rsidRPr="00764C17">
        <w:rPr>
          <w:b/>
          <w:sz w:val="20"/>
          <w:lang w:val="es-MX"/>
        </w:rPr>
        <w:fldChar w:fldCharType="end"/>
      </w:r>
      <w:bookmarkEnd w:id="329"/>
    </w:p>
    <w:bookmarkEnd w:id="328"/>
    <w:p w:rsidR="00D64F0F" w:rsidRPr="00764C17" w:rsidRDefault="00D64F0F" w:rsidP="00195DCB">
      <w:pPr>
        <w:numPr>
          <w:ilvl w:val="2"/>
          <w:numId w:val="10"/>
        </w:numPr>
        <w:ind w:left="1843" w:hanging="850"/>
        <w:rPr>
          <w:lang w:val="es-MX"/>
        </w:rPr>
      </w:pPr>
      <w:r w:rsidRPr="00764C17">
        <w:rPr>
          <w:sz w:val="20"/>
          <w:lang w:val="es-MX"/>
        </w:rPr>
        <w:t xml:space="preserve">El </w:t>
      </w:r>
      <w:r w:rsidR="00FD415A" w:rsidRPr="00764C17">
        <w:rPr>
          <w:sz w:val="20"/>
          <w:lang w:val="es-MX"/>
        </w:rPr>
        <w:t>caso de uso</w:t>
      </w:r>
      <w:r w:rsidRPr="00764C17">
        <w:rPr>
          <w:sz w:val="20"/>
          <w:lang w:val="es-MX"/>
        </w:rPr>
        <w:t xml:space="preserve"> incluye la funcionalidad del caso de uso </w:t>
      </w:r>
      <w:hyperlink r:id="rId58" w:history="1">
        <w:r w:rsidRPr="00764C17">
          <w:rPr>
            <w:rStyle w:val="Hipervnculo"/>
            <w:b/>
            <w:sz w:val="20"/>
            <w:lang w:val="es-MX"/>
          </w:rPr>
          <w:t>Consultar Características del Producto – CUROLGEN10</w:t>
        </w:r>
      </w:hyperlink>
    </w:p>
    <w:p w:rsidR="00D64F0F" w:rsidRPr="006C46CA" w:rsidRDefault="00D64F0F" w:rsidP="00195DCB">
      <w:pPr>
        <w:numPr>
          <w:ilvl w:val="3"/>
          <w:numId w:val="10"/>
        </w:numPr>
        <w:ind w:left="2694" w:hanging="850"/>
        <w:rPr>
          <w:lang w:val="es-MX"/>
        </w:rPr>
      </w:pPr>
      <w:r>
        <w:rPr>
          <w:sz w:val="20"/>
          <w:lang w:val="es-MX"/>
        </w:rPr>
        <w:t>El sistema envía como parámetro la siguiente información:</w:t>
      </w:r>
    </w:p>
    <w:p w:rsidR="00D64F0F" w:rsidRPr="00CE716D" w:rsidRDefault="00D64F0F" w:rsidP="00195DCB">
      <w:pPr>
        <w:numPr>
          <w:ilvl w:val="4"/>
          <w:numId w:val="10"/>
        </w:numPr>
        <w:ind w:left="3686" w:hanging="992"/>
        <w:rPr>
          <w:lang w:val="es-MX"/>
        </w:rPr>
      </w:pPr>
      <w:r>
        <w:rPr>
          <w:sz w:val="20"/>
          <w:lang w:val="es-MX"/>
        </w:rPr>
        <w:t>ObtenerUnidadesProducto</w:t>
      </w:r>
    </w:p>
    <w:p w:rsidR="00D64F0F" w:rsidRPr="00CE716D" w:rsidRDefault="00D64F0F" w:rsidP="00195DCB">
      <w:pPr>
        <w:numPr>
          <w:ilvl w:val="5"/>
          <w:numId w:val="10"/>
        </w:numPr>
        <w:ind w:left="4962" w:hanging="1276"/>
        <w:rPr>
          <w:b/>
          <w:lang w:val="es-MX"/>
        </w:rPr>
      </w:pPr>
      <w:r w:rsidRPr="00CE716D">
        <w:rPr>
          <w:b/>
          <w:sz w:val="20"/>
          <w:lang w:val="es-MX"/>
        </w:rPr>
        <w:t>Productos</w:t>
      </w:r>
    </w:p>
    <w:p w:rsidR="00D64F0F" w:rsidRPr="00787B44" w:rsidRDefault="00D64F0F" w:rsidP="00195DCB">
      <w:pPr>
        <w:numPr>
          <w:ilvl w:val="6"/>
          <w:numId w:val="10"/>
        </w:numPr>
        <w:ind w:left="6237" w:hanging="1276"/>
        <w:rPr>
          <w:lang w:val="es-MX"/>
        </w:rPr>
      </w:pPr>
      <w:r>
        <w:rPr>
          <w:sz w:val="20"/>
          <w:lang w:val="es-MX"/>
        </w:rPr>
        <w:t>ProductoClave</w:t>
      </w:r>
    </w:p>
    <w:p w:rsidR="00787B44" w:rsidRPr="007B320D" w:rsidRDefault="00EE1D55" w:rsidP="00195DCB">
      <w:pPr>
        <w:numPr>
          <w:ilvl w:val="6"/>
          <w:numId w:val="10"/>
        </w:numPr>
        <w:ind w:left="6237" w:hanging="1276"/>
        <w:rPr>
          <w:lang w:val="es-MX"/>
        </w:rPr>
      </w:pPr>
      <w:r>
        <w:rPr>
          <w:sz w:val="20"/>
          <w:lang w:val="es-MX"/>
        </w:rPr>
        <w:t>PrecioClave</w:t>
      </w:r>
    </w:p>
    <w:p w:rsidR="00D64F0F" w:rsidRPr="007B320D" w:rsidRDefault="00D64F0F" w:rsidP="00195DCB">
      <w:pPr>
        <w:numPr>
          <w:ilvl w:val="3"/>
          <w:numId w:val="10"/>
        </w:numPr>
        <w:ind w:left="2694" w:hanging="850"/>
        <w:rPr>
          <w:lang w:val="es-MX"/>
        </w:rPr>
      </w:pPr>
      <w:r>
        <w:rPr>
          <w:sz w:val="20"/>
          <w:lang w:val="es-MX"/>
        </w:rPr>
        <w:t>El sistema recibe como parámetro la siguiente información:</w:t>
      </w:r>
    </w:p>
    <w:p w:rsidR="00D64F0F" w:rsidRPr="005F22C4" w:rsidRDefault="00D64F0F" w:rsidP="00195DCB">
      <w:pPr>
        <w:numPr>
          <w:ilvl w:val="4"/>
          <w:numId w:val="10"/>
        </w:numPr>
        <w:ind w:left="3686" w:hanging="992"/>
        <w:rPr>
          <w:lang w:val="es-MX"/>
        </w:rPr>
      </w:pPr>
      <w:r w:rsidRPr="005F22C4">
        <w:rPr>
          <w:sz w:val="20"/>
          <w:lang w:val="es-MX"/>
        </w:rPr>
        <w:t>ListaTiposUnidades</w:t>
      </w:r>
    </w:p>
    <w:p w:rsidR="00D64F0F" w:rsidRPr="00CD5959" w:rsidRDefault="00D64F0F" w:rsidP="00195DCB">
      <w:pPr>
        <w:numPr>
          <w:ilvl w:val="2"/>
          <w:numId w:val="10"/>
        </w:numPr>
        <w:ind w:left="1843" w:hanging="850"/>
        <w:rPr>
          <w:lang w:val="es-MX"/>
        </w:rPr>
      </w:pPr>
      <w:r w:rsidRPr="00CD5959">
        <w:rPr>
          <w:sz w:val="20"/>
          <w:lang w:val="es-MX"/>
        </w:rPr>
        <w:t xml:space="preserve">El sistema </w:t>
      </w:r>
      <w:bookmarkStart w:id="330" w:name="VA02_r"/>
      <w:bookmarkEnd w:id="330"/>
      <w:r w:rsidRPr="00CD5959">
        <w:rPr>
          <w:sz w:val="20"/>
          <w:lang w:val="es-MX"/>
        </w:rPr>
        <w:t xml:space="preserve">valida las Unidades relacionadas al producto de acuerdo con la validación </w:t>
      </w:r>
      <w:hyperlink w:anchor="VA02" w:history="1">
        <w:r w:rsidRPr="00CD5959">
          <w:rPr>
            <w:rStyle w:val="Hipervnculo"/>
            <w:b/>
            <w:sz w:val="20"/>
            <w:lang w:val="es-MX"/>
          </w:rPr>
          <w:t>VA02 Validar Unidades de Producto</w:t>
        </w:r>
      </w:hyperlink>
    </w:p>
    <w:p w:rsidR="00D64F0F" w:rsidRPr="000462CB" w:rsidRDefault="00D64F0F" w:rsidP="00195DCB">
      <w:pPr>
        <w:numPr>
          <w:ilvl w:val="2"/>
          <w:numId w:val="10"/>
        </w:numPr>
        <w:ind w:left="1843" w:hanging="850"/>
        <w:rPr>
          <w:lang w:val="es-MX"/>
        </w:rPr>
      </w:pPr>
      <w:bookmarkStart w:id="331" w:name="paso11_1_4_AO01"/>
      <w:r>
        <w:rPr>
          <w:sz w:val="20"/>
          <w:lang w:val="es-MX"/>
        </w:rPr>
        <w:t>El actor proporciona la siguiente información</w:t>
      </w:r>
      <w:r w:rsidR="00BA1BB6">
        <w:rPr>
          <w:sz w:val="20"/>
          <w:lang w:val="es-MX"/>
        </w:rPr>
        <w:t xml:space="preserve"> de acuerdo con la regla de negocio </w:t>
      </w:r>
      <w:hyperlink r:id="rId59" w:anchor="RNROLMOV132" w:history="1">
        <w:r w:rsidR="00BA1BB6" w:rsidRPr="00BA1BB6">
          <w:rPr>
            <w:rStyle w:val="Hipervnculo"/>
            <w:b/>
            <w:sz w:val="20"/>
            <w:szCs w:val="20"/>
          </w:rPr>
          <w:t>RNROLMOV132 Posicionar en la Cantidad del Producto Seleccionado</w:t>
        </w:r>
      </w:hyperlink>
      <w:r>
        <w:rPr>
          <w:sz w:val="20"/>
          <w:lang w:val="es-MX"/>
        </w:rPr>
        <w:t>:</w:t>
      </w:r>
    </w:p>
    <w:bookmarkEnd w:id="331"/>
    <w:p w:rsidR="00D64F0F" w:rsidRPr="000462CB" w:rsidRDefault="00D64F0F" w:rsidP="00195DCB">
      <w:pPr>
        <w:numPr>
          <w:ilvl w:val="3"/>
          <w:numId w:val="10"/>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0C609A" w:rsidRDefault="00BA1BB6" w:rsidP="00195DCB">
      <w:pPr>
        <w:numPr>
          <w:ilvl w:val="2"/>
          <w:numId w:val="10"/>
        </w:numPr>
        <w:ind w:left="1843" w:hanging="850"/>
        <w:rPr>
          <w:sz w:val="20"/>
          <w:szCs w:val="20"/>
          <w:lang w:val="es-MX"/>
        </w:rPr>
      </w:pPr>
      <w:bookmarkStart w:id="332" w:name="paso11_1_5_AO01"/>
      <w:r>
        <w:rPr>
          <w:sz w:val="20"/>
          <w:szCs w:val="20"/>
          <w:lang w:val="es-MX"/>
        </w:rPr>
        <w:t>El actor proporciona la siguiente información:</w:t>
      </w:r>
    </w:p>
    <w:bookmarkEnd w:id="332"/>
    <w:p w:rsidR="00BA1BB6" w:rsidRPr="00BA1BB6" w:rsidRDefault="00BA1BB6" w:rsidP="00195DCB">
      <w:pPr>
        <w:numPr>
          <w:ilvl w:val="3"/>
          <w:numId w:val="10"/>
        </w:numPr>
        <w:ind w:left="2694" w:hanging="850"/>
        <w:rPr>
          <w:sz w:val="20"/>
          <w:szCs w:val="20"/>
          <w:lang w:val="es-MX"/>
        </w:rPr>
      </w:pPr>
      <w:r w:rsidRPr="00BA1BB6">
        <w:rPr>
          <w:sz w:val="20"/>
          <w:lang w:val="es-MX"/>
        </w:rPr>
        <w:t>Cantidad</w:t>
      </w:r>
      <w:r>
        <w:rPr>
          <w:sz w:val="20"/>
          <w:szCs w:val="20"/>
          <w:lang w:val="es-MX"/>
        </w:rPr>
        <w:t xml:space="preserve"> (*)</w:t>
      </w:r>
    </w:p>
    <w:p w:rsidR="00D64F0F" w:rsidRPr="006E2C28" w:rsidRDefault="00D64F0F" w:rsidP="00195DCB">
      <w:pPr>
        <w:numPr>
          <w:ilvl w:val="2"/>
          <w:numId w:val="10"/>
        </w:numPr>
        <w:ind w:left="1843" w:hanging="850"/>
        <w:rPr>
          <w:lang w:val="es-MX"/>
        </w:rPr>
      </w:pPr>
      <w:bookmarkStart w:id="333"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BA1FFB">
        <w:rPr>
          <w:b/>
          <w:sz w:val="20"/>
          <w:lang w:val="es-MX"/>
        </w:rPr>
        <w:t>Agregar</w:t>
      </w:r>
      <w:r>
        <w:rPr>
          <w:sz w:val="20"/>
          <w:lang w:val="es-MX"/>
        </w:rPr>
        <w:t>&gt;</w:t>
      </w:r>
    </w:p>
    <w:p w:rsidR="00687398" w:rsidRPr="00687398" w:rsidRDefault="00687398" w:rsidP="00195DCB">
      <w:pPr>
        <w:numPr>
          <w:ilvl w:val="3"/>
          <w:numId w:val="10"/>
        </w:numPr>
        <w:ind w:left="2694" w:hanging="850"/>
        <w:jc w:val="both"/>
        <w:rPr>
          <w:sz w:val="20"/>
          <w:szCs w:val="20"/>
          <w:lang w:val="es-MX"/>
        </w:rPr>
      </w:pPr>
      <w:bookmarkStart w:id="334" w:name="paso8_1_5_1_AO01"/>
      <w:bookmarkStart w:id="335" w:name="paso10_1_5_1_AO01"/>
      <w:bookmarkEnd w:id="333"/>
      <w:r w:rsidRPr="00C00388">
        <w:rPr>
          <w:sz w:val="20"/>
          <w:szCs w:val="20"/>
          <w:lang w:val="es-MX"/>
        </w:rPr>
        <w:t xml:space="preserve">El sistema valida la cantidad proporcionada por el usuario de acuerdo con la validación  </w:t>
      </w:r>
      <w:bookmarkStart w:id="336" w:name="VA03_r"/>
      <w:r w:rsidR="00973D1C" w:rsidRPr="00C00388">
        <w:rPr>
          <w:sz w:val="20"/>
          <w:szCs w:val="20"/>
        </w:rPr>
        <w:fldChar w:fldCharType="begin"/>
      </w:r>
      <w:r w:rsidRPr="00C00388">
        <w:rPr>
          <w:sz w:val="20"/>
          <w:szCs w:val="20"/>
        </w:rPr>
        <w:instrText>HYPERLINK \l "VA03"</w:instrText>
      </w:r>
      <w:r w:rsidR="00973D1C" w:rsidRPr="00C00388">
        <w:rPr>
          <w:sz w:val="20"/>
          <w:szCs w:val="20"/>
        </w:rPr>
        <w:fldChar w:fldCharType="separate"/>
      </w:r>
      <w:r w:rsidRPr="00C00388">
        <w:rPr>
          <w:rStyle w:val="Hipervnculo"/>
          <w:b/>
          <w:sz w:val="20"/>
          <w:szCs w:val="20"/>
          <w:lang w:val="es-MX"/>
        </w:rPr>
        <w:t>VA03 Validar Cantidad Proporcionada</w:t>
      </w:r>
      <w:r w:rsidR="00973D1C" w:rsidRPr="00C00388">
        <w:rPr>
          <w:sz w:val="20"/>
          <w:szCs w:val="20"/>
        </w:rPr>
        <w:fldChar w:fldCharType="end"/>
      </w:r>
      <w:bookmarkEnd w:id="336"/>
    </w:p>
    <w:p w:rsidR="00D64F0F" w:rsidRPr="006E2C28" w:rsidRDefault="00D64F0F" w:rsidP="00195DCB">
      <w:pPr>
        <w:numPr>
          <w:ilvl w:val="3"/>
          <w:numId w:val="10"/>
        </w:numPr>
        <w:ind w:left="2694" w:hanging="850"/>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334"/>
    </w:p>
    <w:bookmarkEnd w:id="335"/>
    <w:p w:rsidR="00D64F0F" w:rsidRPr="00CE716D" w:rsidRDefault="00D64F0F" w:rsidP="00195DCB">
      <w:pPr>
        <w:numPr>
          <w:ilvl w:val="4"/>
          <w:numId w:val="10"/>
        </w:numPr>
        <w:ind w:left="3686" w:hanging="992"/>
        <w:rPr>
          <w:b/>
          <w:lang w:val="es-MX"/>
        </w:rPr>
      </w:pPr>
      <w:r w:rsidRPr="00CE716D">
        <w:rPr>
          <w:b/>
          <w:sz w:val="20"/>
          <w:lang w:val="es-MX"/>
        </w:rPr>
        <w:t>Productos</w:t>
      </w:r>
    </w:p>
    <w:p w:rsidR="00D64F0F" w:rsidRPr="001C1EA0" w:rsidRDefault="00D64F0F" w:rsidP="00195DCB">
      <w:pPr>
        <w:numPr>
          <w:ilvl w:val="5"/>
          <w:numId w:val="10"/>
        </w:numPr>
        <w:ind w:left="4962" w:hanging="1276"/>
        <w:rPr>
          <w:lang w:val="es-MX"/>
        </w:rPr>
      </w:pPr>
      <w:r w:rsidRPr="00D238A1">
        <w:rPr>
          <w:sz w:val="20"/>
          <w:lang w:val="es-MX"/>
        </w:rPr>
        <w:t>Unidad</w:t>
      </w:r>
    </w:p>
    <w:p w:rsidR="001C1EA0" w:rsidRPr="00D238A1" w:rsidRDefault="001C1EA0" w:rsidP="00195DCB">
      <w:pPr>
        <w:numPr>
          <w:ilvl w:val="5"/>
          <w:numId w:val="10"/>
        </w:numPr>
        <w:ind w:left="4962" w:hanging="1276"/>
        <w:rPr>
          <w:lang w:val="es-MX"/>
        </w:rPr>
      </w:pPr>
      <w:r>
        <w:rPr>
          <w:sz w:val="20"/>
          <w:lang w:val="es-MX"/>
        </w:rPr>
        <w:t>Cantidad</w:t>
      </w:r>
      <w:r w:rsidR="005A6100">
        <w:rPr>
          <w:sz w:val="20"/>
          <w:lang w:val="es-MX"/>
        </w:rPr>
        <w:t xml:space="preserve"> </w:t>
      </w:r>
      <w:r w:rsidR="00C6532B">
        <w:rPr>
          <w:rStyle w:val="Hipervnculo"/>
          <w:color w:val="auto"/>
          <w:sz w:val="20"/>
          <w:u w:val="none"/>
        </w:rPr>
        <w:t xml:space="preserve">de acuerdo con la regla de negocio </w:t>
      </w:r>
      <w:hyperlink r:id="rId60" w:anchor="RNADMESC026" w:history="1">
        <w:r w:rsidR="00C6532B" w:rsidRPr="004E17AF">
          <w:rPr>
            <w:rStyle w:val="Hipervnculo"/>
            <w:b/>
            <w:sz w:val="20"/>
            <w:szCs w:val="20"/>
          </w:rPr>
          <w:t>RNADMESC026 Configuración de Decimales para un Producto</w:t>
        </w:r>
      </w:hyperlink>
    </w:p>
    <w:p w:rsidR="00964C22" w:rsidRPr="00964C22" w:rsidRDefault="00964C22" w:rsidP="00195DCB">
      <w:pPr>
        <w:numPr>
          <w:ilvl w:val="3"/>
          <w:numId w:val="10"/>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195DCB">
      <w:pPr>
        <w:numPr>
          <w:ilvl w:val="4"/>
          <w:numId w:val="10"/>
        </w:numPr>
        <w:ind w:left="3686" w:hanging="992"/>
        <w:rPr>
          <w:b/>
          <w:sz w:val="20"/>
          <w:lang w:val="es-MX"/>
        </w:rPr>
      </w:pPr>
      <w:r w:rsidRPr="00964C22">
        <w:rPr>
          <w:b/>
          <w:sz w:val="20"/>
          <w:lang w:val="es-MX"/>
        </w:rPr>
        <w:t>Productos</w:t>
      </w:r>
    </w:p>
    <w:p w:rsidR="00964C22" w:rsidRPr="00BA63AE" w:rsidRDefault="00964C22" w:rsidP="00195DCB">
      <w:pPr>
        <w:numPr>
          <w:ilvl w:val="5"/>
          <w:numId w:val="10"/>
        </w:numPr>
        <w:ind w:left="4962" w:hanging="1276"/>
        <w:rPr>
          <w:sz w:val="20"/>
          <w:lang w:val="es-MX"/>
        </w:rPr>
      </w:pPr>
      <w:r w:rsidRPr="00BA63AE">
        <w:rPr>
          <w:sz w:val="20"/>
          <w:lang w:val="es-MX"/>
        </w:rPr>
        <w:t>ProductoClave</w:t>
      </w:r>
    </w:p>
    <w:p w:rsidR="00964C22" w:rsidRPr="00BA63AE" w:rsidRDefault="00964C22" w:rsidP="00195DCB">
      <w:pPr>
        <w:numPr>
          <w:ilvl w:val="5"/>
          <w:numId w:val="10"/>
        </w:numPr>
        <w:ind w:left="4962" w:hanging="1276"/>
        <w:rPr>
          <w:sz w:val="20"/>
          <w:lang w:val="es-MX"/>
        </w:rPr>
      </w:pPr>
      <w:r w:rsidRPr="00BA63AE">
        <w:rPr>
          <w:sz w:val="20"/>
          <w:lang w:val="es-MX"/>
        </w:rPr>
        <w:t>Descripcion</w:t>
      </w:r>
    </w:p>
    <w:p w:rsidR="00661CD2" w:rsidRPr="00BA63AE" w:rsidRDefault="00661CD2" w:rsidP="00195DCB">
      <w:pPr>
        <w:numPr>
          <w:ilvl w:val="5"/>
          <w:numId w:val="10"/>
        </w:numPr>
        <w:ind w:left="4962" w:hanging="1276"/>
        <w:rPr>
          <w:sz w:val="20"/>
          <w:lang w:eastAsia="en-US"/>
        </w:rPr>
      </w:pPr>
      <w:r w:rsidRPr="00BA63AE">
        <w:rPr>
          <w:sz w:val="20"/>
          <w:szCs w:val="20"/>
        </w:rPr>
        <w:t>DecimalProducto</w:t>
      </w:r>
    </w:p>
    <w:p w:rsidR="00964C22" w:rsidRPr="00BA63AE" w:rsidRDefault="00964C22" w:rsidP="00195DCB">
      <w:pPr>
        <w:numPr>
          <w:ilvl w:val="5"/>
          <w:numId w:val="10"/>
        </w:numPr>
        <w:ind w:left="4962" w:hanging="1276"/>
        <w:rPr>
          <w:sz w:val="20"/>
          <w:lang w:val="es-MX"/>
        </w:rPr>
      </w:pPr>
      <w:r w:rsidRPr="00BA63AE">
        <w:rPr>
          <w:sz w:val="20"/>
          <w:lang w:val="es-MX"/>
        </w:rPr>
        <w:t>Unidad</w:t>
      </w:r>
    </w:p>
    <w:p w:rsidR="00766C2C" w:rsidRPr="00964C22" w:rsidRDefault="00766C2C" w:rsidP="00195DCB">
      <w:pPr>
        <w:numPr>
          <w:ilvl w:val="5"/>
          <w:numId w:val="10"/>
        </w:numPr>
        <w:ind w:left="4962" w:hanging="1276"/>
        <w:rPr>
          <w:sz w:val="20"/>
          <w:lang w:val="es-MX"/>
        </w:rPr>
      </w:pPr>
      <w:r>
        <w:rPr>
          <w:sz w:val="20"/>
          <w:lang w:val="es-MX"/>
        </w:rPr>
        <w:t>Cantidad</w:t>
      </w:r>
    </w:p>
    <w:p w:rsidR="00D64F0F" w:rsidRPr="006E2C28" w:rsidRDefault="00D64F0F" w:rsidP="00195DCB">
      <w:pPr>
        <w:numPr>
          <w:ilvl w:val="3"/>
          <w:numId w:val="10"/>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61" w:history="1">
        <w:r w:rsidRPr="006E2C28">
          <w:rPr>
            <w:rStyle w:val="Hipervnculo"/>
            <w:b/>
            <w:sz w:val="20"/>
            <w:lang w:val="es-MX"/>
          </w:rPr>
          <w:t>Determinar Lista de Precios – CUROLGEN04</w:t>
        </w:r>
      </w:hyperlink>
    </w:p>
    <w:p w:rsidR="00D64F0F" w:rsidRPr="006E2C28" w:rsidRDefault="00D64F0F" w:rsidP="00195DCB">
      <w:pPr>
        <w:numPr>
          <w:ilvl w:val="4"/>
          <w:numId w:val="10"/>
        </w:numPr>
        <w:ind w:left="3686" w:hanging="992"/>
        <w:rPr>
          <w:lang w:val="es-MX"/>
        </w:rPr>
      </w:pPr>
      <w:r>
        <w:rPr>
          <w:sz w:val="20"/>
          <w:lang w:val="es-MX"/>
        </w:rPr>
        <w:t>El sistema envía como parámetro la siguiente información</w:t>
      </w:r>
    </w:p>
    <w:p w:rsidR="00D64F0F" w:rsidRPr="006D412B" w:rsidRDefault="00D64F0F" w:rsidP="00195DCB">
      <w:pPr>
        <w:numPr>
          <w:ilvl w:val="5"/>
          <w:numId w:val="10"/>
        </w:numPr>
        <w:ind w:left="4962" w:hanging="1276"/>
        <w:rPr>
          <w:lang w:val="es-MX"/>
        </w:rPr>
      </w:pPr>
      <w:r>
        <w:rPr>
          <w:sz w:val="20"/>
          <w:lang w:val="es-MX"/>
        </w:rPr>
        <w:t>ObtenerPrecio</w:t>
      </w:r>
    </w:p>
    <w:p w:rsidR="00A34223" w:rsidRPr="00A34223" w:rsidRDefault="00A34223" w:rsidP="00195DCB">
      <w:pPr>
        <w:numPr>
          <w:ilvl w:val="6"/>
          <w:numId w:val="10"/>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w:t>
      </w:r>
      <w:r w:rsidR="009E0B43">
        <w:rPr>
          <w:sz w:val="20"/>
          <w:szCs w:val="20"/>
          <w:lang w:val="es-MX"/>
        </w:rPr>
        <w:t>s</w:t>
      </w:r>
      <w:r w:rsidR="00EC68C7">
        <w:rPr>
          <w:sz w:val="20"/>
          <w:szCs w:val="20"/>
          <w:lang w:val="es-MX"/>
        </w:rPr>
        <w:t xml:space="preserve"> regla</w:t>
      </w:r>
      <w:r w:rsidR="009E0B43">
        <w:rPr>
          <w:sz w:val="20"/>
          <w:szCs w:val="20"/>
          <w:lang w:val="es-MX"/>
        </w:rPr>
        <w:t>s</w:t>
      </w:r>
      <w:r w:rsidR="00EC68C7">
        <w:rPr>
          <w:sz w:val="20"/>
          <w:szCs w:val="20"/>
          <w:lang w:val="es-MX"/>
        </w:rPr>
        <w:t xml:space="preserve"> de negocio </w:t>
      </w:r>
      <w:hyperlink r:id="rId62" w:anchor="RNGEN171" w:history="1">
        <w:r w:rsidR="00EC68C7" w:rsidRPr="00EC68C7">
          <w:rPr>
            <w:rStyle w:val="Hipervnculo"/>
            <w:rFonts w:cs="Arial"/>
            <w:b/>
            <w:sz w:val="20"/>
            <w:szCs w:val="20"/>
          </w:rPr>
          <w:t>RNGEN171 Información en Sesión</w:t>
        </w:r>
      </w:hyperlink>
      <w:r w:rsidR="008F0BB9">
        <w:t xml:space="preserve"> </w:t>
      </w:r>
      <w:r w:rsidR="00FD0712" w:rsidRPr="00FD0712">
        <w:rPr>
          <w:sz w:val="20"/>
          <w:szCs w:val="20"/>
        </w:rPr>
        <w:t xml:space="preserve">y </w:t>
      </w:r>
      <w:hyperlink r:id="rId63" w:anchor="RNROLMOV195" w:history="1">
        <w:r w:rsidR="00143506">
          <w:rPr>
            <w:rStyle w:val="Hipervnculo"/>
            <w:b/>
            <w:sz w:val="20"/>
          </w:rPr>
          <w:t>RNROLMOV195 Información Contenida en el Objeto del Encabezado de la Transacción</w:t>
        </w:r>
      </w:hyperlink>
    </w:p>
    <w:p w:rsidR="00D64F0F" w:rsidRPr="006D412B" w:rsidRDefault="00A34223" w:rsidP="00195DCB">
      <w:pPr>
        <w:numPr>
          <w:ilvl w:val="6"/>
          <w:numId w:val="10"/>
        </w:numPr>
        <w:ind w:left="6379" w:hanging="1417"/>
        <w:rPr>
          <w:lang w:val="es-MX"/>
        </w:rPr>
      </w:pPr>
      <w:r>
        <w:rPr>
          <w:sz w:val="20"/>
          <w:lang w:val="es-MX"/>
        </w:rPr>
        <w:t>ProductoClave</w:t>
      </w:r>
    </w:p>
    <w:p w:rsidR="00D64F0F" w:rsidRPr="007A2E0A" w:rsidRDefault="00D64F0F" w:rsidP="00195DCB">
      <w:pPr>
        <w:numPr>
          <w:ilvl w:val="6"/>
          <w:numId w:val="10"/>
        </w:numPr>
        <w:ind w:left="6379" w:hanging="1417"/>
        <w:rPr>
          <w:lang w:val="es-MX"/>
        </w:rPr>
      </w:pPr>
      <w:r>
        <w:rPr>
          <w:sz w:val="20"/>
          <w:lang w:val="es-MX"/>
        </w:rPr>
        <w:t>P</w:t>
      </w:r>
      <w:r w:rsidR="00A34223">
        <w:rPr>
          <w:sz w:val="20"/>
          <w:lang w:val="es-MX"/>
        </w:rPr>
        <w:t>RUTipoUnidad</w:t>
      </w:r>
    </w:p>
    <w:p w:rsidR="00D64F0F" w:rsidRPr="00527C9D" w:rsidRDefault="00420302" w:rsidP="00195DCB">
      <w:pPr>
        <w:numPr>
          <w:ilvl w:val="4"/>
          <w:numId w:val="10"/>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7C0548" w:rsidP="00195DCB">
      <w:pPr>
        <w:numPr>
          <w:ilvl w:val="5"/>
          <w:numId w:val="10"/>
        </w:numPr>
        <w:ind w:left="4962" w:hanging="1276"/>
        <w:rPr>
          <w:lang w:val="es-MX"/>
        </w:rPr>
      </w:pPr>
      <w:r>
        <w:rPr>
          <w:sz w:val="20"/>
          <w:lang w:val="es-MX"/>
        </w:rPr>
        <w:t>PS_</w:t>
      </w:r>
      <w:r w:rsidR="00D64F0F">
        <w:rPr>
          <w:sz w:val="20"/>
          <w:lang w:val="es-MX"/>
        </w:rPr>
        <w:t>PrecioProductoVig</w:t>
      </w:r>
    </w:p>
    <w:p w:rsidR="00EC68C7" w:rsidRPr="005326A4" w:rsidRDefault="005326A4" w:rsidP="00195DCB">
      <w:pPr>
        <w:numPr>
          <w:ilvl w:val="3"/>
          <w:numId w:val="10"/>
        </w:numPr>
        <w:ind w:left="2694" w:hanging="850"/>
        <w:rPr>
          <w:sz w:val="20"/>
          <w:szCs w:val="20"/>
          <w:lang w:val="es-MX"/>
        </w:rPr>
      </w:pPr>
      <w:r w:rsidRPr="005326A4">
        <w:rPr>
          <w:sz w:val="20"/>
          <w:szCs w:val="20"/>
          <w:lang w:val="es-MX"/>
        </w:rPr>
        <w:t>Si &lt;no se obtuvo un precio vigente para el producto</w:t>
      </w:r>
      <w:r w:rsidR="00A159C4">
        <w:rPr>
          <w:sz w:val="20"/>
          <w:szCs w:val="20"/>
          <w:lang w:val="es-MX"/>
        </w:rPr>
        <w:t xml:space="preserve"> </w:t>
      </w:r>
      <w:r w:rsidRPr="005326A4">
        <w:rPr>
          <w:sz w:val="20"/>
          <w:szCs w:val="20"/>
          <w:lang w:val="es-MX"/>
        </w:rPr>
        <w:t>(PrecioProductoVig = NULL)&gt;</w:t>
      </w:r>
    </w:p>
    <w:p w:rsidR="005326A4" w:rsidRDefault="005326A4" w:rsidP="00195DCB">
      <w:pPr>
        <w:numPr>
          <w:ilvl w:val="4"/>
          <w:numId w:val="10"/>
        </w:numPr>
        <w:ind w:left="3686" w:hanging="992"/>
        <w:rPr>
          <w:sz w:val="20"/>
          <w:szCs w:val="20"/>
          <w:lang w:val="es-MX"/>
        </w:rPr>
      </w:pPr>
      <w:r w:rsidRPr="005326A4">
        <w:rPr>
          <w:sz w:val="20"/>
          <w:szCs w:val="20"/>
          <w:lang w:val="es-MX"/>
        </w:rPr>
        <w:lastRenderedPageBreak/>
        <w:t xml:space="preserve">El </w:t>
      </w:r>
      <w:r w:rsidRPr="00964C22">
        <w:rPr>
          <w:sz w:val="20"/>
          <w:lang w:val="es-MX"/>
        </w:rPr>
        <w:t>sistema</w:t>
      </w:r>
      <w:r w:rsidRPr="005326A4">
        <w:rPr>
          <w:sz w:val="20"/>
          <w:szCs w:val="20"/>
          <w:lang w:val="es-MX"/>
        </w:rPr>
        <w:t xml:space="preserve"> presenta el mensaje </w:t>
      </w:r>
      <w:hyperlink r:id="rId64" w:anchor="E0897" w:history="1">
        <w:r w:rsidR="007C0548">
          <w:rPr>
            <w:rStyle w:val="Hipervnculo"/>
            <w:b/>
            <w:sz w:val="20"/>
            <w:szCs w:val="20"/>
            <w:lang w:val="es-MX"/>
          </w:rPr>
          <w:t>E0742</w:t>
        </w:r>
        <w:r w:rsidR="000A3DE3" w:rsidRPr="001C1EA0">
          <w:rPr>
            <w:rStyle w:val="Hipervnculo"/>
            <w:b/>
            <w:sz w:val="20"/>
            <w:szCs w:val="20"/>
            <w:lang w:val="es-MX"/>
          </w:rPr>
          <w:t xml:space="preserve"> Producto y Unidad Sin Precio</w:t>
        </w:r>
      </w:hyperlink>
    </w:p>
    <w:p w:rsidR="00945D6D" w:rsidRPr="005326A4" w:rsidRDefault="000A3DE3" w:rsidP="00195DCB">
      <w:pPr>
        <w:numPr>
          <w:ilvl w:val="4"/>
          <w:numId w:val="10"/>
        </w:numPr>
        <w:ind w:left="3686" w:hanging="992"/>
        <w:rPr>
          <w:sz w:val="20"/>
          <w:szCs w:val="20"/>
          <w:lang w:val="es-MX"/>
        </w:rPr>
      </w:pPr>
      <w:r>
        <w:rPr>
          <w:sz w:val="20"/>
          <w:szCs w:val="20"/>
          <w:lang w:val="es-MX"/>
        </w:rPr>
        <w:t xml:space="preserve">El sistema continúa en el </w:t>
      </w:r>
      <w:hyperlink w:anchor="paso9_1_AO01" w:history="1">
        <w:r w:rsidR="00030096" w:rsidRPr="00030096">
          <w:rPr>
            <w:rStyle w:val="Hipervnculo"/>
            <w:b/>
            <w:sz w:val="20"/>
            <w:lang w:eastAsia="en-US"/>
          </w:rPr>
          <w:t>paso 9.1</w:t>
        </w:r>
      </w:hyperlink>
      <w:r w:rsidR="00A1791B" w:rsidRPr="00A1791B">
        <w:rPr>
          <w:b/>
          <w:sz w:val="20"/>
          <w:szCs w:val="20"/>
          <w:lang w:val="es-MX"/>
        </w:rPr>
        <w:t xml:space="preserve"> </w:t>
      </w:r>
      <w:r w:rsidR="00A1791B">
        <w:rPr>
          <w:sz w:val="20"/>
          <w:szCs w:val="20"/>
          <w:lang w:val="es-MX"/>
        </w:rPr>
        <w:t xml:space="preserve">del flujo alterno opcional </w:t>
      </w:r>
      <w:hyperlink w:anchor="AO01" w:history="1">
        <w:r w:rsidR="00A1791B" w:rsidRPr="00A1791B">
          <w:rPr>
            <w:rStyle w:val="Hipervnculo"/>
            <w:b/>
            <w:sz w:val="20"/>
            <w:szCs w:val="20"/>
            <w:lang w:val="es-MX"/>
          </w:rPr>
          <w:t>A</w:t>
        </w:r>
        <w:r w:rsidR="00A64850">
          <w:rPr>
            <w:rStyle w:val="Hipervnculo"/>
            <w:b/>
            <w:sz w:val="20"/>
            <w:szCs w:val="20"/>
            <w:lang w:val="es-MX"/>
          </w:rPr>
          <w:t>O</w:t>
        </w:r>
        <w:r w:rsidR="00A1791B" w:rsidRPr="00A1791B">
          <w:rPr>
            <w:rStyle w:val="Hipervnculo"/>
            <w:b/>
            <w:sz w:val="20"/>
            <w:szCs w:val="20"/>
            <w:lang w:val="es-MX"/>
          </w:rPr>
          <w:t>01 Crear Cambio de Producto</w:t>
        </w:r>
      </w:hyperlink>
    </w:p>
    <w:p w:rsidR="00D64F0F" w:rsidRPr="00BE04F8" w:rsidRDefault="00D64F0F" w:rsidP="00195DCB">
      <w:pPr>
        <w:numPr>
          <w:ilvl w:val="3"/>
          <w:numId w:val="10"/>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195DCB">
      <w:pPr>
        <w:numPr>
          <w:ilvl w:val="4"/>
          <w:numId w:val="10"/>
        </w:numPr>
        <w:ind w:left="3686" w:hanging="992"/>
        <w:rPr>
          <w:b/>
          <w:lang w:val="es-MX"/>
        </w:rPr>
      </w:pPr>
      <w:r w:rsidRPr="00C705C9">
        <w:rPr>
          <w:b/>
          <w:sz w:val="20"/>
          <w:lang w:val="es-MX"/>
        </w:rPr>
        <w:t>Productos</w:t>
      </w:r>
    </w:p>
    <w:p w:rsidR="00D34E34" w:rsidRPr="0054127C" w:rsidRDefault="00D64F0F" w:rsidP="00195DCB">
      <w:pPr>
        <w:numPr>
          <w:ilvl w:val="5"/>
          <w:numId w:val="10"/>
        </w:numPr>
        <w:ind w:left="4962" w:hanging="1276"/>
        <w:rPr>
          <w:lang w:val="es-MX"/>
        </w:rPr>
      </w:pPr>
      <w:r w:rsidRPr="00072685">
        <w:rPr>
          <w:sz w:val="20"/>
          <w:lang w:val="es-MX"/>
        </w:rPr>
        <w:t>Precio</w:t>
      </w:r>
      <w:bookmarkStart w:id="337" w:name="paso8_1_6_AO01"/>
      <w:bookmarkStart w:id="338" w:name="paso10_1_6_AO01"/>
    </w:p>
    <w:p w:rsidR="0054127C" w:rsidRPr="00635559" w:rsidRDefault="006201E0" w:rsidP="00195DCB">
      <w:pPr>
        <w:numPr>
          <w:ilvl w:val="3"/>
          <w:numId w:val="10"/>
        </w:numPr>
        <w:ind w:left="2694" w:hanging="850"/>
        <w:jc w:val="both"/>
        <w:rPr>
          <w:lang w:val="es-MX"/>
        </w:rPr>
      </w:pPr>
      <w:r>
        <w:rPr>
          <w:sz w:val="20"/>
          <w:lang w:val="es-MX"/>
        </w:rPr>
        <w:t xml:space="preserve">Si </w:t>
      </w:r>
      <w:r w:rsidR="0054127C">
        <w:rPr>
          <w:sz w:val="20"/>
          <w:lang w:val="es-MX"/>
        </w:rPr>
        <w:t xml:space="preserve">&lt;el parámetro </w:t>
      </w:r>
      <w:r w:rsidR="0054127C" w:rsidRPr="005032F7">
        <w:rPr>
          <w:sz w:val="20"/>
          <w:lang w:val="es-MX"/>
        </w:rPr>
        <w:t xml:space="preserve">de configuración indica que se </w:t>
      </w:r>
      <w:r w:rsidR="0054127C">
        <w:rPr>
          <w:sz w:val="20"/>
          <w:lang w:val="es-MX"/>
        </w:rPr>
        <w:t>tiene activado el Cambio Automático de Producto</w:t>
      </w:r>
      <w:r w:rsidR="0054127C" w:rsidRPr="005032F7">
        <w:rPr>
          <w:sz w:val="20"/>
          <w:lang w:val="es-MX"/>
        </w:rPr>
        <w:t xml:space="preserve"> (Cambio</w:t>
      </w:r>
      <w:r w:rsidR="0054127C">
        <w:rPr>
          <w:sz w:val="20"/>
          <w:lang w:val="es-MX"/>
        </w:rPr>
        <w:t>Automatico</w:t>
      </w:r>
      <w:r w:rsidR="0054127C" w:rsidRPr="005032F7">
        <w:rPr>
          <w:sz w:val="20"/>
          <w:lang w:val="es-MX"/>
        </w:rPr>
        <w:t xml:space="preserve"> = 1</w:t>
      </w:r>
      <w:r w:rsidR="0054127C">
        <w:rPr>
          <w:sz w:val="20"/>
          <w:lang w:val="es-MX"/>
        </w:rPr>
        <w:t xml:space="preserve">) de acuerdo con la regla de negocio </w:t>
      </w:r>
      <w:hyperlink r:id="rId65" w:anchor="RNGEN171" w:history="1">
        <w:r w:rsidR="0054127C" w:rsidRPr="00737BF0">
          <w:rPr>
            <w:rStyle w:val="Hipervnculo"/>
            <w:rFonts w:cs="Arial"/>
            <w:b/>
            <w:sz w:val="20"/>
            <w:szCs w:val="20"/>
          </w:rPr>
          <w:t>RNGEN171 Información en Sesión</w:t>
        </w:r>
      </w:hyperlink>
      <w:r w:rsidR="0054127C" w:rsidRPr="005032F7">
        <w:rPr>
          <w:sz w:val="20"/>
          <w:lang w:val="es-MX"/>
        </w:rPr>
        <w:t>&gt;</w:t>
      </w:r>
      <w:r w:rsidR="0054127C">
        <w:rPr>
          <w:sz w:val="20"/>
          <w:lang w:val="es-MX"/>
        </w:rPr>
        <w:t xml:space="preserve"> y si &lt;</w:t>
      </w:r>
      <w:r w:rsidR="008A519E" w:rsidRPr="00A24444">
        <w:rPr>
          <w:sz w:val="20"/>
          <w:highlight w:val="lightGray"/>
          <w:lang w:val="es-MX"/>
        </w:rPr>
        <w:t xml:space="preserve">NO </w:t>
      </w:r>
      <w:r w:rsidR="0054127C" w:rsidRPr="00A24444">
        <w:rPr>
          <w:sz w:val="20"/>
          <w:highlight w:val="lightGray"/>
          <w:lang w:val="es-MX"/>
        </w:rPr>
        <w:t xml:space="preserve">se trata del módulo de </w:t>
      </w:r>
      <w:r w:rsidR="008A519E" w:rsidRPr="00A24444">
        <w:rPr>
          <w:sz w:val="20"/>
          <w:highlight w:val="lightGray"/>
          <w:lang w:val="es-MX"/>
        </w:rPr>
        <w:t>Preventa</w:t>
      </w:r>
      <w:r w:rsidR="0054127C" w:rsidRPr="00A24444">
        <w:rPr>
          <w:sz w:val="20"/>
          <w:highlight w:val="lightGray"/>
          <w:lang w:val="es-MX"/>
        </w:rPr>
        <w:t xml:space="preserve"> de acuerdo con la regla de negocio </w:t>
      </w:r>
      <w:hyperlink r:id="rId66" w:anchor="RNGEN171" w:history="1">
        <w:r w:rsidR="0054127C" w:rsidRPr="00A24444">
          <w:rPr>
            <w:rStyle w:val="Hipervnculo"/>
            <w:rFonts w:cs="Arial"/>
            <w:b/>
            <w:sz w:val="20"/>
            <w:szCs w:val="20"/>
            <w:highlight w:val="lightGray"/>
          </w:rPr>
          <w:t>RNGEN171 Información en Sesión</w:t>
        </w:r>
      </w:hyperlink>
      <w:r w:rsidR="0054127C">
        <w:rPr>
          <w:sz w:val="20"/>
          <w:lang w:val="es-MX"/>
        </w:rPr>
        <w:t>&gt;</w:t>
      </w:r>
    </w:p>
    <w:p w:rsidR="00432460" w:rsidRPr="00432460" w:rsidRDefault="00E648A9" w:rsidP="00195DCB">
      <w:pPr>
        <w:numPr>
          <w:ilvl w:val="4"/>
          <w:numId w:val="10"/>
        </w:numPr>
        <w:ind w:left="3686" w:hanging="992"/>
        <w:rPr>
          <w:b/>
          <w:sz w:val="20"/>
          <w:lang w:val="es-MX"/>
        </w:rPr>
      </w:pPr>
      <w:r w:rsidRPr="00F45A16">
        <w:rPr>
          <w:sz w:val="20"/>
          <w:lang w:val="es-MX"/>
        </w:rPr>
        <w:t xml:space="preserve">El caso de uso incluye la funcionalidad del caso de uso </w:t>
      </w:r>
      <w:hyperlink r:id="rId67" w:history="1">
        <w:r w:rsidRPr="00F45A16">
          <w:rPr>
            <w:rStyle w:val="Hipervnculo"/>
            <w:b/>
            <w:sz w:val="20"/>
            <w:szCs w:val="20"/>
            <w:lang w:val="es-MX"/>
          </w:rPr>
          <w:t>Administrar Inventario Móvil – CUROLGEN13</w:t>
        </w:r>
      </w:hyperlink>
    </w:p>
    <w:p w:rsidR="006201E0" w:rsidRPr="00461A0D" w:rsidRDefault="006201E0" w:rsidP="00195DCB">
      <w:pPr>
        <w:numPr>
          <w:ilvl w:val="5"/>
          <w:numId w:val="10"/>
        </w:numPr>
        <w:ind w:left="4962" w:hanging="1276"/>
        <w:rPr>
          <w:highlight w:val="lightGray"/>
          <w:lang w:val="es-MX"/>
        </w:rPr>
      </w:pPr>
      <w:r w:rsidRPr="00461A0D">
        <w:rPr>
          <w:sz w:val="20"/>
          <w:highlight w:val="lightGray"/>
          <w:lang w:val="es-MX"/>
        </w:rPr>
        <w:t>El sistema envía como parámetro la siguiente información:</w:t>
      </w:r>
    </w:p>
    <w:p w:rsidR="006201E0" w:rsidRPr="00461A0D" w:rsidRDefault="006201E0" w:rsidP="00195DCB">
      <w:pPr>
        <w:numPr>
          <w:ilvl w:val="6"/>
          <w:numId w:val="10"/>
        </w:numPr>
        <w:ind w:left="6379" w:hanging="1417"/>
        <w:rPr>
          <w:sz w:val="20"/>
          <w:highlight w:val="lightGray"/>
          <w:lang w:val="es-MX"/>
        </w:rPr>
      </w:pPr>
      <w:r w:rsidRPr="00461A0D">
        <w:rPr>
          <w:sz w:val="20"/>
          <w:szCs w:val="20"/>
          <w:highlight w:val="lightGray"/>
          <w:lang w:val="es-MX"/>
        </w:rPr>
        <w:t>ValidarExistencia</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ProductoClave = ProductoClave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TipoUnidad = Unidad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Cantidad = Cantidad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TipoMovimiento = 2</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TipoTransProd = 6</w:t>
      </w:r>
    </w:p>
    <w:p w:rsidR="006201E0" w:rsidRPr="00461A0D" w:rsidRDefault="006201E0" w:rsidP="00195DCB">
      <w:pPr>
        <w:numPr>
          <w:ilvl w:val="5"/>
          <w:numId w:val="10"/>
        </w:numPr>
        <w:ind w:left="4962" w:hanging="1276"/>
        <w:rPr>
          <w:b/>
          <w:sz w:val="20"/>
          <w:highlight w:val="lightGray"/>
          <w:lang w:val="es-MX"/>
        </w:rPr>
      </w:pPr>
      <w:r w:rsidRPr="00461A0D">
        <w:rPr>
          <w:sz w:val="20"/>
          <w:highlight w:val="lightGray"/>
          <w:lang w:val="es-MX"/>
        </w:rPr>
        <w:t>El sistema recibe la siguiente información:</w:t>
      </w:r>
    </w:p>
    <w:p w:rsidR="006201E0" w:rsidRPr="00461A0D" w:rsidRDefault="006201E0" w:rsidP="00195DCB">
      <w:pPr>
        <w:numPr>
          <w:ilvl w:val="6"/>
          <w:numId w:val="10"/>
        </w:numPr>
        <w:ind w:left="6379" w:hanging="1417"/>
        <w:rPr>
          <w:sz w:val="20"/>
          <w:szCs w:val="20"/>
          <w:highlight w:val="lightGray"/>
          <w:lang w:val="es-MX"/>
        </w:rPr>
      </w:pPr>
      <w:r w:rsidRPr="00461A0D">
        <w:rPr>
          <w:sz w:val="20"/>
          <w:szCs w:val="20"/>
          <w:highlight w:val="lightGray"/>
          <w:lang w:val="es-MX"/>
        </w:rPr>
        <w:t>OP_Verdadero/Falso</w:t>
      </w:r>
    </w:p>
    <w:p w:rsidR="006201E0" w:rsidRPr="00461A0D" w:rsidRDefault="006201E0" w:rsidP="00195DCB">
      <w:pPr>
        <w:numPr>
          <w:ilvl w:val="6"/>
          <w:numId w:val="10"/>
        </w:numPr>
        <w:ind w:left="6379" w:hanging="1417"/>
        <w:rPr>
          <w:sz w:val="20"/>
          <w:szCs w:val="20"/>
          <w:highlight w:val="lightGray"/>
          <w:lang w:val="es-MX"/>
        </w:rPr>
      </w:pPr>
      <w:r w:rsidRPr="00461A0D">
        <w:rPr>
          <w:sz w:val="20"/>
          <w:szCs w:val="20"/>
          <w:highlight w:val="lightGray"/>
          <w:lang w:val="es-MX"/>
        </w:rPr>
        <w:t>OP_Cantidad</w:t>
      </w:r>
    </w:p>
    <w:p w:rsidR="00B31744" w:rsidRPr="00461A0D" w:rsidRDefault="006D5DA2" w:rsidP="00195DCB">
      <w:pPr>
        <w:numPr>
          <w:ilvl w:val="4"/>
          <w:numId w:val="10"/>
        </w:numPr>
        <w:ind w:left="3686" w:hanging="992"/>
        <w:rPr>
          <w:sz w:val="20"/>
          <w:szCs w:val="20"/>
          <w:highlight w:val="lightGray"/>
          <w:lang w:val="es-MX"/>
        </w:rPr>
      </w:pPr>
      <w:r w:rsidRPr="00461A0D">
        <w:rPr>
          <w:sz w:val="20"/>
          <w:szCs w:val="20"/>
          <w:highlight w:val="lightGray"/>
          <w:lang w:val="es-MX"/>
        </w:rPr>
        <w:t>Si &lt;</w:t>
      </w:r>
      <w:r w:rsidR="00670A69" w:rsidRPr="00461A0D">
        <w:rPr>
          <w:sz w:val="20"/>
          <w:szCs w:val="20"/>
          <w:highlight w:val="lightGray"/>
          <w:lang w:val="es-MX"/>
        </w:rPr>
        <w:t xml:space="preserve">no </w:t>
      </w:r>
      <w:r w:rsidRPr="00461A0D">
        <w:rPr>
          <w:sz w:val="20"/>
          <w:szCs w:val="20"/>
          <w:highlight w:val="lightGray"/>
          <w:lang w:val="es-MX"/>
        </w:rPr>
        <w:t>se tiene suficiente</w:t>
      </w:r>
      <w:r w:rsidR="00670A69" w:rsidRPr="00461A0D">
        <w:rPr>
          <w:sz w:val="20"/>
          <w:szCs w:val="20"/>
          <w:highlight w:val="lightGray"/>
          <w:lang w:val="es-MX"/>
        </w:rPr>
        <w:t xml:space="preserve"> </w:t>
      </w:r>
      <w:r w:rsidR="00E415FB" w:rsidRPr="00461A0D">
        <w:rPr>
          <w:sz w:val="20"/>
          <w:szCs w:val="20"/>
          <w:highlight w:val="lightGray"/>
          <w:lang w:val="es-MX"/>
        </w:rPr>
        <w:t xml:space="preserve">existencia disponible </w:t>
      </w:r>
      <w:r w:rsidR="00670A69" w:rsidRPr="00461A0D">
        <w:rPr>
          <w:sz w:val="20"/>
          <w:szCs w:val="20"/>
          <w:highlight w:val="lightGray"/>
          <w:lang w:val="es-MX"/>
        </w:rPr>
        <w:t xml:space="preserve">para entregar </w:t>
      </w:r>
      <w:r w:rsidR="00EA1CAC" w:rsidRPr="00461A0D">
        <w:rPr>
          <w:sz w:val="20"/>
          <w:szCs w:val="20"/>
          <w:highlight w:val="lightGray"/>
          <w:lang w:val="es-MX"/>
        </w:rPr>
        <w:t xml:space="preserve">a cambio </w:t>
      </w:r>
      <w:r w:rsidR="00670A69" w:rsidRPr="00461A0D">
        <w:rPr>
          <w:sz w:val="20"/>
          <w:szCs w:val="20"/>
          <w:highlight w:val="lightGray"/>
          <w:lang w:val="es-MX"/>
        </w:rPr>
        <w:t xml:space="preserve">la cantidad de producto </w:t>
      </w:r>
      <w:r w:rsidR="00E415FB" w:rsidRPr="00461A0D">
        <w:rPr>
          <w:sz w:val="20"/>
          <w:szCs w:val="20"/>
          <w:highlight w:val="lightGray"/>
          <w:lang w:val="es-MX"/>
        </w:rPr>
        <w:t>capturada</w:t>
      </w:r>
      <w:r w:rsidR="00670A69" w:rsidRPr="00461A0D">
        <w:rPr>
          <w:sz w:val="20"/>
          <w:szCs w:val="20"/>
          <w:highlight w:val="lightGray"/>
          <w:lang w:val="es-MX"/>
        </w:rPr>
        <w:t xml:space="preserve"> (</w:t>
      </w:r>
      <w:r w:rsidR="006201E0" w:rsidRPr="00461A0D">
        <w:rPr>
          <w:sz w:val="20"/>
          <w:szCs w:val="20"/>
          <w:highlight w:val="lightGray"/>
          <w:lang w:val="es-MX"/>
        </w:rPr>
        <w:t>OP_Falso</w:t>
      </w:r>
      <w:r w:rsidR="00670A69" w:rsidRPr="00461A0D">
        <w:rPr>
          <w:sz w:val="20"/>
          <w:szCs w:val="20"/>
          <w:highlight w:val="lightGray"/>
          <w:lang w:val="es-MX"/>
        </w:rPr>
        <w:t>)</w:t>
      </w:r>
      <w:r w:rsidRPr="00461A0D">
        <w:rPr>
          <w:sz w:val="20"/>
          <w:szCs w:val="20"/>
          <w:highlight w:val="lightGray"/>
          <w:lang w:val="es-MX"/>
        </w:rPr>
        <w:t>&gt;</w:t>
      </w:r>
    </w:p>
    <w:p w:rsidR="00CE64EC" w:rsidRPr="00461A0D" w:rsidRDefault="00CE64EC" w:rsidP="00195DCB">
      <w:pPr>
        <w:numPr>
          <w:ilvl w:val="5"/>
          <w:numId w:val="10"/>
        </w:numPr>
        <w:ind w:left="4962" w:hanging="1276"/>
        <w:rPr>
          <w:sz w:val="20"/>
          <w:szCs w:val="20"/>
          <w:highlight w:val="lightGray"/>
          <w:lang w:val="es-MX"/>
        </w:rPr>
      </w:pPr>
      <w:r w:rsidRPr="00461A0D">
        <w:rPr>
          <w:sz w:val="20"/>
          <w:szCs w:val="20"/>
          <w:highlight w:val="lightGray"/>
          <w:lang w:val="es-MX"/>
        </w:rPr>
        <w:t>El sistema</w:t>
      </w:r>
      <w:r w:rsidR="00FB264E" w:rsidRPr="00461A0D">
        <w:rPr>
          <w:sz w:val="20"/>
          <w:szCs w:val="20"/>
          <w:highlight w:val="lightGray"/>
          <w:lang w:val="es-MX"/>
        </w:rPr>
        <w:t xml:space="preserve"> presenta la siguiente informaci</w:t>
      </w:r>
      <w:r w:rsidR="00FC3A0E" w:rsidRPr="00461A0D">
        <w:rPr>
          <w:sz w:val="20"/>
          <w:szCs w:val="20"/>
          <w:highlight w:val="lightGray"/>
          <w:lang w:val="es-MX"/>
        </w:rPr>
        <w:t>ón:</w:t>
      </w:r>
    </w:p>
    <w:p w:rsidR="00FC3A0E" w:rsidRPr="00461A0D" w:rsidRDefault="00FC3A0E" w:rsidP="00195DCB">
      <w:pPr>
        <w:numPr>
          <w:ilvl w:val="6"/>
          <w:numId w:val="10"/>
        </w:numPr>
        <w:ind w:left="6379" w:hanging="1417"/>
        <w:rPr>
          <w:sz w:val="20"/>
          <w:szCs w:val="20"/>
          <w:highlight w:val="lightGray"/>
          <w:lang w:val="es-MX"/>
        </w:rPr>
      </w:pPr>
      <w:r w:rsidRPr="00461A0D">
        <w:rPr>
          <w:sz w:val="20"/>
          <w:szCs w:val="20"/>
          <w:highlight w:val="lightGray"/>
          <w:lang w:val="es-MX"/>
        </w:rPr>
        <w:t xml:space="preserve">Cantidad </w:t>
      </w:r>
      <w:r w:rsidR="00461A0D" w:rsidRPr="00461A0D">
        <w:rPr>
          <w:sz w:val="20"/>
          <w:szCs w:val="20"/>
          <w:highlight w:val="lightGray"/>
          <w:lang w:val="es-MX"/>
        </w:rPr>
        <w:t xml:space="preserve">= </w:t>
      </w:r>
      <w:r w:rsidR="00461A0D" w:rsidRPr="00461A0D">
        <w:rPr>
          <w:sz w:val="20"/>
          <w:szCs w:val="20"/>
          <w:highlight w:val="lightGray"/>
        </w:rPr>
        <w:t xml:space="preserve">OP_Cantidad </w:t>
      </w:r>
      <w:r w:rsidR="00461A0D" w:rsidRPr="00461A0D">
        <w:rPr>
          <w:rFonts w:cs="Arial"/>
          <w:sz w:val="20"/>
          <w:szCs w:val="20"/>
          <w:highlight w:val="lightGray"/>
        </w:rPr>
        <w:t xml:space="preserve">(formatear la cantidad de acuerdo al número de decimales configurado para el producto &lt;Producto.DecimalProducto&gt;, </w:t>
      </w:r>
      <w:r w:rsidR="00461A0D" w:rsidRPr="00461A0D">
        <w:rPr>
          <w:sz w:val="20"/>
          <w:highlight w:val="lightGray"/>
          <w:lang w:eastAsia="en-US"/>
        </w:rPr>
        <w:t>posicionar el cursor dentro del combo de selección de cantidad de producto</w:t>
      </w:r>
      <w:r w:rsidR="00461A0D" w:rsidRPr="00461A0D">
        <w:rPr>
          <w:rFonts w:cs="Arial"/>
          <w:sz w:val="20"/>
          <w:szCs w:val="20"/>
          <w:highlight w:val="lightGray"/>
        </w:rPr>
        <w:t>)</w:t>
      </w:r>
    </w:p>
    <w:p w:rsidR="004B0157" w:rsidRPr="00461A0D" w:rsidRDefault="004B0157" w:rsidP="00195DCB">
      <w:pPr>
        <w:numPr>
          <w:ilvl w:val="5"/>
          <w:numId w:val="10"/>
        </w:numPr>
        <w:ind w:left="4962" w:hanging="1276"/>
        <w:rPr>
          <w:sz w:val="20"/>
          <w:szCs w:val="20"/>
          <w:highlight w:val="lightGray"/>
          <w:lang w:val="es-MX"/>
        </w:rPr>
      </w:pPr>
      <w:r w:rsidRPr="00461A0D">
        <w:rPr>
          <w:sz w:val="20"/>
          <w:szCs w:val="20"/>
          <w:highlight w:val="lightGray"/>
          <w:lang w:val="es-MX"/>
        </w:rPr>
        <w:t xml:space="preserve">El sistema continúa en el </w:t>
      </w:r>
      <w:hyperlink w:anchor="paso11_1_6_AO01" w:history="1">
        <w:r w:rsidRPr="00461A0D">
          <w:rPr>
            <w:rStyle w:val="Hipervnculo"/>
            <w:b/>
            <w:sz w:val="20"/>
            <w:szCs w:val="20"/>
            <w:highlight w:val="lightGray"/>
            <w:lang w:val="es-MX"/>
          </w:rPr>
          <w:t>paso 11.1.6</w:t>
        </w:r>
      </w:hyperlink>
      <w:r w:rsidRPr="00461A0D">
        <w:rPr>
          <w:sz w:val="20"/>
          <w:szCs w:val="20"/>
          <w:highlight w:val="lightGray"/>
          <w:lang w:val="es-MX"/>
        </w:rPr>
        <w:t xml:space="preserve"> </w:t>
      </w:r>
      <w:r w:rsidR="00375FFC" w:rsidRPr="00461A0D">
        <w:rPr>
          <w:sz w:val="20"/>
          <w:szCs w:val="20"/>
          <w:highlight w:val="lightGray"/>
          <w:lang w:val="es-MX"/>
        </w:rPr>
        <w:t xml:space="preserve">del flujo alterno opcional </w:t>
      </w:r>
      <w:hyperlink w:anchor="AO01" w:history="1">
        <w:r w:rsidR="003044C7" w:rsidRPr="00461A0D">
          <w:rPr>
            <w:rStyle w:val="Hipervnculo"/>
            <w:b/>
            <w:sz w:val="20"/>
            <w:szCs w:val="20"/>
            <w:highlight w:val="lightGray"/>
            <w:lang w:val="es-MX"/>
          </w:rPr>
          <w:t>AO</w:t>
        </w:r>
        <w:r w:rsidR="00375FFC" w:rsidRPr="00461A0D">
          <w:rPr>
            <w:rStyle w:val="Hipervnculo"/>
            <w:b/>
            <w:sz w:val="20"/>
            <w:szCs w:val="20"/>
            <w:highlight w:val="lightGray"/>
            <w:lang w:val="es-MX"/>
          </w:rPr>
          <w:t>01 Crear Cambio de Producto</w:t>
        </w:r>
      </w:hyperlink>
    </w:p>
    <w:p w:rsidR="00621098" w:rsidRPr="005C1C68" w:rsidRDefault="00621098" w:rsidP="00195DCB">
      <w:pPr>
        <w:numPr>
          <w:ilvl w:val="3"/>
          <w:numId w:val="10"/>
        </w:numPr>
        <w:ind w:left="2694" w:hanging="850"/>
        <w:rPr>
          <w:sz w:val="20"/>
          <w:szCs w:val="20"/>
          <w:lang w:val="es-MX"/>
        </w:rPr>
      </w:pPr>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p w:rsidR="00621098" w:rsidRPr="00964C22" w:rsidRDefault="00621098" w:rsidP="00195DCB">
      <w:pPr>
        <w:numPr>
          <w:ilvl w:val="4"/>
          <w:numId w:val="10"/>
        </w:numPr>
        <w:ind w:left="3686" w:hanging="992"/>
        <w:rPr>
          <w:b/>
          <w:sz w:val="20"/>
          <w:lang w:val="es-MX"/>
        </w:rPr>
      </w:pPr>
      <w:r w:rsidRPr="00964C22">
        <w:rPr>
          <w:b/>
          <w:sz w:val="20"/>
          <w:lang w:val="es-MX"/>
        </w:rPr>
        <w:t>Productos</w:t>
      </w:r>
    </w:p>
    <w:p w:rsidR="00621098" w:rsidRPr="00964C22" w:rsidRDefault="00621098" w:rsidP="00195DCB">
      <w:pPr>
        <w:numPr>
          <w:ilvl w:val="5"/>
          <w:numId w:val="10"/>
        </w:numPr>
        <w:ind w:left="4962" w:hanging="1276"/>
        <w:rPr>
          <w:sz w:val="20"/>
          <w:lang w:val="es-MX"/>
        </w:rPr>
      </w:pPr>
      <w:r w:rsidRPr="00964C22">
        <w:rPr>
          <w:sz w:val="20"/>
          <w:lang w:val="es-MX"/>
        </w:rPr>
        <w:t>ProductoClave</w:t>
      </w:r>
    </w:p>
    <w:p w:rsidR="00621098" w:rsidRPr="00C6348A" w:rsidRDefault="00621098" w:rsidP="00195DCB">
      <w:pPr>
        <w:numPr>
          <w:ilvl w:val="5"/>
          <w:numId w:val="10"/>
        </w:numPr>
        <w:ind w:left="4962" w:hanging="1276"/>
        <w:rPr>
          <w:sz w:val="20"/>
          <w:lang w:val="es-MX"/>
        </w:rPr>
      </w:pPr>
      <w:r w:rsidRPr="00C6348A">
        <w:rPr>
          <w:sz w:val="20"/>
          <w:lang w:val="es-MX"/>
        </w:rPr>
        <w:t>Descripcion</w:t>
      </w:r>
    </w:p>
    <w:p w:rsidR="00661CD2" w:rsidRPr="00C6348A" w:rsidRDefault="00661CD2" w:rsidP="00195DCB">
      <w:pPr>
        <w:numPr>
          <w:ilvl w:val="5"/>
          <w:numId w:val="10"/>
        </w:numPr>
        <w:ind w:left="4962" w:hanging="1276"/>
        <w:rPr>
          <w:sz w:val="20"/>
          <w:lang w:val="es-MX" w:eastAsia="en-US"/>
        </w:rPr>
      </w:pPr>
      <w:r w:rsidRPr="00C6348A">
        <w:rPr>
          <w:sz w:val="20"/>
          <w:szCs w:val="20"/>
        </w:rPr>
        <w:t>DecimalProducto</w:t>
      </w:r>
    </w:p>
    <w:p w:rsidR="00621098" w:rsidRDefault="00621098" w:rsidP="00195DCB">
      <w:pPr>
        <w:numPr>
          <w:ilvl w:val="5"/>
          <w:numId w:val="10"/>
        </w:numPr>
        <w:ind w:left="4962" w:hanging="1276"/>
        <w:rPr>
          <w:sz w:val="20"/>
          <w:lang w:val="es-MX"/>
        </w:rPr>
      </w:pPr>
      <w:r w:rsidRPr="00964C22">
        <w:rPr>
          <w:sz w:val="20"/>
          <w:lang w:val="es-MX"/>
        </w:rPr>
        <w:t>Unidad</w:t>
      </w:r>
    </w:p>
    <w:p w:rsidR="00621098" w:rsidRDefault="00621098" w:rsidP="00195DCB">
      <w:pPr>
        <w:numPr>
          <w:ilvl w:val="5"/>
          <w:numId w:val="10"/>
        </w:numPr>
        <w:ind w:left="4962" w:hanging="1276"/>
        <w:rPr>
          <w:sz w:val="20"/>
          <w:lang w:val="es-MX"/>
        </w:rPr>
      </w:pPr>
      <w:r>
        <w:rPr>
          <w:sz w:val="20"/>
          <w:lang w:val="es-MX"/>
        </w:rPr>
        <w:t>Cantidad</w:t>
      </w:r>
    </w:p>
    <w:p w:rsidR="008D2C58" w:rsidRPr="008D2C58" w:rsidRDefault="008D2C58" w:rsidP="00195DCB">
      <w:pPr>
        <w:numPr>
          <w:ilvl w:val="5"/>
          <w:numId w:val="10"/>
        </w:numPr>
        <w:ind w:left="4962" w:hanging="1276"/>
        <w:rPr>
          <w:sz w:val="20"/>
          <w:lang w:val="es-MX"/>
        </w:rPr>
      </w:pPr>
      <w:r>
        <w:rPr>
          <w:sz w:val="20"/>
          <w:lang w:val="es-MX"/>
        </w:rPr>
        <w:t>Precio</w:t>
      </w:r>
    </w:p>
    <w:p w:rsidR="00937F90" w:rsidRPr="00B72933" w:rsidRDefault="00937F90" w:rsidP="00195DCB">
      <w:pPr>
        <w:numPr>
          <w:ilvl w:val="3"/>
          <w:numId w:val="10"/>
        </w:numPr>
        <w:ind w:left="2694" w:hanging="850"/>
        <w:rPr>
          <w:highlight w:val="lightGray"/>
          <w:lang w:val="es-MX"/>
        </w:rPr>
      </w:pPr>
      <w:r w:rsidRPr="00B72933">
        <w:rPr>
          <w:sz w:val="20"/>
          <w:highlight w:val="lightGray"/>
          <w:lang w:val="es-MX"/>
        </w:rPr>
        <w:t xml:space="preserve">El caso de uso incluye la funcionalidad del caso de uso </w:t>
      </w:r>
      <w:hyperlink r:id="rId68" w:history="1">
        <w:r w:rsidRPr="00B72933">
          <w:rPr>
            <w:rStyle w:val="Hipervnculo"/>
            <w:b/>
            <w:sz w:val="20"/>
            <w:highlight w:val="lightGray"/>
            <w:lang w:val="es-MX"/>
          </w:rPr>
          <w:t>Administrar Detalle de la Transacción – CUROLGEN06</w:t>
        </w:r>
      </w:hyperlink>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envía como parámetro la siguiente información:</w:t>
      </w:r>
    </w:p>
    <w:p w:rsidR="00B708B3" w:rsidRPr="00B72933" w:rsidRDefault="00B708B3" w:rsidP="00195DCB">
      <w:pPr>
        <w:numPr>
          <w:ilvl w:val="5"/>
          <w:numId w:val="10"/>
        </w:numPr>
        <w:ind w:left="4962" w:hanging="1276"/>
        <w:rPr>
          <w:highlight w:val="lightGray"/>
          <w:lang w:val="es-MX"/>
        </w:rPr>
      </w:pPr>
      <w:r w:rsidRPr="00B72933">
        <w:rPr>
          <w:sz w:val="20"/>
          <w:highlight w:val="lightGray"/>
          <w:lang w:val="es-MX"/>
        </w:rPr>
        <w:t>GenerarDetalle</w:t>
      </w:r>
      <w:r w:rsidR="000C1B8B" w:rsidRPr="00B72933">
        <w:rPr>
          <w:sz w:val="20"/>
          <w:highlight w:val="lightGray"/>
          <w:lang w:val="es-MX"/>
        </w:rPr>
        <w:t>Cambio</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TransProdId = &lt;TransProd</w:t>
      </w:r>
      <w:r w:rsidR="00B72933" w:rsidRPr="00B72933">
        <w:rPr>
          <w:sz w:val="20"/>
          <w:highlight w:val="lightGray"/>
          <w:lang w:val="es-MX"/>
        </w:rPr>
        <w:t>Entrada</w:t>
      </w:r>
      <w:r w:rsidRPr="00B72933">
        <w:rPr>
          <w:sz w:val="20"/>
          <w:highlight w:val="lightGray"/>
          <w:lang w:val="es-MX"/>
        </w:rPr>
        <w:t>.TransProdID&gt; (objeto TransProd</w:t>
      </w:r>
      <w:r w:rsidR="00B72933" w:rsidRPr="00B72933">
        <w:rPr>
          <w:sz w:val="20"/>
          <w:highlight w:val="lightGray"/>
          <w:lang w:val="es-MX"/>
        </w:rPr>
        <w:t>Entrada</w:t>
      </w:r>
      <w:r w:rsidRPr="00B72933">
        <w:rPr>
          <w:sz w:val="20"/>
          <w:highlight w:val="lightGray"/>
          <w:lang w:val="es-MX"/>
        </w:rPr>
        <w:t>)</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lastRenderedPageBreak/>
        <w:t xml:space="preserve">ProductoClave = ProductoClave (objeto Productos) </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TipoUnidad = Unidad (objeto Productos)</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Cantidad = Cantidad (objeto Productos)</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CantidadOriginal = 0</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PrecioClave = &lt;TransProd</w:t>
      </w:r>
      <w:r w:rsidR="00B72933" w:rsidRPr="00B72933">
        <w:rPr>
          <w:sz w:val="20"/>
          <w:highlight w:val="lightGray"/>
          <w:lang w:val="es-MX"/>
        </w:rPr>
        <w:t>Entrada</w:t>
      </w:r>
      <w:r w:rsidRPr="00B72933">
        <w:rPr>
          <w:sz w:val="20"/>
          <w:highlight w:val="lightGray"/>
          <w:lang w:val="es-MX"/>
        </w:rPr>
        <w:t>.PCEPrecioClave&gt; (objeto TransProd</w:t>
      </w:r>
      <w:r w:rsidR="00B72933" w:rsidRPr="00B72933">
        <w:rPr>
          <w:sz w:val="20"/>
          <w:highlight w:val="lightGray"/>
          <w:lang w:val="es-MX"/>
        </w:rPr>
        <w:t>Entrada</w:t>
      </w:r>
      <w:r w:rsidRPr="00B72933">
        <w:rPr>
          <w:sz w:val="20"/>
          <w:highlight w:val="lightGray"/>
          <w:lang w:val="es-MX"/>
        </w:rPr>
        <w:t>)</w:t>
      </w:r>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recibe como parámetro la siguiente información:</w:t>
      </w:r>
    </w:p>
    <w:p w:rsidR="00937F90" w:rsidRPr="00B72933" w:rsidRDefault="00937F90" w:rsidP="00195DCB">
      <w:pPr>
        <w:numPr>
          <w:ilvl w:val="5"/>
          <w:numId w:val="10"/>
        </w:numPr>
        <w:ind w:left="4962" w:hanging="1276"/>
        <w:rPr>
          <w:highlight w:val="lightGray"/>
          <w:lang w:val="es-MX"/>
        </w:rPr>
      </w:pPr>
      <w:r w:rsidRPr="00B72933">
        <w:rPr>
          <w:sz w:val="20"/>
          <w:highlight w:val="lightGray"/>
          <w:lang w:val="es-MX"/>
        </w:rPr>
        <w:t>TransProdDetalle</w:t>
      </w:r>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registra la información del objeto recibido dentro de un arreglo:</w:t>
      </w:r>
    </w:p>
    <w:p w:rsidR="00937F90" w:rsidRPr="00B72933" w:rsidRDefault="00937F90" w:rsidP="00195DCB">
      <w:pPr>
        <w:numPr>
          <w:ilvl w:val="5"/>
          <w:numId w:val="10"/>
        </w:numPr>
        <w:ind w:left="4962" w:hanging="1276"/>
        <w:rPr>
          <w:b/>
          <w:highlight w:val="lightGray"/>
          <w:lang w:val="es-MX"/>
        </w:rPr>
      </w:pPr>
      <w:r w:rsidRPr="00B72933">
        <w:rPr>
          <w:b/>
          <w:sz w:val="20"/>
          <w:highlight w:val="lightGray"/>
          <w:lang w:val="es-MX"/>
        </w:rPr>
        <w:t>ArregloTransProdDetalle</w:t>
      </w:r>
      <w:r w:rsidR="00B72933" w:rsidRPr="00B72933">
        <w:rPr>
          <w:b/>
          <w:sz w:val="20"/>
          <w:highlight w:val="lightGray"/>
          <w:lang w:val="es-MX"/>
        </w:rPr>
        <w:t>Entrada</w:t>
      </w:r>
    </w:p>
    <w:p w:rsidR="00937F90" w:rsidRPr="00B72933" w:rsidRDefault="00937F90" w:rsidP="00195DCB">
      <w:pPr>
        <w:numPr>
          <w:ilvl w:val="6"/>
          <w:numId w:val="10"/>
        </w:numPr>
        <w:ind w:left="6379" w:hanging="1417"/>
        <w:rPr>
          <w:highlight w:val="lightGray"/>
        </w:rPr>
      </w:pPr>
      <w:r w:rsidRPr="00B72933">
        <w:rPr>
          <w:sz w:val="20"/>
          <w:highlight w:val="lightGray"/>
          <w:lang w:val="es-MX"/>
        </w:rPr>
        <w:t>TransProdDetalle</w:t>
      </w:r>
    </w:p>
    <w:p w:rsidR="00B54E24" w:rsidRDefault="00B54E24" w:rsidP="00195DCB">
      <w:pPr>
        <w:numPr>
          <w:ilvl w:val="3"/>
          <w:numId w:val="10"/>
        </w:numPr>
        <w:ind w:left="2807" w:hanging="964"/>
        <w:rPr>
          <w:lang w:val="es-MX"/>
        </w:rPr>
      </w:pPr>
      <w:bookmarkStart w:id="339" w:name="paso10_1_6_4_AO01"/>
      <w:r>
        <w:rPr>
          <w:sz w:val="20"/>
          <w:lang w:val="es-MX"/>
        </w:rPr>
        <w:t>El sistema actualiza el objeto Productos con la siguiente información para el producto actual:</w:t>
      </w:r>
    </w:p>
    <w:p w:rsidR="00B54E24" w:rsidRDefault="00B54E24" w:rsidP="00195DCB">
      <w:pPr>
        <w:numPr>
          <w:ilvl w:val="4"/>
          <w:numId w:val="10"/>
        </w:numPr>
        <w:ind w:left="3770" w:hanging="1077"/>
        <w:rPr>
          <w:b/>
          <w:lang w:val="es-MX"/>
        </w:rPr>
      </w:pPr>
      <w:r>
        <w:rPr>
          <w:b/>
          <w:sz w:val="20"/>
          <w:lang w:val="es-MX"/>
        </w:rPr>
        <w:t>Productos</w:t>
      </w:r>
    </w:p>
    <w:p w:rsidR="00B54E24" w:rsidRDefault="00B54E24" w:rsidP="00195DCB">
      <w:pPr>
        <w:numPr>
          <w:ilvl w:val="5"/>
          <w:numId w:val="10"/>
        </w:numPr>
        <w:ind w:left="4962" w:hanging="1276"/>
        <w:rPr>
          <w:lang w:val="es-MX"/>
        </w:rPr>
      </w:pPr>
      <w:r>
        <w:rPr>
          <w:sz w:val="20"/>
          <w:lang w:val="es-MX"/>
        </w:rPr>
        <w:t xml:space="preserve">Total de acuerdo con la regla de negocio </w:t>
      </w:r>
      <w:hyperlink r:id="rId69" w:anchor="RNWEB296" w:history="1">
        <w:r>
          <w:rPr>
            <w:rStyle w:val="Hipervnculo"/>
            <w:b/>
            <w:sz w:val="20"/>
          </w:rPr>
          <w:t>RNWEB296 Total de Cantidad por Precio</w:t>
        </w:r>
      </w:hyperlink>
    </w:p>
    <w:p w:rsidR="00B54E24" w:rsidRDefault="00B54E24" w:rsidP="00195DCB">
      <w:pPr>
        <w:numPr>
          <w:ilvl w:val="5"/>
          <w:numId w:val="10"/>
        </w:numPr>
        <w:ind w:left="4962" w:hanging="1276"/>
        <w:rPr>
          <w:sz w:val="20"/>
          <w:szCs w:val="20"/>
          <w:lang w:val="es-MX"/>
        </w:rPr>
      </w:pPr>
      <w:r>
        <w:rPr>
          <w:sz w:val="20"/>
          <w:szCs w:val="20"/>
          <w:lang w:val="es-MX"/>
        </w:rPr>
        <w:t>Si &lt;ya se tiene registrado un motivo en sesión&gt;</w:t>
      </w:r>
    </w:p>
    <w:p w:rsidR="00B54E24" w:rsidRDefault="00B54E24" w:rsidP="00195DCB">
      <w:pPr>
        <w:numPr>
          <w:ilvl w:val="6"/>
          <w:numId w:val="10"/>
        </w:numPr>
        <w:ind w:left="6379" w:hanging="1417"/>
        <w:rPr>
          <w:sz w:val="20"/>
          <w:szCs w:val="20"/>
          <w:lang w:val="es-MX"/>
        </w:rPr>
      </w:pPr>
      <w:r>
        <w:rPr>
          <w:sz w:val="20"/>
          <w:szCs w:val="20"/>
          <w:lang w:val="es-MX"/>
        </w:rPr>
        <w:t xml:space="preserve">Motivo de acuerdo con la regla de negocio </w:t>
      </w:r>
      <w:hyperlink r:id="rId70" w:anchor="RNGEN171" w:history="1">
        <w:r>
          <w:rPr>
            <w:rStyle w:val="Hipervnculo"/>
            <w:rFonts w:cs="Arial"/>
            <w:b/>
            <w:sz w:val="20"/>
            <w:szCs w:val="20"/>
          </w:rPr>
          <w:t>RNGEN171 Información en Sesión</w:t>
        </w:r>
      </w:hyperlink>
    </w:p>
    <w:p w:rsidR="00B54E24" w:rsidRPr="001E0757" w:rsidRDefault="00B54E24" w:rsidP="00195DCB">
      <w:pPr>
        <w:numPr>
          <w:ilvl w:val="5"/>
          <w:numId w:val="10"/>
        </w:numPr>
        <w:ind w:left="4962" w:hanging="1276"/>
        <w:rPr>
          <w:rStyle w:val="Hipervnculo"/>
          <w:color w:val="auto"/>
          <w:sz w:val="20"/>
          <w:szCs w:val="20"/>
          <w:u w:val="none"/>
          <w:lang w:val="es-MX"/>
        </w:rPr>
      </w:pPr>
      <w:r>
        <w:rPr>
          <w:sz w:val="20"/>
          <w:szCs w:val="20"/>
        </w:rPr>
        <w:t xml:space="preserve">Motivo de acuerdo con la regla de negocio </w:t>
      </w:r>
      <w:hyperlink r:id="rId71" w:anchor="RNGEN325" w:history="1">
        <w:r>
          <w:rPr>
            <w:rStyle w:val="Hipervnculo"/>
            <w:b/>
            <w:sz w:val="20"/>
            <w:szCs w:val="20"/>
          </w:rPr>
          <w:t>RNGEN325 Valor No Definido</w:t>
        </w:r>
      </w:hyperlink>
    </w:p>
    <w:p w:rsidR="00C367BD" w:rsidRPr="00C367BD" w:rsidRDefault="00C367BD" w:rsidP="00195DCB">
      <w:pPr>
        <w:numPr>
          <w:ilvl w:val="5"/>
          <w:numId w:val="10"/>
        </w:numPr>
        <w:ind w:left="4962" w:hanging="1276"/>
        <w:rPr>
          <w:sz w:val="20"/>
          <w:szCs w:val="20"/>
          <w:highlight w:val="green"/>
          <w:lang w:val="es-MX"/>
        </w:rPr>
      </w:pPr>
      <w:r w:rsidRPr="00C367BD">
        <w:rPr>
          <w:rFonts w:cs="Arial"/>
          <w:sz w:val="20"/>
          <w:szCs w:val="20"/>
          <w:highlight w:val="green"/>
        </w:rPr>
        <w:t xml:space="preserve">Si &lt;se obtuvo una configuración de parámetros para </w:t>
      </w:r>
      <w:r w:rsidRPr="00C367BD">
        <w:rPr>
          <w:rFonts w:cs="Arial"/>
          <w:sz w:val="20"/>
          <w:szCs w:val="20"/>
          <w:highlight w:val="green"/>
        </w:rPr>
        <w:t>Captura Caducidad/Lote</w:t>
      </w:r>
      <w:r w:rsidRPr="00C367BD">
        <w:rPr>
          <w:rFonts w:cs="Arial"/>
          <w:sz w:val="20"/>
          <w:szCs w:val="20"/>
          <w:highlight w:val="green"/>
        </w:rPr>
        <w:t xml:space="preserve"> asociada al ModuloMovDetalleClave actual &lt;ConfigParametro.Parametro = ‘</w:t>
      </w:r>
      <w:r w:rsidRPr="00C367BD">
        <w:rPr>
          <w:rFonts w:cs="Arial"/>
          <w:sz w:val="20"/>
          <w:szCs w:val="20"/>
          <w:highlight w:val="green"/>
        </w:rPr>
        <w:t>CapturaCadLote</w:t>
      </w:r>
      <w:r w:rsidRPr="00C367BD">
        <w:rPr>
          <w:rFonts w:cs="Arial"/>
          <w:sz w:val="20"/>
          <w:szCs w:val="20"/>
          <w:highlight w:val="green"/>
        </w:rPr>
        <w:t>’&gt; donde &lt;ConfigParametro.Valor = 1&gt; y &lt;ConfigParametro.Identificador = ModuloMovDetalleClave registrado en sesión&gt;&gt;</w:t>
      </w:r>
    </w:p>
    <w:p w:rsidR="001E0757" w:rsidRPr="00230073" w:rsidRDefault="001E0757" w:rsidP="00C367BD">
      <w:pPr>
        <w:numPr>
          <w:ilvl w:val="6"/>
          <w:numId w:val="10"/>
        </w:numPr>
        <w:ind w:left="6379" w:hanging="1417"/>
        <w:rPr>
          <w:sz w:val="20"/>
          <w:szCs w:val="20"/>
          <w:highlight w:val="green"/>
          <w:lang w:val="es-MX"/>
        </w:rPr>
      </w:pPr>
      <w:r w:rsidRPr="00230073">
        <w:rPr>
          <w:sz w:val="20"/>
          <w:szCs w:val="20"/>
          <w:highlight w:val="green"/>
          <w:lang w:val="es-MX"/>
        </w:rPr>
        <w:t>FechaCaducidad</w:t>
      </w:r>
      <w:r w:rsidR="00230073" w:rsidRPr="00230073">
        <w:rPr>
          <w:sz w:val="20"/>
          <w:szCs w:val="20"/>
          <w:highlight w:val="green"/>
          <w:lang w:val="es-MX"/>
        </w:rPr>
        <w:t>: Asignar por default cadena vacía (</w:t>
      </w:r>
      <w:proofErr w:type="gramStart"/>
      <w:r w:rsidR="00230073" w:rsidRPr="00230073">
        <w:rPr>
          <w:sz w:val="20"/>
          <w:szCs w:val="20"/>
          <w:highlight w:val="green"/>
          <w:lang w:val="es-MX"/>
        </w:rPr>
        <w:t>‘ ‘</w:t>
      </w:r>
      <w:proofErr w:type="gramEnd"/>
      <w:r w:rsidR="00230073" w:rsidRPr="00230073">
        <w:rPr>
          <w:sz w:val="20"/>
          <w:szCs w:val="20"/>
          <w:highlight w:val="green"/>
          <w:lang w:val="es-MX"/>
        </w:rPr>
        <w:t>).</w:t>
      </w:r>
    </w:p>
    <w:p w:rsidR="00B54E24" w:rsidRDefault="00B54E24" w:rsidP="00195DCB">
      <w:pPr>
        <w:numPr>
          <w:ilvl w:val="3"/>
          <w:numId w:val="10"/>
        </w:numPr>
        <w:ind w:left="2807" w:hanging="964"/>
        <w:rPr>
          <w:highlight w:val="lightGray"/>
          <w:lang w:val="es-MX"/>
        </w:rPr>
      </w:pPr>
      <w:r>
        <w:rPr>
          <w:sz w:val="20"/>
          <w:highlight w:val="lightGray"/>
          <w:lang w:val="es-MX"/>
        </w:rPr>
        <w:t xml:space="preserve">El caso de uso incluye la funcionalidad del caso de uso </w:t>
      </w:r>
      <w:hyperlink r:id="rId72" w:history="1">
        <w:r>
          <w:rPr>
            <w:rStyle w:val="Hipervnculo"/>
            <w:b/>
            <w:sz w:val="20"/>
            <w:highlight w:val="lightGray"/>
            <w:lang w:val="es-MX"/>
          </w:rPr>
          <w:t>Administrar Transacción – CUROLGEN05</w:t>
        </w:r>
      </w:hyperlink>
    </w:p>
    <w:p w:rsidR="00B54E24" w:rsidRDefault="00B54E24" w:rsidP="00195DCB">
      <w:pPr>
        <w:numPr>
          <w:ilvl w:val="4"/>
          <w:numId w:val="10"/>
        </w:numPr>
        <w:ind w:left="3770" w:hanging="1077"/>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B54E24" w:rsidRDefault="00B54E24" w:rsidP="00195DCB">
      <w:pPr>
        <w:numPr>
          <w:ilvl w:val="5"/>
          <w:numId w:val="10"/>
        </w:numPr>
        <w:ind w:left="4962" w:hanging="1276"/>
        <w:rPr>
          <w:highlight w:val="lightGray"/>
          <w:lang w:val="es-MX"/>
        </w:rPr>
      </w:pPr>
      <w:r>
        <w:rPr>
          <w:sz w:val="20"/>
          <w:highlight w:val="lightGray"/>
          <w:lang w:val="es-MX"/>
        </w:rPr>
        <w:t>CalcularTotalesTransaccion</w:t>
      </w:r>
    </w:p>
    <w:p w:rsidR="00B54E24" w:rsidRDefault="00B54E24" w:rsidP="00195DCB">
      <w:pPr>
        <w:numPr>
          <w:ilvl w:val="6"/>
          <w:numId w:val="10"/>
        </w:numPr>
        <w:ind w:left="6379" w:hanging="1417"/>
        <w:rPr>
          <w:highlight w:val="lightGray"/>
          <w:lang w:val="es-MX"/>
        </w:rPr>
      </w:pPr>
      <w:r>
        <w:rPr>
          <w:sz w:val="20"/>
          <w:highlight w:val="lightGray"/>
          <w:lang w:val="es-MX"/>
        </w:rPr>
        <w:t>TransProd  = &lt;TransProdEntrada&gt; registrado en sesión (objeto TransProdEntrada)</w:t>
      </w:r>
    </w:p>
    <w:p w:rsidR="00B54E24" w:rsidRDefault="00B54E24" w:rsidP="00195DCB">
      <w:pPr>
        <w:numPr>
          <w:ilvl w:val="4"/>
          <w:numId w:val="10"/>
        </w:numPr>
        <w:ind w:left="3770" w:hanging="1077"/>
        <w:rPr>
          <w:highlight w:val="lightGray"/>
          <w:lang w:val="es-MX"/>
        </w:rPr>
      </w:pPr>
      <w:r>
        <w:rPr>
          <w:sz w:val="20"/>
          <w:highlight w:val="lightGray"/>
          <w:lang w:val="es-MX"/>
        </w:rPr>
        <w:t>El sistema recibe como parámetro la siguiente información:</w:t>
      </w:r>
    </w:p>
    <w:p w:rsidR="00B54E24" w:rsidRDefault="00B54E24" w:rsidP="00195DCB">
      <w:pPr>
        <w:numPr>
          <w:ilvl w:val="5"/>
          <w:numId w:val="10"/>
        </w:numPr>
        <w:ind w:left="4962" w:hanging="1276"/>
        <w:rPr>
          <w:rFonts w:cs="Arial"/>
          <w:sz w:val="20"/>
          <w:szCs w:val="20"/>
          <w:highlight w:val="lightGray"/>
        </w:rPr>
      </w:pPr>
      <w:r>
        <w:rPr>
          <w:sz w:val="20"/>
          <w:highlight w:val="lightGray"/>
          <w:lang w:val="es-MX"/>
        </w:rPr>
        <w:t>TransProd</w:t>
      </w:r>
    </w:p>
    <w:p w:rsidR="00B54E24" w:rsidRDefault="00B54E24" w:rsidP="00195DCB">
      <w:pPr>
        <w:numPr>
          <w:ilvl w:val="4"/>
          <w:numId w:val="10"/>
        </w:numPr>
        <w:ind w:left="3770" w:hanging="1077"/>
        <w:rPr>
          <w:rFonts w:cs="Arial"/>
          <w:sz w:val="20"/>
          <w:szCs w:val="20"/>
          <w:highlight w:val="lightGray"/>
        </w:rPr>
      </w:pPr>
      <w:r>
        <w:rPr>
          <w:rFonts w:cs="Arial"/>
          <w:sz w:val="20"/>
          <w:szCs w:val="20"/>
          <w:highlight w:val="lightGray"/>
        </w:rPr>
        <w:t>El sistema actualiza la información del objeto registrado en sesión:</w:t>
      </w:r>
    </w:p>
    <w:p w:rsidR="00B54E24" w:rsidRPr="00B54E24" w:rsidRDefault="00B54E24" w:rsidP="00195DCB">
      <w:pPr>
        <w:numPr>
          <w:ilvl w:val="5"/>
          <w:numId w:val="10"/>
        </w:numPr>
        <w:ind w:left="4962" w:hanging="1276"/>
        <w:rPr>
          <w:sz w:val="20"/>
          <w:szCs w:val="20"/>
          <w:highlight w:val="lightGray"/>
          <w:lang w:val="es-MX"/>
        </w:rPr>
      </w:pPr>
      <w:r>
        <w:rPr>
          <w:rFonts w:cs="Arial"/>
          <w:sz w:val="20"/>
          <w:szCs w:val="20"/>
          <w:highlight w:val="lightGray"/>
        </w:rPr>
        <w:t>TransProdEntrada</w:t>
      </w:r>
    </w:p>
    <w:p w:rsidR="00AD4CD0" w:rsidRDefault="00AD4CD0" w:rsidP="00195DCB">
      <w:pPr>
        <w:numPr>
          <w:ilvl w:val="3"/>
          <w:numId w:val="10"/>
        </w:numPr>
        <w:ind w:left="2807" w:hanging="964"/>
        <w:rPr>
          <w:sz w:val="20"/>
          <w:szCs w:val="20"/>
          <w:lang w:val="es-MX"/>
        </w:rPr>
      </w:pPr>
      <w:r>
        <w:rPr>
          <w:sz w:val="20"/>
          <w:szCs w:val="20"/>
          <w:lang w:val="es-MX"/>
        </w:rPr>
        <w:t xml:space="preserve">Si &lt;ya se tiene registrado un motivo en sesión&gt; </w:t>
      </w:r>
      <w:r>
        <w:rPr>
          <w:sz w:val="20"/>
          <w:szCs w:val="20"/>
          <w:highlight w:val="lightGray"/>
          <w:lang w:val="es-MX"/>
        </w:rPr>
        <w:t xml:space="preserve">y </w:t>
      </w:r>
      <w:r>
        <w:rPr>
          <w:sz w:val="20"/>
          <w:highlight w:val="lightGray"/>
          <w:lang w:val="es-MX"/>
        </w:rPr>
        <w:t xml:space="preserve">si &lt;NO se trata del módulo de Preventa de acuerdo con la regla de negocio </w:t>
      </w:r>
      <w:hyperlink r:id="rId73" w:anchor="RNGEN171" w:history="1">
        <w:r>
          <w:rPr>
            <w:rStyle w:val="Hipervnculo"/>
            <w:rFonts w:cs="Arial"/>
            <w:b/>
            <w:sz w:val="20"/>
            <w:szCs w:val="20"/>
            <w:highlight w:val="lightGray"/>
          </w:rPr>
          <w:t>RNGEN171 Información en Sesión</w:t>
        </w:r>
      </w:hyperlink>
      <w:r>
        <w:rPr>
          <w:sz w:val="20"/>
          <w:highlight w:val="lightGray"/>
          <w:lang w:val="es-MX"/>
        </w:rPr>
        <w:t>&gt;</w:t>
      </w:r>
    </w:p>
    <w:p w:rsidR="00AD4CD0" w:rsidRDefault="00AD4CD0" w:rsidP="00195DCB">
      <w:pPr>
        <w:numPr>
          <w:ilvl w:val="4"/>
          <w:numId w:val="10"/>
        </w:numPr>
        <w:ind w:left="3770" w:hanging="1077"/>
        <w:rPr>
          <w:rStyle w:val="Hipervnculo"/>
        </w:rPr>
      </w:pPr>
      <w:r w:rsidRPr="00AD4CD0">
        <w:rPr>
          <w:rStyle w:val="Hipervnculo"/>
          <w:color w:val="auto"/>
          <w:sz w:val="20"/>
          <w:szCs w:val="20"/>
          <w:u w:val="none"/>
          <w:lang w:val="es-MX"/>
        </w:rPr>
        <w:t xml:space="preserve">El caso de uso </w:t>
      </w:r>
      <w:r w:rsidRPr="00AD4CD0">
        <w:rPr>
          <w:sz w:val="20"/>
          <w:szCs w:val="20"/>
        </w:rPr>
        <w:t>incluye</w:t>
      </w:r>
      <w:r w:rsidRPr="00AD4CD0">
        <w:rPr>
          <w:rStyle w:val="Hipervnculo"/>
          <w:color w:val="auto"/>
          <w:sz w:val="20"/>
          <w:szCs w:val="20"/>
          <w:u w:val="none"/>
          <w:lang w:val="es-MX"/>
        </w:rPr>
        <w:t xml:space="preserve"> la funcionalidad del caso de uso </w:t>
      </w:r>
      <w:hyperlink r:id="rId74" w:history="1">
        <w:r>
          <w:rPr>
            <w:rStyle w:val="Hipervnculo"/>
            <w:b/>
            <w:sz w:val="20"/>
            <w:szCs w:val="20"/>
            <w:lang w:val="es-MX"/>
          </w:rPr>
          <w:t>Administrar Detalle de la Transacción – CUROLGEN06</w:t>
        </w:r>
      </w:hyperlink>
    </w:p>
    <w:p w:rsidR="00AD4CD0" w:rsidRPr="00AD4CD0" w:rsidRDefault="00AD4CD0" w:rsidP="00195DCB">
      <w:pPr>
        <w:numPr>
          <w:ilvl w:val="5"/>
          <w:numId w:val="10"/>
        </w:numPr>
        <w:ind w:left="4962" w:hanging="1276"/>
        <w:rPr>
          <w:rStyle w:val="Hipervnculo"/>
          <w:color w:val="auto"/>
          <w:sz w:val="20"/>
          <w:szCs w:val="20"/>
          <w:highlight w:val="lightGray"/>
          <w:u w:val="none"/>
          <w:lang w:val="es-MX"/>
        </w:rPr>
      </w:pPr>
      <w:r w:rsidRPr="00AD4CD0">
        <w:rPr>
          <w:rStyle w:val="Hipervnculo"/>
          <w:color w:val="auto"/>
          <w:sz w:val="20"/>
          <w:szCs w:val="20"/>
          <w:highlight w:val="lightGray"/>
          <w:u w:val="none"/>
          <w:lang w:val="es-MX"/>
        </w:rPr>
        <w:t xml:space="preserve">El </w:t>
      </w:r>
      <w:r w:rsidRPr="00AD4CD0">
        <w:rPr>
          <w:sz w:val="20"/>
          <w:szCs w:val="20"/>
          <w:highlight w:val="lightGray"/>
        </w:rPr>
        <w:t>sistema</w:t>
      </w:r>
      <w:r w:rsidRPr="00AD4CD0">
        <w:rPr>
          <w:rStyle w:val="Hipervnculo"/>
          <w:color w:val="auto"/>
          <w:sz w:val="20"/>
          <w:szCs w:val="20"/>
          <w:highlight w:val="lightGray"/>
          <w:u w:val="none"/>
          <w:lang w:val="es-MX"/>
        </w:rPr>
        <w:t xml:space="preserve"> envía como parámetro la siguiente información:</w:t>
      </w:r>
    </w:p>
    <w:p w:rsidR="00AD4CD0" w:rsidRDefault="00AD4CD0" w:rsidP="00195DCB">
      <w:pPr>
        <w:numPr>
          <w:ilvl w:val="6"/>
          <w:numId w:val="10"/>
        </w:numPr>
        <w:ind w:left="6379" w:hanging="1417"/>
        <w:rPr>
          <w:rStyle w:val="Hipervnculo"/>
          <w:b/>
          <w:sz w:val="20"/>
          <w:szCs w:val="20"/>
          <w:highlight w:val="lightGray"/>
          <w:lang w:val="es-MX"/>
        </w:rPr>
      </w:pPr>
      <w:r>
        <w:rPr>
          <w:sz w:val="20"/>
          <w:szCs w:val="20"/>
          <w:highlight w:val="lightGray"/>
          <w:lang w:val="es-MX"/>
        </w:rPr>
        <w:t>ActualizarTipoMotivoTransaccion</w:t>
      </w:r>
    </w:p>
    <w:p w:rsidR="00AD4CD0" w:rsidRDefault="00AD4CD0" w:rsidP="00195DCB">
      <w:pPr>
        <w:numPr>
          <w:ilvl w:val="7"/>
          <w:numId w:val="10"/>
        </w:numPr>
        <w:ind w:left="7938" w:hanging="1559"/>
        <w:rPr>
          <w:highlight w:val="lightGray"/>
        </w:rPr>
      </w:pPr>
      <w:r>
        <w:rPr>
          <w:sz w:val="20"/>
          <w:szCs w:val="20"/>
          <w:highlight w:val="lightGray"/>
          <w:lang w:val="es-MX"/>
        </w:rPr>
        <w:t>TransProdDetalle = TransProdDetalle</w:t>
      </w:r>
      <w:r>
        <w:rPr>
          <w:sz w:val="20"/>
          <w:szCs w:val="20"/>
          <w:highlight w:val="lightGray"/>
        </w:rPr>
        <w:t xml:space="preserve"> (objeto registrado en </w:t>
      </w:r>
      <w:r>
        <w:rPr>
          <w:sz w:val="20"/>
          <w:szCs w:val="20"/>
          <w:highlight w:val="lightGray"/>
        </w:rPr>
        <w:lastRenderedPageBreak/>
        <w:t>el ArregloTransProdDetalleEntrada)</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TipoMotivo = TipoMotivo registrado en sesión</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TipoTransProd = TransProdEntrada.Tipo (objeto TransProdEntrada)</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Cantidad = Cantidad (objeto Productos)</w:t>
      </w:r>
    </w:p>
    <w:p w:rsidR="00AD4CD0" w:rsidRPr="00AD4CD0" w:rsidRDefault="00AD4CD0" w:rsidP="00195DCB">
      <w:pPr>
        <w:numPr>
          <w:ilvl w:val="7"/>
          <w:numId w:val="10"/>
        </w:numPr>
        <w:ind w:left="7938" w:hanging="1559"/>
        <w:rPr>
          <w:sz w:val="20"/>
          <w:szCs w:val="20"/>
          <w:highlight w:val="lightGray"/>
          <w:lang w:val="es-MX"/>
        </w:rPr>
      </w:pPr>
      <w:r w:rsidRPr="00AD4CD0">
        <w:rPr>
          <w:sz w:val="20"/>
          <w:szCs w:val="20"/>
          <w:highlight w:val="lightGray"/>
          <w:lang w:val="es-MX"/>
        </w:rPr>
        <w:t>Cancelar = 0</w:t>
      </w:r>
    </w:p>
    <w:p w:rsidR="00AD4CD0" w:rsidRPr="00AD4CD0" w:rsidRDefault="00AD4CD0" w:rsidP="00195DCB">
      <w:pPr>
        <w:numPr>
          <w:ilvl w:val="5"/>
          <w:numId w:val="10"/>
        </w:numPr>
        <w:ind w:left="4962" w:hanging="1276"/>
        <w:rPr>
          <w:rStyle w:val="Hipervnculo"/>
          <w:color w:val="auto"/>
          <w:highlight w:val="lightGray"/>
          <w:u w:val="none"/>
        </w:rPr>
      </w:pPr>
      <w:r w:rsidRPr="00AD4CD0">
        <w:rPr>
          <w:rStyle w:val="Hipervnculo"/>
          <w:color w:val="auto"/>
          <w:sz w:val="20"/>
          <w:szCs w:val="20"/>
          <w:highlight w:val="lightGray"/>
          <w:u w:val="none"/>
          <w:lang w:val="es-MX"/>
        </w:rPr>
        <w:t>El sistema recibe como parámetro la siguiente información:</w:t>
      </w:r>
    </w:p>
    <w:p w:rsidR="00AD4CD0" w:rsidRPr="00AD4CD0" w:rsidRDefault="00AD4CD0" w:rsidP="00195DCB">
      <w:pPr>
        <w:numPr>
          <w:ilvl w:val="6"/>
          <w:numId w:val="10"/>
        </w:numPr>
        <w:ind w:left="6379" w:hanging="1417"/>
        <w:rPr>
          <w:highlight w:val="lightGray"/>
        </w:rPr>
      </w:pPr>
      <w:r w:rsidRPr="00AD4CD0">
        <w:rPr>
          <w:sz w:val="20"/>
          <w:szCs w:val="20"/>
          <w:highlight w:val="lightGray"/>
          <w:lang w:val="es-MX"/>
        </w:rPr>
        <w:t>TransProdDetalle</w:t>
      </w:r>
    </w:p>
    <w:p w:rsidR="00AD4CD0" w:rsidRPr="00AD4CD0" w:rsidRDefault="00AD4CD0" w:rsidP="00195DCB">
      <w:pPr>
        <w:numPr>
          <w:ilvl w:val="4"/>
          <w:numId w:val="10"/>
        </w:numPr>
        <w:ind w:left="3770" w:hanging="1077"/>
        <w:rPr>
          <w:sz w:val="20"/>
          <w:szCs w:val="20"/>
          <w:highlight w:val="lightGray"/>
          <w:lang w:val="es-MX"/>
        </w:rPr>
      </w:pPr>
      <w:r w:rsidRPr="00AD4CD0">
        <w:rPr>
          <w:sz w:val="20"/>
          <w:szCs w:val="20"/>
          <w:highlight w:val="lightGray"/>
          <w:lang w:val="es-MX"/>
        </w:rPr>
        <w:t>El sistema actualiza la información del objeto recibido dentro del arreglo:</w:t>
      </w:r>
    </w:p>
    <w:p w:rsidR="00AD4CD0" w:rsidRPr="00AD4CD0" w:rsidRDefault="00AD4CD0" w:rsidP="00195DCB">
      <w:pPr>
        <w:numPr>
          <w:ilvl w:val="5"/>
          <w:numId w:val="10"/>
        </w:numPr>
        <w:ind w:left="4962" w:hanging="1276"/>
        <w:rPr>
          <w:b/>
          <w:sz w:val="20"/>
          <w:szCs w:val="20"/>
          <w:highlight w:val="lightGray"/>
          <w:lang w:val="es-MX"/>
        </w:rPr>
      </w:pPr>
      <w:r w:rsidRPr="00AD4CD0">
        <w:rPr>
          <w:rStyle w:val="Hipervnculo"/>
          <w:b/>
          <w:color w:val="auto"/>
          <w:sz w:val="20"/>
          <w:szCs w:val="20"/>
          <w:highlight w:val="lightGray"/>
          <w:u w:val="none"/>
        </w:rPr>
        <w:t>ArregloTransProdDetalleEntrada</w:t>
      </w:r>
    </w:p>
    <w:p w:rsidR="00AD4CD0" w:rsidRPr="00AD4CD0" w:rsidRDefault="00AD4CD0" w:rsidP="00195DCB">
      <w:pPr>
        <w:numPr>
          <w:ilvl w:val="6"/>
          <w:numId w:val="10"/>
        </w:numPr>
        <w:ind w:left="6379" w:hanging="1417"/>
        <w:rPr>
          <w:sz w:val="20"/>
          <w:szCs w:val="20"/>
          <w:highlight w:val="lightGray"/>
        </w:rPr>
      </w:pPr>
      <w:r w:rsidRPr="00AD4CD0">
        <w:rPr>
          <w:sz w:val="20"/>
          <w:szCs w:val="20"/>
          <w:highlight w:val="lightGray"/>
          <w:lang w:val="es-MX"/>
        </w:rPr>
        <w:t>TransProdDetalle</w:t>
      </w:r>
    </w:p>
    <w:p w:rsidR="00391FD2" w:rsidRPr="00391FD2" w:rsidRDefault="00F0714B" w:rsidP="00195DCB">
      <w:pPr>
        <w:numPr>
          <w:ilvl w:val="3"/>
          <w:numId w:val="10"/>
        </w:numPr>
        <w:ind w:left="2807" w:hanging="964"/>
        <w:rPr>
          <w:highlight w:val="lightGray"/>
          <w:lang w:val="es-MX"/>
        </w:rPr>
      </w:pPr>
      <w:r w:rsidRPr="0038728C">
        <w:rPr>
          <w:sz w:val="20"/>
          <w:highlight w:val="lightGray"/>
          <w:lang w:val="es-MX"/>
        </w:rPr>
        <w:t xml:space="preserve">Si &lt;el parámetro de configuración indica que se tiene activado el Cambio Automático de Producto (CambioAutomatico = 1) de acuerdo con la regla de negocio </w:t>
      </w:r>
      <w:hyperlink r:id="rId75"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p>
    <w:p w:rsidR="00B54E24" w:rsidRPr="0038728C" w:rsidRDefault="00B54E24" w:rsidP="00195DCB">
      <w:pPr>
        <w:numPr>
          <w:ilvl w:val="4"/>
          <w:numId w:val="10"/>
        </w:numPr>
        <w:ind w:left="3770" w:hanging="1077"/>
        <w:rPr>
          <w:highlight w:val="lightGray"/>
          <w:lang w:val="es-MX"/>
        </w:rPr>
      </w:pPr>
      <w:r w:rsidRPr="0038728C">
        <w:rPr>
          <w:sz w:val="20"/>
          <w:highlight w:val="lightGray"/>
          <w:lang w:val="es-MX"/>
        </w:rPr>
        <w:t xml:space="preserve">El caso de uso incluye la funcionalidad del caso de uso </w:t>
      </w:r>
      <w:hyperlink r:id="rId76" w:history="1">
        <w:r w:rsidRPr="0038728C">
          <w:rPr>
            <w:rStyle w:val="Hipervnculo"/>
            <w:b/>
            <w:sz w:val="20"/>
            <w:highlight w:val="lightGray"/>
            <w:lang w:val="es-MX"/>
          </w:rPr>
          <w:t>Administrar Detalle de la Transacción – CUROLGEN06</w:t>
        </w:r>
      </w:hyperlink>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envía como parámetro la siguiente información:</w:t>
      </w:r>
    </w:p>
    <w:p w:rsidR="00B54E24" w:rsidRPr="0038728C" w:rsidRDefault="00B54E24" w:rsidP="00195DCB">
      <w:pPr>
        <w:numPr>
          <w:ilvl w:val="6"/>
          <w:numId w:val="10"/>
        </w:numPr>
        <w:ind w:left="6379" w:hanging="1417"/>
        <w:rPr>
          <w:highlight w:val="lightGray"/>
          <w:lang w:val="es-MX"/>
        </w:rPr>
      </w:pPr>
      <w:r w:rsidRPr="0038728C">
        <w:rPr>
          <w:sz w:val="20"/>
          <w:highlight w:val="lightGray"/>
          <w:lang w:val="es-MX"/>
        </w:rPr>
        <w:t>GenerarDetalleCambio</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TransProdId = &lt;TransProdSalida.TransProdID&gt; (objeto TransProdSalida)</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 xml:space="preserve">ProductoClave = ProductoClave (objeto Productos) </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TipoUnidad = Unidad (objeto Productos)</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Cantidad = Cantidad (objeto Productos)</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CantidadOriginal = 0</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PrecioClave = &lt;TransProdSalida.PCEPrecioClave&gt; (objeto TransProdSalida)</w:t>
      </w:r>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recibe como parámetro la siguiente información:</w:t>
      </w:r>
    </w:p>
    <w:p w:rsidR="00B54E24" w:rsidRPr="0038728C" w:rsidRDefault="00B54E24" w:rsidP="00195DCB">
      <w:pPr>
        <w:numPr>
          <w:ilvl w:val="6"/>
          <w:numId w:val="10"/>
        </w:numPr>
        <w:ind w:left="6379" w:hanging="1417"/>
        <w:rPr>
          <w:highlight w:val="lightGray"/>
          <w:lang w:val="es-MX"/>
        </w:rPr>
      </w:pPr>
      <w:r w:rsidRPr="0038728C">
        <w:rPr>
          <w:sz w:val="20"/>
          <w:highlight w:val="lightGray"/>
          <w:lang w:val="es-MX"/>
        </w:rPr>
        <w:t>TransProdDetalle</w:t>
      </w:r>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registra la información del objeto recibido dentro de un arreglo:</w:t>
      </w:r>
    </w:p>
    <w:p w:rsidR="00B54E24" w:rsidRPr="0038728C" w:rsidRDefault="00B54E24" w:rsidP="00195DCB">
      <w:pPr>
        <w:numPr>
          <w:ilvl w:val="6"/>
          <w:numId w:val="10"/>
        </w:numPr>
        <w:ind w:left="6379" w:hanging="1417"/>
        <w:rPr>
          <w:b/>
          <w:highlight w:val="lightGray"/>
          <w:lang w:val="es-MX"/>
        </w:rPr>
      </w:pPr>
      <w:r w:rsidRPr="0038728C">
        <w:rPr>
          <w:b/>
          <w:sz w:val="20"/>
          <w:highlight w:val="lightGray"/>
          <w:lang w:val="es-MX"/>
        </w:rPr>
        <w:t>ArregloTransProdDetalleSalida</w:t>
      </w:r>
    </w:p>
    <w:p w:rsidR="00B54E24" w:rsidRPr="00B54E24" w:rsidRDefault="00B54E24" w:rsidP="00195DCB">
      <w:pPr>
        <w:numPr>
          <w:ilvl w:val="7"/>
          <w:numId w:val="10"/>
        </w:numPr>
        <w:ind w:left="8080" w:hanging="1701"/>
        <w:rPr>
          <w:highlight w:val="lightGray"/>
        </w:rPr>
      </w:pPr>
      <w:r w:rsidRPr="0038728C">
        <w:rPr>
          <w:sz w:val="20"/>
          <w:highlight w:val="lightGray"/>
          <w:lang w:val="es-MX"/>
        </w:rPr>
        <w:t>TransProdDetalle</w:t>
      </w:r>
    </w:p>
    <w:p w:rsidR="0038728C" w:rsidRPr="00391FD2" w:rsidRDefault="00391FD2" w:rsidP="00195DCB">
      <w:pPr>
        <w:numPr>
          <w:ilvl w:val="4"/>
          <w:numId w:val="10"/>
        </w:numPr>
        <w:ind w:left="3770" w:hanging="1077"/>
        <w:rPr>
          <w:b/>
          <w:sz w:val="20"/>
          <w:highlight w:val="lightGray"/>
          <w:lang w:val="es-MX"/>
        </w:rPr>
      </w:pPr>
      <w:r w:rsidRPr="00391FD2">
        <w:rPr>
          <w:sz w:val="20"/>
          <w:highlight w:val="lightGray"/>
          <w:lang w:val="es-MX"/>
        </w:rPr>
        <w:t xml:space="preserve">Si &lt;NO se trata del módulo de Preventa de acuerdo con la regla de negocio </w:t>
      </w:r>
      <w:hyperlink r:id="rId77"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 e</w:t>
      </w:r>
      <w:r w:rsidR="0038728C" w:rsidRPr="00391FD2">
        <w:rPr>
          <w:sz w:val="20"/>
          <w:highlight w:val="lightGray"/>
          <w:lang w:val="es-MX"/>
        </w:rPr>
        <w:t xml:space="preserve">l caso de uso incluye la funcionalidad del caso de uso </w:t>
      </w:r>
      <w:hyperlink r:id="rId78" w:history="1">
        <w:r w:rsidR="0038728C" w:rsidRPr="00391FD2">
          <w:rPr>
            <w:rStyle w:val="Hipervnculo"/>
            <w:b/>
            <w:sz w:val="20"/>
            <w:szCs w:val="20"/>
            <w:highlight w:val="lightGray"/>
            <w:lang w:val="es-MX"/>
          </w:rPr>
          <w:t>Administrar Inventario Móvil – CUROLGEN13</w:t>
        </w:r>
      </w:hyperlink>
    </w:p>
    <w:p w:rsidR="0038728C" w:rsidRPr="0038728C" w:rsidRDefault="0038728C" w:rsidP="00195DCB">
      <w:pPr>
        <w:numPr>
          <w:ilvl w:val="5"/>
          <w:numId w:val="10"/>
        </w:numPr>
        <w:ind w:left="4962" w:hanging="1276"/>
        <w:rPr>
          <w:highlight w:val="lightGray"/>
          <w:lang w:val="es-MX"/>
        </w:rPr>
      </w:pPr>
      <w:r w:rsidRPr="0038728C">
        <w:rPr>
          <w:sz w:val="20"/>
          <w:highlight w:val="lightGray"/>
          <w:lang w:val="es-MX"/>
        </w:rPr>
        <w:lastRenderedPageBreak/>
        <w:t>El sistema envía como parámetro la siguiente información:</w:t>
      </w:r>
    </w:p>
    <w:p w:rsidR="0038728C" w:rsidRPr="0038728C" w:rsidRDefault="0038728C" w:rsidP="00195DCB">
      <w:pPr>
        <w:numPr>
          <w:ilvl w:val="6"/>
          <w:numId w:val="10"/>
        </w:numPr>
        <w:ind w:left="6379" w:hanging="1417"/>
        <w:rPr>
          <w:sz w:val="20"/>
          <w:highlight w:val="lightGray"/>
          <w:lang w:val="es-MX"/>
        </w:rPr>
      </w:pPr>
      <w:r w:rsidRPr="0038728C">
        <w:rPr>
          <w:sz w:val="20"/>
          <w:szCs w:val="20"/>
          <w:highlight w:val="lightGray"/>
          <w:lang w:val="es-MX"/>
        </w:rPr>
        <w:t>ActualizarInventario</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ProductoClave = ProductoClave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TipoUnidad = Unidad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Cantidad = Cantidad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TipoTransProd = 9</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TipoMovimiento = 2</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AlmacenID = AlmacenID registrado en sesión</w:t>
      </w:r>
    </w:p>
    <w:p w:rsidR="0038728C" w:rsidRPr="0038728C" w:rsidRDefault="0038728C" w:rsidP="00195DCB">
      <w:pPr>
        <w:numPr>
          <w:ilvl w:val="5"/>
          <w:numId w:val="10"/>
        </w:numPr>
        <w:ind w:left="4962" w:hanging="1276"/>
        <w:rPr>
          <w:b/>
          <w:sz w:val="20"/>
          <w:highlight w:val="lightGray"/>
          <w:lang w:val="es-MX"/>
        </w:rPr>
      </w:pPr>
      <w:r w:rsidRPr="0038728C">
        <w:rPr>
          <w:sz w:val="20"/>
          <w:highlight w:val="lightGray"/>
          <w:lang w:val="es-MX"/>
        </w:rPr>
        <w:t>El sistema recibe la siguiente información:</w:t>
      </w:r>
    </w:p>
    <w:p w:rsidR="0038728C" w:rsidRPr="0038728C" w:rsidRDefault="0038728C" w:rsidP="00195DCB">
      <w:pPr>
        <w:numPr>
          <w:ilvl w:val="6"/>
          <w:numId w:val="10"/>
        </w:numPr>
        <w:ind w:left="6379" w:hanging="1417"/>
        <w:rPr>
          <w:highlight w:val="lightGray"/>
          <w:lang w:val="es-MX"/>
        </w:rPr>
      </w:pPr>
      <w:r w:rsidRPr="0038728C">
        <w:rPr>
          <w:sz w:val="20"/>
          <w:szCs w:val="20"/>
          <w:highlight w:val="lightGray"/>
          <w:lang w:val="es-MX"/>
        </w:rPr>
        <w:t>OP_Verdadero</w:t>
      </w:r>
    </w:p>
    <w:bookmarkEnd w:id="339"/>
    <w:p w:rsidR="00741DB2" w:rsidRPr="00741DB2" w:rsidRDefault="00741DB2" w:rsidP="00195DCB">
      <w:pPr>
        <w:numPr>
          <w:ilvl w:val="4"/>
          <w:numId w:val="10"/>
        </w:numPr>
        <w:ind w:left="3770" w:hanging="1077"/>
        <w:rPr>
          <w:highlight w:val="lightGray"/>
          <w:lang w:val="es-MX"/>
        </w:rPr>
      </w:pPr>
      <w:r w:rsidRPr="00741DB2">
        <w:rPr>
          <w:sz w:val="20"/>
          <w:highlight w:val="lightGray"/>
          <w:lang w:val="es-MX"/>
        </w:rPr>
        <w:t xml:space="preserve">El caso de uso incluye la funcionalidad del caso de uso </w:t>
      </w:r>
      <w:hyperlink r:id="rId79" w:history="1">
        <w:r w:rsidRPr="00741DB2">
          <w:rPr>
            <w:rStyle w:val="Hipervnculo"/>
            <w:b/>
            <w:sz w:val="20"/>
            <w:highlight w:val="lightGray"/>
            <w:lang w:val="es-MX"/>
          </w:rPr>
          <w:t>Administrar Transacción – CUROLGEN05</w:t>
        </w:r>
      </w:hyperlink>
    </w:p>
    <w:p w:rsidR="00741DB2" w:rsidRPr="00741DB2" w:rsidRDefault="00741DB2" w:rsidP="00195DCB">
      <w:pPr>
        <w:numPr>
          <w:ilvl w:val="5"/>
          <w:numId w:val="10"/>
        </w:numPr>
        <w:ind w:left="4962" w:hanging="1276"/>
        <w:rPr>
          <w:highlight w:val="lightGray"/>
          <w:lang w:val="es-MX"/>
        </w:rPr>
      </w:pPr>
      <w:r w:rsidRPr="00741DB2">
        <w:rPr>
          <w:sz w:val="20"/>
          <w:szCs w:val="20"/>
          <w:highlight w:val="lightGray"/>
          <w:lang w:val="es-MX"/>
        </w:rPr>
        <w:t>El</w:t>
      </w:r>
      <w:r w:rsidRPr="00741DB2">
        <w:rPr>
          <w:sz w:val="20"/>
          <w:highlight w:val="lightGray"/>
          <w:lang w:val="es-MX"/>
        </w:rPr>
        <w:t xml:space="preserve"> sistema envía como parámetro la siguiente información:</w:t>
      </w:r>
    </w:p>
    <w:p w:rsidR="00741DB2" w:rsidRPr="00741DB2" w:rsidRDefault="00741DB2" w:rsidP="00195DCB">
      <w:pPr>
        <w:numPr>
          <w:ilvl w:val="6"/>
          <w:numId w:val="10"/>
        </w:numPr>
        <w:ind w:left="6379" w:hanging="1417"/>
        <w:rPr>
          <w:highlight w:val="lightGray"/>
          <w:lang w:val="es-MX"/>
        </w:rPr>
      </w:pPr>
      <w:r w:rsidRPr="00741DB2">
        <w:rPr>
          <w:sz w:val="20"/>
          <w:highlight w:val="lightGray"/>
          <w:lang w:val="es-MX"/>
        </w:rPr>
        <w:t>CalcularTotalesTransaccion</w:t>
      </w:r>
    </w:p>
    <w:p w:rsidR="00741DB2" w:rsidRPr="00741DB2" w:rsidRDefault="00741DB2" w:rsidP="00195DCB">
      <w:pPr>
        <w:numPr>
          <w:ilvl w:val="7"/>
          <w:numId w:val="10"/>
        </w:numPr>
        <w:ind w:left="8080" w:hanging="1701"/>
        <w:rPr>
          <w:highlight w:val="lightGray"/>
          <w:lang w:val="es-MX"/>
        </w:rPr>
      </w:pPr>
      <w:r w:rsidRPr="00741DB2">
        <w:rPr>
          <w:sz w:val="20"/>
          <w:highlight w:val="lightGray"/>
          <w:lang w:val="es-MX"/>
        </w:rPr>
        <w:t>TransProd  = &lt;TransProdSalida&gt; registrado en sesión (objeto TransProdSalida)</w:t>
      </w:r>
    </w:p>
    <w:p w:rsidR="00741DB2" w:rsidRPr="00741DB2" w:rsidRDefault="00741DB2" w:rsidP="00195DCB">
      <w:pPr>
        <w:numPr>
          <w:ilvl w:val="5"/>
          <w:numId w:val="10"/>
        </w:numPr>
        <w:ind w:left="4962" w:hanging="1276"/>
        <w:rPr>
          <w:highlight w:val="lightGray"/>
          <w:lang w:val="es-MX"/>
        </w:rPr>
      </w:pPr>
      <w:r w:rsidRPr="00741DB2">
        <w:rPr>
          <w:sz w:val="20"/>
          <w:highlight w:val="lightGray"/>
          <w:lang w:val="es-MX"/>
        </w:rPr>
        <w:t>El sistema recibe como parámetro la siguiente información:</w:t>
      </w:r>
    </w:p>
    <w:p w:rsidR="00741DB2" w:rsidRPr="00B54E24" w:rsidRDefault="00741DB2" w:rsidP="00195DCB">
      <w:pPr>
        <w:numPr>
          <w:ilvl w:val="6"/>
          <w:numId w:val="10"/>
        </w:numPr>
        <w:ind w:left="6379" w:hanging="1417"/>
        <w:rPr>
          <w:sz w:val="20"/>
          <w:szCs w:val="20"/>
          <w:highlight w:val="lightGray"/>
          <w:lang w:val="es-MX"/>
        </w:rPr>
      </w:pPr>
      <w:r w:rsidRPr="00B54E24">
        <w:rPr>
          <w:sz w:val="20"/>
          <w:szCs w:val="20"/>
          <w:highlight w:val="lightGray"/>
          <w:lang w:val="es-MX"/>
        </w:rPr>
        <w:t>TransProd</w:t>
      </w:r>
    </w:p>
    <w:p w:rsidR="00741DB2" w:rsidRPr="00741DB2" w:rsidRDefault="00741DB2" w:rsidP="00195DCB">
      <w:pPr>
        <w:numPr>
          <w:ilvl w:val="5"/>
          <w:numId w:val="10"/>
        </w:numPr>
        <w:ind w:left="4962" w:hanging="1276"/>
        <w:rPr>
          <w:rFonts w:cs="Arial"/>
          <w:sz w:val="20"/>
          <w:szCs w:val="20"/>
          <w:highlight w:val="lightGray"/>
        </w:rPr>
      </w:pPr>
      <w:r w:rsidRPr="00741DB2">
        <w:rPr>
          <w:rFonts w:cs="Arial"/>
          <w:sz w:val="20"/>
          <w:szCs w:val="20"/>
          <w:highlight w:val="lightGray"/>
        </w:rPr>
        <w:t>El sistema actualiza la información del objeto registrado en sesión:</w:t>
      </w:r>
    </w:p>
    <w:p w:rsidR="00741DB2" w:rsidRPr="00AD4CD0" w:rsidRDefault="00741DB2" w:rsidP="00195DCB">
      <w:pPr>
        <w:numPr>
          <w:ilvl w:val="6"/>
          <w:numId w:val="10"/>
        </w:numPr>
        <w:ind w:left="6379" w:hanging="1417"/>
        <w:rPr>
          <w:sz w:val="20"/>
          <w:szCs w:val="20"/>
          <w:lang w:val="es-MX"/>
        </w:rPr>
      </w:pPr>
      <w:r w:rsidRPr="00741DB2">
        <w:rPr>
          <w:rFonts w:cs="Arial"/>
          <w:sz w:val="20"/>
          <w:szCs w:val="20"/>
          <w:highlight w:val="lightGray"/>
        </w:rPr>
        <w:t>TransProdSalida</w:t>
      </w:r>
    </w:p>
    <w:p w:rsidR="00AD4CD0" w:rsidRDefault="00AD4CD0" w:rsidP="00195DCB">
      <w:pPr>
        <w:numPr>
          <w:ilvl w:val="3"/>
          <w:numId w:val="10"/>
        </w:numPr>
        <w:ind w:left="2807" w:hanging="96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AD4CD0" w:rsidRPr="00AD4CD0" w:rsidRDefault="00AD4CD0" w:rsidP="00195DCB">
      <w:pPr>
        <w:numPr>
          <w:ilvl w:val="4"/>
          <w:numId w:val="10"/>
        </w:numPr>
        <w:ind w:left="3770" w:hanging="1077"/>
        <w:rPr>
          <w:sz w:val="20"/>
          <w:szCs w:val="20"/>
          <w:lang w:val="es-MX"/>
        </w:rPr>
      </w:pPr>
      <w:r>
        <w:rPr>
          <w:sz w:val="20"/>
          <w:szCs w:val="20"/>
          <w:lang w:val="es-MX"/>
        </w:rPr>
        <w:t xml:space="preserve">ImporteTotalProductoRecibido de acuerdo con la regla de negocio </w:t>
      </w:r>
      <w:hyperlink r:id="rId80" w:anchor="RNROLMOV186" w:history="1">
        <w:r>
          <w:rPr>
            <w:rStyle w:val="Hipervnculo"/>
            <w:b/>
            <w:sz w:val="20"/>
            <w:szCs w:val="20"/>
            <w:lang w:val="es-MX"/>
          </w:rPr>
          <w:t>RNROLMOV186 Incrementar Importe Total del Producto Recibido o Entregado en el Cambio de Productos</w:t>
        </w:r>
      </w:hyperlink>
    </w:p>
    <w:p w:rsidR="000B27F3" w:rsidRPr="00AB13E3" w:rsidRDefault="000B27F3" w:rsidP="00195DCB">
      <w:pPr>
        <w:numPr>
          <w:ilvl w:val="2"/>
          <w:numId w:val="10"/>
        </w:numPr>
        <w:ind w:left="1843" w:hanging="850"/>
        <w:rPr>
          <w:sz w:val="20"/>
          <w:szCs w:val="20"/>
          <w:lang w:val="es-MX"/>
        </w:rPr>
      </w:pPr>
      <w:bookmarkStart w:id="340" w:name="paso11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337"/>
    </w:p>
    <w:p w:rsidR="0035551B" w:rsidRPr="00860F4F" w:rsidRDefault="0035551B" w:rsidP="00195DCB">
      <w:pPr>
        <w:numPr>
          <w:ilvl w:val="3"/>
          <w:numId w:val="10"/>
        </w:numPr>
        <w:ind w:left="2807" w:hanging="964"/>
        <w:rPr>
          <w:sz w:val="20"/>
          <w:szCs w:val="20"/>
          <w:lang w:val="es-MX"/>
        </w:rPr>
      </w:pPr>
      <w:bookmarkStart w:id="341" w:name="paso10_1_6_5_AO01"/>
      <w:bookmarkEnd w:id="338"/>
      <w:bookmarkEnd w:id="340"/>
      <w:r w:rsidRPr="00AB13E3">
        <w:rPr>
          <w:sz w:val="20"/>
          <w:szCs w:val="20"/>
          <w:lang w:val="es-MX"/>
        </w:rPr>
        <w:t>El sistema obtiene la siguiente información del objeto</w:t>
      </w:r>
      <w:r w:rsidRPr="00860F4F">
        <w:rPr>
          <w:sz w:val="20"/>
          <w:szCs w:val="20"/>
          <w:lang w:val="es-MX"/>
        </w:rPr>
        <w:t xml:space="preserve"> Productos:</w:t>
      </w:r>
    </w:p>
    <w:bookmarkEnd w:id="341"/>
    <w:p w:rsidR="0035551B" w:rsidRPr="00964C22" w:rsidRDefault="0035551B" w:rsidP="00195DCB">
      <w:pPr>
        <w:numPr>
          <w:ilvl w:val="4"/>
          <w:numId w:val="10"/>
        </w:numPr>
        <w:ind w:left="3969" w:hanging="1134"/>
        <w:rPr>
          <w:b/>
          <w:sz w:val="20"/>
          <w:lang w:val="es-MX"/>
        </w:rPr>
      </w:pPr>
      <w:r w:rsidRPr="00964C22">
        <w:rPr>
          <w:b/>
          <w:sz w:val="20"/>
          <w:lang w:val="es-MX"/>
        </w:rPr>
        <w:t>Productos</w:t>
      </w:r>
    </w:p>
    <w:p w:rsidR="0035551B" w:rsidRPr="00964C22" w:rsidRDefault="0035551B" w:rsidP="00195DCB">
      <w:pPr>
        <w:numPr>
          <w:ilvl w:val="5"/>
          <w:numId w:val="10"/>
        </w:numPr>
        <w:ind w:left="5245" w:hanging="1276"/>
        <w:rPr>
          <w:sz w:val="20"/>
          <w:lang w:val="es-MX"/>
        </w:rPr>
      </w:pPr>
      <w:r w:rsidRPr="00964C22">
        <w:rPr>
          <w:sz w:val="20"/>
          <w:lang w:val="es-MX"/>
        </w:rPr>
        <w:t>ProductoClave</w:t>
      </w:r>
    </w:p>
    <w:p w:rsidR="0035551B" w:rsidRDefault="0035551B" w:rsidP="00195DCB">
      <w:pPr>
        <w:numPr>
          <w:ilvl w:val="5"/>
          <w:numId w:val="10"/>
        </w:numPr>
        <w:ind w:left="5245" w:hanging="1276"/>
        <w:rPr>
          <w:sz w:val="20"/>
          <w:lang w:val="es-MX"/>
        </w:rPr>
      </w:pPr>
      <w:r w:rsidRPr="00964C22">
        <w:rPr>
          <w:sz w:val="20"/>
          <w:lang w:val="es-MX"/>
        </w:rPr>
        <w:t>Descripcion</w:t>
      </w:r>
    </w:p>
    <w:p w:rsidR="00661CD2" w:rsidRPr="00074251" w:rsidRDefault="00661CD2" w:rsidP="00195DCB">
      <w:pPr>
        <w:numPr>
          <w:ilvl w:val="5"/>
          <w:numId w:val="10"/>
        </w:numPr>
        <w:ind w:left="5245" w:hanging="1276"/>
        <w:rPr>
          <w:sz w:val="20"/>
          <w:lang w:val="es-MX"/>
        </w:rPr>
      </w:pPr>
      <w:r w:rsidRPr="00074251">
        <w:rPr>
          <w:sz w:val="20"/>
          <w:lang w:val="es-MX"/>
        </w:rPr>
        <w:t>DecimalProducto</w:t>
      </w:r>
    </w:p>
    <w:p w:rsidR="0035551B" w:rsidRPr="00C6348A" w:rsidRDefault="0035551B" w:rsidP="00195DCB">
      <w:pPr>
        <w:numPr>
          <w:ilvl w:val="5"/>
          <w:numId w:val="10"/>
        </w:numPr>
        <w:ind w:left="5245" w:hanging="1276"/>
        <w:rPr>
          <w:sz w:val="20"/>
          <w:lang w:val="es-MX"/>
        </w:rPr>
      </w:pPr>
      <w:r w:rsidRPr="00C6348A">
        <w:rPr>
          <w:sz w:val="20"/>
          <w:lang w:val="es-MX"/>
        </w:rPr>
        <w:t>Unidad</w:t>
      </w:r>
    </w:p>
    <w:p w:rsidR="0035551B" w:rsidRPr="00C6348A" w:rsidRDefault="0035551B" w:rsidP="00195DCB">
      <w:pPr>
        <w:numPr>
          <w:ilvl w:val="5"/>
          <w:numId w:val="10"/>
        </w:numPr>
        <w:ind w:left="5245" w:hanging="1276"/>
        <w:rPr>
          <w:sz w:val="20"/>
          <w:lang w:val="es-MX"/>
        </w:rPr>
      </w:pPr>
      <w:r w:rsidRPr="00C6348A">
        <w:rPr>
          <w:sz w:val="20"/>
          <w:lang w:val="es-MX"/>
        </w:rPr>
        <w:t>Precio</w:t>
      </w:r>
    </w:p>
    <w:p w:rsidR="0035551B" w:rsidRDefault="000B175C" w:rsidP="00195DCB">
      <w:pPr>
        <w:numPr>
          <w:ilvl w:val="5"/>
          <w:numId w:val="10"/>
        </w:numPr>
        <w:ind w:left="5245" w:hanging="1276"/>
        <w:rPr>
          <w:sz w:val="20"/>
          <w:lang w:val="es-MX"/>
        </w:rPr>
      </w:pPr>
      <w:r>
        <w:rPr>
          <w:sz w:val="20"/>
          <w:lang w:val="es-MX"/>
        </w:rPr>
        <w:t>Cantidad</w:t>
      </w:r>
    </w:p>
    <w:p w:rsidR="000B175C" w:rsidRDefault="000B175C" w:rsidP="00195DCB">
      <w:pPr>
        <w:numPr>
          <w:ilvl w:val="5"/>
          <w:numId w:val="10"/>
        </w:numPr>
        <w:ind w:left="5245" w:hanging="1276"/>
        <w:rPr>
          <w:sz w:val="20"/>
          <w:lang w:val="es-MX"/>
        </w:rPr>
      </w:pPr>
      <w:r>
        <w:rPr>
          <w:sz w:val="20"/>
          <w:lang w:val="es-MX"/>
        </w:rPr>
        <w:t>Total</w:t>
      </w:r>
    </w:p>
    <w:p w:rsidR="00C533B3" w:rsidRDefault="00C533B3" w:rsidP="00195DCB">
      <w:pPr>
        <w:numPr>
          <w:ilvl w:val="5"/>
          <w:numId w:val="10"/>
        </w:numPr>
        <w:ind w:left="5245" w:hanging="1276"/>
        <w:rPr>
          <w:sz w:val="20"/>
          <w:lang w:val="es-MX"/>
        </w:rPr>
      </w:pPr>
      <w:r>
        <w:rPr>
          <w:sz w:val="20"/>
          <w:lang w:val="es-MX"/>
        </w:rPr>
        <w:t>Motivo</w:t>
      </w:r>
    </w:p>
    <w:p w:rsidR="00D672E8" w:rsidRPr="00D672E8" w:rsidRDefault="00D672E8" w:rsidP="00195DCB">
      <w:pPr>
        <w:numPr>
          <w:ilvl w:val="5"/>
          <w:numId w:val="10"/>
        </w:numPr>
        <w:ind w:left="5245" w:hanging="1276"/>
        <w:rPr>
          <w:sz w:val="20"/>
          <w:highlight w:val="green"/>
          <w:lang w:val="es-MX"/>
        </w:rPr>
      </w:pPr>
      <w:r w:rsidRPr="00D672E8">
        <w:rPr>
          <w:sz w:val="20"/>
          <w:highlight w:val="green"/>
          <w:lang w:val="es-MX"/>
        </w:rPr>
        <w:t>FechaCaducidad</w:t>
      </w:r>
      <w:r w:rsidR="00C367BD">
        <w:rPr>
          <w:sz w:val="20"/>
          <w:highlight w:val="green"/>
          <w:lang w:val="es-MX"/>
        </w:rPr>
        <w:t xml:space="preserve"> </w:t>
      </w:r>
      <w:r w:rsidR="00C367BD" w:rsidRPr="00C367BD">
        <w:rPr>
          <w:i/>
          <w:sz w:val="20"/>
          <w:highlight w:val="green"/>
          <w:lang w:val="es-MX"/>
        </w:rPr>
        <w:t>(en caso de aplicar)</w:t>
      </w:r>
    </w:p>
    <w:p w:rsidR="003A27CA" w:rsidRPr="005032F7" w:rsidRDefault="003A27CA" w:rsidP="00195DCB">
      <w:pPr>
        <w:numPr>
          <w:ilvl w:val="3"/>
          <w:numId w:val="10"/>
        </w:numPr>
        <w:ind w:left="2807" w:hanging="964"/>
        <w:rPr>
          <w:lang w:val="es-MX"/>
        </w:rPr>
      </w:pPr>
      <w:bookmarkStart w:id="342" w:name="paso10_1_6_7_AO01"/>
      <w:r w:rsidRPr="005032F7">
        <w:rPr>
          <w:sz w:val="20"/>
          <w:lang w:val="es-MX"/>
        </w:rPr>
        <w:t>El sistema presenta la siguiente información:</w:t>
      </w:r>
      <w:bookmarkEnd w:id="342"/>
    </w:p>
    <w:p w:rsidR="003A27CA" w:rsidRPr="005032F7" w:rsidRDefault="00170C06" w:rsidP="00195DCB">
      <w:pPr>
        <w:numPr>
          <w:ilvl w:val="4"/>
          <w:numId w:val="10"/>
        </w:numPr>
        <w:ind w:left="3969" w:hanging="1134"/>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81" w:anchor="RNGEN243" w:history="1">
        <w:r w:rsidR="00603704" w:rsidRPr="005032F7">
          <w:rPr>
            <w:rStyle w:val="Hipervnculo"/>
            <w:b/>
            <w:sz w:val="20"/>
          </w:rPr>
          <w:t>RNGEN243 Concatenación de Clave y Nombre del Producto</w:t>
        </w:r>
      </w:hyperlink>
    </w:p>
    <w:p w:rsidR="003A27CA" w:rsidRPr="00EE682F" w:rsidRDefault="00445288" w:rsidP="00195DCB">
      <w:pPr>
        <w:numPr>
          <w:ilvl w:val="4"/>
          <w:numId w:val="10"/>
        </w:numPr>
        <w:ind w:left="3969" w:hanging="1134"/>
        <w:rPr>
          <w:rStyle w:val="Hipervnculo"/>
          <w:color w:val="auto"/>
          <w:sz w:val="20"/>
          <w:u w:val="none"/>
        </w:rPr>
      </w:pPr>
      <w:r w:rsidRPr="005032F7">
        <w:rPr>
          <w:rStyle w:val="Hipervnculo"/>
          <w:color w:val="auto"/>
          <w:sz w:val="20"/>
          <w:u w:val="none"/>
        </w:rPr>
        <w:t>Cantidad</w:t>
      </w:r>
      <w:r w:rsidR="00661CD2">
        <w:rPr>
          <w:rStyle w:val="Hipervnculo"/>
          <w:color w:val="auto"/>
          <w:sz w:val="20"/>
          <w:u w:val="none"/>
        </w:rPr>
        <w:t xml:space="preserve"> de acuerdo con la regla de negocio</w:t>
      </w:r>
      <w:r w:rsidR="00EC797A">
        <w:rPr>
          <w:rStyle w:val="Hipervnculo"/>
          <w:color w:val="auto"/>
          <w:sz w:val="20"/>
          <w:u w:val="none"/>
        </w:rPr>
        <w:t xml:space="preserve"> </w:t>
      </w:r>
      <w:hyperlink r:id="rId82" w:anchor="RNADMESC026" w:history="1">
        <w:r w:rsidR="00EC797A" w:rsidRPr="004E17AF">
          <w:rPr>
            <w:rStyle w:val="Hipervnculo"/>
            <w:b/>
            <w:sz w:val="20"/>
            <w:szCs w:val="20"/>
          </w:rPr>
          <w:t>RNADMESC026 Configuración de Decimales para un Producto</w:t>
        </w:r>
      </w:hyperlink>
    </w:p>
    <w:p w:rsidR="003A27CA" w:rsidRPr="00074251" w:rsidRDefault="00445288" w:rsidP="00195DCB">
      <w:pPr>
        <w:numPr>
          <w:ilvl w:val="4"/>
          <w:numId w:val="10"/>
        </w:numPr>
        <w:ind w:left="3969" w:hanging="1134"/>
        <w:rPr>
          <w:rStyle w:val="Hipervnculo"/>
          <w:color w:val="auto"/>
          <w:sz w:val="20"/>
          <w:szCs w:val="20"/>
          <w:u w:val="none"/>
        </w:rPr>
      </w:pPr>
      <w:r w:rsidRPr="00074251">
        <w:rPr>
          <w:rStyle w:val="Hipervnculo"/>
          <w:color w:val="auto"/>
          <w:sz w:val="20"/>
          <w:szCs w:val="20"/>
          <w:u w:val="none"/>
        </w:rPr>
        <w:t>Unidad</w:t>
      </w:r>
      <w:r w:rsidR="003A27CA" w:rsidRPr="00074251">
        <w:rPr>
          <w:rStyle w:val="Hipervnculo"/>
          <w:color w:val="auto"/>
          <w:sz w:val="20"/>
          <w:szCs w:val="20"/>
          <w:u w:val="none"/>
        </w:rPr>
        <w:t xml:space="preserve"> </w:t>
      </w:r>
    </w:p>
    <w:p w:rsidR="003A27CA" w:rsidRPr="00074251" w:rsidRDefault="003A27CA" w:rsidP="00195DCB">
      <w:pPr>
        <w:numPr>
          <w:ilvl w:val="4"/>
          <w:numId w:val="10"/>
        </w:numPr>
        <w:ind w:left="3969" w:hanging="1134"/>
        <w:rPr>
          <w:rStyle w:val="Hipervnculo"/>
          <w:color w:val="auto"/>
          <w:sz w:val="20"/>
          <w:szCs w:val="20"/>
          <w:u w:val="none"/>
        </w:rPr>
      </w:pPr>
      <w:r w:rsidRPr="00074251">
        <w:rPr>
          <w:rStyle w:val="Hipervnculo"/>
          <w:color w:val="auto"/>
          <w:sz w:val="20"/>
          <w:szCs w:val="20"/>
          <w:u w:val="none"/>
        </w:rPr>
        <w:t>Total</w:t>
      </w:r>
    </w:p>
    <w:p w:rsidR="003A27CA" w:rsidRPr="005032F7" w:rsidRDefault="00A9375F" w:rsidP="00195DCB">
      <w:pPr>
        <w:numPr>
          <w:ilvl w:val="3"/>
          <w:numId w:val="10"/>
        </w:numPr>
        <w:ind w:left="2807" w:hanging="964"/>
        <w:rPr>
          <w:lang w:val="es-MX"/>
        </w:rPr>
      </w:pPr>
      <w:r w:rsidRPr="005032F7">
        <w:rPr>
          <w:sz w:val="20"/>
          <w:lang w:val="es-MX"/>
        </w:rPr>
        <w:lastRenderedPageBreak/>
        <w:t xml:space="preserve">El sistema </w:t>
      </w:r>
      <w:r w:rsidR="00584BD8">
        <w:rPr>
          <w:sz w:val="20"/>
          <w:lang w:val="es-MX"/>
        </w:rPr>
        <w:t xml:space="preserve">presenta y </w:t>
      </w:r>
      <w:r w:rsidRPr="005032F7">
        <w:rPr>
          <w:sz w:val="20"/>
          <w:lang w:val="es-MX"/>
        </w:rPr>
        <w:t>solicita la siguiente información:</w:t>
      </w:r>
    </w:p>
    <w:p w:rsidR="00A9375F" w:rsidRPr="00123310" w:rsidRDefault="00A9375F" w:rsidP="00195DCB">
      <w:pPr>
        <w:numPr>
          <w:ilvl w:val="4"/>
          <w:numId w:val="10"/>
        </w:numPr>
        <w:ind w:left="3969" w:hanging="1134"/>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83" w:anchor="RNESC058" w:history="1">
        <w:r w:rsidR="0024028A" w:rsidRPr="00D10B1D">
          <w:rPr>
            <w:rStyle w:val="Hipervnculo"/>
            <w:rFonts w:cs="Arial"/>
            <w:b/>
            <w:sz w:val="20"/>
            <w:szCs w:val="20"/>
            <w:lang w:val="es-MX"/>
          </w:rPr>
          <w:t>RNESC058</w:t>
        </w:r>
        <w:r w:rsidR="0024028A" w:rsidRPr="00D10B1D">
          <w:rPr>
            <w:rStyle w:val="Hipervnculo"/>
            <w:rFonts w:cs="Arial"/>
            <w:b/>
            <w:sz w:val="20"/>
            <w:szCs w:val="20"/>
          </w:rPr>
          <w:t xml:space="preserve"> Tipo de Motivos</w:t>
        </w:r>
      </w:hyperlink>
      <w:r w:rsidR="0056273C" w:rsidRPr="00D10B1D">
        <w:rPr>
          <w:sz w:val="20"/>
          <w:lang w:val="es-MX"/>
        </w:rPr>
        <w:t xml:space="preserve">, </w:t>
      </w:r>
      <w:hyperlink r:id="rId84" w:anchor="RNGEN319" w:history="1">
        <w:r w:rsidR="00082E2A" w:rsidRPr="00D10B1D">
          <w:rPr>
            <w:rStyle w:val="Hipervnculo"/>
            <w:b/>
            <w:sz w:val="20"/>
            <w:szCs w:val="20"/>
            <w:lang w:val="es-MX"/>
          </w:rPr>
          <w:t xml:space="preserve">RNGEN319 </w:t>
        </w:r>
        <w:r w:rsidR="0024028A" w:rsidRPr="00D10B1D">
          <w:rPr>
            <w:rStyle w:val="Hipervnculo"/>
            <w:b/>
            <w:sz w:val="20"/>
            <w:szCs w:val="20"/>
            <w:lang w:val="es-MX"/>
          </w:rPr>
          <w:t>Tipo</w:t>
        </w:r>
        <w:r w:rsidR="0024028A" w:rsidRPr="00D10B1D">
          <w:rPr>
            <w:rStyle w:val="Hipervnculo"/>
            <w:b/>
            <w:sz w:val="20"/>
            <w:szCs w:val="20"/>
          </w:rPr>
          <w:t xml:space="preserve"> de Motivos para el Cambio Automático</w:t>
        </w:r>
      </w:hyperlink>
      <w:r w:rsidR="0056273C">
        <w:rPr>
          <w:b/>
          <w:sz w:val="20"/>
          <w:szCs w:val="20"/>
          <w:lang w:val="es-MX"/>
        </w:rPr>
        <w:t xml:space="preserve"> </w:t>
      </w:r>
      <w:r w:rsidR="0056273C" w:rsidRPr="005032F7">
        <w:rPr>
          <w:sz w:val="20"/>
          <w:lang w:val="es-MX"/>
        </w:rPr>
        <w:t>y</w:t>
      </w:r>
      <w:r w:rsidR="0056273C">
        <w:rPr>
          <w:sz w:val="20"/>
          <w:lang w:val="es-MX"/>
        </w:rPr>
        <w:t xml:space="preserve"> </w:t>
      </w:r>
      <w:hyperlink r:id="rId85" w:anchor="RNGEN324" w:history="1">
        <w:r w:rsidR="0056273C" w:rsidRPr="0056273C">
          <w:rPr>
            <w:rStyle w:val="Hipervnculo"/>
            <w:b/>
            <w:sz w:val="20"/>
            <w:lang w:val="es-MX"/>
          </w:rPr>
          <w:t>RNGEN324 Tipo de Motivo Seleccionado para el Primer Producto</w:t>
        </w:r>
      </w:hyperlink>
    </w:p>
    <w:p w:rsidR="00C367BD" w:rsidRDefault="00C367BD" w:rsidP="00195DCB">
      <w:pPr>
        <w:numPr>
          <w:ilvl w:val="4"/>
          <w:numId w:val="10"/>
        </w:numPr>
        <w:ind w:left="3969" w:hanging="1134"/>
        <w:rPr>
          <w:sz w:val="20"/>
          <w:highlight w:val="green"/>
          <w:lang w:val="es-MX"/>
        </w:rPr>
      </w:pPr>
      <w:r w:rsidRPr="00C367BD">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23310" w:rsidRPr="00A46874" w:rsidRDefault="00123310" w:rsidP="00C367BD">
      <w:pPr>
        <w:numPr>
          <w:ilvl w:val="5"/>
          <w:numId w:val="10"/>
        </w:numPr>
        <w:ind w:left="5245" w:hanging="1276"/>
        <w:rPr>
          <w:sz w:val="20"/>
          <w:highlight w:val="green"/>
          <w:lang w:val="es-MX"/>
        </w:rPr>
      </w:pPr>
      <w:r w:rsidRPr="00A46874">
        <w:rPr>
          <w:sz w:val="20"/>
          <w:highlight w:val="green"/>
          <w:lang w:val="es-MX"/>
        </w:rPr>
        <w:t>Fecha Caducidad</w:t>
      </w:r>
      <w:r w:rsidR="003D787D">
        <w:rPr>
          <w:sz w:val="20"/>
          <w:highlight w:val="green"/>
          <w:lang w:val="es-MX"/>
        </w:rPr>
        <w:t xml:space="preserve"> (*)</w:t>
      </w:r>
      <w:r w:rsidR="00A46874" w:rsidRPr="00A46874">
        <w:rPr>
          <w:sz w:val="20"/>
          <w:highlight w:val="green"/>
          <w:lang w:val="es-MX"/>
        </w:rPr>
        <w:t xml:space="preserve">: Permitir </w:t>
      </w:r>
      <w:r w:rsidR="00230073">
        <w:rPr>
          <w:sz w:val="20"/>
          <w:highlight w:val="green"/>
          <w:lang w:val="es-MX"/>
        </w:rPr>
        <w:t>seleccionar</w:t>
      </w:r>
      <w:r w:rsidR="00A46874" w:rsidRPr="00A46874">
        <w:rPr>
          <w:sz w:val="20"/>
          <w:highlight w:val="green"/>
          <w:lang w:val="es-MX"/>
        </w:rPr>
        <w:t xml:space="preserve"> la fecha de caducidad del producto, mostrando el control de selección de fecha del sistema.</w:t>
      </w:r>
      <w:r w:rsidR="00A46874">
        <w:rPr>
          <w:sz w:val="20"/>
          <w:highlight w:val="green"/>
          <w:lang w:val="es-MX"/>
        </w:rPr>
        <w:t xml:space="preserve"> P</w:t>
      </w:r>
      <w:r w:rsidR="00D672E8">
        <w:rPr>
          <w:sz w:val="20"/>
          <w:highlight w:val="green"/>
          <w:lang w:val="es-MX"/>
        </w:rPr>
        <w:t>resentar</w:t>
      </w:r>
      <w:r w:rsidR="00A46874">
        <w:rPr>
          <w:sz w:val="20"/>
          <w:highlight w:val="green"/>
          <w:lang w:val="es-MX"/>
        </w:rPr>
        <w:t xml:space="preserve"> la fecha seleccionada en formato dd/mm/aaaa.</w:t>
      </w:r>
    </w:p>
    <w:p w:rsidR="005046F0" w:rsidRPr="005046F0" w:rsidRDefault="005046F0" w:rsidP="00195DCB">
      <w:pPr>
        <w:numPr>
          <w:ilvl w:val="2"/>
          <w:numId w:val="10"/>
        </w:numPr>
        <w:ind w:left="1843" w:hanging="850"/>
        <w:rPr>
          <w:sz w:val="20"/>
          <w:szCs w:val="20"/>
          <w:lang w:val="es-MX"/>
        </w:rPr>
      </w:pPr>
      <w:r w:rsidRPr="005046F0">
        <w:rPr>
          <w:sz w:val="20"/>
          <w:szCs w:val="20"/>
          <w:lang w:val="es-MX"/>
        </w:rPr>
        <w:t>El sistema presenta la siguiente información:</w:t>
      </w:r>
    </w:p>
    <w:p w:rsidR="005046F0" w:rsidRDefault="005046F0" w:rsidP="00195DCB">
      <w:pPr>
        <w:numPr>
          <w:ilvl w:val="3"/>
          <w:numId w:val="10"/>
        </w:numPr>
        <w:ind w:left="2807" w:hanging="964"/>
        <w:rPr>
          <w:sz w:val="20"/>
          <w:szCs w:val="20"/>
          <w:lang w:val="es-MX"/>
        </w:rPr>
      </w:pPr>
      <w:r w:rsidRPr="005046F0">
        <w:rPr>
          <w:sz w:val="20"/>
          <w:szCs w:val="20"/>
          <w:lang w:val="es-MX"/>
        </w:rPr>
        <w:t>Importe Total</w:t>
      </w:r>
      <w:r w:rsidR="003C5A70">
        <w:rPr>
          <w:sz w:val="20"/>
          <w:szCs w:val="20"/>
          <w:lang w:val="es-MX"/>
        </w:rPr>
        <w:t xml:space="preserve"> = ImporteTotalProductoRecibido registrado en sesión</w:t>
      </w:r>
    </w:p>
    <w:p w:rsidR="003A27CA" w:rsidRPr="004651F5" w:rsidRDefault="003A27CA" w:rsidP="00195DCB">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008F07D9" w:rsidRPr="004651F5">
        <w:rPr>
          <w:sz w:val="20"/>
          <w:lang w:val="es-MX"/>
        </w:rPr>
        <w:t>un</w:t>
      </w:r>
      <w:r w:rsidR="00F176DC" w:rsidRPr="004651F5">
        <w:rPr>
          <w:sz w:val="20"/>
          <w:lang w:val="es-MX"/>
        </w:rPr>
        <w:t xml:space="preserve"> producto</w:t>
      </w:r>
      <w:r w:rsidRPr="004651F5">
        <w:rPr>
          <w:sz w:val="20"/>
          <w:lang w:val="es-MX"/>
        </w:rPr>
        <w:t>&gt;</w:t>
      </w:r>
    </w:p>
    <w:p w:rsidR="00074251" w:rsidRPr="00074251" w:rsidRDefault="00074251" w:rsidP="00195DCB">
      <w:pPr>
        <w:pStyle w:val="Prrafodelista"/>
        <w:numPr>
          <w:ilvl w:val="0"/>
          <w:numId w:val="25"/>
        </w:numPr>
        <w:contextualSpacing w:val="0"/>
        <w:rPr>
          <w:vanish/>
          <w:sz w:val="20"/>
          <w:szCs w:val="20"/>
          <w:lang w:val="es-MX"/>
        </w:rPr>
      </w:pPr>
      <w:bookmarkStart w:id="343" w:name="paso12_1_AO01"/>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C533B3" w:rsidRDefault="00C533B3" w:rsidP="00195DCB">
      <w:pPr>
        <w:numPr>
          <w:ilvl w:val="1"/>
          <w:numId w:val="25"/>
        </w:numPr>
        <w:ind w:left="992" w:hanging="567"/>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343"/>
    <w:p w:rsidR="008F07D9" w:rsidRDefault="008F07D9" w:rsidP="00195DCB">
      <w:pPr>
        <w:numPr>
          <w:ilvl w:val="2"/>
          <w:numId w:val="25"/>
        </w:numPr>
        <w:ind w:left="1843" w:hanging="850"/>
        <w:rPr>
          <w:sz w:val="20"/>
          <w:szCs w:val="20"/>
          <w:lang w:val="es-MX"/>
        </w:rPr>
      </w:pPr>
      <w:r>
        <w:rPr>
          <w:sz w:val="20"/>
          <w:szCs w:val="20"/>
          <w:lang w:val="es-MX"/>
        </w:rPr>
        <w:t>ProductoClave</w:t>
      </w:r>
    </w:p>
    <w:p w:rsidR="004C0F16" w:rsidRPr="00C6348A" w:rsidRDefault="004C0F16" w:rsidP="00195DCB">
      <w:pPr>
        <w:numPr>
          <w:ilvl w:val="2"/>
          <w:numId w:val="25"/>
        </w:numPr>
        <w:ind w:left="1843" w:hanging="850"/>
        <w:rPr>
          <w:sz w:val="20"/>
          <w:szCs w:val="20"/>
          <w:lang w:val="es-MX"/>
        </w:rPr>
      </w:pPr>
      <w:r>
        <w:rPr>
          <w:sz w:val="20"/>
          <w:szCs w:val="20"/>
          <w:lang w:val="es-MX"/>
        </w:rPr>
        <w:t>D</w:t>
      </w:r>
      <w:r w:rsidRPr="00C6348A">
        <w:rPr>
          <w:sz w:val="20"/>
          <w:szCs w:val="20"/>
          <w:lang w:val="es-MX"/>
        </w:rPr>
        <w:t>escripcion</w:t>
      </w:r>
    </w:p>
    <w:p w:rsidR="009F714B" w:rsidRPr="00C6348A" w:rsidRDefault="009F714B" w:rsidP="00195DCB">
      <w:pPr>
        <w:numPr>
          <w:ilvl w:val="2"/>
          <w:numId w:val="25"/>
        </w:numPr>
        <w:ind w:left="1843" w:hanging="850"/>
        <w:rPr>
          <w:sz w:val="20"/>
          <w:szCs w:val="20"/>
          <w:lang w:val="es-MX"/>
        </w:rPr>
      </w:pPr>
      <w:r w:rsidRPr="00C6348A">
        <w:rPr>
          <w:sz w:val="20"/>
          <w:szCs w:val="20"/>
        </w:rPr>
        <w:t>DecimalProducto</w:t>
      </w:r>
    </w:p>
    <w:p w:rsidR="008F07D9" w:rsidRDefault="008F07D9" w:rsidP="00195DCB">
      <w:pPr>
        <w:numPr>
          <w:ilvl w:val="2"/>
          <w:numId w:val="25"/>
        </w:numPr>
        <w:ind w:left="1843" w:hanging="850"/>
        <w:rPr>
          <w:sz w:val="20"/>
          <w:szCs w:val="20"/>
          <w:lang w:val="es-MX"/>
        </w:rPr>
      </w:pPr>
      <w:r>
        <w:rPr>
          <w:sz w:val="20"/>
          <w:szCs w:val="20"/>
          <w:lang w:val="es-MX"/>
        </w:rPr>
        <w:t>Unidad</w:t>
      </w:r>
    </w:p>
    <w:p w:rsidR="004C0F16" w:rsidRDefault="004C0F16" w:rsidP="00195DCB">
      <w:pPr>
        <w:numPr>
          <w:ilvl w:val="2"/>
          <w:numId w:val="25"/>
        </w:numPr>
        <w:ind w:left="1843" w:hanging="850"/>
        <w:rPr>
          <w:sz w:val="20"/>
          <w:szCs w:val="20"/>
          <w:lang w:val="es-MX"/>
        </w:rPr>
      </w:pPr>
      <w:r>
        <w:rPr>
          <w:sz w:val="20"/>
          <w:szCs w:val="20"/>
          <w:lang w:val="es-MX"/>
        </w:rPr>
        <w:t>Precio</w:t>
      </w:r>
    </w:p>
    <w:p w:rsidR="004C0F16" w:rsidRDefault="004C0F16" w:rsidP="00195DCB">
      <w:pPr>
        <w:numPr>
          <w:ilvl w:val="2"/>
          <w:numId w:val="25"/>
        </w:numPr>
        <w:ind w:left="1843" w:hanging="850"/>
        <w:rPr>
          <w:sz w:val="20"/>
          <w:szCs w:val="20"/>
          <w:lang w:val="es-MX"/>
        </w:rPr>
      </w:pPr>
      <w:r>
        <w:rPr>
          <w:sz w:val="20"/>
          <w:szCs w:val="20"/>
          <w:lang w:val="es-MX"/>
        </w:rPr>
        <w:t>Cantidad</w:t>
      </w:r>
    </w:p>
    <w:p w:rsidR="004C0F16" w:rsidRDefault="004C0F16" w:rsidP="00195DCB">
      <w:pPr>
        <w:numPr>
          <w:ilvl w:val="2"/>
          <w:numId w:val="25"/>
        </w:numPr>
        <w:ind w:left="1843" w:hanging="850"/>
        <w:rPr>
          <w:sz w:val="20"/>
          <w:szCs w:val="20"/>
          <w:lang w:val="es-MX"/>
        </w:rPr>
      </w:pPr>
      <w:r>
        <w:rPr>
          <w:sz w:val="20"/>
          <w:szCs w:val="20"/>
          <w:lang w:val="es-MX"/>
        </w:rPr>
        <w:t>Total</w:t>
      </w:r>
    </w:p>
    <w:p w:rsidR="004B29F0" w:rsidRDefault="004B29F0"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8F07D9" w:rsidRPr="00CE39E5" w:rsidRDefault="008F07D9" w:rsidP="00195DCB">
      <w:pPr>
        <w:numPr>
          <w:ilvl w:val="1"/>
          <w:numId w:val="25"/>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195DCB">
      <w:pPr>
        <w:numPr>
          <w:ilvl w:val="2"/>
          <w:numId w:val="25"/>
        </w:numPr>
        <w:ind w:left="1843" w:hanging="850"/>
        <w:rPr>
          <w:b/>
          <w:sz w:val="20"/>
          <w:szCs w:val="20"/>
          <w:lang w:val="es-MX"/>
        </w:rPr>
      </w:pPr>
      <w:r w:rsidRPr="00CE39E5">
        <w:rPr>
          <w:b/>
          <w:sz w:val="20"/>
          <w:szCs w:val="20"/>
          <w:lang w:val="es-MX"/>
        </w:rPr>
        <w:t>ArregloTransProdDetalle</w:t>
      </w:r>
      <w:r w:rsidR="00074251">
        <w:rPr>
          <w:b/>
          <w:sz w:val="20"/>
          <w:szCs w:val="20"/>
          <w:lang w:val="es-MX"/>
        </w:rPr>
        <w:t>Entrada</w:t>
      </w:r>
    </w:p>
    <w:p w:rsidR="008F07D9" w:rsidRPr="00CE39E5" w:rsidRDefault="00074251" w:rsidP="00195DCB">
      <w:pPr>
        <w:numPr>
          <w:ilvl w:val="3"/>
          <w:numId w:val="25"/>
        </w:numPr>
        <w:ind w:left="2694" w:hanging="850"/>
        <w:rPr>
          <w:sz w:val="20"/>
          <w:szCs w:val="20"/>
          <w:lang w:val="es-MX"/>
        </w:rPr>
      </w:pPr>
      <w:r>
        <w:rPr>
          <w:sz w:val="20"/>
          <w:szCs w:val="20"/>
          <w:lang w:val="es-MX"/>
        </w:rPr>
        <w:t>TransProdDetalle</w:t>
      </w:r>
    </w:p>
    <w:p w:rsidR="00391FD2" w:rsidRPr="002C2BA5" w:rsidRDefault="00391FD2" w:rsidP="00195DCB">
      <w:pPr>
        <w:numPr>
          <w:ilvl w:val="1"/>
          <w:numId w:val="25"/>
        </w:numPr>
        <w:ind w:left="993" w:hanging="567"/>
        <w:rPr>
          <w:b/>
          <w:sz w:val="20"/>
          <w:highlight w:val="lightGray"/>
          <w:lang w:val="es-MX"/>
        </w:rPr>
      </w:pPr>
      <w:r w:rsidRPr="002C2BA5">
        <w:rPr>
          <w:sz w:val="20"/>
          <w:highlight w:val="lightGray"/>
          <w:lang w:val="es-MX"/>
        </w:rPr>
        <w:t xml:space="preserve">El caso de uso incluye la funcionalidad del caso de uso </w:t>
      </w:r>
      <w:hyperlink r:id="rId86" w:history="1">
        <w:r w:rsidRPr="002C2BA5">
          <w:rPr>
            <w:rStyle w:val="Hipervnculo"/>
            <w:b/>
            <w:sz w:val="20"/>
            <w:szCs w:val="20"/>
            <w:highlight w:val="lightGray"/>
            <w:lang w:val="es-MX"/>
          </w:rPr>
          <w:t>Administrar Inventario Móvil – CUROLGEN13</w:t>
        </w:r>
      </w:hyperlink>
    </w:p>
    <w:p w:rsidR="00391FD2" w:rsidRPr="002C2BA5" w:rsidRDefault="00391FD2" w:rsidP="00195DCB">
      <w:pPr>
        <w:numPr>
          <w:ilvl w:val="2"/>
          <w:numId w:val="25"/>
        </w:numPr>
        <w:ind w:left="1843" w:hanging="850"/>
        <w:rPr>
          <w:highlight w:val="lightGray"/>
          <w:lang w:val="es-MX"/>
        </w:rPr>
      </w:pPr>
      <w:r w:rsidRPr="002C2BA5">
        <w:rPr>
          <w:sz w:val="20"/>
          <w:highlight w:val="lightGray"/>
          <w:lang w:val="es-MX"/>
        </w:rPr>
        <w:t>El sistema envía como parámetro la siguiente información:</w:t>
      </w:r>
    </w:p>
    <w:p w:rsidR="00391FD2" w:rsidRPr="002C2BA5" w:rsidRDefault="00391FD2" w:rsidP="00195DCB">
      <w:pPr>
        <w:numPr>
          <w:ilvl w:val="3"/>
          <w:numId w:val="25"/>
        </w:numPr>
        <w:ind w:left="2694" w:hanging="850"/>
        <w:rPr>
          <w:sz w:val="20"/>
          <w:highlight w:val="lightGray"/>
          <w:lang w:val="es-MX"/>
        </w:rPr>
      </w:pPr>
      <w:r w:rsidRPr="002C2BA5">
        <w:rPr>
          <w:sz w:val="20"/>
          <w:szCs w:val="20"/>
          <w:highlight w:val="lightGray"/>
          <w:lang w:val="es-MX"/>
        </w:rPr>
        <w:t>ObtenerExistencia</w:t>
      </w:r>
    </w:p>
    <w:p w:rsidR="00391FD2" w:rsidRPr="002C2BA5" w:rsidRDefault="00391FD2" w:rsidP="00195DCB">
      <w:pPr>
        <w:numPr>
          <w:ilvl w:val="4"/>
          <w:numId w:val="25"/>
        </w:numPr>
        <w:ind w:left="3686" w:hanging="992"/>
        <w:rPr>
          <w:sz w:val="20"/>
          <w:szCs w:val="20"/>
          <w:highlight w:val="lightGray"/>
        </w:rPr>
      </w:pPr>
      <w:r w:rsidRPr="002C2BA5">
        <w:rPr>
          <w:sz w:val="20"/>
          <w:szCs w:val="20"/>
          <w:highlight w:val="lightGray"/>
        </w:rPr>
        <w:t>ProductoClave = ProductoClave (objeto Productos)</w:t>
      </w:r>
    </w:p>
    <w:p w:rsidR="00391FD2" w:rsidRPr="002C2BA5" w:rsidRDefault="00391FD2" w:rsidP="00195DCB">
      <w:pPr>
        <w:numPr>
          <w:ilvl w:val="2"/>
          <w:numId w:val="25"/>
        </w:numPr>
        <w:ind w:left="1843" w:hanging="850"/>
        <w:rPr>
          <w:b/>
          <w:sz w:val="20"/>
          <w:highlight w:val="lightGray"/>
          <w:lang w:val="es-MX"/>
        </w:rPr>
      </w:pPr>
      <w:r w:rsidRPr="002C2BA5">
        <w:rPr>
          <w:sz w:val="20"/>
          <w:highlight w:val="lightGray"/>
          <w:lang w:val="es-MX"/>
        </w:rPr>
        <w:t>El sistema recibe la siguiente información:</w:t>
      </w:r>
    </w:p>
    <w:p w:rsidR="00391FD2" w:rsidRPr="002C2BA5" w:rsidRDefault="00391FD2" w:rsidP="00195DCB">
      <w:pPr>
        <w:numPr>
          <w:ilvl w:val="3"/>
          <w:numId w:val="25"/>
        </w:numPr>
        <w:ind w:left="2694" w:hanging="850"/>
        <w:rPr>
          <w:rFonts w:cs="Arial"/>
          <w:sz w:val="20"/>
          <w:szCs w:val="20"/>
          <w:highlight w:val="lightGray"/>
        </w:rPr>
      </w:pPr>
      <w:r w:rsidRPr="002C2BA5">
        <w:rPr>
          <w:sz w:val="20"/>
          <w:szCs w:val="20"/>
          <w:highlight w:val="lightGray"/>
          <w:lang w:val="es-MX"/>
        </w:rPr>
        <w:t>OP_Existencia</w:t>
      </w:r>
    </w:p>
    <w:p w:rsidR="00075CF0" w:rsidRDefault="00075CF0" w:rsidP="00195DCB">
      <w:pPr>
        <w:numPr>
          <w:ilvl w:val="1"/>
          <w:numId w:val="25"/>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87"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391FD2" w:rsidRPr="00075CF0" w:rsidRDefault="00391FD2" w:rsidP="00195DCB">
      <w:pPr>
        <w:numPr>
          <w:ilvl w:val="2"/>
          <w:numId w:val="25"/>
        </w:numPr>
        <w:ind w:left="1843" w:hanging="850"/>
        <w:rPr>
          <w:sz w:val="20"/>
          <w:szCs w:val="20"/>
          <w:lang w:val="es-MX"/>
        </w:rPr>
      </w:pPr>
      <w:r w:rsidRPr="00075CF0">
        <w:rPr>
          <w:sz w:val="20"/>
          <w:szCs w:val="20"/>
          <w:lang w:val="es-MX"/>
        </w:rPr>
        <w:t>Producto</w:t>
      </w:r>
      <w:r>
        <w:rPr>
          <w:sz w:val="20"/>
          <w:szCs w:val="20"/>
          <w:lang w:val="es-MX"/>
        </w:rPr>
        <w:t xml:space="preserve"> = ProductoClave (objeto Productos)</w:t>
      </w:r>
    </w:p>
    <w:p w:rsidR="00391FD2" w:rsidRPr="00391FD2" w:rsidRDefault="00391FD2" w:rsidP="00195DCB">
      <w:pPr>
        <w:numPr>
          <w:ilvl w:val="2"/>
          <w:numId w:val="25"/>
        </w:numPr>
        <w:ind w:left="1843" w:hanging="850"/>
        <w:rPr>
          <w:sz w:val="20"/>
          <w:szCs w:val="20"/>
          <w:highlight w:val="cyan"/>
          <w:lang w:val="es-MX"/>
        </w:rPr>
      </w:pPr>
      <w:r w:rsidRPr="00424EA1">
        <w:rPr>
          <w:sz w:val="20"/>
          <w:szCs w:val="20"/>
          <w:highlight w:val="cyan"/>
          <w:lang w:val="es-MX"/>
        </w:rPr>
        <w:t xml:space="preserve">Descripción </w:t>
      </w:r>
      <w:r>
        <w:rPr>
          <w:sz w:val="20"/>
          <w:szCs w:val="20"/>
          <w:highlight w:val="cyan"/>
          <w:lang w:val="es-MX"/>
        </w:rPr>
        <w:t xml:space="preserve">= Descripcion (objeto Productos) </w:t>
      </w:r>
      <w:r>
        <w:rPr>
          <w:sz w:val="20"/>
          <w:highlight w:val="cyan"/>
          <w:lang w:eastAsia="en-US"/>
        </w:rPr>
        <w:t>de acuerdo con la regla</w:t>
      </w:r>
      <w:r w:rsidRPr="00424EA1">
        <w:rPr>
          <w:sz w:val="20"/>
          <w:highlight w:val="cyan"/>
          <w:lang w:eastAsia="en-US"/>
        </w:rPr>
        <w:t xml:space="preserve"> de negocio</w:t>
      </w:r>
      <w:r>
        <w:rPr>
          <w:b/>
          <w:sz w:val="20"/>
          <w:highlight w:val="cyan"/>
          <w:lang w:eastAsia="en-US"/>
        </w:rPr>
        <w:t xml:space="preserve"> </w:t>
      </w:r>
      <w:hyperlink r:id="rId88" w:anchor="RNGEN004" w:history="1">
        <w:r w:rsidRPr="00424EA1">
          <w:rPr>
            <w:rStyle w:val="Hipervnculo"/>
            <w:rFonts w:cs="Arial"/>
            <w:b/>
            <w:sz w:val="20"/>
            <w:szCs w:val="20"/>
            <w:highlight w:val="cyan"/>
          </w:rPr>
          <w:t>RNGEN004 Información Deshabilitada</w:t>
        </w:r>
      </w:hyperlink>
    </w:p>
    <w:p w:rsidR="002C2BA5" w:rsidRPr="002C2BA5" w:rsidRDefault="002C2BA5" w:rsidP="00195DCB">
      <w:pPr>
        <w:numPr>
          <w:ilvl w:val="2"/>
          <w:numId w:val="25"/>
        </w:numPr>
        <w:ind w:left="1843" w:hanging="850"/>
        <w:rPr>
          <w:sz w:val="20"/>
          <w:szCs w:val="20"/>
          <w:highlight w:val="cyan"/>
          <w:lang w:val="es-MX"/>
        </w:rPr>
      </w:pPr>
      <w:r w:rsidRPr="002C2BA5">
        <w:rPr>
          <w:sz w:val="20"/>
          <w:highlight w:val="cyan"/>
          <w:lang w:val="es-MX"/>
        </w:rPr>
        <w:t xml:space="preserve">Si &lt;el parámetro de configuración indica que se tiene activado el Cambio Automático de Producto (CambioAutomatico = 1) de acuerdo con la regla de negocio </w:t>
      </w:r>
      <w:hyperlink r:id="rId89" w:anchor="RNGEN171" w:history="1">
        <w:r w:rsidRPr="002C2BA5">
          <w:rPr>
            <w:rStyle w:val="Hipervnculo"/>
            <w:rFonts w:cs="Arial"/>
            <w:b/>
            <w:sz w:val="20"/>
            <w:szCs w:val="20"/>
            <w:highlight w:val="cyan"/>
          </w:rPr>
          <w:t>RNGEN171 Información en Sesión</w:t>
        </w:r>
      </w:hyperlink>
      <w:r w:rsidRPr="002C2BA5">
        <w:rPr>
          <w:sz w:val="20"/>
          <w:highlight w:val="cyan"/>
          <w:lang w:val="es-MX"/>
        </w:rPr>
        <w:t xml:space="preserve">&gt; y si &lt;NO se trata del módulo de Preventa de acuerdo con la regla de negocio </w:t>
      </w:r>
      <w:hyperlink r:id="rId90" w:anchor="RNGEN171" w:history="1">
        <w:r w:rsidRPr="002C2BA5">
          <w:rPr>
            <w:rStyle w:val="Hipervnculo"/>
            <w:rFonts w:cs="Arial"/>
            <w:b/>
            <w:sz w:val="20"/>
            <w:szCs w:val="20"/>
            <w:highlight w:val="cyan"/>
          </w:rPr>
          <w:t>RNGEN171 Información en Sesión</w:t>
        </w:r>
      </w:hyperlink>
      <w:r w:rsidRPr="002C2BA5">
        <w:rPr>
          <w:sz w:val="20"/>
          <w:highlight w:val="cyan"/>
          <w:lang w:val="es-MX"/>
        </w:rPr>
        <w:t>&gt;</w:t>
      </w:r>
    </w:p>
    <w:p w:rsidR="00CF35F0" w:rsidRPr="002C2BA5" w:rsidRDefault="002C2BA5" w:rsidP="00195DCB">
      <w:pPr>
        <w:numPr>
          <w:ilvl w:val="3"/>
          <w:numId w:val="25"/>
        </w:numPr>
        <w:ind w:left="2694" w:hanging="850"/>
        <w:rPr>
          <w:sz w:val="20"/>
          <w:szCs w:val="20"/>
          <w:highlight w:val="cyan"/>
          <w:lang w:val="es-MX"/>
        </w:rPr>
      </w:pPr>
      <w:r w:rsidRPr="002C2BA5">
        <w:rPr>
          <w:b/>
          <w:sz w:val="20"/>
          <w:szCs w:val="20"/>
          <w:highlight w:val="cyan"/>
          <w:lang w:val="es-MX"/>
        </w:rPr>
        <w:t xml:space="preserve">Exist = </w:t>
      </w:r>
      <w:r w:rsidRPr="002C2BA5">
        <w:rPr>
          <w:sz w:val="20"/>
          <w:szCs w:val="20"/>
          <w:highlight w:val="cyan"/>
          <w:lang w:val="es-MX"/>
        </w:rPr>
        <w:t xml:space="preserve">OP_Existencia </w:t>
      </w:r>
      <w:r w:rsidRPr="002C2BA5">
        <w:rPr>
          <w:rFonts w:cs="Arial"/>
          <w:sz w:val="20"/>
          <w:szCs w:val="20"/>
          <w:highlight w:val="cyan"/>
        </w:rPr>
        <w:t xml:space="preserve">(formatear la cantidad de acuerdo al número de decimales configurado para el producto &lt;Producto.DecimalProducto&gt;) </w:t>
      </w:r>
      <w:r w:rsidRPr="002C2BA5">
        <w:rPr>
          <w:sz w:val="20"/>
          <w:highlight w:val="cyan"/>
          <w:lang w:eastAsia="en-US"/>
        </w:rPr>
        <w:t>de acuerdo con la regla de negocio</w:t>
      </w:r>
      <w:r w:rsidRPr="002C2BA5">
        <w:rPr>
          <w:b/>
          <w:sz w:val="20"/>
          <w:highlight w:val="cyan"/>
          <w:lang w:eastAsia="en-US"/>
        </w:rPr>
        <w:t xml:space="preserve"> </w:t>
      </w:r>
      <w:hyperlink r:id="rId91" w:anchor="RNGEN004" w:history="1">
        <w:r w:rsidRPr="002C2BA5">
          <w:rPr>
            <w:rStyle w:val="Hipervnculo"/>
            <w:rFonts w:cs="Arial"/>
            <w:b/>
            <w:sz w:val="20"/>
            <w:szCs w:val="20"/>
            <w:highlight w:val="cyan"/>
          </w:rPr>
          <w:t>RNGEN004 Información Deshabilitada</w:t>
        </w:r>
      </w:hyperlink>
    </w:p>
    <w:p w:rsidR="00075CF0" w:rsidRPr="002C2BA5" w:rsidRDefault="00075CF0" w:rsidP="00195DCB">
      <w:pPr>
        <w:numPr>
          <w:ilvl w:val="2"/>
          <w:numId w:val="26"/>
        </w:numPr>
        <w:ind w:left="1843" w:hanging="850"/>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2C2BA5">
        <w:rPr>
          <w:sz w:val="20"/>
          <w:szCs w:val="20"/>
          <w:lang w:val="es-MX"/>
        </w:rPr>
        <w:t xml:space="preserve">= Unidad (objeto Productos) de acuerdo con la regla de negocio </w:t>
      </w:r>
      <w:hyperlink r:id="rId92" w:anchor="RNGEN004" w:history="1">
        <w:r w:rsidR="002C2BA5">
          <w:rPr>
            <w:rStyle w:val="Hipervnculo"/>
            <w:rFonts w:cs="Arial"/>
            <w:b/>
            <w:sz w:val="20"/>
            <w:szCs w:val="20"/>
          </w:rPr>
          <w:t>RNGEN004 Información Deshabilitada</w:t>
        </w:r>
      </w:hyperlink>
    </w:p>
    <w:p w:rsidR="00075CF0" w:rsidRPr="00075CF0" w:rsidRDefault="00075CF0" w:rsidP="00195DCB">
      <w:pPr>
        <w:numPr>
          <w:ilvl w:val="2"/>
          <w:numId w:val="25"/>
        </w:numPr>
        <w:ind w:left="1843" w:hanging="850"/>
        <w:rPr>
          <w:sz w:val="20"/>
          <w:szCs w:val="20"/>
          <w:lang w:val="es-MX"/>
        </w:rPr>
      </w:pPr>
      <w:bookmarkStart w:id="344" w:name="paso12_4_4_AO01"/>
      <w:r w:rsidRPr="00075CF0">
        <w:rPr>
          <w:sz w:val="20"/>
          <w:szCs w:val="20"/>
          <w:lang w:val="es-MX"/>
        </w:rPr>
        <w:t>Cantidad (*)</w:t>
      </w:r>
      <w:r w:rsidR="002C2BA5">
        <w:rPr>
          <w:sz w:val="20"/>
          <w:szCs w:val="20"/>
          <w:lang w:val="es-MX"/>
        </w:rPr>
        <w:t xml:space="preserve"> = Cantidad (objeto Productos) </w:t>
      </w:r>
      <w:r w:rsidR="002C2BA5">
        <w:rPr>
          <w:sz w:val="20"/>
        </w:rPr>
        <w:t>de acuerdo con la regla de negocio</w:t>
      </w:r>
      <w:r w:rsidR="002C2BA5">
        <w:rPr>
          <w:color w:val="0000FF"/>
          <w:sz w:val="20"/>
          <w:u w:val="single"/>
        </w:rPr>
        <w:t xml:space="preserve"> </w:t>
      </w:r>
      <w:hyperlink r:id="rId93" w:anchor="RNADMESC026" w:history="1">
        <w:r w:rsidR="002C2BA5">
          <w:rPr>
            <w:rStyle w:val="Hipervnculo"/>
            <w:b/>
            <w:sz w:val="20"/>
          </w:rPr>
          <w:t>RNADMESC026 Configuración de Decimales para un Producto</w:t>
        </w:r>
      </w:hyperlink>
      <w:r w:rsidR="002C2BA5">
        <w:rPr>
          <w:color w:val="0000FF"/>
          <w:sz w:val="20"/>
        </w:rPr>
        <w:t xml:space="preserve">, </w:t>
      </w:r>
      <w:r w:rsidR="002C2BA5">
        <w:rPr>
          <w:sz w:val="20"/>
        </w:rPr>
        <w:t>(</w:t>
      </w:r>
      <w:r w:rsidR="002C2BA5">
        <w:rPr>
          <w:sz w:val="20"/>
          <w:lang w:eastAsia="en-US"/>
        </w:rPr>
        <w:t>posicionar el cursor dentro del combo de selección de cantidad de producto</w:t>
      </w:r>
      <w:r w:rsidR="002C2BA5">
        <w:rPr>
          <w:rFonts w:cs="Arial"/>
          <w:sz w:val="20"/>
          <w:szCs w:val="20"/>
        </w:rPr>
        <w:t>)</w:t>
      </w:r>
    </w:p>
    <w:p w:rsidR="00BB2266" w:rsidRPr="00E42C5E" w:rsidRDefault="00E65C77" w:rsidP="00195DCB">
      <w:pPr>
        <w:numPr>
          <w:ilvl w:val="1"/>
          <w:numId w:val="25"/>
        </w:numPr>
        <w:ind w:left="993" w:hanging="567"/>
        <w:rPr>
          <w:lang w:val="es-MX"/>
        </w:rPr>
      </w:pPr>
      <w:bookmarkStart w:id="345" w:name="paso12_5_AO01"/>
      <w:bookmarkEnd w:id="344"/>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BA1FFB">
        <w:rPr>
          <w:b/>
          <w:sz w:val="20"/>
          <w:lang w:val="es-MX"/>
        </w:rPr>
        <w:t>Agregar</w:t>
      </w:r>
      <w:r w:rsidR="00E42C5E">
        <w:rPr>
          <w:sz w:val="20"/>
          <w:lang w:val="es-MX"/>
        </w:rPr>
        <w:t>&gt;</w:t>
      </w:r>
    </w:p>
    <w:bookmarkEnd w:id="345"/>
    <w:p w:rsidR="009945A0" w:rsidRPr="009945A0" w:rsidRDefault="003A27CA" w:rsidP="00195DCB">
      <w:pPr>
        <w:numPr>
          <w:ilvl w:val="2"/>
          <w:numId w:val="25"/>
        </w:numPr>
        <w:ind w:left="1843" w:hanging="850"/>
        <w:rPr>
          <w:rStyle w:val="Hipervnculo"/>
          <w:color w:val="auto"/>
          <w:sz w:val="20"/>
          <w:u w:val="none"/>
          <w:lang w:val="es-MX"/>
        </w:rPr>
      </w:pPr>
      <w:r w:rsidRPr="00481955">
        <w:rPr>
          <w:sz w:val="20"/>
          <w:lang w:val="es-MX"/>
        </w:rPr>
        <w:lastRenderedPageBreak/>
        <w:t xml:space="preserve">El sistema valida la cantidad proporcionada por el usuario de acuerdo con la validación  </w:t>
      </w:r>
      <w:hyperlink w:anchor="VA03" w:history="1">
        <w:r w:rsidRPr="00221A18">
          <w:rPr>
            <w:rStyle w:val="Hipervnculo"/>
            <w:b/>
            <w:sz w:val="20"/>
            <w:lang w:val="es-MX"/>
          </w:rPr>
          <w:t>VA03</w:t>
        </w:r>
        <w:r w:rsidRPr="00481955">
          <w:rPr>
            <w:rStyle w:val="Hipervnculo"/>
            <w:b/>
            <w:sz w:val="20"/>
            <w:lang w:val="es-MX"/>
          </w:rPr>
          <w:t xml:space="preserve"> Validar Cantidad Proporcionada</w:t>
        </w:r>
      </w:hyperlink>
      <w:bookmarkStart w:id="346" w:name="paso12_5_2_2_AO01"/>
    </w:p>
    <w:p w:rsidR="00221A18" w:rsidRPr="00F97A51" w:rsidRDefault="00221A18" w:rsidP="00195DCB">
      <w:pPr>
        <w:numPr>
          <w:ilvl w:val="2"/>
          <w:numId w:val="25"/>
        </w:numPr>
        <w:ind w:left="1843" w:hanging="850"/>
        <w:rPr>
          <w:sz w:val="20"/>
          <w:szCs w:val="20"/>
          <w:lang w:val="es-MX"/>
        </w:rPr>
      </w:pPr>
      <w:r w:rsidRPr="00F97A51">
        <w:rPr>
          <w:sz w:val="20"/>
          <w:szCs w:val="20"/>
          <w:lang w:val="es-MX"/>
        </w:rPr>
        <w:t xml:space="preserve">El </w:t>
      </w:r>
      <w:r w:rsidRPr="00F97A51">
        <w:rPr>
          <w:rStyle w:val="Hipervnculo"/>
          <w:color w:val="auto"/>
          <w:sz w:val="20"/>
          <w:szCs w:val="20"/>
          <w:u w:val="none"/>
        </w:rPr>
        <w:t>sistema</w:t>
      </w:r>
      <w:r w:rsidRPr="00F97A51">
        <w:rPr>
          <w:sz w:val="20"/>
          <w:szCs w:val="20"/>
          <w:lang w:val="es-MX"/>
        </w:rPr>
        <w:t xml:space="preserve"> </w:t>
      </w:r>
      <w:r w:rsidRPr="00697F42">
        <w:rPr>
          <w:sz w:val="20"/>
          <w:lang w:val="es-MX"/>
        </w:rPr>
        <w:t>actualiza</w:t>
      </w:r>
      <w:r w:rsidRPr="00F97A51">
        <w:rPr>
          <w:sz w:val="20"/>
          <w:szCs w:val="20"/>
          <w:lang w:val="es-MX"/>
        </w:rPr>
        <w:t xml:space="preserve"> el objeto Productos con la siguiente información para el producto actual:</w:t>
      </w:r>
    </w:p>
    <w:p w:rsidR="00221A18" w:rsidRPr="00697F42" w:rsidRDefault="00221A18" w:rsidP="00195DCB">
      <w:pPr>
        <w:numPr>
          <w:ilvl w:val="3"/>
          <w:numId w:val="25"/>
        </w:numPr>
        <w:ind w:left="2694" w:hanging="850"/>
        <w:rPr>
          <w:b/>
          <w:lang w:val="es-MX"/>
        </w:rPr>
      </w:pPr>
      <w:r w:rsidRPr="00697F42">
        <w:rPr>
          <w:b/>
          <w:sz w:val="20"/>
          <w:lang w:val="es-MX"/>
        </w:rPr>
        <w:t>Productos</w:t>
      </w:r>
    </w:p>
    <w:p w:rsidR="00221A18" w:rsidRDefault="00221A18" w:rsidP="00195DCB">
      <w:pPr>
        <w:numPr>
          <w:ilvl w:val="4"/>
          <w:numId w:val="25"/>
        </w:numPr>
        <w:ind w:left="3686" w:hanging="992"/>
        <w:rPr>
          <w:rStyle w:val="Hipervnculo"/>
          <w:color w:val="auto"/>
          <w:sz w:val="20"/>
          <w:szCs w:val="20"/>
          <w:u w:val="none"/>
          <w:lang w:val="es-MX"/>
        </w:rPr>
      </w:pPr>
      <w:r w:rsidRPr="00697F42">
        <w:rPr>
          <w:sz w:val="20"/>
          <w:szCs w:val="20"/>
          <w:lang w:val="es-MX"/>
        </w:rPr>
        <w:t>Cantidad</w:t>
      </w:r>
      <w:r>
        <w:rPr>
          <w:sz w:val="20"/>
          <w:szCs w:val="20"/>
          <w:lang w:val="es-MX"/>
        </w:rPr>
        <w:t xml:space="preserve"> </w:t>
      </w:r>
      <w:r w:rsidRPr="00D956BF">
        <w:rPr>
          <w:sz w:val="20"/>
        </w:rPr>
        <w:t>de acuerdo con la regla de negocio</w:t>
      </w:r>
      <w:r w:rsidRPr="00D956BF">
        <w:rPr>
          <w:color w:val="0000FF"/>
          <w:sz w:val="20"/>
          <w:u w:val="single"/>
        </w:rPr>
        <w:t xml:space="preserve"> </w:t>
      </w:r>
      <w:hyperlink r:id="rId94" w:anchor="RNADMESC026" w:history="1">
        <w:r w:rsidRPr="00D956BF">
          <w:rPr>
            <w:b/>
            <w:color w:val="0000FF"/>
            <w:sz w:val="20"/>
            <w:u w:val="single"/>
          </w:rPr>
          <w:t>RNADMESC026 Configuración de Decimales para un Producto</w:t>
        </w:r>
      </w:hyperlink>
    </w:p>
    <w:p w:rsidR="00EA71D9" w:rsidRPr="00693C51" w:rsidRDefault="00853E6E" w:rsidP="00195DCB">
      <w:pPr>
        <w:numPr>
          <w:ilvl w:val="2"/>
          <w:numId w:val="25"/>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5F2491" w:rsidRPr="005F2491" w:rsidRDefault="005F2491" w:rsidP="00195DCB">
      <w:pPr>
        <w:numPr>
          <w:ilvl w:val="3"/>
          <w:numId w:val="25"/>
        </w:numPr>
        <w:ind w:left="2694" w:hanging="850"/>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 xml:space="preserve">El caso de uso incluye la funcionalidad del caso de uso </w:t>
      </w:r>
      <w:hyperlink r:id="rId95" w:history="1">
        <w:r w:rsidRPr="005F2491">
          <w:rPr>
            <w:rStyle w:val="Hipervnculo"/>
            <w:b/>
            <w:sz w:val="20"/>
            <w:highlight w:val="lightGray"/>
            <w:lang w:val="es-MX"/>
          </w:rPr>
          <w:t>Administrar Detalle de la Transacción – CUROLGEN06</w:t>
        </w:r>
      </w:hyperlink>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El sistema envía como parámetro la siguiente información:</w:t>
      </w:r>
    </w:p>
    <w:p w:rsidR="005F2491" w:rsidRPr="005F2491" w:rsidRDefault="005F2491" w:rsidP="00195DCB">
      <w:pPr>
        <w:numPr>
          <w:ilvl w:val="5"/>
          <w:numId w:val="25"/>
        </w:numPr>
        <w:ind w:left="4962" w:hanging="1276"/>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ActualizarTipoMotivoTransaccion</w:t>
      </w:r>
    </w:p>
    <w:p w:rsidR="005F2491" w:rsidRPr="005F2491" w:rsidRDefault="005F2491" w:rsidP="00195DCB">
      <w:pPr>
        <w:numPr>
          <w:ilvl w:val="6"/>
          <w:numId w:val="25"/>
        </w:numPr>
        <w:ind w:left="6379" w:hanging="1417"/>
        <w:rPr>
          <w:sz w:val="20"/>
          <w:szCs w:val="20"/>
          <w:highlight w:val="lightGray"/>
          <w:lang w:val="es-MX"/>
        </w:rPr>
      </w:pPr>
      <w:r w:rsidRPr="005F2491">
        <w:rPr>
          <w:rStyle w:val="Hipervnculo"/>
          <w:color w:val="auto"/>
          <w:sz w:val="20"/>
          <w:szCs w:val="20"/>
          <w:highlight w:val="lightGray"/>
          <w:u w:val="none"/>
          <w:lang w:val="es-MX"/>
        </w:rPr>
        <w:t>TransPr</w:t>
      </w:r>
      <w:r w:rsidRPr="005F2491">
        <w:rPr>
          <w:sz w:val="20"/>
          <w:szCs w:val="20"/>
          <w:highlight w:val="lightGray"/>
          <w:lang w:val="es-MX"/>
        </w:rPr>
        <w:t>odDetalle = TransProdDetalle (objeto registrado en el ArregloTransProdDetalle</w:t>
      </w:r>
      <w:r>
        <w:rPr>
          <w:sz w:val="20"/>
          <w:szCs w:val="20"/>
          <w:highlight w:val="lightGray"/>
          <w:lang w:val="es-MX"/>
        </w:rPr>
        <w:t>Entrada</w:t>
      </w:r>
      <w:r w:rsidRPr="005F2491">
        <w:rPr>
          <w:sz w:val="20"/>
          <w:szCs w:val="20"/>
          <w:highlight w:val="lightGray"/>
          <w:lang w:val="es-MX"/>
        </w:rPr>
        <w:t>)</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TipoMotivo = TipoMotivo registrado en sesión</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TipoTransProd = TransProd</w:t>
      </w:r>
      <w:r>
        <w:rPr>
          <w:sz w:val="20"/>
          <w:szCs w:val="20"/>
          <w:highlight w:val="lightGray"/>
          <w:lang w:val="es-MX"/>
        </w:rPr>
        <w:t>Entrada</w:t>
      </w:r>
      <w:r w:rsidRPr="005F2491">
        <w:rPr>
          <w:sz w:val="20"/>
          <w:szCs w:val="20"/>
          <w:highlight w:val="lightGray"/>
          <w:lang w:val="es-MX"/>
        </w:rPr>
        <w:t>.Tipo (objeto TransProd</w:t>
      </w:r>
      <w:r>
        <w:rPr>
          <w:sz w:val="20"/>
          <w:szCs w:val="20"/>
          <w:highlight w:val="lightGray"/>
          <w:lang w:val="es-MX"/>
        </w:rPr>
        <w:t>Entrada</w:t>
      </w:r>
      <w:r w:rsidRPr="005F2491">
        <w:rPr>
          <w:sz w:val="20"/>
          <w:szCs w:val="20"/>
          <w:highlight w:val="lightGray"/>
          <w:lang w:val="es-MX"/>
        </w:rPr>
        <w:t>)</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Cantidad = Cantidad (objeto Productos)</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Cancelar = 1</w:t>
      </w:r>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El sistema recibe como parámetro la siguiente información:</w:t>
      </w:r>
    </w:p>
    <w:p w:rsidR="005F2491" w:rsidRPr="005F2491" w:rsidRDefault="005F2491" w:rsidP="00195DCB">
      <w:pPr>
        <w:numPr>
          <w:ilvl w:val="5"/>
          <w:numId w:val="25"/>
        </w:numPr>
        <w:ind w:left="4962" w:hanging="1276"/>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TransProdDetalle</w:t>
      </w:r>
    </w:p>
    <w:p w:rsidR="005F2491" w:rsidRPr="005F2491" w:rsidRDefault="005F2491" w:rsidP="00195DCB">
      <w:pPr>
        <w:numPr>
          <w:ilvl w:val="3"/>
          <w:numId w:val="25"/>
        </w:numPr>
        <w:ind w:left="2694" w:hanging="850"/>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Si &lt;no se recibió el objeto TransProdDetalle (ocurrió una excepción debido a que no hay existencia suficiente para sacar del inventario la diferencia de producto entre la cantidad anterior y la nueva cantidad en caso de que ésta última sea menor)&gt;</w:t>
      </w:r>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w:t>
      </w:r>
      <w:r>
        <w:rPr>
          <w:rStyle w:val="Hipervnculo"/>
          <w:color w:val="auto"/>
          <w:sz w:val="20"/>
          <w:szCs w:val="20"/>
          <w:highlight w:val="lightGray"/>
          <w:u w:val="none"/>
          <w:lang w:val="es-MX"/>
        </w:rPr>
        <w:t xml:space="preserve">l sistema continúa en el </w:t>
      </w:r>
      <w:hyperlink w:anchor="paso12_4_4_AO01" w:history="1">
        <w:r w:rsidRPr="005F2491">
          <w:rPr>
            <w:rStyle w:val="Hipervnculo"/>
            <w:b/>
            <w:sz w:val="20"/>
            <w:szCs w:val="20"/>
            <w:highlight w:val="lightGray"/>
            <w:lang w:val="es-MX"/>
          </w:rPr>
          <w:t>paso 12.4.4</w:t>
        </w:r>
      </w:hyperlink>
      <w:r w:rsidRPr="005F2491">
        <w:rPr>
          <w:rStyle w:val="Hipervnculo"/>
          <w:color w:val="auto"/>
          <w:sz w:val="20"/>
          <w:szCs w:val="20"/>
          <w:highlight w:val="lightGray"/>
          <w:u w:val="none"/>
          <w:lang w:val="es-MX"/>
        </w:rPr>
        <w:t xml:space="preserve"> del flujo alterno opcional </w:t>
      </w:r>
      <w:hyperlink w:anchor="AO01" w:history="1">
        <w:r w:rsidR="00713644">
          <w:rPr>
            <w:rStyle w:val="Hipervnculo"/>
            <w:b/>
            <w:sz w:val="20"/>
            <w:szCs w:val="20"/>
            <w:lang w:val="es-MX"/>
          </w:rPr>
          <w:t>AO01</w:t>
        </w:r>
        <w:r w:rsidRPr="00A1791B">
          <w:rPr>
            <w:rStyle w:val="Hipervnculo"/>
            <w:b/>
            <w:sz w:val="20"/>
            <w:szCs w:val="20"/>
            <w:lang w:val="es-MX"/>
          </w:rPr>
          <w:t xml:space="preserve"> Crear Cambio de Producto</w:t>
        </w:r>
      </w:hyperlink>
    </w:p>
    <w:p w:rsidR="00DB350F" w:rsidRPr="00635559" w:rsidRDefault="00DB350F" w:rsidP="00195DCB">
      <w:pPr>
        <w:numPr>
          <w:ilvl w:val="2"/>
          <w:numId w:val="25"/>
        </w:numPr>
        <w:ind w:left="1843" w:hanging="850"/>
        <w:rPr>
          <w:lang w:val="es-MX"/>
        </w:rPr>
      </w:pPr>
      <w:r>
        <w:rPr>
          <w:sz w:val="20"/>
          <w:lang w:val="es-MX"/>
        </w:rPr>
        <w:t xml:space="preserve">Si &lt;el parámetro </w:t>
      </w:r>
      <w:r w:rsidRPr="005032F7">
        <w:rPr>
          <w:sz w:val="20"/>
          <w:lang w:val="es-MX"/>
        </w:rPr>
        <w:t xml:space="preserve">de configuración indica que se </w:t>
      </w:r>
      <w:r>
        <w:rPr>
          <w:sz w:val="20"/>
          <w:lang w:val="es-MX"/>
        </w:rPr>
        <w:t>tiene activado el Cambio Automático de Producto</w:t>
      </w:r>
      <w:r w:rsidRPr="005032F7">
        <w:rPr>
          <w:sz w:val="20"/>
          <w:lang w:val="es-MX"/>
        </w:rPr>
        <w:t xml:space="preserve"> (Cambio</w:t>
      </w:r>
      <w:r>
        <w:rPr>
          <w:sz w:val="20"/>
          <w:lang w:val="es-MX"/>
        </w:rPr>
        <w:t>Automatico</w:t>
      </w:r>
      <w:r w:rsidRPr="005032F7">
        <w:rPr>
          <w:sz w:val="20"/>
          <w:lang w:val="es-MX"/>
        </w:rPr>
        <w:t xml:space="preserve"> = 1</w:t>
      </w:r>
      <w:r>
        <w:rPr>
          <w:sz w:val="20"/>
          <w:lang w:val="es-MX"/>
        </w:rPr>
        <w:t xml:space="preserve">) de acuerdo con la regla de negocio </w:t>
      </w:r>
      <w:hyperlink r:id="rId96" w:anchor="RNGEN171" w:history="1">
        <w:r w:rsidRPr="00737BF0">
          <w:rPr>
            <w:rStyle w:val="Hipervnculo"/>
            <w:rFonts w:cs="Arial"/>
            <w:b/>
            <w:sz w:val="20"/>
            <w:szCs w:val="20"/>
          </w:rPr>
          <w:t>RNGEN171 Información en Sesión</w:t>
        </w:r>
      </w:hyperlink>
      <w:r w:rsidRPr="005032F7">
        <w:rPr>
          <w:sz w:val="20"/>
          <w:lang w:val="es-MX"/>
        </w:rPr>
        <w:t>&gt;</w:t>
      </w:r>
      <w:r>
        <w:rPr>
          <w:sz w:val="20"/>
          <w:lang w:val="es-MX"/>
        </w:rPr>
        <w:t xml:space="preserve"> y si &lt;</w:t>
      </w:r>
      <w:r w:rsidR="007F6380" w:rsidRPr="00A24444">
        <w:rPr>
          <w:sz w:val="20"/>
          <w:highlight w:val="lightGray"/>
          <w:lang w:val="es-MX"/>
        </w:rPr>
        <w:t xml:space="preserve">NO </w:t>
      </w:r>
      <w:r w:rsidRPr="00A24444">
        <w:rPr>
          <w:sz w:val="20"/>
          <w:highlight w:val="lightGray"/>
          <w:lang w:val="es-MX"/>
        </w:rPr>
        <w:t xml:space="preserve">se trata del módulo de </w:t>
      </w:r>
      <w:r w:rsidR="007F6380" w:rsidRPr="00A24444">
        <w:rPr>
          <w:sz w:val="20"/>
          <w:highlight w:val="lightGray"/>
          <w:lang w:val="es-MX"/>
        </w:rPr>
        <w:t>Prev</w:t>
      </w:r>
      <w:r w:rsidRPr="00A24444">
        <w:rPr>
          <w:sz w:val="20"/>
          <w:highlight w:val="lightGray"/>
          <w:lang w:val="es-MX"/>
        </w:rPr>
        <w:t xml:space="preserve">enta de acuerdo con la regla de negocio </w:t>
      </w:r>
      <w:hyperlink r:id="rId97" w:anchor="RNGEN171" w:history="1">
        <w:r w:rsidRPr="00A24444">
          <w:rPr>
            <w:rStyle w:val="Hipervnculo"/>
            <w:rFonts w:cs="Arial"/>
            <w:b/>
            <w:sz w:val="20"/>
            <w:szCs w:val="20"/>
            <w:highlight w:val="lightGray"/>
          </w:rPr>
          <w:t>RNGEN171 Información en Sesión</w:t>
        </w:r>
      </w:hyperlink>
      <w:r>
        <w:rPr>
          <w:sz w:val="20"/>
          <w:lang w:val="es-MX"/>
        </w:rPr>
        <w:t>&gt;</w:t>
      </w:r>
    </w:p>
    <w:p w:rsidR="00A24444" w:rsidRPr="00713644" w:rsidRDefault="00A24444" w:rsidP="00195DCB">
      <w:pPr>
        <w:numPr>
          <w:ilvl w:val="3"/>
          <w:numId w:val="25"/>
        </w:numPr>
        <w:ind w:left="2694" w:hanging="850"/>
        <w:rPr>
          <w:b/>
          <w:sz w:val="20"/>
          <w:highlight w:val="lightGray"/>
          <w:lang w:val="es-MX"/>
        </w:rPr>
      </w:pPr>
      <w:r w:rsidRPr="00713644">
        <w:rPr>
          <w:sz w:val="20"/>
          <w:highlight w:val="lightGray"/>
          <w:lang w:val="es-MX"/>
        </w:rPr>
        <w:t xml:space="preserve">El caso de uso incluye la funcionalidad del caso de uso </w:t>
      </w:r>
      <w:hyperlink r:id="rId98" w:history="1">
        <w:r w:rsidRPr="00713644">
          <w:rPr>
            <w:rStyle w:val="Hipervnculo"/>
            <w:b/>
            <w:sz w:val="20"/>
            <w:szCs w:val="20"/>
            <w:highlight w:val="lightGray"/>
            <w:lang w:val="es-MX"/>
          </w:rPr>
          <w:t>Administrar Inventario Móvil – CUROLGEN13</w:t>
        </w:r>
      </w:hyperlink>
    </w:p>
    <w:p w:rsidR="00A24444" w:rsidRPr="00713644" w:rsidRDefault="00A24444" w:rsidP="00195DCB">
      <w:pPr>
        <w:numPr>
          <w:ilvl w:val="4"/>
          <w:numId w:val="25"/>
        </w:numPr>
        <w:ind w:left="3686" w:hanging="992"/>
        <w:rPr>
          <w:highlight w:val="lightGray"/>
          <w:lang w:val="es-MX"/>
        </w:rPr>
      </w:pPr>
      <w:r w:rsidRPr="00713644">
        <w:rPr>
          <w:sz w:val="20"/>
          <w:highlight w:val="lightGray"/>
          <w:lang w:val="es-MX"/>
        </w:rPr>
        <w:t>El sistema envía como parámetro la siguiente información:</w:t>
      </w:r>
    </w:p>
    <w:p w:rsidR="00A24444" w:rsidRPr="00713644" w:rsidRDefault="00A24444" w:rsidP="00195DCB">
      <w:pPr>
        <w:numPr>
          <w:ilvl w:val="5"/>
          <w:numId w:val="25"/>
        </w:numPr>
        <w:ind w:left="4962" w:hanging="1276"/>
        <w:rPr>
          <w:sz w:val="20"/>
          <w:highlight w:val="lightGray"/>
          <w:lang w:val="es-MX"/>
        </w:rPr>
      </w:pPr>
      <w:r w:rsidRPr="00713644">
        <w:rPr>
          <w:sz w:val="20"/>
          <w:szCs w:val="20"/>
          <w:highlight w:val="lightGray"/>
          <w:lang w:val="es-MX"/>
        </w:rPr>
        <w:t>ValidarExistencia</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ProductoClave = ProductoClave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TipoUnidad = Unidad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Cantidad = Cantidad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CantidadAnterior = &lt;TransProdDetalle.Cantidad&gt;</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TipoMovimiento = 2</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TipoTransProd = 9</w:t>
      </w:r>
    </w:p>
    <w:p w:rsidR="00A24444" w:rsidRPr="00713644" w:rsidRDefault="00A24444" w:rsidP="00195DCB">
      <w:pPr>
        <w:numPr>
          <w:ilvl w:val="4"/>
          <w:numId w:val="25"/>
        </w:numPr>
        <w:ind w:left="3686" w:hanging="992"/>
        <w:rPr>
          <w:b/>
          <w:sz w:val="20"/>
          <w:highlight w:val="lightGray"/>
          <w:lang w:val="es-MX"/>
        </w:rPr>
      </w:pPr>
      <w:r w:rsidRPr="00713644">
        <w:rPr>
          <w:sz w:val="20"/>
          <w:highlight w:val="lightGray"/>
          <w:lang w:val="es-MX"/>
        </w:rPr>
        <w:t>El sistema recibe la siguiente información:</w:t>
      </w:r>
    </w:p>
    <w:p w:rsidR="00A24444" w:rsidRPr="00713644" w:rsidRDefault="00A24444" w:rsidP="00195DCB">
      <w:pPr>
        <w:numPr>
          <w:ilvl w:val="5"/>
          <w:numId w:val="25"/>
        </w:numPr>
        <w:ind w:left="4962" w:hanging="1276"/>
        <w:rPr>
          <w:sz w:val="20"/>
          <w:szCs w:val="20"/>
          <w:highlight w:val="lightGray"/>
          <w:lang w:val="es-MX"/>
        </w:rPr>
      </w:pPr>
      <w:r w:rsidRPr="00713644">
        <w:rPr>
          <w:sz w:val="20"/>
          <w:szCs w:val="20"/>
          <w:highlight w:val="lightGray"/>
          <w:lang w:val="es-MX"/>
        </w:rPr>
        <w:t>OP_Verdadero/Falso</w:t>
      </w:r>
    </w:p>
    <w:p w:rsidR="00A24444" w:rsidRPr="00713644" w:rsidRDefault="00A24444" w:rsidP="00195DCB">
      <w:pPr>
        <w:numPr>
          <w:ilvl w:val="5"/>
          <w:numId w:val="25"/>
        </w:numPr>
        <w:ind w:left="4962" w:hanging="1276"/>
        <w:rPr>
          <w:sz w:val="20"/>
          <w:szCs w:val="20"/>
          <w:highlight w:val="lightGray"/>
          <w:lang w:val="es-MX"/>
        </w:rPr>
      </w:pPr>
      <w:r w:rsidRPr="00713644">
        <w:rPr>
          <w:sz w:val="20"/>
          <w:szCs w:val="20"/>
          <w:highlight w:val="lightGray"/>
          <w:lang w:val="es-MX"/>
        </w:rPr>
        <w:t>OP_Cantidad</w:t>
      </w:r>
    </w:p>
    <w:p w:rsidR="00A24444" w:rsidRPr="00713644" w:rsidRDefault="00A24444" w:rsidP="00195DCB">
      <w:pPr>
        <w:numPr>
          <w:ilvl w:val="3"/>
          <w:numId w:val="25"/>
        </w:numPr>
        <w:ind w:left="2694" w:hanging="850"/>
        <w:rPr>
          <w:b/>
          <w:sz w:val="20"/>
          <w:szCs w:val="20"/>
          <w:highlight w:val="lightGray"/>
        </w:rPr>
      </w:pPr>
      <w:r w:rsidRPr="00713644">
        <w:rPr>
          <w:sz w:val="20"/>
          <w:szCs w:val="20"/>
          <w:highlight w:val="lightGray"/>
        </w:rPr>
        <w:t>Si &lt;</w:t>
      </w:r>
      <w:r w:rsidRPr="00713644">
        <w:rPr>
          <w:sz w:val="20"/>
          <w:szCs w:val="20"/>
          <w:highlight w:val="lightGray"/>
          <w:lang w:val="es-MX"/>
        </w:rPr>
        <w:t>no se tiene suficiente existencia disponible para entregar a cambio la cantidad de producto capturada</w:t>
      </w:r>
      <w:r w:rsidRPr="00713644">
        <w:rPr>
          <w:sz w:val="20"/>
          <w:szCs w:val="20"/>
          <w:highlight w:val="lightGray"/>
        </w:rPr>
        <w:t xml:space="preserve"> (OP_Falso) &gt;</w:t>
      </w:r>
    </w:p>
    <w:p w:rsidR="00A24444" w:rsidRPr="00713644" w:rsidRDefault="00A24444" w:rsidP="00195DCB">
      <w:pPr>
        <w:numPr>
          <w:ilvl w:val="4"/>
          <w:numId w:val="25"/>
        </w:numPr>
        <w:ind w:left="3686" w:hanging="992"/>
        <w:rPr>
          <w:b/>
          <w:sz w:val="20"/>
          <w:szCs w:val="20"/>
          <w:highlight w:val="lightGray"/>
        </w:rPr>
      </w:pPr>
      <w:r w:rsidRPr="00713644">
        <w:rPr>
          <w:sz w:val="20"/>
          <w:szCs w:val="20"/>
          <w:highlight w:val="lightGray"/>
        </w:rPr>
        <w:t>El sistema presenta la siguiente información:</w:t>
      </w:r>
    </w:p>
    <w:p w:rsidR="00A24444" w:rsidRPr="00713644" w:rsidRDefault="00A24444" w:rsidP="00195DCB">
      <w:pPr>
        <w:numPr>
          <w:ilvl w:val="5"/>
          <w:numId w:val="25"/>
        </w:numPr>
        <w:ind w:left="4962" w:hanging="1276"/>
        <w:rPr>
          <w:b/>
          <w:sz w:val="20"/>
          <w:szCs w:val="20"/>
          <w:highlight w:val="lightGray"/>
        </w:rPr>
      </w:pPr>
      <w:r w:rsidRPr="00713644">
        <w:rPr>
          <w:sz w:val="20"/>
          <w:szCs w:val="20"/>
          <w:highlight w:val="lightGray"/>
        </w:rPr>
        <w:t xml:space="preserve">Cantidad = &lt;TransProdDetalle.Cantidad&gt; + OP_Cantidad </w:t>
      </w:r>
      <w:r w:rsidRPr="00713644">
        <w:rPr>
          <w:rFonts w:cs="Arial"/>
          <w:sz w:val="20"/>
          <w:szCs w:val="20"/>
          <w:highlight w:val="lightGray"/>
        </w:rPr>
        <w:t xml:space="preserve">(formatear la cantidad de acuerdo al número de decimales configurado para el producto </w:t>
      </w:r>
      <w:r w:rsidRPr="00713644">
        <w:rPr>
          <w:rFonts w:cs="Arial"/>
          <w:sz w:val="20"/>
          <w:szCs w:val="20"/>
          <w:highlight w:val="lightGray"/>
        </w:rPr>
        <w:lastRenderedPageBreak/>
        <w:t xml:space="preserve">&lt;Producto.DecimalProducto&gt;, </w:t>
      </w:r>
      <w:r w:rsidRPr="00713644">
        <w:rPr>
          <w:sz w:val="20"/>
          <w:highlight w:val="lightGray"/>
          <w:lang w:eastAsia="en-US"/>
        </w:rPr>
        <w:t>posicionar el cursor dentro del combo de selección de cantidad de producto</w:t>
      </w:r>
      <w:r w:rsidRPr="00713644">
        <w:rPr>
          <w:rFonts w:cs="Arial"/>
          <w:sz w:val="20"/>
          <w:szCs w:val="20"/>
          <w:highlight w:val="lightGray"/>
        </w:rPr>
        <w:t>)</w:t>
      </w:r>
    </w:p>
    <w:p w:rsidR="00A24444" w:rsidRPr="00713644" w:rsidRDefault="00A24444" w:rsidP="00195DCB">
      <w:pPr>
        <w:numPr>
          <w:ilvl w:val="4"/>
          <w:numId w:val="25"/>
        </w:numPr>
        <w:ind w:left="3686" w:hanging="992"/>
        <w:rPr>
          <w:b/>
          <w:sz w:val="20"/>
          <w:highlight w:val="lightGray"/>
          <w:lang w:val="es-MX"/>
        </w:rPr>
      </w:pPr>
      <w:r w:rsidRPr="00713644">
        <w:rPr>
          <w:sz w:val="20"/>
          <w:highlight w:val="lightGray"/>
          <w:lang w:eastAsia="en-US"/>
        </w:rPr>
        <w:t xml:space="preserve">El sistema continúa en el </w:t>
      </w:r>
      <w:hyperlink w:anchor="paso12_5_AO01" w:history="1">
        <w:r w:rsidRPr="00713644">
          <w:rPr>
            <w:rStyle w:val="Hipervnculo"/>
            <w:b/>
            <w:sz w:val="20"/>
            <w:highlight w:val="lightGray"/>
            <w:lang w:eastAsia="en-US"/>
          </w:rPr>
          <w:t xml:space="preserve">paso </w:t>
        </w:r>
        <w:r w:rsidR="00713644" w:rsidRPr="00713644">
          <w:rPr>
            <w:rStyle w:val="Hipervnculo"/>
            <w:b/>
            <w:sz w:val="20"/>
            <w:highlight w:val="lightGray"/>
            <w:lang w:eastAsia="en-US"/>
          </w:rPr>
          <w:t>12</w:t>
        </w:r>
        <w:r w:rsidRPr="00713644">
          <w:rPr>
            <w:rStyle w:val="Hipervnculo"/>
            <w:b/>
            <w:sz w:val="20"/>
            <w:highlight w:val="lightGray"/>
            <w:lang w:eastAsia="en-US"/>
          </w:rPr>
          <w:t>.5</w:t>
        </w:r>
      </w:hyperlink>
      <w:r w:rsidRPr="00713644">
        <w:rPr>
          <w:sz w:val="20"/>
          <w:highlight w:val="lightGray"/>
          <w:lang w:eastAsia="en-US"/>
        </w:rPr>
        <w:t xml:space="preserve"> del </w:t>
      </w:r>
      <w:r w:rsidRPr="00713644">
        <w:rPr>
          <w:sz w:val="20"/>
          <w:szCs w:val="20"/>
          <w:highlight w:val="lightGray"/>
        </w:rPr>
        <w:t>flujo alterno opcional</w:t>
      </w:r>
      <w:r w:rsidRPr="00713644">
        <w:rPr>
          <w:b/>
          <w:sz w:val="20"/>
          <w:szCs w:val="20"/>
          <w:highlight w:val="lightGray"/>
        </w:rPr>
        <w:t xml:space="preserve"> </w:t>
      </w:r>
      <w:hyperlink r:id="rId99" w:anchor="AO01" w:history="1">
        <w:r w:rsidR="00713644" w:rsidRPr="00713644">
          <w:rPr>
            <w:rStyle w:val="Hipervnculo"/>
            <w:b/>
            <w:sz w:val="20"/>
            <w:szCs w:val="20"/>
            <w:highlight w:val="lightGray"/>
            <w:lang w:val="es-MX"/>
          </w:rPr>
          <w:t>AO01 Crear Cambio de Producto</w:t>
        </w:r>
      </w:hyperlink>
    </w:p>
    <w:p w:rsidR="00713644" w:rsidRPr="00713644" w:rsidRDefault="00713644" w:rsidP="00195DCB">
      <w:pPr>
        <w:numPr>
          <w:ilvl w:val="3"/>
          <w:numId w:val="25"/>
        </w:numPr>
        <w:ind w:left="2694" w:hanging="850"/>
        <w:rPr>
          <w:b/>
          <w:sz w:val="20"/>
          <w:highlight w:val="lightGray"/>
          <w:lang w:val="es-MX"/>
        </w:rPr>
      </w:pPr>
      <w:r w:rsidRPr="00713644">
        <w:rPr>
          <w:sz w:val="20"/>
          <w:highlight w:val="lightGray"/>
          <w:lang w:val="es-MX"/>
        </w:rPr>
        <w:t xml:space="preserve">El caso de uso incluye la funcionalidad del caso de uso </w:t>
      </w:r>
      <w:hyperlink r:id="rId100" w:history="1">
        <w:r w:rsidRPr="00713644">
          <w:rPr>
            <w:rStyle w:val="Hipervnculo"/>
            <w:b/>
            <w:sz w:val="20"/>
            <w:szCs w:val="20"/>
            <w:highlight w:val="lightGray"/>
            <w:lang w:val="es-MX"/>
          </w:rPr>
          <w:t>Administrar Inventario Móvil – CUROLGEN13</w:t>
        </w:r>
      </w:hyperlink>
    </w:p>
    <w:p w:rsidR="00713644" w:rsidRPr="00713644" w:rsidRDefault="00713644" w:rsidP="00195DCB">
      <w:pPr>
        <w:numPr>
          <w:ilvl w:val="4"/>
          <w:numId w:val="25"/>
        </w:numPr>
        <w:ind w:left="3686" w:hanging="992"/>
        <w:rPr>
          <w:highlight w:val="lightGray"/>
          <w:lang w:val="es-MX"/>
        </w:rPr>
      </w:pPr>
      <w:r w:rsidRPr="00713644">
        <w:rPr>
          <w:sz w:val="20"/>
          <w:highlight w:val="lightGray"/>
          <w:lang w:val="es-MX"/>
        </w:rPr>
        <w:t>El sistema envía como parámetro la siguiente información:</w:t>
      </w:r>
    </w:p>
    <w:p w:rsidR="00713644" w:rsidRPr="00713644" w:rsidRDefault="00713644" w:rsidP="00195DCB">
      <w:pPr>
        <w:numPr>
          <w:ilvl w:val="5"/>
          <w:numId w:val="25"/>
        </w:numPr>
        <w:ind w:left="4962" w:hanging="1276"/>
        <w:rPr>
          <w:sz w:val="20"/>
          <w:highlight w:val="lightGray"/>
          <w:lang w:val="es-MX"/>
        </w:rPr>
      </w:pPr>
      <w:r w:rsidRPr="00713644">
        <w:rPr>
          <w:sz w:val="20"/>
          <w:szCs w:val="20"/>
          <w:highlight w:val="lightGray"/>
          <w:lang w:val="es-MX"/>
        </w:rPr>
        <w:t>ActualizarInventario</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 xml:space="preserve">ProductoClave = &lt;TransProdDetalle.ProductoClave </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TipoUnidad = &lt;TransProdDetalle.TipoUnidad&gt;</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Cantidad = &lt;TransProdDetalle.Cantidad&gt;</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TipoTransProd = 9</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TipoMovimiento = 2</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AlmacenID = AlmacenID registrado en sesión</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Cancelar = 1</w:t>
      </w:r>
    </w:p>
    <w:p w:rsidR="00713644" w:rsidRPr="00713644" w:rsidRDefault="00713644" w:rsidP="00195DCB">
      <w:pPr>
        <w:numPr>
          <w:ilvl w:val="4"/>
          <w:numId w:val="25"/>
        </w:numPr>
        <w:ind w:left="3686" w:hanging="992"/>
        <w:rPr>
          <w:b/>
          <w:sz w:val="20"/>
          <w:highlight w:val="lightGray"/>
          <w:lang w:val="es-MX"/>
        </w:rPr>
      </w:pPr>
      <w:r w:rsidRPr="00713644">
        <w:rPr>
          <w:sz w:val="20"/>
          <w:highlight w:val="lightGray"/>
          <w:lang w:val="es-MX"/>
        </w:rPr>
        <w:t>El sistema recibe la siguiente información:</w:t>
      </w:r>
    </w:p>
    <w:p w:rsidR="00713644" w:rsidRPr="00713644" w:rsidRDefault="00713644" w:rsidP="00195DCB">
      <w:pPr>
        <w:numPr>
          <w:ilvl w:val="5"/>
          <w:numId w:val="25"/>
        </w:numPr>
        <w:ind w:left="4962" w:hanging="1276"/>
        <w:rPr>
          <w:b/>
          <w:sz w:val="20"/>
          <w:highlight w:val="lightGray"/>
          <w:lang w:val="es-MX"/>
        </w:rPr>
      </w:pPr>
      <w:r w:rsidRPr="00713644">
        <w:rPr>
          <w:sz w:val="20"/>
          <w:szCs w:val="20"/>
          <w:highlight w:val="lightGray"/>
          <w:lang w:val="es-MX"/>
        </w:rPr>
        <w:t>OP_Verdadero</w:t>
      </w:r>
    </w:p>
    <w:p w:rsidR="007432C3" w:rsidRDefault="007432C3"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EB5B68" w:rsidRPr="00BD63DC" w:rsidRDefault="007432C3" w:rsidP="00195DCB">
      <w:pPr>
        <w:numPr>
          <w:ilvl w:val="3"/>
          <w:numId w:val="25"/>
        </w:numPr>
        <w:ind w:left="2694" w:hanging="850"/>
        <w:rPr>
          <w:sz w:val="20"/>
          <w:szCs w:val="20"/>
          <w:lang w:val="es-MX"/>
        </w:rPr>
      </w:pPr>
      <w:r>
        <w:rPr>
          <w:sz w:val="20"/>
          <w:szCs w:val="20"/>
          <w:lang w:val="es-MX"/>
        </w:rPr>
        <w:t xml:space="preserve">ImporteTotalProductoRecibido de acuerdo con la regla de negocio </w:t>
      </w:r>
      <w:hyperlink r:id="rId101" w:anchor="RNROLMOV187" w:history="1">
        <w:r w:rsidRPr="00533DC6">
          <w:rPr>
            <w:rStyle w:val="Hipervnculo"/>
            <w:b/>
            <w:sz w:val="20"/>
            <w:szCs w:val="20"/>
            <w:lang w:val="es-MX"/>
          </w:rPr>
          <w:t>RNROLMOV18</w:t>
        </w:r>
        <w:r>
          <w:rPr>
            <w:rStyle w:val="Hipervnculo"/>
            <w:b/>
            <w:sz w:val="20"/>
            <w:szCs w:val="20"/>
            <w:lang w:val="es-MX"/>
          </w:rPr>
          <w:t>7</w:t>
        </w:r>
        <w:r w:rsidRPr="00533DC6">
          <w:rPr>
            <w:rStyle w:val="Hipervnculo"/>
            <w:b/>
            <w:sz w:val="20"/>
            <w:szCs w:val="20"/>
            <w:lang w:val="es-MX"/>
          </w:rPr>
          <w:t xml:space="preserve"> </w:t>
        </w:r>
        <w:r>
          <w:rPr>
            <w:rStyle w:val="Hipervnculo"/>
            <w:b/>
            <w:sz w:val="20"/>
            <w:szCs w:val="20"/>
            <w:lang w:val="es-MX"/>
          </w:rPr>
          <w:t>Decrementar</w:t>
        </w:r>
        <w:r w:rsidRPr="00533DC6">
          <w:rPr>
            <w:rStyle w:val="Hipervnculo"/>
            <w:b/>
            <w:sz w:val="20"/>
            <w:szCs w:val="20"/>
            <w:lang w:val="es-MX"/>
          </w:rPr>
          <w:t xml:space="preserve"> Importe Total del Producto Recibido </w:t>
        </w:r>
        <w:r>
          <w:rPr>
            <w:rStyle w:val="Hipervnculo"/>
            <w:b/>
            <w:sz w:val="20"/>
            <w:szCs w:val="20"/>
            <w:lang w:val="es-MX"/>
          </w:rPr>
          <w:t xml:space="preserve">o Entregado </w:t>
        </w:r>
        <w:r w:rsidRPr="00533DC6">
          <w:rPr>
            <w:rStyle w:val="Hipervnculo"/>
            <w:b/>
            <w:sz w:val="20"/>
            <w:szCs w:val="20"/>
            <w:lang w:val="es-MX"/>
          </w:rPr>
          <w:t>en el Cambio de Productos</w:t>
        </w:r>
      </w:hyperlink>
    </w:p>
    <w:p w:rsidR="00BD63DC" w:rsidRPr="002B52E3" w:rsidRDefault="00BD63DC" w:rsidP="00195DCB">
      <w:pPr>
        <w:numPr>
          <w:ilvl w:val="2"/>
          <w:numId w:val="25"/>
        </w:numPr>
        <w:ind w:left="1843" w:hanging="850"/>
        <w:rPr>
          <w:rStyle w:val="Hipervnculo"/>
          <w:highlight w:val="lightGray"/>
        </w:rPr>
      </w:pPr>
      <w:r w:rsidRPr="002B52E3">
        <w:rPr>
          <w:rStyle w:val="Hipervnculo"/>
          <w:color w:val="auto"/>
          <w:sz w:val="20"/>
          <w:highlight w:val="lightGray"/>
          <w:u w:val="none"/>
          <w:lang w:val="es-MX"/>
        </w:rPr>
        <w:t xml:space="preserve">El caso de uso incluye la funcionalidad del caso de uso </w:t>
      </w:r>
      <w:hyperlink r:id="rId102" w:history="1">
        <w:r w:rsidRPr="002B52E3">
          <w:rPr>
            <w:rStyle w:val="Hipervnculo"/>
            <w:b/>
            <w:sz w:val="20"/>
            <w:highlight w:val="lightGray"/>
            <w:lang w:val="es-MX"/>
          </w:rPr>
          <w:t>Administrar Detalle de la Transacción – CUROLGEN06</w:t>
        </w:r>
      </w:hyperlink>
    </w:p>
    <w:p w:rsidR="00BD63DC" w:rsidRPr="002B52E3" w:rsidRDefault="00BD63DC" w:rsidP="00195DCB">
      <w:pPr>
        <w:numPr>
          <w:ilvl w:val="3"/>
          <w:numId w:val="25"/>
        </w:numPr>
        <w:ind w:left="2694" w:hanging="850"/>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BD63DC" w:rsidRPr="002B52E3" w:rsidRDefault="00BD63DC" w:rsidP="00195DCB">
      <w:pPr>
        <w:numPr>
          <w:ilvl w:val="4"/>
          <w:numId w:val="25"/>
        </w:numPr>
        <w:ind w:left="3686" w:hanging="992"/>
        <w:rPr>
          <w:rStyle w:val="Hipervnculo"/>
          <w:b/>
          <w:sz w:val="20"/>
          <w:szCs w:val="20"/>
          <w:highlight w:val="lightGray"/>
          <w:lang w:val="es-MX"/>
        </w:rPr>
      </w:pPr>
      <w:r w:rsidRPr="002B52E3">
        <w:rPr>
          <w:sz w:val="20"/>
          <w:highlight w:val="lightGray"/>
          <w:lang w:val="es-MX"/>
        </w:rPr>
        <w:t>ActualizarDetalleCambio</w:t>
      </w:r>
    </w:p>
    <w:p w:rsidR="00BD63DC" w:rsidRPr="002B52E3" w:rsidRDefault="00BD63DC" w:rsidP="00195DCB">
      <w:pPr>
        <w:numPr>
          <w:ilvl w:val="5"/>
          <w:numId w:val="25"/>
        </w:numPr>
        <w:ind w:left="4962" w:hanging="1276"/>
        <w:rPr>
          <w:highlight w:val="lightGray"/>
        </w:rPr>
      </w:pPr>
      <w:r w:rsidRPr="002B52E3">
        <w:rPr>
          <w:sz w:val="20"/>
          <w:highlight w:val="lightGray"/>
          <w:lang w:val="es-MX"/>
        </w:rPr>
        <w:t>TransProdDetalle = TransProdDetalle (objeto registrado en el ArregloTransProdDetalleEntrada</w:t>
      </w:r>
    </w:p>
    <w:p w:rsidR="00BD63DC" w:rsidRPr="002B52E3" w:rsidRDefault="00BD63DC" w:rsidP="00195DCB">
      <w:pPr>
        <w:numPr>
          <w:ilvl w:val="5"/>
          <w:numId w:val="25"/>
        </w:numPr>
        <w:ind w:left="4962" w:hanging="1276"/>
        <w:rPr>
          <w:sz w:val="20"/>
          <w:szCs w:val="20"/>
          <w:highlight w:val="lightGray"/>
        </w:rPr>
      </w:pPr>
      <w:r w:rsidRPr="002B52E3">
        <w:rPr>
          <w:sz w:val="20"/>
          <w:szCs w:val="20"/>
          <w:highlight w:val="lightGray"/>
        </w:rPr>
        <w:t>Cantidad = Cantidad (objeto Productos)</w:t>
      </w:r>
    </w:p>
    <w:p w:rsidR="00BD63DC" w:rsidRPr="002B52E3" w:rsidRDefault="00BD63DC" w:rsidP="00195DCB">
      <w:pPr>
        <w:numPr>
          <w:ilvl w:val="3"/>
          <w:numId w:val="25"/>
        </w:numPr>
        <w:ind w:left="2694" w:hanging="850"/>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BD63DC" w:rsidRPr="002B52E3" w:rsidRDefault="00BD63DC" w:rsidP="00195DCB">
      <w:pPr>
        <w:numPr>
          <w:ilvl w:val="4"/>
          <w:numId w:val="25"/>
        </w:numPr>
        <w:ind w:left="3686" w:hanging="992"/>
        <w:rPr>
          <w:sz w:val="20"/>
          <w:szCs w:val="20"/>
          <w:highlight w:val="lightGray"/>
        </w:rPr>
      </w:pPr>
      <w:r w:rsidRPr="002B52E3">
        <w:rPr>
          <w:sz w:val="20"/>
          <w:szCs w:val="20"/>
          <w:highlight w:val="lightGray"/>
        </w:rPr>
        <w:t>TransProdDetalle</w:t>
      </w:r>
    </w:p>
    <w:p w:rsidR="00BD63DC" w:rsidRPr="002B52E3" w:rsidRDefault="00BD63DC" w:rsidP="00195DCB">
      <w:pPr>
        <w:numPr>
          <w:ilvl w:val="3"/>
          <w:numId w:val="25"/>
        </w:numPr>
        <w:ind w:left="2694" w:hanging="850"/>
        <w:rPr>
          <w:highlight w:val="lightGray"/>
          <w:lang w:val="es-MX"/>
        </w:rPr>
      </w:pPr>
      <w:r w:rsidRPr="002B52E3">
        <w:rPr>
          <w:sz w:val="20"/>
          <w:highlight w:val="lightGray"/>
          <w:lang w:val="es-MX"/>
        </w:rPr>
        <w:t>El sistema actualiza la información del objeto recibido dentro del arreglo:</w:t>
      </w:r>
    </w:p>
    <w:p w:rsidR="00BD63DC" w:rsidRPr="002B52E3" w:rsidRDefault="00BD63DC" w:rsidP="00195DCB">
      <w:pPr>
        <w:numPr>
          <w:ilvl w:val="4"/>
          <w:numId w:val="25"/>
        </w:numPr>
        <w:ind w:left="3686" w:hanging="992"/>
        <w:rPr>
          <w:b/>
          <w:highlight w:val="lightGray"/>
          <w:lang w:val="es-MX"/>
        </w:rPr>
      </w:pPr>
      <w:r w:rsidRPr="002B52E3">
        <w:rPr>
          <w:b/>
          <w:sz w:val="20"/>
          <w:highlight w:val="lightGray"/>
          <w:lang w:val="es-MX"/>
        </w:rPr>
        <w:t>ArregloTransProdDetalleEntrada</w:t>
      </w:r>
    </w:p>
    <w:p w:rsidR="00AD4CD0" w:rsidRPr="002B52E3" w:rsidRDefault="00BD63DC" w:rsidP="00195DCB">
      <w:pPr>
        <w:numPr>
          <w:ilvl w:val="5"/>
          <w:numId w:val="25"/>
        </w:numPr>
        <w:ind w:left="4962" w:hanging="1276"/>
        <w:rPr>
          <w:rStyle w:val="Hipervnculo"/>
          <w:strike/>
          <w:color w:val="auto"/>
          <w:highlight w:val="lightGray"/>
          <w:u w:val="none"/>
          <w:lang w:val="es-MX"/>
        </w:rPr>
      </w:pPr>
      <w:r w:rsidRPr="002B52E3">
        <w:rPr>
          <w:sz w:val="20"/>
          <w:highlight w:val="lightGray"/>
          <w:lang w:val="es-MX"/>
        </w:rPr>
        <w:t>TransProdDetalle</w:t>
      </w:r>
    </w:p>
    <w:p w:rsidR="00BD63DC" w:rsidRPr="002B52E3" w:rsidRDefault="00BD63DC" w:rsidP="00195DCB">
      <w:pPr>
        <w:numPr>
          <w:ilvl w:val="2"/>
          <w:numId w:val="25"/>
        </w:numPr>
        <w:ind w:left="1843" w:hanging="850"/>
        <w:rPr>
          <w:highlight w:val="lightGray"/>
          <w:lang w:val="es-MX"/>
        </w:rPr>
      </w:pPr>
      <w:r w:rsidRPr="002B52E3">
        <w:rPr>
          <w:sz w:val="20"/>
          <w:highlight w:val="lightGray"/>
          <w:lang w:val="es-MX"/>
        </w:rPr>
        <w:t>El sistema actualiza el objeto Productos con la siguiente información para el producto actual:</w:t>
      </w:r>
    </w:p>
    <w:p w:rsidR="00BD63DC" w:rsidRPr="002B52E3" w:rsidRDefault="00BD63DC" w:rsidP="00195DCB">
      <w:pPr>
        <w:numPr>
          <w:ilvl w:val="3"/>
          <w:numId w:val="25"/>
        </w:numPr>
        <w:ind w:left="2694" w:hanging="850"/>
        <w:rPr>
          <w:b/>
          <w:highlight w:val="lightGray"/>
          <w:lang w:val="es-MX"/>
        </w:rPr>
      </w:pPr>
      <w:r w:rsidRPr="002B52E3">
        <w:rPr>
          <w:b/>
          <w:sz w:val="20"/>
          <w:highlight w:val="lightGray"/>
          <w:lang w:val="es-MX"/>
        </w:rPr>
        <w:t>Productos</w:t>
      </w:r>
    </w:p>
    <w:p w:rsidR="00BD63DC" w:rsidRPr="002B52E3" w:rsidRDefault="00BD63DC" w:rsidP="00195DCB">
      <w:pPr>
        <w:numPr>
          <w:ilvl w:val="4"/>
          <w:numId w:val="25"/>
        </w:numPr>
        <w:ind w:left="3686" w:hanging="992"/>
        <w:rPr>
          <w:highlight w:val="lightGray"/>
          <w:lang w:val="es-MX"/>
        </w:rPr>
      </w:pPr>
      <w:r w:rsidRPr="002B52E3">
        <w:rPr>
          <w:sz w:val="20"/>
          <w:highlight w:val="lightGray"/>
          <w:lang w:val="es-MX"/>
        </w:rPr>
        <w:t xml:space="preserve">Total de acuerdo con la regla de negocio </w:t>
      </w:r>
      <w:hyperlink r:id="rId103" w:anchor="RNWEB296" w:history="1">
        <w:r w:rsidRPr="002B52E3">
          <w:rPr>
            <w:rStyle w:val="Hipervnculo"/>
            <w:b/>
            <w:sz w:val="20"/>
            <w:highlight w:val="lightGray"/>
          </w:rPr>
          <w:t>RNWEB296 Total de Cantidad por Precio</w:t>
        </w:r>
      </w:hyperlink>
    </w:p>
    <w:p w:rsidR="00BD63DC" w:rsidRPr="002B52E3" w:rsidRDefault="00BD63DC" w:rsidP="00195DCB">
      <w:pPr>
        <w:numPr>
          <w:ilvl w:val="2"/>
          <w:numId w:val="25"/>
        </w:numPr>
        <w:ind w:left="1843" w:hanging="850"/>
        <w:rPr>
          <w:highlight w:val="lightGray"/>
          <w:lang w:val="es-MX"/>
        </w:rPr>
      </w:pPr>
      <w:r w:rsidRPr="002B52E3">
        <w:rPr>
          <w:sz w:val="20"/>
          <w:highlight w:val="lightGray"/>
          <w:lang w:val="es-MX"/>
        </w:rPr>
        <w:t xml:space="preserve">El caso de uso incluye la funcionalidad del caso de uso </w:t>
      </w:r>
      <w:hyperlink r:id="rId104" w:history="1">
        <w:r w:rsidRPr="002B52E3">
          <w:rPr>
            <w:rStyle w:val="Hipervnculo"/>
            <w:b/>
            <w:sz w:val="20"/>
            <w:highlight w:val="lightGray"/>
            <w:lang w:val="es-MX"/>
          </w:rPr>
          <w:t>Administrar Transacción – CUROLGEN05</w:t>
        </w:r>
      </w:hyperlink>
    </w:p>
    <w:p w:rsidR="00BD63DC" w:rsidRPr="002B52E3" w:rsidRDefault="00BD63DC" w:rsidP="00195DCB">
      <w:pPr>
        <w:numPr>
          <w:ilvl w:val="3"/>
          <w:numId w:val="25"/>
        </w:numPr>
        <w:ind w:left="2694" w:hanging="850"/>
        <w:rPr>
          <w:highlight w:val="lightGray"/>
          <w:lang w:val="es-MX"/>
        </w:rPr>
      </w:pPr>
      <w:r w:rsidRPr="002B52E3">
        <w:rPr>
          <w:sz w:val="20"/>
          <w:szCs w:val="20"/>
          <w:highlight w:val="lightGray"/>
          <w:lang w:val="es-MX"/>
        </w:rPr>
        <w:t>El</w:t>
      </w:r>
      <w:r w:rsidRPr="002B52E3">
        <w:rPr>
          <w:sz w:val="20"/>
          <w:highlight w:val="lightGray"/>
          <w:lang w:val="es-MX"/>
        </w:rPr>
        <w:t xml:space="preserve"> sistema envía como parámetro la siguiente información:</w:t>
      </w:r>
    </w:p>
    <w:p w:rsidR="00BD63DC" w:rsidRPr="002B52E3" w:rsidRDefault="00BD63DC" w:rsidP="00195DCB">
      <w:pPr>
        <w:numPr>
          <w:ilvl w:val="4"/>
          <w:numId w:val="25"/>
        </w:numPr>
        <w:ind w:left="3686" w:hanging="992"/>
        <w:rPr>
          <w:highlight w:val="lightGray"/>
          <w:lang w:val="es-MX"/>
        </w:rPr>
      </w:pPr>
      <w:r w:rsidRPr="002B52E3">
        <w:rPr>
          <w:sz w:val="20"/>
          <w:highlight w:val="lightGray"/>
          <w:lang w:val="es-MX"/>
        </w:rPr>
        <w:t>CalcularTotalesTransaccion</w:t>
      </w:r>
    </w:p>
    <w:p w:rsidR="00BD63DC" w:rsidRPr="002B52E3" w:rsidRDefault="00BD63DC" w:rsidP="00195DCB">
      <w:pPr>
        <w:numPr>
          <w:ilvl w:val="5"/>
          <w:numId w:val="25"/>
        </w:numPr>
        <w:ind w:left="4962" w:hanging="1276"/>
        <w:rPr>
          <w:highlight w:val="lightGray"/>
          <w:lang w:val="es-MX"/>
        </w:rPr>
      </w:pPr>
      <w:r w:rsidRPr="002B52E3">
        <w:rPr>
          <w:sz w:val="20"/>
          <w:highlight w:val="lightGray"/>
          <w:lang w:val="es-MX"/>
        </w:rPr>
        <w:t>TransProd  = &lt;TransProdEntrada&gt; registrado en sesión (objeto TransProdEntrada)</w:t>
      </w:r>
    </w:p>
    <w:p w:rsidR="00BD63DC" w:rsidRPr="002B52E3" w:rsidRDefault="00BD63DC" w:rsidP="00195DCB">
      <w:pPr>
        <w:numPr>
          <w:ilvl w:val="3"/>
          <w:numId w:val="25"/>
        </w:numPr>
        <w:ind w:left="2694" w:hanging="850"/>
        <w:rPr>
          <w:highlight w:val="lightGray"/>
          <w:lang w:val="es-MX"/>
        </w:rPr>
      </w:pPr>
      <w:r w:rsidRPr="002B52E3">
        <w:rPr>
          <w:sz w:val="20"/>
          <w:highlight w:val="lightGray"/>
          <w:lang w:val="es-MX"/>
        </w:rPr>
        <w:t>El sistema recibe como parámetro la siguiente información:</w:t>
      </w:r>
    </w:p>
    <w:p w:rsidR="00BD63DC" w:rsidRPr="002B52E3" w:rsidRDefault="00BD63DC" w:rsidP="00195DCB">
      <w:pPr>
        <w:numPr>
          <w:ilvl w:val="4"/>
          <w:numId w:val="25"/>
        </w:numPr>
        <w:ind w:left="3686" w:hanging="992"/>
        <w:rPr>
          <w:rFonts w:cs="Arial"/>
          <w:sz w:val="20"/>
          <w:szCs w:val="20"/>
          <w:highlight w:val="lightGray"/>
        </w:rPr>
      </w:pPr>
      <w:r w:rsidRPr="002B52E3">
        <w:rPr>
          <w:sz w:val="20"/>
          <w:highlight w:val="lightGray"/>
          <w:lang w:val="es-MX"/>
        </w:rPr>
        <w:t>TransProd</w:t>
      </w:r>
    </w:p>
    <w:p w:rsidR="00BD63DC" w:rsidRPr="002B52E3" w:rsidRDefault="00BD63DC" w:rsidP="00195DCB">
      <w:pPr>
        <w:numPr>
          <w:ilvl w:val="3"/>
          <w:numId w:val="25"/>
        </w:numPr>
        <w:ind w:left="2694" w:hanging="850"/>
        <w:rPr>
          <w:rFonts w:cs="Arial"/>
          <w:sz w:val="20"/>
          <w:szCs w:val="20"/>
          <w:highlight w:val="lightGray"/>
        </w:rPr>
      </w:pPr>
      <w:r w:rsidRPr="002B52E3">
        <w:rPr>
          <w:rFonts w:cs="Arial"/>
          <w:sz w:val="20"/>
          <w:szCs w:val="20"/>
          <w:highlight w:val="lightGray"/>
        </w:rPr>
        <w:t>El sistema actualiza la información del objeto registrado en sesión:</w:t>
      </w:r>
    </w:p>
    <w:p w:rsidR="00BD63DC" w:rsidRPr="002B52E3" w:rsidRDefault="00BD63DC" w:rsidP="00195DCB">
      <w:pPr>
        <w:numPr>
          <w:ilvl w:val="4"/>
          <w:numId w:val="25"/>
        </w:numPr>
        <w:ind w:left="3686" w:hanging="992"/>
        <w:rPr>
          <w:sz w:val="20"/>
          <w:szCs w:val="20"/>
          <w:highlight w:val="lightGray"/>
          <w:lang w:val="es-MX"/>
        </w:rPr>
      </w:pPr>
      <w:r w:rsidRPr="002B52E3">
        <w:rPr>
          <w:rFonts w:cs="Arial"/>
          <w:sz w:val="20"/>
          <w:szCs w:val="20"/>
          <w:highlight w:val="lightGray"/>
        </w:rPr>
        <w:t>TransProdEntrada</w:t>
      </w:r>
    </w:p>
    <w:p w:rsidR="00BD63DC" w:rsidRPr="002B52E3" w:rsidRDefault="00BD63DC" w:rsidP="00195DCB">
      <w:pPr>
        <w:numPr>
          <w:ilvl w:val="2"/>
          <w:numId w:val="25"/>
        </w:numPr>
        <w:ind w:left="1843" w:hanging="850"/>
        <w:rPr>
          <w:sz w:val="20"/>
          <w:szCs w:val="20"/>
          <w:highlight w:val="lightGray"/>
          <w:lang w:val="es-MX"/>
        </w:rPr>
      </w:pPr>
      <w:r w:rsidRPr="002B52E3">
        <w:rPr>
          <w:sz w:val="20"/>
          <w:szCs w:val="20"/>
          <w:highlight w:val="lightGray"/>
          <w:lang w:val="es-MX"/>
        </w:rPr>
        <w:t xml:space="preserve">Si &lt;ya se tiene registrado un motivo en sesión&gt; y </w:t>
      </w:r>
      <w:r w:rsidRPr="002B52E3">
        <w:rPr>
          <w:sz w:val="20"/>
          <w:highlight w:val="lightGray"/>
          <w:lang w:val="es-MX"/>
        </w:rPr>
        <w:t xml:space="preserve">si &lt;NO se trata del módulo de Preventa de acuerdo con la regla de negocio </w:t>
      </w:r>
      <w:hyperlink r:id="rId105" w:anchor="RNGEN171" w:history="1">
        <w:r w:rsidRPr="002B52E3">
          <w:rPr>
            <w:rStyle w:val="Hipervnculo"/>
            <w:rFonts w:cs="Arial"/>
            <w:b/>
            <w:sz w:val="20"/>
            <w:szCs w:val="20"/>
            <w:highlight w:val="lightGray"/>
          </w:rPr>
          <w:t>RNGEN171 Información en Sesión</w:t>
        </w:r>
      </w:hyperlink>
      <w:r w:rsidRPr="002B52E3">
        <w:rPr>
          <w:sz w:val="20"/>
          <w:highlight w:val="lightGray"/>
          <w:lang w:val="es-MX"/>
        </w:rPr>
        <w:t>&gt;</w:t>
      </w:r>
    </w:p>
    <w:p w:rsidR="00BD63DC" w:rsidRPr="002B52E3" w:rsidRDefault="00BD63DC" w:rsidP="00195DCB">
      <w:pPr>
        <w:numPr>
          <w:ilvl w:val="3"/>
          <w:numId w:val="25"/>
        </w:numPr>
        <w:ind w:left="2694" w:hanging="850"/>
        <w:rPr>
          <w:rStyle w:val="Hipervnculo"/>
          <w:highlight w:val="lightGray"/>
        </w:rPr>
      </w:pPr>
      <w:r w:rsidRPr="002B52E3">
        <w:rPr>
          <w:rStyle w:val="Hipervnculo"/>
          <w:color w:val="auto"/>
          <w:sz w:val="20"/>
          <w:szCs w:val="20"/>
          <w:highlight w:val="lightGray"/>
          <w:u w:val="none"/>
          <w:lang w:val="es-MX"/>
        </w:rPr>
        <w:t xml:space="preserve">El caso de uso </w:t>
      </w:r>
      <w:r w:rsidRPr="002B52E3">
        <w:rPr>
          <w:sz w:val="20"/>
          <w:szCs w:val="20"/>
          <w:highlight w:val="lightGray"/>
        </w:rPr>
        <w:t>incluye</w:t>
      </w:r>
      <w:r w:rsidRPr="002B52E3">
        <w:rPr>
          <w:rStyle w:val="Hipervnculo"/>
          <w:color w:val="auto"/>
          <w:sz w:val="20"/>
          <w:szCs w:val="20"/>
          <w:highlight w:val="lightGray"/>
          <w:u w:val="none"/>
          <w:lang w:val="es-MX"/>
        </w:rPr>
        <w:t xml:space="preserve"> la funcionalidad del caso de uso </w:t>
      </w:r>
      <w:hyperlink r:id="rId106" w:history="1">
        <w:r w:rsidRPr="002B52E3">
          <w:rPr>
            <w:rStyle w:val="Hipervnculo"/>
            <w:b/>
            <w:sz w:val="20"/>
            <w:szCs w:val="20"/>
            <w:highlight w:val="lightGray"/>
            <w:lang w:val="es-MX"/>
          </w:rPr>
          <w:t>Administrar Detalle de la Transacción – CUROLGEN06</w:t>
        </w:r>
      </w:hyperlink>
    </w:p>
    <w:p w:rsidR="00BD63DC" w:rsidRPr="002B52E3" w:rsidRDefault="00BD63DC" w:rsidP="00195DCB">
      <w:pPr>
        <w:numPr>
          <w:ilvl w:val="4"/>
          <w:numId w:val="25"/>
        </w:numPr>
        <w:ind w:left="3686" w:hanging="992"/>
        <w:rPr>
          <w:rStyle w:val="Hipervnculo"/>
          <w:color w:val="auto"/>
          <w:sz w:val="20"/>
          <w:szCs w:val="20"/>
          <w:highlight w:val="lightGray"/>
          <w:u w:val="none"/>
          <w:lang w:val="es-MX"/>
        </w:rPr>
      </w:pPr>
      <w:r w:rsidRPr="002B52E3">
        <w:rPr>
          <w:rStyle w:val="Hipervnculo"/>
          <w:color w:val="auto"/>
          <w:sz w:val="20"/>
          <w:szCs w:val="20"/>
          <w:highlight w:val="lightGray"/>
          <w:u w:val="none"/>
          <w:lang w:val="es-MX"/>
        </w:rPr>
        <w:lastRenderedPageBreak/>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BD63DC" w:rsidRPr="002B52E3" w:rsidRDefault="00BD63DC" w:rsidP="00195DCB">
      <w:pPr>
        <w:numPr>
          <w:ilvl w:val="5"/>
          <w:numId w:val="25"/>
        </w:numPr>
        <w:ind w:left="4962" w:hanging="1276"/>
        <w:rPr>
          <w:rStyle w:val="Hipervnculo"/>
          <w:b/>
          <w:sz w:val="20"/>
          <w:szCs w:val="20"/>
          <w:highlight w:val="lightGray"/>
          <w:lang w:val="es-MX"/>
        </w:rPr>
      </w:pPr>
      <w:r w:rsidRPr="002B52E3">
        <w:rPr>
          <w:sz w:val="20"/>
          <w:szCs w:val="20"/>
          <w:highlight w:val="lightGray"/>
          <w:lang w:val="es-MX"/>
        </w:rPr>
        <w:t>ActualizarTipoMotivoTransaccion</w:t>
      </w:r>
    </w:p>
    <w:p w:rsidR="00BD63DC" w:rsidRPr="002B52E3" w:rsidRDefault="00BD63DC" w:rsidP="00195DCB">
      <w:pPr>
        <w:numPr>
          <w:ilvl w:val="6"/>
          <w:numId w:val="25"/>
        </w:numPr>
        <w:ind w:left="6379" w:hanging="1417"/>
        <w:rPr>
          <w:highlight w:val="lightGray"/>
        </w:rPr>
      </w:pPr>
      <w:r w:rsidRPr="002B52E3">
        <w:rPr>
          <w:sz w:val="20"/>
          <w:szCs w:val="20"/>
          <w:highlight w:val="lightGray"/>
          <w:lang w:val="es-MX"/>
        </w:rPr>
        <w:t>TransProdDetalle = TransProdDetalle</w:t>
      </w:r>
      <w:r w:rsidRPr="002B52E3">
        <w:rPr>
          <w:sz w:val="20"/>
          <w:szCs w:val="20"/>
          <w:highlight w:val="lightGray"/>
        </w:rPr>
        <w:t xml:space="preserve"> (objeto registrado en el ArregloTransProdDetalleEntrada)</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TipoMotivo = TipoMotivo registrado en sesión</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TipoTransProd = TransProdEntrada.Tipo (objeto TransProdEntrada)</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Cantidad = Cantidad (objeto Productos)</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Cancelar = 0</w:t>
      </w:r>
    </w:p>
    <w:p w:rsidR="00BD63DC" w:rsidRPr="002B52E3" w:rsidRDefault="00BD63DC" w:rsidP="00195DCB">
      <w:pPr>
        <w:numPr>
          <w:ilvl w:val="4"/>
          <w:numId w:val="25"/>
        </w:numPr>
        <w:ind w:left="3686" w:hanging="992"/>
        <w:rPr>
          <w:rStyle w:val="Hipervnculo"/>
          <w:color w:val="auto"/>
          <w:highlight w:val="lightGray"/>
          <w:u w:val="none"/>
        </w:rPr>
      </w:pPr>
      <w:r w:rsidRPr="002B52E3">
        <w:rPr>
          <w:rStyle w:val="Hipervnculo"/>
          <w:color w:val="auto"/>
          <w:sz w:val="20"/>
          <w:szCs w:val="20"/>
          <w:highlight w:val="lightGray"/>
          <w:u w:val="none"/>
          <w:lang w:val="es-MX"/>
        </w:rPr>
        <w:t>El sistema recibe como parámetro la siguiente información:</w:t>
      </w:r>
    </w:p>
    <w:p w:rsidR="00BD63DC" w:rsidRPr="002B52E3" w:rsidRDefault="00BD63DC" w:rsidP="00195DCB">
      <w:pPr>
        <w:numPr>
          <w:ilvl w:val="5"/>
          <w:numId w:val="25"/>
        </w:numPr>
        <w:ind w:left="4962" w:hanging="1276"/>
        <w:rPr>
          <w:highlight w:val="lightGray"/>
        </w:rPr>
      </w:pPr>
      <w:r w:rsidRPr="002B52E3">
        <w:rPr>
          <w:sz w:val="20"/>
          <w:szCs w:val="20"/>
          <w:highlight w:val="lightGray"/>
          <w:lang w:val="es-MX"/>
        </w:rPr>
        <w:t>TransProdDetalle</w:t>
      </w:r>
    </w:p>
    <w:p w:rsidR="00BD63DC" w:rsidRPr="002B52E3" w:rsidRDefault="00BD63DC" w:rsidP="00195DCB">
      <w:pPr>
        <w:numPr>
          <w:ilvl w:val="4"/>
          <w:numId w:val="25"/>
        </w:numPr>
        <w:ind w:left="3686" w:hanging="992"/>
        <w:rPr>
          <w:sz w:val="20"/>
          <w:szCs w:val="20"/>
          <w:highlight w:val="lightGray"/>
          <w:lang w:val="es-MX"/>
        </w:rPr>
      </w:pPr>
      <w:r w:rsidRPr="002B52E3">
        <w:rPr>
          <w:sz w:val="20"/>
          <w:szCs w:val="20"/>
          <w:highlight w:val="lightGray"/>
          <w:lang w:val="es-MX"/>
        </w:rPr>
        <w:t>El sistema actualiza la información del objeto recibido dentro del arreglo:</w:t>
      </w:r>
    </w:p>
    <w:p w:rsidR="00BD63DC" w:rsidRPr="002B52E3" w:rsidRDefault="00BD63DC" w:rsidP="00195DCB">
      <w:pPr>
        <w:numPr>
          <w:ilvl w:val="5"/>
          <w:numId w:val="25"/>
        </w:numPr>
        <w:ind w:left="4962" w:hanging="1276"/>
        <w:rPr>
          <w:b/>
          <w:sz w:val="20"/>
          <w:szCs w:val="20"/>
          <w:highlight w:val="lightGray"/>
          <w:lang w:val="es-MX"/>
        </w:rPr>
      </w:pPr>
      <w:r w:rsidRPr="002B52E3">
        <w:rPr>
          <w:rStyle w:val="Hipervnculo"/>
          <w:b/>
          <w:color w:val="auto"/>
          <w:sz w:val="20"/>
          <w:szCs w:val="20"/>
          <w:highlight w:val="lightGray"/>
          <w:u w:val="none"/>
        </w:rPr>
        <w:t>ArregloTransProdDetalleEntrada</w:t>
      </w:r>
    </w:p>
    <w:p w:rsidR="00BD63DC" w:rsidRPr="002B52E3" w:rsidRDefault="00BD63DC" w:rsidP="00195DCB">
      <w:pPr>
        <w:numPr>
          <w:ilvl w:val="6"/>
          <w:numId w:val="25"/>
        </w:numPr>
        <w:ind w:left="6379" w:hanging="1417"/>
        <w:rPr>
          <w:rStyle w:val="Hipervnculo"/>
          <w:strike/>
          <w:color w:val="auto"/>
          <w:highlight w:val="lightGray"/>
          <w:u w:val="none"/>
          <w:lang w:val="es-MX"/>
        </w:rPr>
      </w:pPr>
      <w:r w:rsidRPr="002B52E3">
        <w:rPr>
          <w:sz w:val="20"/>
          <w:szCs w:val="20"/>
          <w:highlight w:val="lightGray"/>
          <w:lang w:val="es-MX"/>
        </w:rPr>
        <w:t>TransProdDetalle</w:t>
      </w:r>
    </w:p>
    <w:bookmarkEnd w:id="346"/>
    <w:p w:rsidR="002B52E3" w:rsidRDefault="002B52E3" w:rsidP="00195DCB">
      <w:pPr>
        <w:numPr>
          <w:ilvl w:val="2"/>
          <w:numId w:val="25"/>
        </w:numPr>
        <w:ind w:left="1843" w:hanging="850"/>
        <w:rPr>
          <w:highlight w:val="lightGray"/>
          <w:lang w:val="es-MX"/>
        </w:rPr>
      </w:pPr>
      <w:r>
        <w:rPr>
          <w:sz w:val="20"/>
          <w:highlight w:val="lightGray"/>
          <w:lang w:val="es-MX"/>
        </w:rPr>
        <w:t xml:space="preserve">Si &lt;el parámetro de configuración indica que se tiene activado el Cambio Automático de Producto (CambioAutomatico = 1) de acuerdo con la regla de negocio </w:t>
      </w:r>
      <w:hyperlink r:id="rId107" w:anchor="RNGEN171" w:history="1">
        <w:r>
          <w:rPr>
            <w:rStyle w:val="Hipervnculo"/>
            <w:rFonts w:cs="Arial"/>
            <w:b/>
            <w:sz w:val="20"/>
            <w:szCs w:val="20"/>
            <w:highlight w:val="lightGray"/>
          </w:rPr>
          <w:t>RNGEN171 Información en Sesión</w:t>
        </w:r>
      </w:hyperlink>
      <w:r>
        <w:rPr>
          <w:sz w:val="20"/>
          <w:highlight w:val="lightGray"/>
          <w:lang w:val="es-MX"/>
        </w:rPr>
        <w:t>&gt;</w:t>
      </w:r>
    </w:p>
    <w:p w:rsidR="002B52E3" w:rsidRDefault="002B52E3" w:rsidP="00195DCB">
      <w:pPr>
        <w:numPr>
          <w:ilvl w:val="3"/>
          <w:numId w:val="25"/>
        </w:numPr>
        <w:ind w:left="2694" w:hanging="850"/>
        <w:rPr>
          <w:highlight w:val="lightGray"/>
          <w:lang w:val="es-MX"/>
        </w:rPr>
      </w:pPr>
      <w:r>
        <w:rPr>
          <w:sz w:val="20"/>
          <w:highlight w:val="lightGray"/>
          <w:lang w:val="es-MX"/>
        </w:rPr>
        <w:t xml:space="preserve">El caso de uso incluye la funcionalidad del caso de uso </w:t>
      </w:r>
      <w:hyperlink r:id="rId108" w:history="1">
        <w:r>
          <w:rPr>
            <w:rStyle w:val="Hipervnculo"/>
            <w:b/>
            <w:sz w:val="20"/>
            <w:highlight w:val="lightGray"/>
            <w:lang w:val="es-MX"/>
          </w:rPr>
          <w:t>Administrar Detalle de la Transacción – CUROLGEN06</w:t>
        </w:r>
      </w:hyperlink>
    </w:p>
    <w:p w:rsidR="002B52E3" w:rsidRDefault="002B52E3" w:rsidP="00195DCB">
      <w:pPr>
        <w:numPr>
          <w:ilvl w:val="4"/>
          <w:numId w:val="25"/>
        </w:numPr>
        <w:ind w:left="3770" w:hanging="1077"/>
        <w:rPr>
          <w:highlight w:val="lightGray"/>
          <w:lang w:val="es-MX"/>
        </w:rPr>
      </w:pPr>
      <w:r>
        <w:rPr>
          <w:sz w:val="20"/>
          <w:highlight w:val="lightGray"/>
          <w:lang w:val="es-MX"/>
        </w:rPr>
        <w:t>El sistema envía como parámetro la siguiente información:</w:t>
      </w:r>
    </w:p>
    <w:p w:rsidR="002B52E3" w:rsidRPr="002B52E3" w:rsidRDefault="002B52E3" w:rsidP="00195DCB">
      <w:pPr>
        <w:numPr>
          <w:ilvl w:val="5"/>
          <w:numId w:val="25"/>
        </w:numPr>
        <w:ind w:left="4962" w:hanging="1276"/>
        <w:rPr>
          <w:rStyle w:val="Hipervnculo"/>
          <w:b/>
          <w:sz w:val="20"/>
          <w:szCs w:val="20"/>
          <w:highlight w:val="lightGray"/>
          <w:lang w:val="es-MX"/>
        </w:rPr>
      </w:pPr>
      <w:r w:rsidRPr="002B52E3">
        <w:rPr>
          <w:sz w:val="20"/>
          <w:highlight w:val="lightGray"/>
          <w:lang w:val="es-MX"/>
        </w:rPr>
        <w:t>ActualizarDetalleCambio</w:t>
      </w:r>
    </w:p>
    <w:p w:rsidR="002B52E3" w:rsidRPr="002B52E3" w:rsidRDefault="002B52E3" w:rsidP="00195DCB">
      <w:pPr>
        <w:numPr>
          <w:ilvl w:val="6"/>
          <w:numId w:val="25"/>
        </w:numPr>
        <w:ind w:left="6379" w:hanging="1417"/>
        <w:rPr>
          <w:highlight w:val="lightGray"/>
        </w:rPr>
      </w:pPr>
      <w:r w:rsidRPr="002B52E3">
        <w:rPr>
          <w:sz w:val="20"/>
          <w:highlight w:val="lightGray"/>
          <w:lang w:val="es-MX"/>
        </w:rPr>
        <w:t>TransProdDetalle = TransProdDetalle (objeto registrado en el ArregloTransProdDetalle</w:t>
      </w:r>
      <w:r>
        <w:rPr>
          <w:sz w:val="20"/>
          <w:highlight w:val="lightGray"/>
          <w:lang w:val="es-MX"/>
        </w:rPr>
        <w:t>Salida</w:t>
      </w:r>
    </w:p>
    <w:p w:rsidR="002B52E3" w:rsidRPr="002B52E3" w:rsidRDefault="002B52E3" w:rsidP="00195DCB">
      <w:pPr>
        <w:numPr>
          <w:ilvl w:val="6"/>
          <w:numId w:val="25"/>
        </w:numPr>
        <w:ind w:left="6379" w:hanging="1417"/>
        <w:rPr>
          <w:sz w:val="20"/>
          <w:szCs w:val="20"/>
          <w:highlight w:val="lightGray"/>
        </w:rPr>
      </w:pPr>
      <w:r w:rsidRPr="002B52E3">
        <w:rPr>
          <w:sz w:val="20"/>
          <w:szCs w:val="20"/>
          <w:highlight w:val="lightGray"/>
        </w:rPr>
        <w:t>Cantidad = Cantidad (objeto Productos)</w:t>
      </w:r>
    </w:p>
    <w:p w:rsidR="002B52E3" w:rsidRPr="002B52E3" w:rsidRDefault="002B52E3" w:rsidP="00195DCB">
      <w:pPr>
        <w:numPr>
          <w:ilvl w:val="4"/>
          <w:numId w:val="25"/>
        </w:numPr>
        <w:ind w:left="3770" w:hanging="1077"/>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2B52E3" w:rsidRDefault="002B52E3" w:rsidP="00195DCB">
      <w:pPr>
        <w:numPr>
          <w:ilvl w:val="5"/>
          <w:numId w:val="25"/>
        </w:numPr>
        <w:ind w:left="4962" w:hanging="1276"/>
        <w:rPr>
          <w:highlight w:val="lightGray"/>
          <w:lang w:val="es-MX"/>
        </w:rPr>
      </w:pPr>
      <w:r w:rsidRPr="002B52E3">
        <w:rPr>
          <w:sz w:val="20"/>
          <w:szCs w:val="20"/>
          <w:highlight w:val="lightGray"/>
        </w:rPr>
        <w:t>TransProdDetalle</w:t>
      </w:r>
    </w:p>
    <w:p w:rsidR="002B52E3" w:rsidRDefault="002B52E3" w:rsidP="00195DCB">
      <w:pPr>
        <w:numPr>
          <w:ilvl w:val="4"/>
          <w:numId w:val="25"/>
        </w:numPr>
        <w:ind w:left="3770" w:hanging="1077"/>
        <w:rPr>
          <w:highlight w:val="lightGray"/>
          <w:lang w:val="es-MX"/>
        </w:rPr>
      </w:pPr>
      <w:r>
        <w:rPr>
          <w:sz w:val="20"/>
          <w:highlight w:val="lightGray"/>
          <w:lang w:val="es-MX"/>
        </w:rPr>
        <w:t>El sistema actualiza la información del objeto recibido dentro del arreglo:</w:t>
      </w:r>
    </w:p>
    <w:p w:rsidR="002B52E3" w:rsidRDefault="002B52E3" w:rsidP="00195DCB">
      <w:pPr>
        <w:numPr>
          <w:ilvl w:val="5"/>
          <w:numId w:val="25"/>
        </w:numPr>
        <w:ind w:left="4962" w:hanging="1276"/>
        <w:rPr>
          <w:b/>
          <w:highlight w:val="lightGray"/>
          <w:lang w:val="es-MX"/>
        </w:rPr>
      </w:pPr>
      <w:r>
        <w:rPr>
          <w:b/>
          <w:sz w:val="20"/>
          <w:highlight w:val="lightGray"/>
          <w:lang w:val="es-MX"/>
        </w:rPr>
        <w:t>ArregloTransProdDetalleSalida</w:t>
      </w:r>
    </w:p>
    <w:p w:rsidR="002B52E3" w:rsidRDefault="002B52E3" w:rsidP="00195DCB">
      <w:pPr>
        <w:numPr>
          <w:ilvl w:val="6"/>
          <w:numId w:val="25"/>
        </w:numPr>
        <w:ind w:left="6379" w:hanging="1417"/>
        <w:rPr>
          <w:highlight w:val="lightGray"/>
        </w:rPr>
      </w:pPr>
      <w:r>
        <w:rPr>
          <w:sz w:val="20"/>
          <w:highlight w:val="lightGray"/>
          <w:lang w:val="es-MX"/>
        </w:rPr>
        <w:t>TransProdDetalle</w:t>
      </w:r>
    </w:p>
    <w:p w:rsidR="002B52E3" w:rsidRDefault="002B52E3" w:rsidP="00195DCB">
      <w:pPr>
        <w:numPr>
          <w:ilvl w:val="3"/>
          <w:numId w:val="25"/>
        </w:numPr>
        <w:ind w:left="2694" w:hanging="850"/>
        <w:rPr>
          <w:b/>
          <w:sz w:val="20"/>
          <w:highlight w:val="lightGray"/>
          <w:lang w:val="es-MX"/>
        </w:rPr>
      </w:pPr>
      <w:r>
        <w:rPr>
          <w:sz w:val="20"/>
          <w:highlight w:val="lightGray"/>
          <w:lang w:val="es-MX"/>
        </w:rPr>
        <w:t xml:space="preserve">Si &lt;NO se trata del módulo de Preventa de acuerdo con la regla de negocio </w:t>
      </w:r>
      <w:hyperlink r:id="rId109" w:anchor="RNGEN171" w:history="1">
        <w:r>
          <w:rPr>
            <w:rStyle w:val="Hipervnculo"/>
            <w:rFonts w:cs="Arial"/>
            <w:b/>
            <w:sz w:val="20"/>
            <w:szCs w:val="20"/>
            <w:highlight w:val="lightGray"/>
          </w:rPr>
          <w:t>RNGEN171 Información en Sesión</w:t>
        </w:r>
      </w:hyperlink>
      <w:r>
        <w:rPr>
          <w:sz w:val="20"/>
          <w:highlight w:val="lightGray"/>
          <w:lang w:val="es-MX"/>
        </w:rPr>
        <w:t xml:space="preserve">&gt;, el caso de uso incluye la funcionalidad del caso de uso </w:t>
      </w:r>
      <w:hyperlink r:id="rId110" w:history="1">
        <w:r>
          <w:rPr>
            <w:rStyle w:val="Hipervnculo"/>
            <w:b/>
            <w:sz w:val="20"/>
            <w:szCs w:val="20"/>
            <w:highlight w:val="lightGray"/>
            <w:lang w:val="es-MX"/>
          </w:rPr>
          <w:t>Administrar Inventario Móvil – CUROLGEN13</w:t>
        </w:r>
      </w:hyperlink>
    </w:p>
    <w:p w:rsidR="002B52E3" w:rsidRDefault="002B52E3" w:rsidP="00195DCB">
      <w:pPr>
        <w:numPr>
          <w:ilvl w:val="4"/>
          <w:numId w:val="25"/>
        </w:numPr>
        <w:ind w:left="3770" w:hanging="1077"/>
        <w:rPr>
          <w:highlight w:val="lightGray"/>
          <w:lang w:val="es-MX"/>
        </w:rPr>
      </w:pPr>
      <w:r>
        <w:rPr>
          <w:sz w:val="20"/>
          <w:highlight w:val="lightGray"/>
          <w:lang w:val="es-MX"/>
        </w:rPr>
        <w:t>El sistema envía como parámetro la siguiente información:</w:t>
      </w:r>
    </w:p>
    <w:p w:rsidR="002B52E3" w:rsidRDefault="002B52E3" w:rsidP="00195DCB">
      <w:pPr>
        <w:numPr>
          <w:ilvl w:val="5"/>
          <w:numId w:val="25"/>
        </w:numPr>
        <w:ind w:left="4962" w:hanging="1276"/>
        <w:rPr>
          <w:sz w:val="20"/>
          <w:highlight w:val="lightGray"/>
          <w:lang w:val="es-MX"/>
        </w:rPr>
      </w:pPr>
      <w:r>
        <w:rPr>
          <w:sz w:val="20"/>
          <w:szCs w:val="20"/>
          <w:highlight w:val="lightGray"/>
          <w:lang w:val="es-MX"/>
        </w:rPr>
        <w:t>ActualizarInventario</w:t>
      </w:r>
    </w:p>
    <w:p w:rsidR="002B52E3" w:rsidRDefault="002B52E3" w:rsidP="00195DCB">
      <w:pPr>
        <w:numPr>
          <w:ilvl w:val="6"/>
          <w:numId w:val="25"/>
        </w:numPr>
        <w:ind w:left="6379" w:hanging="1417"/>
        <w:rPr>
          <w:sz w:val="20"/>
          <w:highlight w:val="lightGray"/>
          <w:lang w:val="es-MX"/>
        </w:rPr>
      </w:pPr>
      <w:r>
        <w:rPr>
          <w:sz w:val="20"/>
          <w:highlight w:val="lightGray"/>
          <w:lang w:val="es-MX"/>
        </w:rPr>
        <w:t>ProductoClave = ProductoClave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TipoUnidad = Unidad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Cantidad = Cantidad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TipoTransProd = 9</w:t>
      </w:r>
    </w:p>
    <w:p w:rsidR="002B52E3" w:rsidRDefault="002B52E3" w:rsidP="00195DCB">
      <w:pPr>
        <w:numPr>
          <w:ilvl w:val="6"/>
          <w:numId w:val="25"/>
        </w:numPr>
        <w:ind w:left="6379" w:hanging="1417"/>
        <w:rPr>
          <w:sz w:val="20"/>
          <w:highlight w:val="lightGray"/>
          <w:lang w:val="es-MX"/>
        </w:rPr>
      </w:pPr>
      <w:r>
        <w:rPr>
          <w:sz w:val="20"/>
          <w:highlight w:val="lightGray"/>
          <w:lang w:val="es-MX"/>
        </w:rPr>
        <w:t>TipoMovimiento = 2</w:t>
      </w:r>
    </w:p>
    <w:p w:rsidR="002B52E3" w:rsidRDefault="002B52E3" w:rsidP="00195DCB">
      <w:pPr>
        <w:numPr>
          <w:ilvl w:val="6"/>
          <w:numId w:val="25"/>
        </w:numPr>
        <w:ind w:left="6379" w:hanging="1417"/>
        <w:rPr>
          <w:sz w:val="20"/>
          <w:highlight w:val="lightGray"/>
          <w:lang w:val="es-MX"/>
        </w:rPr>
      </w:pPr>
      <w:r>
        <w:rPr>
          <w:sz w:val="20"/>
          <w:highlight w:val="lightGray"/>
          <w:lang w:val="es-MX"/>
        </w:rPr>
        <w:t>AlmacenID = AlmacenID registrado en sesión</w:t>
      </w:r>
    </w:p>
    <w:p w:rsidR="002B52E3" w:rsidRDefault="002B52E3" w:rsidP="00195DCB">
      <w:pPr>
        <w:numPr>
          <w:ilvl w:val="4"/>
          <w:numId w:val="25"/>
        </w:numPr>
        <w:ind w:left="3770" w:hanging="1077"/>
        <w:rPr>
          <w:b/>
          <w:sz w:val="20"/>
          <w:highlight w:val="lightGray"/>
          <w:lang w:val="es-MX"/>
        </w:rPr>
      </w:pPr>
      <w:r>
        <w:rPr>
          <w:sz w:val="20"/>
          <w:highlight w:val="lightGray"/>
          <w:lang w:val="es-MX"/>
        </w:rPr>
        <w:t>El sistema recibe la siguiente información:</w:t>
      </w:r>
    </w:p>
    <w:p w:rsidR="002B52E3" w:rsidRDefault="002B52E3" w:rsidP="00195DCB">
      <w:pPr>
        <w:numPr>
          <w:ilvl w:val="5"/>
          <w:numId w:val="25"/>
        </w:numPr>
        <w:ind w:left="4962" w:hanging="1276"/>
        <w:rPr>
          <w:highlight w:val="lightGray"/>
          <w:lang w:val="es-MX"/>
        </w:rPr>
      </w:pPr>
      <w:r>
        <w:rPr>
          <w:sz w:val="20"/>
          <w:szCs w:val="20"/>
          <w:highlight w:val="lightGray"/>
          <w:lang w:val="es-MX"/>
        </w:rPr>
        <w:t>OP_Verdadero</w:t>
      </w:r>
    </w:p>
    <w:p w:rsidR="002B52E3" w:rsidRDefault="002B52E3" w:rsidP="00195DCB">
      <w:pPr>
        <w:numPr>
          <w:ilvl w:val="3"/>
          <w:numId w:val="25"/>
        </w:numPr>
        <w:ind w:left="2694" w:hanging="850"/>
        <w:rPr>
          <w:highlight w:val="lightGray"/>
          <w:lang w:val="es-MX"/>
        </w:rPr>
      </w:pPr>
      <w:r>
        <w:rPr>
          <w:sz w:val="20"/>
          <w:highlight w:val="lightGray"/>
          <w:lang w:val="es-MX"/>
        </w:rPr>
        <w:t xml:space="preserve">El caso de uso incluye la funcionalidad del caso de uso </w:t>
      </w:r>
      <w:hyperlink r:id="rId111" w:history="1">
        <w:r>
          <w:rPr>
            <w:rStyle w:val="Hipervnculo"/>
            <w:b/>
            <w:sz w:val="20"/>
            <w:highlight w:val="lightGray"/>
            <w:lang w:val="es-MX"/>
          </w:rPr>
          <w:t>Administrar Transacción – CUROLGEN05</w:t>
        </w:r>
      </w:hyperlink>
    </w:p>
    <w:p w:rsidR="002B52E3" w:rsidRDefault="002B52E3" w:rsidP="00195DCB">
      <w:pPr>
        <w:numPr>
          <w:ilvl w:val="4"/>
          <w:numId w:val="25"/>
        </w:numPr>
        <w:ind w:left="3770" w:hanging="1077"/>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2B52E3" w:rsidRDefault="002B52E3" w:rsidP="00195DCB">
      <w:pPr>
        <w:numPr>
          <w:ilvl w:val="5"/>
          <w:numId w:val="25"/>
        </w:numPr>
        <w:ind w:left="4962" w:hanging="1276"/>
        <w:rPr>
          <w:highlight w:val="lightGray"/>
          <w:lang w:val="es-MX"/>
        </w:rPr>
      </w:pPr>
      <w:r>
        <w:rPr>
          <w:sz w:val="20"/>
          <w:highlight w:val="lightGray"/>
          <w:lang w:val="es-MX"/>
        </w:rPr>
        <w:t>CalcularTotalesTransaccion</w:t>
      </w:r>
    </w:p>
    <w:p w:rsidR="002B52E3" w:rsidRDefault="002B52E3" w:rsidP="00195DCB">
      <w:pPr>
        <w:numPr>
          <w:ilvl w:val="6"/>
          <w:numId w:val="25"/>
        </w:numPr>
        <w:ind w:left="6379" w:hanging="1417"/>
        <w:rPr>
          <w:highlight w:val="lightGray"/>
          <w:lang w:val="es-MX"/>
        </w:rPr>
      </w:pPr>
      <w:r>
        <w:rPr>
          <w:sz w:val="20"/>
          <w:highlight w:val="lightGray"/>
          <w:lang w:val="es-MX"/>
        </w:rPr>
        <w:lastRenderedPageBreak/>
        <w:t>TransProd  = &lt;TransProdSalida&gt; registrado en sesión (objeto TransProdSalida)</w:t>
      </w:r>
    </w:p>
    <w:p w:rsidR="002B52E3" w:rsidRDefault="002B52E3" w:rsidP="00195DCB">
      <w:pPr>
        <w:numPr>
          <w:ilvl w:val="4"/>
          <w:numId w:val="25"/>
        </w:numPr>
        <w:ind w:left="3770" w:hanging="1077"/>
        <w:rPr>
          <w:highlight w:val="lightGray"/>
          <w:lang w:val="es-MX"/>
        </w:rPr>
      </w:pPr>
      <w:r>
        <w:rPr>
          <w:sz w:val="20"/>
          <w:highlight w:val="lightGray"/>
          <w:lang w:val="es-MX"/>
        </w:rPr>
        <w:t>El sistema recibe como parámetro la siguiente información:</w:t>
      </w:r>
    </w:p>
    <w:p w:rsidR="002B52E3" w:rsidRDefault="002B52E3" w:rsidP="00195DCB">
      <w:pPr>
        <w:numPr>
          <w:ilvl w:val="5"/>
          <w:numId w:val="25"/>
        </w:numPr>
        <w:ind w:left="4962" w:hanging="1276"/>
        <w:rPr>
          <w:sz w:val="20"/>
          <w:szCs w:val="20"/>
          <w:highlight w:val="lightGray"/>
          <w:lang w:val="es-MX"/>
        </w:rPr>
      </w:pPr>
      <w:r>
        <w:rPr>
          <w:sz w:val="20"/>
          <w:szCs w:val="20"/>
          <w:highlight w:val="lightGray"/>
          <w:lang w:val="es-MX"/>
        </w:rPr>
        <w:t>TransProd</w:t>
      </w:r>
    </w:p>
    <w:p w:rsidR="002B52E3" w:rsidRDefault="002B52E3" w:rsidP="00195DCB">
      <w:pPr>
        <w:numPr>
          <w:ilvl w:val="4"/>
          <w:numId w:val="25"/>
        </w:numPr>
        <w:ind w:left="3770" w:hanging="1077"/>
        <w:rPr>
          <w:rFonts w:cs="Arial"/>
          <w:sz w:val="20"/>
          <w:szCs w:val="20"/>
          <w:highlight w:val="lightGray"/>
        </w:rPr>
      </w:pPr>
      <w:r>
        <w:rPr>
          <w:rFonts w:cs="Arial"/>
          <w:sz w:val="20"/>
          <w:szCs w:val="20"/>
          <w:highlight w:val="lightGray"/>
        </w:rPr>
        <w:t>El sistema actualiza la información del objeto registrado en sesión:</w:t>
      </w:r>
    </w:p>
    <w:p w:rsidR="002B52E3" w:rsidRDefault="002B52E3" w:rsidP="00195DCB">
      <w:pPr>
        <w:numPr>
          <w:ilvl w:val="5"/>
          <w:numId w:val="25"/>
        </w:numPr>
        <w:ind w:left="4962" w:hanging="1276"/>
        <w:rPr>
          <w:sz w:val="20"/>
          <w:szCs w:val="20"/>
          <w:lang w:val="es-MX"/>
        </w:rPr>
      </w:pPr>
      <w:r>
        <w:rPr>
          <w:rFonts w:cs="Arial"/>
          <w:sz w:val="20"/>
          <w:szCs w:val="20"/>
          <w:highlight w:val="lightGray"/>
        </w:rPr>
        <w:t>TransProdSalida</w:t>
      </w:r>
    </w:p>
    <w:p w:rsidR="001B7F1D" w:rsidRDefault="001B7F1D"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1B7F1D" w:rsidRDefault="001B7F1D" w:rsidP="00195DCB">
      <w:pPr>
        <w:numPr>
          <w:ilvl w:val="3"/>
          <w:numId w:val="25"/>
        </w:numPr>
        <w:ind w:left="2835" w:hanging="992"/>
        <w:rPr>
          <w:sz w:val="20"/>
          <w:szCs w:val="20"/>
          <w:lang w:val="es-MX"/>
        </w:rPr>
      </w:pPr>
      <w:r>
        <w:rPr>
          <w:sz w:val="20"/>
          <w:szCs w:val="20"/>
          <w:lang w:val="es-MX"/>
        </w:rPr>
        <w:t xml:space="preserve">ImporteTotalProductoRecibido de acuerdo con la regla de negocio </w:t>
      </w:r>
      <w:hyperlink r:id="rId112" w:anchor="RNROLMOV186" w:history="1">
        <w:r w:rsidRPr="00533DC6">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sidRPr="00533DC6">
          <w:rPr>
            <w:rStyle w:val="Hipervnculo"/>
            <w:b/>
            <w:sz w:val="20"/>
            <w:szCs w:val="20"/>
            <w:lang w:val="es-MX"/>
          </w:rPr>
          <w:t>en el Cambio de Productos</w:t>
        </w:r>
      </w:hyperlink>
    </w:p>
    <w:p w:rsidR="006E4FA0" w:rsidRPr="00120C5C" w:rsidRDefault="00EE0E7B" w:rsidP="00195DCB">
      <w:pPr>
        <w:numPr>
          <w:ilvl w:val="2"/>
          <w:numId w:val="25"/>
        </w:numPr>
        <w:ind w:left="1843" w:hanging="850"/>
        <w:rPr>
          <w:sz w:val="20"/>
          <w:szCs w:val="20"/>
          <w:lang w:val="es-MX"/>
        </w:rPr>
      </w:pPr>
      <w:r w:rsidRPr="00120C5C">
        <w:rPr>
          <w:sz w:val="20"/>
          <w:szCs w:val="20"/>
          <w:lang w:val="es-MX"/>
        </w:rPr>
        <w:t xml:space="preserve">El sistema continúa en el </w:t>
      </w:r>
      <w:hyperlink w:anchor="paso11_1_7_AO01" w:history="1">
        <w:r w:rsidRPr="00DD3607">
          <w:rPr>
            <w:rStyle w:val="Hipervnculo"/>
            <w:b/>
            <w:sz w:val="20"/>
            <w:szCs w:val="20"/>
            <w:lang w:val="es-MX"/>
          </w:rPr>
          <w:t xml:space="preserve">paso </w:t>
        </w:r>
        <w:r w:rsidR="001B7F1D" w:rsidRPr="00DD3607">
          <w:rPr>
            <w:rStyle w:val="Hipervnculo"/>
            <w:b/>
            <w:sz w:val="20"/>
            <w:szCs w:val="20"/>
            <w:lang w:val="es-MX"/>
          </w:rPr>
          <w:t>11.1.7</w:t>
        </w:r>
      </w:hyperlink>
      <w:r w:rsidR="001B7F1D">
        <w:rPr>
          <w:b/>
          <w:sz w:val="20"/>
          <w:szCs w:val="20"/>
          <w:lang w:val="es-MX"/>
        </w:rPr>
        <w:t xml:space="preserve"> </w:t>
      </w:r>
      <w:r w:rsidRPr="00120C5C">
        <w:rPr>
          <w:sz w:val="20"/>
          <w:szCs w:val="20"/>
          <w:lang w:val="es-MX"/>
        </w:rPr>
        <w:t xml:space="preserve">del flujo alterno opcional </w:t>
      </w:r>
      <w:hyperlink w:anchor="AO01" w:history="1">
        <w:r w:rsidR="00D012C2" w:rsidRPr="00120C5C">
          <w:rPr>
            <w:rStyle w:val="Hipervnculo"/>
            <w:b/>
            <w:sz w:val="20"/>
            <w:szCs w:val="20"/>
            <w:lang w:val="es-MX"/>
          </w:rPr>
          <w:t>AO01 Crear Cambio de Producto</w:t>
        </w:r>
      </w:hyperlink>
    </w:p>
    <w:p w:rsidR="001D4706" w:rsidRPr="001D4706" w:rsidRDefault="00E674B0" w:rsidP="001D4706">
      <w:pPr>
        <w:pStyle w:val="Prrafodelista"/>
        <w:numPr>
          <w:ilvl w:val="0"/>
          <w:numId w:val="25"/>
        </w:numPr>
        <w:contextualSpacing w:val="0"/>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bookmarkStart w:id="347" w:name="paso13_1_AO01"/>
    </w:p>
    <w:p w:rsidR="006175AD" w:rsidRDefault="006175AD" w:rsidP="001D4706">
      <w:pPr>
        <w:numPr>
          <w:ilvl w:val="1"/>
          <w:numId w:val="25"/>
        </w:numPr>
        <w:ind w:left="993" w:hanging="567"/>
        <w:rPr>
          <w:sz w:val="20"/>
          <w:szCs w:val="20"/>
          <w:lang w:val="es-MX"/>
        </w:rPr>
      </w:pPr>
      <w:r w:rsidRPr="001D4706">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 seleccionado:</w:t>
      </w:r>
      <w:bookmarkEnd w:id="347"/>
    </w:p>
    <w:p w:rsidR="006175AD" w:rsidRDefault="006175AD" w:rsidP="00195DCB">
      <w:pPr>
        <w:numPr>
          <w:ilvl w:val="2"/>
          <w:numId w:val="25"/>
        </w:numPr>
        <w:ind w:left="1843" w:hanging="850"/>
        <w:rPr>
          <w:sz w:val="20"/>
          <w:szCs w:val="20"/>
          <w:lang w:val="es-MX"/>
        </w:rPr>
      </w:pPr>
      <w:r>
        <w:rPr>
          <w:sz w:val="20"/>
          <w:szCs w:val="20"/>
          <w:lang w:val="es-MX"/>
        </w:rPr>
        <w:t>ProductoClave</w:t>
      </w:r>
    </w:p>
    <w:p w:rsidR="006175AD" w:rsidRPr="000B5799" w:rsidRDefault="006175AD" w:rsidP="00195DCB">
      <w:pPr>
        <w:numPr>
          <w:ilvl w:val="2"/>
          <w:numId w:val="25"/>
        </w:numPr>
        <w:ind w:left="1843" w:hanging="850"/>
        <w:rPr>
          <w:sz w:val="20"/>
          <w:szCs w:val="20"/>
          <w:lang w:val="es-MX"/>
        </w:rPr>
      </w:pPr>
      <w:r w:rsidRPr="000B5799">
        <w:rPr>
          <w:sz w:val="20"/>
          <w:szCs w:val="20"/>
          <w:lang w:val="es-MX"/>
        </w:rPr>
        <w:t>Descripcion</w:t>
      </w:r>
    </w:p>
    <w:p w:rsidR="00665667" w:rsidRPr="000B5799" w:rsidRDefault="00665667" w:rsidP="00195DCB">
      <w:pPr>
        <w:numPr>
          <w:ilvl w:val="2"/>
          <w:numId w:val="25"/>
        </w:numPr>
        <w:ind w:left="1843" w:hanging="850"/>
        <w:rPr>
          <w:sz w:val="20"/>
          <w:szCs w:val="20"/>
          <w:lang w:val="es-MX"/>
        </w:rPr>
      </w:pPr>
      <w:r w:rsidRPr="000B5799">
        <w:rPr>
          <w:sz w:val="20"/>
          <w:szCs w:val="20"/>
        </w:rPr>
        <w:t>DecimalProducto</w:t>
      </w:r>
    </w:p>
    <w:p w:rsidR="006175AD" w:rsidRPr="000B5799" w:rsidRDefault="006175AD" w:rsidP="00195DCB">
      <w:pPr>
        <w:numPr>
          <w:ilvl w:val="2"/>
          <w:numId w:val="25"/>
        </w:numPr>
        <w:ind w:left="1843" w:hanging="850"/>
        <w:rPr>
          <w:sz w:val="20"/>
          <w:szCs w:val="20"/>
          <w:lang w:val="es-MX"/>
        </w:rPr>
      </w:pPr>
      <w:r w:rsidRPr="000B5799">
        <w:rPr>
          <w:sz w:val="20"/>
          <w:szCs w:val="20"/>
          <w:lang w:val="es-MX"/>
        </w:rPr>
        <w:t>Unidad</w:t>
      </w:r>
    </w:p>
    <w:p w:rsidR="006175AD" w:rsidRPr="000B5799" w:rsidRDefault="006175AD" w:rsidP="00195DCB">
      <w:pPr>
        <w:numPr>
          <w:ilvl w:val="2"/>
          <w:numId w:val="25"/>
        </w:numPr>
        <w:ind w:left="1843" w:hanging="850"/>
        <w:rPr>
          <w:sz w:val="20"/>
          <w:szCs w:val="20"/>
          <w:lang w:val="es-MX"/>
        </w:rPr>
      </w:pPr>
      <w:r w:rsidRPr="000B5799">
        <w:rPr>
          <w:sz w:val="20"/>
          <w:szCs w:val="20"/>
          <w:lang w:val="es-MX"/>
        </w:rPr>
        <w:t>Precio</w:t>
      </w:r>
    </w:p>
    <w:p w:rsidR="006175AD" w:rsidRPr="000B5799" w:rsidRDefault="006175AD" w:rsidP="00195DCB">
      <w:pPr>
        <w:numPr>
          <w:ilvl w:val="2"/>
          <w:numId w:val="25"/>
        </w:numPr>
        <w:ind w:left="1843" w:hanging="850"/>
        <w:rPr>
          <w:sz w:val="20"/>
          <w:szCs w:val="20"/>
          <w:lang w:val="es-MX"/>
        </w:rPr>
      </w:pPr>
      <w:r w:rsidRPr="000B5799">
        <w:rPr>
          <w:sz w:val="20"/>
          <w:szCs w:val="20"/>
          <w:lang w:val="es-MX"/>
        </w:rPr>
        <w:t>Cantidad</w:t>
      </w:r>
    </w:p>
    <w:p w:rsidR="006175AD" w:rsidRDefault="006175AD" w:rsidP="00195DCB">
      <w:pPr>
        <w:numPr>
          <w:ilvl w:val="2"/>
          <w:numId w:val="25"/>
        </w:numPr>
        <w:ind w:left="1843" w:hanging="850"/>
        <w:rPr>
          <w:sz w:val="20"/>
          <w:szCs w:val="20"/>
          <w:lang w:val="es-MX"/>
        </w:rPr>
      </w:pPr>
      <w:r>
        <w:rPr>
          <w:sz w:val="20"/>
          <w:szCs w:val="20"/>
          <w:lang w:val="es-MX"/>
        </w:rPr>
        <w:t>Total</w:t>
      </w:r>
    </w:p>
    <w:p w:rsidR="006175AD" w:rsidRDefault="006175AD"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6175AD" w:rsidRPr="00CE39E5" w:rsidRDefault="006175AD" w:rsidP="00195DCB">
      <w:pPr>
        <w:numPr>
          <w:ilvl w:val="1"/>
          <w:numId w:val="25"/>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195DCB">
      <w:pPr>
        <w:numPr>
          <w:ilvl w:val="2"/>
          <w:numId w:val="25"/>
        </w:numPr>
        <w:ind w:left="1843" w:hanging="850"/>
        <w:rPr>
          <w:b/>
          <w:sz w:val="20"/>
          <w:szCs w:val="20"/>
          <w:lang w:val="es-MX"/>
        </w:rPr>
      </w:pPr>
      <w:r w:rsidRPr="00CE39E5">
        <w:rPr>
          <w:b/>
          <w:sz w:val="20"/>
          <w:szCs w:val="20"/>
          <w:lang w:val="es-MX"/>
        </w:rPr>
        <w:t>ArregloTransProdDetalle</w:t>
      </w:r>
      <w:r w:rsidR="00877B08">
        <w:rPr>
          <w:b/>
          <w:sz w:val="20"/>
          <w:szCs w:val="20"/>
          <w:lang w:val="es-MX"/>
        </w:rPr>
        <w:t>Entrada</w:t>
      </w:r>
    </w:p>
    <w:p w:rsidR="006175AD" w:rsidRPr="00CE39E5" w:rsidRDefault="0068685A" w:rsidP="00195DCB">
      <w:pPr>
        <w:numPr>
          <w:ilvl w:val="3"/>
          <w:numId w:val="25"/>
        </w:numPr>
        <w:ind w:left="2694" w:hanging="850"/>
        <w:rPr>
          <w:sz w:val="20"/>
          <w:szCs w:val="20"/>
          <w:lang w:val="es-MX"/>
        </w:rPr>
      </w:pPr>
      <w:r>
        <w:rPr>
          <w:sz w:val="20"/>
          <w:szCs w:val="20"/>
          <w:lang w:val="es-MX"/>
        </w:rPr>
        <w:t>TransProdDetalle</w:t>
      </w:r>
    </w:p>
    <w:p w:rsidR="006175AD" w:rsidRPr="00737BF0" w:rsidRDefault="006175AD" w:rsidP="00195DCB">
      <w:pPr>
        <w:numPr>
          <w:ilvl w:val="1"/>
          <w:numId w:val="25"/>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195DCB">
      <w:pPr>
        <w:numPr>
          <w:ilvl w:val="2"/>
          <w:numId w:val="25"/>
        </w:numPr>
        <w:ind w:left="1843" w:hanging="850"/>
        <w:rPr>
          <w:sz w:val="20"/>
          <w:szCs w:val="20"/>
          <w:lang w:val="es-MX"/>
        </w:rPr>
      </w:pPr>
      <w:r w:rsidRPr="00737BF0">
        <w:rPr>
          <w:sz w:val="20"/>
          <w:szCs w:val="20"/>
          <w:lang w:val="es-MX"/>
        </w:rPr>
        <w:t>TransProdDetalleId</w:t>
      </w:r>
    </w:p>
    <w:p w:rsidR="00E674B0" w:rsidRPr="00481955" w:rsidRDefault="00E674B0" w:rsidP="00195DCB">
      <w:pPr>
        <w:numPr>
          <w:ilvl w:val="1"/>
          <w:numId w:val="25"/>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195DCB">
      <w:pPr>
        <w:numPr>
          <w:ilvl w:val="2"/>
          <w:numId w:val="25"/>
        </w:numPr>
        <w:ind w:left="1843" w:hanging="850"/>
        <w:rPr>
          <w:sz w:val="20"/>
          <w:szCs w:val="20"/>
          <w:lang w:val="es-MX"/>
        </w:rPr>
      </w:pPr>
      <w:r w:rsidRPr="00945B94">
        <w:rPr>
          <w:sz w:val="20"/>
          <w:szCs w:val="20"/>
          <w:lang w:val="es-MX"/>
        </w:rPr>
        <w:t>Eliminar</w:t>
      </w:r>
    </w:p>
    <w:p w:rsidR="003C4062" w:rsidRDefault="003C4062" w:rsidP="00195DCB">
      <w:pPr>
        <w:numPr>
          <w:ilvl w:val="1"/>
          <w:numId w:val="25"/>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195DCB">
      <w:pPr>
        <w:numPr>
          <w:ilvl w:val="2"/>
          <w:numId w:val="25"/>
        </w:numPr>
        <w:ind w:left="1843" w:hanging="850"/>
        <w:rPr>
          <w:sz w:val="20"/>
          <w:lang w:val="es-MX"/>
        </w:rPr>
      </w:pPr>
      <w:r>
        <w:rPr>
          <w:sz w:val="20"/>
          <w:lang w:val="es-MX"/>
        </w:rPr>
        <w:t xml:space="preserve">El sistema presenta el mensaje </w:t>
      </w:r>
      <w:hyperlink r:id="rId113" w:anchor="P0233" w:history="1">
        <w:r w:rsidRPr="00445616">
          <w:rPr>
            <w:rStyle w:val="Hipervnculo"/>
            <w:b/>
            <w:sz w:val="20"/>
            <w:lang w:val="es-MX"/>
          </w:rPr>
          <w:t>P0233 Eliminar Producto de Lista</w:t>
        </w:r>
      </w:hyperlink>
    </w:p>
    <w:p w:rsidR="00CA1427" w:rsidRDefault="00CA1427" w:rsidP="00195DCB">
      <w:pPr>
        <w:numPr>
          <w:ilvl w:val="3"/>
          <w:numId w:val="25"/>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195DCB">
      <w:pPr>
        <w:numPr>
          <w:ilvl w:val="4"/>
          <w:numId w:val="25"/>
        </w:numPr>
        <w:ind w:left="3770" w:hanging="1077"/>
        <w:rPr>
          <w:sz w:val="20"/>
          <w:lang w:val="es-MX"/>
        </w:rPr>
      </w:pPr>
      <w:r>
        <w:rPr>
          <w:sz w:val="20"/>
          <w:lang w:val="es-MX"/>
        </w:rPr>
        <w:t>El sistema continúa en el paso donde fue invocado</w:t>
      </w:r>
    </w:p>
    <w:p w:rsidR="00E54427" w:rsidRPr="00E54427" w:rsidRDefault="00CA1427" w:rsidP="00195DCB">
      <w:pPr>
        <w:numPr>
          <w:ilvl w:val="3"/>
          <w:numId w:val="25"/>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195DCB">
      <w:pPr>
        <w:numPr>
          <w:ilvl w:val="4"/>
          <w:numId w:val="25"/>
        </w:numPr>
        <w:ind w:left="3770" w:hanging="1077"/>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E54D31" w:rsidRPr="00877B08" w:rsidRDefault="00E54D31" w:rsidP="00195DCB">
      <w:pPr>
        <w:numPr>
          <w:ilvl w:val="5"/>
          <w:numId w:val="25"/>
        </w:numPr>
        <w:ind w:left="4962" w:hanging="1276"/>
        <w:rPr>
          <w:rFonts w:cs="Arial"/>
          <w:sz w:val="20"/>
          <w:szCs w:val="20"/>
          <w:highlight w:val="lightGray"/>
        </w:rPr>
      </w:pPr>
      <w:r w:rsidRPr="00877B08">
        <w:rPr>
          <w:rFonts w:cs="Arial"/>
          <w:sz w:val="20"/>
          <w:szCs w:val="20"/>
          <w:highlight w:val="lightGray"/>
        </w:rPr>
        <w:t>El sistema obtiene la siguiente información:</w:t>
      </w:r>
    </w:p>
    <w:p w:rsidR="00E54D31" w:rsidRPr="00877B08" w:rsidRDefault="00E54D31" w:rsidP="00195DCB">
      <w:pPr>
        <w:numPr>
          <w:ilvl w:val="6"/>
          <w:numId w:val="25"/>
        </w:numPr>
        <w:ind w:left="6379" w:hanging="1417"/>
        <w:rPr>
          <w:rFonts w:cs="Arial"/>
          <w:b/>
          <w:sz w:val="20"/>
          <w:szCs w:val="20"/>
          <w:highlight w:val="lightGray"/>
        </w:rPr>
      </w:pPr>
      <w:r w:rsidRPr="00877B08">
        <w:rPr>
          <w:rFonts w:cs="Arial"/>
          <w:sz w:val="20"/>
          <w:szCs w:val="20"/>
          <w:highlight w:val="lightGray"/>
        </w:rPr>
        <w:t xml:space="preserve"> </w:t>
      </w:r>
      <w:r w:rsidRPr="00877B08">
        <w:rPr>
          <w:rFonts w:cs="Arial"/>
          <w:b/>
          <w:sz w:val="20"/>
          <w:szCs w:val="20"/>
          <w:highlight w:val="lightGray"/>
        </w:rPr>
        <w:t>VARValor</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VARCodigo = ‘TRPMOT’</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VAVClave = Motivo (objeto Productos)</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 xml:space="preserve">Grupo </w:t>
      </w:r>
    </w:p>
    <w:p w:rsidR="00E54D31" w:rsidRPr="00877B08" w:rsidRDefault="00E54D31" w:rsidP="00195DCB">
      <w:pPr>
        <w:numPr>
          <w:ilvl w:val="6"/>
          <w:numId w:val="25"/>
        </w:numPr>
        <w:ind w:left="6379" w:hanging="1417"/>
        <w:rPr>
          <w:rFonts w:cs="Arial"/>
          <w:sz w:val="20"/>
          <w:szCs w:val="20"/>
          <w:highlight w:val="lightGray"/>
        </w:rPr>
      </w:pPr>
      <w:r w:rsidRPr="00877B08">
        <w:rPr>
          <w:rFonts w:cs="Arial"/>
          <w:sz w:val="20"/>
          <w:szCs w:val="20"/>
          <w:highlight w:val="lightGray"/>
        </w:rPr>
        <w:t>El sistema registra en sesión la siguiente información:</w:t>
      </w:r>
    </w:p>
    <w:p w:rsidR="00E54D31" w:rsidRPr="00877B08" w:rsidRDefault="00E54D31" w:rsidP="00195DCB">
      <w:pPr>
        <w:numPr>
          <w:ilvl w:val="7"/>
          <w:numId w:val="25"/>
        </w:numPr>
        <w:ind w:left="7938" w:hanging="1559"/>
        <w:rPr>
          <w:b/>
          <w:sz w:val="20"/>
          <w:highlight w:val="lightGray"/>
          <w:lang w:val="es-MX"/>
        </w:rPr>
      </w:pPr>
      <w:r w:rsidRPr="00877B08">
        <w:rPr>
          <w:rFonts w:cs="Arial"/>
          <w:sz w:val="20"/>
          <w:szCs w:val="20"/>
          <w:highlight w:val="lightGray"/>
        </w:rPr>
        <w:t>GrupoMotivo</w:t>
      </w:r>
    </w:p>
    <w:p w:rsidR="00E54D31" w:rsidRPr="00877B08" w:rsidRDefault="00E54D31" w:rsidP="00195DCB">
      <w:pPr>
        <w:numPr>
          <w:ilvl w:val="5"/>
          <w:numId w:val="25"/>
        </w:numPr>
        <w:ind w:left="4962" w:hanging="1276"/>
        <w:rPr>
          <w:b/>
          <w:sz w:val="20"/>
          <w:highlight w:val="lightGray"/>
          <w:lang w:val="es-MX"/>
        </w:rPr>
      </w:pPr>
      <w:r w:rsidRPr="00877B08">
        <w:rPr>
          <w:sz w:val="20"/>
          <w:highlight w:val="lightGray"/>
          <w:lang w:val="es-MX"/>
        </w:rPr>
        <w:t xml:space="preserve">El caso de uso incluye la funcionalidad del caso de uso </w:t>
      </w:r>
      <w:hyperlink r:id="rId114" w:history="1">
        <w:r w:rsidRPr="00877B08">
          <w:rPr>
            <w:rStyle w:val="Hipervnculo"/>
            <w:b/>
            <w:sz w:val="20"/>
            <w:szCs w:val="20"/>
            <w:highlight w:val="lightGray"/>
            <w:lang w:val="es-MX"/>
          </w:rPr>
          <w:t>Administrar Inventario Móvil – CUROLGEN13</w:t>
        </w:r>
      </w:hyperlink>
    </w:p>
    <w:p w:rsidR="00E54D31" w:rsidRPr="00877B08" w:rsidRDefault="00E54D31" w:rsidP="00195DCB">
      <w:pPr>
        <w:numPr>
          <w:ilvl w:val="6"/>
          <w:numId w:val="25"/>
        </w:numPr>
        <w:ind w:left="6379" w:hanging="1417"/>
        <w:rPr>
          <w:highlight w:val="lightGray"/>
          <w:lang w:val="es-MX"/>
        </w:rPr>
      </w:pPr>
      <w:r w:rsidRPr="00877B08">
        <w:rPr>
          <w:sz w:val="20"/>
          <w:highlight w:val="lightGray"/>
          <w:lang w:val="es-MX"/>
        </w:rPr>
        <w:t>El sistema envía como parámetro la siguiente información:</w:t>
      </w:r>
    </w:p>
    <w:p w:rsidR="00E54D31" w:rsidRPr="00877B08" w:rsidRDefault="00E54D31" w:rsidP="00195DCB">
      <w:pPr>
        <w:numPr>
          <w:ilvl w:val="7"/>
          <w:numId w:val="25"/>
        </w:numPr>
        <w:ind w:left="7938" w:hanging="1559"/>
        <w:rPr>
          <w:sz w:val="20"/>
          <w:highlight w:val="lightGray"/>
          <w:lang w:val="es-MX"/>
        </w:rPr>
      </w:pPr>
      <w:r w:rsidRPr="00877B08">
        <w:rPr>
          <w:sz w:val="20"/>
          <w:szCs w:val="20"/>
          <w:highlight w:val="lightGray"/>
          <w:lang w:val="es-MX"/>
        </w:rPr>
        <w:t>ValidarExistencia</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ProductoClave = &lt;TransProdDe</w:t>
      </w:r>
      <w:r w:rsidRPr="00877B08">
        <w:rPr>
          <w:sz w:val="20"/>
          <w:szCs w:val="20"/>
          <w:highlight w:val="lightGray"/>
          <w:lang w:val="es-MX"/>
        </w:rPr>
        <w:lastRenderedPageBreak/>
        <w:t>talle.ProductoClave&gt;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TipoUnidad = &lt;TransProdDetalle.TipoUnidad&gt;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Cantidad = &lt;TransProdDetalle.Cantidad&gt;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TipoTransProd = TransProd.Tipo (objeto TransProd)</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GrupoMotivo = GrupoMotivo registrado en sesión</w:t>
      </w:r>
    </w:p>
    <w:p w:rsidR="00E54D31" w:rsidRPr="00877B08" w:rsidRDefault="00E54D31" w:rsidP="00195DCB">
      <w:pPr>
        <w:numPr>
          <w:ilvl w:val="6"/>
          <w:numId w:val="25"/>
        </w:numPr>
        <w:ind w:left="6379" w:hanging="1417"/>
        <w:rPr>
          <w:b/>
          <w:sz w:val="20"/>
          <w:highlight w:val="lightGray"/>
          <w:lang w:val="es-MX"/>
        </w:rPr>
      </w:pPr>
      <w:r w:rsidRPr="00877B08">
        <w:rPr>
          <w:sz w:val="20"/>
          <w:highlight w:val="lightGray"/>
          <w:lang w:val="es-MX"/>
        </w:rPr>
        <w:t>El sistema recibe la siguiente información:</w:t>
      </w:r>
    </w:p>
    <w:p w:rsidR="00E54D31" w:rsidRPr="00877B08" w:rsidRDefault="00E54D31" w:rsidP="00195DCB">
      <w:pPr>
        <w:numPr>
          <w:ilvl w:val="7"/>
          <w:numId w:val="25"/>
        </w:numPr>
        <w:ind w:left="7938" w:hanging="1559"/>
        <w:rPr>
          <w:sz w:val="20"/>
          <w:szCs w:val="20"/>
          <w:highlight w:val="lightGray"/>
          <w:lang w:val="es-MX"/>
        </w:rPr>
      </w:pPr>
      <w:r w:rsidRPr="00877B08">
        <w:rPr>
          <w:sz w:val="20"/>
          <w:szCs w:val="20"/>
          <w:highlight w:val="lightGray"/>
          <w:lang w:val="es-MX"/>
        </w:rPr>
        <w:t>OP_Verdadero/Falso</w:t>
      </w:r>
    </w:p>
    <w:p w:rsidR="00E54D31" w:rsidRPr="00877B08" w:rsidRDefault="00E54D31" w:rsidP="00195DCB">
      <w:pPr>
        <w:numPr>
          <w:ilvl w:val="7"/>
          <w:numId w:val="25"/>
        </w:numPr>
        <w:ind w:left="7938" w:hanging="1559"/>
        <w:rPr>
          <w:sz w:val="20"/>
          <w:szCs w:val="20"/>
          <w:highlight w:val="lightGray"/>
          <w:lang w:val="es-MX"/>
        </w:rPr>
      </w:pPr>
      <w:r w:rsidRPr="00877B08">
        <w:rPr>
          <w:sz w:val="20"/>
          <w:szCs w:val="20"/>
          <w:highlight w:val="lightGray"/>
          <w:lang w:val="es-MX"/>
        </w:rPr>
        <w:t>OP_Existencia</w:t>
      </w:r>
    </w:p>
    <w:p w:rsidR="00E54D31" w:rsidRPr="00877B08" w:rsidRDefault="00E54D31" w:rsidP="00195DCB">
      <w:pPr>
        <w:numPr>
          <w:ilvl w:val="5"/>
          <w:numId w:val="25"/>
        </w:numPr>
        <w:ind w:left="4962" w:hanging="1276"/>
        <w:rPr>
          <w:sz w:val="20"/>
          <w:szCs w:val="20"/>
          <w:highlight w:val="lightGray"/>
          <w:lang w:val="es-MX"/>
        </w:rPr>
      </w:pPr>
      <w:r w:rsidRPr="00877B08">
        <w:rPr>
          <w:sz w:val="20"/>
          <w:szCs w:val="20"/>
          <w:highlight w:val="lightGray"/>
        </w:rPr>
        <w:t>Si &lt;no se tiene suficiente existencia para reversar el inventario (OP_Falso)&gt;</w:t>
      </w:r>
    </w:p>
    <w:p w:rsidR="00E54D31" w:rsidRPr="00877B08" w:rsidRDefault="00E54D31" w:rsidP="00195DCB">
      <w:pPr>
        <w:numPr>
          <w:ilvl w:val="6"/>
          <w:numId w:val="25"/>
        </w:numPr>
        <w:ind w:left="6379" w:hanging="1417"/>
        <w:rPr>
          <w:rStyle w:val="Hipervnculo"/>
          <w:color w:val="auto"/>
          <w:sz w:val="20"/>
          <w:szCs w:val="20"/>
          <w:highlight w:val="lightGray"/>
          <w:u w:val="none"/>
          <w:lang w:val="es-MX"/>
        </w:rPr>
      </w:pPr>
      <w:r w:rsidRPr="00877B08">
        <w:rPr>
          <w:sz w:val="20"/>
          <w:szCs w:val="20"/>
          <w:highlight w:val="lightGray"/>
          <w:lang w:val="es-MX"/>
        </w:rPr>
        <w:t>El sistema continúa en el paso donde fue invocado</w:t>
      </w:r>
    </w:p>
    <w:p w:rsidR="00955C34" w:rsidRPr="00877B08" w:rsidRDefault="00955C34" w:rsidP="00195DCB">
      <w:pPr>
        <w:numPr>
          <w:ilvl w:val="5"/>
          <w:numId w:val="25"/>
        </w:numPr>
        <w:ind w:left="4962" w:hanging="1276"/>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 xml:space="preserve">El caso de uso incluye la funcionalidad del caso de uso </w:t>
      </w:r>
      <w:hyperlink r:id="rId115" w:history="1">
        <w:r w:rsidRPr="00877B08">
          <w:rPr>
            <w:rStyle w:val="Hipervnculo"/>
            <w:b/>
            <w:sz w:val="20"/>
            <w:highlight w:val="lightGray"/>
            <w:lang w:val="es-MX"/>
          </w:rPr>
          <w:t>Administrar Detalle de la Transacción – CUROLGEN06</w:t>
        </w:r>
      </w:hyperlink>
    </w:p>
    <w:p w:rsidR="00955C34" w:rsidRPr="00877B08" w:rsidRDefault="00955C34" w:rsidP="00195DCB">
      <w:pPr>
        <w:numPr>
          <w:ilvl w:val="6"/>
          <w:numId w:val="25"/>
        </w:numPr>
        <w:ind w:left="6379" w:hanging="1417"/>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El sistema envía como parámetro la siguiente información:</w:t>
      </w:r>
    </w:p>
    <w:p w:rsidR="00955C34" w:rsidRPr="00877B08" w:rsidRDefault="00955C34" w:rsidP="00195DCB">
      <w:pPr>
        <w:numPr>
          <w:ilvl w:val="7"/>
          <w:numId w:val="25"/>
        </w:numPr>
        <w:ind w:left="7938" w:hanging="1559"/>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ActualizarTipoMotivoTransaccion</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TransProdDetalle = TransProdDetalle (objeto registrado en el ArregloTransProdDetalleEntrada)</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TipoMotivo = TipoMotivo registrado en sesión</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TipoTransProd = TransProdEntr</w:t>
      </w:r>
      <w:r w:rsidRPr="00877B08">
        <w:rPr>
          <w:sz w:val="20"/>
          <w:szCs w:val="20"/>
          <w:highlight w:val="lightGray"/>
          <w:lang w:val="es-MX"/>
        </w:rPr>
        <w:lastRenderedPageBreak/>
        <w:t>ada.Tipo (objeto TransProdEntrada)</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Cantidad = Cantidad (objeto Productos)</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Cancelar = 1</w:t>
      </w:r>
    </w:p>
    <w:p w:rsidR="00955C34" w:rsidRPr="00877B08" w:rsidRDefault="00955C34" w:rsidP="00195DCB">
      <w:pPr>
        <w:numPr>
          <w:ilvl w:val="6"/>
          <w:numId w:val="25"/>
        </w:numPr>
        <w:ind w:left="6379" w:hanging="1417"/>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El sistema recibe como parámetro la siguiente información:</w:t>
      </w:r>
    </w:p>
    <w:p w:rsidR="00955C34" w:rsidRPr="00877B08" w:rsidRDefault="00955C34" w:rsidP="00195DCB">
      <w:pPr>
        <w:numPr>
          <w:ilvl w:val="7"/>
          <w:numId w:val="25"/>
        </w:numPr>
        <w:ind w:left="7938" w:hanging="1559"/>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TransProdDetalle</w:t>
      </w:r>
    </w:p>
    <w:p w:rsidR="00A10A06" w:rsidRPr="00877B08" w:rsidRDefault="00A10A06" w:rsidP="00195DCB">
      <w:pPr>
        <w:numPr>
          <w:ilvl w:val="4"/>
          <w:numId w:val="25"/>
        </w:numPr>
        <w:ind w:left="3770" w:hanging="1077"/>
        <w:rPr>
          <w:highlight w:val="lightGray"/>
          <w:lang w:val="es-MX"/>
        </w:rPr>
      </w:pPr>
      <w:r w:rsidRPr="00877B08">
        <w:rPr>
          <w:sz w:val="20"/>
          <w:highlight w:val="lightGray"/>
          <w:lang w:val="es-MX"/>
        </w:rPr>
        <w:t xml:space="preserve">Si &lt;el parámetro de configuración indica que se tiene activado el Cambio Automático de Producto (CambioAutomatico = 1) de acuerdo con la regla de negocio </w:t>
      </w:r>
      <w:hyperlink r:id="rId116"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 y si &lt;</w:t>
      </w:r>
      <w:r w:rsidR="009A353C" w:rsidRPr="00877B08">
        <w:rPr>
          <w:sz w:val="20"/>
          <w:highlight w:val="lightGray"/>
          <w:lang w:val="es-MX"/>
        </w:rPr>
        <w:t xml:space="preserve">NO </w:t>
      </w:r>
      <w:r w:rsidRPr="00877B08">
        <w:rPr>
          <w:sz w:val="20"/>
          <w:highlight w:val="lightGray"/>
          <w:lang w:val="es-MX"/>
        </w:rPr>
        <w:t xml:space="preserve">se trata del módulo de </w:t>
      </w:r>
      <w:r w:rsidR="009A353C" w:rsidRPr="00877B08">
        <w:rPr>
          <w:sz w:val="20"/>
          <w:highlight w:val="lightGray"/>
          <w:lang w:val="es-MX"/>
        </w:rPr>
        <w:t>Prev</w:t>
      </w:r>
      <w:r w:rsidRPr="00877B08">
        <w:rPr>
          <w:sz w:val="20"/>
          <w:highlight w:val="lightGray"/>
          <w:lang w:val="es-MX"/>
        </w:rPr>
        <w:t xml:space="preserve">enta de acuerdo con la regla de negocio </w:t>
      </w:r>
      <w:hyperlink r:id="rId117"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w:t>
      </w:r>
    </w:p>
    <w:p w:rsidR="00877B08" w:rsidRPr="00877B08" w:rsidRDefault="00877B08" w:rsidP="00195DCB">
      <w:pPr>
        <w:numPr>
          <w:ilvl w:val="5"/>
          <w:numId w:val="25"/>
        </w:numPr>
        <w:ind w:left="4962" w:hanging="1276"/>
        <w:rPr>
          <w:b/>
          <w:sz w:val="20"/>
          <w:highlight w:val="lightGray"/>
          <w:lang w:val="es-MX"/>
        </w:rPr>
      </w:pPr>
      <w:r w:rsidRPr="00877B08">
        <w:rPr>
          <w:sz w:val="20"/>
          <w:highlight w:val="lightGray"/>
          <w:lang w:val="es-MX"/>
        </w:rPr>
        <w:t xml:space="preserve">El caso de uso incluye la funcionalidad del caso de uso </w:t>
      </w:r>
      <w:hyperlink r:id="rId118" w:history="1">
        <w:r w:rsidRPr="00877B08">
          <w:rPr>
            <w:rStyle w:val="Hipervnculo"/>
            <w:b/>
            <w:sz w:val="20"/>
            <w:szCs w:val="20"/>
            <w:highlight w:val="lightGray"/>
            <w:lang w:val="es-MX"/>
          </w:rPr>
          <w:t>Administrar Inventario Móvil – CUROLGEN13</w:t>
        </w:r>
      </w:hyperlink>
    </w:p>
    <w:p w:rsidR="00877B08" w:rsidRPr="00877B08" w:rsidRDefault="00877B08" w:rsidP="00195DCB">
      <w:pPr>
        <w:numPr>
          <w:ilvl w:val="6"/>
          <w:numId w:val="25"/>
        </w:numPr>
        <w:ind w:left="6379" w:hanging="1417"/>
        <w:rPr>
          <w:highlight w:val="lightGray"/>
          <w:lang w:val="es-MX"/>
        </w:rPr>
      </w:pPr>
      <w:r w:rsidRPr="00877B08">
        <w:rPr>
          <w:sz w:val="20"/>
          <w:highlight w:val="lightGray"/>
          <w:lang w:val="es-MX"/>
        </w:rPr>
        <w:t>El sistema envía como parámetro la siguiente información:</w:t>
      </w:r>
    </w:p>
    <w:p w:rsidR="00877B08" w:rsidRPr="00877B08" w:rsidRDefault="00877B08" w:rsidP="00195DCB">
      <w:pPr>
        <w:numPr>
          <w:ilvl w:val="7"/>
          <w:numId w:val="25"/>
        </w:numPr>
        <w:ind w:left="7938" w:hanging="1559"/>
        <w:rPr>
          <w:sz w:val="20"/>
          <w:highlight w:val="lightGray"/>
          <w:lang w:val="es-MX"/>
        </w:rPr>
      </w:pPr>
      <w:r w:rsidRPr="00877B08">
        <w:rPr>
          <w:sz w:val="20"/>
          <w:szCs w:val="20"/>
          <w:highlight w:val="lightGray"/>
          <w:lang w:val="es-MX"/>
        </w:rPr>
        <w:t>ActualizarInventario</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 xml:space="preserve">ProductoClave = &lt;TransProdDetalle.ProductoClave </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TipoUnidad = &lt;TransProdDetalle.TipoUnidad&gt;</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Cantidad = &lt;TransProdDetalle.Cantidad&gt;</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TipoTransProd = 9</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TipoMovimiento = 2</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AlmacenID = AlmacenID registrado en sesión</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Cancelar = 1</w:t>
      </w:r>
    </w:p>
    <w:p w:rsidR="00877B08" w:rsidRPr="00877B08" w:rsidRDefault="00877B08" w:rsidP="00195DCB">
      <w:pPr>
        <w:numPr>
          <w:ilvl w:val="6"/>
          <w:numId w:val="25"/>
        </w:numPr>
        <w:ind w:left="6379" w:hanging="1417"/>
        <w:rPr>
          <w:b/>
          <w:sz w:val="20"/>
          <w:highlight w:val="lightGray"/>
          <w:lang w:val="es-MX"/>
        </w:rPr>
      </w:pPr>
      <w:r w:rsidRPr="00877B08">
        <w:rPr>
          <w:sz w:val="20"/>
          <w:highlight w:val="lightGray"/>
          <w:lang w:val="es-MX"/>
        </w:rPr>
        <w:t>El sistema recibe la siguiente información:</w:t>
      </w:r>
    </w:p>
    <w:p w:rsidR="00877B08" w:rsidRPr="00877B08" w:rsidRDefault="00877B08" w:rsidP="00195DCB">
      <w:pPr>
        <w:numPr>
          <w:ilvl w:val="7"/>
          <w:numId w:val="25"/>
        </w:numPr>
        <w:ind w:left="7938" w:hanging="1559"/>
        <w:rPr>
          <w:b/>
          <w:sz w:val="20"/>
          <w:highlight w:val="lightGray"/>
          <w:lang w:val="es-MX"/>
        </w:rPr>
      </w:pPr>
      <w:r w:rsidRPr="00877B08">
        <w:rPr>
          <w:sz w:val="20"/>
          <w:szCs w:val="20"/>
          <w:highlight w:val="lightGray"/>
          <w:lang w:val="es-MX"/>
        </w:rPr>
        <w:t>OP_Verdadero</w:t>
      </w:r>
    </w:p>
    <w:p w:rsidR="00982BD3" w:rsidRPr="00982BD3" w:rsidRDefault="00982BD3" w:rsidP="00195DCB">
      <w:pPr>
        <w:numPr>
          <w:ilvl w:val="4"/>
          <w:numId w:val="25"/>
        </w:numPr>
        <w:ind w:left="3770" w:hanging="1077"/>
        <w:rPr>
          <w:sz w:val="20"/>
          <w:szCs w:val="20"/>
          <w:lang w:val="es-MX"/>
        </w:rPr>
      </w:pPr>
      <w:r w:rsidRPr="00982BD3">
        <w:rPr>
          <w:sz w:val="20"/>
          <w:szCs w:val="20"/>
          <w:lang w:val="es-MX"/>
        </w:rPr>
        <w:t>El sistema actualiza la siguiente información:</w:t>
      </w:r>
    </w:p>
    <w:p w:rsidR="00982BD3" w:rsidRPr="00982BD3" w:rsidRDefault="00982BD3" w:rsidP="00195DCB">
      <w:pPr>
        <w:numPr>
          <w:ilvl w:val="5"/>
          <w:numId w:val="25"/>
        </w:numPr>
        <w:ind w:left="4962" w:hanging="1276"/>
        <w:rPr>
          <w:sz w:val="20"/>
          <w:szCs w:val="20"/>
          <w:lang w:val="es-MX"/>
        </w:rPr>
      </w:pPr>
      <w:r w:rsidRPr="00982BD3">
        <w:rPr>
          <w:b/>
          <w:sz w:val="20"/>
          <w:szCs w:val="20"/>
          <w:lang w:val="es-MX"/>
        </w:rPr>
        <w:t>ImporteTotalProductoRecibido</w:t>
      </w:r>
      <w:r w:rsidRPr="00982BD3">
        <w:rPr>
          <w:sz w:val="20"/>
          <w:szCs w:val="20"/>
          <w:lang w:val="es-MX"/>
        </w:rPr>
        <w:t xml:space="preserve"> de acuerdo con la regla de negocio </w:t>
      </w:r>
      <w:hyperlink r:id="rId119" w:anchor="RNROLMOV187" w:history="1">
        <w:r w:rsidRPr="00982BD3">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sidRPr="00982BD3">
          <w:rPr>
            <w:rStyle w:val="Hipervnculo"/>
            <w:b/>
            <w:sz w:val="20"/>
            <w:szCs w:val="20"/>
            <w:lang w:val="es-MX"/>
          </w:rPr>
          <w:t>en el Cambio de Productos</w:t>
        </w:r>
      </w:hyperlink>
    </w:p>
    <w:p w:rsidR="00313B72" w:rsidRDefault="00313B72" w:rsidP="005D122A">
      <w:pPr>
        <w:numPr>
          <w:ilvl w:val="4"/>
          <w:numId w:val="25"/>
        </w:numPr>
        <w:ind w:left="3770" w:hanging="1077"/>
        <w:rPr>
          <w:sz w:val="20"/>
          <w:highlight w:val="green"/>
          <w:lang w:val="es-MX"/>
        </w:rPr>
      </w:pPr>
      <w:r w:rsidRPr="006C0C9F">
        <w:rPr>
          <w:sz w:val="20"/>
          <w:szCs w:val="20"/>
          <w:highlight w:val="green"/>
          <w:lang w:val="es-MX"/>
        </w:rPr>
        <w:t>Si &lt;se proporcionó una Fecha Caducidad para el producto actual (Productos.FechaCaducidad &lt;&gt; ‘ ‘)&gt;</w:t>
      </w:r>
    </w:p>
    <w:p w:rsidR="005D122A" w:rsidRPr="005D122A" w:rsidRDefault="005D122A" w:rsidP="00313B72">
      <w:pPr>
        <w:numPr>
          <w:ilvl w:val="5"/>
          <w:numId w:val="25"/>
        </w:numPr>
        <w:ind w:left="4962" w:hanging="1276"/>
        <w:rPr>
          <w:sz w:val="20"/>
          <w:highlight w:val="green"/>
          <w:lang w:val="es-MX"/>
        </w:rPr>
      </w:pPr>
      <w:r w:rsidRPr="005D122A">
        <w:rPr>
          <w:sz w:val="20"/>
          <w:highlight w:val="green"/>
          <w:lang w:val="es-MX"/>
        </w:rPr>
        <w:t xml:space="preserve">El sistema elimina la siguiente información: </w:t>
      </w:r>
    </w:p>
    <w:p w:rsidR="005D122A" w:rsidRPr="005D122A" w:rsidRDefault="005D122A" w:rsidP="00313B72">
      <w:pPr>
        <w:numPr>
          <w:ilvl w:val="6"/>
          <w:numId w:val="25"/>
        </w:numPr>
        <w:ind w:left="6379" w:hanging="1417"/>
        <w:rPr>
          <w:b/>
          <w:sz w:val="20"/>
          <w:highlight w:val="green"/>
          <w:lang w:val="es-MX"/>
        </w:rPr>
      </w:pPr>
      <w:r w:rsidRPr="005D122A">
        <w:rPr>
          <w:b/>
          <w:sz w:val="20"/>
          <w:highlight w:val="green"/>
          <w:lang w:val="es-MX"/>
        </w:rPr>
        <w:t>ManejoLotesCaducidad</w:t>
      </w:r>
    </w:p>
    <w:p w:rsidR="00EE108C" w:rsidRPr="00FB5AEB" w:rsidRDefault="00EE108C" w:rsidP="00EE108C">
      <w:pPr>
        <w:numPr>
          <w:ilvl w:val="7"/>
          <w:numId w:val="25"/>
        </w:numPr>
        <w:ind w:left="7938" w:hanging="1559"/>
        <w:rPr>
          <w:sz w:val="20"/>
          <w:highlight w:val="green"/>
          <w:lang w:val="es-MX"/>
        </w:rPr>
      </w:pPr>
      <w:r w:rsidRPr="00FB5AEB">
        <w:rPr>
          <w:rFonts w:cs="Arial"/>
          <w:sz w:val="20"/>
          <w:szCs w:val="20"/>
          <w:highlight w:val="green"/>
        </w:rPr>
        <w:lastRenderedPageBreak/>
        <w:t xml:space="preserve">TransProdId </w:t>
      </w:r>
      <w:r w:rsidRPr="00FB5AEB">
        <w:rPr>
          <w:sz w:val="20"/>
          <w:highlight w:val="green"/>
          <w:lang w:val="es-MX"/>
        </w:rPr>
        <w:t>= &lt;TransProd.TransProdId&gt; (objeto TransProdEntrada)</w:t>
      </w:r>
    </w:p>
    <w:p w:rsidR="00EE108C" w:rsidRPr="00EE108C" w:rsidRDefault="00EE108C" w:rsidP="00EE108C">
      <w:pPr>
        <w:numPr>
          <w:ilvl w:val="7"/>
          <w:numId w:val="25"/>
        </w:numPr>
        <w:ind w:left="7938" w:hanging="1559"/>
        <w:rPr>
          <w:sz w:val="20"/>
          <w:highlight w:val="green"/>
          <w:lang w:val="es-MX"/>
        </w:rPr>
      </w:pPr>
      <w:r w:rsidRPr="00FB5AEB">
        <w:rPr>
          <w:sz w:val="20"/>
          <w:highlight w:val="green"/>
          <w:lang w:val="es-MX"/>
        </w:rPr>
        <w:t>TransProdDetalleID = &lt;TransProdDetalle.TransProdDetalleId&gt; (objeto ArregloTransProdDetalleEntrada), en caso de aplicar</w:t>
      </w:r>
    </w:p>
    <w:p w:rsidR="00313ED5" w:rsidRPr="00E54427" w:rsidRDefault="00313ED5" w:rsidP="00195DCB">
      <w:pPr>
        <w:numPr>
          <w:ilvl w:val="4"/>
          <w:numId w:val="25"/>
        </w:numPr>
        <w:ind w:left="3770" w:hanging="1077"/>
        <w:rPr>
          <w:sz w:val="20"/>
          <w:lang w:val="es-MX"/>
        </w:rPr>
      </w:pPr>
      <w:r w:rsidRPr="00E54427">
        <w:rPr>
          <w:sz w:val="20"/>
          <w:lang w:val="es-MX"/>
        </w:rPr>
        <w:t>El sistema elimina la siguiente información</w:t>
      </w:r>
      <w:r w:rsidR="00877B08">
        <w:rPr>
          <w:sz w:val="20"/>
          <w:lang w:val="es-MX"/>
        </w:rPr>
        <w:t>:</w:t>
      </w:r>
      <w:r w:rsidR="00877B08" w:rsidRPr="00E54427">
        <w:rPr>
          <w:sz w:val="20"/>
          <w:lang w:val="es-MX"/>
        </w:rPr>
        <w:t xml:space="preserve"> </w:t>
      </w:r>
    </w:p>
    <w:p w:rsidR="00313ED5" w:rsidRPr="001A04D4" w:rsidRDefault="00313ED5" w:rsidP="00195DCB">
      <w:pPr>
        <w:numPr>
          <w:ilvl w:val="5"/>
          <w:numId w:val="25"/>
        </w:numPr>
        <w:ind w:left="4962" w:hanging="1276"/>
        <w:rPr>
          <w:b/>
          <w:sz w:val="20"/>
          <w:lang w:val="es-MX"/>
        </w:rPr>
      </w:pPr>
      <w:r w:rsidRPr="001A04D4">
        <w:rPr>
          <w:b/>
          <w:sz w:val="20"/>
          <w:lang w:val="es-MX"/>
        </w:rPr>
        <w:t>TransProdDetalle</w:t>
      </w:r>
    </w:p>
    <w:p w:rsidR="00313ED5" w:rsidRPr="00313ED5" w:rsidRDefault="00313ED5" w:rsidP="00195DCB">
      <w:pPr>
        <w:numPr>
          <w:ilvl w:val="6"/>
          <w:numId w:val="25"/>
        </w:numPr>
        <w:ind w:left="6379" w:hanging="1417"/>
        <w:rPr>
          <w:sz w:val="20"/>
          <w:lang w:val="es-MX"/>
        </w:rPr>
      </w:pPr>
      <w:r w:rsidRPr="00E54427">
        <w:rPr>
          <w:sz w:val="20"/>
          <w:lang w:val="es-MX"/>
        </w:rPr>
        <w:t xml:space="preserve">TransProdDetalleID </w:t>
      </w:r>
      <w:r w:rsidR="00877B08">
        <w:rPr>
          <w:sz w:val="20"/>
          <w:lang w:val="es-MX"/>
        </w:rPr>
        <w:t xml:space="preserve">= </w:t>
      </w:r>
      <w:r w:rsidR="007009A1">
        <w:rPr>
          <w:sz w:val="20"/>
          <w:lang w:val="es-MX"/>
        </w:rPr>
        <w:t>&lt;</w:t>
      </w:r>
      <w:r w:rsidR="00877B08">
        <w:rPr>
          <w:sz w:val="20"/>
          <w:lang w:val="es-MX"/>
        </w:rPr>
        <w:t>ArregloTransProdDetalleEntrada</w:t>
      </w:r>
      <w:r w:rsidR="007009A1">
        <w:rPr>
          <w:sz w:val="20"/>
          <w:lang w:val="es-MX"/>
        </w:rPr>
        <w:t>.TransProdDetalleID&gt;</w:t>
      </w:r>
    </w:p>
    <w:p w:rsidR="008D3B49" w:rsidRPr="00B53224" w:rsidRDefault="008D3B49" w:rsidP="00195DCB">
      <w:pPr>
        <w:numPr>
          <w:ilvl w:val="4"/>
          <w:numId w:val="25"/>
        </w:numPr>
        <w:ind w:left="3770" w:hanging="1077"/>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195DCB">
      <w:pPr>
        <w:numPr>
          <w:ilvl w:val="5"/>
          <w:numId w:val="25"/>
        </w:numPr>
        <w:ind w:left="4962" w:hanging="1276"/>
        <w:rPr>
          <w:b/>
          <w:lang w:val="es-MX"/>
        </w:rPr>
      </w:pPr>
      <w:r w:rsidRPr="00B53224">
        <w:rPr>
          <w:b/>
          <w:sz w:val="20"/>
          <w:lang w:val="es-MX"/>
        </w:rPr>
        <w:t>ArregloTransProdDetalle</w:t>
      </w:r>
      <w:r w:rsidR="007009A1">
        <w:rPr>
          <w:b/>
          <w:sz w:val="20"/>
          <w:lang w:val="es-MX"/>
        </w:rPr>
        <w:t>Entrada</w:t>
      </w:r>
    </w:p>
    <w:p w:rsidR="008D3B49" w:rsidRPr="008D3B49" w:rsidRDefault="008D3B49" w:rsidP="00195DCB">
      <w:pPr>
        <w:numPr>
          <w:ilvl w:val="6"/>
          <w:numId w:val="25"/>
        </w:numPr>
        <w:ind w:left="6379" w:hanging="1417"/>
      </w:pPr>
      <w:r w:rsidRPr="00B53224">
        <w:rPr>
          <w:sz w:val="20"/>
          <w:lang w:val="es-MX"/>
        </w:rPr>
        <w:t>TransProdDetalle</w:t>
      </w:r>
    </w:p>
    <w:p w:rsidR="004B29F0" w:rsidRPr="00FD2395" w:rsidRDefault="004B29F0" w:rsidP="00195DCB">
      <w:pPr>
        <w:numPr>
          <w:ilvl w:val="4"/>
          <w:numId w:val="25"/>
        </w:numPr>
        <w:ind w:left="3770" w:hanging="1077"/>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9B1465" w:rsidRDefault="004B29F0" w:rsidP="00195DCB">
      <w:pPr>
        <w:numPr>
          <w:ilvl w:val="5"/>
          <w:numId w:val="25"/>
        </w:numPr>
        <w:ind w:left="4962" w:hanging="1276"/>
        <w:rPr>
          <w:b/>
          <w:sz w:val="20"/>
          <w:lang w:val="es-MX"/>
        </w:rPr>
      </w:pPr>
      <w:r w:rsidRPr="009B1465">
        <w:rPr>
          <w:b/>
          <w:sz w:val="20"/>
          <w:lang w:val="es-MX"/>
        </w:rPr>
        <w:t>Productos</w:t>
      </w:r>
    </w:p>
    <w:p w:rsidR="004B29F0" w:rsidRPr="007009A1" w:rsidRDefault="004B29F0" w:rsidP="00195DCB">
      <w:pPr>
        <w:numPr>
          <w:ilvl w:val="6"/>
          <w:numId w:val="25"/>
        </w:numPr>
        <w:ind w:left="6379" w:hanging="1417"/>
        <w:rPr>
          <w:sz w:val="20"/>
          <w:szCs w:val="20"/>
          <w:lang w:val="es-MX"/>
        </w:rPr>
      </w:pPr>
      <w:r w:rsidRPr="007009A1">
        <w:rPr>
          <w:sz w:val="20"/>
          <w:lang w:val="es-MX"/>
        </w:rPr>
        <w:t>ProductoClave</w:t>
      </w:r>
    </w:p>
    <w:p w:rsidR="004B29F0" w:rsidRPr="007009A1" w:rsidRDefault="004B29F0" w:rsidP="00195DCB">
      <w:pPr>
        <w:numPr>
          <w:ilvl w:val="6"/>
          <w:numId w:val="25"/>
        </w:numPr>
        <w:ind w:left="6379" w:hanging="1417"/>
        <w:rPr>
          <w:sz w:val="20"/>
          <w:szCs w:val="20"/>
        </w:rPr>
      </w:pPr>
      <w:r w:rsidRPr="007009A1">
        <w:rPr>
          <w:sz w:val="20"/>
          <w:szCs w:val="20"/>
        </w:rPr>
        <w:t>Descripcion</w:t>
      </w:r>
    </w:p>
    <w:p w:rsidR="00665667" w:rsidRPr="007009A1" w:rsidRDefault="00665667" w:rsidP="00195DCB">
      <w:pPr>
        <w:numPr>
          <w:ilvl w:val="6"/>
          <w:numId w:val="25"/>
        </w:numPr>
        <w:ind w:left="6379" w:hanging="1417"/>
        <w:rPr>
          <w:sz w:val="20"/>
          <w:szCs w:val="20"/>
        </w:rPr>
      </w:pPr>
      <w:r w:rsidRPr="007009A1">
        <w:rPr>
          <w:sz w:val="20"/>
          <w:szCs w:val="20"/>
        </w:rPr>
        <w:t>DecimalProducto</w:t>
      </w:r>
    </w:p>
    <w:p w:rsidR="004B29F0" w:rsidRPr="007009A1" w:rsidRDefault="004B29F0" w:rsidP="00195DCB">
      <w:pPr>
        <w:numPr>
          <w:ilvl w:val="6"/>
          <w:numId w:val="25"/>
        </w:numPr>
        <w:ind w:left="6379" w:hanging="1417"/>
        <w:rPr>
          <w:sz w:val="20"/>
          <w:szCs w:val="20"/>
        </w:rPr>
      </w:pPr>
      <w:r w:rsidRPr="007009A1">
        <w:rPr>
          <w:sz w:val="20"/>
          <w:szCs w:val="20"/>
        </w:rPr>
        <w:t>Unidad</w:t>
      </w:r>
    </w:p>
    <w:p w:rsidR="004B29F0" w:rsidRPr="009B1465" w:rsidRDefault="004B29F0" w:rsidP="00195DCB">
      <w:pPr>
        <w:numPr>
          <w:ilvl w:val="6"/>
          <w:numId w:val="25"/>
        </w:numPr>
        <w:ind w:left="6379" w:hanging="1417"/>
        <w:rPr>
          <w:sz w:val="20"/>
          <w:szCs w:val="20"/>
        </w:rPr>
      </w:pPr>
      <w:r w:rsidRPr="009B1465">
        <w:rPr>
          <w:sz w:val="20"/>
          <w:szCs w:val="20"/>
        </w:rPr>
        <w:t>Precio</w:t>
      </w:r>
    </w:p>
    <w:p w:rsidR="004B29F0" w:rsidRPr="00E54427" w:rsidRDefault="004B29F0" w:rsidP="00195DCB">
      <w:pPr>
        <w:numPr>
          <w:ilvl w:val="6"/>
          <w:numId w:val="25"/>
        </w:numPr>
        <w:ind w:left="6379" w:hanging="1417"/>
        <w:rPr>
          <w:sz w:val="20"/>
          <w:szCs w:val="20"/>
        </w:rPr>
      </w:pPr>
      <w:r w:rsidRPr="00E54427">
        <w:rPr>
          <w:sz w:val="20"/>
          <w:szCs w:val="20"/>
        </w:rPr>
        <w:t>Cantidad</w:t>
      </w:r>
    </w:p>
    <w:p w:rsidR="004B29F0" w:rsidRPr="00E54427" w:rsidRDefault="004B29F0" w:rsidP="00195DCB">
      <w:pPr>
        <w:numPr>
          <w:ilvl w:val="6"/>
          <w:numId w:val="25"/>
        </w:numPr>
        <w:ind w:left="6379" w:hanging="1417"/>
        <w:rPr>
          <w:sz w:val="20"/>
          <w:szCs w:val="20"/>
        </w:rPr>
      </w:pPr>
      <w:r w:rsidRPr="00E54427">
        <w:rPr>
          <w:sz w:val="20"/>
          <w:szCs w:val="20"/>
        </w:rPr>
        <w:t>Total</w:t>
      </w:r>
    </w:p>
    <w:p w:rsidR="004B29F0" w:rsidRDefault="004B29F0" w:rsidP="00195DCB">
      <w:pPr>
        <w:numPr>
          <w:ilvl w:val="6"/>
          <w:numId w:val="25"/>
        </w:numPr>
        <w:ind w:left="6379" w:hanging="1417"/>
        <w:rPr>
          <w:sz w:val="20"/>
          <w:szCs w:val="20"/>
        </w:rPr>
      </w:pPr>
      <w:r w:rsidRPr="00E54427">
        <w:rPr>
          <w:sz w:val="20"/>
          <w:szCs w:val="20"/>
        </w:rPr>
        <w:t>Motivo</w:t>
      </w:r>
    </w:p>
    <w:p w:rsidR="006C0C9F" w:rsidRPr="006C0C9F" w:rsidRDefault="006C0C9F" w:rsidP="00195DCB">
      <w:pPr>
        <w:numPr>
          <w:ilvl w:val="6"/>
          <w:numId w:val="25"/>
        </w:numPr>
        <w:ind w:left="6379" w:hanging="1417"/>
        <w:rPr>
          <w:sz w:val="20"/>
          <w:szCs w:val="20"/>
          <w:highlight w:val="green"/>
        </w:rPr>
      </w:pPr>
      <w:r w:rsidRPr="006C0C9F">
        <w:rPr>
          <w:sz w:val="20"/>
          <w:szCs w:val="20"/>
          <w:highlight w:val="green"/>
        </w:rPr>
        <w:t>FechaCaducidad</w:t>
      </w:r>
      <w:r w:rsidR="00376F64">
        <w:rPr>
          <w:sz w:val="20"/>
          <w:szCs w:val="20"/>
          <w:highlight w:val="green"/>
        </w:rPr>
        <w:t xml:space="preserve"> </w:t>
      </w:r>
      <w:r w:rsidR="00376F64" w:rsidRPr="00C367BD">
        <w:rPr>
          <w:i/>
          <w:sz w:val="20"/>
          <w:highlight w:val="green"/>
          <w:lang w:val="es-MX"/>
        </w:rPr>
        <w:t>(en caso de aplicar)</w:t>
      </w:r>
    </w:p>
    <w:p w:rsidR="007009A1" w:rsidRPr="007009A1" w:rsidRDefault="007009A1" w:rsidP="00195DCB">
      <w:pPr>
        <w:numPr>
          <w:ilvl w:val="4"/>
          <w:numId w:val="25"/>
        </w:numPr>
        <w:ind w:left="3770" w:hanging="1077"/>
        <w:rPr>
          <w:highlight w:val="lightGray"/>
          <w:lang w:val="es-MX"/>
        </w:rPr>
      </w:pPr>
      <w:r>
        <w:rPr>
          <w:sz w:val="20"/>
          <w:highlight w:val="lightGray"/>
          <w:lang w:val="es-MX"/>
        </w:rPr>
        <w:t xml:space="preserve">El caso de uso incluye la funcionalidad del caso de uso </w:t>
      </w:r>
      <w:hyperlink r:id="rId120" w:history="1">
        <w:r>
          <w:rPr>
            <w:rStyle w:val="Hipervnculo"/>
            <w:b/>
            <w:sz w:val="20"/>
            <w:highlight w:val="lightGray"/>
            <w:lang w:val="es-MX"/>
          </w:rPr>
          <w:t>Administrar Transacción – CUROLGEN05</w:t>
        </w:r>
      </w:hyperlink>
    </w:p>
    <w:p w:rsidR="007009A1" w:rsidRDefault="007009A1" w:rsidP="00195DCB">
      <w:pPr>
        <w:numPr>
          <w:ilvl w:val="5"/>
          <w:numId w:val="25"/>
        </w:numPr>
        <w:ind w:left="4962" w:hanging="1276"/>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7009A1" w:rsidRDefault="007009A1" w:rsidP="00195DCB">
      <w:pPr>
        <w:numPr>
          <w:ilvl w:val="6"/>
          <w:numId w:val="25"/>
        </w:numPr>
        <w:ind w:left="6379" w:hanging="1417"/>
        <w:rPr>
          <w:highlight w:val="lightGray"/>
          <w:lang w:val="es-MX"/>
        </w:rPr>
      </w:pPr>
      <w:r>
        <w:rPr>
          <w:sz w:val="20"/>
          <w:highlight w:val="lightGray"/>
          <w:lang w:val="es-MX"/>
        </w:rPr>
        <w:t>CalcularTotalesTransaccion</w:t>
      </w:r>
    </w:p>
    <w:p w:rsidR="007009A1" w:rsidRDefault="007009A1" w:rsidP="00195DCB">
      <w:pPr>
        <w:numPr>
          <w:ilvl w:val="7"/>
          <w:numId w:val="25"/>
        </w:numPr>
        <w:ind w:left="7938" w:hanging="1559"/>
        <w:rPr>
          <w:highlight w:val="lightGray"/>
          <w:lang w:val="es-MX"/>
        </w:rPr>
      </w:pPr>
      <w:r>
        <w:rPr>
          <w:sz w:val="20"/>
          <w:highlight w:val="lightGray"/>
          <w:lang w:val="es-MX"/>
        </w:rPr>
        <w:t>TransProd  = &lt;TransProdEntrada&gt; registrado en sesión (objeto TransProdEntrada)</w:t>
      </w:r>
    </w:p>
    <w:p w:rsidR="007009A1" w:rsidRDefault="007009A1" w:rsidP="00195DCB">
      <w:pPr>
        <w:numPr>
          <w:ilvl w:val="5"/>
          <w:numId w:val="25"/>
        </w:numPr>
        <w:ind w:left="4962" w:hanging="1276"/>
        <w:rPr>
          <w:highlight w:val="lightGray"/>
          <w:lang w:val="es-MX"/>
        </w:rPr>
      </w:pPr>
      <w:r>
        <w:rPr>
          <w:sz w:val="20"/>
          <w:highlight w:val="lightGray"/>
          <w:lang w:val="es-MX"/>
        </w:rPr>
        <w:t>El sistema recibe como parámetro la siguiente información:</w:t>
      </w:r>
    </w:p>
    <w:p w:rsidR="007009A1" w:rsidRDefault="007009A1" w:rsidP="00195DCB">
      <w:pPr>
        <w:numPr>
          <w:ilvl w:val="6"/>
          <w:numId w:val="25"/>
        </w:numPr>
        <w:ind w:left="6379" w:hanging="1417"/>
        <w:rPr>
          <w:rFonts w:cs="Arial"/>
          <w:sz w:val="20"/>
          <w:szCs w:val="20"/>
          <w:highlight w:val="lightGray"/>
        </w:rPr>
      </w:pPr>
      <w:r>
        <w:rPr>
          <w:sz w:val="20"/>
          <w:highlight w:val="lightGray"/>
          <w:lang w:val="es-MX"/>
        </w:rPr>
        <w:t>TransProd</w:t>
      </w:r>
    </w:p>
    <w:p w:rsidR="007009A1" w:rsidRDefault="007009A1" w:rsidP="00195DCB">
      <w:pPr>
        <w:numPr>
          <w:ilvl w:val="5"/>
          <w:numId w:val="25"/>
        </w:numPr>
        <w:ind w:left="4962" w:hanging="1276"/>
        <w:rPr>
          <w:rFonts w:cs="Arial"/>
          <w:sz w:val="20"/>
          <w:szCs w:val="20"/>
          <w:highlight w:val="lightGray"/>
        </w:rPr>
      </w:pPr>
      <w:r>
        <w:rPr>
          <w:rFonts w:cs="Arial"/>
          <w:sz w:val="20"/>
          <w:szCs w:val="20"/>
          <w:highlight w:val="lightGray"/>
        </w:rPr>
        <w:t>El sistema actualiza la información del objeto registrado en sesión:</w:t>
      </w:r>
    </w:p>
    <w:p w:rsidR="007009A1" w:rsidRDefault="007009A1" w:rsidP="00195DCB">
      <w:pPr>
        <w:numPr>
          <w:ilvl w:val="6"/>
          <w:numId w:val="25"/>
        </w:numPr>
        <w:ind w:left="6379" w:hanging="1417"/>
        <w:rPr>
          <w:sz w:val="20"/>
          <w:lang w:val="es-MX"/>
        </w:rPr>
      </w:pPr>
      <w:r>
        <w:rPr>
          <w:rFonts w:cs="Arial"/>
          <w:sz w:val="20"/>
          <w:szCs w:val="20"/>
          <w:highlight w:val="lightGray"/>
        </w:rPr>
        <w:t>TransProdEntrada</w:t>
      </w:r>
    </w:p>
    <w:p w:rsidR="00FB1505" w:rsidRDefault="00FB1505" w:rsidP="00195DCB">
      <w:pPr>
        <w:numPr>
          <w:ilvl w:val="4"/>
          <w:numId w:val="25"/>
        </w:numPr>
        <w:ind w:left="3770" w:hanging="1077"/>
        <w:rPr>
          <w:sz w:val="20"/>
          <w:highlight w:val="lightGray"/>
          <w:lang w:val="es-MX"/>
        </w:rPr>
      </w:pPr>
      <w:r w:rsidRPr="00877B08">
        <w:rPr>
          <w:sz w:val="20"/>
          <w:highlight w:val="lightGray"/>
          <w:lang w:val="es-MX"/>
        </w:rPr>
        <w:t xml:space="preserve">Si &lt;el parámetro de configuración indica que se tiene activado el Cambio Automático de Producto (CambioAutomatico = 1) de acuerdo con la regla de negocio </w:t>
      </w:r>
      <w:hyperlink r:id="rId121"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w:t>
      </w:r>
    </w:p>
    <w:p w:rsidR="007009A1" w:rsidRPr="007009A1" w:rsidRDefault="007009A1" w:rsidP="00FB1505">
      <w:pPr>
        <w:numPr>
          <w:ilvl w:val="5"/>
          <w:numId w:val="25"/>
        </w:numPr>
        <w:ind w:left="4962" w:hanging="1276"/>
        <w:rPr>
          <w:sz w:val="20"/>
          <w:highlight w:val="lightGray"/>
          <w:lang w:val="es-MX"/>
        </w:rPr>
      </w:pPr>
      <w:r w:rsidRPr="007009A1">
        <w:rPr>
          <w:sz w:val="20"/>
          <w:highlight w:val="lightGray"/>
          <w:lang w:val="es-MX"/>
        </w:rPr>
        <w:t xml:space="preserve">El sistema elimina la siguiente información: </w:t>
      </w:r>
    </w:p>
    <w:p w:rsidR="007009A1" w:rsidRPr="007009A1" w:rsidRDefault="007009A1" w:rsidP="00FB1505">
      <w:pPr>
        <w:numPr>
          <w:ilvl w:val="6"/>
          <w:numId w:val="25"/>
        </w:numPr>
        <w:ind w:left="6379" w:hanging="1417"/>
        <w:rPr>
          <w:b/>
          <w:sz w:val="20"/>
          <w:highlight w:val="lightGray"/>
          <w:lang w:val="es-MX"/>
        </w:rPr>
      </w:pPr>
      <w:r w:rsidRPr="007009A1">
        <w:rPr>
          <w:b/>
          <w:sz w:val="20"/>
          <w:highlight w:val="lightGray"/>
          <w:lang w:val="es-MX"/>
        </w:rPr>
        <w:t>TransProdDetalle</w:t>
      </w:r>
    </w:p>
    <w:p w:rsidR="007009A1" w:rsidRPr="007009A1" w:rsidRDefault="007009A1" w:rsidP="00FB1505">
      <w:pPr>
        <w:numPr>
          <w:ilvl w:val="7"/>
          <w:numId w:val="25"/>
        </w:numPr>
        <w:ind w:left="7938" w:hanging="1559"/>
        <w:rPr>
          <w:sz w:val="20"/>
          <w:highlight w:val="lightGray"/>
          <w:lang w:val="es-MX"/>
        </w:rPr>
      </w:pPr>
      <w:r w:rsidRPr="007009A1">
        <w:rPr>
          <w:sz w:val="20"/>
          <w:highlight w:val="lightGray"/>
          <w:lang w:val="es-MX"/>
        </w:rPr>
        <w:t>TransProdDetalleID = &lt;ArregloTransProdDet</w:t>
      </w:r>
      <w:r w:rsidRPr="007009A1">
        <w:rPr>
          <w:sz w:val="20"/>
          <w:highlight w:val="lightGray"/>
          <w:lang w:val="es-MX"/>
        </w:rPr>
        <w:lastRenderedPageBreak/>
        <w:t>alleSalida.TransProdDetalleID&gt;</w:t>
      </w:r>
    </w:p>
    <w:p w:rsidR="007009A1" w:rsidRPr="007009A1" w:rsidRDefault="007009A1" w:rsidP="00FB1505">
      <w:pPr>
        <w:numPr>
          <w:ilvl w:val="5"/>
          <w:numId w:val="25"/>
        </w:numPr>
        <w:ind w:left="4962" w:hanging="1276"/>
        <w:rPr>
          <w:highlight w:val="lightGray"/>
          <w:lang w:val="es-MX"/>
        </w:rPr>
      </w:pPr>
      <w:r w:rsidRPr="007009A1">
        <w:rPr>
          <w:sz w:val="20"/>
          <w:highlight w:val="lightGray"/>
          <w:lang w:val="es-MX"/>
        </w:rPr>
        <w:t>El sistema elimina del arreglo la información del objeto correspondiente al producto:</w:t>
      </w:r>
    </w:p>
    <w:p w:rsidR="007009A1" w:rsidRPr="007009A1" w:rsidRDefault="007009A1" w:rsidP="00FB1505">
      <w:pPr>
        <w:numPr>
          <w:ilvl w:val="6"/>
          <w:numId w:val="25"/>
        </w:numPr>
        <w:ind w:left="6379" w:hanging="1417"/>
        <w:rPr>
          <w:b/>
          <w:highlight w:val="lightGray"/>
          <w:lang w:val="es-MX"/>
        </w:rPr>
      </w:pPr>
      <w:r w:rsidRPr="007009A1">
        <w:rPr>
          <w:b/>
          <w:sz w:val="20"/>
          <w:highlight w:val="lightGray"/>
          <w:lang w:val="es-MX"/>
        </w:rPr>
        <w:t>ArregloTransProdDetalleSalida</w:t>
      </w:r>
    </w:p>
    <w:p w:rsidR="007009A1" w:rsidRPr="007009A1" w:rsidRDefault="007009A1" w:rsidP="00FB1505">
      <w:pPr>
        <w:numPr>
          <w:ilvl w:val="7"/>
          <w:numId w:val="25"/>
        </w:numPr>
        <w:ind w:left="7938" w:hanging="1559"/>
        <w:rPr>
          <w:highlight w:val="lightGray"/>
        </w:rPr>
      </w:pPr>
      <w:r w:rsidRPr="007009A1">
        <w:rPr>
          <w:sz w:val="20"/>
          <w:highlight w:val="lightGray"/>
          <w:lang w:val="es-MX"/>
        </w:rPr>
        <w:t>TransProdDetalle</w:t>
      </w:r>
    </w:p>
    <w:p w:rsidR="007009A1" w:rsidRPr="007009A1" w:rsidRDefault="007009A1" w:rsidP="00FB1505">
      <w:pPr>
        <w:numPr>
          <w:ilvl w:val="5"/>
          <w:numId w:val="25"/>
        </w:numPr>
        <w:ind w:left="4962" w:hanging="1276"/>
        <w:rPr>
          <w:highlight w:val="lightGray"/>
          <w:lang w:val="es-MX"/>
        </w:rPr>
      </w:pPr>
      <w:r w:rsidRPr="007009A1">
        <w:rPr>
          <w:sz w:val="20"/>
          <w:highlight w:val="lightGray"/>
          <w:lang w:val="es-MX"/>
        </w:rPr>
        <w:t xml:space="preserve">El caso de uso incluye la funcionalidad del caso de uso </w:t>
      </w:r>
      <w:hyperlink r:id="rId122" w:history="1">
        <w:r w:rsidRPr="007009A1">
          <w:rPr>
            <w:rStyle w:val="Hipervnculo"/>
            <w:b/>
            <w:sz w:val="20"/>
            <w:highlight w:val="lightGray"/>
            <w:lang w:val="es-MX"/>
          </w:rPr>
          <w:t>Administrar Transacción – CUROLGEN05</w:t>
        </w:r>
      </w:hyperlink>
    </w:p>
    <w:p w:rsidR="007009A1" w:rsidRPr="007009A1" w:rsidRDefault="007009A1" w:rsidP="00FB1505">
      <w:pPr>
        <w:numPr>
          <w:ilvl w:val="6"/>
          <w:numId w:val="25"/>
        </w:numPr>
        <w:ind w:left="6379" w:hanging="1417"/>
        <w:rPr>
          <w:highlight w:val="lightGray"/>
          <w:lang w:val="es-MX"/>
        </w:rPr>
      </w:pPr>
      <w:r w:rsidRPr="007009A1">
        <w:rPr>
          <w:sz w:val="20"/>
          <w:szCs w:val="20"/>
          <w:highlight w:val="lightGray"/>
          <w:lang w:val="es-MX"/>
        </w:rPr>
        <w:t>El</w:t>
      </w:r>
      <w:r w:rsidRPr="007009A1">
        <w:rPr>
          <w:sz w:val="20"/>
          <w:highlight w:val="lightGray"/>
          <w:lang w:val="es-MX"/>
        </w:rPr>
        <w:t xml:space="preserve"> sistema envía como parámetro la siguiente información:</w:t>
      </w:r>
    </w:p>
    <w:p w:rsidR="007009A1" w:rsidRPr="007009A1" w:rsidRDefault="007009A1" w:rsidP="00FB1505">
      <w:pPr>
        <w:numPr>
          <w:ilvl w:val="7"/>
          <w:numId w:val="25"/>
        </w:numPr>
        <w:ind w:left="7938" w:hanging="1559"/>
        <w:rPr>
          <w:highlight w:val="lightGray"/>
          <w:lang w:val="es-MX"/>
        </w:rPr>
      </w:pPr>
      <w:r w:rsidRPr="007009A1">
        <w:rPr>
          <w:sz w:val="20"/>
          <w:highlight w:val="lightGray"/>
          <w:lang w:val="es-MX"/>
        </w:rPr>
        <w:t>CalcularTotalesTransaccion</w:t>
      </w:r>
    </w:p>
    <w:p w:rsidR="007009A1" w:rsidRPr="007009A1" w:rsidRDefault="007009A1" w:rsidP="00FB1505">
      <w:pPr>
        <w:numPr>
          <w:ilvl w:val="8"/>
          <w:numId w:val="25"/>
        </w:numPr>
        <w:ind w:left="8647" w:hanging="1843"/>
        <w:rPr>
          <w:highlight w:val="lightGray"/>
          <w:lang w:val="es-MX"/>
        </w:rPr>
      </w:pPr>
      <w:r w:rsidRPr="007009A1">
        <w:rPr>
          <w:sz w:val="20"/>
          <w:highlight w:val="lightGray"/>
          <w:lang w:val="es-MX"/>
        </w:rPr>
        <w:t>TransProd  = &lt;TransProdSalida&gt; registrado en sesión (objeto TransProdSalida)</w:t>
      </w:r>
    </w:p>
    <w:p w:rsidR="007009A1" w:rsidRPr="007009A1" w:rsidRDefault="007009A1" w:rsidP="00FB1505">
      <w:pPr>
        <w:numPr>
          <w:ilvl w:val="6"/>
          <w:numId w:val="25"/>
        </w:numPr>
        <w:ind w:left="6379" w:hanging="1417"/>
        <w:rPr>
          <w:highlight w:val="lightGray"/>
          <w:lang w:val="es-MX"/>
        </w:rPr>
      </w:pPr>
      <w:r w:rsidRPr="007009A1">
        <w:rPr>
          <w:sz w:val="20"/>
          <w:highlight w:val="lightGray"/>
          <w:lang w:val="es-MX"/>
        </w:rPr>
        <w:t>El sistema recibe como parámetro la siguiente información:</w:t>
      </w:r>
    </w:p>
    <w:p w:rsidR="007009A1" w:rsidRPr="007009A1" w:rsidRDefault="007009A1" w:rsidP="00FB1505">
      <w:pPr>
        <w:numPr>
          <w:ilvl w:val="7"/>
          <w:numId w:val="25"/>
        </w:numPr>
        <w:ind w:left="7938" w:hanging="1559"/>
        <w:rPr>
          <w:sz w:val="20"/>
          <w:szCs w:val="20"/>
          <w:highlight w:val="lightGray"/>
          <w:lang w:val="es-MX"/>
        </w:rPr>
      </w:pPr>
      <w:r w:rsidRPr="007009A1">
        <w:rPr>
          <w:sz w:val="20"/>
          <w:szCs w:val="20"/>
          <w:highlight w:val="lightGray"/>
          <w:lang w:val="es-MX"/>
        </w:rPr>
        <w:t>TransProd</w:t>
      </w:r>
    </w:p>
    <w:p w:rsidR="007009A1" w:rsidRPr="007009A1" w:rsidRDefault="007009A1" w:rsidP="00FB1505">
      <w:pPr>
        <w:numPr>
          <w:ilvl w:val="6"/>
          <w:numId w:val="25"/>
        </w:numPr>
        <w:ind w:left="6379" w:hanging="1417"/>
        <w:rPr>
          <w:rFonts w:cs="Arial"/>
          <w:sz w:val="20"/>
          <w:szCs w:val="20"/>
          <w:highlight w:val="lightGray"/>
        </w:rPr>
      </w:pPr>
      <w:r w:rsidRPr="007009A1">
        <w:rPr>
          <w:rFonts w:cs="Arial"/>
          <w:sz w:val="20"/>
          <w:szCs w:val="20"/>
          <w:highlight w:val="lightGray"/>
        </w:rPr>
        <w:t>El sistema actualiza la información del objeto registrado en sesión:</w:t>
      </w:r>
    </w:p>
    <w:p w:rsidR="007009A1" w:rsidRPr="007009A1" w:rsidRDefault="007009A1" w:rsidP="00FB1505">
      <w:pPr>
        <w:numPr>
          <w:ilvl w:val="7"/>
          <w:numId w:val="25"/>
        </w:numPr>
        <w:ind w:left="7938" w:hanging="1559"/>
        <w:rPr>
          <w:sz w:val="20"/>
          <w:highlight w:val="lightGray"/>
          <w:lang w:val="es-MX"/>
        </w:rPr>
      </w:pPr>
      <w:r w:rsidRPr="007009A1">
        <w:rPr>
          <w:rFonts w:cs="Arial"/>
          <w:sz w:val="20"/>
          <w:szCs w:val="20"/>
          <w:highlight w:val="lightGray"/>
        </w:rPr>
        <w:t>TransProdSalida</w:t>
      </w:r>
    </w:p>
    <w:p w:rsidR="00A32482" w:rsidRPr="00120C5C" w:rsidRDefault="009B1465" w:rsidP="00195DCB">
      <w:pPr>
        <w:numPr>
          <w:ilvl w:val="4"/>
          <w:numId w:val="25"/>
        </w:numPr>
        <w:ind w:left="3884" w:hanging="1191"/>
        <w:rPr>
          <w:sz w:val="20"/>
          <w:lang w:val="es-MX"/>
        </w:rPr>
      </w:pPr>
      <w:r w:rsidRPr="00120C5C">
        <w:rPr>
          <w:sz w:val="20"/>
          <w:szCs w:val="20"/>
          <w:lang w:val="es-MX"/>
        </w:rPr>
        <w:t>El</w:t>
      </w:r>
      <w:r w:rsidRPr="00120C5C">
        <w:rPr>
          <w:sz w:val="20"/>
          <w:lang w:val="es-MX"/>
        </w:rPr>
        <w:t xml:space="preserve"> sistema continúa en el </w:t>
      </w:r>
      <w:hyperlink w:anchor="paso11_1_7_AO01" w:history="1">
        <w:r w:rsidR="00662EA0" w:rsidRPr="00DB4A95">
          <w:rPr>
            <w:rStyle w:val="Hipervnculo"/>
            <w:b/>
            <w:sz w:val="20"/>
            <w:lang w:val="es-MX"/>
          </w:rPr>
          <w:t xml:space="preserve">paso </w:t>
        </w:r>
        <w:r w:rsidR="001A04D4" w:rsidRPr="00DB4A95">
          <w:rPr>
            <w:rStyle w:val="Hipervnculo"/>
            <w:b/>
            <w:sz w:val="20"/>
            <w:lang w:val="es-MX"/>
          </w:rPr>
          <w:t>11.1.7</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F53507" w:rsidRPr="00120C5C">
          <w:rPr>
            <w:rStyle w:val="Hipervnculo"/>
            <w:b/>
            <w:sz w:val="20"/>
            <w:szCs w:val="20"/>
          </w:rPr>
          <w:t>AO01 Crear Cambio de Producto</w:t>
        </w:r>
      </w:hyperlink>
    </w:p>
    <w:p w:rsidR="00662EA0" w:rsidRPr="00EB6C3A" w:rsidRDefault="00662EA0" w:rsidP="00195DCB">
      <w:pPr>
        <w:numPr>
          <w:ilvl w:val="0"/>
          <w:numId w:val="25"/>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195DCB">
      <w:pPr>
        <w:numPr>
          <w:ilvl w:val="1"/>
          <w:numId w:val="25"/>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195DCB">
      <w:pPr>
        <w:numPr>
          <w:ilvl w:val="2"/>
          <w:numId w:val="25"/>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195DCB">
      <w:pPr>
        <w:numPr>
          <w:ilvl w:val="3"/>
          <w:numId w:val="25"/>
        </w:numPr>
        <w:ind w:left="2694" w:hanging="850"/>
        <w:rPr>
          <w:sz w:val="20"/>
          <w:szCs w:val="20"/>
          <w:lang w:val="es-MX"/>
        </w:rPr>
      </w:pPr>
      <w:r w:rsidRPr="00D240A8">
        <w:rPr>
          <w:sz w:val="20"/>
          <w:szCs w:val="20"/>
          <w:lang w:val="es-MX"/>
        </w:rPr>
        <w:t>TipoMotivo</w:t>
      </w:r>
    </w:p>
    <w:p w:rsidR="006C2D4E" w:rsidRDefault="006C2D4E" w:rsidP="00195DCB">
      <w:pPr>
        <w:numPr>
          <w:ilvl w:val="2"/>
          <w:numId w:val="25"/>
        </w:numPr>
        <w:ind w:left="1843" w:hanging="850"/>
        <w:rPr>
          <w:sz w:val="20"/>
          <w:szCs w:val="20"/>
          <w:lang w:val="es-MX"/>
        </w:rPr>
      </w:pPr>
      <w:r>
        <w:rPr>
          <w:sz w:val="20"/>
          <w:szCs w:val="20"/>
          <w:lang w:val="es-MX"/>
        </w:rPr>
        <w:t>Para cada producto incluido en el objeto Productos</w:t>
      </w:r>
    </w:p>
    <w:p w:rsidR="002532FC" w:rsidRDefault="002532FC" w:rsidP="00195DCB">
      <w:pPr>
        <w:numPr>
          <w:ilvl w:val="3"/>
          <w:numId w:val="25"/>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195DCB">
      <w:pPr>
        <w:numPr>
          <w:ilvl w:val="4"/>
          <w:numId w:val="25"/>
        </w:numPr>
        <w:ind w:left="3686" w:hanging="992"/>
        <w:rPr>
          <w:b/>
          <w:sz w:val="20"/>
          <w:szCs w:val="20"/>
          <w:lang w:val="es-MX"/>
        </w:rPr>
      </w:pPr>
      <w:r w:rsidRPr="00097C45">
        <w:rPr>
          <w:b/>
          <w:sz w:val="20"/>
          <w:szCs w:val="20"/>
          <w:lang w:val="es-MX"/>
        </w:rPr>
        <w:t>Producto</w:t>
      </w:r>
    </w:p>
    <w:p w:rsidR="002532FC" w:rsidRPr="005819F2" w:rsidRDefault="002532FC" w:rsidP="00195DCB">
      <w:pPr>
        <w:numPr>
          <w:ilvl w:val="5"/>
          <w:numId w:val="25"/>
        </w:numPr>
        <w:ind w:left="4962" w:hanging="1276"/>
        <w:rPr>
          <w:sz w:val="20"/>
          <w:szCs w:val="20"/>
          <w:lang w:val="es-MX"/>
        </w:rPr>
      </w:pPr>
      <w:r w:rsidRPr="005819F2">
        <w:rPr>
          <w:sz w:val="20"/>
          <w:lang w:val="es-MX"/>
        </w:rPr>
        <w:t>Motivo</w:t>
      </w:r>
    </w:p>
    <w:p w:rsidR="006C2D4E" w:rsidRDefault="006C2D4E" w:rsidP="00195DCB">
      <w:pPr>
        <w:numPr>
          <w:ilvl w:val="3"/>
          <w:numId w:val="25"/>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195DCB">
      <w:pPr>
        <w:numPr>
          <w:ilvl w:val="4"/>
          <w:numId w:val="25"/>
        </w:numPr>
        <w:ind w:left="3686" w:hanging="992"/>
        <w:rPr>
          <w:sz w:val="20"/>
          <w:szCs w:val="20"/>
          <w:lang w:val="es-MX"/>
        </w:rPr>
      </w:pPr>
      <w:r>
        <w:rPr>
          <w:sz w:val="20"/>
          <w:szCs w:val="20"/>
          <w:lang w:val="es-MX"/>
        </w:rPr>
        <w:t>Cantidad</w:t>
      </w:r>
    </w:p>
    <w:p w:rsidR="006C2D4E" w:rsidRPr="00CE39E5" w:rsidRDefault="006C2D4E" w:rsidP="00195DCB">
      <w:pPr>
        <w:numPr>
          <w:ilvl w:val="3"/>
          <w:numId w:val="25"/>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195DCB">
      <w:pPr>
        <w:numPr>
          <w:ilvl w:val="4"/>
          <w:numId w:val="25"/>
        </w:numPr>
        <w:ind w:left="3686" w:hanging="992"/>
        <w:rPr>
          <w:b/>
          <w:sz w:val="20"/>
          <w:szCs w:val="20"/>
          <w:lang w:val="es-MX"/>
        </w:rPr>
      </w:pPr>
      <w:r w:rsidRPr="00C050B8">
        <w:rPr>
          <w:b/>
          <w:sz w:val="20"/>
          <w:szCs w:val="20"/>
          <w:lang w:val="es-MX"/>
        </w:rPr>
        <w:t>ArregloTransProdDetalle</w:t>
      </w:r>
      <w:r w:rsidR="00A1521A">
        <w:rPr>
          <w:b/>
          <w:sz w:val="20"/>
          <w:szCs w:val="20"/>
          <w:lang w:val="es-MX"/>
        </w:rPr>
        <w:t>Entrada</w:t>
      </w:r>
    </w:p>
    <w:p w:rsidR="006C2D4E" w:rsidRPr="00CE39E5" w:rsidRDefault="006C2D4E" w:rsidP="00195DCB">
      <w:pPr>
        <w:numPr>
          <w:ilvl w:val="5"/>
          <w:numId w:val="25"/>
        </w:numPr>
        <w:ind w:left="4962" w:hanging="1276"/>
        <w:rPr>
          <w:sz w:val="20"/>
          <w:szCs w:val="20"/>
          <w:lang w:val="es-MX"/>
        </w:rPr>
      </w:pPr>
      <w:r w:rsidRPr="00CE39E5">
        <w:rPr>
          <w:sz w:val="20"/>
          <w:szCs w:val="20"/>
          <w:lang w:val="es-MX"/>
        </w:rPr>
        <w:t>TransProd</w:t>
      </w:r>
      <w:r w:rsidR="00A1521A">
        <w:rPr>
          <w:sz w:val="20"/>
          <w:szCs w:val="20"/>
          <w:lang w:val="es-MX"/>
        </w:rPr>
        <w:t>Detalle</w:t>
      </w:r>
    </w:p>
    <w:p w:rsidR="00A1521A" w:rsidRPr="00A1521A" w:rsidRDefault="00A1521A" w:rsidP="00195DCB">
      <w:pPr>
        <w:numPr>
          <w:ilvl w:val="3"/>
          <w:numId w:val="25"/>
        </w:numPr>
        <w:ind w:left="2694" w:hanging="850"/>
        <w:rPr>
          <w:rStyle w:val="Hipervnculo"/>
          <w:sz w:val="20"/>
          <w:szCs w:val="20"/>
          <w:highlight w:val="lightGray"/>
          <w:lang w:val="es-MX"/>
        </w:rPr>
      </w:pPr>
      <w:r w:rsidRPr="00A1521A">
        <w:rPr>
          <w:rStyle w:val="Hipervnculo"/>
          <w:color w:val="auto"/>
          <w:sz w:val="20"/>
          <w:szCs w:val="20"/>
          <w:highlight w:val="lightGray"/>
          <w:u w:val="none"/>
          <w:lang w:val="es-MX"/>
        </w:rPr>
        <w:t xml:space="preserve">El caso de uso </w:t>
      </w:r>
      <w:r w:rsidRPr="00A1521A">
        <w:rPr>
          <w:sz w:val="20"/>
          <w:szCs w:val="20"/>
          <w:highlight w:val="lightGray"/>
        </w:rPr>
        <w:t>incluye</w:t>
      </w:r>
      <w:r w:rsidRPr="00A1521A">
        <w:rPr>
          <w:rStyle w:val="Hipervnculo"/>
          <w:color w:val="auto"/>
          <w:sz w:val="20"/>
          <w:szCs w:val="20"/>
          <w:highlight w:val="lightGray"/>
          <w:u w:val="none"/>
          <w:lang w:val="es-MX"/>
        </w:rPr>
        <w:t xml:space="preserve"> la funcionalidad del caso de uso </w:t>
      </w:r>
      <w:hyperlink r:id="rId123" w:history="1">
        <w:r w:rsidRPr="00A1521A">
          <w:rPr>
            <w:rStyle w:val="Hipervnculo"/>
            <w:b/>
            <w:sz w:val="20"/>
            <w:szCs w:val="20"/>
            <w:highlight w:val="lightGray"/>
            <w:lang w:val="es-MX"/>
          </w:rPr>
          <w:t>Administrar Detalle de la Transacción – CUROLGEN06</w:t>
        </w:r>
      </w:hyperlink>
    </w:p>
    <w:p w:rsidR="00A1521A" w:rsidRPr="00A1521A" w:rsidRDefault="00A1521A" w:rsidP="00195DCB">
      <w:pPr>
        <w:numPr>
          <w:ilvl w:val="4"/>
          <w:numId w:val="25"/>
        </w:numPr>
        <w:ind w:left="3686" w:hanging="992"/>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 xml:space="preserve">El </w:t>
      </w:r>
      <w:r w:rsidRPr="00A1521A">
        <w:rPr>
          <w:sz w:val="20"/>
          <w:szCs w:val="20"/>
          <w:highlight w:val="lightGray"/>
        </w:rPr>
        <w:t>sistema</w:t>
      </w:r>
      <w:r w:rsidRPr="00A1521A">
        <w:rPr>
          <w:rStyle w:val="Hipervnculo"/>
          <w:color w:val="auto"/>
          <w:sz w:val="20"/>
          <w:szCs w:val="20"/>
          <w:highlight w:val="lightGray"/>
          <w:u w:val="none"/>
          <w:lang w:val="es-MX"/>
        </w:rPr>
        <w:t xml:space="preserve"> envía como parámetro la siguiente información:</w:t>
      </w:r>
    </w:p>
    <w:p w:rsidR="00A1521A" w:rsidRPr="00A1521A" w:rsidRDefault="00A1521A" w:rsidP="00195DCB">
      <w:pPr>
        <w:numPr>
          <w:ilvl w:val="5"/>
          <w:numId w:val="25"/>
        </w:numPr>
        <w:ind w:left="4962" w:hanging="1276"/>
        <w:rPr>
          <w:rStyle w:val="Hipervnculo"/>
          <w:b/>
          <w:color w:val="auto"/>
          <w:sz w:val="20"/>
          <w:szCs w:val="20"/>
          <w:highlight w:val="lightGray"/>
          <w:lang w:val="es-MX"/>
        </w:rPr>
      </w:pPr>
      <w:r w:rsidRPr="00A1521A">
        <w:rPr>
          <w:sz w:val="20"/>
          <w:szCs w:val="20"/>
          <w:highlight w:val="lightGray"/>
          <w:lang w:val="es-MX"/>
        </w:rPr>
        <w:t>ActualizarTipoMotivoTransaccion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TransProdDetalle = TransProdDetalle (objeto registrado en el ArregloTransProdDetalle)</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TipoMotivo = TipoMotivo registrado en sesión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TipoTransProd = TransProd.Tipo (objeto TransProd registrado en sesión)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Cantidad = Cantidad (objeto Productos)</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Cancelar = 0</w:t>
      </w:r>
    </w:p>
    <w:p w:rsidR="00A1521A" w:rsidRPr="00A1521A" w:rsidRDefault="00A1521A" w:rsidP="00195DCB">
      <w:pPr>
        <w:numPr>
          <w:ilvl w:val="4"/>
          <w:numId w:val="25"/>
        </w:numPr>
        <w:ind w:left="3686" w:hanging="992"/>
        <w:rPr>
          <w:rStyle w:val="Hipervnculo"/>
          <w:color w:val="auto"/>
          <w:sz w:val="20"/>
          <w:szCs w:val="20"/>
          <w:highlight w:val="lightGray"/>
          <w:u w:val="none"/>
          <w:lang w:val="es-MX"/>
        </w:rPr>
      </w:pPr>
      <w:r w:rsidRPr="00A1521A">
        <w:rPr>
          <w:rStyle w:val="Hipervnculo"/>
          <w:color w:val="auto"/>
          <w:sz w:val="20"/>
          <w:szCs w:val="20"/>
          <w:highlight w:val="lightGray"/>
          <w:u w:val="none"/>
          <w:lang w:val="es-MX"/>
        </w:rPr>
        <w:lastRenderedPageBreak/>
        <w:t>El sistema recibe como parámetro la siguiente información:</w:t>
      </w:r>
    </w:p>
    <w:p w:rsidR="006C2D4E" w:rsidRPr="00A1521A" w:rsidRDefault="00A1521A" w:rsidP="00195DCB">
      <w:pPr>
        <w:numPr>
          <w:ilvl w:val="5"/>
          <w:numId w:val="25"/>
        </w:numPr>
        <w:ind w:left="4962" w:hanging="1276"/>
        <w:rPr>
          <w:sz w:val="20"/>
          <w:szCs w:val="20"/>
          <w:highlight w:val="lightGray"/>
          <w:lang w:val="es-MX"/>
        </w:rPr>
      </w:pPr>
      <w:r w:rsidRPr="00A1521A">
        <w:rPr>
          <w:sz w:val="20"/>
          <w:szCs w:val="20"/>
          <w:highlight w:val="lightGray"/>
          <w:lang w:val="es-MX"/>
        </w:rPr>
        <w:t>TransProdDetalle</w:t>
      </w:r>
    </w:p>
    <w:p w:rsidR="009715A4" w:rsidRPr="00B53224" w:rsidRDefault="009715A4" w:rsidP="00195DCB">
      <w:pPr>
        <w:numPr>
          <w:ilvl w:val="4"/>
          <w:numId w:val="25"/>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195DCB">
      <w:pPr>
        <w:numPr>
          <w:ilvl w:val="5"/>
          <w:numId w:val="25"/>
        </w:numPr>
        <w:ind w:left="4962" w:hanging="1276"/>
        <w:rPr>
          <w:b/>
          <w:lang w:val="es-MX"/>
        </w:rPr>
      </w:pPr>
      <w:r w:rsidRPr="00B53224">
        <w:rPr>
          <w:b/>
          <w:sz w:val="20"/>
          <w:lang w:val="es-MX"/>
        </w:rPr>
        <w:t>ArregloTransProdDetalle</w:t>
      </w:r>
      <w:r w:rsidR="00A1521A">
        <w:rPr>
          <w:b/>
          <w:sz w:val="20"/>
          <w:lang w:val="es-MX"/>
        </w:rPr>
        <w:t>Entrada</w:t>
      </w:r>
    </w:p>
    <w:p w:rsidR="009715A4" w:rsidRPr="009715A4" w:rsidRDefault="009715A4" w:rsidP="00195DCB">
      <w:pPr>
        <w:numPr>
          <w:ilvl w:val="6"/>
          <w:numId w:val="25"/>
        </w:numPr>
        <w:ind w:left="6379" w:hanging="1417"/>
      </w:pPr>
      <w:r w:rsidRPr="00B53224">
        <w:rPr>
          <w:sz w:val="20"/>
          <w:lang w:val="es-MX"/>
        </w:rPr>
        <w:t>TransProdDetalle</w:t>
      </w:r>
    </w:p>
    <w:p w:rsidR="006C2D4E" w:rsidRPr="00860F4F" w:rsidRDefault="006C2D4E" w:rsidP="00195DCB">
      <w:pPr>
        <w:numPr>
          <w:ilvl w:val="2"/>
          <w:numId w:val="25"/>
        </w:numPr>
        <w:ind w:left="1843" w:hanging="850"/>
        <w:rPr>
          <w:sz w:val="20"/>
          <w:szCs w:val="20"/>
          <w:lang w:val="es-MX"/>
        </w:rPr>
      </w:pPr>
      <w:r w:rsidRPr="00860F4F">
        <w:rPr>
          <w:sz w:val="20"/>
          <w:szCs w:val="20"/>
          <w:lang w:val="es-MX"/>
        </w:rPr>
        <w:t xml:space="preserve">El sistema continúa en el </w:t>
      </w:r>
      <w:hyperlink w:anchor="paso11_1_7_AO01" w:history="1">
        <w:r w:rsidRPr="00860F4F">
          <w:rPr>
            <w:rStyle w:val="Hipervnculo"/>
            <w:b/>
            <w:sz w:val="20"/>
            <w:szCs w:val="20"/>
            <w:lang w:val="es-MX"/>
          </w:rPr>
          <w:t xml:space="preserve">paso </w:t>
        </w:r>
        <w:r w:rsidR="00860F4F" w:rsidRPr="00860F4F">
          <w:rPr>
            <w:rStyle w:val="Hipervnculo"/>
            <w:b/>
            <w:sz w:val="20"/>
            <w:szCs w:val="20"/>
            <w:lang w:val="es-MX"/>
          </w:rPr>
          <w:t>11.1.7</w:t>
        </w:r>
      </w:hyperlink>
      <w:r w:rsidRPr="00860F4F">
        <w:rPr>
          <w:sz w:val="20"/>
          <w:szCs w:val="20"/>
          <w:lang w:val="es-MX"/>
        </w:rPr>
        <w:t xml:space="preserve"> del flujo alterno opcional </w:t>
      </w:r>
      <w:hyperlink w:anchor="AO01" w:history="1">
        <w:r w:rsidRPr="00860F4F">
          <w:rPr>
            <w:rStyle w:val="Hipervnculo"/>
            <w:b/>
            <w:sz w:val="20"/>
            <w:szCs w:val="20"/>
            <w:lang w:val="es-MX"/>
          </w:rPr>
          <w:t>AO01 Crear Cambio de Producto</w:t>
        </w:r>
      </w:hyperlink>
    </w:p>
    <w:p w:rsidR="00662EA0" w:rsidRDefault="00662EA0" w:rsidP="00195DCB">
      <w:pPr>
        <w:numPr>
          <w:ilvl w:val="1"/>
          <w:numId w:val="25"/>
        </w:numPr>
        <w:ind w:left="993" w:hanging="567"/>
        <w:rPr>
          <w:sz w:val="20"/>
          <w:szCs w:val="20"/>
          <w:lang w:val="es-MX"/>
        </w:rPr>
      </w:pPr>
      <w:bookmarkStart w:id="348" w:name="paso14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348"/>
    <w:p w:rsidR="00E83676" w:rsidRPr="00A1521A" w:rsidRDefault="00E83676" w:rsidP="00195DCB">
      <w:pPr>
        <w:numPr>
          <w:ilvl w:val="2"/>
          <w:numId w:val="25"/>
        </w:numPr>
        <w:ind w:left="1843" w:hanging="850"/>
        <w:rPr>
          <w:sz w:val="20"/>
          <w:szCs w:val="20"/>
          <w:lang w:val="es-MX"/>
        </w:rPr>
      </w:pPr>
      <w:r>
        <w:rPr>
          <w:sz w:val="20"/>
          <w:szCs w:val="20"/>
          <w:lang w:val="es-MX"/>
        </w:rPr>
        <w:t>Cantidad</w:t>
      </w:r>
    </w:p>
    <w:p w:rsidR="00E83676" w:rsidRPr="00E83676" w:rsidRDefault="00E83676" w:rsidP="00195DCB">
      <w:pPr>
        <w:numPr>
          <w:ilvl w:val="2"/>
          <w:numId w:val="25"/>
        </w:numPr>
        <w:ind w:left="1843" w:hanging="850"/>
        <w:rPr>
          <w:sz w:val="20"/>
          <w:szCs w:val="20"/>
          <w:lang w:val="es-MX"/>
        </w:rPr>
      </w:pPr>
      <w:r>
        <w:rPr>
          <w:sz w:val="20"/>
          <w:szCs w:val="20"/>
          <w:lang w:val="es-MX"/>
        </w:rPr>
        <w:t>Motivo</w:t>
      </w:r>
    </w:p>
    <w:p w:rsidR="00662EA0" w:rsidRPr="00CE39E5" w:rsidRDefault="00662EA0" w:rsidP="00195DCB">
      <w:pPr>
        <w:numPr>
          <w:ilvl w:val="1"/>
          <w:numId w:val="25"/>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195DCB">
      <w:pPr>
        <w:numPr>
          <w:ilvl w:val="2"/>
          <w:numId w:val="25"/>
        </w:numPr>
        <w:ind w:left="1843" w:hanging="850"/>
        <w:rPr>
          <w:b/>
          <w:sz w:val="20"/>
          <w:szCs w:val="20"/>
          <w:lang w:val="es-MX"/>
        </w:rPr>
      </w:pPr>
      <w:r w:rsidRPr="00CE39E5">
        <w:rPr>
          <w:b/>
          <w:sz w:val="20"/>
          <w:szCs w:val="20"/>
          <w:lang w:val="es-MX"/>
        </w:rPr>
        <w:t>ArregloTransProdDetalle</w:t>
      </w:r>
      <w:r w:rsidR="00A1521A">
        <w:rPr>
          <w:b/>
          <w:sz w:val="20"/>
          <w:szCs w:val="20"/>
          <w:lang w:val="es-MX"/>
        </w:rPr>
        <w:t>Entrada</w:t>
      </w:r>
    </w:p>
    <w:p w:rsidR="00662EA0" w:rsidRPr="00CE39E5" w:rsidRDefault="00A1521A" w:rsidP="00195DCB">
      <w:pPr>
        <w:numPr>
          <w:ilvl w:val="3"/>
          <w:numId w:val="25"/>
        </w:numPr>
        <w:ind w:left="2694" w:hanging="850"/>
        <w:rPr>
          <w:sz w:val="20"/>
          <w:szCs w:val="20"/>
          <w:lang w:val="es-MX"/>
        </w:rPr>
      </w:pPr>
      <w:r>
        <w:rPr>
          <w:sz w:val="20"/>
          <w:szCs w:val="20"/>
          <w:lang w:val="es-MX"/>
        </w:rPr>
        <w:t>TransProdDetalle</w:t>
      </w:r>
    </w:p>
    <w:p w:rsidR="00720C11" w:rsidRDefault="00720C11" w:rsidP="00195DCB">
      <w:pPr>
        <w:numPr>
          <w:ilvl w:val="1"/>
          <w:numId w:val="25"/>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A1521A" w:rsidRPr="007C62F4" w:rsidRDefault="00A1521A" w:rsidP="00195DCB">
      <w:pPr>
        <w:numPr>
          <w:ilvl w:val="2"/>
          <w:numId w:val="25"/>
        </w:numPr>
        <w:ind w:left="1843" w:hanging="850"/>
        <w:rPr>
          <w:rFonts w:cs="Arial"/>
          <w:sz w:val="20"/>
          <w:szCs w:val="20"/>
          <w:highlight w:val="lightGray"/>
        </w:rPr>
      </w:pPr>
      <w:r w:rsidRPr="007C62F4">
        <w:rPr>
          <w:rFonts w:cs="Arial"/>
          <w:sz w:val="20"/>
          <w:szCs w:val="20"/>
          <w:highlight w:val="lightGray"/>
        </w:rPr>
        <w:t>El sistema obtiene la siguiente información:</w:t>
      </w:r>
    </w:p>
    <w:p w:rsidR="00A1521A" w:rsidRPr="007C62F4" w:rsidRDefault="00A1521A" w:rsidP="00195DCB">
      <w:pPr>
        <w:numPr>
          <w:ilvl w:val="3"/>
          <w:numId w:val="25"/>
        </w:numPr>
        <w:ind w:left="2694" w:hanging="850"/>
        <w:rPr>
          <w:rFonts w:cs="Arial"/>
          <w:b/>
          <w:sz w:val="20"/>
          <w:szCs w:val="20"/>
          <w:highlight w:val="lightGray"/>
        </w:rPr>
      </w:pPr>
      <w:r w:rsidRPr="007C62F4">
        <w:rPr>
          <w:rFonts w:cs="Arial"/>
          <w:sz w:val="20"/>
          <w:szCs w:val="20"/>
          <w:highlight w:val="lightGray"/>
        </w:rPr>
        <w:t xml:space="preserve"> </w:t>
      </w:r>
      <w:r w:rsidRPr="007C62F4">
        <w:rPr>
          <w:rFonts w:cs="Arial"/>
          <w:b/>
          <w:sz w:val="20"/>
          <w:szCs w:val="20"/>
          <w:highlight w:val="lightGray"/>
        </w:rPr>
        <w:t>VARValor</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VARCodigo = ‘TRPMOT’</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 xml:space="preserve">VAVClave = </w:t>
      </w:r>
      <w:r w:rsidRPr="007C62F4">
        <w:rPr>
          <w:sz w:val="20"/>
          <w:szCs w:val="20"/>
          <w:highlight w:val="lightGray"/>
          <w:lang w:val="es-MX"/>
        </w:rPr>
        <w:t>Motivo (objeto Productos)</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 xml:space="preserve">Grupo </w:t>
      </w:r>
    </w:p>
    <w:p w:rsidR="00A1521A" w:rsidRPr="007C62F4" w:rsidRDefault="00A1521A" w:rsidP="00195DCB">
      <w:pPr>
        <w:numPr>
          <w:ilvl w:val="3"/>
          <w:numId w:val="25"/>
        </w:numPr>
        <w:ind w:left="2694" w:hanging="850"/>
        <w:rPr>
          <w:rFonts w:cs="Arial"/>
          <w:sz w:val="20"/>
          <w:szCs w:val="20"/>
          <w:highlight w:val="lightGray"/>
        </w:rPr>
      </w:pPr>
      <w:r w:rsidRPr="007C62F4">
        <w:rPr>
          <w:rFonts w:cs="Arial"/>
          <w:sz w:val="20"/>
          <w:szCs w:val="20"/>
          <w:highlight w:val="lightGray"/>
        </w:rPr>
        <w:t>El sistema registra en sesión la siguiente información:</w:t>
      </w:r>
    </w:p>
    <w:p w:rsidR="00A1521A" w:rsidRPr="007C62F4" w:rsidRDefault="00A1521A" w:rsidP="00195DCB">
      <w:pPr>
        <w:numPr>
          <w:ilvl w:val="4"/>
          <w:numId w:val="25"/>
        </w:numPr>
        <w:ind w:left="3686" w:hanging="992"/>
        <w:rPr>
          <w:b/>
          <w:sz w:val="20"/>
          <w:highlight w:val="lightGray"/>
          <w:lang w:val="es-MX"/>
        </w:rPr>
      </w:pPr>
      <w:r w:rsidRPr="007C62F4">
        <w:rPr>
          <w:rFonts w:cs="Arial"/>
          <w:sz w:val="20"/>
          <w:szCs w:val="20"/>
          <w:highlight w:val="lightGray"/>
        </w:rPr>
        <w:t>GrupoMotivo</w:t>
      </w:r>
    </w:p>
    <w:p w:rsidR="00A1521A" w:rsidRPr="007C62F4" w:rsidRDefault="00A1521A" w:rsidP="00195DCB">
      <w:pPr>
        <w:numPr>
          <w:ilvl w:val="2"/>
          <w:numId w:val="25"/>
        </w:numPr>
        <w:ind w:left="1843" w:hanging="850"/>
        <w:rPr>
          <w:b/>
          <w:sz w:val="20"/>
          <w:highlight w:val="lightGray"/>
          <w:lang w:val="es-MX"/>
        </w:rPr>
      </w:pPr>
      <w:r w:rsidRPr="007C62F4">
        <w:rPr>
          <w:sz w:val="20"/>
          <w:highlight w:val="lightGray"/>
          <w:lang w:val="es-MX"/>
        </w:rPr>
        <w:t xml:space="preserve">El caso de uso incluye la funcionalidad del caso de uso </w:t>
      </w:r>
      <w:hyperlink r:id="rId124" w:history="1">
        <w:r w:rsidRPr="007C62F4">
          <w:rPr>
            <w:rStyle w:val="Hipervnculo"/>
            <w:b/>
            <w:sz w:val="20"/>
            <w:szCs w:val="20"/>
            <w:highlight w:val="lightGray"/>
            <w:lang w:val="es-MX"/>
          </w:rPr>
          <w:t>Administrar Inventario Móvil – CUROLGEN13</w:t>
        </w:r>
      </w:hyperlink>
    </w:p>
    <w:p w:rsidR="00A1521A" w:rsidRPr="007C62F4" w:rsidRDefault="00A1521A" w:rsidP="00195DCB">
      <w:pPr>
        <w:numPr>
          <w:ilvl w:val="3"/>
          <w:numId w:val="25"/>
        </w:numPr>
        <w:ind w:left="2694" w:hanging="850"/>
        <w:rPr>
          <w:highlight w:val="lightGray"/>
          <w:lang w:val="es-MX"/>
        </w:rPr>
      </w:pPr>
      <w:r w:rsidRPr="007C62F4">
        <w:rPr>
          <w:sz w:val="20"/>
          <w:highlight w:val="lightGray"/>
          <w:lang w:val="es-MX"/>
        </w:rPr>
        <w:t>El sistema envía como parámetro la siguiente información:</w:t>
      </w:r>
    </w:p>
    <w:p w:rsidR="00A1521A" w:rsidRPr="007C62F4" w:rsidRDefault="00A1521A" w:rsidP="00195DCB">
      <w:pPr>
        <w:numPr>
          <w:ilvl w:val="4"/>
          <w:numId w:val="25"/>
        </w:numPr>
        <w:ind w:left="3686" w:hanging="992"/>
        <w:rPr>
          <w:sz w:val="20"/>
          <w:highlight w:val="lightGray"/>
          <w:lang w:val="es-MX"/>
        </w:rPr>
      </w:pPr>
      <w:r w:rsidRPr="007C62F4">
        <w:rPr>
          <w:sz w:val="20"/>
          <w:szCs w:val="20"/>
          <w:highlight w:val="lightGray"/>
          <w:lang w:val="es-MX"/>
        </w:rPr>
        <w:t>ValidarExistencia</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ProductoClave = &lt;TransProdDetalle.ProductoClave&gt;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TipoUnidad = &lt;TransProdDetalle.TipoUnidad&gt;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Cantidad = &lt;TransProdDetalle.Cantidad&gt;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TipoTransProd = TransProd</w:t>
      </w:r>
      <w:r w:rsidR="007C62F4">
        <w:rPr>
          <w:sz w:val="20"/>
          <w:highlight w:val="lightGray"/>
          <w:lang w:val="es-MX"/>
        </w:rPr>
        <w:t>Entrada</w:t>
      </w:r>
      <w:r w:rsidRPr="007C62F4">
        <w:rPr>
          <w:sz w:val="20"/>
          <w:highlight w:val="lightGray"/>
          <w:lang w:val="es-MX"/>
        </w:rPr>
        <w:t>.Tipo (objeto TransProd)</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GrupoMotivo = GrupoMotivo registrado en sesión</w:t>
      </w:r>
    </w:p>
    <w:p w:rsidR="00A1521A" w:rsidRPr="007C62F4" w:rsidRDefault="00A1521A" w:rsidP="00195DCB">
      <w:pPr>
        <w:numPr>
          <w:ilvl w:val="3"/>
          <w:numId w:val="25"/>
        </w:numPr>
        <w:ind w:left="2694" w:hanging="850"/>
        <w:rPr>
          <w:b/>
          <w:sz w:val="20"/>
          <w:highlight w:val="lightGray"/>
          <w:lang w:val="es-MX"/>
        </w:rPr>
      </w:pPr>
      <w:r w:rsidRPr="007C62F4">
        <w:rPr>
          <w:sz w:val="20"/>
          <w:highlight w:val="lightGray"/>
          <w:lang w:val="es-MX"/>
        </w:rPr>
        <w:t>El sistema recibe la siguiente información:</w:t>
      </w:r>
    </w:p>
    <w:p w:rsidR="00A1521A" w:rsidRPr="007C62F4" w:rsidRDefault="00A1521A" w:rsidP="00195DCB">
      <w:pPr>
        <w:numPr>
          <w:ilvl w:val="4"/>
          <w:numId w:val="25"/>
        </w:numPr>
        <w:ind w:left="3686" w:hanging="992"/>
        <w:rPr>
          <w:sz w:val="20"/>
          <w:szCs w:val="20"/>
          <w:highlight w:val="lightGray"/>
          <w:lang w:val="es-MX"/>
        </w:rPr>
      </w:pPr>
      <w:r w:rsidRPr="007C62F4">
        <w:rPr>
          <w:sz w:val="20"/>
          <w:szCs w:val="20"/>
          <w:highlight w:val="lightGray"/>
          <w:lang w:val="es-MX"/>
        </w:rPr>
        <w:t>OP_Verdadero/Falso</w:t>
      </w:r>
    </w:p>
    <w:p w:rsidR="00A1521A" w:rsidRPr="007C62F4" w:rsidRDefault="00A1521A" w:rsidP="00195DCB">
      <w:pPr>
        <w:numPr>
          <w:ilvl w:val="4"/>
          <w:numId w:val="25"/>
        </w:numPr>
        <w:ind w:left="3686" w:hanging="992"/>
        <w:rPr>
          <w:sz w:val="20"/>
          <w:szCs w:val="20"/>
          <w:highlight w:val="lightGray"/>
          <w:lang w:val="es-MX"/>
        </w:rPr>
      </w:pPr>
      <w:r w:rsidRPr="007C62F4">
        <w:rPr>
          <w:sz w:val="20"/>
          <w:szCs w:val="20"/>
          <w:highlight w:val="lightGray"/>
          <w:lang w:val="es-MX"/>
        </w:rPr>
        <w:t>OP_Existencia</w:t>
      </w:r>
    </w:p>
    <w:p w:rsidR="00A1521A" w:rsidRPr="007C62F4" w:rsidRDefault="00A1521A" w:rsidP="00195DCB">
      <w:pPr>
        <w:numPr>
          <w:ilvl w:val="2"/>
          <w:numId w:val="25"/>
        </w:numPr>
        <w:ind w:left="1843" w:hanging="850"/>
        <w:rPr>
          <w:sz w:val="20"/>
          <w:szCs w:val="20"/>
          <w:highlight w:val="lightGray"/>
          <w:lang w:val="es-MX"/>
        </w:rPr>
      </w:pPr>
      <w:r w:rsidRPr="007C62F4">
        <w:rPr>
          <w:sz w:val="20"/>
          <w:szCs w:val="20"/>
          <w:highlight w:val="lightGray"/>
        </w:rPr>
        <w:t>Si &lt;no se tiene suficiente existencia para reversar el inventario (OP_Falso)&gt;</w:t>
      </w:r>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sz w:val="20"/>
          <w:szCs w:val="20"/>
          <w:highlight w:val="lightGray"/>
          <w:lang w:val="es-MX"/>
        </w:rPr>
        <w:t>El sistema continúa en el paso donde fue invocado</w:t>
      </w:r>
    </w:p>
    <w:p w:rsidR="00A1521A" w:rsidRPr="007C62F4" w:rsidRDefault="00A1521A" w:rsidP="00195DCB">
      <w:pPr>
        <w:numPr>
          <w:ilvl w:val="2"/>
          <w:numId w:val="25"/>
        </w:numPr>
        <w:ind w:left="1843" w:hanging="850"/>
        <w:rPr>
          <w:rStyle w:val="Hipervnculo"/>
          <w:color w:val="auto"/>
          <w:sz w:val="20"/>
          <w:szCs w:val="20"/>
          <w:highlight w:val="lightGray"/>
          <w:u w:val="none"/>
          <w:lang w:val="es-MX"/>
        </w:rPr>
      </w:pPr>
      <w:r w:rsidRPr="007C62F4">
        <w:rPr>
          <w:rStyle w:val="Hipervnculo"/>
          <w:color w:val="auto"/>
          <w:sz w:val="20"/>
          <w:highlight w:val="lightGray"/>
          <w:u w:val="none"/>
          <w:lang w:val="es-MX"/>
        </w:rPr>
        <w:t xml:space="preserve">El caso de uso incluye la funcionalidad del caso de uso </w:t>
      </w:r>
      <w:hyperlink r:id="rId125" w:history="1">
        <w:r w:rsidRPr="007C62F4">
          <w:rPr>
            <w:rStyle w:val="Hipervnculo"/>
            <w:b/>
            <w:sz w:val="20"/>
            <w:highlight w:val="lightGray"/>
            <w:lang w:val="es-MX"/>
          </w:rPr>
          <w:t>Administrar Detalle de la Transacción – CUROLGEN06</w:t>
        </w:r>
      </w:hyperlink>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rStyle w:val="Hipervnculo"/>
          <w:color w:val="auto"/>
          <w:sz w:val="20"/>
          <w:szCs w:val="20"/>
          <w:highlight w:val="lightGray"/>
          <w:u w:val="none"/>
          <w:lang w:val="es-MX"/>
        </w:rPr>
        <w:t xml:space="preserve">El </w:t>
      </w:r>
      <w:r w:rsidRPr="007C62F4">
        <w:rPr>
          <w:sz w:val="20"/>
          <w:szCs w:val="20"/>
          <w:highlight w:val="lightGray"/>
        </w:rPr>
        <w:t>sistema</w:t>
      </w:r>
      <w:r w:rsidRPr="007C62F4">
        <w:rPr>
          <w:rStyle w:val="Hipervnculo"/>
          <w:color w:val="auto"/>
          <w:sz w:val="20"/>
          <w:szCs w:val="20"/>
          <w:highlight w:val="lightGray"/>
          <w:u w:val="none"/>
          <w:lang w:val="es-MX"/>
        </w:rPr>
        <w:t xml:space="preserve"> envía como parámetro la siguiente información:</w:t>
      </w:r>
    </w:p>
    <w:p w:rsidR="00A1521A" w:rsidRPr="007C62F4" w:rsidRDefault="00A1521A" w:rsidP="00195DCB">
      <w:pPr>
        <w:numPr>
          <w:ilvl w:val="4"/>
          <w:numId w:val="25"/>
        </w:numPr>
        <w:ind w:left="3686" w:hanging="992"/>
        <w:rPr>
          <w:rStyle w:val="Hipervnculo"/>
          <w:b/>
          <w:color w:val="auto"/>
          <w:sz w:val="20"/>
          <w:szCs w:val="20"/>
          <w:highlight w:val="lightGray"/>
          <w:lang w:val="es-MX"/>
        </w:rPr>
      </w:pPr>
      <w:r w:rsidRPr="007C62F4">
        <w:rPr>
          <w:sz w:val="20"/>
          <w:szCs w:val="20"/>
          <w:highlight w:val="lightGray"/>
          <w:lang w:val="es-MX"/>
        </w:rPr>
        <w:t>ActualizarTipoMotivoTransaccion</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TransProdDetalle = TransProdDetalle (objeto registrado en el ArregloTransProdDetalle</w:t>
      </w:r>
      <w:r w:rsidR="007C62F4">
        <w:rPr>
          <w:sz w:val="20"/>
          <w:highlight w:val="lightGray"/>
          <w:lang w:val="es-MX"/>
        </w:rPr>
        <w:t>Entrada</w:t>
      </w:r>
      <w:r w:rsidRPr="007C62F4">
        <w:rPr>
          <w:sz w:val="20"/>
          <w:highlight w:val="lightGray"/>
          <w:lang w:val="es-MX"/>
        </w:rPr>
        <w:t>)</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TipoMotivo = Motivo (objeto Productos)</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TipoTransProd = TransProd</w:t>
      </w:r>
      <w:r w:rsidR="007C62F4">
        <w:rPr>
          <w:sz w:val="20"/>
          <w:highlight w:val="lightGray"/>
          <w:lang w:val="es-MX"/>
        </w:rPr>
        <w:t>Entrada</w:t>
      </w:r>
      <w:r w:rsidRPr="007C62F4">
        <w:rPr>
          <w:sz w:val="20"/>
          <w:highlight w:val="lightGray"/>
          <w:lang w:val="es-MX"/>
        </w:rPr>
        <w:t>.Tipo (objeto TransProd</w:t>
      </w:r>
      <w:r w:rsidR="007C62F4">
        <w:rPr>
          <w:sz w:val="20"/>
          <w:highlight w:val="lightGray"/>
          <w:lang w:val="es-MX"/>
        </w:rPr>
        <w:t>Entrada</w:t>
      </w:r>
      <w:r w:rsidRPr="007C62F4">
        <w:rPr>
          <w:sz w:val="20"/>
          <w:highlight w:val="lightGray"/>
          <w:lang w:val="es-MX"/>
        </w:rPr>
        <w:t>)</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Cantidad = Cantidad (objeto Productos)</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Cancelar = 1</w:t>
      </w:r>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rStyle w:val="Hipervnculo"/>
          <w:color w:val="auto"/>
          <w:sz w:val="20"/>
          <w:szCs w:val="20"/>
          <w:highlight w:val="lightGray"/>
          <w:u w:val="none"/>
          <w:lang w:val="es-MX"/>
        </w:rPr>
        <w:t>El sistema recibe como parámetro la siguiente información:</w:t>
      </w:r>
    </w:p>
    <w:p w:rsidR="00A1521A" w:rsidRPr="007C62F4" w:rsidRDefault="00A1521A" w:rsidP="00195DCB">
      <w:pPr>
        <w:numPr>
          <w:ilvl w:val="4"/>
          <w:numId w:val="25"/>
        </w:numPr>
        <w:ind w:left="3686" w:hanging="992"/>
        <w:rPr>
          <w:rStyle w:val="Hipervnculo"/>
          <w:color w:val="auto"/>
          <w:sz w:val="20"/>
          <w:szCs w:val="20"/>
          <w:highlight w:val="lightGray"/>
          <w:u w:val="none"/>
          <w:lang w:val="es-MX"/>
        </w:rPr>
      </w:pPr>
      <w:r w:rsidRPr="007C62F4">
        <w:rPr>
          <w:sz w:val="20"/>
          <w:szCs w:val="20"/>
          <w:highlight w:val="lightGray"/>
          <w:lang w:val="es-MX"/>
        </w:rPr>
        <w:t>TransProdDetalle</w:t>
      </w:r>
    </w:p>
    <w:p w:rsidR="00DF0306" w:rsidRPr="00072685" w:rsidRDefault="00DF0306" w:rsidP="00195DCB">
      <w:pPr>
        <w:numPr>
          <w:ilvl w:val="1"/>
          <w:numId w:val="25"/>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195DCB">
      <w:pPr>
        <w:numPr>
          <w:ilvl w:val="2"/>
          <w:numId w:val="25"/>
        </w:numPr>
        <w:ind w:left="1843" w:hanging="850"/>
        <w:rPr>
          <w:b/>
          <w:lang w:val="es-MX"/>
        </w:rPr>
      </w:pPr>
      <w:r w:rsidRPr="0088090A">
        <w:rPr>
          <w:b/>
          <w:sz w:val="20"/>
          <w:lang w:val="es-MX"/>
        </w:rPr>
        <w:t>Productos</w:t>
      </w:r>
    </w:p>
    <w:p w:rsidR="00DF0306" w:rsidRPr="00C533B3" w:rsidRDefault="00DF0306" w:rsidP="00195DCB">
      <w:pPr>
        <w:numPr>
          <w:ilvl w:val="3"/>
          <w:numId w:val="25"/>
        </w:numPr>
        <w:ind w:left="2694" w:hanging="850"/>
        <w:rPr>
          <w:lang w:val="es-MX"/>
        </w:rPr>
      </w:pPr>
      <w:r>
        <w:rPr>
          <w:sz w:val="20"/>
          <w:lang w:val="es-MX"/>
        </w:rPr>
        <w:lastRenderedPageBreak/>
        <w:t>Motivo</w:t>
      </w:r>
      <w:r w:rsidRPr="00C533B3">
        <w:rPr>
          <w:lang w:val="es-MX"/>
        </w:rPr>
        <w:t xml:space="preserve"> </w:t>
      </w:r>
    </w:p>
    <w:p w:rsidR="006E10E2" w:rsidRPr="00737BF0" w:rsidRDefault="006E10E2" w:rsidP="00195DCB">
      <w:pPr>
        <w:numPr>
          <w:ilvl w:val="1"/>
          <w:numId w:val="25"/>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195DCB">
      <w:pPr>
        <w:numPr>
          <w:ilvl w:val="2"/>
          <w:numId w:val="25"/>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A1521A" w:rsidRPr="00A1521A" w:rsidRDefault="00A1521A" w:rsidP="00195DCB">
      <w:pPr>
        <w:numPr>
          <w:ilvl w:val="1"/>
          <w:numId w:val="25"/>
        </w:numPr>
        <w:ind w:left="993" w:hanging="567"/>
        <w:rPr>
          <w:rStyle w:val="Hipervnculo"/>
          <w:sz w:val="20"/>
          <w:szCs w:val="20"/>
          <w:highlight w:val="lightGray"/>
          <w:lang w:val="es-MX"/>
        </w:rPr>
      </w:pPr>
      <w:r w:rsidRPr="00A1521A">
        <w:rPr>
          <w:rStyle w:val="Hipervnculo"/>
          <w:color w:val="auto"/>
          <w:sz w:val="20"/>
          <w:szCs w:val="20"/>
          <w:highlight w:val="lightGray"/>
          <w:u w:val="none"/>
          <w:lang w:val="es-MX"/>
        </w:rPr>
        <w:t xml:space="preserve">El caso de uso </w:t>
      </w:r>
      <w:r w:rsidRPr="00A1521A">
        <w:rPr>
          <w:sz w:val="20"/>
          <w:szCs w:val="20"/>
          <w:highlight w:val="lightGray"/>
        </w:rPr>
        <w:t>incluye</w:t>
      </w:r>
      <w:r w:rsidRPr="00A1521A">
        <w:rPr>
          <w:rStyle w:val="Hipervnculo"/>
          <w:color w:val="auto"/>
          <w:sz w:val="20"/>
          <w:szCs w:val="20"/>
          <w:highlight w:val="lightGray"/>
          <w:u w:val="none"/>
          <w:lang w:val="es-MX"/>
        </w:rPr>
        <w:t xml:space="preserve"> la funcionalidad del caso de uso </w:t>
      </w:r>
      <w:hyperlink r:id="rId126" w:history="1">
        <w:r w:rsidRPr="00A1521A">
          <w:rPr>
            <w:rStyle w:val="Hipervnculo"/>
            <w:b/>
            <w:sz w:val="20"/>
            <w:szCs w:val="20"/>
            <w:highlight w:val="lightGray"/>
            <w:lang w:val="es-MX"/>
          </w:rPr>
          <w:t>Administrar Detalle de la Transacción – CUROLGEN06</w:t>
        </w:r>
      </w:hyperlink>
    </w:p>
    <w:p w:rsidR="00A1521A" w:rsidRPr="00A1521A" w:rsidRDefault="00A1521A" w:rsidP="00195DCB">
      <w:pPr>
        <w:numPr>
          <w:ilvl w:val="2"/>
          <w:numId w:val="25"/>
        </w:numPr>
        <w:ind w:left="1843" w:hanging="850"/>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 xml:space="preserve">El </w:t>
      </w:r>
      <w:r w:rsidRPr="00A1521A">
        <w:rPr>
          <w:sz w:val="20"/>
          <w:szCs w:val="20"/>
          <w:highlight w:val="lightGray"/>
        </w:rPr>
        <w:t>sistema</w:t>
      </w:r>
      <w:r w:rsidRPr="00A1521A">
        <w:rPr>
          <w:rStyle w:val="Hipervnculo"/>
          <w:color w:val="auto"/>
          <w:sz w:val="20"/>
          <w:szCs w:val="20"/>
          <w:highlight w:val="lightGray"/>
          <w:u w:val="none"/>
          <w:lang w:val="es-MX"/>
        </w:rPr>
        <w:t xml:space="preserve"> envía como parámetro la siguiente información:</w:t>
      </w:r>
    </w:p>
    <w:p w:rsidR="00A1521A" w:rsidRPr="00A1521A" w:rsidRDefault="00A1521A" w:rsidP="00195DCB">
      <w:pPr>
        <w:numPr>
          <w:ilvl w:val="3"/>
          <w:numId w:val="25"/>
        </w:numPr>
        <w:ind w:left="2694" w:hanging="850"/>
        <w:rPr>
          <w:rStyle w:val="Hipervnculo"/>
          <w:b/>
          <w:color w:val="auto"/>
          <w:sz w:val="20"/>
          <w:szCs w:val="20"/>
          <w:highlight w:val="lightGray"/>
          <w:lang w:val="es-MX"/>
        </w:rPr>
      </w:pPr>
      <w:r w:rsidRPr="00A1521A">
        <w:rPr>
          <w:sz w:val="20"/>
          <w:szCs w:val="20"/>
          <w:highlight w:val="lightGray"/>
          <w:lang w:val="es-MX"/>
        </w:rPr>
        <w:t>ActualizarTipoMotivoTransaccion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TransProdDetalle = TransProdDetalle (objeto registrado en el ArregloTransProdDetalle</w:t>
      </w:r>
      <w:r w:rsidR="007C62F4">
        <w:rPr>
          <w:sz w:val="20"/>
          <w:szCs w:val="20"/>
          <w:highlight w:val="lightGray"/>
        </w:rPr>
        <w:t>Entrada</w:t>
      </w:r>
      <w:r w:rsidRPr="00A1521A">
        <w:rPr>
          <w:sz w:val="20"/>
          <w:szCs w:val="20"/>
          <w:highlight w:val="lightGray"/>
        </w:rPr>
        <w:t>)</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TipoMotivo = TipoMotivo registrado en sesión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TipoTransProd = TransProd</w:t>
      </w:r>
      <w:r w:rsidR="007C62F4">
        <w:rPr>
          <w:sz w:val="20"/>
          <w:szCs w:val="20"/>
          <w:highlight w:val="lightGray"/>
        </w:rPr>
        <w:t>Entrada</w:t>
      </w:r>
      <w:r w:rsidRPr="00A1521A">
        <w:rPr>
          <w:sz w:val="20"/>
          <w:szCs w:val="20"/>
          <w:highlight w:val="lightGray"/>
        </w:rPr>
        <w:t>.Tipo (objeto TransProd</w:t>
      </w:r>
      <w:r w:rsidR="007C62F4">
        <w:rPr>
          <w:sz w:val="20"/>
          <w:szCs w:val="20"/>
          <w:highlight w:val="lightGray"/>
        </w:rPr>
        <w:t>Entrada</w:t>
      </w:r>
      <w:r w:rsidRPr="00A1521A">
        <w:rPr>
          <w:sz w:val="20"/>
          <w:szCs w:val="20"/>
          <w:highlight w:val="lightGray"/>
        </w:rPr>
        <w:t xml:space="preserve"> registrado en sesión)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Cantidad = Cantidad (objeto Productos)</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Cancelar = 0</w:t>
      </w:r>
    </w:p>
    <w:p w:rsidR="00A1521A" w:rsidRPr="00A1521A" w:rsidRDefault="00A1521A" w:rsidP="00195DCB">
      <w:pPr>
        <w:numPr>
          <w:ilvl w:val="2"/>
          <w:numId w:val="25"/>
        </w:numPr>
        <w:ind w:left="1843" w:hanging="850"/>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El sistema recibe como parámetro la siguiente información:</w:t>
      </w:r>
    </w:p>
    <w:p w:rsidR="00A1521A" w:rsidRPr="00A1521A" w:rsidRDefault="00A1521A" w:rsidP="00195DCB">
      <w:pPr>
        <w:numPr>
          <w:ilvl w:val="3"/>
          <w:numId w:val="25"/>
        </w:numPr>
        <w:ind w:left="2694" w:hanging="850"/>
        <w:rPr>
          <w:rStyle w:val="Hipervnculo"/>
          <w:color w:val="auto"/>
          <w:highlight w:val="lightGray"/>
          <w:u w:val="none"/>
          <w:lang w:val="es-MX"/>
        </w:rPr>
      </w:pPr>
      <w:r w:rsidRPr="00A1521A">
        <w:rPr>
          <w:sz w:val="20"/>
          <w:szCs w:val="20"/>
          <w:highlight w:val="lightGray"/>
          <w:lang w:val="es-MX"/>
        </w:rPr>
        <w:t>TransProdDetalle</w:t>
      </w:r>
    </w:p>
    <w:p w:rsidR="00947D53" w:rsidRPr="00B53224" w:rsidRDefault="00947D53" w:rsidP="00195DCB">
      <w:pPr>
        <w:numPr>
          <w:ilvl w:val="2"/>
          <w:numId w:val="25"/>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47D53" w:rsidRPr="00B53224" w:rsidRDefault="00947D53" w:rsidP="00195DCB">
      <w:pPr>
        <w:numPr>
          <w:ilvl w:val="3"/>
          <w:numId w:val="25"/>
        </w:numPr>
        <w:ind w:left="2694" w:hanging="850"/>
        <w:rPr>
          <w:b/>
          <w:lang w:val="es-MX"/>
        </w:rPr>
      </w:pPr>
      <w:r w:rsidRPr="00B53224">
        <w:rPr>
          <w:b/>
          <w:sz w:val="20"/>
          <w:lang w:val="es-MX"/>
        </w:rPr>
        <w:t>ArregloTransProdDetalle</w:t>
      </w:r>
    </w:p>
    <w:p w:rsidR="00947D53" w:rsidRPr="002F2AC6" w:rsidRDefault="00947D53" w:rsidP="00195DCB">
      <w:pPr>
        <w:numPr>
          <w:ilvl w:val="4"/>
          <w:numId w:val="25"/>
        </w:numPr>
        <w:ind w:left="3686" w:hanging="992"/>
      </w:pPr>
      <w:r w:rsidRPr="002F2AC6">
        <w:rPr>
          <w:sz w:val="20"/>
          <w:lang w:val="es-MX"/>
        </w:rPr>
        <w:t>TransProdDetalle</w:t>
      </w:r>
    </w:p>
    <w:p w:rsidR="00662EA0" w:rsidRPr="002F2AC6" w:rsidRDefault="00327673" w:rsidP="00195DCB">
      <w:pPr>
        <w:numPr>
          <w:ilvl w:val="1"/>
          <w:numId w:val="25"/>
        </w:numPr>
        <w:ind w:left="993" w:hanging="567"/>
        <w:rPr>
          <w:sz w:val="20"/>
          <w:szCs w:val="20"/>
          <w:lang w:val="es-MX"/>
        </w:rPr>
      </w:pPr>
      <w:r w:rsidRPr="002F2AC6">
        <w:rPr>
          <w:sz w:val="20"/>
          <w:szCs w:val="20"/>
          <w:lang w:val="es-MX"/>
        </w:rPr>
        <w:t xml:space="preserve">El sistema continúa en el </w:t>
      </w:r>
      <w:hyperlink w:anchor="paso11_1_7_AO01" w:history="1">
        <w:r w:rsidRPr="002F2AC6">
          <w:rPr>
            <w:rStyle w:val="Hipervnculo"/>
            <w:b/>
            <w:sz w:val="20"/>
            <w:szCs w:val="20"/>
            <w:lang w:val="es-MX"/>
          </w:rPr>
          <w:t xml:space="preserve">paso </w:t>
        </w:r>
        <w:r w:rsidR="00930411" w:rsidRPr="002F2AC6">
          <w:rPr>
            <w:rStyle w:val="Hipervnculo"/>
            <w:b/>
            <w:sz w:val="20"/>
            <w:szCs w:val="20"/>
            <w:lang w:val="es-MX"/>
          </w:rPr>
          <w:t>11.1.7</w:t>
        </w:r>
      </w:hyperlink>
      <w:r w:rsidRPr="002F2AC6">
        <w:rPr>
          <w:sz w:val="20"/>
          <w:szCs w:val="20"/>
          <w:lang w:val="es-MX"/>
        </w:rPr>
        <w:t xml:space="preserve"> del flujo alterno opcional </w:t>
      </w:r>
      <w:hyperlink w:anchor="AO01" w:history="1">
        <w:r w:rsidRPr="002F2AC6">
          <w:rPr>
            <w:rStyle w:val="Hipervnculo"/>
            <w:b/>
            <w:sz w:val="20"/>
            <w:szCs w:val="20"/>
            <w:lang w:val="es-MX"/>
          </w:rPr>
          <w:t>AO01 Crear Cambio de Producto</w:t>
        </w:r>
      </w:hyperlink>
    </w:p>
    <w:p w:rsidR="00230073" w:rsidRPr="00D6308A" w:rsidRDefault="00230073" w:rsidP="00230073">
      <w:pPr>
        <w:numPr>
          <w:ilvl w:val="0"/>
          <w:numId w:val="25"/>
        </w:numPr>
        <w:ind w:left="426" w:hanging="426"/>
        <w:rPr>
          <w:sz w:val="20"/>
          <w:highlight w:val="green"/>
          <w:lang w:val="es-MX"/>
        </w:rPr>
      </w:pPr>
      <w:r w:rsidRPr="00D6308A">
        <w:rPr>
          <w:sz w:val="20"/>
          <w:highlight w:val="green"/>
          <w:lang w:val="es-MX"/>
        </w:rPr>
        <w:t xml:space="preserve">Si &lt;el actor </w:t>
      </w:r>
      <w:r w:rsidR="00D6308A" w:rsidRPr="00D6308A">
        <w:rPr>
          <w:sz w:val="20"/>
          <w:highlight w:val="green"/>
          <w:lang w:val="es-MX"/>
        </w:rPr>
        <w:t>proporciona</w:t>
      </w:r>
      <w:r w:rsidRPr="00D6308A">
        <w:rPr>
          <w:sz w:val="20"/>
          <w:highlight w:val="green"/>
          <w:lang w:val="es-MX"/>
        </w:rPr>
        <w:t xml:space="preserve"> </w:t>
      </w:r>
      <w:r w:rsidR="00D6308A">
        <w:rPr>
          <w:sz w:val="20"/>
          <w:highlight w:val="green"/>
          <w:lang w:val="es-MX"/>
        </w:rPr>
        <w:t>la</w:t>
      </w:r>
      <w:r w:rsidRPr="00D6308A">
        <w:rPr>
          <w:sz w:val="20"/>
          <w:highlight w:val="green"/>
          <w:lang w:val="es-MX"/>
        </w:rPr>
        <w:t xml:space="preserve"> </w:t>
      </w:r>
      <w:r w:rsidR="00D6308A" w:rsidRPr="00D6308A">
        <w:rPr>
          <w:b/>
          <w:sz w:val="20"/>
          <w:highlight w:val="green"/>
          <w:lang w:val="es-MX"/>
        </w:rPr>
        <w:t>Fecha Caducidad</w:t>
      </w:r>
      <w:r w:rsidRPr="00D6308A">
        <w:rPr>
          <w:sz w:val="20"/>
          <w:highlight w:val="green"/>
          <w:lang w:val="es-MX"/>
        </w:rPr>
        <w:t xml:space="preserve"> para un producto</w:t>
      </w:r>
      <w:r w:rsidR="00376F64">
        <w:rPr>
          <w:sz w:val="20"/>
          <w:highlight w:val="green"/>
          <w:lang w:val="es-MX"/>
        </w:rPr>
        <w:t xml:space="preserve"> </w:t>
      </w:r>
      <w:r w:rsidR="00376F64" w:rsidRPr="00C367BD">
        <w:rPr>
          <w:i/>
          <w:sz w:val="20"/>
          <w:highlight w:val="green"/>
          <w:lang w:val="es-MX"/>
        </w:rPr>
        <w:t>(en caso de aplicar)</w:t>
      </w:r>
      <w:r w:rsidRPr="00D6308A">
        <w:rPr>
          <w:sz w:val="20"/>
          <w:highlight w:val="green"/>
          <w:lang w:val="es-MX"/>
        </w:rPr>
        <w:t>&gt;</w:t>
      </w:r>
    </w:p>
    <w:p w:rsidR="00230073" w:rsidRPr="00D6308A" w:rsidRDefault="00230073" w:rsidP="00D6308A">
      <w:pPr>
        <w:numPr>
          <w:ilvl w:val="1"/>
          <w:numId w:val="25"/>
        </w:numPr>
        <w:ind w:left="993" w:hanging="567"/>
        <w:rPr>
          <w:sz w:val="20"/>
          <w:szCs w:val="20"/>
          <w:highlight w:val="green"/>
          <w:lang w:val="es-MX"/>
        </w:rPr>
      </w:pPr>
      <w:r w:rsidRPr="00D6308A">
        <w:rPr>
          <w:sz w:val="20"/>
          <w:szCs w:val="20"/>
          <w:highlight w:val="green"/>
          <w:lang w:val="es-MX"/>
        </w:rPr>
        <w:t>El sistema actualiza el objeto Productos con la siguiente información para el producto actual:</w:t>
      </w:r>
    </w:p>
    <w:p w:rsidR="00230073" w:rsidRPr="00D6308A" w:rsidRDefault="00230073" w:rsidP="00D6308A">
      <w:pPr>
        <w:numPr>
          <w:ilvl w:val="2"/>
          <w:numId w:val="25"/>
        </w:numPr>
        <w:ind w:left="1843" w:hanging="850"/>
        <w:rPr>
          <w:b/>
          <w:sz w:val="20"/>
          <w:szCs w:val="20"/>
          <w:highlight w:val="green"/>
          <w:lang w:val="es-MX"/>
        </w:rPr>
      </w:pPr>
      <w:r w:rsidRPr="00D6308A">
        <w:rPr>
          <w:b/>
          <w:sz w:val="20"/>
          <w:szCs w:val="20"/>
          <w:highlight w:val="green"/>
          <w:lang w:val="es-MX"/>
        </w:rPr>
        <w:t>Producto</w:t>
      </w:r>
      <w:r w:rsidR="00061064">
        <w:rPr>
          <w:b/>
          <w:sz w:val="20"/>
          <w:szCs w:val="20"/>
          <w:highlight w:val="green"/>
          <w:lang w:val="es-MX"/>
        </w:rPr>
        <w:t>s</w:t>
      </w:r>
    </w:p>
    <w:p w:rsidR="00230073" w:rsidRPr="00D6308A" w:rsidRDefault="00D6308A" w:rsidP="00D6308A">
      <w:pPr>
        <w:numPr>
          <w:ilvl w:val="3"/>
          <w:numId w:val="25"/>
        </w:numPr>
        <w:ind w:left="2694" w:hanging="850"/>
        <w:rPr>
          <w:sz w:val="20"/>
          <w:szCs w:val="20"/>
          <w:highlight w:val="green"/>
          <w:lang w:val="es-MX"/>
        </w:rPr>
      </w:pPr>
      <w:r w:rsidRPr="00D6308A">
        <w:rPr>
          <w:sz w:val="20"/>
          <w:highlight w:val="green"/>
          <w:lang w:val="es-MX"/>
        </w:rPr>
        <w:t>FechaCaducidad</w:t>
      </w:r>
    </w:p>
    <w:p w:rsidR="00230073" w:rsidRPr="00D6308A" w:rsidRDefault="00230073" w:rsidP="00D6308A">
      <w:pPr>
        <w:numPr>
          <w:ilvl w:val="1"/>
          <w:numId w:val="25"/>
        </w:numPr>
        <w:ind w:left="993" w:hanging="567"/>
        <w:rPr>
          <w:sz w:val="20"/>
          <w:szCs w:val="20"/>
          <w:highlight w:val="green"/>
          <w:lang w:val="es-MX"/>
        </w:rPr>
      </w:pPr>
      <w:r w:rsidRPr="00D6308A">
        <w:rPr>
          <w:sz w:val="20"/>
          <w:szCs w:val="20"/>
          <w:highlight w:val="green"/>
          <w:lang w:val="es-MX"/>
        </w:rPr>
        <w:t xml:space="preserve">El sistema continúa en el </w:t>
      </w:r>
      <w:hyperlink w:anchor="paso11_1_7_AO01" w:history="1">
        <w:r w:rsidRPr="00D6308A">
          <w:rPr>
            <w:rStyle w:val="Hipervnculo"/>
            <w:b/>
            <w:sz w:val="20"/>
            <w:szCs w:val="20"/>
            <w:highlight w:val="green"/>
            <w:lang w:val="es-MX"/>
          </w:rPr>
          <w:t>paso 11.1.7</w:t>
        </w:r>
      </w:hyperlink>
      <w:r w:rsidRPr="00D6308A">
        <w:rPr>
          <w:sz w:val="20"/>
          <w:szCs w:val="20"/>
          <w:highlight w:val="green"/>
          <w:lang w:val="es-MX"/>
        </w:rPr>
        <w:t xml:space="preserve"> del flujo alterno opcional </w:t>
      </w:r>
      <w:hyperlink w:anchor="AO01" w:history="1">
        <w:r w:rsidRPr="00D6308A">
          <w:rPr>
            <w:rStyle w:val="Hipervnculo"/>
            <w:b/>
            <w:sz w:val="20"/>
            <w:szCs w:val="20"/>
            <w:highlight w:val="green"/>
            <w:lang w:val="es-MX"/>
          </w:rPr>
          <w:t>AO01 Crear Cambio de Producto</w:t>
        </w:r>
      </w:hyperlink>
    </w:p>
    <w:p w:rsidR="003A27CA" w:rsidRPr="000462CB" w:rsidRDefault="003A27CA" w:rsidP="00195DCB">
      <w:pPr>
        <w:numPr>
          <w:ilvl w:val="0"/>
          <w:numId w:val="25"/>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7510BA" w:rsidRPr="0049533B" w:rsidRDefault="007510BA" w:rsidP="00195DCB">
      <w:pPr>
        <w:numPr>
          <w:ilvl w:val="1"/>
          <w:numId w:val="25"/>
        </w:numPr>
        <w:ind w:left="993" w:hanging="567"/>
        <w:rPr>
          <w:sz w:val="20"/>
          <w:lang w:eastAsia="en-US"/>
        </w:rPr>
      </w:pPr>
      <w:r w:rsidRPr="0049533B">
        <w:rPr>
          <w:sz w:val="20"/>
        </w:rPr>
        <w:t xml:space="preserve">Si &lt;el parámetro de configuración indica que se tiene activado el Cambio Automático de Producto (CambioAutomatico = 1) de acuerdo con la regla de negocio </w:t>
      </w:r>
      <w:hyperlink r:id="rId127" w:anchor="RNGEN171" w:history="1">
        <w:r w:rsidRPr="0049533B">
          <w:rPr>
            <w:rStyle w:val="Hipervnculo"/>
            <w:b/>
            <w:sz w:val="20"/>
            <w:szCs w:val="20"/>
          </w:rPr>
          <w:t>RNGEN171 Información en Sesión</w:t>
        </w:r>
      </w:hyperlink>
      <w:r w:rsidRPr="0049533B">
        <w:rPr>
          <w:sz w:val="20"/>
        </w:rPr>
        <w:t>&gt; y si &lt;</w:t>
      </w:r>
      <w:r w:rsidR="007C62F4" w:rsidRPr="007C62F4">
        <w:rPr>
          <w:sz w:val="20"/>
          <w:highlight w:val="lightGray"/>
        </w:rPr>
        <w:t xml:space="preserve">NO </w:t>
      </w:r>
      <w:r w:rsidRPr="007C62F4">
        <w:rPr>
          <w:sz w:val="20"/>
          <w:highlight w:val="lightGray"/>
        </w:rPr>
        <w:t xml:space="preserve">se trata del módulo de </w:t>
      </w:r>
      <w:r w:rsidR="007C62F4" w:rsidRPr="007C62F4">
        <w:rPr>
          <w:sz w:val="20"/>
          <w:highlight w:val="lightGray"/>
        </w:rPr>
        <w:t>Prev</w:t>
      </w:r>
      <w:r w:rsidRPr="007C62F4">
        <w:rPr>
          <w:sz w:val="20"/>
          <w:highlight w:val="lightGray"/>
        </w:rPr>
        <w:t xml:space="preserve">enta de acuerdo con la regla de negocio </w:t>
      </w:r>
      <w:hyperlink r:id="rId128" w:anchor="RNGEN171" w:history="1">
        <w:r w:rsidRPr="007C62F4">
          <w:rPr>
            <w:rStyle w:val="Hipervnculo"/>
            <w:b/>
            <w:sz w:val="20"/>
            <w:szCs w:val="20"/>
            <w:highlight w:val="lightGray"/>
          </w:rPr>
          <w:t>RNGEN171 Información en Sesión</w:t>
        </w:r>
      </w:hyperlink>
      <w:r w:rsidRPr="0049533B">
        <w:rPr>
          <w:sz w:val="20"/>
        </w:rPr>
        <w:t>&gt;</w:t>
      </w:r>
    </w:p>
    <w:p w:rsidR="001D24C9" w:rsidRPr="00A0566E" w:rsidRDefault="001D24C9" w:rsidP="00195DCB">
      <w:pPr>
        <w:numPr>
          <w:ilvl w:val="2"/>
          <w:numId w:val="25"/>
        </w:numPr>
        <w:ind w:left="1843" w:hanging="850"/>
        <w:rPr>
          <w:sz w:val="20"/>
          <w:lang w:eastAsia="en-US"/>
        </w:rPr>
      </w:pPr>
      <w:r w:rsidRPr="00A0566E">
        <w:rPr>
          <w:sz w:val="20"/>
          <w:lang w:eastAsia="en-US"/>
        </w:rPr>
        <w:t xml:space="preserve">El caso de uso incluye la funcionalidad del caso de uso </w:t>
      </w:r>
      <w:hyperlink r:id="rId129" w:history="1">
        <w:r w:rsidRPr="00A0566E">
          <w:rPr>
            <w:rStyle w:val="Hipervnculo"/>
            <w:b/>
            <w:sz w:val="20"/>
            <w:lang w:eastAsia="en-US"/>
          </w:rPr>
          <w:t>Buscar Productos – CUROLMOV20</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envía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 xml:space="preserve">Cadena de acuerdo con la regla de negocio </w:t>
      </w:r>
      <w:hyperlink r:id="rId130" w:anchor="RNGEN357" w:history="1">
        <w:r w:rsidRPr="00A0566E">
          <w:rPr>
            <w:rStyle w:val="Hipervnculo"/>
            <w:b/>
            <w:sz w:val="20"/>
            <w:lang w:eastAsia="en-US"/>
          </w:rPr>
          <w:t>RNGEN35</w:t>
        </w:r>
        <w:r w:rsidR="00601E8F" w:rsidRPr="00A0566E">
          <w:rPr>
            <w:rStyle w:val="Hipervnculo"/>
            <w:b/>
            <w:sz w:val="20"/>
            <w:lang w:eastAsia="en-US"/>
          </w:rPr>
          <w:t>7 Cadena Vacía</w:t>
        </w:r>
      </w:hyperlink>
    </w:p>
    <w:p w:rsidR="001D24C9" w:rsidRPr="00A0566E" w:rsidRDefault="001D24C9" w:rsidP="00195DCB">
      <w:pPr>
        <w:numPr>
          <w:ilvl w:val="4"/>
          <w:numId w:val="25"/>
        </w:numPr>
        <w:ind w:left="3686" w:hanging="992"/>
        <w:rPr>
          <w:sz w:val="20"/>
          <w:lang w:eastAsia="en-US"/>
        </w:rPr>
      </w:pPr>
      <w:r w:rsidRPr="00A0566E">
        <w:rPr>
          <w:sz w:val="20"/>
          <w:lang w:eastAsia="en-US"/>
        </w:rPr>
        <w:t xml:space="preserve">Esquema de acuerdo con la regla de negocio </w:t>
      </w:r>
      <w:hyperlink r:id="rId131" w:anchor="RNROLMOV194" w:history="1">
        <w:r w:rsidRPr="00A0566E">
          <w:rPr>
            <w:rStyle w:val="Hipervnculo"/>
            <w:b/>
            <w:sz w:val="20"/>
            <w:lang w:eastAsia="en-US"/>
          </w:rPr>
          <w:t>RNROLMOV194 Esquema de Búsqueda para Productos</w:t>
        </w:r>
      </w:hyperlink>
    </w:p>
    <w:p w:rsidR="001D24C9" w:rsidRPr="00A0566E" w:rsidRDefault="00660C33" w:rsidP="00195DCB">
      <w:pPr>
        <w:numPr>
          <w:ilvl w:val="4"/>
          <w:numId w:val="25"/>
        </w:numPr>
        <w:ind w:left="3686" w:hanging="992"/>
        <w:rPr>
          <w:sz w:val="20"/>
          <w:lang w:eastAsia="en-US"/>
        </w:rPr>
      </w:pPr>
      <w:r w:rsidRPr="00A0566E">
        <w:rPr>
          <w:sz w:val="20"/>
          <w:lang w:eastAsia="en-US"/>
        </w:rPr>
        <w:t>Tipo</w:t>
      </w:r>
      <w:r w:rsidR="001D24C9" w:rsidRPr="00A0566E">
        <w:rPr>
          <w:sz w:val="20"/>
          <w:lang w:eastAsia="en-US"/>
        </w:rPr>
        <w:t xml:space="preserve">ValidarExistencia de acuerdo con la regla de negocio </w:t>
      </w:r>
      <w:hyperlink r:id="rId132" w:anchor="RNGEN143" w:history="1">
        <w:r w:rsidR="001D24C9" w:rsidRPr="00A0566E">
          <w:rPr>
            <w:rStyle w:val="Hipervnculo"/>
            <w:b/>
            <w:sz w:val="20"/>
            <w:lang w:eastAsia="en-US"/>
          </w:rPr>
          <w:t>RNGEN143 Valor Uno</w:t>
        </w:r>
      </w:hyperlink>
    </w:p>
    <w:p w:rsidR="001D24C9" w:rsidRPr="00A0566E" w:rsidRDefault="001D24C9" w:rsidP="00195DCB">
      <w:pPr>
        <w:numPr>
          <w:ilvl w:val="4"/>
          <w:numId w:val="25"/>
        </w:numPr>
        <w:ind w:left="3686" w:hanging="992"/>
        <w:rPr>
          <w:sz w:val="20"/>
          <w:szCs w:val="20"/>
          <w:lang w:eastAsia="en-US"/>
        </w:rPr>
      </w:pPr>
      <w:r w:rsidRPr="00A0566E">
        <w:rPr>
          <w:sz w:val="20"/>
          <w:szCs w:val="20"/>
        </w:rPr>
        <w:t xml:space="preserve">ListaPrecios de acuerdo con la regla de negocio </w:t>
      </w:r>
      <w:hyperlink r:id="rId133" w:anchor="RNGEN171" w:history="1">
        <w:r w:rsidRPr="00A0566E">
          <w:rPr>
            <w:rStyle w:val="Hipervnculo"/>
            <w:b/>
            <w:sz w:val="20"/>
            <w:szCs w:val="20"/>
          </w:rPr>
          <w:t>RNGEN171 Información en Sesión</w:t>
        </w:r>
      </w:hyperlink>
    </w:p>
    <w:p w:rsidR="007C62F4" w:rsidRPr="007C62F4" w:rsidRDefault="001D24C9" w:rsidP="00195DCB">
      <w:pPr>
        <w:numPr>
          <w:ilvl w:val="4"/>
          <w:numId w:val="25"/>
        </w:numPr>
        <w:ind w:left="3686" w:hanging="992"/>
        <w:rPr>
          <w:b/>
          <w:sz w:val="20"/>
          <w:lang w:eastAsia="en-US"/>
        </w:rPr>
      </w:pPr>
      <w:r w:rsidRPr="007C62F4">
        <w:rPr>
          <w:sz w:val="20"/>
          <w:szCs w:val="20"/>
        </w:rPr>
        <w:t>TransProd</w:t>
      </w:r>
      <w:r w:rsidR="007C62F4" w:rsidRPr="007C62F4">
        <w:rPr>
          <w:sz w:val="20"/>
          <w:szCs w:val="20"/>
        </w:rPr>
        <w:t>ID de acuerdo con las reglas</w:t>
      </w:r>
      <w:r w:rsidRPr="007C62F4">
        <w:rPr>
          <w:sz w:val="20"/>
          <w:szCs w:val="20"/>
        </w:rPr>
        <w:t xml:space="preserve"> de negocio </w:t>
      </w:r>
      <w:hyperlink r:id="rId134" w:anchor="RNGEN171" w:history="1">
        <w:r w:rsidRPr="007C62F4">
          <w:rPr>
            <w:rStyle w:val="Hipervnculo"/>
            <w:b/>
            <w:sz w:val="20"/>
            <w:szCs w:val="20"/>
          </w:rPr>
          <w:t>RNGEN171 Información en Sesión</w:t>
        </w:r>
      </w:hyperlink>
      <w:r w:rsidR="007C62F4" w:rsidRPr="007C62F4">
        <w:rPr>
          <w:rStyle w:val="Hipervnculo"/>
          <w:sz w:val="20"/>
          <w:szCs w:val="20"/>
          <w:u w:val="none"/>
        </w:rPr>
        <w:t xml:space="preserve"> </w:t>
      </w:r>
      <w:r w:rsidR="007C62F4" w:rsidRPr="007C62F4">
        <w:rPr>
          <w:rStyle w:val="Hipervnculo"/>
          <w:color w:val="auto"/>
          <w:sz w:val="20"/>
          <w:szCs w:val="20"/>
          <w:u w:val="none"/>
        </w:rPr>
        <w:t>y</w:t>
      </w:r>
      <w:r w:rsidR="007C62F4" w:rsidRPr="007C62F4">
        <w:rPr>
          <w:rStyle w:val="Hipervnculo"/>
          <w:sz w:val="20"/>
          <w:szCs w:val="20"/>
          <w:u w:val="none"/>
        </w:rPr>
        <w:t xml:space="preserve"> </w:t>
      </w:r>
      <w:hyperlink r:id="rId135" w:anchor="RNGEN326" w:history="1">
        <w:r w:rsidR="007C62F4" w:rsidRPr="007C62F4">
          <w:rPr>
            <w:rStyle w:val="Hipervnculo"/>
            <w:b/>
            <w:sz w:val="20"/>
          </w:rPr>
          <w:t>RNGEN326 Tipo Movimiento de Salida</w:t>
        </w:r>
      </w:hyperlink>
    </w:p>
    <w:p w:rsidR="007C62F4" w:rsidRPr="007C62F4" w:rsidRDefault="007C62F4" w:rsidP="00195DCB">
      <w:pPr>
        <w:numPr>
          <w:ilvl w:val="4"/>
          <w:numId w:val="25"/>
        </w:numPr>
        <w:ind w:left="3686" w:hanging="992"/>
        <w:rPr>
          <w:b/>
          <w:highlight w:val="yellow"/>
          <w:lang w:eastAsia="es-MX"/>
        </w:rPr>
      </w:pPr>
      <w:r w:rsidRPr="007C62F4">
        <w:rPr>
          <w:sz w:val="20"/>
          <w:highlight w:val="yellow"/>
          <w:lang w:eastAsia="en-US"/>
        </w:rPr>
        <w:t xml:space="preserve">TipoMovimiento </w:t>
      </w:r>
      <w:r w:rsidRPr="007C62F4">
        <w:rPr>
          <w:sz w:val="20"/>
          <w:szCs w:val="20"/>
          <w:highlight w:val="yellow"/>
        </w:rPr>
        <w:t xml:space="preserve">de acuerdo con la regla de negocio </w:t>
      </w:r>
      <w:hyperlink r:id="rId136" w:anchor="RNGEN326" w:history="1">
        <w:r w:rsidRPr="007C62F4">
          <w:rPr>
            <w:rStyle w:val="Hipervnculo"/>
            <w:b/>
            <w:sz w:val="20"/>
            <w:highlight w:val="yellow"/>
          </w:rPr>
          <w:t>RNGEN326 Tipo Movimiento de Salida</w:t>
        </w:r>
      </w:hyperlink>
    </w:p>
    <w:p w:rsidR="007C62F4" w:rsidRPr="007C62F4" w:rsidRDefault="007C62F4" w:rsidP="00195DCB">
      <w:pPr>
        <w:numPr>
          <w:ilvl w:val="4"/>
          <w:numId w:val="25"/>
        </w:numPr>
        <w:ind w:left="3686" w:hanging="992"/>
        <w:rPr>
          <w:b/>
          <w:sz w:val="20"/>
          <w:highlight w:val="yellow"/>
          <w:lang w:eastAsia="en-US"/>
        </w:rPr>
      </w:pPr>
      <w:r w:rsidRPr="007C62F4">
        <w:rPr>
          <w:sz w:val="20"/>
          <w:highlight w:val="yellow"/>
          <w:lang w:eastAsia="en-US"/>
        </w:rPr>
        <w:t>TipoTransProd</w:t>
      </w:r>
      <w:r w:rsidRPr="007C62F4">
        <w:rPr>
          <w:b/>
          <w:sz w:val="20"/>
          <w:highlight w:val="yellow"/>
          <w:lang w:eastAsia="en-US"/>
        </w:rPr>
        <w:t xml:space="preserve"> </w:t>
      </w:r>
      <w:r w:rsidRPr="007C62F4">
        <w:rPr>
          <w:rFonts w:cs="Arial"/>
          <w:sz w:val="20"/>
          <w:szCs w:val="20"/>
          <w:highlight w:val="yellow"/>
        </w:rPr>
        <w:t>de acuerdo con las reglas de negocio</w:t>
      </w:r>
      <w:r w:rsidRPr="007C62F4">
        <w:rPr>
          <w:rFonts w:cs="Arial"/>
          <w:b/>
          <w:sz w:val="20"/>
          <w:szCs w:val="20"/>
          <w:highlight w:val="yellow"/>
        </w:rPr>
        <w:t xml:space="preserve"> </w:t>
      </w:r>
      <w:hyperlink r:id="rId137" w:anchor="RNGEN171" w:history="1">
        <w:r w:rsidRPr="007C62F4">
          <w:rPr>
            <w:rStyle w:val="Hipervnculo"/>
            <w:rFonts w:cs="Arial"/>
            <w:b/>
            <w:sz w:val="20"/>
            <w:szCs w:val="20"/>
            <w:highlight w:val="yellow"/>
          </w:rPr>
          <w:t>RNGEN171 Información en Sesión</w:t>
        </w:r>
      </w:hyperlink>
      <w:r w:rsidRPr="007C62F4">
        <w:rPr>
          <w:b/>
          <w:highlight w:val="yellow"/>
        </w:rPr>
        <w:t>,</w:t>
      </w:r>
      <w:r w:rsidRPr="007C62F4">
        <w:rPr>
          <w:highlight w:val="yellow"/>
        </w:rPr>
        <w:t xml:space="preserve"> </w:t>
      </w:r>
      <w:hyperlink r:id="rId138" w:anchor="RNROLMOV195" w:history="1">
        <w:r w:rsidRPr="007C62F4">
          <w:rPr>
            <w:rStyle w:val="Hipervnculo"/>
            <w:b/>
            <w:sz w:val="20"/>
            <w:highlight w:val="yellow"/>
          </w:rPr>
          <w:t>RNROLMOV195 Información Contenida en el Objeto del Encabezado de la Transacción</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recibe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Productos</w:t>
      </w:r>
    </w:p>
    <w:p w:rsidR="001D24C9" w:rsidRPr="00A0566E" w:rsidRDefault="001D24C9" w:rsidP="00195DCB">
      <w:pPr>
        <w:numPr>
          <w:ilvl w:val="5"/>
          <w:numId w:val="25"/>
        </w:numPr>
        <w:ind w:left="4962" w:hanging="1276"/>
        <w:rPr>
          <w:sz w:val="20"/>
          <w:lang w:eastAsia="en-US"/>
        </w:rPr>
      </w:pPr>
      <w:r w:rsidRPr="00A0566E">
        <w:rPr>
          <w:sz w:val="20"/>
          <w:lang w:eastAsia="en-US"/>
        </w:rPr>
        <w:t>Clave del Producto</w:t>
      </w:r>
    </w:p>
    <w:p w:rsidR="001D24C9" w:rsidRPr="00A0566E" w:rsidRDefault="001D24C9" w:rsidP="00195DCB">
      <w:pPr>
        <w:numPr>
          <w:ilvl w:val="5"/>
          <w:numId w:val="25"/>
        </w:numPr>
        <w:ind w:left="4962" w:hanging="1276"/>
        <w:rPr>
          <w:sz w:val="20"/>
          <w:lang w:eastAsia="en-US"/>
        </w:rPr>
      </w:pPr>
      <w:r w:rsidRPr="00A0566E">
        <w:rPr>
          <w:sz w:val="20"/>
          <w:lang w:eastAsia="en-US"/>
        </w:rPr>
        <w:t>Unidad</w:t>
      </w:r>
    </w:p>
    <w:p w:rsidR="001D24C9" w:rsidRPr="00A0566E" w:rsidRDefault="001D24C9" w:rsidP="00195DCB">
      <w:pPr>
        <w:numPr>
          <w:ilvl w:val="5"/>
          <w:numId w:val="25"/>
        </w:numPr>
        <w:ind w:left="4962" w:hanging="1276"/>
        <w:rPr>
          <w:sz w:val="20"/>
          <w:lang w:eastAsia="en-US"/>
        </w:rPr>
      </w:pPr>
      <w:r w:rsidRPr="00A0566E">
        <w:rPr>
          <w:sz w:val="20"/>
          <w:lang w:eastAsia="en-US"/>
        </w:rPr>
        <w:t>Cantidad</w:t>
      </w:r>
    </w:p>
    <w:p w:rsidR="001D24C9" w:rsidRPr="00A0566E" w:rsidRDefault="001D24C9" w:rsidP="00195DCB">
      <w:pPr>
        <w:numPr>
          <w:ilvl w:val="5"/>
          <w:numId w:val="25"/>
        </w:numPr>
        <w:ind w:left="4962" w:hanging="1276"/>
        <w:rPr>
          <w:sz w:val="20"/>
          <w:lang w:eastAsia="en-US"/>
        </w:rPr>
      </w:pPr>
      <w:r w:rsidRPr="00A0566E">
        <w:rPr>
          <w:sz w:val="20"/>
          <w:lang w:eastAsia="en-US"/>
        </w:rPr>
        <w:t>Precio</w:t>
      </w:r>
    </w:p>
    <w:p w:rsidR="007510BA" w:rsidRPr="00A05693" w:rsidRDefault="007510BA" w:rsidP="00195DCB">
      <w:pPr>
        <w:numPr>
          <w:ilvl w:val="2"/>
          <w:numId w:val="25"/>
        </w:numPr>
        <w:ind w:left="1843" w:hanging="850"/>
        <w:rPr>
          <w:sz w:val="20"/>
          <w:lang w:eastAsia="en-US"/>
        </w:rPr>
      </w:pPr>
      <w:r w:rsidRPr="00A05693">
        <w:rPr>
          <w:sz w:val="20"/>
          <w:lang w:eastAsia="en-US"/>
        </w:rPr>
        <w:t xml:space="preserve">El sistema continúa en el </w:t>
      </w:r>
      <w:hyperlink w:anchor="paso1_2_4_VA01" w:history="1">
        <w:r w:rsidRPr="00A05693">
          <w:rPr>
            <w:rStyle w:val="Hipervnculo"/>
            <w:b/>
            <w:sz w:val="20"/>
            <w:lang w:eastAsia="en-US"/>
          </w:rPr>
          <w:t>paso 1.2.4</w:t>
        </w:r>
      </w:hyperlink>
      <w:r w:rsidRPr="00A05693">
        <w:rPr>
          <w:sz w:val="20"/>
          <w:lang w:eastAsia="en-US"/>
        </w:rPr>
        <w:t xml:space="preserve"> del flujo alterno de validación </w:t>
      </w:r>
      <w:hyperlink w:anchor="_5.2.5.1__VA01" w:history="1">
        <w:r w:rsidRPr="00A05693">
          <w:rPr>
            <w:rStyle w:val="Hipervnculo"/>
            <w:b/>
            <w:sz w:val="20"/>
            <w:lang w:eastAsia="en-US"/>
          </w:rPr>
          <w:t>VA01 Validar Coincidencias en Información de Producto</w:t>
        </w:r>
      </w:hyperlink>
    </w:p>
    <w:p w:rsidR="001276F1" w:rsidRPr="00893368" w:rsidRDefault="001276F1" w:rsidP="00195DCB">
      <w:pPr>
        <w:numPr>
          <w:ilvl w:val="1"/>
          <w:numId w:val="25"/>
        </w:numPr>
        <w:ind w:left="993" w:hanging="567"/>
        <w:rPr>
          <w:sz w:val="20"/>
          <w:lang w:eastAsia="en-US"/>
        </w:rPr>
      </w:pPr>
      <w:r w:rsidRPr="00893368">
        <w:rPr>
          <w:sz w:val="20"/>
          <w:lang w:eastAsia="en-US"/>
        </w:rPr>
        <w:lastRenderedPageBreak/>
        <w:t xml:space="preserve">El caso de uso incluye la funcionalidad del caso de uso </w:t>
      </w:r>
      <w:hyperlink r:id="rId139" w:history="1">
        <w:r w:rsidRPr="00893368">
          <w:rPr>
            <w:rStyle w:val="Hipervnculo"/>
            <w:b/>
            <w:sz w:val="20"/>
            <w:lang w:eastAsia="en-US"/>
          </w:rPr>
          <w:t>Buscar Productos – CUROLMOV20</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envía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 xml:space="preserve">Cadena de acuerdo con la regla de negocio </w:t>
      </w:r>
      <w:hyperlink r:id="rId140" w:anchor="RNGEN357" w:history="1">
        <w:r w:rsidR="00F35139" w:rsidRPr="00893368">
          <w:rPr>
            <w:rStyle w:val="Hipervnculo"/>
            <w:b/>
            <w:sz w:val="20"/>
            <w:lang w:eastAsia="en-US"/>
          </w:rPr>
          <w:t>RNGEN357 Cadena Vacía</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Esquema de acuerdo con la regla de negocio </w:t>
      </w:r>
      <w:hyperlink r:id="rId141" w:anchor="RNROLMOV194" w:history="1">
        <w:r w:rsidRPr="00893368">
          <w:rPr>
            <w:rStyle w:val="Hipervnculo"/>
            <w:b/>
            <w:sz w:val="20"/>
            <w:lang w:eastAsia="en-US"/>
          </w:rPr>
          <w:t>RNROLMOV194 Esquema de Búsqueda para Productos</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ValidarExistencia de acuerdo con la regla de negocio </w:t>
      </w:r>
      <w:hyperlink r:id="rId142" w:anchor="RNGEN041" w:history="1">
        <w:r w:rsidRPr="00893368">
          <w:rPr>
            <w:rStyle w:val="Hipervnculo"/>
            <w:b/>
            <w:sz w:val="20"/>
            <w:lang w:eastAsia="en-US"/>
          </w:rPr>
          <w:t>RNGEN041 Valor por Defecto Cero</w:t>
        </w:r>
      </w:hyperlink>
    </w:p>
    <w:p w:rsidR="001276F1" w:rsidRPr="00893368" w:rsidRDefault="001276F1" w:rsidP="00195DCB">
      <w:pPr>
        <w:numPr>
          <w:ilvl w:val="3"/>
          <w:numId w:val="25"/>
        </w:numPr>
        <w:ind w:left="2694" w:hanging="850"/>
        <w:rPr>
          <w:sz w:val="20"/>
          <w:szCs w:val="20"/>
          <w:lang w:eastAsia="en-US"/>
        </w:rPr>
      </w:pPr>
      <w:r w:rsidRPr="00893368">
        <w:rPr>
          <w:sz w:val="20"/>
          <w:szCs w:val="20"/>
        </w:rPr>
        <w:t xml:space="preserve">ListaPrecios de acuerdo con la regla de negocio </w:t>
      </w:r>
      <w:hyperlink r:id="rId143" w:anchor="RNGEN171" w:history="1">
        <w:r w:rsidRPr="00893368">
          <w:rPr>
            <w:rStyle w:val="Hipervnculo"/>
            <w:b/>
            <w:sz w:val="20"/>
            <w:szCs w:val="20"/>
          </w:rPr>
          <w:t>RNGEN171 Información en Sesión</w:t>
        </w:r>
      </w:hyperlink>
    </w:p>
    <w:p w:rsidR="001276F1" w:rsidRPr="00893368" w:rsidRDefault="001276F1" w:rsidP="00195DCB">
      <w:pPr>
        <w:numPr>
          <w:ilvl w:val="3"/>
          <w:numId w:val="25"/>
        </w:numPr>
        <w:ind w:left="2694" w:hanging="850"/>
        <w:rPr>
          <w:sz w:val="20"/>
          <w:szCs w:val="20"/>
          <w:lang w:eastAsia="en-US"/>
        </w:rPr>
      </w:pPr>
      <w:r w:rsidRPr="00893368">
        <w:rPr>
          <w:sz w:val="20"/>
          <w:szCs w:val="20"/>
        </w:rPr>
        <w:t>TransProd</w:t>
      </w:r>
      <w:r w:rsidR="00893368" w:rsidRPr="00893368">
        <w:rPr>
          <w:sz w:val="20"/>
          <w:szCs w:val="20"/>
        </w:rPr>
        <w:t>ID</w:t>
      </w:r>
      <w:r w:rsidRPr="00893368">
        <w:rPr>
          <w:sz w:val="20"/>
          <w:szCs w:val="20"/>
        </w:rPr>
        <w:t xml:space="preserve"> de acuerdo con las reglas de negocio </w:t>
      </w:r>
      <w:hyperlink r:id="rId144" w:anchor="RNGEN171" w:history="1">
        <w:r w:rsidRPr="00893368">
          <w:rPr>
            <w:rStyle w:val="Hipervnculo"/>
            <w:b/>
            <w:sz w:val="20"/>
            <w:szCs w:val="20"/>
          </w:rPr>
          <w:t>RNGEN171 Información en Sesión</w:t>
        </w:r>
      </w:hyperlink>
      <w:r w:rsidRPr="00893368">
        <w:t xml:space="preserve"> </w:t>
      </w:r>
      <w:r w:rsidRPr="00893368">
        <w:rPr>
          <w:sz w:val="20"/>
          <w:szCs w:val="20"/>
        </w:rPr>
        <w:t>y</w:t>
      </w:r>
      <w:r w:rsidRPr="00893368">
        <w:t xml:space="preserve"> </w:t>
      </w:r>
      <w:hyperlink r:id="rId145" w:anchor="RNGEN317" w:history="1">
        <w:r w:rsidRPr="00893368">
          <w:rPr>
            <w:rStyle w:val="Hipervnculo"/>
            <w:b/>
            <w:sz w:val="20"/>
          </w:rPr>
          <w:t>RNGEN317 Tipo Movimiento de Entrada</w:t>
        </w:r>
      </w:hyperlink>
    </w:p>
    <w:p w:rsidR="00893368" w:rsidRPr="00893368" w:rsidRDefault="00893368" w:rsidP="00195DCB">
      <w:pPr>
        <w:numPr>
          <w:ilvl w:val="3"/>
          <w:numId w:val="25"/>
        </w:numPr>
        <w:ind w:left="2694" w:hanging="850"/>
        <w:rPr>
          <w:b/>
          <w:highlight w:val="yellow"/>
          <w:lang w:eastAsia="es-MX"/>
        </w:rPr>
      </w:pPr>
      <w:r w:rsidRPr="00893368">
        <w:rPr>
          <w:sz w:val="20"/>
          <w:highlight w:val="yellow"/>
          <w:lang w:eastAsia="en-US"/>
        </w:rPr>
        <w:t xml:space="preserve">TipoMovimiento </w:t>
      </w:r>
      <w:r w:rsidRPr="00893368">
        <w:rPr>
          <w:sz w:val="20"/>
          <w:szCs w:val="20"/>
          <w:highlight w:val="yellow"/>
        </w:rPr>
        <w:t xml:space="preserve">de acuerdo con la regla de negocio </w:t>
      </w:r>
      <w:hyperlink r:id="rId146" w:anchor="RNGEN317" w:history="1">
        <w:r w:rsidRPr="00893368">
          <w:rPr>
            <w:rStyle w:val="Hipervnculo"/>
            <w:b/>
            <w:sz w:val="20"/>
            <w:highlight w:val="yellow"/>
          </w:rPr>
          <w:t>RNGEN317 Tipo Movimiento de Entrada</w:t>
        </w:r>
      </w:hyperlink>
    </w:p>
    <w:p w:rsidR="00893368" w:rsidRPr="00893368" w:rsidRDefault="00893368" w:rsidP="00195DCB">
      <w:pPr>
        <w:numPr>
          <w:ilvl w:val="3"/>
          <w:numId w:val="25"/>
        </w:numPr>
        <w:ind w:left="2694" w:hanging="850"/>
        <w:rPr>
          <w:rStyle w:val="Hipervnculo"/>
          <w:color w:val="auto"/>
          <w:sz w:val="20"/>
          <w:highlight w:val="yellow"/>
          <w:u w:val="none"/>
          <w:lang w:eastAsia="en-US"/>
        </w:rPr>
      </w:pPr>
      <w:r w:rsidRPr="00893368">
        <w:rPr>
          <w:sz w:val="20"/>
          <w:highlight w:val="yellow"/>
          <w:lang w:eastAsia="en-US"/>
        </w:rPr>
        <w:t>TipoTransProd</w:t>
      </w:r>
      <w:r w:rsidRPr="00893368">
        <w:rPr>
          <w:b/>
          <w:sz w:val="20"/>
          <w:highlight w:val="yellow"/>
          <w:lang w:eastAsia="en-US"/>
        </w:rPr>
        <w:t xml:space="preserve"> </w:t>
      </w:r>
      <w:r w:rsidRPr="00893368">
        <w:rPr>
          <w:rFonts w:cs="Arial"/>
          <w:sz w:val="20"/>
          <w:szCs w:val="20"/>
          <w:highlight w:val="yellow"/>
        </w:rPr>
        <w:t>de acuerdo con las reglas de negocio</w:t>
      </w:r>
      <w:r w:rsidRPr="00893368">
        <w:rPr>
          <w:rFonts w:cs="Arial"/>
          <w:b/>
          <w:sz w:val="20"/>
          <w:szCs w:val="20"/>
          <w:highlight w:val="yellow"/>
        </w:rPr>
        <w:t xml:space="preserve"> </w:t>
      </w:r>
      <w:hyperlink r:id="rId147" w:anchor="RNGEN171" w:history="1">
        <w:r w:rsidRPr="00893368">
          <w:rPr>
            <w:rStyle w:val="Hipervnculo"/>
            <w:rFonts w:cs="Arial"/>
            <w:b/>
            <w:sz w:val="20"/>
            <w:szCs w:val="20"/>
            <w:highlight w:val="yellow"/>
          </w:rPr>
          <w:t>RNGEN171 Información en Sesión</w:t>
        </w:r>
      </w:hyperlink>
      <w:r w:rsidRPr="00893368">
        <w:rPr>
          <w:b/>
          <w:highlight w:val="yellow"/>
        </w:rPr>
        <w:t>,</w:t>
      </w:r>
      <w:r w:rsidRPr="00893368">
        <w:rPr>
          <w:highlight w:val="yellow"/>
        </w:rPr>
        <w:t xml:space="preserve"> </w:t>
      </w:r>
      <w:hyperlink r:id="rId148" w:anchor="RNROLMOV195" w:history="1">
        <w:r w:rsidRPr="00893368">
          <w:rPr>
            <w:rStyle w:val="Hipervnculo"/>
            <w:b/>
            <w:sz w:val="20"/>
            <w:highlight w:val="yellow"/>
          </w:rPr>
          <w:t>RNROLMOV195 Información Contenida en el Objeto del Encabezado de la Transacción</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recibe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Productos</w:t>
      </w:r>
    </w:p>
    <w:p w:rsidR="001276F1" w:rsidRPr="00893368" w:rsidRDefault="001276F1" w:rsidP="00195DCB">
      <w:pPr>
        <w:numPr>
          <w:ilvl w:val="4"/>
          <w:numId w:val="25"/>
        </w:numPr>
        <w:ind w:left="3686" w:hanging="992"/>
        <w:rPr>
          <w:sz w:val="20"/>
          <w:lang w:eastAsia="en-US"/>
        </w:rPr>
      </w:pPr>
      <w:r w:rsidRPr="00893368">
        <w:rPr>
          <w:sz w:val="20"/>
          <w:lang w:eastAsia="en-US"/>
        </w:rPr>
        <w:t>Clave del Producto</w:t>
      </w:r>
    </w:p>
    <w:p w:rsidR="001276F1" w:rsidRPr="00893368" w:rsidRDefault="001276F1" w:rsidP="00195DCB">
      <w:pPr>
        <w:numPr>
          <w:ilvl w:val="4"/>
          <w:numId w:val="25"/>
        </w:numPr>
        <w:ind w:left="3686" w:hanging="992"/>
        <w:rPr>
          <w:sz w:val="20"/>
          <w:lang w:eastAsia="en-US"/>
        </w:rPr>
      </w:pPr>
      <w:r w:rsidRPr="00893368">
        <w:rPr>
          <w:sz w:val="20"/>
          <w:lang w:eastAsia="en-US"/>
        </w:rPr>
        <w:t>Unidad</w:t>
      </w:r>
    </w:p>
    <w:p w:rsidR="001276F1" w:rsidRPr="00893368" w:rsidRDefault="001276F1" w:rsidP="00195DCB">
      <w:pPr>
        <w:numPr>
          <w:ilvl w:val="4"/>
          <w:numId w:val="25"/>
        </w:numPr>
        <w:ind w:left="3686" w:hanging="992"/>
        <w:rPr>
          <w:sz w:val="20"/>
          <w:lang w:eastAsia="en-US"/>
        </w:rPr>
      </w:pPr>
      <w:r w:rsidRPr="00893368">
        <w:rPr>
          <w:sz w:val="20"/>
          <w:lang w:eastAsia="en-US"/>
        </w:rPr>
        <w:t>Cantidad</w:t>
      </w:r>
    </w:p>
    <w:p w:rsidR="001276F1" w:rsidRPr="00893368" w:rsidRDefault="001276F1" w:rsidP="00195DCB">
      <w:pPr>
        <w:numPr>
          <w:ilvl w:val="4"/>
          <w:numId w:val="25"/>
        </w:numPr>
        <w:ind w:left="3686" w:hanging="992"/>
        <w:rPr>
          <w:sz w:val="20"/>
          <w:lang w:eastAsia="en-US"/>
        </w:rPr>
      </w:pPr>
      <w:r w:rsidRPr="00893368">
        <w:rPr>
          <w:sz w:val="20"/>
          <w:lang w:eastAsia="en-US"/>
        </w:rPr>
        <w:t>Precio</w:t>
      </w:r>
    </w:p>
    <w:p w:rsidR="007510BA" w:rsidRPr="008D3E9A" w:rsidRDefault="008D3E9A" w:rsidP="00195DCB">
      <w:pPr>
        <w:numPr>
          <w:ilvl w:val="1"/>
          <w:numId w:val="25"/>
        </w:numPr>
        <w:ind w:left="993" w:hanging="567"/>
        <w:rPr>
          <w:sz w:val="20"/>
          <w:lang w:eastAsia="en-US"/>
        </w:rPr>
      </w:pPr>
      <w:r w:rsidRPr="008D3E9A">
        <w:rPr>
          <w:sz w:val="20"/>
          <w:lang w:eastAsia="en-US"/>
        </w:rPr>
        <w:t xml:space="preserve">El sistema continúa en el </w:t>
      </w:r>
      <w:hyperlink w:anchor="paso1_2_4_VA01" w:history="1">
        <w:r w:rsidRPr="008D3E9A">
          <w:rPr>
            <w:rStyle w:val="Hipervnculo"/>
            <w:b/>
            <w:sz w:val="20"/>
            <w:lang w:eastAsia="en-US"/>
          </w:rPr>
          <w:t>paso 1.2.4</w:t>
        </w:r>
      </w:hyperlink>
      <w:r w:rsidRPr="008D3E9A">
        <w:rPr>
          <w:sz w:val="20"/>
          <w:lang w:eastAsia="en-US"/>
        </w:rPr>
        <w:t xml:space="preserve"> del flujo alterno de validación </w:t>
      </w:r>
      <w:hyperlink r:id="rId149" w:anchor="_5.2.5.1__VA01" w:history="1">
        <w:r w:rsidRPr="008D3E9A">
          <w:rPr>
            <w:rStyle w:val="Hipervnculo"/>
            <w:b/>
            <w:sz w:val="20"/>
            <w:lang w:eastAsia="en-US"/>
          </w:rPr>
          <w:t>VA01 Validar Coincidencias en Información de Producto</w:t>
        </w:r>
      </w:hyperlink>
    </w:p>
    <w:p w:rsidR="00FF119B" w:rsidRDefault="00FF119B" w:rsidP="00195DCB">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195DCB">
      <w:pPr>
        <w:numPr>
          <w:ilvl w:val="1"/>
          <w:numId w:val="25"/>
        </w:numPr>
        <w:ind w:left="993" w:hanging="567"/>
        <w:rPr>
          <w:sz w:val="20"/>
          <w:szCs w:val="20"/>
          <w:lang w:val="es-MX"/>
        </w:rPr>
      </w:pPr>
      <w:bookmarkStart w:id="349" w:name="paso15_1_AO01"/>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350" w:name="VA04_r"/>
      <w:r w:rsidR="00973D1C">
        <w:rPr>
          <w:b/>
          <w:sz w:val="20"/>
          <w:szCs w:val="20"/>
          <w:lang w:val="es-MX"/>
        </w:rPr>
        <w:fldChar w:fldCharType="begin"/>
      </w:r>
      <w:r w:rsidR="00CB7A64">
        <w:rPr>
          <w:b/>
          <w:sz w:val="20"/>
          <w:szCs w:val="20"/>
          <w:lang w:val="es-MX"/>
        </w:rPr>
        <w:instrText xml:space="preserve"> HYPERLINK  \l "_5.2.5.4__VA04" </w:instrText>
      </w:r>
      <w:r w:rsidR="00973D1C">
        <w:rPr>
          <w:b/>
          <w:sz w:val="20"/>
          <w:szCs w:val="20"/>
          <w:lang w:val="es-MX"/>
        </w:rPr>
        <w:fldChar w:fldCharType="separate"/>
      </w:r>
      <w:r w:rsidRPr="00CB7A64">
        <w:rPr>
          <w:rStyle w:val="Hipervnculo"/>
          <w:b/>
          <w:sz w:val="20"/>
          <w:szCs w:val="20"/>
          <w:lang w:val="es-MX"/>
        </w:rPr>
        <w:t xml:space="preserve">VA04 Validar </w:t>
      </w:r>
      <w:bookmarkEnd w:id="350"/>
      <w:r w:rsidR="00CB7A64" w:rsidRPr="00CB7A64">
        <w:rPr>
          <w:rStyle w:val="Hipervnculo"/>
          <w:b/>
          <w:sz w:val="20"/>
          <w:szCs w:val="20"/>
          <w:lang w:val="es-MX"/>
        </w:rPr>
        <w:t>Información Proporcionada</w:t>
      </w:r>
      <w:r w:rsidR="00973D1C">
        <w:rPr>
          <w:b/>
          <w:sz w:val="20"/>
          <w:szCs w:val="20"/>
          <w:lang w:val="es-MX"/>
        </w:rPr>
        <w:fldChar w:fldCharType="end"/>
      </w:r>
      <w:bookmarkEnd w:id="349"/>
    </w:p>
    <w:p w:rsidR="00E2789A" w:rsidRPr="006C0C9F" w:rsidRDefault="00E2789A" w:rsidP="00195DCB">
      <w:pPr>
        <w:numPr>
          <w:ilvl w:val="1"/>
          <w:numId w:val="25"/>
        </w:numPr>
        <w:ind w:left="993" w:hanging="567"/>
        <w:rPr>
          <w:highlight w:val="green"/>
          <w:lang w:val="es-MX"/>
        </w:rPr>
      </w:pPr>
      <w:r w:rsidRPr="00E2789A">
        <w:rPr>
          <w:sz w:val="20"/>
          <w:szCs w:val="20"/>
          <w:highlight w:val="green"/>
          <w:lang w:val="es-MX"/>
        </w:rPr>
        <w:t xml:space="preserve">Para cada </w:t>
      </w:r>
      <w:r w:rsidRPr="006C0C9F">
        <w:rPr>
          <w:sz w:val="20"/>
          <w:szCs w:val="20"/>
          <w:highlight w:val="green"/>
          <w:lang w:val="es-MX"/>
        </w:rPr>
        <w:t>producto incluido en el objeto Productos</w:t>
      </w:r>
    </w:p>
    <w:p w:rsidR="00E2789A" w:rsidRPr="006C0C9F" w:rsidRDefault="00E2789A" w:rsidP="00E2789A">
      <w:pPr>
        <w:numPr>
          <w:ilvl w:val="2"/>
          <w:numId w:val="25"/>
        </w:numPr>
        <w:ind w:left="1843" w:hanging="850"/>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E2789A" w:rsidRPr="006C0C9F" w:rsidRDefault="00E2789A" w:rsidP="00E2789A">
      <w:pPr>
        <w:numPr>
          <w:ilvl w:val="3"/>
          <w:numId w:val="25"/>
        </w:numPr>
        <w:ind w:left="2694" w:hanging="850"/>
        <w:rPr>
          <w:sz w:val="20"/>
          <w:szCs w:val="20"/>
          <w:highlight w:val="green"/>
          <w:lang w:val="es-MX"/>
        </w:rPr>
      </w:pPr>
      <w:r w:rsidRPr="006C0C9F">
        <w:rPr>
          <w:sz w:val="20"/>
          <w:szCs w:val="20"/>
          <w:highlight w:val="green"/>
          <w:lang w:val="es-MX"/>
        </w:rPr>
        <w:t>El sistema registra la siguiente información:</w:t>
      </w:r>
    </w:p>
    <w:p w:rsidR="00E2789A" w:rsidRPr="006C0C9F" w:rsidRDefault="00E2789A" w:rsidP="00E2789A">
      <w:pPr>
        <w:numPr>
          <w:ilvl w:val="4"/>
          <w:numId w:val="25"/>
        </w:numPr>
        <w:ind w:left="3686" w:hanging="992"/>
        <w:rPr>
          <w:b/>
          <w:sz w:val="20"/>
          <w:szCs w:val="20"/>
          <w:highlight w:val="green"/>
          <w:lang w:val="es-MX"/>
        </w:rPr>
      </w:pPr>
      <w:r w:rsidRPr="006C0C9F">
        <w:rPr>
          <w:b/>
          <w:sz w:val="20"/>
          <w:szCs w:val="20"/>
          <w:highlight w:val="green"/>
          <w:lang w:val="es-MX"/>
        </w:rPr>
        <w:t>ManejoLotesCaducidad</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 xml:space="preserve">TransProdId = </w:t>
      </w:r>
      <w:r w:rsidR="00827E04" w:rsidRPr="006C0C9F">
        <w:rPr>
          <w:sz w:val="20"/>
          <w:highlight w:val="green"/>
          <w:lang w:val="es-MX"/>
        </w:rPr>
        <w:t xml:space="preserve">TransProdDetalle.TransProdId correspondiente 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E2789A"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TransProdDetalleId</w:t>
      </w:r>
      <w:r w:rsidR="00827E04" w:rsidRPr="006C0C9F">
        <w:rPr>
          <w:sz w:val="20"/>
          <w:szCs w:val="20"/>
          <w:highlight w:val="green"/>
          <w:lang w:val="es-MX"/>
        </w:rPr>
        <w:t xml:space="preserve"> = </w:t>
      </w:r>
      <w:r w:rsidR="00827E04" w:rsidRPr="006C0C9F">
        <w:rPr>
          <w:sz w:val="20"/>
          <w:highlight w:val="green"/>
          <w:lang w:val="es-MX"/>
        </w:rPr>
        <w:t xml:space="preserve">TransProdDetalle.TransProdDetalleId correspondiente 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827E04"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Lote</w:t>
      </w:r>
      <w:r w:rsidR="00827E04" w:rsidRPr="006C0C9F">
        <w:rPr>
          <w:sz w:val="20"/>
          <w:szCs w:val="20"/>
          <w:highlight w:val="green"/>
          <w:lang w:val="es-MX"/>
        </w:rPr>
        <w:t xml:space="preserve"> = Null</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Caducidad</w:t>
      </w:r>
      <w:r w:rsidR="00827E04" w:rsidRPr="006C0C9F">
        <w:rPr>
          <w:sz w:val="20"/>
          <w:szCs w:val="20"/>
          <w:highlight w:val="green"/>
          <w:lang w:val="es-MX"/>
        </w:rPr>
        <w:t xml:space="preserve"> = FechaCaducidad (objeto Productos)</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MFechaHora</w:t>
      </w:r>
      <w:r w:rsidR="00827E04" w:rsidRPr="006C0C9F">
        <w:rPr>
          <w:sz w:val="20"/>
          <w:szCs w:val="20"/>
          <w:highlight w:val="green"/>
          <w:lang w:val="es-MX"/>
        </w:rPr>
        <w:t xml:space="preserve"> = </w:t>
      </w:r>
      <w:r w:rsidR="00827E04" w:rsidRPr="006C0C9F">
        <w:rPr>
          <w:sz w:val="20"/>
          <w:szCs w:val="20"/>
          <w:highlight w:val="green"/>
          <w:lang w:eastAsia="en-US"/>
        </w:rPr>
        <w:t>Fecha y hora actual del sistema</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MUsuarioID</w:t>
      </w:r>
      <w:r w:rsidR="00827E04" w:rsidRPr="006C0C9F">
        <w:rPr>
          <w:sz w:val="20"/>
          <w:szCs w:val="20"/>
          <w:highlight w:val="green"/>
          <w:lang w:val="es-MX"/>
        </w:rPr>
        <w:t xml:space="preserve"> = </w:t>
      </w:r>
      <w:r w:rsidR="00827E04" w:rsidRPr="006C0C9F">
        <w:rPr>
          <w:sz w:val="20"/>
          <w:szCs w:val="20"/>
          <w:highlight w:val="green"/>
          <w:lang w:eastAsia="en-US"/>
        </w:rPr>
        <w:t>UsuarioId registrado en sesión</w:t>
      </w:r>
    </w:p>
    <w:p w:rsidR="002C3072" w:rsidRPr="00893368" w:rsidRDefault="009A73CB" w:rsidP="00195DCB">
      <w:pPr>
        <w:numPr>
          <w:ilvl w:val="1"/>
          <w:numId w:val="25"/>
        </w:numPr>
        <w:ind w:left="993" w:hanging="567"/>
        <w:rPr>
          <w:lang w:val="es-MX"/>
        </w:rPr>
      </w:pPr>
      <w:r w:rsidRPr="00893368">
        <w:rPr>
          <w:sz w:val="20"/>
          <w:lang w:val="es-MX"/>
        </w:rPr>
        <w:t xml:space="preserve">Si &lt;el parámetro de configuración indica que se tiene activado el Cambio Automático de Producto (CambioAutomatico = 1) de acuerdo con la regla de negocio </w:t>
      </w:r>
      <w:hyperlink r:id="rId150" w:anchor="RNGEN171" w:history="1">
        <w:r w:rsidRPr="00893368">
          <w:rPr>
            <w:rStyle w:val="Hipervnculo"/>
            <w:rFonts w:cs="Arial"/>
            <w:b/>
            <w:sz w:val="20"/>
            <w:szCs w:val="20"/>
          </w:rPr>
          <w:t>RNGEN171 Información en Sesión</w:t>
        </w:r>
      </w:hyperlink>
      <w:r w:rsidRPr="00893368">
        <w:rPr>
          <w:sz w:val="20"/>
          <w:lang w:val="es-MX"/>
        </w:rPr>
        <w:t>&gt;</w:t>
      </w:r>
    </w:p>
    <w:p w:rsidR="00B002CF" w:rsidRPr="00A53ECA" w:rsidRDefault="00B002CF" w:rsidP="0063191D">
      <w:pPr>
        <w:numPr>
          <w:ilvl w:val="2"/>
          <w:numId w:val="25"/>
        </w:numPr>
        <w:ind w:left="1843" w:hanging="850"/>
        <w:rPr>
          <w:color w:val="FF0000"/>
          <w:sz w:val="20"/>
          <w:szCs w:val="20"/>
          <w:highlight w:val="magenta"/>
          <w:lang w:val="es-MX"/>
        </w:rPr>
      </w:pPr>
      <w:bookmarkStart w:id="351" w:name="paso17_3_1_AO01"/>
      <w:bookmarkStart w:id="352" w:name="paso15_2_1_AO01"/>
      <w:r w:rsidRPr="00A53ECA">
        <w:rPr>
          <w:sz w:val="20"/>
          <w:szCs w:val="20"/>
          <w:highlight w:val="magenta"/>
          <w:lang w:val="es-MX"/>
        </w:rPr>
        <w:t>Si &lt;</w:t>
      </w:r>
      <w:r w:rsidR="002A53AE" w:rsidRPr="00A53ECA">
        <w:rPr>
          <w:sz w:val="20"/>
          <w:szCs w:val="20"/>
          <w:highlight w:val="magenta"/>
          <w:lang w:val="es-MX"/>
        </w:rPr>
        <w:t>existe configurado por lo menos un parámetro Porcentaje de Cambios en la Configuración de Parámetros y si éste es mayor a cero &lt;ConfigParametro.Parametro = ‘PorCambios’&gt; donde &lt;ConfigParametro.Valor &gt; 0</w:t>
      </w:r>
      <w:r w:rsidRPr="00A53ECA">
        <w:rPr>
          <w:sz w:val="20"/>
          <w:szCs w:val="20"/>
          <w:highlight w:val="magenta"/>
          <w:lang w:val="es-MX"/>
        </w:rPr>
        <w:t>&gt;</w:t>
      </w:r>
    </w:p>
    <w:bookmarkEnd w:id="351"/>
    <w:p w:rsidR="00F22DCE" w:rsidRPr="00666E48" w:rsidRDefault="00F22DCE" w:rsidP="00F22DCE">
      <w:pPr>
        <w:numPr>
          <w:ilvl w:val="3"/>
          <w:numId w:val="25"/>
        </w:numPr>
        <w:ind w:left="2694" w:hanging="850"/>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22DCE" w:rsidRPr="00666E48" w:rsidRDefault="00F22DCE" w:rsidP="00F22DCE">
      <w:pPr>
        <w:numPr>
          <w:ilvl w:val="4"/>
          <w:numId w:val="25"/>
        </w:numPr>
        <w:ind w:left="3686" w:hanging="992"/>
        <w:rPr>
          <w:b/>
          <w:sz w:val="20"/>
          <w:szCs w:val="20"/>
          <w:highlight w:val="magenta"/>
          <w:lang w:val="es-MX"/>
        </w:rPr>
      </w:pPr>
      <w:r w:rsidRPr="00666E48">
        <w:rPr>
          <w:b/>
          <w:sz w:val="20"/>
          <w:szCs w:val="20"/>
          <w:highlight w:val="magenta"/>
          <w:lang w:val="es-MX"/>
        </w:rPr>
        <w:t>ArregloSaldoCambios</w:t>
      </w:r>
    </w:p>
    <w:p w:rsidR="00F22DCE" w:rsidRPr="00666E48" w:rsidRDefault="00F22DCE" w:rsidP="00F22DCE">
      <w:pPr>
        <w:numPr>
          <w:ilvl w:val="5"/>
          <w:numId w:val="25"/>
        </w:numPr>
        <w:ind w:left="4962" w:hanging="1276"/>
        <w:rPr>
          <w:sz w:val="20"/>
          <w:highlight w:val="magenta"/>
          <w:lang w:val="es-MX"/>
        </w:rPr>
      </w:pPr>
      <w:r w:rsidRPr="00666E48">
        <w:rPr>
          <w:sz w:val="20"/>
          <w:highlight w:val="magenta"/>
          <w:lang w:val="es-MX"/>
        </w:rPr>
        <w:t>Clasificacion</w:t>
      </w:r>
    </w:p>
    <w:p w:rsidR="00666E48" w:rsidRPr="00666E48" w:rsidRDefault="00F22DCE" w:rsidP="0075447E">
      <w:pPr>
        <w:numPr>
          <w:ilvl w:val="5"/>
          <w:numId w:val="25"/>
        </w:numPr>
        <w:ind w:left="4962" w:hanging="1276"/>
        <w:rPr>
          <w:sz w:val="20"/>
          <w:highlight w:val="magenta"/>
          <w:lang w:val="es-MX"/>
        </w:rPr>
      </w:pPr>
      <w:r w:rsidRPr="00666E48">
        <w:rPr>
          <w:sz w:val="20"/>
          <w:highlight w:val="magenta"/>
          <w:lang w:val="es-MX"/>
        </w:rPr>
        <w:t>Descripcion</w:t>
      </w:r>
    </w:p>
    <w:p w:rsidR="00F22DCE" w:rsidRPr="00666E48" w:rsidRDefault="00F22DCE" w:rsidP="0075447E">
      <w:pPr>
        <w:numPr>
          <w:ilvl w:val="5"/>
          <w:numId w:val="25"/>
        </w:numPr>
        <w:ind w:left="4962" w:hanging="1276"/>
        <w:rPr>
          <w:sz w:val="20"/>
          <w:highlight w:val="magenta"/>
          <w:lang w:val="es-MX"/>
        </w:rPr>
      </w:pPr>
      <w:r w:rsidRPr="00666E48">
        <w:rPr>
          <w:sz w:val="20"/>
          <w:highlight w:val="magenta"/>
          <w:lang w:val="es-MX"/>
        </w:rPr>
        <w:t>SaldoDispCambios</w:t>
      </w:r>
    </w:p>
    <w:p w:rsidR="00F22DCE" w:rsidRPr="00666E48" w:rsidRDefault="00F22DCE" w:rsidP="00F22DCE">
      <w:pPr>
        <w:numPr>
          <w:ilvl w:val="5"/>
          <w:numId w:val="25"/>
        </w:numPr>
        <w:ind w:left="4962" w:hanging="1276"/>
        <w:rPr>
          <w:sz w:val="20"/>
          <w:highlight w:val="magenta"/>
          <w:lang w:val="es-MX"/>
        </w:rPr>
      </w:pPr>
      <w:r w:rsidRPr="00666E48">
        <w:rPr>
          <w:sz w:val="20"/>
          <w:highlight w:val="magenta"/>
          <w:lang w:val="es-MX"/>
        </w:rPr>
        <w:t>SaldoUtilizado</w:t>
      </w:r>
    </w:p>
    <w:p w:rsidR="00F22DCE" w:rsidRPr="00666E48" w:rsidRDefault="00666E48" w:rsidP="0063191D">
      <w:pPr>
        <w:numPr>
          <w:ilvl w:val="3"/>
          <w:numId w:val="25"/>
        </w:numPr>
        <w:ind w:left="2694" w:hanging="850"/>
        <w:rPr>
          <w:sz w:val="20"/>
          <w:szCs w:val="20"/>
          <w:highlight w:val="magenta"/>
          <w:lang w:val="es-MX"/>
        </w:rPr>
      </w:pPr>
      <w:r w:rsidRPr="00666E48">
        <w:rPr>
          <w:sz w:val="20"/>
          <w:szCs w:val="20"/>
          <w:highlight w:val="magenta"/>
          <w:lang w:val="es-MX"/>
        </w:rPr>
        <w:t xml:space="preserve">Para cada clasificación de esquema incluida en el </w:t>
      </w:r>
      <w:r w:rsidRPr="00666E48">
        <w:rPr>
          <w:i/>
          <w:sz w:val="20"/>
          <w:highlight w:val="magenta"/>
          <w:lang w:val="es-MX"/>
        </w:rPr>
        <w:t>ArregloSaldoCambios</w:t>
      </w:r>
    </w:p>
    <w:p w:rsidR="00572A25" w:rsidRPr="000549A1" w:rsidRDefault="00572A25" w:rsidP="00666E48">
      <w:pPr>
        <w:numPr>
          <w:ilvl w:val="4"/>
          <w:numId w:val="25"/>
        </w:numPr>
        <w:ind w:left="3686" w:hanging="992"/>
        <w:rPr>
          <w:sz w:val="20"/>
          <w:szCs w:val="20"/>
          <w:highlight w:val="darkYellow"/>
          <w:lang w:val="es-MX"/>
        </w:rPr>
      </w:pPr>
      <w:r w:rsidRPr="000549A1">
        <w:rPr>
          <w:sz w:val="20"/>
          <w:szCs w:val="20"/>
          <w:highlight w:val="darkYellow"/>
          <w:lang w:val="es-MX"/>
        </w:rPr>
        <w:lastRenderedPageBreak/>
        <w:t>El sistema registra en sesión la siguiente información:</w:t>
      </w:r>
    </w:p>
    <w:p w:rsidR="00572A25" w:rsidRPr="000549A1" w:rsidRDefault="00572A25" w:rsidP="00666E48">
      <w:pPr>
        <w:numPr>
          <w:ilvl w:val="5"/>
          <w:numId w:val="25"/>
        </w:numPr>
        <w:ind w:left="4962" w:hanging="1276"/>
        <w:rPr>
          <w:sz w:val="20"/>
          <w:szCs w:val="20"/>
          <w:highlight w:val="darkYellow"/>
          <w:lang w:val="es-MX"/>
        </w:rPr>
      </w:pPr>
      <w:r w:rsidRPr="000549A1">
        <w:rPr>
          <w:i/>
          <w:sz w:val="20"/>
          <w:szCs w:val="20"/>
          <w:highlight w:val="darkYellow"/>
          <w:lang w:val="es-MX"/>
        </w:rPr>
        <w:t>SaldoUtilizado</w:t>
      </w:r>
      <w:r w:rsidR="000549A1" w:rsidRPr="000549A1">
        <w:rPr>
          <w:sz w:val="20"/>
          <w:szCs w:val="20"/>
          <w:highlight w:val="darkYellow"/>
          <w:lang w:val="es-MX"/>
        </w:rPr>
        <w:t xml:space="preserve"> = 0</w:t>
      </w:r>
    </w:p>
    <w:p w:rsidR="0063191D" w:rsidRPr="000549A1" w:rsidRDefault="0063191D" w:rsidP="00666E48">
      <w:pPr>
        <w:numPr>
          <w:ilvl w:val="4"/>
          <w:numId w:val="25"/>
        </w:numPr>
        <w:ind w:left="3686" w:hanging="992"/>
        <w:rPr>
          <w:sz w:val="20"/>
          <w:szCs w:val="20"/>
          <w:highlight w:val="darkYellow"/>
          <w:lang w:val="es-MX"/>
        </w:rPr>
      </w:pPr>
      <w:r w:rsidRPr="000549A1">
        <w:rPr>
          <w:sz w:val="20"/>
          <w:szCs w:val="20"/>
          <w:highlight w:val="darkYellow"/>
          <w:lang w:val="es-MX"/>
        </w:rPr>
        <w:t>Para cada producto incluido en el objeto Productos</w:t>
      </w:r>
    </w:p>
    <w:p w:rsidR="00666E48" w:rsidRPr="00AF1069" w:rsidRDefault="00666E48" w:rsidP="00666E48">
      <w:pPr>
        <w:numPr>
          <w:ilvl w:val="5"/>
          <w:numId w:val="25"/>
        </w:numPr>
        <w:ind w:left="4962" w:hanging="1276"/>
        <w:rPr>
          <w:sz w:val="20"/>
          <w:szCs w:val="20"/>
          <w:highlight w:val="magenta"/>
          <w:lang w:val="es-MX"/>
        </w:rPr>
      </w:pPr>
      <w:r w:rsidRPr="00AF1069">
        <w:rPr>
          <w:sz w:val="20"/>
          <w:szCs w:val="20"/>
          <w:highlight w:val="magenta"/>
          <w:lang w:val="es-MX"/>
        </w:rPr>
        <w:t>El sistema obtiene la siguiente información:</w:t>
      </w:r>
    </w:p>
    <w:p w:rsidR="00666E48" w:rsidRPr="00AF1069" w:rsidRDefault="00666E48" w:rsidP="00666E48">
      <w:pPr>
        <w:numPr>
          <w:ilvl w:val="6"/>
          <w:numId w:val="25"/>
        </w:numPr>
        <w:ind w:left="6379" w:hanging="1417"/>
        <w:rPr>
          <w:b/>
          <w:sz w:val="20"/>
          <w:szCs w:val="20"/>
          <w:highlight w:val="magenta"/>
          <w:lang w:val="es-MX"/>
        </w:rPr>
      </w:pPr>
      <w:r w:rsidRPr="00AF1069">
        <w:rPr>
          <w:b/>
          <w:sz w:val="20"/>
          <w:szCs w:val="20"/>
          <w:highlight w:val="magenta"/>
          <w:lang w:val="es-MX"/>
        </w:rPr>
        <w:t>ProductoEsquema</w:t>
      </w:r>
    </w:p>
    <w:p w:rsidR="00666E48" w:rsidRPr="00AF1069" w:rsidRDefault="00666E48" w:rsidP="00666E48">
      <w:pPr>
        <w:numPr>
          <w:ilvl w:val="7"/>
          <w:numId w:val="25"/>
        </w:numPr>
        <w:ind w:left="7938" w:hanging="1559"/>
        <w:rPr>
          <w:sz w:val="20"/>
          <w:szCs w:val="20"/>
          <w:highlight w:val="magenta"/>
          <w:lang w:val="es-MX"/>
        </w:rPr>
      </w:pPr>
      <w:r w:rsidRPr="00AF1069">
        <w:rPr>
          <w:sz w:val="20"/>
          <w:szCs w:val="20"/>
          <w:highlight w:val="magenta"/>
          <w:lang w:val="es-MX"/>
        </w:rPr>
        <w:t>ProductoClave</w:t>
      </w:r>
      <w:r w:rsidR="00AF1069" w:rsidRPr="00AF1069">
        <w:rPr>
          <w:sz w:val="20"/>
          <w:szCs w:val="20"/>
          <w:highlight w:val="magenta"/>
          <w:lang w:val="es-MX"/>
        </w:rPr>
        <w:t xml:space="preserve"> = ProductoClave </w:t>
      </w:r>
      <w:r w:rsidR="00AF1069" w:rsidRPr="00AF1069">
        <w:rPr>
          <w:rStyle w:val="Hipervnculo"/>
          <w:color w:val="auto"/>
          <w:sz w:val="20"/>
          <w:szCs w:val="20"/>
          <w:highlight w:val="magenta"/>
          <w:u w:val="none"/>
          <w:lang w:val="es-MX"/>
        </w:rPr>
        <w:t>(objeto Productos)</w:t>
      </w:r>
    </w:p>
    <w:p w:rsidR="00666E48" w:rsidRPr="00AF1069" w:rsidRDefault="00AF1069" w:rsidP="00666E48">
      <w:pPr>
        <w:numPr>
          <w:ilvl w:val="7"/>
          <w:numId w:val="25"/>
        </w:numPr>
        <w:ind w:left="7938" w:hanging="1559"/>
        <w:rPr>
          <w:sz w:val="20"/>
          <w:szCs w:val="20"/>
          <w:highlight w:val="magenta"/>
          <w:lang w:val="es-MX"/>
        </w:rPr>
      </w:pPr>
      <w:r w:rsidRPr="00AF1069">
        <w:rPr>
          <w:sz w:val="20"/>
          <w:szCs w:val="20"/>
          <w:highlight w:val="magenta"/>
          <w:lang w:val="es-MX"/>
        </w:rPr>
        <w:t>EsquemaID</w:t>
      </w:r>
    </w:p>
    <w:p w:rsidR="00AF1069" w:rsidRPr="00AF1069" w:rsidRDefault="00AF1069" w:rsidP="00666E48">
      <w:pPr>
        <w:numPr>
          <w:ilvl w:val="7"/>
          <w:numId w:val="25"/>
        </w:numPr>
        <w:ind w:left="7938" w:hanging="1559"/>
        <w:rPr>
          <w:b/>
          <w:sz w:val="20"/>
          <w:szCs w:val="20"/>
          <w:highlight w:val="magenta"/>
          <w:lang w:val="es-MX"/>
        </w:rPr>
      </w:pPr>
      <w:r w:rsidRPr="00AF1069">
        <w:rPr>
          <w:b/>
          <w:sz w:val="20"/>
          <w:szCs w:val="20"/>
          <w:highlight w:val="magenta"/>
          <w:lang w:val="es-MX"/>
        </w:rPr>
        <w:t>Esquema</w:t>
      </w:r>
    </w:p>
    <w:p w:rsidR="00AF1069" w:rsidRPr="00AF1069" w:rsidRDefault="00AF1069" w:rsidP="00AF1069">
      <w:pPr>
        <w:numPr>
          <w:ilvl w:val="8"/>
          <w:numId w:val="25"/>
        </w:numPr>
        <w:ind w:left="8789" w:hanging="1701"/>
        <w:rPr>
          <w:sz w:val="20"/>
          <w:szCs w:val="20"/>
          <w:highlight w:val="magenta"/>
          <w:lang w:val="es-MX"/>
        </w:rPr>
      </w:pPr>
      <w:r w:rsidRPr="00AF1069">
        <w:rPr>
          <w:sz w:val="20"/>
          <w:szCs w:val="20"/>
          <w:highlight w:val="magenta"/>
          <w:lang w:val="es-MX"/>
        </w:rPr>
        <w:t>EsquemaID</w:t>
      </w:r>
    </w:p>
    <w:p w:rsidR="00AF1069" w:rsidRPr="00AF1069" w:rsidRDefault="00AF1069" w:rsidP="00AF1069">
      <w:pPr>
        <w:numPr>
          <w:ilvl w:val="8"/>
          <w:numId w:val="25"/>
        </w:numPr>
        <w:ind w:left="8789" w:hanging="1701"/>
        <w:rPr>
          <w:sz w:val="20"/>
          <w:szCs w:val="20"/>
          <w:highlight w:val="magenta"/>
          <w:lang w:val="es-MX"/>
        </w:rPr>
      </w:pPr>
      <w:r w:rsidRPr="00AF1069">
        <w:rPr>
          <w:sz w:val="20"/>
          <w:szCs w:val="20"/>
          <w:highlight w:val="magenta"/>
          <w:lang w:val="es-MX"/>
        </w:rPr>
        <w:t>Clasificacion</w:t>
      </w:r>
    </w:p>
    <w:p w:rsidR="00AF1069" w:rsidRPr="00AF1069" w:rsidRDefault="00AF1069" w:rsidP="00666E48">
      <w:pPr>
        <w:numPr>
          <w:ilvl w:val="5"/>
          <w:numId w:val="25"/>
        </w:numPr>
        <w:ind w:left="4962" w:hanging="1276"/>
        <w:rPr>
          <w:sz w:val="20"/>
          <w:szCs w:val="20"/>
          <w:highlight w:val="magenta"/>
          <w:lang w:val="es-MX"/>
        </w:rPr>
      </w:pPr>
      <w:r w:rsidRPr="00AF1069">
        <w:rPr>
          <w:sz w:val="20"/>
          <w:szCs w:val="20"/>
          <w:highlight w:val="magenta"/>
          <w:lang w:val="es-MX"/>
        </w:rPr>
        <w:t>Si &lt;el producto pertenece a un esquema cuya clasificación corresponde a la clasificación de esquema actual&gt;</w:t>
      </w:r>
    </w:p>
    <w:p w:rsidR="0063191D" w:rsidRPr="00AF1069" w:rsidRDefault="0063191D" w:rsidP="00AF1069">
      <w:pPr>
        <w:numPr>
          <w:ilvl w:val="6"/>
          <w:numId w:val="25"/>
        </w:numPr>
        <w:ind w:left="6379" w:hanging="1417"/>
        <w:rPr>
          <w:sz w:val="20"/>
          <w:szCs w:val="20"/>
          <w:highlight w:val="magenta"/>
          <w:lang w:val="es-MX"/>
        </w:rPr>
      </w:pPr>
      <w:r w:rsidRPr="00AF1069">
        <w:rPr>
          <w:sz w:val="20"/>
          <w:szCs w:val="20"/>
          <w:highlight w:val="magenta"/>
          <w:lang w:val="es-MX"/>
        </w:rPr>
        <w:t>El sistema obtiene la siguiente información del objeto Productos</w:t>
      </w:r>
      <w:r w:rsidR="00AF1069" w:rsidRPr="00AF1069">
        <w:rPr>
          <w:sz w:val="20"/>
          <w:szCs w:val="20"/>
          <w:highlight w:val="magenta"/>
          <w:lang w:val="es-MX"/>
        </w:rPr>
        <w:t xml:space="preserve"> para el producto actual</w:t>
      </w:r>
      <w:r w:rsidRPr="00AF1069">
        <w:rPr>
          <w:sz w:val="20"/>
          <w:szCs w:val="20"/>
          <w:highlight w:val="magenta"/>
          <w:lang w:val="es-MX"/>
        </w:rPr>
        <w:t>:</w:t>
      </w:r>
    </w:p>
    <w:p w:rsidR="0063191D" w:rsidRPr="00AF1069" w:rsidRDefault="0063191D" w:rsidP="00AF1069">
      <w:pPr>
        <w:numPr>
          <w:ilvl w:val="7"/>
          <w:numId w:val="25"/>
        </w:numPr>
        <w:ind w:left="7938" w:hanging="1559"/>
        <w:rPr>
          <w:b/>
          <w:sz w:val="20"/>
          <w:highlight w:val="magenta"/>
          <w:lang w:val="es-MX"/>
        </w:rPr>
      </w:pPr>
      <w:r w:rsidRPr="00AF1069">
        <w:rPr>
          <w:b/>
          <w:sz w:val="20"/>
          <w:highlight w:val="magenta"/>
          <w:lang w:val="es-MX"/>
        </w:rPr>
        <w:t>Productos</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Total</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Motivo</w:t>
      </w:r>
    </w:p>
    <w:p w:rsidR="0063191D" w:rsidRPr="000549A1" w:rsidRDefault="0063191D" w:rsidP="000A41E0">
      <w:pPr>
        <w:numPr>
          <w:ilvl w:val="6"/>
          <w:numId w:val="25"/>
        </w:numPr>
        <w:ind w:left="6379" w:hanging="1417"/>
        <w:rPr>
          <w:rFonts w:cs="Arial"/>
          <w:sz w:val="20"/>
          <w:szCs w:val="20"/>
          <w:highlight w:val="darkYellow"/>
        </w:rPr>
      </w:pPr>
      <w:r w:rsidRPr="000549A1">
        <w:rPr>
          <w:rFonts w:cs="Arial"/>
          <w:sz w:val="20"/>
          <w:szCs w:val="20"/>
          <w:highlight w:val="darkYellow"/>
        </w:rPr>
        <w:t>El sistema obtiene la siguiente información a partir del Motivo obtenido para el producto:</w:t>
      </w:r>
    </w:p>
    <w:p w:rsidR="0063191D" w:rsidRPr="000549A1" w:rsidRDefault="0063191D" w:rsidP="000A41E0">
      <w:pPr>
        <w:numPr>
          <w:ilvl w:val="7"/>
          <w:numId w:val="25"/>
        </w:numPr>
        <w:ind w:left="7938" w:hanging="1559"/>
        <w:rPr>
          <w:rFonts w:cs="Arial"/>
          <w:b/>
          <w:sz w:val="20"/>
          <w:szCs w:val="20"/>
          <w:highlight w:val="darkYellow"/>
        </w:rPr>
      </w:pPr>
      <w:r w:rsidRPr="000549A1">
        <w:rPr>
          <w:rFonts w:cs="Arial"/>
          <w:b/>
          <w:sz w:val="20"/>
          <w:szCs w:val="20"/>
          <w:highlight w:val="darkYellow"/>
        </w:rPr>
        <w:t>VARValor</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VARCodigo = ‘TRPMOT’</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VAVClave = Motivo (objeto Productos)</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 xml:space="preserve">Grupo </w:t>
      </w:r>
    </w:p>
    <w:p w:rsidR="0063191D" w:rsidRPr="000549A1" w:rsidRDefault="0063191D" w:rsidP="000A41E0">
      <w:pPr>
        <w:numPr>
          <w:ilvl w:val="6"/>
          <w:numId w:val="25"/>
        </w:numPr>
        <w:ind w:left="6379" w:hanging="1417"/>
        <w:rPr>
          <w:rFonts w:cs="Arial"/>
          <w:highlight w:val="darkYellow"/>
        </w:rPr>
      </w:pPr>
      <w:r w:rsidRPr="000549A1">
        <w:rPr>
          <w:rFonts w:cs="Arial"/>
          <w:sz w:val="20"/>
          <w:szCs w:val="20"/>
          <w:highlight w:val="darkYellow"/>
        </w:rPr>
        <w:t>El sistema registra en sesión la siguiente información:</w:t>
      </w:r>
    </w:p>
    <w:p w:rsidR="002A69F4" w:rsidRPr="000549A1" w:rsidRDefault="0063191D" w:rsidP="000A41E0">
      <w:pPr>
        <w:numPr>
          <w:ilvl w:val="7"/>
          <w:numId w:val="25"/>
        </w:numPr>
        <w:ind w:left="7938" w:hanging="1559"/>
        <w:rPr>
          <w:b/>
          <w:sz w:val="20"/>
          <w:highlight w:val="darkYellow"/>
          <w:lang w:val="es-MX"/>
        </w:rPr>
      </w:pPr>
      <w:r w:rsidRPr="000549A1">
        <w:rPr>
          <w:rFonts w:cs="Arial"/>
          <w:sz w:val="20"/>
          <w:szCs w:val="20"/>
          <w:highlight w:val="darkYellow"/>
        </w:rPr>
        <w:t>GrupoMotivo</w:t>
      </w:r>
    </w:p>
    <w:p w:rsidR="0063191D" w:rsidRPr="000549A1" w:rsidRDefault="001258CA" w:rsidP="000A41E0">
      <w:pPr>
        <w:numPr>
          <w:ilvl w:val="6"/>
          <w:numId w:val="25"/>
        </w:numPr>
        <w:ind w:left="6379" w:hanging="1417"/>
        <w:rPr>
          <w:sz w:val="20"/>
          <w:highlight w:val="darkYellow"/>
          <w:lang w:val="es-MX"/>
        </w:rPr>
      </w:pPr>
      <w:r w:rsidRPr="000549A1">
        <w:rPr>
          <w:sz w:val="20"/>
          <w:highlight w:val="darkYellow"/>
          <w:lang w:val="es-MX"/>
        </w:rPr>
        <w:t>Si &lt;</w:t>
      </w:r>
      <w:r w:rsidR="00572A25" w:rsidRPr="000549A1">
        <w:rPr>
          <w:sz w:val="20"/>
          <w:highlight w:val="darkYellow"/>
          <w:lang w:val="es-MX"/>
        </w:rPr>
        <w:t xml:space="preserve">el grupo obtenido </w:t>
      </w:r>
      <w:r w:rsidR="000549A1">
        <w:rPr>
          <w:sz w:val="20"/>
          <w:highlight w:val="darkYellow"/>
          <w:lang w:val="es-MX"/>
        </w:rPr>
        <w:t xml:space="preserve">para el Motivo </w:t>
      </w:r>
      <w:r w:rsidR="00572A25" w:rsidRPr="000549A1">
        <w:rPr>
          <w:sz w:val="20"/>
          <w:highlight w:val="darkYellow"/>
          <w:lang w:val="es-MX"/>
        </w:rPr>
        <w:t>corresponde al de Caducidad (GrupoMotivo registrado en sesión = ‘Caducidad’</w:t>
      </w:r>
      <w:r w:rsidRPr="000549A1">
        <w:rPr>
          <w:sz w:val="20"/>
          <w:highlight w:val="darkYellow"/>
          <w:lang w:val="es-MX"/>
        </w:rPr>
        <w:t>&gt;</w:t>
      </w:r>
    </w:p>
    <w:p w:rsidR="00731E95" w:rsidRPr="00731E95" w:rsidRDefault="00731E95" w:rsidP="000A41E0">
      <w:pPr>
        <w:numPr>
          <w:ilvl w:val="7"/>
          <w:numId w:val="25"/>
        </w:numPr>
        <w:ind w:left="7938" w:hanging="1559"/>
        <w:rPr>
          <w:sz w:val="20"/>
          <w:highlight w:val="darkYellow"/>
          <w:lang w:val="es-MX"/>
        </w:rPr>
      </w:pPr>
      <w:r>
        <w:rPr>
          <w:sz w:val="20"/>
          <w:highlight w:val="darkYellow"/>
          <w:lang w:val="es-MX"/>
        </w:rPr>
        <w:t>El sistema actualiza la siguiente información en sesión:</w:t>
      </w:r>
    </w:p>
    <w:p w:rsidR="00572A25" w:rsidRDefault="000549A1" w:rsidP="000A41E0">
      <w:pPr>
        <w:numPr>
          <w:ilvl w:val="8"/>
          <w:numId w:val="25"/>
        </w:numPr>
        <w:ind w:left="8789" w:hanging="1701"/>
        <w:rPr>
          <w:sz w:val="20"/>
          <w:highlight w:val="darkYellow"/>
          <w:lang w:val="es-MX"/>
        </w:rPr>
      </w:pPr>
      <w:r w:rsidRPr="000549A1">
        <w:rPr>
          <w:i/>
          <w:sz w:val="20"/>
          <w:highlight w:val="darkYellow"/>
          <w:lang w:val="es-MX"/>
        </w:rPr>
        <w:t>SaldoUtilizado</w:t>
      </w:r>
      <w:r w:rsidRPr="000549A1">
        <w:rPr>
          <w:sz w:val="20"/>
          <w:highlight w:val="darkYellow"/>
          <w:lang w:val="es-MX"/>
        </w:rPr>
        <w:t xml:space="preserve"> = </w:t>
      </w:r>
      <w:r w:rsidRPr="000549A1">
        <w:rPr>
          <w:i/>
          <w:sz w:val="20"/>
          <w:highlight w:val="darkYellow"/>
          <w:lang w:val="es-MX"/>
        </w:rPr>
        <w:t xml:space="preserve">SaldoUtilizado </w:t>
      </w:r>
      <w:r w:rsidRPr="000549A1">
        <w:rPr>
          <w:sz w:val="20"/>
          <w:highlight w:val="darkYellow"/>
          <w:lang w:val="es-MX"/>
        </w:rPr>
        <w:t>+ Total (objeto Productos)</w:t>
      </w:r>
    </w:p>
    <w:p w:rsidR="0035077F" w:rsidRPr="00666E48" w:rsidRDefault="0035077F" w:rsidP="0035077F">
      <w:pPr>
        <w:numPr>
          <w:ilvl w:val="4"/>
          <w:numId w:val="25"/>
        </w:numPr>
        <w:ind w:left="3686" w:hanging="992"/>
        <w:rPr>
          <w:sz w:val="20"/>
          <w:highlight w:val="magenta"/>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sidR="00747D73">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sidR="00747D73">
        <w:rPr>
          <w:sz w:val="20"/>
          <w:highlight w:val="magenta"/>
          <w:lang w:val="es-MX"/>
        </w:rPr>
        <w:t xml:space="preserve"> para la </w:t>
      </w:r>
      <w:r w:rsidR="00747D73" w:rsidRPr="00666E48">
        <w:rPr>
          <w:sz w:val="20"/>
          <w:szCs w:val="20"/>
          <w:highlight w:val="magenta"/>
          <w:lang w:val="es-MX"/>
        </w:rPr>
        <w:t>clasificación de esquema</w:t>
      </w:r>
      <w:r w:rsidR="00747D73">
        <w:rPr>
          <w:sz w:val="20"/>
          <w:szCs w:val="20"/>
          <w:highlight w:val="magenta"/>
          <w:lang w:val="es-MX"/>
        </w:rPr>
        <w:t xml:space="preserve"> actual</w:t>
      </w:r>
      <w:r w:rsidRPr="00666E48">
        <w:rPr>
          <w:sz w:val="20"/>
          <w:highlight w:val="magenta"/>
          <w:lang w:val="es-MX"/>
        </w:rPr>
        <w:t>:</w:t>
      </w:r>
    </w:p>
    <w:p w:rsidR="0035077F" w:rsidRPr="00666E48" w:rsidRDefault="0035077F" w:rsidP="00747D73">
      <w:pPr>
        <w:numPr>
          <w:ilvl w:val="5"/>
          <w:numId w:val="25"/>
        </w:numPr>
        <w:ind w:left="4962" w:hanging="1276"/>
        <w:rPr>
          <w:b/>
          <w:sz w:val="20"/>
          <w:szCs w:val="20"/>
          <w:highlight w:val="magenta"/>
          <w:lang w:val="es-MX"/>
        </w:rPr>
      </w:pPr>
      <w:r w:rsidRPr="00666E48">
        <w:rPr>
          <w:b/>
          <w:sz w:val="20"/>
          <w:szCs w:val="20"/>
          <w:highlight w:val="magenta"/>
          <w:lang w:val="es-MX"/>
        </w:rPr>
        <w:t>ArregloSaldoCambios</w:t>
      </w:r>
    </w:p>
    <w:p w:rsidR="0035077F" w:rsidRPr="00747D73" w:rsidRDefault="0035077F" w:rsidP="00747D73">
      <w:pPr>
        <w:numPr>
          <w:ilvl w:val="6"/>
          <w:numId w:val="25"/>
        </w:numPr>
        <w:ind w:left="6379" w:hanging="1417"/>
        <w:rPr>
          <w:sz w:val="20"/>
          <w:szCs w:val="20"/>
          <w:highlight w:val="magenta"/>
          <w:lang w:val="es-MX"/>
        </w:rPr>
      </w:pPr>
      <w:r w:rsidRPr="00747D73">
        <w:rPr>
          <w:sz w:val="20"/>
          <w:szCs w:val="20"/>
          <w:highlight w:val="magenta"/>
          <w:lang w:val="es-MX"/>
        </w:rPr>
        <w:t>Clasificacion</w:t>
      </w:r>
      <w:r w:rsidR="00747D73">
        <w:rPr>
          <w:sz w:val="20"/>
          <w:szCs w:val="20"/>
          <w:highlight w:val="magenta"/>
          <w:lang w:val="es-MX"/>
        </w:rPr>
        <w:t xml:space="preserve"> = C</w:t>
      </w:r>
      <w:r w:rsidR="00747D73" w:rsidRPr="00666E48">
        <w:rPr>
          <w:sz w:val="20"/>
          <w:szCs w:val="20"/>
          <w:highlight w:val="magenta"/>
          <w:lang w:val="es-MX"/>
        </w:rPr>
        <w:t>lasificación de esquema</w:t>
      </w:r>
      <w:r w:rsidR="00747D73">
        <w:rPr>
          <w:sz w:val="20"/>
          <w:szCs w:val="20"/>
          <w:highlight w:val="magenta"/>
          <w:lang w:val="es-MX"/>
        </w:rPr>
        <w:t xml:space="preserve"> </w:t>
      </w:r>
      <w:r w:rsidR="00747D73" w:rsidRPr="00747D73">
        <w:rPr>
          <w:sz w:val="20"/>
          <w:szCs w:val="20"/>
          <w:highlight w:val="magenta"/>
          <w:lang w:val="es-MX"/>
        </w:rPr>
        <w:t>actual</w:t>
      </w:r>
    </w:p>
    <w:p w:rsidR="0035077F" w:rsidRPr="00747D73" w:rsidRDefault="0035077F" w:rsidP="00747D73">
      <w:pPr>
        <w:numPr>
          <w:ilvl w:val="6"/>
          <w:numId w:val="25"/>
        </w:numPr>
        <w:ind w:left="6379" w:hanging="1417"/>
        <w:rPr>
          <w:sz w:val="20"/>
          <w:szCs w:val="20"/>
          <w:highlight w:val="magenta"/>
          <w:lang w:val="es-MX"/>
        </w:rPr>
      </w:pPr>
      <w:r w:rsidRPr="00747D73">
        <w:rPr>
          <w:sz w:val="20"/>
          <w:szCs w:val="20"/>
          <w:highlight w:val="magenta"/>
          <w:lang w:val="es-MX"/>
        </w:rPr>
        <w:t>SaldoUtilizado</w:t>
      </w:r>
      <w:r w:rsidR="00747D73" w:rsidRPr="00747D73">
        <w:rPr>
          <w:sz w:val="20"/>
          <w:szCs w:val="20"/>
          <w:highlight w:val="magenta"/>
          <w:lang w:val="es-MX"/>
        </w:rPr>
        <w:t xml:space="preserve"> = </w:t>
      </w:r>
      <w:r w:rsidR="00747D73" w:rsidRPr="00747D73">
        <w:rPr>
          <w:i/>
          <w:sz w:val="20"/>
          <w:szCs w:val="20"/>
          <w:highlight w:val="magenta"/>
          <w:lang w:val="es-MX"/>
        </w:rPr>
        <w:t>SaldoUtilizado</w:t>
      </w:r>
      <w:r w:rsidR="00747D73" w:rsidRPr="00747D73">
        <w:rPr>
          <w:sz w:val="20"/>
          <w:szCs w:val="20"/>
          <w:highlight w:val="magenta"/>
          <w:lang w:val="es-MX"/>
        </w:rPr>
        <w:t xml:space="preserve"> registrado en sesión</w:t>
      </w:r>
    </w:p>
    <w:p w:rsidR="00747D73" w:rsidRPr="00AD76DF" w:rsidRDefault="00747D73" w:rsidP="00AD76DF">
      <w:pPr>
        <w:numPr>
          <w:ilvl w:val="3"/>
          <w:numId w:val="25"/>
        </w:numPr>
        <w:ind w:left="2694" w:hanging="850"/>
        <w:rPr>
          <w:sz w:val="20"/>
          <w:szCs w:val="20"/>
          <w:highlight w:val="magenta"/>
          <w:lang w:val="es-MX"/>
        </w:rPr>
      </w:pPr>
      <w:r w:rsidRPr="00666E48">
        <w:rPr>
          <w:sz w:val="20"/>
          <w:szCs w:val="20"/>
          <w:highlight w:val="magenta"/>
          <w:lang w:val="es-MX"/>
        </w:rPr>
        <w:lastRenderedPageBreak/>
        <w:t xml:space="preserve">Para cada clasificación de esquema incluida en el </w:t>
      </w:r>
      <w:r w:rsidRPr="00666E48">
        <w:rPr>
          <w:i/>
          <w:sz w:val="20"/>
          <w:highlight w:val="magenta"/>
          <w:lang w:val="es-MX"/>
        </w:rPr>
        <w:t>ArregloSaldoCambios</w:t>
      </w:r>
    </w:p>
    <w:p w:rsidR="0063191D" w:rsidRPr="001006CD" w:rsidRDefault="000549A1" w:rsidP="00AD76DF">
      <w:pPr>
        <w:numPr>
          <w:ilvl w:val="4"/>
          <w:numId w:val="25"/>
        </w:numPr>
        <w:ind w:left="3686" w:hanging="992"/>
        <w:rPr>
          <w:sz w:val="20"/>
          <w:szCs w:val="20"/>
          <w:highlight w:val="darkYellow"/>
          <w:lang w:val="es-MX"/>
        </w:rPr>
      </w:pPr>
      <w:r w:rsidRPr="001006CD">
        <w:rPr>
          <w:sz w:val="20"/>
          <w:szCs w:val="20"/>
          <w:highlight w:val="darkYellow"/>
          <w:lang w:val="es-MX"/>
        </w:rPr>
        <w:t>Si &lt;</w:t>
      </w:r>
      <w:r w:rsidR="002551D4" w:rsidRPr="001006CD">
        <w:rPr>
          <w:sz w:val="20"/>
          <w:szCs w:val="20"/>
          <w:highlight w:val="darkYellow"/>
          <w:lang w:val="es-MX"/>
        </w:rPr>
        <w:t>(</w:t>
      </w:r>
      <w:r w:rsidR="00AD76DF" w:rsidRPr="00AD76DF">
        <w:rPr>
          <w:sz w:val="20"/>
          <w:szCs w:val="20"/>
          <w:highlight w:val="magenta"/>
          <w:lang w:val="es-MX"/>
        </w:rPr>
        <w:t>ArregloSaldoCambios</w:t>
      </w:r>
      <w:r w:rsidR="00AD76DF">
        <w:rPr>
          <w:sz w:val="20"/>
          <w:szCs w:val="20"/>
          <w:highlight w:val="darkYellow"/>
          <w:lang w:val="es-MX"/>
        </w:rPr>
        <w:t>.</w:t>
      </w:r>
      <w:r w:rsidRPr="001006CD">
        <w:rPr>
          <w:sz w:val="20"/>
          <w:szCs w:val="20"/>
          <w:highlight w:val="darkYellow"/>
          <w:lang w:val="es-MX"/>
        </w:rPr>
        <w:t>Saldo</w:t>
      </w:r>
      <w:r w:rsidR="002551D4" w:rsidRPr="001006CD">
        <w:rPr>
          <w:sz w:val="20"/>
          <w:szCs w:val="20"/>
          <w:highlight w:val="darkYellow"/>
          <w:lang w:val="es-MX"/>
        </w:rPr>
        <w:t xml:space="preserve">DispCambios – </w:t>
      </w:r>
      <w:r w:rsidR="00AD76DF" w:rsidRPr="00AD76DF">
        <w:rPr>
          <w:sz w:val="20"/>
          <w:szCs w:val="20"/>
          <w:highlight w:val="magenta"/>
          <w:lang w:val="es-MX"/>
        </w:rPr>
        <w:t>ArregloSaldoCambios</w:t>
      </w:r>
      <w:r w:rsidR="00AD76DF">
        <w:rPr>
          <w:sz w:val="20"/>
          <w:szCs w:val="20"/>
          <w:highlight w:val="darkYellow"/>
          <w:lang w:val="es-MX"/>
        </w:rPr>
        <w:t>.</w:t>
      </w:r>
      <w:r w:rsidR="002551D4" w:rsidRPr="001006CD">
        <w:rPr>
          <w:sz w:val="20"/>
          <w:szCs w:val="20"/>
          <w:highlight w:val="darkYellow"/>
          <w:lang w:val="es-MX"/>
        </w:rPr>
        <w:t>SaldoUtilizado</w:t>
      </w:r>
      <w:r w:rsidR="00731E95">
        <w:rPr>
          <w:sz w:val="20"/>
          <w:szCs w:val="20"/>
          <w:highlight w:val="darkYellow"/>
          <w:lang w:val="es-MX"/>
        </w:rPr>
        <w:t xml:space="preserve"> registrados en sesión</w:t>
      </w:r>
      <w:r w:rsidR="002551D4" w:rsidRPr="001006CD">
        <w:rPr>
          <w:sz w:val="20"/>
          <w:szCs w:val="20"/>
          <w:highlight w:val="darkYellow"/>
          <w:lang w:val="es-MX"/>
        </w:rPr>
        <w:t>) &lt; 0</w:t>
      </w:r>
      <w:r w:rsidRPr="001006CD">
        <w:rPr>
          <w:sz w:val="20"/>
          <w:szCs w:val="20"/>
          <w:highlight w:val="darkYellow"/>
          <w:lang w:val="es-MX"/>
        </w:rPr>
        <w:t>&gt;</w:t>
      </w:r>
    </w:p>
    <w:p w:rsidR="001006CD" w:rsidRPr="006C05E8" w:rsidRDefault="002551D4" w:rsidP="00AD76DF">
      <w:pPr>
        <w:numPr>
          <w:ilvl w:val="5"/>
          <w:numId w:val="25"/>
        </w:numPr>
        <w:ind w:left="4962" w:hanging="1276"/>
        <w:rPr>
          <w:sz w:val="20"/>
          <w:szCs w:val="20"/>
          <w:highlight w:val="darkYellow"/>
          <w:lang w:val="es-MX"/>
        </w:rPr>
      </w:pPr>
      <w:r w:rsidRPr="001006CD">
        <w:rPr>
          <w:sz w:val="20"/>
          <w:szCs w:val="20"/>
          <w:highlight w:val="darkYellow"/>
          <w:lang w:val="es-MX"/>
        </w:rPr>
        <w:t>El sistema presenta el mensaje</w:t>
      </w:r>
      <w:r w:rsidRPr="00AD76DF">
        <w:rPr>
          <w:color w:val="FF0000"/>
          <w:sz w:val="20"/>
          <w:szCs w:val="20"/>
          <w:highlight w:val="darkYellow"/>
          <w:lang w:val="es-MX"/>
        </w:rPr>
        <w:t xml:space="preserve"> “[</w:t>
      </w:r>
      <w:r w:rsidR="001006CD" w:rsidRPr="00AD76DF">
        <w:rPr>
          <w:color w:val="FF0000"/>
          <w:sz w:val="20"/>
          <w:szCs w:val="20"/>
          <w:highlight w:val="darkYellow"/>
          <w:lang w:val="es-MX"/>
        </w:rPr>
        <w:t>E0924</w:t>
      </w:r>
      <w:r w:rsidRPr="00AD76DF">
        <w:rPr>
          <w:color w:val="FF0000"/>
          <w:sz w:val="20"/>
          <w:szCs w:val="20"/>
          <w:highlight w:val="darkYellow"/>
          <w:lang w:val="es-MX"/>
        </w:rPr>
        <w:t>] No se permite continuar,</w:t>
      </w:r>
      <w:r w:rsidRPr="00AD76DF">
        <w:rPr>
          <w:rFonts w:cs="Arial"/>
          <w:color w:val="FF0000"/>
          <w:sz w:val="20"/>
          <w:szCs w:val="20"/>
          <w:highlight w:val="darkYellow"/>
        </w:rPr>
        <w:t xml:space="preserve"> debido a que ha ex</w:t>
      </w:r>
      <w:r w:rsidRPr="001006CD">
        <w:rPr>
          <w:rFonts w:cs="Arial"/>
          <w:color w:val="FF0000"/>
          <w:sz w:val="20"/>
          <w:szCs w:val="20"/>
          <w:highlight w:val="darkYellow"/>
        </w:rPr>
        <w:t xml:space="preserve">cedido el </w:t>
      </w:r>
      <w:r w:rsidR="001006CD" w:rsidRPr="001006CD">
        <w:rPr>
          <w:color w:val="FF0000"/>
          <w:sz w:val="20"/>
          <w:szCs w:val="20"/>
          <w:highlight w:val="darkYellow"/>
          <w:lang w:val="es-MX"/>
        </w:rPr>
        <w:t>Saldo disponible para Cambios por $0$”</w:t>
      </w:r>
      <w:r w:rsidR="001006CD" w:rsidRPr="001006CD">
        <w:rPr>
          <w:sz w:val="20"/>
          <w:szCs w:val="20"/>
          <w:highlight w:val="darkYellow"/>
          <w:lang w:val="es-MX"/>
        </w:rPr>
        <w:t xml:space="preserve">, </w:t>
      </w:r>
      <w:r w:rsidR="001006CD" w:rsidRPr="006C05E8">
        <w:rPr>
          <w:sz w:val="20"/>
          <w:szCs w:val="20"/>
          <w:highlight w:val="darkYellow"/>
          <w:lang w:val="es-MX"/>
        </w:rPr>
        <w:t>sustituyendo el contenido de $0$ por “Caducidad”.</w:t>
      </w:r>
    </w:p>
    <w:p w:rsidR="002551D4" w:rsidRPr="006C05E8" w:rsidRDefault="001006CD" w:rsidP="00AD76DF">
      <w:pPr>
        <w:numPr>
          <w:ilvl w:val="5"/>
          <w:numId w:val="25"/>
        </w:numPr>
        <w:ind w:left="4962" w:hanging="1276"/>
        <w:rPr>
          <w:sz w:val="20"/>
          <w:szCs w:val="20"/>
          <w:highlight w:val="darkYellow"/>
          <w:lang w:val="es-MX"/>
        </w:rPr>
      </w:pPr>
      <w:r w:rsidRPr="006C05E8">
        <w:rPr>
          <w:sz w:val="20"/>
          <w:szCs w:val="20"/>
          <w:highlight w:val="darkYellow"/>
          <w:lang w:val="es-MX"/>
        </w:rPr>
        <w:t>El sistema continúa en el paso donde fue invocado</w:t>
      </w:r>
    </w:p>
    <w:p w:rsidR="00AD76DF" w:rsidRPr="00AD76DF" w:rsidRDefault="00AD76DF"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clasificación de esquema incluida en el </w:t>
      </w:r>
      <w:r w:rsidRPr="00666E48">
        <w:rPr>
          <w:i/>
          <w:sz w:val="20"/>
          <w:highlight w:val="magenta"/>
          <w:lang w:val="es-MX"/>
        </w:rPr>
        <w:t>ArregloSaldoCambios</w:t>
      </w:r>
    </w:p>
    <w:p w:rsidR="002551D4" w:rsidRPr="006C05E8" w:rsidRDefault="006722F1" w:rsidP="00AD76DF">
      <w:pPr>
        <w:numPr>
          <w:ilvl w:val="4"/>
          <w:numId w:val="25"/>
        </w:numPr>
        <w:ind w:left="3686" w:hanging="992"/>
        <w:rPr>
          <w:sz w:val="20"/>
          <w:szCs w:val="20"/>
          <w:highlight w:val="darkYellow"/>
          <w:lang w:val="es-MX"/>
        </w:rPr>
      </w:pPr>
      <w:r w:rsidRPr="006C05E8">
        <w:rPr>
          <w:sz w:val="20"/>
          <w:szCs w:val="20"/>
          <w:highlight w:val="darkYellow"/>
          <w:lang w:val="es-MX"/>
        </w:rPr>
        <w:t>El sistema actualiza la siguiente información</w:t>
      </w:r>
      <w:r w:rsidR="00D61AAE">
        <w:rPr>
          <w:sz w:val="20"/>
          <w:szCs w:val="20"/>
          <w:highlight w:val="darkYellow"/>
          <w:lang w:val="es-MX"/>
        </w:rPr>
        <w:t xml:space="preserve">, donde &lt;SaldoCambiosVendedor.Frecuencia = Dia.Frecuencia </w:t>
      </w:r>
      <w:r w:rsidR="00731E95">
        <w:rPr>
          <w:sz w:val="20"/>
          <w:szCs w:val="20"/>
          <w:highlight w:val="darkYellow"/>
          <w:lang w:val="es-MX"/>
        </w:rPr>
        <w:t>y</w:t>
      </w:r>
      <w:r w:rsidR="00D61AAE">
        <w:rPr>
          <w:sz w:val="20"/>
          <w:szCs w:val="20"/>
          <w:highlight w:val="darkYellow"/>
          <w:lang w:val="es-MX"/>
        </w:rPr>
        <w:t xml:space="preserve"> Dia.DiaClave = DiaClave registrado en sesión&gt;</w:t>
      </w:r>
      <w:r w:rsidR="00A53ECA">
        <w:rPr>
          <w:sz w:val="20"/>
          <w:szCs w:val="20"/>
          <w:highlight w:val="darkYellow"/>
          <w:lang w:val="es-MX"/>
        </w:rPr>
        <w:t xml:space="preserve"> </w:t>
      </w:r>
      <w:r w:rsidR="00A53ECA" w:rsidRPr="00A53ECA">
        <w:rPr>
          <w:sz w:val="20"/>
          <w:szCs w:val="20"/>
          <w:highlight w:val="magenta"/>
          <w:lang w:val="es-MX"/>
        </w:rPr>
        <w:t xml:space="preserve">y &lt;SaldoCambiosVendedor.Clasificacion = </w:t>
      </w:r>
      <w:r w:rsidR="00A53ECA">
        <w:rPr>
          <w:sz w:val="20"/>
          <w:szCs w:val="20"/>
          <w:highlight w:val="magenta"/>
          <w:lang w:val="es-MX"/>
        </w:rPr>
        <w:t>C</w:t>
      </w:r>
      <w:r w:rsidR="00A53ECA" w:rsidRPr="00666E48">
        <w:rPr>
          <w:sz w:val="20"/>
          <w:szCs w:val="20"/>
          <w:highlight w:val="magenta"/>
          <w:lang w:val="es-MX"/>
        </w:rPr>
        <w:t>lasificación de esquema</w:t>
      </w:r>
      <w:r w:rsidR="00A53ECA">
        <w:rPr>
          <w:sz w:val="20"/>
          <w:szCs w:val="20"/>
          <w:highlight w:val="magenta"/>
          <w:lang w:val="es-MX"/>
        </w:rPr>
        <w:t xml:space="preserve"> </w:t>
      </w:r>
      <w:r w:rsidR="00A53ECA" w:rsidRPr="00747D73">
        <w:rPr>
          <w:sz w:val="20"/>
          <w:szCs w:val="20"/>
          <w:highlight w:val="magenta"/>
          <w:lang w:val="es-MX"/>
        </w:rPr>
        <w:t>actual</w:t>
      </w:r>
      <w:r w:rsidR="00A53ECA" w:rsidRPr="00A53ECA">
        <w:rPr>
          <w:sz w:val="20"/>
          <w:szCs w:val="20"/>
          <w:highlight w:val="magenta"/>
          <w:lang w:val="es-MX"/>
        </w:rPr>
        <w:t>&gt;</w:t>
      </w:r>
      <w:r w:rsidRPr="00A53ECA">
        <w:rPr>
          <w:sz w:val="20"/>
          <w:szCs w:val="20"/>
          <w:highlight w:val="magenta"/>
          <w:lang w:val="es-MX"/>
        </w:rPr>
        <w:t>:</w:t>
      </w:r>
    </w:p>
    <w:p w:rsidR="006722F1" w:rsidRPr="006C05E8" w:rsidRDefault="002B2BB9" w:rsidP="00AD76DF">
      <w:pPr>
        <w:numPr>
          <w:ilvl w:val="5"/>
          <w:numId w:val="25"/>
        </w:numPr>
        <w:ind w:left="4962" w:hanging="1276"/>
        <w:rPr>
          <w:b/>
          <w:sz w:val="20"/>
          <w:szCs w:val="20"/>
          <w:highlight w:val="darkYellow"/>
          <w:lang w:val="es-MX"/>
        </w:rPr>
      </w:pPr>
      <w:r w:rsidRPr="006C05E8">
        <w:rPr>
          <w:b/>
          <w:sz w:val="20"/>
          <w:szCs w:val="20"/>
          <w:highlight w:val="darkYellow"/>
          <w:lang w:val="es-MX"/>
        </w:rPr>
        <w:t>SaldoCambiosVendedor</w:t>
      </w:r>
    </w:p>
    <w:p w:rsidR="002B2BB9" w:rsidRPr="006C05E8" w:rsidRDefault="002B2BB9" w:rsidP="00AD76DF">
      <w:pPr>
        <w:numPr>
          <w:ilvl w:val="6"/>
          <w:numId w:val="25"/>
        </w:numPr>
        <w:ind w:left="6379" w:hanging="1417"/>
        <w:rPr>
          <w:sz w:val="20"/>
          <w:szCs w:val="20"/>
          <w:highlight w:val="darkYellow"/>
          <w:lang w:val="es-MX"/>
        </w:rPr>
      </w:pPr>
      <w:r w:rsidRPr="006C05E8">
        <w:rPr>
          <w:sz w:val="20"/>
          <w:szCs w:val="20"/>
          <w:highlight w:val="darkYellow"/>
          <w:lang w:val="es-MX"/>
        </w:rPr>
        <w:t xml:space="preserve">SaldoUsado = </w:t>
      </w:r>
      <w:r w:rsidRPr="00D61AAE">
        <w:rPr>
          <w:i/>
          <w:sz w:val="20"/>
          <w:szCs w:val="20"/>
          <w:highlight w:val="darkYellow"/>
          <w:lang w:val="es-MX"/>
        </w:rPr>
        <w:t>SaldoUsado</w:t>
      </w:r>
      <w:r w:rsidRPr="006C05E8">
        <w:rPr>
          <w:sz w:val="20"/>
          <w:szCs w:val="20"/>
          <w:highlight w:val="darkYellow"/>
          <w:lang w:val="es-MX"/>
        </w:rPr>
        <w:t xml:space="preserve"> + </w:t>
      </w:r>
      <w:r w:rsidR="00A53ECA" w:rsidRPr="00A53ECA">
        <w:rPr>
          <w:i/>
          <w:sz w:val="20"/>
          <w:szCs w:val="20"/>
          <w:highlight w:val="magenta"/>
          <w:lang w:val="es-MX"/>
        </w:rPr>
        <w:t>ArregloSaldoCambios</w:t>
      </w:r>
      <w:r w:rsidR="00A53ECA" w:rsidRPr="00A53ECA">
        <w:rPr>
          <w:i/>
          <w:sz w:val="20"/>
          <w:szCs w:val="20"/>
          <w:highlight w:val="darkYellow"/>
          <w:lang w:val="es-MX"/>
        </w:rPr>
        <w:t>.</w:t>
      </w:r>
      <w:r w:rsidRPr="00D61AAE">
        <w:rPr>
          <w:i/>
          <w:sz w:val="20"/>
          <w:szCs w:val="20"/>
          <w:highlight w:val="darkYellow"/>
          <w:lang w:val="es-MX"/>
        </w:rPr>
        <w:t>SaldoUtilizado</w:t>
      </w:r>
    </w:p>
    <w:p w:rsidR="00183642" w:rsidRPr="006912E1" w:rsidRDefault="006912E1" w:rsidP="00195DCB">
      <w:pPr>
        <w:numPr>
          <w:ilvl w:val="2"/>
          <w:numId w:val="25"/>
        </w:numPr>
        <w:ind w:left="1843" w:hanging="850"/>
        <w:rPr>
          <w:sz w:val="20"/>
          <w:szCs w:val="20"/>
          <w:lang w:val="es-MX"/>
        </w:rPr>
      </w:pPr>
      <w:r>
        <w:rPr>
          <w:sz w:val="20"/>
          <w:szCs w:val="20"/>
          <w:lang w:val="es-MX"/>
        </w:rPr>
        <w:t xml:space="preserve">El sistema registra la siguiente información de las transacciones realizadas de acuerdo con la regla de negocio </w:t>
      </w:r>
      <w:hyperlink r:id="rId151" w:anchor="RNGEN327" w:history="1">
        <w:r w:rsidRPr="006912E1">
          <w:rPr>
            <w:rStyle w:val="Hipervnculo"/>
            <w:b/>
            <w:sz w:val="20"/>
            <w:szCs w:val="20"/>
            <w:lang w:val="es-MX"/>
          </w:rPr>
          <w:t>RNGEN327 Confirmar Transacción</w:t>
        </w:r>
      </w:hyperlink>
    </w:p>
    <w:bookmarkEnd w:id="352"/>
    <w:p w:rsidR="006912E1" w:rsidRDefault="006912E1" w:rsidP="00195DCB">
      <w:pPr>
        <w:numPr>
          <w:ilvl w:val="3"/>
          <w:numId w:val="25"/>
        </w:numPr>
        <w:ind w:left="2694" w:hanging="850"/>
        <w:rPr>
          <w:sz w:val="20"/>
          <w:szCs w:val="20"/>
          <w:lang w:val="es-MX"/>
        </w:rPr>
      </w:pPr>
      <w:r>
        <w:rPr>
          <w:sz w:val="20"/>
          <w:szCs w:val="20"/>
          <w:lang w:val="es-MX"/>
        </w:rPr>
        <w:t>TransProd</w:t>
      </w:r>
    </w:p>
    <w:p w:rsidR="006912E1" w:rsidRDefault="006912E1" w:rsidP="00195DCB">
      <w:pPr>
        <w:numPr>
          <w:ilvl w:val="3"/>
          <w:numId w:val="25"/>
        </w:numPr>
        <w:ind w:left="2694" w:hanging="850"/>
        <w:rPr>
          <w:sz w:val="20"/>
          <w:szCs w:val="20"/>
          <w:lang w:val="es-MX"/>
        </w:rPr>
      </w:pPr>
      <w:r>
        <w:rPr>
          <w:sz w:val="20"/>
          <w:szCs w:val="20"/>
          <w:lang w:val="es-MX"/>
        </w:rPr>
        <w:t>TransProdDetalle</w:t>
      </w:r>
    </w:p>
    <w:p w:rsidR="001045F1" w:rsidRDefault="001045F1" w:rsidP="00195DCB">
      <w:pPr>
        <w:numPr>
          <w:ilvl w:val="3"/>
          <w:numId w:val="25"/>
        </w:numPr>
        <w:ind w:left="2694" w:hanging="850"/>
        <w:rPr>
          <w:sz w:val="20"/>
          <w:szCs w:val="20"/>
          <w:lang w:val="es-MX"/>
        </w:rPr>
      </w:pPr>
      <w:r>
        <w:rPr>
          <w:sz w:val="20"/>
          <w:szCs w:val="20"/>
          <w:lang w:val="es-MX"/>
        </w:rPr>
        <w:t>Inventario</w:t>
      </w:r>
    </w:p>
    <w:p w:rsidR="006C05E8" w:rsidRDefault="006C05E8" w:rsidP="00195DCB">
      <w:pPr>
        <w:numPr>
          <w:ilvl w:val="3"/>
          <w:numId w:val="25"/>
        </w:numPr>
        <w:ind w:left="2694" w:hanging="850"/>
        <w:rPr>
          <w:sz w:val="20"/>
          <w:szCs w:val="20"/>
          <w:highlight w:val="darkYellow"/>
          <w:lang w:val="es-MX"/>
        </w:rPr>
      </w:pPr>
      <w:r w:rsidRPr="006C05E8">
        <w:rPr>
          <w:sz w:val="20"/>
          <w:szCs w:val="20"/>
          <w:highlight w:val="darkYellow"/>
          <w:lang w:val="es-MX"/>
        </w:rPr>
        <w:t>SaldoCambiosVendedor</w:t>
      </w:r>
    </w:p>
    <w:p w:rsidR="006C0C9F" w:rsidRPr="006C0C9F" w:rsidRDefault="006C0C9F" w:rsidP="00195DCB">
      <w:pPr>
        <w:numPr>
          <w:ilvl w:val="3"/>
          <w:numId w:val="25"/>
        </w:numPr>
        <w:ind w:left="2694" w:hanging="850"/>
        <w:rPr>
          <w:sz w:val="20"/>
          <w:szCs w:val="20"/>
          <w:highlight w:val="green"/>
          <w:lang w:val="es-MX"/>
        </w:rPr>
      </w:pPr>
      <w:r w:rsidRPr="006C0C9F">
        <w:rPr>
          <w:sz w:val="20"/>
          <w:szCs w:val="20"/>
          <w:highlight w:val="green"/>
          <w:lang w:val="es-MX"/>
        </w:rPr>
        <w:t>ManejoLotesCaducidad</w:t>
      </w:r>
      <w:r w:rsidR="00376F64">
        <w:rPr>
          <w:sz w:val="20"/>
          <w:szCs w:val="20"/>
          <w:highlight w:val="green"/>
          <w:lang w:val="es-MX"/>
        </w:rPr>
        <w:t xml:space="preserve"> </w:t>
      </w:r>
      <w:r w:rsidR="00376F64" w:rsidRPr="00C367BD">
        <w:rPr>
          <w:i/>
          <w:sz w:val="20"/>
          <w:highlight w:val="green"/>
          <w:lang w:val="es-MX"/>
        </w:rPr>
        <w:t>(en caso de aplicar)</w:t>
      </w:r>
    </w:p>
    <w:p w:rsidR="001045F1" w:rsidRDefault="001045F1" w:rsidP="00195DCB">
      <w:pPr>
        <w:numPr>
          <w:ilvl w:val="2"/>
          <w:numId w:val="25"/>
        </w:numPr>
        <w:ind w:left="1843" w:hanging="850"/>
        <w:rPr>
          <w:sz w:val="20"/>
          <w:szCs w:val="20"/>
          <w:lang w:val="es-MX"/>
        </w:rPr>
      </w:pPr>
      <w:bookmarkStart w:id="353" w:name="paso16_2_7_AO01"/>
      <w:r>
        <w:rPr>
          <w:sz w:val="20"/>
          <w:szCs w:val="20"/>
          <w:lang w:val="es-MX"/>
        </w:rPr>
        <w:t>El sistema obtiene la siguiente información:</w:t>
      </w:r>
    </w:p>
    <w:bookmarkEnd w:id="353"/>
    <w:p w:rsidR="001045F1" w:rsidRPr="0075447E" w:rsidRDefault="001045F1" w:rsidP="00195DCB">
      <w:pPr>
        <w:numPr>
          <w:ilvl w:val="3"/>
          <w:numId w:val="25"/>
        </w:numPr>
        <w:ind w:left="2694" w:hanging="850"/>
        <w:rPr>
          <w:b/>
          <w:sz w:val="20"/>
          <w:szCs w:val="20"/>
          <w:lang w:val="es-MX"/>
        </w:rPr>
      </w:pPr>
      <w:r w:rsidRPr="0075447E">
        <w:rPr>
          <w:b/>
          <w:sz w:val="20"/>
          <w:szCs w:val="20"/>
          <w:lang w:val="es-MX"/>
        </w:rPr>
        <w:t>MOTConfiguracion</w:t>
      </w:r>
    </w:p>
    <w:p w:rsidR="001045F1" w:rsidRDefault="001045F1" w:rsidP="00195DCB">
      <w:pPr>
        <w:numPr>
          <w:ilvl w:val="4"/>
          <w:numId w:val="25"/>
        </w:numPr>
        <w:ind w:left="3686" w:hanging="992"/>
        <w:rPr>
          <w:sz w:val="20"/>
          <w:szCs w:val="20"/>
          <w:lang w:val="es-MX"/>
        </w:rPr>
      </w:pPr>
      <w:r>
        <w:rPr>
          <w:sz w:val="20"/>
          <w:szCs w:val="20"/>
          <w:lang w:val="es-MX"/>
        </w:rPr>
        <w:t>MensajeImpresion</w:t>
      </w:r>
    </w:p>
    <w:p w:rsidR="0075447E" w:rsidRPr="004C1BA1" w:rsidRDefault="0075447E" w:rsidP="0075447E">
      <w:pPr>
        <w:numPr>
          <w:ilvl w:val="3"/>
          <w:numId w:val="25"/>
        </w:numPr>
        <w:ind w:left="2694" w:hanging="850"/>
        <w:rPr>
          <w:b/>
          <w:sz w:val="20"/>
          <w:szCs w:val="20"/>
          <w:highlight w:val="darkRed"/>
          <w:lang w:val="es-MX"/>
        </w:rPr>
      </w:pPr>
      <w:r w:rsidRPr="004C1BA1">
        <w:rPr>
          <w:b/>
          <w:sz w:val="20"/>
          <w:szCs w:val="20"/>
          <w:highlight w:val="darkRed"/>
          <w:lang w:val="es-MX"/>
        </w:rPr>
        <w:t>ConfigParametro</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Parametro = NumImpresiones</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 xml:space="preserve">Identificador = </w:t>
      </w:r>
      <w:r w:rsidR="004C1BA1">
        <w:rPr>
          <w:sz w:val="20"/>
          <w:szCs w:val="20"/>
          <w:highlight w:val="darkRed"/>
          <w:lang w:val="es-MX"/>
        </w:rPr>
        <w:t>ModuloMovDetalle Registrado en sesión</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Valor</w:t>
      </w:r>
    </w:p>
    <w:p w:rsidR="001045F1" w:rsidRPr="007D6C4A" w:rsidRDefault="001045F1" w:rsidP="00195DCB">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195DCB">
      <w:pPr>
        <w:numPr>
          <w:ilvl w:val="3"/>
          <w:numId w:val="25"/>
        </w:numPr>
        <w:ind w:left="2694" w:hanging="850"/>
        <w:rPr>
          <w:sz w:val="20"/>
          <w:szCs w:val="20"/>
          <w:lang w:val="es-MX"/>
        </w:rPr>
      </w:pPr>
      <w:bookmarkStart w:id="354" w:name="PasoReimpresion"/>
      <w:bookmarkEnd w:id="354"/>
      <w:r w:rsidRPr="007D6C4A">
        <w:rPr>
          <w:sz w:val="20"/>
          <w:szCs w:val="20"/>
          <w:lang w:val="es-MX"/>
        </w:rPr>
        <w:t>El sistema presenta el mensaje</w:t>
      </w:r>
      <w:r w:rsidR="00746BA0" w:rsidRPr="007D6C4A">
        <w:rPr>
          <w:sz w:val="20"/>
          <w:szCs w:val="20"/>
          <w:lang w:val="es-MX"/>
        </w:rPr>
        <w:t xml:space="preserve"> </w:t>
      </w:r>
      <w:hyperlink r:id="rId152"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195DCB">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195DCB">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686BED" w:rsidRPr="00585952" w:rsidRDefault="00B67D25" w:rsidP="00585952">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195DCB">
      <w:pPr>
        <w:numPr>
          <w:ilvl w:val="4"/>
          <w:numId w:val="25"/>
        </w:numPr>
        <w:ind w:left="3686" w:hanging="992"/>
        <w:rPr>
          <w:sz w:val="20"/>
          <w:szCs w:val="20"/>
          <w:lang w:val="es-MX"/>
        </w:rPr>
      </w:pPr>
      <w:bookmarkStart w:id="355" w:name="PasoNumImpresiones"/>
      <w:bookmarkEnd w:id="355"/>
      <w:r>
        <w:rPr>
          <w:sz w:val="20"/>
          <w:szCs w:val="20"/>
          <w:lang w:val="es-MX"/>
        </w:rPr>
        <w:t>El sistema obtiene la siguiente información</w:t>
      </w:r>
      <w:r w:rsidR="003914A8">
        <w:rPr>
          <w:sz w:val="20"/>
          <w:szCs w:val="20"/>
          <w:lang w:val="es-MX"/>
        </w:rPr>
        <w:t xml:space="preserve"> del </w:t>
      </w:r>
      <w:r w:rsidR="00313DBE">
        <w:rPr>
          <w:sz w:val="20"/>
          <w:szCs w:val="20"/>
          <w:lang w:val="es-MX"/>
        </w:rPr>
        <w:t xml:space="preserve">objeto del </w:t>
      </w:r>
      <w:r w:rsidR="003914A8">
        <w:rPr>
          <w:sz w:val="20"/>
          <w:szCs w:val="20"/>
          <w:lang w:val="es-MX"/>
        </w:rPr>
        <w:t>movimiento de entrada</w:t>
      </w:r>
      <w:r w:rsidR="00313DBE">
        <w:rPr>
          <w:sz w:val="20"/>
          <w:szCs w:val="20"/>
          <w:lang w:val="es-MX"/>
        </w:rPr>
        <w:t xml:space="preserve"> </w:t>
      </w:r>
      <w:r w:rsidR="00313DBE" w:rsidRPr="00313DBE">
        <w:rPr>
          <w:sz w:val="20"/>
          <w:szCs w:val="20"/>
          <w:lang w:val="es-MX"/>
        </w:rPr>
        <w:t xml:space="preserve">de acuerdo con la regla de negocio </w:t>
      </w:r>
      <w:hyperlink r:id="rId153" w:anchor="RNROLMOV195" w:history="1">
        <w:r w:rsidR="00313DBE" w:rsidRPr="00313DBE">
          <w:rPr>
            <w:rStyle w:val="Hipervnculo"/>
            <w:b/>
            <w:sz w:val="20"/>
          </w:rPr>
          <w:t>RNROLMOV195 Información Contenida en el Objeto del Encabezado de la Transacción</w:t>
        </w:r>
      </w:hyperlink>
      <w:r w:rsidR="00C64E69" w:rsidRPr="00313DBE">
        <w:rPr>
          <w:sz w:val="20"/>
          <w:szCs w:val="20"/>
          <w:lang w:val="es-MX"/>
        </w:rPr>
        <w:t>:</w:t>
      </w:r>
    </w:p>
    <w:p w:rsidR="00C64E69" w:rsidRPr="00313DBE" w:rsidRDefault="00C64E69" w:rsidP="00195DCB">
      <w:pPr>
        <w:numPr>
          <w:ilvl w:val="5"/>
          <w:numId w:val="25"/>
        </w:numPr>
        <w:ind w:left="4962" w:hanging="1276"/>
        <w:rPr>
          <w:b/>
          <w:sz w:val="20"/>
          <w:szCs w:val="20"/>
          <w:lang w:val="es-MX"/>
        </w:rPr>
      </w:pPr>
      <w:r w:rsidRPr="00313DBE">
        <w:rPr>
          <w:b/>
          <w:sz w:val="20"/>
          <w:szCs w:val="20"/>
          <w:lang w:val="es-MX"/>
        </w:rPr>
        <w:t>TransProd</w:t>
      </w:r>
    </w:p>
    <w:p w:rsidR="00C64E69" w:rsidRDefault="00C64E69" w:rsidP="00195DCB">
      <w:pPr>
        <w:numPr>
          <w:ilvl w:val="6"/>
          <w:numId w:val="25"/>
        </w:numPr>
        <w:ind w:left="6379" w:hanging="1417"/>
        <w:rPr>
          <w:sz w:val="20"/>
          <w:szCs w:val="20"/>
          <w:lang w:val="es-MX"/>
        </w:rPr>
      </w:pPr>
      <w:r>
        <w:rPr>
          <w:sz w:val="20"/>
          <w:szCs w:val="20"/>
          <w:lang w:val="es-MX"/>
        </w:rPr>
        <w:t xml:space="preserve">TransProdId </w:t>
      </w:r>
      <w:r w:rsidRPr="00E358A8">
        <w:rPr>
          <w:sz w:val="20"/>
          <w:szCs w:val="20"/>
          <w:lang w:val="es-MX"/>
        </w:rPr>
        <w:t xml:space="preserve">de acuerdo con la regla de negocio </w:t>
      </w:r>
      <w:hyperlink r:id="rId154" w:anchor="RNGEN171" w:history="1">
        <w:r w:rsidRPr="00E358A8">
          <w:rPr>
            <w:rStyle w:val="Hipervnculo"/>
            <w:rFonts w:cs="Arial"/>
            <w:b/>
            <w:sz w:val="20"/>
            <w:szCs w:val="20"/>
          </w:rPr>
          <w:t>RNGEN171 Información en Sesión</w:t>
        </w:r>
      </w:hyperlink>
      <w:r w:rsidR="00313DBE">
        <w:t xml:space="preserve"> </w:t>
      </w:r>
      <w:r w:rsidR="0061095B" w:rsidRPr="0061095B">
        <w:rPr>
          <w:sz w:val="20"/>
          <w:szCs w:val="20"/>
        </w:rPr>
        <w:t>y</w:t>
      </w:r>
      <w:r w:rsidR="0061095B">
        <w:t xml:space="preserve"> </w:t>
      </w:r>
      <w:hyperlink r:id="rId155" w:anchor="RNGEN317" w:history="1">
        <w:r w:rsidR="0061095B" w:rsidRPr="008650E0">
          <w:rPr>
            <w:rStyle w:val="Hipervnculo"/>
            <w:b/>
            <w:sz w:val="20"/>
          </w:rPr>
          <w:t>RNGEN317 Tipo Movimiento de Entrada</w:t>
        </w:r>
      </w:hyperlink>
    </w:p>
    <w:p w:rsidR="00C64E69" w:rsidRDefault="003914A8" w:rsidP="00195DCB">
      <w:pPr>
        <w:numPr>
          <w:ilvl w:val="6"/>
          <w:numId w:val="25"/>
        </w:numPr>
        <w:ind w:left="6379" w:hanging="1417"/>
        <w:rPr>
          <w:sz w:val="20"/>
          <w:szCs w:val="20"/>
          <w:lang w:val="es-MX"/>
        </w:rPr>
      </w:pPr>
      <w:r>
        <w:rPr>
          <w:sz w:val="20"/>
          <w:szCs w:val="20"/>
          <w:lang w:val="es-MX"/>
        </w:rPr>
        <w:t>Tipo</w:t>
      </w:r>
    </w:p>
    <w:p w:rsidR="003914A8" w:rsidRDefault="003914A8" w:rsidP="00195DCB">
      <w:pPr>
        <w:numPr>
          <w:ilvl w:val="6"/>
          <w:numId w:val="25"/>
        </w:numPr>
        <w:ind w:left="6379" w:hanging="1417"/>
        <w:rPr>
          <w:sz w:val="20"/>
          <w:szCs w:val="20"/>
          <w:lang w:val="es-MX"/>
        </w:rPr>
      </w:pPr>
      <w:r>
        <w:rPr>
          <w:sz w:val="20"/>
          <w:szCs w:val="20"/>
          <w:lang w:val="es-MX"/>
        </w:rPr>
        <w:t>Folio</w:t>
      </w:r>
    </w:p>
    <w:p w:rsidR="003914A8" w:rsidRDefault="003914A8" w:rsidP="00195DCB">
      <w:pPr>
        <w:numPr>
          <w:ilvl w:val="6"/>
          <w:numId w:val="25"/>
        </w:numPr>
        <w:ind w:left="6379" w:hanging="1417"/>
        <w:rPr>
          <w:sz w:val="20"/>
          <w:szCs w:val="20"/>
          <w:lang w:val="es-MX"/>
        </w:rPr>
      </w:pPr>
      <w:r>
        <w:rPr>
          <w:sz w:val="20"/>
          <w:szCs w:val="20"/>
          <w:lang w:val="es-MX"/>
        </w:rPr>
        <w:t>FechaCaptura</w:t>
      </w:r>
    </w:p>
    <w:p w:rsidR="003914A8" w:rsidRDefault="003914A8" w:rsidP="00195DCB">
      <w:pPr>
        <w:numPr>
          <w:ilvl w:val="6"/>
          <w:numId w:val="25"/>
        </w:numPr>
        <w:ind w:left="6379" w:hanging="1417"/>
        <w:rPr>
          <w:sz w:val="20"/>
          <w:szCs w:val="20"/>
          <w:lang w:val="es-MX"/>
        </w:rPr>
      </w:pPr>
      <w:r>
        <w:rPr>
          <w:sz w:val="20"/>
          <w:szCs w:val="20"/>
          <w:lang w:val="es-MX"/>
        </w:rPr>
        <w:t>Total</w:t>
      </w:r>
    </w:p>
    <w:p w:rsidR="003914A8" w:rsidRDefault="003914A8" w:rsidP="00195DCB">
      <w:pPr>
        <w:numPr>
          <w:ilvl w:val="6"/>
          <w:numId w:val="25"/>
        </w:numPr>
        <w:ind w:left="6379" w:hanging="1417"/>
        <w:rPr>
          <w:sz w:val="20"/>
          <w:szCs w:val="20"/>
          <w:lang w:val="es-MX"/>
        </w:rPr>
      </w:pPr>
      <w:r>
        <w:rPr>
          <w:sz w:val="20"/>
          <w:szCs w:val="20"/>
          <w:lang w:val="es-MX"/>
        </w:rPr>
        <w:t>TipoFase</w:t>
      </w:r>
    </w:p>
    <w:p w:rsidR="003914A8" w:rsidRDefault="003914A8" w:rsidP="00195DCB">
      <w:pPr>
        <w:numPr>
          <w:ilvl w:val="6"/>
          <w:numId w:val="25"/>
        </w:numPr>
        <w:ind w:left="6379" w:hanging="1417"/>
        <w:rPr>
          <w:sz w:val="20"/>
          <w:szCs w:val="20"/>
          <w:lang w:val="es-MX"/>
        </w:rPr>
      </w:pPr>
      <w:r>
        <w:rPr>
          <w:sz w:val="20"/>
          <w:szCs w:val="20"/>
          <w:lang w:val="es-MX"/>
        </w:rPr>
        <w:t>ClienteClave</w:t>
      </w:r>
    </w:p>
    <w:p w:rsidR="003914A8" w:rsidRPr="003914A8" w:rsidRDefault="003914A8" w:rsidP="00195DCB">
      <w:pPr>
        <w:numPr>
          <w:ilvl w:val="6"/>
          <w:numId w:val="25"/>
        </w:numPr>
        <w:ind w:left="6379" w:hanging="1417"/>
        <w:rPr>
          <w:sz w:val="20"/>
          <w:szCs w:val="20"/>
          <w:lang w:val="es-MX"/>
        </w:rPr>
      </w:pPr>
      <w:r>
        <w:rPr>
          <w:sz w:val="20"/>
          <w:szCs w:val="20"/>
          <w:lang w:val="es-MX"/>
        </w:rPr>
        <w:t>DiaClave</w:t>
      </w:r>
    </w:p>
    <w:p w:rsidR="003C3CFD" w:rsidRDefault="003C3CFD" w:rsidP="00195DCB">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0F2912">
        <w:rPr>
          <w:b/>
          <w:sz w:val="20"/>
          <w:szCs w:val="20"/>
          <w:highlight w:val="lightGray"/>
          <w:lang w:val="es-MX"/>
        </w:rPr>
        <w:t xml:space="preserve">Imprimir </w:t>
      </w:r>
      <w:r w:rsidRPr="000F2912">
        <w:rPr>
          <w:b/>
          <w:sz w:val="20"/>
          <w:szCs w:val="20"/>
          <w:highlight w:val="lightGray"/>
          <w:lang w:val="es-MX"/>
        </w:rPr>
        <w:lastRenderedPageBreak/>
        <w:t>Recibo</w:t>
      </w:r>
      <w:r w:rsidR="00E152E5" w:rsidRPr="000F2912">
        <w:rPr>
          <w:b/>
          <w:sz w:val="20"/>
          <w:szCs w:val="20"/>
          <w:highlight w:val="lightGray"/>
          <w:lang w:val="es-MX"/>
        </w:rPr>
        <w:t>s</w:t>
      </w:r>
      <w:r w:rsidRPr="000F2912">
        <w:rPr>
          <w:b/>
          <w:sz w:val="20"/>
          <w:szCs w:val="20"/>
          <w:highlight w:val="lightGray"/>
          <w:lang w:val="es-MX"/>
        </w:rPr>
        <w:t xml:space="preserve"> </w:t>
      </w:r>
      <w:r w:rsidR="005F321C" w:rsidRPr="000F2912">
        <w:rPr>
          <w:b/>
          <w:sz w:val="20"/>
          <w:szCs w:val="20"/>
          <w:highlight w:val="lightGray"/>
          <w:lang w:val="es-MX"/>
        </w:rPr>
        <w:t>–</w:t>
      </w:r>
      <w:r w:rsidR="00012B17" w:rsidRPr="000F2912">
        <w:rPr>
          <w:b/>
          <w:sz w:val="20"/>
          <w:szCs w:val="20"/>
          <w:highlight w:val="lightGray"/>
          <w:lang w:val="es-MX"/>
        </w:rPr>
        <w:t xml:space="preserve"> RNGEN</w:t>
      </w:r>
      <w:r w:rsidR="005F321C" w:rsidRPr="000F2912">
        <w:rPr>
          <w:b/>
          <w:sz w:val="20"/>
          <w:szCs w:val="20"/>
          <w:highlight w:val="light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195DCB">
      <w:pPr>
        <w:numPr>
          <w:ilvl w:val="5"/>
          <w:numId w:val="25"/>
        </w:numPr>
        <w:ind w:left="4962" w:hanging="1276"/>
        <w:rPr>
          <w:sz w:val="20"/>
          <w:lang w:val="es-MX"/>
        </w:rPr>
      </w:pPr>
      <w:r>
        <w:rPr>
          <w:sz w:val="20"/>
          <w:lang w:val="es-MX"/>
        </w:rPr>
        <w:t>ListaDocumentos</w:t>
      </w:r>
    </w:p>
    <w:p w:rsidR="003C3CFD" w:rsidRPr="00023B02" w:rsidRDefault="003C3CFD" w:rsidP="00195DCB">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56" w:anchor="RNGEN171" w:history="1">
        <w:r w:rsidR="007D6C4A" w:rsidRPr="00E358A8">
          <w:rPr>
            <w:rStyle w:val="Hipervnculo"/>
            <w:rFonts w:cs="Arial"/>
            <w:b/>
            <w:sz w:val="20"/>
            <w:szCs w:val="20"/>
          </w:rPr>
          <w:t>RNGEN171 Información en Sesión</w:t>
        </w:r>
      </w:hyperlink>
      <w:r w:rsidR="00491FAB">
        <w:rPr>
          <w:sz w:val="20"/>
          <w:szCs w:val="20"/>
        </w:rPr>
        <w:t xml:space="preserve"> y </w:t>
      </w:r>
      <w:hyperlink r:id="rId157" w:anchor="RNGEN317" w:history="1">
        <w:r w:rsidR="00491FAB" w:rsidRPr="0056273C">
          <w:rPr>
            <w:rStyle w:val="Hipervnculo"/>
            <w:b/>
            <w:sz w:val="20"/>
          </w:rPr>
          <w:t>RNGEN317 Tipo Movimiento de Entrada</w:t>
        </w:r>
      </w:hyperlink>
    </w:p>
    <w:p w:rsidR="003C3CFD" w:rsidRDefault="00E152E5" w:rsidP="00195DCB">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58" w:anchor="RNGEN171" w:history="1">
        <w:r w:rsidR="00282F4E" w:rsidRPr="00E358A8">
          <w:rPr>
            <w:rStyle w:val="Hipervnculo"/>
            <w:rFonts w:cs="Arial"/>
            <w:b/>
            <w:sz w:val="20"/>
            <w:szCs w:val="20"/>
          </w:rPr>
          <w:t>RNGEN171 Información en Sesión</w:t>
        </w:r>
      </w:hyperlink>
    </w:p>
    <w:p w:rsidR="00E152E5" w:rsidRDefault="00876D67" w:rsidP="00195DCB">
      <w:pPr>
        <w:numPr>
          <w:ilvl w:val="6"/>
          <w:numId w:val="25"/>
        </w:numPr>
        <w:ind w:left="6379" w:hanging="1417"/>
        <w:rPr>
          <w:sz w:val="20"/>
          <w:lang w:val="es-MX"/>
        </w:rPr>
      </w:pPr>
      <w:r>
        <w:rPr>
          <w:sz w:val="20"/>
          <w:lang w:val="es-MX"/>
        </w:rPr>
        <w:t xml:space="preserve">ValorReferencia de acuerdo con la regla de negocio </w:t>
      </w:r>
      <w:hyperlink r:id="rId159" w:anchor="RNROLMOV184" w:history="1">
        <w:r w:rsidRPr="00876D67">
          <w:rPr>
            <w:rStyle w:val="Hipervnculo"/>
            <w:b/>
            <w:sz w:val="20"/>
            <w:lang w:val="es-MX"/>
          </w:rPr>
          <w:t>RNROLMOV184 Valor por Referencia TRPTIPO</w:t>
        </w:r>
      </w:hyperlink>
    </w:p>
    <w:p w:rsidR="00526276" w:rsidRDefault="006E300B" w:rsidP="00195DCB">
      <w:pPr>
        <w:numPr>
          <w:ilvl w:val="6"/>
          <w:numId w:val="25"/>
        </w:numPr>
        <w:ind w:left="6379" w:hanging="1417"/>
        <w:rPr>
          <w:sz w:val="20"/>
          <w:lang w:val="es-MX"/>
        </w:rPr>
      </w:pPr>
      <w:r>
        <w:rPr>
          <w:sz w:val="20"/>
          <w:lang w:val="es-MX"/>
        </w:rPr>
        <w:t xml:space="preserve">TipoRecibo de acuerdo con la regla de negocio </w:t>
      </w:r>
      <w:hyperlink r:id="rId160" w:anchor="RNROLMOV185" w:history="1">
        <w:r w:rsidRPr="006E300B">
          <w:rPr>
            <w:rStyle w:val="Hipervnculo"/>
            <w:b/>
            <w:sz w:val="20"/>
            <w:lang w:val="es-MX"/>
          </w:rPr>
          <w:t>RNROLMOV185 Tipo Recibo TransProd</w:t>
        </w:r>
      </w:hyperlink>
    </w:p>
    <w:p w:rsidR="00526276" w:rsidRDefault="00526276" w:rsidP="00195DCB">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61"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62"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195DCB">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63"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64"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65" w:anchor="RNGEN171" w:history="1">
        <w:r w:rsidR="009B369B" w:rsidRPr="00E358A8">
          <w:rPr>
            <w:rStyle w:val="Hipervnculo"/>
            <w:rFonts w:cs="Arial"/>
            <w:b/>
            <w:sz w:val="20"/>
            <w:szCs w:val="20"/>
          </w:rPr>
          <w:t>RNGEN171 Información en Sesión</w:t>
        </w:r>
      </w:hyperlink>
    </w:p>
    <w:p w:rsidR="00526276" w:rsidRDefault="007A7A8E" w:rsidP="00195DCB">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66" w:anchor="RNGEN171" w:history="1">
        <w:r w:rsidR="009B369B" w:rsidRPr="00E358A8">
          <w:rPr>
            <w:rStyle w:val="Hipervnculo"/>
            <w:rFonts w:cs="Arial"/>
            <w:b/>
            <w:sz w:val="20"/>
            <w:szCs w:val="20"/>
          </w:rPr>
          <w:t>RNGEN171 Información en Sesión</w:t>
        </w:r>
      </w:hyperlink>
    </w:p>
    <w:p w:rsidR="007A7A8E" w:rsidRDefault="007A7A8E" w:rsidP="00195DCB">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67" w:anchor="RNGEN171" w:history="1">
        <w:r w:rsidR="009B369B" w:rsidRPr="00E358A8">
          <w:rPr>
            <w:rStyle w:val="Hipervnculo"/>
            <w:rFonts w:cs="Arial"/>
            <w:b/>
            <w:sz w:val="20"/>
            <w:szCs w:val="20"/>
          </w:rPr>
          <w:t>RNGEN171 Información en Sesión</w:t>
        </w:r>
      </w:hyperlink>
    </w:p>
    <w:p w:rsidR="007A7A8E" w:rsidRDefault="006E300B" w:rsidP="00195DCB">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68" w:anchor="RNGEN023" w:history="1">
        <w:r w:rsidRPr="000905F2">
          <w:rPr>
            <w:rStyle w:val="Hipervnculo"/>
            <w:b/>
            <w:sz w:val="20"/>
            <w:lang w:val="es-MX"/>
          </w:rPr>
          <w:t>RNGEN023 Valor Nulo</w:t>
        </w:r>
      </w:hyperlink>
    </w:p>
    <w:p w:rsidR="000430C5" w:rsidRDefault="006E300B" w:rsidP="000430C5">
      <w:pPr>
        <w:numPr>
          <w:ilvl w:val="6"/>
          <w:numId w:val="25"/>
        </w:numPr>
        <w:ind w:left="6379" w:hanging="1417"/>
        <w:rPr>
          <w:sz w:val="20"/>
          <w:lang w:val="es-MX"/>
        </w:rPr>
      </w:pPr>
      <w:r>
        <w:rPr>
          <w:sz w:val="20"/>
          <w:lang w:val="es-MX"/>
        </w:rPr>
        <w:t xml:space="preserve">FactElect de acuerdo con la regla de negocio </w:t>
      </w:r>
      <w:hyperlink r:id="rId169" w:anchor="RNGEN041" w:history="1">
        <w:r w:rsidR="003D24CF" w:rsidRPr="003D24CF">
          <w:rPr>
            <w:rStyle w:val="Hipervnculo"/>
            <w:b/>
            <w:sz w:val="20"/>
            <w:lang w:val="es-MX"/>
          </w:rPr>
          <w:t>RNGEN041 Valor por Defecto Cero</w:t>
        </w:r>
      </w:hyperlink>
    </w:p>
    <w:p w:rsidR="00665D95" w:rsidRPr="0058452F" w:rsidRDefault="00665D95" w:rsidP="000430C5">
      <w:pPr>
        <w:numPr>
          <w:ilvl w:val="6"/>
          <w:numId w:val="25"/>
        </w:numPr>
        <w:ind w:left="6379" w:hanging="1417"/>
        <w:rPr>
          <w:rStyle w:val="Hipervnculo"/>
          <w:color w:val="auto"/>
          <w:sz w:val="20"/>
          <w:u w:val="none"/>
          <w:lang w:val="es-MX"/>
        </w:rPr>
      </w:pPr>
      <w:r w:rsidRPr="000430C5">
        <w:rPr>
          <w:sz w:val="20"/>
          <w:lang w:val="es-MX"/>
        </w:rPr>
        <w:t>LogoSoloPrimerRecibo</w:t>
      </w:r>
      <w:r w:rsidR="003D24CF" w:rsidRPr="000430C5">
        <w:rPr>
          <w:sz w:val="20"/>
          <w:lang w:val="es-MX"/>
        </w:rPr>
        <w:t xml:space="preserve"> </w:t>
      </w:r>
      <w:r w:rsidR="005F6B95" w:rsidRPr="000430C5">
        <w:rPr>
          <w:sz w:val="20"/>
          <w:lang w:val="es-MX"/>
        </w:rPr>
        <w:t xml:space="preserve">de acuerdo con la regla de negocio </w:t>
      </w:r>
      <w:hyperlink r:id="rId170" w:anchor="RNGEN143" w:history="1">
        <w:r w:rsidR="005F6B95" w:rsidRPr="000430C5">
          <w:rPr>
            <w:rStyle w:val="Hipervnculo"/>
            <w:b/>
            <w:sz w:val="20"/>
            <w:lang w:val="es-MX"/>
          </w:rPr>
          <w:t>RNGEN143 Valor Uno</w:t>
        </w:r>
      </w:hyperlink>
    </w:p>
    <w:p w:rsidR="0058452F" w:rsidRPr="0058452F" w:rsidRDefault="0058452F" w:rsidP="000430C5">
      <w:pPr>
        <w:numPr>
          <w:ilvl w:val="6"/>
          <w:numId w:val="25"/>
        </w:numPr>
        <w:ind w:left="6379" w:hanging="1417"/>
        <w:rPr>
          <w:sz w:val="20"/>
          <w:highlight w:val="darkRed"/>
          <w:lang w:val="es-MX"/>
        </w:rPr>
      </w:pPr>
      <w:r w:rsidRPr="0058452F">
        <w:rPr>
          <w:rStyle w:val="Hipervnculo"/>
          <w:color w:val="auto"/>
          <w:sz w:val="20"/>
          <w:highlight w:val="darkRed"/>
          <w:u w:val="none"/>
          <w:lang w:val="es-MX"/>
        </w:rPr>
        <w:t>Impresiones = Impresiones + 1</w:t>
      </w:r>
    </w:p>
    <w:p w:rsidR="00585952" w:rsidRPr="004C1BA1" w:rsidRDefault="00585952" w:rsidP="00585952">
      <w:pPr>
        <w:numPr>
          <w:ilvl w:val="2"/>
          <w:numId w:val="25"/>
        </w:numPr>
        <w:tabs>
          <w:tab w:val="left" w:pos="1701"/>
        </w:tabs>
        <w:ind w:left="1701" w:hanging="708"/>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585952" w:rsidRDefault="00585952" w:rsidP="00585952">
      <w:pPr>
        <w:numPr>
          <w:ilvl w:val="3"/>
          <w:numId w:val="25"/>
        </w:numPr>
        <w:ind w:firstLine="115"/>
        <w:rPr>
          <w:sz w:val="20"/>
          <w:szCs w:val="20"/>
          <w:highlight w:val="darkRed"/>
          <w:lang w:val="es-MX"/>
        </w:rPr>
      </w:pPr>
      <w:r w:rsidRPr="004C1BA1">
        <w:rPr>
          <w:sz w:val="20"/>
          <w:szCs w:val="20"/>
          <w:highlight w:val="darkRed"/>
          <w:lang w:val="es-MX"/>
        </w:rPr>
        <w:t xml:space="preserve">El sistema continúa en el </w:t>
      </w:r>
      <w:hyperlink w:anchor="PasoReimpresion" w:history="1">
        <w:r w:rsidRPr="004C1BA1">
          <w:rPr>
            <w:rStyle w:val="Hipervnculo"/>
            <w:sz w:val="20"/>
            <w:szCs w:val="20"/>
            <w:highlight w:val="darkRed"/>
            <w:lang w:val="es-MX"/>
          </w:rPr>
          <w:t>paso 1</w:t>
        </w:r>
        <w:r w:rsidR="005F4401">
          <w:rPr>
            <w:rStyle w:val="Hipervnculo"/>
            <w:sz w:val="20"/>
            <w:szCs w:val="20"/>
            <w:highlight w:val="darkRed"/>
            <w:lang w:val="es-MX"/>
          </w:rPr>
          <w:t>6</w:t>
        </w:r>
        <w:r w:rsidRPr="004C1BA1">
          <w:rPr>
            <w:rStyle w:val="Hipervnculo"/>
            <w:sz w:val="20"/>
            <w:szCs w:val="20"/>
            <w:highlight w:val="darkRed"/>
            <w:lang w:val="es-MX"/>
          </w:rPr>
          <w:t>.2.4.1</w:t>
        </w:r>
      </w:hyperlink>
      <w:r w:rsidRPr="004C1BA1">
        <w:rPr>
          <w:sz w:val="20"/>
          <w:szCs w:val="20"/>
          <w:highlight w:val="darkRed"/>
          <w:lang w:val="es-MX"/>
        </w:rPr>
        <w:t xml:space="preserve"> </w:t>
      </w:r>
      <w:r w:rsidR="0058452F">
        <w:rPr>
          <w:sz w:val="20"/>
          <w:szCs w:val="20"/>
          <w:highlight w:val="darkRed"/>
          <w:lang w:val="es-MX"/>
        </w:rPr>
        <w:t xml:space="preserve">del flujo </w:t>
      </w:r>
      <w:hyperlink w:anchor="AO01" w:history="1">
        <w:r w:rsidRPr="004C1BA1">
          <w:rPr>
            <w:rStyle w:val="Hipervnculo"/>
            <w:sz w:val="20"/>
            <w:szCs w:val="20"/>
            <w:highlight w:val="darkRed"/>
            <w:lang w:val="es-MX"/>
          </w:rPr>
          <w:t>AO01 Crear Cambio de Producto</w:t>
        </w:r>
      </w:hyperlink>
    </w:p>
    <w:p w:rsidR="00585952" w:rsidRDefault="00585952" w:rsidP="0058452F">
      <w:pPr>
        <w:numPr>
          <w:ilvl w:val="2"/>
          <w:numId w:val="25"/>
        </w:numPr>
        <w:tabs>
          <w:tab w:val="left" w:pos="1701"/>
        </w:tabs>
        <w:ind w:left="1701" w:hanging="708"/>
        <w:rPr>
          <w:sz w:val="20"/>
          <w:szCs w:val="20"/>
          <w:highlight w:val="darkRed"/>
          <w:lang w:val="es-MX"/>
        </w:rPr>
      </w:pPr>
      <w:r>
        <w:rPr>
          <w:sz w:val="20"/>
          <w:szCs w:val="20"/>
          <w:highlight w:val="darkRed"/>
          <w:lang w:val="es-MX"/>
        </w:rPr>
        <w:t>Si &lt;Se encontró un parámetro para esta actividad y es mayor a cero “0”</w:t>
      </w:r>
      <w:r w:rsidR="0058452F">
        <w:rPr>
          <w:sz w:val="20"/>
          <w:szCs w:val="20"/>
          <w:highlight w:val="darkRed"/>
          <w:lang w:val="es-MX"/>
        </w:rPr>
        <w:t>&lt;ConfigParametro.Valor &gt; 0</w:t>
      </w:r>
      <w:r>
        <w:rPr>
          <w:sz w:val="20"/>
          <w:szCs w:val="20"/>
          <w:highlight w:val="darkRed"/>
          <w:lang w:val="es-MX"/>
        </w:rPr>
        <w:t>&gt;</w:t>
      </w:r>
    </w:p>
    <w:p w:rsidR="0058452F" w:rsidRDefault="0058452F" w:rsidP="0058452F">
      <w:pPr>
        <w:numPr>
          <w:ilvl w:val="3"/>
          <w:numId w:val="25"/>
        </w:numPr>
        <w:tabs>
          <w:tab w:val="left" w:pos="1701"/>
        </w:tabs>
        <w:rPr>
          <w:sz w:val="20"/>
          <w:szCs w:val="20"/>
          <w:highlight w:val="darkRed"/>
          <w:lang w:val="es-MX"/>
        </w:rPr>
      </w:pPr>
      <w:r>
        <w:rPr>
          <w:sz w:val="20"/>
          <w:szCs w:val="20"/>
          <w:highlight w:val="darkRed"/>
          <w:lang w:val="es-MX"/>
        </w:rPr>
        <w:t>Si &lt;Impresiones &lt; &lt;ConfigParametro.Valor&gt;&gt;</w:t>
      </w:r>
    </w:p>
    <w:p w:rsidR="0058452F" w:rsidRPr="00585952" w:rsidRDefault="0058452F" w:rsidP="0058452F">
      <w:pPr>
        <w:numPr>
          <w:ilvl w:val="4"/>
          <w:numId w:val="25"/>
        </w:numPr>
        <w:tabs>
          <w:tab w:val="left" w:pos="1701"/>
        </w:tabs>
        <w:ind w:left="3828" w:hanging="1134"/>
        <w:rPr>
          <w:sz w:val="20"/>
          <w:szCs w:val="20"/>
          <w:highlight w:val="darkRed"/>
          <w:lang w:val="es-MX"/>
        </w:rPr>
      </w:pPr>
      <w:r>
        <w:rPr>
          <w:sz w:val="20"/>
          <w:szCs w:val="20"/>
          <w:highlight w:val="darkRed"/>
          <w:lang w:val="es-MX"/>
        </w:rPr>
        <w:t xml:space="preserve">El sistema continúa en el </w:t>
      </w:r>
      <w:hyperlink w:anchor="PasoNumImpresiones" w:history="1">
        <w:r w:rsidRPr="0058452F">
          <w:rPr>
            <w:rStyle w:val="Hipervnculo"/>
            <w:sz w:val="20"/>
            <w:szCs w:val="20"/>
            <w:highlight w:val="darkRed"/>
            <w:lang w:val="es-MX"/>
          </w:rPr>
          <w:t>paso 1</w:t>
        </w:r>
        <w:r w:rsidR="005F4401">
          <w:rPr>
            <w:rStyle w:val="Hipervnculo"/>
            <w:sz w:val="20"/>
            <w:szCs w:val="20"/>
            <w:highlight w:val="darkRed"/>
            <w:lang w:val="es-MX"/>
          </w:rPr>
          <w:t>6</w:t>
        </w:r>
        <w:r w:rsidRPr="0058452F">
          <w:rPr>
            <w:rStyle w:val="Hipervnculo"/>
            <w:sz w:val="20"/>
            <w:szCs w:val="20"/>
            <w:highlight w:val="darkRed"/>
            <w:lang w:val="es-MX"/>
          </w:rPr>
          <w:t>.2.4.3.1</w:t>
        </w:r>
      </w:hyperlink>
      <w:r>
        <w:rPr>
          <w:sz w:val="20"/>
          <w:szCs w:val="20"/>
          <w:highlight w:val="darkRed"/>
          <w:lang w:val="es-MX"/>
        </w:rPr>
        <w:t xml:space="preserve"> del flujo </w:t>
      </w:r>
      <w:hyperlink w:anchor="AO01" w:history="1">
        <w:r w:rsidRPr="004C1BA1">
          <w:rPr>
            <w:rStyle w:val="Hipervnculo"/>
            <w:sz w:val="20"/>
            <w:szCs w:val="20"/>
            <w:highlight w:val="darkRed"/>
            <w:lang w:val="es-MX"/>
          </w:rPr>
          <w:t>AO01 Crear Cambio de Producto</w:t>
        </w:r>
      </w:hyperlink>
    </w:p>
    <w:p w:rsidR="00F138E9" w:rsidRPr="007D6C4A" w:rsidRDefault="00F138E9" w:rsidP="00195DCB">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742667" w:rsidRDefault="00742667" w:rsidP="00195DCB">
      <w:pPr>
        <w:numPr>
          <w:ilvl w:val="3"/>
          <w:numId w:val="25"/>
        </w:numPr>
        <w:ind w:left="2694" w:hanging="850"/>
        <w:rPr>
          <w:sz w:val="20"/>
          <w:szCs w:val="20"/>
          <w:lang w:val="es-MX"/>
        </w:rPr>
      </w:pPr>
      <w:r w:rsidRPr="007D6C4A">
        <w:rPr>
          <w:sz w:val="20"/>
          <w:szCs w:val="20"/>
          <w:lang w:val="es-MX"/>
        </w:rPr>
        <w:lastRenderedPageBreak/>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0430C5" w:rsidRPr="000430C5" w:rsidRDefault="000430C5" w:rsidP="000430C5">
      <w:pPr>
        <w:pStyle w:val="Prrafodelista"/>
        <w:numPr>
          <w:ilvl w:val="2"/>
          <w:numId w:val="25"/>
        </w:numPr>
        <w:tabs>
          <w:tab w:val="left" w:pos="1701"/>
          <w:tab w:val="left" w:pos="3119"/>
        </w:tabs>
        <w:ind w:hanging="231"/>
        <w:rPr>
          <w:sz w:val="20"/>
          <w:szCs w:val="20"/>
          <w:highlight w:val="darkGray"/>
          <w:lang w:val="es-MX"/>
        </w:rPr>
      </w:pPr>
      <w:r w:rsidRPr="000430C5">
        <w:rPr>
          <w:sz w:val="20"/>
          <w:szCs w:val="20"/>
          <w:highlight w:val="darkGray"/>
          <w:lang w:val="es-MX"/>
        </w:rPr>
        <w:t>Si &lt;la configuración indica “Envío Correo” &lt;MOTConfiguracion.MensajeImpresion = 2&gt;</w:t>
      </w:r>
    </w:p>
    <w:p w:rsidR="000430C5" w:rsidRPr="000430C5" w:rsidRDefault="009C400B" w:rsidP="000430C5">
      <w:pPr>
        <w:pStyle w:val="Prrafodelista"/>
        <w:numPr>
          <w:ilvl w:val="3"/>
          <w:numId w:val="25"/>
        </w:numPr>
        <w:tabs>
          <w:tab w:val="left" w:pos="2127"/>
        </w:tabs>
        <w:ind w:left="2835" w:hanging="992"/>
        <w:rPr>
          <w:sz w:val="20"/>
          <w:szCs w:val="20"/>
          <w:highlight w:val="darkGray"/>
          <w:lang w:val="es-MX"/>
        </w:rPr>
      </w:pPr>
      <w:r>
        <w:rPr>
          <w:sz w:val="20"/>
          <w:szCs w:val="20"/>
          <w:highlight w:val="darkGray"/>
          <w:lang w:val="es-MX"/>
        </w:rPr>
        <w:t>El sistema envía el mensaje: “E0934</w:t>
      </w:r>
      <w:r w:rsidRPr="00A32433">
        <w:rPr>
          <w:sz w:val="20"/>
          <w:szCs w:val="20"/>
          <w:highlight w:val="darkGray"/>
          <w:lang w:val="es-MX"/>
        </w:rPr>
        <w:t xml:space="preserve"> </w:t>
      </w:r>
      <w:r>
        <w:rPr>
          <w:sz w:val="20"/>
          <w:szCs w:val="20"/>
          <w:highlight w:val="darkGray"/>
          <w:lang w:val="es-MX"/>
        </w:rPr>
        <w:t>– Por el momento esta actividad no soporta la generación de PDF y envío por correo electrónico</w:t>
      </w:r>
      <w:r w:rsidRPr="00A32433">
        <w:rPr>
          <w:sz w:val="20"/>
          <w:szCs w:val="20"/>
          <w:highlight w:val="darkGray"/>
          <w:lang w:val="es-MX"/>
        </w:rPr>
        <w:t>”</w:t>
      </w:r>
    </w:p>
    <w:p w:rsidR="000E35BE" w:rsidRPr="009C400B" w:rsidRDefault="000430C5" w:rsidP="009C400B">
      <w:pPr>
        <w:numPr>
          <w:ilvl w:val="4"/>
          <w:numId w:val="25"/>
        </w:numPr>
        <w:ind w:left="3686" w:hanging="992"/>
        <w:rPr>
          <w:sz w:val="20"/>
          <w:szCs w:val="20"/>
          <w:highlight w:val="darkGray"/>
          <w:lang w:val="es-MX"/>
        </w:rPr>
      </w:pPr>
      <w:r w:rsidRPr="000430C5">
        <w:rPr>
          <w:sz w:val="20"/>
          <w:szCs w:val="20"/>
          <w:highlight w:val="darkGray"/>
          <w:lang w:val="es-MX"/>
        </w:rPr>
        <w:t xml:space="preserve">El sistema continúa en </w:t>
      </w:r>
      <w:r w:rsidRPr="009C400B">
        <w:rPr>
          <w:sz w:val="20"/>
          <w:szCs w:val="20"/>
          <w:highlight w:val="darkGray"/>
          <w:lang w:val="es-MX"/>
        </w:rPr>
        <w:t xml:space="preserve">el </w:t>
      </w:r>
      <w:hyperlink w:anchor="Fin" w:history="1">
        <w:r w:rsidR="009C400B" w:rsidRPr="009C400B">
          <w:rPr>
            <w:rStyle w:val="Hipervnculo"/>
            <w:b/>
            <w:sz w:val="20"/>
            <w:szCs w:val="20"/>
            <w:highlight w:val="darkGray"/>
            <w:lang w:val="es-MX"/>
          </w:rPr>
          <w:t>paso 11</w:t>
        </w:r>
      </w:hyperlink>
      <w:r w:rsidR="009C400B" w:rsidRPr="009C400B">
        <w:rPr>
          <w:sz w:val="20"/>
          <w:szCs w:val="20"/>
          <w:highlight w:val="darkGray"/>
          <w:lang w:val="es-MX"/>
        </w:rPr>
        <w:t xml:space="preserve"> del flujo básico</w:t>
      </w:r>
      <w:r w:rsidRPr="009C400B">
        <w:rPr>
          <w:sz w:val="20"/>
          <w:szCs w:val="20"/>
          <w:highlight w:val="darkGray"/>
          <w:lang w:val="es-MX"/>
        </w:rPr>
        <w:t>.</w:t>
      </w:r>
    </w:p>
    <w:p w:rsidR="005F6840" w:rsidRPr="005F6840" w:rsidRDefault="005F6840" w:rsidP="005F4401">
      <w:pPr>
        <w:numPr>
          <w:ilvl w:val="1"/>
          <w:numId w:val="25"/>
        </w:numPr>
        <w:ind w:left="993" w:hanging="567"/>
        <w:rPr>
          <w:lang w:val="es-MX"/>
        </w:rPr>
      </w:pPr>
      <w:r>
        <w:rPr>
          <w:sz w:val="20"/>
          <w:lang w:val="es-MX"/>
        </w:rPr>
        <w:t xml:space="preserve">Si &lt;el parámetro </w:t>
      </w:r>
      <w:r w:rsidRPr="005032F7">
        <w:rPr>
          <w:sz w:val="20"/>
          <w:lang w:val="es-MX"/>
        </w:rPr>
        <w:t xml:space="preserve">de configuración indica que </w:t>
      </w:r>
      <w:r>
        <w:rPr>
          <w:sz w:val="20"/>
          <w:lang w:val="es-MX"/>
        </w:rPr>
        <w:t xml:space="preserve">no </w:t>
      </w:r>
      <w:r w:rsidRPr="005032F7">
        <w:rPr>
          <w:sz w:val="20"/>
          <w:lang w:val="es-MX"/>
        </w:rPr>
        <w:t xml:space="preserve">se </w:t>
      </w:r>
      <w:r>
        <w:rPr>
          <w:sz w:val="20"/>
          <w:lang w:val="es-MX"/>
        </w:rPr>
        <w:t>tiene activado el Cambio Automático de Producto</w:t>
      </w:r>
      <w:r w:rsidRPr="005032F7">
        <w:rPr>
          <w:sz w:val="20"/>
          <w:lang w:val="es-MX"/>
        </w:rPr>
        <w:t xml:space="preserve"> (Cambio</w:t>
      </w:r>
      <w:r>
        <w:rPr>
          <w:sz w:val="20"/>
          <w:lang w:val="es-MX"/>
        </w:rPr>
        <w:t xml:space="preserve">Automatico = 0) de acuerdo con la regla de negocio </w:t>
      </w:r>
      <w:hyperlink r:id="rId171" w:anchor="RNGEN171" w:history="1">
        <w:r w:rsidRPr="00737BF0">
          <w:rPr>
            <w:rStyle w:val="Hipervnculo"/>
            <w:rFonts w:cs="Arial"/>
            <w:b/>
            <w:sz w:val="20"/>
            <w:szCs w:val="20"/>
          </w:rPr>
          <w:t>RNGEN171 Información en Sesión</w:t>
        </w:r>
      </w:hyperlink>
      <w:r w:rsidRPr="005032F7">
        <w:rPr>
          <w:sz w:val="20"/>
          <w:lang w:val="es-MX"/>
        </w:rPr>
        <w:t>&gt;</w:t>
      </w:r>
    </w:p>
    <w:p w:rsidR="007B250C" w:rsidRPr="00DD54F4" w:rsidRDefault="006966DE" w:rsidP="0054570C">
      <w:pPr>
        <w:numPr>
          <w:ilvl w:val="2"/>
          <w:numId w:val="35"/>
        </w:numPr>
        <w:ind w:left="1843" w:hanging="850"/>
        <w:rPr>
          <w:sz w:val="20"/>
          <w:szCs w:val="20"/>
          <w:lang w:val="es-MX"/>
        </w:rPr>
      </w:pPr>
      <w:r w:rsidRPr="006966DE">
        <w:rPr>
          <w:sz w:val="20"/>
          <w:szCs w:val="20"/>
          <w:lang w:val="es-MX"/>
        </w:rPr>
        <w:t xml:space="preserve">El sistema continúa con el flujo alterno opcional </w:t>
      </w:r>
      <w:bookmarkStart w:id="356" w:name="AO02_r"/>
      <w:r w:rsidR="00973D1C">
        <w:rPr>
          <w:b/>
          <w:sz w:val="20"/>
          <w:szCs w:val="20"/>
          <w:lang w:val="es-MX"/>
        </w:rPr>
        <w:fldChar w:fldCharType="begin"/>
      </w:r>
      <w:r w:rsidR="007770CB">
        <w:rPr>
          <w:b/>
          <w:sz w:val="20"/>
          <w:szCs w:val="20"/>
          <w:lang w:val="es-MX"/>
        </w:rPr>
        <w:instrText>HYPERLINK  \l "_AO02_Cambiar_Por"</w:instrText>
      </w:r>
      <w:r w:rsidR="00973D1C">
        <w:rPr>
          <w:b/>
          <w:sz w:val="20"/>
          <w:szCs w:val="20"/>
          <w:lang w:val="es-MX"/>
        </w:rPr>
        <w:fldChar w:fldCharType="separate"/>
      </w:r>
      <w:r w:rsidRPr="00B62729">
        <w:rPr>
          <w:rStyle w:val="Hipervnculo"/>
          <w:b/>
          <w:sz w:val="20"/>
          <w:szCs w:val="20"/>
          <w:lang w:val="es-MX"/>
        </w:rPr>
        <w:t>AO0</w:t>
      </w:r>
      <w:r w:rsidR="00A813CB">
        <w:rPr>
          <w:rStyle w:val="Hipervnculo"/>
          <w:b/>
          <w:sz w:val="20"/>
          <w:szCs w:val="20"/>
          <w:lang w:val="es-MX"/>
        </w:rPr>
        <w:t>2</w:t>
      </w:r>
      <w:r w:rsidRPr="00B62729">
        <w:rPr>
          <w:rStyle w:val="Hipervnculo"/>
          <w:b/>
          <w:sz w:val="20"/>
          <w:szCs w:val="20"/>
          <w:lang w:val="es-MX"/>
        </w:rPr>
        <w:t xml:space="preserve"> Cambiar Por</w:t>
      </w:r>
      <w:r w:rsidR="00973D1C">
        <w:rPr>
          <w:b/>
          <w:sz w:val="20"/>
          <w:szCs w:val="20"/>
          <w:lang w:val="es-MX"/>
        </w:rPr>
        <w:fldChar w:fldCharType="end"/>
      </w:r>
      <w:bookmarkEnd w:id="356"/>
    </w:p>
    <w:p w:rsidR="003A27CA" w:rsidRPr="007C3E41" w:rsidRDefault="003A27CA" w:rsidP="005F4401">
      <w:pPr>
        <w:numPr>
          <w:ilvl w:val="0"/>
          <w:numId w:val="25"/>
        </w:numPr>
        <w:ind w:left="426" w:hanging="426"/>
        <w:rPr>
          <w:b/>
          <w:lang w:val="es-MX"/>
        </w:rPr>
      </w:pPr>
      <w:r>
        <w:rPr>
          <w:sz w:val="20"/>
          <w:lang w:val="es-MX"/>
        </w:rPr>
        <w:t xml:space="preserve">Si &lt;el actor selecciona la opción </w:t>
      </w:r>
      <w:r w:rsidRPr="00545270">
        <w:rPr>
          <w:b/>
          <w:sz w:val="20"/>
          <w:lang w:val="es-MX"/>
        </w:rPr>
        <w:t>Regresar</w:t>
      </w:r>
      <w:r>
        <w:rPr>
          <w:sz w:val="20"/>
          <w:lang w:val="es-MX"/>
        </w:rPr>
        <w:t>&gt;</w:t>
      </w:r>
    </w:p>
    <w:p w:rsidR="003A27CA" w:rsidRPr="0031380F" w:rsidRDefault="003A27CA" w:rsidP="005F4401">
      <w:pPr>
        <w:numPr>
          <w:ilvl w:val="1"/>
          <w:numId w:val="25"/>
        </w:numPr>
        <w:ind w:left="993" w:hanging="567"/>
        <w:rPr>
          <w:b/>
          <w:lang w:val="es-MX"/>
        </w:rPr>
      </w:pPr>
      <w:r>
        <w:rPr>
          <w:sz w:val="20"/>
          <w:lang w:val="es-MX"/>
        </w:rPr>
        <w:t xml:space="preserve">El sistema continúa con el flujo alterno </w:t>
      </w:r>
      <w:r w:rsidR="00CA4EC9">
        <w:rPr>
          <w:sz w:val="20"/>
          <w:lang w:val="es-MX"/>
        </w:rPr>
        <w:t>general</w:t>
      </w:r>
      <w:r>
        <w:rPr>
          <w:sz w:val="20"/>
          <w:lang w:val="es-MX"/>
        </w:rPr>
        <w:t xml:space="preserve"> </w:t>
      </w:r>
      <w:bookmarkStart w:id="357" w:name="AG02_r"/>
      <w:r w:rsidR="00973D1C">
        <w:fldChar w:fldCharType="begin"/>
      </w:r>
      <w:r w:rsidR="00CA4EC9">
        <w:instrText>HYPERLINK  \l "_AG02_Regresar_General"</w:instrText>
      </w:r>
      <w:r w:rsidR="00973D1C">
        <w:fldChar w:fldCharType="separate"/>
      </w:r>
      <w:r w:rsidRPr="00893A42">
        <w:rPr>
          <w:rStyle w:val="Hipervnculo"/>
          <w:b/>
          <w:sz w:val="20"/>
          <w:lang w:val="es-MX"/>
        </w:rPr>
        <w:t>AG0</w:t>
      </w:r>
      <w:r w:rsidR="00FF119B">
        <w:rPr>
          <w:rStyle w:val="Hipervnculo"/>
          <w:b/>
          <w:sz w:val="20"/>
          <w:lang w:val="es-MX"/>
        </w:rPr>
        <w:t>2</w:t>
      </w:r>
      <w:r w:rsidRPr="00893A42">
        <w:rPr>
          <w:rStyle w:val="Hipervnculo"/>
          <w:b/>
          <w:sz w:val="20"/>
          <w:lang w:val="es-MX"/>
        </w:rPr>
        <w:t xml:space="preserve"> Regresa</w:t>
      </w:r>
      <w:r>
        <w:rPr>
          <w:rStyle w:val="Hipervnculo"/>
          <w:b/>
          <w:sz w:val="20"/>
          <w:lang w:val="es-MX"/>
        </w:rPr>
        <w:t>r General</w:t>
      </w:r>
      <w:r w:rsidR="00973D1C">
        <w:fldChar w:fldCharType="end"/>
      </w:r>
      <w:bookmarkEnd w:id="357"/>
    </w:p>
    <w:p w:rsidR="004949A8" w:rsidRDefault="004949A8" w:rsidP="00EA7172">
      <w:pPr>
        <w:jc w:val="both"/>
        <w:rPr>
          <w:lang w:val="es-MX"/>
        </w:rPr>
      </w:pPr>
    </w:p>
    <w:bookmarkStart w:id="358" w:name="_AO02_Cambiar_Por"/>
    <w:bookmarkStart w:id="359" w:name="AO02"/>
    <w:bookmarkEnd w:id="358"/>
    <w:bookmarkEnd w:id="359"/>
    <w:p w:rsidR="00CD4014" w:rsidRPr="00CE2495" w:rsidRDefault="00973D1C" w:rsidP="00CE2495">
      <w:pPr>
        <w:pStyle w:val="Ttulo3"/>
        <w:numPr>
          <w:ilvl w:val="3"/>
          <w:numId w:val="8"/>
        </w:numPr>
        <w:ind w:left="1134" w:hanging="1134"/>
        <w:jc w:val="both"/>
        <w:rPr>
          <w:bCs w:val="0"/>
        </w:rPr>
      </w:pPr>
      <w:r w:rsidRPr="00CE2495">
        <w:rPr>
          <w:bCs w:val="0"/>
        </w:rPr>
        <w:fldChar w:fldCharType="begin"/>
      </w:r>
      <w:r w:rsidR="00A813CB" w:rsidRPr="00CE2495">
        <w:rPr>
          <w:bCs w:val="0"/>
        </w:rPr>
        <w:instrText xml:space="preserve"> HYPERLINK  \l "AO02_r" </w:instrText>
      </w:r>
      <w:r w:rsidRPr="00CE2495">
        <w:rPr>
          <w:bCs w:val="0"/>
        </w:rPr>
        <w:fldChar w:fldCharType="separate"/>
      </w:r>
      <w:bookmarkStart w:id="360" w:name="_Toc453846218"/>
      <w:r w:rsidR="00CD4014" w:rsidRPr="00CE2495">
        <w:rPr>
          <w:rStyle w:val="Hipervnculo"/>
          <w:bCs w:val="0"/>
        </w:rPr>
        <w:t>AO0</w:t>
      </w:r>
      <w:r w:rsidR="007770CB" w:rsidRPr="00CE2495">
        <w:rPr>
          <w:rStyle w:val="Hipervnculo"/>
          <w:bCs w:val="0"/>
        </w:rPr>
        <w:t>2</w:t>
      </w:r>
      <w:r w:rsidR="00CD4014" w:rsidRPr="00CE2495">
        <w:rPr>
          <w:rStyle w:val="Hipervnculo"/>
          <w:bCs w:val="0"/>
        </w:rPr>
        <w:t xml:space="preserve"> Cambiar Por</w:t>
      </w:r>
      <w:bookmarkEnd w:id="360"/>
      <w:r w:rsidRPr="00CE2495">
        <w:rPr>
          <w:bCs w:val="0"/>
        </w:rPr>
        <w:fldChar w:fldCharType="end"/>
      </w:r>
    </w:p>
    <w:p w:rsidR="00CD4014" w:rsidRPr="003C3DFA" w:rsidRDefault="00CD4014" w:rsidP="00CD4014">
      <w:pPr>
        <w:pStyle w:val="Prrafodelista"/>
        <w:ind w:left="432"/>
        <w:jc w:val="both"/>
        <w:rPr>
          <w:rFonts w:cs="Arial"/>
          <w:sz w:val="20"/>
          <w:szCs w:val="20"/>
          <w:highlight w:val="yellow"/>
        </w:rPr>
      </w:pPr>
      <w:r w:rsidRPr="003C3DFA">
        <w:rPr>
          <w:rFonts w:cs="Arial"/>
          <w:sz w:val="20"/>
          <w:szCs w:val="20"/>
          <w:highlight w:val="yellow"/>
        </w:rPr>
        <w:t xml:space="preserve"> </w:t>
      </w:r>
    </w:p>
    <w:p w:rsidR="00CD4014" w:rsidRDefault="00CD4014" w:rsidP="00195DCB">
      <w:pPr>
        <w:numPr>
          <w:ilvl w:val="0"/>
          <w:numId w:val="20"/>
        </w:numPr>
        <w:ind w:left="426" w:hanging="426"/>
        <w:rPr>
          <w:lang w:val="es-MX"/>
        </w:rPr>
      </w:pPr>
      <w:r>
        <w:rPr>
          <w:sz w:val="20"/>
          <w:lang w:val="es-MX"/>
        </w:rPr>
        <w:t xml:space="preserve">El caso de uso incluye la funcionalidad del caso de uso </w:t>
      </w:r>
      <w:hyperlink r:id="rId172" w:history="1">
        <w:r>
          <w:rPr>
            <w:rStyle w:val="Hipervnculo"/>
            <w:b/>
            <w:sz w:val="20"/>
            <w:lang w:val="es-MX"/>
          </w:rPr>
          <w:t>Administrar Transacción – CUROLGEN05</w:t>
        </w:r>
      </w:hyperlink>
    </w:p>
    <w:p w:rsidR="00CD4014" w:rsidRDefault="00CD4014" w:rsidP="00195DCB">
      <w:pPr>
        <w:pStyle w:val="Prrafodelista"/>
        <w:numPr>
          <w:ilvl w:val="0"/>
          <w:numId w:val="21"/>
        </w:numPr>
        <w:rPr>
          <w:vanish/>
          <w:sz w:val="20"/>
          <w:lang w:val="es-MX"/>
        </w:rPr>
      </w:pPr>
    </w:p>
    <w:p w:rsidR="00CD4014" w:rsidRDefault="00CD4014" w:rsidP="00195DCB">
      <w:pPr>
        <w:pStyle w:val="Prrafodelista"/>
        <w:numPr>
          <w:ilvl w:val="1"/>
          <w:numId w:val="21"/>
        </w:numPr>
        <w:ind w:left="851"/>
        <w:rPr>
          <w:lang w:val="es-MX"/>
        </w:rPr>
      </w:pPr>
      <w:r>
        <w:rPr>
          <w:sz w:val="20"/>
          <w:lang w:val="es-MX"/>
        </w:rPr>
        <w:t>El sistema envía como parámetro la siguiente información:</w:t>
      </w:r>
    </w:p>
    <w:p w:rsidR="00CD4014" w:rsidRPr="00B60493" w:rsidRDefault="00CD4014" w:rsidP="00195DCB">
      <w:pPr>
        <w:pStyle w:val="Prrafodelista"/>
        <w:numPr>
          <w:ilvl w:val="2"/>
          <w:numId w:val="21"/>
        </w:numPr>
        <w:ind w:left="1560" w:hanging="709"/>
        <w:rPr>
          <w:lang w:val="es-MX"/>
        </w:rPr>
      </w:pPr>
      <w:r w:rsidRPr="00B60493">
        <w:rPr>
          <w:sz w:val="20"/>
          <w:lang w:val="es-MX"/>
        </w:rPr>
        <w:t>ActualizarGenerarTransaccion</w:t>
      </w:r>
    </w:p>
    <w:p w:rsidR="00054AE3" w:rsidRPr="00B60493" w:rsidRDefault="00054AE3" w:rsidP="00195DCB">
      <w:pPr>
        <w:pStyle w:val="Prrafodelista"/>
        <w:numPr>
          <w:ilvl w:val="3"/>
          <w:numId w:val="21"/>
        </w:numPr>
        <w:ind w:left="2410" w:hanging="850"/>
        <w:rPr>
          <w:lang w:val="es-MX"/>
        </w:rPr>
      </w:pPr>
      <w:r w:rsidRPr="00B60493">
        <w:rPr>
          <w:sz w:val="20"/>
          <w:szCs w:val="20"/>
          <w:lang w:val="es-MX"/>
        </w:rPr>
        <w:t xml:space="preserve">ModuloMovDetalle </w:t>
      </w:r>
      <w:r w:rsidRPr="00B60493">
        <w:rPr>
          <w:sz w:val="20"/>
          <w:lang w:val="es-MX"/>
        </w:rPr>
        <w:t xml:space="preserve">de acuerdo con la regla de negocio </w:t>
      </w:r>
      <w:hyperlink r:id="rId173" w:anchor="RNGEN171" w:history="1">
        <w:r w:rsidRPr="00B60493">
          <w:rPr>
            <w:rStyle w:val="Hipervnculo"/>
            <w:rFonts w:cs="Arial"/>
            <w:b/>
            <w:sz w:val="20"/>
            <w:szCs w:val="20"/>
          </w:rPr>
          <w:t>RNGEN171 Información en Sesión</w:t>
        </w:r>
      </w:hyperlink>
    </w:p>
    <w:p w:rsidR="00CD4014" w:rsidRPr="00B60493" w:rsidRDefault="00CD4014" w:rsidP="00195DCB">
      <w:pPr>
        <w:pStyle w:val="Prrafodelista"/>
        <w:numPr>
          <w:ilvl w:val="3"/>
          <w:numId w:val="21"/>
        </w:numPr>
        <w:ind w:left="2410" w:hanging="850"/>
        <w:rPr>
          <w:lang w:val="es-MX"/>
        </w:rPr>
      </w:pPr>
      <w:r w:rsidRPr="00B60493">
        <w:rPr>
          <w:sz w:val="20"/>
          <w:lang w:val="es-MX"/>
        </w:rPr>
        <w:t xml:space="preserve">DiaClave de acuerdo con la regla de negocio </w:t>
      </w:r>
      <w:hyperlink r:id="rId174" w:anchor="RNGEN171" w:history="1">
        <w:r w:rsidRPr="00B60493">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rPr>
          <w:rStyle w:val="Hipervnculo"/>
        </w:rPr>
      </w:pPr>
      <w:r w:rsidRPr="00B60493">
        <w:rPr>
          <w:sz w:val="20"/>
          <w:lang w:val="es-MX"/>
        </w:rPr>
        <w:t>ClienteClave</w:t>
      </w:r>
      <w:r>
        <w:rPr>
          <w:sz w:val="20"/>
          <w:lang w:val="es-MX"/>
        </w:rPr>
        <w:t xml:space="preserve"> de acuerdo con la regla de negocio </w:t>
      </w:r>
      <w:hyperlink r:id="rId175" w:anchor="RNGEN171" w:history="1">
        <w:r>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pPr>
      <w:r>
        <w:rPr>
          <w:sz w:val="20"/>
          <w:lang w:val="es-MX"/>
        </w:rPr>
        <w:t xml:space="preserve">Tipo de acuerdo con la regla de negocio </w:t>
      </w:r>
      <w:hyperlink r:id="rId176" w:anchor="RNGEN315" w:history="1">
        <w:r>
          <w:rPr>
            <w:rStyle w:val="Hipervnculo"/>
            <w:rFonts w:cs="Arial"/>
            <w:b/>
            <w:sz w:val="20"/>
            <w:szCs w:val="20"/>
          </w:rPr>
          <w:t>RNGEN315 Transacciones de Tipo Cambio de Producto</w:t>
        </w:r>
      </w:hyperlink>
    </w:p>
    <w:p w:rsidR="00CD4014" w:rsidRPr="002D2103" w:rsidRDefault="00CD4014" w:rsidP="00195DCB">
      <w:pPr>
        <w:pStyle w:val="Prrafodelista"/>
        <w:numPr>
          <w:ilvl w:val="3"/>
          <w:numId w:val="21"/>
        </w:numPr>
        <w:ind w:left="2410" w:hanging="850"/>
        <w:rPr>
          <w:lang w:val="es-MX"/>
        </w:rPr>
      </w:pPr>
      <w:r w:rsidRPr="002D2103">
        <w:rPr>
          <w:sz w:val="20"/>
        </w:rPr>
        <w:t xml:space="preserve">TipoMovimiento de acuerdo con la regla de negocio </w:t>
      </w:r>
      <w:hyperlink r:id="rId177" w:anchor="RNGEN326" w:history="1">
        <w:r w:rsidRPr="002D2103">
          <w:rPr>
            <w:rStyle w:val="Hipervnculo"/>
            <w:b/>
            <w:sz w:val="20"/>
          </w:rPr>
          <w:t>RNGEN326 Tipo Movimiento de Salida</w:t>
        </w:r>
      </w:hyperlink>
    </w:p>
    <w:p w:rsidR="00CD4014" w:rsidRDefault="00CD4014" w:rsidP="00195DCB">
      <w:pPr>
        <w:pStyle w:val="Prrafodelista"/>
        <w:numPr>
          <w:ilvl w:val="3"/>
          <w:numId w:val="21"/>
        </w:numPr>
        <w:ind w:left="2410" w:hanging="850"/>
        <w:rPr>
          <w:lang w:val="es-MX"/>
        </w:rPr>
      </w:pPr>
      <w:r>
        <w:rPr>
          <w:sz w:val="20"/>
          <w:lang w:val="es-MX"/>
        </w:rPr>
        <w:t xml:space="preserve">UsuarioID de acuerdo con la regla de negocio </w:t>
      </w:r>
      <w:hyperlink r:id="rId178" w:anchor="RNGEN171" w:history="1">
        <w:r>
          <w:rPr>
            <w:rStyle w:val="Hipervnculo"/>
            <w:rFonts w:cs="Arial"/>
            <w:b/>
            <w:sz w:val="20"/>
            <w:szCs w:val="20"/>
          </w:rPr>
          <w:t>RNGEN171 Información en Sesión</w:t>
        </w:r>
      </w:hyperlink>
    </w:p>
    <w:p w:rsidR="00CD4014" w:rsidRDefault="00CD4014" w:rsidP="00195DCB">
      <w:pPr>
        <w:pStyle w:val="Prrafodelista"/>
        <w:numPr>
          <w:ilvl w:val="1"/>
          <w:numId w:val="21"/>
        </w:numPr>
        <w:ind w:left="851"/>
        <w:rPr>
          <w:lang w:val="es-MX"/>
        </w:rPr>
      </w:pPr>
      <w:r>
        <w:rPr>
          <w:sz w:val="20"/>
          <w:lang w:val="es-MX"/>
        </w:rPr>
        <w:t xml:space="preserve">El sistema recibe </w:t>
      </w:r>
      <w:r w:rsidR="009A0A95">
        <w:rPr>
          <w:sz w:val="20"/>
          <w:lang w:val="es-MX"/>
        </w:rPr>
        <w:t xml:space="preserve">como parámetro </w:t>
      </w:r>
      <w:r>
        <w:rPr>
          <w:sz w:val="20"/>
          <w:lang w:val="es-MX"/>
        </w:rPr>
        <w:t>la siguiente información</w:t>
      </w:r>
      <w:r w:rsidR="00882C21">
        <w:rPr>
          <w:sz w:val="20"/>
          <w:lang w:val="es-MX"/>
        </w:rPr>
        <w:t>:</w:t>
      </w:r>
    </w:p>
    <w:p w:rsidR="00CD4014" w:rsidRDefault="00CD4014" w:rsidP="00195DCB">
      <w:pPr>
        <w:pStyle w:val="Prrafodelista"/>
        <w:numPr>
          <w:ilvl w:val="2"/>
          <w:numId w:val="21"/>
        </w:numPr>
        <w:ind w:left="1560" w:hanging="709"/>
        <w:rPr>
          <w:rFonts w:cs="Arial"/>
          <w:sz w:val="20"/>
          <w:szCs w:val="20"/>
        </w:rPr>
      </w:pPr>
      <w:r>
        <w:rPr>
          <w:sz w:val="20"/>
          <w:lang w:val="es-MX"/>
        </w:rPr>
        <w:t>TransProd</w:t>
      </w:r>
    </w:p>
    <w:p w:rsidR="00CD4014" w:rsidRPr="000C14DD" w:rsidRDefault="00CD4014" w:rsidP="00195DCB">
      <w:pPr>
        <w:numPr>
          <w:ilvl w:val="0"/>
          <w:numId w:val="20"/>
        </w:numPr>
        <w:ind w:left="426" w:hanging="426"/>
        <w:rPr>
          <w:lang w:val="es-MX"/>
        </w:rPr>
      </w:pPr>
      <w:r w:rsidRPr="000C14DD">
        <w:rPr>
          <w:sz w:val="20"/>
          <w:lang w:val="es-MX"/>
        </w:rPr>
        <w:t xml:space="preserve">El sistema </w:t>
      </w:r>
      <w:r w:rsidR="009A0A95" w:rsidRPr="000C14DD">
        <w:rPr>
          <w:sz w:val="20"/>
          <w:lang w:val="es-MX"/>
        </w:rPr>
        <w:t>registra en sesión</w:t>
      </w:r>
      <w:r w:rsidRPr="000C14DD">
        <w:rPr>
          <w:sz w:val="20"/>
          <w:lang w:val="es-MX"/>
        </w:rPr>
        <w:t xml:space="preserve"> la información del objeto </w:t>
      </w:r>
      <w:r w:rsidR="009A0A95" w:rsidRPr="000C14DD">
        <w:rPr>
          <w:sz w:val="20"/>
          <w:lang w:val="es-MX"/>
        </w:rPr>
        <w:t>recibido</w:t>
      </w:r>
      <w:r w:rsidRPr="000C14DD">
        <w:rPr>
          <w:sz w:val="20"/>
          <w:lang w:val="es-MX"/>
        </w:rPr>
        <w:t>:</w:t>
      </w:r>
    </w:p>
    <w:p w:rsidR="00CD4014" w:rsidRPr="000C14DD" w:rsidRDefault="00CD4014" w:rsidP="00195DCB">
      <w:pPr>
        <w:pStyle w:val="Prrafodelista"/>
        <w:numPr>
          <w:ilvl w:val="0"/>
          <w:numId w:val="21"/>
        </w:numPr>
        <w:rPr>
          <w:vanish/>
          <w:sz w:val="20"/>
          <w:lang w:val="es-MX"/>
        </w:rPr>
      </w:pPr>
    </w:p>
    <w:p w:rsidR="00CD4014" w:rsidRPr="000C14DD" w:rsidRDefault="00CD4014" w:rsidP="00195DCB">
      <w:pPr>
        <w:pStyle w:val="Prrafodelista"/>
        <w:numPr>
          <w:ilvl w:val="1"/>
          <w:numId w:val="21"/>
        </w:numPr>
        <w:ind w:left="851"/>
        <w:rPr>
          <w:lang w:val="es-MX"/>
        </w:rPr>
      </w:pPr>
      <w:r w:rsidRPr="000C14DD">
        <w:rPr>
          <w:sz w:val="20"/>
          <w:lang w:val="es-MX"/>
        </w:rPr>
        <w:t>TransProd</w:t>
      </w:r>
      <w:r w:rsidR="009A0A95" w:rsidRPr="000C14DD">
        <w:rPr>
          <w:sz w:val="20"/>
          <w:lang w:val="es-MX"/>
        </w:rPr>
        <w:t>Salida</w:t>
      </w:r>
    </w:p>
    <w:p w:rsidR="002D2103" w:rsidRDefault="002D2103" w:rsidP="00195DCB">
      <w:pPr>
        <w:numPr>
          <w:ilvl w:val="0"/>
          <w:numId w:val="21"/>
        </w:numPr>
        <w:rPr>
          <w:rFonts w:cs="Arial"/>
          <w:sz w:val="20"/>
          <w:szCs w:val="20"/>
        </w:rPr>
      </w:pPr>
      <w:r>
        <w:rPr>
          <w:rFonts w:cs="Arial"/>
          <w:sz w:val="20"/>
          <w:szCs w:val="20"/>
        </w:rPr>
        <w:t>El sistema presenta y solicita la siguiente información:</w:t>
      </w:r>
    </w:p>
    <w:p w:rsidR="002D2103" w:rsidRDefault="00E43B50" w:rsidP="00195DCB">
      <w:pPr>
        <w:numPr>
          <w:ilvl w:val="1"/>
          <w:numId w:val="21"/>
        </w:numPr>
        <w:rPr>
          <w:lang w:val="es-MX"/>
        </w:rPr>
      </w:pPr>
      <w:bookmarkStart w:id="361" w:name="paso3_1_AO02"/>
      <w:r>
        <w:rPr>
          <w:rFonts w:cs="Arial"/>
          <w:sz w:val="20"/>
          <w:szCs w:val="20"/>
        </w:rPr>
        <w:t>Cambiar Por</w:t>
      </w:r>
      <w:r w:rsidR="002D2103">
        <w:rPr>
          <w:rFonts w:cs="Arial"/>
          <w:sz w:val="20"/>
          <w:szCs w:val="20"/>
        </w:rPr>
        <w:t xml:space="preserve"> (Clave</w:t>
      </w:r>
      <w:r w:rsidR="002D2103">
        <w:rPr>
          <w:sz w:val="20"/>
          <w:lang w:val="es-MX"/>
        </w:rPr>
        <w:t xml:space="preserve"> del Producto / ID del Producto / Código de Barras / Descripción) (*)</w:t>
      </w:r>
    </w:p>
    <w:bookmarkEnd w:id="361"/>
    <w:p w:rsidR="002D2103" w:rsidRDefault="002D2103" w:rsidP="00195DCB">
      <w:pPr>
        <w:numPr>
          <w:ilvl w:val="1"/>
          <w:numId w:val="21"/>
        </w:numPr>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1"/>
          <w:numId w:val="21"/>
        </w:numPr>
        <w:rPr>
          <w:lang w:val="es-MX"/>
        </w:rPr>
      </w:pPr>
      <w:r>
        <w:rPr>
          <w:sz w:val="20"/>
          <w:lang w:val="es-MX"/>
        </w:rPr>
        <w:t>Cantidad (*)</w:t>
      </w:r>
    </w:p>
    <w:p w:rsidR="002D2103" w:rsidRDefault="002D2103" w:rsidP="00195DCB">
      <w:pPr>
        <w:numPr>
          <w:ilvl w:val="0"/>
          <w:numId w:val="21"/>
        </w:numPr>
        <w:rPr>
          <w:sz w:val="20"/>
          <w:szCs w:val="20"/>
          <w:lang w:val="es-MX"/>
        </w:rPr>
      </w:pPr>
      <w:r>
        <w:rPr>
          <w:sz w:val="20"/>
          <w:szCs w:val="20"/>
          <w:lang w:val="es-MX"/>
        </w:rPr>
        <w:t>El sistema registra en sesión la siguiente información:</w:t>
      </w:r>
    </w:p>
    <w:p w:rsidR="002D2103" w:rsidRDefault="002D2103" w:rsidP="00195DCB">
      <w:pPr>
        <w:numPr>
          <w:ilvl w:val="1"/>
          <w:numId w:val="21"/>
        </w:numPr>
        <w:rPr>
          <w:sz w:val="20"/>
          <w:szCs w:val="20"/>
          <w:lang w:val="es-MX"/>
        </w:rPr>
      </w:pPr>
      <w:r>
        <w:rPr>
          <w:sz w:val="20"/>
          <w:szCs w:val="20"/>
          <w:lang w:val="es-MX"/>
        </w:rPr>
        <w:t>ImporteTotalProducto</w:t>
      </w:r>
      <w:r w:rsidR="00E43B50">
        <w:rPr>
          <w:sz w:val="20"/>
          <w:szCs w:val="20"/>
          <w:lang w:val="es-MX"/>
        </w:rPr>
        <w:t>Entregado</w:t>
      </w:r>
      <w:r>
        <w:rPr>
          <w:sz w:val="20"/>
          <w:szCs w:val="20"/>
          <w:lang w:val="es-MX"/>
        </w:rPr>
        <w:t xml:space="preserve"> de acuerdo con la regla de negocio </w:t>
      </w:r>
      <w:hyperlink r:id="rId179" w:anchor="RNGEN041" w:history="1">
        <w:r>
          <w:rPr>
            <w:rStyle w:val="Hipervnculo"/>
            <w:b/>
            <w:sz w:val="20"/>
            <w:szCs w:val="20"/>
            <w:lang w:val="es-MX"/>
          </w:rPr>
          <w:t>RNGEN041 Valor por Defecto Cero</w:t>
        </w:r>
      </w:hyperlink>
    </w:p>
    <w:p w:rsidR="002D2103" w:rsidRDefault="002D2103" w:rsidP="00195DCB">
      <w:pPr>
        <w:numPr>
          <w:ilvl w:val="0"/>
          <w:numId w:val="21"/>
        </w:numPr>
        <w:rPr>
          <w:lang w:val="es-MX"/>
        </w:rPr>
      </w:pPr>
      <w:r>
        <w:rPr>
          <w:sz w:val="20"/>
          <w:lang w:val="es-MX"/>
        </w:rPr>
        <w:t>Para cada producto agregado por el usuario</w:t>
      </w:r>
    </w:p>
    <w:p w:rsidR="002D2103" w:rsidRDefault="002D2103" w:rsidP="00195DCB">
      <w:pPr>
        <w:numPr>
          <w:ilvl w:val="1"/>
          <w:numId w:val="21"/>
        </w:numPr>
        <w:rPr>
          <w:lang w:val="es-MX"/>
        </w:rPr>
      </w:pPr>
      <w:r>
        <w:rPr>
          <w:sz w:val="20"/>
          <w:lang w:val="es-MX"/>
        </w:rPr>
        <w:t>Si &lt;el actor proporciona Clave del Producto / ID del Producto / Código de Barras / Descripción&gt;</w:t>
      </w:r>
    </w:p>
    <w:p w:rsidR="002D2103" w:rsidRDefault="002D2103" w:rsidP="00195DCB">
      <w:pPr>
        <w:numPr>
          <w:ilvl w:val="2"/>
          <w:numId w:val="21"/>
        </w:numPr>
        <w:ind w:left="1560" w:hanging="709"/>
        <w:rPr>
          <w:lang w:val="es-MX"/>
        </w:rPr>
      </w:pPr>
      <w:bookmarkStart w:id="362" w:name="paso5_1_1_AO02"/>
      <w:r>
        <w:rPr>
          <w:sz w:val="20"/>
          <w:lang w:val="es-MX"/>
        </w:rPr>
        <w:t xml:space="preserve">El sistema valida la información proporcionada por el actor de acuerdo con la validación </w:t>
      </w:r>
      <w:hyperlink r:id="rId180" w:anchor="VA01" w:history="1">
        <w:r>
          <w:rPr>
            <w:rStyle w:val="Hipervnculo"/>
            <w:b/>
            <w:sz w:val="20"/>
            <w:lang w:val="es-MX"/>
          </w:rPr>
          <w:t>VA01 Validar Coincidencias en Información de Producto</w:t>
        </w:r>
      </w:hyperlink>
      <w:bookmarkEnd w:id="362"/>
    </w:p>
    <w:p w:rsidR="002D2103" w:rsidRDefault="002D2103" w:rsidP="00195DCB">
      <w:pPr>
        <w:numPr>
          <w:ilvl w:val="2"/>
          <w:numId w:val="21"/>
        </w:numPr>
        <w:ind w:left="1560" w:hanging="709"/>
        <w:rPr>
          <w:lang w:val="es-MX"/>
        </w:rPr>
      </w:pPr>
      <w:r>
        <w:rPr>
          <w:sz w:val="20"/>
          <w:lang w:val="es-MX"/>
        </w:rPr>
        <w:t xml:space="preserve">El caso de uso incluye la funcionalidad del caso de uso </w:t>
      </w:r>
      <w:hyperlink r:id="rId181" w:history="1">
        <w:r>
          <w:rPr>
            <w:rStyle w:val="Hipervnculo"/>
            <w:b/>
            <w:sz w:val="20"/>
            <w:lang w:val="es-MX"/>
          </w:rPr>
          <w:t>Consultar Características del Producto – CUROLGEN10</w:t>
        </w:r>
      </w:hyperlink>
    </w:p>
    <w:p w:rsidR="002D2103" w:rsidRDefault="002D2103" w:rsidP="00195DCB">
      <w:pPr>
        <w:numPr>
          <w:ilvl w:val="3"/>
          <w:numId w:val="21"/>
        </w:numPr>
        <w:ind w:left="2410" w:hanging="850"/>
        <w:rPr>
          <w:lang w:val="es-MX"/>
        </w:rPr>
      </w:pPr>
      <w:r>
        <w:rPr>
          <w:sz w:val="20"/>
          <w:lang w:val="es-MX"/>
        </w:rPr>
        <w:t>El sistema envía como parámetro la siguiente información:</w:t>
      </w:r>
    </w:p>
    <w:p w:rsidR="002D2103" w:rsidRDefault="002D2103" w:rsidP="00195DCB">
      <w:pPr>
        <w:numPr>
          <w:ilvl w:val="4"/>
          <w:numId w:val="21"/>
        </w:numPr>
        <w:ind w:left="3402" w:hanging="992"/>
        <w:rPr>
          <w:lang w:val="es-MX"/>
        </w:rPr>
      </w:pPr>
      <w:r>
        <w:rPr>
          <w:sz w:val="20"/>
          <w:lang w:val="es-MX"/>
        </w:rPr>
        <w:t>ObtenerUnidadesProducto</w:t>
      </w:r>
    </w:p>
    <w:p w:rsidR="002D2103" w:rsidRDefault="002D2103" w:rsidP="00195DCB">
      <w:pPr>
        <w:numPr>
          <w:ilvl w:val="5"/>
          <w:numId w:val="21"/>
        </w:numPr>
        <w:ind w:left="4536" w:hanging="1134"/>
        <w:rPr>
          <w:b/>
          <w:lang w:val="es-MX"/>
        </w:rPr>
      </w:pPr>
      <w:r>
        <w:rPr>
          <w:b/>
          <w:sz w:val="20"/>
          <w:lang w:val="es-MX"/>
        </w:rPr>
        <w:t>Productos</w:t>
      </w:r>
      <w:r w:rsidR="009F3094">
        <w:rPr>
          <w:b/>
          <w:sz w:val="20"/>
          <w:lang w:val="es-MX"/>
        </w:rPr>
        <w:t>Salida</w:t>
      </w:r>
    </w:p>
    <w:p w:rsidR="002D2103" w:rsidRDefault="002D2103" w:rsidP="00195DCB">
      <w:pPr>
        <w:numPr>
          <w:ilvl w:val="6"/>
          <w:numId w:val="21"/>
        </w:numPr>
        <w:ind w:left="5954" w:hanging="1418"/>
        <w:rPr>
          <w:lang w:val="es-MX"/>
        </w:rPr>
      </w:pPr>
      <w:r>
        <w:rPr>
          <w:sz w:val="20"/>
          <w:lang w:val="es-MX"/>
        </w:rPr>
        <w:t>ProductoClave</w:t>
      </w:r>
    </w:p>
    <w:p w:rsidR="002D2103" w:rsidRDefault="00131F82" w:rsidP="00195DCB">
      <w:pPr>
        <w:numPr>
          <w:ilvl w:val="6"/>
          <w:numId w:val="21"/>
        </w:numPr>
        <w:ind w:left="5954" w:hanging="1418"/>
        <w:rPr>
          <w:lang w:val="es-MX"/>
        </w:rPr>
      </w:pPr>
      <w:r>
        <w:rPr>
          <w:sz w:val="20"/>
          <w:lang w:val="es-MX"/>
        </w:rPr>
        <w:t>PrecioClave</w:t>
      </w:r>
    </w:p>
    <w:p w:rsidR="002D2103" w:rsidRDefault="002D2103" w:rsidP="00195DCB">
      <w:pPr>
        <w:numPr>
          <w:ilvl w:val="3"/>
          <w:numId w:val="21"/>
        </w:numPr>
        <w:ind w:left="2410" w:hanging="850"/>
        <w:rPr>
          <w:lang w:val="es-MX"/>
        </w:rPr>
      </w:pPr>
      <w:r>
        <w:rPr>
          <w:sz w:val="20"/>
          <w:lang w:val="es-MX"/>
        </w:rPr>
        <w:t>El sistema recibe como parámetro la siguiente información:</w:t>
      </w:r>
    </w:p>
    <w:p w:rsidR="002D2103" w:rsidRDefault="002D2103" w:rsidP="00195DCB">
      <w:pPr>
        <w:numPr>
          <w:ilvl w:val="4"/>
          <w:numId w:val="21"/>
        </w:numPr>
        <w:ind w:left="3402" w:hanging="992"/>
        <w:rPr>
          <w:lang w:val="es-MX"/>
        </w:rPr>
      </w:pPr>
      <w:r>
        <w:rPr>
          <w:sz w:val="20"/>
          <w:lang w:val="es-MX"/>
        </w:rPr>
        <w:t>ListaTiposUnidades</w:t>
      </w:r>
    </w:p>
    <w:p w:rsidR="002D2103" w:rsidRDefault="002D2103" w:rsidP="00195DCB">
      <w:pPr>
        <w:numPr>
          <w:ilvl w:val="2"/>
          <w:numId w:val="21"/>
        </w:numPr>
        <w:ind w:left="1560" w:hanging="709"/>
        <w:rPr>
          <w:lang w:val="es-MX"/>
        </w:rPr>
      </w:pPr>
      <w:r>
        <w:rPr>
          <w:sz w:val="20"/>
          <w:lang w:val="es-MX"/>
        </w:rPr>
        <w:t xml:space="preserve">El sistema valida las Unidades relacionadas al producto de acuerdo con la validación </w:t>
      </w:r>
      <w:hyperlink r:id="rId182" w:anchor="VA02" w:history="1">
        <w:r>
          <w:rPr>
            <w:rStyle w:val="Hipervnculo"/>
            <w:b/>
            <w:sz w:val="20"/>
            <w:lang w:val="es-MX"/>
          </w:rPr>
          <w:t>VA02 Validar Unidades de Producto</w:t>
        </w:r>
      </w:hyperlink>
    </w:p>
    <w:p w:rsidR="002D2103" w:rsidRDefault="002D2103" w:rsidP="00195DCB">
      <w:pPr>
        <w:numPr>
          <w:ilvl w:val="2"/>
          <w:numId w:val="21"/>
        </w:numPr>
        <w:ind w:left="1560" w:hanging="709"/>
        <w:rPr>
          <w:lang w:val="es-MX"/>
        </w:rPr>
      </w:pPr>
      <w:r>
        <w:rPr>
          <w:sz w:val="20"/>
          <w:lang w:val="es-MX"/>
        </w:rPr>
        <w:t xml:space="preserve">El actor proporciona la siguiente información de acuerdo con la regla de negocio </w:t>
      </w:r>
      <w:hyperlink r:id="rId183" w:anchor="RNROLMOV132" w:history="1">
        <w:r>
          <w:rPr>
            <w:rStyle w:val="Hipervnculo"/>
            <w:b/>
            <w:sz w:val="20"/>
            <w:szCs w:val="20"/>
          </w:rPr>
          <w:t>RNROLMOV132 Posicionar en la Cantidad del Producto Seleccionado</w:t>
        </w:r>
      </w:hyperlink>
      <w:r>
        <w:rPr>
          <w:sz w:val="20"/>
          <w:lang w:val="es-MX"/>
        </w:rPr>
        <w:t>:</w:t>
      </w:r>
    </w:p>
    <w:p w:rsidR="002D2103" w:rsidRDefault="002D2103" w:rsidP="00195DCB">
      <w:pPr>
        <w:numPr>
          <w:ilvl w:val="3"/>
          <w:numId w:val="21"/>
        </w:numPr>
        <w:ind w:left="2410" w:hanging="850"/>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2"/>
          <w:numId w:val="21"/>
        </w:numPr>
        <w:ind w:left="1560" w:hanging="709"/>
        <w:rPr>
          <w:sz w:val="20"/>
          <w:szCs w:val="20"/>
          <w:lang w:val="es-MX"/>
        </w:rPr>
      </w:pPr>
      <w:bookmarkStart w:id="363" w:name="paso6_1_5_AO02"/>
      <w:bookmarkStart w:id="364" w:name="paso5_1_5_AO02"/>
      <w:r>
        <w:rPr>
          <w:sz w:val="20"/>
          <w:szCs w:val="20"/>
          <w:lang w:val="es-MX"/>
        </w:rPr>
        <w:t>El actor proporciona la siguiente información:</w:t>
      </w:r>
    </w:p>
    <w:bookmarkEnd w:id="363"/>
    <w:bookmarkEnd w:id="364"/>
    <w:p w:rsidR="002D2103" w:rsidRDefault="002D2103" w:rsidP="00195DCB">
      <w:pPr>
        <w:numPr>
          <w:ilvl w:val="3"/>
          <w:numId w:val="21"/>
        </w:numPr>
        <w:ind w:left="2410" w:hanging="850"/>
        <w:rPr>
          <w:sz w:val="20"/>
          <w:szCs w:val="20"/>
          <w:lang w:val="es-MX"/>
        </w:rPr>
      </w:pPr>
      <w:r>
        <w:rPr>
          <w:sz w:val="20"/>
          <w:lang w:val="es-MX"/>
        </w:rPr>
        <w:lastRenderedPageBreak/>
        <w:t>Cantidad</w:t>
      </w:r>
      <w:r>
        <w:rPr>
          <w:sz w:val="20"/>
          <w:szCs w:val="20"/>
          <w:lang w:val="es-MX"/>
        </w:rPr>
        <w:t xml:space="preserve"> (*)</w:t>
      </w:r>
    </w:p>
    <w:p w:rsidR="002D2103" w:rsidRDefault="002D2103" w:rsidP="00195DCB">
      <w:pPr>
        <w:numPr>
          <w:ilvl w:val="2"/>
          <w:numId w:val="21"/>
        </w:numPr>
        <w:ind w:left="1560" w:hanging="709"/>
        <w:rPr>
          <w:lang w:val="es-MX"/>
        </w:rPr>
      </w:pPr>
      <w:bookmarkStart w:id="365" w:name="paso6_1_6_AO02"/>
      <w:bookmarkStart w:id="366" w:name="paso5_1_6_AO02"/>
      <w:r>
        <w:rPr>
          <w:sz w:val="20"/>
          <w:lang w:val="es-MX"/>
        </w:rPr>
        <w:t xml:space="preserve">Si &lt;el actor proporciona la Cantidad&gt; y si &lt;el actor selecciona la opción </w:t>
      </w:r>
      <w:r w:rsidR="00BA1FFB">
        <w:rPr>
          <w:b/>
          <w:sz w:val="20"/>
          <w:lang w:val="es-MX"/>
        </w:rPr>
        <w:t>Agregar</w:t>
      </w:r>
      <w:r>
        <w:rPr>
          <w:sz w:val="20"/>
          <w:lang w:val="es-MX"/>
        </w:rPr>
        <w:t>&gt;</w:t>
      </w:r>
    </w:p>
    <w:bookmarkEnd w:id="365"/>
    <w:bookmarkEnd w:id="366"/>
    <w:p w:rsidR="002D2103" w:rsidRDefault="002D2103" w:rsidP="00195DCB">
      <w:pPr>
        <w:numPr>
          <w:ilvl w:val="3"/>
          <w:numId w:val="21"/>
        </w:numPr>
        <w:ind w:left="2410" w:hanging="850"/>
        <w:rPr>
          <w:sz w:val="20"/>
          <w:szCs w:val="20"/>
          <w:lang w:val="es-MX"/>
        </w:rPr>
      </w:pPr>
      <w:r>
        <w:rPr>
          <w:sz w:val="20"/>
          <w:szCs w:val="20"/>
          <w:lang w:val="es-MX"/>
        </w:rPr>
        <w:t xml:space="preserve">El sistema valida la cantidad proporcionada por el usuario de acuerdo con la validación  </w:t>
      </w:r>
      <w:hyperlink r:id="rId184" w:anchor="VA03" w:history="1">
        <w:r>
          <w:rPr>
            <w:rStyle w:val="Hipervnculo"/>
            <w:b/>
            <w:sz w:val="20"/>
            <w:szCs w:val="20"/>
            <w:lang w:val="es-MX"/>
          </w:rPr>
          <w:t>VA03 Validar Cantidad Proporcionada</w:t>
        </w:r>
      </w:hyperlink>
    </w:p>
    <w:p w:rsidR="002D2103" w:rsidRDefault="002D2103" w:rsidP="00195DCB">
      <w:pPr>
        <w:numPr>
          <w:ilvl w:val="3"/>
          <w:numId w:val="21"/>
        </w:numPr>
        <w:ind w:left="2410" w:hanging="850"/>
        <w:rPr>
          <w:lang w:val="es-MX"/>
        </w:rPr>
      </w:pPr>
      <w:r w:rsidRPr="0073025E">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A5078C">
        <w:rPr>
          <w:b/>
          <w:sz w:val="20"/>
          <w:lang w:val="es-MX"/>
        </w:rPr>
        <w:t>Salida</w:t>
      </w:r>
    </w:p>
    <w:p w:rsidR="002D2103" w:rsidRDefault="002D2103" w:rsidP="00195DCB">
      <w:pPr>
        <w:numPr>
          <w:ilvl w:val="5"/>
          <w:numId w:val="21"/>
        </w:numPr>
        <w:ind w:left="4536" w:hanging="1134"/>
        <w:rPr>
          <w:lang w:val="es-MX"/>
        </w:rPr>
      </w:pPr>
      <w:r>
        <w:rPr>
          <w:sz w:val="20"/>
          <w:lang w:val="es-MX"/>
        </w:rPr>
        <w:t>Unidad</w:t>
      </w:r>
    </w:p>
    <w:p w:rsidR="002D2103" w:rsidRDefault="002D2103" w:rsidP="00195DCB">
      <w:pPr>
        <w:numPr>
          <w:ilvl w:val="5"/>
          <w:numId w:val="21"/>
        </w:numPr>
        <w:ind w:left="4536" w:hanging="1134"/>
        <w:rPr>
          <w:lang w:val="es-MX"/>
        </w:rPr>
      </w:pPr>
      <w:r>
        <w:rPr>
          <w:sz w:val="20"/>
          <w:lang w:val="es-MX"/>
        </w:rPr>
        <w:t>Cantidad</w:t>
      </w:r>
      <w:r w:rsidR="00F75BA4">
        <w:rPr>
          <w:sz w:val="20"/>
          <w:lang w:val="es-MX"/>
        </w:rPr>
        <w:t xml:space="preserve"> </w:t>
      </w:r>
      <w:r w:rsidR="00F75BA4" w:rsidRPr="00F75BA4">
        <w:rPr>
          <w:sz w:val="20"/>
        </w:rPr>
        <w:t>de acuerdo con la regla de negocio</w:t>
      </w:r>
      <w:r w:rsidR="00F75BA4" w:rsidRPr="00F75BA4">
        <w:rPr>
          <w:color w:val="0000FF"/>
          <w:sz w:val="20"/>
          <w:u w:val="single"/>
        </w:rPr>
        <w:t xml:space="preserve"> </w:t>
      </w:r>
      <w:hyperlink r:id="rId185" w:anchor="RNADMESC026" w:history="1">
        <w:r w:rsidR="00F75BA4" w:rsidRPr="00F75BA4">
          <w:rPr>
            <w:b/>
            <w:color w:val="0000FF"/>
            <w:sz w:val="20"/>
            <w:u w:val="single"/>
          </w:rPr>
          <w:t>RNADMESC026 Configuración de Decimales para un Producto</w:t>
        </w:r>
      </w:hyperlink>
    </w:p>
    <w:p w:rsidR="002D2103" w:rsidRDefault="002D2103" w:rsidP="00195DCB">
      <w:pPr>
        <w:numPr>
          <w:ilvl w:val="3"/>
          <w:numId w:val="21"/>
        </w:numPr>
        <w:ind w:left="2410" w:hanging="850"/>
        <w:rPr>
          <w:sz w:val="20"/>
          <w:lang w:val="es-MX"/>
        </w:rPr>
      </w:pPr>
      <w:r w:rsidRPr="0073025E">
        <w:rPr>
          <w:sz w:val="20"/>
          <w:szCs w:val="20"/>
          <w:lang w:val="es-MX"/>
        </w:rPr>
        <w:t>El</w:t>
      </w:r>
      <w:r>
        <w:rPr>
          <w:sz w:val="20"/>
          <w:lang w:val="es-MX"/>
        </w:rPr>
        <w:t xml:space="preserve"> sistema obtiene la siguiente información del objeto Productos</w:t>
      </w:r>
      <w:r w:rsidR="009F3094">
        <w:rPr>
          <w:sz w:val="20"/>
          <w:lang w:val="es-MX"/>
        </w:rPr>
        <w:t>Salida</w:t>
      </w:r>
      <w:r>
        <w:rPr>
          <w:sz w:val="20"/>
          <w:lang w:val="es-MX"/>
        </w:rPr>
        <w:t xml:space="preserve"> para el producto actual:</w:t>
      </w:r>
    </w:p>
    <w:p w:rsidR="002D2103" w:rsidRPr="00054AE3" w:rsidRDefault="002D2103" w:rsidP="00195DCB">
      <w:pPr>
        <w:numPr>
          <w:ilvl w:val="4"/>
          <w:numId w:val="21"/>
        </w:numPr>
        <w:ind w:left="3402" w:hanging="992"/>
        <w:rPr>
          <w:b/>
          <w:sz w:val="20"/>
          <w:lang w:val="es-MX"/>
        </w:rPr>
      </w:pPr>
      <w:r w:rsidRPr="00054AE3">
        <w:rPr>
          <w:b/>
          <w:sz w:val="20"/>
          <w:lang w:val="es-MX"/>
        </w:rPr>
        <w:t>Productos</w:t>
      </w:r>
      <w:r w:rsidR="009F3094" w:rsidRPr="00054AE3">
        <w:rPr>
          <w:b/>
          <w:sz w:val="20"/>
          <w:lang w:val="es-MX"/>
        </w:rPr>
        <w:t>Salida</w:t>
      </w:r>
    </w:p>
    <w:p w:rsidR="002D2103" w:rsidRPr="00054AE3" w:rsidRDefault="002D2103" w:rsidP="00195DCB">
      <w:pPr>
        <w:numPr>
          <w:ilvl w:val="5"/>
          <w:numId w:val="21"/>
        </w:numPr>
        <w:ind w:left="4536" w:hanging="1134"/>
        <w:rPr>
          <w:sz w:val="20"/>
          <w:lang w:val="es-MX"/>
        </w:rPr>
      </w:pPr>
      <w:r w:rsidRPr="00054AE3">
        <w:rPr>
          <w:sz w:val="20"/>
          <w:lang w:val="es-MX"/>
        </w:rPr>
        <w:t>ProductoClave</w:t>
      </w:r>
    </w:p>
    <w:p w:rsidR="002D2103" w:rsidRPr="00054AE3" w:rsidRDefault="002D2103" w:rsidP="00195DCB">
      <w:pPr>
        <w:numPr>
          <w:ilvl w:val="5"/>
          <w:numId w:val="21"/>
        </w:numPr>
        <w:ind w:left="4536" w:hanging="1134"/>
        <w:rPr>
          <w:sz w:val="20"/>
          <w:lang w:val="es-MX"/>
        </w:rPr>
      </w:pPr>
      <w:r w:rsidRPr="00054AE3">
        <w:rPr>
          <w:sz w:val="20"/>
          <w:lang w:val="es-MX"/>
        </w:rPr>
        <w:t>Descripcion</w:t>
      </w:r>
    </w:p>
    <w:p w:rsidR="00FA264C" w:rsidRPr="00054AE3" w:rsidRDefault="00FA264C" w:rsidP="00195DCB">
      <w:pPr>
        <w:numPr>
          <w:ilvl w:val="5"/>
          <w:numId w:val="21"/>
        </w:numPr>
        <w:ind w:left="4536" w:hanging="1134"/>
        <w:rPr>
          <w:sz w:val="20"/>
          <w:lang w:val="es-MX"/>
        </w:rPr>
      </w:pPr>
      <w:r w:rsidRPr="00054AE3">
        <w:rPr>
          <w:sz w:val="20"/>
          <w:szCs w:val="20"/>
        </w:rPr>
        <w:t>DecimalProducto</w:t>
      </w:r>
    </w:p>
    <w:p w:rsidR="002D2103" w:rsidRPr="00054AE3" w:rsidRDefault="002D2103" w:rsidP="00195DCB">
      <w:pPr>
        <w:numPr>
          <w:ilvl w:val="5"/>
          <w:numId w:val="21"/>
        </w:numPr>
        <w:ind w:left="4536" w:hanging="1134"/>
        <w:rPr>
          <w:sz w:val="20"/>
          <w:lang w:val="es-MX"/>
        </w:rPr>
      </w:pPr>
      <w:r w:rsidRPr="00054AE3">
        <w:rPr>
          <w:sz w:val="20"/>
          <w:lang w:val="es-MX"/>
        </w:rPr>
        <w:t>Unidad</w:t>
      </w:r>
    </w:p>
    <w:p w:rsidR="002D2103" w:rsidRPr="00054AE3" w:rsidRDefault="002D2103" w:rsidP="00195DCB">
      <w:pPr>
        <w:numPr>
          <w:ilvl w:val="5"/>
          <w:numId w:val="21"/>
        </w:numPr>
        <w:ind w:left="4536" w:hanging="1134"/>
        <w:rPr>
          <w:sz w:val="20"/>
          <w:lang w:val="es-MX"/>
        </w:rPr>
      </w:pPr>
      <w:r w:rsidRPr="00054AE3">
        <w:rPr>
          <w:sz w:val="20"/>
          <w:lang w:val="es-MX"/>
        </w:rPr>
        <w:t>Cantidad</w:t>
      </w:r>
    </w:p>
    <w:p w:rsidR="002D2103" w:rsidRDefault="002D2103" w:rsidP="00195DCB">
      <w:pPr>
        <w:numPr>
          <w:ilvl w:val="3"/>
          <w:numId w:val="21"/>
        </w:numPr>
        <w:ind w:left="2410" w:hanging="850"/>
        <w:rPr>
          <w:lang w:val="es-MX"/>
        </w:rPr>
      </w:pPr>
      <w:r>
        <w:rPr>
          <w:sz w:val="20"/>
          <w:lang w:val="es-MX"/>
        </w:rPr>
        <w:t xml:space="preserve">El caso de uso incluye la funcionalidad del caso de uso </w:t>
      </w:r>
      <w:hyperlink r:id="rId186" w:history="1">
        <w:r>
          <w:rPr>
            <w:rStyle w:val="Hipervnculo"/>
            <w:b/>
            <w:sz w:val="20"/>
            <w:lang w:val="es-MX"/>
          </w:rPr>
          <w:t>Determinar Lista de Precios – CUROLGEN04</w:t>
        </w:r>
      </w:hyperlink>
    </w:p>
    <w:p w:rsidR="002D2103" w:rsidRDefault="002D2103" w:rsidP="00195DCB">
      <w:pPr>
        <w:numPr>
          <w:ilvl w:val="4"/>
          <w:numId w:val="21"/>
        </w:numPr>
        <w:ind w:left="3402" w:hanging="992"/>
        <w:rPr>
          <w:lang w:val="es-MX"/>
        </w:rPr>
      </w:pPr>
      <w:r>
        <w:rPr>
          <w:sz w:val="20"/>
          <w:lang w:val="es-MX"/>
        </w:rPr>
        <w:t xml:space="preserve">El </w:t>
      </w:r>
      <w:r w:rsidRPr="00782E29">
        <w:rPr>
          <w:sz w:val="20"/>
          <w:lang w:val="es-MX"/>
        </w:rPr>
        <w:t>sistema</w:t>
      </w:r>
      <w:r>
        <w:rPr>
          <w:sz w:val="20"/>
          <w:lang w:val="es-MX"/>
        </w:rPr>
        <w:t xml:space="preserve"> envía como parámetro la siguiente información</w:t>
      </w:r>
    </w:p>
    <w:p w:rsidR="002D2103" w:rsidRDefault="002D2103" w:rsidP="00195DCB">
      <w:pPr>
        <w:numPr>
          <w:ilvl w:val="5"/>
          <w:numId w:val="21"/>
        </w:numPr>
        <w:ind w:left="4536" w:hanging="1134"/>
        <w:rPr>
          <w:lang w:val="es-MX"/>
        </w:rPr>
      </w:pPr>
      <w:r>
        <w:rPr>
          <w:sz w:val="20"/>
          <w:lang w:val="es-MX"/>
        </w:rPr>
        <w:t>ObtenerPrecio</w:t>
      </w:r>
    </w:p>
    <w:p w:rsidR="002D2103" w:rsidRDefault="002D2103" w:rsidP="00195DCB">
      <w:pPr>
        <w:numPr>
          <w:ilvl w:val="6"/>
          <w:numId w:val="21"/>
        </w:numPr>
        <w:ind w:left="5954" w:hanging="1418"/>
        <w:rPr>
          <w:sz w:val="20"/>
          <w:szCs w:val="20"/>
          <w:lang w:val="es-MX"/>
        </w:rPr>
      </w:pPr>
      <w:r>
        <w:rPr>
          <w:sz w:val="20"/>
          <w:szCs w:val="20"/>
          <w:lang w:val="es-MX"/>
        </w:rPr>
        <w:t xml:space="preserve">ListaPreciosPredeterminada de acuerdo con la regla de negocio </w:t>
      </w:r>
      <w:hyperlink r:id="rId187" w:anchor="RNGEN171" w:history="1">
        <w:r>
          <w:rPr>
            <w:rStyle w:val="Hipervnculo"/>
            <w:rFonts w:cs="Arial"/>
            <w:b/>
            <w:sz w:val="20"/>
            <w:szCs w:val="20"/>
          </w:rPr>
          <w:t>RNGEN171 Información en Sesión</w:t>
        </w:r>
      </w:hyperlink>
      <w:r w:rsidR="00882C21">
        <w:t xml:space="preserve"> </w:t>
      </w:r>
      <w:r w:rsidR="00882C21" w:rsidRPr="009A0A95">
        <w:rPr>
          <w:sz w:val="20"/>
        </w:rPr>
        <w:t>y</w:t>
      </w:r>
      <w:r w:rsidR="00882C21">
        <w:t xml:space="preserve"> </w:t>
      </w:r>
      <w:hyperlink r:id="rId188" w:anchor="RNROLMOV195" w:history="1">
        <w:r w:rsidR="009A0A95" w:rsidRPr="009A0A95">
          <w:rPr>
            <w:rStyle w:val="Hipervnculo"/>
            <w:b/>
            <w:sz w:val="20"/>
          </w:rPr>
          <w:t>RNROLMOV195 Información Contenida en el Objeto del Encabezado de la Transacción</w:t>
        </w:r>
      </w:hyperlink>
    </w:p>
    <w:p w:rsidR="002D2103" w:rsidRPr="00A20118" w:rsidRDefault="002D2103" w:rsidP="00195DCB">
      <w:pPr>
        <w:numPr>
          <w:ilvl w:val="6"/>
          <w:numId w:val="21"/>
        </w:numPr>
        <w:ind w:left="5954" w:hanging="1418"/>
        <w:rPr>
          <w:sz w:val="20"/>
          <w:szCs w:val="20"/>
          <w:lang w:val="es-MX"/>
        </w:rPr>
      </w:pPr>
      <w:r w:rsidRPr="00A20118">
        <w:rPr>
          <w:sz w:val="20"/>
          <w:szCs w:val="20"/>
          <w:lang w:val="es-MX"/>
        </w:rPr>
        <w:t>ProductoClave</w:t>
      </w:r>
    </w:p>
    <w:p w:rsidR="002D2103" w:rsidRPr="00A20118" w:rsidRDefault="002D2103" w:rsidP="00195DCB">
      <w:pPr>
        <w:numPr>
          <w:ilvl w:val="6"/>
          <w:numId w:val="21"/>
        </w:numPr>
        <w:ind w:left="5954" w:hanging="1418"/>
        <w:rPr>
          <w:sz w:val="20"/>
          <w:szCs w:val="20"/>
          <w:lang w:val="es-MX"/>
        </w:rPr>
      </w:pPr>
      <w:r w:rsidRPr="00A20118">
        <w:rPr>
          <w:sz w:val="20"/>
          <w:szCs w:val="20"/>
          <w:lang w:val="es-MX"/>
        </w:rPr>
        <w:t>PRUTipoUnidad</w:t>
      </w:r>
    </w:p>
    <w:p w:rsidR="002D2103" w:rsidRDefault="002D2103" w:rsidP="00195DCB">
      <w:pPr>
        <w:numPr>
          <w:ilvl w:val="4"/>
          <w:numId w:val="21"/>
        </w:numPr>
        <w:ind w:left="3402" w:hanging="992"/>
        <w:rPr>
          <w:lang w:val="es-MX"/>
        </w:rPr>
      </w:pPr>
      <w:r>
        <w:rPr>
          <w:sz w:val="20"/>
          <w:lang w:val="es-MX"/>
        </w:rPr>
        <w:t>El sistema recibe como parámetro la siguiente información:</w:t>
      </w:r>
    </w:p>
    <w:p w:rsidR="002D2103" w:rsidRDefault="002B0FF6" w:rsidP="00195DCB">
      <w:pPr>
        <w:numPr>
          <w:ilvl w:val="5"/>
          <w:numId w:val="21"/>
        </w:numPr>
        <w:ind w:left="4536" w:hanging="1134"/>
        <w:rPr>
          <w:lang w:val="es-MX"/>
        </w:rPr>
      </w:pPr>
      <w:r>
        <w:rPr>
          <w:sz w:val="20"/>
          <w:lang w:val="es-MX"/>
        </w:rPr>
        <w:t>PS_</w:t>
      </w:r>
      <w:r w:rsidR="002D2103">
        <w:rPr>
          <w:sz w:val="20"/>
          <w:lang w:val="es-MX"/>
        </w:rPr>
        <w:t>PrecioProductoVig</w:t>
      </w:r>
    </w:p>
    <w:p w:rsidR="002D2103" w:rsidRDefault="002D2103" w:rsidP="00195DCB">
      <w:pPr>
        <w:numPr>
          <w:ilvl w:val="3"/>
          <w:numId w:val="21"/>
        </w:numPr>
        <w:ind w:left="2410" w:hanging="850"/>
        <w:rPr>
          <w:sz w:val="20"/>
          <w:szCs w:val="20"/>
          <w:lang w:val="es-MX"/>
        </w:rPr>
      </w:pPr>
      <w:r>
        <w:rPr>
          <w:sz w:val="20"/>
          <w:szCs w:val="20"/>
          <w:lang w:val="es-MX"/>
        </w:rPr>
        <w:t>Si &lt;no se obtuvo un precio vigente para el producto (PrecioProductoVig = NULL)&gt;</w:t>
      </w:r>
    </w:p>
    <w:p w:rsidR="002D2103" w:rsidRDefault="002D2103"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presenta el mensaje </w:t>
      </w:r>
      <w:hyperlink r:id="rId189" w:anchor="E0897" w:history="1">
        <w:r w:rsidR="007C0548">
          <w:rPr>
            <w:rStyle w:val="Hipervnculo"/>
            <w:b/>
            <w:sz w:val="20"/>
            <w:szCs w:val="20"/>
            <w:lang w:val="es-MX"/>
          </w:rPr>
          <w:t>E0742</w:t>
        </w:r>
        <w:r>
          <w:rPr>
            <w:rStyle w:val="Hipervnculo"/>
            <w:b/>
            <w:sz w:val="20"/>
            <w:szCs w:val="20"/>
            <w:lang w:val="es-MX"/>
          </w:rPr>
          <w:t xml:space="preserve"> Producto y Unidad Sin Precio</w:t>
        </w:r>
      </w:hyperlink>
    </w:p>
    <w:p w:rsidR="002D2103" w:rsidRDefault="002D2103" w:rsidP="00195DCB">
      <w:pPr>
        <w:numPr>
          <w:ilvl w:val="4"/>
          <w:numId w:val="21"/>
        </w:numPr>
        <w:ind w:left="3402" w:hanging="992"/>
        <w:rPr>
          <w:sz w:val="20"/>
          <w:szCs w:val="20"/>
          <w:lang w:val="es-MX"/>
        </w:rPr>
      </w:pPr>
      <w:r>
        <w:rPr>
          <w:sz w:val="20"/>
          <w:szCs w:val="20"/>
          <w:lang w:val="es-MX"/>
        </w:rPr>
        <w:t xml:space="preserve">El sistema continúa en el </w:t>
      </w:r>
      <w:hyperlink w:anchor="paso4_1_AO02" w:history="1">
        <w:r w:rsidRPr="00A20118">
          <w:rPr>
            <w:rStyle w:val="Hipervnculo"/>
            <w:b/>
            <w:sz w:val="20"/>
            <w:lang w:eastAsia="en-US"/>
          </w:rPr>
          <w:t xml:space="preserve">paso </w:t>
        </w:r>
        <w:r w:rsidR="002B0FF6">
          <w:rPr>
            <w:rStyle w:val="Hipervnculo"/>
            <w:b/>
            <w:sz w:val="20"/>
            <w:lang w:eastAsia="en-US"/>
          </w:rPr>
          <w:t>3</w:t>
        </w:r>
        <w:r w:rsidRPr="00A20118">
          <w:rPr>
            <w:rStyle w:val="Hipervnculo"/>
            <w:b/>
            <w:sz w:val="20"/>
            <w:lang w:eastAsia="en-US"/>
          </w:rPr>
          <w:t>.1</w:t>
        </w:r>
      </w:hyperlink>
      <w:r>
        <w:rPr>
          <w:b/>
          <w:sz w:val="20"/>
          <w:szCs w:val="20"/>
          <w:lang w:val="es-MX"/>
        </w:rPr>
        <w:t xml:space="preserve"> </w:t>
      </w:r>
      <w:r>
        <w:rPr>
          <w:sz w:val="20"/>
          <w:szCs w:val="20"/>
          <w:lang w:val="es-MX"/>
        </w:rPr>
        <w:t xml:space="preserve">del flujo alterno opcional </w:t>
      </w:r>
      <w:hyperlink w:anchor="_AO02_Cambiar_Por" w:history="1">
        <w:r w:rsidRPr="00A20118">
          <w:rPr>
            <w:rStyle w:val="Hipervnculo"/>
            <w:b/>
            <w:sz w:val="20"/>
            <w:szCs w:val="20"/>
            <w:lang w:val="es-MX"/>
          </w:rPr>
          <w:t>A</w:t>
        </w:r>
        <w:r w:rsidR="00A20118" w:rsidRPr="00A20118">
          <w:rPr>
            <w:rStyle w:val="Hipervnculo"/>
            <w:b/>
            <w:sz w:val="20"/>
            <w:szCs w:val="20"/>
            <w:lang w:val="es-MX"/>
          </w:rPr>
          <w:t>O02</w:t>
        </w:r>
        <w:r w:rsidRPr="00A20118">
          <w:rPr>
            <w:rStyle w:val="Hipervnculo"/>
            <w:b/>
            <w:sz w:val="20"/>
            <w:szCs w:val="20"/>
            <w:lang w:val="es-MX"/>
          </w:rPr>
          <w:t xml:space="preserve"> </w:t>
        </w:r>
        <w:r w:rsidR="00A20118" w:rsidRPr="00A20118">
          <w:rPr>
            <w:rStyle w:val="Hipervnculo"/>
            <w:b/>
            <w:sz w:val="20"/>
            <w:szCs w:val="20"/>
            <w:lang w:val="es-MX"/>
          </w:rPr>
          <w:t>Cambiar Por</w:t>
        </w:r>
      </w:hyperlink>
    </w:p>
    <w:p w:rsidR="002D2103" w:rsidRDefault="002D2103" w:rsidP="00195DCB">
      <w:pPr>
        <w:numPr>
          <w:ilvl w:val="3"/>
          <w:numId w:val="21"/>
        </w:numPr>
        <w:ind w:left="2410" w:hanging="850"/>
        <w:rPr>
          <w:lang w:val="es-MX"/>
        </w:rPr>
      </w:pPr>
      <w:r>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9F3094">
        <w:rPr>
          <w:b/>
          <w:sz w:val="20"/>
          <w:lang w:val="es-MX"/>
        </w:rPr>
        <w:t>Salida</w:t>
      </w:r>
    </w:p>
    <w:p w:rsidR="002D2103" w:rsidRDefault="002D2103" w:rsidP="00195DCB">
      <w:pPr>
        <w:numPr>
          <w:ilvl w:val="5"/>
          <w:numId w:val="21"/>
        </w:numPr>
        <w:ind w:left="4536" w:hanging="1134"/>
        <w:rPr>
          <w:lang w:val="es-MX"/>
        </w:rPr>
      </w:pPr>
      <w:r>
        <w:rPr>
          <w:sz w:val="20"/>
          <w:lang w:val="es-MX"/>
        </w:rPr>
        <w:t>Precio</w:t>
      </w:r>
    </w:p>
    <w:p w:rsidR="00B60493" w:rsidRPr="00432460" w:rsidRDefault="00B60493" w:rsidP="00195DCB">
      <w:pPr>
        <w:numPr>
          <w:ilvl w:val="3"/>
          <w:numId w:val="21"/>
        </w:numPr>
        <w:ind w:left="2410" w:hanging="850"/>
        <w:rPr>
          <w:b/>
          <w:sz w:val="20"/>
          <w:lang w:val="es-MX"/>
        </w:rPr>
      </w:pPr>
      <w:r w:rsidRPr="00F45A16">
        <w:rPr>
          <w:sz w:val="20"/>
          <w:lang w:val="es-MX"/>
        </w:rPr>
        <w:t xml:space="preserve">El caso de uso incluye la funcionalidad del caso de uso </w:t>
      </w:r>
      <w:hyperlink r:id="rId190" w:history="1">
        <w:r w:rsidRPr="00F45A16">
          <w:rPr>
            <w:rStyle w:val="Hipervnculo"/>
            <w:b/>
            <w:sz w:val="20"/>
            <w:szCs w:val="20"/>
            <w:lang w:val="es-MX"/>
          </w:rPr>
          <w:t>Administrar Inventario Móvil – CUROLGEN13</w:t>
        </w:r>
      </w:hyperlink>
    </w:p>
    <w:p w:rsidR="00B60493" w:rsidRPr="00461A0D" w:rsidRDefault="00B60493" w:rsidP="00195DCB">
      <w:pPr>
        <w:numPr>
          <w:ilvl w:val="4"/>
          <w:numId w:val="21"/>
        </w:numPr>
        <w:ind w:left="3402" w:hanging="992"/>
        <w:rPr>
          <w:highlight w:val="lightGray"/>
          <w:lang w:val="es-MX"/>
        </w:rPr>
      </w:pPr>
      <w:r w:rsidRPr="00461A0D">
        <w:rPr>
          <w:sz w:val="20"/>
          <w:highlight w:val="lightGray"/>
          <w:lang w:val="es-MX"/>
        </w:rPr>
        <w:t>El sistema envía como parámetro la siguiente información:</w:t>
      </w:r>
    </w:p>
    <w:p w:rsidR="00B60493" w:rsidRPr="00563384" w:rsidRDefault="00B60493" w:rsidP="00195DCB">
      <w:pPr>
        <w:numPr>
          <w:ilvl w:val="5"/>
          <w:numId w:val="21"/>
        </w:numPr>
        <w:ind w:left="4536" w:hanging="1134"/>
        <w:rPr>
          <w:sz w:val="20"/>
          <w:highlight w:val="lightGray"/>
          <w:lang w:val="es-MX"/>
        </w:rPr>
      </w:pPr>
      <w:r w:rsidRPr="00563384">
        <w:rPr>
          <w:sz w:val="20"/>
          <w:szCs w:val="20"/>
          <w:highlight w:val="lightGray"/>
          <w:lang w:val="es-MX"/>
        </w:rPr>
        <w:t>ValidarExistencia</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ProductoClave = ProductoClave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TipoUnidad = Unidad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 = Cantidad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TipoMovimiento = 2</w:t>
      </w:r>
    </w:p>
    <w:p w:rsidR="00B60493" w:rsidRPr="00B60493" w:rsidRDefault="00B60493" w:rsidP="00195DCB">
      <w:pPr>
        <w:numPr>
          <w:ilvl w:val="6"/>
          <w:numId w:val="21"/>
        </w:numPr>
        <w:ind w:left="5954" w:hanging="1418"/>
        <w:rPr>
          <w:sz w:val="20"/>
          <w:szCs w:val="20"/>
          <w:lang w:val="es-MX"/>
        </w:rPr>
      </w:pPr>
      <w:r w:rsidRPr="00563384">
        <w:rPr>
          <w:sz w:val="20"/>
          <w:szCs w:val="20"/>
          <w:highlight w:val="lightGray"/>
          <w:lang w:val="es-MX"/>
        </w:rPr>
        <w:t>TipoTransProd</w:t>
      </w:r>
      <w:r w:rsidRPr="00B60493">
        <w:rPr>
          <w:sz w:val="20"/>
          <w:szCs w:val="20"/>
          <w:lang w:val="es-MX"/>
        </w:rPr>
        <w:t xml:space="preserve"> = 6</w:t>
      </w:r>
    </w:p>
    <w:p w:rsidR="00B60493" w:rsidRPr="00461A0D" w:rsidRDefault="00B60493" w:rsidP="00195DCB">
      <w:pPr>
        <w:numPr>
          <w:ilvl w:val="4"/>
          <w:numId w:val="21"/>
        </w:numPr>
        <w:ind w:left="3402" w:hanging="992"/>
        <w:rPr>
          <w:b/>
          <w:sz w:val="20"/>
          <w:highlight w:val="lightGray"/>
          <w:lang w:val="es-MX"/>
        </w:rPr>
      </w:pPr>
      <w:r w:rsidRPr="00461A0D">
        <w:rPr>
          <w:sz w:val="20"/>
          <w:highlight w:val="lightGray"/>
          <w:lang w:val="es-MX"/>
        </w:rPr>
        <w:t>El sistema recibe la siguiente información:</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OP_Verdadero/Falso</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OP_Cantidad</w:t>
      </w:r>
    </w:p>
    <w:p w:rsidR="00B60493" w:rsidRPr="00461A0D" w:rsidRDefault="00B60493" w:rsidP="00195DCB">
      <w:pPr>
        <w:numPr>
          <w:ilvl w:val="3"/>
          <w:numId w:val="21"/>
        </w:numPr>
        <w:ind w:left="2410" w:hanging="850"/>
        <w:rPr>
          <w:sz w:val="20"/>
          <w:szCs w:val="20"/>
          <w:highlight w:val="lightGray"/>
          <w:lang w:val="es-MX"/>
        </w:rPr>
      </w:pPr>
      <w:r w:rsidRPr="00461A0D">
        <w:rPr>
          <w:sz w:val="20"/>
          <w:szCs w:val="20"/>
          <w:highlight w:val="lightGray"/>
          <w:lang w:val="es-MX"/>
        </w:rPr>
        <w:t>Si &lt;no se tiene suficiente existencia disponible para entregar a cambio la cantidad de producto capturada (OP_Falso)&gt;</w:t>
      </w:r>
    </w:p>
    <w:p w:rsidR="00B60493" w:rsidRPr="00461A0D" w:rsidRDefault="00B60493" w:rsidP="00195DCB">
      <w:pPr>
        <w:numPr>
          <w:ilvl w:val="4"/>
          <w:numId w:val="21"/>
        </w:numPr>
        <w:ind w:left="3402" w:hanging="992"/>
        <w:rPr>
          <w:sz w:val="20"/>
          <w:szCs w:val="20"/>
          <w:highlight w:val="lightGray"/>
          <w:lang w:val="es-MX"/>
        </w:rPr>
      </w:pPr>
      <w:r w:rsidRPr="00461A0D">
        <w:rPr>
          <w:sz w:val="20"/>
          <w:szCs w:val="20"/>
          <w:highlight w:val="lightGray"/>
          <w:lang w:val="es-MX"/>
        </w:rPr>
        <w:t>El sistema presenta la siguiente información:</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lastRenderedPageBreak/>
        <w:t xml:space="preserve">Cantidad = </w:t>
      </w:r>
      <w:r w:rsidRPr="00461A0D">
        <w:rPr>
          <w:sz w:val="20"/>
          <w:szCs w:val="20"/>
          <w:highlight w:val="lightGray"/>
        </w:rPr>
        <w:t xml:space="preserve">OP_Cantidad </w:t>
      </w:r>
      <w:r w:rsidRPr="00461A0D">
        <w:rPr>
          <w:rFonts w:cs="Arial"/>
          <w:sz w:val="20"/>
          <w:szCs w:val="20"/>
          <w:highlight w:val="lightGray"/>
        </w:rPr>
        <w:t xml:space="preserve">(formatear la cantidad de acuerdo al número de decimales configurado para el producto &lt;Producto.DecimalProducto&gt;, </w:t>
      </w:r>
      <w:r w:rsidRPr="00461A0D">
        <w:rPr>
          <w:sz w:val="20"/>
          <w:highlight w:val="lightGray"/>
          <w:lang w:eastAsia="en-US"/>
        </w:rPr>
        <w:t>posicionar el cursor dentro del combo de selección de cantidad de producto</w:t>
      </w:r>
      <w:r w:rsidRPr="00461A0D">
        <w:rPr>
          <w:rFonts w:cs="Arial"/>
          <w:sz w:val="20"/>
          <w:szCs w:val="20"/>
          <w:highlight w:val="lightGray"/>
        </w:rPr>
        <w:t>)</w:t>
      </w:r>
    </w:p>
    <w:p w:rsidR="00B60493" w:rsidRPr="00461A0D" w:rsidRDefault="00B60493" w:rsidP="00195DCB">
      <w:pPr>
        <w:numPr>
          <w:ilvl w:val="4"/>
          <w:numId w:val="21"/>
        </w:numPr>
        <w:ind w:left="3402" w:hanging="992"/>
        <w:rPr>
          <w:sz w:val="20"/>
          <w:szCs w:val="20"/>
          <w:highlight w:val="lightGray"/>
          <w:lang w:val="es-MX"/>
        </w:rPr>
      </w:pPr>
      <w:r w:rsidRPr="00461A0D">
        <w:rPr>
          <w:sz w:val="20"/>
          <w:szCs w:val="20"/>
          <w:highlight w:val="lightGray"/>
          <w:lang w:val="es-MX"/>
        </w:rPr>
        <w:t xml:space="preserve">El sistema </w:t>
      </w:r>
      <w:r w:rsidRPr="00B60493">
        <w:rPr>
          <w:sz w:val="20"/>
          <w:szCs w:val="20"/>
          <w:highlight w:val="lightGray"/>
          <w:lang w:val="es-MX"/>
        </w:rPr>
        <w:t xml:space="preserve">continúa en el </w:t>
      </w:r>
      <w:hyperlink w:anchor="paso5_1_6_AO02" w:history="1">
        <w:r w:rsidRPr="00B60493">
          <w:rPr>
            <w:rStyle w:val="Hipervnculo"/>
            <w:b/>
            <w:sz w:val="20"/>
            <w:szCs w:val="20"/>
            <w:highlight w:val="lightGray"/>
            <w:lang w:val="es-MX"/>
          </w:rPr>
          <w:t>paso 5.1.6</w:t>
        </w:r>
      </w:hyperlink>
      <w:r w:rsidRPr="00B60493">
        <w:rPr>
          <w:sz w:val="20"/>
          <w:szCs w:val="20"/>
          <w:highlight w:val="lightGray"/>
          <w:lang w:val="es-MX"/>
        </w:rPr>
        <w:t xml:space="preserve"> del flujo alterno opcional </w:t>
      </w:r>
      <w:hyperlink w:anchor="_AO02_Cambiar_Por" w:history="1">
        <w:r w:rsidRPr="00B60493">
          <w:rPr>
            <w:rStyle w:val="Hipervnculo"/>
            <w:b/>
            <w:sz w:val="20"/>
            <w:szCs w:val="20"/>
            <w:highlight w:val="lightGray"/>
            <w:lang w:val="es-MX"/>
          </w:rPr>
          <w:t>AO02 Cambiar Por</w:t>
        </w:r>
      </w:hyperlink>
    </w:p>
    <w:p w:rsidR="00B60493" w:rsidRPr="00563384" w:rsidRDefault="00B60493" w:rsidP="00195DCB">
      <w:pPr>
        <w:numPr>
          <w:ilvl w:val="3"/>
          <w:numId w:val="21"/>
        </w:numPr>
        <w:ind w:left="2410" w:hanging="850"/>
        <w:rPr>
          <w:sz w:val="20"/>
          <w:szCs w:val="20"/>
          <w:highlight w:val="lightGray"/>
          <w:lang w:val="es-MX"/>
        </w:rPr>
      </w:pPr>
      <w:r w:rsidRPr="00563384">
        <w:rPr>
          <w:sz w:val="20"/>
          <w:szCs w:val="20"/>
          <w:highlight w:val="lightGray"/>
          <w:lang w:val="es-MX"/>
        </w:rPr>
        <w:t>El sistema obtiene la siguiente información del objeto Productos para el producto actual:</w:t>
      </w:r>
    </w:p>
    <w:p w:rsidR="00B60493" w:rsidRPr="00563384" w:rsidRDefault="00B60493" w:rsidP="00195DCB">
      <w:pPr>
        <w:numPr>
          <w:ilvl w:val="4"/>
          <w:numId w:val="21"/>
        </w:numPr>
        <w:ind w:left="3402" w:hanging="992"/>
        <w:rPr>
          <w:b/>
          <w:sz w:val="20"/>
          <w:highlight w:val="lightGray"/>
          <w:lang w:val="es-MX"/>
        </w:rPr>
      </w:pPr>
      <w:r w:rsidRPr="00563384">
        <w:rPr>
          <w:b/>
          <w:sz w:val="20"/>
          <w:highlight w:val="lightGray"/>
          <w:lang w:val="es-MX"/>
        </w:rPr>
        <w:t>Productos</w:t>
      </w:r>
      <w:r w:rsidR="00563384">
        <w:rPr>
          <w:b/>
          <w:sz w:val="20"/>
          <w:highlight w:val="lightGray"/>
          <w:lang w:val="es-MX"/>
        </w:rPr>
        <w:t>Salida</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ProductoClave</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Descripcion</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DecimalProducto</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Unidad</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Cantidad</w:t>
      </w:r>
    </w:p>
    <w:p w:rsidR="00B60493" w:rsidRPr="00563384" w:rsidRDefault="00B60493" w:rsidP="00195DCB">
      <w:pPr>
        <w:numPr>
          <w:ilvl w:val="5"/>
          <w:numId w:val="21"/>
        </w:numPr>
        <w:ind w:left="4536" w:hanging="1134"/>
        <w:rPr>
          <w:b/>
          <w:sz w:val="20"/>
          <w:highlight w:val="lightGray"/>
          <w:lang w:val="es-MX"/>
        </w:rPr>
      </w:pPr>
      <w:r w:rsidRPr="00563384">
        <w:rPr>
          <w:sz w:val="20"/>
          <w:highlight w:val="lightGray"/>
          <w:lang w:val="es-MX"/>
        </w:rPr>
        <w:t>Precio</w:t>
      </w:r>
    </w:p>
    <w:p w:rsidR="00B60493" w:rsidRPr="0038728C" w:rsidRDefault="00B60493" w:rsidP="00195DCB">
      <w:pPr>
        <w:numPr>
          <w:ilvl w:val="3"/>
          <w:numId w:val="21"/>
        </w:numPr>
        <w:ind w:left="2410" w:hanging="850"/>
        <w:rPr>
          <w:highlight w:val="lightGray"/>
          <w:lang w:val="es-MX"/>
        </w:rPr>
      </w:pPr>
      <w:r w:rsidRPr="0038728C">
        <w:rPr>
          <w:sz w:val="20"/>
          <w:highlight w:val="lightGray"/>
          <w:lang w:val="es-MX"/>
        </w:rPr>
        <w:t xml:space="preserve">El caso de uso incluye la funcionalidad del caso de uso </w:t>
      </w:r>
      <w:hyperlink r:id="rId191" w:history="1">
        <w:r w:rsidRPr="0038728C">
          <w:rPr>
            <w:rStyle w:val="Hipervnculo"/>
            <w:b/>
            <w:sz w:val="20"/>
            <w:highlight w:val="lightGray"/>
            <w:lang w:val="es-MX"/>
          </w:rPr>
          <w:t>Administrar Detalle de la Transacción – CUROLGEN06</w:t>
        </w:r>
      </w:hyperlink>
    </w:p>
    <w:p w:rsidR="00B60493" w:rsidRPr="00563384" w:rsidRDefault="00B60493" w:rsidP="00195DCB">
      <w:pPr>
        <w:numPr>
          <w:ilvl w:val="4"/>
          <w:numId w:val="21"/>
        </w:numPr>
        <w:ind w:left="3402" w:hanging="992"/>
        <w:rPr>
          <w:highlight w:val="lightGray"/>
          <w:lang w:val="es-MX"/>
        </w:rPr>
      </w:pPr>
      <w:r w:rsidRPr="0038728C">
        <w:rPr>
          <w:sz w:val="20"/>
          <w:highlight w:val="lightGray"/>
          <w:lang w:val="es-MX"/>
        </w:rPr>
        <w:t>El sistema envía c</w:t>
      </w:r>
      <w:r w:rsidRPr="00563384">
        <w:rPr>
          <w:sz w:val="20"/>
          <w:highlight w:val="lightGray"/>
          <w:lang w:val="es-MX"/>
        </w:rPr>
        <w:t>omo parámetro la siguiente información:</w:t>
      </w:r>
    </w:p>
    <w:p w:rsidR="00B60493" w:rsidRPr="00563384" w:rsidRDefault="00B60493" w:rsidP="00195DCB">
      <w:pPr>
        <w:numPr>
          <w:ilvl w:val="5"/>
          <w:numId w:val="21"/>
        </w:numPr>
        <w:ind w:left="4536" w:hanging="1134"/>
        <w:rPr>
          <w:highlight w:val="lightGray"/>
          <w:lang w:val="es-MX"/>
        </w:rPr>
      </w:pPr>
      <w:r w:rsidRPr="00563384">
        <w:rPr>
          <w:sz w:val="20"/>
          <w:highlight w:val="lightGray"/>
          <w:lang w:val="es-MX"/>
        </w:rPr>
        <w:t>GenerarDetalleCambio</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TransProdId = &lt;TransProdSalida.TransProdID&gt; (objeto TransProdSalida)</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 xml:space="preserve">ProductoClave = ProductoClave (objeto Productos) </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TipoUnidad = Unidad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 = Cantidad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CantidadOriginal = 0</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PrecioClave = &lt;TransProdSalida.PCEPrecioClave&gt; (objeto TransProdSalida)</w:t>
      </w:r>
    </w:p>
    <w:p w:rsidR="00B60493" w:rsidRPr="0038728C" w:rsidRDefault="00B60493" w:rsidP="00195DCB">
      <w:pPr>
        <w:numPr>
          <w:ilvl w:val="4"/>
          <w:numId w:val="21"/>
        </w:numPr>
        <w:ind w:left="3402" w:hanging="992"/>
        <w:rPr>
          <w:highlight w:val="lightGray"/>
          <w:lang w:val="es-MX"/>
        </w:rPr>
      </w:pPr>
      <w:r w:rsidRPr="00563384">
        <w:rPr>
          <w:sz w:val="20"/>
          <w:highlight w:val="lightGray"/>
          <w:lang w:val="es-MX"/>
        </w:rPr>
        <w:t xml:space="preserve">El sistema recibe como parámetro </w:t>
      </w:r>
      <w:r w:rsidRPr="0038728C">
        <w:rPr>
          <w:sz w:val="20"/>
          <w:highlight w:val="lightGray"/>
          <w:lang w:val="es-MX"/>
        </w:rPr>
        <w:t>la siguiente información:</w:t>
      </w:r>
    </w:p>
    <w:p w:rsidR="00B60493" w:rsidRPr="0038728C" w:rsidRDefault="00B60493" w:rsidP="00195DCB">
      <w:pPr>
        <w:numPr>
          <w:ilvl w:val="5"/>
          <w:numId w:val="21"/>
        </w:numPr>
        <w:ind w:left="4536" w:hanging="1134"/>
        <w:rPr>
          <w:highlight w:val="lightGray"/>
          <w:lang w:val="es-MX"/>
        </w:rPr>
      </w:pPr>
      <w:r w:rsidRPr="0038728C">
        <w:rPr>
          <w:sz w:val="20"/>
          <w:highlight w:val="lightGray"/>
          <w:lang w:val="es-MX"/>
        </w:rPr>
        <w:t>TransProdDetalle</w:t>
      </w:r>
    </w:p>
    <w:p w:rsidR="00B60493" w:rsidRPr="0038728C" w:rsidRDefault="00B60493" w:rsidP="00195DCB">
      <w:pPr>
        <w:numPr>
          <w:ilvl w:val="4"/>
          <w:numId w:val="21"/>
        </w:numPr>
        <w:ind w:left="3402" w:hanging="992"/>
        <w:rPr>
          <w:highlight w:val="lightGray"/>
          <w:lang w:val="es-MX"/>
        </w:rPr>
      </w:pPr>
      <w:r w:rsidRPr="0038728C">
        <w:rPr>
          <w:sz w:val="20"/>
          <w:highlight w:val="lightGray"/>
          <w:lang w:val="es-MX"/>
        </w:rPr>
        <w:t>El sistema registra la información del objeto recibido dentro de un arreglo:</w:t>
      </w:r>
    </w:p>
    <w:p w:rsidR="00B60493" w:rsidRPr="0038728C" w:rsidRDefault="00B60493" w:rsidP="00195DCB">
      <w:pPr>
        <w:numPr>
          <w:ilvl w:val="5"/>
          <w:numId w:val="21"/>
        </w:numPr>
        <w:ind w:left="4536" w:hanging="1134"/>
        <w:rPr>
          <w:b/>
          <w:highlight w:val="lightGray"/>
          <w:lang w:val="es-MX"/>
        </w:rPr>
      </w:pPr>
      <w:r w:rsidRPr="0038728C">
        <w:rPr>
          <w:b/>
          <w:sz w:val="20"/>
          <w:highlight w:val="lightGray"/>
          <w:lang w:val="es-MX"/>
        </w:rPr>
        <w:t>ArregloTransProdDetalleSalida</w:t>
      </w:r>
    </w:p>
    <w:p w:rsidR="00B60493" w:rsidRPr="00B54E24" w:rsidRDefault="00B60493" w:rsidP="00195DCB">
      <w:pPr>
        <w:numPr>
          <w:ilvl w:val="6"/>
          <w:numId w:val="21"/>
        </w:numPr>
        <w:ind w:left="5954" w:hanging="1418"/>
        <w:rPr>
          <w:highlight w:val="lightGray"/>
        </w:rPr>
      </w:pPr>
      <w:r w:rsidRPr="0038728C">
        <w:rPr>
          <w:sz w:val="20"/>
          <w:highlight w:val="lightGray"/>
          <w:lang w:val="es-MX"/>
        </w:rPr>
        <w:t>TransProdDetalle</w:t>
      </w:r>
    </w:p>
    <w:p w:rsidR="00563384" w:rsidRPr="00563384" w:rsidRDefault="00B60493" w:rsidP="00195DCB">
      <w:pPr>
        <w:numPr>
          <w:ilvl w:val="3"/>
          <w:numId w:val="21"/>
        </w:numPr>
        <w:ind w:left="2410" w:hanging="850"/>
        <w:rPr>
          <w:b/>
          <w:sz w:val="20"/>
          <w:highlight w:val="lightGray"/>
          <w:lang w:val="es-MX"/>
        </w:rPr>
      </w:pPr>
      <w:r w:rsidRPr="00391FD2">
        <w:rPr>
          <w:sz w:val="20"/>
          <w:highlight w:val="lightGray"/>
          <w:lang w:val="es-MX"/>
        </w:rPr>
        <w:t xml:space="preserve">Si &lt;NO se trata del módulo de Preventa de acuerdo con la regla de negocio </w:t>
      </w:r>
      <w:hyperlink r:id="rId192" w:anchor="RNGEN171" w:history="1">
        <w:r w:rsidRPr="00391FD2">
          <w:rPr>
            <w:rStyle w:val="Hipervnculo"/>
            <w:rFonts w:cs="Arial"/>
            <w:b/>
            <w:sz w:val="20"/>
            <w:szCs w:val="20"/>
            <w:highlight w:val="lightGray"/>
          </w:rPr>
          <w:t>RNGEN171 Información en Sesión</w:t>
        </w:r>
      </w:hyperlink>
      <w:r w:rsidR="00B24FAA">
        <w:rPr>
          <w:sz w:val="20"/>
          <w:highlight w:val="lightGray"/>
          <w:lang w:val="es-MX"/>
        </w:rPr>
        <w:t>&gt;</w:t>
      </w:r>
      <w:r w:rsidRPr="00391FD2">
        <w:rPr>
          <w:sz w:val="20"/>
          <w:highlight w:val="lightGray"/>
          <w:lang w:val="es-MX"/>
        </w:rPr>
        <w:t xml:space="preserve"> </w:t>
      </w:r>
    </w:p>
    <w:p w:rsidR="00B60493" w:rsidRPr="00391FD2" w:rsidRDefault="00563384" w:rsidP="00195DCB">
      <w:pPr>
        <w:numPr>
          <w:ilvl w:val="4"/>
          <w:numId w:val="21"/>
        </w:numPr>
        <w:ind w:left="3402" w:hanging="992"/>
        <w:rPr>
          <w:b/>
          <w:sz w:val="20"/>
          <w:highlight w:val="lightGray"/>
          <w:lang w:val="es-MX"/>
        </w:rPr>
      </w:pPr>
      <w:r>
        <w:rPr>
          <w:sz w:val="20"/>
          <w:highlight w:val="lightGray"/>
          <w:lang w:val="es-MX"/>
        </w:rPr>
        <w:t>E</w:t>
      </w:r>
      <w:r w:rsidR="00B60493" w:rsidRPr="00391FD2">
        <w:rPr>
          <w:sz w:val="20"/>
          <w:highlight w:val="lightGray"/>
          <w:lang w:val="es-MX"/>
        </w:rPr>
        <w:t xml:space="preserve">l caso de uso incluye la funcionalidad del caso de uso </w:t>
      </w:r>
      <w:hyperlink r:id="rId193" w:history="1">
        <w:r w:rsidR="00B60493" w:rsidRPr="00391FD2">
          <w:rPr>
            <w:rStyle w:val="Hipervnculo"/>
            <w:b/>
            <w:sz w:val="20"/>
            <w:szCs w:val="20"/>
            <w:highlight w:val="lightGray"/>
            <w:lang w:val="es-MX"/>
          </w:rPr>
          <w:t>Administrar Inventario Móvil – CUROLGEN13</w:t>
        </w:r>
      </w:hyperlink>
    </w:p>
    <w:p w:rsidR="00B60493" w:rsidRPr="0038728C" w:rsidRDefault="00B60493" w:rsidP="00195DCB">
      <w:pPr>
        <w:numPr>
          <w:ilvl w:val="5"/>
          <w:numId w:val="21"/>
        </w:numPr>
        <w:ind w:left="4536" w:hanging="1134"/>
        <w:rPr>
          <w:highlight w:val="lightGray"/>
          <w:lang w:val="es-MX"/>
        </w:rPr>
      </w:pPr>
      <w:r w:rsidRPr="0038728C">
        <w:rPr>
          <w:sz w:val="20"/>
          <w:highlight w:val="lightGray"/>
          <w:lang w:val="es-MX"/>
        </w:rPr>
        <w:t>El sistema envía como parámetro la siguiente información:</w:t>
      </w:r>
    </w:p>
    <w:p w:rsidR="00B60493" w:rsidRPr="0038728C" w:rsidRDefault="00B60493" w:rsidP="00195DCB">
      <w:pPr>
        <w:numPr>
          <w:ilvl w:val="6"/>
          <w:numId w:val="21"/>
        </w:numPr>
        <w:ind w:left="5954" w:hanging="1418"/>
        <w:rPr>
          <w:sz w:val="20"/>
          <w:highlight w:val="lightGray"/>
          <w:lang w:val="es-MX"/>
        </w:rPr>
      </w:pPr>
      <w:r w:rsidRPr="0038728C">
        <w:rPr>
          <w:sz w:val="20"/>
          <w:szCs w:val="20"/>
          <w:highlight w:val="lightGray"/>
          <w:lang w:val="es-MX"/>
        </w:rPr>
        <w:t>ActualizarInventario</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ProductoClave = ProductoClave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TipoUnidad = Unidad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Cantidad = Cantidad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TipoTransProd = 9</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TipoMovimiento = 2</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AlmacenID = AlmacenID registrado en sesión</w:t>
      </w:r>
    </w:p>
    <w:p w:rsidR="00B60493" w:rsidRPr="0038728C" w:rsidRDefault="00B60493" w:rsidP="00195DCB">
      <w:pPr>
        <w:numPr>
          <w:ilvl w:val="5"/>
          <w:numId w:val="21"/>
        </w:numPr>
        <w:ind w:left="4536" w:hanging="1134"/>
        <w:rPr>
          <w:b/>
          <w:sz w:val="20"/>
          <w:highlight w:val="lightGray"/>
          <w:lang w:val="es-MX"/>
        </w:rPr>
      </w:pPr>
      <w:r w:rsidRPr="0038728C">
        <w:rPr>
          <w:sz w:val="20"/>
          <w:highlight w:val="lightGray"/>
          <w:lang w:val="es-MX"/>
        </w:rPr>
        <w:t>El sistema recibe la siguiente información:</w:t>
      </w:r>
    </w:p>
    <w:p w:rsidR="00B60493" w:rsidRPr="00B60493" w:rsidRDefault="00B60493" w:rsidP="00195DCB">
      <w:pPr>
        <w:numPr>
          <w:ilvl w:val="6"/>
          <w:numId w:val="21"/>
        </w:numPr>
        <w:ind w:left="5954" w:hanging="1418"/>
        <w:rPr>
          <w:b/>
          <w:sz w:val="20"/>
          <w:lang w:val="es-MX"/>
        </w:rPr>
      </w:pPr>
      <w:r w:rsidRPr="0038728C">
        <w:rPr>
          <w:sz w:val="20"/>
          <w:szCs w:val="20"/>
          <w:highlight w:val="lightGray"/>
          <w:lang w:val="es-MX"/>
        </w:rPr>
        <w:t>OP_Verdadero</w:t>
      </w:r>
    </w:p>
    <w:p w:rsidR="002D2103" w:rsidRDefault="002D2103" w:rsidP="00195DCB">
      <w:pPr>
        <w:numPr>
          <w:ilvl w:val="3"/>
          <w:numId w:val="21"/>
        </w:numPr>
        <w:ind w:left="2410" w:hanging="850"/>
        <w:rPr>
          <w:lang w:val="es-MX"/>
        </w:rPr>
      </w:pPr>
      <w:r>
        <w:rPr>
          <w:sz w:val="20"/>
          <w:lang w:val="es-MX"/>
        </w:rPr>
        <w:t>El sistema actualiza el objeto Productos</w:t>
      </w:r>
      <w:r w:rsidR="00086628">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lastRenderedPageBreak/>
        <w:t>Productos</w:t>
      </w:r>
      <w:r w:rsidR="00086628">
        <w:rPr>
          <w:b/>
          <w:sz w:val="20"/>
          <w:lang w:val="es-MX"/>
        </w:rPr>
        <w:t>Salida</w:t>
      </w:r>
    </w:p>
    <w:p w:rsidR="002D2103" w:rsidRDefault="002D2103" w:rsidP="00195DCB">
      <w:pPr>
        <w:numPr>
          <w:ilvl w:val="5"/>
          <w:numId w:val="21"/>
        </w:numPr>
        <w:ind w:left="4536" w:hanging="1134"/>
        <w:rPr>
          <w:lang w:val="es-MX"/>
        </w:rPr>
      </w:pPr>
      <w:r>
        <w:rPr>
          <w:sz w:val="20"/>
          <w:lang w:val="es-MX"/>
        </w:rPr>
        <w:t xml:space="preserve">Total de acuerdo con la regla de negocio </w:t>
      </w:r>
      <w:hyperlink r:id="rId194" w:anchor="RNWEB296" w:history="1">
        <w:r>
          <w:rPr>
            <w:rStyle w:val="Hipervnculo"/>
            <w:b/>
            <w:sz w:val="20"/>
          </w:rPr>
          <w:t>RNWEB296 Total de Cantidad por Precio</w:t>
        </w:r>
      </w:hyperlink>
    </w:p>
    <w:p w:rsidR="002D2103" w:rsidRDefault="002D2103" w:rsidP="00195DCB">
      <w:pPr>
        <w:numPr>
          <w:ilvl w:val="3"/>
          <w:numId w:val="21"/>
        </w:numPr>
        <w:ind w:left="2410" w:hanging="850"/>
        <w:rPr>
          <w:sz w:val="20"/>
          <w:szCs w:val="20"/>
          <w:lang w:val="es-MX"/>
        </w:rPr>
      </w:pPr>
      <w:r>
        <w:rPr>
          <w:sz w:val="20"/>
          <w:szCs w:val="20"/>
          <w:lang w:val="es-MX"/>
        </w:rPr>
        <w:t xml:space="preserve">El </w:t>
      </w:r>
      <w:r>
        <w:rPr>
          <w:sz w:val="20"/>
          <w:lang w:val="es-MX"/>
        </w:rPr>
        <w:t>sistema</w:t>
      </w:r>
      <w:r>
        <w:rPr>
          <w:sz w:val="20"/>
          <w:szCs w:val="20"/>
          <w:lang w:val="es-MX"/>
        </w:rPr>
        <w:t xml:space="preserve"> </w:t>
      </w:r>
      <w:r w:rsidRPr="005D3B96">
        <w:rPr>
          <w:sz w:val="20"/>
          <w:lang w:val="es-MX"/>
        </w:rPr>
        <w:t>actualiza</w:t>
      </w:r>
      <w:r>
        <w:rPr>
          <w:sz w:val="20"/>
          <w:szCs w:val="20"/>
          <w:lang w:val="es-MX"/>
        </w:rPr>
        <w:t xml:space="preserve"> la siguiente información:</w:t>
      </w:r>
    </w:p>
    <w:p w:rsidR="002D2103" w:rsidRDefault="002D2103" w:rsidP="00195DCB">
      <w:pPr>
        <w:numPr>
          <w:ilvl w:val="4"/>
          <w:numId w:val="21"/>
        </w:numPr>
        <w:ind w:left="3402" w:hanging="992"/>
        <w:rPr>
          <w:sz w:val="20"/>
          <w:szCs w:val="20"/>
          <w:lang w:val="es-MX"/>
        </w:rPr>
      </w:pPr>
      <w:r w:rsidRPr="005D3B96">
        <w:rPr>
          <w:sz w:val="20"/>
          <w:lang w:val="es-MX"/>
        </w:rPr>
        <w:t>ImporteTotalProducto</w:t>
      </w:r>
      <w:r w:rsidR="005D3B96" w:rsidRPr="005D3B96">
        <w:rPr>
          <w:sz w:val="20"/>
          <w:lang w:val="es-MX"/>
        </w:rPr>
        <w:t>Entregado</w:t>
      </w:r>
      <w:r w:rsidRPr="005D3B96">
        <w:rPr>
          <w:sz w:val="20"/>
          <w:szCs w:val="20"/>
          <w:lang w:val="es-MX"/>
        </w:rPr>
        <w:t xml:space="preserve"> </w:t>
      </w:r>
      <w:r>
        <w:rPr>
          <w:sz w:val="20"/>
          <w:szCs w:val="20"/>
          <w:lang w:val="es-MX"/>
        </w:rPr>
        <w:t xml:space="preserve">de acuerdo con la regla de negocio </w:t>
      </w:r>
      <w:hyperlink r:id="rId195" w:anchor="RNROLMOV186" w:history="1">
        <w:r>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Pr>
            <w:rStyle w:val="Hipervnculo"/>
            <w:b/>
            <w:sz w:val="20"/>
            <w:szCs w:val="20"/>
            <w:lang w:val="es-MX"/>
          </w:rPr>
          <w:t>en el Cambio de Productos</w:t>
        </w:r>
      </w:hyperlink>
    </w:p>
    <w:p w:rsidR="002D2103" w:rsidRPr="004D26FC" w:rsidRDefault="002D2103" w:rsidP="00195DCB">
      <w:pPr>
        <w:numPr>
          <w:ilvl w:val="2"/>
          <w:numId w:val="21"/>
        </w:numPr>
        <w:ind w:left="1560" w:hanging="709"/>
        <w:rPr>
          <w:sz w:val="20"/>
          <w:szCs w:val="20"/>
          <w:lang w:val="es-MX"/>
        </w:rPr>
      </w:pPr>
      <w:bookmarkStart w:id="367" w:name="paso6_1_7_AO02"/>
      <w:r w:rsidRPr="004D26FC">
        <w:rPr>
          <w:sz w:val="20"/>
          <w:szCs w:val="20"/>
          <w:lang w:val="es-MX"/>
        </w:rPr>
        <w:t>Para cada producto incluido en el objeto Productos</w:t>
      </w:r>
      <w:r w:rsidR="00086628" w:rsidRPr="004D26FC">
        <w:rPr>
          <w:sz w:val="20"/>
          <w:szCs w:val="20"/>
          <w:lang w:val="es-MX"/>
        </w:rPr>
        <w:t>Salida</w:t>
      </w:r>
      <w:bookmarkEnd w:id="367"/>
    </w:p>
    <w:p w:rsidR="002D2103" w:rsidRDefault="002D2103" w:rsidP="00195DCB">
      <w:pPr>
        <w:numPr>
          <w:ilvl w:val="3"/>
          <w:numId w:val="21"/>
        </w:numPr>
        <w:ind w:left="2410" w:hanging="850"/>
        <w:rPr>
          <w:sz w:val="20"/>
          <w:szCs w:val="20"/>
          <w:lang w:val="es-MX"/>
        </w:rPr>
      </w:pPr>
      <w:r>
        <w:rPr>
          <w:sz w:val="20"/>
          <w:szCs w:val="20"/>
          <w:lang w:val="es-MX"/>
        </w:rPr>
        <w:t>El sistema obtiene la siguiente información del objeto Productos</w:t>
      </w:r>
      <w:r w:rsidR="00086628">
        <w:rPr>
          <w:sz w:val="20"/>
          <w:szCs w:val="20"/>
          <w:lang w:val="es-MX"/>
        </w:rPr>
        <w:t>Salida</w:t>
      </w:r>
      <w:r>
        <w:rPr>
          <w:sz w:val="20"/>
          <w:szCs w:val="20"/>
          <w:lang w:val="es-MX"/>
        </w:rPr>
        <w:t>:</w:t>
      </w:r>
    </w:p>
    <w:p w:rsidR="002D2103" w:rsidRDefault="002D2103" w:rsidP="00195DCB">
      <w:pPr>
        <w:numPr>
          <w:ilvl w:val="4"/>
          <w:numId w:val="21"/>
        </w:numPr>
        <w:ind w:left="3402" w:hanging="992"/>
        <w:rPr>
          <w:b/>
          <w:sz w:val="20"/>
          <w:lang w:val="es-MX"/>
        </w:rPr>
      </w:pPr>
      <w:r>
        <w:rPr>
          <w:b/>
          <w:sz w:val="20"/>
          <w:lang w:val="es-MX"/>
        </w:rPr>
        <w:t>Productos</w:t>
      </w:r>
      <w:r w:rsidR="00086628">
        <w:rPr>
          <w:b/>
          <w:sz w:val="20"/>
          <w:lang w:val="es-MX"/>
        </w:rPr>
        <w:t>Salida</w:t>
      </w:r>
    </w:p>
    <w:p w:rsidR="002D2103" w:rsidRPr="00563384" w:rsidRDefault="002D2103" w:rsidP="00195DCB">
      <w:pPr>
        <w:numPr>
          <w:ilvl w:val="5"/>
          <w:numId w:val="21"/>
        </w:numPr>
        <w:ind w:left="4536" w:hanging="1134"/>
        <w:rPr>
          <w:sz w:val="20"/>
          <w:lang w:val="es-MX"/>
        </w:rPr>
      </w:pPr>
      <w:r w:rsidRPr="00563384">
        <w:rPr>
          <w:sz w:val="20"/>
          <w:lang w:val="es-MX"/>
        </w:rPr>
        <w:t>ProductoClave</w:t>
      </w:r>
    </w:p>
    <w:p w:rsidR="002D2103" w:rsidRPr="00563384" w:rsidRDefault="002D2103" w:rsidP="00195DCB">
      <w:pPr>
        <w:numPr>
          <w:ilvl w:val="5"/>
          <w:numId w:val="21"/>
        </w:numPr>
        <w:ind w:left="4536" w:hanging="1134"/>
        <w:rPr>
          <w:sz w:val="20"/>
          <w:lang w:val="es-MX"/>
        </w:rPr>
      </w:pPr>
      <w:r w:rsidRPr="00563384">
        <w:rPr>
          <w:sz w:val="20"/>
          <w:lang w:val="es-MX"/>
        </w:rPr>
        <w:t>Descripcion</w:t>
      </w:r>
    </w:p>
    <w:p w:rsidR="00FA264C" w:rsidRPr="00563384" w:rsidRDefault="00FA264C" w:rsidP="00195DCB">
      <w:pPr>
        <w:numPr>
          <w:ilvl w:val="5"/>
          <w:numId w:val="21"/>
        </w:numPr>
        <w:ind w:left="4536" w:hanging="1134"/>
        <w:rPr>
          <w:sz w:val="20"/>
          <w:lang w:val="es-MX"/>
        </w:rPr>
      </w:pPr>
      <w:r w:rsidRPr="00563384">
        <w:rPr>
          <w:sz w:val="20"/>
          <w:szCs w:val="20"/>
        </w:rPr>
        <w:t>DecimalProducto</w:t>
      </w:r>
    </w:p>
    <w:p w:rsidR="002D2103" w:rsidRPr="00563384" w:rsidRDefault="002D2103" w:rsidP="00195DCB">
      <w:pPr>
        <w:numPr>
          <w:ilvl w:val="5"/>
          <w:numId w:val="21"/>
        </w:numPr>
        <w:ind w:left="4536" w:hanging="1134"/>
        <w:rPr>
          <w:sz w:val="20"/>
          <w:lang w:val="es-MX"/>
        </w:rPr>
      </w:pPr>
      <w:r w:rsidRPr="00563384">
        <w:rPr>
          <w:sz w:val="20"/>
          <w:lang w:val="es-MX"/>
        </w:rPr>
        <w:t>Unidad</w:t>
      </w:r>
    </w:p>
    <w:p w:rsidR="002D2103" w:rsidRPr="00563384" w:rsidRDefault="002D2103" w:rsidP="00195DCB">
      <w:pPr>
        <w:numPr>
          <w:ilvl w:val="5"/>
          <w:numId w:val="21"/>
        </w:numPr>
        <w:ind w:left="4536" w:hanging="1134"/>
        <w:rPr>
          <w:sz w:val="20"/>
          <w:lang w:val="es-MX"/>
        </w:rPr>
      </w:pPr>
      <w:r w:rsidRPr="00563384">
        <w:rPr>
          <w:sz w:val="20"/>
          <w:lang w:val="es-MX"/>
        </w:rPr>
        <w:t>Precio</w:t>
      </w:r>
    </w:p>
    <w:p w:rsidR="002D2103" w:rsidRPr="00563384" w:rsidRDefault="002D2103" w:rsidP="00195DCB">
      <w:pPr>
        <w:numPr>
          <w:ilvl w:val="5"/>
          <w:numId w:val="21"/>
        </w:numPr>
        <w:ind w:left="4536" w:hanging="1134"/>
        <w:rPr>
          <w:sz w:val="20"/>
          <w:lang w:val="es-MX"/>
        </w:rPr>
      </w:pPr>
      <w:r w:rsidRPr="00563384">
        <w:rPr>
          <w:sz w:val="20"/>
          <w:lang w:val="es-MX"/>
        </w:rPr>
        <w:t>Cantidad</w:t>
      </w:r>
    </w:p>
    <w:p w:rsidR="002D2103" w:rsidRDefault="002D2103" w:rsidP="00195DCB">
      <w:pPr>
        <w:numPr>
          <w:ilvl w:val="5"/>
          <w:numId w:val="21"/>
        </w:numPr>
        <w:ind w:left="4536" w:hanging="1134"/>
        <w:rPr>
          <w:sz w:val="20"/>
          <w:lang w:val="es-MX"/>
        </w:rPr>
      </w:pPr>
      <w:r>
        <w:rPr>
          <w:sz w:val="20"/>
          <w:lang w:val="es-MX"/>
        </w:rPr>
        <w:t>Total</w:t>
      </w:r>
    </w:p>
    <w:p w:rsidR="002D2103" w:rsidRDefault="002D2103" w:rsidP="00195DCB">
      <w:pPr>
        <w:numPr>
          <w:ilvl w:val="3"/>
          <w:numId w:val="21"/>
        </w:numPr>
        <w:ind w:left="2410" w:hanging="850"/>
        <w:rPr>
          <w:lang w:val="es-MX"/>
        </w:rPr>
      </w:pPr>
      <w:r>
        <w:rPr>
          <w:sz w:val="20"/>
          <w:lang w:val="es-MX"/>
        </w:rPr>
        <w:t>El sistema presenta la siguiente información:</w:t>
      </w:r>
    </w:p>
    <w:p w:rsidR="002D2103" w:rsidRPr="00771AB2" w:rsidRDefault="002D2103" w:rsidP="00195DCB">
      <w:pPr>
        <w:numPr>
          <w:ilvl w:val="4"/>
          <w:numId w:val="21"/>
        </w:numPr>
        <w:ind w:left="3402" w:hanging="992"/>
        <w:rPr>
          <w:rStyle w:val="Hipervnculo"/>
          <w:sz w:val="20"/>
          <w:szCs w:val="20"/>
        </w:rPr>
      </w:pPr>
      <w:r w:rsidRPr="00771AB2">
        <w:rPr>
          <w:sz w:val="20"/>
          <w:szCs w:val="20"/>
          <w:lang w:val="es-MX"/>
        </w:rPr>
        <w:t>Producto</w:t>
      </w:r>
      <w:r w:rsidRPr="00771AB2">
        <w:rPr>
          <w:rStyle w:val="Hipervnculo"/>
          <w:color w:val="auto"/>
          <w:sz w:val="20"/>
          <w:szCs w:val="20"/>
          <w:u w:val="none"/>
        </w:rPr>
        <w:t xml:space="preserve"> de acuerdo con la regla de negocio </w:t>
      </w:r>
      <w:hyperlink r:id="rId196" w:anchor="RNGEN243" w:history="1">
        <w:r w:rsidRPr="00771AB2">
          <w:rPr>
            <w:rStyle w:val="Hipervnculo"/>
            <w:b/>
            <w:sz w:val="20"/>
            <w:szCs w:val="20"/>
          </w:rPr>
          <w:t>RNGEN243 Concatenación de Clave y Nombre del Producto</w:t>
        </w:r>
      </w:hyperlink>
    </w:p>
    <w:p w:rsidR="002D2103" w:rsidRPr="00771AB2" w:rsidRDefault="002D2103" w:rsidP="00195DCB">
      <w:pPr>
        <w:numPr>
          <w:ilvl w:val="4"/>
          <w:numId w:val="21"/>
        </w:numPr>
        <w:ind w:left="3402" w:hanging="992"/>
        <w:rPr>
          <w:sz w:val="20"/>
          <w:szCs w:val="20"/>
          <w:lang w:val="es-MX"/>
        </w:rPr>
      </w:pPr>
      <w:r w:rsidRPr="00771AB2">
        <w:rPr>
          <w:sz w:val="20"/>
          <w:szCs w:val="20"/>
          <w:lang w:val="es-MX"/>
        </w:rPr>
        <w:t>Cantidad</w:t>
      </w:r>
      <w:r w:rsidR="00FA264C">
        <w:rPr>
          <w:sz w:val="20"/>
          <w:szCs w:val="20"/>
          <w:lang w:val="es-MX"/>
        </w:rPr>
        <w:t xml:space="preserve"> </w:t>
      </w:r>
      <w:r w:rsidR="00FA264C" w:rsidRPr="00FA264C">
        <w:rPr>
          <w:sz w:val="20"/>
        </w:rPr>
        <w:t>de acuerdo con la regla de negocio</w:t>
      </w:r>
      <w:r w:rsidR="00FA264C" w:rsidRPr="00FA264C">
        <w:rPr>
          <w:color w:val="0000FF"/>
          <w:sz w:val="20"/>
          <w:u w:val="single"/>
        </w:rPr>
        <w:t xml:space="preserve"> </w:t>
      </w:r>
      <w:hyperlink r:id="rId197" w:anchor="RNADMESC026" w:history="1">
        <w:r w:rsidR="00FA264C" w:rsidRPr="00FA264C">
          <w:rPr>
            <w:b/>
            <w:color w:val="0000FF"/>
            <w:sz w:val="20"/>
            <w:u w:val="single"/>
          </w:rPr>
          <w:t>RNADMESC026 Configuración de Decimales para un Producto</w:t>
        </w:r>
      </w:hyperlink>
    </w:p>
    <w:p w:rsidR="002D2103" w:rsidRPr="00771AB2" w:rsidRDefault="002D2103" w:rsidP="00195DCB">
      <w:pPr>
        <w:numPr>
          <w:ilvl w:val="4"/>
          <w:numId w:val="21"/>
        </w:numPr>
        <w:ind w:left="3402" w:hanging="992"/>
        <w:rPr>
          <w:sz w:val="20"/>
          <w:szCs w:val="20"/>
          <w:lang w:val="es-MX"/>
        </w:rPr>
      </w:pPr>
      <w:r w:rsidRPr="00771AB2">
        <w:rPr>
          <w:sz w:val="20"/>
          <w:szCs w:val="20"/>
          <w:lang w:val="es-MX"/>
        </w:rPr>
        <w:t xml:space="preserve">Unidad </w:t>
      </w:r>
    </w:p>
    <w:p w:rsidR="002D2103" w:rsidRPr="00771AB2" w:rsidRDefault="002D2103" w:rsidP="00195DCB">
      <w:pPr>
        <w:numPr>
          <w:ilvl w:val="4"/>
          <w:numId w:val="21"/>
        </w:numPr>
        <w:ind w:left="3402" w:hanging="992"/>
        <w:rPr>
          <w:sz w:val="20"/>
          <w:szCs w:val="20"/>
          <w:lang w:val="es-MX"/>
        </w:rPr>
      </w:pPr>
      <w:r w:rsidRPr="00771AB2">
        <w:rPr>
          <w:sz w:val="20"/>
          <w:szCs w:val="20"/>
          <w:lang w:val="es-MX"/>
        </w:rPr>
        <w:t xml:space="preserve">Total </w:t>
      </w:r>
    </w:p>
    <w:p w:rsidR="002D2103" w:rsidRPr="004D26FC" w:rsidRDefault="002D2103" w:rsidP="00195DCB">
      <w:pPr>
        <w:numPr>
          <w:ilvl w:val="2"/>
          <w:numId w:val="21"/>
        </w:numPr>
        <w:ind w:left="1560" w:hanging="709"/>
        <w:rPr>
          <w:sz w:val="20"/>
          <w:szCs w:val="20"/>
          <w:lang w:val="es-MX"/>
        </w:rPr>
      </w:pPr>
      <w:r w:rsidRPr="004D26FC">
        <w:rPr>
          <w:sz w:val="20"/>
          <w:szCs w:val="20"/>
          <w:lang w:val="es-MX"/>
        </w:rPr>
        <w:t>El sistema presenta la siguiente información:</w:t>
      </w:r>
    </w:p>
    <w:p w:rsidR="002D2103" w:rsidRPr="004D26FC" w:rsidRDefault="002D2103" w:rsidP="00195DCB">
      <w:pPr>
        <w:numPr>
          <w:ilvl w:val="3"/>
          <w:numId w:val="21"/>
        </w:numPr>
        <w:ind w:left="2410" w:hanging="850"/>
        <w:rPr>
          <w:sz w:val="20"/>
          <w:szCs w:val="20"/>
          <w:lang w:val="es-MX"/>
        </w:rPr>
      </w:pPr>
      <w:r w:rsidRPr="004D26FC">
        <w:rPr>
          <w:sz w:val="20"/>
          <w:lang w:val="es-MX"/>
        </w:rPr>
        <w:t>Importe</w:t>
      </w:r>
      <w:r w:rsidRPr="004D26FC">
        <w:rPr>
          <w:sz w:val="20"/>
          <w:szCs w:val="20"/>
          <w:lang w:val="es-MX"/>
        </w:rPr>
        <w:t xml:space="preserve"> Total</w:t>
      </w:r>
      <w:r w:rsidR="00563384">
        <w:rPr>
          <w:sz w:val="20"/>
          <w:szCs w:val="20"/>
          <w:lang w:val="es-MX"/>
        </w:rPr>
        <w:t xml:space="preserve"> = </w:t>
      </w:r>
      <w:r w:rsidR="00563384" w:rsidRPr="005D3B96">
        <w:rPr>
          <w:sz w:val="20"/>
          <w:lang w:val="es-MX"/>
        </w:rPr>
        <w:t>ImporteTotalProductoEntregado</w:t>
      </w:r>
      <w:r w:rsidR="00563384">
        <w:rPr>
          <w:sz w:val="20"/>
          <w:lang w:val="es-MX"/>
        </w:rPr>
        <w:t xml:space="preserve"> registrado en sesión</w:t>
      </w:r>
    </w:p>
    <w:p w:rsidR="00613D8C" w:rsidRDefault="00613D8C" w:rsidP="00195DCB">
      <w:pPr>
        <w:numPr>
          <w:ilvl w:val="0"/>
          <w:numId w:val="2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13D8C" w:rsidRDefault="00613D8C" w:rsidP="00195DCB">
      <w:pPr>
        <w:numPr>
          <w:ilvl w:val="1"/>
          <w:numId w:val="21"/>
        </w:numPr>
        <w:rPr>
          <w:sz w:val="20"/>
          <w:szCs w:val="20"/>
          <w:lang w:val="es-MX"/>
        </w:rPr>
      </w:pPr>
      <w:bookmarkStart w:id="368" w:name="paso6_1_AO02"/>
      <w:r>
        <w:rPr>
          <w:sz w:val="20"/>
          <w:szCs w:val="20"/>
          <w:lang w:val="es-MX"/>
        </w:rPr>
        <w:t>El sistema obtiene del objeto Productos</w:t>
      </w:r>
      <w:r w:rsidR="00901E82">
        <w:rPr>
          <w:sz w:val="20"/>
          <w:szCs w:val="20"/>
          <w:lang w:val="es-MX"/>
        </w:rPr>
        <w:t>Salida</w:t>
      </w:r>
      <w:r>
        <w:rPr>
          <w:sz w:val="20"/>
          <w:szCs w:val="20"/>
          <w:lang w:val="es-MX"/>
        </w:rPr>
        <w:t xml:space="preserve"> la siguiente información del producto seleccionado:</w:t>
      </w:r>
      <w:bookmarkEnd w:id="368"/>
    </w:p>
    <w:p w:rsidR="00613D8C" w:rsidRPr="00563384" w:rsidRDefault="00613D8C" w:rsidP="00195DCB">
      <w:pPr>
        <w:numPr>
          <w:ilvl w:val="2"/>
          <w:numId w:val="21"/>
        </w:numPr>
        <w:ind w:left="1560" w:hanging="709"/>
        <w:rPr>
          <w:sz w:val="20"/>
          <w:szCs w:val="20"/>
          <w:lang w:val="es-MX"/>
        </w:rPr>
      </w:pPr>
      <w:r w:rsidRPr="00563384">
        <w:rPr>
          <w:sz w:val="20"/>
          <w:szCs w:val="20"/>
          <w:lang w:val="es-MX"/>
        </w:rPr>
        <w:t>ProductoClave</w:t>
      </w:r>
    </w:p>
    <w:p w:rsidR="00613D8C" w:rsidRPr="00563384" w:rsidRDefault="00613D8C" w:rsidP="00195DCB">
      <w:pPr>
        <w:numPr>
          <w:ilvl w:val="2"/>
          <w:numId w:val="21"/>
        </w:numPr>
        <w:ind w:left="1560" w:hanging="709"/>
        <w:rPr>
          <w:sz w:val="20"/>
          <w:szCs w:val="20"/>
          <w:lang w:val="es-MX"/>
        </w:rPr>
      </w:pPr>
      <w:r w:rsidRPr="00563384">
        <w:rPr>
          <w:sz w:val="20"/>
          <w:szCs w:val="20"/>
          <w:lang w:val="es-MX"/>
        </w:rPr>
        <w:t>Descripcion</w:t>
      </w:r>
    </w:p>
    <w:p w:rsidR="00FA264C" w:rsidRPr="00563384" w:rsidRDefault="00FA264C" w:rsidP="00195DCB">
      <w:pPr>
        <w:numPr>
          <w:ilvl w:val="2"/>
          <w:numId w:val="21"/>
        </w:numPr>
        <w:ind w:left="1560" w:hanging="709"/>
        <w:rPr>
          <w:sz w:val="20"/>
          <w:szCs w:val="20"/>
          <w:lang w:val="es-MX"/>
        </w:rPr>
      </w:pPr>
      <w:r w:rsidRPr="00563384">
        <w:rPr>
          <w:sz w:val="20"/>
          <w:szCs w:val="20"/>
        </w:rPr>
        <w:t>DecimalProducto</w:t>
      </w:r>
    </w:p>
    <w:p w:rsidR="00613D8C" w:rsidRPr="00563384" w:rsidRDefault="00613D8C" w:rsidP="00195DCB">
      <w:pPr>
        <w:numPr>
          <w:ilvl w:val="2"/>
          <w:numId w:val="21"/>
        </w:numPr>
        <w:ind w:left="1560" w:hanging="709"/>
        <w:rPr>
          <w:sz w:val="20"/>
          <w:szCs w:val="20"/>
          <w:lang w:val="es-MX"/>
        </w:rPr>
      </w:pPr>
      <w:r w:rsidRPr="00563384">
        <w:rPr>
          <w:sz w:val="20"/>
          <w:szCs w:val="20"/>
          <w:lang w:val="es-MX"/>
        </w:rPr>
        <w:t>Unidad</w:t>
      </w:r>
    </w:p>
    <w:p w:rsidR="00613D8C" w:rsidRPr="00563384" w:rsidRDefault="00613D8C" w:rsidP="00195DCB">
      <w:pPr>
        <w:numPr>
          <w:ilvl w:val="2"/>
          <w:numId w:val="21"/>
        </w:numPr>
        <w:ind w:left="1560" w:hanging="709"/>
        <w:rPr>
          <w:sz w:val="20"/>
          <w:szCs w:val="20"/>
          <w:lang w:val="es-MX"/>
        </w:rPr>
      </w:pPr>
      <w:r w:rsidRPr="00563384">
        <w:rPr>
          <w:sz w:val="20"/>
          <w:szCs w:val="20"/>
          <w:lang w:val="es-MX"/>
        </w:rPr>
        <w:t>Precio</w:t>
      </w:r>
    </w:p>
    <w:p w:rsidR="00613D8C" w:rsidRDefault="00613D8C" w:rsidP="00195DCB">
      <w:pPr>
        <w:numPr>
          <w:ilvl w:val="2"/>
          <w:numId w:val="21"/>
        </w:numPr>
        <w:ind w:left="1560" w:hanging="709"/>
        <w:rPr>
          <w:sz w:val="20"/>
          <w:szCs w:val="20"/>
          <w:lang w:val="es-MX"/>
        </w:rPr>
      </w:pPr>
      <w:r>
        <w:rPr>
          <w:sz w:val="20"/>
          <w:szCs w:val="20"/>
          <w:lang w:val="es-MX"/>
        </w:rPr>
        <w:t>Cantidad</w:t>
      </w:r>
    </w:p>
    <w:p w:rsidR="00613D8C" w:rsidRDefault="00613D8C" w:rsidP="00195DCB">
      <w:pPr>
        <w:numPr>
          <w:ilvl w:val="2"/>
          <w:numId w:val="21"/>
        </w:numPr>
        <w:ind w:left="1560" w:hanging="709"/>
        <w:rPr>
          <w:sz w:val="20"/>
          <w:szCs w:val="20"/>
          <w:lang w:val="es-MX"/>
        </w:rPr>
      </w:pPr>
      <w:r>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01E82">
        <w:rPr>
          <w:b/>
          <w:sz w:val="20"/>
          <w:szCs w:val="20"/>
          <w:lang w:val="es-MX"/>
        </w:rPr>
        <w:t>Salida</w:t>
      </w:r>
    </w:p>
    <w:p w:rsidR="00613D8C" w:rsidRDefault="00563384" w:rsidP="00195DCB">
      <w:pPr>
        <w:numPr>
          <w:ilvl w:val="3"/>
          <w:numId w:val="21"/>
        </w:numPr>
        <w:ind w:left="2410" w:hanging="850"/>
        <w:rPr>
          <w:sz w:val="20"/>
          <w:szCs w:val="20"/>
          <w:lang w:val="es-MX"/>
        </w:rPr>
      </w:pPr>
      <w:r>
        <w:rPr>
          <w:sz w:val="20"/>
          <w:szCs w:val="20"/>
          <w:lang w:val="es-MX"/>
        </w:rPr>
        <w:t>TransProdDetalle</w:t>
      </w:r>
    </w:p>
    <w:p w:rsidR="00563384" w:rsidRPr="002C2BA5" w:rsidRDefault="00563384" w:rsidP="00195DCB">
      <w:pPr>
        <w:numPr>
          <w:ilvl w:val="1"/>
          <w:numId w:val="21"/>
        </w:numPr>
        <w:rPr>
          <w:b/>
          <w:sz w:val="20"/>
          <w:highlight w:val="lightGray"/>
          <w:lang w:val="es-MX"/>
        </w:rPr>
      </w:pPr>
      <w:r w:rsidRPr="002C2BA5">
        <w:rPr>
          <w:sz w:val="20"/>
          <w:highlight w:val="lightGray"/>
          <w:lang w:val="es-MX"/>
        </w:rPr>
        <w:t xml:space="preserve">El caso de uso incluye la funcionalidad del caso de uso </w:t>
      </w:r>
      <w:hyperlink r:id="rId198" w:history="1">
        <w:r w:rsidRPr="002C2BA5">
          <w:rPr>
            <w:rStyle w:val="Hipervnculo"/>
            <w:b/>
            <w:sz w:val="20"/>
            <w:szCs w:val="20"/>
            <w:highlight w:val="lightGray"/>
            <w:lang w:val="es-MX"/>
          </w:rPr>
          <w:t>Administrar Inventario Móvil – CUROLGEN13</w:t>
        </w:r>
      </w:hyperlink>
    </w:p>
    <w:p w:rsidR="00563384" w:rsidRPr="002C2BA5" w:rsidRDefault="00563384" w:rsidP="00195DCB">
      <w:pPr>
        <w:numPr>
          <w:ilvl w:val="2"/>
          <w:numId w:val="21"/>
        </w:numPr>
        <w:ind w:left="1560" w:hanging="709"/>
        <w:rPr>
          <w:highlight w:val="lightGray"/>
          <w:lang w:val="es-MX"/>
        </w:rPr>
      </w:pPr>
      <w:r w:rsidRPr="002C2BA5">
        <w:rPr>
          <w:sz w:val="20"/>
          <w:highlight w:val="lightGray"/>
          <w:lang w:val="es-MX"/>
        </w:rPr>
        <w:t>El sistema envía como parámetro la siguiente información:</w:t>
      </w:r>
    </w:p>
    <w:p w:rsidR="00563384" w:rsidRPr="002C2BA5" w:rsidRDefault="00563384" w:rsidP="00195DCB">
      <w:pPr>
        <w:numPr>
          <w:ilvl w:val="3"/>
          <w:numId w:val="21"/>
        </w:numPr>
        <w:ind w:left="2410" w:hanging="850"/>
        <w:rPr>
          <w:sz w:val="20"/>
          <w:highlight w:val="lightGray"/>
          <w:lang w:val="es-MX"/>
        </w:rPr>
      </w:pPr>
      <w:r w:rsidRPr="002C2BA5">
        <w:rPr>
          <w:sz w:val="20"/>
          <w:szCs w:val="20"/>
          <w:highlight w:val="lightGray"/>
          <w:lang w:val="es-MX"/>
        </w:rPr>
        <w:t>ObtenerExistencia</w:t>
      </w:r>
    </w:p>
    <w:p w:rsidR="00563384" w:rsidRPr="002C2BA5" w:rsidRDefault="00563384" w:rsidP="00195DCB">
      <w:pPr>
        <w:numPr>
          <w:ilvl w:val="4"/>
          <w:numId w:val="21"/>
        </w:numPr>
        <w:ind w:left="3402" w:hanging="992"/>
        <w:rPr>
          <w:sz w:val="20"/>
          <w:szCs w:val="20"/>
          <w:highlight w:val="lightGray"/>
        </w:rPr>
      </w:pPr>
      <w:r w:rsidRPr="002C2BA5">
        <w:rPr>
          <w:sz w:val="20"/>
          <w:szCs w:val="20"/>
          <w:highlight w:val="lightGray"/>
        </w:rPr>
        <w:t>ProductoClave = ProductoClave (objeto Productos)</w:t>
      </w:r>
    </w:p>
    <w:p w:rsidR="00563384" w:rsidRPr="002C2BA5" w:rsidRDefault="00563384" w:rsidP="00195DCB">
      <w:pPr>
        <w:numPr>
          <w:ilvl w:val="2"/>
          <w:numId w:val="21"/>
        </w:numPr>
        <w:ind w:left="1560" w:hanging="709"/>
        <w:rPr>
          <w:b/>
          <w:sz w:val="20"/>
          <w:highlight w:val="lightGray"/>
          <w:lang w:val="es-MX"/>
        </w:rPr>
      </w:pPr>
      <w:r w:rsidRPr="002C2BA5">
        <w:rPr>
          <w:sz w:val="20"/>
          <w:highlight w:val="lightGray"/>
          <w:lang w:val="es-MX"/>
        </w:rPr>
        <w:t>El sistema recibe la siguiente información:</w:t>
      </w:r>
    </w:p>
    <w:p w:rsidR="00563384" w:rsidRDefault="00563384" w:rsidP="00195DCB">
      <w:pPr>
        <w:numPr>
          <w:ilvl w:val="3"/>
          <w:numId w:val="21"/>
        </w:numPr>
        <w:ind w:left="2410" w:hanging="850"/>
        <w:rPr>
          <w:sz w:val="20"/>
          <w:szCs w:val="20"/>
          <w:lang w:val="es-MX"/>
        </w:rPr>
      </w:pPr>
      <w:r w:rsidRPr="002C2BA5">
        <w:rPr>
          <w:sz w:val="20"/>
          <w:szCs w:val="20"/>
          <w:highlight w:val="lightGray"/>
          <w:lang w:val="es-MX"/>
        </w:rPr>
        <w:t>OP_Existencia</w:t>
      </w:r>
    </w:p>
    <w:p w:rsidR="00613D8C" w:rsidRDefault="00613D8C" w:rsidP="00195DCB">
      <w:pPr>
        <w:numPr>
          <w:ilvl w:val="1"/>
          <w:numId w:val="21"/>
        </w:numPr>
        <w:rPr>
          <w:rFonts w:cs="Arial"/>
          <w:sz w:val="20"/>
          <w:szCs w:val="20"/>
        </w:rPr>
      </w:pPr>
      <w:r>
        <w:rPr>
          <w:rFonts w:cs="Arial"/>
          <w:sz w:val="20"/>
          <w:szCs w:val="20"/>
        </w:rPr>
        <w:t xml:space="preserve">El sistema </w:t>
      </w:r>
      <w:r>
        <w:rPr>
          <w:sz w:val="20"/>
          <w:szCs w:val="20"/>
          <w:lang w:val="es-MX"/>
        </w:rPr>
        <w:t>presenta</w:t>
      </w:r>
      <w:r>
        <w:rPr>
          <w:rFonts w:cs="Arial"/>
          <w:sz w:val="20"/>
          <w:szCs w:val="20"/>
        </w:rPr>
        <w:t xml:space="preserve"> y solicita la siguiente información del producto de acuerdo con la regla de negocio </w:t>
      </w:r>
      <w:hyperlink r:id="rId199" w:anchor="RNROLMOV132" w:history="1">
        <w:r>
          <w:rPr>
            <w:rStyle w:val="Hipervnculo"/>
            <w:b/>
            <w:sz w:val="20"/>
            <w:szCs w:val="20"/>
          </w:rPr>
          <w:t>RNROLMOV132 Posicionar en la Cantidad del Producto Seleccionado</w:t>
        </w:r>
      </w:hyperlink>
      <w:r>
        <w:rPr>
          <w:rFonts w:cs="Arial"/>
          <w:sz w:val="20"/>
          <w:szCs w:val="20"/>
        </w:rPr>
        <w:t>:</w:t>
      </w:r>
    </w:p>
    <w:p w:rsidR="00563384" w:rsidRPr="00B24FAA" w:rsidRDefault="00040AFF" w:rsidP="00195DCB">
      <w:pPr>
        <w:numPr>
          <w:ilvl w:val="2"/>
          <w:numId w:val="21"/>
        </w:numPr>
        <w:ind w:left="1560" w:hanging="709"/>
        <w:rPr>
          <w:sz w:val="20"/>
          <w:szCs w:val="20"/>
          <w:lang w:val="es-MX"/>
        </w:rPr>
      </w:pPr>
      <w:r w:rsidRPr="00B24FAA">
        <w:rPr>
          <w:sz w:val="20"/>
          <w:szCs w:val="20"/>
          <w:lang w:val="es-MX"/>
        </w:rPr>
        <w:t>Cambiar Por</w:t>
      </w:r>
      <w:r w:rsidR="00613D8C" w:rsidRPr="00B24FAA">
        <w:rPr>
          <w:sz w:val="20"/>
          <w:szCs w:val="20"/>
          <w:lang w:val="es-MX"/>
        </w:rPr>
        <w:t xml:space="preserve"> </w:t>
      </w:r>
      <w:r w:rsidR="00563384" w:rsidRPr="00B24FAA">
        <w:rPr>
          <w:sz w:val="20"/>
          <w:szCs w:val="20"/>
          <w:lang w:val="es-MX"/>
        </w:rPr>
        <w:t>= ProductoClave (objeto Productos)</w:t>
      </w:r>
    </w:p>
    <w:p w:rsidR="0079150B" w:rsidRPr="00563384" w:rsidRDefault="0079150B" w:rsidP="00195DCB">
      <w:pPr>
        <w:numPr>
          <w:ilvl w:val="2"/>
          <w:numId w:val="21"/>
        </w:numPr>
        <w:ind w:left="1560" w:hanging="709"/>
        <w:rPr>
          <w:sz w:val="20"/>
          <w:szCs w:val="20"/>
          <w:highlight w:val="cyan"/>
          <w:lang w:val="es-MX"/>
        </w:rPr>
      </w:pPr>
      <w:r w:rsidRPr="00563384">
        <w:rPr>
          <w:sz w:val="20"/>
          <w:highlight w:val="cyan"/>
          <w:lang w:eastAsia="en-US"/>
        </w:rPr>
        <w:t xml:space="preserve">Descripción </w:t>
      </w:r>
      <w:r w:rsidR="00563384">
        <w:rPr>
          <w:sz w:val="20"/>
          <w:szCs w:val="20"/>
          <w:highlight w:val="cyan"/>
          <w:lang w:val="es-MX"/>
        </w:rPr>
        <w:t xml:space="preserve">= Descripcion (objeto Productos) </w:t>
      </w:r>
      <w:r w:rsidR="00563384">
        <w:rPr>
          <w:sz w:val="20"/>
          <w:highlight w:val="cyan"/>
          <w:lang w:eastAsia="en-US"/>
        </w:rPr>
        <w:t>de acuerdo con la regla</w:t>
      </w:r>
      <w:r w:rsidR="00563384" w:rsidRPr="00424EA1">
        <w:rPr>
          <w:sz w:val="20"/>
          <w:highlight w:val="cyan"/>
          <w:lang w:eastAsia="en-US"/>
        </w:rPr>
        <w:t xml:space="preserve"> de negocio</w:t>
      </w:r>
      <w:r w:rsidR="00563384">
        <w:rPr>
          <w:b/>
          <w:sz w:val="20"/>
          <w:highlight w:val="cyan"/>
          <w:lang w:eastAsia="en-US"/>
        </w:rPr>
        <w:t xml:space="preserve"> </w:t>
      </w:r>
      <w:hyperlink r:id="rId200" w:anchor="RNGEN004" w:history="1">
        <w:r w:rsidR="00563384" w:rsidRPr="00424EA1">
          <w:rPr>
            <w:rStyle w:val="Hipervnculo"/>
            <w:rFonts w:cs="Arial"/>
            <w:b/>
            <w:sz w:val="20"/>
            <w:szCs w:val="20"/>
            <w:highlight w:val="cyan"/>
          </w:rPr>
          <w:t>RNGEN004 Información Deshabilitada</w:t>
        </w:r>
      </w:hyperlink>
    </w:p>
    <w:p w:rsidR="00B24FAA" w:rsidRPr="00B24FAA" w:rsidRDefault="00B24FAA" w:rsidP="00195DCB">
      <w:pPr>
        <w:numPr>
          <w:ilvl w:val="2"/>
          <w:numId w:val="21"/>
        </w:numPr>
        <w:ind w:left="1560" w:hanging="709"/>
        <w:rPr>
          <w:rStyle w:val="Hipervnculo"/>
          <w:color w:val="auto"/>
          <w:sz w:val="20"/>
          <w:szCs w:val="20"/>
          <w:u w:val="none"/>
          <w:lang w:val="es-MX"/>
        </w:rPr>
      </w:pPr>
      <w:r w:rsidRPr="002C2BA5">
        <w:rPr>
          <w:b/>
          <w:sz w:val="20"/>
          <w:szCs w:val="20"/>
          <w:highlight w:val="cyan"/>
          <w:lang w:val="es-MX"/>
        </w:rPr>
        <w:t xml:space="preserve">Exist = </w:t>
      </w:r>
      <w:r w:rsidRPr="002C2BA5">
        <w:rPr>
          <w:sz w:val="20"/>
          <w:szCs w:val="20"/>
          <w:highlight w:val="cyan"/>
          <w:lang w:val="es-MX"/>
        </w:rPr>
        <w:t xml:space="preserve">OP_Existencia </w:t>
      </w:r>
      <w:r w:rsidRPr="002C2BA5">
        <w:rPr>
          <w:rFonts w:cs="Arial"/>
          <w:sz w:val="20"/>
          <w:szCs w:val="20"/>
          <w:highlight w:val="cyan"/>
        </w:rPr>
        <w:t xml:space="preserve">(formatear la cantidad de acuerdo al número de decimales configurado para el producto &lt;Producto.DecimalProducto&gt;) </w:t>
      </w:r>
      <w:r w:rsidRPr="002C2BA5">
        <w:rPr>
          <w:sz w:val="20"/>
          <w:highlight w:val="cyan"/>
          <w:lang w:eastAsia="en-US"/>
        </w:rPr>
        <w:t>de acuerdo con la regla de negocio</w:t>
      </w:r>
      <w:r w:rsidRPr="002C2BA5">
        <w:rPr>
          <w:b/>
          <w:sz w:val="20"/>
          <w:highlight w:val="cyan"/>
          <w:lang w:eastAsia="en-US"/>
        </w:rPr>
        <w:t xml:space="preserve"> </w:t>
      </w:r>
      <w:hyperlink r:id="rId201" w:anchor="RNGEN004" w:history="1">
        <w:r w:rsidRPr="002C2BA5">
          <w:rPr>
            <w:rStyle w:val="Hipervnculo"/>
            <w:rFonts w:cs="Arial"/>
            <w:b/>
            <w:sz w:val="20"/>
            <w:szCs w:val="20"/>
            <w:highlight w:val="cyan"/>
          </w:rPr>
          <w:t>RNGEN004 Información Deshabilitada</w:t>
        </w:r>
      </w:hyperlink>
    </w:p>
    <w:p w:rsidR="00B24FAA" w:rsidRPr="00B24FAA" w:rsidRDefault="00613D8C" w:rsidP="00195DCB">
      <w:pPr>
        <w:numPr>
          <w:ilvl w:val="2"/>
          <w:numId w:val="21"/>
        </w:numPr>
        <w:ind w:left="1560" w:hanging="709"/>
        <w:rPr>
          <w:sz w:val="20"/>
          <w:szCs w:val="20"/>
          <w:lang w:val="es-MX"/>
        </w:rPr>
      </w:pPr>
      <w:r w:rsidRPr="00B24FAA">
        <w:rPr>
          <w:sz w:val="20"/>
          <w:szCs w:val="20"/>
          <w:lang w:val="es-MX"/>
        </w:rPr>
        <w:t>Unidad (*) (</w:t>
      </w:r>
      <w:r w:rsidRPr="00B24FAA">
        <w:rPr>
          <w:sz w:val="20"/>
          <w:szCs w:val="20"/>
          <w:vertAlign w:val="superscript"/>
          <w:lang w:val="es-MX"/>
        </w:rPr>
        <w:t>c</w:t>
      </w:r>
      <w:r w:rsidRPr="00B24FAA">
        <w:rPr>
          <w:sz w:val="20"/>
          <w:szCs w:val="20"/>
          <w:lang w:val="es-MX"/>
        </w:rPr>
        <w:t xml:space="preserve">) </w:t>
      </w:r>
      <w:r w:rsidR="00B24FAA">
        <w:rPr>
          <w:sz w:val="20"/>
          <w:szCs w:val="20"/>
          <w:lang w:val="es-MX"/>
        </w:rPr>
        <w:t xml:space="preserve">= Unidad (objeto Productos) de acuerdo con la regla de negocio </w:t>
      </w:r>
      <w:hyperlink r:id="rId202" w:anchor="RNGEN004" w:history="1">
        <w:r w:rsidR="00B24FAA">
          <w:rPr>
            <w:rStyle w:val="Hipervnculo"/>
            <w:rFonts w:cs="Arial"/>
            <w:b/>
            <w:sz w:val="20"/>
            <w:szCs w:val="20"/>
          </w:rPr>
          <w:t>RNGEN004 Información Deshabilitada</w:t>
        </w:r>
      </w:hyperlink>
    </w:p>
    <w:p w:rsidR="00B24FAA" w:rsidRPr="00075CF0" w:rsidRDefault="00613D8C" w:rsidP="00195DCB">
      <w:pPr>
        <w:numPr>
          <w:ilvl w:val="2"/>
          <w:numId w:val="21"/>
        </w:numPr>
        <w:ind w:left="1560" w:hanging="709"/>
        <w:rPr>
          <w:sz w:val="20"/>
          <w:szCs w:val="20"/>
          <w:lang w:val="es-MX"/>
        </w:rPr>
      </w:pPr>
      <w:r w:rsidRPr="00B24FAA">
        <w:rPr>
          <w:sz w:val="20"/>
          <w:szCs w:val="20"/>
          <w:lang w:val="es-MX"/>
        </w:rPr>
        <w:lastRenderedPageBreak/>
        <w:t>Cantidad (*)</w:t>
      </w:r>
      <w:r w:rsidR="00B24FAA">
        <w:rPr>
          <w:sz w:val="20"/>
          <w:szCs w:val="20"/>
          <w:lang w:val="es-MX"/>
        </w:rPr>
        <w:t xml:space="preserve"> = Cantidad (objeto Productos) </w:t>
      </w:r>
      <w:r w:rsidR="00B24FAA">
        <w:rPr>
          <w:sz w:val="20"/>
        </w:rPr>
        <w:t>de acuerdo con la regla de negocio</w:t>
      </w:r>
      <w:r w:rsidR="00B24FAA">
        <w:rPr>
          <w:color w:val="0000FF"/>
          <w:sz w:val="20"/>
          <w:u w:val="single"/>
        </w:rPr>
        <w:t xml:space="preserve"> </w:t>
      </w:r>
      <w:hyperlink r:id="rId203" w:anchor="RNADMESC026" w:history="1">
        <w:r w:rsidR="00B24FAA">
          <w:rPr>
            <w:rStyle w:val="Hipervnculo"/>
            <w:b/>
            <w:sz w:val="20"/>
          </w:rPr>
          <w:t>RNADMESC026 Configuración de Decimales para un Producto</w:t>
        </w:r>
      </w:hyperlink>
      <w:r w:rsidR="00B24FAA">
        <w:rPr>
          <w:color w:val="0000FF"/>
          <w:sz w:val="20"/>
        </w:rPr>
        <w:t xml:space="preserve">, </w:t>
      </w:r>
      <w:r w:rsidR="00B24FAA">
        <w:rPr>
          <w:sz w:val="20"/>
        </w:rPr>
        <w:t>(</w:t>
      </w:r>
      <w:r w:rsidR="00B24FAA">
        <w:rPr>
          <w:sz w:val="20"/>
          <w:lang w:eastAsia="en-US"/>
        </w:rPr>
        <w:t>posicionar el cursor dentro del combo de selección de cantidad de producto</w:t>
      </w:r>
      <w:r w:rsidR="00B24FAA">
        <w:rPr>
          <w:rFonts w:cs="Arial"/>
          <w:sz w:val="20"/>
          <w:szCs w:val="20"/>
        </w:rPr>
        <w:t>)</w:t>
      </w:r>
    </w:p>
    <w:p w:rsidR="00613D8C" w:rsidRPr="00B24FAA" w:rsidRDefault="00613D8C" w:rsidP="00195DCB">
      <w:pPr>
        <w:numPr>
          <w:ilvl w:val="1"/>
          <w:numId w:val="21"/>
        </w:numPr>
        <w:rPr>
          <w:lang w:val="es-MX"/>
        </w:rPr>
      </w:pPr>
      <w:bookmarkStart w:id="369" w:name="paso6_5_AO03"/>
      <w:bookmarkStart w:id="370" w:name="paso6_5_AO02"/>
      <w:r w:rsidRPr="00B24FAA">
        <w:rPr>
          <w:sz w:val="20"/>
          <w:lang w:val="es-MX"/>
        </w:rPr>
        <w:t xml:space="preserve">Si &lt;el actor </w:t>
      </w:r>
      <w:r w:rsidRPr="00B24FAA">
        <w:rPr>
          <w:b/>
          <w:sz w:val="20"/>
          <w:lang w:val="es-MX"/>
        </w:rPr>
        <w:t>modifica</w:t>
      </w:r>
      <w:r w:rsidRPr="00B24FAA">
        <w:rPr>
          <w:sz w:val="20"/>
          <w:lang w:val="es-MX"/>
        </w:rPr>
        <w:t xml:space="preserve"> la cantidad&gt; y si &lt;el actor selecciona la opción </w:t>
      </w:r>
      <w:r w:rsidR="00BA1FFB" w:rsidRPr="00B24FAA">
        <w:rPr>
          <w:b/>
          <w:sz w:val="20"/>
          <w:lang w:val="es-MX"/>
        </w:rPr>
        <w:t>Agregar</w:t>
      </w:r>
      <w:r w:rsidRPr="00B24FAA">
        <w:rPr>
          <w:sz w:val="20"/>
          <w:lang w:val="es-MX"/>
        </w:rPr>
        <w:t>&gt;</w:t>
      </w:r>
    </w:p>
    <w:bookmarkEnd w:id="369"/>
    <w:bookmarkEnd w:id="370"/>
    <w:p w:rsidR="00613D8C" w:rsidRDefault="00613D8C" w:rsidP="00195DCB">
      <w:pPr>
        <w:numPr>
          <w:ilvl w:val="2"/>
          <w:numId w:val="21"/>
        </w:numPr>
        <w:ind w:left="1560" w:hanging="709"/>
        <w:rPr>
          <w:rStyle w:val="Hipervnculo"/>
          <w:sz w:val="20"/>
        </w:rPr>
      </w:pPr>
      <w:r>
        <w:rPr>
          <w:sz w:val="20"/>
          <w:lang w:val="es-MX"/>
        </w:rPr>
        <w:t xml:space="preserve">El sistema valida la cantidad proporcionada por el usuario de acuerdo con la validación  </w:t>
      </w:r>
      <w:hyperlink r:id="rId204" w:anchor="VA03" w:history="1">
        <w:r>
          <w:rPr>
            <w:rStyle w:val="Hipervnculo"/>
            <w:b/>
            <w:sz w:val="20"/>
            <w:lang w:val="es-MX"/>
          </w:rPr>
          <w:t>VA03 Validar Cantidad Proporcionada</w:t>
        </w:r>
      </w:hyperlink>
    </w:p>
    <w:p w:rsidR="00B24FAA" w:rsidRDefault="00B24FAA" w:rsidP="00195DCB">
      <w:pPr>
        <w:numPr>
          <w:ilvl w:val="2"/>
          <w:numId w:val="21"/>
        </w:numPr>
        <w:ind w:left="1560" w:hanging="709"/>
        <w:rPr>
          <w:sz w:val="20"/>
          <w:szCs w:val="20"/>
          <w:lang w:val="es-MX"/>
        </w:rPr>
      </w:pPr>
      <w:r w:rsidRPr="00125165">
        <w:rPr>
          <w:sz w:val="20"/>
          <w:szCs w:val="20"/>
          <w:lang w:val="es-MX"/>
        </w:rPr>
        <w:t xml:space="preserve">El </w:t>
      </w:r>
      <w:r w:rsidRPr="00125165">
        <w:rPr>
          <w:rStyle w:val="Hipervnculo"/>
          <w:color w:val="auto"/>
          <w:sz w:val="20"/>
          <w:szCs w:val="20"/>
          <w:u w:val="none"/>
        </w:rPr>
        <w:t>sistema</w:t>
      </w:r>
      <w:r>
        <w:rPr>
          <w:sz w:val="20"/>
          <w:szCs w:val="20"/>
          <w:lang w:val="es-MX"/>
        </w:rPr>
        <w:t xml:space="preserve"> actualiza el objeto ProductosSalida con la siguiente información para el producto actual:</w:t>
      </w:r>
    </w:p>
    <w:p w:rsidR="00B24FAA" w:rsidRDefault="00B24FAA" w:rsidP="00195DCB">
      <w:pPr>
        <w:numPr>
          <w:ilvl w:val="3"/>
          <w:numId w:val="21"/>
        </w:numPr>
        <w:ind w:left="2410" w:hanging="850"/>
        <w:rPr>
          <w:b/>
          <w:lang w:val="es-MX"/>
        </w:rPr>
      </w:pPr>
      <w:r>
        <w:rPr>
          <w:b/>
          <w:sz w:val="20"/>
          <w:lang w:val="es-MX"/>
        </w:rPr>
        <w:t>ProductosSalida</w:t>
      </w:r>
    </w:p>
    <w:p w:rsidR="00B24FAA" w:rsidRPr="00B24FAA" w:rsidRDefault="00B24FAA" w:rsidP="00195DCB">
      <w:pPr>
        <w:numPr>
          <w:ilvl w:val="4"/>
          <w:numId w:val="21"/>
        </w:numPr>
        <w:ind w:left="3402" w:hanging="992"/>
        <w:rPr>
          <w:lang w:val="es-MX"/>
        </w:rPr>
      </w:pPr>
      <w:r>
        <w:rPr>
          <w:sz w:val="20"/>
          <w:lang w:val="es-MX"/>
        </w:rPr>
        <w:t xml:space="preserve">Cantidad </w:t>
      </w:r>
      <w:r w:rsidRPr="0086185E">
        <w:rPr>
          <w:sz w:val="20"/>
        </w:rPr>
        <w:t>de acuerdo con la regla de negocio</w:t>
      </w:r>
      <w:r w:rsidRPr="0086185E">
        <w:rPr>
          <w:color w:val="0000FF"/>
          <w:sz w:val="20"/>
          <w:u w:val="single"/>
        </w:rPr>
        <w:t xml:space="preserve"> </w:t>
      </w:r>
      <w:hyperlink r:id="rId205" w:anchor="RNADMESC026" w:history="1">
        <w:r w:rsidRPr="0086185E">
          <w:rPr>
            <w:b/>
            <w:color w:val="0000FF"/>
            <w:sz w:val="20"/>
            <w:u w:val="single"/>
          </w:rPr>
          <w:t>RNADMESC026 Configuración de Decimales para un Producto</w:t>
        </w:r>
      </w:hyperlink>
    </w:p>
    <w:p w:rsidR="00B24FAA" w:rsidRPr="00B24FAA" w:rsidRDefault="00B24FAA" w:rsidP="00195DCB">
      <w:pPr>
        <w:numPr>
          <w:ilvl w:val="2"/>
          <w:numId w:val="21"/>
        </w:numPr>
        <w:ind w:left="1560" w:hanging="709"/>
        <w:rPr>
          <w:b/>
          <w:sz w:val="20"/>
          <w:lang w:val="es-MX"/>
        </w:rPr>
      </w:pPr>
      <w:r w:rsidRPr="00B24FAA">
        <w:rPr>
          <w:sz w:val="20"/>
          <w:lang w:val="es-MX"/>
        </w:rPr>
        <w:t xml:space="preserve">Si &lt;NO se trata del módulo de Preventa de acuerdo con la regla de negocio </w:t>
      </w:r>
      <w:hyperlink r:id="rId206" w:anchor="RNGEN171" w:history="1">
        <w:r w:rsidRPr="00B24FAA">
          <w:rPr>
            <w:rStyle w:val="Hipervnculo"/>
            <w:rFonts w:cs="Arial"/>
            <w:b/>
            <w:sz w:val="20"/>
            <w:szCs w:val="20"/>
          </w:rPr>
          <w:t>RNGEN171 Información en Sesión</w:t>
        </w:r>
      </w:hyperlink>
      <w:r w:rsidRPr="00B24FAA">
        <w:rPr>
          <w:sz w:val="20"/>
          <w:lang w:val="es-MX"/>
        </w:rPr>
        <w:t>&gt;</w:t>
      </w:r>
    </w:p>
    <w:p w:rsidR="00B24FAA" w:rsidRPr="00713644" w:rsidRDefault="00B24FAA" w:rsidP="00195DCB">
      <w:pPr>
        <w:numPr>
          <w:ilvl w:val="3"/>
          <w:numId w:val="21"/>
        </w:numPr>
        <w:ind w:left="2410" w:hanging="850"/>
        <w:rPr>
          <w:b/>
          <w:sz w:val="20"/>
          <w:highlight w:val="lightGray"/>
          <w:lang w:val="es-MX"/>
        </w:rPr>
      </w:pPr>
      <w:r w:rsidRPr="00713644">
        <w:rPr>
          <w:sz w:val="20"/>
          <w:highlight w:val="lightGray"/>
          <w:lang w:val="es-MX"/>
        </w:rPr>
        <w:t xml:space="preserve">El caso de uso incluye la funcionalidad del caso de uso </w:t>
      </w:r>
      <w:hyperlink r:id="rId207" w:history="1">
        <w:r w:rsidRPr="00713644">
          <w:rPr>
            <w:rStyle w:val="Hipervnculo"/>
            <w:b/>
            <w:sz w:val="20"/>
            <w:szCs w:val="20"/>
            <w:highlight w:val="lightGray"/>
            <w:lang w:val="es-MX"/>
          </w:rPr>
          <w:t>Administrar Inventario Móvil – CUROLGEN13</w:t>
        </w:r>
      </w:hyperlink>
    </w:p>
    <w:p w:rsidR="00B24FAA" w:rsidRPr="00713644" w:rsidRDefault="00B24FAA"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B24FAA" w:rsidRPr="00713644" w:rsidRDefault="00B24FAA" w:rsidP="00195DCB">
      <w:pPr>
        <w:numPr>
          <w:ilvl w:val="5"/>
          <w:numId w:val="21"/>
        </w:numPr>
        <w:ind w:left="4536" w:hanging="1134"/>
        <w:rPr>
          <w:sz w:val="20"/>
          <w:highlight w:val="lightGray"/>
          <w:lang w:val="es-MX"/>
        </w:rPr>
      </w:pPr>
      <w:r w:rsidRPr="00713644">
        <w:rPr>
          <w:sz w:val="20"/>
          <w:szCs w:val="20"/>
          <w:highlight w:val="lightGray"/>
          <w:lang w:val="es-MX"/>
        </w:rPr>
        <w:t>ValidarExistencia</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ProductoClave = ProductoClave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TipoUnidad = Unidad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 = Cantidad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CantidadAnterior = &lt;TransProdDetalle.Cantidad&gt;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TipoMovimiento = 2</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TipoTransProd = 9</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B24FAA" w:rsidRPr="00713644" w:rsidRDefault="00B24FAA" w:rsidP="00195DCB">
      <w:pPr>
        <w:numPr>
          <w:ilvl w:val="5"/>
          <w:numId w:val="21"/>
        </w:numPr>
        <w:ind w:left="4536" w:hanging="1134"/>
        <w:rPr>
          <w:sz w:val="20"/>
          <w:szCs w:val="20"/>
          <w:highlight w:val="lightGray"/>
          <w:lang w:val="es-MX"/>
        </w:rPr>
      </w:pPr>
      <w:r w:rsidRPr="00713644">
        <w:rPr>
          <w:sz w:val="20"/>
          <w:szCs w:val="20"/>
          <w:highlight w:val="lightGray"/>
          <w:lang w:val="es-MX"/>
        </w:rPr>
        <w:t>OP_Verdadero/Falso</w:t>
      </w:r>
    </w:p>
    <w:p w:rsidR="00B24FAA" w:rsidRPr="00713644" w:rsidRDefault="00B24FAA" w:rsidP="00195DCB">
      <w:pPr>
        <w:numPr>
          <w:ilvl w:val="5"/>
          <w:numId w:val="21"/>
        </w:numPr>
        <w:ind w:left="4536" w:hanging="1134"/>
        <w:rPr>
          <w:sz w:val="20"/>
          <w:szCs w:val="20"/>
          <w:highlight w:val="lightGray"/>
          <w:lang w:val="es-MX"/>
        </w:rPr>
      </w:pPr>
      <w:r w:rsidRPr="00713644">
        <w:rPr>
          <w:sz w:val="20"/>
          <w:szCs w:val="20"/>
          <w:highlight w:val="lightGray"/>
          <w:lang w:val="es-MX"/>
        </w:rPr>
        <w:t>OP_Cantidad</w:t>
      </w:r>
    </w:p>
    <w:p w:rsidR="00B24FAA" w:rsidRPr="00713644" w:rsidRDefault="00B24FAA" w:rsidP="00195DCB">
      <w:pPr>
        <w:numPr>
          <w:ilvl w:val="3"/>
          <w:numId w:val="21"/>
        </w:numPr>
        <w:ind w:left="2410" w:hanging="850"/>
        <w:rPr>
          <w:b/>
          <w:sz w:val="20"/>
          <w:szCs w:val="20"/>
          <w:highlight w:val="lightGray"/>
        </w:rPr>
      </w:pPr>
      <w:r w:rsidRPr="00713644">
        <w:rPr>
          <w:sz w:val="20"/>
          <w:szCs w:val="20"/>
          <w:highlight w:val="lightGray"/>
        </w:rPr>
        <w:t>Si &lt;</w:t>
      </w:r>
      <w:r w:rsidRPr="00713644">
        <w:rPr>
          <w:sz w:val="20"/>
          <w:szCs w:val="20"/>
          <w:highlight w:val="lightGray"/>
          <w:lang w:val="es-MX"/>
        </w:rPr>
        <w:t>no se tiene suficiente existencia disponible para entregar a cambio la cantidad de producto capturada</w:t>
      </w:r>
      <w:r w:rsidRPr="00713644">
        <w:rPr>
          <w:sz w:val="20"/>
          <w:szCs w:val="20"/>
          <w:highlight w:val="lightGray"/>
        </w:rPr>
        <w:t xml:space="preserve"> (OP_Falso) &gt;</w:t>
      </w:r>
    </w:p>
    <w:p w:rsidR="00B24FAA" w:rsidRPr="00713644" w:rsidRDefault="00B24FAA" w:rsidP="00195DCB">
      <w:pPr>
        <w:numPr>
          <w:ilvl w:val="4"/>
          <w:numId w:val="21"/>
        </w:numPr>
        <w:ind w:left="3402" w:hanging="992"/>
        <w:rPr>
          <w:b/>
          <w:sz w:val="20"/>
          <w:szCs w:val="20"/>
          <w:highlight w:val="lightGray"/>
        </w:rPr>
      </w:pPr>
      <w:r w:rsidRPr="00713644">
        <w:rPr>
          <w:sz w:val="20"/>
          <w:szCs w:val="20"/>
          <w:highlight w:val="lightGray"/>
        </w:rPr>
        <w:t>El sistema presenta la siguiente información:</w:t>
      </w:r>
    </w:p>
    <w:p w:rsidR="00B24FAA" w:rsidRPr="00713644" w:rsidRDefault="00B24FAA" w:rsidP="00195DCB">
      <w:pPr>
        <w:numPr>
          <w:ilvl w:val="5"/>
          <w:numId w:val="21"/>
        </w:numPr>
        <w:ind w:left="4536" w:hanging="1134"/>
        <w:rPr>
          <w:b/>
          <w:sz w:val="20"/>
          <w:szCs w:val="20"/>
          <w:highlight w:val="lightGray"/>
        </w:rPr>
      </w:pPr>
      <w:r w:rsidRPr="00713644">
        <w:rPr>
          <w:sz w:val="20"/>
          <w:szCs w:val="20"/>
          <w:highlight w:val="lightGray"/>
        </w:rPr>
        <w:t xml:space="preserve">Cantidad = &lt;TransProdDetalle.Cantidad&gt; + OP_Cantidad </w:t>
      </w:r>
      <w:r w:rsidRPr="00713644">
        <w:rPr>
          <w:rFonts w:cs="Arial"/>
          <w:sz w:val="20"/>
          <w:szCs w:val="20"/>
          <w:highlight w:val="lightGray"/>
        </w:rPr>
        <w:t xml:space="preserve">(formatear la cantidad de acuerdo al número de decimales configurado para el producto &lt;Producto.DecimalProducto&gt;, </w:t>
      </w:r>
      <w:r w:rsidRPr="00713644">
        <w:rPr>
          <w:sz w:val="20"/>
          <w:highlight w:val="lightGray"/>
          <w:lang w:eastAsia="en-US"/>
        </w:rPr>
        <w:t>posicionar el cursor dentro del combo de selección de cantidad de producto</w:t>
      </w:r>
      <w:r w:rsidRPr="00713644">
        <w:rPr>
          <w:rFonts w:cs="Arial"/>
          <w:sz w:val="20"/>
          <w:szCs w:val="20"/>
          <w:highlight w:val="lightGray"/>
        </w:rPr>
        <w:t>)</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eastAsia="en-US"/>
        </w:rPr>
        <w:t xml:space="preserve">El sistema continúa en el </w:t>
      </w:r>
      <w:hyperlink w:anchor="paso6_5_AO02" w:history="1">
        <w:r w:rsidRPr="00B24FAA">
          <w:rPr>
            <w:rStyle w:val="Hipervnculo"/>
            <w:b/>
            <w:sz w:val="20"/>
            <w:highlight w:val="lightGray"/>
            <w:lang w:eastAsia="en-US"/>
          </w:rPr>
          <w:t>paso 6.5</w:t>
        </w:r>
      </w:hyperlink>
      <w:r w:rsidRPr="00713644">
        <w:rPr>
          <w:sz w:val="20"/>
          <w:highlight w:val="lightGray"/>
          <w:lang w:eastAsia="en-US"/>
        </w:rPr>
        <w:t xml:space="preserve"> del </w:t>
      </w:r>
      <w:r w:rsidRPr="00713644">
        <w:rPr>
          <w:sz w:val="20"/>
          <w:szCs w:val="20"/>
          <w:highlight w:val="lightGray"/>
        </w:rPr>
        <w:t>flujo alterno opcional</w:t>
      </w:r>
      <w:r w:rsidRPr="00713644">
        <w:rPr>
          <w:b/>
          <w:sz w:val="20"/>
          <w:szCs w:val="20"/>
          <w:highlight w:val="lightGray"/>
        </w:rPr>
        <w:t xml:space="preserve"> </w:t>
      </w:r>
      <w:hyperlink r:id="rId208" w:anchor="AO01" w:history="1">
        <w:r w:rsidRPr="00713644">
          <w:rPr>
            <w:rStyle w:val="Hipervnculo"/>
            <w:b/>
            <w:sz w:val="20"/>
            <w:szCs w:val="20"/>
            <w:highlight w:val="lightGray"/>
            <w:lang w:val="es-MX"/>
          </w:rPr>
          <w:t>AO01 Crear Cambio de Producto</w:t>
        </w:r>
      </w:hyperlink>
    </w:p>
    <w:p w:rsidR="00B24FAA" w:rsidRPr="00713644" w:rsidRDefault="00B24FAA" w:rsidP="00195DCB">
      <w:pPr>
        <w:numPr>
          <w:ilvl w:val="3"/>
          <w:numId w:val="21"/>
        </w:numPr>
        <w:ind w:left="2410" w:hanging="850"/>
        <w:rPr>
          <w:b/>
          <w:sz w:val="20"/>
          <w:highlight w:val="lightGray"/>
          <w:lang w:val="es-MX"/>
        </w:rPr>
      </w:pPr>
      <w:r w:rsidRPr="00713644">
        <w:rPr>
          <w:sz w:val="20"/>
          <w:highlight w:val="lightGray"/>
          <w:lang w:val="es-MX"/>
        </w:rPr>
        <w:t xml:space="preserve">El caso de uso incluye la funcionalidad del caso de uso </w:t>
      </w:r>
      <w:hyperlink r:id="rId209" w:history="1">
        <w:r w:rsidRPr="00713644">
          <w:rPr>
            <w:rStyle w:val="Hipervnculo"/>
            <w:b/>
            <w:sz w:val="20"/>
            <w:szCs w:val="20"/>
            <w:highlight w:val="lightGray"/>
            <w:lang w:val="es-MX"/>
          </w:rPr>
          <w:t>Administrar Inventario Móvil – CUROLGEN13</w:t>
        </w:r>
      </w:hyperlink>
    </w:p>
    <w:p w:rsidR="00B24FAA" w:rsidRPr="00713644" w:rsidRDefault="00B24FAA"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B24FAA" w:rsidRPr="00713644" w:rsidRDefault="00B24FAA" w:rsidP="00195DCB">
      <w:pPr>
        <w:numPr>
          <w:ilvl w:val="5"/>
          <w:numId w:val="21"/>
        </w:numPr>
        <w:ind w:left="4536" w:hanging="1134"/>
        <w:rPr>
          <w:sz w:val="20"/>
          <w:highlight w:val="lightGray"/>
          <w:lang w:val="es-MX"/>
        </w:rPr>
      </w:pPr>
      <w:r w:rsidRPr="00713644">
        <w:rPr>
          <w:sz w:val="20"/>
          <w:szCs w:val="20"/>
          <w:highlight w:val="lightGray"/>
          <w:lang w:val="es-MX"/>
        </w:rPr>
        <w:t>ActualizarInventario</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 xml:space="preserve">ProductoClave = &lt;TransProdDetalle.ProductoClave </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TipoUnidad = &lt;TransProdDetalle.TipoUnidad&gt;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 = &lt;TransProdDetalle.Cantidad&gt;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TipoTransProd = 9</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TipoMovimiento = 2</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AlmacenID = AlmacenID registrado en sesión</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Cancelar = 1</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B24FAA" w:rsidRPr="00343E71" w:rsidRDefault="00B24FAA" w:rsidP="00195DCB">
      <w:pPr>
        <w:numPr>
          <w:ilvl w:val="5"/>
          <w:numId w:val="21"/>
        </w:numPr>
        <w:ind w:left="4536" w:hanging="1134"/>
        <w:rPr>
          <w:b/>
          <w:sz w:val="20"/>
          <w:highlight w:val="lightGray"/>
          <w:lang w:val="es-MX"/>
        </w:rPr>
      </w:pPr>
      <w:r w:rsidRPr="00713644">
        <w:rPr>
          <w:sz w:val="20"/>
          <w:szCs w:val="20"/>
          <w:highlight w:val="lightGray"/>
          <w:lang w:val="es-MX"/>
        </w:rPr>
        <w:t>OP_Verdadero</w:t>
      </w:r>
    </w:p>
    <w:p w:rsidR="00471AA8" w:rsidRDefault="00471AA8"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471AA8" w:rsidRPr="00471AA8" w:rsidRDefault="00471AA8" w:rsidP="00195DCB">
      <w:pPr>
        <w:numPr>
          <w:ilvl w:val="3"/>
          <w:numId w:val="21"/>
        </w:numPr>
        <w:ind w:left="2410" w:hanging="850"/>
        <w:rPr>
          <w:sz w:val="20"/>
          <w:szCs w:val="20"/>
          <w:lang w:val="es-MX"/>
        </w:rPr>
      </w:pPr>
      <w:r>
        <w:rPr>
          <w:sz w:val="20"/>
          <w:szCs w:val="20"/>
          <w:lang w:val="es-MX"/>
        </w:rPr>
        <w:lastRenderedPageBreak/>
        <w:t xml:space="preserve">ImporteTotalProductoEntregado de acuerdo con la regla de negocio </w:t>
      </w:r>
      <w:hyperlink r:id="rId210" w:anchor="RNROLMOV187" w:history="1">
        <w:r>
          <w:rPr>
            <w:rStyle w:val="Hipervnculo"/>
            <w:b/>
            <w:sz w:val="20"/>
            <w:szCs w:val="20"/>
            <w:lang w:val="es-MX"/>
          </w:rPr>
          <w:t>RNROLMOV187 Decrementar Importe Total del Producto Recibido o Entregado en el Cambio de Productos</w:t>
        </w:r>
      </w:hyperlink>
    </w:p>
    <w:p w:rsidR="00343E71" w:rsidRPr="002B52E3" w:rsidRDefault="00343E71" w:rsidP="00195DCB">
      <w:pPr>
        <w:numPr>
          <w:ilvl w:val="2"/>
          <w:numId w:val="21"/>
        </w:numPr>
        <w:ind w:left="1560" w:hanging="709"/>
        <w:rPr>
          <w:rStyle w:val="Hipervnculo"/>
          <w:highlight w:val="lightGray"/>
        </w:rPr>
      </w:pPr>
      <w:r w:rsidRPr="002B52E3">
        <w:rPr>
          <w:rStyle w:val="Hipervnculo"/>
          <w:color w:val="auto"/>
          <w:sz w:val="20"/>
          <w:highlight w:val="lightGray"/>
          <w:u w:val="none"/>
          <w:lang w:val="es-MX"/>
        </w:rPr>
        <w:t xml:space="preserve">El caso de uso incluye la funcionalidad del caso de uso </w:t>
      </w:r>
      <w:hyperlink r:id="rId211" w:history="1">
        <w:r w:rsidRPr="002B52E3">
          <w:rPr>
            <w:rStyle w:val="Hipervnculo"/>
            <w:b/>
            <w:sz w:val="20"/>
            <w:highlight w:val="lightGray"/>
            <w:lang w:val="es-MX"/>
          </w:rPr>
          <w:t>Administrar Detalle de la Transacción – CUROLGEN06</w:t>
        </w:r>
      </w:hyperlink>
    </w:p>
    <w:p w:rsidR="00343E71" w:rsidRPr="002B52E3" w:rsidRDefault="00343E71" w:rsidP="00195DCB">
      <w:pPr>
        <w:numPr>
          <w:ilvl w:val="3"/>
          <w:numId w:val="21"/>
        </w:numPr>
        <w:ind w:left="2410" w:hanging="850"/>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343E71" w:rsidRPr="002B52E3" w:rsidRDefault="00343E71" w:rsidP="00195DCB">
      <w:pPr>
        <w:numPr>
          <w:ilvl w:val="4"/>
          <w:numId w:val="21"/>
        </w:numPr>
        <w:ind w:left="3402" w:hanging="992"/>
        <w:rPr>
          <w:rStyle w:val="Hipervnculo"/>
          <w:b/>
          <w:sz w:val="20"/>
          <w:szCs w:val="20"/>
          <w:highlight w:val="lightGray"/>
          <w:lang w:val="es-MX"/>
        </w:rPr>
      </w:pPr>
      <w:r w:rsidRPr="002B52E3">
        <w:rPr>
          <w:sz w:val="20"/>
          <w:highlight w:val="lightGray"/>
          <w:lang w:val="es-MX"/>
        </w:rPr>
        <w:t>ActualizarDetalleCambio</w:t>
      </w:r>
    </w:p>
    <w:p w:rsidR="00343E71" w:rsidRPr="002B52E3" w:rsidRDefault="00343E71" w:rsidP="00195DCB">
      <w:pPr>
        <w:numPr>
          <w:ilvl w:val="5"/>
          <w:numId w:val="21"/>
        </w:numPr>
        <w:ind w:left="4536" w:hanging="1134"/>
        <w:rPr>
          <w:highlight w:val="lightGray"/>
        </w:rPr>
      </w:pPr>
      <w:r w:rsidRPr="002B52E3">
        <w:rPr>
          <w:sz w:val="20"/>
          <w:highlight w:val="lightGray"/>
          <w:lang w:val="es-MX"/>
        </w:rPr>
        <w:t>TransProdDetalle = TransProdDetalle (objeto registrado en el ArregloTransProdDetalle</w:t>
      </w:r>
      <w:r>
        <w:rPr>
          <w:sz w:val="20"/>
          <w:highlight w:val="lightGray"/>
          <w:lang w:val="es-MX"/>
        </w:rPr>
        <w:t>Salida</w:t>
      </w:r>
    </w:p>
    <w:p w:rsidR="00343E71" w:rsidRPr="002B52E3" w:rsidRDefault="00343E71" w:rsidP="00195DCB">
      <w:pPr>
        <w:numPr>
          <w:ilvl w:val="5"/>
          <w:numId w:val="21"/>
        </w:numPr>
        <w:ind w:left="4536" w:hanging="1134"/>
        <w:rPr>
          <w:sz w:val="20"/>
          <w:szCs w:val="20"/>
          <w:highlight w:val="lightGray"/>
        </w:rPr>
      </w:pPr>
      <w:r w:rsidRPr="002B52E3">
        <w:rPr>
          <w:sz w:val="20"/>
          <w:szCs w:val="20"/>
          <w:highlight w:val="lightGray"/>
        </w:rPr>
        <w:t>Cantidad = Cantidad (objeto Productos)</w:t>
      </w:r>
    </w:p>
    <w:p w:rsidR="00343E71" w:rsidRPr="002B52E3" w:rsidRDefault="00343E71" w:rsidP="00195DCB">
      <w:pPr>
        <w:numPr>
          <w:ilvl w:val="3"/>
          <w:numId w:val="21"/>
        </w:numPr>
        <w:ind w:left="2410" w:hanging="850"/>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343E71" w:rsidRPr="002B52E3" w:rsidRDefault="00343E71" w:rsidP="00195DCB">
      <w:pPr>
        <w:numPr>
          <w:ilvl w:val="4"/>
          <w:numId w:val="21"/>
        </w:numPr>
        <w:ind w:left="3402" w:hanging="992"/>
        <w:rPr>
          <w:sz w:val="20"/>
          <w:szCs w:val="20"/>
          <w:highlight w:val="lightGray"/>
        </w:rPr>
      </w:pPr>
      <w:r w:rsidRPr="002B52E3">
        <w:rPr>
          <w:sz w:val="20"/>
          <w:szCs w:val="20"/>
          <w:highlight w:val="lightGray"/>
        </w:rPr>
        <w:t>TransProdDetalle</w:t>
      </w:r>
    </w:p>
    <w:p w:rsidR="00343E71" w:rsidRPr="002B52E3" w:rsidRDefault="00343E71" w:rsidP="00195DCB">
      <w:pPr>
        <w:numPr>
          <w:ilvl w:val="3"/>
          <w:numId w:val="21"/>
        </w:numPr>
        <w:ind w:left="2410" w:hanging="850"/>
        <w:rPr>
          <w:highlight w:val="lightGray"/>
          <w:lang w:val="es-MX"/>
        </w:rPr>
      </w:pPr>
      <w:r w:rsidRPr="002B52E3">
        <w:rPr>
          <w:sz w:val="20"/>
          <w:highlight w:val="lightGray"/>
          <w:lang w:val="es-MX"/>
        </w:rPr>
        <w:t>El sistema actualiza la información del objeto recibido dentro del arreglo:</w:t>
      </w:r>
    </w:p>
    <w:p w:rsidR="00343E71" w:rsidRPr="002B52E3" w:rsidRDefault="00343E71" w:rsidP="00195DCB">
      <w:pPr>
        <w:numPr>
          <w:ilvl w:val="4"/>
          <w:numId w:val="21"/>
        </w:numPr>
        <w:ind w:left="3402" w:hanging="992"/>
        <w:rPr>
          <w:b/>
          <w:highlight w:val="lightGray"/>
          <w:lang w:val="es-MX"/>
        </w:rPr>
      </w:pPr>
      <w:r w:rsidRPr="002B52E3">
        <w:rPr>
          <w:b/>
          <w:sz w:val="20"/>
          <w:highlight w:val="lightGray"/>
          <w:lang w:val="es-MX"/>
        </w:rPr>
        <w:t>ArregloTransProdDetalle</w:t>
      </w:r>
      <w:r>
        <w:rPr>
          <w:b/>
          <w:sz w:val="20"/>
          <w:highlight w:val="lightGray"/>
          <w:lang w:val="es-MX"/>
        </w:rPr>
        <w:t>Salida</w:t>
      </w:r>
    </w:p>
    <w:p w:rsidR="00343E71" w:rsidRPr="002B52E3" w:rsidRDefault="00343E71" w:rsidP="00195DCB">
      <w:pPr>
        <w:numPr>
          <w:ilvl w:val="5"/>
          <w:numId w:val="21"/>
        </w:numPr>
        <w:ind w:left="4536" w:hanging="1134"/>
        <w:rPr>
          <w:rStyle w:val="Hipervnculo"/>
          <w:strike/>
          <w:color w:val="auto"/>
          <w:highlight w:val="lightGray"/>
          <w:u w:val="none"/>
          <w:lang w:val="es-MX"/>
        </w:rPr>
      </w:pPr>
      <w:r w:rsidRPr="002B52E3">
        <w:rPr>
          <w:sz w:val="20"/>
          <w:highlight w:val="lightGray"/>
          <w:lang w:val="es-MX"/>
        </w:rPr>
        <w:t>TransProdDetalle</w:t>
      </w:r>
    </w:p>
    <w:p w:rsidR="00343E71" w:rsidRPr="002B52E3" w:rsidRDefault="00343E71" w:rsidP="00195DCB">
      <w:pPr>
        <w:numPr>
          <w:ilvl w:val="2"/>
          <w:numId w:val="21"/>
        </w:numPr>
        <w:ind w:left="1560" w:hanging="709"/>
        <w:rPr>
          <w:highlight w:val="lightGray"/>
          <w:lang w:val="es-MX"/>
        </w:rPr>
      </w:pPr>
      <w:r w:rsidRPr="002B52E3">
        <w:rPr>
          <w:sz w:val="20"/>
          <w:highlight w:val="lightGray"/>
          <w:lang w:val="es-MX"/>
        </w:rPr>
        <w:t>El sistema actualiza el objeto Productos</w:t>
      </w:r>
      <w:r>
        <w:rPr>
          <w:sz w:val="20"/>
          <w:highlight w:val="lightGray"/>
          <w:lang w:val="es-MX"/>
        </w:rPr>
        <w:t>Salida</w:t>
      </w:r>
      <w:r w:rsidRPr="002B52E3">
        <w:rPr>
          <w:sz w:val="20"/>
          <w:highlight w:val="lightGray"/>
          <w:lang w:val="es-MX"/>
        </w:rPr>
        <w:t xml:space="preserve"> con la siguiente información para el producto actual:</w:t>
      </w:r>
    </w:p>
    <w:p w:rsidR="00343E71" w:rsidRPr="002B52E3" w:rsidRDefault="00343E71" w:rsidP="00195DCB">
      <w:pPr>
        <w:numPr>
          <w:ilvl w:val="3"/>
          <w:numId w:val="21"/>
        </w:numPr>
        <w:ind w:left="2410" w:hanging="850"/>
        <w:rPr>
          <w:b/>
          <w:highlight w:val="lightGray"/>
          <w:lang w:val="es-MX"/>
        </w:rPr>
      </w:pPr>
      <w:r w:rsidRPr="002B52E3">
        <w:rPr>
          <w:b/>
          <w:sz w:val="20"/>
          <w:highlight w:val="lightGray"/>
          <w:lang w:val="es-MX"/>
        </w:rPr>
        <w:t>Productos</w:t>
      </w:r>
      <w:r>
        <w:rPr>
          <w:b/>
          <w:sz w:val="20"/>
          <w:highlight w:val="lightGray"/>
          <w:lang w:val="es-MX"/>
        </w:rPr>
        <w:t>Salida</w:t>
      </w:r>
    </w:p>
    <w:p w:rsidR="00343E71" w:rsidRPr="00343E71" w:rsidRDefault="00343E71" w:rsidP="00195DCB">
      <w:pPr>
        <w:numPr>
          <w:ilvl w:val="4"/>
          <w:numId w:val="21"/>
        </w:numPr>
        <w:ind w:left="3402" w:hanging="992"/>
        <w:rPr>
          <w:highlight w:val="lightGray"/>
          <w:lang w:val="es-MX"/>
        </w:rPr>
      </w:pPr>
      <w:r w:rsidRPr="002B52E3">
        <w:rPr>
          <w:sz w:val="20"/>
          <w:highlight w:val="lightGray"/>
          <w:lang w:val="es-MX"/>
        </w:rPr>
        <w:t xml:space="preserve">Total de acuerdo con la regla de negocio </w:t>
      </w:r>
      <w:hyperlink r:id="rId212" w:anchor="RNWEB296" w:history="1">
        <w:r w:rsidRPr="002B52E3">
          <w:rPr>
            <w:rStyle w:val="Hipervnculo"/>
            <w:b/>
            <w:sz w:val="20"/>
            <w:highlight w:val="lightGray"/>
          </w:rPr>
          <w:t>RNWEB296 Total de Cantidad por Precio</w:t>
        </w:r>
      </w:hyperlink>
    </w:p>
    <w:p w:rsidR="00343E71" w:rsidRPr="008F16A0" w:rsidRDefault="00343E71" w:rsidP="00195DCB">
      <w:pPr>
        <w:numPr>
          <w:ilvl w:val="2"/>
          <w:numId w:val="21"/>
        </w:numPr>
        <w:ind w:left="1560" w:hanging="709"/>
        <w:rPr>
          <w:b/>
          <w:sz w:val="20"/>
          <w:highlight w:val="lightGray"/>
          <w:lang w:val="es-MX"/>
        </w:rPr>
      </w:pPr>
      <w:r w:rsidRPr="008F16A0">
        <w:rPr>
          <w:sz w:val="20"/>
          <w:highlight w:val="lightGray"/>
          <w:lang w:val="es-MX"/>
        </w:rPr>
        <w:t xml:space="preserve">Si &lt;NO se trata del módulo de Preventa de acuerdo con la regla de negocio </w:t>
      </w:r>
      <w:hyperlink r:id="rId213" w:anchor="RNGEN171" w:history="1">
        <w:r w:rsidRPr="008F16A0">
          <w:rPr>
            <w:rStyle w:val="Hipervnculo"/>
            <w:rFonts w:cs="Arial"/>
            <w:b/>
            <w:sz w:val="20"/>
            <w:szCs w:val="20"/>
            <w:highlight w:val="lightGray"/>
          </w:rPr>
          <w:t>RNGEN171 Información en Sesión</w:t>
        </w:r>
      </w:hyperlink>
      <w:r w:rsidRPr="008F16A0">
        <w:rPr>
          <w:sz w:val="20"/>
          <w:highlight w:val="lightGray"/>
          <w:lang w:val="es-MX"/>
        </w:rPr>
        <w:t>&gt;</w:t>
      </w:r>
    </w:p>
    <w:p w:rsidR="00343E71" w:rsidRPr="008F16A0" w:rsidRDefault="00343E71" w:rsidP="00195DCB">
      <w:pPr>
        <w:numPr>
          <w:ilvl w:val="3"/>
          <w:numId w:val="21"/>
        </w:numPr>
        <w:ind w:left="2410" w:hanging="850"/>
        <w:rPr>
          <w:b/>
          <w:sz w:val="20"/>
          <w:highlight w:val="lightGray"/>
          <w:lang w:val="es-MX"/>
        </w:rPr>
      </w:pPr>
      <w:r w:rsidRPr="008F16A0">
        <w:rPr>
          <w:sz w:val="20"/>
          <w:highlight w:val="lightGray"/>
          <w:lang w:val="es-MX"/>
        </w:rPr>
        <w:t xml:space="preserve">El caso de uso incluye la funcionalidad del caso de uso </w:t>
      </w:r>
      <w:hyperlink r:id="rId214" w:history="1">
        <w:r w:rsidRPr="008F16A0">
          <w:rPr>
            <w:rStyle w:val="Hipervnculo"/>
            <w:b/>
            <w:sz w:val="20"/>
            <w:szCs w:val="20"/>
            <w:highlight w:val="lightGray"/>
            <w:lang w:val="es-MX"/>
          </w:rPr>
          <w:t>Administrar Inventario Móvil – CUROLGEN13</w:t>
        </w:r>
      </w:hyperlink>
    </w:p>
    <w:p w:rsidR="00343E71" w:rsidRPr="00713644" w:rsidRDefault="00343E71"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343E71" w:rsidRDefault="00343E71" w:rsidP="00195DCB">
      <w:pPr>
        <w:numPr>
          <w:ilvl w:val="5"/>
          <w:numId w:val="21"/>
        </w:numPr>
        <w:ind w:left="4536" w:hanging="1134"/>
        <w:rPr>
          <w:sz w:val="20"/>
          <w:highlight w:val="lightGray"/>
          <w:lang w:val="es-MX"/>
        </w:rPr>
      </w:pPr>
      <w:r>
        <w:rPr>
          <w:sz w:val="20"/>
          <w:szCs w:val="20"/>
          <w:highlight w:val="lightGray"/>
          <w:lang w:val="es-MX"/>
        </w:rPr>
        <w:t>ActualizarInventario</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ProductoClave = ProductoClave (objeto Productos</w:t>
      </w:r>
      <w:r>
        <w:rPr>
          <w:sz w:val="20"/>
          <w:szCs w:val="20"/>
          <w:highlight w:val="lightGray"/>
          <w:lang w:val="es-MX"/>
        </w:rPr>
        <w:t>Salida</w:t>
      </w:r>
      <w:r w:rsidRPr="00343E71">
        <w:rPr>
          <w:sz w:val="20"/>
          <w:szCs w:val="20"/>
          <w:highlight w:val="lightGray"/>
          <w:lang w:val="es-MX"/>
        </w:rPr>
        <w:t>)</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TipoUnidad = Unidad (objeto Productos)</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Cantidad = Cantidad (objeto Productos)</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TipoTransProd = 9</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TipoMovimiento = 2</w:t>
      </w:r>
    </w:p>
    <w:p w:rsidR="00343E71" w:rsidRPr="00343E71" w:rsidRDefault="00343E71" w:rsidP="00195DCB">
      <w:pPr>
        <w:numPr>
          <w:ilvl w:val="6"/>
          <w:numId w:val="21"/>
        </w:numPr>
        <w:ind w:left="5954" w:hanging="1418"/>
        <w:rPr>
          <w:sz w:val="20"/>
          <w:highlight w:val="lightGray"/>
          <w:lang w:val="es-MX"/>
        </w:rPr>
      </w:pPr>
      <w:r>
        <w:rPr>
          <w:sz w:val="20"/>
          <w:highlight w:val="lightGray"/>
          <w:lang w:val="es-MX"/>
        </w:rPr>
        <w:t>AlmacenID = AlmacenID registrado en sesión</w:t>
      </w:r>
    </w:p>
    <w:p w:rsidR="00343E71" w:rsidRPr="00713644" w:rsidRDefault="00343E71"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343E71" w:rsidRPr="00343E71" w:rsidRDefault="008F16A0" w:rsidP="00195DCB">
      <w:pPr>
        <w:numPr>
          <w:ilvl w:val="5"/>
          <w:numId w:val="21"/>
        </w:numPr>
        <w:ind w:left="4536" w:hanging="1134"/>
        <w:rPr>
          <w:sz w:val="20"/>
          <w:szCs w:val="20"/>
          <w:highlight w:val="lightGray"/>
          <w:lang w:val="es-MX"/>
        </w:rPr>
      </w:pPr>
      <w:r>
        <w:rPr>
          <w:sz w:val="20"/>
          <w:szCs w:val="20"/>
          <w:highlight w:val="lightGray"/>
          <w:lang w:val="es-MX"/>
        </w:rPr>
        <w:t>OP_Verdadero</w:t>
      </w:r>
    </w:p>
    <w:p w:rsidR="00343E71" w:rsidRPr="002B52E3" w:rsidRDefault="00343E71" w:rsidP="00195DCB">
      <w:pPr>
        <w:numPr>
          <w:ilvl w:val="2"/>
          <w:numId w:val="21"/>
        </w:numPr>
        <w:ind w:left="1560" w:hanging="709"/>
        <w:rPr>
          <w:highlight w:val="lightGray"/>
          <w:lang w:val="es-MX"/>
        </w:rPr>
      </w:pPr>
      <w:r w:rsidRPr="002B52E3">
        <w:rPr>
          <w:sz w:val="20"/>
          <w:highlight w:val="lightGray"/>
          <w:lang w:val="es-MX"/>
        </w:rPr>
        <w:t xml:space="preserve">El caso de uso incluye la funcionalidad del caso de uso </w:t>
      </w:r>
      <w:hyperlink r:id="rId215" w:history="1">
        <w:r w:rsidRPr="002B52E3">
          <w:rPr>
            <w:rStyle w:val="Hipervnculo"/>
            <w:b/>
            <w:sz w:val="20"/>
            <w:highlight w:val="lightGray"/>
            <w:lang w:val="es-MX"/>
          </w:rPr>
          <w:t>Administrar Transacción – CUROLGEN05</w:t>
        </w:r>
      </w:hyperlink>
    </w:p>
    <w:p w:rsidR="00343E71" w:rsidRPr="002B52E3" w:rsidRDefault="00343E71" w:rsidP="00195DCB">
      <w:pPr>
        <w:numPr>
          <w:ilvl w:val="3"/>
          <w:numId w:val="21"/>
        </w:numPr>
        <w:ind w:left="2410" w:hanging="850"/>
        <w:rPr>
          <w:highlight w:val="lightGray"/>
          <w:lang w:val="es-MX"/>
        </w:rPr>
      </w:pPr>
      <w:r w:rsidRPr="002B52E3">
        <w:rPr>
          <w:sz w:val="20"/>
          <w:szCs w:val="20"/>
          <w:highlight w:val="lightGray"/>
          <w:lang w:val="es-MX"/>
        </w:rPr>
        <w:t>El</w:t>
      </w:r>
      <w:r w:rsidRPr="002B52E3">
        <w:rPr>
          <w:sz w:val="20"/>
          <w:highlight w:val="lightGray"/>
          <w:lang w:val="es-MX"/>
        </w:rPr>
        <w:t xml:space="preserve"> sistema envía como parámetro la siguiente información:</w:t>
      </w:r>
    </w:p>
    <w:p w:rsidR="00343E71" w:rsidRPr="002B52E3" w:rsidRDefault="00343E71" w:rsidP="00195DCB">
      <w:pPr>
        <w:numPr>
          <w:ilvl w:val="4"/>
          <w:numId w:val="21"/>
        </w:numPr>
        <w:ind w:left="3402" w:hanging="992"/>
        <w:rPr>
          <w:highlight w:val="lightGray"/>
          <w:lang w:val="es-MX"/>
        </w:rPr>
      </w:pPr>
      <w:r w:rsidRPr="002B52E3">
        <w:rPr>
          <w:sz w:val="20"/>
          <w:highlight w:val="lightGray"/>
          <w:lang w:val="es-MX"/>
        </w:rPr>
        <w:t>CalcularTotalesTransaccion</w:t>
      </w:r>
    </w:p>
    <w:p w:rsidR="00343E71" w:rsidRPr="002B52E3" w:rsidRDefault="00343E71" w:rsidP="00195DCB">
      <w:pPr>
        <w:numPr>
          <w:ilvl w:val="5"/>
          <w:numId w:val="21"/>
        </w:numPr>
        <w:ind w:left="4536" w:hanging="1134"/>
        <w:rPr>
          <w:highlight w:val="lightGray"/>
          <w:lang w:val="es-MX"/>
        </w:rPr>
      </w:pPr>
      <w:r>
        <w:rPr>
          <w:sz w:val="20"/>
          <w:highlight w:val="lightGray"/>
          <w:lang w:val="es-MX"/>
        </w:rPr>
        <w:t>TransProd  = &lt;TransProdSalida</w:t>
      </w:r>
      <w:r w:rsidRPr="002B52E3">
        <w:rPr>
          <w:sz w:val="20"/>
          <w:highlight w:val="lightGray"/>
          <w:lang w:val="es-MX"/>
        </w:rPr>
        <w:t>&gt; registrado en</w:t>
      </w:r>
      <w:r>
        <w:rPr>
          <w:sz w:val="20"/>
          <w:highlight w:val="lightGray"/>
          <w:lang w:val="es-MX"/>
        </w:rPr>
        <w:t xml:space="preserve"> sesión (objeto TransProdSalida</w:t>
      </w:r>
      <w:r w:rsidRPr="002B52E3">
        <w:rPr>
          <w:sz w:val="20"/>
          <w:highlight w:val="lightGray"/>
          <w:lang w:val="es-MX"/>
        </w:rPr>
        <w:t>)</w:t>
      </w:r>
    </w:p>
    <w:p w:rsidR="00343E71" w:rsidRPr="002B52E3" w:rsidRDefault="00343E71" w:rsidP="00195DCB">
      <w:pPr>
        <w:numPr>
          <w:ilvl w:val="3"/>
          <w:numId w:val="21"/>
        </w:numPr>
        <w:ind w:left="2410" w:hanging="850"/>
        <w:rPr>
          <w:highlight w:val="lightGray"/>
          <w:lang w:val="es-MX"/>
        </w:rPr>
      </w:pPr>
      <w:r w:rsidRPr="002B52E3">
        <w:rPr>
          <w:sz w:val="20"/>
          <w:highlight w:val="lightGray"/>
          <w:lang w:val="es-MX"/>
        </w:rPr>
        <w:t>El sistema recibe como parámetro la siguiente información:</w:t>
      </w:r>
    </w:p>
    <w:p w:rsidR="00343E71" w:rsidRPr="002B52E3" w:rsidRDefault="00343E71" w:rsidP="00195DCB">
      <w:pPr>
        <w:numPr>
          <w:ilvl w:val="4"/>
          <w:numId w:val="21"/>
        </w:numPr>
        <w:ind w:left="3402" w:hanging="992"/>
        <w:rPr>
          <w:rFonts w:cs="Arial"/>
          <w:sz w:val="20"/>
          <w:szCs w:val="20"/>
          <w:highlight w:val="lightGray"/>
        </w:rPr>
      </w:pPr>
      <w:r w:rsidRPr="002B52E3">
        <w:rPr>
          <w:sz w:val="20"/>
          <w:highlight w:val="lightGray"/>
          <w:lang w:val="es-MX"/>
        </w:rPr>
        <w:t>TransProd</w:t>
      </w:r>
    </w:p>
    <w:p w:rsidR="00343E71" w:rsidRPr="002B52E3" w:rsidRDefault="00343E71" w:rsidP="00195DCB">
      <w:pPr>
        <w:numPr>
          <w:ilvl w:val="3"/>
          <w:numId w:val="21"/>
        </w:numPr>
        <w:ind w:left="2410" w:hanging="850"/>
        <w:rPr>
          <w:rFonts w:cs="Arial"/>
          <w:sz w:val="20"/>
          <w:szCs w:val="20"/>
          <w:highlight w:val="lightGray"/>
        </w:rPr>
      </w:pPr>
      <w:r w:rsidRPr="002B52E3">
        <w:rPr>
          <w:rFonts w:cs="Arial"/>
          <w:sz w:val="20"/>
          <w:szCs w:val="20"/>
          <w:highlight w:val="lightGray"/>
        </w:rPr>
        <w:t>El sistema actualiza la información del objeto registrado en sesión:</w:t>
      </w:r>
    </w:p>
    <w:p w:rsidR="00343E71" w:rsidRPr="00343E71" w:rsidRDefault="00343E71" w:rsidP="00195DCB">
      <w:pPr>
        <w:numPr>
          <w:ilvl w:val="4"/>
          <w:numId w:val="21"/>
        </w:numPr>
        <w:ind w:left="3402" w:hanging="992"/>
        <w:rPr>
          <w:sz w:val="20"/>
          <w:szCs w:val="20"/>
          <w:lang w:val="es-MX"/>
        </w:rPr>
      </w:pPr>
      <w:r>
        <w:rPr>
          <w:rFonts w:cs="Arial"/>
          <w:sz w:val="20"/>
          <w:szCs w:val="20"/>
          <w:highlight w:val="lightGray"/>
        </w:rPr>
        <w:t>TransProdSalida</w:t>
      </w:r>
    </w:p>
    <w:p w:rsidR="00613D8C" w:rsidRDefault="00613D8C"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613D8C" w:rsidRDefault="00613D8C" w:rsidP="00195DCB">
      <w:pPr>
        <w:numPr>
          <w:ilvl w:val="3"/>
          <w:numId w:val="21"/>
        </w:numPr>
        <w:ind w:left="2410" w:hanging="850"/>
        <w:rPr>
          <w:sz w:val="20"/>
          <w:szCs w:val="20"/>
          <w:lang w:val="es-MX"/>
        </w:rPr>
      </w:pPr>
      <w:r>
        <w:rPr>
          <w:sz w:val="20"/>
          <w:szCs w:val="20"/>
          <w:lang w:val="es-MX"/>
        </w:rPr>
        <w:t>ImporteTotalProducto</w:t>
      </w:r>
      <w:r w:rsidR="008F16A0">
        <w:rPr>
          <w:sz w:val="20"/>
          <w:szCs w:val="20"/>
          <w:lang w:val="es-MX"/>
        </w:rPr>
        <w:t>Entregado</w:t>
      </w:r>
      <w:r>
        <w:rPr>
          <w:sz w:val="20"/>
          <w:szCs w:val="20"/>
          <w:lang w:val="es-MX"/>
        </w:rPr>
        <w:t xml:space="preserve"> de acuerdo con la regla de negocio </w:t>
      </w:r>
      <w:hyperlink r:id="rId216" w:anchor="RNROLMOV186" w:history="1">
        <w:r>
          <w:rPr>
            <w:rStyle w:val="Hipervnculo"/>
            <w:b/>
            <w:sz w:val="20"/>
            <w:szCs w:val="20"/>
            <w:lang w:val="es-MX"/>
          </w:rPr>
          <w:t>RNROLMOV186 Incrementar Importe Total del Producto Recibido o Entregado en el Cambio de Productos</w:t>
        </w:r>
      </w:hyperlink>
    </w:p>
    <w:p w:rsidR="00613D8C" w:rsidRPr="00AA16DD" w:rsidRDefault="00613D8C" w:rsidP="00195DCB">
      <w:pPr>
        <w:numPr>
          <w:ilvl w:val="2"/>
          <w:numId w:val="21"/>
        </w:numPr>
        <w:ind w:left="1560" w:hanging="709"/>
        <w:rPr>
          <w:sz w:val="20"/>
          <w:szCs w:val="20"/>
          <w:lang w:val="es-MX"/>
        </w:rPr>
      </w:pPr>
      <w:r>
        <w:rPr>
          <w:sz w:val="20"/>
          <w:szCs w:val="20"/>
          <w:lang w:val="es-MX"/>
        </w:rPr>
        <w:t xml:space="preserve">El sistema continúa en el </w:t>
      </w:r>
      <w:hyperlink w:anchor="paso6_1_7_AO02" w:history="1">
        <w:r w:rsidRPr="00AA16DD">
          <w:rPr>
            <w:rStyle w:val="Hipervnculo"/>
            <w:b/>
            <w:sz w:val="20"/>
            <w:szCs w:val="20"/>
            <w:lang w:val="es-MX"/>
          </w:rPr>
          <w:t xml:space="preserve">paso </w:t>
        </w:r>
        <w:r w:rsidR="008F16A0">
          <w:rPr>
            <w:rStyle w:val="Hipervnculo"/>
            <w:b/>
            <w:sz w:val="20"/>
            <w:szCs w:val="20"/>
            <w:lang w:val="es-MX"/>
          </w:rPr>
          <w:t>5</w:t>
        </w:r>
        <w:r w:rsidRPr="00AA16DD">
          <w:rPr>
            <w:rStyle w:val="Hipervnculo"/>
            <w:b/>
            <w:sz w:val="20"/>
            <w:szCs w:val="20"/>
            <w:lang w:val="es-MX"/>
          </w:rPr>
          <w:t>.1.7</w:t>
        </w:r>
      </w:hyperlink>
      <w:r>
        <w:rPr>
          <w:b/>
          <w:sz w:val="20"/>
          <w:szCs w:val="20"/>
          <w:lang w:val="es-MX"/>
        </w:rPr>
        <w:t xml:space="preserve"> </w:t>
      </w:r>
      <w:r>
        <w:rPr>
          <w:sz w:val="20"/>
          <w:szCs w:val="20"/>
          <w:lang w:val="es-MX"/>
        </w:rPr>
        <w:t xml:space="preserve">del flujo alterno opcional </w:t>
      </w:r>
      <w:hyperlink r:id="rId217" w:anchor="_AO02_Cambiar_Por" w:history="1">
        <w:r w:rsidR="00AA16DD">
          <w:rPr>
            <w:rStyle w:val="Hipervnculo"/>
            <w:b/>
            <w:sz w:val="20"/>
            <w:szCs w:val="20"/>
            <w:lang w:val="es-MX"/>
          </w:rPr>
          <w:t>AO02 Cambiar Por</w:t>
        </w:r>
      </w:hyperlink>
    </w:p>
    <w:p w:rsidR="00613D8C" w:rsidRPr="008F16A0" w:rsidRDefault="00613D8C" w:rsidP="00195DCB">
      <w:pPr>
        <w:numPr>
          <w:ilvl w:val="0"/>
          <w:numId w:val="21"/>
        </w:numPr>
        <w:rPr>
          <w:sz w:val="20"/>
          <w:lang w:val="es-MX"/>
        </w:rPr>
      </w:pPr>
      <w:r>
        <w:rPr>
          <w:sz w:val="20"/>
          <w:lang w:val="es-MX"/>
        </w:rPr>
        <w:t xml:space="preserve">Si &lt;el actor </w:t>
      </w:r>
      <w:r w:rsidRPr="008F16A0">
        <w:rPr>
          <w:b/>
          <w:sz w:val="20"/>
          <w:lang w:val="es-MX"/>
        </w:rPr>
        <w:t>selecciona</w:t>
      </w:r>
      <w:r w:rsidRPr="008F16A0">
        <w:rPr>
          <w:sz w:val="20"/>
          <w:lang w:val="es-MX"/>
        </w:rPr>
        <w:t xml:space="preserve"> </w:t>
      </w:r>
      <w:r w:rsidRPr="008F16A0">
        <w:rPr>
          <w:b/>
          <w:sz w:val="20"/>
          <w:lang w:val="es-MX"/>
        </w:rPr>
        <w:t>sostenidamente</w:t>
      </w:r>
      <w:r w:rsidRPr="008F16A0">
        <w:rPr>
          <w:sz w:val="20"/>
          <w:lang w:val="es-MX"/>
        </w:rPr>
        <w:t xml:space="preserve"> un producto&gt;</w:t>
      </w:r>
    </w:p>
    <w:p w:rsidR="00613D8C" w:rsidRPr="008F16A0" w:rsidRDefault="00613D8C" w:rsidP="00195DCB">
      <w:pPr>
        <w:numPr>
          <w:ilvl w:val="1"/>
          <w:numId w:val="21"/>
        </w:numPr>
        <w:rPr>
          <w:sz w:val="20"/>
          <w:szCs w:val="20"/>
          <w:lang w:val="es-MX"/>
        </w:rPr>
      </w:pPr>
      <w:bookmarkStart w:id="371" w:name="paso7_1_AO02"/>
      <w:r w:rsidRPr="008F16A0">
        <w:rPr>
          <w:sz w:val="20"/>
          <w:szCs w:val="20"/>
          <w:lang w:val="es-MX"/>
        </w:rPr>
        <w:t>El sistema obtiene del objeto Productos</w:t>
      </w:r>
      <w:r w:rsidR="00942270" w:rsidRPr="008F16A0">
        <w:rPr>
          <w:sz w:val="20"/>
          <w:szCs w:val="20"/>
          <w:lang w:val="es-MX"/>
        </w:rPr>
        <w:t>Salida</w:t>
      </w:r>
      <w:r w:rsidRPr="008F16A0">
        <w:rPr>
          <w:sz w:val="20"/>
          <w:szCs w:val="20"/>
          <w:lang w:val="es-MX"/>
        </w:rPr>
        <w:t xml:space="preserve"> la siguiente información del producto seleccionado:</w:t>
      </w:r>
      <w:bookmarkEnd w:id="371"/>
    </w:p>
    <w:p w:rsidR="00613D8C" w:rsidRPr="008F16A0" w:rsidRDefault="00613D8C" w:rsidP="00195DCB">
      <w:pPr>
        <w:numPr>
          <w:ilvl w:val="2"/>
          <w:numId w:val="21"/>
        </w:numPr>
        <w:ind w:left="1560" w:hanging="709"/>
        <w:rPr>
          <w:sz w:val="20"/>
          <w:szCs w:val="20"/>
          <w:lang w:val="es-MX"/>
        </w:rPr>
      </w:pPr>
      <w:r w:rsidRPr="008F16A0">
        <w:rPr>
          <w:sz w:val="20"/>
          <w:szCs w:val="20"/>
          <w:lang w:val="es-MX"/>
        </w:rPr>
        <w:t>ProductoClave</w:t>
      </w:r>
    </w:p>
    <w:p w:rsidR="00613D8C" w:rsidRPr="008F16A0" w:rsidRDefault="00613D8C" w:rsidP="00195DCB">
      <w:pPr>
        <w:numPr>
          <w:ilvl w:val="2"/>
          <w:numId w:val="21"/>
        </w:numPr>
        <w:ind w:left="1560" w:hanging="709"/>
        <w:rPr>
          <w:sz w:val="20"/>
          <w:szCs w:val="20"/>
          <w:lang w:val="es-MX"/>
        </w:rPr>
      </w:pPr>
      <w:r w:rsidRPr="008F16A0">
        <w:rPr>
          <w:sz w:val="20"/>
          <w:szCs w:val="20"/>
          <w:lang w:val="es-MX"/>
        </w:rPr>
        <w:t>Descripcion</w:t>
      </w:r>
    </w:p>
    <w:p w:rsidR="0086185E" w:rsidRPr="008F16A0" w:rsidRDefault="0086185E" w:rsidP="00195DCB">
      <w:pPr>
        <w:numPr>
          <w:ilvl w:val="2"/>
          <w:numId w:val="21"/>
        </w:numPr>
        <w:ind w:left="1560" w:hanging="709"/>
        <w:rPr>
          <w:sz w:val="20"/>
          <w:szCs w:val="20"/>
          <w:lang w:val="es-MX"/>
        </w:rPr>
      </w:pPr>
      <w:r w:rsidRPr="008F16A0">
        <w:rPr>
          <w:sz w:val="20"/>
          <w:szCs w:val="20"/>
        </w:rPr>
        <w:t>DecimalProducto</w:t>
      </w:r>
    </w:p>
    <w:p w:rsidR="00613D8C" w:rsidRPr="008F16A0" w:rsidRDefault="00613D8C" w:rsidP="00195DCB">
      <w:pPr>
        <w:numPr>
          <w:ilvl w:val="2"/>
          <w:numId w:val="21"/>
        </w:numPr>
        <w:ind w:left="1560" w:hanging="709"/>
        <w:rPr>
          <w:sz w:val="20"/>
          <w:szCs w:val="20"/>
          <w:lang w:val="es-MX"/>
        </w:rPr>
      </w:pPr>
      <w:r w:rsidRPr="008F16A0">
        <w:rPr>
          <w:sz w:val="20"/>
          <w:szCs w:val="20"/>
          <w:lang w:val="es-MX"/>
        </w:rPr>
        <w:lastRenderedPageBreak/>
        <w:t>Unidad</w:t>
      </w:r>
    </w:p>
    <w:p w:rsidR="00613D8C" w:rsidRPr="008F16A0" w:rsidRDefault="00613D8C" w:rsidP="00195DCB">
      <w:pPr>
        <w:numPr>
          <w:ilvl w:val="2"/>
          <w:numId w:val="21"/>
        </w:numPr>
        <w:ind w:left="1560" w:hanging="709"/>
        <w:rPr>
          <w:sz w:val="20"/>
          <w:szCs w:val="20"/>
          <w:lang w:val="es-MX"/>
        </w:rPr>
      </w:pPr>
      <w:r w:rsidRPr="008F16A0">
        <w:rPr>
          <w:sz w:val="20"/>
          <w:szCs w:val="20"/>
          <w:lang w:val="es-MX"/>
        </w:rPr>
        <w:t>Precio</w:t>
      </w:r>
    </w:p>
    <w:p w:rsidR="00613D8C" w:rsidRPr="008F16A0" w:rsidRDefault="00613D8C" w:rsidP="00195DCB">
      <w:pPr>
        <w:numPr>
          <w:ilvl w:val="2"/>
          <w:numId w:val="21"/>
        </w:numPr>
        <w:ind w:left="1560" w:hanging="709"/>
        <w:rPr>
          <w:sz w:val="20"/>
          <w:szCs w:val="20"/>
          <w:lang w:val="es-MX"/>
        </w:rPr>
      </w:pPr>
      <w:r w:rsidRPr="008F16A0">
        <w:rPr>
          <w:sz w:val="20"/>
          <w:szCs w:val="20"/>
          <w:lang w:val="es-MX"/>
        </w:rPr>
        <w:t>Cantidad</w:t>
      </w:r>
    </w:p>
    <w:p w:rsidR="00613D8C" w:rsidRPr="008F16A0" w:rsidRDefault="00613D8C" w:rsidP="00195DCB">
      <w:pPr>
        <w:numPr>
          <w:ilvl w:val="2"/>
          <w:numId w:val="21"/>
        </w:numPr>
        <w:ind w:left="1560" w:hanging="709"/>
        <w:rPr>
          <w:sz w:val="20"/>
          <w:szCs w:val="20"/>
          <w:lang w:val="es-MX"/>
        </w:rPr>
      </w:pPr>
      <w:r w:rsidRPr="008F16A0">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42270">
        <w:rPr>
          <w:b/>
          <w:sz w:val="20"/>
          <w:szCs w:val="20"/>
          <w:lang w:val="es-MX"/>
        </w:rPr>
        <w:t>Salida</w:t>
      </w:r>
    </w:p>
    <w:p w:rsidR="00613D8C" w:rsidRDefault="008F16A0" w:rsidP="00195DCB">
      <w:pPr>
        <w:numPr>
          <w:ilvl w:val="3"/>
          <w:numId w:val="21"/>
        </w:numPr>
        <w:ind w:left="2410" w:hanging="850"/>
        <w:rPr>
          <w:sz w:val="20"/>
          <w:szCs w:val="20"/>
          <w:lang w:val="es-MX"/>
        </w:rPr>
      </w:pPr>
      <w:r>
        <w:rPr>
          <w:sz w:val="20"/>
          <w:szCs w:val="20"/>
          <w:lang w:val="es-MX"/>
        </w:rPr>
        <w:t>TransProdDetalle</w:t>
      </w:r>
    </w:p>
    <w:p w:rsidR="00613D8C" w:rsidRDefault="00613D8C" w:rsidP="00195DCB">
      <w:pPr>
        <w:numPr>
          <w:ilvl w:val="1"/>
          <w:numId w:val="21"/>
        </w:numPr>
        <w:rPr>
          <w:sz w:val="20"/>
          <w:szCs w:val="20"/>
          <w:lang w:val="es-MX"/>
        </w:rPr>
      </w:pPr>
      <w:r>
        <w:rPr>
          <w:sz w:val="20"/>
          <w:szCs w:val="20"/>
          <w:lang w:val="es-MX"/>
        </w:rPr>
        <w:t>El sistema registra en sesión la siguiente información:</w:t>
      </w:r>
    </w:p>
    <w:p w:rsidR="00613D8C" w:rsidRDefault="00613D8C" w:rsidP="00195DCB">
      <w:pPr>
        <w:numPr>
          <w:ilvl w:val="2"/>
          <w:numId w:val="21"/>
        </w:numPr>
        <w:ind w:left="1560" w:hanging="709"/>
        <w:rPr>
          <w:sz w:val="20"/>
          <w:szCs w:val="20"/>
          <w:lang w:val="es-MX"/>
        </w:rPr>
      </w:pPr>
      <w:r>
        <w:rPr>
          <w:sz w:val="20"/>
          <w:szCs w:val="20"/>
          <w:lang w:val="es-MX"/>
        </w:rPr>
        <w:t>TransProdDetalleId</w:t>
      </w:r>
    </w:p>
    <w:p w:rsidR="00613D8C" w:rsidRDefault="00613D8C" w:rsidP="00195DCB">
      <w:pPr>
        <w:numPr>
          <w:ilvl w:val="1"/>
          <w:numId w:val="21"/>
        </w:numPr>
        <w:rPr>
          <w:sz w:val="20"/>
          <w:lang w:val="es-MX"/>
        </w:rPr>
      </w:pPr>
      <w:r>
        <w:rPr>
          <w:sz w:val="20"/>
          <w:lang w:val="es-MX"/>
        </w:rPr>
        <w:t xml:space="preserve">El </w:t>
      </w:r>
      <w:r w:rsidRPr="00942270">
        <w:rPr>
          <w:sz w:val="20"/>
          <w:szCs w:val="20"/>
          <w:lang w:val="es-MX"/>
        </w:rPr>
        <w:t>sistema</w:t>
      </w:r>
      <w:r>
        <w:rPr>
          <w:sz w:val="20"/>
          <w:lang w:val="es-MX"/>
        </w:rPr>
        <w:t xml:space="preserve"> presenta la siguiente opción:</w:t>
      </w:r>
    </w:p>
    <w:p w:rsidR="00613D8C" w:rsidRDefault="00613D8C" w:rsidP="00195DCB">
      <w:pPr>
        <w:numPr>
          <w:ilvl w:val="2"/>
          <w:numId w:val="21"/>
        </w:numPr>
        <w:ind w:left="1560" w:hanging="709"/>
        <w:rPr>
          <w:sz w:val="20"/>
          <w:szCs w:val="20"/>
          <w:lang w:val="es-MX"/>
        </w:rPr>
      </w:pPr>
      <w:r>
        <w:rPr>
          <w:sz w:val="20"/>
          <w:szCs w:val="20"/>
          <w:lang w:val="es-MX"/>
        </w:rPr>
        <w:t>Eliminar</w:t>
      </w:r>
    </w:p>
    <w:p w:rsidR="00613D8C" w:rsidRDefault="00613D8C" w:rsidP="00195DCB">
      <w:pPr>
        <w:numPr>
          <w:ilvl w:val="1"/>
          <w:numId w:val="21"/>
        </w:numPr>
        <w:rPr>
          <w:sz w:val="20"/>
          <w:lang w:val="es-MX"/>
        </w:rPr>
      </w:pPr>
      <w:r>
        <w:rPr>
          <w:sz w:val="20"/>
          <w:lang w:val="es-MX"/>
        </w:rPr>
        <w:t xml:space="preserve">Si &lt;el actor selecciona la opción </w:t>
      </w:r>
      <w:r>
        <w:rPr>
          <w:b/>
          <w:sz w:val="20"/>
          <w:lang w:val="es-MX"/>
        </w:rPr>
        <w:t>Eliminar</w:t>
      </w:r>
      <w:r>
        <w:rPr>
          <w:sz w:val="20"/>
          <w:lang w:val="es-MX"/>
        </w:rPr>
        <w:t>&gt;</w:t>
      </w:r>
    </w:p>
    <w:p w:rsidR="00613D8C" w:rsidRDefault="00613D8C" w:rsidP="00195DCB">
      <w:pPr>
        <w:numPr>
          <w:ilvl w:val="2"/>
          <w:numId w:val="21"/>
        </w:numPr>
        <w:ind w:left="1560" w:hanging="709"/>
        <w:rPr>
          <w:sz w:val="20"/>
          <w:lang w:val="es-MX"/>
        </w:rPr>
      </w:pPr>
      <w:r>
        <w:rPr>
          <w:sz w:val="20"/>
          <w:lang w:val="es-MX"/>
        </w:rPr>
        <w:t xml:space="preserve">El sistema presenta el mensaje </w:t>
      </w:r>
      <w:hyperlink r:id="rId218" w:anchor="P0233" w:history="1">
        <w:r>
          <w:rPr>
            <w:rStyle w:val="Hipervnculo"/>
            <w:b/>
            <w:sz w:val="20"/>
            <w:lang w:val="es-MX"/>
          </w:rPr>
          <w:t>P0233 Eliminar Producto de Lista</w:t>
        </w:r>
      </w:hyperlink>
    </w:p>
    <w:p w:rsidR="00613D8C" w:rsidRDefault="00613D8C" w:rsidP="00195DCB">
      <w:pPr>
        <w:numPr>
          <w:ilvl w:val="3"/>
          <w:numId w:val="21"/>
        </w:numPr>
        <w:ind w:left="2410" w:hanging="850"/>
        <w:rPr>
          <w:sz w:val="20"/>
          <w:lang w:val="es-MX"/>
        </w:rPr>
      </w:pPr>
      <w:r>
        <w:rPr>
          <w:sz w:val="20"/>
          <w:lang w:val="es-MX"/>
        </w:rPr>
        <w:t xml:space="preserve">Si &lt;el actor selecciona la opción </w:t>
      </w:r>
      <w:r>
        <w:rPr>
          <w:b/>
          <w:sz w:val="20"/>
          <w:lang w:val="es-MX"/>
        </w:rPr>
        <w:t>No</w:t>
      </w:r>
      <w:r>
        <w:rPr>
          <w:sz w:val="20"/>
          <w:lang w:val="es-MX"/>
        </w:rPr>
        <w:t>&gt;</w:t>
      </w:r>
    </w:p>
    <w:p w:rsidR="00613D8C" w:rsidRDefault="00613D8C" w:rsidP="00195DCB">
      <w:pPr>
        <w:numPr>
          <w:ilvl w:val="4"/>
          <w:numId w:val="21"/>
        </w:numPr>
        <w:ind w:left="3402" w:hanging="992"/>
        <w:rPr>
          <w:sz w:val="20"/>
          <w:lang w:val="es-MX"/>
        </w:rPr>
      </w:pPr>
      <w:r>
        <w:rPr>
          <w:sz w:val="20"/>
          <w:lang w:val="es-MX"/>
        </w:rPr>
        <w:t>El sistema continúa en el paso donde fue invocado</w:t>
      </w:r>
    </w:p>
    <w:p w:rsidR="00613D8C" w:rsidRDefault="00613D8C" w:rsidP="00195DCB">
      <w:pPr>
        <w:numPr>
          <w:ilvl w:val="3"/>
          <w:numId w:val="21"/>
        </w:numPr>
        <w:ind w:left="2410" w:hanging="850"/>
        <w:rPr>
          <w:sz w:val="20"/>
          <w:lang w:val="es-MX"/>
        </w:rPr>
      </w:pPr>
      <w:r>
        <w:rPr>
          <w:sz w:val="20"/>
          <w:lang w:val="es-MX"/>
        </w:rPr>
        <w:t>Si &lt;el actor</w:t>
      </w:r>
      <w:r>
        <w:rPr>
          <w:sz w:val="20"/>
          <w:szCs w:val="20"/>
          <w:lang w:val="es-MX"/>
        </w:rPr>
        <w:t xml:space="preserve"> </w:t>
      </w:r>
      <w:r>
        <w:rPr>
          <w:sz w:val="20"/>
          <w:lang w:val="es-MX"/>
        </w:rPr>
        <w:t xml:space="preserve">selecciona la opción </w:t>
      </w:r>
      <w:r>
        <w:rPr>
          <w:b/>
          <w:sz w:val="20"/>
          <w:lang w:val="es-MX"/>
        </w:rPr>
        <w:t>Si</w:t>
      </w:r>
      <w:r>
        <w:rPr>
          <w:sz w:val="20"/>
          <w:lang w:val="es-MX"/>
        </w:rPr>
        <w:t>&gt;</w:t>
      </w:r>
    </w:p>
    <w:p w:rsidR="008F16A0" w:rsidRPr="008F59AB" w:rsidRDefault="008F16A0" w:rsidP="00195DCB">
      <w:pPr>
        <w:numPr>
          <w:ilvl w:val="4"/>
          <w:numId w:val="21"/>
        </w:numPr>
        <w:ind w:left="3402" w:hanging="992"/>
        <w:rPr>
          <w:b/>
          <w:sz w:val="20"/>
          <w:highlight w:val="lightGray"/>
          <w:lang w:val="es-MX"/>
        </w:rPr>
      </w:pPr>
      <w:r>
        <w:rPr>
          <w:sz w:val="20"/>
          <w:highlight w:val="lightGray"/>
          <w:lang w:val="es-MX"/>
        </w:rPr>
        <w:t>El caso de uso</w:t>
      </w:r>
      <w:r w:rsidRPr="008F59AB">
        <w:rPr>
          <w:sz w:val="20"/>
          <w:highlight w:val="lightGray"/>
          <w:lang w:val="es-MX"/>
        </w:rPr>
        <w:t xml:space="preserve"> incluye la funcionalidad del caso de uso </w:t>
      </w:r>
      <w:hyperlink r:id="rId219" w:history="1">
        <w:r w:rsidRPr="008F59AB">
          <w:rPr>
            <w:rStyle w:val="Hipervnculo"/>
            <w:b/>
            <w:sz w:val="20"/>
            <w:szCs w:val="20"/>
            <w:highlight w:val="lightGray"/>
            <w:lang w:val="es-MX"/>
          </w:rPr>
          <w:t>Administrar Inventario Móvil – CUROLGEN13</w:t>
        </w:r>
      </w:hyperlink>
    </w:p>
    <w:p w:rsidR="008F16A0" w:rsidRPr="008F59AB" w:rsidRDefault="008F16A0" w:rsidP="00195DCB">
      <w:pPr>
        <w:numPr>
          <w:ilvl w:val="5"/>
          <w:numId w:val="21"/>
        </w:numPr>
        <w:ind w:left="4536" w:hanging="1134"/>
        <w:rPr>
          <w:highlight w:val="lightGray"/>
          <w:lang w:val="es-MX"/>
        </w:rPr>
      </w:pPr>
      <w:r w:rsidRPr="008F59AB">
        <w:rPr>
          <w:sz w:val="20"/>
          <w:highlight w:val="lightGray"/>
          <w:lang w:val="es-MX"/>
        </w:rPr>
        <w:t>El sistema envía como parámetro la siguiente información:</w:t>
      </w:r>
    </w:p>
    <w:p w:rsidR="008F16A0" w:rsidRPr="008F59AB" w:rsidRDefault="008F16A0" w:rsidP="00195DCB">
      <w:pPr>
        <w:numPr>
          <w:ilvl w:val="6"/>
          <w:numId w:val="21"/>
        </w:numPr>
        <w:ind w:left="5954" w:hanging="1418"/>
        <w:rPr>
          <w:sz w:val="20"/>
          <w:szCs w:val="20"/>
          <w:highlight w:val="lightGray"/>
          <w:lang w:val="es-MX"/>
        </w:rPr>
      </w:pPr>
      <w:r w:rsidRPr="008F59AB">
        <w:rPr>
          <w:sz w:val="20"/>
          <w:szCs w:val="20"/>
          <w:highlight w:val="lightGray"/>
          <w:lang w:val="es-MX"/>
        </w:rPr>
        <w:t>ActualizarInventario</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 xml:space="preserve">ProductoClave = &lt;TransProdDetalle.ProductoClave </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TipoUnidad = &lt;TransProdDetalle.TipoUnidad&gt;</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Cantidad = &lt;TransProdDetalle.Cantidad&gt;</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TipoTransProd = 9</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TipoMovimiento = 2</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AlmacenID = AlmacenID registrado en sesión</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Cancelar = 1</w:t>
      </w:r>
    </w:p>
    <w:p w:rsidR="008F16A0" w:rsidRPr="008F59AB" w:rsidRDefault="008F16A0" w:rsidP="00195DCB">
      <w:pPr>
        <w:numPr>
          <w:ilvl w:val="5"/>
          <w:numId w:val="21"/>
        </w:numPr>
        <w:ind w:left="4536" w:hanging="1134"/>
        <w:rPr>
          <w:b/>
          <w:sz w:val="20"/>
          <w:highlight w:val="lightGray"/>
          <w:lang w:val="es-MX"/>
        </w:rPr>
      </w:pPr>
      <w:r w:rsidRPr="008F59AB">
        <w:rPr>
          <w:sz w:val="20"/>
          <w:highlight w:val="lightGray"/>
          <w:lang w:val="es-MX"/>
        </w:rPr>
        <w:t>El sistema recibe la siguiente información:</w:t>
      </w:r>
    </w:p>
    <w:p w:rsidR="008F16A0" w:rsidRPr="008F59AB" w:rsidRDefault="008F16A0" w:rsidP="00195DCB">
      <w:pPr>
        <w:numPr>
          <w:ilvl w:val="6"/>
          <w:numId w:val="21"/>
        </w:numPr>
        <w:ind w:left="5954" w:hanging="1418"/>
        <w:rPr>
          <w:b/>
          <w:sz w:val="20"/>
          <w:highlight w:val="lightGray"/>
          <w:lang w:val="es-MX"/>
        </w:rPr>
      </w:pPr>
      <w:r w:rsidRPr="008F59AB">
        <w:rPr>
          <w:sz w:val="20"/>
          <w:szCs w:val="20"/>
          <w:highlight w:val="lightGray"/>
          <w:lang w:val="es-MX"/>
        </w:rPr>
        <w:t>OP_Verdadero</w:t>
      </w:r>
    </w:p>
    <w:p w:rsidR="00613D8C" w:rsidRDefault="00613D8C" w:rsidP="00195DCB">
      <w:pPr>
        <w:numPr>
          <w:ilvl w:val="4"/>
          <w:numId w:val="21"/>
        </w:numPr>
        <w:ind w:left="3402" w:hanging="992"/>
      </w:pPr>
      <w:r>
        <w:rPr>
          <w:sz w:val="20"/>
          <w:szCs w:val="20"/>
          <w:lang w:val="es-MX"/>
        </w:rPr>
        <w:t>El sistema actualiza la siguiente información:</w:t>
      </w:r>
    </w:p>
    <w:p w:rsidR="00613D8C" w:rsidRDefault="00613D8C" w:rsidP="00195DCB">
      <w:pPr>
        <w:numPr>
          <w:ilvl w:val="5"/>
          <w:numId w:val="21"/>
        </w:numPr>
        <w:ind w:left="4536" w:hanging="1134"/>
        <w:rPr>
          <w:sz w:val="20"/>
          <w:szCs w:val="20"/>
          <w:lang w:val="es-MX"/>
        </w:rPr>
      </w:pPr>
      <w:r>
        <w:rPr>
          <w:b/>
          <w:sz w:val="20"/>
          <w:szCs w:val="20"/>
          <w:lang w:val="es-MX"/>
        </w:rPr>
        <w:t>ImporteTotalProducto</w:t>
      </w:r>
      <w:r w:rsidR="00791074">
        <w:rPr>
          <w:b/>
          <w:sz w:val="20"/>
          <w:szCs w:val="20"/>
          <w:lang w:val="es-MX"/>
        </w:rPr>
        <w:t>Entregado</w:t>
      </w:r>
      <w:r>
        <w:rPr>
          <w:sz w:val="20"/>
          <w:szCs w:val="20"/>
          <w:lang w:val="es-MX"/>
        </w:rPr>
        <w:t xml:space="preserve"> de acuerdo con la regla de negocio </w:t>
      </w:r>
      <w:hyperlink r:id="rId220" w:anchor="RNROLMOV187" w:history="1">
        <w:r>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Pr>
            <w:rStyle w:val="Hipervnculo"/>
            <w:b/>
            <w:sz w:val="20"/>
            <w:szCs w:val="20"/>
            <w:lang w:val="es-MX"/>
          </w:rPr>
          <w:t>en el Cambio de Productos</w:t>
        </w:r>
      </w:hyperlink>
    </w:p>
    <w:p w:rsidR="00496616" w:rsidRDefault="00496616" w:rsidP="00195DCB">
      <w:pPr>
        <w:numPr>
          <w:ilvl w:val="4"/>
          <w:numId w:val="21"/>
        </w:numPr>
        <w:ind w:left="3402" w:hanging="992"/>
        <w:rPr>
          <w:sz w:val="20"/>
          <w:lang w:val="es-MX"/>
        </w:rPr>
      </w:pPr>
      <w:r>
        <w:rPr>
          <w:sz w:val="20"/>
          <w:lang w:val="es-MX"/>
        </w:rPr>
        <w:t>El sistema elimina la siguiente información</w:t>
      </w:r>
      <w:r w:rsidR="008F16A0">
        <w:rPr>
          <w:sz w:val="20"/>
          <w:lang w:val="es-MX"/>
        </w:rPr>
        <w:t>:</w:t>
      </w:r>
    </w:p>
    <w:p w:rsidR="00496616" w:rsidRDefault="00496616" w:rsidP="00195DCB">
      <w:pPr>
        <w:numPr>
          <w:ilvl w:val="5"/>
          <w:numId w:val="21"/>
        </w:numPr>
        <w:ind w:left="4536" w:hanging="1134"/>
        <w:rPr>
          <w:b/>
          <w:sz w:val="20"/>
          <w:lang w:val="es-MX"/>
        </w:rPr>
      </w:pPr>
      <w:r>
        <w:rPr>
          <w:b/>
          <w:sz w:val="20"/>
          <w:lang w:val="es-MX"/>
        </w:rPr>
        <w:t>TransProdDetalle</w:t>
      </w:r>
    </w:p>
    <w:p w:rsidR="00496616" w:rsidRPr="00496616" w:rsidRDefault="00496616" w:rsidP="00195DCB">
      <w:pPr>
        <w:numPr>
          <w:ilvl w:val="6"/>
          <w:numId w:val="21"/>
        </w:numPr>
        <w:ind w:left="5954" w:hanging="1418"/>
        <w:rPr>
          <w:lang w:val="es-MX"/>
        </w:rPr>
      </w:pPr>
      <w:r>
        <w:rPr>
          <w:sz w:val="20"/>
          <w:lang w:val="es-MX"/>
        </w:rPr>
        <w:t>TransProdDetalleID</w:t>
      </w:r>
      <w:r w:rsidR="008F16A0">
        <w:rPr>
          <w:sz w:val="20"/>
          <w:lang w:val="es-MX"/>
        </w:rPr>
        <w:t xml:space="preserve"> = </w:t>
      </w:r>
      <w:r w:rsidR="008F59AB">
        <w:rPr>
          <w:sz w:val="20"/>
          <w:lang w:val="es-MX"/>
        </w:rPr>
        <w:t>&lt;ArregloTransProdDetalleSalida.TransProdDetalleID&gt;</w:t>
      </w:r>
    </w:p>
    <w:p w:rsidR="00613D8C" w:rsidRDefault="00613D8C" w:rsidP="00195DCB">
      <w:pPr>
        <w:numPr>
          <w:ilvl w:val="4"/>
          <w:numId w:val="21"/>
        </w:numPr>
        <w:ind w:left="3402" w:hanging="992"/>
        <w:rPr>
          <w:lang w:val="es-MX"/>
        </w:rPr>
      </w:pPr>
      <w:r>
        <w:rPr>
          <w:sz w:val="20"/>
          <w:lang w:val="es-MX"/>
        </w:rPr>
        <w:t>El sistema elimina del arreglo la información del objeto correspondiente al producto:</w:t>
      </w:r>
    </w:p>
    <w:p w:rsidR="00613D8C" w:rsidRDefault="00613D8C" w:rsidP="00195DCB">
      <w:pPr>
        <w:numPr>
          <w:ilvl w:val="5"/>
          <w:numId w:val="21"/>
        </w:numPr>
        <w:ind w:left="4536" w:hanging="1134"/>
        <w:rPr>
          <w:b/>
          <w:lang w:val="es-MX"/>
        </w:rPr>
      </w:pPr>
      <w:r>
        <w:rPr>
          <w:b/>
          <w:sz w:val="20"/>
          <w:lang w:val="es-MX"/>
        </w:rPr>
        <w:t>ArregloTransProdDetalle</w:t>
      </w:r>
      <w:r w:rsidR="00791074">
        <w:rPr>
          <w:b/>
          <w:sz w:val="20"/>
          <w:lang w:val="es-MX"/>
        </w:rPr>
        <w:t>Salida</w:t>
      </w:r>
    </w:p>
    <w:p w:rsidR="00613D8C" w:rsidRDefault="00613D8C" w:rsidP="00195DCB">
      <w:pPr>
        <w:numPr>
          <w:ilvl w:val="6"/>
          <w:numId w:val="21"/>
        </w:numPr>
        <w:ind w:left="5954" w:hanging="1418"/>
      </w:pPr>
      <w:r>
        <w:rPr>
          <w:sz w:val="20"/>
          <w:lang w:val="es-MX"/>
        </w:rPr>
        <w:t>TransProdDetalle</w:t>
      </w:r>
    </w:p>
    <w:p w:rsidR="00613D8C" w:rsidRPr="008F16A0" w:rsidRDefault="00613D8C"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elimina del </w:t>
      </w:r>
      <w:r w:rsidRPr="008F16A0">
        <w:rPr>
          <w:sz w:val="20"/>
          <w:szCs w:val="20"/>
          <w:lang w:val="es-MX"/>
        </w:rPr>
        <w:t>objeto Productos</w:t>
      </w:r>
      <w:r w:rsidR="00791074" w:rsidRPr="008F16A0">
        <w:rPr>
          <w:sz w:val="20"/>
          <w:szCs w:val="20"/>
          <w:lang w:val="es-MX"/>
        </w:rPr>
        <w:t>Salida</w:t>
      </w:r>
      <w:r w:rsidRPr="008F16A0">
        <w:rPr>
          <w:sz w:val="20"/>
          <w:szCs w:val="20"/>
          <w:lang w:val="es-MX"/>
        </w:rPr>
        <w:t xml:space="preserve"> la siguiente información del producto:</w:t>
      </w:r>
    </w:p>
    <w:p w:rsidR="00613D8C" w:rsidRPr="008F16A0" w:rsidRDefault="00613D8C" w:rsidP="00195DCB">
      <w:pPr>
        <w:numPr>
          <w:ilvl w:val="5"/>
          <w:numId w:val="21"/>
        </w:numPr>
        <w:ind w:left="4536" w:hanging="1134"/>
        <w:rPr>
          <w:b/>
          <w:sz w:val="20"/>
          <w:lang w:val="es-MX"/>
        </w:rPr>
      </w:pPr>
      <w:r w:rsidRPr="008F16A0">
        <w:rPr>
          <w:b/>
          <w:sz w:val="20"/>
          <w:lang w:val="es-MX"/>
        </w:rPr>
        <w:t>Productos</w:t>
      </w:r>
      <w:r w:rsidR="00791074" w:rsidRPr="008F16A0">
        <w:rPr>
          <w:b/>
          <w:sz w:val="20"/>
          <w:lang w:val="es-MX"/>
        </w:rPr>
        <w:t>Salida</w:t>
      </w:r>
    </w:p>
    <w:p w:rsidR="00613D8C" w:rsidRPr="008F16A0" w:rsidRDefault="00613D8C" w:rsidP="00195DCB">
      <w:pPr>
        <w:numPr>
          <w:ilvl w:val="6"/>
          <w:numId w:val="21"/>
        </w:numPr>
        <w:ind w:left="5954" w:hanging="1418"/>
        <w:rPr>
          <w:sz w:val="20"/>
          <w:lang w:val="es-MX"/>
        </w:rPr>
      </w:pPr>
      <w:r w:rsidRPr="008F16A0">
        <w:rPr>
          <w:sz w:val="20"/>
          <w:lang w:val="es-MX"/>
        </w:rPr>
        <w:t>ProductoClave</w:t>
      </w:r>
    </w:p>
    <w:p w:rsidR="00613D8C" w:rsidRPr="008F16A0" w:rsidRDefault="00613D8C" w:rsidP="00195DCB">
      <w:pPr>
        <w:numPr>
          <w:ilvl w:val="6"/>
          <w:numId w:val="21"/>
        </w:numPr>
        <w:ind w:left="5954" w:hanging="1418"/>
        <w:rPr>
          <w:sz w:val="20"/>
          <w:lang w:val="es-MX"/>
        </w:rPr>
      </w:pPr>
      <w:r w:rsidRPr="008F16A0">
        <w:rPr>
          <w:sz w:val="20"/>
          <w:lang w:val="es-MX"/>
        </w:rPr>
        <w:t>Descripcion</w:t>
      </w:r>
    </w:p>
    <w:p w:rsidR="0028609A" w:rsidRPr="008F16A0" w:rsidRDefault="0028609A" w:rsidP="00195DCB">
      <w:pPr>
        <w:numPr>
          <w:ilvl w:val="6"/>
          <w:numId w:val="21"/>
        </w:numPr>
        <w:ind w:left="5954" w:hanging="1418"/>
        <w:rPr>
          <w:sz w:val="20"/>
          <w:lang w:val="es-MX"/>
        </w:rPr>
      </w:pPr>
      <w:r w:rsidRPr="008F16A0">
        <w:rPr>
          <w:sz w:val="20"/>
          <w:szCs w:val="20"/>
        </w:rPr>
        <w:t>DecimalProducto</w:t>
      </w:r>
    </w:p>
    <w:p w:rsidR="00613D8C" w:rsidRPr="008F16A0" w:rsidRDefault="00613D8C" w:rsidP="00195DCB">
      <w:pPr>
        <w:numPr>
          <w:ilvl w:val="6"/>
          <w:numId w:val="21"/>
        </w:numPr>
        <w:ind w:left="5954" w:hanging="1418"/>
        <w:rPr>
          <w:sz w:val="20"/>
          <w:lang w:val="es-MX"/>
        </w:rPr>
      </w:pPr>
      <w:r w:rsidRPr="008F16A0">
        <w:rPr>
          <w:sz w:val="20"/>
          <w:lang w:val="es-MX"/>
        </w:rPr>
        <w:lastRenderedPageBreak/>
        <w:t>Unidad</w:t>
      </w:r>
    </w:p>
    <w:p w:rsidR="00613D8C" w:rsidRPr="008F16A0" w:rsidRDefault="00613D8C" w:rsidP="00195DCB">
      <w:pPr>
        <w:numPr>
          <w:ilvl w:val="6"/>
          <w:numId w:val="21"/>
        </w:numPr>
        <w:ind w:left="5954" w:hanging="1418"/>
        <w:rPr>
          <w:sz w:val="20"/>
          <w:lang w:val="es-MX"/>
        </w:rPr>
      </w:pPr>
      <w:r w:rsidRPr="008F16A0">
        <w:rPr>
          <w:sz w:val="20"/>
          <w:lang w:val="es-MX"/>
        </w:rPr>
        <w:t>Precio</w:t>
      </w:r>
    </w:p>
    <w:p w:rsidR="00613D8C" w:rsidRPr="008F16A0" w:rsidRDefault="00613D8C" w:rsidP="00195DCB">
      <w:pPr>
        <w:numPr>
          <w:ilvl w:val="6"/>
          <w:numId w:val="21"/>
        </w:numPr>
        <w:ind w:left="5954" w:hanging="1418"/>
        <w:rPr>
          <w:sz w:val="20"/>
          <w:lang w:val="es-MX"/>
        </w:rPr>
      </w:pPr>
      <w:r w:rsidRPr="008F16A0">
        <w:rPr>
          <w:sz w:val="20"/>
          <w:lang w:val="es-MX"/>
        </w:rPr>
        <w:t>Cantidad</w:t>
      </w:r>
    </w:p>
    <w:p w:rsidR="00613D8C" w:rsidRPr="00791074" w:rsidRDefault="00613D8C" w:rsidP="00195DCB">
      <w:pPr>
        <w:numPr>
          <w:ilvl w:val="6"/>
          <w:numId w:val="21"/>
        </w:numPr>
        <w:ind w:left="5954" w:hanging="1418"/>
        <w:rPr>
          <w:sz w:val="20"/>
          <w:lang w:val="es-MX"/>
        </w:rPr>
      </w:pPr>
      <w:r w:rsidRPr="00791074">
        <w:rPr>
          <w:sz w:val="20"/>
          <w:lang w:val="es-MX"/>
        </w:rPr>
        <w:t>Total</w:t>
      </w:r>
    </w:p>
    <w:p w:rsidR="00613D8C" w:rsidRDefault="00613D8C" w:rsidP="00195DCB">
      <w:pPr>
        <w:numPr>
          <w:ilvl w:val="6"/>
          <w:numId w:val="21"/>
        </w:numPr>
        <w:ind w:left="5954" w:hanging="1418"/>
        <w:rPr>
          <w:sz w:val="20"/>
          <w:lang w:val="es-MX"/>
        </w:rPr>
      </w:pPr>
    </w:p>
    <w:p w:rsidR="00613D8C" w:rsidRPr="00F71310" w:rsidRDefault="00613D8C" w:rsidP="00195DCB">
      <w:pPr>
        <w:numPr>
          <w:ilvl w:val="4"/>
          <w:numId w:val="21"/>
        </w:numPr>
        <w:ind w:left="3402" w:hanging="992"/>
        <w:rPr>
          <w:sz w:val="20"/>
          <w:szCs w:val="20"/>
          <w:lang w:val="es-MX"/>
        </w:rPr>
      </w:pPr>
      <w:r>
        <w:rPr>
          <w:sz w:val="20"/>
          <w:szCs w:val="20"/>
          <w:lang w:val="es-MX"/>
        </w:rPr>
        <w:t>El</w:t>
      </w:r>
      <w:r>
        <w:rPr>
          <w:sz w:val="20"/>
          <w:lang w:val="es-MX"/>
        </w:rPr>
        <w:t xml:space="preserve"> sistema continúa en el </w:t>
      </w:r>
      <w:hyperlink w:anchor="paso6_1_7_AO02" w:history="1">
        <w:r w:rsidRPr="00F71310">
          <w:rPr>
            <w:rStyle w:val="Hipervnculo"/>
            <w:b/>
            <w:sz w:val="20"/>
            <w:lang w:val="es-MX"/>
          </w:rPr>
          <w:t xml:space="preserve">paso </w:t>
        </w:r>
        <w:r w:rsidR="008F16A0">
          <w:rPr>
            <w:rStyle w:val="Hipervnculo"/>
            <w:b/>
            <w:sz w:val="20"/>
            <w:lang w:val="es-MX"/>
          </w:rPr>
          <w:t>5</w:t>
        </w:r>
        <w:r w:rsidRPr="00F71310">
          <w:rPr>
            <w:rStyle w:val="Hipervnculo"/>
            <w:b/>
            <w:sz w:val="20"/>
            <w:lang w:val="es-MX"/>
          </w:rPr>
          <w:t>.1.7</w:t>
        </w:r>
      </w:hyperlink>
      <w:r>
        <w:rPr>
          <w:sz w:val="20"/>
          <w:lang w:val="es-MX"/>
        </w:rPr>
        <w:t xml:space="preserve"> </w:t>
      </w:r>
      <w:r>
        <w:rPr>
          <w:sz w:val="20"/>
          <w:lang w:eastAsia="en-US"/>
        </w:rPr>
        <w:t xml:space="preserve">del </w:t>
      </w:r>
      <w:r>
        <w:rPr>
          <w:sz w:val="20"/>
          <w:szCs w:val="20"/>
        </w:rPr>
        <w:t xml:space="preserve">flujo alterno opcional </w:t>
      </w:r>
      <w:hyperlink r:id="rId221" w:anchor="_AO02_Cambiar_Por" w:history="1">
        <w:r w:rsidR="00F71310">
          <w:rPr>
            <w:rStyle w:val="Hipervnculo"/>
            <w:b/>
            <w:sz w:val="20"/>
            <w:szCs w:val="20"/>
            <w:lang w:val="es-MX"/>
          </w:rPr>
          <w:t>AO02 Cambiar Por</w:t>
        </w:r>
      </w:hyperlink>
    </w:p>
    <w:p w:rsidR="00613D8C" w:rsidRPr="008F59AB" w:rsidRDefault="00613D8C" w:rsidP="00195DCB">
      <w:pPr>
        <w:numPr>
          <w:ilvl w:val="0"/>
          <w:numId w:val="21"/>
        </w:numPr>
        <w:rPr>
          <w:lang w:val="es-MX"/>
        </w:rPr>
      </w:pPr>
      <w:r w:rsidRPr="008F59AB">
        <w:rPr>
          <w:sz w:val="20"/>
          <w:lang w:val="es-MX"/>
        </w:rPr>
        <w:t xml:space="preserve">Si &lt;el actor selecciona la opción </w:t>
      </w:r>
      <w:r w:rsidRPr="008F59AB">
        <w:rPr>
          <w:b/>
          <w:sz w:val="20"/>
          <w:lang w:val="es-MX"/>
        </w:rPr>
        <w:t>Buscar</w:t>
      </w:r>
      <w:r w:rsidRPr="008F59AB">
        <w:rPr>
          <w:sz w:val="20"/>
          <w:lang w:val="es-MX"/>
        </w:rPr>
        <w:t>&gt;</w:t>
      </w:r>
    </w:p>
    <w:p w:rsidR="009A3C9B" w:rsidRPr="008F59AB" w:rsidRDefault="009A3C9B" w:rsidP="00195DCB">
      <w:pPr>
        <w:numPr>
          <w:ilvl w:val="1"/>
          <w:numId w:val="21"/>
        </w:numPr>
        <w:rPr>
          <w:sz w:val="20"/>
          <w:lang w:eastAsia="en-US"/>
        </w:rPr>
      </w:pPr>
      <w:bookmarkStart w:id="372" w:name="paso8_1_AO02"/>
      <w:r w:rsidRPr="008F59AB">
        <w:rPr>
          <w:sz w:val="20"/>
          <w:lang w:eastAsia="en-US"/>
        </w:rPr>
        <w:t xml:space="preserve">El caso de uso incluye la funcionalidad del caso de uso </w:t>
      </w:r>
      <w:hyperlink r:id="rId222" w:history="1">
        <w:r w:rsidRPr="008F59AB">
          <w:rPr>
            <w:rStyle w:val="Hipervnculo"/>
            <w:b/>
            <w:sz w:val="20"/>
            <w:lang w:eastAsia="en-US"/>
          </w:rPr>
          <w:t>Buscar Productos – CUROLMOV20</w:t>
        </w:r>
      </w:hyperlink>
      <w:bookmarkEnd w:id="372"/>
    </w:p>
    <w:p w:rsidR="009A3C9B" w:rsidRPr="008F59AB" w:rsidRDefault="009A3C9B" w:rsidP="00195DCB">
      <w:pPr>
        <w:numPr>
          <w:ilvl w:val="2"/>
          <w:numId w:val="21"/>
        </w:numPr>
        <w:ind w:left="1560" w:hanging="709"/>
        <w:rPr>
          <w:sz w:val="20"/>
          <w:lang w:eastAsia="en-US"/>
        </w:rPr>
      </w:pPr>
      <w:r w:rsidRPr="008F59AB">
        <w:rPr>
          <w:sz w:val="20"/>
          <w:lang w:eastAsia="en-US"/>
        </w:rPr>
        <w:t>El sistema envía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 xml:space="preserve">Cadena de acuerdo con la regla de negocio </w:t>
      </w:r>
      <w:hyperlink r:id="rId223" w:anchor="RNGEN357" w:history="1">
        <w:r w:rsidR="000B5A5E" w:rsidRPr="008F59AB">
          <w:rPr>
            <w:rStyle w:val="Hipervnculo"/>
            <w:b/>
            <w:sz w:val="20"/>
            <w:lang w:eastAsia="en-US"/>
          </w:rPr>
          <w:t>RNGEN357 Cadena Vacía</w:t>
        </w:r>
      </w:hyperlink>
    </w:p>
    <w:p w:rsidR="009A3C9B" w:rsidRPr="008F59AB" w:rsidRDefault="009A3C9B" w:rsidP="00195DCB">
      <w:pPr>
        <w:numPr>
          <w:ilvl w:val="3"/>
          <w:numId w:val="21"/>
        </w:numPr>
        <w:ind w:left="2410" w:hanging="850"/>
        <w:rPr>
          <w:sz w:val="20"/>
          <w:lang w:eastAsia="en-US"/>
        </w:rPr>
      </w:pPr>
      <w:r w:rsidRPr="008F59AB">
        <w:rPr>
          <w:sz w:val="20"/>
          <w:lang w:eastAsia="en-US"/>
        </w:rPr>
        <w:t xml:space="preserve">Esquema de acuerdo con la regla de negocio </w:t>
      </w:r>
      <w:hyperlink r:id="rId224" w:anchor="RNROLMOV194" w:history="1">
        <w:r w:rsidRPr="008F59AB">
          <w:rPr>
            <w:rStyle w:val="Hipervnculo"/>
            <w:b/>
            <w:sz w:val="20"/>
            <w:lang w:eastAsia="en-US"/>
          </w:rPr>
          <w:t>RNROLMOV194 Esquema de Búsqueda para Productos</w:t>
        </w:r>
      </w:hyperlink>
    </w:p>
    <w:p w:rsidR="009A3C9B" w:rsidRPr="008F59AB" w:rsidRDefault="008F59AB" w:rsidP="00195DCB">
      <w:pPr>
        <w:numPr>
          <w:ilvl w:val="3"/>
          <w:numId w:val="21"/>
        </w:numPr>
        <w:ind w:left="2410" w:hanging="850"/>
        <w:rPr>
          <w:sz w:val="20"/>
          <w:lang w:eastAsia="en-US"/>
        </w:rPr>
      </w:pPr>
      <w:r>
        <w:rPr>
          <w:sz w:val="20"/>
          <w:lang w:eastAsia="en-US"/>
        </w:rPr>
        <w:t>Tipo</w:t>
      </w:r>
      <w:r w:rsidR="009A3C9B" w:rsidRPr="008F59AB">
        <w:rPr>
          <w:sz w:val="20"/>
          <w:lang w:eastAsia="en-US"/>
        </w:rPr>
        <w:t xml:space="preserve">ValidarExistencia de acuerdo con la regla de negocio </w:t>
      </w:r>
      <w:hyperlink r:id="rId225" w:anchor="RNGEN143" w:history="1">
        <w:r w:rsidR="009A3C9B" w:rsidRPr="008F59AB">
          <w:rPr>
            <w:rStyle w:val="Hipervnculo"/>
            <w:b/>
            <w:sz w:val="20"/>
            <w:lang w:eastAsia="en-US"/>
          </w:rPr>
          <w:t>RNGEN143 Valor Uno</w:t>
        </w:r>
      </w:hyperlink>
    </w:p>
    <w:p w:rsidR="009A3C9B" w:rsidRPr="008F59AB" w:rsidRDefault="009A3C9B" w:rsidP="00195DCB">
      <w:pPr>
        <w:numPr>
          <w:ilvl w:val="3"/>
          <w:numId w:val="21"/>
        </w:numPr>
        <w:ind w:left="2410" w:hanging="850"/>
        <w:rPr>
          <w:sz w:val="20"/>
          <w:szCs w:val="20"/>
          <w:lang w:eastAsia="en-US"/>
        </w:rPr>
      </w:pPr>
      <w:r w:rsidRPr="008F59AB">
        <w:rPr>
          <w:sz w:val="20"/>
          <w:szCs w:val="20"/>
        </w:rPr>
        <w:t xml:space="preserve">ListaPrecios de acuerdo con la regla de negocio </w:t>
      </w:r>
      <w:hyperlink r:id="rId226" w:anchor="RNGEN171" w:history="1">
        <w:r w:rsidRPr="008F59AB">
          <w:rPr>
            <w:rStyle w:val="Hipervnculo"/>
            <w:b/>
            <w:sz w:val="20"/>
            <w:szCs w:val="20"/>
          </w:rPr>
          <w:t>RNGEN171 Información en Sesión</w:t>
        </w:r>
      </w:hyperlink>
    </w:p>
    <w:p w:rsidR="009A3C9B" w:rsidRPr="008F59AB" w:rsidRDefault="009A3C9B" w:rsidP="00195DCB">
      <w:pPr>
        <w:numPr>
          <w:ilvl w:val="3"/>
          <w:numId w:val="21"/>
        </w:numPr>
        <w:ind w:left="2410" w:hanging="850"/>
        <w:rPr>
          <w:b/>
          <w:sz w:val="20"/>
          <w:szCs w:val="20"/>
          <w:lang w:eastAsia="en-US"/>
        </w:rPr>
      </w:pPr>
      <w:r w:rsidRPr="008F59AB">
        <w:rPr>
          <w:sz w:val="20"/>
          <w:szCs w:val="20"/>
        </w:rPr>
        <w:t>TransProd</w:t>
      </w:r>
      <w:r w:rsidR="008F59AB">
        <w:rPr>
          <w:sz w:val="20"/>
          <w:szCs w:val="20"/>
        </w:rPr>
        <w:t>ID</w:t>
      </w:r>
      <w:r w:rsidRPr="008F59AB">
        <w:rPr>
          <w:sz w:val="20"/>
          <w:szCs w:val="20"/>
        </w:rPr>
        <w:t xml:space="preserve"> de acuerdo con las reglas de negocio </w:t>
      </w:r>
      <w:hyperlink r:id="rId227" w:anchor="RNGEN171" w:history="1">
        <w:r w:rsidRPr="008F59AB">
          <w:rPr>
            <w:rStyle w:val="Hipervnculo"/>
            <w:b/>
            <w:sz w:val="20"/>
            <w:szCs w:val="20"/>
          </w:rPr>
          <w:t>RNGEN171 Información en Sesión</w:t>
        </w:r>
      </w:hyperlink>
      <w:r w:rsidRPr="008F59AB">
        <w:t xml:space="preserve"> </w:t>
      </w:r>
      <w:r w:rsidRPr="008F59AB">
        <w:rPr>
          <w:sz w:val="20"/>
          <w:szCs w:val="20"/>
        </w:rPr>
        <w:t>y</w:t>
      </w:r>
      <w:r w:rsidRPr="008F59AB">
        <w:t xml:space="preserve"> </w:t>
      </w:r>
      <w:hyperlink r:id="rId228" w:anchor="RNGEN326" w:history="1">
        <w:r w:rsidRPr="008F59AB">
          <w:rPr>
            <w:rStyle w:val="Hipervnculo"/>
            <w:b/>
            <w:sz w:val="20"/>
          </w:rPr>
          <w:t>RNGEN326 Tipo Movimiento de Salida</w:t>
        </w:r>
      </w:hyperlink>
    </w:p>
    <w:p w:rsidR="008F59AB" w:rsidRPr="008F59AB" w:rsidRDefault="008F59AB" w:rsidP="00195DCB">
      <w:pPr>
        <w:numPr>
          <w:ilvl w:val="3"/>
          <w:numId w:val="21"/>
        </w:numPr>
        <w:ind w:left="2410" w:hanging="850"/>
        <w:rPr>
          <w:b/>
          <w:highlight w:val="yellow"/>
          <w:lang w:eastAsia="es-MX"/>
        </w:rPr>
      </w:pPr>
      <w:r w:rsidRPr="008F59AB">
        <w:rPr>
          <w:sz w:val="20"/>
          <w:highlight w:val="yellow"/>
          <w:lang w:eastAsia="en-US"/>
        </w:rPr>
        <w:t xml:space="preserve">TipoMovimiento </w:t>
      </w:r>
      <w:r w:rsidRPr="008F59AB">
        <w:rPr>
          <w:sz w:val="20"/>
          <w:szCs w:val="20"/>
          <w:highlight w:val="yellow"/>
        </w:rPr>
        <w:t xml:space="preserve">de acuerdo con la regla de negocio </w:t>
      </w:r>
      <w:hyperlink r:id="rId229" w:anchor="RNGEN326" w:history="1">
        <w:r w:rsidRPr="008F59AB">
          <w:rPr>
            <w:rStyle w:val="Hipervnculo"/>
            <w:b/>
            <w:sz w:val="20"/>
            <w:highlight w:val="yellow"/>
          </w:rPr>
          <w:t>RNGEN326 Tipo Movimiento de Salida</w:t>
        </w:r>
      </w:hyperlink>
    </w:p>
    <w:p w:rsidR="008F59AB" w:rsidRPr="008F59AB" w:rsidRDefault="008F59AB" w:rsidP="00195DCB">
      <w:pPr>
        <w:numPr>
          <w:ilvl w:val="3"/>
          <w:numId w:val="21"/>
        </w:numPr>
        <w:ind w:left="2410" w:hanging="850"/>
        <w:rPr>
          <w:sz w:val="20"/>
          <w:highlight w:val="yellow"/>
          <w:lang w:eastAsia="en-US"/>
        </w:rPr>
      </w:pPr>
      <w:r w:rsidRPr="008F59AB">
        <w:rPr>
          <w:sz w:val="20"/>
          <w:highlight w:val="yellow"/>
          <w:lang w:eastAsia="en-US"/>
        </w:rPr>
        <w:t>TipoTransProd</w:t>
      </w:r>
      <w:r w:rsidRPr="008F59AB">
        <w:rPr>
          <w:b/>
          <w:sz w:val="20"/>
          <w:highlight w:val="yellow"/>
          <w:lang w:eastAsia="en-US"/>
        </w:rPr>
        <w:t xml:space="preserve"> </w:t>
      </w:r>
      <w:r w:rsidRPr="008F59AB">
        <w:rPr>
          <w:rFonts w:cs="Arial"/>
          <w:sz w:val="20"/>
          <w:szCs w:val="20"/>
          <w:highlight w:val="yellow"/>
        </w:rPr>
        <w:t>de acuerdo con las reglas de negocio</w:t>
      </w:r>
      <w:r w:rsidRPr="008F59AB">
        <w:rPr>
          <w:rFonts w:cs="Arial"/>
          <w:b/>
          <w:sz w:val="20"/>
          <w:szCs w:val="20"/>
          <w:highlight w:val="yellow"/>
        </w:rPr>
        <w:t xml:space="preserve"> </w:t>
      </w:r>
      <w:hyperlink r:id="rId230" w:anchor="RNGEN171" w:history="1">
        <w:r w:rsidRPr="008F59AB">
          <w:rPr>
            <w:rStyle w:val="Hipervnculo"/>
            <w:rFonts w:cs="Arial"/>
            <w:b/>
            <w:sz w:val="20"/>
            <w:szCs w:val="20"/>
            <w:highlight w:val="yellow"/>
          </w:rPr>
          <w:t>RNGEN171 Información en Sesión</w:t>
        </w:r>
      </w:hyperlink>
      <w:r w:rsidRPr="008F59AB">
        <w:rPr>
          <w:b/>
          <w:highlight w:val="yellow"/>
        </w:rPr>
        <w:t>,</w:t>
      </w:r>
      <w:r w:rsidRPr="008F59AB">
        <w:rPr>
          <w:highlight w:val="yellow"/>
        </w:rPr>
        <w:t xml:space="preserve"> </w:t>
      </w:r>
      <w:hyperlink r:id="rId231" w:anchor="RNROLMOV195" w:history="1">
        <w:r w:rsidRPr="008F59AB">
          <w:rPr>
            <w:rStyle w:val="Hipervnculo"/>
            <w:b/>
            <w:sz w:val="20"/>
            <w:highlight w:val="yellow"/>
          </w:rPr>
          <w:t>RNROLMOV195 Información Contenida en el Objeto del Encabezado de la Transacción</w:t>
        </w:r>
      </w:hyperlink>
    </w:p>
    <w:p w:rsidR="009A3C9B" w:rsidRPr="008F59AB" w:rsidRDefault="009A3C9B" w:rsidP="00195DCB">
      <w:pPr>
        <w:numPr>
          <w:ilvl w:val="2"/>
          <w:numId w:val="21"/>
        </w:numPr>
        <w:ind w:left="1560" w:hanging="709"/>
        <w:rPr>
          <w:sz w:val="20"/>
          <w:lang w:eastAsia="en-US"/>
        </w:rPr>
      </w:pPr>
      <w:r w:rsidRPr="008F59AB">
        <w:rPr>
          <w:sz w:val="20"/>
          <w:lang w:eastAsia="en-US"/>
        </w:rPr>
        <w:t>El sistema recibe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Productos</w:t>
      </w:r>
    </w:p>
    <w:p w:rsidR="009A3C9B" w:rsidRPr="008F59AB" w:rsidRDefault="009A3C9B" w:rsidP="00195DCB">
      <w:pPr>
        <w:numPr>
          <w:ilvl w:val="4"/>
          <w:numId w:val="21"/>
        </w:numPr>
        <w:ind w:left="3402" w:hanging="992"/>
        <w:rPr>
          <w:sz w:val="20"/>
          <w:lang w:eastAsia="en-US"/>
        </w:rPr>
      </w:pPr>
      <w:r w:rsidRPr="008F59AB">
        <w:rPr>
          <w:sz w:val="20"/>
          <w:lang w:eastAsia="en-US"/>
        </w:rPr>
        <w:t>Clave del Producto</w:t>
      </w:r>
    </w:p>
    <w:p w:rsidR="009A3C9B" w:rsidRPr="008F59AB" w:rsidRDefault="009A3C9B" w:rsidP="00195DCB">
      <w:pPr>
        <w:numPr>
          <w:ilvl w:val="4"/>
          <w:numId w:val="21"/>
        </w:numPr>
        <w:ind w:left="3402" w:hanging="992"/>
        <w:rPr>
          <w:sz w:val="20"/>
          <w:lang w:eastAsia="en-US"/>
        </w:rPr>
      </w:pPr>
      <w:r w:rsidRPr="008F59AB">
        <w:rPr>
          <w:sz w:val="20"/>
          <w:lang w:eastAsia="en-US"/>
        </w:rPr>
        <w:t>Unidad</w:t>
      </w:r>
    </w:p>
    <w:p w:rsidR="009A3C9B" w:rsidRPr="008F59AB" w:rsidRDefault="009A3C9B" w:rsidP="00195DCB">
      <w:pPr>
        <w:numPr>
          <w:ilvl w:val="4"/>
          <w:numId w:val="21"/>
        </w:numPr>
        <w:ind w:left="3402" w:hanging="992"/>
        <w:rPr>
          <w:sz w:val="20"/>
          <w:lang w:eastAsia="en-US"/>
        </w:rPr>
      </w:pPr>
      <w:r w:rsidRPr="008F59AB">
        <w:rPr>
          <w:sz w:val="20"/>
          <w:lang w:eastAsia="en-US"/>
        </w:rPr>
        <w:t>Cantidad</w:t>
      </w:r>
    </w:p>
    <w:p w:rsidR="009A3C9B" w:rsidRPr="008F59AB" w:rsidRDefault="009A3C9B" w:rsidP="00195DCB">
      <w:pPr>
        <w:numPr>
          <w:ilvl w:val="4"/>
          <w:numId w:val="21"/>
        </w:numPr>
        <w:ind w:left="3402" w:hanging="992"/>
        <w:rPr>
          <w:sz w:val="20"/>
          <w:lang w:eastAsia="en-US"/>
        </w:rPr>
      </w:pPr>
      <w:r w:rsidRPr="008F59AB">
        <w:rPr>
          <w:sz w:val="20"/>
          <w:lang w:eastAsia="en-US"/>
        </w:rPr>
        <w:t>Precio</w:t>
      </w:r>
    </w:p>
    <w:p w:rsidR="00613D8C" w:rsidRPr="008E2E31" w:rsidRDefault="00613D8C" w:rsidP="00195DCB">
      <w:pPr>
        <w:numPr>
          <w:ilvl w:val="1"/>
          <w:numId w:val="21"/>
        </w:numPr>
        <w:rPr>
          <w:sz w:val="20"/>
          <w:lang w:eastAsia="en-US"/>
        </w:rPr>
      </w:pPr>
      <w:r>
        <w:rPr>
          <w:sz w:val="20"/>
          <w:lang w:eastAsia="en-US"/>
        </w:rPr>
        <w:t xml:space="preserve">El sistema continúa en el </w:t>
      </w:r>
      <w:hyperlink w:anchor="paso1_2_6_VA01" w:history="1">
        <w:r w:rsidRPr="008E2E31">
          <w:rPr>
            <w:rStyle w:val="Hipervnculo"/>
            <w:b/>
            <w:sz w:val="20"/>
            <w:lang w:eastAsia="en-US"/>
          </w:rPr>
          <w:t>paso 1.2.</w:t>
        </w:r>
        <w:r w:rsidR="008E2E31" w:rsidRPr="008E2E31">
          <w:rPr>
            <w:rStyle w:val="Hipervnculo"/>
            <w:b/>
            <w:sz w:val="20"/>
            <w:lang w:eastAsia="en-US"/>
          </w:rPr>
          <w:t>6</w:t>
        </w:r>
      </w:hyperlink>
      <w:r>
        <w:rPr>
          <w:sz w:val="20"/>
          <w:lang w:eastAsia="en-US"/>
        </w:rPr>
        <w:t xml:space="preserve"> del flujo alterno de validación </w:t>
      </w:r>
      <w:hyperlink r:id="rId232" w:anchor="_5.2.5.1__VA01" w:history="1">
        <w:r>
          <w:rPr>
            <w:rStyle w:val="Hipervnculo"/>
            <w:b/>
            <w:sz w:val="20"/>
            <w:lang w:eastAsia="en-US"/>
          </w:rPr>
          <w:t>VA01 Validar Coincidencias en Información de Producto</w:t>
        </w:r>
      </w:hyperlink>
    </w:p>
    <w:p w:rsidR="0042779A" w:rsidRDefault="0042779A" w:rsidP="00195DCB">
      <w:pPr>
        <w:numPr>
          <w:ilvl w:val="0"/>
          <w:numId w:val="21"/>
        </w:numPr>
        <w:rPr>
          <w:sz w:val="20"/>
          <w:szCs w:val="20"/>
          <w:lang w:val="es-MX"/>
        </w:rPr>
      </w:pPr>
      <w:r>
        <w:rPr>
          <w:sz w:val="20"/>
          <w:szCs w:val="20"/>
          <w:lang w:val="es-MX"/>
        </w:rPr>
        <w:t xml:space="preserve">Si &lt;el actor selecciona la opción </w:t>
      </w:r>
      <w:r w:rsidRPr="0042779A">
        <w:rPr>
          <w:b/>
          <w:sz w:val="20"/>
          <w:szCs w:val="20"/>
          <w:lang w:val="es-MX"/>
        </w:rPr>
        <w:t>Continuar</w:t>
      </w:r>
      <w:r>
        <w:rPr>
          <w:sz w:val="20"/>
          <w:szCs w:val="20"/>
          <w:lang w:val="es-MX"/>
        </w:rPr>
        <w:t xml:space="preserve">&gt; </w:t>
      </w:r>
    </w:p>
    <w:p w:rsidR="006E20A3" w:rsidRDefault="006E20A3" w:rsidP="00195DCB">
      <w:pPr>
        <w:numPr>
          <w:ilvl w:val="1"/>
          <w:numId w:val="21"/>
        </w:numPr>
        <w:ind w:left="924" w:hanging="567"/>
        <w:rPr>
          <w:sz w:val="20"/>
          <w:szCs w:val="20"/>
          <w:lang w:val="es-MX"/>
        </w:rPr>
      </w:pPr>
      <w:bookmarkStart w:id="373" w:name="paso9_1_AO02"/>
      <w:r>
        <w:rPr>
          <w:sz w:val="20"/>
          <w:szCs w:val="20"/>
          <w:lang w:val="es-MX"/>
        </w:rPr>
        <w:t xml:space="preserve">El sistema valida la información proporcionada por el usuario de acuerdo con la validación </w:t>
      </w:r>
      <w:hyperlink w:anchor="_VA04_Validar_Información" w:history="1">
        <w:r>
          <w:rPr>
            <w:rStyle w:val="Hipervnculo"/>
            <w:b/>
            <w:sz w:val="20"/>
            <w:szCs w:val="20"/>
            <w:lang w:val="es-MX"/>
          </w:rPr>
          <w:t>VA04 Validar Información Proporcionada</w:t>
        </w:r>
      </w:hyperlink>
    </w:p>
    <w:bookmarkEnd w:id="373"/>
    <w:p w:rsidR="006E20A3" w:rsidRDefault="0030495F" w:rsidP="00195DCB">
      <w:pPr>
        <w:numPr>
          <w:ilvl w:val="1"/>
          <w:numId w:val="21"/>
        </w:numPr>
        <w:ind w:left="924" w:hanging="567"/>
        <w:rPr>
          <w:sz w:val="20"/>
          <w:szCs w:val="20"/>
          <w:lang w:val="es-MX"/>
        </w:rPr>
      </w:pPr>
      <w:r>
        <w:rPr>
          <w:sz w:val="20"/>
          <w:szCs w:val="20"/>
          <w:lang w:val="es-MX"/>
        </w:rPr>
        <w:t>El sistema valida el importe total de los productos recibidos y entregados a cambio de acuerdo con la validación</w:t>
      </w:r>
      <w:r w:rsidR="000569E6">
        <w:rPr>
          <w:sz w:val="20"/>
          <w:szCs w:val="20"/>
          <w:lang w:val="es-MX"/>
        </w:rPr>
        <w:t xml:space="preserve"> </w:t>
      </w:r>
      <w:bookmarkStart w:id="374" w:name="VA05_r"/>
      <w:r w:rsidR="00973D1C">
        <w:rPr>
          <w:b/>
          <w:sz w:val="20"/>
          <w:szCs w:val="20"/>
          <w:lang w:val="es-MX"/>
        </w:rPr>
        <w:fldChar w:fldCharType="begin"/>
      </w:r>
      <w:r w:rsidR="00010D64">
        <w:rPr>
          <w:b/>
          <w:sz w:val="20"/>
          <w:szCs w:val="20"/>
          <w:lang w:val="es-MX"/>
        </w:rPr>
        <w:instrText xml:space="preserve"> HYPERLINK  \l "_5.2.5.5__VA05" </w:instrText>
      </w:r>
      <w:r w:rsidR="00973D1C">
        <w:rPr>
          <w:b/>
          <w:sz w:val="20"/>
          <w:szCs w:val="20"/>
          <w:lang w:val="es-MX"/>
        </w:rPr>
        <w:fldChar w:fldCharType="separate"/>
      </w:r>
      <w:r w:rsidR="000569E6" w:rsidRPr="00010D64">
        <w:rPr>
          <w:rStyle w:val="Hipervnculo"/>
          <w:b/>
          <w:sz w:val="20"/>
          <w:szCs w:val="20"/>
          <w:lang w:val="es-MX"/>
        </w:rPr>
        <w:t>VA05 Validar Importe Total de Productos Cambiados</w:t>
      </w:r>
      <w:r w:rsidR="00973D1C">
        <w:rPr>
          <w:b/>
          <w:sz w:val="20"/>
          <w:szCs w:val="20"/>
          <w:lang w:val="es-MX"/>
        </w:rPr>
        <w:fldChar w:fldCharType="end"/>
      </w:r>
      <w:bookmarkEnd w:id="374"/>
    </w:p>
    <w:p w:rsidR="0042779A" w:rsidRDefault="0042779A" w:rsidP="00195DCB">
      <w:pPr>
        <w:numPr>
          <w:ilvl w:val="1"/>
          <w:numId w:val="21"/>
        </w:numPr>
        <w:ind w:left="924" w:hanging="567"/>
        <w:rPr>
          <w:sz w:val="20"/>
          <w:szCs w:val="20"/>
          <w:lang w:val="es-MX"/>
        </w:rPr>
      </w:pPr>
      <w:r>
        <w:rPr>
          <w:sz w:val="20"/>
          <w:szCs w:val="20"/>
          <w:lang w:val="es-MX"/>
        </w:rPr>
        <w:t xml:space="preserve">El </w:t>
      </w:r>
      <w:r w:rsidRPr="009A0689">
        <w:rPr>
          <w:sz w:val="20"/>
          <w:szCs w:val="20"/>
          <w:lang w:eastAsia="en-US"/>
        </w:rPr>
        <w:t>sistema</w:t>
      </w:r>
      <w:r>
        <w:rPr>
          <w:sz w:val="20"/>
          <w:szCs w:val="20"/>
          <w:lang w:val="es-MX"/>
        </w:rPr>
        <w:t xml:space="preserve"> actualiza la siguiente información del movimiento de entrada:</w:t>
      </w:r>
    </w:p>
    <w:p w:rsidR="0042779A" w:rsidRPr="00FE4B10" w:rsidRDefault="0042779A" w:rsidP="00195DCB">
      <w:pPr>
        <w:numPr>
          <w:ilvl w:val="2"/>
          <w:numId w:val="21"/>
        </w:numPr>
        <w:ind w:left="1560" w:hanging="709"/>
        <w:rPr>
          <w:b/>
          <w:sz w:val="20"/>
          <w:szCs w:val="20"/>
          <w:lang w:val="es-MX"/>
        </w:rPr>
      </w:pPr>
      <w:r w:rsidRPr="00FE4B10">
        <w:rPr>
          <w:b/>
          <w:sz w:val="20"/>
          <w:szCs w:val="20"/>
          <w:lang w:val="es-MX"/>
        </w:rPr>
        <w:t>TransProd</w:t>
      </w:r>
    </w:p>
    <w:p w:rsidR="0042779A" w:rsidRDefault="0042779A" w:rsidP="00195DCB">
      <w:pPr>
        <w:numPr>
          <w:ilvl w:val="3"/>
          <w:numId w:val="21"/>
        </w:numPr>
        <w:ind w:left="2410" w:hanging="850"/>
        <w:rPr>
          <w:sz w:val="20"/>
          <w:szCs w:val="20"/>
          <w:lang w:val="es-MX"/>
        </w:rPr>
      </w:pPr>
      <w:r w:rsidRPr="00FE4B10">
        <w:rPr>
          <w:sz w:val="20"/>
          <w:lang w:eastAsia="en-US"/>
        </w:rPr>
        <w:t>TransProdId</w:t>
      </w:r>
      <w:r>
        <w:rPr>
          <w:sz w:val="20"/>
          <w:szCs w:val="20"/>
          <w:lang w:val="es-MX"/>
        </w:rPr>
        <w:t xml:space="preserve"> </w:t>
      </w:r>
      <w:r w:rsidR="008F59AB">
        <w:rPr>
          <w:sz w:val="20"/>
          <w:szCs w:val="20"/>
          <w:lang w:val="es-MX"/>
        </w:rPr>
        <w:t>= TransProdEntrada.TransProdID registrado en sesión</w:t>
      </w:r>
    </w:p>
    <w:p w:rsidR="0042779A" w:rsidRDefault="0042779A" w:rsidP="00195DCB">
      <w:pPr>
        <w:numPr>
          <w:ilvl w:val="3"/>
          <w:numId w:val="21"/>
        </w:numPr>
        <w:ind w:left="2410" w:hanging="850"/>
        <w:rPr>
          <w:sz w:val="20"/>
          <w:szCs w:val="20"/>
          <w:lang w:val="es-MX"/>
        </w:rPr>
      </w:pPr>
      <w:r>
        <w:rPr>
          <w:sz w:val="20"/>
          <w:szCs w:val="20"/>
        </w:rPr>
        <w:t xml:space="preserve">FacturaID de acuerdo con las reglas de negocio </w:t>
      </w:r>
      <w:hyperlink r:id="rId233" w:anchor="RNGEN328" w:history="1">
        <w:r>
          <w:rPr>
            <w:rStyle w:val="Hipervnculo"/>
            <w:b/>
            <w:sz w:val="20"/>
            <w:szCs w:val="20"/>
          </w:rPr>
          <w:t>RNGEN328 Asociar Movimiento de Salida al Movimiento de Entrada para Cambios de Producto</w:t>
        </w:r>
      </w:hyperlink>
      <w:r>
        <w:t xml:space="preserve"> </w:t>
      </w:r>
      <w:r w:rsidRPr="00CC1F2C">
        <w:rPr>
          <w:sz w:val="20"/>
          <w:szCs w:val="20"/>
        </w:rPr>
        <w:t>y</w:t>
      </w:r>
      <w:r>
        <w:t xml:space="preserve"> </w:t>
      </w:r>
      <w:hyperlink r:id="rId234" w:anchor="RNGEN171" w:history="1">
        <w:r>
          <w:rPr>
            <w:rStyle w:val="Hipervnculo"/>
            <w:rFonts w:cs="Arial"/>
            <w:b/>
            <w:sz w:val="20"/>
            <w:szCs w:val="20"/>
          </w:rPr>
          <w:t>RNGEN171 Información en Sesión</w:t>
        </w:r>
      </w:hyperlink>
    </w:p>
    <w:p w:rsidR="000569E6" w:rsidRDefault="000569E6" w:rsidP="00195DCB">
      <w:pPr>
        <w:numPr>
          <w:ilvl w:val="1"/>
          <w:numId w:val="21"/>
        </w:numPr>
        <w:ind w:left="924" w:hanging="567"/>
        <w:rPr>
          <w:sz w:val="20"/>
          <w:szCs w:val="20"/>
          <w:lang w:val="es-MX"/>
        </w:rPr>
      </w:pPr>
      <w:r>
        <w:rPr>
          <w:sz w:val="20"/>
          <w:szCs w:val="20"/>
          <w:lang w:val="es-MX"/>
        </w:rPr>
        <w:t xml:space="preserve">El sistema registra la siguiente información de las transacciones realizadas de acuerdo con la regla de negocio </w:t>
      </w:r>
      <w:hyperlink r:id="rId235" w:anchor="RNGEN327" w:history="1">
        <w:r>
          <w:rPr>
            <w:rStyle w:val="Hipervnculo"/>
            <w:b/>
            <w:sz w:val="20"/>
            <w:szCs w:val="20"/>
            <w:lang w:val="es-MX"/>
          </w:rPr>
          <w:t>RNGEN327 Confirmar Transacción</w:t>
        </w:r>
      </w:hyperlink>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w:t>
      </w:r>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TransProdDetalle</w:t>
      </w:r>
    </w:p>
    <w:p w:rsidR="000569E6" w:rsidRPr="008F59AB" w:rsidRDefault="000569E6" w:rsidP="00195DCB">
      <w:pPr>
        <w:numPr>
          <w:ilvl w:val="2"/>
          <w:numId w:val="21"/>
        </w:numPr>
        <w:ind w:left="1560" w:hanging="709"/>
        <w:rPr>
          <w:sz w:val="20"/>
          <w:szCs w:val="20"/>
          <w:lang w:val="es-MX"/>
        </w:rPr>
      </w:pPr>
      <w:r w:rsidRPr="008F59AB">
        <w:rPr>
          <w:sz w:val="20"/>
          <w:szCs w:val="20"/>
          <w:lang w:val="es-MX"/>
        </w:rPr>
        <w:t>Inventario</w:t>
      </w:r>
    </w:p>
    <w:p w:rsidR="000569E6" w:rsidRDefault="000569E6" w:rsidP="00195DCB">
      <w:pPr>
        <w:numPr>
          <w:ilvl w:val="1"/>
          <w:numId w:val="21"/>
        </w:numPr>
        <w:ind w:left="924" w:hanging="567"/>
        <w:rPr>
          <w:sz w:val="20"/>
          <w:szCs w:val="20"/>
          <w:lang w:val="es-MX"/>
        </w:rPr>
      </w:pPr>
      <w:bookmarkStart w:id="375" w:name="paso10_7_AO02"/>
      <w:r>
        <w:rPr>
          <w:sz w:val="20"/>
          <w:szCs w:val="20"/>
          <w:lang w:val="es-MX"/>
        </w:rPr>
        <w:t>El sistema obtiene la siguiente información:</w:t>
      </w:r>
      <w:bookmarkEnd w:id="375"/>
    </w:p>
    <w:p w:rsidR="000569E6" w:rsidRDefault="000569E6" w:rsidP="00195DCB">
      <w:pPr>
        <w:numPr>
          <w:ilvl w:val="2"/>
          <w:numId w:val="21"/>
        </w:numPr>
        <w:ind w:left="1560" w:hanging="709"/>
        <w:rPr>
          <w:sz w:val="20"/>
          <w:szCs w:val="20"/>
          <w:lang w:val="es-MX"/>
        </w:rPr>
      </w:pPr>
      <w:r>
        <w:rPr>
          <w:sz w:val="20"/>
          <w:szCs w:val="20"/>
          <w:lang w:val="es-MX"/>
        </w:rPr>
        <w:t>MOTConfiguracion</w:t>
      </w:r>
    </w:p>
    <w:p w:rsidR="000569E6" w:rsidRDefault="000569E6" w:rsidP="00195DCB">
      <w:pPr>
        <w:numPr>
          <w:ilvl w:val="3"/>
          <w:numId w:val="21"/>
        </w:numPr>
        <w:ind w:left="2410" w:hanging="850"/>
        <w:rPr>
          <w:sz w:val="20"/>
          <w:szCs w:val="20"/>
          <w:lang w:val="es-MX"/>
        </w:rPr>
      </w:pPr>
      <w:r>
        <w:rPr>
          <w:sz w:val="20"/>
          <w:szCs w:val="20"/>
          <w:lang w:val="es-MX"/>
        </w:rPr>
        <w:t>MensajeImpresion</w:t>
      </w:r>
    </w:p>
    <w:p w:rsidR="00D13C43" w:rsidRPr="004C1BA1" w:rsidRDefault="00D13C43" w:rsidP="00D13C43">
      <w:pPr>
        <w:numPr>
          <w:ilvl w:val="2"/>
          <w:numId w:val="21"/>
        </w:numPr>
        <w:rPr>
          <w:b/>
          <w:sz w:val="20"/>
          <w:szCs w:val="20"/>
          <w:highlight w:val="darkRed"/>
          <w:lang w:val="es-MX"/>
        </w:rPr>
      </w:pPr>
      <w:r w:rsidRPr="004C1BA1">
        <w:rPr>
          <w:b/>
          <w:sz w:val="20"/>
          <w:szCs w:val="20"/>
          <w:highlight w:val="darkRed"/>
          <w:lang w:val="es-MX"/>
        </w:rPr>
        <w:t>ConfigParametro</w:t>
      </w:r>
    </w:p>
    <w:p w:rsidR="00D13C43" w:rsidRPr="004C1BA1" w:rsidRDefault="00D13C43" w:rsidP="00D13C43">
      <w:pPr>
        <w:numPr>
          <w:ilvl w:val="3"/>
          <w:numId w:val="21"/>
        </w:numPr>
        <w:rPr>
          <w:sz w:val="20"/>
          <w:szCs w:val="20"/>
          <w:highlight w:val="darkRed"/>
          <w:lang w:val="es-MX"/>
        </w:rPr>
      </w:pPr>
      <w:r w:rsidRPr="004C1BA1">
        <w:rPr>
          <w:sz w:val="20"/>
          <w:szCs w:val="20"/>
          <w:highlight w:val="darkRed"/>
          <w:lang w:val="es-MX"/>
        </w:rPr>
        <w:t>Parametro = NumImpresiones</w:t>
      </w:r>
    </w:p>
    <w:p w:rsidR="00D13C43" w:rsidRPr="004C1BA1" w:rsidRDefault="00D13C43" w:rsidP="00D13C43">
      <w:pPr>
        <w:numPr>
          <w:ilvl w:val="3"/>
          <w:numId w:val="21"/>
        </w:numPr>
        <w:rPr>
          <w:sz w:val="20"/>
          <w:szCs w:val="20"/>
          <w:highlight w:val="darkRed"/>
          <w:lang w:val="es-MX"/>
        </w:rPr>
      </w:pPr>
      <w:r w:rsidRPr="004C1BA1">
        <w:rPr>
          <w:sz w:val="20"/>
          <w:szCs w:val="20"/>
          <w:highlight w:val="darkRed"/>
          <w:lang w:val="es-MX"/>
        </w:rPr>
        <w:t xml:space="preserve">Identificador = </w:t>
      </w:r>
      <w:r>
        <w:rPr>
          <w:sz w:val="20"/>
          <w:szCs w:val="20"/>
          <w:highlight w:val="darkRed"/>
          <w:lang w:val="es-MX"/>
        </w:rPr>
        <w:t>ModuloMovDetalle Registrado en sesión</w:t>
      </w:r>
    </w:p>
    <w:p w:rsidR="00D13C43" w:rsidRPr="00D13C43" w:rsidRDefault="00D13C43" w:rsidP="00D13C43">
      <w:pPr>
        <w:numPr>
          <w:ilvl w:val="3"/>
          <w:numId w:val="21"/>
        </w:numPr>
        <w:rPr>
          <w:sz w:val="20"/>
          <w:szCs w:val="20"/>
          <w:highlight w:val="darkRed"/>
          <w:lang w:val="es-MX"/>
        </w:rPr>
      </w:pPr>
      <w:r w:rsidRPr="004C1BA1">
        <w:rPr>
          <w:sz w:val="20"/>
          <w:szCs w:val="20"/>
          <w:highlight w:val="darkRed"/>
          <w:lang w:val="es-MX"/>
        </w:rPr>
        <w:t>Valor</w:t>
      </w:r>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se debe presentar el mensaje de impresión (MensajeImpresion = 1)&gt;</w:t>
      </w:r>
    </w:p>
    <w:p w:rsidR="000569E6" w:rsidRDefault="000569E6" w:rsidP="00195DCB">
      <w:pPr>
        <w:numPr>
          <w:ilvl w:val="2"/>
          <w:numId w:val="21"/>
        </w:numPr>
        <w:ind w:left="1560" w:hanging="709"/>
        <w:rPr>
          <w:sz w:val="20"/>
          <w:szCs w:val="20"/>
          <w:lang w:val="es-MX"/>
        </w:rPr>
      </w:pPr>
      <w:bookmarkStart w:id="376" w:name="PasoReimpresiones2"/>
      <w:bookmarkEnd w:id="376"/>
      <w:r>
        <w:rPr>
          <w:sz w:val="20"/>
          <w:szCs w:val="20"/>
          <w:lang w:val="es-MX"/>
        </w:rPr>
        <w:lastRenderedPageBreak/>
        <w:t xml:space="preserve">El sistema presenta el mensaje </w:t>
      </w:r>
      <w:hyperlink r:id="rId236" w:anchor="MP0103" w:history="1">
        <w:r>
          <w:rPr>
            <w:rStyle w:val="Hipervnculo"/>
            <w:b/>
            <w:sz w:val="20"/>
            <w:szCs w:val="20"/>
            <w:lang w:val="es-MX"/>
          </w:rPr>
          <w:t>MP0103 Imprimir Ticket</w:t>
        </w:r>
      </w:hyperlink>
      <w:r>
        <w:rPr>
          <w:sz w:val="20"/>
          <w:szCs w:val="20"/>
          <w:lang w:val="es-MX"/>
        </w:rPr>
        <w:t xml:space="preserve"> </w:t>
      </w:r>
    </w:p>
    <w:p w:rsidR="000569E6" w:rsidRDefault="000569E6" w:rsidP="00195DCB">
      <w:pPr>
        <w:numPr>
          <w:ilvl w:val="3"/>
          <w:numId w:val="21"/>
        </w:numPr>
        <w:ind w:left="2410" w:hanging="850"/>
        <w:rPr>
          <w:sz w:val="20"/>
          <w:szCs w:val="20"/>
          <w:lang w:val="es-MX"/>
        </w:rPr>
      </w:pPr>
      <w:r w:rsidRPr="00D47568">
        <w:rPr>
          <w:sz w:val="20"/>
          <w:szCs w:val="20"/>
          <w:lang w:val="es-MX"/>
        </w:rPr>
        <w:t>Si &lt;</w:t>
      </w:r>
      <w:r w:rsidRPr="00D47568">
        <w:rPr>
          <w:sz w:val="20"/>
        </w:rPr>
        <w:t>el</w:t>
      </w:r>
      <w:r w:rsidRPr="00D47568">
        <w:rPr>
          <w:sz w:val="20"/>
          <w:szCs w:val="20"/>
          <w:lang w:val="es-MX"/>
        </w:rPr>
        <w:t xml:space="preserve"> actor</w:t>
      </w:r>
      <w:r>
        <w:rPr>
          <w:sz w:val="20"/>
          <w:szCs w:val="20"/>
          <w:lang w:val="es-MX"/>
        </w:rPr>
        <w:t xml:space="preserve"> selecciona la opción </w:t>
      </w:r>
      <w:r>
        <w:rPr>
          <w:b/>
          <w:sz w:val="20"/>
          <w:szCs w:val="20"/>
          <w:lang w:val="es-MX"/>
        </w:rPr>
        <w:t>No</w:t>
      </w:r>
      <w:r>
        <w:rPr>
          <w:sz w:val="20"/>
          <w:szCs w:val="20"/>
          <w:lang w:val="es-MX"/>
        </w:rPr>
        <w:t>&gt;</w:t>
      </w:r>
    </w:p>
    <w:p w:rsidR="000569E6" w:rsidRDefault="000569E6" w:rsidP="00195DCB">
      <w:pPr>
        <w:numPr>
          <w:ilvl w:val="4"/>
          <w:numId w:val="21"/>
        </w:numPr>
        <w:ind w:left="3402" w:hanging="992"/>
        <w:rPr>
          <w:sz w:val="20"/>
          <w:szCs w:val="20"/>
          <w:lang w:val="es-MX"/>
        </w:rPr>
      </w:pPr>
      <w:r w:rsidRPr="00D47568">
        <w:rPr>
          <w:sz w:val="20"/>
          <w:szCs w:val="20"/>
          <w:lang w:val="es-MX"/>
        </w:rPr>
        <w:t>El sistema continúa</w:t>
      </w:r>
      <w:r>
        <w:rPr>
          <w:sz w:val="20"/>
          <w:szCs w:val="20"/>
          <w:lang w:val="es-MX"/>
        </w:rPr>
        <w:t xml:space="preserve"> en el </w:t>
      </w:r>
      <w:hyperlink r:id="rId237" w:anchor="Fin" w:history="1">
        <w:r>
          <w:rPr>
            <w:rStyle w:val="Hipervnculo"/>
            <w:b/>
            <w:sz w:val="20"/>
            <w:szCs w:val="20"/>
            <w:lang w:val="es-MX"/>
          </w:rPr>
          <w:t>paso 11</w:t>
        </w:r>
      </w:hyperlink>
      <w:r>
        <w:rPr>
          <w:sz w:val="20"/>
          <w:szCs w:val="20"/>
          <w:lang w:val="es-MX"/>
        </w:rPr>
        <w:t xml:space="preserve"> del flujo básico</w:t>
      </w:r>
    </w:p>
    <w:p w:rsidR="000569E6" w:rsidRDefault="000569E6" w:rsidP="00195DCB">
      <w:pPr>
        <w:numPr>
          <w:ilvl w:val="3"/>
          <w:numId w:val="21"/>
        </w:numPr>
        <w:ind w:left="2410" w:hanging="850"/>
        <w:rPr>
          <w:sz w:val="20"/>
          <w:szCs w:val="20"/>
          <w:lang w:val="es-MX"/>
        </w:rPr>
      </w:pPr>
      <w:r>
        <w:rPr>
          <w:sz w:val="20"/>
          <w:szCs w:val="20"/>
          <w:lang w:val="es-MX"/>
        </w:rPr>
        <w:t xml:space="preserve">Si &lt;el actor selecciona la opción </w:t>
      </w:r>
      <w:r>
        <w:rPr>
          <w:b/>
          <w:sz w:val="20"/>
          <w:szCs w:val="20"/>
          <w:lang w:val="es-MX"/>
        </w:rPr>
        <w:t>Si</w:t>
      </w:r>
      <w:r>
        <w:rPr>
          <w:sz w:val="20"/>
          <w:szCs w:val="20"/>
          <w:lang w:val="es-MX"/>
        </w:rPr>
        <w:t>&gt;</w:t>
      </w:r>
    </w:p>
    <w:p w:rsidR="000569E6" w:rsidRDefault="000569E6" w:rsidP="00195DCB">
      <w:pPr>
        <w:numPr>
          <w:ilvl w:val="4"/>
          <w:numId w:val="21"/>
        </w:numPr>
        <w:ind w:left="3402" w:hanging="992"/>
        <w:rPr>
          <w:sz w:val="20"/>
          <w:szCs w:val="20"/>
          <w:lang w:val="es-MX"/>
        </w:rPr>
      </w:pPr>
      <w:bookmarkStart w:id="377" w:name="PasoNumImpresiones2"/>
      <w:bookmarkEnd w:id="377"/>
      <w:r>
        <w:rPr>
          <w:sz w:val="20"/>
          <w:szCs w:val="20"/>
          <w:lang w:val="es-MX"/>
        </w:rPr>
        <w:t xml:space="preserve">El sistema </w:t>
      </w:r>
      <w:r w:rsidRPr="000C14DD">
        <w:rPr>
          <w:sz w:val="20"/>
          <w:szCs w:val="20"/>
          <w:lang w:val="es-MX"/>
        </w:rPr>
        <w:t xml:space="preserve">obtiene la siguiente información del </w:t>
      </w:r>
      <w:r w:rsidR="00341F2A" w:rsidRPr="000C14DD">
        <w:rPr>
          <w:sz w:val="20"/>
          <w:szCs w:val="20"/>
          <w:lang w:val="es-MX"/>
        </w:rPr>
        <w:t xml:space="preserve">objeto del </w:t>
      </w:r>
      <w:r w:rsidRPr="000C14DD">
        <w:rPr>
          <w:sz w:val="20"/>
          <w:szCs w:val="20"/>
          <w:lang w:val="es-MX"/>
        </w:rPr>
        <w:t>movimiento de entrada</w:t>
      </w:r>
      <w:r w:rsidR="00341F2A" w:rsidRPr="000C14DD">
        <w:rPr>
          <w:sz w:val="20"/>
          <w:szCs w:val="20"/>
          <w:lang w:val="es-MX"/>
        </w:rPr>
        <w:t xml:space="preserve"> </w:t>
      </w:r>
      <w:r w:rsidR="000C14DD" w:rsidRPr="000C14DD">
        <w:rPr>
          <w:sz w:val="20"/>
          <w:szCs w:val="20"/>
          <w:lang w:val="es-MX"/>
        </w:rPr>
        <w:t xml:space="preserve">de acuerdo con la regla de negocio </w:t>
      </w:r>
      <w:hyperlink r:id="rId238" w:anchor="RNROLMOV195" w:history="1">
        <w:r w:rsidR="000C14DD" w:rsidRPr="000C14DD">
          <w:rPr>
            <w:rStyle w:val="Hipervnculo"/>
            <w:b/>
            <w:sz w:val="20"/>
          </w:rPr>
          <w:t>RNROLMOV195 Información Contenida en el Objeto del Encabezado de la Transacción</w:t>
        </w:r>
      </w:hyperlink>
      <w:r w:rsidRPr="000C14DD">
        <w:rPr>
          <w:sz w:val="20"/>
          <w:szCs w:val="20"/>
          <w:lang w:val="es-MX"/>
        </w:rPr>
        <w:t>:</w:t>
      </w:r>
    </w:p>
    <w:p w:rsidR="000569E6" w:rsidRPr="00E73449" w:rsidRDefault="000569E6" w:rsidP="00195DCB">
      <w:pPr>
        <w:numPr>
          <w:ilvl w:val="5"/>
          <w:numId w:val="21"/>
        </w:numPr>
        <w:ind w:left="4536" w:hanging="1134"/>
        <w:rPr>
          <w:sz w:val="20"/>
          <w:szCs w:val="20"/>
          <w:lang w:val="es-MX"/>
        </w:rPr>
      </w:pPr>
      <w:r w:rsidRPr="00E73449">
        <w:rPr>
          <w:rFonts w:cs="Arial"/>
          <w:sz w:val="20"/>
          <w:szCs w:val="20"/>
        </w:rPr>
        <w:t>TransProd</w:t>
      </w:r>
    </w:p>
    <w:p w:rsidR="000569E6" w:rsidRDefault="000569E6"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239" w:anchor="RNGEN171" w:history="1">
        <w:r>
          <w:rPr>
            <w:rStyle w:val="Hipervnculo"/>
            <w:rFonts w:cs="Arial"/>
            <w:b/>
            <w:sz w:val="20"/>
            <w:szCs w:val="20"/>
          </w:rPr>
          <w:t>RNGEN171 Información en Sesión</w:t>
        </w:r>
      </w:hyperlink>
      <w:r>
        <w:rPr>
          <w:sz w:val="20"/>
          <w:szCs w:val="20"/>
        </w:rPr>
        <w:t xml:space="preserve"> y</w:t>
      </w:r>
      <w:r>
        <w:t xml:space="preserve"> </w:t>
      </w:r>
      <w:hyperlink r:id="rId240" w:anchor="RNGEN317" w:history="1">
        <w:r>
          <w:rPr>
            <w:rStyle w:val="Hipervnculo"/>
            <w:b/>
            <w:sz w:val="20"/>
          </w:rPr>
          <w:t>RNGEN317 Tipo Movimiento de Entrada</w:t>
        </w:r>
      </w:hyperlink>
    </w:p>
    <w:p w:rsidR="000569E6" w:rsidRDefault="000569E6" w:rsidP="00195DCB">
      <w:pPr>
        <w:numPr>
          <w:ilvl w:val="6"/>
          <w:numId w:val="21"/>
        </w:numPr>
        <w:ind w:left="5954" w:hanging="1418"/>
        <w:rPr>
          <w:sz w:val="20"/>
          <w:szCs w:val="20"/>
          <w:lang w:val="es-MX"/>
        </w:rPr>
      </w:pPr>
      <w:r>
        <w:rPr>
          <w:sz w:val="20"/>
          <w:szCs w:val="20"/>
          <w:lang w:val="es-MX"/>
        </w:rPr>
        <w:t>Tipo</w:t>
      </w:r>
    </w:p>
    <w:p w:rsidR="000569E6" w:rsidRDefault="000569E6" w:rsidP="00195DCB">
      <w:pPr>
        <w:numPr>
          <w:ilvl w:val="6"/>
          <w:numId w:val="21"/>
        </w:numPr>
        <w:ind w:left="5954" w:hanging="1418"/>
        <w:rPr>
          <w:sz w:val="20"/>
          <w:szCs w:val="20"/>
          <w:lang w:val="es-MX"/>
        </w:rPr>
      </w:pPr>
      <w:r>
        <w:rPr>
          <w:sz w:val="20"/>
          <w:szCs w:val="20"/>
          <w:lang w:val="es-MX"/>
        </w:rPr>
        <w:t>Folio</w:t>
      </w:r>
    </w:p>
    <w:p w:rsidR="000569E6" w:rsidRDefault="000569E6" w:rsidP="00195DCB">
      <w:pPr>
        <w:numPr>
          <w:ilvl w:val="6"/>
          <w:numId w:val="21"/>
        </w:numPr>
        <w:ind w:left="5954" w:hanging="1418"/>
        <w:rPr>
          <w:sz w:val="20"/>
          <w:szCs w:val="20"/>
          <w:lang w:val="es-MX"/>
        </w:rPr>
      </w:pPr>
      <w:r>
        <w:rPr>
          <w:sz w:val="20"/>
          <w:szCs w:val="20"/>
          <w:lang w:val="es-MX"/>
        </w:rPr>
        <w:t>FechaCaptura</w:t>
      </w:r>
    </w:p>
    <w:p w:rsidR="000569E6" w:rsidRDefault="000569E6" w:rsidP="00195DCB">
      <w:pPr>
        <w:numPr>
          <w:ilvl w:val="6"/>
          <w:numId w:val="21"/>
        </w:numPr>
        <w:ind w:left="5954" w:hanging="1418"/>
        <w:rPr>
          <w:sz w:val="20"/>
          <w:szCs w:val="20"/>
          <w:lang w:val="es-MX"/>
        </w:rPr>
      </w:pPr>
      <w:r>
        <w:rPr>
          <w:sz w:val="20"/>
          <w:szCs w:val="20"/>
          <w:lang w:val="es-MX"/>
        </w:rPr>
        <w:t>Total</w:t>
      </w:r>
    </w:p>
    <w:p w:rsidR="000569E6" w:rsidRDefault="000569E6" w:rsidP="00195DCB">
      <w:pPr>
        <w:numPr>
          <w:ilvl w:val="6"/>
          <w:numId w:val="21"/>
        </w:numPr>
        <w:ind w:left="5954" w:hanging="1418"/>
        <w:rPr>
          <w:sz w:val="20"/>
          <w:szCs w:val="20"/>
          <w:lang w:val="es-MX"/>
        </w:rPr>
      </w:pPr>
      <w:r>
        <w:rPr>
          <w:sz w:val="20"/>
          <w:szCs w:val="20"/>
          <w:lang w:val="es-MX"/>
        </w:rPr>
        <w:t>TipoFase</w:t>
      </w:r>
    </w:p>
    <w:p w:rsidR="000569E6" w:rsidRDefault="000569E6" w:rsidP="00195DCB">
      <w:pPr>
        <w:numPr>
          <w:ilvl w:val="6"/>
          <w:numId w:val="21"/>
        </w:numPr>
        <w:ind w:left="5954" w:hanging="1418"/>
        <w:rPr>
          <w:sz w:val="20"/>
          <w:szCs w:val="20"/>
          <w:lang w:val="es-MX"/>
        </w:rPr>
      </w:pPr>
      <w:r>
        <w:rPr>
          <w:sz w:val="20"/>
          <w:szCs w:val="20"/>
          <w:lang w:val="es-MX"/>
        </w:rPr>
        <w:t>ClienteClave</w:t>
      </w:r>
    </w:p>
    <w:p w:rsidR="000569E6" w:rsidRDefault="000569E6" w:rsidP="00195DCB">
      <w:pPr>
        <w:numPr>
          <w:ilvl w:val="6"/>
          <w:numId w:val="21"/>
        </w:numPr>
        <w:ind w:left="5954" w:hanging="1418"/>
        <w:rPr>
          <w:sz w:val="20"/>
          <w:szCs w:val="20"/>
          <w:lang w:val="es-MX"/>
        </w:rPr>
      </w:pPr>
      <w:r>
        <w:rPr>
          <w:sz w:val="20"/>
          <w:szCs w:val="20"/>
          <w:lang w:val="es-MX"/>
        </w:rPr>
        <w:t>DiaClave</w:t>
      </w:r>
    </w:p>
    <w:p w:rsidR="005E59BC" w:rsidRPr="000C14DD" w:rsidRDefault="005E59BC" w:rsidP="00195DCB">
      <w:pPr>
        <w:numPr>
          <w:ilvl w:val="4"/>
          <w:numId w:val="21"/>
        </w:numPr>
        <w:ind w:left="3402" w:hanging="992"/>
        <w:rPr>
          <w:sz w:val="20"/>
          <w:szCs w:val="20"/>
          <w:lang w:val="es-MX"/>
        </w:rPr>
      </w:pPr>
      <w:r>
        <w:rPr>
          <w:sz w:val="20"/>
          <w:szCs w:val="20"/>
          <w:lang w:val="es-MX"/>
        </w:rPr>
        <w:t xml:space="preserve">El sistema obtiene la siguiente información del </w:t>
      </w:r>
      <w:r w:rsidR="000C14DD">
        <w:rPr>
          <w:sz w:val="20"/>
          <w:szCs w:val="20"/>
          <w:lang w:val="es-MX"/>
        </w:rPr>
        <w:t xml:space="preserve">objeto del </w:t>
      </w:r>
      <w:r>
        <w:rPr>
          <w:sz w:val="20"/>
          <w:szCs w:val="20"/>
          <w:lang w:val="es-MX"/>
        </w:rPr>
        <w:t xml:space="preserve">movimiento de </w:t>
      </w:r>
      <w:r w:rsidR="00E73449">
        <w:rPr>
          <w:sz w:val="20"/>
          <w:szCs w:val="20"/>
          <w:lang w:val="es-MX"/>
        </w:rPr>
        <w:t>salida</w:t>
      </w:r>
      <w:r>
        <w:rPr>
          <w:sz w:val="20"/>
          <w:szCs w:val="20"/>
          <w:lang w:val="es-MX"/>
        </w:rPr>
        <w:t xml:space="preserve"> </w:t>
      </w:r>
      <w:r w:rsidR="000C14DD">
        <w:rPr>
          <w:sz w:val="20"/>
          <w:szCs w:val="20"/>
          <w:lang w:val="es-MX"/>
        </w:rPr>
        <w:t xml:space="preserve">de acuerdo con la regla de </w:t>
      </w:r>
      <w:r w:rsidR="000C14DD" w:rsidRPr="000C14DD">
        <w:rPr>
          <w:sz w:val="20"/>
          <w:szCs w:val="20"/>
          <w:lang w:val="es-MX"/>
        </w:rPr>
        <w:t>negocio</w:t>
      </w:r>
      <w:r w:rsidR="000C14DD" w:rsidRPr="000C14DD">
        <w:t xml:space="preserve"> </w:t>
      </w:r>
      <w:hyperlink r:id="rId241" w:anchor="RNROLMOV196" w:history="1">
        <w:r w:rsidR="000C14DD" w:rsidRPr="000C14DD">
          <w:rPr>
            <w:b/>
            <w:sz w:val="20"/>
          </w:rPr>
          <w:t xml:space="preserve"> </w:t>
        </w:r>
        <w:hyperlink r:id="rId242" w:anchor="RNROLMOV195" w:history="1">
          <w:r w:rsidR="000C14DD" w:rsidRPr="000C14DD">
            <w:rPr>
              <w:rStyle w:val="Hipervnculo"/>
              <w:b/>
              <w:sz w:val="20"/>
            </w:rPr>
            <w:t>RNROLMOV195 Información Contenida en el Objeto del Encabezado de la Transacción</w:t>
          </w:r>
        </w:hyperlink>
      </w:hyperlink>
      <w:r w:rsidRPr="000C14DD">
        <w:rPr>
          <w:sz w:val="20"/>
          <w:szCs w:val="20"/>
          <w:lang w:val="es-MX"/>
        </w:rPr>
        <w:t>:</w:t>
      </w:r>
    </w:p>
    <w:p w:rsidR="005E59BC" w:rsidRPr="00E73449" w:rsidRDefault="005E59BC" w:rsidP="00195DCB">
      <w:pPr>
        <w:numPr>
          <w:ilvl w:val="5"/>
          <w:numId w:val="21"/>
        </w:numPr>
        <w:ind w:left="4536" w:hanging="1134"/>
        <w:rPr>
          <w:sz w:val="20"/>
          <w:szCs w:val="20"/>
          <w:lang w:val="es-MX"/>
        </w:rPr>
      </w:pPr>
      <w:r w:rsidRPr="00E73449">
        <w:rPr>
          <w:rFonts w:cs="Arial"/>
          <w:sz w:val="20"/>
          <w:szCs w:val="20"/>
        </w:rPr>
        <w:t>TransProd</w:t>
      </w:r>
    </w:p>
    <w:p w:rsidR="005E59BC" w:rsidRDefault="005E59BC"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243" w:anchor="RNGEN171" w:history="1">
        <w:r>
          <w:rPr>
            <w:rStyle w:val="Hipervnculo"/>
            <w:rFonts w:cs="Arial"/>
            <w:b/>
            <w:sz w:val="20"/>
            <w:szCs w:val="20"/>
          </w:rPr>
          <w:t>RNGEN171 Información en Sesión</w:t>
        </w:r>
      </w:hyperlink>
      <w:r>
        <w:rPr>
          <w:sz w:val="20"/>
          <w:szCs w:val="20"/>
        </w:rPr>
        <w:t xml:space="preserve"> </w:t>
      </w:r>
      <w:r w:rsidRPr="00E73449">
        <w:rPr>
          <w:sz w:val="20"/>
          <w:szCs w:val="20"/>
        </w:rPr>
        <w:t>y</w:t>
      </w:r>
      <w:r w:rsidRPr="00E73449">
        <w:t xml:space="preserve"> </w:t>
      </w:r>
      <w:hyperlink r:id="rId244" w:anchor="RNGEN326" w:history="1">
        <w:r w:rsidR="00E73449" w:rsidRPr="00E73449">
          <w:rPr>
            <w:rStyle w:val="Hipervnculo"/>
            <w:b/>
            <w:sz w:val="20"/>
          </w:rPr>
          <w:t>RNGEN326 Tipo Movimiento de Salida</w:t>
        </w:r>
      </w:hyperlink>
    </w:p>
    <w:p w:rsidR="005E59BC" w:rsidRDefault="005E59BC" w:rsidP="00195DCB">
      <w:pPr>
        <w:numPr>
          <w:ilvl w:val="6"/>
          <w:numId w:val="21"/>
        </w:numPr>
        <w:ind w:left="5954" w:hanging="1418"/>
        <w:rPr>
          <w:sz w:val="20"/>
          <w:szCs w:val="20"/>
          <w:lang w:val="es-MX"/>
        </w:rPr>
      </w:pPr>
      <w:r>
        <w:rPr>
          <w:sz w:val="20"/>
          <w:szCs w:val="20"/>
          <w:lang w:val="es-MX"/>
        </w:rPr>
        <w:t>Tipo</w:t>
      </w:r>
    </w:p>
    <w:p w:rsidR="005E59BC" w:rsidRDefault="005E59BC" w:rsidP="00195DCB">
      <w:pPr>
        <w:numPr>
          <w:ilvl w:val="6"/>
          <w:numId w:val="21"/>
        </w:numPr>
        <w:ind w:left="5954" w:hanging="1418"/>
        <w:rPr>
          <w:sz w:val="20"/>
          <w:szCs w:val="20"/>
          <w:lang w:val="es-MX"/>
        </w:rPr>
      </w:pPr>
      <w:r>
        <w:rPr>
          <w:sz w:val="20"/>
          <w:szCs w:val="20"/>
          <w:lang w:val="es-MX"/>
        </w:rPr>
        <w:t>Folio</w:t>
      </w:r>
    </w:p>
    <w:p w:rsidR="005E59BC" w:rsidRDefault="005E59BC" w:rsidP="00195DCB">
      <w:pPr>
        <w:numPr>
          <w:ilvl w:val="6"/>
          <w:numId w:val="21"/>
        </w:numPr>
        <w:ind w:left="5954" w:hanging="1418"/>
        <w:rPr>
          <w:sz w:val="20"/>
          <w:szCs w:val="20"/>
          <w:lang w:val="es-MX"/>
        </w:rPr>
      </w:pPr>
      <w:r>
        <w:rPr>
          <w:sz w:val="20"/>
          <w:szCs w:val="20"/>
          <w:lang w:val="es-MX"/>
        </w:rPr>
        <w:t>FechaCaptura</w:t>
      </w:r>
    </w:p>
    <w:p w:rsidR="005E59BC" w:rsidRDefault="005E59BC" w:rsidP="00195DCB">
      <w:pPr>
        <w:numPr>
          <w:ilvl w:val="6"/>
          <w:numId w:val="21"/>
        </w:numPr>
        <w:ind w:left="5954" w:hanging="1418"/>
        <w:rPr>
          <w:sz w:val="20"/>
          <w:szCs w:val="20"/>
          <w:lang w:val="es-MX"/>
        </w:rPr>
      </w:pPr>
      <w:r>
        <w:rPr>
          <w:sz w:val="20"/>
          <w:szCs w:val="20"/>
          <w:lang w:val="es-MX"/>
        </w:rPr>
        <w:t>Total</w:t>
      </w:r>
    </w:p>
    <w:p w:rsidR="005E59BC" w:rsidRDefault="005E59BC" w:rsidP="00195DCB">
      <w:pPr>
        <w:numPr>
          <w:ilvl w:val="6"/>
          <w:numId w:val="21"/>
        </w:numPr>
        <w:ind w:left="5954" w:hanging="1418"/>
        <w:rPr>
          <w:sz w:val="20"/>
          <w:szCs w:val="20"/>
          <w:lang w:val="es-MX"/>
        </w:rPr>
      </w:pPr>
      <w:r>
        <w:rPr>
          <w:sz w:val="20"/>
          <w:szCs w:val="20"/>
          <w:lang w:val="es-MX"/>
        </w:rPr>
        <w:t>TipoFase</w:t>
      </w:r>
    </w:p>
    <w:p w:rsidR="005E59BC" w:rsidRDefault="005E59BC" w:rsidP="00195DCB">
      <w:pPr>
        <w:numPr>
          <w:ilvl w:val="6"/>
          <w:numId w:val="21"/>
        </w:numPr>
        <w:ind w:left="5954" w:hanging="1418"/>
        <w:rPr>
          <w:sz w:val="20"/>
          <w:szCs w:val="20"/>
          <w:lang w:val="es-MX"/>
        </w:rPr>
      </w:pPr>
      <w:r>
        <w:rPr>
          <w:sz w:val="20"/>
          <w:szCs w:val="20"/>
          <w:lang w:val="es-MX"/>
        </w:rPr>
        <w:t>ClienteClave</w:t>
      </w:r>
    </w:p>
    <w:p w:rsidR="005E59BC" w:rsidRPr="00E73449" w:rsidRDefault="005E59BC" w:rsidP="00195DCB">
      <w:pPr>
        <w:numPr>
          <w:ilvl w:val="6"/>
          <w:numId w:val="21"/>
        </w:numPr>
        <w:ind w:left="5954" w:hanging="1418"/>
        <w:rPr>
          <w:sz w:val="20"/>
          <w:szCs w:val="20"/>
          <w:lang w:val="es-MX"/>
        </w:rPr>
      </w:pPr>
      <w:r>
        <w:rPr>
          <w:sz w:val="20"/>
          <w:szCs w:val="20"/>
          <w:lang w:val="es-MX"/>
        </w:rPr>
        <w:t>DiaClave</w:t>
      </w:r>
    </w:p>
    <w:p w:rsidR="000569E6" w:rsidRDefault="000569E6" w:rsidP="00195DCB">
      <w:pPr>
        <w:numPr>
          <w:ilvl w:val="4"/>
          <w:numId w:val="21"/>
        </w:numPr>
        <w:ind w:left="3402" w:hanging="992"/>
        <w:rPr>
          <w:sz w:val="20"/>
          <w:szCs w:val="20"/>
          <w:lang w:val="es-MX"/>
        </w:rPr>
      </w:pPr>
      <w:r>
        <w:rPr>
          <w:sz w:val="20"/>
          <w:szCs w:val="20"/>
          <w:lang w:val="es-MX"/>
        </w:rPr>
        <w:t xml:space="preserve">El sistema  envía al dispositivo de impresión </w:t>
      </w:r>
      <w:r w:rsidR="00E73449">
        <w:rPr>
          <w:sz w:val="20"/>
          <w:szCs w:val="20"/>
          <w:lang w:val="es-MX"/>
        </w:rPr>
        <w:t>el</w:t>
      </w:r>
      <w:r>
        <w:rPr>
          <w:sz w:val="20"/>
          <w:szCs w:val="20"/>
          <w:lang w:val="es-MX"/>
        </w:rPr>
        <w:t xml:space="preserve"> recibo de</w:t>
      </w:r>
      <w:r w:rsidR="00E73449">
        <w:rPr>
          <w:sz w:val="20"/>
          <w:szCs w:val="20"/>
          <w:lang w:val="es-MX"/>
        </w:rPr>
        <w:t xml:space="preserve"> </w:t>
      </w:r>
      <w:r>
        <w:rPr>
          <w:sz w:val="20"/>
          <w:szCs w:val="20"/>
          <w:lang w:val="es-MX"/>
        </w:rPr>
        <w:t>l</w:t>
      </w:r>
      <w:r w:rsidR="00E73449">
        <w:rPr>
          <w:sz w:val="20"/>
          <w:szCs w:val="20"/>
          <w:lang w:val="es-MX"/>
        </w:rPr>
        <w:t>os</w:t>
      </w:r>
      <w:r>
        <w:rPr>
          <w:sz w:val="20"/>
          <w:szCs w:val="20"/>
          <w:lang w:val="es-MX"/>
        </w:rPr>
        <w:t xml:space="preserve"> movimiento</w:t>
      </w:r>
      <w:r w:rsidR="00E73449">
        <w:rPr>
          <w:sz w:val="20"/>
          <w:szCs w:val="20"/>
          <w:lang w:val="es-MX"/>
        </w:rPr>
        <w:t>s</w:t>
      </w:r>
      <w:r>
        <w:rPr>
          <w:sz w:val="20"/>
          <w:szCs w:val="20"/>
          <w:lang w:val="es-MX"/>
        </w:rPr>
        <w:t xml:space="preserve">  de entrada</w:t>
      </w:r>
      <w:r w:rsidR="00E73449">
        <w:rPr>
          <w:sz w:val="20"/>
          <w:szCs w:val="20"/>
          <w:lang w:val="es-MX"/>
        </w:rPr>
        <w:t xml:space="preserve"> y salida</w:t>
      </w:r>
      <w:r>
        <w:rPr>
          <w:sz w:val="20"/>
          <w:szCs w:val="20"/>
          <w:lang w:val="es-MX"/>
        </w:rPr>
        <w:t xml:space="preserve">, incluyendo la funcionalidad del caso de uso </w:t>
      </w:r>
      <w:r>
        <w:rPr>
          <w:b/>
          <w:sz w:val="20"/>
          <w:szCs w:val="20"/>
          <w:highlight w:val="lightGray"/>
          <w:lang w:val="es-MX"/>
        </w:rPr>
        <w:t>Imprimir Recibos – RNGENXX</w:t>
      </w:r>
      <w:r>
        <w:rPr>
          <w:b/>
          <w:sz w:val="20"/>
          <w:szCs w:val="20"/>
          <w:lang w:val="es-MX"/>
        </w:rPr>
        <w:t xml:space="preserve"> </w:t>
      </w:r>
      <w:r>
        <w:rPr>
          <w:sz w:val="20"/>
          <w:szCs w:val="20"/>
          <w:lang w:val="es-MX"/>
        </w:rPr>
        <w:t xml:space="preserve">y enviando como parámetros la siguiente información:  </w:t>
      </w:r>
    </w:p>
    <w:p w:rsidR="000569E6" w:rsidRDefault="000569E6" w:rsidP="00195DCB">
      <w:pPr>
        <w:numPr>
          <w:ilvl w:val="5"/>
          <w:numId w:val="21"/>
        </w:numPr>
        <w:ind w:left="4536" w:hanging="1134"/>
        <w:rPr>
          <w:sz w:val="20"/>
          <w:lang w:val="es-MX"/>
        </w:rPr>
      </w:pPr>
      <w:r w:rsidRPr="00E73449">
        <w:rPr>
          <w:rFonts w:cs="Arial"/>
          <w:sz w:val="20"/>
          <w:szCs w:val="20"/>
        </w:rPr>
        <w:t>ListaDocumentos</w:t>
      </w:r>
    </w:p>
    <w:p w:rsidR="000569E6" w:rsidRDefault="000569E6" w:rsidP="00195DCB">
      <w:pPr>
        <w:numPr>
          <w:ilvl w:val="6"/>
          <w:numId w:val="21"/>
        </w:numPr>
        <w:ind w:left="5954" w:hanging="1418"/>
        <w:rPr>
          <w:sz w:val="20"/>
          <w:lang w:val="es-MX"/>
        </w:rPr>
      </w:pPr>
      <w:r>
        <w:rPr>
          <w:sz w:val="20"/>
          <w:lang w:val="es-MX"/>
        </w:rPr>
        <w:t xml:space="preserve">TransProdId </w:t>
      </w:r>
      <w:r>
        <w:rPr>
          <w:sz w:val="20"/>
          <w:szCs w:val="20"/>
          <w:lang w:val="es-MX"/>
        </w:rPr>
        <w:t xml:space="preserve">de acuerdo con las reglas de negocio </w:t>
      </w:r>
      <w:hyperlink r:id="rId245" w:anchor="RNGEN171" w:history="1">
        <w:r>
          <w:rPr>
            <w:rStyle w:val="Hipervnculo"/>
            <w:rFonts w:cs="Arial"/>
            <w:b/>
            <w:sz w:val="20"/>
            <w:szCs w:val="20"/>
          </w:rPr>
          <w:t>RNGEN171 Información en Sesión</w:t>
        </w:r>
      </w:hyperlink>
      <w:r w:rsidR="00E73449">
        <w:rPr>
          <w:sz w:val="20"/>
          <w:szCs w:val="20"/>
        </w:rPr>
        <w:t>,</w:t>
      </w:r>
      <w:r>
        <w:rPr>
          <w:sz w:val="20"/>
          <w:szCs w:val="20"/>
        </w:rPr>
        <w:t xml:space="preserve"> </w:t>
      </w:r>
      <w:hyperlink r:id="rId246" w:anchor="RNGEN317" w:history="1">
        <w:r>
          <w:rPr>
            <w:rStyle w:val="Hipervnculo"/>
            <w:b/>
            <w:sz w:val="20"/>
          </w:rPr>
          <w:t>RNGEN317 Tipo Movimiento de Entrada</w:t>
        </w:r>
      </w:hyperlink>
      <w:r w:rsidR="00E73449">
        <w:t xml:space="preserve"> </w:t>
      </w:r>
      <w:r w:rsidR="00E73449" w:rsidRPr="00E73449">
        <w:rPr>
          <w:sz w:val="20"/>
          <w:szCs w:val="20"/>
        </w:rPr>
        <w:t>y</w:t>
      </w:r>
      <w:r w:rsidR="00F859D1">
        <w:rPr>
          <w:sz w:val="20"/>
          <w:szCs w:val="20"/>
        </w:rPr>
        <w:t xml:space="preserve"> </w:t>
      </w:r>
      <w:hyperlink r:id="rId247"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48" w:anchor="RNGEN171" w:history="1">
        <w:r>
          <w:rPr>
            <w:rStyle w:val="Hipervnculo"/>
            <w:rFonts w:cs="Arial"/>
            <w:b/>
            <w:sz w:val="20"/>
            <w:szCs w:val="20"/>
          </w:rPr>
          <w:t>RNGEN171 Información en Sesión</w:t>
        </w:r>
      </w:hyperlink>
      <w:r w:rsidR="00F859D1">
        <w:rPr>
          <w:sz w:val="20"/>
          <w:szCs w:val="20"/>
        </w:rPr>
        <w:t xml:space="preserve">, </w:t>
      </w:r>
      <w:hyperlink r:id="rId249"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50"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ValorReferencia de acuerdo con la regla de negocio </w:t>
      </w:r>
      <w:hyperlink r:id="rId251" w:anchor="RNROLMOV184" w:history="1">
        <w:r>
          <w:rPr>
            <w:rStyle w:val="Hipervnculo"/>
            <w:b/>
            <w:sz w:val="20"/>
            <w:lang w:val="es-MX"/>
          </w:rPr>
          <w:t>RNROLMOV184 Valor por Referencia TRPTIPO</w:t>
        </w:r>
      </w:hyperlink>
    </w:p>
    <w:p w:rsidR="000569E6" w:rsidRDefault="000569E6" w:rsidP="00195DCB">
      <w:pPr>
        <w:numPr>
          <w:ilvl w:val="6"/>
          <w:numId w:val="21"/>
        </w:numPr>
        <w:ind w:left="5954" w:hanging="1418"/>
        <w:rPr>
          <w:sz w:val="20"/>
          <w:lang w:val="es-MX"/>
        </w:rPr>
      </w:pPr>
      <w:r>
        <w:rPr>
          <w:sz w:val="20"/>
          <w:lang w:val="es-MX"/>
        </w:rPr>
        <w:t xml:space="preserve">TipoRecibo de acuerdo con la regla de negocio </w:t>
      </w:r>
      <w:hyperlink r:id="rId252" w:anchor="RNROLMOV185" w:history="1">
        <w:r>
          <w:rPr>
            <w:rStyle w:val="Hipervnculo"/>
            <w:b/>
            <w:sz w:val="20"/>
            <w:lang w:val="es-MX"/>
          </w:rPr>
          <w:t>RNROLMOV185 Tipo Recibo TransProd</w:t>
        </w:r>
      </w:hyperlink>
    </w:p>
    <w:p w:rsidR="000569E6" w:rsidRDefault="000569E6" w:rsidP="00195DCB">
      <w:pPr>
        <w:numPr>
          <w:ilvl w:val="6"/>
          <w:numId w:val="21"/>
        </w:numPr>
        <w:ind w:left="5954" w:hanging="1418"/>
        <w:rPr>
          <w:sz w:val="20"/>
          <w:lang w:val="es-MX"/>
        </w:rPr>
      </w:pPr>
      <w:r>
        <w:rPr>
          <w:sz w:val="20"/>
          <w:lang w:val="es-MX"/>
        </w:rPr>
        <w:t xml:space="preserve">Folio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53" w:anchor="RNGEN171" w:history="1">
        <w:r>
          <w:rPr>
            <w:rStyle w:val="Hipervnculo"/>
            <w:rFonts w:cs="Arial"/>
            <w:b/>
            <w:sz w:val="20"/>
            <w:szCs w:val="20"/>
          </w:rPr>
          <w:t>RNGEN171 Información en Sesión</w:t>
        </w:r>
      </w:hyperlink>
      <w:r w:rsidR="00F859D1">
        <w:rPr>
          <w:sz w:val="20"/>
          <w:szCs w:val="20"/>
        </w:rPr>
        <w:t xml:space="preserve">, </w:t>
      </w:r>
      <w:hyperlink r:id="rId25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55"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DescTipo de acuerdo con la regla de negocio </w:t>
      </w:r>
      <w:hyperlink r:id="rId256" w:anchor="RNGEN125" w:history="1">
        <w:r>
          <w:rPr>
            <w:rStyle w:val="Hipervnculo"/>
            <w:b/>
            <w:sz w:val="20"/>
            <w:lang w:val="es-MX"/>
          </w:rPr>
          <w:t>RNGEN125 Valor Vacío</w:t>
        </w:r>
      </w:hyperlink>
    </w:p>
    <w:p w:rsidR="000569E6" w:rsidRDefault="000569E6" w:rsidP="00195DCB">
      <w:pPr>
        <w:numPr>
          <w:ilvl w:val="6"/>
          <w:numId w:val="21"/>
        </w:numPr>
        <w:ind w:left="5954" w:hanging="1418"/>
        <w:rPr>
          <w:sz w:val="20"/>
          <w:lang w:val="es-MX"/>
        </w:rPr>
      </w:pPr>
      <w:r>
        <w:rPr>
          <w:sz w:val="20"/>
          <w:lang w:val="es-MX"/>
        </w:rPr>
        <w:t xml:space="preserve">Fecha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57" w:anchor="RNGEN171" w:history="1">
        <w:r>
          <w:rPr>
            <w:rStyle w:val="Hipervnculo"/>
            <w:rFonts w:cs="Arial"/>
            <w:b/>
            <w:sz w:val="20"/>
            <w:szCs w:val="20"/>
          </w:rPr>
          <w:t>RNGEN171 Información en Sesión</w:t>
        </w:r>
      </w:hyperlink>
      <w:r w:rsidR="00F859D1">
        <w:rPr>
          <w:sz w:val="20"/>
          <w:szCs w:val="20"/>
        </w:rPr>
        <w:t xml:space="preserve">, </w:t>
      </w:r>
      <w:hyperlink r:id="rId258"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59"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TransProdTotal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0" w:anchor="RNGEN171" w:history="1">
        <w:r>
          <w:rPr>
            <w:rStyle w:val="Hipervnculo"/>
            <w:rFonts w:cs="Arial"/>
            <w:b/>
            <w:sz w:val="20"/>
            <w:szCs w:val="20"/>
          </w:rPr>
          <w:t>RNGEN171 Información en Sesión</w:t>
        </w:r>
      </w:hyperlink>
      <w:r w:rsidR="00F859D1">
        <w:rPr>
          <w:sz w:val="20"/>
          <w:szCs w:val="20"/>
        </w:rPr>
        <w:t xml:space="preserve">, </w:t>
      </w:r>
      <w:hyperlink r:id="rId261"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2"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TipoFase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3" w:anchor="RNGEN171" w:history="1">
        <w:r>
          <w:rPr>
            <w:rStyle w:val="Hipervnculo"/>
            <w:rFonts w:cs="Arial"/>
            <w:b/>
            <w:sz w:val="20"/>
            <w:szCs w:val="20"/>
          </w:rPr>
          <w:t>RNGEN171 Información en Sesión</w:t>
        </w:r>
      </w:hyperlink>
      <w:r w:rsidR="00F859D1">
        <w:rPr>
          <w:sz w:val="20"/>
          <w:szCs w:val="20"/>
        </w:rPr>
        <w:t xml:space="preserve">, </w:t>
      </w:r>
      <w:hyperlink r:id="rId26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5"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ClienteClave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6" w:anchor="RNGEN171" w:history="1">
        <w:r>
          <w:rPr>
            <w:rStyle w:val="Hipervnculo"/>
            <w:rFonts w:cs="Arial"/>
            <w:b/>
            <w:sz w:val="20"/>
            <w:szCs w:val="20"/>
          </w:rPr>
          <w:t>RNGEN171 Información en Sesión</w:t>
        </w:r>
      </w:hyperlink>
      <w:r w:rsidR="00F859D1">
        <w:rPr>
          <w:sz w:val="20"/>
          <w:szCs w:val="20"/>
        </w:rPr>
        <w:t xml:space="preserve">, </w:t>
      </w:r>
      <w:hyperlink r:id="rId267"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8"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DiaClave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9" w:anchor="RNGEN171" w:history="1">
        <w:r>
          <w:rPr>
            <w:rStyle w:val="Hipervnculo"/>
            <w:rFonts w:cs="Arial"/>
            <w:b/>
            <w:sz w:val="20"/>
            <w:szCs w:val="20"/>
          </w:rPr>
          <w:t>RNGEN171 Información en Sesión</w:t>
        </w:r>
      </w:hyperlink>
      <w:r w:rsidR="00F859D1">
        <w:rPr>
          <w:sz w:val="20"/>
          <w:szCs w:val="20"/>
        </w:rPr>
        <w:t xml:space="preserve">, </w:t>
      </w:r>
      <w:hyperlink r:id="rId270"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71"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SubEmpresaId de acuerdo con la regla de negocio </w:t>
      </w:r>
      <w:hyperlink r:id="rId272" w:anchor="RNGEN023" w:history="1">
        <w:r>
          <w:rPr>
            <w:rStyle w:val="Hipervnculo"/>
            <w:b/>
            <w:sz w:val="20"/>
            <w:lang w:val="es-MX"/>
          </w:rPr>
          <w:t>RNGEN023 Valor Nulo</w:t>
        </w:r>
      </w:hyperlink>
    </w:p>
    <w:p w:rsidR="000569E6" w:rsidRDefault="000569E6" w:rsidP="00195DCB">
      <w:pPr>
        <w:numPr>
          <w:ilvl w:val="6"/>
          <w:numId w:val="21"/>
        </w:numPr>
        <w:ind w:left="5954" w:hanging="1418"/>
        <w:rPr>
          <w:sz w:val="20"/>
          <w:lang w:val="es-MX"/>
        </w:rPr>
      </w:pPr>
      <w:r>
        <w:rPr>
          <w:sz w:val="20"/>
          <w:lang w:val="es-MX"/>
        </w:rPr>
        <w:t xml:space="preserve">FactElect de acuerdo con la regla de negocio </w:t>
      </w:r>
      <w:hyperlink r:id="rId273" w:anchor="RNGEN041" w:history="1">
        <w:r>
          <w:rPr>
            <w:rStyle w:val="Hipervnculo"/>
            <w:b/>
            <w:sz w:val="20"/>
            <w:lang w:val="es-MX"/>
          </w:rPr>
          <w:t>RNGEN041 Valor por Defecto Cero</w:t>
        </w:r>
      </w:hyperlink>
    </w:p>
    <w:p w:rsidR="000569E6" w:rsidRPr="00D13C43" w:rsidRDefault="000569E6" w:rsidP="00195DCB">
      <w:pPr>
        <w:numPr>
          <w:ilvl w:val="5"/>
          <w:numId w:val="21"/>
        </w:numPr>
        <w:ind w:left="4536" w:hanging="1134"/>
        <w:rPr>
          <w:rStyle w:val="Hipervnculo"/>
          <w:color w:val="auto"/>
          <w:sz w:val="20"/>
          <w:u w:val="none"/>
          <w:lang w:val="es-MX"/>
        </w:rPr>
      </w:pPr>
      <w:r w:rsidRPr="00F859D1">
        <w:rPr>
          <w:rFonts w:cs="Arial"/>
          <w:sz w:val="20"/>
          <w:szCs w:val="20"/>
        </w:rPr>
        <w:t>LogoSoloPrimerRecibo</w:t>
      </w:r>
      <w:r>
        <w:rPr>
          <w:sz w:val="20"/>
          <w:lang w:val="es-MX"/>
        </w:rPr>
        <w:t xml:space="preserve"> de acuerdo con la regla de negocio </w:t>
      </w:r>
      <w:hyperlink r:id="rId274" w:anchor="RNGEN143" w:history="1">
        <w:r>
          <w:rPr>
            <w:rStyle w:val="Hipervnculo"/>
            <w:b/>
            <w:sz w:val="20"/>
            <w:lang w:val="es-MX"/>
          </w:rPr>
          <w:t>RNGEN143 Valor Uno</w:t>
        </w:r>
      </w:hyperlink>
    </w:p>
    <w:p w:rsidR="00D13C43" w:rsidRDefault="00D13C43" w:rsidP="00195DCB">
      <w:pPr>
        <w:numPr>
          <w:ilvl w:val="5"/>
          <w:numId w:val="21"/>
        </w:numPr>
        <w:ind w:left="4536" w:hanging="1134"/>
        <w:rPr>
          <w:sz w:val="20"/>
          <w:lang w:val="es-MX"/>
        </w:rPr>
      </w:pPr>
      <w:r>
        <w:rPr>
          <w:rStyle w:val="Hipervnculo"/>
          <w:color w:val="auto"/>
          <w:sz w:val="20"/>
          <w:u w:val="none"/>
          <w:lang w:val="es-MX"/>
        </w:rPr>
        <w:t>Impresiones = Impresiones + 1</w:t>
      </w:r>
    </w:p>
    <w:p w:rsidR="00D13C43" w:rsidRPr="004C1BA1" w:rsidRDefault="00D13C43" w:rsidP="00D13C43">
      <w:pPr>
        <w:numPr>
          <w:ilvl w:val="2"/>
          <w:numId w:val="21"/>
        </w:numPr>
        <w:tabs>
          <w:tab w:val="left" w:pos="1701"/>
        </w:tabs>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D13C43" w:rsidRDefault="00D13C43" w:rsidP="00D13C43">
      <w:pPr>
        <w:numPr>
          <w:ilvl w:val="3"/>
          <w:numId w:val="21"/>
        </w:numPr>
        <w:tabs>
          <w:tab w:val="left" w:pos="1843"/>
        </w:tabs>
        <w:ind w:left="1560" w:hanging="480"/>
        <w:rPr>
          <w:sz w:val="20"/>
          <w:szCs w:val="20"/>
          <w:highlight w:val="darkRed"/>
          <w:lang w:val="es-MX"/>
        </w:rPr>
      </w:pPr>
      <w:r w:rsidRPr="004C1BA1">
        <w:rPr>
          <w:sz w:val="20"/>
          <w:szCs w:val="20"/>
          <w:highlight w:val="darkRed"/>
          <w:lang w:val="es-MX"/>
        </w:rPr>
        <w:t xml:space="preserve">El sistema continúa en el </w:t>
      </w:r>
      <w:hyperlink w:anchor="PasoReimpresiones2" w:history="1">
        <w:r w:rsidRPr="00D13C43">
          <w:rPr>
            <w:rStyle w:val="Hipervnculo"/>
            <w:sz w:val="20"/>
            <w:szCs w:val="20"/>
            <w:highlight w:val="darkRed"/>
            <w:lang w:val="es-MX"/>
          </w:rPr>
          <w:t xml:space="preserve">paso 9.6.1 </w:t>
        </w:r>
      </w:hyperlink>
      <w:r w:rsidRPr="004C1BA1">
        <w:rPr>
          <w:sz w:val="20"/>
          <w:szCs w:val="20"/>
          <w:highlight w:val="darkRed"/>
          <w:lang w:val="es-MX"/>
        </w:rPr>
        <w:t xml:space="preserve"> </w:t>
      </w:r>
      <w:r>
        <w:rPr>
          <w:sz w:val="20"/>
          <w:szCs w:val="20"/>
          <w:highlight w:val="darkRed"/>
          <w:lang w:val="es-MX"/>
        </w:rPr>
        <w:t xml:space="preserve">del flujo </w:t>
      </w:r>
      <w:hyperlink w:anchor="AO02" w:history="1">
        <w:r w:rsidRPr="00D13C43">
          <w:rPr>
            <w:rStyle w:val="Hipervnculo"/>
            <w:sz w:val="20"/>
            <w:szCs w:val="20"/>
            <w:highlight w:val="darkRed"/>
            <w:lang w:val="es-MX"/>
          </w:rPr>
          <w:t>AO02 Cambiar Por</w:t>
        </w:r>
      </w:hyperlink>
    </w:p>
    <w:p w:rsidR="00D13C43" w:rsidRDefault="00D13C43" w:rsidP="00D13C43">
      <w:pPr>
        <w:numPr>
          <w:ilvl w:val="2"/>
          <w:numId w:val="21"/>
        </w:numPr>
        <w:tabs>
          <w:tab w:val="left" w:pos="1701"/>
        </w:tabs>
        <w:rPr>
          <w:sz w:val="20"/>
          <w:szCs w:val="20"/>
          <w:highlight w:val="darkRed"/>
          <w:lang w:val="es-MX"/>
        </w:rPr>
      </w:pPr>
      <w:r>
        <w:rPr>
          <w:sz w:val="20"/>
          <w:szCs w:val="20"/>
          <w:highlight w:val="darkRed"/>
          <w:lang w:val="es-MX"/>
        </w:rPr>
        <w:t>Si &lt;Se encontró un parámetro para esta actividad y es mayor a cero “0”&lt;ConfigParametro.Valor &gt; 0&gt;</w:t>
      </w:r>
    </w:p>
    <w:p w:rsidR="00D13C43" w:rsidRDefault="00D13C43" w:rsidP="00D13C43">
      <w:pPr>
        <w:numPr>
          <w:ilvl w:val="3"/>
          <w:numId w:val="21"/>
        </w:numPr>
        <w:tabs>
          <w:tab w:val="left" w:pos="1701"/>
          <w:tab w:val="left" w:pos="1843"/>
        </w:tabs>
        <w:rPr>
          <w:sz w:val="20"/>
          <w:szCs w:val="20"/>
          <w:highlight w:val="darkRed"/>
          <w:lang w:val="es-MX"/>
        </w:rPr>
      </w:pPr>
      <w:r>
        <w:rPr>
          <w:sz w:val="20"/>
          <w:szCs w:val="20"/>
          <w:highlight w:val="darkRed"/>
          <w:lang w:val="es-MX"/>
        </w:rPr>
        <w:t>Si &lt;Impresiones &lt; &lt;ConfigParametro.Valor&gt;&gt;</w:t>
      </w:r>
    </w:p>
    <w:p w:rsidR="00D13C43" w:rsidRPr="00D13C43" w:rsidRDefault="00D13C43" w:rsidP="00D13C43">
      <w:pPr>
        <w:numPr>
          <w:ilvl w:val="4"/>
          <w:numId w:val="21"/>
        </w:numPr>
        <w:tabs>
          <w:tab w:val="left" w:pos="1701"/>
          <w:tab w:val="left" w:pos="2410"/>
        </w:tabs>
        <w:rPr>
          <w:sz w:val="20"/>
          <w:szCs w:val="20"/>
          <w:highlight w:val="darkRed"/>
          <w:lang w:val="es-MX"/>
        </w:rPr>
      </w:pPr>
      <w:r>
        <w:rPr>
          <w:sz w:val="20"/>
          <w:szCs w:val="20"/>
          <w:highlight w:val="darkRed"/>
          <w:lang w:val="es-MX"/>
        </w:rPr>
        <w:t xml:space="preserve">El sistema continúa en el </w:t>
      </w:r>
      <w:hyperlink w:anchor="PasoNumImpresiones2" w:history="1">
        <w:r w:rsidRPr="00D13C43">
          <w:rPr>
            <w:rStyle w:val="Hipervnculo"/>
            <w:sz w:val="20"/>
            <w:szCs w:val="20"/>
            <w:highlight w:val="darkRed"/>
            <w:lang w:val="es-MX"/>
          </w:rPr>
          <w:t>paso 9.6.1.2.1</w:t>
        </w:r>
      </w:hyperlink>
      <w:r>
        <w:rPr>
          <w:sz w:val="20"/>
          <w:szCs w:val="20"/>
          <w:highlight w:val="darkRed"/>
          <w:lang w:val="es-MX"/>
        </w:rPr>
        <w:t xml:space="preserve"> del flujo </w:t>
      </w:r>
      <w:hyperlink w:anchor="AO02" w:history="1">
        <w:r w:rsidRPr="00D13C43">
          <w:rPr>
            <w:rStyle w:val="Hipervnculo"/>
            <w:sz w:val="20"/>
            <w:szCs w:val="20"/>
            <w:highlight w:val="darkRed"/>
            <w:lang w:val="es-MX"/>
          </w:rPr>
          <w:t>AO02 Cambiar Por</w:t>
        </w:r>
      </w:hyperlink>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no se debe presentar el mensaje de impresión (MensajeImpresion = 0)&gt;</w:t>
      </w:r>
    </w:p>
    <w:p w:rsidR="00CC1F2C" w:rsidRDefault="000569E6" w:rsidP="00195DCB">
      <w:pPr>
        <w:numPr>
          <w:ilvl w:val="2"/>
          <w:numId w:val="21"/>
        </w:numPr>
        <w:ind w:left="1560" w:hanging="709"/>
        <w:rPr>
          <w:sz w:val="20"/>
          <w:szCs w:val="20"/>
          <w:lang w:val="es-MX"/>
        </w:rPr>
      </w:pPr>
      <w:r>
        <w:rPr>
          <w:sz w:val="20"/>
          <w:szCs w:val="20"/>
          <w:lang w:val="es-MX"/>
        </w:rPr>
        <w:t xml:space="preserve">El sistema continúa en el </w:t>
      </w:r>
      <w:hyperlink r:id="rId275" w:anchor="Fin" w:history="1">
        <w:r>
          <w:rPr>
            <w:rStyle w:val="Hipervnculo"/>
            <w:b/>
            <w:sz w:val="20"/>
            <w:szCs w:val="20"/>
            <w:lang w:val="es-MX"/>
          </w:rPr>
          <w:t>paso 11</w:t>
        </w:r>
      </w:hyperlink>
      <w:r>
        <w:rPr>
          <w:sz w:val="20"/>
          <w:szCs w:val="20"/>
          <w:lang w:val="es-MX"/>
        </w:rPr>
        <w:t xml:space="preserve"> del flujo básico</w:t>
      </w:r>
    </w:p>
    <w:p w:rsidR="000430C5" w:rsidRPr="000430C5" w:rsidRDefault="000430C5" w:rsidP="000430C5">
      <w:pPr>
        <w:pStyle w:val="Prrafodelista"/>
        <w:numPr>
          <w:ilvl w:val="1"/>
          <w:numId w:val="21"/>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 &lt;MOTConfiguracion.MensajeImpresion = 2&gt;</w:t>
      </w:r>
    </w:p>
    <w:p w:rsidR="000430C5" w:rsidRPr="000430C5" w:rsidRDefault="000430C5" w:rsidP="009A202A">
      <w:pPr>
        <w:pStyle w:val="Prrafodelista"/>
        <w:numPr>
          <w:ilvl w:val="2"/>
          <w:numId w:val="21"/>
        </w:numPr>
        <w:tabs>
          <w:tab w:val="left" w:pos="2127"/>
        </w:tabs>
        <w:rPr>
          <w:sz w:val="20"/>
          <w:szCs w:val="20"/>
          <w:highlight w:val="darkGray"/>
          <w:lang w:val="es-MX"/>
        </w:rPr>
      </w:pPr>
      <w:r w:rsidRPr="000430C5">
        <w:rPr>
          <w:sz w:val="20"/>
          <w:szCs w:val="20"/>
          <w:highlight w:val="darkGray"/>
          <w:lang w:val="es-MX"/>
        </w:rPr>
        <w:t>El sistema envía el mensaje: “</w:t>
      </w:r>
      <w:r w:rsidR="009A202A">
        <w:rPr>
          <w:sz w:val="20"/>
          <w:szCs w:val="20"/>
          <w:highlight w:val="darkGray"/>
          <w:lang w:val="es-MX"/>
        </w:rPr>
        <w:t>E0934</w:t>
      </w:r>
      <w:r w:rsidR="009A202A" w:rsidRPr="00A32433">
        <w:rPr>
          <w:sz w:val="20"/>
          <w:szCs w:val="20"/>
          <w:highlight w:val="darkGray"/>
          <w:lang w:val="es-MX"/>
        </w:rPr>
        <w:t xml:space="preserve"> </w:t>
      </w:r>
      <w:r w:rsidR="009A202A">
        <w:rPr>
          <w:sz w:val="20"/>
          <w:szCs w:val="20"/>
          <w:highlight w:val="darkGray"/>
          <w:lang w:val="es-MX"/>
        </w:rPr>
        <w:t>– Por el momento esta actividad no soporta la generación de PDF y envío por correo electrónico</w:t>
      </w:r>
      <w:r w:rsidRPr="000430C5">
        <w:rPr>
          <w:sz w:val="20"/>
          <w:szCs w:val="20"/>
          <w:highlight w:val="darkGray"/>
          <w:lang w:val="es-MX"/>
        </w:rPr>
        <w:t>”&gt;</w:t>
      </w:r>
    </w:p>
    <w:p w:rsidR="000430C5" w:rsidRPr="009A202A" w:rsidRDefault="000430C5" w:rsidP="009A202A">
      <w:pPr>
        <w:numPr>
          <w:ilvl w:val="3"/>
          <w:numId w:val="21"/>
        </w:numPr>
        <w:rPr>
          <w:sz w:val="20"/>
          <w:szCs w:val="20"/>
          <w:highlight w:val="darkGray"/>
          <w:lang w:val="es-MX"/>
        </w:rPr>
      </w:pPr>
      <w:r w:rsidRPr="000430C5">
        <w:rPr>
          <w:sz w:val="20"/>
          <w:szCs w:val="20"/>
          <w:highlight w:val="darkGray"/>
          <w:lang w:val="es-MX"/>
        </w:rPr>
        <w:t>El sistema continúa</w:t>
      </w:r>
      <w:r w:rsidR="009A202A">
        <w:rPr>
          <w:sz w:val="20"/>
          <w:szCs w:val="20"/>
          <w:highlight w:val="darkGray"/>
          <w:lang w:val="es-MX"/>
        </w:rPr>
        <w:t xml:space="preserve"> en el siguiente </w:t>
      </w:r>
      <w:r w:rsidRPr="000430C5">
        <w:rPr>
          <w:sz w:val="20"/>
          <w:szCs w:val="20"/>
          <w:highlight w:val="darkGray"/>
          <w:lang w:val="es-MX"/>
        </w:rPr>
        <w:t xml:space="preserve"> </w:t>
      </w:r>
      <w:hyperlink r:id="rId276" w:anchor="Fin" w:history="1">
        <w:r w:rsidR="009A202A" w:rsidRPr="009A202A">
          <w:rPr>
            <w:rStyle w:val="Hipervnculo"/>
            <w:b/>
            <w:sz w:val="20"/>
            <w:szCs w:val="20"/>
            <w:highlight w:val="darkGray"/>
            <w:lang w:val="es-MX"/>
          </w:rPr>
          <w:t>paso 11</w:t>
        </w:r>
      </w:hyperlink>
      <w:r w:rsidR="009A202A" w:rsidRPr="009A202A">
        <w:rPr>
          <w:sz w:val="20"/>
          <w:szCs w:val="20"/>
          <w:highlight w:val="darkGray"/>
          <w:lang w:val="es-MX"/>
        </w:rPr>
        <w:t xml:space="preserve"> del flujo básico</w:t>
      </w:r>
      <w:r w:rsidR="009A202A">
        <w:rPr>
          <w:sz w:val="20"/>
          <w:szCs w:val="20"/>
          <w:highlight w:val="darkGray"/>
          <w:lang w:val="es-MX"/>
        </w:rPr>
        <w:t>.</w:t>
      </w:r>
    </w:p>
    <w:p w:rsidR="00BF7D4C" w:rsidRDefault="00BF7D4C" w:rsidP="00195DCB">
      <w:pPr>
        <w:numPr>
          <w:ilvl w:val="0"/>
          <w:numId w:val="21"/>
        </w:numPr>
        <w:rPr>
          <w:b/>
          <w:lang w:val="es-MX"/>
        </w:rPr>
      </w:pPr>
      <w:r>
        <w:rPr>
          <w:sz w:val="20"/>
          <w:lang w:val="es-MX"/>
        </w:rPr>
        <w:t xml:space="preserve">Si &lt;el actor selecciona la opción </w:t>
      </w:r>
      <w:r>
        <w:rPr>
          <w:b/>
          <w:sz w:val="20"/>
          <w:lang w:val="es-MX"/>
        </w:rPr>
        <w:t>Regresar</w:t>
      </w:r>
      <w:r>
        <w:rPr>
          <w:sz w:val="20"/>
          <w:lang w:val="es-MX"/>
        </w:rPr>
        <w:t>&gt;</w:t>
      </w:r>
    </w:p>
    <w:p w:rsidR="00BF7D4C" w:rsidRDefault="00BF7D4C" w:rsidP="00195DCB">
      <w:pPr>
        <w:numPr>
          <w:ilvl w:val="1"/>
          <w:numId w:val="21"/>
        </w:numPr>
        <w:ind w:left="924" w:hanging="567"/>
        <w:rPr>
          <w:b/>
          <w:lang w:val="es-MX"/>
        </w:rPr>
      </w:pPr>
      <w:r>
        <w:rPr>
          <w:sz w:val="20"/>
          <w:lang w:val="es-MX"/>
        </w:rPr>
        <w:t xml:space="preserve">El sistema continúa </w:t>
      </w:r>
      <w:r w:rsidR="00183B57">
        <w:rPr>
          <w:sz w:val="20"/>
          <w:lang w:val="es-MX"/>
        </w:rPr>
        <w:t xml:space="preserve">en el </w:t>
      </w:r>
      <w:hyperlink w:anchor="paso8_AO01" w:history="1">
        <w:r w:rsidR="00183B57" w:rsidRPr="00183B57">
          <w:rPr>
            <w:rStyle w:val="Hipervnculo"/>
            <w:b/>
            <w:sz w:val="20"/>
            <w:lang w:val="es-MX"/>
          </w:rPr>
          <w:t>paso 8</w:t>
        </w:r>
      </w:hyperlink>
      <w:r w:rsidR="00183B57">
        <w:rPr>
          <w:sz w:val="20"/>
          <w:lang w:val="es-MX"/>
        </w:rPr>
        <w:t xml:space="preserve"> </w:t>
      </w:r>
      <w:r w:rsidR="00183B57">
        <w:rPr>
          <w:sz w:val="20"/>
          <w:szCs w:val="20"/>
          <w:lang w:val="es-MX"/>
        </w:rPr>
        <w:t xml:space="preserve">del flujo alterno opcional </w:t>
      </w:r>
      <w:hyperlink r:id="rId277" w:anchor="AO01" w:history="1">
        <w:r w:rsidR="00183B57">
          <w:rPr>
            <w:rStyle w:val="Hipervnculo"/>
            <w:b/>
            <w:sz w:val="20"/>
            <w:szCs w:val="20"/>
            <w:lang w:val="es-MX"/>
          </w:rPr>
          <w:t>AO01 Crear Cambio de Producto</w:t>
        </w:r>
      </w:hyperlink>
    </w:p>
    <w:p w:rsidR="00CD4014" w:rsidRDefault="00CD4014" w:rsidP="00EA7172">
      <w:pPr>
        <w:jc w:val="both"/>
        <w:rPr>
          <w:lang w:val="es-MX"/>
        </w:rPr>
      </w:pPr>
    </w:p>
    <w:bookmarkStart w:id="378" w:name="_AO02_Modificar_Cambio"/>
    <w:bookmarkStart w:id="379" w:name="_AO03_Modificar_Cambio"/>
    <w:bookmarkEnd w:id="378"/>
    <w:bookmarkEnd w:id="379"/>
    <w:p w:rsidR="00A95B22" w:rsidRPr="006F589F" w:rsidRDefault="00973D1C" w:rsidP="00CE2495">
      <w:pPr>
        <w:pStyle w:val="Ttulo3"/>
        <w:numPr>
          <w:ilvl w:val="3"/>
          <w:numId w:val="8"/>
        </w:numPr>
        <w:ind w:left="1134" w:hanging="1134"/>
        <w:jc w:val="both"/>
        <w:rPr>
          <w:rStyle w:val="Hipervnculo"/>
          <w:bCs w:val="0"/>
        </w:rPr>
      </w:pPr>
      <w:r w:rsidRPr="006F589F">
        <w:rPr>
          <w:bCs w:val="0"/>
        </w:rPr>
        <w:fldChar w:fldCharType="begin"/>
      </w:r>
      <w:r w:rsidR="00F94711" w:rsidRPr="006F589F">
        <w:rPr>
          <w:bCs w:val="0"/>
        </w:rPr>
        <w:instrText>HYPERLINK  \l "AO03_r"</w:instrText>
      </w:r>
      <w:r w:rsidRPr="006F589F">
        <w:rPr>
          <w:bCs w:val="0"/>
        </w:rPr>
        <w:fldChar w:fldCharType="separate"/>
      </w:r>
      <w:bookmarkStart w:id="380" w:name="_Toc453846219"/>
      <w:r w:rsidR="00A95B22" w:rsidRPr="006F589F">
        <w:rPr>
          <w:rStyle w:val="Hipervnculo"/>
          <w:bCs w:val="0"/>
        </w:rPr>
        <w:t>AO0</w:t>
      </w:r>
      <w:r w:rsidR="00F94711" w:rsidRPr="006F589F">
        <w:rPr>
          <w:rStyle w:val="Hipervnculo"/>
          <w:bCs w:val="0"/>
        </w:rPr>
        <w:t>3</w:t>
      </w:r>
      <w:r w:rsidR="00B62729" w:rsidRPr="006F589F">
        <w:rPr>
          <w:rStyle w:val="Hipervnculo"/>
          <w:bCs w:val="0"/>
        </w:rPr>
        <w:t xml:space="preserve"> </w:t>
      </w:r>
      <w:r w:rsidR="00A95B22" w:rsidRPr="006F589F">
        <w:rPr>
          <w:rStyle w:val="Hipervnculo"/>
          <w:bCs w:val="0"/>
        </w:rPr>
        <w:t>Modificar Cambio de Producto</w:t>
      </w:r>
      <w:bookmarkEnd w:id="380"/>
    </w:p>
    <w:p w:rsidR="00A95B22" w:rsidRPr="003C3DFA" w:rsidRDefault="00973D1C" w:rsidP="00A95B22">
      <w:pPr>
        <w:pStyle w:val="Prrafodelista"/>
        <w:ind w:left="432"/>
        <w:jc w:val="both"/>
        <w:rPr>
          <w:rFonts w:cs="Arial"/>
          <w:sz w:val="20"/>
          <w:szCs w:val="20"/>
          <w:highlight w:val="yellow"/>
        </w:rPr>
      </w:pPr>
      <w:r w:rsidRPr="006F589F">
        <w:rPr>
          <w:b/>
        </w:rPr>
        <w:fldChar w:fldCharType="end"/>
      </w:r>
      <w:r w:rsidR="00A95B22" w:rsidRPr="003C3DFA">
        <w:rPr>
          <w:rFonts w:cs="Arial"/>
          <w:sz w:val="20"/>
          <w:szCs w:val="20"/>
          <w:highlight w:val="yellow"/>
        </w:rPr>
        <w:t xml:space="preserve"> </w:t>
      </w:r>
    </w:p>
    <w:p w:rsidR="006B0370" w:rsidRDefault="006B0370" w:rsidP="00195DCB">
      <w:pPr>
        <w:numPr>
          <w:ilvl w:val="0"/>
          <w:numId w:val="23"/>
        </w:numPr>
        <w:rPr>
          <w:lang w:val="es-MX"/>
        </w:rPr>
      </w:pPr>
      <w:r>
        <w:rPr>
          <w:sz w:val="20"/>
          <w:lang w:val="es-MX"/>
        </w:rPr>
        <w:t>El sistema obtiene de sesión la siguiente información:</w:t>
      </w:r>
    </w:p>
    <w:p w:rsidR="006B0370" w:rsidRDefault="006B0370" w:rsidP="00195DCB">
      <w:pPr>
        <w:pStyle w:val="Prrafodelista"/>
        <w:numPr>
          <w:ilvl w:val="1"/>
          <w:numId w:val="23"/>
        </w:numPr>
        <w:ind w:left="993" w:hanging="567"/>
        <w:rPr>
          <w:sz w:val="20"/>
          <w:lang w:val="es-MX"/>
        </w:rPr>
      </w:pPr>
      <w:r>
        <w:rPr>
          <w:sz w:val="20"/>
          <w:lang w:val="es-MX"/>
        </w:rPr>
        <w:t>UsuarioID</w:t>
      </w:r>
    </w:p>
    <w:p w:rsidR="006B0370" w:rsidRDefault="006B0370" w:rsidP="00195DCB">
      <w:pPr>
        <w:pStyle w:val="Prrafodelista"/>
        <w:numPr>
          <w:ilvl w:val="1"/>
          <w:numId w:val="23"/>
        </w:numPr>
        <w:ind w:left="993" w:hanging="567"/>
        <w:rPr>
          <w:sz w:val="20"/>
          <w:lang w:val="es-MX"/>
        </w:rPr>
      </w:pPr>
      <w:r>
        <w:rPr>
          <w:sz w:val="20"/>
          <w:lang w:val="es-MX"/>
        </w:rPr>
        <w:lastRenderedPageBreak/>
        <w:t>DiaClave</w:t>
      </w:r>
    </w:p>
    <w:p w:rsidR="006B0370" w:rsidRDefault="006B0370" w:rsidP="00195DCB">
      <w:pPr>
        <w:pStyle w:val="Prrafodelista"/>
        <w:numPr>
          <w:ilvl w:val="1"/>
          <w:numId w:val="23"/>
        </w:numPr>
        <w:ind w:left="993" w:hanging="567"/>
        <w:rPr>
          <w:sz w:val="20"/>
          <w:lang w:val="es-MX"/>
        </w:rPr>
      </w:pPr>
      <w:r>
        <w:rPr>
          <w:sz w:val="20"/>
          <w:lang w:val="es-MX"/>
        </w:rPr>
        <w:t>ClienteClave</w:t>
      </w:r>
    </w:p>
    <w:p w:rsidR="006B0370" w:rsidRDefault="006B0370" w:rsidP="00195DCB">
      <w:pPr>
        <w:pStyle w:val="Prrafodelista"/>
        <w:numPr>
          <w:ilvl w:val="1"/>
          <w:numId w:val="23"/>
        </w:numPr>
        <w:ind w:left="993" w:hanging="567"/>
        <w:rPr>
          <w:sz w:val="20"/>
          <w:lang w:val="es-MX"/>
        </w:rPr>
      </w:pPr>
      <w:r>
        <w:rPr>
          <w:sz w:val="20"/>
          <w:lang w:val="es-MX"/>
        </w:rPr>
        <w:t>ModuloTerminal</w:t>
      </w:r>
    </w:p>
    <w:p w:rsidR="006B0370" w:rsidRDefault="006B0370" w:rsidP="00195DCB">
      <w:pPr>
        <w:pStyle w:val="Prrafodelista"/>
        <w:numPr>
          <w:ilvl w:val="1"/>
          <w:numId w:val="23"/>
        </w:numPr>
        <w:ind w:left="993" w:hanging="567"/>
        <w:rPr>
          <w:sz w:val="20"/>
          <w:lang w:val="es-MX"/>
        </w:rPr>
      </w:pPr>
      <w:r>
        <w:rPr>
          <w:sz w:val="20"/>
          <w:lang w:val="es-MX"/>
        </w:rPr>
        <w:t>ModuloMovDetalleClave</w:t>
      </w:r>
    </w:p>
    <w:p w:rsidR="006B0370" w:rsidRPr="005E3E45" w:rsidRDefault="006B0370" w:rsidP="00195DCB">
      <w:pPr>
        <w:numPr>
          <w:ilvl w:val="0"/>
          <w:numId w:val="23"/>
        </w:numPr>
        <w:rPr>
          <w:sz w:val="20"/>
          <w:lang w:val="es-MX"/>
        </w:rPr>
      </w:pPr>
      <w:r>
        <w:rPr>
          <w:sz w:val="20"/>
          <w:lang w:val="es-MX"/>
        </w:rPr>
        <w:t>El sistema obtiene la siguiente información:</w:t>
      </w:r>
    </w:p>
    <w:p w:rsidR="006B0370" w:rsidRDefault="006B0370" w:rsidP="00195DCB">
      <w:pPr>
        <w:pStyle w:val="Prrafodelista"/>
        <w:numPr>
          <w:ilvl w:val="1"/>
          <w:numId w:val="23"/>
        </w:numPr>
        <w:ind w:left="858"/>
        <w:rPr>
          <w:b/>
          <w:sz w:val="20"/>
          <w:lang w:val="es-MX"/>
        </w:rPr>
      </w:pPr>
      <w:r w:rsidRPr="005E3E45">
        <w:rPr>
          <w:b/>
          <w:sz w:val="20"/>
          <w:lang w:val="es-MX"/>
        </w:rPr>
        <w:t>ModuloMovDetalle</w:t>
      </w:r>
    </w:p>
    <w:p w:rsidR="006B0370" w:rsidRDefault="006B0370" w:rsidP="00195DCB">
      <w:pPr>
        <w:pStyle w:val="Prrafodelista"/>
        <w:numPr>
          <w:ilvl w:val="2"/>
          <w:numId w:val="23"/>
        </w:numPr>
        <w:ind w:left="1560" w:hanging="709"/>
        <w:rPr>
          <w:lang w:val="es-MX"/>
        </w:rPr>
      </w:pPr>
      <w:r>
        <w:rPr>
          <w:sz w:val="20"/>
          <w:lang w:val="es-MX"/>
        </w:rPr>
        <w:t xml:space="preserve">ModuloMovDetalleClave de acuerdo con la regla de negocio </w:t>
      </w:r>
      <w:hyperlink r:id="rId278" w:anchor="RNGEN171" w:history="1">
        <w:r>
          <w:rPr>
            <w:rStyle w:val="Hipervnculo"/>
            <w:rFonts w:cs="Arial"/>
            <w:b/>
            <w:sz w:val="20"/>
            <w:szCs w:val="20"/>
          </w:rPr>
          <w:t>RNGEN171 Información en Sesión</w:t>
        </w:r>
      </w:hyperlink>
    </w:p>
    <w:p w:rsidR="004E5D34" w:rsidRDefault="004E5D34" w:rsidP="00195DCB">
      <w:pPr>
        <w:pStyle w:val="Prrafodelista"/>
        <w:numPr>
          <w:ilvl w:val="2"/>
          <w:numId w:val="23"/>
        </w:numPr>
        <w:ind w:left="1560" w:hanging="709"/>
        <w:rPr>
          <w:sz w:val="20"/>
          <w:lang w:val="es-MX"/>
        </w:rPr>
      </w:pPr>
      <w:r>
        <w:rPr>
          <w:sz w:val="20"/>
          <w:lang w:val="es-MX"/>
        </w:rPr>
        <w:t>TipoIndice</w:t>
      </w:r>
    </w:p>
    <w:p w:rsidR="006B0370" w:rsidRDefault="006B0370" w:rsidP="00195DCB">
      <w:pPr>
        <w:pStyle w:val="Prrafodelista"/>
        <w:numPr>
          <w:ilvl w:val="2"/>
          <w:numId w:val="23"/>
        </w:numPr>
        <w:ind w:left="1560" w:hanging="709"/>
        <w:rPr>
          <w:sz w:val="20"/>
          <w:lang w:val="es-MX"/>
        </w:rPr>
      </w:pPr>
      <w:r>
        <w:rPr>
          <w:sz w:val="20"/>
          <w:lang w:val="es-MX"/>
        </w:rPr>
        <w:t>ModuloClave</w:t>
      </w:r>
    </w:p>
    <w:p w:rsidR="006B0370" w:rsidRDefault="006B0370" w:rsidP="00195DCB">
      <w:pPr>
        <w:pStyle w:val="Prrafodelista"/>
        <w:numPr>
          <w:ilvl w:val="2"/>
          <w:numId w:val="23"/>
        </w:numPr>
        <w:ind w:left="1560" w:hanging="709"/>
        <w:rPr>
          <w:b/>
          <w:sz w:val="20"/>
          <w:lang w:val="es-MX"/>
        </w:rPr>
      </w:pPr>
      <w:r>
        <w:rPr>
          <w:b/>
          <w:sz w:val="20"/>
          <w:lang w:val="es-MX"/>
        </w:rPr>
        <w:t>MOTConfiguracion</w:t>
      </w:r>
    </w:p>
    <w:p w:rsidR="006B0370" w:rsidRDefault="006B0370" w:rsidP="00195DCB">
      <w:pPr>
        <w:pStyle w:val="Prrafodelista"/>
        <w:numPr>
          <w:ilvl w:val="3"/>
          <w:numId w:val="23"/>
        </w:numPr>
        <w:ind w:left="2410" w:hanging="850"/>
        <w:rPr>
          <w:sz w:val="20"/>
          <w:lang w:val="es-MX"/>
        </w:rPr>
      </w:pPr>
      <w:r>
        <w:rPr>
          <w:sz w:val="20"/>
          <w:lang w:val="es-MX"/>
        </w:rPr>
        <w:t>ModuloClave</w:t>
      </w:r>
    </w:p>
    <w:p w:rsidR="006B0370" w:rsidRDefault="006B0370" w:rsidP="00195DCB">
      <w:pPr>
        <w:pStyle w:val="Prrafodelista"/>
        <w:numPr>
          <w:ilvl w:val="3"/>
          <w:numId w:val="23"/>
        </w:numPr>
        <w:ind w:left="2410" w:hanging="850"/>
        <w:rPr>
          <w:sz w:val="20"/>
          <w:lang w:val="es-MX"/>
        </w:rPr>
      </w:pPr>
      <w:r>
        <w:rPr>
          <w:sz w:val="20"/>
          <w:lang w:val="es-MX"/>
        </w:rPr>
        <w:t>CambioAutomatico</w:t>
      </w:r>
    </w:p>
    <w:p w:rsidR="006B0370" w:rsidRDefault="006B0370" w:rsidP="00195DCB">
      <w:pPr>
        <w:pStyle w:val="Prrafodelista"/>
        <w:numPr>
          <w:ilvl w:val="1"/>
          <w:numId w:val="23"/>
        </w:numPr>
        <w:ind w:left="858"/>
        <w:rPr>
          <w:b/>
          <w:sz w:val="20"/>
          <w:lang w:val="es-MX"/>
        </w:rPr>
      </w:pPr>
      <w:r>
        <w:rPr>
          <w:b/>
          <w:sz w:val="20"/>
          <w:lang w:val="es-MX"/>
        </w:rPr>
        <w:t>Vendedor</w:t>
      </w:r>
    </w:p>
    <w:p w:rsidR="006B0370" w:rsidRPr="00467665" w:rsidRDefault="006B0370" w:rsidP="00195DCB">
      <w:pPr>
        <w:pStyle w:val="Prrafodelista"/>
        <w:numPr>
          <w:ilvl w:val="2"/>
          <w:numId w:val="23"/>
        </w:numPr>
        <w:ind w:left="1560" w:hanging="709"/>
        <w:rPr>
          <w:sz w:val="20"/>
          <w:lang w:val="es-MX"/>
        </w:rPr>
      </w:pPr>
      <w:r w:rsidRPr="00467665">
        <w:rPr>
          <w:sz w:val="20"/>
          <w:lang w:val="es-MX"/>
        </w:rPr>
        <w:t xml:space="preserve">USUId de acuerdo con la regla de negocio </w:t>
      </w:r>
      <w:hyperlink r:id="rId279" w:anchor="RNGEN171" w:history="1">
        <w:r w:rsidRPr="00467665">
          <w:rPr>
            <w:rStyle w:val="Hipervnculo"/>
            <w:rFonts w:cs="Arial"/>
            <w:b/>
            <w:sz w:val="20"/>
            <w:szCs w:val="20"/>
          </w:rPr>
          <w:t>RNGEN171 Información en Sesión</w:t>
        </w:r>
      </w:hyperlink>
    </w:p>
    <w:p w:rsidR="006B0370" w:rsidRDefault="006B0370" w:rsidP="00195DCB">
      <w:pPr>
        <w:pStyle w:val="Prrafodelista"/>
        <w:numPr>
          <w:ilvl w:val="2"/>
          <w:numId w:val="23"/>
        </w:numPr>
        <w:ind w:left="1560" w:hanging="709"/>
        <w:rPr>
          <w:sz w:val="20"/>
          <w:lang w:val="es-MX"/>
        </w:rPr>
      </w:pPr>
      <w:r w:rsidRPr="00467665">
        <w:rPr>
          <w:sz w:val="20"/>
          <w:lang w:val="es-MX"/>
        </w:rPr>
        <w:t>AlmacenID</w:t>
      </w:r>
    </w:p>
    <w:p w:rsidR="005723B7" w:rsidRPr="00A53ECA" w:rsidRDefault="005723B7" w:rsidP="005723B7">
      <w:pPr>
        <w:pStyle w:val="Prrafodelista"/>
        <w:numPr>
          <w:ilvl w:val="2"/>
          <w:numId w:val="23"/>
        </w:numPr>
        <w:ind w:left="1560" w:hanging="709"/>
        <w:rPr>
          <w:strike/>
          <w:sz w:val="20"/>
          <w:highlight w:val="magenta"/>
          <w:lang w:val="es-MX"/>
        </w:rPr>
      </w:pPr>
      <w:r w:rsidRPr="00A53ECA">
        <w:rPr>
          <w:strike/>
          <w:sz w:val="20"/>
          <w:highlight w:val="magenta"/>
          <w:lang w:val="es-MX"/>
        </w:rPr>
        <w:t>PorCambios</w:t>
      </w:r>
    </w:p>
    <w:p w:rsidR="006B0370" w:rsidRPr="00467665" w:rsidRDefault="006B0370" w:rsidP="00B42960">
      <w:pPr>
        <w:pStyle w:val="Prrafodelista"/>
        <w:numPr>
          <w:ilvl w:val="1"/>
          <w:numId w:val="23"/>
        </w:numPr>
        <w:ind w:left="858"/>
        <w:rPr>
          <w:sz w:val="20"/>
          <w:lang w:val="es-MX"/>
        </w:rPr>
      </w:pPr>
      <w:r w:rsidRPr="00467665">
        <w:rPr>
          <w:sz w:val="20"/>
          <w:lang w:val="es-MX"/>
        </w:rPr>
        <w:t>El sistema registra en sesión la siguiente información:</w:t>
      </w:r>
    </w:p>
    <w:p w:rsidR="004F6A76" w:rsidRPr="00B42960" w:rsidRDefault="004F6A76" w:rsidP="00B42960">
      <w:pPr>
        <w:pStyle w:val="Prrafodelista"/>
        <w:numPr>
          <w:ilvl w:val="2"/>
          <w:numId w:val="23"/>
        </w:numPr>
        <w:ind w:left="1560" w:hanging="709"/>
        <w:rPr>
          <w:sz w:val="20"/>
          <w:lang w:val="es-MX"/>
        </w:rPr>
      </w:pPr>
      <w:r w:rsidRPr="00B42960">
        <w:rPr>
          <w:sz w:val="20"/>
          <w:lang w:val="es-MX"/>
        </w:rPr>
        <w:t>TipoIndiceModuloMovDetClave</w:t>
      </w:r>
    </w:p>
    <w:p w:rsidR="006B0370" w:rsidRPr="00B42960" w:rsidRDefault="006B0370" w:rsidP="00B42960">
      <w:pPr>
        <w:pStyle w:val="Prrafodelista"/>
        <w:numPr>
          <w:ilvl w:val="2"/>
          <w:numId w:val="23"/>
        </w:numPr>
        <w:ind w:left="1560" w:hanging="709"/>
        <w:rPr>
          <w:sz w:val="20"/>
          <w:lang w:val="es-MX"/>
        </w:rPr>
      </w:pPr>
      <w:r w:rsidRPr="00B42960">
        <w:rPr>
          <w:sz w:val="20"/>
          <w:lang w:val="es-MX"/>
        </w:rPr>
        <w:t>CambioAutomatico (Verdadero/Falso)</w:t>
      </w:r>
    </w:p>
    <w:p w:rsidR="006B0370" w:rsidRPr="00B42960" w:rsidRDefault="006B0370" w:rsidP="00B42960">
      <w:pPr>
        <w:pStyle w:val="Prrafodelista"/>
        <w:numPr>
          <w:ilvl w:val="2"/>
          <w:numId w:val="23"/>
        </w:numPr>
        <w:ind w:left="1560" w:hanging="709"/>
        <w:rPr>
          <w:sz w:val="20"/>
          <w:lang w:val="es-MX"/>
        </w:rPr>
      </w:pPr>
      <w:r w:rsidRPr="00B42960">
        <w:rPr>
          <w:sz w:val="20"/>
          <w:lang w:val="es-MX"/>
        </w:rPr>
        <w:t>AlmacenID</w:t>
      </w:r>
    </w:p>
    <w:p w:rsidR="005723B7" w:rsidRPr="00B42960" w:rsidRDefault="005723B7" w:rsidP="00B42960">
      <w:pPr>
        <w:pStyle w:val="Prrafodelista"/>
        <w:numPr>
          <w:ilvl w:val="2"/>
          <w:numId w:val="23"/>
        </w:numPr>
        <w:ind w:left="1560" w:hanging="709"/>
        <w:rPr>
          <w:strike/>
          <w:sz w:val="20"/>
          <w:highlight w:val="magenta"/>
          <w:lang w:val="es-MX"/>
        </w:rPr>
      </w:pPr>
      <w:r w:rsidRPr="00B42960">
        <w:rPr>
          <w:strike/>
          <w:sz w:val="20"/>
          <w:highlight w:val="magenta"/>
          <w:lang w:val="es-MX"/>
        </w:rPr>
        <w:t>PorCambios</w:t>
      </w:r>
    </w:p>
    <w:p w:rsidR="00B42960" w:rsidRPr="00B42960" w:rsidRDefault="00B42960" w:rsidP="00B42960">
      <w:pPr>
        <w:numPr>
          <w:ilvl w:val="0"/>
          <w:numId w:val="23"/>
        </w:numPr>
        <w:rPr>
          <w:sz w:val="20"/>
          <w:szCs w:val="20"/>
          <w:highlight w:val="magenta"/>
          <w:lang w:val="es-MX"/>
        </w:rPr>
      </w:pPr>
      <w:r>
        <w:rPr>
          <w:sz w:val="20"/>
          <w:szCs w:val="20"/>
          <w:highlight w:val="magenta"/>
          <w:lang w:val="es-MX"/>
        </w:rPr>
        <w:t xml:space="preserve">El </w:t>
      </w:r>
      <w:r w:rsidRPr="00B42960">
        <w:rPr>
          <w:sz w:val="20"/>
          <w:szCs w:val="20"/>
          <w:highlight w:val="magenta"/>
          <w:lang w:val="es-MX"/>
        </w:rPr>
        <w:t>sistema obtiene la siguiente información de la Configuración de Parámetros:</w:t>
      </w:r>
    </w:p>
    <w:p w:rsidR="00B42960" w:rsidRPr="00B42960" w:rsidRDefault="00B42960" w:rsidP="00B42960">
      <w:pPr>
        <w:pStyle w:val="Prrafodelista"/>
        <w:numPr>
          <w:ilvl w:val="1"/>
          <w:numId w:val="23"/>
        </w:numPr>
        <w:ind w:left="858"/>
        <w:rPr>
          <w:sz w:val="20"/>
          <w:szCs w:val="20"/>
          <w:highlight w:val="magenta"/>
          <w:lang w:val="es-MX"/>
        </w:rPr>
      </w:pPr>
      <w:r w:rsidRPr="00B42960">
        <w:rPr>
          <w:b/>
          <w:sz w:val="20"/>
          <w:highlight w:val="magenta"/>
          <w:lang w:val="es-MX"/>
        </w:rPr>
        <w:t>ConfigParametro</w:t>
      </w:r>
    </w:p>
    <w:p w:rsidR="00B42960" w:rsidRPr="00B42960" w:rsidRDefault="00B42960" w:rsidP="00B42960">
      <w:pPr>
        <w:pStyle w:val="Prrafodelista"/>
        <w:numPr>
          <w:ilvl w:val="2"/>
          <w:numId w:val="23"/>
        </w:numPr>
        <w:ind w:left="1560" w:hanging="709"/>
        <w:rPr>
          <w:sz w:val="20"/>
          <w:szCs w:val="20"/>
          <w:highlight w:val="magenta"/>
          <w:lang w:val="es-MX"/>
        </w:rPr>
      </w:pPr>
      <w:r w:rsidRPr="00B42960">
        <w:rPr>
          <w:sz w:val="20"/>
          <w:szCs w:val="20"/>
          <w:highlight w:val="magenta"/>
          <w:lang w:val="es-MX"/>
        </w:rPr>
        <w:t>Parametro = ‘PorCambios’</w:t>
      </w:r>
    </w:p>
    <w:p w:rsidR="00B42960" w:rsidRPr="00B42960" w:rsidRDefault="00B42960" w:rsidP="00B42960">
      <w:pPr>
        <w:pStyle w:val="Prrafodelista"/>
        <w:numPr>
          <w:ilvl w:val="2"/>
          <w:numId w:val="23"/>
        </w:numPr>
        <w:ind w:left="1560" w:hanging="709"/>
        <w:rPr>
          <w:sz w:val="20"/>
          <w:szCs w:val="20"/>
          <w:highlight w:val="magenta"/>
          <w:lang w:val="es-MX"/>
        </w:rPr>
      </w:pPr>
      <w:r w:rsidRPr="00B42960">
        <w:rPr>
          <w:sz w:val="20"/>
          <w:szCs w:val="20"/>
          <w:highlight w:val="magenta"/>
          <w:lang w:val="es-MX"/>
        </w:rPr>
        <w:t>Identificador</w:t>
      </w:r>
    </w:p>
    <w:p w:rsidR="00B42960" w:rsidRDefault="00B42960" w:rsidP="00B42960">
      <w:pPr>
        <w:pStyle w:val="Prrafodelista"/>
        <w:numPr>
          <w:ilvl w:val="2"/>
          <w:numId w:val="23"/>
        </w:numPr>
        <w:ind w:left="1560" w:hanging="709"/>
        <w:rPr>
          <w:sz w:val="20"/>
          <w:szCs w:val="20"/>
          <w:highlight w:val="magenta"/>
          <w:lang w:val="es-MX"/>
        </w:rPr>
      </w:pPr>
      <w:r w:rsidRPr="00B42960">
        <w:rPr>
          <w:sz w:val="20"/>
          <w:szCs w:val="20"/>
          <w:highlight w:val="magenta"/>
          <w:lang w:val="es-MX"/>
        </w:rPr>
        <w:t>Valor</w:t>
      </w:r>
    </w:p>
    <w:p w:rsidR="00376F64" w:rsidRPr="00376F64" w:rsidRDefault="00376F64" w:rsidP="00376F64">
      <w:pPr>
        <w:pStyle w:val="Prrafodelista"/>
        <w:numPr>
          <w:ilvl w:val="1"/>
          <w:numId w:val="23"/>
        </w:numPr>
        <w:rPr>
          <w:sz w:val="20"/>
          <w:szCs w:val="20"/>
          <w:highlight w:val="green"/>
          <w:lang w:val="es-MX"/>
        </w:rPr>
      </w:pPr>
      <w:r w:rsidRPr="00376F64">
        <w:rPr>
          <w:b/>
          <w:sz w:val="20"/>
          <w:szCs w:val="20"/>
          <w:highlight w:val="green"/>
          <w:lang w:val="es-MX"/>
        </w:rPr>
        <w:t>ConfigParametro</w:t>
      </w:r>
    </w:p>
    <w:p w:rsidR="00376F64" w:rsidRPr="00376F64" w:rsidRDefault="00376F64" w:rsidP="00376F64">
      <w:pPr>
        <w:pStyle w:val="Prrafodelista"/>
        <w:numPr>
          <w:ilvl w:val="2"/>
          <w:numId w:val="23"/>
        </w:numPr>
        <w:ind w:left="1560" w:hanging="709"/>
        <w:rPr>
          <w:sz w:val="20"/>
          <w:highlight w:val="green"/>
          <w:lang w:val="es-MX"/>
        </w:rPr>
      </w:pPr>
      <w:r w:rsidRPr="00376F64">
        <w:rPr>
          <w:sz w:val="20"/>
          <w:highlight w:val="green"/>
          <w:lang w:val="es-MX"/>
        </w:rPr>
        <w:t>Parametro = ‘CapturaCadLote’</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 xml:space="preserve">Identificador = </w:t>
      </w:r>
      <w:r w:rsidRPr="00376F64">
        <w:rPr>
          <w:rFonts w:cs="Arial"/>
          <w:sz w:val="20"/>
          <w:szCs w:val="20"/>
          <w:highlight w:val="green"/>
        </w:rPr>
        <w:t>ModuloMovDetalleClave registrado en sesión</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Valor</w:t>
      </w:r>
    </w:p>
    <w:p w:rsidR="000D5A45" w:rsidRPr="00696338" w:rsidRDefault="00696338" w:rsidP="00223DE2">
      <w:pPr>
        <w:numPr>
          <w:ilvl w:val="0"/>
          <w:numId w:val="23"/>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280"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0D5A45" w:rsidRPr="00696338">
        <w:rPr>
          <w:sz w:val="20"/>
          <w:szCs w:val="20"/>
          <w:highlight w:val="darkYellow"/>
          <w:lang w:val="es-MX"/>
        </w:rPr>
        <w:t xml:space="preserve">Si </w:t>
      </w:r>
      <w:r w:rsidR="000D5A45" w:rsidRPr="002A0EA0">
        <w:rPr>
          <w:sz w:val="20"/>
          <w:szCs w:val="20"/>
          <w:highlight w:val="magenta"/>
          <w:lang w:val="es-MX"/>
        </w:rPr>
        <w:t>&lt;</w:t>
      </w:r>
      <w:r w:rsidR="00B42960" w:rsidRPr="002A0EA0">
        <w:rPr>
          <w:sz w:val="20"/>
          <w:szCs w:val="20"/>
          <w:highlight w:val="magenta"/>
          <w:lang w:val="es-MX"/>
        </w:rPr>
        <w:t>existe configurado por lo menos un parámetro Porcentaje de Cambios en la Configuración de Parámetros y si éste es mayor a cero &lt;ConfigParametro.Parametro = ‘PorCambios’&gt; donde &lt;ConfigParametro.Valor &gt; 0</w:t>
      </w:r>
      <w:r w:rsidR="000D5A45" w:rsidRPr="002A0EA0">
        <w:rPr>
          <w:sz w:val="20"/>
          <w:szCs w:val="20"/>
          <w:highlight w:val="magenta"/>
          <w:lang w:val="es-MX"/>
        </w:rPr>
        <w:t>&gt;</w:t>
      </w:r>
    </w:p>
    <w:p w:rsidR="000D5A45" w:rsidRPr="00696338" w:rsidRDefault="000D5A45" w:rsidP="000D5A45">
      <w:pPr>
        <w:pStyle w:val="Prrafodelista"/>
        <w:numPr>
          <w:ilvl w:val="1"/>
          <w:numId w:val="23"/>
        </w:numPr>
        <w:ind w:left="858"/>
        <w:rPr>
          <w:sz w:val="20"/>
          <w:szCs w:val="20"/>
          <w:highlight w:val="darkYellow"/>
          <w:lang w:val="es-MX"/>
        </w:rPr>
      </w:pPr>
      <w:r w:rsidRPr="00696338">
        <w:rPr>
          <w:sz w:val="20"/>
          <w:highlight w:val="darkYellow"/>
          <w:lang w:val="es-MX"/>
        </w:rPr>
        <w:t>El</w:t>
      </w:r>
      <w:r w:rsidRPr="00696338">
        <w:rPr>
          <w:sz w:val="20"/>
          <w:szCs w:val="20"/>
          <w:highlight w:val="darkYellow"/>
          <w:lang w:val="es-MX"/>
        </w:rPr>
        <w:t xml:space="preserve"> sistema obtiene la siguiente información</w:t>
      </w:r>
      <w:r w:rsidR="00D61AAE">
        <w:rPr>
          <w:sz w:val="20"/>
          <w:szCs w:val="20"/>
          <w:highlight w:val="darkYellow"/>
          <w:lang w:val="es-MX"/>
        </w:rPr>
        <w:t>, donde &lt;SaldoCambiosVendedor.Frecuencia = Dia.Frecuencia donde Dia.DiaClave = DiaClave registrado en sesión&gt;</w:t>
      </w:r>
      <w:r w:rsidRPr="00696338">
        <w:rPr>
          <w:sz w:val="20"/>
          <w:szCs w:val="20"/>
          <w:highlight w:val="darkYellow"/>
          <w:lang w:val="es-MX"/>
        </w:rPr>
        <w:t>:</w:t>
      </w:r>
    </w:p>
    <w:p w:rsidR="000D5A45" w:rsidRDefault="000D5A45" w:rsidP="000D5A45">
      <w:pPr>
        <w:pStyle w:val="Prrafodelista"/>
        <w:numPr>
          <w:ilvl w:val="2"/>
          <w:numId w:val="23"/>
        </w:numPr>
        <w:ind w:left="1560" w:hanging="709"/>
        <w:rPr>
          <w:b/>
          <w:sz w:val="20"/>
          <w:szCs w:val="20"/>
          <w:highlight w:val="darkYellow"/>
          <w:lang w:val="es-MX"/>
        </w:rPr>
      </w:pPr>
      <w:r>
        <w:rPr>
          <w:b/>
          <w:sz w:val="20"/>
          <w:szCs w:val="20"/>
          <w:highlight w:val="darkYellow"/>
          <w:lang w:val="es-MX"/>
        </w:rPr>
        <w:t>SaldoCambiosVendedor</w:t>
      </w:r>
    </w:p>
    <w:p w:rsidR="002A0EA0" w:rsidRPr="002A0EA0" w:rsidRDefault="002A0EA0" w:rsidP="002A0EA0">
      <w:pPr>
        <w:pStyle w:val="Prrafodelista"/>
        <w:numPr>
          <w:ilvl w:val="3"/>
          <w:numId w:val="23"/>
        </w:numPr>
        <w:ind w:left="2410" w:hanging="850"/>
        <w:rPr>
          <w:sz w:val="20"/>
          <w:szCs w:val="20"/>
          <w:highlight w:val="magenta"/>
          <w:lang w:val="es-MX"/>
        </w:rPr>
      </w:pPr>
      <w:r w:rsidRPr="004B1A3B">
        <w:rPr>
          <w:sz w:val="20"/>
          <w:szCs w:val="20"/>
          <w:highlight w:val="magenta"/>
          <w:lang w:val="es-MX"/>
        </w:rPr>
        <w:t>Clasificacion</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SaldoDisponible</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SaldoUsado</w:t>
      </w:r>
    </w:p>
    <w:p w:rsidR="002A0EA0" w:rsidRPr="00D011D4" w:rsidRDefault="002A0EA0" w:rsidP="002A0EA0">
      <w:pPr>
        <w:pStyle w:val="Prrafodelista"/>
        <w:numPr>
          <w:ilvl w:val="1"/>
          <w:numId w:val="23"/>
        </w:numPr>
        <w:ind w:left="858"/>
        <w:rPr>
          <w:sz w:val="20"/>
          <w:szCs w:val="20"/>
          <w:highlight w:val="magenta"/>
          <w:lang w:val="es-MX"/>
        </w:rPr>
      </w:pPr>
      <w:r w:rsidRPr="00D011D4">
        <w:rPr>
          <w:sz w:val="20"/>
          <w:szCs w:val="20"/>
          <w:highlight w:val="magenta"/>
          <w:lang w:val="es-MX"/>
        </w:rPr>
        <w:t>Para cada Clasificación de esquema obtenida para el saldo de cambios del vendedor:</w:t>
      </w:r>
    </w:p>
    <w:p w:rsidR="002A0EA0" w:rsidRDefault="002A0EA0" w:rsidP="002A0EA0">
      <w:pPr>
        <w:pStyle w:val="Prrafodelista"/>
        <w:numPr>
          <w:ilvl w:val="2"/>
          <w:numId w:val="23"/>
        </w:numPr>
        <w:ind w:left="1560" w:hanging="709"/>
        <w:rPr>
          <w:sz w:val="20"/>
          <w:szCs w:val="20"/>
          <w:highlight w:val="magenta"/>
          <w:lang w:val="es-MX"/>
        </w:rPr>
      </w:pPr>
      <w:r>
        <w:rPr>
          <w:sz w:val="20"/>
          <w:szCs w:val="20"/>
          <w:highlight w:val="magenta"/>
          <w:lang w:val="es-MX"/>
        </w:rPr>
        <w:t>El sistema obtiene la siguiente información de la descripción de la clasificación de esquema, de acuerdo al tipo de lenguaje configurado para el sistema:</w:t>
      </w:r>
    </w:p>
    <w:p w:rsidR="002A0EA0" w:rsidRPr="00DC2E36" w:rsidRDefault="002A0EA0" w:rsidP="002A0EA0">
      <w:pPr>
        <w:pStyle w:val="Prrafodelista"/>
        <w:numPr>
          <w:ilvl w:val="3"/>
          <w:numId w:val="23"/>
        </w:numPr>
        <w:ind w:left="2410" w:hanging="850"/>
        <w:rPr>
          <w:b/>
          <w:sz w:val="20"/>
          <w:szCs w:val="20"/>
          <w:highlight w:val="magenta"/>
          <w:lang w:val="es-MX"/>
        </w:rPr>
      </w:pPr>
      <w:r w:rsidRPr="00DC2E36">
        <w:rPr>
          <w:b/>
          <w:sz w:val="20"/>
          <w:szCs w:val="20"/>
          <w:highlight w:val="magenta"/>
          <w:lang w:val="es-MX"/>
        </w:rPr>
        <w:t>VAVDescripcion</w:t>
      </w:r>
    </w:p>
    <w:p w:rsidR="002A0EA0" w:rsidRDefault="002A0EA0" w:rsidP="002A0EA0">
      <w:pPr>
        <w:pStyle w:val="Prrafodelista"/>
        <w:numPr>
          <w:ilvl w:val="4"/>
          <w:numId w:val="23"/>
        </w:numPr>
        <w:ind w:left="3402" w:hanging="992"/>
        <w:rPr>
          <w:sz w:val="20"/>
          <w:szCs w:val="20"/>
          <w:highlight w:val="magenta"/>
          <w:lang w:val="es-MX"/>
        </w:rPr>
      </w:pPr>
      <w:r>
        <w:rPr>
          <w:sz w:val="20"/>
          <w:szCs w:val="20"/>
          <w:highlight w:val="magenta"/>
          <w:lang w:val="es-MX"/>
        </w:rPr>
        <w:t>VARCodigo = ‘CESQUEMA’</w:t>
      </w:r>
    </w:p>
    <w:p w:rsidR="002A0EA0" w:rsidRDefault="002A0EA0" w:rsidP="002A0EA0">
      <w:pPr>
        <w:pStyle w:val="Prrafodelista"/>
        <w:numPr>
          <w:ilvl w:val="4"/>
          <w:numId w:val="23"/>
        </w:numPr>
        <w:ind w:left="3402" w:hanging="992"/>
        <w:rPr>
          <w:sz w:val="20"/>
          <w:szCs w:val="20"/>
          <w:highlight w:val="magenta"/>
          <w:lang w:val="es-MX"/>
        </w:rPr>
      </w:pPr>
      <w:r>
        <w:rPr>
          <w:sz w:val="20"/>
          <w:szCs w:val="20"/>
          <w:highlight w:val="magenta"/>
          <w:lang w:val="es-MX"/>
        </w:rPr>
        <w:t xml:space="preserve">VAVClave = </w:t>
      </w:r>
      <w:r w:rsidRPr="00D011D4">
        <w:rPr>
          <w:sz w:val="20"/>
          <w:szCs w:val="20"/>
          <w:highlight w:val="magenta"/>
          <w:lang w:val="es-MX"/>
        </w:rPr>
        <w:t>&lt;SaldoCambiosVendedor.Clasificacion&gt;</w:t>
      </w:r>
    </w:p>
    <w:p w:rsidR="002A0EA0" w:rsidRDefault="002A0EA0" w:rsidP="002A0EA0">
      <w:pPr>
        <w:pStyle w:val="Prrafodelista"/>
        <w:numPr>
          <w:ilvl w:val="4"/>
          <w:numId w:val="23"/>
        </w:numPr>
        <w:ind w:left="3402" w:hanging="992"/>
        <w:rPr>
          <w:sz w:val="20"/>
          <w:szCs w:val="20"/>
          <w:highlight w:val="magenta"/>
          <w:lang w:val="es-MX"/>
        </w:rPr>
      </w:pPr>
      <w:r>
        <w:rPr>
          <w:sz w:val="20"/>
          <w:szCs w:val="20"/>
          <w:highlight w:val="magenta"/>
          <w:lang w:val="es-MX"/>
        </w:rPr>
        <w:t>Descripcion</w:t>
      </w:r>
    </w:p>
    <w:p w:rsidR="002A0EA0" w:rsidRPr="00D011D4" w:rsidRDefault="002A0EA0" w:rsidP="00F8229B">
      <w:pPr>
        <w:pStyle w:val="Prrafodelista"/>
        <w:numPr>
          <w:ilvl w:val="2"/>
          <w:numId w:val="23"/>
        </w:numPr>
        <w:ind w:left="1560" w:hanging="709"/>
        <w:rPr>
          <w:sz w:val="20"/>
          <w:szCs w:val="20"/>
          <w:highlight w:val="magenta"/>
          <w:lang w:val="es-MX"/>
        </w:rPr>
      </w:pPr>
      <w:r w:rsidRPr="00D011D4">
        <w:rPr>
          <w:sz w:val="20"/>
          <w:szCs w:val="20"/>
          <w:highlight w:val="magenta"/>
          <w:lang w:val="es-MX"/>
        </w:rPr>
        <w:t>El sistema registra en sesión la siguiente información dentro de un arreglo:</w:t>
      </w:r>
    </w:p>
    <w:p w:rsidR="002A0EA0" w:rsidRPr="00D011D4" w:rsidRDefault="002A0EA0" w:rsidP="00F8229B">
      <w:pPr>
        <w:pStyle w:val="Prrafodelista"/>
        <w:numPr>
          <w:ilvl w:val="3"/>
          <w:numId w:val="23"/>
        </w:numPr>
        <w:ind w:left="2410" w:hanging="850"/>
        <w:rPr>
          <w:b/>
          <w:sz w:val="20"/>
          <w:szCs w:val="20"/>
          <w:highlight w:val="magenta"/>
          <w:lang w:val="es-MX"/>
        </w:rPr>
      </w:pPr>
      <w:r>
        <w:rPr>
          <w:b/>
          <w:sz w:val="20"/>
          <w:szCs w:val="20"/>
          <w:highlight w:val="magenta"/>
          <w:lang w:val="es-MX"/>
        </w:rPr>
        <w:t>Arreglo</w:t>
      </w:r>
      <w:r w:rsidRPr="00D011D4">
        <w:rPr>
          <w:b/>
          <w:sz w:val="20"/>
          <w:szCs w:val="20"/>
          <w:highlight w:val="magenta"/>
          <w:lang w:val="es-MX"/>
        </w:rPr>
        <w:t>SaldoCambios</w:t>
      </w:r>
    </w:p>
    <w:p w:rsidR="002A0EA0" w:rsidRDefault="002A0EA0" w:rsidP="00F8229B">
      <w:pPr>
        <w:pStyle w:val="Prrafodelista"/>
        <w:numPr>
          <w:ilvl w:val="4"/>
          <w:numId w:val="23"/>
        </w:numPr>
        <w:ind w:left="3402" w:hanging="992"/>
        <w:rPr>
          <w:sz w:val="20"/>
          <w:szCs w:val="20"/>
          <w:highlight w:val="magenta"/>
          <w:lang w:val="es-MX"/>
        </w:rPr>
      </w:pPr>
      <w:r w:rsidRPr="00D011D4">
        <w:rPr>
          <w:sz w:val="20"/>
          <w:szCs w:val="20"/>
          <w:highlight w:val="magenta"/>
          <w:lang w:val="es-MX"/>
        </w:rPr>
        <w:t>Clasificacion = &lt;SaldoCambiosVendedor.Clasificacion&gt;</w:t>
      </w:r>
    </w:p>
    <w:p w:rsidR="002A0EA0" w:rsidRPr="00D011D4" w:rsidRDefault="002A0EA0" w:rsidP="00F8229B">
      <w:pPr>
        <w:pStyle w:val="Prrafodelista"/>
        <w:numPr>
          <w:ilvl w:val="4"/>
          <w:numId w:val="23"/>
        </w:numPr>
        <w:ind w:left="3402" w:hanging="992"/>
        <w:rPr>
          <w:sz w:val="20"/>
          <w:szCs w:val="20"/>
          <w:highlight w:val="magenta"/>
          <w:lang w:val="es-MX"/>
        </w:rPr>
      </w:pPr>
      <w:r>
        <w:rPr>
          <w:sz w:val="20"/>
          <w:szCs w:val="20"/>
          <w:highlight w:val="magenta"/>
          <w:lang w:val="es-MX"/>
        </w:rPr>
        <w:t>Descripcion = &lt;VAVDescripcion.Descripcion&gt;</w:t>
      </w:r>
    </w:p>
    <w:p w:rsidR="002A0EA0" w:rsidRPr="00F22DCE" w:rsidRDefault="002A0EA0" w:rsidP="00F8229B">
      <w:pPr>
        <w:pStyle w:val="Prrafodelista"/>
        <w:numPr>
          <w:ilvl w:val="4"/>
          <w:numId w:val="23"/>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 donde </w:t>
      </w:r>
      <w:r w:rsidRPr="00D011D4">
        <w:rPr>
          <w:sz w:val="20"/>
          <w:szCs w:val="20"/>
          <w:highlight w:val="magenta"/>
          <w:lang w:val="es-MX"/>
        </w:rPr>
        <w:lastRenderedPageBreak/>
        <w:t xml:space="preserve">&lt;SaldoCambiosVendedor.Clasificacion = Clasificación de esquema </w:t>
      </w:r>
      <w:r w:rsidRPr="00F22DCE">
        <w:rPr>
          <w:sz w:val="20"/>
          <w:szCs w:val="20"/>
          <w:highlight w:val="magenta"/>
          <w:lang w:val="es-MX"/>
        </w:rPr>
        <w:t>actual&gt;</w:t>
      </w:r>
    </w:p>
    <w:p w:rsidR="002A0EA0" w:rsidRPr="00F8229B" w:rsidRDefault="002A0EA0" w:rsidP="00F8229B">
      <w:pPr>
        <w:pStyle w:val="Prrafodelista"/>
        <w:numPr>
          <w:ilvl w:val="4"/>
          <w:numId w:val="23"/>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0D5A45" w:rsidRPr="00F8229B" w:rsidRDefault="00F8229B" w:rsidP="002475FB">
      <w:pPr>
        <w:pStyle w:val="Prrafodelista"/>
        <w:numPr>
          <w:ilvl w:val="1"/>
          <w:numId w:val="23"/>
        </w:numPr>
        <w:ind w:left="858"/>
        <w:rPr>
          <w:sz w:val="20"/>
          <w:szCs w:val="20"/>
          <w:highlight w:val="magenta"/>
          <w:lang w:val="es-MX"/>
        </w:rPr>
      </w:pPr>
      <w:r w:rsidRPr="00F8229B">
        <w:rPr>
          <w:sz w:val="20"/>
          <w:szCs w:val="20"/>
          <w:highlight w:val="magenta"/>
          <w:lang w:val="es-MX"/>
        </w:rPr>
        <w:t xml:space="preserve">El sistema presenta el mensaje </w:t>
      </w:r>
      <w:r w:rsidRPr="00F8229B">
        <w:rPr>
          <w:color w:val="FF0000"/>
          <w:sz w:val="20"/>
          <w:szCs w:val="20"/>
          <w:lang w:val="es-MX"/>
        </w:rPr>
        <w:t>“[I0283] Saldo disponible para Cambios por $0$: $1$”</w:t>
      </w:r>
      <w:r w:rsidRPr="00F8229B">
        <w:rPr>
          <w:sz w:val="20"/>
          <w:szCs w:val="20"/>
          <w:highlight w:val="magenta"/>
          <w:lang w:val="es-MX"/>
        </w:rPr>
        <w:t>, sustituyendo el contenido de $0$ por “Caducidad” y el de $1$ por el valor de &lt;ArregloSaldoCambios.Descripcion&gt; + “$” + &lt;ArregloSaldoCambios.SaldoDispCambios&gt;, para cada una de las clasificaciones de esquema incluidas en el arreglo registrado en sesión, separando cada una por medio de una coma, ejemplo: “[I0283] Saldo disponible para Cambios por Caducidad: Productos La Costeña $500, Productos Totis $200”.</w:t>
      </w:r>
    </w:p>
    <w:p w:rsidR="002B0FF6" w:rsidRPr="009E1E20" w:rsidRDefault="002B0FF6" w:rsidP="00195DCB">
      <w:pPr>
        <w:numPr>
          <w:ilvl w:val="0"/>
          <w:numId w:val="23"/>
        </w:numPr>
        <w:rPr>
          <w:lang w:val="es-MX"/>
        </w:rPr>
      </w:pPr>
      <w:r>
        <w:rPr>
          <w:sz w:val="20"/>
          <w:lang w:val="es-MX"/>
        </w:rPr>
        <w:t xml:space="preserve">El caso de uso incluye la funcionalidad del caso de uso </w:t>
      </w:r>
      <w:hyperlink r:id="rId281" w:history="1">
        <w:r>
          <w:rPr>
            <w:rStyle w:val="Hipervnculo"/>
            <w:b/>
            <w:sz w:val="20"/>
            <w:lang w:val="es-MX"/>
          </w:rPr>
          <w:t>Administrar Transacción – CUROLGEN05</w:t>
        </w:r>
      </w:hyperlink>
    </w:p>
    <w:p w:rsidR="002B0FF6" w:rsidRDefault="002B0FF6" w:rsidP="00195DCB">
      <w:pPr>
        <w:pStyle w:val="Prrafodelista"/>
        <w:numPr>
          <w:ilvl w:val="1"/>
          <w:numId w:val="23"/>
        </w:numPr>
        <w:ind w:left="858"/>
        <w:rPr>
          <w:lang w:val="es-MX"/>
        </w:rPr>
      </w:pPr>
      <w:r w:rsidRPr="009E1E20">
        <w:rPr>
          <w:sz w:val="20"/>
          <w:lang w:val="es-MX"/>
        </w:rPr>
        <w:t>El sistema</w:t>
      </w:r>
      <w:r>
        <w:rPr>
          <w:sz w:val="20"/>
          <w:lang w:val="es-MX"/>
        </w:rPr>
        <w:t xml:space="preserve"> envía como parámetro la siguiente información:</w:t>
      </w:r>
    </w:p>
    <w:p w:rsidR="002B0FF6" w:rsidRDefault="002B0FF6" w:rsidP="00195DCB">
      <w:pPr>
        <w:pStyle w:val="Prrafodelista"/>
        <w:numPr>
          <w:ilvl w:val="2"/>
          <w:numId w:val="23"/>
        </w:numPr>
        <w:ind w:left="1560" w:hanging="709"/>
        <w:rPr>
          <w:lang w:val="es-MX"/>
        </w:rPr>
      </w:pPr>
      <w:r>
        <w:rPr>
          <w:sz w:val="20"/>
          <w:lang w:val="es-MX"/>
        </w:rPr>
        <w:t>ObtenerTransaccion</w:t>
      </w:r>
    </w:p>
    <w:p w:rsidR="002B0FF6" w:rsidRDefault="002B0FF6" w:rsidP="00195DCB">
      <w:pPr>
        <w:pStyle w:val="Prrafodelista"/>
        <w:numPr>
          <w:ilvl w:val="3"/>
          <w:numId w:val="23"/>
        </w:numPr>
        <w:ind w:left="2410" w:hanging="850"/>
        <w:rPr>
          <w:lang w:val="es-MX"/>
        </w:rPr>
      </w:pPr>
      <w:r>
        <w:rPr>
          <w:sz w:val="20"/>
          <w:lang w:val="es-MX"/>
        </w:rPr>
        <w:t xml:space="preserve">TransProdId de acuerdo con la regla de negocio </w:t>
      </w:r>
      <w:hyperlink r:id="rId282" w:anchor="RNGEN171" w:history="1">
        <w:r>
          <w:rPr>
            <w:rStyle w:val="Hipervnculo"/>
            <w:rFonts w:cs="Arial"/>
            <w:b/>
            <w:sz w:val="20"/>
            <w:szCs w:val="20"/>
          </w:rPr>
          <w:t>RNGEN171 Información en Sesión</w:t>
        </w:r>
      </w:hyperlink>
    </w:p>
    <w:p w:rsidR="002B0FF6" w:rsidRDefault="002B0FF6" w:rsidP="00195DCB">
      <w:pPr>
        <w:pStyle w:val="Prrafodelista"/>
        <w:numPr>
          <w:ilvl w:val="1"/>
          <w:numId w:val="23"/>
        </w:numPr>
        <w:ind w:left="858"/>
        <w:rPr>
          <w:lang w:val="es-MX"/>
        </w:rPr>
      </w:pPr>
      <w:r>
        <w:rPr>
          <w:sz w:val="20"/>
          <w:lang w:val="es-MX"/>
        </w:rPr>
        <w:t>El sistema recibe como parámetro la siguiente información</w:t>
      </w:r>
    </w:p>
    <w:p w:rsidR="002B0FF6" w:rsidRDefault="002B0FF6" w:rsidP="00195DCB">
      <w:pPr>
        <w:pStyle w:val="Prrafodelista"/>
        <w:numPr>
          <w:ilvl w:val="2"/>
          <w:numId w:val="23"/>
        </w:numPr>
        <w:ind w:left="1560" w:hanging="709"/>
        <w:rPr>
          <w:rFonts w:cs="Arial"/>
          <w:sz w:val="20"/>
          <w:szCs w:val="20"/>
        </w:rPr>
      </w:pPr>
      <w:r>
        <w:rPr>
          <w:sz w:val="20"/>
          <w:lang w:val="es-MX"/>
        </w:rPr>
        <w:t>TransProd</w:t>
      </w:r>
    </w:p>
    <w:p w:rsidR="002B0FF6" w:rsidRDefault="002B0FF6" w:rsidP="00195DCB">
      <w:pPr>
        <w:pStyle w:val="Prrafodelista"/>
        <w:numPr>
          <w:ilvl w:val="1"/>
          <w:numId w:val="23"/>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2B0FF6" w:rsidRPr="009E1E20" w:rsidRDefault="002B0FF6" w:rsidP="00195DCB">
      <w:pPr>
        <w:pStyle w:val="Prrafodelista"/>
        <w:numPr>
          <w:ilvl w:val="2"/>
          <w:numId w:val="23"/>
        </w:numPr>
        <w:ind w:left="1560" w:hanging="709"/>
        <w:rPr>
          <w:lang w:val="es-MX"/>
        </w:rPr>
      </w:pPr>
      <w:r>
        <w:rPr>
          <w:sz w:val="20"/>
          <w:lang w:val="es-MX"/>
        </w:rPr>
        <w:t>TransProd</w:t>
      </w:r>
      <w:r w:rsidR="002E3F8E">
        <w:rPr>
          <w:sz w:val="20"/>
          <w:lang w:val="es-MX"/>
        </w:rPr>
        <w:t>Entrada</w:t>
      </w:r>
    </w:p>
    <w:p w:rsidR="006B0370" w:rsidRDefault="006B0370" w:rsidP="00195DCB">
      <w:pPr>
        <w:numPr>
          <w:ilvl w:val="0"/>
          <w:numId w:val="23"/>
        </w:numPr>
        <w:rPr>
          <w:sz w:val="20"/>
          <w:szCs w:val="20"/>
          <w:lang w:val="es-MX"/>
        </w:rPr>
      </w:pPr>
      <w:r>
        <w:rPr>
          <w:sz w:val="20"/>
          <w:szCs w:val="20"/>
          <w:lang w:val="es-MX"/>
        </w:rPr>
        <w:t>El sistema registra en sesión la siguiente información:</w:t>
      </w:r>
    </w:p>
    <w:p w:rsidR="006B0370" w:rsidRDefault="006B0370" w:rsidP="00195DCB">
      <w:pPr>
        <w:numPr>
          <w:ilvl w:val="1"/>
          <w:numId w:val="23"/>
        </w:numPr>
        <w:rPr>
          <w:sz w:val="20"/>
          <w:szCs w:val="20"/>
          <w:lang w:val="es-MX"/>
        </w:rPr>
      </w:pPr>
      <w:r>
        <w:rPr>
          <w:sz w:val="20"/>
          <w:szCs w:val="20"/>
          <w:lang w:val="es-MX"/>
        </w:rPr>
        <w:t xml:space="preserve">ImporteTotalProductoRecibido de acuerdo con la regla de negocio </w:t>
      </w:r>
      <w:hyperlink r:id="rId283" w:anchor="RNGEN041" w:history="1">
        <w:r>
          <w:rPr>
            <w:rStyle w:val="Hipervnculo"/>
            <w:b/>
            <w:sz w:val="20"/>
            <w:szCs w:val="20"/>
            <w:lang w:val="es-MX"/>
          </w:rPr>
          <w:t>RNGEN041 Valor por Defecto Cero</w:t>
        </w:r>
      </w:hyperlink>
    </w:p>
    <w:p w:rsidR="001C6B4E" w:rsidRPr="00547CF8" w:rsidRDefault="001C6B4E" w:rsidP="00195DCB">
      <w:pPr>
        <w:numPr>
          <w:ilvl w:val="0"/>
          <w:numId w:val="23"/>
        </w:numPr>
        <w:rPr>
          <w:sz w:val="20"/>
          <w:lang w:val="es-MX"/>
        </w:rPr>
      </w:pPr>
      <w:r w:rsidRPr="00547CF8">
        <w:rPr>
          <w:sz w:val="20"/>
          <w:lang w:val="es-MX"/>
        </w:rPr>
        <w:t>El sistema obtiene la siguiente información</w:t>
      </w:r>
      <w:r w:rsidR="00F846F7" w:rsidRPr="00547CF8">
        <w:rPr>
          <w:sz w:val="20"/>
          <w:lang w:val="es-MX"/>
        </w:rPr>
        <w:t xml:space="preserve"> de los detalles de la</w:t>
      </w:r>
      <w:r w:rsidR="00441A78" w:rsidRPr="00547CF8">
        <w:rPr>
          <w:sz w:val="20"/>
          <w:lang w:val="es-MX"/>
        </w:rPr>
        <w:t xml:space="preserve"> transacción de entrada</w:t>
      </w:r>
      <w:r w:rsidRPr="00547CF8">
        <w:rPr>
          <w:sz w:val="20"/>
          <w:lang w:val="es-MX"/>
        </w:rPr>
        <w:t>:</w:t>
      </w:r>
    </w:p>
    <w:p w:rsidR="001C6B4E" w:rsidRPr="00547CF8" w:rsidRDefault="001C6B4E" w:rsidP="006F4790">
      <w:pPr>
        <w:numPr>
          <w:ilvl w:val="1"/>
          <w:numId w:val="23"/>
        </w:numPr>
        <w:ind w:left="811" w:hanging="454"/>
        <w:rPr>
          <w:b/>
          <w:sz w:val="20"/>
          <w:lang w:val="es-MX"/>
        </w:rPr>
      </w:pPr>
      <w:r w:rsidRPr="00547CF8">
        <w:rPr>
          <w:b/>
          <w:sz w:val="20"/>
          <w:lang w:val="es-MX"/>
        </w:rPr>
        <w:t>TransProdDetalle</w:t>
      </w:r>
    </w:p>
    <w:p w:rsidR="005B34ED" w:rsidRPr="00547CF8" w:rsidRDefault="001C6B4E" w:rsidP="00195DCB">
      <w:pPr>
        <w:pStyle w:val="Prrafodelista"/>
        <w:numPr>
          <w:ilvl w:val="2"/>
          <w:numId w:val="23"/>
        </w:numPr>
        <w:ind w:left="1560" w:hanging="709"/>
        <w:rPr>
          <w:sz w:val="20"/>
          <w:lang w:val="es-MX"/>
        </w:rPr>
      </w:pPr>
      <w:r w:rsidRPr="00547CF8">
        <w:rPr>
          <w:sz w:val="20"/>
          <w:lang w:val="es-MX"/>
        </w:rPr>
        <w:t xml:space="preserve">TransProdID </w:t>
      </w:r>
      <w:r w:rsidR="002E3F8E">
        <w:rPr>
          <w:sz w:val="20"/>
          <w:lang w:val="es-MX"/>
        </w:rPr>
        <w:t xml:space="preserve">= </w:t>
      </w:r>
      <w:r w:rsidR="002E3F8E" w:rsidRPr="002E3F8E">
        <w:rPr>
          <w:sz w:val="20"/>
          <w:szCs w:val="20"/>
          <w:highlight w:val="lightGray"/>
        </w:rPr>
        <w:t xml:space="preserve">&lt;TransProdEntrada.TransProdId&gt; </w:t>
      </w:r>
      <w:r w:rsidR="002E3F8E" w:rsidRPr="002E3F8E">
        <w:rPr>
          <w:sz w:val="20"/>
          <w:highlight w:val="lightGray"/>
          <w:lang w:val="es-MX"/>
        </w:rPr>
        <w:t>registrado en sesión (objeto TransProdEntrada)</w:t>
      </w:r>
    </w:p>
    <w:p w:rsidR="001C6B4E" w:rsidRPr="005B34ED" w:rsidRDefault="001C6B4E" w:rsidP="00195DCB">
      <w:pPr>
        <w:pStyle w:val="Prrafodelista"/>
        <w:numPr>
          <w:ilvl w:val="2"/>
          <w:numId w:val="23"/>
        </w:numPr>
        <w:ind w:left="1560" w:hanging="709"/>
        <w:rPr>
          <w:sz w:val="20"/>
          <w:lang w:val="es-MX"/>
        </w:rPr>
      </w:pPr>
      <w:r w:rsidRPr="005B34ED">
        <w:rPr>
          <w:sz w:val="20"/>
          <w:lang w:val="es-MX"/>
        </w:rPr>
        <w:t>TransProdDetalleID</w:t>
      </w:r>
    </w:p>
    <w:p w:rsidR="001C6B4E" w:rsidRDefault="001C6B4E" w:rsidP="00195DCB">
      <w:pPr>
        <w:numPr>
          <w:ilvl w:val="0"/>
          <w:numId w:val="23"/>
        </w:numPr>
        <w:rPr>
          <w:sz w:val="20"/>
          <w:lang w:val="es-MX"/>
        </w:rPr>
      </w:pPr>
      <w:r>
        <w:rPr>
          <w:sz w:val="20"/>
          <w:lang w:val="es-MX"/>
        </w:rPr>
        <w:t xml:space="preserve">Para cada detalle </w:t>
      </w:r>
      <w:r w:rsidR="00854F27">
        <w:rPr>
          <w:sz w:val="20"/>
          <w:lang w:val="es-MX"/>
        </w:rPr>
        <w:t xml:space="preserve">obtenido </w:t>
      </w:r>
      <w:r>
        <w:rPr>
          <w:sz w:val="20"/>
          <w:lang w:val="es-MX"/>
        </w:rPr>
        <w:t xml:space="preserve">de la transacción </w:t>
      </w:r>
      <w:r w:rsidR="00854F27">
        <w:rPr>
          <w:sz w:val="20"/>
          <w:lang w:val="es-MX"/>
        </w:rPr>
        <w:t>de entrada</w:t>
      </w:r>
      <w:r>
        <w:rPr>
          <w:sz w:val="20"/>
          <w:lang w:val="es-MX"/>
        </w:rPr>
        <w:t>:</w:t>
      </w:r>
    </w:p>
    <w:p w:rsidR="00E42FF2" w:rsidRDefault="00E42FF2" w:rsidP="006F4790">
      <w:pPr>
        <w:numPr>
          <w:ilvl w:val="1"/>
          <w:numId w:val="23"/>
        </w:numPr>
        <w:ind w:left="811" w:hanging="454"/>
        <w:rPr>
          <w:lang w:val="es-MX"/>
        </w:rPr>
      </w:pPr>
      <w:r>
        <w:rPr>
          <w:sz w:val="20"/>
          <w:lang w:val="es-MX"/>
        </w:rPr>
        <w:t xml:space="preserve">El caso de uso incluye la funcionalidad del caso de uso </w:t>
      </w:r>
      <w:hyperlink r:id="rId284" w:history="1">
        <w:r>
          <w:rPr>
            <w:rStyle w:val="Hipervnculo"/>
            <w:b/>
            <w:sz w:val="20"/>
            <w:lang w:val="es-MX"/>
          </w:rPr>
          <w:t>Administrar Detalle de la Transacción – CUROLGEN06</w:t>
        </w:r>
      </w:hyperlink>
    </w:p>
    <w:p w:rsidR="00E42FF2" w:rsidRPr="00771344" w:rsidRDefault="00E42FF2" w:rsidP="00195DCB">
      <w:pPr>
        <w:pStyle w:val="Prrafodelista"/>
        <w:numPr>
          <w:ilvl w:val="2"/>
          <w:numId w:val="23"/>
        </w:numPr>
        <w:ind w:left="1560" w:hanging="709"/>
        <w:rPr>
          <w:lang w:val="es-MX"/>
        </w:rPr>
      </w:pPr>
      <w:r w:rsidRPr="00771344">
        <w:rPr>
          <w:sz w:val="20"/>
          <w:lang w:val="es-MX"/>
        </w:rPr>
        <w:t>El sistema envía como parámetro la siguiente información:</w:t>
      </w:r>
    </w:p>
    <w:p w:rsidR="00E42FF2" w:rsidRDefault="00E42FF2" w:rsidP="00195DCB">
      <w:pPr>
        <w:pStyle w:val="Prrafodelista"/>
        <w:numPr>
          <w:ilvl w:val="3"/>
          <w:numId w:val="23"/>
        </w:numPr>
        <w:ind w:left="2410" w:hanging="850"/>
        <w:rPr>
          <w:lang w:val="es-MX"/>
        </w:rPr>
      </w:pPr>
      <w:r>
        <w:rPr>
          <w:sz w:val="20"/>
          <w:lang w:val="es-MX"/>
        </w:rPr>
        <w:t>ObtenerDetalleTransaccion</w:t>
      </w:r>
    </w:p>
    <w:p w:rsidR="00E42FF2" w:rsidRDefault="0022555C" w:rsidP="00195DCB">
      <w:pPr>
        <w:pStyle w:val="Prrafodelista"/>
        <w:numPr>
          <w:ilvl w:val="4"/>
          <w:numId w:val="23"/>
        </w:numPr>
        <w:ind w:left="3402" w:hanging="992"/>
        <w:rPr>
          <w:lang w:val="es-MX"/>
        </w:rPr>
      </w:pPr>
      <w:r>
        <w:rPr>
          <w:sz w:val="20"/>
          <w:lang w:val="es-MX"/>
        </w:rPr>
        <w:t xml:space="preserve">TransProd </w:t>
      </w:r>
      <w:r w:rsidR="00E8646F">
        <w:rPr>
          <w:sz w:val="20"/>
          <w:lang w:val="es-MX"/>
        </w:rPr>
        <w:t xml:space="preserve">= </w:t>
      </w:r>
      <w:r w:rsidR="00E8646F" w:rsidRPr="002E3F8E">
        <w:rPr>
          <w:sz w:val="20"/>
          <w:szCs w:val="20"/>
          <w:highlight w:val="lightGray"/>
        </w:rPr>
        <w:t xml:space="preserve">&lt;TransProdEntrada.TransProdId&gt; </w:t>
      </w:r>
      <w:r w:rsidR="00E8646F" w:rsidRPr="002E3F8E">
        <w:rPr>
          <w:sz w:val="20"/>
          <w:highlight w:val="lightGray"/>
          <w:lang w:val="es-MX"/>
        </w:rPr>
        <w:t>registrado en sesión (objeto TransProdEntrada)</w:t>
      </w:r>
      <w:r w:rsidR="00E8646F">
        <w:rPr>
          <w:lang w:val="es-MX"/>
        </w:rPr>
        <w:t xml:space="preserve"> </w:t>
      </w:r>
    </w:p>
    <w:p w:rsidR="00E42FF2" w:rsidRDefault="0022555C" w:rsidP="00195DCB">
      <w:pPr>
        <w:pStyle w:val="Prrafodelista"/>
        <w:numPr>
          <w:ilvl w:val="4"/>
          <w:numId w:val="23"/>
        </w:numPr>
        <w:ind w:left="3402" w:hanging="992"/>
        <w:rPr>
          <w:sz w:val="20"/>
          <w:lang w:val="es-MX"/>
        </w:rPr>
      </w:pPr>
      <w:r>
        <w:rPr>
          <w:sz w:val="20"/>
          <w:lang w:val="es-MX"/>
        </w:rPr>
        <w:t>TransProdDetalleId</w:t>
      </w:r>
    </w:p>
    <w:p w:rsidR="00E42FF2" w:rsidRDefault="00E42FF2" w:rsidP="00195DCB">
      <w:pPr>
        <w:pStyle w:val="Prrafodelista"/>
        <w:numPr>
          <w:ilvl w:val="2"/>
          <w:numId w:val="23"/>
        </w:numPr>
        <w:ind w:left="1560" w:hanging="709"/>
        <w:rPr>
          <w:lang w:val="es-MX"/>
        </w:rPr>
      </w:pPr>
      <w:r>
        <w:rPr>
          <w:sz w:val="20"/>
          <w:lang w:val="es-MX"/>
        </w:rPr>
        <w:t>El sistema recibe como parámetro la siguiente información:</w:t>
      </w:r>
    </w:p>
    <w:p w:rsidR="00E42FF2" w:rsidRDefault="00E42FF2" w:rsidP="00195DCB">
      <w:pPr>
        <w:pStyle w:val="Prrafodelista"/>
        <w:numPr>
          <w:ilvl w:val="3"/>
          <w:numId w:val="23"/>
        </w:numPr>
        <w:ind w:left="2410" w:hanging="850"/>
        <w:rPr>
          <w:lang w:val="es-MX"/>
        </w:rPr>
      </w:pPr>
      <w:r>
        <w:rPr>
          <w:sz w:val="20"/>
          <w:lang w:val="es-MX"/>
        </w:rPr>
        <w:t>TransProdDetalle</w:t>
      </w:r>
    </w:p>
    <w:p w:rsidR="00E42FF2" w:rsidRDefault="00E42FF2" w:rsidP="006F4790">
      <w:pPr>
        <w:numPr>
          <w:ilvl w:val="1"/>
          <w:numId w:val="23"/>
        </w:numPr>
        <w:ind w:left="811" w:hanging="454"/>
        <w:rPr>
          <w:lang w:val="es-MX"/>
        </w:rPr>
      </w:pPr>
      <w:r>
        <w:rPr>
          <w:sz w:val="20"/>
          <w:lang w:val="es-MX"/>
        </w:rPr>
        <w:t>El sistema registra la información del objeto recibido dentro de un arreglo:</w:t>
      </w:r>
    </w:p>
    <w:p w:rsidR="00E42FF2" w:rsidRDefault="00E42FF2" w:rsidP="00195DCB">
      <w:pPr>
        <w:pStyle w:val="Prrafodelista"/>
        <w:numPr>
          <w:ilvl w:val="2"/>
          <w:numId w:val="23"/>
        </w:numPr>
        <w:ind w:left="1560" w:hanging="709"/>
        <w:rPr>
          <w:b/>
          <w:lang w:val="es-MX"/>
        </w:rPr>
      </w:pPr>
      <w:r>
        <w:rPr>
          <w:b/>
          <w:sz w:val="20"/>
          <w:lang w:val="es-MX"/>
        </w:rPr>
        <w:t>ArregloTransProdDetalle</w:t>
      </w:r>
      <w:r w:rsidR="006F4790">
        <w:rPr>
          <w:b/>
          <w:sz w:val="20"/>
          <w:lang w:val="es-MX"/>
        </w:rPr>
        <w:t>Entrada</w:t>
      </w:r>
    </w:p>
    <w:p w:rsidR="00E42FF2" w:rsidRDefault="00E42FF2" w:rsidP="00195DCB">
      <w:pPr>
        <w:pStyle w:val="Prrafodelista"/>
        <w:numPr>
          <w:ilvl w:val="3"/>
          <w:numId w:val="23"/>
        </w:numPr>
        <w:ind w:left="2410" w:hanging="850"/>
      </w:pPr>
      <w:r>
        <w:rPr>
          <w:sz w:val="20"/>
          <w:lang w:val="es-MX"/>
        </w:rPr>
        <w:t>TransProdDetalle</w:t>
      </w:r>
    </w:p>
    <w:p w:rsidR="00945BD1" w:rsidRPr="00945BD1" w:rsidRDefault="00945BD1" w:rsidP="006F4790">
      <w:pPr>
        <w:numPr>
          <w:ilvl w:val="1"/>
          <w:numId w:val="23"/>
        </w:numPr>
        <w:ind w:left="811" w:hanging="454"/>
        <w:rPr>
          <w:sz w:val="20"/>
          <w:lang w:eastAsia="en-US"/>
        </w:rPr>
      </w:pPr>
      <w:r w:rsidRPr="00945BD1">
        <w:rPr>
          <w:sz w:val="20"/>
          <w:lang w:eastAsia="en-US"/>
        </w:rPr>
        <w:t>Si &lt;no existe un objeto Productos en sesión&gt;</w:t>
      </w:r>
    </w:p>
    <w:p w:rsidR="00945BD1" w:rsidRDefault="00945BD1" w:rsidP="00195DCB">
      <w:pPr>
        <w:pStyle w:val="Prrafodelista"/>
        <w:numPr>
          <w:ilvl w:val="2"/>
          <w:numId w:val="23"/>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A01631">
        <w:rPr>
          <w:sz w:val="20"/>
          <w:lang w:eastAsia="en-US"/>
        </w:rPr>
        <w:t>s</w:t>
      </w:r>
      <w:r w:rsidRPr="00945BD1">
        <w:rPr>
          <w:sz w:val="20"/>
          <w:lang w:eastAsia="en-US"/>
        </w:rPr>
        <w:t xml:space="preserve"> regla</w:t>
      </w:r>
      <w:r w:rsidR="00A01631">
        <w:rPr>
          <w:sz w:val="20"/>
          <w:lang w:eastAsia="en-US"/>
        </w:rPr>
        <w:t>s</w:t>
      </w:r>
      <w:r w:rsidRPr="00945BD1">
        <w:rPr>
          <w:sz w:val="20"/>
          <w:lang w:eastAsia="en-US"/>
        </w:rPr>
        <w:t xml:space="preserve"> de negocio</w:t>
      </w:r>
      <w:r>
        <w:rPr>
          <w:b/>
          <w:sz w:val="20"/>
          <w:lang w:eastAsia="en-US"/>
        </w:rPr>
        <w:t xml:space="preserve"> </w:t>
      </w:r>
      <w:hyperlink r:id="rId285" w:anchor="RNROLMOV131" w:history="1">
        <w:r w:rsidRPr="00945BD1">
          <w:rPr>
            <w:rStyle w:val="Hipervnculo"/>
            <w:b/>
            <w:sz w:val="20"/>
            <w:lang w:eastAsia="en-US"/>
          </w:rPr>
          <w:t>RNROLMOV131 Registrar Objeto de Tipo Producto</w:t>
        </w:r>
      </w:hyperlink>
      <w:r w:rsidR="00A01631">
        <w:t xml:space="preserve"> </w:t>
      </w:r>
      <w:r w:rsidR="00A01631" w:rsidRPr="00A01631">
        <w:rPr>
          <w:sz w:val="20"/>
          <w:szCs w:val="20"/>
        </w:rPr>
        <w:t>y</w:t>
      </w:r>
      <w:r w:rsidR="00A01631" w:rsidRPr="00A01631">
        <w:t xml:space="preserve"> </w:t>
      </w:r>
      <w:hyperlink r:id="rId286" w:anchor="RNROLMOV196" w:history="1">
        <w:r w:rsidR="00A01631" w:rsidRPr="00A01631">
          <w:rPr>
            <w:rStyle w:val="Hipervnculo"/>
            <w:b/>
            <w:sz w:val="20"/>
          </w:rPr>
          <w:t>RNROLMOV196 Información Contenida en el Objeto del Detalle de la Transacción</w:t>
        </w:r>
      </w:hyperlink>
    </w:p>
    <w:p w:rsidR="00945BD1" w:rsidRDefault="00945BD1" w:rsidP="00195DCB">
      <w:pPr>
        <w:pStyle w:val="Prrafodelista"/>
        <w:numPr>
          <w:ilvl w:val="3"/>
          <w:numId w:val="23"/>
        </w:numPr>
        <w:ind w:left="2410" w:hanging="850"/>
        <w:rPr>
          <w:b/>
          <w:sz w:val="20"/>
          <w:lang w:eastAsia="en-US"/>
        </w:rPr>
      </w:pPr>
      <w:r w:rsidRPr="00945BD1">
        <w:rPr>
          <w:b/>
          <w:sz w:val="20"/>
          <w:lang w:eastAsia="en-US"/>
        </w:rPr>
        <w:t>Productos</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ProductoClave</w:t>
      </w:r>
    </w:p>
    <w:p w:rsidR="00945BD1" w:rsidRPr="00090530" w:rsidRDefault="00945BD1" w:rsidP="00195DCB">
      <w:pPr>
        <w:pStyle w:val="Prrafodelista"/>
        <w:numPr>
          <w:ilvl w:val="4"/>
          <w:numId w:val="23"/>
        </w:numPr>
        <w:ind w:left="3402" w:hanging="992"/>
        <w:rPr>
          <w:sz w:val="20"/>
          <w:lang w:val="es-MX"/>
        </w:rPr>
      </w:pPr>
      <w:r w:rsidRPr="00090530">
        <w:rPr>
          <w:sz w:val="20"/>
          <w:lang w:val="es-MX"/>
        </w:rPr>
        <w:t>Unidad</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Precio</w:t>
      </w:r>
    </w:p>
    <w:p w:rsidR="00945BD1" w:rsidRPr="00090530" w:rsidRDefault="00945BD1" w:rsidP="00195DCB">
      <w:pPr>
        <w:pStyle w:val="Prrafodelista"/>
        <w:numPr>
          <w:ilvl w:val="4"/>
          <w:numId w:val="23"/>
        </w:numPr>
        <w:ind w:left="3402" w:hanging="992"/>
        <w:rPr>
          <w:sz w:val="20"/>
          <w:lang w:val="es-MX"/>
        </w:rPr>
      </w:pPr>
      <w:r w:rsidRPr="00090530">
        <w:rPr>
          <w:sz w:val="20"/>
          <w:lang w:val="es-MX"/>
        </w:rPr>
        <w:t>Cantidad</w:t>
      </w:r>
    </w:p>
    <w:p w:rsidR="00945BD1" w:rsidRDefault="00945BD1"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287" w:anchor="RNWEB296" w:history="1">
        <w:r w:rsidR="00FB3371">
          <w:rPr>
            <w:rStyle w:val="Hipervnculo"/>
            <w:b/>
            <w:sz w:val="20"/>
          </w:rPr>
          <w:t>RNWEB296 Total de Cantidad por Precio</w:t>
        </w:r>
      </w:hyperlink>
    </w:p>
    <w:p w:rsidR="00945BD1" w:rsidRPr="00FB3371" w:rsidRDefault="00090530" w:rsidP="00195DCB">
      <w:pPr>
        <w:pStyle w:val="Prrafodelista"/>
        <w:numPr>
          <w:ilvl w:val="4"/>
          <w:numId w:val="23"/>
        </w:numPr>
        <w:ind w:left="3402" w:hanging="992"/>
        <w:rPr>
          <w:sz w:val="20"/>
          <w:lang w:val="es-MX"/>
        </w:rPr>
      </w:pPr>
      <w:r>
        <w:rPr>
          <w:sz w:val="20"/>
          <w:lang w:val="es-MX"/>
        </w:rPr>
        <w:t>Motivo</w:t>
      </w:r>
    </w:p>
    <w:p w:rsidR="00945BD1" w:rsidRPr="00090530" w:rsidRDefault="00945BD1" w:rsidP="006F4790">
      <w:pPr>
        <w:numPr>
          <w:ilvl w:val="1"/>
          <w:numId w:val="23"/>
        </w:numPr>
        <w:ind w:left="811" w:hanging="454"/>
        <w:rPr>
          <w:sz w:val="20"/>
          <w:lang w:eastAsia="en-US"/>
        </w:rPr>
      </w:pPr>
      <w:r w:rsidRPr="00090530">
        <w:rPr>
          <w:sz w:val="20"/>
          <w:lang w:eastAsia="en-US"/>
        </w:rPr>
        <w:t>Si &lt;ya existe un objeto Productos en sesión&gt;</w:t>
      </w:r>
    </w:p>
    <w:p w:rsidR="00945BD1" w:rsidRPr="00090530" w:rsidRDefault="00945BD1" w:rsidP="00195DCB">
      <w:pPr>
        <w:pStyle w:val="Prrafodelista"/>
        <w:numPr>
          <w:ilvl w:val="2"/>
          <w:numId w:val="23"/>
        </w:numPr>
        <w:ind w:left="1560" w:hanging="709"/>
        <w:rPr>
          <w:sz w:val="20"/>
          <w:lang w:eastAsia="en-US"/>
        </w:rPr>
      </w:pPr>
      <w:r w:rsidRPr="00090530">
        <w:rPr>
          <w:sz w:val="20"/>
          <w:lang w:eastAsia="en-US"/>
        </w:rPr>
        <w:t xml:space="preserve">El sistema registra en el objeto Productos la siguiente información del producto </w:t>
      </w:r>
      <w:r w:rsidR="00090530">
        <w:rPr>
          <w:sz w:val="20"/>
          <w:lang w:eastAsia="en-US"/>
        </w:rPr>
        <w:t>actual</w:t>
      </w:r>
      <w:r w:rsidR="00A01631">
        <w:rPr>
          <w:sz w:val="20"/>
          <w:lang w:eastAsia="en-US"/>
        </w:rPr>
        <w:t xml:space="preserve"> de acuerdo con la regla de nego</w:t>
      </w:r>
      <w:r w:rsidR="00A01631" w:rsidRPr="00A01631">
        <w:rPr>
          <w:sz w:val="20"/>
          <w:lang w:eastAsia="en-US"/>
        </w:rPr>
        <w:t xml:space="preserve">cio </w:t>
      </w:r>
      <w:hyperlink r:id="rId288" w:anchor="RNROLMOV196" w:history="1">
        <w:r w:rsidR="00A01631" w:rsidRPr="00A01631">
          <w:rPr>
            <w:rStyle w:val="Hipervnculo"/>
            <w:b/>
            <w:sz w:val="20"/>
          </w:rPr>
          <w:t>RNROLMOV196 Información Contenida en el Objeto del Detalle de la Transacción</w:t>
        </w:r>
      </w:hyperlink>
      <w:r w:rsidR="00090530" w:rsidRPr="00A01631">
        <w:rPr>
          <w:sz w:val="20"/>
          <w:lang w:eastAsia="en-US"/>
        </w:rPr>
        <w:t>:</w:t>
      </w:r>
    </w:p>
    <w:p w:rsidR="00945BD1" w:rsidRDefault="00945BD1" w:rsidP="00195DCB">
      <w:pPr>
        <w:pStyle w:val="Prrafodelista"/>
        <w:numPr>
          <w:ilvl w:val="3"/>
          <w:numId w:val="23"/>
        </w:numPr>
        <w:ind w:left="2410" w:hanging="850"/>
        <w:rPr>
          <w:b/>
          <w:sz w:val="20"/>
          <w:lang w:eastAsia="en-US"/>
        </w:rPr>
      </w:pPr>
      <w:r w:rsidRPr="00090530">
        <w:rPr>
          <w:b/>
          <w:sz w:val="20"/>
          <w:lang w:eastAsia="en-US"/>
        </w:rPr>
        <w:t>Productos</w:t>
      </w:r>
    </w:p>
    <w:p w:rsidR="00090530" w:rsidRPr="00090530" w:rsidRDefault="00090530" w:rsidP="00195DCB">
      <w:pPr>
        <w:pStyle w:val="Prrafodelista"/>
        <w:numPr>
          <w:ilvl w:val="4"/>
          <w:numId w:val="23"/>
        </w:numPr>
        <w:ind w:left="3402" w:hanging="992"/>
        <w:rPr>
          <w:sz w:val="20"/>
          <w:lang w:val="es-MX"/>
        </w:rPr>
      </w:pPr>
      <w:r w:rsidRPr="00090530">
        <w:rPr>
          <w:sz w:val="20"/>
          <w:lang w:val="es-MX"/>
        </w:rPr>
        <w:lastRenderedPageBreak/>
        <w:t>ProductoClave</w:t>
      </w:r>
    </w:p>
    <w:p w:rsidR="00090530" w:rsidRPr="00090530" w:rsidRDefault="00090530" w:rsidP="00195DCB">
      <w:pPr>
        <w:pStyle w:val="Prrafodelista"/>
        <w:numPr>
          <w:ilvl w:val="4"/>
          <w:numId w:val="23"/>
        </w:numPr>
        <w:ind w:left="3402" w:hanging="992"/>
        <w:rPr>
          <w:sz w:val="20"/>
          <w:lang w:val="es-MX"/>
        </w:rPr>
      </w:pPr>
      <w:r w:rsidRPr="00090530">
        <w:rPr>
          <w:sz w:val="20"/>
          <w:lang w:val="es-MX"/>
        </w:rPr>
        <w:t>Unidad</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Precio</w:t>
      </w:r>
    </w:p>
    <w:p w:rsidR="00090530" w:rsidRPr="00090530" w:rsidRDefault="00090530" w:rsidP="00195DCB">
      <w:pPr>
        <w:pStyle w:val="Prrafodelista"/>
        <w:numPr>
          <w:ilvl w:val="4"/>
          <w:numId w:val="23"/>
        </w:numPr>
        <w:ind w:left="3402" w:hanging="992"/>
        <w:rPr>
          <w:sz w:val="20"/>
          <w:lang w:val="es-MX"/>
        </w:rPr>
      </w:pPr>
      <w:r w:rsidRPr="00090530">
        <w:rPr>
          <w:sz w:val="20"/>
          <w:lang w:val="es-MX"/>
        </w:rPr>
        <w:t>Cantidad</w:t>
      </w:r>
    </w:p>
    <w:p w:rsidR="00090530" w:rsidRDefault="00090530"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289" w:anchor="RNWEB296" w:history="1">
        <w:r w:rsidR="00FB3371">
          <w:rPr>
            <w:rStyle w:val="Hipervnculo"/>
            <w:b/>
            <w:sz w:val="20"/>
          </w:rPr>
          <w:t>RNWEB296 Total de Cantidad por Precio</w:t>
        </w:r>
      </w:hyperlink>
    </w:p>
    <w:p w:rsidR="00090530" w:rsidRPr="00090530" w:rsidRDefault="00090530" w:rsidP="00195DCB">
      <w:pPr>
        <w:pStyle w:val="Prrafodelista"/>
        <w:numPr>
          <w:ilvl w:val="4"/>
          <w:numId w:val="23"/>
        </w:numPr>
        <w:ind w:left="3402" w:hanging="992"/>
        <w:rPr>
          <w:sz w:val="20"/>
          <w:lang w:val="es-MX"/>
        </w:rPr>
      </w:pPr>
      <w:r>
        <w:rPr>
          <w:sz w:val="20"/>
          <w:lang w:val="es-MX"/>
        </w:rPr>
        <w:t>Motivo</w:t>
      </w:r>
    </w:p>
    <w:p w:rsidR="00090530" w:rsidRPr="00090530" w:rsidRDefault="00090530" w:rsidP="006F4790">
      <w:pPr>
        <w:numPr>
          <w:ilvl w:val="1"/>
          <w:numId w:val="23"/>
        </w:numPr>
        <w:ind w:left="811" w:hanging="454"/>
        <w:rPr>
          <w:sz w:val="20"/>
          <w:lang w:eastAsia="en-US"/>
        </w:rPr>
      </w:pPr>
      <w:r w:rsidRPr="00090530">
        <w:rPr>
          <w:sz w:val="20"/>
          <w:lang w:eastAsia="en-US"/>
        </w:rPr>
        <w:t>El sistema obtiene la siguiente información del producto actual:</w:t>
      </w:r>
    </w:p>
    <w:p w:rsidR="00090530" w:rsidRPr="009D5D52" w:rsidRDefault="00090530" w:rsidP="00195DCB">
      <w:pPr>
        <w:pStyle w:val="Prrafodelista"/>
        <w:numPr>
          <w:ilvl w:val="2"/>
          <w:numId w:val="23"/>
        </w:numPr>
        <w:ind w:left="1560" w:hanging="709"/>
        <w:rPr>
          <w:b/>
          <w:sz w:val="20"/>
          <w:lang w:val="es-MX"/>
        </w:rPr>
      </w:pPr>
      <w:r w:rsidRPr="009D5D52">
        <w:rPr>
          <w:b/>
          <w:sz w:val="20"/>
          <w:lang w:val="es-MX"/>
        </w:rPr>
        <w:t>Producto</w:t>
      </w:r>
    </w:p>
    <w:p w:rsidR="00090530" w:rsidRDefault="00090530" w:rsidP="00195DCB">
      <w:pPr>
        <w:pStyle w:val="Prrafodelista"/>
        <w:numPr>
          <w:ilvl w:val="3"/>
          <w:numId w:val="23"/>
        </w:numPr>
        <w:ind w:left="2410" w:hanging="850"/>
        <w:rPr>
          <w:sz w:val="20"/>
          <w:lang w:val="es-MX"/>
        </w:rPr>
      </w:pPr>
      <w:r>
        <w:rPr>
          <w:sz w:val="20"/>
          <w:lang w:val="es-MX"/>
        </w:rPr>
        <w:t>ProductoClave</w:t>
      </w:r>
    </w:p>
    <w:p w:rsidR="00090530" w:rsidRDefault="00090530" w:rsidP="00195DCB">
      <w:pPr>
        <w:pStyle w:val="Prrafodelista"/>
        <w:numPr>
          <w:ilvl w:val="3"/>
          <w:numId w:val="23"/>
        </w:numPr>
        <w:ind w:left="2410" w:hanging="850"/>
        <w:rPr>
          <w:sz w:val="20"/>
          <w:lang w:val="es-MX"/>
        </w:rPr>
      </w:pPr>
      <w:r>
        <w:rPr>
          <w:sz w:val="20"/>
          <w:lang w:val="es-MX"/>
        </w:rPr>
        <w:t>Nombre</w:t>
      </w:r>
    </w:p>
    <w:p w:rsidR="00797033" w:rsidRPr="00854F27" w:rsidRDefault="00797033" w:rsidP="00195DCB">
      <w:pPr>
        <w:pStyle w:val="Prrafodelista"/>
        <w:numPr>
          <w:ilvl w:val="3"/>
          <w:numId w:val="23"/>
        </w:numPr>
        <w:ind w:left="2410" w:hanging="850"/>
        <w:rPr>
          <w:sz w:val="20"/>
          <w:lang w:val="es-MX"/>
        </w:rPr>
      </w:pPr>
      <w:r>
        <w:rPr>
          <w:sz w:val="20"/>
          <w:lang w:val="es-MX"/>
        </w:rPr>
        <w:t>DecimalProducto</w:t>
      </w:r>
    </w:p>
    <w:p w:rsidR="00FB3371" w:rsidRDefault="00FB3371" w:rsidP="006F4790">
      <w:pPr>
        <w:numPr>
          <w:ilvl w:val="1"/>
          <w:numId w:val="23"/>
        </w:numPr>
        <w:ind w:left="811" w:hanging="454"/>
        <w:rPr>
          <w:lang w:val="es-MX"/>
        </w:rPr>
      </w:pPr>
      <w:r>
        <w:rPr>
          <w:sz w:val="20"/>
          <w:lang w:val="es-MX"/>
        </w:rPr>
        <w:t>El sistema actualiza el objeto Productos con la siguiente información para el producto actual:</w:t>
      </w:r>
    </w:p>
    <w:p w:rsidR="00FB3371" w:rsidRDefault="00FB3371" w:rsidP="00195DCB">
      <w:pPr>
        <w:pStyle w:val="Prrafodelista"/>
        <w:numPr>
          <w:ilvl w:val="2"/>
          <w:numId w:val="23"/>
        </w:numPr>
        <w:ind w:left="1560" w:hanging="709"/>
        <w:rPr>
          <w:b/>
          <w:lang w:val="es-MX"/>
        </w:rPr>
      </w:pPr>
      <w:r>
        <w:rPr>
          <w:b/>
          <w:sz w:val="20"/>
          <w:lang w:val="es-MX"/>
        </w:rPr>
        <w:t>Productos</w:t>
      </w:r>
    </w:p>
    <w:p w:rsidR="00FB3371" w:rsidRPr="003936C5" w:rsidRDefault="00FB3371" w:rsidP="00195DCB">
      <w:pPr>
        <w:pStyle w:val="Prrafodelista"/>
        <w:numPr>
          <w:ilvl w:val="3"/>
          <w:numId w:val="23"/>
        </w:numPr>
        <w:ind w:left="2410" w:hanging="850"/>
        <w:rPr>
          <w:sz w:val="20"/>
          <w:lang w:eastAsia="en-US"/>
        </w:rPr>
      </w:pPr>
      <w:r w:rsidRPr="00FB3371">
        <w:rPr>
          <w:sz w:val="20"/>
          <w:lang w:eastAsia="en-US"/>
        </w:rPr>
        <w:t xml:space="preserve">Descripcion de acuerdo con la regla de negocio </w:t>
      </w:r>
      <w:hyperlink r:id="rId290" w:anchor="RNGEN187" w:history="1">
        <w:r w:rsidRPr="00FB3371">
          <w:rPr>
            <w:rStyle w:val="Hipervnculo"/>
            <w:b/>
            <w:sz w:val="20"/>
            <w:lang w:eastAsia="en-US"/>
          </w:rPr>
          <w:t>RNGEN187 Nombre Corto de un Producto</w:t>
        </w:r>
      </w:hyperlink>
    </w:p>
    <w:p w:rsidR="003936C5" w:rsidRPr="003936C5" w:rsidRDefault="003936C5" w:rsidP="00195DCB">
      <w:pPr>
        <w:pStyle w:val="Prrafodelista"/>
        <w:numPr>
          <w:ilvl w:val="3"/>
          <w:numId w:val="23"/>
        </w:numPr>
        <w:ind w:left="2410" w:hanging="850"/>
        <w:rPr>
          <w:sz w:val="20"/>
          <w:szCs w:val="20"/>
          <w:lang w:eastAsia="en-US"/>
        </w:rPr>
      </w:pPr>
      <w:r w:rsidRPr="003936C5">
        <w:rPr>
          <w:sz w:val="20"/>
          <w:szCs w:val="20"/>
        </w:rPr>
        <w:t>DecimalProducto</w:t>
      </w:r>
    </w:p>
    <w:p w:rsidR="00547CF8" w:rsidRDefault="00547CF8" w:rsidP="006F4790">
      <w:pPr>
        <w:numPr>
          <w:ilvl w:val="1"/>
          <w:numId w:val="23"/>
        </w:numPr>
        <w:ind w:left="811" w:hanging="45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547CF8" w:rsidRPr="00C27D50" w:rsidRDefault="00547CF8" w:rsidP="00195DCB">
      <w:pPr>
        <w:pStyle w:val="Prrafodelista"/>
        <w:numPr>
          <w:ilvl w:val="2"/>
          <w:numId w:val="23"/>
        </w:numPr>
        <w:ind w:left="1560" w:hanging="709"/>
        <w:rPr>
          <w:rStyle w:val="Hipervnculo"/>
          <w:color w:val="auto"/>
          <w:sz w:val="20"/>
          <w:szCs w:val="20"/>
          <w:u w:val="none"/>
          <w:lang w:val="es-MX"/>
        </w:rPr>
      </w:pPr>
      <w:r>
        <w:rPr>
          <w:sz w:val="20"/>
          <w:szCs w:val="20"/>
          <w:lang w:val="es-MX"/>
        </w:rPr>
        <w:t xml:space="preserve">ImporteTotalProductoRecibido de acuerdo con la regla de negocio </w:t>
      </w:r>
      <w:hyperlink r:id="rId291" w:anchor="RNROLMOV186" w:history="1">
        <w:r>
          <w:rPr>
            <w:rStyle w:val="Hipervnculo"/>
            <w:b/>
            <w:sz w:val="20"/>
            <w:szCs w:val="20"/>
            <w:lang w:val="es-MX"/>
          </w:rPr>
          <w:t>RNROLMOV186 Incrementar Importe Total del Producto Recibido o Entregado en el Cambio de Productos</w:t>
        </w:r>
      </w:hyperlink>
    </w:p>
    <w:p w:rsidR="00C27D50" w:rsidRPr="001D4706" w:rsidRDefault="00C27D50" w:rsidP="00C27D50">
      <w:pPr>
        <w:numPr>
          <w:ilvl w:val="1"/>
          <w:numId w:val="23"/>
        </w:numPr>
        <w:ind w:left="811" w:hanging="454"/>
        <w:rPr>
          <w:sz w:val="20"/>
          <w:highlight w:val="green"/>
          <w:lang w:val="es-MX"/>
        </w:rPr>
      </w:pPr>
      <w:r w:rsidRPr="001D4706">
        <w:rPr>
          <w:sz w:val="20"/>
          <w:highlight w:val="green"/>
          <w:lang w:val="es-MX"/>
        </w:rPr>
        <w:t>El sistema obtiene la siguiente información en caso de existir:</w:t>
      </w:r>
    </w:p>
    <w:p w:rsidR="00C27D50" w:rsidRPr="001D4706" w:rsidRDefault="00C27D50" w:rsidP="00C27D50">
      <w:pPr>
        <w:pStyle w:val="Prrafodelista"/>
        <w:numPr>
          <w:ilvl w:val="2"/>
          <w:numId w:val="23"/>
        </w:numPr>
        <w:ind w:left="1560" w:hanging="709"/>
        <w:rPr>
          <w:b/>
          <w:sz w:val="20"/>
          <w:highlight w:val="green"/>
          <w:lang w:val="es-MX"/>
        </w:rPr>
      </w:pPr>
      <w:r w:rsidRPr="001D4706">
        <w:rPr>
          <w:b/>
          <w:sz w:val="20"/>
          <w:highlight w:val="green"/>
          <w:lang w:val="es-MX"/>
        </w:rPr>
        <w:t>ManejoLotesCaducidad</w:t>
      </w:r>
    </w:p>
    <w:p w:rsidR="00C27D50" w:rsidRPr="001D4706" w:rsidRDefault="00C27D50" w:rsidP="00C27D50">
      <w:pPr>
        <w:pStyle w:val="Prrafodelista"/>
        <w:numPr>
          <w:ilvl w:val="3"/>
          <w:numId w:val="23"/>
        </w:numPr>
        <w:ind w:left="2410" w:hanging="850"/>
        <w:rPr>
          <w:sz w:val="20"/>
          <w:highlight w:val="green"/>
          <w:lang w:val="es-MX"/>
        </w:rPr>
      </w:pPr>
      <w:r w:rsidRPr="001D4706">
        <w:rPr>
          <w:sz w:val="20"/>
          <w:highlight w:val="green"/>
          <w:lang w:val="es-MX"/>
        </w:rPr>
        <w:t xml:space="preserve">TransProdID = </w:t>
      </w:r>
      <w:r w:rsidRPr="001D4706">
        <w:rPr>
          <w:sz w:val="20"/>
          <w:szCs w:val="20"/>
          <w:highlight w:val="green"/>
        </w:rPr>
        <w:t xml:space="preserve">&lt;TransProdEntrada.TransProdId&gt; </w:t>
      </w:r>
      <w:r w:rsidRPr="001D4706">
        <w:rPr>
          <w:sz w:val="20"/>
          <w:highlight w:val="green"/>
          <w:lang w:val="es-MX"/>
        </w:rPr>
        <w:t>registrado en sesión (objeto TransProdEntrada)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highlight w:val="green"/>
          <w:lang w:val="es-MX"/>
        </w:rPr>
        <w:t xml:space="preserve">TransProdDetalleID = </w:t>
      </w:r>
      <w:r w:rsidRPr="001D4706">
        <w:rPr>
          <w:sz w:val="20"/>
          <w:szCs w:val="20"/>
          <w:highlight w:val="green"/>
        </w:rPr>
        <w:t>&lt;</w:t>
      </w:r>
      <w:r w:rsidRPr="001D4706">
        <w:rPr>
          <w:sz w:val="20"/>
          <w:highlight w:val="green"/>
          <w:lang w:val="es-MX"/>
        </w:rPr>
        <w:t>TransProdDetalle</w:t>
      </w:r>
      <w:r w:rsidRPr="001D4706">
        <w:rPr>
          <w:sz w:val="20"/>
          <w:szCs w:val="20"/>
          <w:highlight w:val="green"/>
        </w:rPr>
        <w:t xml:space="preserve">.TransProdDetalleId&gt; </w:t>
      </w:r>
      <w:r w:rsidRPr="001D4706">
        <w:rPr>
          <w:sz w:val="20"/>
          <w:highlight w:val="green"/>
          <w:lang w:val="es-MX"/>
        </w:rPr>
        <w:t>registrado en sesión (objeto ArregloTransProdDetalleEntrada)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szCs w:val="20"/>
          <w:highlight w:val="green"/>
          <w:lang w:val="es-MX"/>
        </w:rPr>
        <w:t>Caducidad</w:t>
      </w:r>
    </w:p>
    <w:p w:rsidR="00C27D50" w:rsidRPr="001D4706" w:rsidRDefault="00C27D50" w:rsidP="003819C2">
      <w:pPr>
        <w:pStyle w:val="Prrafodelista"/>
        <w:numPr>
          <w:ilvl w:val="2"/>
          <w:numId w:val="23"/>
        </w:numPr>
        <w:ind w:left="1560" w:hanging="709"/>
        <w:rPr>
          <w:sz w:val="20"/>
          <w:szCs w:val="20"/>
          <w:highlight w:val="green"/>
          <w:lang w:val="es-MX"/>
        </w:rPr>
      </w:pPr>
      <w:r w:rsidRPr="001D4706">
        <w:rPr>
          <w:sz w:val="20"/>
          <w:szCs w:val="20"/>
          <w:highlight w:val="green"/>
          <w:lang w:val="es-MX"/>
        </w:rPr>
        <w:t>Si &lt;se obtuvo un registro en ManejoLotesCaducidad para el detalle de la transacción actual&gt;</w:t>
      </w:r>
    </w:p>
    <w:p w:rsidR="00C27D50" w:rsidRPr="001D4706" w:rsidRDefault="00C27D50" w:rsidP="003819C2">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C27D50" w:rsidRPr="001D4706" w:rsidRDefault="00C27D50" w:rsidP="003819C2">
      <w:pPr>
        <w:pStyle w:val="Prrafodelista"/>
        <w:numPr>
          <w:ilvl w:val="4"/>
          <w:numId w:val="23"/>
        </w:numPr>
        <w:ind w:left="3402" w:hanging="992"/>
        <w:rPr>
          <w:b/>
          <w:highlight w:val="green"/>
          <w:lang w:val="es-MX"/>
        </w:rPr>
      </w:pPr>
      <w:r w:rsidRPr="001D4706">
        <w:rPr>
          <w:b/>
          <w:sz w:val="20"/>
          <w:highlight w:val="green"/>
          <w:lang w:val="es-MX"/>
        </w:rPr>
        <w:t>Productos</w:t>
      </w:r>
    </w:p>
    <w:p w:rsidR="00C27D50" w:rsidRDefault="001D4706" w:rsidP="003819C2">
      <w:pPr>
        <w:pStyle w:val="Prrafodelista"/>
        <w:numPr>
          <w:ilvl w:val="5"/>
          <w:numId w:val="23"/>
        </w:numPr>
        <w:ind w:left="4536" w:hanging="1134"/>
        <w:rPr>
          <w:sz w:val="20"/>
          <w:highlight w:val="green"/>
          <w:lang w:eastAsia="en-US"/>
        </w:rPr>
      </w:pPr>
      <w:r w:rsidRPr="001D4706">
        <w:rPr>
          <w:sz w:val="20"/>
          <w:highlight w:val="green"/>
          <w:lang w:eastAsia="en-US"/>
        </w:rPr>
        <w:t>FechaCaducidad = &lt;ManejoLotesCaducidad.Caducidad&gt;</w:t>
      </w:r>
    </w:p>
    <w:p w:rsidR="00D655A0" w:rsidRPr="00D655A0" w:rsidRDefault="00376F64" w:rsidP="003819C2">
      <w:pPr>
        <w:pStyle w:val="Prrafodelista"/>
        <w:numPr>
          <w:ilvl w:val="2"/>
          <w:numId w:val="23"/>
        </w:numPr>
        <w:ind w:left="1560" w:hanging="709"/>
        <w:rPr>
          <w:highlight w:val="green"/>
          <w:lang w:val="es-MX"/>
        </w:rPr>
      </w:pPr>
      <w:r w:rsidRPr="001D4706">
        <w:rPr>
          <w:sz w:val="20"/>
          <w:szCs w:val="20"/>
          <w:highlight w:val="green"/>
          <w:lang w:val="es-MX"/>
        </w:rPr>
        <w:t>Si &lt;</w:t>
      </w:r>
      <w:r>
        <w:rPr>
          <w:sz w:val="20"/>
          <w:szCs w:val="20"/>
          <w:highlight w:val="green"/>
          <w:lang w:val="es-MX"/>
        </w:rPr>
        <w:t xml:space="preserve">NO </w:t>
      </w:r>
      <w:r w:rsidRPr="001D4706">
        <w:rPr>
          <w:sz w:val="20"/>
          <w:szCs w:val="20"/>
          <w:highlight w:val="green"/>
          <w:lang w:val="es-MX"/>
        </w:rPr>
        <w:t>se obtuvo un registro en ManejoLotesCaducidad para el detalle de la transacción actual&gt;</w:t>
      </w:r>
      <w:r w:rsidR="00D655A0">
        <w:rPr>
          <w:sz w:val="20"/>
          <w:szCs w:val="20"/>
          <w:highlight w:val="green"/>
          <w:lang w:val="es-MX"/>
        </w:rPr>
        <w:t xml:space="preserve"> y </w:t>
      </w:r>
      <w:r w:rsidR="00D655A0">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1D4706" w:rsidRDefault="003819C2" w:rsidP="00D655A0">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3819C2" w:rsidRPr="001D4706" w:rsidRDefault="003819C2" w:rsidP="00D655A0">
      <w:pPr>
        <w:pStyle w:val="Prrafodelista"/>
        <w:numPr>
          <w:ilvl w:val="4"/>
          <w:numId w:val="23"/>
        </w:numPr>
        <w:ind w:left="3402" w:hanging="992"/>
        <w:rPr>
          <w:b/>
          <w:highlight w:val="green"/>
          <w:lang w:val="es-MX"/>
        </w:rPr>
      </w:pPr>
      <w:r w:rsidRPr="001D4706">
        <w:rPr>
          <w:b/>
          <w:sz w:val="20"/>
          <w:highlight w:val="green"/>
          <w:lang w:val="es-MX"/>
        </w:rPr>
        <w:t>Productos</w:t>
      </w:r>
    </w:p>
    <w:p w:rsidR="003819C2" w:rsidRPr="003819C2" w:rsidRDefault="003819C2" w:rsidP="00D655A0">
      <w:pPr>
        <w:pStyle w:val="Prrafodelista"/>
        <w:numPr>
          <w:ilvl w:val="5"/>
          <w:numId w:val="23"/>
        </w:numPr>
        <w:ind w:left="4536" w:hanging="1134"/>
        <w:rPr>
          <w:sz w:val="20"/>
          <w:highlight w:val="green"/>
          <w:lang w:eastAsia="en-US"/>
        </w:rPr>
      </w:pPr>
      <w:r w:rsidRPr="001D4706">
        <w:rPr>
          <w:sz w:val="20"/>
          <w:highlight w:val="green"/>
          <w:lang w:eastAsia="en-US"/>
        </w:rPr>
        <w:t xml:space="preserve">FechaCaducidad = </w:t>
      </w:r>
      <w:r w:rsidRPr="00230073">
        <w:rPr>
          <w:sz w:val="20"/>
          <w:szCs w:val="20"/>
          <w:highlight w:val="green"/>
          <w:lang w:val="es-MX"/>
        </w:rPr>
        <w:t>Asignar por default cadena vacía (</w:t>
      </w:r>
      <w:proofErr w:type="gramStart"/>
      <w:r w:rsidRPr="00230073">
        <w:rPr>
          <w:sz w:val="20"/>
          <w:szCs w:val="20"/>
          <w:highlight w:val="green"/>
          <w:lang w:val="es-MX"/>
        </w:rPr>
        <w:t>‘ ‘</w:t>
      </w:r>
      <w:proofErr w:type="gramEnd"/>
      <w:r w:rsidRPr="00230073">
        <w:rPr>
          <w:sz w:val="20"/>
          <w:szCs w:val="20"/>
          <w:highlight w:val="green"/>
          <w:lang w:val="es-MX"/>
        </w:rPr>
        <w:t>)</w:t>
      </w:r>
      <w:r>
        <w:rPr>
          <w:sz w:val="20"/>
          <w:szCs w:val="20"/>
          <w:highlight w:val="green"/>
          <w:lang w:val="es-MX"/>
        </w:rPr>
        <w:t>.</w:t>
      </w:r>
    </w:p>
    <w:p w:rsidR="00E8646F" w:rsidRPr="00E8646F" w:rsidRDefault="00E8646F" w:rsidP="00E8646F">
      <w:pPr>
        <w:numPr>
          <w:ilvl w:val="0"/>
          <w:numId w:val="23"/>
        </w:numPr>
        <w:rPr>
          <w:sz w:val="20"/>
          <w:szCs w:val="20"/>
          <w:highlight w:val="lightGray"/>
        </w:rPr>
      </w:pPr>
      <w:r w:rsidRPr="00E8646F">
        <w:rPr>
          <w:sz w:val="20"/>
          <w:highlight w:val="lightGray"/>
          <w:lang w:val="es-MX"/>
        </w:rPr>
        <w:t xml:space="preserve">Si &lt;el parámetro de configuración indica que se tiene activado el Cambio Automático de Producto (CambioAutomatico = 1) de acuerdo con la regla de negocio </w:t>
      </w:r>
      <w:hyperlink r:id="rId292" w:anchor="RNGEN171" w:history="1">
        <w:r w:rsidRPr="00E8646F">
          <w:rPr>
            <w:rStyle w:val="Hipervnculo"/>
            <w:rFonts w:cs="Arial"/>
            <w:b/>
            <w:sz w:val="20"/>
            <w:szCs w:val="20"/>
            <w:highlight w:val="lightGray"/>
          </w:rPr>
          <w:t>RNGEN171 Información en Sesión</w:t>
        </w:r>
      </w:hyperlink>
      <w:r w:rsidRPr="00E8646F">
        <w:rPr>
          <w:sz w:val="20"/>
          <w:highlight w:val="lightGray"/>
          <w:lang w:val="es-MX"/>
        </w:rPr>
        <w:t>&gt;</w:t>
      </w:r>
    </w:p>
    <w:p w:rsidR="00E8646F" w:rsidRPr="00E8646F" w:rsidRDefault="00E8646F" w:rsidP="00E8646F">
      <w:pPr>
        <w:numPr>
          <w:ilvl w:val="1"/>
          <w:numId w:val="23"/>
        </w:numPr>
        <w:ind w:left="811" w:hanging="454"/>
        <w:rPr>
          <w:sz w:val="20"/>
          <w:szCs w:val="20"/>
          <w:highlight w:val="lightGray"/>
        </w:rPr>
      </w:pPr>
      <w:r w:rsidRPr="00E8646F">
        <w:rPr>
          <w:sz w:val="20"/>
          <w:szCs w:val="20"/>
          <w:highlight w:val="lightGray"/>
        </w:rPr>
        <w:t>El sistema obtiene la siguiente información de la transacción de entrada:</w:t>
      </w:r>
    </w:p>
    <w:p w:rsidR="00E8646F" w:rsidRPr="00E8646F" w:rsidRDefault="00E8646F" w:rsidP="00E8646F">
      <w:pPr>
        <w:pStyle w:val="Prrafodelista"/>
        <w:numPr>
          <w:ilvl w:val="2"/>
          <w:numId w:val="23"/>
        </w:numPr>
        <w:ind w:left="1560" w:hanging="709"/>
        <w:rPr>
          <w:b/>
          <w:sz w:val="20"/>
          <w:szCs w:val="20"/>
          <w:highlight w:val="lightGray"/>
        </w:rPr>
      </w:pPr>
      <w:r w:rsidRPr="00E8646F">
        <w:rPr>
          <w:b/>
          <w:sz w:val="20"/>
          <w:szCs w:val="20"/>
          <w:highlight w:val="lightGray"/>
        </w:rPr>
        <w:t>TransProd</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FacturaID</w:t>
      </w:r>
    </w:p>
    <w:p w:rsidR="00E8646F" w:rsidRPr="00E8646F" w:rsidRDefault="00E8646F" w:rsidP="00E8646F">
      <w:pPr>
        <w:pStyle w:val="Prrafodelista"/>
        <w:numPr>
          <w:ilvl w:val="2"/>
          <w:numId w:val="23"/>
        </w:numPr>
        <w:ind w:left="1560" w:hanging="709"/>
        <w:rPr>
          <w:sz w:val="20"/>
          <w:szCs w:val="20"/>
          <w:highlight w:val="lightGray"/>
        </w:rPr>
      </w:pPr>
      <w:r w:rsidRPr="00E8646F">
        <w:rPr>
          <w:sz w:val="20"/>
          <w:szCs w:val="20"/>
          <w:highlight w:val="lightGray"/>
        </w:rPr>
        <w:t>El sistema registra en sesión la siguiente información:</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TransProdIdSalida = FacturaID</w:t>
      </w:r>
    </w:p>
    <w:p w:rsidR="00E8646F" w:rsidRPr="00E8646F" w:rsidRDefault="00E8646F" w:rsidP="00E8646F">
      <w:pPr>
        <w:numPr>
          <w:ilvl w:val="1"/>
          <w:numId w:val="23"/>
        </w:numPr>
        <w:ind w:left="811" w:hanging="454"/>
        <w:rPr>
          <w:highlight w:val="lightGray"/>
          <w:lang w:val="es-MX"/>
        </w:rPr>
      </w:pPr>
      <w:r w:rsidRPr="00E8646F">
        <w:rPr>
          <w:sz w:val="20"/>
          <w:highlight w:val="lightGray"/>
          <w:lang w:val="es-MX"/>
        </w:rPr>
        <w:t xml:space="preserve">El caso de uso incluye la funcionalidad del caso de uso </w:t>
      </w:r>
      <w:hyperlink r:id="rId293" w:history="1">
        <w:r w:rsidRPr="00E8646F">
          <w:rPr>
            <w:rStyle w:val="Hipervnculo"/>
            <w:b/>
            <w:sz w:val="20"/>
            <w:highlight w:val="lightGray"/>
            <w:lang w:val="es-MX"/>
          </w:rPr>
          <w:t>Administrar Transacción – CUROLGEN05</w:t>
        </w:r>
      </w:hyperlink>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El sistema envía como parámetro la siguiente información:</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ObtenerTransaccion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El sistema recibe como parámetro la siguiente información</w:t>
      </w:r>
    </w:p>
    <w:p w:rsidR="00E8646F" w:rsidRPr="00E8646F" w:rsidRDefault="00E8646F" w:rsidP="00E8646F">
      <w:pPr>
        <w:pStyle w:val="Prrafodelista"/>
        <w:numPr>
          <w:ilvl w:val="3"/>
          <w:numId w:val="23"/>
        </w:numPr>
        <w:ind w:left="2410" w:hanging="850"/>
        <w:rPr>
          <w:rFonts w:cs="Arial"/>
          <w:sz w:val="20"/>
          <w:szCs w:val="20"/>
          <w:highlight w:val="lightGray"/>
        </w:rPr>
      </w:pPr>
      <w:r w:rsidRPr="00E8646F">
        <w:rPr>
          <w:sz w:val="20"/>
          <w:highlight w:val="lightGray"/>
          <w:lang w:val="es-MX"/>
        </w:rPr>
        <w:lastRenderedPageBreak/>
        <w:t>TransProd</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E8646F" w:rsidRPr="00E8646F" w:rsidRDefault="00E8646F" w:rsidP="00E8646F">
      <w:pPr>
        <w:pStyle w:val="Prrafodelista"/>
        <w:numPr>
          <w:ilvl w:val="3"/>
          <w:numId w:val="23"/>
        </w:numPr>
        <w:ind w:left="2410" w:hanging="850"/>
        <w:rPr>
          <w:sz w:val="20"/>
          <w:szCs w:val="20"/>
          <w:highlight w:val="lightGray"/>
          <w:lang w:val="es-MX"/>
        </w:rPr>
      </w:pPr>
      <w:r w:rsidRPr="00E8646F">
        <w:rPr>
          <w:sz w:val="20"/>
          <w:highlight w:val="lightGray"/>
          <w:lang w:val="es-MX"/>
        </w:rPr>
        <w:t>TransProdSalida</w:t>
      </w:r>
    </w:p>
    <w:p w:rsidR="00E8646F" w:rsidRPr="00E8646F" w:rsidRDefault="00E8646F" w:rsidP="00E8646F">
      <w:pPr>
        <w:numPr>
          <w:ilvl w:val="1"/>
          <w:numId w:val="23"/>
        </w:numPr>
        <w:ind w:left="811" w:hanging="454"/>
        <w:rPr>
          <w:sz w:val="20"/>
          <w:highlight w:val="lightGray"/>
          <w:lang w:val="es-MX"/>
        </w:rPr>
      </w:pPr>
      <w:r w:rsidRPr="00E8646F">
        <w:rPr>
          <w:sz w:val="20"/>
          <w:highlight w:val="lightGray"/>
          <w:lang w:val="es-MX"/>
        </w:rPr>
        <w:t>El sistema obtiene la siguiente información de los detalles de la transacción de salida:</w:t>
      </w:r>
    </w:p>
    <w:p w:rsidR="00E8646F" w:rsidRPr="00E8646F" w:rsidRDefault="00E8646F" w:rsidP="00E8646F">
      <w:pPr>
        <w:pStyle w:val="Prrafodelista"/>
        <w:numPr>
          <w:ilvl w:val="2"/>
          <w:numId w:val="23"/>
        </w:numPr>
        <w:ind w:left="1560" w:hanging="709"/>
        <w:rPr>
          <w:b/>
          <w:sz w:val="20"/>
          <w:highlight w:val="lightGray"/>
          <w:lang w:val="es-MX"/>
        </w:rPr>
      </w:pPr>
      <w:r w:rsidRPr="00E8646F">
        <w:rPr>
          <w:b/>
          <w:sz w:val="20"/>
          <w:highlight w:val="lightGray"/>
          <w:lang w:val="es-MX"/>
        </w:rPr>
        <w:t>TransProdDetalle</w:t>
      </w:r>
    </w:p>
    <w:p w:rsidR="00E8646F" w:rsidRPr="00E8646F" w:rsidRDefault="00E8646F" w:rsidP="00E8646F">
      <w:pPr>
        <w:pStyle w:val="Prrafodelista"/>
        <w:numPr>
          <w:ilvl w:val="3"/>
          <w:numId w:val="23"/>
        </w:numPr>
        <w:ind w:left="2410" w:hanging="850"/>
        <w:rPr>
          <w:sz w:val="20"/>
          <w:highlight w:val="lightGray"/>
          <w:lang w:val="es-MX"/>
        </w:rPr>
      </w:pPr>
      <w:r w:rsidRPr="00E8646F">
        <w:rPr>
          <w:sz w:val="20"/>
          <w:highlight w:val="lightGray"/>
          <w:lang w:val="es-MX"/>
        </w:rPr>
        <w:t xml:space="preserve">TransProdID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E8646F" w:rsidRPr="00E8646F" w:rsidRDefault="00E8646F" w:rsidP="00E8646F">
      <w:pPr>
        <w:pStyle w:val="Prrafodelista"/>
        <w:numPr>
          <w:ilvl w:val="3"/>
          <w:numId w:val="23"/>
        </w:numPr>
        <w:ind w:left="2410" w:hanging="850"/>
        <w:rPr>
          <w:sz w:val="20"/>
          <w:highlight w:val="lightGray"/>
          <w:lang w:val="es-MX"/>
        </w:rPr>
      </w:pPr>
      <w:r w:rsidRPr="00E8646F">
        <w:rPr>
          <w:sz w:val="20"/>
          <w:highlight w:val="lightGray"/>
          <w:lang w:val="es-MX"/>
        </w:rPr>
        <w:t>TransProdDetalleID</w:t>
      </w:r>
    </w:p>
    <w:p w:rsidR="00E8646F" w:rsidRPr="00E8646F" w:rsidRDefault="00E8646F" w:rsidP="00E8646F">
      <w:pPr>
        <w:numPr>
          <w:ilvl w:val="1"/>
          <w:numId w:val="23"/>
        </w:numPr>
        <w:ind w:left="811" w:hanging="454"/>
        <w:rPr>
          <w:sz w:val="20"/>
          <w:highlight w:val="lightGray"/>
          <w:lang w:val="es-MX"/>
        </w:rPr>
      </w:pPr>
      <w:r w:rsidRPr="00E8646F">
        <w:rPr>
          <w:sz w:val="20"/>
          <w:highlight w:val="lightGray"/>
          <w:lang w:val="es-MX"/>
        </w:rPr>
        <w:t>Para cada detalle obtenido de la transacción de salida:</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 xml:space="preserve">El caso de uso incluye la funcionalidad del caso de uso </w:t>
      </w:r>
      <w:hyperlink r:id="rId294" w:history="1">
        <w:r w:rsidRPr="00E8646F">
          <w:rPr>
            <w:rStyle w:val="Hipervnculo"/>
            <w:b/>
            <w:sz w:val="20"/>
            <w:highlight w:val="lightGray"/>
            <w:lang w:val="es-MX"/>
          </w:rPr>
          <w:t>Administrar Detalle de la Transacción – CUROLGEN06</w:t>
        </w:r>
      </w:hyperlink>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envía como parámetro la siguiente información: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ObtenerDetalleTransaccion</w:t>
      </w:r>
    </w:p>
    <w:p w:rsidR="00E8646F" w:rsidRPr="00E8646F" w:rsidRDefault="00E8646F" w:rsidP="00E8646F">
      <w:pPr>
        <w:pStyle w:val="Prrafodelista"/>
        <w:numPr>
          <w:ilvl w:val="5"/>
          <w:numId w:val="23"/>
        </w:numPr>
        <w:ind w:left="4536" w:hanging="1134"/>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E8646F" w:rsidRPr="00E8646F" w:rsidRDefault="00E8646F" w:rsidP="00E8646F">
      <w:pPr>
        <w:pStyle w:val="Prrafodelista"/>
        <w:numPr>
          <w:ilvl w:val="5"/>
          <w:numId w:val="23"/>
        </w:numPr>
        <w:ind w:left="4536" w:hanging="1134"/>
        <w:rPr>
          <w:sz w:val="20"/>
          <w:highlight w:val="lightGray"/>
          <w:lang w:val="es-MX"/>
        </w:rPr>
      </w:pPr>
      <w:r w:rsidRPr="00E8646F">
        <w:rPr>
          <w:sz w:val="20"/>
          <w:highlight w:val="lightGray"/>
          <w:lang w:val="es-MX"/>
        </w:rPr>
        <w:t>TransProdDetalleId</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recibe como parámetro la siguiente información: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TransProdDetalle</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registra la información del objeto recibido dentro de un arreglo:</w:t>
      </w:r>
    </w:p>
    <w:p w:rsidR="00E8646F" w:rsidRPr="00E8646F" w:rsidRDefault="00E8646F" w:rsidP="00E8646F">
      <w:pPr>
        <w:pStyle w:val="Prrafodelista"/>
        <w:numPr>
          <w:ilvl w:val="4"/>
          <w:numId w:val="23"/>
        </w:numPr>
        <w:ind w:left="3402" w:hanging="992"/>
        <w:rPr>
          <w:b/>
          <w:highlight w:val="lightGray"/>
          <w:lang w:val="es-MX"/>
        </w:rPr>
      </w:pPr>
      <w:r w:rsidRPr="00E8646F">
        <w:rPr>
          <w:b/>
          <w:sz w:val="20"/>
          <w:highlight w:val="lightGray"/>
          <w:lang w:val="es-MX"/>
        </w:rPr>
        <w:t>ArregloTransProdDetalleSalida</w:t>
      </w:r>
    </w:p>
    <w:p w:rsidR="00E8646F" w:rsidRPr="00E8646F" w:rsidRDefault="00E8646F" w:rsidP="00E8646F">
      <w:pPr>
        <w:pStyle w:val="Prrafodelista"/>
        <w:numPr>
          <w:ilvl w:val="5"/>
          <w:numId w:val="23"/>
        </w:numPr>
        <w:ind w:left="4536" w:hanging="1134"/>
        <w:rPr>
          <w:sz w:val="20"/>
          <w:szCs w:val="20"/>
          <w:highlight w:val="lightGray"/>
          <w:lang w:val="es-MX"/>
        </w:rPr>
      </w:pPr>
      <w:r w:rsidRPr="00E8646F">
        <w:rPr>
          <w:sz w:val="20"/>
          <w:highlight w:val="lightGray"/>
          <w:lang w:val="es-MX"/>
        </w:rPr>
        <w:t>TransProdDetalle</w:t>
      </w:r>
    </w:p>
    <w:p w:rsidR="00696338" w:rsidRPr="00D61AAE" w:rsidRDefault="00696338" w:rsidP="00696338">
      <w:pPr>
        <w:numPr>
          <w:ilvl w:val="0"/>
          <w:numId w:val="23"/>
        </w:numPr>
        <w:rPr>
          <w:sz w:val="20"/>
          <w:szCs w:val="20"/>
          <w:highlight w:val="darkYellow"/>
          <w:lang w:val="es-MX"/>
        </w:rPr>
      </w:pPr>
      <w:r w:rsidRPr="00D61AAE">
        <w:rPr>
          <w:sz w:val="20"/>
          <w:highlight w:val="darkYellow"/>
          <w:lang w:val="es-MX"/>
        </w:rPr>
        <w:t xml:space="preserve">Si &lt;el parámetro de configuración indica que se tiene activado el Cambio Automático de Producto (CambioAutomatico = 1) de acuerdo con la regla de negocio </w:t>
      </w:r>
      <w:hyperlink r:id="rId295" w:anchor="RNGEN171" w:history="1">
        <w:r w:rsidRPr="00D61AAE">
          <w:rPr>
            <w:rStyle w:val="Hipervnculo"/>
            <w:rFonts w:cs="Arial"/>
            <w:b/>
            <w:sz w:val="20"/>
            <w:szCs w:val="20"/>
            <w:highlight w:val="darkYellow"/>
          </w:rPr>
          <w:t>RNGEN171 Información en Sesión</w:t>
        </w:r>
      </w:hyperlink>
      <w:r w:rsidRPr="00D61AAE">
        <w:rPr>
          <w:sz w:val="20"/>
          <w:highlight w:val="darkYellow"/>
          <w:lang w:val="es-MX"/>
        </w:rPr>
        <w:t xml:space="preserve">&gt; y </w:t>
      </w:r>
      <w:r w:rsidRPr="00D61AAE">
        <w:rPr>
          <w:sz w:val="20"/>
          <w:szCs w:val="20"/>
          <w:highlight w:val="darkYellow"/>
          <w:lang w:val="es-MX"/>
        </w:rPr>
        <w:t xml:space="preserve">Si </w:t>
      </w:r>
      <w:r w:rsidR="00F8229B" w:rsidRPr="00F8229B">
        <w:rPr>
          <w:sz w:val="20"/>
          <w:szCs w:val="20"/>
          <w:highlight w:val="magenta"/>
          <w:lang w:val="es-MX"/>
        </w:rPr>
        <w:t>&lt;existe configurado por lo menos un parámetro Porcentaje de Cambios en la Configuración de Parámetros y si éste es mayor a cero &lt;ConfigParametro.Parametro = ‘PorCambios’&gt; donde &lt;ConfigParametro.Valor &gt; 0</w:t>
      </w:r>
      <w:r w:rsidRPr="00F8229B">
        <w:rPr>
          <w:sz w:val="20"/>
          <w:szCs w:val="20"/>
          <w:highlight w:val="magenta"/>
          <w:lang w:val="es-MX"/>
        </w:rPr>
        <w:t>&gt;</w:t>
      </w:r>
    </w:p>
    <w:p w:rsidR="00F53E79" w:rsidRPr="00666E48" w:rsidRDefault="00F53E79" w:rsidP="00F53E79">
      <w:pPr>
        <w:numPr>
          <w:ilvl w:val="1"/>
          <w:numId w:val="23"/>
        </w:numPr>
        <w:ind w:left="811" w:hanging="454"/>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53E79" w:rsidRPr="00F53E79" w:rsidRDefault="00F53E79" w:rsidP="00F53E79">
      <w:pPr>
        <w:pStyle w:val="Prrafodelista"/>
        <w:numPr>
          <w:ilvl w:val="2"/>
          <w:numId w:val="23"/>
        </w:numPr>
        <w:ind w:left="1560" w:hanging="709"/>
        <w:rPr>
          <w:b/>
          <w:sz w:val="20"/>
          <w:szCs w:val="20"/>
          <w:highlight w:val="magenta"/>
          <w:lang w:val="es-MX"/>
        </w:rPr>
      </w:pPr>
      <w:r w:rsidRPr="00F53E79">
        <w:rPr>
          <w:b/>
          <w:sz w:val="20"/>
          <w:szCs w:val="20"/>
          <w:highlight w:val="magenta"/>
          <w:lang w:val="es-MX"/>
        </w:rPr>
        <w:t>ArregloSaldoCambios</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Clasificacion</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Descripcion</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SaldoDispCambios</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SaldoUtilizado</w:t>
      </w:r>
    </w:p>
    <w:p w:rsidR="00F53E79" w:rsidRPr="00F53E79" w:rsidRDefault="00F53E79" w:rsidP="00696338">
      <w:pPr>
        <w:numPr>
          <w:ilvl w:val="1"/>
          <w:numId w:val="23"/>
        </w:numPr>
        <w:ind w:left="811" w:hanging="454"/>
        <w:rPr>
          <w:sz w:val="20"/>
          <w:szCs w:val="20"/>
          <w:highlight w:val="magenta"/>
          <w:lang w:val="es-MX"/>
        </w:rPr>
      </w:pPr>
      <w:r w:rsidRPr="00F53E79">
        <w:rPr>
          <w:sz w:val="20"/>
          <w:szCs w:val="20"/>
          <w:highlight w:val="magenta"/>
          <w:lang w:val="es-MX"/>
        </w:rPr>
        <w:t xml:space="preserve">Para cada clasificación de esquema incluida en el </w:t>
      </w:r>
      <w:r w:rsidRPr="00F53E79">
        <w:rPr>
          <w:i/>
          <w:sz w:val="20"/>
          <w:highlight w:val="magenta"/>
          <w:lang w:val="es-MX"/>
        </w:rPr>
        <w:t>ArregloSaldoCambios</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highlight w:val="darkYellow"/>
          <w:lang w:val="es-MX"/>
        </w:rPr>
        <w:t>El</w:t>
      </w:r>
      <w:r w:rsidRPr="00D61AAE">
        <w:rPr>
          <w:sz w:val="20"/>
          <w:szCs w:val="20"/>
          <w:highlight w:val="darkYellow"/>
          <w:lang w:val="es-MX"/>
        </w:rPr>
        <w:t xml:space="preserve"> sistema registra en sesión la siguiente información:</w:t>
      </w:r>
    </w:p>
    <w:p w:rsidR="00696338" w:rsidRPr="00D61AAE" w:rsidRDefault="00696338" w:rsidP="00F53E79">
      <w:pPr>
        <w:pStyle w:val="Prrafodelista"/>
        <w:numPr>
          <w:ilvl w:val="3"/>
          <w:numId w:val="23"/>
        </w:numPr>
        <w:ind w:left="2410" w:hanging="850"/>
        <w:rPr>
          <w:sz w:val="20"/>
          <w:szCs w:val="20"/>
          <w:highlight w:val="darkYellow"/>
          <w:lang w:val="es-MX"/>
        </w:rPr>
      </w:pPr>
      <w:r w:rsidRPr="00D61AAE">
        <w:rPr>
          <w:i/>
          <w:sz w:val="20"/>
          <w:szCs w:val="20"/>
          <w:highlight w:val="darkYellow"/>
          <w:lang w:val="es-MX"/>
        </w:rPr>
        <w:t>Saldo</w:t>
      </w:r>
      <w:r w:rsidR="00D11245" w:rsidRPr="00D61AAE">
        <w:rPr>
          <w:i/>
          <w:sz w:val="20"/>
          <w:szCs w:val="20"/>
          <w:highlight w:val="darkYellow"/>
          <w:lang w:val="es-MX"/>
        </w:rPr>
        <w:t>Reversa</w:t>
      </w:r>
      <w:r w:rsidRPr="00D61AAE">
        <w:rPr>
          <w:sz w:val="20"/>
          <w:szCs w:val="20"/>
          <w:highlight w:val="darkYellow"/>
          <w:lang w:val="es-MX"/>
        </w:rPr>
        <w:t xml:space="preserve"> = 0</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szCs w:val="20"/>
          <w:highlight w:val="darkYellow"/>
          <w:lang w:val="es-MX"/>
        </w:rPr>
        <w:t>Para cada producto incluido en el objeto Productos</w:t>
      </w:r>
    </w:p>
    <w:p w:rsidR="00F53E79" w:rsidRPr="00AF1069" w:rsidRDefault="00F53E79" w:rsidP="00F53E79">
      <w:pPr>
        <w:pStyle w:val="Prrafodelista"/>
        <w:numPr>
          <w:ilvl w:val="3"/>
          <w:numId w:val="23"/>
        </w:numPr>
        <w:ind w:left="2410" w:hanging="850"/>
        <w:rPr>
          <w:sz w:val="20"/>
          <w:szCs w:val="20"/>
          <w:highlight w:val="magenta"/>
          <w:lang w:val="es-MX"/>
        </w:rPr>
      </w:pPr>
      <w:r w:rsidRPr="00AF1069">
        <w:rPr>
          <w:sz w:val="20"/>
          <w:szCs w:val="20"/>
          <w:highlight w:val="magenta"/>
          <w:lang w:val="es-MX"/>
        </w:rPr>
        <w:t>El sistema obtiene la siguiente información:</w:t>
      </w:r>
    </w:p>
    <w:p w:rsidR="00F53E79" w:rsidRPr="00AF1069" w:rsidRDefault="00F53E79" w:rsidP="00F53E79">
      <w:pPr>
        <w:pStyle w:val="Prrafodelista"/>
        <w:numPr>
          <w:ilvl w:val="4"/>
          <w:numId w:val="23"/>
        </w:numPr>
        <w:ind w:left="3402" w:hanging="992"/>
        <w:rPr>
          <w:b/>
          <w:sz w:val="20"/>
          <w:szCs w:val="20"/>
          <w:highlight w:val="magenta"/>
          <w:lang w:val="es-MX"/>
        </w:rPr>
      </w:pPr>
      <w:r w:rsidRPr="00AF1069">
        <w:rPr>
          <w:b/>
          <w:sz w:val="20"/>
          <w:szCs w:val="20"/>
          <w:highlight w:val="magenta"/>
          <w:lang w:val="es-MX"/>
        </w:rPr>
        <w:t>ProductoEsquema</w:t>
      </w:r>
    </w:p>
    <w:p w:rsidR="00F53E79" w:rsidRPr="00AF1069" w:rsidRDefault="00F53E79" w:rsidP="00F53E79">
      <w:pPr>
        <w:pStyle w:val="Prrafodelista"/>
        <w:numPr>
          <w:ilvl w:val="5"/>
          <w:numId w:val="23"/>
        </w:numPr>
        <w:ind w:left="4536" w:hanging="1134"/>
        <w:rPr>
          <w:sz w:val="20"/>
          <w:szCs w:val="20"/>
          <w:highlight w:val="magenta"/>
          <w:lang w:val="es-MX"/>
        </w:rPr>
      </w:pPr>
      <w:r w:rsidRPr="00AF1069">
        <w:rPr>
          <w:sz w:val="20"/>
          <w:szCs w:val="20"/>
          <w:highlight w:val="magenta"/>
          <w:lang w:val="es-MX"/>
        </w:rPr>
        <w:t xml:space="preserve">ProductoClave = ProductoClave </w:t>
      </w:r>
      <w:r w:rsidRPr="00AF1069">
        <w:rPr>
          <w:rStyle w:val="Hipervnculo"/>
          <w:color w:val="auto"/>
          <w:sz w:val="20"/>
          <w:szCs w:val="20"/>
          <w:highlight w:val="magenta"/>
          <w:u w:val="none"/>
          <w:lang w:val="es-MX"/>
        </w:rPr>
        <w:t>(objeto Productos)</w:t>
      </w:r>
    </w:p>
    <w:p w:rsidR="00F53E79" w:rsidRPr="00AF1069" w:rsidRDefault="00F53E79" w:rsidP="00F53E79">
      <w:pPr>
        <w:pStyle w:val="Prrafodelista"/>
        <w:numPr>
          <w:ilvl w:val="5"/>
          <w:numId w:val="23"/>
        </w:numPr>
        <w:ind w:left="4536" w:hanging="1134"/>
        <w:rPr>
          <w:sz w:val="20"/>
          <w:szCs w:val="20"/>
          <w:highlight w:val="magenta"/>
          <w:lang w:val="es-MX"/>
        </w:rPr>
      </w:pPr>
      <w:r w:rsidRPr="00AF1069">
        <w:rPr>
          <w:sz w:val="20"/>
          <w:szCs w:val="20"/>
          <w:highlight w:val="magenta"/>
          <w:lang w:val="es-MX"/>
        </w:rPr>
        <w:t>EsquemaID</w:t>
      </w:r>
    </w:p>
    <w:p w:rsidR="00F53E79" w:rsidRPr="00AF1069" w:rsidRDefault="00F53E79" w:rsidP="00F53E79">
      <w:pPr>
        <w:pStyle w:val="Prrafodelista"/>
        <w:numPr>
          <w:ilvl w:val="5"/>
          <w:numId w:val="23"/>
        </w:numPr>
        <w:ind w:left="4536" w:hanging="1134"/>
        <w:rPr>
          <w:b/>
          <w:sz w:val="20"/>
          <w:szCs w:val="20"/>
          <w:highlight w:val="magenta"/>
          <w:lang w:val="es-MX"/>
        </w:rPr>
      </w:pPr>
      <w:r w:rsidRPr="00AF1069">
        <w:rPr>
          <w:b/>
          <w:sz w:val="20"/>
          <w:szCs w:val="20"/>
          <w:highlight w:val="magenta"/>
          <w:lang w:val="es-MX"/>
        </w:rPr>
        <w:t>Esquema</w:t>
      </w:r>
    </w:p>
    <w:p w:rsidR="00F53E79" w:rsidRPr="00AF1069" w:rsidRDefault="00F53E79" w:rsidP="00F53E79">
      <w:pPr>
        <w:pStyle w:val="Prrafodelista"/>
        <w:numPr>
          <w:ilvl w:val="6"/>
          <w:numId w:val="23"/>
        </w:numPr>
        <w:ind w:left="5954" w:hanging="1418"/>
        <w:rPr>
          <w:sz w:val="20"/>
          <w:szCs w:val="20"/>
          <w:highlight w:val="magenta"/>
          <w:lang w:val="es-MX"/>
        </w:rPr>
      </w:pPr>
      <w:r w:rsidRPr="00AF1069">
        <w:rPr>
          <w:sz w:val="20"/>
          <w:szCs w:val="20"/>
          <w:highlight w:val="magenta"/>
          <w:lang w:val="es-MX"/>
        </w:rPr>
        <w:t>EsquemaID</w:t>
      </w:r>
    </w:p>
    <w:p w:rsidR="00F53E79" w:rsidRPr="00AF1069" w:rsidRDefault="00F53E79" w:rsidP="00F53E79">
      <w:pPr>
        <w:pStyle w:val="Prrafodelista"/>
        <w:numPr>
          <w:ilvl w:val="6"/>
          <w:numId w:val="23"/>
        </w:numPr>
        <w:ind w:left="5954" w:hanging="1418"/>
        <w:rPr>
          <w:sz w:val="20"/>
          <w:szCs w:val="20"/>
          <w:highlight w:val="magenta"/>
          <w:lang w:val="es-MX"/>
        </w:rPr>
      </w:pPr>
      <w:r w:rsidRPr="00AF1069">
        <w:rPr>
          <w:sz w:val="20"/>
          <w:szCs w:val="20"/>
          <w:highlight w:val="magenta"/>
          <w:lang w:val="es-MX"/>
        </w:rPr>
        <w:t>Clasificacion</w:t>
      </w:r>
    </w:p>
    <w:p w:rsidR="00F53E79" w:rsidRPr="00F53E79" w:rsidRDefault="00F53E79" w:rsidP="00F53E79">
      <w:pPr>
        <w:pStyle w:val="Prrafodelista"/>
        <w:numPr>
          <w:ilvl w:val="3"/>
          <w:numId w:val="23"/>
        </w:numPr>
        <w:ind w:left="2410" w:hanging="850"/>
        <w:rPr>
          <w:sz w:val="20"/>
          <w:szCs w:val="20"/>
          <w:highlight w:val="magenta"/>
          <w:lang w:val="es-MX"/>
        </w:rPr>
      </w:pPr>
      <w:r w:rsidRPr="00AF1069">
        <w:rPr>
          <w:sz w:val="20"/>
          <w:szCs w:val="20"/>
          <w:highlight w:val="magenta"/>
          <w:lang w:val="es-MX"/>
        </w:rPr>
        <w:t>Si &lt;el producto pertenece a un esquema cuya clasificación corresponde a la clasificación de esquema actual&gt;</w:t>
      </w:r>
    </w:p>
    <w:p w:rsidR="00696338" w:rsidRPr="00F53E79" w:rsidRDefault="00F53E79" w:rsidP="00F53E79">
      <w:pPr>
        <w:pStyle w:val="Prrafodelista"/>
        <w:numPr>
          <w:ilvl w:val="4"/>
          <w:numId w:val="23"/>
        </w:numPr>
        <w:ind w:left="3402" w:hanging="992"/>
        <w:rPr>
          <w:sz w:val="20"/>
          <w:szCs w:val="20"/>
          <w:highlight w:val="magenta"/>
          <w:lang w:val="es-MX"/>
        </w:rPr>
      </w:pPr>
      <w:r w:rsidRPr="00AF1069">
        <w:rPr>
          <w:sz w:val="20"/>
          <w:szCs w:val="20"/>
          <w:highlight w:val="magenta"/>
          <w:lang w:val="es-MX"/>
        </w:rPr>
        <w:t xml:space="preserve">El sistema </w:t>
      </w:r>
      <w:r w:rsidRPr="00F53E79">
        <w:rPr>
          <w:sz w:val="20"/>
          <w:szCs w:val="20"/>
          <w:highlight w:val="magenta"/>
          <w:lang w:val="es-MX"/>
        </w:rPr>
        <w:t>obtiene la siguiente información del objeto Productos para el producto actual:</w:t>
      </w:r>
    </w:p>
    <w:p w:rsidR="00696338" w:rsidRPr="00F53E79" w:rsidRDefault="00696338" w:rsidP="00F53E79">
      <w:pPr>
        <w:pStyle w:val="Prrafodelista"/>
        <w:numPr>
          <w:ilvl w:val="5"/>
          <w:numId w:val="23"/>
        </w:numPr>
        <w:ind w:left="4536" w:hanging="1134"/>
        <w:rPr>
          <w:b/>
          <w:sz w:val="20"/>
          <w:highlight w:val="magenta"/>
          <w:lang w:val="es-MX"/>
        </w:rPr>
      </w:pPr>
      <w:r w:rsidRPr="00F53E79">
        <w:rPr>
          <w:b/>
          <w:sz w:val="20"/>
          <w:highlight w:val="magenta"/>
          <w:lang w:val="es-MX"/>
        </w:rPr>
        <w:t>Productos</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Total</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Motivo</w:t>
      </w:r>
    </w:p>
    <w:p w:rsidR="00696338" w:rsidRPr="00D61AAE" w:rsidRDefault="00696338" w:rsidP="00F53E79">
      <w:pPr>
        <w:pStyle w:val="Prrafodelista"/>
        <w:numPr>
          <w:ilvl w:val="4"/>
          <w:numId w:val="23"/>
        </w:numPr>
        <w:ind w:left="3402" w:hanging="992"/>
        <w:rPr>
          <w:rFonts w:cs="Arial"/>
          <w:sz w:val="20"/>
          <w:szCs w:val="20"/>
          <w:highlight w:val="darkYellow"/>
        </w:rPr>
      </w:pPr>
      <w:r w:rsidRPr="00D61AAE">
        <w:rPr>
          <w:rFonts w:cs="Arial"/>
          <w:sz w:val="20"/>
          <w:szCs w:val="20"/>
          <w:highlight w:val="darkYellow"/>
        </w:rPr>
        <w:t>El sistema obtiene la siguiente información a partir del Motivo obtenido para el producto:</w:t>
      </w:r>
    </w:p>
    <w:p w:rsidR="00696338" w:rsidRPr="00D61AAE" w:rsidRDefault="00696338" w:rsidP="00F53E79">
      <w:pPr>
        <w:pStyle w:val="Prrafodelista"/>
        <w:numPr>
          <w:ilvl w:val="5"/>
          <w:numId w:val="23"/>
        </w:numPr>
        <w:ind w:left="4536" w:hanging="1134"/>
        <w:rPr>
          <w:rFonts w:cs="Arial"/>
          <w:b/>
          <w:sz w:val="20"/>
          <w:szCs w:val="20"/>
          <w:highlight w:val="darkYellow"/>
        </w:rPr>
      </w:pPr>
      <w:r w:rsidRPr="00D61AAE">
        <w:rPr>
          <w:rFonts w:cs="Arial"/>
          <w:b/>
          <w:sz w:val="20"/>
          <w:szCs w:val="20"/>
          <w:highlight w:val="darkYellow"/>
        </w:rPr>
        <w:t>VARValor</w:t>
      </w:r>
    </w:p>
    <w:p w:rsidR="00696338" w:rsidRPr="00D61AAE" w:rsidRDefault="00696338" w:rsidP="00F53E79">
      <w:pPr>
        <w:pStyle w:val="Prrafodelista"/>
        <w:numPr>
          <w:ilvl w:val="6"/>
          <w:numId w:val="23"/>
        </w:numPr>
        <w:ind w:left="5954" w:hanging="1418"/>
        <w:rPr>
          <w:sz w:val="20"/>
          <w:szCs w:val="20"/>
          <w:highlight w:val="darkYellow"/>
          <w:lang w:val="es-MX"/>
        </w:rPr>
      </w:pPr>
      <w:r w:rsidRPr="00D61AAE">
        <w:rPr>
          <w:sz w:val="20"/>
          <w:szCs w:val="20"/>
          <w:highlight w:val="darkYellow"/>
        </w:rPr>
        <w:t>VARCodigo = ‘TRPMOT’</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VAVClave = Motivo (objeto Productos)</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lastRenderedPageBreak/>
        <w:t xml:space="preserve">Grupo </w:t>
      </w:r>
    </w:p>
    <w:p w:rsidR="00696338" w:rsidRPr="00D61AAE" w:rsidRDefault="00696338" w:rsidP="00F53E79">
      <w:pPr>
        <w:pStyle w:val="Prrafodelista"/>
        <w:numPr>
          <w:ilvl w:val="4"/>
          <w:numId w:val="23"/>
        </w:numPr>
        <w:ind w:left="3402" w:hanging="992"/>
        <w:rPr>
          <w:rFonts w:cs="Arial"/>
          <w:highlight w:val="darkYellow"/>
        </w:rPr>
      </w:pPr>
      <w:r w:rsidRPr="00D61AAE">
        <w:rPr>
          <w:rFonts w:cs="Arial"/>
          <w:sz w:val="20"/>
          <w:szCs w:val="20"/>
          <w:highlight w:val="darkYellow"/>
        </w:rPr>
        <w:t>El sistema registra en sesión la siguiente información:</w:t>
      </w:r>
    </w:p>
    <w:p w:rsidR="00696338" w:rsidRPr="00D61AAE" w:rsidRDefault="00696338" w:rsidP="00F070B7">
      <w:pPr>
        <w:pStyle w:val="Prrafodelista"/>
        <w:numPr>
          <w:ilvl w:val="5"/>
          <w:numId w:val="23"/>
        </w:numPr>
        <w:ind w:left="4536" w:hanging="1134"/>
        <w:rPr>
          <w:b/>
          <w:sz w:val="20"/>
          <w:highlight w:val="darkYellow"/>
          <w:lang w:val="es-MX"/>
        </w:rPr>
      </w:pPr>
      <w:r w:rsidRPr="00D61AAE">
        <w:rPr>
          <w:rFonts w:cs="Arial"/>
          <w:sz w:val="20"/>
          <w:szCs w:val="20"/>
          <w:highlight w:val="darkYellow"/>
        </w:rPr>
        <w:t>GrupoMotivo</w:t>
      </w:r>
    </w:p>
    <w:p w:rsidR="00696338" w:rsidRPr="00D61AAE" w:rsidRDefault="00696338" w:rsidP="00F070B7">
      <w:pPr>
        <w:pStyle w:val="Prrafodelista"/>
        <w:numPr>
          <w:ilvl w:val="4"/>
          <w:numId w:val="23"/>
        </w:numPr>
        <w:ind w:left="3402" w:hanging="992"/>
        <w:rPr>
          <w:sz w:val="20"/>
          <w:highlight w:val="darkYellow"/>
          <w:lang w:val="es-MX"/>
        </w:rPr>
      </w:pPr>
      <w:r w:rsidRPr="00D61AAE">
        <w:rPr>
          <w:sz w:val="20"/>
          <w:highlight w:val="darkYellow"/>
          <w:lang w:val="es-MX"/>
        </w:rPr>
        <w:t>Si &lt;el grupo obtenido para el Motivo corresponde al de Caducidad (GrupoMotivo registrado en sesión = ‘Caducidad’&gt;</w:t>
      </w:r>
    </w:p>
    <w:p w:rsidR="00D61AAE" w:rsidRPr="00D61AAE" w:rsidRDefault="00D61AAE" w:rsidP="00F070B7">
      <w:pPr>
        <w:pStyle w:val="Prrafodelista"/>
        <w:numPr>
          <w:ilvl w:val="5"/>
          <w:numId w:val="23"/>
        </w:numPr>
        <w:ind w:left="4536" w:hanging="1134"/>
        <w:rPr>
          <w:sz w:val="20"/>
          <w:highlight w:val="darkYellow"/>
          <w:lang w:val="es-MX"/>
        </w:rPr>
      </w:pPr>
      <w:r w:rsidRPr="00D61AAE">
        <w:rPr>
          <w:sz w:val="20"/>
          <w:highlight w:val="darkYellow"/>
          <w:lang w:val="es-MX"/>
        </w:rPr>
        <w:t>El sistema actualiza la siguiente información en sesión:</w:t>
      </w:r>
    </w:p>
    <w:p w:rsidR="00696338" w:rsidRPr="00D61AAE" w:rsidRDefault="00696338" w:rsidP="00F070B7">
      <w:pPr>
        <w:pStyle w:val="Prrafodelista"/>
        <w:numPr>
          <w:ilvl w:val="6"/>
          <w:numId w:val="23"/>
        </w:numPr>
        <w:ind w:left="5954" w:hanging="1418"/>
        <w:rPr>
          <w:sz w:val="20"/>
          <w:highlight w:val="darkYellow"/>
          <w:lang w:val="es-MX"/>
        </w:rPr>
      </w:pPr>
      <w:r w:rsidRPr="00D61AAE">
        <w:rPr>
          <w:i/>
          <w:sz w:val="20"/>
          <w:highlight w:val="darkYellow"/>
          <w:lang w:val="es-MX"/>
        </w:rPr>
        <w:t>Saldo</w:t>
      </w:r>
      <w:r w:rsidR="00D11245" w:rsidRPr="00D61AAE">
        <w:rPr>
          <w:i/>
          <w:sz w:val="20"/>
          <w:highlight w:val="darkYellow"/>
          <w:lang w:val="es-MX"/>
        </w:rPr>
        <w:t>Reversa</w:t>
      </w:r>
      <w:r w:rsidRPr="00D61AAE">
        <w:rPr>
          <w:sz w:val="20"/>
          <w:highlight w:val="darkYellow"/>
          <w:lang w:val="es-MX"/>
        </w:rPr>
        <w:t xml:space="preserve"> = </w:t>
      </w:r>
      <w:r w:rsidR="00D11245" w:rsidRPr="00D61AAE">
        <w:rPr>
          <w:i/>
          <w:sz w:val="20"/>
          <w:highlight w:val="darkYellow"/>
          <w:lang w:val="es-MX"/>
        </w:rPr>
        <w:t>SaldoReversa</w:t>
      </w:r>
      <w:r w:rsidRPr="00D61AAE">
        <w:rPr>
          <w:i/>
          <w:sz w:val="20"/>
          <w:highlight w:val="darkYellow"/>
          <w:lang w:val="es-MX"/>
        </w:rPr>
        <w:t xml:space="preserve"> </w:t>
      </w:r>
      <w:r w:rsidRPr="00D61AAE">
        <w:rPr>
          <w:sz w:val="20"/>
          <w:highlight w:val="darkYellow"/>
          <w:lang w:val="es-MX"/>
        </w:rPr>
        <w:t>+ Total (objeto Productos)</w:t>
      </w:r>
    </w:p>
    <w:p w:rsidR="00D61AAE" w:rsidRPr="00D61AAE" w:rsidRDefault="00D61AAE" w:rsidP="00F070B7">
      <w:pPr>
        <w:pStyle w:val="Prrafodelista"/>
        <w:numPr>
          <w:ilvl w:val="2"/>
          <w:numId w:val="23"/>
        </w:numPr>
        <w:ind w:left="1560" w:hanging="709"/>
        <w:rPr>
          <w:sz w:val="20"/>
          <w:szCs w:val="20"/>
          <w:highlight w:val="darkYellow"/>
          <w:lang w:val="es-MX"/>
        </w:rPr>
      </w:pPr>
      <w:r w:rsidRPr="00D61AAE">
        <w:rPr>
          <w:sz w:val="20"/>
          <w:szCs w:val="20"/>
          <w:highlight w:val="darkYellow"/>
          <w:lang w:val="es-MX"/>
        </w:rPr>
        <w:t>El sistema actualiza la siguiente información, donde &lt;SaldoCambiosVendedor.Frecuencia = Dia.Frecuencia y Dia.DiaClave = DiaClave registrado en sesión&gt;</w:t>
      </w:r>
      <w:r w:rsidR="00F070B7">
        <w:rPr>
          <w:sz w:val="20"/>
          <w:szCs w:val="20"/>
          <w:highlight w:val="darkYellow"/>
          <w:lang w:val="es-MX"/>
        </w:rPr>
        <w:t xml:space="preserve"> </w:t>
      </w:r>
      <w:r w:rsidR="00F070B7" w:rsidRPr="00A53ECA">
        <w:rPr>
          <w:sz w:val="20"/>
          <w:szCs w:val="20"/>
          <w:highlight w:val="magenta"/>
          <w:lang w:val="es-MX"/>
        </w:rPr>
        <w:t xml:space="preserve">y &lt;SaldoCambiosVendedor.Clasificacion = </w:t>
      </w:r>
      <w:r w:rsidR="00F070B7">
        <w:rPr>
          <w:sz w:val="20"/>
          <w:szCs w:val="20"/>
          <w:highlight w:val="magenta"/>
          <w:lang w:val="es-MX"/>
        </w:rPr>
        <w:t>C</w:t>
      </w:r>
      <w:r w:rsidR="00F070B7" w:rsidRPr="00666E48">
        <w:rPr>
          <w:sz w:val="20"/>
          <w:szCs w:val="20"/>
          <w:highlight w:val="magenta"/>
          <w:lang w:val="es-MX"/>
        </w:rPr>
        <w:t>lasificación de esquema</w:t>
      </w:r>
      <w:r w:rsidR="00F070B7">
        <w:rPr>
          <w:sz w:val="20"/>
          <w:szCs w:val="20"/>
          <w:highlight w:val="magenta"/>
          <w:lang w:val="es-MX"/>
        </w:rPr>
        <w:t xml:space="preserve"> </w:t>
      </w:r>
      <w:r w:rsidR="00F070B7" w:rsidRPr="00747D73">
        <w:rPr>
          <w:sz w:val="20"/>
          <w:szCs w:val="20"/>
          <w:highlight w:val="magenta"/>
          <w:lang w:val="es-MX"/>
        </w:rPr>
        <w:t>actua</w:t>
      </w:r>
      <w:r w:rsidR="00F070B7" w:rsidRPr="00F070B7">
        <w:rPr>
          <w:sz w:val="20"/>
          <w:szCs w:val="20"/>
          <w:highlight w:val="magenta"/>
          <w:lang w:val="es-MX"/>
        </w:rPr>
        <w:t>l&gt;</w:t>
      </w:r>
      <w:r w:rsidRPr="00F070B7">
        <w:rPr>
          <w:sz w:val="20"/>
          <w:szCs w:val="20"/>
          <w:highlight w:val="magenta"/>
          <w:lang w:val="es-MX"/>
        </w:rPr>
        <w:t>:</w:t>
      </w:r>
    </w:p>
    <w:p w:rsidR="00D61AAE" w:rsidRPr="00D61AAE" w:rsidRDefault="00D61AAE" w:rsidP="00F070B7">
      <w:pPr>
        <w:pStyle w:val="Prrafodelista"/>
        <w:numPr>
          <w:ilvl w:val="3"/>
          <w:numId w:val="23"/>
        </w:numPr>
        <w:ind w:left="2410" w:hanging="850"/>
        <w:rPr>
          <w:b/>
          <w:sz w:val="20"/>
          <w:szCs w:val="20"/>
          <w:highlight w:val="darkYellow"/>
          <w:lang w:val="es-MX"/>
        </w:rPr>
      </w:pPr>
      <w:r w:rsidRPr="00D61AAE">
        <w:rPr>
          <w:b/>
          <w:sz w:val="20"/>
          <w:szCs w:val="20"/>
          <w:highlight w:val="darkYellow"/>
          <w:lang w:val="es-MX"/>
        </w:rPr>
        <w:t>SaldoCambiosVendedor</w:t>
      </w:r>
    </w:p>
    <w:p w:rsidR="00D61AAE" w:rsidRPr="00D61AAE" w:rsidRDefault="00D61AAE" w:rsidP="00F070B7">
      <w:pPr>
        <w:pStyle w:val="Prrafodelista"/>
        <w:numPr>
          <w:ilvl w:val="4"/>
          <w:numId w:val="23"/>
        </w:numPr>
        <w:ind w:left="3402" w:hanging="992"/>
        <w:rPr>
          <w:sz w:val="20"/>
          <w:szCs w:val="20"/>
          <w:highlight w:val="darkYellow"/>
          <w:lang w:val="es-MX"/>
        </w:rPr>
      </w:pPr>
      <w:r w:rsidRPr="00D61AAE">
        <w:rPr>
          <w:sz w:val="20"/>
          <w:szCs w:val="20"/>
          <w:highlight w:val="darkYellow"/>
          <w:lang w:val="es-MX"/>
        </w:rPr>
        <w:t xml:space="preserve">SaldoUsado = </w:t>
      </w:r>
      <w:r w:rsidRPr="00D61AAE">
        <w:rPr>
          <w:i/>
          <w:sz w:val="20"/>
          <w:szCs w:val="20"/>
          <w:highlight w:val="darkYellow"/>
          <w:lang w:val="es-MX"/>
        </w:rPr>
        <w:t>SaldoUsado</w:t>
      </w:r>
      <w:r w:rsidRPr="00D61AAE">
        <w:rPr>
          <w:sz w:val="20"/>
          <w:szCs w:val="20"/>
          <w:highlight w:val="darkYellow"/>
          <w:lang w:val="es-MX"/>
        </w:rPr>
        <w:t xml:space="preserve"> – </w:t>
      </w:r>
      <w:r w:rsidRPr="00D61AAE">
        <w:rPr>
          <w:i/>
          <w:sz w:val="20"/>
          <w:szCs w:val="20"/>
          <w:highlight w:val="darkYellow"/>
          <w:lang w:val="es-MX"/>
        </w:rPr>
        <w:t>SaldoReversa</w:t>
      </w:r>
    </w:p>
    <w:p w:rsidR="00D61AAE" w:rsidRPr="00D61AAE" w:rsidRDefault="003C0C13" w:rsidP="003C0C13">
      <w:pPr>
        <w:pStyle w:val="Prrafodelista"/>
        <w:numPr>
          <w:ilvl w:val="2"/>
          <w:numId w:val="23"/>
        </w:numPr>
        <w:ind w:left="1560" w:hanging="709"/>
        <w:rPr>
          <w:sz w:val="20"/>
          <w:szCs w:val="20"/>
          <w:highlight w:val="darkYellow"/>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Pr>
          <w:sz w:val="20"/>
          <w:highlight w:val="magenta"/>
          <w:lang w:val="es-MX"/>
        </w:rPr>
        <w:t xml:space="preserve"> para la </w:t>
      </w:r>
      <w:r w:rsidRPr="00666E48">
        <w:rPr>
          <w:sz w:val="20"/>
          <w:szCs w:val="20"/>
          <w:highlight w:val="magenta"/>
          <w:lang w:val="es-MX"/>
        </w:rPr>
        <w:t>clasificación de esquema</w:t>
      </w:r>
      <w:r>
        <w:rPr>
          <w:sz w:val="20"/>
          <w:szCs w:val="20"/>
          <w:highlight w:val="magenta"/>
          <w:lang w:val="es-MX"/>
        </w:rPr>
        <w:t xml:space="preserve"> actual</w:t>
      </w:r>
      <w:r w:rsidRPr="00666E48">
        <w:rPr>
          <w:sz w:val="20"/>
          <w:highlight w:val="magenta"/>
          <w:lang w:val="es-MX"/>
        </w:rPr>
        <w:t>:</w:t>
      </w:r>
    </w:p>
    <w:p w:rsidR="003C0C13" w:rsidRPr="00666E48" w:rsidRDefault="003C0C13" w:rsidP="003C0C13">
      <w:pPr>
        <w:pStyle w:val="Prrafodelista"/>
        <w:numPr>
          <w:ilvl w:val="3"/>
          <w:numId w:val="23"/>
        </w:numPr>
        <w:ind w:left="2410" w:hanging="850"/>
        <w:rPr>
          <w:b/>
          <w:sz w:val="20"/>
          <w:szCs w:val="20"/>
          <w:highlight w:val="magenta"/>
          <w:lang w:val="es-MX"/>
        </w:rPr>
      </w:pPr>
      <w:r w:rsidRPr="00666E48">
        <w:rPr>
          <w:b/>
          <w:sz w:val="20"/>
          <w:szCs w:val="20"/>
          <w:highlight w:val="magenta"/>
          <w:lang w:val="es-MX"/>
        </w:rPr>
        <w:t>ArregloSaldoCambios</w:t>
      </w:r>
    </w:p>
    <w:p w:rsidR="003C0C13" w:rsidRPr="003C0C13" w:rsidRDefault="003C0C13" w:rsidP="003C0C13">
      <w:pPr>
        <w:pStyle w:val="Prrafodelista"/>
        <w:numPr>
          <w:ilvl w:val="4"/>
          <w:numId w:val="23"/>
        </w:numPr>
        <w:ind w:left="3402" w:hanging="992"/>
        <w:rPr>
          <w:sz w:val="20"/>
          <w:szCs w:val="20"/>
          <w:highlight w:val="magenta"/>
          <w:lang w:val="es-MX"/>
        </w:rPr>
      </w:pPr>
      <w:r w:rsidRPr="00747D73">
        <w:rPr>
          <w:sz w:val="20"/>
          <w:szCs w:val="20"/>
          <w:highlight w:val="magenta"/>
          <w:lang w:val="es-MX"/>
        </w:rPr>
        <w:t>Clasificacion</w:t>
      </w:r>
      <w:r>
        <w:rPr>
          <w:sz w:val="20"/>
          <w:szCs w:val="20"/>
          <w:highlight w:val="magenta"/>
          <w:lang w:val="es-MX"/>
        </w:rPr>
        <w:t xml:space="preserve"> = C</w:t>
      </w:r>
      <w:r w:rsidRPr="00666E48">
        <w:rPr>
          <w:sz w:val="20"/>
          <w:szCs w:val="20"/>
          <w:highlight w:val="magenta"/>
          <w:lang w:val="es-MX"/>
        </w:rPr>
        <w:t>lasificación de esquema</w:t>
      </w:r>
      <w:r>
        <w:rPr>
          <w:sz w:val="20"/>
          <w:szCs w:val="20"/>
          <w:highlight w:val="magenta"/>
          <w:lang w:val="es-MX"/>
        </w:rPr>
        <w:t xml:space="preserve"> </w:t>
      </w:r>
      <w:r w:rsidRPr="00747D73">
        <w:rPr>
          <w:sz w:val="20"/>
          <w:szCs w:val="20"/>
          <w:highlight w:val="magenta"/>
          <w:lang w:val="es-MX"/>
        </w:rPr>
        <w:t>actual</w:t>
      </w:r>
    </w:p>
    <w:p w:rsidR="002475FB" w:rsidRPr="00E206A4" w:rsidRDefault="00D61AAE" w:rsidP="003C0C13">
      <w:pPr>
        <w:pStyle w:val="Prrafodelista"/>
        <w:numPr>
          <w:ilvl w:val="4"/>
          <w:numId w:val="23"/>
        </w:numPr>
        <w:ind w:left="3402" w:hanging="992"/>
        <w:rPr>
          <w:sz w:val="20"/>
          <w:szCs w:val="20"/>
          <w:highlight w:val="darkYellow"/>
          <w:lang w:val="es-MX"/>
        </w:rPr>
      </w:pPr>
      <w:r w:rsidRPr="00D61AAE">
        <w:rPr>
          <w:i/>
          <w:sz w:val="20"/>
          <w:szCs w:val="20"/>
          <w:highlight w:val="darkYellow"/>
          <w:lang w:val="es-MX"/>
        </w:rPr>
        <w:t>SaldoDispCambios</w:t>
      </w:r>
      <w:r w:rsidRPr="00D61AAE">
        <w:rPr>
          <w:sz w:val="20"/>
          <w:szCs w:val="20"/>
          <w:highlight w:val="darkYellow"/>
          <w:lang w:val="es-MX"/>
        </w:rPr>
        <w:t xml:space="preserve"> = &lt;SaldoCambiosVendedor.SaldoDisponible&gt; – &lt;SaldoCambiosVendedor.SaldoUsado&gt;</w:t>
      </w:r>
    </w:p>
    <w:p w:rsidR="00973B2B" w:rsidRDefault="00973B2B" w:rsidP="00973B2B">
      <w:pPr>
        <w:numPr>
          <w:ilvl w:val="0"/>
          <w:numId w:val="23"/>
        </w:numPr>
        <w:rPr>
          <w:rFonts w:cs="Arial"/>
          <w:sz w:val="20"/>
          <w:szCs w:val="20"/>
        </w:rPr>
      </w:pPr>
      <w:bookmarkStart w:id="381" w:name="paso11_AO03"/>
      <w:r>
        <w:rPr>
          <w:rFonts w:cs="Arial"/>
          <w:sz w:val="20"/>
          <w:szCs w:val="20"/>
        </w:rPr>
        <w:t>El sistema presenta la siguiente información:</w:t>
      </w:r>
    </w:p>
    <w:bookmarkEnd w:id="381"/>
    <w:p w:rsidR="00973B2B" w:rsidRDefault="00973B2B" w:rsidP="00E206A4">
      <w:pPr>
        <w:numPr>
          <w:ilvl w:val="1"/>
          <w:numId w:val="23"/>
        </w:numPr>
        <w:ind w:left="839" w:hanging="482"/>
        <w:rPr>
          <w:rFonts w:cs="Arial"/>
          <w:sz w:val="20"/>
          <w:szCs w:val="20"/>
        </w:rPr>
      </w:pPr>
      <w:r>
        <w:rPr>
          <w:rFonts w:cs="Arial"/>
          <w:sz w:val="20"/>
          <w:szCs w:val="20"/>
        </w:rPr>
        <w:t xml:space="preserve">Folio de acuerdo con las reglas de negocio </w:t>
      </w:r>
      <w:hyperlink r:id="rId296"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297" w:anchor="RNGEN004" w:history="1">
        <w:r>
          <w:rPr>
            <w:rStyle w:val="Hipervnculo"/>
            <w:rFonts w:cs="Arial"/>
            <w:b/>
            <w:sz w:val="20"/>
            <w:szCs w:val="20"/>
          </w:rPr>
          <w:t>RNGEN004 Información Deshabilitada</w:t>
        </w:r>
      </w:hyperlink>
    </w:p>
    <w:p w:rsidR="00973B2B" w:rsidRDefault="00973B2B" w:rsidP="00E206A4">
      <w:pPr>
        <w:numPr>
          <w:ilvl w:val="1"/>
          <w:numId w:val="23"/>
        </w:numPr>
        <w:ind w:left="839" w:hanging="482"/>
        <w:rPr>
          <w:rFonts w:cs="Arial"/>
          <w:b/>
          <w:sz w:val="20"/>
          <w:szCs w:val="20"/>
        </w:rPr>
      </w:pPr>
      <w:r>
        <w:rPr>
          <w:rFonts w:cs="Arial"/>
          <w:sz w:val="20"/>
          <w:szCs w:val="20"/>
        </w:rPr>
        <w:t xml:space="preserve">Fecha de acuerdo con las reglas de negocio </w:t>
      </w:r>
      <w:hyperlink r:id="rId298" w:anchor="RNGEN171" w:history="1">
        <w:r>
          <w:rPr>
            <w:rStyle w:val="Hipervnculo"/>
            <w:rFonts w:cs="Arial"/>
            <w:b/>
            <w:sz w:val="20"/>
            <w:szCs w:val="20"/>
          </w:rPr>
          <w:t>RNGEN171 Información en Sesión</w:t>
        </w:r>
      </w:hyperlink>
      <w:r>
        <w:rPr>
          <w:rFonts w:cs="Arial"/>
          <w:sz w:val="20"/>
          <w:szCs w:val="20"/>
        </w:rPr>
        <w:t xml:space="preserve">, </w:t>
      </w:r>
      <w:hyperlink r:id="rId299"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00" w:anchor="RNGEN004" w:history="1">
        <w:r>
          <w:rPr>
            <w:rStyle w:val="Hipervnculo"/>
            <w:rFonts w:cs="Arial"/>
            <w:b/>
            <w:sz w:val="20"/>
            <w:szCs w:val="20"/>
          </w:rPr>
          <w:t>RNGEN004 Información Deshabilitada</w:t>
        </w:r>
      </w:hyperlink>
    </w:p>
    <w:p w:rsidR="00973B2B" w:rsidRDefault="00973B2B" w:rsidP="00973B2B">
      <w:pPr>
        <w:numPr>
          <w:ilvl w:val="0"/>
          <w:numId w:val="23"/>
        </w:numPr>
        <w:rPr>
          <w:rFonts w:cs="Arial"/>
          <w:sz w:val="20"/>
          <w:szCs w:val="20"/>
        </w:rPr>
      </w:pPr>
      <w:r>
        <w:rPr>
          <w:rFonts w:cs="Arial"/>
          <w:sz w:val="20"/>
          <w:szCs w:val="20"/>
        </w:rPr>
        <w:t>El sistema presenta y solicita la siguiente información:</w:t>
      </w:r>
    </w:p>
    <w:p w:rsidR="00973B2B" w:rsidRPr="00973B2B" w:rsidRDefault="00973B2B" w:rsidP="00973B2B">
      <w:pPr>
        <w:numPr>
          <w:ilvl w:val="1"/>
          <w:numId w:val="23"/>
        </w:numPr>
        <w:ind w:left="839" w:hanging="482"/>
        <w:rPr>
          <w:rFonts w:cs="Arial"/>
          <w:sz w:val="20"/>
          <w:szCs w:val="20"/>
        </w:rPr>
      </w:pPr>
      <w:r>
        <w:rPr>
          <w:rFonts w:cs="Arial"/>
          <w:sz w:val="20"/>
          <w:szCs w:val="20"/>
        </w:rPr>
        <w:t>Producto (Clave</w:t>
      </w:r>
      <w:r w:rsidRPr="00973B2B">
        <w:rPr>
          <w:rFonts w:cs="Arial"/>
          <w:sz w:val="20"/>
          <w:szCs w:val="20"/>
        </w:rPr>
        <w:t xml:space="preserve"> del Producto / ID del Producto / Código de Barras / Descripción) (*)</w:t>
      </w:r>
    </w:p>
    <w:p w:rsidR="00973B2B" w:rsidRPr="00973B2B" w:rsidRDefault="00973B2B" w:rsidP="00973B2B">
      <w:pPr>
        <w:numPr>
          <w:ilvl w:val="1"/>
          <w:numId w:val="23"/>
        </w:numPr>
        <w:ind w:left="839" w:hanging="482"/>
        <w:rPr>
          <w:rFonts w:cs="Arial"/>
          <w:sz w:val="20"/>
          <w:szCs w:val="20"/>
        </w:rPr>
      </w:pPr>
      <w:r w:rsidRPr="00973B2B">
        <w:rPr>
          <w:rFonts w:cs="Arial"/>
          <w:sz w:val="20"/>
          <w:szCs w:val="20"/>
        </w:rPr>
        <w:t>Unidad (*) (c)</w:t>
      </w:r>
    </w:p>
    <w:p w:rsidR="00973B2B" w:rsidRPr="00973B2B" w:rsidRDefault="00973B2B" w:rsidP="00973B2B">
      <w:pPr>
        <w:numPr>
          <w:ilvl w:val="1"/>
          <w:numId w:val="23"/>
        </w:numPr>
        <w:ind w:left="839" w:hanging="482"/>
        <w:rPr>
          <w:rFonts w:cs="Arial"/>
          <w:sz w:val="20"/>
          <w:szCs w:val="20"/>
        </w:rPr>
      </w:pPr>
      <w:r w:rsidRPr="00973B2B">
        <w:rPr>
          <w:rFonts w:cs="Arial"/>
          <w:sz w:val="20"/>
          <w:szCs w:val="20"/>
        </w:rPr>
        <w:t>Cantidad (*)</w:t>
      </w:r>
    </w:p>
    <w:p w:rsidR="00547CF8" w:rsidRPr="00AB13E3" w:rsidRDefault="00547CF8" w:rsidP="00195DCB">
      <w:pPr>
        <w:numPr>
          <w:ilvl w:val="0"/>
          <w:numId w:val="23"/>
        </w:numPr>
        <w:rPr>
          <w:sz w:val="20"/>
          <w:szCs w:val="20"/>
          <w:lang w:val="es-MX"/>
        </w:rPr>
      </w:pPr>
      <w:bookmarkStart w:id="382" w:name="paso13_AO03"/>
      <w:r w:rsidRPr="00AB13E3">
        <w:rPr>
          <w:sz w:val="20"/>
          <w:lang w:val="es-MX"/>
        </w:rPr>
        <w:t>Para</w:t>
      </w:r>
      <w:r w:rsidRPr="00AB13E3">
        <w:rPr>
          <w:sz w:val="20"/>
          <w:szCs w:val="20"/>
          <w:lang w:val="es-MX"/>
        </w:rPr>
        <w:t xml:space="preserve"> cada producto incluido en el objeto Productos</w:t>
      </w:r>
    </w:p>
    <w:bookmarkEnd w:id="382"/>
    <w:p w:rsidR="00547CF8" w:rsidRDefault="00547CF8" w:rsidP="00195DCB">
      <w:pPr>
        <w:numPr>
          <w:ilvl w:val="1"/>
          <w:numId w:val="23"/>
        </w:numPr>
        <w:ind w:left="839" w:hanging="482"/>
        <w:rPr>
          <w:sz w:val="20"/>
          <w:szCs w:val="20"/>
          <w:lang w:val="es-MX"/>
        </w:rPr>
      </w:pPr>
      <w:r>
        <w:rPr>
          <w:sz w:val="20"/>
          <w:szCs w:val="20"/>
          <w:lang w:val="es-MX"/>
        </w:rPr>
        <w:t>El sistema obtiene la siguiente información del objeto Productos:</w:t>
      </w:r>
    </w:p>
    <w:p w:rsidR="00547CF8" w:rsidRDefault="00547CF8" w:rsidP="00195DCB">
      <w:pPr>
        <w:pStyle w:val="Prrafodelista"/>
        <w:numPr>
          <w:ilvl w:val="2"/>
          <w:numId w:val="23"/>
        </w:numPr>
        <w:ind w:left="1560" w:hanging="709"/>
        <w:rPr>
          <w:b/>
          <w:sz w:val="20"/>
          <w:lang w:val="es-MX"/>
        </w:rPr>
      </w:pPr>
      <w:r>
        <w:rPr>
          <w:b/>
          <w:sz w:val="20"/>
          <w:lang w:val="es-MX"/>
        </w:rPr>
        <w:t>Productos</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ProductoClave</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Descripcion</w:t>
      </w:r>
    </w:p>
    <w:p w:rsidR="00E7648A" w:rsidRPr="00752F47" w:rsidRDefault="00E7648A" w:rsidP="00195DCB">
      <w:pPr>
        <w:pStyle w:val="Prrafodelista"/>
        <w:numPr>
          <w:ilvl w:val="3"/>
          <w:numId w:val="23"/>
        </w:numPr>
        <w:ind w:left="2410" w:hanging="850"/>
        <w:rPr>
          <w:sz w:val="20"/>
          <w:lang w:eastAsia="en-US"/>
        </w:rPr>
      </w:pPr>
      <w:r w:rsidRPr="00752F47">
        <w:rPr>
          <w:sz w:val="20"/>
          <w:szCs w:val="20"/>
        </w:rPr>
        <w:t>DecimalProducto</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Unidad</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Precio</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Cantidad</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Total</w:t>
      </w:r>
    </w:p>
    <w:p w:rsidR="00547CF8" w:rsidRDefault="00547CF8" w:rsidP="00195DCB">
      <w:pPr>
        <w:pStyle w:val="Prrafodelista"/>
        <w:numPr>
          <w:ilvl w:val="3"/>
          <w:numId w:val="23"/>
        </w:numPr>
        <w:ind w:left="2410" w:hanging="850"/>
        <w:rPr>
          <w:sz w:val="20"/>
          <w:lang w:eastAsia="en-US"/>
        </w:rPr>
      </w:pPr>
      <w:r w:rsidRPr="00EE30ED">
        <w:rPr>
          <w:sz w:val="20"/>
          <w:lang w:eastAsia="en-US"/>
        </w:rPr>
        <w:t>Motivo</w:t>
      </w:r>
    </w:p>
    <w:p w:rsidR="00CD5E67" w:rsidRPr="00CD5E67" w:rsidRDefault="00CD5E67" w:rsidP="00195DCB">
      <w:pPr>
        <w:pStyle w:val="Prrafodelista"/>
        <w:numPr>
          <w:ilvl w:val="3"/>
          <w:numId w:val="23"/>
        </w:numPr>
        <w:ind w:left="2410" w:hanging="850"/>
        <w:rPr>
          <w:sz w:val="20"/>
          <w:highlight w:val="green"/>
          <w:lang w:eastAsia="en-US"/>
        </w:rPr>
      </w:pPr>
      <w:r w:rsidRPr="00CD5E67">
        <w:rPr>
          <w:sz w:val="20"/>
          <w:highlight w:val="green"/>
          <w:lang w:eastAsia="en-US"/>
        </w:rPr>
        <w:t>FechaCaducidad</w:t>
      </w:r>
      <w:r w:rsidR="00D655A0">
        <w:rPr>
          <w:sz w:val="20"/>
          <w:highlight w:val="green"/>
          <w:lang w:eastAsia="en-US"/>
        </w:rPr>
        <w:t xml:space="preserve"> </w:t>
      </w:r>
      <w:r w:rsidR="00D655A0">
        <w:rPr>
          <w:i/>
          <w:sz w:val="20"/>
          <w:highlight w:val="green"/>
          <w:lang w:val="es-MX"/>
        </w:rPr>
        <w:t>(en caso de aplicar)</w:t>
      </w:r>
    </w:p>
    <w:p w:rsidR="00547CF8" w:rsidRDefault="00547CF8" w:rsidP="00195DCB">
      <w:pPr>
        <w:numPr>
          <w:ilvl w:val="1"/>
          <w:numId w:val="23"/>
        </w:numPr>
        <w:ind w:left="839" w:hanging="482"/>
        <w:rPr>
          <w:lang w:val="es-MX"/>
        </w:rPr>
      </w:pPr>
      <w:r>
        <w:rPr>
          <w:sz w:val="20"/>
          <w:lang w:val="es-MX"/>
        </w:rPr>
        <w:t>El sistema presenta la siguiente información:</w:t>
      </w:r>
    </w:p>
    <w:p w:rsidR="00547CF8" w:rsidRPr="00EE30ED" w:rsidRDefault="00547CF8" w:rsidP="00195DCB">
      <w:pPr>
        <w:pStyle w:val="Prrafodelista"/>
        <w:numPr>
          <w:ilvl w:val="2"/>
          <w:numId w:val="23"/>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301" w:anchor="RNGEN243" w:history="1">
        <w:r w:rsidRPr="00EE30ED">
          <w:rPr>
            <w:rStyle w:val="Hipervnculo"/>
            <w:b/>
            <w:sz w:val="20"/>
            <w:szCs w:val="20"/>
          </w:rPr>
          <w:t>RNGEN243 Concatenación de Clave y Nombre del Producto</w:t>
        </w:r>
      </w:hyperlink>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Cantidad</w:t>
      </w:r>
      <w:r w:rsidR="00E7648A">
        <w:rPr>
          <w:sz w:val="20"/>
          <w:szCs w:val="20"/>
          <w:lang w:val="es-MX"/>
        </w:rPr>
        <w:t xml:space="preserve"> </w:t>
      </w:r>
      <w:r w:rsidR="00E7648A" w:rsidRPr="00E7648A">
        <w:rPr>
          <w:sz w:val="20"/>
        </w:rPr>
        <w:t>de acuerdo con la regla de negocio</w:t>
      </w:r>
      <w:r w:rsidR="00E7648A" w:rsidRPr="00E7648A">
        <w:rPr>
          <w:color w:val="0000FF"/>
          <w:sz w:val="20"/>
          <w:u w:val="single"/>
        </w:rPr>
        <w:t xml:space="preserve"> </w:t>
      </w:r>
      <w:hyperlink r:id="rId302" w:anchor="RNADMESC026" w:history="1">
        <w:r w:rsidR="00E7648A" w:rsidRPr="00E7648A">
          <w:rPr>
            <w:b/>
            <w:color w:val="0000FF"/>
            <w:sz w:val="20"/>
            <w:u w:val="single"/>
          </w:rPr>
          <w:t>RNADMESC026 Configuración de Decimales para un Producto</w:t>
        </w:r>
      </w:hyperlink>
    </w:p>
    <w:p w:rsidR="00547CF8" w:rsidRPr="00EE30ED" w:rsidRDefault="00E7648A" w:rsidP="00195DCB">
      <w:pPr>
        <w:pStyle w:val="Prrafodelista"/>
        <w:numPr>
          <w:ilvl w:val="2"/>
          <w:numId w:val="23"/>
        </w:numPr>
        <w:ind w:left="1560" w:hanging="709"/>
        <w:rPr>
          <w:sz w:val="20"/>
          <w:szCs w:val="20"/>
          <w:lang w:val="es-MX"/>
        </w:rPr>
      </w:pPr>
      <w:r>
        <w:rPr>
          <w:sz w:val="20"/>
          <w:szCs w:val="20"/>
          <w:lang w:val="es-MX"/>
        </w:rPr>
        <w:t>Unidad</w:t>
      </w:r>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 xml:space="preserve">Total </w:t>
      </w:r>
    </w:p>
    <w:p w:rsidR="00547CF8" w:rsidRPr="00CD5E67" w:rsidRDefault="00547CF8" w:rsidP="00195DCB">
      <w:pPr>
        <w:pStyle w:val="Prrafodelista"/>
        <w:numPr>
          <w:ilvl w:val="2"/>
          <w:numId w:val="23"/>
        </w:numPr>
        <w:ind w:left="1560" w:hanging="709"/>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303"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04" w:anchor="RNGEN319" w:history="1">
        <w:r>
          <w:rPr>
            <w:rStyle w:val="Hipervnculo"/>
            <w:b/>
            <w:sz w:val="20"/>
            <w:szCs w:val="20"/>
            <w:lang w:val="es-MX"/>
          </w:rPr>
          <w:t>RNGEN319 Tipo</w:t>
        </w:r>
        <w:r>
          <w:rPr>
            <w:rStyle w:val="Hipervnculo"/>
            <w:b/>
            <w:sz w:val="20"/>
            <w:szCs w:val="20"/>
          </w:rPr>
          <w:t xml:space="preserve"> de Motivos para el Cambio Automático</w:t>
        </w:r>
      </w:hyperlink>
    </w:p>
    <w:p w:rsidR="00D655A0" w:rsidRDefault="00D655A0" w:rsidP="00195DCB">
      <w:pPr>
        <w:pStyle w:val="Prrafodelista"/>
        <w:numPr>
          <w:ilvl w:val="2"/>
          <w:numId w:val="23"/>
        </w:numPr>
        <w:ind w:left="1560" w:hanging="709"/>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CD5E67" w:rsidRPr="00D655A0" w:rsidRDefault="00CD5E67" w:rsidP="00D655A0">
      <w:pPr>
        <w:pStyle w:val="Prrafodelista"/>
        <w:numPr>
          <w:ilvl w:val="3"/>
          <w:numId w:val="23"/>
        </w:numPr>
        <w:ind w:left="2410" w:hanging="850"/>
        <w:rPr>
          <w:sz w:val="20"/>
          <w:highlight w:val="green"/>
          <w:lang w:eastAsia="en-US"/>
        </w:rPr>
      </w:pPr>
      <w:r w:rsidRPr="00D655A0">
        <w:rPr>
          <w:sz w:val="20"/>
          <w:highlight w:val="green"/>
          <w:lang w:val="es-MX"/>
        </w:rPr>
        <w:t>Fecha Caducidad</w:t>
      </w:r>
      <w:r w:rsidR="003D787D">
        <w:rPr>
          <w:sz w:val="20"/>
          <w:highlight w:val="green"/>
          <w:lang w:val="es-MX"/>
        </w:rPr>
        <w:t xml:space="preserve"> (*)</w:t>
      </w:r>
      <w:r w:rsidRPr="00D655A0">
        <w:rPr>
          <w:sz w:val="20"/>
          <w:highlight w:val="green"/>
          <w:lang w:val="es-MX"/>
        </w:rPr>
        <w:t xml:space="preserve">: Se presenta la fecha de caducidad capturada para el producto en formato </w:t>
      </w:r>
      <w:r w:rsidRPr="00D655A0">
        <w:rPr>
          <w:sz w:val="20"/>
          <w:highlight w:val="green"/>
          <w:lang w:eastAsia="en-US"/>
        </w:rPr>
        <w:t>dd/mm/aaaa</w:t>
      </w:r>
      <w:r w:rsidR="003819C2" w:rsidRPr="00D655A0">
        <w:rPr>
          <w:sz w:val="20"/>
          <w:highlight w:val="green"/>
          <w:lang w:eastAsia="en-US"/>
        </w:rPr>
        <w:t>, en caso de aplicar</w:t>
      </w:r>
      <w:r w:rsidRPr="00D655A0">
        <w:rPr>
          <w:sz w:val="20"/>
          <w:highlight w:val="green"/>
          <w:lang w:eastAsia="en-US"/>
        </w:rPr>
        <w:t>.</w:t>
      </w:r>
    </w:p>
    <w:p w:rsidR="00547CF8" w:rsidRDefault="00547CF8" w:rsidP="00195DCB">
      <w:pPr>
        <w:numPr>
          <w:ilvl w:val="0"/>
          <w:numId w:val="23"/>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547CF8" w:rsidRDefault="00547CF8" w:rsidP="00195DCB">
      <w:pPr>
        <w:numPr>
          <w:ilvl w:val="1"/>
          <w:numId w:val="23"/>
        </w:numPr>
        <w:ind w:left="839" w:hanging="482"/>
        <w:rPr>
          <w:sz w:val="20"/>
          <w:szCs w:val="20"/>
          <w:lang w:val="es-MX"/>
        </w:rPr>
      </w:pPr>
      <w:r>
        <w:rPr>
          <w:sz w:val="20"/>
          <w:szCs w:val="20"/>
          <w:lang w:val="es-MX"/>
        </w:rPr>
        <w:lastRenderedPageBreak/>
        <w:t>Importe Total</w:t>
      </w:r>
      <w:r w:rsidR="00D62D6F">
        <w:rPr>
          <w:sz w:val="20"/>
          <w:szCs w:val="20"/>
          <w:lang w:val="es-MX"/>
        </w:rPr>
        <w:t xml:space="preserve"> = ImporteTotalProductoRecibido</w:t>
      </w:r>
    </w:p>
    <w:p w:rsidR="00F455FB" w:rsidRDefault="00F455FB" w:rsidP="00195DCB">
      <w:pPr>
        <w:numPr>
          <w:ilvl w:val="0"/>
          <w:numId w:val="23"/>
        </w:numPr>
        <w:rPr>
          <w:lang w:val="es-MX"/>
        </w:rPr>
      </w:pPr>
      <w:r>
        <w:rPr>
          <w:sz w:val="20"/>
          <w:lang w:val="es-MX"/>
        </w:rPr>
        <w:t>Para cada producto agregado por el usuario</w:t>
      </w:r>
    </w:p>
    <w:p w:rsidR="00F455FB" w:rsidRDefault="00F455FB" w:rsidP="00195DCB">
      <w:pPr>
        <w:numPr>
          <w:ilvl w:val="1"/>
          <w:numId w:val="23"/>
        </w:numPr>
        <w:ind w:left="839" w:hanging="482"/>
        <w:rPr>
          <w:lang w:val="es-MX"/>
        </w:rPr>
      </w:pPr>
      <w:r>
        <w:rPr>
          <w:sz w:val="20"/>
          <w:lang w:val="es-MX"/>
        </w:rPr>
        <w:t>Si &lt;el actor proporciona Clave del Producto / ID del Producto / Código de Barras / Descripción&gt;</w:t>
      </w:r>
    </w:p>
    <w:p w:rsidR="00090530" w:rsidRPr="00090530" w:rsidRDefault="00F455FB" w:rsidP="00195DCB">
      <w:pPr>
        <w:pStyle w:val="Prrafodelista"/>
        <w:numPr>
          <w:ilvl w:val="2"/>
          <w:numId w:val="23"/>
        </w:numPr>
        <w:ind w:left="1560" w:hanging="709"/>
        <w:rPr>
          <w:b/>
          <w:sz w:val="20"/>
          <w:lang w:eastAsia="en-US"/>
        </w:rPr>
      </w:pPr>
      <w:r>
        <w:rPr>
          <w:sz w:val="20"/>
          <w:lang w:eastAsia="en-US"/>
        </w:rPr>
        <w:t xml:space="preserve">El sistema continúa en el </w:t>
      </w:r>
      <w:hyperlink w:anchor="paso11_1_1_AO01" w:history="1">
        <w:r w:rsidRPr="00F455FB">
          <w:rPr>
            <w:rStyle w:val="Hipervnculo"/>
            <w:b/>
            <w:sz w:val="20"/>
            <w:lang w:eastAsia="en-US"/>
          </w:rPr>
          <w:t>paso 11.1.1</w:t>
        </w:r>
      </w:hyperlink>
      <w:r>
        <w:rPr>
          <w:sz w:val="20"/>
          <w:lang w:eastAsia="en-US"/>
        </w:rPr>
        <w:t xml:space="preserve"> del </w:t>
      </w:r>
      <w:r w:rsidR="005E45AB">
        <w:rPr>
          <w:sz w:val="20"/>
          <w:szCs w:val="20"/>
          <w:lang w:val="es-MX"/>
        </w:rPr>
        <w:t xml:space="preserve">flujo alterno opcional </w:t>
      </w:r>
      <w:hyperlink r:id="rId305" w:anchor="AO01" w:history="1">
        <w:r w:rsidR="005E45AB">
          <w:rPr>
            <w:rStyle w:val="Hipervnculo"/>
            <w:b/>
            <w:sz w:val="20"/>
            <w:szCs w:val="20"/>
            <w:lang w:val="es-MX"/>
          </w:rPr>
          <w:t>A</w:t>
        </w:r>
        <w:r w:rsidR="002666E8">
          <w:rPr>
            <w:rStyle w:val="Hipervnculo"/>
            <w:b/>
            <w:sz w:val="20"/>
            <w:szCs w:val="20"/>
            <w:lang w:val="es-MX"/>
          </w:rPr>
          <w:t>O</w:t>
        </w:r>
        <w:r w:rsidR="005E45AB">
          <w:rPr>
            <w:rStyle w:val="Hipervnculo"/>
            <w:b/>
            <w:sz w:val="20"/>
            <w:szCs w:val="20"/>
            <w:lang w:val="es-MX"/>
          </w:rPr>
          <w:t>01 Crear Cambio de Producto</w:t>
        </w:r>
      </w:hyperlink>
    </w:p>
    <w:p w:rsidR="00AB13E3" w:rsidRDefault="00AB13E3"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893132">
      <w:pPr>
        <w:numPr>
          <w:ilvl w:val="1"/>
          <w:numId w:val="23"/>
        </w:numPr>
        <w:ind w:left="839" w:hanging="482"/>
        <w:rPr>
          <w:sz w:val="20"/>
          <w:lang w:val="es-MX"/>
        </w:rPr>
      </w:pPr>
      <w:r>
        <w:rPr>
          <w:sz w:val="20"/>
          <w:lang w:val="es-MX"/>
        </w:rPr>
        <w:t xml:space="preserve">El sistema continúa en el </w:t>
      </w:r>
      <w:hyperlink w:anchor="paso12_1_AO01" w:history="1">
        <w:r w:rsidRPr="009C1EE9">
          <w:rPr>
            <w:rStyle w:val="Hipervnculo"/>
            <w:b/>
            <w:sz w:val="20"/>
            <w:lang w:val="es-MX"/>
          </w:rPr>
          <w:t>paso</w:t>
        </w:r>
        <w:r w:rsidR="009C1EE9" w:rsidRPr="009C1EE9">
          <w:rPr>
            <w:rStyle w:val="Hipervnculo"/>
            <w:b/>
            <w:sz w:val="20"/>
            <w:lang w:val="es-MX"/>
          </w:rPr>
          <w:t xml:space="preserve"> 12.1</w:t>
        </w:r>
      </w:hyperlink>
      <w:r w:rsidR="009C1EE9">
        <w:rPr>
          <w:sz w:val="20"/>
          <w:lang w:val="es-MX"/>
        </w:rPr>
        <w:t xml:space="preserve"> del </w:t>
      </w:r>
      <w:r w:rsidR="009C1EE9">
        <w:rPr>
          <w:sz w:val="20"/>
          <w:szCs w:val="20"/>
          <w:lang w:val="es-MX"/>
        </w:rPr>
        <w:t xml:space="preserve">flujo alterno opcional </w:t>
      </w:r>
      <w:hyperlink r:id="rId306" w:anchor="AO01" w:history="1">
        <w:r w:rsidR="009C1EE9">
          <w:rPr>
            <w:rStyle w:val="Hipervnculo"/>
            <w:b/>
            <w:sz w:val="20"/>
            <w:szCs w:val="20"/>
            <w:lang w:val="es-MX"/>
          </w:rPr>
          <w:t>A</w:t>
        </w:r>
        <w:r w:rsidR="002666E8">
          <w:rPr>
            <w:rStyle w:val="Hipervnculo"/>
            <w:b/>
            <w:sz w:val="20"/>
            <w:szCs w:val="20"/>
            <w:lang w:val="es-MX"/>
          </w:rPr>
          <w:t>O</w:t>
        </w:r>
        <w:r w:rsidR="009C1EE9">
          <w:rPr>
            <w:rStyle w:val="Hipervnculo"/>
            <w:b/>
            <w:sz w:val="20"/>
            <w:szCs w:val="20"/>
            <w:lang w:val="es-MX"/>
          </w:rPr>
          <w:t>01 Crear Cambio de Producto</w:t>
        </w:r>
      </w:hyperlink>
    </w:p>
    <w:p w:rsidR="009C1EE9" w:rsidRDefault="009C1EE9"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893132">
        <w:rPr>
          <w:sz w:val="20"/>
          <w:lang w:val="es-MX"/>
        </w:rPr>
        <w:t xml:space="preserve"> un producto</w:t>
      </w:r>
      <w:r>
        <w:rPr>
          <w:sz w:val="20"/>
          <w:lang w:val="es-MX"/>
        </w:rPr>
        <w:t>&gt;</w:t>
      </w:r>
    </w:p>
    <w:p w:rsidR="00A95B22" w:rsidRPr="00C042B7" w:rsidRDefault="009C1EE9" w:rsidP="00893132">
      <w:pPr>
        <w:numPr>
          <w:ilvl w:val="1"/>
          <w:numId w:val="23"/>
        </w:numPr>
        <w:ind w:left="839" w:hanging="482"/>
        <w:rPr>
          <w:sz w:val="20"/>
        </w:rPr>
      </w:pPr>
      <w:r w:rsidRPr="00C042B7">
        <w:rPr>
          <w:sz w:val="20"/>
          <w:lang w:val="es-MX"/>
        </w:rPr>
        <w:t xml:space="preserve">El sistema continúa en el </w:t>
      </w:r>
      <w:hyperlink w:anchor="paso13_1_AO01" w:history="1">
        <w:r w:rsidRPr="00C042B7">
          <w:rPr>
            <w:rStyle w:val="Hipervnculo"/>
            <w:b/>
            <w:sz w:val="20"/>
            <w:lang w:val="es-MX"/>
          </w:rPr>
          <w:t>paso 13.1</w:t>
        </w:r>
      </w:hyperlink>
      <w:r w:rsidRPr="00C042B7">
        <w:rPr>
          <w:sz w:val="20"/>
          <w:lang w:val="es-MX"/>
        </w:rPr>
        <w:t xml:space="preserve"> del </w:t>
      </w:r>
      <w:r w:rsidRPr="00C042B7">
        <w:rPr>
          <w:sz w:val="20"/>
          <w:szCs w:val="20"/>
          <w:lang w:val="es-MX"/>
        </w:rPr>
        <w:t xml:space="preserve">flujo alterno opcional </w:t>
      </w:r>
      <w:hyperlink r:id="rId307" w:anchor="AO01" w:history="1">
        <w:r w:rsidRPr="00C042B7">
          <w:rPr>
            <w:rStyle w:val="Hipervnculo"/>
            <w:b/>
            <w:sz w:val="20"/>
            <w:szCs w:val="20"/>
            <w:lang w:val="es-MX"/>
          </w:rPr>
          <w:t>A</w:t>
        </w:r>
        <w:r w:rsidR="002666E8" w:rsidRPr="00C042B7">
          <w:rPr>
            <w:rStyle w:val="Hipervnculo"/>
            <w:b/>
            <w:sz w:val="20"/>
            <w:szCs w:val="20"/>
            <w:lang w:val="es-MX"/>
          </w:rPr>
          <w:t>O</w:t>
        </w:r>
        <w:r w:rsidRPr="00C042B7">
          <w:rPr>
            <w:rStyle w:val="Hipervnculo"/>
            <w:b/>
            <w:sz w:val="20"/>
            <w:szCs w:val="20"/>
            <w:lang w:val="es-MX"/>
          </w:rPr>
          <w:t>01 Crear Cambio de Producto</w:t>
        </w:r>
      </w:hyperlink>
    </w:p>
    <w:p w:rsidR="009C1EE9" w:rsidRPr="00C042B7" w:rsidRDefault="009C1EE9" w:rsidP="00893132">
      <w:pPr>
        <w:numPr>
          <w:ilvl w:val="0"/>
          <w:numId w:val="23"/>
        </w:numPr>
        <w:rPr>
          <w:sz w:val="20"/>
          <w:lang w:val="es-MX"/>
        </w:rPr>
      </w:pPr>
      <w:r w:rsidRPr="00C042B7">
        <w:rPr>
          <w:sz w:val="20"/>
          <w:lang w:val="es-MX"/>
        </w:rPr>
        <w:t xml:space="preserve">Si &lt;el actor selecciona un </w:t>
      </w:r>
      <w:r w:rsidRPr="00C042B7">
        <w:rPr>
          <w:b/>
          <w:sz w:val="20"/>
          <w:lang w:val="es-MX"/>
        </w:rPr>
        <w:t>Motivo</w:t>
      </w:r>
      <w:r w:rsidR="00893132" w:rsidRPr="00C042B7">
        <w:rPr>
          <w:sz w:val="20"/>
          <w:lang w:val="es-MX"/>
        </w:rPr>
        <w:t xml:space="preserve"> para un producto</w:t>
      </w:r>
      <w:r w:rsidRPr="00C042B7">
        <w:rPr>
          <w:sz w:val="20"/>
          <w:lang w:val="es-MX"/>
        </w:rPr>
        <w:t>&gt;</w:t>
      </w:r>
    </w:p>
    <w:p w:rsidR="007E693B" w:rsidRPr="00ED4E11" w:rsidRDefault="007E693B" w:rsidP="007E693B">
      <w:pPr>
        <w:numPr>
          <w:ilvl w:val="1"/>
          <w:numId w:val="23"/>
        </w:numPr>
        <w:ind w:left="839" w:hanging="482"/>
        <w:rPr>
          <w:sz w:val="20"/>
          <w:szCs w:val="20"/>
          <w:highlight w:val="lightGray"/>
          <w:lang w:val="es-MX"/>
        </w:rPr>
      </w:pPr>
      <w:r w:rsidRPr="00C042B7">
        <w:rPr>
          <w:sz w:val="20"/>
          <w:szCs w:val="20"/>
          <w:lang w:val="es-MX"/>
        </w:rPr>
        <w:t xml:space="preserve">El sistema obtiene del objeto Productos la siguiente </w:t>
      </w:r>
      <w:r w:rsidRPr="00ED4E11">
        <w:rPr>
          <w:sz w:val="20"/>
          <w:szCs w:val="20"/>
          <w:highlight w:val="lightGray"/>
          <w:lang w:val="es-MX"/>
        </w:rPr>
        <w:t>información del producto actual:</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Cantidad</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Motivo</w:t>
      </w:r>
    </w:p>
    <w:p w:rsidR="007E693B" w:rsidRPr="00ED4E11" w:rsidRDefault="007E693B" w:rsidP="007E693B">
      <w:pPr>
        <w:numPr>
          <w:ilvl w:val="1"/>
          <w:numId w:val="23"/>
        </w:numPr>
        <w:ind w:left="839" w:hanging="482"/>
        <w:rPr>
          <w:sz w:val="20"/>
          <w:szCs w:val="20"/>
          <w:highlight w:val="lightGray"/>
          <w:lang w:val="es-MX"/>
        </w:rPr>
      </w:pPr>
      <w:r w:rsidRPr="00ED4E11">
        <w:rPr>
          <w:sz w:val="20"/>
          <w:szCs w:val="20"/>
          <w:highlight w:val="lightGray"/>
          <w:lang w:val="es-MX"/>
        </w:rPr>
        <w:t>El sistema obtiene la siguiente información del producto:</w:t>
      </w:r>
    </w:p>
    <w:p w:rsidR="007E693B" w:rsidRPr="00ED4E11" w:rsidRDefault="007E693B" w:rsidP="007E693B">
      <w:pPr>
        <w:pStyle w:val="Prrafodelista"/>
        <w:numPr>
          <w:ilvl w:val="2"/>
          <w:numId w:val="23"/>
        </w:numPr>
        <w:ind w:left="1560" w:hanging="709"/>
        <w:rPr>
          <w:b/>
          <w:sz w:val="20"/>
          <w:szCs w:val="20"/>
          <w:highlight w:val="lightGray"/>
          <w:lang w:val="es-MX"/>
        </w:rPr>
      </w:pPr>
      <w:r w:rsidRPr="00ED4E11">
        <w:rPr>
          <w:b/>
          <w:sz w:val="20"/>
          <w:szCs w:val="20"/>
          <w:highlight w:val="lightGray"/>
          <w:lang w:val="es-MX"/>
        </w:rPr>
        <w:t>ArregloTransProdDetalle</w:t>
      </w:r>
      <w:r>
        <w:rPr>
          <w:b/>
          <w:sz w:val="20"/>
          <w:szCs w:val="20"/>
          <w:highlight w:val="lightGray"/>
          <w:lang w:val="es-MX"/>
        </w:rPr>
        <w:t>Entrada</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sz w:val="20"/>
          <w:szCs w:val="20"/>
          <w:highlight w:val="lightGray"/>
          <w:lang w:val="es-MX"/>
        </w:rPr>
        <w:t>TransProdDetalle</w:t>
      </w:r>
    </w:p>
    <w:p w:rsidR="007E693B" w:rsidRPr="00ED4E11" w:rsidRDefault="007E693B" w:rsidP="007E693B">
      <w:pPr>
        <w:numPr>
          <w:ilvl w:val="1"/>
          <w:numId w:val="23"/>
        </w:numPr>
        <w:ind w:left="839" w:hanging="48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Si &lt;el producto ya cuenta con un motivo asignado diferente a ‘No Definido’&gt; y si &lt;el motivo asignado actualmente al producto es diferente al motivo seleccionado&gt;</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El sistema obtiene la siguiente información:</w:t>
      </w:r>
    </w:p>
    <w:p w:rsidR="007E693B" w:rsidRPr="00ED4E11" w:rsidRDefault="007E693B" w:rsidP="007E693B">
      <w:pPr>
        <w:pStyle w:val="Prrafodelista"/>
        <w:numPr>
          <w:ilvl w:val="3"/>
          <w:numId w:val="23"/>
        </w:numPr>
        <w:ind w:left="2410" w:hanging="850"/>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VARCodigo = ‘TRPMOT’</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VAVClave = Motivo (objeto Productos)</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Grupo </w:t>
      </w:r>
    </w:p>
    <w:p w:rsidR="007E693B" w:rsidRPr="00ED4E11" w:rsidRDefault="007E693B" w:rsidP="007E693B">
      <w:pPr>
        <w:pStyle w:val="Prrafodelista"/>
        <w:numPr>
          <w:ilvl w:val="3"/>
          <w:numId w:val="23"/>
        </w:numPr>
        <w:ind w:left="2410" w:hanging="850"/>
        <w:rPr>
          <w:rFonts w:cs="Arial"/>
          <w:sz w:val="20"/>
          <w:szCs w:val="20"/>
          <w:highlight w:val="lightGray"/>
        </w:rPr>
      </w:pPr>
      <w:r w:rsidRPr="00ED4E11">
        <w:rPr>
          <w:rFonts w:cs="Arial"/>
          <w:sz w:val="20"/>
          <w:szCs w:val="20"/>
          <w:highlight w:val="lightGray"/>
        </w:rPr>
        <w:t>El sistema registra en sesión la siguiente información:</w:t>
      </w:r>
    </w:p>
    <w:p w:rsidR="007E693B" w:rsidRPr="00ED4E11" w:rsidRDefault="007E693B" w:rsidP="007E693B">
      <w:pPr>
        <w:pStyle w:val="Prrafodelista"/>
        <w:numPr>
          <w:ilvl w:val="4"/>
          <w:numId w:val="23"/>
        </w:numPr>
        <w:ind w:left="3402" w:hanging="992"/>
        <w:rPr>
          <w:b/>
          <w:sz w:val="20"/>
          <w:highlight w:val="lightGray"/>
          <w:lang w:val="es-MX"/>
        </w:rPr>
      </w:pPr>
      <w:r w:rsidRPr="00ED4E11">
        <w:rPr>
          <w:rFonts w:cs="Arial"/>
          <w:sz w:val="20"/>
          <w:szCs w:val="20"/>
          <w:highlight w:val="lightGray"/>
        </w:rPr>
        <w:t>GrupoMotivo</w:t>
      </w:r>
    </w:p>
    <w:p w:rsidR="007E693B" w:rsidRPr="00ED4E11" w:rsidRDefault="007E693B" w:rsidP="007E693B">
      <w:pPr>
        <w:pStyle w:val="Prrafodelista"/>
        <w:numPr>
          <w:ilvl w:val="2"/>
          <w:numId w:val="23"/>
        </w:numPr>
        <w:ind w:left="1560" w:hanging="709"/>
        <w:rPr>
          <w:b/>
          <w:sz w:val="20"/>
          <w:highlight w:val="lightGray"/>
          <w:lang w:val="es-MX"/>
        </w:rPr>
      </w:pPr>
      <w:r w:rsidRPr="00ED4E11">
        <w:rPr>
          <w:sz w:val="20"/>
          <w:highlight w:val="lightGray"/>
          <w:lang w:val="es-MX"/>
        </w:rPr>
        <w:t xml:space="preserve">El caso de uso incluye la funcionalidad del caso de uso </w:t>
      </w:r>
      <w:hyperlink r:id="rId308" w:history="1">
        <w:r w:rsidRPr="00ED4E11">
          <w:rPr>
            <w:rStyle w:val="Hipervnculo"/>
            <w:b/>
            <w:sz w:val="20"/>
            <w:szCs w:val="20"/>
            <w:highlight w:val="lightGray"/>
            <w:lang w:val="es-MX"/>
          </w:rPr>
          <w:t>Administrar Inventario Móvil – CUROLGEN13</w:t>
        </w:r>
      </w:hyperlink>
    </w:p>
    <w:p w:rsidR="007E693B" w:rsidRPr="00ED4E11" w:rsidRDefault="007E693B" w:rsidP="007E693B">
      <w:pPr>
        <w:pStyle w:val="Prrafodelista"/>
        <w:numPr>
          <w:ilvl w:val="3"/>
          <w:numId w:val="23"/>
        </w:numPr>
        <w:ind w:left="2410" w:hanging="850"/>
        <w:rPr>
          <w:highlight w:val="lightGray"/>
          <w:lang w:val="es-MX"/>
        </w:rPr>
      </w:pPr>
      <w:r w:rsidRPr="00ED4E11">
        <w:rPr>
          <w:sz w:val="20"/>
          <w:highlight w:val="lightGray"/>
          <w:lang w:val="es-MX"/>
        </w:rPr>
        <w:t>El sistema envía como parámetro la siguiente información:</w:t>
      </w:r>
    </w:p>
    <w:p w:rsidR="007E693B" w:rsidRPr="00ED4E11" w:rsidRDefault="007E693B" w:rsidP="007E693B">
      <w:pPr>
        <w:pStyle w:val="Prrafodelista"/>
        <w:numPr>
          <w:ilvl w:val="4"/>
          <w:numId w:val="23"/>
        </w:numPr>
        <w:ind w:left="3402" w:hanging="992"/>
        <w:rPr>
          <w:sz w:val="20"/>
          <w:highlight w:val="lightGray"/>
          <w:lang w:val="es-MX"/>
        </w:rPr>
      </w:pPr>
      <w:r w:rsidRPr="00ED4E11">
        <w:rPr>
          <w:sz w:val="20"/>
          <w:szCs w:val="20"/>
          <w:highlight w:val="lightGray"/>
          <w:lang w:val="es-MX"/>
        </w:rPr>
        <w:t>ValidarExistencia</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ProductoClave = &lt;TransProdDetalle.ProductoClave&gt;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TipoUnidad = &lt;TransProdDetalle.TipoUnidad&gt;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Cantidad = &lt;TransProdDetalle.Cantidad&gt;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TipoTransProd = TransProd.Tipo (objeto TransProd)</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GrupoMotivo = GrupoMotivo registrado en sesión</w:t>
      </w:r>
    </w:p>
    <w:p w:rsidR="007E693B" w:rsidRPr="00ED4E11" w:rsidRDefault="007E693B" w:rsidP="007E693B">
      <w:pPr>
        <w:pStyle w:val="Prrafodelista"/>
        <w:numPr>
          <w:ilvl w:val="3"/>
          <w:numId w:val="23"/>
        </w:numPr>
        <w:ind w:left="2410" w:hanging="850"/>
        <w:rPr>
          <w:b/>
          <w:sz w:val="20"/>
          <w:highlight w:val="lightGray"/>
          <w:lang w:val="es-MX"/>
        </w:rPr>
      </w:pPr>
      <w:r w:rsidRPr="00ED4E11">
        <w:rPr>
          <w:sz w:val="20"/>
          <w:highlight w:val="lightGray"/>
          <w:lang w:val="es-MX"/>
        </w:rPr>
        <w:t>El sistema recibe la siguiente información: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OP_Verdadero/Falso</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OP_Existencia</w:t>
      </w:r>
    </w:p>
    <w:p w:rsidR="007E693B" w:rsidRPr="00ED4E11" w:rsidRDefault="007E693B" w:rsidP="007E693B">
      <w:pPr>
        <w:pStyle w:val="Prrafodelista"/>
        <w:numPr>
          <w:ilvl w:val="2"/>
          <w:numId w:val="23"/>
        </w:numPr>
        <w:ind w:left="1560" w:hanging="709"/>
        <w:rPr>
          <w:sz w:val="20"/>
          <w:szCs w:val="20"/>
          <w:highlight w:val="lightGray"/>
          <w:lang w:val="es-MX"/>
        </w:rPr>
      </w:pPr>
      <w:r w:rsidRPr="00ED4E11">
        <w:rPr>
          <w:sz w:val="20"/>
          <w:szCs w:val="20"/>
          <w:highlight w:val="lightGray"/>
        </w:rPr>
        <w:t>Si &lt;no se tiene suficiente existencia para reversar el inventario (OP_Falso)&gt;</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sz w:val="20"/>
          <w:szCs w:val="20"/>
          <w:highlight w:val="lightGray"/>
          <w:lang w:val="es-MX"/>
        </w:rPr>
        <w:t>El sistema continúa en el paso donde fue invocado</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highlight w:val="lightGray"/>
          <w:u w:val="none"/>
          <w:lang w:val="es-MX"/>
        </w:rPr>
        <w:t xml:space="preserve">El caso de uso incluye la funcionalidad del caso de uso </w:t>
      </w:r>
      <w:hyperlink r:id="rId309" w:history="1">
        <w:r w:rsidRPr="00ED4E11">
          <w:rPr>
            <w:rStyle w:val="Hipervnculo"/>
            <w:b/>
            <w:sz w:val="20"/>
            <w:highlight w:val="lightGray"/>
            <w:lang w:val="es-MX"/>
          </w:rPr>
          <w:t>Administrar Detalle de la Transacción – CUROLGEN06</w:t>
        </w:r>
      </w:hyperlink>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7E693B" w:rsidRPr="00ED4E11" w:rsidRDefault="007E693B" w:rsidP="007E693B">
      <w:pPr>
        <w:pStyle w:val="Prrafodelista"/>
        <w:numPr>
          <w:ilvl w:val="4"/>
          <w:numId w:val="23"/>
        </w:numPr>
        <w:ind w:left="3402" w:hanging="992"/>
        <w:rPr>
          <w:rStyle w:val="Hipervnculo"/>
          <w:b/>
          <w:color w:val="auto"/>
          <w:sz w:val="20"/>
          <w:szCs w:val="20"/>
          <w:highlight w:val="lightGray"/>
          <w:lang w:val="es-MX"/>
        </w:rPr>
      </w:pPr>
      <w:r w:rsidRPr="00ED4E11">
        <w:rPr>
          <w:sz w:val="20"/>
          <w:szCs w:val="20"/>
          <w:highlight w:val="lightGray"/>
          <w:lang w:val="es-MX"/>
        </w:rPr>
        <w:t>ActualizarTipoMotivoTransaccion</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TransProdDetalle = TransProdDetalle (objeto registrado en el ArregloTransProdDetalle)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TipoMotivo = Motivo (objeto Productos)</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TipoTransProd = TransProd.Tipo (objeto TransProd)</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Cantidad = Cantidad (objeto Productos)</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Cancelar = 1</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sz w:val="20"/>
          <w:szCs w:val="20"/>
          <w:highlight w:val="lightGray"/>
          <w:lang w:val="es-MX"/>
        </w:rPr>
        <w:t>TransProdDetalle</w:t>
      </w:r>
    </w:p>
    <w:p w:rsidR="007E693B" w:rsidRPr="00ED4E11" w:rsidRDefault="007E693B" w:rsidP="007E693B">
      <w:pPr>
        <w:numPr>
          <w:ilvl w:val="1"/>
          <w:numId w:val="23"/>
        </w:numPr>
        <w:ind w:left="839" w:hanging="482"/>
        <w:rPr>
          <w:highlight w:val="lightGray"/>
          <w:lang w:val="es-MX"/>
        </w:rPr>
      </w:pPr>
      <w:r w:rsidRPr="00ED4E11">
        <w:rPr>
          <w:sz w:val="20"/>
          <w:highlight w:val="lightGray"/>
          <w:lang w:val="es-MX"/>
        </w:rPr>
        <w:t>El sistema actualiza el objeto Productos con la siguiente información del motivo seleccionado:</w:t>
      </w:r>
    </w:p>
    <w:p w:rsidR="007E693B" w:rsidRPr="00ED4E11" w:rsidRDefault="007E693B" w:rsidP="007E693B">
      <w:pPr>
        <w:pStyle w:val="Prrafodelista"/>
        <w:numPr>
          <w:ilvl w:val="2"/>
          <w:numId w:val="23"/>
        </w:numPr>
        <w:ind w:left="1560" w:hanging="709"/>
        <w:rPr>
          <w:b/>
          <w:highlight w:val="lightGray"/>
          <w:lang w:val="es-MX"/>
        </w:rPr>
      </w:pPr>
      <w:r w:rsidRPr="00ED4E11">
        <w:rPr>
          <w:b/>
          <w:sz w:val="20"/>
          <w:highlight w:val="lightGray"/>
          <w:lang w:val="es-MX"/>
        </w:rPr>
        <w:t>Productos</w:t>
      </w:r>
    </w:p>
    <w:p w:rsidR="007E693B" w:rsidRPr="00ED4E11" w:rsidRDefault="007E693B" w:rsidP="007E693B">
      <w:pPr>
        <w:pStyle w:val="Prrafodelista"/>
        <w:numPr>
          <w:ilvl w:val="3"/>
          <w:numId w:val="23"/>
        </w:numPr>
        <w:ind w:left="2410" w:hanging="850"/>
        <w:rPr>
          <w:highlight w:val="lightGray"/>
          <w:lang w:val="es-MX"/>
        </w:rPr>
      </w:pPr>
      <w:r w:rsidRPr="00ED4E11">
        <w:rPr>
          <w:sz w:val="20"/>
          <w:highlight w:val="lightGray"/>
          <w:lang w:val="es-MX"/>
        </w:rPr>
        <w:lastRenderedPageBreak/>
        <w:t>Motivo</w:t>
      </w:r>
      <w:r w:rsidRPr="00ED4E11">
        <w:rPr>
          <w:highlight w:val="lightGray"/>
          <w:lang w:val="es-MX"/>
        </w:rPr>
        <w:t xml:space="preserve"> </w:t>
      </w:r>
    </w:p>
    <w:p w:rsidR="007E693B" w:rsidRPr="00ED4E11" w:rsidRDefault="007E693B" w:rsidP="007E693B">
      <w:pPr>
        <w:numPr>
          <w:ilvl w:val="1"/>
          <w:numId w:val="23"/>
        </w:numPr>
        <w:ind w:left="839" w:hanging="482"/>
        <w:rPr>
          <w:sz w:val="20"/>
          <w:szCs w:val="20"/>
          <w:highlight w:val="lightGray"/>
          <w:lang w:val="es-MX"/>
        </w:rPr>
      </w:pPr>
      <w:r w:rsidRPr="00ED4E11">
        <w:rPr>
          <w:sz w:val="20"/>
          <w:szCs w:val="20"/>
          <w:highlight w:val="lightGray"/>
          <w:lang w:val="es-MX"/>
        </w:rPr>
        <w:t>El sistema registra en sesión la siguiente información del motivo seleccionado:</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sz w:val="20"/>
          <w:szCs w:val="20"/>
          <w:highlight w:val="lightGray"/>
          <w:lang w:val="es-MX"/>
        </w:rPr>
        <w:t>TipoMotivo</w:t>
      </w:r>
    </w:p>
    <w:p w:rsidR="007E693B" w:rsidRPr="00ED4E11" w:rsidRDefault="007E693B" w:rsidP="007E693B">
      <w:pPr>
        <w:numPr>
          <w:ilvl w:val="1"/>
          <w:numId w:val="23"/>
        </w:numPr>
        <w:ind w:left="839" w:hanging="482"/>
        <w:rPr>
          <w:rStyle w:val="Hipervnculo"/>
          <w:sz w:val="20"/>
          <w:szCs w:val="20"/>
          <w:highlight w:val="lightGray"/>
          <w:lang w:val="es-MX"/>
        </w:rPr>
      </w:pPr>
      <w:r w:rsidRPr="00ED4E11">
        <w:rPr>
          <w:rStyle w:val="Hipervnculo"/>
          <w:color w:val="auto"/>
          <w:sz w:val="20"/>
          <w:szCs w:val="20"/>
          <w:highlight w:val="lightGray"/>
          <w:u w:val="none"/>
          <w:lang w:val="es-MX"/>
        </w:rPr>
        <w:t xml:space="preserve">El caso de uso </w:t>
      </w:r>
      <w:r w:rsidRPr="00ED4E11">
        <w:rPr>
          <w:sz w:val="20"/>
          <w:szCs w:val="20"/>
          <w:highlight w:val="lightGray"/>
        </w:rPr>
        <w:t>incluye</w:t>
      </w:r>
      <w:r w:rsidRPr="00ED4E11">
        <w:rPr>
          <w:rStyle w:val="Hipervnculo"/>
          <w:color w:val="auto"/>
          <w:sz w:val="20"/>
          <w:szCs w:val="20"/>
          <w:highlight w:val="lightGray"/>
          <w:u w:val="none"/>
          <w:lang w:val="es-MX"/>
        </w:rPr>
        <w:t xml:space="preserve"> la funcionalidad del caso de uso </w:t>
      </w:r>
      <w:hyperlink r:id="rId310" w:history="1">
        <w:r w:rsidRPr="00ED4E11">
          <w:rPr>
            <w:rStyle w:val="Hipervnculo"/>
            <w:b/>
            <w:sz w:val="20"/>
            <w:szCs w:val="20"/>
            <w:highlight w:val="lightGray"/>
            <w:lang w:val="es-MX"/>
          </w:rPr>
          <w:t>Administrar Detalle de la Transacción – CUROLGEN06</w:t>
        </w:r>
      </w:hyperlink>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7E693B" w:rsidRPr="00ED4E11" w:rsidRDefault="007E693B" w:rsidP="007E693B">
      <w:pPr>
        <w:pStyle w:val="Prrafodelista"/>
        <w:numPr>
          <w:ilvl w:val="3"/>
          <w:numId w:val="23"/>
        </w:numPr>
        <w:ind w:left="2410" w:hanging="850"/>
        <w:rPr>
          <w:rStyle w:val="Hipervnculo"/>
          <w:b/>
          <w:color w:val="auto"/>
          <w:sz w:val="20"/>
          <w:szCs w:val="20"/>
          <w:highlight w:val="lightGray"/>
          <w:lang w:val="es-MX"/>
        </w:rPr>
      </w:pPr>
      <w:r w:rsidRPr="00ED4E11">
        <w:rPr>
          <w:sz w:val="20"/>
          <w:szCs w:val="20"/>
          <w:highlight w:val="lightGray"/>
          <w:lang w:val="es-MX"/>
        </w:rPr>
        <w:t>ActualizarTipoMotivoTransaccion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TransProdDetalle = TransProdDetalle (objeto registrado en el ArregloTransProdDetalle)</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TipoMotivo = TipoMotivo registrado en sesión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TipoTransProd = TransProd.Tipo (objeto TransProd registrado en sesión)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Cantidad = Cantidad (objeto Productos)</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Cancelar = 0</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7E693B" w:rsidRPr="00ED4E11" w:rsidRDefault="007E693B" w:rsidP="007E693B">
      <w:pPr>
        <w:pStyle w:val="Prrafodelista"/>
        <w:numPr>
          <w:ilvl w:val="3"/>
          <w:numId w:val="23"/>
        </w:numPr>
        <w:ind w:left="2410" w:hanging="850"/>
        <w:rPr>
          <w:sz w:val="20"/>
          <w:szCs w:val="20"/>
          <w:highlight w:val="lightGray"/>
          <w:lang w:val="es-MX"/>
        </w:rPr>
      </w:pPr>
      <w:r w:rsidRPr="00ED4E11">
        <w:rPr>
          <w:sz w:val="20"/>
          <w:szCs w:val="20"/>
          <w:highlight w:val="lightGray"/>
          <w:lang w:val="es-MX"/>
        </w:rPr>
        <w:t>TransProdDetalle</w:t>
      </w:r>
    </w:p>
    <w:p w:rsidR="007E693B" w:rsidRPr="007E693B" w:rsidRDefault="007E693B" w:rsidP="007E693B">
      <w:pPr>
        <w:pStyle w:val="Prrafodelista"/>
        <w:numPr>
          <w:ilvl w:val="2"/>
          <w:numId w:val="23"/>
        </w:numPr>
        <w:ind w:left="1560" w:hanging="709"/>
        <w:rPr>
          <w:highlight w:val="lightGray"/>
          <w:lang w:val="es-MX"/>
        </w:rPr>
      </w:pPr>
      <w:r w:rsidRPr="00ED4E11">
        <w:rPr>
          <w:sz w:val="20"/>
          <w:highlight w:val="lightGray"/>
          <w:lang w:val="es-MX"/>
        </w:rPr>
        <w:t>El sistema</w:t>
      </w:r>
      <w:r w:rsidRPr="007E693B">
        <w:rPr>
          <w:sz w:val="20"/>
          <w:highlight w:val="lightGray"/>
          <w:lang w:val="es-MX"/>
        </w:rPr>
        <w:t xml:space="preserve"> actualiza la información del objeto recibido dentro del arreglo:</w:t>
      </w:r>
    </w:p>
    <w:p w:rsidR="007E693B" w:rsidRPr="007E693B" w:rsidRDefault="007E693B" w:rsidP="007E693B">
      <w:pPr>
        <w:pStyle w:val="Prrafodelista"/>
        <w:numPr>
          <w:ilvl w:val="3"/>
          <w:numId w:val="23"/>
        </w:numPr>
        <w:ind w:left="2410" w:hanging="850"/>
        <w:rPr>
          <w:b/>
          <w:highlight w:val="lightGray"/>
          <w:lang w:val="es-MX"/>
        </w:rPr>
      </w:pPr>
      <w:r w:rsidRPr="007E693B">
        <w:rPr>
          <w:b/>
          <w:sz w:val="20"/>
          <w:highlight w:val="lightGray"/>
          <w:lang w:val="es-MX"/>
        </w:rPr>
        <w:t>ArregloTransProdDetalleEntrada</w:t>
      </w:r>
    </w:p>
    <w:p w:rsidR="007E693B" w:rsidRPr="007E693B" w:rsidRDefault="007E693B" w:rsidP="007E693B">
      <w:pPr>
        <w:pStyle w:val="Prrafodelista"/>
        <w:numPr>
          <w:ilvl w:val="4"/>
          <w:numId w:val="23"/>
        </w:numPr>
        <w:ind w:left="3402" w:hanging="992"/>
        <w:rPr>
          <w:rStyle w:val="Hipervnculo"/>
          <w:color w:val="auto"/>
          <w:highlight w:val="lightGray"/>
          <w:u w:val="none"/>
          <w:lang w:val="es-MX"/>
        </w:rPr>
      </w:pPr>
      <w:r w:rsidRPr="007E693B">
        <w:rPr>
          <w:sz w:val="20"/>
          <w:highlight w:val="lightGray"/>
          <w:lang w:val="es-MX"/>
        </w:rPr>
        <w:t>TransProdDetalle</w:t>
      </w:r>
    </w:p>
    <w:p w:rsidR="009C1EE9" w:rsidRPr="00DA507D" w:rsidRDefault="007E693B" w:rsidP="007E693B">
      <w:pPr>
        <w:numPr>
          <w:ilvl w:val="1"/>
          <w:numId w:val="23"/>
        </w:numPr>
        <w:ind w:left="839" w:hanging="482"/>
        <w:rPr>
          <w:rStyle w:val="Hipervnculo"/>
          <w:color w:val="auto"/>
          <w:sz w:val="20"/>
          <w:highlight w:val="lightGray"/>
          <w:u w:val="none"/>
          <w:lang w:val="es-MX"/>
        </w:rPr>
      </w:pPr>
      <w:r w:rsidRPr="007E693B">
        <w:rPr>
          <w:sz w:val="20"/>
          <w:szCs w:val="20"/>
          <w:highlight w:val="lightGray"/>
          <w:lang w:val="es-MX"/>
        </w:rPr>
        <w:t xml:space="preserve">El sistema continúa en el </w:t>
      </w:r>
      <w:hyperlink w:anchor="paso13_AO03" w:history="1">
        <w:r w:rsidRPr="00223DE2">
          <w:rPr>
            <w:rStyle w:val="Hipervnculo"/>
            <w:b/>
            <w:sz w:val="20"/>
            <w:szCs w:val="20"/>
            <w:highlight w:val="lightGray"/>
            <w:lang w:val="es-MX"/>
          </w:rPr>
          <w:t>paso 1</w:t>
        </w:r>
        <w:r w:rsidR="00223DE2" w:rsidRPr="00223DE2">
          <w:rPr>
            <w:rStyle w:val="Hipervnculo"/>
            <w:b/>
            <w:sz w:val="20"/>
            <w:szCs w:val="20"/>
            <w:highlight w:val="lightGray"/>
            <w:lang w:val="es-MX"/>
          </w:rPr>
          <w:t>3</w:t>
        </w:r>
      </w:hyperlink>
      <w:r w:rsidRPr="007E693B">
        <w:rPr>
          <w:sz w:val="20"/>
          <w:szCs w:val="20"/>
          <w:highlight w:val="lightGray"/>
          <w:lang w:val="es-MX"/>
        </w:rPr>
        <w:t xml:space="preserve"> del flujo alterno o</w:t>
      </w:r>
      <w:r w:rsidRPr="00DA507D">
        <w:rPr>
          <w:sz w:val="20"/>
          <w:szCs w:val="20"/>
          <w:highlight w:val="lightGray"/>
          <w:lang w:val="es-MX"/>
        </w:rPr>
        <w:t xml:space="preserve">pcional </w:t>
      </w:r>
      <w:hyperlink r:id="rId311" w:anchor="_AO02_Modificar_Cambio" w:history="1">
        <w:r w:rsidR="00DA507D" w:rsidRPr="00DA507D">
          <w:rPr>
            <w:rStyle w:val="Hipervnculo"/>
            <w:b/>
            <w:sz w:val="20"/>
            <w:szCs w:val="20"/>
            <w:highlight w:val="lightGray"/>
            <w:lang w:val="es-MX"/>
          </w:rPr>
          <w:t>AO03 Modificar Cambio de Producto</w:t>
        </w:r>
      </w:hyperlink>
    </w:p>
    <w:p w:rsidR="00BC4FCE" w:rsidRPr="00BC4FCE" w:rsidRDefault="00BC4FCE" w:rsidP="00BC4FCE">
      <w:pPr>
        <w:numPr>
          <w:ilvl w:val="0"/>
          <w:numId w:val="23"/>
        </w:numPr>
        <w:rPr>
          <w:sz w:val="20"/>
          <w:highlight w:val="green"/>
          <w:lang w:val="es-MX"/>
        </w:rPr>
      </w:pPr>
      <w:r w:rsidRPr="00D6308A">
        <w:rPr>
          <w:sz w:val="20"/>
          <w:highlight w:val="green"/>
          <w:lang w:val="es-MX"/>
        </w:rPr>
        <w:t>Si &lt;el actor proporci</w:t>
      </w:r>
      <w:r w:rsidRPr="00BC4FCE">
        <w:rPr>
          <w:sz w:val="20"/>
          <w:highlight w:val="green"/>
          <w:lang w:val="es-MX"/>
        </w:rPr>
        <w:t xml:space="preserve">ona/modifica la </w:t>
      </w:r>
      <w:r w:rsidRPr="00BC4FCE">
        <w:rPr>
          <w:b/>
          <w:sz w:val="20"/>
          <w:highlight w:val="green"/>
          <w:lang w:val="es-MX"/>
        </w:rPr>
        <w:t>Fecha Caducidad</w:t>
      </w:r>
      <w:r w:rsidRPr="00BC4FCE">
        <w:rPr>
          <w:sz w:val="20"/>
          <w:highlight w:val="green"/>
          <w:lang w:val="es-MX"/>
        </w:rPr>
        <w:t xml:space="preserve"> para un producto&gt;</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El sistema actualiza el objeto Productos con la siguiente información para el producto actual:</w:t>
      </w:r>
    </w:p>
    <w:p w:rsidR="00BC4FCE" w:rsidRPr="00BC4FCE" w:rsidRDefault="00BC4FCE" w:rsidP="00BC4FCE">
      <w:pPr>
        <w:pStyle w:val="Prrafodelista"/>
        <w:numPr>
          <w:ilvl w:val="2"/>
          <w:numId w:val="23"/>
        </w:numPr>
        <w:ind w:left="1560" w:hanging="709"/>
        <w:rPr>
          <w:b/>
          <w:sz w:val="20"/>
          <w:szCs w:val="20"/>
          <w:highlight w:val="green"/>
          <w:lang w:val="es-MX"/>
        </w:rPr>
      </w:pPr>
      <w:r w:rsidRPr="00BC4FCE">
        <w:rPr>
          <w:b/>
          <w:sz w:val="20"/>
          <w:szCs w:val="20"/>
          <w:highlight w:val="green"/>
          <w:lang w:val="es-MX"/>
        </w:rPr>
        <w:t>Producto</w:t>
      </w:r>
      <w:r w:rsidR="00061064">
        <w:rPr>
          <w:b/>
          <w:sz w:val="20"/>
          <w:szCs w:val="20"/>
          <w:highlight w:val="green"/>
          <w:lang w:val="es-MX"/>
        </w:rPr>
        <w:t>s</w:t>
      </w:r>
    </w:p>
    <w:p w:rsidR="00BC4FCE" w:rsidRPr="00BC4FCE" w:rsidRDefault="00BC4FCE" w:rsidP="00BC4FCE">
      <w:pPr>
        <w:pStyle w:val="Prrafodelista"/>
        <w:numPr>
          <w:ilvl w:val="3"/>
          <w:numId w:val="23"/>
        </w:numPr>
        <w:ind w:left="2410" w:hanging="850"/>
        <w:rPr>
          <w:sz w:val="20"/>
          <w:szCs w:val="20"/>
          <w:highlight w:val="green"/>
          <w:lang w:val="es-MX"/>
        </w:rPr>
      </w:pPr>
      <w:r w:rsidRPr="00BC4FCE">
        <w:rPr>
          <w:sz w:val="20"/>
          <w:highlight w:val="green"/>
          <w:lang w:val="es-MX"/>
        </w:rPr>
        <w:t>FechaCaducidad</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 xml:space="preserve">El sistema continúa en el </w:t>
      </w:r>
      <w:hyperlink w:anchor="paso13_AO03" w:history="1">
        <w:r w:rsidRPr="00BC4FCE">
          <w:rPr>
            <w:rStyle w:val="Hipervnculo"/>
            <w:b/>
            <w:sz w:val="20"/>
            <w:szCs w:val="20"/>
            <w:highlight w:val="green"/>
            <w:lang w:val="es-MX"/>
          </w:rPr>
          <w:t>pas</w:t>
        </w:r>
        <w:r w:rsidRPr="00BC4FCE">
          <w:rPr>
            <w:rStyle w:val="Hipervnculo"/>
            <w:b/>
            <w:sz w:val="20"/>
            <w:szCs w:val="20"/>
            <w:highlight w:val="green"/>
            <w:lang w:val="es-MX"/>
          </w:rPr>
          <w:t>o</w:t>
        </w:r>
        <w:r w:rsidRPr="00BC4FCE">
          <w:rPr>
            <w:rStyle w:val="Hipervnculo"/>
            <w:b/>
            <w:sz w:val="20"/>
            <w:szCs w:val="20"/>
            <w:highlight w:val="green"/>
            <w:lang w:val="es-MX"/>
          </w:rPr>
          <w:t xml:space="preserve"> 13</w:t>
        </w:r>
      </w:hyperlink>
      <w:r w:rsidRPr="00BC4FCE">
        <w:rPr>
          <w:sz w:val="20"/>
          <w:szCs w:val="20"/>
          <w:highlight w:val="green"/>
          <w:lang w:val="es-MX"/>
        </w:rPr>
        <w:t xml:space="preserve"> del flujo alterno opcional </w:t>
      </w:r>
      <w:hyperlink r:id="rId312" w:anchor="_AO02_Modificar_Cambio" w:history="1">
        <w:r w:rsidRPr="00BC4FCE">
          <w:rPr>
            <w:rStyle w:val="Hipervnculo"/>
            <w:b/>
            <w:sz w:val="20"/>
            <w:szCs w:val="20"/>
            <w:highlight w:val="green"/>
            <w:lang w:val="es-MX"/>
          </w:rPr>
          <w:t>AO03 Modificar Cambio de Producto</w:t>
        </w:r>
      </w:hyperlink>
    </w:p>
    <w:p w:rsidR="00013D3A" w:rsidRPr="007E693B" w:rsidRDefault="00013D3A" w:rsidP="00195DCB">
      <w:pPr>
        <w:numPr>
          <w:ilvl w:val="0"/>
          <w:numId w:val="23"/>
        </w:numPr>
        <w:rPr>
          <w:lang w:val="es-MX"/>
        </w:rPr>
      </w:pPr>
      <w:r w:rsidRPr="007E693B">
        <w:rPr>
          <w:sz w:val="20"/>
          <w:lang w:val="es-MX"/>
        </w:rPr>
        <w:t xml:space="preserve">Si &lt;el actor selecciona la opción </w:t>
      </w:r>
      <w:r w:rsidRPr="007E693B">
        <w:rPr>
          <w:b/>
          <w:sz w:val="20"/>
          <w:lang w:val="es-MX"/>
        </w:rPr>
        <w:t>Buscar</w:t>
      </w:r>
      <w:r w:rsidRPr="007E693B">
        <w:rPr>
          <w:sz w:val="20"/>
          <w:lang w:val="es-MX"/>
        </w:rPr>
        <w:t>&gt;</w:t>
      </w:r>
    </w:p>
    <w:p w:rsidR="00013D3A" w:rsidRPr="007E693B" w:rsidRDefault="00013D3A" w:rsidP="00195DCB">
      <w:pPr>
        <w:numPr>
          <w:ilvl w:val="1"/>
          <w:numId w:val="23"/>
        </w:numPr>
        <w:ind w:left="839" w:hanging="482"/>
        <w:rPr>
          <w:lang w:val="es-MX"/>
        </w:rPr>
      </w:pPr>
      <w:r w:rsidRPr="007E693B">
        <w:rPr>
          <w:sz w:val="20"/>
          <w:lang w:val="es-MX"/>
        </w:rPr>
        <w:t xml:space="preserve">El sistema continúa en el </w:t>
      </w:r>
      <w:hyperlink w:anchor="paso15_1_AO01" w:history="1">
        <w:r w:rsidRPr="007E693B">
          <w:rPr>
            <w:rStyle w:val="Hipervnculo"/>
            <w:b/>
            <w:sz w:val="20"/>
            <w:lang w:val="es-MX"/>
          </w:rPr>
          <w:t>paso 1</w:t>
        </w:r>
        <w:r w:rsidR="005F4401">
          <w:rPr>
            <w:rStyle w:val="Hipervnculo"/>
            <w:b/>
            <w:sz w:val="20"/>
            <w:lang w:val="es-MX"/>
          </w:rPr>
          <w:t>6</w:t>
        </w:r>
        <w:r w:rsidRPr="007E693B">
          <w:rPr>
            <w:rStyle w:val="Hipervnculo"/>
            <w:b/>
            <w:sz w:val="20"/>
            <w:lang w:val="es-MX"/>
          </w:rPr>
          <w:t>.1</w:t>
        </w:r>
      </w:hyperlink>
      <w:r w:rsidRPr="007E693B">
        <w:rPr>
          <w:sz w:val="20"/>
          <w:lang w:val="es-MX"/>
        </w:rPr>
        <w:t xml:space="preserve"> del </w:t>
      </w:r>
      <w:r w:rsidRPr="007E693B">
        <w:rPr>
          <w:sz w:val="20"/>
          <w:szCs w:val="20"/>
          <w:lang w:val="es-MX"/>
        </w:rPr>
        <w:t xml:space="preserve">flujo alterno opcional </w:t>
      </w:r>
      <w:hyperlink r:id="rId313" w:anchor="AO01" w:history="1">
        <w:r w:rsidR="002666E8" w:rsidRPr="007E693B">
          <w:rPr>
            <w:rStyle w:val="Hipervnculo"/>
            <w:b/>
            <w:sz w:val="20"/>
            <w:szCs w:val="20"/>
            <w:lang w:val="es-MX"/>
          </w:rPr>
          <w:t>AO</w:t>
        </w:r>
        <w:r w:rsidRPr="007E693B">
          <w:rPr>
            <w:rStyle w:val="Hipervnculo"/>
            <w:b/>
            <w:sz w:val="20"/>
            <w:szCs w:val="20"/>
            <w:lang w:val="es-MX"/>
          </w:rPr>
          <w:t>01 Crear Cambio de Producto</w:t>
        </w:r>
      </w:hyperlink>
    </w:p>
    <w:p w:rsidR="00B12D10" w:rsidRPr="007E693B" w:rsidRDefault="000412BA" w:rsidP="00195DCB">
      <w:pPr>
        <w:numPr>
          <w:ilvl w:val="0"/>
          <w:numId w:val="23"/>
        </w:numPr>
        <w:rPr>
          <w:sz w:val="20"/>
          <w:szCs w:val="20"/>
          <w:lang w:val="es-MX"/>
        </w:rPr>
      </w:pPr>
      <w:r w:rsidRPr="007E693B">
        <w:rPr>
          <w:sz w:val="20"/>
          <w:szCs w:val="20"/>
          <w:lang w:val="es-MX"/>
        </w:rPr>
        <w:t xml:space="preserve">Si &lt;el actor selecciona la opción </w:t>
      </w:r>
      <w:r w:rsidRPr="007E693B">
        <w:rPr>
          <w:b/>
          <w:sz w:val="20"/>
          <w:szCs w:val="20"/>
          <w:lang w:val="es-MX"/>
        </w:rPr>
        <w:t>Continuar</w:t>
      </w:r>
      <w:r w:rsidRPr="007E693B">
        <w:rPr>
          <w:sz w:val="20"/>
          <w:szCs w:val="20"/>
          <w:lang w:val="es-MX"/>
        </w:rPr>
        <w:t>&gt;</w:t>
      </w:r>
    </w:p>
    <w:p w:rsidR="00140A02" w:rsidRPr="00BC4FCE" w:rsidRDefault="00140A02" w:rsidP="00195DCB">
      <w:pPr>
        <w:numPr>
          <w:ilvl w:val="1"/>
          <w:numId w:val="23"/>
        </w:numPr>
        <w:ind w:left="851" w:hanging="482"/>
        <w:rPr>
          <w:rStyle w:val="Hipervnculo"/>
          <w:color w:val="auto"/>
          <w:sz w:val="20"/>
          <w:szCs w:val="20"/>
          <w:u w:val="none"/>
          <w:lang w:val="es-MX"/>
        </w:rPr>
      </w:pPr>
      <w:r>
        <w:rPr>
          <w:sz w:val="20"/>
          <w:szCs w:val="20"/>
          <w:lang w:val="es-MX"/>
        </w:rPr>
        <w:t xml:space="preserve">El sistema valida la información proporcionada por el usuario de acuerdo con la validación </w:t>
      </w:r>
      <w:hyperlink r:id="rId314" w:anchor="_5.2.5.4__VA04" w:history="1">
        <w:r>
          <w:rPr>
            <w:rStyle w:val="Hipervnculo"/>
            <w:b/>
            <w:sz w:val="20"/>
            <w:szCs w:val="20"/>
            <w:lang w:val="es-MX"/>
          </w:rPr>
          <w:t>VA</w:t>
        </w:r>
        <w:r>
          <w:rPr>
            <w:rStyle w:val="Hipervnculo"/>
            <w:b/>
            <w:sz w:val="20"/>
            <w:szCs w:val="20"/>
            <w:lang w:val="es-MX"/>
          </w:rPr>
          <w:t>0</w:t>
        </w:r>
        <w:r>
          <w:rPr>
            <w:rStyle w:val="Hipervnculo"/>
            <w:b/>
            <w:sz w:val="20"/>
            <w:szCs w:val="20"/>
            <w:lang w:val="es-MX"/>
          </w:rPr>
          <w:t>4</w:t>
        </w:r>
        <w:r>
          <w:rPr>
            <w:rStyle w:val="Hipervnculo"/>
            <w:b/>
            <w:sz w:val="20"/>
            <w:szCs w:val="20"/>
            <w:lang w:val="es-MX"/>
          </w:rPr>
          <w:t xml:space="preserve"> Validar Informaci</w:t>
        </w:r>
        <w:r>
          <w:rPr>
            <w:rStyle w:val="Hipervnculo"/>
            <w:b/>
            <w:sz w:val="20"/>
            <w:szCs w:val="20"/>
            <w:lang w:val="es-MX"/>
          </w:rPr>
          <w:t>ó</w:t>
        </w:r>
        <w:r>
          <w:rPr>
            <w:rStyle w:val="Hipervnculo"/>
            <w:b/>
            <w:sz w:val="20"/>
            <w:szCs w:val="20"/>
            <w:lang w:val="es-MX"/>
          </w:rPr>
          <w:t>n Proporcionada</w:t>
        </w:r>
      </w:hyperlink>
    </w:p>
    <w:p w:rsidR="00BC4FCE" w:rsidRPr="006C0C9F" w:rsidRDefault="00BC4FCE" w:rsidP="00BC4FCE">
      <w:pPr>
        <w:numPr>
          <w:ilvl w:val="1"/>
          <w:numId w:val="23"/>
        </w:numPr>
        <w:ind w:left="851" w:hanging="482"/>
        <w:rPr>
          <w:highlight w:val="green"/>
          <w:lang w:val="es-MX"/>
        </w:rPr>
      </w:pPr>
      <w:r w:rsidRPr="00E2789A">
        <w:rPr>
          <w:sz w:val="20"/>
          <w:szCs w:val="20"/>
          <w:highlight w:val="green"/>
          <w:lang w:val="es-MX"/>
        </w:rPr>
        <w:t xml:space="preserve">Para cada </w:t>
      </w:r>
      <w:r w:rsidRPr="006C0C9F">
        <w:rPr>
          <w:sz w:val="20"/>
          <w:szCs w:val="20"/>
          <w:highlight w:val="green"/>
          <w:lang w:val="es-MX"/>
        </w:rPr>
        <w:t>producto incluido en el objeto Productos</w:t>
      </w:r>
    </w:p>
    <w:p w:rsidR="00BC4FCE" w:rsidRDefault="00BC4FCE" w:rsidP="00BC4FCE">
      <w:pPr>
        <w:numPr>
          <w:ilvl w:val="2"/>
          <w:numId w:val="23"/>
        </w:numPr>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BC4FCE" w:rsidRDefault="00BC4FCE" w:rsidP="00BC4FCE">
      <w:pPr>
        <w:pStyle w:val="Prrafodelista"/>
        <w:numPr>
          <w:ilvl w:val="3"/>
          <w:numId w:val="23"/>
        </w:numPr>
        <w:ind w:left="2410" w:hanging="850"/>
        <w:rPr>
          <w:sz w:val="20"/>
          <w:szCs w:val="20"/>
          <w:highlight w:val="green"/>
          <w:lang w:val="es-MX"/>
        </w:rPr>
      </w:pPr>
      <w:r>
        <w:rPr>
          <w:sz w:val="20"/>
          <w:szCs w:val="20"/>
          <w:highlight w:val="green"/>
          <w:lang w:val="es-MX"/>
        </w:rPr>
        <w:t xml:space="preserve">Si &lt;ya existe un registro donde &lt;ManejoLotesCaducidad.TransProdId = </w:t>
      </w:r>
      <w:r w:rsidRPr="006C0C9F">
        <w:rPr>
          <w:sz w:val="20"/>
          <w:highlight w:val="green"/>
          <w:lang w:val="es-MX"/>
        </w:rPr>
        <w:t>TransProdDetalle.TransProdId correspondiente al producto actual</w:t>
      </w:r>
      <w:r>
        <w:rPr>
          <w:sz w:val="20"/>
          <w:szCs w:val="20"/>
          <w:highlight w:val="green"/>
          <w:lang w:val="es-MX"/>
        </w:rPr>
        <w:t>&gt;</w:t>
      </w:r>
      <w:r w:rsidR="00061064">
        <w:rPr>
          <w:sz w:val="20"/>
          <w:szCs w:val="20"/>
          <w:highlight w:val="green"/>
          <w:lang w:val="es-MX"/>
        </w:rPr>
        <w:t xml:space="preserve"> y &lt;ManejoLotesCaducidad.TransProdDetalleId = </w:t>
      </w:r>
      <w:r w:rsidR="00061064" w:rsidRPr="006C0C9F">
        <w:rPr>
          <w:sz w:val="20"/>
          <w:highlight w:val="green"/>
          <w:lang w:val="es-MX"/>
        </w:rPr>
        <w:t>TransProdDetalle.TransProd</w:t>
      </w:r>
      <w:r w:rsidR="00061064">
        <w:rPr>
          <w:sz w:val="20"/>
          <w:highlight w:val="green"/>
          <w:lang w:val="es-MX"/>
        </w:rPr>
        <w:t>Detalle</w:t>
      </w:r>
      <w:r w:rsidR="00061064" w:rsidRPr="006C0C9F">
        <w:rPr>
          <w:sz w:val="20"/>
          <w:highlight w:val="green"/>
          <w:lang w:val="es-MX"/>
        </w:rPr>
        <w:t>Id correspondiente al producto actual</w:t>
      </w:r>
      <w:r w:rsidR="00061064">
        <w:rPr>
          <w:sz w:val="20"/>
          <w:szCs w:val="20"/>
          <w:highlight w:val="green"/>
          <w:lang w:val="es-MX"/>
        </w:rPr>
        <w:t>&gt;</w:t>
      </w:r>
      <w:r>
        <w:rPr>
          <w:sz w:val="20"/>
          <w:szCs w:val="20"/>
          <w:highlight w:val="green"/>
          <w:lang w:val="es-MX"/>
        </w:rPr>
        <w:t>&gt;</w:t>
      </w:r>
    </w:p>
    <w:p w:rsidR="00061064" w:rsidRPr="006C0C9F" w:rsidRDefault="00061064" w:rsidP="00061064">
      <w:pPr>
        <w:pStyle w:val="Prrafodelista"/>
        <w:numPr>
          <w:ilvl w:val="4"/>
          <w:numId w:val="23"/>
        </w:numPr>
        <w:ind w:left="3402" w:hanging="992"/>
        <w:rPr>
          <w:sz w:val="20"/>
          <w:szCs w:val="20"/>
          <w:highlight w:val="green"/>
          <w:lang w:val="es-MX"/>
        </w:rPr>
      </w:pPr>
      <w:r w:rsidRPr="006C0C9F">
        <w:rPr>
          <w:sz w:val="20"/>
          <w:szCs w:val="20"/>
          <w:highlight w:val="green"/>
          <w:lang w:val="es-MX"/>
        </w:rPr>
        <w:t xml:space="preserve">El sistema </w:t>
      </w:r>
      <w:r>
        <w:rPr>
          <w:sz w:val="20"/>
          <w:szCs w:val="20"/>
          <w:highlight w:val="green"/>
          <w:lang w:val="es-MX"/>
        </w:rPr>
        <w:t>actualiza</w:t>
      </w:r>
      <w:r w:rsidRPr="006C0C9F">
        <w:rPr>
          <w:sz w:val="20"/>
          <w:szCs w:val="20"/>
          <w:highlight w:val="green"/>
          <w:lang w:val="es-MX"/>
        </w:rPr>
        <w:t xml:space="preserve"> la siguiente información:</w:t>
      </w:r>
    </w:p>
    <w:p w:rsidR="00061064" w:rsidRPr="00D655A0" w:rsidRDefault="00061064" w:rsidP="00D655A0">
      <w:pPr>
        <w:pStyle w:val="Prrafodelista"/>
        <w:numPr>
          <w:ilvl w:val="5"/>
          <w:numId w:val="23"/>
        </w:numPr>
        <w:ind w:left="4536" w:hanging="1134"/>
        <w:rPr>
          <w:b/>
          <w:sz w:val="20"/>
          <w:szCs w:val="20"/>
          <w:highlight w:val="green"/>
          <w:lang w:val="es-MX"/>
        </w:rPr>
      </w:pPr>
      <w:r w:rsidRPr="006C0C9F">
        <w:rPr>
          <w:b/>
          <w:sz w:val="20"/>
          <w:szCs w:val="20"/>
          <w:highlight w:val="green"/>
          <w:lang w:val="es-MX"/>
        </w:rPr>
        <w:t>ManejoLotesCaducidad</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Caducidad = FechaCaducidad (objeto Productos)</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061064" w:rsidRPr="00061064"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BC4FCE" w:rsidRPr="006C0C9F" w:rsidRDefault="00BC4FCE" w:rsidP="00BC4FCE">
      <w:pPr>
        <w:pStyle w:val="Prrafodelista"/>
        <w:numPr>
          <w:ilvl w:val="3"/>
          <w:numId w:val="23"/>
        </w:numPr>
        <w:ind w:left="2410" w:hanging="850"/>
        <w:rPr>
          <w:sz w:val="20"/>
          <w:szCs w:val="20"/>
          <w:highlight w:val="green"/>
          <w:lang w:val="es-MX"/>
        </w:rPr>
      </w:pPr>
      <w:r w:rsidRPr="006C0C9F">
        <w:rPr>
          <w:sz w:val="20"/>
          <w:szCs w:val="20"/>
          <w:highlight w:val="green"/>
          <w:lang w:val="es-MX"/>
        </w:rPr>
        <w:t>El sistema registra la siguiente información:</w:t>
      </w:r>
    </w:p>
    <w:p w:rsidR="00BC4FCE" w:rsidRPr="006C0C9F" w:rsidRDefault="00BC4FCE" w:rsidP="00061064">
      <w:pPr>
        <w:pStyle w:val="Prrafodelista"/>
        <w:numPr>
          <w:ilvl w:val="4"/>
          <w:numId w:val="23"/>
        </w:numPr>
        <w:ind w:left="3402" w:hanging="992"/>
        <w:rPr>
          <w:b/>
          <w:sz w:val="20"/>
          <w:szCs w:val="20"/>
          <w:highlight w:val="green"/>
          <w:lang w:val="es-MX"/>
        </w:rPr>
      </w:pPr>
      <w:r w:rsidRPr="006C0C9F">
        <w:rPr>
          <w:b/>
          <w:sz w:val="20"/>
          <w:szCs w:val="20"/>
          <w:highlight w:val="green"/>
          <w:lang w:val="es-MX"/>
        </w:rPr>
        <w:t>ManejoLotesCaducidad</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TransProdId = </w:t>
      </w:r>
      <w:r w:rsidRPr="006C0C9F">
        <w:rPr>
          <w:sz w:val="20"/>
          <w:highlight w:val="green"/>
          <w:lang w:val="es-MX"/>
        </w:rPr>
        <w:t xml:space="preserve">TransProdDetalle.TransProdId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TransProdDetalleId = </w:t>
      </w:r>
      <w:r w:rsidRPr="006C0C9F">
        <w:rPr>
          <w:sz w:val="20"/>
          <w:highlight w:val="green"/>
          <w:lang w:val="es-MX"/>
        </w:rPr>
        <w:t xml:space="preserve">TransProdDetalle.TransProdDetalleId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Lote = Null</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Caducidad = FechaCaducidad (objeto Productos)</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BC4FCE" w:rsidRPr="00BC4FCE"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140A02" w:rsidRPr="00C042B7" w:rsidRDefault="00140A02" w:rsidP="00195DCB">
      <w:pPr>
        <w:numPr>
          <w:ilvl w:val="1"/>
          <w:numId w:val="23"/>
        </w:numPr>
        <w:ind w:left="851" w:hanging="482"/>
        <w:rPr>
          <w:lang w:val="es-MX"/>
        </w:rPr>
      </w:pPr>
      <w:r>
        <w:rPr>
          <w:sz w:val="20"/>
          <w:lang w:val="es-MX"/>
        </w:rPr>
        <w:lastRenderedPageBreak/>
        <w:t>Si &lt;el parámetro de configuración indica que se tiene activado el Cambio Automático de Producto (</w:t>
      </w:r>
      <w:r w:rsidRPr="00C042B7">
        <w:rPr>
          <w:sz w:val="20"/>
          <w:lang w:val="es-MX"/>
        </w:rPr>
        <w:t xml:space="preserve">CambioAutomatico = 1) de acuerdo con la regla de negocio </w:t>
      </w:r>
      <w:hyperlink r:id="rId315" w:anchor="RNGEN171" w:history="1">
        <w:r w:rsidRPr="00C042B7">
          <w:rPr>
            <w:rStyle w:val="Hipervnculo"/>
            <w:rFonts w:cs="Arial"/>
            <w:b/>
            <w:sz w:val="20"/>
            <w:szCs w:val="20"/>
          </w:rPr>
          <w:t>RNGEN171 Información en Sesión</w:t>
        </w:r>
      </w:hyperlink>
      <w:r w:rsidRPr="00C042B7">
        <w:rPr>
          <w:sz w:val="20"/>
          <w:lang w:val="es-MX"/>
        </w:rPr>
        <w:t>&gt;</w:t>
      </w:r>
    </w:p>
    <w:p w:rsidR="009113A8" w:rsidRPr="00C042B7" w:rsidRDefault="009113A8" w:rsidP="00195DCB">
      <w:pPr>
        <w:pStyle w:val="Prrafodelista"/>
        <w:numPr>
          <w:ilvl w:val="2"/>
          <w:numId w:val="23"/>
        </w:numPr>
        <w:ind w:left="1588" w:hanging="737"/>
        <w:rPr>
          <w:sz w:val="20"/>
          <w:szCs w:val="20"/>
          <w:lang w:val="es-MX"/>
        </w:rPr>
      </w:pPr>
      <w:r w:rsidRPr="00C042B7">
        <w:rPr>
          <w:sz w:val="20"/>
          <w:szCs w:val="20"/>
          <w:lang w:val="es-MX"/>
        </w:rPr>
        <w:t xml:space="preserve">El sistema continúa en el </w:t>
      </w:r>
      <w:hyperlink w:anchor="paso17_3_1_AO01" w:history="1">
        <w:r w:rsidRPr="00BC4FCE">
          <w:rPr>
            <w:rStyle w:val="Hipervnculo"/>
            <w:b/>
            <w:sz w:val="20"/>
            <w:szCs w:val="20"/>
            <w:lang w:val="es-MX"/>
          </w:rPr>
          <w:t>paso 1</w:t>
        </w:r>
        <w:r w:rsidR="00BC4FCE" w:rsidRPr="00BC4FCE">
          <w:rPr>
            <w:rStyle w:val="Hipervnculo"/>
            <w:b/>
            <w:sz w:val="20"/>
            <w:szCs w:val="20"/>
            <w:lang w:val="es-MX"/>
          </w:rPr>
          <w:t>7</w:t>
        </w:r>
        <w:r w:rsidRPr="00BC4FCE">
          <w:rPr>
            <w:rStyle w:val="Hipervnculo"/>
            <w:b/>
            <w:sz w:val="20"/>
            <w:szCs w:val="20"/>
            <w:lang w:val="es-MX"/>
          </w:rPr>
          <w:t>.</w:t>
        </w:r>
        <w:r w:rsidR="00BC4FCE" w:rsidRPr="00BC4FCE">
          <w:rPr>
            <w:rStyle w:val="Hipervnculo"/>
            <w:b/>
            <w:sz w:val="20"/>
            <w:szCs w:val="20"/>
            <w:lang w:val="es-MX"/>
          </w:rPr>
          <w:t>3</w:t>
        </w:r>
        <w:r w:rsidRPr="00BC4FCE">
          <w:rPr>
            <w:rStyle w:val="Hipervnculo"/>
            <w:b/>
            <w:sz w:val="20"/>
            <w:szCs w:val="20"/>
            <w:lang w:val="es-MX"/>
          </w:rPr>
          <w:t>.1</w:t>
        </w:r>
      </w:hyperlink>
      <w:r w:rsidRPr="00C042B7">
        <w:rPr>
          <w:sz w:val="20"/>
          <w:szCs w:val="20"/>
          <w:lang w:val="es-MX"/>
        </w:rPr>
        <w:t xml:space="preserve"> del flujo alterno opcional </w:t>
      </w:r>
      <w:hyperlink r:id="rId316" w:anchor="AO01" w:history="1">
        <w:r w:rsidRPr="00C042B7">
          <w:rPr>
            <w:rStyle w:val="Hipervnculo"/>
            <w:b/>
            <w:sz w:val="20"/>
            <w:szCs w:val="20"/>
            <w:lang w:val="es-MX"/>
          </w:rPr>
          <w:t>AO01 Crear Cambio de Producto</w:t>
        </w:r>
      </w:hyperlink>
    </w:p>
    <w:p w:rsidR="001772F1" w:rsidRPr="00C042B7" w:rsidRDefault="001772F1" w:rsidP="00195DCB">
      <w:pPr>
        <w:numPr>
          <w:ilvl w:val="1"/>
          <w:numId w:val="23"/>
        </w:numPr>
        <w:ind w:left="851" w:hanging="482"/>
        <w:rPr>
          <w:lang w:val="es-MX"/>
        </w:rPr>
      </w:pPr>
      <w:r w:rsidRPr="00C042B7">
        <w:rPr>
          <w:sz w:val="20"/>
          <w:lang w:val="es-MX"/>
        </w:rPr>
        <w:t xml:space="preserve">Si &lt;el parámetro de configuración indica que no se tiene activado el Cambio Automático de Producto (CambioAutomatico = 0) de acuerdo con la regla de negocio </w:t>
      </w:r>
      <w:hyperlink r:id="rId317" w:anchor="RNGEN171" w:history="1">
        <w:r w:rsidRPr="00C042B7">
          <w:rPr>
            <w:rStyle w:val="Hipervnculo"/>
            <w:rFonts w:cs="Arial"/>
            <w:b/>
            <w:sz w:val="20"/>
            <w:szCs w:val="20"/>
          </w:rPr>
          <w:t>RNGEN171 Información en Sesión</w:t>
        </w:r>
      </w:hyperlink>
      <w:r w:rsidRPr="00C042B7">
        <w:rPr>
          <w:sz w:val="20"/>
          <w:lang w:val="es-MX"/>
        </w:rPr>
        <w:t>&gt;</w:t>
      </w:r>
    </w:p>
    <w:p w:rsidR="00C042B7" w:rsidRPr="00E8646F" w:rsidRDefault="00C042B7" w:rsidP="00C042B7">
      <w:pPr>
        <w:pStyle w:val="Prrafodelista"/>
        <w:numPr>
          <w:ilvl w:val="2"/>
          <w:numId w:val="23"/>
        </w:numPr>
        <w:ind w:left="1588" w:hanging="737"/>
        <w:rPr>
          <w:sz w:val="20"/>
          <w:szCs w:val="20"/>
          <w:highlight w:val="lightGray"/>
        </w:rPr>
      </w:pPr>
      <w:r w:rsidRPr="00E8646F">
        <w:rPr>
          <w:sz w:val="20"/>
          <w:szCs w:val="20"/>
          <w:highlight w:val="lightGray"/>
        </w:rPr>
        <w:t>El sistema obtiene la siguiente información de la transacción de entrada:</w:t>
      </w:r>
    </w:p>
    <w:p w:rsidR="00C042B7" w:rsidRPr="00E8646F" w:rsidRDefault="00C042B7" w:rsidP="00C042B7">
      <w:pPr>
        <w:pStyle w:val="Prrafodelista"/>
        <w:numPr>
          <w:ilvl w:val="3"/>
          <w:numId w:val="24"/>
        </w:numPr>
        <w:ind w:left="2410" w:hanging="850"/>
        <w:rPr>
          <w:b/>
          <w:sz w:val="20"/>
          <w:szCs w:val="20"/>
          <w:highlight w:val="lightGray"/>
        </w:rPr>
      </w:pPr>
      <w:r w:rsidRPr="00E8646F">
        <w:rPr>
          <w:b/>
          <w:sz w:val="20"/>
          <w:szCs w:val="20"/>
          <w:highlight w:val="lightGray"/>
        </w:rPr>
        <w:t>TransProd</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FacturaID</w:t>
      </w:r>
    </w:p>
    <w:p w:rsidR="00C042B7" w:rsidRPr="00E8646F" w:rsidRDefault="00C042B7" w:rsidP="00C042B7">
      <w:pPr>
        <w:pStyle w:val="Prrafodelista"/>
        <w:numPr>
          <w:ilvl w:val="3"/>
          <w:numId w:val="24"/>
        </w:numPr>
        <w:ind w:left="2410" w:hanging="850"/>
        <w:rPr>
          <w:sz w:val="20"/>
          <w:szCs w:val="20"/>
          <w:highlight w:val="lightGray"/>
        </w:rPr>
      </w:pPr>
      <w:r w:rsidRPr="00E8646F">
        <w:rPr>
          <w:sz w:val="20"/>
          <w:szCs w:val="20"/>
          <w:highlight w:val="lightGray"/>
        </w:rPr>
        <w:t>El sistema registra en sesión la siguiente información:</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TransProdIdSalida = FacturaID</w:t>
      </w:r>
    </w:p>
    <w:p w:rsidR="00C042B7" w:rsidRPr="00E8646F" w:rsidRDefault="00C042B7" w:rsidP="00C042B7">
      <w:pPr>
        <w:pStyle w:val="Prrafodelista"/>
        <w:numPr>
          <w:ilvl w:val="2"/>
          <w:numId w:val="23"/>
        </w:numPr>
        <w:ind w:left="1588" w:hanging="737"/>
        <w:rPr>
          <w:highlight w:val="lightGray"/>
          <w:lang w:val="es-MX"/>
        </w:rPr>
      </w:pPr>
      <w:r w:rsidRPr="00E8646F">
        <w:rPr>
          <w:sz w:val="20"/>
          <w:highlight w:val="lightGray"/>
          <w:lang w:val="es-MX"/>
        </w:rPr>
        <w:t xml:space="preserve">El caso de uso incluye la funcionalidad del caso de uso </w:t>
      </w:r>
      <w:hyperlink r:id="rId318" w:history="1">
        <w:r w:rsidRPr="00E8646F">
          <w:rPr>
            <w:rStyle w:val="Hipervnculo"/>
            <w:b/>
            <w:sz w:val="20"/>
            <w:highlight w:val="lightGray"/>
            <w:lang w:val="es-MX"/>
          </w:rPr>
          <w:t>Administrar Transacción – CUROLGEN05</w:t>
        </w:r>
      </w:hyperlink>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El sistema envía como parámetro la siguiente información:</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ObtenerTransaccion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El sistema recibe como parámetro la siguiente información</w:t>
      </w:r>
    </w:p>
    <w:p w:rsidR="00C042B7" w:rsidRPr="00E8646F" w:rsidRDefault="00C042B7" w:rsidP="00C042B7">
      <w:pPr>
        <w:pStyle w:val="Prrafodelista"/>
        <w:numPr>
          <w:ilvl w:val="4"/>
          <w:numId w:val="23"/>
        </w:numPr>
        <w:ind w:left="3402" w:hanging="992"/>
        <w:rPr>
          <w:rFonts w:cs="Arial"/>
          <w:sz w:val="20"/>
          <w:szCs w:val="20"/>
          <w:highlight w:val="lightGray"/>
        </w:rPr>
      </w:pPr>
      <w:r w:rsidRPr="00E8646F">
        <w:rPr>
          <w:sz w:val="20"/>
          <w:highlight w:val="lightGray"/>
          <w:lang w:val="es-MX"/>
        </w:rPr>
        <w:t>TransProd</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C042B7" w:rsidRPr="00C042B7" w:rsidRDefault="00C042B7" w:rsidP="00C042B7">
      <w:pPr>
        <w:pStyle w:val="Prrafodelista"/>
        <w:numPr>
          <w:ilvl w:val="4"/>
          <w:numId w:val="23"/>
        </w:numPr>
        <w:ind w:left="3402" w:hanging="992"/>
        <w:rPr>
          <w:sz w:val="20"/>
          <w:szCs w:val="20"/>
          <w:highlight w:val="lightGray"/>
          <w:lang w:val="es-MX"/>
        </w:rPr>
      </w:pPr>
      <w:r w:rsidRPr="00E8646F">
        <w:rPr>
          <w:sz w:val="20"/>
          <w:highlight w:val="lightGray"/>
          <w:lang w:val="es-MX"/>
        </w:rPr>
        <w:t>TransProdSalida</w:t>
      </w:r>
    </w:p>
    <w:p w:rsidR="00CC4072" w:rsidRDefault="00CC4072" w:rsidP="00195DCB">
      <w:pPr>
        <w:pStyle w:val="Prrafodelista"/>
        <w:numPr>
          <w:ilvl w:val="2"/>
          <w:numId w:val="23"/>
        </w:numPr>
        <w:ind w:left="1588" w:hanging="737"/>
        <w:rPr>
          <w:sz w:val="20"/>
          <w:szCs w:val="20"/>
          <w:lang w:val="es-MX"/>
        </w:rPr>
      </w:pPr>
      <w:r>
        <w:rPr>
          <w:sz w:val="20"/>
          <w:szCs w:val="20"/>
          <w:lang w:val="es-MX"/>
        </w:rPr>
        <w:t>El sistema registra en sesión la siguiente información:</w:t>
      </w:r>
    </w:p>
    <w:p w:rsidR="00CC4072" w:rsidRPr="00FF780C" w:rsidRDefault="00CC4072" w:rsidP="00195DCB">
      <w:pPr>
        <w:pStyle w:val="Prrafodelista"/>
        <w:numPr>
          <w:ilvl w:val="3"/>
          <w:numId w:val="24"/>
        </w:numPr>
        <w:ind w:left="2410" w:hanging="850"/>
        <w:rPr>
          <w:sz w:val="20"/>
          <w:szCs w:val="20"/>
          <w:lang w:val="es-MX"/>
        </w:rPr>
      </w:pPr>
      <w:r>
        <w:rPr>
          <w:sz w:val="20"/>
          <w:szCs w:val="20"/>
          <w:lang w:val="es-MX"/>
        </w:rPr>
        <w:t xml:space="preserve">ImporteTotalProductoEntregado de acuerdo con la regla de negocio </w:t>
      </w:r>
      <w:hyperlink r:id="rId319" w:anchor="RNGEN041" w:history="1">
        <w:r>
          <w:rPr>
            <w:rStyle w:val="Hipervnculo"/>
            <w:b/>
            <w:sz w:val="20"/>
            <w:szCs w:val="20"/>
            <w:lang w:val="es-MX"/>
          </w:rPr>
          <w:t>RNGEN041 Valor por Defecto Cero</w:t>
        </w:r>
      </w:hyperlink>
    </w:p>
    <w:p w:rsidR="0048328E" w:rsidRDefault="0048328E" w:rsidP="00195DCB">
      <w:pPr>
        <w:pStyle w:val="Prrafodelista"/>
        <w:numPr>
          <w:ilvl w:val="2"/>
          <w:numId w:val="23"/>
        </w:numPr>
        <w:ind w:left="1588" w:hanging="737"/>
        <w:rPr>
          <w:rFonts w:cs="Arial"/>
          <w:sz w:val="20"/>
          <w:szCs w:val="20"/>
        </w:rPr>
      </w:pPr>
      <w:r>
        <w:rPr>
          <w:rFonts w:cs="Arial"/>
          <w:sz w:val="20"/>
          <w:szCs w:val="20"/>
        </w:rPr>
        <w:t>El sistema presenta y solicita la siguiente información:</w:t>
      </w:r>
    </w:p>
    <w:p w:rsidR="0048328E" w:rsidRPr="0048328E" w:rsidRDefault="0048328E" w:rsidP="00195DCB">
      <w:pPr>
        <w:pStyle w:val="Prrafodelista"/>
        <w:numPr>
          <w:ilvl w:val="3"/>
          <w:numId w:val="24"/>
        </w:numPr>
        <w:ind w:left="2410" w:hanging="850"/>
        <w:rPr>
          <w:sz w:val="20"/>
          <w:szCs w:val="20"/>
          <w:lang w:val="es-MX"/>
        </w:rPr>
      </w:pPr>
      <w:r>
        <w:rPr>
          <w:sz w:val="20"/>
          <w:szCs w:val="20"/>
          <w:lang w:val="es-MX"/>
        </w:rPr>
        <w:t>Cambiar Por</w:t>
      </w:r>
      <w:r w:rsidRPr="0048328E">
        <w:rPr>
          <w:sz w:val="20"/>
          <w:szCs w:val="20"/>
          <w:lang w:val="es-MX"/>
        </w:rPr>
        <w:t xml:space="preserve"> (Clave del Producto / ID del Producto / Código de Barras / Descripción) (*)</w:t>
      </w:r>
    </w:p>
    <w:p w:rsidR="0048328E" w:rsidRPr="0048328E" w:rsidRDefault="0048328E" w:rsidP="00195DCB">
      <w:pPr>
        <w:pStyle w:val="Prrafodelista"/>
        <w:numPr>
          <w:ilvl w:val="3"/>
          <w:numId w:val="24"/>
        </w:numPr>
        <w:ind w:left="2410" w:hanging="850"/>
        <w:rPr>
          <w:sz w:val="20"/>
          <w:szCs w:val="20"/>
          <w:lang w:val="es-MX"/>
        </w:rPr>
      </w:pPr>
      <w:r w:rsidRPr="0048328E">
        <w:rPr>
          <w:sz w:val="20"/>
          <w:szCs w:val="20"/>
          <w:lang w:val="es-MX"/>
        </w:rPr>
        <w:t>Unidad (*) (</w:t>
      </w:r>
      <w:r w:rsidRPr="0048328E">
        <w:rPr>
          <w:sz w:val="20"/>
          <w:szCs w:val="20"/>
          <w:vertAlign w:val="superscript"/>
          <w:lang w:val="es-MX"/>
        </w:rPr>
        <w:t>c</w:t>
      </w:r>
      <w:r w:rsidRPr="0048328E">
        <w:rPr>
          <w:sz w:val="20"/>
          <w:szCs w:val="20"/>
          <w:lang w:val="es-MX"/>
        </w:rPr>
        <w:t>)</w:t>
      </w:r>
    </w:p>
    <w:p w:rsidR="0048328E" w:rsidRPr="0048328E" w:rsidRDefault="0048328E" w:rsidP="00195DCB">
      <w:pPr>
        <w:pStyle w:val="Prrafodelista"/>
        <w:numPr>
          <w:ilvl w:val="3"/>
          <w:numId w:val="24"/>
        </w:numPr>
        <w:ind w:left="2410" w:hanging="850"/>
        <w:rPr>
          <w:sz w:val="20"/>
          <w:szCs w:val="20"/>
          <w:lang w:val="es-MX"/>
        </w:rPr>
      </w:pPr>
      <w:r w:rsidRPr="0048328E">
        <w:rPr>
          <w:sz w:val="20"/>
          <w:szCs w:val="20"/>
          <w:lang w:val="es-MX"/>
        </w:rPr>
        <w:t>Cantidad (*)</w:t>
      </w:r>
    </w:p>
    <w:p w:rsidR="00C042B7" w:rsidRPr="00E8646F" w:rsidRDefault="00C042B7" w:rsidP="00C042B7">
      <w:pPr>
        <w:pStyle w:val="Prrafodelista"/>
        <w:numPr>
          <w:ilvl w:val="2"/>
          <w:numId w:val="23"/>
        </w:numPr>
        <w:ind w:left="1588" w:hanging="737"/>
        <w:rPr>
          <w:sz w:val="20"/>
          <w:highlight w:val="lightGray"/>
          <w:lang w:val="es-MX"/>
        </w:rPr>
      </w:pPr>
      <w:r w:rsidRPr="00E8646F">
        <w:rPr>
          <w:sz w:val="20"/>
          <w:highlight w:val="lightGray"/>
          <w:lang w:val="es-MX"/>
        </w:rPr>
        <w:t>El sistema obtiene la siguiente información de los detalles de la transacción de salida:</w:t>
      </w:r>
    </w:p>
    <w:p w:rsidR="00C042B7" w:rsidRPr="00E8646F" w:rsidRDefault="00C042B7" w:rsidP="00C042B7">
      <w:pPr>
        <w:pStyle w:val="Prrafodelista"/>
        <w:numPr>
          <w:ilvl w:val="3"/>
          <w:numId w:val="24"/>
        </w:numPr>
        <w:ind w:left="2410" w:hanging="850"/>
        <w:rPr>
          <w:b/>
          <w:sz w:val="20"/>
          <w:highlight w:val="lightGray"/>
          <w:lang w:val="es-MX"/>
        </w:rPr>
      </w:pPr>
      <w:r w:rsidRPr="00E8646F">
        <w:rPr>
          <w:b/>
          <w:sz w:val="20"/>
          <w:highlight w:val="lightGray"/>
          <w:lang w:val="es-MX"/>
        </w:rPr>
        <w:t>TransProdDetalle</w:t>
      </w:r>
    </w:p>
    <w:p w:rsidR="00C042B7" w:rsidRPr="00E8646F" w:rsidRDefault="00C042B7" w:rsidP="00C042B7">
      <w:pPr>
        <w:pStyle w:val="Prrafodelista"/>
        <w:numPr>
          <w:ilvl w:val="4"/>
          <w:numId w:val="23"/>
        </w:numPr>
        <w:ind w:left="3402" w:hanging="992"/>
        <w:rPr>
          <w:sz w:val="20"/>
          <w:highlight w:val="lightGray"/>
          <w:lang w:val="es-MX"/>
        </w:rPr>
      </w:pPr>
      <w:r w:rsidRPr="00E8646F">
        <w:rPr>
          <w:sz w:val="20"/>
          <w:highlight w:val="lightGray"/>
          <w:lang w:val="es-MX"/>
        </w:rPr>
        <w:t xml:space="preserve">TransProdID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C042B7" w:rsidRPr="00E8646F" w:rsidRDefault="00C042B7" w:rsidP="00C042B7">
      <w:pPr>
        <w:pStyle w:val="Prrafodelista"/>
        <w:numPr>
          <w:ilvl w:val="4"/>
          <w:numId w:val="23"/>
        </w:numPr>
        <w:ind w:left="3402" w:hanging="992"/>
        <w:rPr>
          <w:sz w:val="20"/>
          <w:highlight w:val="lightGray"/>
          <w:lang w:val="es-MX"/>
        </w:rPr>
      </w:pPr>
      <w:r w:rsidRPr="00E8646F">
        <w:rPr>
          <w:sz w:val="20"/>
          <w:highlight w:val="lightGray"/>
          <w:lang w:val="es-MX"/>
        </w:rPr>
        <w:t>TransProdDetalleID</w:t>
      </w:r>
    </w:p>
    <w:p w:rsidR="00C042B7" w:rsidRPr="00E8646F" w:rsidRDefault="00C042B7" w:rsidP="00C042B7">
      <w:pPr>
        <w:pStyle w:val="Prrafodelista"/>
        <w:numPr>
          <w:ilvl w:val="2"/>
          <w:numId w:val="23"/>
        </w:numPr>
        <w:ind w:left="1588" w:hanging="737"/>
        <w:rPr>
          <w:sz w:val="20"/>
          <w:highlight w:val="lightGray"/>
          <w:lang w:val="es-MX"/>
        </w:rPr>
      </w:pPr>
      <w:r w:rsidRPr="00E8646F">
        <w:rPr>
          <w:sz w:val="20"/>
          <w:highlight w:val="lightGray"/>
          <w:lang w:val="es-MX"/>
        </w:rPr>
        <w:t>Para cada detalle obtenido de la transacción de salida:</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 xml:space="preserve">El caso de uso incluye la funcionalidad del caso de uso </w:t>
      </w:r>
      <w:hyperlink r:id="rId320" w:history="1">
        <w:r w:rsidRPr="00E8646F">
          <w:rPr>
            <w:rStyle w:val="Hipervnculo"/>
            <w:b/>
            <w:sz w:val="20"/>
            <w:highlight w:val="lightGray"/>
            <w:lang w:val="es-MX"/>
          </w:rPr>
          <w:t>Administrar Detalle de la Transacción – CUROLGEN06</w:t>
        </w:r>
      </w:hyperlink>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envía como parámetro la siguiente información: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ObtenerDetalleTransaccion</w:t>
      </w:r>
    </w:p>
    <w:p w:rsidR="00C042B7" w:rsidRPr="00E8646F" w:rsidRDefault="00C042B7" w:rsidP="00C042B7">
      <w:pPr>
        <w:pStyle w:val="Prrafodelista"/>
        <w:numPr>
          <w:ilvl w:val="6"/>
          <w:numId w:val="23"/>
        </w:numPr>
        <w:ind w:left="5954" w:hanging="1418"/>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C042B7" w:rsidRPr="00E8646F" w:rsidRDefault="00C042B7" w:rsidP="00C042B7">
      <w:pPr>
        <w:pStyle w:val="Prrafodelista"/>
        <w:numPr>
          <w:ilvl w:val="6"/>
          <w:numId w:val="23"/>
        </w:numPr>
        <w:ind w:left="5954" w:hanging="1418"/>
        <w:rPr>
          <w:sz w:val="20"/>
          <w:highlight w:val="lightGray"/>
          <w:lang w:val="es-MX"/>
        </w:rPr>
      </w:pPr>
      <w:r w:rsidRPr="00E8646F">
        <w:rPr>
          <w:sz w:val="20"/>
          <w:highlight w:val="lightGray"/>
          <w:lang w:val="es-MX"/>
        </w:rPr>
        <w:t>TransProdDetalleId</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recibe como parámetro la siguiente información: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TransProdDetalle</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registra la información del objeto recibido dentro de un arreglo:</w:t>
      </w:r>
    </w:p>
    <w:p w:rsidR="00C042B7" w:rsidRPr="00E8646F" w:rsidRDefault="00C042B7" w:rsidP="00C042B7">
      <w:pPr>
        <w:pStyle w:val="Prrafodelista"/>
        <w:numPr>
          <w:ilvl w:val="5"/>
          <w:numId w:val="23"/>
        </w:numPr>
        <w:ind w:left="4536" w:hanging="1134"/>
        <w:rPr>
          <w:b/>
          <w:highlight w:val="lightGray"/>
          <w:lang w:val="es-MX"/>
        </w:rPr>
      </w:pPr>
      <w:r w:rsidRPr="00E8646F">
        <w:rPr>
          <w:b/>
          <w:sz w:val="20"/>
          <w:highlight w:val="lightGray"/>
          <w:lang w:val="es-MX"/>
        </w:rPr>
        <w:t>ArregloTransProdDetalleSalida</w:t>
      </w:r>
    </w:p>
    <w:p w:rsidR="00C042B7" w:rsidRPr="00E8646F" w:rsidRDefault="00C042B7" w:rsidP="00C042B7">
      <w:pPr>
        <w:pStyle w:val="Prrafodelista"/>
        <w:numPr>
          <w:ilvl w:val="6"/>
          <w:numId w:val="23"/>
        </w:numPr>
        <w:ind w:left="5954" w:hanging="1418"/>
        <w:rPr>
          <w:sz w:val="20"/>
          <w:szCs w:val="20"/>
          <w:highlight w:val="lightGray"/>
          <w:lang w:val="es-MX"/>
        </w:rPr>
      </w:pPr>
      <w:r w:rsidRPr="00E8646F">
        <w:rPr>
          <w:sz w:val="20"/>
          <w:highlight w:val="lightGray"/>
          <w:lang w:val="es-MX"/>
        </w:rPr>
        <w:t>TransProdDetalle</w:t>
      </w:r>
    </w:p>
    <w:p w:rsidR="00135DB0" w:rsidRDefault="00135DB0" w:rsidP="00195DCB">
      <w:pPr>
        <w:pStyle w:val="Prrafodelista"/>
        <w:numPr>
          <w:ilvl w:val="3"/>
          <w:numId w:val="24"/>
        </w:numPr>
        <w:ind w:left="2410" w:hanging="850"/>
        <w:rPr>
          <w:sz w:val="20"/>
          <w:lang w:eastAsia="en-US"/>
        </w:rPr>
      </w:pPr>
      <w:r>
        <w:rPr>
          <w:sz w:val="20"/>
          <w:lang w:eastAsia="en-US"/>
        </w:rPr>
        <w:t>Si &lt;no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b/>
          <w:sz w:val="20"/>
          <w:lang w:eastAsia="en-US"/>
        </w:rPr>
      </w:pPr>
      <w:r>
        <w:rPr>
          <w:sz w:val="20"/>
          <w:lang w:eastAsia="en-US"/>
        </w:rPr>
        <w:t>El sistema registra la siguiente información del producto actual de acuerdo con la regla de negocio</w:t>
      </w:r>
      <w:r>
        <w:rPr>
          <w:b/>
          <w:sz w:val="20"/>
          <w:lang w:eastAsia="en-US"/>
        </w:rPr>
        <w:t xml:space="preserve"> </w:t>
      </w:r>
      <w:hyperlink r:id="rId321" w:anchor="RNROLMOV131" w:history="1">
        <w:r>
          <w:rPr>
            <w:rStyle w:val="Hipervnculo"/>
            <w:b/>
            <w:sz w:val="20"/>
            <w:lang w:eastAsia="en-US"/>
          </w:rPr>
          <w:t>RNROLMOV131 Registrar Objeto de Tipo Producto</w:t>
        </w:r>
      </w:hyperlink>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BF427A">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lastRenderedPageBreak/>
        <w:t>Unidad</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135DB0"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22"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Si &lt;ya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sz w:val="20"/>
          <w:lang w:eastAsia="en-US"/>
        </w:rPr>
      </w:pPr>
      <w:r>
        <w:rPr>
          <w:sz w:val="20"/>
          <w:lang w:eastAsia="en-US"/>
        </w:rPr>
        <w:t>El sistema registra en el objeto Productos</w:t>
      </w:r>
      <w:r w:rsidR="00E25FD7">
        <w:rPr>
          <w:sz w:val="20"/>
          <w:lang w:eastAsia="en-US"/>
        </w:rPr>
        <w:t>Salida</w:t>
      </w:r>
      <w:r>
        <w:rPr>
          <w:sz w:val="20"/>
          <w:lang w:eastAsia="en-US"/>
        </w:rPr>
        <w:t xml:space="preserve"> la siguiente información del producto actual:</w:t>
      </w:r>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E25FD7">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135DB0" w:rsidRPr="00BF427A"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23"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El sistema obtiene la siguiente información del producto actual:</w:t>
      </w:r>
    </w:p>
    <w:p w:rsidR="00135DB0" w:rsidRDefault="00135DB0" w:rsidP="00195DCB">
      <w:pPr>
        <w:pStyle w:val="Prrafodelista"/>
        <w:numPr>
          <w:ilvl w:val="4"/>
          <w:numId w:val="24"/>
        </w:numPr>
        <w:ind w:left="3402" w:hanging="992"/>
        <w:rPr>
          <w:b/>
          <w:sz w:val="20"/>
          <w:lang w:val="es-MX"/>
        </w:rPr>
      </w:pPr>
      <w:r>
        <w:rPr>
          <w:b/>
          <w:sz w:val="20"/>
          <w:lang w:val="es-MX"/>
        </w:rPr>
        <w:t>Producto</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ProductoClave</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Nombre</w:t>
      </w:r>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Pr="00DA507D" w:rsidRDefault="00135DB0" w:rsidP="00195DCB">
      <w:pPr>
        <w:pStyle w:val="Prrafodelista"/>
        <w:numPr>
          <w:ilvl w:val="3"/>
          <w:numId w:val="24"/>
        </w:numPr>
        <w:ind w:left="2410" w:hanging="850"/>
        <w:rPr>
          <w:lang w:val="es-MX"/>
        </w:rPr>
      </w:pPr>
      <w:r w:rsidRPr="00DA507D">
        <w:rPr>
          <w:sz w:val="20"/>
          <w:lang w:val="es-MX"/>
        </w:rPr>
        <w:t>El sistema actualiza el objeto Productos</w:t>
      </w:r>
      <w:r w:rsidR="00BA160F" w:rsidRPr="00DA507D">
        <w:rPr>
          <w:sz w:val="20"/>
          <w:lang w:val="es-MX"/>
        </w:rPr>
        <w:t>Salida</w:t>
      </w:r>
      <w:r w:rsidRPr="00DA507D">
        <w:rPr>
          <w:sz w:val="20"/>
          <w:lang w:val="es-MX"/>
        </w:rPr>
        <w:t xml:space="preserve"> con la siguiente información para el producto actual:</w:t>
      </w:r>
    </w:p>
    <w:p w:rsidR="00135DB0" w:rsidRPr="00DA507D" w:rsidRDefault="00135DB0" w:rsidP="00195DCB">
      <w:pPr>
        <w:pStyle w:val="Prrafodelista"/>
        <w:numPr>
          <w:ilvl w:val="4"/>
          <w:numId w:val="24"/>
        </w:numPr>
        <w:ind w:left="3402" w:hanging="992"/>
        <w:rPr>
          <w:b/>
          <w:lang w:val="es-MX"/>
        </w:rPr>
      </w:pPr>
      <w:r w:rsidRPr="00DA507D">
        <w:rPr>
          <w:b/>
          <w:sz w:val="20"/>
          <w:lang w:val="es-MX"/>
        </w:rPr>
        <w:t>Productos</w:t>
      </w:r>
      <w:r w:rsidR="00E25FD7" w:rsidRPr="00DA507D">
        <w:rPr>
          <w:b/>
          <w:sz w:val="20"/>
          <w:lang w:val="es-MX"/>
        </w:rPr>
        <w:t>Salida</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 xml:space="preserve">Descripcion de acuerdo con la regla de negocio </w:t>
      </w:r>
      <w:hyperlink r:id="rId324" w:anchor="RNGEN187" w:history="1">
        <w:r w:rsidRPr="00DA507D">
          <w:rPr>
            <w:rStyle w:val="Hipervnculo"/>
            <w:b/>
            <w:sz w:val="20"/>
            <w:lang w:eastAsia="en-US"/>
          </w:rPr>
          <w:t>RNGEN187 Nombre Corto de un Producto</w:t>
        </w:r>
      </w:hyperlink>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Default="00135DB0" w:rsidP="00195DCB">
      <w:pPr>
        <w:pStyle w:val="Prrafodelista"/>
        <w:numPr>
          <w:ilvl w:val="3"/>
          <w:numId w:val="24"/>
        </w:numPr>
        <w:ind w:left="2410" w:hanging="850"/>
        <w:rPr>
          <w:sz w:val="20"/>
          <w:szCs w:val="20"/>
          <w:lang w:val="es-MX"/>
        </w:rPr>
      </w:pPr>
      <w:r w:rsidRPr="00DA507D">
        <w:rPr>
          <w:sz w:val="20"/>
          <w:lang w:val="es-MX"/>
        </w:rPr>
        <w:t>El</w:t>
      </w:r>
      <w:r w:rsidRPr="00DA507D">
        <w:rPr>
          <w:sz w:val="20"/>
          <w:szCs w:val="20"/>
          <w:lang w:val="es-MX"/>
        </w:rPr>
        <w:t xml:space="preserve"> </w:t>
      </w:r>
      <w:r w:rsidRPr="00DA507D">
        <w:rPr>
          <w:sz w:val="20"/>
          <w:lang w:val="es-MX"/>
        </w:rPr>
        <w:t>sistema</w:t>
      </w:r>
      <w:r w:rsidRPr="00DA507D">
        <w:rPr>
          <w:sz w:val="20"/>
          <w:szCs w:val="20"/>
          <w:lang w:val="es-MX"/>
        </w:rPr>
        <w:t xml:space="preserve"> actualiza la siguiente información</w:t>
      </w:r>
      <w:r>
        <w:rPr>
          <w:sz w:val="20"/>
          <w:szCs w:val="20"/>
          <w:lang w:val="es-MX"/>
        </w:rPr>
        <w:t>:</w:t>
      </w:r>
    </w:p>
    <w:p w:rsidR="00135DB0" w:rsidRDefault="00135DB0" w:rsidP="00195DCB">
      <w:pPr>
        <w:pStyle w:val="Prrafodelista"/>
        <w:numPr>
          <w:ilvl w:val="4"/>
          <w:numId w:val="24"/>
        </w:numPr>
        <w:ind w:left="3402" w:hanging="992"/>
        <w:rPr>
          <w:sz w:val="20"/>
          <w:szCs w:val="20"/>
          <w:lang w:val="es-MX"/>
        </w:rPr>
      </w:pPr>
      <w:r>
        <w:rPr>
          <w:sz w:val="20"/>
          <w:szCs w:val="20"/>
          <w:lang w:val="es-MX"/>
        </w:rPr>
        <w:t>ImporteTotalProducto</w:t>
      </w:r>
      <w:r w:rsidR="00BA160F">
        <w:rPr>
          <w:sz w:val="20"/>
          <w:szCs w:val="20"/>
          <w:lang w:val="es-MX"/>
        </w:rPr>
        <w:t>Entregado</w:t>
      </w:r>
      <w:r>
        <w:rPr>
          <w:sz w:val="20"/>
          <w:szCs w:val="20"/>
          <w:lang w:val="es-MX"/>
        </w:rPr>
        <w:t xml:space="preserve"> de acuerdo con la regla de negocio </w:t>
      </w:r>
      <w:hyperlink r:id="rId325" w:anchor="RNROLMOV186" w:history="1">
        <w:r>
          <w:rPr>
            <w:rStyle w:val="Hipervnculo"/>
            <w:b/>
            <w:sz w:val="20"/>
            <w:szCs w:val="20"/>
            <w:lang w:val="es-MX"/>
          </w:rPr>
          <w:t>RNROLMOV186 Incrementar Importe Total del Producto Recibido o Entregado en el Cambio de Productos</w:t>
        </w:r>
      </w:hyperlink>
    </w:p>
    <w:p w:rsidR="009739D9" w:rsidRDefault="009739D9" w:rsidP="00195DCB">
      <w:pPr>
        <w:pStyle w:val="Prrafodelista"/>
        <w:numPr>
          <w:ilvl w:val="2"/>
          <w:numId w:val="23"/>
        </w:numPr>
        <w:ind w:left="1588" w:hanging="737"/>
        <w:rPr>
          <w:sz w:val="20"/>
          <w:szCs w:val="20"/>
          <w:lang w:val="es-MX"/>
        </w:rPr>
      </w:pPr>
      <w:bookmarkStart w:id="383" w:name="paso18_3_8_AO03"/>
      <w:r>
        <w:rPr>
          <w:sz w:val="20"/>
          <w:lang w:val="es-MX"/>
        </w:rPr>
        <w:t>Para</w:t>
      </w:r>
      <w:r>
        <w:rPr>
          <w:sz w:val="20"/>
          <w:szCs w:val="20"/>
          <w:lang w:val="es-MX"/>
        </w:rPr>
        <w:t xml:space="preserve"> cada producto incluido en el objeto ProductosSalida</w:t>
      </w:r>
    </w:p>
    <w:bookmarkEnd w:id="383"/>
    <w:p w:rsidR="009739D9" w:rsidRDefault="009739D9" w:rsidP="00195DCB">
      <w:pPr>
        <w:pStyle w:val="Prrafodelista"/>
        <w:numPr>
          <w:ilvl w:val="3"/>
          <w:numId w:val="24"/>
        </w:numPr>
        <w:ind w:left="2410" w:hanging="850"/>
        <w:rPr>
          <w:sz w:val="20"/>
          <w:szCs w:val="20"/>
          <w:lang w:val="es-MX"/>
        </w:rPr>
      </w:pPr>
      <w:r w:rsidRPr="009739D9">
        <w:rPr>
          <w:sz w:val="20"/>
          <w:lang w:val="es-MX"/>
        </w:rPr>
        <w:t>El</w:t>
      </w:r>
      <w:r>
        <w:rPr>
          <w:sz w:val="20"/>
          <w:szCs w:val="20"/>
          <w:lang w:val="es-MX"/>
        </w:rPr>
        <w:t xml:space="preserve"> sistema obtiene la siguiente información del objeto Productos</w:t>
      </w:r>
      <w:r w:rsidR="00E25FD7">
        <w:rPr>
          <w:sz w:val="20"/>
          <w:szCs w:val="20"/>
          <w:lang w:val="es-MX"/>
        </w:rPr>
        <w:t>Salida</w:t>
      </w:r>
      <w:r>
        <w:rPr>
          <w:sz w:val="20"/>
          <w:szCs w:val="20"/>
          <w:lang w:val="es-MX"/>
        </w:rPr>
        <w:t>:</w:t>
      </w:r>
    </w:p>
    <w:p w:rsidR="009739D9" w:rsidRDefault="009739D9" w:rsidP="00195DCB">
      <w:pPr>
        <w:pStyle w:val="Prrafodelista"/>
        <w:numPr>
          <w:ilvl w:val="4"/>
          <w:numId w:val="24"/>
        </w:numPr>
        <w:ind w:left="3402" w:hanging="992"/>
        <w:rPr>
          <w:b/>
          <w:sz w:val="20"/>
          <w:lang w:val="es-MX"/>
        </w:rPr>
      </w:pPr>
      <w:r>
        <w:rPr>
          <w:b/>
          <w:sz w:val="20"/>
          <w:lang w:val="es-MX"/>
        </w:rPr>
        <w:t>ProductosSalida</w:t>
      </w:r>
    </w:p>
    <w:p w:rsidR="009739D9" w:rsidRDefault="009739D9" w:rsidP="00195DCB">
      <w:pPr>
        <w:pStyle w:val="Prrafodelista"/>
        <w:numPr>
          <w:ilvl w:val="5"/>
          <w:numId w:val="24"/>
        </w:numPr>
        <w:ind w:left="4536" w:hanging="1134"/>
        <w:rPr>
          <w:sz w:val="20"/>
          <w:lang w:eastAsia="en-US"/>
        </w:rPr>
      </w:pPr>
      <w:r>
        <w:rPr>
          <w:sz w:val="20"/>
          <w:lang w:eastAsia="en-US"/>
        </w:rPr>
        <w:t>ProductoClave</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Descripcion</w:t>
      </w:r>
    </w:p>
    <w:p w:rsidR="00B85A32" w:rsidRPr="00C042B7" w:rsidRDefault="00B85A32" w:rsidP="00195DCB">
      <w:pPr>
        <w:pStyle w:val="Prrafodelista"/>
        <w:numPr>
          <w:ilvl w:val="5"/>
          <w:numId w:val="24"/>
        </w:numPr>
        <w:ind w:left="4536" w:hanging="1134"/>
        <w:rPr>
          <w:sz w:val="20"/>
          <w:lang w:eastAsia="en-US"/>
        </w:rPr>
      </w:pPr>
      <w:r w:rsidRPr="00C042B7">
        <w:rPr>
          <w:sz w:val="20"/>
          <w:szCs w:val="20"/>
        </w:rPr>
        <w:t>DecimalProducto</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Unidad</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Precio</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Cantidad</w:t>
      </w:r>
    </w:p>
    <w:p w:rsidR="009739D9" w:rsidRDefault="009739D9" w:rsidP="00195DCB">
      <w:pPr>
        <w:pStyle w:val="Prrafodelista"/>
        <w:numPr>
          <w:ilvl w:val="5"/>
          <w:numId w:val="24"/>
        </w:numPr>
        <w:ind w:left="4536" w:hanging="1134"/>
        <w:rPr>
          <w:sz w:val="20"/>
          <w:lang w:eastAsia="en-US"/>
        </w:rPr>
      </w:pPr>
      <w:r>
        <w:rPr>
          <w:sz w:val="20"/>
          <w:lang w:eastAsia="en-US"/>
        </w:rPr>
        <w:t>Total</w:t>
      </w:r>
    </w:p>
    <w:p w:rsidR="009739D9" w:rsidRDefault="009739D9" w:rsidP="00195DCB">
      <w:pPr>
        <w:pStyle w:val="Prrafodelista"/>
        <w:numPr>
          <w:ilvl w:val="3"/>
          <w:numId w:val="24"/>
        </w:numPr>
        <w:ind w:left="2410" w:hanging="850"/>
        <w:rPr>
          <w:lang w:val="es-MX"/>
        </w:rPr>
      </w:pPr>
      <w:r>
        <w:rPr>
          <w:sz w:val="20"/>
          <w:lang w:val="es-MX"/>
        </w:rPr>
        <w:t>El sistema presenta la siguiente información:</w:t>
      </w:r>
    </w:p>
    <w:p w:rsidR="009739D9" w:rsidRDefault="009739D9" w:rsidP="00195DCB">
      <w:pPr>
        <w:pStyle w:val="Prrafodelista"/>
        <w:numPr>
          <w:ilvl w:val="4"/>
          <w:numId w:val="24"/>
        </w:numPr>
        <w:ind w:left="3402" w:hanging="992"/>
        <w:rPr>
          <w:rStyle w:val="Hipervnculo"/>
          <w:sz w:val="20"/>
          <w:szCs w:val="20"/>
        </w:rPr>
      </w:pPr>
      <w:r>
        <w:rPr>
          <w:sz w:val="20"/>
          <w:szCs w:val="20"/>
          <w:lang w:val="es-MX"/>
        </w:rPr>
        <w:t>Pro</w:t>
      </w:r>
      <w:r w:rsidRPr="009739D9">
        <w:rPr>
          <w:sz w:val="20"/>
          <w:szCs w:val="20"/>
          <w:lang w:val="es-MX"/>
        </w:rPr>
        <w:t>ducto</w:t>
      </w:r>
      <w:r w:rsidRPr="009739D9">
        <w:rPr>
          <w:rStyle w:val="Hipervnculo"/>
          <w:color w:val="auto"/>
          <w:sz w:val="20"/>
          <w:szCs w:val="20"/>
          <w:u w:val="none"/>
        </w:rPr>
        <w:t xml:space="preserve"> de acuerdo con la regla de negocio </w:t>
      </w:r>
      <w:hyperlink r:id="rId326" w:anchor="RNGEN243" w:history="1">
        <w:r>
          <w:rPr>
            <w:rStyle w:val="Hipervnculo"/>
            <w:b/>
            <w:sz w:val="20"/>
            <w:szCs w:val="20"/>
          </w:rPr>
          <w:t>RNGEN243 Concatenación de Clave y Nombre del Producto</w:t>
        </w:r>
      </w:hyperlink>
    </w:p>
    <w:p w:rsidR="009739D9" w:rsidRPr="009739D9" w:rsidRDefault="009739D9" w:rsidP="00195DCB">
      <w:pPr>
        <w:pStyle w:val="Prrafodelista"/>
        <w:numPr>
          <w:ilvl w:val="4"/>
          <w:numId w:val="24"/>
        </w:numPr>
        <w:ind w:left="3402" w:hanging="992"/>
        <w:rPr>
          <w:sz w:val="20"/>
          <w:szCs w:val="20"/>
          <w:lang w:val="es-MX"/>
        </w:rPr>
      </w:pPr>
      <w:r>
        <w:rPr>
          <w:sz w:val="20"/>
          <w:szCs w:val="20"/>
          <w:lang w:val="es-MX"/>
        </w:rPr>
        <w:t>Cantidad</w:t>
      </w:r>
      <w:r w:rsidR="00B85A32">
        <w:rPr>
          <w:sz w:val="20"/>
          <w:szCs w:val="20"/>
          <w:lang w:val="es-MX"/>
        </w:rPr>
        <w:t xml:space="preserve"> </w:t>
      </w:r>
      <w:r w:rsidR="00B85A32" w:rsidRPr="00B85A32">
        <w:rPr>
          <w:sz w:val="20"/>
        </w:rPr>
        <w:t>de acuerdo con la regla de negocio</w:t>
      </w:r>
      <w:r w:rsidR="00B85A32" w:rsidRPr="00B85A32">
        <w:rPr>
          <w:color w:val="0000FF"/>
          <w:sz w:val="20"/>
          <w:u w:val="single"/>
        </w:rPr>
        <w:t xml:space="preserve"> </w:t>
      </w:r>
      <w:hyperlink r:id="rId327" w:anchor="RNADMESC026" w:history="1">
        <w:r w:rsidR="00B85A32" w:rsidRPr="00B85A32">
          <w:rPr>
            <w:b/>
            <w:color w:val="0000FF"/>
            <w:sz w:val="20"/>
            <w:u w:val="single"/>
          </w:rPr>
          <w:t>RNADMESC026 Configuración de Decimales para un Producto</w:t>
        </w:r>
      </w:hyperlink>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Unidad </w:t>
      </w:r>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Total </w:t>
      </w:r>
    </w:p>
    <w:p w:rsidR="009739D9" w:rsidRDefault="009739D9" w:rsidP="00195DCB">
      <w:pPr>
        <w:pStyle w:val="Prrafodelista"/>
        <w:numPr>
          <w:ilvl w:val="2"/>
          <w:numId w:val="23"/>
        </w:numPr>
        <w:ind w:left="1588" w:hanging="737"/>
        <w:rPr>
          <w:sz w:val="20"/>
          <w:szCs w:val="20"/>
          <w:lang w:val="es-MX"/>
        </w:rPr>
      </w:pPr>
      <w:r>
        <w:rPr>
          <w:sz w:val="20"/>
          <w:szCs w:val="20"/>
          <w:lang w:val="es-MX"/>
        </w:rPr>
        <w:t xml:space="preserve">El sistema </w:t>
      </w:r>
      <w:r>
        <w:rPr>
          <w:sz w:val="20"/>
          <w:lang w:val="es-MX"/>
        </w:rPr>
        <w:t>presenta</w:t>
      </w:r>
      <w:r>
        <w:rPr>
          <w:sz w:val="20"/>
          <w:szCs w:val="20"/>
          <w:lang w:val="es-MX"/>
        </w:rPr>
        <w:t xml:space="preserve"> </w:t>
      </w:r>
      <w:r w:rsidRPr="009739D9">
        <w:rPr>
          <w:sz w:val="20"/>
          <w:lang w:val="es-MX"/>
        </w:rPr>
        <w:t>la</w:t>
      </w:r>
      <w:r>
        <w:rPr>
          <w:sz w:val="20"/>
          <w:szCs w:val="20"/>
          <w:lang w:val="es-MX"/>
        </w:rPr>
        <w:t xml:space="preserve"> siguiente información:</w:t>
      </w:r>
    </w:p>
    <w:p w:rsidR="009739D9" w:rsidRDefault="009739D9" w:rsidP="00195DCB">
      <w:pPr>
        <w:pStyle w:val="Prrafodelista"/>
        <w:numPr>
          <w:ilvl w:val="3"/>
          <w:numId w:val="24"/>
        </w:numPr>
        <w:ind w:left="2410" w:hanging="850"/>
        <w:rPr>
          <w:sz w:val="20"/>
          <w:szCs w:val="20"/>
          <w:lang w:val="es-MX"/>
        </w:rPr>
      </w:pPr>
      <w:r>
        <w:rPr>
          <w:sz w:val="20"/>
          <w:szCs w:val="20"/>
          <w:lang w:val="es-MX"/>
        </w:rPr>
        <w:t>Importe Total</w:t>
      </w:r>
      <w:r w:rsidR="00C042B7">
        <w:rPr>
          <w:sz w:val="20"/>
          <w:szCs w:val="20"/>
          <w:lang w:val="es-MX"/>
        </w:rPr>
        <w:t xml:space="preserve"> = ImporteTotalProductoEntregado</w:t>
      </w:r>
    </w:p>
    <w:p w:rsidR="00800B72" w:rsidRPr="00FA41EC" w:rsidRDefault="00800B72" w:rsidP="00195DCB">
      <w:pPr>
        <w:pStyle w:val="Prrafodelista"/>
        <w:numPr>
          <w:ilvl w:val="2"/>
          <w:numId w:val="23"/>
        </w:numPr>
        <w:ind w:left="1588" w:hanging="737"/>
        <w:rPr>
          <w:highlight w:val="lightGray"/>
          <w:lang w:val="es-MX"/>
        </w:rPr>
      </w:pPr>
      <w:r w:rsidRPr="00FA41EC">
        <w:rPr>
          <w:sz w:val="20"/>
          <w:highlight w:val="lightGray"/>
          <w:lang w:val="es-MX"/>
        </w:rPr>
        <w:t>Para cada producto agregado por el usuario</w:t>
      </w:r>
    </w:p>
    <w:p w:rsidR="00800B72" w:rsidRPr="00FA41EC" w:rsidRDefault="00800B72" w:rsidP="00195DCB">
      <w:pPr>
        <w:pStyle w:val="Prrafodelista"/>
        <w:numPr>
          <w:ilvl w:val="3"/>
          <w:numId w:val="24"/>
        </w:numPr>
        <w:ind w:left="2466" w:hanging="907"/>
        <w:rPr>
          <w:highlight w:val="lightGray"/>
          <w:lang w:val="es-MX"/>
        </w:rPr>
      </w:pPr>
      <w:r w:rsidRPr="00FA41EC">
        <w:rPr>
          <w:sz w:val="20"/>
          <w:highlight w:val="lightGray"/>
          <w:lang w:val="es-MX"/>
        </w:rPr>
        <w:t>Si &lt;el actor proporciona Clave del Producto / ID del Producto / Código de Barras / Descripción&gt;</w:t>
      </w:r>
    </w:p>
    <w:p w:rsidR="00800B72" w:rsidRPr="00FA41EC" w:rsidRDefault="00800B72" w:rsidP="00195DCB">
      <w:pPr>
        <w:pStyle w:val="Prrafodelista"/>
        <w:numPr>
          <w:ilvl w:val="4"/>
          <w:numId w:val="24"/>
        </w:numPr>
        <w:ind w:left="3487" w:hanging="1077"/>
        <w:rPr>
          <w:b/>
          <w:sz w:val="20"/>
          <w:highlight w:val="lightGray"/>
          <w:lang w:eastAsia="en-US"/>
        </w:rPr>
      </w:pPr>
      <w:r w:rsidRPr="00FA41EC">
        <w:rPr>
          <w:sz w:val="20"/>
          <w:highlight w:val="lightGray"/>
          <w:lang w:eastAsia="en-US"/>
        </w:rPr>
        <w:t xml:space="preserve">El sistema continúa en el </w:t>
      </w:r>
      <w:hyperlink w:anchor="paso5_1_1_AO02" w:history="1">
        <w:r w:rsidRPr="00FA41EC">
          <w:rPr>
            <w:rStyle w:val="Hipervnculo"/>
            <w:b/>
            <w:sz w:val="20"/>
            <w:highlight w:val="lightGray"/>
            <w:lang w:eastAsia="en-US"/>
          </w:rPr>
          <w:t xml:space="preserve">paso </w:t>
        </w:r>
        <w:r w:rsidR="009400FF" w:rsidRPr="00FA41EC">
          <w:rPr>
            <w:rStyle w:val="Hipervnculo"/>
            <w:b/>
            <w:sz w:val="20"/>
            <w:highlight w:val="lightGray"/>
            <w:lang w:eastAsia="en-US"/>
          </w:rPr>
          <w:t>5</w:t>
        </w:r>
        <w:r w:rsidRPr="00FA41EC">
          <w:rPr>
            <w:rStyle w:val="Hipervnculo"/>
            <w:b/>
            <w:sz w:val="20"/>
            <w:highlight w:val="lightGray"/>
            <w:lang w:eastAsia="en-US"/>
          </w:rPr>
          <w:t>.1.1</w:t>
        </w:r>
      </w:hyperlink>
      <w:r w:rsidRPr="00FA41EC">
        <w:rPr>
          <w:sz w:val="20"/>
          <w:highlight w:val="lightGray"/>
          <w:lang w:eastAsia="en-US"/>
        </w:rPr>
        <w:t xml:space="preserve"> del </w:t>
      </w:r>
      <w:r w:rsidRPr="00FA41EC">
        <w:rPr>
          <w:sz w:val="20"/>
          <w:szCs w:val="20"/>
          <w:highlight w:val="lightGray"/>
        </w:rPr>
        <w:t xml:space="preserve">flujo alterno opcional </w:t>
      </w:r>
      <w:hyperlink r:id="rId328" w:anchor="_AO02_Cambiar_Por" w:history="1">
        <w:r w:rsidRPr="00FA41EC">
          <w:rPr>
            <w:rStyle w:val="Hipervnculo"/>
            <w:b/>
            <w:sz w:val="20"/>
            <w:szCs w:val="20"/>
            <w:highlight w:val="lightGray"/>
            <w:lang w:val="es-MX"/>
          </w:rPr>
          <w:t>AO02 Cambiar Por</w:t>
        </w:r>
      </w:hyperlink>
    </w:p>
    <w:p w:rsidR="00800B72" w:rsidRPr="00FA41EC" w:rsidRDefault="00800B72" w:rsidP="009400FF">
      <w:pPr>
        <w:pStyle w:val="Prrafodelista"/>
        <w:numPr>
          <w:ilvl w:val="2"/>
          <w:numId w:val="23"/>
        </w:numPr>
        <w:ind w:left="1588" w:hanging="737"/>
        <w:rPr>
          <w:sz w:val="20"/>
          <w:highlight w:val="lightGray"/>
          <w:lang w:val="es-MX"/>
        </w:rPr>
      </w:pPr>
      <w:r w:rsidRPr="00FA41EC">
        <w:rPr>
          <w:sz w:val="20"/>
          <w:highlight w:val="lightGray"/>
          <w:lang w:val="es-MX"/>
        </w:rPr>
        <w:t xml:space="preserve">Si &lt;el actor </w:t>
      </w:r>
      <w:r w:rsidRPr="00FA41EC">
        <w:rPr>
          <w:b/>
          <w:sz w:val="20"/>
          <w:highlight w:val="lightGray"/>
          <w:lang w:val="es-MX"/>
        </w:rPr>
        <w:t>selecciona</w:t>
      </w:r>
      <w:r w:rsidR="009400FF" w:rsidRPr="00FA41EC">
        <w:rPr>
          <w:sz w:val="20"/>
          <w:highlight w:val="lightGray"/>
          <w:lang w:val="es-MX"/>
        </w:rPr>
        <w:t xml:space="preserve"> un producto</w:t>
      </w:r>
      <w:r w:rsidRPr="00FA41EC">
        <w:rPr>
          <w:sz w:val="20"/>
          <w:highlight w:val="lightGray"/>
          <w:lang w:val="es-MX"/>
        </w:rPr>
        <w:t>&gt;</w:t>
      </w:r>
    </w:p>
    <w:p w:rsidR="00800B72" w:rsidRPr="00FA41EC" w:rsidRDefault="00800B72" w:rsidP="009400FF">
      <w:pPr>
        <w:pStyle w:val="Prrafodelista"/>
        <w:numPr>
          <w:ilvl w:val="3"/>
          <w:numId w:val="24"/>
        </w:numPr>
        <w:ind w:left="2466" w:hanging="907"/>
        <w:rPr>
          <w:sz w:val="20"/>
          <w:highlight w:val="lightGray"/>
          <w:lang w:val="es-MX"/>
        </w:rPr>
      </w:pPr>
      <w:r w:rsidRPr="00FA41EC">
        <w:rPr>
          <w:sz w:val="20"/>
          <w:highlight w:val="lightGray"/>
          <w:lang w:val="es-MX"/>
        </w:rPr>
        <w:t xml:space="preserve">El sistema continúa en el </w:t>
      </w:r>
      <w:hyperlink w:anchor="paso6_1_AO02" w:history="1">
        <w:r w:rsidR="009400FF" w:rsidRPr="00FA41EC">
          <w:rPr>
            <w:rStyle w:val="Hipervnculo"/>
            <w:b/>
            <w:sz w:val="20"/>
            <w:highlight w:val="lightGray"/>
            <w:lang w:val="es-MX"/>
          </w:rPr>
          <w:t>paso 6</w:t>
        </w:r>
        <w:r w:rsidRPr="00FA41EC">
          <w:rPr>
            <w:rStyle w:val="Hipervnculo"/>
            <w:b/>
            <w:sz w:val="20"/>
            <w:highlight w:val="lightGray"/>
            <w:lang w:val="es-MX"/>
          </w:rPr>
          <w:t>.1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29" w:anchor="_AO02_Cambiar_Por" w:history="1">
        <w:r w:rsidRPr="00FA41EC">
          <w:rPr>
            <w:rStyle w:val="Hipervnculo"/>
            <w:b/>
            <w:sz w:val="20"/>
            <w:szCs w:val="20"/>
            <w:highlight w:val="lightGray"/>
            <w:lang w:val="es-MX"/>
          </w:rPr>
          <w:t>AO02 Cambiar Por</w:t>
        </w:r>
      </w:hyperlink>
    </w:p>
    <w:p w:rsidR="00800B72" w:rsidRPr="00FA41EC" w:rsidRDefault="00800B72" w:rsidP="009400FF">
      <w:pPr>
        <w:pStyle w:val="Prrafodelista"/>
        <w:numPr>
          <w:ilvl w:val="2"/>
          <w:numId w:val="23"/>
        </w:numPr>
        <w:ind w:left="1588" w:hanging="737"/>
        <w:rPr>
          <w:sz w:val="20"/>
          <w:highlight w:val="lightGray"/>
          <w:lang w:val="es-MX"/>
        </w:rPr>
      </w:pPr>
      <w:r w:rsidRPr="00FA41EC">
        <w:rPr>
          <w:sz w:val="20"/>
          <w:highlight w:val="lightGray"/>
          <w:lang w:val="es-MX"/>
        </w:rPr>
        <w:lastRenderedPageBreak/>
        <w:t xml:space="preserve">Si &lt;el actor </w:t>
      </w:r>
      <w:r w:rsidRPr="00FA41EC">
        <w:rPr>
          <w:b/>
          <w:sz w:val="20"/>
          <w:highlight w:val="lightGray"/>
          <w:lang w:val="es-MX"/>
        </w:rPr>
        <w:t>selecciona</w:t>
      </w:r>
      <w:r w:rsidRPr="00FA41EC">
        <w:rPr>
          <w:sz w:val="20"/>
          <w:highlight w:val="lightGray"/>
          <w:lang w:val="es-MX"/>
        </w:rPr>
        <w:t xml:space="preserve"> </w:t>
      </w:r>
      <w:r w:rsidRPr="00FA41EC">
        <w:rPr>
          <w:b/>
          <w:sz w:val="20"/>
          <w:highlight w:val="lightGray"/>
          <w:lang w:val="es-MX"/>
        </w:rPr>
        <w:t>sostenidamente</w:t>
      </w:r>
      <w:r w:rsidRPr="00FA41EC">
        <w:rPr>
          <w:sz w:val="20"/>
          <w:highlight w:val="lightGray"/>
          <w:lang w:val="es-MX"/>
        </w:rPr>
        <w:t xml:space="preserve"> un produ</w:t>
      </w:r>
      <w:r w:rsidR="009400FF" w:rsidRPr="00FA41EC">
        <w:rPr>
          <w:sz w:val="20"/>
          <w:highlight w:val="lightGray"/>
          <w:lang w:val="es-MX"/>
        </w:rPr>
        <w:t>cto</w:t>
      </w:r>
      <w:r w:rsidRPr="00FA41EC">
        <w:rPr>
          <w:sz w:val="20"/>
          <w:highlight w:val="lightGray"/>
          <w:lang w:val="es-MX"/>
        </w:rPr>
        <w:t>&gt;</w:t>
      </w:r>
    </w:p>
    <w:p w:rsidR="002244E1" w:rsidRPr="00FA41EC" w:rsidRDefault="00800B72" w:rsidP="009400FF">
      <w:pPr>
        <w:pStyle w:val="Prrafodelista"/>
        <w:numPr>
          <w:ilvl w:val="3"/>
          <w:numId w:val="24"/>
        </w:numPr>
        <w:ind w:left="2466" w:hanging="907"/>
        <w:rPr>
          <w:sz w:val="20"/>
          <w:highlight w:val="lightGray"/>
        </w:rPr>
      </w:pPr>
      <w:r w:rsidRPr="00FA41EC">
        <w:rPr>
          <w:sz w:val="20"/>
          <w:highlight w:val="lightGray"/>
          <w:lang w:val="es-MX"/>
        </w:rPr>
        <w:t xml:space="preserve">El sistema continúa en el </w:t>
      </w:r>
      <w:hyperlink w:anchor="paso7_1_AO02" w:history="1">
        <w:r w:rsidR="009400FF" w:rsidRPr="00FA41EC">
          <w:rPr>
            <w:rStyle w:val="Hipervnculo"/>
            <w:b/>
            <w:sz w:val="20"/>
            <w:highlight w:val="lightGray"/>
            <w:lang w:val="es-MX"/>
          </w:rPr>
          <w:t>paso 7</w:t>
        </w:r>
        <w:r w:rsidRPr="00FA41EC">
          <w:rPr>
            <w:rStyle w:val="Hipervnculo"/>
            <w:b/>
            <w:sz w:val="20"/>
            <w:highlight w:val="lightGray"/>
            <w:lang w:val="es-MX"/>
          </w:rPr>
          <w:t>.1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30" w:anchor="_AO02_Cambiar_Por" w:history="1">
        <w:r w:rsidRPr="00FA41EC">
          <w:rPr>
            <w:rStyle w:val="Hipervnculo"/>
            <w:b/>
            <w:sz w:val="20"/>
            <w:szCs w:val="20"/>
            <w:highlight w:val="lightGray"/>
            <w:lang w:val="es-MX"/>
          </w:rPr>
          <w:t>AO02 Cambiar Por</w:t>
        </w:r>
      </w:hyperlink>
    </w:p>
    <w:p w:rsidR="0003221E" w:rsidRPr="00FA41EC" w:rsidRDefault="0003221E" w:rsidP="00195DCB">
      <w:pPr>
        <w:pStyle w:val="Prrafodelista"/>
        <w:numPr>
          <w:ilvl w:val="2"/>
          <w:numId w:val="23"/>
        </w:numPr>
        <w:ind w:left="1588" w:hanging="737"/>
        <w:rPr>
          <w:highlight w:val="lightGray"/>
          <w:lang w:val="es-MX"/>
        </w:rPr>
      </w:pPr>
      <w:r w:rsidRPr="00FA41EC">
        <w:rPr>
          <w:sz w:val="20"/>
          <w:highlight w:val="lightGray"/>
          <w:lang w:val="es-MX"/>
        </w:rPr>
        <w:t xml:space="preserve">Si &lt;el actor selecciona la opción </w:t>
      </w:r>
      <w:r w:rsidRPr="00FA41EC">
        <w:rPr>
          <w:b/>
          <w:sz w:val="20"/>
          <w:highlight w:val="lightGray"/>
          <w:lang w:val="es-MX"/>
        </w:rPr>
        <w:t>Buscar</w:t>
      </w:r>
      <w:r w:rsidRPr="00FA41EC">
        <w:rPr>
          <w:sz w:val="20"/>
          <w:highlight w:val="lightGray"/>
          <w:lang w:val="es-MX"/>
        </w:rPr>
        <w:t>&gt;</w:t>
      </w:r>
    </w:p>
    <w:p w:rsidR="0003221E" w:rsidRPr="00FA41EC" w:rsidRDefault="0003221E" w:rsidP="00195DCB">
      <w:pPr>
        <w:pStyle w:val="Prrafodelista"/>
        <w:numPr>
          <w:ilvl w:val="3"/>
          <w:numId w:val="24"/>
        </w:numPr>
        <w:ind w:left="2466" w:hanging="907"/>
        <w:rPr>
          <w:highlight w:val="lightGray"/>
          <w:lang w:val="es-MX"/>
        </w:rPr>
      </w:pPr>
      <w:r w:rsidRPr="00FA41EC">
        <w:rPr>
          <w:sz w:val="20"/>
          <w:highlight w:val="lightGray"/>
          <w:lang w:val="es-MX"/>
        </w:rPr>
        <w:t xml:space="preserve">El sistema continúa en el </w:t>
      </w:r>
      <w:hyperlink w:anchor="paso8_1_AO02" w:history="1">
        <w:r w:rsidRPr="00FA41EC">
          <w:rPr>
            <w:rStyle w:val="Hipervnculo"/>
            <w:b/>
            <w:sz w:val="20"/>
            <w:highlight w:val="lightGray"/>
            <w:lang w:val="es-MX"/>
          </w:rPr>
          <w:t xml:space="preserve">paso </w:t>
        </w:r>
        <w:r w:rsidR="009400FF" w:rsidRPr="00FA41EC">
          <w:rPr>
            <w:rStyle w:val="Hipervnculo"/>
            <w:b/>
            <w:sz w:val="20"/>
            <w:highlight w:val="lightGray"/>
            <w:lang w:val="es-MX"/>
          </w:rPr>
          <w:t>8</w:t>
        </w:r>
        <w:r w:rsidRPr="00FA41EC">
          <w:rPr>
            <w:rStyle w:val="Hipervnculo"/>
            <w:b/>
            <w:sz w:val="20"/>
            <w:highlight w:val="lightGray"/>
            <w:lang w:val="es-MX"/>
          </w:rPr>
          <w:t>.1</w:t>
        </w:r>
      </w:hyperlink>
      <w:r w:rsidRPr="00FA41EC">
        <w:rPr>
          <w:sz w:val="20"/>
          <w:highlight w:val="lightGray"/>
          <w:lang w:val="es-MX"/>
        </w:rPr>
        <w:t xml:space="preserve"> </w:t>
      </w:r>
      <w:r w:rsidR="00546437" w:rsidRPr="00FA41EC">
        <w:rPr>
          <w:sz w:val="20"/>
          <w:highlight w:val="lightGray"/>
          <w:lang w:eastAsia="en-US"/>
        </w:rPr>
        <w:t xml:space="preserve">del </w:t>
      </w:r>
      <w:r w:rsidR="00546437" w:rsidRPr="00FA41EC">
        <w:rPr>
          <w:sz w:val="20"/>
          <w:szCs w:val="20"/>
          <w:highlight w:val="lightGray"/>
        </w:rPr>
        <w:t xml:space="preserve">flujo alterno opcional </w:t>
      </w:r>
      <w:hyperlink r:id="rId331" w:anchor="_AO02_Cambiar_Por" w:history="1">
        <w:r w:rsidR="00546437" w:rsidRPr="00FA41EC">
          <w:rPr>
            <w:rStyle w:val="Hipervnculo"/>
            <w:b/>
            <w:sz w:val="20"/>
            <w:szCs w:val="20"/>
            <w:highlight w:val="lightGray"/>
            <w:lang w:val="es-MX"/>
          </w:rPr>
          <w:t>AO02 Cambiar Por</w:t>
        </w:r>
      </w:hyperlink>
    </w:p>
    <w:p w:rsidR="008E51D5" w:rsidRPr="00FA41EC" w:rsidRDefault="00800B72" w:rsidP="00195DCB">
      <w:pPr>
        <w:pStyle w:val="Prrafodelista"/>
        <w:numPr>
          <w:ilvl w:val="2"/>
          <w:numId w:val="23"/>
        </w:numPr>
        <w:ind w:left="1588" w:hanging="737"/>
        <w:rPr>
          <w:sz w:val="20"/>
          <w:szCs w:val="20"/>
          <w:highlight w:val="lightGray"/>
          <w:lang w:val="es-MX"/>
        </w:rPr>
      </w:pPr>
      <w:r w:rsidRPr="00FA41EC">
        <w:rPr>
          <w:sz w:val="20"/>
          <w:szCs w:val="20"/>
          <w:highlight w:val="lightGray"/>
          <w:lang w:val="es-MX"/>
        </w:rPr>
        <w:t xml:space="preserve">Si &lt;el actor selecciona la opción </w:t>
      </w:r>
      <w:r w:rsidRPr="00FA41EC">
        <w:rPr>
          <w:b/>
          <w:sz w:val="20"/>
          <w:szCs w:val="20"/>
          <w:highlight w:val="lightGray"/>
          <w:lang w:val="es-MX"/>
        </w:rPr>
        <w:t>Continuar</w:t>
      </w:r>
      <w:r w:rsidRPr="00FA41EC">
        <w:rPr>
          <w:sz w:val="18"/>
          <w:szCs w:val="20"/>
          <w:highlight w:val="lightGray"/>
          <w:lang w:val="es-MX"/>
        </w:rPr>
        <w:t>&gt;</w:t>
      </w:r>
    </w:p>
    <w:p w:rsidR="009400FF" w:rsidRPr="00FA41EC" w:rsidRDefault="009400FF" w:rsidP="00195DCB">
      <w:pPr>
        <w:pStyle w:val="Prrafodelista"/>
        <w:numPr>
          <w:ilvl w:val="3"/>
          <w:numId w:val="24"/>
        </w:numPr>
        <w:ind w:left="2466" w:hanging="907"/>
        <w:rPr>
          <w:sz w:val="20"/>
          <w:szCs w:val="20"/>
          <w:highlight w:val="lightGray"/>
          <w:lang w:val="es-MX"/>
        </w:rPr>
      </w:pPr>
      <w:r w:rsidRPr="00FA41EC">
        <w:rPr>
          <w:sz w:val="20"/>
          <w:highlight w:val="lightGray"/>
          <w:lang w:val="es-MX"/>
        </w:rPr>
        <w:t xml:space="preserve">El sistema continúa en el </w:t>
      </w:r>
      <w:hyperlink w:anchor="paso9_1_AO02" w:history="1">
        <w:r w:rsidRPr="00FA41EC">
          <w:rPr>
            <w:rStyle w:val="Hipervnculo"/>
            <w:b/>
            <w:sz w:val="20"/>
            <w:highlight w:val="lightGray"/>
            <w:lang w:val="es-MX"/>
          </w:rPr>
          <w:t>paso 9.1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32" w:anchor="_AO02_Cambiar_Por" w:history="1">
        <w:r w:rsidRPr="00FA41EC">
          <w:rPr>
            <w:rStyle w:val="Hipervnculo"/>
            <w:b/>
            <w:sz w:val="20"/>
            <w:szCs w:val="20"/>
            <w:highlight w:val="lightGray"/>
            <w:lang w:val="es-MX"/>
          </w:rPr>
          <w:t>AO02 Cambiar Por</w:t>
        </w:r>
      </w:hyperlink>
    </w:p>
    <w:p w:rsidR="008D6ADE" w:rsidRPr="00491118" w:rsidRDefault="008D6ADE" w:rsidP="00195DCB">
      <w:pPr>
        <w:pStyle w:val="Prrafodelista"/>
        <w:numPr>
          <w:ilvl w:val="2"/>
          <w:numId w:val="23"/>
        </w:numPr>
        <w:ind w:left="1588" w:hanging="737"/>
        <w:rPr>
          <w:b/>
          <w:sz w:val="20"/>
          <w:szCs w:val="20"/>
          <w:highlight w:val="lightGray"/>
          <w:lang w:val="es-MX"/>
        </w:rPr>
      </w:pPr>
      <w:bookmarkStart w:id="384" w:name="paso18_3_16_AO03"/>
      <w:r w:rsidRPr="00491118">
        <w:rPr>
          <w:sz w:val="20"/>
          <w:szCs w:val="20"/>
          <w:highlight w:val="lightGray"/>
          <w:lang w:val="es-MX"/>
        </w:rPr>
        <w:t>Si &lt;el actor selecciona la opción</w:t>
      </w:r>
      <w:r w:rsidRPr="00491118">
        <w:rPr>
          <w:b/>
          <w:sz w:val="20"/>
          <w:szCs w:val="20"/>
          <w:highlight w:val="lightGray"/>
          <w:lang w:val="es-MX"/>
        </w:rPr>
        <w:t xml:space="preserve"> Regresar</w:t>
      </w:r>
      <w:r w:rsidRPr="00491118">
        <w:rPr>
          <w:sz w:val="20"/>
          <w:szCs w:val="20"/>
          <w:highlight w:val="lightGray"/>
          <w:lang w:val="es-MX"/>
        </w:rPr>
        <w:t>&gt;</w:t>
      </w:r>
    </w:p>
    <w:p w:rsidR="00BD7C5F" w:rsidRPr="00491118" w:rsidRDefault="00BD7C5F" w:rsidP="00195DCB">
      <w:pPr>
        <w:pStyle w:val="Prrafodelista"/>
        <w:numPr>
          <w:ilvl w:val="3"/>
          <w:numId w:val="24"/>
        </w:numPr>
        <w:ind w:left="2466" w:hanging="907"/>
        <w:rPr>
          <w:b/>
          <w:highlight w:val="lightGray"/>
          <w:lang w:val="es-MX"/>
        </w:rPr>
      </w:pPr>
      <w:r w:rsidRPr="00491118">
        <w:rPr>
          <w:sz w:val="20"/>
          <w:highlight w:val="lightGray"/>
          <w:lang w:val="es-MX"/>
        </w:rPr>
        <w:t xml:space="preserve">El sistema continúa </w:t>
      </w:r>
      <w:r w:rsidR="0004363E" w:rsidRPr="00491118">
        <w:rPr>
          <w:sz w:val="20"/>
          <w:highlight w:val="lightGray"/>
          <w:lang w:val="es-MX"/>
        </w:rPr>
        <w:t xml:space="preserve">en el </w:t>
      </w:r>
      <w:hyperlink w:anchor="paso11_AO03" w:history="1">
        <w:r w:rsidR="0004363E" w:rsidRPr="00223DE2">
          <w:rPr>
            <w:rStyle w:val="Hipervnculo"/>
            <w:b/>
            <w:sz w:val="20"/>
            <w:highlight w:val="lightGray"/>
            <w:lang w:val="es-MX"/>
          </w:rPr>
          <w:t>pa</w:t>
        </w:r>
        <w:r w:rsidR="0004363E" w:rsidRPr="00223DE2">
          <w:rPr>
            <w:rStyle w:val="Hipervnculo"/>
            <w:b/>
            <w:sz w:val="20"/>
            <w:highlight w:val="lightGray"/>
            <w:lang w:val="es-MX"/>
          </w:rPr>
          <w:t>s</w:t>
        </w:r>
        <w:r w:rsidR="0004363E" w:rsidRPr="00223DE2">
          <w:rPr>
            <w:rStyle w:val="Hipervnculo"/>
            <w:b/>
            <w:sz w:val="20"/>
            <w:highlight w:val="lightGray"/>
            <w:lang w:val="es-MX"/>
          </w:rPr>
          <w:t xml:space="preserve">o </w:t>
        </w:r>
        <w:r w:rsidR="00223DE2" w:rsidRPr="00223DE2">
          <w:rPr>
            <w:rStyle w:val="Hipervnculo"/>
            <w:b/>
            <w:sz w:val="20"/>
            <w:highlight w:val="lightGray"/>
            <w:lang w:val="es-MX"/>
          </w:rPr>
          <w:t>11</w:t>
        </w:r>
      </w:hyperlink>
      <w:r w:rsidR="0004363E" w:rsidRPr="00491118">
        <w:rPr>
          <w:sz w:val="20"/>
          <w:highlight w:val="lightGray"/>
          <w:lang w:val="es-MX"/>
        </w:rPr>
        <w:t xml:space="preserve"> </w:t>
      </w:r>
      <w:r w:rsidR="0004363E" w:rsidRPr="00491118">
        <w:rPr>
          <w:sz w:val="20"/>
          <w:szCs w:val="20"/>
          <w:highlight w:val="lightGray"/>
          <w:lang w:val="es-MX"/>
        </w:rPr>
        <w:t xml:space="preserve">del flujo alterno opcional </w:t>
      </w:r>
      <w:hyperlink w:anchor="_AO02_Modificar_Cambio" w:history="1">
        <w:r w:rsidR="00491118" w:rsidRPr="00491118">
          <w:rPr>
            <w:rStyle w:val="Hipervnculo"/>
            <w:b/>
            <w:sz w:val="20"/>
            <w:szCs w:val="20"/>
            <w:highlight w:val="lightGray"/>
            <w:lang w:val="es-MX"/>
          </w:rPr>
          <w:t>AO03</w:t>
        </w:r>
        <w:r w:rsidR="0004363E" w:rsidRPr="00491118">
          <w:rPr>
            <w:rStyle w:val="Hipervnculo"/>
            <w:b/>
            <w:sz w:val="20"/>
            <w:szCs w:val="20"/>
            <w:highlight w:val="lightGray"/>
            <w:lang w:val="es-MX"/>
          </w:rPr>
          <w:t xml:space="preserve"> </w:t>
        </w:r>
        <w:r w:rsidR="00491118" w:rsidRPr="00491118">
          <w:rPr>
            <w:rStyle w:val="Hipervnculo"/>
            <w:b/>
            <w:sz w:val="20"/>
            <w:szCs w:val="20"/>
            <w:highlight w:val="lightGray"/>
            <w:lang w:val="es-MX"/>
          </w:rPr>
          <w:t>Modificar</w:t>
        </w:r>
        <w:r w:rsidR="0004363E" w:rsidRPr="00491118">
          <w:rPr>
            <w:rStyle w:val="Hipervnculo"/>
            <w:b/>
            <w:sz w:val="20"/>
            <w:szCs w:val="20"/>
            <w:highlight w:val="lightGray"/>
            <w:lang w:val="es-MX"/>
          </w:rPr>
          <w:t xml:space="preserve"> Cambio de Producto</w:t>
        </w:r>
      </w:hyperlink>
    </w:p>
    <w:p w:rsidR="00B44660" w:rsidRPr="00491118" w:rsidRDefault="00B44660" w:rsidP="00195DCB">
      <w:pPr>
        <w:numPr>
          <w:ilvl w:val="0"/>
          <w:numId w:val="23"/>
        </w:numPr>
        <w:rPr>
          <w:b/>
          <w:highlight w:val="lightGray"/>
          <w:lang w:val="es-MX"/>
        </w:rPr>
      </w:pPr>
      <w:bookmarkStart w:id="385" w:name="paso19_AO03"/>
      <w:bookmarkEnd w:id="384"/>
      <w:r w:rsidRPr="00491118">
        <w:rPr>
          <w:sz w:val="20"/>
          <w:highlight w:val="lightGray"/>
          <w:lang w:val="es-MX"/>
        </w:rPr>
        <w:t xml:space="preserve">Si &lt;el actor selecciona la opción </w:t>
      </w:r>
      <w:r w:rsidRPr="00491118">
        <w:rPr>
          <w:b/>
          <w:sz w:val="20"/>
          <w:highlight w:val="lightGray"/>
          <w:lang w:val="es-MX"/>
        </w:rPr>
        <w:t>Regresar</w:t>
      </w:r>
      <w:r w:rsidRPr="00491118">
        <w:rPr>
          <w:sz w:val="20"/>
          <w:highlight w:val="lightGray"/>
          <w:lang w:val="es-MX"/>
        </w:rPr>
        <w:t>&gt;</w:t>
      </w:r>
    </w:p>
    <w:bookmarkEnd w:id="385"/>
    <w:p w:rsidR="00B44660" w:rsidRPr="00491118" w:rsidRDefault="00B44660" w:rsidP="00195DCB">
      <w:pPr>
        <w:numPr>
          <w:ilvl w:val="1"/>
          <w:numId w:val="23"/>
        </w:numPr>
        <w:ind w:left="851" w:hanging="482"/>
        <w:rPr>
          <w:b/>
          <w:highlight w:val="lightGray"/>
          <w:lang w:val="es-MX"/>
        </w:rPr>
      </w:pPr>
      <w:r w:rsidRPr="00491118">
        <w:rPr>
          <w:sz w:val="20"/>
          <w:highlight w:val="lightGray"/>
          <w:lang w:val="es-MX"/>
        </w:rPr>
        <w:t xml:space="preserve">El sistema continúa con el flujo alterno general </w:t>
      </w:r>
      <w:hyperlink r:id="rId333" w:anchor="_AG02_Regresar_General" w:history="1">
        <w:r w:rsidRPr="00491118">
          <w:rPr>
            <w:rStyle w:val="Hipervnculo"/>
            <w:b/>
            <w:sz w:val="20"/>
            <w:highlight w:val="lightGray"/>
            <w:lang w:val="es-MX"/>
          </w:rPr>
          <w:t>AG02 Regresar General</w:t>
        </w:r>
      </w:hyperlink>
    </w:p>
    <w:p w:rsidR="00B44660" w:rsidRPr="00FF2ADB" w:rsidRDefault="00B44660" w:rsidP="00EA7172">
      <w:pPr>
        <w:jc w:val="both"/>
        <w:rPr>
          <w:lang w:val="es-MX"/>
        </w:rPr>
      </w:pPr>
    </w:p>
    <w:bookmarkStart w:id="386" w:name="_AO03_Cancelar_Cambio"/>
    <w:bookmarkStart w:id="387" w:name="_AO04_Cancelar_Cambio"/>
    <w:bookmarkEnd w:id="386"/>
    <w:bookmarkEnd w:id="387"/>
    <w:p w:rsidR="00B62729" w:rsidRPr="00C80875" w:rsidRDefault="00973D1C" w:rsidP="00CE2495">
      <w:pPr>
        <w:pStyle w:val="Ttulo3"/>
        <w:numPr>
          <w:ilvl w:val="3"/>
          <w:numId w:val="8"/>
        </w:numPr>
        <w:ind w:left="1134" w:hanging="1134"/>
        <w:jc w:val="both"/>
        <w:rPr>
          <w:color w:val="0000FF"/>
          <w:u w:val="single"/>
        </w:rPr>
      </w:pPr>
      <w:r w:rsidRPr="00C80875">
        <w:rPr>
          <w:color w:val="0000FF"/>
          <w:u w:val="single"/>
        </w:rPr>
        <w:fldChar w:fldCharType="begin"/>
      </w:r>
      <w:r w:rsidR="00F94711" w:rsidRPr="00C80875">
        <w:rPr>
          <w:color w:val="0000FF"/>
          <w:u w:val="single"/>
        </w:rPr>
        <w:instrText xml:space="preserve"> HYPERLINK  \l "AO04_r" </w:instrText>
      </w:r>
      <w:r w:rsidRPr="00C80875">
        <w:rPr>
          <w:color w:val="0000FF"/>
          <w:u w:val="single"/>
        </w:rPr>
        <w:fldChar w:fldCharType="separate"/>
      </w:r>
      <w:bookmarkStart w:id="388" w:name="_Toc453846220"/>
      <w:r w:rsidR="00831953" w:rsidRPr="00C80875">
        <w:rPr>
          <w:rStyle w:val="Hipervnculo"/>
        </w:rPr>
        <w:t>AO04 Eliminar Cambio de Producto</w:t>
      </w:r>
      <w:bookmarkEnd w:id="388"/>
      <w:r w:rsidRPr="00C80875">
        <w:rPr>
          <w:color w:val="0000FF"/>
          <w:u w:val="single"/>
        </w:rPr>
        <w:fldChar w:fldCharType="end"/>
      </w:r>
    </w:p>
    <w:p w:rsidR="00B62729" w:rsidRPr="0050541A" w:rsidRDefault="00B62729" w:rsidP="0050541A">
      <w:pPr>
        <w:jc w:val="both"/>
        <w:rPr>
          <w:rFonts w:cs="Arial"/>
          <w:sz w:val="20"/>
          <w:szCs w:val="20"/>
        </w:rPr>
      </w:pPr>
    </w:p>
    <w:p w:rsidR="00CA394F" w:rsidRPr="00D307C9" w:rsidRDefault="00CA394F" w:rsidP="00195DCB">
      <w:pPr>
        <w:numPr>
          <w:ilvl w:val="0"/>
          <w:numId w:val="19"/>
        </w:numPr>
        <w:rPr>
          <w:lang w:val="es-MX"/>
        </w:rPr>
      </w:pPr>
      <w:r>
        <w:rPr>
          <w:sz w:val="20"/>
          <w:lang w:val="es-MX"/>
        </w:rPr>
        <w:t>El sistema obtiene de sesión la siguiente información:</w:t>
      </w:r>
    </w:p>
    <w:p w:rsidR="00CA394F" w:rsidRPr="00967267" w:rsidRDefault="00CA394F" w:rsidP="00195DCB">
      <w:pPr>
        <w:numPr>
          <w:ilvl w:val="1"/>
          <w:numId w:val="18"/>
        </w:numPr>
        <w:ind w:left="993" w:hanging="567"/>
        <w:rPr>
          <w:sz w:val="20"/>
          <w:lang w:val="es-MX"/>
        </w:rPr>
      </w:pPr>
      <w:r>
        <w:rPr>
          <w:sz w:val="20"/>
          <w:lang w:val="es-MX"/>
        </w:rPr>
        <w:t>UsuarioID</w:t>
      </w:r>
    </w:p>
    <w:p w:rsidR="00CA394F" w:rsidRPr="00967267" w:rsidRDefault="00CA394F" w:rsidP="00195DCB">
      <w:pPr>
        <w:numPr>
          <w:ilvl w:val="1"/>
          <w:numId w:val="18"/>
        </w:numPr>
        <w:ind w:left="993" w:hanging="567"/>
        <w:rPr>
          <w:sz w:val="20"/>
          <w:lang w:val="es-MX"/>
        </w:rPr>
      </w:pPr>
      <w:r>
        <w:rPr>
          <w:sz w:val="20"/>
          <w:lang w:val="es-MX"/>
        </w:rPr>
        <w:t>DiaClave</w:t>
      </w:r>
    </w:p>
    <w:p w:rsidR="00CA394F" w:rsidRDefault="00CA394F" w:rsidP="00195DCB">
      <w:pPr>
        <w:numPr>
          <w:ilvl w:val="1"/>
          <w:numId w:val="18"/>
        </w:numPr>
        <w:ind w:left="993" w:hanging="567"/>
        <w:rPr>
          <w:sz w:val="20"/>
          <w:lang w:val="es-MX"/>
        </w:rPr>
      </w:pPr>
      <w:r>
        <w:rPr>
          <w:sz w:val="20"/>
          <w:lang w:val="es-MX"/>
        </w:rPr>
        <w:t>ClienteClave</w:t>
      </w:r>
    </w:p>
    <w:p w:rsidR="00CA394F" w:rsidRPr="00967267" w:rsidRDefault="00CA394F" w:rsidP="00195DCB">
      <w:pPr>
        <w:numPr>
          <w:ilvl w:val="1"/>
          <w:numId w:val="18"/>
        </w:numPr>
        <w:ind w:left="993" w:hanging="567"/>
        <w:rPr>
          <w:sz w:val="20"/>
          <w:lang w:val="es-MX"/>
        </w:rPr>
      </w:pPr>
      <w:r>
        <w:rPr>
          <w:sz w:val="20"/>
          <w:lang w:val="es-MX"/>
        </w:rPr>
        <w:t>ModuloTerminal</w:t>
      </w:r>
    </w:p>
    <w:p w:rsidR="004D2837" w:rsidRPr="004D2837" w:rsidRDefault="00CA394F" w:rsidP="00195DCB">
      <w:pPr>
        <w:numPr>
          <w:ilvl w:val="1"/>
          <w:numId w:val="18"/>
        </w:numPr>
        <w:ind w:left="993" w:hanging="567"/>
        <w:rPr>
          <w:sz w:val="20"/>
          <w:lang w:val="es-MX"/>
        </w:rPr>
      </w:pPr>
      <w:r w:rsidRPr="00CD1054">
        <w:rPr>
          <w:sz w:val="20"/>
          <w:lang w:val="es-MX"/>
        </w:rPr>
        <w:t>ModuloMovDetalleClave</w:t>
      </w:r>
    </w:p>
    <w:p w:rsidR="004D2837" w:rsidRDefault="004D2837" w:rsidP="00195DCB">
      <w:pPr>
        <w:numPr>
          <w:ilvl w:val="0"/>
          <w:numId w:val="19"/>
        </w:numPr>
        <w:rPr>
          <w:sz w:val="20"/>
          <w:lang w:val="es-MX"/>
        </w:rPr>
      </w:pPr>
      <w:r>
        <w:rPr>
          <w:sz w:val="20"/>
          <w:lang w:val="es-MX"/>
        </w:rPr>
        <w:t>El sistema obtiene la siguiente información:</w:t>
      </w:r>
    </w:p>
    <w:p w:rsidR="004D2837" w:rsidRPr="004D2837" w:rsidRDefault="004D2837" w:rsidP="00195DCB">
      <w:pPr>
        <w:pStyle w:val="Prrafodelista"/>
        <w:numPr>
          <w:ilvl w:val="0"/>
          <w:numId w:val="18"/>
        </w:numPr>
        <w:contextualSpacing w:val="0"/>
        <w:rPr>
          <w:b/>
          <w:vanish/>
          <w:sz w:val="20"/>
          <w:lang w:val="es-MX"/>
        </w:rPr>
      </w:pPr>
    </w:p>
    <w:p w:rsidR="004D2837" w:rsidRDefault="004D2837" w:rsidP="00195DCB">
      <w:pPr>
        <w:numPr>
          <w:ilvl w:val="1"/>
          <w:numId w:val="18"/>
        </w:numPr>
        <w:ind w:left="858"/>
        <w:rPr>
          <w:b/>
          <w:sz w:val="20"/>
          <w:lang w:val="es-MX"/>
        </w:rPr>
      </w:pPr>
      <w:r>
        <w:rPr>
          <w:b/>
          <w:sz w:val="20"/>
          <w:lang w:val="es-MX"/>
        </w:rPr>
        <w:t>ModuloMovDetalle</w:t>
      </w:r>
    </w:p>
    <w:p w:rsidR="004D2837" w:rsidRDefault="004D2837" w:rsidP="00195DCB">
      <w:pPr>
        <w:pStyle w:val="Prrafodelista"/>
        <w:numPr>
          <w:ilvl w:val="2"/>
          <w:numId w:val="19"/>
        </w:numPr>
        <w:ind w:left="1418" w:hanging="567"/>
        <w:rPr>
          <w:lang w:val="es-MX"/>
        </w:rPr>
      </w:pPr>
      <w:r>
        <w:rPr>
          <w:sz w:val="20"/>
          <w:lang w:val="es-MX"/>
        </w:rPr>
        <w:t xml:space="preserve">ModuloMovDetalleClave de acuerdo con la regla de negocio </w:t>
      </w:r>
      <w:hyperlink r:id="rId334" w:anchor="RNGEN171" w:history="1">
        <w:r>
          <w:rPr>
            <w:rStyle w:val="Hipervnculo"/>
            <w:rFonts w:cs="Arial"/>
            <w:b/>
            <w:sz w:val="20"/>
            <w:szCs w:val="20"/>
          </w:rPr>
          <w:t>RNGEN171 Información en Sesión</w:t>
        </w:r>
      </w:hyperlink>
    </w:p>
    <w:p w:rsidR="004F6A76" w:rsidRDefault="004F6A76" w:rsidP="00195DCB">
      <w:pPr>
        <w:pStyle w:val="Prrafodelista"/>
        <w:numPr>
          <w:ilvl w:val="2"/>
          <w:numId w:val="19"/>
        </w:numPr>
        <w:ind w:left="1418" w:hanging="567"/>
        <w:rPr>
          <w:sz w:val="20"/>
          <w:lang w:val="es-MX"/>
        </w:rPr>
      </w:pPr>
      <w:r>
        <w:rPr>
          <w:sz w:val="20"/>
          <w:lang w:val="es-MX"/>
        </w:rPr>
        <w:t>TipoIndice</w:t>
      </w:r>
    </w:p>
    <w:p w:rsidR="004D2837" w:rsidRDefault="004D2837" w:rsidP="00195DCB">
      <w:pPr>
        <w:pStyle w:val="Prrafodelista"/>
        <w:numPr>
          <w:ilvl w:val="2"/>
          <w:numId w:val="19"/>
        </w:numPr>
        <w:ind w:left="1418" w:hanging="567"/>
        <w:rPr>
          <w:sz w:val="20"/>
          <w:lang w:val="es-MX"/>
        </w:rPr>
      </w:pPr>
      <w:r>
        <w:rPr>
          <w:sz w:val="20"/>
          <w:lang w:val="es-MX"/>
        </w:rPr>
        <w:t>ModuloClave</w:t>
      </w:r>
    </w:p>
    <w:p w:rsidR="004D2837" w:rsidRDefault="004D2837" w:rsidP="00195DCB">
      <w:pPr>
        <w:pStyle w:val="Prrafodelista"/>
        <w:numPr>
          <w:ilvl w:val="2"/>
          <w:numId w:val="19"/>
        </w:numPr>
        <w:ind w:left="1418" w:hanging="567"/>
        <w:rPr>
          <w:b/>
          <w:sz w:val="20"/>
          <w:lang w:val="es-MX"/>
        </w:rPr>
      </w:pPr>
      <w:r>
        <w:rPr>
          <w:b/>
          <w:sz w:val="20"/>
          <w:lang w:val="es-MX"/>
        </w:rPr>
        <w:t>MOTConfiguracion</w:t>
      </w:r>
    </w:p>
    <w:p w:rsidR="004D2837" w:rsidRPr="00FF6C87" w:rsidRDefault="004D2837" w:rsidP="00195DCB">
      <w:pPr>
        <w:pStyle w:val="Prrafodelista"/>
        <w:numPr>
          <w:ilvl w:val="3"/>
          <w:numId w:val="19"/>
        </w:numPr>
        <w:ind w:left="2127" w:hanging="709"/>
        <w:rPr>
          <w:sz w:val="20"/>
          <w:lang w:val="es-MX"/>
        </w:rPr>
      </w:pPr>
      <w:r w:rsidRPr="00FF6C87">
        <w:rPr>
          <w:sz w:val="20"/>
          <w:lang w:val="es-MX"/>
        </w:rPr>
        <w:t>ModuloClave</w:t>
      </w:r>
    </w:p>
    <w:p w:rsidR="004D2837" w:rsidRPr="00FF6C87" w:rsidRDefault="004D2837" w:rsidP="00195DCB">
      <w:pPr>
        <w:pStyle w:val="Prrafodelista"/>
        <w:numPr>
          <w:ilvl w:val="3"/>
          <w:numId w:val="19"/>
        </w:numPr>
        <w:ind w:left="2127" w:hanging="709"/>
        <w:rPr>
          <w:sz w:val="20"/>
          <w:lang w:val="es-MX"/>
        </w:rPr>
      </w:pPr>
      <w:r w:rsidRPr="00FF6C87">
        <w:rPr>
          <w:sz w:val="20"/>
          <w:lang w:val="es-MX"/>
        </w:rPr>
        <w:t>CambioAutomatico</w:t>
      </w:r>
    </w:p>
    <w:p w:rsidR="004D2837" w:rsidRPr="00FF6C87" w:rsidRDefault="004D2837" w:rsidP="00195DCB">
      <w:pPr>
        <w:numPr>
          <w:ilvl w:val="1"/>
          <w:numId w:val="18"/>
        </w:numPr>
        <w:ind w:left="858"/>
        <w:rPr>
          <w:b/>
          <w:sz w:val="20"/>
          <w:lang w:val="es-MX"/>
        </w:rPr>
      </w:pPr>
      <w:r w:rsidRPr="00FF6C87">
        <w:rPr>
          <w:b/>
          <w:sz w:val="20"/>
          <w:lang w:val="es-MX"/>
        </w:rPr>
        <w:t>Vendedor</w:t>
      </w:r>
    </w:p>
    <w:p w:rsidR="004D2837" w:rsidRPr="00FF6C87" w:rsidRDefault="004D2837" w:rsidP="00195DCB">
      <w:pPr>
        <w:pStyle w:val="Prrafodelista"/>
        <w:numPr>
          <w:ilvl w:val="2"/>
          <w:numId w:val="19"/>
        </w:numPr>
        <w:ind w:left="1418" w:hanging="567"/>
        <w:rPr>
          <w:sz w:val="20"/>
          <w:lang w:val="es-MX"/>
        </w:rPr>
      </w:pPr>
      <w:r w:rsidRPr="00FF6C87">
        <w:rPr>
          <w:sz w:val="20"/>
          <w:lang w:val="es-MX"/>
        </w:rPr>
        <w:t xml:space="preserve">USUId de acuerdo con la regla de negocio </w:t>
      </w:r>
      <w:hyperlink r:id="rId335" w:anchor="RNGEN171" w:history="1">
        <w:r w:rsidRPr="00FF6C87">
          <w:rPr>
            <w:rStyle w:val="Hipervnculo"/>
            <w:rFonts w:cs="Arial"/>
            <w:b/>
            <w:sz w:val="20"/>
            <w:szCs w:val="20"/>
          </w:rPr>
          <w:t>RNGEN171 Información en Sesión</w:t>
        </w:r>
      </w:hyperlink>
    </w:p>
    <w:p w:rsidR="004D2837" w:rsidRDefault="004D2837" w:rsidP="00195DCB">
      <w:pPr>
        <w:pStyle w:val="Prrafodelista"/>
        <w:numPr>
          <w:ilvl w:val="2"/>
          <w:numId w:val="19"/>
        </w:numPr>
        <w:ind w:left="1418" w:hanging="567"/>
        <w:rPr>
          <w:sz w:val="20"/>
          <w:lang w:val="es-MX"/>
        </w:rPr>
      </w:pPr>
      <w:r w:rsidRPr="00FF6C87">
        <w:rPr>
          <w:sz w:val="20"/>
          <w:lang w:val="es-MX"/>
        </w:rPr>
        <w:t>AlmacenID</w:t>
      </w:r>
    </w:p>
    <w:p w:rsidR="00967504" w:rsidRPr="003C0C13" w:rsidRDefault="00967504" w:rsidP="00967504">
      <w:pPr>
        <w:pStyle w:val="Prrafodelista"/>
        <w:numPr>
          <w:ilvl w:val="2"/>
          <w:numId w:val="19"/>
        </w:numPr>
        <w:ind w:left="1418" w:hanging="567"/>
        <w:rPr>
          <w:strike/>
          <w:sz w:val="20"/>
          <w:highlight w:val="magenta"/>
          <w:lang w:val="es-MX"/>
        </w:rPr>
      </w:pPr>
      <w:r w:rsidRPr="003C0C13">
        <w:rPr>
          <w:strike/>
          <w:sz w:val="20"/>
          <w:highlight w:val="magenta"/>
          <w:lang w:val="es-MX"/>
        </w:rPr>
        <w:t>PorCambios</w:t>
      </w:r>
    </w:p>
    <w:p w:rsidR="004F6A76" w:rsidRPr="000D2A27" w:rsidRDefault="004D2837" w:rsidP="000D2A27">
      <w:pPr>
        <w:numPr>
          <w:ilvl w:val="1"/>
          <w:numId w:val="18"/>
        </w:numPr>
        <w:ind w:left="858"/>
        <w:rPr>
          <w:sz w:val="20"/>
          <w:lang w:val="es-MX"/>
        </w:rPr>
      </w:pPr>
      <w:r w:rsidRPr="00FF6C87">
        <w:rPr>
          <w:sz w:val="20"/>
          <w:lang w:val="es-MX"/>
        </w:rPr>
        <w:t>El sistema registra en sesión la siguiente información:</w:t>
      </w:r>
    </w:p>
    <w:p w:rsidR="004F6A76" w:rsidRPr="00FF6C87" w:rsidRDefault="004F6A76" w:rsidP="000D2A27">
      <w:pPr>
        <w:numPr>
          <w:ilvl w:val="2"/>
          <w:numId w:val="18"/>
        </w:numPr>
        <w:ind w:left="1418" w:hanging="567"/>
        <w:rPr>
          <w:sz w:val="20"/>
          <w:lang w:val="es-MX"/>
        </w:rPr>
      </w:pPr>
      <w:r w:rsidRPr="000D2A27">
        <w:rPr>
          <w:sz w:val="20"/>
          <w:lang w:val="es-MX"/>
        </w:rPr>
        <w:t>TipoIndiceModuloMovDetClave</w:t>
      </w:r>
    </w:p>
    <w:p w:rsidR="004D2837" w:rsidRDefault="004D2837" w:rsidP="000D2A27">
      <w:pPr>
        <w:numPr>
          <w:ilvl w:val="2"/>
          <w:numId w:val="18"/>
        </w:numPr>
        <w:ind w:left="1418" w:hanging="567"/>
        <w:rPr>
          <w:sz w:val="20"/>
          <w:lang w:val="es-MX"/>
        </w:rPr>
      </w:pPr>
      <w:r>
        <w:rPr>
          <w:sz w:val="20"/>
          <w:lang w:val="es-MX"/>
        </w:rPr>
        <w:t>CambioAutomatico (Verdadero/Falso)</w:t>
      </w:r>
    </w:p>
    <w:p w:rsidR="004D2837" w:rsidRDefault="004D2837" w:rsidP="000D2A27">
      <w:pPr>
        <w:numPr>
          <w:ilvl w:val="2"/>
          <w:numId w:val="18"/>
        </w:numPr>
        <w:ind w:left="1418" w:hanging="567"/>
        <w:rPr>
          <w:sz w:val="20"/>
          <w:lang w:val="es-MX"/>
        </w:rPr>
      </w:pPr>
      <w:r>
        <w:rPr>
          <w:sz w:val="20"/>
          <w:lang w:val="es-MX"/>
        </w:rPr>
        <w:t>AlmacenID</w:t>
      </w:r>
    </w:p>
    <w:p w:rsidR="00967504" w:rsidRPr="003C0C13" w:rsidRDefault="00967504" w:rsidP="000D2A27">
      <w:pPr>
        <w:numPr>
          <w:ilvl w:val="2"/>
          <w:numId w:val="18"/>
        </w:numPr>
        <w:ind w:left="1418" w:hanging="567"/>
        <w:rPr>
          <w:strike/>
          <w:sz w:val="20"/>
          <w:highlight w:val="magenta"/>
          <w:lang w:val="es-MX"/>
        </w:rPr>
      </w:pPr>
      <w:r w:rsidRPr="003C0C13">
        <w:rPr>
          <w:strike/>
          <w:sz w:val="20"/>
          <w:highlight w:val="magenta"/>
          <w:lang w:val="es-MX"/>
        </w:rPr>
        <w:t>PorCambios</w:t>
      </w:r>
    </w:p>
    <w:p w:rsidR="000D2A27" w:rsidRPr="000D2A27" w:rsidRDefault="000D2A27" w:rsidP="000D2A27">
      <w:pPr>
        <w:numPr>
          <w:ilvl w:val="0"/>
          <w:numId w:val="20"/>
        </w:numPr>
        <w:ind w:left="426" w:hanging="426"/>
        <w:rPr>
          <w:sz w:val="20"/>
          <w:szCs w:val="20"/>
          <w:highlight w:val="magenta"/>
          <w:lang w:val="es-MX"/>
        </w:rPr>
      </w:pPr>
      <w:r w:rsidRPr="000D2A27">
        <w:rPr>
          <w:sz w:val="20"/>
          <w:szCs w:val="20"/>
          <w:highlight w:val="magenta"/>
          <w:lang w:val="es-MX"/>
        </w:rPr>
        <w:t>El sistema obtiene la siguiente información de la Configuración de Parámetros:</w:t>
      </w:r>
    </w:p>
    <w:p w:rsidR="000D2A27" w:rsidRPr="000D2A27" w:rsidRDefault="000D2A27" w:rsidP="000D2A27">
      <w:pPr>
        <w:pStyle w:val="Prrafodelista"/>
        <w:numPr>
          <w:ilvl w:val="0"/>
          <w:numId w:val="18"/>
        </w:numPr>
        <w:contextualSpacing w:val="0"/>
        <w:rPr>
          <w:b/>
          <w:vanish/>
          <w:sz w:val="20"/>
          <w:highlight w:val="magenta"/>
          <w:lang w:val="es-MX"/>
        </w:rPr>
      </w:pPr>
    </w:p>
    <w:p w:rsidR="000D2A27" w:rsidRPr="000D2A27" w:rsidRDefault="000D2A27" w:rsidP="000D2A27">
      <w:pPr>
        <w:numPr>
          <w:ilvl w:val="1"/>
          <w:numId w:val="18"/>
        </w:numPr>
        <w:ind w:left="858"/>
        <w:rPr>
          <w:sz w:val="20"/>
          <w:szCs w:val="20"/>
          <w:highlight w:val="magenta"/>
          <w:lang w:val="es-MX"/>
        </w:rPr>
      </w:pPr>
      <w:r w:rsidRPr="000D2A27">
        <w:rPr>
          <w:b/>
          <w:sz w:val="20"/>
          <w:highlight w:val="magenta"/>
          <w:lang w:val="es-MX"/>
        </w:rPr>
        <w:t>ConfigParametro</w:t>
      </w:r>
    </w:p>
    <w:p w:rsidR="000D2A27" w:rsidRPr="000D2A27" w:rsidRDefault="000D2A27" w:rsidP="000D2A27">
      <w:pPr>
        <w:numPr>
          <w:ilvl w:val="2"/>
          <w:numId w:val="18"/>
        </w:numPr>
        <w:ind w:left="1418" w:hanging="567"/>
        <w:rPr>
          <w:sz w:val="20"/>
          <w:highlight w:val="magenta"/>
          <w:lang w:val="es-MX"/>
        </w:rPr>
      </w:pPr>
      <w:r w:rsidRPr="000D2A27">
        <w:rPr>
          <w:sz w:val="20"/>
          <w:highlight w:val="magenta"/>
          <w:lang w:val="es-MX"/>
        </w:rPr>
        <w:t>Parametro = ‘PorCambios’</w:t>
      </w:r>
    </w:p>
    <w:p w:rsidR="000D2A27" w:rsidRPr="000D2A27" w:rsidRDefault="000D2A27" w:rsidP="000D2A27">
      <w:pPr>
        <w:numPr>
          <w:ilvl w:val="2"/>
          <w:numId w:val="18"/>
        </w:numPr>
        <w:ind w:left="1418" w:hanging="567"/>
        <w:rPr>
          <w:sz w:val="20"/>
          <w:highlight w:val="magenta"/>
          <w:lang w:val="es-MX"/>
        </w:rPr>
      </w:pPr>
      <w:r w:rsidRPr="000D2A27">
        <w:rPr>
          <w:sz w:val="20"/>
          <w:highlight w:val="magenta"/>
          <w:lang w:val="es-MX"/>
        </w:rPr>
        <w:t>Identificador</w:t>
      </w:r>
    </w:p>
    <w:p w:rsidR="000D2A27" w:rsidRDefault="000D2A27" w:rsidP="000D2A27">
      <w:pPr>
        <w:numPr>
          <w:ilvl w:val="2"/>
          <w:numId w:val="18"/>
        </w:numPr>
        <w:ind w:left="1418" w:hanging="567"/>
        <w:rPr>
          <w:sz w:val="20"/>
          <w:highlight w:val="magenta"/>
          <w:lang w:val="es-MX"/>
        </w:rPr>
      </w:pPr>
      <w:r w:rsidRPr="000D2A27">
        <w:rPr>
          <w:sz w:val="20"/>
          <w:highlight w:val="magenta"/>
          <w:lang w:val="es-MX"/>
        </w:rPr>
        <w:t>Valor</w:t>
      </w:r>
    </w:p>
    <w:p w:rsidR="00D655A0" w:rsidRDefault="00D655A0" w:rsidP="00D655A0">
      <w:pPr>
        <w:numPr>
          <w:ilvl w:val="1"/>
          <w:numId w:val="18"/>
        </w:numPr>
        <w:ind w:left="858"/>
        <w:rPr>
          <w:sz w:val="20"/>
          <w:szCs w:val="20"/>
          <w:highlight w:val="green"/>
          <w:lang w:val="es-MX"/>
        </w:rPr>
      </w:pPr>
      <w:r>
        <w:rPr>
          <w:b/>
          <w:sz w:val="20"/>
          <w:szCs w:val="20"/>
          <w:highlight w:val="green"/>
          <w:lang w:val="es-MX"/>
        </w:rPr>
        <w:t>ConfigParametro</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Parametro = ‘CapturaCadLote’</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Identificador = ModuloMovDetalleClave registrado en sesión</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Valor</w:t>
      </w:r>
    </w:p>
    <w:p w:rsidR="00C80875" w:rsidRPr="009E1E20" w:rsidRDefault="00C80875" w:rsidP="000D2A27">
      <w:pPr>
        <w:numPr>
          <w:ilvl w:val="0"/>
          <w:numId w:val="36"/>
        </w:numPr>
        <w:rPr>
          <w:lang w:val="es-MX"/>
        </w:rPr>
      </w:pPr>
      <w:r>
        <w:rPr>
          <w:sz w:val="20"/>
          <w:lang w:val="es-MX"/>
        </w:rPr>
        <w:t xml:space="preserve">El caso de uso incluye la funcionalidad del caso de uso </w:t>
      </w:r>
      <w:hyperlink r:id="rId336" w:history="1">
        <w:r>
          <w:rPr>
            <w:rStyle w:val="Hipervnculo"/>
            <w:b/>
            <w:sz w:val="20"/>
            <w:lang w:val="es-MX"/>
          </w:rPr>
          <w:t>Administrar Transacción – CUROLGEN05</w:t>
        </w:r>
      </w:hyperlink>
    </w:p>
    <w:p w:rsidR="00C80875" w:rsidRPr="00C80875" w:rsidRDefault="00C80875" w:rsidP="00C80875">
      <w:pPr>
        <w:pStyle w:val="Prrafodelista"/>
        <w:numPr>
          <w:ilvl w:val="0"/>
          <w:numId w:val="18"/>
        </w:numPr>
        <w:contextualSpacing w:val="0"/>
        <w:rPr>
          <w:vanish/>
          <w:sz w:val="20"/>
          <w:lang w:val="es-MX"/>
        </w:rPr>
      </w:pPr>
    </w:p>
    <w:p w:rsidR="00C80875" w:rsidRDefault="00C80875" w:rsidP="00C80875">
      <w:pPr>
        <w:numPr>
          <w:ilvl w:val="1"/>
          <w:numId w:val="18"/>
        </w:numPr>
        <w:ind w:left="858"/>
        <w:rPr>
          <w:lang w:val="es-MX"/>
        </w:rPr>
      </w:pPr>
      <w:r w:rsidRPr="009E1E20">
        <w:rPr>
          <w:sz w:val="20"/>
          <w:lang w:val="es-MX"/>
        </w:rPr>
        <w:t>El sistema</w:t>
      </w:r>
      <w:r>
        <w:rPr>
          <w:sz w:val="20"/>
          <w:lang w:val="es-MX"/>
        </w:rPr>
        <w:t xml:space="preserve"> envía como parámetro la siguiente información:</w:t>
      </w:r>
    </w:p>
    <w:p w:rsidR="00C80875" w:rsidRDefault="00C80875" w:rsidP="000D2A27">
      <w:pPr>
        <w:pStyle w:val="Prrafodelista"/>
        <w:numPr>
          <w:ilvl w:val="2"/>
          <w:numId w:val="36"/>
        </w:numPr>
        <w:ind w:left="1418" w:hanging="567"/>
        <w:rPr>
          <w:lang w:val="es-MX"/>
        </w:rPr>
      </w:pPr>
      <w:r>
        <w:rPr>
          <w:sz w:val="20"/>
          <w:lang w:val="es-MX"/>
        </w:rPr>
        <w:t>ObtenerTransaccion</w:t>
      </w:r>
    </w:p>
    <w:p w:rsidR="00C80875" w:rsidRDefault="00C80875" w:rsidP="000D2A27">
      <w:pPr>
        <w:pStyle w:val="Prrafodelista"/>
        <w:numPr>
          <w:ilvl w:val="3"/>
          <w:numId w:val="36"/>
        </w:numPr>
        <w:ind w:left="2127" w:hanging="709"/>
        <w:rPr>
          <w:lang w:val="es-MX"/>
        </w:rPr>
      </w:pPr>
      <w:r>
        <w:rPr>
          <w:sz w:val="20"/>
          <w:lang w:val="es-MX"/>
        </w:rPr>
        <w:t xml:space="preserve">TransProdId de acuerdo con la regla de negocio </w:t>
      </w:r>
      <w:hyperlink r:id="rId337" w:anchor="RNGEN171" w:history="1">
        <w:r>
          <w:rPr>
            <w:rStyle w:val="Hipervnculo"/>
            <w:rFonts w:cs="Arial"/>
            <w:b/>
            <w:sz w:val="20"/>
            <w:szCs w:val="20"/>
          </w:rPr>
          <w:t>RNGEN171 Información en Sesión</w:t>
        </w:r>
      </w:hyperlink>
    </w:p>
    <w:p w:rsidR="00C80875" w:rsidRDefault="00C80875" w:rsidP="00C80875">
      <w:pPr>
        <w:numPr>
          <w:ilvl w:val="1"/>
          <w:numId w:val="18"/>
        </w:numPr>
        <w:ind w:left="858"/>
        <w:rPr>
          <w:lang w:val="es-MX"/>
        </w:rPr>
      </w:pPr>
      <w:r>
        <w:rPr>
          <w:sz w:val="20"/>
          <w:lang w:val="es-MX"/>
        </w:rPr>
        <w:t>El sistema recibe como parámetro la siguiente información</w:t>
      </w:r>
    </w:p>
    <w:p w:rsidR="00C80875" w:rsidRDefault="00C80875" w:rsidP="00C80875">
      <w:pPr>
        <w:numPr>
          <w:ilvl w:val="2"/>
          <w:numId w:val="18"/>
        </w:numPr>
        <w:ind w:left="1418" w:hanging="567"/>
        <w:rPr>
          <w:rFonts w:cs="Arial"/>
          <w:sz w:val="20"/>
          <w:szCs w:val="20"/>
        </w:rPr>
      </w:pPr>
      <w:r>
        <w:rPr>
          <w:sz w:val="20"/>
          <w:lang w:val="es-MX"/>
        </w:rPr>
        <w:t>TransProd</w:t>
      </w:r>
    </w:p>
    <w:p w:rsidR="00C80875" w:rsidRDefault="00C80875" w:rsidP="00C80875">
      <w:pPr>
        <w:numPr>
          <w:ilvl w:val="1"/>
          <w:numId w:val="18"/>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C80875" w:rsidRPr="00C80875" w:rsidRDefault="00C80875" w:rsidP="00C80875">
      <w:pPr>
        <w:numPr>
          <w:ilvl w:val="2"/>
          <w:numId w:val="18"/>
        </w:numPr>
        <w:ind w:left="1418" w:hanging="567"/>
        <w:rPr>
          <w:sz w:val="20"/>
          <w:szCs w:val="20"/>
          <w:lang w:val="es-MX"/>
        </w:rPr>
      </w:pPr>
      <w:r>
        <w:rPr>
          <w:sz w:val="20"/>
          <w:lang w:val="es-MX"/>
        </w:rPr>
        <w:t>TransProdEntrada</w:t>
      </w:r>
    </w:p>
    <w:p w:rsidR="00DE0598" w:rsidRDefault="00DE0598" w:rsidP="000D2A27">
      <w:pPr>
        <w:numPr>
          <w:ilvl w:val="0"/>
          <w:numId w:val="36"/>
        </w:numPr>
        <w:rPr>
          <w:sz w:val="20"/>
          <w:szCs w:val="20"/>
          <w:lang w:val="es-MX"/>
        </w:rPr>
      </w:pPr>
      <w:r>
        <w:rPr>
          <w:sz w:val="20"/>
          <w:szCs w:val="20"/>
          <w:lang w:val="es-MX"/>
        </w:rPr>
        <w:t>El sistema registra en sesión la siguiente información:</w:t>
      </w:r>
    </w:p>
    <w:p w:rsidR="00DE0598" w:rsidRPr="00DE0598" w:rsidRDefault="00DE0598" w:rsidP="00195DCB">
      <w:pPr>
        <w:pStyle w:val="Prrafodelista"/>
        <w:numPr>
          <w:ilvl w:val="0"/>
          <w:numId w:val="18"/>
        </w:numPr>
        <w:contextualSpacing w:val="0"/>
        <w:rPr>
          <w:vanish/>
          <w:sz w:val="20"/>
          <w:szCs w:val="20"/>
          <w:lang w:val="es-MX"/>
        </w:rPr>
      </w:pPr>
    </w:p>
    <w:p w:rsidR="00DE0598" w:rsidRDefault="00DE0598" w:rsidP="00195DCB">
      <w:pPr>
        <w:numPr>
          <w:ilvl w:val="1"/>
          <w:numId w:val="18"/>
        </w:numPr>
        <w:ind w:left="858"/>
        <w:rPr>
          <w:sz w:val="20"/>
          <w:szCs w:val="20"/>
          <w:lang w:val="es-MX"/>
        </w:rPr>
      </w:pPr>
      <w:r>
        <w:rPr>
          <w:sz w:val="20"/>
          <w:szCs w:val="20"/>
          <w:lang w:val="es-MX"/>
        </w:rPr>
        <w:t xml:space="preserve">ImporteTotalProductoRecibido de acuerdo con la regla de negocio </w:t>
      </w:r>
      <w:hyperlink r:id="rId338" w:anchor="RNGEN041" w:history="1">
        <w:r>
          <w:rPr>
            <w:rStyle w:val="Hipervnculo"/>
            <w:b/>
            <w:sz w:val="20"/>
            <w:szCs w:val="20"/>
            <w:lang w:val="es-MX"/>
          </w:rPr>
          <w:t>RNGEN041 Valor por Defecto Cero</w:t>
        </w:r>
      </w:hyperlink>
    </w:p>
    <w:p w:rsidR="00DE0598" w:rsidRDefault="00DE0598" w:rsidP="000D2A27">
      <w:pPr>
        <w:numPr>
          <w:ilvl w:val="0"/>
          <w:numId w:val="36"/>
        </w:numPr>
        <w:rPr>
          <w:sz w:val="20"/>
          <w:lang w:val="es-MX"/>
        </w:rPr>
      </w:pPr>
      <w:r>
        <w:rPr>
          <w:sz w:val="20"/>
          <w:lang w:val="es-MX"/>
        </w:rPr>
        <w:t>El sistema obtiene la siguiente información de los detalles de la transacción de entrada:</w:t>
      </w:r>
    </w:p>
    <w:p w:rsidR="00DE0598" w:rsidRDefault="00DE0598" w:rsidP="000D2A27">
      <w:pPr>
        <w:numPr>
          <w:ilvl w:val="1"/>
          <w:numId w:val="36"/>
        </w:numPr>
        <w:ind w:left="851"/>
        <w:rPr>
          <w:b/>
          <w:sz w:val="20"/>
          <w:lang w:val="es-MX"/>
        </w:rPr>
      </w:pPr>
      <w:r>
        <w:rPr>
          <w:b/>
          <w:sz w:val="20"/>
          <w:lang w:val="es-MX"/>
        </w:rPr>
        <w:t>TransProdDetalle</w:t>
      </w:r>
    </w:p>
    <w:p w:rsidR="00C80875" w:rsidRDefault="00DE0598" w:rsidP="000D2A27">
      <w:pPr>
        <w:pStyle w:val="Prrafodelista"/>
        <w:numPr>
          <w:ilvl w:val="2"/>
          <w:numId w:val="36"/>
        </w:numPr>
        <w:ind w:left="1418" w:hanging="567"/>
        <w:rPr>
          <w:sz w:val="20"/>
          <w:lang w:val="es-MX"/>
        </w:rPr>
      </w:pPr>
      <w:r w:rsidRPr="00C80875">
        <w:rPr>
          <w:sz w:val="20"/>
          <w:lang w:val="es-MX"/>
        </w:rPr>
        <w:t xml:space="preserve">TransProdID </w:t>
      </w:r>
      <w:r w:rsidR="00C80875">
        <w:rPr>
          <w:sz w:val="20"/>
          <w:lang w:val="es-MX"/>
        </w:rPr>
        <w:t xml:space="preserve">= </w:t>
      </w:r>
      <w:r w:rsidR="00C80875" w:rsidRPr="002E3F8E">
        <w:rPr>
          <w:sz w:val="20"/>
          <w:szCs w:val="20"/>
          <w:highlight w:val="lightGray"/>
        </w:rPr>
        <w:t xml:space="preserve">&lt;TransProdEntrada.TransProdId&gt; </w:t>
      </w:r>
      <w:r w:rsidR="00C80875" w:rsidRPr="002E3F8E">
        <w:rPr>
          <w:sz w:val="20"/>
          <w:highlight w:val="lightGray"/>
          <w:lang w:val="es-MX"/>
        </w:rPr>
        <w:t>registrado en sesión (objeto TransProdEntrada)</w:t>
      </w:r>
    </w:p>
    <w:p w:rsidR="00DE0598" w:rsidRPr="00C80875" w:rsidRDefault="00DE0598" w:rsidP="000D2A27">
      <w:pPr>
        <w:pStyle w:val="Prrafodelista"/>
        <w:numPr>
          <w:ilvl w:val="2"/>
          <w:numId w:val="36"/>
        </w:numPr>
        <w:ind w:left="1418" w:hanging="567"/>
        <w:rPr>
          <w:sz w:val="20"/>
          <w:lang w:val="es-MX"/>
        </w:rPr>
      </w:pPr>
      <w:r w:rsidRPr="00C80875">
        <w:rPr>
          <w:sz w:val="20"/>
          <w:lang w:val="es-MX"/>
        </w:rPr>
        <w:t>TransProdDetalleID</w:t>
      </w:r>
    </w:p>
    <w:p w:rsidR="00DE0598" w:rsidRDefault="00DE0598" w:rsidP="000D2A27">
      <w:pPr>
        <w:numPr>
          <w:ilvl w:val="0"/>
          <w:numId w:val="36"/>
        </w:numPr>
        <w:rPr>
          <w:sz w:val="20"/>
          <w:lang w:val="es-MX"/>
        </w:rPr>
      </w:pPr>
      <w:r>
        <w:rPr>
          <w:sz w:val="20"/>
          <w:lang w:val="es-MX"/>
        </w:rPr>
        <w:t>Para cada detalle obtenido de la transacción de entrada:</w:t>
      </w:r>
    </w:p>
    <w:p w:rsidR="00DE0598" w:rsidRDefault="00DE0598" w:rsidP="000D2A27">
      <w:pPr>
        <w:numPr>
          <w:ilvl w:val="1"/>
          <w:numId w:val="36"/>
        </w:numPr>
        <w:ind w:left="851"/>
        <w:rPr>
          <w:lang w:val="es-MX"/>
        </w:rPr>
      </w:pPr>
      <w:r>
        <w:rPr>
          <w:sz w:val="20"/>
          <w:lang w:val="es-MX"/>
        </w:rPr>
        <w:t xml:space="preserve">El caso de uso incluye la funcionalidad del caso de uso </w:t>
      </w:r>
      <w:hyperlink r:id="rId339" w:history="1">
        <w:r>
          <w:rPr>
            <w:rStyle w:val="Hipervnculo"/>
            <w:b/>
            <w:sz w:val="20"/>
            <w:lang w:val="es-MX"/>
          </w:rPr>
          <w:t>Administrar Detalle de la Transacción – CUROLGEN06</w:t>
        </w:r>
      </w:hyperlink>
    </w:p>
    <w:p w:rsidR="00DE0598" w:rsidRDefault="00DE0598" w:rsidP="000D2A27">
      <w:pPr>
        <w:pStyle w:val="Prrafodelista"/>
        <w:numPr>
          <w:ilvl w:val="2"/>
          <w:numId w:val="36"/>
        </w:numPr>
        <w:ind w:left="1418" w:hanging="567"/>
        <w:rPr>
          <w:lang w:val="es-MX"/>
        </w:rPr>
      </w:pPr>
      <w:r>
        <w:rPr>
          <w:sz w:val="20"/>
          <w:lang w:val="es-MX"/>
        </w:rPr>
        <w:t>El sistema envía como parámetro la siguiente información:</w:t>
      </w:r>
    </w:p>
    <w:p w:rsidR="00DE0598" w:rsidRDefault="00DE0598" w:rsidP="000D2A27">
      <w:pPr>
        <w:pStyle w:val="Prrafodelista"/>
        <w:numPr>
          <w:ilvl w:val="3"/>
          <w:numId w:val="36"/>
        </w:numPr>
        <w:ind w:left="2127" w:hanging="709"/>
        <w:rPr>
          <w:lang w:val="es-MX"/>
        </w:rPr>
      </w:pPr>
      <w:r>
        <w:rPr>
          <w:sz w:val="20"/>
          <w:lang w:val="es-MX"/>
        </w:rPr>
        <w:t>ObtenerDetalleTransaccion</w:t>
      </w:r>
    </w:p>
    <w:p w:rsidR="00DE0598" w:rsidRDefault="00DE0598" w:rsidP="000D2A27">
      <w:pPr>
        <w:pStyle w:val="Prrafodelista"/>
        <w:numPr>
          <w:ilvl w:val="4"/>
          <w:numId w:val="36"/>
        </w:numPr>
        <w:ind w:left="3033" w:hanging="907"/>
        <w:rPr>
          <w:lang w:val="es-MX"/>
        </w:rPr>
      </w:pPr>
      <w:r>
        <w:rPr>
          <w:sz w:val="20"/>
          <w:lang w:val="es-MX"/>
        </w:rPr>
        <w:t xml:space="preserve">TransProd </w:t>
      </w:r>
      <w:r w:rsidR="004F7D48">
        <w:rPr>
          <w:sz w:val="20"/>
          <w:lang w:val="es-MX"/>
        </w:rPr>
        <w:t xml:space="preserve">= </w:t>
      </w:r>
      <w:r w:rsidR="004F7D48" w:rsidRPr="002E3F8E">
        <w:rPr>
          <w:sz w:val="20"/>
          <w:szCs w:val="20"/>
          <w:highlight w:val="lightGray"/>
        </w:rPr>
        <w:t xml:space="preserve">&lt;TransProdEntrada.TransProdId&gt; </w:t>
      </w:r>
      <w:r w:rsidR="004F7D48" w:rsidRPr="002E3F8E">
        <w:rPr>
          <w:sz w:val="20"/>
          <w:highlight w:val="lightGray"/>
          <w:lang w:val="es-MX"/>
        </w:rPr>
        <w:t>registrado en sesión (objeto TransProdEntrada)</w:t>
      </w:r>
    </w:p>
    <w:p w:rsidR="00DE0598" w:rsidRDefault="00DE0598" w:rsidP="000D2A27">
      <w:pPr>
        <w:pStyle w:val="Prrafodelista"/>
        <w:numPr>
          <w:ilvl w:val="4"/>
          <w:numId w:val="36"/>
        </w:numPr>
        <w:ind w:left="3033" w:hanging="907"/>
        <w:rPr>
          <w:sz w:val="20"/>
          <w:lang w:val="es-MX"/>
        </w:rPr>
      </w:pPr>
      <w:r>
        <w:rPr>
          <w:sz w:val="20"/>
          <w:lang w:val="es-MX"/>
        </w:rPr>
        <w:t>TransProdDetalleId</w:t>
      </w:r>
    </w:p>
    <w:p w:rsidR="00DE0598" w:rsidRDefault="00DE0598" w:rsidP="000D2A27">
      <w:pPr>
        <w:pStyle w:val="Prrafodelista"/>
        <w:numPr>
          <w:ilvl w:val="2"/>
          <w:numId w:val="36"/>
        </w:numPr>
        <w:ind w:left="1418" w:hanging="567"/>
        <w:rPr>
          <w:lang w:val="es-MX"/>
        </w:rPr>
      </w:pPr>
      <w:r>
        <w:rPr>
          <w:sz w:val="20"/>
          <w:lang w:val="es-MX"/>
        </w:rPr>
        <w:t>El sistema recibe como parámetro la siguiente información:</w:t>
      </w:r>
    </w:p>
    <w:p w:rsidR="00DE0598" w:rsidRDefault="00DE0598" w:rsidP="000D2A27">
      <w:pPr>
        <w:pStyle w:val="Prrafodelista"/>
        <w:numPr>
          <w:ilvl w:val="3"/>
          <w:numId w:val="36"/>
        </w:numPr>
        <w:ind w:left="2127" w:hanging="709"/>
        <w:rPr>
          <w:lang w:val="es-MX"/>
        </w:rPr>
      </w:pPr>
      <w:r>
        <w:rPr>
          <w:sz w:val="20"/>
          <w:lang w:val="es-MX"/>
        </w:rPr>
        <w:t>TransProdDetalle</w:t>
      </w:r>
    </w:p>
    <w:p w:rsidR="00DE0598" w:rsidRDefault="00DE0598" w:rsidP="000D2A27">
      <w:pPr>
        <w:numPr>
          <w:ilvl w:val="1"/>
          <w:numId w:val="36"/>
        </w:numPr>
        <w:ind w:left="851"/>
        <w:rPr>
          <w:lang w:val="es-MX"/>
        </w:rPr>
      </w:pPr>
      <w:r>
        <w:rPr>
          <w:sz w:val="20"/>
          <w:lang w:val="es-MX"/>
        </w:rPr>
        <w:t>El sistema registra la información del objeto recibido dentro de un arreglo:</w:t>
      </w:r>
    </w:p>
    <w:p w:rsidR="00DE0598" w:rsidRDefault="00DE0598" w:rsidP="000D2A27">
      <w:pPr>
        <w:pStyle w:val="Prrafodelista"/>
        <w:numPr>
          <w:ilvl w:val="2"/>
          <w:numId w:val="36"/>
        </w:numPr>
        <w:ind w:left="1418" w:hanging="567"/>
        <w:rPr>
          <w:b/>
          <w:lang w:val="es-MX"/>
        </w:rPr>
      </w:pPr>
      <w:r>
        <w:rPr>
          <w:b/>
          <w:sz w:val="20"/>
          <w:lang w:val="es-MX"/>
        </w:rPr>
        <w:t>ArregloTransProdDetalle</w:t>
      </w:r>
      <w:r w:rsidR="004F7D48">
        <w:rPr>
          <w:b/>
          <w:sz w:val="20"/>
          <w:lang w:val="es-MX"/>
        </w:rPr>
        <w:t>Entrada</w:t>
      </w:r>
    </w:p>
    <w:p w:rsidR="00DE0598" w:rsidRDefault="00DE0598" w:rsidP="000D2A27">
      <w:pPr>
        <w:pStyle w:val="Prrafodelista"/>
        <w:numPr>
          <w:ilvl w:val="3"/>
          <w:numId w:val="36"/>
        </w:numPr>
        <w:ind w:left="2127" w:hanging="709"/>
      </w:pPr>
      <w:r>
        <w:rPr>
          <w:sz w:val="20"/>
          <w:lang w:val="es-MX"/>
        </w:rPr>
        <w:t>TransProdDetalle</w:t>
      </w:r>
    </w:p>
    <w:p w:rsidR="00DE0598" w:rsidRDefault="00DE0598" w:rsidP="000D2A27">
      <w:pPr>
        <w:numPr>
          <w:ilvl w:val="1"/>
          <w:numId w:val="36"/>
        </w:numPr>
        <w:ind w:left="851"/>
        <w:rPr>
          <w:sz w:val="20"/>
          <w:lang w:eastAsia="en-US"/>
        </w:rPr>
      </w:pPr>
      <w:r>
        <w:rPr>
          <w:sz w:val="20"/>
          <w:lang w:eastAsia="en-US"/>
        </w:rPr>
        <w:t>Si &lt;no existe un objeto Productos en sesión&gt;</w:t>
      </w:r>
    </w:p>
    <w:p w:rsidR="00DE0598" w:rsidRDefault="00DE0598" w:rsidP="000D2A27">
      <w:pPr>
        <w:pStyle w:val="Prrafodelista"/>
        <w:numPr>
          <w:ilvl w:val="2"/>
          <w:numId w:val="36"/>
        </w:numPr>
        <w:ind w:left="1418" w:hanging="567"/>
        <w:rPr>
          <w:b/>
          <w:sz w:val="20"/>
          <w:lang w:eastAsia="en-US"/>
        </w:rPr>
      </w:pPr>
      <w:r>
        <w:rPr>
          <w:sz w:val="20"/>
          <w:lang w:eastAsia="en-US"/>
        </w:rPr>
        <w:t>El sistema registra la siguiente información del producto actual de acuerdo con la</w:t>
      </w:r>
      <w:r w:rsidR="0025108B">
        <w:rPr>
          <w:sz w:val="20"/>
          <w:lang w:eastAsia="en-US"/>
        </w:rPr>
        <w:t>s</w:t>
      </w:r>
      <w:r>
        <w:rPr>
          <w:sz w:val="20"/>
          <w:lang w:eastAsia="en-US"/>
        </w:rPr>
        <w:t xml:space="preserve"> regla</w:t>
      </w:r>
      <w:r w:rsidR="0025108B">
        <w:rPr>
          <w:sz w:val="20"/>
          <w:lang w:eastAsia="en-US"/>
        </w:rPr>
        <w:t>s</w:t>
      </w:r>
      <w:r>
        <w:rPr>
          <w:sz w:val="20"/>
          <w:lang w:eastAsia="en-US"/>
        </w:rPr>
        <w:t xml:space="preserve"> de negocio</w:t>
      </w:r>
      <w:r>
        <w:rPr>
          <w:b/>
          <w:sz w:val="20"/>
          <w:lang w:eastAsia="en-US"/>
        </w:rPr>
        <w:t xml:space="preserve"> </w:t>
      </w:r>
      <w:hyperlink r:id="rId340" w:anchor="RNROLMOV131" w:history="1">
        <w:r w:rsidRPr="0025108B">
          <w:rPr>
            <w:rStyle w:val="Hipervnculo"/>
            <w:b/>
            <w:sz w:val="20"/>
            <w:lang w:eastAsia="en-US"/>
          </w:rPr>
          <w:t>RNROLMOV131 Registrar Objeto de Tipo Producto</w:t>
        </w:r>
      </w:hyperlink>
      <w:r w:rsidR="0025108B" w:rsidRPr="0025108B">
        <w:t xml:space="preserve"> </w:t>
      </w:r>
      <w:r w:rsidR="0025108B" w:rsidRPr="0025108B">
        <w:rPr>
          <w:sz w:val="20"/>
          <w:szCs w:val="20"/>
        </w:rPr>
        <w:t>y</w:t>
      </w:r>
      <w:r w:rsidR="0025108B" w:rsidRPr="0025108B">
        <w:t xml:space="preserve"> </w:t>
      </w:r>
      <w:hyperlink r:id="rId341" w:anchor="RNROLMOV196" w:history="1">
        <w:r w:rsidR="0025108B" w:rsidRPr="0025108B">
          <w:rPr>
            <w:rStyle w:val="Hipervnculo"/>
            <w:b/>
            <w:sz w:val="20"/>
          </w:rPr>
          <w:t>RNROLMOV196 Información Contenida en el Objeto del Detalle de la Transacción</w:t>
        </w:r>
      </w:hyperlink>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42"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25108B" w:rsidRDefault="00DE0598" w:rsidP="000D2A27">
      <w:pPr>
        <w:numPr>
          <w:ilvl w:val="1"/>
          <w:numId w:val="36"/>
        </w:numPr>
        <w:ind w:left="851"/>
        <w:rPr>
          <w:sz w:val="20"/>
          <w:lang w:eastAsia="en-US"/>
        </w:rPr>
      </w:pPr>
      <w:r>
        <w:rPr>
          <w:sz w:val="20"/>
          <w:lang w:eastAsia="en-US"/>
        </w:rPr>
        <w:t xml:space="preserve">Si &lt;ya existe un objeto Productos en </w:t>
      </w:r>
      <w:r w:rsidRPr="0025108B">
        <w:rPr>
          <w:sz w:val="20"/>
          <w:lang w:eastAsia="en-US"/>
        </w:rPr>
        <w:t>sesión&gt;</w:t>
      </w:r>
    </w:p>
    <w:p w:rsidR="00DE0598" w:rsidRPr="0025108B" w:rsidRDefault="00DE0598" w:rsidP="000D2A27">
      <w:pPr>
        <w:pStyle w:val="Prrafodelista"/>
        <w:numPr>
          <w:ilvl w:val="2"/>
          <w:numId w:val="36"/>
        </w:numPr>
        <w:ind w:left="1418" w:hanging="567"/>
        <w:rPr>
          <w:sz w:val="20"/>
          <w:lang w:eastAsia="en-US"/>
        </w:rPr>
      </w:pPr>
      <w:r w:rsidRPr="0025108B">
        <w:rPr>
          <w:sz w:val="20"/>
          <w:lang w:eastAsia="en-US"/>
        </w:rPr>
        <w:t>El sistema registra en el objeto Productos la siguiente información del producto actual</w:t>
      </w:r>
      <w:r w:rsidR="0025108B" w:rsidRPr="0025108B">
        <w:rPr>
          <w:sz w:val="20"/>
          <w:lang w:eastAsia="en-US"/>
        </w:rPr>
        <w:t xml:space="preserve"> de acuerdo con la regla de negocio </w:t>
      </w:r>
      <w:hyperlink r:id="rId343" w:anchor="RNROLMOV196" w:history="1">
        <w:r w:rsidR="0025108B" w:rsidRPr="0025108B">
          <w:rPr>
            <w:rStyle w:val="Hipervnculo"/>
            <w:b/>
            <w:sz w:val="20"/>
          </w:rPr>
          <w:t>RNROLMOV196 Información Contenida en el Objeto del Detalle de la Transacción</w:t>
        </w:r>
      </w:hyperlink>
      <w:r w:rsidRPr="0025108B">
        <w:rPr>
          <w:sz w:val="20"/>
          <w:lang w:eastAsia="en-US"/>
        </w:rPr>
        <w:t>:</w:t>
      </w:r>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44"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A9333F" w:rsidRDefault="00DE0598" w:rsidP="000D2A27">
      <w:pPr>
        <w:numPr>
          <w:ilvl w:val="1"/>
          <w:numId w:val="36"/>
        </w:numPr>
        <w:ind w:left="851"/>
        <w:rPr>
          <w:sz w:val="20"/>
          <w:lang w:eastAsia="en-US"/>
        </w:rPr>
      </w:pPr>
      <w:r>
        <w:rPr>
          <w:sz w:val="20"/>
          <w:lang w:eastAsia="en-US"/>
        </w:rPr>
        <w:t xml:space="preserve">El sistema </w:t>
      </w:r>
      <w:r w:rsidRPr="00A9333F">
        <w:rPr>
          <w:sz w:val="20"/>
          <w:lang w:eastAsia="en-US"/>
        </w:rPr>
        <w:t>obtiene la siguiente información del producto actual:</w:t>
      </w:r>
    </w:p>
    <w:p w:rsidR="00DE0598" w:rsidRPr="00A9333F" w:rsidRDefault="00DE0598" w:rsidP="000D2A27">
      <w:pPr>
        <w:pStyle w:val="Prrafodelista"/>
        <w:numPr>
          <w:ilvl w:val="2"/>
          <w:numId w:val="36"/>
        </w:numPr>
        <w:ind w:left="1418" w:hanging="567"/>
        <w:rPr>
          <w:b/>
          <w:sz w:val="20"/>
          <w:lang w:val="es-MX"/>
        </w:rPr>
      </w:pPr>
      <w:r w:rsidRPr="00A9333F">
        <w:rPr>
          <w:b/>
          <w:sz w:val="20"/>
          <w:lang w:val="es-MX"/>
        </w:rPr>
        <w:t>Producto</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ProductoClave</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Nombre</w:t>
      </w:r>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Pr="00A9333F" w:rsidRDefault="00DE0598" w:rsidP="000D2A27">
      <w:pPr>
        <w:numPr>
          <w:ilvl w:val="1"/>
          <w:numId w:val="36"/>
        </w:numPr>
        <w:ind w:left="851"/>
        <w:rPr>
          <w:lang w:val="es-MX"/>
        </w:rPr>
      </w:pPr>
      <w:r w:rsidRPr="00A9333F">
        <w:rPr>
          <w:sz w:val="20"/>
          <w:lang w:val="es-MX"/>
        </w:rPr>
        <w:t>El sistema actualiza el objeto Productos con la siguiente información para el producto actual:</w:t>
      </w:r>
    </w:p>
    <w:p w:rsidR="00DE0598" w:rsidRPr="00A9333F" w:rsidRDefault="00DE0598" w:rsidP="000D2A27">
      <w:pPr>
        <w:pStyle w:val="Prrafodelista"/>
        <w:numPr>
          <w:ilvl w:val="2"/>
          <w:numId w:val="36"/>
        </w:numPr>
        <w:ind w:left="1418" w:hanging="567"/>
        <w:rPr>
          <w:b/>
          <w:lang w:val="es-MX"/>
        </w:rPr>
      </w:pPr>
      <w:r w:rsidRPr="00A9333F">
        <w:rPr>
          <w:b/>
          <w:sz w:val="20"/>
          <w:lang w:val="es-MX"/>
        </w:rPr>
        <w:t>Productos</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 xml:space="preserve">Descripcion de acuerdo con la regla de negocio </w:t>
      </w:r>
      <w:hyperlink r:id="rId345" w:anchor="RNGEN187" w:history="1">
        <w:r w:rsidRPr="00A9333F">
          <w:rPr>
            <w:rStyle w:val="Hipervnculo"/>
            <w:b/>
            <w:sz w:val="20"/>
            <w:lang w:eastAsia="en-US"/>
          </w:rPr>
          <w:t>RNGEN187 Nombre Corto de un Producto</w:t>
        </w:r>
      </w:hyperlink>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Default="00DE0598" w:rsidP="000D2A27">
      <w:pPr>
        <w:numPr>
          <w:ilvl w:val="1"/>
          <w:numId w:val="36"/>
        </w:numPr>
        <w:ind w:left="851"/>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DE0598" w:rsidRDefault="00DE0598" w:rsidP="000D2A27">
      <w:pPr>
        <w:pStyle w:val="Prrafodelista"/>
        <w:numPr>
          <w:ilvl w:val="2"/>
          <w:numId w:val="36"/>
        </w:numPr>
        <w:ind w:left="1418" w:hanging="567"/>
        <w:rPr>
          <w:sz w:val="20"/>
          <w:szCs w:val="20"/>
          <w:lang w:val="es-MX"/>
        </w:rPr>
      </w:pPr>
      <w:r>
        <w:rPr>
          <w:sz w:val="20"/>
          <w:szCs w:val="20"/>
          <w:lang w:val="es-MX"/>
        </w:rPr>
        <w:lastRenderedPageBreak/>
        <w:t xml:space="preserve">ImporteTotalProductoRecibido de acuerdo con la regla de negocio </w:t>
      </w:r>
      <w:hyperlink r:id="rId346" w:anchor="RNROLMOV186" w:history="1">
        <w:r>
          <w:rPr>
            <w:rStyle w:val="Hipervnculo"/>
            <w:b/>
            <w:sz w:val="20"/>
            <w:szCs w:val="20"/>
            <w:lang w:val="es-MX"/>
          </w:rPr>
          <w:t>RNROLMOV186 Incrementar Importe Total del Producto Recibido o Entregado en el Cambio de Productos</w:t>
        </w:r>
      </w:hyperlink>
    </w:p>
    <w:p w:rsidR="003819C2" w:rsidRDefault="003819C2" w:rsidP="003819C2">
      <w:pPr>
        <w:numPr>
          <w:ilvl w:val="1"/>
          <w:numId w:val="36"/>
        </w:numPr>
        <w:ind w:left="851"/>
        <w:rPr>
          <w:sz w:val="20"/>
          <w:highlight w:val="green"/>
          <w:lang w:val="es-MX"/>
        </w:rPr>
      </w:pPr>
      <w:r>
        <w:rPr>
          <w:sz w:val="20"/>
          <w:highlight w:val="green"/>
          <w:lang w:val="es-MX"/>
        </w:rPr>
        <w:t>El sistema obtiene la siguiente información en caso de existir:</w:t>
      </w:r>
    </w:p>
    <w:p w:rsidR="003819C2" w:rsidRDefault="003819C2" w:rsidP="003819C2">
      <w:pPr>
        <w:pStyle w:val="Prrafodelista"/>
        <w:numPr>
          <w:ilvl w:val="2"/>
          <w:numId w:val="36"/>
        </w:numPr>
        <w:ind w:left="1418" w:hanging="567"/>
        <w:rPr>
          <w:b/>
          <w:sz w:val="20"/>
          <w:highlight w:val="green"/>
          <w:lang w:val="es-MX"/>
        </w:rPr>
      </w:pPr>
      <w:r>
        <w:rPr>
          <w:b/>
          <w:sz w:val="20"/>
          <w:highlight w:val="green"/>
          <w:lang w:val="es-MX"/>
        </w:rPr>
        <w:t>ManejoLotesCaducidad</w:t>
      </w:r>
    </w:p>
    <w:p w:rsidR="003819C2" w:rsidRDefault="003819C2" w:rsidP="003819C2">
      <w:pPr>
        <w:pStyle w:val="Prrafodelista"/>
        <w:numPr>
          <w:ilvl w:val="3"/>
          <w:numId w:val="36"/>
        </w:numPr>
        <w:ind w:left="2127" w:hanging="709"/>
        <w:rPr>
          <w:sz w:val="20"/>
          <w:highlight w:val="green"/>
          <w:lang w:val="es-MX"/>
        </w:rPr>
      </w:pPr>
      <w:r>
        <w:rPr>
          <w:sz w:val="20"/>
          <w:highlight w:val="green"/>
          <w:lang w:val="es-MX"/>
        </w:rPr>
        <w:t xml:space="preserve">TransProdID = </w:t>
      </w:r>
      <w:r>
        <w:rPr>
          <w:sz w:val="20"/>
          <w:szCs w:val="20"/>
          <w:highlight w:val="green"/>
        </w:rPr>
        <w:t xml:space="preserve">&lt;TransProdEntrada.TransProdId&gt; </w:t>
      </w:r>
      <w:r>
        <w:rPr>
          <w:sz w:val="20"/>
          <w:highlight w:val="green"/>
          <w:lang w:val="es-MX"/>
        </w:rPr>
        <w:t>registrado en sesión (objeto TransProdEntrada)</w:t>
      </w:r>
    </w:p>
    <w:p w:rsidR="003819C2" w:rsidRPr="003819C2" w:rsidRDefault="003819C2" w:rsidP="003819C2">
      <w:pPr>
        <w:pStyle w:val="Prrafodelista"/>
        <w:numPr>
          <w:ilvl w:val="3"/>
          <w:numId w:val="36"/>
        </w:numPr>
        <w:ind w:left="2127" w:hanging="709"/>
        <w:rPr>
          <w:sz w:val="20"/>
          <w:szCs w:val="20"/>
          <w:highlight w:val="green"/>
          <w:lang w:val="es-MX"/>
        </w:rPr>
      </w:pPr>
      <w:r>
        <w:rPr>
          <w:sz w:val="20"/>
          <w:highlight w:val="green"/>
          <w:lang w:val="es-MX"/>
        </w:rPr>
        <w:t xml:space="preserve">TransProdDetalleID = </w:t>
      </w:r>
      <w:r>
        <w:rPr>
          <w:sz w:val="20"/>
          <w:szCs w:val="20"/>
          <w:highlight w:val="green"/>
        </w:rPr>
        <w:t>&lt;</w:t>
      </w:r>
      <w:r>
        <w:rPr>
          <w:sz w:val="20"/>
          <w:highlight w:val="green"/>
          <w:lang w:val="es-MX"/>
        </w:rPr>
        <w:t>TransProdDetalle</w:t>
      </w:r>
      <w:r>
        <w:rPr>
          <w:sz w:val="20"/>
          <w:szCs w:val="20"/>
          <w:highlight w:val="green"/>
        </w:rPr>
        <w:t xml:space="preserve">.TransProdDetalleId&gt; </w:t>
      </w:r>
      <w:r>
        <w:rPr>
          <w:sz w:val="20"/>
          <w:highlight w:val="green"/>
          <w:lang w:val="es-MX"/>
        </w:rPr>
        <w:t xml:space="preserve">registrado en sesión (objeto </w:t>
      </w:r>
      <w:r w:rsidRPr="003819C2">
        <w:rPr>
          <w:sz w:val="20"/>
          <w:highlight w:val="green"/>
          <w:lang w:val="es-MX"/>
        </w:rPr>
        <w:t>ArregloTransProdDetalleEntrada)</w:t>
      </w:r>
    </w:p>
    <w:p w:rsidR="003819C2" w:rsidRPr="003819C2" w:rsidRDefault="003819C2" w:rsidP="003819C2">
      <w:pPr>
        <w:pStyle w:val="Prrafodelista"/>
        <w:numPr>
          <w:ilvl w:val="3"/>
          <w:numId w:val="36"/>
        </w:numPr>
        <w:ind w:left="2127" w:hanging="709"/>
        <w:rPr>
          <w:sz w:val="20"/>
          <w:szCs w:val="20"/>
          <w:highlight w:val="green"/>
          <w:lang w:val="es-MX"/>
        </w:rPr>
      </w:pPr>
      <w:r w:rsidRPr="003819C2">
        <w:rPr>
          <w:sz w:val="20"/>
          <w:szCs w:val="20"/>
          <w:highlight w:val="green"/>
          <w:lang w:val="es-MX"/>
        </w:rPr>
        <w:t>Caducidad</w:t>
      </w:r>
    </w:p>
    <w:p w:rsidR="003819C2" w:rsidRPr="003819C2" w:rsidRDefault="003819C2" w:rsidP="003819C2">
      <w:pPr>
        <w:pStyle w:val="Prrafodelista"/>
        <w:numPr>
          <w:ilvl w:val="2"/>
          <w:numId w:val="36"/>
        </w:numPr>
        <w:ind w:left="1418" w:hanging="567"/>
        <w:rPr>
          <w:sz w:val="20"/>
          <w:szCs w:val="20"/>
          <w:highlight w:val="green"/>
          <w:lang w:val="es-MX"/>
        </w:rPr>
      </w:pPr>
      <w:r w:rsidRPr="003819C2">
        <w:rPr>
          <w:sz w:val="20"/>
          <w:szCs w:val="20"/>
          <w:highlight w:val="green"/>
          <w:lang w:val="es-MX"/>
        </w:rPr>
        <w:t>Si &lt;se obtuvo un registro en ManejoLotesCaducidad para el detalle de la transacción actual&gt;</w:t>
      </w:r>
    </w:p>
    <w:p w:rsidR="003819C2" w:rsidRPr="003819C2" w:rsidRDefault="003819C2" w:rsidP="003819C2">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3819C2">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3819C2">
      <w:pPr>
        <w:pStyle w:val="Prrafodelista"/>
        <w:numPr>
          <w:ilvl w:val="5"/>
          <w:numId w:val="36"/>
        </w:numPr>
        <w:ind w:left="4395" w:hanging="1276"/>
        <w:rPr>
          <w:sz w:val="20"/>
          <w:highlight w:val="green"/>
          <w:lang w:eastAsia="en-US"/>
        </w:rPr>
      </w:pPr>
      <w:r w:rsidRPr="003819C2">
        <w:rPr>
          <w:sz w:val="20"/>
          <w:highlight w:val="green"/>
          <w:lang w:eastAsia="en-US"/>
        </w:rPr>
        <w:t>FechaCaducidad = &lt;ManejoLotesCaducidad.Caducidad&gt;</w:t>
      </w:r>
    </w:p>
    <w:p w:rsidR="00D655A0" w:rsidRPr="00D655A0" w:rsidRDefault="00D655A0" w:rsidP="003819C2">
      <w:pPr>
        <w:pStyle w:val="Prrafodelista"/>
        <w:numPr>
          <w:ilvl w:val="2"/>
          <w:numId w:val="36"/>
        </w:numPr>
        <w:ind w:left="1418" w:hanging="567"/>
        <w:rPr>
          <w:highlight w:val="green"/>
          <w:lang w:val="es-MX"/>
        </w:rPr>
      </w:pPr>
      <w:r>
        <w:rPr>
          <w:sz w:val="20"/>
          <w:szCs w:val="20"/>
          <w:highlight w:val="green"/>
          <w:lang w:val="es-MX"/>
        </w:rPr>
        <w:t>Si &lt;</w:t>
      </w:r>
      <w:r>
        <w:rPr>
          <w:sz w:val="20"/>
          <w:szCs w:val="20"/>
          <w:highlight w:val="green"/>
          <w:lang w:val="es-MX"/>
        </w:rPr>
        <w:t xml:space="preserve">NO </w:t>
      </w:r>
      <w:r>
        <w:rPr>
          <w:sz w:val="20"/>
          <w:szCs w:val="20"/>
          <w:highlight w:val="green"/>
          <w:lang w:val="es-MX"/>
        </w:rPr>
        <w:t>se obtuvo un registro en ManejoLotesCaducidad para el detalle de la transacción actual&gt;</w:t>
      </w:r>
      <w:r w:rsidR="00FD58DE">
        <w:rPr>
          <w:sz w:val="20"/>
          <w:szCs w:val="20"/>
          <w:highlight w:val="green"/>
          <w:lang w:val="es-MX"/>
        </w:rPr>
        <w:t xml:space="preserve"> y </w:t>
      </w:r>
      <w:r w:rsidR="00FD58DE">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D655A0">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D655A0">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D655A0">
      <w:pPr>
        <w:pStyle w:val="Prrafodelista"/>
        <w:numPr>
          <w:ilvl w:val="5"/>
          <w:numId w:val="36"/>
        </w:numPr>
        <w:ind w:left="4395" w:hanging="1276"/>
        <w:rPr>
          <w:sz w:val="20"/>
          <w:szCs w:val="20"/>
          <w:highlight w:val="green"/>
        </w:rPr>
      </w:pPr>
      <w:r w:rsidRPr="00D655A0">
        <w:rPr>
          <w:sz w:val="20"/>
          <w:highlight w:val="green"/>
          <w:lang w:val="es-MX"/>
        </w:rPr>
        <w:t>FechaCaducidad</w:t>
      </w:r>
      <w:r w:rsidRPr="00D655A0">
        <w:rPr>
          <w:sz w:val="20"/>
          <w:highlight w:val="green"/>
          <w:lang w:eastAsia="en-US"/>
        </w:rPr>
        <w:t xml:space="preserve"> = </w:t>
      </w:r>
      <w:r w:rsidRPr="00D655A0">
        <w:rPr>
          <w:sz w:val="20"/>
          <w:szCs w:val="20"/>
          <w:highlight w:val="green"/>
          <w:lang w:val="es-MX"/>
        </w:rPr>
        <w:t>Asignar</w:t>
      </w:r>
      <w:r w:rsidRPr="003819C2">
        <w:rPr>
          <w:sz w:val="20"/>
          <w:szCs w:val="20"/>
          <w:highlight w:val="green"/>
          <w:lang w:val="es-MX"/>
        </w:rPr>
        <w:t xml:space="preserve"> por default cadena vacía (</w:t>
      </w:r>
      <w:proofErr w:type="gramStart"/>
      <w:r w:rsidRPr="003819C2">
        <w:rPr>
          <w:sz w:val="20"/>
          <w:szCs w:val="20"/>
          <w:highlight w:val="green"/>
          <w:lang w:val="es-MX"/>
        </w:rPr>
        <w:t>‘ ‘</w:t>
      </w:r>
      <w:proofErr w:type="gramEnd"/>
      <w:r w:rsidRPr="003819C2">
        <w:rPr>
          <w:sz w:val="20"/>
          <w:szCs w:val="20"/>
          <w:highlight w:val="green"/>
          <w:lang w:val="es-MX"/>
        </w:rPr>
        <w:t>).</w:t>
      </w:r>
    </w:p>
    <w:p w:rsidR="004F7D48" w:rsidRPr="00E8646F" w:rsidRDefault="004F7D48" w:rsidP="000D2A27">
      <w:pPr>
        <w:numPr>
          <w:ilvl w:val="0"/>
          <w:numId w:val="36"/>
        </w:numPr>
        <w:rPr>
          <w:sz w:val="20"/>
          <w:szCs w:val="20"/>
          <w:highlight w:val="lightGray"/>
        </w:rPr>
      </w:pPr>
      <w:r w:rsidRPr="00E8646F">
        <w:rPr>
          <w:sz w:val="20"/>
          <w:szCs w:val="20"/>
          <w:highlight w:val="lightGray"/>
        </w:rPr>
        <w:t>El sistema obtiene la siguiente información de la transacción de entrada:</w:t>
      </w:r>
    </w:p>
    <w:p w:rsidR="004F7D48" w:rsidRPr="00E8646F" w:rsidRDefault="004F7D48" w:rsidP="000D2A27">
      <w:pPr>
        <w:numPr>
          <w:ilvl w:val="1"/>
          <w:numId w:val="36"/>
        </w:numPr>
        <w:ind w:left="874" w:hanging="454"/>
        <w:rPr>
          <w:b/>
          <w:sz w:val="20"/>
          <w:szCs w:val="20"/>
          <w:highlight w:val="lightGray"/>
        </w:rPr>
      </w:pPr>
      <w:r w:rsidRPr="00E8646F">
        <w:rPr>
          <w:b/>
          <w:sz w:val="20"/>
          <w:szCs w:val="20"/>
          <w:highlight w:val="lightGray"/>
        </w:rPr>
        <w:t>TransProd</w:t>
      </w:r>
    </w:p>
    <w:p w:rsidR="004F7D48" w:rsidRPr="00E8646F" w:rsidRDefault="004F7D48" w:rsidP="000D2A27">
      <w:pPr>
        <w:pStyle w:val="Prrafodelista"/>
        <w:numPr>
          <w:ilvl w:val="2"/>
          <w:numId w:val="36"/>
        </w:numPr>
        <w:ind w:left="1475" w:hanging="624"/>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4F7D48" w:rsidRPr="00E8646F" w:rsidRDefault="004F7D48" w:rsidP="000D2A27">
      <w:pPr>
        <w:pStyle w:val="Prrafodelista"/>
        <w:numPr>
          <w:ilvl w:val="2"/>
          <w:numId w:val="36"/>
        </w:numPr>
        <w:ind w:left="1475" w:hanging="624"/>
        <w:rPr>
          <w:sz w:val="20"/>
          <w:szCs w:val="20"/>
          <w:highlight w:val="lightGray"/>
        </w:rPr>
      </w:pPr>
      <w:r w:rsidRPr="00E8646F">
        <w:rPr>
          <w:sz w:val="20"/>
          <w:szCs w:val="20"/>
          <w:highlight w:val="lightGray"/>
        </w:rPr>
        <w:t>FacturaID</w:t>
      </w:r>
    </w:p>
    <w:p w:rsidR="004F7D48" w:rsidRPr="00E8646F" w:rsidRDefault="004F7D48" w:rsidP="000D2A27">
      <w:pPr>
        <w:numPr>
          <w:ilvl w:val="1"/>
          <w:numId w:val="36"/>
        </w:numPr>
        <w:ind w:left="874" w:hanging="454"/>
        <w:rPr>
          <w:sz w:val="20"/>
          <w:szCs w:val="20"/>
          <w:highlight w:val="lightGray"/>
        </w:rPr>
      </w:pPr>
      <w:r w:rsidRPr="00E8646F">
        <w:rPr>
          <w:sz w:val="20"/>
          <w:szCs w:val="20"/>
          <w:highlight w:val="lightGray"/>
        </w:rPr>
        <w:t>El sistema registra en sesión la siguiente información:</w:t>
      </w:r>
    </w:p>
    <w:p w:rsidR="004F7D48" w:rsidRPr="00E8646F" w:rsidRDefault="004F7D48" w:rsidP="000D2A27">
      <w:pPr>
        <w:pStyle w:val="Prrafodelista"/>
        <w:numPr>
          <w:ilvl w:val="2"/>
          <w:numId w:val="36"/>
        </w:numPr>
        <w:ind w:left="1475" w:hanging="624"/>
        <w:rPr>
          <w:sz w:val="20"/>
          <w:szCs w:val="20"/>
          <w:highlight w:val="lightGray"/>
        </w:rPr>
      </w:pPr>
      <w:r w:rsidRPr="00E8646F">
        <w:rPr>
          <w:sz w:val="20"/>
          <w:szCs w:val="20"/>
          <w:highlight w:val="lightGray"/>
        </w:rPr>
        <w:t>TransProdIdSalida = FacturaID</w:t>
      </w:r>
    </w:p>
    <w:p w:rsidR="004F7D48" w:rsidRPr="00E8646F" w:rsidRDefault="004F7D48" w:rsidP="000D2A27">
      <w:pPr>
        <w:numPr>
          <w:ilvl w:val="0"/>
          <w:numId w:val="36"/>
        </w:numPr>
        <w:rPr>
          <w:highlight w:val="lightGray"/>
          <w:lang w:val="es-MX"/>
        </w:rPr>
      </w:pPr>
      <w:r w:rsidRPr="00E8646F">
        <w:rPr>
          <w:sz w:val="20"/>
          <w:highlight w:val="lightGray"/>
          <w:lang w:val="es-MX"/>
        </w:rPr>
        <w:t xml:space="preserve">El caso de uso incluye la funcionalidad del caso de uso </w:t>
      </w:r>
      <w:hyperlink r:id="rId347" w:history="1">
        <w:r w:rsidRPr="00E8646F">
          <w:rPr>
            <w:rStyle w:val="Hipervnculo"/>
            <w:b/>
            <w:sz w:val="20"/>
            <w:highlight w:val="lightGray"/>
            <w:lang w:val="es-MX"/>
          </w:rPr>
          <w:t>Administrar Transacción – CUROLGEN05</w:t>
        </w:r>
      </w:hyperlink>
    </w:p>
    <w:p w:rsidR="004F7D48" w:rsidRPr="00E8646F" w:rsidRDefault="004F7D48" w:rsidP="000D2A27">
      <w:pPr>
        <w:numPr>
          <w:ilvl w:val="1"/>
          <w:numId w:val="36"/>
        </w:numPr>
        <w:ind w:left="874" w:hanging="454"/>
        <w:rPr>
          <w:highlight w:val="lightGray"/>
          <w:lang w:val="es-MX"/>
        </w:rPr>
      </w:pPr>
      <w:r w:rsidRPr="00E8646F">
        <w:rPr>
          <w:sz w:val="20"/>
          <w:highlight w:val="lightGray"/>
          <w:lang w:val="es-MX"/>
        </w:rPr>
        <w:t>El sistema envía como parámetro la siguiente información:</w:t>
      </w:r>
    </w:p>
    <w:p w:rsidR="004F7D48" w:rsidRPr="00E8646F" w:rsidRDefault="004F7D48" w:rsidP="000D2A27">
      <w:pPr>
        <w:pStyle w:val="Prrafodelista"/>
        <w:numPr>
          <w:ilvl w:val="2"/>
          <w:numId w:val="36"/>
        </w:numPr>
        <w:ind w:left="1475" w:hanging="624"/>
        <w:rPr>
          <w:highlight w:val="lightGray"/>
          <w:lang w:val="es-MX"/>
        </w:rPr>
      </w:pPr>
      <w:r w:rsidRPr="00E8646F">
        <w:rPr>
          <w:sz w:val="20"/>
          <w:highlight w:val="lightGray"/>
          <w:lang w:val="es-MX"/>
        </w:rPr>
        <w:t>ObtenerTransaccion</w:t>
      </w:r>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4F7D48" w:rsidRPr="00E8646F" w:rsidRDefault="004F7D48" w:rsidP="000D2A27">
      <w:pPr>
        <w:numPr>
          <w:ilvl w:val="1"/>
          <w:numId w:val="36"/>
        </w:numPr>
        <w:ind w:left="874" w:hanging="454"/>
        <w:rPr>
          <w:highlight w:val="lightGray"/>
          <w:lang w:val="es-MX"/>
        </w:rPr>
      </w:pPr>
      <w:r w:rsidRPr="00E8646F">
        <w:rPr>
          <w:sz w:val="20"/>
          <w:highlight w:val="lightGray"/>
          <w:lang w:val="es-MX"/>
        </w:rPr>
        <w:t>El sistema recibe como parámetro la siguiente información</w:t>
      </w:r>
    </w:p>
    <w:p w:rsidR="004F7D48" w:rsidRPr="00E8646F" w:rsidRDefault="004F7D48" w:rsidP="000D2A27">
      <w:pPr>
        <w:pStyle w:val="Prrafodelista"/>
        <w:numPr>
          <w:ilvl w:val="2"/>
          <w:numId w:val="36"/>
        </w:numPr>
        <w:ind w:left="1475" w:hanging="624"/>
        <w:rPr>
          <w:rFonts w:cs="Arial"/>
          <w:sz w:val="20"/>
          <w:szCs w:val="20"/>
          <w:highlight w:val="lightGray"/>
        </w:rPr>
      </w:pPr>
      <w:r w:rsidRPr="00E8646F">
        <w:rPr>
          <w:sz w:val="20"/>
          <w:highlight w:val="lightGray"/>
          <w:lang w:val="es-MX"/>
        </w:rPr>
        <w:t>TransProd</w:t>
      </w:r>
    </w:p>
    <w:p w:rsidR="004F7D48" w:rsidRPr="00E8646F" w:rsidRDefault="004F7D48" w:rsidP="000D2A27">
      <w:pPr>
        <w:numPr>
          <w:ilvl w:val="1"/>
          <w:numId w:val="36"/>
        </w:numPr>
        <w:ind w:left="874" w:hanging="454"/>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4F7D48" w:rsidRPr="00E8646F" w:rsidRDefault="004F7D48" w:rsidP="000D2A27">
      <w:pPr>
        <w:pStyle w:val="Prrafodelista"/>
        <w:numPr>
          <w:ilvl w:val="2"/>
          <w:numId w:val="36"/>
        </w:numPr>
        <w:ind w:left="1475" w:hanging="624"/>
        <w:rPr>
          <w:sz w:val="20"/>
          <w:szCs w:val="20"/>
          <w:highlight w:val="lightGray"/>
          <w:lang w:val="es-MX"/>
        </w:rPr>
      </w:pPr>
      <w:r w:rsidRPr="00E8646F">
        <w:rPr>
          <w:sz w:val="20"/>
          <w:highlight w:val="lightGray"/>
          <w:lang w:val="es-MX"/>
        </w:rPr>
        <w:t>TransProdSalida</w:t>
      </w:r>
    </w:p>
    <w:p w:rsidR="004F7D48" w:rsidRPr="00E8646F" w:rsidRDefault="004F7D48" w:rsidP="000D2A27">
      <w:pPr>
        <w:numPr>
          <w:ilvl w:val="0"/>
          <w:numId w:val="36"/>
        </w:numPr>
        <w:rPr>
          <w:sz w:val="20"/>
          <w:highlight w:val="lightGray"/>
          <w:lang w:val="es-MX"/>
        </w:rPr>
      </w:pPr>
      <w:r w:rsidRPr="00E8646F">
        <w:rPr>
          <w:sz w:val="20"/>
          <w:highlight w:val="lightGray"/>
          <w:lang w:val="es-MX"/>
        </w:rPr>
        <w:t>El sistema obtiene la siguiente información de los detalles de la transacción de salida:</w:t>
      </w:r>
    </w:p>
    <w:p w:rsidR="004F7D48" w:rsidRPr="00E8646F" w:rsidRDefault="004F7D48" w:rsidP="000D2A27">
      <w:pPr>
        <w:numPr>
          <w:ilvl w:val="1"/>
          <w:numId w:val="36"/>
        </w:numPr>
        <w:ind w:left="874" w:hanging="454"/>
        <w:rPr>
          <w:b/>
          <w:sz w:val="20"/>
          <w:highlight w:val="lightGray"/>
          <w:lang w:val="es-MX"/>
        </w:rPr>
      </w:pPr>
      <w:r w:rsidRPr="00E8646F">
        <w:rPr>
          <w:b/>
          <w:sz w:val="20"/>
          <w:highlight w:val="lightGray"/>
          <w:lang w:val="es-MX"/>
        </w:rPr>
        <w:t>TransProdDetalle</w:t>
      </w:r>
    </w:p>
    <w:p w:rsidR="004F7D48" w:rsidRPr="00E8646F" w:rsidRDefault="004F7D48" w:rsidP="000D2A27">
      <w:pPr>
        <w:pStyle w:val="Prrafodelista"/>
        <w:numPr>
          <w:ilvl w:val="2"/>
          <w:numId w:val="36"/>
        </w:numPr>
        <w:ind w:left="1475" w:hanging="624"/>
        <w:rPr>
          <w:sz w:val="20"/>
          <w:highlight w:val="lightGray"/>
          <w:lang w:val="es-MX"/>
        </w:rPr>
      </w:pPr>
      <w:r w:rsidRPr="00E8646F">
        <w:rPr>
          <w:sz w:val="20"/>
          <w:highlight w:val="lightGray"/>
          <w:lang w:val="es-MX"/>
        </w:rPr>
        <w:t xml:space="preserve">TransProdID = </w:t>
      </w:r>
      <w:r w:rsidRPr="004F7D48">
        <w:rPr>
          <w:sz w:val="20"/>
          <w:highlight w:val="lightGray"/>
          <w:lang w:val="es-MX"/>
        </w:rPr>
        <w:t xml:space="preserve">&lt;TransProdSalida.TransProdId&gt; </w:t>
      </w:r>
      <w:r w:rsidRPr="00E8646F">
        <w:rPr>
          <w:sz w:val="20"/>
          <w:highlight w:val="lightGray"/>
          <w:lang w:val="es-MX"/>
        </w:rPr>
        <w:t>registrado en sesión (objeto TransProdSalida)</w:t>
      </w:r>
    </w:p>
    <w:p w:rsidR="004F7D48" w:rsidRPr="00E8646F" w:rsidRDefault="004F7D48" w:rsidP="000D2A27">
      <w:pPr>
        <w:pStyle w:val="Prrafodelista"/>
        <w:numPr>
          <w:ilvl w:val="2"/>
          <w:numId w:val="36"/>
        </w:numPr>
        <w:ind w:left="1475" w:hanging="624"/>
        <w:rPr>
          <w:sz w:val="20"/>
          <w:highlight w:val="lightGray"/>
          <w:lang w:val="es-MX"/>
        </w:rPr>
      </w:pPr>
      <w:r w:rsidRPr="00E8646F">
        <w:rPr>
          <w:sz w:val="20"/>
          <w:highlight w:val="lightGray"/>
          <w:lang w:val="es-MX"/>
        </w:rPr>
        <w:t>TransProdDetalleID</w:t>
      </w:r>
    </w:p>
    <w:p w:rsidR="004F7D48" w:rsidRPr="00E8646F" w:rsidRDefault="004F7D48" w:rsidP="000D2A27">
      <w:pPr>
        <w:numPr>
          <w:ilvl w:val="1"/>
          <w:numId w:val="36"/>
        </w:numPr>
        <w:ind w:left="874" w:hanging="454"/>
        <w:rPr>
          <w:sz w:val="20"/>
          <w:highlight w:val="lightGray"/>
          <w:lang w:val="es-MX"/>
        </w:rPr>
      </w:pPr>
      <w:r w:rsidRPr="00E8646F">
        <w:rPr>
          <w:sz w:val="20"/>
          <w:highlight w:val="lightGray"/>
          <w:lang w:val="es-MX"/>
        </w:rPr>
        <w:t>Para cada detalle obtenido de la transacción de salida:</w:t>
      </w:r>
    </w:p>
    <w:p w:rsidR="004F7D48" w:rsidRPr="00E8646F" w:rsidRDefault="004F7D48" w:rsidP="000D2A27">
      <w:pPr>
        <w:pStyle w:val="Prrafodelista"/>
        <w:numPr>
          <w:ilvl w:val="2"/>
          <w:numId w:val="36"/>
        </w:numPr>
        <w:ind w:left="1475" w:hanging="624"/>
        <w:rPr>
          <w:highlight w:val="lightGray"/>
          <w:lang w:val="es-MX"/>
        </w:rPr>
      </w:pPr>
      <w:r w:rsidRPr="00E8646F">
        <w:rPr>
          <w:sz w:val="20"/>
          <w:highlight w:val="lightGray"/>
          <w:lang w:val="es-MX"/>
        </w:rPr>
        <w:t xml:space="preserve">El caso de uso incluye la funcionalidad del caso de uso </w:t>
      </w:r>
      <w:hyperlink r:id="rId348" w:history="1">
        <w:r w:rsidRPr="00E8646F">
          <w:rPr>
            <w:rStyle w:val="Hipervnculo"/>
            <w:b/>
            <w:sz w:val="20"/>
            <w:highlight w:val="lightGray"/>
            <w:lang w:val="es-MX"/>
          </w:rPr>
          <w:t>Administrar Detalle de la Transacción – CUROLGEN06</w:t>
        </w:r>
      </w:hyperlink>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El sistema envía como parámetro la siguiente información:</w:t>
      </w:r>
    </w:p>
    <w:p w:rsidR="004F7D48" w:rsidRPr="00E8646F" w:rsidRDefault="004F7D48" w:rsidP="000D2A27">
      <w:pPr>
        <w:pStyle w:val="Prrafodelista"/>
        <w:numPr>
          <w:ilvl w:val="4"/>
          <w:numId w:val="36"/>
        </w:numPr>
        <w:ind w:left="3147" w:hanging="1021"/>
        <w:rPr>
          <w:highlight w:val="lightGray"/>
          <w:lang w:val="es-MX"/>
        </w:rPr>
      </w:pPr>
      <w:r w:rsidRPr="00E8646F">
        <w:rPr>
          <w:sz w:val="20"/>
          <w:highlight w:val="lightGray"/>
          <w:lang w:val="es-MX"/>
        </w:rPr>
        <w:t>ObtenerDetalleTransaccion</w:t>
      </w:r>
    </w:p>
    <w:p w:rsidR="004F7D48" w:rsidRPr="00E8646F" w:rsidRDefault="004F7D48" w:rsidP="000D2A27">
      <w:pPr>
        <w:pStyle w:val="Prrafodelista"/>
        <w:numPr>
          <w:ilvl w:val="5"/>
          <w:numId w:val="36"/>
        </w:numPr>
        <w:ind w:left="4395" w:hanging="1276"/>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4F7D48" w:rsidRPr="00E8646F" w:rsidRDefault="004F7D48" w:rsidP="000D2A27">
      <w:pPr>
        <w:pStyle w:val="Prrafodelista"/>
        <w:numPr>
          <w:ilvl w:val="5"/>
          <w:numId w:val="36"/>
        </w:numPr>
        <w:ind w:left="4395" w:hanging="1276"/>
        <w:rPr>
          <w:sz w:val="20"/>
          <w:highlight w:val="lightGray"/>
          <w:lang w:val="es-MX"/>
        </w:rPr>
      </w:pPr>
      <w:r w:rsidRPr="00E8646F">
        <w:rPr>
          <w:sz w:val="20"/>
          <w:highlight w:val="lightGray"/>
          <w:lang w:val="es-MX"/>
        </w:rPr>
        <w:t>TransProdDetalleId</w:t>
      </w:r>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El sistema recibe como parámetro la siguiente información:</w:t>
      </w:r>
    </w:p>
    <w:p w:rsidR="004F7D48" w:rsidRPr="00E8646F" w:rsidRDefault="004F7D48" w:rsidP="000D2A27">
      <w:pPr>
        <w:pStyle w:val="Prrafodelista"/>
        <w:numPr>
          <w:ilvl w:val="4"/>
          <w:numId w:val="36"/>
        </w:numPr>
        <w:ind w:left="3147" w:hanging="1021"/>
        <w:rPr>
          <w:highlight w:val="lightGray"/>
          <w:lang w:val="es-MX"/>
        </w:rPr>
      </w:pPr>
      <w:r w:rsidRPr="00E8646F">
        <w:rPr>
          <w:sz w:val="20"/>
          <w:highlight w:val="lightGray"/>
          <w:lang w:val="es-MX"/>
        </w:rPr>
        <w:t>TransProdDetalle</w:t>
      </w:r>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El sistema registra la información del objeto recibido dentro de un arreglo:</w:t>
      </w:r>
    </w:p>
    <w:p w:rsidR="004F7D48" w:rsidRPr="00E8646F" w:rsidRDefault="004F7D48" w:rsidP="000D2A27">
      <w:pPr>
        <w:pStyle w:val="Prrafodelista"/>
        <w:numPr>
          <w:ilvl w:val="4"/>
          <w:numId w:val="36"/>
        </w:numPr>
        <w:ind w:left="3147" w:hanging="1021"/>
        <w:rPr>
          <w:b/>
          <w:highlight w:val="lightGray"/>
          <w:lang w:val="es-MX"/>
        </w:rPr>
      </w:pPr>
      <w:r w:rsidRPr="00E8646F">
        <w:rPr>
          <w:b/>
          <w:sz w:val="20"/>
          <w:highlight w:val="lightGray"/>
          <w:lang w:val="es-MX"/>
        </w:rPr>
        <w:t>ArregloTransProdDetalleSalida</w:t>
      </w:r>
    </w:p>
    <w:p w:rsidR="00661A16" w:rsidRPr="00661A16" w:rsidRDefault="004F7D48" w:rsidP="000D2A27">
      <w:pPr>
        <w:pStyle w:val="Prrafodelista"/>
        <w:numPr>
          <w:ilvl w:val="5"/>
          <w:numId w:val="36"/>
        </w:numPr>
        <w:ind w:left="4395" w:hanging="1276"/>
        <w:rPr>
          <w:sz w:val="20"/>
          <w:szCs w:val="20"/>
          <w:highlight w:val="lightGray"/>
          <w:lang w:val="es-MX"/>
        </w:rPr>
      </w:pPr>
      <w:r w:rsidRPr="00E8646F">
        <w:rPr>
          <w:sz w:val="20"/>
          <w:highlight w:val="lightGray"/>
          <w:lang w:val="es-MX"/>
        </w:rPr>
        <w:t>TransProdDetalle</w:t>
      </w:r>
    </w:p>
    <w:p w:rsidR="008B678D" w:rsidRDefault="008B678D" w:rsidP="000D2A27">
      <w:pPr>
        <w:numPr>
          <w:ilvl w:val="0"/>
          <w:numId w:val="36"/>
        </w:numPr>
        <w:rPr>
          <w:rFonts w:cs="Arial"/>
          <w:sz w:val="20"/>
          <w:szCs w:val="20"/>
        </w:rPr>
      </w:pPr>
      <w:bookmarkStart w:id="389" w:name="paso11_AO04"/>
      <w:r>
        <w:rPr>
          <w:rFonts w:cs="Arial"/>
          <w:sz w:val="20"/>
          <w:szCs w:val="20"/>
        </w:rPr>
        <w:t>El sistema presenta la siguiente información:</w:t>
      </w:r>
    </w:p>
    <w:bookmarkEnd w:id="389"/>
    <w:p w:rsidR="008B678D" w:rsidRDefault="008B678D" w:rsidP="000D2A27">
      <w:pPr>
        <w:numPr>
          <w:ilvl w:val="1"/>
          <w:numId w:val="36"/>
        </w:numPr>
        <w:ind w:left="874" w:hanging="454"/>
        <w:rPr>
          <w:rFonts w:cs="Arial"/>
          <w:sz w:val="20"/>
          <w:szCs w:val="20"/>
        </w:rPr>
      </w:pPr>
      <w:r>
        <w:rPr>
          <w:rFonts w:cs="Arial"/>
          <w:sz w:val="20"/>
          <w:szCs w:val="20"/>
        </w:rPr>
        <w:lastRenderedPageBreak/>
        <w:t xml:space="preserve">Folio de acuerdo con las reglas de negocio </w:t>
      </w:r>
      <w:hyperlink r:id="rId349"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50" w:anchor="RNGEN004" w:history="1">
        <w:r>
          <w:rPr>
            <w:rStyle w:val="Hipervnculo"/>
            <w:rFonts w:cs="Arial"/>
            <w:b/>
            <w:sz w:val="20"/>
            <w:szCs w:val="20"/>
          </w:rPr>
          <w:t>RNGEN004 Información Deshabilitada</w:t>
        </w:r>
      </w:hyperlink>
    </w:p>
    <w:p w:rsidR="008B678D" w:rsidRDefault="008B678D" w:rsidP="000D2A27">
      <w:pPr>
        <w:numPr>
          <w:ilvl w:val="1"/>
          <w:numId w:val="36"/>
        </w:numPr>
        <w:ind w:left="874" w:hanging="454"/>
        <w:rPr>
          <w:rFonts w:cs="Arial"/>
          <w:b/>
          <w:sz w:val="20"/>
          <w:szCs w:val="20"/>
        </w:rPr>
      </w:pPr>
      <w:r>
        <w:rPr>
          <w:rFonts w:cs="Arial"/>
          <w:sz w:val="20"/>
          <w:szCs w:val="20"/>
        </w:rPr>
        <w:t xml:space="preserve">Fecha de acuerdo con las reglas de negocio </w:t>
      </w:r>
      <w:hyperlink r:id="rId351" w:anchor="RNGEN171" w:history="1">
        <w:r>
          <w:rPr>
            <w:rStyle w:val="Hipervnculo"/>
            <w:rFonts w:cs="Arial"/>
            <w:b/>
            <w:sz w:val="20"/>
            <w:szCs w:val="20"/>
          </w:rPr>
          <w:t>RNGEN171 Información en Sesión</w:t>
        </w:r>
      </w:hyperlink>
      <w:r>
        <w:rPr>
          <w:rFonts w:cs="Arial"/>
          <w:sz w:val="20"/>
          <w:szCs w:val="20"/>
        </w:rPr>
        <w:t xml:space="preserve">, </w:t>
      </w:r>
      <w:hyperlink r:id="rId352"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53" w:anchor="RNGEN004" w:history="1">
        <w:r>
          <w:rPr>
            <w:rStyle w:val="Hipervnculo"/>
            <w:rFonts w:cs="Arial"/>
            <w:b/>
            <w:sz w:val="20"/>
            <w:szCs w:val="20"/>
          </w:rPr>
          <w:t>RNGEN004 Información Deshabilitada</w:t>
        </w:r>
      </w:hyperlink>
    </w:p>
    <w:p w:rsidR="008B678D" w:rsidRDefault="008B678D" w:rsidP="000D2A27">
      <w:pPr>
        <w:numPr>
          <w:ilvl w:val="0"/>
          <w:numId w:val="36"/>
        </w:numPr>
        <w:rPr>
          <w:rFonts w:cs="Arial"/>
          <w:sz w:val="20"/>
          <w:szCs w:val="20"/>
        </w:rPr>
      </w:pPr>
      <w:r>
        <w:rPr>
          <w:rFonts w:cs="Arial"/>
          <w:sz w:val="20"/>
          <w:szCs w:val="20"/>
        </w:rPr>
        <w:t xml:space="preserve">El sistema presenta la siguiente información de acuerdo con la regla de negocio </w:t>
      </w:r>
      <w:hyperlink r:id="rId354" w:anchor="RNGEN004" w:history="1">
        <w:r>
          <w:rPr>
            <w:rStyle w:val="Hipervnculo"/>
            <w:rFonts w:cs="Arial"/>
            <w:b/>
            <w:sz w:val="20"/>
            <w:szCs w:val="20"/>
          </w:rPr>
          <w:t>RNGEN004 Información Deshabilitada</w:t>
        </w:r>
      </w:hyperlink>
      <w:r>
        <w:rPr>
          <w:rFonts w:cs="Arial"/>
          <w:sz w:val="20"/>
          <w:szCs w:val="20"/>
        </w:rPr>
        <w:t>:</w:t>
      </w:r>
    </w:p>
    <w:p w:rsidR="008B678D" w:rsidRPr="008B678D" w:rsidRDefault="008B678D" w:rsidP="000D2A27">
      <w:pPr>
        <w:numPr>
          <w:ilvl w:val="1"/>
          <w:numId w:val="36"/>
        </w:numPr>
        <w:ind w:left="874" w:hanging="454"/>
        <w:rPr>
          <w:rFonts w:cs="Arial"/>
          <w:sz w:val="20"/>
          <w:szCs w:val="20"/>
        </w:rPr>
      </w:pPr>
      <w:r>
        <w:rPr>
          <w:rFonts w:cs="Arial"/>
          <w:sz w:val="20"/>
          <w:szCs w:val="20"/>
        </w:rPr>
        <w:t>Producto (Clave</w:t>
      </w:r>
      <w:r w:rsidRPr="008B678D">
        <w:rPr>
          <w:rFonts w:cs="Arial"/>
          <w:sz w:val="20"/>
          <w:szCs w:val="20"/>
        </w:rPr>
        <w:t xml:space="preserve"> del Producto / ID del Producto / Código de Barras / Descripción) (*)</w:t>
      </w:r>
    </w:p>
    <w:p w:rsidR="008B678D" w:rsidRPr="00DE73F2" w:rsidRDefault="008B678D" w:rsidP="000D2A27">
      <w:pPr>
        <w:numPr>
          <w:ilvl w:val="1"/>
          <w:numId w:val="36"/>
        </w:numPr>
        <w:ind w:left="874" w:hanging="454"/>
        <w:rPr>
          <w:rFonts w:cs="Arial"/>
          <w:sz w:val="20"/>
          <w:szCs w:val="20"/>
        </w:rPr>
      </w:pPr>
      <w:r w:rsidRPr="00DE73F2">
        <w:rPr>
          <w:rFonts w:cs="Arial"/>
          <w:sz w:val="20"/>
          <w:szCs w:val="20"/>
        </w:rPr>
        <w:t>Unidad (*) (</w:t>
      </w:r>
      <w:r w:rsidRPr="008B678D">
        <w:rPr>
          <w:rFonts w:cs="Arial"/>
          <w:sz w:val="20"/>
          <w:szCs w:val="20"/>
        </w:rPr>
        <w:t>c</w:t>
      </w:r>
      <w:r w:rsidRPr="00DE73F2">
        <w:rPr>
          <w:rFonts w:cs="Arial"/>
          <w:sz w:val="20"/>
          <w:szCs w:val="20"/>
        </w:rPr>
        <w:t>)</w:t>
      </w:r>
    </w:p>
    <w:p w:rsidR="008B678D" w:rsidRPr="008B678D" w:rsidRDefault="008B678D" w:rsidP="000D2A27">
      <w:pPr>
        <w:numPr>
          <w:ilvl w:val="1"/>
          <w:numId w:val="36"/>
        </w:numPr>
        <w:ind w:left="874" w:hanging="454"/>
        <w:rPr>
          <w:rFonts w:cs="Arial"/>
          <w:sz w:val="20"/>
          <w:szCs w:val="20"/>
        </w:rPr>
      </w:pPr>
      <w:r w:rsidRPr="00DE73F2">
        <w:rPr>
          <w:rFonts w:cs="Arial"/>
          <w:sz w:val="20"/>
          <w:szCs w:val="20"/>
        </w:rPr>
        <w:t>Cantidad (*)</w:t>
      </w:r>
    </w:p>
    <w:p w:rsidR="00DE0598" w:rsidRDefault="00DE0598" w:rsidP="000D2A27">
      <w:pPr>
        <w:numPr>
          <w:ilvl w:val="0"/>
          <w:numId w:val="36"/>
        </w:numPr>
        <w:rPr>
          <w:sz w:val="20"/>
          <w:szCs w:val="20"/>
          <w:lang w:val="es-MX"/>
        </w:rPr>
      </w:pPr>
      <w:r>
        <w:rPr>
          <w:sz w:val="20"/>
          <w:lang w:val="es-MX"/>
        </w:rPr>
        <w:t>Para</w:t>
      </w:r>
      <w:r>
        <w:rPr>
          <w:sz w:val="20"/>
          <w:szCs w:val="20"/>
          <w:lang w:val="es-MX"/>
        </w:rPr>
        <w:t xml:space="preserve"> cada producto incluido en el objeto Productos</w:t>
      </w:r>
    </w:p>
    <w:p w:rsidR="00DE0598" w:rsidRDefault="00DE0598" w:rsidP="000D2A27">
      <w:pPr>
        <w:numPr>
          <w:ilvl w:val="1"/>
          <w:numId w:val="36"/>
        </w:numPr>
        <w:ind w:left="874" w:hanging="454"/>
        <w:rPr>
          <w:sz w:val="20"/>
          <w:szCs w:val="20"/>
          <w:lang w:val="es-MX"/>
        </w:rPr>
      </w:pPr>
      <w:r>
        <w:rPr>
          <w:sz w:val="20"/>
          <w:szCs w:val="20"/>
          <w:lang w:val="es-MX"/>
        </w:rPr>
        <w:t>El sistema obtiene la siguiente información del objeto Productos:</w:t>
      </w:r>
    </w:p>
    <w:p w:rsidR="00DE0598" w:rsidRPr="00A9333F" w:rsidRDefault="00DE0598" w:rsidP="000D2A27">
      <w:pPr>
        <w:pStyle w:val="Prrafodelista"/>
        <w:numPr>
          <w:ilvl w:val="2"/>
          <w:numId w:val="36"/>
        </w:numPr>
        <w:ind w:left="1475" w:hanging="624"/>
        <w:rPr>
          <w:b/>
          <w:sz w:val="20"/>
          <w:lang w:val="es-MX"/>
        </w:rPr>
      </w:pPr>
      <w:r w:rsidRPr="00A9333F">
        <w:rPr>
          <w:b/>
          <w:sz w:val="20"/>
          <w:lang w:val="es-MX"/>
        </w:rPr>
        <w:t>Productos</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ProductoClave</w:t>
      </w:r>
    </w:p>
    <w:p w:rsidR="00DE0598" w:rsidRPr="0097115E" w:rsidRDefault="00DE0598" w:rsidP="000D2A27">
      <w:pPr>
        <w:pStyle w:val="Prrafodelista"/>
        <w:numPr>
          <w:ilvl w:val="3"/>
          <w:numId w:val="36"/>
        </w:numPr>
        <w:ind w:left="2212" w:hanging="794"/>
        <w:rPr>
          <w:sz w:val="20"/>
          <w:lang w:val="es-MX"/>
        </w:rPr>
      </w:pPr>
      <w:r w:rsidRPr="0097115E">
        <w:rPr>
          <w:sz w:val="20"/>
          <w:lang w:val="es-MX"/>
        </w:rPr>
        <w:t>Descripcion</w:t>
      </w:r>
    </w:p>
    <w:p w:rsidR="00B843AA" w:rsidRPr="0097115E" w:rsidRDefault="00B843AA" w:rsidP="000D2A27">
      <w:pPr>
        <w:pStyle w:val="Prrafodelista"/>
        <w:numPr>
          <w:ilvl w:val="3"/>
          <w:numId w:val="36"/>
        </w:numPr>
        <w:ind w:left="2212" w:hanging="794"/>
        <w:rPr>
          <w:sz w:val="20"/>
          <w:lang w:val="es-MX"/>
        </w:rPr>
      </w:pPr>
      <w:r w:rsidRPr="0097115E">
        <w:rPr>
          <w:sz w:val="20"/>
          <w:lang w:val="es-MX"/>
        </w:rPr>
        <w:t>DecimalProducto</w:t>
      </w:r>
    </w:p>
    <w:p w:rsidR="00DE0598" w:rsidRPr="0097115E" w:rsidRDefault="00DE0598" w:rsidP="000D2A27">
      <w:pPr>
        <w:pStyle w:val="Prrafodelista"/>
        <w:numPr>
          <w:ilvl w:val="3"/>
          <w:numId w:val="36"/>
        </w:numPr>
        <w:ind w:left="2212" w:hanging="794"/>
        <w:rPr>
          <w:sz w:val="20"/>
          <w:lang w:val="es-MX"/>
        </w:rPr>
      </w:pPr>
      <w:r w:rsidRPr="0097115E">
        <w:rPr>
          <w:sz w:val="20"/>
          <w:lang w:val="es-MX"/>
        </w:rPr>
        <w:t>Unidad</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Precio</w:t>
      </w:r>
    </w:p>
    <w:p w:rsidR="00DE0598" w:rsidRPr="0097115E" w:rsidRDefault="00DE0598" w:rsidP="000D2A27">
      <w:pPr>
        <w:pStyle w:val="Prrafodelista"/>
        <w:numPr>
          <w:ilvl w:val="3"/>
          <w:numId w:val="36"/>
        </w:numPr>
        <w:ind w:left="2212" w:hanging="794"/>
        <w:rPr>
          <w:sz w:val="20"/>
          <w:lang w:val="es-MX"/>
        </w:rPr>
      </w:pPr>
      <w:r w:rsidRPr="0097115E">
        <w:rPr>
          <w:sz w:val="20"/>
          <w:lang w:val="es-MX"/>
        </w:rPr>
        <w:t>Cantidad</w:t>
      </w:r>
    </w:p>
    <w:p w:rsidR="00DE0598" w:rsidRPr="0097115E" w:rsidRDefault="00DE0598" w:rsidP="000D2A27">
      <w:pPr>
        <w:pStyle w:val="Prrafodelista"/>
        <w:numPr>
          <w:ilvl w:val="3"/>
          <w:numId w:val="36"/>
        </w:numPr>
        <w:ind w:left="2212" w:hanging="794"/>
        <w:rPr>
          <w:sz w:val="20"/>
          <w:lang w:val="es-MX"/>
        </w:rPr>
      </w:pPr>
      <w:r w:rsidRPr="0097115E">
        <w:rPr>
          <w:sz w:val="20"/>
          <w:lang w:val="es-MX"/>
        </w:rPr>
        <w:t>Total</w:t>
      </w:r>
    </w:p>
    <w:p w:rsidR="00DE0598" w:rsidRDefault="00DE0598" w:rsidP="000D2A27">
      <w:pPr>
        <w:pStyle w:val="Prrafodelista"/>
        <w:numPr>
          <w:ilvl w:val="3"/>
          <w:numId w:val="36"/>
        </w:numPr>
        <w:ind w:left="2212" w:hanging="794"/>
        <w:rPr>
          <w:sz w:val="20"/>
          <w:lang w:val="es-MX"/>
        </w:rPr>
      </w:pPr>
      <w:r w:rsidRPr="0097115E">
        <w:rPr>
          <w:sz w:val="20"/>
          <w:lang w:val="es-MX"/>
        </w:rPr>
        <w:t>Motivo</w:t>
      </w:r>
    </w:p>
    <w:p w:rsidR="003819C2" w:rsidRPr="003819C2" w:rsidRDefault="003819C2" w:rsidP="000D2A27">
      <w:pPr>
        <w:pStyle w:val="Prrafodelista"/>
        <w:numPr>
          <w:ilvl w:val="3"/>
          <w:numId w:val="36"/>
        </w:numPr>
        <w:ind w:left="2212" w:hanging="794"/>
        <w:rPr>
          <w:sz w:val="20"/>
          <w:highlight w:val="green"/>
          <w:lang w:val="es-MX"/>
        </w:rPr>
      </w:pPr>
      <w:r w:rsidRPr="003819C2">
        <w:rPr>
          <w:sz w:val="20"/>
          <w:highlight w:val="green"/>
          <w:lang w:val="es-MX"/>
        </w:rPr>
        <w:t>FechaCaducidad</w:t>
      </w:r>
      <w:r w:rsidR="00FD58DE">
        <w:rPr>
          <w:sz w:val="20"/>
          <w:highlight w:val="green"/>
          <w:lang w:val="es-MX"/>
        </w:rPr>
        <w:t xml:space="preserve"> </w:t>
      </w:r>
      <w:r w:rsidR="00FD58DE">
        <w:rPr>
          <w:i/>
          <w:sz w:val="20"/>
          <w:highlight w:val="green"/>
          <w:lang w:val="es-MX"/>
        </w:rPr>
        <w:t>(en caso de aplicar)</w:t>
      </w:r>
    </w:p>
    <w:p w:rsidR="00DE0598" w:rsidRDefault="00DE0598" w:rsidP="000D2A27">
      <w:pPr>
        <w:numPr>
          <w:ilvl w:val="1"/>
          <w:numId w:val="36"/>
        </w:numPr>
        <w:ind w:left="874" w:hanging="454"/>
        <w:rPr>
          <w:lang w:val="es-MX"/>
        </w:rPr>
      </w:pPr>
      <w:r>
        <w:rPr>
          <w:sz w:val="20"/>
          <w:lang w:val="es-MX"/>
        </w:rPr>
        <w:t>El sistema presenta la siguiente información</w:t>
      </w:r>
      <w:r w:rsidR="00C9516E">
        <w:rPr>
          <w:sz w:val="20"/>
          <w:lang w:val="es-MX"/>
        </w:rPr>
        <w:t xml:space="preserve"> de acuerdo con la regla de negocio </w:t>
      </w:r>
      <w:hyperlink r:id="rId355" w:anchor="RNGEN004" w:history="1">
        <w:r w:rsidR="00C9516E">
          <w:rPr>
            <w:rStyle w:val="Hipervnculo"/>
            <w:rFonts w:cs="Arial"/>
            <w:b/>
            <w:sz w:val="20"/>
            <w:szCs w:val="20"/>
          </w:rPr>
          <w:t>RNGEN004 Información Deshabilitada</w:t>
        </w:r>
      </w:hyperlink>
      <w:r>
        <w:rPr>
          <w:sz w:val="20"/>
          <w:lang w:val="es-MX"/>
        </w:rPr>
        <w:t>:</w:t>
      </w:r>
    </w:p>
    <w:p w:rsidR="00DE0598" w:rsidRDefault="00DE0598" w:rsidP="000D2A27">
      <w:pPr>
        <w:pStyle w:val="Prrafodelista"/>
        <w:numPr>
          <w:ilvl w:val="2"/>
          <w:numId w:val="36"/>
        </w:numPr>
        <w:ind w:left="1475" w:hanging="624"/>
        <w:rPr>
          <w:rStyle w:val="Hipervnculo"/>
          <w:sz w:val="20"/>
          <w:szCs w:val="20"/>
        </w:rPr>
      </w:pPr>
      <w:r w:rsidRPr="00C9516E">
        <w:rPr>
          <w:sz w:val="20"/>
          <w:szCs w:val="20"/>
          <w:lang w:val="es-MX"/>
        </w:rPr>
        <w:t>Producto</w:t>
      </w:r>
      <w:r w:rsidRPr="00C9516E">
        <w:rPr>
          <w:rStyle w:val="Hipervnculo"/>
          <w:color w:val="auto"/>
          <w:sz w:val="20"/>
          <w:szCs w:val="20"/>
          <w:u w:val="none"/>
        </w:rPr>
        <w:t xml:space="preserve"> de acuerdo con la regla de negocio </w:t>
      </w:r>
      <w:hyperlink r:id="rId356" w:anchor="RNGEN243" w:history="1">
        <w:r>
          <w:rPr>
            <w:rStyle w:val="Hipervnculo"/>
            <w:b/>
            <w:sz w:val="20"/>
            <w:szCs w:val="20"/>
          </w:rPr>
          <w:t>RNGEN243 Concatenación de Clave y Nombre del Producto</w:t>
        </w:r>
      </w:hyperlink>
    </w:p>
    <w:p w:rsidR="00DE0598" w:rsidRPr="00C9516E" w:rsidRDefault="00DE0598" w:rsidP="000D2A27">
      <w:pPr>
        <w:pStyle w:val="Prrafodelista"/>
        <w:numPr>
          <w:ilvl w:val="2"/>
          <w:numId w:val="36"/>
        </w:numPr>
        <w:ind w:left="1475" w:hanging="624"/>
        <w:rPr>
          <w:sz w:val="20"/>
          <w:szCs w:val="20"/>
          <w:lang w:val="es-MX"/>
        </w:rPr>
      </w:pPr>
      <w:r>
        <w:rPr>
          <w:sz w:val="20"/>
          <w:szCs w:val="20"/>
          <w:lang w:val="es-MX"/>
        </w:rPr>
        <w:t>Cantidad</w:t>
      </w:r>
      <w:r w:rsidR="0040265B">
        <w:rPr>
          <w:sz w:val="20"/>
          <w:szCs w:val="20"/>
          <w:lang w:val="es-MX"/>
        </w:rPr>
        <w:t xml:space="preserve"> </w:t>
      </w:r>
      <w:r w:rsidR="0040265B" w:rsidRPr="0040265B">
        <w:rPr>
          <w:sz w:val="20"/>
        </w:rPr>
        <w:t>de acuerdo con la regla de negocio</w:t>
      </w:r>
      <w:r w:rsidR="0040265B" w:rsidRPr="0040265B">
        <w:rPr>
          <w:color w:val="0000FF"/>
          <w:sz w:val="20"/>
          <w:u w:val="single"/>
        </w:rPr>
        <w:t xml:space="preserve"> </w:t>
      </w:r>
      <w:hyperlink r:id="rId357" w:anchor="RNADMESC026" w:history="1">
        <w:r w:rsidR="0040265B" w:rsidRPr="0040265B">
          <w:rPr>
            <w:b/>
            <w:color w:val="0000FF"/>
            <w:sz w:val="20"/>
            <w:u w:val="single"/>
          </w:rPr>
          <w:t>RNADMESC026 Configuración de Decimales para un Producto</w:t>
        </w:r>
      </w:hyperlink>
    </w:p>
    <w:p w:rsidR="00DE0598" w:rsidRDefault="00DE0598" w:rsidP="000D2A27">
      <w:pPr>
        <w:pStyle w:val="Prrafodelista"/>
        <w:numPr>
          <w:ilvl w:val="2"/>
          <w:numId w:val="36"/>
        </w:numPr>
        <w:ind w:left="1475" w:hanging="624"/>
        <w:rPr>
          <w:sz w:val="20"/>
          <w:szCs w:val="20"/>
          <w:lang w:val="es-MX"/>
        </w:rPr>
      </w:pPr>
      <w:r>
        <w:rPr>
          <w:sz w:val="20"/>
          <w:szCs w:val="20"/>
          <w:lang w:val="es-MX"/>
        </w:rPr>
        <w:t xml:space="preserve">Unidad </w:t>
      </w:r>
    </w:p>
    <w:p w:rsidR="00DE0598" w:rsidRDefault="00DE0598" w:rsidP="000D2A27">
      <w:pPr>
        <w:pStyle w:val="Prrafodelista"/>
        <w:numPr>
          <w:ilvl w:val="2"/>
          <w:numId w:val="36"/>
        </w:numPr>
        <w:ind w:left="1475" w:hanging="624"/>
        <w:rPr>
          <w:sz w:val="20"/>
          <w:szCs w:val="20"/>
          <w:lang w:val="es-MX"/>
        </w:rPr>
      </w:pPr>
      <w:r>
        <w:rPr>
          <w:sz w:val="20"/>
          <w:szCs w:val="20"/>
          <w:lang w:val="es-MX"/>
        </w:rPr>
        <w:t xml:space="preserve">Total </w:t>
      </w:r>
    </w:p>
    <w:p w:rsidR="00DE0598" w:rsidRPr="003819C2" w:rsidRDefault="00DE0598" w:rsidP="000D2A27">
      <w:pPr>
        <w:pStyle w:val="Prrafodelista"/>
        <w:numPr>
          <w:ilvl w:val="2"/>
          <w:numId w:val="36"/>
        </w:numPr>
        <w:ind w:left="1475" w:hanging="624"/>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358"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59" w:anchor="RNGEN319" w:history="1">
        <w:r>
          <w:rPr>
            <w:rStyle w:val="Hipervnculo"/>
            <w:b/>
            <w:sz w:val="20"/>
            <w:szCs w:val="20"/>
            <w:lang w:val="es-MX"/>
          </w:rPr>
          <w:t>RNGEN319 Tipo</w:t>
        </w:r>
        <w:r>
          <w:rPr>
            <w:rStyle w:val="Hipervnculo"/>
            <w:b/>
            <w:sz w:val="20"/>
            <w:szCs w:val="20"/>
          </w:rPr>
          <w:t xml:space="preserve"> de Motivos para el Cambio Automático</w:t>
        </w:r>
      </w:hyperlink>
    </w:p>
    <w:p w:rsidR="00FD58DE" w:rsidRDefault="00FD58DE" w:rsidP="003819C2">
      <w:pPr>
        <w:pStyle w:val="Prrafodelista"/>
        <w:numPr>
          <w:ilvl w:val="2"/>
          <w:numId w:val="36"/>
        </w:numPr>
        <w:ind w:left="1475" w:hanging="624"/>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FD58DE">
      <w:pPr>
        <w:pStyle w:val="Prrafodelista"/>
        <w:numPr>
          <w:ilvl w:val="3"/>
          <w:numId w:val="36"/>
        </w:numPr>
        <w:ind w:left="2212" w:hanging="794"/>
        <w:rPr>
          <w:sz w:val="20"/>
          <w:highlight w:val="green"/>
          <w:lang w:val="es-MX"/>
        </w:rPr>
      </w:pPr>
      <w:r>
        <w:rPr>
          <w:sz w:val="20"/>
          <w:highlight w:val="green"/>
          <w:lang w:val="es-MX"/>
        </w:rPr>
        <w:t>Fecha Caducidad</w:t>
      </w:r>
      <w:r w:rsidR="003D787D">
        <w:rPr>
          <w:sz w:val="20"/>
          <w:highlight w:val="green"/>
          <w:lang w:val="es-MX"/>
        </w:rPr>
        <w:t xml:space="preserve"> (*)</w:t>
      </w:r>
      <w:r>
        <w:rPr>
          <w:sz w:val="20"/>
          <w:highlight w:val="green"/>
          <w:lang w:val="es-MX"/>
        </w:rPr>
        <w:t>: Se presenta la fecha de caducidad capturada para el producto en formato dd/mm/aaaa, en caso de aplicar.</w:t>
      </w:r>
    </w:p>
    <w:p w:rsidR="00DE0598" w:rsidRDefault="00DE0598" w:rsidP="000D2A27">
      <w:pPr>
        <w:numPr>
          <w:ilvl w:val="0"/>
          <w:numId w:val="36"/>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r w:rsidR="00C9516E">
        <w:rPr>
          <w:sz w:val="20"/>
          <w:szCs w:val="20"/>
          <w:lang w:val="es-MX"/>
        </w:rPr>
        <w:t xml:space="preserve"> de acuerdo con la regla de negocio </w:t>
      </w:r>
      <w:hyperlink r:id="rId360" w:anchor="RNGEN004" w:history="1">
        <w:r w:rsidR="00C9516E">
          <w:rPr>
            <w:rStyle w:val="Hipervnculo"/>
            <w:rFonts w:cs="Arial"/>
            <w:b/>
            <w:sz w:val="20"/>
            <w:szCs w:val="20"/>
          </w:rPr>
          <w:t>RNGEN004 Información Deshabilitada</w:t>
        </w:r>
      </w:hyperlink>
      <w:r>
        <w:rPr>
          <w:sz w:val="20"/>
          <w:szCs w:val="20"/>
          <w:lang w:val="es-MX"/>
        </w:rPr>
        <w:t>:</w:t>
      </w:r>
    </w:p>
    <w:p w:rsidR="004D2837" w:rsidRPr="00471E30" w:rsidRDefault="00DE0598" w:rsidP="000D2A27">
      <w:pPr>
        <w:numPr>
          <w:ilvl w:val="1"/>
          <w:numId w:val="36"/>
        </w:numPr>
        <w:ind w:left="930" w:hanging="510"/>
        <w:rPr>
          <w:sz w:val="20"/>
          <w:szCs w:val="20"/>
          <w:lang w:val="es-MX"/>
        </w:rPr>
      </w:pPr>
      <w:r w:rsidRPr="00471E30">
        <w:rPr>
          <w:sz w:val="20"/>
          <w:szCs w:val="20"/>
          <w:lang w:val="es-MX"/>
        </w:rPr>
        <w:t>Importe Total</w:t>
      </w:r>
      <w:r w:rsidR="00A6217E" w:rsidRPr="00471E30">
        <w:rPr>
          <w:sz w:val="20"/>
          <w:szCs w:val="20"/>
          <w:lang w:val="es-MX"/>
        </w:rPr>
        <w:t xml:space="preserve"> = ImporteTotalProductoRecibido</w:t>
      </w:r>
    </w:p>
    <w:p w:rsidR="00F23B38" w:rsidRPr="009F1791" w:rsidRDefault="0072140F" w:rsidP="000D2A27">
      <w:pPr>
        <w:numPr>
          <w:ilvl w:val="0"/>
          <w:numId w:val="36"/>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661A16" w:rsidRPr="00FA1A52" w:rsidRDefault="00661A16" w:rsidP="000D2A27">
      <w:pPr>
        <w:numPr>
          <w:ilvl w:val="1"/>
          <w:numId w:val="36"/>
        </w:numPr>
        <w:ind w:left="874" w:hanging="454"/>
        <w:rPr>
          <w:highlight w:val="lightGray"/>
          <w:lang w:val="es-MX"/>
        </w:rPr>
      </w:pPr>
      <w:r w:rsidRPr="00FA1A52">
        <w:rPr>
          <w:sz w:val="20"/>
          <w:highlight w:val="lightGray"/>
          <w:lang w:val="es-MX"/>
        </w:rPr>
        <w:t xml:space="preserve">Si &lt;el parámetro de configuración indica que se tiene activado el Cambio Automático de Producto (CambioAutomatico = 1) de acuerdo con la regla de negocio </w:t>
      </w:r>
      <w:hyperlink r:id="rId361" w:anchor="RNGEN171" w:history="1">
        <w:r w:rsidRPr="00FA1A52">
          <w:rPr>
            <w:rStyle w:val="Hipervnculo"/>
            <w:rFonts w:cs="Arial"/>
            <w:b/>
            <w:sz w:val="20"/>
            <w:szCs w:val="20"/>
            <w:highlight w:val="lightGray"/>
          </w:rPr>
          <w:t>RNGEN171 Información en Sesión</w:t>
        </w:r>
      </w:hyperlink>
      <w:r w:rsidRPr="00FA1A52">
        <w:rPr>
          <w:sz w:val="20"/>
          <w:highlight w:val="lightGray"/>
          <w:lang w:val="es-MX"/>
        </w:rPr>
        <w:t>&gt;</w:t>
      </w:r>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El sistema continúa en el </w:t>
      </w:r>
      <w:hyperlink w:anchor="paso15_3_AO04" w:history="1">
        <w:r w:rsidRPr="00FA1A52">
          <w:rPr>
            <w:rStyle w:val="Hipervnculo"/>
            <w:b/>
            <w:sz w:val="20"/>
            <w:szCs w:val="20"/>
            <w:highlight w:val="lightGray"/>
            <w:lang w:val="es-MX"/>
          </w:rPr>
          <w:t xml:space="preserve">paso </w:t>
        </w:r>
        <w:r w:rsidR="00A7302B" w:rsidRPr="00FA1A52">
          <w:rPr>
            <w:rStyle w:val="Hipervnculo"/>
            <w:b/>
            <w:sz w:val="20"/>
            <w:szCs w:val="20"/>
            <w:highlight w:val="lightGray"/>
            <w:lang w:val="es-MX"/>
          </w:rPr>
          <w:t>15</w:t>
        </w:r>
        <w:r w:rsidR="00471E30" w:rsidRPr="00FA1A52">
          <w:rPr>
            <w:rStyle w:val="Hipervnculo"/>
            <w:b/>
            <w:sz w:val="20"/>
            <w:szCs w:val="20"/>
            <w:highlight w:val="lightGray"/>
            <w:lang w:val="es-MX"/>
          </w:rPr>
          <w:t>.3</w:t>
        </w:r>
      </w:hyperlink>
      <w:r w:rsidRPr="00FA1A52">
        <w:rPr>
          <w:sz w:val="20"/>
          <w:szCs w:val="20"/>
          <w:highlight w:val="lightGray"/>
          <w:lang w:val="es-MX"/>
        </w:rPr>
        <w:t xml:space="preserve"> del flujo alterno opcional </w:t>
      </w:r>
      <w:hyperlink r:id="rId362" w:anchor="_AO04_Cancelar_Cambio" w:history="1">
        <w:r w:rsidR="00471E30" w:rsidRPr="00FA1A52">
          <w:rPr>
            <w:rStyle w:val="Hipervnculo"/>
            <w:b/>
            <w:sz w:val="20"/>
            <w:szCs w:val="20"/>
            <w:highlight w:val="lightGray"/>
            <w:lang w:val="es-MX"/>
          </w:rPr>
          <w:t>AO04 Eliminar Cambio de Producto</w:t>
        </w:r>
      </w:hyperlink>
    </w:p>
    <w:p w:rsidR="00661A16" w:rsidRPr="00FA1A52" w:rsidRDefault="00661A16" w:rsidP="000D2A27">
      <w:pPr>
        <w:numPr>
          <w:ilvl w:val="1"/>
          <w:numId w:val="36"/>
        </w:numPr>
        <w:ind w:left="874" w:hanging="454"/>
        <w:rPr>
          <w:highlight w:val="lightGray"/>
          <w:lang w:val="es-MX"/>
        </w:rPr>
      </w:pPr>
      <w:r w:rsidRPr="00FA1A52">
        <w:rPr>
          <w:sz w:val="20"/>
          <w:highlight w:val="lightGray"/>
          <w:lang w:val="es-MX"/>
        </w:rPr>
        <w:t xml:space="preserve">Si &lt;el parámetro de configuración indica que no se tiene activado el Cambio Automático de Producto (CambioAutomatico = 0) de acuerdo con la regla de negocio </w:t>
      </w:r>
      <w:hyperlink r:id="rId363" w:anchor="RNGEN171" w:history="1">
        <w:r w:rsidRPr="00FA1A52">
          <w:rPr>
            <w:rStyle w:val="Hipervnculo"/>
            <w:rFonts w:cs="Arial"/>
            <w:b/>
            <w:sz w:val="20"/>
            <w:szCs w:val="20"/>
            <w:highlight w:val="lightGray"/>
          </w:rPr>
          <w:t>RNGEN171 Información en Sesión</w:t>
        </w:r>
      </w:hyperlink>
      <w:r w:rsidRPr="00FA1A52">
        <w:rPr>
          <w:sz w:val="20"/>
          <w:highlight w:val="lightGray"/>
          <w:lang w:val="es-MX"/>
        </w:rPr>
        <w:t>&gt;</w:t>
      </w:r>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El sistema registra en sesión la siguiente información:</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 xml:space="preserve">ImporteTotalProductoEntregado de acuerdo con la regla de negocio </w:t>
      </w:r>
      <w:hyperlink r:id="rId364" w:anchor="RNGEN041" w:history="1">
        <w:r w:rsidRPr="00FA1A52">
          <w:rPr>
            <w:rStyle w:val="Hipervnculo"/>
            <w:b/>
            <w:sz w:val="20"/>
            <w:szCs w:val="20"/>
            <w:highlight w:val="lightGray"/>
            <w:lang w:val="es-MX"/>
          </w:rPr>
          <w:t>RNGEN041 Valor por Defecto Cero</w:t>
        </w:r>
      </w:hyperlink>
    </w:p>
    <w:p w:rsidR="00661A16" w:rsidRPr="00FA1A52" w:rsidRDefault="00661A16" w:rsidP="000D2A27">
      <w:pPr>
        <w:pStyle w:val="Prrafodelista"/>
        <w:numPr>
          <w:ilvl w:val="2"/>
          <w:numId w:val="36"/>
        </w:numPr>
        <w:ind w:left="1475" w:hanging="624"/>
        <w:rPr>
          <w:rFonts w:cs="Arial"/>
          <w:sz w:val="20"/>
          <w:szCs w:val="20"/>
          <w:highlight w:val="lightGray"/>
        </w:rPr>
      </w:pPr>
      <w:r w:rsidRPr="00FA1A52">
        <w:rPr>
          <w:rFonts w:cs="Arial"/>
          <w:sz w:val="20"/>
          <w:szCs w:val="20"/>
          <w:highlight w:val="lightGray"/>
        </w:rPr>
        <w:t>El sistema presenta la siguiente información</w:t>
      </w:r>
      <w:r w:rsidR="00157EE7" w:rsidRPr="00FA1A52">
        <w:rPr>
          <w:rFonts w:cs="Arial"/>
          <w:sz w:val="20"/>
          <w:szCs w:val="20"/>
          <w:highlight w:val="lightGray"/>
        </w:rPr>
        <w:t xml:space="preserve"> en una nueva pantalla</w:t>
      </w:r>
      <w:r w:rsidR="00C722C8" w:rsidRPr="00FA1A52">
        <w:rPr>
          <w:rFonts w:cs="Arial"/>
          <w:sz w:val="20"/>
          <w:szCs w:val="20"/>
          <w:highlight w:val="lightGray"/>
        </w:rPr>
        <w:t xml:space="preserve"> </w:t>
      </w:r>
      <w:r w:rsidR="00C722C8" w:rsidRPr="00FA1A52">
        <w:rPr>
          <w:sz w:val="20"/>
          <w:szCs w:val="20"/>
          <w:highlight w:val="lightGray"/>
          <w:lang w:val="es-MX"/>
        </w:rPr>
        <w:t xml:space="preserve">de acuerdo con la regla de negocio </w:t>
      </w:r>
      <w:hyperlink r:id="rId365" w:anchor="RNGEN004" w:history="1">
        <w:r w:rsidR="00C722C8" w:rsidRPr="00FA1A52">
          <w:rPr>
            <w:rStyle w:val="Hipervnculo"/>
            <w:rFonts w:cs="Arial"/>
            <w:b/>
            <w:sz w:val="20"/>
            <w:szCs w:val="20"/>
            <w:highlight w:val="lightGray"/>
          </w:rPr>
          <w:t>RNGEN004 Información Deshabilitada</w:t>
        </w:r>
      </w:hyperlink>
      <w:r w:rsidRPr="00FA1A52">
        <w:rPr>
          <w:rFonts w:cs="Arial"/>
          <w:sz w:val="20"/>
          <w:szCs w:val="20"/>
          <w:highlight w:val="lightGray"/>
        </w:rPr>
        <w:t>:</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Cambiar Por (Clave del Producto / ID del Producto / Código de Barras / Descripción) (*)</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Unidad (*) (</w:t>
      </w:r>
      <w:r w:rsidRPr="00FA1A52">
        <w:rPr>
          <w:sz w:val="20"/>
          <w:szCs w:val="20"/>
          <w:highlight w:val="lightGray"/>
          <w:vertAlign w:val="superscript"/>
          <w:lang w:val="es-MX"/>
        </w:rPr>
        <w:t>c</w:t>
      </w:r>
      <w:r w:rsidRPr="00FA1A52">
        <w:rPr>
          <w:sz w:val="20"/>
          <w:szCs w:val="20"/>
          <w:highlight w:val="lightGray"/>
          <w:lang w:val="es-MX"/>
        </w:rPr>
        <w:t>)</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Cantidad (*)</w:t>
      </w:r>
    </w:p>
    <w:p w:rsidR="00661A16" w:rsidRPr="00FA1A52" w:rsidRDefault="00661A16" w:rsidP="000D2A27">
      <w:pPr>
        <w:pStyle w:val="Prrafodelista"/>
        <w:numPr>
          <w:ilvl w:val="2"/>
          <w:numId w:val="36"/>
        </w:numPr>
        <w:ind w:left="1475" w:hanging="624"/>
        <w:rPr>
          <w:sz w:val="20"/>
          <w:highlight w:val="lightGray"/>
          <w:lang w:val="es-MX"/>
        </w:rPr>
      </w:pPr>
      <w:r w:rsidRPr="00FA1A52">
        <w:rPr>
          <w:sz w:val="20"/>
          <w:highlight w:val="lightGray"/>
          <w:lang w:val="es-MX"/>
        </w:rPr>
        <w:t>Para cada detalle de la transacción de salida</w:t>
      </w:r>
      <w:r w:rsidR="00157EE7" w:rsidRPr="00FA1A52">
        <w:rPr>
          <w:sz w:val="20"/>
          <w:highlight w:val="lightGray"/>
          <w:lang w:val="es-MX"/>
        </w:rPr>
        <w:t xml:space="preserve"> incluido en el ArregloTransProdDetalleSalida</w:t>
      </w:r>
      <w:r w:rsidRPr="00FA1A52">
        <w:rPr>
          <w:sz w:val="20"/>
          <w:highlight w:val="lightGray"/>
          <w:lang w:val="es-MX"/>
        </w:rPr>
        <w:t>:</w:t>
      </w:r>
    </w:p>
    <w:p w:rsidR="00661A16" w:rsidRPr="00FA1A52" w:rsidRDefault="00661A16" w:rsidP="000D2A27">
      <w:pPr>
        <w:pStyle w:val="Prrafodelista"/>
        <w:numPr>
          <w:ilvl w:val="3"/>
          <w:numId w:val="36"/>
        </w:numPr>
        <w:ind w:left="2212" w:hanging="794"/>
        <w:rPr>
          <w:sz w:val="20"/>
          <w:highlight w:val="lightGray"/>
          <w:lang w:eastAsia="en-US"/>
        </w:rPr>
      </w:pPr>
      <w:r w:rsidRPr="00FA1A52">
        <w:rPr>
          <w:sz w:val="20"/>
          <w:highlight w:val="lightGray"/>
          <w:lang w:eastAsia="en-US"/>
        </w:rPr>
        <w:lastRenderedPageBreak/>
        <w:t>Si &lt;no existe un objeto ProductosSalida en sesión&gt;</w:t>
      </w:r>
    </w:p>
    <w:p w:rsidR="00661A16" w:rsidRPr="00FA1A52" w:rsidRDefault="00661A16" w:rsidP="000D2A27">
      <w:pPr>
        <w:pStyle w:val="Prrafodelista"/>
        <w:numPr>
          <w:ilvl w:val="4"/>
          <w:numId w:val="36"/>
        </w:numPr>
        <w:ind w:left="3147" w:hanging="1021"/>
        <w:rPr>
          <w:b/>
          <w:sz w:val="20"/>
          <w:highlight w:val="lightGray"/>
          <w:lang w:eastAsia="en-US"/>
        </w:rPr>
      </w:pPr>
      <w:r w:rsidRPr="00FA1A52">
        <w:rPr>
          <w:sz w:val="20"/>
          <w:highlight w:val="lightGray"/>
          <w:lang w:eastAsia="en-US"/>
        </w:rPr>
        <w:t>El sistema registra la siguiente información del producto actual de acuerdo con la regla de negocio</w:t>
      </w:r>
      <w:r w:rsidRPr="00FA1A52">
        <w:rPr>
          <w:b/>
          <w:sz w:val="20"/>
          <w:highlight w:val="lightGray"/>
          <w:lang w:eastAsia="en-US"/>
        </w:rPr>
        <w:t xml:space="preserve"> </w:t>
      </w:r>
      <w:hyperlink r:id="rId366" w:anchor="RNROLMOV131" w:history="1">
        <w:r w:rsidRPr="00FA1A52">
          <w:rPr>
            <w:rStyle w:val="Hipervnculo"/>
            <w:b/>
            <w:sz w:val="20"/>
            <w:highlight w:val="lightGray"/>
            <w:lang w:eastAsia="en-US"/>
          </w:rPr>
          <w:t>RNROLMOV131 Registrar Objeto de Tipo Producto</w:t>
        </w:r>
      </w:hyperlink>
    </w:p>
    <w:p w:rsidR="00661A16" w:rsidRPr="00FA1A52" w:rsidRDefault="00661A16" w:rsidP="000D2A27">
      <w:pPr>
        <w:pStyle w:val="Prrafodelista"/>
        <w:numPr>
          <w:ilvl w:val="5"/>
          <w:numId w:val="36"/>
        </w:numPr>
        <w:ind w:left="4395" w:hanging="1276"/>
        <w:rPr>
          <w:b/>
          <w:sz w:val="20"/>
          <w:highlight w:val="lightGray"/>
          <w:lang w:eastAsia="en-US"/>
        </w:rPr>
      </w:pPr>
      <w:r w:rsidRPr="00FA1A52">
        <w:rPr>
          <w:b/>
          <w:sz w:val="20"/>
          <w:highlight w:val="lightGray"/>
          <w:lang w:eastAsia="en-US"/>
        </w:rPr>
        <w:t>ProductosSalida</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ProductoClave</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Unidad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Precio</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Cantidad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 xml:space="preserve">Total de acuerdo con la regla de negocio </w:t>
      </w:r>
      <w:hyperlink r:id="rId367" w:anchor="RNWEB296" w:history="1">
        <w:r w:rsidRPr="00FA1A52">
          <w:rPr>
            <w:rStyle w:val="Hipervnculo"/>
            <w:b/>
            <w:sz w:val="20"/>
            <w:highlight w:val="lightGray"/>
          </w:rPr>
          <w:t>RNWEB296 Total de Cantidad por Precio</w:t>
        </w:r>
      </w:hyperlink>
    </w:p>
    <w:p w:rsidR="00661A16" w:rsidRPr="00FA1A52" w:rsidRDefault="00661A16" w:rsidP="000D2A27">
      <w:pPr>
        <w:pStyle w:val="Prrafodelista"/>
        <w:numPr>
          <w:ilvl w:val="3"/>
          <w:numId w:val="36"/>
        </w:numPr>
        <w:ind w:left="2212" w:hanging="794"/>
        <w:rPr>
          <w:sz w:val="20"/>
          <w:highlight w:val="lightGray"/>
          <w:lang w:eastAsia="en-US"/>
        </w:rPr>
      </w:pPr>
      <w:r w:rsidRPr="00FA1A52">
        <w:rPr>
          <w:sz w:val="20"/>
          <w:highlight w:val="lightGray"/>
          <w:lang w:eastAsia="en-US"/>
        </w:rPr>
        <w:t>Si &lt;ya existe un objeto ProductosSalida en sesión&gt;</w:t>
      </w:r>
    </w:p>
    <w:p w:rsidR="00661A16" w:rsidRPr="00FA1A52" w:rsidRDefault="00661A16" w:rsidP="000D2A27">
      <w:pPr>
        <w:pStyle w:val="Prrafodelista"/>
        <w:numPr>
          <w:ilvl w:val="4"/>
          <w:numId w:val="36"/>
        </w:numPr>
        <w:ind w:left="3147" w:hanging="1021"/>
        <w:rPr>
          <w:sz w:val="20"/>
          <w:highlight w:val="lightGray"/>
          <w:lang w:eastAsia="en-US"/>
        </w:rPr>
      </w:pPr>
      <w:r w:rsidRPr="00FA1A52">
        <w:rPr>
          <w:sz w:val="20"/>
          <w:highlight w:val="lightGray"/>
          <w:lang w:eastAsia="en-US"/>
        </w:rPr>
        <w:t>El sistema registra en el objeto ProductosSalida la siguiente información del producto actual:</w:t>
      </w:r>
    </w:p>
    <w:p w:rsidR="00661A16" w:rsidRPr="00FA1A52" w:rsidRDefault="00661A16" w:rsidP="000D2A27">
      <w:pPr>
        <w:pStyle w:val="Prrafodelista"/>
        <w:numPr>
          <w:ilvl w:val="5"/>
          <w:numId w:val="36"/>
        </w:numPr>
        <w:ind w:left="4395" w:hanging="1276"/>
        <w:rPr>
          <w:b/>
          <w:sz w:val="20"/>
          <w:highlight w:val="lightGray"/>
          <w:lang w:eastAsia="en-US"/>
        </w:rPr>
      </w:pPr>
      <w:r w:rsidRPr="00FA1A52">
        <w:rPr>
          <w:b/>
          <w:sz w:val="20"/>
          <w:highlight w:val="lightGray"/>
          <w:lang w:eastAsia="en-US"/>
        </w:rPr>
        <w:t>ProductosSalida</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ProductoClave</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Unidad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Precio</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Cantidad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 xml:space="preserve">Total de acuerdo con la regla de negocio </w:t>
      </w:r>
      <w:hyperlink r:id="rId368" w:anchor="RNWEB296" w:history="1">
        <w:r w:rsidRPr="00FA1A52">
          <w:rPr>
            <w:rStyle w:val="Hipervnculo"/>
            <w:b/>
            <w:sz w:val="20"/>
            <w:highlight w:val="lightGray"/>
          </w:rPr>
          <w:t>RNWEB296 Total de Cantidad por Precio</w:t>
        </w:r>
      </w:hyperlink>
    </w:p>
    <w:p w:rsidR="00661A16" w:rsidRPr="00FA1A52" w:rsidRDefault="00661A16" w:rsidP="000D2A27">
      <w:pPr>
        <w:pStyle w:val="Prrafodelista"/>
        <w:numPr>
          <w:ilvl w:val="3"/>
          <w:numId w:val="36"/>
        </w:numPr>
        <w:ind w:left="2212" w:hanging="794"/>
        <w:rPr>
          <w:sz w:val="20"/>
          <w:highlight w:val="lightGray"/>
          <w:lang w:eastAsia="en-US"/>
        </w:rPr>
      </w:pPr>
      <w:r w:rsidRPr="00FA1A52">
        <w:rPr>
          <w:sz w:val="20"/>
          <w:highlight w:val="lightGray"/>
          <w:lang w:eastAsia="en-US"/>
        </w:rPr>
        <w:t>El sistema obtiene la siguiente información del producto actual:</w:t>
      </w:r>
    </w:p>
    <w:p w:rsidR="00661A16" w:rsidRPr="00FA1A52" w:rsidRDefault="00661A16" w:rsidP="000D2A27">
      <w:pPr>
        <w:pStyle w:val="Prrafodelista"/>
        <w:numPr>
          <w:ilvl w:val="4"/>
          <w:numId w:val="36"/>
        </w:numPr>
        <w:ind w:left="3147" w:hanging="1021"/>
        <w:rPr>
          <w:b/>
          <w:sz w:val="20"/>
          <w:highlight w:val="lightGray"/>
          <w:lang w:val="es-MX"/>
        </w:rPr>
      </w:pPr>
      <w:r w:rsidRPr="00FA1A52">
        <w:rPr>
          <w:b/>
          <w:sz w:val="20"/>
          <w:highlight w:val="lightGray"/>
          <w:lang w:val="es-MX"/>
        </w:rPr>
        <w:t>Producto</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t>ProductoClave</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t>Nombre</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t>DecimalProducto</w:t>
      </w:r>
    </w:p>
    <w:p w:rsidR="00661A16" w:rsidRPr="00FA1A52" w:rsidRDefault="00661A16" w:rsidP="000D2A27">
      <w:pPr>
        <w:pStyle w:val="Prrafodelista"/>
        <w:numPr>
          <w:ilvl w:val="3"/>
          <w:numId w:val="36"/>
        </w:numPr>
        <w:ind w:left="2212" w:hanging="794"/>
        <w:rPr>
          <w:highlight w:val="lightGray"/>
          <w:lang w:val="es-MX"/>
        </w:rPr>
      </w:pPr>
      <w:r w:rsidRPr="00FA1A52">
        <w:rPr>
          <w:sz w:val="20"/>
          <w:highlight w:val="lightGray"/>
          <w:lang w:val="es-MX"/>
        </w:rPr>
        <w:t>El sistema actualiza el objeto ProductosSalida con la siguiente información para el producto actual:</w:t>
      </w:r>
    </w:p>
    <w:p w:rsidR="00661A16" w:rsidRPr="00FA1A52" w:rsidRDefault="00661A16" w:rsidP="000D2A27">
      <w:pPr>
        <w:pStyle w:val="Prrafodelista"/>
        <w:numPr>
          <w:ilvl w:val="4"/>
          <w:numId w:val="36"/>
        </w:numPr>
        <w:ind w:left="3147" w:hanging="1021"/>
        <w:rPr>
          <w:b/>
          <w:highlight w:val="lightGray"/>
          <w:lang w:val="es-MX"/>
        </w:rPr>
      </w:pPr>
      <w:r w:rsidRPr="00FA1A52">
        <w:rPr>
          <w:b/>
          <w:sz w:val="20"/>
          <w:highlight w:val="lightGray"/>
          <w:lang w:val="es-MX"/>
        </w:rPr>
        <w:t>ProductosSalida</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t xml:space="preserve">Descripcion de acuerdo con la regla de negocio </w:t>
      </w:r>
      <w:hyperlink r:id="rId369" w:anchor="RNGEN187" w:history="1">
        <w:r w:rsidRPr="00FA1A52">
          <w:rPr>
            <w:rStyle w:val="Hipervnculo"/>
            <w:b/>
            <w:sz w:val="20"/>
            <w:highlight w:val="lightGray"/>
            <w:lang w:eastAsia="en-US"/>
          </w:rPr>
          <w:t>RNGEN187 Nombre Corto de un Producto</w:t>
        </w:r>
      </w:hyperlink>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szCs w:val="20"/>
          <w:highlight w:val="lightGray"/>
        </w:rPr>
        <w:t>DecimalProducto</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highlight w:val="lightGray"/>
          <w:lang w:val="es-MX"/>
        </w:rPr>
        <w:t>El</w:t>
      </w:r>
      <w:r w:rsidRPr="00FA1A52">
        <w:rPr>
          <w:sz w:val="20"/>
          <w:szCs w:val="20"/>
          <w:highlight w:val="lightGray"/>
          <w:lang w:val="es-MX"/>
        </w:rPr>
        <w:t xml:space="preserve"> </w:t>
      </w:r>
      <w:r w:rsidRPr="00FA1A52">
        <w:rPr>
          <w:sz w:val="20"/>
          <w:highlight w:val="lightGray"/>
          <w:lang w:val="es-MX"/>
        </w:rPr>
        <w:t>sistema</w:t>
      </w:r>
      <w:r w:rsidRPr="00FA1A52">
        <w:rPr>
          <w:sz w:val="20"/>
          <w:szCs w:val="20"/>
          <w:highlight w:val="lightGray"/>
          <w:lang w:val="es-MX"/>
        </w:rPr>
        <w:t xml:space="preserve"> actualiza la siguiente información:</w:t>
      </w:r>
    </w:p>
    <w:p w:rsidR="00661A16" w:rsidRPr="00FA1A52" w:rsidRDefault="00661A16" w:rsidP="000D2A27">
      <w:pPr>
        <w:pStyle w:val="Prrafodelista"/>
        <w:numPr>
          <w:ilvl w:val="4"/>
          <w:numId w:val="36"/>
        </w:numPr>
        <w:ind w:left="3147" w:hanging="1021"/>
        <w:rPr>
          <w:sz w:val="20"/>
          <w:szCs w:val="20"/>
          <w:highlight w:val="lightGray"/>
          <w:lang w:val="es-MX"/>
        </w:rPr>
      </w:pPr>
      <w:r w:rsidRPr="00FA1A52">
        <w:rPr>
          <w:sz w:val="20"/>
          <w:szCs w:val="20"/>
          <w:highlight w:val="lightGray"/>
          <w:lang w:val="es-MX"/>
        </w:rPr>
        <w:t xml:space="preserve">ImporteTotalProductoEntregado de acuerdo con la regla de negocio </w:t>
      </w:r>
      <w:hyperlink r:id="rId370" w:anchor="RNROLMOV186" w:history="1">
        <w:r w:rsidRPr="00FA1A52">
          <w:rPr>
            <w:rStyle w:val="Hipervnculo"/>
            <w:b/>
            <w:sz w:val="20"/>
            <w:szCs w:val="20"/>
            <w:highlight w:val="lightGray"/>
            <w:lang w:val="es-MX"/>
          </w:rPr>
          <w:t>RNROLMOV186 Incrementar Importe Total del Producto Recibido o Entregado en el Cambio de Productos</w:t>
        </w:r>
      </w:hyperlink>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highlight w:val="lightGray"/>
          <w:lang w:val="es-MX"/>
        </w:rPr>
        <w:t>Para</w:t>
      </w:r>
      <w:r w:rsidRPr="00FA1A52">
        <w:rPr>
          <w:sz w:val="20"/>
          <w:szCs w:val="20"/>
          <w:highlight w:val="lightGray"/>
          <w:lang w:val="es-MX"/>
        </w:rPr>
        <w:t xml:space="preserve"> cada producto incluido en el objeto ProductosSalida</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highlight w:val="lightGray"/>
          <w:lang w:val="es-MX"/>
        </w:rPr>
        <w:t>El</w:t>
      </w:r>
      <w:r w:rsidRPr="00FA1A52">
        <w:rPr>
          <w:sz w:val="20"/>
          <w:szCs w:val="20"/>
          <w:highlight w:val="lightGray"/>
          <w:lang w:val="es-MX"/>
        </w:rPr>
        <w:t xml:space="preserve"> sistema obtiene la siguiente información del objeto ProductosSalida:</w:t>
      </w:r>
    </w:p>
    <w:p w:rsidR="00661A16" w:rsidRPr="00FA1A52" w:rsidRDefault="00661A16" w:rsidP="000D2A27">
      <w:pPr>
        <w:pStyle w:val="Prrafodelista"/>
        <w:numPr>
          <w:ilvl w:val="4"/>
          <w:numId w:val="36"/>
        </w:numPr>
        <w:ind w:left="3147" w:hanging="1021"/>
        <w:rPr>
          <w:b/>
          <w:sz w:val="20"/>
          <w:highlight w:val="lightGray"/>
          <w:lang w:val="es-MX"/>
        </w:rPr>
      </w:pPr>
      <w:r w:rsidRPr="00FA1A52">
        <w:rPr>
          <w:b/>
          <w:sz w:val="20"/>
          <w:highlight w:val="lightGray"/>
          <w:lang w:val="es-MX"/>
        </w:rPr>
        <w:t>ProductosSalida</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ProductoClave</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Descripcion</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DecimalProducto</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Unidad</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Precio</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Cantidad</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Total</w:t>
      </w:r>
    </w:p>
    <w:p w:rsidR="00661A16" w:rsidRPr="00FA1A52" w:rsidRDefault="00661A16" w:rsidP="000D2A27">
      <w:pPr>
        <w:pStyle w:val="Prrafodelista"/>
        <w:numPr>
          <w:ilvl w:val="3"/>
          <w:numId w:val="36"/>
        </w:numPr>
        <w:ind w:left="2212" w:hanging="794"/>
        <w:rPr>
          <w:highlight w:val="lightGray"/>
          <w:lang w:val="es-MX"/>
        </w:rPr>
      </w:pPr>
      <w:r w:rsidRPr="00FA1A52">
        <w:rPr>
          <w:sz w:val="20"/>
          <w:highlight w:val="lightGray"/>
          <w:lang w:val="es-MX"/>
        </w:rPr>
        <w:t>El sistema presenta la siguiente información</w:t>
      </w:r>
      <w:r w:rsidR="00C722C8" w:rsidRPr="00FA1A52">
        <w:rPr>
          <w:sz w:val="20"/>
          <w:highlight w:val="lightGray"/>
          <w:lang w:val="es-MX"/>
        </w:rPr>
        <w:t xml:space="preserve"> </w:t>
      </w:r>
      <w:r w:rsidR="00C722C8" w:rsidRPr="00FA1A52">
        <w:rPr>
          <w:sz w:val="20"/>
          <w:szCs w:val="20"/>
          <w:highlight w:val="lightGray"/>
          <w:lang w:val="es-MX"/>
        </w:rPr>
        <w:t xml:space="preserve">de acuerdo con la regla de negocio </w:t>
      </w:r>
      <w:hyperlink r:id="rId371" w:anchor="RNGEN004" w:history="1">
        <w:r w:rsidR="00C722C8" w:rsidRPr="00FA1A52">
          <w:rPr>
            <w:rStyle w:val="Hipervnculo"/>
            <w:rFonts w:cs="Arial"/>
            <w:b/>
            <w:sz w:val="20"/>
            <w:szCs w:val="20"/>
            <w:highlight w:val="lightGray"/>
          </w:rPr>
          <w:t>RNGEN004 Información Deshabilitada</w:t>
        </w:r>
      </w:hyperlink>
      <w:r w:rsidRPr="00FA1A52">
        <w:rPr>
          <w:sz w:val="20"/>
          <w:highlight w:val="lightGray"/>
          <w:lang w:val="es-MX"/>
        </w:rPr>
        <w:t>:</w:t>
      </w:r>
    </w:p>
    <w:p w:rsidR="00661A16" w:rsidRPr="00FA1A52" w:rsidRDefault="00661A16" w:rsidP="000D2A27">
      <w:pPr>
        <w:pStyle w:val="Prrafodelista"/>
        <w:numPr>
          <w:ilvl w:val="4"/>
          <w:numId w:val="36"/>
        </w:numPr>
        <w:ind w:left="3147" w:hanging="1021"/>
        <w:rPr>
          <w:rStyle w:val="Hipervnculo"/>
          <w:sz w:val="20"/>
          <w:szCs w:val="20"/>
          <w:highlight w:val="lightGray"/>
        </w:rPr>
      </w:pPr>
      <w:r w:rsidRPr="00FA1A52">
        <w:rPr>
          <w:sz w:val="20"/>
          <w:szCs w:val="20"/>
          <w:highlight w:val="lightGray"/>
          <w:lang w:val="es-MX"/>
        </w:rPr>
        <w:t>Producto</w:t>
      </w:r>
      <w:r w:rsidRPr="00FA1A52">
        <w:rPr>
          <w:rStyle w:val="Hipervnculo"/>
          <w:color w:val="auto"/>
          <w:sz w:val="20"/>
          <w:szCs w:val="20"/>
          <w:highlight w:val="lightGray"/>
          <w:u w:val="none"/>
        </w:rPr>
        <w:t xml:space="preserve"> de acuerdo con la regla de negocio </w:t>
      </w:r>
      <w:hyperlink r:id="rId372" w:anchor="RNGEN243" w:history="1">
        <w:r w:rsidRPr="00FA1A52">
          <w:rPr>
            <w:rStyle w:val="Hipervnculo"/>
            <w:b/>
            <w:sz w:val="20"/>
            <w:szCs w:val="20"/>
            <w:highlight w:val="lightGray"/>
          </w:rPr>
          <w:t>RNGEN243 Concatenación de Clave y Nombre del Producto</w:t>
        </w:r>
      </w:hyperlink>
    </w:p>
    <w:p w:rsidR="00661A16" w:rsidRPr="00FA1A52" w:rsidRDefault="00661A16" w:rsidP="000D2A27">
      <w:pPr>
        <w:pStyle w:val="Prrafodelista"/>
        <w:numPr>
          <w:ilvl w:val="4"/>
          <w:numId w:val="36"/>
        </w:numPr>
        <w:ind w:left="3147" w:hanging="1021"/>
        <w:rPr>
          <w:highlight w:val="lightGray"/>
          <w:lang w:val="es-MX"/>
        </w:rPr>
      </w:pPr>
      <w:r w:rsidRPr="00FA1A52">
        <w:rPr>
          <w:sz w:val="20"/>
          <w:szCs w:val="20"/>
          <w:highlight w:val="lightGray"/>
          <w:lang w:val="es-MX"/>
        </w:rPr>
        <w:t xml:space="preserve">Cantidad </w:t>
      </w:r>
      <w:r w:rsidRPr="00FA1A52">
        <w:rPr>
          <w:sz w:val="20"/>
          <w:highlight w:val="lightGray"/>
        </w:rPr>
        <w:t>de acuerdo con la regla de negocio</w:t>
      </w:r>
      <w:r w:rsidRPr="00FA1A52">
        <w:rPr>
          <w:color w:val="0000FF"/>
          <w:sz w:val="20"/>
          <w:highlight w:val="lightGray"/>
          <w:u w:val="single"/>
        </w:rPr>
        <w:t xml:space="preserve"> </w:t>
      </w:r>
      <w:hyperlink r:id="rId373" w:anchor="RNADMESC026" w:history="1">
        <w:r w:rsidRPr="00FA1A52">
          <w:rPr>
            <w:rStyle w:val="Hipervnculo"/>
            <w:b/>
            <w:sz w:val="20"/>
            <w:highlight w:val="lightGray"/>
          </w:rPr>
          <w:t>RNADMESC026 Configuración de Decimales para un Producto</w:t>
        </w:r>
      </w:hyperlink>
    </w:p>
    <w:p w:rsidR="00661A16" w:rsidRPr="00FA1A52" w:rsidRDefault="00661A16" w:rsidP="000D2A27">
      <w:pPr>
        <w:pStyle w:val="Prrafodelista"/>
        <w:numPr>
          <w:ilvl w:val="4"/>
          <w:numId w:val="36"/>
        </w:numPr>
        <w:ind w:left="3147" w:hanging="1021"/>
        <w:rPr>
          <w:sz w:val="20"/>
          <w:szCs w:val="20"/>
          <w:highlight w:val="lightGray"/>
          <w:lang w:val="es-MX"/>
        </w:rPr>
      </w:pPr>
      <w:r w:rsidRPr="00FA1A52">
        <w:rPr>
          <w:sz w:val="20"/>
          <w:szCs w:val="20"/>
          <w:highlight w:val="lightGray"/>
          <w:lang w:val="es-MX"/>
        </w:rPr>
        <w:t xml:space="preserve">Unidad </w:t>
      </w:r>
    </w:p>
    <w:p w:rsidR="00661A16" w:rsidRPr="00FA1A52" w:rsidRDefault="00661A16" w:rsidP="000D2A27">
      <w:pPr>
        <w:pStyle w:val="Prrafodelista"/>
        <w:numPr>
          <w:ilvl w:val="4"/>
          <w:numId w:val="36"/>
        </w:numPr>
        <w:ind w:left="3147" w:hanging="1021"/>
        <w:rPr>
          <w:sz w:val="20"/>
          <w:szCs w:val="20"/>
          <w:highlight w:val="lightGray"/>
          <w:lang w:val="es-MX"/>
        </w:rPr>
      </w:pPr>
      <w:r w:rsidRPr="00FA1A52">
        <w:rPr>
          <w:sz w:val="20"/>
          <w:szCs w:val="20"/>
          <w:highlight w:val="lightGray"/>
          <w:lang w:val="es-MX"/>
        </w:rPr>
        <w:t xml:space="preserve">Total </w:t>
      </w:r>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El sistema </w:t>
      </w:r>
      <w:r w:rsidRPr="00FA1A52">
        <w:rPr>
          <w:sz w:val="20"/>
          <w:highlight w:val="lightGray"/>
          <w:lang w:val="es-MX"/>
        </w:rPr>
        <w:t>presenta</w:t>
      </w:r>
      <w:r w:rsidRPr="00FA1A52">
        <w:rPr>
          <w:sz w:val="20"/>
          <w:szCs w:val="20"/>
          <w:highlight w:val="lightGray"/>
          <w:lang w:val="es-MX"/>
        </w:rPr>
        <w:t xml:space="preserve"> </w:t>
      </w:r>
      <w:r w:rsidRPr="00FA1A52">
        <w:rPr>
          <w:sz w:val="20"/>
          <w:highlight w:val="lightGray"/>
          <w:lang w:val="es-MX"/>
        </w:rPr>
        <w:t>la</w:t>
      </w:r>
      <w:r w:rsidRPr="00FA1A52">
        <w:rPr>
          <w:sz w:val="20"/>
          <w:szCs w:val="20"/>
          <w:highlight w:val="lightGray"/>
          <w:lang w:val="es-MX"/>
        </w:rPr>
        <w:t xml:space="preserve"> siguiente información</w:t>
      </w:r>
      <w:r w:rsidR="00471E30" w:rsidRPr="00FA1A52">
        <w:rPr>
          <w:sz w:val="20"/>
          <w:szCs w:val="20"/>
          <w:highlight w:val="lightGray"/>
          <w:lang w:val="es-MX"/>
        </w:rPr>
        <w:t xml:space="preserve"> de acuerdo con la regla de negocio </w:t>
      </w:r>
      <w:hyperlink r:id="rId374" w:anchor="RNGEN004" w:history="1">
        <w:r w:rsidR="00471E30" w:rsidRPr="00FA1A52">
          <w:rPr>
            <w:rStyle w:val="Hipervnculo"/>
            <w:rFonts w:cs="Arial"/>
            <w:b/>
            <w:sz w:val="20"/>
            <w:szCs w:val="20"/>
            <w:highlight w:val="lightGray"/>
          </w:rPr>
          <w:t>RNGEN004 Información Deshabilitada</w:t>
        </w:r>
      </w:hyperlink>
      <w:r w:rsidRPr="00FA1A52">
        <w:rPr>
          <w:sz w:val="20"/>
          <w:szCs w:val="20"/>
          <w:highlight w:val="lightGray"/>
          <w:lang w:val="es-MX"/>
        </w:rPr>
        <w:t>:</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lastRenderedPageBreak/>
        <w:t>Importe Total = ImporteTotalProductoEntregado</w:t>
      </w:r>
    </w:p>
    <w:p w:rsidR="00661A16" w:rsidRPr="00FA1A52" w:rsidRDefault="00C722C8"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Si &lt;el actor selecciona la opción </w:t>
      </w:r>
      <w:r w:rsidRPr="00FA1A52">
        <w:rPr>
          <w:b/>
          <w:sz w:val="20"/>
          <w:szCs w:val="20"/>
          <w:highlight w:val="lightGray"/>
          <w:lang w:val="es-MX"/>
        </w:rPr>
        <w:t>Continuar</w:t>
      </w:r>
      <w:r w:rsidRPr="00FA1A52">
        <w:rPr>
          <w:sz w:val="20"/>
          <w:szCs w:val="20"/>
          <w:highlight w:val="lightGray"/>
          <w:lang w:val="es-MX"/>
        </w:rPr>
        <w:t>&gt;</w:t>
      </w:r>
    </w:p>
    <w:p w:rsidR="00A7302B" w:rsidRPr="00FA1A52" w:rsidRDefault="0097115E"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 xml:space="preserve">El sistema continúa en el </w:t>
      </w:r>
      <w:hyperlink w:anchor="paso15_3_AO04" w:history="1">
        <w:r w:rsidRPr="00FA1A52">
          <w:rPr>
            <w:rStyle w:val="Hipervnculo"/>
            <w:b/>
            <w:sz w:val="20"/>
            <w:szCs w:val="20"/>
            <w:highlight w:val="lightGray"/>
            <w:lang w:val="es-MX"/>
          </w:rPr>
          <w:t>paso 15.3</w:t>
        </w:r>
      </w:hyperlink>
      <w:r w:rsidRPr="00FA1A52">
        <w:rPr>
          <w:sz w:val="20"/>
          <w:szCs w:val="20"/>
          <w:highlight w:val="lightGray"/>
          <w:lang w:val="es-MX"/>
        </w:rPr>
        <w:t xml:space="preserve"> del flujo alterno opcional </w:t>
      </w:r>
      <w:hyperlink r:id="rId375" w:anchor="_AO04_Cancelar_Cambio" w:history="1">
        <w:r w:rsidRPr="00FA1A52">
          <w:rPr>
            <w:rStyle w:val="Hipervnculo"/>
            <w:b/>
            <w:sz w:val="20"/>
            <w:szCs w:val="20"/>
            <w:highlight w:val="lightGray"/>
            <w:lang w:val="es-MX"/>
          </w:rPr>
          <w:t>AO04 Eliminar Cambio de Producto</w:t>
        </w:r>
      </w:hyperlink>
    </w:p>
    <w:p w:rsidR="00A7302B" w:rsidRPr="00FA1A52" w:rsidRDefault="00A7302B"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Si &lt;el actor selecciona la opción </w:t>
      </w:r>
      <w:r w:rsidRPr="00FA1A52">
        <w:rPr>
          <w:b/>
          <w:sz w:val="20"/>
          <w:szCs w:val="20"/>
          <w:highlight w:val="lightGray"/>
          <w:lang w:val="es-MX"/>
        </w:rPr>
        <w:t>Regresar</w:t>
      </w:r>
      <w:r w:rsidRPr="00FA1A52">
        <w:rPr>
          <w:sz w:val="20"/>
          <w:szCs w:val="20"/>
          <w:highlight w:val="lightGray"/>
          <w:lang w:val="es-MX"/>
        </w:rPr>
        <w:t>&gt;</w:t>
      </w:r>
    </w:p>
    <w:p w:rsidR="00676B84" w:rsidRPr="00FA1A52" w:rsidRDefault="00A7302B"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 xml:space="preserve">El sistema continúa en el </w:t>
      </w:r>
      <w:hyperlink w:anchor="paso11_AO04" w:history="1">
        <w:r w:rsidRPr="00FA1A52">
          <w:rPr>
            <w:rStyle w:val="Hipervnculo"/>
            <w:b/>
            <w:sz w:val="20"/>
            <w:szCs w:val="20"/>
            <w:highlight w:val="lightGray"/>
            <w:lang w:val="es-MX"/>
          </w:rPr>
          <w:t>paso 11</w:t>
        </w:r>
      </w:hyperlink>
      <w:r w:rsidRPr="00FA1A52">
        <w:rPr>
          <w:sz w:val="20"/>
          <w:szCs w:val="20"/>
          <w:highlight w:val="lightGray"/>
          <w:lang w:val="es-MX"/>
        </w:rPr>
        <w:t xml:space="preserve"> del flujo alterno opcional </w:t>
      </w:r>
      <w:hyperlink w:anchor="_AO04_Cancelar_Cambio" w:history="1">
        <w:r w:rsidRPr="00FA1A52">
          <w:rPr>
            <w:rStyle w:val="Hipervnculo"/>
            <w:b/>
            <w:sz w:val="20"/>
            <w:szCs w:val="20"/>
            <w:highlight w:val="lightGray"/>
            <w:lang w:val="es-MX"/>
          </w:rPr>
          <w:t>AO04 Eliminar Cambio de Producto</w:t>
        </w:r>
      </w:hyperlink>
    </w:p>
    <w:p w:rsidR="00076B32" w:rsidRPr="00FA1A52" w:rsidRDefault="00076B32" w:rsidP="000D2A27">
      <w:pPr>
        <w:numPr>
          <w:ilvl w:val="1"/>
          <w:numId w:val="36"/>
        </w:numPr>
        <w:ind w:left="874" w:hanging="454"/>
        <w:rPr>
          <w:sz w:val="20"/>
          <w:highlight w:val="lightGray"/>
          <w:lang w:val="es-MX"/>
        </w:rPr>
      </w:pPr>
      <w:bookmarkStart w:id="390" w:name="paso15_3_AO04"/>
      <w:r w:rsidRPr="00FA1A52">
        <w:rPr>
          <w:sz w:val="20"/>
          <w:highlight w:val="lightGray"/>
          <w:lang w:val="es-MX"/>
        </w:rPr>
        <w:t xml:space="preserve">El sistema presenta el mensaje </w:t>
      </w:r>
      <w:hyperlink r:id="rId376" w:anchor="MP0001" w:history="1">
        <w:r w:rsidR="00BC41D9" w:rsidRPr="00FA1A52">
          <w:rPr>
            <w:rStyle w:val="Hipervnculo"/>
            <w:b/>
            <w:sz w:val="20"/>
            <w:highlight w:val="lightGray"/>
            <w:lang w:val="es-MX"/>
          </w:rPr>
          <w:t>MP0001</w:t>
        </w:r>
        <w:r w:rsidRPr="00FA1A52">
          <w:rPr>
            <w:rStyle w:val="Hipervnculo"/>
            <w:b/>
            <w:sz w:val="20"/>
            <w:highlight w:val="lightGray"/>
            <w:lang w:val="es-MX"/>
          </w:rPr>
          <w:t xml:space="preserve"> Eliminar </w:t>
        </w:r>
        <w:r w:rsidR="00BC41D9" w:rsidRPr="00FA1A52">
          <w:rPr>
            <w:rStyle w:val="Hipervnculo"/>
            <w:b/>
            <w:sz w:val="20"/>
            <w:highlight w:val="lightGray"/>
            <w:lang w:val="es-MX"/>
          </w:rPr>
          <w:t>Registro</w:t>
        </w:r>
      </w:hyperlink>
    </w:p>
    <w:bookmarkEnd w:id="390"/>
    <w:p w:rsidR="00076B32" w:rsidRPr="00FA1A52" w:rsidRDefault="00076B32" w:rsidP="000D2A27">
      <w:pPr>
        <w:pStyle w:val="Prrafodelista"/>
        <w:numPr>
          <w:ilvl w:val="2"/>
          <w:numId w:val="36"/>
        </w:numPr>
        <w:ind w:left="1475" w:hanging="624"/>
        <w:rPr>
          <w:sz w:val="20"/>
          <w:highlight w:val="lightGray"/>
          <w:lang w:val="es-MX"/>
        </w:rPr>
      </w:pPr>
      <w:r w:rsidRPr="00FA1A52">
        <w:rPr>
          <w:sz w:val="20"/>
          <w:highlight w:val="lightGray"/>
          <w:lang w:val="es-MX"/>
        </w:rPr>
        <w:t xml:space="preserve">Si &lt;el actor selecciona la opción </w:t>
      </w:r>
      <w:r w:rsidRPr="00FA1A52">
        <w:rPr>
          <w:b/>
          <w:sz w:val="20"/>
          <w:highlight w:val="lightGray"/>
          <w:lang w:val="es-MX"/>
        </w:rPr>
        <w:t>No</w:t>
      </w:r>
      <w:r w:rsidRPr="00FA1A52">
        <w:rPr>
          <w:sz w:val="20"/>
          <w:highlight w:val="lightGray"/>
          <w:lang w:val="es-MX"/>
        </w:rPr>
        <w:t>&gt;</w:t>
      </w:r>
    </w:p>
    <w:p w:rsidR="007B694B" w:rsidRPr="00FA1A52" w:rsidRDefault="007B694B"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0D2A27" w:rsidRPr="00936A4E" w:rsidRDefault="00076B32" w:rsidP="00936A4E">
      <w:pPr>
        <w:pStyle w:val="Prrafodelista"/>
        <w:numPr>
          <w:ilvl w:val="2"/>
          <w:numId w:val="36"/>
        </w:numPr>
        <w:ind w:left="1475" w:hanging="624"/>
        <w:rPr>
          <w:sz w:val="20"/>
          <w:highlight w:val="lightGray"/>
          <w:lang w:val="es-MX"/>
        </w:rPr>
      </w:pPr>
      <w:r w:rsidRPr="00FA1A52">
        <w:rPr>
          <w:sz w:val="20"/>
          <w:highlight w:val="lightGray"/>
          <w:lang w:val="es-MX"/>
        </w:rPr>
        <w:t>Si &lt;el actor</w:t>
      </w:r>
      <w:r w:rsidRPr="00FA1A52">
        <w:rPr>
          <w:sz w:val="20"/>
          <w:szCs w:val="20"/>
          <w:highlight w:val="lightGray"/>
          <w:lang w:val="es-MX"/>
        </w:rPr>
        <w:t xml:space="preserve"> </w:t>
      </w:r>
      <w:r w:rsidRPr="00FA1A52">
        <w:rPr>
          <w:sz w:val="20"/>
          <w:highlight w:val="lightGray"/>
          <w:lang w:val="es-MX"/>
        </w:rPr>
        <w:t xml:space="preserve">selecciona la opción </w:t>
      </w:r>
      <w:r w:rsidRPr="00FA1A52">
        <w:rPr>
          <w:b/>
          <w:sz w:val="20"/>
          <w:highlight w:val="lightGray"/>
          <w:lang w:val="es-MX"/>
        </w:rPr>
        <w:t>Si</w:t>
      </w:r>
      <w:r w:rsidRPr="00FA1A52">
        <w:rPr>
          <w:sz w:val="20"/>
          <w:highlight w:val="lightGray"/>
          <w:lang w:val="es-MX"/>
        </w:rPr>
        <w:t>&gt;</w:t>
      </w:r>
    </w:p>
    <w:p w:rsidR="00D50D2F" w:rsidRPr="00223DE2" w:rsidRDefault="00D50D2F" w:rsidP="000D2A27">
      <w:pPr>
        <w:pStyle w:val="Prrafodelista"/>
        <w:numPr>
          <w:ilvl w:val="3"/>
          <w:numId w:val="36"/>
        </w:numPr>
        <w:ind w:left="2212" w:hanging="794"/>
        <w:rPr>
          <w:sz w:val="20"/>
          <w:szCs w:val="20"/>
          <w:highlight w:val="darkYellow"/>
          <w:lang w:val="es-MX"/>
        </w:rPr>
      </w:pPr>
      <w:r w:rsidRPr="00223DE2">
        <w:rPr>
          <w:sz w:val="20"/>
          <w:highlight w:val="darkYellow"/>
          <w:lang w:val="es-MX"/>
        </w:rPr>
        <w:t xml:space="preserve">Si &lt;el parámetro de configuración indica que se tiene activado el Cambio Automático de Producto (CambioAutomatico = 1) de acuerdo con la regla de negocio </w:t>
      </w:r>
      <w:hyperlink r:id="rId377" w:anchor="RNGEN171" w:history="1">
        <w:r w:rsidRPr="00223DE2">
          <w:rPr>
            <w:rStyle w:val="Hipervnculo"/>
            <w:rFonts w:cs="Arial"/>
            <w:b/>
            <w:sz w:val="20"/>
            <w:szCs w:val="20"/>
            <w:highlight w:val="darkYellow"/>
          </w:rPr>
          <w:t>RNGEN171 Información en Sesión</w:t>
        </w:r>
      </w:hyperlink>
      <w:r w:rsidRPr="00223DE2">
        <w:rPr>
          <w:sz w:val="20"/>
          <w:highlight w:val="darkYellow"/>
          <w:lang w:val="es-MX"/>
        </w:rPr>
        <w:t xml:space="preserve">&gt; y </w:t>
      </w:r>
      <w:r w:rsidRPr="00223DE2">
        <w:rPr>
          <w:sz w:val="20"/>
          <w:szCs w:val="20"/>
          <w:highlight w:val="darkYellow"/>
          <w:lang w:val="es-MX"/>
        </w:rPr>
        <w:t xml:space="preserve">Si </w:t>
      </w:r>
      <w:r w:rsidRPr="000D2A27">
        <w:rPr>
          <w:sz w:val="20"/>
          <w:szCs w:val="20"/>
          <w:highlight w:val="magenta"/>
          <w:lang w:val="es-MX"/>
        </w:rPr>
        <w:t>&lt;</w:t>
      </w:r>
      <w:r w:rsidR="000D2A27" w:rsidRPr="000D2A27">
        <w:rPr>
          <w:sz w:val="20"/>
          <w:szCs w:val="20"/>
          <w:highlight w:val="magenta"/>
          <w:lang w:val="es-MX"/>
        </w:rPr>
        <w:t>existe configurado por lo menos un parámetro Porcentaje de Cambios en la Configuración de Parámetros y si éste es mayor a cero &lt;ConfigParametro.Parametro = ‘PorCambios’&gt; donde &lt;ConfigParametro.Valor &gt; 0</w:t>
      </w:r>
      <w:r w:rsidRPr="000D2A27">
        <w:rPr>
          <w:sz w:val="20"/>
          <w:szCs w:val="20"/>
          <w:highlight w:val="magenta"/>
          <w:lang w:val="es-MX"/>
        </w:rPr>
        <w:t>&gt;</w:t>
      </w:r>
    </w:p>
    <w:p w:rsidR="00936A4E" w:rsidRDefault="00936A4E" w:rsidP="00936A4E">
      <w:pPr>
        <w:pStyle w:val="Prrafodelista"/>
        <w:numPr>
          <w:ilvl w:val="4"/>
          <w:numId w:val="36"/>
        </w:numPr>
        <w:ind w:left="3147" w:hanging="1021"/>
        <w:rPr>
          <w:sz w:val="20"/>
          <w:szCs w:val="20"/>
          <w:highlight w:val="darkYellow"/>
          <w:lang w:val="es-MX"/>
        </w:rPr>
      </w:pPr>
      <w:r>
        <w:rPr>
          <w:sz w:val="20"/>
          <w:szCs w:val="20"/>
          <w:highlight w:val="darkYellow"/>
          <w:lang w:val="es-MX"/>
        </w:rPr>
        <w:t>El sistema obtiene la siguiente información, donde &lt;SaldoCambiosVendedor.Frecuencia = Dia.Frecuencia donde Dia.DiaClave = DiaClave registrado en sesión&gt;:</w:t>
      </w:r>
    </w:p>
    <w:p w:rsidR="00936A4E" w:rsidRPr="00404BC8" w:rsidRDefault="00936A4E" w:rsidP="00936A4E">
      <w:pPr>
        <w:pStyle w:val="Prrafodelista"/>
        <w:numPr>
          <w:ilvl w:val="5"/>
          <w:numId w:val="36"/>
        </w:numPr>
        <w:ind w:left="4395" w:hanging="1276"/>
        <w:rPr>
          <w:b/>
          <w:sz w:val="20"/>
          <w:szCs w:val="20"/>
          <w:highlight w:val="darkYellow"/>
          <w:lang w:val="es-MX"/>
        </w:rPr>
      </w:pPr>
      <w:r w:rsidRPr="00404BC8">
        <w:rPr>
          <w:b/>
          <w:sz w:val="20"/>
          <w:szCs w:val="20"/>
          <w:highlight w:val="darkYellow"/>
          <w:lang w:val="es-MX"/>
        </w:rPr>
        <w:t>SaldoCambiosVendedor</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Clasificacion</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SaldoDisponible</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SaldoUsado</w:t>
      </w:r>
    </w:p>
    <w:p w:rsidR="000D2A27" w:rsidRPr="00936A4E" w:rsidRDefault="00936A4E" w:rsidP="00936A4E">
      <w:pPr>
        <w:pStyle w:val="Prrafodelista"/>
        <w:numPr>
          <w:ilvl w:val="4"/>
          <w:numId w:val="36"/>
        </w:numPr>
        <w:ind w:left="3147" w:hanging="1021"/>
        <w:rPr>
          <w:sz w:val="20"/>
          <w:szCs w:val="20"/>
          <w:highlight w:val="magenta"/>
          <w:lang w:val="es-MX"/>
        </w:rPr>
      </w:pPr>
      <w:r w:rsidRPr="00D011D4">
        <w:rPr>
          <w:sz w:val="20"/>
          <w:szCs w:val="20"/>
          <w:highlight w:val="magenta"/>
          <w:lang w:val="es-MX"/>
        </w:rPr>
        <w:t>Para cada Clasificación de esquema obtenida para el saldo de cambios del vendedor:</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highlight w:val="darkYellow"/>
          <w:lang w:val="es-MX"/>
        </w:rPr>
        <w:t>El</w:t>
      </w:r>
      <w:r w:rsidRPr="00223DE2">
        <w:rPr>
          <w:sz w:val="20"/>
          <w:szCs w:val="20"/>
          <w:highlight w:val="darkYellow"/>
          <w:lang w:val="es-MX"/>
        </w:rPr>
        <w:t xml:space="preserve"> sistema registra en sesión la siguiente información:</w:t>
      </w:r>
    </w:p>
    <w:p w:rsidR="00D50D2F" w:rsidRPr="00223DE2" w:rsidRDefault="00D50D2F" w:rsidP="00936A4E">
      <w:pPr>
        <w:pStyle w:val="Prrafodelista"/>
        <w:numPr>
          <w:ilvl w:val="6"/>
          <w:numId w:val="36"/>
        </w:numPr>
        <w:ind w:left="5954" w:hanging="1559"/>
        <w:rPr>
          <w:sz w:val="20"/>
          <w:szCs w:val="20"/>
          <w:highlight w:val="darkYellow"/>
          <w:lang w:val="es-MX"/>
        </w:rPr>
      </w:pPr>
      <w:r w:rsidRPr="00223DE2">
        <w:rPr>
          <w:i/>
          <w:sz w:val="20"/>
          <w:szCs w:val="20"/>
          <w:highlight w:val="darkYellow"/>
          <w:lang w:val="es-MX"/>
        </w:rPr>
        <w:t>SaldoReversa</w:t>
      </w:r>
      <w:r w:rsidRPr="00223DE2">
        <w:rPr>
          <w:sz w:val="20"/>
          <w:szCs w:val="20"/>
          <w:highlight w:val="darkYellow"/>
          <w:lang w:val="es-MX"/>
        </w:rPr>
        <w:t xml:space="preserve"> = 0</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szCs w:val="20"/>
          <w:highlight w:val="darkYellow"/>
          <w:lang w:val="es-MX"/>
        </w:rPr>
        <w:t>Para cada producto incluido en el objeto Productos</w:t>
      </w:r>
    </w:p>
    <w:p w:rsidR="00936A4E" w:rsidRPr="00AF1069" w:rsidRDefault="00936A4E" w:rsidP="00936A4E">
      <w:pPr>
        <w:pStyle w:val="Prrafodelista"/>
        <w:numPr>
          <w:ilvl w:val="6"/>
          <w:numId w:val="36"/>
        </w:numPr>
        <w:ind w:left="5954" w:hanging="1559"/>
        <w:rPr>
          <w:sz w:val="20"/>
          <w:szCs w:val="20"/>
          <w:highlight w:val="magenta"/>
          <w:lang w:val="es-MX"/>
        </w:rPr>
      </w:pPr>
      <w:r w:rsidRPr="00AF1069">
        <w:rPr>
          <w:sz w:val="20"/>
          <w:szCs w:val="20"/>
          <w:highlight w:val="magenta"/>
          <w:lang w:val="es-MX"/>
        </w:rPr>
        <w:t>El sistema obtiene la siguiente información:</w:t>
      </w:r>
    </w:p>
    <w:p w:rsidR="00936A4E" w:rsidRPr="00AF1069" w:rsidRDefault="00936A4E" w:rsidP="00936A4E">
      <w:pPr>
        <w:pStyle w:val="Prrafodelista"/>
        <w:numPr>
          <w:ilvl w:val="7"/>
          <w:numId w:val="36"/>
        </w:numPr>
        <w:ind w:left="7513" w:hanging="1559"/>
        <w:rPr>
          <w:b/>
          <w:sz w:val="20"/>
          <w:szCs w:val="20"/>
          <w:highlight w:val="magenta"/>
          <w:lang w:val="es-MX"/>
        </w:rPr>
      </w:pPr>
      <w:r w:rsidRPr="00AF1069">
        <w:rPr>
          <w:b/>
          <w:sz w:val="20"/>
          <w:szCs w:val="20"/>
          <w:highlight w:val="magenta"/>
          <w:lang w:val="es-MX"/>
        </w:rPr>
        <w:t>ProductoEsquema</w:t>
      </w:r>
    </w:p>
    <w:p w:rsidR="00936A4E" w:rsidRPr="00936A4E" w:rsidRDefault="00936A4E" w:rsidP="00936A4E">
      <w:pPr>
        <w:pStyle w:val="Prrafodelista"/>
        <w:numPr>
          <w:ilvl w:val="8"/>
          <w:numId w:val="36"/>
        </w:numPr>
        <w:ind w:left="8505" w:hanging="1701"/>
        <w:rPr>
          <w:sz w:val="20"/>
          <w:szCs w:val="20"/>
          <w:highlight w:val="magenta"/>
          <w:lang w:val="es-MX"/>
        </w:rPr>
      </w:pPr>
      <w:r w:rsidRPr="00AF1069">
        <w:rPr>
          <w:sz w:val="20"/>
          <w:szCs w:val="20"/>
          <w:highlight w:val="magenta"/>
          <w:lang w:val="es-MX"/>
        </w:rPr>
        <w:t xml:space="preserve">ProductoClave = ProductoClave </w:t>
      </w:r>
      <w:r w:rsidRPr="00936A4E">
        <w:rPr>
          <w:rStyle w:val="Hipervnculo"/>
          <w:color w:val="auto"/>
          <w:sz w:val="20"/>
          <w:szCs w:val="20"/>
          <w:highlight w:val="magenta"/>
          <w:u w:val="none"/>
          <w:lang w:val="es-MX"/>
        </w:rPr>
        <w:t>(objeto Productos)</w:t>
      </w:r>
    </w:p>
    <w:p w:rsidR="00936A4E" w:rsidRPr="00936A4E" w:rsidRDefault="00936A4E" w:rsidP="00936A4E">
      <w:pPr>
        <w:pStyle w:val="Prrafodelista"/>
        <w:numPr>
          <w:ilvl w:val="8"/>
          <w:numId w:val="36"/>
        </w:numPr>
        <w:ind w:left="8505" w:hanging="1701"/>
        <w:rPr>
          <w:sz w:val="20"/>
          <w:szCs w:val="20"/>
          <w:highlight w:val="magenta"/>
          <w:lang w:val="es-MX"/>
        </w:rPr>
      </w:pPr>
      <w:r w:rsidRPr="00936A4E">
        <w:rPr>
          <w:sz w:val="20"/>
          <w:szCs w:val="20"/>
          <w:highlight w:val="magenta"/>
          <w:lang w:val="es-MX"/>
        </w:rPr>
        <w:t>EsquemaID</w:t>
      </w:r>
    </w:p>
    <w:p w:rsidR="00936A4E" w:rsidRPr="00936A4E" w:rsidRDefault="00936A4E" w:rsidP="00936A4E">
      <w:pPr>
        <w:pStyle w:val="Prrafodelista"/>
        <w:numPr>
          <w:ilvl w:val="8"/>
          <w:numId w:val="36"/>
        </w:numPr>
        <w:ind w:left="8505" w:hanging="1701"/>
        <w:rPr>
          <w:b/>
          <w:sz w:val="20"/>
          <w:szCs w:val="20"/>
          <w:highlight w:val="magenta"/>
          <w:lang w:val="es-MX"/>
        </w:rPr>
      </w:pPr>
      <w:r w:rsidRPr="00936A4E">
        <w:rPr>
          <w:b/>
          <w:sz w:val="20"/>
          <w:szCs w:val="20"/>
          <w:highlight w:val="magenta"/>
          <w:lang w:val="es-MX"/>
        </w:rPr>
        <w:t>Esquema</w:t>
      </w:r>
    </w:p>
    <w:p w:rsidR="00936A4E" w:rsidRPr="00936A4E" w:rsidRDefault="00936A4E" w:rsidP="00936A4E">
      <w:pPr>
        <w:pStyle w:val="Prrafodelista"/>
        <w:numPr>
          <w:ilvl w:val="8"/>
          <w:numId w:val="36"/>
        </w:numPr>
        <w:ind w:left="8931" w:hanging="1843"/>
        <w:rPr>
          <w:sz w:val="20"/>
          <w:highlight w:val="magenta"/>
          <w:lang w:val="es-MX"/>
        </w:rPr>
      </w:pPr>
      <w:r w:rsidRPr="00936A4E">
        <w:rPr>
          <w:sz w:val="20"/>
          <w:highlight w:val="magenta"/>
          <w:lang w:val="es-MX"/>
        </w:rPr>
        <w:t>EsquemaID</w:t>
      </w:r>
    </w:p>
    <w:p w:rsidR="00936A4E" w:rsidRPr="00936A4E" w:rsidRDefault="00936A4E" w:rsidP="00936A4E">
      <w:pPr>
        <w:pStyle w:val="Prrafodelista"/>
        <w:numPr>
          <w:ilvl w:val="8"/>
          <w:numId w:val="36"/>
        </w:numPr>
        <w:ind w:left="8931" w:hanging="1843"/>
        <w:rPr>
          <w:sz w:val="20"/>
          <w:highlight w:val="magenta"/>
          <w:lang w:val="es-MX"/>
        </w:rPr>
      </w:pPr>
      <w:r w:rsidRPr="00936A4E">
        <w:rPr>
          <w:sz w:val="20"/>
          <w:highlight w:val="magenta"/>
          <w:lang w:val="es-MX"/>
        </w:rPr>
        <w:t>Clasificacion</w:t>
      </w:r>
    </w:p>
    <w:p w:rsidR="00936A4E" w:rsidRDefault="00113E90" w:rsidP="00936A4E">
      <w:pPr>
        <w:pStyle w:val="Prrafodelista"/>
        <w:numPr>
          <w:ilvl w:val="6"/>
          <w:numId w:val="36"/>
        </w:numPr>
        <w:ind w:left="5954" w:hanging="1559"/>
        <w:rPr>
          <w:sz w:val="20"/>
          <w:szCs w:val="20"/>
          <w:highlight w:val="darkYellow"/>
          <w:lang w:val="es-MX"/>
        </w:rPr>
      </w:pPr>
      <w:r w:rsidRPr="00AF1069">
        <w:rPr>
          <w:sz w:val="20"/>
          <w:szCs w:val="20"/>
          <w:highlight w:val="magenta"/>
          <w:lang w:val="es-MX"/>
        </w:rPr>
        <w:t>Si &lt;el producto pertenece a un esquema cuya clasificación corresponde a la clasificación de esquema actual&gt;</w:t>
      </w:r>
    </w:p>
    <w:p w:rsidR="00D50D2F" w:rsidRPr="00223DE2" w:rsidRDefault="00D50D2F" w:rsidP="00113E90">
      <w:pPr>
        <w:pStyle w:val="Prrafodelista"/>
        <w:numPr>
          <w:ilvl w:val="7"/>
          <w:numId w:val="36"/>
        </w:numPr>
        <w:ind w:left="7513" w:hanging="1559"/>
        <w:rPr>
          <w:sz w:val="20"/>
          <w:szCs w:val="20"/>
          <w:highlight w:val="darkYellow"/>
          <w:lang w:val="es-MX"/>
        </w:rPr>
      </w:pPr>
      <w:r w:rsidRPr="00223DE2">
        <w:rPr>
          <w:sz w:val="20"/>
          <w:szCs w:val="20"/>
          <w:highlight w:val="darkYellow"/>
          <w:lang w:val="es-MX"/>
        </w:rPr>
        <w:t>El sistema obtiene la siguiente información del objeto Productos:</w:t>
      </w:r>
    </w:p>
    <w:p w:rsidR="00D50D2F" w:rsidRPr="00223DE2" w:rsidRDefault="00D50D2F" w:rsidP="00113E90">
      <w:pPr>
        <w:pStyle w:val="Prrafodelista"/>
        <w:numPr>
          <w:ilvl w:val="8"/>
          <w:numId w:val="36"/>
        </w:numPr>
        <w:ind w:left="8505" w:hanging="1701"/>
        <w:rPr>
          <w:b/>
          <w:sz w:val="20"/>
          <w:highlight w:val="darkYellow"/>
          <w:lang w:val="es-MX"/>
        </w:rPr>
      </w:pPr>
      <w:r w:rsidRPr="00223DE2">
        <w:rPr>
          <w:b/>
          <w:sz w:val="20"/>
          <w:highlight w:val="darkYellow"/>
          <w:lang w:val="es-MX"/>
        </w:rPr>
        <w:t>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Total</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Motivo</w:t>
      </w:r>
    </w:p>
    <w:p w:rsidR="00D50D2F" w:rsidRPr="00223DE2" w:rsidRDefault="00D50D2F" w:rsidP="00113E90">
      <w:pPr>
        <w:pStyle w:val="Prrafodelista"/>
        <w:numPr>
          <w:ilvl w:val="7"/>
          <w:numId w:val="36"/>
        </w:numPr>
        <w:ind w:left="7513" w:hanging="1559"/>
        <w:rPr>
          <w:rFonts w:cs="Arial"/>
          <w:sz w:val="20"/>
          <w:szCs w:val="20"/>
          <w:highlight w:val="darkYellow"/>
        </w:rPr>
      </w:pPr>
      <w:r w:rsidRPr="00223DE2">
        <w:rPr>
          <w:rFonts w:cs="Arial"/>
          <w:sz w:val="20"/>
          <w:szCs w:val="20"/>
          <w:highlight w:val="darkYellow"/>
        </w:rPr>
        <w:t>El sistema obtiene la siguiente información a partir del Motivo obtenido para el producto:</w:t>
      </w:r>
    </w:p>
    <w:p w:rsidR="00D50D2F" w:rsidRPr="00223DE2" w:rsidRDefault="00D50D2F" w:rsidP="00113E90">
      <w:pPr>
        <w:pStyle w:val="Prrafodelista"/>
        <w:numPr>
          <w:ilvl w:val="8"/>
          <w:numId w:val="36"/>
        </w:numPr>
        <w:ind w:left="8505" w:hanging="1701"/>
        <w:rPr>
          <w:rFonts w:cs="Arial"/>
          <w:b/>
          <w:sz w:val="20"/>
          <w:szCs w:val="20"/>
          <w:highlight w:val="darkYellow"/>
        </w:rPr>
      </w:pPr>
      <w:r w:rsidRPr="00223DE2">
        <w:rPr>
          <w:rFonts w:cs="Arial"/>
          <w:b/>
          <w:sz w:val="20"/>
          <w:szCs w:val="20"/>
          <w:highlight w:val="darkYellow"/>
        </w:rPr>
        <w:t>VARValor</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lastRenderedPageBreak/>
        <w:t>VARCodigo = ‘TRPMOT’</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VAVClave = Motivo (objeto 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 xml:space="preserve">Grupo </w:t>
      </w:r>
    </w:p>
    <w:p w:rsidR="00D50D2F" w:rsidRPr="00223DE2" w:rsidRDefault="00D50D2F" w:rsidP="00113E90">
      <w:pPr>
        <w:pStyle w:val="Prrafodelista"/>
        <w:numPr>
          <w:ilvl w:val="7"/>
          <w:numId w:val="36"/>
        </w:numPr>
        <w:ind w:left="7513" w:hanging="1559"/>
        <w:rPr>
          <w:rFonts w:cs="Arial"/>
          <w:highlight w:val="darkYellow"/>
        </w:rPr>
      </w:pPr>
      <w:r w:rsidRPr="00223DE2">
        <w:rPr>
          <w:rFonts w:cs="Arial"/>
          <w:sz w:val="20"/>
          <w:szCs w:val="20"/>
          <w:highlight w:val="darkYellow"/>
        </w:rPr>
        <w:t>El sistema registra en sesión la siguiente información:</w:t>
      </w:r>
    </w:p>
    <w:p w:rsidR="00D50D2F" w:rsidRPr="00223DE2" w:rsidRDefault="00D50D2F" w:rsidP="00113E90">
      <w:pPr>
        <w:pStyle w:val="Prrafodelista"/>
        <w:numPr>
          <w:ilvl w:val="8"/>
          <w:numId w:val="36"/>
        </w:numPr>
        <w:ind w:left="8505" w:hanging="1701"/>
        <w:rPr>
          <w:b/>
          <w:sz w:val="20"/>
          <w:highlight w:val="darkYellow"/>
          <w:lang w:val="es-MX"/>
        </w:rPr>
      </w:pPr>
      <w:r w:rsidRPr="00223DE2">
        <w:rPr>
          <w:rFonts w:cs="Arial"/>
          <w:sz w:val="20"/>
          <w:szCs w:val="20"/>
          <w:highlight w:val="darkYellow"/>
        </w:rPr>
        <w:t>GrupoMotivo</w:t>
      </w:r>
    </w:p>
    <w:p w:rsidR="00D50D2F" w:rsidRPr="00223DE2" w:rsidRDefault="00D50D2F" w:rsidP="00113E90">
      <w:pPr>
        <w:pStyle w:val="Prrafodelista"/>
        <w:numPr>
          <w:ilvl w:val="7"/>
          <w:numId w:val="36"/>
        </w:numPr>
        <w:ind w:left="7513" w:hanging="1559"/>
        <w:rPr>
          <w:sz w:val="20"/>
          <w:highlight w:val="darkYellow"/>
          <w:lang w:val="es-MX"/>
        </w:rPr>
      </w:pPr>
      <w:r w:rsidRPr="00223DE2">
        <w:rPr>
          <w:sz w:val="20"/>
          <w:highlight w:val="darkYellow"/>
          <w:lang w:val="es-MX"/>
        </w:rPr>
        <w:t>Si &lt;el grupo obtenido para el Motivo corresponde al de Caducidad (GrupoMotivo registrado en sesión = ‘Caducidad’&gt;</w:t>
      </w:r>
    </w:p>
    <w:p w:rsidR="00D50D2F" w:rsidRPr="00223DE2" w:rsidRDefault="00D50D2F" w:rsidP="00113E90">
      <w:pPr>
        <w:pStyle w:val="Prrafodelista"/>
        <w:numPr>
          <w:ilvl w:val="8"/>
          <w:numId w:val="36"/>
        </w:numPr>
        <w:ind w:left="8505" w:hanging="1701"/>
        <w:rPr>
          <w:sz w:val="20"/>
          <w:highlight w:val="darkYellow"/>
          <w:lang w:val="es-MX"/>
        </w:rPr>
      </w:pPr>
      <w:r w:rsidRPr="00223DE2">
        <w:rPr>
          <w:sz w:val="20"/>
          <w:highlight w:val="darkYellow"/>
          <w:lang w:val="es-MX"/>
        </w:rPr>
        <w:t>El sistema actualiza la siguiente información en sesión:</w:t>
      </w:r>
    </w:p>
    <w:p w:rsidR="00D50D2F" w:rsidRPr="00223DE2" w:rsidRDefault="00D50D2F" w:rsidP="00113E90">
      <w:pPr>
        <w:pStyle w:val="Prrafodelista"/>
        <w:numPr>
          <w:ilvl w:val="8"/>
          <w:numId w:val="36"/>
        </w:numPr>
        <w:ind w:left="8931" w:hanging="1843"/>
        <w:rPr>
          <w:sz w:val="20"/>
          <w:highlight w:val="darkYellow"/>
          <w:lang w:val="es-MX"/>
        </w:rPr>
      </w:pPr>
      <w:r w:rsidRPr="00223DE2">
        <w:rPr>
          <w:i/>
          <w:sz w:val="20"/>
          <w:highlight w:val="darkYellow"/>
          <w:lang w:val="es-MX"/>
        </w:rPr>
        <w:t>SaldoReversa</w:t>
      </w:r>
      <w:r w:rsidRPr="00223DE2">
        <w:rPr>
          <w:sz w:val="20"/>
          <w:highlight w:val="darkYellow"/>
          <w:lang w:val="es-MX"/>
        </w:rPr>
        <w:t xml:space="preserve"> = </w:t>
      </w:r>
      <w:r w:rsidRPr="00223DE2">
        <w:rPr>
          <w:i/>
          <w:sz w:val="20"/>
          <w:highlight w:val="darkYellow"/>
          <w:lang w:val="es-MX"/>
        </w:rPr>
        <w:t xml:space="preserve">SaldoReversa </w:t>
      </w:r>
      <w:r w:rsidRPr="00223DE2">
        <w:rPr>
          <w:sz w:val="20"/>
          <w:highlight w:val="darkYellow"/>
          <w:lang w:val="es-MX"/>
        </w:rPr>
        <w:t>+ Total (objeto Productos)</w:t>
      </w:r>
    </w:p>
    <w:p w:rsidR="00D50D2F" w:rsidRPr="00223DE2" w:rsidRDefault="00D50D2F" w:rsidP="00113E90">
      <w:pPr>
        <w:pStyle w:val="Prrafodelista"/>
        <w:numPr>
          <w:ilvl w:val="5"/>
          <w:numId w:val="36"/>
        </w:numPr>
        <w:ind w:left="4395" w:hanging="1276"/>
        <w:rPr>
          <w:sz w:val="20"/>
          <w:szCs w:val="20"/>
          <w:highlight w:val="darkYellow"/>
          <w:lang w:val="es-MX"/>
        </w:rPr>
      </w:pPr>
      <w:r w:rsidRPr="00223DE2">
        <w:rPr>
          <w:sz w:val="20"/>
          <w:szCs w:val="20"/>
          <w:highlight w:val="darkYellow"/>
          <w:lang w:val="es-MX"/>
        </w:rPr>
        <w:t>El sistema actualiza la siguiente información, donde &lt;SaldoCambiosVendedor.Frecuencia = Dia.Frecuencia y Dia.DiaClave =</w:t>
      </w:r>
      <w:r w:rsidR="00113E90">
        <w:rPr>
          <w:sz w:val="20"/>
          <w:szCs w:val="20"/>
          <w:highlight w:val="darkYellow"/>
          <w:lang w:val="es-MX"/>
        </w:rPr>
        <w:t xml:space="preserve"> DiaClave registrado en sesión&gt; </w:t>
      </w:r>
      <w:r w:rsidR="00113E90" w:rsidRPr="00A53ECA">
        <w:rPr>
          <w:sz w:val="20"/>
          <w:szCs w:val="20"/>
          <w:highlight w:val="magenta"/>
          <w:lang w:val="es-MX"/>
        </w:rPr>
        <w:t xml:space="preserve">y &lt;SaldoCambiosVendedor.Clasificacion = </w:t>
      </w:r>
      <w:r w:rsidR="00113E90">
        <w:rPr>
          <w:sz w:val="20"/>
          <w:szCs w:val="20"/>
          <w:highlight w:val="magenta"/>
          <w:lang w:val="es-MX"/>
        </w:rPr>
        <w:t>C</w:t>
      </w:r>
      <w:r w:rsidR="00113E90" w:rsidRPr="00666E48">
        <w:rPr>
          <w:sz w:val="20"/>
          <w:szCs w:val="20"/>
          <w:highlight w:val="magenta"/>
          <w:lang w:val="es-MX"/>
        </w:rPr>
        <w:t>lasificación de esquema</w:t>
      </w:r>
      <w:r w:rsidR="00113E90">
        <w:rPr>
          <w:sz w:val="20"/>
          <w:szCs w:val="20"/>
          <w:highlight w:val="magenta"/>
          <w:lang w:val="es-MX"/>
        </w:rPr>
        <w:t xml:space="preserve"> </w:t>
      </w:r>
      <w:r w:rsidR="00113E90" w:rsidRPr="00747D73">
        <w:rPr>
          <w:sz w:val="20"/>
          <w:szCs w:val="20"/>
          <w:highlight w:val="magenta"/>
          <w:lang w:val="es-MX"/>
        </w:rPr>
        <w:t>actua</w:t>
      </w:r>
      <w:r w:rsidR="00113E90" w:rsidRPr="00F070B7">
        <w:rPr>
          <w:sz w:val="20"/>
          <w:szCs w:val="20"/>
          <w:highlight w:val="magenta"/>
          <w:lang w:val="es-MX"/>
        </w:rPr>
        <w:t>l&gt;:</w:t>
      </w:r>
    </w:p>
    <w:p w:rsidR="00D50D2F" w:rsidRPr="00223DE2" w:rsidRDefault="00D50D2F" w:rsidP="00113E90">
      <w:pPr>
        <w:pStyle w:val="Prrafodelista"/>
        <w:numPr>
          <w:ilvl w:val="6"/>
          <w:numId w:val="36"/>
        </w:numPr>
        <w:ind w:left="5954" w:hanging="1559"/>
        <w:rPr>
          <w:b/>
          <w:sz w:val="20"/>
          <w:szCs w:val="20"/>
          <w:highlight w:val="darkYellow"/>
          <w:lang w:val="es-MX"/>
        </w:rPr>
      </w:pPr>
      <w:r w:rsidRPr="00223DE2">
        <w:rPr>
          <w:b/>
          <w:sz w:val="20"/>
          <w:szCs w:val="20"/>
          <w:highlight w:val="darkYellow"/>
          <w:lang w:val="es-MX"/>
        </w:rPr>
        <w:t>SaldoCambiosVendedor</w:t>
      </w:r>
    </w:p>
    <w:p w:rsidR="00D50D2F" w:rsidRPr="00223DE2" w:rsidRDefault="00D50D2F" w:rsidP="00113E90">
      <w:pPr>
        <w:pStyle w:val="Prrafodelista"/>
        <w:numPr>
          <w:ilvl w:val="7"/>
          <w:numId w:val="36"/>
        </w:numPr>
        <w:ind w:left="7513" w:hanging="1559"/>
        <w:rPr>
          <w:sz w:val="20"/>
          <w:highlight w:val="darkYellow"/>
          <w:lang w:val="es-MX"/>
        </w:rPr>
      </w:pPr>
      <w:r w:rsidRPr="00223DE2">
        <w:rPr>
          <w:sz w:val="20"/>
          <w:szCs w:val="20"/>
          <w:highlight w:val="darkYellow"/>
          <w:lang w:val="es-MX"/>
        </w:rPr>
        <w:t xml:space="preserve">SaldoUsado = </w:t>
      </w:r>
      <w:r w:rsidRPr="00223DE2">
        <w:rPr>
          <w:i/>
          <w:sz w:val="20"/>
          <w:szCs w:val="20"/>
          <w:highlight w:val="darkYellow"/>
          <w:lang w:val="es-MX"/>
        </w:rPr>
        <w:t>SaldoUsado</w:t>
      </w:r>
      <w:r w:rsidRPr="00223DE2">
        <w:rPr>
          <w:sz w:val="20"/>
          <w:szCs w:val="20"/>
          <w:highlight w:val="darkYellow"/>
          <w:lang w:val="es-MX"/>
        </w:rPr>
        <w:t xml:space="preserve"> – </w:t>
      </w:r>
      <w:r w:rsidRPr="00223DE2">
        <w:rPr>
          <w:i/>
          <w:sz w:val="20"/>
          <w:szCs w:val="20"/>
          <w:highlight w:val="darkYellow"/>
          <w:lang w:val="es-MX"/>
        </w:rPr>
        <w:t>SaldoReversa</w:t>
      </w:r>
    </w:p>
    <w:p w:rsidR="0097115E" w:rsidRPr="00FA1A52" w:rsidRDefault="0097115E" w:rsidP="000D2A27">
      <w:pPr>
        <w:pStyle w:val="Prrafodelista"/>
        <w:numPr>
          <w:ilvl w:val="3"/>
          <w:numId w:val="36"/>
        </w:numPr>
        <w:ind w:left="2212" w:hanging="794"/>
        <w:rPr>
          <w:sz w:val="20"/>
          <w:highlight w:val="lightGray"/>
          <w:lang w:val="es-MX"/>
        </w:rPr>
      </w:pPr>
      <w:r w:rsidRPr="00FA1A52">
        <w:rPr>
          <w:sz w:val="20"/>
          <w:highlight w:val="lightGray"/>
          <w:lang w:val="es-MX"/>
        </w:rPr>
        <w:t>El sistema obtiene la siguiente información de los objetos registrados en el arreglo:</w:t>
      </w:r>
    </w:p>
    <w:p w:rsidR="0097115E" w:rsidRPr="00FA1A52" w:rsidRDefault="0097115E" w:rsidP="000D2A27">
      <w:pPr>
        <w:pStyle w:val="Prrafodelista"/>
        <w:numPr>
          <w:ilvl w:val="4"/>
          <w:numId w:val="36"/>
        </w:numPr>
        <w:ind w:left="3147" w:hanging="1021"/>
        <w:rPr>
          <w:b/>
          <w:sz w:val="20"/>
          <w:highlight w:val="lightGray"/>
          <w:lang w:val="es-MX"/>
        </w:rPr>
      </w:pPr>
      <w:r w:rsidRPr="00FA1A52">
        <w:rPr>
          <w:b/>
          <w:sz w:val="20"/>
          <w:highlight w:val="lightGray"/>
          <w:lang w:val="es-MX"/>
        </w:rPr>
        <w:t>ArregloTransProdDetalleEntrada</w:t>
      </w:r>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TransProdDetalle</w:t>
      </w:r>
    </w:p>
    <w:p w:rsidR="00996072" w:rsidRPr="003358A2" w:rsidRDefault="003358A2" w:rsidP="000D2A27">
      <w:pPr>
        <w:pStyle w:val="Prrafodelista"/>
        <w:numPr>
          <w:ilvl w:val="3"/>
          <w:numId w:val="36"/>
        </w:numPr>
        <w:ind w:left="2212" w:hanging="794"/>
        <w:rPr>
          <w:b/>
          <w:sz w:val="20"/>
          <w:highlight w:val="lightGray"/>
          <w:lang w:val="es-MX"/>
        </w:rPr>
      </w:pPr>
      <w:r w:rsidRPr="00391FD2">
        <w:rPr>
          <w:sz w:val="20"/>
          <w:highlight w:val="lightGray"/>
          <w:lang w:val="es-MX"/>
        </w:rPr>
        <w:t xml:space="preserve">Si &lt;NO se trata del módulo de Preventa de acuerdo con la regla de negocio </w:t>
      </w:r>
      <w:hyperlink r:id="rId378"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p>
    <w:p w:rsidR="003358A2" w:rsidRDefault="003358A2" w:rsidP="000D2A27">
      <w:pPr>
        <w:pStyle w:val="Prrafodelista"/>
        <w:numPr>
          <w:ilvl w:val="4"/>
          <w:numId w:val="36"/>
        </w:numPr>
        <w:ind w:left="3147" w:hanging="1021"/>
        <w:rPr>
          <w:sz w:val="20"/>
          <w:szCs w:val="20"/>
          <w:highlight w:val="lightGray"/>
          <w:lang w:val="es-MX"/>
        </w:rPr>
      </w:pPr>
      <w:r w:rsidRPr="00FA1A52">
        <w:rPr>
          <w:sz w:val="20"/>
          <w:highlight w:val="lightGray"/>
          <w:lang w:val="es-MX"/>
        </w:rPr>
        <w:t>Para cada detalle de la transacción de entrada obtenido</w:t>
      </w:r>
    </w:p>
    <w:p w:rsidR="0097115E" w:rsidRPr="00FA1A52" w:rsidRDefault="0097115E" w:rsidP="000D2A27">
      <w:pPr>
        <w:pStyle w:val="Prrafodelista"/>
        <w:numPr>
          <w:ilvl w:val="5"/>
          <w:numId w:val="36"/>
        </w:numPr>
        <w:ind w:left="4395" w:hanging="1276"/>
        <w:rPr>
          <w:sz w:val="20"/>
          <w:szCs w:val="20"/>
          <w:highlight w:val="lightGray"/>
          <w:lang w:val="es-MX"/>
        </w:rPr>
      </w:pPr>
      <w:r w:rsidRPr="00FA1A52">
        <w:rPr>
          <w:sz w:val="20"/>
          <w:szCs w:val="20"/>
          <w:highlight w:val="lightGray"/>
          <w:lang w:val="es-MX"/>
        </w:rPr>
        <w:t>El sistema obtiene la siguiente información del producto actual:</w:t>
      </w:r>
    </w:p>
    <w:p w:rsidR="0097115E" w:rsidRPr="00FA1A52" w:rsidRDefault="00154446" w:rsidP="000D2A27">
      <w:pPr>
        <w:pStyle w:val="Prrafodelista"/>
        <w:numPr>
          <w:ilvl w:val="6"/>
          <w:numId w:val="36"/>
        </w:numPr>
        <w:ind w:left="5954" w:hanging="1559"/>
        <w:rPr>
          <w:sz w:val="20"/>
          <w:highlight w:val="lightGray"/>
          <w:lang w:val="es-MX"/>
        </w:rPr>
      </w:pPr>
      <w:r w:rsidRPr="00FA1A52">
        <w:rPr>
          <w:sz w:val="20"/>
          <w:highlight w:val="lightGray"/>
          <w:lang w:val="es-MX"/>
        </w:rPr>
        <w:t>Tipo</w:t>
      </w:r>
      <w:r w:rsidR="0097115E" w:rsidRPr="00FA1A52">
        <w:rPr>
          <w:sz w:val="20"/>
          <w:highlight w:val="lightGray"/>
          <w:lang w:val="es-MX"/>
        </w:rPr>
        <w:t>Motivo</w:t>
      </w:r>
    </w:p>
    <w:p w:rsidR="0097115E" w:rsidRPr="00FA1A52" w:rsidRDefault="0097115E" w:rsidP="000D2A27">
      <w:pPr>
        <w:pStyle w:val="Prrafodelista"/>
        <w:numPr>
          <w:ilvl w:val="5"/>
          <w:numId w:val="36"/>
        </w:numPr>
        <w:ind w:left="4395" w:hanging="1276"/>
        <w:rPr>
          <w:rFonts w:cs="Arial"/>
          <w:sz w:val="20"/>
          <w:szCs w:val="20"/>
          <w:highlight w:val="lightGray"/>
        </w:rPr>
      </w:pPr>
      <w:r w:rsidRPr="00FA1A52">
        <w:rPr>
          <w:rFonts w:cs="Arial"/>
          <w:sz w:val="20"/>
          <w:szCs w:val="20"/>
          <w:highlight w:val="lightGray"/>
        </w:rPr>
        <w:t>El sistema obtiene la siguiente información:</w:t>
      </w:r>
    </w:p>
    <w:p w:rsidR="0097115E" w:rsidRPr="00FA1A52" w:rsidRDefault="0097115E" w:rsidP="000D2A27">
      <w:pPr>
        <w:pStyle w:val="Prrafodelista"/>
        <w:numPr>
          <w:ilvl w:val="6"/>
          <w:numId w:val="36"/>
        </w:numPr>
        <w:ind w:left="5954" w:hanging="1559"/>
        <w:rPr>
          <w:rFonts w:cs="Arial"/>
          <w:b/>
          <w:sz w:val="20"/>
          <w:szCs w:val="20"/>
          <w:highlight w:val="lightGray"/>
        </w:rPr>
      </w:pPr>
      <w:r w:rsidRPr="00FA1A52">
        <w:rPr>
          <w:rFonts w:cs="Arial"/>
          <w:sz w:val="20"/>
          <w:szCs w:val="20"/>
          <w:highlight w:val="lightGray"/>
        </w:rPr>
        <w:t xml:space="preserve"> </w:t>
      </w:r>
      <w:r w:rsidRPr="00FA1A52">
        <w:rPr>
          <w:rFonts w:cs="Arial"/>
          <w:b/>
          <w:sz w:val="20"/>
          <w:szCs w:val="20"/>
          <w:highlight w:val="lightGray"/>
        </w:rPr>
        <w:t>VARValor</w:t>
      </w:r>
    </w:p>
    <w:p w:rsidR="0097115E" w:rsidRPr="00996072" w:rsidRDefault="0097115E" w:rsidP="000D2A27">
      <w:pPr>
        <w:pStyle w:val="Prrafodelista"/>
        <w:numPr>
          <w:ilvl w:val="7"/>
          <w:numId w:val="36"/>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VARCodigo = ‘TRPMOT’</w:t>
      </w:r>
    </w:p>
    <w:p w:rsidR="0097115E" w:rsidRPr="00996072" w:rsidRDefault="0097115E" w:rsidP="000D2A27">
      <w:pPr>
        <w:pStyle w:val="Prrafodelista"/>
        <w:numPr>
          <w:ilvl w:val="7"/>
          <w:numId w:val="36"/>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VAVClave = &lt;TransProdDetalle.TipoMotivo&gt; (</w:t>
      </w:r>
      <w:r w:rsidRPr="00996072">
        <w:rPr>
          <w:rStyle w:val="Hipervnculo"/>
          <w:color w:val="auto"/>
          <w:sz w:val="20"/>
          <w:szCs w:val="20"/>
          <w:highlight w:val="lightGray"/>
          <w:u w:val="none"/>
        </w:rPr>
        <w:t>objeto TransProdDetalle</w:t>
      </w:r>
      <w:r w:rsidRPr="00996072">
        <w:rPr>
          <w:rStyle w:val="Hipervnculo"/>
          <w:color w:val="auto"/>
          <w:sz w:val="20"/>
          <w:szCs w:val="20"/>
          <w:highlight w:val="lightGray"/>
          <w:u w:val="none"/>
          <w:lang w:val="es-MX"/>
        </w:rPr>
        <w:t>)</w:t>
      </w:r>
    </w:p>
    <w:p w:rsidR="0097115E" w:rsidRPr="00996072" w:rsidRDefault="0097115E" w:rsidP="000D2A27">
      <w:pPr>
        <w:pStyle w:val="Prrafodelista"/>
        <w:numPr>
          <w:ilvl w:val="7"/>
          <w:numId w:val="36"/>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 xml:space="preserve">Grupo </w:t>
      </w:r>
    </w:p>
    <w:p w:rsidR="0097115E" w:rsidRPr="00FA1A52" w:rsidRDefault="0097115E" w:rsidP="000D2A27">
      <w:pPr>
        <w:pStyle w:val="Prrafodelista"/>
        <w:numPr>
          <w:ilvl w:val="6"/>
          <w:numId w:val="36"/>
        </w:numPr>
        <w:ind w:left="5954" w:hanging="1559"/>
        <w:rPr>
          <w:rFonts w:cs="Arial"/>
          <w:highlight w:val="lightGray"/>
        </w:rPr>
      </w:pPr>
      <w:r w:rsidRPr="00FA1A52">
        <w:rPr>
          <w:rFonts w:cs="Arial"/>
          <w:sz w:val="20"/>
          <w:szCs w:val="20"/>
          <w:highlight w:val="lightGray"/>
        </w:rPr>
        <w:t>El sistema registra en sesión la siguiente información:</w:t>
      </w:r>
    </w:p>
    <w:p w:rsidR="0097115E" w:rsidRPr="00FA1A52" w:rsidRDefault="0097115E" w:rsidP="000D2A27">
      <w:pPr>
        <w:pStyle w:val="Prrafodelista"/>
        <w:numPr>
          <w:ilvl w:val="7"/>
          <w:numId w:val="36"/>
        </w:numPr>
        <w:ind w:left="7513" w:hanging="1559"/>
        <w:rPr>
          <w:b/>
          <w:sz w:val="20"/>
          <w:highlight w:val="lightGray"/>
          <w:lang w:val="es-MX"/>
        </w:rPr>
      </w:pPr>
      <w:r w:rsidRPr="00FA1A52">
        <w:rPr>
          <w:rFonts w:cs="Arial"/>
          <w:sz w:val="20"/>
          <w:szCs w:val="20"/>
          <w:highlight w:val="lightGray"/>
        </w:rPr>
        <w:t>GrupoMotivo</w:t>
      </w:r>
    </w:p>
    <w:p w:rsidR="0097115E" w:rsidRPr="00FA1A52" w:rsidRDefault="0097115E" w:rsidP="000D2A27">
      <w:pPr>
        <w:pStyle w:val="Prrafodelista"/>
        <w:numPr>
          <w:ilvl w:val="5"/>
          <w:numId w:val="36"/>
        </w:numPr>
        <w:ind w:left="4395" w:hanging="1276"/>
        <w:rPr>
          <w:b/>
          <w:sz w:val="20"/>
          <w:highlight w:val="lightGray"/>
          <w:lang w:val="es-MX"/>
        </w:rPr>
      </w:pPr>
      <w:r w:rsidRPr="00FA1A52">
        <w:rPr>
          <w:sz w:val="20"/>
          <w:highlight w:val="lightGray"/>
          <w:lang w:val="es-MX"/>
        </w:rPr>
        <w:lastRenderedPageBreak/>
        <w:t xml:space="preserve">El caso de uso incluye la funcionalidad del caso de uso </w:t>
      </w:r>
      <w:hyperlink r:id="rId379" w:history="1">
        <w:r w:rsidRPr="00FA1A52">
          <w:rPr>
            <w:rStyle w:val="Hipervnculo"/>
            <w:b/>
            <w:sz w:val="20"/>
            <w:szCs w:val="20"/>
            <w:highlight w:val="lightGray"/>
            <w:lang w:val="es-MX"/>
          </w:rPr>
          <w:t>Administrar Inventario Móvil – CUROLGEN13</w:t>
        </w:r>
      </w:hyperlink>
    </w:p>
    <w:p w:rsidR="0097115E" w:rsidRPr="00FA1A52" w:rsidRDefault="0097115E" w:rsidP="000D2A27">
      <w:pPr>
        <w:pStyle w:val="Prrafodelista"/>
        <w:numPr>
          <w:ilvl w:val="6"/>
          <w:numId w:val="36"/>
        </w:numPr>
        <w:ind w:left="5954" w:hanging="1559"/>
        <w:rPr>
          <w:highlight w:val="lightGray"/>
          <w:lang w:val="es-MX"/>
        </w:rPr>
      </w:pPr>
      <w:r w:rsidRPr="00FA1A52">
        <w:rPr>
          <w:sz w:val="20"/>
          <w:highlight w:val="lightGray"/>
          <w:lang w:val="es-MX"/>
        </w:rPr>
        <w:t>El sistema envía como parámetro la siguiente información:</w:t>
      </w:r>
    </w:p>
    <w:p w:rsidR="0097115E" w:rsidRPr="00FA1A52" w:rsidRDefault="0097115E" w:rsidP="000D2A27">
      <w:pPr>
        <w:pStyle w:val="Prrafodelista"/>
        <w:numPr>
          <w:ilvl w:val="7"/>
          <w:numId w:val="36"/>
        </w:numPr>
        <w:ind w:left="7513" w:hanging="1559"/>
        <w:rPr>
          <w:sz w:val="20"/>
          <w:highlight w:val="lightGray"/>
          <w:lang w:val="es-MX"/>
        </w:rPr>
      </w:pPr>
      <w:r w:rsidRPr="00FA1A52">
        <w:rPr>
          <w:sz w:val="20"/>
          <w:szCs w:val="20"/>
          <w:highlight w:val="lightGray"/>
          <w:lang w:val="es-MX"/>
        </w:rPr>
        <w:t>ValidarExistencia</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ProductoClave = &lt;TransProdDetalle.ProductoClave&gt; (objeto TransProdDetalle)</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TipoUnidad = &lt;TransProdDetalle.TipoUnidad&gt; (objeto TransProdDetalle)</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Cantidad = &lt;TransProdDetalle.Cantidad&gt; (objeto TransProdDetalle)</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TipoTransProd = TransProd.Tipo (objeto TransProd</w:t>
      </w:r>
      <w:r w:rsidR="00154446" w:rsidRPr="00FA1A52">
        <w:rPr>
          <w:sz w:val="20"/>
          <w:szCs w:val="20"/>
          <w:highlight w:val="lightGray"/>
          <w:lang w:val="es-MX"/>
        </w:rPr>
        <w:t>Entrada</w:t>
      </w:r>
      <w:r w:rsidRPr="00FA1A52">
        <w:rPr>
          <w:sz w:val="20"/>
          <w:szCs w:val="20"/>
          <w:highlight w:val="lightGray"/>
          <w:lang w:val="es-MX"/>
        </w:rPr>
        <w:t>)</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GrupoMotivo = GrupoMotivo registrado en sesión</w:t>
      </w:r>
    </w:p>
    <w:p w:rsidR="0097115E" w:rsidRPr="00FA1A52" w:rsidRDefault="0097115E" w:rsidP="000D2A27">
      <w:pPr>
        <w:pStyle w:val="Prrafodelista"/>
        <w:numPr>
          <w:ilvl w:val="6"/>
          <w:numId w:val="36"/>
        </w:numPr>
        <w:ind w:left="5954" w:hanging="1559"/>
        <w:rPr>
          <w:b/>
          <w:sz w:val="20"/>
          <w:highlight w:val="lightGray"/>
          <w:lang w:val="es-MX"/>
        </w:rPr>
      </w:pPr>
      <w:r w:rsidRPr="00FA1A52">
        <w:rPr>
          <w:sz w:val="20"/>
          <w:highlight w:val="lightGray"/>
          <w:lang w:val="es-MX"/>
        </w:rPr>
        <w:t>El sistema recibe la siguiente información:</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OP_Verdadero/Falso</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OP_Existencia</w:t>
      </w:r>
    </w:p>
    <w:p w:rsidR="0097115E" w:rsidRPr="00FA1A52" w:rsidRDefault="0097115E" w:rsidP="000D2A27">
      <w:pPr>
        <w:pStyle w:val="Prrafodelista"/>
        <w:numPr>
          <w:ilvl w:val="5"/>
          <w:numId w:val="36"/>
        </w:numPr>
        <w:ind w:left="4395" w:hanging="1276"/>
        <w:rPr>
          <w:sz w:val="20"/>
          <w:szCs w:val="20"/>
          <w:highlight w:val="lightGray"/>
          <w:lang w:val="es-MX"/>
        </w:rPr>
      </w:pPr>
      <w:r w:rsidRPr="00FA1A52">
        <w:rPr>
          <w:sz w:val="20"/>
          <w:szCs w:val="20"/>
          <w:highlight w:val="lightGray"/>
          <w:lang w:val="es-MX"/>
        </w:rPr>
        <w:t xml:space="preserve">Si &lt;no se tiene suficiente existencia para </w:t>
      </w:r>
      <w:r w:rsidRPr="00FA1A52">
        <w:rPr>
          <w:sz w:val="20"/>
          <w:szCs w:val="20"/>
          <w:highlight w:val="lightGray"/>
        </w:rPr>
        <w:t>reversar el inventario (OP_Falso)</w:t>
      </w:r>
      <w:r w:rsidRPr="00FA1A52">
        <w:rPr>
          <w:sz w:val="20"/>
          <w:szCs w:val="20"/>
          <w:highlight w:val="lightGray"/>
          <w:lang w:val="es-MX"/>
        </w:rPr>
        <w:t xml:space="preserve"> en uno o más detalles de la transacción</w:t>
      </w:r>
      <w:r w:rsidR="00154446" w:rsidRPr="00FA1A52">
        <w:rPr>
          <w:sz w:val="20"/>
          <w:szCs w:val="20"/>
          <w:highlight w:val="lightGray"/>
          <w:lang w:val="es-MX"/>
        </w:rPr>
        <w:t xml:space="preserve"> de entrada</w:t>
      </w:r>
      <w:r w:rsidRPr="00FA1A52">
        <w:rPr>
          <w:sz w:val="20"/>
          <w:szCs w:val="20"/>
          <w:highlight w:val="lightGray"/>
          <w:lang w:val="es-MX"/>
        </w:rPr>
        <w:t>&gt;</w:t>
      </w:r>
    </w:p>
    <w:p w:rsidR="0097115E" w:rsidRPr="00FA1A52" w:rsidRDefault="0097115E" w:rsidP="000D2A27">
      <w:pPr>
        <w:pStyle w:val="Prrafodelista"/>
        <w:numPr>
          <w:ilvl w:val="6"/>
          <w:numId w:val="36"/>
        </w:numPr>
        <w:ind w:left="5954" w:hanging="1559"/>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97115E" w:rsidRPr="00FA1A52" w:rsidRDefault="0097115E" w:rsidP="000D2A27">
      <w:pPr>
        <w:pStyle w:val="Prrafodelista"/>
        <w:numPr>
          <w:ilvl w:val="3"/>
          <w:numId w:val="36"/>
        </w:numPr>
        <w:ind w:left="2212" w:hanging="794"/>
        <w:rPr>
          <w:sz w:val="20"/>
          <w:highlight w:val="lightGray"/>
          <w:lang w:val="es-MX"/>
        </w:rPr>
      </w:pPr>
      <w:r w:rsidRPr="00FA1A52">
        <w:rPr>
          <w:sz w:val="20"/>
          <w:highlight w:val="lightGray"/>
          <w:lang w:val="es-MX"/>
        </w:rPr>
        <w:t>Para cada detalle de la transacción obtenido</w:t>
      </w:r>
    </w:p>
    <w:p w:rsidR="0097115E" w:rsidRPr="00FA1A52" w:rsidRDefault="003358A2" w:rsidP="000D2A27">
      <w:pPr>
        <w:pStyle w:val="Prrafodelista"/>
        <w:numPr>
          <w:ilvl w:val="4"/>
          <w:numId w:val="36"/>
        </w:numPr>
        <w:ind w:left="3147" w:hanging="1021"/>
        <w:rPr>
          <w:rStyle w:val="Hipervnculo"/>
          <w:highlight w:val="lightGray"/>
        </w:rPr>
      </w:pPr>
      <w:r w:rsidRPr="00391FD2">
        <w:rPr>
          <w:sz w:val="20"/>
          <w:highlight w:val="lightGray"/>
          <w:lang w:val="es-MX"/>
        </w:rPr>
        <w:t xml:space="preserve">Si &lt;NO se trata del módulo de Preventa de acuerdo con la regla de negocio </w:t>
      </w:r>
      <w:hyperlink r:id="rId380"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r>
        <w:rPr>
          <w:sz w:val="20"/>
          <w:highlight w:val="lightGray"/>
          <w:lang w:val="es-MX"/>
        </w:rPr>
        <w:t xml:space="preserve">, </w:t>
      </w:r>
      <w:r>
        <w:rPr>
          <w:rStyle w:val="Hipervnculo"/>
          <w:color w:val="auto"/>
          <w:sz w:val="20"/>
          <w:highlight w:val="lightGray"/>
          <w:u w:val="none"/>
          <w:lang w:val="es-MX"/>
        </w:rPr>
        <w:t>e</w:t>
      </w:r>
      <w:r w:rsidR="0097115E" w:rsidRPr="00FA1A52">
        <w:rPr>
          <w:rStyle w:val="Hipervnculo"/>
          <w:color w:val="auto"/>
          <w:sz w:val="20"/>
          <w:highlight w:val="lightGray"/>
          <w:u w:val="none"/>
          <w:lang w:val="es-MX"/>
        </w:rPr>
        <w:t xml:space="preserve">l caso de uso incluye la funcionalidad del caso de uso </w:t>
      </w:r>
      <w:hyperlink r:id="rId381" w:history="1">
        <w:r w:rsidR="0097115E" w:rsidRPr="00FA1A52">
          <w:rPr>
            <w:rStyle w:val="Hipervnculo"/>
            <w:b/>
            <w:sz w:val="20"/>
            <w:highlight w:val="lightGray"/>
            <w:lang w:val="es-MX"/>
          </w:rPr>
          <w:t>Administrar Detalle de la Transacción – CUROLGEN06</w:t>
        </w:r>
      </w:hyperlink>
    </w:p>
    <w:p w:rsidR="0097115E" w:rsidRPr="00FA1A52" w:rsidRDefault="0097115E" w:rsidP="000D2A27">
      <w:pPr>
        <w:pStyle w:val="Prrafodelista"/>
        <w:numPr>
          <w:ilvl w:val="5"/>
          <w:numId w:val="36"/>
        </w:numPr>
        <w:ind w:left="4395" w:hanging="1276"/>
        <w:rPr>
          <w:rStyle w:val="Hipervnculo"/>
          <w:color w:val="auto"/>
          <w:sz w:val="20"/>
          <w:szCs w:val="20"/>
          <w:highlight w:val="lightGray"/>
          <w:u w:val="none"/>
          <w:lang w:val="es-MX"/>
        </w:rPr>
      </w:pPr>
      <w:r w:rsidRPr="00FA1A52">
        <w:rPr>
          <w:rStyle w:val="Hipervnculo"/>
          <w:color w:val="auto"/>
          <w:sz w:val="20"/>
          <w:szCs w:val="20"/>
          <w:highlight w:val="lightGray"/>
          <w:u w:val="none"/>
          <w:lang w:val="es-MX"/>
        </w:rPr>
        <w:t xml:space="preserve">El </w:t>
      </w:r>
      <w:r w:rsidRPr="00FA1A52">
        <w:rPr>
          <w:sz w:val="20"/>
          <w:szCs w:val="20"/>
          <w:highlight w:val="lightGray"/>
        </w:rPr>
        <w:t>sistema</w:t>
      </w:r>
      <w:r w:rsidRPr="00FA1A52">
        <w:rPr>
          <w:rStyle w:val="Hipervnculo"/>
          <w:color w:val="auto"/>
          <w:sz w:val="20"/>
          <w:szCs w:val="20"/>
          <w:highlight w:val="lightGray"/>
          <w:u w:val="none"/>
          <w:lang w:val="es-MX"/>
        </w:rPr>
        <w:t xml:space="preserve"> envía como parámetro la siguiente información:</w:t>
      </w:r>
    </w:p>
    <w:p w:rsidR="0097115E" w:rsidRPr="00FA1A52" w:rsidRDefault="0097115E" w:rsidP="000D2A27">
      <w:pPr>
        <w:pStyle w:val="Prrafodelista"/>
        <w:numPr>
          <w:ilvl w:val="6"/>
          <w:numId w:val="36"/>
        </w:numPr>
        <w:ind w:left="5954" w:hanging="1559"/>
        <w:rPr>
          <w:rStyle w:val="Hipervnculo"/>
          <w:b/>
          <w:color w:val="auto"/>
          <w:sz w:val="20"/>
          <w:szCs w:val="20"/>
          <w:highlight w:val="lightGray"/>
          <w:u w:val="none"/>
          <w:lang w:val="es-MX"/>
        </w:rPr>
      </w:pPr>
      <w:r w:rsidRPr="00FA1A52">
        <w:rPr>
          <w:sz w:val="20"/>
          <w:szCs w:val="20"/>
          <w:highlight w:val="lightGray"/>
          <w:lang w:val="es-MX"/>
        </w:rPr>
        <w:t>ActualizarTipoMotivoTransaccion</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TransProdDetalle = TransProdDetalle (objeto registrado en el ArregloTransProdDetalle</w:t>
      </w:r>
      <w:r w:rsidR="000F5060" w:rsidRPr="00FA1A52">
        <w:rPr>
          <w:sz w:val="20"/>
          <w:szCs w:val="20"/>
          <w:highlight w:val="lightGray"/>
          <w:lang w:val="es-MX"/>
        </w:rPr>
        <w:t>Entrada</w:t>
      </w:r>
      <w:r w:rsidRPr="00FA1A52">
        <w:rPr>
          <w:sz w:val="20"/>
          <w:szCs w:val="20"/>
          <w:highlight w:val="lightGray"/>
          <w:lang w:val="es-MX"/>
        </w:rPr>
        <w:t>)</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 xml:space="preserve">TipoMotivo = </w:t>
      </w:r>
      <w:r w:rsidR="000F5060" w:rsidRPr="00FA1A52">
        <w:rPr>
          <w:sz w:val="20"/>
          <w:szCs w:val="20"/>
          <w:highlight w:val="lightGray"/>
          <w:lang w:val="es-MX"/>
        </w:rPr>
        <w:t>&lt;TransProdDetalle.TipoMotivo&gt; (objeto TransProdDetalle)</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TipoTransProd = TransProd.Tipo (objeto TransProd</w:t>
      </w:r>
      <w:r w:rsidR="000F5060" w:rsidRPr="00FA1A52">
        <w:rPr>
          <w:sz w:val="20"/>
          <w:szCs w:val="20"/>
          <w:highlight w:val="lightGray"/>
          <w:lang w:val="es-MX"/>
        </w:rPr>
        <w:t>Entrada</w:t>
      </w:r>
      <w:r w:rsidRPr="00FA1A52">
        <w:rPr>
          <w:sz w:val="20"/>
          <w:szCs w:val="20"/>
          <w:highlight w:val="lightGray"/>
          <w:lang w:val="es-MX"/>
        </w:rPr>
        <w:t>)</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 xml:space="preserve">Cantidad = </w:t>
      </w:r>
      <w:r w:rsidR="000F5060" w:rsidRPr="00FA1A52">
        <w:rPr>
          <w:sz w:val="20"/>
          <w:szCs w:val="20"/>
          <w:highlight w:val="lightGray"/>
          <w:lang w:val="es-MX"/>
        </w:rPr>
        <w:t>&lt;TransProdDetalle.Cantidad&gt; (objeto TransProdDetalle)</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lastRenderedPageBreak/>
        <w:t>Cancelar = 1</w:t>
      </w:r>
    </w:p>
    <w:p w:rsidR="0097115E" w:rsidRPr="00FA1A52" w:rsidRDefault="0097115E" w:rsidP="000D2A27">
      <w:pPr>
        <w:pStyle w:val="Prrafodelista"/>
        <w:numPr>
          <w:ilvl w:val="5"/>
          <w:numId w:val="36"/>
        </w:numPr>
        <w:ind w:left="4395" w:hanging="1276"/>
        <w:rPr>
          <w:rStyle w:val="Hipervnculo"/>
          <w:color w:val="auto"/>
          <w:highlight w:val="lightGray"/>
          <w:u w:val="none"/>
        </w:rPr>
      </w:pPr>
      <w:r w:rsidRPr="00FA1A52">
        <w:rPr>
          <w:rStyle w:val="Hipervnculo"/>
          <w:color w:val="auto"/>
          <w:sz w:val="20"/>
          <w:szCs w:val="20"/>
          <w:highlight w:val="lightGray"/>
          <w:u w:val="none"/>
          <w:lang w:val="es-MX"/>
        </w:rPr>
        <w:t>El sistema recibe como parámetro la siguiente información:</w:t>
      </w:r>
    </w:p>
    <w:p w:rsidR="0097115E" w:rsidRPr="00FA1A52" w:rsidRDefault="0097115E" w:rsidP="000D2A27">
      <w:pPr>
        <w:pStyle w:val="Prrafodelista"/>
        <w:numPr>
          <w:ilvl w:val="6"/>
          <w:numId w:val="36"/>
        </w:numPr>
        <w:ind w:left="5954" w:hanging="1559"/>
        <w:rPr>
          <w:rStyle w:val="Hipervnculo"/>
          <w:color w:val="auto"/>
          <w:highlight w:val="lightGray"/>
          <w:u w:val="none"/>
        </w:rPr>
      </w:pPr>
      <w:r w:rsidRPr="00FA1A52">
        <w:rPr>
          <w:sz w:val="20"/>
          <w:szCs w:val="20"/>
          <w:highlight w:val="lightGray"/>
          <w:lang w:val="es-MX"/>
        </w:rPr>
        <w:t>TransProdDetalle</w:t>
      </w:r>
    </w:p>
    <w:p w:rsidR="00FB5AEB" w:rsidRPr="00FB5AEB" w:rsidRDefault="00FB5AEB" w:rsidP="00FB5AEB">
      <w:pPr>
        <w:pStyle w:val="Prrafodelista"/>
        <w:numPr>
          <w:ilvl w:val="4"/>
          <w:numId w:val="36"/>
        </w:numPr>
        <w:ind w:left="3147" w:hanging="1021"/>
        <w:rPr>
          <w:sz w:val="20"/>
          <w:highlight w:val="green"/>
          <w:lang w:val="es-MX"/>
        </w:rPr>
      </w:pPr>
      <w:r w:rsidRPr="006C0C9F">
        <w:rPr>
          <w:sz w:val="20"/>
          <w:szCs w:val="20"/>
          <w:highlight w:val="green"/>
          <w:lang w:val="es-MX"/>
        </w:rPr>
        <w:t xml:space="preserve">Si &lt;se proporcionó una Fecha Caducidad para el producto actual (Productos.FechaCaducidad </w:t>
      </w:r>
      <w:r w:rsidRPr="00FB5AEB">
        <w:rPr>
          <w:sz w:val="20"/>
          <w:szCs w:val="20"/>
          <w:highlight w:val="green"/>
          <w:lang w:val="es-MX"/>
        </w:rPr>
        <w:t>&lt;&gt; ‘ ‘)&gt;</w:t>
      </w:r>
    </w:p>
    <w:p w:rsidR="00FB5AEB" w:rsidRPr="00FB5AEB" w:rsidRDefault="00FB5AEB" w:rsidP="00FB5AEB">
      <w:pPr>
        <w:pStyle w:val="Prrafodelista"/>
        <w:numPr>
          <w:ilvl w:val="5"/>
          <w:numId w:val="36"/>
        </w:numPr>
        <w:ind w:left="4395" w:hanging="1276"/>
        <w:rPr>
          <w:sz w:val="20"/>
          <w:highlight w:val="green"/>
          <w:lang w:val="es-MX"/>
        </w:rPr>
      </w:pPr>
      <w:r w:rsidRPr="00FB5AEB">
        <w:rPr>
          <w:sz w:val="20"/>
          <w:highlight w:val="green"/>
          <w:lang w:val="es-MX"/>
        </w:rPr>
        <w:t xml:space="preserve">El sistema elimina la siguiente información: </w:t>
      </w:r>
    </w:p>
    <w:p w:rsidR="00FB5AEB" w:rsidRPr="00FB5AEB" w:rsidRDefault="00FB5AEB" w:rsidP="00FB5AEB">
      <w:pPr>
        <w:pStyle w:val="Prrafodelista"/>
        <w:numPr>
          <w:ilvl w:val="6"/>
          <w:numId w:val="36"/>
        </w:numPr>
        <w:ind w:left="5954" w:hanging="1559"/>
        <w:rPr>
          <w:b/>
          <w:sz w:val="20"/>
          <w:highlight w:val="green"/>
          <w:lang w:val="es-MX"/>
        </w:rPr>
      </w:pPr>
      <w:r w:rsidRPr="00FB5AEB">
        <w:rPr>
          <w:b/>
          <w:sz w:val="20"/>
          <w:highlight w:val="green"/>
          <w:lang w:val="es-MX"/>
        </w:rPr>
        <w:t>ManejoLotesCaducidad</w:t>
      </w:r>
    </w:p>
    <w:p w:rsidR="00FB5AEB" w:rsidRPr="00FB5AEB" w:rsidRDefault="00FB5AEB" w:rsidP="00FB5AEB">
      <w:pPr>
        <w:pStyle w:val="Prrafodelista"/>
        <w:numPr>
          <w:ilvl w:val="7"/>
          <w:numId w:val="36"/>
        </w:numPr>
        <w:ind w:left="7513" w:hanging="1559"/>
        <w:rPr>
          <w:sz w:val="20"/>
          <w:highlight w:val="green"/>
          <w:lang w:val="es-MX"/>
        </w:rPr>
      </w:pPr>
      <w:r w:rsidRPr="00FB5AEB">
        <w:rPr>
          <w:rFonts w:cs="Arial"/>
          <w:sz w:val="20"/>
          <w:szCs w:val="20"/>
          <w:highlight w:val="green"/>
        </w:rPr>
        <w:t xml:space="preserve">TransProdId </w:t>
      </w:r>
      <w:r w:rsidRPr="00FB5AEB">
        <w:rPr>
          <w:sz w:val="20"/>
          <w:highlight w:val="green"/>
          <w:lang w:val="es-MX"/>
        </w:rPr>
        <w:t>= &lt;TransProd.TransProdId&gt; (objeto TransProdEntrada)</w:t>
      </w:r>
    </w:p>
    <w:p w:rsidR="00FB5AEB" w:rsidRPr="00FB5AEB" w:rsidRDefault="00FB5AEB" w:rsidP="00FB5AEB">
      <w:pPr>
        <w:pStyle w:val="Prrafodelista"/>
        <w:numPr>
          <w:ilvl w:val="7"/>
          <w:numId w:val="36"/>
        </w:numPr>
        <w:ind w:left="7513" w:hanging="1559"/>
        <w:rPr>
          <w:sz w:val="20"/>
          <w:highlight w:val="green"/>
          <w:lang w:val="es-MX"/>
        </w:rPr>
      </w:pPr>
      <w:r w:rsidRPr="00FB5AEB">
        <w:rPr>
          <w:sz w:val="20"/>
          <w:highlight w:val="green"/>
          <w:lang w:val="es-MX"/>
        </w:rPr>
        <w:t>TransProdDetalleID = &lt;TransProdDetalle.TransProdDetalleId&gt; (objeto ArregloTransProdDetalleEntrada), en caso de aplicar</w:t>
      </w:r>
    </w:p>
    <w:p w:rsidR="0097115E" w:rsidRPr="00FA1A52" w:rsidRDefault="0097115E" w:rsidP="000D2A27">
      <w:pPr>
        <w:pStyle w:val="Prrafodelista"/>
        <w:numPr>
          <w:ilvl w:val="4"/>
          <w:numId w:val="36"/>
        </w:numPr>
        <w:ind w:left="3147" w:hanging="1021"/>
        <w:rPr>
          <w:sz w:val="20"/>
          <w:highlight w:val="lightGray"/>
          <w:lang w:val="es-MX"/>
        </w:rPr>
      </w:pPr>
      <w:r w:rsidRPr="00FA1A52">
        <w:rPr>
          <w:sz w:val="20"/>
          <w:highlight w:val="lightGray"/>
          <w:lang w:val="es-MX"/>
        </w:rPr>
        <w:t xml:space="preserve">El caso de uso  incluye la funcionalidad del caso de uso </w:t>
      </w:r>
      <w:hyperlink r:id="rId382" w:history="1">
        <w:r w:rsidRPr="00FA1A52">
          <w:rPr>
            <w:rStyle w:val="Hipervnculo"/>
            <w:b/>
            <w:sz w:val="20"/>
            <w:highlight w:val="lightGray"/>
            <w:lang w:val="es-MX"/>
          </w:rPr>
          <w:t>Administrar Detalle de la Transacción -  CUROLGEN06</w:t>
        </w:r>
      </w:hyperlink>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El sistema envía como parámetro la siguiente información:</w:t>
      </w:r>
    </w:p>
    <w:p w:rsidR="0097115E" w:rsidRPr="00FA1A52" w:rsidRDefault="0097115E" w:rsidP="000D2A27">
      <w:pPr>
        <w:pStyle w:val="Prrafodelista"/>
        <w:numPr>
          <w:ilvl w:val="6"/>
          <w:numId w:val="36"/>
        </w:numPr>
        <w:ind w:left="5954" w:hanging="1559"/>
        <w:rPr>
          <w:sz w:val="20"/>
          <w:highlight w:val="lightGray"/>
          <w:lang w:val="es-MX"/>
        </w:rPr>
      </w:pPr>
      <w:r w:rsidRPr="00FA1A52">
        <w:rPr>
          <w:sz w:val="20"/>
          <w:highlight w:val="lightGray"/>
          <w:lang w:val="es-MX"/>
        </w:rPr>
        <w:t>EliminarDetalleTransaccion</w:t>
      </w:r>
    </w:p>
    <w:p w:rsidR="0097115E" w:rsidRPr="00FA1A52" w:rsidRDefault="0097115E"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 xml:space="preserve">TransProdId </w:t>
      </w:r>
      <w:r w:rsidR="000F5060" w:rsidRPr="00FA1A52">
        <w:rPr>
          <w:sz w:val="20"/>
          <w:highlight w:val="lightGray"/>
          <w:lang w:val="es-MX"/>
        </w:rPr>
        <w:t>= &lt;TransProd.TransProdId&gt; (objeto TransProdEntrada)</w:t>
      </w:r>
    </w:p>
    <w:p w:rsidR="0097115E" w:rsidRPr="00FA1A52" w:rsidRDefault="0097115E"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 xml:space="preserve">TransProdDetalleId </w:t>
      </w:r>
      <w:r w:rsidRPr="00FA1A52">
        <w:rPr>
          <w:sz w:val="20"/>
          <w:highlight w:val="lightGray"/>
          <w:lang w:val="es-MX"/>
        </w:rPr>
        <w:t xml:space="preserve">de acuerdo con la regla de negocio </w:t>
      </w:r>
      <w:hyperlink r:id="rId383" w:anchor="RNGEN171" w:history="1">
        <w:r w:rsidRPr="00FA1A52">
          <w:rPr>
            <w:rStyle w:val="Hipervnculo"/>
            <w:rFonts w:cs="Arial"/>
            <w:b/>
            <w:sz w:val="20"/>
            <w:szCs w:val="20"/>
            <w:highlight w:val="lightGray"/>
          </w:rPr>
          <w:t>RNGEN171 Información en Sesión</w:t>
        </w:r>
      </w:hyperlink>
      <w:r w:rsidRPr="00FA1A52">
        <w:rPr>
          <w:highlight w:val="lightGray"/>
        </w:rPr>
        <w:t xml:space="preserve"> </w:t>
      </w:r>
      <w:r w:rsidRPr="00FA1A52">
        <w:rPr>
          <w:sz w:val="20"/>
          <w:szCs w:val="20"/>
          <w:highlight w:val="lightGray"/>
        </w:rPr>
        <w:t>y</w:t>
      </w:r>
      <w:r w:rsidRPr="00FA1A52">
        <w:rPr>
          <w:highlight w:val="lightGray"/>
        </w:rPr>
        <w:t xml:space="preserve"> </w:t>
      </w:r>
      <w:hyperlink r:id="rId384" w:anchor="RNROLMOV196" w:history="1">
        <w:r w:rsidRPr="00FA1A52">
          <w:rPr>
            <w:rStyle w:val="Hipervnculo"/>
            <w:b/>
            <w:sz w:val="20"/>
            <w:highlight w:val="lightGray"/>
          </w:rPr>
          <w:t>RNROLMOV196 Información Contenida en el Objeto del Detalle de la Transacción</w:t>
        </w:r>
      </w:hyperlink>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El sistema recibe como parámetro la siguiente información:</w:t>
      </w:r>
    </w:p>
    <w:p w:rsidR="0097115E" w:rsidRPr="00FA1A52" w:rsidRDefault="0097115E" w:rsidP="000D2A27">
      <w:pPr>
        <w:pStyle w:val="Prrafodelista"/>
        <w:numPr>
          <w:ilvl w:val="6"/>
          <w:numId w:val="36"/>
        </w:numPr>
        <w:ind w:left="5954" w:hanging="1559"/>
        <w:rPr>
          <w:sz w:val="20"/>
          <w:highlight w:val="lightGray"/>
          <w:lang w:val="es-MX"/>
        </w:rPr>
      </w:pPr>
      <w:r w:rsidRPr="00FA1A52">
        <w:rPr>
          <w:sz w:val="20"/>
          <w:highlight w:val="lightGray"/>
          <w:lang w:val="es-MX"/>
        </w:rPr>
        <w:t>Verdadero</w:t>
      </w:r>
    </w:p>
    <w:p w:rsidR="0097115E" w:rsidRPr="00FA1A52" w:rsidRDefault="0097115E"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caso de uso incluye la funcionalidad del caso de uso </w:t>
      </w:r>
      <w:hyperlink r:id="rId385" w:history="1">
        <w:r w:rsidRPr="00FA1A52">
          <w:rPr>
            <w:rStyle w:val="Hipervnculo"/>
            <w:b/>
            <w:sz w:val="20"/>
            <w:highlight w:val="lightGray"/>
            <w:lang w:val="es-MX"/>
          </w:rPr>
          <w:t>Administrar Transacción – CUROLGEN05</w:t>
        </w:r>
      </w:hyperlink>
    </w:p>
    <w:p w:rsidR="0097115E" w:rsidRPr="00FA1A52" w:rsidRDefault="0097115E" w:rsidP="000D2A27">
      <w:pPr>
        <w:pStyle w:val="Prrafodelista"/>
        <w:numPr>
          <w:ilvl w:val="4"/>
          <w:numId w:val="36"/>
        </w:numPr>
        <w:ind w:left="3147" w:hanging="1021"/>
        <w:rPr>
          <w:sz w:val="20"/>
          <w:highlight w:val="lightGray"/>
          <w:lang w:val="es-MX"/>
        </w:rPr>
      </w:pPr>
      <w:r w:rsidRPr="00FA1A52">
        <w:rPr>
          <w:sz w:val="20"/>
          <w:highlight w:val="lightGray"/>
          <w:lang w:val="es-MX"/>
        </w:rPr>
        <w:t>El sistema envía como parámetro la siguiente información:</w:t>
      </w:r>
    </w:p>
    <w:p w:rsidR="0097115E" w:rsidRPr="00FA1A52" w:rsidRDefault="0097115E" w:rsidP="000D2A27">
      <w:pPr>
        <w:pStyle w:val="Prrafodelista"/>
        <w:numPr>
          <w:ilvl w:val="5"/>
          <w:numId w:val="36"/>
        </w:numPr>
        <w:ind w:left="4395" w:hanging="1276"/>
        <w:rPr>
          <w:b/>
          <w:sz w:val="20"/>
          <w:highlight w:val="lightGray"/>
          <w:lang w:val="es-MX"/>
        </w:rPr>
      </w:pPr>
      <w:r w:rsidRPr="00FA1A52">
        <w:rPr>
          <w:sz w:val="20"/>
          <w:highlight w:val="lightGray"/>
          <w:lang w:val="es-MX"/>
        </w:rPr>
        <w:t>EliminarTransaccion</w:t>
      </w:r>
    </w:p>
    <w:p w:rsidR="0097115E" w:rsidRPr="00FA1A52" w:rsidRDefault="0097115E" w:rsidP="000D2A27">
      <w:pPr>
        <w:pStyle w:val="Prrafodelista"/>
        <w:numPr>
          <w:ilvl w:val="6"/>
          <w:numId w:val="36"/>
        </w:numPr>
        <w:ind w:left="5954" w:hanging="1559"/>
        <w:rPr>
          <w:highlight w:val="lightGray"/>
          <w:lang w:val="es-MX"/>
        </w:rPr>
      </w:pPr>
      <w:r w:rsidRPr="00FA1A52">
        <w:rPr>
          <w:sz w:val="20"/>
          <w:highlight w:val="lightGray"/>
          <w:lang w:val="es-MX"/>
        </w:rPr>
        <w:t xml:space="preserve">TransProd </w:t>
      </w:r>
      <w:r w:rsidR="000F5060" w:rsidRPr="00FA1A52">
        <w:rPr>
          <w:sz w:val="20"/>
          <w:highlight w:val="lightGray"/>
          <w:lang w:val="es-MX"/>
        </w:rPr>
        <w:t>= &lt;TransProd.TransProdId&gt; (objeto TransProdEntrada)</w:t>
      </w:r>
    </w:p>
    <w:p w:rsidR="0097115E" w:rsidRPr="00FA1A52" w:rsidRDefault="0097115E" w:rsidP="000D2A27">
      <w:pPr>
        <w:pStyle w:val="Prrafodelista"/>
        <w:numPr>
          <w:ilvl w:val="4"/>
          <w:numId w:val="36"/>
        </w:numPr>
        <w:ind w:left="3147" w:hanging="1021"/>
        <w:rPr>
          <w:sz w:val="20"/>
          <w:highlight w:val="lightGray"/>
          <w:lang w:val="es-MX"/>
        </w:rPr>
      </w:pPr>
      <w:r w:rsidRPr="00FA1A52">
        <w:rPr>
          <w:sz w:val="20"/>
          <w:highlight w:val="lightGray"/>
          <w:lang w:val="es-MX"/>
        </w:rPr>
        <w:t>El sistema recibe como parámetro la siguiente información:</w:t>
      </w:r>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Verdadero</w:t>
      </w:r>
    </w:p>
    <w:p w:rsidR="00670C78"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El sistema obtiene la siguiente información de los objetos registrados en el arreglo:</w:t>
      </w:r>
    </w:p>
    <w:p w:rsidR="00670C78" w:rsidRPr="00FA1A52" w:rsidRDefault="00670C78" w:rsidP="000D2A27">
      <w:pPr>
        <w:pStyle w:val="Prrafodelista"/>
        <w:numPr>
          <w:ilvl w:val="4"/>
          <w:numId w:val="36"/>
        </w:numPr>
        <w:ind w:left="3147" w:hanging="1021"/>
        <w:rPr>
          <w:b/>
          <w:sz w:val="20"/>
          <w:highlight w:val="lightGray"/>
          <w:lang w:val="es-MX"/>
        </w:rPr>
      </w:pPr>
      <w:r w:rsidRPr="00FA1A52">
        <w:rPr>
          <w:b/>
          <w:sz w:val="20"/>
          <w:highlight w:val="lightGray"/>
          <w:lang w:val="es-MX"/>
        </w:rPr>
        <w:t>ArregloTransProdDetalleSalida</w:t>
      </w:r>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TransProdDetalle</w:t>
      </w:r>
    </w:p>
    <w:p w:rsidR="00670C78"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Para cada detalle de la transacción de salida obtenido</w:t>
      </w:r>
    </w:p>
    <w:p w:rsidR="00670C78" w:rsidRPr="00FA1A52" w:rsidRDefault="003358A2" w:rsidP="000D2A27">
      <w:pPr>
        <w:pStyle w:val="Prrafodelista"/>
        <w:numPr>
          <w:ilvl w:val="4"/>
          <w:numId w:val="36"/>
        </w:numPr>
        <w:ind w:left="3147" w:hanging="1021"/>
        <w:rPr>
          <w:b/>
          <w:sz w:val="20"/>
          <w:highlight w:val="lightGray"/>
          <w:lang w:val="es-MX"/>
        </w:rPr>
      </w:pPr>
      <w:r w:rsidRPr="00391FD2">
        <w:rPr>
          <w:sz w:val="20"/>
          <w:highlight w:val="lightGray"/>
          <w:lang w:val="es-MX"/>
        </w:rPr>
        <w:t xml:space="preserve">Si &lt;NO se trata del módulo de Preventa de acuerdo con la regla de negocio </w:t>
      </w:r>
      <w:hyperlink r:id="rId386"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r>
        <w:rPr>
          <w:sz w:val="20"/>
          <w:highlight w:val="lightGray"/>
          <w:lang w:val="es-MX"/>
        </w:rPr>
        <w:t>,e</w:t>
      </w:r>
      <w:r w:rsidR="00670C78" w:rsidRPr="00FA1A52">
        <w:rPr>
          <w:sz w:val="20"/>
          <w:highlight w:val="lightGray"/>
          <w:lang w:val="es-MX"/>
        </w:rPr>
        <w:t xml:space="preserve">l caso de uso incluye la funcionalidad del caso de uso </w:t>
      </w:r>
      <w:hyperlink r:id="rId387" w:history="1">
        <w:r w:rsidR="00670C78" w:rsidRPr="00FA1A52">
          <w:rPr>
            <w:rStyle w:val="Hipervnculo"/>
            <w:b/>
            <w:sz w:val="20"/>
            <w:szCs w:val="20"/>
            <w:highlight w:val="lightGray"/>
            <w:lang w:val="es-MX"/>
          </w:rPr>
          <w:t>Administrar Inventario Móvil – CUROLGEN13</w:t>
        </w:r>
      </w:hyperlink>
    </w:p>
    <w:p w:rsidR="00670C78" w:rsidRPr="00FA1A52" w:rsidRDefault="00670C78" w:rsidP="000D2A27">
      <w:pPr>
        <w:pStyle w:val="Prrafodelista"/>
        <w:numPr>
          <w:ilvl w:val="5"/>
          <w:numId w:val="36"/>
        </w:numPr>
        <w:ind w:left="4395" w:hanging="1276"/>
        <w:rPr>
          <w:highlight w:val="lightGray"/>
          <w:lang w:val="es-MX"/>
        </w:rPr>
      </w:pPr>
      <w:r w:rsidRPr="00FA1A52">
        <w:rPr>
          <w:sz w:val="20"/>
          <w:highlight w:val="lightGray"/>
          <w:lang w:val="es-MX"/>
        </w:rPr>
        <w:t>El sistema envía como parámetro la siguiente información:</w:t>
      </w:r>
    </w:p>
    <w:p w:rsidR="00670C78" w:rsidRPr="00FA1A52" w:rsidRDefault="00670C78" w:rsidP="000D2A27">
      <w:pPr>
        <w:pStyle w:val="Prrafodelista"/>
        <w:numPr>
          <w:ilvl w:val="6"/>
          <w:numId w:val="36"/>
        </w:numPr>
        <w:ind w:left="5954" w:hanging="1559"/>
        <w:rPr>
          <w:sz w:val="20"/>
          <w:highlight w:val="lightGray"/>
          <w:lang w:val="es-MX"/>
        </w:rPr>
      </w:pPr>
      <w:r w:rsidRPr="00FA1A52">
        <w:rPr>
          <w:sz w:val="20"/>
          <w:szCs w:val="20"/>
          <w:highlight w:val="lightGray"/>
          <w:lang w:val="es-MX"/>
        </w:rPr>
        <w:t>ActualizarInventario</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ProductoClave = ProductoClave (objeto Productos)</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TipoUnidad = Unidad (objeto Productos)</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lastRenderedPageBreak/>
        <w:t>Cantidad = Cantidad (objeto Productos)</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TipoTransProd = 6</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TipoMovimiento = 2</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AlmacenID = AlmacenID registrado en sesión</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Cancelar = 1</w:t>
      </w:r>
    </w:p>
    <w:p w:rsidR="00670C78" w:rsidRPr="00FA1A52" w:rsidRDefault="00670C78" w:rsidP="000D2A27">
      <w:pPr>
        <w:pStyle w:val="Prrafodelista"/>
        <w:numPr>
          <w:ilvl w:val="5"/>
          <w:numId w:val="36"/>
        </w:numPr>
        <w:ind w:left="4395" w:hanging="1276"/>
        <w:rPr>
          <w:b/>
          <w:sz w:val="20"/>
          <w:highlight w:val="lightGray"/>
          <w:lang w:val="es-MX"/>
        </w:rPr>
      </w:pPr>
      <w:r w:rsidRPr="00FA1A52">
        <w:rPr>
          <w:sz w:val="20"/>
          <w:highlight w:val="lightGray"/>
          <w:lang w:val="es-MX"/>
        </w:rPr>
        <w:t>El sistema recibe la siguiente información:</w:t>
      </w:r>
    </w:p>
    <w:p w:rsidR="00670C78" w:rsidRPr="00FA1A52" w:rsidRDefault="00670C78" w:rsidP="000D2A27">
      <w:pPr>
        <w:pStyle w:val="Prrafodelista"/>
        <w:numPr>
          <w:ilvl w:val="6"/>
          <w:numId w:val="36"/>
        </w:numPr>
        <w:ind w:left="5954" w:hanging="1559"/>
        <w:rPr>
          <w:color w:val="FF0000"/>
          <w:sz w:val="20"/>
          <w:highlight w:val="lightGray"/>
          <w:lang w:val="es-MX"/>
        </w:rPr>
      </w:pPr>
      <w:r w:rsidRPr="00FA1A52">
        <w:rPr>
          <w:sz w:val="20"/>
          <w:szCs w:val="20"/>
          <w:highlight w:val="lightGray"/>
          <w:lang w:val="es-MX"/>
        </w:rPr>
        <w:t>OP_Verdadero</w:t>
      </w:r>
    </w:p>
    <w:p w:rsidR="00670C78" w:rsidRPr="00FA1A52" w:rsidRDefault="00670C78" w:rsidP="000D2A27">
      <w:pPr>
        <w:pStyle w:val="Prrafodelista"/>
        <w:numPr>
          <w:ilvl w:val="4"/>
          <w:numId w:val="36"/>
        </w:numPr>
        <w:ind w:left="3147" w:hanging="1021"/>
        <w:rPr>
          <w:sz w:val="20"/>
          <w:highlight w:val="lightGray"/>
          <w:lang w:val="es-MX"/>
        </w:rPr>
      </w:pPr>
      <w:r w:rsidRPr="00FA1A52">
        <w:rPr>
          <w:sz w:val="20"/>
          <w:highlight w:val="lightGray"/>
          <w:lang w:val="es-MX"/>
        </w:rPr>
        <w:t xml:space="preserve">El caso de uso  incluye la funcionalidad del caso de uso </w:t>
      </w:r>
      <w:hyperlink r:id="rId388" w:history="1">
        <w:r w:rsidRPr="00FA1A52">
          <w:rPr>
            <w:rStyle w:val="Hipervnculo"/>
            <w:b/>
            <w:sz w:val="20"/>
            <w:highlight w:val="lightGray"/>
            <w:lang w:val="es-MX"/>
          </w:rPr>
          <w:t>Administrar Detalle de la Transacción - CUROLGEN06</w:t>
        </w:r>
      </w:hyperlink>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El sistema envía como parámetro la siguiente información:</w:t>
      </w:r>
    </w:p>
    <w:p w:rsidR="00670C78" w:rsidRPr="00FA1A52" w:rsidRDefault="00670C78" w:rsidP="000D2A27">
      <w:pPr>
        <w:pStyle w:val="Prrafodelista"/>
        <w:numPr>
          <w:ilvl w:val="6"/>
          <w:numId w:val="36"/>
        </w:numPr>
        <w:ind w:left="5954" w:hanging="1559"/>
        <w:rPr>
          <w:sz w:val="20"/>
          <w:highlight w:val="lightGray"/>
          <w:lang w:val="es-MX"/>
        </w:rPr>
      </w:pPr>
      <w:r w:rsidRPr="00FA1A52">
        <w:rPr>
          <w:sz w:val="20"/>
          <w:highlight w:val="lightGray"/>
          <w:lang w:val="es-MX"/>
        </w:rPr>
        <w:t>EliminarDetalleTransaccion</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TransProdID = TransProdID registrado en sesión</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TransProdDetalleID</w:t>
      </w:r>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El sistema recibe como parámetro la siguiente información:</w:t>
      </w:r>
    </w:p>
    <w:p w:rsidR="00670C78" w:rsidRPr="00FA1A52" w:rsidRDefault="00670C78" w:rsidP="000D2A27">
      <w:pPr>
        <w:pStyle w:val="Prrafodelista"/>
        <w:numPr>
          <w:ilvl w:val="6"/>
          <w:numId w:val="36"/>
        </w:numPr>
        <w:ind w:left="5954" w:hanging="1559"/>
        <w:rPr>
          <w:sz w:val="20"/>
          <w:highlight w:val="lightGray"/>
          <w:lang w:val="es-MX"/>
        </w:rPr>
      </w:pPr>
      <w:r w:rsidRPr="00FA1A52">
        <w:rPr>
          <w:sz w:val="20"/>
          <w:highlight w:val="lightGray"/>
          <w:lang w:val="es-MX"/>
        </w:rPr>
        <w:t>Verdadero</w:t>
      </w:r>
    </w:p>
    <w:p w:rsidR="00670C78"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caso de uso incluye la funcionalidad del caso de uso </w:t>
      </w:r>
      <w:hyperlink r:id="rId389" w:history="1">
        <w:r w:rsidRPr="00FA1A52">
          <w:rPr>
            <w:rStyle w:val="Hipervnculo"/>
            <w:b/>
            <w:sz w:val="20"/>
            <w:highlight w:val="lightGray"/>
            <w:lang w:val="es-MX"/>
          </w:rPr>
          <w:t>Administrar Transacción – CUROLGEN05</w:t>
        </w:r>
      </w:hyperlink>
    </w:p>
    <w:p w:rsidR="00670C78" w:rsidRPr="00FA1A52" w:rsidRDefault="00670C78" w:rsidP="000D2A27">
      <w:pPr>
        <w:pStyle w:val="Prrafodelista"/>
        <w:numPr>
          <w:ilvl w:val="4"/>
          <w:numId w:val="36"/>
        </w:numPr>
        <w:ind w:left="3147" w:hanging="1021"/>
        <w:rPr>
          <w:sz w:val="20"/>
          <w:highlight w:val="lightGray"/>
          <w:lang w:val="es-MX"/>
        </w:rPr>
      </w:pPr>
      <w:r w:rsidRPr="00FA1A52">
        <w:rPr>
          <w:sz w:val="20"/>
          <w:highlight w:val="lightGray"/>
          <w:lang w:val="es-MX"/>
        </w:rPr>
        <w:t>El sistema envía como parámetro la siguiente información:</w:t>
      </w:r>
    </w:p>
    <w:p w:rsidR="00670C78" w:rsidRPr="00FA1A52" w:rsidRDefault="00670C78" w:rsidP="000D2A27">
      <w:pPr>
        <w:pStyle w:val="Prrafodelista"/>
        <w:numPr>
          <w:ilvl w:val="5"/>
          <w:numId w:val="36"/>
        </w:numPr>
        <w:ind w:left="4395" w:hanging="1276"/>
        <w:rPr>
          <w:b/>
          <w:sz w:val="20"/>
          <w:highlight w:val="lightGray"/>
          <w:lang w:val="es-MX"/>
        </w:rPr>
      </w:pPr>
      <w:r w:rsidRPr="00FA1A52">
        <w:rPr>
          <w:sz w:val="20"/>
          <w:highlight w:val="lightGray"/>
          <w:lang w:val="es-MX"/>
        </w:rPr>
        <w:t>EliminarTransaccion</w:t>
      </w:r>
    </w:p>
    <w:p w:rsidR="00670C78" w:rsidRPr="00FA1A52" w:rsidRDefault="00670C78" w:rsidP="000D2A27">
      <w:pPr>
        <w:pStyle w:val="Prrafodelista"/>
        <w:numPr>
          <w:ilvl w:val="6"/>
          <w:numId w:val="36"/>
        </w:numPr>
        <w:ind w:left="5954" w:hanging="1559"/>
        <w:rPr>
          <w:highlight w:val="lightGray"/>
          <w:lang w:val="es-MX"/>
        </w:rPr>
      </w:pPr>
      <w:r w:rsidRPr="00FA1A52">
        <w:rPr>
          <w:sz w:val="20"/>
          <w:highlight w:val="lightGray"/>
          <w:lang w:val="es-MX"/>
        </w:rPr>
        <w:t xml:space="preserve">TransProd = </w:t>
      </w:r>
      <w:r w:rsidR="00FA1A52" w:rsidRPr="00FA1A52">
        <w:rPr>
          <w:sz w:val="20"/>
          <w:highlight w:val="lightGray"/>
          <w:lang w:val="es-MX"/>
        </w:rPr>
        <w:t>&lt;TransProd.TransProdId&gt; (objeto TransProdSalida)</w:t>
      </w:r>
    </w:p>
    <w:p w:rsidR="00670C78" w:rsidRPr="00FA1A52" w:rsidRDefault="00670C78" w:rsidP="000D2A27">
      <w:pPr>
        <w:pStyle w:val="Prrafodelista"/>
        <w:numPr>
          <w:ilvl w:val="4"/>
          <w:numId w:val="36"/>
        </w:numPr>
        <w:ind w:left="3147" w:hanging="1021"/>
        <w:rPr>
          <w:sz w:val="20"/>
          <w:highlight w:val="lightGray"/>
          <w:lang w:val="es-MX"/>
        </w:rPr>
      </w:pPr>
      <w:r w:rsidRPr="00FA1A52">
        <w:rPr>
          <w:sz w:val="20"/>
          <w:highlight w:val="lightGray"/>
          <w:lang w:val="es-MX"/>
        </w:rPr>
        <w:t>El sistema recibe como parámetro la siguiente información:</w:t>
      </w:r>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Verdadero</w:t>
      </w:r>
    </w:p>
    <w:p w:rsidR="0097115E"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A7302B" w:rsidRPr="00471E30" w:rsidRDefault="00A7302B" w:rsidP="000D2A27">
      <w:pPr>
        <w:numPr>
          <w:ilvl w:val="0"/>
          <w:numId w:val="36"/>
        </w:numPr>
        <w:rPr>
          <w:sz w:val="20"/>
          <w:szCs w:val="20"/>
          <w:lang w:val="es-MX"/>
        </w:rPr>
      </w:pPr>
      <w:r w:rsidRPr="00471E30">
        <w:rPr>
          <w:sz w:val="20"/>
          <w:szCs w:val="20"/>
          <w:lang w:val="es-MX"/>
        </w:rPr>
        <w:t xml:space="preserve">Si &lt;el actor selecciona la opción </w:t>
      </w:r>
      <w:r w:rsidRPr="00471E30">
        <w:rPr>
          <w:b/>
          <w:sz w:val="20"/>
          <w:szCs w:val="20"/>
          <w:lang w:val="es-MX"/>
        </w:rPr>
        <w:t>Regresar</w:t>
      </w:r>
      <w:r w:rsidRPr="00471E30">
        <w:rPr>
          <w:sz w:val="20"/>
          <w:szCs w:val="20"/>
          <w:lang w:val="es-MX"/>
        </w:rPr>
        <w:t>&gt;</w:t>
      </w:r>
    </w:p>
    <w:p w:rsidR="00A7302B" w:rsidRPr="00A7302B" w:rsidRDefault="00A7302B" w:rsidP="000D2A27">
      <w:pPr>
        <w:numPr>
          <w:ilvl w:val="1"/>
          <w:numId w:val="36"/>
        </w:numPr>
        <w:ind w:left="930" w:hanging="510"/>
        <w:rPr>
          <w:sz w:val="20"/>
          <w:lang w:val="es-MX"/>
        </w:rPr>
      </w:pPr>
      <w:r w:rsidRPr="00471E30">
        <w:rPr>
          <w:sz w:val="20"/>
          <w:lang w:val="es-MX"/>
        </w:rPr>
        <w:t xml:space="preserve">El sistema continúa en el </w:t>
      </w:r>
      <w:hyperlink w:anchor="paso4" w:history="1">
        <w:r w:rsidRPr="00471E30">
          <w:rPr>
            <w:rStyle w:val="Hipervnculo"/>
            <w:b/>
            <w:sz w:val="20"/>
            <w:lang w:val="es-MX"/>
          </w:rPr>
          <w:t>paso 4</w:t>
        </w:r>
      </w:hyperlink>
      <w:r w:rsidRPr="00471E30">
        <w:rPr>
          <w:sz w:val="20"/>
          <w:lang w:val="es-MX"/>
        </w:rPr>
        <w:t xml:space="preserve"> del </w:t>
      </w:r>
      <w:r w:rsidRPr="00471E30">
        <w:rPr>
          <w:sz w:val="20"/>
          <w:szCs w:val="20"/>
          <w:lang w:val="es-MX"/>
        </w:rPr>
        <w:t>flujo básico</w:t>
      </w:r>
    </w:p>
    <w:p w:rsidR="00CD6B4F" w:rsidRPr="00F748FD" w:rsidRDefault="00CD6B4F" w:rsidP="00F748FD">
      <w:pPr>
        <w:rPr>
          <w:b/>
          <w:sz w:val="20"/>
          <w:lang w:val="es-MX"/>
        </w:rPr>
      </w:pPr>
    </w:p>
    <w:p w:rsidR="00CA4EC9" w:rsidRPr="00360FC5" w:rsidRDefault="00CA4EC9" w:rsidP="00EA7172">
      <w:pPr>
        <w:jc w:val="both"/>
      </w:pPr>
      <w:bookmarkStart w:id="391" w:name="_AO04_Cambiar_Por"/>
      <w:bookmarkEnd w:id="391"/>
    </w:p>
    <w:p w:rsidR="0049112A" w:rsidRDefault="0049112A" w:rsidP="00CE2495">
      <w:pPr>
        <w:pStyle w:val="Ttulo3"/>
        <w:numPr>
          <w:ilvl w:val="2"/>
          <w:numId w:val="8"/>
        </w:numPr>
        <w:ind w:left="504"/>
        <w:jc w:val="both"/>
      </w:pPr>
      <w:bookmarkStart w:id="392" w:name="_Toc453846221"/>
      <w:r w:rsidRPr="0033381A">
        <w:rPr>
          <w:bCs w:val="0"/>
        </w:rPr>
        <w:t>Generales</w:t>
      </w:r>
      <w:bookmarkEnd w:id="392"/>
    </w:p>
    <w:p w:rsidR="0049112A" w:rsidRDefault="0049112A" w:rsidP="00EA7172">
      <w:pPr>
        <w:pStyle w:val="Textoindependiente"/>
        <w:rPr>
          <w:lang w:eastAsia="en-US"/>
        </w:rPr>
      </w:pPr>
    </w:p>
    <w:bookmarkStart w:id="393" w:name="_AG01_Cancelar"/>
    <w:bookmarkStart w:id="394" w:name="_AG01_Regresar"/>
    <w:bookmarkEnd w:id="393"/>
    <w:bookmarkEnd w:id="394"/>
    <w:p w:rsidR="00D22698" w:rsidRDefault="00973D1C"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395" w:name="_Toc453846222"/>
      <w:r w:rsidR="004D78E0" w:rsidRPr="00A82C2F">
        <w:rPr>
          <w:rStyle w:val="Hipervnculo"/>
        </w:rPr>
        <w:t>AG01</w:t>
      </w:r>
      <w:r w:rsidR="00D22698" w:rsidRPr="00A82C2F">
        <w:rPr>
          <w:rStyle w:val="Hipervnculo"/>
        </w:rPr>
        <w:t xml:space="preserve"> </w:t>
      </w:r>
      <w:r w:rsidR="008867DD" w:rsidRPr="00A82C2F">
        <w:rPr>
          <w:rStyle w:val="Hipervnculo"/>
        </w:rPr>
        <w:t>Regresar</w:t>
      </w:r>
      <w:bookmarkEnd w:id="395"/>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Pr="0092046E">
          <w:rPr>
            <w:rStyle w:val="Hipervnculo"/>
            <w:rFonts w:cs="Arial"/>
            <w:b/>
            <w:sz w:val="20"/>
            <w:szCs w:val="20"/>
          </w:rPr>
          <w:t>paso</w:t>
        </w:r>
        <w:r w:rsidR="00144386">
          <w:rPr>
            <w:rStyle w:val="Hipervnculo"/>
            <w:rFonts w:cs="Arial"/>
            <w:b/>
            <w:sz w:val="20"/>
            <w:szCs w:val="20"/>
          </w:rPr>
          <w:t xml:space="preserve"> </w:t>
        </w:r>
        <w:r w:rsidR="00254443">
          <w:rPr>
            <w:rStyle w:val="Hipervnculo"/>
            <w:rFonts w:cs="Arial"/>
            <w:b/>
            <w:sz w:val="20"/>
            <w:szCs w:val="20"/>
          </w:rPr>
          <w:t>11</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396" w:name="_Toc52616589"/>
      <w:bookmarkStart w:id="397" w:name="_Toc182735733"/>
    </w:p>
    <w:bookmarkStart w:id="398" w:name="_AG02_Regresar_General"/>
    <w:bookmarkEnd w:id="398"/>
    <w:p w:rsidR="00CA4EC9" w:rsidRDefault="00973D1C" w:rsidP="00CA4EC9">
      <w:pPr>
        <w:pStyle w:val="Ttulo3"/>
        <w:numPr>
          <w:ilvl w:val="3"/>
          <w:numId w:val="8"/>
        </w:numPr>
        <w:ind w:left="1134" w:hanging="1134"/>
        <w:jc w:val="both"/>
        <w:rPr>
          <w:lang w:val="es-MX"/>
        </w:rPr>
      </w:pPr>
      <w:r>
        <w:rPr>
          <w:lang w:val="es-MX"/>
        </w:rPr>
        <w:fldChar w:fldCharType="begin"/>
      </w:r>
      <w:r w:rsidR="00CA4EC9">
        <w:rPr>
          <w:lang w:val="es-MX"/>
        </w:rPr>
        <w:instrText xml:space="preserve"> HYPERLINK  \l "AG02_r" </w:instrText>
      </w:r>
      <w:r>
        <w:rPr>
          <w:lang w:val="es-MX"/>
        </w:rPr>
        <w:fldChar w:fldCharType="separate"/>
      </w:r>
      <w:bookmarkStart w:id="399" w:name="_Toc453846223"/>
      <w:r w:rsidR="00FF119B" w:rsidRPr="00CA4EC9">
        <w:rPr>
          <w:rStyle w:val="Hipervnculo"/>
          <w:lang w:val="es-MX"/>
        </w:rPr>
        <w:t>AG0</w:t>
      </w:r>
      <w:r w:rsidR="00CA4EC9" w:rsidRPr="00CA4EC9">
        <w:rPr>
          <w:rStyle w:val="Hipervnculo"/>
          <w:lang w:val="es-MX"/>
        </w:rPr>
        <w:t>2</w:t>
      </w:r>
      <w:r w:rsidR="00FF119B" w:rsidRPr="00CA4EC9">
        <w:rPr>
          <w:rStyle w:val="Hipervnculo"/>
          <w:lang w:val="es-MX"/>
        </w:rPr>
        <w:t xml:space="preserve"> Regresar General</w:t>
      </w:r>
      <w:bookmarkEnd w:id="399"/>
      <w:r>
        <w:rPr>
          <w:lang w:val="es-MX"/>
        </w:rPr>
        <w:fldChar w:fldCharType="end"/>
      </w:r>
    </w:p>
    <w:p w:rsidR="00A82C2F" w:rsidRPr="00A82C2F" w:rsidRDefault="00A82C2F" w:rsidP="00A82C2F">
      <w:pPr>
        <w:rPr>
          <w:lang w:val="es-MX"/>
        </w:rPr>
      </w:pPr>
    </w:p>
    <w:p w:rsidR="00FF119B" w:rsidRPr="00491118" w:rsidRDefault="008F06CD" w:rsidP="00195DCB">
      <w:pPr>
        <w:pStyle w:val="Prrafodelista"/>
        <w:numPr>
          <w:ilvl w:val="0"/>
          <w:numId w:val="16"/>
        </w:numPr>
        <w:ind w:left="426" w:hanging="426"/>
        <w:rPr>
          <w:sz w:val="20"/>
          <w:highlight w:val="lightGray"/>
          <w:lang w:val="es-MX"/>
        </w:rPr>
      </w:pPr>
      <w:r w:rsidRPr="00491118">
        <w:rPr>
          <w:sz w:val="20"/>
          <w:highlight w:val="lightGray"/>
          <w:lang w:val="es-MX"/>
        </w:rPr>
        <w:t>Si &lt;se realizaron cambios</w:t>
      </w:r>
      <w:r w:rsidR="002A0F2E" w:rsidRPr="00491118">
        <w:rPr>
          <w:sz w:val="20"/>
          <w:highlight w:val="lightGray"/>
          <w:lang w:val="es-MX"/>
        </w:rPr>
        <w:t xml:space="preserve"> (se agregaron </w:t>
      </w:r>
      <w:r w:rsidR="008A4F3C" w:rsidRPr="00491118">
        <w:rPr>
          <w:sz w:val="20"/>
          <w:highlight w:val="lightGray"/>
          <w:lang w:val="es-MX"/>
        </w:rPr>
        <w:t xml:space="preserve">o modificaron </w:t>
      </w:r>
      <w:r w:rsidR="002A0F2E" w:rsidRPr="00491118">
        <w:rPr>
          <w:sz w:val="20"/>
          <w:highlight w:val="lightGray"/>
          <w:lang w:val="es-MX"/>
        </w:rPr>
        <w:t>productos)</w:t>
      </w:r>
      <w:r w:rsidRPr="00491118">
        <w:rPr>
          <w:sz w:val="20"/>
          <w:highlight w:val="lightGray"/>
          <w:lang w:val="es-MX"/>
        </w:rPr>
        <w:t>&gt;, e</w:t>
      </w:r>
      <w:r w:rsidR="00FF119B" w:rsidRPr="00491118">
        <w:rPr>
          <w:sz w:val="20"/>
          <w:highlight w:val="lightGray"/>
          <w:lang w:val="es-MX"/>
        </w:rPr>
        <w:t xml:space="preserve">l sistema presenta el mensaje </w:t>
      </w:r>
      <w:hyperlink r:id="rId390" w:anchor="MBP0002" w:history="1">
        <w:r w:rsidR="00FF119B" w:rsidRPr="00491118">
          <w:rPr>
            <w:rStyle w:val="Hipervnculo"/>
            <w:b/>
            <w:sz w:val="20"/>
            <w:highlight w:val="lightGray"/>
            <w:lang w:val="es-MX"/>
          </w:rPr>
          <w:t>BP0002 Seguro Regresar</w:t>
        </w:r>
      </w:hyperlink>
    </w:p>
    <w:p w:rsidR="00FF119B" w:rsidRPr="00491118" w:rsidRDefault="00FF119B" w:rsidP="00195DCB">
      <w:pPr>
        <w:pStyle w:val="Prrafodelista"/>
        <w:numPr>
          <w:ilvl w:val="1"/>
          <w:numId w:val="16"/>
        </w:numPr>
        <w:ind w:left="851" w:hanging="425"/>
        <w:rPr>
          <w:sz w:val="20"/>
          <w:highlight w:val="lightGray"/>
          <w:lang w:val="es-MX"/>
        </w:rPr>
      </w:pPr>
      <w:r w:rsidRPr="00491118">
        <w:rPr>
          <w:sz w:val="20"/>
          <w:highlight w:val="lightGray"/>
          <w:lang w:val="es-MX"/>
        </w:rPr>
        <w:t xml:space="preserve">Si &lt;el actor selecciona la opción </w:t>
      </w:r>
      <w:r w:rsidRPr="00491118">
        <w:rPr>
          <w:b/>
          <w:sz w:val="20"/>
          <w:highlight w:val="lightGray"/>
          <w:lang w:val="es-MX"/>
        </w:rPr>
        <w:t>No</w:t>
      </w:r>
      <w:r w:rsidRPr="00491118">
        <w:rPr>
          <w:sz w:val="20"/>
          <w:highlight w:val="lightGray"/>
          <w:lang w:val="es-MX"/>
        </w:rPr>
        <w:t>&gt;</w:t>
      </w:r>
    </w:p>
    <w:p w:rsidR="00FF119B" w:rsidRPr="00491118" w:rsidRDefault="00FF119B" w:rsidP="00195DC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paso </w:t>
      </w:r>
      <w:r w:rsidR="005B43E9" w:rsidRPr="00491118">
        <w:rPr>
          <w:sz w:val="20"/>
          <w:highlight w:val="lightGray"/>
          <w:lang w:val="es-MX"/>
        </w:rPr>
        <w:t>en</w:t>
      </w:r>
      <w:r w:rsidRPr="00491118">
        <w:rPr>
          <w:sz w:val="20"/>
          <w:highlight w:val="lightGray"/>
          <w:lang w:val="es-MX"/>
        </w:rPr>
        <w:t xml:space="preserve"> donde fue invocado</w:t>
      </w:r>
    </w:p>
    <w:p w:rsidR="00FF119B" w:rsidRPr="00491118" w:rsidRDefault="00FF119B" w:rsidP="00195DCB">
      <w:pPr>
        <w:pStyle w:val="Prrafodelista"/>
        <w:numPr>
          <w:ilvl w:val="1"/>
          <w:numId w:val="16"/>
        </w:numPr>
        <w:ind w:left="851" w:hanging="425"/>
        <w:rPr>
          <w:sz w:val="20"/>
          <w:highlight w:val="lightGray"/>
          <w:lang w:val="es-MX"/>
        </w:rPr>
      </w:pPr>
      <w:r w:rsidRPr="00491118">
        <w:rPr>
          <w:sz w:val="20"/>
          <w:highlight w:val="lightGray"/>
          <w:lang w:val="es-MX"/>
        </w:rPr>
        <w:t xml:space="preserve">Si &lt;el actor selecciona la opción </w:t>
      </w:r>
      <w:r w:rsidRPr="00491118">
        <w:rPr>
          <w:b/>
          <w:sz w:val="20"/>
          <w:highlight w:val="lightGray"/>
          <w:lang w:val="es-MX"/>
        </w:rPr>
        <w:t>Si</w:t>
      </w:r>
      <w:r w:rsidRPr="00491118">
        <w:rPr>
          <w:sz w:val="20"/>
          <w:highlight w:val="lightGray"/>
          <w:lang w:val="es-MX"/>
        </w:rPr>
        <w:t>&gt;</w:t>
      </w:r>
    </w:p>
    <w:p w:rsidR="007D5CBD" w:rsidRPr="00491118" w:rsidRDefault="007D5CBD" w:rsidP="007D5CBD">
      <w:pPr>
        <w:pStyle w:val="Prrafodelista"/>
        <w:numPr>
          <w:ilvl w:val="2"/>
          <w:numId w:val="16"/>
        </w:numPr>
        <w:ind w:left="1418" w:hanging="567"/>
        <w:rPr>
          <w:sz w:val="20"/>
          <w:highlight w:val="lightGray"/>
          <w:lang w:val="es-MX"/>
        </w:rPr>
      </w:pPr>
      <w:r w:rsidRPr="00491118">
        <w:rPr>
          <w:sz w:val="20"/>
          <w:highlight w:val="lightGray"/>
          <w:lang w:val="es-MX"/>
        </w:rPr>
        <w:t xml:space="preserve">El sistema elimina la siguiente información de las transacciones realizadas para los movimientos de entrada y salida de acuerdo con la regla de negocio </w:t>
      </w:r>
      <w:hyperlink r:id="rId391" w:anchor="RNGEN175" w:history="1">
        <w:r w:rsidRPr="00491118">
          <w:rPr>
            <w:rStyle w:val="Hipervnculo"/>
            <w:b/>
            <w:sz w:val="20"/>
            <w:highlight w:val="lightGray"/>
            <w:lang w:val="es-MX"/>
          </w:rPr>
          <w:t>RNGEN175 Deshacer Transacción</w:t>
        </w:r>
      </w:hyperlink>
      <w:r w:rsidRPr="00491118">
        <w:rPr>
          <w:sz w:val="20"/>
          <w:highlight w:val="lightGray"/>
          <w:lang w:val="es-MX"/>
        </w:rPr>
        <w:t>:</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TransProd</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TransProdDetalle</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TPDImpuesto</w:t>
      </w:r>
    </w:p>
    <w:p w:rsidR="00B818E8"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Inventario</w:t>
      </w:r>
    </w:p>
    <w:p w:rsidR="007D5CBD" w:rsidRPr="00491118" w:rsidRDefault="007D5CBD" w:rsidP="007D5CBD">
      <w:pPr>
        <w:pStyle w:val="Prrafodelista"/>
        <w:numPr>
          <w:ilvl w:val="2"/>
          <w:numId w:val="16"/>
        </w:numPr>
        <w:ind w:left="1418" w:hanging="567"/>
        <w:rPr>
          <w:sz w:val="20"/>
          <w:highlight w:val="lightGray"/>
          <w:lang w:val="es-MX"/>
        </w:rPr>
      </w:pPr>
      <w:r w:rsidRPr="00491118">
        <w:rPr>
          <w:rFonts w:cs="Arial"/>
          <w:sz w:val="20"/>
          <w:szCs w:val="20"/>
          <w:highlight w:val="lightGray"/>
        </w:rPr>
        <w:t xml:space="preserve">El sistema continúa en el </w:t>
      </w:r>
      <w:hyperlink w:anchor="Fin" w:history="1">
        <w:r w:rsidRPr="00491118">
          <w:rPr>
            <w:rStyle w:val="Hipervnculo"/>
            <w:rFonts w:cs="Arial"/>
            <w:b/>
            <w:sz w:val="20"/>
            <w:szCs w:val="20"/>
            <w:highlight w:val="lightGray"/>
          </w:rPr>
          <w:t>paso 11</w:t>
        </w:r>
      </w:hyperlink>
      <w:r w:rsidRPr="00491118">
        <w:rPr>
          <w:rFonts w:cs="Arial"/>
          <w:sz w:val="20"/>
          <w:szCs w:val="20"/>
          <w:highlight w:val="lightGray"/>
        </w:rPr>
        <w:t xml:space="preserve"> del flujo básico</w:t>
      </w:r>
    </w:p>
    <w:p w:rsidR="00922305" w:rsidRPr="00491118" w:rsidRDefault="00922305" w:rsidP="00195DCB">
      <w:pPr>
        <w:pStyle w:val="Prrafodelista"/>
        <w:numPr>
          <w:ilvl w:val="0"/>
          <w:numId w:val="16"/>
        </w:numPr>
        <w:ind w:left="426" w:hanging="426"/>
        <w:rPr>
          <w:rFonts w:cs="Arial"/>
          <w:sz w:val="20"/>
          <w:szCs w:val="20"/>
          <w:highlight w:val="lightGray"/>
        </w:rPr>
      </w:pPr>
      <w:r w:rsidRPr="00491118">
        <w:rPr>
          <w:sz w:val="20"/>
          <w:highlight w:val="lightGray"/>
          <w:lang w:val="es-MX"/>
        </w:rPr>
        <w:t>Si &lt;no se realizaron cambios</w:t>
      </w:r>
      <w:r w:rsidR="00C66062" w:rsidRPr="00491118">
        <w:rPr>
          <w:sz w:val="20"/>
          <w:highlight w:val="lightGray"/>
          <w:lang w:val="es-MX"/>
        </w:rPr>
        <w:t xml:space="preserve"> (no se agregaron </w:t>
      </w:r>
      <w:r w:rsidR="00140A02" w:rsidRPr="00491118">
        <w:rPr>
          <w:sz w:val="20"/>
          <w:highlight w:val="lightGray"/>
          <w:lang w:val="es-MX"/>
        </w:rPr>
        <w:t xml:space="preserve">o modificaron </w:t>
      </w:r>
      <w:r w:rsidR="00C66062" w:rsidRPr="00491118">
        <w:rPr>
          <w:sz w:val="20"/>
          <w:highlight w:val="lightGray"/>
          <w:lang w:val="es-MX"/>
        </w:rPr>
        <w:t>productos)</w:t>
      </w:r>
      <w:r w:rsidRPr="00491118">
        <w:rPr>
          <w:sz w:val="20"/>
          <w:highlight w:val="lightGray"/>
          <w:lang w:val="es-MX"/>
        </w:rPr>
        <w:t>&gt;</w:t>
      </w:r>
    </w:p>
    <w:p w:rsidR="00AF6F86" w:rsidRPr="00491118" w:rsidRDefault="00AF6F86" w:rsidP="00195DCB">
      <w:pPr>
        <w:pStyle w:val="Prrafodelista"/>
        <w:numPr>
          <w:ilvl w:val="1"/>
          <w:numId w:val="16"/>
        </w:numPr>
        <w:ind w:left="851" w:hanging="425"/>
        <w:rPr>
          <w:color w:val="0000FF"/>
          <w:sz w:val="20"/>
          <w:highlight w:val="lightGray"/>
          <w:u w:val="single"/>
          <w:lang w:eastAsia="en-US"/>
        </w:rPr>
      </w:pPr>
      <w:r w:rsidRPr="00491118">
        <w:rPr>
          <w:sz w:val="20"/>
          <w:highlight w:val="lightGray"/>
          <w:lang w:val="es-MX"/>
        </w:rPr>
        <w:t>Si</w:t>
      </w:r>
      <w:r w:rsidRPr="00491118">
        <w:rPr>
          <w:sz w:val="20"/>
          <w:szCs w:val="20"/>
          <w:highlight w:val="lightGray"/>
        </w:rPr>
        <w:t xml:space="preserve"> &lt;proviene del </w:t>
      </w:r>
      <w:r w:rsidRPr="00491118">
        <w:rPr>
          <w:sz w:val="20"/>
          <w:szCs w:val="20"/>
          <w:highlight w:val="lightGray"/>
          <w:lang w:val="es-MX"/>
        </w:rPr>
        <w:t xml:space="preserve">flujo alterno opcional </w:t>
      </w:r>
      <w:hyperlink w:anchor="_AO01_Crear_Cambio" w:history="1">
        <w:r w:rsidRPr="00491118">
          <w:rPr>
            <w:rStyle w:val="Hipervnculo"/>
            <w:b/>
            <w:sz w:val="20"/>
            <w:szCs w:val="20"/>
            <w:highlight w:val="lightGray"/>
            <w:lang w:val="es-MX"/>
          </w:rPr>
          <w:t>AO01 Crear Cambio de Producto</w:t>
        </w:r>
      </w:hyperlink>
      <w:r w:rsidRPr="00491118">
        <w:rPr>
          <w:sz w:val="20"/>
          <w:szCs w:val="20"/>
          <w:highlight w:val="lightGray"/>
        </w:rPr>
        <w:t>&gt;</w:t>
      </w:r>
    </w:p>
    <w:p w:rsidR="00973B2B" w:rsidRPr="00491118" w:rsidRDefault="00973B2B" w:rsidP="00973B2B">
      <w:pPr>
        <w:pStyle w:val="Prrafodelista"/>
        <w:numPr>
          <w:ilvl w:val="2"/>
          <w:numId w:val="16"/>
        </w:numPr>
        <w:ind w:left="1418" w:hanging="567"/>
        <w:rPr>
          <w:sz w:val="20"/>
          <w:highlight w:val="lightGray"/>
          <w:lang w:val="es-MX"/>
        </w:rPr>
      </w:pPr>
      <w:r w:rsidRPr="00491118">
        <w:rPr>
          <w:sz w:val="20"/>
          <w:highlight w:val="lightGray"/>
          <w:lang w:val="es-MX"/>
        </w:rPr>
        <w:lastRenderedPageBreak/>
        <w:t xml:space="preserve">El sistema elimina la siguiente información de las transacciones realizadas para los movimientos de entrada y salida de acuerdo con la regla de negocio </w:t>
      </w:r>
      <w:hyperlink r:id="rId392" w:anchor="RNGEN175" w:history="1">
        <w:r w:rsidRPr="00491118">
          <w:rPr>
            <w:rStyle w:val="Hipervnculo"/>
            <w:b/>
            <w:sz w:val="20"/>
            <w:highlight w:val="lightGray"/>
            <w:lang w:val="es-MX"/>
          </w:rPr>
          <w:t>RNGEN175 Deshacer Transacción</w:t>
        </w:r>
      </w:hyperlink>
      <w:r w:rsidRPr="00491118">
        <w:rPr>
          <w:sz w:val="20"/>
          <w:highlight w:val="lightGray"/>
          <w:lang w:val="es-MX"/>
        </w:rPr>
        <w:t>:</w:t>
      </w:r>
    </w:p>
    <w:p w:rsidR="00973B2B" w:rsidRPr="00491118" w:rsidRDefault="00973B2B" w:rsidP="00973B2B">
      <w:pPr>
        <w:pStyle w:val="Prrafodelista"/>
        <w:numPr>
          <w:ilvl w:val="3"/>
          <w:numId w:val="16"/>
        </w:numPr>
        <w:ind w:left="2268" w:hanging="850"/>
        <w:rPr>
          <w:sz w:val="20"/>
          <w:highlight w:val="lightGray"/>
          <w:lang w:val="es-MX"/>
        </w:rPr>
      </w:pPr>
      <w:r w:rsidRPr="00491118">
        <w:rPr>
          <w:sz w:val="20"/>
          <w:highlight w:val="lightGray"/>
          <w:lang w:val="es-MX"/>
        </w:rPr>
        <w:t>TransProd</w:t>
      </w:r>
    </w:p>
    <w:p w:rsidR="00AF6F86" w:rsidRPr="00491118" w:rsidRDefault="00AF6F86" w:rsidP="00195DC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w:t>
      </w:r>
      <w:hyperlink r:id="rId393" w:anchor="Fin" w:history="1">
        <w:r w:rsidR="00973B2B" w:rsidRPr="00491118">
          <w:rPr>
            <w:rStyle w:val="Hipervnculo"/>
            <w:rFonts w:cs="Arial"/>
            <w:b/>
            <w:sz w:val="20"/>
            <w:szCs w:val="20"/>
            <w:highlight w:val="lightGray"/>
          </w:rPr>
          <w:t>paso 11</w:t>
        </w:r>
      </w:hyperlink>
      <w:r w:rsidRPr="00491118">
        <w:rPr>
          <w:sz w:val="20"/>
          <w:highlight w:val="lightGray"/>
          <w:lang w:val="es-MX"/>
        </w:rPr>
        <w:t xml:space="preserve"> del </w:t>
      </w:r>
      <w:r w:rsidRPr="00491118">
        <w:rPr>
          <w:sz w:val="20"/>
          <w:szCs w:val="20"/>
          <w:highlight w:val="lightGray"/>
          <w:lang w:val="es-MX"/>
        </w:rPr>
        <w:t>flujo básico</w:t>
      </w:r>
    </w:p>
    <w:p w:rsidR="00AF6F86" w:rsidRPr="00491118" w:rsidRDefault="00AF6F86" w:rsidP="00195DCB">
      <w:pPr>
        <w:pStyle w:val="Prrafodelista"/>
        <w:numPr>
          <w:ilvl w:val="1"/>
          <w:numId w:val="16"/>
        </w:numPr>
        <w:ind w:left="851" w:hanging="425"/>
        <w:rPr>
          <w:color w:val="0000FF"/>
          <w:sz w:val="20"/>
          <w:highlight w:val="lightGray"/>
          <w:u w:val="single"/>
          <w:lang w:eastAsia="en-US"/>
        </w:rPr>
      </w:pPr>
      <w:r w:rsidRPr="00491118">
        <w:rPr>
          <w:sz w:val="20"/>
          <w:szCs w:val="20"/>
          <w:highlight w:val="lightGray"/>
        </w:rPr>
        <w:t xml:space="preserve">Si &lt;proviene del flujo alterno opcional </w:t>
      </w:r>
      <w:hyperlink w:anchor="_AO02_Modificar_Cambio" w:history="1">
        <w:r w:rsidRPr="00491118">
          <w:rPr>
            <w:rStyle w:val="Hipervnculo"/>
            <w:b/>
            <w:sz w:val="20"/>
            <w:szCs w:val="20"/>
            <w:highlight w:val="lightGray"/>
          </w:rPr>
          <w:t>AO03 Modificar Cambio de Producto</w:t>
        </w:r>
      </w:hyperlink>
      <w:r w:rsidRPr="00491118">
        <w:rPr>
          <w:sz w:val="20"/>
          <w:szCs w:val="20"/>
          <w:highlight w:val="lightGray"/>
        </w:rPr>
        <w:t>&gt;</w:t>
      </w:r>
    </w:p>
    <w:p w:rsidR="00AF6F86" w:rsidRPr="00491118" w:rsidRDefault="00AF6F86" w:rsidP="00973B2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w:t>
      </w:r>
      <w:hyperlink w:anchor="Fin" w:history="1">
        <w:r w:rsidR="00973B2B" w:rsidRPr="00491118">
          <w:rPr>
            <w:rStyle w:val="Hipervnculo"/>
            <w:rFonts w:cs="Arial"/>
            <w:b/>
            <w:sz w:val="20"/>
            <w:szCs w:val="20"/>
            <w:highlight w:val="lightGray"/>
          </w:rPr>
          <w:t>paso 11</w:t>
        </w:r>
      </w:hyperlink>
      <w:r w:rsidRPr="00491118">
        <w:rPr>
          <w:sz w:val="20"/>
          <w:highlight w:val="lightGray"/>
          <w:lang w:val="es-MX"/>
        </w:rPr>
        <w:t xml:space="preserve"> del </w:t>
      </w:r>
      <w:r w:rsidRPr="00491118">
        <w:rPr>
          <w:sz w:val="20"/>
          <w:szCs w:val="20"/>
          <w:highlight w:val="lightGray"/>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400" w:name="_Toc453846224"/>
      <w:r w:rsidRPr="00481C4A">
        <w:t>Extraordinarios</w:t>
      </w:r>
      <w:bookmarkEnd w:id="396"/>
      <w:bookmarkEnd w:id="397"/>
      <w:bookmarkEnd w:id="400"/>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401" w:name="_Toc52616590"/>
      <w:bookmarkStart w:id="402" w:name="_Toc182735734"/>
      <w:bookmarkStart w:id="403" w:name="_Toc453846225"/>
      <w:r w:rsidRPr="00481C4A">
        <w:t>De excepción</w:t>
      </w:r>
      <w:bookmarkEnd w:id="401"/>
      <w:bookmarkEnd w:id="402"/>
      <w:bookmarkEnd w:id="403"/>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404" w:name="_Toc453846226"/>
      <w:r>
        <w:t>De Validación</w:t>
      </w:r>
      <w:bookmarkEnd w:id="404"/>
    </w:p>
    <w:p w:rsidR="00761BD3" w:rsidRPr="00761BD3" w:rsidRDefault="00761BD3" w:rsidP="00761BD3"/>
    <w:bookmarkStart w:id="405" w:name="_5.2.5.1_VA01_Validar"/>
    <w:bookmarkStart w:id="406" w:name="_5.2.5.2_VA02_Validar"/>
    <w:bookmarkStart w:id="407" w:name="_5.2.5.1__VA01"/>
    <w:bookmarkStart w:id="408" w:name="VA01"/>
    <w:bookmarkStart w:id="409" w:name="_Toc52616592"/>
    <w:bookmarkStart w:id="410" w:name="_Toc182735736"/>
    <w:bookmarkEnd w:id="405"/>
    <w:bookmarkEnd w:id="406"/>
    <w:bookmarkEnd w:id="407"/>
    <w:p w:rsidR="00A82C2F" w:rsidRPr="00A82C2F" w:rsidRDefault="00973D1C"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411" w:name="_Toc453846227"/>
      <w:r w:rsidR="003E503F" w:rsidRPr="00100181">
        <w:rPr>
          <w:rStyle w:val="Hipervnculo"/>
          <w:lang w:val="es-MX"/>
        </w:rPr>
        <w:t>VA01 Validar Coincidencias en Información de Producto</w:t>
      </w:r>
      <w:bookmarkEnd w:id="411"/>
      <w:r>
        <w:rPr>
          <w:lang w:val="es-MX"/>
        </w:rPr>
        <w:fldChar w:fldCharType="end"/>
      </w:r>
      <w:bookmarkEnd w:id="408"/>
    </w:p>
    <w:p w:rsidR="003E503F" w:rsidRDefault="003E503F" w:rsidP="00195DCB">
      <w:pPr>
        <w:pStyle w:val="Textoindependiente"/>
        <w:numPr>
          <w:ilvl w:val="0"/>
          <w:numId w:val="12"/>
        </w:numPr>
        <w:rPr>
          <w:sz w:val="20"/>
          <w:lang w:eastAsia="en-US"/>
        </w:rPr>
      </w:pPr>
      <w:r>
        <w:rPr>
          <w:b w:val="0"/>
          <w:sz w:val="20"/>
          <w:lang w:eastAsia="en-US"/>
        </w:rPr>
        <w:t>El sistema valida las coincidencias de Información de Producto</w:t>
      </w:r>
    </w:p>
    <w:p w:rsidR="00612A6F" w:rsidRPr="00E01B25" w:rsidRDefault="00612A6F" w:rsidP="00195DCB">
      <w:pPr>
        <w:pStyle w:val="Textoindependiente"/>
        <w:numPr>
          <w:ilvl w:val="1"/>
          <w:numId w:val="12"/>
        </w:numPr>
        <w:rPr>
          <w:b w:val="0"/>
          <w:sz w:val="20"/>
          <w:highlight w:val="darkYellow"/>
          <w:lang w:eastAsia="en-US"/>
        </w:rPr>
      </w:pPr>
      <w:r w:rsidRPr="00E01B25">
        <w:rPr>
          <w:b w:val="0"/>
          <w:sz w:val="20"/>
          <w:highlight w:val="darkYellow"/>
          <w:lang w:eastAsia="en-US"/>
        </w:rPr>
        <w:t>El sistema obtiene la siguiente información:</w:t>
      </w:r>
    </w:p>
    <w:p w:rsidR="00612A6F" w:rsidRPr="00E01B25" w:rsidRDefault="00612A6F" w:rsidP="00612A6F">
      <w:pPr>
        <w:pStyle w:val="Textoindependiente"/>
        <w:numPr>
          <w:ilvl w:val="2"/>
          <w:numId w:val="12"/>
        </w:numPr>
        <w:ind w:left="1418" w:hanging="567"/>
        <w:rPr>
          <w:b w:val="0"/>
          <w:sz w:val="20"/>
          <w:highlight w:val="darkYellow"/>
          <w:lang w:eastAsia="en-US"/>
        </w:rPr>
      </w:pPr>
      <w:r w:rsidRPr="00E01B25">
        <w:rPr>
          <w:sz w:val="20"/>
          <w:highlight w:val="darkYellow"/>
          <w:lang w:eastAsia="en-US"/>
        </w:rPr>
        <w:t>ModuloEsquema</w:t>
      </w:r>
    </w:p>
    <w:p w:rsidR="00612A6F" w:rsidRPr="00E01B25" w:rsidRDefault="00612A6F"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ModuloMovDetalleClave</w:t>
      </w:r>
      <w:r w:rsidR="00DA0B9C" w:rsidRPr="00E01B25">
        <w:rPr>
          <w:b w:val="0"/>
          <w:sz w:val="20"/>
          <w:highlight w:val="darkYellow"/>
          <w:lang w:eastAsia="en-US"/>
        </w:rPr>
        <w:t xml:space="preserve"> </w:t>
      </w:r>
      <w:r w:rsidR="00DA0B9C" w:rsidRPr="00E01B25">
        <w:rPr>
          <w:b w:val="0"/>
          <w:sz w:val="20"/>
          <w:highlight w:val="darkYellow"/>
        </w:rPr>
        <w:t>de acuerdo con la regla de negocio</w:t>
      </w:r>
      <w:r w:rsidR="00DA0B9C" w:rsidRPr="00E01B25">
        <w:rPr>
          <w:b w:val="0"/>
          <w:highlight w:val="darkYellow"/>
        </w:rPr>
        <w:t xml:space="preserve"> </w:t>
      </w:r>
      <w:hyperlink r:id="rId394" w:anchor="RNGEN171" w:history="1">
        <w:r w:rsidR="00DA0B9C" w:rsidRPr="00E01B25">
          <w:rPr>
            <w:rStyle w:val="Hipervnculo"/>
            <w:sz w:val="20"/>
            <w:szCs w:val="20"/>
            <w:highlight w:val="darkYellow"/>
          </w:rPr>
          <w:t>RNGEN171 Información en Sesión</w:t>
        </w:r>
      </w:hyperlink>
    </w:p>
    <w:p w:rsidR="004D777A" w:rsidRPr="00E01B25" w:rsidRDefault="004D777A"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EsquemaId</w:t>
      </w:r>
    </w:p>
    <w:p w:rsidR="007539FA" w:rsidRPr="00E01B25" w:rsidRDefault="007539FA" w:rsidP="00195DCB">
      <w:pPr>
        <w:pStyle w:val="Textoindependiente"/>
        <w:numPr>
          <w:ilvl w:val="1"/>
          <w:numId w:val="12"/>
        </w:numPr>
        <w:rPr>
          <w:b w:val="0"/>
          <w:sz w:val="20"/>
          <w:highlight w:val="darkYellow"/>
          <w:lang w:eastAsia="en-US"/>
        </w:rPr>
      </w:pPr>
      <w:r w:rsidRPr="00E01B25">
        <w:rPr>
          <w:b w:val="0"/>
          <w:sz w:val="20"/>
          <w:highlight w:val="darkYellow"/>
          <w:lang w:eastAsia="en-US"/>
        </w:rPr>
        <w:t>Si &lt;</w:t>
      </w:r>
      <w:r w:rsidR="004D777A" w:rsidRPr="00E01B25">
        <w:rPr>
          <w:b w:val="0"/>
          <w:sz w:val="20"/>
          <w:highlight w:val="darkYellow"/>
          <w:lang w:eastAsia="en-US"/>
        </w:rPr>
        <w:t>se obtuvo información de esquemas de producto asignados a</w:t>
      </w:r>
      <w:r w:rsidR="009E22C8" w:rsidRPr="00E01B25">
        <w:rPr>
          <w:b w:val="0"/>
          <w:sz w:val="20"/>
          <w:highlight w:val="darkYellow"/>
          <w:lang w:eastAsia="en-US"/>
        </w:rPr>
        <w:t>l Submódulo correspondiente a la actividad actual, es decir, si se obtuvo</w:t>
      </w:r>
      <w:r w:rsidR="004D777A" w:rsidRPr="00E01B25">
        <w:rPr>
          <w:b w:val="0"/>
          <w:sz w:val="20"/>
          <w:highlight w:val="darkYellow"/>
          <w:lang w:eastAsia="en-US"/>
        </w:rPr>
        <w:t xml:space="preserve"> por lo menos un </w:t>
      </w:r>
      <w:r w:rsidR="009E22C8" w:rsidRPr="00E01B25">
        <w:rPr>
          <w:b w:val="0"/>
          <w:sz w:val="20"/>
          <w:highlight w:val="darkYellow"/>
          <w:lang w:eastAsia="en-US"/>
        </w:rPr>
        <w:t xml:space="preserve">registro en &lt;ModuloEsquema&gt; para </w:t>
      </w:r>
      <w:r w:rsidR="00B02695" w:rsidRPr="00E01B25">
        <w:rPr>
          <w:b w:val="0"/>
          <w:sz w:val="20"/>
          <w:highlight w:val="darkYellow"/>
          <w:lang w:eastAsia="en-US"/>
        </w:rPr>
        <w:t>el Submódulo</w:t>
      </w:r>
      <w:r w:rsidR="009E22C8" w:rsidRPr="00E01B25">
        <w:rPr>
          <w:b w:val="0"/>
          <w:sz w:val="20"/>
          <w:highlight w:val="darkYellow"/>
          <w:lang w:eastAsia="en-US"/>
        </w:rPr>
        <w:t xml:space="preserve"> actual</w:t>
      </w:r>
      <w:r w:rsidRPr="00E01B25">
        <w:rPr>
          <w:b w:val="0"/>
          <w:sz w:val="20"/>
          <w:highlight w:val="darkYellow"/>
          <w:lang w:eastAsia="en-US"/>
        </w:rPr>
        <w:t>&gt;</w:t>
      </w:r>
    </w:p>
    <w:p w:rsidR="009E22C8" w:rsidRPr="00E01B25" w:rsidRDefault="009E22C8" w:rsidP="009E22C8">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obtiene la siguiente información de acuerdo con la regla de negocio </w:t>
      </w:r>
      <w:hyperlink r:id="rId395" w:anchor="RNROLMOV129" w:history="1">
        <w:r w:rsidRPr="00E01B25">
          <w:rPr>
            <w:rStyle w:val="Hipervnculo"/>
            <w:sz w:val="20"/>
            <w:highlight w:val="darkYellow"/>
            <w:lang w:eastAsia="en-US"/>
          </w:rPr>
          <w:t>RNROLMOV129 Buscar Coincidencias en Productos</w:t>
        </w:r>
      </w:hyperlink>
      <w:r w:rsidRPr="00E01B25">
        <w:rPr>
          <w:b w:val="0"/>
          <w:sz w:val="20"/>
          <w:highlight w:val="darkYellow"/>
          <w:lang w:eastAsia="en-US"/>
        </w:rPr>
        <w:t>:</w:t>
      </w:r>
    </w:p>
    <w:p w:rsidR="009E22C8" w:rsidRPr="00E01B25" w:rsidRDefault="009E22C8" w:rsidP="009E22C8">
      <w:pPr>
        <w:pStyle w:val="Textoindependiente"/>
        <w:numPr>
          <w:ilvl w:val="3"/>
          <w:numId w:val="12"/>
        </w:numPr>
        <w:ind w:left="2127" w:hanging="709"/>
        <w:rPr>
          <w:sz w:val="20"/>
          <w:highlight w:val="darkYellow"/>
          <w:lang w:eastAsia="en-US"/>
        </w:rPr>
      </w:pPr>
      <w:r w:rsidRPr="00E01B25">
        <w:rPr>
          <w:sz w:val="20"/>
          <w:highlight w:val="darkYellow"/>
          <w:lang w:eastAsia="en-US"/>
        </w:rPr>
        <w:t>Producto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5"/>
          <w:numId w:val="12"/>
        </w:numPr>
        <w:ind w:left="4253" w:hanging="1134"/>
        <w:rPr>
          <w:sz w:val="20"/>
          <w:highlight w:val="darkYellow"/>
          <w:lang w:eastAsia="en-US"/>
        </w:rPr>
      </w:pPr>
      <w:r w:rsidRPr="00E01B25">
        <w:rPr>
          <w:sz w:val="20"/>
          <w:highlight w:val="darkYellow"/>
          <w:lang w:eastAsia="en-US"/>
        </w:rPr>
        <w:t>ProductoEsquema</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sz w:val="20"/>
          <w:highlight w:val="darkYellow"/>
          <w:lang w:eastAsia="en-US"/>
        </w:rPr>
        <w:t>ModuloEsquema</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 xml:space="preserve">ModuloMovDetalleClave </w:t>
      </w:r>
      <w:r w:rsidRPr="00E01B25">
        <w:rPr>
          <w:b w:val="0"/>
          <w:sz w:val="20"/>
          <w:highlight w:val="darkYellow"/>
        </w:rPr>
        <w:t>de acuerdo con la regla de negocio</w:t>
      </w:r>
      <w:r w:rsidRPr="00E01B25">
        <w:rPr>
          <w:sz w:val="20"/>
          <w:highlight w:val="darkYellow"/>
        </w:rPr>
        <w:t xml:space="preserve"> </w:t>
      </w:r>
      <w:hyperlink r:id="rId396" w:anchor="RNGEN171" w:history="1">
        <w:r w:rsidRPr="00E01B25">
          <w:rPr>
            <w:rStyle w:val="Hipervnculo"/>
            <w:sz w:val="20"/>
            <w:szCs w:val="20"/>
            <w:highlight w:val="darkYellow"/>
          </w:rPr>
          <w:t>RNGEN171 Información en Sesión</w:t>
        </w:r>
      </w:hyperlink>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TipoEstado = 1</w:t>
      </w:r>
    </w:p>
    <w:p w:rsidR="00DA0B9C" w:rsidRPr="00E01B25" w:rsidRDefault="00DA0B9C" w:rsidP="00DA0B9C">
      <w:pPr>
        <w:pStyle w:val="Textoindependiente"/>
        <w:numPr>
          <w:ilvl w:val="7"/>
          <w:numId w:val="12"/>
        </w:numPr>
        <w:ind w:left="6946" w:hanging="1417"/>
        <w:rPr>
          <w:sz w:val="20"/>
          <w:highlight w:val="darkYellow"/>
          <w:lang w:eastAsia="en-US"/>
        </w:rPr>
      </w:pPr>
      <w:r w:rsidRPr="00E01B25">
        <w:rPr>
          <w:sz w:val="20"/>
          <w:highlight w:val="darkYellow"/>
          <w:lang w:eastAsia="en-US"/>
        </w:rPr>
        <w:t>Esquema</w:t>
      </w:r>
      <w:r w:rsidR="00B02695" w:rsidRPr="00E01B25">
        <w:rPr>
          <w:sz w:val="20"/>
          <w:highlight w:val="darkYellow"/>
          <w:lang w:eastAsia="en-US"/>
        </w:rPr>
        <w:t xml:space="preserve"> </w:t>
      </w:r>
      <w:r w:rsidR="00B02695" w:rsidRPr="00E01B25">
        <w:rPr>
          <w:rFonts w:cs="Times New Roman"/>
          <w:b w:val="0"/>
          <w:bCs w:val="0"/>
          <w:i/>
          <w:sz w:val="20"/>
          <w:szCs w:val="20"/>
          <w:highlight w:val="darkYellow"/>
          <w:lang w:val="es-ES" w:eastAsia="es-ES"/>
        </w:rPr>
        <w:t>(**En caso de que el esquema asociado al producto no se encuentre directamente asociado al Submódulo, buscar de manera recursiva hacia arriba hasta encontrar su primer esquema padre que corresponda al esquema asociado al Submódulo)</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EsquemaIDPadre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lastRenderedPageBreak/>
        <w:t>Nombre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NombreLargo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Id</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Contenido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Venta</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DecimalProducto</w:t>
      </w:r>
    </w:p>
    <w:p w:rsidR="009E22C8" w:rsidRPr="00E01B25" w:rsidRDefault="009E22C8" w:rsidP="009E22C8">
      <w:pPr>
        <w:pStyle w:val="Textoindependiente"/>
        <w:numPr>
          <w:ilvl w:val="4"/>
          <w:numId w:val="12"/>
        </w:numPr>
        <w:ind w:left="3119" w:hanging="992"/>
        <w:rPr>
          <w:sz w:val="20"/>
          <w:highlight w:val="darkYellow"/>
          <w:lang w:eastAsia="en-US"/>
        </w:rPr>
      </w:pPr>
      <w:r w:rsidRPr="00E01B25">
        <w:rPr>
          <w:sz w:val="20"/>
          <w:highlight w:val="darkYellow"/>
          <w:lang w:eastAsia="en-US"/>
        </w:rPr>
        <w:t>ProductoUnidad</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ProductoClave</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PRUTipoUnidad</w:t>
      </w:r>
    </w:p>
    <w:p w:rsidR="009E22C8" w:rsidRPr="00E01B25" w:rsidRDefault="009E22C8" w:rsidP="00A13F54">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CodigoBarras</w:t>
      </w:r>
    </w:p>
    <w:p w:rsidR="009E22C8" w:rsidRPr="00E01B25" w:rsidRDefault="00A13F54" w:rsidP="006D062F">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continúa en el </w:t>
      </w:r>
      <w:hyperlink w:anchor="paso1_4_VA01" w:history="1">
        <w:r w:rsidRPr="00E01B25">
          <w:rPr>
            <w:rStyle w:val="Hipervnculo"/>
            <w:sz w:val="20"/>
            <w:highlight w:val="darkYellow"/>
            <w:lang w:eastAsia="en-US"/>
          </w:rPr>
          <w:t>paso 1.4</w:t>
        </w:r>
      </w:hyperlink>
      <w:r w:rsidRPr="00E01B25">
        <w:rPr>
          <w:b w:val="0"/>
          <w:sz w:val="20"/>
          <w:highlight w:val="darkYellow"/>
          <w:lang w:eastAsia="en-US"/>
        </w:rPr>
        <w:t xml:space="preserve"> del flujo alterno de validación </w:t>
      </w:r>
      <w:hyperlink w:anchor="_5.2.5.1__VA01" w:history="1">
        <w:r w:rsidRPr="00E01B25">
          <w:rPr>
            <w:rStyle w:val="Hipervnculo"/>
            <w:sz w:val="20"/>
            <w:highlight w:val="darkYellow"/>
            <w:lang w:eastAsia="en-US"/>
          </w:rPr>
          <w:t>VA01 Validar Coincidencias en Información de Producto</w:t>
        </w:r>
      </w:hyperlink>
    </w:p>
    <w:p w:rsidR="003E503F" w:rsidRPr="00C201E5" w:rsidRDefault="003E503F" w:rsidP="00195DCB">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397"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195DCB">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195DCB">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195DCB">
      <w:pPr>
        <w:pStyle w:val="Textoindependiente"/>
        <w:numPr>
          <w:ilvl w:val="3"/>
          <w:numId w:val="12"/>
        </w:numPr>
        <w:ind w:left="2127" w:hanging="709"/>
        <w:rPr>
          <w:b w:val="0"/>
          <w:sz w:val="20"/>
          <w:lang w:eastAsia="en-US"/>
        </w:rPr>
      </w:pPr>
      <w:r>
        <w:rPr>
          <w:b w:val="0"/>
          <w:sz w:val="20"/>
          <w:lang w:eastAsia="en-US"/>
        </w:rPr>
        <w:t>Nombre</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NombreLargo</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Id</w:t>
      </w:r>
    </w:p>
    <w:p w:rsidR="00746512" w:rsidRPr="00761803" w:rsidRDefault="00746512" w:rsidP="00195DCB">
      <w:pPr>
        <w:pStyle w:val="Textoindependiente"/>
        <w:numPr>
          <w:ilvl w:val="3"/>
          <w:numId w:val="12"/>
        </w:numPr>
        <w:ind w:left="2127" w:hanging="709"/>
        <w:rPr>
          <w:b w:val="0"/>
          <w:sz w:val="20"/>
          <w:highlight w:val="red"/>
          <w:lang w:eastAsia="en-US"/>
        </w:rPr>
      </w:pPr>
      <w:r w:rsidRPr="00761803">
        <w:rPr>
          <w:b w:val="0"/>
          <w:sz w:val="20"/>
          <w:highlight w:val="red"/>
          <w:lang w:eastAsia="en-US"/>
        </w:rPr>
        <w:t>Contenido</w:t>
      </w:r>
    </w:p>
    <w:p w:rsidR="00444306" w:rsidRPr="00761803" w:rsidRDefault="00444306" w:rsidP="00195DCB">
      <w:pPr>
        <w:pStyle w:val="Textoindependiente"/>
        <w:numPr>
          <w:ilvl w:val="3"/>
          <w:numId w:val="12"/>
        </w:numPr>
        <w:ind w:left="2127" w:hanging="709"/>
        <w:rPr>
          <w:b w:val="0"/>
          <w:sz w:val="20"/>
          <w:highlight w:val="red"/>
          <w:lang w:eastAsia="en-US"/>
        </w:rPr>
      </w:pPr>
      <w:r w:rsidRPr="00761803">
        <w:rPr>
          <w:b w:val="0"/>
          <w:sz w:val="20"/>
          <w:highlight w:val="red"/>
          <w:lang w:eastAsia="en-US"/>
        </w:rPr>
        <w:t>Venta</w:t>
      </w:r>
    </w:p>
    <w:p w:rsidR="00953F8E" w:rsidRPr="00764C17" w:rsidRDefault="00953F8E" w:rsidP="00195DCB">
      <w:pPr>
        <w:pStyle w:val="Textoindependiente"/>
        <w:numPr>
          <w:ilvl w:val="3"/>
          <w:numId w:val="12"/>
        </w:numPr>
        <w:ind w:left="2127" w:hanging="709"/>
        <w:rPr>
          <w:b w:val="0"/>
          <w:sz w:val="20"/>
          <w:lang w:eastAsia="en-US"/>
        </w:rPr>
      </w:pPr>
      <w:r w:rsidRPr="00764C17">
        <w:rPr>
          <w:b w:val="0"/>
          <w:sz w:val="20"/>
          <w:lang w:eastAsia="en-US"/>
        </w:rPr>
        <w:t>DecimalProducto</w:t>
      </w:r>
    </w:p>
    <w:p w:rsidR="003B478D" w:rsidRPr="00764C17" w:rsidRDefault="003B478D" w:rsidP="00195DCB">
      <w:pPr>
        <w:pStyle w:val="Textoindependiente"/>
        <w:numPr>
          <w:ilvl w:val="3"/>
          <w:numId w:val="12"/>
        </w:numPr>
        <w:ind w:left="2127" w:hanging="709"/>
        <w:rPr>
          <w:sz w:val="20"/>
          <w:lang w:eastAsia="en-US"/>
        </w:rPr>
      </w:pPr>
      <w:r w:rsidRPr="00764C17">
        <w:rPr>
          <w:sz w:val="20"/>
          <w:lang w:eastAsia="en-US"/>
        </w:rPr>
        <w:t>ProductoUnidad</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ProductoClave</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PRUTipoUnidad</w:t>
      </w:r>
    </w:p>
    <w:p w:rsidR="003B478D" w:rsidRPr="00764C17" w:rsidRDefault="003B478D" w:rsidP="00195DCB">
      <w:pPr>
        <w:pStyle w:val="Textoindependiente"/>
        <w:numPr>
          <w:ilvl w:val="4"/>
          <w:numId w:val="12"/>
        </w:numPr>
        <w:ind w:left="3119" w:hanging="992"/>
        <w:rPr>
          <w:b w:val="0"/>
          <w:sz w:val="20"/>
          <w:lang w:eastAsia="en-US"/>
        </w:rPr>
      </w:pPr>
      <w:r w:rsidRPr="00764C17">
        <w:rPr>
          <w:b w:val="0"/>
          <w:sz w:val="20"/>
          <w:lang w:eastAsia="en-US"/>
        </w:rPr>
        <w:t>CodigoBarras</w:t>
      </w:r>
    </w:p>
    <w:p w:rsidR="00726871" w:rsidRPr="00726871" w:rsidRDefault="00726871" w:rsidP="00195DCB">
      <w:pPr>
        <w:pStyle w:val="Textoindependiente"/>
        <w:numPr>
          <w:ilvl w:val="4"/>
          <w:numId w:val="12"/>
        </w:numPr>
        <w:ind w:left="3119" w:hanging="992"/>
        <w:rPr>
          <w:b w:val="0"/>
          <w:sz w:val="20"/>
          <w:highlight w:val="darkGreen"/>
          <w:lang w:eastAsia="en-US"/>
        </w:rPr>
      </w:pPr>
      <w:r w:rsidRPr="00726871">
        <w:rPr>
          <w:b w:val="0"/>
          <w:sz w:val="20"/>
          <w:highlight w:val="darkGreen"/>
          <w:lang w:eastAsia="en-US"/>
        </w:rPr>
        <w:t>TipoEstado = 1</w:t>
      </w:r>
    </w:p>
    <w:p w:rsidR="003E503F" w:rsidRPr="008D3D3A" w:rsidRDefault="003E503F" w:rsidP="00195DCB">
      <w:pPr>
        <w:pStyle w:val="Textoindependiente"/>
        <w:numPr>
          <w:ilvl w:val="1"/>
          <w:numId w:val="12"/>
        </w:numPr>
        <w:rPr>
          <w:sz w:val="20"/>
          <w:lang w:eastAsia="en-US"/>
        </w:rPr>
      </w:pPr>
      <w:bookmarkStart w:id="412" w:name="paso1_4_VA01"/>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w:t>
      </w:r>
      <w:r w:rsidR="006D062F">
        <w:rPr>
          <w:b w:val="0"/>
          <w:sz w:val="20"/>
          <w:lang w:eastAsia="en-US"/>
        </w:rPr>
        <w:t xml:space="preserve"> </w:t>
      </w:r>
      <w:r w:rsidR="006D062F" w:rsidRPr="00E01B25">
        <w:rPr>
          <w:b w:val="0"/>
          <w:sz w:val="20"/>
          <w:highlight w:val="darkYellow"/>
          <w:lang w:eastAsia="en-US"/>
        </w:rPr>
        <w:t>de acuerdo a la información obtenida</w:t>
      </w:r>
      <w:r>
        <w:rPr>
          <w:b w:val="0"/>
          <w:sz w:val="20"/>
          <w:lang w:eastAsia="en-US"/>
        </w:rPr>
        <w:t>&gt;</w:t>
      </w:r>
      <w:bookmarkEnd w:id="412"/>
    </w:p>
    <w:p w:rsidR="003E503F" w:rsidRPr="00C02440" w:rsidRDefault="003E503F" w:rsidP="00195DCB">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195DCB">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398" w:anchor="RNROLMOV130" w:history="1">
        <w:r w:rsidRPr="0032574E">
          <w:rPr>
            <w:rStyle w:val="Hipervnculo"/>
            <w:sz w:val="20"/>
            <w:lang w:eastAsia="en-US"/>
          </w:rPr>
          <w:t>RNROLMOV130 Información Parcial de Búsqueda</w:t>
        </w:r>
      </w:hyperlink>
    </w:p>
    <w:p w:rsidR="00245314" w:rsidRPr="00E54D89" w:rsidRDefault="00815D39" w:rsidP="00195DCB">
      <w:pPr>
        <w:pStyle w:val="Textoindependiente"/>
        <w:numPr>
          <w:ilvl w:val="2"/>
          <w:numId w:val="12"/>
        </w:numPr>
        <w:ind w:left="1418" w:hanging="567"/>
        <w:rPr>
          <w:b w:val="0"/>
          <w:sz w:val="20"/>
          <w:lang w:eastAsia="en-US"/>
        </w:rPr>
      </w:pPr>
      <w:r w:rsidRPr="00815D39">
        <w:rPr>
          <w:b w:val="0"/>
          <w:sz w:val="20"/>
        </w:rPr>
        <w:t xml:space="preserve">Si &lt;el parámetro de configuración indica que se tiene activado el Cambio Automático de Producto (CambioAutomatico = 1) de acuerdo con la regla de negocio </w:t>
      </w:r>
      <w:hyperlink r:id="rId399" w:anchor="RNGEN171" w:history="1">
        <w:r w:rsidRPr="00E54D89">
          <w:rPr>
            <w:rStyle w:val="Hipervnculo"/>
            <w:sz w:val="20"/>
            <w:szCs w:val="20"/>
          </w:rPr>
          <w:t>RNGEN171 Información en Sesión</w:t>
        </w:r>
      </w:hyperlink>
      <w:r w:rsidRPr="00E54D89">
        <w:rPr>
          <w:b w:val="0"/>
          <w:sz w:val="20"/>
        </w:rPr>
        <w:t xml:space="preserve">&gt; </w:t>
      </w:r>
      <w:r w:rsidR="00CC2E65" w:rsidRPr="00CC2E65">
        <w:rPr>
          <w:b w:val="0"/>
          <w:sz w:val="20"/>
          <w:highlight w:val="lightGray"/>
        </w:rPr>
        <w:t xml:space="preserve">y si &lt;NO se trata del módulo de Preventa de acuerdo con la regla de negocio </w:t>
      </w:r>
      <w:hyperlink r:id="rId400" w:anchor="RNGEN171" w:history="1">
        <w:r w:rsidR="00CC2E65" w:rsidRPr="00CC2E65">
          <w:rPr>
            <w:rStyle w:val="Hipervnculo"/>
            <w:sz w:val="20"/>
            <w:szCs w:val="20"/>
            <w:highlight w:val="lightGray"/>
          </w:rPr>
          <w:t>RNGEN171 Información en Sesión</w:t>
        </w:r>
      </w:hyperlink>
      <w:r w:rsidR="00CC2E65" w:rsidRPr="00CC2E65">
        <w:rPr>
          <w:b w:val="0"/>
          <w:sz w:val="20"/>
          <w:highlight w:val="lightGray"/>
        </w:rPr>
        <w:t>&gt;</w:t>
      </w:r>
      <w:r w:rsidR="00CC2E65">
        <w:rPr>
          <w:sz w:val="20"/>
        </w:rPr>
        <w:t xml:space="preserve"> </w:t>
      </w:r>
      <w:r w:rsidR="00BC1F7E" w:rsidRPr="00E54D89">
        <w:rPr>
          <w:b w:val="0"/>
          <w:sz w:val="20"/>
        </w:rPr>
        <w:t>O si &lt;</w:t>
      </w:r>
      <w:r w:rsidR="005F3098" w:rsidRPr="00E54D89">
        <w:rPr>
          <w:b w:val="0"/>
          <w:sz w:val="20"/>
        </w:rPr>
        <w:t xml:space="preserve">proviene del flujo alterno opcional </w:t>
      </w:r>
      <w:hyperlink w:anchor="_AO02_Cambiar_Por" w:history="1">
        <w:r w:rsidR="005F3098" w:rsidRPr="00E54D89">
          <w:rPr>
            <w:rStyle w:val="Hipervnculo"/>
            <w:sz w:val="20"/>
          </w:rPr>
          <w:t>AO02 Cambiar Por</w:t>
        </w:r>
      </w:hyperlink>
      <w:r w:rsidR="005F3098" w:rsidRPr="00E54D89">
        <w:rPr>
          <w:b w:val="0"/>
          <w:sz w:val="20"/>
        </w:rPr>
        <w:t>&gt;</w:t>
      </w:r>
    </w:p>
    <w:p w:rsidR="00284D1B" w:rsidRPr="00E54D89" w:rsidRDefault="00284D1B" w:rsidP="00195DCB">
      <w:pPr>
        <w:pStyle w:val="Textoindependiente"/>
        <w:numPr>
          <w:ilvl w:val="3"/>
          <w:numId w:val="12"/>
        </w:numPr>
        <w:ind w:left="2127" w:hanging="709"/>
        <w:rPr>
          <w:sz w:val="20"/>
          <w:lang w:eastAsia="en-US"/>
        </w:rPr>
      </w:pPr>
      <w:r w:rsidRPr="00E54D89">
        <w:rPr>
          <w:b w:val="0"/>
          <w:sz w:val="20"/>
          <w:lang w:eastAsia="en-US"/>
        </w:rPr>
        <w:t xml:space="preserve">El </w:t>
      </w:r>
      <w:r w:rsidR="00524655" w:rsidRPr="00E54D89">
        <w:rPr>
          <w:b w:val="0"/>
          <w:sz w:val="20"/>
          <w:lang w:eastAsia="en-US"/>
        </w:rPr>
        <w:t>caso de uso</w:t>
      </w:r>
      <w:r w:rsidRPr="00E54D89">
        <w:rPr>
          <w:b w:val="0"/>
          <w:sz w:val="20"/>
          <w:lang w:eastAsia="en-US"/>
        </w:rPr>
        <w:t xml:space="preserve"> incluye la funcionalidad del caso de uso </w:t>
      </w:r>
      <w:hyperlink r:id="rId401" w:history="1">
        <w:r w:rsidRPr="00E54D89">
          <w:rPr>
            <w:rStyle w:val="Hipervnculo"/>
            <w:sz w:val="20"/>
            <w:lang w:eastAsia="en-US"/>
          </w:rPr>
          <w:t>Buscar Producto</w:t>
        </w:r>
        <w:r w:rsidR="00524655" w:rsidRPr="00E54D89">
          <w:rPr>
            <w:rStyle w:val="Hipervnculo"/>
            <w:sz w:val="20"/>
            <w:lang w:eastAsia="en-US"/>
          </w:rPr>
          <w:t>s</w:t>
        </w:r>
        <w:r w:rsidRPr="00E54D89">
          <w:rPr>
            <w:rStyle w:val="Hipervnculo"/>
            <w:sz w:val="20"/>
            <w:lang w:eastAsia="en-US"/>
          </w:rPr>
          <w:t xml:space="preserve"> – CUROLMOV20</w:t>
        </w:r>
      </w:hyperlink>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envía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Cadena</w:t>
      </w:r>
      <w:r w:rsidR="00E802B0" w:rsidRPr="00E54D89">
        <w:rPr>
          <w:b w:val="0"/>
          <w:sz w:val="20"/>
          <w:lang w:eastAsia="en-US"/>
        </w:rPr>
        <w:t xml:space="preserve"> de acuerdo con la regla de negocio </w:t>
      </w:r>
      <w:hyperlink r:id="rId402" w:anchor="RNROLMOV130" w:history="1">
        <w:r w:rsidR="00E802B0" w:rsidRPr="00E54D89">
          <w:rPr>
            <w:rStyle w:val="Hipervnculo"/>
            <w:sz w:val="20"/>
            <w:lang w:eastAsia="en-US"/>
          </w:rPr>
          <w:t>RNROLMOV130 Información Parcial de Búsqueda</w:t>
        </w:r>
      </w:hyperlink>
    </w:p>
    <w:p w:rsidR="006025CF" w:rsidRPr="00E54D89" w:rsidRDefault="006025CF" w:rsidP="00195DCB">
      <w:pPr>
        <w:pStyle w:val="Textoindependiente"/>
        <w:numPr>
          <w:ilvl w:val="5"/>
          <w:numId w:val="12"/>
        </w:numPr>
        <w:ind w:left="4253" w:hanging="1134"/>
        <w:rPr>
          <w:sz w:val="20"/>
          <w:lang w:eastAsia="en-US"/>
        </w:rPr>
      </w:pPr>
      <w:r w:rsidRPr="00E54D89">
        <w:rPr>
          <w:b w:val="0"/>
          <w:sz w:val="20"/>
          <w:lang w:eastAsia="en-US"/>
        </w:rPr>
        <w:t>Esquema</w:t>
      </w:r>
      <w:r w:rsidR="003D2C7A" w:rsidRPr="00E54D89">
        <w:rPr>
          <w:b w:val="0"/>
          <w:sz w:val="20"/>
          <w:lang w:eastAsia="en-US"/>
        </w:rPr>
        <w:t xml:space="preserve"> de acuerdo con la regla de negocio </w:t>
      </w:r>
      <w:hyperlink r:id="rId403" w:anchor="RNROLMOV194" w:history="1">
        <w:r w:rsidR="00E802B0" w:rsidRPr="00E54D89">
          <w:rPr>
            <w:rStyle w:val="Hipervnculo"/>
            <w:sz w:val="20"/>
            <w:lang w:eastAsia="en-US"/>
          </w:rPr>
          <w:t>RNROLMOV194 Esquema de Búsqueda para Productos</w:t>
        </w:r>
      </w:hyperlink>
    </w:p>
    <w:p w:rsidR="003B1BDA" w:rsidRPr="00E54D89" w:rsidRDefault="00F876ED" w:rsidP="00195DCB">
      <w:pPr>
        <w:pStyle w:val="Textoindependiente"/>
        <w:numPr>
          <w:ilvl w:val="5"/>
          <w:numId w:val="12"/>
        </w:numPr>
        <w:ind w:left="4253" w:hanging="1134"/>
        <w:rPr>
          <w:b w:val="0"/>
          <w:sz w:val="20"/>
          <w:lang w:eastAsia="en-US"/>
        </w:rPr>
      </w:pPr>
      <w:r w:rsidRPr="00E54D89">
        <w:rPr>
          <w:b w:val="0"/>
          <w:sz w:val="20"/>
          <w:lang w:eastAsia="en-US"/>
        </w:rPr>
        <w:t>Tipo</w:t>
      </w:r>
      <w:r w:rsidR="006025CF" w:rsidRPr="00E54D89">
        <w:rPr>
          <w:b w:val="0"/>
          <w:sz w:val="20"/>
          <w:lang w:eastAsia="en-US"/>
        </w:rPr>
        <w:t>Validar</w:t>
      </w:r>
      <w:r w:rsidR="00284D1B" w:rsidRPr="00E54D89">
        <w:rPr>
          <w:b w:val="0"/>
          <w:sz w:val="20"/>
          <w:lang w:eastAsia="en-US"/>
        </w:rPr>
        <w:t xml:space="preserve">Existencia de acuerdo con la regla de negocio </w:t>
      </w:r>
      <w:hyperlink r:id="rId404" w:anchor="RNGEN143" w:history="1">
        <w:r w:rsidR="00284D1B" w:rsidRPr="00E54D89">
          <w:rPr>
            <w:rStyle w:val="Hipervnculo"/>
            <w:sz w:val="20"/>
            <w:lang w:eastAsia="en-US"/>
          </w:rPr>
          <w:t>RNGEN143 Valor Uno</w:t>
        </w:r>
      </w:hyperlink>
    </w:p>
    <w:p w:rsidR="006025CF" w:rsidRPr="00E54D89" w:rsidRDefault="006025CF" w:rsidP="00195DCB">
      <w:pPr>
        <w:pStyle w:val="Textoindependiente"/>
        <w:numPr>
          <w:ilvl w:val="5"/>
          <w:numId w:val="12"/>
        </w:numPr>
        <w:ind w:left="4253" w:hanging="1134"/>
        <w:rPr>
          <w:b w:val="0"/>
          <w:sz w:val="20"/>
          <w:szCs w:val="20"/>
          <w:lang w:eastAsia="en-US"/>
        </w:rPr>
      </w:pPr>
      <w:r w:rsidRPr="00E54D89">
        <w:rPr>
          <w:b w:val="0"/>
          <w:sz w:val="20"/>
          <w:szCs w:val="20"/>
        </w:rPr>
        <w:t>ListaPrecios</w:t>
      </w:r>
      <w:r w:rsidR="003B1BDA" w:rsidRPr="00E54D89">
        <w:rPr>
          <w:b w:val="0"/>
          <w:sz w:val="20"/>
          <w:szCs w:val="20"/>
        </w:rPr>
        <w:t xml:space="preserve"> </w:t>
      </w:r>
      <w:r w:rsidR="0044402C" w:rsidRPr="00E54D89">
        <w:rPr>
          <w:b w:val="0"/>
          <w:sz w:val="20"/>
          <w:szCs w:val="20"/>
        </w:rPr>
        <w:t>de acuerdo con la regla</w:t>
      </w:r>
      <w:r w:rsidR="003B1BDA" w:rsidRPr="00E54D89">
        <w:rPr>
          <w:b w:val="0"/>
          <w:sz w:val="20"/>
          <w:szCs w:val="20"/>
        </w:rPr>
        <w:t xml:space="preserve"> de negocio</w:t>
      </w:r>
      <w:r w:rsidR="003B1BDA" w:rsidRPr="00E54D89">
        <w:rPr>
          <w:sz w:val="20"/>
          <w:szCs w:val="20"/>
        </w:rPr>
        <w:t xml:space="preserve"> </w:t>
      </w:r>
      <w:hyperlink r:id="rId405" w:anchor="RNGEN171" w:history="1">
        <w:r w:rsidR="003B1BDA" w:rsidRPr="00E54D89">
          <w:rPr>
            <w:rStyle w:val="Hipervnculo"/>
            <w:sz w:val="20"/>
            <w:szCs w:val="20"/>
          </w:rPr>
          <w:t>RNGEN171 Información en Sesión</w:t>
        </w:r>
      </w:hyperlink>
    </w:p>
    <w:p w:rsidR="0036580A" w:rsidRPr="00E829B9" w:rsidRDefault="0036580A" w:rsidP="00195DCB">
      <w:pPr>
        <w:pStyle w:val="Textoindependiente"/>
        <w:numPr>
          <w:ilvl w:val="5"/>
          <w:numId w:val="12"/>
        </w:numPr>
        <w:ind w:left="4253" w:hanging="1134"/>
        <w:rPr>
          <w:b w:val="0"/>
          <w:sz w:val="20"/>
          <w:szCs w:val="20"/>
          <w:highlight w:val="lightGray"/>
          <w:lang w:eastAsia="en-US"/>
        </w:rPr>
      </w:pPr>
      <w:r w:rsidRPr="00E829B9">
        <w:rPr>
          <w:b w:val="0"/>
          <w:sz w:val="20"/>
          <w:szCs w:val="20"/>
          <w:highlight w:val="lightGray"/>
        </w:rPr>
        <w:t xml:space="preserve">Si &lt;proviene del flujo alterno opcional </w:t>
      </w:r>
      <w:hyperlink w:anchor="AO01" w:history="1">
        <w:r w:rsidRPr="00E829B9">
          <w:rPr>
            <w:rStyle w:val="Hipervnculo"/>
            <w:sz w:val="20"/>
            <w:szCs w:val="20"/>
            <w:highlight w:val="lightGray"/>
          </w:rPr>
          <w:t>AO01 Crear Cambio de Producto</w:t>
        </w:r>
      </w:hyperlink>
      <w:r w:rsidRPr="00E829B9">
        <w:rPr>
          <w:b w:val="0"/>
          <w:sz w:val="20"/>
          <w:szCs w:val="20"/>
          <w:highlight w:val="lightGray"/>
        </w:rPr>
        <w:t>&gt;</w:t>
      </w:r>
    </w:p>
    <w:p w:rsidR="0044402C" w:rsidRPr="00785C1E" w:rsidRDefault="0044402C" w:rsidP="00195DCB">
      <w:pPr>
        <w:pStyle w:val="Textoindependiente"/>
        <w:numPr>
          <w:ilvl w:val="6"/>
          <w:numId w:val="12"/>
        </w:numPr>
        <w:ind w:left="5529" w:hanging="1276"/>
        <w:rPr>
          <w:rStyle w:val="Hipervnculo"/>
          <w:b w:val="0"/>
          <w:color w:val="auto"/>
          <w:sz w:val="20"/>
          <w:szCs w:val="20"/>
          <w:highlight w:val="lightGray"/>
          <w:u w:val="none"/>
          <w:lang w:eastAsia="en-US"/>
        </w:rPr>
      </w:pPr>
      <w:r w:rsidRPr="00E829B9">
        <w:rPr>
          <w:b w:val="0"/>
          <w:sz w:val="20"/>
          <w:szCs w:val="20"/>
          <w:highlight w:val="lightGray"/>
        </w:rPr>
        <w:t>TransProd</w:t>
      </w:r>
      <w:r w:rsidR="00702C68">
        <w:rPr>
          <w:b w:val="0"/>
          <w:sz w:val="20"/>
          <w:szCs w:val="20"/>
          <w:highlight w:val="lightGray"/>
        </w:rPr>
        <w:t>ID</w:t>
      </w:r>
      <w:r w:rsidRPr="00E829B9">
        <w:rPr>
          <w:b w:val="0"/>
          <w:sz w:val="20"/>
          <w:szCs w:val="20"/>
          <w:highlight w:val="lightGray"/>
        </w:rPr>
        <w:t xml:space="preserve"> de acuerdo con las reglas de negocio</w:t>
      </w:r>
      <w:r w:rsidRPr="00E829B9">
        <w:rPr>
          <w:sz w:val="20"/>
          <w:szCs w:val="20"/>
          <w:highlight w:val="lightGray"/>
        </w:rPr>
        <w:t xml:space="preserve"> </w:t>
      </w:r>
      <w:hyperlink r:id="rId406" w:anchor="RNGEN171" w:history="1">
        <w:r w:rsidRPr="00E829B9">
          <w:rPr>
            <w:rStyle w:val="Hipervnculo"/>
            <w:sz w:val="20"/>
            <w:szCs w:val="20"/>
            <w:highlight w:val="lightGray"/>
          </w:rPr>
          <w:t>RNGEN171 Información en Sesión</w:t>
        </w:r>
      </w:hyperlink>
      <w:r w:rsidRPr="00E829B9">
        <w:rPr>
          <w:highlight w:val="lightGray"/>
        </w:rPr>
        <w:t xml:space="preserve"> </w:t>
      </w:r>
      <w:r w:rsidRPr="00E829B9">
        <w:rPr>
          <w:b w:val="0"/>
          <w:sz w:val="20"/>
          <w:szCs w:val="20"/>
          <w:highlight w:val="lightGray"/>
        </w:rPr>
        <w:t>y</w:t>
      </w:r>
      <w:r w:rsidRPr="00E829B9">
        <w:rPr>
          <w:highlight w:val="lightGray"/>
        </w:rPr>
        <w:t xml:space="preserve"> </w:t>
      </w:r>
      <w:hyperlink r:id="rId407" w:anchor="RNGEN317" w:history="1">
        <w:r w:rsidRPr="00E829B9">
          <w:rPr>
            <w:rStyle w:val="Hipervnculo"/>
            <w:sz w:val="20"/>
            <w:highlight w:val="lightGray"/>
          </w:rPr>
          <w:t>RNGEN317 Tipo Movimiento de Entrada</w:t>
        </w:r>
      </w:hyperlink>
    </w:p>
    <w:p w:rsidR="0036580A" w:rsidRPr="00E829B9" w:rsidRDefault="0036580A" w:rsidP="00195DCB">
      <w:pPr>
        <w:pStyle w:val="Textoindependiente"/>
        <w:numPr>
          <w:ilvl w:val="5"/>
          <w:numId w:val="12"/>
        </w:numPr>
        <w:ind w:left="4253" w:hanging="1134"/>
        <w:rPr>
          <w:b w:val="0"/>
          <w:sz w:val="20"/>
          <w:szCs w:val="20"/>
          <w:highlight w:val="lightGray"/>
          <w:lang w:eastAsia="en-US"/>
        </w:rPr>
      </w:pPr>
      <w:r w:rsidRPr="00E829B9">
        <w:rPr>
          <w:b w:val="0"/>
          <w:sz w:val="20"/>
          <w:szCs w:val="20"/>
          <w:highlight w:val="lightGray"/>
        </w:rPr>
        <w:t xml:space="preserve">Si &lt;proviene del flujo alterno opcional </w:t>
      </w:r>
      <w:hyperlink w:anchor="_AO02_Cambiar_Por" w:history="1">
        <w:r w:rsidRPr="00E829B9">
          <w:rPr>
            <w:rStyle w:val="Hipervnculo"/>
            <w:sz w:val="20"/>
            <w:highlight w:val="lightGray"/>
          </w:rPr>
          <w:t>AO02 Cambiar Por</w:t>
        </w:r>
      </w:hyperlink>
      <w:r w:rsidRPr="00E829B9">
        <w:rPr>
          <w:b w:val="0"/>
          <w:sz w:val="20"/>
          <w:szCs w:val="20"/>
          <w:highlight w:val="lightGray"/>
        </w:rPr>
        <w:t>&gt;</w:t>
      </w:r>
    </w:p>
    <w:p w:rsidR="00785C1E" w:rsidRPr="00785C1E" w:rsidRDefault="0036580A" w:rsidP="00785C1E">
      <w:pPr>
        <w:pStyle w:val="Textoindependiente"/>
        <w:numPr>
          <w:ilvl w:val="6"/>
          <w:numId w:val="12"/>
        </w:numPr>
        <w:ind w:left="5529" w:hanging="1276"/>
        <w:rPr>
          <w:b w:val="0"/>
          <w:sz w:val="20"/>
          <w:szCs w:val="20"/>
          <w:highlight w:val="lightGray"/>
          <w:lang w:eastAsia="en-US"/>
        </w:rPr>
      </w:pPr>
      <w:r w:rsidRPr="00E829B9">
        <w:rPr>
          <w:b w:val="0"/>
          <w:sz w:val="20"/>
          <w:szCs w:val="20"/>
          <w:highlight w:val="lightGray"/>
        </w:rPr>
        <w:t>TransProd</w:t>
      </w:r>
      <w:r w:rsidR="00702C68">
        <w:rPr>
          <w:b w:val="0"/>
          <w:sz w:val="20"/>
          <w:szCs w:val="20"/>
          <w:highlight w:val="lightGray"/>
        </w:rPr>
        <w:t>ID</w:t>
      </w:r>
      <w:r w:rsidRPr="00E829B9">
        <w:rPr>
          <w:b w:val="0"/>
          <w:sz w:val="20"/>
          <w:szCs w:val="20"/>
          <w:highlight w:val="lightGray"/>
        </w:rPr>
        <w:t xml:space="preserve"> de acuerdo con las reglas de negocio</w:t>
      </w:r>
      <w:r w:rsidRPr="00E829B9">
        <w:rPr>
          <w:sz w:val="20"/>
          <w:szCs w:val="20"/>
          <w:highlight w:val="lightGray"/>
        </w:rPr>
        <w:t xml:space="preserve"> </w:t>
      </w:r>
      <w:hyperlink r:id="rId408" w:anchor="RNGEN171" w:history="1">
        <w:r w:rsidRPr="00E829B9">
          <w:rPr>
            <w:rStyle w:val="Hipervnculo"/>
            <w:sz w:val="20"/>
            <w:szCs w:val="20"/>
            <w:highlight w:val="lightGray"/>
          </w:rPr>
          <w:t>RNGEN171 Información en Sesión</w:t>
        </w:r>
      </w:hyperlink>
      <w:r w:rsidRPr="00E829B9">
        <w:rPr>
          <w:highlight w:val="lightGray"/>
        </w:rPr>
        <w:t xml:space="preserve"> </w:t>
      </w:r>
      <w:r w:rsidRPr="00E829B9">
        <w:rPr>
          <w:b w:val="0"/>
          <w:sz w:val="20"/>
          <w:szCs w:val="20"/>
          <w:highlight w:val="lightGray"/>
        </w:rPr>
        <w:t>y</w:t>
      </w:r>
      <w:r w:rsidRPr="00E829B9">
        <w:rPr>
          <w:highlight w:val="lightGray"/>
        </w:rPr>
        <w:t xml:space="preserve"> </w:t>
      </w:r>
      <w:hyperlink r:id="rId409" w:anchor="RNGEN326" w:history="1">
        <w:r w:rsidRPr="00E829B9">
          <w:rPr>
            <w:rStyle w:val="Hipervnculo"/>
            <w:sz w:val="20"/>
            <w:highlight w:val="lightGray"/>
          </w:rPr>
          <w:t>RNGEN326 Tipo Movimiento de Salida</w:t>
        </w:r>
      </w:hyperlink>
    </w:p>
    <w:p w:rsidR="00F876ED" w:rsidRPr="0026701F" w:rsidRDefault="00F876ED" w:rsidP="00702C68">
      <w:pPr>
        <w:pStyle w:val="Textoindependiente"/>
        <w:numPr>
          <w:ilvl w:val="5"/>
          <w:numId w:val="12"/>
        </w:numPr>
        <w:ind w:left="4253" w:hanging="1134"/>
        <w:rPr>
          <w:rStyle w:val="Hipervnculo"/>
          <w:color w:val="auto"/>
          <w:sz w:val="20"/>
          <w:highlight w:val="yellow"/>
          <w:u w:val="none"/>
          <w:lang w:eastAsia="en-US"/>
        </w:rPr>
      </w:pPr>
      <w:r w:rsidRPr="0026701F">
        <w:rPr>
          <w:b w:val="0"/>
          <w:sz w:val="20"/>
          <w:highlight w:val="yellow"/>
          <w:lang w:eastAsia="en-US"/>
        </w:rPr>
        <w:t>TipoMovimiento</w:t>
      </w:r>
      <w:r w:rsidR="00785C1E" w:rsidRPr="0026701F">
        <w:rPr>
          <w:b w:val="0"/>
          <w:sz w:val="20"/>
          <w:highlight w:val="yellow"/>
          <w:lang w:eastAsia="en-US"/>
        </w:rPr>
        <w:t xml:space="preserve"> de </w:t>
      </w:r>
      <w:r w:rsidR="00785C1E" w:rsidRPr="0026701F">
        <w:rPr>
          <w:b w:val="0"/>
          <w:sz w:val="20"/>
          <w:szCs w:val="20"/>
          <w:highlight w:val="yellow"/>
        </w:rPr>
        <w:t>acuerdo con la regla de negocio</w:t>
      </w:r>
      <w:r w:rsidR="00785C1E" w:rsidRPr="0026701F">
        <w:rPr>
          <w:sz w:val="20"/>
          <w:szCs w:val="20"/>
          <w:highlight w:val="yellow"/>
        </w:rPr>
        <w:t xml:space="preserve"> </w:t>
      </w:r>
      <w:hyperlink r:id="rId410" w:anchor="RNGEN326" w:history="1">
        <w:r w:rsidR="00785C1E" w:rsidRPr="0026701F">
          <w:rPr>
            <w:rStyle w:val="Hipervnculo"/>
            <w:sz w:val="20"/>
            <w:highlight w:val="yellow"/>
          </w:rPr>
          <w:t>RNGEN326 Tipo Movimiento de Salida</w:t>
        </w:r>
      </w:hyperlink>
    </w:p>
    <w:p w:rsidR="006E3F31" w:rsidRPr="0026701F" w:rsidRDefault="006E3F31" w:rsidP="00702C68">
      <w:pPr>
        <w:pStyle w:val="Textoindependiente"/>
        <w:numPr>
          <w:ilvl w:val="5"/>
          <w:numId w:val="12"/>
        </w:numPr>
        <w:ind w:left="4253" w:hanging="1134"/>
        <w:rPr>
          <w:sz w:val="20"/>
          <w:highlight w:val="yellow"/>
          <w:lang w:eastAsia="en-US"/>
        </w:rPr>
      </w:pPr>
      <w:r w:rsidRPr="0026701F">
        <w:rPr>
          <w:rStyle w:val="Hipervnculo"/>
          <w:b w:val="0"/>
          <w:color w:val="auto"/>
          <w:sz w:val="20"/>
          <w:highlight w:val="yellow"/>
          <w:u w:val="none"/>
        </w:rPr>
        <w:t xml:space="preserve">TipoTransProd </w:t>
      </w:r>
      <w:r w:rsidRPr="0026701F">
        <w:rPr>
          <w:b w:val="0"/>
          <w:sz w:val="20"/>
          <w:szCs w:val="20"/>
          <w:highlight w:val="yellow"/>
        </w:rPr>
        <w:t xml:space="preserve">de acuerdo con las reglas de negocio </w:t>
      </w:r>
      <w:hyperlink r:id="rId411" w:anchor="RNGEN171" w:history="1">
        <w:r w:rsidRPr="0026701F">
          <w:rPr>
            <w:rStyle w:val="Hipervnculo"/>
            <w:sz w:val="20"/>
            <w:szCs w:val="20"/>
            <w:highlight w:val="yellow"/>
          </w:rPr>
          <w:t>RNGEN171 Información en Sesión</w:t>
        </w:r>
      </w:hyperlink>
      <w:r w:rsidRPr="0026701F">
        <w:rPr>
          <w:b w:val="0"/>
          <w:highlight w:val="yellow"/>
        </w:rPr>
        <w:t>,</w:t>
      </w:r>
      <w:r w:rsidRPr="0026701F">
        <w:rPr>
          <w:highlight w:val="yellow"/>
        </w:rPr>
        <w:t xml:space="preserve"> </w:t>
      </w:r>
      <w:hyperlink r:id="rId412" w:anchor="RNROLMOV195" w:history="1">
        <w:r w:rsidRPr="0026701F">
          <w:rPr>
            <w:rStyle w:val="Hipervnculo"/>
            <w:sz w:val="20"/>
            <w:highlight w:val="yellow"/>
          </w:rPr>
          <w:t>RNROLMOV195 Información Contenida en el Objeto del Encabezado de la Transacción</w:t>
        </w:r>
      </w:hyperlink>
      <w:r w:rsidRPr="0026701F">
        <w:rPr>
          <w:rStyle w:val="Hipervnculo"/>
          <w:b w:val="0"/>
          <w:sz w:val="20"/>
          <w:highlight w:val="yellow"/>
          <w:u w:val="none"/>
        </w:rPr>
        <w:t xml:space="preserve"> </w:t>
      </w:r>
      <w:r w:rsidRPr="0026701F">
        <w:rPr>
          <w:rStyle w:val="Hipervnculo"/>
          <w:b w:val="0"/>
          <w:color w:val="auto"/>
          <w:sz w:val="20"/>
          <w:highlight w:val="yellow"/>
          <w:u w:val="none"/>
        </w:rPr>
        <w:t>y</w:t>
      </w:r>
      <w:r w:rsidRPr="0026701F">
        <w:rPr>
          <w:rStyle w:val="Hipervnculo"/>
          <w:b w:val="0"/>
          <w:sz w:val="20"/>
          <w:highlight w:val="yellow"/>
          <w:u w:val="none"/>
        </w:rPr>
        <w:t xml:space="preserve"> </w:t>
      </w:r>
      <w:hyperlink r:id="rId413" w:anchor="RNGEN326" w:history="1">
        <w:r w:rsidRPr="0026701F">
          <w:rPr>
            <w:rStyle w:val="Hipervnculo"/>
            <w:sz w:val="20"/>
            <w:highlight w:val="yellow"/>
          </w:rPr>
          <w:t>RNGEN326 Tipo Movimiento de Salida</w:t>
        </w:r>
      </w:hyperlink>
      <w:r w:rsidRPr="0026701F">
        <w:rPr>
          <w:rStyle w:val="Hipervnculo"/>
          <w:sz w:val="20"/>
          <w:highlight w:val="yellow"/>
          <w:u w:val="none"/>
        </w:rPr>
        <w:t xml:space="preserve"> </w:t>
      </w:r>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recibe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Productos</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Clave de</w:t>
      </w:r>
      <w:r w:rsidR="003E4D84" w:rsidRPr="00E54D89">
        <w:rPr>
          <w:b w:val="0"/>
          <w:sz w:val="20"/>
          <w:lang w:eastAsia="en-US"/>
        </w:rPr>
        <w:t>l</w:t>
      </w:r>
      <w:r w:rsidRPr="00E54D89">
        <w:rPr>
          <w:b w:val="0"/>
          <w:sz w:val="20"/>
          <w:lang w:eastAsia="en-US"/>
        </w:rPr>
        <w:t xml:space="preserve"> Producto</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Unidad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Cantidad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Precio</w:t>
      </w:r>
    </w:p>
    <w:p w:rsidR="00284D1B" w:rsidRPr="00F52ECD" w:rsidRDefault="007A3847" w:rsidP="00195DCB">
      <w:pPr>
        <w:pStyle w:val="Textoindependiente"/>
        <w:numPr>
          <w:ilvl w:val="3"/>
          <w:numId w:val="12"/>
        </w:numPr>
        <w:ind w:left="2127" w:hanging="709"/>
        <w:rPr>
          <w:b w:val="0"/>
          <w:sz w:val="20"/>
          <w:lang w:eastAsia="en-US"/>
        </w:rPr>
      </w:pPr>
      <w:r w:rsidRPr="007B0332">
        <w:rPr>
          <w:b w:val="0"/>
          <w:sz w:val="20"/>
          <w:szCs w:val="20"/>
        </w:rPr>
        <w:t xml:space="preserve">Si &lt;proviene del flujo alterno opcional </w:t>
      </w:r>
      <w:hyperlink w:anchor="AO01" w:history="1">
        <w:r w:rsidRPr="007B0332">
          <w:rPr>
            <w:rStyle w:val="Hipervnculo"/>
            <w:sz w:val="20"/>
            <w:szCs w:val="20"/>
          </w:rPr>
          <w:t>AO01 Crear Cambio de Producto</w:t>
        </w:r>
      </w:hyperlink>
      <w:r w:rsidRPr="007B0332">
        <w:rPr>
          <w:b w:val="0"/>
          <w:sz w:val="20"/>
          <w:szCs w:val="20"/>
        </w:rPr>
        <w:t xml:space="preserve">&gt;, </w:t>
      </w:r>
      <w:r w:rsidRPr="007B0332">
        <w:rPr>
          <w:b w:val="0"/>
          <w:sz w:val="20"/>
          <w:lang w:eastAsia="en-US"/>
        </w:rPr>
        <w:t>e</w:t>
      </w:r>
      <w:r w:rsidR="00035D19" w:rsidRPr="007B0332">
        <w:rPr>
          <w:b w:val="0"/>
          <w:sz w:val="20"/>
          <w:lang w:eastAsia="en-US"/>
        </w:rPr>
        <w:t xml:space="preserve">l sistema continúa en el </w:t>
      </w:r>
      <w:hyperlink w:anchor="paso1_2_4_VA01" w:history="1">
        <w:r w:rsidR="00035D19" w:rsidRPr="007B0332">
          <w:rPr>
            <w:rStyle w:val="Hipervnculo"/>
            <w:sz w:val="20"/>
            <w:lang w:eastAsia="en-US"/>
          </w:rPr>
          <w:t>paso 1.2.4</w:t>
        </w:r>
      </w:hyperlink>
      <w:r w:rsidR="00035D19" w:rsidRPr="007B0332">
        <w:rPr>
          <w:b w:val="0"/>
          <w:sz w:val="20"/>
          <w:lang w:eastAsia="en-US"/>
        </w:rPr>
        <w:t xml:space="preserve"> del flujo alterno de validación </w:t>
      </w:r>
      <w:hyperlink w:anchor="_5.2.5.1__VA01" w:history="1">
        <w:r w:rsidR="00035D19" w:rsidRPr="00F52ECD">
          <w:rPr>
            <w:rStyle w:val="Hipervnculo"/>
            <w:sz w:val="20"/>
            <w:lang w:eastAsia="en-US"/>
          </w:rPr>
          <w:t>VA01 Validar Coincidencias en Información de Producto</w:t>
        </w:r>
      </w:hyperlink>
    </w:p>
    <w:p w:rsidR="007A3847" w:rsidRPr="00F52ECD" w:rsidRDefault="007A3847" w:rsidP="00195DCB">
      <w:pPr>
        <w:pStyle w:val="Textoindependiente"/>
        <w:numPr>
          <w:ilvl w:val="3"/>
          <w:numId w:val="12"/>
        </w:numPr>
        <w:ind w:left="2127" w:hanging="709"/>
        <w:rPr>
          <w:b w:val="0"/>
          <w:sz w:val="20"/>
          <w:lang w:eastAsia="en-US"/>
        </w:rPr>
      </w:pPr>
      <w:r w:rsidRPr="00F52ECD">
        <w:rPr>
          <w:b w:val="0"/>
          <w:sz w:val="20"/>
          <w:szCs w:val="20"/>
        </w:rPr>
        <w:t xml:space="preserve">Si &lt;proviene del flujo alterno opcional </w:t>
      </w:r>
      <w:hyperlink w:anchor="_AO02_Cambiar_Por" w:history="1">
        <w:r w:rsidRPr="00F52ECD">
          <w:rPr>
            <w:rStyle w:val="Hipervnculo"/>
            <w:sz w:val="20"/>
          </w:rPr>
          <w:t>AO02 Cambiar Por</w:t>
        </w:r>
      </w:hyperlink>
      <w:r w:rsidRPr="00F52ECD">
        <w:rPr>
          <w:b w:val="0"/>
          <w:sz w:val="20"/>
          <w:szCs w:val="20"/>
        </w:rPr>
        <w:t xml:space="preserve">&gt;, </w:t>
      </w:r>
      <w:r w:rsidRPr="00F52ECD">
        <w:rPr>
          <w:b w:val="0"/>
          <w:sz w:val="20"/>
          <w:lang w:eastAsia="en-US"/>
        </w:rPr>
        <w:t xml:space="preserve">el sistema continúa en el </w:t>
      </w:r>
      <w:hyperlink w:anchor="paso1_2_6_VA01" w:history="1">
        <w:r w:rsidRPr="00F52ECD">
          <w:rPr>
            <w:rStyle w:val="Hipervnculo"/>
            <w:sz w:val="20"/>
            <w:lang w:eastAsia="en-US"/>
          </w:rPr>
          <w:t>paso 1.2.</w:t>
        </w:r>
        <w:r w:rsidR="00470247" w:rsidRPr="00F52ECD">
          <w:rPr>
            <w:rStyle w:val="Hipervnculo"/>
            <w:sz w:val="20"/>
            <w:lang w:eastAsia="en-US"/>
          </w:rPr>
          <w:t>6</w:t>
        </w:r>
      </w:hyperlink>
      <w:r w:rsidRPr="00F52ECD">
        <w:rPr>
          <w:b w:val="0"/>
          <w:sz w:val="20"/>
          <w:lang w:eastAsia="en-US"/>
        </w:rPr>
        <w:t xml:space="preserve"> del flujo alterno de validación </w:t>
      </w:r>
      <w:hyperlink w:anchor="_5.2.5.1__VA01" w:history="1">
        <w:r w:rsidRPr="00F52ECD">
          <w:rPr>
            <w:rStyle w:val="Hipervnculo"/>
            <w:sz w:val="20"/>
            <w:lang w:eastAsia="en-US"/>
          </w:rPr>
          <w:t>VA01 Validar Coincidencias en Información de Producto</w:t>
        </w:r>
      </w:hyperlink>
    </w:p>
    <w:p w:rsidR="00306F4C" w:rsidRPr="00E54D89" w:rsidRDefault="00306F4C" w:rsidP="00195DCB">
      <w:pPr>
        <w:pStyle w:val="Textoindependiente"/>
        <w:numPr>
          <w:ilvl w:val="2"/>
          <w:numId w:val="12"/>
        </w:numPr>
        <w:ind w:left="1418" w:hanging="567"/>
        <w:rPr>
          <w:sz w:val="20"/>
          <w:lang w:eastAsia="en-US"/>
        </w:rPr>
      </w:pPr>
      <w:r w:rsidRPr="00E54D89">
        <w:rPr>
          <w:b w:val="0"/>
          <w:sz w:val="20"/>
          <w:lang w:eastAsia="en-US"/>
        </w:rPr>
        <w:t xml:space="preserve">El caso de uso incluye la funcionalidad del caso de uso </w:t>
      </w:r>
      <w:hyperlink r:id="rId414" w:history="1">
        <w:r w:rsidRPr="00E54D89">
          <w:rPr>
            <w:rStyle w:val="Hipervnculo"/>
            <w:sz w:val="20"/>
            <w:lang w:eastAsia="en-US"/>
          </w:rPr>
          <w:t>Buscar Productos – CUROLMOV20</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envía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Cadena de acuerdo con la regla de negocio </w:t>
      </w:r>
      <w:hyperlink r:id="rId415" w:anchor="RNROLMOV130" w:history="1">
        <w:r w:rsidRPr="00E54D89">
          <w:rPr>
            <w:rStyle w:val="Hipervnculo"/>
            <w:sz w:val="20"/>
            <w:lang w:eastAsia="en-US"/>
          </w:rPr>
          <w:t>RNROLMOV130 Información Parcial de Búsqueda</w:t>
        </w:r>
      </w:hyperlink>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Esquema de acuerdo con la regla de negocio </w:t>
      </w:r>
      <w:hyperlink r:id="rId416" w:anchor="RNROLMOV194" w:history="1">
        <w:r w:rsidRPr="00E54D89">
          <w:rPr>
            <w:rStyle w:val="Hipervnculo"/>
            <w:sz w:val="20"/>
            <w:lang w:eastAsia="en-US"/>
          </w:rPr>
          <w:t>RNROLMOV194 Esquema de Búsqueda para Productos</w:t>
        </w:r>
      </w:hyperlink>
    </w:p>
    <w:p w:rsidR="00306F4C" w:rsidRPr="00E54D89" w:rsidRDefault="00C63946" w:rsidP="00195DCB">
      <w:pPr>
        <w:pStyle w:val="Textoindependiente"/>
        <w:numPr>
          <w:ilvl w:val="4"/>
          <w:numId w:val="12"/>
        </w:numPr>
        <w:ind w:left="3119" w:hanging="992"/>
        <w:rPr>
          <w:b w:val="0"/>
          <w:sz w:val="20"/>
          <w:lang w:eastAsia="en-US"/>
        </w:rPr>
      </w:pPr>
      <w:r w:rsidRPr="00E54D89">
        <w:rPr>
          <w:b w:val="0"/>
          <w:sz w:val="20"/>
          <w:lang w:eastAsia="en-US"/>
        </w:rPr>
        <w:t>Tipo</w:t>
      </w:r>
      <w:r w:rsidR="00306F4C" w:rsidRPr="00E54D89">
        <w:rPr>
          <w:b w:val="0"/>
          <w:sz w:val="20"/>
          <w:lang w:eastAsia="en-US"/>
        </w:rPr>
        <w:t xml:space="preserve">ValidarExistencia de acuerdo con la regla de negocio </w:t>
      </w:r>
      <w:hyperlink r:id="rId417" w:anchor="RNGEN041" w:history="1">
        <w:r w:rsidR="00107A57" w:rsidRPr="00E54D89">
          <w:rPr>
            <w:rStyle w:val="Hipervnculo"/>
            <w:sz w:val="20"/>
            <w:lang w:eastAsia="en-US"/>
          </w:rPr>
          <w:t>RNGEN041 Valor por Defecto Cero</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ListaPrecios de acuerdo con la regla de negocio</w:t>
      </w:r>
      <w:r w:rsidRPr="00E54D89">
        <w:rPr>
          <w:sz w:val="20"/>
          <w:szCs w:val="20"/>
        </w:rPr>
        <w:t xml:space="preserve"> </w:t>
      </w:r>
      <w:hyperlink r:id="rId418" w:anchor="RNGEN171" w:history="1">
        <w:r w:rsidRPr="00E54D89">
          <w:rPr>
            <w:rStyle w:val="Hipervnculo"/>
            <w:sz w:val="20"/>
            <w:szCs w:val="20"/>
          </w:rPr>
          <w:t>RNGEN171 Información en Sesión</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TransProd</w:t>
      </w:r>
      <w:r w:rsidR="002F5018" w:rsidRPr="00E54D89">
        <w:rPr>
          <w:b w:val="0"/>
          <w:sz w:val="20"/>
          <w:szCs w:val="20"/>
        </w:rPr>
        <w:t>ID</w:t>
      </w:r>
      <w:r w:rsidRPr="00E54D89">
        <w:rPr>
          <w:b w:val="0"/>
          <w:sz w:val="20"/>
          <w:szCs w:val="20"/>
        </w:rPr>
        <w:t xml:space="preserve"> de acuerdo con las reglas de negocio</w:t>
      </w:r>
      <w:r w:rsidRPr="00E54D89">
        <w:rPr>
          <w:sz w:val="20"/>
          <w:szCs w:val="20"/>
        </w:rPr>
        <w:t xml:space="preserve"> </w:t>
      </w:r>
      <w:hyperlink r:id="rId419" w:anchor="RNGEN171" w:history="1">
        <w:r w:rsidRPr="00E54D89">
          <w:rPr>
            <w:rStyle w:val="Hipervnculo"/>
            <w:sz w:val="20"/>
            <w:szCs w:val="20"/>
          </w:rPr>
          <w:t>RNGEN171 Información en Sesión</w:t>
        </w:r>
      </w:hyperlink>
      <w:r w:rsidRPr="00E54D89">
        <w:t xml:space="preserve"> </w:t>
      </w:r>
      <w:r w:rsidRPr="00E54D89">
        <w:rPr>
          <w:b w:val="0"/>
          <w:sz w:val="20"/>
          <w:szCs w:val="20"/>
        </w:rPr>
        <w:t>y</w:t>
      </w:r>
      <w:r w:rsidRPr="00E54D89">
        <w:t xml:space="preserve"> </w:t>
      </w:r>
      <w:hyperlink r:id="rId420" w:anchor="RNGEN317" w:history="1">
        <w:r w:rsidRPr="00E54D89">
          <w:rPr>
            <w:rStyle w:val="Hipervnculo"/>
            <w:sz w:val="20"/>
          </w:rPr>
          <w:t>RNGEN317 Tipo Movimiento de Entrada</w:t>
        </w:r>
      </w:hyperlink>
    </w:p>
    <w:p w:rsidR="002F5018" w:rsidRPr="00E54D89" w:rsidRDefault="002F5018" w:rsidP="002F5018">
      <w:pPr>
        <w:pStyle w:val="Textoindependiente"/>
        <w:numPr>
          <w:ilvl w:val="4"/>
          <w:numId w:val="12"/>
        </w:numPr>
        <w:ind w:left="3119" w:hanging="992"/>
        <w:rPr>
          <w:rStyle w:val="Hipervnculo"/>
          <w:b w:val="0"/>
          <w:sz w:val="20"/>
          <w:szCs w:val="20"/>
          <w:highlight w:val="yellow"/>
          <w:lang w:eastAsia="en-US"/>
        </w:rPr>
      </w:pPr>
      <w:r w:rsidRPr="00E54D89">
        <w:rPr>
          <w:b w:val="0"/>
          <w:sz w:val="20"/>
          <w:szCs w:val="20"/>
          <w:highlight w:val="yellow"/>
          <w:lang w:eastAsia="en-US"/>
        </w:rPr>
        <w:t xml:space="preserve">TipoMovimiento </w:t>
      </w:r>
      <w:r w:rsidRPr="00E54D89">
        <w:rPr>
          <w:b w:val="0"/>
          <w:sz w:val="20"/>
          <w:szCs w:val="20"/>
          <w:highlight w:val="yellow"/>
        </w:rPr>
        <w:t>de acuerdo con la regla de negocio</w:t>
      </w:r>
      <w:r w:rsidRPr="00E54D89">
        <w:rPr>
          <w:sz w:val="20"/>
          <w:szCs w:val="20"/>
          <w:highlight w:val="yellow"/>
        </w:rPr>
        <w:t xml:space="preserve"> </w:t>
      </w:r>
      <w:hyperlink r:id="rId421" w:anchor="RNGEN317" w:history="1">
        <w:r w:rsidRPr="00E54D89">
          <w:rPr>
            <w:rStyle w:val="Hipervnculo"/>
            <w:sz w:val="20"/>
            <w:highlight w:val="yellow"/>
          </w:rPr>
          <w:t>RNGEN317 Tipo Movimiento de Entrada</w:t>
        </w:r>
      </w:hyperlink>
    </w:p>
    <w:p w:rsidR="002F5018" w:rsidRPr="00E54D89" w:rsidRDefault="002F5018" w:rsidP="0065426E">
      <w:pPr>
        <w:pStyle w:val="Textoindependiente"/>
        <w:numPr>
          <w:ilvl w:val="4"/>
          <w:numId w:val="12"/>
        </w:numPr>
        <w:ind w:left="3119" w:hanging="992"/>
        <w:rPr>
          <w:highlight w:val="yellow"/>
        </w:rPr>
      </w:pPr>
      <w:r w:rsidRPr="00E54D89">
        <w:rPr>
          <w:b w:val="0"/>
          <w:sz w:val="20"/>
          <w:szCs w:val="20"/>
          <w:highlight w:val="yellow"/>
        </w:rPr>
        <w:t>TipoTransProd</w:t>
      </w:r>
      <w:r w:rsidRPr="00E54D89">
        <w:rPr>
          <w:sz w:val="20"/>
          <w:szCs w:val="20"/>
          <w:highlight w:val="yellow"/>
        </w:rPr>
        <w:t xml:space="preserve"> </w:t>
      </w:r>
      <w:r w:rsidRPr="00E54D89">
        <w:rPr>
          <w:b w:val="0"/>
          <w:sz w:val="20"/>
          <w:szCs w:val="20"/>
          <w:highlight w:val="yellow"/>
        </w:rPr>
        <w:t xml:space="preserve">de acuerdo con las reglas de negocio </w:t>
      </w:r>
      <w:hyperlink r:id="rId422" w:anchor="RNGEN171" w:history="1">
        <w:r w:rsidRPr="00E54D89">
          <w:rPr>
            <w:rStyle w:val="Hipervnculo"/>
            <w:sz w:val="20"/>
            <w:szCs w:val="20"/>
            <w:highlight w:val="yellow"/>
          </w:rPr>
          <w:t>RNGEN171 Información en Sesión</w:t>
        </w:r>
      </w:hyperlink>
      <w:r w:rsidRPr="00E54D89">
        <w:rPr>
          <w:b w:val="0"/>
          <w:highlight w:val="yellow"/>
        </w:rPr>
        <w:t>,</w:t>
      </w:r>
      <w:r w:rsidRPr="00E54D89">
        <w:rPr>
          <w:highlight w:val="yellow"/>
        </w:rPr>
        <w:t xml:space="preserve"> </w:t>
      </w:r>
      <w:hyperlink r:id="rId423" w:anchor="RNROLMOV195" w:history="1">
        <w:r w:rsidRPr="00E54D89">
          <w:rPr>
            <w:rStyle w:val="Hipervnculo"/>
            <w:sz w:val="20"/>
            <w:highlight w:val="yellow"/>
          </w:rPr>
          <w:t>RNROLMOV195 Información Contenida en el Objeto del Encabezado de la Transacción</w:t>
        </w:r>
      </w:hyperlink>
      <w:r w:rsidRPr="00E54D89">
        <w:rPr>
          <w:rStyle w:val="Hipervnculo"/>
          <w:b w:val="0"/>
          <w:color w:val="auto"/>
          <w:sz w:val="20"/>
          <w:highlight w:val="yellow"/>
          <w:u w:val="none"/>
        </w:rPr>
        <w:t xml:space="preserve"> y </w:t>
      </w:r>
      <w:hyperlink r:id="rId424" w:anchor="RNGEN317" w:history="1">
        <w:r w:rsidRPr="00E54D89">
          <w:rPr>
            <w:rStyle w:val="Hipervnculo"/>
            <w:sz w:val="20"/>
            <w:highlight w:val="yellow"/>
          </w:rPr>
          <w:t>RNGEN317 Tipo Movimiento de Entrada</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recibe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Productos</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Clave del Producto</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Unidad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Cantidad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Precio</w:t>
      </w:r>
    </w:p>
    <w:p w:rsidR="005B08B2" w:rsidRPr="00E54D89" w:rsidRDefault="005B08B2" w:rsidP="00195DCB">
      <w:pPr>
        <w:pStyle w:val="Textoindependiente"/>
        <w:numPr>
          <w:ilvl w:val="2"/>
          <w:numId w:val="12"/>
        </w:numPr>
        <w:ind w:left="1418" w:hanging="567"/>
        <w:rPr>
          <w:b w:val="0"/>
          <w:sz w:val="20"/>
          <w:lang w:eastAsia="en-US"/>
        </w:rPr>
      </w:pPr>
      <w:bookmarkStart w:id="413" w:name="paso1_2_4_VA01"/>
      <w:r w:rsidRPr="00E54D89">
        <w:rPr>
          <w:b w:val="0"/>
          <w:sz w:val="20"/>
          <w:lang w:eastAsia="en-US"/>
        </w:rPr>
        <w:t xml:space="preserve">Para cada producto </w:t>
      </w:r>
      <w:r w:rsidR="00035D19" w:rsidRPr="00E54D89">
        <w:rPr>
          <w:b w:val="0"/>
          <w:sz w:val="20"/>
          <w:lang w:eastAsia="en-US"/>
        </w:rPr>
        <w:t>incluido en el objeto Productos</w:t>
      </w:r>
    </w:p>
    <w:bookmarkEnd w:id="413"/>
    <w:p w:rsidR="007B63E6" w:rsidRPr="00E54D89" w:rsidRDefault="007B63E6" w:rsidP="00195DCB">
      <w:pPr>
        <w:pStyle w:val="Textoindependiente"/>
        <w:numPr>
          <w:ilvl w:val="3"/>
          <w:numId w:val="12"/>
        </w:numPr>
        <w:ind w:left="2127" w:hanging="709"/>
        <w:rPr>
          <w:b w:val="0"/>
          <w:sz w:val="20"/>
          <w:szCs w:val="20"/>
        </w:rPr>
      </w:pPr>
      <w:r w:rsidRPr="00E54D89">
        <w:rPr>
          <w:b w:val="0"/>
          <w:sz w:val="20"/>
          <w:szCs w:val="20"/>
        </w:rPr>
        <w:t>El sistema obtiene la siguiente información</w:t>
      </w:r>
      <w:r w:rsidR="00753180" w:rsidRPr="00E54D89">
        <w:rPr>
          <w:b w:val="0"/>
          <w:sz w:val="20"/>
          <w:szCs w:val="20"/>
        </w:rPr>
        <w:t xml:space="preserve"> del producto actual</w:t>
      </w:r>
      <w:r w:rsidRPr="00E54D89">
        <w:rPr>
          <w:b w:val="0"/>
          <w:sz w:val="20"/>
          <w:szCs w:val="20"/>
        </w:rPr>
        <w:t>:</w:t>
      </w:r>
    </w:p>
    <w:p w:rsidR="007B63E6" w:rsidRPr="00E54D89" w:rsidRDefault="007B63E6" w:rsidP="00195DCB">
      <w:pPr>
        <w:pStyle w:val="Textoindependiente"/>
        <w:numPr>
          <w:ilvl w:val="4"/>
          <w:numId w:val="12"/>
        </w:numPr>
        <w:ind w:left="3119" w:hanging="992"/>
        <w:rPr>
          <w:sz w:val="20"/>
          <w:szCs w:val="20"/>
        </w:rPr>
      </w:pPr>
      <w:r w:rsidRPr="00E54D89">
        <w:rPr>
          <w:sz w:val="20"/>
          <w:szCs w:val="20"/>
        </w:rPr>
        <w:t>Producto</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ProductoClave</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Nombre</w:t>
      </w:r>
    </w:p>
    <w:p w:rsidR="003614F0" w:rsidRPr="00E54D89" w:rsidRDefault="003614F0" w:rsidP="00195DCB">
      <w:pPr>
        <w:pStyle w:val="Textoindependiente"/>
        <w:numPr>
          <w:ilvl w:val="5"/>
          <w:numId w:val="12"/>
        </w:numPr>
        <w:ind w:left="4253" w:hanging="1134"/>
        <w:rPr>
          <w:b w:val="0"/>
          <w:sz w:val="20"/>
          <w:szCs w:val="20"/>
        </w:rPr>
      </w:pPr>
      <w:r w:rsidRPr="00E54D89">
        <w:rPr>
          <w:b w:val="0"/>
          <w:sz w:val="20"/>
          <w:szCs w:val="20"/>
        </w:rPr>
        <w:t>DecimalProducto</w:t>
      </w:r>
    </w:p>
    <w:p w:rsidR="00753180" w:rsidRPr="00E54D89" w:rsidRDefault="00753180" w:rsidP="00195DCB">
      <w:pPr>
        <w:pStyle w:val="Textoindependiente"/>
        <w:numPr>
          <w:ilvl w:val="3"/>
          <w:numId w:val="12"/>
        </w:numPr>
        <w:ind w:left="2127" w:hanging="709"/>
        <w:rPr>
          <w:b w:val="0"/>
          <w:lang w:eastAsia="es-ES"/>
        </w:rPr>
      </w:pPr>
      <w:r w:rsidRPr="00E54D89">
        <w:rPr>
          <w:b w:val="0"/>
          <w:sz w:val="20"/>
        </w:rPr>
        <w:t>El sistema actualiza el objeto Productos con la siguiente información para el producto actual:</w:t>
      </w:r>
    </w:p>
    <w:p w:rsidR="00753180" w:rsidRPr="00E54D89" w:rsidRDefault="00753180" w:rsidP="00195DCB">
      <w:pPr>
        <w:pStyle w:val="Textoindependiente"/>
        <w:numPr>
          <w:ilvl w:val="4"/>
          <w:numId w:val="12"/>
        </w:numPr>
        <w:ind w:left="3119" w:hanging="992"/>
      </w:pPr>
      <w:r w:rsidRPr="00E54D89">
        <w:rPr>
          <w:sz w:val="20"/>
        </w:rPr>
        <w:t>Productos</w:t>
      </w:r>
    </w:p>
    <w:p w:rsidR="00753180" w:rsidRPr="00E54D89" w:rsidRDefault="00753180" w:rsidP="00195DCB">
      <w:pPr>
        <w:pStyle w:val="Textoindependiente"/>
        <w:numPr>
          <w:ilvl w:val="5"/>
          <w:numId w:val="12"/>
        </w:numPr>
        <w:ind w:left="4253" w:hanging="1134"/>
        <w:rPr>
          <w:sz w:val="20"/>
          <w:lang w:val="es-ES" w:eastAsia="en-US"/>
        </w:rPr>
      </w:pPr>
      <w:r w:rsidRPr="00E54D89">
        <w:rPr>
          <w:b w:val="0"/>
          <w:sz w:val="20"/>
          <w:lang w:eastAsia="en-US"/>
        </w:rPr>
        <w:t>Descripcion de acuerdo con la regla de negocio</w:t>
      </w:r>
      <w:r w:rsidRPr="00E54D89">
        <w:rPr>
          <w:sz w:val="20"/>
          <w:lang w:eastAsia="en-US"/>
        </w:rPr>
        <w:t xml:space="preserve"> </w:t>
      </w:r>
      <w:hyperlink r:id="rId425" w:anchor="RNGEN187" w:history="1">
        <w:r w:rsidRPr="00E54D89">
          <w:rPr>
            <w:rStyle w:val="Hipervnculo"/>
            <w:sz w:val="20"/>
            <w:lang w:eastAsia="en-US"/>
          </w:rPr>
          <w:t>RNGEN187 Nombre Corto de un Producto</w:t>
        </w:r>
      </w:hyperlink>
    </w:p>
    <w:p w:rsidR="003614F0" w:rsidRPr="00E54D89" w:rsidRDefault="003614F0" w:rsidP="00195DCB">
      <w:pPr>
        <w:pStyle w:val="Textoindependiente"/>
        <w:numPr>
          <w:ilvl w:val="5"/>
          <w:numId w:val="12"/>
        </w:numPr>
        <w:ind w:left="4253" w:hanging="1134"/>
        <w:rPr>
          <w:sz w:val="20"/>
          <w:lang w:val="es-ES" w:eastAsia="en-US"/>
        </w:rPr>
      </w:pPr>
      <w:r w:rsidRPr="00E54D89">
        <w:rPr>
          <w:b w:val="0"/>
          <w:sz w:val="20"/>
          <w:szCs w:val="20"/>
        </w:rPr>
        <w:t>DecimalProduct</w:t>
      </w:r>
      <w:r w:rsidRPr="00E54D89">
        <w:rPr>
          <w:sz w:val="20"/>
          <w:szCs w:val="20"/>
        </w:rPr>
        <w:t>o</w:t>
      </w:r>
    </w:p>
    <w:p w:rsidR="00035D19" w:rsidRPr="002F7BD1" w:rsidRDefault="00035D19" w:rsidP="00195DCB">
      <w:pPr>
        <w:pStyle w:val="Textoindependiente"/>
        <w:numPr>
          <w:ilvl w:val="3"/>
          <w:numId w:val="12"/>
        </w:numPr>
        <w:ind w:left="2127" w:hanging="709"/>
        <w:rPr>
          <w:b w:val="0"/>
          <w:sz w:val="20"/>
          <w:szCs w:val="20"/>
        </w:rPr>
      </w:pPr>
      <w:r w:rsidRPr="002F7BD1">
        <w:rPr>
          <w:b w:val="0"/>
          <w:sz w:val="20"/>
          <w:szCs w:val="20"/>
        </w:rPr>
        <w:t>El sistema obtiene la siguiente información del objeto Productos:</w:t>
      </w:r>
    </w:p>
    <w:p w:rsidR="00035D19" w:rsidRPr="002F7BD1" w:rsidRDefault="00035D19" w:rsidP="00195DCB">
      <w:pPr>
        <w:pStyle w:val="Textoindependiente"/>
        <w:numPr>
          <w:ilvl w:val="4"/>
          <w:numId w:val="12"/>
        </w:numPr>
        <w:ind w:left="3119" w:hanging="992"/>
        <w:rPr>
          <w:sz w:val="20"/>
        </w:rPr>
      </w:pPr>
      <w:r w:rsidRPr="002F7BD1">
        <w:rPr>
          <w:sz w:val="20"/>
        </w:rPr>
        <w:lastRenderedPageBreak/>
        <w:t>Productos</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ProductoClave</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Descripcion</w:t>
      </w:r>
    </w:p>
    <w:p w:rsidR="003614F0" w:rsidRPr="0065426E" w:rsidRDefault="003614F0" w:rsidP="00195DCB">
      <w:pPr>
        <w:pStyle w:val="Textoindependiente"/>
        <w:numPr>
          <w:ilvl w:val="5"/>
          <w:numId w:val="12"/>
        </w:numPr>
        <w:ind w:left="4253" w:hanging="1134"/>
        <w:rPr>
          <w:b w:val="0"/>
          <w:sz w:val="20"/>
          <w:lang w:eastAsia="en-US"/>
        </w:rPr>
      </w:pPr>
      <w:r w:rsidRPr="0065426E">
        <w:rPr>
          <w:b w:val="0"/>
          <w:sz w:val="20"/>
          <w:szCs w:val="20"/>
        </w:rPr>
        <w:t>DecimalProducto</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Unidad</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Cantidad</w:t>
      </w:r>
    </w:p>
    <w:p w:rsidR="00E54D89" w:rsidRPr="001349AE" w:rsidRDefault="00035D19" w:rsidP="001349AE">
      <w:pPr>
        <w:pStyle w:val="Textoindependiente"/>
        <w:numPr>
          <w:ilvl w:val="5"/>
          <w:numId w:val="12"/>
        </w:numPr>
        <w:ind w:left="4253" w:hanging="1134"/>
        <w:rPr>
          <w:b w:val="0"/>
          <w:sz w:val="20"/>
          <w:lang w:eastAsia="en-US"/>
        </w:rPr>
      </w:pPr>
      <w:r w:rsidRPr="002F7BD1">
        <w:rPr>
          <w:b w:val="0"/>
          <w:sz w:val="20"/>
          <w:lang w:eastAsia="en-US"/>
        </w:rPr>
        <w:t>Precio</w:t>
      </w:r>
    </w:p>
    <w:p w:rsidR="00035D19" w:rsidRPr="00BE04F8" w:rsidRDefault="00035D19" w:rsidP="00195DCB">
      <w:pPr>
        <w:pStyle w:val="Textoindependiente"/>
        <w:numPr>
          <w:ilvl w:val="3"/>
          <w:numId w:val="12"/>
        </w:numPr>
        <w:ind w:left="2127" w:hanging="709"/>
      </w:pPr>
      <w:r w:rsidRPr="002F7BD1">
        <w:rPr>
          <w:b w:val="0"/>
          <w:sz w:val="20"/>
        </w:rPr>
        <w:t>El caso de uso incluye la funcionalidad del caso de uso</w:t>
      </w:r>
      <w:r>
        <w:rPr>
          <w:sz w:val="20"/>
        </w:rPr>
        <w:t xml:space="preserve"> </w:t>
      </w:r>
      <w:hyperlink r:id="rId426" w:history="1">
        <w:r w:rsidRPr="002F7BD1">
          <w:rPr>
            <w:rStyle w:val="Hipervnculo"/>
            <w:sz w:val="20"/>
          </w:rPr>
          <w:t>Administrar Detalle de la Transacción – CUROLGEN06</w:t>
        </w:r>
      </w:hyperlink>
    </w:p>
    <w:p w:rsidR="00035D19" w:rsidRPr="002F7BD1" w:rsidRDefault="00035D19" w:rsidP="00195DCB">
      <w:pPr>
        <w:pStyle w:val="Textoindependiente"/>
        <w:numPr>
          <w:ilvl w:val="4"/>
          <w:numId w:val="12"/>
        </w:numPr>
        <w:ind w:left="3119" w:hanging="992"/>
        <w:rPr>
          <w:b w:val="0"/>
        </w:rPr>
      </w:pPr>
      <w:r w:rsidRPr="002F7BD1">
        <w:rPr>
          <w:b w:val="0"/>
          <w:sz w:val="20"/>
        </w:rPr>
        <w:t>El sistema envía como parámetro la siguiente información:</w:t>
      </w:r>
    </w:p>
    <w:p w:rsidR="00035D19" w:rsidRPr="002F7BD1" w:rsidRDefault="00E54D89" w:rsidP="00195DCB">
      <w:pPr>
        <w:pStyle w:val="Textoindependiente"/>
        <w:numPr>
          <w:ilvl w:val="5"/>
          <w:numId w:val="12"/>
        </w:numPr>
        <w:ind w:left="4253" w:hanging="1134"/>
        <w:rPr>
          <w:b w:val="0"/>
          <w:sz w:val="20"/>
          <w:szCs w:val="20"/>
        </w:rPr>
      </w:pPr>
      <w:r>
        <w:rPr>
          <w:b w:val="0"/>
          <w:sz w:val="20"/>
          <w:szCs w:val="20"/>
        </w:rPr>
        <w:t>Generar</w:t>
      </w:r>
      <w:r w:rsidR="00035D19" w:rsidRPr="002F7BD1">
        <w:rPr>
          <w:b w:val="0"/>
          <w:sz w:val="20"/>
          <w:szCs w:val="20"/>
        </w:rPr>
        <w:t>Detalle</w:t>
      </w:r>
      <w:r>
        <w:rPr>
          <w:b w:val="0"/>
          <w:sz w:val="20"/>
          <w:szCs w:val="20"/>
        </w:rPr>
        <w:t>Cambio</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TransProdId = &lt;TransProdEntrada.TransProdID&gt; (objeto TransProdEntrada)</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 xml:space="preserve">ProductoClave = ProductoClave (objeto Productos) </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TipoUnidad = Unidad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 = Cantidad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CantidadOriginal = 0</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PrecioClave = &lt;TransProdEntrada.PCEPrecioClave&gt; (objeto TransProdEntrada)</w:t>
      </w:r>
    </w:p>
    <w:p w:rsidR="00035D19" w:rsidRPr="00A3756B" w:rsidRDefault="00035D19" w:rsidP="00195DCB">
      <w:pPr>
        <w:pStyle w:val="Textoindependiente"/>
        <w:numPr>
          <w:ilvl w:val="4"/>
          <w:numId w:val="12"/>
        </w:numPr>
        <w:ind w:left="3119" w:hanging="992"/>
        <w:rPr>
          <w:b w:val="0"/>
        </w:rPr>
      </w:pPr>
      <w:r w:rsidRPr="00A3756B">
        <w:rPr>
          <w:b w:val="0"/>
          <w:sz w:val="20"/>
        </w:rPr>
        <w:t>El sistema recibe como parámetro la siguiente información:</w:t>
      </w:r>
    </w:p>
    <w:p w:rsidR="00035D19" w:rsidRPr="00A3756B" w:rsidRDefault="00035D19" w:rsidP="00195DCB">
      <w:pPr>
        <w:pStyle w:val="Textoindependiente"/>
        <w:numPr>
          <w:ilvl w:val="5"/>
          <w:numId w:val="12"/>
        </w:numPr>
        <w:ind w:left="4253" w:hanging="1134"/>
        <w:rPr>
          <w:b w:val="0"/>
          <w:sz w:val="20"/>
          <w:szCs w:val="20"/>
        </w:rPr>
      </w:pPr>
      <w:r w:rsidRPr="00A3756B">
        <w:rPr>
          <w:b w:val="0"/>
          <w:sz w:val="20"/>
          <w:szCs w:val="20"/>
        </w:rPr>
        <w:t>TransProdDetalle</w:t>
      </w:r>
    </w:p>
    <w:p w:rsidR="00035D19" w:rsidRPr="00E427B5" w:rsidRDefault="00035D19" w:rsidP="00195DCB">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195DCB">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195DCB">
      <w:pPr>
        <w:pStyle w:val="Textoindependiente"/>
        <w:numPr>
          <w:ilvl w:val="6"/>
          <w:numId w:val="12"/>
        </w:numPr>
        <w:ind w:left="5529" w:hanging="1276"/>
        <w:rPr>
          <w:b w:val="0"/>
          <w:sz w:val="20"/>
          <w:szCs w:val="20"/>
        </w:rPr>
      </w:pPr>
      <w:r w:rsidRPr="00E427B5">
        <w:rPr>
          <w:b w:val="0"/>
          <w:sz w:val="20"/>
          <w:szCs w:val="20"/>
        </w:rPr>
        <w:t>TransProdDetalle</w:t>
      </w:r>
    </w:p>
    <w:p w:rsidR="00035D19" w:rsidRPr="00E427B5" w:rsidRDefault="00035D19" w:rsidP="00195DCB">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195DCB">
      <w:pPr>
        <w:pStyle w:val="Textoindependiente"/>
        <w:numPr>
          <w:ilvl w:val="4"/>
          <w:numId w:val="12"/>
        </w:numPr>
        <w:ind w:left="3119" w:hanging="992"/>
      </w:pPr>
      <w:r w:rsidRPr="00E427B5">
        <w:rPr>
          <w:sz w:val="20"/>
        </w:rPr>
        <w:t>Productos</w:t>
      </w:r>
    </w:p>
    <w:p w:rsidR="00035D19" w:rsidRPr="00E427B5" w:rsidRDefault="00035D19" w:rsidP="00195DCB">
      <w:pPr>
        <w:pStyle w:val="Textoindependiente"/>
        <w:numPr>
          <w:ilvl w:val="5"/>
          <w:numId w:val="12"/>
        </w:numPr>
        <w:ind w:left="4253" w:hanging="1134"/>
        <w:rPr>
          <w:b w:val="0"/>
        </w:rPr>
      </w:pPr>
      <w:r w:rsidRPr="00E427B5">
        <w:rPr>
          <w:b w:val="0"/>
          <w:sz w:val="20"/>
        </w:rPr>
        <w:t xml:space="preserve">Total de acuerdo con la regla de negocio </w:t>
      </w:r>
      <w:hyperlink r:id="rId427" w:anchor="RNWEB296" w:history="1">
        <w:r w:rsidRPr="00E427B5">
          <w:rPr>
            <w:rStyle w:val="Hipervnculo"/>
            <w:sz w:val="20"/>
          </w:rPr>
          <w:t>RNWEB296 Total de Cantidad por Precio</w:t>
        </w:r>
      </w:hyperlink>
    </w:p>
    <w:p w:rsidR="007510BA" w:rsidRPr="007510BA" w:rsidRDefault="007510BA" w:rsidP="00195DCB">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195DCB">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428" w:anchor="RNGEN171" w:history="1">
        <w:r w:rsidRPr="007510BA">
          <w:rPr>
            <w:rStyle w:val="Hipervnculo"/>
            <w:sz w:val="20"/>
            <w:szCs w:val="20"/>
          </w:rPr>
          <w:t>RNGEN171 Información en Sesión</w:t>
        </w:r>
      </w:hyperlink>
    </w:p>
    <w:p w:rsidR="00035D19" w:rsidRPr="0020027D" w:rsidRDefault="00035D19" w:rsidP="00195DCB">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429" w:anchor="RNGEN325" w:history="1">
        <w:r w:rsidRPr="0020027D">
          <w:rPr>
            <w:rStyle w:val="Hipervnculo"/>
            <w:sz w:val="20"/>
            <w:szCs w:val="20"/>
          </w:rPr>
          <w:t>RNGEN325 Valor No Definido</w:t>
        </w:r>
      </w:hyperlink>
    </w:p>
    <w:p w:rsidR="000F1BF0" w:rsidRPr="000F1BF0" w:rsidRDefault="000F1BF0" w:rsidP="000F1BF0">
      <w:pPr>
        <w:pStyle w:val="Textoindependiente"/>
        <w:numPr>
          <w:ilvl w:val="3"/>
          <w:numId w:val="12"/>
        </w:numPr>
        <w:ind w:left="2127" w:hanging="709"/>
        <w:rPr>
          <w:b w:val="0"/>
          <w:highlight w:val="lightGray"/>
          <w:lang w:eastAsia="es-ES"/>
        </w:rPr>
      </w:pPr>
      <w:r w:rsidRPr="000F1BF0">
        <w:rPr>
          <w:b w:val="0"/>
          <w:sz w:val="20"/>
          <w:highlight w:val="lightGray"/>
        </w:rPr>
        <w:t xml:space="preserve">El caso de uso incluye la funcionalidad del caso de uso </w:t>
      </w:r>
      <w:hyperlink r:id="rId430" w:history="1">
        <w:r w:rsidRPr="000F1BF0">
          <w:rPr>
            <w:rStyle w:val="Hipervnculo"/>
            <w:sz w:val="20"/>
            <w:highlight w:val="lightGray"/>
          </w:rPr>
          <w:t>Administrar Transacción – CUROLGEN05</w:t>
        </w:r>
      </w:hyperlink>
    </w:p>
    <w:p w:rsidR="000F1BF0" w:rsidRPr="000F1BF0" w:rsidRDefault="000F1BF0" w:rsidP="000F1BF0">
      <w:pPr>
        <w:pStyle w:val="Textoindependiente"/>
        <w:numPr>
          <w:ilvl w:val="4"/>
          <w:numId w:val="12"/>
        </w:numPr>
        <w:ind w:left="3119" w:hanging="992"/>
        <w:rPr>
          <w:b w:val="0"/>
          <w:highlight w:val="lightGray"/>
        </w:rPr>
      </w:pPr>
      <w:r w:rsidRPr="000F1BF0">
        <w:rPr>
          <w:b w:val="0"/>
          <w:sz w:val="20"/>
          <w:szCs w:val="20"/>
          <w:highlight w:val="lightGray"/>
        </w:rPr>
        <w:t>El</w:t>
      </w:r>
      <w:r w:rsidRPr="000F1BF0">
        <w:rPr>
          <w:b w:val="0"/>
          <w:sz w:val="20"/>
          <w:highlight w:val="lightGray"/>
        </w:rPr>
        <w:t xml:space="preserve"> sistema envía como parámetro la siguiente información:</w:t>
      </w:r>
    </w:p>
    <w:p w:rsidR="000F1BF0" w:rsidRPr="000F1BF0" w:rsidRDefault="000F1BF0" w:rsidP="000F1BF0">
      <w:pPr>
        <w:pStyle w:val="Textoindependiente"/>
        <w:numPr>
          <w:ilvl w:val="5"/>
          <w:numId w:val="12"/>
        </w:numPr>
        <w:ind w:left="4253" w:hanging="1134"/>
        <w:rPr>
          <w:b w:val="0"/>
          <w:highlight w:val="lightGray"/>
        </w:rPr>
      </w:pPr>
      <w:r w:rsidRPr="000F1BF0">
        <w:rPr>
          <w:b w:val="0"/>
          <w:sz w:val="20"/>
          <w:highlight w:val="lightGray"/>
        </w:rPr>
        <w:t>CalcularTotalesTransaccion</w:t>
      </w:r>
    </w:p>
    <w:p w:rsidR="000F1BF0" w:rsidRPr="000F1BF0" w:rsidRDefault="000F1BF0" w:rsidP="000F1BF0">
      <w:pPr>
        <w:pStyle w:val="Textoindependiente"/>
        <w:numPr>
          <w:ilvl w:val="6"/>
          <w:numId w:val="12"/>
        </w:numPr>
        <w:ind w:left="5529" w:hanging="1276"/>
        <w:rPr>
          <w:b w:val="0"/>
          <w:highlight w:val="lightGray"/>
        </w:rPr>
      </w:pPr>
      <w:r w:rsidRPr="000F1BF0">
        <w:rPr>
          <w:b w:val="0"/>
          <w:sz w:val="20"/>
          <w:highlight w:val="lightGray"/>
        </w:rPr>
        <w:t>TransProd  = &lt;TransProdEntrada&gt; registrado en sesión (objeto TransProdEntrada)</w:t>
      </w:r>
    </w:p>
    <w:p w:rsidR="000F1BF0" w:rsidRPr="000F1BF0" w:rsidRDefault="000F1BF0" w:rsidP="000F1BF0">
      <w:pPr>
        <w:pStyle w:val="Textoindependiente"/>
        <w:numPr>
          <w:ilvl w:val="4"/>
          <w:numId w:val="12"/>
        </w:numPr>
        <w:ind w:left="3119" w:hanging="992"/>
        <w:rPr>
          <w:b w:val="0"/>
          <w:highlight w:val="lightGray"/>
        </w:rPr>
      </w:pPr>
      <w:r w:rsidRPr="000F1BF0">
        <w:rPr>
          <w:b w:val="0"/>
          <w:sz w:val="20"/>
          <w:highlight w:val="lightGray"/>
        </w:rPr>
        <w:t>El sistema recibe como parámetro la siguiente información:</w:t>
      </w:r>
    </w:p>
    <w:p w:rsidR="000F1BF0" w:rsidRPr="000F1BF0" w:rsidRDefault="000F1BF0" w:rsidP="000F1BF0">
      <w:pPr>
        <w:pStyle w:val="Textoindependiente"/>
        <w:numPr>
          <w:ilvl w:val="5"/>
          <w:numId w:val="12"/>
        </w:numPr>
        <w:ind w:left="4253" w:hanging="1134"/>
        <w:rPr>
          <w:b w:val="0"/>
          <w:sz w:val="20"/>
          <w:szCs w:val="20"/>
          <w:highlight w:val="lightGray"/>
          <w:lang w:val="es-ES"/>
        </w:rPr>
      </w:pPr>
      <w:r w:rsidRPr="000F1BF0">
        <w:rPr>
          <w:b w:val="0"/>
          <w:sz w:val="20"/>
          <w:highlight w:val="lightGray"/>
        </w:rPr>
        <w:t>TransProd</w:t>
      </w:r>
    </w:p>
    <w:p w:rsidR="000F1BF0" w:rsidRPr="000F1BF0" w:rsidRDefault="000F1BF0" w:rsidP="000F1BF0">
      <w:pPr>
        <w:pStyle w:val="Textoindependiente"/>
        <w:numPr>
          <w:ilvl w:val="4"/>
          <w:numId w:val="12"/>
        </w:numPr>
        <w:ind w:left="3119" w:hanging="992"/>
        <w:rPr>
          <w:b w:val="0"/>
          <w:sz w:val="20"/>
          <w:szCs w:val="20"/>
          <w:highlight w:val="lightGray"/>
        </w:rPr>
      </w:pPr>
      <w:r w:rsidRPr="000F1BF0">
        <w:rPr>
          <w:b w:val="0"/>
          <w:sz w:val="20"/>
          <w:szCs w:val="20"/>
          <w:highlight w:val="lightGray"/>
        </w:rPr>
        <w:t>El sistema actualiza la información del objeto registrado en sesión:</w:t>
      </w:r>
    </w:p>
    <w:p w:rsidR="000F1BF0" w:rsidRPr="000F1BF0" w:rsidRDefault="000F1BF0" w:rsidP="000F1BF0">
      <w:pPr>
        <w:pStyle w:val="Textoindependiente"/>
        <w:numPr>
          <w:ilvl w:val="5"/>
          <w:numId w:val="12"/>
        </w:numPr>
        <w:ind w:left="4253" w:hanging="1134"/>
        <w:rPr>
          <w:b w:val="0"/>
          <w:sz w:val="20"/>
          <w:szCs w:val="20"/>
        </w:rPr>
      </w:pPr>
      <w:r w:rsidRPr="000F1BF0">
        <w:rPr>
          <w:b w:val="0"/>
          <w:sz w:val="20"/>
          <w:szCs w:val="20"/>
          <w:highlight w:val="lightGray"/>
        </w:rPr>
        <w:t>TransProdEntrada</w:t>
      </w:r>
    </w:p>
    <w:p w:rsidR="000F1BF0" w:rsidRPr="000F1BF0" w:rsidRDefault="000F1BF0" w:rsidP="00195DCB">
      <w:pPr>
        <w:pStyle w:val="Textoindependiente"/>
        <w:numPr>
          <w:ilvl w:val="3"/>
          <w:numId w:val="12"/>
        </w:numPr>
        <w:ind w:left="2127" w:hanging="709"/>
        <w:rPr>
          <w:b w:val="0"/>
          <w:sz w:val="20"/>
          <w:szCs w:val="20"/>
        </w:rPr>
      </w:pPr>
      <w:r w:rsidRPr="000F1BF0">
        <w:rPr>
          <w:b w:val="0"/>
          <w:sz w:val="20"/>
          <w:szCs w:val="20"/>
        </w:rPr>
        <w:t xml:space="preserve">Si &lt;ya se tiene registrado un motivo en sesión&gt; </w:t>
      </w:r>
      <w:r w:rsidRPr="000F1BF0">
        <w:rPr>
          <w:b w:val="0"/>
          <w:sz w:val="20"/>
          <w:szCs w:val="20"/>
          <w:highlight w:val="lightGray"/>
        </w:rPr>
        <w:t xml:space="preserve">y </w:t>
      </w:r>
      <w:r w:rsidRPr="000F1BF0">
        <w:rPr>
          <w:b w:val="0"/>
          <w:sz w:val="20"/>
          <w:highlight w:val="lightGray"/>
        </w:rPr>
        <w:t xml:space="preserve">si &lt;NO se trata del módulo de Preventa de acuerdo con la regla de negocio </w:t>
      </w:r>
      <w:hyperlink r:id="rId431" w:anchor="RNGEN171" w:history="1">
        <w:r w:rsidRPr="000F1BF0">
          <w:rPr>
            <w:rStyle w:val="Hipervnculo"/>
            <w:sz w:val="20"/>
            <w:szCs w:val="20"/>
            <w:highlight w:val="lightGray"/>
          </w:rPr>
          <w:t>RNGEN171 Información en Sesión</w:t>
        </w:r>
      </w:hyperlink>
      <w:r w:rsidRPr="000F1BF0">
        <w:rPr>
          <w:b w:val="0"/>
          <w:sz w:val="20"/>
          <w:highlight w:val="lightGray"/>
        </w:rPr>
        <w:t>&gt;</w:t>
      </w:r>
    </w:p>
    <w:p w:rsidR="00734449" w:rsidRPr="00F72547" w:rsidRDefault="00734449" w:rsidP="00195DCB">
      <w:pPr>
        <w:pStyle w:val="Textoindependiente"/>
        <w:numPr>
          <w:ilvl w:val="4"/>
          <w:numId w:val="12"/>
        </w:numPr>
        <w:ind w:left="3119" w:hanging="992"/>
        <w:rPr>
          <w:rStyle w:val="Hipervnculo"/>
          <w:sz w:val="20"/>
          <w:szCs w:val="20"/>
        </w:rPr>
      </w:pPr>
      <w:r w:rsidRPr="00F72547">
        <w:rPr>
          <w:rStyle w:val="Hipervnculo"/>
          <w:b w:val="0"/>
          <w:color w:val="auto"/>
          <w:sz w:val="20"/>
          <w:szCs w:val="20"/>
          <w:u w:val="none"/>
        </w:rPr>
        <w:t xml:space="preserve">El caso de uso </w:t>
      </w:r>
      <w:r w:rsidRPr="00F72547">
        <w:rPr>
          <w:b w:val="0"/>
          <w:sz w:val="20"/>
          <w:szCs w:val="20"/>
        </w:rPr>
        <w:t>incluye</w:t>
      </w:r>
      <w:r w:rsidRPr="00F72547">
        <w:rPr>
          <w:rStyle w:val="Hipervnculo"/>
          <w:b w:val="0"/>
          <w:color w:val="auto"/>
          <w:sz w:val="20"/>
          <w:szCs w:val="20"/>
          <w:u w:val="none"/>
        </w:rPr>
        <w:t xml:space="preserve"> la funcionalidad del caso de uso</w:t>
      </w:r>
      <w:r w:rsidRPr="00F72547">
        <w:rPr>
          <w:rStyle w:val="Hipervnculo"/>
          <w:color w:val="auto"/>
          <w:sz w:val="20"/>
          <w:szCs w:val="20"/>
          <w:u w:val="none"/>
        </w:rPr>
        <w:t xml:space="preserve"> </w:t>
      </w:r>
      <w:hyperlink r:id="rId432" w:history="1">
        <w:r w:rsidRPr="00F72547">
          <w:rPr>
            <w:rStyle w:val="Hipervnculo"/>
            <w:sz w:val="20"/>
            <w:szCs w:val="20"/>
          </w:rPr>
          <w:t>Administrar Detalle de la Transacción – CUROLGEN06</w:t>
        </w:r>
      </w:hyperlink>
    </w:p>
    <w:p w:rsidR="00734449" w:rsidRPr="00907F9A" w:rsidRDefault="00734449" w:rsidP="00195DCB">
      <w:pPr>
        <w:pStyle w:val="Textoindependiente"/>
        <w:numPr>
          <w:ilvl w:val="5"/>
          <w:numId w:val="12"/>
        </w:numPr>
        <w:ind w:left="4253" w:hanging="1134"/>
        <w:rPr>
          <w:rStyle w:val="Hipervnculo"/>
          <w:b w:val="0"/>
          <w:color w:val="auto"/>
          <w:sz w:val="20"/>
          <w:szCs w:val="20"/>
          <w:highlight w:val="lightGray"/>
          <w:u w:val="none"/>
        </w:rPr>
      </w:pPr>
      <w:r w:rsidRPr="00907F9A">
        <w:rPr>
          <w:rStyle w:val="Hipervnculo"/>
          <w:b w:val="0"/>
          <w:color w:val="auto"/>
          <w:sz w:val="20"/>
          <w:szCs w:val="20"/>
          <w:highlight w:val="lightGray"/>
          <w:u w:val="none"/>
        </w:rPr>
        <w:t xml:space="preserve">El </w:t>
      </w:r>
      <w:r w:rsidRPr="00907F9A">
        <w:rPr>
          <w:b w:val="0"/>
          <w:sz w:val="20"/>
          <w:szCs w:val="20"/>
          <w:highlight w:val="lightGray"/>
        </w:rPr>
        <w:t>sistema</w:t>
      </w:r>
      <w:r w:rsidRPr="00907F9A">
        <w:rPr>
          <w:rStyle w:val="Hipervnculo"/>
          <w:b w:val="0"/>
          <w:color w:val="auto"/>
          <w:sz w:val="20"/>
          <w:szCs w:val="20"/>
          <w:highlight w:val="lightGray"/>
          <w:u w:val="none"/>
        </w:rPr>
        <w:t xml:space="preserve"> envía como parámetro la siguiente información:</w:t>
      </w:r>
    </w:p>
    <w:p w:rsidR="00734449" w:rsidRPr="00907F9A" w:rsidRDefault="00734449" w:rsidP="00195DCB">
      <w:pPr>
        <w:pStyle w:val="Textoindependiente"/>
        <w:numPr>
          <w:ilvl w:val="6"/>
          <w:numId w:val="12"/>
        </w:numPr>
        <w:ind w:left="5529" w:hanging="1276"/>
        <w:rPr>
          <w:rStyle w:val="Hipervnculo"/>
          <w:b w:val="0"/>
          <w:color w:val="auto"/>
          <w:sz w:val="20"/>
          <w:szCs w:val="20"/>
          <w:highlight w:val="lightGray"/>
        </w:rPr>
      </w:pPr>
      <w:r w:rsidRPr="00907F9A">
        <w:rPr>
          <w:b w:val="0"/>
          <w:sz w:val="20"/>
          <w:szCs w:val="20"/>
          <w:highlight w:val="lightGray"/>
        </w:rPr>
        <w:t>ActualizarTipoMotivoTransaccion</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TransProdDetalle = TransProdDetalle (objeto registrado en el ArregloTransProdDetalleEntrada)</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lastRenderedPageBreak/>
        <w:t>TipoMotivo = TipoMotivo registrado en sesión</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TipoTransProd = TransProdEntrada.Tipo (objeto TransProdEntrada)</w:t>
      </w:r>
    </w:p>
    <w:p w:rsidR="000F1BF0" w:rsidRPr="00907F9A" w:rsidRDefault="000F1BF0" w:rsidP="000F1BF0">
      <w:pPr>
        <w:pStyle w:val="Textoindependiente"/>
        <w:numPr>
          <w:ilvl w:val="7"/>
          <w:numId w:val="12"/>
        </w:numPr>
        <w:ind w:left="6946" w:hanging="1417"/>
        <w:rPr>
          <w:b w:val="0"/>
          <w:sz w:val="20"/>
          <w:szCs w:val="20"/>
          <w:highlight w:val="lightGray"/>
        </w:rPr>
      </w:pPr>
      <w:r w:rsidRPr="00907F9A">
        <w:rPr>
          <w:b w:val="0"/>
          <w:sz w:val="20"/>
          <w:szCs w:val="20"/>
          <w:highlight w:val="lightGray"/>
        </w:rPr>
        <w:t>Cantidad = Cantidad (objeto Productos)</w:t>
      </w:r>
    </w:p>
    <w:p w:rsidR="000F1BF0" w:rsidRPr="00907F9A" w:rsidRDefault="000F1BF0" w:rsidP="000F1BF0">
      <w:pPr>
        <w:pStyle w:val="Textoindependiente"/>
        <w:numPr>
          <w:ilvl w:val="7"/>
          <w:numId w:val="12"/>
        </w:numPr>
        <w:ind w:left="6946" w:hanging="1417"/>
        <w:rPr>
          <w:b w:val="0"/>
          <w:sz w:val="20"/>
          <w:szCs w:val="20"/>
          <w:highlight w:val="lightGray"/>
        </w:rPr>
      </w:pPr>
      <w:r w:rsidRPr="00907F9A">
        <w:rPr>
          <w:b w:val="0"/>
          <w:sz w:val="20"/>
          <w:szCs w:val="20"/>
          <w:highlight w:val="lightGray"/>
        </w:rPr>
        <w:t>Cancelar = 0</w:t>
      </w:r>
    </w:p>
    <w:p w:rsidR="00734449" w:rsidRPr="00907F9A" w:rsidRDefault="00734449" w:rsidP="00195DCB">
      <w:pPr>
        <w:pStyle w:val="Textoindependiente"/>
        <w:numPr>
          <w:ilvl w:val="5"/>
          <w:numId w:val="12"/>
        </w:numPr>
        <w:ind w:left="4253" w:hanging="1134"/>
        <w:rPr>
          <w:rStyle w:val="Hipervnculo"/>
          <w:b w:val="0"/>
          <w:color w:val="auto"/>
          <w:sz w:val="20"/>
          <w:szCs w:val="20"/>
          <w:highlight w:val="lightGray"/>
          <w:u w:val="none"/>
        </w:rPr>
      </w:pPr>
      <w:r w:rsidRPr="00907F9A">
        <w:rPr>
          <w:rStyle w:val="Hipervnculo"/>
          <w:b w:val="0"/>
          <w:color w:val="auto"/>
          <w:sz w:val="20"/>
          <w:szCs w:val="20"/>
          <w:highlight w:val="lightGray"/>
          <w:u w:val="none"/>
        </w:rPr>
        <w:t>El sistema recibe como parámetro la siguiente información:</w:t>
      </w:r>
    </w:p>
    <w:p w:rsidR="00734449" w:rsidRPr="00907F9A" w:rsidRDefault="00734449" w:rsidP="00195DCB">
      <w:pPr>
        <w:pStyle w:val="Textoindependiente"/>
        <w:numPr>
          <w:ilvl w:val="6"/>
          <w:numId w:val="12"/>
        </w:numPr>
        <w:ind w:left="5529" w:hanging="1276"/>
        <w:rPr>
          <w:b w:val="0"/>
          <w:sz w:val="20"/>
          <w:szCs w:val="20"/>
          <w:highlight w:val="lightGray"/>
        </w:rPr>
      </w:pPr>
      <w:r w:rsidRPr="00907F9A">
        <w:rPr>
          <w:b w:val="0"/>
          <w:sz w:val="20"/>
          <w:szCs w:val="20"/>
          <w:highlight w:val="lightGray"/>
        </w:rPr>
        <w:t>TransProdDetalle</w:t>
      </w:r>
    </w:p>
    <w:p w:rsidR="00734449" w:rsidRPr="00907F9A" w:rsidRDefault="00734449" w:rsidP="00195DCB">
      <w:pPr>
        <w:pStyle w:val="Textoindependiente"/>
        <w:numPr>
          <w:ilvl w:val="4"/>
          <w:numId w:val="12"/>
        </w:numPr>
        <w:ind w:left="3119" w:hanging="992"/>
        <w:rPr>
          <w:b w:val="0"/>
          <w:sz w:val="20"/>
          <w:szCs w:val="20"/>
          <w:highlight w:val="lightGray"/>
        </w:rPr>
      </w:pPr>
      <w:r w:rsidRPr="00907F9A">
        <w:rPr>
          <w:b w:val="0"/>
          <w:sz w:val="20"/>
          <w:szCs w:val="20"/>
          <w:highlight w:val="lightGray"/>
        </w:rPr>
        <w:t>El sistema actualiza la información del objeto recibido dentro del arreglo:</w:t>
      </w:r>
    </w:p>
    <w:p w:rsidR="00734449" w:rsidRPr="00907F9A" w:rsidRDefault="00734449" w:rsidP="00195DCB">
      <w:pPr>
        <w:pStyle w:val="Textoindependiente"/>
        <w:numPr>
          <w:ilvl w:val="5"/>
          <w:numId w:val="12"/>
        </w:numPr>
        <w:ind w:left="4253" w:hanging="1134"/>
        <w:rPr>
          <w:sz w:val="20"/>
          <w:szCs w:val="20"/>
          <w:highlight w:val="lightGray"/>
        </w:rPr>
      </w:pPr>
      <w:r w:rsidRPr="00907F9A">
        <w:rPr>
          <w:rStyle w:val="Hipervnculo"/>
          <w:color w:val="auto"/>
          <w:sz w:val="20"/>
          <w:szCs w:val="20"/>
          <w:highlight w:val="lightGray"/>
          <w:u w:val="none"/>
        </w:rPr>
        <w:t>ArregloTransProdDetalle</w:t>
      </w:r>
      <w:r w:rsidR="000F1BF0" w:rsidRPr="00907F9A">
        <w:rPr>
          <w:rStyle w:val="Hipervnculo"/>
          <w:color w:val="auto"/>
          <w:sz w:val="20"/>
          <w:szCs w:val="20"/>
          <w:highlight w:val="lightGray"/>
          <w:u w:val="none"/>
        </w:rPr>
        <w:t>Entrada</w:t>
      </w:r>
    </w:p>
    <w:p w:rsidR="00734449" w:rsidRPr="00734449" w:rsidRDefault="00734449" w:rsidP="00195DCB">
      <w:pPr>
        <w:pStyle w:val="Textoindependiente"/>
        <w:numPr>
          <w:ilvl w:val="6"/>
          <w:numId w:val="12"/>
        </w:numPr>
        <w:ind w:left="5529" w:hanging="1276"/>
        <w:rPr>
          <w:b w:val="0"/>
          <w:sz w:val="20"/>
          <w:szCs w:val="20"/>
        </w:rPr>
      </w:pPr>
      <w:r w:rsidRPr="00907F9A">
        <w:rPr>
          <w:b w:val="0"/>
          <w:sz w:val="20"/>
          <w:szCs w:val="20"/>
          <w:highlight w:val="lightGray"/>
        </w:rPr>
        <w:t>TransProdDetalle</w:t>
      </w:r>
    </w:p>
    <w:p w:rsidR="00907F9A" w:rsidRPr="00907F9A" w:rsidRDefault="00907F9A" w:rsidP="00907F9A">
      <w:pPr>
        <w:pStyle w:val="Textoindependiente"/>
        <w:numPr>
          <w:ilvl w:val="3"/>
          <w:numId w:val="12"/>
        </w:numPr>
        <w:ind w:left="2127" w:hanging="709"/>
        <w:rPr>
          <w:b w:val="0"/>
          <w:highlight w:val="lightGray"/>
          <w:lang w:eastAsia="es-ES"/>
        </w:rPr>
      </w:pPr>
      <w:r w:rsidRPr="00907F9A">
        <w:rPr>
          <w:b w:val="0"/>
          <w:sz w:val="20"/>
          <w:highlight w:val="lightGray"/>
        </w:rPr>
        <w:t xml:space="preserve">Si &lt;el parámetro de configuración indica que se tiene activado el Cambio Automático de Producto (CambioAutomatico = 1) de acuerdo con la regla de negocio </w:t>
      </w:r>
      <w:hyperlink r:id="rId433" w:anchor="RNGEN171" w:history="1">
        <w:r w:rsidRPr="00907F9A">
          <w:rPr>
            <w:rStyle w:val="Hipervnculo"/>
            <w:sz w:val="20"/>
            <w:szCs w:val="20"/>
            <w:highlight w:val="lightGray"/>
          </w:rPr>
          <w:t>RNGEN171 Información en Sesión</w:t>
        </w:r>
      </w:hyperlink>
      <w:r w:rsidRPr="00907F9A">
        <w:rPr>
          <w:b w:val="0"/>
          <w:sz w:val="20"/>
          <w:highlight w:val="lightGray"/>
        </w:rPr>
        <w:t>&gt;</w:t>
      </w:r>
    </w:p>
    <w:p w:rsidR="00907F9A" w:rsidRPr="007B0332" w:rsidRDefault="00907F9A" w:rsidP="00907F9A">
      <w:pPr>
        <w:pStyle w:val="Textoindependiente"/>
        <w:numPr>
          <w:ilvl w:val="4"/>
          <w:numId w:val="12"/>
        </w:numPr>
        <w:ind w:left="3119" w:hanging="992"/>
        <w:rPr>
          <w:b w:val="0"/>
          <w:highlight w:val="lightGray"/>
        </w:rPr>
      </w:pPr>
      <w:r w:rsidRPr="007B0332">
        <w:rPr>
          <w:b w:val="0"/>
          <w:sz w:val="20"/>
          <w:highlight w:val="lightGray"/>
        </w:rPr>
        <w:t xml:space="preserve">El caso de uso incluye la funcionalidad del caso de uso </w:t>
      </w:r>
      <w:hyperlink r:id="rId434" w:history="1">
        <w:r w:rsidRPr="007B0332">
          <w:rPr>
            <w:rStyle w:val="Hipervnculo"/>
            <w:sz w:val="20"/>
            <w:highlight w:val="lightGray"/>
          </w:rPr>
          <w:t>Administrar Detalle de la Transacción – CUROLGEN06</w:t>
        </w:r>
      </w:hyperlink>
    </w:p>
    <w:p w:rsidR="00907F9A" w:rsidRPr="007B0332" w:rsidRDefault="00907F9A" w:rsidP="00907F9A">
      <w:pPr>
        <w:pStyle w:val="Textoindependiente"/>
        <w:numPr>
          <w:ilvl w:val="5"/>
          <w:numId w:val="12"/>
        </w:numPr>
        <w:ind w:left="4253" w:hanging="1134"/>
        <w:rPr>
          <w:b w:val="0"/>
          <w:highlight w:val="lightGray"/>
        </w:rPr>
      </w:pPr>
      <w:r w:rsidRPr="007B0332">
        <w:rPr>
          <w:b w:val="0"/>
          <w:sz w:val="20"/>
          <w:highlight w:val="lightGray"/>
        </w:rPr>
        <w:t>El sistema envía como parámetro la siguiente información:</w:t>
      </w:r>
    </w:p>
    <w:p w:rsidR="00907F9A" w:rsidRPr="007B0332" w:rsidRDefault="00907F9A" w:rsidP="00907F9A">
      <w:pPr>
        <w:pStyle w:val="Textoindependiente"/>
        <w:numPr>
          <w:ilvl w:val="6"/>
          <w:numId w:val="12"/>
        </w:numPr>
        <w:ind w:left="5529" w:hanging="1276"/>
        <w:rPr>
          <w:b w:val="0"/>
          <w:highlight w:val="lightGray"/>
        </w:rPr>
      </w:pPr>
      <w:r w:rsidRPr="007B0332">
        <w:rPr>
          <w:b w:val="0"/>
          <w:sz w:val="20"/>
          <w:highlight w:val="lightGray"/>
        </w:rPr>
        <w:t>GenerarDetalleCambio</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TransProdId = &lt;TransProdSalida.TransProdID&gt; (objeto TransProdSalida)</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 xml:space="preserve">ProductoClave = ProductoClave (objeto Productos) </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TipoUnidad = Unidad (objeto Productos)</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Cantidad = Cantidad (objeto Productos)</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CantidadOriginal = 0</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PrecioClave = &lt;TransProdSalida.PCEPrecioClave&gt; (objeto TransProdSalida)</w:t>
      </w:r>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recibe como parámetro la siguiente información:</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highlight w:val="lightGray"/>
        </w:rPr>
        <w:t>TransProdDetalle</w:t>
      </w:r>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registra la información del objeto recibido dentro de un arreglo:</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highlight w:val="lightGray"/>
        </w:rPr>
        <w:t>ArregloTransProdDetalleSalida</w:t>
      </w:r>
    </w:p>
    <w:p w:rsidR="00907F9A" w:rsidRPr="007B0332" w:rsidRDefault="00907F9A" w:rsidP="007B0332">
      <w:pPr>
        <w:pStyle w:val="Textoindependiente"/>
        <w:numPr>
          <w:ilvl w:val="7"/>
          <w:numId w:val="12"/>
        </w:numPr>
        <w:ind w:left="6946" w:hanging="1417"/>
        <w:rPr>
          <w:b w:val="0"/>
          <w:highlight w:val="lightGray"/>
          <w:lang w:val="es-ES"/>
        </w:rPr>
      </w:pPr>
      <w:r w:rsidRPr="007B0332">
        <w:rPr>
          <w:b w:val="0"/>
          <w:sz w:val="20"/>
          <w:highlight w:val="lightGray"/>
        </w:rPr>
        <w:t>TransProdDetalle</w:t>
      </w:r>
    </w:p>
    <w:p w:rsidR="00907F9A" w:rsidRPr="007B0332" w:rsidRDefault="00907F9A" w:rsidP="007B0332">
      <w:pPr>
        <w:pStyle w:val="Textoindependiente"/>
        <w:numPr>
          <w:ilvl w:val="4"/>
          <w:numId w:val="12"/>
        </w:numPr>
        <w:ind w:left="3119" w:hanging="992"/>
        <w:rPr>
          <w:b w:val="0"/>
          <w:sz w:val="20"/>
          <w:highlight w:val="lightGray"/>
        </w:rPr>
      </w:pPr>
      <w:r w:rsidRPr="007B0332">
        <w:rPr>
          <w:b w:val="0"/>
          <w:sz w:val="20"/>
          <w:highlight w:val="lightGray"/>
        </w:rPr>
        <w:t xml:space="preserve">Si &lt;NO se trata del módulo de Preventa de acuerdo con la regla de negocio </w:t>
      </w:r>
      <w:hyperlink r:id="rId435" w:anchor="RNGEN171" w:history="1">
        <w:r w:rsidRPr="007B0332">
          <w:rPr>
            <w:rStyle w:val="Hipervnculo"/>
            <w:sz w:val="20"/>
            <w:szCs w:val="20"/>
            <w:highlight w:val="lightGray"/>
          </w:rPr>
          <w:t>RNGEN171 Información en Sesión</w:t>
        </w:r>
      </w:hyperlink>
      <w:r w:rsidRPr="007B0332">
        <w:rPr>
          <w:b w:val="0"/>
          <w:sz w:val="20"/>
          <w:highlight w:val="lightGray"/>
        </w:rPr>
        <w:t xml:space="preserve">&gt;, el caso de uso incluye la funcionalidad del caso de uso </w:t>
      </w:r>
      <w:hyperlink r:id="rId436" w:history="1">
        <w:r w:rsidRPr="007B0332">
          <w:rPr>
            <w:rStyle w:val="Hipervnculo"/>
            <w:sz w:val="20"/>
            <w:szCs w:val="20"/>
            <w:highlight w:val="lightGray"/>
          </w:rPr>
          <w:t>Administrar Inventario Móvil – CUROLGEN13</w:t>
        </w:r>
      </w:hyperlink>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envía como parámetro la siguiente información:</w:t>
      </w:r>
    </w:p>
    <w:p w:rsidR="00907F9A" w:rsidRPr="007B0332" w:rsidRDefault="00907F9A" w:rsidP="007B0332">
      <w:pPr>
        <w:pStyle w:val="Textoindependiente"/>
        <w:numPr>
          <w:ilvl w:val="6"/>
          <w:numId w:val="12"/>
        </w:numPr>
        <w:ind w:left="5529" w:hanging="1276"/>
        <w:rPr>
          <w:b w:val="0"/>
          <w:sz w:val="20"/>
          <w:highlight w:val="lightGray"/>
        </w:rPr>
      </w:pPr>
      <w:r w:rsidRPr="007B0332">
        <w:rPr>
          <w:b w:val="0"/>
          <w:sz w:val="20"/>
          <w:szCs w:val="20"/>
          <w:highlight w:val="lightGray"/>
        </w:rPr>
        <w:t>ActualizarInventario</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ProductoClave = ProductoClave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TipoUnidad = Unidad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Cantidad = Cantidad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TipoTransProd = 9</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TipoMovimiento = 2</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AlmacenID = AlmacenID registrado en sesión</w:t>
      </w:r>
    </w:p>
    <w:p w:rsidR="00907F9A" w:rsidRPr="007B0332" w:rsidRDefault="00907F9A" w:rsidP="007B0332">
      <w:pPr>
        <w:pStyle w:val="Textoindependiente"/>
        <w:numPr>
          <w:ilvl w:val="5"/>
          <w:numId w:val="12"/>
        </w:numPr>
        <w:ind w:left="4253" w:hanging="1134"/>
        <w:rPr>
          <w:b w:val="0"/>
          <w:sz w:val="20"/>
          <w:highlight w:val="lightGray"/>
        </w:rPr>
      </w:pPr>
      <w:r w:rsidRPr="007B0332">
        <w:rPr>
          <w:b w:val="0"/>
          <w:sz w:val="20"/>
          <w:highlight w:val="lightGray"/>
        </w:rPr>
        <w:t>El sistema recibe la siguiente información:</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szCs w:val="20"/>
          <w:highlight w:val="lightGray"/>
        </w:rPr>
        <w:lastRenderedPageBreak/>
        <w:t>OP_Verdadero</w:t>
      </w:r>
    </w:p>
    <w:p w:rsidR="00907F9A" w:rsidRPr="0026701F" w:rsidRDefault="00907F9A" w:rsidP="007B0332">
      <w:pPr>
        <w:pStyle w:val="Textoindependiente"/>
        <w:numPr>
          <w:ilvl w:val="4"/>
          <w:numId w:val="12"/>
        </w:numPr>
        <w:ind w:left="3119" w:hanging="992"/>
        <w:rPr>
          <w:b w:val="0"/>
          <w:highlight w:val="lightGray"/>
        </w:rPr>
      </w:pPr>
      <w:r w:rsidRPr="0026701F">
        <w:rPr>
          <w:b w:val="0"/>
          <w:sz w:val="20"/>
          <w:highlight w:val="lightGray"/>
        </w:rPr>
        <w:t xml:space="preserve">El caso de uso incluye la funcionalidad del caso de uso </w:t>
      </w:r>
      <w:hyperlink r:id="rId437" w:history="1">
        <w:r w:rsidRPr="0026701F">
          <w:rPr>
            <w:rStyle w:val="Hipervnculo"/>
            <w:sz w:val="20"/>
            <w:highlight w:val="lightGray"/>
          </w:rPr>
          <w:t>Administrar Transacción – CUROLGEN05</w:t>
        </w:r>
      </w:hyperlink>
    </w:p>
    <w:p w:rsidR="00907F9A" w:rsidRPr="0026701F" w:rsidRDefault="00907F9A" w:rsidP="007B0332">
      <w:pPr>
        <w:pStyle w:val="Textoindependiente"/>
        <w:numPr>
          <w:ilvl w:val="5"/>
          <w:numId w:val="12"/>
        </w:numPr>
        <w:ind w:left="4253" w:hanging="1134"/>
        <w:rPr>
          <w:b w:val="0"/>
          <w:highlight w:val="lightGray"/>
        </w:rPr>
      </w:pPr>
      <w:r w:rsidRPr="0026701F">
        <w:rPr>
          <w:b w:val="0"/>
          <w:sz w:val="20"/>
          <w:szCs w:val="20"/>
          <w:highlight w:val="lightGray"/>
        </w:rPr>
        <w:t>El</w:t>
      </w:r>
      <w:r w:rsidRPr="0026701F">
        <w:rPr>
          <w:b w:val="0"/>
          <w:sz w:val="20"/>
          <w:highlight w:val="lightGray"/>
        </w:rPr>
        <w:t xml:space="preserve"> sistema envía como parámetro la siguiente información:</w:t>
      </w:r>
    </w:p>
    <w:p w:rsidR="00907F9A" w:rsidRPr="0026701F" w:rsidRDefault="00907F9A" w:rsidP="007B0332">
      <w:pPr>
        <w:pStyle w:val="Textoindependiente"/>
        <w:numPr>
          <w:ilvl w:val="6"/>
          <w:numId w:val="12"/>
        </w:numPr>
        <w:ind w:left="5529" w:hanging="1276"/>
        <w:rPr>
          <w:b w:val="0"/>
          <w:highlight w:val="lightGray"/>
        </w:rPr>
      </w:pPr>
      <w:r w:rsidRPr="0026701F">
        <w:rPr>
          <w:b w:val="0"/>
          <w:sz w:val="20"/>
          <w:highlight w:val="lightGray"/>
        </w:rPr>
        <w:t>CalcularTotalesTransaccion</w:t>
      </w:r>
    </w:p>
    <w:p w:rsidR="00907F9A" w:rsidRPr="0026701F" w:rsidRDefault="00907F9A" w:rsidP="007B0332">
      <w:pPr>
        <w:pStyle w:val="Textoindependiente"/>
        <w:numPr>
          <w:ilvl w:val="7"/>
          <w:numId w:val="12"/>
        </w:numPr>
        <w:ind w:left="6946" w:hanging="1417"/>
        <w:rPr>
          <w:b w:val="0"/>
          <w:highlight w:val="lightGray"/>
        </w:rPr>
      </w:pPr>
      <w:r w:rsidRPr="0026701F">
        <w:rPr>
          <w:b w:val="0"/>
          <w:sz w:val="20"/>
          <w:highlight w:val="lightGray"/>
        </w:rPr>
        <w:t>TransProd  = &lt;TransProdSalida&gt; registrado en sesión (objeto TransProdSalida)</w:t>
      </w:r>
    </w:p>
    <w:p w:rsidR="00907F9A" w:rsidRPr="0026701F" w:rsidRDefault="00907F9A" w:rsidP="007B0332">
      <w:pPr>
        <w:pStyle w:val="Textoindependiente"/>
        <w:numPr>
          <w:ilvl w:val="5"/>
          <w:numId w:val="12"/>
        </w:numPr>
        <w:ind w:left="4253" w:hanging="1134"/>
        <w:rPr>
          <w:b w:val="0"/>
          <w:highlight w:val="lightGray"/>
        </w:rPr>
      </w:pPr>
      <w:r w:rsidRPr="0026701F">
        <w:rPr>
          <w:b w:val="0"/>
          <w:sz w:val="20"/>
          <w:highlight w:val="lightGray"/>
        </w:rPr>
        <w:t>El sistema recibe como parámetro la siguiente información:</w:t>
      </w:r>
    </w:p>
    <w:p w:rsidR="00907F9A" w:rsidRPr="0026701F" w:rsidRDefault="00907F9A" w:rsidP="007B0332">
      <w:pPr>
        <w:pStyle w:val="Textoindependiente"/>
        <w:numPr>
          <w:ilvl w:val="6"/>
          <w:numId w:val="12"/>
        </w:numPr>
        <w:ind w:left="5529" w:hanging="1276"/>
        <w:rPr>
          <w:b w:val="0"/>
          <w:sz w:val="20"/>
          <w:szCs w:val="20"/>
          <w:highlight w:val="lightGray"/>
        </w:rPr>
      </w:pPr>
      <w:r w:rsidRPr="0026701F">
        <w:rPr>
          <w:b w:val="0"/>
          <w:sz w:val="20"/>
          <w:szCs w:val="20"/>
          <w:highlight w:val="lightGray"/>
        </w:rPr>
        <w:t>TransProd</w:t>
      </w:r>
    </w:p>
    <w:p w:rsidR="00907F9A" w:rsidRPr="0026701F" w:rsidRDefault="00907F9A" w:rsidP="0026701F">
      <w:pPr>
        <w:pStyle w:val="Textoindependiente"/>
        <w:numPr>
          <w:ilvl w:val="5"/>
          <w:numId w:val="12"/>
        </w:numPr>
        <w:ind w:left="4253" w:hanging="1134"/>
        <w:rPr>
          <w:b w:val="0"/>
          <w:sz w:val="20"/>
          <w:szCs w:val="20"/>
          <w:highlight w:val="lightGray"/>
          <w:lang w:val="es-ES"/>
        </w:rPr>
      </w:pPr>
      <w:r w:rsidRPr="0026701F">
        <w:rPr>
          <w:b w:val="0"/>
          <w:sz w:val="20"/>
          <w:szCs w:val="20"/>
          <w:highlight w:val="lightGray"/>
        </w:rPr>
        <w:t>El sistema actualiza la información del objeto registrado en sesión:</w:t>
      </w:r>
    </w:p>
    <w:p w:rsidR="00907F9A" w:rsidRPr="0026701F" w:rsidRDefault="00907F9A" w:rsidP="0026701F">
      <w:pPr>
        <w:pStyle w:val="Textoindependiente"/>
        <w:numPr>
          <w:ilvl w:val="6"/>
          <w:numId w:val="12"/>
        </w:numPr>
        <w:ind w:left="5529" w:hanging="1276"/>
        <w:rPr>
          <w:rFonts w:cs="Times New Roman"/>
          <w:b w:val="0"/>
          <w:sz w:val="20"/>
          <w:szCs w:val="20"/>
        </w:rPr>
      </w:pPr>
      <w:r w:rsidRPr="0026701F">
        <w:rPr>
          <w:b w:val="0"/>
          <w:sz w:val="20"/>
          <w:szCs w:val="20"/>
          <w:highlight w:val="lightGray"/>
        </w:rPr>
        <w:t>TransProdSalida</w:t>
      </w:r>
    </w:p>
    <w:p w:rsidR="0099350B" w:rsidRPr="0099350B" w:rsidRDefault="0099350B" w:rsidP="00195DCB">
      <w:pPr>
        <w:pStyle w:val="Textoindependiente"/>
        <w:numPr>
          <w:ilvl w:val="3"/>
          <w:numId w:val="12"/>
        </w:numPr>
        <w:ind w:left="2127" w:hanging="709"/>
        <w:rPr>
          <w:b w:val="0"/>
          <w:sz w:val="20"/>
          <w:szCs w:val="20"/>
          <w:highlight w:val="lightGray"/>
        </w:rPr>
      </w:pPr>
      <w:r w:rsidRPr="0099350B">
        <w:rPr>
          <w:b w:val="0"/>
          <w:sz w:val="20"/>
          <w:szCs w:val="20"/>
          <w:highlight w:val="lightGray"/>
        </w:rPr>
        <w:t xml:space="preserve">Si &lt;proviene del flujo alterno opcional </w:t>
      </w:r>
      <w:hyperlink w:anchor="AO01" w:history="1">
        <w:r w:rsidRPr="0099350B">
          <w:rPr>
            <w:rStyle w:val="Hipervnculo"/>
            <w:sz w:val="20"/>
            <w:szCs w:val="20"/>
            <w:highlight w:val="lightGray"/>
          </w:rPr>
          <w:t>AO01 Crear Cambio de Producto</w:t>
        </w:r>
      </w:hyperlink>
      <w:r w:rsidRPr="0099350B">
        <w:rPr>
          <w:b w:val="0"/>
          <w:sz w:val="20"/>
          <w:szCs w:val="20"/>
          <w:highlight w:val="lightGray"/>
        </w:rPr>
        <w:t>&gt;</w:t>
      </w:r>
    </w:p>
    <w:p w:rsidR="00035D19" w:rsidRPr="0099350B" w:rsidRDefault="0096367B" w:rsidP="0099350B">
      <w:pPr>
        <w:pStyle w:val="Textoindependiente"/>
        <w:numPr>
          <w:ilvl w:val="4"/>
          <w:numId w:val="12"/>
        </w:numPr>
        <w:ind w:left="3119" w:hanging="992"/>
        <w:rPr>
          <w:b w:val="0"/>
          <w:sz w:val="20"/>
          <w:szCs w:val="20"/>
          <w:highlight w:val="lightGray"/>
        </w:rPr>
      </w:pPr>
      <w:r w:rsidRPr="0099350B">
        <w:rPr>
          <w:b w:val="0"/>
          <w:sz w:val="20"/>
          <w:szCs w:val="20"/>
          <w:highlight w:val="lightGray"/>
        </w:rPr>
        <w:t>E</w:t>
      </w:r>
      <w:r w:rsidR="00035D19" w:rsidRPr="0099350B">
        <w:rPr>
          <w:b w:val="0"/>
          <w:sz w:val="20"/>
          <w:szCs w:val="20"/>
          <w:highlight w:val="lightGray"/>
        </w:rPr>
        <w:t xml:space="preserve">l </w:t>
      </w:r>
      <w:r w:rsidR="00035D19" w:rsidRPr="0099350B">
        <w:rPr>
          <w:b w:val="0"/>
          <w:sz w:val="20"/>
          <w:highlight w:val="lightGray"/>
        </w:rPr>
        <w:t>sistema</w:t>
      </w:r>
      <w:r w:rsidR="00035D19" w:rsidRPr="0099350B">
        <w:rPr>
          <w:b w:val="0"/>
          <w:sz w:val="20"/>
          <w:szCs w:val="20"/>
          <w:highlight w:val="lightGray"/>
        </w:rPr>
        <w:t xml:space="preserve"> actualiza la siguiente información:</w:t>
      </w:r>
    </w:p>
    <w:p w:rsidR="0099350B" w:rsidRPr="0026701F" w:rsidRDefault="00035D19" w:rsidP="0026701F">
      <w:pPr>
        <w:pStyle w:val="Textoindependiente"/>
        <w:numPr>
          <w:ilvl w:val="5"/>
          <w:numId w:val="12"/>
        </w:numPr>
        <w:ind w:left="4253" w:hanging="1134"/>
        <w:rPr>
          <w:b w:val="0"/>
          <w:sz w:val="20"/>
          <w:szCs w:val="20"/>
          <w:highlight w:val="lightGray"/>
          <w:lang w:eastAsia="es-ES"/>
        </w:rPr>
      </w:pPr>
      <w:r w:rsidRPr="0099350B">
        <w:rPr>
          <w:b w:val="0"/>
          <w:sz w:val="20"/>
          <w:szCs w:val="20"/>
          <w:highlight w:val="lightGray"/>
        </w:rPr>
        <w:t xml:space="preserve">ImporteTotalProductoRecibido de acuerdo con la regla de negocio </w:t>
      </w:r>
      <w:hyperlink r:id="rId438" w:anchor="RNROLMOV186" w:history="1">
        <w:r w:rsidRPr="0099350B">
          <w:rPr>
            <w:rStyle w:val="Hipervnculo"/>
            <w:sz w:val="20"/>
            <w:szCs w:val="20"/>
            <w:highlight w:val="lightGray"/>
          </w:rPr>
          <w:t>RNROLMOV186 Incrementar Importe Total del Producto Recibido</w:t>
        </w:r>
        <w:r w:rsidR="00532112" w:rsidRPr="0099350B">
          <w:rPr>
            <w:rStyle w:val="Hipervnculo"/>
            <w:sz w:val="20"/>
            <w:szCs w:val="20"/>
            <w:highlight w:val="lightGray"/>
          </w:rPr>
          <w:t xml:space="preserve"> o Entregado</w:t>
        </w:r>
        <w:r w:rsidRPr="0099350B">
          <w:rPr>
            <w:rStyle w:val="Hipervnculo"/>
            <w:sz w:val="20"/>
            <w:szCs w:val="20"/>
            <w:highlight w:val="lightGray"/>
          </w:rPr>
          <w:t xml:space="preserve"> en el Cambio de Productos</w:t>
        </w:r>
      </w:hyperlink>
    </w:p>
    <w:p w:rsidR="00470247" w:rsidRPr="00283B3B" w:rsidRDefault="00470247" w:rsidP="00195DCB">
      <w:pPr>
        <w:pStyle w:val="Textoindependiente"/>
        <w:numPr>
          <w:ilvl w:val="2"/>
          <w:numId w:val="12"/>
        </w:numPr>
        <w:ind w:left="1418" w:hanging="567"/>
        <w:rPr>
          <w:sz w:val="20"/>
          <w:lang w:eastAsia="en-US"/>
        </w:rPr>
      </w:pPr>
      <w:r w:rsidRPr="00283B3B">
        <w:rPr>
          <w:b w:val="0"/>
          <w:sz w:val="20"/>
          <w:szCs w:val="20"/>
        </w:rPr>
        <w:t xml:space="preserve">Si &lt;proviene del flujo alterno opcional </w:t>
      </w:r>
      <w:hyperlink w:anchor="AO01" w:history="1">
        <w:r w:rsidRPr="00283B3B">
          <w:rPr>
            <w:rStyle w:val="Hipervnculo"/>
            <w:sz w:val="20"/>
            <w:szCs w:val="20"/>
          </w:rPr>
          <w:t>AO01 Crear Cambio de Producto</w:t>
        </w:r>
      </w:hyperlink>
      <w:r w:rsidRPr="00283B3B">
        <w:rPr>
          <w:b w:val="0"/>
          <w:sz w:val="20"/>
          <w:szCs w:val="20"/>
        </w:rPr>
        <w:t xml:space="preserve">&gt;, </w:t>
      </w:r>
      <w:r w:rsidRPr="00283B3B">
        <w:rPr>
          <w:b w:val="0"/>
          <w:sz w:val="20"/>
          <w:lang w:eastAsia="en-US"/>
        </w:rPr>
        <w:t xml:space="preserve">el sistema continúa en </w:t>
      </w:r>
      <w:r w:rsidRPr="00283B3B">
        <w:rPr>
          <w:b w:val="0"/>
          <w:sz w:val="20"/>
        </w:rPr>
        <w:t>el</w:t>
      </w:r>
      <w:r w:rsidRPr="00283B3B">
        <w:rPr>
          <w:sz w:val="20"/>
        </w:rPr>
        <w:t xml:space="preserve"> </w:t>
      </w:r>
      <w:hyperlink w:anchor="paso11_1_7_AO01" w:history="1">
        <w:r w:rsidRPr="00283B3B">
          <w:rPr>
            <w:rStyle w:val="Hipervnculo"/>
            <w:sz w:val="20"/>
          </w:rPr>
          <w:t>paso 11.1.7</w:t>
        </w:r>
      </w:hyperlink>
      <w:r w:rsidRPr="00283B3B">
        <w:rPr>
          <w:rStyle w:val="Hipervnculo"/>
          <w:sz w:val="20"/>
          <w:u w:val="none"/>
        </w:rPr>
        <w:t xml:space="preserve"> </w:t>
      </w:r>
      <w:r w:rsidRPr="00283B3B">
        <w:rPr>
          <w:b w:val="0"/>
          <w:sz w:val="20"/>
          <w:lang w:eastAsia="en-US"/>
        </w:rPr>
        <w:t xml:space="preserve">del </w:t>
      </w:r>
      <w:r w:rsidRPr="00283B3B">
        <w:rPr>
          <w:b w:val="0"/>
          <w:sz w:val="20"/>
          <w:szCs w:val="20"/>
        </w:rPr>
        <w:t>flujo alterno opcional</w:t>
      </w:r>
      <w:r w:rsidRPr="00283B3B">
        <w:rPr>
          <w:sz w:val="20"/>
          <w:szCs w:val="20"/>
        </w:rPr>
        <w:t xml:space="preserve"> </w:t>
      </w:r>
      <w:hyperlink w:anchor="AO01" w:history="1">
        <w:r w:rsidRPr="00283B3B">
          <w:rPr>
            <w:rStyle w:val="Hipervnculo"/>
            <w:sz w:val="20"/>
            <w:szCs w:val="20"/>
          </w:rPr>
          <w:t>AO01 Crear Cambio de Producto</w:t>
        </w:r>
      </w:hyperlink>
    </w:p>
    <w:p w:rsidR="00470247" w:rsidRDefault="00470247" w:rsidP="00195DCB">
      <w:pPr>
        <w:pStyle w:val="Textoindependiente"/>
        <w:numPr>
          <w:ilvl w:val="2"/>
          <w:numId w:val="12"/>
        </w:numPr>
        <w:ind w:left="1418" w:hanging="567"/>
        <w:rPr>
          <w:b w:val="0"/>
          <w:sz w:val="20"/>
          <w:lang w:eastAsia="en-US"/>
        </w:rPr>
      </w:pPr>
      <w:bookmarkStart w:id="414" w:name="paso1_2_6_VA01"/>
      <w:r>
        <w:rPr>
          <w:b w:val="0"/>
          <w:sz w:val="20"/>
          <w:lang w:eastAsia="en-US"/>
        </w:rPr>
        <w:t xml:space="preserve">El sistema actualiza </w:t>
      </w:r>
      <w:r w:rsidR="00616F02">
        <w:rPr>
          <w:b w:val="0"/>
          <w:sz w:val="20"/>
          <w:lang w:eastAsia="en-US"/>
        </w:rPr>
        <w:t>el nombre del objeto Productos</w:t>
      </w:r>
      <w:r w:rsidR="00EF7EDE">
        <w:rPr>
          <w:b w:val="0"/>
          <w:sz w:val="20"/>
          <w:lang w:eastAsia="en-US"/>
        </w:rPr>
        <w:t xml:space="preserve"> recibido</w:t>
      </w:r>
      <w:r w:rsidR="00616F02">
        <w:rPr>
          <w:b w:val="0"/>
          <w:sz w:val="20"/>
          <w:lang w:eastAsia="en-US"/>
        </w:rPr>
        <w:t xml:space="preserve"> de acuerdo </w:t>
      </w:r>
      <w:r w:rsidR="00EF7EDE">
        <w:rPr>
          <w:b w:val="0"/>
          <w:sz w:val="20"/>
          <w:lang w:eastAsia="en-US"/>
        </w:rPr>
        <w:t xml:space="preserve">con la regla de negocio </w:t>
      </w:r>
      <w:hyperlink r:id="rId439" w:anchor="RNROLMOV188" w:history="1">
        <w:r w:rsidR="00EF7EDE" w:rsidRPr="009A0689">
          <w:rPr>
            <w:rStyle w:val="Hipervnculo"/>
            <w:sz w:val="20"/>
            <w:lang w:eastAsia="en-US"/>
          </w:rPr>
          <w:t xml:space="preserve">RNROLMOV188 Nombre del Objeto Tipo Producto para los Productos a Entregar </w:t>
        </w:r>
        <w:r w:rsidR="009A0689" w:rsidRPr="009A0689">
          <w:rPr>
            <w:rStyle w:val="Hipervnculo"/>
            <w:sz w:val="20"/>
            <w:lang w:eastAsia="en-US"/>
          </w:rPr>
          <w:t>en Cambiar Por</w:t>
        </w:r>
      </w:hyperlink>
    </w:p>
    <w:bookmarkEnd w:id="414"/>
    <w:p w:rsidR="00C81107" w:rsidRPr="0063656A" w:rsidRDefault="00C81107" w:rsidP="00195DCB">
      <w:pPr>
        <w:pStyle w:val="Textoindependiente"/>
        <w:numPr>
          <w:ilvl w:val="2"/>
          <w:numId w:val="12"/>
        </w:numPr>
        <w:ind w:left="1418" w:hanging="567"/>
        <w:rPr>
          <w:b w:val="0"/>
          <w:sz w:val="20"/>
          <w:lang w:eastAsia="en-US"/>
        </w:rPr>
      </w:pPr>
      <w:r w:rsidRPr="0063656A">
        <w:rPr>
          <w:b w:val="0"/>
          <w:sz w:val="20"/>
          <w:lang w:eastAsia="en-US"/>
        </w:rPr>
        <w:t>Para cada producto incluido en el objeto Productos</w:t>
      </w:r>
      <w:r w:rsidR="00470247" w:rsidRPr="0063656A">
        <w:rPr>
          <w:b w:val="0"/>
          <w:sz w:val="20"/>
          <w:lang w:eastAsia="en-US"/>
        </w:rPr>
        <w:t>Salida</w:t>
      </w:r>
    </w:p>
    <w:p w:rsidR="00CE4EE9" w:rsidRPr="0063656A" w:rsidRDefault="00CE4EE9"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producto actual:</w:t>
      </w:r>
    </w:p>
    <w:p w:rsidR="00CE4EE9" w:rsidRPr="0063656A" w:rsidRDefault="00CE4EE9" w:rsidP="00195DCB">
      <w:pPr>
        <w:pStyle w:val="Textoindependiente"/>
        <w:numPr>
          <w:ilvl w:val="4"/>
          <w:numId w:val="12"/>
        </w:numPr>
        <w:ind w:left="3119" w:hanging="992"/>
        <w:rPr>
          <w:sz w:val="20"/>
          <w:szCs w:val="20"/>
        </w:rPr>
      </w:pPr>
      <w:r w:rsidRPr="0063656A">
        <w:rPr>
          <w:sz w:val="20"/>
          <w:szCs w:val="20"/>
        </w:rPr>
        <w:t>Producto</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ProductoClave</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Nombre</w:t>
      </w:r>
    </w:p>
    <w:p w:rsidR="003614F0" w:rsidRPr="0063656A" w:rsidRDefault="003614F0" w:rsidP="00195DCB">
      <w:pPr>
        <w:pStyle w:val="Textoindependiente"/>
        <w:numPr>
          <w:ilvl w:val="5"/>
          <w:numId w:val="12"/>
        </w:numPr>
        <w:ind w:left="4253" w:hanging="1134"/>
        <w:rPr>
          <w:b w:val="0"/>
          <w:sz w:val="20"/>
          <w:szCs w:val="20"/>
        </w:rPr>
      </w:pPr>
      <w:r w:rsidRPr="0063656A">
        <w:rPr>
          <w:b w:val="0"/>
          <w:sz w:val="20"/>
          <w:szCs w:val="20"/>
        </w:rPr>
        <w:t>DecimalProducto</w:t>
      </w:r>
    </w:p>
    <w:p w:rsidR="00CE4EE9" w:rsidRPr="0063656A" w:rsidRDefault="00CE4EE9" w:rsidP="00195DCB">
      <w:pPr>
        <w:pStyle w:val="Textoindependiente"/>
        <w:numPr>
          <w:ilvl w:val="3"/>
          <w:numId w:val="12"/>
        </w:numPr>
        <w:ind w:left="2127" w:hanging="709"/>
        <w:rPr>
          <w:b w:val="0"/>
          <w:lang w:eastAsia="es-ES"/>
        </w:rPr>
      </w:pPr>
      <w:r w:rsidRPr="0063656A">
        <w:rPr>
          <w:b w:val="0"/>
          <w:sz w:val="20"/>
        </w:rPr>
        <w:t>El sistema actualiza el objeto ProductosSalida con la siguiente información para el producto actual:</w:t>
      </w:r>
    </w:p>
    <w:p w:rsidR="00CE4EE9" w:rsidRPr="0063656A" w:rsidRDefault="00CE4EE9" w:rsidP="00195DCB">
      <w:pPr>
        <w:pStyle w:val="Textoindependiente"/>
        <w:numPr>
          <w:ilvl w:val="4"/>
          <w:numId w:val="12"/>
        </w:numPr>
        <w:ind w:left="3119" w:hanging="992"/>
      </w:pPr>
      <w:r w:rsidRPr="0063656A">
        <w:rPr>
          <w:sz w:val="20"/>
        </w:rPr>
        <w:t>Productos</w:t>
      </w:r>
    </w:p>
    <w:p w:rsidR="00CE4EE9" w:rsidRPr="0063656A" w:rsidRDefault="00CE4EE9" w:rsidP="00195DCB">
      <w:pPr>
        <w:pStyle w:val="Textoindependiente"/>
        <w:numPr>
          <w:ilvl w:val="5"/>
          <w:numId w:val="12"/>
        </w:numPr>
        <w:ind w:left="4253" w:hanging="1134"/>
        <w:rPr>
          <w:sz w:val="20"/>
          <w:lang w:val="es-ES" w:eastAsia="en-US"/>
        </w:rPr>
      </w:pPr>
      <w:r w:rsidRPr="0063656A">
        <w:rPr>
          <w:b w:val="0"/>
          <w:sz w:val="20"/>
          <w:lang w:eastAsia="en-US"/>
        </w:rPr>
        <w:t>Descripcion de acuerdo con la regla de negocio</w:t>
      </w:r>
      <w:r w:rsidRPr="0063656A">
        <w:rPr>
          <w:sz w:val="20"/>
          <w:lang w:eastAsia="en-US"/>
        </w:rPr>
        <w:t xml:space="preserve"> </w:t>
      </w:r>
      <w:hyperlink r:id="rId440" w:anchor="RNGEN187" w:history="1">
        <w:r w:rsidRPr="0063656A">
          <w:rPr>
            <w:rStyle w:val="Hipervnculo"/>
            <w:sz w:val="20"/>
            <w:lang w:eastAsia="en-US"/>
          </w:rPr>
          <w:t>RNGEN187 Nombre Corto de un Producto</w:t>
        </w:r>
      </w:hyperlink>
    </w:p>
    <w:p w:rsidR="003614F0" w:rsidRPr="00626DD4" w:rsidRDefault="003614F0" w:rsidP="00195DCB">
      <w:pPr>
        <w:pStyle w:val="Textoindependiente"/>
        <w:numPr>
          <w:ilvl w:val="5"/>
          <w:numId w:val="12"/>
        </w:numPr>
        <w:ind w:left="4253" w:hanging="1134"/>
        <w:rPr>
          <w:b w:val="0"/>
          <w:sz w:val="20"/>
          <w:lang w:val="es-ES" w:eastAsia="en-US"/>
        </w:rPr>
      </w:pPr>
      <w:r w:rsidRPr="00626DD4">
        <w:rPr>
          <w:b w:val="0"/>
          <w:sz w:val="20"/>
          <w:szCs w:val="20"/>
        </w:rPr>
        <w:t>DecimalProducto</w:t>
      </w:r>
    </w:p>
    <w:p w:rsidR="00C81107" w:rsidRPr="0063656A" w:rsidRDefault="00C81107"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objeto Productos</w:t>
      </w:r>
      <w:r w:rsidR="00616F02" w:rsidRPr="0063656A">
        <w:rPr>
          <w:b w:val="0"/>
          <w:sz w:val="20"/>
          <w:szCs w:val="20"/>
        </w:rPr>
        <w:t>Salida</w:t>
      </w:r>
      <w:r w:rsidRPr="0063656A">
        <w:rPr>
          <w:b w:val="0"/>
          <w:sz w:val="20"/>
          <w:szCs w:val="20"/>
        </w:rPr>
        <w:t>:</w:t>
      </w:r>
    </w:p>
    <w:p w:rsidR="00C81107" w:rsidRPr="0063656A" w:rsidRDefault="00C81107" w:rsidP="00195DCB">
      <w:pPr>
        <w:pStyle w:val="Textoindependiente"/>
        <w:numPr>
          <w:ilvl w:val="4"/>
          <w:numId w:val="12"/>
        </w:numPr>
        <w:ind w:left="3119" w:hanging="992"/>
        <w:rPr>
          <w:sz w:val="20"/>
        </w:rPr>
      </w:pPr>
      <w:r w:rsidRPr="0063656A">
        <w:rPr>
          <w:sz w:val="20"/>
        </w:rPr>
        <w:t>Productos</w:t>
      </w:r>
      <w:r w:rsidR="00470247" w:rsidRPr="0063656A">
        <w:rPr>
          <w:sz w:val="20"/>
        </w:rPr>
        <w:t>Salida</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ProductoClave</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Descripcion</w:t>
      </w:r>
    </w:p>
    <w:p w:rsidR="003614F0" w:rsidRPr="0063656A" w:rsidRDefault="003614F0" w:rsidP="00195DCB">
      <w:pPr>
        <w:pStyle w:val="Textoindependiente"/>
        <w:numPr>
          <w:ilvl w:val="5"/>
          <w:numId w:val="12"/>
        </w:numPr>
        <w:ind w:left="4253" w:hanging="1134"/>
        <w:rPr>
          <w:b w:val="0"/>
          <w:sz w:val="20"/>
          <w:lang w:eastAsia="en-US"/>
        </w:rPr>
      </w:pPr>
      <w:r w:rsidRPr="0063656A">
        <w:rPr>
          <w:b w:val="0"/>
          <w:sz w:val="20"/>
          <w:szCs w:val="20"/>
        </w:rPr>
        <w:t>DecimalProducto</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Unidad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Cantidad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Precio</w:t>
      </w:r>
    </w:p>
    <w:p w:rsidR="00626DD4" w:rsidRPr="00AD120B" w:rsidRDefault="00626DD4" w:rsidP="00626DD4">
      <w:pPr>
        <w:pStyle w:val="Textoindependiente"/>
        <w:numPr>
          <w:ilvl w:val="3"/>
          <w:numId w:val="12"/>
        </w:numPr>
        <w:ind w:left="2127" w:hanging="709"/>
        <w:rPr>
          <w:b w:val="0"/>
          <w:highlight w:val="lightGray"/>
        </w:rPr>
      </w:pPr>
      <w:r w:rsidRPr="00AD120B">
        <w:rPr>
          <w:b w:val="0"/>
          <w:sz w:val="20"/>
          <w:highlight w:val="lightGray"/>
        </w:rPr>
        <w:t xml:space="preserve">El caso de uso incluye la funcionalidad del caso de uso </w:t>
      </w:r>
      <w:hyperlink r:id="rId441" w:history="1">
        <w:r w:rsidRPr="00AD120B">
          <w:rPr>
            <w:rStyle w:val="Hipervnculo"/>
            <w:sz w:val="20"/>
            <w:highlight w:val="lightGray"/>
          </w:rPr>
          <w:t>Administrar Detalle de la Transacción – CUROLGEN06</w:t>
        </w:r>
      </w:hyperlink>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envía como parámetro la siguiente información:</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GenerarDetalleCambio</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TransProdId = &lt;TransProdSalida.TransProdID&gt; (objeto TransProdSalida)</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 xml:space="preserve">ProductoClave = ProductoClave (objeto Productos) </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TipoUnidad = Unidad (objeto Productos)</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Cantidad = Cantidad (objeto Productos)</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CantidadOriginal = 0</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 xml:space="preserve">PrecioClave = &lt;TransProdSalida.PCEPrecioClave&gt; (objeto </w:t>
      </w:r>
      <w:r w:rsidRPr="00AD120B">
        <w:rPr>
          <w:b w:val="0"/>
          <w:sz w:val="20"/>
          <w:szCs w:val="20"/>
          <w:highlight w:val="lightGray"/>
        </w:rPr>
        <w:lastRenderedPageBreak/>
        <w:t>TransProdSalida)</w:t>
      </w:r>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recibe como parámetro la siguiente información:</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TransProdDetalle</w:t>
      </w:r>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registra la información del objeto recibido dentro de un arreglo:</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ArregloTransProdDetalleSalida</w:t>
      </w:r>
    </w:p>
    <w:p w:rsidR="00626DD4" w:rsidRPr="00AD120B" w:rsidRDefault="00626DD4" w:rsidP="00626DD4">
      <w:pPr>
        <w:pStyle w:val="Textoindependiente"/>
        <w:numPr>
          <w:ilvl w:val="6"/>
          <w:numId w:val="12"/>
        </w:numPr>
        <w:ind w:left="5529" w:hanging="1276"/>
        <w:rPr>
          <w:b w:val="0"/>
          <w:highlight w:val="lightGray"/>
        </w:rPr>
      </w:pPr>
      <w:r w:rsidRPr="00AD120B">
        <w:rPr>
          <w:b w:val="0"/>
          <w:sz w:val="20"/>
          <w:highlight w:val="lightGray"/>
        </w:rPr>
        <w:t>TransProdDetalle</w:t>
      </w:r>
    </w:p>
    <w:p w:rsidR="00626DD4" w:rsidRPr="00AD120B" w:rsidRDefault="00626DD4" w:rsidP="00626DD4">
      <w:pPr>
        <w:pStyle w:val="Textoindependiente"/>
        <w:numPr>
          <w:ilvl w:val="3"/>
          <w:numId w:val="12"/>
        </w:numPr>
        <w:ind w:left="2127" w:hanging="709"/>
        <w:rPr>
          <w:b w:val="0"/>
          <w:sz w:val="20"/>
          <w:highlight w:val="lightGray"/>
        </w:rPr>
      </w:pPr>
      <w:r w:rsidRPr="00AD120B">
        <w:rPr>
          <w:b w:val="0"/>
          <w:sz w:val="20"/>
          <w:highlight w:val="lightGray"/>
        </w:rPr>
        <w:t xml:space="preserve">Si &lt;NO se trata del módulo de Preventa de acuerdo con la regla de negocio </w:t>
      </w:r>
      <w:hyperlink r:id="rId442" w:anchor="RNGEN171" w:history="1">
        <w:r w:rsidRPr="00AD120B">
          <w:rPr>
            <w:rStyle w:val="Hipervnculo"/>
            <w:sz w:val="20"/>
            <w:szCs w:val="20"/>
            <w:highlight w:val="lightGray"/>
          </w:rPr>
          <w:t>RNGEN171 Información en Sesión</w:t>
        </w:r>
      </w:hyperlink>
      <w:r w:rsidRPr="00AD120B">
        <w:rPr>
          <w:b w:val="0"/>
          <w:sz w:val="20"/>
          <w:highlight w:val="lightGray"/>
        </w:rPr>
        <w:t xml:space="preserve">&gt; </w:t>
      </w:r>
    </w:p>
    <w:p w:rsidR="00626DD4" w:rsidRPr="00AD120B" w:rsidRDefault="00626DD4" w:rsidP="00626DD4">
      <w:pPr>
        <w:pStyle w:val="Textoindependiente"/>
        <w:numPr>
          <w:ilvl w:val="4"/>
          <w:numId w:val="12"/>
        </w:numPr>
        <w:ind w:left="3119" w:hanging="992"/>
        <w:rPr>
          <w:b w:val="0"/>
          <w:sz w:val="20"/>
          <w:highlight w:val="lightGray"/>
        </w:rPr>
      </w:pPr>
      <w:r w:rsidRPr="00AD120B">
        <w:rPr>
          <w:b w:val="0"/>
          <w:sz w:val="20"/>
          <w:highlight w:val="lightGray"/>
        </w:rPr>
        <w:t xml:space="preserve">El caso de uso incluye la funcionalidad del caso de uso </w:t>
      </w:r>
      <w:hyperlink r:id="rId443" w:history="1">
        <w:r w:rsidRPr="00AD120B">
          <w:rPr>
            <w:rStyle w:val="Hipervnculo"/>
            <w:sz w:val="20"/>
            <w:szCs w:val="20"/>
            <w:highlight w:val="lightGray"/>
          </w:rPr>
          <w:t>Administrar Inventario Móvil – CUROLGEN13</w:t>
        </w:r>
      </w:hyperlink>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El sistema envía como parámetro la siguiente información:</w:t>
      </w:r>
    </w:p>
    <w:p w:rsidR="00626DD4" w:rsidRPr="00AD120B" w:rsidRDefault="00626DD4" w:rsidP="00626DD4">
      <w:pPr>
        <w:pStyle w:val="Textoindependiente"/>
        <w:numPr>
          <w:ilvl w:val="6"/>
          <w:numId w:val="12"/>
        </w:numPr>
        <w:ind w:left="5529" w:hanging="1276"/>
        <w:rPr>
          <w:b w:val="0"/>
          <w:sz w:val="20"/>
          <w:highlight w:val="lightGray"/>
        </w:rPr>
      </w:pPr>
      <w:r w:rsidRPr="00AD120B">
        <w:rPr>
          <w:b w:val="0"/>
          <w:sz w:val="20"/>
          <w:szCs w:val="20"/>
          <w:highlight w:val="lightGray"/>
        </w:rPr>
        <w:t>ActualizarInventario</w:t>
      </w:r>
    </w:p>
    <w:p w:rsidR="00626DD4" w:rsidRPr="00AD120B" w:rsidRDefault="00626DD4" w:rsidP="00626DD4">
      <w:pPr>
        <w:pStyle w:val="Textoindependiente"/>
        <w:numPr>
          <w:ilvl w:val="7"/>
          <w:numId w:val="12"/>
        </w:numPr>
        <w:ind w:left="6946" w:hanging="1417"/>
        <w:rPr>
          <w:b w:val="0"/>
          <w:sz w:val="20"/>
          <w:highlight w:val="lightGray"/>
        </w:rPr>
      </w:pPr>
      <w:r w:rsidRPr="00AD120B">
        <w:rPr>
          <w:b w:val="0"/>
          <w:sz w:val="20"/>
          <w:highlight w:val="lightGray"/>
        </w:rPr>
        <w:t>ProductoClave = ProductoClave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TipoUnidad = Unidad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Cantidad = Cantidad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TipoTransProd = 9</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TipoMovimiento = 2</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AlmacenID = AlmacenID registrado en sesión</w:t>
      </w:r>
    </w:p>
    <w:p w:rsidR="00626DD4" w:rsidRPr="00AD120B" w:rsidRDefault="00626DD4" w:rsidP="00626DD4">
      <w:pPr>
        <w:pStyle w:val="Textoindependiente"/>
        <w:numPr>
          <w:ilvl w:val="5"/>
          <w:numId w:val="12"/>
        </w:numPr>
        <w:ind w:left="4253" w:hanging="1134"/>
        <w:rPr>
          <w:b w:val="0"/>
          <w:sz w:val="20"/>
          <w:highlight w:val="lightGray"/>
        </w:rPr>
      </w:pPr>
      <w:r w:rsidRPr="00AD120B">
        <w:rPr>
          <w:b w:val="0"/>
          <w:sz w:val="20"/>
          <w:highlight w:val="lightGray"/>
        </w:rPr>
        <w:t>El sistema recibe la siguiente información:</w:t>
      </w:r>
    </w:p>
    <w:p w:rsidR="00626DD4" w:rsidRPr="00AD120B" w:rsidRDefault="00626DD4" w:rsidP="00626DD4">
      <w:pPr>
        <w:pStyle w:val="Textoindependiente"/>
        <w:numPr>
          <w:ilvl w:val="6"/>
          <w:numId w:val="12"/>
        </w:numPr>
        <w:ind w:left="5529" w:hanging="1276"/>
        <w:rPr>
          <w:b w:val="0"/>
          <w:sz w:val="20"/>
        </w:rPr>
      </w:pPr>
      <w:r w:rsidRPr="00AD120B">
        <w:rPr>
          <w:b w:val="0"/>
          <w:sz w:val="20"/>
          <w:szCs w:val="20"/>
          <w:highlight w:val="lightGray"/>
        </w:rPr>
        <w:t>OP_Verdadero</w:t>
      </w:r>
    </w:p>
    <w:p w:rsidR="00C81107" w:rsidRPr="00E427B5" w:rsidRDefault="00C81107" w:rsidP="00195DCB">
      <w:pPr>
        <w:pStyle w:val="Textoindependiente"/>
        <w:numPr>
          <w:ilvl w:val="3"/>
          <w:numId w:val="12"/>
        </w:numPr>
        <w:ind w:left="2127" w:hanging="709"/>
        <w:rPr>
          <w:b w:val="0"/>
        </w:rPr>
      </w:pPr>
      <w:r w:rsidRPr="00E427B5">
        <w:rPr>
          <w:b w:val="0"/>
          <w:sz w:val="20"/>
        </w:rPr>
        <w:t>El sistema actualiza el objeto Productos</w:t>
      </w:r>
      <w:r w:rsidR="00FA47D7">
        <w:rPr>
          <w:b w:val="0"/>
          <w:sz w:val="20"/>
        </w:rPr>
        <w:t>Salida</w:t>
      </w:r>
      <w:r w:rsidRPr="00E427B5">
        <w:rPr>
          <w:b w:val="0"/>
          <w:sz w:val="20"/>
        </w:rPr>
        <w:t xml:space="preserve"> con la siguiente información para el producto actual:</w:t>
      </w:r>
    </w:p>
    <w:p w:rsidR="00C81107" w:rsidRPr="00E427B5" w:rsidRDefault="00C81107" w:rsidP="00195DCB">
      <w:pPr>
        <w:pStyle w:val="Textoindependiente"/>
        <w:numPr>
          <w:ilvl w:val="4"/>
          <w:numId w:val="12"/>
        </w:numPr>
        <w:ind w:left="3119" w:hanging="992"/>
      </w:pPr>
      <w:r w:rsidRPr="00E427B5">
        <w:rPr>
          <w:sz w:val="20"/>
        </w:rPr>
        <w:t>Productos</w:t>
      </w:r>
      <w:r w:rsidR="00FA47D7">
        <w:rPr>
          <w:sz w:val="20"/>
        </w:rPr>
        <w:t>Salida</w:t>
      </w:r>
    </w:p>
    <w:p w:rsidR="00C81107" w:rsidRPr="00E427B5" w:rsidRDefault="00C81107" w:rsidP="00195DCB">
      <w:pPr>
        <w:pStyle w:val="Textoindependiente"/>
        <w:numPr>
          <w:ilvl w:val="5"/>
          <w:numId w:val="12"/>
        </w:numPr>
        <w:ind w:left="4253" w:hanging="1134"/>
        <w:rPr>
          <w:b w:val="0"/>
        </w:rPr>
      </w:pPr>
      <w:r w:rsidRPr="00E427B5">
        <w:rPr>
          <w:b w:val="0"/>
          <w:sz w:val="20"/>
        </w:rPr>
        <w:t xml:space="preserve">Total de acuerdo con la regla de negocio </w:t>
      </w:r>
      <w:hyperlink r:id="rId444" w:anchor="RNWEB296" w:history="1">
        <w:r w:rsidRPr="00E427B5">
          <w:rPr>
            <w:rStyle w:val="Hipervnculo"/>
            <w:sz w:val="20"/>
          </w:rPr>
          <w:t>RNWEB296 Total de Cantidad por Precio</w:t>
        </w:r>
      </w:hyperlink>
    </w:p>
    <w:p w:rsidR="00C81107" w:rsidRPr="0020027D" w:rsidRDefault="00C81107" w:rsidP="00195DCB">
      <w:pPr>
        <w:pStyle w:val="Textoindependiente"/>
        <w:numPr>
          <w:ilvl w:val="3"/>
          <w:numId w:val="12"/>
        </w:numPr>
        <w:ind w:left="2127" w:hanging="709"/>
        <w:rPr>
          <w:b w:val="0"/>
          <w:sz w:val="20"/>
          <w:szCs w:val="20"/>
        </w:rPr>
      </w:pPr>
      <w:r>
        <w:rPr>
          <w:b w:val="0"/>
          <w:sz w:val="20"/>
          <w:szCs w:val="20"/>
        </w:rPr>
        <w:t>E</w:t>
      </w:r>
      <w:r w:rsidRPr="0020027D">
        <w:rPr>
          <w:b w:val="0"/>
          <w:sz w:val="20"/>
          <w:szCs w:val="20"/>
        </w:rPr>
        <w:t xml:space="preserve">l </w:t>
      </w:r>
      <w:r w:rsidRPr="0020027D">
        <w:rPr>
          <w:b w:val="0"/>
          <w:sz w:val="20"/>
        </w:rPr>
        <w:t>sistema</w:t>
      </w:r>
      <w:r w:rsidRPr="0020027D">
        <w:rPr>
          <w:b w:val="0"/>
          <w:sz w:val="20"/>
          <w:szCs w:val="20"/>
        </w:rPr>
        <w:t xml:space="preserve"> actualiza la siguiente información:</w:t>
      </w:r>
    </w:p>
    <w:p w:rsidR="00C81107" w:rsidRPr="00FA47D7" w:rsidRDefault="00C81107" w:rsidP="00195DCB">
      <w:pPr>
        <w:pStyle w:val="Textoindependiente"/>
        <w:numPr>
          <w:ilvl w:val="4"/>
          <w:numId w:val="12"/>
        </w:numPr>
        <w:ind w:left="3119" w:hanging="992"/>
        <w:rPr>
          <w:b w:val="0"/>
          <w:sz w:val="20"/>
          <w:szCs w:val="20"/>
          <w:lang w:eastAsia="es-ES"/>
        </w:rPr>
      </w:pPr>
      <w:r w:rsidRPr="0020027D">
        <w:rPr>
          <w:b w:val="0"/>
          <w:sz w:val="20"/>
          <w:szCs w:val="20"/>
        </w:rPr>
        <w:t>ImporteTotalProducto</w:t>
      </w:r>
      <w:r>
        <w:rPr>
          <w:b w:val="0"/>
          <w:sz w:val="20"/>
          <w:szCs w:val="20"/>
        </w:rPr>
        <w:t>Entregado</w:t>
      </w:r>
      <w:r w:rsidRPr="0020027D">
        <w:rPr>
          <w:b w:val="0"/>
          <w:sz w:val="20"/>
          <w:szCs w:val="20"/>
        </w:rPr>
        <w:t xml:space="preserve"> de acuerdo con la regla de negocio </w:t>
      </w:r>
      <w:hyperlink r:id="rId445" w:anchor="RNROLMOV186" w:history="1">
        <w:r w:rsidRPr="0020027D">
          <w:rPr>
            <w:rStyle w:val="Hipervnculo"/>
            <w:sz w:val="20"/>
            <w:szCs w:val="20"/>
          </w:rPr>
          <w:t xml:space="preserve">RNROLMOV186 Incrementar Importe Total del Producto Recibido </w:t>
        </w:r>
        <w:r>
          <w:rPr>
            <w:rStyle w:val="Hipervnculo"/>
            <w:sz w:val="20"/>
            <w:szCs w:val="20"/>
          </w:rPr>
          <w:t xml:space="preserve">o Entregado </w:t>
        </w:r>
        <w:r w:rsidRPr="0020027D">
          <w:rPr>
            <w:rStyle w:val="Hipervnculo"/>
            <w:sz w:val="20"/>
            <w:szCs w:val="20"/>
          </w:rPr>
          <w:t>en el Cambio de Productos</w:t>
        </w:r>
      </w:hyperlink>
    </w:p>
    <w:p w:rsidR="0076471C" w:rsidRPr="006F589F" w:rsidRDefault="0076471C" w:rsidP="00195DCB">
      <w:pPr>
        <w:pStyle w:val="Textoindependiente"/>
        <w:numPr>
          <w:ilvl w:val="2"/>
          <w:numId w:val="12"/>
        </w:numPr>
        <w:ind w:left="1418" w:hanging="567"/>
        <w:rPr>
          <w:sz w:val="20"/>
          <w:lang w:eastAsia="en-US"/>
        </w:rPr>
      </w:pPr>
      <w:r w:rsidRPr="006F589F">
        <w:rPr>
          <w:b w:val="0"/>
          <w:sz w:val="20"/>
          <w:szCs w:val="20"/>
        </w:rPr>
        <w:t xml:space="preserve">Si &lt;proviene del flujo alterno opcional </w:t>
      </w:r>
      <w:hyperlink w:anchor="_AO02_Cambiar_Por" w:history="1">
        <w:r w:rsidRPr="006F589F">
          <w:rPr>
            <w:rStyle w:val="Hipervnculo"/>
            <w:sz w:val="20"/>
            <w:szCs w:val="20"/>
          </w:rPr>
          <w:t>AO02 Cambiar Por</w:t>
        </w:r>
      </w:hyperlink>
      <w:r w:rsidRPr="006F589F">
        <w:rPr>
          <w:b w:val="0"/>
          <w:sz w:val="20"/>
          <w:szCs w:val="20"/>
        </w:rPr>
        <w:t xml:space="preserve">&gt;, </w:t>
      </w:r>
      <w:r w:rsidRPr="006F589F">
        <w:rPr>
          <w:b w:val="0"/>
          <w:sz w:val="20"/>
          <w:lang w:eastAsia="en-US"/>
        </w:rPr>
        <w:t xml:space="preserve">el sistema continúa en </w:t>
      </w:r>
      <w:r w:rsidRPr="006F589F">
        <w:rPr>
          <w:b w:val="0"/>
          <w:sz w:val="20"/>
        </w:rPr>
        <w:t>el</w:t>
      </w:r>
      <w:r w:rsidRPr="006F589F">
        <w:rPr>
          <w:sz w:val="20"/>
        </w:rPr>
        <w:t xml:space="preserve"> </w:t>
      </w:r>
      <w:hyperlink w:anchor="paso6_1_7_AO02" w:history="1">
        <w:r w:rsidRPr="006F589F">
          <w:rPr>
            <w:rStyle w:val="Hipervnculo"/>
            <w:sz w:val="20"/>
          </w:rPr>
          <w:t xml:space="preserve">paso </w:t>
        </w:r>
        <w:r w:rsidR="00AD120B">
          <w:rPr>
            <w:rStyle w:val="Hipervnculo"/>
            <w:sz w:val="20"/>
          </w:rPr>
          <w:t>5</w:t>
        </w:r>
        <w:r w:rsidRPr="006F589F">
          <w:rPr>
            <w:rStyle w:val="Hipervnculo"/>
            <w:sz w:val="20"/>
          </w:rPr>
          <w:t>.1.7</w:t>
        </w:r>
      </w:hyperlink>
      <w:r w:rsidRPr="006F589F">
        <w:rPr>
          <w:rStyle w:val="Hipervnculo"/>
          <w:sz w:val="20"/>
          <w:u w:val="none"/>
        </w:rPr>
        <w:t xml:space="preserve"> </w:t>
      </w:r>
      <w:r w:rsidRPr="006F589F">
        <w:rPr>
          <w:b w:val="0"/>
          <w:sz w:val="20"/>
          <w:lang w:eastAsia="en-US"/>
        </w:rPr>
        <w:t xml:space="preserve">del </w:t>
      </w:r>
      <w:r w:rsidRPr="006F589F">
        <w:rPr>
          <w:b w:val="0"/>
          <w:sz w:val="20"/>
          <w:szCs w:val="20"/>
        </w:rPr>
        <w:t>flujo alterno opcional</w:t>
      </w:r>
      <w:r w:rsidRPr="006F589F">
        <w:rPr>
          <w:sz w:val="20"/>
          <w:szCs w:val="20"/>
        </w:rPr>
        <w:t xml:space="preserve"> </w:t>
      </w:r>
      <w:hyperlink w:anchor="_AO02_Cambiar_Por" w:history="1">
        <w:r w:rsidRPr="006F589F">
          <w:rPr>
            <w:rStyle w:val="Hipervnculo"/>
            <w:sz w:val="20"/>
            <w:szCs w:val="20"/>
          </w:rPr>
          <w:t>AO02 Cambiar Por</w:t>
        </w:r>
      </w:hyperlink>
      <w:r w:rsidR="00AD120B">
        <w:rPr>
          <w:rStyle w:val="Hipervnculo"/>
          <w:sz w:val="20"/>
          <w:szCs w:val="20"/>
        </w:rPr>
        <w:t xml:space="preserve"> </w:t>
      </w:r>
    </w:p>
    <w:p w:rsidR="003E503F" w:rsidRPr="00193B35" w:rsidRDefault="003E503F" w:rsidP="00195DCB">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p>
    <w:p w:rsidR="00C62803" w:rsidRPr="003D6B67" w:rsidRDefault="00C62803" w:rsidP="00C62803">
      <w:pPr>
        <w:pStyle w:val="Textoindependiente"/>
        <w:numPr>
          <w:ilvl w:val="2"/>
          <w:numId w:val="12"/>
        </w:numPr>
        <w:ind w:left="1418" w:hanging="567"/>
        <w:rPr>
          <w:sz w:val="20"/>
          <w:highlight w:val="red"/>
          <w:lang w:eastAsia="en-US"/>
        </w:rPr>
      </w:pPr>
      <w:r w:rsidRPr="003D6B67">
        <w:rPr>
          <w:b w:val="0"/>
          <w:sz w:val="20"/>
          <w:highlight w:val="red"/>
          <w:lang w:eastAsia="en-US"/>
        </w:rPr>
        <w:t xml:space="preserve">Si &lt;Contenido es </w:t>
      </w:r>
      <w:r w:rsidRPr="003D6B67">
        <w:rPr>
          <w:sz w:val="20"/>
          <w:highlight w:val="red"/>
          <w:lang w:eastAsia="en-US"/>
        </w:rPr>
        <w:t>Verdadero</w:t>
      </w:r>
      <w:r>
        <w:rPr>
          <w:sz w:val="20"/>
          <w:highlight w:val="red"/>
          <w:lang w:eastAsia="en-US"/>
        </w:rPr>
        <w:t xml:space="preserve"> </w:t>
      </w:r>
      <w:r>
        <w:rPr>
          <w:b w:val="0"/>
          <w:sz w:val="20"/>
          <w:highlight w:val="red"/>
          <w:lang w:eastAsia="en-US"/>
        </w:rPr>
        <w:t>&lt;Producto.Contenido = 1&gt;</w:t>
      </w:r>
      <w:r w:rsidRPr="003D6B67">
        <w:rPr>
          <w:b w:val="0"/>
          <w:sz w:val="20"/>
          <w:highlight w:val="red"/>
          <w:lang w:eastAsia="en-US"/>
        </w:rPr>
        <w:t>&gt;</w:t>
      </w:r>
    </w:p>
    <w:p w:rsidR="00C62803" w:rsidRPr="003D6B67" w:rsidRDefault="00C62803" w:rsidP="00C62803">
      <w:pPr>
        <w:pStyle w:val="Textoindependiente"/>
        <w:numPr>
          <w:ilvl w:val="3"/>
          <w:numId w:val="12"/>
        </w:numPr>
        <w:ind w:left="2127" w:hanging="709"/>
        <w:rPr>
          <w:b w:val="0"/>
          <w:sz w:val="20"/>
          <w:highlight w:val="red"/>
          <w:lang w:eastAsia="en-US"/>
        </w:rPr>
      </w:pPr>
      <w:r w:rsidRPr="003D6B67">
        <w:rPr>
          <w:b w:val="0"/>
          <w:sz w:val="20"/>
          <w:highlight w:val="red"/>
          <w:lang w:eastAsia="en-US"/>
        </w:rPr>
        <w:t xml:space="preserve">Si &lt;Venta es </w:t>
      </w:r>
      <w:r w:rsidRPr="003D6B67">
        <w:rPr>
          <w:sz w:val="20"/>
          <w:highlight w:val="red"/>
          <w:lang w:eastAsia="en-US"/>
        </w:rPr>
        <w:t>Falso</w:t>
      </w:r>
      <w:r>
        <w:rPr>
          <w:sz w:val="20"/>
          <w:highlight w:val="red"/>
          <w:lang w:eastAsia="en-US"/>
        </w:rPr>
        <w:t xml:space="preserve"> </w:t>
      </w:r>
      <w:r>
        <w:rPr>
          <w:b w:val="0"/>
          <w:sz w:val="20"/>
          <w:highlight w:val="red"/>
          <w:lang w:eastAsia="en-US"/>
        </w:rPr>
        <w:t>&lt;Producto.Venta = 0&gt;</w:t>
      </w:r>
      <w:r w:rsidRPr="003D6B67">
        <w:rPr>
          <w:b w:val="0"/>
          <w:sz w:val="20"/>
          <w:highlight w:val="red"/>
          <w:lang w:eastAsia="en-US"/>
        </w:rPr>
        <w:t>&gt;</w:t>
      </w:r>
    </w:p>
    <w:p w:rsidR="00C62803" w:rsidRPr="003D6B67" w:rsidRDefault="00C62803" w:rsidP="00C62803">
      <w:pPr>
        <w:pStyle w:val="Textoindependiente"/>
        <w:numPr>
          <w:ilvl w:val="4"/>
          <w:numId w:val="12"/>
        </w:numPr>
        <w:ind w:left="3119" w:hanging="992"/>
        <w:rPr>
          <w:sz w:val="20"/>
          <w:highlight w:val="red"/>
          <w:lang w:eastAsia="en-US"/>
        </w:rPr>
      </w:pPr>
      <w:r w:rsidRPr="003D6B67">
        <w:rPr>
          <w:b w:val="0"/>
          <w:sz w:val="20"/>
          <w:highlight w:val="red"/>
          <w:lang w:eastAsia="en-US"/>
        </w:rPr>
        <w:t xml:space="preserve">El sistema presenta el mensaje </w:t>
      </w:r>
      <w:hyperlink r:id="rId446" w:anchor="ME0725" w:history="1">
        <w:r w:rsidRPr="003D6B67">
          <w:rPr>
            <w:rStyle w:val="Hipervnculo"/>
            <w:sz w:val="20"/>
            <w:highlight w:val="red"/>
            <w:lang w:eastAsia="en-US"/>
          </w:rPr>
          <w:t>E0725 Producto No Puede Entregarse por Separado</w:t>
        </w:r>
      </w:hyperlink>
    </w:p>
    <w:p w:rsidR="00C62803" w:rsidRPr="003D6B67" w:rsidRDefault="00C62803" w:rsidP="00C62803">
      <w:pPr>
        <w:pStyle w:val="Textoindependiente"/>
        <w:numPr>
          <w:ilvl w:val="4"/>
          <w:numId w:val="12"/>
        </w:numPr>
        <w:ind w:left="3119" w:hanging="992"/>
        <w:rPr>
          <w:sz w:val="20"/>
          <w:highlight w:val="red"/>
          <w:lang w:eastAsia="en-US"/>
        </w:rPr>
      </w:pPr>
      <w:r w:rsidRPr="003D6B67">
        <w:rPr>
          <w:b w:val="0"/>
          <w:sz w:val="20"/>
          <w:szCs w:val="20"/>
          <w:highlight w:val="red"/>
        </w:rPr>
        <w:t xml:space="preserve">Si &lt;proviene del flujo alterno opcional </w:t>
      </w:r>
      <w:hyperlink w:anchor="AO01" w:history="1">
        <w:r w:rsidRPr="003D6B67">
          <w:rPr>
            <w:rStyle w:val="Hipervnculo"/>
            <w:sz w:val="20"/>
            <w:szCs w:val="20"/>
            <w:highlight w:val="red"/>
          </w:rPr>
          <w:t>AO01 Crear Cambio de Producto</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9_1_AO01" w:history="1">
        <w:r w:rsidRPr="003D6B67">
          <w:rPr>
            <w:rStyle w:val="Hipervnculo"/>
            <w:sz w:val="20"/>
            <w:highlight w:val="red"/>
            <w:lang w:eastAsia="en-US"/>
          </w:rPr>
          <w:t>paso 9.1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AO01" w:history="1">
        <w:r w:rsidRPr="003D6B67">
          <w:rPr>
            <w:rStyle w:val="Hipervnculo"/>
            <w:sz w:val="20"/>
            <w:szCs w:val="20"/>
            <w:highlight w:val="red"/>
          </w:rPr>
          <w:t>AO01 Crear Cambio de Producto</w:t>
        </w:r>
      </w:hyperlink>
    </w:p>
    <w:p w:rsidR="00C62803" w:rsidRPr="003D6B67" w:rsidRDefault="00C62803" w:rsidP="00C62803">
      <w:pPr>
        <w:pStyle w:val="Textoindependiente"/>
        <w:numPr>
          <w:ilvl w:val="4"/>
          <w:numId w:val="12"/>
        </w:numPr>
        <w:ind w:left="3119" w:hanging="992"/>
        <w:rPr>
          <w:rStyle w:val="Hipervnculo"/>
          <w:color w:val="auto"/>
          <w:sz w:val="20"/>
          <w:highlight w:val="red"/>
          <w:u w:val="none"/>
          <w:lang w:eastAsia="en-US"/>
        </w:rPr>
      </w:pPr>
      <w:r w:rsidRPr="003D6B67">
        <w:rPr>
          <w:b w:val="0"/>
          <w:sz w:val="20"/>
          <w:szCs w:val="20"/>
          <w:highlight w:val="red"/>
        </w:rPr>
        <w:t xml:space="preserve">Si &lt;proviene del flujo alterno opcional </w:t>
      </w:r>
      <w:hyperlink w:anchor="_AO02_Cambiar_Por" w:history="1">
        <w:r w:rsidRPr="003D6B67">
          <w:rPr>
            <w:rStyle w:val="Hipervnculo"/>
            <w:sz w:val="20"/>
            <w:szCs w:val="20"/>
            <w:highlight w:val="red"/>
          </w:rPr>
          <w:t>AO02 Cambiar Por</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3_1_AO02" w:history="1">
        <w:r w:rsidRPr="003D6B67">
          <w:rPr>
            <w:rStyle w:val="Hipervnculo"/>
            <w:sz w:val="20"/>
            <w:highlight w:val="red"/>
            <w:lang w:eastAsia="en-US"/>
          </w:rPr>
          <w:t>paso 3.1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_AO02_Cambiar_Por" w:history="1">
        <w:r w:rsidRPr="003D6B67">
          <w:rPr>
            <w:rStyle w:val="Hipervnculo"/>
            <w:sz w:val="20"/>
            <w:szCs w:val="20"/>
            <w:highlight w:val="red"/>
          </w:rPr>
          <w:t>AO02 Cambiar Por</w:t>
        </w:r>
      </w:hyperlink>
    </w:p>
    <w:p w:rsidR="00625672" w:rsidRDefault="00625672" w:rsidP="00C62803">
      <w:pPr>
        <w:pStyle w:val="Textoindependiente"/>
        <w:numPr>
          <w:ilvl w:val="2"/>
          <w:numId w:val="12"/>
        </w:numPr>
        <w:ind w:left="1418" w:hanging="567"/>
        <w:rPr>
          <w:b w:val="0"/>
          <w:sz w:val="20"/>
          <w:szCs w:val="20"/>
          <w:highlight w:val="cyan"/>
        </w:rPr>
      </w:pPr>
      <w:bookmarkStart w:id="415" w:name="paso1_3_1_1_VA01"/>
      <w:r>
        <w:rPr>
          <w:b w:val="0"/>
          <w:sz w:val="20"/>
          <w:szCs w:val="20"/>
          <w:highlight w:val="cyan"/>
        </w:rPr>
        <w:t>El sistema presenta la siguiente información:</w:t>
      </w:r>
    </w:p>
    <w:bookmarkEnd w:id="415"/>
    <w:p w:rsidR="00625672" w:rsidRPr="00625672" w:rsidRDefault="00625672" w:rsidP="00C62803">
      <w:pPr>
        <w:pStyle w:val="Textoindependiente"/>
        <w:numPr>
          <w:ilvl w:val="3"/>
          <w:numId w:val="12"/>
        </w:numPr>
        <w:ind w:left="2127" w:hanging="709"/>
        <w:rPr>
          <w:b w:val="0"/>
          <w:sz w:val="20"/>
          <w:highlight w:val="cyan"/>
          <w:lang w:eastAsia="en-US"/>
        </w:rPr>
      </w:pPr>
      <w:r>
        <w:rPr>
          <w:b w:val="0"/>
          <w:sz w:val="20"/>
          <w:highlight w:val="cyan"/>
          <w:lang w:eastAsia="en-US"/>
        </w:rPr>
        <w:t xml:space="preserve">Descripción de acuerdo con las reglas de negocio </w:t>
      </w:r>
      <w:hyperlink r:id="rId447" w:anchor="RNGEN187" w:history="1">
        <w:r w:rsidRPr="00625672">
          <w:rPr>
            <w:rStyle w:val="Hipervnculo"/>
            <w:sz w:val="20"/>
            <w:highlight w:val="cyan"/>
            <w:lang w:eastAsia="en-US"/>
          </w:rPr>
          <w:t>RNGEN187 Nombre Corto de un Producto</w:t>
        </w:r>
      </w:hyperlink>
      <w:r w:rsidRPr="00625672">
        <w:rPr>
          <w:rStyle w:val="Hipervnculo"/>
          <w:b w:val="0"/>
          <w:color w:val="auto"/>
          <w:sz w:val="20"/>
          <w:highlight w:val="cyan"/>
          <w:u w:val="none"/>
          <w:lang w:eastAsia="en-US"/>
        </w:rPr>
        <w:t xml:space="preserve"> y </w:t>
      </w:r>
      <w:hyperlink r:id="rId448" w:anchor="RNGEN004" w:history="1">
        <w:r w:rsidRPr="00625672">
          <w:rPr>
            <w:rStyle w:val="Hipervnculo"/>
            <w:sz w:val="20"/>
            <w:szCs w:val="20"/>
            <w:highlight w:val="cyan"/>
          </w:rPr>
          <w:t>RNGEN004 Información Deshabilitada</w:t>
        </w:r>
      </w:hyperlink>
    </w:p>
    <w:p w:rsidR="00625672" w:rsidRPr="00625672" w:rsidRDefault="00625672" w:rsidP="00C62803">
      <w:pPr>
        <w:pStyle w:val="Textoindependiente"/>
        <w:numPr>
          <w:ilvl w:val="2"/>
          <w:numId w:val="12"/>
        </w:numPr>
        <w:ind w:left="1418" w:hanging="567"/>
        <w:rPr>
          <w:b w:val="0"/>
          <w:sz w:val="20"/>
          <w:highlight w:val="cyan"/>
          <w:lang w:eastAsia="en-US"/>
        </w:rPr>
      </w:pPr>
      <w:r w:rsidRPr="00625672">
        <w:rPr>
          <w:b w:val="0"/>
          <w:sz w:val="20"/>
          <w:highlight w:val="cyan"/>
        </w:rPr>
        <w:t xml:space="preserve">Si &lt;el parámetro de configuración indica que se tiene activado el Cambio Automático de Producto (CambioAutomatico = 1) de acuerdo con la regla de negocio </w:t>
      </w:r>
      <w:hyperlink r:id="rId449" w:anchor="RNGEN171" w:history="1">
        <w:r w:rsidRPr="00625672">
          <w:rPr>
            <w:rStyle w:val="Hipervnculo"/>
            <w:sz w:val="20"/>
            <w:szCs w:val="20"/>
            <w:highlight w:val="cyan"/>
          </w:rPr>
          <w:t>RNGEN171 Información en Sesión</w:t>
        </w:r>
      </w:hyperlink>
      <w:r w:rsidRPr="00625672">
        <w:rPr>
          <w:b w:val="0"/>
          <w:sz w:val="20"/>
          <w:highlight w:val="cyan"/>
        </w:rPr>
        <w:t xml:space="preserve">&gt; </w:t>
      </w:r>
      <w:r w:rsidR="0042727F" w:rsidRPr="0042727F">
        <w:rPr>
          <w:b w:val="0"/>
          <w:sz w:val="20"/>
          <w:highlight w:val="cyan"/>
        </w:rPr>
        <w:t xml:space="preserve">y si &lt;NO se trata del módulo de Preventa de acuerdo con la regla de negocio </w:t>
      </w:r>
      <w:hyperlink r:id="rId450" w:anchor="RNGEN171" w:history="1">
        <w:r w:rsidR="0042727F" w:rsidRPr="0042727F">
          <w:rPr>
            <w:rStyle w:val="Hipervnculo"/>
            <w:sz w:val="20"/>
            <w:szCs w:val="20"/>
            <w:highlight w:val="cyan"/>
          </w:rPr>
          <w:t>RNGEN171 Información en Sesión</w:t>
        </w:r>
      </w:hyperlink>
      <w:r w:rsidR="0042727F" w:rsidRPr="0042727F">
        <w:rPr>
          <w:b w:val="0"/>
          <w:sz w:val="20"/>
          <w:highlight w:val="cyan"/>
        </w:rPr>
        <w:t>&gt;</w:t>
      </w:r>
      <w:r w:rsidR="0042727F">
        <w:rPr>
          <w:sz w:val="20"/>
          <w:highlight w:val="cyan"/>
        </w:rPr>
        <w:t xml:space="preserve"> </w:t>
      </w:r>
      <w:r w:rsidRPr="00625672">
        <w:rPr>
          <w:b w:val="0"/>
          <w:sz w:val="20"/>
          <w:highlight w:val="cyan"/>
        </w:rPr>
        <w:t xml:space="preserve">O si &lt;proviene del flujo alterno opcional </w:t>
      </w:r>
      <w:hyperlink r:id="rId451" w:anchor="_AO02_Cambiar_Por" w:history="1">
        <w:r w:rsidRPr="00625672">
          <w:rPr>
            <w:rStyle w:val="Hipervnculo"/>
            <w:sz w:val="20"/>
            <w:highlight w:val="cyan"/>
          </w:rPr>
          <w:t>AO02 Cambiar Por</w:t>
        </w:r>
      </w:hyperlink>
      <w:r w:rsidRPr="00625672">
        <w:rPr>
          <w:b w:val="0"/>
          <w:sz w:val="20"/>
          <w:highlight w:val="cyan"/>
        </w:rPr>
        <w:t>&gt;</w:t>
      </w:r>
    </w:p>
    <w:p w:rsidR="00625672" w:rsidRPr="00625672" w:rsidRDefault="00625672" w:rsidP="00C62803">
      <w:pPr>
        <w:pStyle w:val="Textoindependiente"/>
        <w:numPr>
          <w:ilvl w:val="3"/>
          <w:numId w:val="12"/>
        </w:numPr>
        <w:ind w:left="2127" w:hanging="709"/>
        <w:rPr>
          <w:b w:val="0"/>
          <w:sz w:val="20"/>
          <w:highlight w:val="cyan"/>
          <w:lang w:eastAsia="es-ES"/>
        </w:rPr>
      </w:pPr>
      <w:r w:rsidRPr="00625672">
        <w:rPr>
          <w:b w:val="0"/>
          <w:sz w:val="20"/>
          <w:highlight w:val="cyan"/>
        </w:rPr>
        <w:t xml:space="preserve">El caso de uso incluye la funcionalidad del caso de uso </w:t>
      </w:r>
      <w:hyperlink r:id="rId452" w:history="1">
        <w:r w:rsidRPr="00625672">
          <w:rPr>
            <w:rStyle w:val="Hipervnculo"/>
            <w:sz w:val="20"/>
            <w:szCs w:val="20"/>
            <w:highlight w:val="cyan"/>
          </w:rPr>
          <w:t>Administrar Inventario Móvil – CUROLGEN13</w:t>
        </w:r>
      </w:hyperlink>
    </w:p>
    <w:p w:rsidR="00625672" w:rsidRPr="00625672" w:rsidRDefault="00625672" w:rsidP="00C62803">
      <w:pPr>
        <w:pStyle w:val="Textoindependiente"/>
        <w:numPr>
          <w:ilvl w:val="4"/>
          <w:numId w:val="12"/>
        </w:numPr>
        <w:ind w:left="3119" w:hanging="992"/>
        <w:rPr>
          <w:b w:val="0"/>
          <w:highlight w:val="cyan"/>
        </w:rPr>
      </w:pPr>
      <w:r w:rsidRPr="00625672">
        <w:rPr>
          <w:b w:val="0"/>
          <w:sz w:val="20"/>
          <w:highlight w:val="cyan"/>
        </w:rPr>
        <w:t>El sistema envía como parámetro la siguiente información:</w:t>
      </w:r>
    </w:p>
    <w:p w:rsidR="00625672" w:rsidRPr="00625672" w:rsidRDefault="00625672" w:rsidP="00C62803">
      <w:pPr>
        <w:pStyle w:val="Textoindependiente"/>
        <w:numPr>
          <w:ilvl w:val="5"/>
          <w:numId w:val="12"/>
        </w:numPr>
        <w:ind w:left="4253" w:hanging="1134"/>
        <w:rPr>
          <w:b w:val="0"/>
          <w:sz w:val="20"/>
          <w:highlight w:val="cyan"/>
        </w:rPr>
      </w:pPr>
      <w:r w:rsidRPr="00625672">
        <w:rPr>
          <w:b w:val="0"/>
          <w:sz w:val="20"/>
          <w:szCs w:val="20"/>
          <w:highlight w:val="cyan"/>
        </w:rPr>
        <w:lastRenderedPageBreak/>
        <w:t>ObtenerExistencia</w:t>
      </w:r>
    </w:p>
    <w:p w:rsidR="00625672" w:rsidRPr="00625672" w:rsidRDefault="00625672" w:rsidP="00C62803">
      <w:pPr>
        <w:pStyle w:val="Textoindependiente"/>
        <w:numPr>
          <w:ilvl w:val="6"/>
          <w:numId w:val="12"/>
        </w:numPr>
        <w:ind w:left="5529" w:hanging="1276"/>
        <w:rPr>
          <w:b w:val="0"/>
          <w:sz w:val="20"/>
          <w:szCs w:val="20"/>
          <w:highlight w:val="cyan"/>
          <w:lang w:val="es-ES"/>
        </w:rPr>
      </w:pPr>
      <w:r w:rsidRPr="00625672">
        <w:rPr>
          <w:b w:val="0"/>
          <w:sz w:val="20"/>
          <w:szCs w:val="20"/>
          <w:highlight w:val="cyan"/>
        </w:rPr>
        <w:t>ProductoClave = ProductoClave (objeto Productos)</w:t>
      </w:r>
    </w:p>
    <w:p w:rsidR="00625672" w:rsidRPr="00625672" w:rsidRDefault="00625672" w:rsidP="00C62803">
      <w:pPr>
        <w:pStyle w:val="Textoindependiente"/>
        <w:numPr>
          <w:ilvl w:val="4"/>
          <w:numId w:val="12"/>
        </w:numPr>
        <w:ind w:left="3119" w:hanging="992"/>
        <w:rPr>
          <w:b w:val="0"/>
          <w:sz w:val="20"/>
          <w:highlight w:val="cyan"/>
        </w:rPr>
      </w:pPr>
      <w:r w:rsidRPr="00625672">
        <w:rPr>
          <w:b w:val="0"/>
          <w:sz w:val="20"/>
          <w:highlight w:val="cyan"/>
        </w:rPr>
        <w:t>El sistema recibe la siguiente información:</w:t>
      </w:r>
    </w:p>
    <w:p w:rsidR="00625672" w:rsidRPr="00625672" w:rsidRDefault="00625672" w:rsidP="00C62803">
      <w:pPr>
        <w:pStyle w:val="Textoindependiente"/>
        <w:numPr>
          <w:ilvl w:val="5"/>
          <w:numId w:val="12"/>
        </w:numPr>
        <w:ind w:left="4253" w:hanging="1134"/>
        <w:rPr>
          <w:b w:val="0"/>
          <w:sz w:val="20"/>
          <w:szCs w:val="20"/>
          <w:highlight w:val="cyan"/>
        </w:rPr>
      </w:pPr>
      <w:r w:rsidRPr="00625672">
        <w:rPr>
          <w:b w:val="0"/>
          <w:sz w:val="20"/>
          <w:szCs w:val="20"/>
          <w:highlight w:val="cyan"/>
        </w:rPr>
        <w:t>OP_Existencia</w:t>
      </w:r>
    </w:p>
    <w:p w:rsidR="00625672" w:rsidRPr="00625672" w:rsidRDefault="00625672" w:rsidP="00ED3ECE">
      <w:pPr>
        <w:pStyle w:val="Textoindependiente"/>
        <w:numPr>
          <w:ilvl w:val="3"/>
          <w:numId w:val="12"/>
        </w:numPr>
        <w:ind w:left="2127" w:hanging="709"/>
        <w:rPr>
          <w:b w:val="0"/>
          <w:sz w:val="20"/>
          <w:highlight w:val="cyan"/>
          <w:lang w:eastAsia="en-US"/>
        </w:rPr>
      </w:pPr>
      <w:r w:rsidRPr="00625672">
        <w:rPr>
          <w:b w:val="0"/>
          <w:sz w:val="20"/>
          <w:szCs w:val="20"/>
          <w:highlight w:val="cyan"/>
        </w:rPr>
        <w:t>El sistema presenta la siguiente información:</w:t>
      </w:r>
    </w:p>
    <w:p w:rsidR="00625672" w:rsidRPr="00625672" w:rsidRDefault="00625672" w:rsidP="00ED3ECE">
      <w:pPr>
        <w:pStyle w:val="Textoindependiente"/>
        <w:numPr>
          <w:ilvl w:val="4"/>
          <w:numId w:val="12"/>
        </w:numPr>
        <w:ind w:left="3119" w:hanging="992"/>
        <w:rPr>
          <w:color w:val="0000FF"/>
          <w:highlight w:val="cyan"/>
          <w:u w:val="single"/>
          <w:lang w:eastAsia="es-ES"/>
        </w:rPr>
      </w:pPr>
      <w:r w:rsidRPr="00625672">
        <w:rPr>
          <w:b w:val="0"/>
          <w:sz w:val="20"/>
          <w:szCs w:val="20"/>
          <w:highlight w:val="cyan"/>
        </w:rPr>
        <w:t xml:space="preserve">Exist = OP_Existencia (formatear la cantidad de acuerdo al número de decimales configurado para el producto &lt;Producto.DecimalProducto&gt;) </w:t>
      </w:r>
      <w:r w:rsidRPr="00625672">
        <w:rPr>
          <w:b w:val="0"/>
          <w:sz w:val="20"/>
          <w:highlight w:val="cyan"/>
          <w:lang w:eastAsia="en-US"/>
        </w:rPr>
        <w:t xml:space="preserve">de acuerdo con la regla de negocio </w:t>
      </w:r>
      <w:hyperlink r:id="rId453" w:anchor="RNGEN004" w:history="1">
        <w:r w:rsidRPr="00625672">
          <w:rPr>
            <w:rStyle w:val="Hipervnculo"/>
            <w:sz w:val="20"/>
            <w:szCs w:val="20"/>
            <w:highlight w:val="cyan"/>
          </w:rPr>
          <w:t>RNGEN004 Información Deshabilitada</w:t>
        </w:r>
      </w:hyperlink>
    </w:p>
    <w:p w:rsidR="00FA009F" w:rsidRDefault="00FA009F" w:rsidP="00ED3ECE">
      <w:pPr>
        <w:pStyle w:val="Textoindependiente"/>
        <w:numPr>
          <w:ilvl w:val="2"/>
          <w:numId w:val="12"/>
        </w:numPr>
        <w:ind w:left="1418" w:hanging="567"/>
        <w:rPr>
          <w:b w:val="0"/>
          <w:sz w:val="20"/>
          <w:lang w:eastAsia="en-US"/>
        </w:rPr>
      </w:pPr>
      <w:r>
        <w:rPr>
          <w:b w:val="0"/>
          <w:sz w:val="20"/>
          <w:lang w:eastAsia="en-US"/>
        </w:rPr>
        <w:t xml:space="preserve">Si &lt;proviene </w:t>
      </w:r>
      <w:r w:rsidRPr="00FA009F">
        <w:rPr>
          <w:b w:val="0"/>
          <w:sz w:val="20"/>
          <w:lang w:eastAsia="en-US"/>
        </w:rPr>
        <w:t xml:space="preserve">del </w:t>
      </w:r>
      <w:r w:rsidRPr="00FA009F">
        <w:rPr>
          <w:b w:val="0"/>
          <w:sz w:val="20"/>
          <w:szCs w:val="20"/>
        </w:rPr>
        <w:t xml:space="preserve">flujo alterno opcional </w:t>
      </w:r>
      <w:hyperlink w:anchor="_AO02_Cambiar_Por" w:history="1">
        <w:r w:rsidRPr="00FA009F">
          <w:rPr>
            <w:rStyle w:val="Hipervnculo"/>
            <w:sz w:val="20"/>
            <w:szCs w:val="20"/>
          </w:rPr>
          <w:t>AO02 Cambiar Por</w:t>
        </w:r>
      </w:hyperlink>
      <w:r w:rsidRPr="00FA009F">
        <w:rPr>
          <w:b w:val="0"/>
          <w:sz w:val="20"/>
          <w:lang w:eastAsia="en-US"/>
        </w:rPr>
        <w:t>&gt;</w:t>
      </w:r>
    </w:p>
    <w:p w:rsidR="00FA009F" w:rsidRPr="00580328" w:rsidRDefault="00FA009F" w:rsidP="00ED3ECE">
      <w:pPr>
        <w:pStyle w:val="Textoindependiente"/>
        <w:numPr>
          <w:ilvl w:val="3"/>
          <w:numId w:val="12"/>
        </w:numPr>
        <w:ind w:left="2127" w:hanging="709"/>
        <w:rPr>
          <w:b w:val="0"/>
          <w:sz w:val="20"/>
          <w:lang w:eastAsia="en-US"/>
        </w:rPr>
      </w:pPr>
      <w:r w:rsidRPr="00580328">
        <w:rPr>
          <w:b w:val="0"/>
          <w:sz w:val="20"/>
          <w:lang w:eastAsia="en-US"/>
        </w:rPr>
        <w:t>Si &lt;no existe un objeto Producto</w:t>
      </w:r>
      <w:r>
        <w:rPr>
          <w:b w:val="0"/>
          <w:sz w:val="20"/>
          <w:lang w:eastAsia="en-US"/>
        </w:rPr>
        <w:t>Salida</w:t>
      </w:r>
      <w:r w:rsidRPr="00580328">
        <w:rPr>
          <w:b w:val="0"/>
          <w:sz w:val="20"/>
          <w:lang w:eastAsia="en-US"/>
        </w:rPr>
        <w:t xml:space="preserve"> en sesión&gt;</w:t>
      </w:r>
    </w:p>
    <w:p w:rsidR="00FA009F" w:rsidRDefault="00FA009F" w:rsidP="00ED3ECE">
      <w:pPr>
        <w:pStyle w:val="Textoindependiente"/>
        <w:numPr>
          <w:ilvl w:val="4"/>
          <w:numId w:val="12"/>
        </w:numPr>
        <w:ind w:left="3119" w:hanging="992"/>
        <w:rPr>
          <w:sz w:val="20"/>
          <w:lang w:eastAsia="en-US"/>
        </w:rPr>
      </w:pPr>
      <w:r>
        <w:rPr>
          <w:b w:val="0"/>
          <w:sz w:val="20"/>
          <w:lang w:eastAsia="en-US"/>
        </w:rPr>
        <w:t xml:space="preserve">El sistema registra la siguiente </w:t>
      </w:r>
      <w:r w:rsidRPr="008114A3">
        <w:rPr>
          <w:b w:val="0"/>
          <w:sz w:val="20"/>
          <w:lang w:eastAsia="en-US"/>
        </w:rPr>
        <w:t>información del producto seleccionado de</w:t>
      </w:r>
      <w:r>
        <w:rPr>
          <w:b w:val="0"/>
          <w:sz w:val="20"/>
          <w:lang w:eastAsia="en-US"/>
        </w:rPr>
        <w:t xml:space="preserve"> acuerdo con la regla de negocio </w:t>
      </w:r>
      <w:hyperlink r:id="rId454" w:anchor="RNROLMOV131" w:history="1">
        <w:r w:rsidRPr="00450E32">
          <w:rPr>
            <w:rStyle w:val="Hipervnculo"/>
            <w:sz w:val="20"/>
            <w:lang w:eastAsia="en-US"/>
          </w:rPr>
          <w:t>RNROLMOV131 Registrar Objeto de Tipo Producto</w:t>
        </w:r>
      </w:hyperlink>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A838A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455" w:anchor="RNGEN187" w:history="1">
        <w:r w:rsidRPr="008469AA">
          <w:rPr>
            <w:rStyle w:val="Hipervnculo"/>
            <w:sz w:val="20"/>
            <w:lang w:eastAsia="en-US"/>
          </w:rPr>
          <w:t>RNGEN187 Nombre Corto de un Producto</w:t>
        </w:r>
      </w:hyperlink>
    </w:p>
    <w:p w:rsidR="00D9758F" w:rsidRPr="008469AA" w:rsidRDefault="00D9758F" w:rsidP="00ED3ECE">
      <w:pPr>
        <w:pStyle w:val="Textoindependiente"/>
        <w:numPr>
          <w:ilvl w:val="6"/>
          <w:numId w:val="12"/>
        </w:numPr>
        <w:ind w:left="5529" w:hanging="1276"/>
        <w:rPr>
          <w:b w:val="0"/>
          <w:sz w:val="20"/>
          <w:szCs w:val="20"/>
          <w:lang w:eastAsia="en-US"/>
        </w:rPr>
      </w:pPr>
      <w:r w:rsidRPr="008469AA">
        <w:rPr>
          <w:b w:val="0"/>
          <w:sz w:val="20"/>
          <w:szCs w:val="20"/>
        </w:rPr>
        <w:t>DecimalProducto</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continúa en el siguiente paso de donde fue invocado</w:t>
      </w:r>
    </w:p>
    <w:p w:rsidR="00FA009F" w:rsidRPr="008469AA" w:rsidRDefault="00FA009F" w:rsidP="00ED3ECE">
      <w:pPr>
        <w:pStyle w:val="Textoindependiente"/>
        <w:numPr>
          <w:ilvl w:val="3"/>
          <w:numId w:val="12"/>
        </w:numPr>
        <w:ind w:left="2127" w:hanging="709"/>
        <w:rPr>
          <w:b w:val="0"/>
          <w:sz w:val="20"/>
          <w:lang w:eastAsia="en-US"/>
        </w:rPr>
      </w:pPr>
      <w:r w:rsidRPr="008469AA">
        <w:rPr>
          <w:b w:val="0"/>
          <w:sz w:val="20"/>
          <w:lang w:eastAsia="en-US"/>
        </w:rPr>
        <w:t>Si &lt;ya existe un objeto Productos</w:t>
      </w:r>
      <w:r w:rsidR="00A838A3" w:rsidRPr="008469AA">
        <w:rPr>
          <w:b w:val="0"/>
          <w:sz w:val="20"/>
          <w:lang w:eastAsia="en-US"/>
        </w:rPr>
        <w:t>Salida</w:t>
      </w:r>
      <w:r w:rsidRPr="008469AA">
        <w:rPr>
          <w:b w:val="0"/>
          <w:sz w:val="20"/>
          <w:lang w:eastAsia="en-US"/>
        </w:rPr>
        <w:t xml:space="preserve"> en sesión&gt;</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registra en el objeto Productos</w:t>
      </w:r>
      <w:r w:rsidR="00EB25E3" w:rsidRPr="008469AA">
        <w:rPr>
          <w:b w:val="0"/>
          <w:sz w:val="20"/>
          <w:lang w:eastAsia="en-US"/>
        </w:rPr>
        <w:t>Salida</w:t>
      </w:r>
      <w:r w:rsidRPr="008469AA">
        <w:rPr>
          <w:b w:val="0"/>
          <w:sz w:val="20"/>
          <w:lang w:eastAsia="en-US"/>
        </w:rPr>
        <w:t xml:space="preserve"> la siguiente información</w:t>
      </w:r>
      <w:r w:rsidRPr="008469AA">
        <w:rPr>
          <w:sz w:val="20"/>
          <w:lang w:eastAsia="en-US"/>
        </w:rPr>
        <w:t xml:space="preserve"> </w:t>
      </w:r>
      <w:r w:rsidRPr="008469AA">
        <w:rPr>
          <w:b w:val="0"/>
          <w:sz w:val="20"/>
          <w:lang w:eastAsia="en-US"/>
        </w:rPr>
        <w:t>del producto seleccionado</w:t>
      </w:r>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EB25E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456" w:anchor="RNGEN187" w:history="1">
        <w:r w:rsidRPr="008469AA">
          <w:rPr>
            <w:rStyle w:val="Hipervnculo"/>
            <w:sz w:val="20"/>
            <w:lang w:eastAsia="en-US"/>
          </w:rPr>
          <w:t>RNGEN187 Nombre Corto de un Producto</w:t>
        </w:r>
      </w:hyperlink>
    </w:p>
    <w:p w:rsidR="00BE73AD" w:rsidRPr="008469AA" w:rsidRDefault="00BE73AD" w:rsidP="00ED3ECE">
      <w:pPr>
        <w:pStyle w:val="Textoindependiente"/>
        <w:numPr>
          <w:ilvl w:val="6"/>
          <w:numId w:val="12"/>
        </w:numPr>
        <w:ind w:left="5529" w:hanging="1276"/>
        <w:rPr>
          <w:sz w:val="20"/>
          <w:lang w:eastAsia="en-US"/>
        </w:rPr>
      </w:pPr>
      <w:r w:rsidRPr="008469AA">
        <w:rPr>
          <w:b w:val="0"/>
          <w:sz w:val="20"/>
          <w:szCs w:val="20"/>
        </w:rPr>
        <w:t>DecimalProducto</w:t>
      </w:r>
    </w:p>
    <w:p w:rsidR="00FA009F" w:rsidRPr="00EB25E3" w:rsidRDefault="00FA009F" w:rsidP="00ED3ECE">
      <w:pPr>
        <w:pStyle w:val="Textoindependiente"/>
        <w:numPr>
          <w:ilvl w:val="4"/>
          <w:numId w:val="12"/>
        </w:numPr>
        <w:ind w:left="3119" w:hanging="992"/>
        <w:rPr>
          <w:sz w:val="20"/>
          <w:lang w:eastAsia="en-US"/>
        </w:rPr>
      </w:pPr>
      <w:r>
        <w:rPr>
          <w:b w:val="0"/>
          <w:sz w:val="20"/>
          <w:lang w:eastAsia="en-US"/>
        </w:rPr>
        <w:t>El sistema continúa en el siguiente paso de donde fue invocado</w:t>
      </w:r>
    </w:p>
    <w:p w:rsidR="00580328" w:rsidRPr="00580328" w:rsidRDefault="00580328" w:rsidP="00ED3ECE">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Pr="008469AA" w:rsidRDefault="003E503F" w:rsidP="00ED3ECE">
      <w:pPr>
        <w:pStyle w:val="Textoindependiente"/>
        <w:numPr>
          <w:ilvl w:val="3"/>
          <w:numId w:val="12"/>
        </w:numPr>
        <w:ind w:left="2127" w:hanging="709"/>
        <w:rPr>
          <w:sz w:val="20"/>
          <w:lang w:eastAsia="en-US"/>
        </w:rPr>
      </w:pPr>
      <w:r w:rsidRPr="008469AA">
        <w:rPr>
          <w:b w:val="0"/>
          <w:sz w:val="20"/>
          <w:lang w:eastAsia="en-US"/>
        </w:rPr>
        <w:t xml:space="preserve">El sistema </w:t>
      </w:r>
      <w:r w:rsidR="00580328" w:rsidRPr="008469AA">
        <w:rPr>
          <w:b w:val="0"/>
          <w:sz w:val="20"/>
          <w:lang w:eastAsia="en-US"/>
        </w:rPr>
        <w:t>registra</w:t>
      </w:r>
      <w:r w:rsidRPr="008469AA">
        <w:rPr>
          <w:b w:val="0"/>
          <w:sz w:val="20"/>
          <w:lang w:eastAsia="en-US"/>
        </w:rPr>
        <w:t xml:space="preserve"> la siguiente información </w:t>
      </w:r>
      <w:r w:rsidR="008114A3" w:rsidRPr="008469AA">
        <w:rPr>
          <w:b w:val="0"/>
          <w:sz w:val="20"/>
          <w:lang w:eastAsia="en-US"/>
        </w:rPr>
        <w:t xml:space="preserve">del producto seleccionado </w:t>
      </w:r>
      <w:r w:rsidRPr="008469AA">
        <w:rPr>
          <w:b w:val="0"/>
          <w:sz w:val="20"/>
          <w:lang w:eastAsia="en-US"/>
        </w:rPr>
        <w:t xml:space="preserve">de acuerdo con la regla de negocio </w:t>
      </w:r>
      <w:hyperlink r:id="rId457" w:anchor="RNROLMOV131" w:history="1">
        <w:r w:rsidRPr="008469AA">
          <w:rPr>
            <w:rStyle w:val="Hipervnculo"/>
            <w:sz w:val="20"/>
            <w:lang w:eastAsia="en-US"/>
          </w:rPr>
          <w:t>RNROLMOV131 Registrar Objeto de Tipo Producto</w:t>
        </w:r>
      </w:hyperlink>
    </w:p>
    <w:p w:rsidR="003E503F" w:rsidRPr="008469AA" w:rsidRDefault="003E503F" w:rsidP="00ED3ECE">
      <w:pPr>
        <w:pStyle w:val="Textoindependiente"/>
        <w:numPr>
          <w:ilvl w:val="4"/>
          <w:numId w:val="12"/>
        </w:numPr>
        <w:ind w:left="3119" w:hanging="992"/>
        <w:rPr>
          <w:sz w:val="20"/>
          <w:lang w:eastAsia="en-US"/>
        </w:rPr>
      </w:pPr>
      <w:r w:rsidRPr="008469AA">
        <w:rPr>
          <w:sz w:val="20"/>
          <w:lang w:eastAsia="en-US"/>
        </w:rPr>
        <w:t>Productos</w:t>
      </w:r>
    </w:p>
    <w:p w:rsidR="003E503F" w:rsidRPr="008469AA" w:rsidRDefault="003E503F" w:rsidP="00ED3ECE">
      <w:pPr>
        <w:pStyle w:val="Textoindependiente"/>
        <w:numPr>
          <w:ilvl w:val="5"/>
          <w:numId w:val="12"/>
        </w:numPr>
        <w:ind w:left="4253" w:hanging="1134"/>
        <w:rPr>
          <w:sz w:val="20"/>
          <w:lang w:eastAsia="en-US"/>
        </w:rPr>
      </w:pPr>
      <w:r w:rsidRPr="008469AA">
        <w:rPr>
          <w:b w:val="0"/>
          <w:sz w:val="20"/>
          <w:lang w:eastAsia="en-US"/>
        </w:rPr>
        <w:t>ProductoClave</w:t>
      </w:r>
    </w:p>
    <w:p w:rsidR="003E503F" w:rsidRPr="008469AA" w:rsidRDefault="004B7089" w:rsidP="00ED3ECE">
      <w:pPr>
        <w:pStyle w:val="Textoindependiente"/>
        <w:numPr>
          <w:ilvl w:val="5"/>
          <w:numId w:val="12"/>
        </w:numPr>
        <w:ind w:left="4253" w:hanging="1134"/>
        <w:rPr>
          <w:sz w:val="20"/>
          <w:lang w:eastAsia="en-US"/>
        </w:rPr>
      </w:pPr>
      <w:r w:rsidRPr="008469AA">
        <w:rPr>
          <w:b w:val="0"/>
          <w:sz w:val="20"/>
          <w:lang w:eastAsia="en-US"/>
        </w:rPr>
        <w:t>Descripcion</w:t>
      </w:r>
      <w:r w:rsidR="009836FD" w:rsidRPr="008469AA">
        <w:rPr>
          <w:b w:val="0"/>
          <w:sz w:val="20"/>
          <w:lang w:eastAsia="en-US"/>
        </w:rPr>
        <w:t xml:space="preserve"> de acuerdo con la regla de negocio </w:t>
      </w:r>
      <w:hyperlink r:id="rId458" w:anchor="RNGEN187" w:history="1">
        <w:r w:rsidR="009836FD" w:rsidRPr="008469AA">
          <w:rPr>
            <w:rStyle w:val="Hipervnculo"/>
            <w:sz w:val="20"/>
            <w:lang w:eastAsia="en-US"/>
          </w:rPr>
          <w:t>RNGEN187 Nombre Corto de un Producto</w:t>
        </w:r>
      </w:hyperlink>
    </w:p>
    <w:p w:rsidR="00C320EA" w:rsidRPr="008469AA" w:rsidRDefault="00C320EA" w:rsidP="00ED3ECE">
      <w:pPr>
        <w:pStyle w:val="Textoindependiente"/>
        <w:numPr>
          <w:ilvl w:val="5"/>
          <w:numId w:val="12"/>
        </w:numPr>
        <w:ind w:left="4253" w:hanging="1134"/>
        <w:rPr>
          <w:sz w:val="20"/>
          <w:lang w:eastAsia="en-US"/>
        </w:rPr>
      </w:pPr>
      <w:r w:rsidRPr="008469AA">
        <w:rPr>
          <w:b w:val="0"/>
          <w:sz w:val="20"/>
          <w:szCs w:val="20"/>
        </w:rPr>
        <w:t>DecimalProducto</w:t>
      </w:r>
    </w:p>
    <w:p w:rsidR="003E503F" w:rsidRPr="00646214" w:rsidRDefault="003E503F" w:rsidP="00ED3ECE">
      <w:pPr>
        <w:pStyle w:val="Textoindependiente"/>
        <w:numPr>
          <w:ilvl w:val="3"/>
          <w:numId w:val="12"/>
        </w:numPr>
        <w:ind w:left="2127" w:hanging="709"/>
        <w:rPr>
          <w:sz w:val="20"/>
          <w:lang w:eastAsia="en-US"/>
        </w:rPr>
      </w:pPr>
      <w:r>
        <w:rPr>
          <w:b w:val="0"/>
          <w:sz w:val="20"/>
          <w:lang w:eastAsia="en-US"/>
        </w:rPr>
        <w:t xml:space="preserve">El sistema continúa en el </w:t>
      </w:r>
      <w:r w:rsidRPr="00646214">
        <w:rPr>
          <w:b w:val="0"/>
          <w:sz w:val="20"/>
          <w:lang w:eastAsia="en-US"/>
        </w:rPr>
        <w:t>siguiente paso de donde fue invocado</w:t>
      </w:r>
    </w:p>
    <w:p w:rsidR="00F93F2F" w:rsidRPr="00646214" w:rsidRDefault="00F93F2F" w:rsidP="00ED3ECE">
      <w:pPr>
        <w:pStyle w:val="Textoindependiente"/>
        <w:numPr>
          <w:ilvl w:val="2"/>
          <w:numId w:val="12"/>
        </w:numPr>
        <w:ind w:left="1418" w:hanging="567"/>
        <w:rPr>
          <w:b w:val="0"/>
          <w:sz w:val="20"/>
          <w:lang w:eastAsia="en-US"/>
        </w:rPr>
      </w:pPr>
      <w:r w:rsidRPr="00646214">
        <w:rPr>
          <w:b w:val="0"/>
          <w:sz w:val="20"/>
          <w:lang w:eastAsia="en-US"/>
        </w:rPr>
        <w:t>Si &lt;ya existe un objeto Producto</w:t>
      </w:r>
      <w:r w:rsidR="005361CA" w:rsidRPr="00646214">
        <w:rPr>
          <w:b w:val="0"/>
          <w:sz w:val="20"/>
          <w:lang w:eastAsia="en-US"/>
        </w:rPr>
        <w:t>s</w:t>
      </w:r>
      <w:r w:rsidRPr="00646214">
        <w:rPr>
          <w:b w:val="0"/>
          <w:sz w:val="20"/>
          <w:lang w:eastAsia="en-US"/>
        </w:rPr>
        <w:t xml:space="preserve"> en sesión&gt;</w:t>
      </w:r>
    </w:p>
    <w:p w:rsidR="00F93F2F" w:rsidRPr="00646214" w:rsidRDefault="00F93F2F" w:rsidP="00ED3ECE">
      <w:pPr>
        <w:pStyle w:val="Textoindependiente"/>
        <w:numPr>
          <w:ilvl w:val="3"/>
          <w:numId w:val="12"/>
        </w:numPr>
        <w:ind w:left="2127" w:hanging="709"/>
        <w:rPr>
          <w:sz w:val="20"/>
          <w:lang w:eastAsia="en-US"/>
        </w:rPr>
      </w:pPr>
      <w:r w:rsidRPr="00646214">
        <w:rPr>
          <w:b w:val="0"/>
          <w:sz w:val="20"/>
          <w:lang w:eastAsia="en-US"/>
        </w:rPr>
        <w:t xml:space="preserve">El sistema </w:t>
      </w:r>
      <w:r w:rsidR="009902AE" w:rsidRPr="00646214">
        <w:rPr>
          <w:b w:val="0"/>
          <w:sz w:val="20"/>
          <w:lang w:eastAsia="en-US"/>
        </w:rPr>
        <w:t>registra</w:t>
      </w:r>
      <w:r w:rsidRPr="00646214">
        <w:rPr>
          <w:b w:val="0"/>
          <w:sz w:val="20"/>
          <w:lang w:eastAsia="en-US"/>
        </w:rPr>
        <w:t xml:space="preserve"> </w:t>
      </w:r>
      <w:r w:rsidR="005361CA" w:rsidRPr="00646214">
        <w:rPr>
          <w:b w:val="0"/>
          <w:sz w:val="20"/>
          <w:lang w:eastAsia="en-US"/>
        </w:rPr>
        <w:t xml:space="preserve">en el objeto Productos </w:t>
      </w:r>
      <w:r w:rsidRPr="00646214">
        <w:rPr>
          <w:b w:val="0"/>
          <w:sz w:val="20"/>
          <w:lang w:eastAsia="en-US"/>
        </w:rPr>
        <w:t>la siguiente información</w:t>
      </w:r>
      <w:r w:rsidRPr="00646214">
        <w:rPr>
          <w:sz w:val="20"/>
          <w:lang w:eastAsia="en-US"/>
        </w:rPr>
        <w:t xml:space="preserve"> </w:t>
      </w:r>
      <w:r w:rsidR="009902AE" w:rsidRPr="00646214">
        <w:rPr>
          <w:b w:val="0"/>
          <w:sz w:val="20"/>
          <w:lang w:eastAsia="en-US"/>
        </w:rPr>
        <w:t xml:space="preserve">del </w:t>
      </w:r>
      <w:r w:rsidRPr="00646214">
        <w:rPr>
          <w:b w:val="0"/>
          <w:sz w:val="20"/>
          <w:lang w:eastAsia="en-US"/>
        </w:rPr>
        <w:t>producto seleccionado</w:t>
      </w:r>
    </w:p>
    <w:p w:rsidR="00F93F2F" w:rsidRPr="00646214" w:rsidRDefault="00F93F2F" w:rsidP="00ED3ECE">
      <w:pPr>
        <w:pStyle w:val="Textoindependiente"/>
        <w:numPr>
          <w:ilvl w:val="4"/>
          <w:numId w:val="12"/>
        </w:numPr>
        <w:ind w:left="3119" w:hanging="992"/>
        <w:rPr>
          <w:sz w:val="20"/>
          <w:lang w:eastAsia="en-US"/>
        </w:rPr>
      </w:pPr>
      <w:r w:rsidRPr="00646214">
        <w:rPr>
          <w:sz w:val="20"/>
          <w:lang w:eastAsia="en-US"/>
        </w:rPr>
        <w:t>Productos</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ProductoClave</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 xml:space="preserve">Descripcion de acuerdo con la regla de negocio </w:t>
      </w:r>
      <w:hyperlink r:id="rId459" w:anchor="RNGEN187" w:history="1">
        <w:r w:rsidRPr="00646214">
          <w:rPr>
            <w:rStyle w:val="Hipervnculo"/>
            <w:sz w:val="20"/>
            <w:lang w:eastAsia="en-US"/>
          </w:rPr>
          <w:t>RNGEN187 Nombre Corto de un Producto</w:t>
        </w:r>
      </w:hyperlink>
    </w:p>
    <w:p w:rsidR="00C320EA" w:rsidRPr="00646214" w:rsidRDefault="00C320EA" w:rsidP="00ED3ECE">
      <w:pPr>
        <w:pStyle w:val="Textoindependiente"/>
        <w:numPr>
          <w:ilvl w:val="5"/>
          <w:numId w:val="12"/>
        </w:numPr>
        <w:ind w:left="4253" w:hanging="1134"/>
        <w:rPr>
          <w:sz w:val="20"/>
          <w:lang w:eastAsia="en-US"/>
        </w:rPr>
      </w:pPr>
      <w:r w:rsidRPr="00646214">
        <w:rPr>
          <w:b w:val="0"/>
          <w:sz w:val="20"/>
          <w:szCs w:val="20"/>
        </w:rPr>
        <w:t>DecimalProducto</w:t>
      </w:r>
    </w:p>
    <w:p w:rsidR="00F93F2F" w:rsidRPr="00764C17" w:rsidRDefault="00F93F2F" w:rsidP="00ED3ECE">
      <w:pPr>
        <w:pStyle w:val="Textoindependiente"/>
        <w:numPr>
          <w:ilvl w:val="3"/>
          <w:numId w:val="12"/>
        </w:numPr>
        <w:ind w:left="2127" w:hanging="709"/>
        <w:rPr>
          <w:sz w:val="20"/>
          <w:lang w:eastAsia="en-US"/>
        </w:rPr>
      </w:pPr>
      <w:r>
        <w:rPr>
          <w:b w:val="0"/>
          <w:sz w:val="20"/>
          <w:lang w:eastAsia="en-US"/>
        </w:rPr>
        <w:t xml:space="preserve">El </w:t>
      </w:r>
      <w:r w:rsidRPr="00764C17">
        <w:rPr>
          <w:b w:val="0"/>
          <w:sz w:val="20"/>
          <w:lang w:eastAsia="en-US"/>
        </w:rPr>
        <w:t>sistema continúa en el siguiente paso de donde fue invocado</w:t>
      </w:r>
    </w:p>
    <w:p w:rsidR="00DD1B8F" w:rsidRPr="00764C17" w:rsidRDefault="00DD1B8F" w:rsidP="00195DCB">
      <w:pPr>
        <w:pStyle w:val="Textoindependiente"/>
        <w:numPr>
          <w:ilvl w:val="1"/>
          <w:numId w:val="12"/>
        </w:numPr>
        <w:rPr>
          <w:sz w:val="20"/>
          <w:lang w:eastAsia="en-US"/>
        </w:rPr>
      </w:pPr>
      <w:r w:rsidRPr="00764C17">
        <w:rPr>
          <w:b w:val="0"/>
          <w:sz w:val="20"/>
          <w:lang w:eastAsia="en-US"/>
        </w:rPr>
        <w:t>Si &lt;CodigoBarras coincide&gt;</w:t>
      </w:r>
    </w:p>
    <w:p w:rsidR="00ED3ECE" w:rsidRPr="003D6B67" w:rsidRDefault="00ED3ECE" w:rsidP="00ED3ECE">
      <w:pPr>
        <w:pStyle w:val="Textoindependiente"/>
        <w:numPr>
          <w:ilvl w:val="2"/>
          <w:numId w:val="12"/>
        </w:numPr>
        <w:ind w:left="1418" w:hanging="567"/>
        <w:rPr>
          <w:sz w:val="20"/>
          <w:highlight w:val="red"/>
          <w:lang w:eastAsia="en-US"/>
        </w:rPr>
      </w:pPr>
      <w:r w:rsidRPr="003D6B67">
        <w:rPr>
          <w:b w:val="0"/>
          <w:sz w:val="20"/>
          <w:highlight w:val="red"/>
          <w:lang w:eastAsia="en-US"/>
        </w:rPr>
        <w:t xml:space="preserve">Si &lt;Contenido es </w:t>
      </w:r>
      <w:r w:rsidRPr="003D6B67">
        <w:rPr>
          <w:sz w:val="20"/>
          <w:highlight w:val="red"/>
          <w:lang w:eastAsia="en-US"/>
        </w:rPr>
        <w:t xml:space="preserve">Verdadero </w:t>
      </w:r>
      <w:r w:rsidRPr="003D6B67">
        <w:rPr>
          <w:b w:val="0"/>
          <w:sz w:val="20"/>
          <w:highlight w:val="red"/>
          <w:lang w:eastAsia="en-US"/>
        </w:rPr>
        <w:t>&lt;Producto.Contenido = 1&gt;&gt;</w:t>
      </w:r>
    </w:p>
    <w:p w:rsidR="00ED3ECE" w:rsidRPr="003D6B67" w:rsidRDefault="00ED3ECE" w:rsidP="00ED3ECE">
      <w:pPr>
        <w:pStyle w:val="Textoindependiente"/>
        <w:numPr>
          <w:ilvl w:val="3"/>
          <w:numId w:val="12"/>
        </w:numPr>
        <w:ind w:left="2127" w:hanging="709"/>
        <w:rPr>
          <w:b w:val="0"/>
          <w:sz w:val="20"/>
          <w:highlight w:val="red"/>
          <w:lang w:eastAsia="en-US"/>
        </w:rPr>
      </w:pPr>
      <w:r w:rsidRPr="003D6B67">
        <w:rPr>
          <w:b w:val="0"/>
          <w:sz w:val="20"/>
          <w:highlight w:val="red"/>
          <w:lang w:eastAsia="en-US"/>
        </w:rPr>
        <w:t xml:space="preserve">Si &lt;Venta es </w:t>
      </w:r>
      <w:r w:rsidRPr="003D6B67">
        <w:rPr>
          <w:sz w:val="20"/>
          <w:highlight w:val="red"/>
          <w:lang w:eastAsia="en-US"/>
        </w:rPr>
        <w:t>Falso</w:t>
      </w:r>
      <w:r>
        <w:rPr>
          <w:sz w:val="20"/>
          <w:highlight w:val="red"/>
          <w:lang w:eastAsia="en-US"/>
        </w:rPr>
        <w:t xml:space="preserve"> </w:t>
      </w:r>
      <w:r>
        <w:rPr>
          <w:b w:val="0"/>
          <w:sz w:val="20"/>
          <w:highlight w:val="red"/>
          <w:lang w:eastAsia="en-US"/>
        </w:rPr>
        <w:t>&lt;Producto.Venta = 0&gt;</w:t>
      </w:r>
      <w:r w:rsidRPr="003D6B67">
        <w:rPr>
          <w:b w:val="0"/>
          <w:sz w:val="20"/>
          <w:highlight w:val="red"/>
          <w:lang w:eastAsia="en-US"/>
        </w:rPr>
        <w:t>&gt;</w:t>
      </w:r>
    </w:p>
    <w:p w:rsidR="00ED3ECE" w:rsidRPr="003D6B67" w:rsidRDefault="00ED3ECE" w:rsidP="00ED3ECE">
      <w:pPr>
        <w:pStyle w:val="Textoindependiente"/>
        <w:numPr>
          <w:ilvl w:val="4"/>
          <w:numId w:val="12"/>
        </w:numPr>
        <w:ind w:left="3119" w:hanging="992"/>
        <w:rPr>
          <w:sz w:val="20"/>
          <w:highlight w:val="red"/>
          <w:lang w:eastAsia="en-US"/>
        </w:rPr>
      </w:pPr>
      <w:r w:rsidRPr="003D6B67">
        <w:rPr>
          <w:b w:val="0"/>
          <w:sz w:val="20"/>
          <w:highlight w:val="red"/>
          <w:lang w:eastAsia="en-US"/>
        </w:rPr>
        <w:t xml:space="preserve">El sistema presenta el mensaje </w:t>
      </w:r>
      <w:hyperlink r:id="rId460" w:anchor="ME0725" w:history="1">
        <w:r w:rsidRPr="003D6B67">
          <w:rPr>
            <w:rStyle w:val="Hipervnculo"/>
            <w:sz w:val="20"/>
            <w:highlight w:val="red"/>
            <w:lang w:eastAsia="en-US"/>
          </w:rPr>
          <w:t>E0725 Producto No Puede Entregarse por Separado</w:t>
        </w:r>
      </w:hyperlink>
    </w:p>
    <w:p w:rsidR="00ED3ECE" w:rsidRPr="003D6B67" w:rsidRDefault="00ED3ECE" w:rsidP="00ED3ECE">
      <w:pPr>
        <w:pStyle w:val="Textoindependiente"/>
        <w:numPr>
          <w:ilvl w:val="4"/>
          <w:numId w:val="12"/>
        </w:numPr>
        <w:ind w:left="3119" w:hanging="992"/>
        <w:rPr>
          <w:sz w:val="20"/>
          <w:highlight w:val="red"/>
          <w:lang w:eastAsia="en-US"/>
        </w:rPr>
      </w:pPr>
      <w:r w:rsidRPr="003D6B67">
        <w:rPr>
          <w:b w:val="0"/>
          <w:sz w:val="20"/>
          <w:szCs w:val="20"/>
          <w:highlight w:val="red"/>
        </w:rPr>
        <w:t xml:space="preserve">Si &lt;proviene del flujo alterno opcional </w:t>
      </w:r>
      <w:hyperlink w:anchor="AO01" w:history="1">
        <w:r w:rsidRPr="003D6B67">
          <w:rPr>
            <w:rStyle w:val="Hipervnculo"/>
            <w:sz w:val="20"/>
            <w:szCs w:val="20"/>
            <w:highlight w:val="red"/>
          </w:rPr>
          <w:t>AO01 Crear Cambio de Producto</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9_1_AO01" w:history="1">
        <w:r w:rsidRPr="003D6B67">
          <w:rPr>
            <w:rStyle w:val="Hipervnculo"/>
            <w:sz w:val="20"/>
            <w:highlight w:val="red"/>
            <w:lang w:eastAsia="en-US"/>
          </w:rPr>
          <w:t>paso 9.1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AO01" w:history="1">
        <w:r w:rsidRPr="003D6B67">
          <w:rPr>
            <w:rStyle w:val="Hipervnculo"/>
            <w:sz w:val="20"/>
            <w:szCs w:val="20"/>
            <w:highlight w:val="red"/>
          </w:rPr>
          <w:t>AO01 Crear Cambio de Producto</w:t>
        </w:r>
      </w:hyperlink>
    </w:p>
    <w:p w:rsidR="00ED3ECE" w:rsidRPr="003D6B67" w:rsidRDefault="00ED3ECE" w:rsidP="00ED3ECE">
      <w:pPr>
        <w:pStyle w:val="Textoindependiente"/>
        <w:numPr>
          <w:ilvl w:val="4"/>
          <w:numId w:val="12"/>
        </w:numPr>
        <w:ind w:left="3119" w:hanging="992"/>
        <w:rPr>
          <w:rStyle w:val="Hipervnculo"/>
          <w:color w:val="auto"/>
          <w:sz w:val="20"/>
          <w:highlight w:val="red"/>
          <w:u w:val="none"/>
          <w:lang w:eastAsia="en-US"/>
        </w:rPr>
      </w:pPr>
      <w:r w:rsidRPr="003D6B67">
        <w:rPr>
          <w:b w:val="0"/>
          <w:sz w:val="20"/>
          <w:szCs w:val="20"/>
          <w:highlight w:val="red"/>
        </w:rPr>
        <w:t xml:space="preserve">Si &lt;proviene del flujo alterno opcional </w:t>
      </w:r>
      <w:hyperlink w:anchor="_AO02_Cambiar_Por" w:history="1">
        <w:r w:rsidRPr="003D6B67">
          <w:rPr>
            <w:rStyle w:val="Hipervnculo"/>
            <w:sz w:val="20"/>
            <w:szCs w:val="20"/>
            <w:highlight w:val="red"/>
          </w:rPr>
          <w:t>AO02 Cambiar Por</w:t>
        </w:r>
      </w:hyperlink>
      <w:r w:rsidRPr="003D6B67">
        <w:rPr>
          <w:b w:val="0"/>
          <w:sz w:val="20"/>
          <w:szCs w:val="20"/>
          <w:highlight w:val="red"/>
        </w:rPr>
        <w:t xml:space="preserve">&gt;, </w:t>
      </w:r>
      <w:r w:rsidRPr="003D6B67">
        <w:rPr>
          <w:b w:val="0"/>
          <w:sz w:val="20"/>
          <w:highlight w:val="red"/>
          <w:lang w:eastAsia="en-US"/>
        </w:rPr>
        <w:t xml:space="preserve">el sistema </w:t>
      </w:r>
      <w:r w:rsidRPr="003D6B67">
        <w:rPr>
          <w:b w:val="0"/>
          <w:sz w:val="20"/>
          <w:highlight w:val="red"/>
          <w:lang w:eastAsia="en-US"/>
        </w:rPr>
        <w:lastRenderedPageBreak/>
        <w:t xml:space="preserve">continúa en el </w:t>
      </w:r>
      <w:hyperlink w:anchor="paso3_1_AO02" w:history="1">
        <w:r w:rsidRPr="003D6B67">
          <w:rPr>
            <w:rStyle w:val="Hipervnculo"/>
            <w:sz w:val="20"/>
            <w:highlight w:val="red"/>
            <w:lang w:eastAsia="en-US"/>
          </w:rPr>
          <w:t>paso 3.1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_AO02_Cambiar_Por" w:history="1">
        <w:r w:rsidRPr="003D6B67">
          <w:rPr>
            <w:rStyle w:val="Hipervnculo"/>
            <w:sz w:val="20"/>
            <w:szCs w:val="20"/>
            <w:highlight w:val="red"/>
          </w:rPr>
          <w:t>AO02 Cambiar Por</w:t>
        </w:r>
      </w:hyperlink>
    </w:p>
    <w:p w:rsidR="00CE5C46" w:rsidRDefault="00CE5C46" w:rsidP="00ED3ECE">
      <w:pPr>
        <w:pStyle w:val="Textoindependiente"/>
        <w:numPr>
          <w:ilvl w:val="2"/>
          <w:numId w:val="12"/>
        </w:numPr>
        <w:ind w:left="1418" w:hanging="567"/>
        <w:rPr>
          <w:b w:val="0"/>
          <w:sz w:val="20"/>
          <w:szCs w:val="20"/>
          <w:highlight w:val="cyan"/>
        </w:rPr>
      </w:pPr>
      <w:bookmarkStart w:id="416" w:name="paso1_4_1_1_VA01"/>
      <w:r>
        <w:rPr>
          <w:b w:val="0"/>
          <w:sz w:val="20"/>
          <w:szCs w:val="20"/>
          <w:highlight w:val="cyan"/>
        </w:rPr>
        <w:t>El sistema presenta la siguiente información:</w:t>
      </w:r>
    </w:p>
    <w:bookmarkEnd w:id="416"/>
    <w:p w:rsidR="00CE5C46" w:rsidRPr="00CE5C46" w:rsidRDefault="00CE5C46" w:rsidP="00ED3ECE">
      <w:pPr>
        <w:pStyle w:val="Textoindependiente"/>
        <w:numPr>
          <w:ilvl w:val="3"/>
          <w:numId w:val="12"/>
        </w:numPr>
        <w:ind w:left="2127" w:hanging="709"/>
        <w:rPr>
          <w:b w:val="0"/>
          <w:sz w:val="20"/>
          <w:highlight w:val="cyan"/>
          <w:lang w:eastAsia="en-US"/>
        </w:rPr>
      </w:pPr>
      <w:r>
        <w:rPr>
          <w:b w:val="0"/>
          <w:sz w:val="20"/>
          <w:highlight w:val="cyan"/>
          <w:lang w:eastAsia="en-US"/>
        </w:rPr>
        <w:t xml:space="preserve">Descripción de acuerdo con las reglas de negocio </w:t>
      </w:r>
      <w:hyperlink r:id="rId461" w:anchor="RNGEN187" w:history="1">
        <w:r>
          <w:rPr>
            <w:rStyle w:val="Hipervnculo"/>
            <w:sz w:val="20"/>
            <w:highlight w:val="cyan"/>
            <w:lang w:eastAsia="en-US"/>
          </w:rPr>
          <w:t>RNGEN187 Nombre Corto de un Producto</w:t>
        </w:r>
      </w:hyperlink>
      <w:r w:rsidRPr="00F02FEF">
        <w:rPr>
          <w:rStyle w:val="Hipervnculo"/>
          <w:b w:val="0"/>
          <w:color w:val="auto"/>
          <w:sz w:val="20"/>
          <w:highlight w:val="cyan"/>
          <w:u w:val="none"/>
          <w:lang w:eastAsia="en-US"/>
        </w:rPr>
        <w:t xml:space="preserve"> y</w:t>
      </w:r>
      <w:r w:rsidRPr="00F02FEF">
        <w:rPr>
          <w:rStyle w:val="Hipervnculo"/>
          <w:b w:val="0"/>
          <w:color w:val="auto"/>
          <w:sz w:val="20"/>
          <w:highlight w:val="cyan"/>
          <w:lang w:eastAsia="en-US"/>
        </w:rPr>
        <w:t xml:space="preserve"> </w:t>
      </w:r>
      <w:hyperlink r:id="rId462" w:anchor="RNGEN004" w:history="1">
        <w:r>
          <w:rPr>
            <w:rStyle w:val="Hipervnculo"/>
            <w:sz w:val="20"/>
            <w:szCs w:val="20"/>
            <w:highlight w:val="cyan"/>
          </w:rPr>
          <w:t>RNGEN004 Información Deshabilitada</w:t>
        </w:r>
      </w:hyperlink>
    </w:p>
    <w:p w:rsidR="00CE5C46" w:rsidRPr="00764C17" w:rsidRDefault="00CE5C46" w:rsidP="00ED3ECE">
      <w:pPr>
        <w:pStyle w:val="Textoindependiente"/>
        <w:numPr>
          <w:ilvl w:val="2"/>
          <w:numId w:val="12"/>
        </w:numPr>
        <w:ind w:left="1418" w:hanging="567"/>
        <w:rPr>
          <w:b w:val="0"/>
          <w:sz w:val="20"/>
          <w:lang w:eastAsia="en-US"/>
        </w:rPr>
      </w:pPr>
      <w:r w:rsidRPr="00764C17">
        <w:rPr>
          <w:b w:val="0"/>
          <w:sz w:val="20"/>
          <w:lang w:eastAsia="en-US"/>
        </w:rPr>
        <w:t xml:space="preserve">El sistema presenta la siguiente información de la unidad correspondiente al código de barras proporcionado de acuerdo con las reglas de negocio </w:t>
      </w:r>
      <w:hyperlink r:id="rId463" w:anchor="RNGEN004" w:history="1">
        <w:r w:rsidRPr="00764C17">
          <w:rPr>
            <w:rStyle w:val="Hipervnculo"/>
            <w:sz w:val="20"/>
            <w:szCs w:val="20"/>
          </w:rPr>
          <w:t>RNGEN004 Información Deshabilitada</w:t>
        </w:r>
      </w:hyperlink>
      <w:r w:rsidRPr="00764C17">
        <w:t xml:space="preserve"> </w:t>
      </w:r>
      <w:r w:rsidRPr="00764C17">
        <w:rPr>
          <w:b w:val="0"/>
          <w:sz w:val="20"/>
          <w:szCs w:val="20"/>
        </w:rPr>
        <w:t>y</w:t>
      </w:r>
      <w:r w:rsidRPr="00764C17">
        <w:rPr>
          <w:sz w:val="20"/>
          <w:szCs w:val="20"/>
        </w:rPr>
        <w:t xml:space="preserve"> </w:t>
      </w:r>
      <w:hyperlink r:id="rId464" w:anchor="RNROLMOV132" w:history="1">
        <w:r w:rsidRPr="00764C17">
          <w:rPr>
            <w:rStyle w:val="Hipervnculo"/>
            <w:sz w:val="20"/>
            <w:szCs w:val="20"/>
          </w:rPr>
          <w:t>RNROLMOV132 Posicionar en la Cantidad del Producto Seleccionado</w:t>
        </w:r>
      </w:hyperlink>
    </w:p>
    <w:p w:rsidR="00CE5C46" w:rsidRPr="00764C17" w:rsidRDefault="00CE5C46" w:rsidP="00ED3ECE">
      <w:pPr>
        <w:pStyle w:val="Textoindependiente"/>
        <w:numPr>
          <w:ilvl w:val="3"/>
          <w:numId w:val="12"/>
        </w:numPr>
        <w:ind w:left="2127" w:hanging="709"/>
        <w:rPr>
          <w:b w:val="0"/>
          <w:sz w:val="20"/>
          <w:lang w:eastAsia="en-US"/>
        </w:rPr>
      </w:pPr>
      <w:r w:rsidRPr="00764C17">
        <w:rPr>
          <w:b w:val="0"/>
          <w:sz w:val="20"/>
          <w:lang w:eastAsia="en-US"/>
        </w:rPr>
        <w:t>Unidad (*) (</w:t>
      </w:r>
      <w:r w:rsidRPr="00764C17">
        <w:rPr>
          <w:b w:val="0"/>
          <w:sz w:val="20"/>
          <w:vertAlign w:val="superscript"/>
          <w:lang w:eastAsia="en-US"/>
        </w:rPr>
        <w:t>c</w:t>
      </w:r>
      <w:r w:rsidRPr="00764C17">
        <w:rPr>
          <w:b w:val="0"/>
          <w:sz w:val="20"/>
          <w:lang w:eastAsia="en-US"/>
        </w:rPr>
        <w:t>)</w:t>
      </w:r>
    </w:p>
    <w:p w:rsidR="00E256BC" w:rsidRPr="00764C17" w:rsidRDefault="00E256BC" w:rsidP="00ED3ECE">
      <w:pPr>
        <w:pStyle w:val="Textoindependiente"/>
        <w:numPr>
          <w:ilvl w:val="2"/>
          <w:numId w:val="12"/>
        </w:numPr>
        <w:ind w:left="1418" w:hanging="567"/>
        <w:rPr>
          <w:b w:val="0"/>
          <w:sz w:val="20"/>
          <w:lang w:eastAsia="en-US"/>
        </w:rPr>
      </w:pPr>
      <w:r w:rsidRPr="00764C17">
        <w:rPr>
          <w:b w:val="0"/>
          <w:sz w:val="20"/>
        </w:rPr>
        <w:t xml:space="preserve">Si &lt;el parámetro de configuración indica que se tiene activado el Cambio Automático de Producto (CambioAutomatico = 1) de acuerdo con la regla de negocio </w:t>
      </w:r>
      <w:hyperlink r:id="rId465" w:anchor="RNGEN171" w:history="1">
        <w:r w:rsidRPr="00764C17">
          <w:rPr>
            <w:rStyle w:val="Hipervnculo"/>
            <w:sz w:val="20"/>
            <w:szCs w:val="20"/>
          </w:rPr>
          <w:t>RNGEN171 Información en Sesión</w:t>
        </w:r>
      </w:hyperlink>
      <w:r w:rsidRPr="00764C17">
        <w:rPr>
          <w:b w:val="0"/>
          <w:sz w:val="20"/>
        </w:rPr>
        <w:t xml:space="preserve">&gt; </w:t>
      </w:r>
      <w:r w:rsidR="0042727F" w:rsidRPr="00764C17">
        <w:rPr>
          <w:b w:val="0"/>
          <w:sz w:val="20"/>
        </w:rPr>
        <w:t>y si &lt;NO se trata del módulo de Preventa de acuerdo con la regla de negocio</w:t>
      </w:r>
      <w:r w:rsidR="0042727F" w:rsidRPr="00764C17">
        <w:rPr>
          <w:sz w:val="20"/>
        </w:rPr>
        <w:t xml:space="preserve"> </w:t>
      </w:r>
      <w:hyperlink r:id="rId466" w:anchor="RNGEN171" w:history="1">
        <w:r w:rsidR="0042727F" w:rsidRPr="00764C17">
          <w:rPr>
            <w:rStyle w:val="Hipervnculo"/>
            <w:sz w:val="20"/>
            <w:szCs w:val="20"/>
          </w:rPr>
          <w:t>RNGEN171 Información en Sesión</w:t>
        </w:r>
      </w:hyperlink>
      <w:r w:rsidR="0042727F" w:rsidRPr="00764C17">
        <w:rPr>
          <w:b w:val="0"/>
          <w:sz w:val="20"/>
        </w:rPr>
        <w:t>&gt;</w:t>
      </w:r>
      <w:r w:rsidR="0042727F" w:rsidRPr="00764C17">
        <w:rPr>
          <w:sz w:val="20"/>
        </w:rPr>
        <w:t xml:space="preserve"> </w:t>
      </w:r>
      <w:r w:rsidRPr="00764C17">
        <w:rPr>
          <w:b w:val="0"/>
          <w:sz w:val="20"/>
        </w:rPr>
        <w:t xml:space="preserve">O si &lt;proviene del flujo alterno opcional </w:t>
      </w:r>
      <w:hyperlink r:id="rId467" w:anchor="_AO02_Cambiar_Por" w:history="1">
        <w:r w:rsidRPr="00764C17">
          <w:rPr>
            <w:rStyle w:val="Hipervnculo"/>
            <w:sz w:val="20"/>
          </w:rPr>
          <w:t>AO02 Cambiar Por</w:t>
        </w:r>
      </w:hyperlink>
      <w:r w:rsidRPr="00764C17">
        <w:rPr>
          <w:b w:val="0"/>
          <w:sz w:val="20"/>
        </w:rPr>
        <w:t>&gt;</w:t>
      </w:r>
    </w:p>
    <w:p w:rsidR="00E256BC" w:rsidRPr="00E256BC" w:rsidRDefault="00E256BC" w:rsidP="00ED3ECE">
      <w:pPr>
        <w:pStyle w:val="Textoindependiente"/>
        <w:numPr>
          <w:ilvl w:val="3"/>
          <w:numId w:val="12"/>
        </w:numPr>
        <w:ind w:left="2127" w:hanging="709"/>
        <w:rPr>
          <w:b w:val="0"/>
          <w:sz w:val="20"/>
          <w:highlight w:val="cyan"/>
          <w:lang w:eastAsia="es-ES"/>
        </w:rPr>
      </w:pPr>
      <w:r w:rsidRPr="00E256BC">
        <w:rPr>
          <w:b w:val="0"/>
          <w:sz w:val="20"/>
          <w:highlight w:val="cyan"/>
        </w:rPr>
        <w:t xml:space="preserve">El caso de uso incluye la funcionalidad del caso de uso </w:t>
      </w:r>
      <w:hyperlink r:id="rId468" w:history="1">
        <w:r w:rsidRPr="00E256BC">
          <w:rPr>
            <w:rStyle w:val="Hipervnculo"/>
            <w:sz w:val="20"/>
            <w:szCs w:val="20"/>
            <w:highlight w:val="cyan"/>
          </w:rPr>
          <w:t>Administrar Inventario Móvil – CUROLGEN13</w:t>
        </w:r>
      </w:hyperlink>
    </w:p>
    <w:p w:rsidR="00E256BC" w:rsidRPr="00E256BC" w:rsidRDefault="00E256BC" w:rsidP="00ED3ECE">
      <w:pPr>
        <w:pStyle w:val="Textoindependiente"/>
        <w:numPr>
          <w:ilvl w:val="4"/>
          <w:numId w:val="12"/>
        </w:numPr>
        <w:ind w:left="3119" w:hanging="992"/>
        <w:rPr>
          <w:b w:val="0"/>
          <w:highlight w:val="cyan"/>
        </w:rPr>
      </w:pPr>
      <w:r w:rsidRPr="00E256BC">
        <w:rPr>
          <w:b w:val="0"/>
          <w:sz w:val="20"/>
          <w:highlight w:val="cyan"/>
        </w:rPr>
        <w:t>El sistema envía como parámetro la siguiente información:</w:t>
      </w:r>
    </w:p>
    <w:p w:rsidR="00E256BC" w:rsidRPr="00E256BC" w:rsidRDefault="00E256BC" w:rsidP="00ED3ECE">
      <w:pPr>
        <w:pStyle w:val="Textoindependiente"/>
        <w:numPr>
          <w:ilvl w:val="5"/>
          <w:numId w:val="12"/>
        </w:numPr>
        <w:ind w:left="4253" w:hanging="1134"/>
        <w:rPr>
          <w:b w:val="0"/>
          <w:sz w:val="20"/>
          <w:highlight w:val="cyan"/>
        </w:rPr>
      </w:pPr>
      <w:r w:rsidRPr="00E256BC">
        <w:rPr>
          <w:b w:val="0"/>
          <w:sz w:val="20"/>
          <w:szCs w:val="20"/>
          <w:highlight w:val="cyan"/>
        </w:rPr>
        <w:t>ObtenerExistencia</w:t>
      </w:r>
    </w:p>
    <w:p w:rsidR="00E256BC" w:rsidRPr="00E256BC" w:rsidRDefault="00E256BC" w:rsidP="00ED3ECE">
      <w:pPr>
        <w:pStyle w:val="Textoindependiente"/>
        <w:numPr>
          <w:ilvl w:val="6"/>
          <w:numId w:val="12"/>
        </w:numPr>
        <w:ind w:left="5529" w:hanging="1276"/>
        <w:rPr>
          <w:b w:val="0"/>
          <w:sz w:val="20"/>
          <w:szCs w:val="20"/>
          <w:highlight w:val="cyan"/>
          <w:lang w:val="es-ES"/>
        </w:rPr>
      </w:pPr>
      <w:r w:rsidRPr="00E256BC">
        <w:rPr>
          <w:b w:val="0"/>
          <w:sz w:val="20"/>
          <w:szCs w:val="20"/>
          <w:highlight w:val="cyan"/>
        </w:rPr>
        <w:t>ProductoClave = ProductoClave (objeto Productos)</w:t>
      </w:r>
    </w:p>
    <w:p w:rsidR="00E256BC" w:rsidRPr="00E256BC" w:rsidRDefault="00E256BC" w:rsidP="00ED3ECE">
      <w:pPr>
        <w:pStyle w:val="Textoindependiente"/>
        <w:numPr>
          <w:ilvl w:val="4"/>
          <w:numId w:val="12"/>
        </w:numPr>
        <w:ind w:left="3119" w:hanging="992"/>
        <w:rPr>
          <w:b w:val="0"/>
          <w:sz w:val="20"/>
          <w:highlight w:val="cyan"/>
        </w:rPr>
      </w:pPr>
      <w:r w:rsidRPr="00E256BC">
        <w:rPr>
          <w:b w:val="0"/>
          <w:sz w:val="20"/>
          <w:highlight w:val="cyan"/>
        </w:rPr>
        <w:t>El sistema recibe la siguiente información:</w:t>
      </w:r>
    </w:p>
    <w:p w:rsidR="00E256BC" w:rsidRPr="00E256BC" w:rsidRDefault="00E256BC" w:rsidP="00ED3ECE">
      <w:pPr>
        <w:pStyle w:val="Textoindependiente"/>
        <w:numPr>
          <w:ilvl w:val="5"/>
          <w:numId w:val="12"/>
        </w:numPr>
        <w:ind w:left="4253" w:hanging="1134"/>
        <w:rPr>
          <w:b w:val="0"/>
          <w:sz w:val="20"/>
          <w:szCs w:val="20"/>
          <w:highlight w:val="cyan"/>
        </w:rPr>
      </w:pPr>
      <w:r w:rsidRPr="00E256BC">
        <w:rPr>
          <w:b w:val="0"/>
          <w:sz w:val="20"/>
          <w:szCs w:val="20"/>
          <w:highlight w:val="cyan"/>
        </w:rPr>
        <w:t>OP_Existencia</w:t>
      </w:r>
    </w:p>
    <w:p w:rsidR="00E256BC" w:rsidRPr="00E256BC" w:rsidRDefault="00AB54EE" w:rsidP="00ED3ECE">
      <w:pPr>
        <w:pStyle w:val="Textoindependiente"/>
        <w:numPr>
          <w:ilvl w:val="3"/>
          <w:numId w:val="12"/>
        </w:numPr>
        <w:ind w:left="2127" w:hanging="709"/>
        <w:rPr>
          <w:b w:val="0"/>
          <w:sz w:val="20"/>
          <w:highlight w:val="cyan"/>
          <w:lang w:eastAsia="en-US"/>
        </w:rPr>
      </w:pPr>
      <w:r w:rsidRPr="00AB54EE">
        <w:rPr>
          <w:b w:val="0"/>
          <w:sz w:val="20"/>
          <w:szCs w:val="20"/>
          <w:highlight w:val="cyan"/>
        </w:rPr>
        <w:t>El sistema presenta la siguiente información</w:t>
      </w:r>
      <w:r w:rsidR="00E256BC">
        <w:rPr>
          <w:b w:val="0"/>
          <w:sz w:val="20"/>
          <w:szCs w:val="20"/>
          <w:highlight w:val="cyan"/>
        </w:rPr>
        <w:t>:</w:t>
      </w:r>
    </w:p>
    <w:p w:rsidR="00E256BC" w:rsidRDefault="00E256BC" w:rsidP="00ED3ECE">
      <w:pPr>
        <w:pStyle w:val="Textoindependiente"/>
        <w:numPr>
          <w:ilvl w:val="4"/>
          <w:numId w:val="12"/>
        </w:numPr>
        <w:ind w:left="3119" w:hanging="992"/>
        <w:rPr>
          <w:rStyle w:val="Hipervnculo"/>
          <w:lang w:eastAsia="es-ES"/>
        </w:rPr>
      </w:pPr>
      <w:r>
        <w:rPr>
          <w:b w:val="0"/>
          <w:sz w:val="20"/>
          <w:szCs w:val="20"/>
          <w:highlight w:val="cyan"/>
        </w:rPr>
        <w:t xml:space="preserve">Exist = </w:t>
      </w:r>
      <w:r w:rsidRPr="00E256BC">
        <w:rPr>
          <w:b w:val="0"/>
          <w:sz w:val="20"/>
          <w:szCs w:val="20"/>
          <w:highlight w:val="cyan"/>
        </w:rPr>
        <w:t xml:space="preserve">OP_Existencia (formatear la cantidad de acuerdo al número de decimales configurado para el producto &lt;Producto.DecimalProducto&gt;) </w:t>
      </w:r>
      <w:r w:rsidRPr="00E256BC">
        <w:rPr>
          <w:b w:val="0"/>
          <w:sz w:val="20"/>
          <w:highlight w:val="cyan"/>
          <w:lang w:eastAsia="en-US"/>
        </w:rPr>
        <w:t xml:space="preserve">de acuerdo con la regla de negocio </w:t>
      </w:r>
      <w:hyperlink r:id="rId469" w:anchor="RNGEN004" w:history="1">
        <w:r w:rsidRPr="00E256BC">
          <w:rPr>
            <w:rStyle w:val="Hipervnculo"/>
            <w:sz w:val="20"/>
            <w:szCs w:val="20"/>
            <w:highlight w:val="cyan"/>
          </w:rPr>
          <w:t>RNGEN004 Información Deshabilitada</w:t>
        </w:r>
      </w:hyperlink>
    </w:p>
    <w:p w:rsidR="00E256BC" w:rsidRPr="00764C17" w:rsidRDefault="00E256BC" w:rsidP="001C730B">
      <w:pPr>
        <w:pStyle w:val="Textoindependiente"/>
        <w:numPr>
          <w:ilvl w:val="2"/>
          <w:numId w:val="12"/>
        </w:numPr>
        <w:ind w:left="1418" w:hanging="567"/>
        <w:rPr>
          <w:b w:val="0"/>
          <w:sz w:val="20"/>
          <w:lang w:eastAsia="en-US"/>
        </w:rPr>
      </w:pPr>
      <w:r w:rsidRPr="00764C17">
        <w:rPr>
          <w:b w:val="0"/>
          <w:sz w:val="20"/>
        </w:rPr>
        <w:t xml:space="preserve">Si &lt;proviene del flujo alterno opcional </w:t>
      </w:r>
      <w:hyperlink r:id="rId470" w:anchor="_AO02_Cambiar_Por" w:history="1">
        <w:r w:rsidRPr="00764C17">
          <w:rPr>
            <w:rStyle w:val="Hipervnculo"/>
            <w:sz w:val="20"/>
          </w:rPr>
          <w:t>AO02 Cambiar Por</w:t>
        </w:r>
      </w:hyperlink>
      <w:r w:rsidRPr="00764C17">
        <w:rPr>
          <w:b w:val="0"/>
          <w:sz w:val="20"/>
        </w:rPr>
        <w:t>&gt;</w:t>
      </w:r>
    </w:p>
    <w:p w:rsidR="00DD1B8F" w:rsidRPr="00764C17" w:rsidRDefault="00DD1B8F" w:rsidP="001C730B">
      <w:pPr>
        <w:pStyle w:val="Textoindependiente"/>
        <w:numPr>
          <w:ilvl w:val="3"/>
          <w:numId w:val="12"/>
        </w:numPr>
        <w:ind w:left="2127" w:hanging="709"/>
        <w:rPr>
          <w:b w:val="0"/>
          <w:sz w:val="20"/>
          <w:lang w:eastAsia="en-US"/>
        </w:rPr>
      </w:pPr>
      <w:r w:rsidRPr="00764C17">
        <w:rPr>
          <w:b w:val="0"/>
          <w:sz w:val="20"/>
          <w:lang w:eastAsia="en-US"/>
        </w:rPr>
        <w:t>Si &lt;no existe un objeto ProductoSalida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 xml:space="preserve">El sistema registra la siguiente información del producto seleccionado de acuerdo con la regla de negocio </w:t>
      </w:r>
      <w:hyperlink r:id="rId471"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472"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b w:val="0"/>
          <w:sz w:val="20"/>
          <w:szCs w:val="20"/>
          <w:lang w:eastAsia="en-US"/>
        </w:rPr>
      </w:pPr>
      <w:r w:rsidRPr="00764C17">
        <w:rPr>
          <w:b w:val="0"/>
          <w:sz w:val="20"/>
          <w:szCs w:val="20"/>
        </w:rPr>
        <w:t>DecimalProducto</w:t>
      </w:r>
    </w:p>
    <w:p w:rsidR="00DD1B8F" w:rsidRPr="00764C17" w:rsidRDefault="00B731B7" w:rsidP="001C730B">
      <w:pPr>
        <w:pStyle w:val="Textoindependiente"/>
        <w:numPr>
          <w:ilvl w:val="3"/>
          <w:numId w:val="12"/>
        </w:numPr>
        <w:ind w:left="2127" w:hanging="709"/>
        <w:rPr>
          <w:b w:val="0"/>
          <w:sz w:val="20"/>
          <w:lang w:eastAsia="en-US"/>
        </w:rPr>
      </w:pPr>
      <w:r w:rsidRPr="00764C17">
        <w:rPr>
          <w:b w:val="0"/>
          <w:sz w:val="20"/>
          <w:lang w:eastAsia="en-US"/>
        </w:rPr>
        <w:t>S</w:t>
      </w:r>
      <w:r w:rsidR="00DD1B8F" w:rsidRPr="00764C17">
        <w:rPr>
          <w:b w:val="0"/>
          <w:sz w:val="20"/>
          <w:lang w:eastAsia="en-US"/>
        </w:rPr>
        <w:t>i &lt;ya existe un objeto ProductosSalida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El sistema registra en el objeto ProductosSalida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473"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sz w:val="20"/>
          <w:lang w:eastAsia="en-US"/>
        </w:rPr>
      </w:pPr>
      <w:r w:rsidRPr="00764C17">
        <w:rPr>
          <w:b w:val="0"/>
          <w:sz w:val="20"/>
          <w:szCs w:val="20"/>
        </w:rPr>
        <w:t>DecimalProducto</w:t>
      </w:r>
    </w:p>
    <w:p w:rsidR="00B42ED6" w:rsidRPr="00764C17" w:rsidRDefault="00B731B7" w:rsidP="001C730B">
      <w:pPr>
        <w:pStyle w:val="Textoindependiente"/>
        <w:numPr>
          <w:ilvl w:val="3"/>
          <w:numId w:val="12"/>
        </w:numPr>
        <w:ind w:left="2127" w:hanging="709"/>
        <w:rPr>
          <w:sz w:val="20"/>
          <w:lang w:eastAsia="en-US"/>
        </w:rPr>
      </w:pPr>
      <w:r w:rsidRPr="00764C17">
        <w:rPr>
          <w:b w:val="0"/>
          <w:sz w:val="20"/>
          <w:lang w:eastAsia="en-US"/>
        </w:rPr>
        <w:t xml:space="preserve">El sistema continúa en el </w:t>
      </w:r>
      <w:hyperlink w:anchor="paso5_1_5_AO02" w:history="1">
        <w:r w:rsidRPr="00764C17">
          <w:rPr>
            <w:rStyle w:val="Hipervnculo"/>
            <w:sz w:val="20"/>
            <w:lang w:eastAsia="en-US"/>
          </w:rPr>
          <w:t>paso 5.1.5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_AO02_Cambiar_Por" w:history="1">
        <w:r w:rsidRPr="00764C17">
          <w:rPr>
            <w:rStyle w:val="Hipervnculo"/>
            <w:sz w:val="20"/>
            <w:szCs w:val="20"/>
          </w:rPr>
          <w:t>AO02 Cambiar Por</w:t>
        </w:r>
      </w:hyperlink>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&lt;no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 xml:space="preserve">El sistema registra la siguiente información del producto seleccionado de acuerdo con la regla de negocio </w:t>
      </w:r>
      <w:hyperlink r:id="rId474"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475"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&lt;ya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El sistema registra en el objeto Productos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lastRenderedPageBreak/>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476"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B731B7" w:rsidRPr="00764C17" w:rsidRDefault="00B731B7" w:rsidP="001C730B">
      <w:pPr>
        <w:pStyle w:val="Textoindependiente"/>
        <w:numPr>
          <w:ilvl w:val="2"/>
          <w:numId w:val="12"/>
        </w:numPr>
        <w:ind w:left="1418" w:hanging="567"/>
        <w:rPr>
          <w:sz w:val="20"/>
          <w:lang w:eastAsia="en-US"/>
        </w:rPr>
      </w:pPr>
      <w:r w:rsidRPr="00764C17">
        <w:rPr>
          <w:b w:val="0"/>
          <w:sz w:val="20"/>
          <w:lang w:eastAsia="en-US"/>
        </w:rPr>
        <w:t xml:space="preserve">El sistema continúa en el </w:t>
      </w:r>
      <w:hyperlink w:anchor="paso11_1_5_AO01" w:history="1">
        <w:r w:rsidRPr="00764C17">
          <w:rPr>
            <w:rStyle w:val="Hipervnculo"/>
            <w:sz w:val="20"/>
            <w:lang w:eastAsia="en-US"/>
          </w:rPr>
          <w:t>paso 11.1.5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AO01" w:history="1">
        <w:r w:rsidRPr="00764C17">
          <w:rPr>
            <w:rStyle w:val="Hipervnculo"/>
            <w:sz w:val="20"/>
            <w:szCs w:val="20"/>
          </w:rPr>
          <w:t>AO01 Crear Cambio de Producto</w:t>
        </w:r>
      </w:hyperlink>
    </w:p>
    <w:p w:rsidR="003E503F" w:rsidRPr="00766CD3" w:rsidRDefault="003E503F" w:rsidP="00195DCB">
      <w:pPr>
        <w:pStyle w:val="Textoindependiente"/>
        <w:numPr>
          <w:ilvl w:val="1"/>
          <w:numId w:val="12"/>
        </w:numPr>
        <w:rPr>
          <w:sz w:val="20"/>
          <w:lang w:eastAsia="en-US"/>
        </w:rPr>
      </w:pPr>
      <w:r>
        <w:rPr>
          <w:b w:val="0"/>
          <w:sz w:val="20"/>
          <w:lang w:eastAsia="en-US"/>
        </w:rPr>
        <w:t>Si &lt;el actor leyó el código de barras&gt;</w:t>
      </w:r>
    </w:p>
    <w:p w:rsidR="003E503F" w:rsidRPr="00766CD3" w:rsidRDefault="00C10255" w:rsidP="00195DCB">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A13F54" w:rsidRPr="00E01B25" w:rsidRDefault="00A13F54" w:rsidP="00195DCB">
      <w:pPr>
        <w:pStyle w:val="Textoindependiente"/>
        <w:numPr>
          <w:ilvl w:val="3"/>
          <w:numId w:val="12"/>
        </w:numPr>
        <w:ind w:left="2127" w:hanging="709"/>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A13F54" w:rsidRPr="00E01B25" w:rsidRDefault="00A13F54" w:rsidP="00DB1F80">
      <w:pPr>
        <w:pStyle w:val="Textoindependiente"/>
        <w:numPr>
          <w:ilvl w:val="4"/>
          <w:numId w:val="12"/>
        </w:numPr>
        <w:ind w:left="3119" w:hanging="992"/>
        <w:rPr>
          <w:sz w:val="20"/>
          <w:highlight w:val="darkYellow"/>
          <w:lang w:eastAsia="en-US"/>
        </w:rPr>
      </w:pPr>
      <w:r w:rsidRPr="00E01B25">
        <w:rPr>
          <w:b w:val="0"/>
          <w:sz w:val="20"/>
          <w:highlight w:val="darkYellow"/>
          <w:lang w:eastAsia="en-US"/>
        </w:rPr>
        <w:t xml:space="preserve">El sistema presenta el mensaje </w:t>
      </w:r>
      <w:r w:rsidRPr="00E4249D">
        <w:rPr>
          <w:b w:val="0"/>
          <w:color w:val="FF0000"/>
          <w:sz w:val="20"/>
          <w:highlight w:val="darkYellow"/>
          <w:lang w:eastAsia="en-US"/>
        </w:rPr>
        <w:t>“[</w:t>
      </w:r>
      <w:r w:rsidR="00E4249D" w:rsidRPr="00E4249D">
        <w:rPr>
          <w:b w:val="0"/>
          <w:color w:val="FF0000"/>
          <w:sz w:val="20"/>
          <w:highlight w:val="darkYellow"/>
          <w:lang w:eastAsia="en-US"/>
        </w:rPr>
        <w:t>E0922</w:t>
      </w:r>
      <w:r w:rsidRPr="00E4249D">
        <w:rPr>
          <w:b w:val="0"/>
          <w:color w:val="FF0000"/>
          <w:sz w:val="20"/>
          <w:highlight w:val="darkYellow"/>
          <w:lang w:eastAsia="en-US"/>
        </w:rPr>
        <w:t xml:space="preserve">] El Código de Barras no corresponde a un producto </w:t>
      </w:r>
      <w:r w:rsidR="00DB1F80" w:rsidRPr="00E4249D">
        <w:rPr>
          <w:b w:val="0"/>
          <w:color w:val="FF0000"/>
          <w:sz w:val="20"/>
          <w:highlight w:val="darkYellow"/>
          <w:lang w:eastAsia="en-US"/>
        </w:rPr>
        <w:t>perteneciente a</w:t>
      </w:r>
      <w:r w:rsidRPr="00E4249D">
        <w:rPr>
          <w:b w:val="0"/>
          <w:color w:val="FF0000"/>
          <w:sz w:val="20"/>
          <w:highlight w:val="darkYellow"/>
          <w:lang w:eastAsia="en-US"/>
        </w:rPr>
        <w:t xml:space="preserve"> los esquemas de producto asignados a $0$</w:t>
      </w:r>
      <w:r w:rsidR="00DB1F80" w:rsidRPr="00E4249D">
        <w:rPr>
          <w:b w:val="0"/>
          <w:color w:val="FF0000"/>
          <w:sz w:val="20"/>
          <w:highlight w:val="darkYellow"/>
          <w:lang w:eastAsia="en-US"/>
        </w:rPr>
        <w:t>”</w:t>
      </w:r>
      <w:r w:rsidRPr="00E01B25">
        <w:rPr>
          <w:b w:val="0"/>
          <w:sz w:val="20"/>
          <w:highlight w:val="darkYellow"/>
          <w:lang w:eastAsia="en-US"/>
        </w:rPr>
        <w:t xml:space="preserve"> </w:t>
      </w:r>
    </w:p>
    <w:p w:rsidR="00DB1F80" w:rsidRPr="00E01B25" w:rsidRDefault="00DB1F80" w:rsidP="00DB1F80">
      <w:pPr>
        <w:pStyle w:val="Textoindependiente"/>
        <w:numPr>
          <w:ilvl w:val="4"/>
          <w:numId w:val="12"/>
        </w:numPr>
        <w:ind w:left="3119" w:hanging="992"/>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9_1_AO01" w:history="1">
        <w:r w:rsidRPr="00E01B25">
          <w:rPr>
            <w:rStyle w:val="Hipervnculo"/>
            <w:sz w:val="20"/>
            <w:highlight w:val="darkYellow"/>
            <w:lang w:eastAsia="en-US"/>
          </w:rPr>
          <w:t>paso 9.1</w:t>
        </w:r>
      </w:hyperlink>
      <w:r w:rsidRPr="00E01B25">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4"/>
          <w:numId w:val="12"/>
        </w:numPr>
        <w:ind w:left="3119" w:hanging="992"/>
        <w:rPr>
          <w:sz w:val="20"/>
          <w:highlight w:val="darkYellow"/>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3_1_AO02" w:history="1">
        <w:r w:rsidRPr="00E01B25">
          <w:rPr>
            <w:rStyle w:val="Hipervnculo"/>
            <w:sz w:val="20"/>
            <w:highlight w:val="darkYellow"/>
            <w:lang w:eastAsia="en-US"/>
          </w:rPr>
          <w:t>paso 3.1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Default="003E503F" w:rsidP="00195DCB">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477" w:anchor="ME0863" w:history="1">
        <w:r w:rsidRPr="008E3112">
          <w:rPr>
            <w:rStyle w:val="Hipervnculo"/>
            <w:sz w:val="20"/>
            <w:lang w:eastAsia="en-US"/>
          </w:rPr>
          <w:t>E0863 Código de Barras No Corresponde a Producto</w:t>
        </w:r>
      </w:hyperlink>
    </w:p>
    <w:p w:rsidR="00145370" w:rsidRPr="00C33D61" w:rsidRDefault="00C33D61" w:rsidP="00195DCB">
      <w:pPr>
        <w:pStyle w:val="Textoindependiente"/>
        <w:numPr>
          <w:ilvl w:val="3"/>
          <w:numId w:val="12"/>
        </w:numPr>
        <w:ind w:left="2127" w:hanging="709"/>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450E32">
        <w:rPr>
          <w:b w:val="0"/>
          <w:sz w:val="20"/>
          <w:lang w:eastAsia="en-US"/>
        </w:rPr>
        <w:t xml:space="preserve">l sistema continúa en el </w:t>
      </w:r>
      <w:hyperlink w:anchor="paso9_1_AO01" w:history="1">
        <w:r w:rsidR="000E2624" w:rsidRPr="000E2624">
          <w:rPr>
            <w:rStyle w:val="Hipervnculo"/>
            <w:sz w:val="20"/>
            <w:lang w:eastAsia="en-US"/>
          </w:rPr>
          <w:t>paso 9.1</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3"/>
          <w:numId w:val="12"/>
        </w:numPr>
        <w:ind w:left="2127" w:hanging="709"/>
        <w:rPr>
          <w:rStyle w:val="Hipervnculo"/>
          <w:color w:val="auto"/>
          <w:sz w:val="20"/>
          <w:u w:val="none"/>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3_1_AO02" w:history="1">
        <w:r w:rsidRPr="00775EA6">
          <w:rPr>
            <w:rStyle w:val="Hipervnculo"/>
            <w:sz w:val="20"/>
            <w:lang w:eastAsia="en-US"/>
          </w:rPr>
          <w:t xml:space="preserve">paso </w:t>
        </w:r>
        <w:r w:rsidR="00460ABD">
          <w:rPr>
            <w:rStyle w:val="Hipervnculo"/>
            <w:sz w:val="20"/>
            <w:lang w:eastAsia="en-US"/>
          </w:rPr>
          <w:t>3</w:t>
        </w:r>
        <w:r w:rsidRPr="00775EA6">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5E3746" w:rsidRDefault="003E503F" w:rsidP="00195DCB">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DB1F80" w:rsidRPr="00E01B25" w:rsidRDefault="00DB1F80" w:rsidP="00195DCB">
      <w:pPr>
        <w:pStyle w:val="Textoindependiente"/>
        <w:numPr>
          <w:ilvl w:val="2"/>
          <w:numId w:val="12"/>
        </w:numPr>
        <w:ind w:left="1418" w:hanging="567"/>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DB1F80" w:rsidRPr="00E01B25" w:rsidRDefault="00DB1F80" w:rsidP="00660303">
      <w:pPr>
        <w:pStyle w:val="Textoindependiente"/>
        <w:numPr>
          <w:ilvl w:val="3"/>
          <w:numId w:val="12"/>
        </w:numPr>
        <w:ind w:left="2127" w:hanging="709"/>
        <w:rPr>
          <w:sz w:val="20"/>
          <w:highlight w:val="darkYellow"/>
          <w:lang w:eastAsia="en-US"/>
        </w:rPr>
      </w:pPr>
      <w:r w:rsidRPr="00E01B25">
        <w:rPr>
          <w:b w:val="0"/>
          <w:sz w:val="20"/>
          <w:highlight w:val="darkYellow"/>
          <w:lang w:eastAsia="en-US"/>
        </w:rPr>
        <w:t xml:space="preserve">El </w:t>
      </w:r>
      <w:r w:rsidRPr="00660303">
        <w:rPr>
          <w:b w:val="0"/>
          <w:sz w:val="20"/>
          <w:highlight w:val="darkYellow"/>
          <w:lang w:eastAsia="en-US"/>
        </w:rPr>
        <w:t xml:space="preserve">sistema presenta el mensaje </w:t>
      </w:r>
      <w:r w:rsidRPr="00660303">
        <w:rPr>
          <w:b w:val="0"/>
          <w:color w:val="FF0000"/>
          <w:sz w:val="20"/>
          <w:highlight w:val="darkYellow"/>
          <w:lang w:eastAsia="en-US"/>
        </w:rPr>
        <w:t>“[</w:t>
      </w:r>
      <w:r w:rsidR="00E4249D" w:rsidRPr="00660303">
        <w:rPr>
          <w:b w:val="0"/>
          <w:color w:val="FF0000"/>
          <w:sz w:val="20"/>
          <w:highlight w:val="darkYellow"/>
          <w:lang w:eastAsia="en-US"/>
        </w:rPr>
        <w:t>E0923</w:t>
      </w:r>
      <w:r w:rsidRPr="00660303">
        <w:rPr>
          <w:b w:val="0"/>
          <w:color w:val="FF0000"/>
          <w:sz w:val="20"/>
          <w:highlight w:val="darkYellow"/>
          <w:lang w:eastAsia="en-US"/>
        </w:rPr>
        <w:t>]</w:t>
      </w:r>
      <w:r w:rsidR="00F66B63" w:rsidRPr="00660303">
        <w:rPr>
          <w:b w:val="0"/>
          <w:color w:val="FF0000"/>
          <w:sz w:val="20"/>
          <w:highlight w:val="darkYellow"/>
          <w:lang w:eastAsia="en-US"/>
        </w:rPr>
        <w:t xml:space="preserve"> </w:t>
      </w:r>
      <w:r w:rsidR="00660303" w:rsidRPr="00660303">
        <w:rPr>
          <w:b w:val="0"/>
          <w:color w:val="FF0000"/>
          <w:sz w:val="20"/>
          <w:highlight w:val="darkYellow"/>
          <w:lang w:eastAsia="en-US"/>
        </w:rPr>
        <w:t>El producto no pertenece a los esquemas de producto configurados para $0$</w:t>
      </w:r>
      <w:r w:rsidR="00F66B63" w:rsidRPr="00660303">
        <w:rPr>
          <w:b w:val="0"/>
          <w:color w:val="FF0000"/>
          <w:sz w:val="20"/>
          <w:highlight w:val="darkYellow"/>
          <w:lang w:eastAsia="en-US"/>
        </w:rPr>
        <w:t>”</w:t>
      </w:r>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9_1_AO01" w:history="1">
        <w:r w:rsidRPr="00E01B25">
          <w:rPr>
            <w:rStyle w:val="Hipervnculo"/>
            <w:sz w:val="20"/>
            <w:highlight w:val="darkYellow"/>
            <w:lang w:eastAsia="en-US"/>
          </w:rPr>
          <w:t>paso 9.1</w:t>
        </w:r>
      </w:hyperlink>
      <w:r w:rsidRPr="00E01B25">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3_1_AO02" w:history="1">
        <w:r w:rsidRPr="00E01B25">
          <w:rPr>
            <w:rStyle w:val="Hipervnculo"/>
            <w:sz w:val="20"/>
            <w:highlight w:val="darkYellow"/>
            <w:lang w:eastAsia="en-US"/>
          </w:rPr>
          <w:t>paso 3.1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Pr="00450E32" w:rsidRDefault="003E503F" w:rsidP="00195DCB">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478"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rStyle w:val="Hipervnculo"/>
          <w:b w:val="0"/>
          <w:color w:val="auto"/>
          <w:sz w:val="20"/>
          <w:szCs w:val="20"/>
          <w:u w:val="none"/>
        </w:rPr>
        <w:t>e</w:t>
      </w:r>
      <w:r w:rsidR="003E503F" w:rsidRPr="00145370">
        <w:rPr>
          <w:rStyle w:val="Hipervnculo"/>
          <w:b w:val="0"/>
          <w:color w:val="auto"/>
          <w:sz w:val="20"/>
          <w:szCs w:val="20"/>
          <w:u w:val="none"/>
        </w:rPr>
        <w:t>l</w:t>
      </w:r>
      <w:r w:rsidR="003E503F" w:rsidRPr="00145370">
        <w:rPr>
          <w:b w:val="0"/>
          <w:sz w:val="20"/>
          <w:szCs w:val="20"/>
          <w:lang w:eastAsia="en-US"/>
        </w:rPr>
        <w:t xml:space="preserve"> sistema</w:t>
      </w:r>
      <w:r w:rsidR="003E503F" w:rsidRPr="00450E32">
        <w:rPr>
          <w:b w:val="0"/>
          <w:sz w:val="20"/>
          <w:lang w:eastAsia="en-US"/>
        </w:rPr>
        <w:t xml:space="preserve"> continúa en el </w:t>
      </w:r>
      <w:hyperlink w:anchor="paso9_1_AO01" w:history="1">
        <w:r w:rsidR="000E2624" w:rsidRPr="000E2624">
          <w:rPr>
            <w:rStyle w:val="Hipervnculo"/>
            <w:sz w:val="20"/>
            <w:lang w:eastAsia="en-US"/>
          </w:rPr>
          <w:t>paso 9.1</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3_1_AO02" w:history="1">
        <w:r w:rsidR="00460ABD" w:rsidRPr="00775EA6">
          <w:rPr>
            <w:rStyle w:val="Hipervnculo"/>
            <w:sz w:val="20"/>
            <w:lang w:eastAsia="en-US"/>
          </w:rPr>
          <w:t xml:space="preserve">paso </w:t>
        </w:r>
        <w:r w:rsidR="00460ABD">
          <w:rPr>
            <w:rStyle w:val="Hipervnculo"/>
            <w:sz w:val="20"/>
            <w:lang w:eastAsia="en-US"/>
          </w:rPr>
          <w:t>3</w:t>
        </w:r>
        <w:r w:rsidR="00460ABD" w:rsidRPr="00775EA6">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5F22C4" w:rsidRDefault="005F22C4" w:rsidP="003E503F">
      <w:pPr>
        <w:pStyle w:val="Textoindependiente"/>
        <w:rPr>
          <w:lang w:eastAsia="en-US"/>
        </w:rPr>
      </w:pPr>
    </w:p>
    <w:bookmarkStart w:id="417" w:name="VA02"/>
    <w:p w:rsidR="003E503F" w:rsidRPr="00294083" w:rsidRDefault="00973D1C"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418" w:name="_Toc453846228"/>
      <w:r w:rsidR="003E503F" w:rsidRPr="00294083">
        <w:rPr>
          <w:rStyle w:val="Hipervnculo"/>
          <w:lang w:val="es-MX"/>
        </w:rPr>
        <w:t>VA02 Validar Unidades de Producto</w:t>
      </w:r>
      <w:bookmarkEnd w:id="418"/>
      <w:r w:rsidRPr="00294083">
        <w:rPr>
          <w:lang w:val="es-MX"/>
        </w:rPr>
        <w:fldChar w:fldCharType="end"/>
      </w:r>
      <w:bookmarkEnd w:id="417"/>
    </w:p>
    <w:p w:rsidR="003E503F" w:rsidRPr="00294083" w:rsidRDefault="003E503F" w:rsidP="00195DCB">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195DCB">
      <w:pPr>
        <w:pStyle w:val="Textoindependiente"/>
        <w:numPr>
          <w:ilvl w:val="1"/>
          <w:numId w:val="13"/>
        </w:numPr>
        <w:rPr>
          <w:b w:val="0"/>
          <w:sz w:val="20"/>
          <w:lang w:eastAsia="en-US"/>
        </w:rPr>
      </w:pPr>
      <w:r w:rsidRPr="00294083">
        <w:rPr>
          <w:b w:val="0"/>
          <w:sz w:val="20"/>
          <w:lang w:eastAsia="en-US"/>
        </w:rPr>
        <w:t xml:space="preserve">Si &lt;el producto solo tiene una unidad&gt; </w:t>
      </w:r>
    </w:p>
    <w:p w:rsidR="00EF0231" w:rsidRPr="00EF0231" w:rsidRDefault="003E503F" w:rsidP="00195DCB">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195DCB">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479"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480" w:anchor="RNROLMOV132" w:history="1">
        <w:r w:rsidR="000C609A" w:rsidRPr="000C609A">
          <w:rPr>
            <w:rStyle w:val="Hipervnculo"/>
            <w:sz w:val="20"/>
            <w:szCs w:val="20"/>
          </w:rPr>
          <w:t>RNROLMOV132 Posicionar en la Cantidad del Producto Seleccionado</w:t>
        </w:r>
      </w:hyperlink>
    </w:p>
    <w:p w:rsidR="00144E59" w:rsidRPr="00144E59" w:rsidRDefault="00C24440" w:rsidP="00195DCB">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6A7F55"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11_1_5_AO01" w:history="1">
        <w:r w:rsidR="00256322" w:rsidRPr="00811F88">
          <w:rPr>
            <w:rStyle w:val="Hipervnculo"/>
            <w:sz w:val="20"/>
            <w:lang w:eastAsia="en-US"/>
          </w:rPr>
          <w:t>paso 1</w:t>
        </w:r>
        <w:r w:rsidR="00811F88" w:rsidRPr="00811F88">
          <w:rPr>
            <w:rStyle w:val="Hipervnculo"/>
            <w:sz w:val="20"/>
            <w:lang w:eastAsia="en-US"/>
          </w:rPr>
          <w:t>1</w:t>
        </w:r>
        <w:r w:rsidR="003E503F" w:rsidRPr="00811F88">
          <w:rPr>
            <w:rStyle w:val="Hipervnculo"/>
            <w:sz w:val="20"/>
            <w:lang w:eastAsia="en-US"/>
          </w:rPr>
          <w:t>.1.5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F53507">
          <w:rPr>
            <w:rStyle w:val="Hipervnculo"/>
            <w:sz w:val="20"/>
            <w:szCs w:val="20"/>
          </w:rPr>
          <w:t>AO01 Crear Cambio de Producto</w:t>
        </w:r>
      </w:hyperlink>
    </w:p>
    <w:p w:rsidR="00FA40BA" w:rsidRPr="00FA40BA" w:rsidRDefault="00FA40BA" w:rsidP="00195DCB">
      <w:pPr>
        <w:pStyle w:val="Textoindependiente"/>
        <w:numPr>
          <w:ilvl w:val="3"/>
          <w:numId w:val="13"/>
        </w:numPr>
        <w:ind w:left="2127" w:hanging="709"/>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6_1_5_AO02" w:history="1">
        <w:r w:rsidRPr="00B751C8">
          <w:rPr>
            <w:rStyle w:val="Hipervnculo"/>
            <w:sz w:val="20"/>
            <w:lang w:eastAsia="en-US"/>
          </w:rPr>
          <w:t xml:space="preserve">paso </w:t>
        </w:r>
        <w:r w:rsidR="0042727F">
          <w:rPr>
            <w:rStyle w:val="Hipervnculo"/>
            <w:sz w:val="20"/>
            <w:lang w:eastAsia="en-US"/>
          </w:rPr>
          <w:t>5</w:t>
        </w:r>
        <w:r w:rsidR="00B751C8" w:rsidRPr="00B751C8">
          <w:rPr>
            <w:rStyle w:val="Hipervnculo"/>
            <w:sz w:val="20"/>
            <w:lang w:eastAsia="en-US"/>
          </w:rPr>
          <w:t>.1.5</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B751C8"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&gt;, e</w:t>
      </w:r>
      <w:r w:rsidR="003E503F" w:rsidRPr="002A2338">
        <w:rPr>
          <w:b w:val="0"/>
          <w:sz w:val="20"/>
          <w:szCs w:val="20"/>
        </w:rPr>
        <w:t xml:space="preserve">l sistema continúa en </w:t>
      </w:r>
      <w:hyperlink w:anchor="paso12_1_AO01" w:history="1">
        <w:r w:rsidR="00256322" w:rsidRPr="002A2338">
          <w:rPr>
            <w:rStyle w:val="Hipervnculo"/>
            <w:sz w:val="20"/>
            <w:szCs w:val="20"/>
          </w:rPr>
          <w:t xml:space="preserve">paso </w:t>
        </w:r>
        <w:r w:rsidR="002A2338" w:rsidRPr="002A2338">
          <w:rPr>
            <w:rStyle w:val="Hipervnculo"/>
            <w:sz w:val="20"/>
            <w:szCs w:val="20"/>
          </w:rPr>
          <w:t>12.1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C24440" w:rsidRPr="002A2338">
          <w:rPr>
            <w:rStyle w:val="Hipervnculo"/>
            <w:sz w:val="20"/>
            <w:szCs w:val="20"/>
          </w:rPr>
          <w:t>AO01 Crear Cambio de Producto</w:t>
        </w:r>
      </w:hyperlink>
    </w:p>
    <w:p w:rsidR="00B751C8" w:rsidRPr="009E64CB" w:rsidRDefault="00B751C8" w:rsidP="00195DCB">
      <w:pPr>
        <w:pStyle w:val="Textoindependiente"/>
        <w:numPr>
          <w:ilvl w:val="3"/>
          <w:numId w:val="13"/>
        </w:numPr>
        <w:ind w:left="2127" w:hanging="709"/>
        <w:rPr>
          <w:sz w:val="20"/>
          <w:lang w:eastAsia="en-US"/>
        </w:rPr>
      </w:pPr>
      <w:r w:rsidRPr="009E64CB">
        <w:rPr>
          <w:b w:val="0"/>
          <w:sz w:val="20"/>
          <w:szCs w:val="20"/>
        </w:rPr>
        <w:lastRenderedPageBreak/>
        <w:t xml:space="preserve">Si &lt;proviene del flujo alterno opcional </w:t>
      </w:r>
      <w:hyperlink w:anchor="_AO02_Cambiar_Por" w:history="1">
        <w:r w:rsidRPr="009E64CB">
          <w:rPr>
            <w:rStyle w:val="Hipervnculo"/>
            <w:sz w:val="20"/>
            <w:szCs w:val="20"/>
          </w:rPr>
          <w:t>AO02 Cambiar Por</w:t>
        </w:r>
      </w:hyperlink>
      <w:r w:rsidRPr="009E64CB">
        <w:rPr>
          <w:b w:val="0"/>
          <w:sz w:val="20"/>
          <w:szCs w:val="20"/>
        </w:rPr>
        <w:t xml:space="preserve">&gt;, </w:t>
      </w:r>
      <w:r w:rsidRPr="009E64CB">
        <w:rPr>
          <w:b w:val="0"/>
          <w:sz w:val="20"/>
          <w:lang w:eastAsia="en-US"/>
        </w:rPr>
        <w:t xml:space="preserve">el sistema continúa en el </w:t>
      </w:r>
      <w:hyperlink w:anchor="paso7_1_AO02" w:history="1">
        <w:r w:rsidRPr="009E64CB">
          <w:rPr>
            <w:rStyle w:val="Hipervnculo"/>
            <w:sz w:val="20"/>
            <w:lang w:eastAsia="en-US"/>
          </w:rPr>
          <w:t xml:space="preserve">paso </w:t>
        </w:r>
        <w:r w:rsidR="009E64CB" w:rsidRPr="009E64CB">
          <w:rPr>
            <w:rStyle w:val="Hipervnculo"/>
            <w:sz w:val="20"/>
            <w:lang w:eastAsia="en-US"/>
          </w:rPr>
          <w:t>7.1</w:t>
        </w:r>
      </w:hyperlink>
      <w:r w:rsidR="009E64CB" w:rsidRPr="009E64CB">
        <w:rPr>
          <w:sz w:val="20"/>
          <w:lang w:eastAsia="en-US"/>
        </w:rPr>
        <w:t xml:space="preserve"> </w:t>
      </w:r>
      <w:r w:rsidRPr="009E64CB">
        <w:rPr>
          <w:b w:val="0"/>
          <w:sz w:val="20"/>
          <w:lang w:eastAsia="en-US"/>
        </w:rPr>
        <w:t xml:space="preserve">del </w:t>
      </w:r>
      <w:r w:rsidRPr="009E64CB">
        <w:rPr>
          <w:b w:val="0"/>
          <w:sz w:val="20"/>
          <w:szCs w:val="20"/>
        </w:rPr>
        <w:t>flujo alterno opcional</w:t>
      </w:r>
      <w:r w:rsidRPr="009E64CB">
        <w:rPr>
          <w:sz w:val="20"/>
          <w:szCs w:val="20"/>
        </w:rPr>
        <w:t xml:space="preserve"> </w:t>
      </w:r>
      <w:hyperlink w:anchor="_AO02_Cambiar_Por" w:history="1">
        <w:r w:rsidRPr="009E64CB">
          <w:rPr>
            <w:rStyle w:val="Hipervnculo"/>
            <w:sz w:val="20"/>
            <w:szCs w:val="20"/>
          </w:rPr>
          <w:t>AO02 Cambiar Por</w:t>
        </w:r>
      </w:hyperlink>
    </w:p>
    <w:p w:rsidR="003E503F" w:rsidRPr="00CD5959" w:rsidRDefault="003E503F" w:rsidP="00195DCB">
      <w:pPr>
        <w:pStyle w:val="Textoindependiente"/>
        <w:numPr>
          <w:ilvl w:val="1"/>
          <w:numId w:val="13"/>
        </w:numPr>
        <w:rPr>
          <w:b w:val="0"/>
          <w:sz w:val="20"/>
          <w:lang w:eastAsia="en-US"/>
        </w:rPr>
      </w:pPr>
      <w:r w:rsidRPr="00294083">
        <w:rPr>
          <w:b w:val="0"/>
          <w:sz w:val="20"/>
          <w:szCs w:val="20"/>
        </w:rPr>
        <w:t>Si &lt;</w:t>
      </w:r>
      <w:r w:rsidRPr="00CD5959">
        <w:rPr>
          <w:b w:val="0"/>
          <w:sz w:val="20"/>
          <w:szCs w:val="20"/>
        </w:rPr>
        <w:t>el producto tiene más de una unidad&gt;</w:t>
      </w:r>
    </w:p>
    <w:p w:rsidR="00646432" w:rsidRPr="00CD5959" w:rsidRDefault="00646432" w:rsidP="00195DCB">
      <w:pPr>
        <w:pStyle w:val="Textoindependiente"/>
        <w:numPr>
          <w:ilvl w:val="2"/>
          <w:numId w:val="13"/>
        </w:numPr>
        <w:ind w:left="1418" w:hanging="567"/>
        <w:rPr>
          <w:b w:val="0"/>
          <w:sz w:val="20"/>
          <w:lang w:eastAsia="en-US"/>
        </w:rPr>
      </w:pPr>
      <w:r w:rsidRPr="00CD5959">
        <w:rPr>
          <w:b w:val="0"/>
          <w:sz w:val="20"/>
          <w:lang w:eastAsia="en-US"/>
        </w:rPr>
        <w:t>Para cada unidad obtenida para el producto</w:t>
      </w:r>
    </w:p>
    <w:p w:rsidR="000942A1" w:rsidRPr="00CD5959" w:rsidRDefault="000942A1" w:rsidP="00195DCB">
      <w:pPr>
        <w:pStyle w:val="Textoindependiente"/>
        <w:numPr>
          <w:ilvl w:val="3"/>
          <w:numId w:val="13"/>
        </w:numPr>
        <w:ind w:left="2127" w:hanging="709"/>
        <w:rPr>
          <w:sz w:val="20"/>
          <w:szCs w:val="20"/>
        </w:rPr>
      </w:pPr>
      <w:r w:rsidRPr="00CD5959">
        <w:rPr>
          <w:b w:val="0"/>
          <w:sz w:val="20"/>
          <w:szCs w:val="20"/>
        </w:rPr>
        <w:t>El caso de uso incluye la funcionalidad del caso de uso</w:t>
      </w:r>
      <w:r w:rsidRPr="00CD5959">
        <w:rPr>
          <w:sz w:val="20"/>
          <w:szCs w:val="20"/>
        </w:rPr>
        <w:t xml:space="preserve"> </w:t>
      </w:r>
      <w:hyperlink r:id="rId481" w:history="1">
        <w:r w:rsidRPr="00CD5959">
          <w:rPr>
            <w:rStyle w:val="Hipervnculo"/>
            <w:sz w:val="20"/>
            <w:szCs w:val="20"/>
          </w:rPr>
          <w:t>Determinar Lista de Precios – CUROLGEN04</w:t>
        </w:r>
      </w:hyperlink>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envía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ObtenerPrecio</w:t>
      </w:r>
    </w:p>
    <w:p w:rsidR="000942A1" w:rsidRPr="00CD5959" w:rsidRDefault="000942A1" w:rsidP="00195DCB">
      <w:pPr>
        <w:numPr>
          <w:ilvl w:val="6"/>
          <w:numId w:val="13"/>
        </w:numPr>
        <w:ind w:left="5529" w:hanging="1276"/>
        <w:rPr>
          <w:sz w:val="20"/>
          <w:szCs w:val="20"/>
          <w:lang w:val="es-MX"/>
        </w:rPr>
      </w:pPr>
      <w:r w:rsidRPr="00CD5959">
        <w:rPr>
          <w:sz w:val="20"/>
          <w:szCs w:val="20"/>
          <w:lang w:val="es-MX"/>
        </w:rPr>
        <w:t xml:space="preserve">ListaPreciosPredeterminada de acuerdo con las reglas de negocio </w:t>
      </w:r>
      <w:hyperlink r:id="rId482" w:anchor="RNGEN171" w:history="1">
        <w:r w:rsidRPr="00CD5959">
          <w:rPr>
            <w:rStyle w:val="Hipervnculo"/>
            <w:rFonts w:cs="Arial"/>
            <w:b/>
            <w:sz w:val="20"/>
            <w:szCs w:val="20"/>
          </w:rPr>
          <w:t>RNGEN171 Información en Sesión</w:t>
        </w:r>
      </w:hyperlink>
      <w:r w:rsidRPr="00CD5959">
        <w:rPr>
          <w:sz w:val="20"/>
          <w:szCs w:val="20"/>
        </w:rPr>
        <w:t xml:space="preserve"> y </w:t>
      </w:r>
      <w:hyperlink r:id="rId483" w:anchor="RNROLMOV195" w:history="1">
        <w:r w:rsidRPr="00CD5959">
          <w:rPr>
            <w:rStyle w:val="Hipervnculo"/>
            <w:b/>
            <w:sz w:val="20"/>
            <w:szCs w:val="20"/>
          </w:rPr>
          <w:t>RNROLMOV195 Información Contenida en el Objeto del Encabezado de la Transacción</w:t>
        </w:r>
      </w:hyperlink>
    </w:p>
    <w:p w:rsidR="000942A1" w:rsidRPr="00CD5959" w:rsidRDefault="000942A1" w:rsidP="00195DCB">
      <w:pPr>
        <w:numPr>
          <w:ilvl w:val="6"/>
          <w:numId w:val="13"/>
        </w:numPr>
        <w:ind w:left="5529" w:hanging="1276"/>
        <w:rPr>
          <w:sz w:val="20"/>
          <w:szCs w:val="20"/>
          <w:lang w:val="es-MX"/>
        </w:rPr>
      </w:pPr>
      <w:r w:rsidRPr="00CD5959">
        <w:rPr>
          <w:sz w:val="20"/>
          <w:szCs w:val="20"/>
          <w:lang w:val="es-MX"/>
        </w:rPr>
        <w:t>ProductoClave</w:t>
      </w:r>
    </w:p>
    <w:p w:rsidR="000942A1" w:rsidRPr="00CD5959" w:rsidRDefault="000942A1" w:rsidP="00195DCB">
      <w:pPr>
        <w:numPr>
          <w:ilvl w:val="6"/>
          <w:numId w:val="13"/>
        </w:numPr>
        <w:ind w:left="5529" w:hanging="1276"/>
        <w:rPr>
          <w:sz w:val="20"/>
          <w:szCs w:val="20"/>
          <w:lang w:val="es-MX"/>
        </w:rPr>
      </w:pPr>
      <w:r w:rsidRPr="00CD5959">
        <w:rPr>
          <w:sz w:val="20"/>
          <w:szCs w:val="20"/>
          <w:lang w:val="es-MX"/>
        </w:rPr>
        <w:t>PRUTipoUnidad</w:t>
      </w:r>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recibe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PrecioProductoVig</w:t>
      </w:r>
    </w:p>
    <w:p w:rsidR="00350715" w:rsidRPr="00CD5959" w:rsidRDefault="00350715" w:rsidP="00195DCB">
      <w:pPr>
        <w:pStyle w:val="Textoindependiente"/>
        <w:numPr>
          <w:ilvl w:val="3"/>
          <w:numId w:val="13"/>
        </w:numPr>
        <w:ind w:left="2127" w:hanging="709"/>
        <w:rPr>
          <w:b w:val="0"/>
          <w:sz w:val="20"/>
          <w:szCs w:val="20"/>
        </w:rPr>
      </w:pPr>
      <w:r w:rsidRPr="00CD5959">
        <w:rPr>
          <w:b w:val="0"/>
          <w:sz w:val="20"/>
          <w:szCs w:val="20"/>
        </w:rPr>
        <w:t>El sistema obtiene la siguiente información:</w:t>
      </w:r>
    </w:p>
    <w:p w:rsidR="00350715" w:rsidRPr="00CD5959" w:rsidRDefault="00350715" w:rsidP="00195DCB">
      <w:pPr>
        <w:numPr>
          <w:ilvl w:val="4"/>
          <w:numId w:val="13"/>
        </w:numPr>
        <w:ind w:left="3119" w:hanging="992"/>
        <w:rPr>
          <w:b/>
          <w:sz w:val="20"/>
          <w:szCs w:val="20"/>
          <w:lang w:val="es-MX"/>
        </w:rPr>
      </w:pPr>
      <w:r w:rsidRPr="00CD5959">
        <w:rPr>
          <w:b/>
          <w:sz w:val="20"/>
          <w:szCs w:val="20"/>
          <w:lang w:val="es-MX"/>
        </w:rPr>
        <w:t>ProductoDetalle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ProductoClave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PRUTipoUnidad</w:t>
      </w:r>
    </w:p>
    <w:p w:rsidR="00350715" w:rsidRPr="00CD5959" w:rsidRDefault="00350715" w:rsidP="00195DCB">
      <w:pPr>
        <w:numPr>
          <w:ilvl w:val="5"/>
          <w:numId w:val="13"/>
        </w:numPr>
        <w:ind w:left="4253" w:hanging="1134"/>
        <w:rPr>
          <w:sz w:val="20"/>
          <w:szCs w:val="20"/>
          <w:lang w:val="es-MX"/>
        </w:rPr>
      </w:pPr>
      <w:r w:rsidRPr="00CD5959">
        <w:rPr>
          <w:sz w:val="20"/>
          <w:szCs w:val="20"/>
          <w:lang w:val="es-MX"/>
        </w:rPr>
        <w:t>Factor</w:t>
      </w:r>
    </w:p>
    <w:p w:rsidR="003E503F" w:rsidRPr="00CD5959" w:rsidRDefault="003E503F" w:rsidP="00195DCB">
      <w:pPr>
        <w:pStyle w:val="Textoindependiente"/>
        <w:numPr>
          <w:ilvl w:val="2"/>
          <w:numId w:val="13"/>
        </w:numPr>
        <w:ind w:left="1418" w:hanging="567"/>
        <w:rPr>
          <w:b w:val="0"/>
          <w:sz w:val="20"/>
          <w:lang w:eastAsia="en-US"/>
        </w:rPr>
      </w:pPr>
      <w:r w:rsidRPr="00CD5959">
        <w:rPr>
          <w:b w:val="0"/>
          <w:sz w:val="20"/>
          <w:lang w:eastAsia="en-US"/>
        </w:rPr>
        <w:t>Si &lt;el producto ya fue capturado&gt;</w:t>
      </w:r>
    </w:p>
    <w:p w:rsidR="003E503F" w:rsidRPr="00CD5959" w:rsidRDefault="003E503F" w:rsidP="00195DCB">
      <w:pPr>
        <w:pStyle w:val="Textoindependiente"/>
        <w:numPr>
          <w:ilvl w:val="3"/>
          <w:numId w:val="13"/>
        </w:numPr>
        <w:ind w:left="2127" w:hanging="709"/>
        <w:rPr>
          <w:b w:val="0"/>
          <w:sz w:val="20"/>
          <w:lang w:eastAsia="en-US"/>
        </w:rPr>
      </w:pPr>
      <w:r w:rsidRPr="00CD5959">
        <w:rPr>
          <w:b w:val="0"/>
          <w:sz w:val="20"/>
          <w:lang w:eastAsia="en-US"/>
        </w:rPr>
        <w:t xml:space="preserve">El sistema presenta y solicita la siguiente información de acuerdo con la regla de negocio </w:t>
      </w:r>
      <w:hyperlink r:id="rId484" w:anchor="RNROLMOV133" w:history="1">
        <w:r w:rsidRPr="00CD5959">
          <w:rPr>
            <w:rStyle w:val="Hipervnculo"/>
            <w:sz w:val="20"/>
            <w:lang w:eastAsia="en-US"/>
          </w:rPr>
          <w:t>RNROLMOV133 Presentar Unidades de Producto Restantes</w:t>
        </w:r>
      </w:hyperlink>
    </w:p>
    <w:p w:rsidR="003E503F" w:rsidRPr="00CD5959" w:rsidRDefault="003E503F" w:rsidP="00195DCB">
      <w:pPr>
        <w:pStyle w:val="Textoindependiente"/>
        <w:numPr>
          <w:ilvl w:val="4"/>
          <w:numId w:val="13"/>
        </w:numPr>
        <w:ind w:left="3119" w:hanging="992"/>
        <w:rPr>
          <w:b w:val="0"/>
          <w:sz w:val="20"/>
          <w:lang w:eastAsia="en-US"/>
        </w:rPr>
      </w:pPr>
      <w:r w:rsidRPr="00CD5959">
        <w:rPr>
          <w:b w:val="0"/>
          <w:sz w:val="20"/>
          <w:lang w:eastAsia="en-US"/>
        </w:rPr>
        <w:t>Unidad (*) (</w:t>
      </w:r>
      <w:r w:rsidRPr="00CD5959">
        <w:rPr>
          <w:b w:val="0"/>
          <w:sz w:val="20"/>
          <w:vertAlign w:val="superscript"/>
          <w:lang w:eastAsia="en-US"/>
        </w:rPr>
        <w:t>c</w:t>
      </w:r>
      <w:r w:rsidRPr="00CD5959">
        <w:rPr>
          <w:b w:val="0"/>
          <w:sz w:val="20"/>
          <w:lang w:eastAsia="en-US"/>
        </w:rPr>
        <w: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b w:val="0"/>
          <w:sz w:val="20"/>
          <w:lang w:eastAsia="en-US"/>
        </w:rPr>
        <w:t>El sistema continúa en el siguiente paso de donde fue invocado.</w:t>
      </w:r>
    </w:p>
    <w:p w:rsidR="003E503F" w:rsidRPr="00CD5959" w:rsidRDefault="003E503F" w:rsidP="00195DCB">
      <w:pPr>
        <w:pStyle w:val="Textoindependiente"/>
        <w:numPr>
          <w:ilvl w:val="2"/>
          <w:numId w:val="13"/>
        </w:numPr>
        <w:ind w:left="1418" w:hanging="567"/>
        <w:rPr>
          <w:rStyle w:val="Hipervnculo"/>
          <w:b w:val="0"/>
          <w:color w:val="auto"/>
          <w:sz w:val="20"/>
          <w:u w:val="none"/>
          <w:lang w:eastAsia="en-US"/>
        </w:rPr>
      </w:pPr>
      <w:r w:rsidRPr="00CD5959">
        <w:rPr>
          <w:rStyle w:val="Hipervnculo"/>
          <w:b w:val="0"/>
          <w:color w:val="auto"/>
          <w:sz w:val="20"/>
          <w:szCs w:val="20"/>
          <w:u w:val="none"/>
        </w:rPr>
        <w:t xml:space="preserve">Si &lt;el </w:t>
      </w:r>
      <w:r w:rsidRPr="00CD5959">
        <w:rPr>
          <w:b w:val="0"/>
          <w:sz w:val="20"/>
          <w:szCs w:val="20"/>
          <w:lang w:eastAsia="en-US"/>
        </w:rPr>
        <w:t>producto</w:t>
      </w:r>
      <w:r w:rsidRPr="00CD5959">
        <w:rPr>
          <w:rStyle w:val="Hipervnculo"/>
          <w:b w:val="0"/>
          <w:color w:val="auto"/>
          <w:sz w:val="20"/>
          <w:szCs w:val="20"/>
          <w:u w:val="none"/>
        </w:rPr>
        <w:t xml:space="preserve"> no ha sido capturado&gt;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rStyle w:val="Hipervnculo"/>
          <w:b w:val="0"/>
          <w:color w:val="auto"/>
          <w:sz w:val="20"/>
          <w:szCs w:val="20"/>
          <w:u w:val="none"/>
        </w:rPr>
        <w:t>El sistema presenta y solicita la siguiente información</w:t>
      </w:r>
      <w:r w:rsidR="00171A5A" w:rsidRPr="00CD5959">
        <w:rPr>
          <w:rStyle w:val="Hipervnculo"/>
          <w:b w:val="0"/>
          <w:color w:val="auto"/>
          <w:sz w:val="20"/>
          <w:szCs w:val="20"/>
          <w:u w:val="none"/>
        </w:rPr>
        <w:t xml:space="preserve"> de acuerdo con la regla de negocio </w:t>
      </w:r>
      <w:hyperlink r:id="rId485" w:anchor="RNGEN318" w:history="1">
        <w:r w:rsidR="00171A5A" w:rsidRPr="00CD5959">
          <w:rPr>
            <w:rStyle w:val="Hipervnculo"/>
            <w:sz w:val="20"/>
          </w:rPr>
          <w:t>RNGEN318 Unidades de Venta Disponibles para el Producto</w:t>
        </w:r>
      </w:hyperlink>
      <w:r w:rsidR="00171A5A" w:rsidRPr="00CD5959">
        <w:rPr>
          <w:b w:val="0"/>
          <w:sz w:val="20"/>
        </w:rPr>
        <w:t>, (</w:t>
      </w:r>
      <w:r w:rsidR="00171A5A" w:rsidRPr="00CD5959">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CD5959" w:rsidRDefault="003E503F" w:rsidP="00195DCB">
      <w:pPr>
        <w:pStyle w:val="Textoindependiente"/>
        <w:numPr>
          <w:ilvl w:val="4"/>
          <w:numId w:val="13"/>
        </w:numPr>
        <w:ind w:left="3119" w:hanging="992"/>
        <w:rPr>
          <w:rStyle w:val="Hipervnculo"/>
          <w:b w:val="0"/>
          <w:color w:val="auto"/>
          <w:sz w:val="20"/>
          <w:u w:val="none"/>
          <w:lang w:eastAsia="en-US"/>
        </w:rPr>
      </w:pPr>
      <w:r w:rsidRPr="00CD5959">
        <w:rPr>
          <w:rStyle w:val="Hipervnculo"/>
          <w:b w:val="0"/>
          <w:color w:val="auto"/>
          <w:sz w:val="20"/>
          <w:szCs w:val="20"/>
          <w:u w:val="none"/>
        </w:rPr>
        <w:t>Unidad (*) (</w:t>
      </w:r>
      <w:r w:rsidRPr="00CD5959">
        <w:rPr>
          <w:rStyle w:val="Hipervnculo"/>
          <w:b w:val="0"/>
          <w:color w:val="auto"/>
          <w:sz w:val="20"/>
          <w:szCs w:val="20"/>
          <w:u w:val="none"/>
          <w:vertAlign w:val="superscript"/>
        </w:rPr>
        <w:t>c</w:t>
      </w:r>
      <w:r w:rsidRPr="00CD5959">
        <w:rPr>
          <w:rStyle w:val="Hipervnculo"/>
          <w:b w:val="0"/>
          <w:color w:val="auto"/>
          <w:sz w:val="20"/>
          <w:szCs w:val="20"/>
          <w:u w:val="none"/>
        </w:rPr>
        <w:t>)</w:t>
      </w:r>
    </w:p>
    <w:p w:rsidR="003E503F" w:rsidRPr="00294083" w:rsidRDefault="003E503F" w:rsidP="00195DCB">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657D36" w:rsidRDefault="00657D36" w:rsidP="00411B9E">
      <w:pPr>
        <w:rPr>
          <w:lang w:val="es-MX" w:eastAsia="es-MX"/>
        </w:rPr>
      </w:pPr>
    </w:p>
    <w:bookmarkStart w:id="419" w:name="VA03"/>
    <w:p w:rsidR="00682A8D" w:rsidRDefault="00973D1C"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420" w:name="_Toc453846229"/>
      <w:r w:rsidR="00682A8D" w:rsidRPr="004A6D49">
        <w:rPr>
          <w:rStyle w:val="Hipervnculo"/>
          <w:lang w:val="es-MX"/>
        </w:rPr>
        <w:t>VA03 Validar Cantidad Proporcionada</w:t>
      </w:r>
      <w:bookmarkEnd w:id="419"/>
      <w:bookmarkEnd w:id="420"/>
      <w:r>
        <w:rPr>
          <w:lang w:val="es-MX"/>
        </w:rPr>
        <w:fldChar w:fldCharType="end"/>
      </w:r>
    </w:p>
    <w:p w:rsidR="00682A8D" w:rsidRPr="00682A8D" w:rsidRDefault="00682A8D" w:rsidP="00195DCB">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195DCB">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195DCB">
      <w:pPr>
        <w:pStyle w:val="Prrafodelista"/>
        <w:numPr>
          <w:ilvl w:val="2"/>
          <w:numId w:val="14"/>
        </w:numPr>
        <w:ind w:left="1418" w:hanging="567"/>
        <w:rPr>
          <w:sz w:val="20"/>
          <w:lang w:val="es-MX"/>
        </w:rPr>
      </w:pPr>
      <w:r>
        <w:rPr>
          <w:sz w:val="20"/>
          <w:lang w:val="es-MX"/>
        </w:rPr>
        <w:t xml:space="preserve">El sistema presenta el Mensaje </w:t>
      </w:r>
      <w:hyperlink r:id="rId486"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195DCB">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487" w:anchor="RNROLMOV132" w:history="1">
        <w:r w:rsidRPr="00BA1BB6">
          <w:rPr>
            <w:rStyle w:val="Hipervnculo"/>
            <w:b/>
            <w:sz w:val="20"/>
            <w:szCs w:val="20"/>
          </w:rPr>
          <w:t>RNROLMOV132 Posicionar en la Cantidad del Producto Seleccionado</w:t>
        </w:r>
      </w:hyperlink>
    </w:p>
    <w:p w:rsidR="00682A8D" w:rsidRPr="004A6D49" w:rsidRDefault="00682A8D" w:rsidP="00195DCB">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421" w:name="_5.2.5.4__VA04"/>
    <w:bookmarkStart w:id="422" w:name="_VA04_Validar_Información"/>
    <w:bookmarkEnd w:id="421"/>
    <w:bookmarkEnd w:id="422"/>
    <w:p w:rsidR="007274B5" w:rsidRPr="00294083" w:rsidRDefault="00973D1C"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423" w:name="_Toc453846230"/>
      <w:r w:rsidR="007274B5" w:rsidRPr="00CB7A64">
        <w:rPr>
          <w:rStyle w:val="Hipervnculo"/>
          <w:lang w:val="es-MX"/>
        </w:rPr>
        <w:t xml:space="preserve">VA04 Validar </w:t>
      </w:r>
      <w:r w:rsidR="00CB7A64" w:rsidRPr="00CB7A64">
        <w:rPr>
          <w:rStyle w:val="Hipervnculo"/>
          <w:lang w:val="es-MX"/>
        </w:rPr>
        <w:t>Información Proporcionada</w:t>
      </w:r>
      <w:bookmarkEnd w:id="423"/>
      <w:r>
        <w:fldChar w:fldCharType="end"/>
      </w:r>
    </w:p>
    <w:p w:rsidR="00E71AF7" w:rsidRPr="00294083" w:rsidRDefault="00E71AF7"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195DCB">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88" w:anchor="MBE0001" w:history="1">
        <w:r w:rsidRPr="00A5297B">
          <w:rPr>
            <w:rStyle w:val="Hipervnculo"/>
            <w:sz w:val="20"/>
            <w:lang w:eastAsia="en-US"/>
          </w:rPr>
          <w:t>BE0001 Campo Requerido</w:t>
        </w:r>
      </w:hyperlink>
    </w:p>
    <w:p w:rsidR="00A86645" w:rsidRPr="00525328" w:rsidRDefault="00A86645" w:rsidP="00195DCB">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cambiar</w:t>
      </w:r>
    </w:p>
    <w:p w:rsidR="007274B5" w:rsidRPr="00294083" w:rsidRDefault="007274B5" w:rsidP="00195DCB">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6E20A3">
        <w:rPr>
          <w:b w:val="0"/>
          <w:sz w:val="20"/>
          <w:lang w:eastAsia="en-US"/>
        </w:rPr>
        <w:t xml:space="preserve"> de Entrada y de Salida</w:t>
      </w:r>
      <w:r w:rsidRPr="00294083">
        <w:rPr>
          <w:b w:val="0"/>
          <w:sz w:val="20"/>
          <w:lang w:eastAsia="en-US"/>
        </w:rPr>
        <w:t xml:space="preserve">&gt; </w:t>
      </w:r>
    </w:p>
    <w:p w:rsidR="007274B5" w:rsidRPr="00294083" w:rsidRDefault="00DF5540"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89" w:anchor="ME0044" w:history="1">
        <w:r w:rsidR="00F53507" w:rsidRPr="00F53507">
          <w:rPr>
            <w:rStyle w:val="Hipervnculo"/>
            <w:sz w:val="20"/>
            <w:lang w:eastAsia="en-US"/>
          </w:rPr>
          <w:t>ME0044 Asignar Producto</w:t>
        </w:r>
      </w:hyperlink>
    </w:p>
    <w:p w:rsidR="007274B5" w:rsidRPr="006E20A3" w:rsidRDefault="006E20A3" w:rsidP="00195DCB">
      <w:pPr>
        <w:pStyle w:val="Textoindependiente"/>
        <w:numPr>
          <w:ilvl w:val="2"/>
          <w:numId w:val="17"/>
        </w:numPr>
        <w:ind w:left="1418" w:hanging="567"/>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lastRenderedPageBreak/>
        <w:t xml:space="preserve">en el </w:t>
      </w:r>
      <w:hyperlink w:anchor="paso9_1_AO01" w:history="1">
        <w:r w:rsidR="007274B5" w:rsidRPr="00F53507">
          <w:rPr>
            <w:rStyle w:val="Hipervnculo"/>
            <w:sz w:val="20"/>
            <w:lang w:eastAsia="en-US"/>
          </w:rPr>
          <w:t xml:space="preserve">paso </w:t>
        </w:r>
        <w:r w:rsidR="00F53507" w:rsidRPr="00F53507">
          <w:rPr>
            <w:rStyle w:val="Hipervnculo"/>
            <w:sz w:val="20"/>
            <w:lang w:eastAsia="en-US"/>
          </w:rPr>
          <w:t>9.1</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F53507">
          <w:rPr>
            <w:rStyle w:val="Hipervnculo"/>
            <w:sz w:val="20"/>
            <w:szCs w:val="20"/>
          </w:rPr>
          <w:t>AO01 Crear Cambio de Producto</w:t>
        </w:r>
      </w:hyperlink>
    </w:p>
    <w:p w:rsidR="006E20A3" w:rsidRPr="006E20A3" w:rsidRDefault="006E20A3" w:rsidP="00195DCB">
      <w:pPr>
        <w:pStyle w:val="Textoindependiente"/>
        <w:numPr>
          <w:ilvl w:val="2"/>
          <w:numId w:val="17"/>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r:id="rId490" w:anchor="paso3_1_AO02" w:history="1">
        <w:r w:rsidR="00F726AE">
          <w:rPr>
            <w:rStyle w:val="Hipervnculo"/>
            <w:sz w:val="20"/>
            <w:lang w:eastAsia="en-US"/>
          </w:rPr>
          <w:t>paso 3.1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893368" w:rsidRPr="00A74E80" w:rsidRDefault="00A74E80" w:rsidP="00195DCB">
      <w:pPr>
        <w:pStyle w:val="Textoindependiente"/>
        <w:numPr>
          <w:ilvl w:val="0"/>
          <w:numId w:val="17"/>
        </w:numPr>
        <w:rPr>
          <w:b w:val="0"/>
          <w:sz w:val="20"/>
          <w:highlight w:val="lightGray"/>
          <w:lang w:eastAsia="en-US"/>
        </w:rPr>
      </w:pPr>
      <w:r w:rsidRPr="00A74E80">
        <w:rPr>
          <w:b w:val="0"/>
          <w:sz w:val="20"/>
          <w:szCs w:val="20"/>
          <w:highlight w:val="lightGray"/>
        </w:rPr>
        <w:t xml:space="preserve">Si &lt;proviene del flujo alterno opcional </w:t>
      </w:r>
      <w:hyperlink w:anchor="AO01" w:history="1">
        <w:r w:rsidRPr="00A74E80">
          <w:rPr>
            <w:rStyle w:val="Hipervnculo"/>
            <w:sz w:val="20"/>
            <w:szCs w:val="20"/>
            <w:highlight w:val="lightGray"/>
          </w:rPr>
          <w:t>AO01 Crear Cambio de Producto</w:t>
        </w:r>
      </w:hyperlink>
      <w:r w:rsidRPr="00A74E80">
        <w:rPr>
          <w:b w:val="0"/>
          <w:sz w:val="20"/>
          <w:szCs w:val="20"/>
          <w:highlight w:val="lightGray"/>
        </w:rPr>
        <w:t>&gt;</w:t>
      </w:r>
      <w:r w:rsidRPr="00A74E80">
        <w:rPr>
          <w:b w:val="0"/>
          <w:sz w:val="20"/>
          <w:highlight w:val="lightGray"/>
          <w:lang w:eastAsia="en-US"/>
        </w:rPr>
        <w:t>, e</w:t>
      </w:r>
      <w:r w:rsidR="00893368" w:rsidRPr="00A74E80">
        <w:rPr>
          <w:b w:val="0"/>
          <w:sz w:val="20"/>
          <w:highlight w:val="lightGray"/>
          <w:lang w:eastAsia="en-US"/>
        </w:rPr>
        <w:t>l sistema valida que se haya asignado un motivo diferente a ‘No Definido’ par</w:t>
      </w:r>
      <w:r w:rsidR="00893368" w:rsidRPr="00A74E80">
        <w:rPr>
          <w:rStyle w:val="Hipervnculo"/>
          <w:b w:val="0"/>
          <w:color w:val="auto"/>
          <w:sz w:val="20"/>
          <w:szCs w:val="20"/>
          <w:highlight w:val="lightGray"/>
          <w:u w:val="none"/>
        </w:rPr>
        <w:t>a cada uno de los productos capturados</w:t>
      </w:r>
    </w:p>
    <w:p w:rsidR="00893368" w:rsidRPr="00893368" w:rsidRDefault="00893368" w:rsidP="00195DCB">
      <w:pPr>
        <w:pStyle w:val="Textoindependiente"/>
        <w:numPr>
          <w:ilvl w:val="1"/>
          <w:numId w:val="17"/>
        </w:numPr>
        <w:rPr>
          <w:b w:val="0"/>
          <w:sz w:val="20"/>
          <w:highlight w:val="lightGray"/>
          <w:lang w:eastAsia="en-US"/>
        </w:rPr>
      </w:pPr>
      <w:r w:rsidRPr="00893368">
        <w:rPr>
          <w:b w:val="0"/>
          <w:sz w:val="20"/>
          <w:highlight w:val="lightGray"/>
          <w:lang w:eastAsia="en-US"/>
        </w:rPr>
        <w:t xml:space="preserve">Si &lt;no se asignó un motivo diferente a ‘No Definido’ para cada producto incluido en el objeto Productos&gt; </w:t>
      </w:r>
    </w:p>
    <w:p w:rsidR="00893368" w:rsidRPr="00893368" w:rsidRDefault="00893368" w:rsidP="00195DCB">
      <w:pPr>
        <w:pStyle w:val="Textoindependiente"/>
        <w:numPr>
          <w:ilvl w:val="2"/>
          <w:numId w:val="17"/>
        </w:numPr>
        <w:ind w:left="1418" w:hanging="567"/>
        <w:rPr>
          <w:b w:val="0"/>
          <w:color w:val="FF0000"/>
          <w:sz w:val="20"/>
          <w:highlight w:val="lightGray"/>
          <w:lang w:eastAsia="en-US"/>
        </w:rPr>
      </w:pPr>
      <w:r w:rsidRPr="00893368">
        <w:rPr>
          <w:b w:val="0"/>
          <w:sz w:val="20"/>
          <w:highlight w:val="lightGray"/>
          <w:lang w:eastAsia="en-US"/>
        </w:rPr>
        <w:t xml:space="preserve">El sistema presenta el mensaje </w:t>
      </w:r>
      <w:r w:rsidRPr="00893368">
        <w:rPr>
          <w:b w:val="0"/>
          <w:color w:val="FF0000"/>
          <w:sz w:val="20"/>
          <w:highlight w:val="lightGray"/>
          <w:lang w:eastAsia="en-US"/>
        </w:rPr>
        <w:t>“[E0161] Debe seleccionar un(a) $0$”</w:t>
      </w:r>
      <w:r w:rsidRPr="00893368">
        <w:rPr>
          <w:b w:val="0"/>
          <w:sz w:val="20"/>
          <w:highlight w:val="lightGray"/>
          <w:lang w:eastAsia="en-US"/>
        </w:rPr>
        <w:t>, sustituir el valor de $0$ por “motivo”.</w:t>
      </w:r>
    </w:p>
    <w:p w:rsidR="00893368" w:rsidRPr="00893368" w:rsidRDefault="00893368" w:rsidP="00195DCB">
      <w:pPr>
        <w:pStyle w:val="Textoindependiente"/>
        <w:numPr>
          <w:ilvl w:val="2"/>
          <w:numId w:val="17"/>
        </w:numPr>
        <w:ind w:left="1418" w:hanging="567"/>
        <w:rPr>
          <w:b w:val="0"/>
          <w:sz w:val="20"/>
          <w:highlight w:val="lightGray"/>
          <w:lang w:eastAsia="en-US"/>
        </w:rPr>
      </w:pPr>
      <w:r w:rsidRPr="00893368">
        <w:rPr>
          <w:b w:val="0"/>
          <w:sz w:val="20"/>
          <w:highlight w:val="lightGray"/>
          <w:lang w:eastAsia="en-US"/>
        </w:rPr>
        <w:t>El sistema continúa en el paso anterior de donde fue invocado</w:t>
      </w:r>
    </w:p>
    <w:p w:rsidR="007274B5" w:rsidRPr="00294083" w:rsidRDefault="00F52598" w:rsidP="00195DCB">
      <w:pPr>
        <w:pStyle w:val="Textoindependiente"/>
        <w:numPr>
          <w:ilvl w:val="0"/>
          <w:numId w:val="17"/>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bookmarkStart w:id="424" w:name="_5.2.5.5__VA05"/>
    <w:bookmarkEnd w:id="424"/>
    <w:p w:rsidR="00010D64" w:rsidRPr="00294083" w:rsidRDefault="00973D1C" w:rsidP="00CE2495">
      <w:pPr>
        <w:pStyle w:val="Ttulo3"/>
        <w:numPr>
          <w:ilvl w:val="3"/>
          <w:numId w:val="8"/>
        </w:numPr>
        <w:ind w:left="1134" w:hanging="1134"/>
        <w:jc w:val="both"/>
        <w:rPr>
          <w:lang w:val="es-MX"/>
        </w:rPr>
      </w:pPr>
      <w:r>
        <w:rPr>
          <w:lang w:val="es-MX"/>
        </w:rPr>
        <w:fldChar w:fldCharType="begin"/>
      </w:r>
      <w:r w:rsidR="00010D64">
        <w:rPr>
          <w:lang w:val="es-MX"/>
        </w:rPr>
        <w:instrText xml:space="preserve"> HYPERLINK  \l "VA05_r" </w:instrText>
      </w:r>
      <w:r>
        <w:rPr>
          <w:lang w:val="es-MX"/>
        </w:rPr>
        <w:fldChar w:fldCharType="separate"/>
      </w:r>
      <w:bookmarkStart w:id="425" w:name="_Toc453846231"/>
      <w:r w:rsidR="00010D64" w:rsidRPr="00010D64">
        <w:rPr>
          <w:rStyle w:val="Hipervnculo"/>
          <w:lang w:val="es-MX"/>
        </w:rPr>
        <w:t>VA05 Validar Importe</w:t>
      </w:r>
      <w:r w:rsidR="00010D64" w:rsidRPr="00010D64">
        <w:rPr>
          <w:rStyle w:val="Hipervnculo"/>
        </w:rPr>
        <w:t xml:space="preserve"> Total de Productos Cambiados</w:t>
      </w:r>
      <w:bookmarkEnd w:id="425"/>
      <w:r>
        <w:rPr>
          <w:lang w:val="es-MX"/>
        </w:rPr>
        <w:fldChar w:fldCharType="end"/>
      </w:r>
    </w:p>
    <w:p w:rsidR="00704D2F" w:rsidRPr="00704D2F" w:rsidRDefault="00704D2F" w:rsidP="00195DCB">
      <w:pPr>
        <w:pStyle w:val="Textoindependiente"/>
        <w:numPr>
          <w:ilvl w:val="0"/>
          <w:numId w:val="22"/>
        </w:numPr>
        <w:rPr>
          <w:b w:val="0"/>
          <w:sz w:val="20"/>
          <w:lang w:eastAsia="en-US"/>
        </w:rPr>
      </w:pPr>
      <w:r w:rsidRPr="00704D2F">
        <w:rPr>
          <w:b w:val="0"/>
          <w:sz w:val="20"/>
          <w:lang w:eastAsia="en-US"/>
        </w:rPr>
        <w:t>El</w:t>
      </w:r>
      <w:r w:rsidRPr="00704D2F">
        <w:rPr>
          <w:b w:val="0"/>
          <w:sz w:val="20"/>
          <w:szCs w:val="20"/>
        </w:rPr>
        <w:t xml:space="preserve"> sistema valida </w:t>
      </w:r>
      <w:r>
        <w:rPr>
          <w:b w:val="0"/>
          <w:sz w:val="20"/>
          <w:szCs w:val="20"/>
        </w:rPr>
        <w:t xml:space="preserve">que </w:t>
      </w:r>
      <w:r w:rsidRPr="00704D2F">
        <w:rPr>
          <w:b w:val="0"/>
          <w:sz w:val="20"/>
          <w:szCs w:val="20"/>
        </w:rPr>
        <w:t xml:space="preserve">el importe total de los productos recibidos y entregados </w:t>
      </w:r>
      <w:r>
        <w:rPr>
          <w:b w:val="0"/>
          <w:sz w:val="20"/>
          <w:szCs w:val="20"/>
        </w:rPr>
        <w:t>en el cambio de productos coincida:</w:t>
      </w:r>
    </w:p>
    <w:p w:rsidR="00010D64" w:rsidRPr="00294083" w:rsidRDefault="00010D64" w:rsidP="00195DCB">
      <w:pPr>
        <w:pStyle w:val="Textoindependiente"/>
        <w:numPr>
          <w:ilvl w:val="1"/>
          <w:numId w:val="22"/>
        </w:numPr>
        <w:rPr>
          <w:b w:val="0"/>
          <w:sz w:val="20"/>
          <w:lang w:eastAsia="en-US"/>
        </w:rPr>
      </w:pPr>
      <w:r w:rsidRPr="00294083">
        <w:rPr>
          <w:b w:val="0"/>
          <w:sz w:val="20"/>
          <w:lang w:eastAsia="en-US"/>
        </w:rPr>
        <w:t>Si &lt;</w:t>
      </w:r>
      <w:r>
        <w:rPr>
          <w:b w:val="0"/>
          <w:sz w:val="20"/>
          <w:lang w:eastAsia="en-US"/>
        </w:rPr>
        <w:t xml:space="preserve">el </w:t>
      </w:r>
      <w:r w:rsidR="00704D2F">
        <w:rPr>
          <w:b w:val="0"/>
          <w:sz w:val="20"/>
          <w:szCs w:val="20"/>
          <w:lang w:eastAsia="en-US"/>
        </w:rPr>
        <w:t>ImporteTotalProductoRecibido</w:t>
      </w:r>
      <w:r w:rsidR="00704D2F">
        <w:rPr>
          <w:b w:val="0"/>
          <w:sz w:val="20"/>
          <w:lang w:eastAsia="en-US"/>
        </w:rPr>
        <w:t xml:space="preserve"> no es igual al </w:t>
      </w:r>
      <w:r w:rsidR="00704D2F">
        <w:rPr>
          <w:b w:val="0"/>
          <w:sz w:val="20"/>
          <w:szCs w:val="20"/>
          <w:lang w:eastAsia="en-US"/>
        </w:rPr>
        <w:t>ImporteTotalProductoEntregado</w:t>
      </w:r>
      <w:r>
        <w:rPr>
          <w:b w:val="0"/>
          <w:sz w:val="20"/>
          <w:lang w:eastAsia="en-US"/>
        </w:rPr>
        <w:t>&gt;</w:t>
      </w:r>
    </w:p>
    <w:p w:rsidR="00010D64" w:rsidRDefault="00010D64" w:rsidP="00195DCB">
      <w:pPr>
        <w:pStyle w:val="Textoindependiente"/>
        <w:numPr>
          <w:ilvl w:val="2"/>
          <w:numId w:val="22"/>
        </w:numPr>
        <w:ind w:left="1418" w:hanging="567"/>
        <w:rPr>
          <w:b w:val="0"/>
          <w:sz w:val="20"/>
          <w:lang w:eastAsia="en-US"/>
        </w:rPr>
      </w:pPr>
      <w:r>
        <w:rPr>
          <w:b w:val="0"/>
          <w:sz w:val="20"/>
          <w:lang w:eastAsia="en-US"/>
        </w:rPr>
        <w:t xml:space="preserve">El sistema presenta el mensaje </w:t>
      </w:r>
      <w:hyperlink r:id="rId491" w:anchor="ME0045" w:history="1">
        <w:r w:rsidRPr="002F20B3">
          <w:rPr>
            <w:rStyle w:val="Hipervnculo"/>
            <w:sz w:val="20"/>
            <w:lang w:eastAsia="en-US"/>
          </w:rPr>
          <w:t>E00</w:t>
        </w:r>
        <w:r w:rsidR="002F20B3" w:rsidRPr="002F20B3">
          <w:rPr>
            <w:rStyle w:val="Hipervnculo"/>
            <w:sz w:val="20"/>
            <w:lang w:eastAsia="en-US"/>
          </w:rPr>
          <w:t>45</w:t>
        </w:r>
        <w:r w:rsidRPr="002F20B3">
          <w:rPr>
            <w:rStyle w:val="Hipervnculo"/>
            <w:sz w:val="20"/>
            <w:lang w:eastAsia="en-US"/>
          </w:rPr>
          <w:t xml:space="preserve"> </w:t>
        </w:r>
        <w:r w:rsidR="002F20B3" w:rsidRPr="002F20B3">
          <w:rPr>
            <w:rStyle w:val="Hipervnculo"/>
            <w:sz w:val="20"/>
            <w:lang w:eastAsia="en-US"/>
          </w:rPr>
          <w:t>No Se Puede Cambiar Producto</w:t>
        </w:r>
      </w:hyperlink>
    </w:p>
    <w:p w:rsidR="00010D64" w:rsidRPr="00525328" w:rsidRDefault="00010D64" w:rsidP="00195DCB">
      <w:pPr>
        <w:pStyle w:val="Textoindependiente"/>
        <w:numPr>
          <w:ilvl w:val="2"/>
          <w:numId w:val="22"/>
        </w:numPr>
        <w:ind w:left="1418" w:hanging="567"/>
        <w:rPr>
          <w:rStyle w:val="Hipervnculo"/>
          <w:b w:val="0"/>
          <w:color w:val="auto"/>
          <w:sz w:val="20"/>
          <w:u w:val="none"/>
          <w:lang w:eastAsia="en-US"/>
        </w:rPr>
      </w:pPr>
      <w:r>
        <w:rPr>
          <w:b w:val="0"/>
          <w:sz w:val="20"/>
          <w:lang w:eastAsia="en-US"/>
        </w:rPr>
        <w:t xml:space="preserve">El sistema continúa en el </w:t>
      </w:r>
      <w:r w:rsidR="00592946">
        <w:rPr>
          <w:b w:val="0"/>
          <w:sz w:val="20"/>
          <w:lang w:eastAsia="en-US"/>
        </w:rPr>
        <w:t xml:space="preserve">paso </w:t>
      </w:r>
      <w:r w:rsidR="0052289D">
        <w:rPr>
          <w:b w:val="0"/>
          <w:sz w:val="20"/>
          <w:lang w:eastAsia="en-US"/>
        </w:rPr>
        <w:t xml:space="preserve">en </w:t>
      </w:r>
      <w:r w:rsidR="00592946">
        <w:rPr>
          <w:b w:val="0"/>
          <w:sz w:val="20"/>
          <w:lang w:eastAsia="en-US"/>
        </w:rPr>
        <w:t>donde fue invocado</w:t>
      </w:r>
    </w:p>
    <w:p w:rsidR="00010D64" w:rsidRPr="00294083" w:rsidRDefault="00010D64" w:rsidP="00195DCB">
      <w:pPr>
        <w:pStyle w:val="Textoindependiente"/>
        <w:numPr>
          <w:ilvl w:val="0"/>
          <w:numId w:val="22"/>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p w:rsidR="00F52598" w:rsidRPr="0073380D" w:rsidRDefault="00F52598"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426" w:name="_Toc453846232"/>
      <w:r>
        <w:t xml:space="preserve">6  </w:t>
      </w:r>
      <w:r w:rsidR="00481C4A" w:rsidRPr="007A1FC8">
        <w:t>Poscondiciones</w:t>
      </w:r>
      <w:bookmarkEnd w:id="409"/>
      <w:bookmarkEnd w:id="410"/>
      <w:bookmarkEnd w:id="426"/>
    </w:p>
    <w:p w:rsidR="006A6422" w:rsidRDefault="006A6422" w:rsidP="006A6422">
      <w:pPr>
        <w:pStyle w:val="Ttulo2"/>
        <w:widowControl w:val="0"/>
        <w:tabs>
          <w:tab w:val="num" w:pos="709"/>
          <w:tab w:val="left" w:pos="993"/>
        </w:tabs>
        <w:spacing w:before="120" w:after="60"/>
        <w:ind w:left="1428" w:hanging="1428"/>
        <w:jc w:val="both"/>
        <w:rPr>
          <w:rFonts w:cs="Arial"/>
        </w:rPr>
      </w:pPr>
      <w:bookmarkStart w:id="427" w:name="_Toc264539610"/>
      <w:bookmarkStart w:id="428" w:name="_Toc290568316"/>
      <w:bookmarkStart w:id="429" w:name="_Toc453846233"/>
      <w:r>
        <w:rPr>
          <w:rFonts w:cs="Arial"/>
        </w:rPr>
        <w:t>6.1</w:t>
      </w:r>
      <w:r>
        <w:rPr>
          <w:rFonts w:cs="Arial"/>
        </w:rPr>
        <w:tab/>
      </w:r>
      <w:bookmarkEnd w:id="427"/>
      <w:r>
        <w:rPr>
          <w:rFonts w:cs="Arial"/>
        </w:rPr>
        <w:t>Generales</w:t>
      </w:r>
      <w:bookmarkEnd w:id="428"/>
      <w:bookmarkEnd w:id="429"/>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491118" w:rsidRDefault="00491118" w:rsidP="00491118">
      <w:pPr>
        <w:pStyle w:val="Prrafodelista"/>
        <w:numPr>
          <w:ilvl w:val="0"/>
          <w:numId w:val="6"/>
        </w:numPr>
        <w:rPr>
          <w:sz w:val="20"/>
          <w:szCs w:val="20"/>
          <w:highlight w:val="lightGray"/>
        </w:rPr>
      </w:pPr>
      <w:r w:rsidRPr="00814AD2">
        <w:rPr>
          <w:sz w:val="20"/>
          <w:szCs w:val="20"/>
          <w:highlight w:val="lightGray"/>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8C3CE4" w:rsidRDefault="008C3CE4" w:rsidP="008C3CE4">
      <w:pPr>
        <w:pStyle w:val="Prrafodelista"/>
        <w:numPr>
          <w:ilvl w:val="0"/>
          <w:numId w:val="6"/>
        </w:numPr>
        <w:rPr>
          <w:sz w:val="20"/>
          <w:szCs w:val="20"/>
          <w:highlight w:val="darkYellow"/>
        </w:rPr>
      </w:pPr>
      <w:r w:rsidRPr="008C3CE4">
        <w:rPr>
          <w:sz w:val="20"/>
          <w:szCs w:val="20"/>
          <w:highlight w:val="darkYellow"/>
        </w:rPr>
        <w:t>Actualización de SaldoCambiosVendedor</w:t>
      </w:r>
      <w:r>
        <w:rPr>
          <w:sz w:val="20"/>
          <w:szCs w:val="20"/>
          <w:highlight w:val="darkYellow"/>
        </w:rPr>
        <w:t>.</w:t>
      </w:r>
    </w:p>
    <w:p w:rsidR="00FD58DE" w:rsidRPr="00FD58DE" w:rsidRDefault="00FD58DE" w:rsidP="008C3CE4">
      <w:pPr>
        <w:pStyle w:val="Prrafodelista"/>
        <w:numPr>
          <w:ilvl w:val="0"/>
          <w:numId w:val="6"/>
        </w:numPr>
        <w:rPr>
          <w:sz w:val="20"/>
          <w:szCs w:val="20"/>
          <w:highlight w:val="green"/>
        </w:rPr>
      </w:pPr>
      <w:r w:rsidRPr="00FD58DE">
        <w:rPr>
          <w:sz w:val="20"/>
          <w:szCs w:val="20"/>
          <w:highlight w:val="green"/>
        </w:rPr>
        <w:t xml:space="preserve">Registro, actualización y eliminación de </w:t>
      </w:r>
      <w:r w:rsidRPr="00FD58DE">
        <w:rPr>
          <w:sz w:val="20"/>
          <w:szCs w:val="20"/>
          <w:highlight w:val="green"/>
        </w:rPr>
        <w:t>ManejoLotesCaducidad</w:t>
      </w:r>
      <w:r w:rsidRPr="00FD58DE">
        <w:rPr>
          <w:sz w:val="20"/>
          <w:szCs w:val="20"/>
          <w:highlight w:val="green"/>
        </w:rPr>
        <w:t>.</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430" w:name="_Toc453846234"/>
      <w:r>
        <w:t>7</w:t>
      </w:r>
      <w:r>
        <w:tab/>
      </w:r>
      <w:r w:rsidR="00D46945">
        <w:t>Anexos</w:t>
      </w:r>
      <w:bookmarkEnd w:id="430"/>
    </w:p>
    <w:p w:rsidR="00200213" w:rsidRPr="00200213" w:rsidRDefault="005319B4" w:rsidP="00200213">
      <w:pPr>
        <w:pStyle w:val="InfoBlue"/>
        <w:rPr>
          <w:i w:val="0"/>
          <w:color w:val="auto"/>
        </w:rPr>
      </w:pPr>
      <w:r>
        <w:rPr>
          <w:i w:val="0"/>
          <w:color w:val="auto"/>
        </w:rPr>
        <w:t>N/A</w:t>
      </w:r>
    </w:p>
    <w:bookmarkEnd w:id="2"/>
    <w:bookmarkEnd w:id="3"/>
    <w:p w:rsidR="009F6D98" w:rsidRPr="007741B0" w:rsidRDefault="009F6D98" w:rsidP="007F4C05">
      <w:pPr>
        <w:rPr>
          <w:rFonts w:cs="Arial"/>
          <w:i/>
          <w:color w:val="0000FF"/>
          <w:lang w:val="es-MX"/>
        </w:rPr>
      </w:pPr>
    </w:p>
    <w:p w:rsidR="005334F4" w:rsidRDefault="000C224B" w:rsidP="00526504">
      <w:pPr>
        <w:pStyle w:val="Ttulo1"/>
        <w:tabs>
          <w:tab w:val="clear" w:pos="720"/>
          <w:tab w:val="num" w:pos="284"/>
        </w:tabs>
        <w:autoSpaceDE/>
        <w:autoSpaceDN/>
        <w:adjustRightInd/>
        <w:spacing w:before="120" w:after="60"/>
      </w:pPr>
      <w:bookmarkStart w:id="431" w:name="_Toc207014958"/>
      <w:bookmarkStart w:id="432" w:name="_Toc207088193"/>
      <w:bookmarkStart w:id="433" w:name="_Toc453846235"/>
      <w:r>
        <w:t>8</w:t>
      </w:r>
      <w:r>
        <w:tab/>
      </w:r>
      <w:r w:rsidR="00160034">
        <w:t>Diagramas</w:t>
      </w:r>
      <w:bookmarkEnd w:id="433"/>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160034" w:rsidRPr="00764C17" w:rsidRDefault="00526504" w:rsidP="00526504">
      <w:pPr>
        <w:pStyle w:val="Ttulo1"/>
        <w:tabs>
          <w:tab w:val="clear" w:pos="720"/>
          <w:tab w:val="num" w:pos="284"/>
        </w:tabs>
        <w:autoSpaceDE/>
        <w:autoSpaceDN/>
        <w:adjustRightInd/>
        <w:spacing w:before="120" w:after="60"/>
      </w:pPr>
      <w:bookmarkStart w:id="434" w:name="_Toc453846236"/>
      <w:r w:rsidRPr="00764C17">
        <w:t>9</w:t>
      </w:r>
      <w:r w:rsidRPr="00764C17">
        <w:tab/>
      </w:r>
      <w:r w:rsidR="00160034" w:rsidRPr="00764C17">
        <w:t>Propuesta de Pantallas</w:t>
      </w:r>
      <w:bookmarkEnd w:id="434"/>
    </w:p>
    <w:p w:rsidR="00D4067A" w:rsidRPr="00764C17" w:rsidRDefault="00D67073" w:rsidP="00D85B3A">
      <w:pPr>
        <w:pStyle w:val="Listaconvietas"/>
        <w:rPr>
          <w:i w:val="0"/>
          <w:color w:val="auto"/>
        </w:rPr>
      </w:pPr>
      <w:r w:rsidRPr="00764C17">
        <w:rPr>
          <w:i w:val="0"/>
          <w:color w:val="auto"/>
        </w:rPr>
        <w:t>La propuesta de pantallas se encuentran en la estructura de \Productos\RouteLite\Trunk\Analisis\EspecificacionRequerimientos\Pantallas\</w:t>
      </w:r>
    </w:p>
    <w:p w:rsidR="00D4067A" w:rsidRPr="00FC78A5" w:rsidRDefault="00DA4D26" w:rsidP="00D4067A">
      <w:pPr>
        <w:rPr>
          <w:sz w:val="20"/>
          <w:szCs w:val="20"/>
          <w:lang w:val="es-MX" w:eastAsia="es-MX"/>
        </w:rPr>
      </w:pPr>
      <w:hyperlink r:id="rId492" w:history="1">
        <w:r w:rsidR="00D4067A" w:rsidRPr="00764C17">
          <w:rPr>
            <w:rStyle w:val="Hipervnculo"/>
            <w:sz w:val="20"/>
            <w:szCs w:val="20"/>
            <w:lang w:eastAsia="es-MX"/>
          </w:rPr>
          <w:t>https://www.justinmind.com/usernote/listPrototypes.action?projectId=10987681#</w:t>
        </w:r>
      </w:hyperlink>
    </w:p>
    <w:p w:rsidR="00D67073" w:rsidRDefault="00D67073" w:rsidP="00D67073">
      <w:pPr>
        <w:pStyle w:val="Listaconvietas"/>
        <w:rPr>
          <w:i w:val="0"/>
        </w:rPr>
      </w:pPr>
    </w:p>
    <w:p w:rsidR="00EE108C" w:rsidRDefault="00EE108C" w:rsidP="00D67073">
      <w:pPr>
        <w:pStyle w:val="Listaconvietas"/>
        <w:rPr>
          <w:i w:val="0"/>
        </w:rPr>
      </w:pPr>
    </w:p>
    <w:p w:rsidR="00EE108C" w:rsidRDefault="00EE108C" w:rsidP="00D67073">
      <w:pPr>
        <w:pStyle w:val="Listaconvietas"/>
        <w:rPr>
          <w:lang w:eastAsia="es-MX"/>
        </w:rPr>
      </w:pPr>
    </w:p>
    <w:p w:rsidR="00FD58DE" w:rsidRDefault="00FD58DE" w:rsidP="00D67073">
      <w:pPr>
        <w:pStyle w:val="Listaconvietas"/>
        <w:rPr>
          <w:lang w:eastAsia="es-MX"/>
        </w:rPr>
      </w:pPr>
    </w:p>
    <w:p w:rsidR="00FD58DE" w:rsidRDefault="00FD58DE" w:rsidP="00D67073">
      <w:pPr>
        <w:pStyle w:val="Listaconvietas"/>
        <w:rPr>
          <w:lang w:eastAsia="es-MX"/>
        </w:rPr>
      </w:pPr>
    </w:p>
    <w:p w:rsidR="00FD58DE" w:rsidRPr="00EE108C" w:rsidRDefault="00FD58DE" w:rsidP="00D67073">
      <w:pPr>
        <w:pStyle w:val="Listaconvietas"/>
        <w:rPr>
          <w:lang w:eastAsia="es-MX"/>
        </w:rPr>
      </w:pPr>
    </w:p>
    <w:p w:rsidR="007F4C05" w:rsidRDefault="000C224B" w:rsidP="00526504">
      <w:pPr>
        <w:pStyle w:val="Ttulo1"/>
        <w:tabs>
          <w:tab w:val="clear" w:pos="720"/>
          <w:tab w:val="num" w:pos="426"/>
        </w:tabs>
        <w:autoSpaceDE/>
        <w:autoSpaceDN/>
        <w:adjustRightInd/>
        <w:spacing w:before="120" w:after="60"/>
      </w:pPr>
      <w:bookmarkStart w:id="435" w:name="_Toc453846237"/>
      <w:r>
        <w:lastRenderedPageBreak/>
        <w:t>10</w:t>
      </w:r>
      <w:r>
        <w:tab/>
      </w:r>
      <w:r w:rsidR="007F4C05">
        <w:t>Firmas de Aceptación</w:t>
      </w:r>
      <w:bookmarkEnd w:id="431"/>
      <w:bookmarkEnd w:id="432"/>
      <w:bookmarkEnd w:id="435"/>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D85B3A" w:rsidP="006F632E">
            <w:pPr>
              <w:pStyle w:val="Listaconvietas"/>
              <w:rPr>
                <w:i w:val="0"/>
                <w:color w:val="auto"/>
              </w:rPr>
            </w:pPr>
            <w:r>
              <w:rPr>
                <w:i w:val="0"/>
                <w:color w:val="auto"/>
              </w:rPr>
              <w:t>20/01</w:t>
            </w:r>
            <w:r w:rsidR="006F632E">
              <w:rPr>
                <w:i w:val="0"/>
                <w:color w:val="auto"/>
              </w:rPr>
              <w:t>/201</w:t>
            </w:r>
            <w:r>
              <w:rPr>
                <w:i w:val="0"/>
                <w:color w:val="auto"/>
              </w:rPr>
              <w:t>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D85B3A" w:rsidP="006F632E">
            <w:pPr>
              <w:pStyle w:val="Listaconvietas"/>
              <w:rPr>
                <w:i w:val="0"/>
                <w:color w:val="auto"/>
              </w:rPr>
            </w:pPr>
            <w:r>
              <w:rPr>
                <w:i w:val="0"/>
                <w:color w:val="auto"/>
              </w:rPr>
              <w:t>20/01/2013</w:t>
            </w:r>
          </w:p>
        </w:tc>
      </w:tr>
    </w:tbl>
    <w:tbl>
      <w:tblPr>
        <w:tblpPr w:leftFromText="141" w:rightFromText="141" w:vertAnchor="text" w:horzAnchor="margin" w:tblpY="31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Pr>
                <w:i w:val="0"/>
                <w:color w:val="auto"/>
              </w:rPr>
              <w:t>Belem Lizeth Jiménez Arévalo</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Departamento de Análisis y Diseño – Amesol</w:t>
            </w:r>
          </w:p>
        </w:tc>
      </w:tr>
      <w:tr w:rsidR="006F632E" w:rsidRPr="004D4AA9" w:rsidTr="006F632E">
        <w:trPr>
          <w:trHeight w:val="80"/>
        </w:trPr>
        <w:tc>
          <w:tcPr>
            <w:tcW w:w="3227" w:type="dxa"/>
            <w:tcBorders>
              <w:top w:val="nil"/>
              <w:left w:val="nil"/>
              <w:bottom w:val="nil"/>
              <w:right w:val="nil"/>
            </w:tcBorders>
          </w:tcPr>
          <w:p w:rsidR="006F632E" w:rsidRPr="004D4AA9" w:rsidRDefault="00D85B3A" w:rsidP="006F632E">
            <w:pPr>
              <w:pStyle w:val="Listaconvietas"/>
              <w:rPr>
                <w:i w:val="0"/>
                <w:color w:val="auto"/>
              </w:rPr>
            </w:pPr>
            <w:r>
              <w:rPr>
                <w:i w:val="0"/>
                <w:color w:val="auto"/>
              </w:rPr>
              <w:t>20/01/2013</w:t>
            </w:r>
          </w:p>
        </w:tc>
      </w:tr>
    </w:tbl>
    <w:p w:rsidR="009F63D6" w:rsidRDefault="009F63D6" w:rsidP="007F60EF">
      <w:pPr>
        <w:rPr>
          <w:lang w:val="es-MX"/>
        </w:rPr>
      </w:pPr>
    </w:p>
    <w:sectPr w:rsidR="009F63D6" w:rsidSect="003E5D6F">
      <w:headerReference w:type="default" r:id="rId493"/>
      <w:footerReference w:type="even" r:id="rId494"/>
      <w:footerReference w:type="default" r:id="rId495"/>
      <w:headerReference w:type="first" r:id="rId496"/>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370" w:rsidRDefault="00991370" w:rsidP="00514F06">
      <w:pPr>
        <w:pStyle w:val="Ttulo1"/>
      </w:pPr>
      <w:r>
        <w:separator/>
      </w:r>
    </w:p>
  </w:endnote>
  <w:endnote w:type="continuationSeparator" w:id="0">
    <w:p w:rsidR="00991370" w:rsidRDefault="00991370"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D26" w:rsidRDefault="00DA4D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A4D26" w:rsidRDefault="00DA4D2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DA4D26" w:rsidRPr="00596B48" w:rsidTr="00B01427">
      <w:trPr>
        <w:trHeight w:val="539"/>
      </w:trPr>
      <w:tc>
        <w:tcPr>
          <w:tcW w:w="3331" w:type="dxa"/>
        </w:tcPr>
        <w:p w:rsidR="00DA4D26" w:rsidRDefault="00DA4D26" w:rsidP="0053730A">
          <w:pPr>
            <w:pStyle w:val="Piedepgina"/>
            <w:tabs>
              <w:tab w:val="left" w:pos="3191"/>
            </w:tabs>
            <w:rPr>
              <w:rFonts w:ascii="Arial" w:hAnsi="Arial" w:cs="Arial"/>
            </w:rPr>
          </w:pPr>
          <w:r>
            <w:pict w14:anchorId="5D8E2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49" type="#_x0000_t75" style="position:absolute;margin-left:.3pt;margin-top:-3.05pt;width:86.25pt;height:30.75pt;z-index:-251658240;visibility:visible">
                <v:imagedata r:id="rId1" o:title=""/>
              </v:shape>
            </w:pict>
          </w:r>
        </w:p>
      </w:tc>
      <w:tc>
        <w:tcPr>
          <w:tcW w:w="3331" w:type="dxa"/>
        </w:tcPr>
        <w:p w:rsidR="00DA4D26" w:rsidRDefault="00DA4D26" w:rsidP="0053730A">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DA4D26" w:rsidRPr="00596B48" w:rsidRDefault="00DA4D26" w:rsidP="0053730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3D787D">
            <w:rPr>
              <w:rFonts w:ascii="Arial" w:hAnsi="Arial" w:cs="Arial"/>
              <w:noProof/>
            </w:rPr>
            <w:t>3</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3D787D">
            <w:rPr>
              <w:rFonts w:ascii="Arial" w:hAnsi="Arial" w:cs="Arial"/>
              <w:noProof/>
            </w:rPr>
            <w:t>73</w:t>
          </w:r>
          <w:r w:rsidRPr="00281F91">
            <w:rPr>
              <w:rFonts w:ascii="Arial" w:hAnsi="Arial" w:cs="Arial"/>
            </w:rPr>
            <w:fldChar w:fldCharType="end"/>
          </w:r>
        </w:p>
      </w:tc>
    </w:tr>
  </w:tbl>
  <w:p w:rsidR="00DA4D26" w:rsidRPr="00596B48" w:rsidRDefault="00DA4D26"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370" w:rsidRDefault="00991370" w:rsidP="00514F06">
      <w:pPr>
        <w:pStyle w:val="Ttulo1"/>
      </w:pPr>
      <w:r>
        <w:separator/>
      </w:r>
    </w:p>
  </w:footnote>
  <w:footnote w:type="continuationSeparator" w:id="0">
    <w:p w:rsidR="00991370" w:rsidRDefault="00991370"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DA4D26" w:rsidRPr="00375A5D" w:rsidTr="003E5D6F">
      <w:tc>
        <w:tcPr>
          <w:tcW w:w="4604" w:type="dxa"/>
        </w:tcPr>
        <w:p w:rsidR="00DA4D26" w:rsidRPr="00375A5D" w:rsidRDefault="00DA4D26"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DA4D26" w:rsidRPr="00375A5D" w:rsidRDefault="00DA4D26" w:rsidP="00CD5959">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1.13</w:t>
          </w:r>
        </w:p>
      </w:tc>
    </w:tr>
    <w:tr w:rsidR="00DA4D26" w:rsidRPr="00F52321" w:rsidTr="003E5D6F">
      <w:tc>
        <w:tcPr>
          <w:tcW w:w="4604" w:type="dxa"/>
        </w:tcPr>
        <w:p w:rsidR="00DA4D26" w:rsidRPr="00BC0D4A" w:rsidRDefault="00DA4D26" w:rsidP="00F40735">
          <w:pPr>
            <w:tabs>
              <w:tab w:val="left" w:pos="5070"/>
            </w:tabs>
            <w:jc w:val="both"/>
            <w:rPr>
              <w:rFonts w:ascii="Tahoma" w:hAnsi="Tahoma" w:cs="Tahoma"/>
              <w:sz w:val="20"/>
              <w:szCs w:val="20"/>
            </w:rPr>
          </w:pPr>
          <w:r>
            <w:rPr>
              <w:rFonts w:ascii="Tahoma" w:hAnsi="Tahoma" w:cs="Tahoma"/>
              <w:sz w:val="20"/>
              <w:szCs w:val="20"/>
            </w:rPr>
            <w:t>CUROLMOV26</w:t>
          </w:r>
          <w:r w:rsidRPr="00C70293">
            <w:rPr>
              <w:rFonts w:ascii="Tahoma" w:hAnsi="Tahoma" w:cs="Tahoma"/>
              <w:sz w:val="20"/>
              <w:szCs w:val="20"/>
            </w:rPr>
            <w:t>_</w:t>
          </w:r>
          <w:r>
            <w:rPr>
              <w:rFonts w:ascii="Tahoma" w:hAnsi="Tahoma" w:cs="Tahoma"/>
              <w:sz w:val="20"/>
              <w:szCs w:val="20"/>
            </w:rPr>
            <w:t>AdministrarCambiosProducto</w:t>
          </w:r>
        </w:p>
      </w:tc>
      <w:tc>
        <w:tcPr>
          <w:tcW w:w="4893" w:type="dxa"/>
        </w:tcPr>
        <w:p w:rsidR="00DA4D26" w:rsidRPr="005D520D" w:rsidRDefault="00DA4D26"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20/01/2013 </w:t>
          </w:r>
        </w:p>
      </w:tc>
    </w:tr>
  </w:tbl>
  <w:p w:rsidR="00DA4D26" w:rsidRDefault="00DA4D2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DA4D26" w:rsidTr="003104A1">
      <w:trPr>
        <w:cantSplit/>
        <w:trHeight w:val="1412"/>
      </w:trPr>
      <w:tc>
        <w:tcPr>
          <w:tcW w:w="10114" w:type="dxa"/>
          <w:vAlign w:val="center"/>
        </w:tcPr>
        <w:p w:rsidR="00DA4D26" w:rsidRDefault="00DA4D26" w:rsidP="0053730A">
          <w:pPr>
            <w:jc w:val="right"/>
          </w:pPr>
          <w:r>
            <w:rPr>
              <w:noProof/>
              <w:lang w:val="es-MX" w:eastAsia="es-MX"/>
            </w:rPr>
            <w:drawing>
              <wp:anchor distT="0" distB="0" distL="114300" distR="114300" simplePos="0" relativeHeight="251657216" behindDoc="1" locked="0" layoutInCell="1" allowOverlap="1" wp14:anchorId="13D8AB4F" wp14:editId="7A30B7EF">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DA4D26" w:rsidRPr="00872B53" w:rsidRDefault="00DA4D26" w:rsidP="0053730A">
          <w:pPr>
            <w:jc w:val="right"/>
            <w:rPr>
              <w:b/>
            </w:rPr>
          </w:pPr>
          <w:r>
            <w:rPr>
              <w:b/>
            </w:rPr>
            <w:t>Duxstar Solutions</w:t>
          </w:r>
        </w:p>
      </w:tc>
    </w:tr>
  </w:tbl>
  <w:p w:rsidR="00DA4D26" w:rsidRDefault="00DA4D26"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nsid w:val="05CA4FE4"/>
    <w:multiLevelType w:val="multilevel"/>
    <w:tmpl w:val="6C628BC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536E1DDE"/>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4466A3"/>
    <w:multiLevelType w:val="multilevel"/>
    <w:tmpl w:val="942C04B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MX"/>
      </w:rPr>
    </w:lvl>
    <w:lvl w:ilvl="3">
      <w:start w:val="1"/>
      <w:numFmt w:val="decimal"/>
      <w:lvlText w:val="%1.%2.%3.%4."/>
      <w:lvlJc w:val="left"/>
      <w:pPr>
        <w:ind w:left="1728" w:hanging="648"/>
      </w:pPr>
      <w:rPr>
        <w:b w:val="0"/>
        <w:lang w:val="es-ES"/>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4F6D6F"/>
    <w:multiLevelType w:val="multilevel"/>
    <w:tmpl w:val="62AE038C"/>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trike w:val="0"/>
        <w:sz w:val="20"/>
        <w:lang w:val="es-ES"/>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3D409B9"/>
    <w:multiLevelType w:val="multilevel"/>
    <w:tmpl w:val="546291D8"/>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2">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607BF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CF1546"/>
    <w:multiLevelType w:val="multilevel"/>
    <w:tmpl w:val="23B2A7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7">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B1A773B"/>
    <w:multiLevelType w:val="hybridMultilevel"/>
    <w:tmpl w:val="B9F8197E"/>
    <w:lvl w:ilvl="0" w:tplc="67A0F82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1">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2">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3">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4">
    <w:nsid w:val="60933874"/>
    <w:multiLevelType w:val="multilevel"/>
    <w:tmpl w:val="0E52D0B2"/>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5">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66B3827"/>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9">
    <w:nsid w:val="787A3D5E"/>
    <w:multiLevelType w:val="multilevel"/>
    <w:tmpl w:val="0BD65CCA"/>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0">
    <w:nsid w:val="7BDA359C"/>
    <w:multiLevelType w:val="multilevel"/>
    <w:tmpl w:val="B23E917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0"/>
  </w:num>
  <w:num w:numId="2">
    <w:abstractNumId w:val="19"/>
  </w:num>
  <w:num w:numId="3">
    <w:abstractNumId w:val="4"/>
  </w:num>
  <w:num w:numId="4">
    <w:abstractNumId w:val="15"/>
  </w:num>
  <w:num w:numId="5">
    <w:abstractNumId w:val="12"/>
  </w:num>
  <w:num w:numId="6">
    <w:abstractNumId w:val="9"/>
  </w:num>
  <w:num w:numId="7">
    <w:abstractNumId w:val="17"/>
  </w:num>
  <w:num w:numId="8">
    <w:abstractNumId w:val="20"/>
  </w:num>
  <w:num w:numId="9">
    <w:abstractNumId w:val="27"/>
  </w:num>
  <w:num w:numId="10">
    <w:abstractNumId w:val="11"/>
  </w:num>
  <w:num w:numId="11">
    <w:abstractNumId w:val="7"/>
  </w:num>
  <w:num w:numId="12">
    <w:abstractNumId w:val="0"/>
  </w:num>
  <w:num w:numId="13">
    <w:abstractNumId w:val="8"/>
  </w:num>
  <w:num w:numId="14">
    <w:abstractNumId w:val="21"/>
  </w:num>
  <w:num w:numId="15">
    <w:abstractNumId w:val="5"/>
  </w:num>
  <w:num w:numId="16">
    <w:abstractNumId w:val="6"/>
  </w:num>
  <w:num w:numId="17">
    <w:abstractNumId w:val="14"/>
  </w:num>
  <w:num w:numId="18">
    <w:abstractNumId w:val="23"/>
  </w:num>
  <w:num w:numId="19">
    <w:abstractNumId w:val="30"/>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9"/>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1"/>
  </w:num>
  <w:num w:numId="31">
    <w:abstractNumId w:val="25"/>
  </w:num>
  <w:num w:numId="32">
    <w:abstractNumId w:val="18"/>
  </w:num>
  <w:num w:numId="33">
    <w:abstractNumId w:val="13"/>
  </w:num>
  <w:num w:numId="34">
    <w:abstractNumId w:val="16"/>
  </w:num>
  <w:num w:numId="35">
    <w:abstractNumId w:val="28"/>
  </w:num>
  <w:num w:numId="36">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F50"/>
    <w:rsid w:val="000005DB"/>
    <w:rsid w:val="00000629"/>
    <w:rsid w:val="00000F43"/>
    <w:rsid w:val="00003CD6"/>
    <w:rsid w:val="00003D3A"/>
    <w:rsid w:val="00004C4D"/>
    <w:rsid w:val="0000533C"/>
    <w:rsid w:val="00006873"/>
    <w:rsid w:val="000069CA"/>
    <w:rsid w:val="00007259"/>
    <w:rsid w:val="00010D64"/>
    <w:rsid w:val="00010F9A"/>
    <w:rsid w:val="00012086"/>
    <w:rsid w:val="00012B17"/>
    <w:rsid w:val="00013D3A"/>
    <w:rsid w:val="0001527F"/>
    <w:rsid w:val="00015EF9"/>
    <w:rsid w:val="00017B39"/>
    <w:rsid w:val="000208DE"/>
    <w:rsid w:val="00021147"/>
    <w:rsid w:val="00021241"/>
    <w:rsid w:val="00022F2F"/>
    <w:rsid w:val="000233E2"/>
    <w:rsid w:val="00023B02"/>
    <w:rsid w:val="000243F2"/>
    <w:rsid w:val="00024F50"/>
    <w:rsid w:val="000259F6"/>
    <w:rsid w:val="000259FD"/>
    <w:rsid w:val="00027008"/>
    <w:rsid w:val="00027BAC"/>
    <w:rsid w:val="00030096"/>
    <w:rsid w:val="000307FE"/>
    <w:rsid w:val="00031F1E"/>
    <w:rsid w:val="0003221E"/>
    <w:rsid w:val="000330BE"/>
    <w:rsid w:val="00033722"/>
    <w:rsid w:val="00033D82"/>
    <w:rsid w:val="00034C1B"/>
    <w:rsid w:val="00035962"/>
    <w:rsid w:val="00035A3D"/>
    <w:rsid w:val="00035D19"/>
    <w:rsid w:val="00037055"/>
    <w:rsid w:val="00037466"/>
    <w:rsid w:val="00040AFF"/>
    <w:rsid w:val="00040D0A"/>
    <w:rsid w:val="000412BA"/>
    <w:rsid w:val="000430C5"/>
    <w:rsid w:val="00043406"/>
    <w:rsid w:val="0004340A"/>
    <w:rsid w:val="0004363E"/>
    <w:rsid w:val="00044320"/>
    <w:rsid w:val="00044B3D"/>
    <w:rsid w:val="00045298"/>
    <w:rsid w:val="00046D51"/>
    <w:rsid w:val="00047035"/>
    <w:rsid w:val="00047BA4"/>
    <w:rsid w:val="0005001B"/>
    <w:rsid w:val="00050F5A"/>
    <w:rsid w:val="00052F59"/>
    <w:rsid w:val="000549A1"/>
    <w:rsid w:val="00054AE3"/>
    <w:rsid w:val="00055766"/>
    <w:rsid w:val="000569E6"/>
    <w:rsid w:val="00061064"/>
    <w:rsid w:val="000625F5"/>
    <w:rsid w:val="0006380C"/>
    <w:rsid w:val="00064630"/>
    <w:rsid w:val="00065CB2"/>
    <w:rsid w:val="0006631F"/>
    <w:rsid w:val="000668C9"/>
    <w:rsid w:val="000671A5"/>
    <w:rsid w:val="00071EEA"/>
    <w:rsid w:val="00072685"/>
    <w:rsid w:val="00074251"/>
    <w:rsid w:val="00074319"/>
    <w:rsid w:val="00075CF0"/>
    <w:rsid w:val="000764C1"/>
    <w:rsid w:val="00076B32"/>
    <w:rsid w:val="00080665"/>
    <w:rsid w:val="000808A0"/>
    <w:rsid w:val="00081771"/>
    <w:rsid w:val="00082AAD"/>
    <w:rsid w:val="00082CD4"/>
    <w:rsid w:val="00082E2A"/>
    <w:rsid w:val="0008478D"/>
    <w:rsid w:val="00086113"/>
    <w:rsid w:val="00086628"/>
    <w:rsid w:val="00090530"/>
    <w:rsid w:val="000905F2"/>
    <w:rsid w:val="00090A6B"/>
    <w:rsid w:val="00090CEA"/>
    <w:rsid w:val="000936D4"/>
    <w:rsid w:val="00093D87"/>
    <w:rsid w:val="00094170"/>
    <w:rsid w:val="000942A1"/>
    <w:rsid w:val="00094A61"/>
    <w:rsid w:val="00095346"/>
    <w:rsid w:val="00096D77"/>
    <w:rsid w:val="00097139"/>
    <w:rsid w:val="00097C45"/>
    <w:rsid w:val="00097FE6"/>
    <w:rsid w:val="000A0597"/>
    <w:rsid w:val="000A09E3"/>
    <w:rsid w:val="000A1FCE"/>
    <w:rsid w:val="000A2BB6"/>
    <w:rsid w:val="000A3332"/>
    <w:rsid w:val="000A3C6C"/>
    <w:rsid w:val="000A3DE3"/>
    <w:rsid w:val="000A41E0"/>
    <w:rsid w:val="000A4757"/>
    <w:rsid w:val="000A56B8"/>
    <w:rsid w:val="000A58F8"/>
    <w:rsid w:val="000A5CDA"/>
    <w:rsid w:val="000A77DF"/>
    <w:rsid w:val="000B0194"/>
    <w:rsid w:val="000B175C"/>
    <w:rsid w:val="000B2327"/>
    <w:rsid w:val="000B27F3"/>
    <w:rsid w:val="000B3C0C"/>
    <w:rsid w:val="000B523A"/>
    <w:rsid w:val="000B5641"/>
    <w:rsid w:val="000B5799"/>
    <w:rsid w:val="000B5A5E"/>
    <w:rsid w:val="000B60DC"/>
    <w:rsid w:val="000C09BD"/>
    <w:rsid w:val="000C14DD"/>
    <w:rsid w:val="000C1B8B"/>
    <w:rsid w:val="000C224B"/>
    <w:rsid w:val="000C393A"/>
    <w:rsid w:val="000C45BD"/>
    <w:rsid w:val="000C4A86"/>
    <w:rsid w:val="000C58CA"/>
    <w:rsid w:val="000C609A"/>
    <w:rsid w:val="000C615C"/>
    <w:rsid w:val="000C6D8B"/>
    <w:rsid w:val="000C75AA"/>
    <w:rsid w:val="000C77F3"/>
    <w:rsid w:val="000D01CC"/>
    <w:rsid w:val="000D0200"/>
    <w:rsid w:val="000D04F1"/>
    <w:rsid w:val="000D276A"/>
    <w:rsid w:val="000D2A27"/>
    <w:rsid w:val="000D306C"/>
    <w:rsid w:val="000D3852"/>
    <w:rsid w:val="000D5465"/>
    <w:rsid w:val="000D5A45"/>
    <w:rsid w:val="000D5B6A"/>
    <w:rsid w:val="000D5BD0"/>
    <w:rsid w:val="000D7F28"/>
    <w:rsid w:val="000E2624"/>
    <w:rsid w:val="000E31ED"/>
    <w:rsid w:val="000E35BE"/>
    <w:rsid w:val="000E5A09"/>
    <w:rsid w:val="000E5E88"/>
    <w:rsid w:val="000E64BA"/>
    <w:rsid w:val="000E66C1"/>
    <w:rsid w:val="000E671A"/>
    <w:rsid w:val="000F04EE"/>
    <w:rsid w:val="000F0C80"/>
    <w:rsid w:val="000F175B"/>
    <w:rsid w:val="000F1BF0"/>
    <w:rsid w:val="000F2912"/>
    <w:rsid w:val="000F31CD"/>
    <w:rsid w:val="000F34C0"/>
    <w:rsid w:val="000F3582"/>
    <w:rsid w:val="000F3DA0"/>
    <w:rsid w:val="000F3EA3"/>
    <w:rsid w:val="000F41CF"/>
    <w:rsid w:val="000F5011"/>
    <w:rsid w:val="000F5060"/>
    <w:rsid w:val="000F7157"/>
    <w:rsid w:val="000F729D"/>
    <w:rsid w:val="00100075"/>
    <w:rsid w:val="00100465"/>
    <w:rsid w:val="001006CD"/>
    <w:rsid w:val="00102C80"/>
    <w:rsid w:val="00103CD5"/>
    <w:rsid w:val="001045F1"/>
    <w:rsid w:val="001047A2"/>
    <w:rsid w:val="00104EF3"/>
    <w:rsid w:val="00105784"/>
    <w:rsid w:val="00107A57"/>
    <w:rsid w:val="00111303"/>
    <w:rsid w:val="001117A7"/>
    <w:rsid w:val="00111CAC"/>
    <w:rsid w:val="00111DE6"/>
    <w:rsid w:val="0011311C"/>
    <w:rsid w:val="001132C6"/>
    <w:rsid w:val="00113AB9"/>
    <w:rsid w:val="00113E90"/>
    <w:rsid w:val="0011637E"/>
    <w:rsid w:val="0011693F"/>
    <w:rsid w:val="00117CB3"/>
    <w:rsid w:val="00120A4B"/>
    <w:rsid w:val="00120C5C"/>
    <w:rsid w:val="001211D4"/>
    <w:rsid w:val="00123310"/>
    <w:rsid w:val="001237BD"/>
    <w:rsid w:val="001241DA"/>
    <w:rsid w:val="00124802"/>
    <w:rsid w:val="00125165"/>
    <w:rsid w:val="001258CA"/>
    <w:rsid w:val="00125E35"/>
    <w:rsid w:val="00127125"/>
    <w:rsid w:val="00127213"/>
    <w:rsid w:val="001276F1"/>
    <w:rsid w:val="00127F80"/>
    <w:rsid w:val="00130300"/>
    <w:rsid w:val="001307A8"/>
    <w:rsid w:val="001318F0"/>
    <w:rsid w:val="00131F82"/>
    <w:rsid w:val="001323C2"/>
    <w:rsid w:val="00132587"/>
    <w:rsid w:val="00132E9D"/>
    <w:rsid w:val="00132EA0"/>
    <w:rsid w:val="0013392D"/>
    <w:rsid w:val="0013480A"/>
    <w:rsid w:val="001349AE"/>
    <w:rsid w:val="00134F09"/>
    <w:rsid w:val="0013530E"/>
    <w:rsid w:val="00135B32"/>
    <w:rsid w:val="00135DB0"/>
    <w:rsid w:val="00136627"/>
    <w:rsid w:val="0013749F"/>
    <w:rsid w:val="00140A02"/>
    <w:rsid w:val="001416D3"/>
    <w:rsid w:val="00141F62"/>
    <w:rsid w:val="00142E78"/>
    <w:rsid w:val="00143506"/>
    <w:rsid w:val="001436DC"/>
    <w:rsid w:val="00144386"/>
    <w:rsid w:val="00144E59"/>
    <w:rsid w:val="00145370"/>
    <w:rsid w:val="00145C63"/>
    <w:rsid w:val="001462C2"/>
    <w:rsid w:val="00147469"/>
    <w:rsid w:val="001476B3"/>
    <w:rsid w:val="0014789C"/>
    <w:rsid w:val="00151F6E"/>
    <w:rsid w:val="00152C0A"/>
    <w:rsid w:val="0015338A"/>
    <w:rsid w:val="00154446"/>
    <w:rsid w:val="00155B9F"/>
    <w:rsid w:val="00156BCC"/>
    <w:rsid w:val="00157EE7"/>
    <w:rsid w:val="00160034"/>
    <w:rsid w:val="0016164E"/>
    <w:rsid w:val="00161EEE"/>
    <w:rsid w:val="00162651"/>
    <w:rsid w:val="00162D1B"/>
    <w:rsid w:val="00166DFD"/>
    <w:rsid w:val="001673EB"/>
    <w:rsid w:val="00167944"/>
    <w:rsid w:val="00167E70"/>
    <w:rsid w:val="00170C06"/>
    <w:rsid w:val="00170E16"/>
    <w:rsid w:val="00170E2D"/>
    <w:rsid w:val="00171749"/>
    <w:rsid w:val="00171A5A"/>
    <w:rsid w:val="0017341C"/>
    <w:rsid w:val="0017419E"/>
    <w:rsid w:val="001746AF"/>
    <w:rsid w:val="00176455"/>
    <w:rsid w:val="0017686C"/>
    <w:rsid w:val="00177278"/>
    <w:rsid w:val="001772F1"/>
    <w:rsid w:val="0018010B"/>
    <w:rsid w:val="001811D3"/>
    <w:rsid w:val="00181D72"/>
    <w:rsid w:val="00182546"/>
    <w:rsid w:val="00182B65"/>
    <w:rsid w:val="00183642"/>
    <w:rsid w:val="00183B57"/>
    <w:rsid w:val="00183F8B"/>
    <w:rsid w:val="00184046"/>
    <w:rsid w:val="0018577A"/>
    <w:rsid w:val="00185848"/>
    <w:rsid w:val="00185F34"/>
    <w:rsid w:val="00191837"/>
    <w:rsid w:val="001927A9"/>
    <w:rsid w:val="00193073"/>
    <w:rsid w:val="001930FD"/>
    <w:rsid w:val="0019511F"/>
    <w:rsid w:val="00195537"/>
    <w:rsid w:val="001957FC"/>
    <w:rsid w:val="00195873"/>
    <w:rsid w:val="00195DCB"/>
    <w:rsid w:val="00197C30"/>
    <w:rsid w:val="00197C99"/>
    <w:rsid w:val="00197D83"/>
    <w:rsid w:val="001A04D4"/>
    <w:rsid w:val="001A0596"/>
    <w:rsid w:val="001A3140"/>
    <w:rsid w:val="001A3309"/>
    <w:rsid w:val="001A3311"/>
    <w:rsid w:val="001A387B"/>
    <w:rsid w:val="001A3BF5"/>
    <w:rsid w:val="001A4F97"/>
    <w:rsid w:val="001A60C2"/>
    <w:rsid w:val="001A669A"/>
    <w:rsid w:val="001B06C0"/>
    <w:rsid w:val="001B09A2"/>
    <w:rsid w:val="001B0B8D"/>
    <w:rsid w:val="001B100F"/>
    <w:rsid w:val="001B1A4A"/>
    <w:rsid w:val="001B1CF9"/>
    <w:rsid w:val="001B254E"/>
    <w:rsid w:val="001B3C5E"/>
    <w:rsid w:val="001B41EC"/>
    <w:rsid w:val="001B4E64"/>
    <w:rsid w:val="001B4E7F"/>
    <w:rsid w:val="001B728B"/>
    <w:rsid w:val="001B7567"/>
    <w:rsid w:val="001B7F1D"/>
    <w:rsid w:val="001C005D"/>
    <w:rsid w:val="001C0553"/>
    <w:rsid w:val="001C09D2"/>
    <w:rsid w:val="001C0A65"/>
    <w:rsid w:val="001C1EA0"/>
    <w:rsid w:val="001C23D3"/>
    <w:rsid w:val="001C2EAA"/>
    <w:rsid w:val="001C330B"/>
    <w:rsid w:val="001C36ED"/>
    <w:rsid w:val="001C3830"/>
    <w:rsid w:val="001C43E5"/>
    <w:rsid w:val="001C66A7"/>
    <w:rsid w:val="001C6B4E"/>
    <w:rsid w:val="001C6DDD"/>
    <w:rsid w:val="001C70C4"/>
    <w:rsid w:val="001C730B"/>
    <w:rsid w:val="001C7B42"/>
    <w:rsid w:val="001C7F44"/>
    <w:rsid w:val="001D022C"/>
    <w:rsid w:val="001D061C"/>
    <w:rsid w:val="001D0DC0"/>
    <w:rsid w:val="001D0F05"/>
    <w:rsid w:val="001D115D"/>
    <w:rsid w:val="001D1534"/>
    <w:rsid w:val="001D24C9"/>
    <w:rsid w:val="001D30F0"/>
    <w:rsid w:val="001D338D"/>
    <w:rsid w:val="001D4093"/>
    <w:rsid w:val="001D4706"/>
    <w:rsid w:val="001D4B3B"/>
    <w:rsid w:val="001D4DE2"/>
    <w:rsid w:val="001D52F0"/>
    <w:rsid w:val="001D61BE"/>
    <w:rsid w:val="001D6467"/>
    <w:rsid w:val="001D68DC"/>
    <w:rsid w:val="001E0502"/>
    <w:rsid w:val="001E0757"/>
    <w:rsid w:val="001E0C02"/>
    <w:rsid w:val="001E1507"/>
    <w:rsid w:val="001E1650"/>
    <w:rsid w:val="001E1EDA"/>
    <w:rsid w:val="001E20AD"/>
    <w:rsid w:val="001E2B85"/>
    <w:rsid w:val="001E4191"/>
    <w:rsid w:val="001E4DF2"/>
    <w:rsid w:val="001E6A00"/>
    <w:rsid w:val="001F2EAE"/>
    <w:rsid w:val="001F34A1"/>
    <w:rsid w:val="001F395B"/>
    <w:rsid w:val="001F423A"/>
    <w:rsid w:val="001F6067"/>
    <w:rsid w:val="001F652E"/>
    <w:rsid w:val="001F7235"/>
    <w:rsid w:val="001F7B73"/>
    <w:rsid w:val="001F7BE8"/>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1FDF"/>
    <w:rsid w:val="00214F81"/>
    <w:rsid w:val="00215A05"/>
    <w:rsid w:val="002177DF"/>
    <w:rsid w:val="00220011"/>
    <w:rsid w:val="00220C1A"/>
    <w:rsid w:val="0022126D"/>
    <w:rsid w:val="00221A18"/>
    <w:rsid w:val="00222387"/>
    <w:rsid w:val="00223DE2"/>
    <w:rsid w:val="002244E1"/>
    <w:rsid w:val="0022555C"/>
    <w:rsid w:val="002258D2"/>
    <w:rsid w:val="00225DC0"/>
    <w:rsid w:val="00225F50"/>
    <w:rsid w:val="0022637D"/>
    <w:rsid w:val="00227281"/>
    <w:rsid w:val="00230073"/>
    <w:rsid w:val="002311A2"/>
    <w:rsid w:val="00231397"/>
    <w:rsid w:val="00232271"/>
    <w:rsid w:val="002350E0"/>
    <w:rsid w:val="00236BAE"/>
    <w:rsid w:val="00236F4D"/>
    <w:rsid w:val="002373A1"/>
    <w:rsid w:val="0024028A"/>
    <w:rsid w:val="002402F8"/>
    <w:rsid w:val="0024066F"/>
    <w:rsid w:val="00240749"/>
    <w:rsid w:val="00240D0D"/>
    <w:rsid w:val="002413F7"/>
    <w:rsid w:val="002416A1"/>
    <w:rsid w:val="002423AA"/>
    <w:rsid w:val="00242414"/>
    <w:rsid w:val="002424FE"/>
    <w:rsid w:val="00242CAD"/>
    <w:rsid w:val="00243A2E"/>
    <w:rsid w:val="00243D7B"/>
    <w:rsid w:val="0024418F"/>
    <w:rsid w:val="00245314"/>
    <w:rsid w:val="0024718F"/>
    <w:rsid w:val="0024736F"/>
    <w:rsid w:val="002475FB"/>
    <w:rsid w:val="00247C95"/>
    <w:rsid w:val="002503CA"/>
    <w:rsid w:val="00250ED5"/>
    <w:rsid w:val="0025108B"/>
    <w:rsid w:val="00252DE9"/>
    <w:rsid w:val="002532FC"/>
    <w:rsid w:val="0025365C"/>
    <w:rsid w:val="00254443"/>
    <w:rsid w:val="002551D4"/>
    <w:rsid w:val="0025625E"/>
    <w:rsid w:val="00256322"/>
    <w:rsid w:val="00260360"/>
    <w:rsid w:val="002614A0"/>
    <w:rsid w:val="00261DEE"/>
    <w:rsid w:val="00261EC0"/>
    <w:rsid w:val="00261ED6"/>
    <w:rsid w:val="002663DF"/>
    <w:rsid w:val="002666E8"/>
    <w:rsid w:val="00266C26"/>
    <w:rsid w:val="0026701F"/>
    <w:rsid w:val="0026722C"/>
    <w:rsid w:val="0026776F"/>
    <w:rsid w:val="00267C19"/>
    <w:rsid w:val="00270F86"/>
    <w:rsid w:val="00271484"/>
    <w:rsid w:val="0027167C"/>
    <w:rsid w:val="002726D9"/>
    <w:rsid w:val="002728AA"/>
    <w:rsid w:val="0027680F"/>
    <w:rsid w:val="00276ACF"/>
    <w:rsid w:val="002775F9"/>
    <w:rsid w:val="0027795D"/>
    <w:rsid w:val="00280F10"/>
    <w:rsid w:val="00282B0D"/>
    <w:rsid w:val="00282F4E"/>
    <w:rsid w:val="00283B3B"/>
    <w:rsid w:val="00283FBD"/>
    <w:rsid w:val="00284D1B"/>
    <w:rsid w:val="002850B7"/>
    <w:rsid w:val="0028609A"/>
    <w:rsid w:val="00291244"/>
    <w:rsid w:val="0029136A"/>
    <w:rsid w:val="00292D54"/>
    <w:rsid w:val="00293518"/>
    <w:rsid w:val="00294083"/>
    <w:rsid w:val="00295842"/>
    <w:rsid w:val="002A022B"/>
    <w:rsid w:val="002A0B71"/>
    <w:rsid w:val="002A0EA0"/>
    <w:rsid w:val="002A0F10"/>
    <w:rsid w:val="002A0F2E"/>
    <w:rsid w:val="002A2338"/>
    <w:rsid w:val="002A4682"/>
    <w:rsid w:val="002A4D1F"/>
    <w:rsid w:val="002A4DA3"/>
    <w:rsid w:val="002A53AE"/>
    <w:rsid w:val="002A5B57"/>
    <w:rsid w:val="002A69F4"/>
    <w:rsid w:val="002B01F2"/>
    <w:rsid w:val="002B0963"/>
    <w:rsid w:val="002B0C16"/>
    <w:rsid w:val="002B0FF6"/>
    <w:rsid w:val="002B1DD8"/>
    <w:rsid w:val="002B1EBB"/>
    <w:rsid w:val="002B2BB9"/>
    <w:rsid w:val="002B34C8"/>
    <w:rsid w:val="002B417D"/>
    <w:rsid w:val="002B4B5A"/>
    <w:rsid w:val="002B52E3"/>
    <w:rsid w:val="002B52ED"/>
    <w:rsid w:val="002B5BB4"/>
    <w:rsid w:val="002B7C5C"/>
    <w:rsid w:val="002B7DAA"/>
    <w:rsid w:val="002C10EC"/>
    <w:rsid w:val="002C2BA5"/>
    <w:rsid w:val="002C3072"/>
    <w:rsid w:val="002C4FDC"/>
    <w:rsid w:val="002C5E9D"/>
    <w:rsid w:val="002D0114"/>
    <w:rsid w:val="002D09A1"/>
    <w:rsid w:val="002D20F5"/>
    <w:rsid w:val="002D2103"/>
    <w:rsid w:val="002D2F90"/>
    <w:rsid w:val="002D4052"/>
    <w:rsid w:val="002D4CB3"/>
    <w:rsid w:val="002D6E72"/>
    <w:rsid w:val="002D7C7F"/>
    <w:rsid w:val="002E04F7"/>
    <w:rsid w:val="002E0C80"/>
    <w:rsid w:val="002E172B"/>
    <w:rsid w:val="002E24C3"/>
    <w:rsid w:val="002E2987"/>
    <w:rsid w:val="002E3308"/>
    <w:rsid w:val="002E3F8E"/>
    <w:rsid w:val="002E56D8"/>
    <w:rsid w:val="002E5DAF"/>
    <w:rsid w:val="002E67FD"/>
    <w:rsid w:val="002E79E5"/>
    <w:rsid w:val="002F046F"/>
    <w:rsid w:val="002F0565"/>
    <w:rsid w:val="002F20B3"/>
    <w:rsid w:val="002F2A60"/>
    <w:rsid w:val="002F2AC6"/>
    <w:rsid w:val="002F42CB"/>
    <w:rsid w:val="002F5018"/>
    <w:rsid w:val="002F5206"/>
    <w:rsid w:val="002F587F"/>
    <w:rsid w:val="002F5B09"/>
    <w:rsid w:val="002F60E2"/>
    <w:rsid w:val="002F74C3"/>
    <w:rsid w:val="002F7BD1"/>
    <w:rsid w:val="00301C15"/>
    <w:rsid w:val="0030230B"/>
    <w:rsid w:val="003031C0"/>
    <w:rsid w:val="00303499"/>
    <w:rsid w:val="003040EC"/>
    <w:rsid w:val="003044C7"/>
    <w:rsid w:val="00304881"/>
    <w:rsid w:val="0030495F"/>
    <w:rsid w:val="0030499A"/>
    <w:rsid w:val="003055F7"/>
    <w:rsid w:val="00306A24"/>
    <w:rsid w:val="00306F4C"/>
    <w:rsid w:val="0031011A"/>
    <w:rsid w:val="003104A1"/>
    <w:rsid w:val="0031070D"/>
    <w:rsid w:val="003111B5"/>
    <w:rsid w:val="0031160E"/>
    <w:rsid w:val="00311A61"/>
    <w:rsid w:val="00313B72"/>
    <w:rsid w:val="00313BCA"/>
    <w:rsid w:val="00313CA4"/>
    <w:rsid w:val="00313DBE"/>
    <w:rsid w:val="00313ED5"/>
    <w:rsid w:val="00315289"/>
    <w:rsid w:val="0031556E"/>
    <w:rsid w:val="003158DC"/>
    <w:rsid w:val="00317172"/>
    <w:rsid w:val="0031736C"/>
    <w:rsid w:val="003177A6"/>
    <w:rsid w:val="003205AE"/>
    <w:rsid w:val="00322AEF"/>
    <w:rsid w:val="00322AF7"/>
    <w:rsid w:val="00322BFC"/>
    <w:rsid w:val="00322E1F"/>
    <w:rsid w:val="003234A9"/>
    <w:rsid w:val="003250A7"/>
    <w:rsid w:val="00327673"/>
    <w:rsid w:val="00327C1A"/>
    <w:rsid w:val="00330108"/>
    <w:rsid w:val="00331631"/>
    <w:rsid w:val="003329AD"/>
    <w:rsid w:val="0033381A"/>
    <w:rsid w:val="003358A2"/>
    <w:rsid w:val="003360F5"/>
    <w:rsid w:val="00336BFF"/>
    <w:rsid w:val="00336C8B"/>
    <w:rsid w:val="00337D3D"/>
    <w:rsid w:val="003400C4"/>
    <w:rsid w:val="00341547"/>
    <w:rsid w:val="00341F2A"/>
    <w:rsid w:val="00341F66"/>
    <w:rsid w:val="00342F1C"/>
    <w:rsid w:val="00343145"/>
    <w:rsid w:val="0034382C"/>
    <w:rsid w:val="00343DC9"/>
    <w:rsid w:val="00343E71"/>
    <w:rsid w:val="00345480"/>
    <w:rsid w:val="003469ED"/>
    <w:rsid w:val="0034773B"/>
    <w:rsid w:val="00347B0D"/>
    <w:rsid w:val="003504E4"/>
    <w:rsid w:val="00350715"/>
    <w:rsid w:val="0035077F"/>
    <w:rsid w:val="003532CA"/>
    <w:rsid w:val="003532F6"/>
    <w:rsid w:val="0035410E"/>
    <w:rsid w:val="003549DB"/>
    <w:rsid w:val="0035551B"/>
    <w:rsid w:val="00355E73"/>
    <w:rsid w:val="00356588"/>
    <w:rsid w:val="003600F9"/>
    <w:rsid w:val="0036024C"/>
    <w:rsid w:val="00360FC5"/>
    <w:rsid w:val="003614F0"/>
    <w:rsid w:val="00361E41"/>
    <w:rsid w:val="00361F89"/>
    <w:rsid w:val="003620A8"/>
    <w:rsid w:val="003627EB"/>
    <w:rsid w:val="00362D50"/>
    <w:rsid w:val="0036580A"/>
    <w:rsid w:val="00365D2E"/>
    <w:rsid w:val="00366765"/>
    <w:rsid w:val="00366C4C"/>
    <w:rsid w:val="00367191"/>
    <w:rsid w:val="00367AFC"/>
    <w:rsid w:val="00367E9A"/>
    <w:rsid w:val="0037030C"/>
    <w:rsid w:val="00371901"/>
    <w:rsid w:val="00374800"/>
    <w:rsid w:val="0037589B"/>
    <w:rsid w:val="00375FFC"/>
    <w:rsid w:val="003767A1"/>
    <w:rsid w:val="00376F64"/>
    <w:rsid w:val="00380295"/>
    <w:rsid w:val="00380898"/>
    <w:rsid w:val="003814C7"/>
    <w:rsid w:val="003817A4"/>
    <w:rsid w:val="003819C2"/>
    <w:rsid w:val="003857D6"/>
    <w:rsid w:val="00386108"/>
    <w:rsid w:val="0038728C"/>
    <w:rsid w:val="00387F43"/>
    <w:rsid w:val="003904DA"/>
    <w:rsid w:val="003907BC"/>
    <w:rsid w:val="00390956"/>
    <w:rsid w:val="003913D0"/>
    <w:rsid w:val="003914A8"/>
    <w:rsid w:val="00391FD2"/>
    <w:rsid w:val="003920A5"/>
    <w:rsid w:val="003925E2"/>
    <w:rsid w:val="003936C5"/>
    <w:rsid w:val="00393A0C"/>
    <w:rsid w:val="00394C96"/>
    <w:rsid w:val="003958ED"/>
    <w:rsid w:val="00395D40"/>
    <w:rsid w:val="00395D5E"/>
    <w:rsid w:val="00396983"/>
    <w:rsid w:val="00396D07"/>
    <w:rsid w:val="00396F8B"/>
    <w:rsid w:val="003A03DE"/>
    <w:rsid w:val="003A1788"/>
    <w:rsid w:val="003A20A2"/>
    <w:rsid w:val="003A2141"/>
    <w:rsid w:val="003A27CA"/>
    <w:rsid w:val="003A3114"/>
    <w:rsid w:val="003A41CD"/>
    <w:rsid w:val="003A4819"/>
    <w:rsid w:val="003A57F2"/>
    <w:rsid w:val="003A5E0A"/>
    <w:rsid w:val="003A602E"/>
    <w:rsid w:val="003A62B0"/>
    <w:rsid w:val="003A781E"/>
    <w:rsid w:val="003A7F0E"/>
    <w:rsid w:val="003B034E"/>
    <w:rsid w:val="003B172A"/>
    <w:rsid w:val="003B1BDA"/>
    <w:rsid w:val="003B24FD"/>
    <w:rsid w:val="003B2C59"/>
    <w:rsid w:val="003B38AB"/>
    <w:rsid w:val="003B478D"/>
    <w:rsid w:val="003C0438"/>
    <w:rsid w:val="003C0841"/>
    <w:rsid w:val="003C0C13"/>
    <w:rsid w:val="003C17C0"/>
    <w:rsid w:val="003C1C04"/>
    <w:rsid w:val="003C371D"/>
    <w:rsid w:val="003C3CFD"/>
    <w:rsid w:val="003C3DFA"/>
    <w:rsid w:val="003C4062"/>
    <w:rsid w:val="003C50F8"/>
    <w:rsid w:val="003C58D0"/>
    <w:rsid w:val="003C597C"/>
    <w:rsid w:val="003C5A70"/>
    <w:rsid w:val="003C65BF"/>
    <w:rsid w:val="003C7A61"/>
    <w:rsid w:val="003D0F91"/>
    <w:rsid w:val="003D24CF"/>
    <w:rsid w:val="003D26A7"/>
    <w:rsid w:val="003D2C7A"/>
    <w:rsid w:val="003D3D66"/>
    <w:rsid w:val="003D43EA"/>
    <w:rsid w:val="003D53B4"/>
    <w:rsid w:val="003D6B67"/>
    <w:rsid w:val="003D70BA"/>
    <w:rsid w:val="003D787D"/>
    <w:rsid w:val="003D7A40"/>
    <w:rsid w:val="003E0F73"/>
    <w:rsid w:val="003E1FDF"/>
    <w:rsid w:val="003E317E"/>
    <w:rsid w:val="003E4D05"/>
    <w:rsid w:val="003E4D84"/>
    <w:rsid w:val="003E5031"/>
    <w:rsid w:val="003E503F"/>
    <w:rsid w:val="003E5882"/>
    <w:rsid w:val="003E5D6F"/>
    <w:rsid w:val="003E6B55"/>
    <w:rsid w:val="003E7757"/>
    <w:rsid w:val="003F1E2B"/>
    <w:rsid w:val="003F2901"/>
    <w:rsid w:val="003F2B87"/>
    <w:rsid w:val="003F3508"/>
    <w:rsid w:val="003F3F87"/>
    <w:rsid w:val="003F3FFB"/>
    <w:rsid w:val="003F5362"/>
    <w:rsid w:val="003F590E"/>
    <w:rsid w:val="003F7BE7"/>
    <w:rsid w:val="003F7C15"/>
    <w:rsid w:val="00400210"/>
    <w:rsid w:val="004009E2"/>
    <w:rsid w:val="00400DD9"/>
    <w:rsid w:val="0040265B"/>
    <w:rsid w:val="00404241"/>
    <w:rsid w:val="00404BC8"/>
    <w:rsid w:val="0040536D"/>
    <w:rsid w:val="00406803"/>
    <w:rsid w:val="00410B67"/>
    <w:rsid w:val="00411B9E"/>
    <w:rsid w:val="00413A1F"/>
    <w:rsid w:val="00415CC6"/>
    <w:rsid w:val="0041618E"/>
    <w:rsid w:val="0041678C"/>
    <w:rsid w:val="00417009"/>
    <w:rsid w:val="00417F67"/>
    <w:rsid w:val="00420302"/>
    <w:rsid w:val="0042159A"/>
    <w:rsid w:val="004231DC"/>
    <w:rsid w:val="00423990"/>
    <w:rsid w:val="00424830"/>
    <w:rsid w:val="00426D3E"/>
    <w:rsid w:val="0042727F"/>
    <w:rsid w:val="0042779A"/>
    <w:rsid w:val="00431C3B"/>
    <w:rsid w:val="00432460"/>
    <w:rsid w:val="0043257C"/>
    <w:rsid w:val="0043298F"/>
    <w:rsid w:val="00433423"/>
    <w:rsid w:val="00433A17"/>
    <w:rsid w:val="004352C8"/>
    <w:rsid w:val="00435817"/>
    <w:rsid w:val="0043657E"/>
    <w:rsid w:val="00436AA1"/>
    <w:rsid w:val="0043793F"/>
    <w:rsid w:val="00440F3E"/>
    <w:rsid w:val="004411BC"/>
    <w:rsid w:val="00441A47"/>
    <w:rsid w:val="00441A78"/>
    <w:rsid w:val="00442611"/>
    <w:rsid w:val="00442AA3"/>
    <w:rsid w:val="00442F88"/>
    <w:rsid w:val="004436E8"/>
    <w:rsid w:val="0044402C"/>
    <w:rsid w:val="00444306"/>
    <w:rsid w:val="00445288"/>
    <w:rsid w:val="00445616"/>
    <w:rsid w:val="0044777E"/>
    <w:rsid w:val="004515F5"/>
    <w:rsid w:val="0045227F"/>
    <w:rsid w:val="004524B9"/>
    <w:rsid w:val="004539C2"/>
    <w:rsid w:val="00455394"/>
    <w:rsid w:val="00456956"/>
    <w:rsid w:val="00456D77"/>
    <w:rsid w:val="00457353"/>
    <w:rsid w:val="00460ABD"/>
    <w:rsid w:val="00461371"/>
    <w:rsid w:val="00461A0D"/>
    <w:rsid w:val="00461DF6"/>
    <w:rsid w:val="00463D39"/>
    <w:rsid w:val="004651F5"/>
    <w:rsid w:val="00465D9D"/>
    <w:rsid w:val="00467665"/>
    <w:rsid w:val="0046781E"/>
    <w:rsid w:val="00470247"/>
    <w:rsid w:val="004706CC"/>
    <w:rsid w:val="0047135D"/>
    <w:rsid w:val="00471AA8"/>
    <w:rsid w:val="00471E30"/>
    <w:rsid w:val="00473318"/>
    <w:rsid w:val="004735F8"/>
    <w:rsid w:val="00473662"/>
    <w:rsid w:val="00473B78"/>
    <w:rsid w:val="0047663D"/>
    <w:rsid w:val="00476793"/>
    <w:rsid w:val="00481955"/>
    <w:rsid w:val="00481C4A"/>
    <w:rsid w:val="0048328E"/>
    <w:rsid w:val="00483321"/>
    <w:rsid w:val="00483A0F"/>
    <w:rsid w:val="004844A7"/>
    <w:rsid w:val="00485236"/>
    <w:rsid w:val="00485325"/>
    <w:rsid w:val="00485373"/>
    <w:rsid w:val="00485E25"/>
    <w:rsid w:val="00491118"/>
    <w:rsid w:val="0049112A"/>
    <w:rsid w:val="00491B4C"/>
    <w:rsid w:val="00491FAB"/>
    <w:rsid w:val="00494793"/>
    <w:rsid w:val="004949A8"/>
    <w:rsid w:val="0049533B"/>
    <w:rsid w:val="004957FB"/>
    <w:rsid w:val="00496616"/>
    <w:rsid w:val="00496AEE"/>
    <w:rsid w:val="00496E82"/>
    <w:rsid w:val="004A00E3"/>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A3B"/>
    <w:rsid w:val="004B1F0D"/>
    <w:rsid w:val="004B21FA"/>
    <w:rsid w:val="004B29F0"/>
    <w:rsid w:val="004B3418"/>
    <w:rsid w:val="004B3769"/>
    <w:rsid w:val="004B3816"/>
    <w:rsid w:val="004B3D3C"/>
    <w:rsid w:val="004B3FC4"/>
    <w:rsid w:val="004B42C8"/>
    <w:rsid w:val="004B4FC5"/>
    <w:rsid w:val="004B52A2"/>
    <w:rsid w:val="004B546D"/>
    <w:rsid w:val="004B6116"/>
    <w:rsid w:val="004B623B"/>
    <w:rsid w:val="004B7089"/>
    <w:rsid w:val="004B72F7"/>
    <w:rsid w:val="004C0F16"/>
    <w:rsid w:val="004C1BA1"/>
    <w:rsid w:val="004C29B5"/>
    <w:rsid w:val="004C4D3B"/>
    <w:rsid w:val="004C52CA"/>
    <w:rsid w:val="004C560B"/>
    <w:rsid w:val="004C6C28"/>
    <w:rsid w:val="004C78B4"/>
    <w:rsid w:val="004C7F7D"/>
    <w:rsid w:val="004D1824"/>
    <w:rsid w:val="004D26FC"/>
    <w:rsid w:val="004D27AC"/>
    <w:rsid w:val="004D27FC"/>
    <w:rsid w:val="004D2837"/>
    <w:rsid w:val="004D2A80"/>
    <w:rsid w:val="004D36AB"/>
    <w:rsid w:val="004D45D6"/>
    <w:rsid w:val="004D4D2B"/>
    <w:rsid w:val="004D777A"/>
    <w:rsid w:val="004D78E0"/>
    <w:rsid w:val="004E011B"/>
    <w:rsid w:val="004E13B7"/>
    <w:rsid w:val="004E1D67"/>
    <w:rsid w:val="004E23D0"/>
    <w:rsid w:val="004E23ED"/>
    <w:rsid w:val="004E505C"/>
    <w:rsid w:val="004E5208"/>
    <w:rsid w:val="004E583D"/>
    <w:rsid w:val="004E5D34"/>
    <w:rsid w:val="004F049D"/>
    <w:rsid w:val="004F0DBB"/>
    <w:rsid w:val="004F1C65"/>
    <w:rsid w:val="004F23CB"/>
    <w:rsid w:val="004F45D4"/>
    <w:rsid w:val="004F4AB5"/>
    <w:rsid w:val="004F4C96"/>
    <w:rsid w:val="004F5143"/>
    <w:rsid w:val="004F5673"/>
    <w:rsid w:val="004F6527"/>
    <w:rsid w:val="004F6A76"/>
    <w:rsid w:val="004F6FFF"/>
    <w:rsid w:val="004F7299"/>
    <w:rsid w:val="004F7D48"/>
    <w:rsid w:val="0050002F"/>
    <w:rsid w:val="00500B28"/>
    <w:rsid w:val="00501AAC"/>
    <w:rsid w:val="00502ABE"/>
    <w:rsid w:val="0050304B"/>
    <w:rsid w:val="005032F7"/>
    <w:rsid w:val="00504398"/>
    <w:rsid w:val="005046F0"/>
    <w:rsid w:val="0050541A"/>
    <w:rsid w:val="0050675E"/>
    <w:rsid w:val="00510904"/>
    <w:rsid w:val="00511A29"/>
    <w:rsid w:val="00511ABE"/>
    <w:rsid w:val="005121F2"/>
    <w:rsid w:val="005146BB"/>
    <w:rsid w:val="00514D3B"/>
    <w:rsid w:val="00514E3A"/>
    <w:rsid w:val="00514F06"/>
    <w:rsid w:val="00516E4F"/>
    <w:rsid w:val="005174B1"/>
    <w:rsid w:val="00521BB5"/>
    <w:rsid w:val="005222D6"/>
    <w:rsid w:val="0052289D"/>
    <w:rsid w:val="00523E23"/>
    <w:rsid w:val="00524636"/>
    <w:rsid w:val="00524655"/>
    <w:rsid w:val="005249B6"/>
    <w:rsid w:val="0052596C"/>
    <w:rsid w:val="00526276"/>
    <w:rsid w:val="00526423"/>
    <w:rsid w:val="00526504"/>
    <w:rsid w:val="00526B22"/>
    <w:rsid w:val="00527699"/>
    <w:rsid w:val="005319B4"/>
    <w:rsid w:val="00531B51"/>
    <w:rsid w:val="00532112"/>
    <w:rsid w:val="005324BC"/>
    <w:rsid w:val="005326A4"/>
    <w:rsid w:val="005334F4"/>
    <w:rsid w:val="00533B28"/>
    <w:rsid w:val="00533DC6"/>
    <w:rsid w:val="005361CA"/>
    <w:rsid w:val="0053730A"/>
    <w:rsid w:val="005374F8"/>
    <w:rsid w:val="00537CB4"/>
    <w:rsid w:val="0054009D"/>
    <w:rsid w:val="0054093D"/>
    <w:rsid w:val="0054127C"/>
    <w:rsid w:val="005416DF"/>
    <w:rsid w:val="0054570C"/>
    <w:rsid w:val="00545E3F"/>
    <w:rsid w:val="005460F3"/>
    <w:rsid w:val="00546437"/>
    <w:rsid w:val="00547CF8"/>
    <w:rsid w:val="00550B17"/>
    <w:rsid w:val="00550C21"/>
    <w:rsid w:val="00551534"/>
    <w:rsid w:val="0055202B"/>
    <w:rsid w:val="005539FF"/>
    <w:rsid w:val="00554385"/>
    <w:rsid w:val="00554B03"/>
    <w:rsid w:val="0055504A"/>
    <w:rsid w:val="005552B6"/>
    <w:rsid w:val="00555738"/>
    <w:rsid w:val="005560A2"/>
    <w:rsid w:val="00557A1B"/>
    <w:rsid w:val="0056273C"/>
    <w:rsid w:val="00563384"/>
    <w:rsid w:val="00564CB4"/>
    <w:rsid w:val="005665B2"/>
    <w:rsid w:val="00567B61"/>
    <w:rsid w:val="00570502"/>
    <w:rsid w:val="00570A00"/>
    <w:rsid w:val="005723B7"/>
    <w:rsid w:val="00572A25"/>
    <w:rsid w:val="00572DCE"/>
    <w:rsid w:val="005742E9"/>
    <w:rsid w:val="00575702"/>
    <w:rsid w:val="00580188"/>
    <w:rsid w:val="00580328"/>
    <w:rsid w:val="00580971"/>
    <w:rsid w:val="005819F2"/>
    <w:rsid w:val="0058452F"/>
    <w:rsid w:val="00584BD8"/>
    <w:rsid w:val="00584F21"/>
    <w:rsid w:val="005856AE"/>
    <w:rsid w:val="00585952"/>
    <w:rsid w:val="0058646A"/>
    <w:rsid w:val="00586B66"/>
    <w:rsid w:val="00586C01"/>
    <w:rsid w:val="005913FB"/>
    <w:rsid w:val="00591BAA"/>
    <w:rsid w:val="00591D03"/>
    <w:rsid w:val="00591EB1"/>
    <w:rsid w:val="00592803"/>
    <w:rsid w:val="00592946"/>
    <w:rsid w:val="00592D43"/>
    <w:rsid w:val="00592E84"/>
    <w:rsid w:val="00593042"/>
    <w:rsid w:val="00595C22"/>
    <w:rsid w:val="00596633"/>
    <w:rsid w:val="00596B48"/>
    <w:rsid w:val="00596FBD"/>
    <w:rsid w:val="005A09F5"/>
    <w:rsid w:val="005A0F0D"/>
    <w:rsid w:val="005A38CC"/>
    <w:rsid w:val="005A45B6"/>
    <w:rsid w:val="005A4796"/>
    <w:rsid w:val="005A4ED7"/>
    <w:rsid w:val="005A6100"/>
    <w:rsid w:val="005A7C69"/>
    <w:rsid w:val="005B08B2"/>
    <w:rsid w:val="005B13CD"/>
    <w:rsid w:val="005B2848"/>
    <w:rsid w:val="005B34ED"/>
    <w:rsid w:val="005B43E9"/>
    <w:rsid w:val="005B482F"/>
    <w:rsid w:val="005B4FAF"/>
    <w:rsid w:val="005B5A2E"/>
    <w:rsid w:val="005B5CA5"/>
    <w:rsid w:val="005B5E41"/>
    <w:rsid w:val="005B5FE0"/>
    <w:rsid w:val="005B6A4D"/>
    <w:rsid w:val="005B6C04"/>
    <w:rsid w:val="005B6EA5"/>
    <w:rsid w:val="005C1B2B"/>
    <w:rsid w:val="005C1C68"/>
    <w:rsid w:val="005C1D3B"/>
    <w:rsid w:val="005C1F4B"/>
    <w:rsid w:val="005C29B3"/>
    <w:rsid w:val="005C2F3F"/>
    <w:rsid w:val="005C45A9"/>
    <w:rsid w:val="005C6A4E"/>
    <w:rsid w:val="005C6DBF"/>
    <w:rsid w:val="005C7626"/>
    <w:rsid w:val="005D05B8"/>
    <w:rsid w:val="005D11E2"/>
    <w:rsid w:val="005D122A"/>
    <w:rsid w:val="005D1859"/>
    <w:rsid w:val="005D1D74"/>
    <w:rsid w:val="005D23A6"/>
    <w:rsid w:val="005D2D15"/>
    <w:rsid w:val="005D3B96"/>
    <w:rsid w:val="005D417B"/>
    <w:rsid w:val="005D4503"/>
    <w:rsid w:val="005D520D"/>
    <w:rsid w:val="005D5226"/>
    <w:rsid w:val="005D6687"/>
    <w:rsid w:val="005E1890"/>
    <w:rsid w:val="005E1F9C"/>
    <w:rsid w:val="005E2F2B"/>
    <w:rsid w:val="005E37D4"/>
    <w:rsid w:val="005E3E45"/>
    <w:rsid w:val="005E45AB"/>
    <w:rsid w:val="005E4AEC"/>
    <w:rsid w:val="005E59BC"/>
    <w:rsid w:val="005F158D"/>
    <w:rsid w:val="005F22C4"/>
    <w:rsid w:val="005F2491"/>
    <w:rsid w:val="005F3098"/>
    <w:rsid w:val="005F321C"/>
    <w:rsid w:val="005F4401"/>
    <w:rsid w:val="005F4B63"/>
    <w:rsid w:val="005F67C7"/>
    <w:rsid w:val="005F6840"/>
    <w:rsid w:val="005F6B95"/>
    <w:rsid w:val="005F77B0"/>
    <w:rsid w:val="00600FF1"/>
    <w:rsid w:val="0060151C"/>
    <w:rsid w:val="00601E8F"/>
    <w:rsid w:val="006025CF"/>
    <w:rsid w:val="00603704"/>
    <w:rsid w:val="0060399E"/>
    <w:rsid w:val="00606781"/>
    <w:rsid w:val="006068E6"/>
    <w:rsid w:val="006072F8"/>
    <w:rsid w:val="00610041"/>
    <w:rsid w:val="0061095B"/>
    <w:rsid w:val="00611372"/>
    <w:rsid w:val="00612A6F"/>
    <w:rsid w:val="00612AFA"/>
    <w:rsid w:val="006132F6"/>
    <w:rsid w:val="0061340C"/>
    <w:rsid w:val="00613D8C"/>
    <w:rsid w:val="006140D5"/>
    <w:rsid w:val="006155BE"/>
    <w:rsid w:val="00615BC4"/>
    <w:rsid w:val="00615C1E"/>
    <w:rsid w:val="00615E54"/>
    <w:rsid w:val="00616072"/>
    <w:rsid w:val="006163CF"/>
    <w:rsid w:val="00616478"/>
    <w:rsid w:val="00616F02"/>
    <w:rsid w:val="006175AD"/>
    <w:rsid w:val="006201E0"/>
    <w:rsid w:val="00620C2F"/>
    <w:rsid w:val="00621098"/>
    <w:rsid w:val="00621664"/>
    <w:rsid w:val="0062269B"/>
    <w:rsid w:val="006232C3"/>
    <w:rsid w:val="0062378A"/>
    <w:rsid w:val="006249F9"/>
    <w:rsid w:val="0062549B"/>
    <w:rsid w:val="00625672"/>
    <w:rsid w:val="00625AEF"/>
    <w:rsid w:val="00625CD3"/>
    <w:rsid w:val="006260FF"/>
    <w:rsid w:val="00626212"/>
    <w:rsid w:val="00626421"/>
    <w:rsid w:val="00626DD4"/>
    <w:rsid w:val="0062791D"/>
    <w:rsid w:val="00627D31"/>
    <w:rsid w:val="00630857"/>
    <w:rsid w:val="0063191D"/>
    <w:rsid w:val="00633DC4"/>
    <w:rsid w:val="00634490"/>
    <w:rsid w:val="006347E4"/>
    <w:rsid w:val="00635285"/>
    <w:rsid w:val="00635322"/>
    <w:rsid w:val="00635559"/>
    <w:rsid w:val="00635705"/>
    <w:rsid w:val="0063656A"/>
    <w:rsid w:val="00636859"/>
    <w:rsid w:val="00636CDC"/>
    <w:rsid w:val="006403C2"/>
    <w:rsid w:val="006404AB"/>
    <w:rsid w:val="00641EDC"/>
    <w:rsid w:val="006425E4"/>
    <w:rsid w:val="00643279"/>
    <w:rsid w:val="00644B61"/>
    <w:rsid w:val="00646214"/>
    <w:rsid w:val="00646432"/>
    <w:rsid w:val="00647C5D"/>
    <w:rsid w:val="00652802"/>
    <w:rsid w:val="00652D27"/>
    <w:rsid w:val="0065426E"/>
    <w:rsid w:val="00655666"/>
    <w:rsid w:val="006562BA"/>
    <w:rsid w:val="00656877"/>
    <w:rsid w:val="00657D36"/>
    <w:rsid w:val="00660303"/>
    <w:rsid w:val="00660C33"/>
    <w:rsid w:val="00661963"/>
    <w:rsid w:val="00661A16"/>
    <w:rsid w:val="00661CD2"/>
    <w:rsid w:val="00662511"/>
    <w:rsid w:val="00662A70"/>
    <w:rsid w:val="00662E8D"/>
    <w:rsid w:val="00662EA0"/>
    <w:rsid w:val="00663666"/>
    <w:rsid w:val="00663E7E"/>
    <w:rsid w:val="00664A73"/>
    <w:rsid w:val="00665667"/>
    <w:rsid w:val="00665D95"/>
    <w:rsid w:val="00666E48"/>
    <w:rsid w:val="00667816"/>
    <w:rsid w:val="00670011"/>
    <w:rsid w:val="0067094B"/>
    <w:rsid w:val="00670A69"/>
    <w:rsid w:val="00670C78"/>
    <w:rsid w:val="0067172A"/>
    <w:rsid w:val="00671DCC"/>
    <w:rsid w:val="00672102"/>
    <w:rsid w:val="006722F1"/>
    <w:rsid w:val="00672854"/>
    <w:rsid w:val="00675500"/>
    <w:rsid w:val="00675FB4"/>
    <w:rsid w:val="00676B84"/>
    <w:rsid w:val="00677B5E"/>
    <w:rsid w:val="00680AA5"/>
    <w:rsid w:val="00680B58"/>
    <w:rsid w:val="00682246"/>
    <w:rsid w:val="00682A8D"/>
    <w:rsid w:val="00684CAA"/>
    <w:rsid w:val="00685A4D"/>
    <w:rsid w:val="00685B64"/>
    <w:rsid w:val="0068685A"/>
    <w:rsid w:val="00686BED"/>
    <w:rsid w:val="00687398"/>
    <w:rsid w:val="006902D2"/>
    <w:rsid w:val="00690EC2"/>
    <w:rsid w:val="006912E1"/>
    <w:rsid w:val="006913E6"/>
    <w:rsid w:val="006922ED"/>
    <w:rsid w:val="006926A6"/>
    <w:rsid w:val="0069294B"/>
    <w:rsid w:val="00693A3E"/>
    <w:rsid w:val="00693C51"/>
    <w:rsid w:val="006958E2"/>
    <w:rsid w:val="00696184"/>
    <w:rsid w:val="00696338"/>
    <w:rsid w:val="006966DE"/>
    <w:rsid w:val="006968F0"/>
    <w:rsid w:val="006969A5"/>
    <w:rsid w:val="00696B10"/>
    <w:rsid w:val="00697112"/>
    <w:rsid w:val="00697F42"/>
    <w:rsid w:val="006A05CF"/>
    <w:rsid w:val="006A09C4"/>
    <w:rsid w:val="006A1233"/>
    <w:rsid w:val="006A1F98"/>
    <w:rsid w:val="006A2191"/>
    <w:rsid w:val="006A4164"/>
    <w:rsid w:val="006A473C"/>
    <w:rsid w:val="006A4D66"/>
    <w:rsid w:val="006A530B"/>
    <w:rsid w:val="006A5BEE"/>
    <w:rsid w:val="006A6422"/>
    <w:rsid w:val="006A744A"/>
    <w:rsid w:val="006A7F55"/>
    <w:rsid w:val="006A7F84"/>
    <w:rsid w:val="006B0370"/>
    <w:rsid w:val="006B0A25"/>
    <w:rsid w:val="006B124C"/>
    <w:rsid w:val="006B3610"/>
    <w:rsid w:val="006B489F"/>
    <w:rsid w:val="006C02A6"/>
    <w:rsid w:val="006C059D"/>
    <w:rsid w:val="006C05E8"/>
    <w:rsid w:val="006C07E2"/>
    <w:rsid w:val="006C0C9F"/>
    <w:rsid w:val="006C0E6B"/>
    <w:rsid w:val="006C21EF"/>
    <w:rsid w:val="006C2D4E"/>
    <w:rsid w:val="006C3172"/>
    <w:rsid w:val="006C4045"/>
    <w:rsid w:val="006C5969"/>
    <w:rsid w:val="006C5E45"/>
    <w:rsid w:val="006C771E"/>
    <w:rsid w:val="006D062F"/>
    <w:rsid w:val="006D06D6"/>
    <w:rsid w:val="006D137A"/>
    <w:rsid w:val="006D1AEA"/>
    <w:rsid w:val="006D2A82"/>
    <w:rsid w:val="006D3EAB"/>
    <w:rsid w:val="006D445A"/>
    <w:rsid w:val="006D50F6"/>
    <w:rsid w:val="006D5DA2"/>
    <w:rsid w:val="006D6311"/>
    <w:rsid w:val="006D645A"/>
    <w:rsid w:val="006D72F3"/>
    <w:rsid w:val="006D7557"/>
    <w:rsid w:val="006E10E2"/>
    <w:rsid w:val="006E20A3"/>
    <w:rsid w:val="006E300B"/>
    <w:rsid w:val="006E3428"/>
    <w:rsid w:val="006E3F31"/>
    <w:rsid w:val="006E421E"/>
    <w:rsid w:val="006E452B"/>
    <w:rsid w:val="006E4FA0"/>
    <w:rsid w:val="006E529C"/>
    <w:rsid w:val="006E54E0"/>
    <w:rsid w:val="006E57E0"/>
    <w:rsid w:val="006E5DBC"/>
    <w:rsid w:val="006E656F"/>
    <w:rsid w:val="006E7EBE"/>
    <w:rsid w:val="006F0F6E"/>
    <w:rsid w:val="006F14A1"/>
    <w:rsid w:val="006F20AC"/>
    <w:rsid w:val="006F22EA"/>
    <w:rsid w:val="006F242E"/>
    <w:rsid w:val="006F3E27"/>
    <w:rsid w:val="006F4790"/>
    <w:rsid w:val="006F4EB8"/>
    <w:rsid w:val="006F502F"/>
    <w:rsid w:val="006F589F"/>
    <w:rsid w:val="006F632E"/>
    <w:rsid w:val="006F6BF3"/>
    <w:rsid w:val="006F7C5A"/>
    <w:rsid w:val="007006EA"/>
    <w:rsid w:val="007009A1"/>
    <w:rsid w:val="0070202F"/>
    <w:rsid w:val="00702C68"/>
    <w:rsid w:val="0070356D"/>
    <w:rsid w:val="00703D5D"/>
    <w:rsid w:val="007044F3"/>
    <w:rsid w:val="00704D2F"/>
    <w:rsid w:val="00705392"/>
    <w:rsid w:val="007056A0"/>
    <w:rsid w:val="00707BBC"/>
    <w:rsid w:val="0071000B"/>
    <w:rsid w:val="00710F68"/>
    <w:rsid w:val="007112D8"/>
    <w:rsid w:val="00713644"/>
    <w:rsid w:val="00713B32"/>
    <w:rsid w:val="007159C0"/>
    <w:rsid w:val="00717E82"/>
    <w:rsid w:val="007204AE"/>
    <w:rsid w:val="00720677"/>
    <w:rsid w:val="00720AE0"/>
    <w:rsid w:val="00720C11"/>
    <w:rsid w:val="0072136F"/>
    <w:rsid w:val="0072140F"/>
    <w:rsid w:val="00723753"/>
    <w:rsid w:val="00723FDF"/>
    <w:rsid w:val="00724941"/>
    <w:rsid w:val="00725670"/>
    <w:rsid w:val="0072573B"/>
    <w:rsid w:val="00725FF1"/>
    <w:rsid w:val="00726411"/>
    <w:rsid w:val="00726871"/>
    <w:rsid w:val="0072732B"/>
    <w:rsid w:val="007274B5"/>
    <w:rsid w:val="0073025E"/>
    <w:rsid w:val="00730DEC"/>
    <w:rsid w:val="00731E95"/>
    <w:rsid w:val="00731EF2"/>
    <w:rsid w:val="00732E37"/>
    <w:rsid w:val="00732FE1"/>
    <w:rsid w:val="007330AA"/>
    <w:rsid w:val="0073380D"/>
    <w:rsid w:val="00734449"/>
    <w:rsid w:val="007355F0"/>
    <w:rsid w:val="00735F0C"/>
    <w:rsid w:val="00736226"/>
    <w:rsid w:val="0073725F"/>
    <w:rsid w:val="00737377"/>
    <w:rsid w:val="007377B0"/>
    <w:rsid w:val="0073780B"/>
    <w:rsid w:val="0073798B"/>
    <w:rsid w:val="00737BF0"/>
    <w:rsid w:val="00740114"/>
    <w:rsid w:val="00740138"/>
    <w:rsid w:val="00740191"/>
    <w:rsid w:val="00740D76"/>
    <w:rsid w:val="00740FD4"/>
    <w:rsid w:val="00741041"/>
    <w:rsid w:val="00741DB2"/>
    <w:rsid w:val="0074243B"/>
    <w:rsid w:val="00742667"/>
    <w:rsid w:val="007428B5"/>
    <w:rsid w:val="0074295A"/>
    <w:rsid w:val="007432C3"/>
    <w:rsid w:val="00743B4F"/>
    <w:rsid w:val="007441B5"/>
    <w:rsid w:val="007443CA"/>
    <w:rsid w:val="00745A0C"/>
    <w:rsid w:val="00746512"/>
    <w:rsid w:val="0074658A"/>
    <w:rsid w:val="007469A6"/>
    <w:rsid w:val="00746A0D"/>
    <w:rsid w:val="00746BA0"/>
    <w:rsid w:val="00747D73"/>
    <w:rsid w:val="00750DF1"/>
    <w:rsid w:val="007510BA"/>
    <w:rsid w:val="007529FA"/>
    <w:rsid w:val="00752DDD"/>
    <w:rsid w:val="00752F47"/>
    <w:rsid w:val="00753180"/>
    <w:rsid w:val="007539FA"/>
    <w:rsid w:val="0075447E"/>
    <w:rsid w:val="00755BB2"/>
    <w:rsid w:val="00757434"/>
    <w:rsid w:val="007574F7"/>
    <w:rsid w:val="00761803"/>
    <w:rsid w:val="00761BD3"/>
    <w:rsid w:val="00762081"/>
    <w:rsid w:val="00762137"/>
    <w:rsid w:val="0076320B"/>
    <w:rsid w:val="0076471C"/>
    <w:rsid w:val="00764848"/>
    <w:rsid w:val="00764C17"/>
    <w:rsid w:val="00766C2C"/>
    <w:rsid w:val="007678A6"/>
    <w:rsid w:val="0077021B"/>
    <w:rsid w:val="0077082B"/>
    <w:rsid w:val="00771344"/>
    <w:rsid w:val="00771AB2"/>
    <w:rsid w:val="00771AEB"/>
    <w:rsid w:val="0077308C"/>
    <w:rsid w:val="0077380F"/>
    <w:rsid w:val="007741B0"/>
    <w:rsid w:val="00775EA6"/>
    <w:rsid w:val="00775F8E"/>
    <w:rsid w:val="007770CB"/>
    <w:rsid w:val="00777555"/>
    <w:rsid w:val="007810D6"/>
    <w:rsid w:val="00781814"/>
    <w:rsid w:val="00782519"/>
    <w:rsid w:val="00782E29"/>
    <w:rsid w:val="007833A5"/>
    <w:rsid w:val="00784763"/>
    <w:rsid w:val="00785C1E"/>
    <w:rsid w:val="00787B44"/>
    <w:rsid w:val="00790196"/>
    <w:rsid w:val="00790C54"/>
    <w:rsid w:val="00791074"/>
    <w:rsid w:val="00791345"/>
    <w:rsid w:val="0079150B"/>
    <w:rsid w:val="00791C5F"/>
    <w:rsid w:val="0079301E"/>
    <w:rsid w:val="007948BC"/>
    <w:rsid w:val="00794A55"/>
    <w:rsid w:val="00794BAA"/>
    <w:rsid w:val="00797033"/>
    <w:rsid w:val="007972F7"/>
    <w:rsid w:val="00797670"/>
    <w:rsid w:val="007976D7"/>
    <w:rsid w:val="00797C4E"/>
    <w:rsid w:val="00797FC3"/>
    <w:rsid w:val="007A03B1"/>
    <w:rsid w:val="007A1289"/>
    <w:rsid w:val="007A138A"/>
    <w:rsid w:val="007A1FC8"/>
    <w:rsid w:val="007A2CF0"/>
    <w:rsid w:val="007A3847"/>
    <w:rsid w:val="007A4C84"/>
    <w:rsid w:val="007A4E21"/>
    <w:rsid w:val="007A773E"/>
    <w:rsid w:val="007A7A8E"/>
    <w:rsid w:val="007B0332"/>
    <w:rsid w:val="007B1B3E"/>
    <w:rsid w:val="007B250C"/>
    <w:rsid w:val="007B4039"/>
    <w:rsid w:val="007B5216"/>
    <w:rsid w:val="007B63E6"/>
    <w:rsid w:val="007B6535"/>
    <w:rsid w:val="007B694B"/>
    <w:rsid w:val="007B6E1E"/>
    <w:rsid w:val="007B7A34"/>
    <w:rsid w:val="007B7EDC"/>
    <w:rsid w:val="007C0548"/>
    <w:rsid w:val="007C0565"/>
    <w:rsid w:val="007C10E7"/>
    <w:rsid w:val="007C1A6B"/>
    <w:rsid w:val="007C3BBF"/>
    <w:rsid w:val="007C3E41"/>
    <w:rsid w:val="007C4D72"/>
    <w:rsid w:val="007C6046"/>
    <w:rsid w:val="007C62F4"/>
    <w:rsid w:val="007C7050"/>
    <w:rsid w:val="007D0BCE"/>
    <w:rsid w:val="007D0D2A"/>
    <w:rsid w:val="007D11AF"/>
    <w:rsid w:val="007D11B1"/>
    <w:rsid w:val="007D16DC"/>
    <w:rsid w:val="007D2D49"/>
    <w:rsid w:val="007D345B"/>
    <w:rsid w:val="007D59D3"/>
    <w:rsid w:val="007D5C8D"/>
    <w:rsid w:val="007D5CBD"/>
    <w:rsid w:val="007D687F"/>
    <w:rsid w:val="007D6A77"/>
    <w:rsid w:val="007D6B46"/>
    <w:rsid w:val="007D6B91"/>
    <w:rsid w:val="007D6C4A"/>
    <w:rsid w:val="007D7877"/>
    <w:rsid w:val="007E0D17"/>
    <w:rsid w:val="007E2144"/>
    <w:rsid w:val="007E2CC4"/>
    <w:rsid w:val="007E2E37"/>
    <w:rsid w:val="007E334D"/>
    <w:rsid w:val="007E3AAF"/>
    <w:rsid w:val="007E4E4D"/>
    <w:rsid w:val="007E693B"/>
    <w:rsid w:val="007F0C4A"/>
    <w:rsid w:val="007F1B6E"/>
    <w:rsid w:val="007F29F5"/>
    <w:rsid w:val="007F4C05"/>
    <w:rsid w:val="007F4F66"/>
    <w:rsid w:val="007F4FBC"/>
    <w:rsid w:val="007F60EF"/>
    <w:rsid w:val="007F6380"/>
    <w:rsid w:val="007F6484"/>
    <w:rsid w:val="007F7327"/>
    <w:rsid w:val="00800B72"/>
    <w:rsid w:val="00800DE1"/>
    <w:rsid w:val="00800F7B"/>
    <w:rsid w:val="00801A53"/>
    <w:rsid w:val="00802A62"/>
    <w:rsid w:val="00803510"/>
    <w:rsid w:val="00803525"/>
    <w:rsid w:val="008050EE"/>
    <w:rsid w:val="00805540"/>
    <w:rsid w:val="00807A6B"/>
    <w:rsid w:val="00810822"/>
    <w:rsid w:val="008113DD"/>
    <w:rsid w:val="008114A3"/>
    <w:rsid w:val="008115B9"/>
    <w:rsid w:val="00811F2C"/>
    <w:rsid w:val="00811F88"/>
    <w:rsid w:val="008128C3"/>
    <w:rsid w:val="00813034"/>
    <w:rsid w:val="0081317F"/>
    <w:rsid w:val="00813C5E"/>
    <w:rsid w:val="00813F82"/>
    <w:rsid w:val="0081478F"/>
    <w:rsid w:val="00814AD2"/>
    <w:rsid w:val="00815D39"/>
    <w:rsid w:val="008172E5"/>
    <w:rsid w:val="00817318"/>
    <w:rsid w:val="00817572"/>
    <w:rsid w:val="008202A0"/>
    <w:rsid w:val="0082037E"/>
    <w:rsid w:val="00820D8E"/>
    <w:rsid w:val="008213DC"/>
    <w:rsid w:val="008227D1"/>
    <w:rsid w:val="00822A65"/>
    <w:rsid w:val="00822EAC"/>
    <w:rsid w:val="0082451C"/>
    <w:rsid w:val="008273E4"/>
    <w:rsid w:val="00827E04"/>
    <w:rsid w:val="00830347"/>
    <w:rsid w:val="00830693"/>
    <w:rsid w:val="00830A3D"/>
    <w:rsid w:val="00831953"/>
    <w:rsid w:val="00833B0B"/>
    <w:rsid w:val="00833ED3"/>
    <w:rsid w:val="00833FFE"/>
    <w:rsid w:val="00834070"/>
    <w:rsid w:val="00834441"/>
    <w:rsid w:val="00835769"/>
    <w:rsid w:val="008362F5"/>
    <w:rsid w:val="0083769F"/>
    <w:rsid w:val="008403CE"/>
    <w:rsid w:val="00841A99"/>
    <w:rsid w:val="00841C77"/>
    <w:rsid w:val="0084265E"/>
    <w:rsid w:val="0084353D"/>
    <w:rsid w:val="00843672"/>
    <w:rsid w:val="00843C0F"/>
    <w:rsid w:val="00844220"/>
    <w:rsid w:val="0084558F"/>
    <w:rsid w:val="0084568D"/>
    <w:rsid w:val="00845B67"/>
    <w:rsid w:val="008462DC"/>
    <w:rsid w:val="008469AA"/>
    <w:rsid w:val="00846CC7"/>
    <w:rsid w:val="008474C7"/>
    <w:rsid w:val="00847B4B"/>
    <w:rsid w:val="00847D79"/>
    <w:rsid w:val="008521EA"/>
    <w:rsid w:val="008533BF"/>
    <w:rsid w:val="00853E6E"/>
    <w:rsid w:val="00854263"/>
    <w:rsid w:val="00854B1C"/>
    <w:rsid w:val="00854ED3"/>
    <w:rsid w:val="00854F27"/>
    <w:rsid w:val="00855CF8"/>
    <w:rsid w:val="008565A2"/>
    <w:rsid w:val="008566B4"/>
    <w:rsid w:val="00856D19"/>
    <w:rsid w:val="00857306"/>
    <w:rsid w:val="00860208"/>
    <w:rsid w:val="00860F4F"/>
    <w:rsid w:val="0086185E"/>
    <w:rsid w:val="008618A1"/>
    <w:rsid w:val="00862C02"/>
    <w:rsid w:val="0086303B"/>
    <w:rsid w:val="00863AEC"/>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052"/>
    <w:rsid w:val="00877236"/>
    <w:rsid w:val="0087741A"/>
    <w:rsid w:val="00877B08"/>
    <w:rsid w:val="008808A6"/>
    <w:rsid w:val="0088090A"/>
    <w:rsid w:val="00880F6E"/>
    <w:rsid w:val="008817CF"/>
    <w:rsid w:val="00882C21"/>
    <w:rsid w:val="00883DA2"/>
    <w:rsid w:val="008846EC"/>
    <w:rsid w:val="0088480D"/>
    <w:rsid w:val="008867DD"/>
    <w:rsid w:val="0088695D"/>
    <w:rsid w:val="00892A8F"/>
    <w:rsid w:val="00892AB2"/>
    <w:rsid w:val="00892DD0"/>
    <w:rsid w:val="00893132"/>
    <w:rsid w:val="00893368"/>
    <w:rsid w:val="008935DF"/>
    <w:rsid w:val="00894B60"/>
    <w:rsid w:val="00895B85"/>
    <w:rsid w:val="00897F0B"/>
    <w:rsid w:val="008A19C2"/>
    <w:rsid w:val="008A251B"/>
    <w:rsid w:val="008A4D9A"/>
    <w:rsid w:val="008A4F3C"/>
    <w:rsid w:val="008A519E"/>
    <w:rsid w:val="008A598A"/>
    <w:rsid w:val="008A6636"/>
    <w:rsid w:val="008A74D8"/>
    <w:rsid w:val="008B12C6"/>
    <w:rsid w:val="008B1755"/>
    <w:rsid w:val="008B18D7"/>
    <w:rsid w:val="008B3074"/>
    <w:rsid w:val="008B34D9"/>
    <w:rsid w:val="008B5023"/>
    <w:rsid w:val="008B631F"/>
    <w:rsid w:val="008B66DD"/>
    <w:rsid w:val="008B678D"/>
    <w:rsid w:val="008B795F"/>
    <w:rsid w:val="008C01B6"/>
    <w:rsid w:val="008C1A12"/>
    <w:rsid w:val="008C27A5"/>
    <w:rsid w:val="008C2D8A"/>
    <w:rsid w:val="008C3212"/>
    <w:rsid w:val="008C3CE4"/>
    <w:rsid w:val="008C44E0"/>
    <w:rsid w:val="008C4B4B"/>
    <w:rsid w:val="008C52D1"/>
    <w:rsid w:val="008C62D7"/>
    <w:rsid w:val="008D08F0"/>
    <w:rsid w:val="008D1DAA"/>
    <w:rsid w:val="008D2C58"/>
    <w:rsid w:val="008D2D0E"/>
    <w:rsid w:val="008D31AC"/>
    <w:rsid w:val="008D3B49"/>
    <w:rsid w:val="008D3E9A"/>
    <w:rsid w:val="008D45C0"/>
    <w:rsid w:val="008D6ADE"/>
    <w:rsid w:val="008D6FAE"/>
    <w:rsid w:val="008E00B0"/>
    <w:rsid w:val="008E06B6"/>
    <w:rsid w:val="008E2E31"/>
    <w:rsid w:val="008E4BED"/>
    <w:rsid w:val="008E4C82"/>
    <w:rsid w:val="008E51D5"/>
    <w:rsid w:val="008E5416"/>
    <w:rsid w:val="008E5AE1"/>
    <w:rsid w:val="008E7613"/>
    <w:rsid w:val="008F06CD"/>
    <w:rsid w:val="008F07D9"/>
    <w:rsid w:val="008F0BB9"/>
    <w:rsid w:val="008F0F61"/>
    <w:rsid w:val="008F1642"/>
    <w:rsid w:val="008F16A0"/>
    <w:rsid w:val="008F2D82"/>
    <w:rsid w:val="008F33E3"/>
    <w:rsid w:val="008F3608"/>
    <w:rsid w:val="008F431A"/>
    <w:rsid w:val="008F4916"/>
    <w:rsid w:val="008F59AB"/>
    <w:rsid w:val="008F5A86"/>
    <w:rsid w:val="008F67B3"/>
    <w:rsid w:val="008F7A87"/>
    <w:rsid w:val="00900323"/>
    <w:rsid w:val="009003C6"/>
    <w:rsid w:val="0090056C"/>
    <w:rsid w:val="009006CB"/>
    <w:rsid w:val="00900C47"/>
    <w:rsid w:val="0090122F"/>
    <w:rsid w:val="009015F3"/>
    <w:rsid w:val="00901E82"/>
    <w:rsid w:val="009027C2"/>
    <w:rsid w:val="009032E1"/>
    <w:rsid w:val="009043FA"/>
    <w:rsid w:val="0090453B"/>
    <w:rsid w:val="00904A6B"/>
    <w:rsid w:val="00906067"/>
    <w:rsid w:val="009072AB"/>
    <w:rsid w:val="00907F4A"/>
    <w:rsid w:val="00907F9A"/>
    <w:rsid w:val="00910D51"/>
    <w:rsid w:val="009113A8"/>
    <w:rsid w:val="00912742"/>
    <w:rsid w:val="00913B89"/>
    <w:rsid w:val="009142F3"/>
    <w:rsid w:val="00915547"/>
    <w:rsid w:val="00917213"/>
    <w:rsid w:val="0092046E"/>
    <w:rsid w:val="00920AE0"/>
    <w:rsid w:val="00921223"/>
    <w:rsid w:val="00921C18"/>
    <w:rsid w:val="00922305"/>
    <w:rsid w:val="00923499"/>
    <w:rsid w:val="009250D1"/>
    <w:rsid w:val="00925298"/>
    <w:rsid w:val="0092567E"/>
    <w:rsid w:val="00926551"/>
    <w:rsid w:val="0092669F"/>
    <w:rsid w:val="00930411"/>
    <w:rsid w:val="009313FF"/>
    <w:rsid w:val="00934061"/>
    <w:rsid w:val="009353A5"/>
    <w:rsid w:val="00935979"/>
    <w:rsid w:val="00935D52"/>
    <w:rsid w:val="00936A4E"/>
    <w:rsid w:val="00937789"/>
    <w:rsid w:val="009379A3"/>
    <w:rsid w:val="00937D9A"/>
    <w:rsid w:val="00937F90"/>
    <w:rsid w:val="009400FF"/>
    <w:rsid w:val="00942270"/>
    <w:rsid w:val="009425B8"/>
    <w:rsid w:val="00942879"/>
    <w:rsid w:val="00943B6A"/>
    <w:rsid w:val="009446AF"/>
    <w:rsid w:val="0094477C"/>
    <w:rsid w:val="00945B94"/>
    <w:rsid w:val="00945BD1"/>
    <w:rsid w:val="00945D6D"/>
    <w:rsid w:val="00946744"/>
    <w:rsid w:val="00946D52"/>
    <w:rsid w:val="00947D53"/>
    <w:rsid w:val="00950BCE"/>
    <w:rsid w:val="00951758"/>
    <w:rsid w:val="009520B4"/>
    <w:rsid w:val="00953628"/>
    <w:rsid w:val="00953BDC"/>
    <w:rsid w:val="00953F8E"/>
    <w:rsid w:val="0095435A"/>
    <w:rsid w:val="00954AFB"/>
    <w:rsid w:val="00955029"/>
    <w:rsid w:val="009559E8"/>
    <w:rsid w:val="00955C34"/>
    <w:rsid w:val="0095685A"/>
    <w:rsid w:val="00956E71"/>
    <w:rsid w:val="0095790B"/>
    <w:rsid w:val="0096313A"/>
    <w:rsid w:val="0096367B"/>
    <w:rsid w:val="00963877"/>
    <w:rsid w:val="00963EF0"/>
    <w:rsid w:val="0096401A"/>
    <w:rsid w:val="00964C22"/>
    <w:rsid w:val="00966724"/>
    <w:rsid w:val="00966AB3"/>
    <w:rsid w:val="00967267"/>
    <w:rsid w:val="00967504"/>
    <w:rsid w:val="0097042D"/>
    <w:rsid w:val="00970C9F"/>
    <w:rsid w:val="0097115E"/>
    <w:rsid w:val="00971190"/>
    <w:rsid w:val="009715A4"/>
    <w:rsid w:val="00972453"/>
    <w:rsid w:val="00972995"/>
    <w:rsid w:val="009739D9"/>
    <w:rsid w:val="00973B2B"/>
    <w:rsid w:val="00973D1C"/>
    <w:rsid w:val="00974D61"/>
    <w:rsid w:val="00975422"/>
    <w:rsid w:val="00976B16"/>
    <w:rsid w:val="009775C5"/>
    <w:rsid w:val="0098004B"/>
    <w:rsid w:val="0098200D"/>
    <w:rsid w:val="00982930"/>
    <w:rsid w:val="00982BD3"/>
    <w:rsid w:val="009836FD"/>
    <w:rsid w:val="00983DBA"/>
    <w:rsid w:val="00987A6E"/>
    <w:rsid w:val="009902AE"/>
    <w:rsid w:val="00990E6B"/>
    <w:rsid w:val="00991370"/>
    <w:rsid w:val="00991E62"/>
    <w:rsid w:val="00992E9D"/>
    <w:rsid w:val="009933C5"/>
    <w:rsid w:val="0099350B"/>
    <w:rsid w:val="00993605"/>
    <w:rsid w:val="009945A0"/>
    <w:rsid w:val="00995ABE"/>
    <w:rsid w:val="00996072"/>
    <w:rsid w:val="00997783"/>
    <w:rsid w:val="009A0689"/>
    <w:rsid w:val="009A0A95"/>
    <w:rsid w:val="009A10AB"/>
    <w:rsid w:val="009A1F20"/>
    <w:rsid w:val="009A202A"/>
    <w:rsid w:val="009A3047"/>
    <w:rsid w:val="009A353C"/>
    <w:rsid w:val="009A3C9B"/>
    <w:rsid w:val="009A4462"/>
    <w:rsid w:val="009A6C1E"/>
    <w:rsid w:val="009A73CB"/>
    <w:rsid w:val="009A73ED"/>
    <w:rsid w:val="009B1389"/>
    <w:rsid w:val="009B1465"/>
    <w:rsid w:val="009B1CDA"/>
    <w:rsid w:val="009B237A"/>
    <w:rsid w:val="009B2EA8"/>
    <w:rsid w:val="009B3454"/>
    <w:rsid w:val="009B369B"/>
    <w:rsid w:val="009B3742"/>
    <w:rsid w:val="009B4461"/>
    <w:rsid w:val="009B621F"/>
    <w:rsid w:val="009B64F7"/>
    <w:rsid w:val="009B750B"/>
    <w:rsid w:val="009B7DF2"/>
    <w:rsid w:val="009C1103"/>
    <w:rsid w:val="009C131E"/>
    <w:rsid w:val="009C1EE9"/>
    <w:rsid w:val="009C2F79"/>
    <w:rsid w:val="009C400B"/>
    <w:rsid w:val="009C42D4"/>
    <w:rsid w:val="009C6323"/>
    <w:rsid w:val="009C637E"/>
    <w:rsid w:val="009C7CE7"/>
    <w:rsid w:val="009D1CBD"/>
    <w:rsid w:val="009D1FC7"/>
    <w:rsid w:val="009D2734"/>
    <w:rsid w:val="009D2A72"/>
    <w:rsid w:val="009D2BB0"/>
    <w:rsid w:val="009D2FAA"/>
    <w:rsid w:val="009D46BB"/>
    <w:rsid w:val="009D5D52"/>
    <w:rsid w:val="009D70B5"/>
    <w:rsid w:val="009E0526"/>
    <w:rsid w:val="009E0B43"/>
    <w:rsid w:val="009E0E28"/>
    <w:rsid w:val="009E22C8"/>
    <w:rsid w:val="009E2589"/>
    <w:rsid w:val="009E309E"/>
    <w:rsid w:val="009E44EB"/>
    <w:rsid w:val="009E4709"/>
    <w:rsid w:val="009E48F5"/>
    <w:rsid w:val="009E4CA9"/>
    <w:rsid w:val="009E5F55"/>
    <w:rsid w:val="009E64CB"/>
    <w:rsid w:val="009E653C"/>
    <w:rsid w:val="009E69CC"/>
    <w:rsid w:val="009E6B13"/>
    <w:rsid w:val="009E7A22"/>
    <w:rsid w:val="009F0580"/>
    <w:rsid w:val="009F1791"/>
    <w:rsid w:val="009F1C75"/>
    <w:rsid w:val="009F2204"/>
    <w:rsid w:val="009F304D"/>
    <w:rsid w:val="009F3094"/>
    <w:rsid w:val="009F3BC3"/>
    <w:rsid w:val="009F447C"/>
    <w:rsid w:val="009F473B"/>
    <w:rsid w:val="009F63D6"/>
    <w:rsid w:val="009F6D98"/>
    <w:rsid w:val="009F714B"/>
    <w:rsid w:val="009F778B"/>
    <w:rsid w:val="00A006C5"/>
    <w:rsid w:val="00A0072E"/>
    <w:rsid w:val="00A012B0"/>
    <w:rsid w:val="00A01631"/>
    <w:rsid w:val="00A02ACA"/>
    <w:rsid w:val="00A052FA"/>
    <w:rsid w:val="00A053D4"/>
    <w:rsid w:val="00A0566E"/>
    <w:rsid w:val="00A05693"/>
    <w:rsid w:val="00A05BCD"/>
    <w:rsid w:val="00A075E9"/>
    <w:rsid w:val="00A079E2"/>
    <w:rsid w:val="00A07A7D"/>
    <w:rsid w:val="00A07B9F"/>
    <w:rsid w:val="00A10A06"/>
    <w:rsid w:val="00A10D7A"/>
    <w:rsid w:val="00A1162C"/>
    <w:rsid w:val="00A126BB"/>
    <w:rsid w:val="00A126D6"/>
    <w:rsid w:val="00A138D4"/>
    <w:rsid w:val="00A13F54"/>
    <w:rsid w:val="00A14024"/>
    <w:rsid w:val="00A14130"/>
    <w:rsid w:val="00A1521A"/>
    <w:rsid w:val="00A1565F"/>
    <w:rsid w:val="00A159C4"/>
    <w:rsid w:val="00A17697"/>
    <w:rsid w:val="00A1791B"/>
    <w:rsid w:val="00A20118"/>
    <w:rsid w:val="00A21014"/>
    <w:rsid w:val="00A213BA"/>
    <w:rsid w:val="00A219CB"/>
    <w:rsid w:val="00A240AB"/>
    <w:rsid w:val="00A24444"/>
    <w:rsid w:val="00A24B7E"/>
    <w:rsid w:val="00A24D3D"/>
    <w:rsid w:val="00A26046"/>
    <w:rsid w:val="00A2628A"/>
    <w:rsid w:val="00A27723"/>
    <w:rsid w:val="00A27A8B"/>
    <w:rsid w:val="00A30205"/>
    <w:rsid w:val="00A3159B"/>
    <w:rsid w:val="00A32207"/>
    <w:rsid w:val="00A32482"/>
    <w:rsid w:val="00A32685"/>
    <w:rsid w:val="00A32F6E"/>
    <w:rsid w:val="00A33589"/>
    <w:rsid w:val="00A341E4"/>
    <w:rsid w:val="00A34223"/>
    <w:rsid w:val="00A3660C"/>
    <w:rsid w:val="00A36CBA"/>
    <w:rsid w:val="00A36E4B"/>
    <w:rsid w:val="00A37534"/>
    <w:rsid w:val="00A3756B"/>
    <w:rsid w:val="00A377E3"/>
    <w:rsid w:val="00A40304"/>
    <w:rsid w:val="00A403BA"/>
    <w:rsid w:val="00A41B15"/>
    <w:rsid w:val="00A42232"/>
    <w:rsid w:val="00A424FE"/>
    <w:rsid w:val="00A43B7A"/>
    <w:rsid w:val="00A44CD8"/>
    <w:rsid w:val="00A46874"/>
    <w:rsid w:val="00A469B9"/>
    <w:rsid w:val="00A46CB0"/>
    <w:rsid w:val="00A46DCC"/>
    <w:rsid w:val="00A46EAD"/>
    <w:rsid w:val="00A471C1"/>
    <w:rsid w:val="00A47BB2"/>
    <w:rsid w:val="00A5078C"/>
    <w:rsid w:val="00A50ABF"/>
    <w:rsid w:val="00A51B93"/>
    <w:rsid w:val="00A528BB"/>
    <w:rsid w:val="00A53198"/>
    <w:rsid w:val="00A53ECA"/>
    <w:rsid w:val="00A54B9C"/>
    <w:rsid w:val="00A55E77"/>
    <w:rsid w:val="00A56C61"/>
    <w:rsid w:val="00A56DCB"/>
    <w:rsid w:val="00A57259"/>
    <w:rsid w:val="00A60118"/>
    <w:rsid w:val="00A60715"/>
    <w:rsid w:val="00A6084F"/>
    <w:rsid w:val="00A61A1B"/>
    <w:rsid w:val="00A61BD2"/>
    <w:rsid w:val="00A6217E"/>
    <w:rsid w:val="00A62576"/>
    <w:rsid w:val="00A6310B"/>
    <w:rsid w:val="00A640D5"/>
    <w:rsid w:val="00A644B9"/>
    <w:rsid w:val="00A644CD"/>
    <w:rsid w:val="00A64850"/>
    <w:rsid w:val="00A650BF"/>
    <w:rsid w:val="00A652B1"/>
    <w:rsid w:val="00A66BED"/>
    <w:rsid w:val="00A70AAE"/>
    <w:rsid w:val="00A71DEC"/>
    <w:rsid w:val="00A72134"/>
    <w:rsid w:val="00A7302B"/>
    <w:rsid w:val="00A74E80"/>
    <w:rsid w:val="00A75047"/>
    <w:rsid w:val="00A7531F"/>
    <w:rsid w:val="00A759D4"/>
    <w:rsid w:val="00A75C8F"/>
    <w:rsid w:val="00A7658E"/>
    <w:rsid w:val="00A76CA6"/>
    <w:rsid w:val="00A813CB"/>
    <w:rsid w:val="00A82C2F"/>
    <w:rsid w:val="00A83771"/>
    <w:rsid w:val="00A838A3"/>
    <w:rsid w:val="00A846D9"/>
    <w:rsid w:val="00A865E4"/>
    <w:rsid w:val="00A86645"/>
    <w:rsid w:val="00A87832"/>
    <w:rsid w:val="00A87CAC"/>
    <w:rsid w:val="00A91EE4"/>
    <w:rsid w:val="00A92151"/>
    <w:rsid w:val="00A9333F"/>
    <w:rsid w:val="00A93594"/>
    <w:rsid w:val="00A9375F"/>
    <w:rsid w:val="00A95B22"/>
    <w:rsid w:val="00A95FDE"/>
    <w:rsid w:val="00A96448"/>
    <w:rsid w:val="00A96C34"/>
    <w:rsid w:val="00AA00EE"/>
    <w:rsid w:val="00AA06BC"/>
    <w:rsid w:val="00AA1554"/>
    <w:rsid w:val="00AA16DD"/>
    <w:rsid w:val="00AA333F"/>
    <w:rsid w:val="00AA3598"/>
    <w:rsid w:val="00AA4215"/>
    <w:rsid w:val="00AA4F00"/>
    <w:rsid w:val="00AA5BDC"/>
    <w:rsid w:val="00AA62F0"/>
    <w:rsid w:val="00AA6408"/>
    <w:rsid w:val="00AA6BC4"/>
    <w:rsid w:val="00AA6F79"/>
    <w:rsid w:val="00AA7CDC"/>
    <w:rsid w:val="00AB0A4C"/>
    <w:rsid w:val="00AB13E3"/>
    <w:rsid w:val="00AB1661"/>
    <w:rsid w:val="00AB19EE"/>
    <w:rsid w:val="00AB273A"/>
    <w:rsid w:val="00AB29E9"/>
    <w:rsid w:val="00AB54EE"/>
    <w:rsid w:val="00AB5909"/>
    <w:rsid w:val="00AB5A72"/>
    <w:rsid w:val="00AB6638"/>
    <w:rsid w:val="00AB7467"/>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120B"/>
    <w:rsid w:val="00AD2CE8"/>
    <w:rsid w:val="00AD33BF"/>
    <w:rsid w:val="00AD42D8"/>
    <w:rsid w:val="00AD42FC"/>
    <w:rsid w:val="00AD4A0E"/>
    <w:rsid w:val="00AD4CD0"/>
    <w:rsid w:val="00AD5FE6"/>
    <w:rsid w:val="00AD67D9"/>
    <w:rsid w:val="00AD6BF6"/>
    <w:rsid w:val="00AD70F7"/>
    <w:rsid w:val="00AD76DF"/>
    <w:rsid w:val="00AE0006"/>
    <w:rsid w:val="00AE0F56"/>
    <w:rsid w:val="00AE246F"/>
    <w:rsid w:val="00AE34F6"/>
    <w:rsid w:val="00AE361B"/>
    <w:rsid w:val="00AE3FD2"/>
    <w:rsid w:val="00AE4C09"/>
    <w:rsid w:val="00AE525A"/>
    <w:rsid w:val="00AE5271"/>
    <w:rsid w:val="00AE5DD8"/>
    <w:rsid w:val="00AE60B8"/>
    <w:rsid w:val="00AE60F7"/>
    <w:rsid w:val="00AE6DBE"/>
    <w:rsid w:val="00AF0483"/>
    <w:rsid w:val="00AF088D"/>
    <w:rsid w:val="00AF0A89"/>
    <w:rsid w:val="00AF1069"/>
    <w:rsid w:val="00AF1CCE"/>
    <w:rsid w:val="00AF3759"/>
    <w:rsid w:val="00AF3B1F"/>
    <w:rsid w:val="00AF533D"/>
    <w:rsid w:val="00AF5EFB"/>
    <w:rsid w:val="00AF6033"/>
    <w:rsid w:val="00AF6711"/>
    <w:rsid w:val="00AF6C02"/>
    <w:rsid w:val="00AF6D79"/>
    <w:rsid w:val="00AF6F86"/>
    <w:rsid w:val="00AF71FC"/>
    <w:rsid w:val="00AF73BE"/>
    <w:rsid w:val="00B002CF"/>
    <w:rsid w:val="00B002F3"/>
    <w:rsid w:val="00B00789"/>
    <w:rsid w:val="00B01427"/>
    <w:rsid w:val="00B02695"/>
    <w:rsid w:val="00B02D40"/>
    <w:rsid w:val="00B0391A"/>
    <w:rsid w:val="00B04D12"/>
    <w:rsid w:val="00B0609F"/>
    <w:rsid w:val="00B06B1B"/>
    <w:rsid w:val="00B11508"/>
    <w:rsid w:val="00B117E4"/>
    <w:rsid w:val="00B12C72"/>
    <w:rsid w:val="00B12D10"/>
    <w:rsid w:val="00B1360D"/>
    <w:rsid w:val="00B13AA1"/>
    <w:rsid w:val="00B15585"/>
    <w:rsid w:val="00B15670"/>
    <w:rsid w:val="00B159CB"/>
    <w:rsid w:val="00B15DCF"/>
    <w:rsid w:val="00B1617B"/>
    <w:rsid w:val="00B17DFD"/>
    <w:rsid w:val="00B20347"/>
    <w:rsid w:val="00B206A4"/>
    <w:rsid w:val="00B21C5B"/>
    <w:rsid w:val="00B22779"/>
    <w:rsid w:val="00B22901"/>
    <w:rsid w:val="00B22D0F"/>
    <w:rsid w:val="00B22D1A"/>
    <w:rsid w:val="00B24500"/>
    <w:rsid w:val="00B24BF3"/>
    <w:rsid w:val="00B24FAA"/>
    <w:rsid w:val="00B252AF"/>
    <w:rsid w:val="00B259A9"/>
    <w:rsid w:val="00B26129"/>
    <w:rsid w:val="00B26699"/>
    <w:rsid w:val="00B27D27"/>
    <w:rsid w:val="00B300B5"/>
    <w:rsid w:val="00B310C3"/>
    <w:rsid w:val="00B31744"/>
    <w:rsid w:val="00B35E17"/>
    <w:rsid w:val="00B35EA8"/>
    <w:rsid w:val="00B36F46"/>
    <w:rsid w:val="00B37886"/>
    <w:rsid w:val="00B37CF3"/>
    <w:rsid w:val="00B4106F"/>
    <w:rsid w:val="00B41873"/>
    <w:rsid w:val="00B41F17"/>
    <w:rsid w:val="00B42960"/>
    <w:rsid w:val="00B42ED6"/>
    <w:rsid w:val="00B445CC"/>
    <w:rsid w:val="00B44660"/>
    <w:rsid w:val="00B45B4B"/>
    <w:rsid w:val="00B45BAF"/>
    <w:rsid w:val="00B45FDB"/>
    <w:rsid w:val="00B46A25"/>
    <w:rsid w:val="00B46EBB"/>
    <w:rsid w:val="00B501BF"/>
    <w:rsid w:val="00B52BCD"/>
    <w:rsid w:val="00B53224"/>
    <w:rsid w:val="00B53891"/>
    <w:rsid w:val="00B54D14"/>
    <w:rsid w:val="00B54E24"/>
    <w:rsid w:val="00B55799"/>
    <w:rsid w:val="00B55E6D"/>
    <w:rsid w:val="00B60493"/>
    <w:rsid w:val="00B61410"/>
    <w:rsid w:val="00B61AB3"/>
    <w:rsid w:val="00B62729"/>
    <w:rsid w:val="00B63115"/>
    <w:rsid w:val="00B63342"/>
    <w:rsid w:val="00B64AA5"/>
    <w:rsid w:val="00B66084"/>
    <w:rsid w:val="00B66688"/>
    <w:rsid w:val="00B67C8F"/>
    <w:rsid w:val="00B67D25"/>
    <w:rsid w:val="00B708B3"/>
    <w:rsid w:val="00B71BC6"/>
    <w:rsid w:val="00B72933"/>
    <w:rsid w:val="00B731B7"/>
    <w:rsid w:val="00B73AD2"/>
    <w:rsid w:val="00B751C8"/>
    <w:rsid w:val="00B76D01"/>
    <w:rsid w:val="00B77BCF"/>
    <w:rsid w:val="00B80A96"/>
    <w:rsid w:val="00B80E04"/>
    <w:rsid w:val="00B818E8"/>
    <w:rsid w:val="00B834D7"/>
    <w:rsid w:val="00B843AA"/>
    <w:rsid w:val="00B8454C"/>
    <w:rsid w:val="00B847C2"/>
    <w:rsid w:val="00B856AE"/>
    <w:rsid w:val="00B85A32"/>
    <w:rsid w:val="00B85BB7"/>
    <w:rsid w:val="00B86125"/>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AA2"/>
    <w:rsid w:val="00BA1BB6"/>
    <w:rsid w:val="00BA1D2B"/>
    <w:rsid w:val="00BA1FFB"/>
    <w:rsid w:val="00BA2863"/>
    <w:rsid w:val="00BA291B"/>
    <w:rsid w:val="00BA3122"/>
    <w:rsid w:val="00BA3DE4"/>
    <w:rsid w:val="00BA4F1D"/>
    <w:rsid w:val="00BA53C8"/>
    <w:rsid w:val="00BA54AC"/>
    <w:rsid w:val="00BA5777"/>
    <w:rsid w:val="00BA6035"/>
    <w:rsid w:val="00BA6039"/>
    <w:rsid w:val="00BA63AE"/>
    <w:rsid w:val="00BA7AB7"/>
    <w:rsid w:val="00BB0BFE"/>
    <w:rsid w:val="00BB2266"/>
    <w:rsid w:val="00BB2BF4"/>
    <w:rsid w:val="00BB40F9"/>
    <w:rsid w:val="00BB42AB"/>
    <w:rsid w:val="00BB5731"/>
    <w:rsid w:val="00BB724E"/>
    <w:rsid w:val="00BB7CBA"/>
    <w:rsid w:val="00BC009A"/>
    <w:rsid w:val="00BC0D4A"/>
    <w:rsid w:val="00BC1F7E"/>
    <w:rsid w:val="00BC38B6"/>
    <w:rsid w:val="00BC41D9"/>
    <w:rsid w:val="00BC4FCE"/>
    <w:rsid w:val="00BC5B35"/>
    <w:rsid w:val="00BC5CD2"/>
    <w:rsid w:val="00BC5CDD"/>
    <w:rsid w:val="00BD02CB"/>
    <w:rsid w:val="00BD184A"/>
    <w:rsid w:val="00BD34AA"/>
    <w:rsid w:val="00BD5C25"/>
    <w:rsid w:val="00BD63DC"/>
    <w:rsid w:val="00BD75B1"/>
    <w:rsid w:val="00BD78A1"/>
    <w:rsid w:val="00BD7C5F"/>
    <w:rsid w:val="00BE073E"/>
    <w:rsid w:val="00BE07CB"/>
    <w:rsid w:val="00BE0AE3"/>
    <w:rsid w:val="00BE0CE1"/>
    <w:rsid w:val="00BE234E"/>
    <w:rsid w:val="00BE31E5"/>
    <w:rsid w:val="00BE39B7"/>
    <w:rsid w:val="00BE4269"/>
    <w:rsid w:val="00BE623E"/>
    <w:rsid w:val="00BE6BA6"/>
    <w:rsid w:val="00BE73AD"/>
    <w:rsid w:val="00BE79B6"/>
    <w:rsid w:val="00BF192E"/>
    <w:rsid w:val="00BF2245"/>
    <w:rsid w:val="00BF29AE"/>
    <w:rsid w:val="00BF363A"/>
    <w:rsid w:val="00BF427A"/>
    <w:rsid w:val="00BF5175"/>
    <w:rsid w:val="00BF5640"/>
    <w:rsid w:val="00BF637D"/>
    <w:rsid w:val="00BF7837"/>
    <w:rsid w:val="00BF7D4C"/>
    <w:rsid w:val="00C00063"/>
    <w:rsid w:val="00C00388"/>
    <w:rsid w:val="00C01005"/>
    <w:rsid w:val="00C010FC"/>
    <w:rsid w:val="00C01177"/>
    <w:rsid w:val="00C0129A"/>
    <w:rsid w:val="00C01D3C"/>
    <w:rsid w:val="00C02019"/>
    <w:rsid w:val="00C02DAB"/>
    <w:rsid w:val="00C042B7"/>
    <w:rsid w:val="00C050B8"/>
    <w:rsid w:val="00C062EA"/>
    <w:rsid w:val="00C0691D"/>
    <w:rsid w:val="00C07145"/>
    <w:rsid w:val="00C07CA6"/>
    <w:rsid w:val="00C10255"/>
    <w:rsid w:val="00C11A36"/>
    <w:rsid w:val="00C1221B"/>
    <w:rsid w:val="00C128E9"/>
    <w:rsid w:val="00C13476"/>
    <w:rsid w:val="00C140F2"/>
    <w:rsid w:val="00C15C18"/>
    <w:rsid w:val="00C15F43"/>
    <w:rsid w:val="00C15F5E"/>
    <w:rsid w:val="00C167D4"/>
    <w:rsid w:val="00C16DC9"/>
    <w:rsid w:val="00C170C5"/>
    <w:rsid w:val="00C176CD"/>
    <w:rsid w:val="00C20074"/>
    <w:rsid w:val="00C20606"/>
    <w:rsid w:val="00C20E5C"/>
    <w:rsid w:val="00C23AF4"/>
    <w:rsid w:val="00C24440"/>
    <w:rsid w:val="00C244F8"/>
    <w:rsid w:val="00C258FA"/>
    <w:rsid w:val="00C260C8"/>
    <w:rsid w:val="00C2665F"/>
    <w:rsid w:val="00C27247"/>
    <w:rsid w:val="00C273ED"/>
    <w:rsid w:val="00C276CC"/>
    <w:rsid w:val="00C27877"/>
    <w:rsid w:val="00C2796C"/>
    <w:rsid w:val="00C27D50"/>
    <w:rsid w:val="00C31A70"/>
    <w:rsid w:val="00C31D1F"/>
    <w:rsid w:val="00C320EA"/>
    <w:rsid w:val="00C334D1"/>
    <w:rsid w:val="00C33D2F"/>
    <w:rsid w:val="00C33D61"/>
    <w:rsid w:val="00C3436A"/>
    <w:rsid w:val="00C34775"/>
    <w:rsid w:val="00C348B1"/>
    <w:rsid w:val="00C350FE"/>
    <w:rsid w:val="00C35101"/>
    <w:rsid w:val="00C35450"/>
    <w:rsid w:val="00C358E7"/>
    <w:rsid w:val="00C36371"/>
    <w:rsid w:val="00C367BD"/>
    <w:rsid w:val="00C37A93"/>
    <w:rsid w:val="00C40071"/>
    <w:rsid w:val="00C4021F"/>
    <w:rsid w:val="00C404BD"/>
    <w:rsid w:val="00C42137"/>
    <w:rsid w:val="00C4257C"/>
    <w:rsid w:val="00C4374F"/>
    <w:rsid w:val="00C44AAE"/>
    <w:rsid w:val="00C45EDC"/>
    <w:rsid w:val="00C46575"/>
    <w:rsid w:val="00C471C6"/>
    <w:rsid w:val="00C5094D"/>
    <w:rsid w:val="00C50DD6"/>
    <w:rsid w:val="00C50EBB"/>
    <w:rsid w:val="00C511F5"/>
    <w:rsid w:val="00C516D0"/>
    <w:rsid w:val="00C533B3"/>
    <w:rsid w:val="00C53469"/>
    <w:rsid w:val="00C53C8B"/>
    <w:rsid w:val="00C5634F"/>
    <w:rsid w:val="00C5646D"/>
    <w:rsid w:val="00C61265"/>
    <w:rsid w:val="00C61BC8"/>
    <w:rsid w:val="00C620DD"/>
    <w:rsid w:val="00C62803"/>
    <w:rsid w:val="00C62DE6"/>
    <w:rsid w:val="00C6348A"/>
    <w:rsid w:val="00C6361A"/>
    <w:rsid w:val="00C63946"/>
    <w:rsid w:val="00C64E69"/>
    <w:rsid w:val="00C6531A"/>
    <w:rsid w:val="00C6532B"/>
    <w:rsid w:val="00C65C28"/>
    <w:rsid w:val="00C66062"/>
    <w:rsid w:val="00C66B99"/>
    <w:rsid w:val="00C70293"/>
    <w:rsid w:val="00C705C9"/>
    <w:rsid w:val="00C71851"/>
    <w:rsid w:val="00C722C8"/>
    <w:rsid w:val="00C7249C"/>
    <w:rsid w:val="00C7281E"/>
    <w:rsid w:val="00C72B39"/>
    <w:rsid w:val="00C72FAE"/>
    <w:rsid w:val="00C738D3"/>
    <w:rsid w:val="00C7460B"/>
    <w:rsid w:val="00C74A4B"/>
    <w:rsid w:val="00C74BA6"/>
    <w:rsid w:val="00C75894"/>
    <w:rsid w:val="00C7785E"/>
    <w:rsid w:val="00C80875"/>
    <w:rsid w:val="00C81107"/>
    <w:rsid w:val="00C8149A"/>
    <w:rsid w:val="00C81658"/>
    <w:rsid w:val="00C81C29"/>
    <w:rsid w:val="00C8344D"/>
    <w:rsid w:val="00C837AC"/>
    <w:rsid w:val="00C839D8"/>
    <w:rsid w:val="00C85145"/>
    <w:rsid w:val="00C902D6"/>
    <w:rsid w:val="00C9144E"/>
    <w:rsid w:val="00C91EFA"/>
    <w:rsid w:val="00C93266"/>
    <w:rsid w:val="00C948EC"/>
    <w:rsid w:val="00C94F98"/>
    <w:rsid w:val="00C950E2"/>
    <w:rsid w:val="00C9516E"/>
    <w:rsid w:val="00C963A4"/>
    <w:rsid w:val="00C9706A"/>
    <w:rsid w:val="00C97546"/>
    <w:rsid w:val="00C97A80"/>
    <w:rsid w:val="00C97D95"/>
    <w:rsid w:val="00CA0178"/>
    <w:rsid w:val="00CA0A39"/>
    <w:rsid w:val="00CA1427"/>
    <w:rsid w:val="00CA29E3"/>
    <w:rsid w:val="00CA3035"/>
    <w:rsid w:val="00CA394F"/>
    <w:rsid w:val="00CA4672"/>
    <w:rsid w:val="00CA47E8"/>
    <w:rsid w:val="00CA4918"/>
    <w:rsid w:val="00CA4EC9"/>
    <w:rsid w:val="00CA537D"/>
    <w:rsid w:val="00CA5F18"/>
    <w:rsid w:val="00CA6113"/>
    <w:rsid w:val="00CA635D"/>
    <w:rsid w:val="00CA6EE8"/>
    <w:rsid w:val="00CA77EA"/>
    <w:rsid w:val="00CA7CD2"/>
    <w:rsid w:val="00CB0234"/>
    <w:rsid w:val="00CB0BD3"/>
    <w:rsid w:val="00CB0EB9"/>
    <w:rsid w:val="00CB1CF7"/>
    <w:rsid w:val="00CB2290"/>
    <w:rsid w:val="00CB25D9"/>
    <w:rsid w:val="00CB3223"/>
    <w:rsid w:val="00CB3276"/>
    <w:rsid w:val="00CB3A2E"/>
    <w:rsid w:val="00CB3B89"/>
    <w:rsid w:val="00CB6648"/>
    <w:rsid w:val="00CB7A64"/>
    <w:rsid w:val="00CB7F03"/>
    <w:rsid w:val="00CC003C"/>
    <w:rsid w:val="00CC08E9"/>
    <w:rsid w:val="00CC1459"/>
    <w:rsid w:val="00CC1F2C"/>
    <w:rsid w:val="00CC2A64"/>
    <w:rsid w:val="00CC2DB1"/>
    <w:rsid w:val="00CC2E65"/>
    <w:rsid w:val="00CC3511"/>
    <w:rsid w:val="00CC4072"/>
    <w:rsid w:val="00CC64E7"/>
    <w:rsid w:val="00CC754E"/>
    <w:rsid w:val="00CC7BA2"/>
    <w:rsid w:val="00CC7D43"/>
    <w:rsid w:val="00CC7E66"/>
    <w:rsid w:val="00CD1434"/>
    <w:rsid w:val="00CD4014"/>
    <w:rsid w:val="00CD5959"/>
    <w:rsid w:val="00CD5E67"/>
    <w:rsid w:val="00CD6B4F"/>
    <w:rsid w:val="00CD6C00"/>
    <w:rsid w:val="00CE147C"/>
    <w:rsid w:val="00CE1627"/>
    <w:rsid w:val="00CE2495"/>
    <w:rsid w:val="00CE35F3"/>
    <w:rsid w:val="00CE39E5"/>
    <w:rsid w:val="00CE4EE9"/>
    <w:rsid w:val="00CE5C46"/>
    <w:rsid w:val="00CE64EC"/>
    <w:rsid w:val="00CE6EE9"/>
    <w:rsid w:val="00CF026E"/>
    <w:rsid w:val="00CF0A92"/>
    <w:rsid w:val="00CF0B79"/>
    <w:rsid w:val="00CF1674"/>
    <w:rsid w:val="00CF172D"/>
    <w:rsid w:val="00CF2C3B"/>
    <w:rsid w:val="00CF35F0"/>
    <w:rsid w:val="00CF4230"/>
    <w:rsid w:val="00CF4311"/>
    <w:rsid w:val="00CF5C60"/>
    <w:rsid w:val="00CF5D4E"/>
    <w:rsid w:val="00CF5F52"/>
    <w:rsid w:val="00D00283"/>
    <w:rsid w:val="00D011D4"/>
    <w:rsid w:val="00D012C2"/>
    <w:rsid w:val="00D02036"/>
    <w:rsid w:val="00D02C18"/>
    <w:rsid w:val="00D0319B"/>
    <w:rsid w:val="00D0379C"/>
    <w:rsid w:val="00D04094"/>
    <w:rsid w:val="00D04349"/>
    <w:rsid w:val="00D051CC"/>
    <w:rsid w:val="00D065F2"/>
    <w:rsid w:val="00D06D0B"/>
    <w:rsid w:val="00D10B1D"/>
    <w:rsid w:val="00D11245"/>
    <w:rsid w:val="00D1269E"/>
    <w:rsid w:val="00D13C43"/>
    <w:rsid w:val="00D147A3"/>
    <w:rsid w:val="00D14CD9"/>
    <w:rsid w:val="00D1535E"/>
    <w:rsid w:val="00D15DA8"/>
    <w:rsid w:val="00D1606C"/>
    <w:rsid w:val="00D1652B"/>
    <w:rsid w:val="00D2026B"/>
    <w:rsid w:val="00D20379"/>
    <w:rsid w:val="00D20AA0"/>
    <w:rsid w:val="00D2112D"/>
    <w:rsid w:val="00D22698"/>
    <w:rsid w:val="00D22ACE"/>
    <w:rsid w:val="00D238A1"/>
    <w:rsid w:val="00D240A8"/>
    <w:rsid w:val="00D25312"/>
    <w:rsid w:val="00D261BA"/>
    <w:rsid w:val="00D32473"/>
    <w:rsid w:val="00D32808"/>
    <w:rsid w:val="00D32CE5"/>
    <w:rsid w:val="00D33B4B"/>
    <w:rsid w:val="00D348F8"/>
    <w:rsid w:val="00D34E34"/>
    <w:rsid w:val="00D34FB4"/>
    <w:rsid w:val="00D3577A"/>
    <w:rsid w:val="00D35FAD"/>
    <w:rsid w:val="00D4067A"/>
    <w:rsid w:val="00D40BE5"/>
    <w:rsid w:val="00D44184"/>
    <w:rsid w:val="00D44DE5"/>
    <w:rsid w:val="00D45372"/>
    <w:rsid w:val="00D46327"/>
    <w:rsid w:val="00D46945"/>
    <w:rsid w:val="00D472B4"/>
    <w:rsid w:val="00D47568"/>
    <w:rsid w:val="00D5036D"/>
    <w:rsid w:val="00D504C7"/>
    <w:rsid w:val="00D50D2F"/>
    <w:rsid w:val="00D51066"/>
    <w:rsid w:val="00D510B2"/>
    <w:rsid w:val="00D51341"/>
    <w:rsid w:val="00D51382"/>
    <w:rsid w:val="00D51F74"/>
    <w:rsid w:val="00D52453"/>
    <w:rsid w:val="00D54760"/>
    <w:rsid w:val="00D56931"/>
    <w:rsid w:val="00D61135"/>
    <w:rsid w:val="00D613F4"/>
    <w:rsid w:val="00D615F8"/>
    <w:rsid w:val="00D61AAE"/>
    <w:rsid w:val="00D61E09"/>
    <w:rsid w:val="00D62D6F"/>
    <w:rsid w:val="00D62EE9"/>
    <w:rsid w:val="00D6308A"/>
    <w:rsid w:val="00D646C1"/>
    <w:rsid w:val="00D64F0F"/>
    <w:rsid w:val="00D655A0"/>
    <w:rsid w:val="00D65EF8"/>
    <w:rsid w:val="00D6613C"/>
    <w:rsid w:val="00D668D5"/>
    <w:rsid w:val="00D669B4"/>
    <w:rsid w:val="00D66FF8"/>
    <w:rsid w:val="00D67073"/>
    <w:rsid w:val="00D672E8"/>
    <w:rsid w:val="00D70088"/>
    <w:rsid w:val="00D706C5"/>
    <w:rsid w:val="00D71F1D"/>
    <w:rsid w:val="00D729EC"/>
    <w:rsid w:val="00D72AFE"/>
    <w:rsid w:val="00D730A8"/>
    <w:rsid w:val="00D74470"/>
    <w:rsid w:val="00D751A5"/>
    <w:rsid w:val="00D77122"/>
    <w:rsid w:val="00D81A76"/>
    <w:rsid w:val="00D8224D"/>
    <w:rsid w:val="00D822FF"/>
    <w:rsid w:val="00D826FF"/>
    <w:rsid w:val="00D8397E"/>
    <w:rsid w:val="00D84072"/>
    <w:rsid w:val="00D85B3A"/>
    <w:rsid w:val="00D865F4"/>
    <w:rsid w:val="00D86D1E"/>
    <w:rsid w:val="00D873F6"/>
    <w:rsid w:val="00D90F6C"/>
    <w:rsid w:val="00D9153B"/>
    <w:rsid w:val="00D918CE"/>
    <w:rsid w:val="00D92E06"/>
    <w:rsid w:val="00D956BF"/>
    <w:rsid w:val="00D95BB2"/>
    <w:rsid w:val="00D9605C"/>
    <w:rsid w:val="00D9758F"/>
    <w:rsid w:val="00D97656"/>
    <w:rsid w:val="00DA0B9C"/>
    <w:rsid w:val="00DA1766"/>
    <w:rsid w:val="00DA184B"/>
    <w:rsid w:val="00DA4596"/>
    <w:rsid w:val="00DA4938"/>
    <w:rsid w:val="00DA4D26"/>
    <w:rsid w:val="00DA507D"/>
    <w:rsid w:val="00DA7239"/>
    <w:rsid w:val="00DB04C2"/>
    <w:rsid w:val="00DB05DA"/>
    <w:rsid w:val="00DB1300"/>
    <w:rsid w:val="00DB13B8"/>
    <w:rsid w:val="00DB1438"/>
    <w:rsid w:val="00DB1C45"/>
    <w:rsid w:val="00DB1F80"/>
    <w:rsid w:val="00DB30E3"/>
    <w:rsid w:val="00DB320A"/>
    <w:rsid w:val="00DB350F"/>
    <w:rsid w:val="00DB394E"/>
    <w:rsid w:val="00DB3F2C"/>
    <w:rsid w:val="00DB4A95"/>
    <w:rsid w:val="00DB4B02"/>
    <w:rsid w:val="00DB542E"/>
    <w:rsid w:val="00DC224B"/>
    <w:rsid w:val="00DC2B16"/>
    <w:rsid w:val="00DC2E36"/>
    <w:rsid w:val="00DC3392"/>
    <w:rsid w:val="00DC4561"/>
    <w:rsid w:val="00DC55BC"/>
    <w:rsid w:val="00DC59BC"/>
    <w:rsid w:val="00DC6AD0"/>
    <w:rsid w:val="00DC716F"/>
    <w:rsid w:val="00DD1327"/>
    <w:rsid w:val="00DD1B8F"/>
    <w:rsid w:val="00DD3110"/>
    <w:rsid w:val="00DD3607"/>
    <w:rsid w:val="00DD365B"/>
    <w:rsid w:val="00DD4721"/>
    <w:rsid w:val="00DD54F4"/>
    <w:rsid w:val="00DD61C4"/>
    <w:rsid w:val="00DD76F2"/>
    <w:rsid w:val="00DD7890"/>
    <w:rsid w:val="00DD7896"/>
    <w:rsid w:val="00DD7D40"/>
    <w:rsid w:val="00DD7EDE"/>
    <w:rsid w:val="00DE0123"/>
    <w:rsid w:val="00DE0598"/>
    <w:rsid w:val="00DE0DB4"/>
    <w:rsid w:val="00DE1336"/>
    <w:rsid w:val="00DE2337"/>
    <w:rsid w:val="00DE24EE"/>
    <w:rsid w:val="00DE27FF"/>
    <w:rsid w:val="00DE2CC0"/>
    <w:rsid w:val="00DE38A9"/>
    <w:rsid w:val="00DE7346"/>
    <w:rsid w:val="00DE73F2"/>
    <w:rsid w:val="00DE7D26"/>
    <w:rsid w:val="00DF0306"/>
    <w:rsid w:val="00DF18CE"/>
    <w:rsid w:val="00DF1F20"/>
    <w:rsid w:val="00DF2D1F"/>
    <w:rsid w:val="00DF2E03"/>
    <w:rsid w:val="00DF3701"/>
    <w:rsid w:val="00DF3C27"/>
    <w:rsid w:val="00DF454B"/>
    <w:rsid w:val="00DF5063"/>
    <w:rsid w:val="00DF5540"/>
    <w:rsid w:val="00DF5684"/>
    <w:rsid w:val="00DF5C0C"/>
    <w:rsid w:val="00DF617A"/>
    <w:rsid w:val="00DF771F"/>
    <w:rsid w:val="00E00775"/>
    <w:rsid w:val="00E01B25"/>
    <w:rsid w:val="00E01B60"/>
    <w:rsid w:val="00E02985"/>
    <w:rsid w:val="00E02AB8"/>
    <w:rsid w:val="00E03F4C"/>
    <w:rsid w:val="00E0457D"/>
    <w:rsid w:val="00E058AA"/>
    <w:rsid w:val="00E073A5"/>
    <w:rsid w:val="00E07DAB"/>
    <w:rsid w:val="00E10617"/>
    <w:rsid w:val="00E121B2"/>
    <w:rsid w:val="00E1225C"/>
    <w:rsid w:val="00E12F45"/>
    <w:rsid w:val="00E12FAA"/>
    <w:rsid w:val="00E139B2"/>
    <w:rsid w:val="00E139E3"/>
    <w:rsid w:val="00E1486E"/>
    <w:rsid w:val="00E152E5"/>
    <w:rsid w:val="00E15830"/>
    <w:rsid w:val="00E169C5"/>
    <w:rsid w:val="00E206A4"/>
    <w:rsid w:val="00E214F9"/>
    <w:rsid w:val="00E223D0"/>
    <w:rsid w:val="00E246D7"/>
    <w:rsid w:val="00E24EB8"/>
    <w:rsid w:val="00E253AA"/>
    <w:rsid w:val="00E256BC"/>
    <w:rsid w:val="00E25FD7"/>
    <w:rsid w:val="00E262BC"/>
    <w:rsid w:val="00E2789A"/>
    <w:rsid w:val="00E27D77"/>
    <w:rsid w:val="00E3007C"/>
    <w:rsid w:val="00E30612"/>
    <w:rsid w:val="00E31A10"/>
    <w:rsid w:val="00E325EF"/>
    <w:rsid w:val="00E32F17"/>
    <w:rsid w:val="00E330B6"/>
    <w:rsid w:val="00E332D7"/>
    <w:rsid w:val="00E33905"/>
    <w:rsid w:val="00E356AC"/>
    <w:rsid w:val="00E358A8"/>
    <w:rsid w:val="00E36A76"/>
    <w:rsid w:val="00E36B7A"/>
    <w:rsid w:val="00E36F41"/>
    <w:rsid w:val="00E41059"/>
    <w:rsid w:val="00E415FB"/>
    <w:rsid w:val="00E4249D"/>
    <w:rsid w:val="00E427B5"/>
    <w:rsid w:val="00E42913"/>
    <w:rsid w:val="00E42C5E"/>
    <w:rsid w:val="00E42FF2"/>
    <w:rsid w:val="00E43B50"/>
    <w:rsid w:val="00E43E5C"/>
    <w:rsid w:val="00E45785"/>
    <w:rsid w:val="00E46DBD"/>
    <w:rsid w:val="00E51519"/>
    <w:rsid w:val="00E517C0"/>
    <w:rsid w:val="00E532F9"/>
    <w:rsid w:val="00E54427"/>
    <w:rsid w:val="00E5451F"/>
    <w:rsid w:val="00E54D31"/>
    <w:rsid w:val="00E54D89"/>
    <w:rsid w:val="00E551D9"/>
    <w:rsid w:val="00E55775"/>
    <w:rsid w:val="00E57041"/>
    <w:rsid w:val="00E576A6"/>
    <w:rsid w:val="00E57A04"/>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2BBC"/>
    <w:rsid w:val="00E73449"/>
    <w:rsid w:val="00E7435D"/>
    <w:rsid w:val="00E74E36"/>
    <w:rsid w:val="00E7563E"/>
    <w:rsid w:val="00E75B8B"/>
    <w:rsid w:val="00E75E74"/>
    <w:rsid w:val="00E76309"/>
    <w:rsid w:val="00E7648A"/>
    <w:rsid w:val="00E802B0"/>
    <w:rsid w:val="00E821C1"/>
    <w:rsid w:val="00E82848"/>
    <w:rsid w:val="00E829B9"/>
    <w:rsid w:val="00E82CD9"/>
    <w:rsid w:val="00E83676"/>
    <w:rsid w:val="00E83D6A"/>
    <w:rsid w:val="00E8646F"/>
    <w:rsid w:val="00E86D9E"/>
    <w:rsid w:val="00E873A1"/>
    <w:rsid w:val="00E8767C"/>
    <w:rsid w:val="00E903E2"/>
    <w:rsid w:val="00E91BEA"/>
    <w:rsid w:val="00E92AFB"/>
    <w:rsid w:val="00E941E8"/>
    <w:rsid w:val="00E97350"/>
    <w:rsid w:val="00EA19F8"/>
    <w:rsid w:val="00EA1CAC"/>
    <w:rsid w:val="00EA434D"/>
    <w:rsid w:val="00EA443E"/>
    <w:rsid w:val="00EA4CD1"/>
    <w:rsid w:val="00EA4FEC"/>
    <w:rsid w:val="00EA5A49"/>
    <w:rsid w:val="00EA7172"/>
    <w:rsid w:val="00EA71D9"/>
    <w:rsid w:val="00EA7B1A"/>
    <w:rsid w:val="00EA7DD3"/>
    <w:rsid w:val="00EA7E60"/>
    <w:rsid w:val="00EB00D7"/>
    <w:rsid w:val="00EB0960"/>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0999"/>
    <w:rsid w:val="00EC1673"/>
    <w:rsid w:val="00EC1BF2"/>
    <w:rsid w:val="00EC210A"/>
    <w:rsid w:val="00EC3CC9"/>
    <w:rsid w:val="00EC4214"/>
    <w:rsid w:val="00EC47DD"/>
    <w:rsid w:val="00EC57EF"/>
    <w:rsid w:val="00EC58CF"/>
    <w:rsid w:val="00EC68C7"/>
    <w:rsid w:val="00EC797A"/>
    <w:rsid w:val="00ED0253"/>
    <w:rsid w:val="00ED0DF4"/>
    <w:rsid w:val="00ED1014"/>
    <w:rsid w:val="00ED1065"/>
    <w:rsid w:val="00ED1826"/>
    <w:rsid w:val="00ED1A2F"/>
    <w:rsid w:val="00ED1DB5"/>
    <w:rsid w:val="00ED1F00"/>
    <w:rsid w:val="00ED2A60"/>
    <w:rsid w:val="00ED3ECE"/>
    <w:rsid w:val="00ED3F74"/>
    <w:rsid w:val="00ED5E75"/>
    <w:rsid w:val="00ED78B3"/>
    <w:rsid w:val="00EE0E7B"/>
    <w:rsid w:val="00EE102F"/>
    <w:rsid w:val="00EE108C"/>
    <w:rsid w:val="00EE1D55"/>
    <w:rsid w:val="00EE2029"/>
    <w:rsid w:val="00EE20EA"/>
    <w:rsid w:val="00EE30ED"/>
    <w:rsid w:val="00EE4430"/>
    <w:rsid w:val="00EE667D"/>
    <w:rsid w:val="00EE682F"/>
    <w:rsid w:val="00EE7345"/>
    <w:rsid w:val="00EE73A6"/>
    <w:rsid w:val="00EF0231"/>
    <w:rsid w:val="00EF1328"/>
    <w:rsid w:val="00EF1B27"/>
    <w:rsid w:val="00EF1E70"/>
    <w:rsid w:val="00EF1F61"/>
    <w:rsid w:val="00EF26C7"/>
    <w:rsid w:val="00EF2DD9"/>
    <w:rsid w:val="00EF5AAE"/>
    <w:rsid w:val="00EF5FC6"/>
    <w:rsid w:val="00EF7EDE"/>
    <w:rsid w:val="00F00148"/>
    <w:rsid w:val="00F0052D"/>
    <w:rsid w:val="00F02086"/>
    <w:rsid w:val="00F02FEF"/>
    <w:rsid w:val="00F05941"/>
    <w:rsid w:val="00F070B7"/>
    <w:rsid w:val="00F0714B"/>
    <w:rsid w:val="00F077E5"/>
    <w:rsid w:val="00F10699"/>
    <w:rsid w:val="00F109F6"/>
    <w:rsid w:val="00F131C4"/>
    <w:rsid w:val="00F137B5"/>
    <w:rsid w:val="00F138E9"/>
    <w:rsid w:val="00F13ADB"/>
    <w:rsid w:val="00F13D4A"/>
    <w:rsid w:val="00F15726"/>
    <w:rsid w:val="00F15D3F"/>
    <w:rsid w:val="00F171B4"/>
    <w:rsid w:val="00F176DC"/>
    <w:rsid w:val="00F202DF"/>
    <w:rsid w:val="00F207E6"/>
    <w:rsid w:val="00F217E7"/>
    <w:rsid w:val="00F22DCE"/>
    <w:rsid w:val="00F23256"/>
    <w:rsid w:val="00F23B38"/>
    <w:rsid w:val="00F23B8B"/>
    <w:rsid w:val="00F245AC"/>
    <w:rsid w:val="00F248CE"/>
    <w:rsid w:val="00F24ED2"/>
    <w:rsid w:val="00F302B7"/>
    <w:rsid w:val="00F30869"/>
    <w:rsid w:val="00F312B3"/>
    <w:rsid w:val="00F32E6F"/>
    <w:rsid w:val="00F335B0"/>
    <w:rsid w:val="00F34626"/>
    <w:rsid w:val="00F3467D"/>
    <w:rsid w:val="00F35139"/>
    <w:rsid w:val="00F36B30"/>
    <w:rsid w:val="00F36E8B"/>
    <w:rsid w:val="00F40038"/>
    <w:rsid w:val="00F40306"/>
    <w:rsid w:val="00F40735"/>
    <w:rsid w:val="00F429C9"/>
    <w:rsid w:val="00F435B7"/>
    <w:rsid w:val="00F4456C"/>
    <w:rsid w:val="00F455FB"/>
    <w:rsid w:val="00F45A16"/>
    <w:rsid w:val="00F45C49"/>
    <w:rsid w:val="00F46075"/>
    <w:rsid w:val="00F46742"/>
    <w:rsid w:val="00F50B35"/>
    <w:rsid w:val="00F51A36"/>
    <w:rsid w:val="00F52598"/>
    <w:rsid w:val="00F52ECD"/>
    <w:rsid w:val="00F53507"/>
    <w:rsid w:val="00F53610"/>
    <w:rsid w:val="00F53E79"/>
    <w:rsid w:val="00F54362"/>
    <w:rsid w:val="00F562F7"/>
    <w:rsid w:val="00F563DB"/>
    <w:rsid w:val="00F563F7"/>
    <w:rsid w:val="00F566E9"/>
    <w:rsid w:val="00F60C24"/>
    <w:rsid w:val="00F6112B"/>
    <w:rsid w:val="00F61282"/>
    <w:rsid w:val="00F62936"/>
    <w:rsid w:val="00F66B63"/>
    <w:rsid w:val="00F70A9E"/>
    <w:rsid w:val="00F70B77"/>
    <w:rsid w:val="00F70C10"/>
    <w:rsid w:val="00F7124B"/>
    <w:rsid w:val="00F71310"/>
    <w:rsid w:val="00F72547"/>
    <w:rsid w:val="00F726AE"/>
    <w:rsid w:val="00F73D51"/>
    <w:rsid w:val="00F73E19"/>
    <w:rsid w:val="00F748FD"/>
    <w:rsid w:val="00F75522"/>
    <w:rsid w:val="00F7568E"/>
    <w:rsid w:val="00F75AB9"/>
    <w:rsid w:val="00F75BA4"/>
    <w:rsid w:val="00F77BE2"/>
    <w:rsid w:val="00F802E5"/>
    <w:rsid w:val="00F80F5F"/>
    <w:rsid w:val="00F8192D"/>
    <w:rsid w:val="00F8229B"/>
    <w:rsid w:val="00F830A9"/>
    <w:rsid w:val="00F84052"/>
    <w:rsid w:val="00F846F7"/>
    <w:rsid w:val="00F859D1"/>
    <w:rsid w:val="00F876ED"/>
    <w:rsid w:val="00F87C05"/>
    <w:rsid w:val="00F9064F"/>
    <w:rsid w:val="00F91378"/>
    <w:rsid w:val="00F93F2F"/>
    <w:rsid w:val="00F94711"/>
    <w:rsid w:val="00F94849"/>
    <w:rsid w:val="00F94A79"/>
    <w:rsid w:val="00F9528B"/>
    <w:rsid w:val="00F97A51"/>
    <w:rsid w:val="00F97A6C"/>
    <w:rsid w:val="00F97B3C"/>
    <w:rsid w:val="00FA009F"/>
    <w:rsid w:val="00FA1A52"/>
    <w:rsid w:val="00FA264C"/>
    <w:rsid w:val="00FA3494"/>
    <w:rsid w:val="00FA40BA"/>
    <w:rsid w:val="00FA41CD"/>
    <w:rsid w:val="00FA41EC"/>
    <w:rsid w:val="00FA47D7"/>
    <w:rsid w:val="00FA5974"/>
    <w:rsid w:val="00FA72C4"/>
    <w:rsid w:val="00FB1505"/>
    <w:rsid w:val="00FB2433"/>
    <w:rsid w:val="00FB264E"/>
    <w:rsid w:val="00FB2E50"/>
    <w:rsid w:val="00FB3371"/>
    <w:rsid w:val="00FB4294"/>
    <w:rsid w:val="00FB4BC2"/>
    <w:rsid w:val="00FB4E26"/>
    <w:rsid w:val="00FB5AEB"/>
    <w:rsid w:val="00FB5F3B"/>
    <w:rsid w:val="00FB6BFA"/>
    <w:rsid w:val="00FB7A35"/>
    <w:rsid w:val="00FC1588"/>
    <w:rsid w:val="00FC1B2C"/>
    <w:rsid w:val="00FC1E6B"/>
    <w:rsid w:val="00FC1F79"/>
    <w:rsid w:val="00FC3A0E"/>
    <w:rsid w:val="00FC4956"/>
    <w:rsid w:val="00FC4B95"/>
    <w:rsid w:val="00FC4B96"/>
    <w:rsid w:val="00FC5975"/>
    <w:rsid w:val="00FC6C72"/>
    <w:rsid w:val="00FC6D97"/>
    <w:rsid w:val="00FC72FB"/>
    <w:rsid w:val="00FC767C"/>
    <w:rsid w:val="00FC789D"/>
    <w:rsid w:val="00FC7C08"/>
    <w:rsid w:val="00FD0712"/>
    <w:rsid w:val="00FD2395"/>
    <w:rsid w:val="00FD280B"/>
    <w:rsid w:val="00FD3094"/>
    <w:rsid w:val="00FD3A19"/>
    <w:rsid w:val="00FD415A"/>
    <w:rsid w:val="00FD58DE"/>
    <w:rsid w:val="00FD5BB6"/>
    <w:rsid w:val="00FD610D"/>
    <w:rsid w:val="00FD68A1"/>
    <w:rsid w:val="00FD6F13"/>
    <w:rsid w:val="00FD787B"/>
    <w:rsid w:val="00FE0C00"/>
    <w:rsid w:val="00FE17A9"/>
    <w:rsid w:val="00FE1CAC"/>
    <w:rsid w:val="00FE3AB4"/>
    <w:rsid w:val="00FE4B10"/>
    <w:rsid w:val="00FE58E2"/>
    <w:rsid w:val="00FF0AB3"/>
    <w:rsid w:val="00FF0D2A"/>
    <w:rsid w:val="00FF119B"/>
    <w:rsid w:val="00FF1D4A"/>
    <w:rsid w:val="00FF2808"/>
    <w:rsid w:val="00FF2ADB"/>
    <w:rsid w:val="00FF2F0D"/>
    <w:rsid w:val="00FF3607"/>
    <w:rsid w:val="00FF36FF"/>
    <w:rsid w:val="00FF4F6E"/>
    <w:rsid w:val="00FF5800"/>
    <w:rsid w:val="00FF5A17"/>
    <w:rsid w:val="00FF6194"/>
    <w:rsid w:val="00FF6C87"/>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19946C6E-F0B8-4782-BB2C-5F8EE052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AEB"/>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9E0526"/>
    <w:rPr>
      <w:rFonts w:ascii="Arial" w:hAnsi="Arial"/>
      <w:sz w:val="24"/>
      <w:szCs w:val="24"/>
      <w:lang w:val="es-ES" w:eastAsia="es-ES"/>
    </w:rPr>
  </w:style>
  <w:style w:type="character" w:customStyle="1" w:styleId="PiedepginaCar">
    <w:name w:val="Pie de página Car"/>
    <w:basedOn w:val="Fuentedeprrafopredeter"/>
    <w:link w:val="Piedepgina"/>
    <w:rsid w:val="0053730A"/>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4066296">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75128446">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57963746">
      <w:bodyDiv w:val="1"/>
      <w:marLeft w:val="0"/>
      <w:marRight w:val="0"/>
      <w:marTop w:val="0"/>
      <w:marBottom w:val="0"/>
      <w:divBdr>
        <w:top w:val="none" w:sz="0" w:space="0" w:color="auto"/>
        <w:left w:val="none" w:sz="0" w:space="0" w:color="auto"/>
        <w:bottom w:val="none" w:sz="0" w:space="0" w:color="auto"/>
        <w:right w:val="none" w:sz="0" w:space="0" w:color="auto"/>
      </w:divBdr>
    </w:div>
    <w:div w:id="166673072">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13201753">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667384">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360055723">
      <w:bodyDiv w:val="1"/>
      <w:marLeft w:val="0"/>
      <w:marRight w:val="0"/>
      <w:marTop w:val="0"/>
      <w:marBottom w:val="0"/>
      <w:divBdr>
        <w:top w:val="none" w:sz="0" w:space="0" w:color="auto"/>
        <w:left w:val="none" w:sz="0" w:space="0" w:color="auto"/>
        <w:bottom w:val="none" w:sz="0" w:space="0" w:color="auto"/>
        <w:right w:val="none" w:sz="0" w:space="0" w:color="auto"/>
      </w:divBdr>
    </w:div>
    <w:div w:id="367461483">
      <w:bodyDiv w:val="1"/>
      <w:marLeft w:val="0"/>
      <w:marRight w:val="0"/>
      <w:marTop w:val="0"/>
      <w:marBottom w:val="0"/>
      <w:divBdr>
        <w:top w:val="none" w:sz="0" w:space="0" w:color="auto"/>
        <w:left w:val="none" w:sz="0" w:space="0" w:color="auto"/>
        <w:bottom w:val="none" w:sz="0" w:space="0" w:color="auto"/>
        <w:right w:val="none" w:sz="0" w:space="0" w:color="auto"/>
      </w:divBdr>
    </w:div>
    <w:div w:id="398403293">
      <w:bodyDiv w:val="1"/>
      <w:marLeft w:val="0"/>
      <w:marRight w:val="0"/>
      <w:marTop w:val="0"/>
      <w:marBottom w:val="0"/>
      <w:divBdr>
        <w:top w:val="none" w:sz="0" w:space="0" w:color="auto"/>
        <w:left w:val="none" w:sz="0" w:space="0" w:color="auto"/>
        <w:bottom w:val="none" w:sz="0" w:space="0" w:color="auto"/>
        <w:right w:val="none" w:sz="0" w:space="0" w:color="auto"/>
      </w:divBdr>
    </w:div>
    <w:div w:id="405803690">
      <w:bodyDiv w:val="1"/>
      <w:marLeft w:val="0"/>
      <w:marRight w:val="0"/>
      <w:marTop w:val="0"/>
      <w:marBottom w:val="0"/>
      <w:divBdr>
        <w:top w:val="none" w:sz="0" w:space="0" w:color="auto"/>
        <w:left w:val="none" w:sz="0" w:space="0" w:color="auto"/>
        <w:bottom w:val="none" w:sz="0" w:space="0" w:color="auto"/>
        <w:right w:val="none" w:sz="0" w:space="0" w:color="auto"/>
      </w:divBdr>
      <w:divsChild>
        <w:div w:id="1419137587">
          <w:marLeft w:val="0"/>
          <w:marRight w:val="0"/>
          <w:marTop w:val="0"/>
          <w:marBottom w:val="0"/>
          <w:divBdr>
            <w:top w:val="none" w:sz="0" w:space="0" w:color="auto"/>
            <w:left w:val="none" w:sz="0" w:space="0" w:color="auto"/>
            <w:bottom w:val="none" w:sz="0" w:space="0" w:color="auto"/>
            <w:right w:val="none" w:sz="0" w:space="0" w:color="auto"/>
          </w:divBdr>
        </w:div>
      </w:divsChild>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06804539">
      <w:bodyDiv w:val="1"/>
      <w:marLeft w:val="0"/>
      <w:marRight w:val="0"/>
      <w:marTop w:val="0"/>
      <w:marBottom w:val="0"/>
      <w:divBdr>
        <w:top w:val="none" w:sz="0" w:space="0" w:color="auto"/>
        <w:left w:val="none" w:sz="0" w:space="0" w:color="auto"/>
        <w:bottom w:val="none" w:sz="0" w:space="0" w:color="auto"/>
        <w:right w:val="none" w:sz="0" w:space="0" w:color="auto"/>
      </w:divBdr>
      <w:divsChild>
        <w:div w:id="795760293">
          <w:marLeft w:val="0"/>
          <w:marRight w:val="0"/>
          <w:marTop w:val="0"/>
          <w:marBottom w:val="0"/>
          <w:divBdr>
            <w:top w:val="none" w:sz="0" w:space="0" w:color="auto"/>
            <w:left w:val="none" w:sz="0" w:space="0" w:color="auto"/>
            <w:bottom w:val="none" w:sz="0" w:space="0" w:color="auto"/>
            <w:right w:val="none" w:sz="0" w:space="0" w:color="auto"/>
          </w:divBdr>
        </w:div>
      </w:divsChild>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64741438">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21625318">
      <w:bodyDiv w:val="1"/>
      <w:marLeft w:val="0"/>
      <w:marRight w:val="0"/>
      <w:marTop w:val="0"/>
      <w:marBottom w:val="0"/>
      <w:divBdr>
        <w:top w:val="none" w:sz="0" w:space="0" w:color="auto"/>
        <w:left w:val="none" w:sz="0" w:space="0" w:color="auto"/>
        <w:bottom w:val="none" w:sz="0" w:space="0" w:color="auto"/>
        <w:right w:val="none" w:sz="0" w:space="0" w:color="auto"/>
      </w:divBdr>
    </w:div>
    <w:div w:id="529027238">
      <w:bodyDiv w:val="1"/>
      <w:marLeft w:val="0"/>
      <w:marRight w:val="0"/>
      <w:marTop w:val="0"/>
      <w:marBottom w:val="0"/>
      <w:divBdr>
        <w:top w:val="none" w:sz="0" w:space="0" w:color="auto"/>
        <w:left w:val="none" w:sz="0" w:space="0" w:color="auto"/>
        <w:bottom w:val="none" w:sz="0" w:space="0" w:color="auto"/>
        <w:right w:val="none" w:sz="0" w:space="0" w:color="auto"/>
      </w:divBdr>
    </w:div>
    <w:div w:id="529102550">
      <w:bodyDiv w:val="1"/>
      <w:marLeft w:val="0"/>
      <w:marRight w:val="0"/>
      <w:marTop w:val="0"/>
      <w:marBottom w:val="0"/>
      <w:divBdr>
        <w:top w:val="none" w:sz="0" w:space="0" w:color="auto"/>
        <w:left w:val="none" w:sz="0" w:space="0" w:color="auto"/>
        <w:bottom w:val="none" w:sz="0" w:space="0" w:color="auto"/>
        <w:right w:val="none" w:sz="0" w:space="0" w:color="auto"/>
      </w:divBdr>
    </w:div>
    <w:div w:id="563371192">
      <w:bodyDiv w:val="1"/>
      <w:marLeft w:val="0"/>
      <w:marRight w:val="0"/>
      <w:marTop w:val="0"/>
      <w:marBottom w:val="0"/>
      <w:divBdr>
        <w:top w:val="none" w:sz="0" w:space="0" w:color="auto"/>
        <w:left w:val="none" w:sz="0" w:space="0" w:color="auto"/>
        <w:bottom w:val="none" w:sz="0" w:space="0" w:color="auto"/>
        <w:right w:val="none" w:sz="0" w:space="0" w:color="auto"/>
      </w:divBdr>
    </w:div>
    <w:div w:id="567227734">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5722305">
      <w:bodyDiv w:val="1"/>
      <w:marLeft w:val="0"/>
      <w:marRight w:val="0"/>
      <w:marTop w:val="0"/>
      <w:marBottom w:val="0"/>
      <w:divBdr>
        <w:top w:val="none" w:sz="0" w:space="0" w:color="auto"/>
        <w:left w:val="none" w:sz="0" w:space="0" w:color="auto"/>
        <w:bottom w:val="none" w:sz="0" w:space="0" w:color="auto"/>
        <w:right w:val="none" w:sz="0" w:space="0" w:color="auto"/>
      </w:divBdr>
    </w:div>
    <w:div w:id="639724548">
      <w:bodyDiv w:val="1"/>
      <w:marLeft w:val="0"/>
      <w:marRight w:val="0"/>
      <w:marTop w:val="0"/>
      <w:marBottom w:val="0"/>
      <w:divBdr>
        <w:top w:val="none" w:sz="0" w:space="0" w:color="auto"/>
        <w:left w:val="none" w:sz="0" w:space="0" w:color="auto"/>
        <w:bottom w:val="none" w:sz="0" w:space="0" w:color="auto"/>
        <w:right w:val="none" w:sz="0" w:space="0" w:color="auto"/>
      </w:divBdr>
    </w:div>
    <w:div w:id="642390814">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6174233">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27997963">
      <w:bodyDiv w:val="1"/>
      <w:marLeft w:val="0"/>
      <w:marRight w:val="0"/>
      <w:marTop w:val="0"/>
      <w:marBottom w:val="0"/>
      <w:divBdr>
        <w:top w:val="none" w:sz="0" w:space="0" w:color="auto"/>
        <w:left w:val="none" w:sz="0" w:space="0" w:color="auto"/>
        <w:bottom w:val="none" w:sz="0" w:space="0" w:color="auto"/>
        <w:right w:val="none" w:sz="0" w:space="0" w:color="auto"/>
      </w:divBdr>
    </w:div>
    <w:div w:id="743255814">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63381132">
      <w:bodyDiv w:val="1"/>
      <w:marLeft w:val="0"/>
      <w:marRight w:val="0"/>
      <w:marTop w:val="0"/>
      <w:marBottom w:val="0"/>
      <w:divBdr>
        <w:top w:val="none" w:sz="0" w:space="0" w:color="auto"/>
        <w:left w:val="none" w:sz="0" w:space="0" w:color="auto"/>
        <w:bottom w:val="none" w:sz="0" w:space="0" w:color="auto"/>
        <w:right w:val="none" w:sz="0" w:space="0" w:color="auto"/>
      </w:divBdr>
    </w:div>
    <w:div w:id="775827086">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6434215">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2879926">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9221644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135110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7253621">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6439269">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26004784">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0174453">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61703767">
      <w:bodyDiv w:val="1"/>
      <w:marLeft w:val="0"/>
      <w:marRight w:val="0"/>
      <w:marTop w:val="0"/>
      <w:marBottom w:val="0"/>
      <w:divBdr>
        <w:top w:val="none" w:sz="0" w:space="0" w:color="auto"/>
        <w:left w:val="none" w:sz="0" w:space="0" w:color="auto"/>
        <w:bottom w:val="none" w:sz="0" w:space="0" w:color="auto"/>
        <w:right w:val="none" w:sz="0" w:space="0" w:color="auto"/>
      </w:divBdr>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29607349">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69240542">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08510471">
      <w:bodyDiv w:val="1"/>
      <w:marLeft w:val="0"/>
      <w:marRight w:val="0"/>
      <w:marTop w:val="0"/>
      <w:marBottom w:val="0"/>
      <w:divBdr>
        <w:top w:val="none" w:sz="0" w:space="0" w:color="auto"/>
        <w:left w:val="none" w:sz="0" w:space="0" w:color="auto"/>
        <w:bottom w:val="none" w:sz="0" w:space="0" w:color="auto"/>
        <w:right w:val="none" w:sz="0" w:space="0" w:color="auto"/>
      </w:divBdr>
      <w:divsChild>
        <w:div w:id="818571990">
          <w:marLeft w:val="0"/>
          <w:marRight w:val="0"/>
          <w:marTop w:val="0"/>
          <w:marBottom w:val="0"/>
          <w:divBdr>
            <w:top w:val="none" w:sz="0" w:space="0" w:color="auto"/>
            <w:left w:val="none" w:sz="0" w:space="0" w:color="auto"/>
            <w:bottom w:val="none" w:sz="0" w:space="0" w:color="auto"/>
            <w:right w:val="none" w:sz="0" w:space="0" w:color="auto"/>
          </w:divBdr>
        </w:div>
      </w:divsChild>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57734288">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66713425">
      <w:bodyDiv w:val="1"/>
      <w:marLeft w:val="0"/>
      <w:marRight w:val="0"/>
      <w:marTop w:val="0"/>
      <w:marBottom w:val="0"/>
      <w:divBdr>
        <w:top w:val="none" w:sz="0" w:space="0" w:color="auto"/>
        <w:left w:val="none" w:sz="0" w:space="0" w:color="auto"/>
        <w:bottom w:val="none" w:sz="0" w:space="0" w:color="auto"/>
        <w:right w:val="none" w:sz="0" w:space="0" w:color="auto"/>
      </w:divBdr>
    </w:div>
    <w:div w:id="1367175847">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26195059">
      <w:bodyDiv w:val="1"/>
      <w:marLeft w:val="0"/>
      <w:marRight w:val="0"/>
      <w:marTop w:val="0"/>
      <w:marBottom w:val="0"/>
      <w:divBdr>
        <w:top w:val="none" w:sz="0" w:space="0" w:color="auto"/>
        <w:left w:val="none" w:sz="0" w:space="0" w:color="auto"/>
        <w:bottom w:val="none" w:sz="0" w:space="0" w:color="auto"/>
        <w:right w:val="none" w:sz="0" w:space="0" w:color="auto"/>
      </w:divBdr>
      <w:divsChild>
        <w:div w:id="861818591">
          <w:marLeft w:val="0"/>
          <w:marRight w:val="0"/>
          <w:marTop w:val="0"/>
          <w:marBottom w:val="0"/>
          <w:divBdr>
            <w:top w:val="none" w:sz="0" w:space="0" w:color="auto"/>
            <w:left w:val="none" w:sz="0" w:space="0" w:color="auto"/>
            <w:bottom w:val="none" w:sz="0" w:space="0" w:color="auto"/>
            <w:right w:val="none" w:sz="0" w:space="0" w:color="auto"/>
          </w:divBdr>
        </w:div>
      </w:divsChild>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489902903">
      <w:bodyDiv w:val="1"/>
      <w:marLeft w:val="0"/>
      <w:marRight w:val="0"/>
      <w:marTop w:val="0"/>
      <w:marBottom w:val="0"/>
      <w:divBdr>
        <w:top w:val="none" w:sz="0" w:space="0" w:color="auto"/>
        <w:left w:val="none" w:sz="0" w:space="0" w:color="auto"/>
        <w:bottom w:val="none" w:sz="0" w:space="0" w:color="auto"/>
        <w:right w:val="none" w:sz="0" w:space="0" w:color="auto"/>
      </w:divBdr>
    </w:div>
    <w:div w:id="1498887667">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2237351">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5243879">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10619271">
      <w:bodyDiv w:val="1"/>
      <w:marLeft w:val="0"/>
      <w:marRight w:val="0"/>
      <w:marTop w:val="0"/>
      <w:marBottom w:val="0"/>
      <w:divBdr>
        <w:top w:val="none" w:sz="0" w:space="0" w:color="auto"/>
        <w:left w:val="none" w:sz="0" w:space="0" w:color="auto"/>
        <w:bottom w:val="none" w:sz="0" w:space="0" w:color="auto"/>
        <w:right w:val="none" w:sz="0" w:space="0" w:color="auto"/>
      </w:divBdr>
    </w:div>
    <w:div w:id="1631938521">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689982202">
      <w:bodyDiv w:val="1"/>
      <w:marLeft w:val="0"/>
      <w:marRight w:val="0"/>
      <w:marTop w:val="0"/>
      <w:marBottom w:val="0"/>
      <w:divBdr>
        <w:top w:val="none" w:sz="0" w:space="0" w:color="auto"/>
        <w:left w:val="none" w:sz="0" w:space="0" w:color="auto"/>
        <w:bottom w:val="none" w:sz="0" w:space="0" w:color="auto"/>
        <w:right w:val="none" w:sz="0" w:space="0" w:color="auto"/>
      </w:divBdr>
    </w:div>
    <w:div w:id="1714386321">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2219266">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73476920">
      <w:bodyDiv w:val="1"/>
      <w:marLeft w:val="0"/>
      <w:marRight w:val="0"/>
      <w:marTop w:val="0"/>
      <w:marBottom w:val="0"/>
      <w:divBdr>
        <w:top w:val="none" w:sz="0" w:space="0" w:color="auto"/>
        <w:left w:val="none" w:sz="0" w:space="0" w:color="auto"/>
        <w:bottom w:val="none" w:sz="0" w:space="0" w:color="auto"/>
        <w:right w:val="none" w:sz="0" w:space="0" w:color="auto"/>
      </w:divBdr>
    </w:div>
    <w:div w:id="1794054910">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2137917">
      <w:bodyDiv w:val="1"/>
      <w:marLeft w:val="0"/>
      <w:marRight w:val="0"/>
      <w:marTop w:val="0"/>
      <w:marBottom w:val="0"/>
      <w:divBdr>
        <w:top w:val="none" w:sz="0" w:space="0" w:color="auto"/>
        <w:left w:val="none" w:sz="0" w:space="0" w:color="auto"/>
        <w:bottom w:val="none" w:sz="0" w:space="0" w:color="auto"/>
        <w:right w:val="none" w:sz="0" w:space="0" w:color="auto"/>
      </w:divBdr>
    </w:div>
    <w:div w:id="1831360445">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7644544">
      <w:bodyDiv w:val="1"/>
      <w:marLeft w:val="0"/>
      <w:marRight w:val="0"/>
      <w:marTop w:val="0"/>
      <w:marBottom w:val="0"/>
      <w:divBdr>
        <w:top w:val="none" w:sz="0" w:space="0" w:color="auto"/>
        <w:left w:val="none" w:sz="0" w:space="0" w:color="auto"/>
        <w:bottom w:val="none" w:sz="0" w:space="0" w:color="auto"/>
        <w:right w:val="none" w:sz="0" w:space="0" w:color="auto"/>
      </w:divBdr>
    </w:div>
    <w:div w:id="1909920385">
      <w:bodyDiv w:val="1"/>
      <w:marLeft w:val="0"/>
      <w:marRight w:val="0"/>
      <w:marTop w:val="0"/>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0568113">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93578127">
      <w:bodyDiv w:val="1"/>
      <w:marLeft w:val="0"/>
      <w:marRight w:val="0"/>
      <w:marTop w:val="0"/>
      <w:marBottom w:val="0"/>
      <w:divBdr>
        <w:top w:val="none" w:sz="0" w:space="0" w:color="auto"/>
        <w:left w:val="none" w:sz="0" w:space="0" w:color="auto"/>
        <w:bottom w:val="none" w:sz="0" w:space="0" w:color="auto"/>
        <w:right w:val="none" w:sz="0" w:space="0" w:color="auto"/>
      </w:divBdr>
      <w:divsChild>
        <w:div w:id="100343059">
          <w:marLeft w:val="0"/>
          <w:marRight w:val="0"/>
          <w:marTop w:val="0"/>
          <w:marBottom w:val="0"/>
          <w:divBdr>
            <w:top w:val="none" w:sz="0" w:space="0" w:color="auto"/>
            <w:left w:val="none" w:sz="0" w:space="0" w:color="auto"/>
            <w:bottom w:val="none" w:sz="0" w:space="0" w:color="auto"/>
            <w:right w:val="none" w:sz="0" w:space="0" w:color="auto"/>
          </w:divBdr>
        </w:div>
      </w:divsChild>
    </w:div>
    <w:div w:id="2114937207">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18478872">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036402">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Reglas_de_Negocio.docx" TargetMode="External"/><Relationship Id="rId299" Type="http://schemas.openxmlformats.org/officeDocument/2006/relationships/hyperlink" Target="file:///C:\User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file:///C:\Amesol\Productos\Route\Trunk\Analisis\EspecificacionRequerimientos\General\ERM_Reglas_de_Negocio.docx" TargetMode="External"/><Relationship Id="rId159" Type="http://schemas.openxmlformats.org/officeDocument/2006/relationships/hyperlink" Target="file:///C:\Amesol\Productos\Route\Trunk\Analisis\EspecificacionRequerimientos\General\ERM_Reglas_de_Negocio.docx" TargetMode="External"/><Relationship Id="rId324" Type="http://schemas.openxmlformats.org/officeDocument/2006/relationships/hyperlink" Target="file:///C:\Amesol\Productos\Route\Trunk\Analisis\EspecificacionRequerimientos\General\ERM_Reglas_de_Negocio.docx" TargetMode="External"/><Relationship Id="rId366" Type="http://schemas.openxmlformats.org/officeDocument/2006/relationships/hyperlink" Target="file:///C:\Amesol\Productos\Route\Trunk\Analisis\EspecificacionRequerimientos\General\ERM_Reglas_de_Negocio.docx" TargetMode="External"/><Relationship Id="rId170"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Trunk\Analisis\EspecificacionRequerimientos\General\ERM_Reglas_de_Negocio.docx" TargetMode="External"/><Relationship Id="rId433" Type="http://schemas.openxmlformats.org/officeDocument/2006/relationships/hyperlink" Target="file:///C:\Amesol\Productos\Route\Trunk\Analisis\EspecificacionRequerimientos\General\ERM_Reglas_de_Negocio.docx" TargetMode="External"/><Relationship Id="rId268" Type="http://schemas.openxmlformats.org/officeDocument/2006/relationships/hyperlink" Target="file:///C:\Amesol\Productos\Route\Trunk\Analisis\EspecificacionRequerimientos\General\ERM_Reglas_de_Negocio.docx" TargetMode="External"/><Relationship Id="rId475"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file:///C:\Amesol\Productos\RouteLite\Trunk\Analisis\EspecificacionRequerimientos\ECU_GEN\CUROLGEN06_AdministrarDetalleTransaccion.doc" TargetMode="External"/><Relationship Id="rId128" Type="http://schemas.openxmlformats.org/officeDocument/2006/relationships/hyperlink" Target="file:///C:\Amesol\Productos\Route\Trunk\Analisis\EspecificacionRequerimientos\General\ERM_Reglas_de_Negocio.docx" TargetMode="External"/><Relationship Id="rId335" Type="http://schemas.openxmlformats.org/officeDocument/2006/relationships/hyperlink" Target="file:///C:\Amesol\Productos\Route\Trunk\Analisis\EspecificacionRequerimientos\General\ERM_Reglas_de_Negocio.docx" TargetMode="External"/><Relationship Id="rId377"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181" Type="http://schemas.openxmlformats.org/officeDocument/2006/relationships/hyperlink" Target="file:///C:\Amesol\Productos\RouteLite\Trunk\Analisis\EspecificacionRequerimientos\ECU_GEN\CUROLGEN10_Consultar%20Caracter&#237;sticas%20del%20Producto.doc" TargetMode="External"/><Relationship Id="rId237" Type="http://schemas.openxmlformats.org/officeDocument/2006/relationships/hyperlink" Target="file:///C:\Amesol\Productos\RouteLite\Trunk\Analisis\EspecificacionRequerimientos\ECU_MOV\CUROLMOV26_AdministrarCambiosProducto_.docx" TargetMode="External"/><Relationship Id="rId402" Type="http://schemas.openxmlformats.org/officeDocument/2006/relationships/hyperlink" Target="file:///C:\Amesol\Productos\Route\Trunk\Analisis\EspecificacionRequerimientos\General\ERM_Reglas_de_Negocio.docx" TargetMode="External"/><Relationship Id="rId279" Type="http://schemas.openxmlformats.org/officeDocument/2006/relationships/hyperlink" Target="file:///C:\Amesol\Productos\Route\Trunk\Analisis\EspecificacionRequerimientos\General\ERM_Reglas_de_Negocio.docx" TargetMode="External"/><Relationship Id="rId444" Type="http://schemas.openxmlformats.org/officeDocument/2006/relationships/hyperlink" Target="file:///C:\Users\Route\Trunk\Analisis\EspecificacionRequerimientos\General\ERM_Reglas_de_Negocio.docx" TargetMode="External"/><Relationship Id="rId486" Type="http://schemas.openxmlformats.org/officeDocument/2006/relationships/hyperlink" Target="file:///C:\Amesol\Productos\Route\Trunk\Analisis\EspecificacionRequerimientos\General\ERM_Glosario_de_Mensajes.docx" TargetMode="External"/><Relationship Id="rId43"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Amesol\Productos\RouteLite\Trunk\Analisis\EspecificacionRequerimientos\ECU_MOV\CUROLMOV20_BuscarProductos.docx" TargetMode="External"/><Relationship Id="rId290" Type="http://schemas.openxmlformats.org/officeDocument/2006/relationships/hyperlink" Target="file:///C:\Amesol\Productos\Route\Trunk\Analisis\EspecificacionRequerimientos\General\ERM_Reglas_de_Negocio.docx" TargetMode="External"/><Relationship Id="rId304" Type="http://schemas.openxmlformats.org/officeDocument/2006/relationships/hyperlink" Target="file:///C:\Users\Route\Trunk\Analisis\EspecificacionRequerimientos\General\ERM_Reglas_de_Negocio.docx" TargetMode="External"/><Relationship Id="rId346" Type="http://schemas.openxmlformats.org/officeDocument/2006/relationships/hyperlink" Target="file:///C:\Amesol\Productos\Route\Trunk\Analisis\EspecificacionRequerimientos\General\ERM_Reglas_de_Negocio.docx" TargetMode="External"/><Relationship Id="rId388" Type="http://schemas.openxmlformats.org/officeDocument/2006/relationships/hyperlink" Target="file:///C:\Amesol\Productos\RouteLite\Trunk\Analisis\EspecificacionRequerimientos\ECU_GEN\CUROLGEN06_AdministrarDetalleTransaccion.doc" TargetMode="External"/><Relationship Id="rId85" Type="http://schemas.openxmlformats.org/officeDocument/2006/relationships/hyperlink" Target="file:///C:\Duxstar\Productos\Route\Trunk\Analisis\EspecificacionRequerimientos\General\ERM_Reglas_de_Negocio.docx" TargetMode="External"/><Relationship Id="rId150"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Trunk\Analisis\EspecificacionRequerimientos\General\ERM_Reglas_de_Negocio.docx" TargetMode="External"/><Relationship Id="rId413"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Users\Route\Trunk\Analisis\EspecificacionRequerimientos\General\ERM_Reglas_de_Negocio.docx" TargetMode="External"/><Relationship Id="rId455" Type="http://schemas.openxmlformats.org/officeDocument/2006/relationships/hyperlink" Target="file:///C:\Amesol\Productos\Route\Trunk\Analisis\EspecificacionRequerimientos\General\ERM_Reglas_de_Negocio.docx" TargetMode="External"/><Relationship Id="rId497" Type="http://schemas.openxmlformats.org/officeDocument/2006/relationships/fontTable" Target="fontTable.xm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Lite\Trunk\Analisis\EspecificacionRequerimientos\ECU_GEN\CUROLGEN06_AdministrarDetalleTransaccion.doc" TargetMode="External"/><Relationship Id="rId315" Type="http://schemas.openxmlformats.org/officeDocument/2006/relationships/hyperlink" Target="file:///C:\Amesol\Productos\Route\Trunk\Analisis\EspecificacionRequerimientos\General\ERM_Reglas_de_Negocio.docx" TargetMode="External"/><Relationship Id="rId357"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User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Users\Route\Trunk\Analisis\EspecificacionRequerimientos\General\ERM_Reglas_de_Negocio.docx" TargetMode="External"/><Relationship Id="rId217" Type="http://schemas.openxmlformats.org/officeDocument/2006/relationships/hyperlink" Target="file:///C:\Amesol\Productos\RouteLite\Trunk\Analisis\EspecificacionRequerimientos\ECU_MOV\CUROLMOV26_AdministrarCambiosProducto_.docx" TargetMode="External"/><Relationship Id="rId399"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file:///C:\Amesol\Productos\Route\Trunk\Analisis\EspecificacionRequerimientos\General\ERM_Reglas_de_Negocio.docx" TargetMode="External"/><Relationship Id="rId424" Type="http://schemas.openxmlformats.org/officeDocument/2006/relationships/hyperlink" Target="file:///C:\Amesol\Productos\Route\Trunk\Analisis\EspecificacionRequerimientos\General\ERM_Reglas_de_Negocio.docx" TargetMode="External"/><Relationship Id="rId466"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270" Type="http://schemas.openxmlformats.org/officeDocument/2006/relationships/hyperlink" Target="file:///C:\Amesol\Productos\Route\Trunk\Analisis\EspecificacionRequerimientos\General\ERM_Reglas_de_Negocio.docx" TargetMode="External"/><Relationship Id="rId326" Type="http://schemas.openxmlformats.org/officeDocument/2006/relationships/hyperlink" Target="file:///C:\User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130" Type="http://schemas.openxmlformats.org/officeDocument/2006/relationships/hyperlink" Target="file:///C:\Duxstar\Productos\Route\Trunk\Analisis\EspecificacionRequerimientos\General\ERM_Reglas_de_Negocio.docx" TargetMode="External"/><Relationship Id="rId368" Type="http://schemas.openxmlformats.org/officeDocument/2006/relationships/hyperlink" Target="file:///C:\Users\Route\Trunk\Analisis\EspecificacionRequerimientos\General\ERM_Reglas_de_Negocio.docx" TargetMode="External"/><Relationship Id="rId172" Type="http://schemas.openxmlformats.org/officeDocument/2006/relationships/hyperlink" Target="file:///C:\Amesol\Productos\RouteLite\Trunk\Analisis\EspecificacionRequerimientos\ECU_GEN\CUROLGEN05_AdministrarTransaccion.doc" TargetMode="External"/><Relationship Id="rId228" Type="http://schemas.openxmlformats.org/officeDocument/2006/relationships/hyperlink" Target="file:///C:\Amesol\Productos\Route\Trunk\Analisis\EspecificacionRequerimientos\General\ERM_Reglas_de_Negocio.docx" TargetMode="External"/><Relationship Id="rId435" Type="http://schemas.openxmlformats.org/officeDocument/2006/relationships/hyperlink" Target="file:///C:\Amesol\Productos\Route\Trunk\Analisis\EspecificacionRequerimientos\General\ERM_Reglas_de_Negocio.docx" TargetMode="External"/><Relationship Id="rId477" Type="http://schemas.openxmlformats.org/officeDocument/2006/relationships/hyperlink" Target="file:///C:\Amesol\Productos\Route\Trunk\Analisis\EspecificacionRequerimientos\General\ERM_Glosario_de_Mensajes.docx" TargetMode="External"/><Relationship Id="rId281" Type="http://schemas.openxmlformats.org/officeDocument/2006/relationships/hyperlink" Target="file:///C:\Amesol\Productos\RouteLite\Trunk\Analisis\EspecificacionRequerimientos\ECU_GEN\CUROLGEN05_AdministrarTransaccion.doc" TargetMode="External"/><Relationship Id="rId337" Type="http://schemas.openxmlformats.org/officeDocument/2006/relationships/hyperlink" Target="file:///C:\Users\Route\Trunk\Analisis\EspecificacionRequerimientos\General\ERM_Reglas_de_Negocio.docx" TargetMode="External"/><Relationship Id="rId34" Type="http://schemas.openxmlformats.org/officeDocument/2006/relationships/hyperlink" Target="file:///C:\Users\Route\Trunk\Analisis\EspecificacionRequerimientos\General\ERM_Reglas_de_Negocio.docx" TargetMode="External"/><Relationship Id="rId76" Type="http://schemas.openxmlformats.org/officeDocument/2006/relationships/hyperlink" Target="file:///C:\Amesol\Productos\RouteLite\Trunk\Analisis\EspecificacionRequerimientos\ECU_GEN\CUROLGEN06_AdministrarDetalleTransaccion.doc" TargetMode="External"/><Relationship Id="rId141" Type="http://schemas.openxmlformats.org/officeDocument/2006/relationships/hyperlink" Target="file:///C:\Duxstar\Productos\Route\Trunk\Analisis\EspecificacionRequerimientos\General\ERM_Reglas_de_Negocio.docx" TargetMode="External"/><Relationship Id="rId379" Type="http://schemas.openxmlformats.org/officeDocument/2006/relationships/hyperlink" Target="file:///C:\Amesol\Productos\RouteLite\Trunk\Analisis\EspecificacionRequerimientos\ECU_GEN\CUROLGEN13_AdministrarInventario.doc" TargetMode="External"/><Relationship Id="rId7" Type="http://schemas.openxmlformats.org/officeDocument/2006/relationships/endnotes" Target="endnotes.xml"/><Relationship Id="rId183" Type="http://schemas.openxmlformats.org/officeDocument/2006/relationships/hyperlink" Target="file:///C:\Amesol\Productos\Route\Trunk\Analisis\EspecificacionRequerimientos\General\ERM_Reglas_de_Negocio.docx" TargetMode="External"/><Relationship Id="rId239" Type="http://schemas.openxmlformats.org/officeDocument/2006/relationships/hyperlink" Target="file:///C:\Users\Route\Trunk\Analisis\EspecificacionRequerimientos\General\ERM_Reglas_de_Negocio.docx" TargetMode="External"/><Relationship Id="rId390" Type="http://schemas.openxmlformats.org/officeDocument/2006/relationships/hyperlink" Target="file:///C:\Amesol\Productos\Route\Trunk\Analisis\EspecificacionRequerimientos\General\ERM_Glosario_de_Mensajes.docx" TargetMode="External"/><Relationship Id="rId404" Type="http://schemas.openxmlformats.org/officeDocument/2006/relationships/hyperlink" Target="file:///C:\Amesol\Productos\Route\Trunk\Analisis\EspecificacionRequerimientos\General\ERM_Reglas_de_Negocio.docx" TargetMode="External"/><Relationship Id="rId446" Type="http://schemas.openxmlformats.org/officeDocument/2006/relationships/hyperlink" Target="file:///C:\Amesol\Productos\Route\Trunk\Analisis\EspecificacionRequerimientos\General\ERM_Glosario_de_Mensajes.docx" TargetMode="External"/><Relationship Id="rId250" Type="http://schemas.openxmlformats.org/officeDocument/2006/relationships/hyperlink" Target="file:///C:\Amesol\Productos\Route\Trunk\Analisis\EspecificacionRequerimientos\General\ERM_Reglas_de_Negocio.docx" TargetMode="External"/><Relationship Id="rId271" Type="http://schemas.openxmlformats.org/officeDocument/2006/relationships/hyperlink" Target="file:///C:\Amesol\Productos\Route\Trunk\Analisis\EspecificacionRequerimientos\General\ERM_Reglas_de_Negocio.docx" TargetMode="External"/><Relationship Id="rId292" Type="http://schemas.openxmlformats.org/officeDocument/2006/relationships/hyperlink" Target="file:///C:\Amesol\Productos\Route\Trunk\Analisis\EspecificacionRequerimientos\General\ERM_Reglas_de_Negocio.docx" TargetMode="External"/><Relationship Id="rId306" Type="http://schemas.openxmlformats.org/officeDocument/2006/relationships/hyperlink" Target="file:///C:\Amesol\Productos\RouteLite\Trunk\Analisis\EspecificacionRequerimientos\ECU_MOV\CUROLMOV26_AdministrarCambiosProducto_.docx" TargetMode="External"/><Relationship Id="rId488" Type="http://schemas.openxmlformats.org/officeDocument/2006/relationships/hyperlink" Target="file:///C:\Amesol\Productos\Route\Trunk\Analisis\EspecificacionRequerimientos\General\ERM_Glosario_de_Mensajes.docx" TargetMode="External"/><Relationship Id="rId24" Type="http://schemas.openxmlformats.org/officeDocument/2006/relationships/hyperlink" Target="file:///C:\Users\Route\Trunk\Analisis\EspecificacionRequerimientos\General\ERM_Reglas_de_Negocio.docx" TargetMode="External"/><Relationship Id="rId45"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Trunk\Analisis\EspecificacionRequerimientos\General\ERM_Reglas_de_Negocio.docx" TargetMode="External"/><Relationship Id="rId110" Type="http://schemas.openxmlformats.org/officeDocument/2006/relationships/hyperlink" Target="file:///C:\Amesol\Productos\RouteLite\Trunk\Analisis\EspecificacionRequerimientos\ECU_GEN\CUROLGEN13_AdministrarInventario.doc" TargetMode="External"/><Relationship Id="rId131" Type="http://schemas.openxmlformats.org/officeDocument/2006/relationships/hyperlink" Target="file:///C:\Amesol\Productos\Route\Trunk\Analisis\EspecificacionRequerimientos\General\ERM_Reglas_de_Negocio.docx" TargetMode="External"/><Relationship Id="rId327" Type="http://schemas.openxmlformats.org/officeDocument/2006/relationships/hyperlink" Target="file:///C:\Amesol\Productos\Route\Trunk\Analisis\EspecificacionRequerimientos\General\ERM_Reglas_de_Negocio.docx" TargetMode="External"/><Relationship Id="rId348" Type="http://schemas.openxmlformats.org/officeDocument/2006/relationships/hyperlink" Target="file:///C:\Amesol\Productos\RouteLite\Trunk\Analisis\EspecificacionRequerimientos\ECU_GEN\CUROLGEN06_AdministrarDetalleTransaccion.doc" TargetMode="External"/><Relationship Id="rId369"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Glosario_de_Mensajes.docx" TargetMode="External"/><Relationship Id="rId173" Type="http://schemas.openxmlformats.org/officeDocument/2006/relationships/hyperlink" Target="file:///C:\Users\Route\Trunk\Analisis\EspecificacionRequerimientos\General\ERM_Reglas_de_Negocio.docx" TargetMode="External"/><Relationship Id="rId194" Type="http://schemas.openxmlformats.org/officeDocument/2006/relationships/hyperlink" Target="file:///C:\Users\Route\Trunk\Analisis\EspecificacionRequerimientos\General\ERM_Reglas_de_Negocio.docx" TargetMode="External"/><Relationship Id="rId208" Type="http://schemas.openxmlformats.org/officeDocument/2006/relationships/hyperlink" Target="file:///C:\Duxstar\Productos\RouteLite\Trunk\Analisis\EspecificacionRequerimientos\ECU_MOV\CUROLMOV26_AdministrarCambiosProducto.docx" TargetMode="External"/><Relationship Id="rId229" Type="http://schemas.openxmlformats.org/officeDocument/2006/relationships/hyperlink" Target="file:///C:\Amesol\Productos\Route\Trunk\Analisis\EspecificacionRequerimientos\General\ERM_Reglas_de_Negocio.docx" TargetMode="External"/><Relationship Id="rId380" Type="http://schemas.openxmlformats.org/officeDocument/2006/relationships/hyperlink" Target="file:///C:\Amesol\Productos\Route\Trunk\Analisis\EspecificacionRequerimientos\General\ERM_Reglas_de_Negocio.docx" TargetMode="External"/><Relationship Id="rId415" Type="http://schemas.openxmlformats.org/officeDocument/2006/relationships/hyperlink" Target="file:///C:\Amesol\Productos\Route\Trunk\Analisis\EspecificacionRequerimientos\General\ERM_Reglas_de_Negocio.docx" TargetMode="External"/><Relationship Id="rId436" Type="http://schemas.openxmlformats.org/officeDocument/2006/relationships/hyperlink" Target="file:///C:\Amesol\Productos\RouteLite\Trunk\Analisis\EspecificacionRequerimientos\ECU_GEN\CUROLGEN13_AdministrarInventario.doc" TargetMode="External"/><Relationship Id="rId457" Type="http://schemas.openxmlformats.org/officeDocument/2006/relationships/hyperlink" Target="file:///C:\Amesol\Productos\Route\Trunk\Analisis\EspecificacionRequerimientos\General\ERM_Reglas_de_Negocio.docx" TargetMode="External"/><Relationship Id="rId240"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hyperlink" Target="file:///C:\Amesol\Productos\Route\Trunk\Analisis\EspecificacionRequerimientos\General\ERM_Reglas_de_Negocio.docx" TargetMode="External"/><Relationship Id="rId478" Type="http://schemas.openxmlformats.org/officeDocument/2006/relationships/hyperlink" Target="file:///C:\Amesol\Productos\Route\Trunk\Analisis\EspecificacionRequerimientos\General\ERM_Glosario_de_Mensajes.docx" TargetMode="External"/><Relationship Id="rId14" Type="http://schemas.openxmlformats.org/officeDocument/2006/relationships/hyperlink" Target="file:///C:\User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56" Type="http://schemas.openxmlformats.org/officeDocument/2006/relationships/hyperlink" Target="file:///C:\Amesol\Productos\RouteLite\Trunk\Analisis\EspecificacionRequerimientos\ECU_MOV\CUROLMOV26_AdministrarCambiosProducto_.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Lite\Trunk\Analisis\EspecificacionRequerimientos\ECU_GEN\CUROLGEN13_AdministrarInventario.doc" TargetMode="External"/><Relationship Id="rId282" Type="http://schemas.openxmlformats.org/officeDocument/2006/relationships/hyperlink" Target="file:///C:\Users\Route\Trunk\Analisis\EspecificacionRequerimientos\General\ERM_Reglas_de_Negocio.docx" TargetMode="External"/><Relationship Id="rId317" Type="http://schemas.openxmlformats.org/officeDocument/2006/relationships/hyperlink" Target="file:///C:\Amesol\Productos\Route\Trunk\Analisis\EspecificacionRequerimientos\General\ERM_Reglas_de_Negocio.docx" TargetMode="External"/><Relationship Id="rId338" Type="http://schemas.openxmlformats.org/officeDocument/2006/relationships/hyperlink" Target="file:///C:\Amesol\Productos\Route\Trunk\Analisis\EspecificacionRequerimientos\General\ERM_Reglas_de_Negocio.docx" TargetMode="External"/><Relationship Id="rId359" Type="http://schemas.openxmlformats.org/officeDocument/2006/relationships/hyperlink" Target="file:///C:\Users\Route\Trunk\Analisis\EspecificacionRequerimientos\General\ERM_Reglas_de_Negocio.docx" TargetMode="External"/><Relationship Id="rId8" Type="http://schemas.openxmlformats.org/officeDocument/2006/relationships/image" Target="media/image1.emf"/><Relationship Id="rId98" Type="http://schemas.openxmlformats.org/officeDocument/2006/relationships/hyperlink" Target="file:///C:\Amesol\Productos\RouteLite\Trunk\Analisis\EspecificacionRequerimientos\ECU_GEN\CUROLGEN13_AdministrarInventario.doc" TargetMode="External"/><Relationship Id="rId121" Type="http://schemas.openxmlformats.org/officeDocument/2006/relationships/hyperlink" Target="file:///C:\Amesol\Productos\Route\Trunk\Analisis\EspecificacionRequerimientos\General\ERM_Reglas_de_Negocio.docx" TargetMode="External"/><Relationship Id="rId142" Type="http://schemas.openxmlformats.org/officeDocument/2006/relationships/hyperlink" Target="file:///C:\Amesol\Productos\Route\Trunk\Analisis\EspecificacionRequerimientos\General\ERM_Reglas_de_Negocio.docx" TargetMode="External"/><Relationship Id="rId163" Type="http://schemas.openxmlformats.org/officeDocument/2006/relationships/hyperlink" Target="file:///C:\Users\Route\Trunk\Analisis\EspecificacionRequerimientos\General\ERM_Reglas_de_Negocio.docx" TargetMode="External"/><Relationship Id="rId184" Type="http://schemas.openxmlformats.org/officeDocument/2006/relationships/hyperlink" Target="file:///C:\Amesol\Productos\RouteLite\Trunk\Analisis\EspecificacionRequerimientos\ECU_MOV\CUROLMOV26_AdministrarCambiosProducto_.docx" TargetMode="External"/><Relationship Id="rId219" Type="http://schemas.openxmlformats.org/officeDocument/2006/relationships/hyperlink" Target="file:///C:\Amesol\Productos\RouteLite\Trunk\Analisis\EspecificacionRequerimientos\ECU_GEN\CUROLGEN13_AdministrarInventario.doc" TargetMode="External"/><Relationship Id="rId370" Type="http://schemas.openxmlformats.org/officeDocument/2006/relationships/hyperlink" Target="file:///C:\Amesol\Productos\Route\Trunk\Analisis\EspecificacionRequerimientos\General\ERM_Reglas_de_Negocio.docx" TargetMode="External"/><Relationship Id="rId391" Type="http://schemas.openxmlformats.org/officeDocument/2006/relationships/hyperlink" Target="file:///C:\Duxstar\Productos\Route\Trunk\Analisis\EspecificacionRequerimientos\General\ERM_Reglas_de_Negocio.docx" TargetMode="External"/><Relationship Id="rId405" Type="http://schemas.openxmlformats.org/officeDocument/2006/relationships/hyperlink" Target="file:///C:\Duxstar\Productos\Route\Trunk\Analisis\EspecificacionRequerimientos\General\ERM_Reglas_de_Negocio.docx" TargetMode="External"/><Relationship Id="rId426" Type="http://schemas.openxmlformats.org/officeDocument/2006/relationships/hyperlink" Target="file:///C:\Amesol\Productos\RouteLite\Trunk\Analisis\EspecificacionRequerimientos\ECU_GEN\CUROLGEN06_AdministrarDetalleTransaccion.doc" TargetMode="External"/><Relationship Id="rId447" Type="http://schemas.openxmlformats.org/officeDocument/2006/relationships/hyperlink" Target="file:///C:\Amesol\Productos\Route\Trunk\Analisis\EspecificacionRequerimientos\General\ERM_Reglas_de_Negocio.docx" TargetMode="External"/><Relationship Id="rId230" Type="http://schemas.openxmlformats.org/officeDocument/2006/relationships/hyperlink" Target="file:///C:\Users\Route\Trunk\Analisis\EspecificacionRequerimientos\General\ERM_Reglas_de_Negocio.docx" TargetMode="External"/><Relationship Id="rId251" Type="http://schemas.openxmlformats.org/officeDocument/2006/relationships/hyperlink" Target="file:///C:\Amesol\Productos\Route\Trunk\Analisis\EspecificacionRequerimientos\General\ERM_Reglas_de_Negocio.docx" TargetMode="External"/><Relationship Id="rId468" Type="http://schemas.openxmlformats.org/officeDocument/2006/relationships/hyperlink" Target="file:///C:\Amesol\Productos\RouteLite\Trunk\Analisis\EspecificacionRequerimientos\ECU_GEN\CUROLGEN13_AdministrarInventario.doc" TargetMode="External"/><Relationship Id="rId489" Type="http://schemas.openxmlformats.org/officeDocument/2006/relationships/hyperlink" Target="file:///C:\Amesol\Productos\Route\Trunk\Analisis\EspecificacionRequerimientos\General\ERM_Glosario_de_Mensajes.docx" TargetMode="Externa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Lite\Trunk\Analisis\EspecificacionRequerimientos\ECU_GEN\CUROLGEN13_AdministrarInventario.doc" TargetMode="External"/><Relationship Id="rId272" Type="http://schemas.openxmlformats.org/officeDocument/2006/relationships/hyperlink" Target="file:///C:\Users\Route\Trunk\Analisis\EspecificacionRequerimientos\General\ERM_Reglas_de_Negocio.docx" TargetMode="External"/><Relationship Id="rId293" Type="http://schemas.openxmlformats.org/officeDocument/2006/relationships/hyperlink" Target="file:///C:\Amesol\Productos\RouteLite\Trunk\Analisis\EspecificacionRequerimientos\ECU_GEN\CUROLGEN05_AdministrarTransaccion.doc" TargetMode="External"/><Relationship Id="rId307" Type="http://schemas.openxmlformats.org/officeDocument/2006/relationships/hyperlink" Target="file:///C:\Amesol\Productos\RouteLite\Trunk\Analisis\EspecificacionRequerimientos\ECU_MOV\CUROLMOV26_AdministrarCambiosProducto_.docx" TargetMode="External"/><Relationship Id="rId328" Type="http://schemas.openxmlformats.org/officeDocument/2006/relationships/hyperlink" Target="file:///C:\Amesol\Productos\RouteLite\Trunk\Analisis\EspecificacionRequerimientos\ECU_MOV\CUROLMOV26_AdministrarCambiosProducto_.docx" TargetMode="External"/><Relationship Id="rId349"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Trunk\Analisis\EspecificacionRequerimientos\General\ERM_Reglas_de_Negocio.docx" TargetMode="External"/><Relationship Id="rId111" Type="http://schemas.openxmlformats.org/officeDocument/2006/relationships/hyperlink" Target="file:///C:\Amesol\Productos\RouteLite\Trunk\Analisis\EspecificacionRequerimientos\ECU_GEN\CUROLGEN05_AdministrarTransaccion.doc"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Users\Route\Trunk\Analisis\EspecificacionRequerimientos\General\ERM_Reglas_de_Negocio.docx" TargetMode="External"/><Relationship Id="rId195" Type="http://schemas.openxmlformats.org/officeDocument/2006/relationships/hyperlink" Target="file:///C:\Amesol\Productos\Route\Trunk\Analisis\EspecificacionRequerimientos\General\ERM_Reglas_de_Negocio.docx" TargetMode="External"/><Relationship Id="rId209" Type="http://schemas.openxmlformats.org/officeDocument/2006/relationships/hyperlink" Target="file:///C:\Amesol\Productos\RouteLite\Trunk\Analisis\EspecificacionRequerimientos\ECU_GEN\CUROLGEN13_AdministrarInventario.doc" TargetMode="External"/><Relationship Id="rId360" Type="http://schemas.openxmlformats.org/officeDocument/2006/relationships/hyperlink" Target="file:///C:\Amesol\Productos\Route\Trunk\Analisis\EspecificacionRequerimientos\General\ERM_Reglas_de_Negocio.docx" TargetMode="External"/><Relationship Id="rId381" Type="http://schemas.openxmlformats.org/officeDocument/2006/relationships/hyperlink" Target="file:///C:\Amesol\Productos\RouteLite\Trunk\Analisis\EspecificacionRequerimientos\ECU_GEN\CUROLGEN06_AdministrarDetalleTransaccion.doc" TargetMode="External"/><Relationship Id="rId416" Type="http://schemas.openxmlformats.org/officeDocument/2006/relationships/hyperlink" Target="file:///C:\Duxstar\Productos\Route\Trunk\Analisis\EspecificacionRequerimientos\General\ERM_Reglas_de_Negocio.docx" TargetMode="External"/><Relationship Id="rId220" Type="http://schemas.openxmlformats.org/officeDocument/2006/relationships/hyperlink" Target="file:///C:\Amesol\Productos\Route\Trunk\Analisis\EspecificacionRequerimientos\General\ERM_Reglas_de_Negocio.docx" TargetMode="External"/><Relationship Id="rId241" Type="http://schemas.openxmlformats.org/officeDocument/2006/relationships/hyperlink" Target="file:///C:\Amesol\Productos\Route\Trunk\Analisis\EspecificacionRequerimientos\General\ERM_Reglas_de_Negocio.docx" TargetMode="External"/><Relationship Id="rId437" Type="http://schemas.openxmlformats.org/officeDocument/2006/relationships/hyperlink" Target="file:///C:\Amesol\Productos\RouteLite\Trunk\Analisis\EspecificacionRequerimientos\ECU_GEN\CUROLGEN05_AdministrarTransaccion.doc" TargetMode="External"/><Relationship Id="rId458" Type="http://schemas.openxmlformats.org/officeDocument/2006/relationships/hyperlink" Target="file:///C:\Amesol\Productos\Route\Trunk\Analisis\EspecificacionRequerimientos\General\ERM_Reglas_de_Negocio.docx" TargetMode="External"/><Relationship Id="rId479" Type="http://schemas.openxmlformats.org/officeDocument/2006/relationships/hyperlink" Target="file:///C:\Amesol\Productos\Route\Trunk\Analisis\EspecificacionRequerimientos\General\ERM_Reglas_de_Negocio.docx" TargetMode="External"/><Relationship Id="rId15" Type="http://schemas.openxmlformats.org/officeDocument/2006/relationships/hyperlink" Target="file:///C:\User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262" Type="http://schemas.openxmlformats.org/officeDocument/2006/relationships/hyperlink" Target="file:///C:\Amesol\Productos\Route\Trunk\Analisis\EspecificacionRequerimientos\General\ERM_Reglas_de_Negocio.docx" TargetMode="External"/><Relationship Id="rId283" Type="http://schemas.openxmlformats.org/officeDocument/2006/relationships/hyperlink" Target="file:///C:\Amesol\Productos\Route\Trunk\Analisis\EspecificacionRequerimientos\General\ERM_Reglas_de_Negocio.docx" TargetMode="External"/><Relationship Id="rId318" Type="http://schemas.openxmlformats.org/officeDocument/2006/relationships/hyperlink" Target="file:///C:\Amesol\Productos\RouteLite\Trunk\Analisis\EspecificacionRequerimientos\ECU_GEN\CUROLGEN05_AdministrarTransaccion.doc" TargetMode="External"/><Relationship Id="rId339" Type="http://schemas.openxmlformats.org/officeDocument/2006/relationships/hyperlink" Target="file:///C:\Amesol\Productos\RouteLite\Trunk\Analisis\EspecificacionRequerimientos\ECU_GEN\CUROLGEN06_AdministrarDetalleTransaccion.doc" TargetMode="External"/><Relationship Id="rId490" Type="http://schemas.openxmlformats.org/officeDocument/2006/relationships/hyperlink" Target="file:///C:\Duxstar\Productos\RouteLite\Trunk\Analisis\EspecificacionRequerimientos\ECU_MOV\CUROLMOV26_AdministrarCambiosProducto.docx" TargetMode="External"/><Relationship Id="rId78" Type="http://schemas.openxmlformats.org/officeDocument/2006/relationships/hyperlink" Target="file:///C:\Amesol\Productos\RouteLite\Trunk\Analisis\EspecificacionRequerimientos\ECU_GEN\CUROLGEN13_AdministrarInventario.doc" TargetMode="External"/><Relationship Id="rId99" Type="http://schemas.openxmlformats.org/officeDocument/2006/relationships/hyperlink" Target="file:///C:\Duxstar\Productos\RouteLite\Trunk\Analisis\EspecificacionRequerimientos\ECU_MOV\CUROLMOV26_AdministrarCambiosProducto.docx" TargetMode="External"/><Relationship Id="rId101"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Amesol\Productos\RouteLite\Trunk\Analisis\EspecificacionRequerimientos\ECU_GEN\CUROLGEN05_AdministrarTransaccion.doc" TargetMode="External"/><Relationship Id="rId143" Type="http://schemas.openxmlformats.org/officeDocument/2006/relationships/hyperlink" Target="file:///C:\Duxstar\Productos\Route\Trunk\Analisis\EspecificacionRequerimientos\General\ERM_Reglas_de_Negocio.docx" TargetMode="External"/><Relationship Id="rId164" Type="http://schemas.openxmlformats.org/officeDocument/2006/relationships/hyperlink" Target="file:///C:\Users\Route\Trunk\Analisis\EspecificacionRequerimientos\General\ERM_Reglas_de_Negocio.docx" TargetMode="External"/><Relationship Id="rId185" Type="http://schemas.openxmlformats.org/officeDocument/2006/relationships/hyperlink" Target="file:///C:\Amesol\Productos\Route\Trunk\Analisis\EspecificacionRequerimientos\General\ERM_Reglas_de_Negocio.docx" TargetMode="External"/><Relationship Id="rId350" Type="http://schemas.openxmlformats.org/officeDocument/2006/relationships/hyperlink" Target="file:///C:\Amesol\Productos\Route\Trunk\Analisis\EspecificacionRequerimientos\General\ERM_Reglas_de_Negocio.docx" TargetMode="External"/><Relationship Id="rId371" Type="http://schemas.openxmlformats.org/officeDocument/2006/relationships/hyperlink" Target="file:///C:\Amesol\Productos\Route\Trunk\Analisis\EspecificacionRequerimientos\General\ERM_Reglas_de_Negocio.docx" TargetMode="External"/><Relationship Id="rId406" Type="http://schemas.openxmlformats.org/officeDocument/2006/relationships/hyperlink" Target="file:///C:\Duxstar\Productos\Route\Trunk\Analisis\EspecificacionRequerimientos\General\ERM_Reglas_de_Negocio.docx" TargetMode="External"/><Relationship Id="rId9" Type="http://schemas.openxmlformats.org/officeDocument/2006/relationships/hyperlink" Target="file:///C:\Users\Belem\AppData\Roaming\Microsoft\Word\CUROLMOV11_SelecActividadesVisita.docx" TargetMode="External"/><Relationship Id="rId210" Type="http://schemas.openxmlformats.org/officeDocument/2006/relationships/hyperlink" Target="file:///C:\Amesol\Productos\Route\Trunk\Analisis\EspecificacionRequerimientos\General\ERM_Reglas_de_Negocio.docx" TargetMode="External"/><Relationship Id="rId392" Type="http://schemas.openxmlformats.org/officeDocument/2006/relationships/hyperlink" Target="file:///C:\Duxstar\Productos\Route\Trunk\Analisis\EspecificacionRequerimientos\General\ERM_Reglas_de_Negocio.docx" TargetMode="External"/><Relationship Id="rId427" Type="http://schemas.openxmlformats.org/officeDocument/2006/relationships/hyperlink" Target="file:///C:\Users\Route\Trunk\Analisis\EspecificacionRequerimientos\General\ERM_Reglas_de_Negocio.docx" TargetMode="External"/><Relationship Id="rId448" Type="http://schemas.openxmlformats.org/officeDocument/2006/relationships/hyperlink" Target="file:///C:\Amesol\Productos\Route\Trunk\Analisis\EspecificacionRequerimientos\General\ERM_Reglas_de_Negocio.docx" TargetMode="External"/><Relationship Id="rId469"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Users\Route\Trunk\Analisis\EspecificacionRequerimientos\General\ERM_Reglas_de_Negocio.docx" TargetMode="External"/><Relationship Id="rId231"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Amesol\Productos\Route\Trunk\Analisis\EspecificacionRequerimientos\General\ERM_Reglas_de_Negocio.docx" TargetMode="External"/><Relationship Id="rId273" Type="http://schemas.openxmlformats.org/officeDocument/2006/relationships/hyperlink" Target="file:///C:\Amesol\Productos\Route\Trunk\Analisis\EspecificacionRequerimientos\General\ERM_Reglas_de_Negocio.docx" TargetMode="External"/><Relationship Id="rId294" Type="http://schemas.openxmlformats.org/officeDocument/2006/relationships/hyperlink" Target="file:///C:\Amesol\Productos\RouteLite\Trunk\Analisis\EspecificacionRequerimientos\ECU_GEN\CUROLGEN06_AdministrarDetalleTransaccion.doc" TargetMode="External"/><Relationship Id="rId308" Type="http://schemas.openxmlformats.org/officeDocument/2006/relationships/hyperlink" Target="file:///C:\Amesol\Productos\RouteLite\Trunk\Analisis\EspecificacionRequerimientos\ECU_GEN\CUROLGEN13_AdministrarInventario.doc" TargetMode="External"/><Relationship Id="rId329" Type="http://schemas.openxmlformats.org/officeDocument/2006/relationships/hyperlink" Target="file:///C:\Amesol\Productos\RouteLite\Trunk\Analisis\EspecificacionRequerimientos\ECU_MOV\CUROLMOV26_AdministrarCambiosProducto_.docx" TargetMode="External"/><Relationship Id="rId480"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Users\Route\Trunk\Analisis\EspecificacionRequerimientos\General\ERM_Reglas_de_Negocio.docx" TargetMode="External"/><Relationship Id="rId68" Type="http://schemas.openxmlformats.org/officeDocument/2006/relationships/hyperlink" Target="file:///C:\Amesol\Productos\RouteLite\Trunk\Analisis\EspecificacionRequerimientos\ECU_GEN\CUROLGEN06_AdministrarDetalleTransaccion.doc"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file:///C:\Amesol\Productos\Route\Trunk\Analisis\EspecificacionRequerimientos\General\ERM_Reglas_de_Negocio.docx"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Users\Route\Trunk\Analisis\EspecificacionRequerimientos\General\ERM_Reglas_de_Negocio.docx" TargetMode="External"/><Relationship Id="rId175" Type="http://schemas.openxmlformats.org/officeDocument/2006/relationships/hyperlink" Target="file:///C:\Users\Route\Trunk\Analisis\EspecificacionRequerimientos\General\ERM_Reglas_de_Negocio.docx" TargetMode="External"/><Relationship Id="rId340" Type="http://schemas.openxmlformats.org/officeDocument/2006/relationships/hyperlink" Target="file:///C:\Amesol\Productos\Route\Trunk\Analisis\EspecificacionRequerimientos\General\ERM_Reglas_de_Negocio.docx" TargetMode="External"/><Relationship Id="rId361"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file:///C:\Users\Route\Trunk\Analisis\EspecificacionRequerimientos\General\ERM_Reglas_de_Negocio.docx" TargetMode="External"/><Relationship Id="rId200" Type="http://schemas.openxmlformats.org/officeDocument/2006/relationships/hyperlink" Target="file:///C:\Amesol\Productos\Route\Trunk\Analisis\EspecificacionRequerimientos\General\ERM_Reglas_de_Negocio.docx" TargetMode="External"/><Relationship Id="rId382" Type="http://schemas.openxmlformats.org/officeDocument/2006/relationships/hyperlink" Target="file:///C:\Amesol\Productos\RouteLite\Trunk\Analisis\EspecificacionRequerimientos\ECU_GEN\CUROLGEN06_AdministrarDetalleTransaccion.doc" TargetMode="External"/><Relationship Id="rId417" Type="http://schemas.openxmlformats.org/officeDocument/2006/relationships/hyperlink" Target="file:///C:\Amesol\Productos\Route\Trunk\Analisis\EspecificacionRequerimientos\General\ERM_Reglas_de_Negocio.docx" TargetMode="External"/><Relationship Id="rId438" Type="http://schemas.openxmlformats.org/officeDocument/2006/relationships/hyperlink" Target="file:///C:\Amesol\Productos\Route\Trunk\Analisis\EspecificacionRequerimientos\General\ERM_Reglas_de_Negocio.docx" TargetMode="External"/><Relationship Id="rId459" Type="http://schemas.openxmlformats.org/officeDocument/2006/relationships/hyperlink" Target="file:///C:\Amesol\Producto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Lite\Trunk\Analisis\EspecificacionRequerimientos\ECU_MOV\CUROLMOV26_AdministrarCambiosProducto_.docx"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yperlink" Target="file:///C:\Users\Route\Trunk\Analisis\EspecificacionRequerimientos\General\ERM_Reglas_de_Negocio.docx" TargetMode="External"/><Relationship Id="rId284" Type="http://schemas.openxmlformats.org/officeDocument/2006/relationships/hyperlink" Target="file:///C:\Amesol\Productos\RouteLite\Trunk\Analisis\EspecificacionRequerimientos\ECU_GEN\CUROLGEN06_AdministrarDetalleTransaccion.doc" TargetMode="External"/><Relationship Id="rId319" Type="http://schemas.openxmlformats.org/officeDocument/2006/relationships/hyperlink" Target="file:///C:\Amesol\Productos\Route\Trunk\Analisis\EspecificacionRequerimientos\General\ERM_Reglas_de_Negocio.docx" TargetMode="External"/><Relationship Id="rId470" Type="http://schemas.openxmlformats.org/officeDocument/2006/relationships/hyperlink" Target="file:///C:\Duxstar\Productos\RouteLite\Trunk\Analisis\EspecificacionRequerimientos\ECU_MOV\CUROLMOV26_AdministrarCambiosProducto.docx" TargetMode="External"/><Relationship Id="rId491" Type="http://schemas.openxmlformats.org/officeDocument/2006/relationships/hyperlink" Target="file:///C:\Duxstar\Productos\Route\Trunk\Analisis\EspecificacionRequerimientos\General\ERM_Glosario_de_Mensajes.docx" TargetMode="Externa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Amesol\Productos\RouteLite\Trunk\Analisis\EspecificacionRequerimientos\ECU_GEN\CUROLGEN10_Consultar%20Caracter&#237;sticas%20del%20Producto.doc" TargetMode="External"/><Relationship Id="rId79" Type="http://schemas.openxmlformats.org/officeDocument/2006/relationships/hyperlink" Target="file:///C:\Amesol\Productos\RouteLite\Trunk\Analisis\EspecificacionRequerimientos\ECU_GEN\CUROLGEN05_AdministrarTransaccion.doc" TargetMode="External"/><Relationship Id="rId102" Type="http://schemas.openxmlformats.org/officeDocument/2006/relationships/hyperlink" Target="file:///C:\Amesol\Productos\RouteLite\Trunk\Analisis\EspecificacionRequerimientos\ECU_GEN\CUROLGEN06_AdministrarDetalleTransaccion.doc" TargetMode="External"/><Relationship Id="rId123" Type="http://schemas.openxmlformats.org/officeDocument/2006/relationships/hyperlink" Target="file:///C:\Amesol\Productos\RouteLite\Trunk\Analisis\EspecificacionRequerimientos\ECU_GEN\CUROLGEN06_AdministrarDetalleTransaccion.doc" TargetMode="External"/><Relationship Id="rId144" Type="http://schemas.openxmlformats.org/officeDocument/2006/relationships/hyperlink" Target="file:///C:\Duxstar\Productos\Route\Trunk\Analisis\EspecificacionRequerimientos\General\ERM_Reglas_de_Negocio.docx" TargetMode="External"/><Relationship Id="rId330" Type="http://schemas.openxmlformats.org/officeDocument/2006/relationships/hyperlink" Target="file:///C:\Amesol\Productos\RouteLite\Trunk\Analisis\EspecificacionRequerimientos\ECU_MOV\CUROLMOV26_AdministrarCambiosProducto_.docx" TargetMode="External"/><Relationship Id="rId9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Users\Route\Trunk\Analisis\EspecificacionRequerimientos\General\ERM_Reglas_de_Negocio.docx" TargetMode="External"/><Relationship Id="rId186" Type="http://schemas.openxmlformats.org/officeDocument/2006/relationships/hyperlink" Target="file:///C:\Amesol\Productos\RouteLite\Trunk\Analisis\EspecificacionRequerimientos\ECU_GEN\CUROLGEN04_DeterminarListaPrecio.doc" TargetMode="External"/><Relationship Id="rId351" Type="http://schemas.openxmlformats.org/officeDocument/2006/relationships/hyperlink" Target="file:///C:\Amesol\Productos\Route\Trunk\Analisis\EspecificacionRequerimientos\General\ERM_Reglas_de_Negocio.docx" TargetMode="External"/><Relationship Id="rId372" Type="http://schemas.openxmlformats.org/officeDocument/2006/relationships/hyperlink" Target="file:///C:\Users\Route\Trunk\Analisis\EspecificacionRequerimientos\General\ERM_Reglas_de_Negocio.docx" TargetMode="External"/><Relationship Id="rId393" Type="http://schemas.openxmlformats.org/officeDocument/2006/relationships/hyperlink" Target="file:///C:\Duxstar\Productos\RouteLite\Trunk\Analisis\EspecificacionRequerimientos\ECU_MOV\CUROLMOV26_AdministrarCambiosProducto.docx" TargetMode="External"/><Relationship Id="rId407" Type="http://schemas.openxmlformats.org/officeDocument/2006/relationships/hyperlink" Target="file:///C:\Amesol\Productos\Route\Trunk\Analisis\EspecificacionRequerimientos\General\ERM_Reglas_de_Negocio.docx" TargetMode="External"/><Relationship Id="rId428" Type="http://schemas.openxmlformats.org/officeDocument/2006/relationships/hyperlink" Target="file:///C:\Amesol\Productos\Route\Trunk\Analisis\EspecificacionRequerimientos\General\ERM_Reglas_de_Negocio.docx" TargetMode="External"/><Relationship Id="rId449"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Amesol\Productos\RouteLite\Trunk\Analisis\EspecificacionRequerimientos\ECU_GEN\CUROLGEN06_AdministrarDetalleTransaccion.doc" TargetMode="External"/><Relationship Id="rId232" Type="http://schemas.openxmlformats.org/officeDocument/2006/relationships/hyperlink" Target="file:///C:\Amesol\Productos\RouteLite\Trunk\Analisis\EspecificacionRequerimientos\ECU_MOV\CUROLMOV26_AdministrarCambiosProducto_.docx" TargetMode="External"/><Relationship Id="rId253" Type="http://schemas.openxmlformats.org/officeDocument/2006/relationships/hyperlink" Target="file:///C:\Users\Route\Trunk\Analisis\EspecificacionRequerimientos\General\ERM_Reglas_de_Negocio.docx" TargetMode="External"/><Relationship Id="rId274" Type="http://schemas.openxmlformats.org/officeDocument/2006/relationships/hyperlink" Target="file:///C:\Amesol\Productos\Route\Trunk\Analisis\EspecificacionRequerimientos\General\ERM_Reglas_de_Negocio.docx" TargetMode="External"/><Relationship Id="rId295" Type="http://schemas.openxmlformats.org/officeDocument/2006/relationships/hyperlink" Target="file:///C:\Amesol\Productos\Route\Trunk\Analisis\EspecificacionRequerimientos\General\ERM_Reglas_de_Negocio.docx" TargetMode="External"/><Relationship Id="rId309" Type="http://schemas.openxmlformats.org/officeDocument/2006/relationships/hyperlink" Target="file:///C:\Amesol\Productos\RouteLite\Trunk\Analisis\EspecificacionRequerimientos\ECU_GEN\CUROLGEN06_AdministrarDetalleTransaccion.doc" TargetMode="External"/><Relationship Id="rId460" Type="http://schemas.openxmlformats.org/officeDocument/2006/relationships/hyperlink" Target="file:///C:\Amesol\Productos\Route\Trunk\Analisis\EspecificacionRequerimientos\General\ERM_Glosario_de_Mensajes.docx" TargetMode="External"/><Relationship Id="rId481" Type="http://schemas.openxmlformats.org/officeDocument/2006/relationships/hyperlink" Target="file:///C:\Amesol\Productos\RouteLite\Trunk\Analisis\EspecificacionRequerimientos\ECU_GEN\CUROLGEN04_DeterminarListaPrecio.doc"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Users\Route\Trunk\Analisis\EspecificacionRequerimientos\General\ERM_Reglas_de_Negocio.docx" TargetMode="External"/><Relationship Id="rId113" Type="http://schemas.openxmlformats.org/officeDocument/2006/relationships/hyperlink" Target="file:///C:\Duxstar\Productos\Route\Trunk\Analisis\EspecificacionRequerimientos\General\ERM_Glosario_de_Mensajes.docx" TargetMode="External"/><Relationship Id="rId134" Type="http://schemas.openxmlformats.org/officeDocument/2006/relationships/hyperlink" Target="file:///C:\Amesol\Productos\Route\Trunk\Analisis\EspecificacionRequerimientos\General\ERM_Reglas_de_Negocio.docx" TargetMode="External"/><Relationship Id="rId320" Type="http://schemas.openxmlformats.org/officeDocument/2006/relationships/hyperlink" Target="file:///C:\Amesol\Productos\RouteLite\Trunk\Analisis\EspecificacionRequerimientos\ECU_GEN\CUROLGEN06_AdministrarDetalleTransaccion.doc" TargetMode="External"/><Relationship Id="rId80" Type="http://schemas.openxmlformats.org/officeDocument/2006/relationships/hyperlink" Target="file:///C:\Amesol\Productos\Route\Trunk\Analisis\EspecificacionRequerimientos\General\ERM_Reglas_de_Negocio.docx" TargetMode="External"/><Relationship Id="rId155"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Users\Route\Trunk\Analisis\EspecificacionRequerimientos\General\ERM_Reglas_de_Negocio.docx" TargetMode="External"/><Relationship Id="rId197" Type="http://schemas.openxmlformats.org/officeDocument/2006/relationships/hyperlink" Target="file:///C:\Amesol\Productos\Route\Trunk\Analisis\EspecificacionRequerimientos\General\ERM_Reglas_de_Negocio.docx" TargetMode="External"/><Relationship Id="rId341" Type="http://schemas.openxmlformats.org/officeDocument/2006/relationships/hyperlink" Target="file:///C:\Amesol\Productos\Route\Trunk\Analisis\EspecificacionRequerimientos\General\ERM_Reglas_de_Negocio.docx" TargetMode="External"/><Relationship Id="rId362" Type="http://schemas.openxmlformats.org/officeDocument/2006/relationships/hyperlink" Target="file:///C:\Duxstar\Productos\RouteLite\Trunk\Analisis\EspecificacionRequerimientos\ECU_MOV\CUROLMOV26_AdministrarCambiosProducto.docx" TargetMode="External"/><Relationship Id="rId383" Type="http://schemas.openxmlformats.org/officeDocument/2006/relationships/hyperlink" Target="file:///C:\Users\Route\Trunk\Analisis\EspecificacionRequerimientos\General\ERM_Reglas_de_Negocio.docx" TargetMode="External"/><Relationship Id="rId418" Type="http://schemas.openxmlformats.org/officeDocument/2006/relationships/hyperlink" Target="file:///C:\Duxstar\Productos\Route\Trunk\Analisis\EspecificacionRequerimientos\General\ERM_Reglas_de_Negocio.docx" TargetMode="External"/><Relationship Id="rId439" Type="http://schemas.openxmlformats.org/officeDocument/2006/relationships/hyperlink" Target="file:///C:\Duxstar\Productos\Route\Trunk\Analisis\EspecificacionRequerimientos\General\ERM_Reglas_de_Negocio.docx"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Amesol\Productos\RouteLite\Trunk\Analisis\EspecificacionRequerimientos\ECU_MOV\CUROLMOV20_BuscarProductos.docx" TargetMode="External"/><Relationship Id="rId243" Type="http://schemas.openxmlformats.org/officeDocument/2006/relationships/hyperlink" Target="file:///C:\User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file:///C:\Amesol\Productos\Route\Trunk\Analisis\EspecificacionRequerimientos\General\ERM_Reglas_de_Negocio.docx" TargetMode="External"/><Relationship Id="rId450" Type="http://schemas.openxmlformats.org/officeDocument/2006/relationships/hyperlink" Target="file:///C:\Amesol\Productos\Route\Trunk\Analisis\EspecificacionRequerimientos\General\ERM_Reglas_de_Negocio.docx" TargetMode="External"/><Relationship Id="rId471"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Users\Route\Trunk\Analisis\EspecificacionRequerimientos\General\ERM_Reglas_de_Negocio.docx" TargetMode="External"/><Relationship Id="rId124" Type="http://schemas.openxmlformats.org/officeDocument/2006/relationships/hyperlink" Target="file:///C:\Amesol\Productos\RouteLite\Trunk\Analisis\EspecificacionRequerimientos\ECU_GEN\CUROLGEN13_AdministrarInventario.doc" TargetMode="External"/><Relationship Id="rId310" Type="http://schemas.openxmlformats.org/officeDocument/2006/relationships/hyperlink" Target="file:///C:\Amesol\Productos\RouteLite\Trunk\Analisis\EspecificacionRequerimientos\ECU_GEN\CUROLGEN06_AdministrarDetalleTransaccion.doc" TargetMode="External"/><Relationship Id="rId492" Type="http://schemas.openxmlformats.org/officeDocument/2006/relationships/hyperlink" Target="https://www.justinmind.com/usernote/listPrototypes.action?projectId=10987681" TargetMode="External"/><Relationship Id="rId70"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Amesol\Productos\Route\Trunk\Analisis\EspecificacionRequerimientos\General\ERM_Reglas_de_Negocio.docx" TargetMode="External"/><Relationship Id="rId166" Type="http://schemas.openxmlformats.org/officeDocument/2006/relationships/hyperlink" Target="file:///C:\Users\Route\Trunk\Analisis\EspecificacionRequerimientos\General\ERM_Reglas_de_Negocio.docx" TargetMode="External"/><Relationship Id="rId187" Type="http://schemas.openxmlformats.org/officeDocument/2006/relationships/hyperlink" Target="file:///C:\Users\Route\Trunk\Analisis\EspecificacionRequerimientos\General\ERM_Reglas_de_Negocio.docx" TargetMode="External"/><Relationship Id="rId331" Type="http://schemas.openxmlformats.org/officeDocument/2006/relationships/hyperlink" Target="file:///C:\Amesol\Productos\RouteLite\Trunk\Analisis\EspecificacionRequerimientos\ECU_MOV\CUROLMOV26_AdministrarCambiosProducto_.docx" TargetMode="External"/><Relationship Id="rId352" Type="http://schemas.openxmlformats.org/officeDocument/2006/relationships/hyperlink" Target="file:///C:\Users\Route\Trunk\Analisis\EspecificacionRequerimientos\General\ERM_Reglas_de_Negocio.docx" TargetMode="External"/><Relationship Id="rId373" Type="http://schemas.openxmlformats.org/officeDocument/2006/relationships/hyperlink" Target="file:///C:\Amesol\Productos\Route\Trunk\Analisis\EspecificacionRequerimientos\General\ERM_Reglas_de_Negocio.docx" TargetMode="External"/><Relationship Id="rId394" Type="http://schemas.openxmlformats.org/officeDocument/2006/relationships/hyperlink" Target="file:///C:\Users\Route\Trunk\Analisis\EspecificacionRequerimientos\General\ERM_Reglas_de_Negocio.docx" TargetMode="External"/><Relationship Id="rId408" Type="http://schemas.openxmlformats.org/officeDocument/2006/relationships/hyperlink" Target="file:///C:\Duxstar\Productos\Route\Trunk\Analisis\EspecificacionRequerimientos\General\ERM_Reglas_de_Negocio.docx" TargetMode="External"/><Relationship Id="rId429" Type="http://schemas.openxmlformats.org/officeDocument/2006/relationships/hyperlink" Target="file:///C:\Users\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file:///C:\Users\Route\Trunk\Analisis\EspecificacionRequerimientos\General\ERM_Reglas_de_Negocio.docx" TargetMode="External"/><Relationship Id="rId233" Type="http://schemas.openxmlformats.org/officeDocument/2006/relationships/hyperlink" Target="file:///C:\Amesol\Productos\Route\Trunk\Analisis\EspecificacionRequerimientos\General\ERM_Reglas_de_Negocio.docx" TargetMode="External"/><Relationship Id="rId254" Type="http://schemas.openxmlformats.org/officeDocument/2006/relationships/hyperlink" Target="file:///C:\Amesol\Productos\Route\Trunk\Analisis\EspecificacionRequerimientos\General\ERM_Reglas_de_Negocio.docx" TargetMode="External"/><Relationship Id="rId440"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Users\Route\Trunk\Analisis\EspecificacionRequerimientos\General\ERM_Reglas_de_Negocio.docx" TargetMode="External"/><Relationship Id="rId114" Type="http://schemas.openxmlformats.org/officeDocument/2006/relationships/hyperlink" Target="file:///C:\Amesol\Productos\RouteLite\Trunk\Analisis\EspecificacionRequerimientos\ECU_GEN\CUROLGEN13_AdministrarInventario.doc" TargetMode="External"/><Relationship Id="rId275" Type="http://schemas.openxmlformats.org/officeDocument/2006/relationships/hyperlink" Target="file:///C:\Amesol\Productos\RouteLite\Trunk\Analisis\EspecificacionRequerimientos\ECU_MOV\CUROLMOV26_AdministrarCambiosProducto_.docx" TargetMode="External"/><Relationship Id="rId296" Type="http://schemas.openxmlformats.org/officeDocument/2006/relationships/hyperlink" Target="file:///C:\Amesol\Productos\Route\Trunk\Analisis\EspecificacionRequerimientos\General\ERM_Reglas_de_Negocio.docx" TargetMode="External"/><Relationship Id="rId300" Type="http://schemas.openxmlformats.org/officeDocument/2006/relationships/hyperlink" Target="file:///C:\Users\Route\Trunk\Analisis\EspecificacionRequerimientos\General\ERM_Reglas_de_Negocio.docx" TargetMode="External"/><Relationship Id="rId461" Type="http://schemas.openxmlformats.org/officeDocument/2006/relationships/hyperlink" Target="file:///C:\Amesol\Productos\Route\Trunk\Analisis\EspecificacionRequerimientos\General\ERM_Reglas_de_Negocio.docx" TargetMode="External"/><Relationship Id="rId482" Type="http://schemas.openxmlformats.org/officeDocument/2006/relationships/hyperlink" Target="file:///C:\User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Users\Route\Trunk\Analisis\EspecificacionRequerimientos\General\ERM_Reglas_de_Negocio.docx" TargetMode="External"/><Relationship Id="rId135"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Users\Route\Trunk\Analisis\EspecificacionRequerimientos\General\ERM_Reglas_de_Negocio.docx" TargetMode="External"/><Relationship Id="rId177" Type="http://schemas.openxmlformats.org/officeDocument/2006/relationships/hyperlink" Target="file:///C:\Amesol\Productos\Route\Trunk\Analisis\EspecificacionRequerimientos\General\ERM_Reglas_de_Negocio.docx" TargetMode="External"/><Relationship Id="rId198" Type="http://schemas.openxmlformats.org/officeDocument/2006/relationships/hyperlink" Target="file:///C:\Amesol\Productos\RouteLite\Trunk\Analisis\EspecificacionRequerimientos\ECU_GEN\CUROLGEN13_AdministrarInventario.doc" TargetMode="External"/><Relationship Id="rId321" Type="http://schemas.openxmlformats.org/officeDocument/2006/relationships/hyperlink" Target="file:///C:\Amesol\Productos\Route\Trunk\Analisis\EspecificacionRequerimientos\General\ERM_Reglas_de_Negocio.docx" TargetMode="External"/><Relationship Id="rId342" Type="http://schemas.openxmlformats.org/officeDocument/2006/relationships/hyperlink" Target="file:///C:\Users\Route\Trunk\Analisis\EspecificacionRequerimientos\General\ERM_Reglas_de_Negocio.docx" TargetMode="External"/><Relationship Id="rId363" Type="http://schemas.openxmlformats.org/officeDocument/2006/relationships/hyperlink" Target="file:///C:\Amesol\Productos\Route\Trunk\Analisis\EspecificacionRequerimientos\General\ERM_Reglas_de_Negocio.docx" TargetMode="External"/><Relationship Id="rId384" Type="http://schemas.openxmlformats.org/officeDocument/2006/relationships/hyperlink" Target="file:///C:\Amesol\Productos\Route\Trunk\Analisis\EspecificacionRequerimientos\General\ERM_Reglas_de_Negocio.docx" TargetMode="External"/><Relationship Id="rId419" Type="http://schemas.openxmlformats.org/officeDocument/2006/relationships/hyperlink" Target="file:///C:\Duxstar\Productos\Route\Trunk\Analisis\EspecificacionRequerimientos\General\ERM_Reglas_de_Negocio.docx" TargetMode="External"/><Relationship Id="rId202"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Trunk\Analisis\EspecificacionRequerimientos\General\ERM_Reglas_de_Negocio.docx" TargetMode="External"/><Relationship Id="rId430" Type="http://schemas.openxmlformats.org/officeDocument/2006/relationships/hyperlink" Target="file:///C:\Amesol\Productos\RouteLite\Trunk\Analisis\EspecificacionRequerimientos\ECU_GEN\CUROLGEN05_AdministrarTransaccion.doc"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265" Type="http://schemas.openxmlformats.org/officeDocument/2006/relationships/hyperlink" Target="file:///C:\Amesol\Productos\Route\Trunk\Analisis\EspecificacionRequerimientos\General\ERM_Reglas_de_Negocio.docx" TargetMode="External"/><Relationship Id="rId286" Type="http://schemas.openxmlformats.org/officeDocument/2006/relationships/hyperlink" Target="file:///C:\Amesol\Productos\Route\Trunk\Analisis\EspecificacionRequerimientos\General\ERM_Reglas_de_Negocio.docx" TargetMode="External"/><Relationship Id="rId451" Type="http://schemas.openxmlformats.org/officeDocument/2006/relationships/hyperlink" Target="file:///C:\Duxstar\Productos\RouteLite\Trunk\Analisis\EspecificacionRequerimientos\ECU_MOV\CUROLMOV26_AdministrarCambiosProducto.docx" TargetMode="External"/><Relationship Id="rId472" Type="http://schemas.openxmlformats.org/officeDocument/2006/relationships/hyperlink" Target="file:///C:\Amesol\Productos\Route\Trunk\Analisis\EspecificacionRequerimientos\General\ERM_Reglas_de_Negocio.docx" TargetMode="External"/><Relationship Id="rId493" Type="http://schemas.openxmlformats.org/officeDocument/2006/relationships/header" Target="header1.xml"/><Relationship Id="rId50"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Amesol\Productos\RouteLite\Trunk\Analisis\EspecificacionRequerimientos\ECU_GEN\CUROLGEN05_AdministrarTransaccion.doc" TargetMode="External"/><Relationship Id="rId125" Type="http://schemas.openxmlformats.org/officeDocument/2006/relationships/hyperlink" Target="file:///C:\Amesol\Productos\RouteLite\Trunk\Analisis\EspecificacionRequerimientos\ECU_GEN\CUROLGEN06_AdministrarDetalleTransaccion.doc"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Users\Route\Trunk\Analisis\EspecificacionRequerimientos\General\ERM_Reglas_de_Negocio.docx" TargetMode="External"/><Relationship Id="rId188" Type="http://schemas.openxmlformats.org/officeDocument/2006/relationships/hyperlink" Target="file:///C:\Amesol\Productos\Route\Trunk\Analisis\EspecificacionRequerimientos\General\ERM_Reglas_de_Negocio.docx" TargetMode="External"/><Relationship Id="rId311" Type="http://schemas.openxmlformats.org/officeDocument/2006/relationships/hyperlink" Target="file:///C:\Amesol\Productos\RouteLite\Trunk\Analisis\EspecificacionRequerimientos\ECU_MOV\CUROLMOV26_AdministrarCambiosProducto_.docx" TargetMode="External"/><Relationship Id="rId332" Type="http://schemas.openxmlformats.org/officeDocument/2006/relationships/hyperlink" Target="file:///C:\Amesol\Productos\RouteLite\Trunk\Analisis\EspecificacionRequerimientos\ECU_MOV\CUROLMOV26_AdministrarCambiosProducto_.docx" TargetMode="External"/><Relationship Id="rId353" Type="http://schemas.openxmlformats.org/officeDocument/2006/relationships/hyperlink" Target="file:///C:\Users\Route\Trunk\Analisis\EspecificacionRequerimientos\General\ERM_Reglas_de_Negocio.docx" TargetMode="External"/><Relationship Id="rId374" Type="http://schemas.openxmlformats.org/officeDocument/2006/relationships/hyperlink" Target="file:///C:\Amesol\Productos\Route\Trunk\Analisis\EspecificacionRequerimientos\General\ERM_Reglas_de_Negocio.docx" TargetMode="External"/><Relationship Id="rId395" Type="http://schemas.openxmlformats.org/officeDocument/2006/relationships/hyperlink" Target="file:///C:\Amesol\Productos\Route\Trunk\Analisis\EspecificacionRequerimientos\General\ERM_Reglas_de_Negocio.docx" TargetMode="External"/><Relationship Id="rId409" Type="http://schemas.openxmlformats.org/officeDocument/2006/relationships/hyperlink" Target="file:///C:\Amesol\Productos\Route\Trunk\Analisis\EspecificacionRequerimientos\General\ERM_Reglas_de_Negocio.docx" TargetMode="External"/><Relationship Id="rId71" Type="http://schemas.openxmlformats.org/officeDocument/2006/relationships/hyperlink" Target="file:///C:\Users\Route\Trunk\Analisis\EspecificacionRequerimientos\General\ERM_Reglas_de_Negocio.docx" TargetMode="External"/><Relationship Id="rId92"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file:///C:\Users\Route\Trunk\Analisis\EspecificacionRequerimientos\General\ERM_Reglas_de_Negocio.docx" TargetMode="External"/><Relationship Id="rId420"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55" Type="http://schemas.openxmlformats.org/officeDocument/2006/relationships/hyperlink" Target="file:///C:\Amesol\Productos\Route\Trunk\Analisis\EspecificacionRequerimientos\General\ERM_Reglas_de_Negocio.docx" TargetMode="External"/><Relationship Id="rId276" Type="http://schemas.openxmlformats.org/officeDocument/2006/relationships/hyperlink" Target="file:///C:\Amesol\Productos\RouteLite\Trunk\Analisis\EspecificacionRequerimientos\ECU_MOV\CUROLMOV26_AdministrarCambiosProducto_.docx" TargetMode="External"/><Relationship Id="rId297" Type="http://schemas.openxmlformats.org/officeDocument/2006/relationships/hyperlink" Target="file:///C:\Amesol\Productos\Route\Trunk\Analisis\EspecificacionRequerimientos\General\ERM_Reglas_de_Negocio.docx" TargetMode="External"/><Relationship Id="rId441" Type="http://schemas.openxmlformats.org/officeDocument/2006/relationships/hyperlink" Target="file:///C:\Amesol\Productos\RouteLite\Trunk\Analisis\EspecificacionRequerimientos\ECU_GEN\CUROLGEN06_AdministrarDetalleTransaccion.doc" TargetMode="External"/><Relationship Id="rId462" Type="http://schemas.openxmlformats.org/officeDocument/2006/relationships/hyperlink" Target="file:///C:\Amesol\Productos\Route\Trunk\Analisis\EspecificacionRequerimientos\General\ERM_Reglas_de_Negocio.docx" TargetMode="External"/><Relationship Id="rId483"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115" Type="http://schemas.openxmlformats.org/officeDocument/2006/relationships/hyperlink" Target="file:///C:\Amesol\Productos\RouteLite\Trunk\Analisis\EspecificacionRequerimientos\ECU_GEN\CUROLGEN06_AdministrarDetalleTransaccion.doc"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Users\Route\Trunk\Analisis\EspecificacionRequerimientos\General\ERM_Reglas_de_Negocio.docx" TargetMode="External"/><Relationship Id="rId301" Type="http://schemas.openxmlformats.org/officeDocument/2006/relationships/hyperlink" Target="file:///C:\Users\Route\Trunk\Analisis\EspecificacionRequerimientos\General\ERM_Reglas_de_Negocio.docx" TargetMode="External"/><Relationship Id="rId322" Type="http://schemas.openxmlformats.org/officeDocument/2006/relationships/hyperlink" Target="file:///C:\Users\Route\Trunk\Analisis\EspecificacionRequerimientos\General\ERM_Reglas_de_Negocio.docx" TargetMode="External"/><Relationship Id="rId343" Type="http://schemas.openxmlformats.org/officeDocument/2006/relationships/hyperlink" Target="file:///C:\Amesol\Productos\Route\Trunk\Analisis\EspecificacionRequerimientos\General\ERM_Reglas_de_Negocio.docx" TargetMode="External"/><Relationship Id="rId364"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Lite\Trunk\Analisis\EspecificacionRequerimientos\ECU_GEN\CUROLGEN04_DeterminarListaPrecio.doc" TargetMode="External"/><Relationship Id="rId82" Type="http://schemas.openxmlformats.org/officeDocument/2006/relationships/hyperlink" Target="file:///C:\Amesol\Productos\Route\Trunk\Analisis\EspecificacionRequerimientos\General\ERM_Reglas_de_Negocio.docx"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385" Type="http://schemas.openxmlformats.org/officeDocument/2006/relationships/hyperlink" Target="file:///C:\Amesol\Productos\RouteLite\Trunk\Analisis\EspecificacionRequerimientos\ECU_GEN\CUROLGEN05_AdministrarTransaccion.doc"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Trunk\Analisis\EspecificacionRequerimientos\General\ERM_Reglas_de_Negocio.docx" TargetMode="External"/><Relationship Id="rId245" Type="http://schemas.openxmlformats.org/officeDocument/2006/relationships/hyperlink" Target="file:///C:\Users\Route\Trunk\Analisis\EspecificacionRequerimientos\General\ERM_Reglas_de_Negocio.docx" TargetMode="External"/><Relationship Id="rId266" Type="http://schemas.openxmlformats.org/officeDocument/2006/relationships/hyperlink" Target="file:///C:\Users\Route\Trunk\Analisis\EspecificacionRequerimientos\General\ERM_Reglas_de_Negocio.docx" TargetMode="External"/><Relationship Id="rId287" Type="http://schemas.openxmlformats.org/officeDocument/2006/relationships/hyperlink" Target="file:///C:\Users\Route\Trunk\Analisis\EspecificacionRequerimientos\General\ERM_Reglas_de_Negocio.docx" TargetMode="External"/><Relationship Id="rId410" Type="http://schemas.openxmlformats.org/officeDocument/2006/relationships/hyperlink" Target="file:///C:\Amesol\Productos\Route\Trunk\Analisis\EspecificacionRequerimientos\General\ERM_Reglas_de_Negocio.docx" TargetMode="External"/><Relationship Id="rId431" Type="http://schemas.openxmlformats.org/officeDocument/2006/relationships/hyperlink" Target="file:///C:\Amesol\Productos\Route\Trunk\Analisis\EspecificacionRequerimientos\General\ERM_Reglas_de_Negocio.docx" TargetMode="External"/><Relationship Id="rId452" Type="http://schemas.openxmlformats.org/officeDocument/2006/relationships/hyperlink" Target="file:///C:\Amesol\Productos\RouteLite\Trunk\Analisis\EspecificacionRequerimientos\ECU_GEN\CUROLGEN13_AdministrarInventario.doc" TargetMode="External"/><Relationship Id="rId473" Type="http://schemas.openxmlformats.org/officeDocument/2006/relationships/hyperlink" Target="file:///C:\Amesol\Productos\Route\Trunk\Analisis\EspecificacionRequerimientos\General\ERM_Reglas_de_Negocio.docx" TargetMode="External"/><Relationship Id="rId494" Type="http://schemas.openxmlformats.org/officeDocument/2006/relationships/footer" Target="footer1.xml"/><Relationship Id="rId30" Type="http://schemas.openxmlformats.org/officeDocument/2006/relationships/hyperlink" Target="file:///C:\Users\Route\Trunk\Analisis\EspecificacionRequerimientos\General\ERM_Reglas_de_Negocio.docx" TargetMode="External"/><Relationship Id="rId105" Type="http://schemas.openxmlformats.org/officeDocument/2006/relationships/hyperlink" Target="file:///C:\Amesol\Productos\Route\Trunk\Analisis\EspecificacionRequerimientos\General\ERM_Reglas_de_Negocio.docx" TargetMode="External"/><Relationship Id="rId126" Type="http://schemas.openxmlformats.org/officeDocument/2006/relationships/hyperlink" Target="file:///C:\Amesol\Productos\RouteLite\Trunk\Analisis\EspecificacionRequerimientos\ECU_GEN\CUROLGEN06_AdministrarDetalleTransaccion.doc" TargetMode="External"/><Relationship Id="rId147" Type="http://schemas.openxmlformats.org/officeDocument/2006/relationships/hyperlink" Target="file:///C:\Users\Route\Trunk\Analisis\EspecificacionRequerimientos\General\ERM_Reglas_de_Negocio.docx" TargetMode="External"/><Relationship Id="rId168" Type="http://schemas.openxmlformats.org/officeDocument/2006/relationships/hyperlink" Target="file:///C:\Users\Route\Trunk\Analisis\EspecificacionRequerimientos\General\ERM_Reglas_de_Negocio.docx" TargetMode="External"/><Relationship Id="rId312" Type="http://schemas.openxmlformats.org/officeDocument/2006/relationships/hyperlink" Target="file:///C:\Amesol\Productos\RouteLite\Trunk\Analisis\EspecificacionRequerimientos\ECU_MOV\CUROLMOV26_AdministrarCambiosProducto_.docx" TargetMode="External"/><Relationship Id="rId333" Type="http://schemas.openxmlformats.org/officeDocument/2006/relationships/hyperlink" Target="file:///C:\Amesol\Productos\RouteLite\Trunk\Analisis\EspecificacionRequerimientos\ECU_MOV\CUROLMOV26_AdministrarCambiosProducto_.docx" TargetMode="External"/><Relationship Id="rId354" Type="http://schemas.openxmlformats.org/officeDocument/2006/relationships/hyperlink" Target="file:///C:\Amesol\Productos\Route\Trunk\Analisis\EspecificacionRequerimientos\General\ERM_Reglas_de_Negocio.docx" TargetMode="External"/><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Lite\Trunk\Analisis\EspecificacionRequerimientos\ECU_GEN\CUROLGEN05_AdministrarTransaccion.doc" TargetMode="External"/><Relationship Id="rId93"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Amesol\Productos\Route\Trunk\Analisis\EspecificacionRequerimientos\General\ERM_Glosario_de_Mensajes.docx" TargetMode="External"/><Relationship Id="rId375" Type="http://schemas.openxmlformats.org/officeDocument/2006/relationships/hyperlink" Target="file:///C:\Duxstar\Productos\RouteLite\Trunk\Analisis\EspecificacionRequerimientos\ECU_MOV\CUROLMOV26_AdministrarCambiosProducto.docx" TargetMode="External"/><Relationship Id="rId396" Type="http://schemas.openxmlformats.org/officeDocument/2006/relationships/hyperlink" Target="file:///C:\User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file:///C:\Amesol\Productos\RouteLite\Trunk\Analisis\EspecificacionRequerimientos\ECU_GEN\CUROLGEN13_AdministrarInventario.doc" TargetMode="External"/><Relationship Id="rId235" Type="http://schemas.openxmlformats.org/officeDocument/2006/relationships/hyperlink" Target="file:///C:\Amesol\Productos\Route\Trunk\Analisis\EspecificacionRequerimientos\General\ERM_Reglas_de_Negocio.docx" TargetMode="External"/><Relationship Id="rId256"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Amesol\Productos\RouteLite\Trunk\Analisis\EspecificacionRequerimientos\ECU_MOV\CUROLMOV26_AdministrarCambiosProducto_.docx" TargetMode="External"/><Relationship Id="rId298" Type="http://schemas.openxmlformats.org/officeDocument/2006/relationships/hyperlink" Target="file:///C:\Duxstar\Productos\Route\Trunk\Analisis\EspecificacionRequerimientos\General\ERM_Reglas_de_Negocio.docx" TargetMode="External"/><Relationship Id="rId400" Type="http://schemas.openxmlformats.org/officeDocument/2006/relationships/hyperlink" Target="file:///C:\Amesol\Productos\Route\Trunk\Analisis\EspecificacionRequerimientos\General\ERM_Reglas_de_Negocio.docx" TargetMode="External"/><Relationship Id="rId421" Type="http://schemas.openxmlformats.org/officeDocument/2006/relationships/hyperlink" Target="file:///C:\Amesol\Productos\Route\Trunk\Analisis\EspecificacionRequerimientos\General\ERM_Reglas_de_Negocio.docx" TargetMode="External"/><Relationship Id="rId442" Type="http://schemas.openxmlformats.org/officeDocument/2006/relationships/hyperlink" Target="file:///C:\Amesol\Productos\Route\Trunk\Analisis\EspecificacionRequerimientos\General\ERM_Reglas_de_Negocio.docx" TargetMode="External"/><Relationship Id="rId463" Type="http://schemas.openxmlformats.org/officeDocument/2006/relationships/hyperlink" Target="file:///C:\Amesol\Productos\Route\Trunk\Analisis\EspecificacionRequerimientos\General\ERM_Reglas_de_Negocio.docx" TargetMode="External"/><Relationship Id="rId484" Type="http://schemas.openxmlformats.org/officeDocument/2006/relationships/hyperlink" Target="file:///C:\Users\Route\Trunk\Analisis\EspecificacionRequerimientos\General\ERM_Reglas_de_Negocio.docx" TargetMode="External"/><Relationship Id="rId116" Type="http://schemas.openxmlformats.org/officeDocument/2006/relationships/hyperlink" Target="file:///C:\Amesol\Productos\Route\Trunk\Analisis\EspecificacionRequerimientos\General\ERM_Reglas_de_Negocio.docx" TargetMode="External"/><Relationship Id="rId137" Type="http://schemas.openxmlformats.org/officeDocument/2006/relationships/hyperlink" Target="file:///C:\Users\Route\Trunk\Analisis\EspecificacionRequerimientos\General\ERM_Reglas_de_Negocio.docx" TargetMode="External"/><Relationship Id="rId158" Type="http://schemas.openxmlformats.org/officeDocument/2006/relationships/hyperlink" Target="file:///C:\Users\Route\Trunk\Analisis\EspecificacionRequerimientos\General\ERM_Reglas_de_Negocio.docx" TargetMode="External"/><Relationship Id="rId302" Type="http://schemas.openxmlformats.org/officeDocument/2006/relationships/hyperlink" Target="file:///C:\Amesol\Productos\Route\Trunk\Analisis\EspecificacionRequerimientos\General\ERM_Reglas_de_Negocio.docx" TargetMode="External"/><Relationship Id="rId323" Type="http://schemas.openxmlformats.org/officeDocument/2006/relationships/hyperlink" Target="file:///C:\Users\Route\Trunk\Analisis\EspecificacionRequerimientos\General\ERM_Reglas_de_Negocio.docx" TargetMode="External"/><Relationship Id="rId344" Type="http://schemas.openxmlformats.org/officeDocument/2006/relationships/hyperlink" Target="file:///C:\Users\Route\Trunk\Analisis\EspecificacionRequerimientos\General\ERM_Reglas_de_Negocio.docx" TargetMode="External"/><Relationship Id="rId20" Type="http://schemas.openxmlformats.org/officeDocument/2006/relationships/hyperlink" Target="file:///C:\Users\Route\Trunk\Analisis\EspecificacionRequerimientos\General\ERM_Reglas_de_Negocio.docx" TargetMode="External"/><Relationship Id="rId41" Type="http://schemas.openxmlformats.org/officeDocument/2006/relationships/hyperlink" Target="file:///C:\Amesol\Productos\RouteLite\Trunk\Analisis\EspecificacionRequerimientos\ECU_GEN\CUROLGEN05_AdministrarTransaccion.doc" TargetMode="External"/><Relationship Id="rId62" Type="http://schemas.openxmlformats.org/officeDocument/2006/relationships/hyperlink" Target="file:///C:\Users\Route\Trunk\Analisis\EspecificacionRequerimientos\General\ERM_Reglas_de_Negocio.docx" TargetMode="External"/><Relationship Id="rId83" Type="http://schemas.openxmlformats.org/officeDocument/2006/relationships/hyperlink" Target="file:///C:\Amesol\Productos\Route\Trunk\Analisis\EspecificacionRequerimientos\General\ERM_Reglas_de_Negocio.docx" TargetMode="External"/><Relationship Id="rId179" Type="http://schemas.openxmlformats.org/officeDocument/2006/relationships/hyperlink" Target="file:///C:\Amesol\Productos\Route\Trunk\Analisis\EspecificacionRequerimientos\General\ERM_Reglas_de_Negocio.docx" TargetMode="External"/><Relationship Id="rId365" Type="http://schemas.openxmlformats.org/officeDocument/2006/relationships/hyperlink" Target="file:///C:\Amesol\Productos\Route\Trunk\Analisis\EspecificacionRequerimientos\General\ERM_Reglas_de_Negocio.docx" TargetMode="External"/><Relationship Id="rId386" Type="http://schemas.openxmlformats.org/officeDocument/2006/relationships/hyperlink" Target="file:///C:\Amesol\Productos\Route\Trunk\Analisis\EspecificacionRequerimientos\General\ERM_Reglas_de_Negocio.docx" TargetMode="External"/><Relationship Id="rId190" Type="http://schemas.openxmlformats.org/officeDocument/2006/relationships/hyperlink" Target="file:///C:\Amesol\Productos\RouteLite\Trunk\Analisis\EspecificacionRequerimientos\ECU_GEN\CUROLGEN13_AdministrarInventario.doc" TargetMode="External"/><Relationship Id="rId204" Type="http://schemas.openxmlformats.org/officeDocument/2006/relationships/hyperlink" Target="file:///C:\Amesol\Productos\RouteLite\Trunk\Analisis\EspecificacionRequerimientos\ECU_MOV\CUROLMOV26_AdministrarCambiosProducto_.docx" TargetMode="External"/><Relationship Id="rId225"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Trunk\Analisis\EspecificacionRequerimientos\General\ERM_Reglas_de_Negocio.docx" TargetMode="External"/><Relationship Id="rId288" Type="http://schemas.openxmlformats.org/officeDocument/2006/relationships/hyperlink" Target="file:///C:\Amesol\Productos\Route\Trunk\Analisis\EspecificacionRequerimientos\General\ERM_Reglas_de_Negocio.docx" TargetMode="External"/><Relationship Id="rId411" Type="http://schemas.openxmlformats.org/officeDocument/2006/relationships/hyperlink" Target="file:///C:\Users\Route\Trunk\Analisis\EspecificacionRequerimientos\General\ERM_Reglas_de_Negocio.docx" TargetMode="External"/><Relationship Id="rId432" Type="http://schemas.openxmlformats.org/officeDocument/2006/relationships/hyperlink" Target="file:///C:\Amesol\Productos\RouteLite\Trunk\Analisis\EspecificacionRequerimientos\ECU_GEN\CUROLGEN06_AdministrarDetalleTransaccion.doc" TargetMode="External"/><Relationship Id="rId453" Type="http://schemas.openxmlformats.org/officeDocument/2006/relationships/hyperlink" Target="file:///C:\Amesol\Productos\Route\Trunk\Analisis\EspecificacionRequerimientos\General\ERM_Reglas_de_Negocio.docx" TargetMode="External"/><Relationship Id="rId474"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Lite\Trunk\Analisis\EspecificacionRequerimientos\ECU_GEN\CUROLGEN06_AdministrarDetalleTransaccion.doc" TargetMode="External"/><Relationship Id="rId127" Type="http://schemas.openxmlformats.org/officeDocument/2006/relationships/hyperlink" Target="file:///C:\Amesol\Productos\Route\Trunk\Analisis\EspecificacionRequerimientos\General\ERM_Reglas_de_Negocio.docx" TargetMode="External"/><Relationship Id="rId313" Type="http://schemas.openxmlformats.org/officeDocument/2006/relationships/hyperlink" Target="file:///C:\Amesol\Productos\RouteLite\Trunk\Analisis\EspecificacionRequerimientos\ECU_MOV\CUROLMOV26_AdministrarCambiosProducto_.docx" TargetMode="External"/><Relationship Id="rId495" Type="http://schemas.openxmlformats.org/officeDocument/2006/relationships/footer" Target="footer2.xm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Duxstar\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94"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Amesol\Productos\Route\Trunk\Analisis\EspecificacionRequerimientos\General\ERM_Reglas_de_Negocio.docx" TargetMode="External"/><Relationship Id="rId169" Type="http://schemas.openxmlformats.org/officeDocument/2006/relationships/hyperlink" Target="file:///C:\Amesol\Productos\Route\Trunk\Analisis\EspecificacionRequerimientos\General\ERM_Reglas_de_Negocio.docx" TargetMode="External"/><Relationship Id="rId334" Type="http://schemas.openxmlformats.org/officeDocument/2006/relationships/hyperlink" Target="file:///C:\Users\Route\Trunk\Analisis\EspecificacionRequerimientos\General\ERM_Reglas_de_Negocio.docx" TargetMode="External"/><Relationship Id="rId355" Type="http://schemas.openxmlformats.org/officeDocument/2006/relationships/hyperlink" Target="file:///C:\Amesol\Productos\Route\Trunk\Analisis\EspecificacionRequerimientos\General\ERM_Reglas_de_Negocio.docx" TargetMode="External"/><Relationship Id="rId376" Type="http://schemas.openxmlformats.org/officeDocument/2006/relationships/hyperlink" Target="file:///C:\Duxstar\Productos\Route\Trunk\Analisis\EspecificacionRequerimientos\General\ERM_Glosario_de_Mensajes.docx" TargetMode="External"/><Relationship Id="rId397"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180" Type="http://schemas.openxmlformats.org/officeDocument/2006/relationships/hyperlink" Target="file:///C:\Amesol\Productos\RouteLite\Trunk\Analisis\EspecificacionRequerimientos\ECU_MOV\CUROLMOV26_AdministrarCambiosProducto_.docx" TargetMode="External"/><Relationship Id="rId215" Type="http://schemas.openxmlformats.org/officeDocument/2006/relationships/hyperlink" Target="file:///C:\Amesol\Productos\RouteLite\Trunk\Analisis\EspecificacionRequerimientos\ECU_GEN\CUROLGEN05_AdministrarTransaccion.doc" TargetMode="External"/><Relationship Id="rId236" Type="http://schemas.openxmlformats.org/officeDocument/2006/relationships/hyperlink" Target="file:///C:\Amesol\Productos\Route\Trunk\Analisis\EspecificacionRequerimientos\General\ERM_Glosario_de_Mensajes.docx" TargetMode="External"/><Relationship Id="rId257" Type="http://schemas.openxmlformats.org/officeDocument/2006/relationships/hyperlink" Target="file:///C:\Users\Route\Trunk\Analisis\EspecificacionRequerimientos\General\ERM_Reglas_de_Negocio.docx" TargetMode="External"/><Relationship Id="rId278" Type="http://schemas.openxmlformats.org/officeDocument/2006/relationships/hyperlink" Target="file:///C:\Users\Route\Trunk\Analisis\EspecificacionRequerimientos\General\ERM_Reglas_de_Negocio.docx" TargetMode="External"/><Relationship Id="rId401" Type="http://schemas.openxmlformats.org/officeDocument/2006/relationships/hyperlink" Target="file:///C:\Amesol\Productos\RouteLite\Trunk\Analisis\EspecificacionRequerimientos\ECU_MOV\CUROLMOV20_BuscarProductos.docx" TargetMode="External"/><Relationship Id="rId422" Type="http://schemas.openxmlformats.org/officeDocument/2006/relationships/hyperlink" Target="file:///C:\Users\Route\Trunk\Analisis\EspecificacionRequerimientos\General\ERM_Reglas_de_Negocio.docx" TargetMode="External"/><Relationship Id="rId443" Type="http://schemas.openxmlformats.org/officeDocument/2006/relationships/hyperlink" Target="file:///C:\Amesol\Productos\RouteLite\Trunk\Analisis\EspecificacionRequerimientos\ECU_GEN\CUROLGEN13_AdministrarInventario.doc" TargetMode="External"/><Relationship Id="rId464" Type="http://schemas.openxmlformats.org/officeDocument/2006/relationships/hyperlink" Target="file:///C:\Amesol\Productos\Route\Trunk\Analisis\EspecificacionRequerimientos\General\ERM_Reglas_de_Negocio.docx" TargetMode="External"/><Relationship Id="rId303" Type="http://schemas.openxmlformats.org/officeDocument/2006/relationships/hyperlink" Target="file:///C:\Amesol\Productos\Route\Trunk\Analisis\EspecificacionRequerimientos\General\ERM_Reglas_de_Negocio.docx" TargetMode="External"/><Relationship Id="rId485" Type="http://schemas.openxmlformats.org/officeDocument/2006/relationships/hyperlink" Target="file:///C:\Users\Route\Trunk\Analisis\EspecificacionRequerimientos\General\ERM_Reglas_de_Negocio.docx" TargetMode="External"/><Relationship Id="rId42" Type="http://schemas.openxmlformats.org/officeDocument/2006/relationships/hyperlink" Target="file:///C:\Users\Route\Trunk\Analisis\EspecificacionRequerimientos\General\ERM_Reglas_de_Negocio.docx" TargetMode="External"/><Relationship Id="rId84" Type="http://schemas.openxmlformats.org/officeDocument/2006/relationships/hyperlink" Target="file:///C:\Users\Route\Trunk\Analisis\EspecificacionRequerimientos\General\ERM_Reglas_de_Negocio.docx" TargetMode="External"/><Relationship Id="rId138" Type="http://schemas.openxmlformats.org/officeDocument/2006/relationships/hyperlink" Target="file:///C:\Amesol\Productos\Route\Trunk\Analisis\EspecificacionRequerimientos\General\ERM_Reglas_de_Negocio.docx" TargetMode="External"/><Relationship Id="rId345" Type="http://schemas.openxmlformats.org/officeDocument/2006/relationships/hyperlink" Target="file:///C:\Amesol\Productos\Route\Trunk\Analisis\EspecificacionRequerimientos\General\ERM_Reglas_de_Negocio.docx" TargetMode="External"/><Relationship Id="rId387" Type="http://schemas.openxmlformats.org/officeDocument/2006/relationships/hyperlink" Target="file:///C:\Amesol\Productos\RouteLite\Trunk\Analisis\EspecificacionRequerimientos\ECU_GEN\CUROLGEN13_AdministrarInventario.doc" TargetMode="External"/><Relationship Id="rId191" Type="http://schemas.openxmlformats.org/officeDocument/2006/relationships/hyperlink" Target="file:///C:\Amesol\Productos\RouteLite\Trunk\Analisis\EspecificacionRequerimientos\ECU_GEN\CUROLGEN06_AdministrarDetalleTransaccion.doc" TargetMode="External"/><Relationship Id="rId205"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Trunk\Analisis\EspecificacionRequerimientos\General\ERM_Reglas_de_Negocio.docx" TargetMode="External"/><Relationship Id="rId412"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file:///C:\Amesol\Productos\Route\Trunk\Analisis\EspecificacionRequerimientos\General\ERM_Reglas_de_Negocio.docx" TargetMode="External"/><Relationship Id="rId289" Type="http://schemas.openxmlformats.org/officeDocument/2006/relationships/hyperlink" Target="file:///C:\Users\Route\Trunk\Analisis\EspecificacionRequerimientos\General\ERM_Reglas_de_Negocio.docx" TargetMode="External"/><Relationship Id="rId454" Type="http://schemas.openxmlformats.org/officeDocument/2006/relationships/hyperlink" Target="file:///C:\Amesol\Productos\Route\Trunk\Analisis\EspecificacionRequerimientos\General\ERM_Reglas_de_Negocio.docx" TargetMode="External"/><Relationship Id="rId496" Type="http://schemas.openxmlformats.org/officeDocument/2006/relationships/header" Target="header2.xm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149" Type="http://schemas.openxmlformats.org/officeDocument/2006/relationships/hyperlink" Target="file:///C:\Amesol\Productos\RouteLite\Trunk\Analisis\EspecificacionRequerimientos\ECU_MOV\CUROLMOV26_AdministrarCambiosProducto_.docx" TargetMode="External"/><Relationship Id="rId314" Type="http://schemas.openxmlformats.org/officeDocument/2006/relationships/hyperlink" Target="file:///C:\Amesol\Productos\RouteLite\Trunk\Analisis\EspecificacionRequerimientos\ECU_MOV\CUROLMOV26_AdministrarCambiosProducto_.docx" TargetMode="External"/><Relationship Id="rId356" Type="http://schemas.openxmlformats.org/officeDocument/2006/relationships/hyperlink" Target="file:///C:\Users\Route\Trunk\Analisis\EspecificacionRequerimientos\General\ERM_Reglas_de_Negocio.docx" TargetMode="External"/><Relationship Id="rId398"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Lite\Trunk\Analisis\EspecificacionRequerimientos\ECU_GEN\CUROLGEN06_AdministrarDetalleTransaccion.doc" TargetMode="External"/><Relationship Id="rId160"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file:///C:\Amesol\Productos\Route\Trunk\Analisis\EspecificacionRequerimientos\General\ERM_Reglas_de_Negocio.docx" TargetMode="External"/><Relationship Id="rId423"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Amesol\Productos\Route\Trunk\Analisis\EspecificacionRequerimientos\General\ERM_Reglas_de_Negocio.docx" TargetMode="External"/><Relationship Id="rId46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Amesol\Productos\Route\Trunk\Analisis\EspecificacionRequerimientos\General\ERM_Glosario_de_Mensajes.docx" TargetMode="External"/><Relationship Id="rId118" Type="http://schemas.openxmlformats.org/officeDocument/2006/relationships/hyperlink" Target="file:///C:\Amesol\Productos\RouteLite\Trunk\Analisis\EspecificacionRequerimientos\ECU_GEN\CUROLGEN13_AdministrarInventario.doc" TargetMode="External"/><Relationship Id="rId325" Type="http://schemas.openxmlformats.org/officeDocument/2006/relationships/hyperlink" Target="file:///C:\Amesol\Productos\Route\Trunk\Analisis\EspecificacionRequerimientos\General\ERM_Reglas_de_Negocio.docx" TargetMode="External"/><Relationship Id="rId367" Type="http://schemas.openxmlformats.org/officeDocument/2006/relationships/hyperlink" Target="file:///C:\User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227" Type="http://schemas.openxmlformats.org/officeDocument/2006/relationships/hyperlink" Target="file:///C:\Amesol\Productos\Route\Trunk\Analisis\EspecificacionRequerimientos\General\ERM_Reglas_de_Negocio.docx" TargetMode="External"/><Relationship Id="rId269" Type="http://schemas.openxmlformats.org/officeDocument/2006/relationships/hyperlink" Target="file:///C:\Users\Route\Trunk\Analisis\EspecificacionRequerimientos\General\ERM_Reglas_de_Negocio.docx" TargetMode="External"/><Relationship Id="rId434" Type="http://schemas.openxmlformats.org/officeDocument/2006/relationships/hyperlink" Target="file:///C:\Amesol\Productos\RouteLite\Trunk\Analisis\EspecificacionRequerimientos\ECU_GEN\CUROLGEN06_AdministrarDetalleTransaccion.doc" TargetMode="External"/><Relationship Id="rId476"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Amesol\Productos\RouteLite\Trunk\Analisis\EspecificacionRequerimientos\ECU_GEN\CUROLGEN05_AdministrarTransaccion.doc" TargetMode="External"/><Relationship Id="rId129" Type="http://schemas.openxmlformats.org/officeDocument/2006/relationships/hyperlink" Target="file:///C:\Amesol\Productos\RouteLite\Trunk\Analisis\EspecificacionRequerimientos\ECU_MOV\CUROLMOV20_BuscarProductos.docx" TargetMode="External"/><Relationship Id="rId280" Type="http://schemas.openxmlformats.org/officeDocument/2006/relationships/hyperlink" Target="file:///C:\Amesol\Productos\Route\Trunk\Analisis\EspecificacionRequerimientos\General\ERM_Reglas_de_Negocio.docx" TargetMode="External"/><Relationship Id="rId336" Type="http://schemas.openxmlformats.org/officeDocument/2006/relationships/hyperlink" Target="file:///C:\Amesol\Productos\RouteLite\Trunk\Analisis\EspecificacionRequerimientos\ECU_GEN\CUROLGEN05_AdministrarTransaccion.doc" TargetMode="External"/><Relationship Id="rId75" Type="http://schemas.openxmlformats.org/officeDocument/2006/relationships/hyperlink" Target="file:///C:\Amesol\Productos\Route\Trunk\Analisis\EspecificacionRequerimientos\General\ERM_Reglas_de_Negocio.docx" TargetMode="External"/><Relationship Id="rId140" Type="http://schemas.openxmlformats.org/officeDocument/2006/relationships/hyperlink" Target="file:///C:\Amesol\Productos\Route\Trunk\Analisis\EspecificacionRequerimientos\General\ERM_Reglas_de_Negocio.docx" TargetMode="External"/><Relationship Id="rId182" Type="http://schemas.openxmlformats.org/officeDocument/2006/relationships/hyperlink" Target="file:///C:\Amesol\Productos\RouteLite\Trunk\Analisis\EspecificacionRequerimientos\ECU_MOV\CUROLMOV26_AdministrarCambiosProducto_.docx" TargetMode="External"/><Relationship Id="rId378" Type="http://schemas.openxmlformats.org/officeDocument/2006/relationships/hyperlink" Target="file:///C:\Amesol\Productos\Route\Trunk\Analisis\EspecificacionRequerimientos\General\ERM_Reglas_de_Negocio.docx" TargetMode="External"/><Relationship Id="rId403" Type="http://schemas.openxmlformats.org/officeDocument/2006/relationships/hyperlink" Target="file:///C:\Duxstar\Productos\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445" Type="http://schemas.openxmlformats.org/officeDocument/2006/relationships/hyperlink" Target="file:///C:\Amesol\Productos\Route\Trunk\Analisis\EspecificacionRequerimientos\General\ERM_Reglas_de_Negocio.docx" TargetMode="External"/><Relationship Id="rId487" Type="http://schemas.openxmlformats.org/officeDocument/2006/relationships/hyperlink" Target="file:///C:\Amesol\Productos\Route\Trunk\Analisis\EspecificacionRequerimientos\General\ERM_Reglas_de_Negocio.docx" TargetMode="External"/><Relationship Id="rId291" Type="http://schemas.openxmlformats.org/officeDocument/2006/relationships/hyperlink" Target="file:///C:\Amesol\Productos\Route\Trunk\Analisis\EspecificacionRequerimientos\General\ERM_Reglas_de_Negocio.docx" TargetMode="External"/><Relationship Id="rId305" Type="http://schemas.openxmlformats.org/officeDocument/2006/relationships/hyperlink" Target="file:///C:\Amesol\Productos\RouteLite\Trunk\Analisis\EspecificacionRequerimientos\ECU_MOV\CUROLMOV26_AdministrarCambiosProducto_.docx" TargetMode="External"/><Relationship Id="rId347" Type="http://schemas.openxmlformats.org/officeDocument/2006/relationships/hyperlink" Target="file:///C:\Amesol\Productos\RouteLite\Trunk\Analisis\EspecificacionRequerimientos\ECU_GEN\CUROLGEN05_AdministrarTransaccion.doc" TargetMode="External"/><Relationship Id="rId44"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file:///C:\Amesol\Productos\RouteLite\Trunk\Analisis\EspecificacionRequerimientos\ECU_GEN\CUROLGEN13_AdministrarInventario.doc" TargetMode="External"/><Relationship Id="rId151" Type="http://schemas.openxmlformats.org/officeDocument/2006/relationships/hyperlink" Target="file:///C:\Amesol\Productos\Route\Trunk\Analisis\EspecificacionRequerimientos\General\ERM_Reglas_de_Negocio.docx" TargetMode="External"/><Relationship Id="rId389" Type="http://schemas.openxmlformats.org/officeDocument/2006/relationships/hyperlink" Target="file:///C:\Amesol\Productos\RouteLite\Trunk\Analisis\EspecificacionRequerimientos\ECU_GEN\CUROLGEN05_AdministrarTransaccion.doc" TargetMode="External"/><Relationship Id="rId193" Type="http://schemas.openxmlformats.org/officeDocument/2006/relationships/hyperlink" Target="file:///C:\Amesol\Productos\RouteLite\Trunk\Analisis\EspecificacionRequerimientos\ECU_GEN\CUROLGEN13_AdministrarInventario.doc" TargetMode="External"/><Relationship Id="rId207" Type="http://schemas.openxmlformats.org/officeDocument/2006/relationships/hyperlink" Target="file:///C:\Amesol\Productos\RouteLite\Trunk\Analisis\EspecificacionRequerimientos\ECU_GEN\CUROLGEN13_AdministrarInventario.doc" TargetMode="External"/><Relationship Id="rId249" Type="http://schemas.openxmlformats.org/officeDocument/2006/relationships/hyperlink" Target="file:///C:\Amesol\Productos\Route\Trunk\Analisis\EspecificacionRequerimientos\General\ERM_Reglas_de_Negocio.docx" TargetMode="External"/><Relationship Id="rId414" Type="http://schemas.openxmlformats.org/officeDocument/2006/relationships/hyperlink" Target="file:///C:\Amesol\Productos\RouteLite\Trunk\Analisis\EspecificacionRequerimientos\ECU_MOV\CUROLMOV20_BuscarProductos.docx" TargetMode="External"/><Relationship Id="rId456" Type="http://schemas.openxmlformats.org/officeDocument/2006/relationships/hyperlink" Target="file:///C:\Amesol\Productos\Route\Trunk\Analisis\EspecificacionRequerimientos\General\ERM_Reglas_de_Negocio.docx" TargetMode="External"/><Relationship Id="rId498" Type="http://schemas.openxmlformats.org/officeDocument/2006/relationships/theme" Target="theme/theme1.xm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260" Type="http://schemas.openxmlformats.org/officeDocument/2006/relationships/hyperlink" Target="file:///C:\Users\Route\Trunk\Analisis\EspecificacionRequerimientos\General\ERM_Reglas_de_Negocio.docx" TargetMode="External"/><Relationship Id="rId316" Type="http://schemas.openxmlformats.org/officeDocument/2006/relationships/hyperlink" Target="file:///C:\Amesol\Productos\RouteLite\Trunk\Analisis\EspecificacionRequerimientos\ECU_MOV\CUROLMOV26_AdministrarCambiosProducto_.docx" TargetMode="External"/><Relationship Id="rId55" Type="http://schemas.openxmlformats.org/officeDocument/2006/relationships/hyperlink" Target="file:///C:\User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Amesol\Productos\RouteLite\Trunk\Analisis\EspecificacionRequerimientos\ECU_GEN\CUROLGEN05_AdministrarTransaccion.doc" TargetMode="External"/><Relationship Id="rId358" Type="http://schemas.openxmlformats.org/officeDocument/2006/relationships/hyperlink" Target="file:///C:\Amesol\Productos\Route\Trunk\Analisis\EspecificacionRequerimientos\General\ERM_Reglas_de_Negocio.docx" TargetMode="External"/><Relationship Id="rId162"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Trunk\Analisis\EspecificacionRequerimientos\General\ERM_Glosario_de_Mensajes.docx" TargetMode="External"/><Relationship Id="rId425" Type="http://schemas.openxmlformats.org/officeDocument/2006/relationships/hyperlink" Target="file:///C:\Amesol\Productos\Route\Trunk\Analisis\EspecificacionRequerimientos\General\ERM_Reglas_de_Negocio.docx" TargetMode="External"/><Relationship Id="rId467" Type="http://schemas.openxmlformats.org/officeDocument/2006/relationships/hyperlink" Target="file:///C:\Duxstar\Productos\RouteLite\Trunk\Analisis\EspecificacionRequerimientos\ECU_MOV\CUROLMOV26_AdministrarCambiosProduct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uxstar\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BC68B-6654-46B8-A091-5BB83376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28118</TotalTime>
  <Pages>73</Pages>
  <Words>34518</Words>
  <Characters>189850</Characters>
  <Application>Microsoft Office Word</Application>
  <DocSecurity>0</DocSecurity>
  <Lines>1582</Lines>
  <Paragraphs>447</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223921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subject/>
  <dc:creator>bjimenez</dc:creator>
  <cp:keywords/>
  <dc:description/>
  <cp:lastModifiedBy>Belem</cp:lastModifiedBy>
  <cp:revision>69</cp:revision>
  <cp:lastPrinted>2008-09-11T22:09:00Z</cp:lastPrinted>
  <dcterms:created xsi:type="dcterms:W3CDTF">2013-10-14T17:09:00Z</dcterms:created>
  <dcterms:modified xsi:type="dcterms:W3CDTF">2016-06-16T18:14:00Z</dcterms:modified>
</cp:coreProperties>
</file>