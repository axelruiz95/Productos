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</w:t>
      </w:r>
      <w:r w:rsidR="00835420">
        <w:rPr>
          <w:b/>
        </w:rPr>
        <w:t xml:space="preserve"> </w:t>
      </w:r>
      <w:proofErr w:type="spellStart"/>
      <w:r w:rsidR="004757B2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 Información General del Cliente (</w:t>
      </w:r>
      <w:proofErr w:type="spellStart"/>
      <w:r w:rsidR="0042221F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</w:p>
    <w:p w:rsidR="006B47C3" w:rsidRPr="00D43755" w:rsidRDefault="006B47C3" w:rsidP="00D43755">
      <w:pPr>
        <w:pStyle w:val="Ttulo"/>
        <w:jc w:val="right"/>
      </w:pPr>
      <w:r w:rsidRPr="006B47C3">
        <w:t>CUROLMOV94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47643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Pr="00156873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Información General </w:t>
            </w:r>
            <w:r w:rsidR="007037F2">
              <w:t>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42221F">
              <w:t>Disposur</w:t>
            </w:r>
            <w:proofErr w:type="spellEnd"/>
            <w:r>
              <w:t xml:space="preserve"> de acuerdo al Estándar de </w:t>
            </w:r>
            <w:r w:rsidRPr="00156873">
              <w:t>Casos de Uso 1.4.</w:t>
            </w:r>
          </w:p>
          <w:p w:rsidR="00533FCB" w:rsidRPr="00156873" w:rsidRDefault="00CE3938" w:rsidP="00EC13C2">
            <w:pPr>
              <w:pStyle w:val="Sinespaciado"/>
              <w:rPr>
                <w:sz w:val="20"/>
                <w:szCs w:val="20"/>
              </w:rPr>
            </w:pPr>
            <w:r w:rsidRPr="00156873">
              <w:rPr>
                <w:sz w:val="20"/>
                <w:szCs w:val="20"/>
              </w:rPr>
              <w:t>Folio CAI 000</w:t>
            </w:r>
            <w:r w:rsidR="00ED0CAD">
              <w:rPr>
                <w:sz w:val="20"/>
                <w:szCs w:val="20"/>
              </w:rPr>
              <w:t>4670</w:t>
            </w:r>
          </w:p>
          <w:p w:rsidR="000A7593" w:rsidRPr="0015687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 w:rsidR="00C3338F"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 w:rsidR="00C3338F"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 w:rsidR="00C3338F"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 w:rsidR="00C3338F"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 w:rsidR="00C3338F"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 w:rsidR="00C3338F"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42221F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6B47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A85F67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</w:t>
            </w:r>
            <w:r w:rsidR="00A85F67">
              <w:rPr>
                <w:sz w:val="20"/>
                <w:szCs w:val="20"/>
              </w:rPr>
              <w:t>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06555D">
            <w:pPr>
              <w:pStyle w:val="Tabletext"/>
              <w:jc w:val="left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06555D">
            <w:pPr>
              <w:pStyle w:val="Tabletext"/>
              <w:jc w:val="left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46FC4" w:rsidP="00646FC4">
      <w:pPr>
        <w:pStyle w:val="Ttulo"/>
        <w:tabs>
          <w:tab w:val="left" w:pos="6011"/>
        </w:tabs>
        <w:ind w:left="0" w:firstLine="0"/>
        <w:jc w:val="left"/>
        <w:rPr>
          <w:lang w:val="es-MX"/>
        </w:rPr>
      </w:pPr>
      <w:r>
        <w:rPr>
          <w:lang w:val="es-MX"/>
        </w:rPr>
        <w:tab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0109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256950" w:history="1">
        <w:r w:rsidR="00401091" w:rsidRPr="003832D1">
          <w:rPr>
            <w:rStyle w:val="Hipervnculo"/>
            <w:lang w:val="es-GT"/>
          </w:rPr>
          <w:t>Especificación de Casos de Uso:</w:t>
        </w:r>
        <w:r w:rsidR="00401091" w:rsidRPr="003832D1">
          <w:rPr>
            <w:rStyle w:val="Hipervnculo"/>
          </w:rPr>
          <w:t xml:space="preserve"> Mostrar Información General del Cliente – </w:t>
        </w:r>
        <w:r w:rsidR="00BB675B" w:rsidRPr="00BB675B">
          <w:rPr>
            <w:rStyle w:val="Hipervnculo"/>
          </w:rPr>
          <w:t>CUROLMOV94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_Toc437256950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1" w:history="1">
        <w:r w:rsidR="00401091" w:rsidRPr="003832D1">
          <w:rPr>
            <w:rStyle w:val="Hipervnculo"/>
          </w:rPr>
          <w:t>1 Introducción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_Toc437256951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2" w:history="1">
        <w:r w:rsidR="00401091" w:rsidRPr="003832D1">
          <w:rPr>
            <w:rStyle w:val="Hipervnculo"/>
          </w:rPr>
          <w:t xml:space="preserve">2 Caso de uso: Mostrar Información General del Cliente – </w:t>
        </w:r>
        <w:r w:rsidR="00EA4367" w:rsidRPr="00B76906">
          <w:rPr>
            <w:rFonts w:cs="Arial"/>
            <w:szCs w:val="20"/>
          </w:rPr>
          <w:t>CUROLMOV94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_Toc437256952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55" w:history="1">
        <w:r w:rsidR="00401091" w:rsidRPr="003832D1">
          <w:rPr>
            <w:rStyle w:val="Hipervnculo"/>
            <w:noProof/>
          </w:rPr>
          <w:t>2.1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Descripción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_Toc437256955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6" w:history="1">
        <w:r w:rsidR="00401091" w:rsidRPr="003832D1">
          <w:rPr>
            <w:rStyle w:val="Hipervnculo"/>
          </w:rPr>
          <w:t>3 Diagrama de Casos de Uso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_Toc437256956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7" w:history="1">
        <w:r w:rsidR="00401091" w:rsidRPr="003832D1">
          <w:rPr>
            <w:rStyle w:val="Hipervnculo"/>
          </w:rPr>
          <w:t>4  Precondiciones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_Toc437256957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0" w:history="1">
        <w:r w:rsidR="00401091" w:rsidRPr="003832D1">
          <w:rPr>
            <w:rStyle w:val="Hipervnculo"/>
            <w:noProof/>
          </w:rPr>
          <w:t>4.1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Actores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_Toc437256960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1" w:history="1">
        <w:r w:rsidR="00401091" w:rsidRPr="003832D1">
          <w:rPr>
            <w:rStyle w:val="Hipervnculo"/>
            <w:rFonts w:cs="Arial"/>
            <w:noProof/>
          </w:rPr>
          <w:t>4.2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</w:rPr>
          <w:t>Generales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_Toc437256961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2" w:history="1">
        <w:r w:rsidR="00401091" w:rsidRPr="003832D1">
          <w:rPr>
            <w:rStyle w:val="Hipervnculo"/>
            <w:rFonts w:cs="Arial"/>
            <w:noProof/>
          </w:rPr>
          <w:t>4.3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</w:rPr>
          <w:t>Parámetros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_Toc437256962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5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63" w:history="1">
        <w:r w:rsidR="00401091" w:rsidRPr="003832D1">
          <w:rPr>
            <w:rStyle w:val="Hipervnculo"/>
          </w:rPr>
          <w:t>5 Flujo de eventos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_Toc437256963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5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5" w:history="1">
        <w:r w:rsidR="00401091" w:rsidRPr="003832D1">
          <w:rPr>
            <w:rStyle w:val="Hipervnculo"/>
            <w:noProof/>
          </w:rPr>
          <w:t>5.1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Flujo básico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_Toc437256965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5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6" w:history="1">
        <w:r w:rsidR="00401091" w:rsidRPr="003832D1">
          <w:rPr>
            <w:rStyle w:val="Hipervnculo"/>
            <w:rFonts w:cs="Arial"/>
            <w:noProof/>
            <w:lang w:val="es-MX"/>
          </w:rPr>
          <w:t>5.2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  <w:lang w:val="es-MX"/>
          </w:rPr>
          <w:t>Flujos alternos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_Toc437256966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6967" w:history="1">
        <w:r w:rsidR="00401091" w:rsidRPr="003832D1">
          <w:rPr>
            <w:rStyle w:val="Hipervnculo"/>
            <w:noProof/>
            <w:lang w:val="es-MX"/>
          </w:rPr>
          <w:t>5.2.1</w:t>
        </w:r>
        <w:r w:rsidR="004010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  <w:lang w:val="es-MX"/>
          </w:rPr>
          <w:t>Opcionales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_Toc437256967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6968" w:history="1">
        <w:r w:rsidR="00401091" w:rsidRPr="003832D1">
          <w:rPr>
            <w:rStyle w:val="Hipervnculo"/>
            <w:noProof/>
            <w:lang w:val="es-MX"/>
          </w:rPr>
          <w:t>5.2.2</w:t>
        </w:r>
        <w:r w:rsidR="004010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  <w:lang w:val="es-MX"/>
          </w:rPr>
          <w:t>Generales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_Toc437256968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69" w:history="1">
        <w:r w:rsidR="00401091" w:rsidRPr="003832D1">
          <w:rPr>
            <w:rStyle w:val="Hipervnculo"/>
          </w:rPr>
          <w:t>6  Poscondiciones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_Toc437256969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8</w:t>
        </w:r>
        <w:r w:rsidR="00401091">
          <w:rPr>
            <w:webHidden/>
          </w:rPr>
          <w:fldChar w:fldCharType="end"/>
        </w:r>
      </w:hyperlink>
    </w:p>
    <w:p w:rsidR="00401091" w:rsidRDefault="008B35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71" w:history="1">
        <w:r w:rsidR="00401091" w:rsidRPr="003832D1">
          <w:rPr>
            <w:rStyle w:val="Hipervnculo"/>
          </w:rPr>
          <w:t>7  Firmas de Aceptación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_Toc437256971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8</w:t>
        </w:r>
        <w:r w:rsidR="00401091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8B3558">
        <w:lastRenderedPageBreak/>
        <w:fldChar w:fldCharType="begin"/>
      </w:r>
      <w:r w:rsidR="008B3558">
        <w:instrText xml:space="preserve">title  \* Mergeformat </w:instrText>
      </w:r>
      <w:r w:rsidR="008B3558">
        <w:fldChar w:fldCharType="separate"/>
      </w:r>
      <w:bookmarkStart w:id="2" w:name="_Toc365897738"/>
      <w:bookmarkStart w:id="3" w:name="_Toc437256950"/>
      <w:r w:rsidR="00533FCB">
        <w:rPr>
          <w:lang w:val="es-GT"/>
        </w:rPr>
        <w:t xml:space="preserve">Especificación de Casos de Uso: </w:t>
      </w:r>
      <w:r w:rsidR="008B3558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 Información General del Cliente</w:t>
      </w:r>
      <w:r w:rsidR="008146AC">
        <w:t xml:space="preserve"> – </w:t>
      </w:r>
      <w:bookmarkEnd w:id="3"/>
      <w:r w:rsidR="00FE363A" w:rsidRPr="00B76906">
        <w:rPr>
          <w:szCs w:val="20"/>
        </w:rPr>
        <w:t>CUROLMOV94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25695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256952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 Información General del Cliente</w:t>
      </w:r>
      <w:r w:rsidR="002766F0">
        <w:t xml:space="preserve"> – </w:t>
      </w:r>
      <w:bookmarkEnd w:id="6"/>
      <w:r w:rsidR="00FE363A" w:rsidRPr="00B76906">
        <w:rPr>
          <w:szCs w:val="20"/>
        </w:rPr>
        <w:t>CUROLMOV94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9298"/>
      <w:bookmarkStart w:id="18" w:name="_Toc437250350"/>
      <w:bookmarkStart w:id="19" w:name="_Toc437256953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9299"/>
      <w:bookmarkStart w:id="32" w:name="_Toc437250351"/>
      <w:bookmarkStart w:id="33" w:name="_Toc437256954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256955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0A7593">
        <w:rPr>
          <w:rFonts w:cs="Arial"/>
          <w:sz w:val="20"/>
          <w:szCs w:val="20"/>
          <w:lang w:val="es-MX"/>
        </w:rPr>
        <w:t>visualizar los datos Generales del cl</w:t>
      </w:r>
      <w:r w:rsidR="00B53FF1">
        <w:rPr>
          <w:rFonts w:cs="Arial"/>
          <w:sz w:val="20"/>
          <w:szCs w:val="20"/>
          <w:lang w:val="es-MX"/>
        </w:rPr>
        <w:t>iente, las Promociones vigentes y los mensajes de Alertas que se tienen asignados a los Clientes.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256956"/>
      <w:bookmarkStart w:id="36" w:name="_Toc182735724"/>
      <w:r>
        <w:t xml:space="preserve">3 </w:t>
      </w:r>
      <w:proofErr w:type="gramStart"/>
      <w:r>
        <w:t>Diagrama</w:t>
      </w:r>
      <w:proofErr w:type="gramEnd"/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5B5A0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1132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1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7256957"/>
      <w:proofErr w:type="gramStart"/>
      <w:r>
        <w:t xml:space="preserve">4  </w:t>
      </w:r>
      <w:bookmarkStart w:id="39" w:name="_Toc182735726"/>
      <w:r w:rsidR="00481C4A" w:rsidRPr="00CA7A7F">
        <w:t>Precondiciones</w:t>
      </w:r>
      <w:bookmarkStart w:id="40" w:name="_Toc371876259"/>
      <w:bookmarkStart w:id="41" w:name="_Toc371876860"/>
      <w:bookmarkStart w:id="42" w:name="_Toc371876260"/>
      <w:bookmarkStart w:id="43" w:name="_Toc371876861"/>
      <w:bookmarkStart w:id="44" w:name="_Toc365897744"/>
      <w:bookmarkEnd w:id="38"/>
      <w:bookmarkEnd w:id="39"/>
      <w:bookmarkEnd w:id="40"/>
      <w:bookmarkEnd w:id="41"/>
      <w:bookmarkEnd w:id="42"/>
      <w:bookmarkEnd w:id="43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2055892"/>
      <w:bookmarkStart w:id="46" w:name="_Toc372121914"/>
      <w:bookmarkStart w:id="47" w:name="_Toc379887995"/>
      <w:bookmarkStart w:id="48" w:name="_Toc379889829"/>
      <w:bookmarkStart w:id="49" w:name="_Toc382319554"/>
      <w:bookmarkStart w:id="50" w:name="_Toc404238152"/>
      <w:bookmarkStart w:id="51" w:name="_Toc404328646"/>
      <w:bookmarkStart w:id="52" w:name="_Toc404330846"/>
      <w:bookmarkStart w:id="53" w:name="_Toc436819303"/>
      <w:bookmarkStart w:id="54" w:name="_Toc437250355"/>
      <w:bookmarkStart w:id="55" w:name="_Toc43725695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2055893"/>
      <w:bookmarkStart w:id="57" w:name="_Toc372121915"/>
      <w:bookmarkStart w:id="58" w:name="_Toc379887996"/>
      <w:bookmarkStart w:id="59" w:name="_Toc379889830"/>
      <w:bookmarkStart w:id="60" w:name="_Toc382319555"/>
      <w:bookmarkStart w:id="61" w:name="_Toc404238153"/>
      <w:bookmarkStart w:id="62" w:name="_Toc404328647"/>
      <w:bookmarkStart w:id="63" w:name="_Toc404330847"/>
      <w:bookmarkStart w:id="64" w:name="_Toc436819304"/>
      <w:bookmarkStart w:id="65" w:name="_Toc437250356"/>
      <w:bookmarkStart w:id="66" w:name="_Toc43725695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7" w:name="_Toc437256960"/>
      <w:r w:rsidRPr="008B6A71">
        <w:t>Actores</w:t>
      </w:r>
      <w:bookmarkEnd w:id="67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437256961"/>
      <w:r>
        <w:rPr>
          <w:rFonts w:cs="Arial"/>
        </w:rPr>
        <w:t>Generales</w:t>
      </w:r>
      <w:bookmarkEnd w:id="44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9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197292" w:rsidRDefault="00197292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dentro de las siguientes: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_DatosClientes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_Alarmas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_AlarmasTexto</w:t>
      </w:r>
      <w:proofErr w:type="spellEnd"/>
      <w:r>
        <w:rPr>
          <w:rFonts w:cs="Arial"/>
          <w:sz w:val="20"/>
          <w:szCs w:val="20"/>
        </w:rPr>
        <w:t>, Promociones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437256962"/>
      <w:r>
        <w:rPr>
          <w:rFonts w:cs="Arial"/>
        </w:rPr>
        <w:lastRenderedPageBreak/>
        <w:t>Parámetros</w:t>
      </w:r>
      <w:bookmarkEnd w:id="69"/>
      <w:bookmarkEnd w:id="70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437256963"/>
      <w:r>
        <w:t>5 Flujo</w:t>
      </w:r>
      <w:r w:rsidR="00481C4A" w:rsidRPr="00CA7A7F">
        <w:t xml:space="preserve">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2055898"/>
      <w:bookmarkStart w:id="77" w:name="_Toc372121920"/>
      <w:bookmarkStart w:id="78" w:name="_Toc379888001"/>
      <w:bookmarkStart w:id="79" w:name="_Toc379889835"/>
      <w:bookmarkStart w:id="80" w:name="_Toc382319560"/>
      <w:bookmarkStart w:id="81" w:name="_Toc404238158"/>
      <w:bookmarkStart w:id="82" w:name="_Toc404328652"/>
      <w:bookmarkStart w:id="83" w:name="_Toc404330852"/>
      <w:bookmarkStart w:id="84" w:name="_Toc436819309"/>
      <w:bookmarkStart w:id="85" w:name="_Toc437250361"/>
      <w:bookmarkStart w:id="86" w:name="_Toc437256964"/>
      <w:bookmarkStart w:id="87" w:name="_Toc52616585"/>
      <w:bookmarkStart w:id="88" w:name="_Toc18273572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9" w:name="_Toc437256965"/>
      <w:r w:rsidRPr="00CA7A7F">
        <w:t>Flujo básico</w:t>
      </w:r>
      <w:bookmarkStart w:id="90" w:name="_Toc52616586"/>
      <w:bookmarkStart w:id="91" w:name="_Toc182735730"/>
      <w:bookmarkEnd w:id="87"/>
      <w:bookmarkEnd w:id="88"/>
      <w:bookmarkEnd w:id="89"/>
    </w:p>
    <w:p w:rsidR="0083611F" w:rsidRDefault="00B179D4" w:rsidP="00635AF4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B31A80">
        <w:rPr>
          <w:rStyle w:val="Hipervnculo"/>
          <w:b/>
          <w:sz w:val="20"/>
          <w:szCs w:val="20"/>
        </w:rPr>
        <w:t>Seleccionar Actividades para la Visita – CUROLMOV11</w:t>
      </w:r>
    </w:p>
    <w:p w:rsidR="006248BC" w:rsidRDefault="006248BC" w:rsidP="00C800C1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toma de sesión la siguiente información:</w:t>
      </w:r>
    </w:p>
    <w:p w:rsidR="006248BC" w:rsidRDefault="006248BC" w:rsidP="006248BC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PrimeraEntrada</w:t>
      </w:r>
      <w:proofErr w:type="spellEnd"/>
    </w:p>
    <w:p w:rsidR="00053D17" w:rsidRDefault="00A94BD4" w:rsidP="00C800C1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Pr="006B0517" w:rsidRDefault="002A77E2" w:rsidP="00A6208D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400230">
        <w:rPr>
          <w:b/>
          <w:sz w:val="20"/>
          <w:szCs w:val="20"/>
        </w:rPr>
        <w:t>_DatosCliente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 w:rsidR="00971195">
        <w:rPr>
          <w:sz w:val="20"/>
          <w:szCs w:val="20"/>
        </w:rPr>
        <w:t xml:space="preserve"> = </w:t>
      </w:r>
      <w:r w:rsidR="00971195" w:rsidRPr="00CB1D16">
        <w:rPr>
          <w:color w:val="FF0000"/>
          <w:sz w:val="20"/>
          <w:szCs w:val="20"/>
        </w:rPr>
        <w:t>Cliente que se encuentra en sesión</w:t>
      </w:r>
      <w:r w:rsidR="00971195">
        <w:rPr>
          <w:sz w:val="20"/>
          <w:szCs w:val="20"/>
        </w:rPr>
        <w:t>.</w:t>
      </w:r>
    </w:p>
    <w:p w:rsidR="00217499" w:rsidRPr="00217499" w:rsidRDefault="00217499" w:rsidP="00A6208D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217499">
        <w:rPr>
          <w:b/>
          <w:sz w:val="20"/>
          <w:szCs w:val="20"/>
        </w:rPr>
        <w:t>Cliente</w:t>
      </w:r>
    </w:p>
    <w:p w:rsidR="00217499" w:rsidRDefault="00217499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9914F7" w:rsidRDefault="009914F7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217499" w:rsidRDefault="00217499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NombreComercial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Segmento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Clase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Estrategia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EfectividadCompra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FrecuenciaCompra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TotalVisitas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DropSize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VisitaSinCompra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DescActual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DescProp</w:t>
      </w:r>
      <w:proofErr w:type="spellEnd"/>
    </w:p>
    <w:p w:rsidR="000B6D10" w:rsidRPr="000B26EC" w:rsidRDefault="002A77E2" w:rsidP="000B6D1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0B26EC" w:rsidRPr="000B26EC">
        <w:rPr>
          <w:b/>
          <w:sz w:val="20"/>
          <w:szCs w:val="20"/>
        </w:rPr>
        <w:t>_Alarmas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 w:rsidR="00696E94">
        <w:rPr>
          <w:sz w:val="20"/>
          <w:szCs w:val="20"/>
        </w:rPr>
        <w:t xml:space="preserve"> = </w:t>
      </w:r>
      <w:r w:rsidR="00696E94" w:rsidRPr="00CB1D16">
        <w:rPr>
          <w:color w:val="FF0000"/>
          <w:sz w:val="20"/>
          <w:szCs w:val="20"/>
        </w:rPr>
        <w:t>Cliente que se encuentra en sesión</w:t>
      </w:r>
      <w:r w:rsidR="00696E94">
        <w:rPr>
          <w:sz w:val="20"/>
          <w:szCs w:val="20"/>
        </w:rPr>
        <w:t>.</w:t>
      </w:r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TipoAlarma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Prioridad</w:t>
      </w:r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0B26EC" w:rsidRPr="000B26EC" w:rsidRDefault="002A77E2" w:rsidP="000B26E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0B26EC" w:rsidRPr="000B26EC">
        <w:rPr>
          <w:b/>
          <w:sz w:val="20"/>
          <w:szCs w:val="20"/>
        </w:rPr>
        <w:t>_AlarmasTexto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TipoAlarma</w:t>
      </w:r>
      <w:proofErr w:type="spellEnd"/>
      <w:r w:rsidR="00696E94">
        <w:rPr>
          <w:sz w:val="20"/>
          <w:szCs w:val="20"/>
        </w:rPr>
        <w:t xml:space="preserve"> = </w:t>
      </w:r>
      <w:r w:rsidR="00696E94" w:rsidRPr="00696E94">
        <w:rPr>
          <w:color w:val="FF0000"/>
          <w:sz w:val="20"/>
          <w:szCs w:val="20"/>
        </w:rPr>
        <w:t>&lt;</w:t>
      </w:r>
      <w:proofErr w:type="spellStart"/>
      <w:r w:rsidR="002A77E2">
        <w:rPr>
          <w:color w:val="FF0000"/>
          <w:sz w:val="20"/>
          <w:szCs w:val="20"/>
        </w:rPr>
        <w:t>DIS</w:t>
      </w:r>
      <w:r w:rsidR="00696E94" w:rsidRPr="00696E94">
        <w:rPr>
          <w:color w:val="FF0000"/>
          <w:sz w:val="20"/>
          <w:szCs w:val="20"/>
        </w:rPr>
        <w:t>_Alarmas.TipoAlarma</w:t>
      </w:r>
      <w:proofErr w:type="spellEnd"/>
      <w:r w:rsidR="00696E94" w:rsidRPr="00696E94">
        <w:rPr>
          <w:color w:val="FF0000"/>
          <w:sz w:val="20"/>
          <w:szCs w:val="20"/>
        </w:rPr>
        <w:t>&gt;</w:t>
      </w:r>
    </w:p>
    <w:p w:rsidR="000B26EC" w:rsidRP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696E94">
        <w:rPr>
          <w:sz w:val="20"/>
          <w:szCs w:val="20"/>
        </w:rPr>
        <w:t xml:space="preserve"> = </w:t>
      </w:r>
      <w:r w:rsidR="00696E94" w:rsidRPr="00696E94">
        <w:rPr>
          <w:color w:val="FF0000"/>
          <w:sz w:val="20"/>
          <w:szCs w:val="20"/>
        </w:rPr>
        <w:t>&lt;</w:t>
      </w:r>
      <w:proofErr w:type="spellStart"/>
      <w:r w:rsidR="002A77E2">
        <w:rPr>
          <w:color w:val="FF0000"/>
          <w:sz w:val="20"/>
          <w:szCs w:val="20"/>
        </w:rPr>
        <w:t>DIS</w:t>
      </w:r>
      <w:r w:rsidR="00696E94" w:rsidRPr="00696E94">
        <w:rPr>
          <w:color w:val="FF0000"/>
          <w:sz w:val="20"/>
          <w:szCs w:val="20"/>
        </w:rPr>
        <w:t>_Alarmas.Prioridad</w:t>
      </w:r>
      <w:proofErr w:type="spellEnd"/>
      <w:r w:rsidR="00696E94" w:rsidRPr="00696E94">
        <w:rPr>
          <w:color w:val="FF0000"/>
          <w:sz w:val="20"/>
          <w:szCs w:val="20"/>
        </w:rPr>
        <w:t>&gt;</w:t>
      </w:r>
    </w:p>
    <w:p w:rsidR="00F26CC2" w:rsidRDefault="000B26EC" w:rsidP="00806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Texto</w:t>
      </w:r>
    </w:p>
    <w:p w:rsidR="00D6648E" w:rsidRPr="00D6648E" w:rsidRDefault="00D6648E" w:rsidP="00D6648E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D6648E">
        <w:rPr>
          <w:b/>
          <w:sz w:val="20"/>
          <w:szCs w:val="20"/>
        </w:rPr>
        <w:t>Promocion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= </w:t>
      </w:r>
      <w:r w:rsidRPr="00D6648E">
        <w:rPr>
          <w:color w:val="FF0000"/>
          <w:sz w:val="20"/>
          <w:szCs w:val="20"/>
        </w:rPr>
        <w:t>4 (Producto Acumulado), Valor por Referencia: TPROM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TipoAplicacion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4 (Producto), Valor por Referencia: TAPPROM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FechaInicial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1 (Activo), Valor por Referencia: EDOREG</w:t>
      </w:r>
    </w:p>
    <w:p w:rsidR="00D6648E" w:rsidRPr="00D6648E" w:rsidRDefault="00D6648E" w:rsidP="00D6648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D6648E">
        <w:rPr>
          <w:b/>
          <w:sz w:val="20"/>
          <w:szCs w:val="20"/>
        </w:rPr>
        <w:t>PromocionDetalle</w:t>
      </w:r>
      <w:proofErr w:type="spellEnd"/>
    </w:p>
    <w:p w:rsidR="00D6648E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>&gt;</w:t>
      </w:r>
    </w:p>
    <w:p w:rsidR="00D6648E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D6648E" w:rsidRPr="00D6648E" w:rsidRDefault="00D6648E" w:rsidP="00D6648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D6648E">
        <w:rPr>
          <w:b/>
          <w:sz w:val="20"/>
          <w:szCs w:val="20"/>
        </w:rPr>
        <w:t>Esquema</w:t>
      </w:r>
    </w:p>
    <w:p w:rsidR="00D6648E" w:rsidRDefault="00D6648E" w:rsidP="00D6648E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D6648E" w:rsidRDefault="00D6648E" w:rsidP="00D6648E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D6648E" w:rsidRPr="00806905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1 (Activo), Valor por Referencia: EDOREG</w:t>
      </w:r>
    </w:p>
    <w:p w:rsidR="00D518D5" w:rsidRDefault="00D518D5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0F1F6A" w:rsidRPr="000F1F6A" w:rsidRDefault="00D518D5" w:rsidP="000F1F6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D518D5" w:rsidRPr="00D518D5" w:rsidRDefault="00D518D5" w:rsidP="00D518D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sistema continúa </w:t>
      </w:r>
      <w:r w:rsidR="000F1F6A">
        <w:rPr>
          <w:sz w:val="20"/>
          <w:szCs w:val="20"/>
        </w:rPr>
        <w:t xml:space="preserve">en el </w:t>
      </w:r>
      <w:hyperlink w:anchor="FIN" w:history="1">
        <w:r w:rsidR="000F1F6A" w:rsidRPr="000F1F6A">
          <w:rPr>
            <w:rStyle w:val="Hipervnculo"/>
            <w:sz w:val="20"/>
            <w:szCs w:val="20"/>
          </w:rPr>
          <w:t>paso 9</w:t>
        </w:r>
      </w:hyperlink>
      <w:r w:rsidR="000F1F6A">
        <w:rPr>
          <w:sz w:val="20"/>
          <w:szCs w:val="20"/>
        </w:rPr>
        <w:t xml:space="preserve"> del flujo básico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F26CC2" w:rsidRPr="00806905">
        <w:rPr>
          <w:rFonts w:cs="Arial"/>
          <w:b/>
          <w:sz w:val="20"/>
          <w:szCs w:val="20"/>
        </w:rPr>
        <w:t>Información General</w:t>
      </w:r>
      <w:r w:rsidR="00F26CC2">
        <w:rPr>
          <w:rFonts w:cs="Arial"/>
          <w:sz w:val="20"/>
          <w:szCs w:val="20"/>
        </w:rPr>
        <w:t>”</w:t>
      </w:r>
    </w:p>
    <w:p w:rsidR="006E75C2" w:rsidRPr="006E75C2" w:rsidRDefault="006E75C2" w:rsidP="000739E1">
      <w:pPr>
        <w:pStyle w:val="Prrafodelista"/>
        <w:numPr>
          <w:ilvl w:val="0"/>
          <w:numId w:val="7"/>
        </w:numPr>
        <w:jc w:val="both"/>
        <w:rPr>
          <w:b/>
          <w:sz w:val="20"/>
          <w:szCs w:val="20"/>
        </w:rPr>
      </w:pPr>
      <w:bookmarkStart w:id="92" w:name="DatosCliente"/>
      <w:bookmarkEnd w:id="92"/>
      <w:r w:rsidRPr="006E75C2">
        <w:rPr>
          <w:b/>
          <w:sz w:val="20"/>
          <w:szCs w:val="20"/>
        </w:rPr>
        <w:t>Sección Datos del Cliente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siguiente título de la primera sección de la actividad:</w:t>
      </w:r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“Datos del Cliente”.</w:t>
      </w:r>
    </w:p>
    <w:p w:rsidR="00217499" w:rsidRPr="00AD70A7" w:rsidRDefault="00217499" w:rsidP="0021749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217499" w:rsidRPr="00AD70A7" w:rsidRDefault="009914F7" w:rsidP="0021749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AD70A7" w:rsidRPr="00AD70A7">
        <w:rPr>
          <w:sz w:val="20"/>
          <w:szCs w:val="20"/>
        </w:rPr>
        <w:t>Clave</w:t>
      </w:r>
      <w:proofErr w:type="spellEnd"/>
      <w:r w:rsidR="00AD70A7" w:rsidRPr="00AD70A7">
        <w:rPr>
          <w:sz w:val="20"/>
          <w:szCs w:val="20"/>
        </w:rPr>
        <w:t>&gt;+ “-“</w:t>
      </w:r>
      <w:r w:rsidR="00217499" w:rsidRPr="00AD70A7">
        <w:rPr>
          <w:sz w:val="20"/>
          <w:szCs w:val="20"/>
        </w:rPr>
        <w:t xml:space="preserve"> + &lt;</w:t>
      </w:r>
      <w:proofErr w:type="spellStart"/>
      <w:r w:rsidR="00217499" w:rsidRPr="00AD70A7">
        <w:rPr>
          <w:sz w:val="20"/>
          <w:szCs w:val="20"/>
        </w:rPr>
        <w:t>Cliente.RazonSocial</w:t>
      </w:r>
      <w:proofErr w:type="spellEnd"/>
      <w:r w:rsidR="00217499" w:rsidRPr="00AD70A7">
        <w:rPr>
          <w:sz w:val="20"/>
          <w:szCs w:val="20"/>
        </w:rPr>
        <w:t>&gt;</w:t>
      </w:r>
    </w:p>
    <w:p w:rsidR="00F26CC2" w:rsidRPr="00AD70A7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 w:rsidRPr="00AD70A7">
        <w:rPr>
          <w:sz w:val="20"/>
          <w:szCs w:val="20"/>
          <w:lang w:val="es-MX" w:eastAsia="es-MX"/>
        </w:rPr>
        <w:t>grid</w:t>
      </w:r>
      <w:proofErr w:type="spellEnd"/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En la primera Columna y con el orden correspondiente: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Cliente SAP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 Comercial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Segmento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Clase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Estrategia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Efectividad de Visita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sz w:val="20"/>
          <w:szCs w:val="20"/>
          <w:lang w:val="es-MX" w:eastAsia="es-MX"/>
        </w:rPr>
        <w:t>DropSize</w:t>
      </w:r>
      <w:proofErr w:type="spellEnd"/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Número de Visitas sin Compra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Condiciones Comerciales</w:t>
      </w:r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En la segunda columna y con el orden correspondiente: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ClienteClave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26CC2" w:rsidRDefault="00806905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Nombre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806905" w:rsidRDefault="00806905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NombreComercial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806905" w:rsidRDefault="00D5722B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Segmento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D5722B" w:rsidRDefault="00D5722B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Clase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D5722B" w:rsidRDefault="005D04DA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Estrategia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5D04DA" w:rsidRPr="00AD70A7" w:rsidRDefault="00400230" w:rsidP="000B1E1B">
      <w:pPr>
        <w:pStyle w:val="Prrafodelista"/>
        <w:numPr>
          <w:ilvl w:val="3"/>
          <w:numId w:val="7"/>
        </w:numPr>
        <w:ind w:left="2127" w:hanging="1047"/>
        <w:rPr>
          <w:i/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AD70A7">
        <w:rPr>
          <w:sz w:val="20"/>
          <w:szCs w:val="20"/>
          <w:lang w:val="es-MX" w:eastAsia="es-MX"/>
        </w:rPr>
        <w:t>_</w:t>
      </w:r>
      <w:r w:rsidR="00217499" w:rsidRPr="00AD70A7">
        <w:rPr>
          <w:sz w:val="20"/>
          <w:szCs w:val="20"/>
          <w:lang w:val="es-MX" w:eastAsia="es-MX"/>
        </w:rPr>
        <w:t>Dat</w:t>
      </w:r>
      <w:r w:rsidR="000B1E1B" w:rsidRPr="00AD70A7">
        <w:rPr>
          <w:sz w:val="20"/>
          <w:szCs w:val="20"/>
          <w:lang w:val="es-MX" w:eastAsia="es-MX"/>
        </w:rPr>
        <w:t>osCliente.EfectividadCompra</w:t>
      </w:r>
      <w:proofErr w:type="spellEnd"/>
      <w:r w:rsidR="000B1E1B" w:rsidRPr="00AD70A7">
        <w:rPr>
          <w:sz w:val="20"/>
          <w:szCs w:val="20"/>
          <w:lang w:val="es-MX" w:eastAsia="es-MX"/>
        </w:rPr>
        <w:t>&gt; + “%” + “</w:t>
      </w:r>
      <w:proofErr w:type="gramStart"/>
      <w:r w:rsidR="000B1E1B" w:rsidRPr="00AD70A7">
        <w:rPr>
          <w:sz w:val="20"/>
          <w:szCs w:val="20"/>
          <w:lang w:val="es-MX" w:eastAsia="es-MX"/>
        </w:rPr>
        <w:t>(“ +</w:t>
      </w:r>
      <w:proofErr w:type="gramEnd"/>
      <w:r w:rsidR="000B1E1B" w:rsidRPr="00AD70A7">
        <w:rPr>
          <w:sz w:val="20"/>
          <w:szCs w:val="20"/>
          <w:lang w:val="es-MX" w:eastAsia="es-MX"/>
        </w:rPr>
        <w:t xml:space="preserve">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0B1E1B" w:rsidRPr="00AD70A7">
        <w:rPr>
          <w:sz w:val="20"/>
          <w:szCs w:val="20"/>
          <w:lang w:val="es-MX" w:eastAsia="es-MX"/>
        </w:rPr>
        <w:t>_DatosCliente.FrecuenciaCompra</w:t>
      </w:r>
      <w:proofErr w:type="spellEnd"/>
      <w:r w:rsidR="000B1E1B" w:rsidRPr="00AD70A7">
        <w:rPr>
          <w:sz w:val="20"/>
          <w:szCs w:val="20"/>
          <w:lang w:val="es-MX" w:eastAsia="es-MX"/>
        </w:rPr>
        <w:t>&gt; + “de cada”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0B1E1B" w:rsidRPr="00AD70A7">
        <w:rPr>
          <w:sz w:val="20"/>
          <w:szCs w:val="20"/>
          <w:lang w:val="es-MX" w:eastAsia="es-MX"/>
        </w:rPr>
        <w:t>_DatosCliente.TotalVisitas</w:t>
      </w:r>
      <w:proofErr w:type="spellEnd"/>
      <w:r w:rsidR="000B1E1B" w:rsidRPr="00AD70A7">
        <w:rPr>
          <w:sz w:val="20"/>
          <w:szCs w:val="20"/>
          <w:lang w:val="es-MX" w:eastAsia="es-MX"/>
        </w:rPr>
        <w:t>&gt; + “visitas)”.</w:t>
      </w:r>
      <w:r w:rsidR="00AD70A7" w:rsidRPr="00AD70A7">
        <w:rPr>
          <w:sz w:val="20"/>
          <w:szCs w:val="20"/>
          <w:lang w:val="es-MX" w:eastAsia="es-MX"/>
        </w:rPr>
        <w:t xml:space="preserve"> </w:t>
      </w:r>
      <w:r w:rsidR="00AD70A7" w:rsidRPr="00AD70A7">
        <w:rPr>
          <w:i/>
          <w:sz w:val="20"/>
          <w:szCs w:val="20"/>
          <w:lang w:val="es-MX" w:eastAsia="es-MX"/>
        </w:rPr>
        <w:t>(La Efectividad de Compra mostrar sin ningún decimal, solo el dato entero)</w:t>
      </w:r>
    </w:p>
    <w:p w:rsidR="005D04DA" w:rsidRPr="007C4890" w:rsidRDefault="005D04DA" w:rsidP="00AD70A7">
      <w:pPr>
        <w:pStyle w:val="Prrafodelista"/>
        <w:numPr>
          <w:ilvl w:val="3"/>
          <w:numId w:val="7"/>
        </w:numPr>
        <w:ind w:left="2127" w:hanging="1047"/>
        <w:jc w:val="both"/>
        <w:rPr>
          <w:i/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AD70A7">
        <w:rPr>
          <w:sz w:val="20"/>
          <w:szCs w:val="20"/>
          <w:lang w:val="es-MX" w:eastAsia="es-MX"/>
        </w:rPr>
        <w:t>_</w:t>
      </w:r>
      <w:r w:rsidR="00400230" w:rsidRPr="00AD70A7">
        <w:rPr>
          <w:sz w:val="20"/>
          <w:szCs w:val="20"/>
          <w:lang w:val="es-MX" w:eastAsia="es-MX"/>
        </w:rPr>
        <w:t>DatosCliente.</w:t>
      </w:r>
      <w:r w:rsidR="00513959" w:rsidRPr="00AD70A7">
        <w:rPr>
          <w:sz w:val="20"/>
          <w:szCs w:val="20"/>
          <w:lang w:val="es-MX" w:eastAsia="es-MX"/>
        </w:rPr>
        <w:t>DropSize</w:t>
      </w:r>
      <w:proofErr w:type="spellEnd"/>
      <w:r w:rsidR="00513959" w:rsidRPr="00AD70A7">
        <w:rPr>
          <w:sz w:val="20"/>
          <w:szCs w:val="20"/>
          <w:lang w:val="es-MX" w:eastAsia="es-MX"/>
        </w:rPr>
        <w:t>&gt;</w:t>
      </w:r>
      <w:r w:rsidR="002668D7" w:rsidRPr="00AD70A7">
        <w:rPr>
          <w:sz w:val="20"/>
          <w:szCs w:val="20"/>
          <w:lang w:val="es-MX" w:eastAsia="es-MX"/>
        </w:rPr>
        <w:t xml:space="preserve"> + Etiqueta: “caja (s) por Visita”</w:t>
      </w:r>
      <w:r w:rsidR="00AD70A7" w:rsidRPr="00AD70A7">
        <w:rPr>
          <w:sz w:val="20"/>
          <w:szCs w:val="20"/>
          <w:lang w:val="es-MX" w:eastAsia="es-MX"/>
        </w:rPr>
        <w:t xml:space="preserve"> </w:t>
      </w:r>
      <w:r w:rsidR="00AD70A7" w:rsidRPr="007C4890">
        <w:rPr>
          <w:i/>
          <w:sz w:val="20"/>
          <w:szCs w:val="20"/>
          <w:lang w:val="es-MX" w:eastAsia="es-MX"/>
        </w:rPr>
        <w:t>(mostrar a dos decimales)</w:t>
      </w:r>
    </w:p>
    <w:p w:rsidR="00513959" w:rsidRDefault="00513959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VisitaSinCompra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513959" w:rsidRDefault="002668D7" w:rsidP="00AD70A7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Etiqueta: “Descuento </w:t>
      </w:r>
      <w:r w:rsidRPr="007C4890">
        <w:rPr>
          <w:sz w:val="20"/>
          <w:szCs w:val="20"/>
          <w:lang w:val="es-MX" w:eastAsia="es-MX"/>
        </w:rPr>
        <w:t>Actual:”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7C4890">
        <w:rPr>
          <w:sz w:val="20"/>
          <w:szCs w:val="20"/>
          <w:lang w:val="es-MX" w:eastAsia="es-MX"/>
        </w:rPr>
        <w:t>_</w:t>
      </w:r>
      <w:r w:rsidR="00400230" w:rsidRPr="007C4890">
        <w:rPr>
          <w:sz w:val="20"/>
          <w:szCs w:val="20"/>
          <w:lang w:val="es-MX" w:eastAsia="es-MX"/>
        </w:rPr>
        <w:t>DatosCliente.</w:t>
      </w:r>
      <w:r w:rsidRPr="007C4890">
        <w:rPr>
          <w:sz w:val="20"/>
          <w:szCs w:val="20"/>
          <w:lang w:val="es-MX" w:eastAsia="es-MX"/>
        </w:rPr>
        <w:t>DescActual</w:t>
      </w:r>
      <w:proofErr w:type="spellEnd"/>
      <w:r w:rsidRPr="007C4890">
        <w:rPr>
          <w:sz w:val="20"/>
          <w:szCs w:val="20"/>
          <w:lang w:val="es-MX" w:eastAsia="es-MX"/>
        </w:rPr>
        <w:t>&gt; en otro renglón Etiqueta: “Descuento Propuesto:”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7C4890">
        <w:rPr>
          <w:sz w:val="20"/>
          <w:szCs w:val="20"/>
          <w:lang w:val="es-MX" w:eastAsia="es-MX"/>
        </w:rPr>
        <w:t>_</w:t>
      </w:r>
      <w:r w:rsidR="00400230" w:rsidRPr="007C4890">
        <w:rPr>
          <w:sz w:val="20"/>
          <w:szCs w:val="20"/>
          <w:lang w:val="es-MX" w:eastAsia="es-MX"/>
        </w:rPr>
        <w:t>DatosCliente.</w:t>
      </w:r>
      <w:r w:rsidRPr="007C4890">
        <w:rPr>
          <w:sz w:val="20"/>
          <w:szCs w:val="20"/>
          <w:lang w:val="es-MX" w:eastAsia="es-MX"/>
        </w:rPr>
        <w:t>DescProp</w:t>
      </w:r>
      <w:proofErr w:type="spellEnd"/>
      <w:r w:rsidRPr="007C4890">
        <w:rPr>
          <w:sz w:val="20"/>
          <w:szCs w:val="20"/>
          <w:lang w:val="es-MX" w:eastAsia="es-MX"/>
        </w:rPr>
        <w:t>&gt;</w:t>
      </w:r>
      <w:r w:rsidR="00AD70A7" w:rsidRPr="007C4890">
        <w:rPr>
          <w:sz w:val="20"/>
          <w:szCs w:val="20"/>
          <w:lang w:val="es-MX" w:eastAsia="es-MX"/>
        </w:rPr>
        <w:t xml:space="preserve"> (</w:t>
      </w:r>
      <w:r w:rsidR="00AD70A7" w:rsidRPr="007C4890">
        <w:rPr>
          <w:i/>
          <w:sz w:val="20"/>
          <w:szCs w:val="20"/>
          <w:lang w:val="es-MX" w:eastAsia="es-MX"/>
        </w:rPr>
        <w:t>mostrar sin ningún decimal, solo el dato entero</w:t>
      </w:r>
      <w:r w:rsidR="007C4890" w:rsidRPr="007C4890">
        <w:rPr>
          <w:i/>
          <w:sz w:val="20"/>
          <w:szCs w:val="20"/>
          <w:lang w:val="es-MX" w:eastAsia="es-MX"/>
        </w:rPr>
        <w:t>)</w:t>
      </w:r>
    </w:p>
    <w:p w:rsidR="002668D7" w:rsidRDefault="004F5415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4F5415" w:rsidRDefault="004F5415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</w:t>
      </w:r>
      <w:r w:rsidR="006E75C2">
        <w:rPr>
          <w:sz w:val="20"/>
          <w:szCs w:val="20"/>
          <w:lang w:val="es-MX" w:eastAsia="es-MX"/>
        </w:rPr>
        <w:t>stema presenta la siguientes opciones de manera deshabilitada: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E75C2" w:rsidRDefault="006E75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04072A" w:rsidRDefault="0004072A" w:rsidP="0004072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</w:t>
      </w:r>
      <w:r w:rsidRPr="007C4890">
        <w:rPr>
          <w:sz w:val="20"/>
          <w:szCs w:val="20"/>
          <w:lang w:val="es-MX" w:eastAsia="es-MX"/>
        </w:rPr>
        <w:t xml:space="preserve">el </w:t>
      </w:r>
      <w:hyperlink w:anchor="ConsultaAlarmas" w:history="1">
        <w:r w:rsidR="007C4890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6B6AA7"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6B6AA7" w:rsidRDefault="006B6AA7" w:rsidP="006B6AA7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1&gt;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deshabilitada:</w:t>
      </w:r>
    </w:p>
    <w:p w:rsidR="006B6AA7" w:rsidRP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E75C2" w:rsidRDefault="006E75C2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ConsultaAlarmas" w:history="1">
        <w:r w:rsidR="00C97075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6B6AA7"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6B6AA7">
        <w:rPr>
          <w:b/>
          <w:sz w:val="20"/>
          <w:szCs w:val="20"/>
          <w:lang w:val="es-MX" w:eastAsia="es-MX"/>
        </w:rPr>
        <w:t>Salir</w:t>
      </w:r>
      <w:r>
        <w:rPr>
          <w:sz w:val="20"/>
          <w:szCs w:val="20"/>
          <w:lang w:val="es-MX" w:eastAsia="es-MX"/>
        </w:rPr>
        <w:t>&gt;</w:t>
      </w:r>
      <w:r w:rsidR="004D30C7">
        <w:rPr>
          <w:sz w:val="20"/>
          <w:szCs w:val="20"/>
          <w:lang w:val="es-MX" w:eastAsia="es-MX"/>
        </w:rPr>
        <w:t xml:space="preserve">, el sistema continúa en </w:t>
      </w:r>
      <w:r w:rsidR="004D30C7" w:rsidRPr="00C97075">
        <w:rPr>
          <w:sz w:val="20"/>
          <w:szCs w:val="20"/>
          <w:lang w:val="es-MX" w:eastAsia="es-MX"/>
        </w:rPr>
        <w:t xml:space="preserve">el </w:t>
      </w:r>
      <w:hyperlink w:anchor="FIN" w:history="1">
        <w:r w:rsidR="00C97075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4D30C7">
        <w:rPr>
          <w:sz w:val="20"/>
          <w:szCs w:val="20"/>
          <w:lang w:val="es-MX" w:eastAsia="es-MX"/>
        </w:rPr>
        <w:t xml:space="preserve"> del flujo básico</w:t>
      </w:r>
    </w:p>
    <w:p w:rsidR="006E75C2" w:rsidRDefault="006E75C2" w:rsidP="006E75C2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3" w:name="ConsultaAlarmas"/>
      <w:bookmarkEnd w:id="93"/>
      <w:r>
        <w:rPr>
          <w:sz w:val="20"/>
          <w:szCs w:val="20"/>
          <w:lang w:val="es-MX" w:eastAsia="es-MX"/>
        </w:rPr>
        <w:t xml:space="preserve">Sección </w:t>
      </w:r>
      <w:r w:rsidR="00EC47A8" w:rsidRPr="00EC47A8">
        <w:rPr>
          <w:b/>
          <w:sz w:val="20"/>
          <w:szCs w:val="20"/>
          <w:lang w:val="es-MX" w:eastAsia="es-MX"/>
        </w:rPr>
        <w:t>Consulta de Alarmas</w:t>
      </w:r>
    </w:p>
    <w:p w:rsidR="006E75C2" w:rsidRPr="00EC47A8" w:rsidRDefault="00EC47A8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el siguiente título de la segunda sección de la actividad</w:t>
      </w:r>
    </w:p>
    <w:p w:rsidR="00EC47A8" w:rsidRPr="00AE56AA" w:rsidRDefault="00EC47A8" w:rsidP="00EC47A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“Consulta de Alarmas”</w:t>
      </w:r>
    </w:p>
    <w:p w:rsidR="00AE56AA" w:rsidRPr="00AD70A7" w:rsidRDefault="00AE56AA" w:rsidP="00AE56A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AE56AA" w:rsidRPr="00AE56AA" w:rsidRDefault="009914F7" w:rsidP="00AE56A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AE56AA" w:rsidRPr="00AD70A7">
        <w:rPr>
          <w:sz w:val="20"/>
          <w:szCs w:val="20"/>
        </w:rPr>
        <w:t>Clave</w:t>
      </w:r>
      <w:proofErr w:type="spellEnd"/>
      <w:r w:rsidR="00AE56AA" w:rsidRPr="00AD70A7">
        <w:rPr>
          <w:sz w:val="20"/>
          <w:szCs w:val="20"/>
        </w:rPr>
        <w:t>&gt;+ “-“ + &lt;</w:t>
      </w:r>
      <w:proofErr w:type="spellStart"/>
      <w:r w:rsidR="00AE56AA" w:rsidRPr="00AD70A7">
        <w:rPr>
          <w:sz w:val="20"/>
          <w:szCs w:val="20"/>
        </w:rPr>
        <w:t>Cliente.RazonSocial</w:t>
      </w:r>
      <w:proofErr w:type="spellEnd"/>
      <w:r w:rsidR="00AE56AA" w:rsidRPr="00AD70A7">
        <w:rPr>
          <w:sz w:val="20"/>
          <w:szCs w:val="20"/>
        </w:rPr>
        <w:t>&gt;</w:t>
      </w:r>
    </w:p>
    <w:p w:rsidR="00EC47A8" w:rsidRPr="00696E94" w:rsidRDefault="00EC47A8" w:rsidP="00EC47A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 xml:space="preserve">El sistema presenta la siguiente información </w:t>
      </w:r>
      <w:r w:rsidR="00696E94">
        <w:rPr>
          <w:sz w:val="20"/>
          <w:szCs w:val="20"/>
        </w:rPr>
        <w:t xml:space="preserve">dentro de un </w:t>
      </w:r>
      <w:proofErr w:type="spellStart"/>
      <w:r w:rsidR="00696E94">
        <w:rPr>
          <w:sz w:val="20"/>
          <w:szCs w:val="20"/>
        </w:rPr>
        <w:t>Grid</w:t>
      </w:r>
      <w:proofErr w:type="spellEnd"/>
      <w:r w:rsidR="00696E94">
        <w:rPr>
          <w:sz w:val="20"/>
          <w:szCs w:val="20"/>
        </w:rPr>
        <w:t>:</w:t>
      </w:r>
    </w:p>
    <w:p w:rsidR="00696E94" w:rsidRDefault="00696E94" w:rsidP="00696E94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 de la Columna: “Tipo Alarma”.</w:t>
      </w:r>
    </w:p>
    <w:p w:rsidR="00696E94" w:rsidRDefault="00696E94" w:rsidP="00696E94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Alarma relacionada al Cliente</w:t>
      </w:r>
    </w:p>
    <w:p w:rsidR="00696E94" w:rsidRDefault="00696E94" w:rsidP="00696E94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pone la siguiente información dentro de la Columna “Tipo Alarma”</w:t>
      </w:r>
    </w:p>
    <w:p w:rsidR="00696E94" w:rsidRDefault="00036506" w:rsidP="00696E94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_Alarmas.TipoAlarma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036506" w:rsidRDefault="00036506" w:rsidP="00036506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el actor selecciona un registro </w:t>
      </w:r>
      <w:r w:rsidR="00B71201">
        <w:rPr>
          <w:sz w:val="20"/>
          <w:szCs w:val="20"/>
          <w:lang w:val="es-MX" w:eastAsia="es-MX"/>
        </w:rPr>
        <w:t>de la columna “Tipo Alarma”, el sistema muestra la siguiente información dentro de un cuadro de texto.</w:t>
      </w:r>
    </w:p>
    <w:p w:rsidR="00B71201" w:rsidRDefault="00B71201" w:rsidP="00B71201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_AlarmasTexto.Texto</w:t>
      </w:r>
      <w:proofErr w:type="spellEnd"/>
      <w:r>
        <w:rPr>
          <w:sz w:val="20"/>
          <w:szCs w:val="20"/>
          <w:lang w:val="es-MX" w:eastAsia="es-MX"/>
        </w:rPr>
        <w:t>&gt; donde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_AlarmaTexto.TipoAlarma</w:t>
      </w:r>
      <w:proofErr w:type="spellEnd"/>
      <w:r w:rsidR="008A6A07">
        <w:rPr>
          <w:sz w:val="20"/>
          <w:szCs w:val="20"/>
          <w:lang w:val="es-MX" w:eastAsia="es-MX"/>
        </w:rPr>
        <w:t xml:space="preserve"> = 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_Alarmas.TipoAlarma</w:t>
      </w:r>
      <w:proofErr w:type="spellEnd"/>
      <w:r w:rsidR="008A6A07">
        <w:rPr>
          <w:sz w:val="20"/>
          <w:szCs w:val="20"/>
          <w:lang w:val="es-MX" w:eastAsia="es-MX"/>
        </w:rPr>
        <w:t>&gt; y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_AlarmaTexto.Prioridad</w:t>
      </w:r>
      <w:proofErr w:type="spellEnd"/>
      <w:r w:rsidR="008A6A07">
        <w:rPr>
          <w:sz w:val="20"/>
          <w:szCs w:val="20"/>
          <w:lang w:val="es-MX" w:eastAsia="es-MX"/>
        </w:rPr>
        <w:t xml:space="preserve"> = 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_Alarmas.Prioridad</w:t>
      </w:r>
      <w:proofErr w:type="spellEnd"/>
      <w:r w:rsidR="008A6A07">
        <w:rPr>
          <w:sz w:val="20"/>
          <w:szCs w:val="20"/>
          <w:lang w:val="es-MX" w:eastAsia="es-MX"/>
        </w:rPr>
        <w:t>&gt; y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_Alarmas.ClienteClave</w:t>
      </w:r>
      <w:proofErr w:type="spellEnd"/>
      <w:r w:rsidR="008A6A07">
        <w:rPr>
          <w:sz w:val="20"/>
          <w:szCs w:val="20"/>
          <w:lang w:val="es-MX" w:eastAsia="es-MX"/>
        </w:rPr>
        <w:t xml:space="preserve"> = Cliente en sesión&gt;, Revisar el texto y cuando contenga el carácter “&amp;”, sustituir por el valor que contenga en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_Alarmas.Valor</w:t>
      </w:r>
      <w:proofErr w:type="spellEnd"/>
      <w:r w:rsidR="008A6A07">
        <w:rPr>
          <w:sz w:val="20"/>
          <w:szCs w:val="20"/>
          <w:lang w:val="es-MX" w:eastAsia="es-MX"/>
        </w:rPr>
        <w:t>&gt; donde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_Alarmas.ClienteClave</w:t>
      </w:r>
      <w:proofErr w:type="spellEnd"/>
      <w:r w:rsidR="008A6A07">
        <w:rPr>
          <w:sz w:val="20"/>
          <w:szCs w:val="20"/>
          <w:lang w:val="es-MX" w:eastAsia="es-MX"/>
        </w:rPr>
        <w:t xml:space="preserve"> = Cliente en sesión&gt;</w:t>
      </w:r>
      <w:r w:rsidR="00A84BCA">
        <w:rPr>
          <w:sz w:val="20"/>
          <w:szCs w:val="20"/>
          <w:lang w:val="es-MX" w:eastAsia="es-MX"/>
        </w:rPr>
        <w:t>.</w:t>
      </w:r>
    </w:p>
    <w:p w:rsidR="00A84BCA" w:rsidRDefault="00A84BCA" w:rsidP="00A84BCA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siguientes opciones de manera deshabilitada: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Promociones" w:history="1">
        <w:r w:rsidRPr="00635AF4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8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Promociones</w:t>
      </w:r>
      <w:r>
        <w:rPr>
          <w:sz w:val="20"/>
          <w:szCs w:val="20"/>
          <w:lang w:val="es-MX" w:eastAsia="es-MX"/>
        </w:rPr>
        <w:t>”.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207B2"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DatosCliente" w:history="1">
        <w:r w:rsidR="00AE56AA" w:rsidRPr="00AE56AA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6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Datos del Cliente</w:t>
      </w:r>
      <w:r>
        <w:rPr>
          <w:sz w:val="20"/>
          <w:szCs w:val="20"/>
          <w:lang w:val="es-MX" w:eastAsia="es-MX"/>
        </w:rPr>
        <w:t>”</w:t>
      </w:r>
      <w:r w:rsidR="00E207B2">
        <w:rPr>
          <w:sz w:val="20"/>
          <w:szCs w:val="20"/>
          <w:lang w:val="es-MX" w:eastAsia="es-MX"/>
        </w:rPr>
        <w:t>.</w:t>
      </w:r>
    </w:p>
    <w:p w:rsidR="006248BC" w:rsidRDefault="006248BC" w:rsidP="006248BC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1&gt;</w:t>
      </w:r>
    </w:p>
    <w:p w:rsidR="006248BC" w:rsidRDefault="006248BC" w:rsidP="006248B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</w:t>
      </w:r>
      <w:r w:rsidR="006B6AA7">
        <w:rPr>
          <w:sz w:val="20"/>
          <w:szCs w:val="20"/>
          <w:lang w:val="es-MX" w:eastAsia="es-MX"/>
        </w:rPr>
        <w:t>s</w:t>
      </w:r>
      <w:r>
        <w:rPr>
          <w:sz w:val="20"/>
          <w:szCs w:val="20"/>
          <w:lang w:val="es-MX" w:eastAsia="es-MX"/>
        </w:rPr>
        <w:t xml:space="preserve"> opción de manera habilitada:</w:t>
      </w:r>
    </w:p>
    <w:p w:rsidR="006248BC" w:rsidRDefault="006248BC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sz w:val="20"/>
          <w:szCs w:val="20"/>
          <w:lang w:val="es-MX" w:eastAsia="es-MX"/>
        </w:rPr>
        <w:t>Anterior</w:t>
      </w:r>
      <w:r w:rsidR="00635AF4">
        <w:rPr>
          <w:sz w:val="20"/>
          <w:szCs w:val="20"/>
          <w:lang w:val="es-MX" w:eastAsia="es-MX"/>
        </w:rPr>
        <w:t>y</w:t>
      </w:r>
      <w:proofErr w:type="spellEnd"/>
    </w:p>
    <w:p w:rsidR="006248BC" w:rsidRDefault="006248BC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4D30C7" w:rsidRDefault="004D30C7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248BC" w:rsidRDefault="006248BC" w:rsidP="006248B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Promociones" w:history="1">
        <w:r w:rsidR="00635AF4" w:rsidRPr="00635AF4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8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Promociones</w:t>
      </w:r>
      <w:r>
        <w:rPr>
          <w:sz w:val="20"/>
          <w:szCs w:val="20"/>
          <w:lang w:val="es-MX" w:eastAsia="es-MX"/>
        </w:rPr>
        <w:t>”.</w:t>
      </w:r>
    </w:p>
    <w:p w:rsidR="006248BC" w:rsidRDefault="006248BC" w:rsidP="004D30C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207B2"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DatosCliente" w:history="1">
        <w:r w:rsidR="00635AF4" w:rsidRPr="00AE56AA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6</w:t>
        </w:r>
      </w:hyperlink>
      <w:r w:rsidR="00635AF4">
        <w:rPr>
          <w:sz w:val="20"/>
          <w:szCs w:val="20"/>
          <w:lang w:val="es-MX" w:eastAsia="es-MX"/>
        </w:rPr>
        <w:t xml:space="preserve"> </w:t>
      </w:r>
      <w:r>
        <w:rPr>
          <w:sz w:val="20"/>
          <w:szCs w:val="20"/>
          <w:lang w:val="es-MX" w:eastAsia="es-MX"/>
        </w:rPr>
        <w:t>del flujo básico en la sección “</w:t>
      </w:r>
      <w:r w:rsidRPr="00E207B2">
        <w:rPr>
          <w:b/>
          <w:sz w:val="20"/>
          <w:szCs w:val="20"/>
          <w:lang w:val="es-MX" w:eastAsia="es-MX"/>
        </w:rPr>
        <w:t>Datos del Cliente</w:t>
      </w:r>
      <w:r>
        <w:rPr>
          <w:sz w:val="20"/>
          <w:szCs w:val="20"/>
          <w:lang w:val="es-MX" w:eastAsia="es-MX"/>
        </w:rPr>
        <w:t>”.</w:t>
      </w:r>
    </w:p>
    <w:p w:rsidR="004D30C7" w:rsidRDefault="004D30C7" w:rsidP="004D30C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C56E97">
        <w:rPr>
          <w:b/>
          <w:sz w:val="20"/>
          <w:szCs w:val="20"/>
          <w:lang w:val="es-MX" w:eastAsia="es-MX"/>
        </w:rPr>
        <w:t>Salir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FIN" w:history="1">
        <w:r w:rsidR="00635AF4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D518D5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635AF4">
        <w:rPr>
          <w:sz w:val="20"/>
          <w:szCs w:val="20"/>
          <w:lang w:val="es-MX" w:eastAsia="es-MX"/>
        </w:rPr>
        <w:t xml:space="preserve"> </w:t>
      </w:r>
      <w:r>
        <w:rPr>
          <w:sz w:val="20"/>
          <w:szCs w:val="20"/>
          <w:lang w:val="es-MX" w:eastAsia="es-MX"/>
        </w:rPr>
        <w:t>del flujo b</w:t>
      </w:r>
      <w:r w:rsidR="00C56E97">
        <w:rPr>
          <w:sz w:val="20"/>
          <w:szCs w:val="20"/>
          <w:lang w:val="es-MX" w:eastAsia="es-MX"/>
        </w:rPr>
        <w:t>ásico</w:t>
      </w:r>
    </w:p>
    <w:p w:rsidR="00FC69BF" w:rsidRDefault="00FC69BF" w:rsidP="00FC69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4" w:name="Promociones"/>
      <w:bookmarkEnd w:id="94"/>
      <w:r>
        <w:rPr>
          <w:sz w:val="20"/>
          <w:szCs w:val="20"/>
          <w:lang w:val="es-MX" w:eastAsia="es-MX"/>
        </w:rPr>
        <w:t xml:space="preserve">Sección </w:t>
      </w:r>
      <w:r w:rsidR="00635AF4">
        <w:rPr>
          <w:b/>
          <w:sz w:val="20"/>
          <w:szCs w:val="20"/>
          <w:lang w:val="es-MX" w:eastAsia="es-MX"/>
        </w:rPr>
        <w:t>Promociones</w:t>
      </w:r>
    </w:p>
    <w:p w:rsidR="00FC69BF" w:rsidRPr="00EC47A8" w:rsidRDefault="00FC69BF" w:rsidP="00FC69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el siguiente título de la tercera sección de la actividad</w:t>
      </w:r>
    </w:p>
    <w:p w:rsidR="00FC69BF" w:rsidRPr="00635AF4" w:rsidRDefault="00FC69BF" w:rsidP="00FC69B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</w:t>
      </w:r>
      <w:r w:rsidR="00CB065C">
        <w:rPr>
          <w:sz w:val="20"/>
          <w:szCs w:val="20"/>
        </w:rPr>
        <w:t>Promociones</w:t>
      </w:r>
      <w:r>
        <w:rPr>
          <w:sz w:val="20"/>
          <w:szCs w:val="20"/>
        </w:rPr>
        <w:t>”</w:t>
      </w:r>
    </w:p>
    <w:p w:rsidR="00635AF4" w:rsidRPr="00AD70A7" w:rsidRDefault="00635AF4" w:rsidP="00635AF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635AF4" w:rsidRPr="00635AF4" w:rsidRDefault="009914F7" w:rsidP="00635A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635AF4" w:rsidRPr="00AD70A7">
        <w:rPr>
          <w:sz w:val="20"/>
          <w:szCs w:val="20"/>
        </w:rPr>
        <w:t>Clave</w:t>
      </w:r>
      <w:proofErr w:type="spellEnd"/>
      <w:r w:rsidR="00635AF4" w:rsidRPr="00AD70A7">
        <w:rPr>
          <w:sz w:val="20"/>
          <w:szCs w:val="20"/>
        </w:rPr>
        <w:t>&gt;+ “-“ + &lt;</w:t>
      </w:r>
      <w:proofErr w:type="spellStart"/>
      <w:r w:rsidR="00635AF4" w:rsidRPr="00AD70A7">
        <w:rPr>
          <w:sz w:val="20"/>
          <w:szCs w:val="20"/>
        </w:rPr>
        <w:t>Cliente.RazonSocial</w:t>
      </w:r>
      <w:proofErr w:type="spellEnd"/>
      <w:r w:rsidR="00635AF4" w:rsidRPr="00AD70A7">
        <w:rPr>
          <w:sz w:val="20"/>
          <w:szCs w:val="20"/>
        </w:rPr>
        <w:t>&gt;</w:t>
      </w:r>
    </w:p>
    <w:p w:rsidR="00B438C5" w:rsidRPr="00B438C5" w:rsidRDefault="00B438C5" w:rsidP="00B438C5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El sistema presenta la siguiente información dentro de un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>:</w:t>
      </w:r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Segmento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Fecha Inicial</w:t>
      </w:r>
    </w:p>
    <w:p w:rsidR="00B438C5" w:rsidRPr="006F1ABF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Fecha Final</w:t>
      </w:r>
    </w:p>
    <w:p w:rsidR="006F1ABF" w:rsidRPr="006F1ABF" w:rsidRDefault="006F1AB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Para cada promoción de Producto Acumulado donde se regala producto</w:t>
      </w:r>
    </w:p>
    <w:p w:rsidR="006F1ABF" w:rsidRPr="006F1ABF" w:rsidRDefault="006F1ABF" w:rsidP="006F1AB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la siguiente información en su columna correspondiente:</w:t>
      </w:r>
    </w:p>
    <w:p w:rsidR="006F1ABF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Promocion.Nombre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Esquema.Nombre</w:t>
      </w:r>
      <w:proofErr w:type="spellEnd"/>
      <w:r>
        <w:rPr>
          <w:sz w:val="20"/>
          <w:szCs w:val="20"/>
          <w:lang w:val="es-MX" w:eastAsia="es-MX"/>
        </w:rPr>
        <w:t>&gt; donde &lt;</w:t>
      </w:r>
      <w:proofErr w:type="spellStart"/>
      <w:r>
        <w:rPr>
          <w:sz w:val="20"/>
          <w:szCs w:val="20"/>
          <w:lang w:val="es-MX" w:eastAsia="es-MX"/>
        </w:rPr>
        <w:t>Esquema.EsquemaId</w:t>
      </w:r>
      <w:proofErr w:type="spellEnd"/>
      <w:r>
        <w:rPr>
          <w:sz w:val="20"/>
          <w:szCs w:val="20"/>
          <w:lang w:val="es-MX" w:eastAsia="es-MX"/>
        </w:rPr>
        <w:t xml:space="preserve"> = </w:t>
      </w:r>
      <w:proofErr w:type="spellStart"/>
      <w:r>
        <w:rPr>
          <w:sz w:val="20"/>
          <w:szCs w:val="20"/>
          <w:lang w:val="es-MX" w:eastAsia="es-MX"/>
        </w:rPr>
        <w:t>PromocionDetalle.EsquemaId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Promocion.FechaInicial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Promocion.FechaFinal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B3E70" w:rsidRDefault="001B3E70" w:rsidP="001B3E7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siguientes opciones de manera deshabilitada:</w:t>
      </w:r>
    </w:p>
    <w:p w:rsidR="001B3E70" w:rsidRDefault="00F017B8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1B3E70" w:rsidRDefault="001B3E70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1B3E70" w:rsidRDefault="00F017B8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ConsultaAlarmas" w:history="1">
        <w:r w:rsidR="00635AF4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EC38DD" w:rsidRDefault="001B3E70" w:rsidP="00C56E9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 w:rsidRPr="001B3E70">
        <w:rPr>
          <w:sz w:val="20"/>
          <w:szCs w:val="20"/>
          <w:lang w:val="es-MX" w:eastAsia="es-MX"/>
        </w:rPr>
        <w:lastRenderedPageBreak/>
        <w:t xml:space="preserve">Si &lt;el actor selecciona la opción </w:t>
      </w:r>
      <w:r w:rsidRPr="001B3E70">
        <w:rPr>
          <w:b/>
          <w:sz w:val="20"/>
          <w:szCs w:val="20"/>
          <w:lang w:val="es-MX" w:eastAsia="es-MX"/>
        </w:rPr>
        <w:t>Salir</w:t>
      </w:r>
      <w:r w:rsidRPr="001B3E70">
        <w:rPr>
          <w:sz w:val="20"/>
          <w:szCs w:val="20"/>
          <w:lang w:val="es-MX" w:eastAsia="es-MX"/>
        </w:rPr>
        <w:t>&gt;,</w:t>
      </w:r>
    </w:p>
    <w:p w:rsidR="00EC38DD" w:rsidRDefault="00EC38DD" w:rsidP="009B116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9B1162" w:rsidRDefault="001B3E70" w:rsidP="009B1162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 w:rsidRPr="001B3E70">
        <w:rPr>
          <w:sz w:val="20"/>
          <w:szCs w:val="20"/>
          <w:lang w:val="es-MX" w:eastAsia="es-MX"/>
        </w:rPr>
        <w:t xml:space="preserve"> </w:t>
      </w:r>
      <w:r w:rsidR="00C56E97">
        <w:rPr>
          <w:sz w:val="20"/>
          <w:szCs w:val="20"/>
          <w:lang w:val="es-MX" w:eastAsia="es-MX"/>
        </w:rPr>
        <w:tab/>
      </w:r>
      <w:r w:rsidR="009B1162">
        <w:rPr>
          <w:sz w:val="20"/>
          <w:szCs w:val="20"/>
          <w:lang w:val="es-MX" w:eastAsia="es-MX"/>
        </w:rPr>
        <w:tab/>
      </w:r>
      <w:r w:rsidR="00EC38DD">
        <w:rPr>
          <w:sz w:val="20"/>
          <w:szCs w:val="20"/>
          <w:lang w:val="es-MX" w:eastAsia="es-MX"/>
        </w:rPr>
        <w:t>El</w:t>
      </w:r>
      <w:r w:rsidR="00F017B8">
        <w:rPr>
          <w:sz w:val="20"/>
          <w:szCs w:val="20"/>
          <w:lang w:val="es-MX" w:eastAsia="es-MX"/>
        </w:rPr>
        <w:t xml:space="preserve"> sistema actualiza el valor </w:t>
      </w:r>
      <w:proofErr w:type="spellStart"/>
      <w:r w:rsidR="00F017B8">
        <w:rPr>
          <w:sz w:val="20"/>
          <w:szCs w:val="20"/>
          <w:lang w:val="es-MX" w:eastAsia="es-MX"/>
        </w:rPr>
        <w:t>P</w:t>
      </w:r>
      <w:r w:rsidR="009B1162">
        <w:rPr>
          <w:sz w:val="20"/>
          <w:szCs w:val="20"/>
          <w:lang w:val="es-MX" w:eastAsia="es-MX"/>
        </w:rPr>
        <w:t>rimeraEntrada</w:t>
      </w:r>
      <w:proofErr w:type="spellEnd"/>
      <w:r w:rsidR="009B1162">
        <w:rPr>
          <w:sz w:val="20"/>
          <w:szCs w:val="20"/>
          <w:lang w:val="es-MX" w:eastAsia="es-MX"/>
        </w:rPr>
        <w:t xml:space="preserve"> = 1</w:t>
      </w:r>
    </w:p>
    <w:p w:rsidR="009B1162" w:rsidRPr="009B1162" w:rsidRDefault="009B1162" w:rsidP="00401091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</w:t>
      </w:r>
      <w:r w:rsidR="00F017B8" w:rsidRPr="009B1162">
        <w:rPr>
          <w:sz w:val="20"/>
          <w:szCs w:val="20"/>
          <w:lang w:val="es-MX" w:eastAsia="es-MX"/>
        </w:rPr>
        <w:t>c</w:t>
      </w:r>
      <w:r w:rsidR="001B3E70" w:rsidRPr="009B1162">
        <w:rPr>
          <w:sz w:val="20"/>
          <w:szCs w:val="20"/>
          <w:lang w:val="es-MX" w:eastAsia="es-MX"/>
        </w:rPr>
        <w:t xml:space="preserve">ontinúa en el </w:t>
      </w:r>
      <w:hyperlink w:anchor="FIN" w:history="1">
        <w:r w:rsidR="00401091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1B3E70" w:rsidRPr="009B1162">
        <w:rPr>
          <w:sz w:val="20"/>
          <w:szCs w:val="20"/>
          <w:lang w:val="es-MX" w:eastAsia="es-MX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5" w:name="FIN"/>
      <w:bookmarkEnd w:id="95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6" w:name="_Toc437256966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7" w:name="_Toc52616587"/>
      <w:bookmarkStart w:id="98" w:name="_Toc182735731"/>
      <w:bookmarkStart w:id="99" w:name="_Toc437256967"/>
      <w:r w:rsidRPr="00CA7A7F">
        <w:rPr>
          <w:lang w:val="es-MX"/>
        </w:rPr>
        <w:t>Opcionales</w:t>
      </w:r>
      <w:bookmarkEnd w:id="97"/>
      <w:bookmarkEnd w:id="98"/>
      <w:bookmarkEnd w:id="99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0" w:name="_Toc437256968"/>
      <w:r w:rsidRPr="00CA7A7F">
        <w:rPr>
          <w:lang w:val="es-MX"/>
        </w:rPr>
        <w:t>Generales</w:t>
      </w:r>
      <w:bookmarkEnd w:id="100"/>
    </w:p>
    <w:p w:rsidR="000A2BB6" w:rsidRDefault="00736A04" w:rsidP="00401091">
      <w:pPr>
        <w:pStyle w:val="InfoBlue"/>
      </w:pPr>
      <w:r w:rsidRPr="00736A04">
        <w:t>N/A</w:t>
      </w:r>
      <w:bookmarkStart w:id="101" w:name="_Toc52616591"/>
      <w:bookmarkStart w:id="102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52616592"/>
      <w:bookmarkStart w:id="104" w:name="_Toc182735736"/>
      <w:bookmarkStart w:id="105" w:name="_Toc437256969"/>
      <w:bookmarkEnd w:id="101"/>
      <w:bookmarkEnd w:id="102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3"/>
      <w:bookmarkEnd w:id="104"/>
      <w:bookmarkEnd w:id="105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6" w:name="_Toc371876271"/>
      <w:bookmarkStart w:id="107" w:name="_Toc371876872"/>
      <w:bookmarkStart w:id="108" w:name="_Toc372055904"/>
      <w:bookmarkStart w:id="109" w:name="_Toc372121926"/>
      <w:bookmarkStart w:id="110" w:name="_Toc379888007"/>
      <w:bookmarkStart w:id="111" w:name="_Toc379889841"/>
      <w:bookmarkStart w:id="112" w:name="_Toc382319566"/>
      <w:bookmarkStart w:id="113" w:name="_Toc404238164"/>
      <w:bookmarkStart w:id="114" w:name="_Toc404328658"/>
      <w:bookmarkStart w:id="115" w:name="_Toc404330858"/>
      <w:bookmarkStart w:id="116" w:name="_Toc436819315"/>
      <w:bookmarkStart w:id="117" w:name="_Toc437250367"/>
      <w:bookmarkStart w:id="118" w:name="_Toc437256970"/>
      <w:bookmarkStart w:id="119" w:name="_Toc371872090"/>
      <w:bookmarkStart w:id="120" w:name="_Toc207014958"/>
      <w:bookmarkStart w:id="121" w:name="_Toc207088193"/>
      <w:bookmarkEnd w:id="0"/>
      <w:bookmarkEnd w:id="1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bookmarkEnd w:id="119"/>
    <w:p w:rsidR="00DD70A1" w:rsidRPr="00736A04" w:rsidRDefault="00DD70A1" w:rsidP="00DD70A1">
      <w:pPr>
        <w:pStyle w:val="InfoBlue"/>
      </w:pPr>
      <w:r w:rsidRPr="00736A04">
        <w:t>N/A</w:t>
      </w:r>
    </w:p>
    <w:p w:rsidR="008E5B7F" w:rsidRDefault="008E5B7F" w:rsidP="00D541A0">
      <w:pPr>
        <w:rPr>
          <w:lang w:val="es-MX" w:eastAsia="es-MX"/>
        </w:rPr>
      </w:pPr>
    </w:p>
    <w:p w:rsidR="00B075DC" w:rsidRPr="00D541A0" w:rsidRDefault="00B075DC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2" w:name="_Toc437256971"/>
      <w:proofErr w:type="gramStart"/>
      <w:r>
        <w:t xml:space="preserve">7  </w:t>
      </w:r>
      <w:r w:rsidR="007F4C05" w:rsidRPr="00CA7A7F">
        <w:t>Firmas</w:t>
      </w:r>
      <w:proofErr w:type="gramEnd"/>
      <w:r w:rsidR="007F4C05" w:rsidRPr="00CA7A7F">
        <w:t xml:space="preserve"> de Aceptación</w:t>
      </w:r>
      <w:bookmarkEnd w:id="120"/>
      <w:bookmarkEnd w:id="121"/>
      <w:bookmarkEnd w:id="122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804F85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804F85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  <w:p w:rsidR="00205BD7" w:rsidRPr="00D541A0" w:rsidRDefault="00205BD7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58" w:rsidRDefault="008B3558" w:rsidP="00514F06">
      <w:pPr>
        <w:pStyle w:val="Ttulo1"/>
      </w:pPr>
      <w:r>
        <w:separator/>
      </w:r>
    </w:p>
  </w:endnote>
  <w:endnote w:type="continuationSeparator" w:id="0">
    <w:p w:rsidR="008B3558" w:rsidRDefault="008B355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AF4" w:rsidRDefault="00635A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35AF4" w:rsidRDefault="00635A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35AF4" w:rsidRPr="00596B48" w:rsidTr="00B01427">
      <w:trPr>
        <w:trHeight w:val="539"/>
      </w:trPr>
      <w:tc>
        <w:tcPr>
          <w:tcW w:w="3331" w:type="dxa"/>
        </w:tcPr>
        <w:p w:rsidR="00635AF4" w:rsidRPr="00596B48" w:rsidRDefault="00635AF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35AF4" w:rsidRPr="00B01427" w:rsidRDefault="00635AF4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637F83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635AF4" w:rsidRPr="00596B48" w:rsidRDefault="00635AF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B5A0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B5A0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35AF4" w:rsidRPr="00596B48" w:rsidRDefault="00635A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58" w:rsidRDefault="008B3558" w:rsidP="00514F06">
      <w:pPr>
        <w:pStyle w:val="Ttulo1"/>
      </w:pPr>
      <w:r>
        <w:separator/>
      </w:r>
    </w:p>
  </w:footnote>
  <w:footnote w:type="continuationSeparator" w:id="0">
    <w:p w:rsidR="008B3558" w:rsidRDefault="008B355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56"/>
      <w:gridCol w:w="4616"/>
    </w:tblGrid>
    <w:tr w:rsidR="00635AF4" w:rsidRPr="00375A5D" w:rsidTr="003E5D6F">
      <w:tc>
        <w:tcPr>
          <w:tcW w:w="4604" w:type="dxa"/>
        </w:tcPr>
        <w:p w:rsidR="00635AF4" w:rsidRPr="00375A5D" w:rsidRDefault="00635AF4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35AF4" w:rsidRPr="00375A5D" w:rsidRDefault="00635AF4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35AF4" w:rsidRPr="00F52321" w:rsidTr="003E5D6F">
      <w:tc>
        <w:tcPr>
          <w:tcW w:w="4604" w:type="dxa"/>
        </w:tcPr>
        <w:p w:rsidR="00635AF4" w:rsidRPr="00E53B63" w:rsidRDefault="006B47C3" w:rsidP="00CB02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6B47C3">
            <w:rPr>
              <w:rFonts w:ascii="Tahoma" w:hAnsi="Tahoma" w:cs="Tahoma"/>
              <w:sz w:val="20"/>
              <w:szCs w:val="20"/>
            </w:rPr>
            <w:t>CUROLMOV94</w:t>
          </w:r>
          <w:r w:rsidR="00635AF4">
            <w:rPr>
              <w:rFonts w:ascii="Tahoma" w:hAnsi="Tahoma" w:cs="Tahoma"/>
              <w:sz w:val="20"/>
              <w:szCs w:val="20"/>
            </w:rPr>
            <w:t>_MostrarInformacionGeneralCliente</w:t>
          </w:r>
          <w:r w:rsidR="00734B64">
            <w:rPr>
              <w:rFonts w:ascii="Tahoma" w:hAnsi="Tahoma" w:cs="Tahoma"/>
              <w:sz w:val="20"/>
              <w:szCs w:val="20"/>
            </w:rPr>
            <w:t>.</w:t>
          </w:r>
          <w:r w:rsidR="00635AF4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635AF4" w:rsidRPr="00DF6EA0" w:rsidRDefault="00635AF4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C47643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635AF4" w:rsidRDefault="00635A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35AF4" w:rsidTr="003104A1">
      <w:trPr>
        <w:cantSplit/>
        <w:trHeight w:val="1412"/>
      </w:trPr>
      <w:tc>
        <w:tcPr>
          <w:tcW w:w="10114" w:type="dxa"/>
          <w:vAlign w:val="center"/>
        </w:tcPr>
        <w:p w:rsidR="00635AF4" w:rsidRDefault="00635AF4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35AF4" w:rsidRPr="00872B53" w:rsidRDefault="00635AF4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35AF4" w:rsidRDefault="00635A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0B089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7B09"/>
    <w:rsid w:val="00017965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B2B"/>
    <w:rsid w:val="00052F18"/>
    <w:rsid w:val="00053D17"/>
    <w:rsid w:val="00053ECF"/>
    <w:rsid w:val="00055766"/>
    <w:rsid w:val="000569D2"/>
    <w:rsid w:val="00061D2F"/>
    <w:rsid w:val="0006555D"/>
    <w:rsid w:val="000671A5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1E1B"/>
    <w:rsid w:val="000B26EC"/>
    <w:rsid w:val="000B523A"/>
    <w:rsid w:val="000B5641"/>
    <w:rsid w:val="000B6D10"/>
    <w:rsid w:val="000C45BD"/>
    <w:rsid w:val="000D5B6A"/>
    <w:rsid w:val="000F175B"/>
    <w:rsid w:val="000F1F6A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56873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7292"/>
    <w:rsid w:val="001A0596"/>
    <w:rsid w:val="001A0EDE"/>
    <w:rsid w:val="001A122C"/>
    <w:rsid w:val="001A60C2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5BD7"/>
    <w:rsid w:val="002065C2"/>
    <w:rsid w:val="00206CD5"/>
    <w:rsid w:val="00217499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102"/>
    <w:rsid w:val="00272CB8"/>
    <w:rsid w:val="002766F0"/>
    <w:rsid w:val="0027680F"/>
    <w:rsid w:val="002775F9"/>
    <w:rsid w:val="002830E5"/>
    <w:rsid w:val="002833E7"/>
    <w:rsid w:val="00293518"/>
    <w:rsid w:val="002A1773"/>
    <w:rsid w:val="002A77E2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2F7AEB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22C3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1091"/>
    <w:rsid w:val="00403F86"/>
    <w:rsid w:val="00417F67"/>
    <w:rsid w:val="0042221F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57B2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5C11"/>
    <w:rsid w:val="0049681B"/>
    <w:rsid w:val="004A1DAB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383D"/>
    <w:rsid w:val="005A45B6"/>
    <w:rsid w:val="005B4422"/>
    <w:rsid w:val="005B5A0C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5AF4"/>
    <w:rsid w:val="00637F83"/>
    <w:rsid w:val="006414F5"/>
    <w:rsid w:val="00642339"/>
    <w:rsid w:val="00646FC4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47C3"/>
    <w:rsid w:val="006B6AA7"/>
    <w:rsid w:val="006C07E2"/>
    <w:rsid w:val="006C0E6B"/>
    <w:rsid w:val="006C5969"/>
    <w:rsid w:val="006C7D37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3396"/>
    <w:rsid w:val="00734B64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4890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4F85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420"/>
    <w:rsid w:val="0083611F"/>
    <w:rsid w:val="00837C65"/>
    <w:rsid w:val="00842067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2B53"/>
    <w:rsid w:val="008817CF"/>
    <w:rsid w:val="00883DA2"/>
    <w:rsid w:val="008935DF"/>
    <w:rsid w:val="00894B60"/>
    <w:rsid w:val="00897EC0"/>
    <w:rsid w:val="008A19C2"/>
    <w:rsid w:val="008A251B"/>
    <w:rsid w:val="008A6A07"/>
    <w:rsid w:val="008B18D7"/>
    <w:rsid w:val="008B3524"/>
    <w:rsid w:val="008B3558"/>
    <w:rsid w:val="008B6A71"/>
    <w:rsid w:val="008C27A5"/>
    <w:rsid w:val="008C7E3A"/>
    <w:rsid w:val="008D1830"/>
    <w:rsid w:val="008D636C"/>
    <w:rsid w:val="008E5B7F"/>
    <w:rsid w:val="008E79EC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27C8E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5FE2"/>
    <w:rsid w:val="00976B16"/>
    <w:rsid w:val="0098004B"/>
    <w:rsid w:val="00982930"/>
    <w:rsid w:val="00982F65"/>
    <w:rsid w:val="009914F7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1F69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115B"/>
    <w:rsid w:val="00A83771"/>
    <w:rsid w:val="00A83BC3"/>
    <w:rsid w:val="00A846D9"/>
    <w:rsid w:val="00A84BCA"/>
    <w:rsid w:val="00A85F67"/>
    <w:rsid w:val="00A86E36"/>
    <w:rsid w:val="00A9349F"/>
    <w:rsid w:val="00A93594"/>
    <w:rsid w:val="00A94BD4"/>
    <w:rsid w:val="00AA5BDC"/>
    <w:rsid w:val="00AB0CDA"/>
    <w:rsid w:val="00AB460A"/>
    <w:rsid w:val="00AB5A72"/>
    <w:rsid w:val="00AC20A7"/>
    <w:rsid w:val="00AD1098"/>
    <w:rsid w:val="00AD19AB"/>
    <w:rsid w:val="00AD2CE8"/>
    <w:rsid w:val="00AD42D8"/>
    <w:rsid w:val="00AD70A7"/>
    <w:rsid w:val="00AE246F"/>
    <w:rsid w:val="00AE43FA"/>
    <w:rsid w:val="00AE525A"/>
    <w:rsid w:val="00AE56A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1A80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906"/>
    <w:rsid w:val="00B76A6F"/>
    <w:rsid w:val="00B772AA"/>
    <w:rsid w:val="00B81BCC"/>
    <w:rsid w:val="00B847C2"/>
    <w:rsid w:val="00B84907"/>
    <w:rsid w:val="00B85BB7"/>
    <w:rsid w:val="00B86937"/>
    <w:rsid w:val="00B871ED"/>
    <w:rsid w:val="00B9179A"/>
    <w:rsid w:val="00B94378"/>
    <w:rsid w:val="00B97CC0"/>
    <w:rsid w:val="00BA3122"/>
    <w:rsid w:val="00BA6039"/>
    <w:rsid w:val="00BB0BFE"/>
    <w:rsid w:val="00BB40F9"/>
    <w:rsid w:val="00BB5731"/>
    <w:rsid w:val="00BB675B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338F"/>
    <w:rsid w:val="00C35450"/>
    <w:rsid w:val="00C47643"/>
    <w:rsid w:val="00C516D0"/>
    <w:rsid w:val="00C56E97"/>
    <w:rsid w:val="00C620DD"/>
    <w:rsid w:val="00C63BC5"/>
    <w:rsid w:val="00C651E2"/>
    <w:rsid w:val="00C71851"/>
    <w:rsid w:val="00C800C1"/>
    <w:rsid w:val="00C82F53"/>
    <w:rsid w:val="00C82FCD"/>
    <w:rsid w:val="00C8344D"/>
    <w:rsid w:val="00C84919"/>
    <w:rsid w:val="00C869DB"/>
    <w:rsid w:val="00C91EFA"/>
    <w:rsid w:val="00C97075"/>
    <w:rsid w:val="00C97546"/>
    <w:rsid w:val="00CA09AF"/>
    <w:rsid w:val="00CA4046"/>
    <w:rsid w:val="00CA7A7F"/>
    <w:rsid w:val="00CB02D4"/>
    <w:rsid w:val="00CB065C"/>
    <w:rsid w:val="00CB1D16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18D7"/>
    <w:rsid w:val="00D32CE5"/>
    <w:rsid w:val="00D33B4B"/>
    <w:rsid w:val="00D43755"/>
    <w:rsid w:val="00D44DE5"/>
    <w:rsid w:val="00D46327"/>
    <w:rsid w:val="00D46945"/>
    <w:rsid w:val="00D50AF7"/>
    <w:rsid w:val="00D518D5"/>
    <w:rsid w:val="00D51F74"/>
    <w:rsid w:val="00D541A0"/>
    <w:rsid w:val="00D54760"/>
    <w:rsid w:val="00D5722B"/>
    <w:rsid w:val="00D613F4"/>
    <w:rsid w:val="00D64CF1"/>
    <w:rsid w:val="00D65EF8"/>
    <w:rsid w:val="00D6648E"/>
    <w:rsid w:val="00D730A8"/>
    <w:rsid w:val="00D7399F"/>
    <w:rsid w:val="00D764B9"/>
    <w:rsid w:val="00D80232"/>
    <w:rsid w:val="00D8224D"/>
    <w:rsid w:val="00D86106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6A76"/>
    <w:rsid w:val="00E551D9"/>
    <w:rsid w:val="00E554F5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A19F8"/>
    <w:rsid w:val="00EA1E89"/>
    <w:rsid w:val="00EA434D"/>
    <w:rsid w:val="00EA4367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CAD"/>
    <w:rsid w:val="00ED0DF4"/>
    <w:rsid w:val="00ED1F00"/>
    <w:rsid w:val="00ED2229"/>
    <w:rsid w:val="00ED2A60"/>
    <w:rsid w:val="00EE102F"/>
    <w:rsid w:val="00EE3108"/>
    <w:rsid w:val="00EF1328"/>
    <w:rsid w:val="00F017B8"/>
    <w:rsid w:val="00F05941"/>
    <w:rsid w:val="00F109F6"/>
    <w:rsid w:val="00F201CE"/>
    <w:rsid w:val="00F207E6"/>
    <w:rsid w:val="00F23256"/>
    <w:rsid w:val="00F25EDD"/>
    <w:rsid w:val="00F26CC2"/>
    <w:rsid w:val="00F32168"/>
    <w:rsid w:val="00F36B30"/>
    <w:rsid w:val="00F36E8B"/>
    <w:rsid w:val="00F55587"/>
    <w:rsid w:val="00F559B0"/>
    <w:rsid w:val="00F563DB"/>
    <w:rsid w:val="00F56845"/>
    <w:rsid w:val="00F73C9F"/>
    <w:rsid w:val="00F7568E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57B2"/>
    <w:rsid w:val="00FD68A1"/>
    <w:rsid w:val="00FE0C00"/>
    <w:rsid w:val="00FE17A9"/>
    <w:rsid w:val="00FE1CAC"/>
    <w:rsid w:val="00FE3359"/>
    <w:rsid w:val="00FE363A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6DE41-08BE-4DF8-A24F-126F80F7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2762</TotalTime>
  <Pages>8</Pages>
  <Words>1594</Words>
  <Characters>8771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10345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44</cp:revision>
  <cp:lastPrinted>2008-09-11T22:09:00Z</cp:lastPrinted>
  <dcterms:created xsi:type="dcterms:W3CDTF">2015-11-20T19:38:00Z</dcterms:created>
  <dcterms:modified xsi:type="dcterms:W3CDTF">2018-01-30T21:43:00Z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