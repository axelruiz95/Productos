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F2460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Ana Lizza Pasindo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27/08/2015</w:t>
            </w:r>
          </w:p>
        </w:tc>
        <w:tc>
          <w:tcPr>
            <w:tcW w:w="1152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Se requiere agregar una opción a la actividad de Recibir Información para realizar la actualización de las listas de precios y toda su información relacionada durante la jornada de trabajo.</w:t>
            </w:r>
          </w:p>
          <w:p w:rsidR="00CE21ED" w:rsidRPr="00CE21ED" w:rsidRDefault="00CE21ED" w:rsidP="00CE21ED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CE21ED">
              <w:rPr>
                <w:sz w:val="20"/>
                <w:szCs w:val="20"/>
                <w:highlight w:val="cyan"/>
              </w:rPr>
              <w:t>Folio CAI 0003663</w:t>
            </w:r>
          </w:p>
          <w:p w:rsidR="00CE21ED" w:rsidRPr="00CE21ED" w:rsidRDefault="00CE21ED" w:rsidP="00182C3F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(</w:t>
            </w:r>
            <w:r w:rsidR="00182C3F">
              <w:rPr>
                <w:highlight w:val="cyan"/>
              </w:rPr>
              <w:t>La Costeña</w:t>
            </w:r>
            <w:r w:rsidRPr="00CE21ED">
              <w:rPr>
                <w:highlight w:val="cyan"/>
              </w:rPr>
              <w:t>, 1.5.0.0)</w:t>
            </w:r>
          </w:p>
        </w:tc>
        <w:tc>
          <w:tcPr>
            <w:tcW w:w="230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Belem Lizeth Jiménez Arévalo</w:t>
            </w:r>
          </w:p>
        </w:tc>
      </w:tr>
      <w:tr w:rsidR="00EF2460" w:rsidRPr="00CA7A7F" w:rsidTr="00DF3C27">
        <w:trPr>
          <w:jc w:val="center"/>
        </w:trPr>
        <w:tc>
          <w:tcPr>
            <w:tcW w:w="2304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13/06/2018</w:t>
            </w:r>
          </w:p>
        </w:tc>
        <w:tc>
          <w:tcPr>
            <w:tcW w:w="1152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  <w:lang w:val="es-ES"/>
              </w:rPr>
            </w:pPr>
            <w:r w:rsidRPr="00FE3D0C">
              <w:rPr>
                <w:highlight w:val="magenta"/>
                <w:lang w:val="es-ES"/>
              </w:rPr>
              <w:t>En la sección de sincronizar, se deberán de obtener o actualizar, todas aquellas promociones que no fueron subidas al móvil.</w:t>
            </w:r>
          </w:p>
          <w:p w:rsidR="00FE3D0C" w:rsidRPr="00FE3D0C" w:rsidRDefault="00FE3D0C" w:rsidP="00FE3D0C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FE3D0C">
              <w:rPr>
                <w:sz w:val="20"/>
                <w:szCs w:val="20"/>
                <w:highlight w:val="magenta"/>
              </w:rPr>
              <w:t>Folio CAI 0004888</w:t>
            </w:r>
          </w:p>
          <w:p w:rsidR="00FE3D0C" w:rsidRPr="00FE3D0C" w:rsidRDefault="00FE3D0C" w:rsidP="00FE3D0C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(La Florida, 1.16.0.0)</w:t>
            </w:r>
          </w:p>
        </w:tc>
        <w:tc>
          <w:tcPr>
            <w:tcW w:w="230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Belem Lizeth Jiménez Arévalo</w:t>
            </w:r>
          </w:p>
        </w:tc>
      </w:tr>
      <w:tr w:rsidR="005D4B8E" w:rsidRPr="00CA7A7F" w:rsidTr="00DF3C27">
        <w:trPr>
          <w:jc w:val="center"/>
        </w:trPr>
        <w:tc>
          <w:tcPr>
            <w:tcW w:w="2304" w:type="dxa"/>
          </w:tcPr>
          <w:p w:rsidR="005D4B8E" w:rsidRPr="004A11EA" w:rsidRDefault="005D4B8E" w:rsidP="005D4B8E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31/01/2019</w:t>
            </w:r>
          </w:p>
        </w:tc>
        <w:tc>
          <w:tcPr>
            <w:tcW w:w="1152" w:type="dxa"/>
          </w:tcPr>
          <w:p w:rsidR="005D4B8E" w:rsidRPr="004A11EA" w:rsidRDefault="005D4B8E" w:rsidP="005D4B8E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5D4B8E" w:rsidRPr="004A11EA" w:rsidRDefault="005D4B8E" w:rsidP="005D4B8E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Se requiere agregar una opción a la actividad de Recibir Información, para realizar la actualización de clientes nuevos.</w:t>
            </w:r>
          </w:p>
          <w:p w:rsidR="005D4B8E" w:rsidRPr="004A11EA" w:rsidRDefault="005D4B8E" w:rsidP="005D4B8E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Folio CAI: 0004954</w:t>
            </w:r>
          </w:p>
          <w:p w:rsidR="005D4B8E" w:rsidRPr="004A11EA" w:rsidRDefault="005D4B8E" w:rsidP="005D4B8E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(Bradis, 1.16.0.0 – 4.21.0.0)</w:t>
            </w:r>
          </w:p>
        </w:tc>
        <w:tc>
          <w:tcPr>
            <w:tcW w:w="2304" w:type="dxa"/>
          </w:tcPr>
          <w:p w:rsidR="005D4B8E" w:rsidRPr="004A11EA" w:rsidRDefault="005D4B8E" w:rsidP="005D4B8E">
            <w:pPr>
              <w:pStyle w:val="Tabletext"/>
              <w:rPr>
                <w:highlight w:val="red"/>
              </w:rPr>
            </w:pPr>
            <w:r w:rsidRPr="004A11EA">
              <w:rPr>
                <w:highlight w:val="red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CE21ED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E3D0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46289" w:history="1">
        <w:r w:rsidR="00FE3D0C" w:rsidRPr="003E4144">
          <w:rPr>
            <w:rStyle w:val="Hipervnculo"/>
            <w:lang w:val="es-GT"/>
          </w:rPr>
          <w:t xml:space="preserve">Especificación de Casos de Uso: </w:t>
        </w:r>
        <w:r w:rsidR="00FE3D0C" w:rsidRPr="003E4144">
          <w:rPr>
            <w:rStyle w:val="Hipervnculo"/>
          </w:rPr>
          <w:t>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_Toc516846289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0" w:history="1">
        <w:r w:rsidR="00FE3D0C" w:rsidRPr="003E4144">
          <w:rPr>
            <w:rStyle w:val="Hipervnculo"/>
          </w:rPr>
          <w:t>1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Introducción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1" w:history="1">
        <w:r w:rsidR="00FE3D0C" w:rsidRPr="003E4144">
          <w:rPr>
            <w:rStyle w:val="Hipervnculo"/>
          </w:rPr>
          <w:t>2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Caso de uso: 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_Toc516846291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2" w:history="1">
        <w:r w:rsidR="00FE3D0C" w:rsidRPr="003E4144">
          <w:rPr>
            <w:rStyle w:val="Hipervnculo"/>
            <w:rFonts w:cs="Arial"/>
            <w:noProof/>
            <w:lang w:val="es-MX"/>
          </w:rPr>
          <w:t>2.1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Descripción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3" w:history="1">
        <w:r w:rsidR="00FE3D0C" w:rsidRPr="003E4144">
          <w:rPr>
            <w:rStyle w:val="Hipervnculo"/>
          </w:rPr>
          <w:t>3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 de Casos de Uso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_Toc516846293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4" w:history="1">
        <w:r w:rsidR="00FE3D0C" w:rsidRPr="003E4144">
          <w:rPr>
            <w:rStyle w:val="Hipervnculo"/>
          </w:rPr>
          <w:t>4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Precondiciones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5" w:history="1">
        <w:r w:rsidR="00FE3D0C" w:rsidRPr="003E4144">
          <w:rPr>
            <w:rStyle w:val="Hipervnculo"/>
            <w:rFonts w:cs="Arial"/>
            <w:noProof/>
            <w:lang w:val="es-MX"/>
          </w:rPr>
          <w:t>4.1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Actores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6" w:history="1">
        <w:r w:rsidR="00FE3D0C" w:rsidRPr="003E4144">
          <w:rPr>
            <w:rStyle w:val="Hipervnculo"/>
            <w:rFonts w:cs="Arial"/>
            <w:noProof/>
            <w:lang w:val="es-MX"/>
          </w:rPr>
          <w:t>4.2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7" w:history="1">
        <w:r w:rsidR="00FE3D0C" w:rsidRPr="003E4144">
          <w:rPr>
            <w:rStyle w:val="Hipervnculo"/>
          </w:rPr>
          <w:t>5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Flujo de eventos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5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8" w:history="1">
        <w:r w:rsidR="00FE3D0C" w:rsidRPr="003E4144">
          <w:rPr>
            <w:rStyle w:val="Hipervnculo"/>
            <w:rFonts w:cs="Arial"/>
            <w:noProof/>
            <w:lang w:val="es-MX"/>
          </w:rPr>
          <w:t>5.1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 básico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_Toc516846298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5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9" w:history="1">
        <w:r w:rsidR="00FE3D0C" w:rsidRPr="003E4144">
          <w:rPr>
            <w:rStyle w:val="Hipervnculo"/>
            <w:rFonts w:cs="Arial"/>
            <w:noProof/>
            <w:lang w:val="es-MX"/>
          </w:rPr>
          <w:t>5.2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Flujos alternos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_Toc516846299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0" w:history="1">
        <w:r w:rsidR="00FE3D0C" w:rsidRPr="003E4144">
          <w:rPr>
            <w:rStyle w:val="Hipervnculo"/>
            <w:noProof/>
            <w:lang w:val="es-MX"/>
          </w:rPr>
          <w:t>5.2.1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Opcionales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_Toc516846300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1" w:history="1">
        <w:r w:rsidR="00FE3D0C" w:rsidRPr="003E4144">
          <w:rPr>
            <w:rStyle w:val="Hipervnculo"/>
            <w:noProof/>
            <w:lang w:val="es-MX"/>
          </w:rPr>
          <w:t>5.2.2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_Toc516846301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2" w:history="1">
        <w:r w:rsidR="00FE3D0C" w:rsidRPr="003E4144">
          <w:rPr>
            <w:rStyle w:val="Hipervnculo"/>
            <w:noProof/>
            <w:lang w:val="es-MX"/>
          </w:rPr>
          <w:t>5.2.3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Excepción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3" w:history="1">
        <w:r w:rsidR="00FE3D0C" w:rsidRPr="003E4144">
          <w:rPr>
            <w:rStyle w:val="Hipervnculo"/>
            <w:noProof/>
            <w:lang w:val="es-MX"/>
          </w:rPr>
          <w:t>5.2.4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Validación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_Toc516846303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4" w:history="1">
        <w:r w:rsidR="00FE3D0C" w:rsidRPr="003E4144">
          <w:rPr>
            <w:rStyle w:val="Hipervnculo"/>
          </w:rPr>
          <w:t>6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Poscondiciones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5" w:history="1">
        <w:r w:rsidR="00FE3D0C" w:rsidRPr="003E4144">
          <w:rPr>
            <w:rStyle w:val="Hipervnculo"/>
            <w:noProof/>
          </w:rPr>
          <w:t>1.1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6" w:history="1">
        <w:r w:rsidR="00FE3D0C" w:rsidRPr="003E4144">
          <w:rPr>
            <w:rStyle w:val="Hipervnculo"/>
            <w:noProof/>
          </w:rPr>
          <w:t>1.2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Parámetros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7" w:history="1">
        <w:r w:rsidR="00FE3D0C" w:rsidRPr="003E4144">
          <w:rPr>
            <w:rStyle w:val="Hipervnculo"/>
          </w:rPr>
          <w:t>7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Anexos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8" w:history="1">
        <w:r w:rsidR="00FE3D0C" w:rsidRPr="003E4144">
          <w:rPr>
            <w:rStyle w:val="Hipervnculo"/>
          </w:rPr>
          <w:t>8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_Toc516846308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9" w:history="1">
        <w:r w:rsidR="00FE3D0C" w:rsidRPr="003E4144">
          <w:rPr>
            <w:rStyle w:val="Hipervnculo"/>
          </w:rPr>
          <w:t>9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Propuesta de Pantallas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B15FD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10" w:history="1">
        <w:r w:rsidR="00FE3D0C" w:rsidRPr="003E4144">
          <w:rPr>
            <w:rStyle w:val="Hipervnculo"/>
          </w:rPr>
          <w:t>10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Firmas de Aceptación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_Toc516846310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8</w:t>
        </w:r>
        <w:r w:rsidR="00FE3D0C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251E7D" w:rsidRPr="00251E7D" w:rsidRDefault="005C1B2B" w:rsidP="00531ED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szCs w:val="36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2" w:name="_Toc516846289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84629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846291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4"/>
      <w:r w:rsidR="00283391" w:rsidRPr="00481CB6">
        <w:rPr>
          <w:szCs w:val="36"/>
        </w:rPr>
        <w:t>6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84629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</w:t>
      </w:r>
      <w:r w:rsidR="00CE21ED">
        <w:rPr>
          <w:sz w:val="20"/>
          <w:szCs w:val="20"/>
          <w:lang w:val="es-MX" w:eastAsia="en-US"/>
        </w:rPr>
        <w:t>ormación del servidor y enviarla</w:t>
      </w:r>
      <w:r w:rsidR="00FA35FC">
        <w:rPr>
          <w:sz w:val="20"/>
          <w:szCs w:val="20"/>
          <w:lang w:val="es-MX" w:eastAsia="en-US"/>
        </w:rPr>
        <w:t xml:space="preserve">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846293"/>
      <w:bookmarkStart w:id="9" w:name="_Toc182735724"/>
      <w:r w:rsidRPr="00CA7A7F">
        <w:t>Diagrama de Casos de Uso</w:t>
      </w:r>
      <w:bookmarkEnd w:id="8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846294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846295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46296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516846297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516846298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B15FD2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B15FD2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r w:rsidR="00874405" w:rsidRPr="00BE5D82">
        <w:rPr>
          <w:rFonts w:cs="Arial"/>
          <w:sz w:val="20"/>
          <w:szCs w:val="20"/>
          <w:highlight w:val="lightGray"/>
        </w:rPr>
        <w:t>RecVendedor’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VAVDescripcion</w:t>
      </w:r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r w:rsidRPr="00BE5D82">
        <w:rPr>
          <w:rFonts w:cs="Arial"/>
          <w:sz w:val="20"/>
          <w:szCs w:val="20"/>
          <w:highlight w:val="lightGray"/>
        </w:rPr>
        <w:t>Descripcion</w:t>
      </w:r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0" w:name="paso3"/>
      <w:bookmarkEnd w:id="20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1" w:name="paso4"/>
      <w:bookmarkEnd w:id="21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2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2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3" w:name="paso4_2"/>
      <w:bookmarkEnd w:id="23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Pr="00156164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Información de Productos&gt;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Productos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BC71A1" w:rsidRPr="00BC71A1" w:rsidRDefault="00BC71A1" w:rsidP="00BC71A1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Si &lt;el actor seleccionó la opción </w:t>
      </w: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>&gt;</w:t>
      </w:r>
    </w:p>
    <w:p w:rsidR="00BC71A1" w:rsidRDefault="00BC71A1" w:rsidP="00BC71A1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 = 1</w:t>
      </w:r>
    </w:p>
    <w:p w:rsidR="00FE3D0C" w:rsidRPr="00FE3D0C" w:rsidRDefault="00FE3D0C" w:rsidP="00FE3D0C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Si &lt;el actor seleccionó la opción Promociones&gt;</w:t>
      </w:r>
    </w:p>
    <w:p w:rsidR="00FE3D0C" w:rsidRDefault="00FE3D0C" w:rsidP="00FE3D0C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Promociones = 1</w:t>
      </w:r>
    </w:p>
    <w:p w:rsidR="00531EDC" w:rsidRPr="004A11EA" w:rsidRDefault="00531EDC" w:rsidP="00531EDC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>Si &lt;el actor selecciona la opción Actualizar Agenda&gt;</w:t>
      </w:r>
    </w:p>
    <w:p w:rsidR="00531EDC" w:rsidRDefault="00531EDC" w:rsidP="00531EDC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red"/>
          <w:u w:val="none"/>
          <w:lang w:val="es-MX"/>
        </w:rPr>
      </w:pPr>
      <w:r>
        <w:rPr>
          <w:rStyle w:val="Hipervnculo"/>
          <w:color w:val="auto"/>
          <w:sz w:val="20"/>
          <w:highlight w:val="red"/>
          <w:u w:val="none"/>
          <w:lang w:val="es-MX"/>
        </w:rPr>
        <w:t>ClientesNuevos</w:t>
      </w: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 xml:space="preserve"> = 1</w:t>
      </w:r>
    </w:p>
    <w:p w:rsidR="00531EDC" w:rsidRPr="00156164" w:rsidRDefault="00531EDC" w:rsidP="00531EDC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531EDC" w:rsidRPr="00BE062B" w:rsidRDefault="00531EDC" w:rsidP="00531EDC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RecibirInformacion = Verdadero/Falso</w:t>
      </w:r>
    </w:p>
    <w:p w:rsidR="00531EDC" w:rsidRPr="00A666E9" w:rsidRDefault="00531EDC" w:rsidP="00531EDC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 w:rsidRPr="00A666E9">
        <w:rPr>
          <w:rFonts w:cs="Arial"/>
          <w:sz w:val="20"/>
          <w:szCs w:val="20"/>
          <w:highlight w:val="red"/>
        </w:rPr>
        <w:t>Si &lt;se seleccionó la opción de Actualizar Agenda&gt;</w:t>
      </w:r>
    </w:p>
    <w:p w:rsidR="00531EDC" w:rsidRPr="00A666E9" w:rsidRDefault="00531EDC" w:rsidP="00531EDC">
      <w:pPr>
        <w:numPr>
          <w:ilvl w:val="2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sz w:val="20"/>
          <w:highlight w:val="red"/>
          <w:lang w:val="es-MX"/>
        </w:rPr>
        <w:t xml:space="preserve">El sistema incluye la funcionalidad del caso de uso </w:t>
      </w:r>
      <w:hyperlink r:id="rId20" w:history="1">
        <w:r w:rsidRPr="00A666E9">
          <w:rPr>
            <w:rStyle w:val="Hipervnculo"/>
            <w:b/>
            <w:sz w:val="20"/>
            <w:highlight w:val="red"/>
            <w:lang w:val="es-MX"/>
          </w:rPr>
          <w:t>Servidor de Comunicaciones  - CUROLSIN03</w:t>
        </w:r>
      </w:hyperlink>
      <w:r w:rsidRPr="00A666E9">
        <w:rPr>
          <w:rStyle w:val="Hipervnculo"/>
          <w:b/>
          <w:sz w:val="20"/>
          <w:highlight w:val="red"/>
          <w:lang w:val="es-MX"/>
        </w:rPr>
        <w:t xml:space="preserve"> </w:t>
      </w: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:</w:t>
      </w:r>
    </w:p>
    <w:p w:rsidR="00531EDC" w:rsidRPr="00A666E9" w:rsidRDefault="00531EDC" w:rsidP="00531EDC">
      <w:pPr>
        <w:numPr>
          <w:ilvl w:val="3"/>
          <w:numId w:val="18"/>
        </w:numPr>
        <w:tabs>
          <w:tab w:val="left" w:pos="1843"/>
        </w:tabs>
        <w:ind w:left="1985" w:hanging="70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WSGuardarAgendaClientesNuevos</w:t>
      </w:r>
    </w:p>
    <w:p w:rsidR="00531EDC" w:rsidRPr="00156164" w:rsidRDefault="00531EDC" w:rsidP="00531EDC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4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4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5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5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6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7" w:name="_Toc52616586"/>
      <w:bookmarkStart w:id="28" w:name="_Toc182735730"/>
      <w:bookmarkEnd w:id="26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516846299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" w:name="_Toc52616587"/>
      <w:bookmarkStart w:id="31" w:name="_Toc182735731"/>
      <w:bookmarkStart w:id="32" w:name="_Toc516846300"/>
      <w:r w:rsidRPr="00CA7A7F">
        <w:rPr>
          <w:lang w:val="es-MX"/>
        </w:rPr>
        <w:t>Opcionales</w:t>
      </w:r>
      <w:bookmarkEnd w:id="30"/>
      <w:bookmarkEnd w:id="31"/>
      <w:bookmarkEnd w:id="32"/>
    </w:p>
    <w:p w:rsidR="00543544" w:rsidRDefault="007E2845" w:rsidP="00543544">
      <w:pPr>
        <w:rPr>
          <w:lang w:val="es-MX"/>
        </w:rPr>
      </w:pPr>
      <w:bookmarkStart w:id="33" w:name="AO01"/>
      <w:bookmarkEnd w:id="33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4" w:name="_Toc516846301"/>
      <w:r w:rsidRPr="00CA7A7F">
        <w:rPr>
          <w:lang w:val="es-MX"/>
        </w:rPr>
        <w:t>Generales</w:t>
      </w:r>
      <w:bookmarkEnd w:id="34"/>
    </w:p>
    <w:p w:rsidR="00FC3C12" w:rsidRDefault="00FC3C12" w:rsidP="00FC3C12">
      <w:pPr>
        <w:rPr>
          <w:lang w:val="es-MX"/>
        </w:rPr>
      </w:pPr>
    </w:p>
    <w:bookmarkStart w:id="35" w:name="_AG01_Salir"/>
    <w:bookmarkEnd w:id="35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6" w:name="AG01"/>
    <w:bookmarkStart w:id="37" w:name="_AG02_Regresar"/>
    <w:bookmarkEnd w:id="36"/>
    <w:bookmarkEnd w:id="37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8" w:name="_Toc52616590"/>
      <w:bookmarkStart w:id="39" w:name="_Toc182735734"/>
      <w:bookmarkStart w:id="40" w:name="_Toc516846302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8"/>
      <w:bookmarkEnd w:id="39"/>
      <w:bookmarkEnd w:id="40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1" w:name="_Toc516846303"/>
      <w:r w:rsidRPr="00CA7A7F">
        <w:rPr>
          <w:lang w:val="es-MX"/>
        </w:rPr>
        <w:t>De Validación</w:t>
      </w:r>
      <w:bookmarkEnd w:id="41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2" w:name="VA01"/>
    <w:bookmarkStart w:id="43" w:name="_VA01_Validar_Opción"/>
    <w:bookmarkStart w:id="44" w:name="_Toc52616591"/>
    <w:bookmarkStart w:id="45" w:name="_Toc182735735"/>
    <w:bookmarkEnd w:id="42"/>
    <w:bookmarkEnd w:id="43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lastRenderedPageBreak/>
        <w:t xml:space="preserve">El sistema presenta el mensaje </w:t>
      </w:r>
      <w:hyperlink r:id="rId21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52616592"/>
      <w:bookmarkStart w:id="47" w:name="_Toc182735736"/>
      <w:bookmarkStart w:id="48" w:name="_Toc516846304"/>
      <w:bookmarkEnd w:id="44"/>
      <w:bookmarkEnd w:id="45"/>
      <w:r w:rsidRPr="00CA7A7F">
        <w:t>Poscondiciones</w:t>
      </w:r>
      <w:bookmarkEnd w:id="46"/>
      <w:bookmarkEnd w:id="47"/>
      <w:bookmarkEnd w:id="48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49" w:name="_Toc315312345"/>
      <w:bookmarkStart w:id="50" w:name="_Toc516846305"/>
      <w:r>
        <w:rPr>
          <w:rFonts w:cs="Arial"/>
        </w:rPr>
        <w:t>Generales</w:t>
      </w:r>
      <w:bookmarkEnd w:id="49"/>
      <w:bookmarkEnd w:id="50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1" w:name="_Toc315312346"/>
      <w:bookmarkStart w:id="52" w:name="_Toc516846306"/>
      <w:r>
        <w:rPr>
          <w:rFonts w:cs="Arial"/>
        </w:rPr>
        <w:t>Parámetros</w:t>
      </w:r>
      <w:bookmarkEnd w:id="51"/>
      <w:bookmarkEnd w:id="52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RecibirInformacion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Configuracion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InfoPantallas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Pr="000C184A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Vendedor</w:t>
      </w:r>
      <w:r w:rsidR="00156164" w:rsidRPr="000C184A">
        <w:rPr>
          <w:sz w:val="20"/>
          <w:szCs w:val="20"/>
          <w:highlight w:val="green"/>
        </w:rPr>
        <w:t xml:space="preserve"> </w:t>
      </w:r>
    </w:p>
    <w:p w:rsidR="00B14872" w:rsidRPr="000C184A" w:rsidRDefault="00156164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yellow"/>
        </w:rPr>
      </w:pPr>
      <w:r w:rsidRPr="000C184A">
        <w:rPr>
          <w:sz w:val="20"/>
          <w:szCs w:val="20"/>
          <w:highlight w:val="yellow"/>
        </w:rPr>
        <w:t>Recargas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Productos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Pedidos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Cobranza</w:t>
      </w:r>
    </w:p>
    <w:p w:rsidR="000C184A" w:rsidRDefault="000C184A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cyan"/>
        </w:rPr>
      </w:pPr>
      <w:r w:rsidRPr="000C184A">
        <w:rPr>
          <w:sz w:val="20"/>
          <w:szCs w:val="20"/>
          <w:highlight w:val="cyan"/>
        </w:rPr>
        <w:t>Precios</w:t>
      </w:r>
    </w:p>
    <w:p w:rsidR="00FE3D0C" w:rsidRPr="00FE3D0C" w:rsidRDefault="00FE3D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magenta"/>
        </w:rPr>
      </w:pPr>
      <w:r w:rsidRPr="00FE3D0C">
        <w:rPr>
          <w:sz w:val="20"/>
          <w:szCs w:val="20"/>
          <w:highlight w:val="magenta"/>
        </w:rPr>
        <w:t>Promociones</w:t>
      </w:r>
    </w:p>
    <w:p w:rsidR="00B14872" w:rsidRPr="0052324E" w:rsidRDefault="00665819" w:rsidP="0052324E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red"/>
        </w:rPr>
      </w:pPr>
      <w:r w:rsidRPr="004A11EA">
        <w:rPr>
          <w:sz w:val="20"/>
          <w:szCs w:val="20"/>
          <w:highlight w:val="red"/>
        </w:rPr>
        <w:t>ActualizarAgenda</w:t>
      </w:r>
      <w:bookmarkStart w:id="53" w:name="_GoBack"/>
      <w:bookmarkEnd w:id="53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516846307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516846308"/>
      <w:bookmarkStart w:id="56" w:name="_Toc207014958"/>
      <w:bookmarkStart w:id="57" w:name="_Toc207088193"/>
      <w:bookmarkEnd w:id="0"/>
      <w:bookmarkEnd w:id="1"/>
      <w:r w:rsidRPr="00CA7A7F">
        <w:t>Diagramas</w:t>
      </w:r>
      <w:bookmarkEnd w:id="55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16846309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B15FD2" w:rsidP="00A1270C">
      <w:pPr>
        <w:pStyle w:val="Listaconvietas"/>
        <w:rPr>
          <w:i/>
        </w:rPr>
      </w:pPr>
      <w:hyperlink r:id="rId22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516846310"/>
      <w:r w:rsidRPr="00CA7A7F">
        <w:t>Firmas de Aceptación</w:t>
      </w:r>
      <w:bookmarkEnd w:id="56"/>
      <w:bookmarkEnd w:id="57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FD2" w:rsidRDefault="00B15FD2" w:rsidP="00514F06">
      <w:pPr>
        <w:pStyle w:val="Ttulo1"/>
      </w:pPr>
      <w:r>
        <w:separator/>
      </w:r>
    </w:p>
  </w:endnote>
  <w:endnote w:type="continuationSeparator" w:id="0">
    <w:p w:rsidR="00B15FD2" w:rsidRDefault="00B15FD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2324E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2324E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FD2" w:rsidRDefault="00B15FD2" w:rsidP="00514F06">
      <w:pPr>
        <w:pStyle w:val="Ttulo1"/>
      </w:pPr>
      <w:r>
        <w:separator/>
      </w:r>
    </w:p>
  </w:footnote>
  <w:footnote w:type="continuationSeparator" w:id="0">
    <w:p w:rsidR="00B15FD2" w:rsidRDefault="00B15FD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EF246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5D4B8E">
            <w:rPr>
              <w:rFonts w:ascii="Tahoma" w:hAnsi="Tahoma" w:cs="Tahoma"/>
              <w:sz w:val="20"/>
              <w:szCs w:val="20"/>
            </w:rPr>
            <w:t>5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 w15:restartNumberingAfterBreak="0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21FEB"/>
    <w:rsid w:val="0052324E"/>
    <w:rsid w:val="005249B6"/>
    <w:rsid w:val="00531EDC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D4B8E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65819"/>
    <w:rsid w:val="0067172A"/>
    <w:rsid w:val="00671C95"/>
    <w:rsid w:val="00671DCC"/>
    <w:rsid w:val="006875E5"/>
    <w:rsid w:val="00692211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99B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15FD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7CB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EF2460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E3D0C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B5FD04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ECU_SIN/CUROLSIN03_ServidorDeComunicaciones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yperlink" Target="https://www.justinmind.com/usernote/listPrototypes.action?projectId=10987681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0FED9-91B9-4AAC-965B-8D450F0A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9091</TotalTime>
  <Pages>8</Pages>
  <Words>1638</Words>
  <Characters>9015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10632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65</cp:revision>
  <cp:lastPrinted>2008-09-11T22:09:00Z</cp:lastPrinted>
  <dcterms:created xsi:type="dcterms:W3CDTF">2012-01-18T16:25:00Z</dcterms:created>
  <dcterms:modified xsi:type="dcterms:W3CDTF">2019-02-05T23:36:00Z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