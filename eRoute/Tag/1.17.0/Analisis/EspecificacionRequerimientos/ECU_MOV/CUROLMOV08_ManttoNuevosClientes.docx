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Mantenimiento de Nuevos Clientes - CUROLMOV08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9B3D2C">
        <w:rPr>
          <w:rFonts w:cs="Arial"/>
          <w:lang w:val="es-MX" w:eastAsia="en-US"/>
        </w:rPr>
        <w:t>3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23/02/2012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C807AE" w:rsidRPr="00C807AE">
              <w:t>Mantenimiento de Nuevos Clientes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BE0065">
              <w:t>1899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02/10/2013</w:t>
            </w:r>
          </w:p>
        </w:tc>
        <w:tc>
          <w:tcPr>
            <w:tcW w:w="1152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Pr="00886F9A" w:rsidRDefault="00886F9A" w:rsidP="00DF3C27">
            <w:pPr>
              <w:pStyle w:val="Tabletext"/>
              <w:rPr>
                <w:highlight w:val="magenta"/>
                <w:lang w:val="es-ES"/>
              </w:rPr>
            </w:pPr>
            <w:r w:rsidRPr="00886F9A">
              <w:rPr>
                <w:highlight w:val="magenta"/>
                <w:lang w:val="es-ES"/>
              </w:rPr>
              <w:t>Eliminar la sección de Configuración del Mantenimiento de Clientes de acuerdo a la última versión del prototipo</w:t>
            </w:r>
            <w:r w:rsidR="009B3D2C">
              <w:rPr>
                <w:highlight w:val="magenta"/>
                <w:lang w:val="es-ES"/>
              </w:rPr>
              <w:t>.</w:t>
            </w:r>
            <w:r w:rsidRPr="00886F9A">
              <w:rPr>
                <w:highlight w:val="magenta"/>
                <w:lang w:val="es-ES"/>
              </w:rPr>
              <w:br/>
              <w:t>Agregar opción para permitir copiar un domicilio del cliente que ya fue capturado, como otro tipo de domicilio</w:t>
            </w:r>
            <w:r>
              <w:rPr>
                <w:highlight w:val="magenta"/>
                <w:lang w:val="es-ES"/>
              </w:rPr>
              <w:t xml:space="preserve">. </w:t>
            </w:r>
            <w:r w:rsidRPr="00886F9A">
              <w:rPr>
                <w:highlight w:val="magenta"/>
                <w:lang w:val="es-ES"/>
              </w:rPr>
              <w:t xml:space="preserve">Crear la Clave del Cliente de acuerdo a un prefijo asignado por ruta y </w:t>
            </w:r>
            <w:r w:rsidR="00BF52FB">
              <w:rPr>
                <w:highlight w:val="magenta"/>
                <w:lang w:val="es-ES"/>
              </w:rPr>
              <w:t>al consecutivo correspondiente.</w:t>
            </w:r>
          </w:p>
          <w:p w:rsidR="00886F9A" w:rsidRPr="00886F9A" w:rsidRDefault="00886F9A" w:rsidP="00886F9A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Folio CAI 0002738</w:t>
            </w:r>
          </w:p>
          <w:p w:rsidR="00886F9A" w:rsidRPr="00886F9A" w:rsidRDefault="00886F9A" w:rsidP="00886F9A">
            <w:pPr>
              <w:pStyle w:val="Sinespaciado"/>
              <w:rPr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948BC" w:rsidRPr="00CA7A7F" w:rsidRDefault="00886F9A" w:rsidP="00DF3C27">
            <w:pPr>
              <w:pStyle w:val="Tabletext"/>
            </w:pPr>
            <w:r w:rsidRPr="00886F9A">
              <w:rPr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30/01/2018</w:t>
            </w:r>
          </w:p>
        </w:tc>
        <w:tc>
          <w:tcPr>
            <w:tcW w:w="1152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Folio CAI: 0004649</w:t>
            </w:r>
          </w:p>
          <w:p w:rsidR="00850E8A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Permitir al generar un cliente nuevo en terminal, la captura de la referencia del exhibidor que ya tiene el cliente.</w:t>
            </w:r>
            <w:r w:rsidRPr="00850E8A">
              <w:rPr>
                <w:highlight w:val="yellow"/>
              </w:rPr>
              <w:br/>
              <w:t>Para ello agregar un campo Genérico</w:t>
            </w:r>
          </w:p>
          <w:p w:rsidR="00850E8A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(BYDSA, 1.14.1.0)</w:t>
            </w:r>
          </w:p>
        </w:tc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t>05/06/2018</w:t>
            </w: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2BD" w:rsidP="009B3D2C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06/06/2018</w:t>
            </w: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Pr="00F729FE" w:rsidRDefault="00356C30" w:rsidP="009B3D2C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08/06/2018</w:t>
            </w:r>
          </w:p>
        </w:tc>
        <w:tc>
          <w:tcPr>
            <w:tcW w:w="1152" w:type="dxa"/>
          </w:tcPr>
          <w:p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t>1.3</w:t>
            </w: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4C03AB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1.</w:t>
            </w:r>
            <w:r w:rsidR="004C03AB">
              <w:rPr>
                <w:highlight w:val="cyan"/>
              </w:rPr>
              <w:t>3</w:t>
            </w: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Pr="00F729FE" w:rsidRDefault="00356C30" w:rsidP="004C03AB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1.3</w:t>
            </w:r>
          </w:p>
        </w:tc>
        <w:tc>
          <w:tcPr>
            <w:tcW w:w="3744" w:type="dxa"/>
          </w:tcPr>
          <w:p w:rsidR="007948BC" w:rsidRPr="00F729FE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t>Folio CAI 000</w:t>
            </w:r>
            <w:r w:rsidR="00F153F7" w:rsidRPr="00F729FE">
              <w:rPr>
                <w:highlight w:val="green"/>
              </w:rPr>
              <w:t>4850</w:t>
            </w:r>
          </w:p>
          <w:p w:rsidR="00F153F7" w:rsidRDefault="00F153F7" w:rsidP="00DF3C27">
            <w:pPr>
              <w:pStyle w:val="Tabletext"/>
              <w:rPr>
                <w:highlight w:val="green"/>
                <w:lang w:val="es-ES"/>
              </w:rPr>
            </w:pPr>
            <w:r w:rsidRPr="00F729FE">
              <w:rPr>
                <w:highlight w:val="green"/>
                <w:lang w:val="es-ES"/>
              </w:rPr>
              <w:t>Actualmente el folio de cliente nuevo se crea con Clave Ruta + Consecutivo, se requiriere que el consecutivo se rellene con Ceros para que siempre sea a 4 dígitos, ejemplo Ruta 19308 + 0001.</w:t>
            </w:r>
          </w:p>
          <w:p w:rsidR="00F729FE" w:rsidRDefault="00F729FE" w:rsidP="00DF3C27">
            <w:pPr>
              <w:pStyle w:val="Tabletex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(BYDSA, 1.15.0.1 – 4.20.0.1)</w:t>
            </w:r>
          </w:p>
          <w:p w:rsidR="000072BD" w:rsidRDefault="000072BD" w:rsidP="00DF3C27">
            <w:pPr>
              <w:pStyle w:val="Tabletext"/>
              <w:rPr>
                <w:highlight w:val="green"/>
                <w:lang w:val="es-ES"/>
              </w:rPr>
            </w:pPr>
          </w:p>
          <w:p w:rsidR="000072BD" w:rsidRPr="000072BD" w:rsidRDefault="000072BD" w:rsidP="000072BD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Folio CAI 0004</w:t>
            </w:r>
            <w:r>
              <w:rPr>
                <w:highlight w:val="cyan"/>
              </w:rPr>
              <w:t>905</w:t>
            </w:r>
          </w:p>
          <w:p w:rsidR="000072BD" w:rsidRDefault="000072BD" w:rsidP="000072BD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Rediseñar la actividad para alta de nuevos clientes de acuerdo a lo siguiente:</w:t>
            </w:r>
            <w:r w:rsidRPr="000072BD">
              <w:rPr>
                <w:highlight w:val="cyan"/>
                <w:lang w:val="es-ES"/>
              </w:rPr>
              <w:br/>
              <w:t>- Mostrar expandida por default la sección de datos generales.</w:t>
            </w:r>
            <w:r w:rsidRPr="000072BD">
              <w:rPr>
                <w:highlight w:val="cyan"/>
                <w:lang w:val="es-ES"/>
              </w:rPr>
              <w:br/>
              <w:t xml:space="preserve">- Ocultar el campo “Nombre” y que se llene automáticamente con lo de la razón social (se trunca ya que es </w:t>
            </w:r>
            <w:r w:rsidR="004C03AB" w:rsidRPr="000072BD">
              <w:rPr>
                <w:highlight w:val="cyan"/>
                <w:lang w:val="es-ES"/>
              </w:rPr>
              <w:t>más</w:t>
            </w:r>
            <w:r w:rsidRPr="000072BD">
              <w:rPr>
                <w:highlight w:val="cyan"/>
                <w:lang w:val="es-ES"/>
              </w:rPr>
              <w:t xml:space="preserve"> pequeño que la razón social).</w:t>
            </w:r>
            <w:r w:rsidRPr="000072BD">
              <w:rPr>
                <w:highlight w:val="cyan"/>
                <w:lang w:val="es-ES"/>
              </w:rPr>
              <w:br/>
            </w:r>
            <w:r w:rsidR="004C03AB">
              <w:rPr>
                <w:highlight w:val="cyan"/>
                <w:lang w:val="es-ES"/>
              </w:rPr>
              <w:t>- Ocultar el campo “F</w:t>
            </w:r>
            <w:r w:rsidRPr="000072BD">
              <w:rPr>
                <w:highlight w:val="cyan"/>
                <w:lang w:val="es-ES"/>
              </w:rPr>
              <w:t>echa Registro</w:t>
            </w:r>
            <w:r w:rsidR="004C03AB">
              <w:rPr>
                <w:highlight w:val="cyan"/>
                <w:lang w:val="es-ES"/>
              </w:rPr>
              <w:t>”</w:t>
            </w:r>
            <w:r w:rsidRPr="000072BD">
              <w:rPr>
                <w:highlight w:val="cyan"/>
                <w:lang w:val="es-ES"/>
              </w:rPr>
              <w:t xml:space="preserve"> y que se llene por default con la fecha del día actual.</w:t>
            </w:r>
            <w:r w:rsidRPr="000072BD">
              <w:rPr>
                <w:highlight w:val="cyan"/>
                <w:lang w:val="es-ES"/>
              </w:rPr>
              <w:br/>
              <w:t>- Agregar Checkbox para indicar si el cliente factura o no, y en base a eso solicitar los datos de datos de facturación y domicilio fiscal.</w:t>
            </w:r>
            <w:r w:rsidRPr="000072BD">
              <w:rPr>
                <w:highlight w:val="cyan"/>
                <w:lang w:val="es-ES"/>
              </w:rPr>
              <w:br/>
              <w:t>- Obtener Punto GPS del domicilio de visita mediante un mapa de google.</w:t>
            </w:r>
            <w:r w:rsidRPr="000072BD">
              <w:rPr>
                <w:highlight w:val="cyan"/>
                <w:lang w:val="es-ES"/>
              </w:rPr>
              <w:br/>
              <w:t xml:space="preserve">- Poner obligatorios los campos Colonia y Municipio. </w:t>
            </w:r>
          </w:p>
          <w:p w:rsidR="000072BD" w:rsidRDefault="000072BD" w:rsidP="004C03AB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(</w:t>
            </w:r>
            <w:r>
              <w:rPr>
                <w:highlight w:val="cyan"/>
                <w:lang w:val="es-ES"/>
              </w:rPr>
              <w:t>Profinas</w:t>
            </w:r>
            <w:r w:rsidRPr="000072BD">
              <w:rPr>
                <w:highlight w:val="cyan"/>
                <w:lang w:val="es-ES"/>
              </w:rPr>
              <w:t xml:space="preserve">, </w:t>
            </w:r>
            <w:r w:rsidR="004C03AB">
              <w:rPr>
                <w:highlight w:val="cyan"/>
                <w:lang w:val="es-ES"/>
              </w:rPr>
              <w:t>1.16.0.0</w:t>
            </w:r>
            <w:r w:rsidRPr="000072BD">
              <w:rPr>
                <w:highlight w:val="cyan"/>
                <w:lang w:val="es-ES"/>
              </w:rPr>
              <w:t>)</w:t>
            </w:r>
          </w:p>
          <w:p w:rsidR="00356C30" w:rsidRDefault="00356C30" w:rsidP="004C03AB">
            <w:pPr>
              <w:pStyle w:val="Tabletext"/>
              <w:rPr>
                <w:highlight w:val="cyan"/>
                <w:lang w:val="es-ES"/>
              </w:rPr>
            </w:pPr>
          </w:p>
          <w:p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Folio CAI 0004901</w:t>
            </w:r>
          </w:p>
          <w:p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- Crear una nueva clasificación de esquema "Exhibidor" únicamente para esquemas de tipo Cliente.</w:t>
            </w:r>
            <w:r w:rsidRPr="00356C30">
              <w:rPr>
                <w:highlight w:val="red"/>
                <w:lang w:val="es-ES"/>
              </w:rPr>
              <w:br/>
              <w:t>- En el alta de clientes nuevos, buscar todos los esquemas de tipo Cliente que tengan esa clasificación y para cada uno de los encontrados, que aparezca un Checkbox con el nombre del esquema.</w:t>
            </w:r>
            <w:r w:rsidRPr="00356C30">
              <w:rPr>
                <w:highlight w:val="red"/>
                <w:lang w:val="es-ES"/>
              </w:rPr>
              <w:br/>
              <w:t>- Al seleccionar cada checkbox, se creará una relación del cliente que se está creando con ese esquema en ClienteEsquema.</w:t>
            </w:r>
          </w:p>
          <w:p w:rsidR="00356C30" w:rsidRPr="00F729FE" w:rsidRDefault="00356C30" w:rsidP="004C03AB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  <w:lang w:val="es-ES"/>
              </w:rPr>
              <w:t>(BYDSA, 1.16.0.0)</w:t>
            </w:r>
          </w:p>
        </w:tc>
        <w:tc>
          <w:tcPr>
            <w:tcW w:w="2304" w:type="dxa"/>
          </w:tcPr>
          <w:p w:rsidR="007948BC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t>Belem Lizeth Jiménez Arévalo</w:t>
            </w: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Belem Lizeth Jiménez Arévalo</w:t>
            </w: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Pr="00F729FE" w:rsidRDefault="00356C30" w:rsidP="00DF3C27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</w:rPr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Pr="00CA7A7F" w:rsidRDefault="004C03AB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27331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866129" w:history="1">
        <w:r w:rsidR="00273317" w:rsidRPr="00750357">
          <w:rPr>
            <w:rStyle w:val="Hipervnculo"/>
            <w:lang w:val="es-GT"/>
          </w:rPr>
          <w:t xml:space="preserve">Especificación de Casos de Uso: </w:t>
        </w:r>
        <w:r w:rsidR="00273317" w:rsidRPr="00750357">
          <w:rPr>
            <w:rStyle w:val="Hipervnculo"/>
            <w:lang w:eastAsia="en-US"/>
          </w:rPr>
          <w:t>Mantenimiento de Nuevos Clientes - CUROLMOV08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_Toc516866129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2733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0" w:history="1">
        <w:r w:rsidRPr="00750357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73317" w:rsidRDefault="002733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1" w:history="1">
        <w:r w:rsidRPr="0075035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 xml:space="preserve">Caso de uso: </w:t>
        </w:r>
        <w:r w:rsidRPr="00750357">
          <w:rPr>
            <w:rStyle w:val="Hipervnculo"/>
            <w:lang w:eastAsia="en-US"/>
          </w:rPr>
          <w:t>Mantenimiento de Nuevos Clientes - CUROLMOV08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73317" w:rsidRDefault="002733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2" w:history="1">
        <w:r w:rsidRPr="00750357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3" w:history="1">
        <w:r w:rsidRPr="0075035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73317" w:rsidRDefault="002733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4" w:history="1">
        <w:r w:rsidRPr="0075035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73317" w:rsidRDefault="002733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5" w:history="1">
        <w:r w:rsidRPr="00750357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6" w:history="1">
        <w:r w:rsidRPr="00750357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7" w:history="1">
        <w:r w:rsidRPr="00750357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8" w:history="1">
        <w:r w:rsidRPr="0075035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73317" w:rsidRDefault="002733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9" w:history="1">
        <w:r w:rsidRPr="00750357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40" w:history="1">
        <w:r w:rsidRPr="00750357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1" w:history="1">
        <w:r w:rsidRPr="00750357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2" w:history="1">
        <w:r w:rsidRPr="00750357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3" w:history="1">
        <w:r w:rsidRPr="00750357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4" w:history="1">
        <w:r w:rsidRPr="00750357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5" w:history="1">
        <w:r w:rsidRPr="00750357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6" w:history="1">
        <w:r w:rsidRPr="00750357">
          <w:rPr>
            <w:rStyle w:val="Hipervnculo"/>
            <w:noProof/>
            <w:lang w:val="es-MX"/>
          </w:rPr>
          <w:t>5.2.6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_Toc516866146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3317" w:rsidRDefault="002733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7" w:history="1">
        <w:r w:rsidRPr="0075035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73317" w:rsidRDefault="002733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8" w:history="1">
        <w:r w:rsidRPr="0075035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73317" w:rsidRDefault="002733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9" w:history="1">
        <w:r w:rsidRPr="00750357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73317" w:rsidRDefault="002733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50" w:history="1">
        <w:r w:rsidRPr="00750357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73317" w:rsidRDefault="0027331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51" w:history="1">
        <w:r w:rsidRPr="00750357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5035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_Toc516866151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Default="00481C4A" w:rsidP="00481C4A">
      <w:pPr>
        <w:rPr>
          <w:lang w:val="es-MX"/>
        </w:rPr>
      </w:pPr>
    </w:p>
    <w:p w:rsidR="00F729FE" w:rsidRDefault="00F729FE" w:rsidP="00481C4A">
      <w:pPr>
        <w:rPr>
          <w:lang w:val="es-MX"/>
        </w:rPr>
      </w:pPr>
    </w:p>
    <w:p w:rsidR="00F729FE" w:rsidRDefault="00F729FE" w:rsidP="00481C4A">
      <w:pPr>
        <w:rPr>
          <w:lang w:val="es-MX"/>
        </w:rPr>
      </w:pPr>
    </w:p>
    <w:p w:rsidR="00F729FE" w:rsidRPr="00CA7A7F" w:rsidRDefault="00F729FE" w:rsidP="00481C4A">
      <w:pPr>
        <w:rPr>
          <w:lang w:val="es-MX"/>
        </w:rPr>
      </w:pPr>
    </w:p>
    <w:p w:rsidR="00752DDD" w:rsidRPr="00DA1805" w:rsidRDefault="00886F9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bookmarkStart w:id="3" w:name="_Toc516866129"/>
      <w:r>
        <w:rPr>
          <w:lang w:val="es-GT"/>
        </w:rPr>
        <w:t xml:space="preserve">Especificación de Casos de Uso: </w:t>
      </w:r>
      <w:fldSimple w:instr=" TITLE   \* MERGEFORMAT ">
        <w:r w:rsidR="00DA1805" w:rsidRPr="00DA1805">
          <w:rPr>
            <w:lang w:eastAsia="en-US"/>
          </w:rPr>
          <w:t>Mantenimiento de Nuevos Clientes - CUROLMOV08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16866130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16866131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516866132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Default="00B133BA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la creación de nuevos clientes durante su jornada de trabajo, así como la edición y eliminación del mismo, siempre y cuando no tenga una visita asociada.</w:t>
      </w:r>
    </w:p>
    <w:p w:rsidR="00B133BA" w:rsidRPr="00B133BA" w:rsidRDefault="00B133BA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516866133"/>
      <w:r w:rsidRPr="00CA7A7F">
        <w:t>Diagrama de Casos de Uso</w:t>
      </w:r>
      <w:bookmarkEnd w:id="10"/>
    </w:p>
    <w:bookmarkEnd w:id="9"/>
    <w:p w:rsidR="00B20347" w:rsidRPr="00CA7A7F" w:rsidRDefault="00290FB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7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516866134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866135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16866136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16866137"/>
      <w:r>
        <w:rPr>
          <w:rFonts w:cs="Arial"/>
          <w:lang w:val="es-MX"/>
        </w:rPr>
        <w:t>Parámetros</w:t>
      </w:r>
      <w:bookmarkEnd w:id="15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NuevoCliente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EditarCliente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EliminarCliente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16866138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516866139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857F77" w:rsidRDefault="00857F77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el caso de uso </w:t>
      </w:r>
      <w:hyperlink r:id="rId9" w:history="1">
        <w:r w:rsidRPr="00857F77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>El sistema obtiene información de l</w:t>
      </w:r>
      <w:r w:rsidR="00857F77">
        <w:rPr>
          <w:sz w:val="20"/>
          <w:szCs w:val="20"/>
        </w:rPr>
        <w:t xml:space="preserve">os diferentes catálogos </w:t>
      </w:r>
      <w:r>
        <w:rPr>
          <w:sz w:val="20"/>
          <w:szCs w:val="20"/>
        </w:rPr>
        <w:t xml:space="preserve">de acuerdo a las reglas de negocio </w:t>
      </w:r>
      <w:hyperlink r:id="rId10" w:anchor="RNGEN026" w:history="1">
        <w:r w:rsidRPr="002F2C74">
          <w:rPr>
            <w:rStyle w:val="Hipervnculo"/>
            <w:b/>
            <w:sz w:val="20"/>
            <w:szCs w:val="20"/>
          </w:rPr>
          <w:t>RNGEN026 Tipos de Domicilio el Cliente</w:t>
        </w:r>
      </w:hyperlink>
      <w:r>
        <w:rPr>
          <w:b/>
          <w:sz w:val="20"/>
          <w:szCs w:val="20"/>
        </w:rPr>
        <w:t xml:space="preserve">, </w:t>
      </w:r>
      <w:hyperlink r:id="rId11" w:anchor="RNGEN033" w:history="1">
        <w:r w:rsidRPr="002F2C74">
          <w:rPr>
            <w:rStyle w:val="Hipervnculo"/>
            <w:b/>
            <w:sz w:val="20"/>
            <w:szCs w:val="20"/>
          </w:rPr>
          <w:t>RNGEN033 Valor Forma de Venta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hyperlink r:id="rId12" w:anchor="RNGEN005" w:history="1">
        <w:r w:rsidRPr="002F2C7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ValorReferencia</w:t>
      </w:r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VAVDescripcion</w:t>
      </w:r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646714">
        <w:rPr>
          <w:sz w:val="20"/>
          <w:szCs w:val="20"/>
        </w:rPr>
        <w:t>VARDescripcion</w:t>
      </w:r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NuevoCliente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EditarCliente</w:t>
      </w:r>
    </w:p>
    <w:p w:rsidR="00FE1CAC" w:rsidRDefault="00350F32" w:rsidP="00FE1CAC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EliminarCliente</w:t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NuevoCliente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1_r"/>
      <w:bookmarkEnd w:id="24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"AO01"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AO01 Crear Nuevo Cliente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EditarCliente</w:t>
      </w:r>
      <w:r>
        <w:rPr>
          <w:sz w:val="20"/>
          <w:szCs w:val="20"/>
        </w:rPr>
        <w:t xml:space="preserve"> contiene información&gt;</w:t>
      </w:r>
    </w:p>
    <w:p w:rsid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5" w:name="AO02_r"/>
      <w:bookmarkEnd w:id="25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"AO02"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AO02 Editar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EliminarCliente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6" w:name="AO03_r"/>
      <w:bookmarkEnd w:id="26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"AO03"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AO03 Eliminar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516866140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7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8" w:name="_Toc317175727"/>
      <w:bookmarkStart w:id="29" w:name="_Toc516866141"/>
      <w:r w:rsidRPr="00CA7A7F">
        <w:rPr>
          <w:lang w:val="es-MX"/>
        </w:rPr>
        <w:t>Opcionales</w:t>
      </w:r>
      <w:bookmarkEnd w:id="28"/>
      <w:bookmarkEnd w:id="29"/>
    </w:p>
    <w:p w:rsidR="002A4ED2" w:rsidRPr="002A4ED2" w:rsidRDefault="002A4ED2" w:rsidP="002A4ED2">
      <w:pPr>
        <w:rPr>
          <w:lang w:val="es-MX"/>
        </w:rPr>
      </w:pPr>
    </w:p>
    <w:bookmarkStart w:id="30" w:name="AO01"/>
    <w:bookmarkEnd w:id="30"/>
    <w:p w:rsidR="002A4ED2" w:rsidRP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2A4ED2" w:rsidRPr="00CF325F">
        <w:rPr>
          <w:rStyle w:val="Hipervnculo"/>
          <w:lang w:val="es-MX"/>
        </w:rPr>
        <w:t>Crear Nuevo Cliente en Terminal</w:t>
      </w:r>
      <w:r>
        <w:rPr>
          <w:lang w:val="es-MX"/>
        </w:rPr>
        <w:fldChar w:fldCharType="end"/>
      </w:r>
    </w:p>
    <w:p w:rsidR="002A4ED2" w:rsidRPr="002A4ED2" w:rsidRDefault="002A4ED2" w:rsidP="002A4ED2">
      <w:pPr>
        <w:rPr>
          <w:lang w:val="es-MX"/>
        </w:rPr>
      </w:pP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8568B2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&lt;se requieren los datos de los clientes nuevos de acuerdo con la regla de negocio </w:t>
      </w:r>
      <w:hyperlink r:id="rId13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Pr="00443514" w:rsidRDefault="002A4ED2" w:rsidP="002A4ED2">
      <w:pPr>
        <w:pStyle w:val="Prrafodelista"/>
        <w:numPr>
          <w:ilvl w:val="1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El sistema presenta y solicita la siguiente información:</w:t>
      </w:r>
    </w:p>
    <w:p w:rsidR="002A4ED2" w:rsidRPr="00443514" w:rsidRDefault="002A4ED2" w:rsidP="002A4ED2">
      <w:pPr>
        <w:pStyle w:val="Prrafodelista"/>
        <w:numPr>
          <w:ilvl w:val="2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Datos Generales</w:t>
      </w:r>
    </w:p>
    <w:p w:rsidR="002A4ED2" w:rsidRPr="00954666" w:rsidRDefault="002A4ED2" w:rsidP="008568B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443514">
        <w:rPr>
          <w:sz w:val="20"/>
          <w:highlight w:val="cyan"/>
          <w:lang w:val="es-MX"/>
        </w:rPr>
        <w:t>Clave</w:t>
      </w:r>
      <w:r w:rsidR="00155139" w:rsidRPr="00443514">
        <w:rPr>
          <w:sz w:val="20"/>
          <w:highlight w:val="cyan"/>
          <w:lang w:val="es-MX"/>
        </w:rPr>
        <w:t xml:space="preserve"> (*):</w:t>
      </w:r>
      <w:r w:rsidR="00155139">
        <w:rPr>
          <w:sz w:val="20"/>
          <w:lang w:val="es-MX"/>
        </w:rPr>
        <w:t xml:space="preserve"> </w:t>
      </w:r>
      <w:r w:rsidR="00155139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155139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  <w:r w:rsidR="00155139">
        <w:rPr>
          <w:rFonts w:cs="Arial"/>
          <w:sz w:val="20"/>
          <w:szCs w:val="20"/>
          <w:lang w:eastAsia="en-US"/>
        </w:rPr>
        <w:t xml:space="preserve"> Mostrar de sólo lectura.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Razón Social (*)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Código de Barras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Fecha Nacimiento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lang w:val="es-MX"/>
        </w:rPr>
      </w:pPr>
      <w:r w:rsidRPr="00443514">
        <w:rPr>
          <w:sz w:val="20"/>
          <w:lang w:val="es-MX"/>
        </w:rPr>
        <w:t>Si &lt;el actor selecciona la fecha de nacimiento&gt;</w:t>
      </w:r>
    </w:p>
    <w:p w:rsidR="008568B2" w:rsidRPr="00443514" w:rsidRDefault="008568B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4" w:anchor="RNGEN087" w:history="1">
        <w:r w:rsidRPr="00443514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15" w:anchor="RNGEN078" w:tgtFrame="Reglas de Negocio" w:history="1">
        <w:r w:rsidRPr="00443514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16" w:anchor="RNGEN079" w:history="1">
        <w:r w:rsidRPr="00443514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sz w:val="20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17" w:anchor="RNGEN080" w:history="1">
        <w:r w:rsidRPr="00443514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Contacto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Teléfono</w:t>
      </w:r>
    </w:p>
    <w:p w:rsidR="008568B2" w:rsidRPr="008568B2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8568B2">
        <w:rPr>
          <w:sz w:val="20"/>
          <w:highlight w:val="yellow"/>
          <w:lang w:val="es-MX"/>
        </w:rPr>
        <w:t>Datos Extra</w:t>
      </w:r>
    </w:p>
    <w:p w:rsidR="008568B2" w:rsidRPr="00443514" w:rsidRDefault="00443514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Requiere Factura: Mostrar por default la casilla de verificación (Checkbox) como no seleccionada.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Si &lt;el actor selecc</w:t>
      </w:r>
      <w:r w:rsidR="00443514" w:rsidRPr="00443514">
        <w:rPr>
          <w:sz w:val="20"/>
          <w:highlight w:val="cyan"/>
          <w:lang w:val="es-MX"/>
        </w:rPr>
        <w:t>iona la opción</w:t>
      </w:r>
      <w:r w:rsidRPr="00443514">
        <w:rPr>
          <w:sz w:val="20"/>
          <w:highlight w:val="cyan"/>
          <w:lang w:val="es-MX"/>
        </w:rPr>
        <w:t xml:space="preserve"> </w:t>
      </w:r>
      <w:r w:rsidR="008568B2" w:rsidRPr="00443514">
        <w:rPr>
          <w:b/>
          <w:sz w:val="20"/>
          <w:highlight w:val="cyan"/>
          <w:lang w:val="es-MX"/>
        </w:rPr>
        <w:t>Requiere Factura</w:t>
      </w:r>
      <w:r w:rsidRPr="00443514">
        <w:rPr>
          <w:sz w:val="20"/>
          <w:highlight w:val="cyan"/>
          <w:lang w:val="es-MX"/>
        </w:rPr>
        <w:t>&gt;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R.F.C. (*)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Correo Electrónico (*)</w:t>
      </w:r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Desglose de Impuestos de acuerdo con la regla de negocio </w:t>
      </w:r>
      <w:hyperlink r:id="rId18" w:anchor="RNGEN098" w:history="1">
        <w:r w:rsidRPr="00443514">
          <w:rPr>
            <w:rStyle w:val="Hipervnculo"/>
            <w:b/>
            <w:sz w:val="20"/>
            <w:highlight w:val="cyan"/>
            <w:lang w:val="es-MX"/>
          </w:rPr>
          <w:t>RNGEN0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98</w:t>
        </w:r>
        <w:r w:rsidRPr="00443514">
          <w:rPr>
            <w:rStyle w:val="Hipervnculo"/>
            <w:b/>
            <w:sz w:val="20"/>
            <w:highlight w:val="cyan"/>
            <w:lang w:val="es-MX"/>
          </w:rPr>
          <w:t xml:space="preserve"> Información 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No Seleccionada</w:t>
        </w:r>
      </w:hyperlink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Exigir Orden de Compra de acuerdo con la regla de negocio </w:t>
      </w:r>
      <w:hyperlink r:id="rId19" w:anchor="RNGEN098" w:history="1">
        <w:r w:rsidR="002405AC" w:rsidRPr="00443514">
          <w:rPr>
            <w:rStyle w:val="Hipervnculo"/>
            <w:b/>
            <w:sz w:val="20"/>
            <w:highlight w:val="cyan"/>
            <w:lang w:val="es-MX"/>
          </w:rPr>
          <w:t>RNGEN098 Información No Seleccionada</w:t>
        </w:r>
      </w:hyperlink>
      <w:r w:rsidRPr="00443514">
        <w:rPr>
          <w:sz w:val="20"/>
          <w:highlight w:val="cyan"/>
          <w:lang w:val="es-MX"/>
        </w:rPr>
        <w:t xml:space="preserve"> 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85" w:hanging="794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Si &lt;el actor selecciona la opción </w:t>
      </w:r>
      <w:r w:rsidRPr="00443514">
        <w:rPr>
          <w:b/>
          <w:sz w:val="20"/>
          <w:highlight w:val="cyan"/>
          <w:lang w:val="es-MX"/>
        </w:rPr>
        <w:t>Contraer</w:t>
      </w:r>
      <w:r w:rsidRPr="00443514">
        <w:rPr>
          <w:sz w:val="20"/>
          <w:highlight w:val="cyan"/>
          <w:lang w:val="es-MX"/>
        </w:rPr>
        <w:t>&gt;</w:t>
      </w:r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El sistema ya no presenta la siguiente información</w:t>
      </w:r>
      <w:r w:rsidR="00443514" w:rsidRPr="00443514">
        <w:rPr>
          <w:rStyle w:val="Hipervnculo"/>
          <w:color w:val="auto"/>
          <w:sz w:val="20"/>
          <w:szCs w:val="20"/>
          <w:highlight w:val="cyan"/>
          <w:u w:val="none"/>
        </w:rPr>
        <w:t>: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Fecha Nacimiento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Contacto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Teléfono</w:t>
      </w:r>
    </w:p>
    <w:p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Datos Extra</w:t>
      </w:r>
    </w:p>
    <w:p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Requiere Factura</w:t>
      </w:r>
    </w:p>
    <w:p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R.F.C.</w:t>
      </w:r>
    </w:p>
    <w:p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Correo Electrónico</w:t>
      </w:r>
    </w:p>
    <w:p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Desglose de Impuestos</w:t>
      </w:r>
    </w:p>
    <w:p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Exigir Orden de Compra</w:t>
      </w:r>
    </w:p>
    <w:p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obtiene la siguiente información: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Esquema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EsquemaID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Nombre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 = 1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Clasificacion = 50 (“Exhibidor”)</w:t>
      </w:r>
    </w:p>
    <w:p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&lt;se obtuvo información de esquemas de cliente clasificados como Exhibidores&gt;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Se presenta la siguiente sección: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“Asignación de Activos”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Para cada esquema de cliente obtenido</w:t>
      </w:r>
      <w:r w:rsidR="00E12442">
        <w:rPr>
          <w:sz w:val="20"/>
          <w:highlight w:val="red"/>
          <w:lang w:val="es-MX"/>
        </w:rPr>
        <w:t>, se presenta la siguiente información dentro de un listado:</w:t>
      </w:r>
    </w:p>
    <w:p w:rsidR="00356C30" w:rsidRPr="00356C30" w:rsidRDefault="00E12442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N</w:t>
      </w:r>
      <w:r w:rsidRPr="00356C30">
        <w:rPr>
          <w:sz w:val="20"/>
          <w:highlight w:val="red"/>
          <w:lang w:val="es-MX"/>
        </w:rPr>
        <w:t>ombre del esquema actual &lt;Esquema.Nombre&gt;</w:t>
      </w:r>
      <w:r>
        <w:rPr>
          <w:sz w:val="20"/>
          <w:highlight w:val="red"/>
          <w:lang w:val="es-MX"/>
        </w:rPr>
        <w:t xml:space="preserve">, acompañado de </w:t>
      </w:r>
      <w:r w:rsidR="00356C30" w:rsidRPr="00356C30">
        <w:rPr>
          <w:sz w:val="20"/>
          <w:highlight w:val="red"/>
          <w:lang w:val="es-MX"/>
        </w:rPr>
        <w:t xml:space="preserve">una casilla de </w:t>
      </w:r>
      <w:r>
        <w:rPr>
          <w:sz w:val="20"/>
          <w:highlight w:val="red"/>
          <w:lang w:val="es-MX"/>
        </w:rPr>
        <w:t>verificación (Checkbox)</w:t>
      </w:r>
      <w:r w:rsidR="00356C30" w:rsidRPr="00356C30">
        <w:rPr>
          <w:sz w:val="20"/>
          <w:highlight w:val="red"/>
          <w:lang w:val="es-MX"/>
        </w:rPr>
        <w:t>.</w:t>
      </w:r>
    </w:p>
    <w:p w:rsidR="002A4ED2" w:rsidRPr="00A476FC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Domicilios</w:t>
      </w:r>
    </w:p>
    <w:p w:rsidR="002A4ED2" w:rsidRPr="00443514" w:rsidRDefault="00443514" w:rsidP="00443514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Visita</w:t>
      </w:r>
    </w:p>
    <w:p w:rsidR="00310115" w:rsidRPr="00310115" w:rsidRDefault="00310115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0" w:anchor="RNGEN004" w:history="1">
        <w:r w:rsidR="006749D9"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>Opción Obtener Punto GPS</w:t>
      </w:r>
    </w:p>
    <w:p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 xml:space="preserve">Si &lt;el actor selecciona la opción </w:t>
      </w:r>
      <w:r w:rsidRPr="0017454B">
        <w:rPr>
          <w:b/>
          <w:sz w:val="20"/>
          <w:highlight w:val="cyan"/>
          <w:lang w:val="es-MX"/>
        </w:rPr>
        <w:t>Obtener Punto GPS</w:t>
      </w:r>
      <w:r w:rsidRPr="0017454B">
        <w:rPr>
          <w:sz w:val="20"/>
          <w:highlight w:val="cyan"/>
          <w:lang w:val="es-MX"/>
        </w:rPr>
        <w:t>&gt;</w:t>
      </w:r>
    </w:p>
    <w:p w:rsidR="0078193C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>El sistema presenta por medio de una nueva pantalla la ubicación GPS actual dentro de un mapa de Google, permitiendo ajustes por parte del actor.</w:t>
      </w:r>
    </w:p>
    <w:p w:rsidR="0017454B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 xml:space="preserve">Una vez seleccionada la ubicación definitiva, </w:t>
      </w:r>
      <w:r w:rsidR="0017454B" w:rsidRPr="0017454B">
        <w:rPr>
          <w:rStyle w:val="Hipervnculo"/>
          <w:color w:val="auto"/>
          <w:sz w:val="20"/>
          <w:szCs w:val="20"/>
          <w:highlight w:val="cyan"/>
          <w:u w:val="none"/>
        </w:rPr>
        <w:t>se almacenan en sesión las coordenadas correspondientes a la ubicación GPS seleccionada por el actor.</w:t>
      </w:r>
    </w:p>
    <w:p w:rsidR="0078193C" w:rsidRPr="00120F61" w:rsidRDefault="0017454B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120F61">
        <w:rPr>
          <w:sz w:val="20"/>
          <w:highlight w:val="cyan"/>
        </w:rPr>
        <w:t>E</w:t>
      </w:r>
      <w:r w:rsidR="0078193C" w:rsidRPr="00120F61">
        <w:rPr>
          <w:sz w:val="20"/>
          <w:highlight w:val="cyan"/>
          <w:lang w:val="es-MX"/>
        </w:rPr>
        <w:t>l actor regresa a la pantalla actual con la información de las coordenadas correspondientes a la ubicación GPS seleccionada.</w:t>
      </w:r>
    </w:p>
    <w:p w:rsidR="00443514" w:rsidRPr="00120F61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20F61">
        <w:rPr>
          <w:sz w:val="20"/>
          <w:highlight w:val="cyan"/>
          <w:lang w:val="es-MX"/>
        </w:rPr>
        <w:t>Coordenadas GPS</w:t>
      </w:r>
    </w:p>
    <w:p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Lat</w:t>
      </w:r>
      <w:r w:rsidR="0078193C" w:rsidRPr="00120F61">
        <w:rPr>
          <w:sz w:val="20"/>
          <w:highlight w:val="cyan"/>
          <w:lang w:val="es-MX"/>
        </w:rPr>
        <w:t>: Se presenta la información correspondiente a la longitud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Lng</w:t>
      </w:r>
      <w:r w:rsidR="0078193C" w:rsidRPr="00120F61">
        <w:rPr>
          <w:sz w:val="20"/>
          <w:highlight w:val="cyan"/>
          <w:lang w:val="es-MX"/>
        </w:rPr>
        <w:t>: Se presenta la información correspondiente a la latitud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:rsidR="00273317" w:rsidRPr="00273317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:rsidR="00E12442" w:rsidRP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7E6C17" w:rsidRPr="00273317" w:rsidRDefault="002733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273317">
        <w:rPr>
          <w:sz w:val="20"/>
          <w:highlight w:val="cyan"/>
          <w:lang w:val="es-MX"/>
        </w:rPr>
        <w:t>País (*)</w:t>
      </w:r>
    </w:p>
    <w:p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Exterior</w:t>
      </w:r>
    </w:p>
    <w:p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Interior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Código Postal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Referencia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Entidad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120F61" w:rsidRPr="00273317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273317">
        <w:rPr>
          <w:rStyle w:val="Hipervnculo"/>
          <w:color w:val="auto"/>
          <w:sz w:val="20"/>
          <w:szCs w:val="20"/>
          <w:highlight w:val="cyan"/>
          <w:u w:val="none"/>
        </w:rPr>
        <w:t>País</w:t>
      </w:r>
    </w:p>
    <w:p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Código Postal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sz w:val="20"/>
          <w:szCs w:val="20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:rsidR="002A4ED2" w:rsidRDefault="002A4ED2" w:rsidP="00120F61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Domicilio Fiscal</w:t>
      </w:r>
    </w:p>
    <w:p w:rsidR="006749D9" w:rsidRPr="00310115" w:rsidRDefault="006749D9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1" w:anchor="RNGEN004" w:history="1">
        <w:r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6749D9" w:rsidRPr="00310115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6749D9" w:rsidRPr="006749D9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Calle (*)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:rsidR="00E12442" w:rsidRP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País (*)</w:t>
      </w:r>
    </w:p>
    <w:p w:rsidR="00120F61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Exterior</w:t>
      </w:r>
    </w:p>
    <w:p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:rsidR="00E12442" w:rsidRPr="00E12442" w:rsidRDefault="00E12442" w:rsidP="00E12442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120F61">
        <w:rPr>
          <w:sz w:val="20"/>
          <w:lang w:val="es-MX"/>
        </w:rPr>
        <w:t>Código Postal (*)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Código Postal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Configuración</w:t>
      </w:r>
    </w:p>
    <w:p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Configuración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Préstamo Envase de acuerdo con la regla de negocio </w:t>
      </w:r>
      <w:hyperlink r:id="rId22" w:anchor="RNGEN01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RNGEN010 Información Habilitada</w:t>
        </w:r>
      </w:hyperlink>
    </w:p>
    <w:p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23" w:anchor="RNGEN098" w:history="1">
        <w:r w:rsidR="002405AC" w:rsidRPr="00CE5751">
          <w:rPr>
            <w:rStyle w:val="Hipervnculo"/>
            <w:b/>
            <w:strike/>
            <w:sz w:val="20"/>
            <w:highlight w:val="magenta"/>
            <w:lang w:val="es-MX"/>
          </w:rPr>
          <w:t>RNGEN098 Información No Seleccionada</w:t>
        </w:r>
      </w:hyperlink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activa la exclusividad&gt;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selecciona la Vigencia de  Exclusividad&gt;</w:t>
      </w:r>
    </w:p>
    <w:p w:rsidR="002A4ED2" w:rsidRPr="00CE5751" w:rsidRDefault="002A4ED2" w:rsidP="007E6C17">
      <w:pPr>
        <w:pStyle w:val="Prrafodelista"/>
        <w:numPr>
          <w:ilvl w:val="7"/>
          <w:numId w:val="17"/>
        </w:numPr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>El sistema presenta la siguiente información:</w:t>
      </w:r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Fecha de acuerdo con la regla de negocio </w:t>
      </w:r>
      <w:hyperlink r:id="rId24" w:anchor="RNGEN087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RNGEN087 Formato Descripción de Fecha Completa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Día de acuerdo con la regla de negocio </w:t>
      </w:r>
      <w:hyperlink r:id="rId25" w:anchor="RNGEN078" w:tgtFrame="Reglas de Negocio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RNGEN078 Valor por Defecto Día Actual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Mes de acuerdo con la regla de negocio </w:t>
      </w:r>
      <w:hyperlink r:id="rId26" w:anchor="RNGEN079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RNGEN079 Valor por Defecto Mes Actual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strike/>
          <w:sz w:val="20"/>
          <w:highlight w:val="magenta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Año de acuerdo con la regla de negocio </w:t>
      </w:r>
      <w:hyperlink r:id="rId27" w:anchor="RNGEN08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RNGEN080 Valor por Defecto Año Actual</w:t>
        </w:r>
      </w:hyperlink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Contraer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El sistema ya no presenta la siguiente información: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Préstamo Envase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Exclusividad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Default="002A4ED2" w:rsidP="00F9781C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Dentro de la sección de Datos Generales</w:t>
      </w:r>
    </w:p>
    <w:p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F9781C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&lt;el actor selecciona le fecha de nacimiento&gt;</w:t>
      </w:r>
    </w:p>
    <w:p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9781C" w:rsidRPr="00715BC8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F9781C" w:rsidRPr="003E5914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:rsidR="00F9781C" w:rsidRPr="00E12442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Requiere Factura</w:t>
      </w:r>
    </w:p>
    <w:p w:rsidR="002A4ED2" w:rsidRPr="00E1244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Si &lt;el actor selecciona la opción</w:t>
      </w:r>
      <w:r w:rsidR="00F9781C" w:rsidRPr="00E12442">
        <w:rPr>
          <w:sz w:val="20"/>
          <w:highlight w:val="red"/>
          <w:lang w:val="es-MX"/>
        </w:rPr>
        <w:t xml:space="preserve"> </w:t>
      </w:r>
      <w:r w:rsidR="00F9781C"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R.F.C.  (*)</w:t>
      </w:r>
    </w:p>
    <w:p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Correo Electrónico</w:t>
      </w:r>
    </w:p>
    <w:p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Desglose de Impuestos </w:t>
      </w:r>
    </w:p>
    <w:p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Exigir Orden de Compra </w:t>
      </w:r>
    </w:p>
    <w:p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E</w:t>
      </w:r>
      <w:r w:rsidRPr="00356C30">
        <w:rPr>
          <w:sz w:val="20"/>
          <w:highlight w:val="red"/>
          <w:lang w:val="es-MX"/>
        </w:rPr>
        <w:t xml:space="preserve">l actor selecciona la casilla de verificación (Checkbox) </w:t>
      </w:r>
      <w:r>
        <w:rPr>
          <w:sz w:val="20"/>
          <w:highlight w:val="red"/>
          <w:lang w:val="es-MX"/>
        </w:rPr>
        <w:t>del (los)</w:t>
      </w:r>
      <w:r w:rsidRPr="00356C30">
        <w:rPr>
          <w:sz w:val="20"/>
          <w:highlight w:val="red"/>
          <w:lang w:val="es-MX"/>
        </w:rPr>
        <w:t xml:space="preserve"> Exhibidor</w:t>
      </w:r>
      <w:r>
        <w:rPr>
          <w:sz w:val="20"/>
          <w:highlight w:val="red"/>
          <w:lang w:val="es-MX"/>
        </w:rPr>
        <w:t>(es) asignados al cliente</w:t>
      </w:r>
    </w:p>
    <w:p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Domicilios</w:t>
      </w:r>
    </w:p>
    <w:p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:rsidR="007B65BD" w:rsidRPr="00E1244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Si &lt;el actor selecciona </w:t>
      </w:r>
      <w:r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Número Exterior(*)</w:t>
      </w:r>
    </w:p>
    <w:p w:rsidR="00296635" w:rsidRPr="00E12442" w:rsidRDefault="0029663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Colonia (*)</w:t>
      </w:r>
    </w:p>
    <w:p w:rsidR="007B65BD" w:rsidRPr="00E12442" w:rsidRDefault="007B65B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Código Postal (*)</w:t>
      </w:r>
    </w:p>
    <w:p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Entidad (*)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476AAD" w:rsidRPr="00310115" w:rsidRDefault="00476AAD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proporciona información del domic</w:t>
      </w:r>
      <w:r w:rsidR="00310115" w:rsidRPr="00310115">
        <w:rPr>
          <w:sz w:val="20"/>
          <w:highlight w:val="magenta"/>
          <w:lang w:val="es-MX"/>
        </w:rPr>
        <w:t>i</w:t>
      </w:r>
      <w:r w:rsidRPr="00310115">
        <w:rPr>
          <w:sz w:val="20"/>
          <w:highlight w:val="magenta"/>
          <w:lang w:val="es-MX"/>
        </w:rPr>
        <w:t>lio&gt;</w:t>
      </w:r>
    </w:p>
    <w:p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8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886F9A" w:rsidRPr="00310115" w:rsidRDefault="00886F9A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selecciona</w:t>
      </w:r>
      <w:r w:rsidR="00465D6B" w:rsidRPr="00310115">
        <w:rPr>
          <w:sz w:val="20"/>
          <w:highlight w:val="magenta"/>
          <w:lang w:val="es-MX"/>
        </w:rPr>
        <w:t xml:space="preserve"> la opción </w:t>
      </w:r>
      <w:r w:rsidR="00465D6B" w:rsidRPr="00310115">
        <w:rPr>
          <w:b/>
          <w:sz w:val="20"/>
          <w:highlight w:val="magenta"/>
          <w:lang w:val="es-MX"/>
        </w:rPr>
        <w:t>Copiar</w:t>
      </w:r>
      <w:r w:rsidRPr="00310115">
        <w:rPr>
          <w:sz w:val="20"/>
          <w:highlight w:val="magenta"/>
          <w:lang w:val="es-MX"/>
        </w:rPr>
        <w:t>&gt;</w:t>
      </w:r>
    </w:p>
    <w:p w:rsidR="00465D6B" w:rsidRPr="00310115" w:rsidRDefault="00465D6B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</w:t>
      </w:r>
      <w:r w:rsidR="003D3EF2" w:rsidRPr="00310115">
        <w:rPr>
          <w:sz w:val="20"/>
          <w:highlight w:val="magenta"/>
          <w:lang w:val="es-MX"/>
        </w:rPr>
        <w:t>registra en caché</w:t>
      </w:r>
      <w:r w:rsidR="00476AAD" w:rsidRPr="00310115">
        <w:rPr>
          <w:sz w:val="20"/>
          <w:highlight w:val="magenta"/>
          <w:lang w:val="es-MX"/>
        </w:rPr>
        <w:t xml:space="preserve"> la información </w:t>
      </w:r>
      <w:r w:rsidR="00310115" w:rsidRPr="00310115">
        <w:rPr>
          <w:sz w:val="20"/>
          <w:highlight w:val="magenta"/>
          <w:lang w:val="es-MX"/>
        </w:rPr>
        <w:t>proporcionada</w:t>
      </w:r>
      <w:r w:rsidR="00476AAD" w:rsidRPr="00310115">
        <w:rPr>
          <w:sz w:val="20"/>
          <w:highlight w:val="magenta"/>
          <w:lang w:val="es-MX"/>
        </w:rPr>
        <w:t xml:space="preserve"> para el domicilio actual </w:t>
      </w:r>
    </w:p>
    <w:p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9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 &lt;el actor selecciona la opción </w:t>
      </w:r>
      <w:r w:rsidRPr="00310115">
        <w:rPr>
          <w:b/>
          <w:sz w:val="20"/>
          <w:highlight w:val="magenta"/>
          <w:lang w:val="es-MX"/>
        </w:rPr>
        <w:t>Pegar</w:t>
      </w:r>
      <w:r w:rsidRPr="00310115">
        <w:rPr>
          <w:sz w:val="20"/>
          <w:highlight w:val="magenta"/>
          <w:lang w:val="es-MX"/>
        </w:rPr>
        <w:t>&gt;</w:t>
      </w:r>
    </w:p>
    <w:p w:rsidR="00476AAD" w:rsidRPr="00310115" w:rsidRDefault="00476AA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obtiene de caché la información </w:t>
      </w:r>
      <w:r w:rsidR="00310115" w:rsidRPr="00310115">
        <w:rPr>
          <w:sz w:val="20"/>
          <w:highlight w:val="magenta"/>
          <w:lang w:val="es-MX"/>
        </w:rPr>
        <w:t>registrada para el domicilio anteriormente proporcionado</w:t>
      </w:r>
    </w:p>
    <w:p w:rsidR="00476AAD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para el domicilio actual la información obtenida </w:t>
      </w:r>
      <w:r>
        <w:rPr>
          <w:sz w:val="20"/>
          <w:highlight w:val="magenta"/>
          <w:lang w:val="es-MX"/>
        </w:rPr>
        <w:t>de caché</w:t>
      </w:r>
    </w:p>
    <w:p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Configuración</w:t>
      </w:r>
    </w:p>
    <w:p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u w:val="single"/>
          <w:lang w:val="es-MX"/>
        </w:rPr>
        <w:t>Configuración</w:t>
      </w:r>
      <w:r w:rsidRPr="00CE5751">
        <w:rPr>
          <w:strike/>
          <w:sz w:val="20"/>
          <w:highlight w:val="magenta"/>
          <w:u w:val="single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Préstamo Envase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Exclusividad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opción Exclusividad&gt;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Vigencia de Exclusividad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Vigencia de Exclusividad&gt;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Día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Mes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Año</w:t>
      </w:r>
    </w:p>
    <w:p w:rsidR="001740A3" w:rsidRDefault="002A4ED2" w:rsidP="007B65BD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:rsidR="001740A3" w:rsidRPr="001740A3" w:rsidRDefault="002A4ED2" w:rsidP="007B65BD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El sistema valida la información proporcionada de acuerdo con las validaciones </w:t>
      </w:r>
      <w:bookmarkStart w:id="31" w:name="VA01_r"/>
      <w:bookmarkEnd w:id="31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"VA01"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VA01</w:t>
      </w:r>
      <w:r w:rsidRPr="001740A3">
        <w:rPr>
          <w:rStyle w:val="Hipervnculo"/>
          <w:b/>
          <w:sz w:val="20"/>
          <w:lang w:val="es-MX"/>
        </w:rPr>
        <w:t xml:space="preserve"> Validar Campos Requeridos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2" w:name="VA02_r"/>
      <w:bookmarkEnd w:id="32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"VA02"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VA02</w:t>
      </w:r>
      <w:r w:rsidRPr="001740A3">
        <w:rPr>
          <w:rStyle w:val="Hipervnculo"/>
          <w:b/>
          <w:sz w:val="20"/>
          <w:lang w:val="es-MX"/>
        </w:rPr>
        <w:t xml:space="preserve"> Validar R.F.C. Capturado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3" w:name="VA03_r"/>
      <w:bookmarkEnd w:id="33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"VA03"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VA03</w:t>
      </w:r>
      <w:r w:rsidRPr="001740A3">
        <w:rPr>
          <w:rStyle w:val="Hipervnculo"/>
          <w:b/>
          <w:sz w:val="20"/>
          <w:lang w:val="es-MX"/>
        </w:rPr>
        <w:t xml:space="preserve"> Validar Domicilios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4" w:name="VA04_r"/>
      <w:bookmarkEnd w:id="34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"VA04"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VA04</w:t>
      </w:r>
      <w:r w:rsidRPr="001740A3">
        <w:rPr>
          <w:rStyle w:val="Hipervnculo"/>
          <w:b/>
          <w:sz w:val="20"/>
          <w:lang w:val="es-MX"/>
        </w:rPr>
        <w:t xml:space="preserve"> Validar Asignación de Encuestas</w:t>
      </w:r>
      <w:r w:rsidRPr="001740A3">
        <w:rPr>
          <w:b/>
          <w:sz w:val="20"/>
          <w:lang w:val="es-MX"/>
        </w:rPr>
        <w:fldChar w:fldCharType="end"/>
      </w:r>
    </w:p>
    <w:p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El sistema obtiene la siguiente información:</w:t>
      </w:r>
    </w:p>
    <w:p w:rsidR="00E05689" w:rsidRPr="00E05689" w:rsidRDefault="00E05689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30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</w:p>
    <w:p w:rsidR="001740A3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>El sistema registra la siguiente información:</w:t>
      </w:r>
    </w:p>
    <w:p w:rsidR="001740A3" w:rsidRPr="001740A3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1740A3">
        <w:rPr>
          <w:b/>
          <w:sz w:val="20"/>
          <w:lang w:val="es-MX"/>
        </w:rPr>
        <w:t>Cliente</w:t>
      </w:r>
    </w:p>
    <w:p w:rsidR="001740A3" w:rsidRPr="002E4C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2E4C06">
        <w:rPr>
          <w:sz w:val="20"/>
          <w:highlight w:val="magenta"/>
          <w:lang w:val="es-MX"/>
        </w:rPr>
        <w:t xml:space="preserve">ClienteClave </w:t>
      </w:r>
      <w:r w:rsidR="00614515">
        <w:rPr>
          <w:sz w:val="20"/>
          <w:highlight w:val="magenta"/>
          <w:lang w:val="es-MX"/>
        </w:rPr>
        <w:t xml:space="preserve">= </w:t>
      </w:r>
      <w:r w:rsidR="00614515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614515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IdElectronico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IdFiscal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RazonSocial</w:t>
      </w:r>
    </w:p>
    <w:p w:rsidR="00A41F5C" w:rsidRPr="00692DB5" w:rsidRDefault="00A41F5C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31" w:anchor="RNADMESC030" w:history="1">
        <w:r w:rsidRPr="00692DB5">
          <w:rPr>
            <w:rStyle w:val="Hipervnculo"/>
            <w:b/>
            <w:sz w:val="20"/>
            <w:lang w:val="es-MX"/>
          </w:rPr>
          <w:t>RN</w:t>
        </w:r>
        <w:r w:rsidR="00692DB5" w:rsidRPr="00692DB5">
          <w:rPr>
            <w:rStyle w:val="Hipervnculo"/>
            <w:b/>
            <w:sz w:val="20"/>
            <w:lang w:val="es-MX"/>
          </w:rPr>
          <w:t>ADMESC030 Valor por Defecto Uno</w:t>
        </w:r>
      </w:hyperlink>
    </w:p>
    <w:p w:rsidR="00692DB5" w:rsidRDefault="00692DB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32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NombreContacto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TelefonoContacto</w:t>
      </w:r>
    </w:p>
    <w:p w:rsidR="001740A3" w:rsidRDefault="002E524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FechaRegistroSistema </w:t>
      </w:r>
      <w:r w:rsidRPr="002E5245">
        <w:rPr>
          <w:sz w:val="20"/>
          <w:highlight w:val="cyan"/>
          <w:lang w:val="es-MX"/>
        </w:rPr>
        <w:t>= Fecha y hora actual del sistema.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FechaNacimiento</w:t>
      </w:r>
    </w:p>
    <w:p w:rsidR="001740A3" w:rsidRPr="002E5245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0A3">
        <w:rPr>
          <w:sz w:val="20"/>
          <w:lang w:val="es-MX"/>
        </w:rPr>
        <w:t>NombreCorto</w:t>
      </w:r>
      <w:r w:rsidR="00296635">
        <w:rPr>
          <w:sz w:val="20"/>
          <w:lang w:val="es-MX"/>
        </w:rPr>
        <w:t xml:space="preserve"> </w:t>
      </w:r>
      <w:r w:rsidR="00296635" w:rsidRPr="002E5245">
        <w:rPr>
          <w:sz w:val="20"/>
          <w:highlight w:val="cyan"/>
          <w:lang w:val="es-MX"/>
        </w:rPr>
        <w:t>= &lt;Cliente</w:t>
      </w:r>
      <w:r w:rsidR="002E5245" w:rsidRPr="002E5245">
        <w:rPr>
          <w:sz w:val="20"/>
          <w:highlight w:val="cyan"/>
          <w:lang w:val="es-MX"/>
        </w:rPr>
        <w:t>.RazonSocial</w:t>
      </w:r>
      <w:r w:rsidR="00296635" w:rsidRPr="002E5245">
        <w:rPr>
          <w:sz w:val="20"/>
          <w:highlight w:val="cyan"/>
          <w:lang w:val="es-MX"/>
        </w:rPr>
        <w:t>&gt;</w:t>
      </w:r>
      <w:r w:rsidR="002E5245" w:rsidRPr="002E5245">
        <w:rPr>
          <w:sz w:val="20"/>
          <w:highlight w:val="cyan"/>
          <w:lang w:val="es-MX"/>
        </w:rPr>
        <w:t xml:space="preserve"> (truncar al número de caracteres permitido)</w:t>
      </w:r>
    </w:p>
    <w:p w:rsidR="00692DB5" w:rsidRPr="003E5914" w:rsidRDefault="00692DB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33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3E5914" w:rsidRPr="003E5914" w:rsidRDefault="003E5914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P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Si &lt;desglose de impuestos está activado&gt;</w:t>
      </w:r>
    </w:p>
    <w:p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34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&lt;desglose de impuestos está desactivado&gt;</w:t>
      </w:r>
    </w:p>
    <w:p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3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&lt;exigir orden de compra está activado&gt;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ExigirOrdenCompra de acuerdo con la regla de negocio </w:t>
      </w:r>
      <w:hyperlink r:id="rId36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&lt;exigir orden de compra está desactivado&gt;</w:t>
      </w:r>
    </w:p>
    <w:p w:rsidR="002A4ED2" w:rsidRPr="00087387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ExigirOrdenCompra de acuerdo con la regla de negocio </w:t>
      </w:r>
      <w:hyperlink r:id="rId3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Prestamo de acuerdo con la regla de negocio </w:t>
      </w:r>
      <w:hyperlink r:id="rId38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desactivado&gt;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Prestamo de acuerdo con la regla de negocio </w:t>
      </w:r>
      <w:hyperlink r:id="rId39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está 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0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Vig.Exclusividad</w:t>
      </w:r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 está desactivado&gt;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1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Prestamo de acuerdo con la regla de negocio </w:t>
      </w:r>
      <w:hyperlink r:id="rId42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Exclusividad de acuerdo con la regla de negocio </w:t>
      </w:r>
      <w:hyperlink r:id="rId43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444906" w:rsidRPr="00444906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ActualizaSaldoCheque de acuerdo con la regla de negocio </w:t>
      </w:r>
      <w:hyperlink r:id="rId4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444906" w:rsidRPr="00087387" w:rsidRDefault="00444906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VencimientoVenta de acuerdo con la regla de negocio </w:t>
      </w:r>
      <w:hyperlink r:id="rId4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FechaFactura de acuerdo con la regla de negocio </w:t>
      </w:r>
      <w:hyperlink r:id="rId46" w:anchor="RNROLMOV051" w:history="1">
        <w:r w:rsidRPr="00404175">
          <w:rPr>
            <w:rStyle w:val="Hipervnculo"/>
            <w:b/>
            <w:sz w:val="20"/>
            <w:lang w:val="es-MX"/>
          </w:rPr>
          <w:t>RNROLMOV051 Valor predeterminado de Fecha Factura</w:t>
        </w:r>
      </w:hyperlink>
      <w:r>
        <w:rPr>
          <w:b/>
          <w:sz w:val="20"/>
          <w:lang w:val="es-MX"/>
        </w:rPr>
        <w:t xml:space="preserve"> 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4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4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621694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621694">
        <w:rPr>
          <w:b/>
          <w:sz w:val="20"/>
          <w:lang w:val="es-MX"/>
        </w:rPr>
        <w:t>ClienteEsquema</w:t>
      </w:r>
    </w:p>
    <w:p w:rsidR="002A4ED2" w:rsidRDefault="00C36C6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EsquemaId de acuerdo con la regla de negocio </w:t>
      </w:r>
      <w:hyperlink r:id="rId49" w:anchor="RNROLMOV052" w:history="1">
        <w:r w:rsidRPr="00D04656">
          <w:rPr>
            <w:rStyle w:val="Hipervnculo"/>
            <w:b/>
            <w:sz w:val="20"/>
            <w:lang w:val="es-MX"/>
          </w:rPr>
          <w:t>RNROLMOV052 Valor Clave de Esquema Clientes Nuevos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cada </w:t>
      </w:r>
      <w:r w:rsidRPr="00356C30">
        <w:rPr>
          <w:sz w:val="20"/>
          <w:highlight w:val="red"/>
          <w:lang w:val="es-MX"/>
        </w:rPr>
        <w:t>casilla de verificación (Checkbox) de un Exhibidor</w:t>
      </w:r>
      <w:r>
        <w:rPr>
          <w:sz w:val="20"/>
          <w:highlight w:val="red"/>
          <w:lang w:val="es-MX"/>
        </w:rPr>
        <w:t xml:space="preserve"> seleccionada por el actor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b/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ClienteEsquema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ClienteClave = &lt;Cliente.ClienteClave&gt;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EsquemaID = &lt;Esquema.EsquemaID&gt; del esquema correspondiente al Exhibidor seleccionado.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TipoEstado = 1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MFechaHora = Fecha y hora actual del sistema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MUsuarioID = USUId registrado en sesión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Enviado = 0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</w:t>
      </w:r>
      <w:r w:rsidRPr="00356C30">
        <w:rPr>
          <w:sz w:val="20"/>
          <w:highlight w:val="red"/>
          <w:lang w:val="es-MX"/>
        </w:rPr>
        <w:t>cada casilla de verificación (Checkbox) de un Exhibidor des-seleccionada por el actor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&lt;existe un registro en &lt;ClienteEsquema&gt; donde &lt;ClienteEsquema.ClienteClave = ClienteClave actual&gt; y &lt;ClienteEsquema.EsquemaID = Esquema actual&gt;&gt;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actualiza la siguiente información para el registro correspondiente:</w:t>
      </w:r>
    </w:p>
    <w:p w:rsidR="00356C30" w:rsidRPr="00356C30" w:rsidRDefault="00356C30" w:rsidP="00356C30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ClienteEsquema</w:t>
      </w:r>
    </w:p>
    <w:p w:rsidR="00356C30" w:rsidRPr="00356C30" w:rsidRDefault="00356C30" w:rsidP="00356C30">
      <w:pPr>
        <w:pStyle w:val="Prrafodelista"/>
        <w:numPr>
          <w:ilvl w:val="7"/>
          <w:numId w:val="7"/>
        </w:numPr>
        <w:ind w:left="6663" w:hanging="1418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TipoEstado = 0</w:t>
      </w:r>
    </w:p>
    <w:p w:rsidR="002A4ED2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Pr="00D97422" w:rsidRDefault="002A4ED2" w:rsidP="007B65BD">
      <w:pPr>
        <w:pStyle w:val="Prrafodelista"/>
        <w:numPr>
          <w:ilvl w:val="4"/>
          <w:numId w:val="7"/>
        </w:numPr>
        <w:ind w:left="2892" w:hanging="964"/>
        <w:rPr>
          <w:b/>
          <w:sz w:val="20"/>
          <w:lang w:val="es-MX"/>
        </w:rPr>
      </w:pPr>
      <w:r w:rsidRPr="00D97422">
        <w:rPr>
          <w:b/>
          <w:sz w:val="20"/>
          <w:lang w:val="es-MX"/>
        </w:rPr>
        <w:t>ClienteDomicilio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ClienteDomicilioId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Si &lt;domicilio corresponde a </w:t>
      </w:r>
      <w:r w:rsidR="002E5245" w:rsidRPr="002E5245">
        <w:rPr>
          <w:sz w:val="20"/>
          <w:highlight w:val="cyan"/>
          <w:lang w:val="es-MX"/>
        </w:rPr>
        <w:t>Visita</w:t>
      </w:r>
      <w:r>
        <w:rPr>
          <w:sz w:val="20"/>
          <w:lang w:val="es-MX"/>
        </w:rPr>
        <w:t>&gt;</w:t>
      </w:r>
    </w:p>
    <w:p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2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Si &lt;domicilio corresponde a Domicilio Fiscal&gt;</w:t>
      </w:r>
    </w:p>
    <w:p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1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NumeroInt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CodigoPostal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ReferenciaDom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Población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País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A32CCC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807AB0" w:rsidRDefault="002A4ED2" w:rsidP="001740A3">
      <w:pPr>
        <w:rPr>
          <w:sz w:val="20"/>
          <w:lang w:val="es-MX"/>
        </w:rPr>
      </w:pPr>
    </w:p>
    <w:p w:rsidR="002A4ED2" w:rsidRPr="00BC66E5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5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5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Pr="004449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5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44906" w:rsidRPr="00037A4B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57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5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5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6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Estado de acuerdo con la regla de negocio </w:t>
      </w:r>
      <w:hyperlink r:id="rId61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6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6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t>CFVHist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037A4B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6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6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6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6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6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6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210D23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7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El sistema </w:t>
      </w:r>
      <w:r>
        <w:rPr>
          <w:sz w:val="20"/>
          <w:highlight w:val="magenta"/>
          <w:lang w:val="es-MX"/>
        </w:rPr>
        <w:t>actualiza</w:t>
      </w:r>
      <w:r w:rsidRPr="00E05689">
        <w:rPr>
          <w:sz w:val="20"/>
          <w:highlight w:val="magenta"/>
          <w:lang w:val="es-MX"/>
        </w:rPr>
        <w:t xml:space="preserve"> la siguiente información:</w:t>
      </w:r>
    </w:p>
    <w:p w:rsidR="00E05689" w:rsidRPr="00E05689" w:rsidRDefault="00E05689" w:rsidP="00FD285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71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  <w:r>
        <w:rPr>
          <w:sz w:val="20"/>
          <w:highlight w:val="magenta"/>
          <w:lang w:val="es-MX"/>
        </w:rPr>
        <w:t xml:space="preserve"> de acuerdo con la regla de negocio </w:t>
      </w:r>
      <w:hyperlink r:id="rId72" w:anchor="RNGEN057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RNGEN057 Incrementar en Uno</w:t>
        </w:r>
      </w:hyperlink>
    </w:p>
    <w:p w:rsidR="002A4ED2" w:rsidRDefault="002A4ED2" w:rsidP="007E6C17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C869F5">
        <w:rPr>
          <w:rStyle w:val="Hipervnculo"/>
          <w:color w:val="auto"/>
          <w:sz w:val="20"/>
          <w:u w:val="none"/>
          <w:lang w:val="es-MX"/>
        </w:rPr>
        <w:t>incluye la</w:t>
      </w:r>
      <w:r w:rsidR="00E05689">
        <w:rPr>
          <w:rStyle w:val="Hipervnculo"/>
          <w:color w:val="auto"/>
          <w:sz w:val="20"/>
          <w:u w:val="none"/>
          <w:lang w:val="es-MX"/>
        </w:rPr>
        <w:t xml:space="preserve"> funcionalidad </w:t>
      </w:r>
      <w:r w:rsidR="00C869F5">
        <w:rPr>
          <w:rStyle w:val="Hipervnculo"/>
          <w:color w:val="auto"/>
          <w:sz w:val="20"/>
          <w:u w:val="none"/>
          <w:lang w:val="es-MX"/>
        </w:rPr>
        <w:t>d</w:t>
      </w:r>
      <w:r w:rsidR="00C4182D">
        <w:rPr>
          <w:rStyle w:val="Hipervnculo"/>
          <w:color w:val="auto"/>
          <w:sz w:val="20"/>
          <w:u w:val="none"/>
          <w:lang w:val="es-MX"/>
        </w:rPr>
        <w:t xml:space="preserve">el caso de uso </w:t>
      </w:r>
      <w:hyperlink r:id="rId73" w:history="1">
        <w:r w:rsidR="00C4182D" w:rsidRPr="006579D6">
          <w:rPr>
            <w:rStyle w:val="Hipervnculo"/>
            <w:b/>
            <w:sz w:val="20"/>
            <w:lang w:val="es-MX"/>
          </w:rPr>
          <w:t>Atender a Mis Clientes – CUROLMOV07</w:t>
        </w:r>
      </w:hyperlink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B36525" w:rsidRDefault="00B36525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B36525" w:rsidRPr="00210D23" w:rsidRDefault="00B36525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G01_r"/>
      <w:bookmarkEnd w:id="35"/>
      <w:r>
        <w:fldChar w:fldCharType="begin"/>
      </w:r>
      <w:r w:rsidR="009211BA">
        <w:instrText>HYPERLINK  \l "AG01"</w:instrText>
      </w:r>
      <w:r>
        <w:fldChar w:fldCharType="separate"/>
      </w:r>
      <w:r w:rsidRPr="003D4A5B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</w:p>
    <w:p w:rsidR="002A4ED2" w:rsidRDefault="002A4ED2" w:rsidP="007E6C1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E05689">
        <w:rPr>
          <w:sz w:val="20"/>
          <w:lang w:val="es-MX"/>
        </w:rPr>
        <w:t xml:space="preserve"> &lt;</w:t>
      </w:r>
      <w:r>
        <w:rPr>
          <w:sz w:val="20"/>
          <w:lang w:val="es-MX"/>
        </w:rPr>
        <w:t xml:space="preserve">no se requieren los datos de los clientes nuevos de acuerdo con la regla de negocio </w:t>
      </w:r>
      <w:hyperlink r:id="rId74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A4ED2" w:rsidRPr="004C7AC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4C7ACC">
        <w:rPr>
          <w:b/>
          <w:sz w:val="20"/>
          <w:lang w:val="es-MX"/>
        </w:rPr>
        <w:t>Cliente</w:t>
      </w:r>
    </w:p>
    <w:p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ClienteClave</w:t>
      </w:r>
      <w:r w:rsidR="0029316A">
        <w:rPr>
          <w:sz w:val="20"/>
          <w:lang w:val="es-MX"/>
        </w:rPr>
        <w:t xml:space="preserve"> = </w:t>
      </w:r>
      <w:r w:rsidR="0029316A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29316A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IdFiscal de acuerdo con la regla de negocio </w:t>
      </w:r>
      <w:hyperlink r:id="rId75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RazonSocial de acuerdo con la regla de negocio </w:t>
      </w:r>
      <w:hyperlink r:id="rId76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7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78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FechaRegistroSistema de acuerdo con la regla de negocio </w:t>
      </w:r>
      <w:hyperlink r:id="rId79" w:anchor="RNROLMOV053" w:history="1">
        <w:r w:rsidRPr="00807AB0">
          <w:rPr>
            <w:rStyle w:val="Hipervnculo"/>
            <w:b/>
            <w:sz w:val="20"/>
            <w:lang w:val="es-MX"/>
          </w:rPr>
          <w:t>RNROLMOV053 Valor por defecto Fecha y Hora de la Terminal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80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VencimientoVenta de acuerdo con la regla de negocio </w:t>
      </w:r>
      <w:hyperlink r:id="rId8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 w:rsidRPr="00194AE0">
        <w:rPr>
          <w:sz w:val="20"/>
          <w:lang w:val="es-MX"/>
        </w:rPr>
        <w:t>DesgloseImpuesto  de acuerdo con la regla de negocio</w:t>
      </w:r>
      <w:r w:rsidRPr="00194AE0">
        <w:rPr>
          <w:b/>
          <w:sz w:val="20"/>
          <w:lang w:val="es-MX"/>
        </w:rPr>
        <w:t xml:space="preserve"> </w:t>
      </w:r>
      <w:hyperlink r:id="rId8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  <w:r w:rsidRPr="00194AE0">
        <w:rPr>
          <w:sz w:val="20"/>
          <w:lang w:val="es-MX"/>
        </w:rPr>
        <w:t xml:space="preserve"> </w:t>
      </w:r>
    </w:p>
    <w:p w:rsidR="002A4ED2" w:rsidRPr="003E591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 w:rsidRPr="00194AE0">
        <w:rPr>
          <w:sz w:val="20"/>
          <w:lang w:val="es-MX"/>
        </w:rPr>
        <w:t>ActualizarSaldoCheque de acuerdo con la regla de negocio</w:t>
      </w:r>
      <w:r>
        <w:rPr>
          <w:sz w:val="20"/>
          <w:lang w:val="es-MX"/>
        </w:rPr>
        <w:t xml:space="preserve"> </w:t>
      </w:r>
      <w:hyperlink r:id="rId8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3E5914" w:rsidRPr="003E5914" w:rsidRDefault="003E5914" w:rsidP="007E6C17">
      <w:pPr>
        <w:pStyle w:val="Prrafodelista"/>
        <w:numPr>
          <w:ilvl w:val="3"/>
          <w:numId w:val="17"/>
        </w:numPr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84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85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A111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b/>
          <w:sz w:val="20"/>
          <w:lang w:val="es-MX"/>
        </w:rPr>
        <w:t>ClienteDomicilio</w:t>
      </w:r>
    </w:p>
    <w:p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D197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86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Calle de acuerdo con la regla de negocio </w:t>
      </w:r>
      <w:hyperlink r:id="rId87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CodigoPostal de acuerdo con la regla de negocio </w:t>
      </w:r>
      <w:hyperlink r:id="rId88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Poblacion de acuerdo con la regla de negocio </w:t>
      </w:r>
      <w:hyperlink r:id="rId89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Entidad de acuerdo con la regla de negocio </w:t>
      </w:r>
      <w:hyperlink r:id="rId90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Pais de acuerdo con la regla de negocio </w:t>
      </w:r>
      <w:hyperlink r:id="rId91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9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9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BC66E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9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9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9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Pr="007A05A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9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98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9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0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01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0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0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t>CFVHist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7A05A5" w:rsidRDefault="002A4ED2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10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10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10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0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0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0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2322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1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729B7" w:rsidRDefault="002A4ED2" w:rsidP="007E6C17">
      <w:pPr>
        <w:pStyle w:val="Prrafodelista"/>
        <w:numPr>
          <w:ilvl w:val="1"/>
          <w:numId w:val="17"/>
        </w:numPr>
        <w:rPr>
          <w:b/>
          <w:sz w:val="20"/>
          <w:lang w:val="es-MX"/>
        </w:rPr>
      </w:pPr>
      <w:r w:rsidRPr="002729B7">
        <w:rPr>
          <w:sz w:val="20"/>
          <w:lang w:val="es-MX"/>
        </w:rPr>
        <w:t xml:space="preserve">El sistema </w:t>
      </w:r>
      <w:r w:rsidR="00C869F5">
        <w:rPr>
          <w:sz w:val="20"/>
          <w:lang w:val="es-MX"/>
        </w:rPr>
        <w:t>incluye</w:t>
      </w:r>
      <w:r w:rsidR="009211BA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la</w:t>
      </w:r>
      <w:r w:rsidR="009211BA">
        <w:rPr>
          <w:sz w:val="20"/>
          <w:lang w:val="es-MX"/>
        </w:rPr>
        <w:t xml:space="preserve"> funcionalidad</w:t>
      </w:r>
      <w:r w:rsidRPr="002729B7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d</w:t>
      </w:r>
      <w:r>
        <w:rPr>
          <w:sz w:val="20"/>
          <w:lang w:val="es-MX"/>
        </w:rPr>
        <w:t xml:space="preserve">el caso de uso </w:t>
      </w:r>
      <w:hyperlink r:id="rId111" w:history="1">
        <w:r w:rsidRPr="00D872D1">
          <w:rPr>
            <w:rStyle w:val="Hipervnculo"/>
            <w:b/>
            <w:sz w:val="20"/>
            <w:lang w:val="es-MX"/>
          </w:rPr>
          <w:t>CUROLMOV</w:t>
        </w:r>
        <w:r w:rsidR="00D872D1">
          <w:rPr>
            <w:rStyle w:val="Hipervnculo"/>
            <w:b/>
            <w:sz w:val="20"/>
            <w:lang w:val="es-MX"/>
          </w:rPr>
          <w:t>10</w:t>
        </w:r>
        <w:r w:rsidRPr="00D872D1">
          <w:rPr>
            <w:rStyle w:val="Hipervnculo"/>
            <w:b/>
            <w:sz w:val="20"/>
            <w:lang w:val="es-MX"/>
          </w:rPr>
          <w:t xml:space="preserve"> Registrar Visita e Improductividad del Cliente</w:t>
        </w:r>
      </w:hyperlink>
    </w:p>
    <w:p w:rsidR="002A4ED2" w:rsidRPr="002729B7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A4ED2" w:rsidRPr="002729B7" w:rsidRDefault="002A4ED2" w:rsidP="007E6C17">
      <w:pPr>
        <w:pStyle w:val="Prrafodelista"/>
        <w:numPr>
          <w:ilvl w:val="3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12" w:anchor="RNGEN059" w:history="1">
        <w:r w:rsidRPr="002729B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36" w:name="AO02"/>
    <w:bookmarkEnd w:id="3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AO02 Editar Cliente Creado en Terminal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37" w:name="AO03"/>
    <w:bookmarkEnd w:id="3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AO03 Eliminar Cliente Creado en Terminal</w:t>
      </w:r>
      <w:r>
        <w:rPr>
          <w:lang w:val="es-MX"/>
        </w:rPr>
        <w:fldChar w:fldCharType="end"/>
      </w: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516866142"/>
      <w:r w:rsidRPr="00CA7A7F">
        <w:rPr>
          <w:lang w:val="es-MX"/>
        </w:rPr>
        <w:t>Opcionales</w:t>
      </w:r>
      <w:bookmarkEnd w:id="38"/>
      <w:bookmarkEnd w:id="39"/>
      <w:bookmarkEnd w:id="4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1" w:name="_Toc516866143"/>
      <w:r w:rsidRPr="00CA7A7F">
        <w:rPr>
          <w:lang w:val="es-MX"/>
        </w:rPr>
        <w:t>Generales</w:t>
      </w:r>
      <w:bookmarkEnd w:id="41"/>
    </w:p>
    <w:p w:rsidR="009211BA" w:rsidRPr="009211BA" w:rsidRDefault="009211BA" w:rsidP="009211BA">
      <w:pPr>
        <w:rPr>
          <w:lang w:val="es-MX"/>
        </w:rPr>
      </w:pPr>
    </w:p>
    <w:bookmarkStart w:id="42" w:name="AG01"/>
    <w:bookmarkEnd w:id="4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es llamado desde el flujo alterno opcional </w:t>
      </w:r>
      <w:hyperlink w:anchor="AO01" w:history="1">
        <w:r w:rsidRPr="009211BA">
          <w:rPr>
            <w:rStyle w:val="Hipervnculo"/>
            <w:b/>
            <w:sz w:val="20"/>
            <w:lang w:val="es-MX"/>
          </w:rPr>
          <w:t>AO01 Crear Nuevo Cliente en Terminal</w:t>
        </w:r>
      </w:hyperlink>
      <w:r>
        <w:rPr>
          <w:sz w:val="20"/>
          <w:lang w:val="es-MX"/>
        </w:rPr>
        <w:t>&gt;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9211BA" w:rsidRPr="0004461E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3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Pr="008B4F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3" w:name="_Toc52616589"/>
      <w:bookmarkStart w:id="44" w:name="_Toc182735733"/>
      <w:bookmarkStart w:id="45" w:name="_Toc516866144"/>
      <w:r w:rsidRPr="00CA7A7F">
        <w:rPr>
          <w:lang w:val="es-MX"/>
        </w:rPr>
        <w:t>Extraordinarios</w:t>
      </w:r>
      <w:bookmarkEnd w:id="43"/>
      <w:bookmarkEnd w:id="44"/>
      <w:bookmarkEnd w:id="4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6" w:name="_Toc52616590"/>
      <w:bookmarkStart w:id="47" w:name="_Toc182735734"/>
      <w:bookmarkStart w:id="48" w:name="_Toc516866145"/>
      <w:r w:rsidRPr="00CA7A7F">
        <w:rPr>
          <w:lang w:val="es-MX"/>
        </w:rPr>
        <w:t>De excepción</w:t>
      </w:r>
      <w:bookmarkEnd w:id="46"/>
      <w:bookmarkEnd w:id="47"/>
      <w:bookmarkEnd w:id="4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9" w:name="_Toc516866146"/>
      <w:r w:rsidRPr="00CA7A7F">
        <w:rPr>
          <w:lang w:val="es-MX"/>
        </w:rPr>
        <w:t>De Validación</w:t>
      </w:r>
      <w:bookmarkEnd w:id="4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0" w:name="VA01"/>
    <w:bookmarkStart w:id="51" w:name="_Toc52616591"/>
    <w:bookmarkStart w:id="52" w:name="_Toc182735735"/>
    <w:bookmarkEnd w:id="50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Pr="00671274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1</w:t>
      </w:r>
      <w:r w:rsidRPr="00671274">
        <w:rPr>
          <w:rStyle w:val="Hipervnculo"/>
          <w:lang w:val="es-MX"/>
        </w:rPr>
        <w:t xml:space="preserve"> Validar Datos Proporcionados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EA041B" w:rsidRDefault="00FD2852" w:rsidP="000D6D20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&lt;Razón Social no contiene información&gt; o </w:t>
      </w:r>
      <w:r w:rsidR="00EA041B">
        <w:rPr>
          <w:sz w:val="20"/>
          <w:lang w:val="es-MX"/>
        </w:rPr>
        <w:t>Si &lt;c</w:t>
      </w:r>
      <w:r>
        <w:rPr>
          <w:sz w:val="20"/>
          <w:lang w:val="es-MX"/>
        </w:rPr>
        <w:t xml:space="preserve">alle no contiene información&gt; </w:t>
      </w:r>
      <w:r w:rsidR="00EA041B" w:rsidRPr="00FD2852">
        <w:rPr>
          <w:sz w:val="20"/>
          <w:highlight w:val="cyan"/>
          <w:lang w:val="es-MX"/>
        </w:rPr>
        <w:t>o  Si &lt;Municipio no contiene información&gt;</w:t>
      </w:r>
      <w:r w:rsidR="00EA041B">
        <w:rPr>
          <w:sz w:val="20"/>
          <w:lang w:val="es-MX"/>
        </w:rPr>
        <w:t xml:space="preserve"> o Si &lt; País no contiene información&gt;</w:t>
      </w:r>
      <w:r>
        <w:rPr>
          <w:sz w:val="20"/>
          <w:lang w:val="es-MX"/>
        </w:rPr>
        <w:t xml:space="preserve"> </w:t>
      </w:r>
      <w:r w:rsidRPr="00FD2852">
        <w:rPr>
          <w:sz w:val="20"/>
          <w:highlight w:val="cyan"/>
          <w:lang w:val="es-MX"/>
        </w:rPr>
        <w:t>o Si &lt; Colonia no contiene información&gt;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4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FD2852" w:rsidP="000D6D20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FD2852">
        <w:rPr>
          <w:sz w:val="20"/>
          <w:highlight w:val="cyan"/>
          <w:lang w:val="es-MX"/>
        </w:rPr>
        <w:t>Requiere Factura</w:t>
      </w:r>
      <w:r w:rsidR="00EA041B">
        <w:rPr>
          <w:sz w:val="20"/>
          <w:lang w:val="es-MX"/>
        </w:rPr>
        <w:t xml:space="preserve"> está activo&gt;</w:t>
      </w:r>
    </w:p>
    <w:p w:rsidR="00EA041B" w:rsidRPr="00296635" w:rsidRDefault="00FD2852" w:rsidP="000D6D20">
      <w:pPr>
        <w:pStyle w:val="Prrafodelista"/>
        <w:numPr>
          <w:ilvl w:val="3"/>
          <w:numId w:val="11"/>
        </w:numPr>
        <w:rPr>
          <w:sz w:val="20"/>
          <w:highlight w:val="cyan"/>
          <w:lang w:val="es-MX"/>
        </w:rPr>
      </w:pPr>
      <w:r w:rsidRPr="00296635">
        <w:rPr>
          <w:sz w:val="20"/>
          <w:highlight w:val="cyan"/>
          <w:lang w:val="es-MX"/>
        </w:rPr>
        <w:t xml:space="preserve">Si &lt;R.F.C. no contiene información&gt; o Si &lt;Correo Electrónico no contiene información&gt; o </w:t>
      </w:r>
      <w:r w:rsidR="00EA041B" w:rsidRPr="00296635">
        <w:rPr>
          <w:sz w:val="20"/>
          <w:highlight w:val="cyan"/>
          <w:lang w:val="es-MX"/>
        </w:rPr>
        <w:t>Si &lt;Código Postal no contiene información&gt; o Si &lt;Entidad no contiene información&gt;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5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Pr="00FA2A59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EA041B" w:rsidRPr="00FF3172" w:rsidRDefault="00EA041B" w:rsidP="00EA041B">
      <w:pPr>
        <w:rPr>
          <w:sz w:val="20"/>
          <w:lang w:val="es-MX"/>
        </w:rPr>
      </w:pPr>
    </w:p>
    <w:p w:rsidR="00EA041B" w:rsidRDefault="00EA041B" w:rsidP="00EA041B">
      <w:pPr>
        <w:pStyle w:val="Textoindependiente"/>
        <w:rPr>
          <w:lang w:eastAsia="en-US"/>
        </w:rPr>
      </w:pPr>
    </w:p>
    <w:bookmarkStart w:id="53" w:name="VA02"/>
    <w:bookmarkEnd w:id="53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A966E6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2</w:t>
      </w:r>
      <w:r w:rsidRPr="00A966E6">
        <w:rPr>
          <w:rStyle w:val="Hipervnculo"/>
          <w:lang w:val="es-MX"/>
        </w:rPr>
        <w:t xml:space="preserve"> Validar R.F.C. Capturado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valida el R.F.C. proporcionado por el usuario</w:t>
      </w:r>
    </w:p>
    <w:p w:rsidR="00EA041B" w:rsidRPr="00296635" w:rsidRDefault="00EA041B" w:rsidP="000D6D20">
      <w:pPr>
        <w:pStyle w:val="Prrafodelista"/>
        <w:numPr>
          <w:ilvl w:val="1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&lt;desglose de impuestos está desactivado&gt;</w:t>
      </w:r>
    </w:p>
    <w:p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</w:t>
      </w:r>
      <w:r w:rsidR="00296635" w:rsidRPr="00296635">
        <w:rPr>
          <w:strike/>
          <w:sz w:val="20"/>
          <w:highlight w:val="cyan"/>
          <w:lang w:val="es-MX"/>
        </w:rPr>
        <w:t xml:space="preserve"> </w:t>
      </w:r>
      <w:r w:rsidRPr="00296635">
        <w:rPr>
          <w:strike/>
          <w:sz w:val="20"/>
          <w:highlight w:val="cyan"/>
          <w:lang w:val="es-MX"/>
        </w:rPr>
        <w:t>&lt;el usuario registra R.F.C.&gt;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Si&lt;el R.F.C. es mayor a 14 caracteres&gt;</w:t>
      </w:r>
    </w:p>
    <w:p w:rsidR="00EA041B" w:rsidRPr="00296635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 xml:space="preserve">El sistema presenta el mensaje </w:t>
      </w:r>
      <w:hyperlink r:id="rId116" w:anchor="ME0718" w:history="1">
        <w:r w:rsidRPr="00296635">
          <w:rPr>
            <w:rStyle w:val="Hipervnculo"/>
            <w:b/>
            <w:strike/>
            <w:sz w:val="20"/>
            <w:highlight w:val="cyan"/>
            <w:lang w:val="es-MX"/>
          </w:rPr>
          <w:t>&lt;E0718 Menos de Caracteres&gt;</w:t>
        </w:r>
      </w:hyperlink>
      <w:r w:rsidRPr="00296635">
        <w:rPr>
          <w:strike/>
          <w:sz w:val="20"/>
          <w:highlight w:val="cyan"/>
          <w:lang w:val="es-MX"/>
        </w:rPr>
        <w:t>, sustituir $0$ por el nombre del campo y $1$ por el número “14”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R.F.C. es menor a 14 caracteres&gt;</w:t>
      </w:r>
    </w:p>
    <w:p w:rsidR="00EA041B" w:rsidRPr="00296635" w:rsidRDefault="00EA041B" w:rsidP="000D6D20">
      <w:pPr>
        <w:pStyle w:val="Prrafodelista"/>
        <w:numPr>
          <w:ilvl w:val="4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usuario no registra R.F.C.&gt;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</w:t>
      </w:r>
      <w:r w:rsidR="00296635" w:rsidRPr="00296635">
        <w:rPr>
          <w:sz w:val="20"/>
          <w:highlight w:val="cyan"/>
          <w:lang w:val="es-MX"/>
        </w:rPr>
        <w:t>Requiere Factura</w:t>
      </w:r>
      <w:r>
        <w:rPr>
          <w:sz w:val="20"/>
          <w:lang w:val="es-MX"/>
        </w:rPr>
        <w:t xml:space="preserve"> está 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R.F.C. es mayor a 14 caracteres&gt;</w:t>
      </w:r>
    </w:p>
    <w:p w:rsidR="00EA041B" w:rsidRDefault="00EA041B" w:rsidP="00B9329C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510EF0">
        <w:rPr>
          <w:sz w:val="20"/>
          <w:lang w:val="es-MX"/>
        </w:rPr>
        <w:t xml:space="preserve"> </w:t>
      </w:r>
      <w:hyperlink r:id="rId117" w:anchor="ME0718" w:history="1">
        <w:r w:rsidR="00510EF0"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&lt;</w:t>
      </w:r>
      <w:r>
        <w:rPr>
          <w:sz w:val="20"/>
          <w:lang w:val="es-MX"/>
        </w:rPr>
        <w:t>el R.F.C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8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4" w:name="VA03"/>
    <w:bookmarkEnd w:id="54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A740DC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3</w:t>
      </w:r>
      <w:r w:rsidRPr="00A740DC">
        <w:rPr>
          <w:rStyle w:val="Hipervnculo"/>
          <w:lang w:val="es-MX"/>
        </w:rPr>
        <w:t xml:space="preserve"> Validar Domicilios</w:t>
      </w:r>
      <w:r>
        <w:rPr>
          <w:lang w:val="es-MX"/>
        </w:rPr>
        <w:fldChar w:fldCharType="end"/>
      </w:r>
    </w:p>
    <w:p w:rsidR="00EA041B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valida los domicilios proporcionados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Si &lt;no existe un domicilio de 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19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”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Requiere Factura</w:t>
      </w:r>
      <w:r w:rsidR="00296635">
        <w:rPr>
          <w:b w:val="0"/>
          <w:sz w:val="20"/>
          <w:szCs w:val="20"/>
          <w:lang w:eastAsia="en-US"/>
        </w:rPr>
        <w:t xml:space="preserve"> está</w:t>
      </w:r>
      <w:r>
        <w:rPr>
          <w:b w:val="0"/>
          <w:sz w:val="20"/>
          <w:szCs w:val="20"/>
          <w:lang w:eastAsia="en-US"/>
        </w:rPr>
        <w:t xml:space="preserve"> activado&gt;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fiscal&gt;</w:t>
      </w:r>
    </w:p>
    <w:p w:rsidR="00EA041B" w:rsidRDefault="00EA041B" w:rsidP="000D6D20">
      <w:pPr>
        <w:pStyle w:val="Textoindependiente"/>
        <w:numPr>
          <w:ilvl w:val="3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0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“Fiscal”</w:t>
      </w:r>
    </w:p>
    <w:p w:rsidR="00EA041B" w:rsidRPr="00FE2141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continúa en el siguiente paso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5" w:name="VA04"/>
    <w:bookmarkEnd w:id="55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Pr="002039CA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4</w:t>
      </w:r>
      <w:r w:rsidRPr="002039CA">
        <w:rPr>
          <w:rStyle w:val="Hipervnculo"/>
          <w:lang w:val="es-MX"/>
        </w:rPr>
        <w:t xml:space="preserve"> Validar Asignación de Encuestas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valida las encuestas a asignar a un nuevo cliente</w:t>
      </w:r>
    </w:p>
    <w:p w:rsidR="00EA041B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Si&lt;existen encuestas para clientes nuevos&gt;</w:t>
      </w:r>
    </w:p>
    <w:p w:rsidR="00EA041B" w:rsidRDefault="00EA041B" w:rsidP="000D6D20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Por cada encuesta existente</w:t>
      </w:r>
    </w:p>
    <w:p w:rsidR="00EA041B" w:rsidRDefault="00EA041B" w:rsidP="000D6D20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</w:p>
    <w:p w:rsidR="00EA041B" w:rsidRDefault="00EA041B" w:rsidP="000D6D20">
      <w:pPr>
        <w:pStyle w:val="Prrafodelista"/>
        <w:numPr>
          <w:ilvl w:val="4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CenCli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Puntos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IniAplicacion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FinAplicacion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21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EA041B" w:rsidRPr="00F23224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22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A041B" w:rsidRPr="009C0DA2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52616592"/>
      <w:bookmarkStart w:id="57" w:name="_Toc182735736"/>
      <w:bookmarkStart w:id="58" w:name="_Toc516866147"/>
      <w:bookmarkEnd w:id="51"/>
      <w:bookmarkEnd w:id="52"/>
      <w:r w:rsidRPr="00CA7A7F">
        <w:t>Poscondiciones</w:t>
      </w:r>
      <w:bookmarkEnd w:id="56"/>
      <w:bookmarkEnd w:id="57"/>
      <w:bookmarkEnd w:id="58"/>
    </w:p>
    <w:p w:rsidR="00481C4A" w:rsidRPr="00EA041B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EA041B">
        <w:rPr>
          <w:sz w:val="20"/>
          <w:szCs w:val="20"/>
          <w:lang w:val="es-MX" w:eastAsia="en-US"/>
        </w:rPr>
        <w:t>Registro de un cliente en Cliente, ClienteDomicilio, CLIFormaVenta, CFVHist</w:t>
      </w: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516866148"/>
      <w:r w:rsidRPr="00CA7A7F">
        <w:t>Anexos</w:t>
      </w:r>
      <w:bookmarkEnd w:id="5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207014958"/>
      <w:bookmarkStart w:id="61" w:name="_Toc207088193"/>
      <w:bookmarkStart w:id="62" w:name="_Toc516866149"/>
      <w:r w:rsidRPr="00CA7A7F">
        <w:t>Diagramas</w:t>
      </w:r>
      <w:bookmarkEnd w:id="62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516866150"/>
      <w:r w:rsidRPr="00CA7A7F">
        <w:t>Propuesta de Pantallas</w:t>
      </w:r>
      <w:bookmarkEnd w:id="63"/>
    </w:p>
    <w:p w:rsidR="00EA041B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C36C65" w:rsidRPr="00C36C65" w:rsidRDefault="00FF779D" w:rsidP="00C36C65">
      <w:pPr>
        <w:pStyle w:val="Listaconvietas"/>
        <w:rPr>
          <w:i w:val="0"/>
          <w:color w:val="auto"/>
        </w:rPr>
      </w:pPr>
      <w:hyperlink r:id="rId123" w:history="1">
        <w:r w:rsidR="00C36C65" w:rsidRPr="00C36C65">
          <w:rPr>
            <w:rStyle w:val="Hipervnculo"/>
            <w:i w:val="0"/>
            <w:highlight w:val="magenta"/>
            <w:lang w:val="es-ES"/>
          </w:rPr>
          <w:t>https://www.justinmind.com/usernote/listPrototypes.action?projectId=10987681#</w:t>
        </w:r>
      </w:hyperlink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516866151"/>
      <w:r w:rsidRPr="004D4AA9">
        <w:t>Firmas de Aceptación</w:t>
      </w:r>
      <w:bookmarkEnd w:id="60"/>
      <w:bookmarkEnd w:id="61"/>
      <w:bookmarkEnd w:id="6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4"/>
      <w:footerReference w:type="even" r:id="rId125"/>
      <w:footerReference w:type="default" r:id="rId126"/>
      <w:headerReference w:type="first" r:id="rId12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79D" w:rsidRDefault="00FF779D" w:rsidP="00514F06">
      <w:pPr>
        <w:pStyle w:val="Ttulo1"/>
      </w:pPr>
      <w:r>
        <w:separator/>
      </w:r>
    </w:p>
  </w:endnote>
  <w:endnote w:type="continuationSeparator" w:id="0">
    <w:p w:rsidR="00FF779D" w:rsidRDefault="00FF779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F61" w:rsidRDefault="00120F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20F61" w:rsidRDefault="00120F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20F61" w:rsidRPr="00596B48" w:rsidTr="00B01427">
      <w:trPr>
        <w:trHeight w:val="539"/>
      </w:trPr>
      <w:tc>
        <w:tcPr>
          <w:tcW w:w="3331" w:type="dxa"/>
        </w:tcPr>
        <w:p w:rsidR="00120F61" w:rsidRPr="000579F9" w:rsidRDefault="00120F61" w:rsidP="000579F9">
          <w:pPr>
            <w:tabs>
              <w:tab w:val="center" w:pos="1386"/>
              <w:tab w:val="center" w:pos="4320"/>
              <w:tab w:val="right" w:pos="9000"/>
            </w:tabs>
            <w:rPr>
              <w:sz w:val="22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 wp14:anchorId="114A5AB9" wp14:editId="6C873383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1091479" cy="38989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479" cy="389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579F9">
            <w:rPr>
              <w:sz w:val="22"/>
            </w:rPr>
            <w:t xml:space="preserve">                                                </w:t>
          </w:r>
        </w:p>
        <w:p w:rsidR="00120F61" w:rsidRPr="00596B48" w:rsidRDefault="00120F61" w:rsidP="00850E8A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120F61" w:rsidRPr="00B01427" w:rsidRDefault="00120F61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Solutions, 2018</w:t>
          </w:r>
        </w:p>
      </w:tc>
      <w:tc>
        <w:tcPr>
          <w:tcW w:w="3473" w:type="dxa"/>
        </w:tcPr>
        <w:p w:rsidR="00120F61" w:rsidRPr="00596B48" w:rsidRDefault="00120F6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73317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73317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20F61" w:rsidRPr="00596B48" w:rsidRDefault="00120F6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79D" w:rsidRDefault="00FF779D" w:rsidP="00514F06">
      <w:pPr>
        <w:pStyle w:val="Ttulo1"/>
      </w:pPr>
      <w:r>
        <w:separator/>
      </w:r>
    </w:p>
  </w:footnote>
  <w:footnote w:type="continuationSeparator" w:id="0">
    <w:p w:rsidR="00FF779D" w:rsidRDefault="00FF779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20F61" w:rsidRPr="00375A5D" w:rsidTr="003E5D6F">
      <w:tc>
        <w:tcPr>
          <w:tcW w:w="4604" w:type="dxa"/>
        </w:tcPr>
        <w:p w:rsidR="00120F61" w:rsidRPr="00375A5D" w:rsidRDefault="00120F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20F61" w:rsidRPr="00375A5D" w:rsidRDefault="00120F61" w:rsidP="009B3D2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1.3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20F61" w:rsidRPr="00F52321" w:rsidTr="003E5D6F">
      <w:tc>
        <w:tcPr>
          <w:tcW w:w="4604" w:type="dxa"/>
        </w:tcPr>
        <w:p w:rsidR="00120F61" w:rsidRPr="00E53B63" w:rsidRDefault="00120F61" w:rsidP="00C807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ManttoNuevosClientes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120F61" w:rsidRPr="00DF6EA0" w:rsidRDefault="00120F61" w:rsidP="0026597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13/03/2012</w:t>
          </w:r>
        </w:p>
      </w:tc>
    </w:tr>
  </w:tbl>
  <w:p w:rsidR="00120F61" w:rsidRDefault="00120F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20F61" w:rsidTr="003104A1">
      <w:trPr>
        <w:cantSplit/>
        <w:trHeight w:val="1412"/>
      </w:trPr>
      <w:tc>
        <w:tcPr>
          <w:tcW w:w="10114" w:type="dxa"/>
          <w:vAlign w:val="center"/>
        </w:tcPr>
        <w:p w:rsidR="00120F61" w:rsidRDefault="00120F61" w:rsidP="000579F9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7B36971" wp14:editId="68E11560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120F61" w:rsidRDefault="00120F61" w:rsidP="000579F9">
          <w:pPr>
            <w:jc w:val="right"/>
          </w:pPr>
          <w:r>
            <w:t xml:space="preserve">                                                 </w:t>
          </w:r>
        </w:p>
        <w:p w:rsidR="00120F61" w:rsidRPr="00872B53" w:rsidRDefault="00120F61" w:rsidP="000579F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20F61" w:rsidRDefault="00120F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7F2306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7A30379"/>
    <w:multiLevelType w:val="multilevel"/>
    <w:tmpl w:val="9FD8A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5"/>
  </w:num>
  <w:num w:numId="6">
    <w:abstractNumId w:val="7"/>
  </w:num>
  <w:num w:numId="7">
    <w:abstractNumId w:val="15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6F2F"/>
    <w:rsid w:val="0000714D"/>
    <w:rsid w:val="000072BD"/>
    <w:rsid w:val="00007D79"/>
    <w:rsid w:val="00014353"/>
    <w:rsid w:val="000330BE"/>
    <w:rsid w:val="00033722"/>
    <w:rsid w:val="00037466"/>
    <w:rsid w:val="00037A4B"/>
    <w:rsid w:val="00042D69"/>
    <w:rsid w:val="00047BA4"/>
    <w:rsid w:val="0005001B"/>
    <w:rsid w:val="00055766"/>
    <w:rsid w:val="000579F9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637E"/>
    <w:rsid w:val="00120F61"/>
    <w:rsid w:val="00125E35"/>
    <w:rsid w:val="0013530E"/>
    <w:rsid w:val="00136627"/>
    <w:rsid w:val="001416D3"/>
    <w:rsid w:val="001436DC"/>
    <w:rsid w:val="00152114"/>
    <w:rsid w:val="00152C0A"/>
    <w:rsid w:val="00155139"/>
    <w:rsid w:val="00155B9F"/>
    <w:rsid w:val="00160034"/>
    <w:rsid w:val="0017341C"/>
    <w:rsid w:val="001740A3"/>
    <w:rsid w:val="0017419E"/>
    <w:rsid w:val="0017454B"/>
    <w:rsid w:val="0017686C"/>
    <w:rsid w:val="00177278"/>
    <w:rsid w:val="00183F8B"/>
    <w:rsid w:val="00184046"/>
    <w:rsid w:val="00194440"/>
    <w:rsid w:val="001955C6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05AC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729B7"/>
    <w:rsid w:val="00273317"/>
    <w:rsid w:val="0027680F"/>
    <w:rsid w:val="002775F9"/>
    <w:rsid w:val="00290FBD"/>
    <w:rsid w:val="0029316A"/>
    <w:rsid w:val="00293518"/>
    <w:rsid w:val="00296635"/>
    <w:rsid w:val="002A4ED2"/>
    <w:rsid w:val="002B1EBB"/>
    <w:rsid w:val="002B34C8"/>
    <w:rsid w:val="002B52ED"/>
    <w:rsid w:val="002B7DAA"/>
    <w:rsid w:val="002C4FDC"/>
    <w:rsid w:val="002D6E72"/>
    <w:rsid w:val="002D7C7F"/>
    <w:rsid w:val="002E3308"/>
    <w:rsid w:val="002E4C06"/>
    <w:rsid w:val="002E5245"/>
    <w:rsid w:val="002E67FD"/>
    <w:rsid w:val="002E79E5"/>
    <w:rsid w:val="002F2A60"/>
    <w:rsid w:val="002F5206"/>
    <w:rsid w:val="002F60E2"/>
    <w:rsid w:val="00310115"/>
    <w:rsid w:val="003104A1"/>
    <w:rsid w:val="0031070D"/>
    <w:rsid w:val="003205AE"/>
    <w:rsid w:val="00322E1F"/>
    <w:rsid w:val="003400C4"/>
    <w:rsid w:val="00342C26"/>
    <w:rsid w:val="00345480"/>
    <w:rsid w:val="003462CA"/>
    <w:rsid w:val="0034773B"/>
    <w:rsid w:val="00350F32"/>
    <w:rsid w:val="00352080"/>
    <w:rsid w:val="0035410E"/>
    <w:rsid w:val="00356C30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3EF2"/>
    <w:rsid w:val="003E5882"/>
    <w:rsid w:val="003E5914"/>
    <w:rsid w:val="003E5D6F"/>
    <w:rsid w:val="003F2901"/>
    <w:rsid w:val="003F2B87"/>
    <w:rsid w:val="00417F67"/>
    <w:rsid w:val="004203C2"/>
    <w:rsid w:val="004231DC"/>
    <w:rsid w:val="00433423"/>
    <w:rsid w:val="0043793F"/>
    <w:rsid w:val="00441A47"/>
    <w:rsid w:val="00443514"/>
    <w:rsid w:val="00444906"/>
    <w:rsid w:val="004515F5"/>
    <w:rsid w:val="0045227F"/>
    <w:rsid w:val="00461371"/>
    <w:rsid w:val="00465D6B"/>
    <w:rsid w:val="00473B78"/>
    <w:rsid w:val="00476793"/>
    <w:rsid w:val="00476AAD"/>
    <w:rsid w:val="00481C4A"/>
    <w:rsid w:val="00483D26"/>
    <w:rsid w:val="00485373"/>
    <w:rsid w:val="0049112A"/>
    <w:rsid w:val="00491B4C"/>
    <w:rsid w:val="004B0D88"/>
    <w:rsid w:val="004B1F0D"/>
    <w:rsid w:val="004B623B"/>
    <w:rsid w:val="004C03AB"/>
    <w:rsid w:val="004C78B4"/>
    <w:rsid w:val="004D45D6"/>
    <w:rsid w:val="004D4AA9"/>
    <w:rsid w:val="004E23D0"/>
    <w:rsid w:val="004F049D"/>
    <w:rsid w:val="004F1C65"/>
    <w:rsid w:val="004F4AB5"/>
    <w:rsid w:val="004F6527"/>
    <w:rsid w:val="00504398"/>
    <w:rsid w:val="0050675E"/>
    <w:rsid w:val="00510EF0"/>
    <w:rsid w:val="00514F06"/>
    <w:rsid w:val="00522D1A"/>
    <w:rsid w:val="005249B6"/>
    <w:rsid w:val="005334F4"/>
    <w:rsid w:val="00537CB4"/>
    <w:rsid w:val="00540756"/>
    <w:rsid w:val="005560A2"/>
    <w:rsid w:val="0056748C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58DB"/>
    <w:rsid w:val="0060151C"/>
    <w:rsid w:val="0060399E"/>
    <w:rsid w:val="00605340"/>
    <w:rsid w:val="0061340C"/>
    <w:rsid w:val="006140D5"/>
    <w:rsid w:val="00614515"/>
    <w:rsid w:val="00626421"/>
    <w:rsid w:val="00635285"/>
    <w:rsid w:val="006414F5"/>
    <w:rsid w:val="00652D27"/>
    <w:rsid w:val="006579D6"/>
    <w:rsid w:val="0067172A"/>
    <w:rsid w:val="00671DCC"/>
    <w:rsid w:val="006749D9"/>
    <w:rsid w:val="0069294B"/>
    <w:rsid w:val="00692DB5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17150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193C"/>
    <w:rsid w:val="007833A5"/>
    <w:rsid w:val="00784763"/>
    <w:rsid w:val="00790C54"/>
    <w:rsid w:val="00793B9E"/>
    <w:rsid w:val="007948BC"/>
    <w:rsid w:val="00797670"/>
    <w:rsid w:val="00797FC3"/>
    <w:rsid w:val="007A05A5"/>
    <w:rsid w:val="007A1FC8"/>
    <w:rsid w:val="007B6535"/>
    <w:rsid w:val="007B65BD"/>
    <w:rsid w:val="007B7EDC"/>
    <w:rsid w:val="007C3BBF"/>
    <w:rsid w:val="007D2D49"/>
    <w:rsid w:val="007D6B46"/>
    <w:rsid w:val="007E2CC4"/>
    <w:rsid w:val="007E334D"/>
    <w:rsid w:val="007E3AAF"/>
    <w:rsid w:val="007E4E4D"/>
    <w:rsid w:val="007E6C17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E8A"/>
    <w:rsid w:val="00854263"/>
    <w:rsid w:val="008568B2"/>
    <w:rsid w:val="00857306"/>
    <w:rsid w:val="00857F77"/>
    <w:rsid w:val="00863AEC"/>
    <w:rsid w:val="00864FD8"/>
    <w:rsid w:val="00872B53"/>
    <w:rsid w:val="008817CF"/>
    <w:rsid w:val="00883DA2"/>
    <w:rsid w:val="00886F9A"/>
    <w:rsid w:val="008935DF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B3D2C"/>
    <w:rsid w:val="009C1103"/>
    <w:rsid w:val="009C131E"/>
    <w:rsid w:val="009C42D4"/>
    <w:rsid w:val="009C637E"/>
    <w:rsid w:val="009C7CE7"/>
    <w:rsid w:val="009D1FC7"/>
    <w:rsid w:val="009D2734"/>
    <w:rsid w:val="009D3288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0FAE"/>
    <w:rsid w:val="00A41F5C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93594"/>
    <w:rsid w:val="00AA5BDC"/>
    <w:rsid w:val="00AB5A72"/>
    <w:rsid w:val="00AC20A7"/>
    <w:rsid w:val="00AC65A0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5B4B"/>
    <w:rsid w:val="00B45BAF"/>
    <w:rsid w:val="00B52BCD"/>
    <w:rsid w:val="00B53891"/>
    <w:rsid w:val="00B65B1D"/>
    <w:rsid w:val="00B71BC6"/>
    <w:rsid w:val="00B73AD2"/>
    <w:rsid w:val="00B76DD2"/>
    <w:rsid w:val="00B8020C"/>
    <w:rsid w:val="00B847C2"/>
    <w:rsid w:val="00B85BB7"/>
    <w:rsid w:val="00B871ED"/>
    <w:rsid w:val="00B9179A"/>
    <w:rsid w:val="00B9329C"/>
    <w:rsid w:val="00B94076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192E"/>
    <w:rsid w:val="00BF5175"/>
    <w:rsid w:val="00BF52FB"/>
    <w:rsid w:val="00C010FC"/>
    <w:rsid w:val="00C02DAB"/>
    <w:rsid w:val="00C07145"/>
    <w:rsid w:val="00C1221B"/>
    <w:rsid w:val="00C15C18"/>
    <w:rsid w:val="00C167BA"/>
    <w:rsid w:val="00C170C5"/>
    <w:rsid w:val="00C176B9"/>
    <w:rsid w:val="00C260C8"/>
    <w:rsid w:val="00C27247"/>
    <w:rsid w:val="00C27877"/>
    <w:rsid w:val="00C2796C"/>
    <w:rsid w:val="00C35450"/>
    <w:rsid w:val="00C36C65"/>
    <w:rsid w:val="00C4182D"/>
    <w:rsid w:val="00C516D0"/>
    <w:rsid w:val="00C620DD"/>
    <w:rsid w:val="00C71851"/>
    <w:rsid w:val="00C807AE"/>
    <w:rsid w:val="00C82F53"/>
    <w:rsid w:val="00C8344D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5751"/>
    <w:rsid w:val="00CF1674"/>
    <w:rsid w:val="00CF325F"/>
    <w:rsid w:val="00CF4311"/>
    <w:rsid w:val="00D00283"/>
    <w:rsid w:val="00D020A9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5126"/>
    <w:rsid w:val="00D872D1"/>
    <w:rsid w:val="00D918CE"/>
    <w:rsid w:val="00D95BB2"/>
    <w:rsid w:val="00DA1766"/>
    <w:rsid w:val="00DA1805"/>
    <w:rsid w:val="00DA4938"/>
    <w:rsid w:val="00DB04C2"/>
    <w:rsid w:val="00DB05DA"/>
    <w:rsid w:val="00DB1438"/>
    <w:rsid w:val="00DB6F2A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5689"/>
    <w:rsid w:val="00E121B2"/>
    <w:rsid w:val="00E1244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0248"/>
    <w:rsid w:val="00EB154D"/>
    <w:rsid w:val="00EB24C6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153F7"/>
    <w:rsid w:val="00F207E6"/>
    <w:rsid w:val="00F23256"/>
    <w:rsid w:val="00F308ED"/>
    <w:rsid w:val="00F36B30"/>
    <w:rsid w:val="00F36E8B"/>
    <w:rsid w:val="00F55587"/>
    <w:rsid w:val="00F563DB"/>
    <w:rsid w:val="00F729FE"/>
    <w:rsid w:val="00F7568E"/>
    <w:rsid w:val="00F94849"/>
    <w:rsid w:val="00F9781C"/>
    <w:rsid w:val="00FB2433"/>
    <w:rsid w:val="00FB2E50"/>
    <w:rsid w:val="00FB4A84"/>
    <w:rsid w:val="00FC1F79"/>
    <w:rsid w:val="00FC4956"/>
    <w:rsid w:val="00FC789D"/>
    <w:rsid w:val="00FD2852"/>
    <w:rsid w:val="00FD68A1"/>
    <w:rsid w:val="00FE0C00"/>
    <w:rsid w:val="00FE17A9"/>
    <w:rsid w:val="00FE1CAC"/>
    <w:rsid w:val="00FE3AB4"/>
    <w:rsid w:val="00FF4F6E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5A7774-ED03-4BA5-BC50-F4193C4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886F9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hyperlink" Target="file:///C:\Amesol\Productos\Route\Trunk\Analisis\EspecificacionRequerimientos\General\ERM_Glosario_de_Mensajes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https://www.justinmind.com/usernote/listPrototypes.action?projectId=1098768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../../../../../Route/Trunk/Analisis/EspecificacionRequerimientos/General/ERM_Glosario_de_Mensajes.docx" TargetMode="External"/><Relationship Id="rId118" Type="http://schemas.openxmlformats.org/officeDocument/2006/relationships/hyperlink" Target="file:///C:\Amesol\Productos\Route\Trunk\Analisis\EspecificacionRequerimientos\General\ERM_Glosario_de_Mensajes.docx" TargetMode="External"/><Relationship Id="rId126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../../../../../Route/Trunk/Analisis/EspecificacionRequerimientos/General/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Glosario_de_Mensajes.docx" TargetMode="External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CUROLMOV10_RegVisitaImproductivida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Glosario_de_Mensajes.docx" TargetMode="External"/><Relationship Id="rId127" Type="http://schemas.openxmlformats.org/officeDocument/2006/relationships/header" Target="header2.xm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CUROLMOV07_AtenderMisClientes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Glosario_de_Mensajes.docx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../../../../../Route/Trunk/Analisis/EspecificacionRequerimientos/General/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Glosario_de_Mensajes.docx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C79FC-D395-48A7-A947-97E09A10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10607</TotalTime>
  <Pages>17</Pages>
  <Words>6916</Words>
  <Characters>38041</Characters>
  <Application>Microsoft Office Word</Application>
  <DocSecurity>0</DocSecurity>
  <Lines>317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44868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31</cp:revision>
  <cp:lastPrinted>2008-09-11T22:09:00Z</cp:lastPrinted>
  <dcterms:created xsi:type="dcterms:W3CDTF">2012-02-23T19:10:00Z</dcterms:created>
  <dcterms:modified xsi:type="dcterms:W3CDTF">2018-06-16T03:46:00Z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