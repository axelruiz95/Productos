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6A744A" w:rsidRDefault="000E4019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BE60E1">
        <w:rPr>
          <w:szCs w:val="36"/>
        </w:rPr>
        <w:t xml:space="preserve">Reporte de </w:t>
      </w:r>
      <w:r w:rsidR="00744873">
        <w:rPr>
          <w:szCs w:val="36"/>
        </w:rPr>
        <w:t>Devoluciones y Cambios</w:t>
      </w:r>
      <w:r w:rsidR="00C55B4C">
        <w:rPr>
          <w:szCs w:val="36"/>
        </w:rPr>
        <w:t xml:space="preserve"> (BYD)</w:t>
      </w:r>
      <w:r w:rsidR="001A3BF5">
        <w:rPr>
          <w:szCs w:val="36"/>
        </w:rPr>
        <w:t xml:space="preserve"> </w:t>
      </w:r>
      <w:r w:rsidR="006A1F98">
        <w:rPr>
          <w:szCs w:val="36"/>
        </w:rPr>
        <w:t>– CU</w:t>
      </w:r>
      <w:r w:rsidR="000E4019">
        <w:rPr>
          <w:szCs w:val="36"/>
        </w:rPr>
        <w:t>ROL</w:t>
      </w:r>
      <w:r w:rsidR="003B034E">
        <w:rPr>
          <w:szCs w:val="36"/>
        </w:rPr>
        <w:t>MOV</w:t>
      </w:r>
      <w:r w:rsidR="00C55B4C">
        <w:rPr>
          <w:szCs w:val="36"/>
        </w:rPr>
        <w:t>110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C55B4C" w:rsidP="00F60C24">
            <w:pPr>
              <w:pStyle w:val="Tabletext"/>
              <w:jc w:val="center"/>
            </w:pPr>
            <w:r>
              <w:t>04</w:t>
            </w:r>
            <w:r w:rsidR="00D1606C" w:rsidRPr="00C70293">
              <w:t>/</w:t>
            </w:r>
            <w:r>
              <w:t>06</w:t>
            </w:r>
            <w:r w:rsidR="00D1606C" w:rsidRPr="00C70293">
              <w:t>/201</w:t>
            </w:r>
            <w:r>
              <w:t>8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72F9C" w:rsidRPr="00A72F9C">
              <w:t>Reporte de Devoluciones y Cambios</w:t>
            </w:r>
            <w:r w:rsidR="00C55B4C">
              <w:t xml:space="preserve"> (BYD)</w:t>
            </w:r>
            <w:r w:rsidR="00502E7D">
              <w:t xml:space="preserve"> </w:t>
            </w:r>
            <w:r w:rsidRPr="00AE2E70">
              <w:t xml:space="preserve">para el </w:t>
            </w:r>
            <w:r w:rsidR="00A72F9C">
              <w:t>proyecto Route Lite</w:t>
            </w:r>
            <w:r>
              <w:t xml:space="preserve"> 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A72F9C" w:rsidRPr="00EC13C2" w:rsidRDefault="00A72F9C" w:rsidP="00A72F9C">
            <w:pPr>
              <w:pStyle w:val="Sinespaciado"/>
              <w:rPr>
                <w:sz w:val="20"/>
                <w:szCs w:val="20"/>
              </w:rPr>
            </w:pPr>
            <w:r w:rsidRPr="00EC13C2">
              <w:rPr>
                <w:sz w:val="20"/>
                <w:szCs w:val="20"/>
              </w:rPr>
              <w:t>Folio CAI 000</w:t>
            </w:r>
            <w:r w:rsidR="00C55B4C">
              <w:rPr>
                <w:sz w:val="20"/>
                <w:szCs w:val="20"/>
              </w:rPr>
              <w:t>4822</w:t>
            </w:r>
          </w:p>
          <w:p w:rsidR="0055504A" w:rsidRPr="00C70293" w:rsidRDefault="00A72F9C" w:rsidP="00A72F9C">
            <w:pPr>
              <w:pStyle w:val="Sinespaciado"/>
            </w:pPr>
            <w:r w:rsidRPr="00EC13C2">
              <w:rPr>
                <w:sz w:val="20"/>
                <w:szCs w:val="20"/>
              </w:rPr>
              <w:t>(</w:t>
            </w:r>
            <w:proofErr w:type="spellStart"/>
            <w:r w:rsidR="00C55B4C">
              <w:rPr>
                <w:sz w:val="20"/>
                <w:szCs w:val="20"/>
              </w:rPr>
              <w:t>Route</w:t>
            </w:r>
            <w:proofErr w:type="spellEnd"/>
            <w:r w:rsidR="00C55B4C">
              <w:rPr>
                <w:sz w:val="20"/>
                <w:szCs w:val="20"/>
              </w:rPr>
              <w:t xml:space="preserve"> Lite, 1.16</w:t>
            </w:r>
            <w:r w:rsidRPr="00DC6AC7">
              <w:rPr>
                <w:sz w:val="20"/>
                <w:szCs w:val="20"/>
              </w:rPr>
              <w:t>.0.0</w:t>
            </w:r>
            <w:r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D1606C" w:rsidRDefault="00C55B4C" w:rsidP="00C55B4C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92AA0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50073773" w:history="1">
        <w:r w:rsidR="00A92AA0" w:rsidRPr="004E7708">
          <w:rPr>
            <w:rStyle w:val="Hipervnculo"/>
          </w:rPr>
          <w:t>1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Introducción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_Toc450073773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4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4" w:history="1">
        <w:r w:rsidR="00A92AA0" w:rsidRPr="004E7708">
          <w:rPr>
            <w:rStyle w:val="Hipervnculo"/>
          </w:rPr>
          <w:t>2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Caso de uso: Reporte de Devoluciones y Cambios – CUROLMOV77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_Toc450073774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4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5" w:history="1">
        <w:r w:rsidR="00A92AA0" w:rsidRPr="004E7708">
          <w:rPr>
            <w:rStyle w:val="Hipervnculo"/>
            <w:rFonts w:cs="Arial"/>
            <w:noProof/>
          </w:rPr>
          <w:t>2.1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Descripción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_Toc450073775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4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6" w:history="1">
        <w:r w:rsidR="00A92AA0" w:rsidRPr="004E7708">
          <w:rPr>
            <w:rStyle w:val="Hipervnculo"/>
          </w:rPr>
          <w:t>3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Diagrama de Casos de Uso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_Toc450073776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4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77" w:history="1">
        <w:r w:rsidR="00A92AA0" w:rsidRPr="004E7708">
          <w:rPr>
            <w:rStyle w:val="Hipervnculo"/>
          </w:rPr>
          <w:t>4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Precondiciones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_Toc450073777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4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8" w:history="1">
        <w:r w:rsidR="00A92AA0" w:rsidRPr="004E7708">
          <w:rPr>
            <w:rStyle w:val="Hipervnculo"/>
            <w:rFonts w:cs="Arial"/>
            <w:noProof/>
          </w:rPr>
          <w:t>4.1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Actores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_Toc450073778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4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79" w:history="1">
        <w:r w:rsidR="00A92AA0" w:rsidRPr="004E7708">
          <w:rPr>
            <w:rStyle w:val="Hipervnculo"/>
            <w:rFonts w:cs="Arial"/>
            <w:noProof/>
          </w:rPr>
          <w:t>4.2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Generales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_Toc450073779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4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0" w:history="1">
        <w:r w:rsidR="00A92AA0" w:rsidRPr="004E7708">
          <w:rPr>
            <w:rStyle w:val="Hipervnculo"/>
            <w:rFonts w:cs="Arial"/>
            <w:noProof/>
          </w:rPr>
          <w:t>4.3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Parámetros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_Toc450073780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5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1" w:history="1">
        <w:r w:rsidR="00A92AA0" w:rsidRPr="004E7708">
          <w:rPr>
            <w:rStyle w:val="Hipervnculo"/>
          </w:rPr>
          <w:t>5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Flujo de eventos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_Toc450073781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5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2" w:history="1">
        <w:r w:rsidR="00A92AA0" w:rsidRPr="004E7708">
          <w:rPr>
            <w:rStyle w:val="Hipervnculo"/>
            <w:rFonts w:cs="Arial"/>
            <w:noProof/>
          </w:rPr>
          <w:t>5.1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Flujo básico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_Toc450073782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5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0073783" w:history="1">
        <w:r w:rsidR="00A92AA0" w:rsidRPr="004E7708">
          <w:rPr>
            <w:rStyle w:val="Hipervnculo"/>
            <w:rFonts w:cs="Arial"/>
            <w:noProof/>
          </w:rPr>
          <w:t>5.2</w:t>
        </w:r>
        <w:r w:rsidR="00A92AA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rFonts w:cs="Arial"/>
            <w:noProof/>
          </w:rPr>
          <w:t>Flujos alternos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_Toc450073783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10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073784" w:history="1">
        <w:r w:rsidR="00A92AA0" w:rsidRPr="004E7708">
          <w:rPr>
            <w:rStyle w:val="Hipervnculo"/>
            <w:noProof/>
          </w:rPr>
          <w:t>5.2.1</w:t>
        </w:r>
        <w:r w:rsidR="00A92AA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noProof/>
          </w:rPr>
          <w:t>Opcionales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_Toc450073784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10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0073785" w:history="1">
        <w:r w:rsidR="00A92AA0" w:rsidRPr="004E7708">
          <w:rPr>
            <w:rStyle w:val="Hipervnculo"/>
            <w:noProof/>
          </w:rPr>
          <w:t>5.2.2</w:t>
        </w:r>
        <w:r w:rsidR="00A92AA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  <w:noProof/>
          </w:rPr>
          <w:t>Generales</w:t>
        </w:r>
        <w:r w:rsidR="00A92AA0">
          <w:rPr>
            <w:noProof/>
            <w:webHidden/>
          </w:rPr>
          <w:tab/>
        </w:r>
        <w:r w:rsidR="00A92AA0">
          <w:rPr>
            <w:noProof/>
            <w:webHidden/>
          </w:rPr>
          <w:fldChar w:fldCharType="begin"/>
        </w:r>
        <w:r w:rsidR="00A92AA0">
          <w:rPr>
            <w:noProof/>
            <w:webHidden/>
          </w:rPr>
          <w:instrText xml:space="preserve"> PAGEREF _Toc450073785 \h </w:instrText>
        </w:r>
        <w:r w:rsidR="00A92AA0">
          <w:rPr>
            <w:noProof/>
            <w:webHidden/>
          </w:rPr>
        </w:r>
        <w:r w:rsidR="00A92AA0">
          <w:rPr>
            <w:noProof/>
            <w:webHidden/>
          </w:rPr>
          <w:fldChar w:fldCharType="separate"/>
        </w:r>
        <w:r w:rsidR="00A92AA0">
          <w:rPr>
            <w:noProof/>
            <w:webHidden/>
          </w:rPr>
          <w:t>10</w:t>
        </w:r>
        <w:r w:rsidR="00A92AA0">
          <w:rPr>
            <w:noProof/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6" w:history="1">
        <w:r w:rsidR="00A92AA0" w:rsidRPr="004E7708">
          <w:rPr>
            <w:rStyle w:val="Hipervnculo"/>
          </w:rPr>
          <w:t>6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Poscondiciones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_Toc450073786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10</w:t>
        </w:r>
        <w:r w:rsidR="00A92AA0">
          <w:rPr>
            <w:webHidden/>
          </w:rPr>
          <w:fldChar w:fldCharType="end"/>
        </w:r>
      </w:hyperlink>
    </w:p>
    <w:p w:rsidR="00A92AA0" w:rsidRDefault="006A100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0073787" w:history="1">
        <w:r w:rsidR="00A92AA0" w:rsidRPr="004E7708">
          <w:rPr>
            <w:rStyle w:val="Hipervnculo"/>
          </w:rPr>
          <w:t>7</w:t>
        </w:r>
        <w:r w:rsidR="00A92AA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A92AA0" w:rsidRPr="004E7708">
          <w:rPr>
            <w:rStyle w:val="Hipervnculo"/>
          </w:rPr>
          <w:t>Firmas de Aceptación</w:t>
        </w:r>
        <w:r w:rsidR="00A92AA0">
          <w:rPr>
            <w:webHidden/>
          </w:rPr>
          <w:tab/>
        </w:r>
        <w:r w:rsidR="00A92AA0">
          <w:rPr>
            <w:webHidden/>
          </w:rPr>
          <w:fldChar w:fldCharType="begin"/>
        </w:r>
        <w:r w:rsidR="00A92AA0">
          <w:rPr>
            <w:webHidden/>
          </w:rPr>
          <w:instrText xml:space="preserve"> PAGEREF _Toc450073787 \h </w:instrText>
        </w:r>
        <w:r w:rsidR="00A92AA0">
          <w:rPr>
            <w:webHidden/>
          </w:rPr>
        </w:r>
        <w:r w:rsidR="00A92AA0">
          <w:rPr>
            <w:webHidden/>
          </w:rPr>
          <w:fldChar w:fldCharType="separate"/>
        </w:r>
        <w:r w:rsidR="00A92AA0">
          <w:rPr>
            <w:webHidden/>
          </w:rPr>
          <w:t>10</w:t>
        </w:r>
        <w:r w:rsidR="00A92AA0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A72F9C">
        <w:rPr>
          <w:szCs w:val="36"/>
        </w:rPr>
        <w:t>Reporte de Devoluciones y Cambios</w:t>
      </w:r>
      <w:r w:rsidR="00C55B4C">
        <w:rPr>
          <w:szCs w:val="36"/>
        </w:rPr>
        <w:t xml:space="preserve"> (BYD) – CUROLMOV110</w:t>
      </w:r>
    </w:p>
    <w:p w:rsidR="00752DDD" w:rsidRPr="00744873" w:rsidRDefault="00752DDD" w:rsidP="00752DDD">
      <w:pPr>
        <w:rPr>
          <w:lang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450073773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450073774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A72F9C">
        <w:rPr>
          <w:szCs w:val="36"/>
        </w:rPr>
        <w:t>Reporte de Devoluciones y Cambios</w:t>
      </w:r>
      <w:r w:rsidR="00C55B4C">
        <w:rPr>
          <w:szCs w:val="36"/>
        </w:rPr>
        <w:t xml:space="preserve"> (BYD)</w:t>
      </w:r>
      <w:r w:rsidR="00A72F9C">
        <w:rPr>
          <w:szCs w:val="36"/>
        </w:rPr>
        <w:t xml:space="preserve"> – CUROLMOV</w:t>
      </w:r>
      <w:bookmarkEnd w:id="4"/>
      <w:r w:rsidR="00C55B4C">
        <w:rPr>
          <w:szCs w:val="36"/>
        </w:rPr>
        <w:t>110</w:t>
      </w:r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450073775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9644DE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A72F9C">
        <w:rPr>
          <w:sz w:val="20"/>
          <w:szCs w:val="20"/>
          <w:lang w:eastAsia="en-US"/>
        </w:rPr>
        <w:t xml:space="preserve">consultar y/o </w:t>
      </w:r>
      <w:r>
        <w:rPr>
          <w:sz w:val="20"/>
          <w:szCs w:val="20"/>
          <w:lang w:eastAsia="en-US"/>
        </w:rPr>
        <w:t>imprimir información</w:t>
      </w:r>
      <w:r w:rsidR="00744873">
        <w:rPr>
          <w:sz w:val="20"/>
          <w:szCs w:val="20"/>
          <w:lang w:eastAsia="en-US"/>
        </w:rPr>
        <w:t xml:space="preserve"> relacionada con los movimientos de Devoluciones y Cambios que se realizaron durante </w:t>
      </w:r>
      <w:r w:rsidR="00A72F9C">
        <w:rPr>
          <w:sz w:val="20"/>
          <w:szCs w:val="20"/>
          <w:lang w:eastAsia="en-US"/>
        </w:rPr>
        <w:t>la</w:t>
      </w:r>
      <w:r w:rsidR="00744873">
        <w:rPr>
          <w:sz w:val="20"/>
          <w:szCs w:val="20"/>
          <w:lang w:eastAsia="en-US"/>
        </w:rPr>
        <w:t xml:space="preserve"> jornada de trabajo, así mismo se podrá identificar el motivo por el cual se realizaron estos movimientos</w:t>
      </w:r>
      <w:r w:rsidR="009B1F2F">
        <w:rPr>
          <w:sz w:val="20"/>
          <w:szCs w:val="20"/>
          <w:lang w:eastAsia="en-US"/>
        </w:rPr>
        <w:t xml:space="preserve"> y el monto que conllevó</w:t>
      </w:r>
      <w:r w:rsidR="00744873">
        <w:rPr>
          <w:sz w:val="20"/>
          <w:szCs w:val="20"/>
          <w:lang w:eastAsia="en-US"/>
        </w:rPr>
        <w:t xml:space="preserve">. </w:t>
      </w:r>
      <w:r w:rsidR="00A72F9C" w:rsidRPr="002766F0">
        <w:rPr>
          <w:rFonts w:cs="Arial"/>
          <w:sz w:val="20"/>
          <w:szCs w:val="20"/>
          <w:lang w:val="es-MX"/>
        </w:rPr>
        <w:t xml:space="preserve">La información podrá consultarse </w:t>
      </w:r>
      <w:r w:rsidR="00A72F9C">
        <w:rPr>
          <w:rFonts w:cs="Arial"/>
          <w:sz w:val="20"/>
          <w:szCs w:val="20"/>
          <w:lang w:val="es-MX"/>
        </w:rPr>
        <w:t>de manera General y Detallada</w:t>
      </w:r>
      <w:r w:rsidR="00720135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Pr="0043257C" w:rsidRDefault="0043257C" w:rsidP="00481C4A">
      <w:pPr>
        <w:rPr>
          <w:i/>
          <w:iCs/>
          <w:color w:val="0000FF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50073776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870460" w:rsidRDefault="007C3388" w:rsidP="00F6710F">
      <w:pPr>
        <w:jc w:val="both"/>
        <w:rPr>
          <w:lang w:val="es-MX" w:eastAsia="es-MX"/>
        </w:rPr>
      </w:pPr>
      <w:r w:rsidRPr="007C3388">
        <w:rPr>
          <w:noProof/>
          <w:lang w:val="es-MX" w:eastAsia="es-MX"/>
        </w:rPr>
        <w:drawing>
          <wp:inline distT="0" distB="0" distL="0" distR="0">
            <wp:extent cx="5867400" cy="3017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50073777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50073778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50073779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A72F9C" w:rsidRPr="001476B3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A72F9C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A72F9C" w:rsidRDefault="00A72F9C" w:rsidP="00A72F9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sistema.</w:t>
      </w:r>
    </w:p>
    <w:p w:rsidR="00A72F9C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A72F9C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A72F9C" w:rsidRPr="00674D79" w:rsidRDefault="00A72F9C" w:rsidP="00A72F9C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reporte debe estar dado de alta en el catálogo de valores por referencia para los reportes del móvil en Android (REPORTEA).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 cliente registrado en el catálogo de clientes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cliente debe de estar activo.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una visita al cliente.</w:t>
      </w:r>
    </w:p>
    <w:p w:rsidR="006944F8" w:rsidRDefault="006944F8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al menos una carga en el sistema para la fecha actual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una venta de producto</w:t>
      </w:r>
      <w:r w:rsidR="00A72F9C">
        <w:rPr>
          <w:rFonts w:cs="Arial"/>
          <w:sz w:val="20"/>
          <w:szCs w:val="20"/>
        </w:rPr>
        <w:t>.</w:t>
      </w:r>
    </w:p>
    <w:p w:rsidR="00E1665A" w:rsidRDefault="00E1665A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por lo menos un movimiento de cambio o devolución</w:t>
      </w:r>
      <w:r w:rsidR="00A72F9C">
        <w:rPr>
          <w:rFonts w:cs="Arial"/>
          <w:sz w:val="20"/>
          <w:szCs w:val="20"/>
        </w:rPr>
        <w:t>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50073780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A72F9C" w:rsidRDefault="00A72F9C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A72F9C" w:rsidRDefault="00A72F9C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D09DA" w:rsidRDefault="008D09DA" w:rsidP="008D09D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:rsidR="008D09DA" w:rsidRPr="008D09DA" w:rsidRDefault="008D09DA" w:rsidP="008D09D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:rsidR="008D09DA" w:rsidRDefault="008D09DA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Devoluciones</w:t>
      </w:r>
    </w:p>
    <w:p w:rsidR="008D09DA" w:rsidRDefault="008D09DA" w:rsidP="00A72F9C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Cambios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50073781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50073782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20"/>
      <w:bookmarkEnd w:id="21"/>
      <w:bookmarkEnd w:id="22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3" w:name="_Toc52616586"/>
      <w:bookmarkStart w:id="24" w:name="_Toc182735730"/>
    </w:p>
    <w:p w:rsidR="00615C1E" w:rsidRPr="00F70315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A72F9C" w:rsidRPr="0087412C">
        <w:rPr>
          <w:rStyle w:val="Hipervnculo"/>
          <w:b/>
          <w:sz w:val="20"/>
          <w:szCs w:val="20"/>
        </w:rPr>
        <w:t>Generar Reportes – CU</w:t>
      </w:r>
      <w:r w:rsidR="00A72F9C">
        <w:rPr>
          <w:rStyle w:val="Hipervnculo"/>
          <w:b/>
          <w:sz w:val="20"/>
          <w:szCs w:val="20"/>
        </w:rPr>
        <w:t>ROLMOV47</w:t>
      </w:r>
    </w:p>
    <w:p w:rsidR="00A72F9C" w:rsidRDefault="00A72F9C" w:rsidP="00A72F9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:rsidR="00A72F9C" w:rsidRPr="006544C4" w:rsidRDefault="00A72F9C" w:rsidP="00F6710F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A72F9C" w:rsidRPr="0057037D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A72F9C" w:rsidRDefault="00A72F9C" w:rsidP="00A72F9C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A72F9C" w:rsidRPr="00442E5B" w:rsidRDefault="00A72F9C" w:rsidP="00F6710F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VendedoId</w:t>
      </w:r>
      <w:proofErr w:type="spellEnd"/>
    </w:p>
    <w:p w:rsidR="00A72F9C" w:rsidRDefault="00A72F9C" w:rsidP="00F6710F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72F9C" w:rsidRPr="004F23F2" w:rsidRDefault="00A72F9C" w:rsidP="00F6710F">
      <w:pPr>
        <w:pStyle w:val="Prrafodelista"/>
        <w:numPr>
          <w:ilvl w:val="3"/>
          <w:numId w:val="6"/>
        </w:numPr>
        <w:ind w:left="2127" w:hanging="709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VenRut</w:t>
      </w:r>
      <w:proofErr w:type="spellEnd"/>
    </w:p>
    <w:p w:rsidR="00A72F9C" w:rsidRDefault="00A72F9C" w:rsidP="00A67372">
      <w:pPr>
        <w:pStyle w:val="Prrafodelista"/>
        <w:numPr>
          <w:ilvl w:val="4"/>
          <w:numId w:val="6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A72F9C" w:rsidRPr="00A72F9C" w:rsidRDefault="00A72F9C" w:rsidP="00A67372">
      <w:pPr>
        <w:pStyle w:val="Prrafodelista"/>
        <w:numPr>
          <w:ilvl w:val="4"/>
          <w:numId w:val="6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F6710F" w:rsidRDefault="00F6710F" w:rsidP="00F6710F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F6710F" w:rsidRPr="00E37E8E" w:rsidRDefault="00F6710F" w:rsidP="00A67372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F6710F" w:rsidRDefault="00F6710F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F6710F" w:rsidRPr="00F6710F" w:rsidRDefault="00F6710F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9F5F27" w:rsidRPr="00A67372" w:rsidRDefault="00F70315" w:rsidP="00A6737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A67372">
        <w:rPr>
          <w:rFonts w:cs="Arial"/>
          <w:sz w:val="20"/>
          <w:szCs w:val="20"/>
        </w:rPr>
        <w:t xml:space="preserve"> del Centro de Distribución al que pertenece el Vendedor</w:t>
      </w:r>
      <w:r>
        <w:rPr>
          <w:rFonts w:cs="Arial"/>
          <w:sz w:val="20"/>
          <w:szCs w:val="20"/>
        </w:rPr>
        <w:t>:</w:t>
      </w:r>
      <w:r w:rsidR="004B1DA9" w:rsidRPr="00A67372">
        <w:rPr>
          <w:rFonts w:cs="Arial"/>
          <w:sz w:val="20"/>
          <w:szCs w:val="20"/>
        </w:rPr>
        <w:tab/>
      </w:r>
    </w:p>
    <w:p w:rsidR="009F5F27" w:rsidRPr="009F5F27" w:rsidRDefault="009F5F27" w:rsidP="00A67372">
      <w:pPr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9F5F27">
        <w:rPr>
          <w:rFonts w:cs="Arial"/>
          <w:b/>
          <w:sz w:val="20"/>
          <w:szCs w:val="20"/>
        </w:rPr>
        <w:t>Almacen</w:t>
      </w:r>
      <w:proofErr w:type="spellEnd"/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</w:t>
      </w:r>
    </w:p>
    <w:p w:rsidR="009F5F27" w:rsidRPr="009F5F27" w:rsidRDefault="009F5F27" w:rsidP="00A67372">
      <w:pPr>
        <w:pStyle w:val="Prrafodelista"/>
        <w:numPr>
          <w:ilvl w:val="2"/>
          <w:numId w:val="6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  <w:r w:rsidR="00365E75">
        <w:rPr>
          <w:rFonts w:cs="Arial"/>
          <w:sz w:val="20"/>
          <w:szCs w:val="20"/>
        </w:rPr>
        <w:t xml:space="preserve"> </w:t>
      </w:r>
      <w:r w:rsidR="00A67372">
        <w:rPr>
          <w:rFonts w:cs="Arial"/>
          <w:sz w:val="20"/>
          <w:szCs w:val="20"/>
        </w:rPr>
        <w:t>= 1 (“Centro de Distribución”)</w:t>
      </w:r>
    </w:p>
    <w:p w:rsidR="003F2A38" w:rsidRDefault="003F2A38" w:rsidP="00A67372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OLE_LINK1"/>
      <w:bookmarkStart w:id="26" w:name="OLE_LINK2"/>
      <w:r>
        <w:rPr>
          <w:rFonts w:cs="Arial"/>
          <w:sz w:val="20"/>
          <w:szCs w:val="20"/>
        </w:rPr>
        <w:t>Si &lt;se seleccionó el filtro de Devoluciones para el reporte (Devoluciones = 1) de acuerdo a la información recibida como parámetro&gt;</w:t>
      </w:r>
    </w:p>
    <w:p w:rsidR="00A67372" w:rsidRPr="00294545" w:rsidRDefault="00A67372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las Devoluciones de Cliente no canceladas, realizadas con motivo perteneciente al grupo de No Venta y Caducidad</w:t>
      </w:r>
      <w:r w:rsidR="008B4413">
        <w:rPr>
          <w:rFonts w:cs="Arial"/>
          <w:sz w:val="20"/>
          <w:szCs w:val="20"/>
        </w:rPr>
        <w:t xml:space="preserve"> durante el día de trabajo seleccionado</w:t>
      </w:r>
      <w:r w:rsidR="008B4413" w:rsidRPr="004B0411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>:</w:t>
      </w:r>
    </w:p>
    <w:p w:rsidR="00A67372" w:rsidRDefault="00A67372" w:rsidP="003F2A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A67372" w:rsidRPr="003F2A38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A67372" w:rsidRPr="003F2A38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VisitaClave</w:t>
      </w:r>
      <w:proofErr w:type="spellEnd"/>
    </w:p>
    <w:p w:rsidR="00A67372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67372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A67372" w:rsidRPr="00E55C99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A67372" w:rsidRPr="00A769FD" w:rsidRDefault="00A67372" w:rsidP="003F2A38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A67372" w:rsidRPr="00A769FD" w:rsidRDefault="00A67372" w:rsidP="003F2A38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Pr="00A769FD">
        <w:rPr>
          <w:rFonts w:cs="Arial"/>
          <w:sz w:val="20"/>
          <w:szCs w:val="20"/>
        </w:rPr>
        <w:t xml:space="preserve"> 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Clave</w:t>
      </w:r>
    </w:p>
    <w:p w:rsidR="00A67372" w:rsidRPr="00A769FD" w:rsidRDefault="00A67372" w:rsidP="003F2A38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NombreCorto</w:t>
      </w:r>
      <w:proofErr w:type="spellEnd"/>
    </w:p>
    <w:p w:rsidR="00A67372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3</w:t>
      </w:r>
    </w:p>
    <w:p w:rsidR="00A67372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9B1F2F" w:rsidRDefault="009B1F2F" w:rsidP="003F2A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A67372" w:rsidRPr="00536DA6" w:rsidRDefault="00A67372" w:rsidP="003F2A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TransProdDetalleID</w:t>
      </w:r>
      <w:proofErr w:type="spellEnd"/>
    </w:p>
    <w:p w:rsidR="00A67372" w:rsidRPr="003F2A38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B4413" w:rsidRPr="003F2A38" w:rsidRDefault="008B4413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TipoUnidad</w:t>
      </w:r>
      <w:proofErr w:type="spellEnd"/>
    </w:p>
    <w:p w:rsidR="008B4413" w:rsidRDefault="008B4413" w:rsidP="003F2A38">
      <w:pPr>
        <w:pStyle w:val="Prrafodelista"/>
        <w:numPr>
          <w:ilvl w:val="5"/>
          <w:numId w:val="6"/>
        </w:numPr>
        <w:ind w:left="4678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8B4413" w:rsidRPr="003F2A38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B4413" w:rsidRPr="003F2A38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3F2A38">
        <w:rPr>
          <w:rFonts w:cs="Arial"/>
          <w:sz w:val="20"/>
          <w:szCs w:val="20"/>
        </w:rPr>
        <w:t>Nombre</w:t>
      </w:r>
    </w:p>
    <w:p w:rsidR="008B4413" w:rsidRPr="00017887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B4413">
        <w:rPr>
          <w:b/>
          <w:sz w:val="20"/>
          <w:szCs w:val="20"/>
        </w:rPr>
        <w:t>ProductoDetalle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B4413" w:rsidRPr="00325F04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PRUTipoUnidad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</w:t>
      </w:r>
      <w:r w:rsidRPr="00325F04">
        <w:rPr>
          <w:rFonts w:cs="Arial"/>
          <w:sz w:val="20"/>
          <w:szCs w:val="20"/>
        </w:rPr>
        <w:t>Lts</w:t>
      </w:r>
      <w:proofErr w:type="spellEnd"/>
    </w:p>
    <w:p w:rsidR="008B4413" w:rsidRPr="00325F04" w:rsidRDefault="008B4413" w:rsidP="003F2A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ProductoEsquema</w:t>
      </w:r>
      <w:proofErr w:type="spellEnd"/>
    </w:p>
    <w:p w:rsid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B4413" w:rsidRPr="008B4413" w:rsidRDefault="008B4413" w:rsidP="003F2A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EsquemaID</w:t>
      </w:r>
      <w:proofErr w:type="spellEnd"/>
    </w:p>
    <w:p w:rsidR="00A67372" w:rsidRPr="008B4413" w:rsidRDefault="00A67372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Cantidad</w:t>
      </w:r>
    </w:p>
    <w:p w:rsidR="008B4413" w:rsidRPr="008B4413" w:rsidRDefault="008B4413" w:rsidP="003F2A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TipoMotivo</w:t>
      </w:r>
      <w:proofErr w:type="spellEnd"/>
    </w:p>
    <w:p w:rsidR="008B4413" w:rsidRPr="0011369D" w:rsidRDefault="008B4413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8B4413" w:rsidRP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VAVClave</w:t>
      </w:r>
      <w:proofErr w:type="spellEnd"/>
    </w:p>
    <w:p w:rsidR="008B4413" w:rsidRP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VARCodigo</w:t>
      </w:r>
      <w:proofErr w:type="spellEnd"/>
      <w:r w:rsidRPr="008B4413">
        <w:rPr>
          <w:rFonts w:cs="Arial"/>
          <w:sz w:val="20"/>
          <w:szCs w:val="20"/>
        </w:rPr>
        <w:t xml:space="preserve"> = ‘TRPMOT’</w:t>
      </w:r>
    </w:p>
    <w:p w:rsidR="008B4413" w:rsidRDefault="008B4413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Grupo = ‘</w:t>
      </w:r>
      <w:r>
        <w:rPr>
          <w:rFonts w:cs="Arial"/>
          <w:sz w:val="20"/>
          <w:szCs w:val="20"/>
        </w:rPr>
        <w:t xml:space="preserve">No </w:t>
      </w:r>
      <w:r w:rsidRPr="008B4413">
        <w:rPr>
          <w:rFonts w:cs="Arial"/>
          <w:sz w:val="20"/>
          <w:szCs w:val="20"/>
        </w:rPr>
        <w:t>Venta’ o ‘</w:t>
      </w:r>
      <w:r>
        <w:rPr>
          <w:rFonts w:cs="Arial"/>
          <w:sz w:val="20"/>
          <w:szCs w:val="20"/>
        </w:rPr>
        <w:t>Caducidad</w:t>
      </w:r>
      <w:r w:rsidRPr="008B4413">
        <w:rPr>
          <w:rFonts w:cs="Arial"/>
          <w:sz w:val="20"/>
          <w:szCs w:val="20"/>
        </w:rPr>
        <w:t>’</w:t>
      </w:r>
    </w:p>
    <w:p w:rsidR="009B1F2F" w:rsidRPr="008B4413" w:rsidRDefault="009B1F2F" w:rsidP="009B1F2F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bookmarkEnd w:id="25"/>
    <w:bookmarkEnd w:id="26"/>
    <w:p w:rsidR="008F0000" w:rsidRPr="008F0000" w:rsidRDefault="008F0000" w:rsidP="008F0000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el filtro de Cambios para el reporte (Cambios = 1) de acuerdo a la información recibida como parámetro&gt;</w:t>
      </w:r>
    </w:p>
    <w:p w:rsidR="008D09DA" w:rsidRPr="00294545" w:rsidRDefault="008D09DA" w:rsidP="008F000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movimiento de entrada de los Cambios de Producto no cancelados, realizados con motivo perteneciente al grupo de No Venta y Caducidad durante el día de trabajo seleccionado</w:t>
      </w:r>
      <w:r w:rsidRPr="004B0411">
        <w:rPr>
          <w:rFonts w:cs="Arial"/>
          <w:sz w:val="20"/>
          <w:szCs w:val="20"/>
        </w:rPr>
        <w:t xml:space="preserve"> como filtro</w:t>
      </w:r>
      <w:r>
        <w:rPr>
          <w:rFonts w:cs="Arial"/>
          <w:sz w:val="20"/>
          <w:szCs w:val="20"/>
        </w:rPr>
        <w:t>:</w:t>
      </w:r>
    </w:p>
    <w:p w:rsidR="008D09DA" w:rsidRDefault="008D09DA" w:rsidP="008F000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D09DA" w:rsidRPr="008F0000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D09DA" w:rsidRPr="008F0000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F0000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8F0000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E55C99">
        <w:rPr>
          <w:rFonts w:cs="Arial"/>
          <w:sz w:val="20"/>
          <w:szCs w:val="20"/>
        </w:rPr>
        <w:t>VisitaClave</w:t>
      </w:r>
      <w:proofErr w:type="spellEnd"/>
    </w:p>
    <w:p w:rsidR="008F0000" w:rsidRPr="00E55C99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DiaClave = </w:t>
      </w:r>
      <w:r>
        <w:rPr>
          <w:rFonts w:cs="Arial"/>
          <w:color w:val="FF0000"/>
          <w:sz w:val="20"/>
          <w:szCs w:val="20"/>
        </w:rPr>
        <w:t>DiaClave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que se haya seleccionado </w:t>
      </w:r>
      <w:r>
        <w:rPr>
          <w:rFonts w:cs="Arial"/>
          <w:i/>
          <w:sz w:val="20"/>
          <w:szCs w:val="20"/>
        </w:rPr>
        <w:t>un DiaClave como filtro</w:t>
      </w:r>
      <w:r w:rsidRPr="005827C8">
        <w:rPr>
          <w:rFonts w:cs="Arial"/>
          <w:i/>
          <w:sz w:val="20"/>
          <w:szCs w:val="20"/>
        </w:rPr>
        <w:t>, de lo contrario se omite esta parte de la consulta)</w:t>
      </w:r>
    </w:p>
    <w:p w:rsidR="008F0000" w:rsidRPr="00A769FD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</w:p>
    <w:p w:rsidR="008F0000" w:rsidRPr="00A769FD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A769FD">
        <w:rPr>
          <w:rFonts w:cs="Arial"/>
          <w:b/>
          <w:sz w:val="20"/>
          <w:szCs w:val="20"/>
        </w:rPr>
        <w:t>Cliente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ClienteClave</w:t>
      </w:r>
      <w:proofErr w:type="spellEnd"/>
      <w:r w:rsidRPr="00A769FD">
        <w:rPr>
          <w:rFonts w:cs="Arial"/>
          <w:sz w:val="20"/>
          <w:szCs w:val="20"/>
        </w:rPr>
        <w:t xml:space="preserve"> 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r w:rsidRPr="00A769FD">
        <w:rPr>
          <w:rFonts w:cs="Arial"/>
          <w:sz w:val="20"/>
          <w:szCs w:val="20"/>
        </w:rPr>
        <w:t>Clave</w:t>
      </w:r>
    </w:p>
    <w:p w:rsidR="008F0000" w:rsidRPr="00A769FD" w:rsidRDefault="008F0000" w:rsidP="008F0000">
      <w:pPr>
        <w:pStyle w:val="Prrafodelista"/>
        <w:numPr>
          <w:ilvl w:val="7"/>
          <w:numId w:val="6"/>
        </w:numPr>
        <w:ind w:left="7371" w:hanging="1417"/>
        <w:rPr>
          <w:rFonts w:cs="Arial"/>
          <w:sz w:val="20"/>
          <w:szCs w:val="20"/>
        </w:rPr>
      </w:pPr>
      <w:proofErr w:type="spellStart"/>
      <w:r w:rsidRPr="00A769FD">
        <w:rPr>
          <w:rFonts w:cs="Arial"/>
          <w:sz w:val="20"/>
          <w:szCs w:val="20"/>
        </w:rPr>
        <w:t>NombreCorto</w:t>
      </w:r>
      <w:proofErr w:type="spellEnd"/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9</w:t>
      </w:r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8D09DA" w:rsidRDefault="008D09DA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0254CC" w:rsidRDefault="000254CC" w:rsidP="008F0000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F0000" w:rsidRPr="00536DA6" w:rsidRDefault="008F0000" w:rsidP="008F0000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t>TransProdDetalle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TransProdID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TransProdDetalleID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F0000" w:rsidRPr="003F2A38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TipoUnidad</w:t>
      </w:r>
      <w:proofErr w:type="spellEnd"/>
    </w:p>
    <w:p w:rsidR="008F0000" w:rsidRDefault="008F0000" w:rsidP="008F0000">
      <w:pPr>
        <w:pStyle w:val="Prrafodelista"/>
        <w:numPr>
          <w:ilvl w:val="5"/>
          <w:numId w:val="6"/>
        </w:numPr>
        <w:ind w:left="4678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8F0000" w:rsidRPr="003F2A38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F2A38">
        <w:rPr>
          <w:rFonts w:cs="Arial"/>
          <w:sz w:val="20"/>
          <w:szCs w:val="20"/>
        </w:rPr>
        <w:t>ProductoClave</w:t>
      </w:r>
      <w:proofErr w:type="spellEnd"/>
    </w:p>
    <w:p w:rsidR="008F0000" w:rsidRPr="003F2A38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3F2A38">
        <w:rPr>
          <w:rFonts w:cs="Arial"/>
          <w:sz w:val="20"/>
          <w:szCs w:val="20"/>
        </w:rPr>
        <w:t>Nombre</w:t>
      </w:r>
    </w:p>
    <w:p w:rsidR="008F0000" w:rsidRPr="00017887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B4413">
        <w:rPr>
          <w:b/>
          <w:sz w:val="20"/>
          <w:szCs w:val="20"/>
        </w:rPr>
        <w:t>ProductoDetalle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8F0000" w:rsidRPr="00325F04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PRUTipoUnidad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Kg</w:t>
      </w:r>
      <w:r w:rsidRPr="00325F04">
        <w:rPr>
          <w:rFonts w:cs="Arial"/>
          <w:sz w:val="20"/>
          <w:szCs w:val="20"/>
        </w:rPr>
        <w:t>Lts</w:t>
      </w:r>
      <w:proofErr w:type="spellEnd"/>
    </w:p>
    <w:p w:rsidR="008F0000" w:rsidRPr="00325F04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325F04">
        <w:rPr>
          <w:rFonts w:cs="Arial"/>
          <w:b/>
          <w:sz w:val="20"/>
          <w:szCs w:val="20"/>
        </w:rPr>
        <w:t>ProductoEsquema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325F04">
        <w:rPr>
          <w:rFonts w:cs="Arial"/>
          <w:sz w:val="20"/>
          <w:szCs w:val="20"/>
        </w:rPr>
        <w:t>EsquemaID</w:t>
      </w:r>
      <w:proofErr w:type="spellEnd"/>
    </w:p>
    <w:p w:rsidR="003F0342" w:rsidRPr="003F0342" w:rsidRDefault="003F0342" w:rsidP="008F0000">
      <w:pPr>
        <w:pStyle w:val="Prrafodelista"/>
        <w:numPr>
          <w:ilvl w:val="6"/>
          <w:numId w:val="6"/>
        </w:numPr>
        <w:ind w:left="5954"/>
        <w:rPr>
          <w:rFonts w:cs="Arial"/>
          <w:b/>
          <w:sz w:val="20"/>
          <w:szCs w:val="20"/>
        </w:rPr>
      </w:pPr>
      <w:r w:rsidRPr="003F0342">
        <w:rPr>
          <w:rFonts w:cs="Arial"/>
          <w:b/>
          <w:sz w:val="20"/>
          <w:szCs w:val="20"/>
        </w:rPr>
        <w:t>Esquema</w:t>
      </w:r>
    </w:p>
    <w:p w:rsidR="003F0342" w:rsidRDefault="003F0342" w:rsidP="003F0342">
      <w:pPr>
        <w:pStyle w:val="Prrafodelista"/>
        <w:numPr>
          <w:ilvl w:val="7"/>
          <w:numId w:val="6"/>
        </w:numPr>
        <w:ind w:left="737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3F0342" w:rsidRPr="008B4413" w:rsidRDefault="003F0342" w:rsidP="003F0342">
      <w:pPr>
        <w:pStyle w:val="Prrafodelista"/>
        <w:numPr>
          <w:ilvl w:val="7"/>
          <w:numId w:val="6"/>
        </w:numPr>
        <w:ind w:left="737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0000" w:rsidRPr="008B4413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Cantidad</w:t>
      </w:r>
    </w:p>
    <w:p w:rsidR="008F0000" w:rsidRPr="008B4413" w:rsidRDefault="008F0000" w:rsidP="008F000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TipoMotivo</w:t>
      </w:r>
      <w:proofErr w:type="spellEnd"/>
    </w:p>
    <w:p w:rsidR="008F0000" w:rsidRPr="0011369D" w:rsidRDefault="008F0000" w:rsidP="008F0000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8F0000" w:rsidRPr="008B4413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VAVClave</w:t>
      </w:r>
      <w:proofErr w:type="spellEnd"/>
    </w:p>
    <w:p w:rsidR="008F0000" w:rsidRPr="008B4413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B4413">
        <w:rPr>
          <w:rFonts w:cs="Arial"/>
          <w:sz w:val="20"/>
          <w:szCs w:val="20"/>
        </w:rPr>
        <w:t>VARCodigo</w:t>
      </w:r>
      <w:proofErr w:type="spellEnd"/>
      <w:r w:rsidRPr="008B4413">
        <w:rPr>
          <w:rFonts w:cs="Arial"/>
          <w:sz w:val="20"/>
          <w:szCs w:val="20"/>
        </w:rPr>
        <w:t xml:space="preserve"> = ‘TRPMOT’</w:t>
      </w:r>
    </w:p>
    <w:p w:rsidR="008F0000" w:rsidRDefault="008F0000" w:rsidP="008F0000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8B4413">
        <w:rPr>
          <w:rFonts w:cs="Arial"/>
          <w:sz w:val="20"/>
          <w:szCs w:val="20"/>
        </w:rPr>
        <w:t>Grupo = ‘</w:t>
      </w:r>
      <w:r>
        <w:rPr>
          <w:rFonts w:cs="Arial"/>
          <w:sz w:val="20"/>
          <w:szCs w:val="20"/>
        </w:rPr>
        <w:t xml:space="preserve">No </w:t>
      </w:r>
      <w:r w:rsidRPr="008B4413">
        <w:rPr>
          <w:rFonts w:cs="Arial"/>
          <w:sz w:val="20"/>
          <w:szCs w:val="20"/>
        </w:rPr>
        <w:t>Venta’ o ‘</w:t>
      </w:r>
      <w:r>
        <w:rPr>
          <w:rFonts w:cs="Arial"/>
          <w:sz w:val="20"/>
          <w:szCs w:val="20"/>
        </w:rPr>
        <w:t>Caducidad</w:t>
      </w:r>
      <w:r w:rsidRPr="008B4413">
        <w:rPr>
          <w:rFonts w:cs="Arial"/>
          <w:sz w:val="20"/>
          <w:szCs w:val="20"/>
        </w:rPr>
        <w:t>’</w:t>
      </w:r>
    </w:p>
    <w:p w:rsidR="000254CC" w:rsidRPr="008B4413" w:rsidRDefault="000254CC" w:rsidP="000254CC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D09DA" w:rsidRPr="001C5F63" w:rsidRDefault="008D09DA" w:rsidP="008D09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8D09DA" w:rsidRPr="008D09DA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8D09DA">
        <w:rPr>
          <w:rFonts w:cs="Arial"/>
          <w:sz w:val="20"/>
          <w:szCs w:val="20"/>
        </w:rPr>
        <w:t>Nombre Empresa: &lt;</w:t>
      </w:r>
      <w:proofErr w:type="spellStart"/>
      <w:r w:rsidRPr="008D09DA">
        <w:rPr>
          <w:rFonts w:cs="Arial"/>
          <w:sz w:val="20"/>
          <w:szCs w:val="20"/>
        </w:rPr>
        <w:t>Configuracion.NombreEmpresa</w:t>
      </w:r>
      <w:proofErr w:type="spellEnd"/>
      <w:r w:rsidRPr="008D09DA">
        <w:rPr>
          <w:rFonts w:cs="Arial"/>
          <w:sz w:val="20"/>
          <w:szCs w:val="20"/>
        </w:rPr>
        <w:t>&gt;</w:t>
      </w:r>
    </w:p>
    <w:p w:rsidR="008D09DA" w:rsidRPr="008D09DA" w:rsidRDefault="008D09D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8D09DA">
        <w:rPr>
          <w:rFonts w:cs="Arial"/>
          <w:sz w:val="20"/>
          <w:szCs w:val="20"/>
        </w:rPr>
        <w:t>RFC: &lt;</w:t>
      </w:r>
      <w:proofErr w:type="spellStart"/>
      <w:r w:rsidRPr="008D09DA">
        <w:rPr>
          <w:rFonts w:cs="Arial"/>
          <w:sz w:val="20"/>
          <w:szCs w:val="20"/>
        </w:rPr>
        <w:t>Configuracion.RFC</w:t>
      </w:r>
      <w:proofErr w:type="spellEnd"/>
      <w:r w:rsidRPr="008D09DA">
        <w:rPr>
          <w:rFonts w:cs="Arial"/>
          <w:sz w:val="20"/>
          <w:szCs w:val="20"/>
        </w:rPr>
        <w:t>&gt;</w:t>
      </w:r>
    </w:p>
    <w:p w:rsidR="00A0260E" w:rsidRDefault="00A0260E" w:rsidP="00A0260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</w:t>
      </w:r>
      <w:r w:rsidR="008D09D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8D09DA">
        <w:rPr>
          <w:rFonts w:cs="Arial"/>
          <w:sz w:val="20"/>
          <w:szCs w:val="20"/>
        </w:rPr>
        <w:t>del Centro de Distribución al que pertenece el Vendedor</w:t>
      </w:r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EF5F7A" w:rsidRDefault="008D09D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8D09DA">
        <w:rPr>
          <w:rStyle w:val="Hipervnculo"/>
          <w:rFonts w:cs="Arial"/>
          <w:b/>
          <w:color w:val="auto"/>
          <w:sz w:val="20"/>
          <w:szCs w:val="20"/>
          <w:u w:val="none"/>
        </w:rPr>
        <w:t>CEDI: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nombre del Centro de Distribución obtenido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Almacen.Nombre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EF5F7A" w:rsidRDefault="00EF5F7A" w:rsidP="008D09D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Domicilio</w:t>
      </w:r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: Se presenta el domicilio del Centro de Distribución obtenido &lt;</w:t>
      </w:r>
      <w:proofErr w:type="spellStart"/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Almacen.Domicilio</w:t>
      </w:r>
      <w:proofErr w:type="spellEnd"/>
      <w:r w:rsidR="008D09DA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8D09DA" w:rsidRDefault="008D09DA" w:rsidP="008D09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8D09DA" w:rsidRPr="001D0243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proofErr w:type="spellStart"/>
      <w:r w:rsidRPr="001D0243">
        <w:rPr>
          <w:sz w:val="20"/>
          <w:szCs w:val="20"/>
          <w:lang w:val="es-MX" w:eastAsia="en-US"/>
        </w:rPr>
        <w:t>dd</w:t>
      </w:r>
      <w:proofErr w:type="spellEnd"/>
      <w:r w:rsidRPr="001D0243">
        <w:rPr>
          <w:sz w:val="20"/>
          <w:szCs w:val="20"/>
          <w:lang w:val="es-MX" w:eastAsia="en-US"/>
        </w:rPr>
        <w:t>/MM/</w:t>
      </w:r>
      <w:proofErr w:type="spellStart"/>
      <w:r w:rsidRPr="001D0243">
        <w:rPr>
          <w:sz w:val="20"/>
          <w:szCs w:val="20"/>
          <w:lang w:val="es-MX" w:eastAsia="en-US"/>
        </w:rPr>
        <w:t>aaaa</w:t>
      </w:r>
      <w:proofErr w:type="spellEnd"/>
      <w:r w:rsidRPr="001D0243">
        <w:rPr>
          <w:sz w:val="20"/>
          <w:szCs w:val="20"/>
          <w:lang w:val="es-MX" w:eastAsia="en-US"/>
        </w:rPr>
        <w:t xml:space="preserve"> </w:t>
      </w:r>
      <w:proofErr w:type="spellStart"/>
      <w:r w:rsidRPr="001D0243">
        <w:rPr>
          <w:sz w:val="20"/>
          <w:szCs w:val="20"/>
          <w:lang w:val="es-MX" w:eastAsia="en-US"/>
        </w:rPr>
        <w:t>hh:mm</w:t>
      </w:r>
      <w:proofErr w:type="gramStart"/>
      <w:r w:rsidRPr="001D0243">
        <w:rPr>
          <w:sz w:val="20"/>
          <w:szCs w:val="20"/>
          <w:lang w:val="es-MX" w:eastAsia="en-US"/>
        </w:rPr>
        <w:t>:ss</w:t>
      </w:r>
      <w:proofErr w:type="spellEnd"/>
      <w:proofErr w:type="gramEnd"/>
      <w:r w:rsidRPr="001D0243">
        <w:rPr>
          <w:sz w:val="20"/>
          <w:szCs w:val="20"/>
          <w:lang w:val="es-MX" w:eastAsia="en-US"/>
        </w:rPr>
        <w:t>.</w:t>
      </w:r>
    </w:p>
    <w:p w:rsidR="008D09DA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proofErr w:type="spellStart"/>
      <w:r>
        <w:rPr>
          <w:rFonts w:cs="Arial"/>
          <w:sz w:val="20"/>
          <w:szCs w:val="20"/>
        </w:rPr>
        <w:t>Vendedor.Nombre</w:t>
      </w:r>
      <w:proofErr w:type="spellEnd"/>
      <w:r>
        <w:rPr>
          <w:rFonts w:cs="Arial"/>
          <w:sz w:val="20"/>
          <w:szCs w:val="20"/>
        </w:rPr>
        <w:t>&gt;</w:t>
      </w:r>
      <w:r w:rsidRPr="001D0243">
        <w:rPr>
          <w:rFonts w:cs="Arial"/>
          <w:sz w:val="20"/>
          <w:szCs w:val="20"/>
        </w:rPr>
        <w:t>.</w:t>
      </w:r>
    </w:p>
    <w:p w:rsidR="008D09DA" w:rsidRPr="000063EE" w:rsidRDefault="008D09DA" w:rsidP="008D09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el nombre obtenido para el reporte y debajo de éste la leyenda “D</w:t>
      </w:r>
      <w:r w:rsidRPr="00092751">
        <w:rPr>
          <w:rFonts w:cs="Arial"/>
          <w:sz w:val="20"/>
          <w:szCs w:val="20"/>
        </w:rPr>
        <w:t xml:space="preserve">etallado”. Si se seleccionó el filtro de General (General = 1) de acuerdo a la información recibida como parámetro, se presenta el nombre obtenido para el reporte </w:t>
      </w:r>
      <w:r>
        <w:rPr>
          <w:rFonts w:cs="Arial"/>
          <w:sz w:val="20"/>
          <w:szCs w:val="20"/>
        </w:rPr>
        <w:t>y debajo de éste</w:t>
      </w:r>
      <w:r w:rsidRPr="00092751">
        <w:rPr>
          <w:rFonts w:cs="Arial"/>
          <w:sz w:val="20"/>
          <w:szCs w:val="20"/>
        </w:rPr>
        <w:t xml:space="preserve"> la leyenda “</w:t>
      </w:r>
      <w:r>
        <w:rPr>
          <w:rFonts w:cs="Arial"/>
          <w:sz w:val="20"/>
          <w:szCs w:val="20"/>
        </w:rPr>
        <w:t>General</w:t>
      </w:r>
      <w:r w:rsidRPr="00092751">
        <w:rPr>
          <w:rFonts w:cs="Arial"/>
          <w:sz w:val="20"/>
          <w:szCs w:val="20"/>
        </w:rPr>
        <w:t>”.</w:t>
      </w:r>
    </w:p>
    <w:p w:rsidR="008D09DA" w:rsidRDefault="003F2A38" w:rsidP="00A0260E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3F2A38" w:rsidRDefault="003F2A38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11052">
        <w:rPr>
          <w:rFonts w:cs="Arial"/>
          <w:b/>
          <w:sz w:val="20"/>
          <w:szCs w:val="20"/>
        </w:rPr>
        <w:t>Ruta:</w:t>
      </w:r>
      <w:r>
        <w:rPr>
          <w:rFonts w:cs="Arial"/>
          <w:b/>
          <w:sz w:val="20"/>
          <w:szCs w:val="20"/>
        </w:rPr>
        <w:t xml:space="preserve"> </w:t>
      </w:r>
      <w:r w:rsidRPr="001D0243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la(s) ruta(s)</w:t>
      </w:r>
      <w:r w:rsidRPr="001D0243">
        <w:rPr>
          <w:rFonts w:cs="Arial"/>
          <w:sz w:val="20"/>
          <w:szCs w:val="20"/>
        </w:rPr>
        <w:t xml:space="preserve"> del vendedor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&gt;, en caso de ser más de una, se presentan separadas por una coma.</w:t>
      </w:r>
    </w:p>
    <w:p w:rsidR="003F2A38" w:rsidRDefault="003F2A38" w:rsidP="003F2A38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el DiaClave seleccionado como filtro,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3F2A38" w:rsidRDefault="003F2A38" w:rsidP="00740729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:rsidR="00587C01" w:rsidRPr="00740729" w:rsidRDefault="00587C01" w:rsidP="008F0000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40729">
        <w:rPr>
          <w:rFonts w:cs="Arial"/>
          <w:sz w:val="20"/>
          <w:szCs w:val="20"/>
        </w:rPr>
        <w:t>El sistema presenta las siguientes columnas:</w:t>
      </w:r>
    </w:p>
    <w:p w:rsidR="00587C01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Cliente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Clave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Descripción</w:t>
      </w:r>
    </w:p>
    <w:p w:rsidR="003C69AB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8F0000">
        <w:rPr>
          <w:rFonts w:cs="Arial"/>
          <w:sz w:val="20"/>
          <w:szCs w:val="20"/>
        </w:rPr>
        <w:lastRenderedPageBreak/>
        <w:t>Cant</w:t>
      </w:r>
      <w:proofErr w:type="spellEnd"/>
    </w:p>
    <w:p w:rsidR="00DE16D1" w:rsidRPr="008F0000" w:rsidRDefault="00DE16D1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Monto</w:t>
      </w:r>
    </w:p>
    <w:p w:rsidR="003C69AB" w:rsidRPr="008F0000" w:rsidRDefault="003C69AB" w:rsidP="008F0000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8F0000">
        <w:rPr>
          <w:rFonts w:cs="Arial"/>
          <w:sz w:val="20"/>
          <w:szCs w:val="20"/>
        </w:rPr>
        <w:t>Motivo</w:t>
      </w:r>
    </w:p>
    <w:p w:rsidR="00D612F5" w:rsidRPr="007D745D" w:rsidRDefault="00587C01" w:rsidP="008F0000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7D745D">
        <w:rPr>
          <w:rStyle w:val="Hipervnculo"/>
          <w:color w:val="auto"/>
          <w:sz w:val="20"/>
          <w:u w:val="none"/>
        </w:rPr>
        <w:t xml:space="preserve">Para cada </w:t>
      </w:r>
      <w:r w:rsidR="008F0000">
        <w:rPr>
          <w:rStyle w:val="Hipervnculo"/>
          <w:color w:val="auto"/>
          <w:sz w:val="20"/>
          <w:u w:val="none"/>
        </w:rPr>
        <w:t xml:space="preserve">Cliente incluido en las </w:t>
      </w:r>
      <w:r w:rsidR="008F0000">
        <w:rPr>
          <w:rFonts w:cs="Arial"/>
          <w:sz w:val="20"/>
          <w:szCs w:val="20"/>
        </w:rPr>
        <w:t>Devoluciones de Cliente</w:t>
      </w:r>
      <w:r w:rsidR="008F0000">
        <w:rPr>
          <w:rStyle w:val="Hipervnculo"/>
          <w:color w:val="auto"/>
          <w:sz w:val="20"/>
          <w:u w:val="none"/>
        </w:rPr>
        <w:t xml:space="preserve"> y en los </w:t>
      </w:r>
      <w:r w:rsidR="008F0000">
        <w:rPr>
          <w:rFonts w:cs="Arial"/>
          <w:sz w:val="20"/>
          <w:szCs w:val="20"/>
        </w:rPr>
        <w:t>Cambios de Producto</w:t>
      </w:r>
      <w:r w:rsidR="008F0000">
        <w:rPr>
          <w:rStyle w:val="Hipervnculo"/>
          <w:color w:val="auto"/>
          <w:sz w:val="20"/>
          <w:u w:val="none"/>
        </w:rPr>
        <w:t xml:space="preserve"> o</w:t>
      </w:r>
      <w:r w:rsidR="0055528D" w:rsidRPr="007D745D">
        <w:rPr>
          <w:rStyle w:val="Hipervnculo"/>
          <w:color w:val="auto"/>
          <w:sz w:val="20"/>
          <w:u w:val="none"/>
        </w:rPr>
        <w:t>btenido</w:t>
      </w:r>
      <w:r w:rsidR="008F0000">
        <w:rPr>
          <w:rStyle w:val="Hipervnculo"/>
          <w:color w:val="auto"/>
          <w:sz w:val="20"/>
          <w:u w:val="none"/>
        </w:rPr>
        <w:t>s (en caso de aplicar)</w:t>
      </w:r>
    </w:p>
    <w:p w:rsidR="007D745D" w:rsidRPr="007D745D" w:rsidRDefault="007D745D" w:rsidP="008F000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información:</w:t>
      </w:r>
    </w:p>
    <w:p w:rsidR="00DB2EBE" w:rsidRPr="008F0000" w:rsidRDefault="007D745D" w:rsidP="008F0000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 w:rsidRPr="008F0000">
        <w:rPr>
          <w:rFonts w:cs="Arial"/>
          <w:b/>
          <w:sz w:val="20"/>
          <w:szCs w:val="20"/>
        </w:rPr>
        <w:t>Cliente</w:t>
      </w:r>
      <w:r w:rsidR="008F0000" w:rsidRPr="008F0000">
        <w:rPr>
          <w:rFonts w:cs="Arial"/>
          <w:b/>
          <w:sz w:val="20"/>
          <w:szCs w:val="20"/>
        </w:rPr>
        <w:t xml:space="preserve">: </w:t>
      </w:r>
      <w:r w:rsidR="008F0000" w:rsidRPr="00DD309D">
        <w:rPr>
          <w:rFonts w:cs="Arial"/>
          <w:sz w:val="20"/>
          <w:szCs w:val="20"/>
        </w:rPr>
        <w:t xml:space="preserve">Se </w:t>
      </w:r>
      <w:r w:rsidR="008F0000">
        <w:rPr>
          <w:rFonts w:cs="Arial"/>
          <w:sz w:val="20"/>
          <w:szCs w:val="20"/>
        </w:rPr>
        <w:t>presenta</w:t>
      </w:r>
      <w:r w:rsidR="008F0000" w:rsidRPr="00DD309D">
        <w:rPr>
          <w:rFonts w:cs="Arial"/>
          <w:sz w:val="20"/>
          <w:szCs w:val="20"/>
        </w:rPr>
        <w:t xml:space="preserve"> la información del cliente, concatenando la clave de este</w:t>
      </w:r>
      <w:r w:rsidR="008F0000">
        <w:rPr>
          <w:rFonts w:cs="Arial"/>
          <w:sz w:val="20"/>
          <w:szCs w:val="20"/>
        </w:rPr>
        <w:t xml:space="preserve"> &lt;</w:t>
      </w:r>
      <w:proofErr w:type="spellStart"/>
      <w:r w:rsidR="008F0000">
        <w:rPr>
          <w:rFonts w:cs="Arial"/>
          <w:sz w:val="20"/>
          <w:szCs w:val="20"/>
        </w:rPr>
        <w:t>Cliente.Clave</w:t>
      </w:r>
      <w:proofErr w:type="spellEnd"/>
      <w:r w:rsidR="008F0000">
        <w:rPr>
          <w:rFonts w:cs="Arial"/>
          <w:sz w:val="20"/>
          <w:szCs w:val="20"/>
        </w:rPr>
        <w:t>&gt;</w:t>
      </w:r>
      <w:r w:rsidR="008F0000" w:rsidRPr="00DD309D">
        <w:rPr>
          <w:rFonts w:cs="Arial"/>
          <w:sz w:val="20"/>
          <w:szCs w:val="20"/>
        </w:rPr>
        <w:t xml:space="preserve"> y su </w:t>
      </w:r>
      <w:r w:rsidR="008F0000">
        <w:rPr>
          <w:rFonts w:cs="Arial"/>
          <w:sz w:val="20"/>
          <w:szCs w:val="20"/>
        </w:rPr>
        <w:t>nombre corto &lt;</w:t>
      </w:r>
      <w:proofErr w:type="spellStart"/>
      <w:r w:rsidR="008F0000">
        <w:rPr>
          <w:rFonts w:cs="Arial"/>
          <w:sz w:val="20"/>
          <w:szCs w:val="20"/>
        </w:rPr>
        <w:t>Cliente.NombreCorto</w:t>
      </w:r>
      <w:proofErr w:type="spellEnd"/>
      <w:r w:rsidR="008F0000">
        <w:rPr>
          <w:rFonts w:cs="Arial"/>
          <w:sz w:val="20"/>
          <w:szCs w:val="20"/>
        </w:rPr>
        <w:t>&gt;</w:t>
      </w:r>
      <w:r w:rsidR="008F0000" w:rsidRPr="00DD309D">
        <w:rPr>
          <w:rFonts w:cs="Arial"/>
          <w:sz w:val="20"/>
          <w:szCs w:val="20"/>
        </w:rPr>
        <w:t>, separados por un guion</w:t>
      </w:r>
      <w:r w:rsidR="008F0000">
        <w:rPr>
          <w:rFonts w:cs="Arial"/>
          <w:sz w:val="20"/>
          <w:szCs w:val="20"/>
        </w:rPr>
        <w:t xml:space="preserve"> medio</w:t>
      </w:r>
      <w:r w:rsidR="008F0000" w:rsidRPr="00DD309D">
        <w:rPr>
          <w:rFonts w:cs="Arial"/>
          <w:sz w:val="20"/>
          <w:szCs w:val="20"/>
        </w:rPr>
        <w:t xml:space="preserve">, ejemplo: “Clave – </w:t>
      </w:r>
      <w:proofErr w:type="spellStart"/>
      <w:r w:rsidR="008F0000">
        <w:rPr>
          <w:rFonts w:cs="Arial"/>
          <w:sz w:val="20"/>
          <w:szCs w:val="20"/>
        </w:rPr>
        <w:t>NombreCorto</w:t>
      </w:r>
      <w:proofErr w:type="spellEnd"/>
      <w:r w:rsidR="008F0000" w:rsidRPr="00DD309D">
        <w:rPr>
          <w:rFonts w:cs="Arial"/>
          <w:sz w:val="20"/>
          <w:szCs w:val="20"/>
        </w:rPr>
        <w:t>”.</w:t>
      </w:r>
    </w:p>
    <w:p w:rsidR="008F0000" w:rsidRPr="008F0000" w:rsidRDefault="008F0000" w:rsidP="008F000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&lt;se obtuvieron Cambios de Producto para el cliente actual&gt; </w:t>
      </w:r>
    </w:p>
    <w:p w:rsidR="00A57BCD" w:rsidRPr="00A57BCD" w:rsidRDefault="00A57BCD" w:rsidP="008F000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</w:t>
      </w:r>
      <w:r w:rsidR="003F0342">
        <w:rPr>
          <w:rStyle w:val="Hipervnculo"/>
          <w:color w:val="auto"/>
          <w:sz w:val="20"/>
          <w:u w:val="none"/>
        </w:rPr>
        <w:t xml:space="preserve"> como título de sección</w:t>
      </w:r>
      <w:r>
        <w:rPr>
          <w:rStyle w:val="Hipervnculo"/>
          <w:color w:val="auto"/>
          <w:sz w:val="20"/>
          <w:u w:val="none"/>
        </w:rPr>
        <w:t>:</w:t>
      </w:r>
    </w:p>
    <w:p w:rsidR="00A57BCD" w:rsidRPr="007D745D" w:rsidRDefault="003F0342" w:rsidP="008F000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“</w:t>
      </w:r>
      <w:r w:rsidR="00A57BCD">
        <w:rPr>
          <w:rStyle w:val="Hipervnculo"/>
          <w:color w:val="auto"/>
          <w:sz w:val="20"/>
          <w:u w:val="none"/>
        </w:rPr>
        <w:t>Cambios</w:t>
      </w:r>
      <w:r>
        <w:rPr>
          <w:rStyle w:val="Hipervnculo"/>
          <w:color w:val="auto"/>
          <w:sz w:val="20"/>
          <w:u w:val="none"/>
        </w:rPr>
        <w:t>”</w:t>
      </w:r>
    </w:p>
    <w:p w:rsidR="007D745D" w:rsidRPr="007D745D" w:rsidRDefault="007D745D" w:rsidP="003F0342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Para cada </w:t>
      </w:r>
      <w:r w:rsidR="003F0342">
        <w:rPr>
          <w:rStyle w:val="Hipervnculo"/>
          <w:color w:val="auto"/>
          <w:sz w:val="20"/>
          <w:u w:val="none"/>
        </w:rPr>
        <w:t>producto</w:t>
      </w:r>
      <w:r w:rsidR="00F33A12">
        <w:rPr>
          <w:rStyle w:val="Hipervnculo"/>
          <w:color w:val="auto"/>
          <w:sz w:val="20"/>
          <w:u w:val="none"/>
        </w:rPr>
        <w:t xml:space="preserve"> &lt;</w:t>
      </w:r>
      <w:proofErr w:type="spellStart"/>
      <w:r w:rsidR="00F33A12"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 w:rsidR="00F33A12">
        <w:rPr>
          <w:rStyle w:val="Hipervnculo"/>
          <w:color w:val="auto"/>
          <w:sz w:val="20"/>
          <w:u w:val="none"/>
        </w:rPr>
        <w:t>&gt; y su motivo de cambio &lt;</w:t>
      </w:r>
      <w:proofErr w:type="spellStart"/>
      <w:r w:rsidR="00F33A12">
        <w:rPr>
          <w:rStyle w:val="Hipervnculo"/>
          <w:color w:val="auto"/>
          <w:sz w:val="20"/>
          <w:u w:val="none"/>
        </w:rPr>
        <w:t>TransProdDetalle.TipoMotivo</w:t>
      </w:r>
      <w:proofErr w:type="spellEnd"/>
      <w:r w:rsidR="00F33A12">
        <w:rPr>
          <w:rStyle w:val="Hipervnculo"/>
          <w:color w:val="auto"/>
          <w:sz w:val="20"/>
          <w:u w:val="none"/>
        </w:rPr>
        <w:t>&gt;</w:t>
      </w:r>
      <w:r w:rsidR="003F0342">
        <w:rPr>
          <w:rStyle w:val="Hipervnculo"/>
          <w:color w:val="auto"/>
          <w:sz w:val="20"/>
          <w:u w:val="none"/>
        </w:rPr>
        <w:t xml:space="preserve"> incluido en los</w:t>
      </w:r>
      <w:r>
        <w:rPr>
          <w:rStyle w:val="Hipervnculo"/>
          <w:color w:val="auto"/>
          <w:sz w:val="20"/>
          <w:u w:val="none"/>
        </w:rPr>
        <w:t xml:space="preserve"> Cam</w:t>
      </w:r>
      <w:r w:rsidR="00EF73F3">
        <w:rPr>
          <w:rStyle w:val="Hipervnculo"/>
          <w:color w:val="auto"/>
          <w:sz w:val="20"/>
          <w:u w:val="none"/>
        </w:rPr>
        <w:t xml:space="preserve">bios </w:t>
      </w:r>
      <w:r w:rsidR="003F0342">
        <w:rPr>
          <w:rStyle w:val="Hipervnculo"/>
          <w:color w:val="auto"/>
          <w:sz w:val="20"/>
          <w:u w:val="none"/>
        </w:rPr>
        <w:t>de Producto obtenidos para el cliente actual</w:t>
      </w:r>
    </w:p>
    <w:p w:rsidR="00A57BCD" w:rsidRPr="00A57BCD" w:rsidRDefault="007D745D" w:rsidP="003F0342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</w:t>
      </w:r>
      <w:r w:rsidR="003F0342">
        <w:rPr>
          <w:rStyle w:val="Hipervnculo"/>
          <w:color w:val="auto"/>
          <w:sz w:val="20"/>
          <w:u w:val="none"/>
        </w:rPr>
        <w:t xml:space="preserve"> </w:t>
      </w:r>
      <w:r w:rsidR="003F0342">
        <w:rPr>
          <w:rFonts w:cs="Arial"/>
          <w:sz w:val="20"/>
          <w:szCs w:val="20"/>
        </w:rPr>
        <w:t>en la columna correspondiente, ordenándola</w:t>
      </w:r>
      <w:r w:rsidR="00F33A12">
        <w:rPr>
          <w:rFonts w:cs="Arial"/>
          <w:sz w:val="20"/>
          <w:szCs w:val="20"/>
        </w:rPr>
        <w:t xml:space="preserve"> en primer lugar</w:t>
      </w:r>
      <w:r w:rsidR="003F0342">
        <w:rPr>
          <w:rFonts w:cs="Arial"/>
          <w:sz w:val="20"/>
          <w:szCs w:val="20"/>
        </w:rPr>
        <w:t xml:space="preserve"> de manera ascendente por </w:t>
      </w:r>
      <w:r w:rsidR="00F33A12">
        <w:rPr>
          <w:rFonts w:cs="Arial"/>
          <w:sz w:val="20"/>
          <w:szCs w:val="20"/>
        </w:rPr>
        <w:t>la clave d</w:t>
      </w:r>
      <w:r w:rsidR="003F0342">
        <w:rPr>
          <w:rFonts w:cs="Arial"/>
          <w:sz w:val="20"/>
          <w:szCs w:val="20"/>
        </w:rPr>
        <w:t>el esquema de producto directamente relacionado al producto</w:t>
      </w:r>
      <w:r w:rsidR="00F33A12">
        <w:rPr>
          <w:rFonts w:cs="Arial"/>
          <w:sz w:val="20"/>
          <w:szCs w:val="20"/>
        </w:rPr>
        <w:t xml:space="preserve"> actual &lt;</w:t>
      </w:r>
      <w:proofErr w:type="spellStart"/>
      <w:r w:rsidR="00F33A12">
        <w:rPr>
          <w:rFonts w:cs="Arial"/>
          <w:sz w:val="20"/>
          <w:szCs w:val="20"/>
        </w:rPr>
        <w:t>Esquema.Clave</w:t>
      </w:r>
      <w:proofErr w:type="spellEnd"/>
      <w:r w:rsidR="00F33A12">
        <w:rPr>
          <w:rFonts w:cs="Arial"/>
          <w:sz w:val="20"/>
          <w:szCs w:val="20"/>
        </w:rPr>
        <w:t>&gt;</w:t>
      </w:r>
      <w:r w:rsidR="003F0342">
        <w:rPr>
          <w:rFonts w:cs="Arial"/>
          <w:sz w:val="20"/>
          <w:szCs w:val="20"/>
        </w:rPr>
        <w:t xml:space="preserve"> y</w:t>
      </w:r>
      <w:r w:rsidR="00F33A12">
        <w:rPr>
          <w:rFonts w:cs="Arial"/>
          <w:sz w:val="20"/>
          <w:szCs w:val="20"/>
        </w:rPr>
        <w:t xml:space="preserve"> en segundo lugar</w:t>
      </w:r>
      <w:r w:rsidR="003F0342">
        <w:rPr>
          <w:rFonts w:cs="Arial"/>
          <w:sz w:val="20"/>
          <w:szCs w:val="20"/>
        </w:rPr>
        <w:t xml:space="preserve"> de manera descendente por su volumen o peso &lt;</w:t>
      </w:r>
      <w:proofErr w:type="spellStart"/>
      <w:r w:rsidR="003F0342">
        <w:rPr>
          <w:rFonts w:cs="Arial"/>
          <w:sz w:val="20"/>
          <w:szCs w:val="20"/>
        </w:rPr>
        <w:t>ProductoUnidad.KgLts</w:t>
      </w:r>
      <w:proofErr w:type="spellEnd"/>
      <w:r w:rsidR="003F0342">
        <w:rPr>
          <w:rFonts w:cs="Arial"/>
          <w:sz w:val="20"/>
          <w:szCs w:val="20"/>
        </w:rPr>
        <w:t>&gt;</w:t>
      </w:r>
      <w:r w:rsidR="00F33A12">
        <w:rPr>
          <w:rFonts w:cs="Arial"/>
          <w:sz w:val="20"/>
          <w:szCs w:val="20"/>
        </w:rPr>
        <w:t>.</w:t>
      </w:r>
    </w:p>
    <w:p w:rsidR="00DB2EBE" w:rsidRPr="00F33A12" w:rsidRDefault="00A57BCD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Clave</w:t>
      </w:r>
      <w:r w:rsidR="00F33A12">
        <w:rPr>
          <w:rStyle w:val="Hipervnculo"/>
          <w:b/>
          <w:color w:val="auto"/>
          <w:sz w:val="20"/>
          <w:u w:val="none"/>
        </w:rPr>
        <w:t xml:space="preserve">: </w:t>
      </w:r>
      <w:r w:rsidR="00F33A12">
        <w:rPr>
          <w:rFonts w:cs="Arial"/>
          <w:sz w:val="20"/>
          <w:szCs w:val="20"/>
        </w:rPr>
        <w:t>Se presenta la clave del producto &lt;</w:t>
      </w:r>
      <w:proofErr w:type="spellStart"/>
      <w:r w:rsidR="00F33A12">
        <w:rPr>
          <w:rFonts w:cs="Arial"/>
          <w:sz w:val="20"/>
          <w:szCs w:val="20"/>
        </w:rPr>
        <w:t>TransProdDetalle.ProductoClave</w:t>
      </w:r>
      <w:proofErr w:type="spellEnd"/>
      <w:r w:rsidR="00F33A12">
        <w:rPr>
          <w:rFonts w:cs="Arial"/>
          <w:sz w:val="20"/>
          <w:szCs w:val="20"/>
        </w:rPr>
        <w:t>&gt;.</w:t>
      </w:r>
    </w:p>
    <w:p w:rsidR="00DB2EBE" w:rsidRPr="00F33A12" w:rsidRDefault="00F33A12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DB2EBE" w:rsidRDefault="00F33A12" w:rsidP="00F33A12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 w:rsidR="003D336B"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entregado a cambio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</w:p>
    <w:p w:rsidR="000254CC" w:rsidRPr="00DB2EBE" w:rsidRDefault="000254CC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u w:val="none"/>
        </w:rPr>
        <w:t xml:space="preserve">Monto: </w:t>
      </w:r>
      <w:r w:rsidR="00740772">
        <w:rPr>
          <w:rStyle w:val="Hipervnculo"/>
          <w:color w:val="auto"/>
          <w:sz w:val="20"/>
          <w:u w:val="none"/>
        </w:rPr>
        <w:t xml:space="preserve">Se presenta la cantidad monetaria de la suma de las transacciones relacionadas a ese producto </w:t>
      </w:r>
      <w:r w:rsidR="00740772">
        <w:rPr>
          <w:rFonts w:cs="Arial"/>
          <w:sz w:val="20"/>
          <w:szCs w:val="20"/>
        </w:rPr>
        <w:t>&lt;∑</w:t>
      </w:r>
      <w:proofErr w:type="spellStart"/>
      <w:r w:rsidR="00740772">
        <w:rPr>
          <w:rFonts w:cs="Arial"/>
          <w:sz w:val="20"/>
          <w:szCs w:val="20"/>
        </w:rPr>
        <w:t>TransProdDetalle.Total</w:t>
      </w:r>
      <w:proofErr w:type="spellEnd"/>
      <w:r w:rsidR="00740772">
        <w:rPr>
          <w:rFonts w:cs="Arial"/>
          <w:sz w:val="20"/>
          <w:szCs w:val="20"/>
        </w:rPr>
        <w:t>&gt;, donde &lt;</w:t>
      </w:r>
      <w:proofErr w:type="spellStart"/>
      <w:r w:rsidR="00740772">
        <w:rPr>
          <w:rFonts w:cs="Arial"/>
          <w:sz w:val="20"/>
          <w:szCs w:val="20"/>
        </w:rPr>
        <w:t>TransProdDetalle.ProductoClave</w:t>
      </w:r>
      <w:proofErr w:type="spellEnd"/>
      <w:r w:rsidR="00740772">
        <w:rPr>
          <w:rFonts w:cs="Arial"/>
          <w:sz w:val="20"/>
          <w:szCs w:val="20"/>
        </w:rPr>
        <w:t xml:space="preserve"> = Producto actual&gt; y </w:t>
      </w:r>
      <w:r w:rsidR="00740772">
        <w:rPr>
          <w:rStyle w:val="Hipervnculo"/>
          <w:color w:val="auto"/>
          <w:sz w:val="20"/>
          <w:u w:val="none"/>
        </w:rPr>
        <w:t>&lt;</w:t>
      </w:r>
      <w:proofErr w:type="spellStart"/>
      <w:r w:rsidR="00740772">
        <w:rPr>
          <w:rStyle w:val="Hipervnculo"/>
          <w:color w:val="auto"/>
          <w:sz w:val="20"/>
          <w:u w:val="none"/>
        </w:rPr>
        <w:t>TransProdDetalle.TipoMotivo</w:t>
      </w:r>
      <w:proofErr w:type="spellEnd"/>
      <w:r w:rsidR="00740772">
        <w:rPr>
          <w:rStyle w:val="Hipervnculo"/>
          <w:color w:val="auto"/>
          <w:sz w:val="20"/>
          <w:u w:val="none"/>
        </w:rPr>
        <w:t xml:space="preserve"> = Motivo actual&gt;</w:t>
      </w:r>
    </w:p>
    <w:p w:rsidR="00A92AA0" w:rsidRPr="00A92AA0" w:rsidRDefault="00A57BCD" w:rsidP="00F33A1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Motivo</w:t>
      </w:r>
      <w:r w:rsidR="00F33A12">
        <w:rPr>
          <w:rStyle w:val="Hipervnculo"/>
          <w:b/>
          <w:color w:val="auto"/>
          <w:sz w:val="20"/>
          <w:u w:val="none"/>
        </w:rPr>
        <w:t xml:space="preserve">: 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descripción del motivo </w:t>
      </w:r>
      <w:r w:rsidR="00A92AA0">
        <w:rPr>
          <w:rStyle w:val="Hipervnculo"/>
          <w:color w:val="auto"/>
          <w:sz w:val="20"/>
          <w:u w:val="none"/>
        </w:rPr>
        <w:t>del cambio para el producto actual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92AA0" w:rsidRPr="00BE1DEC">
        <w:rPr>
          <w:sz w:val="20"/>
          <w:szCs w:val="20"/>
          <w:lang w:eastAsia="en-US"/>
        </w:rPr>
        <w:t>con el valor</w:t>
      </w:r>
      <w:r w:rsidR="00A92AA0">
        <w:rPr>
          <w:sz w:val="20"/>
          <w:szCs w:val="20"/>
          <w:lang w:eastAsia="en-US"/>
        </w:rPr>
        <w:t xml:space="preserve"> de &lt;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 ir a &lt;</w:t>
      </w:r>
      <w:proofErr w:type="spellStart"/>
      <w:r w:rsidR="00A92AA0" w:rsidRPr="00BE1DEC">
        <w:rPr>
          <w:sz w:val="20"/>
          <w:szCs w:val="20"/>
          <w:lang w:eastAsia="en-US"/>
        </w:rPr>
        <w:t>VAVDescripcion</w:t>
      </w:r>
      <w:proofErr w:type="spellEnd"/>
      <w:r w:rsidR="00A92AA0" w:rsidRPr="00BE1DEC">
        <w:rPr>
          <w:sz w:val="20"/>
          <w:szCs w:val="20"/>
          <w:lang w:eastAsia="en-US"/>
        </w:rPr>
        <w:t>&gt; y obtener &lt;</w:t>
      </w:r>
      <w:proofErr w:type="spellStart"/>
      <w:r w:rsidR="00A92AA0" w:rsidRPr="00BE1DEC">
        <w:rPr>
          <w:sz w:val="20"/>
          <w:szCs w:val="20"/>
          <w:lang w:eastAsia="en-US"/>
        </w:rPr>
        <w:t>VAVDescripcion.Descripcion</w:t>
      </w:r>
      <w:proofErr w:type="spellEnd"/>
      <w:r w:rsidR="00A92AA0" w:rsidRPr="00BE1DEC">
        <w:rPr>
          <w:sz w:val="20"/>
          <w:szCs w:val="20"/>
          <w:lang w:eastAsia="en-US"/>
        </w:rPr>
        <w:t>&gt; donde &lt;</w:t>
      </w:r>
      <w:proofErr w:type="spellStart"/>
      <w:r w:rsidR="00A92AA0" w:rsidRPr="00BE1DEC">
        <w:rPr>
          <w:sz w:val="20"/>
          <w:szCs w:val="20"/>
          <w:lang w:eastAsia="en-US"/>
        </w:rPr>
        <w:t>VAV</w:t>
      </w:r>
      <w:r w:rsidR="00A92AA0">
        <w:rPr>
          <w:sz w:val="20"/>
          <w:szCs w:val="20"/>
          <w:lang w:eastAsia="en-US"/>
        </w:rPr>
        <w:t>Descripcion.VARCodigo</w:t>
      </w:r>
      <w:proofErr w:type="spellEnd"/>
      <w:r w:rsidR="00A92AA0">
        <w:rPr>
          <w:sz w:val="20"/>
          <w:szCs w:val="20"/>
          <w:lang w:eastAsia="en-US"/>
        </w:rPr>
        <w:t xml:space="preserve"> = ‘TRPMOT</w:t>
      </w:r>
      <w:r w:rsidR="00A92AA0" w:rsidRPr="00BE1DEC">
        <w:rPr>
          <w:sz w:val="20"/>
          <w:szCs w:val="20"/>
          <w:lang w:eastAsia="en-US"/>
        </w:rPr>
        <w:t>’&gt; y &lt;</w:t>
      </w:r>
      <w:proofErr w:type="spellStart"/>
      <w:r w:rsidR="00A92AA0" w:rsidRPr="00BE1DEC">
        <w:rPr>
          <w:sz w:val="20"/>
          <w:szCs w:val="20"/>
          <w:lang w:eastAsia="en-US"/>
        </w:rPr>
        <w:t>VAVDescripcion.VAVCla</w:t>
      </w:r>
      <w:r w:rsidR="00A92AA0">
        <w:rPr>
          <w:sz w:val="20"/>
          <w:szCs w:val="20"/>
          <w:lang w:eastAsia="en-US"/>
        </w:rPr>
        <w:t>ve</w:t>
      </w:r>
      <w:proofErr w:type="spellEnd"/>
      <w:r w:rsidR="00A92AA0">
        <w:rPr>
          <w:sz w:val="20"/>
          <w:szCs w:val="20"/>
          <w:lang w:eastAsia="en-US"/>
        </w:rPr>
        <w:t xml:space="preserve"> = 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&gt;, de acuerdo al tipo de lenguaje configurado para el sistema</w:t>
      </w:r>
      <w:r w:rsidR="00A92AA0">
        <w:rPr>
          <w:sz w:val="20"/>
          <w:szCs w:val="20"/>
          <w:lang w:eastAsia="en-US"/>
        </w:rPr>
        <w:t>.</w:t>
      </w:r>
    </w:p>
    <w:p w:rsidR="00595BFA" w:rsidRPr="00595BFA" w:rsidRDefault="00595BFA" w:rsidP="00595BFA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obtuvieron Devoluciones de Cliente para el cliente actual&gt;</w:t>
      </w:r>
    </w:p>
    <w:p w:rsidR="00595BFA" w:rsidRPr="00A57BCD" w:rsidRDefault="00595BFA" w:rsidP="00595BFA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 como título de sección:</w:t>
      </w:r>
    </w:p>
    <w:p w:rsidR="00595BFA" w:rsidRPr="007D745D" w:rsidRDefault="00595BFA" w:rsidP="00595BFA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“Devoluciones”</w:t>
      </w:r>
    </w:p>
    <w:p w:rsidR="00595BFA" w:rsidRPr="007D745D" w:rsidRDefault="00595BFA" w:rsidP="00595BFA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Para cada producto &lt;</w:t>
      </w:r>
      <w:proofErr w:type="spellStart"/>
      <w:r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u w:val="none"/>
        </w:rPr>
        <w:t>&gt; y su motivo de devolución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>&gt; incluido en las Devoluciones de Cliente obtenidas para el cliente actual</w:t>
      </w:r>
    </w:p>
    <w:p w:rsidR="00595BFA" w:rsidRPr="00A57BCD" w:rsidRDefault="00595BFA" w:rsidP="00595BFA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presenta la siguiente información </w:t>
      </w:r>
      <w:r>
        <w:rPr>
          <w:rFonts w:cs="Arial"/>
          <w:sz w:val="20"/>
          <w:szCs w:val="20"/>
        </w:rPr>
        <w:t>en la columna correspondiente, ordenándola en primer lugar de manera ascendente por la clave del esquema de producto directamente relacionado al producto actual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>&gt; y en segundo lugar de manera descendente por su volumen o peso &lt;</w:t>
      </w:r>
      <w:proofErr w:type="spellStart"/>
      <w:r>
        <w:rPr>
          <w:rFonts w:cs="Arial"/>
          <w:sz w:val="20"/>
          <w:szCs w:val="20"/>
        </w:rPr>
        <w:t>ProductoUnidad.KgLts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Pr="00F33A12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lastRenderedPageBreak/>
        <w:t>Clave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Pr="00F33A12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595BFA" w:rsidRDefault="00595BFA" w:rsidP="00595BFA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devuelto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  <w:r w:rsidRPr="00491CFB">
        <w:rPr>
          <w:rFonts w:cs="Arial"/>
          <w:sz w:val="20"/>
          <w:szCs w:val="20"/>
        </w:rPr>
        <w:t>.</w:t>
      </w:r>
    </w:p>
    <w:p w:rsidR="00740772" w:rsidRPr="00740772" w:rsidRDefault="00740772" w:rsidP="00740772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u w:val="none"/>
        </w:rPr>
        <w:t xml:space="preserve">Monto: </w:t>
      </w:r>
      <w:r>
        <w:rPr>
          <w:rStyle w:val="Hipervnculo"/>
          <w:color w:val="auto"/>
          <w:sz w:val="20"/>
          <w:u w:val="none"/>
        </w:rPr>
        <w:t xml:space="preserve">Se presenta la cantidad monetaria de la suma de las transacciones relacionadas a ese producto </w:t>
      </w:r>
      <w:r>
        <w:rPr>
          <w:rFonts w:cs="Arial"/>
          <w:sz w:val="20"/>
          <w:szCs w:val="20"/>
        </w:rPr>
        <w:t>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</w:p>
    <w:p w:rsidR="00A92AA0" w:rsidRPr="00A92AA0" w:rsidRDefault="00595BFA" w:rsidP="00595BFA">
      <w:pPr>
        <w:pStyle w:val="Prrafodelista"/>
        <w:numPr>
          <w:ilvl w:val="5"/>
          <w:numId w:val="6"/>
        </w:numPr>
        <w:ind w:left="4678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Motivo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descripción del motivo </w:t>
      </w:r>
      <w:r w:rsidR="00A92AA0">
        <w:rPr>
          <w:rStyle w:val="Hipervnculo"/>
          <w:color w:val="auto"/>
          <w:sz w:val="20"/>
          <w:u w:val="none"/>
        </w:rPr>
        <w:t>de la devolución del producto actual</w:t>
      </w:r>
      <w:r w:rsidR="00A92AA0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A92AA0" w:rsidRPr="00BE1DEC">
        <w:rPr>
          <w:sz w:val="20"/>
          <w:szCs w:val="20"/>
          <w:lang w:eastAsia="en-US"/>
        </w:rPr>
        <w:t>con el valor</w:t>
      </w:r>
      <w:r w:rsidR="00A92AA0">
        <w:rPr>
          <w:sz w:val="20"/>
          <w:szCs w:val="20"/>
          <w:lang w:eastAsia="en-US"/>
        </w:rPr>
        <w:t xml:space="preserve"> de &lt;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 ir a &lt;</w:t>
      </w:r>
      <w:proofErr w:type="spellStart"/>
      <w:r w:rsidR="00A92AA0" w:rsidRPr="00BE1DEC">
        <w:rPr>
          <w:sz w:val="20"/>
          <w:szCs w:val="20"/>
          <w:lang w:eastAsia="en-US"/>
        </w:rPr>
        <w:t>VAVDescripcion</w:t>
      </w:r>
      <w:proofErr w:type="spellEnd"/>
      <w:r w:rsidR="00A92AA0" w:rsidRPr="00BE1DEC">
        <w:rPr>
          <w:sz w:val="20"/>
          <w:szCs w:val="20"/>
          <w:lang w:eastAsia="en-US"/>
        </w:rPr>
        <w:t>&gt; y obtener &lt;</w:t>
      </w:r>
      <w:proofErr w:type="spellStart"/>
      <w:r w:rsidR="00A92AA0" w:rsidRPr="00BE1DEC">
        <w:rPr>
          <w:sz w:val="20"/>
          <w:szCs w:val="20"/>
          <w:lang w:eastAsia="en-US"/>
        </w:rPr>
        <w:t>VAVDescripcion.Descripcion</w:t>
      </w:r>
      <w:proofErr w:type="spellEnd"/>
      <w:r w:rsidR="00A92AA0" w:rsidRPr="00BE1DEC">
        <w:rPr>
          <w:sz w:val="20"/>
          <w:szCs w:val="20"/>
          <w:lang w:eastAsia="en-US"/>
        </w:rPr>
        <w:t>&gt; donde &lt;</w:t>
      </w:r>
      <w:proofErr w:type="spellStart"/>
      <w:r w:rsidR="00A92AA0" w:rsidRPr="00BE1DEC">
        <w:rPr>
          <w:sz w:val="20"/>
          <w:szCs w:val="20"/>
          <w:lang w:eastAsia="en-US"/>
        </w:rPr>
        <w:t>VAV</w:t>
      </w:r>
      <w:r w:rsidR="00A92AA0">
        <w:rPr>
          <w:sz w:val="20"/>
          <w:szCs w:val="20"/>
          <w:lang w:eastAsia="en-US"/>
        </w:rPr>
        <w:t>Descripcion.VARCodigo</w:t>
      </w:r>
      <w:proofErr w:type="spellEnd"/>
      <w:r w:rsidR="00A92AA0">
        <w:rPr>
          <w:sz w:val="20"/>
          <w:szCs w:val="20"/>
          <w:lang w:eastAsia="en-US"/>
        </w:rPr>
        <w:t xml:space="preserve"> = ‘TRPMOT</w:t>
      </w:r>
      <w:r w:rsidR="00A92AA0" w:rsidRPr="00BE1DEC">
        <w:rPr>
          <w:sz w:val="20"/>
          <w:szCs w:val="20"/>
          <w:lang w:eastAsia="en-US"/>
        </w:rPr>
        <w:t>’&gt; y &lt;</w:t>
      </w:r>
      <w:proofErr w:type="spellStart"/>
      <w:r w:rsidR="00A92AA0" w:rsidRPr="00BE1DEC">
        <w:rPr>
          <w:sz w:val="20"/>
          <w:szCs w:val="20"/>
          <w:lang w:eastAsia="en-US"/>
        </w:rPr>
        <w:t>VAVDescripcion.VAVCla</w:t>
      </w:r>
      <w:r w:rsidR="00A92AA0">
        <w:rPr>
          <w:sz w:val="20"/>
          <w:szCs w:val="20"/>
          <w:lang w:eastAsia="en-US"/>
        </w:rPr>
        <w:t>ve</w:t>
      </w:r>
      <w:proofErr w:type="spellEnd"/>
      <w:r w:rsidR="00A92AA0">
        <w:rPr>
          <w:sz w:val="20"/>
          <w:szCs w:val="20"/>
          <w:lang w:eastAsia="en-US"/>
        </w:rPr>
        <w:t xml:space="preserve"> = </w:t>
      </w:r>
      <w:proofErr w:type="spellStart"/>
      <w:r w:rsidR="00A92AA0">
        <w:rPr>
          <w:sz w:val="20"/>
          <w:szCs w:val="20"/>
          <w:lang w:eastAsia="en-US"/>
        </w:rPr>
        <w:t>TransProdDetalle.TipoMotivo</w:t>
      </w:r>
      <w:proofErr w:type="spellEnd"/>
      <w:r w:rsidR="00A92AA0" w:rsidRPr="00BE1DEC">
        <w:rPr>
          <w:sz w:val="20"/>
          <w:szCs w:val="20"/>
          <w:lang w:eastAsia="en-US"/>
        </w:rPr>
        <w:t>&gt;, de acuerdo al tipo de lenguaje configurado para el sistema</w:t>
      </w:r>
      <w:r w:rsidR="00A92AA0">
        <w:rPr>
          <w:sz w:val="20"/>
          <w:szCs w:val="20"/>
          <w:lang w:eastAsia="en-US"/>
        </w:rPr>
        <w:t>.</w:t>
      </w:r>
    </w:p>
    <w:p w:rsidR="00595BFA" w:rsidRPr="00A57BCD" w:rsidRDefault="00595BFA" w:rsidP="00FA3B6F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información:</w:t>
      </w:r>
    </w:p>
    <w:p w:rsidR="00595BFA" w:rsidRPr="00DD22A9" w:rsidRDefault="00595BFA" w:rsidP="00FA3B6F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b/>
          <w:color w:val="auto"/>
          <w:sz w:val="20"/>
          <w:u w:val="none"/>
        </w:rPr>
        <w:t>Total</w:t>
      </w:r>
      <w:r>
        <w:rPr>
          <w:rStyle w:val="Hipervnculo"/>
          <w:b/>
          <w:color w:val="auto"/>
          <w:sz w:val="20"/>
          <w:u w:val="none"/>
        </w:rPr>
        <w:t>:</w:t>
      </w:r>
      <w:r>
        <w:rPr>
          <w:rStyle w:val="Hipervnculo"/>
          <w:color w:val="auto"/>
          <w:sz w:val="20"/>
          <w:u w:val="none"/>
        </w:rPr>
        <w:t xml:space="preserve"> Se presenta la </w:t>
      </w:r>
      <w:r w:rsidRPr="009D779F">
        <w:rPr>
          <w:sz w:val="20"/>
          <w:lang w:val="es-MX" w:eastAsia="en-US"/>
        </w:rPr>
        <w:t xml:space="preserve">sumatoria de las cantidades </w:t>
      </w:r>
      <w:r>
        <w:rPr>
          <w:sz w:val="20"/>
          <w:lang w:val="es-MX" w:eastAsia="en-US"/>
        </w:rPr>
        <w:t xml:space="preserve">mostradas en la columna de </w:t>
      </w:r>
      <w:proofErr w:type="spellStart"/>
      <w:r>
        <w:rPr>
          <w:sz w:val="20"/>
          <w:lang w:val="es-MX" w:eastAsia="en-US"/>
        </w:rPr>
        <w:t>Cant</w:t>
      </w:r>
      <w:proofErr w:type="spellEnd"/>
      <w:r w:rsidR="00836939">
        <w:rPr>
          <w:sz w:val="20"/>
          <w:lang w:val="es-MX" w:eastAsia="en-US"/>
        </w:rPr>
        <w:t xml:space="preserve"> y Monto</w:t>
      </w:r>
      <w:r>
        <w:rPr>
          <w:sz w:val="20"/>
          <w:lang w:val="es-MX" w:eastAsia="en-US"/>
        </w:rPr>
        <w:t xml:space="preserve"> para </w:t>
      </w:r>
      <w:r w:rsidR="00FA3B6F">
        <w:rPr>
          <w:sz w:val="20"/>
          <w:lang w:val="es-MX" w:eastAsia="en-US"/>
        </w:rPr>
        <w:t>el cliente</w:t>
      </w:r>
      <w:r>
        <w:rPr>
          <w:sz w:val="20"/>
          <w:lang w:val="es-MX" w:eastAsia="en-US"/>
        </w:rPr>
        <w:t xml:space="preserve"> actual.</w:t>
      </w:r>
    </w:p>
    <w:p w:rsidR="00421459" w:rsidRDefault="00421459" w:rsidP="00595BFA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421459" w:rsidRDefault="00421459" w:rsidP="00595BFA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rFonts w:cs="Arial"/>
          <w:b/>
          <w:color w:val="auto"/>
          <w:sz w:val="20"/>
          <w:szCs w:val="20"/>
          <w:u w:val="none"/>
        </w:rPr>
        <w:t>Total General</w:t>
      </w:r>
      <w:r w:rsidR="00595BFA"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595BFA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</w:t>
      </w:r>
      <w:r w:rsidR="00595BFA" w:rsidRPr="00457305">
        <w:rPr>
          <w:sz w:val="20"/>
          <w:szCs w:val="20"/>
          <w:lang w:eastAsia="en-US"/>
        </w:rPr>
        <w:t>la sumatoria de los totales parciales de cada agrupador</w:t>
      </w:r>
      <w:r w:rsidR="00595BFA">
        <w:rPr>
          <w:sz w:val="20"/>
          <w:szCs w:val="20"/>
          <w:lang w:eastAsia="en-US"/>
        </w:rPr>
        <w:t xml:space="preserve"> o sección</w:t>
      </w:r>
      <w:r w:rsidR="00595BFA" w:rsidRPr="00457305">
        <w:rPr>
          <w:sz w:val="20"/>
          <w:szCs w:val="20"/>
          <w:lang w:eastAsia="en-US"/>
        </w:rPr>
        <w:t xml:space="preserve"> para formar un total general</w:t>
      </w:r>
      <w:r w:rsidR="00595BFA">
        <w:rPr>
          <w:sz w:val="20"/>
          <w:szCs w:val="20"/>
          <w:lang w:eastAsia="en-US"/>
        </w:rPr>
        <w:t>.</w:t>
      </w:r>
    </w:p>
    <w:p w:rsidR="00421459" w:rsidRDefault="00490AAB" w:rsidP="00DB2EB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  <w:r w:rsidR="00E071F6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DB2EBE" w:rsidRDefault="00DB2EBE" w:rsidP="00490AAB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las siguientes columnas: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Motivo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Clave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Descripción</w:t>
      </w:r>
    </w:p>
    <w:p w:rsidR="00DB2EBE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Cant</w:t>
      </w:r>
      <w:proofErr w:type="spellEnd"/>
    </w:p>
    <w:p w:rsidR="00DE16D1" w:rsidRPr="00490AAB" w:rsidRDefault="00DE16D1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Monto</w:t>
      </w:r>
    </w:p>
    <w:p w:rsidR="00DB2EBE" w:rsidRPr="00490AAB" w:rsidRDefault="00DB2EBE" w:rsidP="00490AAB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490AAB">
        <w:rPr>
          <w:rStyle w:val="Hipervnculo"/>
          <w:rFonts w:cs="Arial"/>
          <w:color w:val="auto"/>
          <w:sz w:val="20"/>
          <w:szCs w:val="20"/>
          <w:u w:val="none"/>
        </w:rPr>
        <w:t>T.Mov</w:t>
      </w:r>
      <w:proofErr w:type="spellEnd"/>
    </w:p>
    <w:p w:rsidR="00DB2EBE" w:rsidRDefault="00C24F26" w:rsidP="00490AAB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Para cada 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>Motivo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incluido en los detalles de los movimientos de Devolución de Cliente y Cambios de Producto </w:t>
      </w:r>
      <w:r w:rsidR="00DD22A9">
        <w:rPr>
          <w:rStyle w:val="Hipervnculo"/>
          <w:rFonts w:cs="Arial"/>
          <w:color w:val="auto"/>
          <w:sz w:val="20"/>
          <w:szCs w:val="20"/>
          <w:u w:val="none"/>
        </w:rPr>
        <w:t>obtenido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</w:t>
      </w:r>
    </w:p>
    <w:p w:rsidR="00DD22A9" w:rsidRDefault="00DD22A9" w:rsidP="00C24F26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</w:t>
      </w:r>
      <w:r w:rsidR="00C24F26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DD22A9" w:rsidRPr="00C24F26" w:rsidRDefault="00DD22A9" w:rsidP="00C24F26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C24F26">
        <w:rPr>
          <w:rStyle w:val="Hipervnculo"/>
          <w:rFonts w:cs="Arial"/>
          <w:b/>
          <w:color w:val="auto"/>
          <w:sz w:val="20"/>
          <w:szCs w:val="20"/>
          <w:u w:val="none"/>
        </w:rPr>
        <w:t>Mo</w:t>
      </w:r>
      <w:r w:rsidR="008D1B8F" w:rsidRPr="00C24F26">
        <w:rPr>
          <w:rStyle w:val="Hipervnculo"/>
          <w:rFonts w:cs="Arial"/>
          <w:b/>
          <w:color w:val="auto"/>
          <w:sz w:val="20"/>
          <w:szCs w:val="20"/>
          <w:u w:val="none"/>
        </w:rPr>
        <w:t>tivo</w:t>
      </w:r>
      <w:r w:rsidR="00C24F26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C24F26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la descripción del motivo, </w:t>
      </w:r>
      <w:r w:rsidR="00C24F26" w:rsidRPr="00BE1DEC">
        <w:rPr>
          <w:sz w:val="20"/>
          <w:szCs w:val="20"/>
          <w:lang w:eastAsia="en-US"/>
        </w:rPr>
        <w:t>con el valor</w:t>
      </w:r>
      <w:r w:rsidR="00C24F26">
        <w:rPr>
          <w:sz w:val="20"/>
          <w:szCs w:val="20"/>
          <w:lang w:eastAsia="en-US"/>
        </w:rPr>
        <w:t xml:space="preserve"> de &lt;</w:t>
      </w:r>
      <w:proofErr w:type="spellStart"/>
      <w:r w:rsidR="00C24F26">
        <w:rPr>
          <w:sz w:val="20"/>
          <w:szCs w:val="20"/>
          <w:lang w:eastAsia="en-US"/>
        </w:rPr>
        <w:t>TransProdDetalle.TipoMotivo</w:t>
      </w:r>
      <w:proofErr w:type="spellEnd"/>
      <w:r w:rsidR="00C24F26" w:rsidRPr="00BE1DEC">
        <w:rPr>
          <w:sz w:val="20"/>
          <w:szCs w:val="20"/>
          <w:lang w:eastAsia="en-US"/>
        </w:rPr>
        <w:t>&gt; ir a &lt;</w:t>
      </w:r>
      <w:proofErr w:type="spellStart"/>
      <w:r w:rsidR="00C24F26" w:rsidRPr="00BE1DEC">
        <w:rPr>
          <w:sz w:val="20"/>
          <w:szCs w:val="20"/>
          <w:lang w:eastAsia="en-US"/>
        </w:rPr>
        <w:t>VAVDescripcion</w:t>
      </w:r>
      <w:proofErr w:type="spellEnd"/>
      <w:r w:rsidR="00C24F26" w:rsidRPr="00BE1DEC">
        <w:rPr>
          <w:sz w:val="20"/>
          <w:szCs w:val="20"/>
          <w:lang w:eastAsia="en-US"/>
        </w:rPr>
        <w:t>&gt; y obtener &lt;</w:t>
      </w:r>
      <w:proofErr w:type="spellStart"/>
      <w:r w:rsidR="00C24F26" w:rsidRPr="00BE1DEC">
        <w:rPr>
          <w:sz w:val="20"/>
          <w:szCs w:val="20"/>
          <w:lang w:eastAsia="en-US"/>
        </w:rPr>
        <w:t>VAVDescripcion.Descripcion</w:t>
      </w:r>
      <w:proofErr w:type="spellEnd"/>
      <w:r w:rsidR="00C24F26" w:rsidRPr="00BE1DEC">
        <w:rPr>
          <w:sz w:val="20"/>
          <w:szCs w:val="20"/>
          <w:lang w:eastAsia="en-US"/>
        </w:rPr>
        <w:t>&gt; donde &lt;</w:t>
      </w:r>
      <w:proofErr w:type="spellStart"/>
      <w:r w:rsidR="00C24F26" w:rsidRPr="00BE1DEC">
        <w:rPr>
          <w:sz w:val="20"/>
          <w:szCs w:val="20"/>
          <w:lang w:eastAsia="en-US"/>
        </w:rPr>
        <w:t>VAV</w:t>
      </w:r>
      <w:r w:rsidR="00C24F26">
        <w:rPr>
          <w:sz w:val="20"/>
          <w:szCs w:val="20"/>
          <w:lang w:eastAsia="en-US"/>
        </w:rPr>
        <w:t>Descripcion.VARCodigo</w:t>
      </w:r>
      <w:proofErr w:type="spellEnd"/>
      <w:r w:rsidR="00C24F26">
        <w:rPr>
          <w:sz w:val="20"/>
          <w:szCs w:val="20"/>
          <w:lang w:eastAsia="en-US"/>
        </w:rPr>
        <w:t xml:space="preserve"> = ‘TRPMOT</w:t>
      </w:r>
      <w:r w:rsidR="00C24F26" w:rsidRPr="00BE1DEC">
        <w:rPr>
          <w:sz w:val="20"/>
          <w:szCs w:val="20"/>
          <w:lang w:eastAsia="en-US"/>
        </w:rPr>
        <w:t>’&gt; y &lt;</w:t>
      </w:r>
      <w:proofErr w:type="spellStart"/>
      <w:r w:rsidR="00C24F26" w:rsidRPr="00BE1DEC">
        <w:rPr>
          <w:sz w:val="20"/>
          <w:szCs w:val="20"/>
          <w:lang w:eastAsia="en-US"/>
        </w:rPr>
        <w:t>VAVDescripcion.VAVCla</w:t>
      </w:r>
      <w:r w:rsidR="00C24F26">
        <w:rPr>
          <w:sz w:val="20"/>
          <w:szCs w:val="20"/>
          <w:lang w:eastAsia="en-US"/>
        </w:rPr>
        <w:t>ve</w:t>
      </w:r>
      <w:proofErr w:type="spellEnd"/>
      <w:r w:rsidR="00C24F26">
        <w:rPr>
          <w:sz w:val="20"/>
          <w:szCs w:val="20"/>
          <w:lang w:eastAsia="en-US"/>
        </w:rPr>
        <w:t xml:space="preserve"> = </w:t>
      </w:r>
      <w:proofErr w:type="spellStart"/>
      <w:r w:rsidR="00C24F26">
        <w:rPr>
          <w:sz w:val="20"/>
          <w:szCs w:val="20"/>
          <w:lang w:eastAsia="en-US"/>
        </w:rPr>
        <w:t>TransProdDetalle.TipoMotivo</w:t>
      </w:r>
      <w:proofErr w:type="spellEnd"/>
      <w:r w:rsidR="00C24F26" w:rsidRPr="00BE1DEC">
        <w:rPr>
          <w:sz w:val="20"/>
          <w:szCs w:val="20"/>
          <w:lang w:eastAsia="en-US"/>
        </w:rPr>
        <w:t>&gt;, de acuerdo al tipo de lenguaje configurado para el sistema.</w:t>
      </w:r>
    </w:p>
    <w:p w:rsidR="00C24F26" w:rsidRDefault="00C24F26" w:rsidP="00C24F26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Para cada producto &lt;</w:t>
      </w:r>
      <w:proofErr w:type="spellStart"/>
      <w:r>
        <w:rPr>
          <w:rStyle w:val="Hipervnculo"/>
          <w:color w:val="auto"/>
          <w:sz w:val="20"/>
          <w:u w:val="none"/>
        </w:rPr>
        <w:t>TransProdDetalle.ProductoClave</w:t>
      </w:r>
      <w:proofErr w:type="spellEnd"/>
      <w:r>
        <w:rPr>
          <w:rStyle w:val="Hipervnculo"/>
          <w:color w:val="auto"/>
          <w:sz w:val="20"/>
          <w:u w:val="none"/>
        </w:rPr>
        <w:t>&gt; asociado al Motivo actual 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&gt; incluido en las Devoluciones de Cliente y Cambios de Producto obtenidos </w:t>
      </w:r>
    </w:p>
    <w:p w:rsidR="00A11380" w:rsidRPr="00A57BCD" w:rsidRDefault="00A11380" w:rsidP="00A1138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 xml:space="preserve">El sistema presenta la siguiente información </w:t>
      </w:r>
      <w:r>
        <w:rPr>
          <w:rFonts w:cs="Arial"/>
          <w:sz w:val="20"/>
          <w:szCs w:val="20"/>
        </w:rPr>
        <w:t>en la columna correspondiente, ordenándola en primer lugar de manera ascendente por la clave del esquema de producto directamente relacionado al producto actual &lt;</w:t>
      </w:r>
      <w:proofErr w:type="spellStart"/>
      <w:r>
        <w:rPr>
          <w:rFonts w:cs="Arial"/>
          <w:sz w:val="20"/>
          <w:szCs w:val="20"/>
        </w:rPr>
        <w:t>Esquema.Clave</w:t>
      </w:r>
      <w:proofErr w:type="spellEnd"/>
      <w:r>
        <w:rPr>
          <w:rFonts w:cs="Arial"/>
          <w:sz w:val="20"/>
          <w:szCs w:val="20"/>
        </w:rPr>
        <w:t>&gt; y en segundo lugar de manera descendente por su volumen o peso &lt;</w:t>
      </w:r>
      <w:proofErr w:type="spellStart"/>
      <w:r>
        <w:rPr>
          <w:rFonts w:cs="Arial"/>
          <w:sz w:val="20"/>
          <w:szCs w:val="20"/>
        </w:rPr>
        <w:t>ProductoUnidad.KgLts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lastRenderedPageBreak/>
        <w:t>Clave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la clave del producto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33A12">
        <w:rPr>
          <w:rStyle w:val="Hipervnculo"/>
          <w:b/>
          <w:color w:val="auto"/>
          <w:sz w:val="20"/>
          <w:u w:val="none"/>
        </w:rPr>
        <w:t>Descripción</w:t>
      </w:r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Fonts w:cs="Arial"/>
          <w:sz w:val="20"/>
          <w:szCs w:val="20"/>
        </w:rPr>
        <w:t>Se presenta el nombre del producto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&gt;.</w:t>
      </w:r>
    </w:p>
    <w:p w:rsidR="00A11380" w:rsidRDefault="00A11380" w:rsidP="00A11380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F33A12">
        <w:rPr>
          <w:rStyle w:val="Hipervnculo"/>
          <w:b/>
          <w:color w:val="auto"/>
          <w:sz w:val="20"/>
          <w:u w:val="none"/>
        </w:rPr>
        <w:t>Cant:</w:t>
      </w:r>
      <w:r>
        <w:rPr>
          <w:rStyle w:val="Hipervnculo"/>
          <w:color w:val="auto"/>
          <w:sz w:val="20"/>
          <w:u w:val="none"/>
        </w:rPr>
        <w:t xml:space="preserve"> </w:t>
      </w:r>
      <w:r w:rsidRPr="00491CFB">
        <w:rPr>
          <w:rFonts w:cs="Arial"/>
          <w:sz w:val="20"/>
          <w:szCs w:val="20"/>
        </w:rPr>
        <w:t xml:space="preserve">Se presenta la cantidad de producto </w:t>
      </w:r>
      <w:r>
        <w:rPr>
          <w:rFonts w:cs="Arial"/>
          <w:sz w:val="20"/>
          <w:szCs w:val="20"/>
        </w:rPr>
        <w:t xml:space="preserve">devuelto o entregado a cambio por el cliente en su unidad mínima, </w:t>
      </w:r>
      <w:r>
        <w:rPr>
          <w:sz w:val="20"/>
          <w:szCs w:val="20"/>
        </w:rPr>
        <w:t xml:space="preserve">a partir de </w:t>
      </w:r>
      <w:r>
        <w:rPr>
          <w:rFonts w:cs="Arial"/>
          <w:sz w:val="20"/>
          <w:szCs w:val="20"/>
        </w:rPr>
        <w:t>la sumatoria de la cantidad de los detalles obtenidos para el producto en sus diferentes unidades de venta para el motivo actual, convertidos a la unidad mínima: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>)&gt;,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  <w:r w:rsidRPr="00491CFB">
        <w:rPr>
          <w:rFonts w:cs="Arial"/>
          <w:sz w:val="20"/>
          <w:szCs w:val="20"/>
        </w:rPr>
        <w:t>.</w:t>
      </w:r>
    </w:p>
    <w:p w:rsidR="00DE16D1" w:rsidRPr="00DE16D1" w:rsidRDefault="00DE16D1" w:rsidP="00DE16D1">
      <w:pPr>
        <w:pStyle w:val="Prrafodelista"/>
        <w:numPr>
          <w:ilvl w:val="4"/>
          <w:numId w:val="6"/>
        </w:numPr>
        <w:ind w:left="3544" w:hanging="992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b/>
          <w:color w:val="auto"/>
          <w:sz w:val="20"/>
          <w:u w:val="none"/>
        </w:rPr>
        <w:t xml:space="preserve">Monto: </w:t>
      </w:r>
      <w:r>
        <w:rPr>
          <w:rStyle w:val="Hipervnculo"/>
          <w:color w:val="auto"/>
          <w:sz w:val="20"/>
          <w:u w:val="none"/>
        </w:rPr>
        <w:t xml:space="preserve">Se presenta la cantidad monetaria de la suma de las transacciones relacionadas a ese producto </w:t>
      </w:r>
      <w:r>
        <w:rPr>
          <w:rFonts w:cs="Arial"/>
          <w:sz w:val="20"/>
          <w:szCs w:val="20"/>
        </w:rPr>
        <w:t>&lt;∑</w:t>
      </w:r>
      <w:proofErr w:type="spellStart"/>
      <w:r>
        <w:rPr>
          <w:rFonts w:cs="Arial"/>
          <w:sz w:val="20"/>
          <w:szCs w:val="20"/>
        </w:rPr>
        <w:t>TransProdDetalle.Total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 xml:space="preserve"> = Producto actual&gt; y </w:t>
      </w:r>
      <w:r>
        <w:rPr>
          <w:rStyle w:val="Hipervnculo"/>
          <w:color w:val="auto"/>
          <w:sz w:val="20"/>
          <w:u w:val="none"/>
        </w:rPr>
        <w:t>&lt;</w:t>
      </w:r>
      <w:proofErr w:type="spellStart"/>
      <w:r>
        <w:rPr>
          <w:rStyle w:val="Hipervnculo"/>
          <w:color w:val="auto"/>
          <w:sz w:val="20"/>
          <w:u w:val="none"/>
        </w:rPr>
        <w:t>TransProdDetalle.TipoMotivo</w:t>
      </w:r>
      <w:proofErr w:type="spellEnd"/>
      <w:r>
        <w:rPr>
          <w:rStyle w:val="Hipervnculo"/>
          <w:color w:val="auto"/>
          <w:sz w:val="20"/>
          <w:u w:val="none"/>
        </w:rPr>
        <w:t xml:space="preserve"> = Motivo actual&gt;</w:t>
      </w:r>
    </w:p>
    <w:p w:rsidR="00A11380" w:rsidRPr="00F33A12" w:rsidRDefault="00A11380" w:rsidP="00A11380">
      <w:pPr>
        <w:pStyle w:val="Prrafodelista"/>
        <w:numPr>
          <w:ilvl w:val="4"/>
          <w:numId w:val="6"/>
        </w:numPr>
        <w:ind w:left="3544"/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b/>
          <w:color w:val="auto"/>
          <w:sz w:val="20"/>
          <w:u w:val="none"/>
        </w:rPr>
        <w:t>T.Mov</w:t>
      </w:r>
      <w:proofErr w:type="spellEnd"/>
      <w:r>
        <w:rPr>
          <w:rStyle w:val="Hipervnculo"/>
          <w:b/>
          <w:color w:val="auto"/>
          <w:sz w:val="20"/>
          <w:u w:val="none"/>
        </w:rPr>
        <w:t xml:space="preserve">: </w:t>
      </w:r>
      <w:r>
        <w:rPr>
          <w:rStyle w:val="Hipervnculo"/>
          <w:color w:val="auto"/>
          <w:sz w:val="20"/>
          <w:u w:val="none"/>
        </w:rPr>
        <w:t xml:space="preserve">Si el producto actual para el motivo actual se obtuvo </w:t>
      </w:r>
      <w:r w:rsidR="00B30589">
        <w:rPr>
          <w:rStyle w:val="Hipervnculo"/>
          <w:color w:val="auto"/>
          <w:sz w:val="20"/>
          <w:u w:val="none"/>
        </w:rPr>
        <w:t xml:space="preserve">únicamente </w:t>
      </w:r>
      <w:r>
        <w:rPr>
          <w:rStyle w:val="Hipervnculo"/>
          <w:color w:val="auto"/>
          <w:sz w:val="20"/>
          <w:u w:val="none"/>
        </w:rPr>
        <w:t>en movimientos de devolución de cliente</w:t>
      </w:r>
      <w:r w:rsidR="00B30589">
        <w:rPr>
          <w:rStyle w:val="Hipervnculo"/>
          <w:color w:val="auto"/>
          <w:sz w:val="20"/>
          <w:u w:val="none"/>
        </w:rPr>
        <w:t>, se presenta la etiqueta “D”; si se obtuvo</w:t>
      </w:r>
      <w:r>
        <w:rPr>
          <w:rStyle w:val="Hipervnculo"/>
          <w:color w:val="auto"/>
          <w:sz w:val="20"/>
          <w:u w:val="none"/>
        </w:rPr>
        <w:t xml:space="preserve"> </w:t>
      </w:r>
      <w:r w:rsidR="00B30589">
        <w:rPr>
          <w:rStyle w:val="Hipervnculo"/>
          <w:color w:val="auto"/>
          <w:sz w:val="20"/>
          <w:u w:val="none"/>
        </w:rPr>
        <w:t>únicamente en movimientos</w:t>
      </w:r>
      <w:r>
        <w:rPr>
          <w:rStyle w:val="Hipervnculo"/>
          <w:color w:val="auto"/>
          <w:sz w:val="20"/>
          <w:u w:val="none"/>
        </w:rPr>
        <w:t xml:space="preserve"> </w:t>
      </w:r>
      <w:r w:rsidR="00B30589">
        <w:rPr>
          <w:rStyle w:val="Hipervnculo"/>
          <w:color w:val="auto"/>
          <w:sz w:val="20"/>
          <w:u w:val="none"/>
        </w:rPr>
        <w:t>de cambio</w:t>
      </w:r>
      <w:r>
        <w:rPr>
          <w:rStyle w:val="Hipervnculo"/>
          <w:color w:val="auto"/>
          <w:sz w:val="20"/>
          <w:u w:val="none"/>
        </w:rPr>
        <w:t xml:space="preserve"> de producto</w:t>
      </w:r>
      <w:r w:rsidR="00B30589">
        <w:rPr>
          <w:rStyle w:val="Hipervnculo"/>
          <w:color w:val="auto"/>
          <w:sz w:val="20"/>
          <w:u w:val="none"/>
        </w:rPr>
        <w:t>, se presenta la etiqueta “C”. Si se obtuvo en ambos movimientos, se presenta la etiqueta “DC”.</w:t>
      </w:r>
    </w:p>
    <w:p w:rsidR="00A11380" w:rsidRPr="00A57BCD" w:rsidRDefault="00A11380" w:rsidP="00A11380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u w:val="none"/>
        </w:rPr>
        <w:t>El sistema presenta la siguiente información:</w:t>
      </w:r>
    </w:p>
    <w:p w:rsidR="00A11380" w:rsidRPr="00DD22A9" w:rsidRDefault="00A11380" w:rsidP="00A11380">
      <w:pPr>
        <w:pStyle w:val="Prrafodelista"/>
        <w:numPr>
          <w:ilvl w:val="3"/>
          <w:numId w:val="6"/>
        </w:numPr>
        <w:ind w:left="2552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b/>
          <w:color w:val="auto"/>
          <w:sz w:val="20"/>
          <w:u w:val="none"/>
        </w:rPr>
        <w:t>Total</w:t>
      </w:r>
      <w:r>
        <w:rPr>
          <w:rStyle w:val="Hipervnculo"/>
          <w:b/>
          <w:color w:val="auto"/>
          <w:sz w:val="20"/>
          <w:u w:val="none"/>
        </w:rPr>
        <w:t>:</w:t>
      </w:r>
      <w:r>
        <w:rPr>
          <w:rStyle w:val="Hipervnculo"/>
          <w:color w:val="auto"/>
          <w:sz w:val="20"/>
          <w:u w:val="none"/>
        </w:rPr>
        <w:t xml:space="preserve"> Se presenta la </w:t>
      </w:r>
      <w:r w:rsidRPr="009D779F">
        <w:rPr>
          <w:sz w:val="20"/>
          <w:lang w:val="es-MX" w:eastAsia="en-US"/>
        </w:rPr>
        <w:t xml:space="preserve">sumatoria de las cantidades </w:t>
      </w:r>
      <w:r>
        <w:rPr>
          <w:sz w:val="20"/>
          <w:lang w:val="es-MX" w:eastAsia="en-US"/>
        </w:rPr>
        <w:t xml:space="preserve">mostradas en la columna de </w:t>
      </w:r>
      <w:proofErr w:type="spellStart"/>
      <w:r>
        <w:rPr>
          <w:sz w:val="20"/>
          <w:lang w:val="es-MX" w:eastAsia="en-US"/>
        </w:rPr>
        <w:t>Cant</w:t>
      </w:r>
      <w:proofErr w:type="spellEnd"/>
      <w:r>
        <w:rPr>
          <w:sz w:val="20"/>
          <w:lang w:val="es-MX" w:eastAsia="en-US"/>
        </w:rPr>
        <w:t xml:space="preserve"> </w:t>
      </w:r>
      <w:r w:rsidR="00836939">
        <w:rPr>
          <w:sz w:val="20"/>
          <w:lang w:val="es-MX" w:eastAsia="en-US"/>
        </w:rPr>
        <w:t xml:space="preserve">y Monto </w:t>
      </w:r>
      <w:r>
        <w:rPr>
          <w:sz w:val="20"/>
          <w:lang w:val="es-MX" w:eastAsia="en-US"/>
        </w:rPr>
        <w:t>para la sección actual.</w:t>
      </w:r>
    </w:p>
    <w:p w:rsidR="00B30589" w:rsidRDefault="00B30589" w:rsidP="00B3058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A11380" w:rsidRPr="00B30589" w:rsidRDefault="00B30589" w:rsidP="00B3058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 w:rsidRPr="00595BFA">
        <w:rPr>
          <w:rStyle w:val="Hipervnculo"/>
          <w:rFonts w:cs="Arial"/>
          <w:b/>
          <w:color w:val="auto"/>
          <w:sz w:val="20"/>
          <w:szCs w:val="20"/>
          <w:u w:val="none"/>
        </w:rPr>
        <w:t>Total General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</w:t>
      </w:r>
      <w:r w:rsidRPr="00457305">
        <w:rPr>
          <w:sz w:val="20"/>
          <w:szCs w:val="20"/>
          <w:lang w:eastAsia="en-US"/>
        </w:rPr>
        <w:t>la sumatoria de los totales parciales de cada agrupador</w:t>
      </w:r>
      <w:r>
        <w:rPr>
          <w:sz w:val="20"/>
          <w:szCs w:val="20"/>
          <w:lang w:eastAsia="en-US"/>
        </w:rPr>
        <w:t xml:space="preserve"> o sección</w:t>
      </w:r>
      <w:r w:rsidRPr="00457305">
        <w:rPr>
          <w:sz w:val="20"/>
          <w:szCs w:val="20"/>
          <w:lang w:eastAsia="en-US"/>
        </w:rPr>
        <w:t xml:space="preserve"> para formar un total general</w:t>
      </w:r>
      <w:r>
        <w:rPr>
          <w:sz w:val="20"/>
          <w:szCs w:val="20"/>
          <w:lang w:eastAsia="en-US"/>
        </w:rPr>
        <w:t>.</w:t>
      </w:r>
    </w:p>
    <w:p w:rsidR="00A31616" w:rsidRDefault="00A31616" w:rsidP="00B30589">
      <w:pPr>
        <w:pStyle w:val="Prrafodelista"/>
        <w:numPr>
          <w:ilvl w:val="1"/>
          <w:numId w:val="6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A31616" w:rsidRDefault="00A31616" w:rsidP="00B30589">
      <w:pPr>
        <w:pStyle w:val="Prrafodelista"/>
        <w:numPr>
          <w:ilvl w:val="2"/>
          <w:numId w:val="6"/>
        </w:numPr>
        <w:ind w:left="1701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Nombre y Firma de Conformidad</w:t>
      </w:r>
      <w:r w:rsidR="00B30589">
        <w:rPr>
          <w:rStyle w:val="Hipervnculo"/>
          <w:rFonts w:cs="Arial"/>
          <w:color w:val="auto"/>
          <w:sz w:val="20"/>
          <w:szCs w:val="20"/>
          <w:u w:val="none"/>
        </w:rPr>
        <w:t xml:space="preserve">, acompañado de </w:t>
      </w:r>
      <w:r w:rsidR="00B30589" w:rsidRPr="00F57545">
        <w:rPr>
          <w:sz w:val="20"/>
          <w:szCs w:val="20"/>
          <w:lang w:eastAsia="en-US"/>
        </w:rPr>
        <w:t xml:space="preserve">una línea horizontal </w:t>
      </w:r>
      <w:r w:rsidR="00B30589">
        <w:rPr>
          <w:sz w:val="20"/>
          <w:szCs w:val="20"/>
          <w:lang w:eastAsia="en-US"/>
        </w:rPr>
        <w:t xml:space="preserve">en la parte superior </w:t>
      </w:r>
      <w:r w:rsidR="00B30589" w:rsidRPr="00F57545">
        <w:rPr>
          <w:sz w:val="20"/>
          <w:szCs w:val="20"/>
          <w:lang w:eastAsia="en-US"/>
        </w:rPr>
        <w:t>que servirá al usuario como base para escritura.</w:t>
      </w:r>
    </w:p>
    <w:p w:rsidR="00463EF6" w:rsidRPr="00C839D8" w:rsidRDefault="00463EF6" w:rsidP="00463EF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p w:rsidR="00111DE6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B30589" w:rsidRDefault="00B30589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50073783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7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8" w:name="_Toc52616587"/>
      <w:bookmarkStart w:id="29" w:name="_Toc182735731"/>
      <w:bookmarkStart w:id="30" w:name="_Toc450073784"/>
      <w:r>
        <w:t>5.2.1</w:t>
      </w:r>
      <w:r>
        <w:tab/>
      </w:r>
      <w:r w:rsidR="00481C4A" w:rsidRPr="007A1FC8">
        <w:t>Opcionales</w:t>
      </w:r>
      <w:bookmarkEnd w:id="28"/>
      <w:bookmarkEnd w:id="29"/>
      <w:bookmarkEnd w:id="30"/>
    </w:p>
    <w:p w:rsidR="00E156B0" w:rsidRDefault="00E156B0" w:rsidP="00E156B0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1" w:name="_5.2.1.1_Generar_Nota"/>
      <w:bookmarkStart w:id="32" w:name="_5.2.1.1_AO01_Crear"/>
      <w:bookmarkEnd w:id="31"/>
      <w:bookmarkEnd w:id="32"/>
    </w:p>
    <w:p w:rsidR="0049112A" w:rsidRDefault="00FC72FB" w:rsidP="0049112A">
      <w:pPr>
        <w:pStyle w:val="Ttulo3"/>
        <w:jc w:val="both"/>
      </w:pPr>
      <w:bookmarkStart w:id="33" w:name="_Toc450073785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D1AEA" w:rsidRPr="006D1AEA" w:rsidRDefault="006D1AEA" w:rsidP="006D1AEA">
      <w:bookmarkStart w:id="34" w:name="_AG01_Cancelar"/>
      <w:bookmarkStart w:id="35" w:name="_AG01_Regresar"/>
      <w:bookmarkStart w:id="36" w:name="_Toc52616589"/>
      <w:bookmarkStart w:id="37" w:name="_Toc182735733"/>
      <w:bookmarkEnd w:id="34"/>
      <w:bookmarkEnd w:id="35"/>
    </w:p>
    <w:p w:rsidR="00A53198" w:rsidRPr="0073380D" w:rsidRDefault="00A53198" w:rsidP="00A53198">
      <w:pPr>
        <w:rPr>
          <w:lang w:eastAsia="es-MX"/>
        </w:rPr>
      </w:pPr>
      <w:bookmarkStart w:id="38" w:name="_Toc52616592"/>
      <w:bookmarkStart w:id="39" w:name="_Toc182735736"/>
      <w:bookmarkEnd w:id="36"/>
      <w:bookmarkEnd w:id="37"/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450073786"/>
      <w:r>
        <w:t>6</w:t>
      </w:r>
      <w:r>
        <w:tab/>
      </w:r>
      <w:proofErr w:type="spellStart"/>
      <w:r w:rsidR="00481C4A" w:rsidRPr="007A1FC8">
        <w:t>Poscondiciones</w:t>
      </w:r>
      <w:bookmarkEnd w:id="38"/>
      <w:bookmarkEnd w:id="39"/>
      <w:bookmarkEnd w:id="40"/>
      <w:proofErr w:type="spellEnd"/>
    </w:p>
    <w:p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680AA5" w:rsidRPr="00680AA5" w:rsidRDefault="00680AA5" w:rsidP="00680AA5">
      <w:pPr>
        <w:rPr>
          <w:sz w:val="20"/>
          <w:szCs w:val="20"/>
        </w:rPr>
      </w:pPr>
    </w:p>
    <w:p w:rsidR="000005DB" w:rsidRPr="000005DB" w:rsidRDefault="000005DB" w:rsidP="000005DB">
      <w:bookmarkStart w:id="41" w:name="_Toc207014958"/>
      <w:bookmarkStart w:id="42" w:name="_Toc207088193"/>
      <w:bookmarkEnd w:id="0"/>
      <w:bookmarkEnd w:id="1"/>
    </w:p>
    <w:p w:rsidR="007F4C05" w:rsidRDefault="00B30589" w:rsidP="00B30589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3" w:name="_Toc450073787"/>
      <w:r>
        <w:t>7</w:t>
      </w:r>
      <w:r w:rsidR="000C224B">
        <w:tab/>
      </w:r>
      <w:r w:rsidR="007F4C05">
        <w:t>Firmas de Aceptación</w:t>
      </w:r>
      <w:bookmarkEnd w:id="41"/>
      <w:bookmarkEnd w:id="42"/>
      <w:bookmarkEnd w:id="43"/>
    </w:p>
    <w:p w:rsidR="00B30589" w:rsidRDefault="00B30589" w:rsidP="00B30589">
      <w:pPr>
        <w:pStyle w:val="Listaconvietas"/>
      </w:pPr>
    </w:p>
    <w:p w:rsidR="00B30589" w:rsidRDefault="00B30589" w:rsidP="00B30589">
      <w:pPr>
        <w:pStyle w:val="Listaconvietas"/>
      </w:pPr>
    </w:p>
    <w:tbl>
      <w:tblPr>
        <w:tblpPr w:leftFromText="141" w:rightFromText="141" w:vertAnchor="text" w:horzAnchor="page" w:tblpX="6961" w:tblpY="2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Alfredo Flores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B30589" w:rsidRPr="00D541A0" w:rsidTr="00B30589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CC232F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04/06</w:t>
            </w:r>
            <w:r w:rsidR="00B3058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B30589" w:rsidRPr="00D541A0" w:rsidRDefault="00B30589" w:rsidP="00B30589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CC232F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04/06</w:t>
            </w:r>
            <w:r w:rsidR="00B3058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B30589" w:rsidRPr="00D541A0" w:rsidRDefault="00B30589" w:rsidP="00B30589"/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B30589" w:rsidRPr="00D541A0" w:rsidRDefault="00B30589" w:rsidP="00B30589">
      <w:pPr>
        <w:rPr>
          <w:lang w:val="es-MX"/>
        </w:rPr>
      </w:pPr>
    </w:p>
    <w:tbl>
      <w:tblPr>
        <w:tblpPr w:leftFromText="141" w:rightFromText="141" w:vertAnchor="text" w:horzAnchor="margin" w:tblpY="8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B30589" w:rsidRPr="00D541A0" w:rsidTr="00B3058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30589" w:rsidRPr="00D541A0" w:rsidRDefault="00CC232F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B30589" w:rsidRPr="00D541A0" w:rsidTr="00B3058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B30589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B30589" w:rsidRPr="00D541A0" w:rsidTr="00B30589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0589" w:rsidRPr="00D541A0" w:rsidRDefault="00CC232F" w:rsidP="00B30589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04/06</w:t>
            </w:r>
            <w:r w:rsidR="00B30589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B30589" w:rsidRPr="004D1A44" w:rsidRDefault="00B30589" w:rsidP="00B30589">
      <w:pPr>
        <w:rPr>
          <w:lang w:val="es-MX" w:eastAsia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007" w:rsidRDefault="006A1007" w:rsidP="00514F06">
      <w:pPr>
        <w:pStyle w:val="Ttulo1"/>
      </w:pPr>
      <w:r>
        <w:separator/>
      </w:r>
    </w:p>
  </w:endnote>
  <w:endnote w:type="continuationSeparator" w:id="0">
    <w:p w:rsidR="006A1007" w:rsidRDefault="006A100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589" w:rsidRDefault="00B3058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30589" w:rsidRDefault="00B305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30589" w:rsidRPr="00596B48" w:rsidTr="00B01427">
      <w:trPr>
        <w:trHeight w:val="539"/>
      </w:trPr>
      <w:tc>
        <w:tcPr>
          <w:tcW w:w="3331" w:type="dxa"/>
        </w:tcPr>
        <w:p w:rsidR="00B30589" w:rsidRPr="00596B48" w:rsidRDefault="00B30589" w:rsidP="00A72F9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13BA01B1" wp14:editId="61DFA5C3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30589" w:rsidRPr="00B01427" w:rsidRDefault="00B30589" w:rsidP="00A72F9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CC232F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B30589" w:rsidRPr="00596B48" w:rsidRDefault="00B30589" w:rsidP="00A72F9C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C3388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C3388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30589" w:rsidRPr="00596B48" w:rsidRDefault="00B3058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007" w:rsidRDefault="006A1007" w:rsidP="00514F06">
      <w:pPr>
        <w:pStyle w:val="Ttulo1"/>
      </w:pPr>
      <w:r>
        <w:separator/>
      </w:r>
    </w:p>
  </w:footnote>
  <w:footnote w:type="continuationSeparator" w:id="0">
    <w:p w:rsidR="006A1007" w:rsidRDefault="006A100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921"/>
      <w:gridCol w:w="4651"/>
    </w:tblGrid>
    <w:tr w:rsidR="00B30589" w:rsidRPr="00375A5D" w:rsidTr="003E5D6F">
      <w:tc>
        <w:tcPr>
          <w:tcW w:w="4604" w:type="dxa"/>
        </w:tcPr>
        <w:p w:rsidR="00B30589" w:rsidRPr="00375A5D" w:rsidRDefault="00B3058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30589" w:rsidRPr="00375A5D" w:rsidRDefault="00B30589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B30589" w:rsidRPr="00F52321" w:rsidTr="003E5D6F">
      <w:tc>
        <w:tcPr>
          <w:tcW w:w="4604" w:type="dxa"/>
        </w:tcPr>
        <w:p w:rsidR="00B30589" w:rsidRPr="00BC0D4A" w:rsidRDefault="00C55B4C" w:rsidP="000E4019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CUROLMOV110</w:t>
          </w:r>
          <w:r w:rsidR="00B30589" w:rsidRPr="00C70293">
            <w:rPr>
              <w:rFonts w:ascii="Tahoma" w:hAnsi="Tahoma" w:cs="Tahoma"/>
              <w:sz w:val="20"/>
              <w:szCs w:val="20"/>
            </w:rPr>
            <w:t>_</w:t>
          </w:r>
          <w:r w:rsidR="00B30589">
            <w:rPr>
              <w:rFonts w:ascii="Tahoma" w:hAnsi="Tahoma" w:cs="Tahoma"/>
              <w:sz w:val="20"/>
              <w:szCs w:val="20"/>
            </w:rPr>
            <w:t>ReporteDevolucionesYCambios</w:t>
          </w:r>
          <w:r>
            <w:rPr>
              <w:rFonts w:ascii="Tahoma" w:hAnsi="Tahoma" w:cs="Tahoma"/>
              <w:sz w:val="20"/>
              <w:szCs w:val="20"/>
            </w:rPr>
            <w:t>(BYD)</w:t>
          </w:r>
        </w:p>
      </w:tc>
      <w:tc>
        <w:tcPr>
          <w:tcW w:w="4893" w:type="dxa"/>
        </w:tcPr>
        <w:p w:rsidR="00B30589" w:rsidRPr="005D520D" w:rsidRDefault="00B30589" w:rsidP="00C55B4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</w:t>
          </w:r>
          <w:r w:rsidR="00C55B4C">
            <w:rPr>
              <w:rFonts w:ascii="Tahoma" w:hAnsi="Tahoma" w:cs="Tahoma"/>
              <w:sz w:val="20"/>
              <w:szCs w:val="20"/>
            </w:rPr>
            <w:t>04/06/2018</w:t>
          </w: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</w:tbl>
  <w:p w:rsidR="00B30589" w:rsidRDefault="00B305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B30589" w:rsidTr="003104A1">
      <w:trPr>
        <w:cantSplit/>
        <w:trHeight w:val="1412"/>
      </w:trPr>
      <w:tc>
        <w:tcPr>
          <w:tcW w:w="10114" w:type="dxa"/>
          <w:vAlign w:val="center"/>
        </w:tcPr>
        <w:p w:rsidR="00B30589" w:rsidRDefault="00B30589" w:rsidP="000E401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A1620CD" wp14:editId="4DF5403F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30589" w:rsidRPr="00872B53" w:rsidRDefault="00B30589" w:rsidP="000E401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30589" w:rsidRDefault="00B3058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2A522E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F259C"/>
    <w:multiLevelType w:val="multilevel"/>
    <w:tmpl w:val="DEF4D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FB2C60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7254F2E"/>
    <w:multiLevelType w:val="multilevel"/>
    <w:tmpl w:val="01E025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3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36"/>
  </w:num>
  <w:num w:numId="3">
    <w:abstractNumId w:val="31"/>
  </w:num>
  <w:num w:numId="4">
    <w:abstractNumId w:val="6"/>
  </w:num>
  <w:num w:numId="5">
    <w:abstractNumId w:val="23"/>
  </w:num>
  <w:num w:numId="6">
    <w:abstractNumId w:val="22"/>
  </w:num>
  <w:num w:numId="7">
    <w:abstractNumId w:val="16"/>
  </w:num>
  <w:num w:numId="8">
    <w:abstractNumId w:val="33"/>
  </w:num>
  <w:num w:numId="9">
    <w:abstractNumId w:val="19"/>
  </w:num>
  <w:num w:numId="10">
    <w:abstractNumId w:val="24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8"/>
  </w:num>
  <w:num w:numId="16">
    <w:abstractNumId w:val="0"/>
  </w:num>
  <w:num w:numId="17">
    <w:abstractNumId w:val="27"/>
  </w:num>
  <w:num w:numId="18">
    <w:abstractNumId w:val="45"/>
  </w:num>
  <w:num w:numId="19">
    <w:abstractNumId w:val="43"/>
  </w:num>
  <w:num w:numId="20">
    <w:abstractNumId w:val="35"/>
  </w:num>
  <w:num w:numId="21">
    <w:abstractNumId w:val="4"/>
  </w:num>
  <w:num w:numId="22">
    <w:abstractNumId w:val="37"/>
  </w:num>
  <w:num w:numId="23">
    <w:abstractNumId w:val="8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29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42"/>
  </w:num>
  <w:num w:numId="30">
    <w:abstractNumId w:val="13"/>
  </w:num>
  <w:num w:numId="31">
    <w:abstractNumId w:val="5"/>
  </w:num>
  <w:num w:numId="32">
    <w:abstractNumId w:val="32"/>
  </w:num>
  <w:num w:numId="33">
    <w:abstractNumId w:val="30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4"/>
  </w:num>
  <w:num w:numId="39">
    <w:abstractNumId w:val="39"/>
  </w:num>
  <w:num w:numId="40">
    <w:abstractNumId w:val="1"/>
  </w:num>
  <w:num w:numId="41">
    <w:abstractNumId w:val="28"/>
  </w:num>
  <w:num w:numId="42">
    <w:abstractNumId w:val="21"/>
  </w:num>
  <w:num w:numId="43">
    <w:abstractNumId w:val="41"/>
  </w:num>
  <w:num w:numId="44">
    <w:abstractNumId w:val="40"/>
  </w:num>
  <w:num w:numId="45">
    <w:abstractNumId w:val="3"/>
  </w:num>
  <w:num w:numId="46">
    <w:abstractNumId w:val="20"/>
  </w:num>
  <w:num w:numId="47">
    <w:abstractNumId w:val="7"/>
  </w:num>
  <w:num w:numId="48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85E"/>
    <w:rsid w:val="00000F43"/>
    <w:rsid w:val="00004D10"/>
    <w:rsid w:val="00006873"/>
    <w:rsid w:val="00007259"/>
    <w:rsid w:val="000117B3"/>
    <w:rsid w:val="00012E78"/>
    <w:rsid w:val="00020C9D"/>
    <w:rsid w:val="00022371"/>
    <w:rsid w:val="00022F2F"/>
    <w:rsid w:val="000233E2"/>
    <w:rsid w:val="000243F2"/>
    <w:rsid w:val="000254CC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469B"/>
    <w:rsid w:val="00047BA4"/>
    <w:rsid w:val="0005001B"/>
    <w:rsid w:val="000527AA"/>
    <w:rsid w:val="00052F59"/>
    <w:rsid w:val="00055766"/>
    <w:rsid w:val="00064630"/>
    <w:rsid w:val="00065CB2"/>
    <w:rsid w:val="000671A5"/>
    <w:rsid w:val="00071E96"/>
    <w:rsid w:val="00071F31"/>
    <w:rsid w:val="00074319"/>
    <w:rsid w:val="00075DA8"/>
    <w:rsid w:val="000808A0"/>
    <w:rsid w:val="00081A84"/>
    <w:rsid w:val="000829CE"/>
    <w:rsid w:val="00082A84"/>
    <w:rsid w:val="00082AAD"/>
    <w:rsid w:val="00082CD4"/>
    <w:rsid w:val="0009055B"/>
    <w:rsid w:val="00090CEA"/>
    <w:rsid w:val="00091691"/>
    <w:rsid w:val="00094A61"/>
    <w:rsid w:val="00096D77"/>
    <w:rsid w:val="000A0597"/>
    <w:rsid w:val="000A1FCE"/>
    <w:rsid w:val="000A2BB6"/>
    <w:rsid w:val="000A56B8"/>
    <w:rsid w:val="000A5CDA"/>
    <w:rsid w:val="000A77DF"/>
    <w:rsid w:val="000B0194"/>
    <w:rsid w:val="000B523A"/>
    <w:rsid w:val="000B5641"/>
    <w:rsid w:val="000B6662"/>
    <w:rsid w:val="000B6E8A"/>
    <w:rsid w:val="000C224B"/>
    <w:rsid w:val="000C393A"/>
    <w:rsid w:val="000C3BAE"/>
    <w:rsid w:val="000C45BD"/>
    <w:rsid w:val="000D04F1"/>
    <w:rsid w:val="000D276A"/>
    <w:rsid w:val="000D46E0"/>
    <w:rsid w:val="000D5465"/>
    <w:rsid w:val="000D5634"/>
    <w:rsid w:val="000D5B6A"/>
    <w:rsid w:val="000E4019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637E"/>
    <w:rsid w:val="0011693F"/>
    <w:rsid w:val="00117CB3"/>
    <w:rsid w:val="001237BD"/>
    <w:rsid w:val="001241DA"/>
    <w:rsid w:val="00125E35"/>
    <w:rsid w:val="00127125"/>
    <w:rsid w:val="00127213"/>
    <w:rsid w:val="00130300"/>
    <w:rsid w:val="001307A8"/>
    <w:rsid w:val="00131CAC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76B3"/>
    <w:rsid w:val="00151F6E"/>
    <w:rsid w:val="00152C0A"/>
    <w:rsid w:val="00155B9F"/>
    <w:rsid w:val="00160034"/>
    <w:rsid w:val="00167944"/>
    <w:rsid w:val="00167E70"/>
    <w:rsid w:val="00170E2D"/>
    <w:rsid w:val="00171B76"/>
    <w:rsid w:val="0017341C"/>
    <w:rsid w:val="0017419E"/>
    <w:rsid w:val="0017686C"/>
    <w:rsid w:val="00177278"/>
    <w:rsid w:val="001812F3"/>
    <w:rsid w:val="00182B65"/>
    <w:rsid w:val="00183F8B"/>
    <w:rsid w:val="00184046"/>
    <w:rsid w:val="00185848"/>
    <w:rsid w:val="001927A9"/>
    <w:rsid w:val="00194BF2"/>
    <w:rsid w:val="00195ADE"/>
    <w:rsid w:val="0019780A"/>
    <w:rsid w:val="00197BAA"/>
    <w:rsid w:val="00197C99"/>
    <w:rsid w:val="00197D83"/>
    <w:rsid w:val="001A0596"/>
    <w:rsid w:val="001A37BF"/>
    <w:rsid w:val="001A3BF5"/>
    <w:rsid w:val="001A60C2"/>
    <w:rsid w:val="001A669A"/>
    <w:rsid w:val="001B09A2"/>
    <w:rsid w:val="001B0B8D"/>
    <w:rsid w:val="001B100F"/>
    <w:rsid w:val="001B1A4A"/>
    <w:rsid w:val="001B254E"/>
    <w:rsid w:val="001C0553"/>
    <w:rsid w:val="001C330B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285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32AB"/>
    <w:rsid w:val="00224C0A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102"/>
    <w:rsid w:val="00252DE9"/>
    <w:rsid w:val="0025365C"/>
    <w:rsid w:val="0025728B"/>
    <w:rsid w:val="00260510"/>
    <w:rsid w:val="00261DEE"/>
    <w:rsid w:val="00261EC0"/>
    <w:rsid w:val="00261ED6"/>
    <w:rsid w:val="002649BE"/>
    <w:rsid w:val="00266C26"/>
    <w:rsid w:val="0026722C"/>
    <w:rsid w:val="00271484"/>
    <w:rsid w:val="002728AA"/>
    <w:rsid w:val="0027680F"/>
    <w:rsid w:val="002775F9"/>
    <w:rsid w:val="00280F10"/>
    <w:rsid w:val="002850B7"/>
    <w:rsid w:val="00293518"/>
    <w:rsid w:val="00293FD8"/>
    <w:rsid w:val="00295842"/>
    <w:rsid w:val="002A022B"/>
    <w:rsid w:val="002A0B71"/>
    <w:rsid w:val="002A0F10"/>
    <w:rsid w:val="002A245F"/>
    <w:rsid w:val="002A4DA3"/>
    <w:rsid w:val="002B01F2"/>
    <w:rsid w:val="002B095A"/>
    <w:rsid w:val="002B1EBB"/>
    <w:rsid w:val="002B34C8"/>
    <w:rsid w:val="002B417D"/>
    <w:rsid w:val="002B52ED"/>
    <w:rsid w:val="002B57C5"/>
    <w:rsid w:val="002B5BB4"/>
    <w:rsid w:val="002B7C5C"/>
    <w:rsid w:val="002B7DAA"/>
    <w:rsid w:val="002C4FDC"/>
    <w:rsid w:val="002D20F5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536"/>
    <w:rsid w:val="002E67FD"/>
    <w:rsid w:val="002E79E5"/>
    <w:rsid w:val="002F046F"/>
    <w:rsid w:val="002F2A60"/>
    <w:rsid w:val="002F42CB"/>
    <w:rsid w:val="002F5206"/>
    <w:rsid w:val="002F60E2"/>
    <w:rsid w:val="002F74C3"/>
    <w:rsid w:val="0030230B"/>
    <w:rsid w:val="00303499"/>
    <w:rsid w:val="0030499A"/>
    <w:rsid w:val="0031011A"/>
    <w:rsid w:val="003104A1"/>
    <w:rsid w:val="0031070D"/>
    <w:rsid w:val="0031160E"/>
    <w:rsid w:val="003144FD"/>
    <w:rsid w:val="003158DC"/>
    <w:rsid w:val="0031736C"/>
    <w:rsid w:val="003177A6"/>
    <w:rsid w:val="003205AE"/>
    <w:rsid w:val="00322AEF"/>
    <w:rsid w:val="00322AF7"/>
    <w:rsid w:val="00322E1F"/>
    <w:rsid w:val="003234A9"/>
    <w:rsid w:val="00325F04"/>
    <w:rsid w:val="003329AD"/>
    <w:rsid w:val="0033381A"/>
    <w:rsid w:val="00336408"/>
    <w:rsid w:val="00336BFF"/>
    <w:rsid w:val="00336C8B"/>
    <w:rsid w:val="003370D6"/>
    <w:rsid w:val="00337D3D"/>
    <w:rsid w:val="003400C4"/>
    <w:rsid w:val="00341547"/>
    <w:rsid w:val="00341D86"/>
    <w:rsid w:val="00342F1C"/>
    <w:rsid w:val="00343145"/>
    <w:rsid w:val="00345480"/>
    <w:rsid w:val="003469ED"/>
    <w:rsid w:val="00346D7E"/>
    <w:rsid w:val="0034773B"/>
    <w:rsid w:val="003532CA"/>
    <w:rsid w:val="0035410E"/>
    <w:rsid w:val="003549DB"/>
    <w:rsid w:val="00360FC5"/>
    <w:rsid w:val="00361E41"/>
    <w:rsid w:val="003627EB"/>
    <w:rsid w:val="00362D50"/>
    <w:rsid w:val="003659F2"/>
    <w:rsid w:val="00365D2E"/>
    <w:rsid w:val="00365E75"/>
    <w:rsid w:val="00366765"/>
    <w:rsid w:val="00366C4C"/>
    <w:rsid w:val="00367191"/>
    <w:rsid w:val="00367AFC"/>
    <w:rsid w:val="0037025F"/>
    <w:rsid w:val="00371901"/>
    <w:rsid w:val="00374800"/>
    <w:rsid w:val="0037589B"/>
    <w:rsid w:val="003767A1"/>
    <w:rsid w:val="003817A4"/>
    <w:rsid w:val="003907BC"/>
    <w:rsid w:val="00392487"/>
    <w:rsid w:val="00393A0C"/>
    <w:rsid w:val="003958ED"/>
    <w:rsid w:val="00395D40"/>
    <w:rsid w:val="003A03DE"/>
    <w:rsid w:val="003A20A2"/>
    <w:rsid w:val="003A41CD"/>
    <w:rsid w:val="003A4819"/>
    <w:rsid w:val="003A57F2"/>
    <w:rsid w:val="003A5D2E"/>
    <w:rsid w:val="003A62B0"/>
    <w:rsid w:val="003A650E"/>
    <w:rsid w:val="003A6BA5"/>
    <w:rsid w:val="003A7F0E"/>
    <w:rsid w:val="003B034E"/>
    <w:rsid w:val="003B24FD"/>
    <w:rsid w:val="003B38AB"/>
    <w:rsid w:val="003B6291"/>
    <w:rsid w:val="003C1C04"/>
    <w:rsid w:val="003C253A"/>
    <w:rsid w:val="003C50F8"/>
    <w:rsid w:val="003C58D0"/>
    <w:rsid w:val="003C597C"/>
    <w:rsid w:val="003C69AB"/>
    <w:rsid w:val="003D0F91"/>
    <w:rsid w:val="003D26A7"/>
    <w:rsid w:val="003D2B1F"/>
    <w:rsid w:val="003D2BB9"/>
    <w:rsid w:val="003D336B"/>
    <w:rsid w:val="003D70BA"/>
    <w:rsid w:val="003D7A40"/>
    <w:rsid w:val="003E0F73"/>
    <w:rsid w:val="003E317E"/>
    <w:rsid w:val="003E4D05"/>
    <w:rsid w:val="003E5031"/>
    <w:rsid w:val="003E5882"/>
    <w:rsid w:val="003E5D6F"/>
    <w:rsid w:val="003F0342"/>
    <w:rsid w:val="003F2901"/>
    <w:rsid w:val="003F2A38"/>
    <w:rsid w:val="003F2B87"/>
    <w:rsid w:val="003F3508"/>
    <w:rsid w:val="003F3F87"/>
    <w:rsid w:val="003F590E"/>
    <w:rsid w:val="003F7C15"/>
    <w:rsid w:val="004016DF"/>
    <w:rsid w:val="00411B9E"/>
    <w:rsid w:val="00413A1F"/>
    <w:rsid w:val="00413C77"/>
    <w:rsid w:val="0041492F"/>
    <w:rsid w:val="00414AFE"/>
    <w:rsid w:val="00415269"/>
    <w:rsid w:val="00417009"/>
    <w:rsid w:val="00417F67"/>
    <w:rsid w:val="00421459"/>
    <w:rsid w:val="0042159A"/>
    <w:rsid w:val="004231DC"/>
    <w:rsid w:val="00423ED8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36E8"/>
    <w:rsid w:val="004515F5"/>
    <w:rsid w:val="0045227F"/>
    <w:rsid w:val="004524B9"/>
    <w:rsid w:val="00457353"/>
    <w:rsid w:val="00461371"/>
    <w:rsid w:val="00463EF6"/>
    <w:rsid w:val="0046781E"/>
    <w:rsid w:val="004705DE"/>
    <w:rsid w:val="004706CC"/>
    <w:rsid w:val="0047257E"/>
    <w:rsid w:val="00473318"/>
    <w:rsid w:val="00473B78"/>
    <w:rsid w:val="0047604C"/>
    <w:rsid w:val="0047663D"/>
    <w:rsid w:val="00476793"/>
    <w:rsid w:val="00481C4A"/>
    <w:rsid w:val="00483A0F"/>
    <w:rsid w:val="00485325"/>
    <w:rsid w:val="00485373"/>
    <w:rsid w:val="004878E8"/>
    <w:rsid w:val="004902F4"/>
    <w:rsid w:val="00490AAB"/>
    <w:rsid w:val="00490CA1"/>
    <w:rsid w:val="0049112A"/>
    <w:rsid w:val="00491B4C"/>
    <w:rsid w:val="00493C6E"/>
    <w:rsid w:val="004957FB"/>
    <w:rsid w:val="00496AEE"/>
    <w:rsid w:val="00497379"/>
    <w:rsid w:val="004A18C7"/>
    <w:rsid w:val="004A1B90"/>
    <w:rsid w:val="004A3D61"/>
    <w:rsid w:val="004A3E7F"/>
    <w:rsid w:val="004A6D9D"/>
    <w:rsid w:val="004B0A36"/>
    <w:rsid w:val="004B0D88"/>
    <w:rsid w:val="004B18E2"/>
    <w:rsid w:val="004B1DA9"/>
    <w:rsid w:val="004B1E5D"/>
    <w:rsid w:val="004B1F0D"/>
    <w:rsid w:val="004B21FA"/>
    <w:rsid w:val="004B3954"/>
    <w:rsid w:val="004B3D3C"/>
    <w:rsid w:val="004B3FC4"/>
    <w:rsid w:val="004B42C8"/>
    <w:rsid w:val="004B6116"/>
    <w:rsid w:val="004B623B"/>
    <w:rsid w:val="004C1DA4"/>
    <w:rsid w:val="004C2510"/>
    <w:rsid w:val="004C29B5"/>
    <w:rsid w:val="004C560B"/>
    <w:rsid w:val="004C5FD9"/>
    <w:rsid w:val="004C78B4"/>
    <w:rsid w:val="004D0A86"/>
    <w:rsid w:val="004D1824"/>
    <w:rsid w:val="004D36AB"/>
    <w:rsid w:val="004D3E10"/>
    <w:rsid w:val="004D45D6"/>
    <w:rsid w:val="004D78E0"/>
    <w:rsid w:val="004E23D0"/>
    <w:rsid w:val="004E248C"/>
    <w:rsid w:val="004E28EA"/>
    <w:rsid w:val="004E5208"/>
    <w:rsid w:val="004E583D"/>
    <w:rsid w:val="004E5E15"/>
    <w:rsid w:val="004F049D"/>
    <w:rsid w:val="004F1C65"/>
    <w:rsid w:val="004F4AB5"/>
    <w:rsid w:val="004F4C96"/>
    <w:rsid w:val="004F6527"/>
    <w:rsid w:val="004F7371"/>
    <w:rsid w:val="0050002F"/>
    <w:rsid w:val="00500B28"/>
    <w:rsid w:val="0050134B"/>
    <w:rsid w:val="00501AAC"/>
    <w:rsid w:val="00502E7D"/>
    <w:rsid w:val="0050304B"/>
    <w:rsid w:val="00504398"/>
    <w:rsid w:val="0050675E"/>
    <w:rsid w:val="005146BB"/>
    <w:rsid w:val="00514F06"/>
    <w:rsid w:val="005174B1"/>
    <w:rsid w:val="00521BB5"/>
    <w:rsid w:val="0052236A"/>
    <w:rsid w:val="005249B6"/>
    <w:rsid w:val="00526504"/>
    <w:rsid w:val="00527699"/>
    <w:rsid w:val="0052778B"/>
    <w:rsid w:val="005324BC"/>
    <w:rsid w:val="005334F4"/>
    <w:rsid w:val="00534523"/>
    <w:rsid w:val="005366A7"/>
    <w:rsid w:val="00537CB4"/>
    <w:rsid w:val="00540F20"/>
    <w:rsid w:val="005416DF"/>
    <w:rsid w:val="00545E3F"/>
    <w:rsid w:val="00551534"/>
    <w:rsid w:val="005516A6"/>
    <w:rsid w:val="0055202B"/>
    <w:rsid w:val="00554385"/>
    <w:rsid w:val="0055504A"/>
    <w:rsid w:val="0055528D"/>
    <w:rsid w:val="005560A2"/>
    <w:rsid w:val="00557A1B"/>
    <w:rsid w:val="00567B61"/>
    <w:rsid w:val="0057037D"/>
    <w:rsid w:val="00572DCE"/>
    <w:rsid w:val="005742E9"/>
    <w:rsid w:val="0057531D"/>
    <w:rsid w:val="00580188"/>
    <w:rsid w:val="00587C01"/>
    <w:rsid w:val="00591BAA"/>
    <w:rsid w:val="00591EB1"/>
    <w:rsid w:val="00592803"/>
    <w:rsid w:val="00592D43"/>
    <w:rsid w:val="00593042"/>
    <w:rsid w:val="00595BFA"/>
    <w:rsid w:val="00596B48"/>
    <w:rsid w:val="005A02B0"/>
    <w:rsid w:val="005A09F5"/>
    <w:rsid w:val="005A0F0D"/>
    <w:rsid w:val="005A38CC"/>
    <w:rsid w:val="005A3EB2"/>
    <w:rsid w:val="005A45B6"/>
    <w:rsid w:val="005A4796"/>
    <w:rsid w:val="005A7C69"/>
    <w:rsid w:val="005B13CD"/>
    <w:rsid w:val="005B2848"/>
    <w:rsid w:val="005B4FAF"/>
    <w:rsid w:val="005B5CA5"/>
    <w:rsid w:val="005B6A4D"/>
    <w:rsid w:val="005B6C04"/>
    <w:rsid w:val="005C03AB"/>
    <w:rsid w:val="005C1B2B"/>
    <w:rsid w:val="005C45A9"/>
    <w:rsid w:val="005C6806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5F2A50"/>
    <w:rsid w:val="0060151C"/>
    <w:rsid w:val="00602DFA"/>
    <w:rsid w:val="0060399E"/>
    <w:rsid w:val="00606781"/>
    <w:rsid w:val="006072F8"/>
    <w:rsid w:val="00610041"/>
    <w:rsid w:val="00612AFA"/>
    <w:rsid w:val="00612FD9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4D69"/>
    <w:rsid w:val="00626212"/>
    <w:rsid w:val="00626421"/>
    <w:rsid w:val="00633DC4"/>
    <w:rsid w:val="00634490"/>
    <w:rsid w:val="00634ADD"/>
    <w:rsid w:val="00635285"/>
    <w:rsid w:val="00635705"/>
    <w:rsid w:val="00636859"/>
    <w:rsid w:val="00640A39"/>
    <w:rsid w:val="00643279"/>
    <w:rsid w:val="00652802"/>
    <w:rsid w:val="00652D27"/>
    <w:rsid w:val="006562BA"/>
    <w:rsid w:val="00661963"/>
    <w:rsid w:val="00662E8D"/>
    <w:rsid w:val="00663A71"/>
    <w:rsid w:val="00664A73"/>
    <w:rsid w:val="0067094B"/>
    <w:rsid w:val="0067172A"/>
    <w:rsid w:val="00671DCC"/>
    <w:rsid w:val="00672102"/>
    <w:rsid w:val="00673295"/>
    <w:rsid w:val="00675500"/>
    <w:rsid w:val="0067738C"/>
    <w:rsid w:val="00677B5E"/>
    <w:rsid w:val="00680AA5"/>
    <w:rsid w:val="00680B58"/>
    <w:rsid w:val="00682246"/>
    <w:rsid w:val="00687D1E"/>
    <w:rsid w:val="006922ED"/>
    <w:rsid w:val="0069294B"/>
    <w:rsid w:val="00693A3E"/>
    <w:rsid w:val="00694232"/>
    <w:rsid w:val="006944F8"/>
    <w:rsid w:val="006958E2"/>
    <w:rsid w:val="006969A5"/>
    <w:rsid w:val="00697112"/>
    <w:rsid w:val="006A09C4"/>
    <w:rsid w:val="006A1007"/>
    <w:rsid w:val="006A1233"/>
    <w:rsid w:val="006A1F98"/>
    <w:rsid w:val="006A2191"/>
    <w:rsid w:val="006A2452"/>
    <w:rsid w:val="006A4164"/>
    <w:rsid w:val="006A530B"/>
    <w:rsid w:val="006A744A"/>
    <w:rsid w:val="006A7F84"/>
    <w:rsid w:val="006B124C"/>
    <w:rsid w:val="006B3B04"/>
    <w:rsid w:val="006C02A6"/>
    <w:rsid w:val="006C059D"/>
    <w:rsid w:val="006C07E2"/>
    <w:rsid w:val="006C0E6B"/>
    <w:rsid w:val="006C21EF"/>
    <w:rsid w:val="006C4045"/>
    <w:rsid w:val="006C5969"/>
    <w:rsid w:val="006C7897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006F"/>
    <w:rsid w:val="006F04A0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031C"/>
    <w:rsid w:val="00715F48"/>
    <w:rsid w:val="00720135"/>
    <w:rsid w:val="00723FDF"/>
    <w:rsid w:val="00724941"/>
    <w:rsid w:val="0072573B"/>
    <w:rsid w:val="00725FF1"/>
    <w:rsid w:val="00730DEC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0729"/>
    <w:rsid w:val="00740772"/>
    <w:rsid w:val="0074243B"/>
    <w:rsid w:val="0074295A"/>
    <w:rsid w:val="00743B4F"/>
    <w:rsid w:val="00744873"/>
    <w:rsid w:val="00745A0C"/>
    <w:rsid w:val="007469A6"/>
    <w:rsid w:val="00746A0D"/>
    <w:rsid w:val="00752DDD"/>
    <w:rsid w:val="007566C6"/>
    <w:rsid w:val="007574FB"/>
    <w:rsid w:val="00762081"/>
    <w:rsid w:val="00762137"/>
    <w:rsid w:val="0076320B"/>
    <w:rsid w:val="00764848"/>
    <w:rsid w:val="0077082B"/>
    <w:rsid w:val="0077308C"/>
    <w:rsid w:val="007741B0"/>
    <w:rsid w:val="00775F8E"/>
    <w:rsid w:val="00776829"/>
    <w:rsid w:val="00776E5D"/>
    <w:rsid w:val="00777555"/>
    <w:rsid w:val="00782519"/>
    <w:rsid w:val="007833A5"/>
    <w:rsid w:val="00784763"/>
    <w:rsid w:val="007852F4"/>
    <w:rsid w:val="00790014"/>
    <w:rsid w:val="00790196"/>
    <w:rsid w:val="00790C54"/>
    <w:rsid w:val="0079155B"/>
    <w:rsid w:val="007948BC"/>
    <w:rsid w:val="007956F3"/>
    <w:rsid w:val="00797670"/>
    <w:rsid w:val="00797C4E"/>
    <w:rsid w:val="00797CE4"/>
    <w:rsid w:val="00797FC3"/>
    <w:rsid w:val="007A03B1"/>
    <w:rsid w:val="007A1FC8"/>
    <w:rsid w:val="007A3145"/>
    <w:rsid w:val="007A43DA"/>
    <w:rsid w:val="007A5974"/>
    <w:rsid w:val="007B51F7"/>
    <w:rsid w:val="007B5216"/>
    <w:rsid w:val="007B6535"/>
    <w:rsid w:val="007B7A34"/>
    <w:rsid w:val="007B7EDC"/>
    <w:rsid w:val="007C01C7"/>
    <w:rsid w:val="007C3388"/>
    <w:rsid w:val="007C3BBF"/>
    <w:rsid w:val="007D0030"/>
    <w:rsid w:val="007D16DC"/>
    <w:rsid w:val="007D2D49"/>
    <w:rsid w:val="007D2DF6"/>
    <w:rsid w:val="007D345B"/>
    <w:rsid w:val="007D687F"/>
    <w:rsid w:val="007D6B46"/>
    <w:rsid w:val="007D745D"/>
    <w:rsid w:val="007D7DF1"/>
    <w:rsid w:val="007E0D17"/>
    <w:rsid w:val="007E0F84"/>
    <w:rsid w:val="007E2CC4"/>
    <w:rsid w:val="007E334D"/>
    <w:rsid w:val="007E3AAF"/>
    <w:rsid w:val="007E4E4D"/>
    <w:rsid w:val="007E5235"/>
    <w:rsid w:val="007E7B52"/>
    <w:rsid w:val="007F0351"/>
    <w:rsid w:val="007F0C4A"/>
    <w:rsid w:val="007F15C6"/>
    <w:rsid w:val="007F4C05"/>
    <w:rsid w:val="007F60EF"/>
    <w:rsid w:val="007F6484"/>
    <w:rsid w:val="007F7327"/>
    <w:rsid w:val="00800F7B"/>
    <w:rsid w:val="00801A53"/>
    <w:rsid w:val="00803525"/>
    <w:rsid w:val="008042C6"/>
    <w:rsid w:val="00805540"/>
    <w:rsid w:val="00810822"/>
    <w:rsid w:val="00811F2C"/>
    <w:rsid w:val="0081230A"/>
    <w:rsid w:val="00813034"/>
    <w:rsid w:val="00813C5E"/>
    <w:rsid w:val="00813F82"/>
    <w:rsid w:val="008172E5"/>
    <w:rsid w:val="00817318"/>
    <w:rsid w:val="008202A0"/>
    <w:rsid w:val="0082032D"/>
    <w:rsid w:val="008213DC"/>
    <w:rsid w:val="008227D1"/>
    <w:rsid w:val="00822EAC"/>
    <w:rsid w:val="008273E4"/>
    <w:rsid w:val="00830693"/>
    <w:rsid w:val="00830A3D"/>
    <w:rsid w:val="00833ED3"/>
    <w:rsid w:val="00836939"/>
    <w:rsid w:val="00836F70"/>
    <w:rsid w:val="00841E7B"/>
    <w:rsid w:val="0084265E"/>
    <w:rsid w:val="00843C0F"/>
    <w:rsid w:val="00846CC7"/>
    <w:rsid w:val="008474C7"/>
    <w:rsid w:val="00847B4B"/>
    <w:rsid w:val="00853637"/>
    <w:rsid w:val="00854263"/>
    <w:rsid w:val="00854ED3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04F"/>
    <w:rsid w:val="008808A6"/>
    <w:rsid w:val="00880F6E"/>
    <w:rsid w:val="00880FCD"/>
    <w:rsid w:val="008817CF"/>
    <w:rsid w:val="00881BE6"/>
    <w:rsid w:val="00883DA2"/>
    <w:rsid w:val="008867DD"/>
    <w:rsid w:val="0088695D"/>
    <w:rsid w:val="00892AB2"/>
    <w:rsid w:val="00892DD0"/>
    <w:rsid w:val="008935DF"/>
    <w:rsid w:val="008940A2"/>
    <w:rsid w:val="00894B60"/>
    <w:rsid w:val="00895615"/>
    <w:rsid w:val="008A0635"/>
    <w:rsid w:val="008A0E9A"/>
    <w:rsid w:val="008A19C2"/>
    <w:rsid w:val="008A251B"/>
    <w:rsid w:val="008A3F28"/>
    <w:rsid w:val="008A45AF"/>
    <w:rsid w:val="008A48B2"/>
    <w:rsid w:val="008A4D9A"/>
    <w:rsid w:val="008A598A"/>
    <w:rsid w:val="008B18D7"/>
    <w:rsid w:val="008B34D9"/>
    <w:rsid w:val="008B4413"/>
    <w:rsid w:val="008B5023"/>
    <w:rsid w:val="008B795F"/>
    <w:rsid w:val="008C01B6"/>
    <w:rsid w:val="008C1A12"/>
    <w:rsid w:val="008C27A5"/>
    <w:rsid w:val="008C2D8A"/>
    <w:rsid w:val="008C52D1"/>
    <w:rsid w:val="008C6271"/>
    <w:rsid w:val="008C75C9"/>
    <w:rsid w:val="008D08F0"/>
    <w:rsid w:val="008D09DA"/>
    <w:rsid w:val="008D1B8F"/>
    <w:rsid w:val="008D1DAA"/>
    <w:rsid w:val="008D2D0E"/>
    <w:rsid w:val="008D31AC"/>
    <w:rsid w:val="008D6C53"/>
    <w:rsid w:val="008E35FF"/>
    <w:rsid w:val="008E4BED"/>
    <w:rsid w:val="008E4C82"/>
    <w:rsid w:val="008E5416"/>
    <w:rsid w:val="008E7613"/>
    <w:rsid w:val="008F0000"/>
    <w:rsid w:val="008F0F61"/>
    <w:rsid w:val="008F2D82"/>
    <w:rsid w:val="008F33E3"/>
    <w:rsid w:val="008F4916"/>
    <w:rsid w:val="008F7A87"/>
    <w:rsid w:val="009003C6"/>
    <w:rsid w:val="009012E3"/>
    <w:rsid w:val="009015F3"/>
    <w:rsid w:val="0090187B"/>
    <w:rsid w:val="009032E1"/>
    <w:rsid w:val="009040A1"/>
    <w:rsid w:val="0090453B"/>
    <w:rsid w:val="00904A6B"/>
    <w:rsid w:val="009072AB"/>
    <w:rsid w:val="00907F4A"/>
    <w:rsid w:val="00917213"/>
    <w:rsid w:val="0092046E"/>
    <w:rsid w:val="00920AE0"/>
    <w:rsid w:val="00921223"/>
    <w:rsid w:val="00925298"/>
    <w:rsid w:val="00926551"/>
    <w:rsid w:val="009353A5"/>
    <w:rsid w:val="00935D52"/>
    <w:rsid w:val="00937D9A"/>
    <w:rsid w:val="0094000B"/>
    <w:rsid w:val="009425B8"/>
    <w:rsid w:val="00944564"/>
    <w:rsid w:val="009446AF"/>
    <w:rsid w:val="00946744"/>
    <w:rsid w:val="00946D52"/>
    <w:rsid w:val="00951758"/>
    <w:rsid w:val="00953BDC"/>
    <w:rsid w:val="0095685A"/>
    <w:rsid w:val="00956E71"/>
    <w:rsid w:val="009600B6"/>
    <w:rsid w:val="0096313A"/>
    <w:rsid w:val="009632D5"/>
    <w:rsid w:val="00963EF0"/>
    <w:rsid w:val="009644DE"/>
    <w:rsid w:val="00966AB3"/>
    <w:rsid w:val="00971190"/>
    <w:rsid w:val="00972453"/>
    <w:rsid w:val="00972995"/>
    <w:rsid w:val="00976B16"/>
    <w:rsid w:val="0098004B"/>
    <w:rsid w:val="0098200D"/>
    <w:rsid w:val="00982930"/>
    <w:rsid w:val="00987A6E"/>
    <w:rsid w:val="00990E6B"/>
    <w:rsid w:val="009919E3"/>
    <w:rsid w:val="00991E62"/>
    <w:rsid w:val="00992E9D"/>
    <w:rsid w:val="009947FD"/>
    <w:rsid w:val="00995ABE"/>
    <w:rsid w:val="009A10AB"/>
    <w:rsid w:val="009A4462"/>
    <w:rsid w:val="009A6C1E"/>
    <w:rsid w:val="009A73ED"/>
    <w:rsid w:val="009B1CDA"/>
    <w:rsid w:val="009B1F2F"/>
    <w:rsid w:val="009B237A"/>
    <w:rsid w:val="009B2EA8"/>
    <w:rsid w:val="009B3454"/>
    <w:rsid w:val="009B3742"/>
    <w:rsid w:val="009C1103"/>
    <w:rsid w:val="009C131E"/>
    <w:rsid w:val="009C1766"/>
    <w:rsid w:val="009C2F79"/>
    <w:rsid w:val="009C42D4"/>
    <w:rsid w:val="009C637E"/>
    <w:rsid w:val="009C7C24"/>
    <w:rsid w:val="009C7CE7"/>
    <w:rsid w:val="009D175A"/>
    <w:rsid w:val="009D1FC7"/>
    <w:rsid w:val="009D2734"/>
    <w:rsid w:val="009D2A72"/>
    <w:rsid w:val="009D2FAA"/>
    <w:rsid w:val="009E1295"/>
    <w:rsid w:val="009E653C"/>
    <w:rsid w:val="009E6B13"/>
    <w:rsid w:val="009F1560"/>
    <w:rsid w:val="009F1C75"/>
    <w:rsid w:val="009F2204"/>
    <w:rsid w:val="009F473B"/>
    <w:rsid w:val="009F5B99"/>
    <w:rsid w:val="009F5D61"/>
    <w:rsid w:val="009F5F27"/>
    <w:rsid w:val="009F63D6"/>
    <w:rsid w:val="009F6D98"/>
    <w:rsid w:val="00A006C5"/>
    <w:rsid w:val="00A0260E"/>
    <w:rsid w:val="00A02C4A"/>
    <w:rsid w:val="00A038D5"/>
    <w:rsid w:val="00A052FA"/>
    <w:rsid w:val="00A053D4"/>
    <w:rsid w:val="00A11380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1616"/>
    <w:rsid w:val="00A32685"/>
    <w:rsid w:val="00A33589"/>
    <w:rsid w:val="00A36CBA"/>
    <w:rsid w:val="00A37534"/>
    <w:rsid w:val="00A377E3"/>
    <w:rsid w:val="00A42232"/>
    <w:rsid w:val="00A424FE"/>
    <w:rsid w:val="00A43B7A"/>
    <w:rsid w:val="00A44CD8"/>
    <w:rsid w:val="00A469B9"/>
    <w:rsid w:val="00A46EAD"/>
    <w:rsid w:val="00A53198"/>
    <w:rsid w:val="00A54B9C"/>
    <w:rsid w:val="00A57BCD"/>
    <w:rsid w:val="00A6084F"/>
    <w:rsid w:val="00A62576"/>
    <w:rsid w:val="00A6310B"/>
    <w:rsid w:val="00A640D5"/>
    <w:rsid w:val="00A644B9"/>
    <w:rsid w:val="00A650BF"/>
    <w:rsid w:val="00A66BED"/>
    <w:rsid w:val="00A67372"/>
    <w:rsid w:val="00A71DEC"/>
    <w:rsid w:val="00A72134"/>
    <w:rsid w:val="00A72F9C"/>
    <w:rsid w:val="00A75047"/>
    <w:rsid w:val="00A7531F"/>
    <w:rsid w:val="00A759D4"/>
    <w:rsid w:val="00A76CA6"/>
    <w:rsid w:val="00A83771"/>
    <w:rsid w:val="00A846D9"/>
    <w:rsid w:val="00A847E5"/>
    <w:rsid w:val="00A86C39"/>
    <w:rsid w:val="00A92AA0"/>
    <w:rsid w:val="00A931CC"/>
    <w:rsid w:val="00A93594"/>
    <w:rsid w:val="00A96448"/>
    <w:rsid w:val="00AA06BC"/>
    <w:rsid w:val="00AA1A8D"/>
    <w:rsid w:val="00AA5BDC"/>
    <w:rsid w:val="00AA6F79"/>
    <w:rsid w:val="00AB0A4C"/>
    <w:rsid w:val="00AB19EE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0D37"/>
    <w:rsid w:val="00AD1079"/>
    <w:rsid w:val="00AD1098"/>
    <w:rsid w:val="00AD2CE8"/>
    <w:rsid w:val="00AD2ECD"/>
    <w:rsid w:val="00AD42D8"/>
    <w:rsid w:val="00AD4A0E"/>
    <w:rsid w:val="00AD5FE6"/>
    <w:rsid w:val="00AD67D9"/>
    <w:rsid w:val="00AD6FC9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5D3"/>
    <w:rsid w:val="00AF1CCE"/>
    <w:rsid w:val="00AF3759"/>
    <w:rsid w:val="00AF5EFB"/>
    <w:rsid w:val="00AF71FC"/>
    <w:rsid w:val="00AF73BE"/>
    <w:rsid w:val="00B002F3"/>
    <w:rsid w:val="00B00789"/>
    <w:rsid w:val="00B01427"/>
    <w:rsid w:val="00B02D40"/>
    <w:rsid w:val="00B04D12"/>
    <w:rsid w:val="00B06B1B"/>
    <w:rsid w:val="00B11508"/>
    <w:rsid w:val="00B117E4"/>
    <w:rsid w:val="00B13AA1"/>
    <w:rsid w:val="00B15DCF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00B5"/>
    <w:rsid w:val="00B30589"/>
    <w:rsid w:val="00B34D69"/>
    <w:rsid w:val="00B37433"/>
    <w:rsid w:val="00B37CF3"/>
    <w:rsid w:val="00B41873"/>
    <w:rsid w:val="00B41F17"/>
    <w:rsid w:val="00B445CC"/>
    <w:rsid w:val="00B45B4B"/>
    <w:rsid w:val="00B45BAF"/>
    <w:rsid w:val="00B52BCD"/>
    <w:rsid w:val="00B53891"/>
    <w:rsid w:val="00B54D14"/>
    <w:rsid w:val="00B55376"/>
    <w:rsid w:val="00B63115"/>
    <w:rsid w:val="00B63342"/>
    <w:rsid w:val="00B71BC6"/>
    <w:rsid w:val="00B72D53"/>
    <w:rsid w:val="00B73AD2"/>
    <w:rsid w:val="00B76D01"/>
    <w:rsid w:val="00B807F6"/>
    <w:rsid w:val="00B809F4"/>
    <w:rsid w:val="00B80A96"/>
    <w:rsid w:val="00B8117E"/>
    <w:rsid w:val="00B834D7"/>
    <w:rsid w:val="00B84785"/>
    <w:rsid w:val="00B847C2"/>
    <w:rsid w:val="00B856AE"/>
    <w:rsid w:val="00B85BB7"/>
    <w:rsid w:val="00B86649"/>
    <w:rsid w:val="00B871ED"/>
    <w:rsid w:val="00B9179A"/>
    <w:rsid w:val="00B92CB1"/>
    <w:rsid w:val="00B959D3"/>
    <w:rsid w:val="00B95B43"/>
    <w:rsid w:val="00B97138"/>
    <w:rsid w:val="00B971A4"/>
    <w:rsid w:val="00B973C1"/>
    <w:rsid w:val="00B97BC5"/>
    <w:rsid w:val="00BA0FC4"/>
    <w:rsid w:val="00BA3122"/>
    <w:rsid w:val="00BA4F1D"/>
    <w:rsid w:val="00BA6039"/>
    <w:rsid w:val="00BA75F6"/>
    <w:rsid w:val="00BB0BFE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4269"/>
    <w:rsid w:val="00BE60E1"/>
    <w:rsid w:val="00BE623E"/>
    <w:rsid w:val="00BE79B6"/>
    <w:rsid w:val="00BF192E"/>
    <w:rsid w:val="00BF5175"/>
    <w:rsid w:val="00BF5640"/>
    <w:rsid w:val="00BF7837"/>
    <w:rsid w:val="00BF7F03"/>
    <w:rsid w:val="00C00063"/>
    <w:rsid w:val="00C010FC"/>
    <w:rsid w:val="00C01177"/>
    <w:rsid w:val="00C0129A"/>
    <w:rsid w:val="00C01D3C"/>
    <w:rsid w:val="00C02DAB"/>
    <w:rsid w:val="00C02F3A"/>
    <w:rsid w:val="00C035F5"/>
    <w:rsid w:val="00C0691D"/>
    <w:rsid w:val="00C07145"/>
    <w:rsid w:val="00C11A36"/>
    <w:rsid w:val="00C1221B"/>
    <w:rsid w:val="00C13476"/>
    <w:rsid w:val="00C15C18"/>
    <w:rsid w:val="00C15F43"/>
    <w:rsid w:val="00C170C5"/>
    <w:rsid w:val="00C21822"/>
    <w:rsid w:val="00C233B7"/>
    <w:rsid w:val="00C24F26"/>
    <w:rsid w:val="00C260C8"/>
    <w:rsid w:val="00C27247"/>
    <w:rsid w:val="00C27877"/>
    <w:rsid w:val="00C2796C"/>
    <w:rsid w:val="00C334D1"/>
    <w:rsid w:val="00C35450"/>
    <w:rsid w:val="00C36371"/>
    <w:rsid w:val="00C40071"/>
    <w:rsid w:val="00C4021F"/>
    <w:rsid w:val="00C404BD"/>
    <w:rsid w:val="00C4257C"/>
    <w:rsid w:val="00C42E19"/>
    <w:rsid w:val="00C466E6"/>
    <w:rsid w:val="00C513A6"/>
    <w:rsid w:val="00C516D0"/>
    <w:rsid w:val="00C55B4C"/>
    <w:rsid w:val="00C5646D"/>
    <w:rsid w:val="00C61BC8"/>
    <w:rsid w:val="00C620DD"/>
    <w:rsid w:val="00C70293"/>
    <w:rsid w:val="00C71851"/>
    <w:rsid w:val="00C71E4B"/>
    <w:rsid w:val="00C74A4B"/>
    <w:rsid w:val="00C77B7F"/>
    <w:rsid w:val="00C81658"/>
    <w:rsid w:val="00C81C29"/>
    <w:rsid w:val="00C8344D"/>
    <w:rsid w:val="00C839D8"/>
    <w:rsid w:val="00C91EFA"/>
    <w:rsid w:val="00C93266"/>
    <w:rsid w:val="00C94F98"/>
    <w:rsid w:val="00C97546"/>
    <w:rsid w:val="00C97A80"/>
    <w:rsid w:val="00CA3035"/>
    <w:rsid w:val="00CA47E8"/>
    <w:rsid w:val="00CA579F"/>
    <w:rsid w:val="00CB0234"/>
    <w:rsid w:val="00CB0BD3"/>
    <w:rsid w:val="00CB3A2E"/>
    <w:rsid w:val="00CB3B89"/>
    <w:rsid w:val="00CB7F03"/>
    <w:rsid w:val="00CC21C1"/>
    <w:rsid w:val="00CC232F"/>
    <w:rsid w:val="00CC2A64"/>
    <w:rsid w:val="00CC2DB1"/>
    <w:rsid w:val="00CC4C83"/>
    <w:rsid w:val="00CC64E7"/>
    <w:rsid w:val="00CC7E66"/>
    <w:rsid w:val="00CD38C2"/>
    <w:rsid w:val="00CE147C"/>
    <w:rsid w:val="00CE1627"/>
    <w:rsid w:val="00CF026E"/>
    <w:rsid w:val="00CF1674"/>
    <w:rsid w:val="00CF2C3B"/>
    <w:rsid w:val="00CF4311"/>
    <w:rsid w:val="00CF5C60"/>
    <w:rsid w:val="00CF5D4E"/>
    <w:rsid w:val="00CF5F52"/>
    <w:rsid w:val="00D00283"/>
    <w:rsid w:val="00D02C18"/>
    <w:rsid w:val="00D0319B"/>
    <w:rsid w:val="00D0379C"/>
    <w:rsid w:val="00D051CC"/>
    <w:rsid w:val="00D065F2"/>
    <w:rsid w:val="00D06D0B"/>
    <w:rsid w:val="00D1269E"/>
    <w:rsid w:val="00D143EB"/>
    <w:rsid w:val="00D147A3"/>
    <w:rsid w:val="00D1535E"/>
    <w:rsid w:val="00D15DA8"/>
    <w:rsid w:val="00D1606C"/>
    <w:rsid w:val="00D2026B"/>
    <w:rsid w:val="00D22698"/>
    <w:rsid w:val="00D22ACE"/>
    <w:rsid w:val="00D2373F"/>
    <w:rsid w:val="00D25312"/>
    <w:rsid w:val="00D318F7"/>
    <w:rsid w:val="00D32808"/>
    <w:rsid w:val="00D32CE5"/>
    <w:rsid w:val="00D33B4B"/>
    <w:rsid w:val="00D348F8"/>
    <w:rsid w:val="00D34FB4"/>
    <w:rsid w:val="00D44DE5"/>
    <w:rsid w:val="00D45372"/>
    <w:rsid w:val="00D46327"/>
    <w:rsid w:val="00D46945"/>
    <w:rsid w:val="00D472B4"/>
    <w:rsid w:val="00D5036D"/>
    <w:rsid w:val="00D50CFA"/>
    <w:rsid w:val="00D51341"/>
    <w:rsid w:val="00D51F74"/>
    <w:rsid w:val="00D54760"/>
    <w:rsid w:val="00D56931"/>
    <w:rsid w:val="00D61135"/>
    <w:rsid w:val="00D612F5"/>
    <w:rsid w:val="00D613F4"/>
    <w:rsid w:val="00D65EF8"/>
    <w:rsid w:val="00D6613C"/>
    <w:rsid w:val="00D711BB"/>
    <w:rsid w:val="00D7189D"/>
    <w:rsid w:val="00D730A8"/>
    <w:rsid w:val="00D751A5"/>
    <w:rsid w:val="00D75C2A"/>
    <w:rsid w:val="00D81A76"/>
    <w:rsid w:val="00D8224D"/>
    <w:rsid w:val="00D84072"/>
    <w:rsid w:val="00D865F4"/>
    <w:rsid w:val="00D86CCA"/>
    <w:rsid w:val="00D86D1E"/>
    <w:rsid w:val="00D86F62"/>
    <w:rsid w:val="00D90F6C"/>
    <w:rsid w:val="00D918CE"/>
    <w:rsid w:val="00D95BB2"/>
    <w:rsid w:val="00D97656"/>
    <w:rsid w:val="00DA1766"/>
    <w:rsid w:val="00DA4596"/>
    <w:rsid w:val="00DA4938"/>
    <w:rsid w:val="00DB04C2"/>
    <w:rsid w:val="00DB05DA"/>
    <w:rsid w:val="00DB13B8"/>
    <w:rsid w:val="00DB1438"/>
    <w:rsid w:val="00DB2EBE"/>
    <w:rsid w:val="00DB320A"/>
    <w:rsid w:val="00DB4B02"/>
    <w:rsid w:val="00DB542E"/>
    <w:rsid w:val="00DC2B16"/>
    <w:rsid w:val="00DC4F09"/>
    <w:rsid w:val="00DC59BC"/>
    <w:rsid w:val="00DC5A22"/>
    <w:rsid w:val="00DC6AD0"/>
    <w:rsid w:val="00DC716F"/>
    <w:rsid w:val="00DD1327"/>
    <w:rsid w:val="00DD22A9"/>
    <w:rsid w:val="00DD3110"/>
    <w:rsid w:val="00DD365B"/>
    <w:rsid w:val="00DD61C4"/>
    <w:rsid w:val="00DD7890"/>
    <w:rsid w:val="00DD7D40"/>
    <w:rsid w:val="00DD7EDE"/>
    <w:rsid w:val="00DE0123"/>
    <w:rsid w:val="00DE0320"/>
    <w:rsid w:val="00DE16D1"/>
    <w:rsid w:val="00DE2337"/>
    <w:rsid w:val="00DE3D78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1B60"/>
    <w:rsid w:val="00E03F4C"/>
    <w:rsid w:val="00E04721"/>
    <w:rsid w:val="00E058AA"/>
    <w:rsid w:val="00E06CE1"/>
    <w:rsid w:val="00E071F6"/>
    <w:rsid w:val="00E10617"/>
    <w:rsid w:val="00E121B2"/>
    <w:rsid w:val="00E1225C"/>
    <w:rsid w:val="00E12FAA"/>
    <w:rsid w:val="00E139E3"/>
    <w:rsid w:val="00E156B0"/>
    <w:rsid w:val="00E15830"/>
    <w:rsid w:val="00E1665A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F41"/>
    <w:rsid w:val="00E43B69"/>
    <w:rsid w:val="00E44287"/>
    <w:rsid w:val="00E47717"/>
    <w:rsid w:val="00E517C0"/>
    <w:rsid w:val="00E532F9"/>
    <w:rsid w:val="00E5451F"/>
    <w:rsid w:val="00E551D9"/>
    <w:rsid w:val="00E55775"/>
    <w:rsid w:val="00E57041"/>
    <w:rsid w:val="00E57AB1"/>
    <w:rsid w:val="00E57DCB"/>
    <w:rsid w:val="00E60A38"/>
    <w:rsid w:val="00E61724"/>
    <w:rsid w:val="00E623CE"/>
    <w:rsid w:val="00E6339F"/>
    <w:rsid w:val="00E67EE9"/>
    <w:rsid w:val="00E7055B"/>
    <w:rsid w:val="00E728E8"/>
    <w:rsid w:val="00E7563E"/>
    <w:rsid w:val="00E82848"/>
    <w:rsid w:val="00E83D6A"/>
    <w:rsid w:val="00E873A1"/>
    <w:rsid w:val="00E903E2"/>
    <w:rsid w:val="00E91145"/>
    <w:rsid w:val="00E941E8"/>
    <w:rsid w:val="00EA19F8"/>
    <w:rsid w:val="00EA434D"/>
    <w:rsid w:val="00EA443E"/>
    <w:rsid w:val="00EA6C59"/>
    <w:rsid w:val="00EA7B1A"/>
    <w:rsid w:val="00EB00D7"/>
    <w:rsid w:val="00EB154D"/>
    <w:rsid w:val="00EB29AB"/>
    <w:rsid w:val="00EB4D23"/>
    <w:rsid w:val="00EB6EA1"/>
    <w:rsid w:val="00EB7666"/>
    <w:rsid w:val="00EB78AE"/>
    <w:rsid w:val="00EC0B54"/>
    <w:rsid w:val="00EC1BF2"/>
    <w:rsid w:val="00EC2F46"/>
    <w:rsid w:val="00EC3CC9"/>
    <w:rsid w:val="00EC4214"/>
    <w:rsid w:val="00ED0253"/>
    <w:rsid w:val="00ED0DF4"/>
    <w:rsid w:val="00ED1A2F"/>
    <w:rsid w:val="00ED1F00"/>
    <w:rsid w:val="00ED28E8"/>
    <w:rsid w:val="00ED2A60"/>
    <w:rsid w:val="00ED7BEF"/>
    <w:rsid w:val="00EE102F"/>
    <w:rsid w:val="00EE1F8D"/>
    <w:rsid w:val="00EE2029"/>
    <w:rsid w:val="00EE3907"/>
    <w:rsid w:val="00EE4430"/>
    <w:rsid w:val="00EF1328"/>
    <w:rsid w:val="00EF1E70"/>
    <w:rsid w:val="00EF2DD9"/>
    <w:rsid w:val="00EF5F7A"/>
    <w:rsid w:val="00EF73F3"/>
    <w:rsid w:val="00F00148"/>
    <w:rsid w:val="00F05941"/>
    <w:rsid w:val="00F10699"/>
    <w:rsid w:val="00F109F6"/>
    <w:rsid w:val="00F11FE2"/>
    <w:rsid w:val="00F137B5"/>
    <w:rsid w:val="00F13ADB"/>
    <w:rsid w:val="00F171B4"/>
    <w:rsid w:val="00F207E6"/>
    <w:rsid w:val="00F23256"/>
    <w:rsid w:val="00F245AC"/>
    <w:rsid w:val="00F30B2A"/>
    <w:rsid w:val="00F312B3"/>
    <w:rsid w:val="00F335B0"/>
    <w:rsid w:val="00F33A12"/>
    <w:rsid w:val="00F36B30"/>
    <w:rsid w:val="00F36E8B"/>
    <w:rsid w:val="00F40306"/>
    <w:rsid w:val="00F429C9"/>
    <w:rsid w:val="00F45C49"/>
    <w:rsid w:val="00F46075"/>
    <w:rsid w:val="00F462B1"/>
    <w:rsid w:val="00F53610"/>
    <w:rsid w:val="00F563DB"/>
    <w:rsid w:val="00F563F7"/>
    <w:rsid w:val="00F60C24"/>
    <w:rsid w:val="00F6112B"/>
    <w:rsid w:val="00F62936"/>
    <w:rsid w:val="00F6710F"/>
    <w:rsid w:val="00F70315"/>
    <w:rsid w:val="00F70B77"/>
    <w:rsid w:val="00F7568E"/>
    <w:rsid w:val="00F802E5"/>
    <w:rsid w:val="00F8103D"/>
    <w:rsid w:val="00F84052"/>
    <w:rsid w:val="00F87C05"/>
    <w:rsid w:val="00F94849"/>
    <w:rsid w:val="00F94DCE"/>
    <w:rsid w:val="00F976ED"/>
    <w:rsid w:val="00FA3494"/>
    <w:rsid w:val="00FA3B6F"/>
    <w:rsid w:val="00FA555B"/>
    <w:rsid w:val="00FA5974"/>
    <w:rsid w:val="00FA72C4"/>
    <w:rsid w:val="00FB2433"/>
    <w:rsid w:val="00FB2E50"/>
    <w:rsid w:val="00FB4E26"/>
    <w:rsid w:val="00FC1588"/>
    <w:rsid w:val="00FC1F79"/>
    <w:rsid w:val="00FC4956"/>
    <w:rsid w:val="00FC4B95"/>
    <w:rsid w:val="00FC4B96"/>
    <w:rsid w:val="00FC6C72"/>
    <w:rsid w:val="00FC6D97"/>
    <w:rsid w:val="00FC72FB"/>
    <w:rsid w:val="00FC789D"/>
    <w:rsid w:val="00FC7B15"/>
    <w:rsid w:val="00FC7C08"/>
    <w:rsid w:val="00FD3A19"/>
    <w:rsid w:val="00FD68A1"/>
    <w:rsid w:val="00FD729F"/>
    <w:rsid w:val="00FE0C00"/>
    <w:rsid w:val="00FE17A9"/>
    <w:rsid w:val="00FE1CAC"/>
    <w:rsid w:val="00FE3AB4"/>
    <w:rsid w:val="00FE3FA4"/>
    <w:rsid w:val="00FE5A0D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84E89-AF35-4181-A494-81B9DE8D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A72F9C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C379C-E304-4F9A-BAF1-F55AA7DF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102</TotalTime>
  <Pages>11</Pages>
  <Words>2382</Words>
  <Characters>13104</Characters>
  <Application>Microsoft Office Word</Application>
  <DocSecurity>0</DocSecurity>
  <Lines>109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15456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Nancy</cp:lastModifiedBy>
  <cp:revision>6</cp:revision>
  <cp:lastPrinted>2008-09-11T22:09:00Z</cp:lastPrinted>
  <dcterms:created xsi:type="dcterms:W3CDTF">2018-06-04T15:03:00Z</dcterms:created>
  <dcterms:modified xsi:type="dcterms:W3CDTF">2018-06-04T17:20:00Z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</vt:lpwstr>
  </property>
  <property fmtid="{D5CDD505-2E9C-101B-9397-08002B2CF9AE}" pid="3" name="Fecha" linkTarget="_Toc182735724">
    <vt:lpwstr>3.Diagrama de Casos de Uso.*.</vt:lpwstr>
  </property>
  <property fmtid="{D5CDD505-2E9C-101B-9397-08002B2CF9AE}" pid="4" name="Nombre del Proyecto">
    <vt:lpwstr>[Nombre del Proyecto]</vt:lpwstr>
  </property>
</Properties>
</file>