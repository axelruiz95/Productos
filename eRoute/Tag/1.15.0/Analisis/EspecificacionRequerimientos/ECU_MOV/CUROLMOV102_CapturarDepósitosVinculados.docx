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7F7110">
        <w:t xml:space="preserve">Capturar Depósitos Vinculados – </w:t>
      </w:r>
      <w:r w:rsidR="008F50D5">
        <w:t>CUROLMOV102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25E3F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7F7110" w:rsidP="003B1A3D">
            <w:pPr>
              <w:pStyle w:val="Tabletext"/>
              <w:jc w:val="center"/>
            </w:pPr>
            <w:r>
              <w:t>28/03</w:t>
            </w:r>
            <w:r w:rsidR="003C1480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7F7110">
              <w:t>Depósitos Vinculados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8C6FF9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8C6FF9">
              <w:rPr>
                <w:sz w:val="20"/>
                <w:szCs w:val="20"/>
              </w:rPr>
              <w:t>Folio CAI 000</w:t>
            </w:r>
            <w:r w:rsidR="008C6FF9" w:rsidRPr="008C6FF9">
              <w:rPr>
                <w:sz w:val="20"/>
                <w:szCs w:val="20"/>
              </w:rPr>
              <w:t>4078</w:t>
            </w:r>
          </w:p>
          <w:p w:rsidR="000A6ADC" w:rsidRDefault="003C1480" w:rsidP="007F7110">
            <w:pPr>
              <w:pStyle w:val="Sinespaciado"/>
            </w:pPr>
            <w:r w:rsidRPr="008C6FF9">
              <w:rPr>
                <w:sz w:val="20"/>
                <w:szCs w:val="20"/>
              </w:rPr>
              <w:t>(</w:t>
            </w:r>
            <w:r w:rsidR="007F7110" w:rsidRPr="008C6FF9">
              <w:rPr>
                <w:sz w:val="20"/>
                <w:szCs w:val="20"/>
              </w:rPr>
              <w:t>Nutec</w:t>
            </w:r>
            <w:r w:rsidRPr="008C6FF9">
              <w:rPr>
                <w:sz w:val="20"/>
                <w:szCs w:val="20"/>
              </w:rPr>
              <w:t>, 1.</w:t>
            </w:r>
            <w:r w:rsidR="008C6FF9" w:rsidRPr="008C6FF9">
              <w:rPr>
                <w:sz w:val="20"/>
                <w:szCs w:val="20"/>
              </w:rPr>
              <w:t>8.0.2</w:t>
            </w:r>
            <w:r w:rsidR="0031217A" w:rsidRPr="008C6FF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A15942" w:rsidRPr="00CA7A7F" w:rsidTr="00DF3C27">
        <w:trPr>
          <w:jc w:val="center"/>
        </w:trPr>
        <w:tc>
          <w:tcPr>
            <w:tcW w:w="2304" w:type="dxa"/>
          </w:tcPr>
          <w:p w:rsidR="00A15942" w:rsidRPr="00C25E3F" w:rsidRDefault="00C25E3F" w:rsidP="00A15942">
            <w:pPr>
              <w:pStyle w:val="Tabletext"/>
              <w:jc w:val="center"/>
              <w:rPr>
                <w:highlight w:val="yellow"/>
              </w:rPr>
            </w:pPr>
            <w:r w:rsidRPr="00C25E3F">
              <w:rPr>
                <w:highlight w:val="yellow"/>
              </w:rPr>
              <w:t>29/03/2018</w:t>
            </w:r>
          </w:p>
        </w:tc>
        <w:tc>
          <w:tcPr>
            <w:tcW w:w="1152" w:type="dxa"/>
          </w:tcPr>
          <w:p w:rsidR="00A15942" w:rsidRPr="00C25E3F" w:rsidRDefault="00C25E3F" w:rsidP="00A15942">
            <w:pPr>
              <w:pStyle w:val="Tabletext"/>
              <w:jc w:val="center"/>
              <w:rPr>
                <w:highlight w:val="yellow"/>
              </w:rPr>
            </w:pPr>
            <w:r w:rsidRPr="00C25E3F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C25E3F" w:rsidRPr="00C25E3F" w:rsidRDefault="00C25E3F" w:rsidP="00C25E3F">
            <w:pPr>
              <w:pStyle w:val="Tabletext"/>
              <w:rPr>
                <w:highlight w:val="yellow"/>
              </w:rPr>
            </w:pPr>
            <w:r w:rsidRPr="00C25E3F">
              <w:rPr>
                <w:highlight w:val="yellow"/>
              </w:rPr>
              <w:t>Folio CAI 0004776</w:t>
            </w:r>
          </w:p>
          <w:p w:rsidR="00C25E3F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 xml:space="preserve">En la actividad de depósitos vinculados en el </w:t>
            </w:r>
            <w:r w:rsidRPr="00C25E3F">
              <w:rPr>
                <w:sz w:val="20"/>
                <w:szCs w:val="20"/>
                <w:highlight w:val="yellow"/>
              </w:rPr>
              <w:t>Móvil, C</w:t>
            </w:r>
            <w:r w:rsidRPr="00C25E3F">
              <w:rPr>
                <w:sz w:val="20"/>
                <w:szCs w:val="20"/>
                <w:highlight w:val="yellow"/>
              </w:rPr>
              <w:t>uando existan registros</w:t>
            </w:r>
            <w:r w:rsidRPr="00C25E3F">
              <w:rPr>
                <w:sz w:val="20"/>
                <w:szCs w:val="20"/>
                <w:highlight w:val="yellow"/>
              </w:rPr>
              <w:t xml:space="preserve"> en la tabla de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ConvenioAlmacen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se mostrará</w:t>
            </w:r>
            <w:r w:rsidRPr="00C25E3F">
              <w:rPr>
                <w:sz w:val="20"/>
                <w:szCs w:val="20"/>
                <w:highlight w:val="yellow"/>
              </w:rPr>
              <w:t xml:space="preserve"> un combo que muestre el Banco concatenado de la cuenta o convenio, ordenado por el campo orden y solo de las que pertenezcan al </w:t>
            </w:r>
            <w:r w:rsidRPr="00C25E3F">
              <w:rPr>
                <w:sz w:val="20"/>
                <w:szCs w:val="20"/>
                <w:highlight w:val="yellow"/>
              </w:rPr>
              <w:t>CEDIS</w:t>
            </w:r>
            <w:r w:rsidRPr="00C25E3F">
              <w:rPr>
                <w:sz w:val="20"/>
                <w:szCs w:val="20"/>
                <w:highlight w:val="yellow"/>
              </w:rPr>
              <w:t xml:space="preserve"> asociado al Vendedor</w:t>
            </w:r>
            <w:r w:rsidRPr="00C25E3F">
              <w:rPr>
                <w:sz w:val="20"/>
                <w:szCs w:val="20"/>
                <w:highlight w:val="yellow"/>
              </w:rPr>
              <w:t xml:space="preserve"> y que estén en estado Activo. </w:t>
            </w:r>
          </w:p>
          <w:p w:rsidR="00C25E3F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 xml:space="preserve">Al seleccionar un Convenio, se deberá completar automáticamente el campo Banco y Cuenta del </w:t>
            </w:r>
            <w:r w:rsidRPr="00C25E3F">
              <w:rPr>
                <w:sz w:val="20"/>
                <w:szCs w:val="20"/>
                <w:highlight w:val="yellow"/>
              </w:rPr>
              <w:t>depósito</w:t>
            </w:r>
            <w:r w:rsidRPr="00C25E3F">
              <w:rPr>
                <w:sz w:val="20"/>
                <w:szCs w:val="20"/>
                <w:highlight w:val="yellow"/>
              </w:rPr>
              <w:t xml:space="preserve"> con la informa</w:t>
            </w:r>
            <w:r w:rsidRPr="00C25E3F">
              <w:rPr>
                <w:sz w:val="20"/>
                <w:szCs w:val="20"/>
                <w:highlight w:val="yellow"/>
              </w:rPr>
              <w:t>ción seleccionada de convenio. Estos campos deberán estar de só</w:t>
            </w:r>
            <w:r w:rsidRPr="00C25E3F">
              <w:rPr>
                <w:sz w:val="20"/>
                <w:szCs w:val="20"/>
                <w:highlight w:val="yellow"/>
              </w:rPr>
              <w:t>lo lectura cuando exista infor</w:t>
            </w:r>
            <w:r w:rsidRPr="00C25E3F">
              <w:rPr>
                <w:sz w:val="20"/>
                <w:szCs w:val="20"/>
                <w:highlight w:val="yellow"/>
              </w:rPr>
              <w:t xml:space="preserve">mación en la tabla de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ConvenioAlmacen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>. E</w:t>
            </w:r>
            <w:r w:rsidRPr="00C25E3F">
              <w:rPr>
                <w:sz w:val="20"/>
                <w:szCs w:val="20"/>
                <w:highlight w:val="yellow"/>
              </w:rPr>
              <w:t xml:space="preserve">n caso de que no existan registros en la tabla de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ConvenioAlmacen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el combo de convenio no se debe de mostrar y los campos de Banco y Cuenta deben estar modificables. </w:t>
            </w:r>
          </w:p>
          <w:p w:rsidR="00A15942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 xml:space="preserve">Si el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TipoReferencia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del Convenio es de tipo Texto</w:t>
            </w:r>
            <w:r w:rsidRPr="00C25E3F">
              <w:rPr>
                <w:sz w:val="20"/>
                <w:szCs w:val="20"/>
                <w:highlight w:val="yellow"/>
              </w:rPr>
              <w:t>,</w:t>
            </w:r>
            <w:r w:rsidRPr="00C25E3F">
              <w:rPr>
                <w:sz w:val="20"/>
                <w:szCs w:val="20"/>
                <w:highlight w:val="yellow"/>
              </w:rPr>
              <w:t xml:space="preserve"> el vendedor deberá de capturar el </w:t>
            </w:r>
            <w:r w:rsidRPr="00C25E3F">
              <w:rPr>
                <w:sz w:val="20"/>
                <w:szCs w:val="20"/>
                <w:highlight w:val="yellow"/>
              </w:rPr>
              <w:t>número</w:t>
            </w:r>
            <w:r w:rsidRPr="00C25E3F">
              <w:rPr>
                <w:sz w:val="20"/>
                <w:szCs w:val="20"/>
                <w:highlight w:val="yellow"/>
              </w:rPr>
              <w:t xml:space="preserve"> de referencia del </w:t>
            </w:r>
            <w:r w:rsidRPr="00C25E3F">
              <w:rPr>
                <w:sz w:val="20"/>
                <w:szCs w:val="20"/>
                <w:highlight w:val="yellow"/>
              </w:rPr>
              <w:t>depósito. S</w:t>
            </w:r>
            <w:r w:rsidRPr="00C25E3F">
              <w:rPr>
                <w:sz w:val="20"/>
                <w:szCs w:val="20"/>
                <w:highlight w:val="yellow"/>
              </w:rPr>
              <w:t xml:space="preserve">i el </w:t>
            </w:r>
            <w:proofErr w:type="spellStart"/>
            <w:r w:rsidRPr="00C25E3F">
              <w:rPr>
                <w:sz w:val="20"/>
                <w:szCs w:val="20"/>
                <w:highlight w:val="yellow"/>
              </w:rPr>
              <w:t>TipoReferencia</w:t>
            </w:r>
            <w:proofErr w:type="spellEnd"/>
            <w:r w:rsidRPr="00C25E3F">
              <w:rPr>
                <w:sz w:val="20"/>
                <w:szCs w:val="20"/>
                <w:highlight w:val="yellow"/>
              </w:rPr>
              <w:t xml:space="preserve"> es de tipo Fecha, se </w:t>
            </w:r>
            <w:r w:rsidRPr="00C25E3F">
              <w:rPr>
                <w:sz w:val="20"/>
                <w:szCs w:val="20"/>
                <w:highlight w:val="yellow"/>
              </w:rPr>
              <w:t>deberá</w:t>
            </w:r>
            <w:r w:rsidRPr="00C25E3F">
              <w:rPr>
                <w:sz w:val="20"/>
                <w:szCs w:val="20"/>
                <w:highlight w:val="yellow"/>
              </w:rPr>
              <w:t xml:space="preserve"> de guardar como referencia la fecha actual del sistema.</w:t>
            </w:r>
          </w:p>
          <w:p w:rsidR="00C25E3F" w:rsidRPr="00C25E3F" w:rsidRDefault="00C25E3F" w:rsidP="00C25E3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C25E3F" w:rsidRPr="00C25E3F" w:rsidRDefault="00C25E3F" w:rsidP="00C25E3F">
            <w:pPr>
              <w:pStyle w:val="Sinespaciado"/>
              <w:rPr>
                <w:highlight w:val="yellow"/>
              </w:rPr>
            </w:pPr>
            <w:r w:rsidRPr="00C25E3F">
              <w:rPr>
                <w:sz w:val="20"/>
                <w:szCs w:val="20"/>
                <w:highlight w:val="yellow"/>
              </w:rPr>
              <w:t>(BYDSA, 4.20.0.0)</w:t>
            </w:r>
          </w:p>
        </w:tc>
        <w:tc>
          <w:tcPr>
            <w:tcW w:w="2304" w:type="dxa"/>
          </w:tcPr>
          <w:p w:rsidR="00A15942" w:rsidRPr="00C25E3F" w:rsidRDefault="00C25E3F" w:rsidP="00A15942">
            <w:pPr>
              <w:pStyle w:val="Tabletext"/>
              <w:jc w:val="left"/>
              <w:rPr>
                <w:highlight w:val="yellow"/>
              </w:rPr>
            </w:pPr>
            <w:r w:rsidRPr="00C25E3F">
              <w:rPr>
                <w:highlight w:val="yellow"/>
              </w:rPr>
              <w:t>Belem Lizeth Jiménez Arévalo</w:t>
            </w:r>
          </w:p>
        </w:tc>
      </w:tr>
      <w:tr w:rsidR="00D64CB7" w:rsidRPr="00CA7A7F" w:rsidTr="00DF3C27">
        <w:trPr>
          <w:jc w:val="center"/>
        </w:trPr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</w:p>
        </w:tc>
        <w:tc>
          <w:tcPr>
            <w:tcW w:w="1152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</w:p>
        </w:tc>
        <w:tc>
          <w:tcPr>
            <w:tcW w:w="3744" w:type="dxa"/>
          </w:tcPr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</w:p>
        </w:tc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</w:p>
        </w:tc>
      </w:tr>
      <w:tr w:rsidR="00032A2B" w:rsidRPr="00CA7A7F" w:rsidTr="00DF3C27">
        <w:trPr>
          <w:jc w:val="center"/>
        </w:trPr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32A2B" w:rsidRPr="00F44E4A" w:rsidRDefault="00032A2B" w:rsidP="00044EE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32A2B" w:rsidRPr="00F44E4A" w:rsidRDefault="00032A2B" w:rsidP="00032A2B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rPr>
                <w:highlight w:val="magenta"/>
              </w:rPr>
            </w:pPr>
          </w:p>
        </w:tc>
      </w:tr>
      <w:tr w:rsidR="00951933" w:rsidRPr="00CA7A7F" w:rsidTr="00DF3C27">
        <w:trPr>
          <w:jc w:val="center"/>
        </w:trPr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  <w:lang w:val="es-ES"/>
              </w:rPr>
            </w:pPr>
          </w:p>
        </w:tc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</w:rPr>
            </w:pPr>
          </w:p>
        </w:tc>
      </w:tr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302B05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0114364" w:history="1">
        <w:r w:rsidR="00302B05" w:rsidRPr="00AE2A4D">
          <w:rPr>
            <w:rStyle w:val="Hipervnculo"/>
            <w:lang w:val="es-GT"/>
          </w:rPr>
          <w:t xml:space="preserve">Especificación de Casos de Uso: </w:t>
        </w:r>
        <w:r w:rsidR="00302B05" w:rsidRPr="00AE2A4D">
          <w:rPr>
            <w:rStyle w:val="Hipervnculo"/>
          </w:rPr>
          <w:t xml:space="preserve"> Capturar Depósitos Vinculados – CUROLMOV102</w:t>
        </w:r>
        <w:r w:rsidR="00302B05">
          <w:rPr>
            <w:webHidden/>
          </w:rPr>
          <w:tab/>
        </w:r>
        <w:r w:rsidR="00302B05">
          <w:rPr>
            <w:webHidden/>
          </w:rPr>
          <w:fldChar w:fldCharType="begin"/>
        </w:r>
        <w:r w:rsidR="00302B05">
          <w:rPr>
            <w:webHidden/>
          </w:rPr>
          <w:instrText xml:space="preserve"> PAGEREF _Toc510114364 \h </w:instrText>
        </w:r>
        <w:r w:rsidR="00302B05">
          <w:rPr>
            <w:webHidden/>
          </w:rPr>
        </w:r>
        <w:r w:rsidR="00302B05">
          <w:rPr>
            <w:webHidden/>
          </w:rPr>
          <w:fldChar w:fldCharType="separate"/>
        </w:r>
        <w:r w:rsidR="00302B05">
          <w:rPr>
            <w:webHidden/>
          </w:rPr>
          <w:t>4</w:t>
        </w:r>
        <w:r w:rsidR="00302B05">
          <w:rPr>
            <w:webHidden/>
          </w:rPr>
          <w:fldChar w:fldCharType="end"/>
        </w:r>
      </w:hyperlink>
    </w:p>
    <w:p w:rsidR="00302B05" w:rsidRDefault="00302B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114365" w:history="1">
        <w:r w:rsidRPr="00AE2A4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_Toc510114365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02B05" w:rsidRDefault="00302B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114366" w:history="1">
        <w:r w:rsidRPr="00AE2A4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</w:rPr>
          <w:t>Caso de uso: Capturar Depósitos Vinculados – CUROLMOV102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_Toc510114366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02B05" w:rsidRDefault="00302B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114367" w:history="1">
        <w:r w:rsidRPr="00AE2A4D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114368" w:history="1">
        <w:r w:rsidRPr="00AE2A4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_Toc510114368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02B05" w:rsidRDefault="00302B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114369" w:history="1">
        <w:r w:rsidRPr="00AE2A4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_Toc510114369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02B05" w:rsidRDefault="00302B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114370" w:history="1">
        <w:r w:rsidRPr="00AE2A4D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114371" w:history="1">
        <w:r w:rsidRPr="00AE2A4D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114372" w:history="1">
        <w:r w:rsidRPr="00AE2A4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_Toc510114372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02B05" w:rsidRDefault="00302B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114373" w:history="1">
        <w:r w:rsidRPr="00AE2A4D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114374" w:history="1">
        <w:r w:rsidRPr="00AE2A4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114375" w:history="1">
        <w:r w:rsidRPr="00AE2A4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114384" w:history="1">
        <w:r w:rsidRPr="00AE2A4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114385" w:history="1">
        <w:r w:rsidRPr="00AE2A4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_Toc510114385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02B05" w:rsidRDefault="00302B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114386" w:history="1">
        <w:r w:rsidRPr="00AE2A4D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2B05" w:rsidRDefault="00302B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114387" w:history="1">
        <w:r w:rsidRPr="00AE2A4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A4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_Toc510114387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  <w:bookmarkStart w:id="0" w:name="_GoBack"/>
      <w:bookmarkEnd w:id="0"/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510114364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7F7110">
        <w:t xml:space="preserve">Capturar Depósitos Vinculados – </w:t>
      </w:r>
      <w:r w:rsidR="008F50D5">
        <w:t>CUROLMOV102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10114365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1011436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7F7110">
        <w:t xml:space="preserve">Capturar Depósitos Vinculados – </w:t>
      </w:r>
      <w:r w:rsidR="008F50D5">
        <w:t>CUROLMOV102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1011436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074DE">
        <w:rPr>
          <w:sz w:val="20"/>
          <w:szCs w:val="20"/>
          <w:lang w:eastAsia="en-US"/>
        </w:rPr>
        <w:t>capturar un depósito asociando a éste uno o más abonos realizados durante el día de trabajo.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10114368"/>
      <w:r w:rsidRPr="00CA7A7F">
        <w:t>Diagrama de Casos de Uso</w:t>
      </w:r>
      <w:bookmarkEnd w:id="12"/>
    </w:p>
    <w:bookmarkEnd w:id="11"/>
    <w:p w:rsidR="00481C4A" w:rsidRPr="00CA7A7F" w:rsidRDefault="00E15EB4" w:rsidP="00481C4A">
      <w:pPr>
        <w:rPr>
          <w:i/>
          <w:iCs/>
          <w:color w:val="0000FF"/>
          <w:lang w:val="es-MX"/>
        </w:rPr>
      </w:pPr>
      <w:r w:rsidRPr="00E15EB4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0198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10114369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0114370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10114371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10114372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10114373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03409C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03409C">
        <w:rPr>
          <w:rFonts w:cs="Arial"/>
          <w:sz w:val="20"/>
          <w:szCs w:val="20"/>
        </w:rPr>
        <w:t xml:space="preserve">El caso de uso inicia cuando es invocado por </w:t>
      </w:r>
      <w:r w:rsidR="004248DE" w:rsidRPr="0003409C">
        <w:rPr>
          <w:rFonts w:cs="Arial"/>
          <w:sz w:val="20"/>
          <w:szCs w:val="20"/>
        </w:rPr>
        <w:t>el siguiente</w:t>
      </w:r>
      <w:r w:rsidRPr="0003409C">
        <w:rPr>
          <w:rFonts w:cs="Arial"/>
          <w:sz w:val="20"/>
          <w:szCs w:val="20"/>
        </w:rPr>
        <w:t xml:space="preserve"> caso de uso:</w:t>
      </w:r>
    </w:p>
    <w:p w:rsidR="00707A7C" w:rsidRPr="0003409C" w:rsidRDefault="005F0D98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03409C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DiaClave</w:t>
      </w:r>
    </w:p>
    <w:p w:rsidR="00FD5063" w:rsidRPr="007F4677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4248DE" w:rsidRDefault="00D24304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Depósitos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24304" w:rsidRDefault="00D24304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bookmarkStart w:id="23" w:name="paso5"/>
      <w:r>
        <w:rPr>
          <w:rFonts w:cs="Arial"/>
          <w:sz w:val="20"/>
          <w:szCs w:val="20"/>
        </w:rPr>
        <w:t>El sistema obtiene la siguiente información</w:t>
      </w:r>
      <w:r w:rsidR="00FD4A09">
        <w:rPr>
          <w:rFonts w:cs="Arial"/>
          <w:sz w:val="20"/>
          <w:szCs w:val="20"/>
        </w:rPr>
        <w:t xml:space="preserve"> de los abonos del día que no han sido vinculados a un depósito</w:t>
      </w:r>
      <w:r w:rsidR="00C6738A">
        <w:rPr>
          <w:rFonts w:cs="Arial"/>
          <w:sz w:val="20"/>
          <w:szCs w:val="20"/>
        </w:rPr>
        <w:t xml:space="preserve"> (cuentan con un </w:t>
      </w:r>
      <w:proofErr w:type="spellStart"/>
      <w:r w:rsidR="00C6738A">
        <w:rPr>
          <w:rFonts w:cs="Arial"/>
          <w:sz w:val="20"/>
          <w:szCs w:val="20"/>
        </w:rPr>
        <w:t>SaldoDeposito</w:t>
      </w:r>
      <w:proofErr w:type="spellEnd"/>
      <w:r w:rsidR="00C6738A">
        <w:rPr>
          <w:rFonts w:cs="Arial"/>
          <w:sz w:val="20"/>
          <w:szCs w:val="20"/>
        </w:rPr>
        <w:t xml:space="preserve"> diferente de cero)</w:t>
      </w:r>
      <w:r>
        <w:rPr>
          <w:rFonts w:cs="Arial"/>
          <w:sz w:val="20"/>
          <w:szCs w:val="20"/>
        </w:rPr>
        <w:t>:</w:t>
      </w:r>
    </w:p>
    <w:bookmarkEnd w:id="23"/>
    <w:p w:rsidR="00D24304" w:rsidRPr="00D24304" w:rsidRDefault="00D24304" w:rsidP="00D2430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D24304">
        <w:rPr>
          <w:rFonts w:cs="Arial"/>
          <w:b/>
          <w:sz w:val="20"/>
          <w:szCs w:val="20"/>
        </w:rPr>
        <w:t>ABNDetalle</w:t>
      </w:r>
      <w:proofErr w:type="spellEnd"/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D24304" w:rsidRPr="00D24304" w:rsidRDefault="00D24304" w:rsidP="00D24304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b/>
          <w:sz w:val="20"/>
          <w:szCs w:val="20"/>
        </w:rPr>
      </w:pPr>
      <w:r w:rsidRPr="00D24304">
        <w:rPr>
          <w:rFonts w:cs="Arial"/>
          <w:b/>
          <w:sz w:val="20"/>
          <w:szCs w:val="20"/>
        </w:rPr>
        <w:t>Abono</w:t>
      </w:r>
    </w:p>
    <w:p w:rsidR="00D24304" w:rsidRDefault="00D24304" w:rsidP="00D24304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D24304" w:rsidRPr="00D24304" w:rsidRDefault="00D24304" w:rsidP="00D24304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 = DiaClave registrado en sesión</w:t>
      </w:r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D24304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SaldoDeposito</w:t>
      </w:r>
      <w:proofErr w:type="spellEnd"/>
      <w:r w:rsidR="00C6738A">
        <w:rPr>
          <w:rFonts w:cs="Arial"/>
          <w:sz w:val="20"/>
          <w:szCs w:val="20"/>
        </w:rPr>
        <w:t xml:space="preserve"> &lt;&gt; 0</w:t>
      </w:r>
    </w:p>
    <w:p w:rsidR="00D24304" w:rsidRPr="00D24304" w:rsidRDefault="00D24304" w:rsidP="00D24304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abono obtenido</w:t>
      </w:r>
    </w:p>
    <w:p w:rsidR="00411F92" w:rsidRPr="00447341" w:rsidRDefault="00411F92" w:rsidP="00D2430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D24304">
        <w:rPr>
          <w:rFonts w:cs="Arial"/>
          <w:sz w:val="20"/>
          <w:szCs w:val="20"/>
        </w:rPr>
        <w:t xml:space="preserve">en un listado </w:t>
      </w:r>
      <w:r>
        <w:rPr>
          <w:rFonts w:cs="Arial"/>
          <w:sz w:val="20"/>
          <w:szCs w:val="20"/>
        </w:rPr>
        <w:t>la siguiente información:</w:t>
      </w:r>
    </w:p>
    <w:p w:rsidR="00D24304" w:rsidRPr="00D24304" w:rsidRDefault="00D24304" w:rsidP="0005631F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 w:rsidRPr="00D24304">
        <w:rPr>
          <w:b/>
          <w:sz w:val="20"/>
          <w:lang w:val="es-MX"/>
        </w:rPr>
        <w:t>Forma de Pago</w:t>
      </w:r>
      <w:r w:rsidR="00090694" w:rsidRPr="00D24304">
        <w:rPr>
          <w:sz w:val="20"/>
          <w:lang w:val="es-MX"/>
        </w:rPr>
        <w:t xml:space="preserve">: Se deberá mostrar </w:t>
      </w:r>
      <w:r w:rsidR="004410FF">
        <w:rPr>
          <w:sz w:val="20"/>
          <w:lang w:val="es-MX"/>
        </w:rPr>
        <w:t xml:space="preserve">una casilla de verificación (checkbox) acompañada de </w:t>
      </w:r>
      <w:r w:rsidR="00090694" w:rsidRPr="00D24304">
        <w:rPr>
          <w:sz w:val="20"/>
          <w:lang w:val="es-MX"/>
        </w:rPr>
        <w:t xml:space="preserve">la descripción </w:t>
      </w:r>
      <w:r w:rsidRPr="00D24304">
        <w:rPr>
          <w:sz w:val="20"/>
          <w:lang w:val="es-MX"/>
        </w:rPr>
        <w:t xml:space="preserve">del tipo de pago del abono </w:t>
      </w:r>
      <w:r w:rsidR="00090694" w:rsidRPr="00D24304">
        <w:rPr>
          <w:sz w:val="20"/>
        </w:rPr>
        <w:t>&lt;</w:t>
      </w:r>
      <w:proofErr w:type="spellStart"/>
      <w:r w:rsidRPr="00D24304">
        <w:rPr>
          <w:sz w:val="20"/>
        </w:rPr>
        <w:t>VAVDescripcion.Descripcion</w:t>
      </w:r>
      <w:proofErr w:type="spellEnd"/>
      <w:r w:rsidR="00090694" w:rsidRPr="00D24304">
        <w:rPr>
          <w:sz w:val="20"/>
        </w:rPr>
        <w:t>&gt;</w:t>
      </w:r>
      <w:r w:rsidRPr="00D24304">
        <w:rPr>
          <w:sz w:val="20"/>
        </w:rPr>
        <w:t xml:space="preserve"> donde &lt;</w:t>
      </w:r>
      <w:proofErr w:type="spellStart"/>
      <w:r w:rsidRPr="00D24304">
        <w:rPr>
          <w:sz w:val="20"/>
        </w:rPr>
        <w:t>VAVDescripcion.VARCodigo</w:t>
      </w:r>
      <w:proofErr w:type="spellEnd"/>
      <w:r w:rsidRPr="00D24304">
        <w:rPr>
          <w:sz w:val="20"/>
        </w:rPr>
        <w:t xml:space="preserve"> = PAGO&gt; y &lt;</w:t>
      </w:r>
      <w:proofErr w:type="spellStart"/>
      <w:r w:rsidRPr="00D24304">
        <w:rPr>
          <w:sz w:val="20"/>
        </w:rPr>
        <w:t>VAVDescripcion.VAVClave</w:t>
      </w:r>
      <w:proofErr w:type="spellEnd"/>
      <w:r w:rsidRPr="00D24304">
        <w:rPr>
          <w:sz w:val="20"/>
        </w:rPr>
        <w:t xml:space="preserve"> = </w:t>
      </w:r>
      <w:proofErr w:type="spellStart"/>
      <w:r w:rsidRPr="00D24304">
        <w:rPr>
          <w:sz w:val="20"/>
        </w:rPr>
        <w:t>ABNDetalle.TipoPago</w:t>
      </w:r>
      <w:proofErr w:type="spellEnd"/>
      <w:r w:rsidRPr="00D24304">
        <w:rPr>
          <w:sz w:val="20"/>
        </w:rPr>
        <w:t>&gt;</w:t>
      </w:r>
      <w:r w:rsidR="00090694" w:rsidRPr="00D24304">
        <w:rPr>
          <w:sz w:val="20"/>
        </w:rPr>
        <w:t xml:space="preserve">, </w:t>
      </w:r>
      <w:r w:rsidR="00090694" w:rsidRPr="00D24304">
        <w:rPr>
          <w:rFonts w:cs="Arial"/>
          <w:sz w:val="20"/>
          <w:szCs w:val="20"/>
          <w:lang w:eastAsia="en-US"/>
        </w:rPr>
        <w:t>de acuerdo al tipo de lenguaje configurado para el sistema.</w:t>
      </w:r>
      <w:r w:rsidR="004410FF">
        <w:rPr>
          <w:rFonts w:cs="Arial"/>
          <w:sz w:val="20"/>
          <w:szCs w:val="20"/>
          <w:lang w:eastAsia="en-US"/>
        </w:rPr>
        <w:t xml:space="preserve"> Al seleccionar o des-seleccionar la casilla de verificación del encabezado de esta columna, se deberán marcar/desmarcar las casillas de verificación de todos los abonos mostrados.</w:t>
      </w:r>
    </w:p>
    <w:p w:rsidR="00090694" w:rsidRPr="00D24304" w:rsidRDefault="00D24304" w:rsidP="0005631F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 w:rsidRPr="00D24304">
        <w:rPr>
          <w:b/>
          <w:sz w:val="20"/>
          <w:lang w:val="es-MX"/>
        </w:rPr>
        <w:t>Importe</w:t>
      </w:r>
      <w:r w:rsidR="00090694" w:rsidRPr="00D24304">
        <w:rPr>
          <w:sz w:val="20"/>
          <w:lang w:val="es-MX"/>
        </w:rPr>
        <w:t xml:space="preserve">: Se deberá mostrar </w:t>
      </w:r>
      <w:r w:rsidR="004410FF">
        <w:rPr>
          <w:sz w:val="20"/>
          <w:lang w:val="es-MX"/>
        </w:rPr>
        <w:t>el importe del abono &lt;</w:t>
      </w:r>
      <w:proofErr w:type="spellStart"/>
      <w:r w:rsidR="004410FF">
        <w:rPr>
          <w:sz w:val="20"/>
          <w:lang w:val="es-MX"/>
        </w:rPr>
        <w:t>ABNDetalle.Importe</w:t>
      </w:r>
      <w:proofErr w:type="spellEnd"/>
      <w:r w:rsidR="004410FF">
        <w:rPr>
          <w:sz w:val="20"/>
          <w:lang w:val="es-MX"/>
        </w:rPr>
        <w:t>&gt;</w:t>
      </w:r>
      <w:r w:rsidR="00090694" w:rsidRPr="00D24304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D24304" w:rsidP="00D2430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b/>
          <w:sz w:val="20"/>
          <w:lang w:val="es-MX"/>
        </w:rPr>
        <w:t>Saldo</w:t>
      </w:r>
      <w:r w:rsidR="00090694" w:rsidRPr="00A17C91">
        <w:rPr>
          <w:sz w:val="20"/>
          <w:lang w:val="es-MX"/>
        </w:rPr>
        <w:t>: Se deberá mostrar</w:t>
      </w:r>
      <w:r w:rsidR="004410FF">
        <w:rPr>
          <w:sz w:val="20"/>
          <w:lang w:val="es-MX"/>
        </w:rPr>
        <w:t xml:space="preserve"> el importe del saldo del depósito &lt;</w:t>
      </w:r>
      <w:proofErr w:type="spellStart"/>
      <w:r w:rsidR="004410FF">
        <w:rPr>
          <w:sz w:val="20"/>
          <w:lang w:val="es-MX"/>
        </w:rPr>
        <w:t>ABNDetalle.SaldoDeposito</w:t>
      </w:r>
      <w:proofErr w:type="spellEnd"/>
      <w:r w:rsidR="004410FF">
        <w:rPr>
          <w:sz w:val="20"/>
          <w:lang w:val="es-MX"/>
        </w:rPr>
        <w:t>&gt;</w:t>
      </w:r>
      <w:r w:rsidR="00090694" w:rsidRPr="00A17C91">
        <w:rPr>
          <w:rFonts w:cs="Arial"/>
          <w:sz w:val="20"/>
          <w:szCs w:val="20"/>
          <w:lang w:eastAsia="en-US"/>
        </w:rPr>
        <w:t>.</w:t>
      </w:r>
    </w:p>
    <w:p w:rsidR="00C25E3F" w:rsidRPr="00C25E3F" w:rsidRDefault="00C25E3F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  <w:highlight w:val="yellow"/>
        </w:rPr>
      </w:pPr>
      <w:r w:rsidRPr="00C25E3F">
        <w:rPr>
          <w:rFonts w:cs="Arial"/>
          <w:sz w:val="20"/>
          <w:szCs w:val="20"/>
          <w:highlight w:val="yellow"/>
        </w:rPr>
        <w:t>El sistema obtiene la siguiente información de los Convenios de Almacén para realizar depósitos:</w:t>
      </w:r>
    </w:p>
    <w:p w:rsidR="00C25E3F" w:rsidRPr="00C25E3F" w:rsidRDefault="00C25E3F" w:rsidP="00C25E3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  <w:highlight w:val="yellow"/>
        </w:rPr>
      </w:pPr>
      <w:proofErr w:type="spellStart"/>
      <w:r w:rsidRPr="00C25E3F">
        <w:rPr>
          <w:rFonts w:cs="Arial"/>
          <w:b/>
          <w:sz w:val="20"/>
          <w:szCs w:val="20"/>
          <w:highlight w:val="yellow"/>
        </w:rPr>
        <w:t>ConvenioAlmacen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ConvenioID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Cuenta</w:t>
      </w:r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TipoReferencia</w:t>
      </w:r>
      <w:proofErr w:type="spellEnd"/>
    </w:p>
    <w:p w:rsidR="00C25E3F" w:rsidRPr="00C25E3F" w:rsidRDefault="00C25E3F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Orden</w:t>
      </w:r>
    </w:p>
    <w:p w:rsidR="004410FF" w:rsidRDefault="004410FF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4410FF" w:rsidRPr="009D2CCA" w:rsidRDefault="009D2CCA" w:rsidP="004410F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Depósito: </w:t>
      </w:r>
      <w:r>
        <w:rPr>
          <w:rFonts w:cs="Arial"/>
          <w:sz w:val="20"/>
          <w:szCs w:val="20"/>
        </w:rPr>
        <w:t xml:space="preserve">Se presenta la fecha actual del sistema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 Mostrar de sólo lectura.</w:t>
      </w:r>
    </w:p>
    <w:p w:rsidR="00C25E3F" w:rsidRPr="00C25E3F" w:rsidRDefault="00C25E3F" w:rsidP="004410F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 w:rsidRPr="00C25E3F"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 w:rsidRPr="00C25E3F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C25E3F"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9D2CCA" w:rsidRPr="009D2CCA" w:rsidRDefault="009D2CCA" w:rsidP="00C25E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Banco (*) (</w:t>
      </w:r>
      <w:r w:rsidRPr="009D2CCA">
        <w:rPr>
          <w:rFonts w:cs="Arial"/>
          <w:b/>
          <w:sz w:val="20"/>
          <w:szCs w:val="20"/>
          <w:vertAlign w:val="superscript"/>
        </w:rPr>
        <w:t>C</w:t>
      </w:r>
      <w:r>
        <w:rPr>
          <w:rFonts w:cs="Arial"/>
          <w:b/>
          <w:sz w:val="20"/>
          <w:szCs w:val="20"/>
        </w:rPr>
        <w:t xml:space="preserve">): </w:t>
      </w:r>
      <w:r w:rsidRPr="00A17C91">
        <w:rPr>
          <w:sz w:val="20"/>
          <w:lang w:val="es-MX"/>
        </w:rPr>
        <w:t xml:space="preserve">Se deberá mostrar la descripción de los valores del </w:t>
      </w:r>
      <w:r w:rsidRPr="00A17C91">
        <w:rPr>
          <w:sz w:val="20"/>
        </w:rPr>
        <w:t>valor por referencia &lt;</w:t>
      </w:r>
      <w:r>
        <w:rPr>
          <w:sz w:val="20"/>
        </w:rPr>
        <w:t>TBANCO</w:t>
      </w:r>
      <w:r w:rsidRPr="00A17C91">
        <w:rPr>
          <w:sz w:val="20"/>
        </w:rPr>
        <w:t xml:space="preserve">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</w:t>
      </w:r>
      <w:r>
        <w:rPr>
          <w:rFonts w:cs="Arial"/>
          <w:sz w:val="20"/>
          <w:szCs w:val="20"/>
          <w:lang w:eastAsia="en-US"/>
        </w:rPr>
        <w:t>0</w:t>
      </w:r>
      <w:r w:rsidRPr="00A17C91">
        <w:rPr>
          <w:rFonts w:cs="Arial"/>
          <w:sz w:val="20"/>
          <w:szCs w:val="20"/>
          <w:lang w:eastAsia="en-US"/>
        </w:rPr>
        <w:t xml:space="preserve"> = </w:t>
      </w:r>
      <w:r>
        <w:rPr>
          <w:rFonts w:cs="Arial"/>
          <w:sz w:val="20"/>
          <w:szCs w:val="20"/>
          <w:lang w:eastAsia="en-US"/>
        </w:rPr>
        <w:t>“&lt;Ninguno&gt;”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A818DE" w:rsidRPr="00DD69C2" w:rsidRDefault="00A818DE" w:rsidP="00A818D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 w:rsidRPr="00C25E3F"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 w:rsidRPr="00C25E3F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C25E3F">
        <w:rPr>
          <w:rFonts w:cs="Arial"/>
          <w:sz w:val="20"/>
          <w:szCs w:val="20"/>
          <w:highlight w:val="yellow"/>
        </w:rPr>
        <w:t xml:space="preserve"> </w:t>
      </w:r>
      <w:r>
        <w:rPr>
          <w:rFonts w:cs="Arial"/>
          <w:sz w:val="20"/>
          <w:szCs w:val="20"/>
          <w:highlight w:val="yellow"/>
        </w:rPr>
        <w:t>SI</w:t>
      </w:r>
      <w:r w:rsidRPr="00C25E3F">
        <w:rPr>
          <w:rFonts w:cs="Arial"/>
          <w:sz w:val="20"/>
          <w:szCs w:val="20"/>
          <w:highlight w:val="yellow"/>
        </w:rPr>
        <w:t xml:space="preserve"> </w:t>
      </w:r>
      <w:r w:rsidRPr="00DD69C2">
        <w:rPr>
          <w:rFonts w:cs="Arial"/>
          <w:sz w:val="20"/>
          <w:szCs w:val="20"/>
          <w:highlight w:val="yellow"/>
        </w:rPr>
        <w:t>contiene información)&gt;</w:t>
      </w:r>
    </w:p>
    <w:p w:rsidR="00A818DE" w:rsidRPr="00DD69C2" w:rsidRDefault="00A818DE" w:rsidP="00DD69C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DD69C2">
        <w:rPr>
          <w:rFonts w:cs="Arial"/>
          <w:b/>
          <w:sz w:val="20"/>
          <w:szCs w:val="20"/>
          <w:highlight w:val="yellow"/>
        </w:rPr>
        <w:t>Convenio</w:t>
      </w:r>
      <w:r w:rsidRPr="00DD69C2">
        <w:rPr>
          <w:rFonts w:cs="Arial"/>
          <w:b/>
          <w:sz w:val="20"/>
          <w:szCs w:val="20"/>
          <w:highlight w:val="yellow"/>
        </w:rPr>
        <w:t xml:space="preserve"> (*) (</w:t>
      </w:r>
      <w:r w:rsidRPr="00DD69C2">
        <w:rPr>
          <w:rFonts w:cs="Arial"/>
          <w:b/>
          <w:sz w:val="20"/>
          <w:szCs w:val="20"/>
          <w:highlight w:val="yellow"/>
          <w:vertAlign w:val="superscript"/>
        </w:rPr>
        <w:t>C</w:t>
      </w:r>
      <w:r w:rsidRPr="00DD69C2">
        <w:rPr>
          <w:rFonts w:cs="Arial"/>
          <w:b/>
          <w:sz w:val="20"/>
          <w:szCs w:val="20"/>
          <w:highlight w:val="yellow"/>
        </w:rPr>
        <w:t xml:space="preserve">): </w:t>
      </w:r>
      <w:r w:rsidRPr="00DD69C2">
        <w:rPr>
          <w:sz w:val="20"/>
          <w:highlight w:val="yellow"/>
          <w:lang w:val="es-MX"/>
        </w:rPr>
        <w:t xml:space="preserve">Se deberá mostrar </w:t>
      </w:r>
      <w:r w:rsidRPr="00DD69C2">
        <w:rPr>
          <w:sz w:val="20"/>
          <w:highlight w:val="yellow"/>
          <w:lang w:val="es-MX"/>
        </w:rPr>
        <w:t>un listado con los convenios de almacén obtenidos, concatenando la descripción del valor</w:t>
      </w:r>
      <w:r w:rsidRPr="00DD69C2">
        <w:rPr>
          <w:sz w:val="20"/>
          <w:highlight w:val="yellow"/>
          <w:lang w:val="es-MX"/>
        </w:rPr>
        <w:t xml:space="preserve"> </w:t>
      </w:r>
      <w:r w:rsidRPr="00DD69C2">
        <w:rPr>
          <w:sz w:val="20"/>
          <w:highlight w:val="yellow"/>
        </w:rPr>
        <w:t>por referencia</w:t>
      </w:r>
      <w:r w:rsidRPr="00DD69C2">
        <w:rPr>
          <w:sz w:val="20"/>
          <w:highlight w:val="yellow"/>
        </w:rPr>
        <w:t xml:space="preserve"> del banco &lt;</w:t>
      </w:r>
      <w:proofErr w:type="spellStart"/>
      <w:r w:rsidRPr="00DD69C2">
        <w:rPr>
          <w:sz w:val="20"/>
          <w:highlight w:val="yellow"/>
        </w:rPr>
        <w:t>VAVDescripcion.Descripcion</w:t>
      </w:r>
      <w:proofErr w:type="spellEnd"/>
      <w:r w:rsidRPr="00DD69C2">
        <w:rPr>
          <w:sz w:val="20"/>
          <w:highlight w:val="yellow"/>
        </w:rPr>
        <w:t>&gt; (donde &lt;</w:t>
      </w:r>
      <w:proofErr w:type="spellStart"/>
      <w:r w:rsidRPr="00DD69C2">
        <w:rPr>
          <w:sz w:val="20"/>
          <w:highlight w:val="yellow"/>
        </w:rPr>
        <w:t>VAVDescripcion.VARCodigo</w:t>
      </w:r>
      <w:proofErr w:type="spellEnd"/>
      <w:r w:rsidRPr="00DD69C2">
        <w:rPr>
          <w:sz w:val="20"/>
          <w:highlight w:val="yellow"/>
        </w:rPr>
        <w:t xml:space="preserve"> = ‘TBANCO’&gt; y &lt;</w:t>
      </w:r>
      <w:proofErr w:type="spellStart"/>
      <w:r w:rsidRPr="00DD69C2">
        <w:rPr>
          <w:sz w:val="20"/>
          <w:highlight w:val="yellow"/>
        </w:rPr>
        <w:t>VAVDescripcion.VAVClave</w:t>
      </w:r>
      <w:proofErr w:type="spellEnd"/>
      <w:r w:rsidRPr="00DD69C2">
        <w:rPr>
          <w:sz w:val="20"/>
          <w:highlight w:val="yellow"/>
        </w:rPr>
        <w:t xml:space="preserve"> = </w:t>
      </w:r>
      <w:proofErr w:type="spellStart"/>
      <w:r w:rsidRPr="00DD69C2">
        <w:rPr>
          <w:sz w:val="20"/>
          <w:highlight w:val="yellow"/>
        </w:rPr>
        <w:t>ConvenioAlmacen.TipoBanco</w:t>
      </w:r>
      <w:proofErr w:type="spellEnd"/>
      <w:r w:rsidRPr="00DD69C2">
        <w:rPr>
          <w:sz w:val="20"/>
          <w:highlight w:val="yellow"/>
        </w:rPr>
        <w:t xml:space="preserve">&gt; </w:t>
      </w:r>
      <w:r w:rsidRPr="00DD69C2">
        <w:rPr>
          <w:rFonts w:cs="Arial"/>
          <w:sz w:val="20"/>
          <w:szCs w:val="20"/>
          <w:highlight w:val="yellow"/>
          <w:lang w:eastAsia="en-US"/>
        </w:rPr>
        <w:t>de acuerdo al tipo de lenguaje configurado para el sistema</w:t>
      </w:r>
      <w:r w:rsidRPr="00DD69C2">
        <w:rPr>
          <w:rFonts w:cs="Arial"/>
          <w:sz w:val="20"/>
          <w:szCs w:val="20"/>
          <w:highlight w:val="yellow"/>
          <w:lang w:eastAsia="en-US"/>
        </w:rPr>
        <w:t>)</w:t>
      </w:r>
      <w:r w:rsidRPr="00DD69C2">
        <w:rPr>
          <w:sz w:val="20"/>
          <w:highlight w:val="yellow"/>
        </w:rPr>
        <w:t xml:space="preserve"> y la cuenta &lt;</w:t>
      </w:r>
      <w:proofErr w:type="spellStart"/>
      <w:r w:rsidRPr="00DD69C2">
        <w:rPr>
          <w:sz w:val="20"/>
          <w:highlight w:val="yellow"/>
        </w:rPr>
        <w:t>ConvenioAlmacen.Cuenta</w:t>
      </w:r>
      <w:proofErr w:type="spellEnd"/>
      <w:r w:rsidRPr="00DD69C2">
        <w:rPr>
          <w:sz w:val="20"/>
          <w:highlight w:val="yellow"/>
        </w:rPr>
        <w:t>&gt;, separados por un guion medio, ejemplo: (Banco-Cuenta)</w:t>
      </w:r>
      <w:r w:rsidRPr="00DD69C2">
        <w:rPr>
          <w:rFonts w:cs="Arial"/>
          <w:sz w:val="20"/>
          <w:szCs w:val="20"/>
          <w:highlight w:val="yellow"/>
          <w:lang w:eastAsia="en-US"/>
        </w:rPr>
        <w:t>.</w:t>
      </w:r>
      <w:r w:rsidRPr="00DD69C2">
        <w:rPr>
          <w:rFonts w:cs="Arial"/>
          <w:sz w:val="20"/>
          <w:szCs w:val="20"/>
          <w:highlight w:val="yellow"/>
          <w:lang w:eastAsia="en-US"/>
        </w:rPr>
        <w:t xml:space="preserve"> </w:t>
      </w:r>
      <w:r w:rsidRPr="00DD69C2">
        <w:rPr>
          <w:rFonts w:cs="Arial"/>
          <w:sz w:val="20"/>
          <w:szCs w:val="20"/>
          <w:highlight w:val="yellow"/>
          <w:lang w:eastAsia="en-US"/>
        </w:rPr>
        <w:t>Ordenar los valores del listado de</w:t>
      </w:r>
      <w:r w:rsidRPr="00DD69C2">
        <w:rPr>
          <w:rFonts w:cs="Arial"/>
          <w:sz w:val="20"/>
          <w:szCs w:val="20"/>
          <w:highlight w:val="yellow"/>
          <w:lang w:eastAsia="en-US"/>
        </w:rPr>
        <w:t xml:space="preserve"> manera ascendente de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 xml:space="preserve"> acuerdo </w:t>
      </w:r>
      <w:r w:rsidRPr="00DD69C2">
        <w:rPr>
          <w:rFonts w:cs="Arial"/>
          <w:sz w:val="20"/>
          <w:szCs w:val="20"/>
          <w:highlight w:val="yellow"/>
          <w:lang w:eastAsia="en-US"/>
        </w:rPr>
        <w:t>al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 xml:space="preserve"> valor del campo &lt;</w:t>
      </w:r>
      <w:proofErr w:type="spellStart"/>
      <w:r w:rsidR="00DD69C2" w:rsidRPr="00DD69C2">
        <w:rPr>
          <w:rFonts w:cs="Arial"/>
          <w:sz w:val="20"/>
          <w:szCs w:val="20"/>
          <w:highlight w:val="yellow"/>
          <w:lang w:eastAsia="en-US"/>
        </w:rPr>
        <w:t>ConvenioAlmacen.Orden</w:t>
      </w:r>
      <w:proofErr w:type="spellEnd"/>
      <w:r w:rsidR="00DD69C2" w:rsidRPr="00DD69C2">
        <w:rPr>
          <w:rFonts w:cs="Arial"/>
          <w:sz w:val="20"/>
          <w:szCs w:val="20"/>
          <w:highlight w:val="yellow"/>
          <w:lang w:eastAsia="en-US"/>
        </w:rPr>
        <w:t>&gt;.</w:t>
      </w:r>
      <w:r w:rsidRPr="00DD69C2">
        <w:rPr>
          <w:rFonts w:cs="Arial"/>
          <w:sz w:val="20"/>
          <w:szCs w:val="20"/>
          <w:highlight w:val="yellow"/>
          <w:lang w:eastAsia="en-US"/>
        </w:rPr>
        <w:t xml:space="preserve"> Por default mostrar 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>el convenio con Orden</w:t>
      </w:r>
      <w:r w:rsidRPr="00DD69C2">
        <w:rPr>
          <w:rFonts w:cs="Arial"/>
          <w:sz w:val="20"/>
          <w:szCs w:val="20"/>
          <w:highlight w:val="yellow"/>
          <w:lang w:eastAsia="en-US"/>
        </w:rPr>
        <w:t xml:space="preserve"> =</w:t>
      </w:r>
      <w:r w:rsidR="00DD69C2" w:rsidRPr="00DD69C2">
        <w:rPr>
          <w:rFonts w:cs="Arial"/>
          <w:sz w:val="20"/>
          <w:szCs w:val="20"/>
          <w:highlight w:val="yellow"/>
          <w:lang w:eastAsia="en-US"/>
        </w:rPr>
        <w:t>1</w:t>
      </w:r>
      <w:r w:rsidRPr="00DD69C2">
        <w:rPr>
          <w:rFonts w:cs="Arial"/>
          <w:sz w:val="20"/>
          <w:szCs w:val="20"/>
          <w:highlight w:val="yellow"/>
          <w:lang w:eastAsia="en-US"/>
        </w:rPr>
        <w:t>.</w:t>
      </w:r>
    </w:p>
    <w:p w:rsidR="00DD69C2" w:rsidRPr="00DD69C2" w:rsidRDefault="00DD69C2" w:rsidP="007B274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>
        <w:rPr>
          <w:rFonts w:cs="Arial"/>
          <w:sz w:val="20"/>
          <w:szCs w:val="20"/>
          <w:highlight w:val="yellow"/>
        </w:rPr>
        <w:t>ConvenioAlmacen</w:t>
      </w:r>
      <w:proofErr w:type="spellEnd"/>
      <w:r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9D2CCA" w:rsidRDefault="009D2CCA" w:rsidP="00DD69C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Ficha o Cheque (*): </w:t>
      </w:r>
      <w:r>
        <w:rPr>
          <w:rFonts w:cs="Arial"/>
          <w:sz w:val="20"/>
          <w:szCs w:val="20"/>
        </w:rPr>
        <w:t>Se permite capturar la referencia de la ficha o cheque del depósito.</w:t>
      </w:r>
    </w:p>
    <w:p w:rsidR="00DD69C2" w:rsidRPr="007B274B" w:rsidRDefault="00DD69C2" w:rsidP="007B274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Si &lt;</w:t>
      </w:r>
      <w:r w:rsidRPr="007B274B">
        <w:rPr>
          <w:rFonts w:cs="Arial"/>
          <w:sz w:val="20"/>
          <w:szCs w:val="20"/>
          <w:highlight w:val="yellow"/>
        </w:rPr>
        <w:t xml:space="preserve">se obtuvo información de convenios de almacén para realizar depósitos (la tabla </w:t>
      </w:r>
      <w:proofErr w:type="spellStart"/>
      <w:r w:rsidRPr="007B274B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7B274B"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DD69C2" w:rsidRPr="007B274B" w:rsidRDefault="00DD69C2" w:rsidP="00DD69C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7B274B">
        <w:rPr>
          <w:rFonts w:cs="Arial"/>
          <w:b/>
          <w:sz w:val="20"/>
          <w:szCs w:val="20"/>
          <w:highlight w:val="yellow"/>
        </w:rPr>
        <w:t xml:space="preserve">Ficha o Cheque (*): </w:t>
      </w:r>
      <w:r w:rsidRPr="007B274B">
        <w:rPr>
          <w:rFonts w:cs="Arial"/>
          <w:sz w:val="20"/>
          <w:szCs w:val="20"/>
          <w:highlight w:val="yellow"/>
        </w:rPr>
        <w:t xml:space="preserve">Si el tipo de referencia del convenio seleccionado </w:t>
      </w:r>
      <w:r w:rsidR="007B274B" w:rsidRPr="007B274B">
        <w:rPr>
          <w:rFonts w:cs="Arial"/>
          <w:sz w:val="20"/>
          <w:szCs w:val="20"/>
          <w:highlight w:val="yellow"/>
        </w:rPr>
        <w:t>es “Fecha” &lt;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ConvenioAlmacen.TipoReferencia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 xml:space="preserve"> = 1&gt;, se presenta la fecha actual del sistema en formato 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dd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>/mm/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aaa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 xml:space="preserve">, dejando el campo habilitado y permitiendo la captura de información. </w:t>
      </w:r>
      <w:r w:rsidR="007B274B" w:rsidRPr="007B274B">
        <w:rPr>
          <w:rFonts w:cs="Arial"/>
          <w:sz w:val="20"/>
          <w:szCs w:val="20"/>
          <w:highlight w:val="yellow"/>
        </w:rPr>
        <w:t>Si el tipo de referencia del convenio seleccionado es “</w:t>
      </w:r>
      <w:r w:rsidR="007B274B" w:rsidRPr="007B274B">
        <w:rPr>
          <w:rFonts w:cs="Arial"/>
          <w:sz w:val="20"/>
          <w:szCs w:val="20"/>
          <w:highlight w:val="yellow"/>
        </w:rPr>
        <w:t>Texto</w:t>
      </w:r>
      <w:r w:rsidR="007B274B" w:rsidRPr="007B274B">
        <w:rPr>
          <w:rFonts w:cs="Arial"/>
          <w:sz w:val="20"/>
          <w:szCs w:val="20"/>
          <w:highlight w:val="yellow"/>
        </w:rPr>
        <w:t>” &lt;</w:t>
      </w:r>
      <w:proofErr w:type="spellStart"/>
      <w:r w:rsidR="007B274B" w:rsidRPr="007B274B">
        <w:rPr>
          <w:rFonts w:cs="Arial"/>
          <w:sz w:val="20"/>
          <w:szCs w:val="20"/>
          <w:highlight w:val="yellow"/>
        </w:rPr>
        <w:t>ConvenioAlmacen.</w:t>
      </w:r>
      <w:r w:rsidR="007B274B" w:rsidRPr="007B274B">
        <w:rPr>
          <w:rFonts w:cs="Arial"/>
          <w:sz w:val="20"/>
          <w:szCs w:val="20"/>
          <w:highlight w:val="yellow"/>
        </w:rPr>
        <w:t>TipoReferencia</w:t>
      </w:r>
      <w:proofErr w:type="spellEnd"/>
      <w:r w:rsidR="007B274B" w:rsidRPr="007B274B">
        <w:rPr>
          <w:rFonts w:cs="Arial"/>
          <w:sz w:val="20"/>
          <w:szCs w:val="20"/>
          <w:highlight w:val="yellow"/>
        </w:rPr>
        <w:t xml:space="preserve"> = 2</w:t>
      </w:r>
      <w:r w:rsidR="007B274B" w:rsidRPr="007B274B">
        <w:rPr>
          <w:rFonts w:cs="Arial"/>
          <w:sz w:val="20"/>
          <w:szCs w:val="20"/>
          <w:highlight w:val="yellow"/>
        </w:rPr>
        <w:t>&gt;</w:t>
      </w:r>
      <w:r w:rsidR="007B274B" w:rsidRPr="007B274B">
        <w:rPr>
          <w:rFonts w:cs="Arial"/>
          <w:sz w:val="20"/>
          <w:szCs w:val="20"/>
          <w:highlight w:val="yellow"/>
        </w:rPr>
        <w:t>, s</w:t>
      </w:r>
      <w:r w:rsidRPr="007B274B">
        <w:rPr>
          <w:rFonts w:cs="Arial"/>
          <w:sz w:val="20"/>
          <w:szCs w:val="20"/>
          <w:highlight w:val="yellow"/>
        </w:rPr>
        <w:t>e permite capturar la referencia del depósito.</w:t>
      </w:r>
    </w:p>
    <w:p w:rsidR="009D2CCA" w:rsidRDefault="009D2CCA" w:rsidP="004410F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del importe de los abonos seleccionados en la parte superior &lt;∑</w:t>
      </w:r>
      <w:proofErr w:type="spellStart"/>
      <w:r>
        <w:rPr>
          <w:rFonts w:cs="Arial"/>
          <w:sz w:val="20"/>
          <w:szCs w:val="20"/>
        </w:rPr>
        <w:t>ABNDetalle.Importe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FD4A09" w:rsidRDefault="00FD4A09" w:rsidP="00FD4A09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4" w:name="PasoObtenerDepositos"/>
      <w:r>
        <w:rPr>
          <w:rFonts w:cs="Arial"/>
          <w:sz w:val="20"/>
          <w:szCs w:val="20"/>
        </w:rPr>
        <w:t>El sistema obtiene la siguiente información:</w:t>
      </w:r>
    </w:p>
    <w:bookmarkEnd w:id="24"/>
    <w:p w:rsidR="00FD4A09" w:rsidRDefault="00FD4A09" w:rsidP="00FD4A09">
      <w:pPr>
        <w:pStyle w:val="Prrafodelista"/>
        <w:numPr>
          <w:ilvl w:val="1"/>
          <w:numId w:val="36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Deposito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 w:rsidRPr="00A17C91">
        <w:rPr>
          <w:rFonts w:cs="Arial"/>
          <w:sz w:val="20"/>
          <w:szCs w:val="20"/>
        </w:rPr>
        <w:t>DiaClave registrado en sesión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7B274B" w:rsidRPr="007B274B" w:rsidRDefault="007B274B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7B274B">
        <w:rPr>
          <w:rFonts w:cs="Arial"/>
          <w:sz w:val="20"/>
          <w:szCs w:val="20"/>
          <w:highlight w:val="yellow"/>
        </w:rPr>
        <w:t>Cuenta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D4A09" w:rsidRDefault="00FD4A09" w:rsidP="00FD4A09">
      <w:pPr>
        <w:numPr>
          <w:ilvl w:val="0"/>
          <w:numId w:val="3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depósitos para el día de trabajo actual&gt;</w:t>
      </w:r>
    </w:p>
    <w:p w:rsidR="00FD4A09" w:rsidRDefault="00FD4A09" w:rsidP="00FD4A09">
      <w:pPr>
        <w:pStyle w:val="Prrafodelista"/>
        <w:numPr>
          <w:ilvl w:val="1"/>
          <w:numId w:val="36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depósito obtenido</w:t>
      </w:r>
    </w:p>
    <w:p w:rsidR="00FD4A09" w:rsidRDefault="00FD4A09" w:rsidP="00FD4A09">
      <w:pPr>
        <w:pStyle w:val="Prrafodelista"/>
        <w:numPr>
          <w:ilvl w:val="2"/>
          <w:numId w:val="36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A6598A" w:rsidRDefault="00FD4A09" w:rsidP="00D44ACB">
      <w:pPr>
        <w:pStyle w:val="Prrafodelista"/>
        <w:numPr>
          <w:ilvl w:val="3"/>
          <w:numId w:val="4"/>
        </w:numPr>
        <w:ind w:left="2552" w:hanging="851"/>
        <w:jc w:val="both"/>
        <w:rPr>
          <w:rStyle w:val="Hipervnculo"/>
          <w:color w:val="auto"/>
          <w:sz w:val="20"/>
          <w:szCs w:val="20"/>
          <w:u w:val="none"/>
        </w:rPr>
      </w:pPr>
      <w:r w:rsidRPr="00A6598A">
        <w:rPr>
          <w:rStyle w:val="Hipervnculo"/>
          <w:b/>
          <w:color w:val="auto"/>
          <w:sz w:val="20"/>
          <w:szCs w:val="20"/>
          <w:u w:val="none"/>
        </w:rPr>
        <w:t>Ficha</w:t>
      </w:r>
      <w:r w:rsidRPr="00A6598A">
        <w:rPr>
          <w:rStyle w:val="Hipervnculo"/>
          <w:color w:val="auto"/>
          <w:sz w:val="20"/>
          <w:szCs w:val="20"/>
          <w:u w:val="none"/>
        </w:rPr>
        <w:t xml:space="preserve">: Se presenta la ficha </w:t>
      </w:r>
      <w:r w:rsidR="00A6598A" w:rsidRPr="00A6598A">
        <w:rPr>
          <w:rStyle w:val="Hipervnculo"/>
          <w:color w:val="auto"/>
          <w:sz w:val="20"/>
          <w:szCs w:val="20"/>
          <w:u w:val="none"/>
        </w:rPr>
        <w:t xml:space="preserve">o cheque </w:t>
      </w:r>
      <w:r w:rsidRPr="00A6598A">
        <w:rPr>
          <w:rStyle w:val="Hipervnculo"/>
          <w:color w:val="auto"/>
          <w:sz w:val="20"/>
          <w:szCs w:val="20"/>
          <w:u w:val="none"/>
        </w:rPr>
        <w:t>del depósito &lt;</w:t>
      </w:r>
      <w:proofErr w:type="spellStart"/>
      <w:r w:rsidR="00A6598A" w:rsidRPr="00A6598A">
        <w:rPr>
          <w:rStyle w:val="Hipervnculo"/>
          <w:color w:val="auto"/>
          <w:sz w:val="20"/>
          <w:szCs w:val="20"/>
          <w:u w:val="none"/>
        </w:rPr>
        <w:t>Deposito.Ficha</w:t>
      </w:r>
      <w:proofErr w:type="spellEnd"/>
      <w:r w:rsidR="00A6598A">
        <w:rPr>
          <w:rStyle w:val="Hipervnculo"/>
          <w:color w:val="auto"/>
          <w:sz w:val="20"/>
          <w:szCs w:val="20"/>
          <w:u w:val="none"/>
        </w:rPr>
        <w:t>&gt;.</w:t>
      </w:r>
    </w:p>
    <w:p w:rsidR="00FD4A09" w:rsidRPr="00A6598A" w:rsidRDefault="00A6598A" w:rsidP="00D44ACB">
      <w:pPr>
        <w:pStyle w:val="Prrafodelista"/>
        <w:numPr>
          <w:ilvl w:val="3"/>
          <w:numId w:val="4"/>
        </w:numPr>
        <w:ind w:left="2552" w:hanging="851"/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Fecha:</w:t>
      </w:r>
      <w:r w:rsidR="00FD4A09" w:rsidRPr="00A6598A">
        <w:rPr>
          <w:rStyle w:val="Hipervnculo"/>
          <w:color w:val="auto"/>
          <w:sz w:val="20"/>
          <w:szCs w:val="20"/>
          <w:u w:val="none"/>
        </w:rPr>
        <w:t xml:space="preserve"> Se presenta la </w:t>
      </w:r>
      <w:r>
        <w:rPr>
          <w:rStyle w:val="Hipervnculo"/>
          <w:color w:val="auto"/>
          <w:sz w:val="20"/>
          <w:szCs w:val="20"/>
          <w:u w:val="none"/>
        </w:rPr>
        <w:t>fecha del depósito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Deposito.FechaDeposito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&gt; en formato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.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>
        <w:rPr>
          <w:rFonts w:cs="Arial"/>
          <w:sz w:val="20"/>
          <w:szCs w:val="20"/>
          <w:highlight w:val="yellow"/>
        </w:rPr>
        <w:t>ConvenioAlmacen</w:t>
      </w:r>
      <w:proofErr w:type="spellEnd"/>
      <w:r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FD4A09" w:rsidRDefault="00A6598A" w:rsidP="003236F3">
      <w:pPr>
        <w:pStyle w:val="Prrafodelista"/>
        <w:numPr>
          <w:ilvl w:val="4"/>
          <w:numId w:val="4"/>
        </w:numPr>
        <w:ind w:left="3544"/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Banco:</w:t>
      </w:r>
      <w:r w:rsidR="00FD4A09" w:rsidRPr="00FD4A09"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FD4A09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>
        <w:rPr>
          <w:rStyle w:val="Hipervnculo"/>
          <w:color w:val="auto"/>
          <w:sz w:val="20"/>
          <w:szCs w:val="20"/>
          <w:u w:val="none"/>
        </w:rPr>
        <w:t>del banco capturado</w:t>
      </w:r>
      <w:r w:rsidRPr="00FD4A09">
        <w:rPr>
          <w:rStyle w:val="Hipervnculo"/>
          <w:color w:val="auto"/>
          <w:sz w:val="20"/>
          <w:szCs w:val="20"/>
          <w:u w:val="none"/>
        </w:rPr>
        <w:t xml:space="preserve"> para el </w:t>
      </w:r>
      <w:r>
        <w:rPr>
          <w:rStyle w:val="Hipervnculo"/>
          <w:color w:val="auto"/>
          <w:sz w:val="20"/>
          <w:szCs w:val="20"/>
          <w:u w:val="none"/>
        </w:rPr>
        <w:t>depósito</w:t>
      </w:r>
      <w:r w:rsidRPr="00FD4A09">
        <w:rPr>
          <w:rStyle w:val="Hipervnculo"/>
          <w:color w:val="auto"/>
          <w:sz w:val="20"/>
          <w:szCs w:val="20"/>
          <w:u w:val="none"/>
        </w:rPr>
        <w:t>, para ello ir a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 xml:space="preserve"> = ‘</w:t>
      </w:r>
      <w:r>
        <w:rPr>
          <w:rStyle w:val="Hipervnculo"/>
          <w:color w:val="auto"/>
          <w:sz w:val="20"/>
          <w:szCs w:val="20"/>
          <w:u w:val="none"/>
        </w:rPr>
        <w:t>TBANCO</w:t>
      </w:r>
      <w:r w:rsidRPr="00FD4A09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FD4A09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Deposito.TipoBanco</w:t>
      </w:r>
      <w:proofErr w:type="spellEnd"/>
      <w:r w:rsidRPr="00FD4A09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 w:rsidRPr="003236F3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3236F3"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3236F3" w:rsidRPr="003236F3" w:rsidRDefault="003236F3" w:rsidP="003236F3">
      <w:pPr>
        <w:pStyle w:val="Prrafodelista"/>
        <w:numPr>
          <w:ilvl w:val="4"/>
          <w:numId w:val="4"/>
        </w:numPr>
        <w:ind w:left="3544"/>
        <w:jc w:val="both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3236F3">
        <w:rPr>
          <w:rStyle w:val="Hipervnculo"/>
          <w:b/>
          <w:color w:val="auto"/>
          <w:sz w:val="20"/>
          <w:szCs w:val="20"/>
          <w:highlight w:val="yellow"/>
          <w:u w:val="none"/>
        </w:rPr>
        <w:t>Convenio</w:t>
      </w:r>
      <w:r w:rsidRPr="003236F3">
        <w:rPr>
          <w:rStyle w:val="Hipervnculo"/>
          <w:b/>
          <w:color w:val="auto"/>
          <w:sz w:val="20"/>
          <w:szCs w:val="20"/>
          <w:highlight w:val="yellow"/>
          <w:u w:val="none"/>
        </w:rPr>
        <w:t>:</w:t>
      </w:r>
      <w:r w:rsidRPr="003236F3">
        <w:rPr>
          <w:rStyle w:val="Hipervnculo"/>
          <w:color w:val="auto"/>
          <w:sz w:val="20"/>
          <w:szCs w:val="20"/>
          <w:highlight w:val="yellow"/>
          <w:u w:val="none"/>
        </w:rPr>
        <w:t xml:space="preserve"> Se presenta </w:t>
      </w:r>
      <w:r w:rsidRPr="003236F3">
        <w:rPr>
          <w:rStyle w:val="Hipervnculo"/>
          <w:color w:val="auto"/>
          <w:sz w:val="20"/>
          <w:szCs w:val="20"/>
          <w:highlight w:val="yellow"/>
          <w:u w:val="none"/>
        </w:rPr>
        <w:t xml:space="preserve">el convenio con el que se realizó el depósito, </w:t>
      </w:r>
      <w:r w:rsidRPr="003236F3">
        <w:rPr>
          <w:sz w:val="20"/>
          <w:highlight w:val="yellow"/>
          <w:lang w:val="es-MX"/>
        </w:rPr>
        <w:t xml:space="preserve">concatenando la descripción del valor </w:t>
      </w:r>
      <w:r w:rsidRPr="003236F3">
        <w:rPr>
          <w:sz w:val="20"/>
          <w:highlight w:val="yellow"/>
        </w:rPr>
        <w:t>por referencia del banco &lt;</w:t>
      </w:r>
      <w:proofErr w:type="spellStart"/>
      <w:r w:rsidRPr="003236F3">
        <w:rPr>
          <w:sz w:val="20"/>
          <w:highlight w:val="yellow"/>
        </w:rPr>
        <w:t>VAVDescripcion.Descripcion</w:t>
      </w:r>
      <w:proofErr w:type="spellEnd"/>
      <w:r w:rsidRPr="003236F3">
        <w:rPr>
          <w:sz w:val="20"/>
          <w:highlight w:val="yellow"/>
        </w:rPr>
        <w:t>&gt; (donde &lt;</w:t>
      </w:r>
      <w:proofErr w:type="spellStart"/>
      <w:r w:rsidRPr="003236F3">
        <w:rPr>
          <w:sz w:val="20"/>
          <w:highlight w:val="yellow"/>
        </w:rPr>
        <w:t>VAVDescripcion.VARCodigo</w:t>
      </w:r>
      <w:proofErr w:type="spellEnd"/>
      <w:r w:rsidRPr="003236F3">
        <w:rPr>
          <w:sz w:val="20"/>
          <w:highlight w:val="yellow"/>
        </w:rPr>
        <w:t xml:space="preserve"> = ‘TBANCO’&gt; y &lt;</w:t>
      </w:r>
      <w:proofErr w:type="spellStart"/>
      <w:r w:rsidRPr="003236F3">
        <w:rPr>
          <w:sz w:val="20"/>
          <w:highlight w:val="yellow"/>
        </w:rPr>
        <w:t>VAVDescripcion.VAVClave</w:t>
      </w:r>
      <w:proofErr w:type="spellEnd"/>
      <w:r w:rsidRPr="003236F3">
        <w:rPr>
          <w:sz w:val="20"/>
          <w:highlight w:val="yellow"/>
        </w:rPr>
        <w:t xml:space="preserve"> = </w:t>
      </w:r>
      <w:proofErr w:type="spellStart"/>
      <w:r w:rsidRPr="003236F3">
        <w:rPr>
          <w:sz w:val="20"/>
          <w:highlight w:val="yellow"/>
        </w:rPr>
        <w:t>Deposito</w:t>
      </w:r>
      <w:r w:rsidRPr="003236F3">
        <w:rPr>
          <w:sz w:val="20"/>
          <w:highlight w:val="yellow"/>
        </w:rPr>
        <w:t>.TipoBanco</w:t>
      </w:r>
      <w:proofErr w:type="spellEnd"/>
      <w:r w:rsidRPr="003236F3">
        <w:rPr>
          <w:sz w:val="20"/>
          <w:highlight w:val="yellow"/>
        </w:rPr>
        <w:t xml:space="preserve">&gt; </w:t>
      </w:r>
      <w:r w:rsidRPr="003236F3">
        <w:rPr>
          <w:rFonts w:cs="Arial"/>
          <w:sz w:val="20"/>
          <w:szCs w:val="20"/>
          <w:highlight w:val="yellow"/>
          <w:lang w:eastAsia="en-US"/>
        </w:rPr>
        <w:t>de acuerdo al tipo de lenguaje configurado para el sistema)</w:t>
      </w:r>
      <w:r w:rsidRPr="003236F3">
        <w:rPr>
          <w:sz w:val="20"/>
          <w:highlight w:val="yellow"/>
        </w:rPr>
        <w:t xml:space="preserve"> y la cuenta &lt;</w:t>
      </w:r>
      <w:proofErr w:type="spellStart"/>
      <w:r w:rsidRPr="003236F3">
        <w:rPr>
          <w:sz w:val="20"/>
          <w:highlight w:val="yellow"/>
        </w:rPr>
        <w:t>Deposito</w:t>
      </w:r>
      <w:r w:rsidRPr="003236F3">
        <w:rPr>
          <w:sz w:val="20"/>
          <w:highlight w:val="yellow"/>
        </w:rPr>
        <w:t>.Cuenta</w:t>
      </w:r>
      <w:proofErr w:type="spellEnd"/>
      <w:r w:rsidRPr="003236F3">
        <w:rPr>
          <w:sz w:val="20"/>
          <w:highlight w:val="yellow"/>
        </w:rPr>
        <w:t>&gt;, separados por un guion medio, ejemplo: (Banco-Cuenta)</w:t>
      </w:r>
      <w:r w:rsidRPr="003236F3">
        <w:rPr>
          <w:rStyle w:val="Hipervnculo"/>
          <w:color w:val="auto"/>
          <w:sz w:val="20"/>
          <w:szCs w:val="20"/>
          <w:highlight w:val="yellow"/>
          <w:u w:val="none"/>
        </w:rPr>
        <w:t>.</w:t>
      </w:r>
    </w:p>
    <w:p w:rsidR="00FD4A09" w:rsidRPr="00A6598A" w:rsidRDefault="00A6598A" w:rsidP="00A6598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</w:rPr>
      </w:pPr>
      <w:r>
        <w:rPr>
          <w:rStyle w:val="Hipervnculo"/>
          <w:b/>
          <w:color w:val="auto"/>
          <w:sz w:val="20"/>
          <w:szCs w:val="20"/>
          <w:u w:val="none"/>
        </w:rPr>
        <w:t>Total</w:t>
      </w:r>
      <w:r w:rsidR="00FD4A09" w:rsidRPr="00FD4A09">
        <w:rPr>
          <w:rStyle w:val="Hipervnculo"/>
          <w:b/>
          <w:color w:val="auto"/>
          <w:sz w:val="20"/>
          <w:szCs w:val="20"/>
          <w:u w:val="none"/>
        </w:rPr>
        <w:t>:</w:t>
      </w:r>
      <w:r w:rsidR="00FD4A09" w:rsidRPr="00FD4A09">
        <w:rPr>
          <w:rStyle w:val="Hipervnculo"/>
          <w:color w:val="auto"/>
          <w:sz w:val="20"/>
          <w:szCs w:val="20"/>
          <w:u w:val="none"/>
        </w:rPr>
        <w:t xml:space="preserve"> Se presenta </w:t>
      </w:r>
      <w:r>
        <w:rPr>
          <w:rStyle w:val="Hipervnculo"/>
          <w:color w:val="auto"/>
          <w:sz w:val="20"/>
          <w:szCs w:val="20"/>
          <w:u w:val="none"/>
        </w:rPr>
        <w:t>el total del depósito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Deposito.Total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&gt;.</w:t>
      </w:r>
    </w:p>
    <w:p w:rsidR="00D02928" w:rsidRDefault="002B5C02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Banco</w:t>
      </w:r>
      <w:r w:rsidR="003236F3" w:rsidRPr="003236F3">
        <w:rPr>
          <w:rFonts w:cs="Arial"/>
          <w:sz w:val="20"/>
          <w:szCs w:val="20"/>
          <w:highlight w:val="yellow"/>
        </w:rPr>
        <w:t>/Convenio</w:t>
      </w:r>
    </w:p>
    <w:p w:rsidR="002B5C02" w:rsidRPr="00A17C91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o Cheque</w:t>
      </w:r>
    </w:p>
    <w:p w:rsidR="003236F3" w:rsidRPr="003236F3" w:rsidRDefault="003236F3" w:rsidP="003236F3">
      <w:pPr>
        <w:numPr>
          <w:ilvl w:val="0"/>
          <w:numId w:val="4"/>
        </w:numPr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>
        <w:rPr>
          <w:rFonts w:cs="Arial"/>
          <w:sz w:val="20"/>
          <w:szCs w:val="20"/>
          <w:highlight w:val="yellow"/>
        </w:rPr>
        <w:t>ConvenioAlmacen</w:t>
      </w:r>
      <w:proofErr w:type="spellEnd"/>
      <w:r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3236F3" w:rsidRPr="003236F3" w:rsidRDefault="003236F3" w:rsidP="003236F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  <w:highlight w:val="yellow"/>
        </w:rPr>
      </w:pPr>
      <w:r w:rsidRPr="003236F3">
        <w:rPr>
          <w:rFonts w:cs="Arial"/>
          <w:sz w:val="20"/>
          <w:szCs w:val="20"/>
          <w:highlight w:val="yellow"/>
        </w:rPr>
        <w:t>Si &lt;el actor selecciona un Convenio&gt;</w:t>
      </w:r>
    </w:p>
    <w:p w:rsidR="003236F3" w:rsidRPr="003236F3" w:rsidRDefault="003236F3" w:rsidP="003236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yellow"/>
        </w:rPr>
      </w:pPr>
      <w:r w:rsidRPr="003236F3">
        <w:rPr>
          <w:rFonts w:cs="Arial"/>
          <w:sz w:val="20"/>
          <w:szCs w:val="20"/>
          <w:highlight w:val="yellow"/>
        </w:rPr>
        <w:t>El sistema registra en sesión la siguiente información del convenio seleccionado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3236F3">
        <w:rPr>
          <w:rFonts w:cs="Arial"/>
          <w:sz w:val="20"/>
          <w:szCs w:val="20"/>
          <w:highlight w:val="yellow"/>
        </w:rPr>
        <w:t>ConvenioID</w:t>
      </w:r>
      <w:proofErr w:type="spellEnd"/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 w:rsidR="002B5C02">
        <w:rPr>
          <w:sz w:val="20"/>
          <w:lang w:val="es-MX"/>
        </w:rPr>
        <w:t xml:space="preserve">el actor selecciona la opción </w:t>
      </w:r>
      <w:r w:rsidR="002B5C02">
        <w:rPr>
          <w:b/>
          <w:sz w:val="20"/>
          <w:lang w:val="es-MX"/>
        </w:rPr>
        <w:t>Agregar</w:t>
      </w:r>
      <w:r w:rsidRPr="009E4709">
        <w:rPr>
          <w:rFonts w:cs="Arial"/>
          <w:sz w:val="20"/>
          <w:szCs w:val="20"/>
        </w:rPr>
        <w:t>&gt;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eastAsia="en-US"/>
        </w:rPr>
      </w:pPr>
      <w:r>
        <w:rPr>
          <w:sz w:val="20"/>
          <w:lang w:eastAsia="en-US"/>
        </w:rPr>
        <w:t>Si &lt;el actor no proporciona la información requerida&gt;</w:t>
      </w:r>
    </w:p>
    <w:p w:rsidR="002B5C02" w:rsidRDefault="002B5C02" w:rsidP="002B5C02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2B5C02" w:rsidRDefault="002B5C02" w:rsidP="002B5C02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>
        <w:rPr>
          <w:rStyle w:val="Hipervnculo"/>
          <w:sz w:val="20"/>
          <w:lang w:eastAsia="en-US"/>
        </w:rPr>
        <w:t xml:space="preserve"> 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2B5C02" w:rsidRDefault="002B5C02" w:rsidP="002B5C0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Deposito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DEPId</w:t>
      </w:r>
      <w:proofErr w:type="spellEnd"/>
      <w:r w:rsidRPr="002B5C02">
        <w:rPr>
          <w:sz w:val="20"/>
          <w:lang w:eastAsia="en-US"/>
        </w:rPr>
        <w:t xml:space="preserve"> = </w:t>
      </w:r>
      <w:r w:rsidRPr="00873E2A">
        <w:rPr>
          <w:sz w:val="20"/>
          <w:szCs w:val="20"/>
          <w:lang w:eastAsia="en-US"/>
        </w:rPr>
        <w:t xml:space="preserve">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  <w:r w:rsidR="008D4EBE">
        <w:rPr>
          <w:sz w:val="20"/>
          <w:szCs w:val="20"/>
          <w:lang w:eastAsia="en-US"/>
        </w:rPr>
        <w:t>.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B5C02">
        <w:rPr>
          <w:sz w:val="20"/>
          <w:lang w:eastAsia="en-US"/>
        </w:rPr>
        <w:t>DiaClave = DiaClave registrado en sesión</w:t>
      </w:r>
      <w:r w:rsidR="008D4EBE">
        <w:rPr>
          <w:sz w:val="20"/>
          <w:lang w:eastAsia="en-US"/>
        </w:rPr>
        <w:t>.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&lt;no se obtuvo información de convenios de almacén para realizar depósitos (la tabla </w:t>
      </w:r>
      <w:proofErr w:type="spellStart"/>
      <w:r w:rsidRPr="003236F3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3236F3">
        <w:rPr>
          <w:rFonts w:cs="Arial"/>
          <w:sz w:val="20"/>
          <w:szCs w:val="20"/>
          <w:highlight w:val="yellow"/>
        </w:rPr>
        <w:t xml:space="preserve"> no contiene información)&gt;</w:t>
      </w:r>
    </w:p>
    <w:p w:rsidR="002B5C02" w:rsidRPr="003236F3" w:rsidRDefault="002B5C02" w:rsidP="003236F3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yellow"/>
          <w:lang w:eastAsia="en-US"/>
        </w:rPr>
      </w:pPr>
      <w:proofErr w:type="spellStart"/>
      <w:r w:rsidRPr="003236F3">
        <w:rPr>
          <w:sz w:val="20"/>
          <w:highlight w:val="yellow"/>
          <w:lang w:eastAsia="en-US"/>
        </w:rPr>
        <w:t>TipoBanco</w:t>
      </w:r>
      <w:proofErr w:type="spellEnd"/>
      <w:r w:rsidRPr="003236F3">
        <w:rPr>
          <w:sz w:val="20"/>
          <w:highlight w:val="yellow"/>
          <w:lang w:eastAsia="en-US"/>
        </w:rPr>
        <w:t xml:space="preserve"> = </w:t>
      </w:r>
      <w:proofErr w:type="spellStart"/>
      <w:r w:rsidRPr="003236F3">
        <w:rPr>
          <w:sz w:val="20"/>
          <w:szCs w:val="20"/>
          <w:highlight w:val="yellow"/>
          <w:lang w:eastAsia="en-US"/>
        </w:rPr>
        <w:t>VAVClave</w:t>
      </w:r>
      <w:proofErr w:type="spellEnd"/>
      <w:r w:rsidRPr="003236F3">
        <w:rPr>
          <w:sz w:val="20"/>
          <w:szCs w:val="20"/>
          <w:highlight w:val="yellow"/>
          <w:lang w:eastAsia="en-US"/>
        </w:rPr>
        <w:t xml:space="preserve"> del </w:t>
      </w:r>
      <w:r w:rsidR="00B86990" w:rsidRPr="003236F3">
        <w:rPr>
          <w:sz w:val="20"/>
          <w:szCs w:val="20"/>
          <w:highlight w:val="yellow"/>
          <w:lang w:eastAsia="en-US"/>
        </w:rPr>
        <w:t>B</w:t>
      </w:r>
      <w:r w:rsidRPr="003236F3">
        <w:rPr>
          <w:sz w:val="20"/>
          <w:szCs w:val="20"/>
          <w:highlight w:val="yellow"/>
          <w:lang w:eastAsia="en-US"/>
        </w:rPr>
        <w:t>anco seleccionado</w:t>
      </w:r>
      <w:r w:rsidR="008D4EBE" w:rsidRPr="003236F3">
        <w:rPr>
          <w:sz w:val="20"/>
          <w:szCs w:val="20"/>
          <w:highlight w:val="yellow"/>
          <w:lang w:eastAsia="en-US"/>
        </w:rPr>
        <w:t>.</w:t>
      </w:r>
    </w:p>
    <w:p w:rsidR="003236F3" w:rsidRPr="003236F3" w:rsidRDefault="003236F3" w:rsidP="003236F3">
      <w:pPr>
        <w:pStyle w:val="Prrafodelista"/>
        <w:numPr>
          <w:ilvl w:val="4"/>
          <w:numId w:val="4"/>
        </w:numPr>
        <w:ind w:left="3544"/>
        <w:jc w:val="both"/>
        <w:rPr>
          <w:sz w:val="20"/>
          <w:highlight w:val="yellow"/>
          <w:lang w:eastAsia="en-US"/>
        </w:rPr>
      </w:pPr>
      <w:r w:rsidRPr="003236F3">
        <w:rPr>
          <w:sz w:val="20"/>
          <w:szCs w:val="20"/>
          <w:highlight w:val="yellow"/>
          <w:lang w:eastAsia="en-US"/>
        </w:rPr>
        <w:t xml:space="preserve">Cuenta = </w:t>
      </w:r>
      <w:proofErr w:type="spellStart"/>
      <w:r w:rsidRPr="003236F3">
        <w:rPr>
          <w:sz w:val="20"/>
          <w:szCs w:val="20"/>
          <w:highlight w:val="yellow"/>
          <w:lang w:eastAsia="en-US"/>
        </w:rPr>
        <w:t>Null</w:t>
      </w:r>
      <w:proofErr w:type="spellEnd"/>
      <w:r w:rsidRPr="003236F3">
        <w:rPr>
          <w:sz w:val="20"/>
          <w:szCs w:val="20"/>
          <w:highlight w:val="yellow"/>
          <w:lang w:eastAsia="en-US"/>
        </w:rPr>
        <w:t>.</w:t>
      </w:r>
    </w:p>
    <w:p w:rsidR="003236F3" w:rsidRPr="003236F3" w:rsidRDefault="003236F3" w:rsidP="003236F3">
      <w:pPr>
        <w:pStyle w:val="Prrafodelista"/>
        <w:numPr>
          <w:ilvl w:val="3"/>
          <w:numId w:val="4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3236F3">
        <w:rPr>
          <w:rFonts w:cs="Arial"/>
          <w:sz w:val="20"/>
          <w:szCs w:val="20"/>
          <w:highlight w:val="yellow"/>
        </w:rPr>
        <w:t xml:space="preserve">Si &lt;se obtuvo información de convenios de almacén para realizar depósitos (la tabla </w:t>
      </w:r>
      <w:proofErr w:type="spellStart"/>
      <w:r w:rsidRPr="003236F3">
        <w:rPr>
          <w:rFonts w:cs="Arial"/>
          <w:sz w:val="20"/>
          <w:szCs w:val="20"/>
          <w:highlight w:val="yellow"/>
        </w:rPr>
        <w:t>ConvenioAlmacen</w:t>
      </w:r>
      <w:proofErr w:type="spellEnd"/>
      <w:r w:rsidRPr="003236F3">
        <w:rPr>
          <w:rFonts w:cs="Arial"/>
          <w:sz w:val="20"/>
          <w:szCs w:val="20"/>
          <w:highlight w:val="yellow"/>
        </w:rPr>
        <w:t xml:space="preserve"> SI contiene información)&gt;</w:t>
      </w:r>
    </w:p>
    <w:p w:rsidR="003236F3" w:rsidRPr="003236F3" w:rsidRDefault="003236F3" w:rsidP="00302B05">
      <w:pPr>
        <w:pStyle w:val="Prrafodelista"/>
        <w:numPr>
          <w:ilvl w:val="4"/>
          <w:numId w:val="4"/>
        </w:numPr>
        <w:ind w:left="3544"/>
        <w:rPr>
          <w:sz w:val="20"/>
          <w:highlight w:val="yellow"/>
          <w:lang w:eastAsia="en-US"/>
        </w:rPr>
      </w:pPr>
      <w:proofErr w:type="spellStart"/>
      <w:r w:rsidRPr="003236F3">
        <w:rPr>
          <w:sz w:val="20"/>
          <w:highlight w:val="yellow"/>
          <w:lang w:eastAsia="en-US"/>
        </w:rPr>
        <w:t>TipoBanco</w:t>
      </w:r>
      <w:proofErr w:type="spellEnd"/>
      <w:r w:rsidRPr="003236F3">
        <w:rPr>
          <w:sz w:val="20"/>
          <w:highlight w:val="yellow"/>
          <w:lang w:eastAsia="en-US"/>
        </w:rPr>
        <w:t xml:space="preserve"> = </w:t>
      </w:r>
      <w:r>
        <w:rPr>
          <w:sz w:val="20"/>
          <w:szCs w:val="20"/>
          <w:highlight w:val="yellow"/>
          <w:lang w:eastAsia="en-US"/>
        </w:rPr>
        <w:t>&lt;</w:t>
      </w:r>
      <w:proofErr w:type="spellStart"/>
      <w:r>
        <w:rPr>
          <w:sz w:val="20"/>
          <w:szCs w:val="20"/>
          <w:highlight w:val="yellow"/>
          <w:lang w:eastAsia="en-US"/>
        </w:rPr>
        <w:t>ConvenioAlmacen.TipoBanco</w:t>
      </w:r>
      <w:proofErr w:type="spellEnd"/>
      <w:r>
        <w:rPr>
          <w:sz w:val="20"/>
          <w:szCs w:val="20"/>
          <w:highlight w:val="yellow"/>
          <w:lang w:eastAsia="en-US"/>
        </w:rPr>
        <w:t>&gt;</w:t>
      </w:r>
      <w:r w:rsidR="00302B05">
        <w:rPr>
          <w:sz w:val="20"/>
          <w:szCs w:val="20"/>
          <w:highlight w:val="yellow"/>
          <w:lang w:eastAsia="en-US"/>
        </w:rPr>
        <w:t xml:space="preserve"> donde &lt;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ConvenioAlmacen.ConvenioID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registrado en sesión&gt;</w:t>
      </w:r>
      <w:r w:rsidRPr="003236F3">
        <w:rPr>
          <w:sz w:val="20"/>
          <w:szCs w:val="20"/>
          <w:highlight w:val="yellow"/>
          <w:lang w:eastAsia="en-US"/>
        </w:rPr>
        <w:t>.</w:t>
      </w:r>
    </w:p>
    <w:p w:rsidR="003236F3" w:rsidRPr="003236F3" w:rsidRDefault="003236F3" w:rsidP="00302B05">
      <w:pPr>
        <w:pStyle w:val="Prrafodelista"/>
        <w:numPr>
          <w:ilvl w:val="4"/>
          <w:numId w:val="4"/>
        </w:numPr>
        <w:ind w:left="3544"/>
        <w:rPr>
          <w:sz w:val="20"/>
          <w:highlight w:val="yellow"/>
          <w:lang w:eastAsia="en-US"/>
        </w:rPr>
      </w:pPr>
      <w:r w:rsidRPr="003236F3">
        <w:rPr>
          <w:sz w:val="20"/>
          <w:szCs w:val="20"/>
          <w:highlight w:val="yellow"/>
          <w:lang w:eastAsia="en-US"/>
        </w:rPr>
        <w:t xml:space="preserve">Cuenta = </w:t>
      </w:r>
      <w:r w:rsidR="00302B05">
        <w:rPr>
          <w:sz w:val="20"/>
          <w:szCs w:val="20"/>
          <w:highlight w:val="yellow"/>
          <w:lang w:eastAsia="en-US"/>
        </w:rPr>
        <w:t>&lt;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ConvenioAlmacen.</w:t>
      </w:r>
      <w:r w:rsidR="00302B05">
        <w:rPr>
          <w:sz w:val="20"/>
          <w:szCs w:val="20"/>
          <w:highlight w:val="yellow"/>
          <w:lang w:eastAsia="en-US"/>
        </w:rPr>
        <w:t>Cuenta</w:t>
      </w:r>
      <w:proofErr w:type="spellEnd"/>
      <w:r w:rsidR="00302B05">
        <w:rPr>
          <w:sz w:val="20"/>
          <w:szCs w:val="20"/>
          <w:highlight w:val="yellow"/>
          <w:lang w:eastAsia="en-US"/>
        </w:rPr>
        <w:t>&gt; donde &lt;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ConvenioAlmacen.ConvenioID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="00302B05">
        <w:rPr>
          <w:sz w:val="20"/>
          <w:szCs w:val="20"/>
          <w:highlight w:val="yellow"/>
          <w:lang w:eastAsia="en-US"/>
        </w:rPr>
        <w:t>ConvenioID</w:t>
      </w:r>
      <w:proofErr w:type="spellEnd"/>
      <w:r w:rsidR="00302B05">
        <w:rPr>
          <w:sz w:val="20"/>
          <w:szCs w:val="20"/>
          <w:highlight w:val="yellow"/>
          <w:lang w:eastAsia="en-US"/>
        </w:rPr>
        <w:t xml:space="preserve"> registrado en sesión&gt;</w:t>
      </w:r>
      <w:r w:rsidR="00302B05" w:rsidRPr="003236F3">
        <w:rPr>
          <w:sz w:val="20"/>
          <w:szCs w:val="20"/>
          <w:highlight w:val="yellow"/>
          <w:lang w:eastAsia="en-US"/>
        </w:rPr>
        <w:t>.</w:t>
      </w:r>
    </w:p>
    <w:p w:rsidR="00B86990" w:rsidRPr="002C4B6C" w:rsidRDefault="00B86990" w:rsidP="00B86990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proofErr w:type="spellStart"/>
      <w:r w:rsidRPr="002C4B6C">
        <w:rPr>
          <w:rFonts w:cs="Arial"/>
          <w:sz w:val="20"/>
          <w:szCs w:val="20"/>
        </w:rPr>
        <w:t>FechaCreacion</w:t>
      </w:r>
      <w:proofErr w:type="spellEnd"/>
      <w:r w:rsidRPr="002C4B6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Dia.FechaCaptura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Dia.DiaClave</w:t>
      </w:r>
      <w:proofErr w:type="spellEnd"/>
      <w:r>
        <w:rPr>
          <w:sz w:val="20"/>
          <w:szCs w:val="20"/>
        </w:rPr>
        <w:t xml:space="preserve"> = DiaClave registrado en sesión&gt;. </w:t>
      </w:r>
      <w:r w:rsidRPr="00341A19">
        <w:rPr>
          <w:i/>
          <w:sz w:val="20"/>
          <w:szCs w:val="20"/>
        </w:rPr>
        <w:t xml:space="preserve">(Formato </w:t>
      </w:r>
      <w:proofErr w:type="spellStart"/>
      <w:r w:rsidRPr="00341A19">
        <w:rPr>
          <w:i/>
          <w:iCs/>
          <w:sz w:val="20"/>
          <w:szCs w:val="20"/>
        </w:rPr>
        <w:t>yyyy</w:t>
      </w:r>
      <w:r w:rsidRPr="00341A19">
        <w:rPr>
          <w:i/>
          <w:sz w:val="20"/>
          <w:szCs w:val="20"/>
        </w:rPr>
        <w:t>-</w:t>
      </w:r>
      <w:r w:rsidRPr="00341A19">
        <w:rPr>
          <w:i/>
          <w:iCs/>
          <w:sz w:val="20"/>
          <w:szCs w:val="20"/>
        </w:rPr>
        <w:t>MM</w:t>
      </w:r>
      <w:r w:rsidRPr="00341A19">
        <w:rPr>
          <w:i/>
          <w:sz w:val="20"/>
          <w:szCs w:val="20"/>
        </w:rPr>
        <w:t>-</w:t>
      </w:r>
      <w:r w:rsidRPr="00341A19">
        <w:rPr>
          <w:i/>
          <w:iCs/>
          <w:sz w:val="20"/>
          <w:szCs w:val="20"/>
        </w:rPr>
        <w:t>ddTHH</w:t>
      </w:r>
      <w:r w:rsidRPr="00341A19">
        <w:rPr>
          <w:i/>
          <w:sz w:val="20"/>
          <w:szCs w:val="20"/>
        </w:rPr>
        <w:t>:</w:t>
      </w:r>
      <w:r w:rsidRPr="00341A19">
        <w:rPr>
          <w:i/>
          <w:iCs/>
          <w:sz w:val="20"/>
          <w:szCs w:val="20"/>
        </w:rPr>
        <w:t>mm</w:t>
      </w:r>
      <w:r w:rsidRPr="00341A19">
        <w:rPr>
          <w:i/>
          <w:sz w:val="20"/>
          <w:szCs w:val="20"/>
        </w:rPr>
        <w:t>:</w:t>
      </w:r>
      <w:r w:rsidRPr="00341A19">
        <w:rPr>
          <w:i/>
          <w:iCs/>
          <w:sz w:val="20"/>
          <w:szCs w:val="20"/>
        </w:rPr>
        <w:t>ss</w:t>
      </w:r>
      <w:r w:rsidRPr="00341A19">
        <w:rPr>
          <w:i/>
          <w:sz w:val="20"/>
          <w:szCs w:val="20"/>
        </w:rPr>
        <w:t>.SSS</w:t>
      </w:r>
      <w:proofErr w:type="spellEnd"/>
      <w:r w:rsidRPr="00341A19">
        <w:rPr>
          <w:i/>
          <w:sz w:val="20"/>
          <w:szCs w:val="20"/>
        </w:rPr>
        <w:t>)</w:t>
      </w:r>
    </w:p>
    <w:p w:rsidR="00B86990" w:rsidRPr="00341A19" w:rsidRDefault="00B86990" w:rsidP="00B86990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  <w:lang w:val="en-US"/>
        </w:rPr>
      </w:pPr>
      <w:proofErr w:type="spellStart"/>
      <w:r w:rsidRPr="002C4B6C">
        <w:rPr>
          <w:rFonts w:cs="Arial"/>
          <w:sz w:val="20"/>
          <w:szCs w:val="20"/>
        </w:rPr>
        <w:t>FechaDeposito</w:t>
      </w:r>
      <w:proofErr w:type="spellEnd"/>
      <w:r>
        <w:rPr>
          <w:rFonts w:cs="Arial"/>
          <w:sz w:val="20"/>
          <w:szCs w:val="20"/>
        </w:rPr>
        <w:t xml:space="preserve"> = Fecha y hora actual del sistema. </w:t>
      </w:r>
      <w:r w:rsidRPr="00341A19">
        <w:rPr>
          <w:i/>
          <w:sz w:val="20"/>
          <w:szCs w:val="20"/>
          <w:lang w:val="en-US"/>
        </w:rPr>
        <w:t>(</w:t>
      </w:r>
      <w:proofErr w:type="spellStart"/>
      <w:r w:rsidRPr="00341A19">
        <w:rPr>
          <w:i/>
          <w:sz w:val="20"/>
          <w:szCs w:val="20"/>
          <w:lang w:val="en-US"/>
        </w:rPr>
        <w:t>Formato</w:t>
      </w:r>
      <w:proofErr w:type="spellEnd"/>
      <w:r w:rsidRPr="00341A19">
        <w:rPr>
          <w:i/>
          <w:sz w:val="20"/>
          <w:szCs w:val="20"/>
          <w:lang w:val="en-US"/>
        </w:rPr>
        <w:t xml:space="preserve"> </w:t>
      </w:r>
      <w:proofErr w:type="spellStart"/>
      <w:r w:rsidRPr="00341A19">
        <w:rPr>
          <w:i/>
          <w:iCs/>
          <w:sz w:val="20"/>
          <w:szCs w:val="20"/>
          <w:lang w:val="en-US"/>
        </w:rPr>
        <w:t>yyyy</w:t>
      </w:r>
      <w:r w:rsidRPr="00341A19">
        <w:rPr>
          <w:i/>
          <w:sz w:val="20"/>
          <w:szCs w:val="20"/>
          <w:lang w:val="en-US"/>
        </w:rPr>
        <w:t>-</w:t>
      </w:r>
      <w:r w:rsidRPr="00341A19">
        <w:rPr>
          <w:i/>
          <w:iCs/>
          <w:sz w:val="20"/>
          <w:szCs w:val="20"/>
          <w:lang w:val="en-US"/>
        </w:rPr>
        <w:t>MM</w:t>
      </w:r>
      <w:r w:rsidRPr="00341A19">
        <w:rPr>
          <w:i/>
          <w:sz w:val="20"/>
          <w:szCs w:val="20"/>
          <w:lang w:val="en-US"/>
        </w:rPr>
        <w:t>-</w:t>
      </w:r>
      <w:r w:rsidRPr="00341A19">
        <w:rPr>
          <w:i/>
          <w:iCs/>
          <w:sz w:val="20"/>
          <w:szCs w:val="20"/>
          <w:lang w:val="en-US"/>
        </w:rPr>
        <w:t>ddTHH</w:t>
      </w:r>
      <w:r w:rsidRPr="00341A19">
        <w:rPr>
          <w:i/>
          <w:sz w:val="20"/>
          <w:szCs w:val="20"/>
          <w:lang w:val="en-US"/>
        </w:rPr>
        <w:t>:</w:t>
      </w:r>
      <w:r w:rsidRPr="00341A19">
        <w:rPr>
          <w:i/>
          <w:iCs/>
          <w:sz w:val="20"/>
          <w:szCs w:val="20"/>
          <w:lang w:val="en-US"/>
        </w:rPr>
        <w:t>mm</w:t>
      </w:r>
      <w:r w:rsidRPr="00341A19">
        <w:rPr>
          <w:i/>
          <w:sz w:val="20"/>
          <w:szCs w:val="20"/>
          <w:lang w:val="en-US"/>
        </w:rPr>
        <w:t>:</w:t>
      </w:r>
      <w:r w:rsidRPr="00341A19">
        <w:rPr>
          <w:i/>
          <w:iCs/>
          <w:sz w:val="20"/>
          <w:szCs w:val="20"/>
          <w:lang w:val="en-US"/>
        </w:rPr>
        <w:t>ss</w:t>
      </w:r>
      <w:r w:rsidRPr="00341A19">
        <w:rPr>
          <w:i/>
          <w:sz w:val="20"/>
          <w:szCs w:val="20"/>
          <w:lang w:val="en-US"/>
        </w:rPr>
        <w:t>.SSS</w:t>
      </w:r>
      <w:proofErr w:type="spellEnd"/>
      <w:r w:rsidRPr="00341A19">
        <w:rPr>
          <w:i/>
          <w:sz w:val="20"/>
          <w:szCs w:val="20"/>
          <w:lang w:val="en-US"/>
        </w:rPr>
        <w:t>)</w:t>
      </w:r>
    </w:p>
    <w:p w:rsidR="002B5C02" w:rsidRPr="002B5C02" w:rsidRDefault="008D4EBE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Ficha</w:t>
      </w:r>
      <w:r w:rsidR="002B5C02" w:rsidRPr="002B5C02">
        <w:rPr>
          <w:sz w:val="20"/>
          <w:lang w:eastAsia="en-US"/>
        </w:rPr>
        <w:t xml:space="preserve"> = </w:t>
      </w:r>
      <w:r w:rsidR="00302B05" w:rsidRPr="00302B05">
        <w:rPr>
          <w:sz w:val="20"/>
          <w:highlight w:val="yellow"/>
          <w:lang w:eastAsia="en-US"/>
        </w:rPr>
        <w:t>Contenido del campo</w:t>
      </w:r>
      <w:r w:rsidR="00302B05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Ficha o Cheque.</w:t>
      </w:r>
    </w:p>
    <w:p w:rsidR="002B5C02" w:rsidRPr="002B5C02" w:rsidRDefault="008D4EBE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Total</w:t>
      </w:r>
      <w:r w:rsidR="002B5C02" w:rsidRPr="002B5C02">
        <w:rPr>
          <w:sz w:val="20"/>
          <w:lang w:eastAsia="en-US"/>
        </w:rPr>
        <w:t xml:space="preserve"> = </w:t>
      </w:r>
      <w:r>
        <w:rPr>
          <w:rFonts w:cs="Arial"/>
          <w:sz w:val="20"/>
          <w:szCs w:val="20"/>
        </w:rPr>
        <w:t>Sumatoria del importe de los abonos seleccionados para el depósito &lt;∑</w:t>
      </w:r>
      <w:proofErr w:type="spellStart"/>
      <w:r>
        <w:rPr>
          <w:rFonts w:cs="Arial"/>
          <w:sz w:val="20"/>
          <w:szCs w:val="20"/>
        </w:rPr>
        <w:t>ABNDetalle.Importe</w:t>
      </w:r>
      <w:proofErr w:type="spellEnd"/>
      <w:r>
        <w:rPr>
          <w:rFonts w:cs="Arial"/>
          <w:sz w:val="20"/>
          <w:szCs w:val="20"/>
        </w:rPr>
        <w:t>&gt;.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MFechaHora</w:t>
      </w:r>
      <w:proofErr w:type="spellEnd"/>
      <w:r w:rsidRPr="002B5C02">
        <w:rPr>
          <w:sz w:val="20"/>
          <w:lang w:eastAsia="en-US"/>
        </w:rPr>
        <w:t xml:space="preserve"> = Fecha y hora actual del sistema</w:t>
      </w:r>
      <w:r w:rsidR="008D4EBE">
        <w:rPr>
          <w:sz w:val="20"/>
          <w:lang w:eastAsia="en-US"/>
        </w:rPr>
        <w:t>.</w:t>
      </w:r>
    </w:p>
    <w:p w:rsidR="002B5C02" w:rsidRP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MUsuarioID</w:t>
      </w:r>
      <w:proofErr w:type="spellEnd"/>
      <w:r w:rsidRPr="002B5C02">
        <w:rPr>
          <w:sz w:val="20"/>
          <w:lang w:eastAsia="en-US"/>
        </w:rPr>
        <w:t xml:space="preserve"> = </w:t>
      </w:r>
      <w:proofErr w:type="spellStart"/>
      <w:r w:rsidRPr="002B5C02">
        <w:rPr>
          <w:sz w:val="20"/>
          <w:lang w:eastAsia="en-US"/>
        </w:rPr>
        <w:t>UsuarioId</w:t>
      </w:r>
      <w:proofErr w:type="spellEnd"/>
      <w:r w:rsidRPr="002B5C02">
        <w:rPr>
          <w:sz w:val="20"/>
          <w:lang w:eastAsia="en-US"/>
        </w:rPr>
        <w:t xml:space="preserve"> registrado en sesión</w:t>
      </w:r>
      <w:r w:rsidR="008D4EBE">
        <w:rPr>
          <w:sz w:val="20"/>
          <w:lang w:eastAsia="en-US"/>
        </w:rPr>
        <w:t>.</w:t>
      </w:r>
    </w:p>
    <w:p w:rsidR="002B5C02" w:rsidRDefault="002B5C02" w:rsidP="002B5C0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B5C02">
        <w:rPr>
          <w:sz w:val="20"/>
          <w:lang w:eastAsia="en-US"/>
        </w:rPr>
        <w:t>Enviado = 0</w:t>
      </w:r>
      <w:r w:rsidR="008D4EBE">
        <w:rPr>
          <w:sz w:val="20"/>
          <w:lang w:eastAsia="en-US"/>
        </w:rPr>
        <w:t>.</w:t>
      </w:r>
    </w:p>
    <w:p w:rsidR="008D4EBE" w:rsidRDefault="008D4EBE" w:rsidP="008D4EBE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>Para cada abono seleccionado para el depósito</w:t>
      </w:r>
    </w:p>
    <w:p w:rsidR="008D4EBE" w:rsidRPr="008D4EBE" w:rsidRDefault="008D4EBE" w:rsidP="008D4EBE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AbdDep</w:t>
      </w:r>
      <w:proofErr w:type="spellEnd"/>
    </w:p>
    <w:p w:rsidR="008D4EBE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DEPId</w:t>
      </w:r>
      <w:proofErr w:type="spellEnd"/>
      <w:r>
        <w:rPr>
          <w:sz w:val="20"/>
          <w:lang w:eastAsia="en-US"/>
        </w:rPr>
        <w:t xml:space="preserve"> = &lt;</w:t>
      </w:r>
      <w:proofErr w:type="spellStart"/>
      <w:r>
        <w:rPr>
          <w:sz w:val="20"/>
          <w:lang w:eastAsia="en-US"/>
        </w:rPr>
        <w:t>Deposito.DEPId</w:t>
      </w:r>
      <w:proofErr w:type="spellEnd"/>
      <w:r>
        <w:rPr>
          <w:sz w:val="20"/>
          <w:lang w:eastAsia="en-US"/>
        </w:rPr>
        <w:t>&gt;.</w:t>
      </w:r>
    </w:p>
    <w:p w:rsidR="008D4EBE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ABNId</w:t>
      </w:r>
      <w:proofErr w:type="spellEnd"/>
      <w:r>
        <w:rPr>
          <w:sz w:val="20"/>
          <w:lang w:eastAsia="en-US"/>
        </w:rPr>
        <w:t xml:space="preserve"> = &lt;</w:t>
      </w:r>
      <w:proofErr w:type="spellStart"/>
      <w:r>
        <w:rPr>
          <w:sz w:val="20"/>
          <w:lang w:eastAsia="en-US"/>
        </w:rPr>
        <w:t>ABNDetalle.ABNId</w:t>
      </w:r>
      <w:proofErr w:type="spellEnd"/>
      <w:r>
        <w:rPr>
          <w:sz w:val="20"/>
          <w:lang w:eastAsia="en-US"/>
        </w:rPr>
        <w:t>&gt;.</w:t>
      </w:r>
    </w:p>
    <w:p w:rsidR="008D4EBE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ABDId</w:t>
      </w:r>
      <w:proofErr w:type="spellEnd"/>
      <w:r>
        <w:rPr>
          <w:sz w:val="20"/>
          <w:lang w:eastAsia="en-US"/>
        </w:rPr>
        <w:t xml:space="preserve"> = &lt;</w:t>
      </w:r>
      <w:proofErr w:type="spellStart"/>
      <w:r>
        <w:rPr>
          <w:sz w:val="20"/>
          <w:lang w:eastAsia="en-US"/>
        </w:rPr>
        <w:t>ABNDetalle.ABDId</w:t>
      </w:r>
      <w:proofErr w:type="spellEnd"/>
      <w:r>
        <w:rPr>
          <w:sz w:val="20"/>
          <w:lang w:eastAsia="en-US"/>
        </w:rPr>
        <w:t>&gt;.</w:t>
      </w:r>
    </w:p>
    <w:p w:rsidR="008D4EBE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r>
        <w:rPr>
          <w:sz w:val="20"/>
          <w:lang w:eastAsia="en-US"/>
        </w:rPr>
        <w:t>Importe = &lt;</w:t>
      </w:r>
      <w:proofErr w:type="spellStart"/>
      <w:r>
        <w:rPr>
          <w:sz w:val="20"/>
          <w:lang w:eastAsia="en-US"/>
        </w:rPr>
        <w:t>ABNDetalle.Importe</w:t>
      </w:r>
      <w:proofErr w:type="spellEnd"/>
      <w:r>
        <w:rPr>
          <w:sz w:val="20"/>
          <w:lang w:eastAsia="en-US"/>
        </w:rPr>
        <w:t>&gt;.</w:t>
      </w:r>
    </w:p>
    <w:p w:rsidR="008D4EBE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r>
        <w:rPr>
          <w:sz w:val="20"/>
          <w:lang w:eastAsia="en-US"/>
        </w:rPr>
        <w:t>Enviado = 0.</w:t>
      </w:r>
    </w:p>
    <w:p w:rsidR="008D4EBE" w:rsidRPr="002B5C02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MFechaHora</w:t>
      </w:r>
      <w:proofErr w:type="spellEnd"/>
      <w:r w:rsidRPr="002B5C02">
        <w:rPr>
          <w:sz w:val="20"/>
          <w:lang w:eastAsia="en-US"/>
        </w:rPr>
        <w:t xml:space="preserve"> = Fecha y hora actual del sistema</w:t>
      </w:r>
      <w:r>
        <w:rPr>
          <w:sz w:val="20"/>
          <w:lang w:eastAsia="en-US"/>
        </w:rPr>
        <w:t>.</w:t>
      </w:r>
    </w:p>
    <w:p w:rsidR="008D4EBE" w:rsidRPr="008D4EBE" w:rsidRDefault="008D4EBE" w:rsidP="008D4EBE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 w:rsidRPr="002B5C02">
        <w:rPr>
          <w:sz w:val="20"/>
          <w:lang w:eastAsia="en-US"/>
        </w:rPr>
        <w:t>MUsuarioID</w:t>
      </w:r>
      <w:proofErr w:type="spellEnd"/>
      <w:r w:rsidRPr="002B5C02">
        <w:rPr>
          <w:sz w:val="20"/>
          <w:lang w:eastAsia="en-US"/>
        </w:rPr>
        <w:t xml:space="preserve"> = </w:t>
      </w:r>
      <w:proofErr w:type="spellStart"/>
      <w:r w:rsidRPr="002B5C02">
        <w:rPr>
          <w:sz w:val="20"/>
          <w:lang w:eastAsia="en-US"/>
        </w:rPr>
        <w:t>UsuarioId</w:t>
      </w:r>
      <w:proofErr w:type="spellEnd"/>
      <w:r w:rsidRPr="002B5C02">
        <w:rPr>
          <w:sz w:val="20"/>
          <w:lang w:eastAsia="en-US"/>
        </w:rPr>
        <w:t xml:space="preserve"> registrado en sesión</w:t>
      </w:r>
      <w:r>
        <w:rPr>
          <w:sz w:val="20"/>
          <w:lang w:eastAsia="en-US"/>
        </w:rPr>
        <w:t>.</w:t>
      </w:r>
    </w:p>
    <w:p w:rsidR="00C6738A" w:rsidRPr="00C6738A" w:rsidRDefault="00C6738A" w:rsidP="002B5C0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lang w:eastAsia="en-US"/>
        </w:rPr>
        <w:t>Para cada abono seleccionado para el depósito</w:t>
      </w:r>
    </w:p>
    <w:p w:rsidR="00C6738A" w:rsidRDefault="00C6738A" w:rsidP="00C6738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información:</w:t>
      </w:r>
    </w:p>
    <w:p w:rsidR="00C6738A" w:rsidRPr="008D4EBE" w:rsidRDefault="00C6738A" w:rsidP="00C6738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ABNDetalle</w:t>
      </w:r>
      <w:proofErr w:type="spellEnd"/>
    </w:p>
    <w:p w:rsidR="00C6738A" w:rsidRDefault="00C6738A" w:rsidP="00215620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ABNId</w:t>
      </w:r>
      <w:proofErr w:type="spellEnd"/>
    </w:p>
    <w:p w:rsidR="00C6738A" w:rsidRPr="00C6738A" w:rsidRDefault="00C6738A" w:rsidP="00215620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ABDId</w:t>
      </w:r>
      <w:proofErr w:type="spellEnd"/>
    </w:p>
    <w:p w:rsidR="00C6738A" w:rsidRPr="00C6738A" w:rsidRDefault="00C6738A" w:rsidP="00C6738A">
      <w:pPr>
        <w:pStyle w:val="Prrafodelista"/>
        <w:numPr>
          <w:ilvl w:val="4"/>
          <w:numId w:val="4"/>
        </w:numPr>
        <w:ind w:left="3544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SaldoDeposito</w:t>
      </w:r>
      <w:proofErr w:type="spellEnd"/>
      <w:r>
        <w:rPr>
          <w:sz w:val="20"/>
          <w:lang w:eastAsia="en-US"/>
        </w:rPr>
        <w:t xml:space="preserve"> = 0</w:t>
      </w:r>
    </w:p>
    <w:p w:rsidR="002B5C02" w:rsidRDefault="002B5C02" w:rsidP="002B5C0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2B5C02" w:rsidRDefault="00A6598A" w:rsidP="002B5C0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>Deposito</w:t>
      </w:r>
    </w:p>
    <w:p w:rsidR="00A6598A" w:rsidRDefault="00A6598A" w:rsidP="002B5C0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AbdDep</w:t>
      </w:r>
      <w:proofErr w:type="spellEnd"/>
    </w:p>
    <w:p w:rsidR="00C6738A" w:rsidRDefault="00C6738A" w:rsidP="002B5C0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ABNDetalle</w:t>
      </w:r>
      <w:proofErr w:type="spellEnd"/>
    </w:p>
    <w:p w:rsidR="002B5C02" w:rsidRDefault="00A6598A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ObtenerDepositos" w:history="1">
        <w:r w:rsidRPr="00A6598A">
          <w:rPr>
            <w:rStyle w:val="Hipervnculo"/>
            <w:rFonts w:cs="Arial"/>
            <w:b/>
            <w:sz w:val="20"/>
            <w:szCs w:val="20"/>
          </w:rPr>
          <w:t>paso 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F6533" w:rsidRDefault="00AF6533" w:rsidP="00AF6533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sostenidamente un depósito del listado&gt;</w:t>
      </w:r>
    </w:p>
    <w:p w:rsidR="00AF6533" w:rsidRDefault="00AF6533" w:rsidP="00AF653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 del depósito seleccionado:</w:t>
      </w:r>
    </w:p>
    <w:p w:rsidR="00AF6533" w:rsidRPr="00F95D63" w:rsidRDefault="00AF6533" w:rsidP="00AF653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AF6533" w:rsidRDefault="00AF6533" w:rsidP="00AF653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AF6533" w:rsidRDefault="00AF6533" w:rsidP="00AF653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AF6533" w:rsidRDefault="00AF6533" w:rsidP="00AF653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F95D63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AF6533" w:rsidRPr="00E1541C" w:rsidRDefault="00AF6533" w:rsidP="00AF653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D73BF6">
        <w:rPr>
          <w:rFonts w:cs="Arial"/>
          <w:sz w:val="20"/>
          <w:szCs w:val="20"/>
        </w:rPr>
        <w:t xml:space="preserve">El sistema presenta el mensaje </w:t>
      </w:r>
      <w:r w:rsidRPr="00E1541C">
        <w:rPr>
          <w:rFonts w:cs="Arial"/>
          <w:color w:val="FF0000"/>
          <w:sz w:val="20"/>
          <w:szCs w:val="20"/>
        </w:rPr>
        <w:t>“[MP0001] ¿Desea eliminar el registro seleccionado?”</w:t>
      </w:r>
    </w:p>
    <w:p w:rsidR="00AF6533" w:rsidRPr="00CD71C3" w:rsidRDefault="00AF6533" w:rsidP="00AF6533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 w:rsidRPr="00CD71C3">
        <w:rPr>
          <w:b/>
          <w:sz w:val="20"/>
          <w:szCs w:val="20"/>
          <w:lang w:val="es-MX"/>
        </w:rPr>
        <w:t>No</w:t>
      </w:r>
      <w:r w:rsidRPr="00CD71C3">
        <w:rPr>
          <w:sz w:val="20"/>
          <w:szCs w:val="20"/>
          <w:lang w:val="es-MX"/>
        </w:rPr>
        <w:t>&gt;</w:t>
      </w:r>
    </w:p>
    <w:p w:rsidR="00AF6533" w:rsidRDefault="00AF6533" w:rsidP="00AF6533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AF6533" w:rsidRPr="00AD5040" w:rsidRDefault="00AF6533" w:rsidP="00AF6533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 w:rsidRPr="00CD71C3">
        <w:rPr>
          <w:sz w:val="20"/>
          <w:szCs w:val="20"/>
          <w:lang w:val="es-MX"/>
        </w:rPr>
        <w:t>&gt;</w:t>
      </w:r>
    </w:p>
    <w:p w:rsidR="00AF6533" w:rsidRDefault="00AF6533" w:rsidP="00AF6533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AF6533" w:rsidRPr="008D4EBE" w:rsidRDefault="00AF6533" w:rsidP="00AF6533">
      <w:pPr>
        <w:pStyle w:val="Prrafodelista"/>
        <w:numPr>
          <w:ilvl w:val="4"/>
          <w:numId w:val="37"/>
        </w:numPr>
        <w:ind w:left="3544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ABNDetalle</w:t>
      </w:r>
      <w:proofErr w:type="spellEnd"/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ABNId</w:t>
      </w:r>
      <w:proofErr w:type="spellEnd"/>
    </w:p>
    <w:p w:rsidR="00AF6533" w:rsidRP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ABDId</w:t>
      </w:r>
      <w:proofErr w:type="spellEnd"/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SaldoDeposito</w:t>
      </w:r>
      <w:proofErr w:type="spellEnd"/>
      <w:r w:rsidRPr="00AF6533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ABNDetalle.Importe</w:t>
      </w:r>
      <w:proofErr w:type="spellEnd"/>
      <w:r>
        <w:rPr>
          <w:rFonts w:cs="Arial"/>
          <w:sz w:val="20"/>
          <w:szCs w:val="20"/>
        </w:rPr>
        <w:t>&gt;</w:t>
      </w:r>
    </w:p>
    <w:p w:rsidR="00AF6533" w:rsidRDefault="00AF6533" w:rsidP="00AF6533">
      <w:pPr>
        <w:pStyle w:val="Prrafodelista"/>
        <w:numPr>
          <w:ilvl w:val="6"/>
          <w:numId w:val="37"/>
        </w:numPr>
        <w:ind w:left="5954"/>
        <w:rPr>
          <w:rFonts w:cs="Arial"/>
          <w:b/>
          <w:sz w:val="20"/>
          <w:szCs w:val="20"/>
        </w:rPr>
      </w:pPr>
      <w:proofErr w:type="spellStart"/>
      <w:r w:rsidRPr="00AF6533">
        <w:rPr>
          <w:rFonts w:cs="Arial"/>
          <w:b/>
          <w:sz w:val="20"/>
          <w:szCs w:val="20"/>
        </w:rPr>
        <w:t>AbdDep</w:t>
      </w:r>
      <w:proofErr w:type="spellEnd"/>
    </w:p>
    <w:p w:rsidR="00AF6533" w:rsidRPr="00AF6533" w:rsidRDefault="00AF6533" w:rsidP="00AF6533">
      <w:pPr>
        <w:pStyle w:val="Prrafodelista"/>
        <w:numPr>
          <w:ilvl w:val="7"/>
          <w:numId w:val="37"/>
        </w:numPr>
        <w:ind w:left="737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F6533" w:rsidRPr="00AF6533" w:rsidRDefault="00AF6533" w:rsidP="00AF6533">
      <w:pPr>
        <w:pStyle w:val="Prrafodelista"/>
        <w:numPr>
          <w:ilvl w:val="7"/>
          <w:numId w:val="37"/>
        </w:numPr>
        <w:ind w:left="737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AF6533" w:rsidRPr="00AF6533" w:rsidRDefault="00AF6533" w:rsidP="00AF6533">
      <w:pPr>
        <w:pStyle w:val="Prrafodelista"/>
        <w:numPr>
          <w:ilvl w:val="7"/>
          <w:numId w:val="37"/>
        </w:numPr>
        <w:ind w:left="7371"/>
        <w:rPr>
          <w:rFonts w:cs="Arial"/>
          <w:b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DEPId</w:t>
      </w:r>
      <w:proofErr w:type="spellEnd"/>
      <w:r w:rsidRPr="00AF6533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AF6533" w:rsidRDefault="00AF6533" w:rsidP="00AF6533">
      <w:pPr>
        <w:pStyle w:val="Prrafodelista"/>
        <w:numPr>
          <w:ilvl w:val="3"/>
          <w:numId w:val="38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AF6533" w:rsidRPr="008D4EBE" w:rsidRDefault="00AF6533" w:rsidP="00AF6533">
      <w:pPr>
        <w:pStyle w:val="Prrafodelista"/>
        <w:numPr>
          <w:ilvl w:val="4"/>
          <w:numId w:val="37"/>
        </w:numPr>
        <w:ind w:left="3544"/>
        <w:rPr>
          <w:sz w:val="20"/>
          <w:lang w:eastAsia="en-US"/>
        </w:rPr>
      </w:pPr>
      <w:proofErr w:type="spellStart"/>
      <w:r>
        <w:rPr>
          <w:b/>
          <w:sz w:val="20"/>
          <w:lang w:eastAsia="en-US"/>
        </w:rPr>
        <w:t>AbdDep</w:t>
      </w:r>
      <w:proofErr w:type="spellEnd"/>
    </w:p>
    <w:p w:rsidR="00AF6533" w:rsidRP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 w:rsidRPr="00AF6533">
        <w:rPr>
          <w:rFonts w:cs="Arial"/>
          <w:sz w:val="20"/>
          <w:szCs w:val="20"/>
        </w:rPr>
        <w:t>DEPId</w:t>
      </w:r>
      <w:proofErr w:type="spellEnd"/>
      <w:r w:rsidRPr="00AF6533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AF6533" w:rsidRP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F6533" w:rsidRP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AF6533" w:rsidRDefault="00AF6533" w:rsidP="00961021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F6533" w:rsidRPr="00AF6533" w:rsidRDefault="00AF6533" w:rsidP="00961021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r w:rsidRPr="00AF6533">
        <w:rPr>
          <w:rFonts w:cs="Arial"/>
          <w:sz w:val="20"/>
          <w:szCs w:val="20"/>
        </w:rPr>
        <w:t>Enviad</w:t>
      </w:r>
      <w:r>
        <w:rPr>
          <w:rFonts w:cs="Arial"/>
          <w:sz w:val="20"/>
          <w:szCs w:val="20"/>
        </w:rPr>
        <w:t>o</w:t>
      </w:r>
    </w:p>
    <w:p w:rsidR="00AF6533" w:rsidRP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F6533" w:rsidRP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AF6533" w:rsidRPr="00F95D63" w:rsidRDefault="00AF6533" w:rsidP="00AF6533">
      <w:pPr>
        <w:pStyle w:val="Prrafodelista"/>
        <w:numPr>
          <w:ilvl w:val="4"/>
          <w:numId w:val="37"/>
        </w:numPr>
        <w:ind w:left="3544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F6533" w:rsidRDefault="00AF6533" w:rsidP="00AF6533">
      <w:pPr>
        <w:pStyle w:val="Prrafodelista"/>
        <w:numPr>
          <w:ilvl w:val="5"/>
          <w:numId w:val="37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AF6533" w:rsidRPr="00AF6533" w:rsidRDefault="00AF6533" w:rsidP="00AF6533">
      <w:pPr>
        <w:pStyle w:val="Prrafodelista"/>
        <w:numPr>
          <w:ilvl w:val="3"/>
          <w:numId w:val="37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" w:history="1">
        <w:r w:rsidRPr="005B738A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02928" w:rsidRPr="00AF6533" w:rsidRDefault="00D02928" w:rsidP="00AF6533">
      <w:pPr>
        <w:numPr>
          <w:ilvl w:val="0"/>
          <w:numId w:val="37"/>
        </w:numPr>
        <w:jc w:val="both"/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AF6533" w:rsidRPr="005C4B21" w:rsidRDefault="00AF6533" w:rsidP="00AF6533">
      <w:pPr>
        <w:pStyle w:val="Prrafodelista"/>
        <w:numPr>
          <w:ilvl w:val="1"/>
          <w:numId w:val="37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>Si &lt;se realizaron cambios</w:t>
      </w:r>
      <w:r>
        <w:rPr>
          <w:rFonts w:cs="Arial"/>
          <w:sz w:val="20"/>
          <w:szCs w:val="20"/>
        </w:rPr>
        <w:t xml:space="preserve"> sin guardar</w:t>
      </w:r>
      <w:r w:rsidRPr="00D82B2E">
        <w:rPr>
          <w:rFonts w:cs="Arial"/>
          <w:sz w:val="20"/>
          <w:szCs w:val="20"/>
        </w:rPr>
        <w:t xml:space="preserve">&gt;, el sistema presenta el mensaje </w:t>
      </w:r>
      <w:r w:rsidRPr="00813334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6533" w:rsidRPr="00231372" w:rsidRDefault="00AF6533" w:rsidP="00AF6533">
      <w:pPr>
        <w:pStyle w:val="Prrafodelista"/>
        <w:numPr>
          <w:ilvl w:val="2"/>
          <w:numId w:val="37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</w:t>
      </w:r>
      <w:r w:rsidRPr="00231372">
        <w:rPr>
          <w:rFonts w:cs="Arial"/>
          <w:sz w:val="20"/>
          <w:szCs w:val="20"/>
        </w:rPr>
        <w:t xml:space="preserve">sistema continúa en el </w:t>
      </w:r>
      <w:hyperlink w:anchor="FIN" w:history="1">
        <w:r w:rsidRPr="00047A0E">
          <w:rPr>
            <w:rStyle w:val="Hipervnculo"/>
            <w:rFonts w:cs="Arial"/>
            <w:b/>
            <w:sz w:val="20"/>
            <w:szCs w:val="20"/>
          </w:rPr>
          <w:t>paso 13</w:t>
        </w:r>
      </w:hyperlink>
      <w:r w:rsidRPr="00231372">
        <w:rPr>
          <w:rFonts w:cs="Arial"/>
          <w:sz w:val="20"/>
          <w:szCs w:val="20"/>
        </w:rPr>
        <w:t xml:space="preserve"> del flujo básico</w:t>
      </w:r>
    </w:p>
    <w:p w:rsidR="00AF6533" w:rsidRPr="00231372" w:rsidRDefault="00AF6533" w:rsidP="00AF6533">
      <w:pPr>
        <w:pStyle w:val="Prrafodelista"/>
        <w:numPr>
          <w:ilvl w:val="2"/>
          <w:numId w:val="37"/>
        </w:numPr>
        <w:ind w:left="1701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 xml:space="preserve">Si &lt;el actor selecciona la opción </w:t>
      </w:r>
      <w:r w:rsidRPr="00231372">
        <w:rPr>
          <w:rFonts w:cs="Arial"/>
          <w:b/>
          <w:sz w:val="20"/>
          <w:szCs w:val="20"/>
        </w:rPr>
        <w:t>No</w:t>
      </w:r>
      <w:r w:rsidRPr="00231372">
        <w:rPr>
          <w:rFonts w:cs="Arial"/>
          <w:sz w:val="20"/>
          <w:szCs w:val="20"/>
        </w:rPr>
        <w:t>&gt;, el sistema continúa en el paso en donde fue invocado</w:t>
      </w:r>
    </w:p>
    <w:p w:rsidR="00AF6533" w:rsidRPr="00AF6533" w:rsidRDefault="00AF6533" w:rsidP="00AF6533">
      <w:pPr>
        <w:pStyle w:val="Prrafodelista"/>
        <w:numPr>
          <w:ilvl w:val="1"/>
          <w:numId w:val="37"/>
        </w:numPr>
        <w:ind w:left="993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>Si &lt;no se realizaron cambios</w:t>
      </w:r>
      <w:r>
        <w:rPr>
          <w:rFonts w:cs="Arial"/>
          <w:sz w:val="20"/>
          <w:szCs w:val="20"/>
        </w:rPr>
        <w:t xml:space="preserve"> sin guardar</w:t>
      </w:r>
      <w:r w:rsidRPr="00231372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047A0E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b/>
          <w:sz w:val="20"/>
          <w:szCs w:val="20"/>
        </w:rPr>
        <w:t xml:space="preserve"> </w:t>
      </w:r>
      <w:r w:rsidRPr="00231372">
        <w:rPr>
          <w:rFonts w:cs="Arial"/>
          <w:sz w:val="20"/>
          <w:szCs w:val="20"/>
        </w:rPr>
        <w:t>del</w:t>
      </w:r>
      <w:r>
        <w:rPr>
          <w:rFonts w:cs="Arial"/>
          <w:sz w:val="20"/>
          <w:szCs w:val="20"/>
        </w:rPr>
        <w:t xml:space="preserve"> flujo básico</w:t>
      </w:r>
    </w:p>
    <w:p w:rsidR="00CF01B4" w:rsidRPr="004D3112" w:rsidRDefault="006253BD" w:rsidP="00AF6533">
      <w:pPr>
        <w:numPr>
          <w:ilvl w:val="0"/>
          <w:numId w:val="37"/>
        </w:numPr>
        <w:jc w:val="both"/>
        <w:rPr>
          <w:rFonts w:cs="Arial"/>
          <w:sz w:val="20"/>
          <w:szCs w:val="20"/>
        </w:rPr>
      </w:pPr>
      <w:bookmarkStart w:id="25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6" w:name="_Toc52616586"/>
      <w:bookmarkStart w:id="27" w:name="_Toc182735730"/>
      <w:bookmarkEnd w:id="25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" w:name="_Toc510114374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2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7"/>
      <w:bookmarkStart w:id="30" w:name="_Toc182735731"/>
      <w:bookmarkStart w:id="31" w:name="_Toc510114375"/>
      <w:r w:rsidRPr="00CA7A7F">
        <w:rPr>
          <w:lang w:val="es-MX"/>
        </w:rPr>
        <w:t>Opcionales</w:t>
      </w:r>
      <w:bookmarkEnd w:id="29"/>
      <w:bookmarkEnd w:id="30"/>
      <w:bookmarkEnd w:id="31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32" w:name="_5.2.1.1_AO01_Crear"/>
      <w:bookmarkStart w:id="33" w:name="_AO01_Crear_Devolución"/>
      <w:bookmarkStart w:id="34" w:name="_Toc374331973"/>
      <w:bookmarkStart w:id="35" w:name="_Toc374339898"/>
      <w:bookmarkStart w:id="36" w:name="_Toc374340043"/>
      <w:bookmarkStart w:id="37" w:name="_Toc374542169"/>
      <w:bookmarkStart w:id="38" w:name="_Toc374612141"/>
      <w:bookmarkStart w:id="39" w:name="_Toc374960982"/>
      <w:bookmarkStart w:id="40" w:name="_Toc376383986"/>
      <w:bookmarkStart w:id="41" w:name="_Toc376776608"/>
      <w:bookmarkStart w:id="42" w:name="_Toc376781757"/>
      <w:bookmarkStart w:id="43" w:name="_Toc376791077"/>
      <w:bookmarkStart w:id="44" w:name="_Toc380355763"/>
      <w:bookmarkStart w:id="45" w:name="_Toc380356679"/>
      <w:bookmarkStart w:id="46" w:name="_Toc384770167"/>
      <w:bookmarkStart w:id="47" w:name="_Toc402465289"/>
      <w:bookmarkStart w:id="48" w:name="_Toc402465316"/>
      <w:bookmarkStart w:id="49" w:name="_Toc402537918"/>
      <w:bookmarkStart w:id="50" w:name="_Toc403081481"/>
      <w:bookmarkStart w:id="51" w:name="_Toc403086767"/>
      <w:bookmarkStart w:id="52" w:name="_Toc403086816"/>
      <w:bookmarkStart w:id="53" w:name="_Toc403382366"/>
      <w:bookmarkStart w:id="54" w:name="_Toc403383724"/>
      <w:bookmarkStart w:id="55" w:name="_Toc403509635"/>
      <w:bookmarkStart w:id="56" w:name="_Toc404163557"/>
      <w:bookmarkStart w:id="57" w:name="_Toc404163615"/>
      <w:bookmarkStart w:id="58" w:name="_Toc405315471"/>
      <w:bookmarkStart w:id="59" w:name="_Toc459391925"/>
      <w:bookmarkStart w:id="60" w:name="_Toc464428058"/>
      <w:bookmarkStart w:id="61" w:name="_Toc464449705"/>
      <w:bookmarkStart w:id="62" w:name="_Toc510035847"/>
      <w:bookmarkStart w:id="63" w:name="_Toc510103353"/>
      <w:bookmarkStart w:id="64" w:name="_Toc510110875"/>
      <w:bookmarkStart w:id="65" w:name="_Toc510114376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66" w:name="_Toc374331974"/>
      <w:bookmarkStart w:id="67" w:name="_Toc374339899"/>
      <w:bookmarkStart w:id="68" w:name="_Toc374340044"/>
      <w:bookmarkStart w:id="69" w:name="_Toc374542170"/>
      <w:bookmarkStart w:id="70" w:name="_Toc374612142"/>
      <w:bookmarkStart w:id="71" w:name="_Toc374960983"/>
      <w:bookmarkStart w:id="72" w:name="_Toc376383987"/>
      <w:bookmarkStart w:id="73" w:name="_Toc376776609"/>
      <w:bookmarkStart w:id="74" w:name="_Toc376781758"/>
      <w:bookmarkStart w:id="75" w:name="_Toc376791078"/>
      <w:bookmarkStart w:id="76" w:name="_Toc380355764"/>
      <w:bookmarkStart w:id="77" w:name="_Toc380356680"/>
      <w:bookmarkStart w:id="78" w:name="_Toc384770168"/>
      <w:bookmarkStart w:id="79" w:name="_Toc402465290"/>
      <w:bookmarkStart w:id="80" w:name="_Toc402465317"/>
      <w:bookmarkStart w:id="81" w:name="_Toc402537919"/>
      <w:bookmarkStart w:id="82" w:name="_Toc403081482"/>
      <w:bookmarkStart w:id="83" w:name="_Toc403086768"/>
      <w:bookmarkStart w:id="84" w:name="_Toc403086817"/>
      <w:bookmarkStart w:id="85" w:name="_Toc403382367"/>
      <w:bookmarkStart w:id="86" w:name="_Toc403383725"/>
      <w:bookmarkStart w:id="87" w:name="_Toc403509636"/>
      <w:bookmarkStart w:id="88" w:name="_Toc404163558"/>
      <w:bookmarkStart w:id="89" w:name="_Toc404163616"/>
      <w:bookmarkStart w:id="90" w:name="_Toc405315472"/>
      <w:bookmarkStart w:id="91" w:name="_Toc459391926"/>
      <w:bookmarkStart w:id="92" w:name="_Toc464428059"/>
      <w:bookmarkStart w:id="93" w:name="_Toc464449706"/>
      <w:bookmarkStart w:id="94" w:name="_Toc510035848"/>
      <w:bookmarkStart w:id="95" w:name="_Toc510103354"/>
      <w:bookmarkStart w:id="96" w:name="_Toc510110876"/>
      <w:bookmarkStart w:id="97" w:name="_Toc510114377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8" w:name="_Toc374331975"/>
      <w:bookmarkStart w:id="99" w:name="_Toc374339900"/>
      <w:bookmarkStart w:id="100" w:name="_Toc374340045"/>
      <w:bookmarkStart w:id="101" w:name="_Toc374542171"/>
      <w:bookmarkStart w:id="102" w:name="_Toc374612143"/>
      <w:bookmarkStart w:id="103" w:name="_Toc374960984"/>
      <w:bookmarkStart w:id="104" w:name="_Toc376383988"/>
      <w:bookmarkStart w:id="105" w:name="_Toc376776610"/>
      <w:bookmarkStart w:id="106" w:name="_Toc376781759"/>
      <w:bookmarkStart w:id="107" w:name="_Toc376791079"/>
      <w:bookmarkStart w:id="108" w:name="_Toc380355765"/>
      <w:bookmarkStart w:id="109" w:name="_Toc380356681"/>
      <w:bookmarkStart w:id="110" w:name="_Toc384770169"/>
      <w:bookmarkStart w:id="111" w:name="_Toc402465291"/>
      <w:bookmarkStart w:id="112" w:name="_Toc402465318"/>
      <w:bookmarkStart w:id="113" w:name="_Toc402537920"/>
      <w:bookmarkStart w:id="114" w:name="_Toc403081483"/>
      <w:bookmarkStart w:id="115" w:name="_Toc403086769"/>
      <w:bookmarkStart w:id="116" w:name="_Toc403086818"/>
      <w:bookmarkStart w:id="117" w:name="_Toc403382368"/>
      <w:bookmarkStart w:id="118" w:name="_Toc403383726"/>
      <w:bookmarkStart w:id="119" w:name="_Toc403509637"/>
      <w:bookmarkStart w:id="120" w:name="_Toc404163559"/>
      <w:bookmarkStart w:id="121" w:name="_Toc404163617"/>
      <w:bookmarkStart w:id="122" w:name="_Toc405315473"/>
      <w:bookmarkStart w:id="123" w:name="_Toc459391927"/>
      <w:bookmarkStart w:id="124" w:name="_Toc464428060"/>
      <w:bookmarkStart w:id="125" w:name="_Toc464449707"/>
      <w:bookmarkStart w:id="126" w:name="_Toc510035849"/>
      <w:bookmarkStart w:id="127" w:name="_Toc510103355"/>
      <w:bookmarkStart w:id="128" w:name="_Toc510110877"/>
      <w:bookmarkStart w:id="129" w:name="_Toc510114378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30" w:name="_Toc374331976"/>
      <w:bookmarkStart w:id="131" w:name="_Toc374339901"/>
      <w:bookmarkStart w:id="132" w:name="_Toc374340046"/>
      <w:bookmarkStart w:id="133" w:name="_Toc374542172"/>
      <w:bookmarkStart w:id="134" w:name="_Toc374612144"/>
      <w:bookmarkStart w:id="135" w:name="_Toc374960985"/>
      <w:bookmarkStart w:id="136" w:name="_Toc376383989"/>
      <w:bookmarkStart w:id="137" w:name="_Toc376776611"/>
      <w:bookmarkStart w:id="138" w:name="_Toc376781760"/>
      <w:bookmarkStart w:id="139" w:name="_Toc376791080"/>
      <w:bookmarkStart w:id="140" w:name="_Toc380355766"/>
      <w:bookmarkStart w:id="141" w:name="_Toc380356682"/>
      <w:bookmarkStart w:id="142" w:name="_Toc384770170"/>
      <w:bookmarkStart w:id="143" w:name="_Toc402465292"/>
      <w:bookmarkStart w:id="144" w:name="_Toc402465319"/>
      <w:bookmarkStart w:id="145" w:name="_Toc402537921"/>
      <w:bookmarkStart w:id="146" w:name="_Toc403081484"/>
      <w:bookmarkStart w:id="147" w:name="_Toc403086770"/>
      <w:bookmarkStart w:id="148" w:name="_Toc403086819"/>
      <w:bookmarkStart w:id="149" w:name="_Toc403382369"/>
      <w:bookmarkStart w:id="150" w:name="_Toc403383727"/>
      <w:bookmarkStart w:id="151" w:name="_Toc403509638"/>
      <w:bookmarkStart w:id="152" w:name="_Toc404163560"/>
      <w:bookmarkStart w:id="153" w:name="_Toc404163618"/>
      <w:bookmarkStart w:id="154" w:name="_Toc405315474"/>
      <w:bookmarkStart w:id="155" w:name="_Toc459391928"/>
      <w:bookmarkStart w:id="156" w:name="_Toc464428061"/>
      <w:bookmarkStart w:id="157" w:name="_Toc464449708"/>
      <w:bookmarkStart w:id="158" w:name="_Toc510035850"/>
      <w:bookmarkStart w:id="159" w:name="_Toc510103356"/>
      <w:bookmarkStart w:id="160" w:name="_Toc510110878"/>
      <w:bookmarkStart w:id="161" w:name="_Toc51011437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62" w:name="_Toc374331977"/>
      <w:bookmarkStart w:id="163" w:name="_Toc374339902"/>
      <w:bookmarkStart w:id="164" w:name="_Toc374340047"/>
      <w:bookmarkStart w:id="165" w:name="_Toc374542173"/>
      <w:bookmarkStart w:id="166" w:name="_Toc374612145"/>
      <w:bookmarkStart w:id="167" w:name="_Toc374960986"/>
      <w:bookmarkStart w:id="168" w:name="_Toc376383990"/>
      <w:bookmarkStart w:id="169" w:name="_Toc376776612"/>
      <w:bookmarkStart w:id="170" w:name="_Toc376781761"/>
      <w:bookmarkStart w:id="171" w:name="_Toc376791081"/>
      <w:bookmarkStart w:id="172" w:name="_Toc380355767"/>
      <w:bookmarkStart w:id="173" w:name="_Toc380356683"/>
      <w:bookmarkStart w:id="174" w:name="_Toc384770171"/>
      <w:bookmarkStart w:id="175" w:name="_Toc402465293"/>
      <w:bookmarkStart w:id="176" w:name="_Toc402465320"/>
      <w:bookmarkStart w:id="177" w:name="_Toc402537922"/>
      <w:bookmarkStart w:id="178" w:name="_Toc403081485"/>
      <w:bookmarkStart w:id="179" w:name="_Toc403086771"/>
      <w:bookmarkStart w:id="180" w:name="_Toc403086820"/>
      <w:bookmarkStart w:id="181" w:name="_Toc403382370"/>
      <w:bookmarkStart w:id="182" w:name="_Toc403383728"/>
      <w:bookmarkStart w:id="183" w:name="_Toc403509639"/>
      <w:bookmarkStart w:id="184" w:name="_Toc404163561"/>
      <w:bookmarkStart w:id="185" w:name="_Toc404163619"/>
      <w:bookmarkStart w:id="186" w:name="_Toc405315475"/>
      <w:bookmarkStart w:id="187" w:name="_Toc459391929"/>
      <w:bookmarkStart w:id="188" w:name="_Toc464428062"/>
      <w:bookmarkStart w:id="189" w:name="_Toc464449709"/>
      <w:bookmarkStart w:id="190" w:name="_Toc510035851"/>
      <w:bookmarkStart w:id="191" w:name="_Toc510103357"/>
      <w:bookmarkStart w:id="192" w:name="_Toc510110879"/>
      <w:bookmarkStart w:id="193" w:name="_Toc510114380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94" w:name="_Toc374331978"/>
      <w:bookmarkStart w:id="195" w:name="_Toc374339903"/>
      <w:bookmarkStart w:id="196" w:name="_Toc374340048"/>
      <w:bookmarkStart w:id="197" w:name="_Toc374542174"/>
      <w:bookmarkStart w:id="198" w:name="_Toc374612146"/>
      <w:bookmarkStart w:id="199" w:name="_Toc374960987"/>
      <w:bookmarkStart w:id="200" w:name="_Toc376383991"/>
      <w:bookmarkStart w:id="201" w:name="_Toc376776613"/>
      <w:bookmarkStart w:id="202" w:name="_Toc376781762"/>
      <w:bookmarkStart w:id="203" w:name="_Toc376791082"/>
      <w:bookmarkStart w:id="204" w:name="_Toc380355768"/>
      <w:bookmarkStart w:id="205" w:name="_Toc380356684"/>
      <w:bookmarkStart w:id="206" w:name="_Toc384770172"/>
      <w:bookmarkStart w:id="207" w:name="_Toc402465294"/>
      <w:bookmarkStart w:id="208" w:name="_Toc402465321"/>
      <w:bookmarkStart w:id="209" w:name="_Toc402537923"/>
      <w:bookmarkStart w:id="210" w:name="_Toc403081486"/>
      <w:bookmarkStart w:id="211" w:name="_Toc403086772"/>
      <w:bookmarkStart w:id="212" w:name="_Toc403086821"/>
      <w:bookmarkStart w:id="213" w:name="_Toc403382371"/>
      <w:bookmarkStart w:id="214" w:name="_Toc403383729"/>
      <w:bookmarkStart w:id="215" w:name="_Toc403509640"/>
      <w:bookmarkStart w:id="216" w:name="_Toc404163562"/>
      <w:bookmarkStart w:id="217" w:name="_Toc404163620"/>
      <w:bookmarkStart w:id="218" w:name="_Toc405315476"/>
      <w:bookmarkStart w:id="219" w:name="_Toc459391930"/>
      <w:bookmarkStart w:id="220" w:name="_Toc464428063"/>
      <w:bookmarkStart w:id="221" w:name="_Toc464449710"/>
      <w:bookmarkStart w:id="222" w:name="_Toc510035852"/>
      <w:bookmarkStart w:id="223" w:name="_Toc510103358"/>
      <w:bookmarkStart w:id="224" w:name="_Toc510110880"/>
      <w:bookmarkStart w:id="225" w:name="_Toc510114381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26" w:name="_Toc374331979"/>
      <w:bookmarkStart w:id="227" w:name="_Toc374339904"/>
      <w:bookmarkStart w:id="228" w:name="_Toc374340049"/>
      <w:bookmarkStart w:id="229" w:name="_Toc374542175"/>
      <w:bookmarkStart w:id="230" w:name="_Toc374612147"/>
      <w:bookmarkStart w:id="231" w:name="_Toc374960988"/>
      <w:bookmarkStart w:id="232" w:name="_Toc376383992"/>
      <w:bookmarkStart w:id="233" w:name="_Toc376776614"/>
      <w:bookmarkStart w:id="234" w:name="_Toc376781763"/>
      <w:bookmarkStart w:id="235" w:name="_Toc376791083"/>
      <w:bookmarkStart w:id="236" w:name="_Toc380355769"/>
      <w:bookmarkStart w:id="237" w:name="_Toc380356685"/>
      <w:bookmarkStart w:id="238" w:name="_Toc384770173"/>
      <w:bookmarkStart w:id="239" w:name="_Toc402465295"/>
      <w:bookmarkStart w:id="240" w:name="_Toc402465322"/>
      <w:bookmarkStart w:id="241" w:name="_Toc402537924"/>
      <w:bookmarkStart w:id="242" w:name="_Toc403081487"/>
      <w:bookmarkStart w:id="243" w:name="_Toc403086773"/>
      <w:bookmarkStart w:id="244" w:name="_Toc403086822"/>
      <w:bookmarkStart w:id="245" w:name="_Toc403382372"/>
      <w:bookmarkStart w:id="246" w:name="_Toc403383730"/>
      <w:bookmarkStart w:id="247" w:name="_Toc403509641"/>
      <w:bookmarkStart w:id="248" w:name="_Toc404163563"/>
      <w:bookmarkStart w:id="249" w:name="_Toc404163621"/>
      <w:bookmarkStart w:id="250" w:name="_Toc405315477"/>
      <w:bookmarkStart w:id="251" w:name="_Toc459391931"/>
      <w:bookmarkStart w:id="252" w:name="_Toc464428064"/>
      <w:bookmarkStart w:id="253" w:name="_Toc464449711"/>
      <w:bookmarkStart w:id="254" w:name="_Toc510035853"/>
      <w:bookmarkStart w:id="255" w:name="_Toc510103359"/>
      <w:bookmarkStart w:id="256" w:name="_Toc510110881"/>
      <w:bookmarkStart w:id="257" w:name="_Toc510114382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58" w:name="_Toc374331980"/>
      <w:bookmarkStart w:id="259" w:name="_Toc374339905"/>
      <w:bookmarkStart w:id="260" w:name="_Toc374340050"/>
      <w:bookmarkStart w:id="261" w:name="_Toc374542176"/>
      <w:bookmarkStart w:id="262" w:name="_Toc374612148"/>
      <w:bookmarkStart w:id="263" w:name="_Toc374960989"/>
      <w:bookmarkStart w:id="264" w:name="_Toc376383993"/>
      <w:bookmarkStart w:id="265" w:name="_Toc376776615"/>
      <w:bookmarkStart w:id="266" w:name="_Toc376781764"/>
      <w:bookmarkStart w:id="267" w:name="_Toc376791084"/>
      <w:bookmarkStart w:id="268" w:name="_Toc380355770"/>
      <w:bookmarkStart w:id="269" w:name="_Toc380356686"/>
      <w:bookmarkStart w:id="270" w:name="_Toc384770174"/>
      <w:bookmarkStart w:id="271" w:name="_Toc402465296"/>
      <w:bookmarkStart w:id="272" w:name="_Toc402465323"/>
      <w:bookmarkStart w:id="273" w:name="_Toc402537925"/>
      <w:bookmarkStart w:id="274" w:name="_Toc403081488"/>
      <w:bookmarkStart w:id="275" w:name="_Toc403086774"/>
      <w:bookmarkStart w:id="276" w:name="_Toc403086823"/>
      <w:bookmarkStart w:id="277" w:name="_Toc403382373"/>
      <w:bookmarkStart w:id="278" w:name="_Toc403383731"/>
      <w:bookmarkStart w:id="279" w:name="_Toc403509642"/>
      <w:bookmarkStart w:id="280" w:name="_Toc404163564"/>
      <w:bookmarkStart w:id="281" w:name="_Toc404163622"/>
      <w:bookmarkStart w:id="282" w:name="_Toc405315478"/>
      <w:bookmarkStart w:id="283" w:name="_Toc459391932"/>
      <w:bookmarkStart w:id="284" w:name="_Toc464428065"/>
      <w:bookmarkStart w:id="285" w:name="_Toc464449712"/>
      <w:bookmarkStart w:id="286" w:name="_Toc510035854"/>
      <w:bookmarkStart w:id="287" w:name="_Toc510103360"/>
      <w:bookmarkStart w:id="288" w:name="_Toc510110882"/>
      <w:bookmarkStart w:id="289" w:name="_Toc510114383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290" w:name="_AO01_Crear_Movimiento"/>
      <w:bookmarkStart w:id="291" w:name="_AO02_Modificar_Movimiento"/>
      <w:bookmarkStart w:id="292" w:name="_AO03_Eliminar_Movimiento"/>
      <w:bookmarkEnd w:id="290"/>
      <w:bookmarkEnd w:id="291"/>
      <w:bookmarkEnd w:id="292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3" w:name="_Toc510114384"/>
      <w:r w:rsidRPr="00CA7A7F">
        <w:rPr>
          <w:lang w:val="es-MX"/>
        </w:rPr>
        <w:t>Generales</w:t>
      </w:r>
      <w:bookmarkEnd w:id="293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94" w:name="_Toc52616592"/>
      <w:bookmarkStart w:id="295" w:name="_Toc182735736"/>
      <w:bookmarkStart w:id="296" w:name="_Toc510114385"/>
      <w:r w:rsidRPr="00CA7A7F">
        <w:t>Poscondiciones</w:t>
      </w:r>
      <w:bookmarkEnd w:id="294"/>
      <w:bookmarkEnd w:id="295"/>
      <w:bookmarkEnd w:id="296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7" w:name="_Toc290568316"/>
      <w:bookmarkStart w:id="298" w:name="_Toc372279960"/>
      <w:bookmarkStart w:id="299" w:name="_Toc207014958"/>
      <w:bookmarkStart w:id="300" w:name="_Toc207088193"/>
      <w:bookmarkStart w:id="301" w:name="_Toc510114386"/>
      <w:bookmarkEnd w:id="1"/>
      <w:bookmarkEnd w:id="2"/>
      <w:r>
        <w:rPr>
          <w:rFonts w:cs="Arial"/>
        </w:rPr>
        <w:t>Generales</w:t>
      </w:r>
      <w:bookmarkEnd w:id="297"/>
      <w:bookmarkEnd w:id="298"/>
      <w:bookmarkEnd w:id="301"/>
    </w:p>
    <w:p w:rsidR="00ED32EF" w:rsidRDefault="00047A0E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 </w:t>
      </w:r>
      <w:r w:rsidR="00ED32EF">
        <w:rPr>
          <w:sz w:val="20"/>
          <w:szCs w:val="20"/>
        </w:rPr>
        <w:t xml:space="preserve">de </w:t>
      </w:r>
      <w:proofErr w:type="gramStart"/>
      <w:r>
        <w:rPr>
          <w:sz w:val="20"/>
          <w:szCs w:val="20"/>
        </w:rPr>
        <w:t>Deposito</w:t>
      </w:r>
      <w:proofErr w:type="gram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AbdDep</w:t>
      </w:r>
      <w:proofErr w:type="spellEnd"/>
      <w:r w:rsidR="00ED32EF">
        <w:rPr>
          <w:sz w:val="20"/>
          <w:szCs w:val="20"/>
        </w:rPr>
        <w:t>.</w:t>
      </w:r>
    </w:p>
    <w:p w:rsidR="009D12CC" w:rsidRDefault="009D12CC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ABNDetalle.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721121" w:rsidRDefault="00721121" w:rsidP="005A2CB6">
      <w:pPr>
        <w:rPr>
          <w:rFonts w:cs="Arial"/>
          <w:b/>
          <w:bCs/>
          <w:lang w:val="es-MX" w:eastAsia="es-MX"/>
        </w:rPr>
      </w:pPr>
    </w:p>
    <w:p w:rsidR="00721121" w:rsidRPr="005A2CB6" w:rsidRDefault="0072112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02" w:name="_Toc510114387"/>
      <w:r w:rsidRPr="00CA7A7F">
        <w:t>Firmas de Aceptación</w:t>
      </w:r>
      <w:bookmarkEnd w:id="299"/>
      <w:bookmarkEnd w:id="300"/>
      <w:bookmarkEnd w:id="302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047A0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03</w:t>
            </w:r>
            <w:r w:rsidR="00721121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047A0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Juan Manuel Rodríguez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eastAsia="en-US"/>
              </w:rPr>
              <w:t>Líder de Proyecto</w:t>
            </w:r>
            <w:r w:rsidR="00AC24E8" w:rsidRPr="00D541A0">
              <w:rPr>
                <w:sz w:val="20"/>
                <w:szCs w:val="20"/>
                <w:lang w:val="es-MX" w:eastAsia="en-US"/>
              </w:rPr>
              <w:t xml:space="preserve"> / Departamento de </w:t>
            </w:r>
            <w:r>
              <w:rPr>
                <w:sz w:val="20"/>
                <w:szCs w:val="20"/>
                <w:lang w:val="es-MX" w:eastAsia="en-US"/>
              </w:rPr>
              <w:t>Implementación</w:t>
            </w:r>
            <w:r w:rsidR="00AC24E8" w:rsidRPr="00D541A0">
              <w:rPr>
                <w:sz w:val="20"/>
                <w:szCs w:val="20"/>
                <w:lang w:val="es-MX" w:eastAsia="en-US"/>
              </w:rPr>
              <w:t xml:space="preserve">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047A0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28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03</w:t>
            </w:r>
            <w:r w:rsidR="00721121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Default="009F63D6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47A0E" w:rsidRPr="00D541A0" w:rsidTr="00047A0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047A0E" w:rsidRPr="00D541A0" w:rsidTr="00047A0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047A0E" w:rsidRPr="00D541A0" w:rsidTr="00047A0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047A0E" w:rsidRPr="00D541A0" w:rsidTr="00047A0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47A0E" w:rsidRPr="00D541A0" w:rsidRDefault="00047A0E" w:rsidP="00047A0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28/03/2018</w:t>
            </w:r>
          </w:p>
        </w:tc>
      </w:tr>
    </w:tbl>
    <w:p w:rsidR="00047A0E" w:rsidRDefault="00047A0E" w:rsidP="007F60EF">
      <w:pPr>
        <w:rPr>
          <w:lang w:val="es-MX"/>
        </w:rPr>
      </w:pPr>
    </w:p>
    <w:p w:rsidR="00047A0E" w:rsidRDefault="00047A0E" w:rsidP="007F60EF">
      <w:pPr>
        <w:rPr>
          <w:lang w:val="es-MX"/>
        </w:rPr>
      </w:pPr>
    </w:p>
    <w:p w:rsidR="00047A0E" w:rsidRPr="00CA7A7F" w:rsidRDefault="00047A0E" w:rsidP="007F60EF">
      <w:pPr>
        <w:rPr>
          <w:lang w:val="es-MX"/>
        </w:rPr>
      </w:pPr>
    </w:p>
    <w:sectPr w:rsidR="00047A0E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D98" w:rsidRDefault="005F0D98" w:rsidP="00514F06">
      <w:pPr>
        <w:pStyle w:val="Ttulo1"/>
      </w:pPr>
      <w:r>
        <w:separator/>
      </w:r>
    </w:p>
  </w:endnote>
  <w:endnote w:type="continuationSeparator" w:id="0">
    <w:p w:rsidR="005F0D98" w:rsidRDefault="005F0D9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110" w:rsidRDefault="007F711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F7110" w:rsidRDefault="007F711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F7110" w:rsidRPr="00596B48" w:rsidTr="00B01427">
      <w:trPr>
        <w:trHeight w:val="539"/>
      </w:trPr>
      <w:tc>
        <w:tcPr>
          <w:tcW w:w="3331" w:type="dxa"/>
        </w:tcPr>
        <w:p w:rsidR="007F7110" w:rsidRPr="00596B48" w:rsidRDefault="007F711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F7110" w:rsidRPr="00B01427" w:rsidRDefault="007F7110" w:rsidP="007F711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7F7110" w:rsidRPr="00596B48" w:rsidRDefault="007F711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02B05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02B05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F7110" w:rsidRPr="00596B48" w:rsidRDefault="007F711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D98" w:rsidRDefault="005F0D98" w:rsidP="00514F06">
      <w:pPr>
        <w:pStyle w:val="Ttulo1"/>
      </w:pPr>
      <w:r>
        <w:separator/>
      </w:r>
    </w:p>
  </w:footnote>
  <w:footnote w:type="continuationSeparator" w:id="0">
    <w:p w:rsidR="005F0D98" w:rsidRDefault="005F0D9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18"/>
      <w:gridCol w:w="4854"/>
    </w:tblGrid>
    <w:tr w:rsidR="007F7110" w:rsidRPr="00375A5D" w:rsidTr="003E5D6F">
      <w:tc>
        <w:tcPr>
          <w:tcW w:w="4604" w:type="dxa"/>
        </w:tcPr>
        <w:p w:rsidR="007F7110" w:rsidRPr="00375A5D" w:rsidRDefault="007F711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F7110" w:rsidRPr="00375A5D" w:rsidRDefault="007F7110" w:rsidP="00C25E3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C25E3F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7F7110" w:rsidRPr="00F52321" w:rsidTr="003E5D6F">
      <w:tc>
        <w:tcPr>
          <w:tcW w:w="4604" w:type="dxa"/>
        </w:tcPr>
        <w:p w:rsidR="007F7110" w:rsidRPr="000A6ADC" w:rsidRDefault="007F7110" w:rsidP="007F711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EB08D7">
            <w:rPr>
              <w:rFonts w:ascii="Tahoma" w:hAnsi="Tahoma" w:cs="Tahoma"/>
              <w:sz w:val="20"/>
              <w:szCs w:val="20"/>
            </w:rPr>
            <w:t>102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CapturarDepósitosVinculados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7F7110" w:rsidRPr="00DF6EA0" w:rsidRDefault="007F7110" w:rsidP="007F711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29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03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7F7110" w:rsidRDefault="007F71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F7110" w:rsidTr="003104A1">
      <w:trPr>
        <w:cantSplit/>
        <w:trHeight w:val="1412"/>
      </w:trPr>
      <w:tc>
        <w:tcPr>
          <w:tcW w:w="10114" w:type="dxa"/>
          <w:vAlign w:val="center"/>
        </w:tcPr>
        <w:p w:rsidR="007F7110" w:rsidRDefault="007F711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F7110" w:rsidRPr="00872B53" w:rsidRDefault="007F711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F7110" w:rsidRDefault="007F711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6461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D3904FA"/>
    <w:multiLevelType w:val="multilevel"/>
    <w:tmpl w:val="9EC8D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  <w:lang w:val="es-ES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2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7254F2E"/>
    <w:multiLevelType w:val="multilevel"/>
    <w:tmpl w:val="9EC8D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  <w:lang w:val="es-ES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8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1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833130D"/>
    <w:multiLevelType w:val="multilevel"/>
    <w:tmpl w:val="9EC8D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  <w:lang w:val="es-ES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0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31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19"/>
  </w:num>
  <w:num w:numId="4">
    <w:abstractNumId w:val="13"/>
  </w:num>
  <w:num w:numId="5">
    <w:abstractNumId w:val="16"/>
  </w:num>
  <w:num w:numId="6">
    <w:abstractNumId w:val="23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7"/>
  </w:num>
  <w:num w:numId="11">
    <w:abstractNumId w:val="20"/>
  </w:num>
  <w:num w:numId="12">
    <w:abstractNumId w:val="26"/>
  </w:num>
  <w:num w:numId="13">
    <w:abstractNumId w:val="1"/>
  </w:num>
  <w:num w:numId="14">
    <w:abstractNumId w:val="7"/>
  </w:num>
  <w:num w:numId="15">
    <w:abstractNumId w:val="6"/>
  </w:num>
  <w:num w:numId="16">
    <w:abstractNumId w:val="25"/>
  </w:num>
  <w:num w:numId="17">
    <w:abstractNumId w:val="25"/>
  </w:num>
  <w:num w:numId="18">
    <w:abstractNumId w:val="18"/>
  </w:num>
  <w:num w:numId="19">
    <w:abstractNumId w:val="2"/>
  </w:num>
  <w:num w:numId="20">
    <w:abstractNumId w:val="0"/>
  </w:num>
  <w:num w:numId="21">
    <w:abstractNumId w:val="8"/>
  </w:num>
  <w:num w:numId="22">
    <w:abstractNumId w:val="14"/>
  </w:num>
  <w:num w:numId="23">
    <w:abstractNumId w:val="2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5"/>
  </w:num>
  <w:num w:numId="27">
    <w:abstractNumId w:val="29"/>
  </w:num>
  <w:num w:numId="28">
    <w:abstractNumId w:val="17"/>
  </w:num>
  <w:num w:numId="29">
    <w:abstractNumId w:val="11"/>
  </w:num>
  <w:num w:numId="30">
    <w:abstractNumId w:val="3"/>
  </w:num>
  <w:num w:numId="31">
    <w:abstractNumId w:val="30"/>
  </w:num>
  <w:num w:numId="32">
    <w:abstractNumId w:val="9"/>
  </w:num>
  <w:num w:numId="33">
    <w:abstractNumId w:val="12"/>
  </w:num>
  <w:num w:numId="34">
    <w:abstractNumId w:val="22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0A70"/>
    <w:rsid w:val="000215B5"/>
    <w:rsid w:val="000231BC"/>
    <w:rsid w:val="00026AB2"/>
    <w:rsid w:val="00030CC9"/>
    <w:rsid w:val="00030E3C"/>
    <w:rsid w:val="00032A2B"/>
    <w:rsid w:val="000330BE"/>
    <w:rsid w:val="00033722"/>
    <w:rsid w:val="0003409C"/>
    <w:rsid w:val="00037466"/>
    <w:rsid w:val="00042A86"/>
    <w:rsid w:val="00044EEC"/>
    <w:rsid w:val="00047A0E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4E7A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2C30"/>
    <w:rsid w:val="0015383C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8B"/>
    <w:rsid w:val="00184046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182"/>
    <w:rsid w:val="0025365C"/>
    <w:rsid w:val="00254644"/>
    <w:rsid w:val="00255F07"/>
    <w:rsid w:val="0026105B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5C02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2B05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6F3"/>
    <w:rsid w:val="003239C1"/>
    <w:rsid w:val="003239C6"/>
    <w:rsid w:val="00324670"/>
    <w:rsid w:val="0032728A"/>
    <w:rsid w:val="00332DEA"/>
    <w:rsid w:val="00334249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0F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597"/>
    <w:rsid w:val="00481C4A"/>
    <w:rsid w:val="00485373"/>
    <w:rsid w:val="00485FBF"/>
    <w:rsid w:val="00490005"/>
    <w:rsid w:val="0049112A"/>
    <w:rsid w:val="00491B4C"/>
    <w:rsid w:val="004949B0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07368"/>
    <w:rsid w:val="005074DE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326C"/>
    <w:rsid w:val="00596B48"/>
    <w:rsid w:val="005A09F5"/>
    <w:rsid w:val="005A1922"/>
    <w:rsid w:val="005A2BDA"/>
    <w:rsid w:val="005A2CB6"/>
    <w:rsid w:val="005A3EF8"/>
    <w:rsid w:val="005A45B6"/>
    <w:rsid w:val="005A47E4"/>
    <w:rsid w:val="005B738A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0D98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85669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274B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110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643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70F40"/>
    <w:rsid w:val="00872364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27A5"/>
    <w:rsid w:val="008C345A"/>
    <w:rsid w:val="008C36EA"/>
    <w:rsid w:val="008C382F"/>
    <w:rsid w:val="008C6FF9"/>
    <w:rsid w:val="008D0700"/>
    <w:rsid w:val="008D3188"/>
    <w:rsid w:val="008D45CF"/>
    <w:rsid w:val="008D4EBE"/>
    <w:rsid w:val="008E2E6B"/>
    <w:rsid w:val="008E4721"/>
    <w:rsid w:val="008F0646"/>
    <w:rsid w:val="008F0F61"/>
    <w:rsid w:val="008F26BE"/>
    <w:rsid w:val="008F2D82"/>
    <w:rsid w:val="008F33E3"/>
    <w:rsid w:val="008F3ECA"/>
    <w:rsid w:val="008F50D5"/>
    <w:rsid w:val="008F7880"/>
    <w:rsid w:val="008F7A87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6D46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046A"/>
    <w:rsid w:val="009D12CC"/>
    <w:rsid w:val="009D1FC7"/>
    <w:rsid w:val="009D2734"/>
    <w:rsid w:val="009D2774"/>
    <w:rsid w:val="009D2CCA"/>
    <w:rsid w:val="009D540F"/>
    <w:rsid w:val="009E4784"/>
    <w:rsid w:val="009E653C"/>
    <w:rsid w:val="009E76D2"/>
    <w:rsid w:val="009F2204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5942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470CC"/>
    <w:rsid w:val="00A53ECA"/>
    <w:rsid w:val="00A54990"/>
    <w:rsid w:val="00A54B9C"/>
    <w:rsid w:val="00A6084F"/>
    <w:rsid w:val="00A62576"/>
    <w:rsid w:val="00A6310B"/>
    <w:rsid w:val="00A6598A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18DE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6533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6990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0B2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5E3F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38A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2DB1"/>
    <w:rsid w:val="00CC3B18"/>
    <w:rsid w:val="00CC64E7"/>
    <w:rsid w:val="00CC7034"/>
    <w:rsid w:val="00CC7E66"/>
    <w:rsid w:val="00CD32CF"/>
    <w:rsid w:val="00CE0EC8"/>
    <w:rsid w:val="00CE180F"/>
    <w:rsid w:val="00CE3D5C"/>
    <w:rsid w:val="00CE5BAB"/>
    <w:rsid w:val="00CF01B4"/>
    <w:rsid w:val="00CF1674"/>
    <w:rsid w:val="00CF4311"/>
    <w:rsid w:val="00CF7292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24304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4CB7"/>
    <w:rsid w:val="00D65EF8"/>
    <w:rsid w:val="00D67D75"/>
    <w:rsid w:val="00D730A8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69C2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15EB4"/>
    <w:rsid w:val="00E214F9"/>
    <w:rsid w:val="00E246D7"/>
    <w:rsid w:val="00E32F17"/>
    <w:rsid w:val="00E333DD"/>
    <w:rsid w:val="00E338AA"/>
    <w:rsid w:val="00E34AB6"/>
    <w:rsid w:val="00E365AE"/>
    <w:rsid w:val="00E36A76"/>
    <w:rsid w:val="00E37292"/>
    <w:rsid w:val="00E44AC0"/>
    <w:rsid w:val="00E53E9D"/>
    <w:rsid w:val="00E551D9"/>
    <w:rsid w:val="00E60A38"/>
    <w:rsid w:val="00E623CE"/>
    <w:rsid w:val="00E626CF"/>
    <w:rsid w:val="00E6339F"/>
    <w:rsid w:val="00E75BDD"/>
    <w:rsid w:val="00E82848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8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1FFF"/>
    <w:rsid w:val="00FA4039"/>
    <w:rsid w:val="00FA4A0A"/>
    <w:rsid w:val="00FA6510"/>
    <w:rsid w:val="00FA6A25"/>
    <w:rsid w:val="00FA7A74"/>
    <w:rsid w:val="00FB0A4E"/>
    <w:rsid w:val="00FB0B4A"/>
    <w:rsid w:val="00FB2433"/>
    <w:rsid w:val="00FB291A"/>
    <w:rsid w:val="00FB2E50"/>
    <w:rsid w:val="00FB60A2"/>
    <w:rsid w:val="00FC0EDD"/>
    <w:rsid w:val="00FC1F79"/>
    <w:rsid w:val="00FC4956"/>
    <w:rsid w:val="00FC4F7A"/>
    <w:rsid w:val="00FC789D"/>
    <w:rsid w:val="00FD4A09"/>
    <w:rsid w:val="00FD5063"/>
    <w:rsid w:val="00FD68A1"/>
    <w:rsid w:val="00FE0C00"/>
    <w:rsid w:val="00FE112B"/>
    <w:rsid w:val="00FE13DE"/>
    <w:rsid w:val="00FE17A9"/>
    <w:rsid w:val="00FE1CAC"/>
    <w:rsid w:val="00FE3AB4"/>
    <w:rsid w:val="00FF009C"/>
    <w:rsid w:val="00FF11E5"/>
    <w:rsid w:val="00FF3A5E"/>
    <w:rsid w:val="00FF45D0"/>
    <w:rsid w:val="00FF4F6E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F525E-CEE5-45C6-8EF5-9A5F63E9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1318</TotalTime>
  <Pages>9</Pages>
  <Words>2157</Words>
  <Characters>11864</Characters>
  <Application>Microsoft Office Word</Application>
  <DocSecurity>0</DocSecurity>
  <Lines>98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26</vt:i4>
      </vt:variant>
      <vt:variant>
        <vt:lpstr>Title</vt:lpstr>
      </vt:variant>
      <vt:variant>
        <vt:i4>1</vt:i4>
      </vt:variant>
    </vt:vector>
  </HeadingPairs>
  <TitlesOfParts>
    <vt:vector size="28" baseType="lpstr">
      <vt:lpstr>[Nombre del Documento]</vt:lpstr>
      <vt:lpstr>Especificación de Casos de Uso:  Capturar Depósitos Vinculados – CUROLMOV102</vt:lpstr>
      <vt:lpstr/>
      <vt:lpstr>Introducción</vt:lpstr>
      <vt:lpstr>Caso de uso: Capturar Depósitos Vinculados – CUROLMOV102</vt:lpstr>
      <vt:lpstr>    Descripción</vt:lpstr>
      <vt:lpstr>Diagrama de Casos de Uso</vt:lpstr>
      <vt:lpstr>Precondiciones</vt:lpstr>
      <vt:lpstr>    Actores</vt:lpstr>
      <vt:lpstr>    Generales</vt:lpstr>
      <vt:lpstr>Flujo de eventos</vt:lpstr>
      <vt:lpstr>    Flujo básico</vt:lpstr>
      <vt:lpstr>    Flujos alternos</vt:lpstr>
      <vt:lpstr>        Opcionales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Generales</vt:lpstr>
      <vt:lpstr>Poscondiciones</vt:lpstr>
      <vt:lpstr>    Generales</vt:lpstr>
      <vt:lpstr>Firmas de Aceptación</vt:lpstr>
      <vt:lpstr>[Nombre del Documento]</vt:lpstr>
    </vt:vector>
  </TitlesOfParts>
  <Company>Itera</Company>
  <LinksUpToDate>false</LinksUpToDate>
  <CharactersWithSpaces>13994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13</cp:revision>
  <cp:lastPrinted>2008-09-11T23:09:00Z</cp:lastPrinted>
  <dcterms:created xsi:type="dcterms:W3CDTF">2018-03-29T01:48:00Z</dcterms:created>
  <dcterms:modified xsi:type="dcterms:W3CDTF">2018-03-30T01:17:00Z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