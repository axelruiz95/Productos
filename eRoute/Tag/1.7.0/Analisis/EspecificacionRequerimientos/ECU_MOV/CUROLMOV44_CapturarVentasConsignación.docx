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7A1A2B" w:rsidRDefault="00870F40" w:rsidP="00EB78AE">
      <w:pPr>
        <w:jc w:val="right"/>
        <w:rPr>
          <w:b/>
        </w:rPr>
      </w:pPr>
      <w:r w:rsidRPr="007A1A2B">
        <w:rPr>
          <w:b/>
        </w:rPr>
        <w:t xml:space="preserve">Proyecto </w:t>
      </w:r>
      <w:r w:rsidR="008640E2" w:rsidRPr="007A1A2B">
        <w:rPr>
          <w:b/>
        </w:rPr>
        <w:t>Route Lite (ROL)</w:t>
      </w:r>
    </w:p>
    <w:p w:rsidR="00FE1CAC" w:rsidRPr="007A1A2B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A1A2B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7A1A2B">
        <w:rPr>
          <w:szCs w:val="36"/>
          <w:lang w:val="es-MX"/>
        </w:rPr>
        <w:t>Especificación del Caso de Uso:</w:t>
      </w:r>
      <w:r w:rsidR="005427FB" w:rsidRPr="007A1A2B">
        <w:rPr>
          <w:szCs w:val="36"/>
          <w:lang w:val="es-MX"/>
        </w:rPr>
        <w:t xml:space="preserve"> </w:t>
      </w:r>
      <w:r w:rsidR="00830C78" w:rsidRPr="007A1A2B">
        <w:t>Capturar Ventas a Consignación – CUROLMOV44</w:t>
      </w:r>
    </w:p>
    <w:p w:rsidR="0060151C" w:rsidRPr="007A1A2B" w:rsidRDefault="0060151C" w:rsidP="0060151C">
      <w:pPr>
        <w:pStyle w:val="Puesto"/>
        <w:jc w:val="right"/>
        <w:rPr>
          <w:lang w:val="es-MX"/>
        </w:rPr>
      </w:pPr>
    </w:p>
    <w:p w:rsidR="0060151C" w:rsidRPr="007A1A2B" w:rsidRDefault="00FE1CAC" w:rsidP="0060151C">
      <w:pPr>
        <w:pStyle w:val="Puesto"/>
        <w:jc w:val="right"/>
        <w:rPr>
          <w:lang w:val="es-MX"/>
        </w:rPr>
      </w:pPr>
      <w:proofErr w:type="gramStart"/>
      <w:r w:rsidRPr="007A1A2B">
        <w:rPr>
          <w:lang w:val="es-MX"/>
        </w:rPr>
        <w:t xml:space="preserve">VERSIÓN </w:t>
      </w:r>
      <w:r w:rsidR="0060151C" w:rsidRPr="007A1A2B">
        <w:rPr>
          <w:lang w:val="es-MX"/>
        </w:rPr>
        <w:t xml:space="preserve"> </w:t>
      </w:r>
      <w:r w:rsidR="00870F40" w:rsidRPr="007A1A2B">
        <w:rPr>
          <w:lang w:val="es-MX"/>
        </w:rPr>
        <w:t>1.</w:t>
      </w:r>
      <w:r w:rsidR="00D64C05">
        <w:rPr>
          <w:lang w:val="es-MX"/>
        </w:rPr>
        <w:t>5</w:t>
      </w:r>
      <w:proofErr w:type="gramEnd"/>
    </w:p>
    <w:p w:rsidR="0060151C" w:rsidRPr="007A1A2B" w:rsidRDefault="0060151C" w:rsidP="0060151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FE1CAC" w:rsidRPr="007A1A2B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7A1A2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7A1A2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7A1A2B" w:rsidRDefault="00FE1CAC" w:rsidP="00FE1CA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1436DC" w:rsidRPr="007A1A2B" w:rsidRDefault="001436DC" w:rsidP="00481C4A">
      <w:pPr>
        <w:rPr>
          <w:b/>
          <w:bCs/>
          <w:lang w:val="es-MX"/>
        </w:rPr>
      </w:pPr>
    </w:p>
    <w:p w:rsidR="009F63D6" w:rsidRPr="007A1A2B" w:rsidRDefault="00A54B9C" w:rsidP="00481C4A">
      <w:pPr>
        <w:jc w:val="center"/>
        <w:rPr>
          <w:b/>
          <w:lang w:val="es-MX"/>
        </w:rPr>
      </w:pPr>
      <w:r w:rsidRPr="007A1A2B">
        <w:rPr>
          <w:b/>
          <w:lang w:val="es-MX"/>
        </w:rPr>
        <w:br w:type="page"/>
      </w:r>
      <w:r w:rsidR="001436DC" w:rsidRPr="007A1A2B">
        <w:rPr>
          <w:b/>
          <w:lang w:val="es-MX"/>
        </w:rPr>
        <w:lastRenderedPageBreak/>
        <w:t>HISTÓ</w:t>
      </w:r>
      <w:r w:rsidR="009F63D6" w:rsidRPr="007A1A2B">
        <w:rPr>
          <w:b/>
          <w:lang w:val="es-MX"/>
        </w:rPr>
        <w:t>RICO DE REVISIÓN</w:t>
      </w:r>
    </w:p>
    <w:p w:rsidR="007948BC" w:rsidRPr="007A1A2B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7A1A2B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7A1A2B" w:rsidRDefault="007948BC" w:rsidP="00DF3C27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7A1A2B" w:rsidRDefault="007948BC" w:rsidP="00DF3C27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7A1A2B" w:rsidRDefault="007948BC" w:rsidP="00DF3C27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7A1A2B" w:rsidRDefault="007948BC" w:rsidP="00DF3C27">
            <w:pPr>
              <w:pStyle w:val="Tabletext"/>
              <w:rPr>
                <w:b/>
              </w:rPr>
            </w:pPr>
            <w:r w:rsidRPr="007A1A2B">
              <w:rPr>
                <w:b/>
              </w:rPr>
              <w:t>Autor</w:t>
            </w:r>
          </w:p>
        </w:tc>
      </w:tr>
      <w:tr w:rsidR="000A6ADC" w:rsidRPr="007A1A2B" w:rsidTr="00DF3C27">
        <w:trPr>
          <w:jc w:val="center"/>
        </w:trPr>
        <w:tc>
          <w:tcPr>
            <w:tcW w:w="2304" w:type="dxa"/>
          </w:tcPr>
          <w:p w:rsidR="000A6ADC" w:rsidRPr="007A1A2B" w:rsidRDefault="00830C78" w:rsidP="003B1A3D">
            <w:pPr>
              <w:pStyle w:val="Tabletext"/>
              <w:jc w:val="center"/>
            </w:pPr>
            <w:r w:rsidRPr="007A1A2B">
              <w:t>14/04</w:t>
            </w:r>
            <w:r w:rsidR="000A6ADC" w:rsidRPr="007A1A2B">
              <w:t>/201</w:t>
            </w:r>
            <w:r w:rsidR="006A35DA" w:rsidRPr="007A1A2B">
              <w:t>4</w:t>
            </w:r>
          </w:p>
        </w:tc>
        <w:tc>
          <w:tcPr>
            <w:tcW w:w="1152" w:type="dxa"/>
          </w:tcPr>
          <w:p w:rsidR="000A6ADC" w:rsidRPr="007A1A2B" w:rsidRDefault="000A6ADC" w:rsidP="00AF263B">
            <w:pPr>
              <w:pStyle w:val="Tabletext"/>
              <w:jc w:val="center"/>
            </w:pPr>
            <w:r w:rsidRPr="007A1A2B">
              <w:t>1.0</w:t>
            </w:r>
          </w:p>
        </w:tc>
        <w:tc>
          <w:tcPr>
            <w:tcW w:w="3744" w:type="dxa"/>
          </w:tcPr>
          <w:p w:rsidR="0031217A" w:rsidRPr="007A1A2B" w:rsidRDefault="0031217A" w:rsidP="0031217A">
            <w:pPr>
              <w:pStyle w:val="Tabletext"/>
            </w:pPr>
            <w:r w:rsidRPr="007A1A2B">
              <w:t xml:space="preserve">Elaboración de la especificación del caso de uso </w:t>
            </w:r>
            <w:r w:rsidR="00382908" w:rsidRPr="007A1A2B">
              <w:t xml:space="preserve">Capturar </w:t>
            </w:r>
            <w:r w:rsidR="00830C78" w:rsidRPr="007A1A2B">
              <w:t>Ventas a Consignación</w:t>
            </w:r>
            <w:r w:rsidR="003B1A3D" w:rsidRPr="007A1A2B">
              <w:t xml:space="preserve"> </w:t>
            </w:r>
            <w:r w:rsidRPr="007A1A2B">
              <w:t>para el Proyecto Route Lite de acuerdo al Estándar de Casos de Uso 1.4.</w:t>
            </w:r>
          </w:p>
          <w:p w:rsidR="0031217A" w:rsidRPr="007A1A2B" w:rsidRDefault="0031217A" w:rsidP="0031217A">
            <w:pPr>
              <w:pStyle w:val="Tabletext"/>
            </w:pPr>
            <w:r w:rsidRPr="007A1A2B">
              <w:t>Folio CAI 000</w:t>
            </w:r>
            <w:r w:rsidR="00B60F3E" w:rsidRPr="007A1A2B">
              <w:t>3016</w:t>
            </w:r>
          </w:p>
          <w:p w:rsidR="000A6ADC" w:rsidRPr="007A1A2B" w:rsidRDefault="0031217A" w:rsidP="005F62F2">
            <w:pPr>
              <w:pStyle w:val="Tabletext"/>
            </w:pPr>
            <w:r w:rsidRPr="007A1A2B">
              <w:t>(Route Lite, 1.</w:t>
            </w:r>
            <w:r w:rsidR="005F62F2">
              <w:t>1</w:t>
            </w:r>
            <w:r w:rsidRPr="007A1A2B">
              <w:t>.0.0)</w:t>
            </w:r>
          </w:p>
        </w:tc>
        <w:tc>
          <w:tcPr>
            <w:tcW w:w="2304" w:type="dxa"/>
          </w:tcPr>
          <w:p w:rsidR="000A6ADC" w:rsidRPr="007A1A2B" w:rsidRDefault="000A6ADC" w:rsidP="00AF263B">
            <w:pPr>
              <w:pStyle w:val="Tabletext"/>
            </w:pPr>
            <w:r w:rsidRPr="007A1A2B">
              <w:t>Belem Lizeth Jiménez Arévalo</w:t>
            </w:r>
          </w:p>
        </w:tc>
      </w:tr>
      <w:tr w:rsidR="00934350" w:rsidRPr="007A1A2B" w:rsidTr="00DF3C27">
        <w:trPr>
          <w:jc w:val="center"/>
        </w:trPr>
        <w:tc>
          <w:tcPr>
            <w:tcW w:w="2304" w:type="dxa"/>
          </w:tcPr>
          <w:p w:rsidR="00934350" w:rsidRPr="00761803" w:rsidRDefault="00934350" w:rsidP="00934350">
            <w:pPr>
              <w:pStyle w:val="Tabletext"/>
              <w:jc w:val="center"/>
              <w:rPr>
                <w:highlight w:val="red"/>
              </w:rPr>
            </w:pPr>
            <w:r>
              <w:rPr>
                <w:highlight w:val="red"/>
              </w:rPr>
              <w:t>30/05</w:t>
            </w:r>
            <w:r w:rsidRPr="00761803">
              <w:rPr>
                <w:highlight w:val="red"/>
              </w:rPr>
              <w:t>/2014</w:t>
            </w:r>
          </w:p>
        </w:tc>
        <w:tc>
          <w:tcPr>
            <w:tcW w:w="1152" w:type="dxa"/>
          </w:tcPr>
          <w:p w:rsidR="00934350" w:rsidRPr="00761803" w:rsidRDefault="00934350" w:rsidP="00934350">
            <w:pPr>
              <w:pStyle w:val="Tabletext"/>
              <w:jc w:val="center"/>
              <w:rPr>
                <w:highlight w:val="red"/>
              </w:rPr>
            </w:pPr>
            <w:r w:rsidRPr="00761803">
              <w:rPr>
                <w:highlight w:val="red"/>
              </w:rPr>
              <w:t>1.</w:t>
            </w:r>
            <w:r>
              <w:rPr>
                <w:highlight w:val="red"/>
              </w:rPr>
              <w:t>1</w:t>
            </w:r>
          </w:p>
        </w:tc>
        <w:tc>
          <w:tcPr>
            <w:tcW w:w="3744" w:type="dxa"/>
          </w:tcPr>
          <w:p w:rsidR="00934350" w:rsidRPr="00761803" w:rsidRDefault="00934350" w:rsidP="00934350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Agregar validación en la Captura de Producto de las siguientes actividades para que no se permita capturar producto de tipo contenido que no se pueda vender por separado:</w:t>
            </w:r>
          </w:p>
          <w:p w:rsidR="00934350" w:rsidRPr="00761803" w:rsidRDefault="00934350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Capturar Pedido</w:t>
            </w:r>
          </w:p>
          <w:p w:rsidR="00934350" w:rsidRPr="00761803" w:rsidRDefault="00934350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Capturar Movimiento sin Inventario Fuera de Visita</w:t>
            </w:r>
          </w:p>
          <w:p w:rsidR="00934350" w:rsidRPr="00761803" w:rsidRDefault="00934350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Capturar Ventas a Consignación</w:t>
            </w:r>
          </w:p>
          <w:p w:rsidR="00934350" w:rsidRDefault="00934350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Administrar Cambios de Producto</w:t>
            </w:r>
          </w:p>
          <w:p w:rsidR="0016286E" w:rsidRPr="00761803" w:rsidRDefault="0016286E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>
              <w:rPr>
                <w:rFonts w:cs="Arial"/>
                <w:color w:val="000000"/>
                <w:sz w:val="20"/>
                <w:szCs w:val="20"/>
                <w:highlight w:val="red"/>
              </w:rPr>
              <w:t>Buscar Productos</w:t>
            </w:r>
          </w:p>
          <w:p w:rsidR="00934350" w:rsidRPr="00761803" w:rsidRDefault="00934350" w:rsidP="00934350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</w:p>
          <w:p w:rsidR="00934350" w:rsidRPr="00761803" w:rsidRDefault="00934350" w:rsidP="00934350">
            <w:pPr>
              <w:pStyle w:val="Sinespaciado"/>
              <w:rPr>
                <w:rFonts w:cs="Arial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sz w:val="20"/>
                <w:szCs w:val="20"/>
                <w:highlight w:val="red"/>
              </w:rPr>
              <w:t>Folio CAI 000</w:t>
            </w:r>
            <w:r w:rsidR="0016286E">
              <w:rPr>
                <w:rFonts w:cs="Arial"/>
                <w:sz w:val="20"/>
                <w:szCs w:val="20"/>
                <w:highlight w:val="red"/>
              </w:rPr>
              <w:t>3106</w:t>
            </w:r>
          </w:p>
          <w:p w:rsidR="00934350" w:rsidRPr="00761803" w:rsidRDefault="00934350" w:rsidP="005F62F2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sz w:val="20"/>
                <w:szCs w:val="20"/>
                <w:highlight w:val="red"/>
              </w:rPr>
              <w:t>(Route Lite, 1.</w:t>
            </w:r>
            <w:r w:rsidR="005F62F2">
              <w:rPr>
                <w:sz w:val="20"/>
                <w:szCs w:val="20"/>
                <w:highlight w:val="red"/>
              </w:rPr>
              <w:t>1</w:t>
            </w:r>
            <w:r w:rsidRPr="00761803">
              <w:rPr>
                <w:sz w:val="20"/>
                <w:szCs w:val="20"/>
                <w:highlight w:val="red"/>
              </w:rPr>
              <w:t>.0.0)</w:t>
            </w:r>
          </w:p>
        </w:tc>
        <w:tc>
          <w:tcPr>
            <w:tcW w:w="2304" w:type="dxa"/>
          </w:tcPr>
          <w:p w:rsidR="00934350" w:rsidRPr="00761803" w:rsidRDefault="00934350" w:rsidP="00934350">
            <w:pPr>
              <w:pStyle w:val="Tabletext"/>
              <w:rPr>
                <w:highlight w:val="red"/>
              </w:rPr>
            </w:pPr>
            <w:r w:rsidRPr="00761803">
              <w:rPr>
                <w:highlight w:val="red"/>
              </w:rPr>
              <w:t>Belem Lizeth Jiménez Arévalo</w:t>
            </w:r>
          </w:p>
        </w:tc>
      </w:tr>
      <w:tr w:rsidR="005531CE" w:rsidRPr="007A1A2B" w:rsidTr="00DF3C27">
        <w:trPr>
          <w:jc w:val="center"/>
        </w:trPr>
        <w:tc>
          <w:tcPr>
            <w:tcW w:w="2304" w:type="dxa"/>
          </w:tcPr>
          <w:p w:rsidR="005531CE" w:rsidRPr="001725B9" w:rsidRDefault="00F7377F" w:rsidP="005531CE">
            <w:pPr>
              <w:pStyle w:val="Tabletext"/>
              <w:jc w:val="center"/>
              <w:rPr>
                <w:highlight w:val="yellow"/>
              </w:rPr>
            </w:pPr>
            <w:r w:rsidRPr="001725B9">
              <w:rPr>
                <w:highlight w:val="yellow"/>
              </w:rPr>
              <w:t>24/06/2014</w:t>
            </w:r>
          </w:p>
        </w:tc>
        <w:tc>
          <w:tcPr>
            <w:tcW w:w="1152" w:type="dxa"/>
          </w:tcPr>
          <w:p w:rsidR="005531CE" w:rsidRDefault="00F7377F" w:rsidP="005531CE">
            <w:pPr>
              <w:pStyle w:val="Tabletext"/>
              <w:jc w:val="center"/>
              <w:rPr>
                <w:highlight w:val="yellow"/>
              </w:rPr>
            </w:pPr>
            <w:r w:rsidRPr="001725B9">
              <w:rPr>
                <w:highlight w:val="yellow"/>
              </w:rPr>
              <w:t>1.2</w:t>
            </w: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7E57EB">
            <w:pPr>
              <w:pStyle w:val="Tabletext"/>
              <w:rPr>
                <w:highlight w:val="yellow"/>
              </w:rPr>
            </w:pPr>
          </w:p>
          <w:p w:rsidR="001725B9" w:rsidRPr="001725B9" w:rsidRDefault="001725B9" w:rsidP="007E57EB">
            <w:pPr>
              <w:pStyle w:val="Tabletext"/>
              <w:rPr>
                <w:highlight w:val="yellow"/>
              </w:rPr>
            </w:pPr>
          </w:p>
        </w:tc>
        <w:tc>
          <w:tcPr>
            <w:tcW w:w="3744" w:type="dxa"/>
          </w:tcPr>
          <w:p w:rsidR="00F7377F" w:rsidRDefault="00F7377F" w:rsidP="007E57EB">
            <w:pPr>
              <w:pStyle w:val="Sinespaciado"/>
              <w:numPr>
                <w:ilvl w:val="0"/>
                <w:numId w:val="25"/>
              </w:numPr>
              <w:ind w:left="256" w:hanging="256"/>
              <w:jc w:val="both"/>
              <w:rPr>
                <w:sz w:val="20"/>
                <w:szCs w:val="20"/>
                <w:highlight w:val="yellow"/>
              </w:rPr>
            </w:pPr>
            <w:r w:rsidRPr="001725B9">
              <w:rPr>
                <w:sz w:val="20"/>
                <w:szCs w:val="20"/>
                <w:highlight w:val="yellow"/>
              </w:rPr>
              <w:t>Agregar funcionalidad en la actividad de Capturar Ventas a Consignación para realizar el arrastre del saldo del préstamo de producto cuando se le puede prestar producto al cliente &lt;Cliente.Prestamo = 1&gt;. Realizar el arrastre de envase</w:t>
            </w:r>
            <w:r w:rsidR="001725B9" w:rsidRPr="001725B9">
              <w:rPr>
                <w:sz w:val="20"/>
                <w:szCs w:val="20"/>
                <w:highlight w:val="yellow"/>
              </w:rPr>
              <w:t xml:space="preserve"> (Cargo)</w:t>
            </w:r>
            <w:r w:rsidRPr="001725B9">
              <w:rPr>
                <w:sz w:val="20"/>
                <w:szCs w:val="20"/>
                <w:highlight w:val="yellow"/>
              </w:rPr>
              <w:t xml:space="preserve"> al agregar, modificar y eliminar un producto en los escenarios de Creación, Modificación y </w:t>
            </w:r>
            <w:r w:rsidR="001725B9" w:rsidRPr="001725B9">
              <w:rPr>
                <w:sz w:val="20"/>
                <w:szCs w:val="20"/>
                <w:highlight w:val="yellow"/>
              </w:rPr>
              <w:t>Eliminación de la Venta a C</w:t>
            </w:r>
            <w:r w:rsidRPr="001725B9">
              <w:rPr>
                <w:sz w:val="20"/>
                <w:szCs w:val="20"/>
                <w:highlight w:val="yellow"/>
              </w:rPr>
              <w:t xml:space="preserve">onsignación, así como en el escenario de Liquidación </w:t>
            </w:r>
            <w:r w:rsidR="001725B9" w:rsidRPr="001725B9">
              <w:rPr>
                <w:sz w:val="20"/>
                <w:szCs w:val="20"/>
                <w:highlight w:val="yellow"/>
              </w:rPr>
              <w:t>a partir del producto devuelto (Abono).</w:t>
            </w:r>
          </w:p>
          <w:p w:rsidR="007E57EB" w:rsidRPr="007E57EB" w:rsidRDefault="007E57EB" w:rsidP="00F7377F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7E57EB" w:rsidRPr="007E57EB" w:rsidRDefault="001725B9" w:rsidP="000B0B66">
            <w:pPr>
              <w:pStyle w:val="Sinespaciado"/>
              <w:numPr>
                <w:ilvl w:val="0"/>
                <w:numId w:val="25"/>
              </w:numPr>
              <w:jc w:val="both"/>
              <w:rPr>
                <w:sz w:val="20"/>
                <w:szCs w:val="20"/>
                <w:highlight w:val="yellow"/>
              </w:rPr>
            </w:pPr>
            <w:r w:rsidRPr="007E57EB">
              <w:rPr>
                <w:sz w:val="20"/>
                <w:szCs w:val="20"/>
                <w:highlight w:val="yellow"/>
              </w:rPr>
              <w:t xml:space="preserve">Si al cliente se le puede realizar el préstamo de envase &lt;Cliente.Prestamo = 1&gt; y si el parámetro de configuración indica que </w:t>
            </w:r>
            <w:r w:rsidR="000B0B66" w:rsidRPr="000B0B66">
              <w:rPr>
                <w:sz w:val="20"/>
                <w:szCs w:val="20"/>
                <w:highlight w:val="yellow"/>
              </w:rPr>
              <w:t>al cliente se le debe validar el límite de préstamo de envase &lt;Cliente.ValidarLimEnvase = 1&gt;</w:t>
            </w:r>
            <w:r w:rsidRPr="007E57EB">
              <w:rPr>
                <w:sz w:val="20"/>
                <w:szCs w:val="20"/>
                <w:highlight w:val="yellow"/>
              </w:rPr>
              <w:t xml:space="preserve">: </w:t>
            </w:r>
          </w:p>
          <w:p w:rsidR="001725B9" w:rsidRPr="007E57EB" w:rsidRDefault="001725B9" w:rsidP="007E57EB">
            <w:pPr>
              <w:pStyle w:val="Sinespaciado"/>
              <w:numPr>
                <w:ilvl w:val="0"/>
                <w:numId w:val="26"/>
              </w:numPr>
              <w:ind w:left="539" w:hanging="283"/>
              <w:jc w:val="both"/>
              <w:rPr>
                <w:sz w:val="20"/>
                <w:szCs w:val="20"/>
                <w:highlight w:val="yellow"/>
              </w:rPr>
            </w:pPr>
            <w:r w:rsidRPr="007E57EB">
              <w:rPr>
                <w:sz w:val="20"/>
                <w:szCs w:val="20"/>
                <w:highlight w:val="yellow"/>
              </w:rPr>
              <w:t>Agregar funcionalidad para la validación del límite de envase en el escenario de creación y modifica</w:t>
            </w:r>
            <w:r w:rsidR="007E57EB" w:rsidRPr="007E57EB">
              <w:rPr>
                <w:sz w:val="20"/>
                <w:szCs w:val="20"/>
                <w:highlight w:val="yellow"/>
              </w:rPr>
              <w:t>ción de la Venta a Consignación</w:t>
            </w:r>
            <w:r w:rsidRPr="007E57EB">
              <w:rPr>
                <w:sz w:val="20"/>
                <w:szCs w:val="20"/>
                <w:highlight w:val="yellow"/>
              </w:rPr>
              <w:t xml:space="preserve">, para asegurar que </w:t>
            </w:r>
            <w:r w:rsidRPr="007E57EB">
              <w:rPr>
                <w:sz w:val="20"/>
                <w:szCs w:val="20"/>
                <w:highlight w:val="yellow"/>
              </w:rPr>
              <w:lastRenderedPageBreak/>
              <w:t>no se exceda el límite de préstamo de envase &lt;Cliente.LimiteEnvase&gt; con el producto vendido. Lanzar mensaje de advertencia de que se está llegando al límite del préstamo de envase cuando se cumpla el porcentaje de envase configurado para dicho fin &lt;MOTConfiguracion.PorLimEnvase&gt;</w:t>
            </w:r>
            <w:r w:rsidR="007E57EB" w:rsidRPr="007E57EB">
              <w:rPr>
                <w:sz w:val="20"/>
                <w:szCs w:val="20"/>
                <w:highlight w:val="yellow"/>
              </w:rPr>
              <w:t>.</w:t>
            </w:r>
          </w:p>
          <w:p w:rsidR="001725B9" w:rsidRPr="007E57EB" w:rsidRDefault="001725B9" w:rsidP="001725B9">
            <w:pPr>
              <w:pStyle w:val="Sinespaciado"/>
              <w:jc w:val="both"/>
              <w:rPr>
                <w:sz w:val="20"/>
                <w:szCs w:val="20"/>
                <w:highlight w:val="yellow"/>
              </w:rPr>
            </w:pPr>
          </w:p>
          <w:p w:rsidR="001725B9" w:rsidRPr="007E57EB" w:rsidRDefault="001725B9" w:rsidP="001725B9">
            <w:pPr>
              <w:pStyle w:val="Sinespaciado"/>
              <w:jc w:val="both"/>
              <w:rPr>
                <w:sz w:val="20"/>
                <w:szCs w:val="20"/>
                <w:highlight w:val="yellow"/>
              </w:rPr>
            </w:pPr>
            <w:r w:rsidRPr="007E57EB">
              <w:rPr>
                <w:sz w:val="20"/>
                <w:szCs w:val="20"/>
                <w:highlight w:val="yellow"/>
              </w:rPr>
              <w:t>Folio CAI 000</w:t>
            </w:r>
            <w:r w:rsidR="0065031F">
              <w:rPr>
                <w:sz w:val="20"/>
                <w:szCs w:val="20"/>
                <w:highlight w:val="yellow"/>
              </w:rPr>
              <w:t>3123</w:t>
            </w:r>
          </w:p>
          <w:p w:rsidR="005531CE" w:rsidRPr="007E57EB" w:rsidRDefault="001725B9" w:rsidP="005531CE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7E57EB">
              <w:rPr>
                <w:sz w:val="20"/>
                <w:szCs w:val="20"/>
                <w:highlight w:val="yellow"/>
              </w:rPr>
              <w:t>(Route Lite, 1.1.0.0)</w:t>
            </w:r>
          </w:p>
        </w:tc>
        <w:tc>
          <w:tcPr>
            <w:tcW w:w="2304" w:type="dxa"/>
          </w:tcPr>
          <w:p w:rsidR="005531CE" w:rsidRDefault="00F7377F" w:rsidP="005531CE">
            <w:pPr>
              <w:pStyle w:val="Tabletext"/>
              <w:rPr>
                <w:highlight w:val="yellow"/>
              </w:rPr>
            </w:pPr>
            <w:r w:rsidRPr="001725B9">
              <w:rPr>
                <w:highlight w:val="yellow"/>
              </w:rPr>
              <w:lastRenderedPageBreak/>
              <w:t>Belem Lizeth Jiménez Arévalo</w:t>
            </w: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Pr="001725B9" w:rsidRDefault="007E57EB" w:rsidP="005531CE">
            <w:pPr>
              <w:pStyle w:val="Tabletext"/>
              <w:rPr>
                <w:highlight w:val="yellow"/>
              </w:rPr>
            </w:pPr>
          </w:p>
        </w:tc>
      </w:tr>
      <w:tr w:rsidR="00D80C1F" w:rsidRPr="007A1A2B" w:rsidTr="00DF3C27">
        <w:trPr>
          <w:jc w:val="center"/>
        </w:trPr>
        <w:tc>
          <w:tcPr>
            <w:tcW w:w="2304" w:type="dxa"/>
          </w:tcPr>
          <w:p w:rsidR="00D80C1F" w:rsidRDefault="00D80C1F" w:rsidP="00D80C1F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lastRenderedPageBreak/>
              <w:t>30/10/2014</w:t>
            </w:r>
          </w:p>
        </w:tc>
        <w:tc>
          <w:tcPr>
            <w:tcW w:w="1152" w:type="dxa"/>
          </w:tcPr>
          <w:p w:rsidR="00D80C1F" w:rsidRDefault="00D80C1F" w:rsidP="00D80C1F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1.3</w:t>
            </w:r>
          </w:p>
        </w:tc>
        <w:tc>
          <w:tcPr>
            <w:tcW w:w="3744" w:type="dxa"/>
          </w:tcPr>
          <w:p w:rsidR="00D80C1F" w:rsidRDefault="00D80C1F" w:rsidP="00D80C1F">
            <w:pPr>
              <w:pStyle w:val="Tabletext"/>
              <w:rPr>
                <w:highlight w:val="magenta"/>
                <w:lang w:val="es-ES"/>
              </w:rPr>
            </w:pPr>
            <w:r>
              <w:rPr>
                <w:highlight w:val="magenta"/>
                <w:lang w:val="es-ES"/>
              </w:rPr>
              <w:t>Se requiere agregar a ProductoUnidad.TipoEstado un valor por referencia que indique que está activo y se suba al móvil, pero que no se pueda vender. Esto para poder obtener las equivalencias en cajas de los productos.</w:t>
            </w:r>
          </w:p>
          <w:p w:rsidR="00D80C1F" w:rsidRDefault="00D80C1F" w:rsidP="00D80C1F">
            <w:pPr>
              <w:pStyle w:val="Tabletext"/>
              <w:rPr>
                <w:highlight w:val="magenta"/>
              </w:rPr>
            </w:pPr>
            <w:r>
              <w:rPr>
                <w:highlight w:val="magenta"/>
              </w:rPr>
              <w:t>Se modifica en el e-Route Android las consultas que hacen referencia a ProductoUnidad para que no muestren los registros con ProductoUnidad.TipoEstado = 2 y sólo se considere para obtener el factor de equivalencia en cajas en el reporte de inventario de Costeña.</w:t>
            </w:r>
          </w:p>
          <w:p w:rsidR="00D80C1F" w:rsidRDefault="00D80C1F" w:rsidP="00D80C1F">
            <w:pPr>
              <w:pStyle w:val="Sinespaciado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  <w:highlight w:val="magenta"/>
              </w:rPr>
              <w:t>Folio CAI 0003300</w:t>
            </w:r>
          </w:p>
          <w:p w:rsidR="00D80C1F" w:rsidRDefault="00D80C1F" w:rsidP="00D80C1F">
            <w:pPr>
              <w:jc w:val="both"/>
              <w:rPr>
                <w:rFonts w:cs="Arial"/>
                <w:color w:val="000000"/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  <w:highlight w:val="magenta"/>
              </w:rPr>
              <w:t>(La Costeña, 1.1.0.0)</w:t>
            </w:r>
          </w:p>
        </w:tc>
        <w:tc>
          <w:tcPr>
            <w:tcW w:w="2304" w:type="dxa"/>
          </w:tcPr>
          <w:p w:rsidR="00D80C1F" w:rsidRDefault="00D80C1F" w:rsidP="00D80C1F">
            <w:pPr>
              <w:pStyle w:val="Tabletext"/>
              <w:rPr>
                <w:highlight w:val="magenta"/>
              </w:rPr>
            </w:pPr>
            <w:r>
              <w:rPr>
                <w:highlight w:val="magenta"/>
              </w:rPr>
              <w:t>Belem Lizeth Jiménez Arévalo</w:t>
            </w:r>
          </w:p>
        </w:tc>
      </w:tr>
      <w:tr w:rsidR="002B08A6" w:rsidRPr="007A1A2B" w:rsidTr="00DF3C27">
        <w:trPr>
          <w:jc w:val="center"/>
        </w:trPr>
        <w:tc>
          <w:tcPr>
            <w:tcW w:w="2304" w:type="dxa"/>
          </w:tcPr>
          <w:p w:rsidR="002B08A6" w:rsidRPr="00A32433" w:rsidRDefault="002B08A6" w:rsidP="002B08A6">
            <w:pPr>
              <w:pStyle w:val="Tabletext"/>
              <w:tabs>
                <w:tab w:val="left" w:pos="540"/>
                <w:tab w:val="center" w:pos="1044"/>
              </w:tabs>
              <w:jc w:val="left"/>
              <w:rPr>
                <w:highlight w:val="darkGray"/>
              </w:rPr>
            </w:pPr>
            <w:r>
              <w:rPr>
                <w:highlight w:val="darkGray"/>
              </w:rPr>
              <w:tab/>
            </w:r>
            <w:r>
              <w:rPr>
                <w:highlight w:val="darkGray"/>
              </w:rPr>
              <w:tab/>
            </w:r>
            <w:r w:rsidRPr="00A32433">
              <w:rPr>
                <w:highlight w:val="darkGray"/>
              </w:rPr>
              <w:t>22/05/2015</w:t>
            </w:r>
          </w:p>
        </w:tc>
        <w:tc>
          <w:tcPr>
            <w:tcW w:w="1152" w:type="dxa"/>
          </w:tcPr>
          <w:p w:rsidR="002B08A6" w:rsidRPr="00A32433" w:rsidRDefault="002B08A6" w:rsidP="002B08A6">
            <w:pPr>
              <w:pStyle w:val="Tabletext"/>
              <w:jc w:val="center"/>
              <w:rPr>
                <w:highlight w:val="darkGray"/>
              </w:rPr>
            </w:pPr>
            <w:r>
              <w:rPr>
                <w:highlight w:val="darkGray"/>
              </w:rPr>
              <w:t>1.4</w:t>
            </w:r>
          </w:p>
        </w:tc>
        <w:tc>
          <w:tcPr>
            <w:tcW w:w="3744" w:type="dxa"/>
          </w:tcPr>
          <w:p w:rsidR="002B08A6" w:rsidRPr="00A32433" w:rsidRDefault="002B08A6" w:rsidP="002B08A6">
            <w:pPr>
              <w:pStyle w:val="Tabletext"/>
              <w:jc w:val="left"/>
              <w:rPr>
                <w:highlight w:val="darkGray"/>
              </w:rPr>
            </w:pPr>
            <w:r w:rsidRPr="00A32433">
              <w:rPr>
                <w:highlight w:val="darkGray"/>
              </w:rPr>
              <w:t>Folio CAI: 0003568</w:t>
            </w:r>
          </w:p>
          <w:p w:rsidR="002B08A6" w:rsidRPr="00A32433" w:rsidRDefault="002B08A6" w:rsidP="002B08A6">
            <w:pPr>
              <w:pStyle w:val="Tabletext"/>
              <w:jc w:val="left"/>
              <w:rPr>
                <w:highlight w:val="darkCyan"/>
              </w:rPr>
            </w:pPr>
            <w:r w:rsidRPr="00A32433">
              <w:rPr>
                <w:highlight w:val="darkGray"/>
              </w:rPr>
              <w:t>Realizar el cambio correspondiente para considerar los valores del valor por referencia "TMENSAJE", consideran solo el cero "0 = Ninguno" y el "1 = Impresión de Ticket" e ignorar los demás valores.</w:t>
            </w:r>
            <w:r w:rsidRPr="00A32433">
              <w:rPr>
                <w:highlight w:val="darkCyan"/>
              </w:rPr>
              <w:br/>
            </w:r>
            <w:r w:rsidRPr="00A32433">
              <w:rPr>
                <w:highlight w:val="darkCyan"/>
              </w:rPr>
              <w:br/>
            </w:r>
            <w:r w:rsidRPr="00A32433">
              <w:rPr>
                <w:b/>
                <w:color w:val="FF0000"/>
              </w:rPr>
              <w:t>Se realiza en la versión 1.4.0.0 (Route Lite)</w:t>
            </w:r>
          </w:p>
          <w:p w:rsidR="002B08A6" w:rsidRPr="00A32433" w:rsidRDefault="002B08A6" w:rsidP="002B08A6">
            <w:pPr>
              <w:pStyle w:val="Tabletext"/>
              <w:jc w:val="left"/>
              <w:rPr>
                <w:highlight w:val="darkCyan"/>
              </w:rPr>
            </w:pPr>
          </w:p>
          <w:p w:rsidR="002B08A6" w:rsidRPr="00E63C96" w:rsidRDefault="002B08A6" w:rsidP="002B08A6">
            <w:pPr>
              <w:pStyle w:val="Tabletext"/>
              <w:jc w:val="left"/>
              <w:rPr>
                <w:highlight w:val="darkCyan"/>
              </w:rPr>
            </w:pPr>
            <w:r w:rsidRPr="00A32433">
              <w:rPr>
                <w:highlight w:val="darkGray"/>
              </w:rPr>
              <w:t>(Ayari, 1.4.0.0)</w:t>
            </w:r>
          </w:p>
        </w:tc>
        <w:tc>
          <w:tcPr>
            <w:tcW w:w="2304" w:type="dxa"/>
          </w:tcPr>
          <w:p w:rsidR="002B08A6" w:rsidRPr="00A32433" w:rsidRDefault="002B08A6" w:rsidP="002B08A6">
            <w:pPr>
              <w:pStyle w:val="Tabletext"/>
              <w:jc w:val="left"/>
              <w:rPr>
                <w:highlight w:val="darkGray"/>
              </w:rPr>
            </w:pPr>
            <w:r w:rsidRPr="00A32433">
              <w:rPr>
                <w:highlight w:val="darkGray"/>
              </w:rPr>
              <w:t>Nancy Elizabeth Villalobos Plascencia</w:t>
            </w:r>
          </w:p>
        </w:tc>
      </w:tr>
      <w:tr w:rsidR="00D64C05" w:rsidRPr="007A1A2B" w:rsidTr="00DF3C27">
        <w:trPr>
          <w:jc w:val="center"/>
        </w:trPr>
        <w:tc>
          <w:tcPr>
            <w:tcW w:w="2304" w:type="dxa"/>
          </w:tcPr>
          <w:p w:rsidR="00D64C05" w:rsidRPr="00D64C05" w:rsidRDefault="00D64C05" w:rsidP="00D64C05">
            <w:pPr>
              <w:pStyle w:val="Tabletext"/>
              <w:jc w:val="center"/>
              <w:rPr>
                <w:highlight w:val="green"/>
              </w:rPr>
            </w:pPr>
            <w:r w:rsidRPr="00D64C05">
              <w:rPr>
                <w:highlight w:val="green"/>
              </w:rPr>
              <w:t>21/03/2016</w:t>
            </w:r>
          </w:p>
        </w:tc>
        <w:tc>
          <w:tcPr>
            <w:tcW w:w="1152" w:type="dxa"/>
          </w:tcPr>
          <w:p w:rsidR="00D64C05" w:rsidRPr="00D64C05" w:rsidRDefault="00D64C05" w:rsidP="00D64C05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1.5</w:t>
            </w:r>
          </w:p>
        </w:tc>
        <w:tc>
          <w:tcPr>
            <w:tcW w:w="3744" w:type="dxa"/>
          </w:tcPr>
          <w:p w:rsidR="00D64C05" w:rsidRPr="00D64C05" w:rsidRDefault="00D64C05" w:rsidP="00D64C05">
            <w:pPr>
              <w:pStyle w:val="Tabletext"/>
              <w:jc w:val="left"/>
              <w:rPr>
                <w:highlight w:val="green"/>
              </w:rPr>
            </w:pPr>
            <w:r w:rsidRPr="00D64C05">
              <w:rPr>
                <w:highlight w:val="green"/>
              </w:rPr>
              <w:t>Folio CAI: 0003896</w:t>
            </w:r>
          </w:p>
          <w:p w:rsidR="00D64C05" w:rsidRPr="00D64C05" w:rsidRDefault="00D64C05" w:rsidP="00D64C05">
            <w:pPr>
              <w:pStyle w:val="Tabletext"/>
              <w:jc w:val="left"/>
              <w:rPr>
                <w:highlight w:val="green"/>
              </w:rPr>
            </w:pPr>
            <w:r w:rsidRPr="00D64C05">
              <w:rPr>
                <w:highlight w:val="green"/>
              </w:rPr>
              <w:t>Habilitar mensaje para impresión bajo demanda en aplicación móvil (Android)</w:t>
            </w:r>
          </w:p>
          <w:p w:rsidR="00D64C05" w:rsidRPr="00D64C05" w:rsidRDefault="00D64C05" w:rsidP="00D64C05">
            <w:pPr>
              <w:pStyle w:val="Tabletext"/>
              <w:jc w:val="left"/>
              <w:rPr>
                <w:highlight w:val="green"/>
              </w:rPr>
            </w:pPr>
          </w:p>
          <w:p w:rsidR="00D64C05" w:rsidRPr="00D64C05" w:rsidRDefault="00D64C05" w:rsidP="00D64C05">
            <w:pPr>
              <w:pStyle w:val="Tabletext"/>
              <w:jc w:val="left"/>
              <w:rPr>
                <w:highlight w:val="green"/>
              </w:rPr>
            </w:pPr>
            <w:r w:rsidRPr="00D64C05">
              <w:rPr>
                <w:highlight w:val="green"/>
              </w:rPr>
              <w:t>(Materias Primas, 1.6.0.0)</w:t>
            </w:r>
          </w:p>
          <w:p w:rsidR="00D64C05" w:rsidRPr="00D64C05" w:rsidRDefault="00D64C05" w:rsidP="00D64C05">
            <w:pPr>
              <w:pStyle w:val="Tabletext"/>
              <w:jc w:val="left"/>
              <w:rPr>
                <w:highlight w:val="green"/>
              </w:rPr>
            </w:pPr>
          </w:p>
        </w:tc>
        <w:tc>
          <w:tcPr>
            <w:tcW w:w="2304" w:type="dxa"/>
          </w:tcPr>
          <w:p w:rsidR="00D64C05" w:rsidRPr="00D64C05" w:rsidRDefault="00D64C05" w:rsidP="00D64C05">
            <w:pPr>
              <w:pStyle w:val="Tabletext"/>
              <w:jc w:val="left"/>
              <w:rPr>
                <w:highlight w:val="green"/>
              </w:rPr>
            </w:pPr>
            <w:r w:rsidRPr="00D64C05">
              <w:rPr>
                <w:highlight w:val="green"/>
              </w:rPr>
              <w:t>Nancy Elizabeth Villalobos Plascencia</w:t>
            </w:r>
          </w:p>
        </w:tc>
      </w:tr>
    </w:tbl>
    <w:p w:rsidR="009F63D6" w:rsidRPr="007A1A2B" w:rsidRDefault="009F63D6" w:rsidP="007B7EDC">
      <w:pPr>
        <w:rPr>
          <w:lang w:val="es-MX"/>
        </w:rPr>
      </w:pPr>
    </w:p>
    <w:p w:rsidR="00481C4A" w:rsidRPr="007A1A2B" w:rsidRDefault="00A54B9C" w:rsidP="00481C4A">
      <w:pPr>
        <w:pStyle w:val="Puesto"/>
        <w:rPr>
          <w:lang w:val="es-MX"/>
        </w:rPr>
      </w:pPr>
      <w:r w:rsidRPr="007A1A2B">
        <w:rPr>
          <w:lang w:val="es-MX"/>
        </w:rPr>
        <w:br w:type="page"/>
      </w:r>
      <w:r w:rsidR="00481C4A" w:rsidRPr="007A1A2B">
        <w:rPr>
          <w:lang w:val="es-MX"/>
        </w:rPr>
        <w:lastRenderedPageBreak/>
        <w:t>Tabla de Contenido</w:t>
      </w:r>
    </w:p>
    <w:p w:rsidR="00481C4A" w:rsidRPr="007A1A2B" w:rsidRDefault="00481C4A" w:rsidP="009C42D4">
      <w:pPr>
        <w:pStyle w:val="TDC2"/>
        <w:rPr>
          <w:lang w:val="es-MX" w:eastAsia="en-US"/>
        </w:rPr>
      </w:pPr>
    </w:p>
    <w:p w:rsidR="005C1B2B" w:rsidRPr="007A1A2B" w:rsidRDefault="005C1B2B">
      <w:pPr>
        <w:pStyle w:val="TDC1"/>
        <w:rPr>
          <w:rStyle w:val="Hipervnculo"/>
          <w:noProof w:val="0"/>
          <w:lang w:val="es-MX"/>
        </w:rPr>
      </w:pPr>
    </w:p>
    <w:p w:rsidR="00552552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A2B">
        <w:rPr>
          <w:rStyle w:val="Hipervnculo"/>
          <w:noProof w:val="0"/>
          <w:lang w:val="es-MX"/>
        </w:rPr>
        <w:fldChar w:fldCharType="begin"/>
      </w:r>
      <w:r w:rsidR="00481C4A" w:rsidRPr="007A1A2B">
        <w:rPr>
          <w:rStyle w:val="Hipervnculo"/>
          <w:noProof w:val="0"/>
          <w:lang w:val="es-MX"/>
        </w:rPr>
        <w:instrText xml:space="preserve"> TOC \o "1-3" \h \z \u </w:instrText>
      </w:r>
      <w:r w:rsidRPr="007A1A2B">
        <w:rPr>
          <w:rStyle w:val="Hipervnculo"/>
          <w:noProof w:val="0"/>
          <w:lang w:val="es-MX"/>
        </w:rPr>
        <w:fldChar w:fldCharType="separate"/>
      </w:r>
      <w:hyperlink w:anchor="_Toc422999288" w:history="1">
        <w:r w:rsidR="00552552" w:rsidRPr="00567B4F">
          <w:rPr>
            <w:rStyle w:val="Hipervnculo"/>
            <w:lang w:val="es-GT"/>
          </w:rPr>
          <w:t xml:space="preserve">Especificación de Casos de Uso: </w:t>
        </w:r>
        <w:r w:rsidR="00552552" w:rsidRPr="00567B4F">
          <w:rPr>
            <w:rStyle w:val="Hipervnculo"/>
          </w:rPr>
          <w:t xml:space="preserve"> Capturar Ventas a Consignación – CUROLMOV44</w:t>
        </w:r>
        <w:r w:rsidR="00552552">
          <w:rPr>
            <w:webHidden/>
          </w:rPr>
          <w:tab/>
        </w:r>
        <w:r w:rsidR="00552552">
          <w:rPr>
            <w:webHidden/>
          </w:rPr>
          <w:fldChar w:fldCharType="begin"/>
        </w:r>
        <w:r w:rsidR="00552552">
          <w:rPr>
            <w:webHidden/>
          </w:rPr>
          <w:instrText xml:space="preserve"> PAGEREF _Toc422999288 \h </w:instrText>
        </w:r>
        <w:r w:rsidR="00552552">
          <w:rPr>
            <w:webHidden/>
          </w:rPr>
        </w:r>
        <w:r w:rsidR="00552552">
          <w:rPr>
            <w:webHidden/>
          </w:rPr>
          <w:fldChar w:fldCharType="separate"/>
        </w:r>
        <w:r w:rsidR="00552552">
          <w:rPr>
            <w:webHidden/>
          </w:rPr>
          <w:t>5</w:t>
        </w:r>
        <w:r w:rsidR="00552552">
          <w:rPr>
            <w:webHidden/>
          </w:rPr>
          <w:fldChar w:fldCharType="end"/>
        </w:r>
      </w:hyperlink>
    </w:p>
    <w:p w:rsidR="00552552" w:rsidRDefault="00D64C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999289" w:history="1">
        <w:r w:rsidR="00552552" w:rsidRPr="00567B4F">
          <w:rPr>
            <w:rStyle w:val="Hipervnculo"/>
          </w:rPr>
          <w:t>1</w:t>
        </w:r>
        <w:r w:rsidR="0055255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</w:rPr>
          <w:t>Introducción</w:t>
        </w:r>
        <w:r w:rsidR="00552552">
          <w:rPr>
            <w:webHidden/>
          </w:rPr>
          <w:tab/>
        </w:r>
        <w:r w:rsidR="00552552">
          <w:rPr>
            <w:webHidden/>
          </w:rPr>
          <w:fldChar w:fldCharType="begin"/>
        </w:r>
        <w:r w:rsidR="00552552">
          <w:rPr>
            <w:webHidden/>
          </w:rPr>
          <w:instrText xml:space="preserve"> PAGEREF _Toc422999289 \h </w:instrText>
        </w:r>
        <w:r w:rsidR="00552552">
          <w:rPr>
            <w:webHidden/>
          </w:rPr>
        </w:r>
        <w:r w:rsidR="00552552">
          <w:rPr>
            <w:webHidden/>
          </w:rPr>
          <w:fldChar w:fldCharType="separate"/>
        </w:r>
        <w:r w:rsidR="00552552">
          <w:rPr>
            <w:webHidden/>
          </w:rPr>
          <w:t>5</w:t>
        </w:r>
        <w:r w:rsidR="00552552">
          <w:rPr>
            <w:webHidden/>
          </w:rPr>
          <w:fldChar w:fldCharType="end"/>
        </w:r>
      </w:hyperlink>
    </w:p>
    <w:p w:rsidR="00552552" w:rsidRDefault="00D64C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999290" w:history="1">
        <w:r w:rsidR="00552552" w:rsidRPr="00567B4F">
          <w:rPr>
            <w:rStyle w:val="Hipervnculo"/>
          </w:rPr>
          <w:t>2</w:t>
        </w:r>
        <w:r w:rsidR="0055255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</w:rPr>
          <w:t>Caso de uso: Capturar Ventas a Consignación – CUROLMOV44</w:t>
        </w:r>
        <w:r w:rsidR="00552552">
          <w:rPr>
            <w:webHidden/>
          </w:rPr>
          <w:tab/>
        </w:r>
        <w:r w:rsidR="00552552">
          <w:rPr>
            <w:webHidden/>
          </w:rPr>
          <w:fldChar w:fldCharType="begin"/>
        </w:r>
        <w:r w:rsidR="00552552">
          <w:rPr>
            <w:webHidden/>
          </w:rPr>
          <w:instrText xml:space="preserve"> PAGEREF _Toc422999290 \h </w:instrText>
        </w:r>
        <w:r w:rsidR="00552552">
          <w:rPr>
            <w:webHidden/>
          </w:rPr>
        </w:r>
        <w:r w:rsidR="00552552">
          <w:rPr>
            <w:webHidden/>
          </w:rPr>
          <w:fldChar w:fldCharType="separate"/>
        </w:r>
        <w:r w:rsidR="00552552">
          <w:rPr>
            <w:webHidden/>
          </w:rPr>
          <w:t>5</w:t>
        </w:r>
        <w:r w:rsidR="00552552">
          <w:rPr>
            <w:webHidden/>
          </w:rPr>
          <w:fldChar w:fldCharType="end"/>
        </w:r>
      </w:hyperlink>
    </w:p>
    <w:p w:rsidR="00552552" w:rsidRDefault="00D64C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999291" w:history="1">
        <w:r w:rsidR="00552552" w:rsidRPr="00567B4F">
          <w:rPr>
            <w:rStyle w:val="Hipervnculo"/>
            <w:rFonts w:cs="Arial"/>
            <w:noProof/>
            <w:lang w:val="es-MX"/>
          </w:rPr>
          <w:t>2.1</w:t>
        </w:r>
        <w:r w:rsidR="0055255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rFonts w:cs="Arial"/>
            <w:noProof/>
            <w:lang w:val="es-MX"/>
          </w:rPr>
          <w:t>Descripción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_Toc422999291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552552">
          <w:rPr>
            <w:noProof/>
            <w:webHidden/>
          </w:rPr>
          <w:t>5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D64C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999292" w:history="1">
        <w:r w:rsidR="00552552" w:rsidRPr="00567B4F">
          <w:rPr>
            <w:rStyle w:val="Hipervnculo"/>
          </w:rPr>
          <w:t>3</w:t>
        </w:r>
        <w:r w:rsidR="0055255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</w:rPr>
          <w:t>Diagrama de Casos de Uso</w:t>
        </w:r>
        <w:r w:rsidR="00552552">
          <w:rPr>
            <w:webHidden/>
          </w:rPr>
          <w:tab/>
        </w:r>
        <w:r w:rsidR="00552552">
          <w:rPr>
            <w:webHidden/>
          </w:rPr>
          <w:fldChar w:fldCharType="begin"/>
        </w:r>
        <w:r w:rsidR="00552552">
          <w:rPr>
            <w:webHidden/>
          </w:rPr>
          <w:instrText xml:space="preserve"> PAGEREF _Toc422999292 \h </w:instrText>
        </w:r>
        <w:r w:rsidR="00552552">
          <w:rPr>
            <w:webHidden/>
          </w:rPr>
        </w:r>
        <w:r w:rsidR="00552552">
          <w:rPr>
            <w:webHidden/>
          </w:rPr>
          <w:fldChar w:fldCharType="separate"/>
        </w:r>
        <w:r w:rsidR="00552552">
          <w:rPr>
            <w:webHidden/>
          </w:rPr>
          <w:t>5</w:t>
        </w:r>
        <w:r w:rsidR="00552552">
          <w:rPr>
            <w:webHidden/>
          </w:rPr>
          <w:fldChar w:fldCharType="end"/>
        </w:r>
      </w:hyperlink>
    </w:p>
    <w:p w:rsidR="00552552" w:rsidRDefault="00D64C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999293" w:history="1">
        <w:r w:rsidR="00552552" w:rsidRPr="00567B4F">
          <w:rPr>
            <w:rStyle w:val="Hipervnculo"/>
          </w:rPr>
          <w:t>4</w:t>
        </w:r>
        <w:r w:rsidR="0055255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</w:rPr>
          <w:t>Precondiciones</w:t>
        </w:r>
        <w:r w:rsidR="00552552">
          <w:rPr>
            <w:webHidden/>
          </w:rPr>
          <w:tab/>
        </w:r>
        <w:r w:rsidR="00552552">
          <w:rPr>
            <w:webHidden/>
          </w:rPr>
          <w:fldChar w:fldCharType="begin"/>
        </w:r>
        <w:r w:rsidR="00552552">
          <w:rPr>
            <w:webHidden/>
          </w:rPr>
          <w:instrText xml:space="preserve"> PAGEREF _Toc422999293 \h </w:instrText>
        </w:r>
        <w:r w:rsidR="00552552">
          <w:rPr>
            <w:webHidden/>
          </w:rPr>
        </w:r>
        <w:r w:rsidR="00552552">
          <w:rPr>
            <w:webHidden/>
          </w:rPr>
          <w:fldChar w:fldCharType="separate"/>
        </w:r>
        <w:r w:rsidR="00552552">
          <w:rPr>
            <w:webHidden/>
          </w:rPr>
          <w:t>5</w:t>
        </w:r>
        <w:r w:rsidR="00552552">
          <w:rPr>
            <w:webHidden/>
          </w:rPr>
          <w:fldChar w:fldCharType="end"/>
        </w:r>
      </w:hyperlink>
    </w:p>
    <w:p w:rsidR="00552552" w:rsidRDefault="00D64C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999294" w:history="1">
        <w:r w:rsidR="00552552" w:rsidRPr="00567B4F">
          <w:rPr>
            <w:rStyle w:val="Hipervnculo"/>
            <w:rFonts w:cs="Arial"/>
            <w:noProof/>
            <w:lang w:val="es-MX"/>
          </w:rPr>
          <w:t>4.1</w:t>
        </w:r>
        <w:r w:rsidR="0055255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rFonts w:cs="Arial"/>
            <w:noProof/>
            <w:lang w:val="es-MX"/>
          </w:rPr>
          <w:t>Actores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_Toc422999294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552552">
          <w:rPr>
            <w:noProof/>
            <w:webHidden/>
          </w:rPr>
          <w:t>5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D64C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999295" w:history="1">
        <w:r w:rsidR="00552552" w:rsidRPr="00567B4F">
          <w:rPr>
            <w:rStyle w:val="Hipervnculo"/>
            <w:rFonts w:cs="Arial"/>
            <w:noProof/>
            <w:lang w:val="es-MX"/>
          </w:rPr>
          <w:t>4.2</w:t>
        </w:r>
        <w:r w:rsidR="0055255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rFonts w:cs="Arial"/>
            <w:noProof/>
            <w:lang w:val="es-MX"/>
          </w:rPr>
          <w:t>Generales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_Toc422999295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552552">
          <w:rPr>
            <w:noProof/>
            <w:webHidden/>
          </w:rPr>
          <w:t>6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D64C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999296" w:history="1">
        <w:r w:rsidR="00552552" w:rsidRPr="00567B4F">
          <w:rPr>
            <w:rStyle w:val="Hipervnculo"/>
          </w:rPr>
          <w:t>5</w:t>
        </w:r>
        <w:r w:rsidR="0055255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</w:rPr>
          <w:t>Flujo de eventos</w:t>
        </w:r>
        <w:r w:rsidR="00552552">
          <w:rPr>
            <w:webHidden/>
          </w:rPr>
          <w:tab/>
        </w:r>
        <w:r w:rsidR="00552552">
          <w:rPr>
            <w:webHidden/>
          </w:rPr>
          <w:fldChar w:fldCharType="begin"/>
        </w:r>
        <w:r w:rsidR="00552552">
          <w:rPr>
            <w:webHidden/>
          </w:rPr>
          <w:instrText xml:space="preserve"> PAGEREF _Toc422999296 \h </w:instrText>
        </w:r>
        <w:r w:rsidR="00552552">
          <w:rPr>
            <w:webHidden/>
          </w:rPr>
        </w:r>
        <w:r w:rsidR="00552552">
          <w:rPr>
            <w:webHidden/>
          </w:rPr>
          <w:fldChar w:fldCharType="separate"/>
        </w:r>
        <w:r w:rsidR="00552552">
          <w:rPr>
            <w:webHidden/>
          </w:rPr>
          <w:t>6</w:t>
        </w:r>
        <w:r w:rsidR="00552552">
          <w:rPr>
            <w:webHidden/>
          </w:rPr>
          <w:fldChar w:fldCharType="end"/>
        </w:r>
      </w:hyperlink>
    </w:p>
    <w:p w:rsidR="00552552" w:rsidRDefault="00D64C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999297" w:history="1">
        <w:r w:rsidR="00552552" w:rsidRPr="00567B4F">
          <w:rPr>
            <w:rStyle w:val="Hipervnculo"/>
            <w:rFonts w:cs="Arial"/>
            <w:noProof/>
            <w:lang w:val="es-MX"/>
          </w:rPr>
          <w:t>5.1</w:t>
        </w:r>
        <w:r w:rsidR="0055255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rFonts w:cs="Arial"/>
            <w:noProof/>
            <w:lang w:val="es-MX"/>
          </w:rPr>
          <w:t>Flujo básico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_Toc422999297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552552">
          <w:rPr>
            <w:noProof/>
            <w:webHidden/>
          </w:rPr>
          <w:t>6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D64C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999298" w:history="1">
        <w:r w:rsidR="00552552" w:rsidRPr="00567B4F">
          <w:rPr>
            <w:rStyle w:val="Hipervnculo"/>
            <w:rFonts w:cs="Arial"/>
            <w:noProof/>
            <w:lang w:val="es-MX"/>
          </w:rPr>
          <w:t>5.2</w:t>
        </w:r>
        <w:r w:rsidR="0055255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rFonts w:cs="Arial"/>
            <w:noProof/>
            <w:lang w:val="es-MX"/>
          </w:rPr>
          <w:t>Flujos alternos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_Toc422999298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552552">
          <w:rPr>
            <w:noProof/>
            <w:webHidden/>
          </w:rPr>
          <w:t>9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D64C0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299" w:history="1">
        <w:r w:rsidR="00552552" w:rsidRPr="00567B4F">
          <w:rPr>
            <w:rStyle w:val="Hipervnculo"/>
            <w:noProof/>
            <w:lang w:val="es-MX"/>
          </w:rPr>
          <w:t>5.2.1</w:t>
        </w:r>
        <w:r w:rsidR="0055255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noProof/>
            <w:lang w:val="es-MX"/>
          </w:rPr>
          <w:t>Opcionales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_Toc422999299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552552">
          <w:rPr>
            <w:noProof/>
            <w:webHidden/>
          </w:rPr>
          <w:t>9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D64C0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08" w:history="1">
        <w:r w:rsidR="00552552" w:rsidRPr="00567B4F">
          <w:rPr>
            <w:rStyle w:val="Hipervnculo"/>
            <w:noProof/>
          </w:rPr>
          <w:t>5.2.1.1.</w:t>
        </w:r>
        <w:r w:rsidR="0055255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noProof/>
          </w:rPr>
          <w:t>AO01 Crear Venta a Consignación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_Toc422999308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552552">
          <w:rPr>
            <w:noProof/>
            <w:webHidden/>
          </w:rPr>
          <w:t>9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D64C0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09" w:history="1">
        <w:r w:rsidR="00552552" w:rsidRPr="00567B4F">
          <w:rPr>
            <w:rStyle w:val="Hipervnculo"/>
            <w:noProof/>
          </w:rPr>
          <w:t>5.2.1.2.</w:t>
        </w:r>
        <w:r w:rsidR="0055255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noProof/>
          </w:rPr>
          <w:t>AO02 Calcular Generales Venta a Consignación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_Toc422999309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552552">
          <w:rPr>
            <w:noProof/>
            <w:webHidden/>
          </w:rPr>
          <w:t>28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D64C0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10" w:history="1">
        <w:r w:rsidR="00552552" w:rsidRPr="00567B4F">
          <w:rPr>
            <w:rStyle w:val="Hipervnculo"/>
            <w:noProof/>
          </w:rPr>
          <w:t>5.2.1.3.</w:t>
        </w:r>
        <w:r w:rsidR="0055255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noProof/>
          </w:rPr>
          <w:t>AO03 Modificar Venta a Consignación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_Toc422999310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552552">
          <w:rPr>
            <w:noProof/>
            <w:webHidden/>
          </w:rPr>
          <w:t>34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D64C0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11" w:history="1">
        <w:r w:rsidR="00552552" w:rsidRPr="00567B4F">
          <w:rPr>
            <w:rStyle w:val="Hipervnculo"/>
            <w:noProof/>
          </w:rPr>
          <w:t>5.2.1.4.</w:t>
        </w:r>
        <w:r w:rsidR="0055255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noProof/>
          </w:rPr>
          <w:t>AO04 Eliminar Venta a Consignación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_Toc422999311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552552">
          <w:rPr>
            <w:noProof/>
            <w:webHidden/>
          </w:rPr>
          <w:t>36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D64C0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12" w:history="1">
        <w:r w:rsidR="00552552" w:rsidRPr="00567B4F">
          <w:rPr>
            <w:rStyle w:val="Hipervnculo"/>
            <w:noProof/>
          </w:rPr>
          <w:t>5.2.1.5.</w:t>
        </w:r>
        <w:r w:rsidR="0055255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noProof/>
          </w:rPr>
          <w:t>AO05 Liquidar Venta a Consignación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_Toc422999312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552552">
          <w:rPr>
            <w:noProof/>
            <w:webHidden/>
          </w:rPr>
          <w:t>41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D64C0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13" w:history="1">
        <w:r w:rsidR="00552552" w:rsidRPr="00567B4F">
          <w:rPr>
            <w:rStyle w:val="Hipervnculo"/>
            <w:noProof/>
          </w:rPr>
          <w:t>5.2.1.6.</w:t>
        </w:r>
        <w:r w:rsidR="0055255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noProof/>
          </w:rPr>
          <w:t>AO06 Liquidar Venta a Consignación por Devolución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_Toc422999313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552552">
          <w:rPr>
            <w:noProof/>
            <w:webHidden/>
          </w:rPr>
          <w:t>45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D64C0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14" w:history="1">
        <w:r w:rsidR="00552552" w:rsidRPr="00567B4F">
          <w:rPr>
            <w:rStyle w:val="Hipervnculo"/>
            <w:noProof/>
          </w:rPr>
          <w:t>5.2.1.7.</w:t>
        </w:r>
        <w:r w:rsidR="0055255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noProof/>
          </w:rPr>
          <w:t>AO07 Liquidar Venta a Consignación por Cancelación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_Toc422999314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552552">
          <w:rPr>
            <w:noProof/>
            <w:webHidden/>
          </w:rPr>
          <w:t>52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D64C0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15" w:history="1">
        <w:r w:rsidR="00552552" w:rsidRPr="00567B4F">
          <w:rPr>
            <w:rStyle w:val="Hipervnculo"/>
            <w:noProof/>
          </w:rPr>
          <w:t>5.2.1.8.</w:t>
        </w:r>
        <w:r w:rsidR="0055255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noProof/>
          </w:rPr>
          <w:t>AO08 Terminar Proceso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_Toc422999315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552552">
          <w:rPr>
            <w:noProof/>
            <w:webHidden/>
          </w:rPr>
          <w:t>66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D64C0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16" w:history="1">
        <w:r w:rsidR="00552552" w:rsidRPr="00567B4F">
          <w:rPr>
            <w:rStyle w:val="Hipervnculo"/>
            <w:noProof/>
            <w:lang w:val="es-MX"/>
          </w:rPr>
          <w:t>5.2.2</w:t>
        </w:r>
        <w:r w:rsidR="0055255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noProof/>
            <w:lang w:val="es-MX"/>
          </w:rPr>
          <w:t>Generales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_Toc422999316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552552">
          <w:rPr>
            <w:noProof/>
            <w:webHidden/>
          </w:rPr>
          <w:t>70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D64C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999317" w:history="1">
        <w:r w:rsidR="00552552" w:rsidRPr="00567B4F">
          <w:rPr>
            <w:rStyle w:val="Hipervnculo"/>
          </w:rPr>
          <w:t>6</w:t>
        </w:r>
        <w:r w:rsidR="0055255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</w:rPr>
          <w:t>Poscondiciones</w:t>
        </w:r>
        <w:r w:rsidR="00552552">
          <w:rPr>
            <w:webHidden/>
          </w:rPr>
          <w:tab/>
        </w:r>
        <w:r w:rsidR="00552552">
          <w:rPr>
            <w:webHidden/>
          </w:rPr>
          <w:fldChar w:fldCharType="begin"/>
        </w:r>
        <w:r w:rsidR="00552552">
          <w:rPr>
            <w:webHidden/>
          </w:rPr>
          <w:instrText xml:space="preserve"> PAGEREF _Toc422999317 \h </w:instrText>
        </w:r>
        <w:r w:rsidR="00552552">
          <w:rPr>
            <w:webHidden/>
          </w:rPr>
        </w:r>
        <w:r w:rsidR="00552552">
          <w:rPr>
            <w:webHidden/>
          </w:rPr>
          <w:fldChar w:fldCharType="separate"/>
        </w:r>
        <w:r w:rsidR="00552552">
          <w:rPr>
            <w:webHidden/>
          </w:rPr>
          <w:t>70</w:t>
        </w:r>
        <w:r w:rsidR="00552552">
          <w:rPr>
            <w:webHidden/>
          </w:rPr>
          <w:fldChar w:fldCharType="end"/>
        </w:r>
      </w:hyperlink>
    </w:p>
    <w:p w:rsidR="00552552" w:rsidRDefault="00D64C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999318" w:history="1">
        <w:r w:rsidR="00552552" w:rsidRPr="00567B4F">
          <w:rPr>
            <w:rStyle w:val="Hipervnculo"/>
            <w:rFonts w:cs="Arial"/>
            <w:noProof/>
          </w:rPr>
          <w:t>6.1</w:t>
        </w:r>
        <w:r w:rsidR="0055255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rFonts w:cs="Arial"/>
            <w:noProof/>
          </w:rPr>
          <w:t>Generales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_Toc422999318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552552">
          <w:rPr>
            <w:noProof/>
            <w:webHidden/>
          </w:rPr>
          <w:t>70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D64C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999319" w:history="1">
        <w:r w:rsidR="00552552" w:rsidRPr="00567B4F">
          <w:rPr>
            <w:rStyle w:val="Hipervnculo"/>
          </w:rPr>
          <w:t>7</w:t>
        </w:r>
        <w:r w:rsidR="0055255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</w:rPr>
          <w:t>Firmas de Aceptación</w:t>
        </w:r>
        <w:r w:rsidR="00552552">
          <w:rPr>
            <w:webHidden/>
          </w:rPr>
          <w:tab/>
        </w:r>
        <w:r w:rsidR="00552552">
          <w:rPr>
            <w:webHidden/>
          </w:rPr>
          <w:fldChar w:fldCharType="begin"/>
        </w:r>
        <w:r w:rsidR="00552552">
          <w:rPr>
            <w:webHidden/>
          </w:rPr>
          <w:instrText xml:space="preserve"> PAGEREF _Toc422999319 \h </w:instrText>
        </w:r>
        <w:r w:rsidR="00552552">
          <w:rPr>
            <w:webHidden/>
          </w:rPr>
        </w:r>
        <w:r w:rsidR="00552552">
          <w:rPr>
            <w:webHidden/>
          </w:rPr>
          <w:fldChar w:fldCharType="separate"/>
        </w:r>
        <w:r w:rsidR="00552552">
          <w:rPr>
            <w:webHidden/>
          </w:rPr>
          <w:t>71</w:t>
        </w:r>
        <w:r w:rsidR="00552552">
          <w:rPr>
            <w:webHidden/>
          </w:rPr>
          <w:fldChar w:fldCharType="end"/>
        </w:r>
      </w:hyperlink>
    </w:p>
    <w:p w:rsidR="00481C4A" w:rsidRPr="007A1A2B" w:rsidRDefault="002A1C58" w:rsidP="00AF0A89">
      <w:pPr>
        <w:pStyle w:val="TDC1"/>
        <w:rPr>
          <w:noProof w:val="0"/>
          <w:lang w:val="es-MX"/>
        </w:rPr>
      </w:pPr>
      <w:r w:rsidRPr="007A1A2B">
        <w:rPr>
          <w:rStyle w:val="Hipervnculo"/>
          <w:noProof w:val="0"/>
          <w:lang w:val="es-MX"/>
        </w:rPr>
        <w:fldChar w:fldCharType="end"/>
      </w:r>
    </w:p>
    <w:p w:rsidR="00481C4A" w:rsidRPr="007A1A2B" w:rsidRDefault="00481C4A" w:rsidP="003F6DBA">
      <w:pPr>
        <w:pStyle w:val="InfoBlue"/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7A1FC8" w:rsidRPr="007A1A2B" w:rsidRDefault="007A1FC8" w:rsidP="00481C4A">
      <w:pPr>
        <w:rPr>
          <w:lang w:val="es-MX"/>
        </w:rPr>
      </w:pPr>
    </w:p>
    <w:p w:rsidR="00752DDD" w:rsidRPr="007A1A2B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7A1A2B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2" w:name="_Toc365897738"/>
          <w:bookmarkStart w:id="3" w:name="_Toc367391398"/>
          <w:bookmarkStart w:id="4" w:name="_Toc422999288"/>
          <w:r w:rsidR="0031217A" w:rsidRPr="007A1A2B">
            <w:rPr>
              <w:lang w:val="es-GT"/>
            </w:rPr>
            <w:t xml:space="preserve">Especificación de Casos de Uso: </w:t>
          </w:r>
        </w:fldSimple>
        <w:bookmarkEnd w:id="2"/>
        <w:bookmarkEnd w:id="3"/>
      </w:fldSimple>
      <w:r w:rsidR="003F6CF5" w:rsidRPr="007A1A2B">
        <w:t xml:space="preserve"> </w:t>
      </w:r>
      <w:r w:rsidR="00830C78" w:rsidRPr="007A1A2B">
        <w:t>Capturar Ventas a Consignación – CUROLMOV44</w:t>
      </w:r>
      <w:bookmarkEnd w:id="4"/>
    </w:p>
    <w:p w:rsidR="00752DDD" w:rsidRPr="007A1A2B" w:rsidRDefault="00752DDD" w:rsidP="00752DDD">
      <w:pPr>
        <w:rPr>
          <w:lang w:val="es-MX" w:eastAsia="en-US"/>
        </w:rPr>
      </w:pPr>
    </w:p>
    <w:p w:rsidR="00FE1CAC" w:rsidRPr="007A1A2B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7A1A2B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22999289"/>
      <w:r w:rsidRPr="007A1A2B">
        <w:t>Introducción</w:t>
      </w:r>
      <w:bookmarkEnd w:id="5"/>
    </w:p>
    <w:p w:rsidR="00752DDD" w:rsidRPr="007A1A2B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7A1A2B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7A1A2B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7A1A2B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7A1A2B" w:rsidRDefault="00481C4A" w:rsidP="00481C4A">
      <w:pPr>
        <w:rPr>
          <w:i/>
          <w:iCs/>
          <w:color w:val="0000FF"/>
          <w:lang w:val="es-MX"/>
        </w:rPr>
      </w:pPr>
    </w:p>
    <w:p w:rsidR="003907BC" w:rsidRPr="007A1A2B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22999290"/>
      <w:r w:rsidRPr="007A1A2B">
        <w:t>Caso de uso</w:t>
      </w:r>
      <w:r w:rsidR="0031217A" w:rsidRPr="007A1A2B">
        <w:t>:</w:t>
      </w:r>
      <w:r w:rsidRPr="007A1A2B">
        <w:t xml:space="preserve"> </w:t>
      </w:r>
      <w:bookmarkEnd w:id="6"/>
      <w:r w:rsidR="00830C78" w:rsidRPr="007A1A2B">
        <w:t>Capturar Ventas a Consignación – CUROLMOV44</w:t>
      </w:r>
      <w:bookmarkEnd w:id="7"/>
    </w:p>
    <w:p w:rsidR="003907BC" w:rsidRPr="007A1A2B" w:rsidRDefault="003907BC" w:rsidP="00481C4A">
      <w:pPr>
        <w:rPr>
          <w:i/>
          <w:iCs/>
          <w:color w:val="0000FF"/>
          <w:lang w:val="es-MX"/>
        </w:rPr>
      </w:pPr>
    </w:p>
    <w:p w:rsidR="004D45D6" w:rsidRPr="007A1A2B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422999291"/>
      <w:r w:rsidRPr="007A1A2B">
        <w:rPr>
          <w:rFonts w:cs="Arial"/>
          <w:lang w:val="es-MX"/>
        </w:rPr>
        <w:t>Descripción</w:t>
      </w:r>
      <w:bookmarkEnd w:id="8"/>
      <w:bookmarkEnd w:id="9"/>
    </w:p>
    <w:p w:rsidR="00EE004C" w:rsidRPr="007A1A2B" w:rsidRDefault="00F726EF" w:rsidP="00EE004C">
      <w:pPr>
        <w:jc w:val="both"/>
        <w:rPr>
          <w:sz w:val="20"/>
          <w:szCs w:val="20"/>
          <w:lang w:val="es-MX" w:eastAsia="en-US"/>
        </w:rPr>
      </w:pPr>
      <w:r w:rsidRPr="007A1A2B">
        <w:rPr>
          <w:sz w:val="20"/>
          <w:szCs w:val="20"/>
          <w:lang w:eastAsia="en-US"/>
        </w:rPr>
        <w:t xml:space="preserve">Permite al actor </w:t>
      </w:r>
      <w:r w:rsidR="000E7CEF" w:rsidRPr="007A1A2B">
        <w:rPr>
          <w:sz w:val="20"/>
          <w:szCs w:val="20"/>
          <w:lang w:eastAsia="en-US"/>
        </w:rPr>
        <w:t>cre</w:t>
      </w:r>
      <w:r w:rsidR="002C22C8" w:rsidRPr="007A1A2B">
        <w:rPr>
          <w:sz w:val="20"/>
          <w:szCs w:val="20"/>
          <w:lang w:eastAsia="en-US"/>
        </w:rPr>
        <w:t xml:space="preserve">ar, modificar, </w:t>
      </w:r>
      <w:r w:rsidR="00394891" w:rsidRPr="007A1A2B">
        <w:rPr>
          <w:sz w:val="20"/>
          <w:szCs w:val="20"/>
          <w:lang w:eastAsia="en-US"/>
        </w:rPr>
        <w:t>eliminar</w:t>
      </w:r>
      <w:r w:rsidR="006A35DA" w:rsidRPr="007A1A2B">
        <w:rPr>
          <w:sz w:val="20"/>
          <w:szCs w:val="20"/>
          <w:lang w:eastAsia="en-US"/>
        </w:rPr>
        <w:t xml:space="preserve"> </w:t>
      </w:r>
      <w:r w:rsidR="002C22C8" w:rsidRPr="007A1A2B">
        <w:rPr>
          <w:sz w:val="20"/>
          <w:szCs w:val="20"/>
          <w:lang w:eastAsia="en-US"/>
        </w:rPr>
        <w:t xml:space="preserve">o liquidar </w:t>
      </w:r>
      <w:r w:rsidR="006A35DA" w:rsidRPr="007A1A2B">
        <w:rPr>
          <w:sz w:val="20"/>
          <w:szCs w:val="20"/>
          <w:lang w:eastAsia="en-US"/>
        </w:rPr>
        <w:t xml:space="preserve">una </w:t>
      </w:r>
      <w:r w:rsidR="00830C78" w:rsidRPr="007A1A2B">
        <w:rPr>
          <w:sz w:val="20"/>
          <w:szCs w:val="20"/>
          <w:lang w:eastAsia="en-US"/>
        </w:rPr>
        <w:t>venta a consignación</w:t>
      </w:r>
      <w:r w:rsidR="00707A7C" w:rsidRPr="007A1A2B">
        <w:rPr>
          <w:sz w:val="20"/>
          <w:szCs w:val="20"/>
          <w:lang w:eastAsia="en-US"/>
        </w:rPr>
        <w:t>.</w:t>
      </w:r>
      <w:r w:rsidR="00EE004C" w:rsidRPr="007A1A2B">
        <w:rPr>
          <w:sz w:val="20"/>
          <w:szCs w:val="20"/>
          <w:lang w:eastAsia="en-US"/>
        </w:rPr>
        <w:t xml:space="preserve"> </w:t>
      </w:r>
      <w:r w:rsidR="00EE004C" w:rsidRPr="007A1A2B">
        <w:rPr>
          <w:sz w:val="20"/>
          <w:szCs w:val="20"/>
          <w:lang w:val="es-MX" w:eastAsia="en-US"/>
        </w:rPr>
        <w:t xml:space="preserve">Se valida y modifica el inventario y se aplican promociones al igual que en los pedidos, la diferencia es que no se consideran los descuentos, </w:t>
      </w:r>
      <w:r w:rsidR="00574C01" w:rsidRPr="007A1A2B">
        <w:rPr>
          <w:sz w:val="20"/>
          <w:szCs w:val="20"/>
          <w:lang w:val="es-MX" w:eastAsia="en-US"/>
        </w:rPr>
        <w:t>ni</w:t>
      </w:r>
      <w:r w:rsidR="00E25F7F" w:rsidRPr="007A1A2B">
        <w:rPr>
          <w:sz w:val="20"/>
          <w:szCs w:val="20"/>
          <w:lang w:val="es-MX" w:eastAsia="en-US"/>
        </w:rPr>
        <w:t xml:space="preserve"> </w:t>
      </w:r>
      <w:r w:rsidR="00EE004C" w:rsidRPr="007A1A2B">
        <w:rPr>
          <w:sz w:val="20"/>
          <w:szCs w:val="20"/>
          <w:lang w:val="es-MX" w:eastAsia="en-US"/>
        </w:rPr>
        <w:t>tampoco se considera como venta.</w:t>
      </w:r>
    </w:p>
    <w:p w:rsidR="00F726EF" w:rsidRPr="007A1A2B" w:rsidRDefault="00F726EF" w:rsidP="00F726EF">
      <w:pPr>
        <w:jc w:val="both"/>
        <w:rPr>
          <w:sz w:val="20"/>
          <w:szCs w:val="20"/>
          <w:lang w:val="es-MX" w:eastAsia="en-US"/>
        </w:rPr>
      </w:pPr>
    </w:p>
    <w:p w:rsidR="004D45D6" w:rsidRPr="007A1A2B" w:rsidRDefault="004D45D6" w:rsidP="004D45D6">
      <w:pPr>
        <w:rPr>
          <w:i/>
          <w:color w:val="0000FF"/>
          <w:sz w:val="20"/>
          <w:szCs w:val="20"/>
          <w:lang w:val="es-MX" w:eastAsia="en-US"/>
        </w:rPr>
      </w:pPr>
    </w:p>
    <w:p w:rsidR="004D45D6" w:rsidRPr="007A1A2B" w:rsidRDefault="004D45D6" w:rsidP="00481C4A">
      <w:pPr>
        <w:rPr>
          <w:i/>
          <w:iCs/>
          <w:color w:val="0000FF"/>
          <w:lang w:val="es-MX"/>
        </w:rPr>
      </w:pPr>
    </w:p>
    <w:p w:rsidR="00481C4A" w:rsidRPr="007A1A2B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422999292"/>
      <w:bookmarkStart w:id="11" w:name="_Toc182735724"/>
      <w:r w:rsidRPr="007A1A2B">
        <w:t>Diagrama de Casos de Uso</w:t>
      </w:r>
      <w:bookmarkEnd w:id="10"/>
    </w:p>
    <w:bookmarkEnd w:id="11"/>
    <w:p w:rsidR="00481C4A" w:rsidRPr="007A1A2B" w:rsidRDefault="00AB1D0D" w:rsidP="00481C4A">
      <w:pPr>
        <w:rPr>
          <w:i/>
          <w:iCs/>
          <w:color w:val="0000FF"/>
          <w:lang w:val="es-MX"/>
        </w:rPr>
      </w:pPr>
      <w:r w:rsidRPr="00AB1D0D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581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8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7A1A2B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7A1A2B" w:rsidRDefault="00481C4A" w:rsidP="00481C4A">
      <w:pPr>
        <w:rPr>
          <w:i/>
          <w:iCs/>
          <w:color w:val="0000FF"/>
          <w:lang w:val="es-MX"/>
        </w:rPr>
      </w:pPr>
    </w:p>
    <w:p w:rsidR="00481C4A" w:rsidRPr="007A1A2B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422999293"/>
      <w:r w:rsidRPr="007A1A2B">
        <w:t>Precondiciones</w:t>
      </w:r>
      <w:bookmarkEnd w:id="12"/>
      <w:bookmarkEnd w:id="13"/>
    </w:p>
    <w:p w:rsidR="00481C4A" w:rsidRPr="007A1A2B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22999294"/>
      <w:r w:rsidRPr="007A1A2B">
        <w:rPr>
          <w:rFonts w:cs="Arial"/>
          <w:lang w:val="es-MX"/>
        </w:rPr>
        <w:t>Actores</w:t>
      </w:r>
      <w:bookmarkEnd w:id="14"/>
    </w:p>
    <w:p w:rsidR="00297D30" w:rsidRPr="007A1A2B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Vendedor </w:t>
      </w:r>
    </w:p>
    <w:p w:rsidR="00481C4A" w:rsidRPr="007A1A2B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22999295"/>
      <w:r w:rsidRPr="007A1A2B">
        <w:rPr>
          <w:rFonts w:cs="Arial"/>
          <w:lang w:val="es-MX"/>
        </w:rPr>
        <w:lastRenderedPageBreak/>
        <w:t>Generales</w:t>
      </w:r>
      <w:bookmarkEnd w:id="15"/>
    </w:p>
    <w:p w:rsidR="00C67AF6" w:rsidRPr="007A1A2B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actor debe de tener un usuario registrado en el sistema.</w:t>
      </w:r>
    </w:p>
    <w:p w:rsidR="00C67AF6" w:rsidRPr="007A1A2B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actor debe de estar activo.</w:t>
      </w:r>
    </w:p>
    <w:p w:rsidR="00C67AF6" w:rsidRPr="007A1A2B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7A1A2B">
        <w:rPr>
          <w:sz w:val="20"/>
          <w:szCs w:val="20"/>
          <w:lang w:val="es-MX" w:eastAsia="en-US"/>
        </w:rPr>
        <w:t>El actor debe de tener un perfil asignado para acceder al sistema.</w:t>
      </w:r>
    </w:p>
    <w:p w:rsidR="007A1A2B" w:rsidRPr="007A1A2B" w:rsidRDefault="007A1A2B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7A1A2B">
        <w:rPr>
          <w:sz w:val="20"/>
          <w:szCs w:val="20"/>
          <w:lang w:val="es-MX" w:eastAsia="en-US"/>
        </w:rPr>
        <w:t>El vendedor debe tener asignado el módulo de Autoventa</w:t>
      </w:r>
    </w:p>
    <w:p w:rsidR="00481C4A" w:rsidRPr="007A1A2B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7A1A2B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7A1A2B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22999296"/>
      <w:r w:rsidRPr="007A1A2B">
        <w:t>Flujo de eventos</w:t>
      </w:r>
      <w:bookmarkEnd w:id="16"/>
      <w:bookmarkEnd w:id="17"/>
      <w:bookmarkEnd w:id="18"/>
    </w:p>
    <w:p w:rsidR="00A54B9C" w:rsidRPr="007A1A2B" w:rsidRDefault="00A54B9C" w:rsidP="00A54B9C">
      <w:pPr>
        <w:pStyle w:val="Textoindependiente"/>
        <w:rPr>
          <w:lang w:eastAsia="en-US"/>
        </w:rPr>
      </w:pPr>
    </w:p>
    <w:p w:rsidR="00481C4A" w:rsidRPr="007A1A2B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22999297"/>
      <w:r w:rsidRPr="007A1A2B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375EB5" w:rsidRPr="007A1A2B" w:rsidRDefault="000E7D31" w:rsidP="00375EB5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inicia cuando es invocado por </w:t>
      </w:r>
      <w:r w:rsidR="004248DE" w:rsidRPr="007A1A2B">
        <w:rPr>
          <w:rFonts w:cs="Arial"/>
          <w:sz w:val="20"/>
          <w:szCs w:val="20"/>
        </w:rPr>
        <w:t>el siguiente</w:t>
      </w:r>
      <w:r w:rsidRPr="007A1A2B">
        <w:rPr>
          <w:rFonts w:cs="Arial"/>
          <w:sz w:val="20"/>
          <w:szCs w:val="20"/>
        </w:rPr>
        <w:t xml:space="preserve"> caso de uso:</w:t>
      </w:r>
    </w:p>
    <w:p w:rsidR="00707A7C" w:rsidRPr="007A1A2B" w:rsidRDefault="00D64C05" w:rsidP="00707A7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E25F7F" w:rsidRPr="007A1A2B">
          <w:rPr>
            <w:rStyle w:val="Hipervnculo"/>
            <w:rFonts w:cs="Arial"/>
            <w:b/>
            <w:sz w:val="20"/>
            <w:szCs w:val="20"/>
          </w:rPr>
          <w:t>Seleccionar Actividades para la Visita – CUROLMOV11</w:t>
        </w:r>
      </w:hyperlink>
    </w:p>
    <w:p w:rsidR="00677B6B" w:rsidRPr="0099679F" w:rsidRDefault="00677B6B" w:rsidP="00677B6B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99679F">
        <w:rPr>
          <w:rFonts w:cs="Arial"/>
          <w:sz w:val="20"/>
          <w:szCs w:val="20"/>
        </w:rPr>
        <w:t>El sistema obtiene la siguiente información:</w:t>
      </w:r>
    </w:p>
    <w:p w:rsidR="00677B6B" w:rsidRPr="0099679F" w:rsidRDefault="00677B6B" w:rsidP="00677B6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99679F">
        <w:rPr>
          <w:rFonts w:cs="Arial"/>
          <w:b/>
          <w:sz w:val="20"/>
          <w:szCs w:val="20"/>
        </w:rPr>
        <w:t>VARValor</w:t>
      </w:r>
    </w:p>
    <w:p w:rsidR="00677B6B" w:rsidRPr="0099679F" w:rsidRDefault="00677B6B" w:rsidP="00677B6B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>VARCodigo = ‘TRPMOT’</w:t>
      </w:r>
    </w:p>
    <w:p w:rsidR="00677B6B" w:rsidRPr="0099679F" w:rsidRDefault="00677B6B" w:rsidP="00677B6B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 xml:space="preserve">VAVClave = </w:t>
      </w:r>
      <w:r w:rsidR="0099679F" w:rsidRPr="0099679F">
        <w:rPr>
          <w:rStyle w:val="Hipervnculo"/>
          <w:color w:val="auto"/>
          <w:sz w:val="20"/>
          <w:szCs w:val="20"/>
          <w:u w:val="none"/>
        </w:rPr>
        <w:t>12</w:t>
      </w:r>
    </w:p>
    <w:p w:rsidR="00677B6B" w:rsidRPr="0099679F" w:rsidRDefault="00677B6B" w:rsidP="00677B6B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 xml:space="preserve">Grupo </w:t>
      </w:r>
      <w:r w:rsidR="0099679F" w:rsidRPr="0099679F">
        <w:rPr>
          <w:rStyle w:val="Hipervnculo"/>
          <w:color w:val="auto"/>
          <w:sz w:val="20"/>
          <w:szCs w:val="20"/>
          <w:u w:val="none"/>
        </w:rPr>
        <w:t>= ‘Consignacion’</w:t>
      </w:r>
    </w:p>
    <w:p w:rsidR="0099679F" w:rsidRPr="0099679F" w:rsidRDefault="0099679F" w:rsidP="00677B6B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>Estado = 1</w:t>
      </w:r>
    </w:p>
    <w:p w:rsidR="0099679F" w:rsidRDefault="0099679F" w:rsidP="002B08A6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99679F">
        <w:rPr>
          <w:rFonts w:cs="Arial"/>
          <w:sz w:val="20"/>
          <w:szCs w:val="20"/>
        </w:rPr>
        <w:t>Si &lt;no se obtuvo el tipo motivo predefinido para Consignación&gt;</w:t>
      </w:r>
    </w:p>
    <w:p w:rsidR="00EA0584" w:rsidRDefault="00EA0584" w:rsidP="00EA0584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color w:val="FF0000"/>
          <w:sz w:val="20"/>
          <w:szCs w:val="20"/>
        </w:rPr>
      </w:pPr>
      <w:r w:rsidRPr="00EA0584">
        <w:rPr>
          <w:rFonts w:cs="Arial"/>
          <w:sz w:val="20"/>
          <w:szCs w:val="20"/>
        </w:rPr>
        <w:t>El sistema registra en sesión la siguiente información:</w:t>
      </w:r>
    </w:p>
    <w:p w:rsidR="00EA0584" w:rsidRPr="00EA0584" w:rsidRDefault="00EA0584" w:rsidP="00EA0584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EA0584">
        <w:rPr>
          <w:rFonts w:cs="Arial"/>
          <w:sz w:val="20"/>
          <w:szCs w:val="20"/>
        </w:rPr>
        <w:t>TipoMotivo = Falso</w:t>
      </w:r>
    </w:p>
    <w:p w:rsidR="0099679F" w:rsidRPr="007F6A2B" w:rsidRDefault="0099679F" w:rsidP="0099679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r w:rsidR="007F6A2B" w:rsidRPr="007F6A2B">
        <w:rPr>
          <w:rFonts w:cs="Arial"/>
          <w:color w:val="FF0000"/>
          <w:sz w:val="20"/>
          <w:szCs w:val="20"/>
        </w:rPr>
        <w:t xml:space="preserve">“[I0284] </w:t>
      </w:r>
      <w:r w:rsidR="007F6A2B" w:rsidRPr="007F6A2B">
        <w:rPr>
          <w:rFonts w:cs="Arial"/>
          <w:color w:val="FF0000"/>
          <w:sz w:val="20"/>
          <w:szCs w:val="20"/>
          <w:lang w:val="es-MX"/>
        </w:rPr>
        <w:t>Para llevar a cabo la venta a consignación necesita activar el motivo 12 en el grupo Consignación de TRPMOT”</w:t>
      </w:r>
    </w:p>
    <w:p w:rsidR="007F6A2B" w:rsidRPr="007F6A2B" w:rsidRDefault="00EA0584" w:rsidP="0099679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Pr="007A1A2B">
        <w:rPr>
          <w:rFonts w:cs="Arial"/>
          <w:sz w:val="20"/>
          <w:szCs w:val="20"/>
        </w:rPr>
        <w:t xml:space="preserve">l sistema continúa en el </w:t>
      </w:r>
      <w:hyperlink w:anchor="paso3" w:history="1">
        <w:r w:rsidR="00877019" w:rsidRPr="00877019">
          <w:rPr>
            <w:rStyle w:val="Hipervnculo"/>
            <w:rFonts w:cs="Arial"/>
            <w:b/>
            <w:sz w:val="20"/>
            <w:szCs w:val="20"/>
          </w:rPr>
          <w:t>paso 3</w:t>
        </w:r>
      </w:hyperlink>
      <w:r w:rsidRPr="007A1A2B">
        <w:rPr>
          <w:rFonts w:cs="Arial"/>
          <w:sz w:val="20"/>
          <w:szCs w:val="20"/>
        </w:rPr>
        <w:t xml:space="preserve"> del flujo básico</w:t>
      </w:r>
    </w:p>
    <w:p w:rsidR="00677B6B" w:rsidRPr="0099679F" w:rsidRDefault="00677B6B" w:rsidP="002B08A6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99679F">
        <w:rPr>
          <w:rFonts w:cs="Arial"/>
          <w:sz w:val="20"/>
          <w:szCs w:val="20"/>
        </w:rPr>
        <w:t>El sistema registra en sesión la siguiente información:</w:t>
      </w:r>
    </w:p>
    <w:p w:rsidR="00677B6B" w:rsidRPr="00877019" w:rsidRDefault="00677B6B" w:rsidP="009967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>GrupoMotivo</w:t>
      </w:r>
      <w:r w:rsidR="007F6A2B">
        <w:rPr>
          <w:rStyle w:val="Hipervnculo"/>
          <w:color w:val="auto"/>
          <w:sz w:val="20"/>
          <w:szCs w:val="20"/>
          <w:u w:val="none"/>
        </w:rPr>
        <w:t xml:space="preserve"> = “Consignaci</w:t>
      </w:r>
      <w:r w:rsidR="003F6D00">
        <w:rPr>
          <w:rStyle w:val="Hipervnculo"/>
          <w:color w:val="auto"/>
          <w:sz w:val="20"/>
          <w:szCs w:val="20"/>
          <w:u w:val="none"/>
        </w:rPr>
        <w:t>o</w:t>
      </w:r>
      <w:r w:rsidR="007F6A2B">
        <w:rPr>
          <w:rStyle w:val="Hipervnculo"/>
          <w:color w:val="auto"/>
          <w:sz w:val="20"/>
          <w:szCs w:val="20"/>
          <w:u w:val="none"/>
        </w:rPr>
        <w:t>n”</w:t>
      </w:r>
    </w:p>
    <w:p w:rsidR="00877019" w:rsidRPr="0099679F" w:rsidRDefault="00877019" w:rsidP="0099679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Style w:val="Hipervnculo"/>
          <w:color w:val="auto"/>
          <w:sz w:val="20"/>
          <w:szCs w:val="20"/>
          <w:u w:val="none"/>
        </w:rPr>
        <w:t>TipoMotivo = Verdadero</w:t>
      </w:r>
    </w:p>
    <w:p w:rsidR="002F1831" w:rsidRPr="007A1A2B" w:rsidRDefault="002F1831" w:rsidP="002F183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bookmarkStart w:id="22" w:name="paso3"/>
      <w:r w:rsidRPr="007A1A2B">
        <w:rPr>
          <w:rFonts w:cs="Arial"/>
          <w:sz w:val="20"/>
          <w:szCs w:val="20"/>
        </w:rPr>
        <w:t>El sistema obtiene de sesión la siguiente información:</w:t>
      </w:r>
      <w:bookmarkEnd w:id="22"/>
    </w:p>
    <w:p w:rsidR="002F1831" w:rsidRPr="007A1A2B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RUTClave</w:t>
      </w:r>
    </w:p>
    <w:p w:rsidR="002F1831" w:rsidRPr="007A1A2B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</w:t>
      </w:r>
    </w:p>
    <w:p w:rsidR="002F1831" w:rsidRPr="007A1A2B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ModuloMovDetalle</w:t>
      </w:r>
      <w:r w:rsidR="00594AE2" w:rsidRPr="007A1A2B">
        <w:rPr>
          <w:sz w:val="20"/>
          <w:lang w:val="es-MX"/>
        </w:rPr>
        <w:t xml:space="preserve"> (Objeto)</w:t>
      </w:r>
    </w:p>
    <w:p w:rsidR="00BA4DDA" w:rsidRPr="007A1A2B" w:rsidRDefault="00BA4DDA" w:rsidP="002F183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 w:rsidRPr="007A1A2B">
        <w:rPr>
          <w:sz w:val="20"/>
          <w:szCs w:val="20"/>
          <w:lang w:eastAsia="en-US"/>
        </w:rPr>
        <w:t>ModuloTerm</w:t>
      </w:r>
      <w:r w:rsidR="008E2E6B" w:rsidRPr="007A1A2B">
        <w:rPr>
          <w:sz w:val="20"/>
          <w:szCs w:val="20"/>
          <w:lang w:eastAsia="en-US"/>
        </w:rPr>
        <w:t>TipoIndice</w:t>
      </w:r>
    </w:p>
    <w:p w:rsidR="00FD5063" w:rsidRPr="007A1A2B" w:rsidRDefault="00FD5063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UsuarioId</w:t>
      </w:r>
    </w:p>
    <w:p w:rsidR="00021905" w:rsidRPr="007A1A2B" w:rsidRDefault="00021905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 (Objeto)</w:t>
      </w:r>
    </w:p>
    <w:p w:rsidR="00FD5063" w:rsidRPr="007A1A2B" w:rsidRDefault="00FD5063" w:rsidP="00FD5063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El sistema obtiene la siguiente información:</w:t>
      </w:r>
    </w:p>
    <w:p w:rsidR="00FD5063" w:rsidRPr="007A1A2B" w:rsidRDefault="00FD5063" w:rsidP="0018059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Vendedor</w:t>
      </w:r>
    </w:p>
    <w:p w:rsidR="00387905" w:rsidRPr="007A1A2B" w:rsidRDefault="00387905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VendedorID</w:t>
      </w:r>
    </w:p>
    <w:p w:rsidR="009E76D2" w:rsidRPr="007A1A2B" w:rsidRDefault="009E76D2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AlmacenID</w:t>
      </w:r>
    </w:p>
    <w:p w:rsidR="00FD5063" w:rsidRPr="007A1A2B" w:rsidRDefault="00FD5063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USUId = UsuarioId registrado en sesión</w:t>
      </w:r>
    </w:p>
    <w:p w:rsidR="00921551" w:rsidRPr="007A1A2B" w:rsidRDefault="00921551" w:rsidP="00180590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El </w:t>
      </w:r>
      <w:r w:rsidR="00B37705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sistema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registra en sesión la siguiente información:</w:t>
      </w:r>
    </w:p>
    <w:p w:rsidR="00387905" w:rsidRPr="007A1A2B" w:rsidRDefault="00387905" w:rsidP="00921551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VendedorID</w:t>
      </w:r>
    </w:p>
    <w:p w:rsidR="009E76D2" w:rsidRPr="007A1A2B" w:rsidRDefault="009E76D2" w:rsidP="00921551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AlmacenID</w:t>
      </w:r>
    </w:p>
    <w:p w:rsidR="00706C70" w:rsidRPr="007A1A2B" w:rsidRDefault="00706C70" w:rsidP="00706C70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bookmarkStart w:id="23" w:name="paso4"/>
      <w:r w:rsidRPr="007A1A2B">
        <w:rPr>
          <w:sz w:val="20"/>
          <w:lang w:val="es-MX"/>
        </w:rPr>
        <w:t>El sistema obtiene la siguiente información de la forma de venta default para el cliente actual:</w:t>
      </w:r>
    </w:p>
    <w:p w:rsidR="00706C70" w:rsidRPr="007A1A2B" w:rsidRDefault="00706C70" w:rsidP="00706C7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CLIFormaVenta</w:t>
      </w:r>
    </w:p>
    <w:p w:rsidR="00706C70" w:rsidRPr="007A1A2B" w:rsidRDefault="00706C70" w:rsidP="00706C70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ClienteClave = ClienteClave registrado en sesión</w:t>
      </w:r>
    </w:p>
    <w:p w:rsidR="00706C70" w:rsidRPr="007A1A2B" w:rsidRDefault="00706C70" w:rsidP="00706C70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CFVTipo</w:t>
      </w:r>
    </w:p>
    <w:p w:rsidR="00706C70" w:rsidRPr="007A1A2B" w:rsidRDefault="00706C70" w:rsidP="00706C70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706C70" w:rsidRPr="007A1A2B" w:rsidRDefault="00706C70" w:rsidP="00706C70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CFVTipo</w:t>
      </w:r>
    </w:p>
    <w:p w:rsidR="00A8727A" w:rsidRPr="007A1A2B" w:rsidRDefault="00A8727A" w:rsidP="00A8727A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El sistema obtiene la siguiente información del histórico de configuración más reciente:</w:t>
      </w:r>
    </w:p>
    <w:p w:rsidR="00A8727A" w:rsidRPr="007A1A2B" w:rsidRDefault="00A8727A" w:rsidP="00A8727A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CONHist</w:t>
      </w:r>
    </w:p>
    <w:p w:rsidR="00A8727A" w:rsidRPr="007A1A2B" w:rsidRDefault="00A8727A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ConsignaContado</w:t>
      </w:r>
    </w:p>
    <w:p w:rsidR="00836FF1" w:rsidRPr="007A1A2B" w:rsidRDefault="00836FF1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CancConsigLiqui</w:t>
      </w:r>
    </w:p>
    <w:p w:rsidR="00B550AE" w:rsidRPr="007A1A2B" w:rsidRDefault="00B550AE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TipoLimiteCredito</w:t>
      </w:r>
    </w:p>
    <w:p w:rsidR="00E97DE3" w:rsidRPr="007A1A2B" w:rsidRDefault="00E97DE3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TipoCobranza</w:t>
      </w:r>
    </w:p>
    <w:p w:rsidR="00685FAE" w:rsidRPr="007A1A2B" w:rsidRDefault="00685FAE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PagoAutomatico</w:t>
      </w:r>
    </w:p>
    <w:p w:rsidR="008C4E91" w:rsidRPr="007A1A2B" w:rsidRDefault="008C4E91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PreLiquidacion</w:t>
      </w:r>
    </w:p>
    <w:p w:rsidR="00A8727A" w:rsidRPr="007A1A2B" w:rsidRDefault="00A8727A" w:rsidP="00A8727A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A8727A" w:rsidRPr="007A1A2B" w:rsidRDefault="00A8727A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Consig</w:t>
      </w:r>
      <w:r w:rsidR="00706C70" w:rsidRPr="007A1A2B">
        <w:rPr>
          <w:rStyle w:val="Hipervnculo"/>
          <w:rFonts w:cs="Arial"/>
          <w:color w:val="auto"/>
          <w:sz w:val="20"/>
          <w:szCs w:val="20"/>
          <w:u w:val="none"/>
        </w:rPr>
        <w:t>n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aContado (Verdadero/Falso)</w:t>
      </w:r>
    </w:p>
    <w:p w:rsidR="00836FF1" w:rsidRPr="007A1A2B" w:rsidRDefault="00836FF1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CancConsigLiqui (Verdadero/Falso)</w:t>
      </w:r>
    </w:p>
    <w:p w:rsidR="00B550AE" w:rsidRPr="007A1A2B" w:rsidRDefault="00B550AE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TipoLimiteCredito</w:t>
      </w:r>
    </w:p>
    <w:p w:rsidR="00E97DE3" w:rsidRPr="007A1A2B" w:rsidRDefault="00E97DE3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TipoCobranza</w:t>
      </w:r>
      <w:r w:rsidR="00685FAE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(Facturas/Ventas/Ambas)</w:t>
      </w:r>
    </w:p>
    <w:p w:rsidR="00685FAE" w:rsidRPr="007A1A2B" w:rsidRDefault="00685FAE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PagoAutomatico (Verdadero/Falso)</w:t>
      </w:r>
    </w:p>
    <w:p w:rsidR="008C4E91" w:rsidRPr="007A1A2B" w:rsidRDefault="008C4E91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PreLiquidacion (Verdadero/Falso)</w:t>
      </w:r>
    </w:p>
    <w:p w:rsidR="00C51687" w:rsidRPr="007A1A2B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4" w:name="paso7"/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7A1A2B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7A1A2B">
        <w:rPr>
          <w:rStyle w:val="Hipervnculo"/>
          <w:rFonts w:cs="Arial"/>
          <w:color w:val="auto"/>
          <w:sz w:val="20"/>
          <w:szCs w:val="20"/>
          <w:u w:val="none"/>
        </w:rPr>
        <w:t>:</w:t>
      </w:r>
      <w:bookmarkEnd w:id="23"/>
      <w:bookmarkEnd w:id="24"/>
    </w:p>
    <w:p w:rsidR="004248DE" w:rsidRPr="007A1A2B" w:rsidRDefault="00F302F3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Consignación</w:t>
      </w:r>
    </w:p>
    <w:p w:rsidR="00A921DF" w:rsidRPr="007A1A2B" w:rsidRDefault="00A921DF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EE2844" w:rsidRPr="007A1A2B" w:rsidRDefault="00EE2844" w:rsidP="00EE2844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EE2844" w:rsidRPr="007A1A2B" w:rsidRDefault="00EE2844" w:rsidP="00EE2844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TotalInicialCredito = 0</w:t>
      </w:r>
    </w:p>
    <w:p w:rsidR="00D02928" w:rsidRPr="007A1A2B" w:rsidRDefault="00D02928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la siguiente información:</w:t>
      </w:r>
    </w:p>
    <w:p w:rsidR="00D02928" w:rsidRPr="007A1A2B" w:rsidRDefault="00D02928" w:rsidP="00D0292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TransProd</w:t>
      </w:r>
    </w:p>
    <w:p w:rsidR="00D02928" w:rsidRPr="007A1A2B" w:rsidRDefault="00D02928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</w:t>
      </w:r>
    </w:p>
    <w:p w:rsidR="00A8727A" w:rsidRPr="007A1A2B" w:rsidRDefault="00A8727A" w:rsidP="00F302F3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ClienteClave</w:t>
      </w:r>
      <w:r w:rsidR="005C5269">
        <w:rPr>
          <w:rFonts w:cs="Arial"/>
          <w:sz w:val="20"/>
          <w:szCs w:val="20"/>
        </w:rPr>
        <w:t xml:space="preserve"> = &lt;Cliente.ClienteClave&gt; registrado en sesión (objeto Cliente)</w:t>
      </w:r>
    </w:p>
    <w:p w:rsidR="00D02928" w:rsidRPr="007A1A2B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</w:t>
      </w:r>
    </w:p>
    <w:p w:rsidR="00D02928" w:rsidRPr="007A1A2B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 </w:t>
      </w:r>
      <w:r w:rsidR="00D75D54" w:rsidRPr="007A1A2B">
        <w:rPr>
          <w:rFonts w:cs="Arial"/>
          <w:sz w:val="20"/>
          <w:szCs w:val="20"/>
        </w:rPr>
        <w:t>= ‘2</w:t>
      </w:r>
      <w:r w:rsidR="00B446CA" w:rsidRPr="007A1A2B">
        <w:rPr>
          <w:rFonts w:cs="Arial"/>
          <w:sz w:val="20"/>
          <w:szCs w:val="20"/>
        </w:rPr>
        <w:t>4</w:t>
      </w:r>
      <w:r w:rsidR="000215B5" w:rsidRPr="007A1A2B">
        <w:rPr>
          <w:rFonts w:cs="Arial"/>
          <w:sz w:val="20"/>
          <w:szCs w:val="20"/>
        </w:rPr>
        <w:t>’</w:t>
      </w:r>
    </w:p>
    <w:p w:rsidR="000215B5" w:rsidRPr="007A1A2B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</w:t>
      </w:r>
    </w:p>
    <w:p w:rsidR="000215B5" w:rsidRPr="007A1A2B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</w:t>
      </w:r>
    </w:p>
    <w:p w:rsidR="00CE1349" w:rsidRPr="007A1A2B" w:rsidRDefault="00CE1349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Total</w:t>
      </w:r>
    </w:p>
    <w:p w:rsidR="00CE1349" w:rsidRPr="007A1A2B" w:rsidRDefault="00CE1349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Saldo</w:t>
      </w:r>
    </w:p>
    <w:p w:rsidR="00E96D68" w:rsidRPr="007A1A2B" w:rsidRDefault="00351330" w:rsidP="00CE134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</w:t>
      </w:r>
    </w:p>
    <w:p w:rsidR="00AA64B9" w:rsidRPr="007A1A2B" w:rsidRDefault="00AA64B9" w:rsidP="00097B9F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&lt;no se obtuvieron Ventas a Consignación</w:t>
      </w:r>
      <w:r w:rsidR="00A8727A" w:rsidRPr="007A1A2B">
        <w:rPr>
          <w:rFonts w:cs="Arial"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 xml:space="preserve">para el </w:t>
      </w:r>
      <w:r w:rsidR="005C5269">
        <w:rPr>
          <w:rFonts w:cs="Arial"/>
          <w:sz w:val="20"/>
          <w:szCs w:val="20"/>
        </w:rPr>
        <w:t>cliente actual</w:t>
      </w:r>
      <w:r w:rsidRPr="007A1A2B">
        <w:rPr>
          <w:rFonts w:cs="Arial"/>
          <w:sz w:val="20"/>
          <w:szCs w:val="20"/>
        </w:rPr>
        <w:t>&gt;</w:t>
      </w:r>
      <w:r w:rsidR="00097B9F" w:rsidRPr="007A1A2B">
        <w:rPr>
          <w:rFonts w:cs="Arial"/>
          <w:sz w:val="20"/>
          <w:szCs w:val="20"/>
        </w:rPr>
        <w:t xml:space="preserve"> Y</w:t>
      </w:r>
      <w:r w:rsidR="00706C70" w:rsidRPr="007A1A2B">
        <w:rPr>
          <w:rFonts w:cs="Arial"/>
          <w:sz w:val="20"/>
          <w:szCs w:val="20"/>
        </w:rPr>
        <w:t xml:space="preserve"> si &lt;el cliente</w:t>
      </w:r>
      <w:r w:rsidR="00097B9F" w:rsidRPr="007A1A2B">
        <w:rPr>
          <w:rFonts w:cs="Arial"/>
          <w:sz w:val="20"/>
          <w:szCs w:val="20"/>
        </w:rPr>
        <w:t xml:space="preserve"> actual tiene configurada la forma de venta a “Crédito” &lt;CLIFormaVenta.CFVTipo = 2 donde CLIFormaVenta.ClienteClave = </w:t>
      </w:r>
      <w:r w:rsidR="00097B9F" w:rsidRPr="007A1A2B">
        <w:rPr>
          <w:sz w:val="20"/>
          <w:lang w:val="es-MX"/>
        </w:rPr>
        <w:t>ClienteClave registrado en sesión</w:t>
      </w:r>
      <w:r w:rsidR="00097B9F" w:rsidRPr="007A1A2B">
        <w:rPr>
          <w:rFonts w:cs="Arial"/>
          <w:sz w:val="20"/>
          <w:szCs w:val="20"/>
        </w:rPr>
        <w:t>&gt;</w:t>
      </w:r>
      <w:r w:rsidR="00706C70" w:rsidRPr="007A1A2B">
        <w:rPr>
          <w:rFonts w:cs="Arial"/>
          <w:sz w:val="20"/>
          <w:szCs w:val="20"/>
        </w:rPr>
        <w:t>&gt;</w:t>
      </w:r>
      <w:r w:rsidR="00097B9F" w:rsidRPr="007A1A2B">
        <w:rPr>
          <w:rFonts w:cs="Arial"/>
          <w:sz w:val="20"/>
          <w:szCs w:val="20"/>
        </w:rPr>
        <w:t xml:space="preserve"> O si &lt;el parámetro de configuración indica que se le pueden hacer consignaciones a los clientes cuya forma de venta sea únicamente contado (ConsignaContado = 1) de acuerdo a la información registrada en sesión&gt;</w:t>
      </w:r>
    </w:p>
    <w:p w:rsidR="00AA64B9" w:rsidRPr="007A1A2B" w:rsidRDefault="00AA64B9" w:rsidP="00A8727A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w:anchor="_AO01_Crear_Movimiento" w:history="1">
        <w:r w:rsidR="00A8727A" w:rsidRPr="007A1A2B">
          <w:rPr>
            <w:rStyle w:val="Hipervnculo"/>
            <w:rFonts w:cs="Arial"/>
            <w:b/>
            <w:sz w:val="20"/>
            <w:szCs w:val="20"/>
          </w:rPr>
          <w:t>AO01 Crear Venta a Consignación</w:t>
        </w:r>
      </w:hyperlink>
    </w:p>
    <w:p w:rsidR="00EA5E28" w:rsidRPr="007A1A2B" w:rsidRDefault="00EA5E28" w:rsidP="00EA5E28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EA5E28" w:rsidRPr="007A1A2B" w:rsidRDefault="00EA5E28" w:rsidP="00EA5E28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Ruta: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(Ruta.RUTClave) y nombre de la Ruta &lt;Ruta.Descripcion&gt;</w:t>
      </w:r>
      <w:r w:rsidRPr="007A1A2B">
        <w:rPr>
          <w:sz w:val="20"/>
          <w:szCs w:val="20"/>
          <w:lang w:eastAsia="en-US"/>
        </w:rPr>
        <w:t>, ejemplo: “1</w:t>
      </w:r>
      <w:r w:rsidR="00A457F5" w:rsidRPr="007A1A2B">
        <w:rPr>
          <w:sz w:val="20"/>
          <w:szCs w:val="20"/>
          <w:lang w:eastAsia="en-US"/>
        </w:rPr>
        <w:t xml:space="preserve">001  </w:t>
      </w:r>
      <w:r w:rsidRPr="007A1A2B">
        <w:rPr>
          <w:sz w:val="20"/>
          <w:szCs w:val="20"/>
          <w:lang w:eastAsia="en-US"/>
        </w:rPr>
        <w:t xml:space="preserve">Preventa 1”. Obtener la información de la ruta actual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a partir de la información registrada en sesión.</w:t>
      </w:r>
    </w:p>
    <w:p w:rsidR="00EA5E28" w:rsidRPr="007A1A2B" w:rsidRDefault="00EA5E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Día de Trabajo: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(DiaClave), a partir de la información registrada en sesión.</w:t>
      </w:r>
    </w:p>
    <w:p w:rsidR="00D02928" w:rsidRPr="007A1A2B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Para cada </w:t>
      </w:r>
      <w:r w:rsidR="001D3E33" w:rsidRPr="007A1A2B">
        <w:rPr>
          <w:rFonts w:cs="Arial"/>
          <w:sz w:val="20"/>
          <w:szCs w:val="20"/>
        </w:rPr>
        <w:t>m</w:t>
      </w:r>
      <w:r w:rsidR="00880237" w:rsidRPr="007A1A2B">
        <w:rPr>
          <w:rFonts w:cs="Arial"/>
          <w:sz w:val="20"/>
          <w:szCs w:val="20"/>
        </w:rPr>
        <w:t xml:space="preserve">ovimiento </w:t>
      </w:r>
      <w:r w:rsidR="00460E52" w:rsidRPr="007A1A2B">
        <w:rPr>
          <w:rFonts w:cs="Arial"/>
          <w:sz w:val="20"/>
          <w:szCs w:val="20"/>
        </w:rPr>
        <w:t xml:space="preserve">de </w:t>
      </w:r>
      <w:r w:rsidR="00CE1349" w:rsidRPr="007A1A2B">
        <w:rPr>
          <w:rFonts w:cs="Arial"/>
          <w:sz w:val="20"/>
          <w:szCs w:val="20"/>
        </w:rPr>
        <w:t xml:space="preserve">Venta a </w:t>
      </w:r>
      <w:r w:rsidR="00523118" w:rsidRPr="007A1A2B">
        <w:rPr>
          <w:rFonts w:cs="Arial"/>
          <w:sz w:val="20"/>
          <w:szCs w:val="20"/>
        </w:rPr>
        <w:t>C</w:t>
      </w:r>
      <w:r w:rsidR="00CE1349" w:rsidRPr="007A1A2B">
        <w:rPr>
          <w:rFonts w:cs="Arial"/>
          <w:sz w:val="20"/>
          <w:szCs w:val="20"/>
        </w:rPr>
        <w:t>onsignación</w:t>
      </w:r>
      <w:r w:rsidR="00460E52" w:rsidRPr="007A1A2B">
        <w:rPr>
          <w:rFonts w:cs="Arial"/>
          <w:sz w:val="20"/>
          <w:szCs w:val="20"/>
        </w:rPr>
        <w:t xml:space="preserve"> </w:t>
      </w:r>
      <w:r w:rsidR="00880237" w:rsidRPr="007A1A2B">
        <w:rPr>
          <w:rFonts w:cs="Arial"/>
          <w:sz w:val="20"/>
          <w:szCs w:val="20"/>
        </w:rPr>
        <w:t>obtenido</w:t>
      </w:r>
    </w:p>
    <w:p w:rsidR="00D02928" w:rsidRPr="007A1A2B" w:rsidRDefault="00D029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información:</w:t>
      </w:r>
    </w:p>
    <w:p w:rsidR="00D02928" w:rsidRPr="007A1A2B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sz w:val="20"/>
          <w:szCs w:val="20"/>
        </w:rPr>
        <w:t>Folio</w:t>
      </w:r>
      <w:r w:rsidR="00880237" w:rsidRPr="007A1A2B">
        <w:rPr>
          <w:rFonts w:cs="Arial"/>
          <w:sz w:val="20"/>
          <w:szCs w:val="20"/>
        </w:rPr>
        <w:t>: &lt;TransProd.Folio&gt;. Mostrar de sólo lectura.</w:t>
      </w:r>
    </w:p>
    <w:p w:rsidR="00880237" w:rsidRPr="007A1A2B" w:rsidRDefault="00880237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Fase:</w:t>
      </w:r>
      <w:r w:rsidRPr="007A1A2B">
        <w:rPr>
          <w:rFonts w:cs="Arial"/>
          <w:sz w:val="20"/>
          <w:szCs w:val="20"/>
        </w:rPr>
        <w:t xml:space="preserve"> &lt;TransProd.TipoFase&gt;. Mostrar de sólo lectura la descripción del valor por referencia correspondiente </w:t>
      </w:r>
      <w:r w:rsidRPr="007A1A2B">
        <w:rPr>
          <w:sz w:val="20"/>
          <w:szCs w:val="20"/>
          <w:lang w:eastAsia="en-US"/>
        </w:rPr>
        <w:t>&lt;VAVDescripcion.Descripcion&gt; donde &lt;VAVDescripcion.VARCodigo = ‘TRPFASE’&gt; y &lt;VAVDescripcion.VAVClave = TransProd.TipoFase&gt;, de acuerdo al tipo de lenguaje configurado para el sistema.</w:t>
      </w:r>
    </w:p>
    <w:p w:rsidR="00CE1349" w:rsidRPr="007A1A2B" w:rsidRDefault="00CE1349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 xml:space="preserve">Saldo: </w:t>
      </w:r>
      <w:r w:rsidRPr="007A1A2B">
        <w:rPr>
          <w:rFonts w:cs="Arial"/>
          <w:sz w:val="20"/>
          <w:szCs w:val="20"/>
        </w:rPr>
        <w:t>&lt;TransProd.Saldo&gt;. Mostrar de sólo lectura.</w:t>
      </w:r>
      <w:r w:rsidR="00056203" w:rsidRPr="007A1A2B">
        <w:rPr>
          <w:rFonts w:cs="Arial"/>
          <w:sz w:val="20"/>
          <w:szCs w:val="20"/>
        </w:rPr>
        <w:t xml:space="preserve"> Si la consignación se encuentra liquidada &lt;TransProd.TipoFase = 6 ‘Liquidado’ u 8 ‘Cancelada por Liquidación’&gt; y si además tiene promociones aplicadas &lt;TrpPrp.TransProdID = TransProd.TransProdID de la consignación&gt;, mostrar este dato como vacío.</w:t>
      </w:r>
    </w:p>
    <w:p w:rsidR="00CE1349" w:rsidRPr="007A1A2B" w:rsidRDefault="00CE1349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 xml:space="preserve">Total: </w:t>
      </w:r>
      <w:r w:rsidRPr="007A1A2B">
        <w:rPr>
          <w:rFonts w:cs="Arial"/>
          <w:sz w:val="20"/>
          <w:szCs w:val="20"/>
        </w:rPr>
        <w:t>&lt;TransProd.Total&gt;. Mostrar de sólo lectura.</w:t>
      </w:r>
    </w:p>
    <w:p w:rsidR="00D02928" w:rsidRPr="007A1A2B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Fecha</w:t>
      </w:r>
      <w:r w:rsidR="00880237" w:rsidRPr="007A1A2B">
        <w:rPr>
          <w:rFonts w:cs="Arial"/>
          <w:b/>
          <w:sz w:val="20"/>
          <w:szCs w:val="20"/>
        </w:rPr>
        <w:t>:</w:t>
      </w:r>
      <w:r w:rsidR="00DA1611" w:rsidRPr="007A1A2B">
        <w:rPr>
          <w:rFonts w:cs="Arial"/>
          <w:sz w:val="20"/>
          <w:szCs w:val="20"/>
        </w:rPr>
        <w:t xml:space="preserve"> </w:t>
      </w:r>
      <w:r w:rsidR="00880237" w:rsidRPr="007A1A2B">
        <w:rPr>
          <w:rFonts w:cs="Arial"/>
          <w:sz w:val="20"/>
          <w:szCs w:val="20"/>
        </w:rPr>
        <w:t>&lt;TransProd.FechaCaptura&gt;.</w:t>
      </w:r>
      <w:r w:rsidR="00DA1611" w:rsidRPr="007A1A2B">
        <w:rPr>
          <w:rFonts w:cs="Arial"/>
          <w:sz w:val="20"/>
          <w:szCs w:val="20"/>
        </w:rPr>
        <w:t xml:space="preserve"> </w:t>
      </w:r>
      <w:r w:rsidR="00880237" w:rsidRPr="007A1A2B">
        <w:rPr>
          <w:rFonts w:cs="Arial"/>
          <w:sz w:val="20"/>
          <w:szCs w:val="20"/>
        </w:rPr>
        <w:t xml:space="preserve">Mostrar de sólo lectura en formato </w:t>
      </w:r>
      <w:r w:rsidR="00880237" w:rsidRPr="007A1A2B">
        <w:rPr>
          <w:sz w:val="20"/>
          <w:szCs w:val="20"/>
          <w:lang w:eastAsia="en-US"/>
        </w:rPr>
        <w:t>dd/mm/aaaa.</w:t>
      </w:r>
    </w:p>
    <w:p w:rsidR="00056203" w:rsidRPr="007A1A2B" w:rsidRDefault="00056203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 en la barra inferior de la pantalla:</w:t>
      </w:r>
    </w:p>
    <w:p w:rsidR="00056203" w:rsidRPr="007A1A2B" w:rsidRDefault="00056203" w:rsidP="00056203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 xml:space="preserve">Saldo Total: </w:t>
      </w:r>
      <w:r w:rsidRPr="007A1A2B">
        <w:rPr>
          <w:rFonts w:cs="Arial"/>
          <w:sz w:val="20"/>
          <w:szCs w:val="20"/>
        </w:rPr>
        <w:t>&lt;∑TransProd.Saldo&gt; de las ventas a consignación obtenidas</w:t>
      </w:r>
      <w:r w:rsidR="00576FFB" w:rsidRPr="007A1A2B">
        <w:rPr>
          <w:rFonts w:cs="Arial"/>
          <w:sz w:val="20"/>
          <w:szCs w:val="20"/>
        </w:rPr>
        <w:t>.</w:t>
      </w:r>
    </w:p>
    <w:p w:rsidR="00576FFB" w:rsidRPr="007A1A2B" w:rsidRDefault="00106A74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</w:t>
      </w:r>
      <w:r w:rsidR="00D2642E" w:rsidRPr="007A1A2B">
        <w:rPr>
          <w:rFonts w:cs="Arial"/>
          <w:sz w:val="20"/>
          <w:szCs w:val="20"/>
        </w:rPr>
        <w:t>&lt;</w:t>
      </w:r>
      <w:r w:rsidRPr="007A1A2B">
        <w:rPr>
          <w:rFonts w:cs="Arial"/>
          <w:sz w:val="20"/>
          <w:szCs w:val="20"/>
        </w:rPr>
        <w:t>el cliente actual NO tiene configurada la forma de venta a “Crédito” &lt;</w:t>
      </w:r>
      <w:r w:rsidR="00D2642E" w:rsidRPr="007A1A2B">
        <w:rPr>
          <w:rFonts w:cs="Arial"/>
          <w:sz w:val="20"/>
          <w:szCs w:val="20"/>
        </w:rPr>
        <w:t>CLIFormaVenta.CFVTipo &lt;&gt;</w:t>
      </w:r>
      <w:r w:rsidRPr="007A1A2B">
        <w:rPr>
          <w:rFonts w:cs="Arial"/>
          <w:sz w:val="20"/>
          <w:szCs w:val="20"/>
        </w:rPr>
        <w:t xml:space="preserve"> 2 donde CLIFormaVenta.ClienteClave = </w:t>
      </w:r>
      <w:r w:rsidRPr="007A1A2B">
        <w:rPr>
          <w:sz w:val="20"/>
          <w:lang w:val="es-MX"/>
        </w:rPr>
        <w:t>ClienteClave registrado en sesión</w:t>
      </w:r>
      <w:r w:rsidR="00D2642E" w:rsidRPr="007A1A2B">
        <w:rPr>
          <w:sz w:val="20"/>
          <w:lang w:val="es-MX"/>
        </w:rPr>
        <w:t xml:space="preserve">&gt; Y </w:t>
      </w:r>
      <w:r w:rsidR="00D2642E" w:rsidRPr="007A1A2B">
        <w:rPr>
          <w:rFonts w:cs="Arial"/>
          <w:sz w:val="20"/>
          <w:szCs w:val="20"/>
        </w:rPr>
        <w:t xml:space="preserve">si &lt;el parámetro de configuración indica que NO se le pueden hacer consignaciones a los clientes cuya forma de venta sea </w:t>
      </w:r>
      <w:r w:rsidR="00D2642E" w:rsidRPr="007A1A2B">
        <w:rPr>
          <w:rFonts w:cs="Arial"/>
          <w:sz w:val="20"/>
          <w:szCs w:val="20"/>
        </w:rPr>
        <w:lastRenderedPageBreak/>
        <w:t>únicamente contado (ConsignaContado = 0) de acuerdo a la información registrada en sesión&gt;</w:t>
      </w:r>
      <w:r w:rsidR="00877019">
        <w:rPr>
          <w:rFonts w:cs="Arial"/>
          <w:sz w:val="20"/>
          <w:szCs w:val="20"/>
        </w:rPr>
        <w:t xml:space="preserve"> </w:t>
      </w:r>
      <w:r w:rsidR="00877019" w:rsidRPr="00877019">
        <w:rPr>
          <w:rFonts w:cs="Arial"/>
          <w:b/>
          <w:sz w:val="20"/>
          <w:szCs w:val="20"/>
        </w:rPr>
        <w:t>O</w:t>
      </w:r>
      <w:r w:rsidR="00877019">
        <w:rPr>
          <w:rFonts w:cs="Arial"/>
          <w:sz w:val="20"/>
          <w:szCs w:val="20"/>
        </w:rPr>
        <w:t xml:space="preserve"> si &lt;</w:t>
      </w:r>
      <w:r w:rsidR="00877019" w:rsidRPr="0099679F">
        <w:rPr>
          <w:rFonts w:cs="Arial"/>
          <w:sz w:val="20"/>
          <w:szCs w:val="20"/>
        </w:rPr>
        <w:t>no se obtuvo el tipo motivo predefinido para Consignación</w:t>
      </w:r>
      <w:r w:rsidR="00877019">
        <w:rPr>
          <w:rFonts w:cs="Arial"/>
          <w:sz w:val="20"/>
          <w:szCs w:val="20"/>
        </w:rPr>
        <w:t xml:space="preserve"> (TipoMotivo = Falso) </w:t>
      </w:r>
      <w:r w:rsidR="00877019" w:rsidRPr="007A1A2B">
        <w:rPr>
          <w:rFonts w:cs="Arial"/>
          <w:sz w:val="20"/>
          <w:szCs w:val="20"/>
        </w:rPr>
        <w:t>de acuerdo a la información registrada en sesión</w:t>
      </w:r>
      <w:r w:rsidR="00877019">
        <w:rPr>
          <w:rFonts w:cs="Arial"/>
          <w:sz w:val="20"/>
          <w:szCs w:val="20"/>
        </w:rPr>
        <w:t>&gt;</w:t>
      </w:r>
    </w:p>
    <w:p w:rsidR="00CD0FB5" w:rsidRPr="007A1A2B" w:rsidRDefault="00D2642E" w:rsidP="00D2642E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la opción </w:t>
      </w:r>
      <w:r w:rsidRPr="007A1A2B">
        <w:rPr>
          <w:rFonts w:cs="Arial"/>
          <w:b/>
          <w:sz w:val="20"/>
          <w:szCs w:val="20"/>
        </w:rPr>
        <w:t>Continuar</w:t>
      </w:r>
      <w:r w:rsidRPr="007A1A2B">
        <w:rPr>
          <w:rFonts w:cs="Arial"/>
          <w:sz w:val="20"/>
          <w:szCs w:val="20"/>
        </w:rPr>
        <w:t xml:space="preserve"> de manera deshabilitada</w:t>
      </w:r>
    </w:p>
    <w:p w:rsidR="00D02928" w:rsidRPr="007A1A2B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Continuar</w:t>
      </w:r>
      <w:r w:rsidRPr="007A1A2B">
        <w:rPr>
          <w:rFonts w:cs="Arial"/>
          <w:sz w:val="20"/>
          <w:szCs w:val="20"/>
        </w:rPr>
        <w:t>&gt;</w:t>
      </w:r>
    </w:p>
    <w:p w:rsidR="00D02928" w:rsidRPr="007A1A2B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25" w:name="AO01_r"/>
      <w:r w:rsidR="00460E52" w:rsidRPr="007A1A2B">
        <w:rPr>
          <w:rFonts w:cs="Arial"/>
          <w:b/>
          <w:sz w:val="20"/>
          <w:szCs w:val="20"/>
        </w:rPr>
        <w:fldChar w:fldCharType="begin"/>
      </w:r>
      <w:r w:rsidR="00460E52" w:rsidRPr="007A1A2B">
        <w:rPr>
          <w:rFonts w:cs="Arial"/>
          <w:b/>
          <w:sz w:val="20"/>
          <w:szCs w:val="20"/>
        </w:rPr>
        <w:instrText xml:space="preserve"> HYPERLINK  \l "_AO01_Crear_Movimiento" </w:instrText>
      </w:r>
      <w:r w:rsidR="00460E52" w:rsidRPr="007A1A2B">
        <w:rPr>
          <w:rFonts w:cs="Arial"/>
          <w:b/>
          <w:sz w:val="20"/>
          <w:szCs w:val="20"/>
        </w:rPr>
        <w:fldChar w:fldCharType="separate"/>
      </w:r>
      <w:bookmarkEnd w:id="25"/>
      <w:r w:rsidR="00CE1349" w:rsidRPr="007A1A2B">
        <w:rPr>
          <w:rStyle w:val="Hipervnculo"/>
          <w:rFonts w:cs="Arial"/>
          <w:b/>
          <w:sz w:val="20"/>
          <w:szCs w:val="20"/>
        </w:rPr>
        <w:t>AO01 Crear Venta a Consignación</w:t>
      </w:r>
      <w:r w:rsidR="00460E52" w:rsidRPr="007A1A2B">
        <w:rPr>
          <w:rFonts w:cs="Arial"/>
          <w:b/>
          <w:sz w:val="20"/>
          <w:szCs w:val="20"/>
        </w:rPr>
        <w:fldChar w:fldCharType="end"/>
      </w:r>
    </w:p>
    <w:p w:rsidR="00D02928" w:rsidRPr="00877019" w:rsidRDefault="00D02928" w:rsidP="00877019">
      <w:pPr>
        <w:numPr>
          <w:ilvl w:val="0"/>
          <w:numId w:val="4"/>
        </w:numPr>
      </w:pPr>
      <w:r w:rsidRPr="007A1A2B">
        <w:rPr>
          <w:rFonts w:cs="Arial"/>
          <w:sz w:val="20"/>
          <w:szCs w:val="20"/>
        </w:rPr>
        <w:t xml:space="preserve">Si &lt;el actor </w:t>
      </w:r>
      <w:r w:rsidRPr="007A1A2B">
        <w:rPr>
          <w:rFonts w:cs="Arial"/>
          <w:b/>
          <w:sz w:val="20"/>
          <w:szCs w:val="20"/>
        </w:rPr>
        <w:t>selecciona sostenidamente</w:t>
      </w:r>
      <w:r w:rsidRPr="007A1A2B">
        <w:rPr>
          <w:rFonts w:cs="Arial"/>
          <w:sz w:val="20"/>
          <w:szCs w:val="20"/>
        </w:rPr>
        <w:t xml:space="preserve"> </w:t>
      </w:r>
      <w:r w:rsidR="00CC3B18" w:rsidRPr="007A1A2B">
        <w:rPr>
          <w:rFonts w:cs="Arial"/>
          <w:sz w:val="20"/>
          <w:szCs w:val="20"/>
        </w:rPr>
        <w:t>un</w:t>
      </w:r>
      <w:r w:rsidRPr="007A1A2B">
        <w:rPr>
          <w:rFonts w:cs="Arial"/>
          <w:sz w:val="20"/>
          <w:szCs w:val="20"/>
        </w:rPr>
        <w:t xml:space="preserve"> </w:t>
      </w:r>
      <w:r w:rsidR="003A293C" w:rsidRPr="007A1A2B">
        <w:rPr>
          <w:rFonts w:cs="Arial"/>
          <w:sz w:val="20"/>
          <w:szCs w:val="20"/>
        </w:rPr>
        <w:t xml:space="preserve">movimiento de </w:t>
      </w:r>
      <w:r w:rsidR="00042B90" w:rsidRPr="007A1A2B">
        <w:rPr>
          <w:rFonts w:cs="Arial"/>
          <w:sz w:val="20"/>
          <w:szCs w:val="20"/>
        </w:rPr>
        <w:t>Venta a Consignación</w:t>
      </w:r>
      <w:r w:rsidRPr="007A1A2B">
        <w:rPr>
          <w:rFonts w:cs="Arial"/>
          <w:sz w:val="20"/>
          <w:szCs w:val="20"/>
        </w:rPr>
        <w:t xml:space="preserve"> de la lista&gt;</w:t>
      </w:r>
      <w:r w:rsidR="00877019">
        <w:rPr>
          <w:rFonts w:cs="Arial"/>
          <w:sz w:val="20"/>
          <w:szCs w:val="20"/>
        </w:rPr>
        <w:t xml:space="preserve"> Y si &lt;</w:t>
      </w:r>
      <w:r w:rsidR="00877019" w:rsidRPr="0099679F">
        <w:rPr>
          <w:rFonts w:cs="Arial"/>
          <w:sz w:val="20"/>
          <w:szCs w:val="20"/>
        </w:rPr>
        <w:t>se obtuvo el tipo motivo predefinido para Consignación</w:t>
      </w:r>
      <w:r w:rsidR="00877019">
        <w:rPr>
          <w:rFonts w:cs="Arial"/>
          <w:sz w:val="20"/>
          <w:szCs w:val="20"/>
        </w:rPr>
        <w:t xml:space="preserve"> (TipoMotivo = Verdadero) </w:t>
      </w:r>
      <w:r w:rsidR="00877019" w:rsidRPr="007A1A2B">
        <w:rPr>
          <w:rFonts w:cs="Arial"/>
          <w:sz w:val="20"/>
          <w:szCs w:val="20"/>
        </w:rPr>
        <w:t>de acuerdo a la información registrada en sesión</w:t>
      </w:r>
      <w:r w:rsidR="00877019">
        <w:t>&gt;</w:t>
      </w:r>
    </w:p>
    <w:p w:rsidR="00D02928" w:rsidRPr="007A1A2B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registra en sesión la siguiente información del </w:t>
      </w:r>
      <w:r w:rsidR="004F1E52" w:rsidRPr="007A1A2B">
        <w:rPr>
          <w:rFonts w:cs="Arial"/>
          <w:sz w:val="20"/>
          <w:szCs w:val="20"/>
        </w:rPr>
        <w:t>m</w:t>
      </w:r>
      <w:r w:rsidR="00CC3B18" w:rsidRPr="007A1A2B">
        <w:rPr>
          <w:rFonts w:cs="Arial"/>
          <w:sz w:val="20"/>
          <w:szCs w:val="20"/>
        </w:rPr>
        <w:t>ovimiento</w:t>
      </w:r>
      <w:r w:rsidRPr="007A1A2B">
        <w:rPr>
          <w:rFonts w:cs="Arial"/>
          <w:sz w:val="20"/>
          <w:szCs w:val="20"/>
        </w:rPr>
        <w:t xml:space="preserve"> seleccionado:</w:t>
      </w:r>
    </w:p>
    <w:p w:rsidR="00D02928" w:rsidRPr="007A1A2B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</w:t>
      </w:r>
    </w:p>
    <w:p w:rsidR="00D02928" w:rsidRPr="007A1A2B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las siguientes opciones:</w:t>
      </w:r>
    </w:p>
    <w:p w:rsidR="00D02928" w:rsidRPr="007A1A2B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i/>
          <w:sz w:val="20"/>
          <w:szCs w:val="20"/>
        </w:rPr>
      </w:pPr>
      <w:r w:rsidRPr="007A1A2B">
        <w:rPr>
          <w:rFonts w:cs="Arial"/>
          <w:i/>
          <w:sz w:val="20"/>
          <w:szCs w:val="20"/>
        </w:rPr>
        <w:t>Modificar</w:t>
      </w:r>
    </w:p>
    <w:p w:rsidR="00CE1349" w:rsidRPr="007A1A2B" w:rsidRDefault="00CE1349" w:rsidP="00F44000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i/>
          <w:sz w:val="20"/>
          <w:szCs w:val="20"/>
        </w:rPr>
      </w:pPr>
      <w:r w:rsidRPr="007A1A2B">
        <w:rPr>
          <w:rFonts w:cs="Arial"/>
          <w:i/>
          <w:sz w:val="20"/>
          <w:szCs w:val="20"/>
        </w:rPr>
        <w:t>Liquidar</w:t>
      </w:r>
    </w:p>
    <w:p w:rsidR="00D02928" w:rsidRPr="007A1A2B" w:rsidRDefault="00D02928" w:rsidP="00DA4BD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i/>
          <w:sz w:val="20"/>
          <w:szCs w:val="20"/>
        </w:rPr>
      </w:pPr>
      <w:r w:rsidRPr="007A1A2B">
        <w:rPr>
          <w:rFonts w:cs="Arial"/>
          <w:i/>
          <w:sz w:val="20"/>
          <w:szCs w:val="20"/>
        </w:rPr>
        <w:t>Eliminar</w:t>
      </w:r>
    </w:p>
    <w:p w:rsidR="00D02928" w:rsidRPr="007A1A2B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Modificar</w:t>
      </w:r>
      <w:r w:rsidRPr="007A1A2B">
        <w:rPr>
          <w:rFonts w:cs="Arial"/>
          <w:sz w:val="20"/>
          <w:szCs w:val="20"/>
        </w:rPr>
        <w:t>&gt;</w:t>
      </w:r>
    </w:p>
    <w:p w:rsidR="00E96D68" w:rsidRPr="007A1A2B" w:rsidRDefault="00E96D68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</w:t>
      </w:r>
      <w:r w:rsidR="00DA4BD8" w:rsidRPr="007A1A2B">
        <w:rPr>
          <w:rFonts w:cs="Arial"/>
          <w:sz w:val="20"/>
          <w:szCs w:val="20"/>
        </w:rPr>
        <w:t>el movimiento de Venta a Consignación se encuentra en fase “Liquidada” o “Cancelada por Liquidación” &lt;TransProd.TipoFase = 6 u 8&gt;</w:t>
      </w:r>
      <w:r w:rsidRPr="007A1A2B">
        <w:rPr>
          <w:rFonts w:cs="Arial"/>
          <w:sz w:val="20"/>
          <w:szCs w:val="20"/>
        </w:rPr>
        <w:t>&gt;</w:t>
      </w:r>
    </w:p>
    <w:p w:rsidR="008E00C1" w:rsidRPr="007A1A2B" w:rsidRDefault="008E00C1" w:rsidP="00610A1E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parámetro de configuración indica que </w:t>
      </w:r>
      <w:r w:rsidR="00D51819" w:rsidRPr="007A1A2B">
        <w:rPr>
          <w:rFonts w:cs="Arial"/>
          <w:sz w:val="20"/>
          <w:szCs w:val="20"/>
        </w:rPr>
        <w:t xml:space="preserve">NO </w:t>
      </w:r>
      <w:r w:rsidRPr="007A1A2B">
        <w:rPr>
          <w:rFonts w:cs="Arial"/>
          <w:sz w:val="20"/>
          <w:szCs w:val="20"/>
        </w:rPr>
        <w:t xml:space="preserve">se puede cancelar una venta a consignación por liquidación </w:t>
      </w:r>
      <w:r w:rsidR="00D51819" w:rsidRPr="007A1A2B">
        <w:rPr>
          <w:rFonts w:cs="Arial"/>
          <w:sz w:val="20"/>
          <w:szCs w:val="20"/>
        </w:rPr>
        <w:t>(CancConsigLiqui = 0</w:t>
      </w:r>
      <w:r w:rsidRPr="007A1A2B">
        <w:rPr>
          <w:rFonts w:cs="Arial"/>
          <w:sz w:val="20"/>
          <w:szCs w:val="20"/>
        </w:rPr>
        <w:t>) de acuerdo a la información registrada en sesión&gt;</w:t>
      </w:r>
    </w:p>
    <w:p w:rsidR="007E64F4" w:rsidRPr="007A1A2B" w:rsidRDefault="007E64F4" w:rsidP="00D51819">
      <w:pPr>
        <w:pStyle w:val="Prrafodelista"/>
        <w:numPr>
          <w:ilvl w:val="4"/>
          <w:numId w:val="4"/>
        </w:numPr>
        <w:ind w:left="3544" w:hanging="992"/>
        <w:jc w:val="both"/>
        <w:rPr>
          <w:rFonts w:cs="Arial"/>
          <w:color w:val="FF0000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</w:p>
    <w:p w:rsidR="00610A1E" w:rsidRPr="007A1A2B" w:rsidRDefault="00610A1E" w:rsidP="00D5181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</w:t>
      </w:r>
      <w:r w:rsidR="00336A54" w:rsidRPr="007A1A2B">
        <w:rPr>
          <w:rFonts w:cs="Arial"/>
          <w:color w:val="FF0000"/>
          <w:sz w:val="20"/>
          <w:szCs w:val="20"/>
        </w:rPr>
        <w:t>E0689</w:t>
      </w:r>
      <w:r w:rsidRPr="007A1A2B">
        <w:rPr>
          <w:rFonts w:cs="Arial"/>
          <w:color w:val="FF0000"/>
          <w:sz w:val="20"/>
          <w:szCs w:val="20"/>
        </w:rPr>
        <w:t xml:space="preserve">] </w:t>
      </w:r>
      <w:r w:rsidR="00336A54" w:rsidRPr="007A1A2B">
        <w:rPr>
          <w:rFonts w:cs="Arial"/>
          <w:color w:val="FF0000"/>
          <w:sz w:val="20"/>
          <w:szCs w:val="20"/>
        </w:rPr>
        <w:t>No se puede $0$ una consignación en fase Liquidada</w:t>
      </w:r>
      <w:r w:rsidRPr="007A1A2B">
        <w:rPr>
          <w:rFonts w:cs="Arial"/>
          <w:color w:val="FF0000"/>
          <w:sz w:val="20"/>
          <w:szCs w:val="20"/>
        </w:rPr>
        <w:t>”</w:t>
      </w:r>
      <w:r w:rsidR="00035ED0" w:rsidRPr="007A1A2B">
        <w:rPr>
          <w:rFonts w:cs="Arial"/>
          <w:sz w:val="20"/>
          <w:szCs w:val="20"/>
        </w:rPr>
        <w:t xml:space="preserve">, sustituir </w:t>
      </w:r>
      <w:r w:rsidR="00650698" w:rsidRPr="007A1A2B">
        <w:rPr>
          <w:rFonts w:cs="Arial"/>
          <w:sz w:val="20"/>
          <w:szCs w:val="20"/>
        </w:rPr>
        <w:t>el valor de $0$ por “M</w:t>
      </w:r>
      <w:r w:rsidR="00336A54" w:rsidRPr="007A1A2B">
        <w:rPr>
          <w:rFonts w:cs="Arial"/>
          <w:sz w:val="20"/>
          <w:szCs w:val="20"/>
        </w:rPr>
        <w:t>odificar</w:t>
      </w:r>
      <w:r w:rsidR="00035ED0" w:rsidRPr="007A1A2B">
        <w:rPr>
          <w:rFonts w:cs="Arial"/>
          <w:sz w:val="20"/>
          <w:szCs w:val="20"/>
        </w:rPr>
        <w:t>”.</w:t>
      </w:r>
    </w:p>
    <w:p w:rsidR="00610A1E" w:rsidRPr="007A1A2B" w:rsidRDefault="00074144" w:rsidP="00D5181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BB7D2F" w:rsidRPr="007A1A2B" w:rsidRDefault="00BB7D2F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</w:t>
      </w:r>
      <w:r w:rsidR="007F0356" w:rsidRPr="007A1A2B">
        <w:rPr>
          <w:rFonts w:cs="Arial"/>
          <w:sz w:val="20"/>
          <w:szCs w:val="20"/>
        </w:rPr>
        <w:t xml:space="preserve">ento de Venta a Consignación </w:t>
      </w:r>
      <w:r w:rsidR="0013208A" w:rsidRPr="007A1A2B">
        <w:rPr>
          <w:rFonts w:cs="Arial"/>
          <w:sz w:val="20"/>
          <w:szCs w:val="20"/>
        </w:rPr>
        <w:t>cuenta con abonos asociados, es decir si &lt;TransProd.Total&gt;</w:t>
      </w:r>
      <w:r w:rsidRPr="007A1A2B">
        <w:rPr>
          <w:rFonts w:cs="Arial"/>
          <w:sz w:val="20"/>
          <w:szCs w:val="20"/>
        </w:rPr>
        <w:t xml:space="preserve"> </w:t>
      </w:r>
      <w:r w:rsidR="0013208A" w:rsidRPr="007A1A2B">
        <w:rPr>
          <w:rFonts w:cs="Arial"/>
          <w:sz w:val="20"/>
          <w:szCs w:val="20"/>
        </w:rPr>
        <w:t xml:space="preserve">es diferente de &lt;TransProd.Saldo + ∑TrpTpd.Total </w:t>
      </w:r>
      <w:r w:rsidRPr="007A1A2B">
        <w:rPr>
          <w:rFonts w:cs="Arial"/>
          <w:sz w:val="20"/>
          <w:szCs w:val="20"/>
        </w:rPr>
        <w:t>donde &lt;</w:t>
      </w:r>
      <w:r w:rsidR="0013208A" w:rsidRPr="007A1A2B">
        <w:rPr>
          <w:rFonts w:cs="Arial"/>
          <w:sz w:val="20"/>
          <w:szCs w:val="20"/>
        </w:rPr>
        <w:t>TrpTpd.TransProdId1 = TransProd.TransProdID</w:t>
      </w:r>
      <w:r w:rsidRPr="007A1A2B">
        <w:rPr>
          <w:rFonts w:cs="Arial"/>
          <w:sz w:val="20"/>
          <w:szCs w:val="20"/>
        </w:rPr>
        <w:t>&gt;&gt;</w:t>
      </w:r>
    </w:p>
    <w:p w:rsidR="007F0356" w:rsidRPr="007A1A2B" w:rsidRDefault="007F0356" w:rsidP="007F0356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“[E0688] No se puede Modificar ó Eliminar $0$ porque tiene  Abonos aplicados”</w:t>
      </w:r>
      <w:r w:rsidRPr="007A1A2B">
        <w:rPr>
          <w:rFonts w:cs="Arial"/>
          <w:sz w:val="20"/>
          <w:szCs w:val="20"/>
        </w:rPr>
        <w:t>, sustituir el valor de $0$ por “Consignación”.</w:t>
      </w:r>
    </w:p>
    <w:p w:rsidR="00650698" w:rsidRPr="007A1A2B" w:rsidRDefault="00650698" w:rsidP="0065069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no fue realizado en la visita actual, es decir si &lt;TransProd.VisitaClave&gt; es diferente de la VisitaClave registrada en sesión&gt;</w:t>
      </w:r>
    </w:p>
    <w:p w:rsidR="00D51819" w:rsidRPr="007A1A2B" w:rsidRDefault="00D51819" w:rsidP="00D5181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se encuentra en fase “Liquidada” o “Cancelada por Liquidación” &lt;TransProd.TipoFase = 6 u 8&gt;&gt;</w:t>
      </w:r>
    </w:p>
    <w:p w:rsidR="00650698" w:rsidRPr="007A1A2B" w:rsidRDefault="00650698" w:rsidP="00D51819">
      <w:pPr>
        <w:pStyle w:val="Prrafodelista"/>
        <w:numPr>
          <w:ilvl w:val="4"/>
          <w:numId w:val="4"/>
        </w:numPr>
        <w:ind w:left="3544" w:hanging="99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="00D51819" w:rsidRPr="007A1A2B">
        <w:rPr>
          <w:rFonts w:cs="Arial"/>
          <w:color w:val="FF0000"/>
          <w:sz w:val="20"/>
          <w:szCs w:val="20"/>
        </w:rPr>
        <w:t>“[E0747] No puede editarse la consigna, ya que fue $0$ en otra visita”</w:t>
      </w:r>
      <w:r w:rsidRPr="007A1A2B">
        <w:rPr>
          <w:rFonts w:cs="Arial"/>
          <w:sz w:val="20"/>
          <w:szCs w:val="20"/>
        </w:rPr>
        <w:t>, sustituir el valor de $0$ por “</w:t>
      </w:r>
      <w:r w:rsidR="00D51819" w:rsidRPr="007A1A2B">
        <w:rPr>
          <w:rFonts w:cs="Arial"/>
          <w:sz w:val="20"/>
          <w:szCs w:val="20"/>
        </w:rPr>
        <w:t>Liquidada</w:t>
      </w:r>
      <w:r w:rsidRPr="007A1A2B">
        <w:rPr>
          <w:rFonts w:cs="Arial"/>
          <w:sz w:val="20"/>
          <w:szCs w:val="20"/>
        </w:rPr>
        <w:t>”.</w:t>
      </w:r>
    </w:p>
    <w:p w:rsidR="00D51819" w:rsidRPr="007A1A2B" w:rsidRDefault="00D51819" w:rsidP="00D5181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“[E0747] No puede editarse la consigna, ya que fue $0$ en otra visita”</w:t>
      </w:r>
      <w:r w:rsidRPr="007A1A2B">
        <w:rPr>
          <w:rFonts w:cs="Arial"/>
          <w:sz w:val="20"/>
          <w:szCs w:val="20"/>
        </w:rPr>
        <w:t>, sustituir el valor de $0$ por “Creada”.</w:t>
      </w:r>
    </w:p>
    <w:p w:rsidR="005151EB" w:rsidRPr="007A1A2B" w:rsidRDefault="005151EB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&lt;la i</w:t>
      </w:r>
      <w:r w:rsidR="0001605B" w:rsidRPr="007A1A2B">
        <w:rPr>
          <w:rFonts w:cs="Arial"/>
          <w:sz w:val="20"/>
          <w:szCs w:val="20"/>
        </w:rPr>
        <w:t xml:space="preserve">nformación </w:t>
      </w:r>
      <w:r w:rsidRPr="007A1A2B">
        <w:rPr>
          <w:rFonts w:cs="Arial"/>
          <w:sz w:val="20"/>
          <w:szCs w:val="20"/>
        </w:rPr>
        <w:t xml:space="preserve">del </w:t>
      </w:r>
      <w:r w:rsidR="004F1E52" w:rsidRPr="007A1A2B">
        <w:rPr>
          <w:rFonts w:cs="Arial"/>
          <w:sz w:val="20"/>
          <w:szCs w:val="20"/>
        </w:rPr>
        <w:t>m</w:t>
      </w:r>
      <w:r w:rsidR="00BA4DDA" w:rsidRPr="007A1A2B">
        <w:rPr>
          <w:rFonts w:cs="Arial"/>
          <w:sz w:val="20"/>
          <w:szCs w:val="20"/>
        </w:rPr>
        <w:t xml:space="preserve">ovimiento de </w:t>
      </w:r>
      <w:r w:rsidR="0001605B" w:rsidRPr="007A1A2B">
        <w:rPr>
          <w:rFonts w:cs="Arial"/>
          <w:sz w:val="20"/>
          <w:szCs w:val="20"/>
        </w:rPr>
        <w:t>Venta a Consignación ya fue enviado</w:t>
      </w:r>
      <w:r w:rsidRPr="007A1A2B">
        <w:rPr>
          <w:rFonts w:cs="Arial"/>
          <w:sz w:val="20"/>
          <w:szCs w:val="20"/>
        </w:rPr>
        <w:t xml:space="preserve"> al servidor &lt;TransProd.Enviado = 1&gt;&gt;</w:t>
      </w:r>
    </w:p>
    <w:p w:rsidR="005151EB" w:rsidRPr="007A1A2B" w:rsidRDefault="005151EB" w:rsidP="005151EB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“[E0596] No se puede $0$ el registro porque ya se transfirió al servidor”</w:t>
      </w:r>
      <w:r w:rsidRPr="007A1A2B">
        <w:rPr>
          <w:rFonts w:cs="Arial"/>
          <w:sz w:val="20"/>
          <w:szCs w:val="20"/>
        </w:rPr>
        <w:t>, sustituir el valor de $0$ por “</w:t>
      </w:r>
      <w:r w:rsidR="003C3DCC" w:rsidRPr="007A1A2B">
        <w:rPr>
          <w:rFonts w:cs="Arial"/>
          <w:sz w:val="20"/>
          <w:szCs w:val="20"/>
        </w:rPr>
        <w:t>M</w:t>
      </w:r>
      <w:r w:rsidR="0085726A" w:rsidRPr="007A1A2B">
        <w:rPr>
          <w:rFonts w:cs="Arial"/>
          <w:sz w:val="20"/>
          <w:szCs w:val="20"/>
        </w:rPr>
        <w:t>odificar</w:t>
      </w:r>
      <w:r w:rsidRPr="007A1A2B">
        <w:rPr>
          <w:rFonts w:cs="Arial"/>
          <w:sz w:val="20"/>
          <w:szCs w:val="20"/>
        </w:rPr>
        <w:t>”.</w:t>
      </w:r>
    </w:p>
    <w:p w:rsidR="005151EB" w:rsidRPr="007A1A2B" w:rsidRDefault="005151EB" w:rsidP="0085726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BE66BF" w:rsidRPr="007A1A2B" w:rsidRDefault="00BE66BF" w:rsidP="00BE66B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del movimiento de Venta a Consignación no ha sido enviado al servidor &lt;TransProd.Enviado = 0&gt;&gt;</w:t>
      </w:r>
    </w:p>
    <w:p w:rsidR="00BE66BF" w:rsidRPr="007A1A2B" w:rsidRDefault="00BE66BF" w:rsidP="00BE66BF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26" w:name="AO03_r"/>
      <w:r w:rsidR="00E12678" w:rsidRPr="007A1A2B">
        <w:fldChar w:fldCharType="begin"/>
      </w:r>
      <w:r w:rsidR="001B598F" w:rsidRPr="007A1A2B">
        <w:instrText>HYPERLINK  \l "_AO03_Modificar_Venta"</w:instrText>
      </w:r>
      <w:r w:rsidR="00E12678" w:rsidRPr="007A1A2B">
        <w:fldChar w:fldCharType="separate"/>
      </w:r>
      <w:r w:rsidR="00E6199B" w:rsidRPr="007A1A2B">
        <w:rPr>
          <w:rStyle w:val="Hipervnculo"/>
          <w:rFonts w:cs="Arial"/>
          <w:b/>
          <w:sz w:val="20"/>
          <w:szCs w:val="20"/>
        </w:rPr>
        <w:t>AO03 Modificar Venta a Consignación</w:t>
      </w:r>
      <w:r w:rsidR="00E12678" w:rsidRPr="007A1A2B">
        <w:rPr>
          <w:rStyle w:val="Hipervnculo"/>
          <w:rFonts w:cs="Arial"/>
          <w:b/>
          <w:sz w:val="20"/>
          <w:szCs w:val="20"/>
        </w:rPr>
        <w:fldChar w:fldCharType="end"/>
      </w:r>
      <w:bookmarkEnd w:id="26"/>
    </w:p>
    <w:p w:rsidR="00D02928" w:rsidRPr="007A1A2B" w:rsidRDefault="00D02928" w:rsidP="007D190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Eliminar</w:t>
      </w:r>
      <w:r w:rsidRPr="007A1A2B">
        <w:rPr>
          <w:rFonts w:cs="Arial"/>
          <w:sz w:val="20"/>
          <w:szCs w:val="20"/>
        </w:rPr>
        <w:t>&gt;</w:t>
      </w:r>
    </w:p>
    <w:p w:rsidR="0013208A" w:rsidRPr="007A1A2B" w:rsidRDefault="0013208A" w:rsidP="0013208A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se encuentra en fase “Liquidada” o “Cancelada por Liquidación” &lt;TransProd.TipoFase = 6 u 8&gt;&gt;</w:t>
      </w:r>
    </w:p>
    <w:p w:rsidR="0013208A" w:rsidRPr="007A1A2B" w:rsidRDefault="0013208A" w:rsidP="0013208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“[E0689] No se puede $0$ una consignación en fase Liquidada”</w:t>
      </w:r>
      <w:r w:rsidRPr="007A1A2B">
        <w:rPr>
          <w:rFonts w:cs="Arial"/>
          <w:sz w:val="20"/>
          <w:szCs w:val="20"/>
        </w:rPr>
        <w:t>, sustituir el valor de $0$ por “</w:t>
      </w:r>
      <w:r w:rsidR="003C3DCC" w:rsidRPr="007A1A2B">
        <w:rPr>
          <w:rFonts w:cs="Arial"/>
          <w:sz w:val="20"/>
          <w:szCs w:val="20"/>
        </w:rPr>
        <w:t>E</w:t>
      </w:r>
      <w:r w:rsidRPr="007A1A2B">
        <w:rPr>
          <w:rFonts w:cs="Arial"/>
          <w:sz w:val="20"/>
          <w:szCs w:val="20"/>
        </w:rPr>
        <w:t>liminar”.</w:t>
      </w:r>
    </w:p>
    <w:p w:rsidR="0013208A" w:rsidRPr="007A1A2B" w:rsidRDefault="0013208A" w:rsidP="0013208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13208A" w:rsidRPr="007A1A2B" w:rsidRDefault="0013208A" w:rsidP="0013208A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>Si &lt;el movimiento de Venta a Consignación cuenta con abonos asociados, es decir si &lt;TransProd.Total&gt; es diferente de &lt;TransProd.Saldo + ∑TrpTpd.Total donde &lt;TrpTpd.TransProdId1 = TransProd.TransProdID&gt;&gt;</w:t>
      </w:r>
    </w:p>
    <w:p w:rsidR="0013208A" w:rsidRPr="007A1A2B" w:rsidRDefault="0013208A" w:rsidP="0013208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“[E0688] No se puede Modificar ó Eliminar $0$ porque tiene  Abonos aplicados”</w:t>
      </w:r>
      <w:r w:rsidRPr="007A1A2B">
        <w:rPr>
          <w:rFonts w:cs="Arial"/>
          <w:sz w:val="20"/>
          <w:szCs w:val="20"/>
        </w:rPr>
        <w:t>, sustituir el valor de $0$ por “Consignación”.</w:t>
      </w:r>
    </w:p>
    <w:p w:rsidR="00CF2178" w:rsidRPr="007A1A2B" w:rsidRDefault="000A37A1" w:rsidP="000F1CDD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no fue realizado en la visita actual, es decir si &lt;TransProd.VisitaClave&gt; es diferente de la VisitaClave registrada en sesión&gt;</w:t>
      </w:r>
    </w:p>
    <w:p w:rsidR="000A37A1" w:rsidRPr="007A1A2B" w:rsidRDefault="000A37A1" w:rsidP="000A37A1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“[E0731] No se puede eliminar la $0$ ya que fue creada en otra visita”</w:t>
      </w:r>
      <w:r w:rsidRPr="007A1A2B">
        <w:rPr>
          <w:rFonts w:cs="Arial"/>
          <w:sz w:val="20"/>
          <w:szCs w:val="20"/>
        </w:rPr>
        <w:t>, sustituir el valor de $0$ por “Consignación”.</w:t>
      </w:r>
    </w:p>
    <w:p w:rsidR="000F1CDD" w:rsidRPr="007A1A2B" w:rsidRDefault="000F1CDD" w:rsidP="000F1CDD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del movimiento de Venta a Consignación ya fue enviada al servidor &lt;TransProd.Enviado = 1&gt;&gt;</w:t>
      </w:r>
    </w:p>
    <w:p w:rsidR="000F1CDD" w:rsidRPr="007A1A2B" w:rsidRDefault="000F1CDD" w:rsidP="000F1CDD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“[E0596] No se puede $0$ el registro porque ya se transfirió al servidor”</w:t>
      </w:r>
      <w:r w:rsidRPr="007A1A2B">
        <w:rPr>
          <w:rFonts w:cs="Arial"/>
          <w:sz w:val="20"/>
          <w:szCs w:val="20"/>
        </w:rPr>
        <w:t xml:space="preserve">, </w:t>
      </w:r>
      <w:r w:rsidR="003C3DCC" w:rsidRPr="007A1A2B">
        <w:rPr>
          <w:rFonts w:cs="Arial"/>
          <w:sz w:val="20"/>
          <w:szCs w:val="20"/>
        </w:rPr>
        <w:t>sustituir el valor de $0$ por “E</w:t>
      </w:r>
      <w:r w:rsidRPr="007A1A2B">
        <w:rPr>
          <w:rFonts w:cs="Arial"/>
          <w:sz w:val="20"/>
          <w:szCs w:val="20"/>
        </w:rPr>
        <w:t>liminar”.</w:t>
      </w:r>
    </w:p>
    <w:p w:rsidR="000F1CDD" w:rsidRPr="007A1A2B" w:rsidRDefault="000F1CDD" w:rsidP="000F1CDD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4D3112" w:rsidRPr="007A1A2B" w:rsidRDefault="004D3112" w:rsidP="000F1CDD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&lt;la información del </w:t>
      </w:r>
      <w:r w:rsidR="004F1E52" w:rsidRPr="007A1A2B">
        <w:rPr>
          <w:rFonts w:cs="Arial"/>
          <w:sz w:val="20"/>
          <w:szCs w:val="20"/>
        </w:rPr>
        <w:t>m</w:t>
      </w:r>
      <w:r w:rsidR="00BA4DDA" w:rsidRPr="007A1A2B">
        <w:rPr>
          <w:rFonts w:cs="Arial"/>
          <w:sz w:val="20"/>
          <w:szCs w:val="20"/>
        </w:rPr>
        <w:t xml:space="preserve">ovimiento de </w:t>
      </w:r>
      <w:r w:rsidR="000F1CDD" w:rsidRPr="007A1A2B">
        <w:rPr>
          <w:rFonts w:cs="Arial"/>
          <w:sz w:val="20"/>
          <w:szCs w:val="20"/>
        </w:rPr>
        <w:t xml:space="preserve">Venta a Consignación </w:t>
      </w:r>
      <w:r w:rsidRPr="007A1A2B">
        <w:rPr>
          <w:rFonts w:cs="Arial"/>
          <w:sz w:val="20"/>
          <w:szCs w:val="20"/>
        </w:rPr>
        <w:t>no ha sido enviada al servidor</w:t>
      </w:r>
      <w:r w:rsidR="00691E3E" w:rsidRPr="007A1A2B">
        <w:rPr>
          <w:rFonts w:cs="Arial"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&lt;TransProd.Enviado = 0</w:t>
      </w:r>
      <w:r w:rsidR="001A5390" w:rsidRPr="007A1A2B">
        <w:rPr>
          <w:rFonts w:cs="Arial"/>
          <w:sz w:val="20"/>
          <w:szCs w:val="20"/>
        </w:rPr>
        <w:t>&gt;</w:t>
      </w:r>
      <w:r w:rsidRPr="007A1A2B">
        <w:rPr>
          <w:rFonts w:cs="Arial"/>
          <w:sz w:val="20"/>
          <w:szCs w:val="20"/>
        </w:rPr>
        <w:t>&gt;</w:t>
      </w:r>
    </w:p>
    <w:p w:rsidR="004D3112" w:rsidRPr="007A1A2B" w:rsidRDefault="00D02928" w:rsidP="000F1CDD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27" w:name="AO04_r"/>
      <w:r w:rsidR="006253BD" w:rsidRPr="007A1A2B">
        <w:rPr>
          <w:rFonts w:cs="Arial"/>
          <w:b/>
          <w:sz w:val="20"/>
          <w:szCs w:val="20"/>
        </w:rPr>
        <w:fldChar w:fldCharType="begin"/>
      </w:r>
      <w:r w:rsidR="001B598F" w:rsidRPr="007A1A2B">
        <w:rPr>
          <w:rFonts w:cs="Arial"/>
          <w:b/>
          <w:sz w:val="20"/>
          <w:szCs w:val="20"/>
        </w:rPr>
        <w:instrText>HYPERLINK  \l "_AO03_Eliminar_Venta"</w:instrText>
      </w:r>
      <w:r w:rsidR="006253BD" w:rsidRPr="007A1A2B">
        <w:rPr>
          <w:rFonts w:cs="Arial"/>
          <w:b/>
          <w:sz w:val="20"/>
          <w:szCs w:val="20"/>
        </w:rPr>
        <w:fldChar w:fldCharType="separate"/>
      </w:r>
      <w:r w:rsidR="000F1CDD" w:rsidRPr="007A1A2B">
        <w:rPr>
          <w:rStyle w:val="Hipervnculo"/>
          <w:rFonts w:cs="Arial"/>
          <w:b/>
          <w:sz w:val="20"/>
          <w:szCs w:val="20"/>
        </w:rPr>
        <w:t>AO0</w:t>
      </w:r>
      <w:r w:rsidR="001B598F" w:rsidRPr="007A1A2B">
        <w:rPr>
          <w:rStyle w:val="Hipervnculo"/>
          <w:rFonts w:cs="Arial"/>
          <w:b/>
          <w:sz w:val="20"/>
          <w:szCs w:val="20"/>
        </w:rPr>
        <w:t>4</w:t>
      </w:r>
      <w:r w:rsidR="000F1CDD" w:rsidRPr="007A1A2B">
        <w:rPr>
          <w:rStyle w:val="Hipervnculo"/>
          <w:rFonts w:cs="Arial"/>
          <w:b/>
          <w:sz w:val="20"/>
          <w:szCs w:val="20"/>
        </w:rPr>
        <w:t xml:space="preserve"> Eliminar Venta a Consignación</w:t>
      </w:r>
      <w:r w:rsidR="006253BD" w:rsidRPr="007A1A2B">
        <w:rPr>
          <w:rFonts w:cs="Arial"/>
          <w:b/>
          <w:sz w:val="20"/>
          <w:szCs w:val="20"/>
        </w:rPr>
        <w:fldChar w:fldCharType="end"/>
      </w:r>
      <w:bookmarkEnd w:id="27"/>
    </w:p>
    <w:p w:rsidR="001B598F" w:rsidRPr="007A1A2B" w:rsidRDefault="001B598F" w:rsidP="001B598F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Liquidar</w:t>
      </w:r>
      <w:r w:rsidRPr="007A1A2B">
        <w:rPr>
          <w:rFonts w:cs="Arial"/>
          <w:sz w:val="20"/>
          <w:szCs w:val="20"/>
        </w:rPr>
        <w:t>&gt;</w:t>
      </w:r>
    </w:p>
    <w:p w:rsidR="00535CE2" w:rsidRPr="007A1A2B" w:rsidRDefault="00535CE2" w:rsidP="00535CE2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se encuentra en fase “Liquidada” o “Cancelada por Liquidación” &lt;TransProd.TipoFase = 6 u 8&gt;&gt;</w:t>
      </w:r>
    </w:p>
    <w:p w:rsidR="00535CE2" w:rsidRPr="007A1A2B" w:rsidRDefault="00535CE2" w:rsidP="00535CE2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“[E0689] No se puede $0$ una consignación en fase Liquidada”</w:t>
      </w:r>
      <w:r w:rsidRPr="007A1A2B">
        <w:rPr>
          <w:rFonts w:cs="Arial"/>
          <w:sz w:val="20"/>
          <w:szCs w:val="20"/>
        </w:rPr>
        <w:t>, sustituir el valor de $0$ por “</w:t>
      </w:r>
      <w:r w:rsidR="003C3DCC" w:rsidRPr="007A1A2B">
        <w:rPr>
          <w:rFonts w:cs="Arial"/>
          <w:sz w:val="20"/>
          <w:szCs w:val="20"/>
        </w:rPr>
        <w:t>Li</w:t>
      </w:r>
      <w:r w:rsidRPr="007A1A2B">
        <w:rPr>
          <w:rFonts w:cs="Arial"/>
          <w:sz w:val="20"/>
          <w:szCs w:val="20"/>
        </w:rPr>
        <w:t>quidar”.</w:t>
      </w:r>
    </w:p>
    <w:p w:rsidR="005276A2" w:rsidRPr="007A1A2B" w:rsidRDefault="00535CE2" w:rsidP="002F41C8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1B598F" w:rsidRPr="007A1A2B" w:rsidRDefault="001B598F" w:rsidP="001B598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28" w:name="AO05_r"/>
      <w:r w:rsidRPr="007A1A2B">
        <w:rPr>
          <w:rFonts w:cs="Arial"/>
          <w:b/>
          <w:sz w:val="20"/>
          <w:szCs w:val="20"/>
        </w:rPr>
        <w:fldChar w:fldCharType="begin"/>
      </w:r>
      <w:r w:rsidRPr="007A1A2B">
        <w:rPr>
          <w:rFonts w:cs="Arial"/>
          <w:b/>
          <w:sz w:val="20"/>
          <w:szCs w:val="20"/>
        </w:rPr>
        <w:instrText xml:space="preserve"> HYPERLINK  \l "_AO04_Liquidar_Venta" </w:instrText>
      </w:r>
      <w:r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AO05 Liquidar Venta a Consignación</w:t>
      </w:r>
      <w:r w:rsidRPr="007A1A2B">
        <w:rPr>
          <w:rFonts w:cs="Arial"/>
          <w:b/>
          <w:sz w:val="20"/>
          <w:szCs w:val="20"/>
        </w:rPr>
        <w:fldChar w:fldCharType="end"/>
      </w:r>
      <w:bookmarkEnd w:id="28"/>
    </w:p>
    <w:p w:rsidR="00D02928" w:rsidRPr="007A1A2B" w:rsidRDefault="00D02928" w:rsidP="00D02928">
      <w:pPr>
        <w:numPr>
          <w:ilvl w:val="0"/>
          <w:numId w:val="4"/>
        </w:numPr>
        <w:rPr>
          <w:rFonts w:cs="Arial"/>
          <w:b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Regresar</w:t>
      </w:r>
      <w:r w:rsidRPr="007A1A2B">
        <w:rPr>
          <w:rFonts w:cs="Arial"/>
          <w:sz w:val="20"/>
          <w:szCs w:val="20"/>
        </w:rPr>
        <w:t xml:space="preserve">&gt;, el sistema continúa </w:t>
      </w:r>
      <w:r w:rsidR="007D190B" w:rsidRPr="007A1A2B">
        <w:rPr>
          <w:rFonts w:cs="Arial"/>
          <w:sz w:val="20"/>
          <w:szCs w:val="20"/>
        </w:rPr>
        <w:t>en</w:t>
      </w:r>
      <w:r w:rsidRPr="007A1A2B">
        <w:rPr>
          <w:rFonts w:cs="Arial"/>
          <w:sz w:val="20"/>
          <w:szCs w:val="20"/>
        </w:rPr>
        <w:t xml:space="preserve"> el </w:t>
      </w:r>
      <w:hyperlink w:anchor="FIN" w:history="1">
        <w:r w:rsidR="00017BE1" w:rsidRPr="007A1A2B">
          <w:rPr>
            <w:rStyle w:val="Hipervnculo"/>
            <w:rFonts w:cs="Arial"/>
            <w:b/>
            <w:sz w:val="20"/>
            <w:szCs w:val="20"/>
          </w:rPr>
          <w:t>paso 1</w:t>
        </w:r>
      </w:hyperlink>
      <w:r w:rsidR="003F6D00">
        <w:rPr>
          <w:rStyle w:val="Hipervnculo"/>
          <w:rFonts w:cs="Arial"/>
          <w:b/>
          <w:sz w:val="20"/>
          <w:szCs w:val="20"/>
        </w:rPr>
        <w:t>8</w:t>
      </w:r>
      <w:r w:rsidR="007D190B" w:rsidRPr="007A1A2B">
        <w:rPr>
          <w:rFonts w:cs="Arial"/>
          <w:sz w:val="20"/>
          <w:szCs w:val="20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</w:t>
      </w:r>
      <w:r w:rsidR="007D190B" w:rsidRPr="007A1A2B">
        <w:rPr>
          <w:rFonts w:cs="Arial"/>
          <w:sz w:val="20"/>
          <w:szCs w:val="20"/>
        </w:rPr>
        <w:t>básico</w:t>
      </w:r>
    </w:p>
    <w:p w:rsidR="00CF01B4" w:rsidRPr="007A1A2B" w:rsidRDefault="006253BD" w:rsidP="008C345A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bookmarkStart w:id="29" w:name="FIN"/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30" w:name="_Toc52616586"/>
      <w:bookmarkStart w:id="31" w:name="_Toc182735730"/>
      <w:bookmarkEnd w:id="29"/>
    </w:p>
    <w:p w:rsidR="008C345A" w:rsidRPr="007A1A2B" w:rsidRDefault="008C345A" w:rsidP="008C345A">
      <w:pPr>
        <w:jc w:val="both"/>
        <w:rPr>
          <w:sz w:val="20"/>
          <w:szCs w:val="20"/>
          <w:lang w:eastAsia="en-US"/>
        </w:rPr>
      </w:pPr>
    </w:p>
    <w:p w:rsidR="00481C4A" w:rsidRPr="007A1A2B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2" w:name="_Toc422999298"/>
      <w:r w:rsidRPr="007A1A2B">
        <w:rPr>
          <w:rFonts w:cs="Arial"/>
          <w:lang w:val="es-MX"/>
        </w:rPr>
        <w:t>Flujos alternos</w:t>
      </w:r>
      <w:bookmarkEnd w:id="30"/>
      <w:bookmarkEnd w:id="31"/>
      <w:bookmarkEnd w:id="32"/>
    </w:p>
    <w:p w:rsidR="00082CD4" w:rsidRPr="007A1A2B" w:rsidRDefault="00082CD4" w:rsidP="00082CD4">
      <w:pPr>
        <w:rPr>
          <w:lang w:val="es-MX"/>
        </w:rPr>
      </w:pPr>
    </w:p>
    <w:p w:rsidR="00481C4A" w:rsidRPr="007A1A2B" w:rsidRDefault="00481C4A" w:rsidP="007A1FC8">
      <w:pPr>
        <w:pStyle w:val="Ttulo3"/>
        <w:jc w:val="both"/>
        <w:rPr>
          <w:lang w:val="es-MX"/>
        </w:rPr>
      </w:pPr>
      <w:bookmarkStart w:id="33" w:name="_Toc52616587"/>
      <w:bookmarkStart w:id="34" w:name="_Toc182735731"/>
      <w:bookmarkStart w:id="35" w:name="_Toc422999299"/>
      <w:r w:rsidRPr="007A1A2B">
        <w:rPr>
          <w:lang w:val="es-MX"/>
        </w:rPr>
        <w:t>Opcionales</w:t>
      </w:r>
      <w:bookmarkEnd w:id="33"/>
      <w:bookmarkEnd w:id="34"/>
      <w:bookmarkEnd w:id="35"/>
    </w:p>
    <w:p w:rsidR="007D190B" w:rsidRPr="007A1A2B" w:rsidRDefault="007D190B" w:rsidP="007D190B"/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36" w:name="_5.2.1.1_AO01_Crear"/>
      <w:bookmarkStart w:id="37" w:name="_AO01_Crear_Devolución"/>
      <w:bookmarkStart w:id="38" w:name="_Toc374331973"/>
      <w:bookmarkStart w:id="39" w:name="_Toc374339898"/>
      <w:bookmarkStart w:id="40" w:name="_Toc374340043"/>
      <w:bookmarkStart w:id="41" w:name="_Toc374542169"/>
      <w:bookmarkStart w:id="42" w:name="_Toc374612141"/>
      <w:bookmarkStart w:id="43" w:name="_Toc374960982"/>
      <w:bookmarkStart w:id="44" w:name="_Toc376383986"/>
      <w:bookmarkStart w:id="45" w:name="_Toc376465288"/>
      <w:bookmarkStart w:id="46" w:name="_Toc376782475"/>
      <w:bookmarkStart w:id="47" w:name="_Toc376789867"/>
      <w:bookmarkStart w:id="48" w:name="_Toc376791923"/>
      <w:bookmarkStart w:id="49" w:name="_Toc378630445"/>
      <w:bookmarkStart w:id="50" w:name="_Toc378662755"/>
      <w:bookmarkStart w:id="51" w:name="_Toc378663234"/>
      <w:bookmarkStart w:id="52" w:name="_Toc378663280"/>
      <w:bookmarkStart w:id="53" w:name="_Toc378677061"/>
      <w:bookmarkStart w:id="54" w:name="_Toc379788375"/>
      <w:bookmarkStart w:id="55" w:name="_Toc380357408"/>
      <w:bookmarkStart w:id="56" w:name="_Toc384771263"/>
      <w:bookmarkStart w:id="57" w:name="_Toc387460797"/>
      <w:bookmarkStart w:id="58" w:name="_Toc387655806"/>
      <w:bookmarkStart w:id="59" w:name="_Toc387749540"/>
      <w:bookmarkStart w:id="60" w:name="_Toc389482105"/>
      <w:bookmarkStart w:id="61" w:name="_Toc389482137"/>
      <w:bookmarkStart w:id="62" w:name="_Toc389482217"/>
      <w:bookmarkStart w:id="63" w:name="_Toc389518193"/>
      <w:bookmarkStart w:id="64" w:name="_Toc390930994"/>
      <w:bookmarkStart w:id="65" w:name="_Toc391586079"/>
      <w:bookmarkStart w:id="66" w:name="_Toc391630111"/>
      <w:bookmarkStart w:id="67" w:name="_Toc391631230"/>
      <w:bookmarkStart w:id="68" w:name="_Toc391631466"/>
      <w:bookmarkStart w:id="69" w:name="_Toc393712868"/>
      <w:bookmarkStart w:id="70" w:name="_Toc393713207"/>
      <w:bookmarkStart w:id="71" w:name="_Toc393713278"/>
      <w:bookmarkStart w:id="72" w:name="_Toc399253824"/>
      <w:bookmarkStart w:id="73" w:name="_Toc399254287"/>
      <w:bookmarkStart w:id="74" w:name="_Toc400108990"/>
      <w:bookmarkStart w:id="75" w:name="_Toc401567572"/>
      <w:bookmarkStart w:id="76" w:name="_Toc402369062"/>
      <w:bookmarkStart w:id="77" w:name="_Toc402369094"/>
      <w:bookmarkStart w:id="78" w:name="_Toc402478003"/>
      <w:bookmarkStart w:id="79" w:name="_Toc422999223"/>
      <w:bookmarkStart w:id="80" w:name="_Toc422999300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81" w:name="_Toc374331974"/>
      <w:bookmarkStart w:id="82" w:name="_Toc374339899"/>
      <w:bookmarkStart w:id="83" w:name="_Toc374340044"/>
      <w:bookmarkStart w:id="84" w:name="_Toc374542170"/>
      <w:bookmarkStart w:id="85" w:name="_Toc374612142"/>
      <w:bookmarkStart w:id="86" w:name="_Toc374960983"/>
      <w:bookmarkStart w:id="87" w:name="_Toc376383987"/>
      <w:bookmarkStart w:id="88" w:name="_Toc376465289"/>
      <w:bookmarkStart w:id="89" w:name="_Toc376782476"/>
      <w:bookmarkStart w:id="90" w:name="_Toc376789868"/>
      <w:bookmarkStart w:id="91" w:name="_Toc376791924"/>
      <w:bookmarkStart w:id="92" w:name="_Toc378630446"/>
      <w:bookmarkStart w:id="93" w:name="_Toc378662756"/>
      <w:bookmarkStart w:id="94" w:name="_Toc378663235"/>
      <w:bookmarkStart w:id="95" w:name="_Toc378663281"/>
      <w:bookmarkStart w:id="96" w:name="_Toc378677062"/>
      <w:bookmarkStart w:id="97" w:name="_Toc379788376"/>
      <w:bookmarkStart w:id="98" w:name="_Toc380357409"/>
      <w:bookmarkStart w:id="99" w:name="_Toc384771264"/>
      <w:bookmarkStart w:id="100" w:name="_Toc387460798"/>
      <w:bookmarkStart w:id="101" w:name="_Toc387655807"/>
      <w:bookmarkStart w:id="102" w:name="_Toc387749541"/>
      <w:bookmarkStart w:id="103" w:name="_Toc389482106"/>
      <w:bookmarkStart w:id="104" w:name="_Toc389482138"/>
      <w:bookmarkStart w:id="105" w:name="_Toc389482218"/>
      <w:bookmarkStart w:id="106" w:name="_Toc389518194"/>
      <w:bookmarkStart w:id="107" w:name="_Toc390930995"/>
      <w:bookmarkStart w:id="108" w:name="_Toc391586080"/>
      <w:bookmarkStart w:id="109" w:name="_Toc391630112"/>
      <w:bookmarkStart w:id="110" w:name="_Toc391631231"/>
      <w:bookmarkStart w:id="111" w:name="_Toc391631467"/>
      <w:bookmarkStart w:id="112" w:name="_Toc393712869"/>
      <w:bookmarkStart w:id="113" w:name="_Toc393713208"/>
      <w:bookmarkStart w:id="114" w:name="_Toc393713279"/>
      <w:bookmarkStart w:id="115" w:name="_Toc399253825"/>
      <w:bookmarkStart w:id="116" w:name="_Toc399254288"/>
      <w:bookmarkStart w:id="117" w:name="_Toc400108991"/>
      <w:bookmarkStart w:id="118" w:name="_Toc401567573"/>
      <w:bookmarkStart w:id="119" w:name="_Toc402369063"/>
      <w:bookmarkStart w:id="120" w:name="_Toc402369095"/>
      <w:bookmarkStart w:id="121" w:name="_Toc402478004"/>
      <w:bookmarkStart w:id="122" w:name="_Toc422999224"/>
      <w:bookmarkStart w:id="123" w:name="_Toc422999301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124" w:name="_Toc374331975"/>
      <w:bookmarkStart w:id="125" w:name="_Toc374339900"/>
      <w:bookmarkStart w:id="126" w:name="_Toc374340045"/>
      <w:bookmarkStart w:id="127" w:name="_Toc374542171"/>
      <w:bookmarkStart w:id="128" w:name="_Toc374612143"/>
      <w:bookmarkStart w:id="129" w:name="_Toc374960984"/>
      <w:bookmarkStart w:id="130" w:name="_Toc376383988"/>
      <w:bookmarkStart w:id="131" w:name="_Toc376465290"/>
      <w:bookmarkStart w:id="132" w:name="_Toc376782477"/>
      <w:bookmarkStart w:id="133" w:name="_Toc376789869"/>
      <w:bookmarkStart w:id="134" w:name="_Toc376791925"/>
      <w:bookmarkStart w:id="135" w:name="_Toc378630447"/>
      <w:bookmarkStart w:id="136" w:name="_Toc378662757"/>
      <w:bookmarkStart w:id="137" w:name="_Toc378663236"/>
      <w:bookmarkStart w:id="138" w:name="_Toc378663282"/>
      <w:bookmarkStart w:id="139" w:name="_Toc378677063"/>
      <w:bookmarkStart w:id="140" w:name="_Toc379788377"/>
      <w:bookmarkStart w:id="141" w:name="_Toc380357410"/>
      <w:bookmarkStart w:id="142" w:name="_Toc384771265"/>
      <w:bookmarkStart w:id="143" w:name="_Toc387460799"/>
      <w:bookmarkStart w:id="144" w:name="_Toc387655808"/>
      <w:bookmarkStart w:id="145" w:name="_Toc387749542"/>
      <w:bookmarkStart w:id="146" w:name="_Toc389482107"/>
      <w:bookmarkStart w:id="147" w:name="_Toc389482139"/>
      <w:bookmarkStart w:id="148" w:name="_Toc389482219"/>
      <w:bookmarkStart w:id="149" w:name="_Toc389518195"/>
      <w:bookmarkStart w:id="150" w:name="_Toc390930996"/>
      <w:bookmarkStart w:id="151" w:name="_Toc391586081"/>
      <w:bookmarkStart w:id="152" w:name="_Toc391630113"/>
      <w:bookmarkStart w:id="153" w:name="_Toc391631232"/>
      <w:bookmarkStart w:id="154" w:name="_Toc391631468"/>
      <w:bookmarkStart w:id="155" w:name="_Toc393712870"/>
      <w:bookmarkStart w:id="156" w:name="_Toc393713209"/>
      <w:bookmarkStart w:id="157" w:name="_Toc393713280"/>
      <w:bookmarkStart w:id="158" w:name="_Toc399253826"/>
      <w:bookmarkStart w:id="159" w:name="_Toc399254289"/>
      <w:bookmarkStart w:id="160" w:name="_Toc400108992"/>
      <w:bookmarkStart w:id="161" w:name="_Toc401567574"/>
      <w:bookmarkStart w:id="162" w:name="_Toc402369064"/>
      <w:bookmarkStart w:id="163" w:name="_Toc402369096"/>
      <w:bookmarkStart w:id="164" w:name="_Toc402478005"/>
      <w:bookmarkStart w:id="165" w:name="_Toc422999225"/>
      <w:bookmarkStart w:id="166" w:name="_Toc422999302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167" w:name="_Toc374331976"/>
      <w:bookmarkStart w:id="168" w:name="_Toc374339901"/>
      <w:bookmarkStart w:id="169" w:name="_Toc374340046"/>
      <w:bookmarkStart w:id="170" w:name="_Toc374542172"/>
      <w:bookmarkStart w:id="171" w:name="_Toc374612144"/>
      <w:bookmarkStart w:id="172" w:name="_Toc374960985"/>
      <w:bookmarkStart w:id="173" w:name="_Toc376383989"/>
      <w:bookmarkStart w:id="174" w:name="_Toc376465291"/>
      <w:bookmarkStart w:id="175" w:name="_Toc376782478"/>
      <w:bookmarkStart w:id="176" w:name="_Toc376789870"/>
      <w:bookmarkStart w:id="177" w:name="_Toc376791926"/>
      <w:bookmarkStart w:id="178" w:name="_Toc378630448"/>
      <w:bookmarkStart w:id="179" w:name="_Toc378662758"/>
      <w:bookmarkStart w:id="180" w:name="_Toc378663237"/>
      <w:bookmarkStart w:id="181" w:name="_Toc378663283"/>
      <w:bookmarkStart w:id="182" w:name="_Toc378677064"/>
      <w:bookmarkStart w:id="183" w:name="_Toc379788378"/>
      <w:bookmarkStart w:id="184" w:name="_Toc380357411"/>
      <w:bookmarkStart w:id="185" w:name="_Toc384771266"/>
      <w:bookmarkStart w:id="186" w:name="_Toc387460800"/>
      <w:bookmarkStart w:id="187" w:name="_Toc387655809"/>
      <w:bookmarkStart w:id="188" w:name="_Toc387749543"/>
      <w:bookmarkStart w:id="189" w:name="_Toc389482108"/>
      <w:bookmarkStart w:id="190" w:name="_Toc389482140"/>
      <w:bookmarkStart w:id="191" w:name="_Toc389482220"/>
      <w:bookmarkStart w:id="192" w:name="_Toc389518196"/>
      <w:bookmarkStart w:id="193" w:name="_Toc390930997"/>
      <w:bookmarkStart w:id="194" w:name="_Toc391586082"/>
      <w:bookmarkStart w:id="195" w:name="_Toc391630114"/>
      <w:bookmarkStart w:id="196" w:name="_Toc391631233"/>
      <w:bookmarkStart w:id="197" w:name="_Toc391631469"/>
      <w:bookmarkStart w:id="198" w:name="_Toc393712871"/>
      <w:bookmarkStart w:id="199" w:name="_Toc393713210"/>
      <w:bookmarkStart w:id="200" w:name="_Toc393713281"/>
      <w:bookmarkStart w:id="201" w:name="_Toc399253827"/>
      <w:bookmarkStart w:id="202" w:name="_Toc399254290"/>
      <w:bookmarkStart w:id="203" w:name="_Toc400108993"/>
      <w:bookmarkStart w:id="204" w:name="_Toc401567575"/>
      <w:bookmarkStart w:id="205" w:name="_Toc402369065"/>
      <w:bookmarkStart w:id="206" w:name="_Toc402369097"/>
      <w:bookmarkStart w:id="207" w:name="_Toc402478006"/>
      <w:bookmarkStart w:id="208" w:name="_Toc422999226"/>
      <w:bookmarkStart w:id="209" w:name="_Toc422999303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10" w:name="_Toc374331977"/>
      <w:bookmarkStart w:id="211" w:name="_Toc374339902"/>
      <w:bookmarkStart w:id="212" w:name="_Toc374340047"/>
      <w:bookmarkStart w:id="213" w:name="_Toc374542173"/>
      <w:bookmarkStart w:id="214" w:name="_Toc374612145"/>
      <w:bookmarkStart w:id="215" w:name="_Toc374960986"/>
      <w:bookmarkStart w:id="216" w:name="_Toc376383990"/>
      <w:bookmarkStart w:id="217" w:name="_Toc376465292"/>
      <w:bookmarkStart w:id="218" w:name="_Toc376782479"/>
      <w:bookmarkStart w:id="219" w:name="_Toc376789871"/>
      <w:bookmarkStart w:id="220" w:name="_Toc376791927"/>
      <w:bookmarkStart w:id="221" w:name="_Toc378630449"/>
      <w:bookmarkStart w:id="222" w:name="_Toc378662759"/>
      <w:bookmarkStart w:id="223" w:name="_Toc378663238"/>
      <w:bookmarkStart w:id="224" w:name="_Toc378663284"/>
      <w:bookmarkStart w:id="225" w:name="_Toc378677065"/>
      <w:bookmarkStart w:id="226" w:name="_Toc379788379"/>
      <w:bookmarkStart w:id="227" w:name="_Toc380357412"/>
      <w:bookmarkStart w:id="228" w:name="_Toc384771267"/>
      <w:bookmarkStart w:id="229" w:name="_Toc387460801"/>
      <w:bookmarkStart w:id="230" w:name="_Toc387655810"/>
      <w:bookmarkStart w:id="231" w:name="_Toc387749544"/>
      <w:bookmarkStart w:id="232" w:name="_Toc389482109"/>
      <w:bookmarkStart w:id="233" w:name="_Toc389482141"/>
      <w:bookmarkStart w:id="234" w:name="_Toc389482221"/>
      <w:bookmarkStart w:id="235" w:name="_Toc389518197"/>
      <w:bookmarkStart w:id="236" w:name="_Toc390930998"/>
      <w:bookmarkStart w:id="237" w:name="_Toc391586083"/>
      <w:bookmarkStart w:id="238" w:name="_Toc391630115"/>
      <w:bookmarkStart w:id="239" w:name="_Toc391631234"/>
      <w:bookmarkStart w:id="240" w:name="_Toc391631470"/>
      <w:bookmarkStart w:id="241" w:name="_Toc393712872"/>
      <w:bookmarkStart w:id="242" w:name="_Toc393713211"/>
      <w:bookmarkStart w:id="243" w:name="_Toc393713282"/>
      <w:bookmarkStart w:id="244" w:name="_Toc399253828"/>
      <w:bookmarkStart w:id="245" w:name="_Toc399254291"/>
      <w:bookmarkStart w:id="246" w:name="_Toc400108994"/>
      <w:bookmarkStart w:id="247" w:name="_Toc401567576"/>
      <w:bookmarkStart w:id="248" w:name="_Toc402369066"/>
      <w:bookmarkStart w:id="249" w:name="_Toc402369098"/>
      <w:bookmarkStart w:id="250" w:name="_Toc402478007"/>
      <w:bookmarkStart w:id="251" w:name="_Toc422999227"/>
      <w:bookmarkStart w:id="252" w:name="_Toc422999304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</w:p>
    <w:p w:rsidR="007D190B" w:rsidRPr="007A1A2B" w:rsidRDefault="007D190B" w:rsidP="00D52908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53" w:name="_Toc374331978"/>
      <w:bookmarkStart w:id="254" w:name="_Toc374339903"/>
      <w:bookmarkStart w:id="255" w:name="_Toc374340048"/>
      <w:bookmarkStart w:id="256" w:name="_Toc374542174"/>
      <w:bookmarkStart w:id="257" w:name="_Toc374612146"/>
      <w:bookmarkStart w:id="258" w:name="_Toc374960987"/>
      <w:bookmarkStart w:id="259" w:name="_Toc376383991"/>
      <w:bookmarkStart w:id="260" w:name="_Toc376465293"/>
      <w:bookmarkStart w:id="261" w:name="_Toc376782480"/>
      <w:bookmarkStart w:id="262" w:name="_Toc376789872"/>
      <w:bookmarkStart w:id="263" w:name="_Toc376791928"/>
      <w:bookmarkStart w:id="264" w:name="_Toc378630450"/>
      <w:bookmarkStart w:id="265" w:name="_Toc378662760"/>
      <w:bookmarkStart w:id="266" w:name="_Toc378663239"/>
      <w:bookmarkStart w:id="267" w:name="_Toc378663285"/>
      <w:bookmarkStart w:id="268" w:name="_Toc378677066"/>
      <w:bookmarkStart w:id="269" w:name="_Toc379788380"/>
      <w:bookmarkStart w:id="270" w:name="_Toc380357413"/>
      <w:bookmarkStart w:id="271" w:name="_Toc384771268"/>
      <w:bookmarkStart w:id="272" w:name="_Toc387460802"/>
      <w:bookmarkStart w:id="273" w:name="_Toc387655811"/>
      <w:bookmarkStart w:id="274" w:name="_Toc387749545"/>
      <w:bookmarkStart w:id="275" w:name="_Toc389482110"/>
      <w:bookmarkStart w:id="276" w:name="_Toc389482142"/>
      <w:bookmarkStart w:id="277" w:name="_Toc389482222"/>
      <w:bookmarkStart w:id="278" w:name="_Toc389518198"/>
      <w:bookmarkStart w:id="279" w:name="_Toc390930999"/>
      <w:bookmarkStart w:id="280" w:name="_Toc391586084"/>
      <w:bookmarkStart w:id="281" w:name="_Toc391630116"/>
      <w:bookmarkStart w:id="282" w:name="_Toc391631235"/>
      <w:bookmarkStart w:id="283" w:name="_Toc391631471"/>
      <w:bookmarkStart w:id="284" w:name="_Toc393712873"/>
      <w:bookmarkStart w:id="285" w:name="_Toc393713212"/>
      <w:bookmarkStart w:id="286" w:name="_Toc393713283"/>
      <w:bookmarkStart w:id="287" w:name="_Toc399253829"/>
      <w:bookmarkStart w:id="288" w:name="_Toc399254292"/>
      <w:bookmarkStart w:id="289" w:name="_Toc400108995"/>
      <w:bookmarkStart w:id="290" w:name="_Toc401567577"/>
      <w:bookmarkStart w:id="291" w:name="_Toc402369067"/>
      <w:bookmarkStart w:id="292" w:name="_Toc402369099"/>
      <w:bookmarkStart w:id="293" w:name="_Toc402478008"/>
      <w:bookmarkStart w:id="294" w:name="_Toc422999228"/>
      <w:bookmarkStart w:id="295" w:name="_Toc422999305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</w:p>
    <w:p w:rsidR="007D190B" w:rsidRPr="007A1A2B" w:rsidRDefault="007D190B" w:rsidP="00D52908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96" w:name="_Toc374331979"/>
      <w:bookmarkStart w:id="297" w:name="_Toc374339904"/>
      <w:bookmarkStart w:id="298" w:name="_Toc374340049"/>
      <w:bookmarkStart w:id="299" w:name="_Toc374542175"/>
      <w:bookmarkStart w:id="300" w:name="_Toc374612147"/>
      <w:bookmarkStart w:id="301" w:name="_Toc374960988"/>
      <w:bookmarkStart w:id="302" w:name="_Toc376383992"/>
      <w:bookmarkStart w:id="303" w:name="_Toc376465294"/>
      <w:bookmarkStart w:id="304" w:name="_Toc376782481"/>
      <w:bookmarkStart w:id="305" w:name="_Toc376789873"/>
      <w:bookmarkStart w:id="306" w:name="_Toc376791929"/>
      <w:bookmarkStart w:id="307" w:name="_Toc378630451"/>
      <w:bookmarkStart w:id="308" w:name="_Toc378662761"/>
      <w:bookmarkStart w:id="309" w:name="_Toc378663240"/>
      <w:bookmarkStart w:id="310" w:name="_Toc378663286"/>
      <w:bookmarkStart w:id="311" w:name="_Toc378677067"/>
      <w:bookmarkStart w:id="312" w:name="_Toc379788381"/>
      <w:bookmarkStart w:id="313" w:name="_Toc380357414"/>
      <w:bookmarkStart w:id="314" w:name="_Toc384771269"/>
      <w:bookmarkStart w:id="315" w:name="_Toc387460803"/>
      <w:bookmarkStart w:id="316" w:name="_Toc387655812"/>
      <w:bookmarkStart w:id="317" w:name="_Toc387749546"/>
      <w:bookmarkStart w:id="318" w:name="_Toc389482111"/>
      <w:bookmarkStart w:id="319" w:name="_Toc389482143"/>
      <w:bookmarkStart w:id="320" w:name="_Toc389482223"/>
      <w:bookmarkStart w:id="321" w:name="_Toc389518199"/>
      <w:bookmarkStart w:id="322" w:name="_Toc390931000"/>
      <w:bookmarkStart w:id="323" w:name="_Toc391586085"/>
      <w:bookmarkStart w:id="324" w:name="_Toc391630117"/>
      <w:bookmarkStart w:id="325" w:name="_Toc391631236"/>
      <w:bookmarkStart w:id="326" w:name="_Toc391631472"/>
      <w:bookmarkStart w:id="327" w:name="_Toc393712874"/>
      <w:bookmarkStart w:id="328" w:name="_Toc393713213"/>
      <w:bookmarkStart w:id="329" w:name="_Toc393713284"/>
      <w:bookmarkStart w:id="330" w:name="_Toc399253830"/>
      <w:bookmarkStart w:id="331" w:name="_Toc399254293"/>
      <w:bookmarkStart w:id="332" w:name="_Toc400108996"/>
      <w:bookmarkStart w:id="333" w:name="_Toc401567578"/>
      <w:bookmarkStart w:id="334" w:name="_Toc402369068"/>
      <w:bookmarkStart w:id="335" w:name="_Toc402369100"/>
      <w:bookmarkStart w:id="336" w:name="_Toc402478009"/>
      <w:bookmarkStart w:id="337" w:name="_Toc422999229"/>
      <w:bookmarkStart w:id="338" w:name="_Toc422999306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</w:p>
    <w:p w:rsidR="007D190B" w:rsidRPr="007A1A2B" w:rsidRDefault="007D190B" w:rsidP="00D52908">
      <w:pPr>
        <w:pStyle w:val="Prrafodelista"/>
        <w:keepNext/>
        <w:numPr>
          <w:ilvl w:val="2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339" w:name="_Toc374331980"/>
      <w:bookmarkStart w:id="340" w:name="_Toc374339905"/>
      <w:bookmarkStart w:id="341" w:name="_Toc374340050"/>
      <w:bookmarkStart w:id="342" w:name="_Toc374542176"/>
      <w:bookmarkStart w:id="343" w:name="_Toc374612148"/>
      <w:bookmarkStart w:id="344" w:name="_Toc374960989"/>
      <w:bookmarkStart w:id="345" w:name="_Toc376383993"/>
      <w:bookmarkStart w:id="346" w:name="_Toc376465295"/>
      <w:bookmarkStart w:id="347" w:name="_Toc376782482"/>
      <w:bookmarkStart w:id="348" w:name="_Toc376789874"/>
      <w:bookmarkStart w:id="349" w:name="_Toc376791930"/>
      <w:bookmarkStart w:id="350" w:name="_Toc378630452"/>
      <w:bookmarkStart w:id="351" w:name="_Toc378662762"/>
      <w:bookmarkStart w:id="352" w:name="_Toc378663241"/>
      <w:bookmarkStart w:id="353" w:name="_Toc378663287"/>
      <w:bookmarkStart w:id="354" w:name="_Toc378677068"/>
      <w:bookmarkStart w:id="355" w:name="_Toc379788382"/>
      <w:bookmarkStart w:id="356" w:name="_Toc380357415"/>
      <w:bookmarkStart w:id="357" w:name="_Toc384771270"/>
      <w:bookmarkStart w:id="358" w:name="_Toc387460804"/>
      <w:bookmarkStart w:id="359" w:name="_Toc387655813"/>
      <w:bookmarkStart w:id="360" w:name="_Toc387749547"/>
      <w:bookmarkStart w:id="361" w:name="_Toc389482112"/>
      <w:bookmarkStart w:id="362" w:name="_Toc389482144"/>
      <w:bookmarkStart w:id="363" w:name="_Toc389482224"/>
      <w:bookmarkStart w:id="364" w:name="_Toc389518200"/>
      <w:bookmarkStart w:id="365" w:name="_Toc390931001"/>
      <w:bookmarkStart w:id="366" w:name="_Toc391586086"/>
      <w:bookmarkStart w:id="367" w:name="_Toc391630118"/>
      <w:bookmarkStart w:id="368" w:name="_Toc391631237"/>
      <w:bookmarkStart w:id="369" w:name="_Toc391631473"/>
      <w:bookmarkStart w:id="370" w:name="_Toc393712875"/>
      <w:bookmarkStart w:id="371" w:name="_Toc393713214"/>
      <w:bookmarkStart w:id="372" w:name="_Toc393713285"/>
      <w:bookmarkStart w:id="373" w:name="_Toc399253831"/>
      <w:bookmarkStart w:id="374" w:name="_Toc399254294"/>
      <w:bookmarkStart w:id="375" w:name="_Toc400108997"/>
      <w:bookmarkStart w:id="376" w:name="_Toc401567579"/>
      <w:bookmarkStart w:id="377" w:name="_Toc402369069"/>
      <w:bookmarkStart w:id="378" w:name="_Toc402369101"/>
      <w:bookmarkStart w:id="379" w:name="_Toc402478010"/>
      <w:bookmarkStart w:id="380" w:name="_Toc422999230"/>
      <w:bookmarkStart w:id="381" w:name="_Toc422999307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</w:p>
    <w:bookmarkStart w:id="382" w:name="_AO01_Crear_Movimiento"/>
    <w:bookmarkStart w:id="383" w:name="_Toc372279946"/>
    <w:bookmarkEnd w:id="382"/>
    <w:p w:rsidR="007D190B" w:rsidRPr="007A1A2B" w:rsidRDefault="00460E52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"AO01_r" </w:instrText>
      </w:r>
      <w:r w:rsidRPr="007A1A2B">
        <w:rPr>
          <w:bCs w:val="0"/>
        </w:rPr>
        <w:fldChar w:fldCharType="separate"/>
      </w:r>
      <w:bookmarkStart w:id="384" w:name="_Toc422999308"/>
      <w:bookmarkEnd w:id="383"/>
      <w:r w:rsidR="00CE1349" w:rsidRPr="007A1A2B">
        <w:rPr>
          <w:rStyle w:val="Hipervnculo"/>
          <w:bCs w:val="0"/>
        </w:rPr>
        <w:t>AO01 Crear Venta a Consignación</w:t>
      </w:r>
      <w:bookmarkEnd w:id="384"/>
      <w:r w:rsidRPr="007A1A2B">
        <w:rPr>
          <w:bCs w:val="0"/>
        </w:rPr>
        <w:fldChar w:fldCharType="end"/>
      </w:r>
      <w:r w:rsidR="007D190B" w:rsidRPr="007A1A2B">
        <w:rPr>
          <w:bCs w:val="0"/>
        </w:rPr>
        <w:t xml:space="preserve"> </w:t>
      </w:r>
    </w:p>
    <w:p w:rsidR="00167980" w:rsidRPr="007A1A2B" w:rsidRDefault="00167980" w:rsidP="00167980">
      <w:pPr>
        <w:pStyle w:val="Prrafodelista"/>
        <w:ind w:left="360"/>
        <w:rPr>
          <w:sz w:val="20"/>
          <w:szCs w:val="20"/>
        </w:rPr>
      </w:pPr>
    </w:p>
    <w:p w:rsidR="00167980" w:rsidRPr="007A1A2B" w:rsidRDefault="00167980" w:rsidP="00D52908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obtiene la siguiente información:</w:t>
      </w:r>
    </w:p>
    <w:p w:rsidR="00167980" w:rsidRPr="007A1A2B" w:rsidRDefault="00EA6F15" w:rsidP="00D52908">
      <w:pPr>
        <w:pStyle w:val="Prrafodelista"/>
        <w:numPr>
          <w:ilvl w:val="1"/>
          <w:numId w:val="10"/>
        </w:numPr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Folio</w:t>
      </w:r>
    </w:p>
    <w:p w:rsidR="00167980" w:rsidRPr="007A1A2B" w:rsidRDefault="00167980" w:rsidP="00D52908">
      <w:pPr>
        <w:pStyle w:val="Prrafodelista"/>
        <w:numPr>
          <w:ilvl w:val="2"/>
          <w:numId w:val="10"/>
        </w:numPr>
        <w:ind w:left="1701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FolioID</w:t>
      </w:r>
    </w:p>
    <w:p w:rsidR="00EA6F15" w:rsidRPr="007A1A2B" w:rsidRDefault="005A14E5" w:rsidP="00D52908">
      <w:pPr>
        <w:pStyle w:val="Prrafodelista"/>
        <w:numPr>
          <w:ilvl w:val="2"/>
          <w:numId w:val="10"/>
        </w:numPr>
        <w:ind w:left="1701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ModuloMovDetalle </w:t>
      </w:r>
      <w:r w:rsidR="00EA6F15" w:rsidRPr="007A1A2B">
        <w:rPr>
          <w:rFonts w:cs="Arial"/>
          <w:sz w:val="20"/>
          <w:szCs w:val="20"/>
        </w:rPr>
        <w:t>= ModuloMovDetalle</w:t>
      </w:r>
      <w:r w:rsidRPr="007A1A2B">
        <w:rPr>
          <w:rFonts w:cs="Arial"/>
          <w:sz w:val="20"/>
          <w:szCs w:val="20"/>
        </w:rPr>
        <w:t>.ModuloMovDetalle</w:t>
      </w:r>
      <w:r w:rsidR="00EA6F15" w:rsidRPr="007A1A2B">
        <w:rPr>
          <w:rFonts w:cs="Arial"/>
          <w:sz w:val="20"/>
          <w:szCs w:val="20"/>
        </w:rPr>
        <w:t>Clave registrado en sesión</w:t>
      </w:r>
      <w:r w:rsidRPr="007A1A2B">
        <w:rPr>
          <w:rFonts w:cs="Arial"/>
          <w:sz w:val="20"/>
          <w:szCs w:val="20"/>
        </w:rPr>
        <w:t xml:space="preserve"> (objeto ModuloMovDetalle)</w:t>
      </w:r>
    </w:p>
    <w:p w:rsidR="00167980" w:rsidRPr="007A1A2B" w:rsidRDefault="00167980" w:rsidP="00D52908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>Si &lt;la actividad no cuenta con un folio asignado (FolioID = NULL o ‘ ‘)&gt;</w:t>
      </w:r>
    </w:p>
    <w:p w:rsidR="003C7F9F" w:rsidRPr="007A1A2B" w:rsidRDefault="00167980" w:rsidP="00D52908">
      <w:pPr>
        <w:pStyle w:val="Prrafodelista"/>
        <w:numPr>
          <w:ilvl w:val="1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presenta el mensaje </w:t>
      </w:r>
      <w:r w:rsidR="003C7F9F" w:rsidRPr="007A1A2B">
        <w:rPr>
          <w:color w:val="FF0000"/>
          <w:sz w:val="20"/>
          <w:szCs w:val="20"/>
        </w:rPr>
        <w:t>“[E0771] No hay un folio configurado para la actividad”</w:t>
      </w:r>
      <w:r w:rsidR="003C7F9F" w:rsidRPr="007A1A2B">
        <w:rPr>
          <w:sz w:val="20"/>
          <w:szCs w:val="20"/>
        </w:rPr>
        <w:t xml:space="preserve">. </w:t>
      </w:r>
    </w:p>
    <w:p w:rsidR="003C7F9F" w:rsidRPr="007A1A2B" w:rsidRDefault="003C7F9F" w:rsidP="00D52908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10" w:history="1">
        <w:r w:rsidR="005A14E5"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3C7F9F" w:rsidRPr="007A1A2B" w:rsidRDefault="003C7F9F" w:rsidP="00D52908">
      <w:pPr>
        <w:pStyle w:val="Prrafodelista"/>
        <w:numPr>
          <w:ilvl w:val="1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envía como parámetro la siguiente información:</w:t>
      </w:r>
    </w:p>
    <w:p w:rsidR="003C7F9F" w:rsidRPr="007A1A2B" w:rsidRDefault="003C7F9F" w:rsidP="00D52908">
      <w:pPr>
        <w:pStyle w:val="Prrafodelista"/>
        <w:numPr>
          <w:ilvl w:val="2"/>
          <w:numId w:val="10"/>
        </w:numPr>
        <w:ind w:left="1701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</w:t>
      </w:r>
      <w:r w:rsidR="005A14E5" w:rsidRPr="007A1A2B">
        <w:rPr>
          <w:rFonts w:cs="Arial"/>
          <w:sz w:val="20"/>
          <w:szCs w:val="20"/>
        </w:rPr>
        <w:t>VentaConsignacion</w:t>
      </w:r>
    </w:p>
    <w:p w:rsidR="003C7F9F" w:rsidRPr="007A1A2B" w:rsidRDefault="003C7F9F" w:rsidP="00D52908">
      <w:pPr>
        <w:pStyle w:val="Prrafodelista"/>
        <w:numPr>
          <w:ilvl w:val="3"/>
          <w:numId w:val="10"/>
        </w:numPr>
        <w:ind w:left="2552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</w:t>
      </w:r>
      <w:r w:rsidR="005A14E5" w:rsidRPr="007A1A2B">
        <w:rPr>
          <w:rFonts w:cs="Arial"/>
          <w:sz w:val="20"/>
          <w:szCs w:val="20"/>
        </w:rPr>
        <w:t xml:space="preserve"> = ModuloMovDetalle</w:t>
      </w:r>
      <w:r w:rsidR="00921551" w:rsidRPr="007A1A2B">
        <w:rPr>
          <w:rFonts w:cs="Arial"/>
          <w:sz w:val="20"/>
          <w:szCs w:val="20"/>
        </w:rPr>
        <w:t xml:space="preserve"> registrado en sesión</w:t>
      </w:r>
      <w:r w:rsidR="005A14E5" w:rsidRPr="007A1A2B">
        <w:rPr>
          <w:rFonts w:cs="Arial"/>
          <w:sz w:val="20"/>
          <w:szCs w:val="20"/>
        </w:rPr>
        <w:t xml:space="preserve"> (objeto)</w:t>
      </w:r>
    </w:p>
    <w:p w:rsidR="00167980" w:rsidRPr="007A1A2B" w:rsidRDefault="00167980" w:rsidP="00D52908">
      <w:pPr>
        <w:pStyle w:val="Prrafodelista"/>
        <w:numPr>
          <w:ilvl w:val="1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recibe como parámetro la siguiente información:</w:t>
      </w:r>
    </w:p>
    <w:p w:rsidR="00167980" w:rsidRPr="007A1A2B" w:rsidRDefault="00A60BF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</w:rPr>
      </w:pPr>
      <w:r w:rsidRPr="007A1A2B">
        <w:rPr>
          <w:sz w:val="20"/>
          <w:szCs w:val="20"/>
        </w:rPr>
        <w:t>PS_TransProd</w:t>
      </w:r>
    </w:p>
    <w:p w:rsidR="00A60BFC" w:rsidRPr="007A1A2B" w:rsidRDefault="00A60BF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</w:rPr>
      </w:pPr>
      <w:r w:rsidRPr="007A1A2B">
        <w:rPr>
          <w:sz w:val="20"/>
          <w:szCs w:val="20"/>
        </w:rPr>
        <w:t>PS_Null</w:t>
      </w:r>
    </w:p>
    <w:p w:rsidR="00A60BFC" w:rsidRPr="007A1A2B" w:rsidRDefault="00A60BFC" w:rsidP="00D52908">
      <w:pPr>
        <w:pStyle w:val="Prrafodelista"/>
        <w:numPr>
          <w:ilvl w:val="1"/>
          <w:numId w:val="1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&lt;ocurrió alguna excepción durante la generación del encabezado de la transacción (PS_Null)&gt;</w:t>
      </w:r>
    </w:p>
    <w:p w:rsidR="00A60BFC" w:rsidRPr="007A1A2B" w:rsidRDefault="00A60BF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017BE1" w:rsidRPr="007A1A2B">
          <w:rPr>
            <w:rStyle w:val="Hipervnculo"/>
            <w:rFonts w:cs="Arial"/>
            <w:b/>
            <w:sz w:val="20"/>
            <w:szCs w:val="20"/>
          </w:rPr>
          <w:t>paso 1</w:t>
        </w:r>
      </w:hyperlink>
      <w:r w:rsidR="003F6D00">
        <w:rPr>
          <w:rStyle w:val="Hipervnculo"/>
          <w:rFonts w:cs="Arial"/>
          <w:b/>
          <w:sz w:val="20"/>
          <w:szCs w:val="20"/>
        </w:rPr>
        <w:t>8</w:t>
      </w:r>
      <w:r w:rsidRPr="007A1A2B">
        <w:rPr>
          <w:rFonts w:cs="Arial"/>
          <w:sz w:val="20"/>
          <w:szCs w:val="20"/>
        </w:rPr>
        <w:t xml:space="preserve"> del flujo básico</w:t>
      </w:r>
    </w:p>
    <w:p w:rsidR="00A60BFC" w:rsidRPr="007A1A2B" w:rsidRDefault="00A60BFC" w:rsidP="00D52908">
      <w:pPr>
        <w:pStyle w:val="Prrafodelista"/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Pr="007A1A2B">
        <w:rPr>
          <w:sz w:val="20"/>
          <w:lang w:val="es-MX"/>
        </w:rPr>
        <w:t>:</w:t>
      </w:r>
    </w:p>
    <w:p w:rsidR="00A60BFC" w:rsidRPr="007A1A2B" w:rsidRDefault="00A60BF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>TransProd</w:t>
      </w:r>
    </w:p>
    <w:p w:rsidR="00284895" w:rsidRPr="007A1A2B" w:rsidRDefault="00284895" w:rsidP="00D52908">
      <w:pPr>
        <w:numPr>
          <w:ilvl w:val="0"/>
          <w:numId w:val="10"/>
        </w:numPr>
        <w:rPr>
          <w:rFonts w:cs="Arial"/>
          <w:sz w:val="20"/>
          <w:szCs w:val="20"/>
        </w:rPr>
      </w:pPr>
      <w:bookmarkStart w:id="385" w:name="paso4_AO01"/>
      <w:r w:rsidRPr="007A1A2B">
        <w:rPr>
          <w:rFonts w:cs="Arial"/>
          <w:sz w:val="20"/>
          <w:szCs w:val="20"/>
        </w:rPr>
        <w:t>El sistema presenta la siguiente información:</w:t>
      </w:r>
    </w:p>
    <w:bookmarkEnd w:id="385"/>
    <w:p w:rsidR="00284895" w:rsidRPr="007A1A2B" w:rsidRDefault="00321B69" w:rsidP="00D52908">
      <w:pPr>
        <w:numPr>
          <w:ilvl w:val="1"/>
          <w:numId w:val="1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 xml:space="preserve">Lista de Precios: </w:t>
      </w:r>
      <w:r w:rsidR="008A7185" w:rsidRPr="007A1A2B">
        <w:rPr>
          <w:rFonts w:cs="Arial"/>
          <w:sz w:val="20"/>
          <w:szCs w:val="20"/>
        </w:rPr>
        <w:t>Se presenta la información de la lista de precios, a través de la concatenación de la clave &lt;</w:t>
      </w:r>
      <w:r w:rsidR="00C70E78" w:rsidRPr="007A1A2B">
        <w:rPr>
          <w:rFonts w:cs="Arial"/>
          <w:sz w:val="20"/>
          <w:szCs w:val="20"/>
        </w:rPr>
        <w:t>Precio</w:t>
      </w:r>
      <w:r w:rsidR="008A7185" w:rsidRPr="007A1A2B">
        <w:rPr>
          <w:rFonts w:cs="Arial"/>
          <w:sz w:val="20"/>
          <w:szCs w:val="20"/>
        </w:rPr>
        <w:t>.ProductoClave</w:t>
      </w:r>
      <w:r w:rsidR="00C222C4" w:rsidRPr="007A1A2B">
        <w:rPr>
          <w:rFonts w:cs="Arial"/>
          <w:sz w:val="20"/>
          <w:szCs w:val="20"/>
        </w:rPr>
        <w:t xml:space="preserve"> donde TransProd.PCEPrecioClave (objetoTransProd) = Precio.ProductoClave</w:t>
      </w:r>
      <w:r w:rsidR="008A7185" w:rsidRPr="007A1A2B">
        <w:rPr>
          <w:rFonts w:cs="Arial"/>
          <w:sz w:val="20"/>
          <w:szCs w:val="20"/>
        </w:rPr>
        <w:t>&gt; y nombre del mismo &lt;</w:t>
      </w:r>
      <w:r w:rsidR="00C70E78" w:rsidRPr="007A1A2B">
        <w:rPr>
          <w:rFonts w:cs="Arial"/>
          <w:sz w:val="20"/>
          <w:szCs w:val="20"/>
        </w:rPr>
        <w:t>Precio</w:t>
      </w:r>
      <w:r w:rsidR="008A7185" w:rsidRPr="007A1A2B">
        <w:rPr>
          <w:rFonts w:cs="Arial"/>
          <w:sz w:val="20"/>
          <w:szCs w:val="20"/>
        </w:rPr>
        <w:t>.</w:t>
      </w:r>
      <w:r w:rsidR="00C70E78" w:rsidRPr="007A1A2B">
        <w:rPr>
          <w:rFonts w:cs="Arial"/>
          <w:sz w:val="20"/>
          <w:szCs w:val="20"/>
        </w:rPr>
        <w:t>Nombre</w:t>
      </w:r>
      <w:r w:rsidR="008A7185" w:rsidRPr="007A1A2B">
        <w:rPr>
          <w:rFonts w:cs="Arial"/>
          <w:sz w:val="20"/>
          <w:szCs w:val="20"/>
        </w:rPr>
        <w:t>&gt;, separados</w:t>
      </w:r>
      <w:r w:rsidR="00C70E78" w:rsidRPr="007A1A2B">
        <w:rPr>
          <w:rFonts w:cs="Arial"/>
          <w:sz w:val="20"/>
          <w:szCs w:val="20"/>
        </w:rPr>
        <w:t xml:space="preserve"> por un guion medio, ejemplo: “0002</w:t>
      </w:r>
      <w:r w:rsidR="008A7185" w:rsidRPr="007A1A2B">
        <w:rPr>
          <w:rFonts w:cs="Arial"/>
          <w:sz w:val="20"/>
          <w:szCs w:val="20"/>
        </w:rPr>
        <w:t xml:space="preserve"> </w:t>
      </w:r>
      <w:r w:rsidR="00C70E78" w:rsidRPr="007A1A2B">
        <w:rPr>
          <w:rFonts w:cs="Arial"/>
          <w:sz w:val="20"/>
          <w:szCs w:val="20"/>
        </w:rPr>
        <w:t>–</w:t>
      </w:r>
      <w:r w:rsidR="008A7185" w:rsidRPr="007A1A2B">
        <w:rPr>
          <w:rFonts w:cs="Arial"/>
          <w:sz w:val="20"/>
          <w:szCs w:val="20"/>
        </w:rPr>
        <w:t xml:space="preserve"> </w:t>
      </w:r>
      <w:r w:rsidR="00C70E78" w:rsidRPr="007A1A2B">
        <w:rPr>
          <w:rFonts w:cs="Arial"/>
          <w:sz w:val="20"/>
          <w:szCs w:val="20"/>
        </w:rPr>
        <w:t>Lista Especial”</w:t>
      </w:r>
    </w:p>
    <w:p w:rsidR="00284895" w:rsidRPr="007A1A2B" w:rsidRDefault="00284895" w:rsidP="00D52908">
      <w:pPr>
        <w:numPr>
          <w:ilvl w:val="0"/>
          <w:numId w:val="1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y solicita la siguiente información:</w:t>
      </w:r>
    </w:p>
    <w:p w:rsidR="00284895" w:rsidRPr="007A1A2B" w:rsidRDefault="00284895" w:rsidP="00D52908">
      <w:pPr>
        <w:numPr>
          <w:ilvl w:val="1"/>
          <w:numId w:val="10"/>
        </w:numPr>
        <w:rPr>
          <w:lang w:val="es-MX"/>
        </w:rPr>
      </w:pPr>
      <w:bookmarkStart w:id="386" w:name="paso5_1_AO01"/>
      <w:r w:rsidRPr="007A1A2B">
        <w:rPr>
          <w:rFonts w:cs="Arial"/>
          <w:sz w:val="20"/>
          <w:szCs w:val="20"/>
        </w:rPr>
        <w:t>Producto</w:t>
      </w:r>
      <w:r w:rsidR="004137BC" w:rsidRPr="007A1A2B">
        <w:rPr>
          <w:rFonts w:cs="Arial"/>
          <w:sz w:val="20"/>
          <w:szCs w:val="20"/>
        </w:rPr>
        <w:t xml:space="preserve"> (*)</w:t>
      </w:r>
    </w:p>
    <w:bookmarkEnd w:id="386"/>
    <w:p w:rsidR="00284895" w:rsidRPr="007A1A2B" w:rsidRDefault="00284895" w:rsidP="00D52908">
      <w:pPr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>Unidad (*) (</w:t>
      </w:r>
      <w:r w:rsidRPr="007A1A2B">
        <w:rPr>
          <w:sz w:val="20"/>
          <w:vertAlign w:val="superscript"/>
          <w:lang w:val="es-MX"/>
        </w:rPr>
        <w:t>c</w:t>
      </w:r>
      <w:r w:rsidRPr="007A1A2B">
        <w:rPr>
          <w:sz w:val="20"/>
          <w:lang w:val="es-MX"/>
        </w:rPr>
        <w:t>)</w:t>
      </w:r>
      <w:r w:rsidR="004137BC" w:rsidRPr="007A1A2B">
        <w:rPr>
          <w:sz w:val="20"/>
          <w:lang w:val="es-MX"/>
        </w:rPr>
        <w:t xml:space="preserve"> </w:t>
      </w:r>
    </w:p>
    <w:p w:rsidR="00284895" w:rsidRPr="007A1A2B" w:rsidRDefault="00284895" w:rsidP="00D52908">
      <w:pPr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>Cantidad (*)</w:t>
      </w:r>
    </w:p>
    <w:p w:rsidR="00141441" w:rsidRPr="007A1A2B" w:rsidRDefault="00141441" w:rsidP="00D52908">
      <w:pPr>
        <w:numPr>
          <w:ilvl w:val="0"/>
          <w:numId w:val="10"/>
        </w:numPr>
        <w:rPr>
          <w:sz w:val="20"/>
          <w:szCs w:val="20"/>
          <w:lang w:val="es-MX"/>
        </w:rPr>
      </w:pPr>
      <w:bookmarkStart w:id="387" w:name="paso6_1_11_14_AO01"/>
      <w:bookmarkStart w:id="388" w:name="paso6_AO01"/>
      <w:r w:rsidRPr="007A1A2B">
        <w:rPr>
          <w:sz w:val="20"/>
          <w:szCs w:val="20"/>
          <w:lang w:val="es-MX"/>
        </w:rPr>
        <w:t>Para cada producto incluido en el objeto Productos</w:t>
      </w:r>
    </w:p>
    <w:bookmarkEnd w:id="387"/>
    <w:bookmarkEnd w:id="388"/>
    <w:p w:rsidR="00141441" w:rsidRPr="007A1A2B" w:rsidRDefault="00141441" w:rsidP="00D52908">
      <w:pPr>
        <w:numPr>
          <w:ilvl w:val="1"/>
          <w:numId w:val="1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del objeto Productos: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ProductoClave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Descripcion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SubEmpresaID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DecimalProducto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Unidad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Cantidad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Precio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Subtotal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Impuesto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Total</w:t>
      </w:r>
    </w:p>
    <w:p w:rsidR="00141441" w:rsidRPr="007A1A2B" w:rsidRDefault="00141441" w:rsidP="00D52908">
      <w:pPr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>El sistema presenta la siguiente información: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u w:val="none"/>
          <w:lang w:val="es-MX"/>
        </w:rPr>
      </w:pPr>
      <w:r w:rsidRPr="007A1A2B">
        <w:rPr>
          <w:rStyle w:val="Hipervnculo"/>
          <w:color w:val="auto"/>
          <w:sz w:val="20"/>
          <w:u w:val="none"/>
        </w:rPr>
        <w:t xml:space="preserve">Cantidad: Se presenta la cantidad de producto &lt;Productos.Cantidad&gt;. </w:t>
      </w:r>
      <w:r w:rsidRPr="007A1A2B">
        <w:rPr>
          <w:rFonts w:cs="Arial"/>
          <w:sz w:val="20"/>
          <w:szCs w:val="20"/>
        </w:rPr>
        <w:t>Formatear la cantidad a mostrar de acuerdo al número de decimales configurado para el producto &lt;Productos.DecimalProducto&gt;.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Unidad: Se presenta la descripción de la unidad de venta del producto, para ello ir a &lt;VAVDescripcion&gt; y obtener &lt;VAVDescripcion.Descripcion&gt; donde &lt;VAVDescripcion.VARCodigo = ‘UNIDADV’&gt; y &lt;VAVDescripcion.VAVClave = Productos.Unidad&gt;, de acuerdo al tipo de lenguaje configurado para el sistema.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Producto: Se presenta la descripción del producto, a través de la concatenación de la clave &lt;Productos.ProductoClave&gt; y nombre del mismo &lt;Productos.Descripcion&gt;, separados por un guion medio, ejemplo: “P0001 - Jugo Durazno”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Precio: Se presenta el precio unitario del producto &lt;Productos.Precio&gt;, precedido del signo “$”.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Subtotal: Se presenta el subtotal del producto &lt;Productos.Subtotal&gt;, precedido del signo “$”.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Impuesto: Se presenta el importe de los impuestos aplicados al producto &lt;Productos.Impuesto&gt;, precedido del signo “$”.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Total: Se presenta el importe total de la partida del producto &lt;Productos.Total&gt;, precedido del signo “$”.</w:t>
      </w:r>
    </w:p>
    <w:p w:rsidR="00141441" w:rsidRPr="007A1A2B" w:rsidRDefault="00141441" w:rsidP="00D52908">
      <w:pPr>
        <w:numPr>
          <w:ilvl w:val="0"/>
          <w:numId w:val="10"/>
        </w:numPr>
        <w:rPr>
          <w:sz w:val="20"/>
        </w:rPr>
      </w:pPr>
      <w:r w:rsidRPr="007A1A2B">
        <w:rPr>
          <w:sz w:val="20"/>
        </w:rPr>
        <w:t>El sistema presenta la siguiente información:</w:t>
      </w:r>
    </w:p>
    <w:p w:rsidR="00141441" w:rsidRPr="007A1A2B" w:rsidRDefault="00141441" w:rsidP="00D52908">
      <w:pPr>
        <w:numPr>
          <w:ilvl w:val="1"/>
          <w:numId w:val="10"/>
        </w:numPr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Total Import</w:t>
      </w:r>
      <w:r w:rsidR="005771DD" w:rsidRPr="007A1A2B">
        <w:rPr>
          <w:b/>
          <w:sz w:val="20"/>
          <w:szCs w:val="20"/>
          <w:lang w:val="es-MX"/>
        </w:rPr>
        <w:t xml:space="preserve">e: </w:t>
      </w:r>
      <w:r w:rsidRPr="007A1A2B">
        <w:rPr>
          <w:sz w:val="20"/>
          <w:szCs w:val="20"/>
          <w:lang w:val="es-MX"/>
        </w:rPr>
        <w:t>Se presenta la sumatoria del importe total de las partidas que conforman el detalle de la transac</w:t>
      </w:r>
      <w:r w:rsidR="0001116F" w:rsidRPr="007A1A2B">
        <w:rPr>
          <w:sz w:val="20"/>
          <w:szCs w:val="20"/>
          <w:lang w:val="es-MX"/>
        </w:rPr>
        <w:t>ción, &lt;∑TransProdDetalle.Total&gt;, precedido del signo “$”.</w:t>
      </w:r>
    </w:p>
    <w:p w:rsidR="00141441" w:rsidRPr="007A1A2B" w:rsidRDefault="005771DD" w:rsidP="00D52908">
      <w:pPr>
        <w:numPr>
          <w:ilvl w:val="1"/>
          <w:numId w:val="10"/>
        </w:numPr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Productos:</w:t>
      </w:r>
      <w:r w:rsidR="00141441" w:rsidRPr="007A1A2B">
        <w:rPr>
          <w:sz w:val="20"/>
          <w:szCs w:val="20"/>
          <w:lang w:val="es-MX"/>
        </w:rPr>
        <w:t xml:space="preserve"> Se presenta el número de partidas que conforman el detalle de la transacción.</w:t>
      </w:r>
    </w:p>
    <w:p w:rsidR="00284895" w:rsidRPr="007A1A2B" w:rsidRDefault="00284895" w:rsidP="00D52908">
      <w:pPr>
        <w:numPr>
          <w:ilvl w:val="0"/>
          <w:numId w:val="10"/>
        </w:numPr>
        <w:rPr>
          <w:lang w:val="es-MX"/>
        </w:rPr>
      </w:pPr>
      <w:r w:rsidRPr="007A1A2B">
        <w:rPr>
          <w:sz w:val="20"/>
          <w:lang w:val="es-MX"/>
        </w:rPr>
        <w:t>Para cada producto agregado por el usuario</w:t>
      </w:r>
    </w:p>
    <w:p w:rsidR="00284895" w:rsidRPr="007A1A2B" w:rsidRDefault="00284895" w:rsidP="00D52908">
      <w:pPr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>Si &lt;el actor proporciona Clave del Producto / ID del Producto / Código de Barras / Descripción&gt;</w:t>
      </w:r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bookmarkStart w:id="389" w:name="paso8_1_1_AO01"/>
      <w:r w:rsidRPr="007A1A2B">
        <w:rPr>
          <w:sz w:val="20"/>
          <w:lang w:eastAsia="en-US"/>
        </w:rPr>
        <w:t xml:space="preserve">El sistema obtiene </w:t>
      </w:r>
      <w:r w:rsidR="00D54DEA" w:rsidRPr="007A1A2B">
        <w:rPr>
          <w:sz w:val="20"/>
          <w:lang w:eastAsia="en-US"/>
        </w:rPr>
        <w:t xml:space="preserve">la información relacionada a los productos cuya información sea igual a la Clave de Producto, </w:t>
      </w:r>
      <w:r w:rsidR="008C36EA" w:rsidRPr="007A1A2B">
        <w:rPr>
          <w:sz w:val="20"/>
          <w:lang w:eastAsia="en-US"/>
        </w:rPr>
        <w:t xml:space="preserve">Id, </w:t>
      </w:r>
      <w:r w:rsidR="00D54DEA" w:rsidRPr="007A1A2B">
        <w:rPr>
          <w:sz w:val="20"/>
          <w:lang w:eastAsia="en-US"/>
        </w:rPr>
        <w:t>Código de Barras</w:t>
      </w:r>
      <w:r w:rsidR="008C36EA" w:rsidRPr="007A1A2B">
        <w:rPr>
          <w:sz w:val="20"/>
          <w:lang w:eastAsia="en-US"/>
        </w:rPr>
        <w:t xml:space="preserve"> o Descripción</w:t>
      </w:r>
      <w:r w:rsidR="00D54DEA" w:rsidRPr="007A1A2B">
        <w:rPr>
          <w:sz w:val="20"/>
          <w:lang w:eastAsia="en-US"/>
        </w:rPr>
        <w:t xml:space="preserve"> proporcionados:</w:t>
      </w:r>
      <w:bookmarkEnd w:id="389"/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b/>
          <w:sz w:val="20"/>
          <w:lang w:eastAsia="en-US"/>
        </w:rPr>
        <w:t>Producto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Nombre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NombreLargo</w:t>
      </w:r>
    </w:p>
    <w:p w:rsidR="00B54E2C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Id</w:t>
      </w:r>
    </w:p>
    <w:p w:rsidR="00934350" w:rsidRPr="00934350" w:rsidRDefault="00934350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highlight w:val="red"/>
          <w:lang w:eastAsia="en-US"/>
        </w:rPr>
      </w:pPr>
      <w:r w:rsidRPr="00934350">
        <w:rPr>
          <w:sz w:val="20"/>
          <w:highlight w:val="red"/>
          <w:lang w:eastAsia="en-US"/>
        </w:rPr>
        <w:t>Contenido</w:t>
      </w:r>
    </w:p>
    <w:p w:rsidR="00934350" w:rsidRPr="00934350" w:rsidRDefault="00934350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highlight w:val="red"/>
          <w:lang w:eastAsia="en-US"/>
        </w:rPr>
      </w:pPr>
      <w:r w:rsidRPr="00934350">
        <w:rPr>
          <w:sz w:val="20"/>
          <w:highlight w:val="red"/>
          <w:lang w:eastAsia="en-US"/>
        </w:rPr>
        <w:t>Venta</w:t>
      </w:r>
    </w:p>
    <w:p w:rsidR="00AA151B" w:rsidRPr="007A1A2B" w:rsidRDefault="00AA151B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SubEmpresaID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DecimalProducto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eastAsia="en-US"/>
        </w:rPr>
      </w:pPr>
      <w:r w:rsidRPr="007A1A2B">
        <w:rPr>
          <w:b/>
          <w:sz w:val="20"/>
          <w:lang w:eastAsia="en-US"/>
        </w:rPr>
        <w:lastRenderedPageBreak/>
        <w:t>ProductoUnidad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PRUTipoUnidad</w:t>
      </w:r>
    </w:p>
    <w:p w:rsidR="00B54E2C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CodigoBarras</w:t>
      </w:r>
    </w:p>
    <w:p w:rsidR="00D80C1F" w:rsidRPr="00D80C1F" w:rsidRDefault="00D80C1F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magenta"/>
          <w:lang w:eastAsia="en-US"/>
        </w:rPr>
      </w:pPr>
      <w:r w:rsidRPr="00D80C1F">
        <w:rPr>
          <w:sz w:val="20"/>
          <w:highlight w:val="magenta"/>
          <w:lang w:eastAsia="en-US"/>
        </w:rPr>
        <w:t>TipoEstado = 1</w:t>
      </w:r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Si &lt;existen coincidencias parciales en Nombre / NombreLargo / ProductoClave / ID&gt;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registra en sesión la siguiente información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Cadena </w:t>
      </w:r>
      <w:r w:rsidR="008C36EA" w:rsidRPr="007A1A2B">
        <w:rPr>
          <w:sz w:val="20"/>
          <w:lang w:eastAsia="en-US"/>
        </w:rPr>
        <w:t>=</w:t>
      </w:r>
      <w:r w:rsidR="008C36EA" w:rsidRPr="007A1A2B">
        <w:rPr>
          <w:b/>
          <w:sz w:val="20"/>
          <w:lang w:eastAsia="en-US"/>
        </w:rPr>
        <w:t xml:space="preserve"> </w:t>
      </w:r>
      <w:r w:rsidR="008C36EA" w:rsidRPr="007A1A2B">
        <w:rPr>
          <w:sz w:val="20"/>
          <w:lang w:eastAsia="en-US"/>
        </w:rPr>
        <w:t>Cadena de búsqueda introducida por el usuario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caso de uso incluye la funcionalidad del caso de uso </w:t>
      </w:r>
      <w:hyperlink r:id="rId11" w:history="1">
        <w:r w:rsidRPr="007A1A2B"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El sistema envía como parámetro la siguiente información:</w:t>
      </w:r>
    </w:p>
    <w:p w:rsidR="008C36EA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Cadena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Esquema </w:t>
      </w:r>
      <w:r w:rsidR="008C36EA" w:rsidRPr="007A1A2B">
        <w:rPr>
          <w:sz w:val="20"/>
          <w:lang w:eastAsia="en-US"/>
        </w:rPr>
        <w:t>= Todos</w:t>
      </w:r>
    </w:p>
    <w:p w:rsidR="000819BF" w:rsidRPr="007A1A2B" w:rsidRDefault="000819BF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TipoValida</w:t>
      </w:r>
      <w:r w:rsidR="00422D58" w:rsidRPr="007A1A2B">
        <w:rPr>
          <w:sz w:val="20"/>
          <w:szCs w:val="20"/>
          <w:lang w:eastAsia="en-US"/>
        </w:rPr>
        <w:t>r</w:t>
      </w:r>
      <w:r w:rsidR="00B54E2C" w:rsidRPr="007A1A2B">
        <w:rPr>
          <w:sz w:val="20"/>
          <w:szCs w:val="20"/>
          <w:lang w:eastAsia="en-US"/>
        </w:rPr>
        <w:t xml:space="preserve">Existencia </w:t>
      </w:r>
      <w:r w:rsidR="005F738D" w:rsidRPr="007A1A2B">
        <w:rPr>
          <w:sz w:val="20"/>
          <w:szCs w:val="20"/>
          <w:lang w:eastAsia="en-US"/>
        </w:rPr>
        <w:t xml:space="preserve">= </w:t>
      </w:r>
      <w:r w:rsidR="00DA274A" w:rsidRPr="007A1A2B">
        <w:rPr>
          <w:sz w:val="20"/>
          <w:szCs w:val="20"/>
          <w:lang w:eastAsia="en-US"/>
        </w:rPr>
        <w:t>1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ListaPrecios </w:t>
      </w:r>
      <w:r w:rsidR="00DC1FAE" w:rsidRPr="007A1A2B">
        <w:rPr>
          <w:sz w:val="20"/>
          <w:szCs w:val="20"/>
          <w:lang w:eastAsia="en-US"/>
        </w:rPr>
        <w:t>= &lt;</w:t>
      </w:r>
      <w:r w:rsidR="00892D47" w:rsidRPr="007A1A2B">
        <w:rPr>
          <w:sz w:val="20"/>
          <w:szCs w:val="20"/>
          <w:lang w:eastAsia="en-US"/>
        </w:rPr>
        <w:t>TransProd.PCEPrecioClav</w:t>
      </w:r>
      <w:r w:rsidR="00DC1FAE" w:rsidRPr="007A1A2B">
        <w:rPr>
          <w:sz w:val="20"/>
          <w:szCs w:val="20"/>
          <w:lang w:eastAsia="en-US"/>
        </w:rPr>
        <w:t>e&gt; registrado en sesión (objeto TransProd)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TransProd</w:t>
      </w:r>
      <w:r w:rsidR="00422D58" w:rsidRPr="007A1A2B">
        <w:rPr>
          <w:sz w:val="20"/>
          <w:szCs w:val="20"/>
          <w:lang w:eastAsia="en-US"/>
        </w:rPr>
        <w:t>ID</w:t>
      </w:r>
      <w:r w:rsidRPr="007A1A2B">
        <w:rPr>
          <w:sz w:val="20"/>
          <w:szCs w:val="20"/>
          <w:lang w:eastAsia="en-US"/>
        </w:rPr>
        <w:t xml:space="preserve"> </w:t>
      </w:r>
      <w:r w:rsidR="001F3D43" w:rsidRPr="007A1A2B">
        <w:rPr>
          <w:sz w:val="20"/>
          <w:szCs w:val="20"/>
          <w:lang w:eastAsia="en-US"/>
        </w:rPr>
        <w:t xml:space="preserve">= </w:t>
      </w:r>
      <w:r w:rsidR="00DC1FAE" w:rsidRPr="007A1A2B">
        <w:rPr>
          <w:sz w:val="20"/>
          <w:szCs w:val="20"/>
          <w:lang w:eastAsia="en-US"/>
        </w:rPr>
        <w:t>&lt;TransProd.</w:t>
      </w:r>
      <w:r w:rsidR="008C36EA" w:rsidRPr="007A1A2B">
        <w:rPr>
          <w:sz w:val="20"/>
          <w:szCs w:val="20"/>
          <w:lang w:eastAsia="en-US"/>
        </w:rPr>
        <w:t>TransProdID</w:t>
      </w:r>
      <w:r w:rsidR="00DC1FAE" w:rsidRPr="007A1A2B">
        <w:rPr>
          <w:sz w:val="20"/>
          <w:szCs w:val="20"/>
          <w:lang w:eastAsia="en-US"/>
        </w:rPr>
        <w:t>&gt;</w:t>
      </w:r>
      <w:r w:rsidR="009A48DC" w:rsidRPr="007A1A2B">
        <w:rPr>
          <w:sz w:val="20"/>
          <w:szCs w:val="20"/>
          <w:lang w:eastAsia="en-US"/>
        </w:rPr>
        <w:t xml:space="preserve"> </w:t>
      </w:r>
      <w:r w:rsidR="00DC1FAE" w:rsidRPr="007A1A2B">
        <w:rPr>
          <w:sz w:val="20"/>
          <w:szCs w:val="20"/>
          <w:lang w:eastAsia="en-US"/>
        </w:rPr>
        <w:t>registrado en sesión (objeto TransProd)</w:t>
      </w:r>
    </w:p>
    <w:p w:rsidR="00422D58" w:rsidRPr="007A1A2B" w:rsidRDefault="00422D5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TipoMovimiento = </w:t>
      </w:r>
      <w:r w:rsidR="00DC1FAE" w:rsidRPr="007A1A2B">
        <w:rPr>
          <w:sz w:val="20"/>
          <w:szCs w:val="20"/>
          <w:lang w:eastAsia="en-US"/>
        </w:rPr>
        <w:t>&lt;TransProd.</w:t>
      </w:r>
      <w:r w:rsidRPr="007A1A2B">
        <w:rPr>
          <w:sz w:val="20"/>
          <w:szCs w:val="20"/>
          <w:lang w:eastAsia="en-US"/>
        </w:rPr>
        <w:t>TipoMovimiento</w:t>
      </w:r>
      <w:r w:rsidR="00DC1FAE" w:rsidRPr="007A1A2B">
        <w:rPr>
          <w:sz w:val="20"/>
          <w:szCs w:val="20"/>
          <w:lang w:eastAsia="en-US"/>
        </w:rPr>
        <w:t>&gt;</w:t>
      </w:r>
      <w:r w:rsidRPr="007A1A2B">
        <w:rPr>
          <w:sz w:val="20"/>
          <w:szCs w:val="20"/>
          <w:lang w:eastAsia="en-US"/>
        </w:rPr>
        <w:t xml:space="preserve"> </w:t>
      </w:r>
      <w:r w:rsidR="00DC1FAE" w:rsidRPr="007A1A2B">
        <w:rPr>
          <w:sz w:val="20"/>
          <w:szCs w:val="20"/>
          <w:lang w:eastAsia="en-US"/>
        </w:rPr>
        <w:t>registrado en sesión (objeto TransProd)</w:t>
      </w:r>
    </w:p>
    <w:p w:rsidR="00892D47" w:rsidRPr="007A1A2B" w:rsidRDefault="00422D5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TipoTransProd = </w:t>
      </w:r>
      <w:r w:rsidR="00DC1FAE" w:rsidRPr="007A1A2B">
        <w:rPr>
          <w:sz w:val="20"/>
          <w:szCs w:val="20"/>
          <w:lang w:eastAsia="en-US"/>
        </w:rPr>
        <w:t>&lt;TransProd.</w:t>
      </w:r>
      <w:r w:rsidRPr="007A1A2B">
        <w:rPr>
          <w:sz w:val="20"/>
          <w:szCs w:val="20"/>
          <w:lang w:eastAsia="en-US"/>
        </w:rPr>
        <w:t>Tipo</w:t>
      </w:r>
      <w:r w:rsidR="00DC1FAE" w:rsidRPr="007A1A2B">
        <w:rPr>
          <w:sz w:val="20"/>
          <w:szCs w:val="20"/>
          <w:lang w:eastAsia="en-US"/>
        </w:rPr>
        <w:t>&gt;</w:t>
      </w:r>
      <w:r w:rsidRPr="007A1A2B">
        <w:rPr>
          <w:sz w:val="20"/>
          <w:szCs w:val="20"/>
          <w:lang w:eastAsia="en-US"/>
        </w:rPr>
        <w:t xml:space="preserve"> </w:t>
      </w:r>
      <w:r w:rsidR="00DC1FAE" w:rsidRPr="007A1A2B">
        <w:rPr>
          <w:sz w:val="20"/>
          <w:szCs w:val="20"/>
          <w:lang w:eastAsia="en-US"/>
        </w:rPr>
        <w:t>registrado en sesión (objeto TransProd)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recibe como parámetro la siguiente información: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Productos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Clave del Producto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Unidad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Cantidad</w:t>
      </w:r>
    </w:p>
    <w:p w:rsidR="00DC1FAE" w:rsidRPr="007A1A2B" w:rsidRDefault="00DC1FAE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Precio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bookmarkStart w:id="390" w:name="paso8_1_2_3_AO01"/>
      <w:r w:rsidRPr="007A1A2B">
        <w:rPr>
          <w:sz w:val="20"/>
          <w:lang w:eastAsia="en-US"/>
        </w:rPr>
        <w:t>Para cada producto incluido en el objeto Productos</w:t>
      </w:r>
    </w:p>
    <w:bookmarkEnd w:id="390"/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El sistema obtiene la siguiente información del producto actual: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Producto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ProductoClave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Nombre</w:t>
      </w:r>
    </w:p>
    <w:p w:rsidR="009B69CE" w:rsidRPr="007A1A2B" w:rsidRDefault="009B69CE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SubEmpresaID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DecimalProducto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>El sistema actualiza el objeto Productos con la siguiente información para el producto actual: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</w:pPr>
      <w:r w:rsidRPr="007A1A2B">
        <w:rPr>
          <w:sz w:val="20"/>
        </w:rPr>
        <w:t>Productos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Descripcion </w:t>
      </w:r>
      <w:r w:rsidR="009A48DC" w:rsidRPr="007A1A2B">
        <w:rPr>
          <w:sz w:val="20"/>
          <w:szCs w:val="20"/>
          <w:lang w:eastAsia="en-US"/>
        </w:rPr>
        <w:t>= &lt;Producto.Nombre&gt;</w:t>
      </w:r>
    </w:p>
    <w:p w:rsidR="009B69CE" w:rsidRPr="007A1A2B" w:rsidRDefault="009B69CE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SubEmpresaID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DecimalProducto</w:t>
      </w:r>
    </w:p>
    <w:p w:rsidR="00E8763D" w:rsidRPr="007A1A2B" w:rsidRDefault="00E8763D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2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E8763D" w:rsidRPr="007A1A2B" w:rsidRDefault="00E8763D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8763D" w:rsidRPr="007A1A2B" w:rsidRDefault="00E8763D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F2537F" w:rsidRPr="007A1A2B">
        <w:rPr>
          <w:sz w:val="20"/>
          <w:szCs w:val="20"/>
          <w:lang w:eastAsia="en-US"/>
        </w:rPr>
        <w:t xml:space="preserve">&lt;TransProd.Tipo&gt; </w:t>
      </w:r>
      <w:r w:rsidR="00F2537F" w:rsidRPr="007A1A2B">
        <w:rPr>
          <w:sz w:val="20"/>
          <w:szCs w:val="20"/>
          <w:lang w:eastAsia="en-US"/>
        </w:rPr>
        <w:lastRenderedPageBreak/>
        <w:t>registrado en sesión (objeto TransProd)</w:t>
      </w:r>
    </w:p>
    <w:p w:rsidR="00E8763D" w:rsidRPr="007A1A2B" w:rsidRDefault="00F2537F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E8763D" w:rsidRPr="007A1A2B" w:rsidRDefault="00E8763D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E8763D" w:rsidRPr="007A1A2B" w:rsidRDefault="00E8763D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</w:t>
      </w:r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 xml:space="preserve">El caso de uso incluye la funcionalidad del caso de uso </w:t>
      </w:r>
      <w:hyperlink r:id="rId13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4155B1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</w:rPr>
        <w:t>GenerarDetalleVentaConsignacion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TransProdId = &lt;TransProd.TransProdID&gt; (objeto TransProd)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 xml:space="preserve">ProductoClave = ProductoClave (objeto Productos) 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CantidadOriginal = 0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PrecioClave = &lt;TransProd.PCEPrecioClave&gt; (objeto TransProd)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4155B1" w:rsidRPr="007A1A2B" w:rsidRDefault="00BE48B5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</w:rPr>
        <w:t>PS_</w:t>
      </w:r>
      <w:r w:rsidR="004155B1" w:rsidRPr="007A1A2B">
        <w:rPr>
          <w:sz w:val="20"/>
          <w:szCs w:val="20"/>
        </w:rPr>
        <w:t>TransProdDetalle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El sistema registra la información del objeto recibido dentro de un arreglo: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obtiene la siguiente información del objeto recibido: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actualiza el objeto Productos con la siguiente información para el producto actual: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</w:pPr>
      <w:r w:rsidRPr="007A1A2B">
        <w:rPr>
          <w:sz w:val="20"/>
        </w:rPr>
        <w:t>Productos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A92DB6" w:rsidRPr="007A1A2B" w:rsidRDefault="00A92DB6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 xml:space="preserve">El caso de uso incluye la funcionalidad del caso de uso </w:t>
      </w:r>
      <w:hyperlink r:id="rId14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b/>
        </w:rPr>
      </w:pPr>
      <w:r w:rsidRPr="007A1A2B">
        <w:rPr>
          <w:sz w:val="20"/>
        </w:rPr>
        <w:t>CalcularTotalesTransaccion</w:t>
      </w:r>
    </w:p>
    <w:p w:rsidR="00A92DB6" w:rsidRPr="007A1A2B" w:rsidRDefault="00A92DB6" w:rsidP="00D52908">
      <w:pPr>
        <w:pStyle w:val="Prrafodelista"/>
        <w:numPr>
          <w:ilvl w:val="7"/>
          <w:numId w:val="10"/>
        </w:numPr>
        <w:ind w:left="7655" w:hanging="1418"/>
      </w:pPr>
      <w:r w:rsidRPr="007A1A2B">
        <w:rPr>
          <w:sz w:val="20"/>
        </w:rPr>
        <w:t>TransProd</w:t>
      </w:r>
      <w:r w:rsidR="00AA151B" w:rsidRPr="007A1A2B">
        <w:rPr>
          <w:sz w:val="20"/>
        </w:rPr>
        <w:t xml:space="preserve"> = &lt;TransProd.TransProdID</w:t>
      </w:r>
      <w:r w:rsidR="00AA151B" w:rsidRPr="007A1A2B">
        <w:rPr>
          <w:sz w:val="20"/>
        </w:rPr>
        <w:lastRenderedPageBreak/>
        <w:t>&gt;</w:t>
      </w:r>
      <w:r w:rsidR="00AA151B" w:rsidRPr="007A1A2B">
        <w:rPr>
          <w:sz w:val="20"/>
          <w:szCs w:val="20"/>
        </w:rPr>
        <w:t xml:space="preserve"> registrado en sesión (objeto TransProd)</w:t>
      </w:r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recibe la siguiente información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eastAsia="en-US"/>
        </w:rPr>
      </w:pPr>
      <w:r w:rsidRPr="007A1A2B">
        <w:rPr>
          <w:sz w:val="20"/>
          <w:szCs w:val="20"/>
        </w:rPr>
        <w:t>TransProd</w:t>
      </w:r>
    </w:p>
    <w:p w:rsidR="00ED6C7A" w:rsidRPr="00D55DDA" w:rsidRDefault="00ED6C7A" w:rsidP="00ED6C7A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D55DDA">
        <w:rPr>
          <w:sz w:val="20"/>
          <w:szCs w:val="20"/>
          <w:highlight w:val="yellow"/>
        </w:rPr>
        <w:t xml:space="preserve">donde Cliente.ClienteClave = TransProd.ClienteClave </w:t>
      </w:r>
      <w:r w:rsidRPr="00D55DDA">
        <w:rPr>
          <w:sz w:val="20"/>
          <w:szCs w:val="20"/>
          <w:highlight w:val="yellow"/>
          <w:lang w:eastAsia="en-US"/>
        </w:rPr>
        <w:t>(objeto TransProd registrado en sesión)</w:t>
      </w:r>
      <w:r w:rsidRPr="00D55DDA">
        <w:rPr>
          <w:sz w:val="20"/>
          <w:highlight w:val="yellow"/>
        </w:rPr>
        <w:t>&gt;</w:t>
      </w:r>
    </w:p>
    <w:p w:rsidR="00ED6C7A" w:rsidRPr="00D55DDA" w:rsidRDefault="00ED6C7A" w:rsidP="0079381E">
      <w:pPr>
        <w:pStyle w:val="Prrafodelista"/>
        <w:numPr>
          <w:ilvl w:val="5"/>
          <w:numId w:val="10"/>
        </w:numPr>
        <w:ind w:left="4621" w:hanging="1077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 xml:space="preserve">Si &lt;el producto </w:t>
      </w:r>
      <w:r>
        <w:rPr>
          <w:sz w:val="20"/>
          <w:highlight w:val="yellow"/>
        </w:rPr>
        <w:t>actual</w:t>
      </w:r>
      <w:r w:rsidRPr="00D55DDA">
        <w:rPr>
          <w:sz w:val="20"/>
          <w:highlight w:val="yellow"/>
        </w:rPr>
        <w:t xml:space="preserve"> se puede prestar &lt;ProductoDetalle.ProductoClave = </w:t>
      </w:r>
      <w:r w:rsidRPr="00D55DDA">
        <w:rPr>
          <w:sz w:val="20"/>
          <w:szCs w:val="20"/>
          <w:highlight w:val="yellow"/>
        </w:rPr>
        <w:t>ProductoClave (objeto Productos)</w:t>
      </w:r>
      <w:r w:rsidRPr="00D55DDA">
        <w:rPr>
          <w:sz w:val="20"/>
          <w:highlight w:val="yellow"/>
        </w:rPr>
        <w:t xml:space="preserve">&gt; y &lt;ProductoDetalle.PRUTipoUnidad = </w:t>
      </w:r>
      <w:r w:rsidRPr="00D55DDA">
        <w:rPr>
          <w:sz w:val="20"/>
          <w:szCs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 y &lt;ProductoDetalle.Prestamo = 1&gt;&gt;</w:t>
      </w:r>
    </w:p>
    <w:p w:rsidR="00ED6C7A" w:rsidRPr="00D55DDA" w:rsidRDefault="00ED6C7A" w:rsidP="0079381E">
      <w:pPr>
        <w:pStyle w:val="Prrafodelista"/>
        <w:numPr>
          <w:ilvl w:val="6"/>
          <w:numId w:val="10"/>
        </w:numPr>
        <w:ind w:left="5840" w:hanging="1191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sistema obtiene información del Saldo del préstamo del producto, donde &lt;ProductoPrestamoCli.ClienteClave = </w:t>
      </w:r>
      <w:r w:rsidRPr="00D55DDA">
        <w:rPr>
          <w:sz w:val="20"/>
          <w:szCs w:val="20"/>
          <w:highlight w:val="yellow"/>
        </w:rPr>
        <w:t xml:space="preserve">TransProd.ClienteClave </w:t>
      </w:r>
      <w:r w:rsidRPr="00D55DDA">
        <w:rPr>
          <w:sz w:val="20"/>
          <w:szCs w:val="20"/>
          <w:highlight w:val="yellow"/>
          <w:lang w:eastAsia="en-US"/>
        </w:rPr>
        <w:t xml:space="preserve">(objeto TransProd registrado en sesión)&gt; </w:t>
      </w:r>
      <w:r w:rsidRPr="00D55DDA">
        <w:rPr>
          <w:sz w:val="20"/>
          <w:highlight w:val="yellow"/>
        </w:rPr>
        <w:t xml:space="preserve">y </w:t>
      </w:r>
      <w:r w:rsidR="0079381E">
        <w:rPr>
          <w:sz w:val="20"/>
          <w:highlight w:val="yellow"/>
        </w:rPr>
        <w:t>&lt;</w:t>
      </w:r>
      <w:r w:rsidRPr="00D55DDA">
        <w:rPr>
          <w:sz w:val="20"/>
          <w:highlight w:val="yellow"/>
        </w:rPr>
        <w:t>Prod</w:t>
      </w:r>
      <w:r w:rsidR="0079381E">
        <w:rPr>
          <w:sz w:val="20"/>
          <w:highlight w:val="yellow"/>
        </w:rPr>
        <w:t xml:space="preserve">uctoPrestamoCli.ProductoClave = ProductoDetalle.ProductoDetClave donde ProductoDetalle.ProductoClave = </w:t>
      </w:r>
      <w:r w:rsidR="0079381E">
        <w:rPr>
          <w:sz w:val="20"/>
          <w:szCs w:val="20"/>
          <w:highlight w:val="yellow"/>
        </w:rPr>
        <w:t xml:space="preserve">ProductoClave (objeto Productos) </w:t>
      </w:r>
      <w:r w:rsidR="0079381E">
        <w:rPr>
          <w:sz w:val="20"/>
          <w:highlight w:val="yellow"/>
        </w:rPr>
        <w:t xml:space="preserve">y ProductoDetalle.PRUTipoUnidad = </w:t>
      </w:r>
      <w:r w:rsidR="0079381E">
        <w:rPr>
          <w:sz w:val="20"/>
          <w:szCs w:val="20"/>
          <w:highlight w:val="yellow"/>
        </w:rPr>
        <w:t>Unidad (objeto Productos)</w:t>
      </w:r>
      <w:r w:rsidR="0079381E">
        <w:rPr>
          <w:sz w:val="20"/>
          <w:highlight w:val="yellow"/>
        </w:rPr>
        <w:t>&gt;</w:t>
      </w:r>
      <w:r w:rsidRPr="00D55DDA">
        <w:rPr>
          <w:sz w:val="20"/>
          <w:highlight w:val="yellow"/>
        </w:rPr>
        <w:t>:</w:t>
      </w:r>
    </w:p>
    <w:p w:rsidR="00ED6C7A" w:rsidRPr="00D55DDA" w:rsidRDefault="00ED6C7A" w:rsidP="0079381E">
      <w:pPr>
        <w:pStyle w:val="Prrafodelista"/>
        <w:numPr>
          <w:ilvl w:val="7"/>
          <w:numId w:val="10"/>
        </w:numPr>
        <w:ind w:left="7258" w:hanging="1418"/>
        <w:rPr>
          <w:b/>
          <w:sz w:val="20"/>
          <w:highlight w:val="yellow"/>
        </w:rPr>
      </w:pPr>
      <w:r w:rsidRPr="00D55DDA">
        <w:rPr>
          <w:b/>
          <w:sz w:val="20"/>
          <w:highlight w:val="yellow"/>
        </w:rPr>
        <w:t>ProductoPrestamoCli</w:t>
      </w:r>
    </w:p>
    <w:p w:rsidR="00ED6C7A" w:rsidRPr="00D55DDA" w:rsidRDefault="00ED6C7A" w:rsidP="0079381E">
      <w:pPr>
        <w:pStyle w:val="Prrafodelista"/>
        <w:numPr>
          <w:ilvl w:val="8"/>
          <w:numId w:val="10"/>
        </w:numPr>
        <w:ind w:left="8789" w:hanging="1559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>Saldo</w:t>
      </w:r>
    </w:p>
    <w:p w:rsidR="00ED6C7A" w:rsidRPr="00D55DDA" w:rsidRDefault="00ED6C7A" w:rsidP="0079381E">
      <w:pPr>
        <w:pStyle w:val="Prrafodelista"/>
        <w:numPr>
          <w:ilvl w:val="6"/>
          <w:numId w:val="10"/>
        </w:numPr>
        <w:ind w:left="5840" w:hanging="1191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Si &lt;no se obtuvo un registro de ProductoPrestamoCli para el Cliente y producto actuales&gt;</w:t>
      </w:r>
    </w:p>
    <w:p w:rsidR="00ED6C7A" w:rsidRPr="00D55DDA" w:rsidRDefault="00ED6C7A" w:rsidP="00DF4089">
      <w:pPr>
        <w:pStyle w:val="Prrafodelista"/>
        <w:numPr>
          <w:ilvl w:val="7"/>
          <w:numId w:val="10"/>
        </w:numPr>
        <w:ind w:left="7258" w:hanging="1418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caso de uso incluye la funcionalidad del caso de uso </w:t>
      </w:r>
      <w:hyperlink r:id="rId15" w:history="1">
        <w:r w:rsidRPr="00D55DDA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55DDA">
        <w:rPr>
          <w:b/>
          <w:sz w:val="20"/>
          <w:highlight w:val="yellow"/>
        </w:rPr>
        <w:t xml:space="preserve"> </w:t>
      </w:r>
      <w:r w:rsidRPr="00D55DDA">
        <w:rPr>
          <w:sz w:val="20"/>
          <w:highlight w:val="yellow"/>
        </w:rPr>
        <w:t>y le envía como parámetro la siguiente información:</w:t>
      </w:r>
    </w:p>
    <w:p w:rsidR="00ED6C7A" w:rsidRPr="00D55DDA" w:rsidRDefault="00ED6C7A" w:rsidP="00DF4089">
      <w:pPr>
        <w:pStyle w:val="Prrafodelista"/>
        <w:numPr>
          <w:ilvl w:val="8"/>
          <w:numId w:val="10"/>
        </w:numPr>
        <w:ind w:left="7797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>CrearPrestamo</w:t>
      </w:r>
    </w:p>
    <w:p w:rsidR="00ED6C7A" w:rsidRPr="00D55DDA" w:rsidRDefault="00ED6C7A" w:rsidP="0019171A">
      <w:pPr>
        <w:pStyle w:val="Prrafodelista"/>
        <w:numPr>
          <w:ilvl w:val="8"/>
          <w:numId w:val="10"/>
        </w:numPr>
        <w:ind w:left="8505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>ClienteClave = &lt;</w:t>
      </w:r>
      <w:r w:rsidRPr="00D55DDA">
        <w:rPr>
          <w:sz w:val="20"/>
          <w:szCs w:val="20"/>
          <w:highlight w:val="yellow"/>
        </w:rPr>
        <w:t xml:space="preserve">TransProd.ClienteClave&gt; </w:t>
      </w:r>
      <w:r w:rsidRPr="00D55DDA">
        <w:rPr>
          <w:sz w:val="20"/>
          <w:szCs w:val="20"/>
          <w:highlight w:val="yellow"/>
          <w:lang w:eastAsia="en-US"/>
        </w:rPr>
        <w:t xml:space="preserve">(objeto </w:t>
      </w:r>
      <w:r w:rsidRPr="0019171A">
        <w:rPr>
          <w:sz w:val="20"/>
          <w:highlight w:val="yellow"/>
        </w:rPr>
        <w:t>TransProd registrado en sesión)</w:t>
      </w:r>
    </w:p>
    <w:p w:rsidR="00ED6C7A" w:rsidRPr="00D55DDA" w:rsidRDefault="00ED6C7A" w:rsidP="0019171A">
      <w:pPr>
        <w:pStyle w:val="Prrafodelista"/>
        <w:numPr>
          <w:ilvl w:val="8"/>
          <w:numId w:val="10"/>
        </w:numPr>
        <w:ind w:left="8505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&lt;ProductoDetalle.ProductoDetClave&gt; donde &lt;ProductoDetalle.ProductoClave = </w:t>
      </w:r>
      <w:r w:rsidRPr="00D55DDA">
        <w:rPr>
          <w:sz w:val="20"/>
          <w:szCs w:val="20"/>
          <w:highlight w:val="yellow"/>
        </w:rPr>
        <w:t xml:space="preserve">ProductoClave (objeto Productos) </w:t>
      </w:r>
      <w:r w:rsidRPr="00D55DDA">
        <w:rPr>
          <w:sz w:val="20"/>
          <w:highlight w:val="yellow"/>
        </w:rPr>
        <w:t>y ProductoDetalle</w:t>
      </w:r>
      <w:r w:rsidRPr="00D55DDA">
        <w:rPr>
          <w:sz w:val="20"/>
          <w:highlight w:val="yellow"/>
        </w:rPr>
        <w:lastRenderedPageBreak/>
        <w:t xml:space="preserve">.PRUTipoUnidad = </w:t>
      </w:r>
      <w:r w:rsidRPr="00D55DDA">
        <w:rPr>
          <w:sz w:val="20"/>
          <w:szCs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</w:t>
      </w:r>
    </w:p>
    <w:p w:rsidR="00ED6C7A" w:rsidRPr="0019171A" w:rsidRDefault="00ED6C7A" w:rsidP="0019171A">
      <w:pPr>
        <w:pStyle w:val="Prrafodelista"/>
        <w:numPr>
          <w:ilvl w:val="8"/>
          <w:numId w:val="10"/>
        </w:numPr>
        <w:ind w:left="7797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>El sistema recibe la siguiente información:</w:t>
      </w:r>
    </w:p>
    <w:p w:rsidR="00ED6C7A" w:rsidRPr="00D55DDA" w:rsidRDefault="00ED6C7A" w:rsidP="0019171A">
      <w:pPr>
        <w:pStyle w:val="Prrafodelista"/>
        <w:numPr>
          <w:ilvl w:val="8"/>
          <w:numId w:val="10"/>
        </w:numPr>
        <w:ind w:left="8505" w:hanging="1559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>OP_Verdadero</w:t>
      </w:r>
    </w:p>
    <w:p w:rsidR="00ED6C7A" w:rsidRPr="00D55DDA" w:rsidRDefault="00ED6C7A" w:rsidP="00DF4089">
      <w:pPr>
        <w:pStyle w:val="Prrafodelista"/>
        <w:numPr>
          <w:ilvl w:val="6"/>
          <w:numId w:val="10"/>
        </w:numPr>
        <w:ind w:left="5840" w:hanging="1191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caso de uso incluye la funcionalidad del caso de uso </w:t>
      </w:r>
      <w:hyperlink r:id="rId16" w:history="1">
        <w:r w:rsidRPr="00D55DDA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55DDA">
        <w:rPr>
          <w:b/>
          <w:sz w:val="20"/>
          <w:highlight w:val="yellow"/>
        </w:rPr>
        <w:t xml:space="preserve"> </w:t>
      </w:r>
      <w:r w:rsidRPr="00D55DDA">
        <w:rPr>
          <w:sz w:val="20"/>
          <w:highlight w:val="yellow"/>
        </w:rPr>
        <w:t>y le envía como parámetro la siguiente información:</w:t>
      </w:r>
    </w:p>
    <w:p w:rsidR="00ED6C7A" w:rsidRPr="00D55DDA" w:rsidRDefault="00ED6C7A" w:rsidP="00DF4089">
      <w:pPr>
        <w:pStyle w:val="Prrafodelista"/>
        <w:numPr>
          <w:ilvl w:val="7"/>
          <w:numId w:val="10"/>
        </w:numPr>
        <w:ind w:left="7258" w:hanging="1418"/>
        <w:rPr>
          <w:sz w:val="20"/>
          <w:highlight w:val="yellow"/>
        </w:rPr>
      </w:pPr>
      <w:r w:rsidRPr="00D55DDA">
        <w:rPr>
          <w:sz w:val="20"/>
          <w:highlight w:val="yellow"/>
        </w:rPr>
        <w:t>ActualizarPrestamo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ClienteClave = &lt;</w:t>
      </w:r>
      <w:r w:rsidRPr="00DF4089">
        <w:rPr>
          <w:sz w:val="20"/>
          <w:highlight w:val="yellow"/>
        </w:rPr>
        <w:t>TransProd.ClienteClave&gt; (objeto TransProd registrado en sesión)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&lt;ProductoDetalle.ProductoDetClave&gt; donde &lt;ProductoDetalle.ProductoClave = </w:t>
      </w:r>
      <w:r w:rsidRPr="00DF4089">
        <w:rPr>
          <w:sz w:val="20"/>
          <w:highlight w:val="yellow"/>
        </w:rPr>
        <w:t xml:space="preserve">ProductoClave (objeto Productos) </w:t>
      </w:r>
      <w:r w:rsidRPr="00D55DDA">
        <w:rPr>
          <w:sz w:val="20"/>
          <w:highlight w:val="yellow"/>
        </w:rPr>
        <w:t xml:space="preserve">y ProductoDetalle.PRUTipoUnidad = </w:t>
      </w:r>
      <w:r w:rsidRPr="00DF4089">
        <w:rPr>
          <w:sz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TipoTransProd = &lt;TransProd.Tipo&gt; (objeto TransProd registrado en sesión)</w:t>
      </w:r>
    </w:p>
    <w:p w:rsidR="00ED6C7A" w:rsidRPr="00DF4089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Cantidad = </w:t>
      </w:r>
      <w:r w:rsidRPr="00DF4089">
        <w:rPr>
          <w:sz w:val="20"/>
          <w:highlight w:val="yellow"/>
        </w:rPr>
        <w:t>Cantidad (objeto Productos)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TipoUnidad = </w:t>
      </w:r>
      <w:r w:rsidRPr="00DF4089">
        <w:rPr>
          <w:sz w:val="20"/>
          <w:highlight w:val="yellow"/>
        </w:rPr>
        <w:t>Unidad (objeto Productos)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Vendido = 0</w:t>
      </w:r>
    </w:p>
    <w:p w:rsidR="00ED6C7A" w:rsidRPr="00D55DDA" w:rsidRDefault="00ED6C7A" w:rsidP="004D7EFA">
      <w:pPr>
        <w:pStyle w:val="Prrafodelista"/>
        <w:numPr>
          <w:ilvl w:val="7"/>
          <w:numId w:val="10"/>
        </w:numPr>
        <w:ind w:left="7258" w:hanging="1418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El sistema recibe la siguiente información:</w:t>
      </w:r>
    </w:p>
    <w:p w:rsidR="00ED6C7A" w:rsidRPr="00DF4089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szCs w:val="20"/>
          <w:highlight w:val="yellow"/>
          <w:lang w:val="es-MX"/>
        </w:rPr>
      </w:pPr>
      <w:r w:rsidRPr="00D55DDA">
        <w:rPr>
          <w:sz w:val="20"/>
          <w:szCs w:val="20"/>
          <w:highlight w:val="yellow"/>
        </w:rPr>
        <w:t>OP</w:t>
      </w:r>
      <w:r w:rsidRPr="00D55DDA">
        <w:rPr>
          <w:sz w:val="20"/>
          <w:highlight w:val="yellow"/>
        </w:rPr>
        <w:t>_Verdadero</w:t>
      </w:r>
    </w:p>
    <w:p w:rsidR="0099543D" w:rsidRPr="007A1A2B" w:rsidRDefault="0099543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producto cuenta con una SubEmpresa asociada &lt;Productos.SubEmpresaID &lt;&gt; Null o ‘  ‘&gt; (objeto Productos)&gt;</w:t>
      </w:r>
    </w:p>
    <w:p w:rsidR="0099543D" w:rsidRPr="007A1A2B" w:rsidRDefault="0099543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registrada en sesión:</w:t>
      </w:r>
    </w:p>
    <w:p w:rsidR="0099543D" w:rsidRPr="007A1A2B" w:rsidRDefault="0099543D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99543D" w:rsidRPr="007A1A2B" w:rsidRDefault="009954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SubEmpresaID = SubEmpresaID (objeto Productos)</w:t>
      </w:r>
    </w:p>
    <w:p w:rsidR="00DB58EA" w:rsidRPr="007A1A2B" w:rsidRDefault="00DB58EA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6_AO01" w:history="1">
        <w:r w:rsidR="00801DC6" w:rsidRPr="007A1A2B">
          <w:rPr>
            <w:rStyle w:val="Hipervnculo"/>
            <w:b/>
            <w:sz w:val="20"/>
            <w:lang w:eastAsia="en-US"/>
          </w:rPr>
          <w:t>paso 6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E1483A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Si &lt;ProductoClave coincide&gt; o Si &lt;ID coincide&gt;</w:t>
      </w:r>
    </w:p>
    <w:p w:rsidR="004D10E8" w:rsidRPr="004D10E8" w:rsidRDefault="004D10E8" w:rsidP="004D10E8">
      <w:pPr>
        <w:pStyle w:val="Prrafodelista"/>
        <w:numPr>
          <w:ilvl w:val="3"/>
          <w:numId w:val="10"/>
        </w:numPr>
        <w:ind w:left="2552" w:hanging="851"/>
        <w:rPr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 xml:space="preserve">Si &lt;Contenido es </w:t>
      </w:r>
      <w:r w:rsidRPr="004D10E8">
        <w:rPr>
          <w:b/>
          <w:sz w:val="20"/>
          <w:highlight w:val="red"/>
          <w:lang w:eastAsia="en-US"/>
        </w:rPr>
        <w:t>Verdadero</w:t>
      </w:r>
      <w:r w:rsidRPr="004D10E8">
        <w:rPr>
          <w:sz w:val="20"/>
          <w:highlight w:val="red"/>
          <w:lang w:eastAsia="en-US"/>
        </w:rPr>
        <w:t xml:space="preserve"> &lt;Producto.Contenido = 1&gt;&gt;</w:t>
      </w:r>
    </w:p>
    <w:p w:rsidR="004D10E8" w:rsidRPr="003D6B67" w:rsidRDefault="004D10E8" w:rsidP="004D10E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>Si &lt;Venta es</w:t>
      </w:r>
      <w:r w:rsidRPr="004D10E8">
        <w:rPr>
          <w:b/>
          <w:i/>
          <w:sz w:val="20"/>
          <w:highlight w:val="red"/>
          <w:lang w:eastAsia="en-US"/>
        </w:rPr>
        <w:t xml:space="preserve"> </w:t>
      </w:r>
      <w:r w:rsidRPr="004D10E8">
        <w:rPr>
          <w:b/>
          <w:sz w:val="20"/>
          <w:highlight w:val="red"/>
          <w:lang w:eastAsia="en-US"/>
        </w:rPr>
        <w:t>Falso</w:t>
      </w:r>
      <w:r>
        <w:rPr>
          <w:sz w:val="20"/>
          <w:highlight w:val="red"/>
          <w:lang w:eastAsia="en-US"/>
        </w:rPr>
        <w:t xml:space="preserve"> </w:t>
      </w:r>
      <w:r w:rsidRPr="004D10E8">
        <w:rPr>
          <w:sz w:val="20"/>
          <w:highlight w:val="red"/>
          <w:lang w:eastAsia="en-US"/>
        </w:rPr>
        <w:t>&lt;Producto.Venta = 0&gt;&gt;</w:t>
      </w:r>
    </w:p>
    <w:p w:rsidR="004D10E8" w:rsidRPr="004D10E8" w:rsidRDefault="004D10E8" w:rsidP="006E3F2A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>El sistema presenta el mensaje</w:t>
      </w:r>
      <w:r w:rsidRPr="006E3F2A">
        <w:rPr>
          <w:sz w:val="20"/>
          <w:highlight w:val="red"/>
          <w:lang w:eastAsia="en-US"/>
        </w:rPr>
        <w:t xml:space="preserve"> </w:t>
      </w:r>
      <w:r w:rsidR="006E3F2A" w:rsidRPr="006E3F2A">
        <w:rPr>
          <w:color w:val="FF0000"/>
          <w:sz w:val="20"/>
          <w:lang w:eastAsia="en-US"/>
        </w:rPr>
        <w:t>“[E0725] El producto no está configurado para entregarse por separado”</w:t>
      </w:r>
    </w:p>
    <w:p w:rsidR="006E3F2A" w:rsidRPr="006E3F2A" w:rsidRDefault="006E3F2A" w:rsidP="006E3F2A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red"/>
          <w:lang w:eastAsia="en-US"/>
        </w:rPr>
      </w:pPr>
      <w:r w:rsidRPr="006E3F2A">
        <w:rPr>
          <w:sz w:val="20"/>
          <w:highlight w:val="red"/>
          <w:lang w:eastAsia="en-US"/>
        </w:rPr>
        <w:t>El sistema continúa en el</w:t>
      </w:r>
      <w:r w:rsidRPr="006E3F2A">
        <w:rPr>
          <w:b/>
          <w:sz w:val="20"/>
          <w:highlight w:val="red"/>
          <w:lang w:eastAsia="en-US"/>
        </w:rPr>
        <w:t xml:space="preserve"> </w:t>
      </w:r>
      <w:hyperlink w:anchor="paso5_1_AO01" w:history="1">
        <w:r w:rsidRPr="006E3F2A">
          <w:rPr>
            <w:rStyle w:val="Hipervnculo"/>
            <w:b/>
            <w:sz w:val="20"/>
            <w:highlight w:val="red"/>
            <w:lang w:eastAsia="en-US"/>
          </w:rPr>
          <w:t>paso 5.1</w:t>
        </w:r>
      </w:hyperlink>
      <w:r w:rsidRPr="006E3F2A">
        <w:rPr>
          <w:b/>
          <w:sz w:val="20"/>
          <w:highlight w:val="red"/>
          <w:lang w:eastAsia="en-US"/>
        </w:rPr>
        <w:t xml:space="preserve"> </w:t>
      </w:r>
      <w:r w:rsidRPr="006E3F2A">
        <w:rPr>
          <w:sz w:val="20"/>
          <w:highlight w:val="red"/>
          <w:lang w:eastAsia="en-US"/>
        </w:rPr>
        <w:t xml:space="preserve">del </w:t>
      </w:r>
      <w:r w:rsidRPr="006E3F2A">
        <w:rPr>
          <w:sz w:val="20"/>
          <w:szCs w:val="20"/>
          <w:highlight w:val="red"/>
        </w:rPr>
        <w:t>flujo alterno opcional</w:t>
      </w:r>
      <w:r w:rsidRPr="006E3F2A">
        <w:rPr>
          <w:b/>
          <w:sz w:val="20"/>
          <w:szCs w:val="20"/>
          <w:highlight w:val="red"/>
        </w:rPr>
        <w:t xml:space="preserve"> </w:t>
      </w:r>
      <w:hyperlink w:anchor="_AO01_Crear_Movimiento" w:history="1">
        <w:r w:rsidRPr="006E3F2A">
          <w:rPr>
            <w:rStyle w:val="Hipervnculo"/>
            <w:b/>
            <w:sz w:val="20"/>
            <w:szCs w:val="20"/>
            <w:highlight w:val="red"/>
          </w:rPr>
          <w:t>AO01 Crear Venta a Consignación</w:t>
        </w:r>
      </w:hyperlink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lastRenderedPageBreak/>
        <w:t xml:space="preserve">El sistema registra la siguiente información del producto seleccionado </w:t>
      </w:r>
      <w:r w:rsidR="00873E2A" w:rsidRPr="007A1A2B">
        <w:rPr>
          <w:sz w:val="20"/>
          <w:lang w:eastAsia="en-US"/>
        </w:rPr>
        <w:t>dentro del objeto Productos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  <w:r w:rsidR="00873E2A" w:rsidRPr="007A1A2B">
        <w:rPr>
          <w:sz w:val="20"/>
          <w:lang w:eastAsia="en-US"/>
        </w:rPr>
        <w:t xml:space="preserve"> = &lt;Producto.ProductoClave&gt;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Descripcion </w:t>
      </w:r>
      <w:r w:rsidR="00873E2A" w:rsidRPr="007A1A2B">
        <w:rPr>
          <w:sz w:val="20"/>
          <w:lang w:eastAsia="en-US"/>
        </w:rPr>
        <w:t>= &lt;Producto.Nombre&gt;</w:t>
      </w:r>
    </w:p>
    <w:p w:rsidR="00AA151B" w:rsidRPr="007A1A2B" w:rsidRDefault="00AA151B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eastAsia="en-US"/>
        </w:rPr>
        <w:t>SubEmpresaID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</w:rPr>
        <w:t>DecimalProducto</w:t>
      </w:r>
      <w:r w:rsidR="00873E2A" w:rsidRPr="007A1A2B">
        <w:rPr>
          <w:sz w:val="20"/>
          <w:szCs w:val="20"/>
        </w:rPr>
        <w:t xml:space="preserve"> = &lt;Producto.DecimalProducto&gt;</w:t>
      </w:r>
    </w:p>
    <w:p w:rsidR="00DB06AD" w:rsidRPr="007A1A2B" w:rsidRDefault="00DB06AD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7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DB06AD" w:rsidRPr="007A1A2B" w:rsidRDefault="00DB06AD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DB06AD" w:rsidRPr="007A1A2B" w:rsidRDefault="00DB06A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ObtenerExistencia</w:t>
      </w:r>
    </w:p>
    <w:p w:rsidR="00DB06AD" w:rsidRPr="007A1A2B" w:rsidRDefault="00DB06AD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DB06AD" w:rsidRPr="007A1A2B" w:rsidRDefault="00DB06AD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DB06AD" w:rsidRPr="007A1A2B" w:rsidRDefault="00DB06A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val="es-MX"/>
        </w:rPr>
        <w:t>OP_Existencia</w:t>
      </w:r>
    </w:p>
    <w:p w:rsidR="006E2291" w:rsidRPr="007A1A2B" w:rsidRDefault="006E2291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presenta la siguiente información del producto:</w:t>
      </w:r>
    </w:p>
    <w:p w:rsidR="006E2291" w:rsidRPr="007A1A2B" w:rsidRDefault="006E2291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Descripción = &lt;Producto.Nombre&gt;. Mostrar de sólo lectura</w:t>
      </w:r>
    </w:p>
    <w:p w:rsidR="00DB06AD" w:rsidRPr="007A1A2B" w:rsidRDefault="00DB06A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b/>
          <w:sz w:val="20"/>
          <w:szCs w:val="20"/>
          <w:lang w:val="es-MX"/>
        </w:rPr>
        <w:t xml:space="preserve">Exist = </w:t>
      </w:r>
      <w:r w:rsidRPr="007A1A2B">
        <w:rPr>
          <w:sz w:val="20"/>
          <w:szCs w:val="20"/>
          <w:lang w:val="es-MX"/>
        </w:rPr>
        <w:t xml:space="preserve">OP_Existencia </w:t>
      </w:r>
      <w:r w:rsidRPr="007A1A2B"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  <w:r w:rsidRPr="007A1A2B">
        <w:rPr>
          <w:sz w:val="20"/>
          <w:szCs w:val="20"/>
          <w:lang w:val="es-MX"/>
        </w:rPr>
        <w:t>. Mostrar de sólo lectura.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7_AO01" w:history="1">
        <w:r w:rsidRPr="007A1A2B">
          <w:rPr>
            <w:rStyle w:val="Hipervnculo"/>
            <w:b/>
            <w:sz w:val="20"/>
            <w:lang w:eastAsia="en-US"/>
          </w:rPr>
          <w:t>paso</w:t>
        </w:r>
        <w:r w:rsidR="00287979" w:rsidRPr="007A1A2B">
          <w:rPr>
            <w:rStyle w:val="Hipervnculo"/>
            <w:b/>
            <w:sz w:val="20"/>
            <w:lang w:eastAsia="en-US"/>
          </w:rPr>
          <w:t xml:space="preserve"> </w:t>
        </w:r>
        <w:r w:rsidR="008C4059" w:rsidRPr="007A1A2B">
          <w:rPr>
            <w:rStyle w:val="Hipervnculo"/>
            <w:b/>
            <w:sz w:val="20"/>
            <w:lang w:eastAsia="en-US"/>
          </w:rPr>
          <w:t>8</w:t>
        </w:r>
        <w:r w:rsidR="00287979" w:rsidRPr="007A1A2B">
          <w:rPr>
            <w:rStyle w:val="Hipervnculo"/>
            <w:b/>
            <w:sz w:val="20"/>
            <w:lang w:eastAsia="en-US"/>
          </w:rPr>
          <w:t>.1.7</w:t>
        </w:r>
      </w:hyperlink>
      <w:r w:rsidRPr="007A1A2B">
        <w:rPr>
          <w:sz w:val="20"/>
          <w:lang w:eastAsia="en-US"/>
        </w:rPr>
        <w:t xml:space="preserve"> </w:t>
      </w:r>
      <w:r w:rsidR="00287979" w:rsidRPr="007A1A2B">
        <w:rPr>
          <w:sz w:val="20"/>
          <w:lang w:eastAsia="en-US"/>
        </w:rPr>
        <w:t xml:space="preserve">del </w:t>
      </w:r>
      <w:r w:rsidR="00287979" w:rsidRPr="007A1A2B">
        <w:rPr>
          <w:sz w:val="20"/>
          <w:szCs w:val="20"/>
        </w:rPr>
        <w:t>flujo alterno opcional</w:t>
      </w:r>
      <w:r w:rsidR="00287979"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Si &lt;CodigoBarras coincide&gt;</w:t>
      </w:r>
    </w:p>
    <w:p w:rsidR="006E3F2A" w:rsidRPr="004D10E8" w:rsidRDefault="006E3F2A" w:rsidP="006E3F2A">
      <w:pPr>
        <w:pStyle w:val="Prrafodelista"/>
        <w:numPr>
          <w:ilvl w:val="3"/>
          <w:numId w:val="10"/>
        </w:numPr>
        <w:ind w:left="2552" w:hanging="851"/>
        <w:rPr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 xml:space="preserve">Si &lt;Contenido es </w:t>
      </w:r>
      <w:r w:rsidRPr="004D10E8">
        <w:rPr>
          <w:b/>
          <w:sz w:val="20"/>
          <w:highlight w:val="red"/>
          <w:lang w:eastAsia="en-US"/>
        </w:rPr>
        <w:t>Verdadero</w:t>
      </w:r>
      <w:r w:rsidRPr="004D10E8">
        <w:rPr>
          <w:sz w:val="20"/>
          <w:highlight w:val="red"/>
          <w:lang w:eastAsia="en-US"/>
        </w:rPr>
        <w:t xml:space="preserve"> &lt;Producto.Contenido = 1&gt;&gt;</w:t>
      </w:r>
    </w:p>
    <w:p w:rsidR="006E3F2A" w:rsidRPr="003D6B67" w:rsidRDefault="006E3F2A" w:rsidP="006E3F2A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>Si &lt;Venta es</w:t>
      </w:r>
      <w:r w:rsidRPr="004D10E8">
        <w:rPr>
          <w:b/>
          <w:i/>
          <w:sz w:val="20"/>
          <w:highlight w:val="red"/>
          <w:lang w:eastAsia="en-US"/>
        </w:rPr>
        <w:t xml:space="preserve"> </w:t>
      </w:r>
      <w:r w:rsidRPr="004D10E8">
        <w:rPr>
          <w:b/>
          <w:sz w:val="20"/>
          <w:highlight w:val="red"/>
          <w:lang w:eastAsia="en-US"/>
        </w:rPr>
        <w:t>Falso</w:t>
      </w:r>
      <w:r>
        <w:rPr>
          <w:sz w:val="20"/>
          <w:highlight w:val="red"/>
          <w:lang w:eastAsia="en-US"/>
        </w:rPr>
        <w:t xml:space="preserve"> </w:t>
      </w:r>
      <w:r w:rsidRPr="004D10E8">
        <w:rPr>
          <w:sz w:val="20"/>
          <w:highlight w:val="red"/>
          <w:lang w:eastAsia="en-US"/>
        </w:rPr>
        <w:t>&lt;Producto.Venta = 0&gt;&gt;</w:t>
      </w:r>
    </w:p>
    <w:p w:rsidR="006E3F2A" w:rsidRPr="004D10E8" w:rsidRDefault="006E3F2A" w:rsidP="006E3F2A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>El sistema presenta el mensaje</w:t>
      </w:r>
      <w:r w:rsidRPr="006E3F2A">
        <w:rPr>
          <w:sz w:val="20"/>
          <w:highlight w:val="red"/>
          <w:lang w:eastAsia="en-US"/>
        </w:rPr>
        <w:t xml:space="preserve"> </w:t>
      </w:r>
      <w:r w:rsidRPr="006E3F2A">
        <w:rPr>
          <w:color w:val="FF0000"/>
          <w:sz w:val="20"/>
          <w:lang w:eastAsia="en-US"/>
        </w:rPr>
        <w:t>“[E0725] El producto no está configurado para entregarse por separado”</w:t>
      </w:r>
    </w:p>
    <w:p w:rsidR="006E3F2A" w:rsidRPr="006E3F2A" w:rsidRDefault="006E3F2A" w:rsidP="006E3F2A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red"/>
          <w:lang w:eastAsia="en-US"/>
        </w:rPr>
      </w:pPr>
      <w:r w:rsidRPr="006E3F2A">
        <w:rPr>
          <w:sz w:val="20"/>
          <w:highlight w:val="red"/>
          <w:lang w:eastAsia="en-US"/>
        </w:rPr>
        <w:t>El sistema continúa en el</w:t>
      </w:r>
      <w:r w:rsidRPr="006E3F2A">
        <w:rPr>
          <w:b/>
          <w:sz w:val="20"/>
          <w:highlight w:val="red"/>
          <w:lang w:eastAsia="en-US"/>
        </w:rPr>
        <w:t xml:space="preserve"> </w:t>
      </w:r>
      <w:hyperlink w:anchor="paso5_1_AO01" w:history="1">
        <w:r w:rsidRPr="006E3F2A">
          <w:rPr>
            <w:rStyle w:val="Hipervnculo"/>
            <w:b/>
            <w:sz w:val="20"/>
            <w:highlight w:val="red"/>
            <w:lang w:eastAsia="en-US"/>
          </w:rPr>
          <w:t>paso 5.1</w:t>
        </w:r>
      </w:hyperlink>
      <w:r w:rsidRPr="006E3F2A">
        <w:rPr>
          <w:b/>
          <w:sz w:val="20"/>
          <w:highlight w:val="red"/>
          <w:lang w:eastAsia="en-US"/>
        </w:rPr>
        <w:t xml:space="preserve"> </w:t>
      </w:r>
      <w:r w:rsidRPr="006E3F2A">
        <w:rPr>
          <w:sz w:val="20"/>
          <w:highlight w:val="red"/>
          <w:lang w:eastAsia="en-US"/>
        </w:rPr>
        <w:t xml:space="preserve">del </w:t>
      </w:r>
      <w:r w:rsidRPr="006E3F2A">
        <w:rPr>
          <w:sz w:val="20"/>
          <w:szCs w:val="20"/>
          <w:highlight w:val="red"/>
        </w:rPr>
        <w:t>flujo alterno opcional</w:t>
      </w:r>
      <w:r w:rsidRPr="006E3F2A">
        <w:rPr>
          <w:b/>
          <w:sz w:val="20"/>
          <w:szCs w:val="20"/>
          <w:highlight w:val="red"/>
        </w:rPr>
        <w:t xml:space="preserve"> </w:t>
      </w:r>
      <w:hyperlink w:anchor="_AO01_Crear_Movimiento" w:history="1">
        <w:r w:rsidRPr="006E3F2A">
          <w:rPr>
            <w:rStyle w:val="Hipervnculo"/>
            <w:b/>
            <w:sz w:val="20"/>
            <w:szCs w:val="20"/>
            <w:highlight w:val="red"/>
          </w:rPr>
          <w:t>AO01 Crear Venta a Consignación</w:t>
        </w:r>
      </w:hyperlink>
    </w:p>
    <w:p w:rsidR="006E2291" w:rsidRPr="007A1A2B" w:rsidRDefault="006E2291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registra la siguiente información del producto seleccionado dentro del objeto Productos</w:t>
      </w:r>
    </w:p>
    <w:p w:rsidR="006E2291" w:rsidRPr="007A1A2B" w:rsidRDefault="006E2291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6E2291" w:rsidRPr="007A1A2B" w:rsidRDefault="006E229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 = &lt;Producto.ProductoClave&gt;</w:t>
      </w:r>
    </w:p>
    <w:p w:rsidR="006E2291" w:rsidRPr="007A1A2B" w:rsidRDefault="006E229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Descripcion = &lt;Producto.Nombre&gt;</w:t>
      </w:r>
    </w:p>
    <w:p w:rsidR="00AA151B" w:rsidRPr="007A1A2B" w:rsidRDefault="00AA151B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eastAsia="en-US"/>
        </w:rPr>
        <w:t>SubEmpresaID</w:t>
      </w:r>
    </w:p>
    <w:p w:rsidR="006E2291" w:rsidRPr="007A1A2B" w:rsidRDefault="006E229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</w:rPr>
        <w:t>DecimalProducto = &lt;Producto.DecimalProducto&gt;</w:t>
      </w:r>
    </w:p>
    <w:p w:rsidR="004155B1" w:rsidRPr="007A1A2B" w:rsidRDefault="004155B1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8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ObtenerExistencia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val="es-MX"/>
        </w:rPr>
        <w:t>OP_Existencia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presenta la siguiente información del producto: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Descripción </w:t>
      </w:r>
      <w:r w:rsidR="006E2291" w:rsidRPr="007A1A2B">
        <w:rPr>
          <w:sz w:val="20"/>
          <w:lang w:eastAsia="en-US"/>
        </w:rPr>
        <w:t>= &lt;Producto.Nombre&gt;. Mostrar de sólo lectura.</w:t>
      </w:r>
    </w:p>
    <w:p w:rsidR="00DB06AD" w:rsidRPr="007A1A2B" w:rsidRDefault="00DB06AD" w:rsidP="00D52908">
      <w:pPr>
        <w:pStyle w:val="Prrafodelista"/>
        <w:numPr>
          <w:ilvl w:val="4"/>
          <w:numId w:val="10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b/>
          <w:sz w:val="20"/>
          <w:szCs w:val="20"/>
          <w:lang w:val="es-MX"/>
        </w:rPr>
        <w:t xml:space="preserve">Exist = </w:t>
      </w:r>
      <w:r w:rsidRPr="007A1A2B">
        <w:rPr>
          <w:sz w:val="20"/>
          <w:szCs w:val="20"/>
          <w:lang w:val="es-MX"/>
        </w:rPr>
        <w:t xml:space="preserve">OP_Existencia </w:t>
      </w:r>
      <w:r w:rsidRPr="007A1A2B"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  <w:r w:rsidRPr="007A1A2B">
        <w:rPr>
          <w:sz w:val="20"/>
          <w:szCs w:val="20"/>
          <w:lang w:val="es-MX"/>
        </w:rPr>
        <w:t>. Mostrar de sólo lectura.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presenta la unidad correspondiente al código de barras proporcionado</w:t>
      </w:r>
      <w:r w:rsidR="006E2291" w:rsidRPr="007A1A2B">
        <w:rPr>
          <w:sz w:val="20"/>
          <w:lang w:eastAsia="en-US"/>
        </w:rPr>
        <w:t>. Mostrar de sólo lectura y posicionar el cursor dentro del combo de selección de cantidad de producto: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DB58EA" w:rsidRPr="007A1A2B" w:rsidRDefault="00DB58EA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10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8C4059" w:rsidRPr="007A1A2B">
          <w:rPr>
            <w:rStyle w:val="Hipervnculo"/>
            <w:b/>
            <w:sz w:val="20"/>
            <w:lang w:eastAsia="en-US"/>
          </w:rPr>
          <w:t>8</w:t>
        </w:r>
        <w:r w:rsidRPr="007A1A2B">
          <w:rPr>
            <w:rStyle w:val="Hipervnculo"/>
            <w:b/>
            <w:sz w:val="20"/>
            <w:lang w:eastAsia="en-US"/>
          </w:rPr>
          <w:t>.1.10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Si &lt;el código de barras no coincide&gt;</w:t>
      </w:r>
    </w:p>
    <w:p w:rsidR="006E2291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lastRenderedPageBreak/>
        <w:t>El sistema presenta el mensaje</w:t>
      </w:r>
      <w:r w:rsidRPr="007A1A2B">
        <w:rPr>
          <w:b/>
          <w:sz w:val="20"/>
          <w:lang w:eastAsia="en-US"/>
        </w:rPr>
        <w:t xml:space="preserve"> </w:t>
      </w:r>
      <w:r w:rsidR="006E2291" w:rsidRPr="007A1A2B">
        <w:rPr>
          <w:color w:val="FF0000"/>
          <w:sz w:val="20"/>
          <w:szCs w:val="20"/>
        </w:rPr>
        <w:t>“[E0863] El Código de Barras no corresponde a un producto existente”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>El sistema continúa en el</w:t>
      </w:r>
      <w:r w:rsidRPr="007A1A2B">
        <w:rPr>
          <w:b/>
          <w:sz w:val="20"/>
          <w:lang w:eastAsia="en-US"/>
        </w:rPr>
        <w:t xml:space="preserve"> </w:t>
      </w:r>
      <w:hyperlink w:anchor="paso5_1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DB06AD" w:rsidRPr="007A1A2B">
          <w:rPr>
            <w:rStyle w:val="Hipervnculo"/>
            <w:b/>
            <w:sz w:val="20"/>
            <w:lang w:eastAsia="en-US"/>
          </w:rPr>
          <w:t>5</w:t>
        </w:r>
        <w:r w:rsidR="009F626C" w:rsidRPr="007A1A2B">
          <w:rPr>
            <w:rStyle w:val="Hipervnculo"/>
            <w:b/>
            <w:sz w:val="20"/>
            <w:lang w:eastAsia="en-US"/>
          </w:rPr>
          <w:t>.1</w:t>
        </w:r>
      </w:hyperlink>
      <w:r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Si &lt;no existen coincidencias parciales o coincidencias idénticas&gt;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El sistema presenta el mensaje</w:t>
      </w:r>
      <w:r w:rsidR="009F626C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9F626C" w:rsidRPr="007A1A2B">
        <w:rPr>
          <w:rStyle w:val="Hipervnculo"/>
          <w:color w:val="FF0000"/>
          <w:sz w:val="20"/>
          <w:szCs w:val="20"/>
          <w:u w:val="none"/>
        </w:rPr>
        <w:t>“[E0878] No existen coincidencias de producto o ya se encuentran todos capturados”</w:t>
      </w:r>
    </w:p>
    <w:p w:rsidR="00B54E2C" w:rsidRPr="007A1A2B" w:rsidRDefault="009F626C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>El sistema continúa en el</w:t>
      </w:r>
      <w:r w:rsidRPr="007A1A2B">
        <w:rPr>
          <w:b/>
          <w:sz w:val="20"/>
          <w:lang w:eastAsia="en-US"/>
        </w:rPr>
        <w:t xml:space="preserve"> </w:t>
      </w:r>
      <w:hyperlink w:anchor="paso5_1_AO01" w:history="1">
        <w:r w:rsidR="00DB06AD" w:rsidRPr="007A1A2B">
          <w:rPr>
            <w:rStyle w:val="Hipervnculo"/>
            <w:b/>
            <w:sz w:val="20"/>
            <w:lang w:eastAsia="en-US"/>
          </w:rPr>
          <w:t>paso 5.1</w:t>
        </w:r>
      </w:hyperlink>
      <w:r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284895" w:rsidRPr="007A1A2B" w:rsidRDefault="00284895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bookmarkStart w:id="391" w:name="paso8_1_7_AO01"/>
      <w:r w:rsidRPr="007A1A2B">
        <w:rPr>
          <w:sz w:val="20"/>
          <w:lang w:val="es-MX"/>
        </w:rPr>
        <w:t xml:space="preserve">El caso de uso incluye la funcionalidad del caso de uso </w:t>
      </w:r>
      <w:hyperlink r:id="rId19" w:history="1">
        <w:r w:rsidRPr="007A1A2B">
          <w:rPr>
            <w:rStyle w:val="Hipervnculo"/>
            <w:b/>
            <w:sz w:val="20"/>
            <w:lang w:val="es-MX"/>
          </w:rPr>
          <w:t>Consultar Características del Producto – CUROLGEN10</w:t>
        </w:r>
      </w:hyperlink>
    </w:p>
    <w:bookmarkEnd w:id="391"/>
    <w:p w:rsidR="00284895" w:rsidRPr="007A1A2B" w:rsidRDefault="00284895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84895" w:rsidRPr="007A1A2B" w:rsidRDefault="00284895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ObtenerUnidadesProducto</w:t>
      </w:r>
    </w:p>
    <w:p w:rsidR="00284895" w:rsidRPr="007A1A2B" w:rsidRDefault="00284895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ProductoClave</w:t>
      </w:r>
    </w:p>
    <w:p w:rsidR="00284895" w:rsidRPr="007A1A2B" w:rsidRDefault="00D80C1F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>
        <w:rPr>
          <w:sz w:val="20"/>
          <w:lang w:val="es-MX"/>
        </w:rPr>
        <w:t>PrecioClave</w:t>
      </w:r>
    </w:p>
    <w:p w:rsidR="00284895" w:rsidRPr="007A1A2B" w:rsidRDefault="00284895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284895" w:rsidRPr="007A1A2B" w:rsidRDefault="00284895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ListaTiposUnidades</w:t>
      </w:r>
    </w:p>
    <w:p w:rsidR="00284895" w:rsidRPr="007A1A2B" w:rsidRDefault="00284895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r w:rsidRPr="007A1A2B">
        <w:rPr>
          <w:sz w:val="20"/>
          <w:lang w:val="es-MX"/>
        </w:rPr>
        <w:t xml:space="preserve">El sistema </w:t>
      </w:r>
      <w:bookmarkStart w:id="392" w:name="VA02_r"/>
      <w:bookmarkEnd w:id="392"/>
      <w:r w:rsidRPr="007A1A2B">
        <w:rPr>
          <w:sz w:val="20"/>
          <w:lang w:val="es-MX"/>
        </w:rPr>
        <w:t>valida las Unidades relacionadas al producto</w:t>
      </w:r>
      <w:r w:rsidR="00092B29" w:rsidRPr="007A1A2B">
        <w:rPr>
          <w:sz w:val="20"/>
          <w:lang w:val="es-MX"/>
        </w:rPr>
        <w:t>:</w:t>
      </w:r>
    </w:p>
    <w:p w:rsidR="00092B29" w:rsidRPr="007A1A2B" w:rsidRDefault="00092B29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Si &lt;el producto sólo tiene una unidad&gt; </w:t>
      </w:r>
    </w:p>
    <w:p w:rsidR="00092B29" w:rsidRPr="007A1A2B" w:rsidRDefault="00092B29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 Si &lt;el producto no ha sido capturado&gt;</w:t>
      </w:r>
    </w:p>
    <w:p w:rsidR="00092B29" w:rsidRPr="007A1A2B" w:rsidRDefault="00092B29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presenta la unidad correspondiente. Mostrar de sólo lectura y posicionar el cursor dentro del combo de selección de cantidad de producto: </w:t>
      </w:r>
    </w:p>
    <w:p w:rsidR="00092B29" w:rsidRPr="007A1A2B" w:rsidRDefault="00092B29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092B29" w:rsidRPr="007A1A2B" w:rsidRDefault="00092B29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10_AO01" w:history="1">
        <w:r w:rsidR="008C4059" w:rsidRPr="007A1A2B">
          <w:rPr>
            <w:rStyle w:val="Hipervnculo"/>
            <w:b/>
            <w:sz w:val="20"/>
            <w:lang w:eastAsia="en-US"/>
          </w:rPr>
          <w:t>paso 8.1.10</w:t>
        </w:r>
      </w:hyperlink>
      <w:r w:rsidRPr="007A1A2B">
        <w:rPr>
          <w:sz w:val="20"/>
          <w:lang w:eastAsia="en-US"/>
        </w:rPr>
        <w:t xml:space="preserve"> </w:t>
      </w:r>
      <w:r w:rsidR="00604490" w:rsidRPr="007A1A2B">
        <w:rPr>
          <w:sz w:val="20"/>
          <w:lang w:eastAsia="en-US"/>
        </w:rPr>
        <w:t xml:space="preserve">del </w:t>
      </w:r>
      <w:r w:rsidR="00604490" w:rsidRPr="007A1A2B">
        <w:rPr>
          <w:sz w:val="20"/>
          <w:szCs w:val="20"/>
        </w:rPr>
        <w:t>flujo alterno opcional</w:t>
      </w:r>
      <w:r w:rsidR="00604490" w:rsidRPr="007A1A2B">
        <w:rPr>
          <w:b/>
          <w:sz w:val="20"/>
          <w:szCs w:val="20"/>
        </w:rPr>
        <w:t xml:space="preserve"> </w:t>
      </w:r>
      <w:hyperlink r:id="rId20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092B29" w:rsidRPr="007A1A2B" w:rsidRDefault="00092B29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Si</w:t>
      </w:r>
      <w:r w:rsidRPr="007A1A2B">
        <w:rPr>
          <w:sz w:val="20"/>
          <w:szCs w:val="20"/>
        </w:rPr>
        <w:t xml:space="preserve"> &lt;el producto ya fue capturado&gt;</w:t>
      </w:r>
    </w:p>
    <w:p w:rsidR="00092B29" w:rsidRPr="007A1A2B" w:rsidRDefault="007A06C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9_1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8C4059" w:rsidRPr="007A1A2B">
          <w:rPr>
            <w:rStyle w:val="Hipervnculo"/>
            <w:b/>
            <w:sz w:val="20"/>
            <w:lang w:eastAsia="en-US"/>
          </w:rPr>
          <w:t>9</w:t>
        </w:r>
        <w:r w:rsidRPr="007A1A2B">
          <w:rPr>
            <w:rStyle w:val="Hipervnculo"/>
            <w:b/>
            <w:sz w:val="20"/>
            <w:lang w:eastAsia="en-US"/>
          </w:rPr>
          <w:t>.1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21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092B29" w:rsidRPr="007A1A2B" w:rsidRDefault="00092B29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szCs w:val="20"/>
        </w:rPr>
        <w:t>Si &lt;el producto tiene más de una unidad&gt;</w:t>
      </w:r>
    </w:p>
    <w:p w:rsidR="00604490" w:rsidRPr="007A1A2B" w:rsidRDefault="00604490" w:rsidP="00D52908">
      <w:pPr>
        <w:pStyle w:val="Prrafodelista"/>
        <w:numPr>
          <w:ilvl w:val="4"/>
          <w:numId w:val="10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 xml:space="preserve">Si &lt;el </w:t>
      </w:r>
      <w:r w:rsidRPr="007A1A2B">
        <w:rPr>
          <w:sz w:val="20"/>
          <w:szCs w:val="20"/>
          <w:lang w:eastAsia="en-US"/>
        </w:rPr>
        <w:t>producto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 no ha sido capturado&gt;</w:t>
      </w:r>
    </w:p>
    <w:p w:rsidR="00604490" w:rsidRPr="007A1A2B" w:rsidRDefault="00604490" w:rsidP="00D52908">
      <w:pPr>
        <w:pStyle w:val="Prrafodelista"/>
        <w:numPr>
          <w:ilvl w:val="5"/>
          <w:numId w:val="10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 xml:space="preserve">El sistema presenta el listado </w:t>
      </w:r>
      <w:r w:rsidRPr="007A1A2B">
        <w:rPr>
          <w:rFonts w:cs="Arial"/>
          <w:sz w:val="20"/>
          <w:szCs w:val="20"/>
          <w:lang w:eastAsia="en-US"/>
        </w:rPr>
        <w:t>de las unidades relacionadas al producto seleccionado:</w:t>
      </w:r>
      <w:r w:rsidRPr="007A1A2B">
        <w:rPr>
          <w:sz w:val="20"/>
        </w:rPr>
        <w:t xml:space="preserve"> </w:t>
      </w:r>
    </w:p>
    <w:p w:rsidR="00604490" w:rsidRPr="007A1A2B" w:rsidRDefault="00604490" w:rsidP="00D52908">
      <w:pPr>
        <w:pStyle w:val="Prrafodelista"/>
        <w:numPr>
          <w:ilvl w:val="6"/>
          <w:numId w:val="10"/>
        </w:numPr>
        <w:ind w:left="6237" w:hanging="1417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Unidad</w:t>
      </w:r>
    </w:p>
    <w:p w:rsidR="00604490" w:rsidRPr="007A1A2B" w:rsidRDefault="00604490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9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8C4059" w:rsidRPr="007A1A2B">
          <w:rPr>
            <w:rStyle w:val="Hipervnculo"/>
            <w:b/>
            <w:sz w:val="20"/>
            <w:lang w:eastAsia="en-US"/>
          </w:rPr>
          <w:t>8</w:t>
        </w:r>
        <w:r w:rsidRPr="007A1A2B">
          <w:rPr>
            <w:rStyle w:val="Hipervnculo"/>
            <w:b/>
            <w:sz w:val="20"/>
            <w:lang w:eastAsia="en-US"/>
          </w:rPr>
          <w:t>.1.9</w:t>
        </w:r>
      </w:hyperlink>
      <w:r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22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092B29" w:rsidRPr="007A1A2B" w:rsidRDefault="00092B29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Si &lt;el producto ya fue capturado&gt;</w:t>
      </w:r>
    </w:p>
    <w:p w:rsidR="00092B29" w:rsidRPr="007A1A2B" w:rsidRDefault="00092B29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presenta </w:t>
      </w:r>
      <w:r w:rsidRPr="007A1A2B">
        <w:rPr>
          <w:rFonts w:cs="Arial"/>
          <w:sz w:val="20"/>
          <w:szCs w:val="20"/>
          <w:lang w:eastAsia="en-US"/>
        </w:rPr>
        <w:t>el listado de las unidades relacionadas al producto seleccionado que no se encuentren ya capturadas:</w:t>
      </w:r>
    </w:p>
    <w:p w:rsidR="00092B29" w:rsidRPr="007A1A2B" w:rsidRDefault="00092B29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092B29" w:rsidRPr="007A1A2B" w:rsidRDefault="00604490" w:rsidP="00D52908">
      <w:pPr>
        <w:pStyle w:val="Prrafodelista"/>
        <w:numPr>
          <w:ilvl w:val="5"/>
          <w:numId w:val="10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9_AO01" w:history="1">
        <w:r w:rsidR="008C4059" w:rsidRPr="007A1A2B">
          <w:rPr>
            <w:rStyle w:val="Hipervnculo"/>
            <w:b/>
            <w:sz w:val="20"/>
            <w:lang w:eastAsia="en-US"/>
          </w:rPr>
          <w:t>paso 8.1.9</w:t>
        </w:r>
      </w:hyperlink>
      <w:r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23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284895" w:rsidRPr="007A1A2B" w:rsidRDefault="00284895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bookmarkStart w:id="393" w:name="paso8_1_9_AO01"/>
      <w:r w:rsidRPr="007A1A2B">
        <w:rPr>
          <w:sz w:val="20"/>
          <w:lang w:val="es-MX"/>
        </w:rPr>
        <w:t>El actor proporciona la siguiente información</w:t>
      </w:r>
      <w:r w:rsidR="00604490" w:rsidRPr="007A1A2B">
        <w:rPr>
          <w:sz w:val="20"/>
          <w:lang w:val="es-MX"/>
        </w:rPr>
        <w:t xml:space="preserve">, </w:t>
      </w:r>
      <w:r w:rsidR="000E3039" w:rsidRPr="007A1A2B">
        <w:rPr>
          <w:sz w:val="20"/>
          <w:lang w:val="es-MX"/>
        </w:rPr>
        <w:t xml:space="preserve">inmediatamente después </w:t>
      </w:r>
      <w:r w:rsidR="00604490" w:rsidRPr="007A1A2B">
        <w:rPr>
          <w:sz w:val="20"/>
          <w:lang w:eastAsia="en-US"/>
        </w:rPr>
        <w:t>posicionar el cursor dentro del combo de selección de cantidad de producto</w:t>
      </w:r>
      <w:r w:rsidRPr="007A1A2B">
        <w:rPr>
          <w:sz w:val="20"/>
          <w:lang w:val="es-MX"/>
        </w:rPr>
        <w:t>:</w:t>
      </w:r>
    </w:p>
    <w:bookmarkEnd w:id="393"/>
    <w:p w:rsidR="00284895" w:rsidRPr="007A1A2B" w:rsidRDefault="00284895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Unidad (*) (</w:t>
      </w:r>
      <w:r w:rsidRPr="007A1A2B">
        <w:rPr>
          <w:sz w:val="20"/>
          <w:vertAlign w:val="superscript"/>
          <w:lang w:val="es-MX"/>
        </w:rPr>
        <w:t>c</w:t>
      </w:r>
      <w:r w:rsidRPr="007A1A2B">
        <w:rPr>
          <w:sz w:val="20"/>
          <w:lang w:val="es-MX"/>
        </w:rPr>
        <w:t>)</w:t>
      </w:r>
    </w:p>
    <w:p w:rsidR="00284895" w:rsidRPr="007A1A2B" w:rsidRDefault="00284895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bookmarkStart w:id="394" w:name="paso8_1_10_AO01"/>
      <w:r w:rsidRPr="007A1A2B">
        <w:rPr>
          <w:sz w:val="20"/>
          <w:szCs w:val="20"/>
          <w:lang w:val="es-MX"/>
        </w:rPr>
        <w:t>El actor proporciona la siguiente información:</w:t>
      </w:r>
    </w:p>
    <w:bookmarkEnd w:id="394"/>
    <w:p w:rsidR="00284895" w:rsidRPr="007A1A2B" w:rsidRDefault="0028489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>Cantidad</w:t>
      </w:r>
      <w:r w:rsidRPr="007A1A2B">
        <w:rPr>
          <w:sz w:val="20"/>
          <w:szCs w:val="20"/>
          <w:lang w:val="es-MX"/>
        </w:rPr>
        <w:t xml:space="preserve"> (*)</w:t>
      </w:r>
    </w:p>
    <w:p w:rsidR="000E3039" w:rsidRPr="007A1A2B" w:rsidRDefault="000E3039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bookmarkStart w:id="395" w:name="paso8_1_11_AO01"/>
      <w:r w:rsidRPr="007A1A2B">
        <w:rPr>
          <w:sz w:val="20"/>
          <w:lang w:val="es-MX"/>
        </w:rPr>
        <w:t xml:space="preserve">Si &lt;el actor proporciona la Cantidad&gt; y si &lt;el actor selecciona la opción </w:t>
      </w:r>
      <w:r w:rsidRPr="007A1A2B">
        <w:rPr>
          <w:b/>
          <w:sz w:val="20"/>
          <w:lang w:val="es-MX"/>
        </w:rPr>
        <w:t>Agregar</w:t>
      </w:r>
      <w:r w:rsidRPr="007A1A2B">
        <w:rPr>
          <w:sz w:val="20"/>
          <w:lang w:val="es-MX"/>
        </w:rPr>
        <w:t>&gt;</w:t>
      </w:r>
    </w:p>
    <w:bookmarkEnd w:id="395"/>
    <w:p w:rsidR="000E3039" w:rsidRPr="007A1A2B" w:rsidRDefault="002B6440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valida la C</w:t>
      </w:r>
      <w:r w:rsidR="000E3039" w:rsidRPr="007A1A2B">
        <w:rPr>
          <w:sz w:val="20"/>
          <w:szCs w:val="20"/>
          <w:lang w:val="es-MX"/>
        </w:rPr>
        <w:t xml:space="preserve">antidad </w:t>
      </w:r>
      <w:r w:rsidRPr="007A1A2B">
        <w:rPr>
          <w:sz w:val="20"/>
          <w:szCs w:val="20"/>
          <w:lang w:val="es-MX"/>
        </w:rPr>
        <w:t xml:space="preserve">de producto </w:t>
      </w:r>
      <w:r w:rsidR="000E3039" w:rsidRPr="007A1A2B">
        <w:rPr>
          <w:sz w:val="20"/>
          <w:szCs w:val="20"/>
          <w:lang w:val="es-MX"/>
        </w:rPr>
        <w:t xml:space="preserve">proporcionada por el </w:t>
      </w:r>
      <w:r w:rsidRPr="007A1A2B">
        <w:rPr>
          <w:sz w:val="20"/>
          <w:szCs w:val="20"/>
          <w:lang w:val="es-MX"/>
        </w:rPr>
        <w:t>actor:</w:t>
      </w:r>
      <w:r w:rsidR="000E3039" w:rsidRPr="007A1A2B">
        <w:rPr>
          <w:sz w:val="20"/>
          <w:szCs w:val="20"/>
          <w:lang w:val="es-MX"/>
        </w:rPr>
        <w:t xml:space="preserve"> </w:t>
      </w:r>
    </w:p>
    <w:p w:rsidR="002B6440" w:rsidRPr="007A1A2B" w:rsidRDefault="002B6440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lang w:val="es-MX"/>
        </w:rPr>
        <w:t>Si &lt;la cantidad proporcionada por el actor es igual o menor a cero&gt;</w:t>
      </w:r>
    </w:p>
    <w:p w:rsidR="002B6440" w:rsidRPr="007A1A2B" w:rsidRDefault="002B6440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presenta el mensaje </w:t>
      </w:r>
      <w:r w:rsidRPr="007A1A2B">
        <w:rPr>
          <w:color w:val="FF0000"/>
          <w:sz w:val="20"/>
          <w:lang w:val="es-MX"/>
        </w:rPr>
        <w:t xml:space="preserve">“[E0012] </w:t>
      </w:r>
      <w:r w:rsidRPr="007A1A2B">
        <w:rPr>
          <w:color w:val="FF0000"/>
          <w:sz w:val="20"/>
          <w:szCs w:val="20"/>
        </w:rPr>
        <w:t>La cantidad debe ser mayor a cero”</w:t>
      </w:r>
    </w:p>
    <w:p w:rsidR="002B6440" w:rsidRPr="007A1A2B" w:rsidRDefault="002B6440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paso anterior de donde fue invocado, </w:t>
      </w:r>
      <w:r w:rsidRPr="007A1A2B">
        <w:rPr>
          <w:sz w:val="20"/>
          <w:lang w:eastAsia="en-US"/>
        </w:rPr>
        <w:t>posicionando el cursor dentro del combo de selección de cantidad de producto</w:t>
      </w:r>
    </w:p>
    <w:p w:rsidR="000E3039" w:rsidRPr="007A1A2B" w:rsidRDefault="000E3039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lastRenderedPageBreak/>
        <w:t>El sistema actualiza el objeto Productos con la siguiente información para el producto actual:</w:t>
      </w:r>
    </w:p>
    <w:p w:rsidR="000E3039" w:rsidRPr="007A1A2B" w:rsidRDefault="000E3039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0E3039" w:rsidRPr="007A1A2B" w:rsidRDefault="000E3039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Unidad</w:t>
      </w:r>
    </w:p>
    <w:p w:rsidR="000E3039" w:rsidRPr="007A1A2B" w:rsidRDefault="000E3039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 xml:space="preserve">Cantidad </w:t>
      </w:r>
      <w:r w:rsidRPr="007A1A2B"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</w:p>
    <w:p w:rsidR="00870E68" w:rsidRPr="007A1A2B" w:rsidRDefault="00870E6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24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ValidarExistencia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 xml:space="preserve">TipoUnidad = </w:t>
      </w:r>
      <w:r w:rsidRPr="007A1A2B">
        <w:rPr>
          <w:sz w:val="20"/>
          <w:szCs w:val="20"/>
          <w:lang w:eastAsia="en-US"/>
        </w:rPr>
        <w:t>Unidad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Cantidad = Cantidad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TipoMovimiento = &lt;TransProd.TipoMovimiento&gt; registrado en sesión (objeto TransProd)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TipoTransProd = &lt;TransProd.Tipo&gt; registrado en sesión (objeto TransProd)</w:t>
      </w:r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OP_Verdadero/Falso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OP_Cantidad</w:t>
      </w:r>
    </w:p>
    <w:p w:rsidR="00870E68" w:rsidRPr="007A1A2B" w:rsidRDefault="00870E6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Si &lt;no se tiene suficiente existencia disponible para sacar</w:t>
      </w:r>
      <w:r w:rsidR="005A7A4E" w:rsidRPr="007A1A2B">
        <w:rPr>
          <w:sz w:val="20"/>
          <w:szCs w:val="20"/>
        </w:rPr>
        <w:t xml:space="preserve"> del inventario</w:t>
      </w:r>
      <w:r w:rsidRPr="007A1A2B">
        <w:rPr>
          <w:sz w:val="20"/>
          <w:szCs w:val="20"/>
        </w:rPr>
        <w:t xml:space="preserve"> la cantidad de producto proporcionada (OP_Falso) &gt;</w:t>
      </w:r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presenta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 xml:space="preserve">Cantidad = OP_Cantidad </w:t>
      </w:r>
      <w:r w:rsidRPr="007A1A2B">
        <w:rPr>
          <w:rFonts w:cs="Arial"/>
          <w:sz w:val="20"/>
          <w:szCs w:val="20"/>
        </w:rPr>
        <w:t xml:space="preserve">(formatear la cantidad de acuerdo al número de decimales configurado para el producto &lt;Producto.DecimalProducto&gt;, </w:t>
      </w:r>
      <w:r w:rsidRPr="007A1A2B">
        <w:rPr>
          <w:sz w:val="20"/>
          <w:lang w:eastAsia="en-US"/>
        </w:rPr>
        <w:t>posicionar el cursor dentro del combo de selección de cantidad de producto</w:t>
      </w:r>
      <w:r w:rsidRPr="007A1A2B">
        <w:rPr>
          <w:rFonts w:cs="Arial"/>
          <w:sz w:val="20"/>
          <w:szCs w:val="20"/>
        </w:rPr>
        <w:t>)</w:t>
      </w:r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11_AO01" w:history="1">
        <w:r w:rsidR="005A7A4E"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E229CA" w:rsidRPr="007A1A2B">
          <w:rPr>
            <w:rStyle w:val="Hipervnculo"/>
            <w:b/>
            <w:sz w:val="20"/>
            <w:lang w:eastAsia="en-US"/>
          </w:rPr>
          <w:t>8</w:t>
        </w:r>
        <w:r w:rsidRPr="007A1A2B">
          <w:rPr>
            <w:rStyle w:val="Hipervnculo"/>
            <w:b/>
            <w:sz w:val="20"/>
            <w:lang w:eastAsia="en-US"/>
          </w:rPr>
          <w:t>.1.11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25" w:anchor="_AO01_Crear_Movimiento" w:history="1">
        <w:r w:rsidR="005A7A4E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870E68" w:rsidRPr="007A1A2B" w:rsidRDefault="00870E6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26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 xml:space="preserve">TipoUnidad = </w:t>
      </w:r>
      <w:r w:rsidRPr="007A1A2B">
        <w:rPr>
          <w:sz w:val="20"/>
          <w:szCs w:val="20"/>
          <w:lang w:eastAsia="en-US"/>
        </w:rPr>
        <w:t>Unidad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Cantidad = Cantidad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 xml:space="preserve">TipoTransProd = </w:t>
      </w:r>
      <w:r w:rsidR="005A7A4E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 xml:space="preserve">TipoMovimiento = </w:t>
      </w:r>
      <w:r w:rsidR="005A7A4E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AlmacenID = AlmacenID registrado en sesión</w:t>
      </w:r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A92DB6" w:rsidRPr="007A1A2B" w:rsidRDefault="00A92DB6" w:rsidP="00D52908">
      <w:pPr>
        <w:pStyle w:val="Prrafodelista"/>
        <w:numPr>
          <w:ilvl w:val="3"/>
          <w:numId w:val="10"/>
        </w:numPr>
        <w:ind w:left="2552" w:hanging="851"/>
      </w:pPr>
      <w:r w:rsidRPr="007A1A2B">
        <w:rPr>
          <w:sz w:val="20"/>
        </w:rPr>
        <w:t xml:space="preserve">El caso de uso incluye la funcionalidad del caso de uso </w:t>
      </w:r>
      <w:hyperlink r:id="rId27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A92DB6" w:rsidRPr="007A1A2B" w:rsidRDefault="00A92DB6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GenerarDetalleVentaConsignacion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 xml:space="preserve">TransProdId = &lt;TransProd.TransProdID&gt; </w:t>
      </w:r>
      <w:r w:rsidR="002227B1" w:rsidRPr="007A1A2B">
        <w:rPr>
          <w:sz w:val="20"/>
          <w:szCs w:val="20"/>
        </w:rPr>
        <w:t xml:space="preserve">registrado en sesión </w:t>
      </w:r>
      <w:r w:rsidRPr="007A1A2B">
        <w:rPr>
          <w:sz w:val="20"/>
          <w:szCs w:val="20"/>
        </w:rPr>
        <w:t>(objeto TransProd)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lastRenderedPageBreak/>
        <w:t xml:space="preserve">ProductoClave = ProductoClave (objeto Productos) 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CantidadOriginal = 0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PrecioClave = &lt;TransProd.PCEPrecioClave&gt; (objeto TransProd)</w:t>
      </w:r>
    </w:p>
    <w:p w:rsidR="00A92DB6" w:rsidRPr="007A1A2B" w:rsidRDefault="00A92DB6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A92DB6" w:rsidRPr="007A1A2B" w:rsidRDefault="00BE48B5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PS_</w:t>
      </w:r>
      <w:r w:rsidR="00A92DB6" w:rsidRPr="007A1A2B">
        <w:rPr>
          <w:sz w:val="20"/>
          <w:szCs w:val="20"/>
        </w:rPr>
        <w:t>TransProdDetalle</w:t>
      </w:r>
    </w:p>
    <w:p w:rsidR="00BE48B5" w:rsidRPr="007A1A2B" w:rsidRDefault="00BE48B5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PS_Null</w:t>
      </w:r>
    </w:p>
    <w:p w:rsidR="00BE48B5" w:rsidRPr="007A1A2B" w:rsidRDefault="00BE48B5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&lt;ocurrió alguna excepción durante la generación del encabezado de la transacción (PS_Null)&gt;</w:t>
      </w:r>
    </w:p>
    <w:p w:rsidR="00BE48B5" w:rsidRPr="007A1A2B" w:rsidRDefault="00BE48B5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en el </w:t>
      </w:r>
      <w:hyperlink w:anchor="paso5_1_AO01" w:history="1">
        <w:r w:rsidRPr="007A1A2B">
          <w:rPr>
            <w:rStyle w:val="Hipervnculo"/>
            <w:rFonts w:cs="Arial"/>
            <w:b/>
            <w:sz w:val="20"/>
            <w:szCs w:val="20"/>
          </w:rPr>
          <w:t>paso 5.1</w:t>
        </w:r>
      </w:hyperlink>
      <w:r w:rsidRPr="007A1A2B">
        <w:rPr>
          <w:rFonts w:cs="Arial"/>
          <w:sz w:val="20"/>
          <w:szCs w:val="20"/>
        </w:rPr>
        <w:t xml:space="preserve"> del </w:t>
      </w:r>
      <w:r w:rsidR="003F6D00" w:rsidRPr="007A1A2B">
        <w:rPr>
          <w:sz w:val="20"/>
          <w:szCs w:val="20"/>
        </w:rPr>
        <w:t>flujo alterno opcional</w:t>
      </w:r>
      <w:r w:rsidR="003F6D00" w:rsidRPr="007A1A2B">
        <w:rPr>
          <w:b/>
          <w:sz w:val="20"/>
          <w:szCs w:val="20"/>
        </w:rPr>
        <w:t xml:space="preserve"> </w:t>
      </w:r>
      <w:hyperlink r:id="rId28" w:anchor="_AO01_Crear_Movimiento" w:history="1">
        <w:r w:rsidR="003F6D00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92DB6" w:rsidRPr="007A1A2B" w:rsidRDefault="00A92DB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registra la información del objeto recibido dentro de un arreglo:</w:t>
      </w:r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2227B1" w:rsidRPr="007A1A2B" w:rsidRDefault="002227B1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obtiene la siguiente información del objeto recibido:</w:t>
      </w:r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212556" w:rsidRDefault="0021255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>
        <w:rPr>
          <w:sz w:val="20"/>
          <w:szCs w:val="20"/>
        </w:rPr>
        <w:t>Precio</w:t>
      </w:r>
    </w:p>
    <w:p w:rsidR="002227B1" w:rsidRPr="007A1A2B" w:rsidRDefault="002227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2227B1" w:rsidRPr="007A1A2B" w:rsidRDefault="002227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2227B1" w:rsidRPr="007A1A2B" w:rsidRDefault="002227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2227B1" w:rsidRPr="007A1A2B" w:rsidRDefault="002227B1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actualiza el objeto Productos con la siguiente información para el producto actual:</w:t>
      </w:r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>Productos</w:t>
      </w:r>
    </w:p>
    <w:p w:rsidR="00212556" w:rsidRDefault="0021255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>
        <w:rPr>
          <w:sz w:val="20"/>
          <w:szCs w:val="20"/>
        </w:rPr>
        <w:t>Precio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2227B1" w:rsidRPr="007A1A2B" w:rsidRDefault="002227B1" w:rsidP="00D52908">
      <w:pPr>
        <w:pStyle w:val="Prrafodelista"/>
        <w:numPr>
          <w:ilvl w:val="3"/>
          <w:numId w:val="10"/>
        </w:numPr>
        <w:ind w:left="2552" w:hanging="851"/>
      </w:pPr>
      <w:r w:rsidRPr="007A1A2B">
        <w:rPr>
          <w:sz w:val="20"/>
        </w:rPr>
        <w:t xml:space="preserve">El caso de uso incluye la funcionalidad del caso de uso </w:t>
      </w:r>
      <w:hyperlink r:id="rId29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CalcularTotalesTransaccion</w:t>
      </w:r>
    </w:p>
    <w:p w:rsidR="002227B1" w:rsidRPr="007A1A2B" w:rsidRDefault="002227B1" w:rsidP="00D52908">
      <w:pPr>
        <w:pStyle w:val="Prrafodelista"/>
        <w:numPr>
          <w:ilvl w:val="6"/>
          <w:numId w:val="10"/>
        </w:numPr>
        <w:ind w:left="6237" w:hanging="1417"/>
      </w:pPr>
      <w:r w:rsidRPr="007A1A2B">
        <w:rPr>
          <w:sz w:val="20"/>
        </w:rPr>
        <w:t>TransProd = &lt;TransProd.TransProdID&gt;</w:t>
      </w:r>
      <w:r w:rsidRPr="007A1A2B">
        <w:rPr>
          <w:sz w:val="20"/>
          <w:szCs w:val="20"/>
        </w:rPr>
        <w:t xml:space="preserve"> registrado en sesión (objeto TransProd)</w:t>
      </w:r>
      <w:r w:rsidRPr="007A1A2B">
        <w:t xml:space="preserve"> </w:t>
      </w:r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recibe la siguiente información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TransProd</w:t>
      </w:r>
    </w:p>
    <w:p w:rsidR="005F5106" w:rsidRPr="00D55DDA" w:rsidRDefault="005F5106" w:rsidP="00D52908">
      <w:pPr>
        <w:pStyle w:val="Prrafodelista"/>
        <w:numPr>
          <w:ilvl w:val="3"/>
          <w:numId w:val="10"/>
        </w:numPr>
        <w:ind w:left="2608" w:hanging="907"/>
        <w:rPr>
          <w:sz w:val="20"/>
          <w:szCs w:val="20"/>
          <w:highlight w:val="yellow"/>
          <w:lang w:val="es-MX"/>
        </w:rPr>
      </w:pPr>
      <w:bookmarkStart w:id="396" w:name="paso6_1_11_10_AO01"/>
      <w:r w:rsidRPr="00D55DDA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D55DDA">
        <w:rPr>
          <w:sz w:val="20"/>
          <w:szCs w:val="20"/>
          <w:highlight w:val="yellow"/>
        </w:rPr>
        <w:t xml:space="preserve">donde Cliente.ClienteClave = TransProd.ClienteClave </w:t>
      </w:r>
      <w:r w:rsidRPr="00D55DDA">
        <w:rPr>
          <w:sz w:val="20"/>
          <w:szCs w:val="20"/>
          <w:highlight w:val="yellow"/>
          <w:lang w:eastAsia="en-US"/>
        </w:rPr>
        <w:t>(objeto TransProd registrado en sesión)</w:t>
      </w:r>
      <w:r w:rsidRPr="00D55DDA">
        <w:rPr>
          <w:sz w:val="20"/>
          <w:highlight w:val="yellow"/>
        </w:rPr>
        <w:t>&gt;</w:t>
      </w:r>
    </w:p>
    <w:p w:rsidR="005F5106" w:rsidRPr="00D55DDA" w:rsidRDefault="005F5106" w:rsidP="00185B8C">
      <w:pPr>
        <w:pStyle w:val="Prrafodelista"/>
        <w:numPr>
          <w:ilvl w:val="4"/>
          <w:numId w:val="10"/>
        </w:numPr>
        <w:ind w:left="3685" w:hanging="1077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 xml:space="preserve">Si &lt;el producto capturado se puede prestar &lt;ProductoDetalle.ProductoClave = </w:t>
      </w:r>
      <w:r w:rsidR="00DF3D14" w:rsidRPr="00D55DDA">
        <w:rPr>
          <w:sz w:val="20"/>
          <w:szCs w:val="20"/>
          <w:highlight w:val="yellow"/>
        </w:rPr>
        <w:t>ProductoClave (objeto Productos)</w:t>
      </w:r>
      <w:r w:rsidRPr="00D55DDA">
        <w:rPr>
          <w:sz w:val="20"/>
          <w:highlight w:val="yellow"/>
        </w:rPr>
        <w:t xml:space="preserve">&gt; y &lt;ProductoDetalle.PRUTipoUnidad = </w:t>
      </w:r>
      <w:r w:rsidR="00DF3D14" w:rsidRPr="00D55DDA">
        <w:rPr>
          <w:sz w:val="20"/>
          <w:szCs w:val="20"/>
          <w:highlight w:val="yellow"/>
        </w:rPr>
        <w:t>Unidad (objeto Productos)</w:t>
      </w:r>
      <w:r w:rsidR="00DF3D14" w:rsidRPr="00D55DDA">
        <w:rPr>
          <w:sz w:val="20"/>
          <w:highlight w:val="yellow"/>
        </w:rPr>
        <w:t xml:space="preserve">&gt; y </w:t>
      </w:r>
      <w:r w:rsidRPr="00D55DDA">
        <w:rPr>
          <w:sz w:val="20"/>
          <w:highlight w:val="yellow"/>
        </w:rPr>
        <w:t>&lt;ProductoDetalle.Prestamo = 1&gt;&gt;</w:t>
      </w:r>
    </w:p>
    <w:p w:rsidR="00DF3D14" w:rsidRPr="00D55DDA" w:rsidRDefault="00DF3D14" w:rsidP="00185B8C">
      <w:pPr>
        <w:pStyle w:val="Prrafodelista"/>
        <w:numPr>
          <w:ilvl w:val="5"/>
          <w:numId w:val="10"/>
        </w:numPr>
        <w:ind w:left="4905" w:hanging="1276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sistema obtiene información del Saldo del préstamo del producto, donde &lt;ProductoPrestamoCli.ClienteClave = </w:t>
      </w:r>
      <w:r w:rsidRPr="00D55DDA">
        <w:rPr>
          <w:sz w:val="20"/>
          <w:szCs w:val="20"/>
          <w:highlight w:val="yellow"/>
        </w:rPr>
        <w:t xml:space="preserve">TransProd.ClienteClave </w:t>
      </w:r>
      <w:r w:rsidRPr="00D55DDA">
        <w:rPr>
          <w:sz w:val="20"/>
          <w:szCs w:val="20"/>
          <w:highlight w:val="yellow"/>
          <w:lang w:eastAsia="en-US"/>
        </w:rPr>
        <w:t>(objeto TransProd registrado en sesión)</w:t>
      </w:r>
      <w:r w:rsidR="00185B8C">
        <w:rPr>
          <w:sz w:val="20"/>
          <w:szCs w:val="20"/>
          <w:highlight w:val="yellow"/>
          <w:lang w:eastAsia="en-US"/>
        </w:rPr>
        <w:t>&gt;</w:t>
      </w:r>
      <w:r w:rsidRPr="00D55DDA">
        <w:rPr>
          <w:sz w:val="20"/>
          <w:szCs w:val="20"/>
          <w:highlight w:val="yellow"/>
          <w:lang w:eastAsia="en-US"/>
        </w:rPr>
        <w:t xml:space="preserve"> </w:t>
      </w:r>
      <w:r w:rsidRPr="00D55DDA">
        <w:rPr>
          <w:sz w:val="20"/>
          <w:highlight w:val="yellow"/>
        </w:rPr>
        <w:t xml:space="preserve">y </w:t>
      </w:r>
      <w:r w:rsidR="00185B8C">
        <w:rPr>
          <w:sz w:val="20"/>
          <w:highlight w:val="yellow"/>
        </w:rPr>
        <w:t>&lt;</w:t>
      </w:r>
      <w:r w:rsidRPr="00D55DDA">
        <w:rPr>
          <w:sz w:val="20"/>
          <w:highlight w:val="yellow"/>
        </w:rPr>
        <w:t>Prod</w:t>
      </w:r>
      <w:r w:rsidR="00185B8C">
        <w:rPr>
          <w:sz w:val="20"/>
          <w:highlight w:val="yellow"/>
        </w:rPr>
        <w:t xml:space="preserve">uctoPrestamoCli.ProductoClave = </w:t>
      </w:r>
      <w:r w:rsidR="00185B8C" w:rsidRPr="00D55DDA">
        <w:rPr>
          <w:sz w:val="20"/>
          <w:highlight w:val="yellow"/>
        </w:rPr>
        <w:t>P</w:t>
      </w:r>
      <w:r w:rsidR="00185B8C">
        <w:rPr>
          <w:sz w:val="20"/>
          <w:highlight w:val="yellow"/>
        </w:rPr>
        <w:t xml:space="preserve">roductoDetalle.ProductoDetClave donde </w:t>
      </w:r>
      <w:r w:rsidR="00185B8C" w:rsidRPr="00D55DDA">
        <w:rPr>
          <w:sz w:val="20"/>
          <w:highlight w:val="yellow"/>
        </w:rPr>
        <w:t xml:space="preserve">ProductoDetalle.ProductoClave = </w:t>
      </w:r>
      <w:r w:rsidR="00185B8C" w:rsidRPr="00D55DDA">
        <w:rPr>
          <w:sz w:val="20"/>
          <w:szCs w:val="20"/>
          <w:highlight w:val="yellow"/>
        </w:rPr>
        <w:t xml:space="preserve">ProductoClave (objeto </w:t>
      </w:r>
      <w:r w:rsidR="00185B8C" w:rsidRPr="00D55DDA">
        <w:rPr>
          <w:sz w:val="20"/>
          <w:szCs w:val="20"/>
          <w:highlight w:val="yellow"/>
        </w:rPr>
        <w:lastRenderedPageBreak/>
        <w:t xml:space="preserve">Productos) </w:t>
      </w:r>
      <w:r w:rsidR="00185B8C" w:rsidRPr="00D55DDA">
        <w:rPr>
          <w:sz w:val="20"/>
          <w:highlight w:val="yellow"/>
        </w:rPr>
        <w:t xml:space="preserve">y ProductoDetalle.PRUTipoUnidad = </w:t>
      </w:r>
      <w:r w:rsidR="00185B8C" w:rsidRPr="00D55DDA">
        <w:rPr>
          <w:sz w:val="20"/>
          <w:szCs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&gt;:</w:t>
      </w:r>
    </w:p>
    <w:p w:rsidR="00DF3D14" w:rsidRPr="00D55DDA" w:rsidRDefault="00DF3D14" w:rsidP="00185B8C">
      <w:pPr>
        <w:pStyle w:val="Prrafodelista"/>
        <w:numPr>
          <w:ilvl w:val="6"/>
          <w:numId w:val="10"/>
        </w:numPr>
        <w:ind w:left="6351" w:hanging="1418"/>
        <w:rPr>
          <w:b/>
          <w:sz w:val="20"/>
          <w:highlight w:val="yellow"/>
        </w:rPr>
      </w:pPr>
      <w:r w:rsidRPr="00D55DDA">
        <w:rPr>
          <w:b/>
          <w:sz w:val="20"/>
          <w:highlight w:val="yellow"/>
        </w:rPr>
        <w:t>ProductoPrestamoCli</w:t>
      </w:r>
    </w:p>
    <w:p w:rsidR="00DF3D14" w:rsidRPr="00D55DDA" w:rsidRDefault="00DF3D14" w:rsidP="00185B8C">
      <w:pPr>
        <w:pStyle w:val="Prrafodelista"/>
        <w:numPr>
          <w:ilvl w:val="7"/>
          <w:numId w:val="10"/>
        </w:numPr>
        <w:ind w:left="7909" w:hanging="1559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>Saldo</w:t>
      </w:r>
    </w:p>
    <w:p w:rsidR="00804849" w:rsidRPr="00D55DDA" w:rsidRDefault="00804849" w:rsidP="00185B8C">
      <w:pPr>
        <w:pStyle w:val="Prrafodelista"/>
        <w:numPr>
          <w:ilvl w:val="5"/>
          <w:numId w:val="10"/>
        </w:numPr>
        <w:ind w:left="4905" w:hanging="1276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Si &lt;no se obtuvo un registro de ProductoPrestamoCli para el Cliente y producto actuales&gt;</w:t>
      </w:r>
    </w:p>
    <w:p w:rsidR="00804849" w:rsidRPr="00D55DDA" w:rsidRDefault="00804849" w:rsidP="00185B8C">
      <w:pPr>
        <w:pStyle w:val="Prrafodelista"/>
        <w:numPr>
          <w:ilvl w:val="6"/>
          <w:numId w:val="10"/>
        </w:numPr>
        <w:ind w:left="6351" w:hanging="1418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caso de uso incluye la funcionalidad del caso de uso </w:t>
      </w:r>
      <w:hyperlink r:id="rId30" w:history="1">
        <w:r w:rsidRPr="00D55DDA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55DDA">
        <w:rPr>
          <w:b/>
          <w:sz w:val="20"/>
          <w:highlight w:val="yellow"/>
        </w:rPr>
        <w:t xml:space="preserve"> </w:t>
      </w:r>
      <w:r w:rsidRPr="00D55DDA">
        <w:rPr>
          <w:sz w:val="20"/>
          <w:highlight w:val="yellow"/>
        </w:rPr>
        <w:t>y le envía como parámetro la siguiente información:</w:t>
      </w:r>
    </w:p>
    <w:p w:rsidR="00804849" w:rsidRPr="00D55DDA" w:rsidRDefault="00804849" w:rsidP="00185B8C">
      <w:pPr>
        <w:pStyle w:val="Prrafodelista"/>
        <w:numPr>
          <w:ilvl w:val="7"/>
          <w:numId w:val="10"/>
        </w:numPr>
        <w:ind w:left="7909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>CrearPrestamo</w:t>
      </w:r>
    </w:p>
    <w:p w:rsidR="00804849" w:rsidRPr="00D55DDA" w:rsidRDefault="00804849" w:rsidP="00804849">
      <w:pPr>
        <w:pStyle w:val="Prrafodelista"/>
        <w:numPr>
          <w:ilvl w:val="8"/>
          <w:numId w:val="10"/>
        </w:numPr>
        <w:ind w:left="8364" w:hanging="1843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ClienteClave = </w:t>
      </w:r>
      <w:r w:rsidR="008678E0" w:rsidRPr="00D55DDA">
        <w:rPr>
          <w:sz w:val="20"/>
          <w:highlight w:val="yellow"/>
        </w:rPr>
        <w:t>&lt;</w:t>
      </w:r>
      <w:r w:rsidR="008678E0" w:rsidRPr="00D55DDA">
        <w:rPr>
          <w:sz w:val="20"/>
          <w:szCs w:val="20"/>
          <w:highlight w:val="yellow"/>
        </w:rPr>
        <w:t xml:space="preserve">TransProd.ClienteClave&gt; </w:t>
      </w:r>
      <w:r w:rsidR="008678E0" w:rsidRPr="00D55DDA">
        <w:rPr>
          <w:sz w:val="20"/>
          <w:szCs w:val="20"/>
          <w:highlight w:val="yellow"/>
          <w:lang w:eastAsia="en-US"/>
        </w:rPr>
        <w:t>(objeto TransProd registrado en sesión)</w:t>
      </w:r>
    </w:p>
    <w:p w:rsidR="00804849" w:rsidRPr="00D55DDA" w:rsidRDefault="00804849" w:rsidP="00804849">
      <w:pPr>
        <w:pStyle w:val="Prrafodelista"/>
        <w:numPr>
          <w:ilvl w:val="8"/>
          <w:numId w:val="10"/>
        </w:numPr>
        <w:ind w:left="8364" w:hanging="1843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</w:t>
      </w:r>
      <w:r w:rsidR="008678E0" w:rsidRPr="00D55DDA">
        <w:rPr>
          <w:sz w:val="20"/>
          <w:highlight w:val="yellow"/>
        </w:rPr>
        <w:t xml:space="preserve">&lt;ProductoDetalle.ProductoDetClave&gt; donde &lt;ProductoDetalle.ProductoClave = </w:t>
      </w:r>
      <w:r w:rsidR="008678E0" w:rsidRPr="00D55DDA">
        <w:rPr>
          <w:sz w:val="20"/>
          <w:szCs w:val="20"/>
          <w:highlight w:val="yellow"/>
        </w:rPr>
        <w:t xml:space="preserve">ProductoClave (objeto Productos) </w:t>
      </w:r>
      <w:r w:rsidR="008678E0" w:rsidRPr="00D55DDA">
        <w:rPr>
          <w:sz w:val="20"/>
          <w:highlight w:val="yellow"/>
        </w:rPr>
        <w:t xml:space="preserve">y ProductoDetalle.PRUTipoUnidad = </w:t>
      </w:r>
      <w:r w:rsidR="008678E0" w:rsidRPr="00D55DDA">
        <w:rPr>
          <w:sz w:val="20"/>
          <w:szCs w:val="20"/>
          <w:highlight w:val="yellow"/>
        </w:rPr>
        <w:t>Unidad (objeto Productos)</w:t>
      </w:r>
      <w:r w:rsidR="008678E0" w:rsidRPr="00D55DDA">
        <w:rPr>
          <w:sz w:val="20"/>
          <w:highlight w:val="yellow"/>
        </w:rPr>
        <w:t>&gt;</w:t>
      </w:r>
    </w:p>
    <w:p w:rsidR="00804849" w:rsidRPr="00D55DDA" w:rsidRDefault="00804849" w:rsidP="00804849">
      <w:pPr>
        <w:pStyle w:val="Prrafodelista"/>
        <w:numPr>
          <w:ilvl w:val="7"/>
          <w:numId w:val="10"/>
        </w:numPr>
        <w:ind w:left="7797" w:hanging="1560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El sistema recibe la siguiente información:</w:t>
      </w:r>
    </w:p>
    <w:p w:rsidR="00DF3D14" w:rsidRPr="00D55DDA" w:rsidRDefault="00804849" w:rsidP="00804849">
      <w:pPr>
        <w:pStyle w:val="Prrafodelista"/>
        <w:numPr>
          <w:ilvl w:val="8"/>
          <w:numId w:val="10"/>
        </w:numPr>
        <w:ind w:left="8364" w:hanging="1843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>OP_Verdadero</w:t>
      </w:r>
    </w:p>
    <w:p w:rsidR="00804849" w:rsidRPr="00D55DDA" w:rsidRDefault="00804849" w:rsidP="00804849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caso de uso incluye la funcionalidad del caso de uso </w:t>
      </w:r>
      <w:hyperlink r:id="rId31" w:history="1">
        <w:r w:rsidRPr="00D55DDA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55DDA">
        <w:rPr>
          <w:b/>
          <w:sz w:val="20"/>
          <w:highlight w:val="yellow"/>
        </w:rPr>
        <w:t xml:space="preserve"> </w:t>
      </w:r>
      <w:r w:rsidRPr="00D55DDA">
        <w:rPr>
          <w:sz w:val="20"/>
          <w:highlight w:val="yellow"/>
        </w:rPr>
        <w:t>y le envía como parámetro la siguiente información:</w:t>
      </w:r>
    </w:p>
    <w:p w:rsidR="00804849" w:rsidRPr="00D55DDA" w:rsidRDefault="00804849" w:rsidP="00804849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>ActualizarPrestamo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ClienteClave = </w:t>
      </w:r>
      <w:r w:rsidR="008678E0" w:rsidRPr="00D55DDA">
        <w:rPr>
          <w:sz w:val="20"/>
          <w:highlight w:val="yellow"/>
        </w:rPr>
        <w:t>&lt;</w:t>
      </w:r>
      <w:r w:rsidR="008678E0" w:rsidRPr="00D55DDA">
        <w:rPr>
          <w:sz w:val="20"/>
          <w:szCs w:val="20"/>
          <w:highlight w:val="yellow"/>
        </w:rPr>
        <w:t xml:space="preserve">TransProd.ClienteClave&gt; </w:t>
      </w:r>
      <w:r w:rsidR="008678E0" w:rsidRPr="00D55DDA">
        <w:rPr>
          <w:sz w:val="20"/>
          <w:szCs w:val="20"/>
          <w:highlight w:val="yellow"/>
          <w:lang w:eastAsia="en-US"/>
        </w:rPr>
        <w:t>(objeto TransProd registrado en sesión)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&lt;ProductoDetalle.ProductoDetClave&gt; donde &lt;ProductoDetalle.ProductoClave = </w:t>
      </w:r>
      <w:r w:rsidR="008678E0" w:rsidRPr="00D55DDA">
        <w:rPr>
          <w:sz w:val="20"/>
          <w:szCs w:val="20"/>
          <w:highlight w:val="yellow"/>
        </w:rPr>
        <w:t xml:space="preserve">ProductoClave (objeto Productos) </w:t>
      </w:r>
      <w:r w:rsidRPr="00D55DDA">
        <w:rPr>
          <w:sz w:val="20"/>
          <w:highlight w:val="yellow"/>
        </w:rPr>
        <w:t xml:space="preserve">y ProductoDetalle.PRUTipoUnidad = </w:t>
      </w:r>
      <w:r w:rsidR="008678E0" w:rsidRPr="00D55DDA">
        <w:rPr>
          <w:sz w:val="20"/>
          <w:szCs w:val="20"/>
          <w:highlight w:val="yellow"/>
        </w:rPr>
        <w:t>Unidad (objeto Productos)</w:t>
      </w:r>
      <w:r w:rsidR="008678E0" w:rsidRPr="00D55DDA">
        <w:rPr>
          <w:sz w:val="20"/>
          <w:highlight w:val="yellow"/>
        </w:rPr>
        <w:t>&gt;</w:t>
      </w:r>
    </w:p>
    <w:p w:rsidR="00804849" w:rsidRPr="00D55DDA" w:rsidRDefault="008678E0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TipoTransProd = &lt;TransProd.Tipo&gt;</w:t>
      </w:r>
      <w:r w:rsidR="00804849" w:rsidRPr="00D55DDA">
        <w:rPr>
          <w:sz w:val="20"/>
          <w:highlight w:val="yellow"/>
        </w:rPr>
        <w:t xml:space="preserve"> (objeto TransProd</w:t>
      </w:r>
      <w:r w:rsidRPr="00D55DDA">
        <w:rPr>
          <w:sz w:val="20"/>
          <w:highlight w:val="yellow"/>
        </w:rPr>
        <w:t xml:space="preserve"> registrado en sesión</w:t>
      </w:r>
      <w:r w:rsidR="00804849" w:rsidRPr="00D55DDA">
        <w:rPr>
          <w:sz w:val="20"/>
          <w:highlight w:val="yellow"/>
        </w:rPr>
        <w:t>)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szCs w:val="20"/>
          <w:highlight w:val="yellow"/>
        </w:rPr>
      </w:pPr>
      <w:r w:rsidRPr="00D55DDA">
        <w:rPr>
          <w:sz w:val="20"/>
          <w:highlight w:val="yellow"/>
        </w:rPr>
        <w:lastRenderedPageBreak/>
        <w:t xml:space="preserve">Cantidad = </w:t>
      </w:r>
      <w:r w:rsidR="008678E0" w:rsidRPr="00D55DDA">
        <w:rPr>
          <w:sz w:val="20"/>
          <w:szCs w:val="20"/>
          <w:highlight w:val="yellow"/>
        </w:rPr>
        <w:t>Cantidad (objeto Productos)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TipoUnidad = </w:t>
      </w:r>
      <w:r w:rsidR="008678E0" w:rsidRPr="00D55DDA">
        <w:rPr>
          <w:sz w:val="20"/>
          <w:szCs w:val="20"/>
          <w:highlight w:val="yellow"/>
        </w:rPr>
        <w:t>Unidad (objeto Productos)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Vendido = 0</w:t>
      </w:r>
    </w:p>
    <w:p w:rsidR="00804849" w:rsidRPr="00D55DDA" w:rsidRDefault="00804849" w:rsidP="008678E0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El sistema recibe la siguiente información: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szCs w:val="20"/>
          <w:highlight w:val="yellow"/>
          <w:lang w:val="es-MX"/>
        </w:rPr>
      </w:pPr>
      <w:r w:rsidRPr="00D55DDA">
        <w:rPr>
          <w:sz w:val="20"/>
          <w:szCs w:val="20"/>
          <w:highlight w:val="yellow"/>
        </w:rPr>
        <w:t>OP</w:t>
      </w:r>
      <w:r w:rsidRPr="00D55DDA">
        <w:rPr>
          <w:sz w:val="20"/>
          <w:highlight w:val="yellow"/>
        </w:rPr>
        <w:t>_Verdadero</w:t>
      </w:r>
    </w:p>
    <w:p w:rsidR="009B69CE" w:rsidRPr="007A1A2B" w:rsidRDefault="009B69CE" w:rsidP="00D52908">
      <w:pPr>
        <w:pStyle w:val="Prrafodelista"/>
        <w:numPr>
          <w:ilvl w:val="3"/>
          <w:numId w:val="10"/>
        </w:numPr>
        <w:ind w:left="2608" w:hanging="90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="008B42E3" w:rsidRPr="007A1A2B">
        <w:rPr>
          <w:sz w:val="20"/>
          <w:szCs w:val="20"/>
          <w:lang w:val="es-MX"/>
        </w:rPr>
        <w:t>el producto cuenta con una SubEmpresa asociada &lt;Productos.SubEmpresaID &lt;&gt; Null o ‘  ‘&gt; (objeto Productos)</w:t>
      </w:r>
      <w:r w:rsidRPr="007A1A2B">
        <w:rPr>
          <w:sz w:val="20"/>
          <w:szCs w:val="20"/>
          <w:lang w:val="es-MX"/>
        </w:rPr>
        <w:t>&gt;</w:t>
      </w:r>
    </w:p>
    <w:p w:rsidR="00E12495" w:rsidRPr="007A1A2B" w:rsidRDefault="00E12495" w:rsidP="00D52908">
      <w:pPr>
        <w:pStyle w:val="Prrafodelista"/>
        <w:numPr>
          <w:ilvl w:val="4"/>
          <w:numId w:val="10"/>
        </w:numPr>
        <w:ind w:left="3629" w:hanging="107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registrada en sesión:</w:t>
      </w:r>
    </w:p>
    <w:p w:rsidR="00E12495" w:rsidRPr="007A1A2B" w:rsidRDefault="00E12495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8B42E3" w:rsidRPr="007A1A2B" w:rsidRDefault="00E12495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SubEmpresaID = SubEmpresaID (objeto Productos)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r:id="rId32" w:anchor="paso6_AO01" w:history="1">
        <w:r w:rsidR="00E229CA" w:rsidRPr="007A1A2B">
          <w:rPr>
            <w:rStyle w:val="Hipervnculo"/>
            <w:b/>
            <w:sz w:val="20"/>
            <w:lang w:eastAsia="en-US"/>
          </w:rPr>
          <w:t>paso 6</w:t>
        </w:r>
      </w:hyperlink>
      <w:r w:rsidR="00E229CA" w:rsidRPr="007A1A2B">
        <w:rPr>
          <w:b/>
          <w:sz w:val="20"/>
          <w:lang w:eastAsia="en-US"/>
        </w:rPr>
        <w:t xml:space="preserve"> </w:t>
      </w:r>
      <w:r w:rsidR="00E229CA" w:rsidRPr="007A1A2B">
        <w:rPr>
          <w:sz w:val="20"/>
          <w:szCs w:val="20"/>
        </w:rPr>
        <w:t>del flujo alterno opcional</w:t>
      </w:r>
      <w:r w:rsidR="00E229CA" w:rsidRPr="007A1A2B">
        <w:rPr>
          <w:b/>
          <w:sz w:val="20"/>
          <w:szCs w:val="20"/>
        </w:rPr>
        <w:t xml:space="preserve"> </w:t>
      </w:r>
      <w:hyperlink r:id="rId33" w:anchor="_AO01_Crear_Movimiento" w:history="1">
        <w:r w:rsidR="00E229CA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bookmarkEnd w:id="396"/>
    <w:p w:rsidR="00DB58EA" w:rsidRPr="007A1A2B" w:rsidRDefault="00DB58EA" w:rsidP="00D52908">
      <w:pPr>
        <w:numPr>
          <w:ilvl w:val="0"/>
          <w:numId w:val="10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</w:t>
      </w:r>
      <w:r w:rsidRPr="007A1A2B">
        <w:rPr>
          <w:b/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un producto&gt;</w:t>
      </w:r>
    </w:p>
    <w:p w:rsidR="00DB58EA" w:rsidRPr="007A1A2B" w:rsidRDefault="00DB58EA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bookmarkStart w:id="397" w:name="paso9_1_AO01"/>
      <w:r w:rsidRPr="007A1A2B">
        <w:rPr>
          <w:sz w:val="20"/>
          <w:szCs w:val="20"/>
          <w:lang w:val="es-MX"/>
        </w:rPr>
        <w:t>El sistema obtiene del objeto Productos la siguiente información del producto seleccionado:</w:t>
      </w:r>
    </w:p>
    <w:bookmarkEnd w:id="397"/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SubEmpresaID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DB58EA" w:rsidRPr="007A1A2B" w:rsidRDefault="00DB58EA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</w:t>
      </w:r>
      <w:r w:rsidR="00CD32CF" w:rsidRPr="007A1A2B">
        <w:rPr>
          <w:sz w:val="20"/>
          <w:szCs w:val="20"/>
          <w:lang w:val="es-MX"/>
        </w:rPr>
        <w:t>recupera</w:t>
      </w:r>
      <w:r w:rsidRPr="007A1A2B">
        <w:rPr>
          <w:sz w:val="20"/>
          <w:szCs w:val="20"/>
          <w:lang w:val="es-MX"/>
        </w:rPr>
        <w:t xml:space="preserve"> la siguiente información del producto:</w:t>
      </w:r>
    </w:p>
    <w:p w:rsidR="00DB58EA" w:rsidRPr="007A1A2B" w:rsidRDefault="00DB58EA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ArregloTransProdDetalle</w:t>
      </w:r>
    </w:p>
    <w:p w:rsidR="00DB58EA" w:rsidRPr="007A1A2B" w:rsidRDefault="001C25DD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257B16" w:rsidRPr="007A1A2B" w:rsidRDefault="00257B16" w:rsidP="00D52908">
      <w:pPr>
        <w:numPr>
          <w:ilvl w:val="1"/>
          <w:numId w:val="10"/>
        </w:numPr>
        <w:ind w:left="811" w:hanging="454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34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ObtenerExistencia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629" w:hanging="107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OP_Existencia</w:t>
      </w:r>
    </w:p>
    <w:p w:rsidR="00DB58EA" w:rsidRPr="007A1A2B" w:rsidRDefault="00DB58EA" w:rsidP="00D52908">
      <w:pPr>
        <w:numPr>
          <w:ilvl w:val="1"/>
          <w:numId w:val="10"/>
        </w:numPr>
        <w:ind w:left="811" w:hanging="45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</w:t>
      </w:r>
      <w:r w:rsidRPr="007A1A2B">
        <w:rPr>
          <w:sz w:val="20"/>
          <w:szCs w:val="20"/>
          <w:lang w:val="es-MX"/>
        </w:rPr>
        <w:t>presenta</w:t>
      </w:r>
      <w:r w:rsidRPr="007A1A2B">
        <w:rPr>
          <w:rFonts w:cs="Arial"/>
          <w:sz w:val="20"/>
          <w:szCs w:val="20"/>
        </w:rPr>
        <w:t xml:space="preserve"> y solicita la siguiente información</w:t>
      </w:r>
      <w:r w:rsidR="00CD32CF" w:rsidRPr="007A1A2B">
        <w:rPr>
          <w:rFonts w:cs="Arial"/>
          <w:sz w:val="20"/>
          <w:szCs w:val="20"/>
        </w:rPr>
        <w:t xml:space="preserve"> en la sección de captura, </w:t>
      </w:r>
      <w:r w:rsidR="00CD32CF" w:rsidRPr="007A1A2B">
        <w:rPr>
          <w:sz w:val="20"/>
          <w:lang w:eastAsia="en-US"/>
        </w:rPr>
        <w:t>posicionando el cursor dentro del combo de selección de cantidad de producto</w:t>
      </w:r>
      <w:r w:rsidRPr="007A1A2B">
        <w:rPr>
          <w:rFonts w:cs="Arial"/>
          <w:sz w:val="20"/>
          <w:szCs w:val="20"/>
        </w:rPr>
        <w:t>: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Producto = &lt;Productos.ProductoClave&gt;. </w:t>
      </w:r>
      <w:r w:rsidRPr="007A1A2B">
        <w:rPr>
          <w:sz w:val="20"/>
          <w:lang w:eastAsia="en-US"/>
        </w:rPr>
        <w:t>Mostrar de sólo lectura.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Descripción = &lt;Productos.Descripcion&gt;. </w:t>
      </w:r>
      <w:r w:rsidRPr="007A1A2B">
        <w:rPr>
          <w:sz w:val="20"/>
          <w:lang w:eastAsia="en-US"/>
        </w:rPr>
        <w:t>Mostrar de sólo lectura.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 xml:space="preserve">Exist = </w:t>
      </w:r>
      <w:r w:rsidRPr="007A1A2B">
        <w:rPr>
          <w:sz w:val="20"/>
          <w:szCs w:val="20"/>
          <w:lang w:val="es-MX"/>
        </w:rPr>
        <w:t xml:space="preserve">OP_Existencia </w:t>
      </w:r>
      <w:r w:rsidRPr="007A1A2B"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  <w:r w:rsidRPr="007A1A2B">
        <w:rPr>
          <w:sz w:val="20"/>
          <w:szCs w:val="20"/>
          <w:lang w:val="es-MX"/>
        </w:rPr>
        <w:t>. Mostrar de sólo lectura.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Unidad = &lt;Productos.Unidad&gt;. </w:t>
      </w:r>
      <w:r w:rsidRPr="007A1A2B">
        <w:rPr>
          <w:sz w:val="20"/>
          <w:lang w:eastAsia="en-US"/>
        </w:rPr>
        <w:t>Mostrar de sólo lectura.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Cantidad = &lt;Productos.Cantidad&gt;. </w:t>
      </w:r>
      <w:r w:rsidRPr="007A1A2B">
        <w:rPr>
          <w:rFonts w:cs="Arial"/>
          <w:sz w:val="20"/>
          <w:szCs w:val="20"/>
        </w:rPr>
        <w:t>Formatear la cantidad a mostrar de acuerdo al número de decimales configurado para el producto &lt;Productos.DecimalProducto&gt;</w:t>
      </w:r>
      <w:r w:rsidR="002807D7" w:rsidRPr="007A1A2B">
        <w:rPr>
          <w:rFonts w:cs="Arial"/>
          <w:sz w:val="20"/>
          <w:szCs w:val="20"/>
        </w:rPr>
        <w:t>.</w:t>
      </w:r>
    </w:p>
    <w:p w:rsidR="00DB58EA" w:rsidRPr="007A1A2B" w:rsidRDefault="00DB58EA" w:rsidP="00D52908">
      <w:pPr>
        <w:numPr>
          <w:ilvl w:val="1"/>
          <w:numId w:val="10"/>
        </w:numPr>
        <w:ind w:left="811" w:hanging="454"/>
        <w:rPr>
          <w:lang w:val="es-MX"/>
        </w:rPr>
      </w:pPr>
      <w:bookmarkStart w:id="398" w:name="paso9_5_AO01"/>
      <w:r w:rsidRPr="007A1A2B">
        <w:rPr>
          <w:sz w:val="20"/>
          <w:lang w:val="es-MX"/>
        </w:rPr>
        <w:t xml:space="preserve">Si &lt;el actor </w:t>
      </w:r>
      <w:r w:rsidRPr="007A1A2B">
        <w:rPr>
          <w:b/>
          <w:sz w:val="20"/>
          <w:lang w:val="es-MX"/>
        </w:rPr>
        <w:t>modifica</w:t>
      </w:r>
      <w:r w:rsidRPr="007A1A2B">
        <w:rPr>
          <w:sz w:val="20"/>
          <w:lang w:val="es-MX"/>
        </w:rPr>
        <w:t xml:space="preserve"> la cantidad&gt; y si &lt;el actor selecciona la opción </w:t>
      </w:r>
      <w:r w:rsidRPr="007A1A2B">
        <w:rPr>
          <w:b/>
          <w:sz w:val="20"/>
          <w:lang w:val="es-MX"/>
        </w:rPr>
        <w:t>Agregar</w:t>
      </w:r>
      <w:r w:rsidRPr="007A1A2B">
        <w:rPr>
          <w:sz w:val="20"/>
          <w:lang w:val="es-MX"/>
        </w:rPr>
        <w:t>&gt;</w:t>
      </w:r>
    </w:p>
    <w:bookmarkEnd w:id="398"/>
    <w:p w:rsidR="00B508FA" w:rsidRPr="007A1A2B" w:rsidRDefault="00B508FA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valida la Cantidad de producto proporcionada por el actor: </w:t>
      </w:r>
    </w:p>
    <w:p w:rsidR="00B508FA" w:rsidRPr="007A1A2B" w:rsidRDefault="00B508FA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Si &lt;la cantidad proporcionada por el actor es igual o menor a cero&gt;</w:t>
      </w:r>
    </w:p>
    <w:p w:rsidR="00B508FA" w:rsidRPr="007A1A2B" w:rsidRDefault="00B508FA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presenta el mensaje </w:t>
      </w:r>
      <w:r w:rsidRPr="007A1A2B">
        <w:rPr>
          <w:color w:val="FF0000"/>
          <w:sz w:val="20"/>
          <w:lang w:val="es-MX"/>
        </w:rPr>
        <w:t xml:space="preserve">“[E0012] </w:t>
      </w:r>
      <w:r w:rsidRPr="007A1A2B">
        <w:rPr>
          <w:color w:val="FF0000"/>
          <w:sz w:val="20"/>
          <w:szCs w:val="20"/>
        </w:rPr>
        <w:t>La cantidad debe ser mayor a cero”</w:t>
      </w:r>
    </w:p>
    <w:p w:rsidR="00B508FA" w:rsidRPr="007A1A2B" w:rsidRDefault="00B508FA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paso anterior de donde fue invocado, </w:t>
      </w:r>
      <w:r w:rsidRPr="007A1A2B">
        <w:rPr>
          <w:sz w:val="20"/>
          <w:lang w:eastAsia="en-US"/>
        </w:rPr>
        <w:t>posicionando el cursor dentro del combo de selección de cantidad de producto</w:t>
      </w:r>
    </w:p>
    <w:p w:rsidR="00DB58EA" w:rsidRPr="007A1A2B" w:rsidRDefault="00DB58EA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E</w:t>
      </w:r>
      <w:r w:rsidRPr="007A1A2B">
        <w:rPr>
          <w:sz w:val="20"/>
          <w:szCs w:val="20"/>
          <w:lang w:val="es-MX"/>
        </w:rPr>
        <w:t xml:space="preserve">l </w:t>
      </w:r>
      <w:r w:rsidRPr="007A1A2B">
        <w:rPr>
          <w:rStyle w:val="Hipervnculo"/>
          <w:color w:val="auto"/>
          <w:sz w:val="20"/>
          <w:szCs w:val="20"/>
          <w:u w:val="none"/>
        </w:rPr>
        <w:t>sistema</w:t>
      </w:r>
      <w:r w:rsidRPr="007A1A2B">
        <w:rPr>
          <w:sz w:val="20"/>
          <w:szCs w:val="20"/>
          <w:lang w:val="es-MX"/>
        </w:rPr>
        <w:t xml:space="preserve"> actualiza el objeto Productos con la siguiente información para el producto actual:</w:t>
      </w:r>
    </w:p>
    <w:p w:rsidR="00DB58EA" w:rsidRPr="007A1A2B" w:rsidRDefault="00DB58EA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lastRenderedPageBreak/>
        <w:t>Productos</w:t>
      </w:r>
    </w:p>
    <w:p w:rsidR="00DB58EA" w:rsidRPr="007A1A2B" w:rsidRDefault="00DB58EA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 xml:space="preserve">Cantidad </w:t>
      </w:r>
      <w:r w:rsidR="00B508FA" w:rsidRPr="007A1A2B">
        <w:rPr>
          <w:rFonts w:cs="Arial"/>
          <w:sz w:val="20"/>
          <w:szCs w:val="20"/>
        </w:rPr>
        <w:t>(formatear la cantidad mostrada de acuerdo al número de decimales configurado para el producto &lt;Producto.DecimalProducto&gt;)</w:t>
      </w:r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35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ValidarExistencia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CantidadAnterior = &lt;TransProdDetalle.Cantidad&gt;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="00E229CA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E229CA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OP_Verdadero/Falso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OP_Cantidad</w:t>
      </w:r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 xml:space="preserve">Si &lt;no se tiene suficiente existencia disponible para sacar del inventario la </w:t>
      </w:r>
      <w:r w:rsidR="00E229CA" w:rsidRPr="007A1A2B">
        <w:rPr>
          <w:sz w:val="20"/>
          <w:szCs w:val="20"/>
        </w:rPr>
        <w:t xml:space="preserve">diferencia entre la </w:t>
      </w:r>
      <w:r w:rsidRPr="007A1A2B">
        <w:rPr>
          <w:sz w:val="20"/>
          <w:szCs w:val="20"/>
        </w:rPr>
        <w:t xml:space="preserve">cantidad </w:t>
      </w:r>
      <w:r w:rsidR="00E229CA" w:rsidRPr="007A1A2B">
        <w:rPr>
          <w:sz w:val="20"/>
          <w:szCs w:val="20"/>
        </w:rPr>
        <w:t xml:space="preserve">anterior y la nueva cantidad, en caso de que ésta última sea mayor </w:t>
      </w:r>
      <w:r w:rsidR="00B52549" w:rsidRPr="007A1A2B">
        <w:rPr>
          <w:sz w:val="20"/>
          <w:szCs w:val="20"/>
        </w:rPr>
        <w:t>(OP_Falso)</w:t>
      </w:r>
      <w:r w:rsidRPr="007A1A2B">
        <w:rPr>
          <w:sz w:val="20"/>
          <w:szCs w:val="20"/>
        </w:rPr>
        <w:t>&gt;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presenta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 xml:space="preserve">Cantidad = &lt;TransProdDetalle.Cantidad&gt; + OP_Cantidad </w:t>
      </w:r>
      <w:r w:rsidRPr="007A1A2B">
        <w:rPr>
          <w:rFonts w:cs="Arial"/>
          <w:sz w:val="20"/>
          <w:szCs w:val="20"/>
        </w:rPr>
        <w:t xml:space="preserve">(formatear la cantidad de acuerdo al número de decimales configurado para el producto &lt;Producto.DecimalProducto&gt;, </w:t>
      </w:r>
      <w:r w:rsidRPr="007A1A2B">
        <w:rPr>
          <w:sz w:val="20"/>
          <w:lang w:eastAsia="en-US"/>
        </w:rPr>
        <w:t>posicionar el cursor dentro del combo de selección de cantidad de producto</w:t>
      </w:r>
      <w:r w:rsidRPr="007A1A2B">
        <w:rPr>
          <w:rFonts w:cs="Arial"/>
          <w:sz w:val="20"/>
          <w:szCs w:val="20"/>
        </w:rPr>
        <w:t>)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9_5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B52549" w:rsidRPr="007A1A2B">
          <w:rPr>
            <w:rStyle w:val="Hipervnculo"/>
            <w:b/>
            <w:sz w:val="20"/>
            <w:lang w:eastAsia="en-US"/>
          </w:rPr>
          <w:t>9</w:t>
        </w:r>
        <w:r w:rsidRPr="007A1A2B">
          <w:rPr>
            <w:rStyle w:val="Hipervnculo"/>
            <w:b/>
            <w:sz w:val="20"/>
            <w:lang w:eastAsia="en-US"/>
          </w:rPr>
          <w:t>.5</w:t>
        </w:r>
      </w:hyperlink>
      <w:r w:rsidRPr="007A1A2B">
        <w:rPr>
          <w:sz w:val="20"/>
          <w:lang w:eastAsia="en-US"/>
        </w:rPr>
        <w:t xml:space="preserve"> </w:t>
      </w:r>
      <w:r w:rsidR="00B52549" w:rsidRPr="007A1A2B">
        <w:rPr>
          <w:sz w:val="20"/>
          <w:szCs w:val="20"/>
        </w:rPr>
        <w:t>del flujo alterno opcional</w:t>
      </w:r>
      <w:r w:rsidR="00B52549" w:rsidRPr="007A1A2B">
        <w:rPr>
          <w:b/>
          <w:sz w:val="20"/>
          <w:szCs w:val="20"/>
        </w:rPr>
        <w:t xml:space="preserve"> </w:t>
      </w:r>
      <w:hyperlink r:id="rId36" w:anchor="_AO01_Crear_Movimiento" w:history="1">
        <w:r w:rsidR="00B525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37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ProductoClave = </w:t>
      </w:r>
      <w:r w:rsidR="00551325" w:rsidRPr="007A1A2B">
        <w:rPr>
          <w:sz w:val="20"/>
          <w:szCs w:val="20"/>
        </w:rPr>
        <w:t>&lt;TransProdDetalle.ProductoClave&gt;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TipoUnidad = &lt;TransProdDetalle.TipoUnidad&gt;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 = &lt;TransProdDetalle.Cantidad&gt;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551325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="00551325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Cancelar = 1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AD6CF2" w:rsidRPr="00F91ED4" w:rsidRDefault="00AD6CF2" w:rsidP="00AD6CF2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F91ED4">
        <w:rPr>
          <w:sz w:val="20"/>
          <w:szCs w:val="20"/>
          <w:highlight w:val="yellow"/>
        </w:rPr>
        <w:t xml:space="preserve">donde Cliente.ClienteClave = TransProd.ClienteClave </w:t>
      </w:r>
      <w:r w:rsidRPr="00F91ED4">
        <w:rPr>
          <w:sz w:val="20"/>
          <w:szCs w:val="20"/>
          <w:highlight w:val="yellow"/>
          <w:lang w:eastAsia="en-US"/>
        </w:rPr>
        <w:t>(objeto TransProd registrado en sesión)</w:t>
      </w:r>
      <w:r w:rsidRPr="00F91ED4">
        <w:rPr>
          <w:sz w:val="20"/>
          <w:highlight w:val="yellow"/>
        </w:rPr>
        <w:t>&gt;</w:t>
      </w:r>
    </w:p>
    <w:p w:rsidR="00AD6CF2" w:rsidRPr="00F91ED4" w:rsidRDefault="00AD6CF2" w:rsidP="00AD6CF2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&lt;el producto </w:t>
      </w:r>
      <w:r w:rsidR="00C7433E" w:rsidRPr="00F91ED4">
        <w:rPr>
          <w:sz w:val="20"/>
          <w:highlight w:val="yellow"/>
        </w:rPr>
        <w:t>modificado</w:t>
      </w:r>
      <w:r w:rsidRPr="00F91ED4">
        <w:rPr>
          <w:sz w:val="20"/>
          <w:highlight w:val="yellow"/>
        </w:rPr>
        <w:t xml:space="preserve"> se puede prestar &lt;ProductoDetalle.ProductoClave = </w:t>
      </w:r>
      <w:r w:rsidRPr="00F91ED4">
        <w:rPr>
          <w:sz w:val="20"/>
          <w:szCs w:val="20"/>
          <w:highlight w:val="yellow"/>
        </w:rPr>
        <w:t>ProductoClave (objeto Productos)</w:t>
      </w:r>
      <w:r w:rsidRPr="00F91ED4">
        <w:rPr>
          <w:sz w:val="20"/>
          <w:highlight w:val="yellow"/>
        </w:rPr>
        <w:t xml:space="preserve">&gt; y &lt;ProductoDetalle.PRUTipoUnidad = </w:t>
      </w:r>
      <w:r w:rsidRPr="00F91ED4">
        <w:rPr>
          <w:sz w:val="20"/>
          <w:szCs w:val="20"/>
          <w:highlight w:val="yellow"/>
        </w:rPr>
        <w:t>Unidad (objeto Productos)</w:t>
      </w:r>
      <w:r w:rsidRPr="00F91ED4">
        <w:rPr>
          <w:sz w:val="20"/>
          <w:highlight w:val="yellow"/>
        </w:rPr>
        <w:t>&gt; y &lt;ProductoDetalle.Prestamo = 1&gt;&gt;</w:t>
      </w:r>
    </w:p>
    <w:p w:rsidR="00AD6CF2" w:rsidRPr="00F91ED4" w:rsidRDefault="00AD6CF2" w:rsidP="00F9391B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 xml:space="preserve">El caso de uso incluye la funcionalidad del caso de uso </w:t>
      </w:r>
      <w:hyperlink r:id="rId38" w:history="1">
        <w:r w:rsidRPr="00F91ED4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F91ED4">
        <w:rPr>
          <w:b/>
          <w:sz w:val="20"/>
          <w:highlight w:val="yellow"/>
        </w:rPr>
        <w:t xml:space="preserve"> </w:t>
      </w:r>
      <w:r w:rsidRPr="00F91ED4">
        <w:rPr>
          <w:sz w:val="20"/>
          <w:highlight w:val="yellow"/>
        </w:rPr>
        <w:t>y le envía como parámetro la siguiente información:</w:t>
      </w:r>
    </w:p>
    <w:p w:rsidR="00AD6CF2" w:rsidRPr="00F91ED4" w:rsidRDefault="00AD6CF2" w:rsidP="00F9391B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ActualizarPrestamo</w:t>
      </w:r>
    </w:p>
    <w:p w:rsidR="00AD6CF2" w:rsidRPr="00F91ED4" w:rsidRDefault="00AD6CF2" w:rsidP="00F9391B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ClienteClave = &lt;TransProd.ClienteClave&gt; (objeto TransProd registrado en sesión)</w:t>
      </w:r>
    </w:p>
    <w:p w:rsidR="00AD6CF2" w:rsidRPr="00F91ED4" w:rsidRDefault="00AB015E" w:rsidP="00F9391B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</w:t>
      </w:r>
      <w:r w:rsidR="00AD6CF2" w:rsidRPr="00F91ED4">
        <w:rPr>
          <w:sz w:val="20"/>
          <w:highlight w:val="yellow"/>
        </w:rPr>
        <w:t xml:space="preserve">&lt;ProductoDetalle.ProductoDetClave&gt; </w:t>
      </w:r>
      <w:r w:rsidR="00AD6CF2" w:rsidRPr="00F91ED4">
        <w:rPr>
          <w:sz w:val="20"/>
          <w:highlight w:val="yellow"/>
        </w:rPr>
        <w:lastRenderedPageBreak/>
        <w:t>donde &lt;</w:t>
      </w:r>
      <w:r w:rsidR="00F9391B" w:rsidRPr="00F91ED4">
        <w:rPr>
          <w:sz w:val="20"/>
          <w:highlight w:val="yellow"/>
        </w:rPr>
        <w:t xml:space="preserve">ProductoDetalle.ProductoClave = </w:t>
      </w:r>
      <w:r w:rsidR="00F9391B" w:rsidRPr="00F91ED4">
        <w:rPr>
          <w:sz w:val="20"/>
          <w:szCs w:val="20"/>
          <w:highlight w:val="yellow"/>
        </w:rPr>
        <w:t>TransProdDetalle.ProductoClave</w:t>
      </w:r>
      <w:r w:rsidR="00AD6CF2" w:rsidRPr="00F91ED4">
        <w:rPr>
          <w:sz w:val="20"/>
          <w:highlight w:val="yellow"/>
        </w:rPr>
        <w:t xml:space="preserve"> y </w:t>
      </w:r>
      <w:r w:rsidR="00F9391B" w:rsidRPr="00F91ED4">
        <w:rPr>
          <w:sz w:val="20"/>
          <w:highlight w:val="yellow"/>
        </w:rPr>
        <w:t xml:space="preserve">ProductoDetalle.PRUTipoUnidad = </w:t>
      </w:r>
      <w:r w:rsidR="00F91ED4" w:rsidRPr="00F91ED4">
        <w:rPr>
          <w:sz w:val="20"/>
          <w:szCs w:val="20"/>
          <w:highlight w:val="yellow"/>
        </w:rPr>
        <w:t>TransProdDetalle.TipoUnidad</w:t>
      </w:r>
      <w:r w:rsidR="00AD6CF2" w:rsidRPr="00F91ED4">
        <w:rPr>
          <w:sz w:val="20"/>
          <w:highlight w:val="yellow"/>
        </w:rPr>
        <w:t>&gt;</w:t>
      </w:r>
    </w:p>
    <w:p w:rsidR="00AD6CF2" w:rsidRPr="00F91ED4" w:rsidRDefault="00AD6CF2" w:rsidP="00F9391B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TipoTransProd = &lt;TransProd.Tipo&gt; (objeto TransProd registrado en sesión)</w:t>
      </w:r>
    </w:p>
    <w:p w:rsidR="00F91ED4" w:rsidRPr="00F91ED4" w:rsidRDefault="00F91ED4" w:rsidP="00673906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Cantidad = </w:t>
      </w:r>
      <w:r w:rsidRPr="00F91ED4">
        <w:rPr>
          <w:sz w:val="20"/>
          <w:szCs w:val="20"/>
          <w:highlight w:val="yellow"/>
        </w:rPr>
        <w:t>&lt;TransProdDetalle.Cantidad&gt; * -1</w:t>
      </w:r>
    </w:p>
    <w:p w:rsidR="00AD6CF2" w:rsidRPr="00F91ED4" w:rsidRDefault="00F91ED4" w:rsidP="00673906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TipoUnidad = </w:t>
      </w:r>
      <w:r w:rsidRPr="00F91ED4">
        <w:rPr>
          <w:sz w:val="20"/>
          <w:szCs w:val="20"/>
          <w:highlight w:val="yellow"/>
        </w:rPr>
        <w:t>&lt;TransProdDetalle.TipoUnidad&gt;</w:t>
      </w:r>
    </w:p>
    <w:p w:rsidR="00AD6CF2" w:rsidRPr="00F91ED4" w:rsidRDefault="00AD6CF2" w:rsidP="00F9391B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Vendido = 0</w:t>
      </w:r>
    </w:p>
    <w:p w:rsidR="00AD6CF2" w:rsidRPr="00F91ED4" w:rsidRDefault="00AD6CF2" w:rsidP="00F9391B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>El sistema recibe la siguiente información:</w:t>
      </w:r>
    </w:p>
    <w:p w:rsidR="00AD6CF2" w:rsidRPr="00F91ED4" w:rsidRDefault="00AD6CF2" w:rsidP="00F91ED4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highlight w:val="yellow"/>
          <w:lang w:val="es-MX"/>
        </w:rPr>
      </w:pPr>
      <w:r w:rsidRPr="00F91ED4">
        <w:rPr>
          <w:sz w:val="20"/>
          <w:szCs w:val="20"/>
          <w:highlight w:val="yellow"/>
        </w:rPr>
        <w:t>OP</w:t>
      </w:r>
      <w:r w:rsidRPr="00F91ED4">
        <w:rPr>
          <w:sz w:val="20"/>
          <w:highlight w:val="yellow"/>
        </w:rPr>
        <w:t>_Verdadero</w:t>
      </w:r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39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551325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="00551325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CA0496" w:rsidRPr="007A1A2B" w:rsidRDefault="00CA0496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</w:rPr>
        <w:t xml:space="preserve">El caso de uso incluye la funcionalidad del caso de uso </w:t>
      </w:r>
      <w:hyperlink r:id="rId40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CA0496" w:rsidRPr="007A1A2B" w:rsidRDefault="00CA0496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CA0496" w:rsidRPr="007A1A2B" w:rsidRDefault="00CA049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EliminarDetalleTransacción</w:t>
      </w:r>
    </w:p>
    <w:p w:rsidR="00CA0496" w:rsidRPr="007A1A2B" w:rsidRDefault="00CA049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TransProdId = &lt;TransProd.TransProdID&gt; registrado en sesión (objeto TransProd)</w:t>
      </w:r>
    </w:p>
    <w:p w:rsidR="00CA0496" w:rsidRPr="007A1A2B" w:rsidRDefault="00CA049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TransProdDetalleId = &lt;TransProdDetalle.TransProdDetalleID&gt; registrado en sesión (ArregloTransProdDetalle)</w:t>
      </w:r>
    </w:p>
    <w:p w:rsidR="00CA0496" w:rsidRPr="007A1A2B" w:rsidRDefault="00CA0496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CA0496" w:rsidRPr="007A1A2B" w:rsidRDefault="00CA049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Verdadero</w:t>
      </w:r>
    </w:p>
    <w:p w:rsidR="00CA0496" w:rsidRPr="007A1A2B" w:rsidRDefault="00CA0496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r w:rsidRPr="007A1A2B">
        <w:rPr>
          <w:sz w:val="20"/>
          <w:lang w:val="es-MX"/>
        </w:rPr>
        <w:t>El sistema elimina del arreglo la información del objeto correspondiente al detalle del producto:</w:t>
      </w:r>
    </w:p>
    <w:p w:rsidR="00CA0496" w:rsidRPr="007A1A2B" w:rsidRDefault="00CA0496" w:rsidP="00D52908">
      <w:pPr>
        <w:pStyle w:val="Prrafodelista"/>
        <w:numPr>
          <w:ilvl w:val="3"/>
          <w:numId w:val="10"/>
        </w:numPr>
        <w:ind w:left="2552" w:hanging="851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CA0496" w:rsidRPr="007A1A2B" w:rsidRDefault="00CA0496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  <w:lang w:val="es-MX"/>
        </w:rPr>
        <w:t>TransProdDetalle</w:t>
      </w:r>
    </w:p>
    <w:p w:rsidR="004907C8" w:rsidRPr="007A1A2B" w:rsidRDefault="004907C8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</w:rPr>
        <w:t xml:space="preserve">El caso de uso incluye la funcionalidad del caso de uso </w:t>
      </w:r>
      <w:hyperlink r:id="rId41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GenerarDetalleVentaConsignacion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TransProdId = &lt;TransProd.TransProdID&gt; registrado en sesión (objeto TransProd)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ProductoClave = ProductoClave (objeto Productos) 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CantidadOriginal = 0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PrecioClave = &lt;TransProd.PCEPrecioClave&gt; (objeto TransProd)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PS_TransProdDetalle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lastRenderedPageBreak/>
        <w:t>PS_Null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&lt;ocurrió alguna excepción durante la generación del encabezado de la transacción (PS_Null)&gt;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en el </w:t>
      </w:r>
      <w:hyperlink r:id="rId42" w:anchor="paso5_1_AO01" w:history="1">
        <w:r w:rsidRPr="007A1A2B">
          <w:rPr>
            <w:rStyle w:val="Hipervnculo"/>
            <w:rFonts w:cs="Arial"/>
            <w:b/>
            <w:sz w:val="20"/>
            <w:szCs w:val="20"/>
          </w:rPr>
          <w:t>paso 5.1</w:t>
        </w:r>
      </w:hyperlink>
      <w:r w:rsidRPr="007A1A2B">
        <w:rPr>
          <w:rFonts w:cs="Arial"/>
          <w:sz w:val="20"/>
          <w:szCs w:val="20"/>
        </w:rPr>
        <w:t xml:space="preserve"> del </w:t>
      </w:r>
      <w:r w:rsidR="003F6D00" w:rsidRPr="007A1A2B">
        <w:rPr>
          <w:sz w:val="20"/>
          <w:szCs w:val="20"/>
        </w:rPr>
        <w:t>flujo alterno opcional</w:t>
      </w:r>
      <w:r w:rsidR="003F6D00" w:rsidRPr="007A1A2B">
        <w:rPr>
          <w:b/>
          <w:sz w:val="20"/>
          <w:szCs w:val="20"/>
        </w:rPr>
        <w:t xml:space="preserve"> </w:t>
      </w:r>
      <w:hyperlink r:id="rId43" w:anchor="_AO01_Crear_Movimiento" w:history="1">
        <w:r w:rsidR="003F6D00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registra la información del objeto recibido dentro de un arreglo: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4907C8" w:rsidRPr="007A1A2B" w:rsidRDefault="004907C8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obtiene la siguiente información del objeto recibido: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4907C8" w:rsidRPr="007A1A2B" w:rsidRDefault="004907C8" w:rsidP="00D52908">
      <w:pPr>
        <w:pStyle w:val="Prrafodelista"/>
        <w:numPr>
          <w:ilvl w:val="2"/>
          <w:numId w:val="10"/>
        </w:numPr>
        <w:ind w:left="1701" w:hanging="850"/>
        <w:rPr>
          <w:b/>
        </w:rPr>
      </w:pPr>
      <w:r w:rsidRPr="007A1A2B">
        <w:rPr>
          <w:sz w:val="20"/>
        </w:rPr>
        <w:t>El sistema actualiza el objeto Productos con la siguiente información para el producto actual: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</w:pPr>
      <w:r w:rsidRPr="007A1A2B">
        <w:rPr>
          <w:sz w:val="20"/>
        </w:rPr>
        <w:t>Productos</w:t>
      </w:r>
    </w:p>
    <w:p w:rsidR="004907C8" w:rsidRPr="007A1A2B" w:rsidRDefault="004907C8" w:rsidP="00FC2F6C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4907C8" w:rsidRPr="007A1A2B" w:rsidRDefault="004907C8" w:rsidP="00FC2F6C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4907C8" w:rsidRPr="007A1A2B" w:rsidRDefault="004907C8" w:rsidP="00FC2F6C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4907C8" w:rsidRPr="007A1A2B" w:rsidRDefault="004907C8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</w:rPr>
        <w:t xml:space="preserve">El caso de uso incluye la funcionalidad del caso de uso </w:t>
      </w:r>
      <w:hyperlink r:id="rId44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CalcularTotalesTransaccion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</w:pPr>
      <w:r w:rsidRPr="007A1A2B">
        <w:rPr>
          <w:sz w:val="20"/>
        </w:rPr>
        <w:t>TransProd = &lt;TransProd.TransProdID&gt;</w:t>
      </w:r>
      <w:r w:rsidRPr="007A1A2B">
        <w:rPr>
          <w:sz w:val="20"/>
          <w:szCs w:val="20"/>
        </w:rPr>
        <w:t xml:space="preserve"> registrado en sesión (objeto TransProd)</w:t>
      </w:r>
      <w:r w:rsidRPr="007A1A2B">
        <w:t xml:space="preserve"> 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recibe la siguiente información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TransProd</w:t>
      </w:r>
    </w:p>
    <w:p w:rsidR="00761B66" w:rsidRPr="00F91ED4" w:rsidRDefault="00761B66" w:rsidP="00761B66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F91ED4">
        <w:rPr>
          <w:sz w:val="20"/>
          <w:szCs w:val="20"/>
          <w:highlight w:val="yellow"/>
        </w:rPr>
        <w:t xml:space="preserve">donde Cliente.ClienteClave = TransProd.ClienteClave </w:t>
      </w:r>
      <w:r w:rsidRPr="00F91ED4">
        <w:rPr>
          <w:sz w:val="20"/>
          <w:szCs w:val="20"/>
          <w:highlight w:val="yellow"/>
          <w:lang w:eastAsia="en-US"/>
        </w:rPr>
        <w:t>(objeto TransProd registrado en sesión)</w:t>
      </w:r>
      <w:r w:rsidRPr="00F91ED4">
        <w:rPr>
          <w:sz w:val="20"/>
          <w:highlight w:val="yellow"/>
        </w:rPr>
        <w:t>&gt;</w:t>
      </w:r>
    </w:p>
    <w:p w:rsidR="00761B66" w:rsidRPr="00F91ED4" w:rsidRDefault="00761B66" w:rsidP="00761B66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&lt;el producto modificado se puede prestar &lt;ProductoDetalle.ProductoClave = </w:t>
      </w:r>
      <w:r w:rsidRPr="00F91ED4">
        <w:rPr>
          <w:sz w:val="20"/>
          <w:szCs w:val="20"/>
          <w:highlight w:val="yellow"/>
        </w:rPr>
        <w:t>ProductoClave (objeto Productos)</w:t>
      </w:r>
      <w:r w:rsidRPr="00F91ED4">
        <w:rPr>
          <w:sz w:val="20"/>
          <w:highlight w:val="yellow"/>
        </w:rPr>
        <w:t xml:space="preserve">&gt; y &lt;ProductoDetalle.PRUTipoUnidad = </w:t>
      </w:r>
      <w:r w:rsidRPr="00F91ED4">
        <w:rPr>
          <w:sz w:val="20"/>
          <w:szCs w:val="20"/>
          <w:highlight w:val="yellow"/>
        </w:rPr>
        <w:t>Unidad (objeto Productos)</w:t>
      </w:r>
      <w:r w:rsidRPr="00F91ED4">
        <w:rPr>
          <w:sz w:val="20"/>
          <w:highlight w:val="yellow"/>
        </w:rPr>
        <w:t>&gt; y &lt;ProductoDetalle.Prestamo = 1&gt;&gt;</w:t>
      </w:r>
    </w:p>
    <w:p w:rsidR="00761B66" w:rsidRPr="00F91ED4" w:rsidRDefault="00761B66" w:rsidP="00761B66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 xml:space="preserve">El caso de uso incluye la funcionalidad del caso de uso </w:t>
      </w:r>
      <w:hyperlink r:id="rId45" w:history="1">
        <w:r w:rsidRPr="00F91ED4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F91ED4">
        <w:rPr>
          <w:b/>
          <w:sz w:val="20"/>
          <w:highlight w:val="yellow"/>
        </w:rPr>
        <w:t xml:space="preserve"> </w:t>
      </w:r>
      <w:r w:rsidRPr="00F91ED4">
        <w:rPr>
          <w:sz w:val="20"/>
          <w:highlight w:val="yellow"/>
        </w:rPr>
        <w:t>y le envía como parámetro la siguiente información:</w:t>
      </w:r>
    </w:p>
    <w:p w:rsidR="00761B66" w:rsidRPr="00F91ED4" w:rsidRDefault="00761B66" w:rsidP="00761B66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ActualizarPrestamo</w:t>
      </w:r>
    </w:p>
    <w:p w:rsidR="00761B66" w:rsidRPr="00F91ED4" w:rsidRDefault="00761B66" w:rsidP="001C19C0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F91ED4">
        <w:rPr>
          <w:sz w:val="20"/>
          <w:highlight w:val="yellow"/>
        </w:rPr>
        <w:t>ClienteClave = &lt;TransProd.ClienteClave&gt; (objeto TransProd registrado en sesión)</w:t>
      </w:r>
    </w:p>
    <w:p w:rsidR="00DE1FEA" w:rsidRPr="00D55DD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&lt;ProductoDetalle.ProductoDetClave&gt; donde &lt;ProductoDetalle.ProductoClave = </w:t>
      </w:r>
      <w:r w:rsidRPr="00DE1FEA">
        <w:rPr>
          <w:sz w:val="20"/>
          <w:highlight w:val="yellow"/>
        </w:rPr>
        <w:t xml:space="preserve">ProductoClave (objeto Productos) </w:t>
      </w:r>
      <w:r w:rsidRPr="00D55DDA">
        <w:rPr>
          <w:sz w:val="20"/>
          <w:highlight w:val="yellow"/>
        </w:rPr>
        <w:t xml:space="preserve">y ProductoDetalle.PRUTipoUnidad = </w:t>
      </w:r>
      <w:r w:rsidRPr="00DE1FEA">
        <w:rPr>
          <w:sz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</w:t>
      </w:r>
    </w:p>
    <w:p w:rsidR="00DE1FEA" w:rsidRPr="00D55DD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>TipoTransProd = &lt;TransProd.Tipo&gt; (objeto TransProd registrado en sesión)</w:t>
      </w:r>
    </w:p>
    <w:p w:rsidR="00DE1FEA" w:rsidRPr="00DE1FE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Cantidad = </w:t>
      </w:r>
      <w:r w:rsidRPr="00DE1FEA">
        <w:rPr>
          <w:sz w:val="20"/>
          <w:highlight w:val="yellow"/>
        </w:rPr>
        <w:t>Cantidad (objeto Productos)</w:t>
      </w:r>
    </w:p>
    <w:p w:rsidR="00DE1FEA" w:rsidRPr="00D55DD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TipoUnidad = </w:t>
      </w:r>
      <w:r w:rsidRPr="00DE1FEA">
        <w:rPr>
          <w:sz w:val="20"/>
          <w:highlight w:val="yellow"/>
        </w:rPr>
        <w:t>Unidad (objeto Productos)</w:t>
      </w:r>
    </w:p>
    <w:p w:rsidR="00DE1FEA" w:rsidRPr="00DE1FE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>Vendido = 0</w:t>
      </w:r>
    </w:p>
    <w:p w:rsidR="00761B66" w:rsidRPr="00F91ED4" w:rsidRDefault="00761B66" w:rsidP="00761B66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>El sistema recibe la siguiente información:</w:t>
      </w:r>
    </w:p>
    <w:p w:rsidR="00A40B69" w:rsidRPr="001C19C0" w:rsidRDefault="00761B66" w:rsidP="001C19C0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highlight w:val="yellow"/>
          <w:lang w:val="es-MX"/>
        </w:rPr>
      </w:pPr>
      <w:r w:rsidRPr="00F91ED4">
        <w:rPr>
          <w:sz w:val="20"/>
          <w:szCs w:val="20"/>
          <w:highlight w:val="yellow"/>
        </w:rPr>
        <w:t>OP</w:t>
      </w:r>
      <w:r w:rsidRPr="00F91ED4">
        <w:rPr>
          <w:sz w:val="20"/>
          <w:highlight w:val="yellow"/>
        </w:rPr>
        <w:t>_Verdadero</w:t>
      </w:r>
    </w:p>
    <w:p w:rsidR="00415900" w:rsidRPr="007A1A2B" w:rsidRDefault="007A06C1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  <w:lang w:eastAsia="en-US"/>
        </w:rPr>
        <w:t xml:space="preserve">El sistema continúa en el </w:t>
      </w:r>
      <w:hyperlink w:anchor="paso6_AO01" w:history="1">
        <w:r w:rsidR="008C4059" w:rsidRPr="007A1A2B">
          <w:rPr>
            <w:rStyle w:val="Hipervnculo"/>
            <w:b/>
            <w:sz w:val="20"/>
            <w:lang w:eastAsia="en-US"/>
          </w:rPr>
          <w:t>paso 6</w:t>
        </w:r>
      </w:hyperlink>
      <w:r w:rsidR="008C4059"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7A06C1" w:rsidRPr="007A1A2B" w:rsidRDefault="007A06C1" w:rsidP="00D52908">
      <w:pPr>
        <w:numPr>
          <w:ilvl w:val="0"/>
          <w:numId w:val="10"/>
        </w:numPr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 xml:space="preserve">Si &lt;el actor </w:t>
      </w:r>
      <w:r w:rsidRPr="007A1A2B">
        <w:rPr>
          <w:b/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</w:t>
      </w:r>
      <w:r w:rsidRPr="007A1A2B">
        <w:rPr>
          <w:b/>
          <w:sz w:val="20"/>
          <w:lang w:val="es-MX"/>
        </w:rPr>
        <w:t>sostenidamente</w:t>
      </w:r>
      <w:r w:rsidRPr="007A1A2B">
        <w:rPr>
          <w:sz w:val="20"/>
          <w:lang w:val="es-MX"/>
        </w:rPr>
        <w:t xml:space="preserve"> un producto&gt;</w:t>
      </w:r>
    </w:p>
    <w:p w:rsidR="007A06C1" w:rsidRPr="007A1A2B" w:rsidRDefault="007A06C1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bookmarkStart w:id="399" w:name="paso10_1_AO01"/>
      <w:r w:rsidRPr="007A1A2B">
        <w:rPr>
          <w:sz w:val="20"/>
          <w:szCs w:val="20"/>
          <w:lang w:val="es-MX"/>
        </w:rPr>
        <w:t>El sistema obtiene del objeto Productos la siguiente información del producto seleccionado:</w:t>
      </w:r>
    </w:p>
    <w:bookmarkEnd w:id="399"/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SubEmpresaID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7A06C1" w:rsidRPr="007A1A2B" w:rsidRDefault="007A06C1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recupera la siguiente información del producto:</w:t>
      </w:r>
    </w:p>
    <w:p w:rsidR="007A06C1" w:rsidRPr="007A1A2B" w:rsidRDefault="007A06C1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ArregloTransProdDetalle</w:t>
      </w:r>
    </w:p>
    <w:p w:rsidR="007A06C1" w:rsidRPr="007A1A2B" w:rsidRDefault="00FF2DBF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7A06C1" w:rsidRPr="007A1A2B" w:rsidRDefault="007A06C1" w:rsidP="00D52908">
      <w:pPr>
        <w:numPr>
          <w:ilvl w:val="1"/>
          <w:numId w:val="10"/>
        </w:numPr>
        <w:ind w:left="811" w:hanging="454"/>
        <w:rPr>
          <w:sz w:val="20"/>
          <w:lang w:val="es-MX"/>
        </w:rPr>
      </w:pPr>
      <w:r w:rsidRPr="007A1A2B">
        <w:rPr>
          <w:sz w:val="20"/>
          <w:lang w:val="es-MX"/>
        </w:rPr>
        <w:t>El sistema presenta la siguiente opción:</w:t>
      </w:r>
    </w:p>
    <w:p w:rsidR="007A06C1" w:rsidRPr="007A1A2B" w:rsidRDefault="007A06C1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Eliminar</w:t>
      </w:r>
    </w:p>
    <w:p w:rsidR="007A06C1" w:rsidRPr="007A1A2B" w:rsidRDefault="007A06C1" w:rsidP="00D52908">
      <w:pPr>
        <w:numPr>
          <w:ilvl w:val="1"/>
          <w:numId w:val="10"/>
        </w:numPr>
        <w:ind w:left="811" w:hanging="454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Eliminar</w:t>
      </w:r>
      <w:r w:rsidRPr="007A1A2B">
        <w:rPr>
          <w:sz w:val="20"/>
          <w:lang w:val="es-MX"/>
        </w:rPr>
        <w:t>&gt;</w:t>
      </w:r>
    </w:p>
    <w:p w:rsidR="007A06C1" w:rsidRPr="007A1A2B" w:rsidRDefault="007A06C1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</w:rPr>
      </w:pPr>
      <w:r w:rsidRPr="007A1A2B">
        <w:rPr>
          <w:sz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</w:rPr>
        <w:t>“[P0233] El producto será eliminado de la lista. ¿Desea Continuar?”</w:t>
      </w:r>
    </w:p>
    <w:p w:rsidR="007A06C1" w:rsidRPr="007A1A2B" w:rsidRDefault="007A06C1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7A06C1" w:rsidRPr="007A1A2B" w:rsidRDefault="007A06C1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lang w:val="es-MX"/>
        </w:rPr>
        <w:t>El sistema continúa en el paso donde fue invocado</w:t>
      </w:r>
    </w:p>
    <w:p w:rsidR="007A06C1" w:rsidRPr="007A1A2B" w:rsidRDefault="007A06C1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Si &lt;el actor</w:t>
      </w:r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lang w:val="es-MX"/>
        </w:rPr>
        <w:t xml:space="preserve">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>&gt;</w:t>
      </w:r>
    </w:p>
    <w:p w:rsidR="00FF2DBF" w:rsidRPr="007A1A2B" w:rsidRDefault="00FF2DBF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46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FF2DBF" w:rsidRPr="007A1A2B" w:rsidRDefault="00FF2DBF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F2DBF" w:rsidRPr="007A1A2B" w:rsidRDefault="00FF2DBF" w:rsidP="001D2D8D">
      <w:pPr>
        <w:pStyle w:val="Prrafodelista"/>
        <w:numPr>
          <w:ilvl w:val="6"/>
          <w:numId w:val="10"/>
        </w:numPr>
        <w:ind w:left="6124" w:hanging="1304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TipoTransProd = &lt;TransProd.Tipo&gt; registrado en sesión (objeto TransProd)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TipoMovimiento = &lt;TransProd.TipoMovimiento&gt; registrado en sesión (objeto TransProd)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Cancelar = 1</w:t>
      </w:r>
    </w:p>
    <w:p w:rsidR="00FF2DBF" w:rsidRPr="007A1A2B" w:rsidRDefault="00FF2DBF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FF2DBF" w:rsidRPr="007A1A2B" w:rsidRDefault="00FF2DBF" w:rsidP="001D2D8D">
      <w:pPr>
        <w:pStyle w:val="Prrafodelista"/>
        <w:numPr>
          <w:ilvl w:val="6"/>
          <w:numId w:val="10"/>
        </w:numPr>
        <w:ind w:left="6124" w:hanging="1304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1D2D8D" w:rsidRPr="00F91ED4" w:rsidRDefault="001D2D8D" w:rsidP="001D2D8D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F91ED4">
        <w:rPr>
          <w:sz w:val="20"/>
          <w:szCs w:val="20"/>
          <w:highlight w:val="yellow"/>
        </w:rPr>
        <w:t xml:space="preserve">donde Cliente.ClienteClave = TransProd.ClienteClave </w:t>
      </w:r>
      <w:r w:rsidRPr="00F91ED4">
        <w:rPr>
          <w:sz w:val="20"/>
          <w:szCs w:val="20"/>
          <w:highlight w:val="yellow"/>
          <w:lang w:eastAsia="en-US"/>
        </w:rPr>
        <w:t>(objeto TransProd registrado en sesión)</w:t>
      </w:r>
      <w:r w:rsidRPr="00F91ED4">
        <w:rPr>
          <w:sz w:val="20"/>
          <w:highlight w:val="yellow"/>
        </w:rPr>
        <w:t>&gt;</w:t>
      </w:r>
    </w:p>
    <w:p w:rsidR="001D2D8D" w:rsidRPr="00F91ED4" w:rsidRDefault="001D2D8D" w:rsidP="001D2D8D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&lt;el producto modificado se puede prestar &lt;ProductoDetalle.ProductoClave = </w:t>
      </w:r>
      <w:r w:rsidRPr="00F91ED4">
        <w:rPr>
          <w:sz w:val="20"/>
          <w:szCs w:val="20"/>
          <w:highlight w:val="yellow"/>
        </w:rPr>
        <w:t>ProductoClave (objeto Productos)</w:t>
      </w:r>
      <w:r w:rsidRPr="00F91ED4">
        <w:rPr>
          <w:sz w:val="20"/>
          <w:highlight w:val="yellow"/>
        </w:rPr>
        <w:t xml:space="preserve">&gt; y &lt;ProductoDetalle.PRUTipoUnidad = </w:t>
      </w:r>
      <w:r w:rsidRPr="00F91ED4">
        <w:rPr>
          <w:sz w:val="20"/>
          <w:szCs w:val="20"/>
          <w:highlight w:val="yellow"/>
        </w:rPr>
        <w:t>Unidad (objeto Productos)</w:t>
      </w:r>
      <w:r w:rsidRPr="00F91ED4">
        <w:rPr>
          <w:sz w:val="20"/>
          <w:highlight w:val="yellow"/>
        </w:rPr>
        <w:t>&gt; y &lt;ProductoDetalle.Prestamo = 1&gt;&gt;</w:t>
      </w:r>
    </w:p>
    <w:p w:rsidR="001D2D8D" w:rsidRPr="00F91ED4" w:rsidRDefault="001D2D8D" w:rsidP="001D2D8D">
      <w:pPr>
        <w:pStyle w:val="Prrafodelista"/>
        <w:numPr>
          <w:ilvl w:val="6"/>
          <w:numId w:val="10"/>
        </w:numPr>
        <w:ind w:left="6124" w:hanging="1304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lastRenderedPageBreak/>
        <w:t xml:space="preserve">El caso de uso incluye la funcionalidad del caso de uso </w:t>
      </w:r>
      <w:hyperlink r:id="rId47" w:history="1">
        <w:r w:rsidRPr="00F91ED4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F91ED4">
        <w:rPr>
          <w:b/>
          <w:sz w:val="20"/>
          <w:highlight w:val="yellow"/>
        </w:rPr>
        <w:t xml:space="preserve"> </w:t>
      </w:r>
      <w:r w:rsidRPr="00F91ED4">
        <w:rPr>
          <w:sz w:val="20"/>
          <w:highlight w:val="yellow"/>
        </w:rPr>
        <w:t>y le envía como parámetro la siguiente información:</w:t>
      </w:r>
    </w:p>
    <w:p w:rsidR="001D2D8D" w:rsidRPr="00F91ED4" w:rsidRDefault="001D2D8D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highlight w:val="yellow"/>
        </w:rPr>
      </w:pPr>
      <w:r w:rsidRPr="00F91ED4">
        <w:rPr>
          <w:sz w:val="20"/>
          <w:highlight w:val="yellow"/>
        </w:rPr>
        <w:t>ActualizarPrestamo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>ClienteClave = &lt;TransProd.ClienteClave&gt; (objeto TransProd registrado en sesión)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</w:t>
      </w:r>
      <w:r w:rsidRPr="00F91ED4">
        <w:rPr>
          <w:sz w:val="20"/>
          <w:highlight w:val="yellow"/>
        </w:rPr>
        <w:t xml:space="preserve">&lt;ProductoDetalle.ProductoDetClave&gt; donde &lt;ProductoDetalle.ProductoClave = </w:t>
      </w:r>
      <w:r w:rsidRPr="001D2D8D">
        <w:rPr>
          <w:sz w:val="20"/>
          <w:highlight w:val="yellow"/>
        </w:rPr>
        <w:t>TransProdDetalle.ProductoClave</w:t>
      </w:r>
      <w:r w:rsidRPr="00F91ED4">
        <w:rPr>
          <w:sz w:val="20"/>
          <w:highlight w:val="yellow"/>
        </w:rPr>
        <w:t xml:space="preserve"> y ProductoDetalle.PRUTipoUnidad = </w:t>
      </w:r>
      <w:r w:rsidRPr="001D2D8D">
        <w:rPr>
          <w:sz w:val="20"/>
          <w:highlight w:val="yellow"/>
        </w:rPr>
        <w:t>TransProdDetalle.TipoUnidad</w:t>
      </w:r>
      <w:r w:rsidRPr="00F91ED4">
        <w:rPr>
          <w:sz w:val="20"/>
          <w:highlight w:val="yellow"/>
        </w:rPr>
        <w:t>&gt;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>TipoTransProd = &lt;TransProd.Tipo&gt; (objeto TransProd registrado en sesión)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Cantidad = </w:t>
      </w:r>
      <w:r w:rsidRPr="001D2D8D">
        <w:rPr>
          <w:sz w:val="20"/>
          <w:highlight w:val="yellow"/>
        </w:rPr>
        <w:t>&lt;TransProdDetalle.Cantidad&gt; * -1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TipoUnidad = </w:t>
      </w:r>
      <w:r w:rsidRPr="001D2D8D">
        <w:rPr>
          <w:sz w:val="20"/>
          <w:highlight w:val="yellow"/>
        </w:rPr>
        <w:t>&lt;TransProdDetalle.TipoUnidad&gt;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>Vendido = 0</w:t>
      </w:r>
    </w:p>
    <w:p w:rsidR="001D2D8D" w:rsidRPr="00F91ED4" w:rsidRDefault="001D2D8D" w:rsidP="001D2D8D">
      <w:pPr>
        <w:pStyle w:val="Prrafodelista"/>
        <w:numPr>
          <w:ilvl w:val="7"/>
          <w:numId w:val="10"/>
        </w:numPr>
        <w:ind w:left="7541" w:hanging="1474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>El sistema recibe la siguiente información:</w:t>
      </w:r>
    </w:p>
    <w:p w:rsidR="00DE1FEA" w:rsidRPr="001D2D8D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szCs w:val="20"/>
          <w:highlight w:val="yellow"/>
          <w:lang w:val="es-MX"/>
        </w:rPr>
      </w:pPr>
      <w:r w:rsidRPr="00F91ED4">
        <w:rPr>
          <w:sz w:val="20"/>
          <w:szCs w:val="20"/>
          <w:highlight w:val="yellow"/>
        </w:rPr>
        <w:t>OP</w:t>
      </w:r>
      <w:r w:rsidRPr="00F91ED4">
        <w:rPr>
          <w:sz w:val="20"/>
          <w:highlight w:val="yellow"/>
        </w:rPr>
        <w:t>_Verdadero</w:t>
      </w:r>
    </w:p>
    <w:p w:rsidR="00FF2DBF" w:rsidRPr="007A1A2B" w:rsidRDefault="00FF2DBF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 xml:space="preserve">El caso de uso incluye la funcionalidad del caso de uso </w:t>
      </w:r>
      <w:hyperlink r:id="rId48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FF2DBF" w:rsidRPr="007A1A2B" w:rsidRDefault="00FF2DBF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FF2DBF" w:rsidRPr="007A1A2B" w:rsidRDefault="00FF2DBF" w:rsidP="001D2D8D">
      <w:pPr>
        <w:pStyle w:val="Prrafodelista"/>
        <w:numPr>
          <w:ilvl w:val="6"/>
          <w:numId w:val="10"/>
        </w:numPr>
        <w:ind w:left="6124" w:hanging="1304"/>
        <w:rPr>
          <w:b/>
          <w:sz w:val="20"/>
          <w:szCs w:val="20"/>
        </w:rPr>
      </w:pPr>
      <w:r w:rsidRPr="007A1A2B">
        <w:rPr>
          <w:sz w:val="20"/>
          <w:szCs w:val="20"/>
        </w:rPr>
        <w:t>EliminarDetalleTransacción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TransProdId = &lt;TransProd.TransProdID&gt; registrado en sesión (objeto TransProd)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TransProdDetalleId = &lt;TransProdDetalle.TransProdDetalleID&gt; registrado en sesión (ArregloTransProdDetalle)</w:t>
      </w:r>
    </w:p>
    <w:p w:rsidR="00FF2DBF" w:rsidRPr="007A1A2B" w:rsidRDefault="00FF2DBF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FF2DBF" w:rsidRPr="007A1A2B" w:rsidRDefault="00FF2DBF" w:rsidP="001D2D8D">
      <w:pPr>
        <w:pStyle w:val="Prrafodelista"/>
        <w:numPr>
          <w:ilvl w:val="6"/>
          <w:numId w:val="10"/>
        </w:numPr>
        <w:ind w:left="6124" w:hanging="1304"/>
        <w:rPr>
          <w:sz w:val="20"/>
          <w:lang w:val="es-MX"/>
        </w:rPr>
      </w:pPr>
      <w:r w:rsidRPr="007A1A2B">
        <w:rPr>
          <w:sz w:val="20"/>
          <w:szCs w:val="20"/>
        </w:rPr>
        <w:t>Verdadero</w:t>
      </w:r>
    </w:p>
    <w:p w:rsidR="007A06C1" w:rsidRPr="007A1A2B" w:rsidRDefault="007A06C1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lastRenderedPageBreak/>
        <w:t>El sistema elimina del arreglo la información del objeto correspondiente al producto:</w:t>
      </w:r>
    </w:p>
    <w:p w:rsidR="007A06C1" w:rsidRPr="007A1A2B" w:rsidRDefault="007A06C1" w:rsidP="00D52908">
      <w:pPr>
        <w:pStyle w:val="Prrafodelista"/>
        <w:numPr>
          <w:ilvl w:val="5"/>
          <w:numId w:val="10"/>
        </w:numPr>
        <w:ind w:left="4820" w:hanging="1276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7A06C1" w:rsidRPr="007A1A2B" w:rsidRDefault="007A06C1" w:rsidP="001D2D8D">
      <w:pPr>
        <w:pStyle w:val="Prrafodelista"/>
        <w:numPr>
          <w:ilvl w:val="6"/>
          <w:numId w:val="10"/>
        </w:numPr>
        <w:ind w:left="6124" w:hanging="1304"/>
      </w:pPr>
      <w:r w:rsidRPr="007A1A2B">
        <w:rPr>
          <w:sz w:val="20"/>
          <w:lang w:val="es-MX"/>
        </w:rPr>
        <w:t>TransProdDetalle</w:t>
      </w:r>
    </w:p>
    <w:p w:rsidR="008D61D0" w:rsidRPr="007A1A2B" w:rsidRDefault="008D61D0" w:rsidP="00D52908">
      <w:pPr>
        <w:pStyle w:val="Prrafodelista"/>
        <w:numPr>
          <w:ilvl w:val="4"/>
          <w:numId w:val="10"/>
        </w:numPr>
        <w:ind w:left="3544" w:hanging="992"/>
        <w:rPr>
          <w:rStyle w:val="Hipervnculo"/>
          <w:color w:val="auto"/>
          <w:u w:val="none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49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8D61D0" w:rsidRPr="007A1A2B" w:rsidRDefault="008D61D0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El</w:t>
      </w:r>
      <w:r w:rsidRPr="007A1A2B">
        <w:rPr>
          <w:sz w:val="20"/>
          <w:szCs w:val="20"/>
          <w:lang w:val="es-MX"/>
        </w:rPr>
        <w:t xml:space="preserve"> sistema</w:t>
      </w:r>
      <w:r w:rsidRPr="007A1A2B">
        <w:rPr>
          <w:sz w:val="20"/>
          <w:lang w:val="es-MX"/>
        </w:rPr>
        <w:t xml:space="preserve"> envía como parámetro la siguiente información:</w:t>
      </w:r>
    </w:p>
    <w:p w:rsidR="008D61D0" w:rsidRPr="007A1A2B" w:rsidRDefault="008D61D0" w:rsidP="001D2D8D">
      <w:pPr>
        <w:pStyle w:val="Prrafodelista"/>
        <w:numPr>
          <w:ilvl w:val="6"/>
          <w:numId w:val="10"/>
        </w:numPr>
        <w:ind w:left="6124" w:hanging="1304"/>
        <w:rPr>
          <w:lang w:val="es-MX"/>
        </w:rPr>
      </w:pPr>
      <w:r w:rsidRPr="007A1A2B">
        <w:rPr>
          <w:sz w:val="20"/>
          <w:lang w:val="es-MX"/>
        </w:rPr>
        <w:t>CalcularTotalesTransaccion</w:t>
      </w:r>
    </w:p>
    <w:p w:rsidR="008D61D0" w:rsidRPr="007A1A2B" w:rsidRDefault="008D61D0" w:rsidP="00D52908">
      <w:pPr>
        <w:pStyle w:val="Prrafodelista"/>
        <w:numPr>
          <w:ilvl w:val="7"/>
          <w:numId w:val="10"/>
        </w:numPr>
        <w:ind w:left="7485" w:hanging="1418"/>
        <w:rPr>
          <w:lang w:val="es-MX"/>
        </w:rPr>
      </w:pPr>
      <w:r w:rsidRPr="007A1A2B">
        <w:rPr>
          <w:sz w:val="20"/>
          <w:lang w:val="es-MX"/>
        </w:rPr>
        <w:t xml:space="preserve">TransProd </w:t>
      </w:r>
      <w:r w:rsidRPr="007A1A2B">
        <w:rPr>
          <w:sz w:val="20"/>
          <w:szCs w:val="20"/>
          <w:lang w:val="es-MX"/>
        </w:rPr>
        <w:t xml:space="preserve">de acuerdo con la regla de negocio </w:t>
      </w:r>
      <w:hyperlink r:id="rId50" w:anchor="RNGEN171" w:history="1">
        <w:r w:rsidRPr="007A1A2B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7A1A2B">
        <w:t xml:space="preserve"> </w:t>
      </w:r>
      <w:r w:rsidRPr="007A1A2B">
        <w:rPr>
          <w:sz w:val="20"/>
          <w:szCs w:val="20"/>
        </w:rPr>
        <w:t>y</w:t>
      </w:r>
      <w:r w:rsidRPr="007A1A2B">
        <w:t xml:space="preserve"> </w:t>
      </w:r>
      <w:hyperlink r:id="rId51" w:anchor="RNROLMOV195" w:history="1">
        <w:r w:rsidRPr="007A1A2B">
          <w:rPr>
            <w:rStyle w:val="Hipervnculo"/>
            <w:b/>
            <w:sz w:val="20"/>
          </w:rPr>
          <w:t>RNROLMOV195 Información Contenida en el Objeto del Encabezado de la Transacción</w:t>
        </w:r>
      </w:hyperlink>
    </w:p>
    <w:p w:rsidR="008D61D0" w:rsidRPr="007A1A2B" w:rsidRDefault="008D61D0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El sistema recibe la siguiente información</w:t>
      </w:r>
    </w:p>
    <w:p w:rsidR="008D61D0" w:rsidRPr="007A1A2B" w:rsidRDefault="008D61D0" w:rsidP="00D52908">
      <w:pPr>
        <w:pStyle w:val="Prrafodelista"/>
        <w:numPr>
          <w:ilvl w:val="6"/>
          <w:numId w:val="10"/>
        </w:numPr>
        <w:ind w:left="6067" w:hanging="1247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8D61D0" w:rsidRPr="007A1A2B" w:rsidRDefault="008D61D0" w:rsidP="00D52908">
      <w:pPr>
        <w:pStyle w:val="Prrafodelista"/>
        <w:numPr>
          <w:ilvl w:val="5"/>
          <w:numId w:val="10"/>
        </w:numPr>
        <w:ind w:left="4820" w:hanging="1276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actualiza la información del objeto registrado en sesión:</w:t>
      </w:r>
    </w:p>
    <w:p w:rsidR="008D61D0" w:rsidRPr="007A1A2B" w:rsidRDefault="008D61D0" w:rsidP="00D52908">
      <w:pPr>
        <w:pStyle w:val="Prrafodelista"/>
        <w:numPr>
          <w:ilvl w:val="6"/>
          <w:numId w:val="10"/>
        </w:numPr>
        <w:ind w:left="6067" w:hanging="1247"/>
        <w:rPr>
          <w:b/>
          <w:color w:val="0000FF"/>
          <w:sz w:val="20"/>
          <w:szCs w:val="20"/>
          <w:u w:val="single"/>
        </w:rPr>
      </w:pPr>
      <w:r w:rsidRPr="007A1A2B">
        <w:rPr>
          <w:sz w:val="20"/>
          <w:lang w:val="es-MX"/>
        </w:rPr>
        <w:t>TransProd</w:t>
      </w:r>
    </w:p>
    <w:p w:rsidR="00F66F5E" w:rsidRPr="007A1A2B" w:rsidRDefault="00F66F5E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</w:t>
      </w:r>
      <w:r w:rsidRPr="007A1A2B">
        <w:rPr>
          <w:sz w:val="20"/>
          <w:lang w:val="es-MX"/>
        </w:rPr>
        <w:t>sistema</w:t>
      </w:r>
      <w:r w:rsidRPr="007A1A2B">
        <w:rPr>
          <w:sz w:val="20"/>
          <w:szCs w:val="20"/>
          <w:lang w:val="es-MX"/>
        </w:rPr>
        <w:t xml:space="preserve"> elimina del objeto Productos la siguiente información del producto:</w:t>
      </w:r>
    </w:p>
    <w:p w:rsidR="00F66F5E" w:rsidRPr="007A1A2B" w:rsidRDefault="00F66F5E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SubEmpresaID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7D190B" w:rsidRPr="007A1A2B" w:rsidRDefault="009868B4" w:rsidP="00D52908">
      <w:pPr>
        <w:pStyle w:val="Prrafodelista"/>
        <w:numPr>
          <w:ilvl w:val="4"/>
          <w:numId w:val="10"/>
        </w:numPr>
        <w:ind w:left="3544" w:hanging="992"/>
        <w:rPr>
          <w:rStyle w:val="Hipervnculo"/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6_AO01" w:history="1">
        <w:r w:rsidR="008C4059" w:rsidRPr="007A1A2B">
          <w:rPr>
            <w:rStyle w:val="Hipervnculo"/>
            <w:b/>
            <w:sz w:val="20"/>
            <w:lang w:eastAsia="en-US"/>
          </w:rPr>
          <w:t>paso 6</w:t>
        </w:r>
      </w:hyperlink>
      <w:r w:rsidR="00801DC6" w:rsidRPr="007A1A2B">
        <w:rPr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9868B4" w:rsidRPr="007A1A2B" w:rsidRDefault="009868B4" w:rsidP="00D52908">
      <w:pPr>
        <w:numPr>
          <w:ilvl w:val="0"/>
          <w:numId w:val="10"/>
        </w:numPr>
        <w:rPr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Buscar</w:t>
      </w:r>
      <w:r w:rsidRPr="007A1A2B">
        <w:rPr>
          <w:sz w:val="20"/>
          <w:lang w:val="es-MX"/>
        </w:rPr>
        <w:t>&gt;</w:t>
      </w:r>
    </w:p>
    <w:p w:rsidR="009868B4" w:rsidRPr="007A1A2B" w:rsidRDefault="009868B4" w:rsidP="00D52908">
      <w:pPr>
        <w:numPr>
          <w:ilvl w:val="1"/>
          <w:numId w:val="10"/>
        </w:numPr>
        <w:ind w:left="811" w:hanging="454"/>
        <w:rPr>
          <w:sz w:val="20"/>
          <w:lang w:eastAsia="en-US"/>
        </w:rPr>
      </w:pPr>
      <w:bookmarkStart w:id="400" w:name="paso11_1_AO01"/>
      <w:r w:rsidRPr="007A1A2B">
        <w:rPr>
          <w:sz w:val="20"/>
          <w:lang w:eastAsia="en-US"/>
        </w:rPr>
        <w:t xml:space="preserve">El caso de uso incluye la funcionalidad del caso de uso </w:t>
      </w:r>
      <w:hyperlink r:id="rId52" w:history="1">
        <w:r w:rsidRPr="007A1A2B"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bookmarkEnd w:id="400"/>
    <w:p w:rsidR="009868B4" w:rsidRPr="007A1A2B" w:rsidRDefault="009868B4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El sistema envía como parámetro la siguiente información:</w:t>
      </w:r>
    </w:p>
    <w:p w:rsidR="00FF45D0" w:rsidRPr="007A1A2B" w:rsidRDefault="00FF45D0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Cadena = (Cadena vacía)</w:t>
      </w:r>
    </w:p>
    <w:p w:rsidR="00FF45D0" w:rsidRPr="007A1A2B" w:rsidRDefault="00FF45D0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Esquema = Todos</w:t>
      </w:r>
    </w:p>
    <w:p w:rsidR="00FF45D0" w:rsidRPr="007A1A2B" w:rsidRDefault="000819BF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TipoValida</w:t>
      </w:r>
      <w:r w:rsidR="00422D58" w:rsidRPr="007A1A2B">
        <w:rPr>
          <w:sz w:val="20"/>
          <w:lang w:eastAsia="en-US"/>
        </w:rPr>
        <w:t>r</w:t>
      </w:r>
      <w:r w:rsidR="006C19A8" w:rsidRPr="007A1A2B">
        <w:rPr>
          <w:sz w:val="20"/>
          <w:lang w:eastAsia="en-US"/>
        </w:rPr>
        <w:t xml:space="preserve">Existencia = </w:t>
      </w:r>
      <w:r w:rsidR="008D61D0" w:rsidRPr="007A1A2B">
        <w:rPr>
          <w:sz w:val="20"/>
          <w:lang w:eastAsia="en-US"/>
        </w:rPr>
        <w:t>1</w:t>
      </w:r>
    </w:p>
    <w:p w:rsidR="00FF45D0" w:rsidRPr="007A1A2B" w:rsidRDefault="00FF45D0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ListaPrecios = </w:t>
      </w:r>
      <w:r w:rsidR="008D61D0" w:rsidRPr="007A1A2B">
        <w:rPr>
          <w:sz w:val="20"/>
          <w:szCs w:val="20"/>
          <w:lang w:eastAsia="en-US"/>
        </w:rPr>
        <w:t>&lt;TransProd.PCEPrecioClave&gt; registrado en sesión (objeto TransProd)</w:t>
      </w:r>
    </w:p>
    <w:p w:rsidR="00FF45D0" w:rsidRPr="007A1A2B" w:rsidRDefault="00753D0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TransProd</w:t>
      </w:r>
      <w:r w:rsidR="00422D58" w:rsidRPr="007A1A2B">
        <w:rPr>
          <w:sz w:val="20"/>
          <w:lang w:eastAsia="en-US"/>
        </w:rPr>
        <w:t>ID</w:t>
      </w:r>
      <w:r w:rsidRPr="007A1A2B">
        <w:rPr>
          <w:sz w:val="20"/>
          <w:lang w:eastAsia="en-US"/>
        </w:rPr>
        <w:t xml:space="preserve"> = </w:t>
      </w:r>
      <w:r w:rsidR="008D61D0" w:rsidRPr="007A1A2B">
        <w:rPr>
          <w:sz w:val="20"/>
          <w:szCs w:val="20"/>
          <w:lang w:eastAsia="en-US"/>
        </w:rPr>
        <w:t>&lt;TransProd.TransProdID&gt; registrado en sesión (objeto TransProd)</w:t>
      </w:r>
    </w:p>
    <w:p w:rsidR="00422D58" w:rsidRPr="007A1A2B" w:rsidRDefault="00422D58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TipoMovimiento = </w:t>
      </w:r>
      <w:r w:rsidR="008D61D0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8D61D0" w:rsidRPr="007A1A2B" w:rsidRDefault="00422D58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TipoTransProd = </w:t>
      </w:r>
      <w:r w:rsidR="008D61D0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9868B4" w:rsidRPr="007A1A2B" w:rsidRDefault="009868B4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recibe como parámetro la siguiente información:</w:t>
      </w:r>
    </w:p>
    <w:p w:rsidR="009868B4" w:rsidRPr="007A1A2B" w:rsidRDefault="009868B4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9868B4" w:rsidRPr="007A1A2B" w:rsidRDefault="009868B4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Clave del Producto</w:t>
      </w:r>
    </w:p>
    <w:p w:rsidR="009868B4" w:rsidRPr="007A1A2B" w:rsidRDefault="009868B4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9868B4" w:rsidRPr="007A1A2B" w:rsidRDefault="009868B4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Cantidad</w:t>
      </w:r>
    </w:p>
    <w:p w:rsidR="008D61D0" w:rsidRPr="007A1A2B" w:rsidRDefault="008D61D0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Precio</w:t>
      </w:r>
    </w:p>
    <w:p w:rsidR="009868B4" w:rsidRPr="007A1A2B" w:rsidRDefault="009868B4" w:rsidP="00D52908">
      <w:pPr>
        <w:numPr>
          <w:ilvl w:val="1"/>
          <w:numId w:val="10"/>
        </w:numPr>
        <w:ind w:left="811" w:hanging="454"/>
      </w:pPr>
      <w:r w:rsidRPr="007A1A2B">
        <w:rPr>
          <w:sz w:val="20"/>
          <w:lang w:eastAsia="en-US"/>
        </w:rPr>
        <w:t xml:space="preserve">El sistema continúa en el </w:t>
      </w:r>
      <w:hyperlink w:anchor="paso8_1_2_3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BC6D72" w:rsidRPr="007A1A2B">
          <w:rPr>
            <w:rStyle w:val="Hipervnculo"/>
            <w:b/>
            <w:sz w:val="20"/>
            <w:lang w:eastAsia="en-US"/>
          </w:rPr>
          <w:t>8</w:t>
        </w:r>
        <w:r w:rsidR="00FF45D0" w:rsidRPr="007A1A2B">
          <w:rPr>
            <w:rStyle w:val="Hipervnculo"/>
            <w:b/>
            <w:sz w:val="20"/>
            <w:lang w:eastAsia="en-US"/>
          </w:rPr>
          <w:t>.</w:t>
        </w:r>
        <w:r w:rsidRPr="007A1A2B">
          <w:rPr>
            <w:rStyle w:val="Hipervnculo"/>
            <w:b/>
            <w:sz w:val="20"/>
            <w:lang w:eastAsia="en-US"/>
          </w:rPr>
          <w:t>1.2.3</w:t>
        </w:r>
      </w:hyperlink>
      <w:r w:rsidRPr="007A1A2B">
        <w:rPr>
          <w:sz w:val="20"/>
          <w:lang w:eastAsia="en-US"/>
        </w:rPr>
        <w:t xml:space="preserve"> </w:t>
      </w:r>
      <w:r w:rsidR="00FF45D0" w:rsidRPr="007A1A2B">
        <w:rPr>
          <w:sz w:val="20"/>
          <w:lang w:eastAsia="en-US"/>
        </w:rPr>
        <w:t xml:space="preserve">del </w:t>
      </w:r>
      <w:r w:rsidR="00FF45D0" w:rsidRPr="007A1A2B">
        <w:rPr>
          <w:sz w:val="20"/>
          <w:szCs w:val="20"/>
        </w:rPr>
        <w:t>flujo alterno opcional</w:t>
      </w:r>
      <w:r w:rsidR="00FF45D0"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FF45D0" w:rsidRPr="007A1A2B" w:rsidRDefault="00FF45D0" w:rsidP="00D52908">
      <w:pPr>
        <w:numPr>
          <w:ilvl w:val="0"/>
          <w:numId w:val="1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Continuar</w:t>
      </w:r>
      <w:r w:rsidRPr="007A1A2B">
        <w:rPr>
          <w:sz w:val="20"/>
          <w:szCs w:val="20"/>
          <w:lang w:val="es-MX"/>
        </w:rPr>
        <w:t>&gt;</w:t>
      </w:r>
    </w:p>
    <w:p w:rsidR="00FF45D0" w:rsidRPr="007A1A2B" w:rsidRDefault="00FF45D0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bookmarkStart w:id="401" w:name="paso12_1_AO01"/>
      <w:r w:rsidRPr="007A1A2B">
        <w:rPr>
          <w:sz w:val="20"/>
          <w:szCs w:val="20"/>
          <w:lang w:val="es-MX"/>
        </w:rPr>
        <w:t>El sistema valida la información proporcionada por el usuario</w:t>
      </w:r>
      <w:r w:rsidR="009D540F" w:rsidRPr="007A1A2B">
        <w:rPr>
          <w:sz w:val="20"/>
          <w:szCs w:val="20"/>
          <w:lang w:val="es-MX"/>
        </w:rPr>
        <w:t>:</w:t>
      </w:r>
      <w:bookmarkEnd w:id="401"/>
    </w:p>
    <w:p w:rsidR="009D540F" w:rsidRPr="007A1A2B" w:rsidRDefault="009D540F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>Si &lt;el actor no proporciona la información requerida&gt;</w:t>
      </w:r>
    </w:p>
    <w:p w:rsidR="009D540F" w:rsidRPr="007A1A2B" w:rsidRDefault="009D540F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“[BE0001] El campo $0$ es requerido”</w:t>
      </w:r>
      <w:r w:rsidR="00AF2CB5" w:rsidRPr="007A1A2B">
        <w:rPr>
          <w:rFonts w:cs="Arial"/>
          <w:sz w:val="20"/>
          <w:szCs w:val="20"/>
        </w:rPr>
        <w:t>, sustituir el valor de $0$ por el nombre del campo</w:t>
      </w:r>
    </w:p>
    <w:p w:rsidR="009D540F" w:rsidRPr="007A1A2B" w:rsidRDefault="009D540F" w:rsidP="00D52908">
      <w:pPr>
        <w:pStyle w:val="Prrafodelista"/>
        <w:numPr>
          <w:ilvl w:val="3"/>
          <w:numId w:val="10"/>
        </w:numPr>
        <w:ind w:left="2552" w:hanging="851"/>
        <w:rPr>
          <w:rStyle w:val="Hipervnculo"/>
          <w:b/>
          <w:color w:val="auto"/>
          <w:sz w:val="20"/>
          <w:u w:val="none"/>
          <w:lang w:eastAsia="en-US"/>
        </w:rPr>
      </w:pPr>
      <w:r w:rsidRPr="007A1A2B">
        <w:rPr>
          <w:sz w:val="20"/>
          <w:lang w:eastAsia="en-US"/>
        </w:rPr>
        <w:t>El sistema continúa en el punto correspondiente al campo que no se haya proporcionado</w:t>
      </w:r>
      <w:r w:rsidRPr="007A1A2B">
        <w:rPr>
          <w:rStyle w:val="Hipervnculo"/>
          <w:color w:val="auto"/>
          <w:sz w:val="20"/>
          <w:u w:val="none"/>
          <w:lang w:eastAsia="en-US"/>
        </w:rPr>
        <w:t xml:space="preserve"> </w:t>
      </w:r>
    </w:p>
    <w:p w:rsidR="009D540F" w:rsidRPr="007A1A2B" w:rsidRDefault="009D540F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 xml:space="preserve">Si &lt;no se proporcionó por lo menos un producto para la transacción&gt; </w:t>
      </w:r>
    </w:p>
    <w:p w:rsidR="009D540F" w:rsidRPr="007A1A2B" w:rsidRDefault="009D540F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</w:rPr>
      </w:pPr>
      <w:r w:rsidRPr="007A1A2B">
        <w:rPr>
          <w:sz w:val="20"/>
          <w:lang w:eastAsia="en-US"/>
        </w:rPr>
        <w:t xml:space="preserve">El sistema presenta el mensaje </w:t>
      </w:r>
      <w:r w:rsidRPr="007A1A2B">
        <w:rPr>
          <w:color w:val="FF0000"/>
          <w:sz w:val="20"/>
          <w:lang w:eastAsia="en-US"/>
        </w:rPr>
        <w:t xml:space="preserve">“[E0044] </w:t>
      </w:r>
      <w:r w:rsidRPr="007A1A2B">
        <w:rPr>
          <w:color w:val="FF0000"/>
          <w:sz w:val="20"/>
          <w:szCs w:val="20"/>
        </w:rPr>
        <w:t>Se debe asignar por lo menos un Producto a $0$”</w:t>
      </w:r>
      <w:r w:rsidR="00AF2CB5" w:rsidRPr="007A1A2B">
        <w:rPr>
          <w:sz w:val="20"/>
          <w:szCs w:val="20"/>
        </w:rPr>
        <w:t>, sustituir el valor de $0$ por el nombre de la actividad actual</w:t>
      </w:r>
    </w:p>
    <w:p w:rsidR="009D540F" w:rsidRPr="007A1A2B" w:rsidRDefault="009D540F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5_1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867AB2" w:rsidRPr="007A1A2B">
          <w:rPr>
            <w:rStyle w:val="Hipervnculo"/>
            <w:b/>
            <w:sz w:val="20"/>
            <w:lang w:eastAsia="en-US"/>
          </w:rPr>
          <w:t>5</w:t>
        </w:r>
        <w:r w:rsidRPr="007A1A2B">
          <w:rPr>
            <w:rStyle w:val="Hipervnculo"/>
            <w:b/>
            <w:sz w:val="20"/>
            <w:lang w:eastAsia="en-US"/>
          </w:rPr>
          <w:t>.1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53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836FF1" w:rsidRPr="007A1A2B" w:rsidRDefault="00836FF1" w:rsidP="00D52908">
      <w:pPr>
        <w:numPr>
          <w:ilvl w:val="1"/>
          <w:numId w:val="10"/>
        </w:numPr>
        <w:ind w:left="811" w:hanging="454"/>
        <w:rPr>
          <w:color w:val="FF0000"/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>Si &lt;el parámetro de configuración indica que se puede cancelar una venta a consignación por liquidación (CancConsigLiqui = 1) de acuerdo a la información registrada en sesión&gt;</w:t>
      </w:r>
    </w:p>
    <w:p w:rsidR="00E12678" w:rsidRPr="007A1A2B" w:rsidRDefault="00E12678" w:rsidP="00D52908">
      <w:pPr>
        <w:pStyle w:val="Prrafodelista"/>
        <w:numPr>
          <w:ilvl w:val="2"/>
          <w:numId w:val="10"/>
        </w:numPr>
        <w:ind w:left="1701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54" w:history="1">
        <w:r w:rsidRPr="007A1A2B">
          <w:rPr>
            <w:rStyle w:val="Hipervnculo"/>
            <w:b/>
            <w:sz w:val="20"/>
            <w:szCs w:val="20"/>
            <w:lang w:val="es-MX"/>
          </w:rPr>
          <w:t>Calcular Promociones – CUROLGEN03</w:t>
        </w:r>
      </w:hyperlink>
    </w:p>
    <w:p w:rsidR="00E12678" w:rsidRPr="007A1A2B" w:rsidRDefault="00E12678" w:rsidP="00D52908">
      <w:pPr>
        <w:pStyle w:val="Prrafodelista"/>
        <w:numPr>
          <w:ilvl w:val="3"/>
          <w:numId w:val="10"/>
        </w:numPr>
        <w:ind w:left="2552" w:hanging="851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E12678" w:rsidRPr="007A1A2B" w:rsidRDefault="00E12678" w:rsidP="00D52908">
      <w:pPr>
        <w:pStyle w:val="Prrafodelista"/>
        <w:numPr>
          <w:ilvl w:val="4"/>
          <w:numId w:val="10"/>
        </w:numPr>
        <w:ind w:left="3544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</w:rPr>
        <w:t>Preparar</w:t>
      </w:r>
    </w:p>
    <w:p w:rsidR="0096220D" w:rsidRPr="007A1A2B" w:rsidRDefault="009F298A" w:rsidP="00D52908">
      <w:pPr>
        <w:pStyle w:val="Prrafodelista"/>
        <w:numPr>
          <w:ilvl w:val="2"/>
          <w:numId w:val="10"/>
        </w:numPr>
        <w:ind w:left="1701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55" w:history="1">
        <w:r w:rsidRPr="007A1A2B">
          <w:rPr>
            <w:rStyle w:val="Hipervnculo"/>
            <w:b/>
            <w:sz w:val="20"/>
            <w:szCs w:val="20"/>
            <w:lang w:val="es-MX"/>
          </w:rPr>
          <w:t>Aplicar Promociones – CUROLMOV19</w:t>
        </w:r>
      </w:hyperlink>
    </w:p>
    <w:p w:rsidR="00836FF1" w:rsidRPr="007A1A2B" w:rsidRDefault="00836FF1" w:rsidP="00D52908">
      <w:pPr>
        <w:pStyle w:val="Prrafodelista"/>
        <w:numPr>
          <w:ilvl w:val="3"/>
          <w:numId w:val="10"/>
        </w:numPr>
        <w:ind w:left="2552" w:hanging="851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</w:t>
      </w:r>
      <w:r w:rsidR="00E12678" w:rsidRPr="007A1A2B">
        <w:rPr>
          <w:sz w:val="20"/>
          <w:szCs w:val="20"/>
          <w:lang w:val="es-MX"/>
        </w:rPr>
        <w:t>:</w:t>
      </w:r>
    </w:p>
    <w:p w:rsidR="00ED70AC" w:rsidRPr="007A1A2B" w:rsidRDefault="003E1454" w:rsidP="00D52908">
      <w:pPr>
        <w:pStyle w:val="Prrafodelista"/>
        <w:numPr>
          <w:ilvl w:val="4"/>
          <w:numId w:val="10"/>
        </w:numPr>
        <w:ind w:left="3544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TransProd = TransProd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EB513A" w:rsidRPr="007A1A2B" w:rsidRDefault="00EB513A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</w:rPr>
        <w:t xml:space="preserve">El caso de uso incluye la funcionalidad del caso de uso </w:t>
      </w:r>
      <w:hyperlink r:id="rId56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EB513A" w:rsidRPr="007A1A2B" w:rsidRDefault="00EB513A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EB513A" w:rsidRPr="007A1A2B" w:rsidRDefault="00EB513A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CalcularTotalesTransaccion</w:t>
      </w:r>
    </w:p>
    <w:p w:rsidR="00EB513A" w:rsidRPr="007A1A2B" w:rsidRDefault="00EB513A" w:rsidP="00D52908">
      <w:pPr>
        <w:pStyle w:val="Prrafodelista"/>
        <w:numPr>
          <w:ilvl w:val="5"/>
          <w:numId w:val="10"/>
        </w:numPr>
        <w:ind w:left="4820" w:hanging="1276"/>
      </w:pPr>
      <w:r w:rsidRPr="007A1A2B">
        <w:rPr>
          <w:sz w:val="20"/>
        </w:rPr>
        <w:t>TransProd = &lt;TransProd.TransProdID&gt;</w:t>
      </w:r>
      <w:r w:rsidRPr="007A1A2B">
        <w:rPr>
          <w:sz w:val="20"/>
          <w:szCs w:val="20"/>
        </w:rPr>
        <w:t xml:space="preserve"> registrado en sesión (objeto TransProd)</w:t>
      </w:r>
      <w:r w:rsidRPr="007A1A2B">
        <w:t xml:space="preserve"> </w:t>
      </w:r>
    </w:p>
    <w:p w:rsidR="00EB513A" w:rsidRPr="007A1A2B" w:rsidRDefault="00EB513A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recibe la siguiente información</w:t>
      </w:r>
    </w:p>
    <w:p w:rsidR="00EB513A" w:rsidRPr="007A1A2B" w:rsidRDefault="00EB513A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EB513A" w:rsidRPr="007A1A2B" w:rsidRDefault="00EB513A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6A4037" w:rsidRPr="007A1A2B" w:rsidRDefault="00EB513A" w:rsidP="00D52908">
      <w:pPr>
        <w:pStyle w:val="Prrafodelista"/>
        <w:numPr>
          <w:ilvl w:val="4"/>
          <w:numId w:val="10"/>
        </w:numPr>
        <w:ind w:left="3544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TransProd</w:t>
      </w:r>
    </w:p>
    <w:p w:rsidR="00836FF1" w:rsidRPr="007A1A2B" w:rsidRDefault="00836FF1" w:rsidP="00D52908">
      <w:pPr>
        <w:numPr>
          <w:ilvl w:val="1"/>
          <w:numId w:val="10"/>
        </w:numPr>
        <w:ind w:left="811" w:hanging="454"/>
        <w:rPr>
          <w:color w:val="FF0000"/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402" w:name="AO02_r"/>
      <w:r w:rsidRPr="007A1A2B">
        <w:rPr>
          <w:rFonts w:cs="Arial"/>
          <w:b/>
          <w:sz w:val="20"/>
          <w:szCs w:val="20"/>
        </w:rPr>
        <w:fldChar w:fldCharType="begin"/>
      </w:r>
      <w:r w:rsidRPr="007A1A2B">
        <w:rPr>
          <w:rFonts w:cs="Arial"/>
          <w:b/>
          <w:sz w:val="20"/>
          <w:szCs w:val="20"/>
        </w:rPr>
        <w:instrText xml:space="preserve"> HYPERLINK  \l "_AO02_Calcular_Generales" </w:instrText>
      </w:r>
      <w:r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AO02 Calcular Generales Venta a Consignación</w:t>
      </w:r>
      <w:bookmarkEnd w:id="402"/>
      <w:r w:rsidRPr="007A1A2B">
        <w:rPr>
          <w:rFonts w:cs="Arial"/>
          <w:b/>
          <w:sz w:val="20"/>
          <w:szCs w:val="20"/>
        </w:rPr>
        <w:fldChar w:fldCharType="end"/>
      </w:r>
    </w:p>
    <w:p w:rsidR="00FF45D0" w:rsidRPr="007A1A2B" w:rsidRDefault="00FF45D0" w:rsidP="00D52908">
      <w:pPr>
        <w:numPr>
          <w:ilvl w:val="0"/>
          <w:numId w:val="10"/>
        </w:numPr>
        <w:rPr>
          <w:b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Regresar</w:t>
      </w:r>
      <w:r w:rsidRPr="007A1A2B">
        <w:rPr>
          <w:sz w:val="20"/>
          <w:lang w:val="es-MX"/>
        </w:rPr>
        <w:t>&gt;</w:t>
      </w:r>
    </w:p>
    <w:p w:rsidR="00AF2CB5" w:rsidRPr="007A1A2B" w:rsidRDefault="00AF2CB5" w:rsidP="00D52908">
      <w:pPr>
        <w:numPr>
          <w:ilvl w:val="1"/>
          <w:numId w:val="10"/>
        </w:numPr>
        <w:ind w:left="811" w:hanging="454"/>
        <w:rPr>
          <w:b/>
          <w:sz w:val="20"/>
          <w:szCs w:val="20"/>
        </w:rPr>
      </w:pPr>
      <w:bookmarkStart w:id="403" w:name="paso13_1_AO01"/>
      <w:r w:rsidRPr="007A1A2B">
        <w:rPr>
          <w:sz w:val="20"/>
          <w:lang w:val="es-MX"/>
        </w:rPr>
        <w:t>Si &lt;se realizaron cambios</w:t>
      </w:r>
      <w:r w:rsidR="003E2ED4" w:rsidRPr="007A1A2B">
        <w:rPr>
          <w:sz w:val="20"/>
          <w:lang w:val="es-MX"/>
        </w:rPr>
        <w:t xml:space="preserve"> (se agregaron o modificaron </w:t>
      </w:r>
      <w:r w:rsidRPr="007A1A2B">
        <w:rPr>
          <w:sz w:val="20"/>
          <w:lang w:val="es-MX"/>
        </w:rPr>
        <w:t xml:space="preserve">productos)&gt;, el sistema presenta el mensaje </w:t>
      </w:r>
      <w:bookmarkEnd w:id="403"/>
      <w:r w:rsidRPr="007A1A2B"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p w:rsidR="00AF2CB5" w:rsidRPr="007A1A2B" w:rsidRDefault="00AF2CB5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El sistema continúa en el paso en donde fue invocado</w:t>
      </w:r>
    </w:p>
    <w:p w:rsidR="00AF2CB5" w:rsidRPr="007A1A2B" w:rsidRDefault="00AF2CB5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 xml:space="preserve"> &gt;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El sistema elimina la siguiente información de la transacción actual, realizando roll back a la misma: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TPDImpuesto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TpdDesVendedor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TrpPrp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Inventario</w:t>
      </w:r>
    </w:p>
    <w:p w:rsidR="00CF1C4D" w:rsidRPr="007A1A2B" w:rsidRDefault="00CF1C4D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57" w:history="1">
        <w:r w:rsidR="00D42F21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CF1C4D" w:rsidRPr="007A1A2B" w:rsidRDefault="00CF1C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F1C4D" w:rsidRPr="007A1A2B" w:rsidRDefault="00CF1C4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CF1C4D" w:rsidRPr="007A1A2B" w:rsidRDefault="00CF1C4D" w:rsidP="00D52908">
      <w:pPr>
        <w:pStyle w:val="Prrafodelista"/>
        <w:numPr>
          <w:ilvl w:val="6"/>
          <w:numId w:val="10"/>
        </w:numPr>
        <w:ind w:left="6067" w:hanging="124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CF1C4D" w:rsidRPr="007A1A2B" w:rsidRDefault="00CF1C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CF1C4D" w:rsidRPr="007A1A2B" w:rsidRDefault="00CF1C4D" w:rsidP="00D52908">
      <w:pPr>
        <w:pStyle w:val="Prrafodelista"/>
        <w:numPr>
          <w:ilvl w:val="5"/>
          <w:numId w:val="10"/>
        </w:numPr>
        <w:ind w:left="4820" w:hanging="1276"/>
        <w:rPr>
          <w:b/>
          <w:lang w:val="es-MX"/>
        </w:rPr>
      </w:pPr>
      <w:r w:rsidRPr="007A1A2B">
        <w:rPr>
          <w:sz w:val="20"/>
          <w:szCs w:val="20"/>
          <w:lang w:val="es-MX"/>
        </w:rPr>
        <w:t>Verdadero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 xml:space="preserve">El sistema continúa en el </w:t>
      </w:r>
      <w:hyperlink w:anchor="paso7" w:history="1">
        <w:r w:rsidRPr="007A1A2B">
          <w:rPr>
            <w:rStyle w:val="Hipervnculo"/>
            <w:b/>
            <w:sz w:val="20"/>
            <w:lang w:val="es-MX"/>
          </w:rPr>
          <w:t>paso</w:t>
        </w:r>
        <w:r w:rsidR="00EE2844" w:rsidRPr="007A1A2B">
          <w:rPr>
            <w:rStyle w:val="Hipervnculo"/>
            <w:b/>
            <w:sz w:val="20"/>
            <w:lang w:val="es-MX"/>
          </w:rPr>
          <w:t xml:space="preserve"> </w:t>
        </w:r>
      </w:hyperlink>
      <w:r w:rsidR="003F6D00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AF2CB5" w:rsidRPr="007A1A2B" w:rsidRDefault="00AF2CB5" w:rsidP="00D52908">
      <w:pPr>
        <w:numPr>
          <w:ilvl w:val="1"/>
          <w:numId w:val="10"/>
        </w:numPr>
        <w:ind w:left="811" w:hanging="454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 xml:space="preserve">Si &lt;no se realizaron cambios (no se agregaron </w:t>
      </w:r>
      <w:r w:rsidR="003E2ED4" w:rsidRPr="007A1A2B">
        <w:rPr>
          <w:sz w:val="20"/>
          <w:lang w:val="es-MX"/>
        </w:rPr>
        <w:t xml:space="preserve">o modificaron </w:t>
      </w:r>
      <w:r w:rsidRPr="007A1A2B">
        <w:rPr>
          <w:sz w:val="20"/>
          <w:lang w:val="es-MX"/>
        </w:rPr>
        <w:t>productos)&gt;</w:t>
      </w:r>
    </w:p>
    <w:p w:rsidR="00AF2CB5" w:rsidRPr="007A1A2B" w:rsidRDefault="00AF2CB5" w:rsidP="00D52908">
      <w:pPr>
        <w:pStyle w:val="Prrafodelista"/>
        <w:numPr>
          <w:ilvl w:val="2"/>
          <w:numId w:val="10"/>
        </w:numPr>
        <w:ind w:left="1701" w:hanging="850"/>
        <w:rPr>
          <w:color w:val="0000FF"/>
          <w:sz w:val="20"/>
          <w:u w:val="single"/>
          <w:lang w:eastAsia="en-US"/>
        </w:rPr>
      </w:pPr>
      <w:r w:rsidRPr="007A1A2B">
        <w:rPr>
          <w:sz w:val="20"/>
          <w:lang w:val="es-MX"/>
        </w:rPr>
        <w:t>Si</w:t>
      </w:r>
      <w:r w:rsidRPr="007A1A2B">
        <w:rPr>
          <w:sz w:val="20"/>
          <w:szCs w:val="20"/>
        </w:rPr>
        <w:t xml:space="preserve"> &lt;proviene del </w:t>
      </w:r>
      <w:r w:rsidR="003E2ED4" w:rsidRPr="007A1A2B">
        <w:rPr>
          <w:sz w:val="20"/>
          <w:szCs w:val="20"/>
        </w:rPr>
        <w:t>flujo alterno opcional</w:t>
      </w:r>
      <w:r w:rsidR="003E2ED4" w:rsidRPr="007A1A2B">
        <w:rPr>
          <w:b/>
          <w:sz w:val="20"/>
          <w:szCs w:val="20"/>
        </w:rPr>
        <w:t xml:space="preserve"> </w:t>
      </w:r>
      <w:hyperlink r:id="rId58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  <w:r w:rsidRPr="007A1A2B">
        <w:rPr>
          <w:sz w:val="20"/>
          <w:szCs w:val="20"/>
        </w:rPr>
        <w:t>&gt;</w:t>
      </w:r>
    </w:p>
    <w:p w:rsidR="003E2ED4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El sistema elimina la siguiente información de la transacción generada</w:t>
      </w:r>
      <w:r w:rsidR="003E2ED4" w:rsidRPr="007A1A2B">
        <w:rPr>
          <w:sz w:val="20"/>
          <w:lang w:val="es-MX"/>
        </w:rPr>
        <w:t>,</w:t>
      </w:r>
      <w:r w:rsidRPr="007A1A2B">
        <w:rPr>
          <w:sz w:val="20"/>
          <w:lang w:val="es-MX"/>
        </w:rPr>
        <w:t xml:space="preserve"> </w:t>
      </w:r>
      <w:r w:rsidR="003E2ED4" w:rsidRPr="007A1A2B">
        <w:rPr>
          <w:sz w:val="20"/>
          <w:lang w:val="es-MX"/>
        </w:rPr>
        <w:t>realizando roll back a la misma:</w:t>
      </w:r>
    </w:p>
    <w:p w:rsidR="00AF2CB5" w:rsidRPr="007A1A2B" w:rsidRDefault="00AF2CB5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="00EE2844"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3F6D00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AF2CB5" w:rsidRPr="007A1A2B" w:rsidRDefault="00AF2CB5" w:rsidP="00D52908">
      <w:pPr>
        <w:pStyle w:val="Prrafodelista"/>
        <w:numPr>
          <w:ilvl w:val="2"/>
          <w:numId w:val="10"/>
        </w:numPr>
        <w:ind w:left="1701" w:hanging="850"/>
        <w:rPr>
          <w:color w:val="0000FF"/>
          <w:sz w:val="20"/>
          <w:u w:val="single"/>
          <w:lang w:eastAsia="en-US"/>
        </w:rPr>
      </w:pPr>
      <w:r w:rsidRPr="007A1A2B">
        <w:rPr>
          <w:sz w:val="20"/>
          <w:szCs w:val="20"/>
        </w:rPr>
        <w:t>Si &lt;proviene de</w:t>
      </w:r>
      <w:r w:rsidR="00CF1C4D" w:rsidRPr="007A1A2B">
        <w:rPr>
          <w:sz w:val="20"/>
          <w:szCs w:val="20"/>
        </w:rPr>
        <w:t xml:space="preserve"> </w:t>
      </w:r>
      <w:r w:rsidRPr="007A1A2B">
        <w:rPr>
          <w:sz w:val="20"/>
          <w:szCs w:val="20"/>
        </w:rPr>
        <w:t>l</w:t>
      </w:r>
      <w:r w:rsidR="00CF1C4D" w:rsidRPr="007A1A2B">
        <w:rPr>
          <w:sz w:val="20"/>
          <w:szCs w:val="20"/>
        </w:rPr>
        <w:t>os</w:t>
      </w:r>
      <w:r w:rsidRPr="007A1A2B">
        <w:rPr>
          <w:sz w:val="20"/>
          <w:szCs w:val="20"/>
        </w:rPr>
        <w:t xml:space="preserve"> flujo</w:t>
      </w:r>
      <w:r w:rsidR="00CF1C4D" w:rsidRPr="007A1A2B">
        <w:rPr>
          <w:sz w:val="20"/>
          <w:szCs w:val="20"/>
        </w:rPr>
        <w:t>s</w:t>
      </w:r>
      <w:r w:rsidRPr="007A1A2B">
        <w:rPr>
          <w:sz w:val="20"/>
          <w:szCs w:val="20"/>
        </w:rPr>
        <w:t xml:space="preserve"> alterno</w:t>
      </w:r>
      <w:r w:rsidR="00CF1C4D" w:rsidRPr="007A1A2B">
        <w:rPr>
          <w:sz w:val="20"/>
          <w:szCs w:val="20"/>
        </w:rPr>
        <w:t>s</w:t>
      </w:r>
      <w:r w:rsidRPr="007A1A2B">
        <w:rPr>
          <w:sz w:val="20"/>
          <w:szCs w:val="20"/>
        </w:rPr>
        <w:t xml:space="preserve"> opciona</w:t>
      </w:r>
      <w:r w:rsidR="00CF1C4D" w:rsidRPr="007A1A2B">
        <w:rPr>
          <w:sz w:val="20"/>
          <w:szCs w:val="20"/>
        </w:rPr>
        <w:t>les</w:t>
      </w:r>
      <w:r w:rsidRPr="007A1A2B">
        <w:rPr>
          <w:sz w:val="20"/>
          <w:szCs w:val="20"/>
        </w:rPr>
        <w:t xml:space="preserve"> </w:t>
      </w:r>
      <w:hyperlink w:anchor="_AO02_Modificar_Movimiento" w:history="1">
        <w:r w:rsidR="00E6199B" w:rsidRPr="007A1A2B">
          <w:rPr>
            <w:rStyle w:val="Hipervnculo"/>
            <w:b/>
            <w:sz w:val="20"/>
            <w:szCs w:val="20"/>
          </w:rPr>
          <w:t>AO03 Modificar Venta a Consignación</w:t>
        </w:r>
      </w:hyperlink>
      <w:r w:rsidR="00CF1C4D" w:rsidRPr="007A1A2B">
        <w:rPr>
          <w:rStyle w:val="Hipervnculo"/>
          <w:sz w:val="20"/>
          <w:szCs w:val="20"/>
          <w:u w:val="none"/>
        </w:rPr>
        <w:t xml:space="preserve"> </w:t>
      </w:r>
      <w:r w:rsidR="00CF1C4D" w:rsidRPr="007A1A2B">
        <w:rPr>
          <w:rStyle w:val="Hipervnculo"/>
          <w:color w:val="auto"/>
          <w:sz w:val="20"/>
          <w:szCs w:val="20"/>
          <w:u w:val="none"/>
        </w:rPr>
        <w:t>o</w:t>
      </w:r>
      <w:r w:rsidR="00CF1C4D" w:rsidRPr="007A1A2B">
        <w:rPr>
          <w:rStyle w:val="Hipervnculo"/>
          <w:sz w:val="20"/>
          <w:szCs w:val="20"/>
          <w:u w:val="none"/>
        </w:rPr>
        <w:t xml:space="preserve"> </w:t>
      </w:r>
      <w:hyperlink r:id="rId59" w:anchor="_AO03_Eliminar_Venta" w:history="1">
        <w:r w:rsidR="00CF1C4D" w:rsidRPr="007A1A2B">
          <w:rPr>
            <w:rStyle w:val="Hipervnculo"/>
            <w:rFonts w:cs="Arial"/>
            <w:b/>
            <w:sz w:val="20"/>
            <w:szCs w:val="20"/>
          </w:rPr>
          <w:t>AO04 Eliminar Venta a Consignación</w:t>
        </w:r>
      </w:hyperlink>
      <w:r w:rsidRPr="007A1A2B">
        <w:rPr>
          <w:sz w:val="20"/>
          <w:szCs w:val="20"/>
        </w:rPr>
        <w:t>&gt;</w:t>
      </w:r>
    </w:p>
    <w:p w:rsidR="00CF1C4D" w:rsidRPr="007A1A2B" w:rsidRDefault="00CF1C4D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60" w:history="1">
        <w:r w:rsidR="002D2A67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CF1C4D" w:rsidRPr="007A1A2B" w:rsidRDefault="00CF1C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F1C4D" w:rsidRPr="007A1A2B" w:rsidRDefault="00CF1C4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CF1C4D" w:rsidRPr="007A1A2B" w:rsidRDefault="00CF1C4D" w:rsidP="00D52908">
      <w:pPr>
        <w:pStyle w:val="Prrafodelista"/>
        <w:numPr>
          <w:ilvl w:val="6"/>
          <w:numId w:val="10"/>
        </w:numPr>
        <w:ind w:left="6067" w:hanging="124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CF1C4D" w:rsidRPr="007A1A2B" w:rsidRDefault="00CF1C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CF1C4D" w:rsidRPr="007A1A2B" w:rsidRDefault="00CF1C4D" w:rsidP="00D52908">
      <w:pPr>
        <w:pStyle w:val="Prrafodelista"/>
        <w:numPr>
          <w:ilvl w:val="5"/>
          <w:numId w:val="10"/>
        </w:numPr>
        <w:ind w:left="4820" w:hanging="1276"/>
        <w:rPr>
          <w:b/>
          <w:lang w:val="es-MX"/>
        </w:rPr>
      </w:pPr>
      <w:r w:rsidRPr="007A1A2B">
        <w:rPr>
          <w:sz w:val="20"/>
          <w:szCs w:val="20"/>
          <w:lang w:val="es-MX"/>
        </w:rPr>
        <w:t>Verdadero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b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="00EE2844"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3F6D00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FF45D0" w:rsidRPr="007A1A2B" w:rsidRDefault="00FF45D0" w:rsidP="007D190B">
      <w:pPr>
        <w:rPr>
          <w:sz w:val="20"/>
          <w:lang w:val="es-MX"/>
        </w:rPr>
      </w:pPr>
    </w:p>
    <w:p w:rsidR="003E2ED4" w:rsidRPr="007A1A2B" w:rsidRDefault="003E2ED4" w:rsidP="007D190B">
      <w:pPr>
        <w:rPr>
          <w:lang w:val="es-MX"/>
        </w:rPr>
      </w:pPr>
    </w:p>
    <w:bookmarkStart w:id="404" w:name="_AO02_Calcular_Generales"/>
    <w:bookmarkStart w:id="405" w:name="AO02"/>
    <w:bookmarkEnd w:id="404"/>
    <w:bookmarkEnd w:id="405"/>
    <w:p w:rsidR="00AF3904" w:rsidRPr="007A1A2B" w:rsidRDefault="00836FF1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"AO02_r" </w:instrText>
      </w:r>
      <w:r w:rsidRPr="007A1A2B">
        <w:rPr>
          <w:bCs w:val="0"/>
        </w:rPr>
        <w:fldChar w:fldCharType="separate"/>
      </w:r>
      <w:bookmarkStart w:id="406" w:name="_Toc422999309"/>
      <w:r w:rsidR="00AF3904" w:rsidRPr="007A1A2B">
        <w:rPr>
          <w:rStyle w:val="Hipervnculo"/>
          <w:bCs w:val="0"/>
        </w:rPr>
        <w:t xml:space="preserve">AO02 </w:t>
      </w:r>
      <w:r w:rsidRPr="007A1A2B">
        <w:rPr>
          <w:rStyle w:val="Hipervnculo"/>
          <w:bCs w:val="0"/>
        </w:rPr>
        <w:t>Calcular</w:t>
      </w:r>
      <w:r w:rsidR="00E6199B" w:rsidRPr="007A1A2B">
        <w:rPr>
          <w:rStyle w:val="Hipervnculo"/>
          <w:bCs w:val="0"/>
        </w:rPr>
        <w:t xml:space="preserve"> Generales</w:t>
      </w:r>
      <w:r w:rsidR="00AF3904" w:rsidRPr="007A1A2B">
        <w:rPr>
          <w:rStyle w:val="Hipervnculo"/>
          <w:bCs w:val="0"/>
        </w:rPr>
        <w:t xml:space="preserve"> Venta a Consignación</w:t>
      </w:r>
      <w:bookmarkEnd w:id="406"/>
      <w:r w:rsidRPr="007A1A2B">
        <w:rPr>
          <w:bCs w:val="0"/>
        </w:rPr>
        <w:fldChar w:fldCharType="end"/>
      </w:r>
    </w:p>
    <w:p w:rsidR="00AF3904" w:rsidRPr="007A1A2B" w:rsidRDefault="00AF3904" w:rsidP="00AF3904"/>
    <w:p w:rsidR="00E6199B" w:rsidRPr="007A1A2B" w:rsidRDefault="00E6199B" w:rsidP="00D52908">
      <w:pPr>
        <w:pStyle w:val="Prrafodelista"/>
        <w:numPr>
          <w:ilvl w:val="0"/>
          <w:numId w:val="12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E6199B" w:rsidRPr="007A1A2B" w:rsidRDefault="00E6199B" w:rsidP="00D52908">
      <w:pPr>
        <w:pStyle w:val="Prrafodelista"/>
        <w:numPr>
          <w:ilvl w:val="1"/>
          <w:numId w:val="12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Generales</w:t>
      </w:r>
    </w:p>
    <w:p w:rsidR="00E6199B" w:rsidRPr="007A1A2B" w:rsidRDefault="00E6199B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AE5525" w:rsidRPr="007A1A2B" w:rsidRDefault="00AE5525" w:rsidP="00D52908">
      <w:pPr>
        <w:numPr>
          <w:ilvl w:val="0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</w:t>
      </w:r>
      <w:r w:rsidR="00B33CF2" w:rsidRPr="007A1A2B">
        <w:rPr>
          <w:sz w:val="20"/>
          <w:szCs w:val="20"/>
          <w:lang w:val="es-MX"/>
        </w:rPr>
        <w:t xml:space="preserve">y solicita </w:t>
      </w:r>
      <w:r w:rsidRPr="007A1A2B">
        <w:rPr>
          <w:sz w:val="20"/>
          <w:szCs w:val="20"/>
          <w:lang w:val="es-MX"/>
        </w:rPr>
        <w:t>la siguiente información:</w:t>
      </w:r>
    </w:p>
    <w:p w:rsidR="00AE5525" w:rsidRPr="007A1A2B" w:rsidRDefault="00AE5525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Folio</w:t>
      </w:r>
      <w:r w:rsidR="009B62EA" w:rsidRPr="007A1A2B">
        <w:rPr>
          <w:b/>
          <w:sz w:val="20"/>
          <w:szCs w:val="20"/>
          <w:lang w:val="es-MX"/>
        </w:rPr>
        <w:t>:</w:t>
      </w:r>
      <w:r w:rsidR="00D8722E" w:rsidRPr="007A1A2B">
        <w:rPr>
          <w:b/>
          <w:sz w:val="20"/>
          <w:szCs w:val="20"/>
          <w:lang w:val="es-MX"/>
        </w:rPr>
        <w:t xml:space="preserve"> </w:t>
      </w:r>
      <w:r w:rsidR="00D8722E" w:rsidRPr="007A1A2B">
        <w:rPr>
          <w:sz w:val="20"/>
          <w:lang w:eastAsia="en-US"/>
        </w:rPr>
        <w:t xml:space="preserve">&lt;TransProd.Folio&gt; </w:t>
      </w:r>
      <w:r w:rsidR="00D8722E" w:rsidRPr="007A1A2B">
        <w:rPr>
          <w:sz w:val="20"/>
          <w:szCs w:val="20"/>
          <w:lang w:eastAsia="en-US"/>
        </w:rPr>
        <w:t xml:space="preserve">registrado en sesión (objeto TransProd). </w:t>
      </w:r>
      <w:r w:rsidR="00D8722E" w:rsidRPr="007A1A2B">
        <w:rPr>
          <w:sz w:val="20"/>
          <w:lang w:eastAsia="en-US"/>
        </w:rPr>
        <w:t>Mostrar de sólo lectura.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 xml:space="preserve">Fase: </w:t>
      </w:r>
      <w:r w:rsidR="001F579F" w:rsidRPr="007A1A2B">
        <w:rPr>
          <w:sz w:val="20"/>
          <w:szCs w:val="20"/>
          <w:lang w:eastAsia="en-US"/>
        </w:rPr>
        <w:t xml:space="preserve">Se presenta la descripción de la fase de la transacción, para ello ir a &lt;VAVDescripcion&gt; y obtener &lt;VAVDescripcion.Descripcion&gt; donde &lt;VAVDescripcion.VARCodigo = ‘TRPFSE&gt; y &lt;VAVDescripcion.VAVClave = </w:t>
      </w:r>
      <w:r w:rsidR="001F579F" w:rsidRPr="007A1A2B">
        <w:rPr>
          <w:sz w:val="20"/>
          <w:lang w:eastAsia="en-US"/>
        </w:rPr>
        <w:t xml:space="preserve">TransProd.TipoFase </w:t>
      </w:r>
      <w:r w:rsidR="001F579F" w:rsidRPr="007A1A2B">
        <w:rPr>
          <w:sz w:val="20"/>
          <w:szCs w:val="20"/>
          <w:lang w:eastAsia="en-US"/>
        </w:rPr>
        <w:t xml:space="preserve">&gt; (objeto TransProd registrado en sesión), de acuerdo al tipo de lenguaje configurado para el sistema. </w:t>
      </w:r>
      <w:r w:rsidR="001F579F" w:rsidRPr="007A1A2B">
        <w:rPr>
          <w:sz w:val="20"/>
          <w:lang w:eastAsia="en-US"/>
        </w:rPr>
        <w:t>Mostrar de sólo lectura.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Fecha:</w:t>
      </w:r>
      <w:r w:rsidR="00D8722E" w:rsidRPr="007A1A2B">
        <w:rPr>
          <w:b/>
          <w:sz w:val="20"/>
          <w:szCs w:val="20"/>
          <w:lang w:val="es-MX"/>
        </w:rPr>
        <w:t xml:space="preserve"> </w:t>
      </w:r>
      <w:r w:rsidR="00D8722E" w:rsidRPr="007A1A2B">
        <w:rPr>
          <w:sz w:val="20"/>
          <w:lang w:eastAsia="en-US"/>
        </w:rPr>
        <w:t>&lt;TransProd.</w:t>
      </w:r>
      <w:r w:rsidR="0040213D" w:rsidRPr="007A1A2B">
        <w:rPr>
          <w:sz w:val="20"/>
          <w:lang w:eastAsia="en-US"/>
        </w:rPr>
        <w:t>FechaCaptura</w:t>
      </w:r>
      <w:r w:rsidR="00D8722E" w:rsidRPr="007A1A2B">
        <w:rPr>
          <w:sz w:val="20"/>
          <w:lang w:eastAsia="en-US"/>
        </w:rPr>
        <w:t xml:space="preserve">&gt; </w:t>
      </w:r>
      <w:r w:rsidR="00D8722E" w:rsidRPr="007A1A2B">
        <w:rPr>
          <w:sz w:val="20"/>
          <w:szCs w:val="20"/>
          <w:lang w:eastAsia="en-US"/>
        </w:rPr>
        <w:t xml:space="preserve">registrado en sesión (objeto TransProd). </w:t>
      </w:r>
      <w:r w:rsidR="001F579F" w:rsidRPr="007A1A2B">
        <w:rPr>
          <w:rFonts w:cs="Arial"/>
          <w:sz w:val="20"/>
          <w:szCs w:val="20"/>
        </w:rPr>
        <w:t xml:space="preserve">Mostrar de sólo lectura en formato </w:t>
      </w:r>
      <w:r w:rsidR="001F579F" w:rsidRPr="007A1A2B">
        <w:rPr>
          <w:sz w:val="20"/>
          <w:szCs w:val="20"/>
          <w:lang w:eastAsia="en-US"/>
        </w:rPr>
        <w:t>dd/mm/aaaa</w:t>
      </w:r>
      <w:r w:rsidR="0040213D" w:rsidRPr="007A1A2B">
        <w:rPr>
          <w:sz w:val="20"/>
          <w:lang w:eastAsia="en-US"/>
        </w:rPr>
        <w:t>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Lista Precios:</w:t>
      </w:r>
      <w:r w:rsidR="0040213D" w:rsidRPr="007A1A2B">
        <w:rPr>
          <w:b/>
          <w:sz w:val="20"/>
          <w:szCs w:val="20"/>
          <w:lang w:val="es-MX"/>
        </w:rPr>
        <w:t xml:space="preserve"> </w:t>
      </w:r>
      <w:r w:rsidR="0040213D" w:rsidRPr="007A1A2B">
        <w:rPr>
          <w:sz w:val="20"/>
          <w:lang w:eastAsia="en-US"/>
        </w:rPr>
        <w:t xml:space="preserve">&lt;TransProd.PCEPrecioClave&gt; </w:t>
      </w:r>
      <w:r w:rsidR="0040213D" w:rsidRPr="007A1A2B">
        <w:rPr>
          <w:sz w:val="20"/>
          <w:szCs w:val="20"/>
          <w:lang w:eastAsia="en-US"/>
        </w:rPr>
        <w:t xml:space="preserve">registrado en sesión (objeto TransProd). </w:t>
      </w:r>
      <w:r w:rsidR="0040213D" w:rsidRPr="007A1A2B">
        <w:rPr>
          <w:sz w:val="20"/>
          <w:lang w:eastAsia="en-US"/>
        </w:rPr>
        <w:t>Mostrar de sólo lectura.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Subtotal:</w:t>
      </w:r>
      <w:r w:rsidR="00B65B96" w:rsidRPr="007A1A2B">
        <w:rPr>
          <w:b/>
          <w:sz w:val="20"/>
          <w:szCs w:val="20"/>
          <w:lang w:val="es-MX"/>
        </w:rPr>
        <w:t xml:space="preserve"> </w:t>
      </w:r>
      <w:r w:rsidR="00B65B96" w:rsidRPr="007A1A2B">
        <w:rPr>
          <w:sz w:val="20"/>
          <w:lang w:eastAsia="en-US"/>
        </w:rPr>
        <w:t xml:space="preserve">&lt;TransProd.Subtotal&gt; </w:t>
      </w:r>
      <w:r w:rsidR="00B65B96" w:rsidRPr="007A1A2B">
        <w:rPr>
          <w:sz w:val="20"/>
          <w:szCs w:val="20"/>
          <w:lang w:eastAsia="en-US"/>
        </w:rPr>
        <w:t xml:space="preserve">registrado en sesión (objeto TransProd). </w:t>
      </w:r>
      <w:r w:rsidR="00B65B96" w:rsidRPr="007A1A2B">
        <w:rPr>
          <w:sz w:val="20"/>
          <w:lang w:eastAsia="en-US"/>
        </w:rPr>
        <w:t>Mostrar de sólo lectura</w:t>
      </w:r>
      <w:r w:rsidR="001F579F" w:rsidRPr="007A1A2B">
        <w:rPr>
          <w:sz w:val="20"/>
          <w:lang w:eastAsia="en-US"/>
        </w:rPr>
        <w:t>, precedido del signo “$”</w:t>
      </w:r>
      <w:r w:rsidR="00B65B96" w:rsidRPr="007A1A2B">
        <w:rPr>
          <w:sz w:val="20"/>
          <w:lang w:eastAsia="en-US"/>
        </w:rPr>
        <w:t>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Impuesto:</w:t>
      </w:r>
      <w:r w:rsidR="00B65B96" w:rsidRPr="007A1A2B">
        <w:rPr>
          <w:b/>
          <w:sz w:val="20"/>
          <w:szCs w:val="20"/>
          <w:lang w:val="es-MX"/>
        </w:rPr>
        <w:t xml:space="preserve"> </w:t>
      </w:r>
      <w:r w:rsidR="00B65B96" w:rsidRPr="007A1A2B">
        <w:rPr>
          <w:sz w:val="20"/>
          <w:lang w:eastAsia="en-US"/>
        </w:rPr>
        <w:t xml:space="preserve">&lt;TransProd.Impuesto&gt; </w:t>
      </w:r>
      <w:r w:rsidR="00B65B96" w:rsidRPr="007A1A2B">
        <w:rPr>
          <w:sz w:val="20"/>
          <w:szCs w:val="20"/>
          <w:lang w:eastAsia="en-US"/>
        </w:rPr>
        <w:t xml:space="preserve">registrado en sesión (objeto TransProd). </w:t>
      </w:r>
      <w:r w:rsidR="00B65B96" w:rsidRPr="007A1A2B">
        <w:rPr>
          <w:sz w:val="20"/>
          <w:lang w:eastAsia="en-US"/>
        </w:rPr>
        <w:t>Mostrar de sólo lectura</w:t>
      </w:r>
      <w:r w:rsidR="001F579F" w:rsidRPr="007A1A2B">
        <w:rPr>
          <w:sz w:val="20"/>
          <w:lang w:eastAsia="en-US"/>
        </w:rPr>
        <w:t>, precedido del signo “$”</w:t>
      </w:r>
      <w:r w:rsidR="00B65B96" w:rsidRPr="007A1A2B">
        <w:rPr>
          <w:sz w:val="20"/>
          <w:lang w:eastAsia="en-US"/>
        </w:rPr>
        <w:t>.</w:t>
      </w:r>
    </w:p>
    <w:p w:rsidR="00B33CF2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Total:</w:t>
      </w:r>
      <w:r w:rsidR="00B65B96" w:rsidRPr="007A1A2B">
        <w:rPr>
          <w:b/>
          <w:sz w:val="20"/>
          <w:szCs w:val="20"/>
          <w:lang w:val="es-MX"/>
        </w:rPr>
        <w:t xml:space="preserve"> </w:t>
      </w:r>
      <w:r w:rsidR="00B65B96" w:rsidRPr="007A1A2B">
        <w:rPr>
          <w:sz w:val="20"/>
          <w:lang w:eastAsia="en-US"/>
        </w:rPr>
        <w:t xml:space="preserve">&lt;TransProd.Total&gt; </w:t>
      </w:r>
      <w:r w:rsidR="00B65B96" w:rsidRPr="007A1A2B">
        <w:rPr>
          <w:sz w:val="20"/>
          <w:szCs w:val="20"/>
          <w:lang w:eastAsia="en-US"/>
        </w:rPr>
        <w:t xml:space="preserve">registrado en sesión (objeto TransProd). </w:t>
      </w:r>
      <w:r w:rsidR="00B65B96" w:rsidRPr="007A1A2B">
        <w:rPr>
          <w:sz w:val="20"/>
          <w:lang w:eastAsia="en-US"/>
        </w:rPr>
        <w:t>Mostrar de sólo lectura</w:t>
      </w:r>
      <w:r w:rsidR="001F579F" w:rsidRPr="007A1A2B">
        <w:rPr>
          <w:sz w:val="20"/>
          <w:lang w:eastAsia="en-US"/>
        </w:rPr>
        <w:t>, precedido del signo “$”</w:t>
      </w:r>
      <w:r w:rsidR="00B65B96" w:rsidRPr="007A1A2B">
        <w:rPr>
          <w:sz w:val="20"/>
          <w:lang w:eastAsia="en-US"/>
        </w:rPr>
        <w:t>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Comentarios:</w:t>
      </w:r>
      <w:r w:rsidR="00B65B96" w:rsidRPr="007A1A2B">
        <w:rPr>
          <w:b/>
          <w:sz w:val="20"/>
          <w:szCs w:val="20"/>
          <w:lang w:val="es-MX"/>
        </w:rPr>
        <w:t xml:space="preserve"> </w:t>
      </w:r>
      <w:r w:rsidR="00B33CF2" w:rsidRPr="007A1A2B">
        <w:rPr>
          <w:sz w:val="20"/>
          <w:lang w:eastAsia="en-US"/>
        </w:rPr>
        <w:t>Permitir capturar notas o comentarios para la venta a consignación.</w:t>
      </w:r>
    </w:p>
    <w:p w:rsidR="00B33CF2" w:rsidRPr="007A1A2B" w:rsidRDefault="00B33CF2" w:rsidP="00D52908">
      <w:pPr>
        <w:numPr>
          <w:ilvl w:val="0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Terminar</w:t>
      </w:r>
      <w:r w:rsidRPr="007A1A2B">
        <w:rPr>
          <w:sz w:val="20"/>
          <w:szCs w:val="20"/>
          <w:lang w:val="es-MX"/>
        </w:rPr>
        <w:t>&gt;</w:t>
      </w:r>
    </w:p>
    <w:p w:rsidR="00B869A8" w:rsidRPr="00880037" w:rsidRDefault="00B869A8" w:rsidP="000B0B66">
      <w:pPr>
        <w:pStyle w:val="Prrafodelista"/>
        <w:numPr>
          <w:ilvl w:val="1"/>
          <w:numId w:val="12"/>
        </w:numPr>
        <w:jc w:val="both"/>
        <w:rPr>
          <w:rFonts w:cs="Arial"/>
          <w:sz w:val="20"/>
          <w:szCs w:val="20"/>
          <w:highlight w:val="yellow"/>
        </w:rPr>
      </w:pPr>
      <w:r w:rsidRPr="00880037">
        <w:rPr>
          <w:sz w:val="20"/>
          <w:highlight w:val="yellow"/>
        </w:rPr>
        <w:t>Si &lt;al cliente se le debe realizar el manejo del préstamo de envase &lt;Cliente.Prestamo = 1&gt;</w:t>
      </w:r>
      <w:r w:rsidR="007C65B9" w:rsidRPr="00880037">
        <w:rPr>
          <w:sz w:val="20"/>
          <w:highlight w:val="yellow"/>
        </w:rPr>
        <w:t xml:space="preserve"> </w:t>
      </w:r>
      <w:r w:rsidR="007C65B9" w:rsidRPr="00880037">
        <w:rPr>
          <w:sz w:val="20"/>
          <w:szCs w:val="20"/>
          <w:highlight w:val="yellow"/>
          <w:lang w:val="es-MX"/>
        </w:rPr>
        <w:t xml:space="preserve">(objeto Cliente </w:t>
      </w:r>
      <w:r w:rsidR="007C65B9" w:rsidRPr="000B0B66">
        <w:rPr>
          <w:sz w:val="20"/>
          <w:szCs w:val="20"/>
          <w:highlight w:val="yellow"/>
          <w:lang w:val="es-MX"/>
        </w:rPr>
        <w:t>registrado en sesión)</w:t>
      </w:r>
      <w:r w:rsidRPr="000B0B66">
        <w:rPr>
          <w:sz w:val="20"/>
          <w:highlight w:val="yellow"/>
        </w:rPr>
        <w:t xml:space="preserve">&gt; y </w:t>
      </w:r>
      <w:r w:rsidRPr="000B0B66">
        <w:rPr>
          <w:rFonts w:eastAsia="Batang" w:cs="Arial"/>
          <w:sz w:val="20"/>
          <w:szCs w:val="20"/>
          <w:highlight w:val="yellow"/>
        </w:rPr>
        <w:t xml:space="preserve">Si &lt;el parámetro de configuración indica que </w:t>
      </w:r>
      <w:r w:rsidR="000B0B66" w:rsidRPr="000B0B66">
        <w:rPr>
          <w:rFonts w:eastAsia="Batang" w:cs="Arial"/>
          <w:sz w:val="20"/>
          <w:szCs w:val="20"/>
          <w:highlight w:val="yellow"/>
        </w:rPr>
        <w:t>al cliente se le debe validar el límite de préstamo de envase &lt;Cliente.ValidarLimEnvase = 1&gt;</w:t>
      </w:r>
      <w:r w:rsidR="007C65B9" w:rsidRPr="000B0B66">
        <w:rPr>
          <w:rFonts w:eastAsia="Batang" w:cs="Arial"/>
          <w:sz w:val="20"/>
          <w:szCs w:val="20"/>
          <w:highlight w:val="yellow"/>
        </w:rPr>
        <w:t xml:space="preserve"> </w:t>
      </w:r>
      <w:r w:rsidR="007C65B9" w:rsidRPr="000B0B66">
        <w:rPr>
          <w:sz w:val="20"/>
          <w:szCs w:val="20"/>
          <w:highlight w:val="yellow"/>
          <w:lang w:val="es-MX"/>
        </w:rPr>
        <w:t>(objeto Cliente registrado en sesión)</w:t>
      </w:r>
      <w:r w:rsidRPr="000B0B66">
        <w:rPr>
          <w:rFonts w:eastAsia="Batang" w:cs="Arial"/>
          <w:sz w:val="20"/>
          <w:szCs w:val="20"/>
          <w:highlight w:val="yellow"/>
        </w:rPr>
        <w:t>&gt;</w:t>
      </w:r>
    </w:p>
    <w:p w:rsidR="00B869A8" w:rsidRPr="00880037" w:rsidRDefault="000F15AB" w:rsidP="00B869A8">
      <w:pPr>
        <w:pStyle w:val="Prrafodelista"/>
        <w:numPr>
          <w:ilvl w:val="2"/>
          <w:numId w:val="12"/>
        </w:numPr>
        <w:ind w:left="1701" w:hanging="850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 xml:space="preserve">Si en los detalles de la venta a consignación </w:t>
      </w:r>
      <w:r w:rsidR="00B869A8" w:rsidRPr="00880037">
        <w:rPr>
          <w:rFonts w:cs="Arial"/>
          <w:b/>
          <w:i/>
          <w:sz w:val="20"/>
          <w:szCs w:val="20"/>
          <w:highlight w:val="yellow"/>
        </w:rPr>
        <w:t xml:space="preserve">se incluye por lo menos un producto que </w:t>
      </w:r>
      <w:r w:rsidR="007C4140" w:rsidRPr="00880037">
        <w:rPr>
          <w:rFonts w:cs="Arial"/>
          <w:b/>
          <w:i/>
          <w:sz w:val="20"/>
          <w:szCs w:val="20"/>
          <w:highlight w:val="yellow"/>
        </w:rPr>
        <w:t>se pueda prestar</w:t>
      </w:r>
      <w:r w:rsidR="00B869A8" w:rsidRPr="00880037">
        <w:rPr>
          <w:rFonts w:cs="Arial"/>
          <w:b/>
          <w:i/>
          <w:sz w:val="20"/>
          <w:szCs w:val="20"/>
          <w:highlight w:val="yellow"/>
        </w:rPr>
        <w:t>, es decir:</w:t>
      </w:r>
      <w:r w:rsidR="00B869A8" w:rsidRPr="00880037">
        <w:rPr>
          <w:rFonts w:cs="Arial"/>
          <w:sz w:val="20"/>
          <w:szCs w:val="20"/>
          <w:highlight w:val="yellow"/>
        </w:rPr>
        <w:t xml:space="preserve"> Si &lt;</w:t>
      </w:r>
      <w:r w:rsidR="00B869A8" w:rsidRPr="00880037">
        <w:rPr>
          <w:sz w:val="20"/>
          <w:szCs w:val="20"/>
          <w:highlight w:val="yellow"/>
        </w:rPr>
        <w:t>TransProdDetalle.ProductoClave = ProductoDetalle.ProductoClave&gt; y &lt;TransProdDetalle.TipoUnidad = Produc</w:t>
      </w:r>
      <w:r w:rsidR="007C4140" w:rsidRPr="00880037">
        <w:rPr>
          <w:sz w:val="20"/>
          <w:szCs w:val="20"/>
          <w:highlight w:val="yellow"/>
        </w:rPr>
        <w:t>toDetalle.PRUTipoUnidad&gt; donde</w:t>
      </w:r>
      <w:r w:rsidR="00B869A8" w:rsidRPr="00880037">
        <w:rPr>
          <w:sz w:val="20"/>
          <w:szCs w:val="20"/>
          <w:highlight w:val="yellow"/>
        </w:rPr>
        <w:t xml:space="preserve"> &lt;ProductoDetalle.Prestamo = 1</w:t>
      </w:r>
      <w:r w:rsidR="00B869A8" w:rsidRPr="00880037">
        <w:rPr>
          <w:rFonts w:cs="Arial"/>
          <w:sz w:val="20"/>
          <w:szCs w:val="20"/>
          <w:highlight w:val="yellow"/>
        </w:rPr>
        <w:t>&gt;</w:t>
      </w:r>
    </w:p>
    <w:p w:rsidR="00B869A8" w:rsidRPr="00880037" w:rsidRDefault="00B869A8" w:rsidP="000F15AB">
      <w:pPr>
        <w:pStyle w:val="Prrafodelista"/>
        <w:numPr>
          <w:ilvl w:val="3"/>
          <w:numId w:val="12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El sistema obtiene y registra en sesión el límite de envase establecido para el cliente, donde &lt;Cliente.ClienteClave = Cliente Actual&gt;:</w:t>
      </w:r>
    </w:p>
    <w:p w:rsidR="00B869A8" w:rsidRPr="00880037" w:rsidRDefault="00B869A8" w:rsidP="000F15AB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b/>
          <w:sz w:val="20"/>
          <w:szCs w:val="20"/>
          <w:highlight w:val="yellow"/>
        </w:rPr>
      </w:pPr>
      <w:r w:rsidRPr="00880037">
        <w:rPr>
          <w:rFonts w:cs="Arial"/>
          <w:b/>
          <w:sz w:val="20"/>
          <w:szCs w:val="20"/>
          <w:highlight w:val="yellow"/>
        </w:rPr>
        <w:t>Cliente</w:t>
      </w:r>
    </w:p>
    <w:p w:rsidR="00B869A8" w:rsidRPr="00880037" w:rsidRDefault="00B869A8" w:rsidP="000F15AB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LimiteEnvase</w:t>
      </w:r>
    </w:p>
    <w:p w:rsidR="00B869A8" w:rsidRPr="00880037" w:rsidRDefault="00B869A8" w:rsidP="006105D3">
      <w:pPr>
        <w:pStyle w:val="Prrafodelista"/>
        <w:numPr>
          <w:ilvl w:val="3"/>
          <w:numId w:val="12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lastRenderedPageBreak/>
        <w:t>El sistema obtiene y registra en sesión el Saldo General de Envase del Cliente, a partir de la sumatoria del Saldo de todos los productos que el cliente tiene en préstamo: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 </w:t>
      </w:r>
      <w:r w:rsidRPr="00880037">
        <w:rPr>
          <w:rFonts w:cs="Arial"/>
          <w:b/>
          <w:i/>
          <w:sz w:val="20"/>
          <w:szCs w:val="20"/>
          <w:highlight w:val="yellow"/>
        </w:rPr>
        <w:t xml:space="preserve">SaldoGeneralEnvase = </w:t>
      </w:r>
      <w:r w:rsidRPr="00880037">
        <w:rPr>
          <w:rFonts w:cs="Arial"/>
          <w:sz w:val="20"/>
          <w:szCs w:val="20"/>
          <w:highlight w:val="yellow"/>
        </w:rPr>
        <w:t xml:space="preserve">&lt;∑ProductoPrestamoCli.Saldo&gt; </w:t>
      </w:r>
      <w:r w:rsidRPr="00880037">
        <w:rPr>
          <w:rFonts w:cs="Arial"/>
          <w:color w:val="000000"/>
          <w:sz w:val="20"/>
          <w:szCs w:val="20"/>
          <w:highlight w:val="yellow"/>
          <w:lang w:eastAsia="es-MX"/>
        </w:rPr>
        <w:t>donde &lt;ProductoPrestamoCli.ClienteClave = Cliente Actual&gt;</w:t>
      </w:r>
    </w:p>
    <w:p w:rsidR="00B869A8" w:rsidRPr="00880037" w:rsidRDefault="00B869A8" w:rsidP="006105D3">
      <w:pPr>
        <w:pStyle w:val="Prrafodelista"/>
        <w:numPr>
          <w:ilvl w:val="3"/>
          <w:numId w:val="12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>Si el Saldo General de Envase del Cliente excede al Límite de Envase Establecido para el Cliente, es decir:</w:t>
      </w:r>
      <w:r w:rsidRPr="00880037">
        <w:rPr>
          <w:rFonts w:cs="Arial"/>
          <w:sz w:val="20"/>
          <w:szCs w:val="20"/>
          <w:highlight w:val="yellow"/>
        </w:rPr>
        <w:t xml:space="preserve"> Si &lt;</w:t>
      </w:r>
      <w:r w:rsidRPr="00880037">
        <w:rPr>
          <w:rFonts w:cs="Arial"/>
          <w:i/>
          <w:sz w:val="20"/>
          <w:szCs w:val="20"/>
          <w:highlight w:val="yellow"/>
        </w:rPr>
        <w:t>SaldoGeneralEnvase</w:t>
      </w:r>
      <w:r w:rsidRPr="00880037">
        <w:rPr>
          <w:rFonts w:cs="Arial"/>
          <w:sz w:val="20"/>
          <w:szCs w:val="20"/>
          <w:highlight w:val="yellow"/>
        </w:rPr>
        <w:t xml:space="preserve"> </w:t>
      </w:r>
      <w:r w:rsidRPr="00880037">
        <w:rPr>
          <w:rFonts w:cs="Arial"/>
          <w:b/>
          <w:sz w:val="20"/>
          <w:szCs w:val="20"/>
          <w:highlight w:val="yellow"/>
        </w:rPr>
        <w:t>ES MAYOR QUE</w:t>
      </w:r>
      <w:r w:rsidRPr="00880037">
        <w:rPr>
          <w:rFonts w:cs="Arial"/>
          <w:sz w:val="20"/>
          <w:szCs w:val="20"/>
          <w:highlight w:val="yellow"/>
        </w:rPr>
        <w:t xml:space="preserve"> Cliente.LimiteEnvase&gt;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El sistema presenta el mensaje </w:t>
      </w:r>
      <w:r w:rsidRPr="00880037">
        <w:rPr>
          <w:rFonts w:cs="Arial"/>
          <w:color w:val="FF0000"/>
          <w:sz w:val="20"/>
          <w:szCs w:val="20"/>
          <w:highlight w:val="yellow"/>
        </w:rPr>
        <w:t>“[E0917] No se permite continuar, debido a que se ha excedido el Límite de Préstamo de envase establecido”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El sistema continúa en el paso donde fue invocado, de manera que s</w:t>
      </w:r>
      <w:r w:rsidR="006105D3" w:rsidRPr="00880037">
        <w:rPr>
          <w:rFonts w:cs="Arial"/>
          <w:sz w:val="20"/>
          <w:szCs w:val="20"/>
          <w:highlight w:val="yellow"/>
        </w:rPr>
        <w:t>e pueda regresar a modificar la venta a consignación</w:t>
      </w:r>
    </w:p>
    <w:p w:rsidR="00B869A8" w:rsidRPr="00880037" w:rsidRDefault="00B869A8" w:rsidP="006105D3">
      <w:pPr>
        <w:pStyle w:val="Prrafodelista"/>
        <w:numPr>
          <w:ilvl w:val="3"/>
          <w:numId w:val="12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>Si el Saldo General de Envase del Cliente NO excede al Límite de Envase Establecido para el Cliente, es decir:</w:t>
      </w:r>
      <w:r w:rsidRPr="00880037">
        <w:rPr>
          <w:rFonts w:cs="Arial"/>
          <w:sz w:val="20"/>
          <w:szCs w:val="20"/>
          <w:highlight w:val="yellow"/>
        </w:rPr>
        <w:t xml:space="preserve"> Si &lt;</w:t>
      </w:r>
      <w:r w:rsidRPr="00880037">
        <w:rPr>
          <w:rFonts w:cs="Arial"/>
          <w:i/>
          <w:sz w:val="20"/>
          <w:szCs w:val="20"/>
          <w:highlight w:val="yellow"/>
        </w:rPr>
        <w:t>SaldoGeneralEnvase</w:t>
      </w:r>
      <w:r w:rsidRPr="00880037">
        <w:rPr>
          <w:rFonts w:cs="Arial"/>
          <w:sz w:val="20"/>
          <w:szCs w:val="20"/>
          <w:highlight w:val="yellow"/>
        </w:rPr>
        <w:t xml:space="preserve"> </w:t>
      </w:r>
      <w:r w:rsidRPr="00880037">
        <w:rPr>
          <w:rFonts w:cs="Arial"/>
          <w:b/>
          <w:sz w:val="20"/>
          <w:szCs w:val="20"/>
          <w:highlight w:val="yellow"/>
        </w:rPr>
        <w:t>ES MENOR QUE</w:t>
      </w:r>
      <w:r w:rsidRPr="00880037">
        <w:rPr>
          <w:rFonts w:cs="Arial"/>
          <w:sz w:val="20"/>
          <w:szCs w:val="20"/>
          <w:highlight w:val="yellow"/>
        </w:rPr>
        <w:t xml:space="preserve"> Cliente.LimiteEnvase&gt;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El sistema obtiene y registra en sesión el porcentaje que detona el mensaje de advertencia para indicar que se está llegando al límite del préstamo de envase:</w:t>
      </w:r>
    </w:p>
    <w:p w:rsidR="00B869A8" w:rsidRPr="00880037" w:rsidRDefault="00B869A8" w:rsidP="006105D3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b/>
          <w:sz w:val="20"/>
          <w:szCs w:val="20"/>
          <w:highlight w:val="yellow"/>
        </w:rPr>
      </w:pPr>
      <w:r w:rsidRPr="00880037">
        <w:rPr>
          <w:rFonts w:cs="Arial"/>
          <w:b/>
          <w:sz w:val="20"/>
          <w:szCs w:val="20"/>
          <w:highlight w:val="yellow"/>
        </w:rPr>
        <w:t>MOTConfiguracion</w:t>
      </w:r>
    </w:p>
    <w:p w:rsidR="00B869A8" w:rsidRPr="00880037" w:rsidRDefault="00B869A8" w:rsidP="006105D3">
      <w:pPr>
        <w:pStyle w:val="Prrafodelista"/>
        <w:numPr>
          <w:ilvl w:val="6"/>
          <w:numId w:val="12"/>
        </w:numPr>
        <w:ind w:left="5954" w:hanging="1276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PorLimEnvase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El sistema obtiene y registra en sesión el Porcentaje del Límite de Envase en el que se encuentra el Cliente actualmente, a partir de:</w:t>
      </w:r>
    </w:p>
    <w:p w:rsidR="00B869A8" w:rsidRPr="00880037" w:rsidRDefault="00B869A8" w:rsidP="006105D3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 xml:space="preserve">PorcentajeLimiteEnvase </w:t>
      </w:r>
      <w:r w:rsidRPr="00880037">
        <w:rPr>
          <w:rFonts w:cs="Arial"/>
          <w:sz w:val="20"/>
          <w:szCs w:val="20"/>
          <w:highlight w:val="yellow"/>
        </w:rPr>
        <w:t>= (</w:t>
      </w:r>
      <w:r w:rsidRPr="00880037">
        <w:rPr>
          <w:rFonts w:cs="Arial"/>
          <w:i/>
          <w:sz w:val="20"/>
          <w:szCs w:val="20"/>
          <w:highlight w:val="yellow"/>
        </w:rPr>
        <w:t>SaldoGeneralEnvase</w:t>
      </w:r>
      <w:r w:rsidRPr="00880037">
        <w:rPr>
          <w:rFonts w:cs="Arial"/>
          <w:sz w:val="20"/>
          <w:szCs w:val="20"/>
          <w:highlight w:val="yellow"/>
        </w:rPr>
        <w:t xml:space="preserve"> * 100) / &lt;Cliente.LimiteEnvase&gt;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b/>
          <w:i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>Si el Porcentaje del Límite de Envase en el que se encuentra el Cliente actualmente es igual o mayor al porcentaje configurado para detonar el mensaje de advertencia de que se está llegando al límite del préstamo de envase, es decir:</w:t>
      </w:r>
      <w:r w:rsidRPr="00880037">
        <w:rPr>
          <w:rFonts w:cs="Arial"/>
          <w:sz w:val="20"/>
          <w:szCs w:val="20"/>
          <w:highlight w:val="yellow"/>
        </w:rPr>
        <w:t xml:space="preserve"> Si &lt;</w:t>
      </w:r>
      <w:r w:rsidRPr="00880037">
        <w:rPr>
          <w:rFonts w:cs="Arial"/>
          <w:i/>
          <w:sz w:val="20"/>
          <w:szCs w:val="20"/>
          <w:highlight w:val="yellow"/>
        </w:rPr>
        <w:t xml:space="preserve">PorcentajeLimiteEnvase </w:t>
      </w:r>
      <w:r w:rsidRPr="00880037">
        <w:rPr>
          <w:rFonts w:cs="Arial"/>
          <w:b/>
          <w:sz w:val="20"/>
          <w:szCs w:val="20"/>
          <w:highlight w:val="yellow"/>
        </w:rPr>
        <w:t xml:space="preserve">ES MAYOR O IGUAL A </w:t>
      </w:r>
      <w:r w:rsidRPr="00880037">
        <w:rPr>
          <w:rFonts w:cs="Arial"/>
          <w:sz w:val="20"/>
          <w:szCs w:val="20"/>
          <w:highlight w:val="yellow"/>
        </w:rPr>
        <w:t>MOTConfiguracion.PorLimEnvase&gt;</w:t>
      </w:r>
    </w:p>
    <w:p w:rsidR="00B869A8" w:rsidRPr="00880037" w:rsidRDefault="00B869A8" w:rsidP="006105D3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El sistema presenta el mensaje </w:t>
      </w:r>
      <w:r w:rsidRPr="00880037">
        <w:rPr>
          <w:rFonts w:cs="Arial"/>
          <w:color w:val="FF0000"/>
          <w:sz w:val="20"/>
          <w:szCs w:val="20"/>
          <w:highlight w:val="yellow"/>
        </w:rPr>
        <w:t>“[I0276] “El Límite de Préstamo de Envase está por cumplirse, se tiene un $0$, con respecto a lo establecido”</w:t>
      </w:r>
      <w:r w:rsidRPr="00880037">
        <w:rPr>
          <w:rFonts w:cs="Arial"/>
          <w:sz w:val="20"/>
          <w:szCs w:val="20"/>
          <w:highlight w:val="yellow"/>
        </w:rPr>
        <w:t xml:space="preserve">, sustituir el valor de $0$ por el valor de </w:t>
      </w:r>
      <w:r w:rsidRPr="00880037">
        <w:rPr>
          <w:rFonts w:cs="Arial"/>
          <w:i/>
          <w:sz w:val="20"/>
          <w:szCs w:val="20"/>
          <w:highlight w:val="yellow"/>
        </w:rPr>
        <w:t>PorcentajeLimiteEnvase</w:t>
      </w:r>
      <w:r w:rsidRPr="00880037">
        <w:rPr>
          <w:rFonts w:cs="Arial"/>
          <w:sz w:val="20"/>
          <w:szCs w:val="20"/>
          <w:highlight w:val="yellow"/>
        </w:rPr>
        <w:t xml:space="preserve"> + “%”</w:t>
      </w:r>
    </w:p>
    <w:p w:rsidR="00B869A8" w:rsidRPr="00880037" w:rsidRDefault="00B869A8" w:rsidP="006105D3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El sistema continúa en el </w:t>
      </w:r>
      <w:hyperlink w:anchor="paso3_2_AO02" w:history="1">
        <w:r w:rsidRPr="00880037">
          <w:rPr>
            <w:rStyle w:val="Hipervnculo"/>
            <w:rFonts w:cs="Arial"/>
            <w:b/>
            <w:sz w:val="20"/>
            <w:szCs w:val="20"/>
            <w:highlight w:val="yellow"/>
          </w:rPr>
          <w:t>paso</w:t>
        </w:r>
        <w:r w:rsidR="007C65B9" w:rsidRPr="00880037">
          <w:rPr>
            <w:rStyle w:val="Hipervnculo"/>
            <w:rFonts w:cs="Arial"/>
            <w:b/>
            <w:sz w:val="20"/>
            <w:szCs w:val="20"/>
            <w:highlight w:val="yellow"/>
          </w:rPr>
          <w:t xml:space="preserve"> 3.2</w:t>
        </w:r>
      </w:hyperlink>
      <w:r w:rsidRPr="00880037">
        <w:rPr>
          <w:rFonts w:cs="Arial"/>
          <w:sz w:val="20"/>
          <w:szCs w:val="20"/>
          <w:highlight w:val="yellow"/>
        </w:rPr>
        <w:t xml:space="preserve"> </w:t>
      </w:r>
      <w:r w:rsidR="007C65B9" w:rsidRPr="00880037">
        <w:rPr>
          <w:rFonts w:cs="Arial"/>
          <w:sz w:val="20"/>
          <w:szCs w:val="20"/>
          <w:highlight w:val="yellow"/>
        </w:rPr>
        <w:t xml:space="preserve">del flujo alterno opcional </w:t>
      </w:r>
      <w:hyperlink w:anchor="_AO02_Calcular_Generales" w:history="1">
        <w:r w:rsidR="007C65B9" w:rsidRPr="00880037">
          <w:rPr>
            <w:rStyle w:val="Hipervnculo"/>
            <w:b/>
            <w:bCs/>
            <w:sz w:val="20"/>
            <w:szCs w:val="20"/>
            <w:highlight w:val="yellow"/>
          </w:rPr>
          <w:t>AO02 Calcular Generales Venta a Consignación</w:t>
        </w:r>
      </w:hyperlink>
    </w:p>
    <w:p w:rsidR="00B869A8" w:rsidRPr="00880037" w:rsidRDefault="00880037" w:rsidP="007C65B9">
      <w:pPr>
        <w:pStyle w:val="Prrafodelista"/>
        <w:numPr>
          <w:ilvl w:val="2"/>
          <w:numId w:val="12"/>
        </w:numPr>
        <w:ind w:left="1701" w:hanging="850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El sistema continúa en el </w:t>
      </w:r>
      <w:hyperlink w:anchor="paso3_2_AO02" w:history="1">
        <w:r w:rsidRPr="00880037">
          <w:rPr>
            <w:rStyle w:val="Hipervnculo"/>
            <w:rFonts w:cs="Arial"/>
            <w:b/>
            <w:sz w:val="20"/>
            <w:szCs w:val="20"/>
            <w:highlight w:val="yellow"/>
          </w:rPr>
          <w:t>paso 3.2</w:t>
        </w:r>
      </w:hyperlink>
      <w:r w:rsidRPr="00880037">
        <w:rPr>
          <w:rFonts w:cs="Arial"/>
          <w:sz w:val="20"/>
          <w:szCs w:val="20"/>
          <w:highlight w:val="yellow"/>
        </w:rPr>
        <w:t xml:space="preserve"> del flujo alterno opcional </w:t>
      </w:r>
      <w:hyperlink w:anchor="_AO02_Calcular_Generales" w:history="1">
        <w:r w:rsidRPr="00880037">
          <w:rPr>
            <w:rStyle w:val="Hipervnculo"/>
            <w:b/>
            <w:bCs/>
            <w:sz w:val="20"/>
            <w:szCs w:val="20"/>
            <w:highlight w:val="yellow"/>
          </w:rPr>
          <w:t>AO02 Calcular Generales Venta a Consignación</w:t>
        </w:r>
      </w:hyperlink>
    </w:p>
    <w:p w:rsidR="00E12061" w:rsidRPr="007A1A2B" w:rsidRDefault="00E12061" w:rsidP="00D52908">
      <w:pPr>
        <w:pStyle w:val="Prrafodelista"/>
        <w:numPr>
          <w:ilvl w:val="1"/>
          <w:numId w:val="12"/>
        </w:numPr>
        <w:jc w:val="both"/>
        <w:rPr>
          <w:lang w:val="es-MX"/>
        </w:rPr>
      </w:pPr>
      <w:bookmarkStart w:id="407" w:name="paso3_2_AO02"/>
      <w:r w:rsidRPr="007A1A2B">
        <w:rPr>
          <w:sz w:val="20"/>
          <w:szCs w:val="20"/>
          <w:lang w:val="es-MX"/>
        </w:rPr>
        <w:t>Si &lt;el parámetro de configuración indica que se debe realizar la validación del límite de crédito en la actividad de Consignación</w:t>
      </w:r>
      <w:r w:rsidR="007609E2" w:rsidRPr="007A1A2B">
        <w:rPr>
          <w:sz w:val="20"/>
          <w:szCs w:val="20"/>
          <w:lang w:val="es-MX"/>
        </w:rPr>
        <w:t xml:space="preserve"> (</w:t>
      </w:r>
      <w:r w:rsidR="002418CD" w:rsidRPr="007A1A2B">
        <w:rPr>
          <w:sz w:val="20"/>
          <w:szCs w:val="20"/>
          <w:lang w:val="es-MX"/>
        </w:rPr>
        <w:t>TipoLimiteCredito = 2 “Pedido/Consignación” ó 4 “Pedido/Consignación(sólo mensaje)”</w:t>
      </w:r>
      <w:r w:rsidR="007609E2" w:rsidRPr="007A1A2B">
        <w:rPr>
          <w:sz w:val="20"/>
          <w:szCs w:val="20"/>
          <w:lang w:val="es-MX"/>
        </w:rPr>
        <w:t>)</w:t>
      </w:r>
      <w:r w:rsidR="00B5155A" w:rsidRPr="007A1A2B">
        <w:rPr>
          <w:sz w:val="20"/>
          <w:szCs w:val="20"/>
          <w:lang w:val="es-MX"/>
        </w:rPr>
        <w:t xml:space="preserve"> de acuerdo a la información registrada en sesión</w:t>
      </w:r>
      <w:r w:rsidRPr="007A1A2B">
        <w:rPr>
          <w:sz w:val="20"/>
          <w:szCs w:val="20"/>
          <w:lang w:val="es-MX"/>
        </w:rPr>
        <w:t>&gt;</w:t>
      </w:r>
    </w:p>
    <w:bookmarkEnd w:id="407"/>
    <w:p w:rsidR="006D1282" w:rsidRPr="007A1A2B" w:rsidRDefault="006D1282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obtiene </w:t>
      </w:r>
      <w:r w:rsidR="00902DCB" w:rsidRPr="007A1A2B">
        <w:rPr>
          <w:sz w:val="20"/>
          <w:szCs w:val="20"/>
        </w:rPr>
        <w:t xml:space="preserve">y registra en sesión </w:t>
      </w:r>
      <w:r w:rsidRPr="007A1A2B">
        <w:rPr>
          <w:sz w:val="20"/>
          <w:szCs w:val="20"/>
        </w:rPr>
        <w:t>la siguiente información</w:t>
      </w:r>
      <w:r w:rsidR="00FA497E" w:rsidRPr="007A1A2B">
        <w:rPr>
          <w:sz w:val="20"/>
          <w:szCs w:val="20"/>
        </w:rPr>
        <w:t xml:space="preserve">, donde &lt;TransProd.ClienteClave </w:t>
      </w:r>
      <w:r w:rsidR="00FA497E" w:rsidRPr="007A1A2B">
        <w:rPr>
          <w:sz w:val="20"/>
          <w:szCs w:val="20"/>
          <w:lang w:eastAsia="en-US"/>
        </w:rPr>
        <w:t>(objeto TransProd</w:t>
      </w:r>
      <w:r w:rsidR="00887904" w:rsidRPr="007A1A2B">
        <w:rPr>
          <w:sz w:val="20"/>
          <w:szCs w:val="20"/>
          <w:lang w:eastAsia="en-US"/>
        </w:rPr>
        <w:t xml:space="preserve"> registrado en sesión</w:t>
      </w:r>
      <w:r w:rsidR="00FA497E" w:rsidRPr="007A1A2B">
        <w:rPr>
          <w:sz w:val="20"/>
          <w:szCs w:val="20"/>
          <w:lang w:eastAsia="en-US"/>
        </w:rPr>
        <w:t>) = CLIFormaVenta.ClienteClave</w:t>
      </w:r>
      <w:r w:rsidR="0087552E" w:rsidRPr="007A1A2B">
        <w:rPr>
          <w:sz w:val="20"/>
          <w:szCs w:val="20"/>
          <w:lang w:eastAsia="en-US"/>
        </w:rPr>
        <w:t xml:space="preserve"> y CLIFormaVenta.CFVTipo = 2</w:t>
      </w:r>
      <w:r w:rsidR="00FA497E" w:rsidRPr="007A1A2B">
        <w:rPr>
          <w:sz w:val="20"/>
          <w:szCs w:val="20"/>
        </w:rPr>
        <w:t>&gt;</w:t>
      </w:r>
      <w:r w:rsidRPr="007A1A2B">
        <w:rPr>
          <w:sz w:val="20"/>
          <w:szCs w:val="20"/>
        </w:rPr>
        <w:t>:</w:t>
      </w:r>
    </w:p>
    <w:p w:rsidR="006D1282" w:rsidRPr="007A1A2B" w:rsidRDefault="00FA497E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b/>
          <w:sz w:val="20"/>
          <w:szCs w:val="20"/>
        </w:rPr>
        <w:t>CLIFormaVenta</w:t>
      </w:r>
    </w:p>
    <w:p w:rsidR="00FA497E" w:rsidRPr="007A1A2B" w:rsidRDefault="0087552E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ValidaLimite</w:t>
      </w:r>
    </w:p>
    <w:p w:rsidR="00902DCB" w:rsidRPr="007A1A2B" w:rsidRDefault="0087552E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LimiteCredito</w:t>
      </w:r>
    </w:p>
    <w:p w:rsidR="007818B9" w:rsidRPr="007A1A2B" w:rsidRDefault="007818B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DiasCredito</w:t>
      </w:r>
    </w:p>
    <w:p w:rsidR="00FE7B55" w:rsidRPr="007A1A2B" w:rsidRDefault="009F4BA8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Si &lt;la configuración de la forma de venta del cliente indica que se debe validar el límite de crédito &lt;CLIFormaVenta.ValidaLimite = 1&gt;&gt;</w:t>
      </w:r>
    </w:p>
    <w:p w:rsidR="009F4BA8" w:rsidRPr="007A1A2B" w:rsidRDefault="009F4BA8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Si &lt;el módulo actual es el de Venta o Reparto </w:t>
      </w:r>
      <w:r w:rsidR="00E97DE3" w:rsidRPr="007A1A2B">
        <w:rPr>
          <w:sz w:val="20"/>
          <w:szCs w:val="20"/>
        </w:rPr>
        <w:t xml:space="preserve">(ModuloTermTipoIndice = 1 ó 3) </w:t>
      </w:r>
      <w:r w:rsidRPr="007A1A2B">
        <w:rPr>
          <w:sz w:val="20"/>
          <w:szCs w:val="20"/>
        </w:rPr>
        <w:t>de acuerdo a la información registrada en sesión&gt;</w:t>
      </w:r>
    </w:p>
    <w:p w:rsidR="00E97DE3" w:rsidRPr="007A1A2B" w:rsidRDefault="00E97DE3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Si </w:t>
      </w:r>
      <w:r w:rsidR="00B5155A" w:rsidRPr="007A1A2B">
        <w:rPr>
          <w:sz w:val="20"/>
          <w:szCs w:val="20"/>
        </w:rPr>
        <w:t>&lt;el parámetro de configuración indica que la cobranza se realiza sobre Ventas (TipoCobranza = 1)&gt;</w:t>
      </w:r>
      <w:r w:rsidR="00FD1357" w:rsidRPr="007A1A2B">
        <w:rPr>
          <w:sz w:val="20"/>
          <w:szCs w:val="20"/>
        </w:rPr>
        <w:t xml:space="preserve"> o si &lt;el parámetro de configuración indica que la cobranza se realiza sobre Ambas (</w:t>
      </w:r>
      <w:r w:rsidR="00887904" w:rsidRPr="007A1A2B">
        <w:rPr>
          <w:sz w:val="20"/>
          <w:szCs w:val="20"/>
        </w:rPr>
        <w:t xml:space="preserve">TipoCobranza = 2) y la configuración del cliente indica que la cobranza se le realiza sobre </w:t>
      </w:r>
      <w:r w:rsidR="00887904" w:rsidRPr="007A1A2B">
        <w:rPr>
          <w:sz w:val="20"/>
          <w:szCs w:val="20"/>
        </w:rPr>
        <w:lastRenderedPageBreak/>
        <w:t xml:space="preserve">Ventas &lt;Cliente.TipoFiscal = 1 donde Cliente.ClienteClave = TransProd.ClienteClave </w:t>
      </w:r>
      <w:r w:rsidR="00887904" w:rsidRPr="007A1A2B">
        <w:rPr>
          <w:sz w:val="20"/>
          <w:szCs w:val="20"/>
          <w:lang w:eastAsia="en-US"/>
        </w:rPr>
        <w:t>(objeto TransProd registrado en sesión)</w:t>
      </w:r>
      <w:r w:rsidR="00887904" w:rsidRPr="007A1A2B">
        <w:rPr>
          <w:sz w:val="20"/>
          <w:szCs w:val="20"/>
        </w:rPr>
        <w:t>&gt;</w:t>
      </w:r>
      <w:r w:rsidR="00FD1357" w:rsidRPr="007A1A2B">
        <w:rPr>
          <w:sz w:val="20"/>
          <w:szCs w:val="20"/>
        </w:rPr>
        <w:t>&gt;</w:t>
      </w:r>
    </w:p>
    <w:p w:rsidR="00887904" w:rsidRPr="007A1A2B" w:rsidRDefault="005F00F7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obtiene </w:t>
      </w:r>
      <w:r w:rsidR="008B41A5" w:rsidRPr="007A1A2B">
        <w:rPr>
          <w:sz w:val="20"/>
          <w:szCs w:val="20"/>
        </w:rPr>
        <w:t>el importe total del saldo de las ventas a crédito y ventas a consignación realizadas al cliente actual</w:t>
      </w:r>
      <w:r w:rsidRPr="007A1A2B">
        <w:rPr>
          <w:sz w:val="20"/>
          <w:szCs w:val="20"/>
        </w:rPr>
        <w:t>:</w:t>
      </w:r>
    </w:p>
    <w:p w:rsidR="005F00F7" w:rsidRPr="007A1A2B" w:rsidRDefault="005F00F7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>TransProd.Saldo&gt; donde &lt;TransProd.VisitaClave = Visita.VisitaClave&gt; y &lt;TransProd.DiaClave = Visita.DiaClave&gt;</w:t>
      </w:r>
      <w:r w:rsidR="008B41A5" w:rsidRPr="007A1A2B">
        <w:rPr>
          <w:sz w:val="20"/>
          <w:szCs w:val="20"/>
        </w:rPr>
        <w:t xml:space="preserve"> y &lt;TransProd.ClienteClave = Visita.ClienteClave&gt; y </w:t>
      </w:r>
      <w:proofErr w:type="gramStart"/>
      <w:r w:rsidR="008B41A5" w:rsidRPr="007A1A2B">
        <w:rPr>
          <w:sz w:val="20"/>
          <w:szCs w:val="20"/>
        </w:rPr>
        <w:t>&lt;(</w:t>
      </w:r>
      <w:proofErr w:type="gramEnd"/>
      <w:r w:rsidR="008B41A5" w:rsidRPr="007A1A2B">
        <w:rPr>
          <w:sz w:val="20"/>
          <w:szCs w:val="20"/>
        </w:rPr>
        <w:t>TransProd.Tipo = 1 y TransProd.CFVTipo = 2) o (TransProd.Tipo = 24)&gt; y &lt;TransProd.TipoFase &lt;&gt; 0&gt;.</w:t>
      </w:r>
    </w:p>
    <w:p w:rsidR="00B77C09" w:rsidRPr="007A1A2B" w:rsidRDefault="00B77C0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El sistema obtiene el importe total del saldo deudor del cliente, incluyendo el total de la venta a consignación actual:</w:t>
      </w:r>
    </w:p>
    <w:p w:rsidR="00B77C09" w:rsidRPr="007A1A2B" w:rsidRDefault="00B77C0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</w:t>
      </w:r>
      <w:r w:rsidRPr="007A1A2B">
        <w:rPr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+ </w:t>
      </w:r>
      <w:r w:rsidR="002575F7" w:rsidRPr="007A1A2B">
        <w:rPr>
          <w:sz w:val="20"/>
          <w:szCs w:val="20"/>
        </w:rPr>
        <w:t>&lt;</w:t>
      </w:r>
      <w:r w:rsidRPr="007A1A2B">
        <w:rPr>
          <w:sz w:val="20"/>
          <w:szCs w:val="20"/>
        </w:rPr>
        <w:t>TransProd.Total</w:t>
      </w:r>
      <w:r w:rsidR="002575F7" w:rsidRPr="007A1A2B">
        <w:rPr>
          <w:sz w:val="20"/>
          <w:szCs w:val="20"/>
        </w:rPr>
        <w:t>&gt;</w:t>
      </w:r>
      <w:r w:rsidRPr="007A1A2B">
        <w:rPr>
          <w:sz w:val="20"/>
          <w:szCs w:val="20"/>
        </w:rPr>
        <w:t xml:space="preserve"> </w:t>
      </w:r>
      <w:r w:rsidRPr="007A1A2B">
        <w:rPr>
          <w:sz w:val="20"/>
          <w:szCs w:val="20"/>
          <w:lang w:eastAsia="en-US"/>
        </w:rPr>
        <w:t>(objeto TransProd registrado en sesión) – TotalInicialCredito.</w:t>
      </w:r>
    </w:p>
    <w:p w:rsidR="00B77C09" w:rsidRPr="007A1A2B" w:rsidRDefault="00B21895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Si &lt;el parámetro de configuración indica que la cobranza se realiza sobre </w:t>
      </w:r>
      <w:r w:rsidR="005E40E5" w:rsidRPr="007A1A2B">
        <w:rPr>
          <w:sz w:val="20"/>
          <w:szCs w:val="20"/>
        </w:rPr>
        <w:t>Facturas</w:t>
      </w:r>
      <w:r w:rsidRPr="007A1A2B">
        <w:rPr>
          <w:sz w:val="20"/>
          <w:szCs w:val="20"/>
        </w:rPr>
        <w:t xml:space="preserve"> (</w:t>
      </w:r>
      <w:r w:rsidR="005E40E5" w:rsidRPr="007A1A2B">
        <w:rPr>
          <w:sz w:val="20"/>
          <w:szCs w:val="20"/>
        </w:rPr>
        <w:t>TipoCobranza = 0</w:t>
      </w:r>
      <w:r w:rsidRPr="007A1A2B">
        <w:rPr>
          <w:sz w:val="20"/>
          <w:szCs w:val="20"/>
        </w:rPr>
        <w:t xml:space="preserve">)&gt; o si &lt;el parámetro de configuración indica que la cobranza se realiza sobre Ambas (TipoCobranza = 2) y la configuración del cliente indica que la cobranza se le realiza sobre </w:t>
      </w:r>
      <w:r w:rsidR="005E40E5" w:rsidRPr="007A1A2B">
        <w:rPr>
          <w:sz w:val="20"/>
          <w:szCs w:val="20"/>
        </w:rPr>
        <w:t>Facturas</w:t>
      </w:r>
      <w:r w:rsidRPr="007A1A2B">
        <w:rPr>
          <w:sz w:val="20"/>
          <w:szCs w:val="20"/>
        </w:rPr>
        <w:t xml:space="preserve"> &lt;Cliente.TipoFiscal = </w:t>
      </w:r>
      <w:r w:rsidR="005E40E5" w:rsidRPr="007A1A2B">
        <w:rPr>
          <w:sz w:val="20"/>
          <w:szCs w:val="20"/>
        </w:rPr>
        <w:t>2</w:t>
      </w:r>
      <w:r w:rsidRPr="007A1A2B">
        <w:rPr>
          <w:sz w:val="20"/>
          <w:szCs w:val="20"/>
        </w:rPr>
        <w:t xml:space="preserve">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5E40E5" w:rsidRPr="007A1A2B" w:rsidRDefault="005E40E5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El sistema obtiene el importe total del saldo de las facturas y ventas a crédito, y de las ventas a consignación realizadas al cliente actual:</w:t>
      </w:r>
    </w:p>
    <w:p w:rsidR="005E40E5" w:rsidRPr="007A1A2B" w:rsidRDefault="005E40E5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 xml:space="preserve">TransProd.Saldo&gt; donde &lt;TransProd.VisitaClave = Visita.VisitaClave&gt; y &lt;TransProd.DiaClave = Visita.DiaClave&gt; y &lt;TransProd.ClienteClave = Visita.ClienteClave&gt; y </w:t>
      </w:r>
      <w:proofErr w:type="gramStart"/>
      <w:r w:rsidRPr="007A1A2B">
        <w:rPr>
          <w:sz w:val="20"/>
          <w:szCs w:val="20"/>
        </w:rPr>
        <w:t>&lt;(</w:t>
      </w:r>
      <w:proofErr w:type="gramEnd"/>
      <w:r w:rsidRPr="007A1A2B">
        <w:rPr>
          <w:sz w:val="20"/>
          <w:szCs w:val="20"/>
        </w:rPr>
        <w:t>TransProd.Tipo = 8 y TransProd.CFVTipo = 2) o (TransProd.Tipo = 24)&gt; y &lt;TransProd.TipoFase &lt;&gt; 0&gt;.</w:t>
      </w:r>
    </w:p>
    <w:p w:rsidR="005E40E5" w:rsidRPr="007A1A2B" w:rsidRDefault="005E40E5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</w:t>
      </w:r>
      <w:r w:rsidRPr="007A1A2B">
        <w:rPr>
          <w:i/>
          <w:sz w:val="20"/>
          <w:szCs w:val="20"/>
        </w:rPr>
        <w:t xml:space="preserve">SaldoCliente </w:t>
      </w:r>
      <w:r w:rsidRPr="007A1A2B">
        <w:rPr>
          <w:sz w:val="20"/>
          <w:szCs w:val="20"/>
        </w:rPr>
        <w:t>+ 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>TransProd.Saldo&gt; donde &lt;TransProd.VisitaClave = Visita.VisitaClave&gt; y &lt;TransProd.DiaClave = Visita.DiaClave&gt; y &lt;TransProd.ClienteClave = Visita.ClienteClave&gt; y &lt;TransProd.Tipo = 1</w:t>
      </w:r>
      <w:r w:rsidR="008532E6" w:rsidRPr="007A1A2B">
        <w:rPr>
          <w:sz w:val="20"/>
          <w:szCs w:val="20"/>
        </w:rPr>
        <w:t>&gt; y &lt;</w:t>
      </w:r>
      <w:r w:rsidRPr="007A1A2B">
        <w:rPr>
          <w:sz w:val="20"/>
          <w:szCs w:val="20"/>
        </w:rPr>
        <w:t>TransProd.CFVTipo = 2&gt; y &lt;TransProd.TipoFase &lt;&gt; 0&gt; y &lt;TransProd.FacturaId = Null&gt;.</w:t>
      </w:r>
    </w:p>
    <w:p w:rsidR="005E40E5" w:rsidRPr="007A1A2B" w:rsidRDefault="005E40E5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El sistema obtiene el importe total del saldo deudor del cliente, incluyendo el total de la venta a consignación actual:</w:t>
      </w:r>
    </w:p>
    <w:p w:rsidR="005E40E5" w:rsidRPr="007A1A2B" w:rsidRDefault="005E40E5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</w:t>
      </w:r>
      <w:r w:rsidRPr="007A1A2B">
        <w:rPr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+ </w:t>
      </w:r>
      <w:r w:rsidR="002575F7" w:rsidRPr="007A1A2B">
        <w:rPr>
          <w:sz w:val="20"/>
          <w:szCs w:val="20"/>
        </w:rPr>
        <w:t>&lt;</w:t>
      </w:r>
      <w:r w:rsidRPr="007A1A2B">
        <w:rPr>
          <w:sz w:val="20"/>
          <w:szCs w:val="20"/>
        </w:rPr>
        <w:t>TransProd.Total</w:t>
      </w:r>
      <w:r w:rsidR="002575F7" w:rsidRPr="007A1A2B">
        <w:rPr>
          <w:sz w:val="20"/>
          <w:szCs w:val="20"/>
        </w:rPr>
        <w:t>&gt;</w:t>
      </w:r>
      <w:r w:rsidRPr="007A1A2B">
        <w:rPr>
          <w:sz w:val="20"/>
          <w:szCs w:val="20"/>
        </w:rPr>
        <w:t xml:space="preserve"> </w:t>
      </w:r>
      <w:r w:rsidRPr="007A1A2B">
        <w:rPr>
          <w:sz w:val="20"/>
          <w:szCs w:val="20"/>
          <w:lang w:eastAsia="en-US"/>
        </w:rPr>
        <w:t>(objeto TransProd registrado en sesión) – TotalInicialCredito.</w:t>
      </w:r>
    </w:p>
    <w:p w:rsidR="008532E6" w:rsidRPr="00B36E1B" w:rsidRDefault="008532E6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B36E1B">
        <w:rPr>
          <w:sz w:val="20"/>
          <w:szCs w:val="20"/>
        </w:rPr>
        <w:t>Si &lt;el módulo actual es el de Preventa (ModuloTermTipoIndice = 2) de acuerdo a la información registrada en sesión&gt;</w:t>
      </w:r>
    </w:p>
    <w:p w:rsidR="008532E6" w:rsidRPr="00B36E1B" w:rsidRDefault="008532E6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B36E1B">
        <w:rPr>
          <w:sz w:val="20"/>
          <w:szCs w:val="20"/>
        </w:rPr>
        <w:t xml:space="preserve">Si &lt;el parámetro de configuración indica que la cobranza se realiza sobre Ventas (TipoCobranza = 1)&gt; o si &lt;el parámetro de configuración indica que la cobranza se realiza sobre Ambas (TipoCobranza = 2) y la configuración del cliente indica que la cobranza se le realiza sobre Ventas &lt;Cliente.TipoFiscal = 1 donde Cliente.ClienteClave = TransProd.ClienteClave </w:t>
      </w:r>
      <w:r w:rsidRPr="00B36E1B">
        <w:rPr>
          <w:sz w:val="20"/>
          <w:szCs w:val="20"/>
          <w:lang w:eastAsia="en-US"/>
        </w:rPr>
        <w:t>(objeto TransProd registrado en sesión)</w:t>
      </w:r>
      <w:r w:rsidRPr="00B36E1B">
        <w:rPr>
          <w:sz w:val="20"/>
          <w:szCs w:val="20"/>
        </w:rPr>
        <w:t>&gt;&gt;</w:t>
      </w:r>
    </w:p>
    <w:p w:rsidR="008532E6" w:rsidRPr="00B36E1B" w:rsidRDefault="008532E6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B36E1B">
        <w:rPr>
          <w:sz w:val="20"/>
          <w:szCs w:val="20"/>
        </w:rPr>
        <w:lastRenderedPageBreak/>
        <w:t>El sistema obtiene el importe total del saldo de las ventas a crédito y ventas a consignación realizadas al cliente actual</w:t>
      </w:r>
      <w:r w:rsidR="002575F7" w:rsidRPr="00B36E1B">
        <w:rPr>
          <w:sz w:val="20"/>
          <w:szCs w:val="20"/>
        </w:rPr>
        <w:t>, más el saldo del cliente</w:t>
      </w:r>
      <w:r w:rsidRPr="00B36E1B">
        <w:rPr>
          <w:sz w:val="20"/>
          <w:szCs w:val="20"/>
        </w:rPr>
        <w:t>:</w:t>
      </w:r>
    </w:p>
    <w:p w:rsidR="008532E6" w:rsidRPr="00B36E1B" w:rsidRDefault="008532E6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B36E1B">
        <w:rPr>
          <w:b/>
          <w:i/>
          <w:sz w:val="20"/>
          <w:szCs w:val="20"/>
        </w:rPr>
        <w:t>SaldoCliente</w:t>
      </w:r>
      <w:r w:rsidRPr="00B36E1B">
        <w:rPr>
          <w:sz w:val="20"/>
          <w:szCs w:val="20"/>
        </w:rPr>
        <w:t xml:space="preserve"> = &lt;</w:t>
      </w:r>
      <w:r w:rsidRPr="00B36E1B">
        <w:rPr>
          <w:rFonts w:cs="Arial"/>
          <w:sz w:val="20"/>
          <w:szCs w:val="20"/>
        </w:rPr>
        <w:t>∑</w:t>
      </w:r>
      <w:r w:rsidRPr="00B36E1B">
        <w:rPr>
          <w:sz w:val="20"/>
          <w:szCs w:val="20"/>
        </w:rPr>
        <w:t xml:space="preserve">TransProd.Total&gt; donde &lt;TransProd.VisitaClave = Visita.VisitaClave&gt; y &lt;TransProd.DiaClave = Visita.DiaClave&gt; y &lt;TransProd.ClienteClave = Visita.ClienteClave&gt; y </w:t>
      </w:r>
      <w:proofErr w:type="gramStart"/>
      <w:r w:rsidRPr="00B36E1B">
        <w:rPr>
          <w:sz w:val="20"/>
          <w:szCs w:val="20"/>
        </w:rPr>
        <w:t>&lt;(</w:t>
      </w:r>
      <w:proofErr w:type="gramEnd"/>
      <w:r w:rsidRPr="00B36E1B">
        <w:rPr>
          <w:sz w:val="20"/>
          <w:szCs w:val="20"/>
        </w:rPr>
        <w:t>TransProd.Tipo = 1 y TransProd.CFVTipo = 2) o (TransProd.Tipo = 24)&gt; y &lt;TransProd.TipoFase = 1&gt;.</w:t>
      </w:r>
    </w:p>
    <w:p w:rsidR="002575F7" w:rsidRPr="00B36E1B" w:rsidRDefault="002575F7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B36E1B">
        <w:rPr>
          <w:b/>
          <w:i/>
          <w:sz w:val="20"/>
          <w:szCs w:val="20"/>
        </w:rPr>
        <w:t>SaldoCliente</w:t>
      </w:r>
      <w:r w:rsidRPr="00B36E1B">
        <w:rPr>
          <w:sz w:val="20"/>
          <w:szCs w:val="20"/>
        </w:rPr>
        <w:t xml:space="preserve"> = </w:t>
      </w:r>
      <w:r w:rsidRPr="00B36E1B">
        <w:rPr>
          <w:i/>
          <w:sz w:val="20"/>
          <w:szCs w:val="20"/>
        </w:rPr>
        <w:t xml:space="preserve">SaldoCliente </w:t>
      </w:r>
      <w:r w:rsidRPr="00B36E1B">
        <w:rPr>
          <w:sz w:val="20"/>
          <w:szCs w:val="20"/>
        </w:rPr>
        <w:t xml:space="preserve">+ &lt;Cliente.SaldoEfectivo donde Cliente.ClienteClave = TransProd.ClienteClave </w:t>
      </w:r>
      <w:r w:rsidRPr="00B36E1B">
        <w:rPr>
          <w:sz w:val="20"/>
          <w:szCs w:val="20"/>
          <w:lang w:eastAsia="en-US"/>
        </w:rPr>
        <w:t>(objeto TransProd registrado en sesión)&gt;</w:t>
      </w:r>
    </w:p>
    <w:p w:rsidR="008532E6" w:rsidRPr="00B36E1B" w:rsidRDefault="008532E6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B36E1B">
        <w:rPr>
          <w:sz w:val="20"/>
          <w:szCs w:val="20"/>
        </w:rPr>
        <w:t>El sistema obtiene el importe total del saldo deudor del cliente, incluyendo el total de la venta a consignación actual:</w:t>
      </w:r>
    </w:p>
    <w:p w:rsidR="008532E6" w:rsidRPr="00B36E1B" w:rsidRDefault="008532E6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B36E1B">
        <w:rPr>
          <w:b/>
          <w:i/>
          <w:sz w:val="20"/>
          <w:szCs w:val="20"/>
        </w:rPr>
        <w:t>SaldoCliente</w:t>
      </w:r>
      <w:r w:rsidRPr="00B36E1B">
        <w:rPr>
          <w:sz w:val="20"/>
          <w:szCs w:val="20"/>
        </w:rPr>
        <w:t xml:space="preserve"> = </w:t>
      </w:r>
      <w:r w:rsidRPr="00B36E1B">
        <w:rPr>
          <w:i/>
          <w:sz w:val="20"/>
          <w:szCs w:val="20"/>
        </w:rPr>
        <w:t>SaldoCliente</w:t>
      </w:r>
      <w:r w:rsidRPr="00B36E1B">
        <w:rPr>
          <w:sz w:val="20"/>
          <w:szCs w:val="20"/>
        </w:rPr>
        <w:t xml:space="preserve"> + </w:t>
      </w:r>
      <w:r w:rsidR="002575F7" w:rsidRPr="00B36E1B">
        <w:rPr>
          <w:sz w:val="20"/>
          <w:szCs w:val="20"/>
        </w:rPr>
        <w:t>&lt;</w:t>
      </w:r>
      <w:r w:rsidRPr="00B36E1B">
        <w:rPr>
          <w:sz w:val="20"/>
          <w:szCs w:val="20"/>
        </w:rPr>
        <w:t>TransProd.Total</w:t>
      </w:r>
      <w:r w:rsidR="002575F7" w:rsidRPr="00B36E1B">
        <w:rPr>
          <w:sz w:val="20"/>
          <w:szCs w:val="20"/>
        </w:rPr>
        <w:t>&gt;</w:t>
      </w:r>
      <w:r w:rsidRPr="00B36E1B">
        <w:rPr>
          <w:sz w:val="20"/>
          <w:szCs w:val="20"/>
        </w:rPr>
        <w:t xml:space="preserve"> </w:t>
      </w:r>
      <w:r w:rsidRPr="00B36E1B">
        <w:rPr>
          <w:sz w:val="20"/>
          <w:szCs w:val="20"/>
          <w:lang w:eastAsia="en-US"/>
        </w:rPr>
        <w:t>(objeto TransProd registrado en sesión) – TotalInicialCredito</w:t>
      </w:r>
      <w:r w:rsidR="002575F7" w:rsidRPr="00B36E1B">
        <w:rPr>
          <w:sz w:val="20"/>
          <w:szCs w:val="20"/>
          <w:lang w:eastAsia="en-US"/>
        </w:rPr>
        <w:t>.</w:t>
      </w:r>
    </w:p>
    <w:p w:rsidR="00AE5525" w:rsidRPr="007A1A2B" w:rsidRDefault="00535DEA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Pr="007A1A2B">
        <w:rPr>
          <w:sz w:val="20"/>
          <w:szCs w:val="20"/>
        </w:rPr>
        <w:t xml:space="preserve">la configuración del cliente indica que el pago con cheque NO afecta el saldo &lt;Cliente.ActualizaSaldoCheque = 0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535DEA" w:rsidRPr="007A1A2B" w:rsidRDefault="00BD7FA4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registra en sesión la siguiente información:</w:t>
      </w:r>
    </w:p>
    <w:p w:rsidR="00BD7FA4" w:rsidRPr="007A1A2B" w:rsidRDefault="00BD7FA4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TipoTrp = Cadena vacía</w:t>
      </w:r>
    </w:p>
    <w:p w:rsidR="00BD7FA4" w:rsidRPr="007A1A2B" w:rsidRDefault="00BD7FA4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Pr="007A1A2B">
        <w:rPr>
          <w:sz w:val="20"/>
          <w:szCs w:val="20"/>
        </w:rPr>
        <w:t xml:space="preserve">el parámetro de configuración indica que la cobranza se realiza sobre Ventas (TipoCobranza = 1)&gt; o si &lt;el parámetro de configuración indica que la cobranza se realiza sobre Ambas (TipoCobranza = 2) y la configuración del cliente indica que la cobranza se le realiza sobre Ventas &lt;Cliente.TipoFiscal = 1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BD7FA4" w:rsidRPr="007A1A2B" w:rsidRDefault="00BD7FA4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TipoTrp = 1</w:t>
      </w:r>
    </w:p>
    <w:p w:rsidR="00BD7FA4" w:rsidRPr="007A1A2B" w:rsidRDefault="00BD7FA4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Pr="007A1A2B">
        <w:rPr>
          <w:sz w:val="20"/>
          <w:szCs w:val="20"/>
        </w:rPr>
        <w:t xml:space="preserve">&lt;el parámetro de configuración indica que la cobranza se realiza sobre Facturas (TipoCobranza = 0)&gt; o si &lt;el parámetro de configuración indica que la cobranza se realiza sobre Ambas (TipoCobranza = 2) y la configuración del cliente indica que la cobranza se le realiza sobre Facturas &lt;Cliente.TipoFiscal = 2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BD7FA4" w:rsidRPr="007A1A2B" w:rsidRDefault="00BD7FA4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TipoTrp = 8</w:t>
      </w:r>
    </w:p>
    <w:p w:rsidR="00BD7FA4" w:rsidRPr="007A1A2B" w:rsidRDefault="007D6560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total de los abonos</w:t>
      </w:r>
      <w:r w:rsidR="00E503B9" w:rsidRPr="007A1A2B">
        <w:rPr>
          <w:sz w:val="20"/>
          <w:szCs w:val="20"/>
          <w:lang w:val="es-MX"/>
        </w:rPr>
        <w:t xml:space="preserve"> del cliente</w:t>
      </w:r>
      <w:r w:rsidRPr="007A1A2B">
        <w:rPr>
          <w:sz w:val="20"/>
          <w:szCs w:val="20"/>
          <w:lang w:val="es-MX"/>
        </w:rPr>
        <w:t xml:space="preserve"> realizados con cheque sobre las ventas o facturas a crédito (según corresponda al tipo de cobranza) y sobre las ventas a consignación realizadas:</w:t>
      </w:r>
    </w:p>
    <w:p w:rsidR="007D6560" w:rsidRPr="007A1A2B" w:rsidRDefault="007D6560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>AbonosCheque</w:t>
      </w:r>
      <w:r w:rsidRPr="007A1A2B">
        <w:rPr>
          <w:sz w:val="20"/>
          <w:szCs w:val="20"/>
          <w:lang w:val="es-MX"/>
        </w:rPr>
        <w:t xml:space="preserve"> = </w:t>
      </w:r>
      <w:r w:rsidRPr="007A1A2B">
        <w:rPr>
          <w:sz w:val="20"/>
          <w:szCs w:val="20"/>
        </w:rPr>
        <w:t>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 xml:space="preserve">ABNDetalle.Importe&gt; donde &lt;ABNDetalle.ABNId = AbnTrp.ABNId&gt; y &lt;AbnTrp.TransProdID = </w:t>
      </w:r>
      <w:r w:rsidR="00405E68" w:rsidRPr="007A1A2B">
        <w:rPr>
          <w:sz w:val="20"/>
          <w:szCs w:val="20"/>
        </w:rPr>
        <w:t>TransProd.TransProdId</w:t>
      </w:r>
      <w:r w:rsidRPr="007A1A2B">
        <w:rPr>
          <w:sz w:val="20"/>
          <w:szCs w:val="20"/>
        </w:rPr>
        <w:t>&gt;</w:t>
      </w:r>
      <w:r w:rsidR="00405E68" w:rsidRPr="007A1A2B">
        <w:rPr>
          <w:sz w:val="20"/>
          <w:szCs w:val="20"/>
        </w:rPr>
        <w:t xml:space="preserve"> y &lt;TransProd.VisitaClave = Visita.VistaClave&gt; y &lt;TransProd.DiaClave = Visita.DiaClave&gt; donde &lt;ABNDetalle.TipoPago = 2 “Cheque”&gt; y &lt;TransProd.ClienteClave = Visita.ClienteClave&gt; y &lt;TransProd.CFVTipo = 2 “Crédito”&gt; y </w:t>
      </w:r>
      <w:proofErr w:type="gramStart"/>
      <w:r w:rsidR="00405E68" w:rsidRPr="007A1A2B">
        <w:rPr>
          <w:sz w:val="20"/>
          <w:szCs w:val="20"/>
        </w:rPr>
        <w:t>&lt;(</w:t>
      </w:r>
      <w:proofErr w:type="gramEnd"/>
      <w:r w:rsidR="00405E68" w:rsidRPr="007A1A2B">
        <w:rPr>
          <w:sz w:val="20"/>
          <w:szCs w:val="20"/>
        </w:rPr>
        <w:t>TransProd.Tipo = TipoTrp registrado en sesión) o (TransProd.Tipo = 24)&gt; y &lt;TransProd.TipoFase &lt;&gt; 0&gt;.</w:t>
      </w:r>
    </w:p>
    <w:p w:rsidR="00405E68" w:rsidRPr="007A1A2B" w:rsidRDefault="00405E68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obtiene el importe total </w:t>
      </w:r>
      <w:r w:rsidR="004B1EE8" w:rsidRPr="007A1A2B">
        <w:rPr>
          <w:sz w:val="20"/>
          <w:szCs w:val="20"/>
          <w:lang w:val="es-MX"/>
        </w:rPr>
        <w:t>del saldo deudor del cliente, in</w:t>
      </w:r>
      <w:r w:rsidRPr="007A1A2B">
        <w:rPr>
          <w:sz w:val="20"/>
          <w:szCs w:val="20"/>
          <w:lang w:val="es-MX"/>
        </w:rPr>
        <w:t>cluyendo el importe de los abonos realizados con cheque:</w:t>
      </w:r>
    </w:p>
    <w:p w:rsidR="00405E68" w:rsidRPr="007A1A2B" w:rsidRDefault="00405E68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SaldoCliente </w:t>
      </w:r>
      <w:r w:rsidRPr="007A1A2B">
        <w:rPr>
          <w:sz w:val="20"/>
          <w:szCs w:val="20"/>
          <w:lang w:val="es-MX"/>
        </w:rPr>
        <w:t xml:space="preserve">=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 xml:space="preserve"> +</w:t>
      </w:r>
      <w:r w:rsidRPr="007A1A2B">
        <w:rPr>
          <w:i/>
          <w:sz w:val="20"/>
          <w:szCs w:val="20"/>
          <w:lang w:val="es-MX"/>
        </w:rPr>
        <w:t>AbonosCheque</w:t>
      </w:r>
      <w:r w:rsidR="004B1EE8" w:rsidRPr="007A1A2B">
        <w:rPr>
          <w:i/>
          <w:sz w:val="20"/>
          <w:szCs w:val="20"/>
          <w:lang w:val="es-MX"/>
        </w:rPr>
        <w:t>.</w:t>
      </w:r>
    </w:p>
    <w:p w:rsidR="00E503B9" w:rsidRPr="007A1A2B" w:rsidRDefault="00E503B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El sistema obtiene el importe total del saldo de los abonos del cliente NO realizados con cheque:</w:t>
      </w:r>
    </w:p>
    <w:p w:rsidR="00E503B9" w:rsidRPr="007A1A2B" w:rsidRDefault="00E503B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>SaldoAbonos</w:t>
      </w:r>
      <w:r w:rsidRPr="007A1A2B">
        <w:rPr>
          <w:sz w:val="20"/>
          <w:szCs w:val="20"/>
          <w:lang w:val="es-MX"/>
        </w:rPr>
        <w:t xml:space="preserve"> = </w:t>
      </w:r>
      <w:r w:rsidRPr="007A1A2B">
        <w:rPr>
          <w:sz w:val="20"/>
          <w:szCs w:val="20"/>
        </w:rPr>
        <w:t>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>Abono.Saldo&gt; donde &lt;Abono.VisitaClave = Visita.VistaClave&gt; y &lt;Abono.DiaClave = Visita.DiaClave&gt; donde &lt;TransProd.ClienteClave</w:t>
      </w:r>
      <w:r w:rsidR="00D9148F" w:rsidRPr="007A1A2B">
        <w:rPr>
          <w:sz w:val="20"/>
          <w:szCs w:val="20"/>
        </w:rPr>
        <w:t xml:space="preserve"> registrado en sesión</w:t>
      </w:r>
      <w:r w:rsidRPr="007A1A2B">
        <w:rPr>
          <w:sz w:val="20"/>
          <w:szCs w:val="20"/>
        </w:rPr>
        <w:t xml:space="preserve"> = Visita.ClienteClave&gt; y </w:t>
      </w:r>
      <w:r w:rsidR="00D9148F" w:rsidRPr="007A1A2B">
        <w:rPr>
          <w:sz w:val="20"/>
          <w:szCs w:val="20"/>
        </w:rPr>
        <w:t>&lt;Abono.ABNId &lt;&gt; Abono.ABNId (donde Abono.ABNId = ABNDetalle.ABNId y Abono.VisitaClave = Visita.VisitaClave y Abono.DiaClave = Visita.DiaClave y TransProd.ClienteClave registrado en sesión = Visita.ClienteClave y ABNDetalle.TipoPago</w:t>
      </w:r>
      <w:r w:rsidR="004B1EE8" w:rsidRPr="007A1A2B">
        <w:rPr>
          <w:sz w:val="20"/>
          <w:szCs w:val="20"/>
        </w:rPr>
        <w:t xml:space="preserve"> = 2 “Cheque”</w:t>
      </w:r>
      <w:r w:rsidR="00D9148F" w:rsidRPr="007A1A2B">
        <w:rPr>
          <w:sz w:val="20"/>
          <w:szCs w:val="20"/>
        </w:rPr>
        <w:t>)&gt;</w:t>
      </w:r>
      <w:r w:rsidR="004B1EE8" w:rsidRPr="007A1A2B">
        <w:rPr>
          <w:sz w:val="20"/>
          <w:szCs w:val="20"/>
        </w:rPr>
        <w:t>.</w:t>
      </w:r>
    </w:p>
    <w:p w:rsidR="004B1EE8" w:rsidRPr="007A1A2B" w:rsidRDefault="004B1EE8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total del saldo deudor del cliente, excluyendo el importe del saldo de los abonos NO realizados con cheque:</w:t>
      </w:r>
    </w:p>
    <w:p w:rsidR="00E503B9" w:rsidRPr="007A1A2B" w:rsidRDefault="004B1EE8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SaldoCliente </w:t>
      </w:r>
      <w:r w:rsidRPr="007A1A2B">
        <w:rPr>
          <w:sz w:val="20"/>
          <w:szCs w:val="20"/>
          <w:lang w:val="es-MX"/>
        </w:rPr>
        <w:t xml:space="preserve">=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 xml:space="preserve"> – </w:t>
      </w:r>
      <w:r w:rsidRPr="007A1A2B">
        <w:rPr>
          <w:i/>
          <w:sz w:val="20"/>
          <w:szCs w:val="20"/>
          <w:lang w:val="es-MX"/>
        </w:rPr>
        <w:t>SaldoAbonos.</w:t>
      </w:r>
    </w:p>
    <w:p w:rsidR="004B1EE8" w:rsidRPr="007A1A2B" w:rsidRDefault="004B1EE8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Pr="007A1A2B">
        <w:rPr>
          <w:sz w:val="20"/>
          <w:szCs w:val="20"/>
        </w:rPr>
        <w:t xml:space="preserve">la configuración del cliente indica que el pago con cheque SI afecta el saldo &lt;Cliente.ActualizaSaldoCheque = 1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4B1EE8" w:rsidRPr="007A1A2B" w:rsidRDefault="004B1EE8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total del saldo de los abonos del cliente:</w:t>
      </w:r>
    </w:p>
    <w:p w:rsidR="004B1EE8" w:rsidRPr="007A1A2B" w:rsidRDefault="004B1EE8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>SaldoAbonos</w:t>
      </w:r>
      <w:r w:rsidRPr="007A1A2B">
        <w:rPr>
          <w:sz w:val="20"/>
          <w:szCs w:val="20"/>
          <w:lang w:val="es-MX"/>
        </w:rPr>
        <w:t xml:space="preserve"> = </w:t>
      </w:r>
      <w:r w:rsidRPr="007A1A2B">
        <w:rPr>
          <w:sz w:val="20"/>
          <w:szCs w:val="20"/>
        </w:rPr>
        <w:t>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>Abono.Saldo&gt; donde &lt;Abono.VisitaClave = Visita.VistaClave&gt; y &lt;Abono.DiaClave = Visita.DiaClave&gt; donde &lt;TransProd.ClienteClave registrado en sesión = Visita.ClienteClave&gt;.</w:t>
      </w:r>
    </w:p>
    <w:p w:rsidR="004B1EE8" w:rsidRPr="007A1A2B" w:rsidRDefault="004B1EE8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total del saldo deudor del cliente, excluyendo el importe del saldo de los abonos realizados:</w:t>
      </w:r>
    </w:p>
    <w:p w:rsidR="004B1EE8" w:rsidRPr="007A1A2B" w:rsidRDefault="004B1EE8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SaldoCliente </w:t>
      </w:r>
      <w:r w:rsidRPr="007A1A2B">
        <w:rPr>
          <w:sz w:val="20"/>
          <w:szCs w:val="20"/>
          <w:lang w:val="es-MX"/>
        </w:rPr>
        <w:t xml:space="preserve">=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 xml:space="preserve"> – </w:t>
      </w:r>
      <w:r w:rsidRPr="007A1A2B">
        <w:rPr>
          <w:i/>
          <w:sz w:val="20"/>
          <w:szCs w:val="20"/>
          <w:lang w:val="es-MX"/>
        </w:rPr>
        <w:t>SaldoAbonos.</w:t>
      </w:r>
    </w:p>
    <w:p w:rsidR="004B1EE8" w:rsidRPr="007A1A2B" w:rsidRDefault="00902DCB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información:</w:t>
      </w:r>
    </w:p>
    <w:p w:rsidR="00902DCB" w:rsidRPr="007A1A2B" w:rsidRDefault="00902DCB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SaldoCliente </w:t>
      </w:r>
      <w:r w:rsidRPr="007A1A2B">
        <w:rPr>
          <w:sz w:val="20"/>
          <w:szCs w:val="20"/>
          <w:lang w:val="es-MX"/>
        </w:rPr>
        <w:t xml:space="preserve">= LimiteCredito (registrado en sesión) – </w:t>
      </w:r>
      <w:r w:rsidRPr="007A1A2B">
        <w:rPr>
          <w:i/>
          <w:sz w:val="20"/>
          <w:szCs w:val="20"/>
          <w:lang w:val="es-MX"/>
        </w:rPr>
        <w:t>SaldoCliente</w:t>
      </w:r>
    </w:p>
    <w:p w:rsidR="00902DCB" w:rsidRPr="007A1A2B" w:rsidRDefault="00902DCB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saldo del cliente excede su límite de crédito (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 xml:space="preserve"> &lt; 0)&gt;</w:t>
      </w:r>
    </w:p>
    <w:p w:rsidR="00902DCB" w:rsidRPr="007A1A2B" w:rsidRDefault="00902DCB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</w:t>
      </w:r>
      <w:r w:rsidR="000A2D4A" w:rsidRPr="007A1A2B">
        <w:rPr>
          <w:sz w:val="20"/>
          <w:szCs w:val="20"/>
          <w:lang w:val="es-MX"/>
        </w:rPr>
        <w:t xml:space="preserve"> obtiene y registra en sesión el porcentaje de riesgo de la empresa:</w:t>
      </w:r>
    </w:p>
    <w:p w:rsidR="000A2D4A" w:rsidRPr="007A1A2B" w:rsidRDefault="000A2D4A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CONHist</w:t>
      </w:r>
    </w:p>
    <w:p w:rsidR="000A2D4A" w:rsidRPr="007A1A2B" w:rsidRDefault="000A2D4A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PorcentajeRiesgo</w:t>
      </w:r>
    </w:p>
    <w:p w:rsidR="000A2D4A" w:rsidRPr="007A1A2B" w:rsidRDefault="000A2D4A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por el que podría excederse el cliente, de acuerdo a su límite de crédito y al porcentaje de riesgo de la empresa:</w:t>
      </w:r>
    </w:p>
    <w:p w:rsidR="000A2D4A" w:rsidRPr="007A1A2B" w:rsidRDefault="000A2D4A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Riesgo </w:t>
      </w:r>
      <w:r w:rsidRPr="007A1A2B">
        <w:rPr>
          <w:sz w:val="20"/>
          <w:szCs w:val="20"/>
          <w:lang w:val="es-MX"/>
        </w:rPr>
        <w:t xml:space="preserve"> = [LimiteCredito (registrado en sesión) * PorcentajeRiesgo (registrado en sesión)]  / 100.</w:t>
      </w:r>
    </w:p>
    <w:p w:rsidR="000A2D4A" w:rsidRPr="007A1A2B" w:rsidRDefault="000A2D4A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="004E1050" w:rsidRPr="007A1A2B">
        <w:rPr>
          <w:sz w:val="20"/>
          <w:szCs w:val="20"/>
          <w:lang w:val="es-MX"/>
        </w:rPr>
        <w:t>el saldo del cliente excede el riesgo (</w:t>
      </w:r>
      <w:r w:rsidR="004E1050" w:rsidRPr="007A1A2B">
        <w:rPr>
          <w:i/>
          <w:sz w:val="20"/>
          <w:szCs w:val="20"/>
          <w:lang w:val="es-MX"/>
        </w:rPr>
        <w:t>SaldoCliente</w:t>
      </w:r>
      <w:r w:rsidR="004E1050" w:rsidRPr="007A1A2B">
        <w:rPr>
          <w:sz w:val="20"/>
          <w:szCs w:val="20"/>
          <w:lang w:val="es-MX"/>
        </w:rPr>
        <w:t xml:space="preserve"> (valor absoluto)</w:t>
      </w:r>
      <w:r w:rsidR="004E1050" w:rsidRPr="007A1A2B">
        <w:rPr>
          <w:i/>
          <w:sz w:val="20"/>
          <w:szCs w:val="20"/>
          <w:lang w:val="es-MX"/>
        </w:rPr>
        <w:t xml:space="preserve"> </w:t>
      </w:r>
      <w:r w:rsidR="004E1050" w:rsidRPr="007A1A2B">
        <w:rPr>
          <w:sz w:val="20"/>
          <w:szCs w:val="20"/>
          <w:lang w:val="es-MX"/>
        </w:rPr>
        <w:t xml:space="preserve">&gt; </w:t>
      </w:r>
      <w:r w:rsidR="004E1050" w:rsidRPr="007A1A2B">
        <w:rPr>
          <w:i/>
          <w:sz w:val="20"/>
          <w:szCs w:val="20"/>
          <w:lang w:val="es-MX"/>
        </w:rPr>
        <w:t>Riesgo</w:t>
      </w:r>
      <w:r w:rsidR="004E1050" w:rsidRPr="007A1A2B">
        <w:rPr>
          <w:sz w:val="20"/>
          <w:szCs w:val="20"/>
          <w:lang w:val="es-MX"/>
        </w:rPr>
        <w:t>)</w:t>
      </w:r>
      <w:r w:rsidRPr="007A1A2B">
        <w:rPr>
          <w:sz w:val="20"/>
          <w:szCs w:val="20"/>
          <w:lang w:val="es-MX"/>
        </w:rPr>
        <w:t>&gt;</w:t>
      </w:r>
    </w:p>
    <w:p w:rsidR="004E1050" w:rsidRPr="007A1A2B" w:rsidRDefault="004E1050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se debe realizar la validación del límite de crédito en la actividad de Consignación (TipoLimiteCredito = 2 “Pedido/Consignación”) de acuerdo a la información registrada en sesión&gt;</w:t>
      </w:r>
    </w:p>
    <w:p w:rsidR="004E1050" w:rsidRPr="007A1A2B" w:rsidRDefault="004E1050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“[E0737] No se puede Terminar la Consignación, ha Excedido el Límite de Crédito del Cliente en $0$”</w:t>
      </w:r>
      <w:r w:rsidRPr="007A1A2B">
        <w:rPr>
          <w:sz w:val="20"/>
          <w:szCs w:val="20"/>
          <w:lang w:val="es-MX"/>
        </w:rPr>
        <w:t xml:space="preserve">, sustituir el valor de $0$ por el valor absoluto de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>.</w:t>
      </w:r>
    </w:p>
    <w:p w:rsidR="004E1050" w:rsidRPr="007A1A2B" w:rsidRDefault="004E1050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continúa en el paso</w:t>
      </w:r>
      <w:r w:rsidR="00A4587D" w:rsidRPr="007A1A2B">
        <w:rPr>
          <w:sz w:val="20"/>
          <w:szCs w:val="20"/>
          <w:lang w:val="es-MX"/>
        </w:rPr>
        <w:t xml:space="preserve"> en donde fue invocado</w:t>
      </w:r>
    </w:p>
    <w:p w:rsidR="004E1050" w:rsidRPr="007A1A2B" w:rsidRDefault="004E1050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parámetro de configuración indica que se debe realizar la validación del límite de crédito en la actividad de Consignación (TipoLimiteCredito = 4 </w:t>
      </w:r>
      <w:r w:rsidRPr="007A1A2B">
        <w:rPr>
          <w:sz w:val="20"/>
          <w:szCs w:val="20"/>
          <w:lang w:val="es-MX"/>
        </w:rPr>
        <w:lastRenderedPageBreak/>
        <w:t>“Pedido/Consignación(sólo mensaje)”) de acuerdo a la información registrada en sesión&gt;</w:t>
      </w:r>
    </w:p>
    <w:p w:rsidR="004E1050" w:rsidRPr="007A1A2B" w:rsidRDefault="004E1050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“[I0266] Este movimiento está sujeto a aprobación debido a que el cliente ha excedido su límite de crédito en $0$”</w:t>
      </w:r>
      <w:r w:rsidRPr="007A1A2B">
        <w:rPr>
          <w:sz w:val="20"/>
          <w:szCs w:val="20"/>
          <w:lang w:val="es-MX"/>
        </w:rPr>
        <w:t xml:space="preserve">, sustituir el valor de $0$ por el valor absoluto de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>.</w:t>
      </w:r>
    </w:p>
    <w:p w:rsidR="004E1050" w:rsidRPr="007A1A2B" w:rsidRDefault="004E1050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paso3_2_AO02" w:history="1">
        <w:r w:rsidRPr="007A1A2B">
          <w:rPr>
            <w:rStyle w:val="Hipervnculo"/>
            <w:b/>
            <w:sz w:val="20"/>
            <w:szCs w:val="20"/>
            <w:lang w:val="es-MX"/>
          </w:rPr>
          <w:t>paso</w:t>
        </w:r>
        <w:r w:rsidR="00B52549" w:rsidRPr="007A1A2B">
          <w:rPr>
            <w:rStyle w:val="Hipervnculo"/>
            <w:b/>
            <w:sz w:val="20"/>
            <w:szCs w:val="20"/>
            <w:lang w:val="es-MX"/>
          </w:rPr>
          <w:t xml:space="preserve"> 3.2</w:t>
        </w:r>
      </w:hyperlink>
      <w:r w:rsidR="00B52549" w:rsidRPr="007A1A2B">
        <w:rPr>
          <w:sz w:val="20"/>
          <w:szCs w:val="20"/>
          <w:lang w:val="es-MX"/>
        </w:rPr>
        <w:t xml:space="preserve"> </w:t>
      </w:r>
      <w:r w:rsidR="00B52549" w:rsidRPr="007A1A2B">
        <w:rPr>
          <w:sz w:val="20"/>
          <w:szCs w:val="20"/>
        </w:rPr>
        <w:t>del flujo alterno opcional</w:t>
      </w:r>
      <w:r w:rsidR="00B52549" w:rsidRPr="007A1A2B">
        <w:rPr>
          <w:b/>
          <w:sz w:val="20"/>
          <w:szCs w:val="20"/>
        </w:rPr>
        <w:t xml:space="preserve"> </w:t>
      </w:r>
      <w:hyperlink w:anchor="_AO02_Calcular_Generales" w:history="1">
        <w:r w:rsidR="00B52549" w:rsidRPr="007A1A2B">
          <w:rPr>
            <w:rStyle w:val="Hipervnculo"/>
            <w:b/>
            <w:sz w:val="20"/>
            <w:szCs w:val="20"/>
          </w:rPr>
          <w:t>AO02 Calcular Generales Venta a Consignación</w:t>
        </w:r>
      </w:hyperlink>
    </w:p>
    <w:p w:rsidR="00B52549" w:rsidRPr="007A1A2B" w:rsidRDefault="00B52549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7818B9" w:rsidRPr="007A1A2B" w:rsidRDefault="007818B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cliente actual SI tiene configurada la forma de venta a “Crédito” &lt;CLIFormaVenta.CFVTipo = 2 donde CLIFormaVenta.ClienteClave = </w:t>
      </w:r>
      <w:r w:rsidRPr="007A1A2B">
        <w:rPr>
          <w:sz w:val="20"/>
          <w:lang w:val="es-MX"/>
        </w:rPr>
        <w:t>ClienteClave registrado en sesión&gt;</w:t>
      </w:r>
    </w:p>
    <w:p w:rsidR="007818B9" w:rsidRPr="007A1A2B" w:rsidRDefault="007818B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DiasCredito = DiasCredito registrado en sesión</w:t>
      </w:r>
    </w:p>
    <w:p w:rsidR="006061EA" w:rsidRPr="007A1A2B" w:rsidRDefault="006061EA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Notas = Contenido del campo “Comentarios”.</w:t>
      </w:r>
    </w:p>
    <w:p w:rsidR="006061EA" w:rsidRPr="007A1A2B" w:rsidRDefault="006061EA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Saldo = &lt;TransProd.Total&gt; registrado en sesión (objeto TransProd)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MFechaHora = Fecha y hora actual del sistema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MUsuarioID = UsuarioId registrado en sesión</w:t>
      </w:r>
    </w:p>
    <w:p w:rsidR="008B28AE" w:rsidRPr="007A1A2B" w:rsidRDefault="006061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61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8B28AE" w:rsidRPr="007A1A2B" w:rsidRDefault="008B28AE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8B28AE" w:rsidRPr="007A1A2B" w:rsidRDefault="008B28AE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8B28AE" w:rsidRPr="007A1A2B" w:rsidRDefault="008B28AE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8B28AE" w:rsidRPr="007A1A2B" w:rsidRDefault="008B28AE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8B28AE" w:rsidRPr="007A1A2B" w:rsidRDefault="008B28AE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Verdadero</w:t>
      </w:r>
    </w:p>
    <w:p w:rsidR="008B28AE" w:rsidRPr="007A1A2B" w:rsidRDefault="008B28AE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Pr="007A1A2B">
        <w:rPr>
          <w:sz w:val="20"/>
          <w:szCs w:val="20"/>
        </w:rPr>
        <w:t>proviene del flujo alterno opcional</w:t>
      </w:r>
      <w:r w:rsidRPr="007A1A2B">
        <w:rPr>
          <w:b/>
          <w:sz w:val="20"/>
          <w:szCs w:val="20"/>
        </w:rPr>
        <w:t xml:space="preserve"> </w:t>
      </w:r>
      <w:hyperlink r:id="rId62" w:anchor="_AO01_Crear_Movimiento" w:history="1">
        <w:r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  <w:r w:rsidRPr="007A1A2B">
        <w:rPr>
          <w:sz w:val="20"/>
          <w:szCs w:val="20"/>
          <w:lang w:val="es-MX"/>
        </w:rPr>
        <w:t>&gt;</w:t>
      </w:r>
    </w:p>
    <w:p w:rsidR="008B28AE" w:rsidRPr="007A1A2B" w:rsidRDefault="008B28AE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realiza la confirmación del folio</w:t>
      </w:r>
      <w:r w:rsidR="00182328" w:rsidRPr="007A1A2B">
        <w:rPr>
          <w:sz w:val="20"/>
          <w:szCs w:val="20"/>
          <w:lang w:val="es-MX"/>
        </w:rPr>
        <w:t xml:space="preserve"> generado para la transacción</w:t>
      </w:r>
    </w:p>
    <w:p w:rsidR="00B52549" w:rsidRPr="007A1A2B" w:rsidRDefault="00B52549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</w:t>
      </w:r>
      <w:r w:rsidRPr="007A1A2B">
        <w:rPr>
          <w:rFonts w:cs="Arial"/>
          <w:sz w:val="20"/>
          <w:szCs w:val="20"/>
          <w:lang w:val="es-MX" w:eastAsia="en-US"/>
        </w:rPr>
        <w:t>realiza la confirmación de la transacción (Commit) correspondiente en el sistema: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TPDImpuesto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TpdDesVendedor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TrpPrp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Inventario</w:t>
      </w:r>
    </w:p>
    <w:p w:rsidR="00B52549" w:rsidRPr="007A1A2B" w:rsidRDefault="00B52549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bookmarkStart w:id="408" w:name="paso12_4_AO01"/>
      <w:r w:rsidRPr="007A1A2B">
        <w:rPr>
          <w:sz w:val="20"/>
          <w:szCs w:val="20"/>
          <w:lang w:val="es-MX"/>
        </w:rPr>
        <w:t>El sistema obtiene la siguiente información:</w:t>
      </w:r>
    </w:p>
    <w:bookmarkEnd w:id="408"/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MOTConfiguracion</w:t>
      </w:r>
    </w:p>
    <w:p w:rsidR="00B52549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MensajeImpresion</w:t>
      </w:r>
    </w:p>
    <w:p w:rsidR="00672C40" w:rsidRPr="007F289E" w:rsidRDefault="00672C40" w:rsidP="00672C40">
      <w:pPr>
        <w:numPr>
          <w:ilvl w:val="2"/>
          <w:numId w:val="12"/>
        </w:numPr>
        <w:ind w:hanging="373"/>
        <w:rPr>
          <w:b/>
          <w:sz w:val="20"/>
          <w:szCs w:val="20"/>
          <w:highlight w:val="green"/>
          <w:lang w:val="es-MX"/>
        </w:rPr>
      </w:pPr>
      <w:r w:rsidRPr="007F289E">
        <w:rPr>
          <w:b/>
          <w:sz w:val="20"/>
          <w:szCs w:val="20"/>
          <w:highlight w:val="green"/>
          <w:lang w:val="es-MX"/>
        </w:rPr>
        <w:t>ConfigParametro</w:t>
      </w:r>
    </w:p>
    <w:p w:rsidR="00672C40" w:rsidRPr="007F289E" w:rsidRDefault="00672C40" w:rsidP="00672C40">
      <w:pPr>
        <w:numPr>
          <w:ilvl w:val="3"/>
          <w:numId w:val="12"/>
        </w:numPr>
        <w:tabs>
          <w:tab w:val="left" w:pos="2410"/>
        </w:tabs>
        <w:ind w:hanging="27"/>
        <w:rPr>
          <w:sz w:val="20"/>
          <w:szCs w:val="20"/>
          <w:highlight w:val="green"/>
          <w:lang w:val="es-MX"/>
        </w:rPr>
      </w:pPr>
      <w:r w:rsidRPr="007F289E">
        <w:rPr>
          <w:sz w:val="20"/>
          <w:szCs w:val="20"/>
          <w:highlight w:val="green"/>
          <w:lang w:val="es-MX"/>
        </w:rPr>
        <w:t>Parametro = NumImpresiones</w:t>
      </w:r>
    </w:p>
    <w:p w:rsidR="00672C40" w:rsidRPr="007F289E" w:rsidRDefault="00672C40" w:rsidP="00672C40">
      <w:pPr>
        <w:numPr>
          <w:ilvl w:val="3"/>
          <w:numId w:val="12"/>
        </w:numPr>
        <w:tabs>
          <w:tab w:val="left" w:pos="2410"/>
        </w:tabs>
        <w:ind w:hanging="27"/>
        <w:rPr>
          <w:sz w:val="20"/>
          <w:szCs w:val="20"/>
          <w:highlight w:val="green"/>
          <w:lang w:val="es-MX"/>
        </w:rPr>
      </w:pPr>
      <w:r w:rsidRPr="007F289E">
        <w:rPr>
          <w:sz w:val="20"/>
          <w:szCs w:val="20"/>
          <w:highlight w:val="green"/>
          <w:lang w:val="es-MX"/>
        </w:rPr>
        <w:t>Identificador = ModuloMovDetalle Registrado en sesión</w:t>
      </w:r>
    </w:p>
    <w:p w:rsidR="00672C40" w:rsidRPr="007F289E" w:rsidRDefault="00672C40" w:rsidP="00672C40">
      <w:pPr>
        <w:numPr>
          <w:ilvl w:val="3"/>
          <w:numId w:val="12"/>
        </w:numPr>
        <w:tabs>
          <w:tab w:val="left" w:pos="2410"/>
        </w:tabs>
        <w:ind w:hanging="27"/>
        <w:rPr>
          <w:sz w:val="20"/>
          <w:szCs w:val="20"/>
          <w:highlight w:val="green"/>
          <w:lang w:val="es-MX"/>
        </w:rPr>
      </w:pPr>
      <w:r w:rsidRPr="007F289E">
        <w:rPr>
          <w:sz w:val="20"/>
          <w:szCs w:val="20"/>
          <w:highlight w:val="green"/>
          <w:lang w:val="es-MX"/>
        </w:rPr>
        <w:t>Valor</w:t>
      </w:r>
    </w:p>
    <w:p w:rsidR="00B52549" w:rsidRPr="007A1A2B" w:rsidRDefault="00B52549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se debe presentar el mensaje de impresión (MensajeImpresion = 1)&gt;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b/>
          <w:sz w:val="20"/>
          <w:szCs w:val="20"/>
        </w:rPr>
      </w:pPr>
      <w:bookmarkStart w:id="409" w:name="PasoReimpresion"/>
      <w:bookmarkEnd w:id="409"/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“[P0103] ¿Desea imprimir el ticket?”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B52549" w:rsidRPr="007A1A2B" w:rsidRDefault="00B5254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182328" w:rsidRPr="007A1A2B">
          <w:rPr>
            <w:rStyle w:val="Hipervnculo"/>
            <w:b/>
            <w:sz w:val="20"/>
            <w:szCs w:val="20"/>
            <w:lang w:val="es-MX"/>
          </w:rPr>
          <w:t>1</w:t>
        </w:r>
      </w:hyperlink>
      <w:r w:rsidR="003F6D00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Si</w:t>
      </w:r>
      <w:r w:rsidRPr="007A1A2B">
        <w:rPr>
          <w:sz w:val="20"/>
          <w:szCs w:val="20"/>
          <w:lang w:val="es-MX"/>
        </w:rPr>
        <w:t>&gt;</w:t>
      </w:r>
    </w:p>
    <w:p w:rsidR="00B52549" w:rsidRPr="007A1A2B" w:rsidRDefault="00B5254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bookmarkStart w:id="410" w:name="PasoNumImpresiones"/>
      <w:bookmarkEnd w:id="410"/>
      <w:r w:rsidRPr="007A1A2B">
        <w:rPr>
          <w:sz w:val="20"/>
          <w:szCs w:val="20"/>
          <w:lang w:val="es-MX"/>
        </w:rPr>
        <w:t xml:space="preserve">El sistema obtiene la siguiente información de la transacción registrada en sesión </w:t>
      </w:r>
      <w:r w:rsidR="00182328" w:rsidRPr="007A1A2B">
        <w:rPr>
          <w:sz w:val="20"/>
          <w:szCs w:val="20"/>
          <w:lang w:val="es-MX"/>
        </w:rPr>
        <w:t xml:space="preserve">(objeto TransProd </w:t>
      </w:r>
      <w:r w:rsidRPr="007A1A2B">
        <w:rPr>
          <w:sz w:val="20"/>
          <w:szCs w:val="20"/>
          <w:lang w:val="es-MX"/>
        </w:rPr>
        <w:t>registrado en sesión</w:t>
      </w:r>
      <w:r w:rsidR="00182328" w:rsidRPr="007A1A2B">
        <w:rPr>
          <w:sz w:val="20"/>
          <w:szCs w:val="20"/>
          <w:lang w:val="es-MX"/>
        </w:rPr>
        <w:t>)</w:t>
      </w:r>
      <w:r w:rsidRPr="007A1A2B">
        <w:rPr>
          <w:sz w:val="20"/>
          <w:szCs w:val="20"/>
          <w:lang w:val="es-MX"/>
        </w:rPr>
        <w:t>:</w:t>
      </w:r>
    </w:p>
    <w:p w:rsidR="00B52549" w:rsidRPr="007A1A2B" w:rsidRDefault="00B5254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FechaCaptura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</w:t>
      </w:r>
    </w:p>
    <w:p w:rsidR="00B52549" w:rsidRPr="007A1A2B" w:rsidRDefault="00B5254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B52549" w:rsidRPr="007A1A2B" w:rsidRDefault="00B5254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&lt;TransProd.TipoFase&gt;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SubEmpresaId = </w:t>
      </w:r>
      <w:r w:rsidR="00B0287A" w:rsidRPr="007A1A2B">
        <w:rPr>
          <w:sz w:val="20"/>
          <w:szCs w:val="20"/>
          <w:lang w:val="es-MX"/>
        </w:rPr>
        <w:t>Null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B52549" w:rsidRDefault="00B5254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672C40" w:rsidRPr="008976AD" w:rsidRDefault="00672C40" w:rsidP="008976AD">
      <w:pPr>
        <w:pStyle w:val="Prrafodelista"/>
        <w:numPr>
          <w:ilvl w:val="5"/>
          <w:numId w:val="12"/>
        </w:numPr>
        <w:tabs>
          <w:tab w:val="left" w:pos="4678"/>
        </w:tabs>
        <w:ind w:firstLine="808"/>
        <w:jc w:val="both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Impresiones = Impresiones + 1</w:t>
      </w:r>
    </w:p>
    <w:p w:rsidR="00B52549" w:rsidRPr="00672C40" w:rsidRDefault="00B5254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trike/>
          <w:sz w:val="20"/>
          <w:lang w:val="es-MX"/>
        </w:rPr>
      </w:pPr>
      <w:r w:rsidRPr="00672C40">
        <w:rPr>
          <w:strike/>
          <w:sz w:val="20"/>
          <w:szCs w:val="20"/>
          <w:lang w:val="es-MX"/>
        </w:rPr>
        <w:t xml:space="preserve">El sistema continúa en el </w:t>
      </w:r>
      <w:hyperlink w:anchor="FIN" w:history="1">
        <w:r w:rsidR="00B0287A" w:rsidRPr="00672C40">
          <w:rPr>
            <w:rStyle w:val="Hipervnculo"/>
            <w:b/>
            <w:strike/>
            <w:sz w:val="20"/>
            <w:szCs w:val="20"/>
            <w:lang w:val="es-MX"/>
          </w:rPr>
          <w:t>paso 1</w:t>
        </w:r>
      </w:hyperlink>
      <w:r w:rsidR="003F6D00" w:rsidRPr="00672C40">
        <w:rPr>
          <w:rStyle w:val="Hipervnculo"/>
          <w:b/>
          <w:strike/>
          <w:sz w:val="20"/>
          <w:szCs w:val="20"/>
          <w:lang w:val="es-MX"/>
        </w:rPr>
        <w:t>8</w:t>
      </w:r>
      <w:r w:rsidRPr="00672C40">
        <w:rPr>
          <w:strike/>
          <w:sz w:val="20"/>
          <w:szCs w:val="20"/>
          <w:lang w:val="es-MX"/>
        </w:rPr>
        <w:t xml:space="preserve"> del flujo básico</w:t>
      </w:r>
    </w:p>
    <w:p w:rsidR="00672C40" w:rsidRPr="008976AD" w:rsidRDefault="00672C40" w:rsidP="00672C40">
      <w:pPr>
        <w:numPr>
          <w:ilvl w:val="4"/>
          <w:numId w:val="12"/>
        </w:numPr>
        <w:tabs>
          <w:tab w:val="left" w:pos="1701"/>
        </w:tabs>
        <w:ind w:left="3402" w:hanging="850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&lt;el parámetro de número de impresiones &lt;ConfigParametro.Parametro = NumImpresiones&gt; se encuentra en 0 &lt;ConfigParametro.Valor = 0&gt; o no se encontró ningún valor para esta actividad&gt;</w:t>
      </w:r>
    </w:p>
    <w:p w:rsidR="00672C40" w:rsidRPr="008976AD" w:rsidRDefault="00672C40" w:rsidP="00672C40">
      <w:pPr>
        <w:numPr>
          <w:ilvl w:val="5"/>
          <w:numId w:val="12"/>
        </w:numPr>
        <w:tabs>
          <w:tab w:val="left" w:pos="1701"/>
        </w:tabs>
        <w:ind w:left="4678" w:hanging="1134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Reimpresion" w:history="1">
        <w:r w:rsidRPr="008976AD">
          <w:rPr>
            <w:rStyle w:val="Hipervnculo"/>
            <w:sz w:val="20"/>
            <w:szCs w:val="20"/>
            <w:highlight w:val="green"/>
            <w:lang w:val="es-MX"/>
          </w:rPr>
          <w:t>paso 3.8.1</w:t>
        </w:r>
      </w:hyperlink>
      <w:r w:rsidRPr="008976AD">
        <w:rPr>
          <w:sz w:val="20"/>
          <w:szCs w:val="20"/>
          <w:highlight w:val="green"/>
          <w:lang w:val="es-MX"/>
        </w:rPr>
        <w:t xml:space="preserve"> </w:t>
      </w:r>
      <w:r w:rsidRPr="008976AD">
        <w:rPr>
          <w:sz w:val="20"/>
          <w:szCs w:val="20"/>
          <w:highlight w:val="green"/>
          <w:lang w:val="es-MX"/>
        </w:rPr>
        <w:t xml:space="preserve">del flujo </w:t>
      </w:r>
      <w:hyperlink w:anchor="AO02" w:history="1">
        <w:r w:rsidRPr="008976AD">
          <w:rPr>
            <w:rStyle w:val="Hipervnculo"/>
            <w:sz w:val="20"/>
            <w:szCs w:val="20"/>
            <w:highlight w:val="green"/>
            <w:lang w:val="es-MX"/>
          </w:rPr>
          <w:t>AO02 Calcular Generales Venta a Consignación</w:t>
        </w:r>
      </w:hyperlink>
    </w:p>
    <w:p w:rsidR="008976AD" w:rsidRDefault="008976AD" w:rsidP="008976AD">
      <w:pPr>
        <w:numPr>
          <w:ilvl w:val="4"/>
          <w:numId w:val="12"/>
        </w:numPr>
        <w:tabs>
          <w:tab w:val="left" w:pos="1701"/>
        </w:tabs>
        <w:ind w:left="3544" w:hanging="992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&lt;Se encontró un parámetro para esta actividad y es mayor a cero “0”&lt;ConfigParametro.Valor &gt; 0&gt;</w:t>
      </w:r>
    </w:p>
    <w:p w:rsidR="008976AD" w:rsidRPr="008976AD" w:rsidRDefault="008976AD" w:rsidP="008976AD">
      <w:pPr>
        <w:numPr>
          <w:ilvl w:val="5"/>
          <w:numId w:val="12"/>
        </w:numPr>
        <w:tabs>
          <w:tab w:val="left" w:pos="1701"/>
          <w:tab w:val="left" w:pos="1843"/>
          <w:tab w:val="left" w:pos="4536"/>
        </w:tabs>
        <w:ind w:firstLine="808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&lt;Impresiones &lt; &lt;ConfigParametro.Valor&gt;&gt;</w:t>
      </w:r>
    </w:p>
    <w:p w:rsidR="008976AD" w:rsidRDefault="008976AD" w:rsidP="008976AD">
      <w:pPr>
        <w:numPr>
          <w:ilvl w:val="6"/>
          <w:numId w:val="12"/>
        </w:numPr>
        <w:tabs>
          <w:tab w:val="left" w:pos="1701"/>
          <w:tab w:val="left" w:pos="2410"/>
          <w:tab w:val="left" w:pos="3828"/>
        </w:tabs>
        <w:ind w:left="5954" w:hanging="1276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NumImpresiones" w:history="1">
        <w:r w:rsidRPr="00857F13">
          <w:rPr>
            <w:rStyle w:val="Hipervnculo"/>
            <w:sz w:val="20"/>
            <w:szCs w:val="20"/>
            <w:highlight w:val="green"/>
            <w:lang w:val="es-MX"/>
          </w:rPr>
          <w:t xml:space="preserve">paso </w:t>
        </w:r>
        <w:r w:rsidR="00857F13" w:rsidRPr="00857F13">
          <w:rPr>
            <w:rStyle w:val="Hipervnculo"/>
            <w:sz w:val="20"/>
            <w:szCs w:val="20"/>
            <w:highlight w:val="green"/>
            <w:lang w:val="es-MX"/>
          </w:rPr>
          <w:t>3.8.1.2.1</w:t>
        </w:r>
      </w:hyperlink>
      <w:r w:rsidRPr="008976AD">
        <w:rPr>
          <w:sz w:val="20"/>
          <w:szCs w:val="20"/>
          <w:highlight w:val="green"/>
          <w:lang w:val="es-MX"/>
        </w:rPr>
        <w:t xml:space="preserve"> del flujo </w:t>
      </w:r>
      <w:hyperlink w:anchor="AO02" w:history="1">
        <w:r w:rsidRPr="008976AD">
          <w:rPr>
            <w:rStyle w:val="Hipervnculo"/>
            <w:sz w:val="20"/>
            <w:szCs w:val="20"/>
            <w:highlight w:val="green"/>
            <w:lang w:val="es-MX"/>
          </w:rPr>
          <w:t>AO02 Calcular Generales Venta a Consignación</w:t>
        </w:r>
      </w:hyperlink>
    </w:p>
    <w:p w:rsidR="005441A6" w:rsidRPr="008976AD" w:rsidRDefault="005441A6" w:rsidP="005441A6">
      <w:pPr>
        <w:numPr>
          <w:ilvl w:val="5"/>
          <w:numId w:val="12"/>
        </w:numPr>
        <w:tabs>
          <w:tab w:val="left" w:pos="1701"/>
          <w:tab w:val="left" w:pos="2410"/>
          <w:tab w:val="left" w:pos="3828"/>
        </w:tabs>
        <w:ind w:firstLine="808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</w:t>
      </w:r>
      <w:r w:rsidRPr="0026575A">
        <w:rPr>
          <w:sz w:val="20"/>
          <w:szCs w:val="20"/>
          <w:highlight w:val="green"/>
          <w:lang w:val="es-MX"/>
        </w:rPr>
        <w:t xml:space="preserve">sistema </w:t>
      </w:r>
      <w:r w:rsidR="0026575A" w:rsidRPr="0026575A">
        <w:rPr>
          <w:sz w:val="20"/>
          <w:szCs w:val="20"/>
          <w:highlight w:val="green"/>
          <w:lang w:val="es-MX"/>
        </w:rPr>
        <w:t xml:space="preserve">continúa en el </w:t>
      </w:r>
      <w:hyperlink w:anchor="FIN" w:history="1">
        <w:r w:rsidR="0026575A" w:rsidRPr="0026575A">
          <w:rPr>
            <w:rStyle w:val="Hipervnculo"/>
            <w:b/>
            <w:sz w:val="20"/>
            <w:szCs w:val="20"/>
            <w:highlight w:val="green"/>
            <w:lang w:val="es-MX"/>
          </w:rPr>
          <w:t>paso 1</w:t>
        </w:r>
      </w:hyperlink>
      <w:r w:rsidR="0026575A" w:rsidRPr="0026575A">
        <w:rPr>
          <w:rStyle w:val="Hipervnculo"/>
          <w:b/>
          <w:sz w:val="20"/>
          <w:szCs w:val="20"/>
          <w:highlight w:val="green"/>
          <w:lang w:val="es-MX"/>
        </w:rPr>
        <w:t>8</w:t>
      </w:r>
      <w:r w:rsidR="0026575A" w:rsidRPr="0026575A">
        <w:rPr>
          <w:sz w:val="20"/>
          <w:szCs w:val="20"/>
          <w:highlight w:val="green"/>
          <w:lang w:val="es-MX"/>
        </w:rPr>
        <w:t xml:space="preserve"> del flujo básic</w:t>
      </w:r>
      <w:r w:rsidR="0026575A" w:rsidRPr="0026575A">
        <w:rPr>
          <w:sz w:val="20"/>
          <w:szCs w:val="20"/>
          <w:highlight w:val="green"/>
          <w:lang w:val="es-MX"/>
        </w:rPr>
        <w:t>o</w:t>
      </w:r>
    </w:p>
    <w:p w:rsidR="00B52549" w:rsidRPr="007A1A2B" w:rsidRDefault="00B52549" w:rsidP="00D52908">
      <w:pPr>
        <w:numPr>
          <w:ilvl w:val="1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no se debe presentar el mensaje de impresión (MensajeImpresion = 0)&gt;</w:t>
      </w:r>
    </w:p>
    <w:p w:rsidR="00B52549" w:rsidRDefault="00B52549" w:rsidP="00D52908">
      <w:pPr>
        <w:pStyle w:val="Prrafodelista"/>
        <w:numPr>
          <w:ilvl w:val="2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="00B0287A"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3F6D00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40757A" w:rsidRPr="000430C5" w:rsidRDefault="0040757A" w:rsidP="0040757A">
      <w:pPr>
        <w:pStyle w:val="Prrafodelista"/>
        <w:numPr>
          <w:ilvl w:val="1"/>
          <w:numId w:val="12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>Si &lt;la configuración indica “Envío Correo” &lt;MOTConfiguracion.MensajeImpresion = 2&gt;</w:t>
      </w:r>
    </w:p>
    <w:p w:rsidR="0040757A" w:rsidRPr="000430C5" w:rsidRDefault="0040757A" w:rsidP="0040757A">
      <w:pPr>
        <w:pStyle w:val="Prrafodelista"/>
        <w:numPr>
          <w:ilvl w:val="2"/>
          <w:numId w:val="12"/>
        </w:numPr>
        <w:tabs>
          <w:tab w:val="left" w:pos="2127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 xml:space="preserve">El sistema envía el mensaje: </w:t>
      </w:r>
      <w:r>
        <w:rPr>
          <w:sz w:val="20"/>
          <w:szCs w:val="20"/>
          <w:highlight w:val="darkGray"/>
          <w:lang w:val="es-MX"/>
        </w:rPr>
        <w:t>“E0934</w:t>
      </w:r>
      <w:r w:rsidRPr="00A32433">
        <w:rPr>
          <w:sz w:val="20"/>
          <w:szCs w:val="20"/>
          <w:highlight w:val="darkGray"/>
          <w:lang w:val="es-MX"/>
        </w:rPr>
        <w:t xml:space="preserve"> </w:t>
      </w:r>
      <w:r>
        <w:rPr>
          <w:sz w:val="20"/>
          <w:szCs w:val="20"/>
          <w:highlight w:val="darkGray"/>
          <w:lang w:val="es-MX"/>
        </w:rPr>
        <w:t>– Por el momento esta actividad no soporta la generación de PDF y envío por correo electrónico</w:t>
      </w:r>
      <w:r w:rsidRPr="00A32433">
        <w:rPr>
          <w:sz w:val="20"/>
          <w:szCs w:val="20"/>
          <w:highlight w:val="darkGray"/>
          <w:lang w:val="es-MX"/>
        </w:rPr>
        <w:t>”</w:t>
      </w:r>
    </w:p>
    <w:p w:rsidR="002B08A6" w:rsidRPr="0040757A" w:rsidRDefault="0040757A" w:rsidP="0040757A">
      <w:pPr>
        <w:pStyle w:val="Prrafodelista"/>
        <w:numPr>
          <w:ilvl w:val="3"/>
          <w:numId w:val="12"/>
        </w:numPr>
        <w:tabs>
          <w:tab w:val="left" w:pos="1985"/>
          <w:tab w:val="left" w:pos="3828"/>
        </w:tabs>
        <w:rPr>
          <w:sz w:val="20"/>
          <w:szCs w:val="20"/>
          <w:highlight w:val="darkGray"/>
          <w:lang w:val="es-MX"/>
        </w:rPr>
      </w:pPr>
      <w:r w:rsidRPr="0040757A">
        <w:rPr>
          <w:sz w:val="20"/>
          <w:szCs w:val="20"/>
          <w:highlight w:val="darkGray"/>
          <w:lang w:val="es-MX"/>
        </w:rPr>
        <w:t xml:space="preserve">El sistema continúa en el </w:t>
      </w:r>
      <w:hyperlink w:anchor="FIN" w:history="1">
        <w:r w:rsidRPr="0040757A">
          <w:rPr>
            <w:rStyle w:val="Hipervnculo"/>
            <w:b/>
            <w:sz w:val="20"/>
            <w:szCs w:val="20"/>
            <w:highlight w:val="darkGray"/>
            <w:lang w:val="es-MX"/>
          </w:rPr>
          <w:t>paso 1</w:t>
        </w:r>
      </w:hyperlink>
      <w:r w:rsidRPr="0040757A">
        <w:rPr>
          <w:rStyle w:val="Hipervnculo"/>
          <w:b/>
          <w:sz w:val="20"/>
          <w:szCs w:val="20"/>
          <w:highlight w:val="darkGray"/>
          <w:lang w:val="es-MX"/>
        </w:rPr>
        <w:t>8</w:t>
      </w:r>
      <w:r w:rsidRPr="0040757A">
        <w:rPr>
          <w:sz w:val="20"/>
          <w:szCs w:val="20"/>
          <w:highlight w:val="darkGray"/>
          <w:lang w:val="es-MX"/>
        </w:rPr>
        <w:t xml:space="preserve"> del flujo básico</w:t>
      </w:r>
    </w:p>
    <w:p w:rsidR="001E524D" w:rsidRPr="007A1A2B" w:rsidRDefault="001E524D" w:rsidP="00D52908">
      <w:pPr>
        <w:numPr>
          <w:ilvl w:val="0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Regresar</w:t>
      </w:r>
      <w:r w:rsidRPr="007A1A2B">
        <w:rPr>
          <w:sz w:val="20"/>
          <w:szCs w:val="20"/>
          <w:lang w:val="es-MX"/>
        </w:rPr>
        <w:t>&gt;</w:t>
      </w:r>
    </w:p>
    <w:p w:rsidR="001E524D" w:rsidRPr="007A1A2B" w:rsidRDefault="001E524D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4_AO01" w:history="1">
        <w:r w:rsidRPr="007A1A2B">
          <w:rPr>
            <w:rStyle w:val="Hipervnculo"/>
            <w:b/>
            <w:sz w:val="20"/>
            <w:lang w:val="es-MX"/>
          </w:rPr>
          <w:t xml:space="preserve">paso </w:t>
        </w:r>
        <w:r w:rsidR="008C4059" w:rsidRPr="007A1A2B">
          <w:rPr>
            <w:rStyle w:val="Hipervnculo"/>
            <w:b/>
            <w:sz w:val="20"/>
            <w:lang w:val="es-MX"/>
          </w:rPr>
          <w:t>4</w:t>
        </w:r>
      </w:hyperlink>
      <w:r w:rsidRPr="007A1A2B">
        <w:rPr>
          <w:sz w:val="20"/>
          <w:lang w:val="es-MX"/>
        </w:rPr>
        <w:t xml:space="preserve"> </w:t>
      </w:r>
      <w:r w:rsidR="008C4059" w:rsidRPr="007A1A2B">
        <w:rPr>
          <w:sz w:val="20"/>
          <w:szCs w:val="20"/>
        </w:rPr>
        <w:t>del flujo alterno opcional</w:t>
      </w:r>
      <w:r w:rsidR="008C4059" w:rsidRPr="007A1A2B">
        <w:rPr>
          <w:b/>
          <w:sz w:val="20"/>
          <w:szCs w:val="20"/>
        </w:rPr>
        <w:t xml:space="preserve"> </w:t>
      </w:r>
      <w:hyperlink r:id="rId63" w:anchor="_AO01_Crear_Movimiento" w:history="1">
        <w:r w:rsidR="008C405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F3904" w:rsidRPr="007A1A2B" w:rsidRDefault="00AF3904" w:rsidP="007D190B">
      <w:pPr>
        <w:rPr>
          <w:lang w:val="es-MX"/>
        </w:rPr>
      </w:pPr>
    </w:p>
    <w:p w:rsidR="00AF3904" w:rsidRPr="007A1A2B" w:rsidRDefault="00AF3904" w:rsidP="007D190B"/>
    <w:bookmarkStart w:id="411" w:name="_AO02_Modificar_Movimiento"/>
    <w:bookmarkStart w:id="412" w:name="_AO03_Modificar_Venta"/>
    <w:bookmarkEnd w:id="411"/>
    <w:bookmarkEnd w:id="412"/>
    <w:p w:rsidR="007D190B" w:rsidRPr="007A1A2B" w:rsidRDefault="00BA4DDA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="001B598F" w:rsidRPr="007A1A2B">
        <w:rPr>
          <w:bCs w:val="0"/>
        </w:rPr>
        <w:instrText>HYPERLINK  \l "AO03_r"</w:instrText>
      </w:r>
      <w:r w:rsidRPr="007A1A2B">
        <w:rPr>
          <w:bCs w:val="0"/>
        </w:rPr>
        <w:fldChar w:fldCharType="separate"/>
      </w:r>
      <w:bookmarkStart w:id="413" w:name="_Toc422999310"/>
      <w:r w:rsidR="00E6199B" w:rsidRPr="007A1A2B">
        <w:rPr>
          <w:rStyle w:val="Hipervnculo"/>
          <w:bCs w:val="0"/>
        </w:rPr>
        <w:t>AO03 Modificar Venta a Consignación</w:t>
      </w:r>
      <w:bookmarkEnd w:id="413"/>
      <w:r w:rsidRPr="007A1A2B">
        <w:rPr>
          <w:bCs w:val="0"/>
        </w:rPr>
        <w:fldChar w:fldCharType="end"/>
      </w:r>
    </w:p>
    <w:p w:rsidR="007D190B" w:rsidRPr="007A1A2B" w:rsidRDefault="007D190B" w:rsidP="007D190B"/>
    <w:p w:rsidR="0046641A" w:rsidRPr="007A1A2B" w:rsidRDefault="0046641A" w:rsidP="00D52908">
      <w:pPr>
        <w:numPr>
          <w:ilvl w:val="0"/>
          <w:numId w:val="15"/>
        </w:numPr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64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46641A" w:rsidRPr="007A1A2B" w:rsidRDefault="0046641A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TransProdID = TransProdID registrado en sesión </w:t>
      </w:r>
    </w:p>
    <w:p w:rsidR="0046641A" w:rsidRPr="007A1A2B" w:rsidRDefault="0046641A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lastRenderedPageBreak/>
        <w:t>TransProd</w:t>
      </w:r>
    </w:p>
    <w:p w:rsidR="0046641A" w:rsidRPr="007A1A2B" w:rsidRDefault="0046641A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Pr="007A1A2B">
        <w:rPr>
          <w:sz w:val="20"/>
          <w:lang w:val="es-MX"/>
        </w:rPr>
        <w:t>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TransProd</w:t>
      </w:r>
    </w:p>
    <w:p w:rsidR="000D4DD3" w:rsidRPr="007A1A2B" w:rsidRDefault="000D4DD3" w:rsidP="00D52908">
      <w:pPr>
        <w:numPr>
          <w:ilvl w:val="0"/>
          <w:numId w:val="11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actualiza en sesión la siguiente información:</w:t>
      </w:r>
    </w:p>
    <w:p w:rsidR="000D4DD3" w:rsidRPr="007A1A2B" w:rsidRDefault="000D4DD3" w:rsidP="00D52908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TotalInicialCredito = </w:t>
      </w:r>
      <w:r w:rsidRPr="007A1A2B">
        <w:rPr>
          <w:sz w:val="20"/>
          <w:szCs w:val="20"/>
          <w:lang w:val="es-MX"/>
        </w:rPr>
        <w:t xml:space="preserve">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713EFB" w:rsidRPr="007A1A2B" w:rsidRDefault="00713EFB" w:rsidP="00D52908">
      <w:pPr>
        <w:numPr>
          <w:ilvl w:val="0"/>
          <w:numId w:val="11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65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713EFB" w:rsidRPr="007A1A2B" w:rsidRDefault="00713EFB" w:rsidP="00D52908">
      <w:pPr>
        <w:numPr>
          <w:ilvl w:val="1"/>
          <w:numId w:val="11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713EFB" w:rsidRPr="007A1A2B" w:rsidRDefault="00713EFB" w:rsidP="00D52908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713EFB" w:rsidRPr="007A1A2B" w:rsidRDefault="00713EFB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</w:t>
      </w:r>
      <w:r w:rsidR="000D4DD3" w:rsidRPr="007A1A2B">
        <w:rPr>
          <w:sz w:val="20"/>
          <w:szCs w:val="20"/>
          <w:lang w:val="es-MX"/>
        </w:rPr>
        <w:t>[</w:t>
      </w:r>
      <w:r w:rsidRPr="007A1A2B">
        <w:rPr>
          <w:sz w:val="20"/>
          <w:szCs w:val="20"/>
          <w:lang w:val="es-MX"/>
        </w:rPr>
        <w:t xml:space="preserve">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  <w:r w:rsidR="000D4DD3" w:rsidRPr="007A1A2B">
        <w:rPr>
          <w:sz w:val="20"/>
          <w:szCs w:val="20"/>
          <w:lang w:eastAsia="en-US"/>
        </w:rPr>
        <w:t>] * -1</w:t>
      </w:r>
    </w:p>
    <w:p w:rsidR="00713EFB" w:rsidRPr="007A1A2B" w:rsidRDefault="00713EFB" w:rsidP="00D52908">
      <w:pPr>
        <w:numPr>
          <w:ilvl w:val="1"/>
          <w:numId w:val="11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713EFB" w:rsidRPr="007A1A2B" w:rsidRDefault="00713EFB" w:rsidP="00D52908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Verdadero</w:t>
      </w:r>
    </w:p>
    <w:p w:rsidR="0017427A" w:rsidRPr="007A1A2B" w:rsidRDefault="0017427A" w:rsidP="00D52908">
      <w:pPr>
        <w:numPr>
          <w:ilvl w:val="0"/>
          <w:numId w:val="11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información:</w:t>
      </w:r>
    </w:p>
    <w:p w:rsidR="0017427A" w:rsidRPr="007A1A2B" w:rsidRDefault="0017427A" w:rsidP="00D52908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Lista de Precios: Se presenta la información de la lista de precios, a través de la concatenación de la clave &lt;Precio.ProductoClave donde TransProd.PCEPrecioClave (objetoTransProd) = Precio.ProductoClave&gt; y nombre del mismo &lt;Precio.Nombre&gt;, separados por un guion medio, ejemplo: “0002 – Lista Especial”</w:t>
      </w:r>
    </w:p>
    <w:p w:rsidR="00613B0D" w:rsidRPr="007A1A2B" w:rsidRDefault="00613B0D" w:rsidP="00D52908">
      <w:pPr>
        <w:numPr>
          <w:ilvl w:val="0"/>
          <w:numId w:val="11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y solicita la siguiente información:</w:t>
      </w:r>
    </w:p>
    <w:p w:rsidR="00613B0D" w:rsidRPr="007A1A2B" w:rsidRDefault="00613B0D" w:rsidP="00D52908">
      <w:pPr>
        <w:numPr>
          <w:ilvl w:val="1"/>
          <w:numId w:val="11"/>
        </w:numPr>
        <w:rPr>
          <w:lang w:val="es-MX"/>
        </w:rPr>
      </w:pPr>
      <w:r w:rsidRPr="007A1A2B">
        <w:rPr>
          <w:rFonts w:cs="Arial"/>
          <w:sz w:val="20"/>
          <w:szCs w:val="20"/>
        </w:rPr>
        <w:t>Producto (*)</w:t>
      </w:r>
    </w:p>
    <w:p w:rsidR="00613B0D" w:rsidRPr="007A1A2B" w:rsidRDefault="00613B0D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>Unidad (*) (</w:t>
      </w:r>
      <w:r w:rsidRPr="007A1A2B">
        <w:rPr>
          <w:sz w:val="20"/>
          <w:vertAlign w:val="superscript"/>
          <w:lang w:val="es-MX"/>
        </w:rPr>
        <w:t>c</w:t>
      </w:r>
      <w:r w:rsidRPr="007A1A2B">
        <w:rPr>
          <w:sz w:val="20"/>
          <w:lang w:val="es-MX"/>
        </w:rPr>
        <w:t xml:space="preserve">) </w:t>
      </w:r>
    </w:p>
    <w:p w:rsidR="00613B0D" w:rsidRPr="007A1A2B" w:rsidRDefault="00613B0D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>Cantidad (*)</w:t>
      </w:r>
    </w:p>
    <w:p w:rsidR="0046641A" w:rsidRPr="007A1A2B" w:rsidRDefault="0046641A" w:rsidP="00D52908">
      <w:pPr>
        <w:numPr>
          <w:ilvl w:val="0"/>
          <w:numId w:val="11"/>
        </w:numPr>
        <w:rPr>
          <w:sz w:val="20"/>
          <w:lang w:val="es-MX"/>
        </w:rPr>
      </w:pPr>
      <w:r w:rsidRPr="007A1A2B">
        <w:rPr>
          <w:sz w:val="20"/>
          <w:lang w:val="es-MX"/>
        </w:rPr>
        <w:t>El sistema obtiene la siguiente información de los detalles de la transacción</w:t>
      </w:r>
      <w:r w:rsidR="00613B0D" w:rsidRPr="007A1A2B">
        <w:rPr>
          <w:sz w:val="20"/>
          <w:lang w:val="es-MX"/>
        </w:rPr>
        <w:t xml:space="preserve"> </w:t>
      </w:r>
      <w:r w:rsidR="00613B0D" w:rsidRPr="007A1A2B">
        <w:rPr>
          <w:sz w:val="20"/>
          <w:szCs w:val="20"/>
          <w:lang w:val="es-MX"/>
        </w:rPr>
        <w:t xml:space="preserve">&lt;TransProdDetalle.TransProdID = </w:t>
      </w:r>
      <w:r w:rsidR="0017427A" w:rsidRPr="007A1A2B">
        <w:rPr>
          <w:sz w:val="20"/>
          <w:szCs w:val="20"/>
          <w:lang w:val="es-MX"/>
        </w:rPr>
        <w:t>TransProd.</w:t>
      </w:r>
      <w:r w:rsidR="00613B0D" w:rsidRPr="007A1A2B">
        <w:rPr>
          <w:sz w:val="20"/>
          <w:szCs w:val="20"/>
          <w:lang w:val="es-MX"/>
        </w:rPr>
        <w:t>TransProdID registrado en sesión</w:t>
      </w:r>
      <w:r w:rsidR="0017427A" w:rsidRPr="007A1A2B">
        <w:rPr>
          <w:sz w:val="20"/>
          <w:szCs w:val="20"/>
          <w:lang w:val="es-MX"/>
        </w:rPr>
        <w:t xml:space="preserve"> </w:t>
      </w:r>
      <w:r w:rsidR="0017427A" w:rsidRPr="007A1A2B">
        <w:rPr>
          <w:rFonts w:cs="Arial"/>
          <w:sz w:val="20"/>
          <w:szCs w:val="20"/>
        </w:rPr>
        <w:t>(objetoTransProd)</w:t>
      </w:r>
      <w:r w:rsidR="00613B0D" w:rsidRPr="007A1A2B">
        <w:rPr>
          <w:sz w:val="20"/>
          <w:szCs w:val="20"/>
          <w:lang w:val="es-MX"/>
        </w:rPr>
        <w:t>&gt;</w:t>
      </w:r>
      <w:r w:rsidRPr="007A1A2B">
        <w:rPr>
          <w:sz w:val="20"/>
          <w:lang w:val="es-MX"/>
        </w:rPr>
        <w:t>: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TransProdDetalle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46641A" w:rsidRPr="007A1A2B" w:rsidRDefault="0046641A" w:rsidP="00D52908">
      <w:pPr>
        <w:numPr>
          <w:ilvl w:val="0"/>
          <w:numId w:val="11"/>
        </w:numPr>
        <w:rPr>
          <w:sz w:val="20"/>
          <w:lang w:val="es-MX"/>
        </w:rPr>
      </w:pPr>
      <w:r w:rsidRPr="007A1A2B">
        <w:rPr>
          <w:sz w:val="20"/>
          <w:lang w:val="es-MX"/>
        </w:rPr>
        <w:t>Para cada detalle de la transacción obtenido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66" w:history="1">
        <w:r w:rsidRPr="007A1A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ObtenerDetalleTransaccion</w:t>
      </w:r>
    </w:p>
    <w:p w:rsidR="0046641A" w:rsidRPr="007A1A2B" w:rsidRDefault="0046641A" w:rsidP="00D52908">
      <w:pPr>
        <w:pStyle w:val="Prrafodelista"/>
        <w:numPr>
          <w:ilvl w:val="4"/>
          <w:numId w:val="11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TransProd </w:t>
      </w:r>
      <w:r w:rsidR="00613B0D" w:rsidRPr="007A1A2B">
        <w:rPr>
          <w:sz w:val="20"/>
          <w:lang w:val="es-MX"/>
        </w:rPr>
        <w:t xml:space="preserve">= </w:t>
      </w:r>
      <w:r w:rsidR="0017427A" w:rsidRPr="007A1A2B">
        <w:rPr>
          <w:sz w:val="20"/>
          <w:szCs w:val="20"/>
          <w:lang w:val="es-MX"/>
        </w:rPr>
        <w:t xml:space="preserve">TransProd.TransProdID registrado en sesión </w:t>
      </w:r>
      <w:r w:rsidR="0017427A" w:rsidRPr="007A1A2B">
        <w:rPr>
          <w:rFonts w:cs="Arial"/>
          <w:sz w:val="20"/>
          <w:szCs w:val="20"/>
        </w:rPr>
        <w:t>(objetoTransProd)</w:t>
      </w:r>
    </w:p>
    <w:p w:rsidR="0046641A" w:rsidRPr="007A1A2B" w:rsidRDefault="00613B0D" w:rsidP="00D52908">
      <w:pPr>
        <w:pStyle w:val="Prrafodelista"/>
        <w:numPr>
          <w:ilvl w:val="4"/>
          <w:numId w:val="11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TransProdDetalle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lang w:val="es-MX"/>
        </w:rPr>
      </w:pPr>
      <w:r w:rsidRPr="007A1A2B">
        <w:rPr>
          <w:sz w:val="20"/>
          <w:lang w:val="es-MX"/>
        </w:rPr>
        <w:t>El sistema registra la información del objeto recibido dentro de un arreglo: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</w:pPr>
      <w:r w:rsidRPr="007A1A2B">
        <w:rPr>
          <w:sz w:val="20"/>
          <w:lang w:val="es-MX"/>
        </w:rPr>
        <w:t>TransProdDetalle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registra en el objeto</w:t>
      </w:r>
      <w:r w:rsidR="008F3ECA" w:rsidRPr="007A1A2B">
        <w:rPr>
          <w:sz w:val="20"/>
          <w:lang w:eastAsia="en-US"/>
        </w:rPr>
        <w:t xml:space="preserve"> productos la siguiente información del producto actual de acuerdo a la información contenida en el objeto del detalle de la transacción:</w:t>
      </w:r>
      <w:r w:rsidRPr="007A1A2B">
        <w:rPr>
          <w:sz w:val="20"/>
          <w:lang w:eastAsia="en-US"/>
        </w:rPr>
        <w:t xml:space="preserve"> 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Cantidad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Precio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Subtotal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Impuesto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Total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sz w:val="20"/>
          <w:lang w:eastAsia="en-US"/>
        </w:rPr>
      </w:pPr>
      <w:r w:rsidRPr="007A1A2B">
        <w:rPr>
          <w:sz w:val="20"/>
          <w:lang w:eastAsia="en-US"/>
        </w:rPr>
        <w:t>El sistema obtiene la siguiente información del producto actual: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Producto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Nombre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SubEmpresaID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 w:rsidRPr="007A1A2B">
        <w:rPr>
          <w:sz w:val="20"/>
          <w:szCs w:val="20"/>
        </w:rPr>
        <w:t>DecimalProducto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lang w:val="es-MX"/>
        </w:rPr>
      </w:pPr>
      <w:r w:rsidRPr="007A1A2B">
        <w:rPr>
          <w:sz w:val="20"/>
          <w:lang w:val="es-MX"/>
        </w:rPr>
        <w:t>El sistema actualiza el objeto Productos con la siguiente información para el producto actual: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Descripcion </w:t>
      </w:r>
      <w:r w:rsidR="008F3ECA" w:rsidRPr="007A1A2B">
        <w:rPr>
          <w:sz w:val="20"/>
          <w:lang w:eastAsia="en-US"/>
        </w:rPr>
        <w:t>= &lt;Producto.Nombre&gt;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lastRenderedPageBreak/>
        <w:t>SubEmpresaID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szCs w:val="20"/>
        </w:rPr>
        <w:t>DecimalProducto</w:t>
      </w:r>
    </w:p>
    <w:p w:rsidR="003420E9" w:rsidRPr="007A1A2B" w:rsidRDefault="003420E9" w:rsidP="00D52908">
      <w:pPr>
        <w:numPr>
          <w:ilvl w:val="0"/>
          <w:numId w:val="11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Para cada producto incluido en el objeto Productos</w:t>
      </w:r>
    </w:p>
    <w:p w:rsidR="003420E9" w:rsidRPr="007A1A2B" w:rsidRDefault="003420E9" w:rsidP="00D52908">
      <w:pPr>
        <w:numPr>
          <w:ilvl w:val="1"/>
          <w:numId w:val="11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del objeto Productos: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Descripcion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SubEmpresaID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DecimalProducto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Cantidad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Precio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Subtotal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Impuesto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Total</w:t>
      </w:r>
    </w:p>
    <w:p w:rsidR="003420E9" w:rsidRPr="007A1A2B" w:rsidRDefault="003420E9" w:rsidP="00D52908">
      <w:pPr>
        <w:numPr>
          <w:ilvl w:val="1"/>
          <w:numId w:val="11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presenta la siguiente información: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Cantidad: Se presenta la cantidad de producto &lt;Productos.Cantidad&gt;. Formatear la cantidad a mostrar de acuerdo al número de decimales configurado para el producto &lt;Productos.DecimalProducto&gt;.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Unidad: Se presenta la descripción de la unidad de venta del producto, para ello ir a &lt;VAVDescripcion&gt; y obtener &lt;VAVDescripcion.Descripcion&gt; donde &lt;VAVDescripcion.VARCodigo = ‘UNIDADV’&gt; y &lt;VAVDescripcion.VAVClave = Productos.Unidad&gt;, de acuerdo al tipo de lenguaje configurado para el sistema.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Producto: Se presenta la descripción del producto, a través de la concatenación de la clave &lt;Productos.ProductoClave&gt; y nombre del mismo &lt;Productos.Descripcion&gt;, separados por un guion medio, ejemplo: “P0001 - Jugo Durazno”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Precio: Se presenta el precio unitario del producto &lt;Productos.Precio&gt;, precedido del signo “$”.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Subtotal: Se presenta el subtotal del producto &lt;Productos.Subtotal&gt;, precedido del signo “$”.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Impuesto: Se presenta el importe de los impuestos aplicados al producto &lt;Productos.Impuesto&gt;, precedido del signo “$”.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Total: Se presenta el importe total de la partida del producto &lt;Productos.Total&gt;, precedido del signo “$”.</w:t>
      </w:r>
    </w:p>
    <w:p w:rsidR="003420E9" w:rsidRPr="007A1A2B" w:rsidRDefault="003420E9" w:rsidP="00D52908">
      <w:pPr>
        <w:numPr>
          <w:ilvl w:val="0"/>
          <w:numId w:val="11"/>
        </w:numPr>
        <w:rPr>
          <w:sz w:val="20"/>
        </w:rPr>
      </w:pPr>
      <w:r w:rsidRPr="007A1A2B">
        <w:rPr>
          <w:sz w:val="20"/>
        </w:rPr>
        <w:t>El sistema presenta la siguiente información:</w:t>
      </w:r>
    </w:p>
    <w:p w:rsidR="003420E9" w:rsidRPr="007A1A2B" w:rsidRDefault="005771DD" w:rsidP="00D52908">
      <w:pPr>
        <w:numPr>
          <w:ilvl w:val="1"/>
          <w:numId w:val="11"/>
        </w:numPr>
        <w:ind w:left="839" w:hanging="482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Total Importe:</w:t>
      </w:r>
      <w:r w:rsidR="003420E9" w:rsidRPr="007A1A2B">
        <w:rPr>
          <w:sz w:val="20"/>
          <w:szCs w:val="20"/>
          <w:lang w:val="es-MX"/>
        </w:rPr>
        <w:t xml:space="preserve"> Se presenta la sumatoria del importe total de las partidas que conforman el detalle de la transac</w:t>
      </w:r>
      <w:r w:rsidR="0001116F" w:rsidRPr="007A1A2B">
        <w:rPr>
          <w:sz w:val="20"/>
          <w:szCs w:val="20"/>
          <w:lang w:val="es-MX"/>
        </w:rPr>
        <w:t>ción, &lt;∑TransProdDetalle.Total&gt;, precedido del signo “$”.</w:t>
      </w:r>
    </w:p>
    <w:p w:rsidR="003420E9" w:rsidRPr="007A1A2B" w:rsidRDefault="005771DD" w:rsidP="00D52908">
      <w:pPr>
        <w:numPr>
          <w:ilvl w:val="1"/>
          <w:numId w:val="11"/>
        </w:numPr>
        <w:ind w:left="839" w:hanging="482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Productos:</w:t>
      </w:r>
      <w:r w:rsidRPr="007A1A2B">
        <w:rPr>
          <w:sz w:val="20"/>
          <w:szCs w:val="20"/>
          <w:lang w:val="es-MX"/>
        </w:rPr>
        <w:t xml:space="preserve"> </w:t>
      </w:r>
      <w:r w:rsidR="003420E9" w:rsidRPr="007A1A2B">
        <w:rPr>
          <w:sz w:val="20"/>
          <w:szCs w:val="20"/>
          <w:lang w:val="es-MX"/>
        </w:rPr>
        <w:t>Se presenta el número de partidas que conforman el detalle de la transacción.</w:t>
      </w:r>
    </w:p>
    <w:p w:rsidR="00627605" w:rsidRPr="007A1A2B" w:rsidRDefault="00627605" w:rsidP="00D52908">
      <w:pPr>
        <w:numPr>
          <w:ilvl w:val="0"/>
          <w:numId w:val="11"/>
        </w:numPr>
        <w:rPr>
          <w:lang w:val="es-MX"/>
        </w:rPr>
      </w:pPr>
      <w:r w:rsidRPr="007A1A2B">
        <w:rPr>
          <w:sz w:val="20"/>
          <w:lang w:val="es-MX"/>
        </w:rPr>
        <w:t>Para cada producto agregado por el usuario</w:t>
      </w:r>
    </w:p>
    <w:p w:rsidR="00627605" w:rsidRPr="007A1A2B" w:rsidRDefault="00627605" w:rsidP="00D52908">
      <w:pPr>
        <w:numPr>
          <w:ilvl w:val="1"/>
          <w:numId w:val="11"/>
        </w:numPr>
        <w:ind w:left="811" w:hanging="454"/>
        <w:rPr>
          <w:lang w:val="es-MX"/>
        </w:rPr>
      </w:pPr>
      <w:r w:rsidRPr="007A1A2B">
        <w:rPr>
          <w:sz w:val="20"/>
          <w:lang w:val="es-MX"/>
        </w:rPr>
        <w:t>Si &lt;el actor proporciona Clave del Producto / ID del Producto / Código de Barras / Descripción&gt;</w:t>
      </w:r>
    </w:p>
    <w:p w:rsidR="00627605" w:rsidRPr="007A1A2B" w:rsidRDefault="00627605" w:rsidP="00D52908">
      <w:pPr>
        <w:pStyle w:val="Prrafodelista"/>
        <w:numPr>
          <w:ilvl w:val="2"/>
          <w:numId w:val="11"/>
        </w:numPr>
        <w:ind w:left="170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</w:t>
      </w:r>
      <w:r w:rsidRPr="007A1A2B">
        <w:rPr>
          <w:sz w:val="20"/>
          <w:szCs w:val="20"/>
          <w:lang w:val="es-MX"/>
        </w:rPr>
        <w:t xml:space="preserve">continúa en el </w:t>
      </w:r>
      <w:hyperlink w:anchor="paso8_1_1_AO01" w:history="1">
        <w:r w:rsidRPr="007A1A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8</w:t>
        </w:r>
        <w:r w:rsidRPr="007A1A2B">
          <w:rPr>
            <w:rStyle w:val="Hipervnculo"/>
            <w:b/>
            <w:sz w:val="20"/>
            <w:szCs w:val="20"/>
            <w:lang w:val="es-MX"/>
          </w:rPr>
          <w:t>.1.1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67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627605" w:rsidRPr="007A1A2B" w:rsidRDefault="00627605" w:rsidP="00D52908">
      <w:pPr>
        <w:numPr>
          <w:ilvl w:val="0"/>
          <w:numId w:val="11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</w:t>
      </w:r>
      <w:r w:rsidRPr="007A1A2B">
        <w:rPr>
          <w:b/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un producto&gt;</w:t>
      </w:r>
    </w:p>
    <w:p w:rsidR="00627605" w:rsidRPr="007A1A2B" w:rsidRDefault="00627605" w:rsidP="00D52908">
      <w:pPr>
        <w:numPr>
          <w:ilvl w:val="1"/>
          <w:numId w:val="11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paso9_1_AO01" w:history="1">
        <w:r w:rsidRPr="007A1A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9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68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627605" w:rsidRPr="007A1A2B" w:rsidRDefault="00627605" w:rsidP="00D52908">
      <w:pPr>
        <w:numPr>
          <w:ilvl w:val="0"/>
          <w:numId w:val="11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</w:t>
      </w:r>
      <w:r w:rsidRPr="007A1A2B">
        <w:rPr>
          <w:b/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</w:t>
      </w:r>
      <w:r w:rsidRPr="007A1A2B">
        <w:rPr>
          <w:b/>
          <w:sz w:val="20"/>
          <w:lang w:val="es-MX"/>
        </w:rPr>
        <w:t>sostenidamente</w:t>
      </w:r>
      <w:r w:rsidRPr="007A1A2B">
        <w:rPr>
          <w:sz w:val="20"/>
          <w:lang w:val="es-MX"/>
        </w:rPr>
        <w:t xml:space="preserve"> un producto&gt;</w:t>
      </w:r>
    </w:p>
    <w:p w:rsidR="00627605" w:rsidRPr="007A1A2B" w:rsidRDefault="00627605" w:rsidP="00D52908">
      <w:pPr>
        <w:numPr>
          <w:ilvl w:val="1"/>
          <w:numId w:val="11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paso10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0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69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C2D2A" w:rsidRPr="007A1A2B" w:rsidRDefault="00AC2D2A" w:rsidP="00D52908">
      <w:pPr>
        <w:numPr>
          <w:ilvl w:val="0"/>
          <w:numId w:val="11"/>
        </w:numPr>
        <w:rPr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Buscar</w:t>
      </w:r>
      <w:r w:rsidRPr="007A1A2B">
        <w:rPr>
          <w:sz w:val="20"/>
          <w:lang w:val="es-MX"/>
        </w:rPr>
        <w:t>&gt;</w:t>
      </w:r>
    </w:p>
    <w:p w:rsidR="00627605" w:rsidRPr="007A1A2B" w:rsidRDefault="00AC2D2A" w:rsidP="00D52908">
      <w:pPr>
        <w:numPr>
          <w:ilvl w:val="1"/>
          <w:numId w:val="11"/>
        </w:numPr>
        <w:ind w:left="811" w:hanging="454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</w:t>
      </w:r>
      <w:r w:rsidRPr="007A1A2B">
        <w:rPr>
          <w:sz w:val="20"/>
          <w:szCs w:val="20"/>
          <w:lang w:val="es-MX"/>
        </w:rPr>
        <w:t xml:space="preserve">continúa en el </w:t>
      </w:r>
      <w:hyperlink w:anchor="paso11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1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70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C2D2A" w:rsidRPr="007A1A2B" w:rsidRDefault="00AC2D2A" w:rsidP="00D52908">
      <w:pPr>
        <w:numPr>
          <w:ilvl w:val="0"/>
          <w:numId w:val="11"/>
        </w:numPr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Continuar</w:t>
      </w:r>
      <w:r w:rsidRPr="007A1A2B">
        <w:rPr>
          <w:sz w:val="20"/>
          <w:szCs w:val="20"/>
          <w:lang w:val="es-MX"/>
        </w:rPr>
        <w:t>&gt;</w:t>
      </w:r>
    </w:p>
    <w:p w:rsidR="00AC2D2A" w:rsidRPr="007A1A2B" w:rsidRDefault="00AC2D2A" w:rsidP="00D52908">
      <w:pPr>
        <w:numPr>
          <w:ilvl w:val="1"/>
          <w:numId w:val="11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paso12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2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71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C2D2A" w:rsidRPr="007A1A2B" w:rsidRDefault="00AC2D2A" w:rsidP="00D52908">
      <w:pPr>
        <w:numPr>
          <w:ilvl w:val="0"/>
          <w:numId w:val="11"/>
        </w:numPr>
        <w:rPr>
          <w:b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Regresar</w:t>
      </w:r>
      <w:r w:rsidRPr="007A1A2B">
        <w:rPr>
          <w:sz w:val="20"/>
          <w:lang w:val="es-MX"/>
        </w:rPr>
        <w:t>&gt;</w:t>
      </w:r>
    </w:p>
    <w:p w:rsidR="00AC2D2A" w:rsidRPr="007A1A2B" w:rsidRDefault="00AC2D2A" w:rsidP="00D52908">
      <w:pPr>
        <w:numPr>
          <w:ilvl w:val="1"/>
          <w:numId w:val="11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 xml:space="preserve">El sistema </w:t>
      </w:r>
      <w:r w:rsidRPr="007A1A2B">
        <w:rPr>
          <w:sz w:val="20"/>
          <w:szCs w:val="20"/>
          <w:lang w:val="es-MX"/>
        </w:rPr>
        <w:t xml:space="preserve">continúa en el </w:t>
      </w:r>
      <w:hyperlink w:anchor="paso13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3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72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46641A" w:rsidRPr="007A1A2B" w:rsidRDefault="0046641A" w:rsidP="007D190B">
      <w:pPr>
        <w:rPr>
          <w:lang w:val="es-MX"/>
        </w:rPr>
      </w:pPr>
    </w:p>
    <w:p w:rsidR="0046641A" w:rsidRPr="007A1A2B" w:rsidRDefault="0046641A" w:rsidP="007D190B"/>
    <w:bookmarkStart w:id="414" w:name="_AO03_Eliminar_Movimiento"/>
    <w:bookmarkStart w:id="415" w:name="_AO03_Eliminar_Venta"/>
    <w:bookmarkEnd w:id="414"/>
    <w:bookmarkEnd w:id="415"/>
    <w:p w:rsidR="00481C4A" w:rsidRPr="007A1A2B" w:rsidRDefault="00415900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="001B598F" w:rsidRPr="007A1A2B">
        <w:rPr>
          <w:bCs w:val="0"/>
        </w:rPr>
        <w:instrText>HYPERLINK  \l "AO04_r"</w:instrText>
      </w:r>
      <w:r w:rsidRPr="007A1A2B">
        <w:rPr>
          <w:bCs w:val="0"/>
        </w:rPr>
        <w:fldChar w:fldCharType="separate"/>
      </w:r>
      <w:bookmarkStart w:id="416" w:name="_Toc422999311"/>
      <w:r w:rsidR="000F1CDD" w:rsidRPr="007A1A2B">
        <w:rPr>
          <w:rStyle w:val="Hipervnculo"/>
          <w:bCs w:val="0"/>
        </w:rPr>
        <w:t>AO0</w:t>
      </w:r>
      <w:r w:rsidR="001B598F" w:rsidRPr="007A1A2B">
        <w:rPr>
          <w:rStyle w:val="Hipervnculo"/>
          <w:bCs w:val="0"/>
        </w:rPr>
        <w:t>4</w:t>
      </w:r>
      <w:r w:rsidR="000F1CDD" w:rsidRPr="007A1A2B">
        <w:rPr>
          <w:rStyle w:val="Hipervnculo"/>
          <w:bCs w:val="0"/>
        </w:rPr>
        <w:t xml:space="preserve"> Eliminar Venta a Consignación</w:t>
      </w:r>
      <w:bookmarkEnd w:id="416"/>
      <w:r w:rsidRPr="007A1A2B">
        <w:rPr>
          <w:bCs w:val="0"/>
        </w:rPr>
        <w:fldChar w:fldCharType="end"/>
      </w:r>
    </w:p>
    <w:p w:rsidR="00D14E82" w:rsidRPr="007A1A2B" w:rsidRDefault="00D14E82" w:rsidP="00B2596C">
      <w:pPr>
        <w:rPr>
          <w:lang w:val="es-MX"/>
        </w:rPr>
      </w:pPr>
    </w:p>
    <w:p w:rsidR="00B2596C" w:rsidRPr="007A1A2B" w:rsidRDefault="00B2596C" w:rsidP="00D52908">
      <w:pPr>
        <w:numPr>
          <w:ilvl w:val="0"/>
          <w:numId w:val="13"/>
        </w:numPr>
        <w:rPr>
          <w:lang w:val="es-MX"/>
        </w:rPr>
      </w:pPr>
      <w:r w:rsidRPr="007A1A2B">
        <w:rPr>
          <w:sz w:val="20"/>
          <w:lang w:val="es-MX"/>
        </w:rPr>
        <w:lastRenderedPageBreak/>
        <w:t xml:space="preserve">El caso de uso incluye la funcionalidad del caso de uso </w:t>
      </w:r>
      <w:hyperlink r:id="rId73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TransProdID = TransProdID registrado en sesión 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Pr="007A1A2B">
        <w:rPr>
          <w:sz w:val="20"/>
          <w:lang w:val="es-MX"/>
        </w:rPr>
        <w:t>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TransProd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74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[&lt;TransProd.Total&gt; </w:t>
      </w:r>
      <w:r w:rsidRPr="007A1A2B">
        <w:rPr>
          <w:sz w:val="20"/>
          <w:szCs w:val="20"/>
          <w:lang w:eastAsia="en-US"/>
        </w:rPr>
        <w:t>registrado en sesión (objeto TransProd)] * -1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Verdadero</w:t>
      </w:r>
    </w:p>
    <w:p w:rsidR="00B2596C" w:rsidRPr="007A1A2B" w:rsidRDefault="00B2596C" w:rsidP="00D52908">
      <w:pPr>
        <w:numPr>
          <w:ilvl w:val="0"/>
          <w:numId w:val="13"/>
        </w:numPr>
        <w:rPr>
          <w:rFonts w:cs="Arial"/>
          <w:sz w:val="20"/>
          <w:szCs w:val="20"/>
        </w:rPr>
      </w:pPr>
      <w:bookmarkStart w:id="417" w:name="paso3_AO04"/>
      <w:r w:rsidRPr="007A1A2B">
        <w:rPr>
          <w:rFonts w:cs="Arial"/>
          <w:sz w:val="20"/>
          <w:szCs w:val="20"/>
        </w:rPr>
        <w:t>El sistema presenta la siguiente información</w:t>
      </w:r>
      <w:r w:rsidR="00814539" w:rsidRPr="007A1A2B">
        <w:rPr>
          <w:rFonts w:cs="Arial"/>
          <w:sz w:val="20"/>
          <w:szCs w:val="20"/>
        </w:rPr>
        <w:t xml:space="preserve"> de sólo lectura</w:t>
      </w:r>
      <w:r w:rsidRPr="007A1A2B">
        <w:rPr>
          <w:rFonts w:cs="Arial"/>
          <w:sz w:val="20"/>
          <w:szCs w:val="20"/>
        </w:rPr>
        <w:t>:</w:t>
      </w:r>
    </w:p>
    <w:bookmarkEnd w:id="417"/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Lista de Precios: Se presenta la información de la lista de precios, a través de la concatenación de la clave &lt;Precio.ProductoClave donde TransProd.PCEPrecioClave (objetoTransProd) = Precio.ProductoClave&gt; y nombre del mismo &lt;Precio.Nombre&gt;, separados por un guion medio, ejemplo: “0002 – Lista Especial”</w:t>
      </w:r>
    </w:p>
    <w:p w:rsidR="00B2596C" w:rsidRPr="007A1A2B" w:rsidRDefault="00B2596C" w:rsidP="00D52908">
      <w:pPr>
        <w:numPr>
          <w:ilvl w:val="0"/>
          <w:numId w:val="13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 de sólo lectura: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Producto (*)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Unidad (*) (c) 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Cantidad (*)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obtiene la siguiente información de los detalles de la transacción </w:t>
      </w:r>
      <w:r w:rsidRPr="007A1A2B">
        <w:rPr>
          <w:sz w:val="20"/>
          <w:szCs w:val="20"/>
          <w:lang w:val="es-MX"/>
        </w:rPr>
        <w:t xml:space="preserve">&lt;TransProdDetalle.TransProdID = TransProd.TransProdID registrado en sesión </w:t>
      </w:r>
      <w:r w:rsidRPr="007A1A2B">
        <w:rPr>
          <w:rFonts w:cs="Arial"/>
          <w:sz w:val="20"/>
          <w:szCs w:val="20"/>
        </w:rPr>
        <w:t>(objetoTransProd)</w:t>
      </w:r>
      <w:r w:rsidRPr="007A1A2B">
        <w:rPr>
          <w:sz w:val="20"/>
          <w:szCs w:val="20"/>
          <w:lang w:val="es-MX"/>
        </w:rPr>
        <w:t>&gt;</w:t>
      </w:r>
      <w:r w:rsidRPr="007A1A2B">
        <w:rPr>
          <w:sz w:val="20"/>
          <w:lang w:val="es-MX"/>
        </w:rPr>
        <w:t>: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TransProdDetalle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  <w:lang w:val="es-MX"/>
        </w:rPr>
      </w:pPr>
      <w:r w:rsidRPr="007A1A2B">
        <w:rPr>
          <w:sz w:val="20"/>
          <w:lang w:val="es-MX"/>
        </w:rPr>
        <w:t>Para cada detalle de la transacción obtenido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75" w:history="1">
        <w:r w:rsidRPr="007A1A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ObtenerDetalleTransaccion</w:t>
      </w:r>
    </w:p>
    <w:p w:rsidR="00B2596C" w:rsidRPr="007A1A2B" w:rsidRDefault="00B2596C" w:rsidP="00D52908">
      <w:pPr>
        <w:pStyle w:val="Prrafodelista"/>
        <w:numPr>
          <w:ilvl w:val="4"/>
          <w:numId w:val="13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TransProd = </w:t>
      </w:r>
      <w:r w:rsidRPr="007A1A2B">
        <w:rPr>
          <w:sz w:val="20"/>
          <w:szCs w:val="20"/>
          <w:lang w:val="es-MX"/>
        </w:rPr>
        <w:t xml:space="preserve">TransProd.TransProdID registrado en sesión </w:t>
      </w:r>
      <w:r w:rsidRPr="007A1A2B">
        <w:rPr>
          <w:rFonts w:cs="Arial"/>
          <w:sz w:val="20"/>
          <w:szCs w:val="20"/>
        </w:rPr>
        <w:t>(objetoTransProd)</w:t>
      </w:r>
    </w:p>
    <w:p w:rsidR="00B2596C" w:rsidRPr="007A1A2B" w:rsidRDefault="00B2596C" w:rsidP="00D52908">
      <w:pPr>
        <w:pStyle w:val="Prrafodelista"/>
        <w:numPr>
          <w:ilvl w:val="4"/>
          <w:numId w:val="13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TransProdDetalle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registra la información del objeto recibido dentro de un arreglo: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</w:pPr>
      <w:r w:rsidRPr="007A1A2B">
        <w:rPr>
          <w:sz w:val="20"/>
          <w:lang w:val="es-MX"/>
        </w:rPr>
        <w:t>TransProdDetalle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registra en el objeto productos la siguiente información del producto actual de acuerdo a la información contenida en el objeto del detalle de la transacción: 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lang w:eastAsia="en-US"/>
        </w:rPr>
      </w:pPr>
      <w:r w:rsidRPr="007A1A2B">
        <w:rPr>
          <w:sz w:val="20"/>
          <w:lang w:eastAsia="en-US"/>
        </w:rPr>
        <w:t>El sistema obtiene la siguiente información del producto actual: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Producto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Nombre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actualiza el objeto Productos con la siguiente información para el producto actual: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lastRenderedPageBreak/>
        <w:t>Productos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 = &lt;Producto.Nombre&gt;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Para cada producto incluido en el objeto Productos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del objeto Productos: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66" w:hanging="907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presenta la siguiente información de sólo lectura: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Cantidad: Se presenta la cantidad de producto &lt;Productos.Cantidad&gt;. Formatear la cantidad a mostrar de acuerdo al número de decimales configurado para el producto &lt;Productos.DecimalProducto&gt;.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Unidad: Se presenta la descripción de la unidad de venta del producto, para ello ir a &lt;VAVDescripcion&gt; y obtener &lt;VAVDescripcion.Descripcion&gt; donde &lt;VAVDescripcion.VARCodigo = ‘UNIDADV’&gt; y &lt;VAVDescripcion.VAVClave = Productos.Unidad&gt;, de acuerdo al tipo de lenguaje configurado para el sistema.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Producto: Se presenta la descripción del producto, a través de la concatenación de la clave &lt;Productos.ProductoClave&gt; y nombre del mismo &lt;Productos.Descripcion&gt;, separados por un guion medio, ejemplo: “P0001 - Jugo Durazno”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Precio: Se presenta el precio unitario del producto &lt;Productos.Precio&gt;, precedido del signo “$”.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Subtotal: Se presenta el subtotal del producto &lt;Productos.Subtotal&gt;, precedido del signo “$”.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Impuesto: Se presenta el importe de los impuestos aplicados al producto &lt;Productos.Impuesto&gt;, precedido del signo “$”.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Total: Se presenta el importe total de la partida del producto &lt;Productos.Total&gt;, precedido del signo “$”.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</w:rPr>
      </w:pPr>
      <w:r w:rsidRPr="007A1A2B">
        <w:rPr>
          <w:sz w:val="20"/>
        </w:rPr>
        <w:t>El sistema presenta la siguiente información: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lang w:val="es-MX"/>
        </w:rPr>
      </w:pPr>
      <w:r w:rsidRPr="007A1A2B">
        <w:rPr>
          <w:b/>
          <w:sz w:val="20"/>
          <w:lang w:val="es-MX"/>
        </w:rPr>
        <w:t>Total Import</w:t>
      </w:r>
      <w:r w:rsidR="005771DD" w:rsidRPr="007A1A2B">
        <w:rPr>
          <w:b/>
          <w:sz w:val="20"/>
          <w:lang w:val="es-MX"/>
        </w:rPr>
        <w:t xml:space="preserve">e: </w:t>
      </w:r>
      <w:r w:rsidRPr="007A1A2B">
        <w:rPr>
          <w:sz w:val="20"/>
          <w:lang w:val="es-MX"/>
        </w:rPr>
        <w:t>Se presenta la sumatoria del importe total de las partidas que conforman el detalle de la transac</w:t>
      </w:r>
      <w:r w:rsidR="0001116F" w:rsidRPr="007A1A2B">
        <w:rPr>
          <w:sz w:val="20"/>
          <w:lang w:val="es-MX"/>
        </w:rPr>
        <w:t xml:space="preserve">ción, &lt;∑TransProdDetalle.Total&gt;, </w:t>
      </w:r>
      <w:r w:rsidR="0001116F" w:rsidRPr="007A1A2B">
        <w:rPr>
          <w:sz w:val="20"/>
          <w:szCs w:val="20"/>
          <w:lang w:val="es-MX"/>
        </w:rPr>
        <w:t>precedido del signo “$”.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lang w:val="es-MX"/>
        </w:rPr>
      </w:pPr>
      <w:r w:rsidRPr="007A1A2B">
        <w:rPr>
          <w:b/>
          <w:sz w:val="20"/>
          <w:lang w:val="es-MX"/>
        </w:rPr>
        <w:t>Producto</w:t>
      </w:r>
      <w:r w:rsidR="005771DD" w:rsidRPr="007A1A2B">
        <w:rPr>
          <w:b/>
          <w:sz w:val="20"/>
          <w:lang w:val="es-MX"/>
        </w:rPr>
        <w:t xml:space="preserve">s: </w:t>
      </w:r>
      <w:r w:rsidRPr="007A1A2B">
        <w:rPr>
          <w:sz w:val="20"/>
          <w:lang w:val="es-MX"/>
        </w:rPr>
        <w:t>Se presenta el número de partidas que conforman el detalle de la transacción.</w:t>
      </w:r>
    </w:p>
    <w:p w:rsidR="008F3ECA" w:rsidRPr="007A1A2B" w:rsidRDefault="00D475B9" w:rsidP="00D52908">
      <w:pPr>
        <w:numPr>
          <w:ilvl w:val="0"/>
          <w:numId w:val="13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actor selecciona la opción </w:t>
      </w:r>
      <w:r w:rsidRPr="007A1A2B">
        <w:rPr>
          <w:b/>
          <w:sz w:val="20"/>
          <w:szCs w:val="20"/>
          <w:lang w:eastAsia="en-US"/>
        </w:rPr>
        <w:t>Continuar</w:t>
      </w:r>
      <w:r w:rsidRPr="007A1A2B">
        <w:rPr>
          <w:sz w:val="20"/>
          <w:szCs w:val="20"/>
          <w:lang w:eastAsia="en-US"/>
        </w:rPr>
        <w:t>&gt;</w:t>
      </w:r>
    </w:p>
    <w:p w:rsidR="00814539" w:rsidRPr="007A1A2B" w:rsidRDefault="00814539" w:rsidP="00D52908">
      <w:pPr>
        <w:numPr>
          <w:ilvl w:val="1"/>
          <w:numId w:val="13"/>
        </w:numPr>
        <w:ind w:left="839" w:hanging="482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Generales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814539" w:rsidRPr="007A1A2B" w:rsidRDefault="00814539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presenta la siguiente información DE SÓLO LECTURA: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Folio: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&lt;TransProd.Folio&gt; registrado en sesión (objeto TransProd). Mostrar de sólo lectura.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Fase: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la descripción de la fase de la transacción, para ello ir a &lt;VAVDescripcion&gt; y obtener &lt;VAVDescripcion.Descripcion&gt; donde &lt;VAVDescripcion.VARCodigo = ‘TRPFSE&gt; y &lt;VAVDescripcion.VAVClave = TransProd.TipoFase &gt; (objeto TransProd registrado en sesión), de acuerdo al tipo de lenguaje configurado para el sistema. Mostrar de sólo lectura.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Fecha: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&lt;TransProd.FechaCaptura&gt; registrado en sesión (objeto TransProd). 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Mostrar de sólo lectura en formato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dd/mm/aaaa.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Lista Precios: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&lt;TransProd.PCEPrecioClave&gt; registrado en sesión (objeto TransProd). Mostrar de sólo lectura.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Subtotal: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&lt;TransProd.Subtotal&gt; registrado en sesión (objeto TransProd). Mostrar de sólo lectura, precedido del signo “$”.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Impuesto: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&lt;TransProd.Impuesto&gt; registrado en sesión (objeto TransProd). Mostrar de sólo lectura, precedido del signo “$”.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lastRenderedPageBreak/>
        <w:t>Total: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&lt;TransProd.Total&gt; registrado en sesión (objeto TransProd). Mostrar de sólo lectura, precedido del signo “$”.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Comentarios: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&lt;TransProd.Notas&gt; registrado en sesión (objeto TransProd). Mostrar de sólo lectura.</w:t>
      </w:r>
    </w:p>
    <w:p w:rsidR="00814539" w:rsidRPr="007A1A2B" w:rsidRDefault="00814539" w:rsidP="00D52908">
      <w:pPr>
        <w:numPr>
          <w:ilvl w:val="1"/>
          <w:numId w:val="13"/>
        </w:numPr>
        <w:ind w:left="839" w:hanging="482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Terminar</w:t>
      </w:r>
      <w:r w:rsidRPr="007A1A2B">
        <w:rPr>
          <w:sz w:val="20"/>
          <w:szCs w:val="20"/>
          <w:lang w:val="es-MX"/>
        </w:rPr>
        <w:t>&gt;</w:t>
      </w:r>
    </w:p>
    <w:p w:rsidR="00D475B9" w:rsidRPr="007A1A2B" w:rsidRDefault="00D475B9" w:rsidP="00D52908">
      <w:pPr>
        <w:pStyle w:val="Prrafodelista"/>
        <w:numPr>
          <w:ilvl w:val="2"/>
          <w:numId w:val="13"/>
        </w:numPr>
        <w:ind w:left="1560" w:hanging="709"/>
        <w:rPr>
          <w:rFonts w:cs="Arial"/>
          <w:color w:val="FF0000"/>
          <w:sz w:val="20"/>
          <w:szCs w:val="20"/>
        </w:rPr>
      </w:pPr>
      <w:r w:rsidRPr="007A1A2B">
        <w:rPr>
          <w:sz w:val="20"/>
          <w:szCs w:val="20"/>
          <w:lang w:eastAsia="en-US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“[P0001] ¿Desea eliminar el registro seleccionado?”</w:t>
      </w:r>
    </w:p>
    <w:p w:rsidR="00D475B9" w:rsidRPr="007A1A2B" w:rsidRDefault="00D475B9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D475B9" w:rsidRPr="007A1A2B" w:rsidRDefault="00D475B9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="00EE2844"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D475B9" w:rsidRPr="007A1A2B" w:rsidRDefault="00D475B9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Si &lt;el actor</w:t>
      </w:r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lang w:val="es-MX"/>
        </w:rPr>
        <w:t xml:space="preserve">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>&gt;</w:t>
      </w:r>
    </w:p>
    <w:p w:rsidR="00F66F5E" w:rsidRPr="007A1A2B" w:rsidRDefault="00F66F5E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>El sistema obtiene la siguiente información de los objetos registrados en el arreglo:</w:t>
      </w:r>
    </w:p>
    <w:p w:rsidR="00F66F5E" w:rsidRPr="007A1A2B" w:rsidRDefault="00F66F5E" w:rsidP="00D52908">
      <w:pPr>
        <w:pStyle w:val="Prrafodelista"/>
        <w:numPr>
          <w:ilvl w:val="5"/>
          <w:numId w:val="13"/>
        </w:numPr>
        <w:ind w:left="4678" w:hanging="1134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F66F5E" w:rsidRPr="007A1A2B" w:rsidRDefault="00F66F5E" w:rsidP="00D52908">
      <w:pPr>
        <w:pStyle w:val="Prrafodelista"/>
        <w:numPr>
          <w:ilvl w:val="6"/>
          <w:numId w:val="13"/>
        </w:numPr>
        <w:ind w:left="5954" w:hanging="1276"/>
        <w:rPr>
          <w:sz w:val="20"/>
          <w:lang w:val="es-MX"/>
        </w:rPr>
      </w:pPr>
      <w:r w:rsidRPr="007A1A2B">
        <w:rPr>
          <w:sz w:val="20"/>
          <w:lang w:val="es-MX"/>
        </w:rPr>
        <w:t>TransProdDetalle</w:t>
      </w:r>
    </w:p>
    <w:p w:rsidR="00F66F5E" w:rsidRPr="007A1A2B" w:rsidRDefault="00F66F5E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>Para cada detalle de la transacción obtenido</w:t>
      </w:r>
    </w:p>
    <w:p w:rsidR="00F66F5E" w:rsidRPr="007A1A2B" w:rsidRDefault="00F66F5E" w:rsidP="00D52908">
      <w:pPr>
        <w:pStyle w:val="Prrafodelista"/>
        <w:numPr>
          <w:ilvl w:val="5"/>
          <w:numId w:val="13"/>
        </w:numPr>
        <w:ind w:left="4678" w:hanging="1134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76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F66F5E" w:rsidRPr="007A1A2B" w:rsidRDefault="00F66F5E" w:rsidP="00D52908">
      <w:pPr>
        <w:pStyle w:val="Prrafodelista"/>
        <w:numPr>
          <w:ilvl w:val="6"/>
          <w:numId w:val="13"/>
        </w:numPr>
        <w:ind w:left="5954" w:hanging="1276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66F5E" w:rsidRPr="007A1A2B" w:rsidRDefault="00F66F5E" w:rsidP="00D52908">
      <w:pPr>
        <w:pStyle w:val="Prrafodelista"/>
        <w:numPr>
          <w:ilvl w:val="7"/>
          <w:numId w:val="13"/>
        </w:numPr>
        <w:ind w:left="7513" w:hanging="1559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ProductoClave = </w:t>
      </w:r>
      <w:r w:rsidR="00E977A1" w:rsidRPr="007A1A2B">
        <w:rPr>
          <w:sz w:val="20"/>
          <w:szCs w:val="20"/>
        </w:rPr>
        <w:t>TransProdDetalle.ProductoClave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TipoUnidad = </w:t>
      </w:r>
      <w:r w:rsidR="00E977A1" w:rsidRPr="007A1A2B">
        <w:rPr>
          <w:sz w:val="20"/>
          <w:szCs w:val="20"/>
        </w:rPr>
        <w:t>TransProdDetalle.TipoUnidad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Cantidad = </w:t>
      </w:r>
      <w:r w:rsidR="00E977A1" w:rsidRPr="007A1A2B">
        <w:rPr>
          <w:sz w:val="20"/>
          <w:szCs w:val="20"/>
        </w:rPr>
        <w:t>TransProdDetalle.Cantidad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E977A1" w:rsidRPr="007A1A2B">
        <w:rPr>
          <w:sz w:val="20"/>
          <w:szCs w:val="20"/>
        </w:rPr>
        <w:t>&lt;TransProd.Tipo&gt; registrado en sesión (objeto TransProd)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="00E977A1" w:rsidRPr="007A1A2B">
        <w:rPr>
          <w:sz w:val="20"/>
          <w:szCs w:val="20"/>
        </w:rPr>
        <w:t>&lt;TransProd.TipoMovimiento&gt; registrado en sesión (objeto TransProd)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>Cancelar = 1</w:t>
      </w:r>
    </w:p>
    <w:p w:rsidR="00F66F5E" w:rsidRPr="007A1A2B" w:rsidRDefault="00F66F5E" w:rsidP="00D52908">
      <w:pPr>
        <w:pStyle w:val="Prrafodelista"/>
        <w:numPr>
          <w:ilvl w:val="6"/>
          <w:numId w:val="13"/>
        </w:numPr>
        <w:ind w:left="5954" w:hanging="1276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F66F5E" w:rsidRPr="007A1A2B" w:rsidRDefault="00F66F5E" w:rsidP="00D52908">
      <w:pPr>
        <w:pStyle w:val="Prrafodelista"/>
        <w:numPr>
          <w:ilvl w:val="7"/>
          <w:numId w:val="13"/>
        </w:numPr>
        <w:ind w:left="7513" w:hanging="1559"/>
        <w:rPr>
          <w:color w:val="FF0000"/>
          <w:sz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6B0946" w:rsidRPr="00F91ED4" w:rsidRDefault="006B0946" w:rsidP="006B0946">
      <w:pPr>
        <w:pStyle w:val="Prrafodelista"/>
        <w:numPr>
          <w:ilvl w:val="5"/>
          <w:numId w:val="13"/>
        </w:numPr>
        <w:ind w:left="4678" w:hanging="1134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F91ED4">
        <w:rPr>
          <w:sz w:val="20"/>
          <w:szCs w:val="20"/>
          <w:highlight w:val="yellow"/>
        </w:rPr>
        <w:t xml:space="preserve">donde Cliente.ClienteClave = TransProd.ClienteClave </w:t>
      </w:r>
      <w:r w:rsidRPr="00F91ED4">
        <w:rPr>
          <w:sz w:val="20"/>
          <w:szCs w:val="20"/>
          <w:highlight w:val="yellow"/>
          <w:lang w:eastAsia="en-US"/>
        </w:rPr>
        <w:t>(objeto TransProd registrado en sesión)</w:t>
      </w:r>
      <w:r w:rsidRPr="00F91ED4">
        <w:rPr>
          <w:sz w:val="20"/>
          <w:highlight w:val="yellow"/>
        </w:rPr>
        <w:t>&gt;</w:t>
      </w:r>
    </w:p>
    <w:p w:rsidR="006B0946" w:rsidRPr="00F91ED4" w:rsidRDefault="006B0946" w:rsidP="006B0946">
      <w:pPr>
        <w:pStyle w:val="Prrafodelista"/>
        <w:numPr>
          <w:ilvl w:val="6"/>
          <w:numId w:val="13"/>
        </w:numPr>
        <w:ind w:left="5954" w:hanging="1276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&lt;el producto modificado se puede prestar &lt;ProductoDetalle.ProductoClave = </w:t>
      </w:r>
      <w:r w:rsidRPr="00F91ED4">
        <w:rPr>
          <w:sz w:val="20"/>
          <w:szCs w:val="20"/>
          <w:highlight w:val="yellow"/>
        </w:rPr>
        <w:t>ProductoClave (objeto Productos)</w:t>
      </w:r>
      <w:r w:rsidRPr="00F91ED4">
        <w:rPr>
          <w:sz w:val="20"/>
          <w:highlight w:val="yellow"/>
        </w:rPr>
        <w:t xml:space="preserve">&gt; y &lt;ProductoDetalle.PRUTipoUnidad = </w:t>
      </w:r>
      <w:r w:rsidRPr="00F91ED4">
        <w:rPr>
          <w:sz w:val="20"/>
          <w:szCs w:val="20"/>
          <w:highlight w:val="yellow"/>
        </w:rPr>
        <w:t>Unidad (objeto Productos)</w:t>
      </w:r>
      <w:r w:rsidRPr="00F91ED4">
        <w:rPr>
          <w:sz w:val="20"/>
          <w:highlight w:val="yellow"/>
        </w:rPr>
        <w:t>&gt; y &lt;ProductoDetalle.Prestamo = 1&gt;&gt;</w:t>
      </w:r>
    </w:p>
    <w:p w:rsidR="006B0946" w:rsidRPr="00F91ED4" w:rsidRDefault="006B0946" w:rsidP="006B0946">
      <w:pPr>
        <w:pStyle w:val="Prrafodelista"/>
        <w:numPr>
          <w:ilvl w:val="7"/>
          <w:numId w:val="13"/>
        </w:numPr>
        <w:ind w:left="7513" w:hanging="1559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 xml:space="preserve">El caso de uso incluye la funcionalidad del caso de uso </w:t>
      </w:r>
      <w:hyperlink r:id="rId77" w:history="1">
        <w:r w:rsidRPr="00F91ED4">
          <w:rPr>
            <w:rStyle w:val="Hipervnculo"/>
            <w:b/>
            <w:sz w:val="20"/>
            <w:highlight w:val="yellow"/>
          </w:rPr>
          <w:t xml:space="preserve">Administrar </w:t>
        </w:r>
        <w:r w:rsidRPr="00F91ED4">
          <w:rPr>
            <w:rStyle w:val="Hipervnculo"/>
            <w:b/>
            <w:sz w:val="20"/>
            <w:highlight w:val="yellow"/>
          </w:rPr>
          <w:lastRenderedPageBreak/>
          <w:t>Préstamo de Producto – CUROLGEN15</w:t>
        </w:r>
      </w:hyperlink>
      <w:r w:rsidRPr="00F91ED4">
        <w:rPr>
          <w:b/>
          <w:sz w:val="20"/>
          <w:highlight w:val="yellow"/>
        </w:rPr>
        <w:t xml:space="preserve"> </w:t>
      </w:r>
      <w:r w:rsidRPr="00F91ED4">
        <w:rPr>
          <w:sz w:val="20"/>
          <w:highlight w:val="yellow"/>
        </w:rPr>
        <w:t>y le envía como parámetro la siguiente información: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7938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>ActualizarPrestamo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>ClienteClave = &lt;TransProd.ClienteClave&gt; (objeto TransProd registrado en sesión)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</w:t>
      </w:r>
      <w:r w:rsidRPr="00F91ED4">
        <w:rPr>
          <w:sz w:val="20"/>
          <w:highlight w:val="yellow"/>
        </w:rPr>
        <w:t xml:space="preserve">&lt;ProductoDetalle.ProductoDetClave&gt; donde &lt;ProductoDetalle.ProductoClave = </w:t>
      </w:r>
      <w:r w:rsidRPr="001D2D8D">
        <w:rPr>
          <w:sz w:val="20"/>
          <w:highlight w:val="yellow"/>
        </w:rPr>
        <w:t>TransProdDetalle.ProductoClave</w:t>
      </w:r>
      <w:r w:rsidRPr="00F91ED4">
        <w:rPr>
          <w:sz w:val="20"/>
          <w:highlight w:val="yellow"/>
        </w:rPr>
        <w:t xml:space="preserve"> y ProductoDetalle.PRUTipoUnidad = </w:t>
      </w:r>
      <w:r w:rsidRPr="001D2D8D">
        <w:rPr>
          <w:sz w:val="20"/>
          <w:highlight w:val="yellow"/>
        </w:rPr>
        <w:t>TransProdDetalle.TipoUnidad</w:t>
      </w:r>
      <w:r w:rsidRPr="00F91ED4">
        <w:rPr>
          <w:sz w:val="20"/>
          <w:highlight w:val="yellow"/>
        </w:rPr>
        <w:t>&gt;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>TipoTransProd = &lt;TransProd.Tipo&gt; (objeto TransProd registrado en sesión)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Cantidad = </w:t>
      </w:r>
      <w:r w:rsidRPr="001D2D8D">
        <w:rPr>
          <w:sz w:val="20"/>
          <w:highlight w:val="yellow"/>
        </w:rPr>
        <w:t>&lt;TransProdDetalle.Cantidad&gt; * -1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TipoUnidad = </w:t>
      </w:r>
      <w:r w:rsidRPr="001D2D8D">
        <w:rPr>
          <w:sz w:val="20"/>
          <w:highlight w:val="yellow"/>
        </w:rPr>
        <w:t>&lt;TransProdDetalle.TipoUnidad&gt;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>Vendido = 0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7938" w:hanging="1701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>El sistema recibe la siguiente información:</w:t>
      </w:r>
    </w:p>
    <w:p w:rsidR="006B0946" w:rsidRPr="006B0946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szCs w:val="20"/>
          <w:highlight w:val="yellow"/>
          <w:lang w:val="es-MX"/>
        </w:rPr>
      </w:pPr>
      <w:r w:rsidRPr="00F91ED4">
        <w:rPr>
          <w:sz w:val="20"/>
          <w:szCs w:val="20"/>
          <w:highlight w:val="yellow"/>
        </w:rPr>
        <w:t>OP</w:t>
      </w:r>
      <w:r w:rsidRPr="00F91ED4">
        <w:rPr>
          <w:sz w:val="20"/>
          <w:highlight w:val="yellow"/>
        </w:rPr>
        <w:t>_Verdadero</w:t>
      </w:r>
    </w:p>
    <w:p w:rsidR="00ED32EF" w:rsidRPr="007A1A2B" w:rsidRDefault="00ED32EF" w:rsidP="00D52908">
      <w:pPr>
        <w:pStyle w:val="Prrafodelista"/>
        <w:numPr>
          <w:ilvl w:val="5"/>
          <w:numId w:val="13"/>
        </w:numPr>
        <w:ind w:left="4678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caso de uso  incluye la funcionalidad del caso de uso </w:t>
      </w:r>
      <w:hyperlink r:id="rId78" w:history="1">
        <w:r w:rsidRPr="007A1A2B">
          <w:rPr>
            <w:rStyle w:val="Hipervnculo"/>
            <w:b/>
            <w:sz w:val="20"/>
            <w:lang w:val="es-MX"/>
          </w:rPr>
          <w:t>Administrar Detalle de la Transacción - CUROLGEN06</w:t>
        </w:r>
      </w:hyperlink>
    </w:p>
    <w:p w:rsidR="00ED32EF" w:rsidRPr="007A1A2B" w:rsidRDefault="00ED32EF" w:rsidP="00D52908">
      <w:pPr>
        <w:pStyle w:val="Prrafodelista"/>
        <w:numPr>
          <w:ilvl w:val="6"/>
          <w:numId w:val="13"/>
        </w:numPr>
        <w:ind w:left="5954" w:hanging="1276"/>
        <w:rPr>
          <w:sz w:val="20"/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D32EF" w:rsidRPr="007A1A2B" w:rsidRDefault="00ED32EF" w:rsidP="00D52908">
      <w:pPr>
        <w:pStyle w:val="Prrafodelista"/>
        <w:numPr>
          <w:ilvl w:val="7"/>
          <w:numId w:val="13"/>
        </w:numPr>
        <w:ind w:left="7513" w:hanging="1559"/>
        <w:rPr>
          <w:sz w:val="20"/>
          <w:lang w:val="es-MX"/>
        </w:rPr>
      </w:pPr>
      <w:r w:rsidRPr="007A1A2B">
        <w:rPr>
          <w:sz w:val="20"/>
          <w:lang w:val="es-MX"/>
        </w:rPr>
        <w:t>EliminarDetalleTransaccion</w:t>
      </w:r>
    </w:p>
    <w:p w:rsidR="009234AA" w:rsidRPr="007A1A2B" w:rsidRDefault="00ED32EF" w:rsidP="00D52908">
      <w:pPr>
        <w:pStyle w:val="Prrafodelista"/>
        <w:numPr>
          <w:ilvl w:val="8"/>
          <w:numId w:val="13"/>
        </w:numPr>
        <w:ind w:left="7938" w:hanging="1701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TransProdID </w:t>
      </w:r>
      <w:r w:rsidRPr="007A1A2B">
        <w:rPr>
          <w:sz w:val="20"/>
          <w:lang w:val="es-MX"/>
        </w:rPr>
        <w:t xml:space="preserve">= </w:t>
      </w:r>
      <w:r w:rsidR="00823D0B" w:rsidRPr="007A1A2B">
        <w:rPr>
          <w:sz w:val="20"/>
          <w:lang w:val="es-MX"/>
        </w:rPr>
        <w:t>&lt;</w:t>
      </w:r>
      <w:r w:rsidR="009234AA" w:rsidRPr="007A1A2B">
        <w:rPr>
          <w:sz w:val="20"/>
          <w:lang w:val="es-MX"/>
        </w:rPr>
        <w:t>TransProd.</w:t>
      </w:r>
      <w:r w:rsidRPr="007A1A2B">
        <w:rPr>
          <w:sz w:val="20"/>
          <w:lang w:val="es-MX"/>
        </w:rPr>
        <w:t>TransProdID</w:t>
      </w:r>
      <w:r w:rsidR="00823D0B" w:rsidRPr="007A1A2B">
        <w:rPr>
          <w:sz w:val="20"/>
          <w:lang w:val="es-MX"/>
        </w:rPr>
        <w:t>&gt;</w:t>
      </w:r>
      <w:r w:rsidRPr="007A1A2B">
        <w:rPr>
          <w:sz w:val="20"/>
          <w:lang w:val="es-MX"/>
        </w:rPr>
        <w:t xml:space="preserve"> registrado en sesión</w:t>
      </w:r>
      <w:r w:rsidR="009234AA" w:rsidRPr="007A1A2B">
        <w:rPr>
          <w:sz w:val="20"/>
          <w:lang w:val="es-MX"/>
        </w:rPr>
        <w:t xml:space="preserve"> (objeto TransProd)</w:t>
      </w:r>
    </w:p>
    <w:p w:rsidR="00ED32EF" w:rsidRPr="007A1A2B" w:rsidRDefault="00ED32EF" w:rsidP="00D52908">
      <w:pPr>
        <w:pStyle w:val="Prrafodelista"/>
        <w:numPr>
          <w:ilvl w:val="8"/>
          <w:numId w:val="13"/>
        </w:numPr>
        <w:ind w:left="7938" w:hanging="1701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TransProdDetalleID</w:t>
      </w:r>
    </w:p>
    <w:p w:rsidR="00ED32EF" w:rsidRPr="007A1A2B" w:rsidRDefault="00ED32EF" w:rsidP="00D52908">
      <w:pPr>
        <w:pStyle w:val="Prrafodelista"/>
        <w:numPr>
          <w:ilvl w:val="6"/>
          <w:numId w:val="13"/>
        </w:numPr>
        <w:ind w:left="5954" w:hanging="1276"/>
        <w:rPr>
          <w:sz w:val="20"/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ED32EF" w:rsidRPr="007A1A2B" w:rsidRDefault="00ED32EF" w:rsidP="00D52908">
      <w:pPr>
        <w:pStyle w:val="Prrafodelista"/>
        <w:numPr>
          <w:ilvl w:val="7"/>
          <w:numId w:val="13"/>
        </w:numPr>
        <w:ind w:left="7513" w:hanging="1559"/>
        <w:rPr>
          <w:sz w:val="20"/>
          <w:lang w:val="es-MX"/>
        </w:rPr>
      </w:pPr>
      <w:r w:rsidRPr="007A1A2B">
        <w:rPr>
          <w:sz w:val="20"/>
          <w:lang w:val="es-MX"/>
        </w:rPr>
        <w:t>Verdadero</w:t>
      </w:r>
    </w:p>
    <w:p w:rsidR="00ED32EF" w:rsidRPr="007A1A2B" w:rsidRDefault="00ED32EF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79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ED32EF" w:rsidRPr="007A1A2B" w:rsidRDefault="00ED32EF" w:rsidP="00D52908">
      <w:pPr>
        <w:pStyle w:val="Prrafodelista"/>
        <w:numPr>
          <w:ilvl w:val="5"/>
          <w:numId w:val="13"/>
        </w:numPr>
        <w:ind w:left="4678" w:hanging="1134"/>
        <w:rPr>
          <w:sz w:val="20"/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D32EF" w:rsidRPr="007A1A2B" w:rsidRDefault="00ED32EF" w:rsidP="00D52908">
      <w:pPr>
        <w:pStyle w:val="Prrafodelista"/>
        <w:numPr>
          <w:ilvl w:val="6"/>
          <w:numId w:val="13"/>
        </w:numPr>
        <w:ind w:left="5954" w:hanging="1276"/>
        <w:rPr>
          <w:b/>
          <w:sz w:val="20"/>
          <w:lang w:val="es-MX"/>
        </w:rPr>
      </w:pPr>
      <w:r w:rsidRPr="007A1A2B">
        <w:rPr>
          <w:sz w:val="20"/>
          <w:lang w:val="es-MX"/>
        </w:rPr>
        <w:t>EliminarTransaccion</w:t>
      </w:r>
    </w:p>
    <w:p w:rsidR="00ED32EF" w:rsidRPr="007A1A2B" w:rsidRDefault="00ED32EF" w:rsidP="00D52908">
      <w:pPr>
        <w:pStyle w:val="Prrafodelista"/>
        <w:numPr>
          <w:ilvl w:val="7"/>
          <w:numId w:val="13"/>
        </w:numPr>
        <w:ind w:left="7513" w:hanging="1559"/>
        <w:rPr>
          <w:lang w:val="es-MX"/>
        </w:rPr>
      </w:pPr>
      <w:r w:rsidRPr="007A1A2B">
        <w:rPr>
          <w:sz w:val="20"/>
          <w:lang w:val="es-MX"/>
        </w:rPr>
        <w:lastRenderedPageBreak/>
        <w:t xml:space="preserve">TransProd = </w:t>
      </w:r>
      <w:r w:rsidR="00823D0B" w:rsidRPr="007A1A2B">
        <w:rPr>
          <w:sz w:val="20"/>
          <w:lang w:val="es-MX"/>
        </w:rPr>
        <w:t>&lt;TransProd.</w:t>
      </w:r>
      <w:r w:rsidRPr="007A1A2B">
        <w:rPr>
          <w:sz w:val="20"/>
          <w:lang w:val="es-MX"/>
        </w:rPr>
        <w:t>TransProdID</w:t>
      </w:r>
      <w:r w:rsidR="00823D0B" w:rsidRPr="007A1A2B">
        <w:rPr>
          <w:sz w:val="20"/>
          <w:lang w:val="es-MX"/>
        </w:rPr>
        <w:t>&gt;</w:t>
      </w:r>
      <w:r w:rsidRPr="007A1A2B">
        <w:rPr>
          <w:sz w:val="20"/>
          <w:lang w:val="es-MX"/>
        </w:rPr>
        <w:t xml:space="preserve"> registrado en sesión</w:t>
      </w:r>
      <w:r w:rsidR="00823D0B" w:rsidRPr="007A1A2B">
        <w:rPr>
          <w:sz w:val="20"/>
          <w:lang w:val="es-MX"/>
        </w:rPr>
        <w:t xml:space="preserve"> (objeto TransProd)</w:t>
      </w:r>
    </w:p>
    <w:p w:rsidR="00ED32EF" w:rsidRPr="007A1A2B" w:rsidRDefault="00ED32EF" w:rsidP="00D52908">
      <w:pPr>
        <w:pStyle w:val="Prrafodelista"/>
        <w:numPr>
          <w:ilvl w:val="5"/>
          <w:numId w:val="13"/>
        </w:numPr>
        <w:ind w:left="4678" w:hanging="1134"/>
        <w:rPr>
          <w:sz w:val="20"/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ED32EF" w:rsidRPr="007A1A2B" w:rsidRDefault="00ED32EF" w:rsidP="00D52908">
      <w:pPr>
        <w:pStyle w:val="Prrafodelista"/>
        <w:numPr>
          <w:ilvl w:val="6"/>
          <w:numId w:val="13"/>
        </w:numPr>
        <w:ind w:left="5954" w:hanging="1276"/>
        <w:rPr>
          <w:sz w:val="20"/>
          <w:lang w:val="es-MX"/>
        </w:rPr>
      </w:pPr>
      <w:r w:rsidRPr="007A1A2B">
        <w:rPr>
          <w:sz w:val="20"/>
          <w:lang w:val="es-MX"/>
        </w:rPr>
        <w:t>Verdadero</w:t>
      </w:r>
    </w:p>
    <w:p w:rsidR="00ED32EF" w:rsidRPr="007A1A2B" w:rsidRDefault="00ED32EF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="00EE2844"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hyperlink w:anchor="paso7" w:history="1"/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671E5F" w:rsidRPr="007A1A2B" w:rsidRDefault="00671E5F" w:rsidP="00D52908">
      <w:pPr>
        <w:numPr>
          <w:ilvl w:val="1"/>
          <w:numId w:val="13"/>
        </w:numPr>
        <w:ind w:left="839" w:hanging="482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Regresar</w:t>
      </w:r>
      <w:r w:rsidRPr="007A1A2B">
        <w:rPr>
          <w:sz w:val="20"/>
          <w:szCs w:val="20"/>
          <w:lang w:val="es-MX"/>
        </w:rPr>
        <w:t>&gt;</w:t>
      </w:r>
    </w:p>
    <w:p w:rsidR="00671E5F" w:rsidRPr="007A1A2B" w:rsidRDefault="00671E5F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El sistema continúa en el </w:t>
      </w:r>
      <w:hyperlink w:anchor="paso3_AO04" w:history="1">
        <w:r w:rsidRPr="007A1A2B">
          <w:rPr>
            <w:rStyle w:val="Hipervnculo"/>
            <w:b/>
            <w:sz w:val="20"/>
            <w:szCs w:val="20"/>
            <w:lang w:eastAsia="en-US"/>
          </w:rPr>
          <w:t>paso 3</w:t>
        </w:r>
      </w:hyperlink>
      <w:r w:rsidRPr="007A1A2B">
        <w:rPr>
          <w:sz w:val="20"/>
          <w:szCs w:val="20"/>
          <w:lang w:eastAsia="en-US"/>
        </w:rPr>
        <w:t xml:space="preserve"> del flujo alterno opcional </w:t>
      </w:r>
      <w:hyperlink r:id="rId80" w:anchor="_AO03_Eliminar_Venta" w:history="1">
        <w:r w:rsidRPr="007A1A2B">
          <w:rPr>
            <w:rStyle w:val="Hipervnculo"/>
            <w:rFonts w:cs="Arial"/>
            <w:b/>
            <w:sz w:val="20"/>
            <w:szCs w:val="20"/>
          </w:rPr>
          <w:t>AO04 Eliminar Venta a Consignación</w:t>
        </w:r>
      </w:hyperlink>
    </w:p>
    <w:p w:rsidR="00ED32EF" w:rsidRPr="007A1A2B" w:rsidRDefault="00ED32EF" w:rsidP="00D52908">
      <w:pPr>
        <w:numPr>
          <w:ilvl w:val="0"/>
          <w:numId w:val="13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Regresar</w:t>
      </w:r>
      <w:r w:rsidRPr="007A1A2B">
        <w:rPr>
          <w:sz w:val="20"/>
          <w:szCs w:val="20"/>
          <w:lang w:val="es-MX"/>
        </w:rPr>
        <w:t>&gt;</w:t>
      </w:r>
    </w:p>
    <w:p w:rsidR="00671E5F" w:rsidRPr="007A1A2B" w:rsidRDefault="00671E5F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bookmarkStart w:id="418" w:name="_AO04_Eliminar_Carga"/>
      <w:bookmarkStart w:id="419" w:name="_AO04_Crear_Carga"/>
      <w:bookmarkEnd w:id="418"/>
      <w:bookmarkEnd w:id="419"/>
      <w:r w:rsidRPr="007A1A2B">
        <w:rPr>
          <w:sz w:val="20"/>
          <w:lang w:val="es-MX"/>
        </w:rPr>
        <w:t xml:space="preserve">El sistema </w:t>
      </w:r>
      <w:r w:rsidRPr="007A1A2B">
        <w:rPr>
          <w:sz w:val="20"/>
          <w:szCs w:val="20"/>
          <w:lang w:val="es-MX"/>
        </w:rPr>
        <w:t xml:space="preserve">continúa en el </w:t>
      </w:r>
      <w:hyperlink w:anchor="paso13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13.1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81" w:anchor="_AO01_Crear_Movimiento" w:history="1">
        <w:r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D34AB9" w:rsidRPr="007A1A2B" w:rsidRDefault="00D34AB9" w:rsidP="007D190B">
      <w:pPr>
        <w:rPr>
          <w:lang w:val="es-MX" w:eastAsia="en-US"/>
        </w:rPr>
      </w:pPr>
    </w:p>
    <w:p w:rsidR="00A97233" w:rsidRPr="007A1A2B" w:rsidRDefault="00A97233" w:rsidP="007D190B">
      <w:pPr>
        <w:rPr>
          <w:lang w:eastAsia="en-US"/>
        </w:rPr>
      </w:pPr>
    </w:p>
    <w:bookmarkStart w:id="420" w:name="_AO05_Consultar_Carga"/>
    <w:bookmarkStart w:id="421" w:name="_AO04_Liquidar_Venta"/>
    <w:bookmarkEnd w:id="420"/>
    <w:bookmarkEnd w:id="421"/>
    <w:p w:rsidR="00D34AB9" w:rsidRPr="007A1A2B" w:rsidRDefault="00A97233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="001B598F" w:rsidRPr="007A1A2B">
        <w:rPr>
          <w:bCs w:val="0"/>
        </w:rPr>
        <w:instrText>HYPERLINK  \l "AO05_r"</w:instrText>
      </w:r>
      <w:r w:rsidRPr="007A1A2B">
        <w:rPr>
          <w:bCs w:val="0"/>
        </w:rPr>
        <w:fldChar w:fldCharType="separate"/>
      </w:r>
      <w:bookmarkStart w:id="422" w:name="_Toc422999312"/>
      <w:r w:rsidR="00D34AB9" w:rsidRPr="007A1A2B">
        <w:rPr>
          <w:rStyle w:val="Hipervnculo"/>
          <w:bCs w:val="0"/>
        </w:rPr>
        <w:t>AO0</w:t>
      </w:r>
      <w:r w:rsidR="001B598F" w:rsidRPr="007A1A2B">
        <w:rPr>
          <w:rStyle w:val="Hipervnculo"/>
          <w:bCs w:val="0"/>
        </w:rPr>
        <w:t>5</w:t>
      </w:r>
      <w:r w:rsidR="00D34AB9" w:rsidRPr="007A1A2B">
        <w:rPr>
          <w:rStyle w:val="Hipervnculo"/>
          <w:bCs w:val="0"/>
        </w:rPr>
        <w:t xml:space="preserve"> </w:t>
      </w:r>
      <w:r w:rsidRPr="007A1A2B">
        <w:rPr>
          <w:rStyle w:val="Hipervnculo"/>
          <w:bCs w:val="0"/>
        </w:rPr>
        <w:t>Liquidar Venta a Consignación</w:t>
      </w:r>
      <w:bookmarkEnd w:id="422"/>
      <w:r w:rsidRPr="007A1A2B">
        <w:rPr>
          <w:bCs w:val="0"/>
        </w:rPr>
        <w:fldChar w:fldCharType="end"/>
      </w:r>
    </w:p>
    <w:p w:rsidR="00D34AB9" w:rsidRPr="007A1A2B" w:rsidRDefault="00D34AB9" w:rsidP="00D34AB9">
      <w:pPr>
        <w:rPr>
          <w:lang w:eastAsia="en-US"/>
        </w:rPr>
      </w:pPr>
    </w:p>
    <w:p w:rsidR="00FC7B97" w:rsidRPr="007A1A2B" w:rsidRDefault="00FC7B97" w:rsidP="00D52908">
      <w:pPr>
        <w:numPr>
          <w:ilvl w:val="0"/>
          <w:numId w:val="16"/>
        </w:numPr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2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TransProdID = TransProdID registrado en sesión 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Pr="007A1A2B">
        <w:rPr>
          <w:sz w:val="20"/>
          <w:lang w:val="es-MX"/>
        </w:rPr>
        <w:t>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TransProd</w:t>
      </w:r>
    </w:p>
    <w:p w:rsidR="0001116F" w:rsidRPr="007A1A2B" w:rsidRDefault="0001116F" w:rsidP="00D52908">
      <w:pPr>
        <w:numPr>
          <w:ilvl w:val="0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01116F" w:rsidRPr="007A1A2B" w:rsidRDefault="0001116F" w:rsidP="00D52908">
      <w:pPr>
        <w:numPr>
          <w:ilvl w:val="1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TotalLiquidacion = &lt;TransProd.Total&gt; registrado en sesión (objeto TransProd).</w:t>
      </w:r>
    </w:p>
    <w:p w:rsidR="0001116F" w:rsidRPr="007A1A2B" w:rsidRDefault="0001116F" w:rsidP="00D52908">
      <w:pPr>
        <w:numPr>
          <w:ilvl w:val="1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ImporteSaldo = </w:t>
      </w:r>
      <w:r w:rsidRPr="007A1A2B">
        <w:rPr>
          <w:sz w:val="20"/>
          <w:lang w:val="es-MX"/>
        </w:rPr>
        <w:t xml:space="preserve">&lt;TransProd.Saldo&gt; </w:t>
      </w:r>
      <w:r w:rsidRPr="007A1A2B">
        <w:rPr>
          <w:rFonts w:cs="Arial"/>
          <w:sz w:val="20"/>
          <w:szCs w:val="20"/>
        </w:rPr>
        <w:t>registrado en sesión (objeto TransProd).</w:t>
      </w:r>
    </w:p>
    <w:p w:rsidR="0001116F" w:rsidRPr="007A1A2B" w:rsidRDefault="0001116F" w:rsidP="00D52908">
      <w:pPr>
        <w:numPr>
          <w:ilvl w:val="1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TotalDevoluciones = 0</w:t>
      </w:r>
    </w:p>
    <w:p w:rsidR="00293D75" w:rsidRPr="007A1A2B" w:rsidRDefault="00293D75" w:rsidP="00D52908">
      <w:pPr>
        <w:numPr>
          <w:ilvl w:val="0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información:</w:t>
      </w:r>
    </w:p>
    <w:p w:rsidR="00293D75" w:rsidRPr="007A1A2B" w:rsidRDefault="00293D75" w:rsidP="00D52908">
      <w:pPr>
        <w:numPr>
          <w:ilvl w:val="1"/>
          <w:numId w:val="16"/>
        </w:numPr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Folio:</w:t>
      </w:r>
      <w:r w:rsidRPr="007A1A2B">
        <w:rPr>
          <w:rFonts w:cs="Arial"/>
          <w:sz w:val="20"/>
          <w:szCs w:val="20"/>
        </w:rPr>
        <w:t xml:space="preserve"> &lt;TransProd.Folio&gt; registrado en sesión (objeto TransProd). Mostrar de sólo lectura.</w:t>
      </w:r>
    </w:p>
    <w:p w:rsidR="00293D75" w:rsidRPr="007A1A2B" w:rsidRDefault="00293D75" w:rsidP="00D52908">
      <w:pPr>
        <w:numPr>
          <w:ilvl w:val="1"/>
          <w:numId w:val="16"/>
        </w:numPr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Fecha</w:t>
      </w:r>
      <w:r w:rsidRPr="007A1A2B">
        <w:rPr>
          <w:rFonts w:cs="Arial"/>
          <w:sz w:val="20"/>
          <w:szCs w:val="20"/>
        </w:rPr>
        <w:t xml:space="preserve">: &lt;TransProd.FechaCaptura&gt; registrado en sesión (objeto TransProd). Mostrar de sólo lectura en formato </w:t>
      </w:r>
      <w:r w:rsidRPr="007A1A2B">
        <w:rPr>
          <w:sz w:val="20"/>
          <w:szCs w:val="20"/>
          <w:lang w:eastAsia="en-US"/>
        </w:rPr>
        <w:t>dd/mm/aaaa.</w:t>
      </w:r>
    </w:p>
    <w:p w:rsidR="00FC7B97" w:rsidRPr="007A1A2B" w:rsidRDefault="00FC7B97" w:rsidP="00D52908">
      <w:pPr>
        <w:numPr>
          <w:ilvl w:val="0"/>
          <w:numId w:val="16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obtiene la siguiente información de los detalles de la transacción </w:t>
      </w:r>
      <w:r w:rsidRPr="007A1A2B">
        <w:rPr>
          <w:sz w:val="20"/>
          <w:szCs w:val="20"/>
          <w:lang w:val="es-MX"/>
        </w:rPr>
        <w:t xml:space="preserve">&lt;TransProdDetalle.TransProdID = TransProd.TransProdID registrado en sesión </w:t>
      </w:r>
      <w:r w:rsidRPr="007A1A2B">
        <w:rPr>
          <w:rFonts w:cs="Arial"/>
          <w:sz w:val="20"/>
          <w:szCs w:val="20"/>
        </w:rPr>
        <w:t>(objetoTransProd)</w:t>
      </w:r>
      <w:r w:rsidRPr="007A1A2B">
        <w:rPr>
          <w:sz w:val="20"/>
          <w:szCs w:val="20"/>
          <w:lang w:val="es-MX"/>
        </w:rPr>
        <w:t>&gt;</w:t>
      </w:r>
      <w:r w:rsidRPr="007A1A2B">
        <w:rPr>
          <w:sz w:val="20"/>
          <w:lang w:val="es-MX"/>
        </w:rPr>
        <w:t>: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TransProdDetalle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FC7B97" w:rsidRPr="007A1A2B" w:rsidRDefault="00FC7B97" w:rsidP="00D52908">
      <w:pPr>
        <w:numPr>
          <w:ilvl w:val="0"/>
          <w:numId w:val="16"/>
        </w:numPr>
        <w:rPr>
          <w:sz w:val="20"/>
          <w:lang w:val="es-MX"/>
        </w:rPr>
      </w:pPr>
      <w:r w:rsidRPr="007A1A2B">
        <w:rPr>
          <w:sz w:val="20"/>
          <w:lang w:val="es-MX"/>
        </w:rPr>
        <w:t>Para cada detalle de la transacción obtenido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3" w:history="1">
        <w:r w:rsidRPr="007A1A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ObtenerDetalleTransaccion</w:t>
      </w:r>
    </w:p>
    <w:p w:rsidR="00FC7B97" w:rsidRPr="007A1A2B" w:rsidRDefault="00FC7B97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TransProd = </w:t>
      </w:r>
      <w:r w:rsidRPr="007A1A2B">
        <w:rPr>
          <w:sz w:val="20"/>
          <w:szCs w:val="20"/>
          <w:lang w:val="es-MX"/>
        </w:rPr>
        <w:t xml:space="preserve">TransProd.TransProdID registrado en sesión </w:t>
      </w:r>
      <w:r w:rsidRPr="007A1A2B">
        <w:rPr>
          <w:rFonts w:cs="Arial"/>
          <w:sz w:val="20"/>
          <w:szCs w:val="20"/>
        </w:rPr>
        <w:t>(objetoTransProd)</w:t>
      </w:r>
    </w:p>
    <w:p w:rsidR="00FC7B97" w:rsidRPr="007A1A2B" w:rsidRDefault="00FC7B97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TransProdDetalle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registra la información del objeto recibido dentro de un arreglo: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</w:pPr>
      <w:r w:rsidRPr="007A1A2B">
        <w:rPr>
          <w:sz w:val="20"/>
          <w:lang w:val="es-MX"/>
        </w:rPr>
        <w:t>TransProdDetalle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registra en el objeto productos la siguiente información del producto actual de acuerdo a la información contenida en el objeto del detalle de la transacción: 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Precio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sz w:val="20"/>
          <w:lang w:eastAsia="en-US"/>
        </w:rPr>
      </w:pPr>
      <w:r w:rsidRPr="007A1A2B">
        <w:rPr>
          <w:sz w:val="20"/>
          <w:lang w:eastAsia="en-US"/>
        </w:rPr>
        <w:t>El sistema obtiene la siguiente información del producto actual: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Producto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Nombre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actualiza el objeto Productos con la siguiente información para el producto actual: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 = &lt;Producto.Nombre&gt;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7E5A58" w:rsidRPr="007A1A2B" w:rsidRDefault="007E5A58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Devolucion = 0</w:t>
      </w:r>
    </w:p>
    <w:p w:rsidR="00BB3E04" w:rsidRPr="007A1A2B" w:rsidRDefault="00BB3E0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Liquidar = </w:t>
      </w:r>
      <w:r w:rsidRPr="007A1A2B">
        <w:rPr>
          <w:rStyle w:val="Hipervnculo"/>
          <w:color w:val="auto"/>
          <w:sz w:val="20"/>
          <w:szCs w:val="20"/>
          <w:u w:val="none"/>
        </w:rPr>
        <w:t>&lt;Productos.Cantidad – Productos.Devolucion&gt;</w:t>
      </w:r>
    </w:p>
    <w:p w:rsidR="00FC7B97" w:rsidRPr="007A1A2B" w:rsidRDefault="00FC7B97" w:rsidP="00D52908">
      <w:pPr>
        <w:numPr>
          <w:ilvl w:val="0"/>
          <w:numId w:val="16"/>
        </w:numPr>
        <w:rPr>
          <w:sz w:val="20"/>
          <w:szCs w:val="20"/>
          <w:lang w:val="es-MX"/>
        </w:rPr>
      </w:pPr>
      <w:bookmarkStart w:id="423" w:name="paso6_AO05"/>
      <w:r w:rsidRPr="007A1A2B">
        <w:rPr>
          <w:sz w:val="20"/>
          <w:szCs w:val="20"/>
          <w:lang w:val="es-MX"/>
        </w:rPr>
        <w:t>Para cada producto incluido en el objeto Productos</w:t>
      </w:r>
    </w:p>
    <w:bookmarkEnd w:id="423"/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del objeto Productos: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FB239F" w:rsidRPr="007A1A2B" w:rsidRDefault="00FB239F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FC7B97" w:rsidRPr="007A1A2B" w:rsidRDefault="00FB239F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Devolucion</w:t>
      </w:r>
    </w:p>
    <w:p w:rsidR="00BB3E04" w:rsidRPr="007A1A2B" w:rsidRDefault="00BB3E0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Liquidar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presenta la siguiente información de sólo lectura: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Producto: Se presenta la descripción del producto, a través de la concatenación de la clave &lt;Productos.ProductoClave&gt; y nombre del mismo &lt;Productos.Descripcion&gt;, separados por un guion medio, ejemplo: “P0001 - Jugo Durazno”</w:t>
      </w:r>
    </w:p>
    <w:p w:rsidR="00FB239F" w:rsidRPr="007A1A2B" w:rsidRDefault="00FB239F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Total: Se presenta el importe total de la partida del producto &lt;Productos.Total&gt;, precedido del signo “$”.</w:t>
      </w:r>
    </w:p>
    <w:p w:rsidR="00FB239F" w:rsidRPr="007A1A2B" w:rsidRDefault="00FB239F" w:rsidP="00D52908">
      <w:pPr>
        <w:pStyle w:val="Prrafodelista"/>
        <w:numPr>
          <w:ilvl w:val="2"/>
          <w:numId w:val="16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Cantidad: Se presenta la cantidad de producto &lt;Productos.Cantidad&gt;. Formatear la cantidad a mostrar de acuerdo al número de decimales configurado para el producto &lt;Productos.DecimalProducto&gt;.</w:t>
      </w:r>
    </w:p>
    <w:p w:rsidR="00FB239F" w:rsidRPr="007A1A2B" w:rsidRDefault="00FB239F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Unidad: Se presenta la descripción de la unidad de venta del producto, para ello ir a &lt;VAVDescripcion&gt; y obtener &lt;VAVDescripcion.Descripcion&gt; donde &lt;VAVDescripcion.VARCodigo = ‘UNIDADV’&gt; y &lt;VAVDescripcion.VAVClave = Productos.Unidad&gt;, de acuerdo al tipo de lenguaje configurado para el sistema.</w:t>
      </w:r>
    </w:p>
    <w:p w:rsidR="005649C0" w:rsidRPr="007A1A2B" w:rsidRDefault="005649C0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presenta y solicita la siguiente información:</w:t>
      </w:r>
    </w:p>
    <w:p w:rsidR="005649C0" w:rsidRPr="007A1A2B" w:rsidRDefault="005402BA" w:rsidP="00D52908">
      <w:pPr>
        <w:pStyle w:val="Prrafodelista"/>
        <w:numPr>
          <w:ilvl w:val="2"/>
          <w:numId w:val="16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b/>
          <w:color w:val="auto"/>
          <w:sz w:val="20"/>
          <w:szCs w:val="20"/>
          <w:u w:val="none"/>
        </w:rPr>
        <w:t>Devolución</w:t>
      </w:r>
      <w:r w:rsidR="005649C0" w:rsidRPr="007A1A2B">
        <w:rPr>
          <w:rStyle w:val="Hipervnculo"/>
          <w:b/>
          <w:color w:val="auto"/>
          <w:sz w:val="20"/>
          <w:szCs w:val="20"/>
          <w:u w:val="none"/>
        </w:rPr>
        <w:t>:</w:t>
      </w:r>
      <w:r w:rsidR="005649C0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FB239F" w:rsidRPr="007A1A2B">
        <w:rPr>
          <w:rStyle w:val="Hipervnculo"/>
          <w:color w:val="auto"/>
          <w:sz w:val="20"/>
          <w:szCs w:val="20"/>
          <w:u w:val="none"/>
        </w:rPr>
        <w:t>Se presenta</w:t>
      </w:r>
      <w:r w:rsidR="000F103B" w:rsidRPr="007A1A2B">
        <w:rPr>
          <w:rStyle w:val="Hipervnculo"/>
          <w:color w:val="auto"/>
          <w:sz w:val="20"/>
          <w:szCs w:val="20"/>
          <w:u w:val="none"/>
        </w:rPr>
        <w:t xml:space="preserve"> la cantidad de producto a devolver </w:t>
      </w:r>
      <w:r w:rsidR="00FB239F" w:rsidRPr="007A1A2B">
        <w:rPr>
          <w:rStyle w:val="Hipervnculo"/>
          <w:color w:val="auto"/>
          <w:sz w:val="20"/>
          <w:szCs w:val="20"/>
          <w:u w:val="none"/>
        </w:rPr>
        <w:t>&lt;Productos.Devolucion&gt;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>,</w:t>
      </w:r>
      <w:r w:rsidR="00FB239F" w:rsidRPr="007A1A2B">
        <w:rPr>
          <w:rStyle w:val="Hipervnculo"/>
          <w:color w:val="auto"/>
          <w:sz w:val="20"/>
          <w:szCs w:val="20"/>
          <w:u w:val="none"/>
        </w:rPr>
        <w:t xml:space="preserve"> permitir 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>la captura de una nueva cantidad</w:t>
      </w:r>
      <w:r w:rsidR="000522C6" w:rsidRPr="007A1A2B">
        <w:rPr>
          <w:rStyle w:val="Hipervnculo"/>
          <w:color w:val="auto"/>
          <w:sz w:val="20"/>
          <w:szCs w:val="20"/>
          <w:u w:val="none"/>
        </w:rPr>
        <w:t xml:space="preserve"> a devolver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 xml:space="preserve">. </w:t>
      </w:r>
      <w:r w:rsidR="005649C0" w:rsidRPr="007A1A2B">
        <w:rPr>
          <w:rStyle w:val="Hipervnculo"/>
          <w:color w:val="auto"/>
          <w:sz w:val="20"/>
          <w:szCs w:val="20"/>
          <w:u w:val="none"/>
        </w:rPr>
        <w:t>Formatear la cantidad a mostrar de acuerdo al número de decimales configurado para el producto &lt;Productos.DecimalProducto&gt;.</w:t>
      </w:r>
      <w:r w:rsidR="000F103B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</w:p>
    <w:p w:rsidR="005402BA" w:rsidRPr="007A1A2B" w:rsidRDefault="005402BA" w:rsidP="00D52908">
      <w:pPr>
        <w:pStyle w:val="Prrafodelista"/>
        <w:numPr>
          <w:ilvl w:val="2"/>
          <w:numId w:val="16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b/>
          <w:color w:val="auto"/>
          <w:sz w:val="20"/>
          <w:szCs w:val="20"/>
          <w:u w:val="none"/>
        </w:rPr>
        <w:t>Liquidar: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6E11BC" w:rsidRPr="007A1A2B">
        <w:rPr>
          <w:rStyle w:val="Hipervnculo"/>
          <w:color w:val="auto"/>
          <w:sz w:val="20"/>
          <w:szCs w:val="20"/>
          <w:u w:val="none"/>
        </w:rPr>
        <w:t>Se presenta</w:t>
      </w:r>
      <w:r w:rsidR="002746A3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>la diferencia resultante entre</w:t>
      </w:r>
      <w:r w:rsidR="006E11BC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 xml:space="preserve">la cantidad de producto entregada en la Venta a Consignación y la cantidad de producto a devolver </w:t>
      </w:r>
      <w:r w:rsidR="006E11BC" w:rsidRPr="007A1A2B">
        <w:rPr>
          <w:rStyle w:val="Hipervnculo"/>
          <w:color w:val="auto"/>
          <w:sz w:val="20"/>
          <w:szCs w:val="20"/>
          <w:u w:val="none"/>
        </w:rPr>
        <w:t>&lt;Productos.</w:t>
      </w:r>
      <w:r w:rsidR="00BB3E04" w:rsidRPr="007A1A2B">
        <w:rPr>
          <w:rStyle w:val="Hipervnculo"/>
          <w:color w:val="auto"/>
          <w:sz w:val="20"/>
          <w:szCs w:val="20"/>
          <w:u w:val="none"/>
        </w:rPr>
        <w:t>Liquidar&gt;</w:t>
      </w:r>
      <w:r w:rsidR="002746A3" w:rsidRPr="007A1A2B">
        <w:rPr>
          <w:rStyle w:val="Hipervnculo"/>
          <w:color w:val="auto"/>
          <w:sz w:val="20"/>
          <w:szCs w:val="20"/>
          <w:u w:val="none"/>
        </w:rPr>
        <w:t>.</w:t>
      </w:r>
      <w:r w:rsidR="000522C6" w:rsidRPr="007A1A2B">
        <w:rPr>
          <w:rStyle w:val="Hipervnculo"/>
          <w:color w:val="auto"/>
          <w:sz w:val="20"/>
          <w:szCs w:val="20"/>
          <w:u w:val="none"/>
        </w:rPr>
        <w:t xml:space="preserve"> Mostrar de sólo lectura.</w:t>
      </w:r>
    </w:p>
    <w:p w:rsidR="00FC7B97" w:rsidRPr="007A1A2B" w:rsidRDefault="00FC7B97" w:rsidP="00D52908">
      <w:pPr>
        <w:numPr>
          <w:ilvl w:val="0"/>
          <w:numId w:val="16"/>
        </w:numPr>
        <w:rPr>
          <w:sz w:val="20"/>
        </w:rPr>
      </w:pPr>
      <w:r w:rsidRPr="007A1A2B">
        <w:rPr>
          <w:sz w:val="20"/>
        </w:rPr>
        <w:t>El sistema presenta la siguiente información</w:t>
      </w:r>
      <w:r w:rsidR="000522C6" w:rsidRPr="007A1A2B">
        <w:rPr>
          <w:sz w:val="20"/>
        </w:rPr>
        <w:t xml:space="preserve"> de sólo lectura</w:t>
      </w:r>
      <w:r w:rsidRPr="007A1A2B">
        <w:rPr>
          <w:sz w:val="20"/>
        </w:rPr>
        <w:t>:</w:t>
      </w:r>
    </w:p>
    <w:p w:rsidR="002746A3" w:rsidRPr="007A1A2B" w:rsidRDefault="00FC7B97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b/>
          <w:sz w:val="20"/>
          <w:lang w:val="es-MX"/>
        </w:rPr>
        <w:t>Importe</w:t>
      </w:r>
      <w:r w:rsidR="006E11BC" w:rsidRPr="007A1A2B">
        <w:rPr>
          <w:b/>
          <w:sz w:val="20"/>
          <w:lang w:val="es-MX"/>
        </w:rPr>
        <w:t xml:space="preserve"> a Liquida</w:t>
      </w:r>
      <w:r w:rsidR="005771DD" w:rsidRPr="007A1A2B">
        <w:rPr>
          <w:b/>
          <w:sz w:val="20"/>
          <w:lang w:val="es-MX"/>
        </w:rPr>
        <w:t>r</w:t>
      </w:r>
      <w:r w:rsidR="0001116F" w:rsidRPr="007A1A2B">
        <w:rPr>
          <w:b/>
          <w:sz w:val="20"/>
          <w:lang w:val="es-MX"/>
        </w:rPr>
        <w:t xml:space="preserve"> </w:t>
      </w:r>
      <w:r w:rsidR="0001116F" w:rsidRPr="007A1A2B">
        <w:rPr>
          <w:sz w:val="20"/>
          <w:lang w:val="es-MX"/>
        </w:rPr>
        <w:t xml:space="preserve">= TotalLiquidacion registrado en sesión, </w:t>
      </w:r>
      <w:r w:rsidR="00EF4EDD" w:rsidRPr="007A1A2B">
        <w:rPr>
          <w:sz w:val="20"/>
          <w:lang w:val="es-MX"/>
        </w:rPr>
        <w:t>precedido del signo “$”</w:t>
      </w:r>
      <w:r w:rsidR="00265798" w:rsidRPr="007A1A2B">
        <w:rPr>
          <w:sz w:val="20"/>
          <w:lang w:val="es-MX"/>
        </w:rPr>
        <w:t>, (formatear el importe a dos decimales).</w:t>
      </w:r>
    </w:p>
    <w:p w:rsidR="00EF4EDD" w:rsidRPr="007A1A2B" w:rsidRDefault="002746A3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b/>
          <w:sz w:val="20"/>
          <w:lang w:val="es-MX"/>
        </w:rPr>
        <w:t>Devolucione</w:t>
      </w:r>
      <w:r w:rsidR="005771DD" w:rsidRPr="007A1A2B">
        <w:rPr>
          <w:b/>
          <w:sz w:val="20"/>
          <w:lang w:val="es-MX"/>
        </w:rPr>
        <w:t>s</w:t>
      </w:r>
      <w:r w:rsidR="00EF4EDD" w:rsidRPr="007A1A2B">
        <w:rPr>
          <w:b/>
          <w:sz w:val="20"/>
          <w:lang w:val="es-MX"/>
        </w:rPr>
        <w:t xml:space="preserve"> </w:t>
      </w:r>
      <w:r w:rsidR="00EF4EDD" w:rsidRPr="007A1A2B">
        <w:rPr>
          <w:sz w:val="20"/>
          <w:lang w:val="es-MX"/>
        </w:rPr>
        <w:t>= TotalDevoluciones registrado en sesión, precedido del signo “$”</w:t>
      </w:r>
      <w:r w:rsidR="00265798" w:rsidRPr="007A1A2B">
        <w:rPr>
          <w:sz w:val="20"/>
          <w:lang w:val="es-MX"/>
        </w:rPr>
        <w:t>,</w:t>
      </w:r>
      <w:r w:rsidR="00381530" w:rsidRPr="007A1A2B">
        <w:rPr>
          <w:sz w:val="20"/>
          <w:lang w:val="es-MX"/>
        </w:rPr>
        <w:t xml:space="preserve"> </w:t>
      </w:r>
      <w:r w:rsidR="00265798" w:rsidRPr="007A1A2B">
        <w:rPr>
          <w:sz w:val="20"/>
          <w:lang w:val="es-MX"/>
        </w:rPr>
        <w:t>(formatear el importe a dos decimales).</w:t>
      </w:r>
    </w:p>
    <w:p w:rsidR="00412090" w:rsidRPr="007A1A2B" w:rsidRDefault="00412090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>Si &lt;si la Venta a Consignación NO tiene promociones aplicadas &lt;TransProd.Promocion = 0&gt; (objeto TransProd registrado en sesión)&gt;</w:t>
      </w:r>
    </w:p>
    <w:p w:rsidR="0001116F" w:rsidRPr="007A1A2B" w:rsidRDefault="00EF4EDD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b/>
          <w:sz w:val="20"/>
          <w:lang w:val="es-MX"/>
        </w:rPr>
        <w:t>Saldo =</w:t>
      </w:r>
      <w:r w:rsidRPr="007A1A2B">
        <w:rPr>
          <w:sz w:val="20"/>
          <w:lang w:val="es-MX"/>
        </w:rPr>
        <w:t xml:space="preserve"> ImporteSaldo registrado en sesión, precedido del signo “$”</w:t>
      </w:r>
      <w:r w:rsidR="00265798" w:rsidRPr="007A1A2B">
        <w:rPr>
          <w:sz w:val="20"/>
          <w:lang w:val="es-MX"/>
        </w:rPr>
        <w:t>,</w:t>
      </w:r>
      <w:r w:rsidR="00381530" w:rsidRPr="007A1A2B">
        <w:rPr>
          <w:sz w:val="20"/>
          <w:lang w:val="es-MX"/>
        </w:rPr>
        <w:t xml:space="preserve"> </w:t>
      </w:r>
      <w:r w:rsidR="00265798" w:rsidRPr="007A1A2B">
        <w:rPr>
          <w:sz w:val="20"/>
          <w:lang w:val="es-MX"/>
        </w:rPr>
        <w:t>(formatear el importe a dos decimales)</w:t>
      </w:r>
      <w:r w:rsidRPr="007A1A2B">
        <w:rPr>
          <w:sz w:val="20"/>
          <w:lang w:val="es-MX"/>
        </w:rPr>
        <w:t>.</w:t>
      </w:r>
    </w:p>
    <w:p w:rsidR="00EF4EDD" w:rsidRPr="007A1A2B" w:rsidRDefault="00EF4EDD" w:rsidP="00D52908">
      <w:pPr>
        <w:numPr>
          <w:ilvl w:val="0"/>
          <w:numId w:val="16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proporciona una cantidad para la </w:t>
      </w:r>
      <w:r w:rsidRPr="007A1A2B">
        <w:rPr>
          <w:b/>
          <w:sz w:val="20"/>
          <w:lang w:val="es-MX"/>
        </w:rPr>
        <w:t>Devolución</w:t>
      </w:r>
      <w:r w:rsidRPr="007A1A2B">
        <w:rPr>
          <w:sz w:val="20"/>
          <w:lang w:val="es-MX"/>
        </w:rPr>
        <w:t xml:space="preserve">&gt; y si &lt;el actor selecciona la opción </w:t>
      </w:r>
      <w:r w:rsidRPr="007A1A2B">
        <w:rPr>
          <w:b/>
          <w:sz w:val="20"/>
          <w:lang w:val="es-MX"/>
        </w:rPr>
        <w:t>Agregar</w:t>
      </w:r>
      <w:r w:rsidRPr="007A1A2B">
        <w:rPr>
          <w:sz w:val="20"/>
          <w:lang w:val="es-MX"/>
        </w:rPr>
        <w:t>&gt;</w:t>
      </w:r>
    </w:p>
    <w:p w:rsidR="00D24AE1" w:rsidRPr="007A1A2B" w:rsidRDefault="00D24AE1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valida la cantidad de producto proporcionada por el actor: </w:t>
      </w:r>
    </w:p>
    <w:p w:rsidR="00D24AE1" w:rsidRPr="007A1A2B" w:rsidRDefault="00D24AE1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 xml:space="preserve">Si &lt;la </w:t>
      </w:r>
      <w:r w:rsidR="000522C6" w:rsidRPr="007A1A2B">
        <w:rPr>
          <w:sz w:val="20"/>
          <w:lang w:val="es-MX"/>
        </w:rPr>
        <w:t xml:space="preserve">diferencia </w:t>
      </w:r>
      <w:r w:rsidR="00265798" w:rsidRPr="007A1A2B">
        <w:rPr>
          <w:sz w:val="20"/>
          <w:lang w:val="es-MX"/>
        </w:rPr>
        <w:t xml:space="preserve">resultante </w:t>
      </w:r>
      <w:r w:rsidR="003F0F3A" w:rsidRPr="007A1A2B">
        <w:rPr>
          <w:sz w:val="20"/>
          <w:lang w:val="es-MX"/>
        </w:rPr>
        <w:t xml:space="preserve">de </w:t>
      </w:r>
      <w:r w:rsidR="003F0F3A" w:rsidRPr="007A1A2B">
        <w:rPr>
          <w:rStyle w:val="Hipervnculo"/>
          <w:color w:val="auto"/>
          <w:sz w:val="20"/>
          <w:szCs w:val="20"/>
          <w:u w:val="none"/>
        </w:rPr>
        <w:t xml:space="preserve">la cantidad de producto entregada en la Venta a Consignación menos la cantidad a devolver proporcionada por el actor </w:t>
      </w:r>
      <w:r w:rsidR="003F0F3A" w:rsidRPr="007A1A2B">
        <w:rPr>
          <w:sz w:val="20"/>
          <w:lang w:val="es-MX"/>
        </w:rPr>
        <w:t xml:space="preserve">es </w:t>
      </w:r>
      <w:r w:rsidRPr="007A1A2B">
        <w:rPr>
          <w:sz w:val="20"/>
          <w:lang w:val="es-MX"/>
        </w:rPr>
        <w:t>menor a cero&gt;</w:t>
      </w:r>
    </w:p>
    <w:p w:rsidR="00D24AE1" w:rsidRPr="007A1A2B" w:rsidRDefault="00D24AE1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presenta el mensaje </w:t>
      </w:r>
      <w:r w:rsidR="003F0F3A" w:rsidRPr="007A1A2B">
        <w:rPr>
          <w:color w:val="FF0000"/>
          <w:sz w:val="20"/>
          <w:lang w:val="es-MX"/>
        </w:rPr>
        <w:t>“[E0216] La Cantidad debe ser Mayor ó Igual a $0$ y Menor ó Igual a $1$”</w:t>
      </w:r>
      <w:r w:rsidR="003F0F3A" w:rsidRPr="007A1A2B">
        <w:rPr>
          <w:sz w:val="20"/>
          <w:lang w:val="es-MX"/>
        </w:rPr>
        <w:t>, sustituir el valor de $0$ por ‘0’ y el de $1$ por &lt;Productos.Cantidad&gt;</w:t>
      </w:r>
    </w:p>
    <w:p w:rsidR="00D24AE1" w:rsidRPr="007A1A2B" w:rsidRDefault="00D24AE1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paso anterior de donde fue invocado, </w:t>
      </w:r>
      <w:r w:rsidRPr="007A1A2B">
        <w:rPr>
          <w:sz w:val="20"/>
          <w:lang w:eastAsia="en-US"/>
        </w:rPr>
        <w:t xml:space="preserve">posicionando el cursor dentro del </w:t>
      </w:r>
      <w:r w:rsidR="003F0F3A" w:rsidRPr="007A1A2B">
        <w:rPr>
          <w:sz w:val="20"/>
          <w:lang w:eastAsia="en-US"/>
        </w:rPr>
        <w:t>campo</w:t>
      </w:r>
      <w:r w:rsidRPr="007A1A2B">
        <w:rPr>
          <w:sz w:val="20"/>
          <w:lang w:eastAsia="en-US"/>
        </w:rPr>
        <w:t xml:space="preserve"> de </w:t>
      </w:r>
      <w:r w:rsidR="003F0F3A" w:rsidRPr="007A1A2B">
        <w:rPr>
          <w:sz w:val="20"/>
          <w:lang w:eastAsia="en-US"/>
        </w:rPr>
        <w:t>captura para la devolución</w:t>
      </w:r>
      <w:r w:rsidRPr="007A1A2B">
        <w:rPr>
          <w:sz w:val="20"/>
          <w:lang w:eastAsia="en-US"/>
        </w:rPr>
        <w:t xml:space="preserve"> de producto</w:t>
      </w:r>
    </w:p>
    <w:p w:rsidR="003F0F3A" w:rsidRPr="007A1A2B" w:rsidRDefault="003F0F3A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Si &lt;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la cantidad de producto a devolver proporcionada por el actor </w:t>
      </w:r>
      <w:r w:rsidRPr="007A1A2B">
        <w:rPr>
          <w:sz w:val="20"/>
          <w:lang w:val="es-MX"/>
        </w:rPr>
        <w:t>es menor a cero&gt;</w:t>
      </w:r>
    </w:p>
    <w:p w:rsidR="003F0F3A" w:rsidRPr="007A1A2B" w:rsidRDefault="003F0F3A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presenta el mensaje </w:t>
      </w:r>
      <w:r w:rsidRPr="007A1A2B">
        <w:rPr>
          <w:color w:val="FF0000"/>
          <w:sz w:val="20"/>
          <w:lang w:val="es-MX"/>
        </w:rPr>
        <w:t>“[E0216] La Cantidad debe ser Mayor ó Igual a $0$ y Menor ó Igual a $1$”</w:t>
      </w:r>
      <w:r w:rsidRPr="007A1A2B">
        <w:rPr>
          <w:sz w:val="20"/>
          <w:lang w:val="es-MX"/>
        </w:rPr>
        <w:t>, sustituir el valor de $0$ por ‘0’ y el de $1$ por &lt;Productos.Cantidad&gt;</w:t>
      </w:r>
    </w:p>
    <w:p w:rsidR="003F0F3A" w:rsidRPr="007A1A2B" w:rsidRDefault="003F0F3A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paso anterior de donde fue invocado, </w:t>
      </w:r>
      <w:r w:rsidRPr="007A1A2B">
        <w:rPr>
          <w:sz w:val="20"/>
          <w:lang w:eastAsia="en-US"/>
        </w:rPr>
        <w:t>posicionando el cursor dentro del campo de captura para la devolución de producto</w:t>
      </w:r>
    </w:p>
    <w:p w:rsidR="00BB3E04" w:rsidRPr="007A1A2B" w:rsidRDefault="00BB3E04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actualiza el objeto Productos con la siguiente información para el producto actual:</w:t>
      </w:r>
    </w:p>
    <w:p w:rsidR="00BB3E04" w:rsidRPr="007A1A2B" w:rsidRDefault="00BB3E04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BB3E04" w:rsidRPr="007A1A2B" w:rsidRDefault="00BB3E0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Devolucion = 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Cantidad de producto a devolver proporcionada por el actor </w:t>
      </w:r>
      <w:r w:rsidRPr="007A1A2B">
        <w:rPr>
          <w:sz w:val="20"/>
          <w:lang w:val="es-MX"/>
        </w:rPr>
        <w:t>(formatear la cantidad de acuerdo al número de decimales configurado para el producto &lt;Producto.DecimalProducto&gt;).</w:t>
      </w:r>
    </w:p>
    <w:p w:rsidR="00BB3E04" w:rsidRPr="007A1A2B" w:rsidRDefault="00BB3E0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Liquidar = </w:t>
      </w:r>
      <w:r w:rsidR="007E6A13" w:rsidRPr="007A1A2B">
        <w:rPr>
          <w:rStyle w:val="Hipervnculo"/>
          <w:color w:val="auto"/>
          <w:sz w:val="20"/>
          <w:szCs w:val="20"/>
          <w:u w:val="none"/>
        </w:rPr>
        <w:t>&lt;Productos.Cantidad – Productos.Devolucion&gt;</w:t>
      </w:r>
      <w:r w:rsidR="007E6A13" w:rsidRPr="007A1A2B">
        <w:rPr>
          <w:sz w:val="20"/>
          <w:lang w:val="es-MX"/>
        </w:rPr>
        <w:t xml:space="preserve"> </w:t>
      </w:r>
      <w:r w:rsidRPr="007A1A2B">
        <w:rPr>
          <w:sz w:val="20"/>
          <w:lang w:val="es-MX"/>
        </w:rPr>
        <w:t>(formatear la cantidad de acuerdo al número de decimales configurado par</w:t>
      </w:r>
      <w:r w:rsidR="007E6A13" w:rsidRPr="007A1A2B">
        <w:rPr>
          <w:sz w:val="20"/>
          <w:lang w:val="es-MX"/>
        </w:rPr>
        <w:t xml:space="preserve">a el producto </w:t>
      </w:r>
      <w:r w:rsidRPr="007A1A2B">
        <w:rPr>
          <w:sz w:val="20"/>
          <w:lang w:val="es-MX"/>
        </w:rPr>
        <w:t>&lt;Producto.DecimalProducto&gt;)</w:t>
      </w:r>
      <w:r w:rsidR="007E6A13" w:rsidRPr="007A1A2B">
        <w:rPr>
          <w:sz w:val="20"/>
          <w:lang w:val="es-MX"/>
        </w:rPr>
        <w:t>.</w:t>
      </w:r>
    </w:p>
    <w:p w:rsidR="009B5ACE" w:rsidRPr="007A1A2B" w:rsidRDefault="009B5ACE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>El sistema registra en sesión la siguiente informaci</w:t>
      </w:r>
      <w:r w:rsidR="00716D72" w:rsidRPr="007A1A2B">
        <w:rPr>
          <w:sz w:val="20"/>
          <w:lang w:val="es-MX"/>
        </w:rPr>
        <w:t>ón:</w:t>
      </w:r>
    </w:p>
    <w:p w:rsidR="00716D72" w:rsidRPr="007A1A2B" w:rsidRDefault="00716D72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ImporteLiqui = 0</w:t>
      </w:r>
    </w:p>
    <w:p w:rsidR="00716D72" w:rsidRPr="007A1A2B" w:rsidRDefault="00716D72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ImporteDev = 0</w:t>
      </w:r>
    </w:p>
    <w:p w:rsidR="00265798" w:rsidRPr="007A1A2B" w:rsidRDefault="00265798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Para </w:t>
      </w:r>
      <w:r w:rsidR="00AA3BCA" w:rsidRPr="007A1A2B">
        <w:rPr>
          <w:sz w:val="20"/>
          <w:lang w:val="es-MX"/>
        </w:rPr>
        <w:t xml:space="preserve">cada </w:t>
      </w:r>
      <w:r w:rsidRPr="007A1A2B">
        <w:rPr>
          <w:sz w:val="20"/>
          <w:lang w:val="es-MX"/>
        </w:rPr>
        <w:t>producto incluido en el objeto productos:</w:t>
      </w:r>
    </w:p>
    <w:p w:rsidR="00393364" w:rsidRPr="007A1A2B" w:rsidRDefault="00393364" w:rsidP="00D52908">
      <w:pPr>
        <w:pStyle w:val="Prrafodelista"/>
        <w:numPr>
          <w:ilvl w:val="2"/>
          <w:numId w:val="16"/>
        </w:numPr>
        <w:ind w:left="1560" w:hanging="709"/>
        <w:rPr>
          <w:sz w:val="20"/>
        </w:rPr>
      </w:pPr>
      <w:r w:rsidRPr="007A1A2B">
        <w:rPr>
          <w:sz w:val="20"/>
        </w:rPr>
        <w:t>El sistema registra en sesión la siguiente información: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ImporteProducto = 0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ImporteDevProducto = 0</w:t>
      </w:r>
    </w:p>
    <w:p w:rsidR="007B5228" w:rsidRPr="007A1A2B" w:rsidRDefault="007B5228" w:rsidP="00D52908">
      <w:pPr>
        <w:pStyle w:val="Prrafodelista"/>
        <w:numPr>
          <w:ilvl w:val="2"/>
          <w:numId w:val="16"/>
        </w:numPr>
        <w:ind w:left="1560" w:hanging="709"/>
        <w:rPr>
          <w:sz w:val="20"/>
        </w:rPr>
      </w:pPr>
      <w:r w:rsidRPr="007A1A2B">
        <w:rPr>
          <w:sz w:val="20"/>
        </w:rPr>
        <w:t>Si &lt;el subtotal del importe a liquidar del producto es mayo</w:t>
      </w:r>
      <w:r w:rsidR="00EB1712" w:rsidRPr="007A1A2B">
        <w:rPr>
          <w:sz w:val="20"/>
        </w:rPr>
        <w:t>r</w:t>
      </w:r>
      <w:r w:rsidRPr="007A1A2B">
        <w:rPr>
          <w:sz w:val="20"/>
        </w:rPr>
        <w:t xml:space="preserve"> a cero [</w:t>
      </w:r>
      <w:r w:rsidRPr="007A1A2B">
        <w:rPr>
          <w:sz w:val="20"/>
          <w:szCs w:val="20"/>
        </w:rPr>
        <w:t>Liquidar * Precio (objeto Productos)]</w:t>
      </w:r>
      <w:r w:rsidRPr="007A1A2B">
        <w:rPr>
          <w:sz w:val="20"/>
        </w:rPr>
        <w:t xml:space="preserve"> &gt; 0&gt;</w:t>
      </w:r>
    </w:p>
    <w:p w:rsidR="00557C5A" w:rsidRPr="007A1A2B" w:rsidRDefault="00557C5A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84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BuscarImpuestos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ProductoClave = </w:t>
      </w:r>
      <w:r w:rsidR="00021905" w:rsidRPr="007A1A2B">
        <w:rPr>
          <w:sz w:val="20"/>
          <w:szCs w:val="20"/>
          <w:lang w:val="es-MX"/>
        </w:rPr>
        <w:t>ProductoClave (objeto Productos)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TipoImpuesto = &lt;Cliente.TipoImpuesto&gt; registrado en sesión (objeto Cliente)</w:t>
      </w:r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PS_ImpuestosRelacionados</w:t>
      </w:r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ListaImpuestos = PS_ImpuestosRelacionados</w:t>
      </w:r>
    </w:p>
    <w:p w:rsidR="00557C5A" w:rsidRPr="007A1A2B" w:rsidRDefault="00557C5A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85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</w:t>
      </w:r>
      <w:r w:rsidR="00021905" w:rsidRPr="007A1A2B">
        <w:rPr>
          <w:sz w:val="20"/>
          <w:szCs w:val="20"/>
          <w:lang w:val="es-MX"/>
        </w:rPr>
        <w:t xml:space="preserve"> registrada en sesión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PrecioBase = </w:t>
      </w:r>
      <w:r w:rsidR="009B5ACE" w:rsidRPr="007A1A2B">
        <w:rPr>
          <w:sz w:val="20"/>
          <w:szCs w:val="20"/>
          <w:lang w:val="es-MX"/>
        </w:rPr>
        <w:t>Liquidar * Precio (objeto Productos)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PrecioUnitario = </w:t>
      </w:r>
      <w:r w:rsidR="009B5ACE" w:rsidRPr="007A1A2B">
        <w:rPr>
          <w:sz w:val="20"/>
          <w:szCs w:val="20"/>
          <w:lang w:val="es-MX"/>
        </w:rPr>
        <w:t>Precio (objeto Productos)</w:t>
      </w:r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</w:t>
      </w:r>
      <w:r w:rsidR="009B5ACE" w:rsidRPr="007A1A2B">
        <w:rPr>
          <w:sz w:val="20"/>
          <w:lang w:val="es-MX"/>
        </w:rPr>
        <w:t xml:space="preserve"> (formatear el importe a dos decimales).</w:t>
      </w:r>
    </w:p>
    <w:p w:rsidR="00716D72" w:rsidRPr="007A1A2B" w:rsidRDefault="00716D72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 xml:space="preserve">El sistema </w:t>
      </w:r>
      <w:r w:rsidR="00393364" w:rsidRPr="007A1A2B">
        <w:rPr>
          <w:sz w:val="20"/>
          <w:lang w:val="es-MX"/>
        </w:rPr>
        <w:t>actualiza</w:t>
      </w:r>
      <w:r w:rsidRPr="007A1A2B">
        <w:rPr>
          <w:sz w:val="20"/>
          <w:lang w:val="es-MX"/>
        </w:rPr>
        <w:t xml:space="preserve"> en sesión la siguiente información:</w:t>
      </w:r>
    </w:p>
    <w:p w:rsidR="007B5228" w:rsidRPr="007A1A2B" w:rsidRDefault="00716D72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ImporteProducto = [</w:t>
      </w:r>
      <w:r w:rsidRPr="007A1A2B">
        <w:rPr>
          <w:sz w:val="20"/>
          <w:szCs w:val="20"/>
        </w:rPr>
        <w:t xml:space="preserve">Liquidar * Precio (objeto Productos)] </w:t>
      </w:r>
      <w:r w:rsidRPr="007A1A2B">
        <w:rPr>
          <w:sz w:val="20"/>
          <w:lang w:val="es-MX"/>
        </w:rPr>
        <w:t>+ ImpuestosProducto registrado en sesión</w:t>
      </w:r>
    </w:p>
    <w:p w:rsidR="00265798" w:rsidRPr="007A1A2B" w:rsidRDefault="009B5ACE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El sistema</w:t>
      </w:r>
      <w:r w:rsidR="00716D72" w:rsidRPr="007A1A2B">
        <w:rPr>
          <w:sz w:val="20"/>
          <w:lang w:val="es-MX"/>
        </w:rPr>
        <w:t xml:space="preserve"> actualiza en sesión la siguiente información:</w:t>
      </w:r>
    </w:p>
    <w:p w:rsidR="00716D72" w:rsidRPr="007A1A2B" w:rsidRDefault="00716D72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b/>
          <w:sz w:val="20"/>
          <w:lang w:val="es-MX"/>
        </w:rPr>
        <w:t>ImporteLiqui</w:t>
      </w:r>
      <w:r w:rsidRPr="007A1A2B">
        <w:rPr>
          <w:sz w:val="20"/>
          <w:lang w:val="es-MX"/>
        </w:rPr>
        <w:t xml:space="preserve"> = </w:t>
      </w:r>
      <w:r w:rsidRPr="007A1A2B">
        <w:rPr>
          <w:i/>
          <w:sz w:val="20"/>
          <w:lang w:val="es-MX"/>
        </w:rPr>
        <w:t>ImporteLiqui</w:t>
      </w:r>
      <w:r w:rsidRPr="007A1A2B">
        <w:rPr>
          <w:sz w:val="20"/>
          <w:lang w:val="es-MX"/>
        </w:rPr>
        <w:t xml:space="preserve"> + ImporteProducto </w:t>
      </w:r>
    </w:p>
    <w:p w:rsidR="007B5228" w:rsidRPr="007A1A2B" w:rsidRDefault="007B5228" w:rsidP="00D52908">
      <w:pPr>
        <w:pStyle w:val="Prrafodelista"/>
        <w:numPr>
          <w:ilvl w:val="2"/>
          <w:numId w:val="16"/>
        </w:numPr>
        <w:ind w:left="1560" w:hanging="709"/>
        <w:rPr>
          <w:sz w:val="20"/>
        </w:rPr>
      </w:pPr>
      <w:r w:rsidRPr="007A1A2B">
        <w:rPr>
          <w:sz w:val="20"/>
        </w:rPr>
        <w:t>Si &lt;el subtotal del importe a devolver del producto es mayo a cero [</w:t>
      </w:r>
      <w:r w:rsidRPr="007A1A2B">
        <w:rPr>
          <w:sz w:val="20"/>
          <w:szCs w:val="20"/>
        </w:rPr>
        <w:t>Devolucion * Precio (objeto Productos)]</w:t>
      </w:r>
      <w:r w:rsidRPr="007A1A2B">
        <w:rPr>
          <w:sz w:val="20"/>
        </w:rPr>
        <w:t xml:space="preserve"> &gt; 0&gt;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86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393364" w:rsidRPr="007A1A2B" w:rsidRDefault="00393364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393364" w:rsidRPr="007A1A2B" w:rsidRDefault="00393364" w:rsidP="00D52908">
      <w:pPr>
        <w:pStyle w:val="Prrafodelista"/>
        <w:numPr>
          <w:ilvl w:val="5"/>
          <w:numId w:val="16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393364" w:rsidRPr="007A1A2B" w:rsidRDefault="00393364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 registrada en sesión</w:t>
      </w:r>
    </w:p>
    <w:p w:rsidR="00393364" w:rsidRPr="007A1A2B" w:rsidRDefault="00393364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PrecioBase = Devolucion * Precio (objeto Productos)</w:t>
      </w:r>
    </w:p>
    <w:p w:rsidR="00393364" w:rsidRPr="007A1A2B" w:rsidRDefault="00393364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PrecioUnitario = Precio (objeto Productos)</w:t>
      </w:r>
    </w:p>
    <w:p w:rsidR="00393364" w:rsidRPr="007A1A2B" w:rsidRDefault="00393364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393364" w:rsidRPr="007A1A2B" w:rsidRDefault="00393364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393364" w:rsidRPr="007A1A2B" w:rsidRDefault="00393364" w:rsidP="00D52908">
      <w:pPr>
        <w:pStyle w:val="Prrafodelista"/>
        <w:numPr>
          <w:ilvl w:val="4"/>
          <w:numId w:val="16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393364" w:rsidRPr="007A1A2B" w:rsidRDefault="00393364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 (formatear el importe a dos decimales).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El sistema actualiza en sesión la siguiente información:</w:t>
      </w:r>
    </w:p>
    <w:p w:rsidR="00393364" w:rsidRPr="007A1A2B" w:rsidRDefault="00393364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ImporteDevProducto = [</w:t>
      </w:r>
      <w:r w:rsidRPr="007A1A2B">
        <w:rPr>
          <w:sz w:val="20"/>
          <w:szCs w:val="20"/>
        </w:rPr>
        <w:t xml:space="preserve">Devolucion * Precio (objeto Productos)] </w:t>
      </w:r>
      <w:r w:rsidRPr="007A1A2B">
        <w:rPr>
          <w:sz w:val="20"/>
          <w:lang w:val="es-MX"/>
        </w:rPr>
        <w:t>+ ImpuestosProducto registrado en sesión</w:t>
      </w:r>
    </w:p>
    <w:p w:rsidR="00393364" w:rsidRPr="007A1A2B" w:rsidRDefault="0039336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El sistema actualiza en sesión la siguiente información: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b/>
          <w:sz w:val="20"/>
          <w:lang w:val="es-MX"/>
        </w:rPr>
        <w:t>ImporteDev</w:t>
      </w:r>
      <w:r w:rsidRPr="007A1A2B">
        <w:rPr>
          <w:sz w:val="20"/>
          <w:lang w:val="es-MX"/>
        </w:rPr>
        <w:t xml:space="preserve"> = </w:t>
      </w:r>
      <w:r w:rsidRPr="007A1A2B">
        <w:rPr>
          <w:i/>
          <w:sz w:val="20"/>
          <w:lang w:val="es-MX"/>
        </w:rPr>
        <w:t>ImporteDev</w:t>
      </w:r>
      <w:r w:rsidR="009D529F">
        <w:rPr>
          <w:i/>
          <w:sz w:val="20"/>
          <w:lang w:val="es-MX"/>
        </w:rPr>
        <w:t xml:space="preserve"> </w:t>
      </w:r>
      <w:r w:rsidRPr="007A1A2B">
        <w:rPr>
          <w:sz w:val="20"/>
          <w:lang w:val="es-MX"/>
        </w:rPr>
        <w:t>+ ImporteDevProducto</w:t>
      </w:r>
    </w:p>
    <w:p w:rsidR="00EF4EDD" w:rsidRPr="007A1A2B" w:rsidRDefault="007E6A13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>El sistema actualiza en sesión la siguiente información:</w:t>
      </w:r>
    </w:p>
    <w:p w:rsidR="007E6A13" w:rsidRPr="007A1A2B" w:rsidRDefault="007E6A13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TotalLiquidacion = </w:t>
      </w:r>
      <w:r w:rsidR="00716D72" w:rsidRPr="007A1A2B">
        <w:rPr>
          <w:sz w:val="20"/>
          <w:lang w:val="es-MX"/>
        </w:rPr>
        <w:t>ImporteLiqui</w:t>
      </w:r>
    </w:p>
    <w:p w:rsidR="007E6A13" w:rsidRPr="007A1A2B" w:rsidRDefault="007E6A13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TotalDevoluciones =</w:t>
      </w:r>
      <w:r w:rsidR="00716D72" w:rsidRPr="007A1A2B">
        <w:rPr>
          <w:sz w:val="20"/>
          <w:lang w:val="es-MX"/>
        </w:rPr>
        <w:t xml:space="preserve"> ImporteDev</w:t>
      </w:r>
    </w:p>
    <w:p w:rsidR="007E6A13" w:rsidRPr="007A1A2B" w:rsidRDefault="007E6A13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ImporteSaldo = </w:t>
      </w:r>
      <w:r w:rsidR="00E32227" w:rsidRPr="007A1A2B">
        <w:rPr>
          <w:sz w:val="20"/>
          <w:lang w:val="es-MX"/>
        </w:rPr>
        <w:t>&lt;TransProd.Saldo (objeto TransProd)&gt; - ImporteDev</w:t>
      </w:r>
    </w:p>
    <w:p w:rsidR="007E6A13" w:rsidRPr="007A1A2B" w:rsidRDefault="007E6A13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6_AO05" w:history="1">
        <w:r w:rsidRPr="007A1A2B">
          <w:rPr>
            <w:rStyle w:val="Hipervnculo"/>
            <w:b/>
            <w:sz w:val="20"/>
            <w:lang w:val="es-MX"/>
          </w:rPr>
          <w:t>paso 6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</w:t>
        </w:r>
        <w:r w:rsidRPr="007A1A2B">
          <w:rPr>
            <w:rStyle w:val="Hipervnculo"/>
            <w:rFonts w:cs="Arial"/>
            <w:b/>
            <w:sz w:val="20"/>
            <w:szCs w:val="20"/>
          </w:rPr>
          <w:t>i</w:t>
        </w:r>
        <w:r w:rsidRPr="007A1A2B">
          <w:rPr>
            <w:rStyle w:val="Hipervnculo"/>
            <w:rFonts w:cs="Arial"/>
            <w:b/>
            <w:sz w:val="20"/>
            <w:szCs w:val="20"/>
          </w:rPr>
          <w:t>dar Venta a Consignación</w:t>
        </w:r>
      </w:hyperlink>
    </w:p>
    <w:p w:rsidR="00EF4EDD" w:rsidRPr="007A1A2B" w:rsidRDefault="00EF4EDD" w:rsidP="00D52908">
      <w:pPr>
        <w:numPr>
          <w:ilvl w:val="0"/>
          <w:numId w:val="16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</w:t>
      </w:r>
      <w:r w:rsidR="00C56A51" w:rsidRPr="007A1A2B">
        <w:rPr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la </w:t>
      </w:r>
      <w:r w:rsidR="00C56A51" w:rsidRPr="007A1A2B">
        <w:rPr>
          <w:sz w:val="20"/>
          <w:lang w:val="es-MX"/>
        </w:rPr>
        <w:t xml:space="preserve">opción </w:t>
      </w:r>
      <w:r w:rsidR="00C76528" w:rsidRPr="007A1A2B">
        <w:rPr>
          <w:b/>
          <w:sz w:val="20"/>
          <w:lang w:val="es-MX"/>
        </w:rPr>
        <w:t>Terminar</w:t>
      </w:r>
      <w:r w:rsidRPr="007A1A2B">
        <w:rPr>
          <w:sz w:val="20"/>
          <w:lang w:val="es-MX"/>
        </w:rPr>
        <w:t>&gt;</w:t>
      </w:r>
    </w:p>
    <w:p w:rsidR="00C56A51" w:rsidRPr="007A1A2B" w:rsidRDefault="00412090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 xml:space="preserve">Si &lt;se muestra el saldo final de la Liquidación, es decir si la Venta a Consignación NO tiene </w:t>
      </w:r>
      <w:r w:rsidRPr="007A1A2B">
        <w:rPr>
          <w:sz w:val="20"/>
          <w:szCs w:val="20"/>
          <w:lang w:val="es-MX"/>
        </w:rPr>
        <w:t>promociones aplicadas &lt;TransProd.Promocion = 0&gt; (objeto TransProd registrado en sesión)&gt;</w:t>
      </w:r>
    </w:p>
    <w:p w:rsidR="00412090" w:rsidRPr="007A1A2B" w:rsidRDefault="00412090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saldo final de la Liquidación es menor a Cero</w:t>
      </w:r>
      <w:r w:rsidR="00DE6262" w:rsidRPr="007A1A2B">
        <w:rPr>
          <w:sz w:val="20"/>
          <w:szCs w:val="20"/>
          <w:lang w:val="es-MX"/>
        </w:rPr>
        <w:t xml:space="preserve"> (ImporteSaldo &lt; 0)</w:t>
      </w:r>
      <w:r w:rsidRPr="007A1A2B">
        <w:rPr>
          <w:sz w:val="20"/>
          <w:szCs w:val="20"/>
          <w:lang w:val="es-MX"/>
        </w:rPr>
        <w:t>&gt;</w:t>
      </w:r>
    </w:p>
    <w:p w:rsidR="00DE6262" w:rsidRPr="007A1A2B" w:rsidRDefault="00DE6262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“[E0697] La  Devolución no puede ser efectuada, queda un saldo a Favor del Cliente”</w:t>
      </w:r>
    </w:p>
    <w:p w:rsidR="00B512AE" w:rsidRPr="007A1A2B" w:rsidRDefault="00B512AE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continúa en el paso donde fue invocado</w:t>
      </w:r>
    </w:p>
    <w:p w:rsidR="00FC7B97" w:rsidRPr="007A1A2B" w:rsidRDefault="00B512AE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importe final a liquidar es igual a Cero (TotalLiquidacion = 0)&gt; Y si &lt;el Saldo de la Venta a Consignación es diferente al Total de ésta &lt;TransProd.Saldo &lt;&gt; TransProd.Total&gt; (objeto TransProd registrado en sesión)&gt;</w:t>
      </w:r>
    </w:p>
    <w:p w:rsidR="00B512AE" w:rsidRPr="007A1A2B" w:rsidRDefault="00B512AE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“[E0697] La  Devolución no puede ser efectuada, queda un saldo a Favor del Cliente”</w:t>
      </w:r>
    </w:p>
    <w:p w:rsidR="00B512AE" w:rsidRPr="007A1A2B" w:rsidRDefault="00B512AE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continúa en el paso donde fue invocado</w:t>
      </w:r>
    </w:p>
    <w:p w:rsidR="00B512AE" w:rsidRPr="007A1A2B" w:rsidRDefault="00C32A0E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Pr="007A1A2B">
        <w:rPr>
          <w:rFonts w:cs="Arial"/>
          <w:sz w:val="20"/>
          <w:szCs w:val="20"/>
        </w:rPr>
        <w:t>&lt;el parámetro de configuración indica que NO se puede cancelar una venta a consignación por liquidación (CancConsigLiqui = 0) de acuerdo a la información registrada en sesión&gt;</w:t>
      </w:r>
    </w:p>
    <w:p w:rsidR="00C32A0E" w:rsidRPr="007A1A2B" w:rsidRDefault="00DE0270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424" w:name="AO06_r"/>
      <w:r w:rsidRPr="007A1A2B">
        <w:rPr>
          <w:rFonts w:cs="Arial"/>
          <w:b/>
          <w:sz w:val="20"/>
          <w:szCs w:val="20"/>
        </w:rPr>
        <w:fldChar w:fldCharType="begin"/>
      </w:r>
      <w:r w:rsidRPr="007A1A2B">
        <w:rPr>
          <w:rFonts w:cs="Arial"/>
          <w:b/>
          <w:sz w:val="20"/>
          <w:szCs w:val="20"/>
        </w:rPr>
        <w:instrText xml:space="preserve"> HYPERLINK  \l "_AO06_Liquidar_Venta" </w:instrText>
      </w:r>
      <w:r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AO06 Liquidar Venta a Consi</w:t>
      </w:r>
      <w:r w:rsidRPr="007A1A2B">
        <w:rPr>
          <w:rStyle w:val="Hipervnculo"/>
          <w:rFonts w:cs="Arial"/>
          <w:b/>
          <w:sz w:val="20"/>
          <w:szCs w:val="20"/>
        </w:rPr>
        <w:t>g</w:t>
      </w:r>
      <w:r w:rsidRPr="007A1A2B">
        <w:rPr>
          <w:rStyle w:val="Hipervnculo"/>
          <w:rFonts w:cs="Arial"/>
          <w:b/>
          <w:sz w:val="20"/>
          <w:szCs w:val="20"/>
        </w:rPr>
        <w:t>nación por Devolución</w:t>
      </w:r>
      <w:bookmarkEnd w:id="424"/>
      <w:r w:rsidRPr="007A1A2B">
        <w:rPr>
          <w:rFonts w:cs="Arial"/>
          <w:b/>
          <w:sz w:val="20"/>
          <w:szCs w:val="20"/>
        </w:rPr>
        <w:fldChar w:fldCharType="end"/>
      </w:r>
    </w:p>
    <w:p w:rsidR="00DE0270" w:rsidRPr="007A1A2B" w:rsidRDefault="00DE0270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bookmarkStart w:id="425" w:name="paso9_3_2_AO05"/>
      <w:r w:rsidRPr="007A1A2B">
        <w:rPr>
          <w:rFonts w:cs="Arial"/>
          <w:sz w:val="20"/>
          <w:szCs w:val="20"/>
        </w:rPr>
        <w:t>El sistema recibe como parámetro la siguiente información:</w:t>
      </w:r>
    </w:p>
    <w:bookmarkEnd w:id="425"/>
    <w:p w:rsidR="00DE0270" w:rsidRPr="007A1A2B" w:rsidRDefault="00DE0270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Fallo</w:t>
      </w:r>
    </w:p>
    <w:p w:rsidR="00A91369" w:rsidRPr="007A1A2B" w:rsidRDefault="00DE0270" w:rsidP="00D52908">
      <w:pPr>
        <w:pStyle w:val="Prrafodelista"/>
        <w:numPr>
          <w:ilvl w:val="2"/>
          <w:numId w:val="16"/>
        </w:numPr>
        <w:ind w:left="1560" w:hanging="709"/>
        <w:rPr>
          <w:lang w:eastAsia="en-US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426" w:name="AO08_r"/>
      <w:r w:rsidRPr="007A1A2B">
        <w:rPr>
          <w:rFonts w:cs="Arial"/>
          <w:b/>
          <w:sz w:val="20"/>
          <w:szCs w:val="20"/>
        </w:rPr>
        <w:fldChar w:fldCharType="begin"/>
      </w:r>
      <w:r w:rsidRPr="007A1A2B">
        <w:rPr>
          <w:rFonts w:cs="Arial"/>
          <w:b/>
          <w:sz w:val="20"/>
          <w:szCs w:val="20"/>
        </w:rPr>
        <w:instrText xml:space="preserve"> HYPERLINK  \l "_AO08_Terminar_Proceso" </w:instrText>
      </w:r>
      <w:r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</w:t>
      </w:r>
      <w:r w:rsidRPr="007A1A2B">
        <w:rPr>
          <w:rStyle w:val="Hipervnculo"/>
          <w:rFonts w:cs="Arial"/>
          <w:b/>
          <w:sz w:val="20"/>
          <w:szCs w:val="20"/>
        </w:rPr>
        <w:t>8</w:t>
      </w:r>
      <w:r w:rsidRPr="007A1A2B">
        <w:rPr>
          <w:rStyle w:val="Hipervnculo"/>
          <w:rFonts w:cs="Arial"/>
          <w:b/>
          <w:sz w:val="20"/>
          <w:szCs w:val="20"/>
        </w:rPr>
        <w:t xml:space="preserve"> Terminar Proceso</w:t>
      </w:r>
      <w:r w:rsidRPr="007A1A2B">
        <w:rPr>
          <w:rFonts w:cs="Arial"/>
          <w:b/>
          <w:sz w:val="20"/>
          <w:szCs w:val="20"/>
        </w:rPr>
        <w:fldChar w:fldCharType="end"/>
      </w:r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le envía como parámetro la siguiente información:</w:t>
      </w:r>
    </w:p>
    <w:p w:rsidR="00DE0270" w:rsidRPr="007A1A2B" w:rsidRDefault="00DE0270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Fallo</w:t>
      </w:r>
    </w:p>
    <w:bookmarkEnd w:id="426"/>
    <w:p w:rsidR="00DE0270" w:rsidRPr="007A1A2B" w:rsidRDefault="00DE0270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Pr="007A1A2B">
        <w:rPr>
          <w:rFonts w:cs="Arial"/>
          <w:sz w:val="20"/>
          <w:szCs w:val="20"/>
        </w:rPr>
        <w:t>&lt;el parámetro de configuración indica que</w:t>
      </w:r>
      <w:r w:rsidR="003E5064" w:rsidRPr="007A1A2B">
        <w:rPr>
          <w:rFonts w:cs="Arial"/>
          <w:sz w:val="20"/>
          <w:szCs w:val="20"/>
        </w:rPr>
        <w:t xml:space="preserve"> SI</w:t>
      </w:r>
      <w:r w:rsidRPr="007A1A2B">
        <w:rPr>
          <w:rFonts w:cs="Arial"/>
          <w:sz w:val="20"/>
          <w:szCs w:val="20"/>
        </w:rPr>
        <w:t xml:space="preserve"> se puede cancelar una venta a consignación por liquidación </w:t>
      </w:r>
      <w:r w:rsidR="003E5064" w:rsidRPr="007A1A2B">
        <w:rPr>
          <w:rFonts w:cs="Arial"/>
          <w:sz w:val="20"/>
          <w:szCs w:val="20"/>
        </w:rPr>
        <w:t>(CancConsigLiqui = 1</w:t>
      </w:r>
      <w:r w:rsidRPr="007A1A2B">
        <w:rPr>
          <w:rFonts w:cs="Arial"/>
          <w:sz w:val="20"/>
          <w:szCs w:val="20"/>
        </w:rPr>
        <w:t>) de acuerdo a la información registrada en sesión&gt;</w:t>
      </w:r>
    </w:p>
    <w:p w:rsidR="003E5064" w:rsidRPr="007A1A2B" w:rsidRDefault="003E506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Si &lt;por lo menos un producto del objeto Productos cuenta con una cantidad a devolver mayor a Cero &lt;Productos.Devolucion &gt; 0&gt;&gt;</w:t>
      </w:r>
    </w:p>
    <w:p w:rsidR="001F26E5" w:rsidRPr="007A1A2B" w:rsidRDefault="001F26E5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registra en sesión la siguiente información:</w:t>
      </w:r>
    </w:p>
    <w:p w:rsidR="001F26E5" w:rsidRPr="007A1A2B" w:rsidRDefault="001F26E5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TipoLiquidacion = GeneraDevolucion</w:t>
      </w:r>
    </w:p>
    <w:p w:rsidR="003E5064" w:rsidRPr="007A1A2B" w:rsidRDefault="003E506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“[P0228] ¿Desea enviar como una consigna el producto devuelto?”</w:t>
      </w:r>
    </w:p>
    <w:p w:rsidR="003E5064" w:rsidRPr="007A1A2B" w:rsidRDefault="003E5064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3E5064" w:rsidRPr="007A1A2B" w:rsidRDefault="001F26E5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TipoLiquidacion = GeneraDevolucion</w:t>
      </w:r>
    </w:p>
    <w:p w:rsidR="003E5064" w:rsidRPr="007A1A2B" w:rsidRDefault="003E5064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Si</w:t>
      </w:r>
      <w:r w:rsidRPr="007A1A2B">
        <w:rPr>
          <w:sz w:val="20"/>
          <w:szCs w:val="20"/>
          <w:lang w:val="es-MX"/>
        </w:rPr>
        <w:t>&gt;</w:t>
      </w:r>
    </w:p>
    <w:p w:rsidR="003E5064" w:rsidRPr="007A1A2B" w:rsidRDefault="001F26E5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TipoLiquidacion = GeneraConsigna</w:t>
      </w:r>
      <w:r w:rsidR="00996128" w:rsidRPr="007A1A2B">
        <w:rPr>
          <w:sz w:val="20"/>
          <w:szCs w:val="20"/>
          <w:lang w:val="es-MX"/>
        </w:rPr>
        <w:t>cion</w:t>
      </w:r>
    </w:p>
    <w:p w:rsidR="00DE0270" w:rsidRPr="007A1A2B" w:rsidRDefault="00DE0270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427" w:name="AO07_r"/>
      <w:r w:rsidR="003E5064" w:rsidRPr="007A1A2B">
        <w:rPr>
          <w:rFonts w:cs="Arial"/>
          <w:b/>
          <w:sz w:val="20"/>
          <w:szCs w:val="20"/>
        </w:rPr>
        <w:fldChar w:fldCharType="begin"/>
      </w:r>
      <w:r w:rsidR="003E5064" w:rsidRPr="007A1A2B">
        <w:rPr>
          <w:rFonts w:cs="Arial"/>
          <w:b/>
          <w:sz w:val="20"/>
          <w:szCs w:val="20"/>
        </w:rPr>
        <w:instrText xml:space="preserve"> HYPERLINK  \l "_AO07_Liquidar_Venta" </w:instrText>
      </w:r>
      <w:r w:rsidR="003E5064"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</w:t>
      </w:r>
      <w:r w:rsidR="003E5064" w:rsidRPr="007A1A2B">
        <w:rPr>
          <w:rStyle w:val="Hipervnculo"/>
          <w:rFonts w:cs="Arial"/>
          <w:b/>
          <w:sz w:val="20"/>
          <w:szCs w:val="20"/>
        </w:rPr>
        <w:t>7</w:t>
      </w:r>
      <w:r w:rsidRPr="007A1A2B">
        <w:rPr>
          <w:rStyle w:val="Hipervnculo"/>
          <w:rFonts w:cs="Arial"/>
          <w:b/>
          <w:sz w:val="20"/>
          <w:szCs w:val="20"/>
        </w:rPr>
        <w:t xml:space="preserve"> Liquidar Venta a Consignación por </w:t>
      </w:r>
      <w:r w:rsidR="003E5064" w:rsidRPr="007A1A2B">
        <w:rPr>
          <w:rStyle w:val="Hipervnculo"/>
          <w:rFonts w:cs="Arial"/>
          <w:b/>
          <w:sz w:val="20"/>
          <w:szCs w:val="20"/>
        </w:rPr>
        <w:t>Cancelación</w:t>
      </w:r>
      <w:bookmarkEnd w:id="427"/>
      <w:r w:rsidR="003E5064" w:rsidRPr="007A1A2B">
        <w:rPr>
          <w:rFonts w:cs="Arial"/>
          <w:b/>
          <w:sz w:val="20"/>
          <w:szCs w:val="20"/>
        </w:rPr>
        <w:fldChar w:fldCharType="end"/>
      </w:r>
    </w:p>
    <w:p w:rsidR="00561FF6" w:rsidRPr="007A1A2B" w:rsidRDefault="00561FF6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bookmarkStart w:id="428" w:name="paso9_4_3_AO05"/>
      <w:r w:rsidRPr="007A1A2B">
        <w:rPr>
          <w:rFonts w:cs="Arial"/>
          <w:sz w:val="20"/>
          <w:szCs w:val="20"/>
        </w:rPr>
        <w:t>El sistema recibe como parámetro la siguiente información:</w:t>
      </w:r>
    </w:p>
    <w:p w:rsidR="00561FF6" w:rsidRPr="007A1A2B" w:rsidRDefault="00561FF6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Fallo</w:t>
      </w:r>
    </w:p>
    <w:p w:rsidR="00561FF6" w:rsidRPr="007A1A2B" w:rsidRDefault="00561FF6" w:rsidP="00D52908">
      <w:pPr>
        <w:pStyle w:val="Prrafodelista"/>
        <w:numPr>
          <w:ilvl w:val="2"/>
          <w:numId w:val="16"/>
        </w:numPr>
        <w:ind w:left="1560" w:hanging="709"/>
        <w:rPr>
          <w:lang w:eastAsia="en-US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w:anchor="_AO08_Terminar_Proceso" w:history="1">
        <w:r w:rsidRPr="007A1A2B">
          <w:rPr>
            <w:rStyle w:val="Hipervnculo"/>
            <w:rFonts w:cs="Arial"/>
            <w:b/>
            <w:sz w:val="20"/>
            <w:szCs w:val="20"/>
          </w:rPr>
          <w:t>AO08 Terminar Proceso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le envía como parámetro la siguiente información:</w:t>
      </w:r>
    </w:p>
    <w:p w:rsidR="004B632F" w:rsidRPr="007A1A2B" w:rsidRDefault="00561FF6" w:rsidP="00D52908">
      <w:pPr>
        <w:pStyle w:val="Prrafodelista"/>
        <w:numPr>
          <w:ilvl w:val="3"/>
          <w:numId w:val="16"/>
        </w:numPr>
        <w:ind w:left="2410" w:hanging="850"/>
        <w:rPr>
          <w:lang w:eastAsia="en-US"/>
        </w:rPr>
      </w:pPr>
      <w:r w:rsidRPr="007A1A2B">
        <w:rPr>
          <w:sz w:val="20"/>
          <w:szCs w:val="20"/>
          <w:lang w:eastAsia="en-US"/>
        </w:rPr>
        <w:t>Fallo</w:t>
      </w:r>
      <w:bookmarkEnd w:id="428"/>
    </w:p>
    <w:p w:rsidR="00DE0270" w:rsidRPr="007A1A2B" w:rsidRDefault="005377F0" w:rsidP="00D52908">
      <w:pPr>
        <w:numPr>
          <w:ilvl w:val="0"/>
          <w:numId w:val="16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actor selecciona la opción </w:t>
      </w:r>
      <w:r w:rsidRPr="007A1A2B">
        <w:rPr>
          <w:b/>
          <w:sz w:val="20"/>
          <w:szCs w:val="20"/>
          <w:lang w:eastAsia="en-US"/>
        </w:rPr>
        <w:t>Regresar</w:t>
      </w:r>
      <w:r w:rsidRPr="007A1A2B">
        <w:rPr>
          <w:sz w:val="20"/>
          <w:szCs w:val="20"/>
          <w:lang w:eastAsia="en-US"/>
        </w:rPr>
        <w:t>&gt;</w:t>
      </w:r>
    </w:p>
    <w:p w:rsidR="00A67C44" w:rsidRPr="007A1A2B" w:rsidRDefault="00A67C44" w:rsidP="00D52908">
      <w:pPr>
        <w:numPr>
          <w:ilvl w:val="1"/>
          <w:numId w:val="16"/>
        </w:numPr>
        <w:ind w:left="839" w:hanging="482"/>
        <w:rPr>
          <w:b/>
          <w:sz w:val="20"/>
          <w:szCs w:val="20"/>
        </w:rPr>
      </w:pPr>
      <w:r w:rsidRPr="007A1A2B">
        <w:rPr>
          <w:sz w:val="20"/>
          <w:lang w:val="es-MX"/>
        </w:rPr>
        <w:t xml:space="preserve">Si &lt;se realizaron cambios (se capturó producto a devolver)&gt;, el sistema presenta el mensaje </w:t>
      </w:r>
      <w:r w:rsidRPr="007A1A2B"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p w:rsidR="00A67C44" w:rsidRPr="007A1A2B" w:rsidRDefault="00A67C4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A67C44" w:rsidRPr="007A1A2B" w:rsidRDefault="00A67C4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El sistema continúa en el paso en donde fue invocado</w:t>
      </w:r>
    </w:p>
    <w:p w:rsidR="00A67C44" w:rsidRPr="007A1A2B" w:rsidRDefault="00A67C4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 xml:space="preserve"> &gt;</w:t>
      </w:r>
    </w:p>
    <w:p w:rsidR="00A67C44" w:rsidRPr="007A1A2B" w:rsidRDefault="00A67C4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A67C44" w:rsidRPr="007A1A2B" w:rsidRDefault="00A67C44" w:rsidP="00D52908">
      <w:pPr>
        <w:numPr>
          <w:ilvl w:val="1"/>
          <w:numId w:val="16"/>
        </w:numPr>
        <w:ind w:left="839" w:hanging="48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 xml:space="preserve">Si &lt;no se realizaron cambios (no </w:t>
      </w:r>
      <w:r w:rsidR="0098310D" w:rsidRPr="007A1A2B">
        <w:rPr>
          <w:sz w:val="20"/>
          <w:lang w:val="es-MX"/>
        </w:rPr>
        <w:t>se capturó producto a devolver</w:t>
      </w:r>
      <w:r w:rsidRPr="007A1A2B">
        <w:rPr>
          <w:sz w:val="20"/>
          <w:lang w:val="es-MX"/>
        </w:rPr>
        <w:t>)&gt;</w:t>
      </w:r>
    </w:p>
    <w:p w:rsidR="005377F0" w:rsidRPr="007A1A2B" w:rsidRDefault="00A67C4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3E5064" w:rsidRPr="007A1A2B" w:rsidRDefault="003E5064" w:rsidP="007D190B">
      <w:pPr>
        <w:rPr>
          <w:lang w:eastAsia="en-US"/>
        </w:rPr>
      </w:pPr>
    </w:p>
    <w:p w:rsidR="005377F0" w:rsidRPr="007A1A2B" w:rsidRDefault="005377F0" w:rsidP="007D190B">
      <w:pPr>
        <w:rPr>
          <w:lang w:eastAsia="en-US"/>
        </w:rPr>
      </w:pPr>
    </w:p>
    <w:bookmarkStart w:id="429" w:name="_AO06_Liquidar_Venta"/>
    <w:bookmarkEnd w:id="429"/>
    <w:p w:rsidR="00C32A0E" w:rsidRPr="007A1A2B" w:rsidRDefault="00DE0270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"AO06_r" </w:instrText>
      </w:r>
      <w:r w:rsidRPr="007A1A2B">
        <w:rPr>
          <w:bCs w:val="0"/>
        </w:rPr>
        <w:fldChar w:fldCharType="separate"/>
      </w:r>
      <w:bookmarkStart w:id="430" w:name="_Toc422999313"/>
      <w:r w:rsidR="00C32A0E" w:rsidRPr="007A1A2B">
        <w:rPr>
          <w:rStyle w:val="Hipervnculo"/>
          <w:bCs w:val="0"/>
        </w:rPr>
        <w:t>AO0</w:t>
      </w:r>
      <w:r w:rsidRPr="007A1A2B">
        <w:rPr>
          <w:rStyle w:val="Hipervnculo"/>
          <w:bCs w:val="0"/>
        </w:rPr>
        <w:t>6</w:t>
      </w:r>
      <w:r w:rsidR="00C32A0E" w:rsidRPr="007A1A2B">
        <w:rPr>
          <w:rStyle w:val="Hipervnculo"/>
          <w:bCs w:val="0"/>
        </w:rPr>
        <w:t xml:space="preserve"> Liquidar Venta a Consignación </w:t>
      </w:r>
      <w:r w:rsidRPr="007A1A2B">
        <w:rPr>
          <w:rStyle w:val="Hipervnculo"/>
          <w:bCs w:val="0"/>
        </w:rPr>
        <w:t>por Devolución</w:t>
      </w:r>
      <w:bookmarkEnd w:id="430"/>
      <w:r w:rsidRPr="007A1A2B">
        <w:rPr>
          <w:bCs w:val="0"/>
        </w:rPr>
        <w:fldChar w:fldCharType="end"/>
      </w:r>
    </w:p>
    <w:p w:rsidR="00C32A0E" w:rsidRPr="007A1A2B" w:rsidRDefault="00C32A0E" w:rsidP="00C32A0E"/>
    <w:p w:rsidR="00CF5C99" w:rsidRPr="007A1A2B" w:rsidRDefault="00CF5C99" w:rsidP="00D52908">
      <w:pPr>
        <w:numPr>
          <w:ilvl w:val="0"/>
          <w:numId w:val="17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obtiene información de los movimientos de devolución asociados a la Venta a Consignación, donde &lt;TrpTpd.TransProdID1 = TransProd.TransProdID registrado en sesión </w:t>
      </w:r>
      <w:r w:rsidRPr="007A1A2B">
        <w:rPr>
          <w:rFonts w:cs="Arial"/>
          <w:sz w:val="20"/>
          <w:szCs w:val="20"/>
        </w:rPr>
        <w:t>(objetoTransProd)</w:t>
      </w:r>
      <w:r w:rsidRPr="007A1A2B">
        <w:rPr>
          <w:sz w:val="20"/>
          <w:szCs w:val="20"/>
          <w:lang w:val="es-MX"/>
        </w:rPr>
        <w:t>&gt;:</w:t>
      </w:r>
    </w:p>
    <w:p w:rsidR="00CF5C99" w:rsidRPr="007A1A2B" w:rsidRDefault="00CF5C99" w:rsidP="00D52908">
      <w:pPr>
        <w:numPr>
          <w:ilvl w:val="1"/>
          <w:numId w:val="17"/>
        </w:numPr>
        <w:ind w:left="839" w:hanging="482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TrpTpd</w:t>
      </w:r>
    </w:p>
    <w:p w:rsidR="00CF5C99" w:rsidRPr="007A1A2B" w:rsidRDefault="00CF5C99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CF5C99" w:rsidRPr="007A1A2B" w:rsidRDefault="00CF5C99" w:rsidP="00D52908">
      <w:pPr>
        <w:numPr>
          <w:ilvl w:val="0"/>
          <w:numId w:val="17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 </w:t>
      </w:r>
      <w:r w:rsidR="00007FB3" w:rsidRPr="007A1A2B">
        <w:rPr>
          <w:sz w:val="20"/>
          <w:szCs w:val="20"/>
          <w:lang w:val="es-MX"/>
        </w:rPr>
        <w:t xml:space="preserve">Si </w:t>
      </w:r>
      <w:r w:rsidRPr="007A1A2B">
        <w:rPr>
          <w:sz w:val="20"/>
          <w:szCs w:val="20"/>
          <w:lang w:val="es-MX"/>
        </w:rPr>
        <w:t xml:space="preserve">&lt;se obtuvo </w:t>
      </w:r>
      <w:r w:rsidR="007D6FB8" w:rsidRPr="007A1A2B">
        <w:rPr>
          <w:sz w:val="20"/>
          <w:szCs w:val="20"/>
          <w:lang w:val="es-MX"/>
        </w:rPr>
        <w:t>un movimiento de devolución asociado</w:t>
      </w:r>
      <w:r w:rsidRPr="007A1A2B">
        <w:rPr>
          <w:sz w:val="20"/>
          <w:szCs w:val="20"/>
          <w:lang w:val="es-MX"/>
        </w:rPr>
        <w:t xml:space="preserve"> a la Venta a Consignación&gt;</w:t>
      </w:r>
    </w:p>
    <w:p w:rsidR="007D6FB8" w:rsidRPr="007A1A2B" w:rsidRDefault="003C6546" w:rsidP="00D52908">
      <w:pPr>
        <w:numPr>
          <w:ilvl w:val="1"/>
          <w:numId w:val="17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registra en sesión la siguiente información:</w:t>
      </w:r>
    </w:p>
    <w:p w:rsidR="003C6546" w:rsidRPr="007A1A2B" w:rsidRDefault="003C654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TransProdIDDevolucion = TransProdID de la devolución obtenida</w:t>
      </w:r>
    </w:p>
    <w:p w:rsidR="003C6546" w:rsidRPr="007A1A2B" w:rsidRDefault="00992A22" w:rsidP="00D52908">
      <w:pPr>
        <w:numPr>
          <w:ilvl w:val="1"/>
          <w:numId w:val="17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elimina la siguiente información: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TrpTpd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TransProdID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TransProdID1 = TransProd.TransProdID registrado en sesión (objetoTransProd)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C32A0E" w:rsidRPr="007A1A2B" w:rsidRDefault="00C32A0E" w:rsidP="00D52908">
      <w:pPr>
        <w:numPr>
          <w:ilvl w:val="1"/>
          <w:numId w:val="17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7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C32A0E" w:rsidRPr="007A1A2B" w:rsidRDefault="00C32A0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C32A0E" w:rsidRPr="007A1A2B" w:rsidRDefault="00C32A0E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C32A0E" w:rsidRPr="007A1A2B" w:rsidRDefault="00C32A0E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TransProdID = TransProdID</w:t>
      </w:r>
      <w:r w:rsidR="00992A22" w:rsidRPr="007A1A2B">
        <w:rPr>
          <w:sz w:val="20"/>
          <w:lang w:val="es-MX"/>
        </w:rPr>
        <w:t>Devolucion</w:t>
      </w:r>
      <w:r w:rsidRPr="007A1A2B">
        <w:rPr>
          <w:sz w:val="20"/>
          <w:lang w:val="es-MX"/>
        </w:rPr>
        <w:t xml:space="preserve"> registrado en sesión </w:t>
      </w:r>
    </w:p>
    <w:p w:rsidR="00C32A0E" w:rsidRPr="007A1A2B" w:rsidRDefault="00C32A0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C32A0E" w:rsidRPr="007A1A2B" w:rsidRDefault="00C32A0E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C32A0E" w:rsidRPr="007A1A2B" w:rsidRDefault="00C32A0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="00AE5DDC" w:rsidRPr="007A1A2B">
        <w:rPr>
          <w:rFonts w:cs="Arial"/>
          <w:sz w:val="20"/>
          <w:szCs w:val="20"/>
        </w:rPr>
        <w:t xml:space="preserve"> de devolución</w:t>
      </w:r>
      <w:r w:rsidRPr="007A1A2B">
        <w:rPr>
          <w:sz w:val="20"/>
          <w:lang w:val="es-MX"/>
        </w:rPr>
        <w:t>:</w:t>
      </w:r>
    </w:p>
    <w:p w:rsidR="00C32A0E" w:rsidRPr="007A1A2B" w:rsidRDefault="00C32A0E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</w:t>
      </w:r>
      <w:r w:rsidR="00992A22" w:rsidRPr="007A1A2B">
        <w:rPr>
          <w:sz w:val="20"/>
          <w:lang w:val="es-MX"/>
        </w:rPr>
        <w:t>Dev</w:t>
      </w:r>
    </w:p>
    <w:p w:rsidR="00992A22" w:rsidRPr="007A1A2B" w:rsidRDefault="00992A22" w:rsidP="00D52908">
      <w:pPr>
        <w:numPr>
          <w:ilvl w:val="1"/>
          <w:numId w:val="17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obtiene la siguiente información de los detalles de la </w:t>
      </w:r>
      <w:r w:rsidR="00AE5DDC" w:rsidRPr="007A1A2B">
        <w:rPr>
          <w:sz w:val="20"/>
          <w:lang w:val="es-MX"/>
        </w:rPr>
        <w:t>devolución</w:t>
      </w:r>
      <w:r w:rsidRPr="007A1A2B">
        <w:rPr>
          <w:sz w:val="20"/>
          <w:lang w:val="es-MX"/>
        </w:rPr>
        <w:t xml:space="preserve"> </w:t>
      </w:r>
      <w:r w:rsidRPr="007A1A2B">
        <w:rPr>
          <w:sz w:val="20"/>
          <w:szCs w:val="20"/>
          <w:lang w:val="es-MX"/>
        </w:rPr>
        <w:t xml:space="preserve">&lt;TransProdDetalle.TransProdID = TransProdDev.TransProdID registrado en sesión </w:t>
      </w:r>
      <w:r w:rsidRPr="007A1A2B">
        <w:rPr>
          <w:rFonts w:cs="Arial"/>
          <w:sz w:val="20"/>
          <w:szCs w:val="20"/>
        </w:rPr>
        <w:t>(objetoTransProdDev)</w:t>
      </w:r>
      <w:r w:rsidRPr="007A1A2B">
        <w:rPr>
          <w:sz w:val="20"/>
          <w:szCs w:val="20"/>
          <w:lang w:val="es-MX"/>
        </w:rPr>
        <w:t>&gt;</w:t>
      </w:r>
      <w:r w:rsidRPr="007A1A2B">
        <w:rPr>
          <w:sz w:val="20"/>
          <w:lang w:val="es-MX"/>
        </w:rPr>
        <w:t>: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TransProdDetalle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TransProdDetalleID</w:t>
      </w:r>
    </w:p>
    <w:p w:rsidR="00992A22" w:rsidRPr="007A1A2B" w:rsidRDefault="00992A22" w:rsidP="00D52908">
      <w:pPr>
        <w:numPr>
          <w:ilvl w:val="1"/>
          <w:numId w:val="17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Para cada detalle de la </w:t>
      </w:r>
      <w:r w:rsidR="00AE5DDC" w:rsidRPr="007A1A2B">
        <w:rPr>
          <w:sz w:val="20"/>
          <w:lang w:val="es-MX"/>
        </w:rPr>
        <w:t>devolución</w:t>
      </w:r>
      <w:r w:rsidRPr="007A1A2B">
        <w:rPr>
          <w:sz w:val="20"/>
          <w:lang w:val="es-MX"/>
        </w:rPr>
        <w:t xml:space="preserve"> obtenido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8" w:history="1">
        <w:r w:rsidRPr="007A1A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992A22" w:rsidRPr="007A1A2B" w:rsidRDefault="00992A22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ObtenerDetalleTransaccion</w:t>
      </w:r>
    </w:p>
    <w:p w:rsidR="00992A22" w:rsidRPr="007A1A2B" w:rsidRDefault="00992A22" w:rsidP="00D52908">
      <w:pPr>
        <w:pStyle w:val="Prrafodelista"/>
        <w:numPr>
          <w:ilvl w:val="5"/>
          <w:numId w:val="17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 xml:space="preserve">TransProd = </w:t>
      </w:r>
      <w:r w:rsidR="00AE5DDC" w:rsidRPr="007A1A2B">
        <w:rPr>
          <w:sz w:val="20"/>
          <w:lang w:val="es-MX"/>
        </w:rPr>
        <w:t>&lt;</w:t>
      </w:r>
      <w:r w:rsidRPr="007A1A2B">
        <w:rPr>
          <w:sz w:val="20"/>
          <w:szCs w:val="20"/>
          <w:lang w:val="es-MX"/>
        </w:rPr>
        <w:t>TransProdDev.TransProdID</w:t>
      </w:r>
      <w:r w:rsidR="00AE5DDC" w:rsidRPr="007A1A2B">
        <w:rPr>
          <w:sz w:val="20"/>
          <w:szCs w:val="20"/>
          <w:lang w:val="es-MX"/>
        </w:rPr>
        <w:t>&gt;</w:t>
      </w:r>
      <w:r w:rsidRPr="007A1A2B">
        <w:rPr>
          <w:sz w:val="20"/>
          <w:szCs w:val="20"/>
          <w:lang w:val="es-MX"/>
        </w:rPr>
        <w:t xml:space="preserve"> registrado en sesión </w:t>
      </w:r>
      <w:r w:rsidRPr="007A1A2B">
        <w:rPr>
          <w:rFonts w:cs="Arial"/>
          <w:sz w:val="20"/>
          <w:szCs w:val="20"/>
        </w:rPr>
        <w:t>(objetoTransProd</w:t>
      </w:r>
      <w:r w:rsidR="00AE5DDC" w:rsidRPr="007A1A2B">
        <w:rPr>
          <w:rFonts w:cs="Arial"/>
          <w:sz w:val="20"/>
          <w:szCs w:val="20"/>
        </w:rPr>
        <w:t>Dev</w:t>
      </w:r>
      <w:r w:rsidRPr="007A1A2B">
        <w:rPr>
          <w:rFonts w:cs="Arial"/>
          <w:sz w:val="20"/>
          <w:szCs w:val="20"/>
        </w:rPr>
        <w:t>)</w:t>
      </w:r>
    </w:p>
    <w:p w:rsidR="00992A22" w:rsidRPr="007A1A2B" w:rsidRDefault="00992A22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TransProdDetalle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registra la información del objeto recibido dentro de un arreglo: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ArregloTransProdDetalleDev</w:t>
      </w:r>
    </w:p>
    <w:p w:rsidR="00992A22" w:rsidRPr="007A1A2B" w:rsidRDefault="00992A22" w:rsidP="00D52908">
      <w:pPr>
        <w:pStyle w:val="Prrafodelista"/>
        <w:numPr>
          <w:ilvl w:val="4"/>
          <w:numId w:val="17"/>
        </w:numPr>
        <w:ind w:left="3402" w:hanging="992"/>
      </w:pPr>
      <w:r w:rsidRPr="007A1A2B">
        <w:rPr>
          <w:sz w:val="20"/>
          <w:lang w:val="es-MX"/>
        </w:rPr>
        <w:t>TransProdDetalle</w:t>
      </w:r>
    </w:p>
    <w:p w:rsidR="003623FD" w:rsidRPr="007A1A2B" w:rsidRDefault="003623FD" w:rsidP="00D52908">
      <w:pPr>
        <w:numPr>
          <w:ilvl w:val="1"/>
          <w:numId w:val="17"/>
        </w:numPr>
        <w:ind w:left="839" w:hanging="482"/>
        <w:rPr>
          <w:sz w:val="20"/>
          <w:szCs w:val="20"/>
        </w:rPr>
      </w:pPr>
      <w:r w:rsidRPr="007A1A2B">
        <w:rPr>
          <w:sz w:val="20"/>
          <w:szCs w:val="20"/>
        </w:rPr>
        <w:t>Para cada detalle de la devolución incluido en el ArregloTransProdDetalleDev</w:t>
      </w:r>
    </w:p>
    <w:p w:rsidR="00B6659A" w:rsidRPr="007A1A2B" w:rsidRDefault="00B6659A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9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B6659A" w:rsidRPr="007A1A2B" w:rsidRDefault="00B6659A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6659A" w:rsidRPr="007A1A2B" w:rsidRDefault="00B6659A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B6659A" w:rsidRPr="007A1A2B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ProductoClave = &lt;TransProdDetalle.ProductoClave&gt;</w:t>
      </w:r>
    </w:p>
    <w:p w:rsidR="00B6659A" w:rsidRPr="007A1A2B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TipoUnidad = &lt;TransProdDetalle.TipoUnidad&gt;</w:t>
      </w:r>
    </w:p>
    <w:p w:rsidR="00B6659A" w:rsidRPr="007A1A2B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Cantidad = &lt;TransProdDetalle.Cantidad&gt;</w:t>
      </w:r>
    </w:p>
    <w:p w:rsidR="00B6659A" w:rsidRPr="007A1A2B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TipoTransProd = </w:t>
      </w:r>
      <w:r w:rsidR="00C618F3" w:rsidRPr="007A1A2B">
        <w:rPr>
          <w:sz w:val="20"/>
          <w:lang w:val="es-MX"/>
        </w:rPr>
        <w:t>&lt;TransProdDev.Tipo&gt; registrado en sesión (objeto TransProdDev)</w:t>
      </w:r>
    </w:p>
    <w:p w:rsidR="00B6659A" w:rsidRPr="007A1A2B" w:rsidRDefault="00C618F3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TipoMovimiento = &lt;TransProdDev.TipoMovimiento&gt; registrado en sesión (objeto TransProdDev)</w:t>
      </w:r>
    </w:p>
    <w:p w:rsidR="00B6659A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AlmacenID = AlmacenID registrado en sesión</w:t>
      </w:r>
    </w:p>
    <w:p w:rsidR="002F6445" w:rsidRPr="002F6445" w:rsidRDefault="002F6445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2F6445">
        <w:rPr>
          <w:sz w:val="20"/>
          <w:lang w:val="es-MX"/>
        </w:rPr>
        <w:t xml:space="preserve">GrupoMotivo = </w:t>
      </w:r>
      <w:r w:rsidRPr="002F6445">
        <w:rPr>
          <w:rFonts w:cs="Arial"/>
          <w:sz w:val="20"/>
          <w:szCs w:val="20"/>
        </w:rPr>
        <w:t>GrupoMotivo registrado en sesión</w:t>
      </w:r>
    </w:p>
    <w:p w:rsidR="00B6659A" w:rsidRPr="007A1A2B" w:rsidRDefault="002F6445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>
        <w:rPr>
          <w:sz w:val="20"/>
          <w:lang w:val="es-MX"/>
        </w:rPr>
        <w:t>Cancelacion</w:t>
      </w:r>
      <w:r w:rsidR="00B6659A" w:rsidRPr="007A1A2B">
        <w:rPr>
          <w:sz w:val="20"/>
          <w:lang w:val="es-MX"/>
        </w:rPr>
        <w:t xml:space="preserve"> = 1</w:t>
      </w:r>
    </w:p>
    <w:p w:rsidR="00B6659A" w:rsidRPr="007A1A2B" w:rsidRDefault="00B6659A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B6659A" w:rsidRPr="007A1A2B" w:rsidRDefault="00B6659A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B20E0F" w:rsidRPr="00D42F21" w:rsidRDefault="00B20E0F" w:rsidP="00B20E0F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highlight w:val="yellow"/>
          <w:lang w:val="es-MX"/>
        </w:rPr>
      </w:pPr>
      <w:r w:rsidRPr="00D42F21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D42F21">
        <w:rPr>
          <w:sz w:val="20"/>
          <w:szCs w:val="20"/>
          <w:highlight w:val="yellow"/>
        </w:rPr>
        <w:t xml:space="preserve">donde Cliente.ClienteClave = TransProd.ClienteClave </w:t>
      </w:r>
      <w:r w:rsidRPr="00D42F21">
        <w:rPr>
          <w:sz w:val="20"/>
          <w:szCs w:val="20"/>
          <w:highlight w:val="yellow"/>
          <w:lang w:eastAsia="en-US"/>
        </w:rPr>
        <w:t>(objeto TransProd registrado en sesión)</w:t>
      </w:r>
      <w:r w:rsidRPr="00D42F21">
        <w:rPr>
          <w:sz w:val="20"/>
          <w:highlight w:val="yellow"/>
        </w:rPr>
        <w:t>&gt;</w:t>
      </w:r>
    </w:p>
    <w:p w:rsidR="00B20E0F" w:rsidRPr="00D42F21" w:rsidRDefault="00B20E0F" w:rsidP="00B20E0F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highlight w:val="yellow"/>
          <w:lang w:val="es-MX"/>
        </w:rPr>
      </w:pPr>
      <w:r w:rsidRPr="00D42F21">
        <w:rPr>
          <w:sz w:val="20"/>
          <w:highlight w:val="yellow"/>
        </w:rPr>
        <w:t xml:space="preserve">Si &lt;el producto actual se puede prestar &lt;ProductoDetalle.ProductoClave = </w:t>
      </w:r>
      <w:r w:rsidR="00324AB0" w:rsidRPr="00D42F21">
        <w:rPr>
          <w:sz w:val="20"/>
          <w:highlight w:val="yellow"/>
        </w:rPr>
        <w:t>TransProdDetalle.</w:t>
      </w:r>
      <w:r w:rsidR="00324AB0" w:rsidRPr="00D42F21">
        <w:rPr>
          <w:sz w:val="20"/>
          <w:szCs w:val="20"/>
          <w:highlight w:val="yellow"/>
        </w:rPr>
        <w:t>ProductoClave&gt;</w:t>
      </w:r>
      <w:r w:rsidRPr="00D42F21">
        <w:rPr>
          <w:sz w:val="20"/>
          <w:highlight w:val="yellow"/>
        </w:rPr>
        <w:t xml:space="preserve"> y &lt;ProductoDetalle.PRUTipoUnidad = </w:t>
      </w:r>
      <w:r w:rsidR="00324AB0" w:rsidRPr="00D42F21">
        <w:rPr>
          <w:sz w:val="20"/>
          <w:highlight w:val="yellow"/>
        </w:rPr>
        <w:t>TransProdDetalle.Tipo</w:t>
      </w:r>
      <w:r w:rsidRPr="00D42F21">
        <w:rPr>
          <w:sz w:val="20"/>
          <w:szCs w:val="20"/>
          <w:highlight w:val="yellow"/>
        </w:rPr>
        <w:t xml:space="preserve">Unidad </w:t>
      </w:r>
      <w:r w:rsidRPr="00D42F21">
        <w:rPr>
          <w:sz w:val="20"/>
          <w:highlight w:val="yellow"/>
        </w:rPr>
        <w:t>&gt; y &lt;ProductoDetalle.Prestamo = 1&gt;&gt;</w:t>
      </w:r>
    </w:p>
    <w:p w:rsidR="00B20E0F" w:rsidRPr="00D42F21" w:rsidRDefault="00B20E0F" w:rsidP="00324AB0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highlight w:val="yellow"/>
        </w:rPr>
      </w:pPr>
      <w:r w:rsidRPr="00D42F21">
        <w:rPr>
          <w:sz w:val="20"/>
          <w:highlight w:val="yellow"/>
        </w:rPr>
        <w:t xml:space="preserve">El caso de uso incluye la funcionalidad del caso de uso </w:t>
      </w:r>
      <w:hyperlink r:id="rId90" w:history="1">
        <w:r w:rsidRPr="00D42F21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42F21">
        <w:rPr>
          <w:b/>
          <w:sz w:val="20"/>
          <w:highlight w:val="yellow"/>
        </w:rPr>
        <w:t xml:space="preserve"> </w:t>
      </w:r>
      <w:r w:rsidRPr="00D42F21">
        <w:rPr>
          <w:sz w:val="20"/>
          <w:highlight w:val="yellow"/>
        </w:rPr>
        <w:t>y le envía como parámetro la siguiente información:</w:t>
      </w:r>
    </w:p>
    <w:p w:rsidR="00B20E0F" w:rsidRPr="00D42F21" w:rsidRDefault="00B20E0F" w:rsidP="00324AB0">
      <w:pPr>
        <w:pStyle w:val="Prrafodelista"/>
        <w:numPr>
          <w:ilvl w:val="5"/>
          <w:numId w:val="17"/>
        </w:numPr>
        <w:ind w:left="4536" w:hanging="1134"/>
        <w:rPr>
          <w:sz w:val="20"/>
          <w:highlight w:val="yellow"/>
        </w:rPr>
      </w:pPr>
      <w:r w:rsidRPr="00D42F21">
        <w:rPr>
          <w:sz w:val="20"/>
          <w:highlight w:val="yellow"/>
        </w:rPr>
        <w:t>ActualizarPrestamo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>ClienteClave = &lt;TransProd.ClienteClave&gt; (objeto TransProd registrado en sesión)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>ProductoClave = &lt;ProductoDetalle.ProductoDetClave&gt; donde &lt;ProductoDetalle.ProductoClave = TransProdDetalle.ProductoClave y ProductoDetalle.PRUTipoUnidad = TransProdDetalle.TipoUnidad&gt;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 xml:space="preserve">TipoTransProd = </w:t>
      </w:r>
      <w:r w:rsidR="00325B80" w:rsidRPr="00D42F21">
        <w:rPr>
          <w:sz w:val="20"/>
          <w:highlight w:val="yellow"/>
          <w:lang w:val="es-MX"/>
        </w:rPr>
        <w:t>&lt;TransProdDev.Tipo&gt; registrado en sesión (objeto TransProdDev)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>Cantidad = &lt;TransProdDetalle.Cantidad&gt; * -1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>TipoUnidad = &lt;TransProdDetalle.TipoUnidad&gt;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 xml:space="preserve">Vendido = </w:t>
      </w:r>
      <w:r w:rsidR="00325B80" w:rsidRPr="00D42F21">
        <w:rPr>
          <w:sz w:val="20"/>
          <w:highlight w:val="yellow"/>
        </w:rPr>
        <w:t>2</w:t>
      </w:r>
    </w:p>
    <w:p w:rsidR="00B20E0F" w:rsidRPr="00D42F21" w:rsidRDefault="00B20E0F" w:rsidP="00324AB0">
      <w:pPr>
        <w:pStyle w:val="Prrafodelista"/>
        <w:numPr>
          <w:ilvl w:val="5"/>
          <w:numId w:val="17"/>
        </w:numPr>
        <w:ind w:left="4536" w:hanging="1134"/>
        <w:rPr>
          <w:b/>
          <w:sz w:val="20"/>
          <w:highlight w:val="yellow"/>
        </w:rPr>
      </w:pPr>
      <w:r w:rsidRPr="00D42F21">
        <w:rPr>
          <w:sz w:val="20"/>
          <w:highlight w:val="yellow"/>
        </w:rPr>
        <w:t>El sistema recibe la siguiente información: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  <w:lang w:val="es-MX"/>
        </w:rPr>
      </w:pPr>
      <w:r w:rsidRPr="00D42F21">
        <w:rPr>
          <w:sz w:val="20"/>
          <w:szCs w:val="20"/>
          <w:highlight w:val="yellow"/>
        </w:rPr>
        <w:t>OP</w:t>
      </w:r>
      <w:r w:rsidRPr="00D42F21">
        <w:rPr>
          <w:sz w:val="20"/>
          <w:highlight w:val="yellow"/>
        </w:rPr>
        <w:t>_Verdadero</w:t>
      </w:r>
    </w:p>
    <w:p w:rsidR="00C618F3" w:rsidRPr="007A1A2B" w:rsidRDefault="00C618F3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 xml:space="preserve">El caso de uso incluye la funcionalidad del caso de uso </w:t>
      </w:r>
      <w:hyperlink r:id="rId91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C618F3" w:rsidRPr="007A1A2B" w:rsidRDefault="00C618F3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618F3" w:rsidRPr="007A1A2B" w:rsidRDefault="00C618F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C618F3" w:rsidRPr="007A1A2B" w:rsidRDefault="00C618F3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Importe = &lt;TransProd</w:t>
      </w:r>
      <w:r w:rsidR="00940DE0" w:rsidRPr="007A1A2B">
        <w:rPr>
          <w:sz w:val="20"/>
          <w:szCs w:val="20"/>
          <w:lang w:val="es-MX"/>
        </w:rPr>
        <w:t>Detalle.Total&gt;</w:t>
      </w:r>
    </w:p>
    <w:p w:rsidR="00C618F3" w:rsidRPr="007A1A2B" w:rsidRDefault="00C618F3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3623FD" w:rsidRPr="00361B17" w:rsidRDefault="00C618F3" w:rsidP="00D52908">
      <w:pPr>
        <w:pStyle w:val="Prrafodelista"/>
        <w:numPr>
          <w:ilvl w:val="4"/>
          <w:numId w:val="17"/>
        </w:numPr>
        <w:ind w:left="3402" w:hanging="992"/>
      </w:pPr>
      <w:r w:rsidRPr="00361B17">
        <w:rPr>
          <w:sz w:val="20"/>
          <w:szCs w:val="20"/>
          <w:lang w:val="es-MX"/>
        </w:rPr>
        <w:t>Verdadero</w:t>
      </w:r>
    </w:p>
    <w:p w:rsidR="00940DE0" w:rsidRPr="00361B17" w:rsidRDefault="00940DE0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El sistema actualiza la siguiente información para la transacción de la Venta a Consignación registrada en sesión &lt;TransProd.</w:t>
      </w:r>
      <w:r w:rsidRPr="00361B17">
        <w:rPr>
          <w:sz w:val="20"/>
          <w:szCs w:val="20"/>
        </w:rPr>
        <w:t>TransProdID = TransProd.TransProdID registrado en sesión (objeto TransProd)</w:t>
      </w:r>
      <w:r w:rsidRPr="00361B17">
        <w:rPr>
          <w:sz w:val="20"/>
          <w:szCs w:val="20"/>
          <w:lang w:val="es-MX"/>
        </w:rPr>
        <w:t>&gt;:</w:t>
      </w:r>
    </w:p>
    <w:p w:rsidR="00940DE0" w:rsidRPr="00361B17" w:rsidRDefault="00940DE0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</w:rPr>
      </w:pPr>
      <w:r w:rsidRPr="00361B17">
        <w:rPr>
          <w:b/>
          <w:sz w:val="20"/>
          <w:szCs w:val="20"/>
        </w:rPr>
        <w:t>TransProd</w:t>
      </w:r>
    </w:p>
    <w:p w:rsidR="00940DE0" w:rsidRPr="00361B17" w:rsidRDefault="00940DE0" w:rsidP="00D52908">
      <w:pPr>
        <w:pStyle w:val="Prrafodelista"/>
        <w:numPr>
          <w:ilvl w:val="4"/>
          <w:numId w:val="17"/>
        </w:numPr>
        <w:ind w:left="3402" w:hanging="992"/>
        <w:rPr>
          <w:rFonts w:cs="Arial"/>
          <w:sz w:val="20"/>
          <w:szCs w:val="20"/>
        </w:rPr>
      </w:pPr>
      <w:r w:rsidRPr="00361B17">
        <w:rPr>
          <w:rFonts w:cs="Arial"/>
          <w:sz w:val="20"/>
          <w:szCs w:val="20"/>
        </w:rPr>
        <w:t xml:space="preserve">Saldo = </w:t>
      </w:r>
      <w:r w:rsidRPr="00361B17">
        <w:rPr>
          <w:rFonts w:cs="Arial"/>
          <w:i/>
          <w:sz w:val="20"/>
          <w:szCs w:val="20"/>
        </w:rPr>
        <w:t>Saldo</w:t>
      </w:r>
      <w:r w:rsidRPr="00361B17">
        <w:rPr>
          <w:rFonts w:cs="Arial"/>
          <w:sz w:val="20"/>
          <w:szCs w:val="20"/>
        </w:rPr>
        <w:t xml:space="preserve"> + &lt;TransProdDetalle.Total&gt;</w:t>
      </w:r>
    </w:p>
    <w:p w:rsidR="00361B17" w:rsidRDefault="00361B17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y registra en sesión la siguiente información para el producto actual, donde &lt;ProductoDetalle.ProductoClave = </w:t>
      </w:r>
      <w:r w:rsidRPr="00361B17">
        <w:rPr>
          <w:rFonts w:cs="Arial"/>
          <w:sz w:val="20"/>
          <w:szCs w:val="20"/>
        </w:rPr>
        <w:t>TransProdDetalle.</w:t>
      </w:r>
      <w:r>
        <w:rPr>
          <w:rFonts w:cs="Arial"/>
          <w:sz w:val="20"/>
          <w:szCs w:val="20"/>
        </w:rPr>
        <w:t>ProductoClave</w:t>
      </w:r>
      <w:r>
        <w:rPr>
          <w:sz w:val="20"/>
          <w:szCs w:val="20"/>
        </w:rPr>
        <w:t xml:space="preserve"> y ProductoDetalle.PRUTipoUnidad = </w:t>
      </w:r>
      <w:r w:rsidRPr="00361B17">
        <w:rPr>
          <w:rFonts w:cs="Arial"/>
          <w:sz w:val="20"/>
          <w:szCs w:val="20"/>
        </w:rPr>
        <w:t>TransProdDetalle.</w:t>
      </w:r>
      <w:r>
        <w:rPr>
          <w:rFonts w:cs="Arial"/>
          <w:sz w:val="20"/>
          <w:szCs w:val="20"/>
        </w:rPr>
        <w:t>TipoUnidad</w:t>
      </w:r>
      <w:r>
        <w:rPr>
          <w:sz w:val="20"/>
          <w:szCs w:val="20"/>
          <w:lang w:val="es-MX"/>
        </w:rPr>
        <w:t>&gt;:</w:t>
      </w:r>
    </w:p>
    <w:p w:rsid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ProductoDetalle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Factor</w:t>
      </w:r>
    </w:p>
    <w:p w:rsidR="00361B17" w:rsidRPr="00361B17" w:rsidRDefault="00361B17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El caso de uso incluye la funcionalidad del caso de uso </w:t>
      </w:r>
      <w:hyperlink r:id="rId92" w:history="1">
        <w:r w:rsidRPr="00361B17"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361B17" w:rsidRP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361B17">
        <w:rPr>
          <w:sz w:val="20"/>
        </w:rPr>
        <w:t>El sistema envía como parámetro la siguiente información: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b/>
        </w:rPr>
      </w:pPr>
      <w:r w:rsidRPr="00361B17">
        <w:rPr>
          <w:sz w:val="20"/>
        </w:rPr>
        <w:t>VerificarCuotas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VendedorId = VendedorId registrado en sesión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ClienteClave = &lt;</w:t>
      </w:r>
      <w:r>
        <w:rPr>
          <w:sz w:val="20"/>
          <w:szCs w:val="20"/>
          <w:lang w:val="es-MX"/>
        </w:rPr>
        <w:t>Cliente</w:t>
      </w:r>
      <w:r w:rsidRPr="00361B17">
        <w:rPr>
          <w:sz w:val="20"/>
          <w:szCs w:val="20"/>
          <w:lang w:val="es-MX"/>
        </w:rPr>
        <w:t xml:space="preserve">.ClienteClave&gt; registrado en sesión (objeto </w:t>
      </w:r>
      <w:r>
        <w:rPr>
          <w:sz w:val="20"/>
          <w:szCs w:val="20"/>
          <w:lang w:val="es-MX"/>
        </w:rPr>
        <w:t>Cliente</w:t>
      </w:r>
      <w:r w:rsidRPr="00361B17">
        <w:rPr>
          <w:sz w:val="20"/>
          <w:szCs w:val="20"/>
          <w:lang w:val="es-MX"/>
        </w:rPr>
        <w:t>)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ProductoClave = </w:t>
      </w:r>
      <w:r w:rsidRPr="007A1A2B">
        <w:rPr>
          <w:sz w:val="20"/>
          <w:lang w:val="es-MX"/>
        </w:rPr>
        <w:t>&lt;TransProdDetalle.ProductoClave&gt;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Cantidad = </w:t>
      </w:r>
      <w:r>
        <w:rPr>
          <w:sz w:val="20"/>
          <w:szCs w:val="20"/>
          <w:lang w:val="es-MX"/>
        </w:rPr>
        <w:t>[</w:t>
      </w:r>
      <w:r w:rsidRPr="007A1A2B">
        <w:rPr>
          <w:sz w:val="20"/>
          <w:lang w:val="es-MX"/>
        </w:rPr>
        <w:t>&lt;TransProdDetalle.Cantidad&gt;</w:t>
      </w:r>
      <w:r w:rsidRPr="00361B17">
        <w:rPr>
          <w:sz w:val="20"/>
          <w:szCs w:val="20"/>
          <w:lang w:val="es-MX"/>
        </w:rPr>
        <w:t xml:space="preserve"> * Factor registrado en sesión] * -1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TipoCuota = 1 (“Producto”)</w:t>
      </w:r>
    </w:p>
    <w:p w:rsidR="00361B17" w:rsidRP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361B17">
        <w:rPr>
          <w:sz w:val="20"/>
        </w:rPr>
        <w:t>El sistema recibe la siguiente información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361B17">
        <w:rPr>
          <w:sz w:val="20"/>
        </w:rPr>
        <w:t>PS_CuoVen</w:t>
      </w:r>
    </w:p>
    <w:p w:rsidR="00361B17" w:rsidRPr="00361B17" w:rsidRDefault="00361B17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El caso de uso incluye la funcionalidad del caso de uso </w:t>
      </w:r>
      <w:hyperlink r:id="rId93" w:history="1">
        <w:r w:rsidRPr="00361B17"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361B17" w:rsidRP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361B17">
        <w:rPr>
          <w:sz w:val="20"/>
        </w:rPr>
        <w:t>El sistema envía como parámetro la siguiente información: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b/>
        </w:rPr>
      </w:pPr>
      <w:r w:rsidRPr="00361B17">
        <w:rPr>
          <w:sz w:val="20"/>
        </w:rPr>
        <w:t>VerificarCuotas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VendedorId = VendedorId registrado en sesión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ClienteClave = &lt;</w:t>
      </w:r>
      <w:r>
        <w:rPr>
          <w:sz w:val="20"/>
          <w:szCs w:val="20"/>
          <w:lang w:val="es-MX"/>
        </w:rPr>
        <w:t>Cliente</w:t>
      </w:r>
      <w:r w:rsidRPr="00361B17">
        <w:rPr>
          <w:sz w:val="20"/>
          <w:szCs w:val="20"/>
          <w:lang w:val="es-MX"/>
        </w:rPr>
        <w:t xml:space="preserve">.ClienteClave&gt; registrado en sesión (objeto </w:t>
      </w:r>
      <w:r>
        <w:rPr>
          <w:sz w:val="20"/>
          <w:szCs w:val="20"/>
          <w:lang w:val="es-MX"/>
        </w:rPr>
        <w:t>Cliente</w:t>
      </w:r>
      <w:r w:rsidRPr="00361B17">
        <w:rPr>
          <w:sz w:val="20"/>
          <w:szCs w:val="20"/>
          <w:lang w:val="es-MX"/>
        </w:rPr>
        <w:t>)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ProductoClave = </w:t>
      </w:r>
      <w:r>
        <w:rPr>
          <w:sz w:val="20"/>
          <w:lang w:val="es-MX"/>
        </w:rPr>
        <w:t>&lt;TransProdDetalle.ProductoClave&gt;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Cantidad = [</w:t>
      </w:r>
      <w:r>
        <w:rPr>
          <w:sz w:val="20"/>
          <w:lang w:val="es-MX"/>
        </w:rPr>
        <w:t>&lt;TransProdDetalle.Cantidad&gt;</w:t>
      </w:r>
      <w:r w:rsidRPr="00361B17">
        <w:rPr>
          <w:sz w:val="20"/>
          <w:szCs w:val="20"/>
          <w:lang w:val="es-MX"/>
        </w:rPr>
        <w:t xml:space="preserve"> * Factor registrado en sesión] * -1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TipoCuota = 3 (“Kilos”)</w:t>
      </w:r>
    </w:p>
    <w:p w:rsidR="00361B17" w:rsidRP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361B17">
        <w:rPr>
          <w:sz w:val="20"/>
        </w:rPr>
        <w:t>El sistema recibe la siguiente información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b/>
          <w:color w:val="0000FF"/>
          <w:sz w:val="20"/>
          <w:szCs w:val="20"/>
          <w:u w:val="single"/>
        </w:rPr>
      </w:pPr>
      <w:r w:rsidRPr="00361B17">
        <w:rPr>
          <w:sz w:val="20"/>
        </w:rPr>
        <w:t>PS_CuoVen</w:t>
      </w:r>
    </w:p>
    <w:p w:rsidR="00940DE0" w:rsidRPr="007A1A2B" w:rsidRDefault="00D8504A" w:rsidP="00D52908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elimina la siguiente información:</w:t>
      </w:r>
    </w:p>
    <w:p w:rsidR="00D8504A" w:rsidRPr="007A1A2B" w:rsidRDefault="00D8504A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TPDImpuesto</w:t>
      </w:r>
    </w:p>
    <w:p w:rsidR="00D8504A" w:rsidRPr="007A1A2B" w:rsidRDefault="00D8504A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</w:t>
      </w:r>
      <w:r w:rsidR="00AE5DDC" w:rsidRPr="007A1A2B">
        <w:rPr>
          <w:sz w:val="20"/>
          <w:szCs w:val="20"/>
        </w:rPr>
        <w:t xml:space="preserve"> = &lt;</w:t>
      </w:r>
      <w:r w:rsidR="00AE5DDC" w:rsidRPr="007A1A2B">
        <w:rPr>
          <w:sz w:val="20"/>
          <w:szCs w:val="20"/>
          <w:lang w:val="es-MX"/>
        </w:rPr>
        <w:t xml:space="preserve">TransProdDev.TransProdID&gt; registrado en sesión </w:t>
      </w:r>
      <w:r w:rsidR="00AE5DDC" w:rsidRPr="007A1A2B">
        <w:rPr>
          <w:rFonts w:cs="Arial"/>
          <w:sz w:val="20"/>
          <w:szCs w:val="20"/>
        </w:rPr>
        <w:t>(objetoTransProdDev)</w:t>
      </w:r>
    </w:p>
    <w:p w:rsidR="00D8504A" w:rsidRPr="007A1A2B" w:rsidRDefault="00D8504A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</w:t>
      </w:r>
      <w:r w:rsidR="00AE5DDC" w:rsidRPr="007A1A2B">
        <w:rPr>
          <w:b/>
          <w:sz w:val="20"/>
          <w:szCs w:val="20"/>
        </w:rPr>
        <w:t>rpPrp</w:t>
      </w:r>
    </w:p>
    <w:p w:rsidR="00D8504A" w:rsidRPr="007A1A2B" w:rsidRDefault="00D8504A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</w:t>
      </w:r>
      <w:r w:rsidR="00AE5DDC" w:rsidRPr="007A1A2B">
        <w:rPr>
          <w:sz w:val="20"/>
          <w:szCs w:val="20"/>
        </w:rPr>
        <w:t xml:space="preserve"> = &lt;</w:t>
      </w:r>
      <w:r w:rsidR="00AE5DDC" w:rsidRPr="007A1A2B">
        <w:rPr>
          <w:sz w:val="20"/>
          <w:szCs w:val="20"/>
          <w:lang w:val="es-MX"/>
        </w:rPr>
        <w:t xml:space="preserve">TransProdDev.TransProdID&gt; registrado en sesión </w:t>
      </w:r>
      <w:r w:rsidR="00AE5DDC" w:rsidRPr="007A1A2B">
        <w:rPr>
          <w:rFonts w:cs="Arial"/>
          <w:sz w:val="20"/>
          <w:szCs w:val="20"/>
        </w:rPr>
        <w:t>(objetoTransProdDev)</w:t>
      </w:r>
    </w:p>
    <w:p w:rsidR="00AE5DDC" w:rsidRPr="007A1A2B" w:rsidRDefault="00AE5DDC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TpdDes</w:t>
      </w:r>
    </w:p>
    <w:p w:rsidR="00AE5DDC" w:rsidRPr="007A1A2B" w:rsidRDefault="00AE5DD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 = &lt;</w:t>
      </w:r>
      <w:r w:rsidRPr="007A1A2B">
        <w:rPr>
          <w:sz w:val="20"/>
          <w:szCs w:val="20"/>
          <w:lang w:val="es-MX"/>
        </w:rPr>
        <w:t xml:space="preserve">TransProdDev.TransProdID&gt; registrado en sesión </w:t>
      </w:r>
      <w:r w:rsidRPr="007A1A2B">
        <w:rPr>
          <w:rFonts w:cs="Arial"/>
          <w:sz w:val="20"/>
          <w:szCs w:val="20"/>
        </w:rPr>
        <w:t>(objetoTransProdDev)</w:t>
      </w:r>
    </w:p>
    <w:p w:rsidR="00AE5DDC" w:rsidRPr="007A1A2B" w:rsidRDefault="00AE5DDC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TPDDesVendedor</w:t>
      </w:r>
    </w:p>
    <w:p w:rsidR="00AE5DDC" w:rsidRPr="007A1A2B" w:rsidRDefault="00AE5DD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 = &lt;</w:t>
      </w:r>
      <w:r w:rsidRPr="007A1A2B">
        <w:rPr>
          <w:sz w:val="20"/>
          <w:szCs w:val="20"/>
          <w:lang w:val="es-MX"/>
        </w:rPr>
        <w:t xml:space="preserve">TransProdDev.TransProdID&gt; registrado en sesión </w:t>
      </w:r>
      <w:r w:rsidRPr="007A1A2B">
        <w:rPr>
          <w:rFonts w:cs="Arial"/>
          <w:sz w:val="20"/>
          <w:szCs w:val="20"/>
        </w:rPr>
        <w:t>(objetoTransProdDev)</w:t>
      </w:r>
    </w:p>
    <w:p w:rsidR="002722CC" w:rsidRPr="007A1A2B" w:rsidRDefault="002722CC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TransProdDetalle</w:t>
      </w:r>
    </w:p>
    <w:p w:rsidR="002722CC" w:rsidRPr="007A1A2B" w:rsidRDefault="002722C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lastRenderedPageBreak/>
        <w:t>TransProdID = &lt;</w:t>
      </w:r>
      <w:r w:rsidRPr="007A1A2B">
        <w:rPr>
          <w:sz w:val="20"/>
          <w:szCs w:val="20"/>
          <w:lang w:val="es-MX"/>
        </w:rPr>
        <w:t xml:space="preserve">TransProdDev.TransProdID&gt; registrado en sesión </w:t>
      </w:r>
      <w:r w:rsidRPr="007A1A2B">
        <w:rPr>
          <w:rFonts w:cs="Arial"/>
          <w:sz w:val="20"/>
          <w:szCs w:val="20"/>
        </w:rPr>
        <w:t>(objetoTransProdDev)</w:t>
      </w:r>
    </w:p>
    <w:p w:rsidR="002722CC" w:rsidRPr="007A1A2B" w:rsidRDefault="002722CC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El sistema actualiza la siguiente información para la transacción de la devolución registrada en sesión &lt;TransProd.</w:t>
      </w:r>
      <w:r w:rsidRPr="007A1A2B">
        <w:rPr>
          <w:sz w:val="20"/>
          <w:szCs w:val="20"/>
        </w:rPr>
        <w:t>TransProdID = TransProdDev.TransProdID registrado en sesión (objeto TransProdDev)</w:t>
      </w:r>
      <w:r w:rsidRPr="007A1A2B">
        <w:rPr>
          <w:sz w:val="20"/>
          <w:szCs w:val="20"/>
          <w:lang w:val="es-MX"/>
        </w:rPr>
        <w:t>&gt;:</w:t>
      </w:r>
    </w:p>
    <w:p w:rsidR="002722CC" w:rsidRPr="007A1A2B" w:rsidRDefault="002722CC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2722CC" w:rsidRPr="007A1A2B" w:rsidRDefault="002722C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 xml:space="preserve">FechaCaptura = </w:t>
      </w:r>
      <w:r w:rsidRPr="007A1A2B">
        <w:rPr>
          <w:rFonts w:cs="Arial"/>
          <w:sz w:val="20"/>
          <w:szCs w:val="20"/>
        </w:rPr>
        <w:t>&lt;Dia.FechaCaptura&gt; donde &lt;Dia.DiaClave = DiaClave registrado en sesión&gt;</w:t>
      </w:r>
    </w:p>
    <w:p w:rsidR="002722CC" w:rsidRPr="007A1A2B" w:rsidRDefault="002722C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 xml:space="preserve">FechaSurtido = </w:t>
      </w:r>
      <w:r w:rsidR="00E8310B" w:rsidRPr="007A1A2B">
        <w:rPr>
          <w:rFonts w:cs="Arial"/>
          <w:sz w:val="20"/>
          <w:szCs w:val="20"/>
        </w:rPr>
        <w:t>Fecha y hora actual del sistema</w:t>
      </w:r>
    </w:p>
    <w:p w:rsidR="002722CC" w:rsidRPr="007A1A2B" w:rsidRDefault="002722C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 xml:space="preserve">FechaHoraAlta = </w:t>
      </w:r>
      <w:r w:rsidR="00E8310B" w:rsidRPr="007A1A2B">
        <w:rPr>
          <w:rFonts w:cs="Arial"/>
          <w:sz w:val="20"/>
          <w:szCs w:val="20"/>
        </w:rPr>
        <w:t>Fecha y hora actual del sistema</w:t>
      </w:r>
    </w:p>
    <w:p w:rsidR="008C08B2" w:rsidRPr="007A1A2B" w:rsidRDefault="008C08B2" w:rsidP="00D52908">
      <w:pPr>
        <w:numPr>
          <w:ilvl w:val="0"/>
          <w:numId w:val="17"/>
        </w:numPr>
        <w:rPr>
          <w:rFonts w:cs="Arial"/>
          <w:sz w:val="20"/>
          <w:szCs w:val="20"/>
        </w:rPr>
      </w:pPr>
      <w:bookmarkStart w:id="431" w:name="paso3_AO06"/>
      <w:r w:rsidRPr="007A1A2B">
        <w:rPr>
          <w:rFonts w:cs="Arial"/>
          <w:sz w:val="20"/>
          <w:szCs w:val="20"/>
        </w:rPr>
        <w:t>El sistema obtiene información</w:t>
      </w:r>
      <w:r w:rsidR="00891712" w:rsidRPr="007A1A2B">
        <w:rPr>
          <w:rFonts w:cs="Arial"/>
          <w:sz w:val="20"/>
          <w:szCs w:val="20"/>
        </w:rPr>
        <w:t xml:space="preserve"> del siguiente objeto</w:t>
      </w:r>
      <w:r w:rsidRPr="007A1A2B">
        <w:rPr>
          <w:rFonts w:cs="Arial"/>
          <w:sz w:val="20"/>
          <w:szCs w:val="20"/>
        </w:rPr>
        <w:t>:</w:t>
      </w:r>
    </w:p>
    <w:bookmarkEnd w:id="431"/>
    <w:p w:rsidR="008C08B2" w:rsidRPr="007A1A2B" w:rsidRDefault="008C08B2" w:rsidP="00D52908">
      <w:pPr>
        <w:pStyle w:val="Prrafodelista"/>
        <w:numPr>
          <w:ilvl w:val="1"/>
          <w:numId w:val="17"/>
        </w:numPr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ModuloMovDetalle</w:t>
      </w:r>
    </w:p>
    <w:p w:rsidR="008C08B2" w:rsidRPr="007A1A2B" w:rsidRDefault="008C08B2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ModuloMovDetalleClave</w:t>
      </w:r>
    </w:p>
    <w:p w:rsidR="008C08B2" w:rsidRPr="007A1A2B" w:rsidRDefault="008C08B2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TipoIndice = 13 (</w:t>
      </w:r>
      <w:r w:rsidRPr="007A1A2B">
        <w:rPr>
          <w:rFonts w:cs="Arial"/>
          <w:sz w:val="20"/>
          <w:szCs w:val="20"/>
        </w:rPr>
        <w:t>“Devolución de Clientes”</w:t>
      </w:r>
      <w:r w:rsidRPr="007A1A2B">
        <w:rPr>
          <w:sz w:val="20"/>
          <w:lang w:val="es-MX"/>
        </w:rPr>
        <w:t>)</w:t>
      </w:r>
    </w:p>
    <w:p w:rsidR="008C08B2" w:rsidRPr="007A1A2B" w:rsidRDefault="008C08B2" w:rsidP="00D52908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</w:t>
      </w:r>
      <w:r w:rsidR="00891712" w:rsidRPr="007A1A2B">
        <w:rPr>
          <w:rFonts w:cs="Arial"/>
          <w:sz w:val="20"/>
          <w:szCs w:val="20"/>
        </w:rPr>
        <w:t xml:space="preserve"> del objeto obtenido</w:t>
      </w:r>
      <w:r w:rsidRPr="007A1A2B">
        <w:rPr>
          <w:rFonts w:cs="Arial"/>
          <w:sz w:val="20"/>
          <w:szCs w:val="20"/>
        </w:rPr>
        <w:t>:</w:t>
      </w:r>
    </w:p>
    <w:p w:rsidR="008C08B2" w:rsidRPr="007A1A2B" w:rsidRDefault="008C08B2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</w:t>
      </w:r>
      <w:r w:rsidR="00891712" w:rsidRPr="007A1A2B">
        <w:rPr>
          <w:rFonts w:cs="Arial"/>
          <w:sz w:val="20"/>
          <w:szCs w:val="20"/>
        </w:rPr>
        <w:t>Devoluciones</w:t>
      </w:r>
    </w:p>
    <w:p w:rsidR="00670158" w:rsidRPr="007A1A2B" w:rsidRDefault="00670158" w:rsidP="00D52908">
      <w:pPr>
        <w:numPr>
          <w:ilvl w:val="0"/>
          <w:numId w:val="17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94" w:history="1">
        <w:r w:rsidRPr="007A1A2B">
          <w:rPr>
            <w:rStyle w:val="Hipervnculo"/>
            <w:b/>
            <w:sz w:val="20"/>
            <w:szCs w:val="20"/>
          </w:rPr>
          <w:t>CUADMESC13 Generar Folio</w:t>
        </w:r>
      </w:hyperlink>
    </w:p>
    <w:p w:rsidR="00670158" w:rsidRPr="007A1A2B" w:rsidRDefault="00670158" w:rsidP="00D52908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envía como parámetro la siguiente información:</w:t>
      </w:r>
    </w:p>
    <w:p w:rsidR="00670158" w:rsidRPr="007A1A2B" w:rsidRDefault="00670158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GenerarFolio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ModuloMovDetalleClave = </w:t>
      </w:r>
      <w:r w:rsidR="008C08B2" w:rsidRPr="007A1A2B">
        <w:rPr>
          <w:rFonts w:cs="Arial"/>
          <w:sz w:val="20"/>
          <w:szCs w:val="20"/>
        </w:rPr>
        <w:t>ModuloMovDet</w:t>
      </w:r>
      <w:r w:rsidR="00891712" w:rsidRPr="007A1A2B">
        <w:rPr>
          <w:rFonts w:cs="Arial"/>
          <w:sz w:val="20"/>
          <w:szCs w:val="20"/>
        </w:rPr>
        <w:t>Devoluciones.ModuloMovDetalleClave</w:t>
      </w:r>
    </w:p>
    <w:p w:rsidR="00670158" w:rsidRPr="007A1A2B" w:rsidRDefault="00670158" w:rsidP="00D52908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recibe como parámetro </w:t>
      </w:r>
      <w:r w:rsidRPr="007A1A2B">
        <w:rPr>
          <w:sz w:val="20"/>
          <w:szCs w:val="20"/>
        </w:rPr>
        <w:t>y registra en sesión la siguiente información</w:t>
      </w:r>
      <w:r w:rsidRPr="007A1A2B">
        <w:rPr>
          <w:rFonts w:cs="Arial"/>
          <w:sz w:val="20"/>
          <w:szCs w:val="20"/>
        </w:rPr>
        <w:t>:</w:t>
      </w:r>
    </w:p>
    <w:p w:rsidR="00670158" w:rsidRPr="007A1A2B" w:rsidRDefault="00670158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PS_Folio</w:t>
      </w:r>
    </w:p>
    <w:p w:rsidR="00FA145E" w:rsidRPr="007A1A2B" w:rsidRDefault="00FA145E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</w:rPr>
        <w:t>Si &lt;se obtuvo un folio para la devolución de producto a generar (PS_Folio &lt;&gt; Null o ‘ ‘)&gt;</w:t>
      </w:r>
    </w:p>
    <w:p w:rsidR="00670158" w:rsidRPr="007A1A2B" w:rsidRDefault="00670158" w:rsidP="00D52908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</w:t>
      </w:r>
      <w:r w:rsidR="008D059D" w:rsidRPr="007A1A2B">
        <w:rPr>
          <w:sz w:val="20"/>
          <w:szCs w:val="20"/>
        </w:rPr>
        <w:t xml:space="preserve"> para el nuevo movimiento de devolución</w:t>
      </w:r>
      <w:r w:rsidR="001B60AE" w:rsidRPr="007A1A2B">
        <w:rPr>
          <w:sz w:val="20"/>
          <w:szCs w:val="20"/>
        </w:rPr>
        <w:t xml:space="preserve"> a generar</w:t>
      </w:r>
      <w:r w:rsidRPr="007A1A2B">
        <w:rPr>
          <w:sz w:val="20"/>
          <w:szCs w:val="20"/>
        </w:rPr>
        <w:t>:</w:t>
      </w:r>
    </w:p>
    <w:p w:rsidR="00670158" w:rsidRPr="007A1A2B" w:rsidRDefault="00670158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Utilizar &lt;Método KeyGen.GetId&gt;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VisitaClave = VisitaClave registrada en sesión</w:t>
      </w:r>
    </w:p>
    <w:p w:rsidR="00FA145E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 = DiaClave registrado en sesión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PCEPrecioClave = </w:t>
      </w:r>
      <w:r w:rsidR="00891712" w:rsidRPr="007A1A2B">
        <w:rPr>
          <w:sz w:val="20"/>
          <w:szCs w:val="20"/>
        </w:rPr>
        <w:t>&lt;TransProd.PCEPrecioClave&gt; registrado en sesión (objeto TransProd)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PCEModuloMovDetClave = </w:t>
      </w:r>
      <w:r w:rsidR="005744C2" w:rsidRPr="007A1A2B">
        <w:rPr>
          <w:sz w:val="20"/>
          <w:szCs w:val="20"/>
        </w:rPr>
        <w:t>&lt;TransProd.PCEModuloMovDetClave&gt; registrado en sesión (objeto TransProd)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ClienteClave = ClienteClave registrado en sesión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 = PS_Folio registrado en sesión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 = </w:t>
      </w:r>
      <w:r w:rsidR="00891712" w:rsidRPr="007A1A2B">
        <w:rPr>
          <w:rFonts w:cs="Arial"/>
          <w:sz w:val="20"/>
          <w:szCs w:val="20"/>
        </w:rPr>
        <w:t>&lt;ModuloMovDetDevoluciones</w:t>
      </w:r>
      <w:r w:rsidRPr="007A1A2B">
        <w:rPr>
          <w:rFonts w:cs="Arial"/>
          <w:sz w:val="20"/>
          <w:szCs w:val="20"/>
        </w:rPr>
        <w:t xml:space="preserve">.TipoTransProd&gt; </w:t>
      </w:r>
      <w:r w:rsidR="00891712" w:rsidRPr="007A1A2B">
        <w:rPr>
          <w:rFonts w:cs="Arial"/>
          <w:sz w:val="20"/>
          <w:szCs w:val="20"/>
        </w:rPr>
        <w:t>registrado en sesión</w:t>
      </w:r>
    </w:p>
    <w:p w:rsidR="00891712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TipoPedido = </w:t>
      </w:r>
      <w:r w:rsidR="00891712" w:rsidRPr="007A1A2B">
        <w:rPr>
          <w:rFonts w:cs="Arial"/>
          <w:sz w:val="20"/>
          <w:szCs w:val="20"/>
        </w:rPr>
        <w:t>&lt;ModuloMovDetDevoluciones</w:t>
      </w:r>
      <w:r w:rsidRPr="007A1A2B">
        <w:rPr>
          <w:rFonts w:cs="Arial"/>
          <w:sz w:val="20"/>
          <w:szCs w:val="20"/>
        </w:rPr>
        <w:t xml:space="preserve">.TipoPedido&gt; </w:t>
      </w:r>
      <w:r w:rsidR="00891712" w:rsidRPr="007A1A2B">
        <w:rPr>
          <w:rFonts w:cs="Arial"/>
          <w:sz w:val="20"/>
          <w:szCs w:val="20"/>
        </w:rPr>
        <w:t>registrado en sesión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 = 2 (“Surtido”)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TipoMovimiento = &lt;ModuloMovDetDevoluciones.TipoMovimiento&gt; registrado en sesión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FechaHoraAlta = Fecha y hora actual del sistema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 = &lt;Dia.FechaCaptura&gt; donde &lt;Dia.DiaClave = DiaClave registrado en sesión&gt;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FechaEntrega = &lt;Dia.FechaCaptura&gt; donde &lt;Dia.DiaClave = DiaClave registrado en sesión&gt;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FechaFacturacion = ‘1900-01-01 00:00:00.000’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FechaSurtido = Fecha y hora actual del sistema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FechaCancelacion = ‘1900-01-01 00:00:00.000’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TipoMotivo = 12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 = 0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1B60AE" w:rsidRPr="007A1A2B" w:rsidRDefault="001B60AE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1B60AE" w:rsidRPr="007A1A2B" w:rsidRDefault="00B25E3B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TransProdIDDevolucion = TransProdID de la devolución generada</w:t>
      </w:r>
    </w:p>
    <w:p w:rsidR="001B60AE" w:rsidRPr="007A1A2B" w:rsidRDefault="001B60AE" w:rsidP="00D52908">
      <w:pPr>
        <w:pStyle w:val="Prrafodelista"/>
        <w:numPr>
          <w:ilvl w:val="1"/>
          <w:numId w:val="17"/>
        </w:numPr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95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1B60AE" w:rsidRPr="007A1A2B" w:rsidRDefault="001B60A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1B60AE" w:rsidRPr="007A1A2B" w:rsidRDefault="001B60AE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1B60AE" w:rsidRPr="007A1A2B" w:rsidRDefault="001B60AE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TransProdID = TransProdIDDevolucion registrado en sesión </w:t>
      </w:r>
    </w:p>
    <w:p w:rsidR="001B60AE" w:rsidRPr="007A1A2B" w:rsidRDefault="001B60A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lastRenderedPageBreak/>
        <w:t>El sistema recibe como parámetro la siguiente información</w:t>
      </w:r>
    </w:p>
    <w:p w:rsidR="001B60AE" w:rsidRPr="007A1A2B" w:rsidRDefault="001B60AE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1B60AE" w:rsidRPr="007A1A2B" w:rsidRDefault="001B60A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 de devolución</w:t>
      </w:r>
      <w:r w:rsidRPr="007A1A2B">
        <w:rPr>
          <w:sz w:val="20"/>
          <w:lang w:val="es-MX"/>
        </w:rPr>
        <w:t>:</w:t>
      </w:r>
    </w:p>
    <w:p w:rsidR="001B60AE" w:rsidRPr="007A1A2B" w:rsidRDefault="001B60AE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TransProdDev</w:t>
      </w:r>
    </w:p>
    <w:p w:rsidR="00AA3BCA" w:rsidRPr="007A1A2B" w:rsidRDefault="00AA3BCA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sz w:val="20"/>
          <w:lang w:val="es-MX"/>
        </w:rPr>
        <w:t>Para cada producto incluido en el objeto productos</w:t>
      </w:r>
    </w:p>
    <w:p w:rsidR="00D513F2" w:rsidRPr="007A1A2B" w:rsidRDefault="0000718B" w:rsidP="00D52908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</w:t>
      </w:r>
      <w:r w:rsidR="00AA3BCA" w:rsidRPr="007A1A2B">
        <w:rPr>
          <w:sz w:val="20"/>
          <w:szCs w:val="20"/>
          <w:lang w:val="es-MX"/>
        </w:rPr>
        <w:t>el producto</w:t>
      </w:r>
      <w:r w:rsidRPr="007A1A2B">
        <w:rPr>
          <w:sz w:val="20"/>
          <w:szCs w:val="20"/>
          <w:lang w:val="es-MX"/>
        </w:rPr>
        <w:t xml:space="preserve"> cuenta con una cantidad a devolver mayor a Cero &lt;Productos.Devolucion &gt; 0&gt;&gt;</w:t>
      </w:r>
    </w:p>
    <w:p w:rsidR="008F4EDF" w:rsidRPr="007A1A2B" w:rsidRDefault="008F4EDF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sistema registra en sesión la siguiente información:</w:t>
      </w:r>
    </w:p>
    <w:p w:rsidR="008F4EDF" w:rsidRPr="007A1A2B" w:rsidRDefault="008F4EDF" w:rsidP="00D52908">
      <w:pPr>
        <w:pStyle w:val="Prrafodelista"/>
        <w:numPr>
          <w:ilvl w:val="3"/>
          <w:numId w:val="17"/>
        </w:numPr>
        <w:ind w:left="2410" w:hanging="850"/>
        <w:rPr>
          <w:sz w:val="20"/>
        </w:rPr>
      </w:pPr>
      <w:r w:rsidRPr="007A1A2B">
        <w:rPr>
          <w:sz w:val="20"/>
        </w:rPr>
        <w:t>Partida = 0</w:t>
      </w:r>
    </w:p>
    <w:p w:rsidR="005A6897" w:rsidRPr="007A1A2B" w:rsidRDefault="005A6897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96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BuscarImpuestos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ProductoClave = ProductoClave (objeto Productos)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TipoImpuesto = &lt;Cliente.TipoImpuesto&gt; registrado en sesión (objeto Cliente)</w:t>
      </w:r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PS_ImpuestosRelacionados</w:t>
      </w:r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ListaImpuestos = PS_ImpuestosRelacionados</w:t>
      </w:r>
    </w:p>
    <w:p w:rsidR="005A6897" w:rsidRPr="007A1A2B" w:rsidRDefault="005A6897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97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 registrada en sesión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PrecioBase = </w:t>
      </w:r>
      <w:r w:rsidR="00E91C25" w:rsidRPr="007A1A2B">
        <w:rPr>
          <w:sz w:val="20"/>
          <w:szCs w:val="20"/>
          <w:lang w:val="es-MX"/>
        </w:rPr>
        <w:t>Devolucion</w:t>
      </w:r>
      <w:r w:rsidRPr="007A1A2B">
        <w:rPr>
          <w:sz w:val="20"/>
          <w:szCs w:val="20"/>
          <w:lang w:val="es-MX"/>
        </w:rPr>
        <w:t xml:space="preserve"> * Precio (objeto Productos)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PrecioUnitario = Precio (objeto Productos)</w:t>
      </w:r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 (formatear el importe a dos decimales).</w:t>
      </w:r>
    </w:p>
    <w:p w:rsidR="00007FB3" w:rsidRPr="007A1A2B" w:rsidRDefault="00007FB3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007FB3" w:rsidRPr="007A1A2B" w:rsidRDefault="00007FB3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TransProdDetalle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TransProdID = </w:t>
      </w:r>
      <w:r w:rsidR="001B60AE" w:rsidRPr="007A1A2B">
        <w:rPr>
          <w:sz w:val="20"/>
          <w:lang w:val="es-MX"/>
        </w:rPr>
        <w:t>&lt;TransProdDev.TransProdID&gt;</w:t>
      </w:r>
      <w:r w:rsidRPr="007A1A2B">
        <w:rPr>
          <w:sz w:val="20"/>
          <w:lang w:val="es-MX"/>
        </w:rPr>
        <w:t xml:space="preserve"> </w:t>
      </w:r>
      <w:r w:rsidR="001B60AE" w:rsidRPr="007A1A2B">
        <w:rPr>
          <w:sz w:val="20"/>
          <w:szCs w:val="20"/>
        </w:rPr>
        <w:t>registrado en sesión (objeto TransProdDev)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TransProdDetalleID = </w:t>
      </w:r>
      <w:r w:rsidR="00C67983">
        <w:rPr>
          <w:sz w:val="20"/>
          <w:lang w:val="es-MX"/>
        </w:rPr>
        <w:t>&lt;TransProdDetalle.TransProdDetalleID&gt;</w:t>
      </w:r>
      <w:r w:rsidR="009D529F">
        <w:rPr>
          <w:sz w:val="20"/>
          <w:lang w:val="es-MX"/>
        </w:rPr>
        <w:t xml:space="preserve"> correspondiente a la partida de la Venta a Conisgnación de la cual se realiza la devolución.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ProductoClave = ProductoClave </w:t>
      </w:r>
      <w:r w:rsidR="001B60AE" w:rsidRPr="007A1A2B">
        <w:rPr>
          <w:sz w:val="20"/>
          <w:lang w:val="es-MX"/>
        </w:rPr>
        <w:t>(objeto Productos)</w:t>
      </w:r>
    </w:p>
    <w:p w:rsidR="00007FB3" w:rsidRPr="007A1A2B" w:rsidRDefault="001B60AE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TipoUnidad = Unidad (objeto Productos)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Partida = </w:t>
      </w:r>
      <w:r w:rsidR="008F4EDF" w:rsidRPr="007A1A2B">
        <w:rPr>
          <w:sz w:val="20"/>
          <w:lang w:val="es-MX"/>
        </w:rPr>
        <w:t>Partida registrada en sesión + 1</w:t>
      </w:r>
    </w:p>
    <w:p w:rsidR="008F4EDF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Cantidad = </w:t>
      </w:r>
      <w:r w:rsidR="008F4EDF" w:rsidRPr="007A1A2B">
        <w:rPr>
          <w:sz w:val="20"/>
          <w:lang w:val="es-MX"/>
        </w:rPr>
        <w:t>Devolucion</w:t>
      </w:r>
      <w:r w:rsidRPr="007A1A2B">
        <w:rPr>
          <w:sz w:val="20"/>
          <w:lang w:val="es-MX"/>
        </w:rPr>
        <w:t xml:space="preserve"> </w:t>
      </w:r>
      <w:r w:rsidR="008F4EDF" w:rsidRPr="007A1A2B">
        <w:rPr>
          <w:sz w:val="20"/>
          <w:lang w:val="es-MX"/>
        </w:rPr>
        <w:t>(objeto Productos)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Precio = Precio </w:t>
      </w:r>
      <w:r w:rsidR="008F4EDF" w:rsidRPr="007A1A2B">
        <w:rPr>
          <w:sz w:val="20"/>
          <w:lang w:val="es-MX"/>
        </w:rPr>
        <w:t>(objeto Productos)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DescuentoPor = 0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DescuentoImp = 0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Subtotal = </w:t>
      </w:r>
      <w:r w:rsidR="008F4EDF" w:rsidRPr="007A1A2B">
        <w:rPr>
          <w:sz w:val="20"/>
          <w:szCs w:val="20"/>
          <w:lang w:val="es-MX"/>
        </w:rPr>
        <w:t>Devolucion * Precio (objeto Productos)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 = ImpuestosProducto registrado en sesión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Total = &lt;TransProdDetalle.Subtotal&gt; + &lt;TransProdDetalle.Impuesto&gt;</w:t>
      </w:r>
    </w:p>
    <w:p w:rsidR="008F4EDF" w:rsidRPr="007A1A2B" w:rsidRDefault="008F4EDF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Promocion = 0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MFechaHora = Fecha y hora actual del sistema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MUsuarioID = UsuarioId registrado en sesión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Enviado = 0</w:t>
      </w:r>
    </w:p>
    <w:p w:rsidR="00521B69" w:rsidRPr="007A1A2B" w:rsidRDefault="00521B69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registra en sesión la siguiente información:</w:t>
      </w:r>
    </w:p>
    <w:p w:rsidR="00521B69" w:rsidRPr="007A1A2B" w:rsidRDefault="00521B69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TotalDetalle = </w:t>
      </w:r>
      <w:r w:rsidRPr="007A1A2B">
        <w:rPr>
          <w:rFonts w:cs="Arial"/>
          <w:sz w:val="20"/>
          <w:szCs w:val="20"/>
        </w:rPr>
        <w:t>&lt;TransProdDetalle.Total&gt;</w:t>
      </w:r>
    </w:p>
    <w:p w:rsidR="00EB1712" w:rsidRPr="007A1A2B" w:rsidRDefault="00EB1712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98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EB1712" w:rsidRPr="007A1A2B" w:rsidRDefault="00EB1712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B1712" w:rsidRPr="007A1A2B" w:rsidRDefault="00EB1712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lastRenderedPageBreak/>
        <w:t>GuardarDetalle</w:t>
      </w:r>
    </w:p>
    <w:p w:rsidR="00EB1712" w:rsidRPr="007A1A2B" w:rsidRDefault="00EB1712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&lt;TransProdDetalle.TransProdID&gt;</w:t>
      </w:r>
      <w:r w:rsidR="00E016E4" w:rsidRPr="007A1A2B">
        <w:rPr>
          <w:sz w:val="20"/>
          <w:szCs w:val="20"/>
          <w:lang w:val="es-MX"/>
        </w:rPr>
        <w:t xml:space="preserve"> actual</w:t>
      </w:r>
    </w:p>
    <w:p w:rsidR="00EB1712" w:rsidRPr="007A1A2B" w:rsidRDefault="00EB1712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TransProdDetalleId = &lt;TransProdDetalle.TransProdDetalleID&gt;</w:t>
      </w:r>
      <w:r w:rsidR="00E016E4" w:rsidRPr="007A1A2B">
        <w:rPr>
          <w:sz w:val="20"/>
          <w:szCs w:val="20"/>
          <w:lang w:val="es-MX"/>
        </w:rPr>
        <w:t xml:space="preserve"> actual</w:t>
      </w:r>
    </w:p>
    <w:p w:rsidR="00EB1712" w:rsidRPr="007A1A2B" w:rsidRDefault="00EB1712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</w:t>
      </w:r>
    </w:p>
    <w:p w:rsidR="00EB1712" w:rsidRPr="007A1A2B" w:rsidRDefault="00EB1712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EB1712" w:rsidRPr="007A1A2B" w:rsidRDefault="00EB1712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>Verdadero</w:t>
      </w:r>
    </w:p>
    <w:p w:rsidR="006B249C" w:rsidRPr="007A1A2B" w:rsidRDefault="006B249C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de la Venta a Consignación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6B249C" w:rsidRPr="007A1A2B" w:rsidRDefault="006B249C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Saldo = </w:t>
      </w:r>
      <w:r w:rsidRPr="007A1A2B">
        <w:rPr>
          <w:rFonts w:cs="Arial"/>
          <w:i/>
          <w:sz w:val="20"/>
          <w:szCs w:val="20"/>
        </w:rPr>
        <w:t>Saldo</w:t>
      </w:r>
      <w:r w:rsidRPr="007A1A2B">
        <w:rPr>
          <w:rFonts w:cs="Arial"/>
          <w:sz w:val="20"/>
          <w:szCs w:val="20"/>
        </w:rPr>
        <w:t xml:space="preserve"> </w:t>
      </w:r>
      <w:r w:rsidR="00521B69" w:rsidRPr="007A1A2B">
        <w:rPr>
          <w:rFonts w:cs="Arial"/>
          <w:sz w:val="20"/>
          <w:szCs w:val="20"/>
        </w:rPr>
        <w:t>–</w:t>
      </w:r>
      <w:r w:rsidRPr="007A1A2B">
        <w:rPr>
          <w:rFonts w:cs="Arial"/>
          <w:sz w:val="20"/>
          <w:szCs w:val="20"/>
        </w:rPr>
        <w:t xml:space="preserve"> </w:t>
      </w:r>
      <w:r w:rsidR="00B95D39" w:rsidRPr="007A1A2B">
        <w:rPr>
          <w:rFonts w:cs="Arial"/>
          <w:sz w:val="20"/>
          <w:szCs w:val="20"/>
        </w:rPr>
        <w:t>&lt;TransProdDetalle.Total&gt;</w:t>
      </w:r>
      <w:r w:rsidR="00521B69" w:rsidRPr="007A1A2B">
        <w:rPr>
          <w:rFonts w:cs="Arial"/>
          <w:sz w:val="20"/>
          <w:szCs w:val="20"/>
        </w:rPr>
        <w:t xml:space="preserve"> </w:t>
      </w:r>
      <w:r w:rsidR="00B95D39" w:rsidRPr="007A1A2B">
        <w:rPr>
          <w:rFonts w:cs="Arial"/>
          <w:sz w:val="20"/>
          <w:szCs w:val="20"/>
        </w:rPr>
        <w:t>actual</w:t>
      </w:r>
    </w:p>
    <w:p w:rsidR="006B249C" w:rsidRPr="007A1A2B" w:rsidRDefault="006B249C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6B249C" w:rsidRPr="007A1A2B" w:rsidRDefault="006B249C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TrpTpd</w:t>
      </w:r>
    </w:p>
    <w:p w:rsidR="00992A22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TransProdID</w:t>
      </w:r>
      <w:r w:rsidR="00B95D39" w:rsidRPr="007A1A2B">
        <w:rPr>
          <w:sz w:val="20"/>
          <w:szCs w:val="20"/>
          <w:lang w:val="es-MX"/>
        </w:rPr>
        <w:t xml:space="preserve"> = </w:t>
      </w:r>
      <w:r w:rsidR="00B95D39" w:rsidRPr="007A1A2B">
        <w:rPr>
          <w:sz w:val="20"/>
          <w:lang w:val="es-MX"/>
        </w:rPr>
        <w:t xml:space="preserve">&lt;TransProdDev.TransProdID&gt; </w:t>
      </w:r>
      <w:r w:rsidR="00B95D39" w:rsidRPr="007A1A2B">
        <w:rPr>
          <w:sz w:val="20"/>
          <w:szCs w:val="20"/>
        </w:rPr>
        <w:t>registrado en sesión (objeto TransProdDev)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TransProdID1</w:t>
      </w:r>
      <w:r w:rsidR="00B95D39" w:rsidRPr="007A1A2B">
        <w:rPr>
          <w:sz w:val="20"/>
          <w:szCs w:val="20"/>
          <w:lang w:val="es-MX"/>
        </w:rPr>
        <w:t xml:space="preserve"> = &lt;</w:t>
      </w:r>
      <w:r w:rsidR="00B95D39" w:rsidRPr="007A1A2B">
        <w:rPr>
          <w:sz w:val="20"/>
          <w:szCs w:val="20"/>
        </w:rPr>
        <w:t>TransProd.TransProdID&gt; registrado en sesión (objeto TransProd)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TransProdDetalleID</w:t>
      </w:r>
      <w:r w:rsidR="00B95D39" w:rsidRPr="007A1A2B">
        <w:rPr>
          <w:sz w:val="20"/>
          <w:szCs w:val="20"/>
          <w:lang w:val="es-MX"/>
        </w:rPr>
        <w:t xml:space="preserve"> = &lt;TransProdDetalle.TransProdDetalleID&gt; 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Cantidad</w:t>
      </w:r>
      <w:r w:rsidR="00B95D39" w:rsidRPr="007A1A2B">
        <w:rPr>
          <w:sz w:val="20"/>
          <w:szCs w:val="20"/>
          <w:lang w:val="es-MX"/>
        </w:rPr>
        <w:t xml:space="preserve"> = &lt;TransProdDetalle.Cantidad&gt;</w:t>
      </w:r>
      <w:r w:rsidR="004A2023" w:rsidRPr="007A1A2B">
        <w:rPr>
          <w:sz w:val="20"/>
          <w:szCs w:val="20"/>
          <w:lang w:val="es-MX"/>
        </w:rPr>
        <w:t xml:space="preserve"> 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Precio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rFonts w:cs="Arial"/>
          <w:sz w:val="20"/>
          <w:szCs w:val="20"/>
        </w:rPr>
        <w:t xml:space="preserve">&lt;TransProdDetalle.Precio&gt; </w:t>
      </w:r>
      <w:r w:rsidR="004A2023" w:rsidRPr="007A1A2B">
        <w:rPr>
          <w:sz w:val="20"/>
          <w:szCs w:val="20"/>
          <w:lang w:val="es-MX"/>
        </w:rPr>
        <w:t>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Subtotal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rFonts w:cs="Arial"/>
          <w:sz w:val="20"/>
          <w:szCs w:val="20"/>
        </w:rPr>
        <w:t xml:space="preserve">&lt;TransProdDetalle.Subtotal&gt; </w:t>
      </w:r>
      <w:r w:rsidR="004A2023" w:rsidRPr="007A1A2B">
        <w:rPr>
          <w:sz w:val="20"/>
          <w:szCs w:val="20"/>
          <w:lang w:val="es-MX"/>
        </w:rPr>
        <w:t>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Impuesto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rFonts w:cs="Arial"/>
          <w:sz w:val="20"/>
          <w:szCs w:val="20"/>
        </w:rPr>
        <w:t xml:space="preserve">&lt;TransProdDetalle.Impuesto&gt; </w:t>
      </w:r>
      <w:r w:rsidR="004A2023" w:rsidRPr="007A1A2B">
        <w:rPr>
          <w:sz w:val="20"/>
          <w:szCs w:val="20"/>
          <w:lang w:val="es-MX"/>
        </w:rPr>
        <w:t>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Total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rFonts w:cs="Arial"/>
          <w:sz w:val="20"/>
          <w:szCs w:val="20"/>
        </w:rPr>
        <w:t xml:space="preserve">&lt;TransProdDetalle.Total&gt; </w:t>
      </w:r>
      <w:r w:rsidR="004A2023" w:rsidRPr="007A1A2B">
        <w:rPr>
          <w:sz w:val="20"/>
          <w:szCs w:val="20"/>
          <w:lang w:val="es-MX"/>
        </w:rPr>
        <w:t>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MFechaHora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sz w:val="20"/>
          <w:lang w:val="es-MX"/>
        </w:rPr>
        <w:t>Fecha y hora actual del sistema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MUsuarioID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sz w:val="20"/>
          <w:lang w:val="es-MX"/>
        </w:rPr>
        <w:t>UsuarioId registrado en sesión</w:t>
      </w:r>
    </w:p>
    <w:p w:rsidR="006B249C" w:rsidRPr="007A1A2B" w:rsidRDefault="006B249C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99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6B249C" w:rsidRPr="007A1A2B" w:rsidRDefault="006B249C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6B249C" w:rsidRPr="007A1A2B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ProductoClave = ProductoClave (objeto Productos)</w:t>
      </w:r>
    </w:p>
    <w:p w:rsidR="006B249C" w:rsidRPr="007A1A2B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TipoUnidad = Unidad (objeto Productos)</w:t>
      </w:r>
    </w:p>
    <w:p w:rsidR="006B249C" w:rsidRPr="007A1A2B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Cantidad = Devolucion (objeto Productos)</w:t>
      </w:r>
    </w:p>
    <w:p w:rsidR="006B249C" w:rsidRPr="007A1A2B" w:rsidRDefault="006B249C" w:rsidP="00D52908">
      <w:pPr>
        <w:pStyle w:val="Prrafodelista"/>
        <w:numPr>
          <w:ilvl w:val="5"/>
          <w:numId w:val="18"/>
        </w:numPr>
        <w:ind w:left="4536" w:hanging="1134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 xml:space="preserve">TipoTransProd = </w:t>
      </w:r>
      <w:r w:rsidRPr="007A1A2B">
        <w:rPr>
          <w:sz w:val="20"/>
          <w:lang w:val="es-MX"/>
        </w:rPr>
        <w:t>&lt;TransProdDev.Tipo&gt; registrado en sesión (objeto TransProdDev)</w:t>
      </w:r>
    </w:p>
    <w:p w:rsidR="006B249C" w:rsidRPr="007A1A2B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TipoMovimiento = </w:t>
      </w:r>
      <w:r w:rsidRPr="007A1A2B">
        <w:rPr>
          <w:sz w:val="20"/>
          <w:lang w:val="es-MX"/>
        </w:rPr>
        <w:t>&lt;TransProdDev.TipoMovimiento&gt; registrado en sesión (objeto TransProdDev)</w:t>
      </w:r>
    </w:p>
    <w:p w:rsidR="006B249C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AlmacenID = AlmacenID registrado en sesión</w:t>
      </w:r>
    </w:p>
    <w:p w:rsidR="008B171D" w:rsidRPr="008B171D" w:rsidRDefault="008B171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>
        <w:rPr>
          <w:sz w:val="20"/>
          <w:lang w:val="es-MX"/>
        </w:rPr>
        <w:t xml:space="preserve">GrupoMotivo = </w:t>
      </w:r>
      <w:r>
        <w:rPr>
          <w:rFonts w:cs="Arial"/>
          <w:sz w:val="20"/>
          <w:szCs w:val="20"/>
        </w:rPr>
        <w:t>GrupoMotivo registrado en sesión</w:t>
      </w:r>
    </w:p>
    <w:p w:rsidR="008B171D" w:rsidRPr="007A1A2B" w:rsidRDefault="008B171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>
        <w:rPr>
          <w:rFonts w:cs="Arial"/>
          <w:sz w:val="20"/>
          <w:szCs w:val="20"/>
        </w:rPr>
        <w:t>Cancelacion = 0</w:t>
      </w:r>
    </w:p>
    <w:p w:rsidR="006B249C" w:rsidRPr="007A1A2B" w:rsidRDefault="006B249C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</w:t>
      </w:r>
    </w:p>
    <w:p w:rsidR="004A059F" w:rsidRPr="006F6063" w:rsidRDefault="004A059F" w:rsidP="004A059F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highlight w:val="yellow"/>
          <w:lang w:val="es-MX"/>
        </w:rPr>
      </w:pPr>
      <w:r w:rsidRPr="006F6063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6F6063">
        <w:rPr>
          <w:sz w:val="20"/>
          <w:szCs w:val="20"/>
          <w:highlight w:val="yellow"/>
        </w:rPr>
        <w:t xml:space="preserve">donde Cliente.ClienteClave = TransProd.ClienteClave </w:t>
      </w:r>
      <w:r w:rsidRPr="006F6063">
        <w:rPr>
          <w:sz w:val="20"/>
          <w:szCs w:val="20"/>
          <w:highlight w:val="yellow"/>
          <w:lang w:eastAsia="en-US"/>
        </w:rPr>
        <w:t>(objeto TransProd registrado en sesión)</w:t>
      </w:r>
      <w:r w:rsidRPr="006F6063">
        <w:rPr>
          <w:sz w:val="20"/>
          <w:highlight w:val="yellow"/>
        </w:rPr>
        <w:t>&gt;</w:t>
      </w:r>
    </w:p>
    <w:p w:rsidR="004A059F" w:rsidRPr="006F6063" w:rsidRDefault="004A059F" w:rsidP="004A059F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highlight w:val="yellow"/>
          <w:lang w:val="es-MX"/>
        </w:rPr>
      </w:pPr>
      <w:r w:rsidRPr="006F6063">
        <w:rPr>
          <w:sz w:val="20"/>
          <w:highlight w:val="yellow"/>
        </w:rPr>
        <w:t xml:space="preserve">Si &lt;el producto actual se puede prestar &lt;ProductoDetalle.ProductoClave = </w:t>
      </w:r>
      <w:r w:rsidRPr="006F6063">
        <w:rPr>
          <w:sz w:val="20"/>
          <w:highlight w:val="yellow"/>
          <w:lang w:val="es-MX"/>
        </w:rPr>
        <w:t>ProductoClave (objeto Productos)&gt; y &lt;ProductoDetalle.PRUTipoUnidad = Unidad</w:t>
      </w:r>
      <w:r w:rsidRPr="006F6063">
        <w:rPr>
          <w:sz w:val="20"/>
          <w:szCs w:val="20"/>
          <w:highlight w:val="yellow"/>
        </w:rPr>
        <w:t xml:space="preserve"> (objeto Productos)</w:t>
      </w:r>
      <w:r w:rsidRPr="006F6063">
        <w:rPr>
          <w:sz w:val="20"/>
          <w:highlight w:val="yellow"/>
        </w:rPr>
        <w:t>&gt; y &lt;ProductoDetalle.Prestamo = 1&gt;&gt;</w:t>
      </w:r>
    </w:p>
    <w:p w:rsidR="00481F9E" w:rsidRDefault="00481F9E" w:rsidP="00481F9E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highlight w:val="yellow"/>
        </w:rPr>
      </w:pPr>
      <w:r>
        <w:rPr>
          <w:sz w:val="20"/>
          <w:highlight w:val="yellow"/>
        </w:rPr>
        <w:t xml:space="preserve">El sistema obtiene información del Saldo del préstamo del producto, donde &lt;ProductoPrestamoCli.ClienteClave = </w:t>
      </w:r>
      <w:r>
        <w:rPr>
          <w:sz w:val="20"/>
          <w:szCs w:val="20"/>
          <w:highlight w:val="yellow"/>
        </w:rPr>
        <w:t xml:space="preserve">TransProd.ClienteClave </w:t>
      </w:r>
      <w:r>
        <w:rPr>
          <w:sz w:val="20"/>
          <w:szCs w:val="20"/>
          <w:highlight w:val="yellow"/>
          <w:lang w:eastAsia="en-US"/>
        </w:rPr>
        <w:t xml:space="preserve">(objeto TransProd registrado en sesión)&gt; </w:t>
      </w:r>
      <w:r>
        <w:rPr>
          <w:sz w:val="20"/>
          <w:highlight w:val="yellow"/>
        </w:rPr>
        <w:t xml:space="preserve">y &lt;ProductoPrestamoCli.ProductoClave = ProductoDetalle.ProductoDetClave donde ProductoDetalle.ProductoClave = </w:t>
      </w:r>
      <w:r>
        <w:rPr>
          <w:sz w:val="20"/>
          <w:szCs w:val="20"/>
          <w:highlight w:val="yellow"/>
        </w:rPr>
        <w:t xml:space="preserve">ProductoClave (objeto Productos) </w:t>
      </w:r>
      <w:r>
        <w:rPr>
          <w:sz w:val="20"/>
          <w:highlight w:val="yellow"/>
        </w:rPr>
        <w:t xml:space="preserve">y ProductoDetalle.PRUTipoUnidad = </w:t>
      </w:r>
      <w:r>
        <w:rPr>
          <w:sz w:val="20"/>
          <w:szCs w:val="20"/>
          <w:highlight w:val="yellow"/>
        </w:rPr>
        <w:t>Unidad (objeto Productos)</w:t>
      </w:r>
      <w:r>
        <w:rPr>
          <w:sz w:val="20"/>
          <w:highlight w:val="yellow"/>
        </w:rPr>
        <w:t>&gt;:</w:t>
      </w:r>
    </w:p>
    <w:p w:rsidR="00481F9E" w:rsidRDefault="00481F9E" w:rsidP="00481F9E">
      <w:pPr>
        <w:pStyle w:val="Prrafodelista"/>
        <w:numPr>
          <w:ilvl w:val="5"/>
          <w:numId w:val="17"/>
        </w:numPr>
        <w:ind w:left="4536" w:hanging="1134"/>
        <w:rPr>
          <w:b/>
          <w:sz w:val="20"/>
          <w:highlight w:val="yellow"/>
        </w:rPr>
      </w:pPr>
      <w:r>
        <w:rPr>
          <w:b/>
          <w:sz w:val="20"/>
          <w:highlight w:val="yellow"/>
        </w:rPr>
        <w:t>ProductoPrestamoCli</w:t>
      </w:r>
    </w:p>
    <w:p w:rsidR="00481F9E" w:rsidRDefault="00481F9E" w:rsidP="00481F9E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  <w:lang w:val="es-MX"/>
        </w:rPr>
      </w:pPr>
      <w:r>
        <w:rPr>
          <w:sz w:val="20"/>
          <w:highlight w:val="yellow"/>
        </w:rPr>
        <w:lastRenderedPageBreak/>
        <w:t>Saldo</w:t>
      </w:r>
    </w:p>
    <w:p w:rsidR="00481F9E" w:rsidRDefault="00481F9E" w:rsidP="00481F9E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highlight w:val="yellow"/>
        </w:rPr>
      </w:pPr>
      <w:r>
        <w:rPr>
          <w:sz w:val="20"/>
          <w:highlight w:val="yellow"/>
        </w:rPr>
        <w:t>Si &lt;no se obtuvo un registro de ProductoPrestamoCli para el Cliente y producto actuales&gt;</w:t>
      </w:r>
    </w:p>
    <w:p w:rsidR="00481F9E" w:rsidRDefault="00481F9E" w:rsidP="00481F9E">
      <w:pPr>
        <w:pStyle w:val="Prrafodelista"/>
        <w:numPr>
          <w:ilvl w:val="5"/>
          <w:numId w:val="17"/>
        </w:numPr>
        <w:ind w:left="4536" w:hanging="1134"/>
        <w:rPr>
          <w:b/>
          <w:sz w:val="20"/>
          <w:highlight w:val="yellow"/>
        </w:rPr>
      </w:pPr>
      <w:r>
        <w:rPr>
          <w:sz w:val="20"/>
          <w:highlight w:val="yellow"/>
        </w:rPr>
        <w:t xml:space="preserve">El caso de uso incluye la funcionalidad del caso de uso </w:t>
      </w:r>
      <w:hyperlink r:id="rId100" w:history="1">
        <w:r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>
        <w:rPr>
          <w:b/>
          <w:sz w:val="20"/>
          <w:highlight w:val="yellow"/>
        </w:rPr>
        <w:t xml:space="preserve"> </w:t>
      </w:r>
      <w:r>
        <w:rPr>
          <w:sz w:val="20"/>
          <w:highlight w:val="yellow"/>
        </w:rPr>
        <w:t>y le envía como parámetro la siguiente información:</w:t>
      </w:r>
    </w:p>
    <w:p w:rsidR="00481F9E" w:rsidRDefault="00481F9E" w:rsidP="00481F9E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>
        <w:rPr>
          <w:sz w:val="20"/>
          <w:highlight w:val="yellow"/>
        </w:rPr>
        <w:t>CrearPrestamo</w:t>
      </w:r>
    </w:p>
    <w:p w:rsidR="00481F9E" w:rsidRDefault="00481F9E" w:rsidP="00481F9E">
      <w:pPr>
        <w:pStyle w:val="Prrafodelista"/>
        <w:numPr>
          <w:ilvl w:val="7"/>
          <w:numId w:val="17"/>
        </w:numPr>
        <w:ind w:left="7230" w:hanging="1418"/>
        <w:rPr>
          <w:sz w:val="20"/>
          <w:highlight w:val="yellow"/>
        </w:rPr>
      </w:pPr>
      <w:r>
        <w:rPr>
          <w:sz w:val="20"/>
          <w:highlight w:val="yellow"/>
        </w:rPr>
        <w:t>ClienteClave = &lt;</w:t>
      </w:r>
      <w:r>
        <w:rPr>
          <w:sz w:val="20"/>
          <w:szCs w:val="20"/>
          <w:highlight w:val="yellow"/>
        </w:rPr>
        <w:t xml:space="preserve">TransProd.ClienteClave&gt; </w:t>
      </w:r>
      <w:r>
        <w:rPr>
          <w:sz w:val="20"/>
          <w:szCs w:val="20"/>
          <w:highlight w:val="yellow"/>
          <w:lang w:eastAsia="en-US"/>
        </w:rPr>
        <w:t>(objeto TransProd registrado en sesión)</w:t>
      </w:r>
    </w:p>
    <w:p w:rsidR="00481F9E" w:rsidRDefault="00481F9E" w:rsidP="00481F9E">
      <w:pPr>
        <w:pStyle w:val="Prrafodelista"/>
        <w:numPr>
          <w:ilvl w:val="7"/>
          <w:numId w:val="17"/>
        </w:numPr>
        <w:ind w:left="7230" w:hanging="1418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&lt;ProductoDetalle.ProductoDetClave&gt; donde &lt;ProductoDetalle.ProductoClave = </w:t>
      </w:r>
      <w:r>
        <w:rPr>
          <w:sz w:val="20"/>
          <w:szCs w:val="20"/>
          <w:highlight w:val="yellow"/>
        </w:rPr>
        <w:t xml:space="preserve">ProductoClave (objeto Productos) </w:t>
      </w:r>
      <w:r>
        <w:rPr>
          <w:sz w:val="20"/>
          <w:highlight w:val="yellow"/>
        </w:rPr>
        <w:t xml:space="preserve">y ProductoDetalle.PRUTipoUnidad = </w:t>
      </w:r>
      <w:r>
        <w:rPr>
          <w:sz w:val="20"/>
          <w:szCs w:val="20"/>
          <w:highlight w:val="yellow"/>
        </w:rPr>
        <w:t>Unidad (objeto Productos)</w:t>
      </w:r>
      <w:r>
        <w:rPr>
          <w:sz w:val="20"/>
          <w:highlight w:val="yellow"/>
        </w:rPr>
        <w:t>&gt;</w:t>
      </w:r>
    </w:p>
    <w:p w:rsidR="00481F9E" w:rsidRDefault="00481F9E" w:rsidP="00481F9E">
      <w:pPr>
        <w:pStyle w:val="Prrafodelista"/>
        <w:numPr>
          <w:ilvl w:val="6"/>
          <w:numId w:val="17"/>
        </w:numPr>
        <w:ind w:left="5812" w:hanging="1276"/>
        <w:rPr>
          <w:b/>
          <w:sz w:val="20"/>
          <w:highlight w:val="yellow"/>
        </w:rPr>
      </w:pPr>
      <w:r>
        <w:rPr>
          <w:sz w:val="20"/>
          <w:highlight w:val="yellow"/>
        </w:rPr>
        <w:t>El sistema recibe la siguiente información:</w:t>
      </w:r>
    </w:p>
    <w:p w:rsidR="00481F9E" w:rsidRPr="00481F9E" w:rsidRDefault="00481F9E" w:rsidP="00481F9E">
      <w:pPr>
        <w:pStyle w:val="Prrafodelista"/>
        <w:numPr>
          <w:ilvl w:val="7"/>
          <w:numId w:val="17"/>
        </w:numPr>
        <w:ind w:left="7230" w:hanging="1418"/>
        <w:rPr>
          <w:b/>
          <w:sz w:val="20"/>
          <w:highlight w:val="yellow"/>
        </w:rPr>
      </w:pPr>
      <w:r>
        <w:rPr>
          <w:sz w:val="20"/>
          <w:highlight w:val="yellow"/>
        </w:rPr>
        <w:t>OP_Verdadero</w:t>
      </w:r>
    </w:p>
    <w:p w:rsidR="004A059F" w:rsidRPr="006F6063" w:rsidRDefault="004A059F" w:rsidP="004A059F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highlight w:val="yellow"/>
        </w:rPr>
      </w:pPr>
      <w:r w:rsidRPr="006F6063">
        <w:rPr>
          <w:sz w:val="20"/>
          <w:highlight w:val="yellow"/>
        </w:rPr>
        <w:t xml:space="preserve">El caso de uso incluye la funcionalidad del caso de uso </w:t>
      </w:r>
      <w:hyperlink r:id="rId101" w:history="1">
        <w:r w:rsidRPr="006F6063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6F6063">
        <w:rPr>
          <w:b/>
          <w:sz w:val="20"/>
          <w:highlight w:val="yellow"/>
        </w:rPr>
        <w:t xml:space="preserve"> </w:t>
      </w:r>
      <w:r w:rsidRPr="006F6063">
        <w:rPr>
          <w:sz w:val="20"/>
          <w:highlight w:val="yellow"/>
        </w:rPr>
        <w:t>y le envía como parámetro la siguiente información:</w:t>
      </w:r>
    </w:p>
    <w:p w:rsidR="004A059F" w:rsidRPr="006F6063" w:rsidRDefault="004A059F" w:rsidP="004A059F">
      <w:pPr>
        <w:pStyle w:val="Prrafodelista"/>
        <w:numPr>
          <w:ilvl w:val="5"/>
          <w:numId w:val="17"/>
        </w:numPr>
        <w:ind w:left="4536" w:hanging="1134"/>
        <w:rPr>
          <w:sz w:val="20"/>
          <w:highlight w:val="yellow"/>
        </w:rPr>
      </w:pPr>
      <w:r w:rsidRPr="006F6063">
        <w:rPr>
          <w:sz w:val="20"/>
          <w:highlight w:val="yellow"/>
        </w:rPr>
        <w:t>ActualizarPrestamo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>ClienteClave = &lt;TransProd.ClienteClave&gt; (objeto TransProd registrado en sesión)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 xml:space="preserve">ProductoClave = &lt;ProductoDetalle.ProductoDetClave&gt; donde &lt;ProductoDetalle.ProductoClave = ProductoClave </w:t>
      </w:r>
      <w:r w:rsidRPr="006F6063">
        <w:rPr>
          <w:sz w:val="20"/>
          <w:highlight w:val="yellow"/>
          <w:lang w:val="es-MX"/>
        </w:rPr>
        <w:t>(objeto Productos)</w:t>
      </w:r>
      <w:r w:rsidRPr="006F6063">
        <w:rPr>
          <w:sz w:val="20"/>
          <w:szCs w:val="20"/>
          <w:highlight w:val="yellow"/>
        </w:rPr>
        <w:t xml:space="preserve"> y ProductoDetalle.PRUTipoUnidad = Unidad </w:t>
      </w:r>
      <w:r w:rsidRPr="006F6063">
        <w:rPr>
          <w:sz w:val="20"/>
          <w:highlight w:val="yellow"/>
          <w:lang w:val="es-MX"/>
        </w:rPr>
        <w:t>(objeto Productos)</w:t>
      </w:r>
      <w:r w:rsidRPr="006F6063">
        <w:rPr>
          <w:sz w:val="20"/>
          <w:szCs w:val="20"/>
          <w:highlight w:val="yellow"/>
        </w:rPr>
        <w:t>&gt;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 xml:space="preserve">TipoTransProd = </w:t>
      </w:r>
      <w:r w:rsidR="00CC5464" w:rsidRPr="006F6063">
        <w:rPr>
          <w:sz w:val="20"/>
          <w:highlight w:val="yellow"/>
          <w:lang w:val="es-MX"/>
        </w:rPr>
        <w:t>&lt;TransProdDev.Tipo&gt; registrado en sesión (objeto TransProdDev)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 xml:space="preserve">Cantidad = </w:t>
      </w:r>
      <w:r w:rsidR="00CC5464" w:rsidRPr="006F6063">
        <w:rPr>
          <w:sz w:val="20"/>
          <w:szCs w:val="20"/>
          <w:highlight w:val="yellow"/>
          <w:lang w:val="es-MX"/>
        </w:rPr>
        <w:t>Devolucion (objeto Productos)</w:t>
      </w:r>
    </w:p>
    <w:p w:rsidR="004A059F" w:rsidRPr="006F6063" w:rsidRDefault="004A059F" w:rsidP="006F6063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  <w:lang w:val="es-MX"/>
        </w:rPr>
      </w:pPr>
      <w:r w:rsidRPr="006F6063">
        <w:rPr>
          <w:sz w:val="20"/>
          <w:szCs w:val="20"/>
          <w:highlight w:val="yellow"/>
        </w:rPr>
        <w:t xml:space="preserve">TipoUnidad = </w:t>
      </w:r>
      <w:r w:rsidR="006F6063" w:rsidRPr="006F6063">
        <w:rPr>
          <w:sz w:val="20"/>
          <w:szCs w:val="20"/>
          <w:highlight w:val="yellow"/>
          <w:lang w:val="es-MX"/>
        </w:rPr>
        <w:t>Unidad (objeto Productos)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 xml:space="preserve">Vendido = </w:t>
      </w:r>
      <w:r w:rsidR="006F6063" w:rsidRPr="006F6063">
        <w:rPr>
          <w:sz w:val="20"/>
          <w:szCs w:val="20"/>
          <w:highlight w:val="yellow"/>
        </w:rPr>
        <w:t>2</w:t>
      </w:r>
    </w:p>
    <w:p w:rsidR="004A059F" w:rsidRPr="006F6063" w:rsidRDefault="004A059F" w:rsidP="004A059F">
      <w:pPr>
        <w:pStyle w:val="Prrafodelista"/>
        <w:numPr>
          <w:ilvl w:val="5"/>
          <w:numId w:val="17"/>
        </w:numPr>
        <w:ind w:left="4536" w:hanging="1134"/>
        <w:rPr>
          <w:b/>
          <w:sz w:val="20"/>
          <w:highlight w:val="yellow"/>
        </w:rPr>
      </w:pPr>
      <w:r w:rsidRPr="006F6063">
        <w:rPr>
          <w:sz w:val="20"/>
          <w:highlight w:val="yellow"/>
        </w:rPr>
        <w:t>El sistema recibe la siguiente información:</w:t>
      </w:r>
    </w:p>
    <w:p w:rsidR="004A059F" w:rsidRPr="00182359" w:rsidRDefault="004A059F" w:rsidP="00182359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  <w:lang w:val="es-MX"/>
        </w:rPr>
      </w:pPr>
      <w:r w:rsidRPr="006F6063">
        <w:rPr>
          <w:sz w:val="20"/>
          <w:szCs w:val="20"/>
          <w:highlight w:val="yellow"/>
        </w:rPr>
        <w:t>OP</w:t>
      </w:r>
      <w:r w:rsidRPr="006F6063">
        <w:rPr>
          <w:sz w:val="20"/>
          <w:highlight w:val="yellow"/>
        </w:rPr>
        <w:t>_Verdadero</w:t>
      </w:r>
    </w:p>
    <w:p w:rsidR="00521B69" w:rsidRPr="007A1A2B" w:rsidRDefault="00521B69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02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521B69" w:rsidRPr="007A1A2B" w:rsidRDefault="00521B69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521B69" w:rsidRPr="007A1A2B" w:rsidRDefault="00521B69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521B69" w:rsidRPr="007A1A2B" w:rsidRDefault="00521B69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</w:t>
      </w:r>
      <w:r w:rsidR="004A2023" w:rsidRPr="007A1A2B">
        <w:rPr>
          <w:rFonts w:cs="Arial"/>
          <w:sz w:val="20"/>
          <w:szCs w:val="20"/>
        </w:rPr>
        <w:t xml:space="preserve">&lt;TransProdDetalle.Total&gt; actual </w:t>
      </w:r>
      <w:r w:rsidRPr="007A1A2B">
        <w:rPr>
          <w:sz w:val="20"/>
          <w:szCs w:val="20"/>
          <w:lang w:val="es-MX"/>
        </w:rPr>
        <w:t>* -1</w:t>
      </w:r>
    </w:p>
    <w:p w:rsidR="00521B69" w:rsidRPr="007A1A2B" w:rsidRDefault="00521B69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521B69" w:rsidRPr="007A1A2B" w:rsidRDefault="00521B69" w:rsidP="00D52908">
      <w:pPr>
        <w:pStyle w:val="Prrafodelista"/>
        <w:numPr>
          <w:ilvl w:val="4"/>
          <w:numId w:val="17"/>
        </w:numPr>
        <w:ind w:left="3402" w:hanging="992"/>
      </w:pPr>
      <w:r w:rsidRPr="007A1A2B">
        <w:rPr>
          <w:sz w:val="20"/>
          <w:szCs w:val="20"/>
          <w:lang w:val="es-MX"/>
        </w:rPr>
        <w:t>Verdadero</w:t>
      </w:r>
    </w:p>
    <w:p w:rsidR="00A4373D" w:rsidRPr="00A4373D" w:rsidRDefault="00A4373D" w:rsidP="00D52908">
      <w:pPr>
        <w:pStyle w:val="Prrafodelista"/>
        <w:numPr>
          <w:ilvl w:val="1"/>
          <w:numId w:val="17"/>
        </w:numPr>
      </w:pPr>
      <w:r>
        <w:rPr>
          <w:sz w:val="20"/>
          <w:szCs w:val="20"/>
          <w:lang w:val="es-MX"/>
        </w:rPr>
        <w:t>Si &lt;el producto cuenta con una cantidad a liquidar mayor a Cero &lt;Productos.Liquidar &gt; 0&gt;&gt;</w:t>
      </w:r>
    </w:p>
    <w:p w:rsidR="00A4373D" w:rsidRDefault="00A4373D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y registra en sesión la siguiente información para el producto actual, donde &lt;ProductoDetalle.ProductoClave = </w:t>
      </w:r>
      <w:r>
        <w:rPr>
          <w:sz w:val="20"/>
          <w:szCs w:val="20"/>
        </w:rPr>
        <w:t>ProductoClave (objeto Productos) y ProductoDetalle.PRUTipoUnidad = Unidad (objeto Productos)</w:t>
      </w:r>
      <w:r>
        <w:rPr>
          <w:sz w:val="20"/>
          <w:szCs w:val="20"/>
          <w:lang w:val="es-MX"/>
        </w:rPr>
        <w:t>&gt;:</w:t>
      </w:r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ProductoDetalle</w:t>
      </w:r>
    </w:p>
    <w:p w:rsidR="00A4373D" w:rsidRDefault="00A4373D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Factor</w:t>
      </w:r>
    </w:p>
    <w:p w:rsidR="00A4373D" w:rsidRDefault="00A4373D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funcionalidad del caso de uso </w:t>
      </w:r>
      <w:hyperlink r:id="rId103" w:history="1">
        <w:r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>
        <w:rPr>
          <w:sz w:val="20"/>
        </w:rPr>
        <w:t>El sistema envía como parámetro la siguiente información:</w:t>
      </w:r>
    </w:p>
    <w:p w:rsidR="00A4373D" w:rsidRDefault="00A4373D" w:rsidP="00D52908">
      <w:pPr>
        <w:pStyle w:val="Prrafodelista"/>
        <w:numPr>
          <w:ilvl w:val="4"/>
          <w:numId w:val="17"/>
        </w:numPr>
        <w:ind w:left="3402" w:hanging="992"/>
        <w:rPr>
          <w:b/>
        </w:rPr>
      </w:pPr>
      <w:r>
        <w:rPr>
          <w:sz w:val="20"/>
        </w:rPr>
        <w:lastRenderedPageBreak/>
        <w:t>VerificarCuotas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VendedorId = VendedorId registrado en sesión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ClienteClave = &lt;</w:t>
      </w:r>
      <w:r>
        <w:rPr>
          <w:sz w:val="20"/>
          <w:szCs w:val="20"/>
          <w:lang w:val="es-MX"/>
        </w:rPr>
        <w:t>Cliente</w:t>
      </w:r>
      <w:r w:rsidRPr="00A4373D">
        <w:rPr>
          <w:sz w:val="20"/>
          <w:szCs w:val="20"/>
          <w:lang w:val="es-MX"/>
        </w:rPr>
        <w:t xml:space="preserve">.ClienteClave&gt; registrado en sesión (objeto </w:t>
      </w:r>
      <w:r>
        <w:rPr>
          <w:sz w:val="20"/>
          <w:szCs w:val="20"/>
          <w:lang w:val="es-MX"/>
        </w:rPr>
        <w:t>Cliente</w:t>
      </w:r>
      <w:r w:rsidRPr="00A4373D">
        <w:rPr>
          <w:sz w:val="20"/>
          <w:szCs w:val="20"/>
          <w:lang w:val="es-MX"/>
        </w:rPr>
        <w:t>)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ProductoClave = ProductoClave (objeto Productos)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Cantidad = Cantidad (objeto Productos) * Factor registrado en sesión.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TipoCuota = 1 (“Producto”)</w:t>
      </w:r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>
        <w:rPr>
          <w:sz w:val="20"/>
        </w:rPr>
        <w:t>El sistema recibe la siguiente información</w:t>
      </w:r>
    </w:p>
    <w:p w:rsidR="00A4373D" w:rsidRDefault="00A4373D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>
        <w:rPr>
          <w:sz w:val="20"/>
        </w:rPr>
        <w:t>PS_CuoVen</w:t>
      </w:r>
    </w:p>
    <w:p w:rsidR="00A4373D" w:rsidRDefault="00A4373D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funcionalidad del caso de uso </w:t>
      </w:r>
      <w:hyperlink r:id="rId104" w:history="1">
        <w:r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>
        <w:rPr>
          <w:sz w:val="20"/>
        </w:rPr>
        <w:t>El sistema envía como parámetro la siguiente información:</w:t>
      </w:r>
    </w:p>
    <w:p w:rsidR="00A4373D" w:rsidRDefault="00A4373D" w:rsidP="00D52908">
      <w:pPr>
        <w:pStyle w:val="Prrafodelista"/>
        <w:numPr>
          <w:ilvl w:val="4"/>
          <w:numId w:val="17"/>
        </w:numPr>
        <w:ind w:left="3402" w:hanging="992"/>
        <w:rPr>
          <w:b/>
        </w:rPr>
      </w:pPr>
      <w:r>
        <w:rPr>
          <w:sz w:val="20"/>
        </w:rPr>
        <w:t>VerificarCuotas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VendedorId = VendedorId registrado en sesión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ClienteClave = &lt;</w:t>
      </w:r>
      <w:r>
        <w:rPr>
          <w:sz w:val="20"/>
          <w:szCs w:val="20"/>
          <w:lang w:val="es-MX"/>
        </w:rPr>
        <w:t>Cliente</w:t>
      </w:r>
      <w:r w:rsidRPr="00A4373D">
        <w:rPr>
          <w:sz w:val="20"/>
          <w:szCs w:val="20"/>
          <w:lang w:val="es-MX"/>
        </w:rPr>
        <w:t xml:space="preserve">.ClienteClave&gt; registrado en sesión (objeto </w:t>
      </w:r>
      <w:r>
        <w:rPr>
          <w:sz w:val="20"/>
          <w:szCs w:val="20"/>
          <w:lang w:val="es-MX"/>
        </w:rPr>
        <w:t>Cliente</w:t>
      </w:r>
      <w:r w:rsidRPr="00A4373D">
        <w:rPr>
          <w:sz w:val="20"/>
          <w:szCs w:val="20"/>
          <w:lang w:val="es-MX"/>
        </w:rPr>
        <w:t>)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ProductoClave = ProductoClave (objeto Productos)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Cantidad = Cantidad (objeto Productos) * Factor registrado en sesión.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TipoCuota = 3 (“Kilos”)</w:t>
      </w:r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>
        <w:rPr>
          <w:sz w:val="20"/>
        </w:rPr>
        <w:t>El sistema recibe la siguiente información</w:t>
      </w:r>
    </w:p>
    <w:p w:rsidR="00A4373D" w:rsidRPr="00A4373D" w:rsidRDefault="00A4373D" w:rsidP="00D52908">
      <w:pPr>
        <w:pStyle w:val="Prrafodelista"/>
        <w:numPr>
          <w:ilvl w:val="4"/>
          <w:numId w:val="17"/>
        </w:numPr>
        <w:ind w:left="3402" w:hanging="992"/>
      </w:pPr>
      <w:r>
        <w:rPr>
          <w:sz w:val="20"/>
        </w:rPr>
        <w:t>PS_CuoVen</w:t>
      </w:r>
    </w:p>
    <w:p w:rsidR="00C32A0E" w:rsidRPr="007A1A2B" w:rsidRDefault="008E266F" w:rsidP="00D52908">
      <w:pPr>
        <w:pStyle w:val="Prrafodelista"/>
        <w:numPr>
          <w:ilvl w:val="0"/>
          <w:numId w:val="17"/>
        </w:numPr>
      </w:pPr>
      <w:r w:rsidRPr="007A1A2B">
        <w:rPr>
          <w:sz w:val="20"/>
          <w:szCs w:val="20"/>
          <w:lang w:val="es-MX"/>
        </w:rPr>
        <w:t>Si &lt;por lo menos un producto del objeto Productos cuenta con una cantidad a devolver mayor a Cero &lt;Productos.Devolucion &gt; 0&gt;&gt;</w:t>
      </w:r>
    </w:p>
    <w:p w:rsidR="00141F7A" w:rsidRPr="007A1A2B" w:rsidRDefault="00141F7A" w:rsidP="00D52908">
      <w:pPr>
        <w:pStyle w:val="Prrafodelista"/>
        <w:numPr>
          <w:ilvl w:val="1"/>
          <w:numId w:val="17"/>
        </w:numPr>
      </w:pPr>
      <w:r w:rsidRPr="007A1A2B">
        <w:rPr>
          <w:sz w:val="20"/>
        </w:rPr>
        <w:t xml:space="preserve">El caso de uso incluye la funcionalidad del caso de uso </w:t>
      </w:r>
      <w:hyperlink r:id="rId105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141F7A" w:rsidRPr="007A1A2B" w:rsidRDefault="00141F7A" w:rsidP="00D52908">
      <w:pPr>
        <w:pStyle w:val="Prrafodelista"/>
        <w:numPr>
          <w:ilvl w:val="2"/>
          <w:numId w:val="17"/>
        </w:numPr>
        <w:ind w:left="1560" w:hanging="709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141F7A" w:rsidRPr="007A1A2B" w:rsidRDefault="00141F7A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7A1A2B">
        <w:rPr>
          <w:sz w:val="20"/>
        </w:rPr>
        <w:t>CalcularTotalesTransaccion</w:t>
      </w:r>
    </w:p>
    <w:p w:rsidR="00141F7A" w:rsidRPr="007A1A2B" w:rsidRDefault="00141F7A" w:rsidP="00D52908">
      <w:pPr>
        <w:pStyle w:val="Prrafodelista"/>
        <w:numPr>
          <w:ilvl w:val="4"/>
          <w:numId w:val="17"/>
        </w:numPr>
        <w:ind w:left="3402" w:hanging="992"/>
      </w:pPr>
      <w:r w:rsidRPr="007A1A2B">
        <w:rPr>
          <w:sz w:val="20"/>
        </w:rPr>
        <w:t>TransProd = &lt;TransProd</w:t>
      </w:r>
      <w:r w:rsidR="005C3816" w:rsidRPr="007A1A2B">
        <w:rPr>
          <w:sz w:val="20"/>
        </w:rPr>
        <w:t>Dev</w:t>
      </w:r>
      <w:r w:rsidRPr="007A1A2B">
        <w:rPr>
          <w:sz w:val="20"/>
        </w:rPr>
        <w:t>.TransProdID&gt;</w:t>
      </w:r>
      <w:r w:rsidRPr="007A1A2B">
        <w:rPr>
          <w:sz w:val="20"/>
          <w:szCs w:val="20"/>
        </w:rPr>
        <w:t xml:space="preserve"> registrado en sesión (objeto TransProd</w:t>
      </w:r>
      <w:r w:rsidR="005C3816" w:rsidRPr="007A1A2B">
        <w:rPr>
          <w:sz w:val="20"/>
          <w:szCs w:val="20"/>
        </w:rPr>
        <w:t>Dev</w:t>
      </w:r>
      <w:r w:rsidRPr="007A1A2B">
        <w:rPr>
          <w:sz w:val="20"/>
          <w:szCs w:val="20"/>
        </w:rPr>
        <w:t>)</w:t>
      </w:r>
      <w:r w:rsidRPr="007A1A2B">
        <w:t xml:space="preserve"> </w:t>
      </w:r>
    </w:p>
    <w:p w:rsidR="00141F7A" w:rsidRPr="007A1A2B" w:rsidRDefault="00141F7A" w:rsidP="00D52908">
      <w:pPr>
        <w:pStyle w:val="Prrafodelista"/>
        <w:numPr>
          <w:ilvl w:val="2"/>
          <w:numId w:val="17"/>
        </w:numPr>
        <w:ind w:left="1560" w:hanging="709"/>
        <w:rPr>
          <w:b/>
        </w:rPr>
      </w:pPr>
      <w:r w:rsidRPr="007A1A2B">
        <w:rPr>
          <w:sz w:val="20"/>
        </w:rPr>
        <w:t>El sistema recibe la siguiente información</w:t>
      </w:r>
    </w:p>
    <w:p w:rsidR="00141F7A" w:rsidRPr="007A1A2B" w:rsidRDefault="00141F7A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141F7A" w:rsidRPr="007A1A2B" w:rsidRDefault="00141F7A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8E266F" w:rsidRPr="007A1A2B" w:rsidRDefault="00141F7A" w:rsidP="00D52908">
      <w:pPr>
        <w:pStyle w:val="Prrafodelista"/>
        <w:numPr>
          <w:ilvl w:val="3"/>
          <w:numId w:val="17"/>
        </w:numPr>
        <w:ind w:left="2410" w:hanging="850"/>
      </w:pPr>
      <w:r w:rsidRPr="007A1A2B">
        <w:rPr>
          <w:sz w:val="20"/>
          <w:szCs w:val="20"/>
        </w:rPr>
        <w:t>TransProdDev</w:t>
      </w:r>
    </w:p>
    <w:p w:rsidR="00141F7A" w:rsidRPr="007A1A2B" w:rsidRDefault="00141F7A" w:rsidP="00D52908">
      <w:pPr>
        <w:pStyle w:val="Prrafodelista"/>
        <w:numPr>
          <w:ilvl w:val="1"/>
          <w:numId w:val="17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&lt;no se obtuvo un movimiento de devolución asociado a la Venta a Consignación (TransProdIDDevolucion registrado en sesión = ‘ ‘)&gt;</w:t>
      </w:r>
    </w:p>
    <w:p w:rsidR="00141F7A" w:rsidRPr="007A1A2B" w:rsidRDefault="00141F7A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realiza la confirmación del folio generado para el movimiento de devolución</w:t>
      </w:r>
    </w:p>
    <w:p w:rsidR="003254FC" w:rsidRPr="007A1A2B" w:rsidRDefault="003254FC" w:rsidP="00D52908">
      <w:pPr>
        <w:pStyle w:val="Prrafodelista"/>
        <w:numPr>
          <w:ilvl w:val="1"/>
          <w:numId w:val="17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9_AO06" w:history="1">
        <w:r w:rsidRPr="007A1A2B">
          <w:rPr>
            <w:rStyle w:val="Hipervnculo"/>
            <w:b/>
            <w:sz w:val="20"/>
            <w:lang w:val="es-MX"/>
          </w:rPr>
          <w:t>paso 9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w:anchor="_AO06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AO06 Liquidar Venta a Consignación por Devolución</w:t>
        </w:r>
      </w:hyperlink>
    </w:p>
    <w:p w:rsidR="004A2023" w:rsidRPr="007A1A2B" w:rsidRDefault="004A2023" w:rsidP="00D52908">
      <w:pPr>
        <w:pStyle w:val="Prrafodelista"/>
        <w:numPr>
          <w:ilvl w:val="0"/>
          <w:numId w:val="17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06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4A2023" w:rsidRPr="007A1A2B" w:rsidRDefault="004A2023" w:rsidP="00D52908">
      <w:pPr>
        <w:pStyle w:val="Prrafodelista"/>
        <w:numPr>
          <w:ilvl w:val="1"/>
          <w:numId w:val="17"/>
        </w:numPr>
        <w:rPr>
          <w:sz w:val="20"/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A2023" w:rsidRPr="007A1A2B" w:rsidRDefault="004A2023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lang w:val="es-MX"/>
        </w:rPr>
      </w:pPr>
      <w:r w:rsidRPr="007A1A2B">
        <w:rPr>
          <w:sz w:val="20"/>
          <w:lang w:val="es-MX"/>
        </w:rPr>
        <w:t>EliminarTransaccion</w:t>
      </w:r>
    </w:p>
    <w:p w:rsidR="004A2023" w:rsidRPr="007A1A2B" w:rsidRDefault="004A2023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 = &lt;TransProdDev.TransProdID&gt; registrado en sesión (objeto TransProdDev)</w:t>
      </w:r>
    </w:p>
    <w:p w:rsidR="004A2023" w:rsidRPr="007A1A2B" w:rsidRDefault="004A2023" w:rsidP="00D52908">
      <w:pPr>
        <w:pStyle w:val="Prrafodelista"/>
        <w:numPr>
          <w:ilvl w:val="1"/>
          <w:numId w:val="17"/>
        </w:numPr>
        <w:rPr>
          <w:sz w:val="20"/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4A2023" w:rsidRPr="007A1A2B" w:rsidRDefault="004A2023" w:rsidP="00D52908">
      <w:pPr>
        <w:pStyle w:val="Prrafodelista"/>
        <w:numPr>
          <w:ilvl w:val="2"/>
          <w:numId w:val="17"/>
        </w:numPr>
        <w:ind w:left="1560" w:hanging="709"/>
      </w:pPr>
      <w:r w:rsidRPr="007A1A2B">
        <w:rPr>
          <w:sz w:val="20"/>
          <w:lang w:val="es-MX"/>
        </w:rPr>
        <w:t>Verdadero</w:t>
      </w:r>
    </w:p>
    <w:p w:rsidR="005C3816" w:rsidRPr="007A1A2B" w:rsidRDefault="005C3816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bookmarkStart w:id="432" w:name="paso9_AO06"/>
      <w:r w:rsidRPr="007A1A2B">
        <w:rPr>
          <w:sz w:val="20"/>
          <w:szCs w:val="20"/>
          <w:lang w:val="es-MX"/>
        </w:rPr>
        <w:t>El sistema actualiza la siguiente información para la transacción de la Venta a Consignación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bookmarkEnd w:id="432"/>
    <w:p w:rsidR="005C3816" w:rsidRPr="007A1A2B" w:rsidRDefault="005C3816" w:rsidP="00D52908">
      <w:pPr>
        <w:pStyle w:val="Prrafodelista"/>
        <w:numPr>
          <w:ilvl w:val="1"/>
          <w:numId w:val="17"/>
        </w:numPr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5C3816" w:rsidRPr="007A1A2B" w:rsidRDefault="005C381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6 (“Liquidado”)</w:t>
      </w:r>
    </w:p>
    <w:p w:rsidR="005C3816" w:rsidRPr="007A1A2B" w:rsidRDefault="005C381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FechaFacturacion = Fecha y hora actual del sistema</w:t>
      </w:r>
    </w:p>
    <w:p w:rsidR="005C3816" w:rsidRPr="007A1A2B" w:rsidRDefault="005C381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VisitaClave1 = </w:t>
      </w:r>
      <w:r w:rsidRPr="007A1A2B">
        <w:rPr>
          <w:rFonts w:cs="Arial"/>
          <w:sz w:val="20"/>
          <w:szCs w:val="20"/>
        </w:rPr>
        <w:t>VisitaClave registrada en sesión</w:t>
      </w:r>
    </w:p>
    <w:p w:rsidR="005C3816" w:rsidRPr="007A1A2B" w:rsidRDefault="005C381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>DiaClave1 = DiaClave registrado en sesión</w:t>
      </w:r>
    </w:p>
    <w:p w:rsidR="004A2023" w:rsidRPr="007A1A2B" w:rsidRDefault="004A2023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4A2023" w:rsidRPr="007A1A2B" w:rsidRDefault="004A2023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5C3816" w:rsidRPr="007A1A2B" w:rsidRDefault="005C3816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no fue registrada o actualizada correctamente (ocurrió alguna excepción)&gt;</w:t>
      </w:r>
    </w:p>
    <w:p w:rsidR="005C3816" w:rsidRPr="007A1A2B" w:rsidRDefault="005C3816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El sistema realiza roll back a la transacción</w:t>
      </w:r>
    </w:p>
    <w:p w:rsidR="005C3816" w:rsidRPr="007A1A2B" w:rsidRDefault="005C3816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lastRenderedPageBreak/>
        <w:t>El sistema presenta el mensaje con el error obtenido</w:t>
      </w:r>
    </w:p>
    <w:p w:rsidR="005C3816" w:rsidRPr="007A1A2B" w:rsidRDefault="005C3816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</w:t>
      </w:r>
      <w:r w:rsidR="008F38FE" w:rsidRPr="007A1A2B">
        <w:rPr>
          <w:sz w:val="20"/>
          <w:szCs w:val="20"/>
        </w:rPr>
        <w:t>registra</w:t>
      </w:r>
      <w:r w:rsidRPr="007A1A2B">
        <w:rPr>
          <w:sz w:val="20"/>
          <w:szCs w:val="20"/>
        </w:rPr>
        <w:t xml:space="preserve"> la siguiente información</w:t>
      </w:r>
      <w:r w:rsidR="00DE2DED" w:rsidRPr="007A1A2B">
        <w:rPr>
          <w:sz w:val="20"/>
          <w:szCs w:val="20"/>
        </w:rPr>
        <w:t>:</w:t>
      </w:r>
    </w:p>
    <w:p w:rsidR="005C3816" w:rsidRPr="007A1A2B" w:rsidRDefault="008F38FE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Fallo = Verdadero</w:t>
      </w:r>
    </w:p>
    <w:p w:rsidR="008F38FE" w:rsidRPr="007A1A2B" w:rsidRDefault="008F38FE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</w:t>
      </w:r>
      <w:r w:rsidR="00DE2DED" w:rsidRPr="007A1A2B">
        <w:rPr>
          <w:sz w:val="20"/>
          <w:szCs w:val="20"/>
        </w:rPr>
        <w:t>:</w:t>
      </w:r>
    </w:p>
    <w:p w:rsidR="008F38FE" w:rsidRPr="007A1A2B" w:rsidRDefault="008F38FE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Fallo = Falso</w:t>
      </w:r>
    </w:p>
    <w:p w:rsidR="008F38FE" w:rsidRPr="007A1A2B" w:rsidRDefault="008F38FE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sz w:val="20"/>
          <w:lang w:val="es-MX"/>
        </w:rPr>
        <w:t xml:space="preserve">El sistema continúa en el </w:t>
      </w:r>
      <w:hyperlink w:anchor="paso9_3_2_AO05" w:history="1">
        <w:r w:rsidRPr="007A1A2B">
          <w:rPr>
            <w:rStyle w:val="Hipervnculo"/>
            <w:b/>
            <w:sz w:val="20"/>
            <w:lang w:val="es-MX"/>
          </w:rPr>
          <w:t>paso 9.3.2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r:id="rId107"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envía como parámetro la siguiente información:</w:t>
      </w:r>
    </w:p>
    <w:p w:rsidR="008F38FE" w:rsidRPr="007A1A2B" w:rsidRDefault="008F38FE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Fallo</w:t>
      </w:r>
    </w:p>
    <w:p w:rsidR="008F38FE" w:rsidRPr="007A1A2B" w:rsidRDefault="008F38FE" w:rsidP="00C32A0E"/>
    <w:p w:rsidR="008F38FE" w:rsidRPr="007A1A2B" w:rsidRDefault="008F38FE" w:rsidP="00C32A0E"/>
    <w:bookmarkStart w:id="433" w:name="_AO07_Liquidar_Venta"/>
    <w:bookmarkEnd w:id="433"/>
    <w:p w:rsidR="00DE0270" w:rsidRPr="007A1A2B" w:rsidRDefault="003E5064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"AO07_r" </w:instrText>
      </w:r>
      <w:r w:rsidRPr="007A1A2B">
        <w:rPr>
          <w:bCs w:val="0"/>
        </w:rPr>
        <w:fldChar w:fldCharType="separate"/>
      </w:r>
      <w:bookmarkStart w:id="434" w:name="_Toc422999314"/>
      <w:r w:rsidR="00DE0270" w:rsidRPr="007A1A2B">
        <w:rPr>
          <w:rStyle w:val="Hipervnculo"/>
          <w:bCs w:val="0"/>
        </w:rPr>
        <w:t>AO07 Liquidar Venta a Consignación por Cancelación</w:t>
      </w:r>
      <w:bookmarkEnd w:id="434"/>
      <w:r w:rsidRPr="007A1A2B">
        <w:rPr>
          <w:bCs w:val="0"/>
        </w:rPr>
        <w:fldChar w:fldCharType="end"/>
      </w:r>
    </w:p>
    <w:p w:rsidR="00DE0270" w:rsidRPr="007A1A2B" w:rsidRDefault="00DE0270" w:rsidP="00C32A0E"/>
    <w:p w:rsidR="00100255" w:rsidRPr="007A1A2B" w:rsidRDefault="00100255" w:rsidP="00D52908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08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100255" w:rsidRPr="007A1A2B" w:rsidRDefault="00100255" w:rsidP="00D52908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100255" w:rsidRPr="007A1A2B" w:rsidRDefault="00100255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100255" w:rsidRPr="007A1A2B" w:rsidRDefault="00100255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</w:t>
      </w:r>
      <w:r w:rsidR="003431FC" w:rsidRPr="007A1A2B">
        <w:rPr>
          <w:sz w:val="20"/>
          <w:szCs w:val="20"/>
          <w:lang w:val="es-MX"/>
        </w:rPr>
        <w:t xml:space="preserve">[&lt;TransProd.Saldo&gt; </w:t>
      </w:r>
      <w:r w:rsidR="003431FC" w:rsidRPr="007A1A2B">
        <w:rPr>
          <w:sz w:val="20"/>
          <w:szCs w:val="20"/>
          <w:lang w:eastAsia="en-US"/>
        </w:rPr>
        <w:t>registrado en sesión (objeto TransProd)] * -1</w:t>
      </w:r>
    </w:p>
    <w:p w:rsidR="00100255" w:rsidRPr="007A1A2B" w:rsidRDefault="00100255" w:rsidP="00D52908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100255" w:rsidRPr="007A1A2B" w:rsidRDefault="00100255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Verdadero</w:t>
      </w:r>
    </w:p>
    <w:p w:rsidR="003431FC" w:rsidRPr="007A1A2B" w:rsidRDefault="003431FC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&lt;por lo menos un producto del objeto Productos cuenta con una cantidad a devolver mayor a Cero &lt;Productos.Devolucion &gt; 0&gt;&gt;</w:t>
      </w:r>
    </w:p>
    <w:p w:rsidR="003431FC" w:rsidRPr="007A1A2B" w:rsidRDefault="003431FC" w:rsidP="00D52908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 xml:space="preserve">Si &lt;el tipo de </w:t>
      </w:r>
      <w:r w:rsidR="00996128" w:rsidRPr="007A1A2B">
        <w:rPr>
          <w:sz w:val="20"/>
          <w:szCs w:val="20"/>
        </w:rPr>
        <w:t>liquidación</w:t>
      </w:r>
      <w:r w:rsidRPr="007A1A2B">
        <w:rPr>
          <w:sz w:val="20"/>
          <w:szCs w:val="20"/>
        </w:rPr>
        <w:t xml:space="preserve"> registrado en sesión indica que se generará una nueva consigna a partir del producto devuelto</w:t>
      </w:r>
      <w:r w:rsidR="00996128" w:rsidRPr="007A1A2B">
        <w:rPr>
          <w:sz w:val="20"/>
          <w:szCs w:val="20"/>
        </w:rPr>
        <w:t xml:space="preserve"> (</w:t>
      </w:r>
      <w:r w:rsidR="00996128" w:rsidRPr="007A1A2B">
        <w:rPr>
          <w:sz w:val="20"/>
          <w:szCs w:val="20"/>
          <w:lang w:val="es-MX"/>
        </w:rPr>
        <w:t>TipoLiquidacion = GeneraConsignacion</w:t>
      </w:r>
      <w:r w:rsidR="00996128" w:rsidRPr="007A1A2B">
        <w:rPr>
          <w:sz w:val="20"/>
          <w:szCs w:val="20"/>
        </w:rPr>
        <w:t>)</w:t>
      </w:r>
      <w:r w:rsidRPr="007A1A2B">
        <w:rPr>
          <w:sz w:val="20"/>
          <w:szCs w:val="20"/>
        </w:rPr>
        <w:t>&gt;</w:t>
      </w:r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información del siguiente objeto: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ModuloMovDetalle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TipoIndice = </w:t>
      </w:r>
      <w:r w:rsidR="00306D11" w:rsidRPr="007A1A2B">
        <w:rPr>
          <w:rFonts w:cs="Arial"/>
          <w:sz w:val="20"/>
          <w:szCs w:val="20"/>
        </w:rPr>
        <w:t>26</w:t>
      </w:r>
      <w:r w:rsidRPr="007A1A2B">
        <w:rPr>
          <w:rFonts w:cs="Arial"/>
          <w:sz w:val="20"/>
          <w:szCs w:val="20"/>
        </w:rPr>
        <w:t xml:space="preserve"> (“</w:t>
      </w:r>
      <w:r w:rsidR="00306D11" w:rsidRPr="007A1A2B">
        <w:rPr>
          <w:rFonts w:cs="Arial"/>
          <w:sz w:val="20"/>
          <w:szCs w:val="20"/>
        </w:rPr>
        <w:t>Venta Consignación</w:t>
      </w:r>
      <w:r w:rsidRPr="007A1A2B">
        <w:rPr>
          <w:rFonts w:cs="Arial"/>
          <w:sz w:val="20"/>
          <w:szCs w:val="20"/>
        </w:rPr>
        <w:t>”)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 del objeto obtenido: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</w:t>
      </w:r>
      <w:r w:rsidR="00306D11" w:rsidRPr="007A1A2B">
        <w:rPr>
          <w:rFonts w:cs="Arial"/>
          <w:sz w:val="20"/>
          <w:szCs w:val="20"/>
        </w:rPr>
        <w:t>Consignacion</w:t>
      </w:r>
    </w:p>
    <w:p w:rsidR="00DB7A50" w:rsidRPr="007A1A2B" w:rsidRDefault="00DB7A50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109" w:history="1">
        <w:r w:rsidRPr="007A1A2B">
          <w:rPr>
            <w:rStyle w:val="Hipervnculo"/>
            <w:b/>
            <w:sz w:val="20"/>
            <w:szCs w:val="20"/>
          </w:rPr>
          <w:t>CUADMESC13 Generar Folio</w:t>
        </w:r>
      </w:hyperlink>
    </w:p>
    <w:p w:rsidR="00DB7A50" w:rsidRPr="007A1A2B" w:rsidRDefault="00DB7A50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envía como parámetro la siguiente información:</w:t>
      </w:r>
    </w:p>
    <w:p w:rsidR="00DB7A50" w:rsidRPr="007A1A2B" w:rsidRDefault="00DB7A5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GenerarFolio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 = ModuloMovDet</w:t>
      </w:r>
      <w:r w:rsidR="00306D11" w:rsidRPr="007A1A2B">
        <w:rPr>
          <w:rFonts w:cs="Arial"/>
          <w:sz w:val="20"/>
          <w:szCs w:val="20"/>
        </w:rPr>
        <w:t>Consignacion</w:t>
      </w:r>
      <w:r w:rsidRPr="007A1A2B">
        <w:rPr>
          <w:rFonts w:cs="Arial"/>
          <w:sz w:val="20"/>
          <w:szCs w:val="20"/>
        </w:rPr>
        <w:t>.ModuloMovDetalleClave</w:t>
      </w:r>
    </w:p>
    <w:p w:rsidR="00DB7A50" w:rsidRPr="007A1A2B" w:rsidRDefault="00DB7A50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recibe como parámetro </w:t>
      </w:r>
      <w:r w:rsidRPr="007A1A2B">
        <w:rPr>
          <w:sz w:val="20"/>
          <w:szCs w:val="20"/>
        </w:rPr>
        <w:t>y registra en sesión la siguiente información</w:t>
      </w:r>
      <w:r w:rsidRPr="007A1A2B">
        <w:rPr>
          <w:rFonts w:cs="Arial"/>
          <w:sz w:val="20"/>
          <w:szCs w:val="20"/>
        </w:rPr>
        <w:t>:</w:t>
      </w:r>
    </w:p>
    <w:p w:rsidR="00DB7A50" w:rsidRPr="007A1A2B" w:rsidRDefault="00DB7A5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PS_Folio</w:t>
      </w:r>
    </w:p>
    <w:p w:rsidR="00DB7A50" w:rsidRPr="007A1A2B" w:rsidRDefault="00DB7A50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Si &lt;se obtuvo un folio para la nueva Venta a Consignación a generar (PS_Folio &lt;&gt; Null o ‘ ‘)&gt;</w:t>
      </w:r>
    </w:p>
    <w:p w:rsidR="00DB7A50" w:rsidRPr="007A1A2B" w:rsidRDefault="00DB7A50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 para el nuevo movimiento de Venta a Consignación:</w:t>
      </w:r>
    </w:p>
    <w:p w:rsidR="00DB7A50" w:rsidRPr="007A1A2B" w:rsidRDefault="00DB7A50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Utilizar &lt;Método KeyGen.GetId&gt;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VisitaClave = VisitaClave registrada en sesión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 = DiaClave registrado en sesión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PCEPrecioClave = &lt;TransProd.PCEPrecioClave&gt;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PCEModuloMovDetClave = &lt;TransProd.PCEModuloMovDetClave&gt;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SubEmpresaID = &lt;TransProd.SubEmpresaID&gt;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ClienteClave = </w:t>
      </w:r>
      <w:r w:rsidR="00211783" w:rsidRPr="007A1A2B">
        <w:rPr>
          <w:rFonts w:cs="Arial"/>
          <w:sz w:val="20"/>
          <w:szCs w:val="20"/>
        </w:rPr>
        <w:t>&lt;TransProd.ClienteClave&gt;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 = PS_Folio registrado en sesión</w:t>
      </w:r>
    </w:p>
    <w:p w:rsidR="00211783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 = </w:t>
      </w:r>
      <w:r w:rsidR="00211783" w:rsidRPr="007A1A2B">
        <w:rPr>
          <w:rFonts w:cs="Arial"/>
          <w:sz w:val="20"/>
          <w:szCs w:val="20"/>
        </w:rPr>
        <w:t>&lt;TransProd.Tipo&gt; registrado en sesión (objeto TransProd)</w:t>
      </w:r>
    </w:p>
    <w:p w:rsidR="00211783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 xml:space="preserve">TipoPedido = </w:t>
      </w:r>
      <w:r w:rsidR="00211783" w:rsidRPr="007A1A2B">
        <w:rPr>
          <w:rFonts w:cs="Arial"/>
          <w:sz w:val="20"/>
          <w:szCs w:val="20"/>
        </w:rPr>
        <w:t>&lt;TransProd.TipoPedido&gt;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 = 2 (“Surtido”)</w:t>
      </w:r>
    </w:p>
    <w:p w:rsidR="00211783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TipoMovimiento = </w:t>
      </w:r>
      <w:r w:rsidR="00211783" w:rsidRPr="007A1A2B">
        <w:rPr>
          <w:rFonts w:cs="Arial"/>
          <w:sz w:val="20"/>
          <w:szCs w:val="20"/>
        </w:rPr>
        <w:t>&lt;TransProd.TipoMovimiento&gt;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FechaHoraAlta = Fecha y hora actual del sistema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 = &lt;Dia.FechaCaptura&gt; donde &lt;Dia.DiaClave = DiaClave registrado en sesión&gt;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FechaEntrega = &lt;Dia.FechaCaptura&gt; donde &lt;Dia.DiaClave = DiaClave registrado en sesión&gt;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FechaFacturacion = ‘1900-01-01 00:00:00.000’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FechaSurtido = Fecha y hora actual del sistema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FechaCancelacion = ‘1900-01-01 00:00:00.000’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TipoMotivo = 12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 = 0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B25E3B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B25E3B" w:rsidRPr="007A1A2B" w:rsidRDefault="00B25E3B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TransProdIDNvaConsig</w:t>
      </w:r>
      <w:r w:rsidR="00EB0895" w:rsidRPr="007A1A2B">
        <w:rPr>
          <w:sz w:val="20"/>
          <w:szCs w:val="20"/>
          <w:lang w:val="es-MX"/>
        </w:rPr>
        <w:t>na</w:t>
      </w:r>
      <w:r w:rsidRPr="007A1A2B">
        <w:rPr>
          <w:sz w:val="20"/>
          <w:szCs w:val="20"/>
          <w:lang w:val="es-MX"/>
        </w:rPr>
        <w:t xml:space="preserve"> = TransProdID de la </w:t>
      </w:r>
      <w:r w:rsidR="00EB0895" w:rsidRPr="007A1A2B">
        <w:rPr>
          <w:sz w:val="20"/>
          <w:szCs w:val="20"/>
          <w:lang w:val="es-MX"/>
        </w:rPr>
        <w:t>venta a consignación</w:t>
      </w:r>
      <w:r w:rsidRPr="007A1A2B">
        <w:rPr>
          <w:sz w:val="20"/>
          <w:szCs w:val="20"/>
          <w:lang w:val="es-MX"/>
        </w:rPr>
        <w:t xml:space="preserve"> </w:t>
      </w:r>
      <w:r w:rsidR="00EB0895" w:rsidRPr="007A1A2B">
        <w:rPr>
          <w:sz w:val="20"/>
          <w:szCs w:val="20"/>
          <w:lang w:val="es-MX"/>
        </w:rPr>
        <w:t>generada</w:t>
      </w:r>
    </w:p>
    <w:p w:rsidR="00B25E3B" w:rsidRPr="007A1A2B" w:rsidRDefault="00B25E3B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10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B25E3B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25E3B" w:rsidRPr="007A1A2B" w:rsidRDefault="00B25E3B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B25E3B" w:rsidRPr="007A1A2B" w:rsidRDefault="00B25E3B" w:rsidP="00D52908">
      <w:pPr>
        <w:pStyle w:val="Prrafodelista"/>
        <w:numPr>
          <w:ilvl w:val="6"/>
          <w:numId w:val="20"/>
        </w:numPr>
        <w:ind w:left="5812" w:hanging="1276"/>
        <w:rPr>
          <w:lang w:val="es-MX"/>
        </w:rPr>
      </w:pPr>
      <w:r w:rsidRPr="007A1A2B">
        <w:rPr>
          <w:sz w:val="20"/>
          <w:lang w:val="es-MX"/>
        </w:rPr>
        <w:t>TransProdID = TransProdID</w:t>
      </w:r>
      <w:r w:rsidR="00EB0895" w:rsidRPr="007A1A2B">
        <w:rPr>
          <w:sz w:val="20"/>
          <w:lang w:val="es-MX"/>
        </w:rPr>
        <w:t>NvaConsigna</w:t>
      </w:r>
      <w:r w:rsidRPr="007A1A2B">
        <w:rPr>
          <w:sz w:val="20"/>
          <w:lang w:val="es-MX"/>
        </w:rPr>
        <w:t xml:space="preserve"> registrado en sesión </w:t>
      </w:r>
    </w:p>
    <w:p w:rsidR="00B25E3B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B25E3B" w:rsidRPr="007A1A2B" w:rsidRDefault="00B25E3B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B25E3B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 xml:space="preserve">para el encabezado de la transacción de </w:t>
      </w:r>
      <w:r w:rsidR="00EB0895" w:rsidRPr="007A1A2B">
        <w:rPr>
          <w:rFonts w:cs="Arial"/>
          <w:sz w:val="20"/>
          <w:szCs w:val="20"/>
        </w:rPr>
        <w:t>la nueva venta a consignación</w:t>
      </w:r>
      <w:r w:rsidRPr="007A1A2B">
        <w:rPr>
          <w:sz w:val="20"/>
          <w:lang w:val="es-MX"/>
        </w:rPr>
        <w:t>:</w:t>
      </w:r>
    </w:p>
    <w:p w:rsidR="00B25E3B" w:rsidRPr="007A1A2B" w:rsidRDefault="00EB0895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TransProdNvaConsigna</w:t>
      </w:r>
    </w:p>
    <w:p w:rsidR="00466A23" w:rsidRPr="007A1A2B" w:rsidRDefault="00466A23" w:rsidP="00D52908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información del siguiente objeto: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ModuloMovDetalle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ModuloMovDetalleClave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TipoIndice = 13 (</w:t>
      </w:r>
      <w:r w:rsidRPr="007A1A2B">
        <w:rPr>
          <w:rFonts w:cs="Arial"/>
          <w:sz w:val="20"/>
          <w:szCs w:val="20"/>
        </w:rPr>
        <w:t>“Devolución de Clientes”</w:t>
      </w:r>
      <w:r w:rsidRPr="007A1A2B">
        <w:rPr>
          <w:sz w:val="20"/>
          <w:lang w:val="es-MX"/>
        </w:rPr>
        <w:t>)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 del objeto obtenido: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ModuloMovDetDevoluciones</w:t>
      </w:r>
    </w:p>
    <w:p w:rsidR="00466A23" w:rsidRPr="007A1A2B" w:rsidRDefault="00466A23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111" w:history="1">
        <w:r w:rsidRPr="007A1A2B">
          <w:rPr>
            <w:rStyle w:val="Hipervnculo"/>
            <w:b/>
            <w:sz w:val="20"/>
            <w:szCs w:val="20"/>
          </w:rPr>
          <w:t>CUADMESC13 Generar Folio</w:t>
        </w:r>
      </w:hyperlink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envía como parámetro la siguiente información: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GenerarFolio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 = ModuloMovDetDevoluciones.ModuloMovDetalleClave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recibe como parámetro </w:t>
      </w:r>
      <w:r w:rsidRPr="007A1A2B">
        <w:rPr>
          <w:sz w:val="20"/>
          <w:szCs w:val="20"/>
        </w:rPr>
        <w:t>y registra en sesión la siguiente información</w:t>
      </w:r>
      <w:r w:rsidRPr="007A1A2B">
        <w:rPr>
          <w:rFonts w:cs="Arial"/>
          <w:sz w:val="20"/>
          <w:szCs w:val="20"/>
        </w:rPr>
        <w:t>: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PS_Folio</w:t>
      </w:r>
    </w:p>
    <w:p w:rsidR="00466A23" w:rsidRPr="007A1A2B" w:rsidRDefault="00466A23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Si &lt;se obtuvo un folio para la devolución de producto a generar (PS_Folio &lt;&gt; Null o ‘ ‘)&gt;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 para el nuevo movimiento de devolución a generar: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Utilizar &lt;Método KeyGen.GetId&gt;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VisitaClave = VisitaClave registrada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 = DiaClave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PCEPrecioClave = &lt;TransProd.PCEPrecioClave&gt; registrado en sesión (objeto TransProd)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PCEModuloMovDetClave = </w:t>
      </w:r>
      <w:r w:rsidR="005744C2" w:rsidRPr="007A1A2B">
        <w:rPr>
          <w:sz w:val="20"/>
          <w:szCs w:val="20"/>
        </w:rPr>
        <w:t>&lt;TransProd.PCEModuloMovDetClave&gt; registrado en sesión (objeto TransProd)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ClienteClave = ClienteClave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 = PS_Folio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>Tipo = &lt;ModuloMovDetDevoluciones.TipoTransProd&gt;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TipoPedido = &lt;ModuloMovDetDevoluciones.TipoPedido&gt;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 = 2 (“Surtido”)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TipoMovimiento = &lt;ModuloMovDetDevoluciones.TipoMovimiento&gt;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FechaHoraAlta = Fecha y hora actual del sistema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 = &lt;Dia.FechaCaptura&gt; donde &lt;Dia.DiaClave = DiaClave registrado en sesión&gt;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FechaEntrega = &lt;Dia.FechaCaptura&gt; donde &lt;Dia.DiaClave = DiaClave registrado en sesión&gt;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FechaFacturacion = ‘1900-01-01 00:00:00.000’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FechaSurtido = Fecha y hora actual del sistema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FechaCancelacion = ‘1900-01-01 00:00:00.000’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TipoMotivo = 12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 = 0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466A23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TransProdIDDevolucion = TransProdID de la devolución generada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12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466A23" w:rsidRPr="007A1A2B" w:rsidRDefault="00466A23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 xml:space="preserve">TransProdID = TransProdIDDevolucion registrado en sesión 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 de devolución</w:t>
      </w:r>
      <w:r w:rsidRPr="007A1A2B">
        <w:rPr>
          <w:sz w:val="20"/>
          <w:lang w:val="es-MX"/>
        </w:rPr>
        <w:t>: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TransProdDev</w:t>
      </w:r>
    </w:p>
    <w:p w:rsidR="00EB0895" w:rsidRPr="007A1A2B" w:rsidRDefault="00EB0895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&lt;por lo menos un producto del objeto Productos cuenta con una cantidad a liquidar mayor a Cero &lt;Productos.Liquidar &gt; 0&gt;&gt;</w:t>
      </w:r>
    </w:p>
    <w:p w:rsidR="005744C2" w:rsidRPr="007A1A2B" w:rsidRDefault="005744C2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información del siguiente objeto:</w:t>
      </w:r>
    </w:p>
    <w:p w:rsidR="005744C2" w:rsidRPr="007A1A2B" w:rsidRDefault="005744C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ModuloMovDetalle</w:t>
      </w:r>
    </w:p>
    <w:p w:rsidR="005744C2" w:rsidRPr="007A1A2B" w:rsidRDefault="005744C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</w:t>
      </w:r>
    </w:p>
    <w:p w:rsidR="005744C2" w:rsidRPr="007A1A2B" w:rsidRDefault="005744C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TipoIndice = 9 (“Pedido”)</w:t>
      </w:r>
    </w:p>
    <w:p w:rsidR="005744C2" w:rsidRPr="007A1A2B" w:rsidRDefault="005744C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 del objeto obtenido:</w:t>
      </w:r>
    </w:p>
    <w:p w:rsidR="005744C2" w:rsidRPr="007A1A2B" w:rsidRDefault="005744C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ModuloMovDetPedido</w:t>
      </w:r>
    </w:p>
    <w:p w:rsidR="001F46E2" w:rsidRPr="007A1A2B" w:rsidRDefault="001F46E2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113" w:history="1">
        <w:r w:rsidRPr="007A1A2B">
          <w:rPr>
            <w:rStyle w:val="Hipervnculo"/>
            <w:b/>
            <w:sz w:val="20"/>
            <w:szCs w:val="20"/>
          </w:rPr>
          <w:t>CUADMESC13 Generar Folio</w:t>
        </w:r>
      </w:hyperlink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envía como parámetro la siguiente información: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GenerarFolio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 = ModuloMovDet</w:t>
      </w:r>
      <w:r w:rsidR="005744C2" w:rsidRPr="007A1A2B">
        <w:rPr>
          <w:rFonts w:cs="Arial"/>
          <w:sz w:val="20"/>
          <w:szCs w:val="20"/>
        </w:rPr>
        <w:t>Pedido</w:t>
      </w:r>
      <w:r w:rsidRPr="007A1A2B">
        <w:rPr>
          <w:rFonts w:cs="Arial"/>
          <w:sz w:val="20"/>
          <w:szCs w:val="20"/>
        </w:rPr>
        <w:t>.ModuloMovDetalleClave</w:t>
      </w:r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recibe como parámetro </w:t>
      </w:r>
      <w:r w:rsidRPr="007A1A2B">
        <w:rPr>
          <w:sz w:val="20"/>
          <w:szCs w:val="20"/>
        </w:rPr>
        <w:t>y registra en sesión la siguiente información</w:t>
      </w:r>
      <w:r w:rsidRPr="007A1A2B">
        <w:rPr>
          <w:rFonts w:cs="Arial"/>
          <w:sz w:val="20"/>
          <w:szCs w:val="20"/>
        </w:rPr>
        <w:t>: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PS_Folio</w:t>
      </w:r>
    </w:p>
    <w:p w:rsidR="001F46E2" w:rsidRPr="007A1A2B" w:rsidRDefault="001F46E2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Si &lt;se obtuvo un folio para la nueva venta a generar (PS_Folio &lt;&gt; Null o ‘ ‘)&gt;</w:t>
      </w:r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registra la siguiente información para el nuevo movimiento de </w:t>
      </w:r>
      <w:r w:rsidR="00FE43B7" w:rsidRPr="007A1A2B">
        <w:rPr>
          <w:sz w:val="20"/>
          <w:szCs w:val="20"/>
        </w:rPr>
        <w:t>venta</w:t>
      </w:r>
      <w:r w:rsidRPr="007A1A2B">
        <w:rPr>
          <w:sz w:val="20"/>
          <w:szCs w:val="20"/>
        </w:rPr>
        <w:t>: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Utilizar &lt;Método KeyGen.GetId&gt;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VisitaClave = VisitaClave registrada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 = DiaClave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PCEPrecioClave = &lt;TransProd.PCEPrecioClave&gt; registrado en sesión (objeto TransProd)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PCEModuloMovDetClave = </w:t>
      </w:r>
      <w:r w:rsidR="005744C2" w:rsidRPr="007A1A2B">
        <w:rPr>
          <w:rFonts w:cs="Arial"/>
          <w:sz w:val="20"/>
          <w:szCs w:val="20"/>
        </w:rPr>
        <w:t>&lt;TransProd.PCEModuloMovDetClave&gt; registrado en sesión (objeto TransProd)</w:t>
      </w:r>
    </w:p>
    <w:p w:rsidR="005744C2" w:rsidRPr="007A1A2B" w:rsidRDefault="005744C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>SubEmpresaID = &lt;TransProd.SubEmpresaID&gt; registrado en sesión (objeto TransProd)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ClienteClave = ClienteClave registrado en sesión</w:t>
      </w:r>
    </w:p>
    <w:p w:rsidR="00FE43B7" w:rsidRPr="007A1A2B" w:rsidRDefault="00FE43B7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ClientePagoID = 1 (“Efectivo”)</w:t>
      </w:r>
    </w:p>
    <w:p w:rsidR="00FE43B7" w:rsidRPr="007A1A2B" w:rsidRDefault="00FE43B7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CFVTipo = 1 (“Contado”)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 = PS_Folio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 = &lt;ModuloMovDet</w:t>
      </w:r>
      <w:r w:rsidR="00FE43B7" w:rsidRPr="007A1A2B">
        <w:rPr>
          <w:rFonts w:cs="Arial"/>
          <w:sz w:val="20"/>
          <w:szCs w:val="20"/>
        </w:rPr>
        <w:t>Pedido</w:t>
      </w:r>
      <w:r w:rsidRPr="007A1A2B">
        <w:rPr>
          <w:rFonts w:cs="Arial"/>
          <w:sz w:val="20"/>
          <w:szCs w:val="20"/>
        </w:rPr>
        <w:t>.TipoTransProd&gt;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TipoPedido = &lt;ModuloMovDet</w:t>
      </w:r>
      <w:r w:rsidR="00FE43B7" w:rsidRPr="007A1A2B">
        <w:rPr>
          <w:rFonts w:cs="Arial"/>
          <w:sz w:val="20"/>
          <w:szCs w:val="20"/>
        </w:rPr>
        <w:t>Pedido</w:t>
      </w:r>
      <w:r w:rsidRPr="007A1A2B">
        <w:rPr>
          <w:rFonts w:cs="Arial"/>
          <w:sz w:val="20"/>
          <w:szCs w:val="20"/>
        </w:rPr>
        <w:t>.TipoPedido&gt;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 = 2 (“Surtido”)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TipoMovimiento = &lt;ModuloMovDet</w:t>
      </w:r>
      <w:r w:rsidR="00FE43B7" w:rsidRPr="007A1A2B">
        <w:rPr>
          <w:rFonts w:cs="Arial"/>
          <w:sz w:val="20"/>
          <w:szCs w:val="20"/>
        </w:rPr>
        <w:t>Pedido</w:t>
      </w:r>
      <w:r w:rsidRPr="007A1A2B">
        <w:rPr>
          <w:rFonts w:cs="Arial"/>
          <w:sz w:val="20"/>
          <w:szCs w:val="20"/>
        </w:rPr>
        <w:t>.TipoMovimiento&gt;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FechaHoraAlta = Fecha y hora actual del sistema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 = &lt;Dia.FechaCaptura&gt; donde &lt;Dia.DiaClave = DiaClave registrado en sesión&gt;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FechaEntrega = &lt;Dia.FechaCaptura&gt; donde &lt;Dia.DiaClave = DiaClave registrado en sesión&gt;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FechaFacturacion = ‘1900-01-01 00:00:00.000’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FechaSurtido = Fecha y hora actual del sistema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FechaCancelacion = ‘1900-01-01 00:00:00.000’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TipoMotivo = 12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 = 0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TransProdID</w:t>
      </w:r>
      <w:r w:rsidR="00FE43B7" w:rsidRPr="007A1A2B">
        <w:rPr>
          <w:sz w:val="20"/>
          <w:szCs w:val="20"/>
          <w:lang w:val="es-MX"/>
        </w:rPr>
        <w:t>Venta</w:t>
      </w:r>
      <w:r w:rsidRPr="007A1A2B">
        <w:rPr>
          <w:sz w:val="20"/>
          <w:szCs w:val="20"/>
          <w:lang w:val="es-MX"/>
        </w:rPr>
        <w:t xml:space="preserve"> = TransProdID de la </w:t>
      </w:r>
      <w:r w:rsidR="00FE43B7" w:rsidRPr="007A1A2B">
        <w:rPr>
          <w:sz w:val="20"/>
          <w:szCs w:val="20"/>
          <w:lang w:val="es-MX"/>
        </w:rPr>
        <w:t>nueva venta</w:t>
      </w:r>
      <w:r w:rsidRPr="007A1A2B">
        <w:rPr>
          <w:sz w:val="20"/>
          <w:szCs w:val="20"/>
          <w:lang w:val="es-MX"/>
        </w:rPr>
        <w:t xml:space="preserve"> generada</w:t>
      </w:r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14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1F46E2" w:rsidRPr="007A1A2B" w:rsidRDefault="001F46E2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TransProdID = TransProdID</w:t>
      </w:r>
      <w:r w:rsidR="00FE43B7" w:rsidRPr="007A1A2B">
        <w:rPr>
          <w:sz w:val="20"/>
          <w:lang w:val="es-MX"/>
        </w:rPr>
        <w:t>Venta</w:t>
      </w:r>
      <w:r w:rsidRPr="007A1A2B">
        <w:rPr>
          <w:sz w:val="20"/>
          <w:lang w:val="es-MX"/>
        </w:rPr>
        <w:t xml:space="preserve"> registrado en sesión 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 xml:space="preserve">para el encabezado de la transacción de </w:t>
      </w:r>
      <w:r w:rsidR="00FE43B7" w:rsidRPr="007A1A2B">
        <w:rPr>
          <w:rFonts w:cs="Arial"/>
          <w:sz w:val="20"/>
          <w:szCs w:val="20"/>
        </w:rPr>
        <w:t>venta</w:t>
      </w:r>
      <w:r w:rsidRPr="007A1A2B">
        <w:rPr>
          <w:sz w:val="20"/>
          <w:lang w:val="es-MX"/>
        </w:rPr>
        <w:t>:</w:t>
      </w:r>
    </w:p>
    <w:p w:rsidR="001F46E2" w:rsidRPr="007A1A2B" w:rsidRDefault="00FE43B7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TransProdVta</w:t>
      </w:r>
    </w:p>
    <w:p w:rsidR="00466A23" w:rsidRPr="007A1A2B" w:rsidRDefault="00FE43B7" w:rsidP="00D52908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la siguiente información en sesión:</w:t>
      </w:r>
    </w:p>
    <w:p w:rsidR="00FE43B7" w:rsidRPr="007A1A2B" w:rsidRDefault="00FE2D54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AbonosAnteriores = </w:t>
      </w:r>
      <w:r w:rsidRPr="007A1A2B">
        <w:rPr>
          <w:sz w:val="20"/>
          <w:szCs w:val="20"/>
        </w:rPr>
        <w:t>&lt;TransProd.Total&gt; - &lt;TransProd.Saldo&gt; registrado en sesión (objeto TransProd)</w:t>
      </w:r>
    </w:p>
    <w:p w:rsidR="00FE2D54" w:rsidRPr="007A1A2B" w:rsidRDefault="00FE2D54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lang w:val="es-MX"/>
        </w:rPr>
        <w:t>Para cada producto incluido en el objeto productos</w:t>
      </w:r>
    </w:p>
    <w:p w:rsidR="00FE2D54" w:rsidRPr="007A1A2B" w:rsidRDefault="00FE2D54" w:rsidP="00D52908">
      <w:pPr>
        <w:pStyle w:val="Prrafodelista"/>
        <w:numPr>
          <w:ilvl w:val="1"/>
          <w:numId w:val="20"/>
        </w:numPr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15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BuscarImpuestos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ProductoClave = ProductoClave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TipoImpuesto = &lt;Cliente.TipoImpuesto&gt; registrado en sesión (objeto Cliente)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PS_ImpuestosRelacionados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ListaImpuestos = PS_ImpuestosRelacionados</w:t>
      </w:r>
    </w:p>
    <w:p w:rsidR="00FE2D54" w:rsidRPr="007A1A2B" w:rsidRDefault="00FE2D54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&lt;el producto cuenta con una cantidad a liquidar mayor a Cero &lt;Productos.Liquidar &gt; 0&gt;&gt;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en sesión la siguiente información: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sz w:val="20"/>
        </w:rPr>
      </w:pPr>
      <w:r w:rsidRPr="007A1A2B">
        <w:rPr>
          <w:sz w:val="20"/>
        </w:rPr>
        <w:t>Partida = 0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16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FE2D54" w:rsidRPr="007A1A2B" w:rsidRDefault="00FE2D54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 registrada en sesión</w:t>
      </w:r>
    </w:p>
    <w:p w:rsidR="00FE2D54" w:rsidRPr="007A1A2B" w:rsidRDefault="00FE2D54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 xml:space="preserve">PrecioBase = </w:t>
      </w:r>
      <w:r w:rsidR="00C359DC" w:rsidRPr="007A1A2B">
        <w:rPr>
          <w:sz w:val="20"/>
          <w:szCs w:val="20"/>
          <w:lang w:val="es-MX"/>
        </w:rPr>
        <w:t>Liquidar</w:t>
      </w:r>
      <w:r w:rsidRPr="007A1A2B">
        <w:rPr>
          <w:sz w:val="20"/>
          <w:szCs w:val="20"/>
          <w:lang w:val="es-MX"/>
        </w:rPr>
        <w:t xml:space="preserve"> * Precio (objeto Productos)</w:t>
      </w:r>
    </w:p>
    <w:p w:rsidR="00FE2D54" w:rsidRPr="007A1A2B" w:rsidRDefault="00FE2D54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PrecioUnitario = Precio (objeto Productos)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 (formatear el importe a dos decimales).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TransProdDetalle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TransProdID = </w:t>
      </w:r>
      <w:r w:rsidR="00CC5F55" w:rsidRPr="007A1A2B">
        <w:rPr>
          <w:sz w:val="20"/>
          <w:lang w:val="es-MX"/>
        </w:rPr>
        <w:t>&lt;TransProdVta</w:t>
      </w:r>
      <w:r w:rsidRPr="007A1A2B">
        <w:rPr>
          <w:sz w:val="20"/>
          <w:lang w:val="es-MX"/>
        </w:rPr>
        <w:t>.TransProdID&gt; registrad</w:t>
      </w:r>
      <w:r w:rsidR="00CC5F55" w:rsidRPr="007A1A2B">
        <w:rPr>
          <w:sz w:val="20"/>
          <w:lang w:val="es-MX"/>
        </w:rPr>
        <w:t>o en sesión (objeto TransProdVta</w:t>
      </w:r>
      <w:r w:rsidRPr="007A1A2B">
        <w:rPr>
          <w:sz w:val="20"/>
          <w:lang w:val="es-MX"/>
        </w:rPr>
        <w:t>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TransProdDetalleID = Utilizar &lt;Método KeyGen&gt;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ProductoClave = ProductoClave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TipoUnidad = Unidad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Partida = </w:t>
      </w:r>
      <w:r w:rsidR="00CC5F55" w:rsidRPr="007A1A2B">
        <w:rPr>
          <w:sz w:val="20"/>
          <w:lang w:val="es-MX"/>
        </w:rPr>
        <w:t xml:space="preserve">Última Partida </w:t>
      </w:r>
      <w:r w:rsidRPr="007A1A2B">
        <w:rPr>
          <w:sz w:val="20"/>
          <w:lang w:val="es-MX"/>
        </w:rPr>
        <w:t>+ 1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Cantidad = </w:t>
      </w:r>
      <w:r w:rsidR="00CC5F55" w:rsidRPr="007A1A2B">
        <w:rPr>
          <w:sz w:val="20"/>
          <w:lang w:val="es-MX"/>
        </w:rPr>
        <w:t>Liquidar</w:t>
      </w:r>
      <w:r w:rsidRPr="007A1A2B">
        <w:rPr>
          <w:sz w:val="20"/>
          <w:lang w:val="es-MX"/>
        </w:rPr>
        <w:t xml:space="preserve">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Precio = Precio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DescuentoPor = 0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DescuentoImp = 0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Subtotal = </w:t>
      </w:r>
      <w:r w:rsidR="00CC5F55" w:rsidRPr="007A1A2B">
        <w:rPr>
          <w:sz w:val="20"/>
          <w:lang w:val="es-MX"/>
        </w:rPr>
        <w:t>Liquidar</w:t>
      </w:r>
      <w:r w:rsidRPr="007A1A2B">
        <w:rPr>
          <w:sz w:val="20"/>
          <w:lang w:val="es-MX"/>
        </w:rPr>
        <w:t xml:space="preserve"> * Precio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 = ImpuestosProducto registrado en sesión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Total = &lt;TransProdDetalle.Subtotal&gt; + &lt;TransProdDetalle.Impuesto&gt;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Promocion = 0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MFechaHora = Fecha y hora actual del sistema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MUsuarioID = UsuarioId registrado en sesión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Enviado = 0</w:t>
      </w:r>
    </w:p>
    <w:p w:rsidR="00E016E4" w:rsidRPr="007A1A2B" w:rsidRDefault="00E016E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17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GuardarDetalle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TransProdId = &lt;TransProdDetalle.TransProdID&gt; actual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TransProdDetalleId = &lt;TransProdDetalle.TransProdDetalleID&gt; actual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ImpuestosRelacionados = ListaImpuestos</w:t>
      </w:r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</w:pPr>
      <w:r w:rsidRPr="007A1A2B">
        <w:rPr>
          <w:sz w:val="20"/>
          <w:lang w:val="es-MX"/>
        </w:rPr>
        <w:t>Verdadero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</w:pPr>
      <w:r w:rsidRPr="007A1A2B">
        <w:rPr>
          <w:sz w:val="20"/>
        </w:rPr>
        <w:t xml:space="preserve">El caso de uso incluye la funcionalidad del caso de uso </w:t>
      </w:r>
      <w:hyperlink r:id="rId118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CalcularTotalesTransaccion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</w:pPr>
      <w:r w:rsidRPr="007A1A2B">
        <w:rPr>
          <w:sz w:val="20"/>
        </w:rPr>
        <w:t>TransProd = &lt;TransProd</w:t>
      </w:r>
      <w:r w:rsidR="00C359DC" w:rsidRPr="007A1A2B">
        <w:rPr>
          <w:sz w:val="20"/>
        </w:rPr>
        <w:t>Vta</w:t>
      </w:r>
      <w:r w:rsidRPr="007A1A2B">
        <w:rPr>
          <w:sz w:val="20"/>
        </w:rPr>
        <w:t>.TransProdID&gt;</w:t>
      </w:r>
      <w:r w:rsidRPr="007A1A2B">
        <w:rPr>
          <w:sz w:val="20"/>
          <w:szCs w:val="20"/>
        </w:rPr>
        <w:t xml:space="preserve"> registrado en sesión (objeto TransProd</w:t>
      </w:r>
      <w:r w:rsidR="00C359DC" w:rsidRPr="007A1A2B">
        <w:rPr>
          <w:sz w:val="20"/>
          <w:szCs w:val="20"/>
        </w:rPr>
        <w:t>Vta</w:t>
      </w:r>
      <w:r w:rsidRPr="007A1A2B">
        <w:rPr>
          <w:sz w:val="20"/>
          <w:szCs w:val="20"/>
        </w:rPr>
        <w:t>)</w:t>
      </w:r>
      <w:r w:rsidRPr="007A1A2B">
        <w:t xml:space="preserve"> 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recibe la siguiente información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3431FC" w:rsidRPr="00361B17" w:rsidRDefault="00B57AA6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TransProdVta</w:t>
      </w:r>
    </w:p>
    <w:p w:rsidR="00361B17" w:rsidRDefault="00361B17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y registra en sesión la siguiente información para el producto actual, donde &lt;ProductoDetalle.ProductoClave = </w:t>
      </w:r>
      <w:r>
        <w:rPr>
          <w:sz w:val="20"/>
          <w:szCs w:val="20"/>
        </w:rPr>
        <w:t>ProductoClave (objeto Productos) y ProductoDetalle.PRUTipoUnidad = Unidad (objeto Productos)</w:t>
      </w:r>
      <w:r>
        <w:rPr>
          <w:sz w:val="20"/>
          <w:szCs w:val="20"/>
          <w:lang w:val="es-MX"/>
        </w:rPr>
        <w:t>&gt;:</w:t>
      </w:r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ProductoDetalle</w:t>
      </w:r>
    </w:p>
    <w:p w:rsidR="00361B17" w:rsidRDefault="00361B17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Factor</w:t>
      </w:r>
    </w:p>
    <w:p w:rsidR="00361B17" w:rsidRDefault="00361B17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funcionalidad del caso de uso </w:t>
      </w:r>
      <w:hyperlink r:id="rId119" w:history="1">
        <w:r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>
        <w:rPr>
          <w:sz w:val="20"/>
        </w:rPr>
        <w:t>El sistema envía como parámetro la siguiente información:</w:t>
      </w:r>
    </w:p>
    <w:p w:rsidR="00361B17" w:rsidRDefault="00361B17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>
        <w:rPr>
          <w:sz w:val="20"/>
        </w:rPr>
        <w:t>VerificarCuotas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VendedorId = VendedorId registrado en sesión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ClienteClave = &lt;Cliente.ClienteClave&gt; registrado en sesión (objeto Cliente)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lastRenderedPageBreak/>
        <w:t>ProductoClave = ProductoClave (objeto Productos)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Cantidad = Cantidad (objeto Productos) * Factor registrado en sesión.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TipoCuota = 1 (“Producto”)</w:t>
      </w:r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>
        <w:rPr>
          <w:sz w:val="20"/>
        </w:rPr>
        <w:t>El sistema recibe la siguiente información</w:t>
      </w:r>
    </w:p>
    <w:p w:rsidR="00361B17" w:rsidRDefault="00361B17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</w:rPr>
        <w:t>PS_CuoVen</w:t>
      </w:r>
    </w:p>
    <w:p w:rsidR="00361B17" w:rsidRDefault="00361B17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funcionalidad del caso de uso </w:t>
      </w:r>
      <w:hyperlink r:id="rId120" w:history="1">
        <w:r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>
        <w:rPr>
          <w:sz w:val="20"/>
        </w:rPr>
        <w:t>El sistema envía como parámetro la siguiente información:</w:t>
      </w:r>
    </w:p>
    <w:p w:rsidR="00361B17" w:rsidRDefault="00361B17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>
        <w:rPr>
          <w:sz w:val="20"/>
        </w:rPr>
        <w:t>VerificarCuotas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VendedorId = VendedorId registrado en sesión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ClienteClave = &lt;Cliente.ClienteClave&gt; registrado en sesión (objeto Cliente)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ProductoClave = ProductoClave (objeto Productos)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Cantidad = Cantidad (objeto Productos) * Factor registrado en sesión.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TipoCuota = 3 (“Kilos”)</w:t>
      </w:r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>
        <w:rPr>
          <w:sz w:val="20"/>
        </w:rPr>
        <w:t>El sistema recibe la siguiente información</w:t>
      </w:r>
    </w:p>
    <w:p w:rsidR="00361B17" w:rsidRPr="00361B17" w:rsidRDefault="00361B17" w:rsidP="00D52908">
      <w:pPr>
        <w:pStyle w:val="Prrafodelista"/>
        <w:numPr>
          <w:ilvl w:val="4"/>
          <w:numId w:val="20"/>
        </w:numPr>
        <w:ind w:left="3402" w:hanging="992"/>
      </w:pPr>
      <w:r>
        <w:rPr>
          <w:sz w:val="20"/>
        </w:rPr>
        <w:t>PS_CuoVen</w:t>
      </w:r>
    </w:p>
    <w:p w:rsidR="00B57AA6" w:rsidRPr="007A1A2B" w:rsidRDefault="00B57AA6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&lt;el producto cuenta con una cantidad a devolver mayor a Cero &lt;Productos.Devolucion &gt; 0&gt;&gt;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en sesión la siguiente información: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sz w:val="20"/>
        </w:rPr>
      </w:pPr>
      <w:r w:rsidRPr="007A1A2B">
        <w:rPr>
          <w:sz w:val="20"/>
        </w:rPr>
        <w:t>Partida = 0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21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 registrada en sesión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PrecioBase = Devolucion * Precio (objeto Productos)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PrecioUnitario = Precio (objeto Productos)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 (formatear el importe a dos decimales).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TransProdDetalle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TransProdID = </w:t>
      </w:r>
      <w:r w:rsidR="00C359DC" w:rsidRPr="007A1A2B">
        <w:rPr>
          <w:sz w:val="20"/>
          <w:lang w:val="es-MX"/>
        </w:rPr>
        <w:t>&lt;TransProdDev</w:t>
      </w:r>
      <w:r w:rsidRPr="007A1A2B">
        <w:rPr>
          <w:sz w:val="20"/>
          <w:lang w:val="es-MX"/>
        </w:rPr>
        <w:t>.TransProdID&gt; registrado en sesión (objeto TransProd</w:t>
      </w:r>
      <w:r w:rsidR="00C359DC" w:rsidRPr="007A1A2B">
        <w:rPr>
          <w:sz w:val="20"/>
          <w:lang w:val="es-MX"/>
        </w:rPr>
        <w:t>Dev</w:t>
      </w:r>
      <w:r w:rsidRPr="007A1A2B">
        <w:rPr>
          <w:sz w:val="20"/>
          <w:lang w:val="es-MX"/>
        </w:rPr>
        <w:t>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TransProdDetalleID = </w:t>
      </w:r>
      <w:r w:rsidR="00BC0A58">
        <w:rPr>
          <w:sz w:val="20"/>
          <w:lang w:val="es-MX"/>
        </w:rPr>
        <w:t>&lt;TransProdDetalle.TransProdDetalleID&gt; correspondiente a la partida de la Venta a Conisgnación de la cual se realiza la devolución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ProductoClave = ProductoClave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TipoUnidad = Unidad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Partida = Última Partida + 1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Cantidad = </w:t>
      </w:r>
      <w:r w:rsidR="00C359DC" w:rsidRPr="007A1A2B">
        <w:rPr>
          <w:sz w:val="20"/>
          <w:lang w:val="es-MX"/>
        </w:rPr>
        <w:t>Devolucion</w:t>
      </w:r>
      <w:r w:rsidRPr="007A1A2B">
        <w:rPr>
          <w:sz w:val="20"/>
          <w:lang w:val="es-MX"/>
        </w:rPr>
        <w:t xml:space="preserve">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Precio = Precio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DescuentoPor = 0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DescuentoImp = 0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Subtotal = </w:t>
      </w:r>
      <w:r w:rsidR="00C359DC" w:rsidRPr="007A1A2B">
        <w:rPr>
          <w:sz w:val="20"/>
          <w:lang w:val="es-MX"/>
        </w:rPr>
        <w:t>Devolucion</w:t>
      </w:r>
      <w:r w:rsidRPr="007A1A2B">
        <w:rPr>
          <w:sz w:val="20"/>
          <w:lang w:val="es-MX"/>
        </w:rPr>
        <w:t xml:space="preserve"> * Precio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 = ImpuestosProducto registrado en sesión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Total = &lt;TransProdDetalle.Subtotal&gt; + &lt;TransProdDetalle.Impuesto&gt;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Promocion = 0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MFechaHora = Fecha y hora actual del sistema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MUsuarioID = UsuarioId registrado en sesión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Enviado = 0</w:t>
      </w:r>
    </w:p>
    <w:p w:rsidR="00E016E4" w:rsidRPr="007A1A2B" w:rsidRDefault="00E016E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22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lastRenderedPageBreak/>
        <w:t>GuardarDetalle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TransProdId = &lt;TransProdDetalle.TransProdID&gt; actual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TransProdDetalleId = &lt;TransProdDetalle.TransProdDetalleID&gt; actual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ImpuestosRelacionados = ListaImpuestos</w:t>
      </w:r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</w:pPr>
      <w:r w:rsidRPr="007A1A2B">
        <w:rPr>
          <w:sz w:val="20"/>
          <w:lang w:val="es-MX"/>
        </w:rPr>
        <w:t>Verdadero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</w:pPr>
      <w:r w:rsidRPr="007A1A2B">
        <w:rPr>
          <w:sz w:val="20"/>
        </w:rPr>
        <w:t xml:space="preserve">El caso de uso incluye la funcionalidad del caso de uso </w:t>
      </w:r>
      <w:hyperlink r:id="rId123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CalcularTotalesTransaccion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</w:pPr>
      <w:r w:rsidRPr="007A1A2B">
        <w:rPr>
          <w:sz w:val="20"/>
        </w:rPr>
        <w:t>TransProd = &lt;TransProdDev.TransProdID&gt;</w:t>
      </w:r>
      <w:r w:rsidRPr="007A1A2B">
        <w:rPr>
          <w:sz w:val="20"/>
          <w:szCs w:val="20"/>
        </w:rPr>
        <w:t xml:space="preserve"> registrado en sesión (objeto TransProdDev)</w:t>
      </w:r>
      <w:r w:rsidRPr="007A1A2B">
        <w:t xml:space="preserve"> 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recibe la siguiente información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C67B77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TransProd</w:t>
      </w:r>
      <w:r w:rsidR="00C359DC" w:rsidRPr="007A1A2B">
        <w:rPr>
          <w:sz w:val="20"/>
          <w:szCs w:val="20"/>
        </w:rPr>
        <w:t>Dev</w:t>
      </w:r>
    </w:p>
    <w:p w:rsidR="0004188C" w:rsidRPr="007A1A2B" w:rsidRDefault="0004188C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de la Venta a Consignación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04188C" w:rsidRPr="007A1A2B" w:rsidRDefault="0004188C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Saldo = </w:t>
      </w:r>
      <w:r w:rsidRPr="007A1A2B">
        <w:rPr>
          <w:rFonts w:cs="Arial"/>
          <w:i/>
          <w:sz w:val="20"/>
          <w:szCs w:val="20"/>
        </w:rPr>
        <w:t>Saldo</w:t>
      </w:r>
      <w:r w:rsidRPr="007A1A2B">
        <w:rPr>
          <w:rFonts w:cs="Arial"/>
          <w:sz w:val="20"/>
          <w:szCs w:val="20"/>
        </w:rPr>
        <w:t xml:space="preserve"> – &lt;TransProdDetalle.Total&gt; actual</w:t>
      </w:r>
    </w:p>
    <w:p w:rsidR="0004188C" w:rsidRPr="007A1A2B" w:rsidRDefault="0004188C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04188C" w:rsidRPr="007A1A2B" w:rsidRDefault="0004188C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TrpTpd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&lt;TransProdDev.TransProdID&gt; registrado en sesión (objeto TransProdDev)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TransProdID1 = &lt;TransProd.TransProdID&gt; registrado en sesión (objeto TransProd)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TransProdDetalleID = &lt;TransProdDetalle.TransProdDetalleID&gt;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Cantidad = &lt;TransProdDetalle.Cantidad&gt;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Precio = &lt;TransProdDetalle.Precio&gt;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Subtotal = &lt;TransProdDetalle.Subtotal&gt;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Impuesto = &lt;TransProdDetalle.Impuesto&gt;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Total = &lt;TransProdDetalle.Total&gt;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04188C" w:rsidRPr="007A1A2B" w:rsidRDefault="002B0AE6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Si &lt;el tipo de liquidación registrado en sesión indica que se generará una devolución a partir del producto devuelto (</w:t>
      </w:r>
      <w:r w:rsidRPr="007A1A2B">
        <w:rPr>
          <w:sz w:val="20"/>
          <w:szCs w:val="20"/>
          <w:lang w:val="es-MX"/>
        </w:rPr>
        <w:t>TipoLiquidacion = GeneraDevolucion</w:t>
      </w:r>
      <w:r w:rsidRPr="007A1A2B">
        <w:rPr>
          <w:sz w:val="20"/>
          <w:szCs w:val="20"/>
        </w:rPr>
        <w:t>)&gt;</w:t>
      </w:r>
    </w:p>
    <w:p w:rsidR="002B0AE6" w:rsidRPr="007A1A2B" w:rsidRDefault="002B0AE6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24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B0AE6" w:rsidRPr="007A1A2B" w:rsidRDefault="002B0AE6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B0AE6" w:rsidRPr="007A1A2B" w:rsidRDefault="002B0AE6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ProductoClave = ProductoClave (objeto Productos)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TipoUnidad = Unidad (objeto Productos)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Cantidad = Devolucion (objeto Productos)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TipoTransProd = &lt;TransProdDev.Tipo&gt; registrado en sesión (objeto TransProdDev)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TipoMovimiento = &lt;TransProdDev.TipoMovimiento&gt; registrado en sesión (objeto TransProdDev)</w:t>
      </w:r>
    </w:p>
    <w:p w:rsidR="002B0AE6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AlmacenID = AlmacenID registrado en sesión</w:t>
      </w:r>
    </w:p>
    <w:p w:rsidR="008B171D" w:rsidRPr="008B171D" w:rsidRDefault="008B171D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lang w:val="es-MX"/>
        </w:rPr>
        <w:t xml:space="preserve">GrupoMotivo = </w:t>
      </w:r>
      <w:r>
        <w:rPr>
          <w:rFonts w:cs="Arial"/>
          <w:sz w:val="20"/>
          <w:szCs w:val="20"/>
        </w:rPr>
        <w:t>GrupoMotivo registrado en sesión</w:t>
      </w:r>
    </w:p>
    <w:p w:rsidR="008B171D" w:rsidRPr="007A1A2B" w:rsidRDefault="008B171D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>
        <w:rPr>
          <w:rFonts w:cs="Arial"/>
          <w:sz w:val="20"/>
          <w:szCs w:val="20"/>
        </w:rPr>
        <w:t>Cancelacion = 0</w:t>
      </w:r>
    </w:p>
    <w:p w:rsidR="002B0AE6" w:rsidRPr="007A1A2B" w:rsidRDefault="002B0AE6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B0AE6" w:rsidRPr="007A1A2B" w:rsidRDefault="002B0AE6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lastRenderedPageBreak/>
        <w:t>OP_Verdadero</w:t>
      </w:r>
    </w:p>
    <w:p w:rsidR="00905A53" w:rsidRPr="006F6063" w:rsidRDefault="00905A53" w:rsidP="00905A53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yellow"/>
          <w:lang w:val="es-MX"/>
        </w:rPr>
      </w:pPr>
      <w:r w:rsidRPr="006F6063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6F6063">
        <w:rPr>
          <w:sz w:val="20"/>
          <w:szCs w:val="20"/>
          <w:highlight w:val="yellow"/>
        </w:rPr>
        <w:t xml:space="preserve">donde Cliente.ClienteClave = TransProd.ClienteClave </w:t>
      </w:r>
      <w:r w:rsidRPr="006F6063">
        <w:rPr>
          <w:sz w:val="20"/>
          <w:szCs w:val="20"/>
          <w:highlight w:val="yellow"/>
          <w:lang w:eastAsia="en-US"/>
        </w:rPr>
        <w:t>(objeto TransProd registrado en sesión)</w:t>
      </w:r>
      <w:r w:rsidRPr="006F6063">
        <w:rPr>
          <w:sz w:val="20"/>
          <w:highlight w:val="yellow"/>
        </w:rPr>
        <w:t>&gt;</w:t>
      </w:r>
    </w:p>
    <w:p w:rsidR="00905A53" w:rsidRPr="006F6063" w:rsidRDefault="00905A53" w:rsidP="00905A53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highlight w:val="yellow"/>
          <w:lang w:val="es-MX"/>
        </w:rPr>
      </w:pPr>
      <w:r w:rsidRPr="006F6063">
        <w:rPr>
          <w:sz w:val="20"/>
          <w:highlight w:val="yellow"/>
        </w:rPr>
        <w:t xml:space="preserve">Si &lt;el producto actual se puede prestar &lt;ProductoDetalle.ProductoClave = </w:t>
      </w:r>
      <w:r w:rsidRPr="006F6063">
        <w:rPr>
          <w:sz w:val="20"/>
          <w:highlight w:val="yellow"/>
          <w:lang w:val="es-MX"/>
        </w:rPr>
        <w:t>ProductoClave (objeto Productos)&gt; y &lt;ProductoDetalle.PRUTipoUnidad = Unidad</w:t>
      </w:r>
      <w:r w:rsidRPr="006F6063">
        <w:rPr>
          <w:sz w:val="20"/>
          <w:szCs w:val="20"/>
          <w:highlight w:val="yellow"/>
        </w:rPr>
        <w:t xml:space="preserve"> (objeto Productos)</w:t>
      </w:r>
      <w:r w:rsidRPr="006F6063">
        <w:rPr>
          <w:sz w:val="20"/>
          <w:highlight w:val="yellow"/>
        </w:rPr>
        <w:t>&gt; y &lt;ProductoDetalle.Prestamo = 1&gt;&gt;</w:t>
      </w:r>
    </w:p>
    <w:p w:rsidR="00905A53" w:rsidRDefault="00905A53" w:rsidP="00905A53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highlight w:val="yellow"/>
        </w:rPr>
      </w:pPr>
      <w:r>
        <w:rPr>
          <w:sz w:val="20"/>
          <w:highlight w:val="yellow"/>
        </w:rPr>
        <w:t xml:space="preserve">El sistema obtiene información del Saldo del préstamo del producto, donde &lt;ProductoPrestamoCli.ClienteClave = </w:t>
      </w:r>
      <w:r>
        <w:rPr>
          <w:sz w:val="20"/>
          <w:szCs w:val="20"/>
          <w:highlight w:val="yellow"/>
        </w:rPr>
        <w:t xml:space="preserve">TransProd.ClienteClave </w:t>
      </w:r>
      <w:r>
        <w:rPr>
          <w:sz w:val="20"/>
          <w:szCs w:val="20"/>
          <w:highlight w:val="yellow"/>
          <w:lang w:eastAsia="en-US"/>
        </w:rPr>
        <w:t xml:space="preserve">(objeto TransProd registrado en sesión)&gt; </w:t>
      </w:r>
      <w:r>
        <w:rPr>
          <w:sz w:val="20"/>
          <w:highlight w:val="yellow"/>
        </w:rPr>
        <w:t xml:space="preserve">y &lt;ProductoPrestamoCli.ProductoClave = ProductoDetalle.ProductoDetClave donde ProductoDetalle.ProductoClave = </w:t>
      </w:r>
      <w:r>
        <w:rPr>
          <w:sz w:val="20"/>
          <w:szCs w:val="20"/>
          <w:highlight w:val="yellow"/>
        </w:rPr>
        <w:t xml:space="preserve">ProductoClave (objeto Productos) </w:t>
      </w:r>
      <w:r>
        <w:rPr>
          <w:sz w:val="20"/>
          <w:highlight w:val="yellow"/>
        </w:rPr>
        <w:t xml:space="preserve">y ProductoDetalle.PRUTipoUnidad = </w:t>
      </w:r>
      <w:r>
        <w:rPr>
          <w:sz w:val="20"/>
          <w:szCs w:val="20"/>
          <w:highlight w:val="yellow"/>
        </w:rPr>
        <w:t>Unidad (objeto Productos)</w:t>
      </w:r>
      <w:r>
        <w:rPr>
          <w:sz w:val="20"/>
          <w:highlight w:val="yellow"/>
        </w:rPr>
        <w:t>&gt;:</w:t>
      </w:r>
    </w:p>
    <w:p w:rsidR="00905A53" w:rsidRDefault="00905A53" w:rsidP="00905A53">
      <w:pPr>
        <w:pStyle w:val="Prrafodelista"/>
        <w:numPr>
          <w:ilvl w:val="6"/>
          <w:numId w:val="20"/>
        </w:numPr>
        <w:ind w:left="5812" w:hanging="1276"/>
        <w:rPr>
          <w:b/>
          <w:sz w:val="20"/>
          <w:highlight w:val="yellow"/>
        </w:rPr>
      </w:pPr>
      <w:r>
        <w:rPr>
          <w:b/>
          <w:sz w:val="20"/>
          <w:highlight w:val="yellow"/>
        </w:rPr>
        <w:t>ProductoPrestamoCli</w:t>
      </w:r>
    </w:p>
    <w:p w:rsidR="00905A53" w:rsidRDefault="00905A53" w:rsidP="00905A53">
      <w:pPr>
        <w:pStyle w:val="Prrafodelista"/>
        <w:numPr>
          <w:ilvl w:val="7"/>
          <w:numId w:val="20"/>
        </w:numPr>
        <w:ind w:left="7230" w:hanging="1418"/>
        <w:rPr>
          <w:sz w:val="20"/>
          <w:szCs w:val="20"/>
          <w:highlight w:val="yellow"/>
          <w:lang w:val="es-MX"/>
        </w:rPr>
      </w:pPr>
      <w:r>
        <w:rPr>
          <w:sz w:val="20"/>
          <w:highlight w:val="yellow"/>
        </w:rPr>
        <w:t>Saldo</w:t>
      </w:r>
    </w:p>
    <w:p w:rsidR="00905A53" w:rsidRDefault="00905A53" w:rsidP="00905A53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highlight w:val="yellow"/>
        </w:rPr>
      </w:pPr>
      <w:r>
        <w:rPr>
          <w:sz w:val="20"/>
          <w:highlight w:val="yellow"/>
        </w:rPr>
        <w:t>Si &lt;no se obtuvo un registro de ProductoPrestamoCli para el Cliente y producto actuales&gt;</w:t>
      </w:r>
    </w:p>
    <w:p w:rsidR="00905A53" w:rsidRDefault="00905A53" w:rsidP="00905A53">
      <w:pPr>
        <w:pStyle w:val="Prrafodelista"/>
        <w:numPr>
          <w:ilvl w:val="6"/>
          <w:numId w:val="20"/>
        </w:numPr>
        <w:ind w:left="5812" w:hanging="1276"/>
        <w:rPr>
          <w:b/>
          <w:sz w:val="20"/>
          <w:highlight w:val="yellow"/>
        </w:rPr>
      </w:pPr>
      <w:r>
        <w:rPr>
          <w:sz w:val="20"/>
          <w:highlight w:val="yellow"/>
        </w:rPr>
        <w:t xml:space="preserve">El caso de uso incluye la funcionalidad del caso de uso </w:t>
      </w:r>
      <w:hyperlink r:id="rId125" w:history="1">
        <w:r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>
        <w:rPr>
          <w:b/>
          <w:sz w:val="20"/>
          <w:highlight w:val="yellow"/>
        </w:rPr>
        <w:t xml:space="preserve"> </w:t>
      </w:r>
      <w:r>
        <w:rPr>
          <w:sz w:val="20"/>
          <w:highlight w:val="yellow"/>
        </w:rPr>
        <w:t>y le envía como parámetro la siguiente información:</w:t>
      </w:r>
    </w:p>
    <w:p w:rsidR="00905A53" w:rsidRDefault="00905A53" w:rsidP="00905A53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>
        <w:rPr>
          <w:sz w:val="20"/>
          <w:highlight w:val="yellow"/>
        </w:rPr>
        <w:t>CrearPrestamo</w:t>
      </w:r>
    </w:p>
    <w:p w:rsidR="00905A53" w:rsidRDefault="00905A53" w:rsidP="00905A53">
      <w:pPr>
        <w:pStyle w:val="Prrafodelista"/>
        <w:numPr>
          <w:ilvl w:val="8"/>
          <w:numId w:val="20"/>
        </w:numPr>
        <w:ind w:left="7938" w:hanging="1559"/>
        <w:rPr>
          <w:sz w:val="20"/>
          <w:highlight w:val="yellow"/>
        </w:rPr>
      </w:pPr>
      <w:r>
        <w:rPr>
          <w:sz w:val="20"/>
          <w:highlight w:val="yellow"/>
        </w:rPr>
        <w:t>ClienteClave = &lt;</w:t>
      </w:r>
      <w:r>
        <w:rPr>
          <w:sz w:val="20"/>
          <w:szCs w:val="20"/>
          <w:highlight w:val="yellow"/>
        </w:rPr>
        <w:t xml:space="preserve">TransProd.ClienteClave&gt; </w:t>
      </w:r>
      <w:r>
        <w:rPr>
          <w:sz w:val="20"/>
          <w:szCs w:val="20"/>
          <w:highlight w:val="yellow"/>
          <w:lang w:eastAsia="en-US"/>
        </w:rPr>
        <w:t>(objeto TransProd registrado en sesión)</w:t>
      </w:r>
    </w:p>
    <w:p w:rsidR="00905A53" w:rsidRDefault="00905A53" w:rsidP="00905A53">
      <w:pPr>
        <w:pStyle w:val="Prrafodelista"/>
        <w:numPr>
          <w:ilvl w:val="8"/>
          <w:numId w:val="20"/>
        </w:numPr>
        <w:ind w:left="7938" w:hanging="1559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&lt;ProductoDetalle.ProductoDetClave&gt; donde &lt;ProductoDetalle.ProductoClave = </w:t>
      </w:r>
      <w:r>
        <w:rPr>
          <w:sz w:val="20"/>
          <w:szCs w:val="20"/>
          <w:highlight w:val="yellow"/>
        </w:rPr>
        <w:t xml:space="preserve">ProductoClave (objeto Productos) </w:t>
      </w:r>
      <w:r>
        <w:rPr>
          <w:sz w:val="20"/>
          <w:highlight w:val="yellow"/>
        </w:rPr>
        <w:t xml:space="preserve">y ProductoDetalle.PRUTipoUnidad = </w:t>
      </w:r>
      <w:r>
        <w:rPr>
          <w:sz w:val="20"/>
          <w:szCs w:val="20"/>
          <w:highlight w:val="yellow"/>
        </w:rPr>
        <w:t>Unidad (objeto Productos)</w:t>
      </w:r>
      <w:r>
        <w:rPr>
          <w:sz w:val="20"/>
          <w:highlight w:val="yellow"/>
        </w:rPr>
        <w:t>&gt;</w:t>
      </w:r>
    </w:p>
    <w:p w:rsidR="00905A53" w:rsidRDefault="00905A53" w:rsidP="00905A53">
      <w:pPr>
        <w:pStyle w:val="Prrafodelista"/>
        <w:numPr>
          <w:ilvl w:val="7"/>
          <w:numId w:val="20"/>
        </w:numPr>
        <w:ind w:left="7230" w:hanging="1418"/>
        <w:rPr>
          <w:b/>
          <w:sz w:val="20"/>
          <w:highlight w:val="yellow"/>
        </w:rPr>
      </w:pPr>
      <w:r>
        <w:rPr>
          <w:sz w:val="20"/>
          <w:highlight w:val="yellow"/>
        </w:rPr>
        <w:t>El sistema recibe la siguiente información:</w:t>
      </w:r>
    </w:p>
    <w:p w:rsidR="00905A53" w:rsidRPr="00481F9E" w:rsidRDefault="00905A53" w:rsidP="00905A53">
      <w:pPr>
        <w:pStyle w:val="Prrafodelista"/>
        <w:numPr>
          <w:ilvl w:val="8"/>
          <w:numId w:val="20"/>
        </w:numPr>
        <w:ind w:left="7938" w:hanging="1559"/>
        <w:rPr>
          <w:b/>
          <w:sz w:val="20"/>
          <w:highlight w:val="yellow"/>
        </w:rPr>
      </w:pPr>
      <w:r>
        <w:rPr>
          <w:sz w:val="20"/>
          <w:highlight w:val="yellow"/>
        </w:rPr>
        <w:t>OP_Verdadero</w:t>
      </w:r>
    </w:p>
    <w:p w:rsidR="00905A53" w:rsidRPr="006F6063" w:rsidRDefault="00905A53" w:rsidP="00F7233F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highlight w:val="yellow"/>
        </w:rPr>
      </w:pPr>
      <w:r w:rsidRPr="006F6063">
        <w:rPr>
          <w:sz w:val="20"/>
          <w:highlight w:val="yellow"/>
        </w:rPr>
        <w:t xml:space="preserve">El caso de uso incluye la funcionalidad del caso de uso </w:t>
      </w:r>
      <w:hyperlink r:id="rId126" w:history="1">
        <w:r w:rsidRPr="006F6063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6F6063">
        <w:rPr>
          <w:b/>
          <w:sz w:val="20"/>
          <w:highlight w:val="yellow"/>
        </w:rPr>
        <w:t xml:space="preserve"> </w:t>
      </w:r>
      <w:r w:rsidRPr="006F6063">
        <w:rPr>
          <w:sz w:val="20"/>
          <w:highlight w:val="yellow"/>
        </w:rPr>
        <w:t>y le envía como parámetro la siguiente información:</w:t>
      </w:r>
    </w:p>
    <w:p w:rsidR="00905A53" w:rsidRPr="006F6063" w:rsidRDefault="00905A53" w:rsidP="00F7233F">
      <w:pPr>
        <w:pStyle w:val="Prrafodelista"/>
        <w:numPr>
          <w:ilvl w:val="6"/>
          <w:numId w:val="20"/>
        </w:numPr>
        <w:ind w:left="5812" w:hanging="1276"/>
        <w:rPr>
          <w:sz w:val="20"/>
          <w:highlight w:val="yellow"/>
        </w:rPr>
      </w:pPr>
      <w:r w:rsidRPr="006F6063">
        <w:rPr>
          <w:sz w:val="20"/>
          <w:highlight w:val="yellow"/>
        </w:rPr>
        <w:t>ActualizarPrestamo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ClienteClave = &lt;TransProd.ClienteClave&gt; (objeto TransProd registrado en sesión)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ProductoClave = &lt;ProductoDetalle.ProductoDetClave&gt; donde &lt;ProductoDetalle.ProductoClave = ProductoClave (objeto Productos) y ProductoDetalle.PRUTipoUnid</w:t>
      </w:r>
      <w:r w:rsidRPr="00F7233F">
        <w:rPr>
          <w:sz w:val="20"/>
          <w:highlight w:val="yellow"/>
        </w:rPr>
        <w:lastRenderedPageBreak/>
        <w:t>ad = Unidad (objeto Productos)&gt;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TipoTransProd = &lt;TransProdDev.Tipo&gt; registrado en sesión (objeto TransProdDev)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Cantidad = Devolucion (objeto Productos)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TipoUnidad = Unidad (objeto Productos)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Vendido = 2</w:t>
      </w:r>
    </w:p>
    <w:p w:rsidR="00905A53" w:rsidRPr="006F6063" w:rsidRDefault="00905A53" w:rsidP="00F7233F">
      <w:pPr>
        <w:pStyle w:val="Prrafodelista"/>
        <w:numPr>
          <w:ilvl w:val="6"/>
          <w:numId w:val="20"/>
        </w:numPr>
        <w:ind w:left="5812" w:hanging="1276"/>
        <w:rPr>
          <w:b/>
          <w:sz w:val="20"/>
          <w:highlight w:val="yellow"/>
        </w:rPr>
      </w:pPr>
      <w:r w:rsidRPr="006F6063">
        <w:rPr>
          <w:sz w:val="20"/>
          <w:highlight w:val="yellow"/>
        </w:rPr>
        <w:t>El sistema recibe la siguiente información:</w:t>
      </w:r>
    </w:p>
    <w:p w:rsidR="00905A53" w:rsidRPr="00905A53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rFonts w:cs="Arial"/>
          <w:sz w:val="20"/>
          <w:szCs w:val="20"/>
        </w:rPr>
      </w:pPr>
      <w:r w:rsidRPr="006F6063">
        <w:rPr>
          <w:sz w:val="20"/>
          <w:szCs w:val="20"/>
          <w:highlight w:val="yellow"/>
        </w:rPr>
        <w:t>OP</w:t>
      </w:r>
      <w:r w:rsidRPr="006F6063">
        <w:rPr>
          <w:sz w:val="20"/>
          <w:highlight w:val="yellow"/>
        </w:rPr>
        <w:t>_Verdadero</w:t>
      </w:r>
    </w:p>
    <w:p w:rsidR="002B0AE6" w:rsidRPr="007A1A2B" w:rsidRDefault="003066B1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Si &lt;el tipo de liquidación registrado en sesión indica que se generará una nueva consigna a partir del producto devuelto (</w:t>
      </w:r>
      <w:r w:rsidRPr="007A1A2B">
        <w:rPr>
          <w:sz w:val="20"/>
          <w:szCs w:val="20"/>
          <w:lang w:val="es-MX"/>
        </w:rPr>
        <w:t>TipoLiquidacion = GeneraConsignacion</w:t>
      </w:r>
      <w:r w:rsidRPr="007A1A2B">
        <w:rPr>
          <w:sz w:val="20"/>
          <w:szCs w:val="20"/>
        </w:rPr>
        <w:t>)&gt;</w:t>
      </w:r>
    </w:p>
    <w:p w:rsidR="003066B1" w:rsidRPr="007A1A2B" w:rsidRDefault="003066B1" w:rsidP="00D52908">
      <w:pPr>
        <w:pStyle w:val="Prrafodelista"/>
        <w:numPr>
          <w:ilvl w:val="3"/>
          <w:numId w:val="20"/>
        </w:numPr>
        <w:ind w:left="2410" w:hanging="850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3066B1" w:rsidRPr="007A1A2B" w:rsidRDefault="003066B1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</w:rPr>
      </w:pPr>
      <w:r w:rsidRPr="007A1A2B">
        <w:rPr>
          <w:b/>
          <w:sz w:val="20"/>
        </w:rPr>
        <w:t>TransProdDetalle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TransProdID = &lt;TransProdNvaConsigna.TransProdID&gt; registrado en sesión (objeto TransProdNvaConsigna)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TransProdDetalleID = Utilizar &lt;Método KeyGen&gt;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ProductoClave = ProductoClave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TipoUnidad = Unidad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Partida = Última Partida + 1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Cantidad = Devolucion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Precio = Precio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DescuentoPor = 0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DescuentoImp = 0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Subtotal = Devolucion * Precio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Impuesto = ImpuestosProducto registrado en sesión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Total = &lt;TransProdDetalle.Subtotal&gt; + &lt;TransProdDetalle.Impuesto&gt;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Promocion = 0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MFechaHora = Fecha y hora actual del sistema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MUsuarioID = UsuarioId registrado en sesión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Enviado = 0</w:t>
      </w:r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27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GuardarDetalle</w:t>
      </w:r>
    </w:p>
    <w:p w:rsidR="00E016E4" w:rsidRPr="007A1A2B" w:rsidRDefault="00E016E4" w:rsidP="00D52908">
      <w:pPr>
        <w:pStyle w:val="Prrafodelista"/>
        <w:numPr>
          <w:ilvl w:val="6"/>
          <w:numId w:val="20"/>
        </w:numPr>
        <w:ind w:left="5812" w:hanging="1276"/>
        <w:rPr>
          <w:sz w:val="20"/>
        </w:rPr>
      </w:pPr>
      <w:r w:rsidRPr="007A1A2B">
        <w:rPr>
          <w:sz w:val="20"/>
        </w:rPr>
        <w:t>TransProdId = &lt;TransProdDetalle.TransProdID&gt; actual</w:t>
      </w:r>
    </w:p>
    <w:p w:rsidR="00E016E4" w:rsidRPr="007A1A2B" w:rsidRDefault="00E016E4" w:rsidP="00D52908">
      <w:pPr>
        <w:pStyle w:val="Prrafodelista"/>
        <w:numPr>
          <w:ilvl w:val="6"/>
          <w:numId w:val="20"/>
        </w:numPr>
        <w:ind w:left="5812" w:hanging="1276"/>
        <w:rPr>
          <w:sz w:val="20"/>
        </w:rPr>
      </w:pPr>
      <w:r w:rsidRPr="007A1A2B">
        <w:rPr>
          <w:sz w:val="20"/>
        </w:rPr>
        <w:t>TransProdDetalleId = &lt;TransProdDetalle.TransProdDetalleID&gt; actual</w:t>
      </w:r>
    </w:p>
    <w:p w:rsidR="00E016E4" w:rsidRPr="007A1A2B" w:rsidRDefault="00E016E4" w:rsidP="00D52908">
      <w:pPr>
        <w:pStyle w:val="Prrafodelista"/>
        <w:numPr>
          <w:ilvl w:val="6"/>
          <w:numId w:val="20"/>
        </w:numPr>
        <w:ind w:left="5812" w:hanging="1276"/>
        <w:rPr>
          <w:sz w:val="20"/>
        </w:rPr>
      </w:pPr>
      <w:r w:rsidRPr="007A1A2B">
        <w:rPr>
          <w:sz w:val="20"/>
        </w:rPr>
        <w:t>ImpuestosRelacionados = ListaImpuestos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</w:pPr>
      <w:r w:rsidRPr="007A1A2B">
        <w:rPr>
          <w:sz w:val="20"/>
          <w:lang w:val="es-MX"/>
        </w:rPr>
        <w:t>Verdadero</w:t>
      </w:r>
    </w:p>
    <w:p w:rsidR="003066B1" w:rsidRPr="007A1A2B" w:rsidRDefault="003066B1" w:rsidP="00D52908">
      <w:pPr>
        <w:pStyle w:val="Prrafodelista"/>
        <w:numPr>
          <w:ilvl w:val="3"/>
          <w:numId w:val="20"/>
        </w:numPr>
        <w:ind w:left="2410" w:hanging="850"/>
      </w:pPr>
      <w:r w:rsidRPr="007A1A2B">
        <w:rPr>
          <w:sz w:val="20"/>
        </w:rPr>
        <w:t xml:space="preserve">El caso de uso incluye la funcionalidad del caso de uso </w:t>
      </w:r>
      <w:hyperlink r:id="rId128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3066B1" w:rsidRPr="007A1A2B" w:rsidRDefault="003066B1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b/>
        </w:rPr>
      </w:pPr>
      <w:r w:rsidRPr="007A1A2B">
        <w:rPr>
          <w:sz w:val="20"/>
        </w:rPr>
        <w:t>CalcularTotalesTransaccion</w:t>
      </w:r>
    </w:p>
    <w:p w:rsidR="003066B1" w:rsidRPr="007A1A2B" w:rsidRDefault="003066B1" w:rsidP="00D52908">
      <w:pPr>
        <w:pStyle w:val="Prrafodelista"/>
        <w:numPr>
          <w:ilvl w:val="6"/>
          <w:numId w:val="20"/>
        </w:numPr>
        <w:ind w:left="5812" w:hanging="1276"/>
      </w:pPr>
      <w:r w:rsidRPr="007A1A2B">
        <w:rPr>
          <w:sz w:val="20"/>
        </w:rPr>
        <w:t>TransProd = &lt;TransProdNvaConsigna.TransProdID&gt;</w:t>
      </w:r>
      <w:r w:rsidRPr="007A1A2B">
        <w:rPr>
          <w:sz w:val="20"/>
          <w:szCs w:val="20"/>
        </w:rPr>
        <w:t xml:space="preserve"> registrado en sesión (objeto TransProdNvaConsigna</w:t>
      </w:r>
      <w:r w:rsidRPr="007A1A2B">
        <w:t xml:space="preserve"> </w:t>
      </w:r>
    </w:p>
    <w:p w:rsidR="003066B1" w:rsidRPr="007A1A2B" w:rsidRDefault="003066B1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El sistema recibe la siguiente información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</w:rPr>
      </w:pPr>
      <w:r w:rsidRPr="007A1A2B">
        <w:rPr>
          <w:sz w:val="20"/>
        </w:rPr>
        <w:lastRenderedPageBreak/>
        <w:t>TransProd</w:t>
      </w:r>
    </w:p>
    <w:p w:rsidR="003066B1" w:rsidRPr="007A1A2B" w:rsidRDefault="003066B1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TransProdNvaConsigna</w:t>
      </w:r>
    </w:p>
    <w:p w:rsidR="00B341B5" w:rsidRPr="007A1A2B" w:rsidRDefault="00B341B5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&lt;por lo menos un producto del objeto Productos cuenta con una cantidad a devolver mayor a Cero &lt;Productos.Devolucion &gt; 0&gt;&gt;</w:t>
      </w:r>
    </w:p>
    <w:p w:rsidR="00B341B5" w:rsidRPr="007A1A2B" w:rsidRDefault="00B341B5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Si &lt;el tipo de liquidación registrado en sesión indica que se generará una nueva consigna a partir del producto devuelto (</w:t>
      </w:r>
      <w:r w:rsidRPr="007A1A2B">
        <w:rPr>
          <w:sz w:val="20"/>
          <w:szCs w:val="20"/>
          <w:lang w:val="es-MX"/>
        </w:rPr>
        <w:t>TipoLiquidacion = GeneraConsignacion</w:t>
      </w:r>
      <w:r w:rsidRPr="007A1A2B">
        <w:rPr>
          <w:sz w:val="20"/>
          <w:szCs w:val="20"/>
        </w:rPr>
        <w:t>)&gt;</w:t>
      </w:r>
    </w:p>
    <w:p w:rsidR="00B341B5" w:rsidRPr="007A1A2B" w:rsidRDefault="00B341B5" w:rsidP="00D52908">
      <w:pPr>
        <w:pStyle w:val="Prrafodelista"/>
        <w:numPr>
          <w:ilvl w:val="2"/>
          <w:numId w:val="20"/>
        </w:numPr>
        <w:ind w:left="1560" w:hanging="709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29" w:history="1">
        <w:r w:rsidRPr="007A1A2B">
          <w:rPr>
            <w:rStyle w:val="Hipervnculo"/>
            <w:b/>
            <w:sz w:val="20"/>
            <w:szCs w:val="20"/>
            <w:lang w:val="es-MX"/>
          </w:rPr>
          <w:t>Aplicar Promociones – CUROLMOV19</w:t>
        </w:r>
      </w:hyperlink>
    </w:p>
    <w:p w:rsidR="00B341B5" w:rsidRPr="007A1A2B" w:rsidRDefault="00B341B5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B341B5" w:rsidRPr="007A1A2B" w:rsidRDefault="00B341B5" w:rsidP="00D52908">
      <w:pPr>
        <w:pStyle w:val="Prrafodelista"/>
        <w:numPr>
          <w:ilvl w:val="4"/>
          <w:numId w:val="20"/>
        </w:numPr>
        <w:ind w:left="3402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 = TransProd</w:t>
      </w:r>
      <w:r w:rsidR="0092738D" w:rsidRPr="007A1A2B">
        <w:rPr>
          <w:sz w:val="20"/>
          <w:szCs w:val="20"/>
          <w:lang w:val="es-MX"/>
        </w:rPr>
        <w:t>NvaConsigna</w:t>
      </w:r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  <w:lang w:eastAsia="en-US"/>
        </w:rPr>
        <w:t>registrado en sesión (objeto TransProd</w:t>
      </w:r>
      <w:r w:rsidR="0092738D" w:rsidRPr="007A1A2B">
        <w:rPr>
          <w:sz w:val="20"/>
          <w:szCs w:val="20"/>
          <w:lang w:eastAsia="en-US"/>
        </w:rPr>
        <w:t>NvaConsigna</w:t>
      </w:r>
      <w:r w:rsidRPr="007A1A2B">
        <w:rPr>
          <w:sz w:val="20"/>
          <w:szCs w:val="20"/>
          <w:lang w:eastAsia="en-US"/>
        </w:rPr>
        <w:t>)</w:t>
      </w:r>
    </w:p>
    <w:p w:rsidR="00B341B5" w:rsidRPr="007A1A2B" w:rsidRDefault="00B341B5" w:rsidP="00D52908">
      <w:pPr>
        <w:pStyle w:val="Prrafodelista"/>
        <w:numPr>
          <w:ilvl w:val="2"/>
          <w:numId w:val="20"/>
        </w:numPr>
        <w:ind w:left="1560" w:hanging="709"/>
      </w:pPr>
      <w:r w:rsidRPr="007A1A2B">
        <w:rPr>
          <w:sz w:val="20"/>
        </w:rPr>
        <w:t xml:space="preserve">El caso de uso incluye la funcionalidad del caso de uso </w:t>
      </w:r>
      <w:hyperlink r:id="rId130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B341B5" w:rsidRPr="007A1A2B" w:rsidRDefault="00B341B5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B341B5" w:rsidRPr="007A1A2B" w:rsidRDefault="00B341B5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CalcularTotalesTransaccion</w:t>
      </w:r>
    </w:p>
    <w:p w:rsidR="00B341B5" w:rsidRPr="007A1A2B" w:rsidRDefault="00B341B5" w:rsidP="00D52908">
      <w:pPr>
        <w:pStyle w:val="Prrafodelista"/>
        <w:numPr>
          <w:ilvl w:val="5"/>
          <w:numId w:val="20"/>
        </w:numPr>
        <w:ind w:left="4536" w:hanging="1134"/>
      </w:pPr>
      <w:r w:rsidRPr="007A1A2B">
        <w:rPr>
          <w:sz w:val="20"/>
        </w:rPr>
        <w:t>TransProd = &lt;TransProd</w:t>
      </w:r>
      <w:r w:rsidR="00F11210" w:rsidRPr="007A1A2B">
        <w:rPr>
          <w:sz w:val="20"/>
        </w:rPr>
        <w:t>NvaConsigna</w:t>
      </w:r>
      <w:r w:rsidRPr="007A1A2B">
        <w:rPr>
          <w:sz w:val="20"/>
        </w:rPr>
        <w:t>.TransProdID&gt;</w:t>
      </w:r>
      <w:r w:rsidRPr="007A1A2B">
        <w:rPr>
          <w:sz w:val="20"/>
          <w:szCs w:val="20"/>
        </w:rPr>
        <w:t xml:space="preserve"> registrado en sesión (objeto TransProd</w:t>
      </w:r>
      <w:r w:rsidR="00F11210" w:rsidRPr="007A1A2B">
        <w:rPr>
          <w:sz w:val="20"/>
          <w:szCs w:val="20"/>
        </w:rPr>
        <w:t>NvaConsigna</w:t>
      </w:r>
      <w:r w:rsidRPr="007A1A2B">
        <w:rPr>
          <w:sz w:val="20"/>
          <w:szCs w:val="20"/>
        </w:rPr>
        <w:t>)</w:t>
      </w:r>
      <w:r w:rsidRPr="007A1A2B">
        <w:t xml:space="preserve"> </w:t>
      </w:r>
    </w:p>
    <w:p w:rsidR="00B341B5" w:rsidRPr="007A1A2B" w:rsidRDefault="00B341B5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recibe la siguiente información</w:t>
      </w:r>
    </w:p>
    <w:p w:rsidR="00B341B5" w:rsidRPr="007A1A2B" w:rsidRDefault="00B341B5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B341B5" w:rsidRPr="007A1A2B" w:rsidRDefault="00B341B5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B341B5" w:rsidRPr="007A1A2B" w:rsidRDefault="00B341B5" w:rsidP="00D52908">
      <w:pPr>
        <w:pStyle w:val="Prrafodelista"/>
        <w:numPr>
          <w:ilvl w:val="4"/>
          <w:numId w:val="20"/>
        </w:numPr>
        <w:ind w:left="3402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TransProd</w:t>
      </w:r>
      <w:r w:rsidR="00F11210" w:rsidRPr="007A1A2B">
        <w:rPr>
          <w:sz w:val="20"/>
          <w:szCs w:val="20"/>
        </w:rPr>
        <w:t>NvaConsigna</w:t>
      </w:r>
    </w:p>
    <w:p w:rsidR="00F11210" w:rsidRPr="007A1A2B" w:rsidRDefault="00F11210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de la nueva Venta a Consignación registrada en sesión &lt;TransProd.</w:t>
      </w:r>
      <w:r w:rsidRPr="007A1A2B">
        <w:rPr>
          <w:sz w:val="20"/>
          <w:szCs w:val="20"/>
        </w:rPr>
        <w:t>TransProdID = TransProdNvaConsigna.TransProdID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F11210" w:rsidRPr="007A1A2B" w:rsidRDefault="00F11210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B341B5" w:rsidRPr="007A1A2B" w:rsidRDefault="00F1121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Saldo = &lt;TransProdNvaConsigna.Total&gt; registrado en sesión (objeto TransProdNvaConsigna)</w:t>
      </w:r>
    </w:p>
    <w:p w:rsidR="00F11210" w:rsidRPr="007A1A2B" w:rsidRDefault="00F1121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F11210" w:rsidRPr="007A1A2B" w:rsidRDefault="00F1121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F11210" w:rsidRPr="007A1A2B" w:rsidRDefault="00F11210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1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F11210" w:rsidRPr="007A1A2B" w:rsidRDefault="00F11210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F11210" w:rsidRPr="007A1A2B" w:rsidRDefault="00F11210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F11210" w:rsidRPr="007A1A2B" w:rsidRDefault="00F11210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</w:t>
      </w:r>
      <w:r w:rsidRPr="007A1A2B">
        <w:rPr>
          <w:rFonts w:cs="Arial"/>
          <w:sz w:val="20"/>
          <w:szCs w:val="20"/>
        </w:rPr>
        <w:t>&lt;TransProdNvaConsigna.Saldo&gt;</w:t>
      </w:r>
    </w:p>
    <w:p w:rsidR="00F11210" w:rsidRPr="007A1A2B" w:rsidRDefault="00F11210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F11210" w:rsidRPr="007A1A2B" w:rsidRDefault="00F11210" w:rsidP="00D52908">
      <w:pPr>
        <w:pStyle w:val="Prrafodelista"/>
        <w:numPr>
          <w:ilvl w:val="4"/>
          <w:numId w:val="20"/>
        </w:numPr>
        <w:ind w:left="3402" w:hanging="992"/>
      </w:pPr>
      <w:r w:rsidRPr="007A1A2B">
        <w:rPr>
          <w:sz w:val="20"/>
          <w:szCs w:val="20"/>
          <w:lang w:val="es-MX"/>
        </w:rPr>
        <w:t>Verdadero</w:t>
      </w:r>
    </w:p>
    <w:p w:rsidR="004B33D6" w:rsidRPr="007A1A2B" w:rsidRDefault="004B33D6" w:rsidP="00D52908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realiza la confirmación del folio generado para el movimiento de devolución</w:t>
      </w:r>
    </w:p>
    <w:p w:rsidR="00C42011" w:rsidRPr="007A1A2B" w:rsidRDefault="00C42011" w:rsidP="00D52908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="004B33D6" w:rsidRPr="007A1A2B">
        <w:rPr>
          <w:sz w:val="20"/>
          <w:szCs w:val="20"/>
        </w:rPr>
        <w:t>&lt;el tipo de liquidación registrado en sesión indica que se generará una nueva consigna a partir del producto devuelto (</w:t>
      </w:r>
      <w:r w:rsidR="004B33D6" w:rsidRPr="007A1A2B">
        <w:rPr>
          <w:sz w:val="20"/>
          <w:szCs w:val="20"/>
          <w:lang w:val="es-MX"/>
        </w:rPr>
        <w:t>TipoLiquidacion = GeneraConsignacion</w:t>
      </w:r>
      <w:r w:rsidR="004B33D6" w:rsidRPr="007A1A2B">
        <w:rPr>
          <w:sz w:val="20"/>
          <w:szCs w:val="20"/>
        </w:rPr>
        <w:t>)&gt;</w:t>
      </w:r>
    </w:p>
    <w:p w:rsidR="00C42011" w:rsidRPr="007A1A2B" w:rsidRDefault="00C4201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realiza la confirmación del folio generado para el </w:t>
      </w:r>
      <w:r w:rsidR="004B33D6" w:rsidRPr="007A1A2B">
        <w:rPr>
          <w:sz w:val="20"/>
          <w:szCs w:val="20"/>
          <w:lang w:val="es-MX"/>
        </w:rPr>
        <w:t xml:space="preserve">nuevo </w:t>
      </w:r>
      <w:r w:rsidRPr="007A1A2B">
        <w:rPr>
          <w:sz w:val="20"/>
          <w:szCs w:val="20"/>
          <w:lang w:val="es-MX"/>
        </w:rPr>
        <w:t xml:space="preserve">movimiento de </w:t>
      </w:r>
      <w:r w:rsidR="004B33D6" w:rsidRPr="007A1A2B">
        <w:rPr>
          <w:sz w:val="20"/>
          <w:szCs w:val="20"/>
          <w:lang w:val="es-MX"/>
        </w:rPr>
        <w:t>consignación</w:t>
      </w:r>
    </w:p>
    <w:p w:rsidR="001F2081" w:rsidRPr="007A1A2B" w:rsidRDefault="001F2081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El sistema actualiza la siguiente información para la transacción de la Venta a Consignación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1F2081" w:rsidRPr="007A1A2B" w:rsidRDefault="001F2081" w:rsidP="00D52908">
      <w:pPr>
        <w:pStyle w:val="Prrafodelista"/>
        <w:numPr>
          <w:ilvl w:val="1"/>
          <w:numId w:val="20"/>
        </w:numPr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AC557E" w:rsidRPr="00AC557E" w:rsidRDefault="00AC557E" w:rsidP="00AC557E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&lt;se generó una venta a partir de la venta a consignación, es decir, si existe un objeto </w:t>
      </w:r>
      <w:r w:rsidRPr="007A1A2B">
        <w:rPr>
          <w:sz w:val="20"/>
          <w:lang w:val="es-MX"/>
        </w:rPr>
        <w:t>TransProdVta</w:t>
      </w:r>
      <w:r>
        <w:rPr>
          <w:sz w:val="20"/>
          <w:szCs w:val="20"/>
          <w:lang w:val="es-MX"/>
        </w:rPr>
        <w:t xml:space="preserve"> registrado en sesión&gt;</w:t>
      </w:r>
    </w:p>
    <w:p w:rsidR="001F2081" w:rsidRPr="007A1A2B" w:rsidRDefault="001F2081" w:rsidP="00AC557E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FacturaID = &lt;TransProdVta.TransProdID&gt;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registrado en sesión (objeto TransProdVta)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8 (“Cancelada por Liquidación”)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FechaFacturacion = Fecha y hora actual del sistema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VisitaClave1 = VisitaClave registrada en sesión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DiaClave1 = DiaClave registrado en sesión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Saldo = 0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MFechaHora = Fecha y hora actual del sistema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MUsuarioID = UsuarioId registrado en sesión</w:t>
      </w:r>
    </w:p>
    <w:p w:rsidR="0092738D" w:rsidRPr="007A1A2B" w:rsidRDefault="0092738D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lastRenderedPageBreak/>
        <w:t>Si &lt;por lo menos un producto del objeto Productos cuenta con una cantidad a liquidar mayor a Cero &lt;Productos.Liquidar &gt; 0&gt;&gt;</w:t>
      </w:r>
    </w:p>
    <w:p w:rsidR="0092738D" w:rsidRPr="007A1A2B" w:rsidRDefault="0092738D" w:rsidP="00D52908">
      <w:pPr>
        <w:pStyle w:val="Prrafodelista"/>
        <w:numPr>
          <w:ilvl w:val="1"/>
          <w:numId w:val="20"/>
        </w:numPr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2" w:history="1">
        <w:r w:rsidRPr="007A1A2B">
          <w:rPr>
            <w:rStyle w:val="Hipervnculo"/>
            <w:b/>
            <w:sz w:val="20"/>
            <w:szCs w:val="20"/>
            <w:lang w:val="es-MX"/>
          </w:rPr>
          <w:t>Aplicar Promociones – CUROLMOV19</w:t>
        </w:r>
      </w:hyperlink>
    </w:p>
    <w:p w:rsidR="0092738D" w:rsidRPr="007A1A2B" w:rsidRDefault="0092738D" w:rsidP="00D52908">
      <w:pPr>
        <w:pStyle w:val="Prrafodelista"/>
        <w:numPr>
          <w:ilvl w:val="2"/>
          <w:numId w:val="20"/>
        </w:numPr>
        <w:ind w:left="1560" w:hanging="709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92738D" w:rsidRPr="007A1A2B" w:rsidRDefault="0092738D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 = TransProd</w:t>
      </w:r>
      <w:r w:rsidR="00F326BD" w:rsidRPr="007A1A2B">
        <w:rPr>
          <w:sz w:val="20"/>
          <w:szCs w:val="20"/>
          <w:lang w:val="es-MX"/>
        </w:rPr>
        <w:t>Vta</w:t>
      </w:r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  <w:lang w:eastAsia="en-US"/>
        </w:rPr>
        <w:t>registrado en sesión (objeto TransProd</w:t>
      </w:r>
      <w:r w:rsidR="00F326BD" w:rsidRPr="007A1A2B">
        <w:rPr>
          <w:sz w:val="20"/>
          <w:szCs w:val="20"/>
          <w:lang w:eastAsia="en-US"/>
        </w:rPr>
        <w:t>Vta</w:t>
      </w:r>
      <w:r w:rsidRPr="007A1A2B">
        <w:rPr>
          <w:sz w:val="20"/>
          <w:szCs w:val="20"/>
          <w:lang w:eastAsia="en-US"/>
        </w:rPr>
        <w:t>)</w:t>
      </w:r>
    </w:p>
    <w:p w:rsidR="0092738D" w:rsidRPr="007A1A2B" w:rsidRDefault="0092738D" w:rsidP="00D52908">
      <w:pPr>
        <w:pStyle w:val="Prrafodelista"/>
        <w:numPr>
          <w:ilvl w:val="1"/>
          <w:numId w:val="20"/>
        </w:numPr>
      </w:pPr>
      <w:r w:rsidRPr="007A1A2B">
        <w:rPr>
          <w:sz w:val="20"/>
        </w:rPr>
        <w:t xml:space="preserve">El caso de uso incluye la funcionalidad del caso de uso </w:t>
      </w:r>
      <w:hyperlink r:id="rId133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92738D" w:rsidRPr="007A1A2B" w:rsidRDefault="0092738D" w:rsidP="00D52908">
      <w:pPr>
        <w:pStyle w:val="Prrafodelista"/>
        <w:numPr>
          <w:ilvl w:val="2"/>
          <w:numId w:val="20"/>
        </w:numPr>
        <w:ind w:left="1560" w:hanging="709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92738D" w:rsidRPr="007A1A2B" w:rsidRDefault="0092738D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CalcularTotalesTransaccion</w:t>
      </w:r>
    </w:p>
    <w:p w:rsidR="0092738D" w:rsidRPr="007A1A2B" w:rsidRDefault="0092738D" w:rsidP="00D52908">
      <w:pPr>
        <w:pStyle w:val="Prrafodelista"/>
        <w:numPr>
          <w:ilvl w:val="4"/>
          <w:numId w:val="20"/>
        </w:numPr>
        <w:ind w:left="3402" w:hanging="992"/>
      </w:pPr>
      <w:r w:rsidRPr="007A1A2B">
        <w:rPr>
          <w:sz w:val="20"/>
        </w:rPr>
        <w:t>TransProd = &lt;TransProd</w:t>
      </w:r>
      <w:r w:rsidR="00F326BD" w:rsidRPr="007A1A2B">
        <w:rPr>
          <w:sz w:val="20"/>
        </w:rPr>
        <w:t>Vta</w:t>
      </w:r>
      <w:r w:rsidRPr="007A1A2B">
        <w:rPr>
          <w:sz w:val="20"/>
        </w:rPr>
        <w:t>.TransProdID&gt;</w:t>
      </w:r>
      <w:r w:rsidRPr="007A1A2B">
        <w:rPr>
          <w:sz w:val="20"/>
          <w:szCs w:val="20"/>
        </w:rPr>
        <w:t xml:space="preserve"> registrado en sesión (objeto TransProd</w:t>
      </w:r>
      <w:r w:rsidR="00F326BD" w:rsidRPr="007A1A2B">
        <w:rPr>
          <w:sz w:val="20"/>
          <w:szCs w:val="20"/>
        </w:rPr>
        <w:t>Vta</w:t>
      </w:r>
      <w:r w:rsidRPr="007A1A2B">
        <w:rPr>
          <w:sz w:val="20"/>
          <w:szCs w:val="20"/>
        </w:rPr>
        <w:t>)</w:t>
      </w:r>
      <w:r w:rsidRPr="007A1A2B">
        <w:t xml:space="preserve"> </w:t>
      </w:r>
    </w:p>
    <w:p w:rsidR="0092738D" w:rsidRPr="007A1A2B" w:rsidRDefault="0092738D" w:rsidP="00D52908">
      <w:pPr>
        <w:pStyle w:val="Prrafodelista"/>
        <w:numPr>
          <w:ilvl w:val="2"/>
          <w:numId w:val="20"/>
        </w:numPr>
        <w:ind w:left="1560" w:hanging="709"/>
        <w:rPr>
          <w:b/>
        </w:rPr>
      </w:pPr>
      <w:r w:rsidRPr="007A1A2B">
        <w:rPr>
          <w:sz w:val="20"/>
        </w:rPr>
        <w:t>El sistema recibe la siguiente información</w:t>
      </w:r>
    </w:p>
    <w:p w:rsidR="0092738D" w:rsidRPr="007A1A2B" w:rsidRDefault="0092738D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92738D" w:rsidRPr="007A1A2B" w:rsidRDefault="0092738D" w:rsidP="00D52908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92738D" w:rsidRPr="007A1A2B" w:rsidRDefault="0092738D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TransProdVta</w:t>
      </w:r>
    </w:p>
    <w:p w:rsidR="003E334A" w:rsidRPr="007A1A2B" w:rsidRDefault="00F326BD" w:rsidP="00D52908">
      <w:pPr>
        <w:pStyle w:val="Prrafodelista"/>
        <w:numPr>
          <w:ilvl w:val="1"/>
          <w:numId w:val="20"/>
        </w:numPr>
        <w:rPr>
          <w:sz w:val="20"/>
        </w:rPr>
      </w:pPr>
      <w:r w:rsidRPr="007A1A2B">
        <w:rPr>
          <w:sz w:val="20"/>
          <w:szCs w:val="20"/>
          <w:lang w:val="es-MX"/>
        </w:rPr>
        <w:t>El sistema realiza la confirmación del folio generado para el movimiento de venta</w:t>
      </w:r>
    </w:p>
    <w:p w:rsidR="00DB5E88" w:rsidRPr="007A1A2B" w:rsidRDefault="00DB5E88" w:rsidP="00D52908">
      <w:pPr>
        <w:numPr>
          <w:ilvl w:val="1"/>
          <w:numId w:val="20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Venta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Fecha: Se presenta la fecha del día de trabajo actual (DiaClave), a partir de la información registrada en sesión.</w:t>
      </w:r>
    </w:p>
    <w:p w:rsidR="00DB5E88" w:rsidRPr="007A1A2B" w:rsidRDefault="00DB5E88" w:rsidP="00D52908">
      <w:pPr>
        <w:numPr>
          <w:ilvl w:val="1"/>
          <w:numId w:val="20"/>
        </w:numPr>
        <w:rPr>
          <w:sz w:val="20"/>
          <w:szCs w:val="20"/>
          <w:lang w:val="es-MX"/>
        </w:rPr>
      </w:pPr>
      <w:bookmarkStart w:id="435" w:name="paso8_5_AO07"/>
      <w:r w:rsidRPr="007A1A2B">
        <w:rPr>
          <w:sz w:val="20"/>
          <w:szCs w:val="20"/>
          <w:lang w:val="es-MX"/>
        </w:rPr>
        <w:t>El sistema presenta y solicita la siguiente información:</w:t>
      </w:r>
    </w:p>
    <w:bookmarkEnd w:id="435"/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Folio: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&lt;TransProdVta.Folio&gt; registrado en sesión (objeto TransProdVta). Mostrar de sólo lectura.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Fase: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la descripción de la fase de la transacción, para ello ir a &lt;VAVDescripcion&gt; y obtener &lt;VAVDescripcion.Descripcion&gt; donde &lt;VAVDescripcion.VARCodigo = ‘TRPFSE&gt; y &lt;VAVDescripcion.VAVClave = TransProdVta.TipoFase &gt; (objeto TransProdVta registrado en sesión), de acuerdo al tipo de lenguaje configurado para el sistema. Mostrar de sólo lectura.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Fecha: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&lt;TransProdVta.FechaCaptura&gt; registrado en sesión (objeto TransProdVta). 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Mostrar de sólo lectura en formato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dd/mm/aaaa.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Lista Precios: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&lt;TransProdVta.PCEPrecioClave&gt; registrado en sesión (objeto TransProdVta). Mostrar de sólo lectura.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Subtotal: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&lt;TransProdVta.Subtotal&gt; registrado en sesión (objeto TransProdVta). Mostrar de sólo lectura, precedido del signo “$”.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Impuesto: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&lt;TransProdVta.Impuesto&gt; registrado en sesión (objeto TransProdVta). Mostrar de sólo lectura, precedido del signo “$”.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Total: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&lt;TransProdVta.Total&gt; registrado en sesión (objeto TransProdVta). Mostrar de sólo lectura, precedido del signo “$”.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val="es-MX"/>
        </w:rPr>
        <w:t xml:space="preserve">Comentarios: </w:t>
      </w:r>
      <w:r w:rsidRPr="007A1A2B">
        <w:rPr>
          <w:sz w:val="20"/>
          <w:lang w:eastAsia="en-US"/>
        </w:rPr>
        <w:t xml:space="preserve">Permitir capturar notas o comentarios para la venta generada. </w:t>
      </w:r>
    </w:p>
    <w:p w:rsidR="00DB5E88" w:rsidRPr="007A1A2B" w:rsidRDefault="00DB5E88" w:rsidP="00D52908">
      <w:pPr>
        <w:numPr>
          <w:ilvl w:val="1"/>
          <w:numId w:val="20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Imprimir</w:t>
      </w:r>
      <w:r w:rsidRPr="007A1A2B">
        <w:rPr>
          <w:sz w:val="20"/>
          <w:szCs w:val="20"/>
          <w:lang w:val="es-MX"/>
        </w:rPr>
        <w:t>&gt;</w:t>
      </w:r>
    </w:p>
    <w:p w:rsidR="00DB5E88" w:rsidRPr="007A1A2B" w:rsidRDefault="005A7307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Si &lt;se creó una nueva venta a partir de la consignación (existe un objeto TransProdVta registrado en sesión)&gt;</w:t>
      </w:r>
    </w:p>
    <w:p w:rsidR="005A7307" w:rsidRPr="007A1A2B" w:rsidRDefault="005A7307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registra en sesión la siguiente información:</w:t>
      </w:r>
    </w:p>
    <w:p w:rsidR="00C61EC6" w:rsidRPr="007A1A2B" w:rsidRDefault="005A7307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SaldoFinal = </w:t>
      </w:r>
      <w:r w:rsidR="00C61EC6" w:rsidRPr="007A1A2B">
        <w:rPr>
          <w:sz w:val="20"/>
          <w:szCs w:val="20"/>
          <w:lang w:eastAsia="en-US"/>
        </w:rPr>
        <w:t>&lt;TransProdVta.Total&gt; - AbonosAnteriores (registrados en sesión)</w:t>
      </w:r>
    </w:p>
    <w:p w:rsidR="00C61EC6" w:rsidRPr="007A1A2B" w:rsidRDefault="00C61EC6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Si &lt;el saldo final de la venta generada es menor a Cero, una vez que se le aplican los abonos anteriores realizados a la Venta a Consignación (SaldoFinal &lt; 0)&gt;</w:t>
      </w:r>
    </w:p>
    <w:p w:rsidR="00C61EC6" w:rsidRPr="007A1A2B" w:rsidRDefault="00685FAE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El sistema presenta el mensaje </w:t>
      </w:r>
      <w:r w:rsidRPr="007A1A2B">
        <w:rPr>
          <w:color w:val="FF0000"/>
          <w:sz w:val="20"/>
          <w:szCs w:val="20"/>
          <w:lang w:eastAsia="en-US"/>
        </w:rPr>
        <w:t>“[E0697] La  Devolución no puede ser efectuada, queda un saldo a Favor del Cliente”</w:t>
      </w:r>
    </w:p>
    <w:p w:rsidR="00685FAE" w:rsidRPr="007A1A2B" w:rsidRDefault="00685FAE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continúa en el paso donde fue invocado</w:t>
      </w:r>
    </w:p>
    <w:p w:rsidR="00685FAE" w:rsidRPr="007A1A2B" w:rsidRDefault="00685FAE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actualiza la siguiente información para la venta generada a partir de la Venta a Consignación, donde &lt;TransProd.TransProdID = TransProdVta.TransProdID registrado en sesión (objeto TransProdVta)&gt;</w:t>
      </w:r>
    </w:p>
    <w:p w:rsidR="00685FAE" w:rsidRPr="007A1A2B" w:rsidRDefault="00685FAE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TransProd</w:t>
      </w:r>
    </w:p>
    <w:p w:rsidR="00685FAE" w:rsidRPr="007A1A2B" w:rsidRDefault="00685FAE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Saldo = SaldoFinal registrado en sesión</w:t>
      </w:r>
    </w:p>
    <w:p w:rsidR="00685FAE" w:rsidRPr="007A1A2B" w:rsidRDefault="00685FAE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parámetro de configuración indica que se tiene activo el Pago Automático (PagoAutomatico = 1) </w:t>
      </w:r>
      <w:r w:rsidRPr="007A1A2B">
        <w:rPr>
          <w:rFonts w:cs="Arial"/>
          <w:sz w:val="20"/>
          <w:szCs w:val="20"/>
        </w:rPr>
        <w:t>de acuerdo a la información registrada en sesión</w:t>
      </w:r>
      <w:r w:rsidRPr="007A1A2B">
        <w:rPr>
          <w:sz w:val="20"/>
          <w:szCs w:val="20"/>
          <w:lang w:eastAsia="en-US"/>
        </w:rPr>
        <w:t xml:space="preserve">&gt; Y </w:t>
      </w:r>
      <w:r w:rsidR="00A72021" w:rsidRPr="007A1A2B">
        <w:rPr>
          <w:sz w:val="20"/>
          <w:szCs w:val="20"/>
          <w:lang w:eastAsia="en-US"/>
        </w:rPr>
        <w:t>si &lt;</w:t>
      </w:r>
      <w:r w:rsidRPr="007A1A2B">
        <w:rPr>
          <w:sz w:val="20"/>
          <w:szCs w:val="20"/>
        </w:rPr>
        <w:t xml:space="preserve">el parámetro de configuración indica que la cobranza se realiza </w:t>
      </w:r>
      <w:r w:rsidR="00A72021" w:rsidRPr="007A1A2B">
        <w:rPr>
          <w:sz w:val="20"/>
          <w:szCs w:val="20"/>
        </w:rPr>
        <w:t xml:space="preserve">sobre Ventas </w:t>
      </w:r>
      <w:r w:rsidR="00A72021" w:rsidRPr="007A1A2B">
        <w:rPr>
          <w:sz w:val="20"/>
          <w:szCs w:val="20"/>
        </w:rPr>
        <w:lastRenderedPageBreak/>
        <w:t>(TipoCobranza = 1)&gt; O</w:t>
      </w:r>
      <w:r w:rsidRPr="007A1A2B">
        <w:rPr>
          <w:sz w:val="20"/>
          <w:szCs w:val="20"/>
        </w:rPr>
        <w:t xml:space="preserve"> si &lt;el parámetro de configuración indica que la cobranza se realiza sobre Ambas (TipoCobranza = 2) y la configuración del cliente indica que la cobranza se le realiza sobre Ventas &lt;Cliente.TipoFiscal = 1 donde Cliente.ClienteClave = </w:t>
      </w:r>
      <w:r w:rsidR="00A72021" w:rsidRPr="007A1A2B">
        <w:rPr>
          <w:sz w:val="20"/>
          <w:szCs w:val="20"/>
        </w:rPr>
        <w:t>Cliente</w:t>
      </w:r>
      <w:r w:rsidRPr="007A1A2B">
        <w:rPr>
          <w:sz w:val="20"/>
          <w:szCs w:val="20"/>
        </w:rPr>
        <w:t xml:space="preserve">.ClienteClave </w:t>
      </w:r>
      <w:r w:rsidRPr="007A1A2B">
        <w:rPr>
          <w:sz w:val="20"/>
          <w:szCs w:val="20"/>
          <w:lang w:eastAsia="en-US"/>
        </w:rPr>
        <w:t xml:space="preserve">(objeto </w:t>
      </w:r>
      <w:r w:rsidR="00A72021" w:rsidRPr="007A1A2B">
        <w:rPr>
          <w:sz w:val="20"/>
          <w:szCs w:val="20"/>
          <w:lang w:eastAsia="en-US"/>
        </w:rPr>
        <w:t>Cliente</w:t>
      </w:r>
      <w:r w:rsidRPr="007A1A2B">
        <w:rPr>
          <w:sz w:val="20"/>
          <w:szCs w:val="20"/>
          <w:lang w:eastAsia="en-US"/>
        </w:rPr>
        <w:t xml:space="preserve"> registrado en sesión)</w:t>
      </w:r>
      <w:r w:rsidRPr="007A1A2B">
        <w:rPr>
          <w:sz w:val="20"/>
          <w:szCs w:val="20"/>
        </w:rPr>
        <w:t>&gt;&gt;</w:t>
      </w:r>
    </w:p>
    <w:p w:rsidR="00A72021" w:rsidRPr="007A1A2B" w:rsidRDefault="00A7202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actualiza la siguiente información para la venta generada a partir de la Venta a Consignación, donde &lt;TransProd.TransProdID = TransProdVta.TransProdID registrado en sesión (objeto TransProdVta)&gt;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TransProd</w:t>
      </w:r>
    </w:p>
    <w:p w:rsidR="00685FAE" w:rsidRPr="007A1A2B" w:rsidRDefault="00A7202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FechaCobranza = Fecha actual</w:t>
      </w:r>
    </w:p>
    <w:p w:rsidR="001F2081" w:rsidRPr="007A1A2B" w:rsidRDefault="001F208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4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1F2081" w:rsidRPr="007A1A2B" w:rsidRDefault="001F208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1F2081" w:rsidRPr="007A1A2B" w:rsidRDefault="001F208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CrearAbonoPedido</w:t>
      </w:r>
    </w:p>
    <w:p w:rsidR="001F2081" w:rsidRPr="007A1A2B" w:rsidRDefault="001F2081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TransProd = &lt;TransProdVta.TransProdID&gt; </w:t>
      </w:r>
      <w:r w:rsidRPr="007A1A2B">
        <w:rPr>
          <w:sz w:val="20"/>
          <w:szCs w:val="20"/>
          <w:lang w:eastAsia="en-US"/>
        </w:rPr>
        <w:t>registrado en sesión (objeto TransProdVta)</w:t>
      </w:r>
    </w:p>
    <w:p w:rsidR="001F2081" w:rsidRPr="007A1A2B" w:rsidRDefault="001F208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1F2081" w:rsidRPr="007A1A2B" w:rsidRDefault="001F208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AB79FB" w:rsidRPr="007A1A2B" w:rsidRDefault="00AB79FB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parámetro de configuración indica que se tiene activa la Preliquidación (PreLiquidacion = 1) </w:t>
      </w:r>
      <w:r w:rsidRPr="007A1A2B">
        <w:rPr>
          <w:rFonts w:cs="Arial"/>
          <w:sz w:val="20"/>
          <w:szCs w:val="20"/>
        </w:rPr>
        <w:t>de acuerdo a la información registrada en sesión</w:t>
      </w:r>
      <w:r w:rsidRPr="007A1A2B">
        <w:rPr>
          <w:sz w:val="20"/>
          <w:szCs w:val="20"/>
          <w:lang w:eastAsia="en-US"/>
        </w:rPr>
        <w:t>&gt;</w:t>
      </w:r>
    </w:p>
    <w:p w:rsidR="008C4E91" w:rsidRPr="007A1A2B" w:rsidRDefault="0017795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obtiene la siguiente información, donde &lt;PreLiquidacion.Enviado = 0&gt;:</w:t>
      </w:r>
    </w:p>
    <w:p w:rsidR="00177951" w:rsidRPr="007A1A2B" w:rsidRDefault="00177951" w:rsidP="00D52908">
      <w:pPr>
        <w:pStyle w:val="Prrafodelista"/>
        <w:numPr>
          <w:ilvl w:val="6"/>
          <w:numId w:val="20"/>
        </w:numPr>
        <w:ind w:left="6096" w:hanging="1418"/>
        <w:rPr>
          <w:b/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PreLiquidacion</w:t>
      </w:r>
    </w:p>
    <w:p w:rsidR="00177951" w:rsidRPr="007A1A2B" w:rsidRDefault="00177951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PLIId</w:t>
      </w:r>
    </w:p>
    <w:p w:rsidR="00177951" w:rsidRPr="007A1A2B" w:rsidRDefault="00177951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MontoTotal</w:t>
      </w:r>
    </w:p>
    <w:p w:rsidR="00D83846" w:rsidRPr="007A1A2B" w:rsidRDefault="00D83846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Si &lt;la forma de venta de la venta generada</w:t>
      </w:r>
      <w:r w:rsidR="005C3810" w:rsidRPr="007A1A2B">
        <w:rPr>
          <w:sz w:val="20"/>
          <w:szCs w:val="20"/>
          <w:lang w:eastAsia="en-US"/>
        </w:rPr>
        <w:t xml:space="preserve"> a partir de la Venta a Consignación</w:t>
      </w:r>
      <w:r w:rsidRPr="007A1A2B">
        <w:rPr>
          <w:sz w:val="20"/>
          <w:szCs w:val="20"/>
          <w:lang w:eastAsia="en-US"/>
        </w:rPr>
        <w:t xml:space="preserve"> fue de Contado &lt;TransProdVta.CFVTipo = 1&gt; y en Efectivo &lt;TransProdVta.ClientePagoId = 1&gt;&gt;</w:t>
      </w:r>
    </w:p>
    <w:p w:rsidR="00177951" w:rsidRPr="007A1A2B" w:rsidRDefault="0017795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Si &lt;se obtuvo un registro de PreLiquidacion&gt;</w:t>
      </w:r>
      <w:r w:rsidR="005C3810" w:rsidRPr="007A1A2B">
        <w:rPr>
          <w:sz w:val="20"/>
          <w:szCs w:val="20"/>
          <w:lang w:eastAsia="en-US"/>
        </w:rPr>
        <w:t>, e</w:t>
      </w:r>
      <w:r w:rsidRPr="007A1A2B">
        <w:rPr>
          <w:sz w:val="20"/>
          <w:szCs w:val="20"/>
          <w:lang w:eastAsia="en-US"/>
        </w:rPr>
        <w:t>l sistema actualiza la siguiente información</w:t>
      </w:r>
      <w:r w:rsidR="00D83846" w:rsidRPr="007A1A2B">
        <w:rPr>
          <w:sz w:val="20"/>
          <w:szCs w:val="20"/>
          <w:lang w:eastAsia="en-US"/>
        </w:rPr>
        <w:t xml:space="preserve"> para el registro de PreLiquidacion obtenido</w:t>
      </w:r>
      <w:r w:rsidRPr="007A1A2B">
        <w:rPr>
          <w:sz w:val="20"/>
          <w:szCs w:val="20"/>
          <w:lang w:eastAsia="en-US"/>
        </w:rPr>
        <w:t>:</w:t>
      </w:r>
    </w:p>
    <w:p w:rsidR="00177951" w:rsidRPr="007A1A2B" w:rsidRDefault="00177951" w:rsidP="00D52908">
      <w:pPr>
        <w:pStyle w:val="Prrafodelista"/>
        <w:numPr>
          <w:ilvl w:val="7"/>
          <w:numId w:val="20"/>
        </w:numPr>
        <w:ind w:left="7513" w:hanging="1417"/>
        <w:rPr>
          <w:b/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PreLiquidacion</w:t>
      </w:r>
    </w:p>
    <w:p w:rsidR="00D83846" w:rsidRPr="007A1A2B" w:rsidRDefault="00177951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MontoTotal = </w:t>
      </w:r>
      <w:r w:rsidRPr="007A1A2B">
        <w:rPr>
          <w:i/>
          <w:sz w:val="20"/>
          <w:szCs w:val="20"/>
          <w:lang w:eastAsia="en-US"/>
        </w:rPr>
        <w:t xml:space="preserve">MontoTotal </w:t>
      </w:r>
      <w:r w:rsidRPr="007A1A2B">
        <w:rPr>
          <w:sz w:val="20"/>
          <w:szCs w:val="20"/>
          <w:lang w:eastAsia="en-US"/>
        </w:rPr>
        <w:t>+ SaldoFinal registrado en sesión</w:t>
      </w:r>
    </w:p>
    <w:p w:rsidR="005C3810" w:rsidRPr="007A1A2B" w:rsidRDefault="005C3810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El sistema continúa en el </w:t>
      </w:r>
      <w:hyperlink w:anchor="paso8_6_1_4_3_3_AO01" w:history="1">
        <w:r w:rsidRPr="007A1A2B">
          <w:rPr>
            <w:rStyle w:val="Hipervnculo"/>
            <w:b/>
            <w:sz w:val="20"/>
            <w:szCs w:val="20"/>
            <w:lang w:eastAsia="en-US"/>
          </w:rPr>
          <w:t>paso 8.6.1.4.3.3</w:t>
        </w:r>
      </w:hyperlink>
      <w:r w:rsidRPr="007A1A2B">
        <w:rPr>
          <w:sz w:val="20"/>
          <w:szCs w:val="20"/>
          <w:lang w:eastAsia="en-US"/>
        </w:rPr>
        <w:t xml:space="preserve"> </w:t>
      </w:r>
    </w:p>
    <w:p w:rsidR="00177951" w:rsidRPr="007A1A2B" w:rsidRDefault="00D83846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registra la siguiente información:</w:t>
      </w:r>
    </w:p>
    <w:p w:rsidR="00D83846" w:rsidRPr="007A1A2B" w:rsidRDefault="00D83846" w:rsidP="00D52908">
      <w:pPr>
        <w:pStyle w:val="Prrafodelista"/>
        <w:numPr>
          <w:ilvl w:val="7"/>
          <w:numId w:val="20"/>
        </w:numPr>
        <w:ind w:left="7513" w:hanging="1417"/>
        <w:rPr>
          <w:b/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PreLiquidacion</w:t>
      </w:r>
    </w:p>
    <w:p w:rsidR="00D83846" w:rsidRPr="007A1A2B" w:rsidRDefault="00D83846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PLIId = Utilizar &lt;Método KeyGen.GetId&gt;</w:t>
      </w:r>
    </w:p>
    <w:p w:rsidR="00D83846" w:rsidRPr="007A1A2B" w:rsidRDefault="00D83846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FechaPreLiquidacion = Fecha y hora actual del sistema</w:t>
      </w:r>
    </w:p>
    <w:p w:rsidR="00D83846" w:rsidRPr="007A1A2B" w:rsidRDefault="00D83846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MontoTotal = SaldoFinal registrado en sesión</w:t>
      </w:r>
    </w:p>
    <w:p w:rsidR="00D83846" w:rsidRPr="007A1A2B" w:rsidRDefault="00D83846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Enviado = o</w:t>
      </w:r>
    </w:p>
    <w:p w:rsidR="00D83846" w:rsidRPr="007A1A2B" w:rsidRDefault="00D83846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bookmarkStart w:id="436" w:name="paso8_6_1_4_3_3_AO01"/>
      <w:bookmarkEnd w:id="436"/>
      <w:r w:rsidRPr="007A1A2B">
        <w:rPr>
          <w:sz w:val="20"/>
          <w:szCs w:val="20"/>
          <w:lang w:eastAsia="en-US"/>
        </w:rPr>
        <w:t xml:space="preserve">El sistema actualiza la siguiente información para la venta generada a partir de la Venta a Consignación, donde </w:t>
      </w:r>
      <w:r w:rsidRPr="007A1A2B">
        <w:rPr>
          <w:sz w:val="20"/>
          <w:szCs w:val="20"/>
          <w:lang w:eastAsia="en-US"/>
        </w:rPr>
        <w:lastRenderedPageBreak/>
        <w:t>&lt;TransProd.TransProdID = TransProdVta.TransProdID registrado en sesión (objeto TransProdVta)&gt;:</w:t>
      </w:r>
    </w:p>
    <w:p w:rsidR="00D83846" w:rsidRPr="007A1A2B" w:rsidRDefault="00D83846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TransProd</w:t>
      </w:r>
    </w:p>
    <w:p w:rsidR="00D83846" w:rsidRPr="007A1A2B" w:rsidRDefault="00D83846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PLIId = PLIId del registro de PreLiquidacion obtenido o generado</w:t>
      </w:r>
    </w:p>
    <w:p w:rsidR="00A72021" w:rsidRPr="007A1A2B" w:rsidRDefault="00A72021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actualiza la siguiente información para la venta generada a partir de la Venta a Consignación, donde &lt;TransProd.TransProdID = TransProdVta.TransProdID registrado en sesión (objeto TransProdVta)&gt;</w:t>
      </w:r>
    </w:p>
    <w:p w:rsidR="00A72021" w:rsidRPr="007A1A2B" w:rsidRDefault="00A7202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TransProd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Notas = </w:t>
      </w:r>
      <w:r w:rsidRPr="007A1A2B">
        <w:rPr>
          <w:sz w:val="20"/>
          <w:szCs w:val="20"/>
        </w:rPr>
        <w:t>Contenido del campo “Comentarios”.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MFechaHora = Fecha y hora actual del sistema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MUsuarioID = UsuarioId registrado en sesión</w:t>
      </w:r>
    </w:p>
    <w:p w:rsidR="00A72021" w:rsidRPr="007A1A2B" w:rsidRDefault="00A72021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5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A72021" w:rsidRPr="007A1A2B" w:rsidRDefault="00A7202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A72021" w:rsidRPr="007A1A2B" w:rsidRDefault="00A7202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&lt;TransProdVta.Saldo&gt;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A72021" w:rsidRPr="007A1A2B" w:rsidRDefault="00A7202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492EA4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EC1349" w:rsidRPr="007A1A2B" w:rsidRDefault="00EC1349" w:rsidP="00EC1349">
      <w:pPr>
        <w:pStyle w:val="Prrafodelista"/>
        <w:ind w:left="156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// Se transfieren a la venta los abonos realizados en el día de trabajo a la consignación </w:t>
      </w:r>
    </w:p>
    <w:p w:rsidR="00EC1349" w:rsidRPr="007A1A2B" w:rsidRDefault="00EC1349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actualiza la siguiente información, donde &lt;AbnTrp.TransProdID = TransProd.TransProdID (objeto TransProd registrado en sesión)&gt;</w:t>
      </w:r>
    </w:p>
    <w:p w:rsidR="00EC1349" w:rsidRPr="007A1A2B" w:rsidRDefault="00EC1349" w:rsidP="00D52908">
      <w:pPr>
        <w:pStyle w:val="Prrafodelista"/>
        <w:numPr>
          <w:ilvl w:val="4"/>
          <w:numId w:val="20"/>
        </w:numPr>
        <w:ind w:left="3540" w:hanging="1130"/>
        <w:rPr>
          <w:b/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AbnTrp</w:t>
      </w:r>
    </w:p>
    <w:p w:rsidR="00EC1349" w:rsidRPr="007A1A2B" w:rsidRDefault="00EC1349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TransProdID = &lt;TransProdVta.TransProdID (objeto TransProdVta registrado en sesión)&gt;</w:t>
      </w:r>
    </w:p>
    <w:p w:rsidR="00386D67" w:rsidRPr="007A1A2B" w:rsidRDefault="00386D67" w:rsidP="00D52908">
      <w:pPr>
        <w:pStyle w:val="Prrafodelista"/>
        <w:numPr>
          <w:ilvl w:val="2"/>
          <w:numId w:val="20"/>
        </w:numPr>
        <w:ind w:left="1560" w:hanging="709"/>
        <w:rPr>
          <w:lang w:eastAsia="en-US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r:id="rId136" w:anchor="_AO08_Terminar_Proceso" w:history="1">
        <w:r w:rsidRPr="007A1A2B">
          <w:rPr>
            <w:rStyle w:val="Hipervnculo"/>
            <w:rFonts w:cs="Arial"/>
            <w:b/>
            <w:sz w:val="20"/>
            <w:szCs w:val="20"/>
          </w:rPr>
          <w:t>AO08 Terminar Proceso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le envía como parámetro la siguiente información:</w:t>
      </w:r>
    </w:p>
    <w:p w:rsidR="00386D67" w:rsidRPr="007A1A2B" w:rsidRDefault="00386D67" w:rsidP="00D52908">
      <w:pPr>
        <w:pStyle w:val="Prrafodelista"/>
        <w:numPr>
          <w:ilvl w:val="3"/>
          <w:numId w:val="20"/>
        </w:numPr>
        <w:ind w:left="2410" w:hanging="850"/>
        <w:rPr>
          <w:lang w:eastAsia="en-US"/>
        </w:rPr>
      </w:pPr>
      <w:r w:rsidRPr="007A1A2B">
        <w:rPr>
          <w:sz w:val="20"/>
          <w:szCs w:val="20"/>
          <w:lang w:eastAsia="en-US"/>
        </w:rPr>
        <w:t>Falso</w:t>
      </w:r>
    </w:p>
    <w:p w:rsidR="00386D67" w:rsidRPr="007A1A2B" w:rsidRDefault="00386D67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no fue registrada o actualizada correctamente (ocurrió alguna excepción)&gt;</w:t>
      </w:r>
    </w:p>
    <w:p w:rsidR="00386D67" w:rsidRPr="007A1A2B" w:rsidRDefault="00386D67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</w:rPr>
        <w:t>El sistema presenta el mensaje con el error obtenido</w:t>
      </w:r>
    </w:p>
    <w:p w:rsidR="00386D67" w:rsidRPr="007A1A2B" w:rsidRDefault="00386D67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r:id="rId137" w:anchor="_AO08_Terminar_Proceso" w:history="1">
        <w:r w:rsidRPr="007A1A2B">
          <w:rPr>
            <w:rStyle w:val="Hipervnculo"/>
            <w:rFonts w:cs="Arial"/>
            <w:b/>
            <w:sz w:val="20"/>
            <w:szCs w:val="20"/>
          </w:rPr>
          <w:t>AO08 Terminar Proceso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le envía como parámetro la siguiente información:</w:t>
      </w:r>
    </w:p>
    <w:p w:rsidR="00386D67" w:rsidRPr="007A1A2B" w:rsidRDefault="00386D67" w:rsidP="00D52908">
      <w:pPr>
        <w:pStyle w:val="Prrafodelista"/>
        <w:numPr>
          <w:ilvl w:val="4"/>
          <w:numId w:val="20"/>
        </w:numPr>
        <w:ind w:left="3540" w:hanging="1130"/>
        <w:rPr>
          <w:lang w:eastAsia="en-US"/>
        </w:rPr>
      </w:pPr>
      <w:r w:rsidRPr="007A1A2B">
        <w:rPr>
          <w:sz w:val="20"/>
          <w:szCs w:val="20"/>
          <w:lang w:eastAsia="en-US"/>
        </w:rPr>
        <w:t>Verdadero</w:t>
      </w:r>
    </w:p>
    <w:p w:rsidR="006C697D" w:rsidRPr="007A1A2B" w:rsidRDefault="006C697D" w:rsidP="00D52908">
      <w:pPr>
        <w:numPr>
          <w:ilvl w:val="1"/>
          <w:numId w:val="20"/>
        </w:numPr>
        <w:rPr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Recalcular</w:t>
      </w:r>
      <w:r w:rsidRPr="007A1A2B">
        <w:rPr>
          <w:sz w:val="20"/>
          <w:szCs w:val="20"/>
          <w:lang w:val="es-MX"/>
        </w:rPr>
        <w:t>&gt;</w:t>
      </w:r>
    </w:p>
    <w:p w:rsidR="00CB11B8" w:rsidRPr="007A1A2B" w:rsidRDefault="00CB11B8" w:rsidP="00D52908">
      <w:pPr>
        <w:pStyle w:val="Prrafodelista"/>
        <w:numPr>
          <w:ilvl w:val="2"/>
          <w:numId w:val="20"/>
        </w:numPr>
        <w:ind w:left="1560" w:hanging="709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8" w:history="1">
        <w:r w:rsidRPr="007A1A2B">
          <w:rPr>
            <w:rStyle w:val="Hipervnculo"/>
            <w:b/>
            <w:sz w:val="20"/>
            <w:szCs w:val="20"/>
            <w:lang w:val="es-MX"/>
          </w:rPr>
          <w:t>Calcular Promociones – CUROLGEN03</w:t>
        </w:r>
      </w:hyperlink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Preparar</w:t>
      </w:r>
    </w:p>
    <w:p w:rsidR="00CB11B8" w:rsidRPr="007A1A2B" w:rsidRDefault="00CB11B8" w:rsidP="00D52908">
      <w:pPr>
        <w:pStyle w:val="Prrafodelista"/>
        <w:numPr>
          <w:ilvl w:val="2"/>
          <w:numId w:val="20"/>
        </w:numPr>
        <w:ind w:left="1560" w:hanging="709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9" w:history="1">
        <w:r w:rsidRPr="007A1A2B">
          <w:rPr>
            <w:rStyle w:val="Hipervnculo"/>
            <w:b/>
            <w:sz w:val="20"/>
            <w:szCs w:val="20"/>
            <w:lang w:val="es-MX"/>
          </w:rPr>
          <w:t>Aplicar Promociones – CUROLMOV19</w:t>
        </w:r>
      </w:hyperlink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TransProd = TransProdVta </w:t>
      </w:r>
      <w:r w:rsidRPr="007A1A2B">
        <w:rPr>
          <w:sz w:val="20"/>
          <w:szCs w:val="20"/>
          <w:lang w:eastAsia="en-US"/>
        </w:rPr>
        <w:t>registrado en sesión (objeto TransProdVta)</w:t>
      </w:r>
    </w:p>
    <w:p w:rsidR="00CB11B8" w:rsidRPr="007A1A2B" w:rsidRDefault="00CB11B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 xml:space="preserve">El caso de uso incluye la funcionalidad del caso de uso </w:t>
      </w:r>
      <w:hyperlink r:id="rId140" w:history="1">
        <w:r w:rsidRPr="007A1A2B">
          <w:rPr>
            <w:rStyle w:val="Hipervnculo"/>
            <w:b/>
            <w:sz w:val="20"/>
            <w:szCs w:val="20"/>
          </w:rPr>
          <w:t>Administrar Transacción – CUROLGEN05</w:t>
        </w:r>
      </w:hyperlink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envía como parámetro la siguiente información: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b/>
          <w:sz w:val="20"/>
          <w:szCs w:val="20"/>
        </w:rPr>
      </w:pPr>
      <w:r w:rsidRPr="007A1A2B">
        <w:rPr>
          <w:sz w:val="20"/>
          <w:szCs w:val="20"/>
        </w:rPr>
        <w:t>CalcularTotalesTransaccion</w:t>
      </w:r>
    </w:p>
    <w:p w:rsidR="00CB11B8" w:rsidRPr="007A1A2B" w:rsidRDefault="00CB11B8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</w:rPr>
      </w:pPr>
      <w:r w:rsidRPr="007A1A2B">
        <w:rPr>
          <w:sz w:val="20"/>
          <w:szCs w:val="20"/>
        </w:rPr>
        <w:t xml:space="preserve">TransProd = &lt;TransProdVta.TransProdID&gt; registrado en sesión (objeto TransProd) </w:t>
      </w:r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recibe la siguiente información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b/>
          <w:sz w:val="20"/>
          <w:szCs w:val="20"/>
        </w:rPr>
      </w:pPr>
      <w:r w:rsidRPr="007A1A2B">
        <w:rPr>
          <w:sz w:val="20"/>
          <w:szCs w:val="20"/>
        </w:rPr>
        <w:t>TransProd</w:t>
      </w:r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TransProdVta</w:t>
      </w:r>
    </w:p>
    <w:p w:rsidR="00CB11B8" w:rsidRPr="007A1A2B" w:rsidRDefault="00CB11B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El sistema continúa en el </w:t>
      </w:r>
      <w:hyperlink w:anchor="paso8_5_AO07" w:history="1">
        <w:r w:rsidRPr="007A1A2B">
          <w:rPr>
            <w:rStyle w:val="Hipervnculo"/>
            <w:b/>
            <w:sz w:val="20"/>
            <w:szCs w:val="20"/>
            <w:lang w:eastAsia="en-US"/>
          </w:rPr>
          <w:t>paso 8.5</w:t>
        </w:r>
      </w:hyperlink>
      <w:r w:rsidRPr="007A1A2B">
        <w:rPr>
          <w:sz w:val="20"/>
          <w:szCs w:val="20"/>
          <w:lang w:eastAsia="en-US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w:anchor="_AO07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AO07 Liquidar Venta a Consignación por Cancelación</w:t>
        </w:r>
      </w:hyperlink>
    </w:p>
    <w:p w:rsidR="00747EBD" w:rsidRPr="007A1A2B" w:rsidRDefault="00747EBD" w:rsidP="00D52908">
      <w:pPr>
        <w:numPr>
          <w:ilvl w:val="1"/>
          <w:numId w:val="20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lastRenderedPageBreak/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Regresar</w:t>
      </w:r>
      <w:r w:rsidRPr="007A1A2B">
        <w:rPr>
          <w:sz w:val="20"/>
          <w:szCs w:val="20"/>
          <w:lang w:val="es-MX"/>
        </w:rPr>
        <w:t>&gt;</w:t>
      </w:r>
    </w:p>
    <w:p w:rsidR="00747EBD" w:rsidRPr="007A1A2B" w:rsidRDefault="00747EBD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El sistema realiza roll back a la transacción</w:t>
      </w:r>
    </w:p>
    <w:p w:rsidR="00747EBD" w:rsidRPr="007A1A2B" w:rsidRDefault="0083708E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eastAsia="en-US"/>
        </w:rPr>
      </w:pPr>
      <w:r w:rsidRPr="007A1A2B">
        <w:rPr>
          <w:sz w:val="20"/>
          <w:lang w:val="es-MX"/>
        </w:rPr>
        <w:t xml:space="preserve">El sistema continúa en el </w:t>
      </w:r>
      <w:hyperlink w:anchor="paso6_AO05" w:history="1">
        <w:r w:rsidRPr="007A1A2B">
          <w:rPr>
            <w:rStyle w:val="Hipervnculo"/>
            <w:b/>
            <w:sz w:val="20"/>
            <w:lang w:val="es-MX"/>
          </w:rPr>
          <w:t>paso 6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</w:p>
    <w:p w:rsidR="00D90F84" w:rsidRPr="007A1A2B" w:rsidRDefault="00D90F84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no fue registrada o actualizada correctamente (ocurrió alguna excepción)&gt;</w:t>
      </w:r>
    </w:p>
    <w:p w:rsidR="00D90F84" w:rsidRPr="007A1A2B" w:rsidRDefault="00D90F84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realiza roll back a la transacción</w:t>
      </w:r>
    </w:p>
    <w:p w:rsidR="00D90F84" w:rsidRPr="007A1A2B" w:rsidRDefault="00D90F84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presenta el mensaje con el error obtenido</w:t>
      </w:r>
    </w:p>
    <w:p w:rsidR="00DE2DED" w:rsidRPr="007A1A2B" w:rsidRDefault="00DE2DED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información:</w:t>
      </w:r>
    </w:p>
    <w:p w:rsidR="00DE2DED" w:rsidRPr="007A1A2B" w:rsidRDefault="00DE2DED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Fallo = Verdadero</w:t>
      </w:r>
    </w:p>
    <w:p w:rsidR="00DE2DED" w:rsidRPr="007A1A2B" w:rsidRDefault="00DE2DED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información:</w:t>
      </w:r>
    </w:p>
    <w:p w:rsidR="00DE2DED" w:rsidRPr="007A1A2B" w:rsidRDefault="00DE2DED" w:rsidP="00D52908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Fallo = Falso</w:t>
      </w:r>
    </w:p>
    <w:p w:rsidR="00D90F84" w:rsidRPr="007A1A2B" w:rsidRDefault="00D90F84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lang w:val="es-MX"/>
        </w:rPr>
        <w:t xml:space="preserve">El sistema continúa en el </w:t>
      </w:r>
      <w:hyperlink w:anchor="paso9_4_3_AO05" w:history="1">
        <w:r w:rsidRPr="007A1A2B">
          <w:rPr>
            <w:rStyle w:val="Hipervnculo"/>
            <w:b/>
            <w:sz w:val="20"/>
            <w:lang w:val="es-MX"/>
          </w:rPr>
          <w:t>paso 9.</w:t>
        </w:r>
        <w:r w:rsidR="00764D12" w:rsidRPr="007A1A2B">
          <w:rPr>
            <w:rStyle w:val="Hipervnculo"/>
            <w:b/>
            <w:sz w:val="20"/>
            <w:lang w:val="es-MX"/>
          </w:rPr>
          <w:t>4</w:t>
        </w:r>
        <w:r w:rsidRPr="007A1A2B">
          <w:rPr>
            <w:rStyle w:val="Hipervnculo"/>
            <w:b/>
            <w:sz w:val="20"/>
            <w:lang w:val="es-MX"/>
          </w:rPr>
          <w:t>.</w:t>
        </w:r>
        <w:r w:rsidR="00764D12" w:rsidRPr="007A1A2B">
          <w:rPr>
            <w:rStyle w:val="Hipervnculo"/>
            <w:b/>
            <w:sz w:val="20"/>
            <w:lang w:val="es-MX"/>
          </w:rPr>
          <w:t>3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r:id="rId141"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envía como parámetro la siguiente información:</w:t>
      </w:r>
    </w:p>
    <w:p w:rsidR="00F11210" w:rsidRPr="007A1A2B" w:rsidRDefault="00D90F84" w:rsidP="00D52908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Fallo</w:t>
      </w:r>
    </w:p>
    <w:p w:rsidR="00DE0270" w:rsidRPr="007A1A2B" w:rsidRDefault="00DE0270" w:rsidP="00C32A0E"/>
    <w:p w:rsidR="00100255" w:rsidRPr="007A1A2B" w:rsidRDefault="00100255" w:rsidP="00C32A0E"/>
    <w:p w:rsidR="00857F13" w:rsidRDefault="00857F13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bookmarkStart w:id="437" w:name="_AO08_Terminar_Proceso"/>
      <w:bookmarkEnd w:id="437"/>
    </w:p>
    <w:bookmarkStart w:id="438" w:name="AO08"/>
    <w:bookmarkEnd w:id="438"/>
    <w:p w:rsidR="00DE0270" w:rsidRPr="007A1A2B" w:rsidRDefault="00DE0270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"AO08_r" </w:instrText>
      </w:r>
      <w:r w:rsidRPr="007A1A2B">
        <w:rPr>
          <w:bCs w:val="0"/>
        </w:rPr>
        <w:fldChar w:fldCharType="separate"/>
      </w:r>
      <w:bookmarkStart w:id="439" w:name="_Toc422999315"/>
      <w:r w:rsidRPr="007A1A2B">
        <w:rPr>
          <w:rStyle w:val="Hipervnculo"/>
          <w:bCs w:val="0"/>
        </w:rPr>
        <w:t xml:space="preserve">AO08 Terminar </w:t>
      </w:r>
      <w:r w:rsidRPr="007A1A2B">
        <w:rPr>
          <w:rStyle w:val="Hipervnculo"/>
          <w:bCs w:val="0"/>
        </w:rPr>
        <w:t>P</w:t>
      </w:r>
      <w:r w:rsidRPr="007A1A2B">
        <w:rPr>
          <w:rStyle w:val="Hipervnculo"/>
          <w:bCs w:val="0"/>
        </w:rPr>
        <w:t>ro</w:t>
      </w:r>
      <w:r w:rsidRPr="007A1A2B">
        <w:rPr>
          <w:rStyle w:val="Hipervnculo"/>
          <w:bCs w:val="0"/>
        </w:rPr>
        <w:t>c</w:t>
      </w:r>
      <w:r w:rsidRPr="007A1A2B">
        <w:rPr>
          <w:rStyle w:val="Hipervnculo"/>
          <w:bCs w:val="0"/>
        </w:rPr>
        <w:t>eso</w:t>
      </w:r>
      <w:bookmarkEnd w:id="439"/>
      <w:r w:rsidRPr="007A1A2B">
        <w:rPr>
          <w:bCs w:val="0"/>
        </w:rPr>
        <w:fldChar w:fldCharType="end"/>
      </w:r>
    </w:p>
    <w:p w:rsidR="0001519F" w:rsidRPr="007A1A2B" w:rsidRDefault="0001519F" w:rsidP="0001519F"/>
    <w:p w:rsidR="00401B7F" w:rsidRPr="007A1A2B" w:rsidRDefault="00401B7F" w:rsidP="00D52908">
      <w:pPr>
        <w:numPr>
          <w:ilvl w:val="0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 enviada como parámetro:</w:t>
      </w:r>
    </w:p>
    <w:p w:rsidR="00401B7F" w:rsidRPr="007A1A2B" w:rsidRDefault="00F62193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Verdadero/Falso</w:t>
      </w:r>
    </w:p>
    <w:p w:rsidR="0001519F" w:rsidRPr="007A1A2B" w:rsidRDefault="00401B7F" w:rsidP="00D52908">
      <w:pPr>
        <w:numPr>
          <w:ilvl w:val="0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="00F62193" w:rsidRPr="007A1A2B">
        <w:rPr>
          <w:sz w:val="20"/>
          <w:szCs w:val="20"/>
          <w:lang w:val="es-MX"/>
        </w:rPr>
        <w:t>la información recibida como parámetro es igual a Falso</w:t>
      </w:r>
      <w:r w:rsidRPr="007A1A2B">
        <w:rPr>
          <w:sz w:val="20"/>
          <w:szCs w:val="20"/>
          <w:lang w:val="es-MX"/>
        </w:rPr>
        <w:t>&gt;</w:t>
      </w:r>
      <w:r w:rsidR="0001519F" w:rsidRPr="007A1A2B">
        <w:rPr>
          <w:sz w:val="20"/>
          <w:szCs w:val="20"/>
          <w:lang w:val="es-MX"/>
        </w:rPr>
        <w:t>:</w:t>
      </w:r>
    </w:p>
    <w:p w:rsidR="00401B7F" w:rsidRPr="007A1A2B" w:rsidRDefault="00401B7F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</w:t>
      </w:r>
      <w:r w:rsidRPr="007A1A2B">
        <w:rPr>
          <w:rFonts w:cs="Arial"/>
          <w:sz w:val="20"/>
          <w:szCs w:val="20"/>
          <w:lang w:val="es-MX" w:eastAsia="en-US"/>
        </w:rPr>
        <w:t>realiza la confirmación de la transacción (Commit) correspondiente en el sistema: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TPDImpuesto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TpdDesVendedor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TrpPrp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TrpTpd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Inventario</w:t>
      </w:r>
    </w:p>
    <w:p w:rsidR="00401B7F" w:rsidRPr="007A1A2B" w:rsidRDefault="00401B7F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información: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MOTConfiguracion</w:t>
      </w:r>
    </w:p>
    <w:p w:rsidR="00401B7F" w:rsidRDefault="00401B7F" w:rsidP="00D52908">
      <w:pPr>
        <w:pStyle w:val="Prrafodelista"/>
        <w:numPr>
          <w:ilvl w:val="3"/>
          <w:numId w:val="19"/>
        </w:numPr>
        <w:ind w:left="2127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MensajeImpresion</w:t>
      </w:r>
    </w:p>
    <w:p w:rsidR="00857F13" w:rsidRPr="00857F13" w:rsidRDefault="00857F13" w:rsidP="00857F13">
      <w:pPr>
        <w:numPr>
          <w:ilvl w:val="2"/>
          <w:numId w:val="19"/>
        </w:numPr>
        <w:rPr>
          <w:b/>
          <w:sz w:val="20"/>
          <w:szCs w:val="20"/>
          <w:highlight w:val="green"/>
          <w:lang w:val="es-MX"/>
        </w:rPr>
      </w:pPr>
      <w:r w:rsidRPr="00857F13">
        <w:rPr>
          <w:b/>
          <w:sz w:val="20"/>
          <w:szCs w:val="20"/>
          <w:highlight w:val="green"/>
          <w:lang w:val="es-MX"/>
        </w:rPr>
        <w:t>ConfigParametro</w:t>
      </w:r>
    </w:p>
    <w:p w:rsidR="00857F13" w:rsidRPr="00857F13" w:rsidRDefault="00857F13" w:rsidP="00857F13">
      <w:pPr>
        <w:numPr>
          <w:ilvl w:val="3"/>
          <w:numId w:val="19"/>
        </w:numPr>
        <w:rPr>
          <w:sz w:val="20"/>
          <w:szCs w:val="20"/>
          <w:highlight w:val="green"/>
          <w:lang w:val="es-MX"/>
        </w:rPr>
      </w:pPr>
      <w:r w:rsidRPr="00857F13">
        <w:rPr>
          <w:sz w:val="20"/>
          <w:szCs w:val="20"/>
          <w:highlight w:val="green"/>
          <w:lang w:val="es-MX"/>
        </w:rPr>
        <w:t>Parametro = NumImpresiones</w:t>
      </w:r>
    </w:p>
    <w:p w:rsidR="00857F13" w:rsidRPr="00857F13" w:rsidRDefault="00857F13" w:rsidP="00857F13">
      <w:pPr>
        <w:numPr>
          <w:ilvl w:val="3"/>
          <w:numId w:val="19"/>
        </w:numPr>
        <w:rPr>
          <w:sz w:val="20"/>
          <w:szCs w:val="20"/>
          <w:highlight w:val="green"/>
          <w:lang w:val="es-MX"/>
        </w:rPr>
      </w:pPr>
      <w:r w:rsidRPr="00857F13">
        <w:rPr>
          <w:sz w:val="20"/>
          <w:szCs w:val="20"/>
          <w:highlight w:val="green"/>
          <w:lang w:val="es-MX"/>
        </w:rPr>
        <w:t>Identificador = ModuloMovDetalle Registrado en sesión</w:t>
      </w:r>
    </w:p>
    <w:p w:rsidR="00857F13" w:rsidRPr="00857F13" w:rsidRDefault="00857F13" w:rsidP="00857F13">
      <w:pPr>
        <w:numPr>
          <w:ilvl w:val="3"/>
          <w:numId w:val="19"/>
        </w:numPr>
        <w:rPr>
          <w:sz w:val="20"/>
          <w:szCs w:val="20"/>
          <w:highlight w:val="green"/>
          <w:lang w:val="es-MX"/>
        </w:rPr>
      </w:pPr>
      <w:r w:rsidRPr="00857F13">
        <w:rPr>
          <w:sz w:val="20"/>
          <w:szCs w:val="20"/>
          <w:highlight w:val="green"/>
          <w:lang w:val="es-MX"/>
        </w:rPr>
        <w:t>Valor</w:t>
      </w:r>
    </w:p>
    <w:p w:rsidR="00F622B4" w:rsidRPr="007A1A2B" w:rsidRDefault="00401B7F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se debe presentar el mensaje de impresión (MensajeImpresion = 1)&gt;</w:t>
      </w:r>
    </w:p>
    <w:p w:rsidR="00401B7F" w:rsidRPr="007A1A2B" w:rsidRDefault="00F622B4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</w:t>
      </w:r>
      <w:r w:rsidR="00401B7F" w:rsidRPr="007A1A2B">
        <w:rPr>
          <w:sz w:val="20"/>
          <w:szCs w:val="20"/>
          <w:lang w:val="es-MX"/>
        </w:rPr>
        <w:t xml:space="preserve">i </w:t>
      </w:r>
      <w:r w:rsidRPr="007A1A2B">
        <w:rPr>
          <w:rFonts w:cs="Arial"/>
          <w:sz w:val="20"/>
          <w:szCs w:val="20"/>
        </w:rPr>
        <w:t>&lt;el parámetro de configuración indica que NO se puede cancelar una venta a consignación por liquidación (CancConsigLiqui = 0) de acuerdo a la información registrada en sesión&gt;</w:t>
      </w:r>
    </w:p>
    <w:p w:rsidR="00401B7F" w:rsidRPr="007A1A2B" w:rsidRDefault="00401B7F" w:rsidP="00D52908">
      <w:pPr>
        <w:pStyle w:val="Prrafodelista"/>
        <w:numPr>
          <w:ilvl w:val="3"/>
          <w:numId w:val="19"/>
        </w:numPr>
        <w:ind w:left="2127" w:hanging="851"/>
        <w:jc w:val="both"/>
        <w:rPr>
          <w:b/>
          <w:sz w:val="20"/>
          <w:szCs w:val="20"/>
        </w:rPr>
      </w:pPr>
      <w:bookmarkStart w:id="440" w:name="PasoReimpresion2"/>
      <w:bookmarkEnd w:id="440"/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“[P0103] ¿Desea imprimir el ticket?”</w:t>
      </w:r>
    </w:p>
    <w:p w:rsidR="00401B7F" w:rsidRPr="007A1A2B" w:rsidRDefault="00401B7F" w:rsidP="00D52908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401B7F" w:rsidRPr="007A1A2B" w:rsidRDefault="00401B7F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EA0584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401B7F" w:rsidRPr="007A1A2B" w:rsidRDefault="00401B7F" w:rsidP="00D52908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Si</w:t>
      </w:r>
      <w:r w:rsidRPr="007A1A2B">
        <w:rPr>
          <w:sz w:val="20"/>
          <w:szCs w:val="20"/>
          <w:lang w:val="es-MX"/>
        </w:rPr>
        <w:t>&gt;</w:t>
      </w:r>
    </w:p>
    <w:p w:rsidR="00401B7F" w:rsidRPr="007A1A2B" w:rsidRDefault="00401B7F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bookmarkStart w:id="441" w:name="PasoNumImpresiones2"/>
      <w:bookmarkEnd w:id="441"/>
      <w:r w:rsidRPr="007A1A2B">
        <w:rPr>
          <w:sz w:val="20"/>
          <w:szCs w:val="20"/>
          <w:lang w:val="es-MX"/>
        </w:rPr>
        <w:t xml:space="preserve">El sistema obtiene la siguiente información de la transacción </w:t>
      </w:r>
      <w:r w:rsidR="00F622B4" w:rsidRPr="007A1A2B">
        <w:rPr>
          <w:sz w:val="20"/>
          <w:szCs w:val="20"/>
          <w:lang w:val="es-MX"/>
        </w:rPr>
        <w:t xml:space="preserve">de Venta a Consignación </w:t>
      </w:r>
      <w:r w:rsidRPr="007A1A2B">
        <w:rPr>
          <w:sz w:val="20"/>
          <w:szCs w:val="20"/>
          <w:lang w:val="es-MX"/>
        </w:rPr>
        <w:t>registrada en sesión (objeto TransProd):</w:t>
      </w:r>
    </w:p>
    <w:p w:rsidR="00401B7F" w:rsidRPr="007A1A2B" w:rsidRDefault="00401B7F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ClienteClave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</w:t>
      </w:r>
    </w:p>
    <w:p w:rsidR="00401B7F" w:rsidRPr="007A1A2B" w:rsidRDefault="00401B7F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401B7F" w:rsidRPr="007A1A2B" w:rsidRDefault="00401B7F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&lt;TransProd.TipoFase&gt;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SubEmpresaId = Null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401B7F" w:rsidRDefault="00401B7F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26575A" w:rsidRPr="0026575A" w:rsidRDefault="0026575A" w:rsidP="0026575A">
      <w:pPr>
        <w:pStyle w:val="Prrafodelista"/>
        <w:numPr>
          <w:ilvl w:val="6"/>
          <w:numId w:val="19"/>
        </w:numPr>
        <w:tabs>
          <w:tab w:val="left" w:pos="4395"/>
          <w:tab w:val="left" w:pos="5529"/>
        </w:tabs>
        <w:ind w:firstLine="1013"/>
        <w:jc w:val="both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Impresiones = Impresiones + 1</w:t>
      </w:r>
    </w:p>
    <w:p w:rsidR="00401B7F" w:rsidRPr="0026575A" w:rsidRDefault="00401B7F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trike/>
          <w:sz w:val="20"/>
          <w:lang w:val="es-MX"/>
        </w:rPr>
      </w:pPr>
      <w:r w:rsidRPr="0026575A">
        <w:rPr>
          <w:strike/>
          <w:sz w:val="20"/>
          <w:szCs w:val="20"/>
          <w:lang w:val="es-MX"/>
        </w:rPr>
        <w:t xml:space="preserve">El sistema continúa en el </w:t>
      </w:r>
      <w:hyperlink w:anchor="FIN" w:history="1">
        <w:r w:rsidRPr="0026575A">
          <w:rPr>
            <w:rStyle w:val="Hipervnculo"/>
            <w:b/>
            <w:strike/>
            <w:sz w:val="20"/>
            <w:szCs w:val="20"/>
            <w:lang w:val="es-MX"/>
          </w:rPr>
          <w:t>paso 1</w:t>
        </w:r>
      </w:hyperlink>
      <w:r w:rsidR="00EA0584" w:rsidRPr="0026575A">
        <w:rPr>
          <w:rStyle w:val="Hipervnculo"/>
          <w:b/>
          <w:strike/>
          <w:sz w:val="20"/>
          <w:szCs w:val="20"/>
          <w:lang w:val="es-MX"/>
        </w:rPr>
        <w:t>8</w:t>
      </w:r>
      <w:r w:rsidRPr="0026575A">
        <w:rPr>
          <w:strike/>
          <w:sz w:val="20"/>
          <w:szCs w:val="20"/>
          <w:lang w:val="es-MX"/>
        </w:rPr>
        <w:t xml:space="preserve"> del flujo básico</w:t>
      </w:r>
    </w:p>
    <w:p w:rsidR="0026575A" w:rsidRPr="008976AD" w:rsidRDefault="0026575A" w:rsidP="0026575A">
      <w:pPr>
        <w:numPr>
          <w:ilvl w:val="5"/>
          <w:numId w:val="19"/>
        </w:numPr>
        <w:tabs>
          <w:tab w:val="left" w:pos="1701"/>
        </w:tabs>
        <w:ind w:left="4253" w:hanging="1134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&lt;el parámetro de número de impresiones &lt;ConfigParametro.Parametro = NumImpresiones&gt; se encuentra en 0 &lt;ConfigParametro.Valor = 0&gt; o no se encontró ningún valor para esta actividad&gt;</w:t>
      </w:r>
    </w:p>
    <w:p w:rsidR="0026575A" w:rsidRPr="008976AD" w:rsidRDefault="0026575A" w:rsidP="0026575A">
      <w:pPr>
        <w:numPr>
          <w:ilvl w:val="6"/>
          <w:numId w:val="19"/>
        </w:numPr>
        <w:tabs>
          <w:tab w:val="left" w:pos="1701"/>
        </w:tabs>
        <w:ind w:left="5529" w:hanging="1276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Reimpresion2" w:history="1">
        <w:r w:rsidRPr="00F41DFB">
          <w:rPr>
            <w:rStyle w:val="Hipervnculo"/>
            <w:sz w:val="20"/>
            <w:szCs w:val="20"/>
            <w:highlight w:val="green"/>
            <w:lang w:val="es-MX"/>
          </w:rPr>
          <w:t xml:space="preserve">paso </w:t>
        </w:r>
        <w:r w:rsidR="00F41DFB" w:rsidRPr="00F41DFB">
          <w:rPr>
            <w:rStyle w:val="Hipervnculo"/>
            <w:sz w:val="20"/>
            <w:szCs w:val="20"/>
            <w:highlight w:val="green"/>
            <w:lang w:val="es-MX"/>
          </w:rPr>
          <w:t>2.3.1.1</w:t>
        </w:r>
      </w:hyperlink>
      <w:r w:rsidRPr="008976AD">
        <w:rPr>
          <w:sz w:val="20"/>
          <w:szCs w:val="20"/>
          <w:highlight w:val="green"/>
          <w:lang w:val="es-MX"/>
        </w:rPr>
        <w:t xml:space="preserve"> del flujo </w:t>
      </w:r>
      <w:hyperlink w:anchor="AO08" w:history="1">
        <w:r w:rsidR="002F3D94" w:rsidRPr="002F3D94">
          <w:rPr>
            <w:rStyle w:val="Hipervnculo"/>
            <w:sz w:val="20"/>
            <w:szCs w:val="20"/>
            <w:highlight w:val="green"/>
            <w:lang w:val="es-MX"/>
          </w:rPr>
          <w:t>AO08 Terminar Proceso</w:t>
        </w:r>
      </w:hyperlink>
    </w:p>
    <w:p w:rsidR="0026575A" w:rsidRDefault="0026575A" w:rsidP="0026575A">
      <w:pPr>
        <w:numPr>
          <w:ilvl w:val="5"/>
          <w:numId w:val="19"/>
        </w:numPr>
        <w:tabs>
          <w:tab w:val="left" w:pos="1701"/>
        </w:tabs>
        <w:ind w:left="4253" w:hanging="1134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&lt;Se encontró un parámetro para esta actividad y es mayor a cero “0”&lt;ConfigParametro.Valor &gt; 0&gt;</w:t>
      </w:r>
    </w:p>
    <w:p w:rsidR="0026575A" w:rsidRPr="008976AD" w:rsidRDefault="0026575A" w:rsidP="00F41DFB">
      <w:pPr>
        <w:numPr>
          <w:ilvl w:val="6"/>
          <w:numId w:val="19"/>
        </w:numPr>
        <w:tabs>
          <w:tab w:val="left" w:pos="1701"/>
          <w:tab w:val="left" w:pos="1843"/>
          <w:tab w:val="left" w:pos="4536"/>
        </w:tabs>
        <w:ind w:firstLine="1013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&lt;Impresiones &lt; &lt;ConfigParametro.Valor&gt;&gt;</w:t>
      </w:r>
    </w:p>
    <w:p w:rsidR="0026575A" w:rsidRDefault="0026575A" w:rsidP="00F41DFB">
      <w:pPr>
        <w:numPr>
          <w:ilvl w:val="7"/>
          <w:numId w:val="19"/>
        </w:numPr>
        <w:tabs>
          <w:tab w:val="left" w:pos="1701"/>
          <w:tab w:val="left" w:pos="2410"/>
          <w:tab w:val="left" w:pos="3828"/>
        </w:tabs>
        <w:ind w:left="6946" w:hanging="1417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 xml:space="preserve">El sistema continúa en el </w:t>
      </w:r>
      <w:r w:rsidRPr="002F3D94">
        <w:rPr>
          <w:sz w:val="20"/>
          <w:szCs w:val="20"/>
          <w:highlight w:val="green"/>
          <w:lang w:val="es-MX"/>
        </w:rPr>
        <w:t xml:space="preserve">paso </w:t>
      </w:r>
      <w:r w:rsidR="002F3D94">
        <w:rPr>
          <w:sz w:val="20"/>
          <w:szCs w:val="20"/>
          <w:highlight w:val="green"/>
          <w:lang w:val="es-MX"/>
        </w:rPr>
        <w:t>2.3.1.1.2.1</w:t>
      </w:r>
      <w:r w:rsidRPr="008976AD">
        <w:rPr>
          <w:sz w:val="20"/>
          <w:szCs w:val="20"/>
          <w:highlight w:val="green"/>
          <w:lang w:val="es-MX"/>
        </w:rPr>
        <w:t xml:space="preserve"> del flujo </w:t>
      </w:r>
      <w:hyperlink w:anchor="AO08" w:history="1">
        <w:r w:rsidR="002F3D94" w:rsidRPr="002F3D94">
          <w:rPr>
            <w:rStyle w:val="Hipervnculo"/>
            <w:sz w:val="20"/>
            <w:szCs w:val="20"/>
            <w:highlight w:val="green"/>
            <w:lang w:val="es-MX"/>
          </w:rPr>
          <w:t>AO08 Terminar Proceso</w:t>
        </w:r>
      </w:hyperlink>
    </w:p>
    <w:p w:rsidR="0026575A" w:rsidRPr="00F41DFB" w:rsidRDefault="0026575A" w:rsidP="00F41DFB">
      <w:pPr>
        <w:numPr>
          <w:ilvl w:val="6"/>
          <w:numId w:val="19"/>
        </w:numPr>
        <w:tabs>
          <w:tab w:val="left" w:pos="1701"/>
          <w:tab w:val="left" w:pos="2410"/>
          <w:tab w:val="left" w:pos="3828"/>
        </w:tabs>
        <w:ind w:left="5529" w:hanging="1276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</w:t>
      </w:r>
      <w:r w:rsidRPr="0026575A">
        <w:rPr>
          <w:sz w:val="20"/>
          <w:szCs w:val="20"/>
          <w:highlight w:val="green"/>
          <w:lang w:val="es-MX"/>
        </w:rPr>
        <w:t xml:space="preserve">sistema continúa en el </w:t>
      </w:r>
      <w:hyperlink w:anchor="FIN" w:history="1">
        <w:r w:rsidRPr="0026575A">
          <w:rPr>
            <w:rStyle w:val="Hipervnculo"/>
            <w:b/>
            <w:sz w:val="20"/>
            <w:szCs w:val="20"/>
            <w:highlight w:val="green"/>
            <w:lang w:val="es-MX"/>
          </w:rPr>
          <w:t>paso 1</w:t>
        </w:r>
      </w:hyperlink>
      <w:r w:rsidRPr="0026575A">
        <w:rPr>
          <w:rStyle w:val="Hipervnculo"/>
          <w:b/>
          <w:sz w:val="20"/>
          <w:szCs w:val="20"/>
          <w:highlight w:val="green"/>
          <w:lang w:val="es-MX"/>
        </w:rPr>
        <w:t>8</w:t>
      </w:r>
      <w:r w:rsidRPr="0026575A">
        <w:rPr>
          <w:sz w:val="20"/>
          <w:szCs w:val="20"/>
          <w:highlight w:val="green"/>
          <w:lang w:val="es-MX"/>
        </w:rPr>
        <w:t xml:space="preserve"> del flujo básico</w:t>
      </w:r>
    </w:p>
    <w:p w:rsidR="009A5CAB" w:rsidRPr="007A1A2B" w:rsidRDefault="009A5CA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Pr="007A1A2B">
        <w:rPr>
          <w:rFonts w:cs="Arial"/>
          <w:sz w:val="20"/>
          <w:szCs w:val="20"/>
        </w:rPr>
        <w:t>&lt;el parámetro de configuración indica que SI se puede cancelar una venta a consignación por liquidación (CancConsigLiqui = 1) de acuerdo a la información registrada en sesión&gt;</w:t>
      </w:r>
    </w:p>
    <w:p w:rsidR="009A5CAB" w:rsidRPr="007A1A2B" w:rsidRDefault="009A5CAB" w:rsidP="00D52908">
      <w:pPr>
        <w:pStyle w:val="Prrafodelista"/>
        <w:numPr>
          <w:ilvl w:val="3"/>
          <w:numId w:val="19"/>
        </w:numPr>
        <w:ind w:left="2127" w:hanging="851"/>
        <w:jc w:val="both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“[P0103] ¿Desea imprimir el ticket?”</w:t>
      </w:r>
    </w:p>
    <w:p w:rsidR="009A5CAB" w:rsidRPr="007A1A2B" w:rsidRDefault="009A5CAB" w:rsidP="00D52908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9A5CAB" w:rsidRPr="007A1A2B" w:rsidRDefault="009A5CAB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EA0584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9A5CAB" w:rsidRPr="007A1A2B" w:rsidRDefault="009A5CAB" w:rsidP="00D52908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Si</w:t>
      </w:r>
      <w:r w:rsidRPr="007A1A2B">
        <w:rPr>
          <w:sz w:val="20"/>
          <w:szCs w:val="20"/>
          <w:lang w:val="es-MX"/>
        </w:rPr>
        <w:t>&gt;</w:t>
      </w:r>
    </w:p>
    <w:p w:rsidR="009A5CAB" w:rsidRPr="007A1A2B" w:rsidRDefault="009A5CAB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&lt;se creó una nueva vent</w:t>
      </w:r>
      <w:r w:rsidR="00F62193" w:rsidRPr="007A1A2B">
        <w:rPr>
          <w:sz w:val="20"/>
          <w:szCs w:val="20"/>
          <w:lang w:val="es-MX"/>
        </w:rPr>
        <w:t>a a partir de la consignación (existe un objeto TransProdVta registrado en sesión)</w:t>
      </w:r>
      <w:r w:rsidRPr="007A1A2B">
        <w:rPr>
          <w:sz w:val="20"/>
          <w:szCs w:val="20"/>
          <w:lang w:val="es-MX"/>
        </w:rPr>
        <w:t>&gt;</w:t>
      </w:r>
    </w:p>
    <w:p w:rsidR="009A5CAB" w:rsidRPr="007A1A2B" w:rsidRDefault="009A5CAB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obtiene la siguiente información de la transacción de </w:t>
      </w:r>
      <w:r w:rsidR="009F141E" w:rsidRPr="007A1A2B">
        <w:rPr>
          <w:sz w:val="20"/>
          <w:szCs w:val="20"/>
          <w:lang w:val="es-MX"/>
        </w:rPr>
        <w:t xml:space="preserve">la nueva Venta </w:t>
      </w:r>
      <w:r w:rsidRPr="007A1A2B">
        <w:rPr>
          <w:sz w:val="20"/>
          <w:szCs w:val="20"/>
          <w:lang w:val="es-MX"/>
        </w:rPr>
        <w:t>registrada en sesión (objeto TransProd</w:t>
      </w:r>
      <w:r w:rsidR="009F141E" w:rsidRPr="007A1A2B">
        <w:rPr>
          <w:sz w:val="20"/>
          <w:szCs w:val="20"/>
          <w:lang w:val="es-MX"/>
        </w:rPr>
        <w:t>Vta</w:t>
      </w:r>
      <w:r w:rsidRPr="007A1A2B">
        <w:rPr>
          <w:sz w:val="20"/>
          <w:szCs w:val="20"/>
          <w:lang w:val="es-MX"/>
        </w:rPr>
        <w:t>):</w:t>
      </w:r>
    </w:p>
    <w:p w:rsidR="009A5CAB" w:rsidRPr="007A1A2B" w:rsidRDefault="009A5CAB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Folio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</w:t>
      </w:r>
    </w:p>
    <w:p w:rsidR="009A5CAB" w:rsidRPr="007A1A2B" w:rsidRDefault="009A5CAB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9A5CAB" w:rsidRPr="007A1A2B" w:rsidRDefault="009A5CAB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&lt;TransProd.TipoFase&gt;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SubEmpresaId = Null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9A5CAB" w:rsidRDefault="009A5CAB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2F3D94" w:rsidRPr="002F3D94" w:rsidRDefault="002F3D94" w:rsidP="002F3D94">
      <w:pPr>
        <w:pStyle w:val="Prrafodelista"/>
        <w:numPr>
          <w:ilvl w:val="6"/>
          <w:numId w:val="19"/>
        </w:numPr>
        <w:tabs>
          <w:tab w:val="left" w:pos="4395"/>
          <w:tab w:val="left" w:pos="5529"/>
        </w:tabs>
        <w:ind w:firstLine="1013"/>
        <w:jc w:val="both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Impresiones = Impresiones + 1</w:t>
      </w:r>
      <w:bookmarkStart w:id="442" w:name="_GoBack"/>
      <w:bookmarkEnd w:id="442"/>
    </w:p>
    <w:p w:rsidR="009F141E" w:rsidRPr="007A1A2B" w:rsidRDefault="009F141E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&lt;se creó una devolución de product</w:t>
      </w:r>
      <w:r w:rsidR="00F62193" w:rsidRPr="007A1A2B">
        <w:rPr>
          <w:sz w:val="20"/>
          <w:szCs w:val="20"/>
          <w:lang w:val="es-MX"/>
        </w:rPr>
        <w:t>o a partir de la consignación (existe un objeto TransProdDev registrado en sesión)</w:t>
      </w:r>
      <w:r w:rsidRPr="007A1A2B">
        <w:rPr>
          <w:sz w:val="20"/>
          <w:szCs w:val="20"/>
          <w:lang w:val="es-MX"/>
        </w:rPr>
        <w:t>&gt;</w:t>
      </w:r>
    </w:p>
    <w:p w:rsidR="009F141E" w:rsidRPr="007A1A2B" w:rsidRDefault="009F141E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 la transacción de la devolución registrada en sesión (objeto TransProdDev):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Tipo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</w:t>
      </w:r>
    </w:p>
    <w:p w:rsidR="009F141E" w:rsidRPr="007A1A2B" w:rsidRDefault="009F141E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&lt;TransProd.TipoFase&gt;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SubEmpresaId = Null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9F141E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2F3D94" w:rsidRPr="002F3D94" w:rsidRDefault="002F3D94" w:rsidP="002F3D94">
      <w:pPr>
        <w:pStyle w:val="Prrafodelista"/>
        <w:numPr>
          <w:ilvl w:val="6"/>
          <w:numId w:val="19"/>
        </w:numPr>
        <w:tabs>
          <w:tab w:val="left" w:pos="4395"/>
          <w:tab w:val="left" w:pos="5529"/>
        </w:tabs>
        <w:ind w:firstLine="1013"/>
        <w:jc w:val="both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Impresiones = Impresiones + 1</w:t>
      </w:r>
    </w:p>
    <w:p w:rsidR="009F141E" w:rsidRPr="007A1A2B" w:rsidRDefault="009F141E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&lt;se creó una nueva </w:t>
      </w:r>
      <w:r w:rsidR="007B7F77" w:rsidRPr="007A1A2B">
        <w:rPr>
          <w:sz w:val="20"/>
          <w:szCs w:val="20"/>
          <w:lang w:val="es-MX"/>
        </w:rPr>
        <w:t>consigna</w:t>
      </w:r>
      <w:r w:rsidRPr="007A1A2B">
        <w:rPr>
          <w:sz w:val="20"/>
          <w:szCs w:val="20"/>
          <w:lang w:val="es-MX"/>
        </w:rPr>
        <w:t xml:space="preserve"> a partir de la consignación</w:t>
      </w:r>
      <w:r w:rsidR="007B7F77" w:rsidRPr="007A1A2B">
        <w:rPr>
          <w:sz w:val="20"/>
          <w:szCs w:val="20"/>
          <w:lang w:val="es-MX"/>
        </w:rPr>
        <w:t xml:space="preserve"> anterior</w:t>
      </w:r>
      <w:r w:rsidR="00F62193" w:rsidRPr="007A1A2B">
        <w:rPr>
          <w:sz w:val="20"/>
          <w:szCs w:val="20"/>
          <w:lang w:val="es-MX"/>
        </w:rPr>
        <w:t xml:space="preserve"> (existe un objeto TransProdNvaConsigna registrado en sesión)</w:t>
      </w:r>
      <w:r w:rsidRPr="007A1A2B">
        <w:rPr>
          <w:sz w:val="20"/>
          <w:szCs w:val="20"/>
          <w:lang w:val="es-MX"/>
        </w:rPr>
        <w:t>&gt;</w:t>
      </w:r>
    </w:p>
    <w:p w:rsidR="009F141E" w:rsidRPr="007A1A2B" w:rsidRDefault="009F141E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 la transacción de la nueva Venta</w:t>
      </w:r>
      <w:r w:rsidR="007B7F77" w:rsidRPr="007A1A2B">
        <w:rPr>
          <w:sz w:val="20"/>
          <w:szCs w:val="20"/>
          <w:lang w:val="es-MX"/>
        </w:rPr>
        <w:t xml:space="preserve"> a Consignación</w:t>
      </w:r>
      <w:r w:rsidRPr="007A1A2B">
        <w:rPr>
          <w:sz w:val="20"/>
          <w:szCs w:val="20"/>
          <w:lang w:val="es-MX"/>
        </w:rPr>
        <w:t xml:space="preserve"> registrada en sesión (objeto TransProd</w:t>
      </w:r>
      <w:r w:rsidR="007B7F77" w:rsidRPr="007A1A2B">
        <w:rPr>
          <w:sz w:val="20"/>
          <w:szCs w:val="20"/>
          <w:lang w:val="es-MX"/>
        </w:rPr>
        <w:t>NvaConsigna</w:t>
      </w:r>
      <w:r w:rsidRPr="007A1A2B">
        <w:rPr>
          <w:sz w:val="20"/>
          <w:szCs w:val="20"/>
          <w:lang w:val="es-MX"/>
        </w:rPr>
        <w:t>):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lastRenderedPageBreak/>
        <w:t>TransProd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</w:t>
      </w:r>
    </w:p>
    <w:p w:rsidR="009F141E" w:rsidRPr="007A1A2B" w:rsidRDefault="009F141E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&lt;TransProd.TipoFase&gt;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SubEmpresaId = Null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9A5CA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2F3D94" w:rsidRPr="0026575A" w:rsidRDefault="002F3D94" w:rsidP="002F3D94">
      <w:pPr>
        <w:pStyle w:val="Prrafodelista"/>
        <w:numPr>
          <w:ilvl w:val="6"/>
          <w:numId w:val="19"/>
        </w:numPr>
        <w:tabs>
          <w:tab w:val="left" w:pos="4395"/>
          <w:tab w:val="left" w:pos="5529"/>
        </w:tabs>
        <w:ind w:firstLine="1013"/>
        <w:jc w:val="both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Impresiones = Impresiones + 1</w:t>
      </w:r>
    </w:p>
    <w:p w:rsidR="002F3D94" w:rsidRPr="0026575A" w:rsidRDefault="002F3D94" w:rsidP="002F3D94">
      <w:pPr>
        <w:pStyle w:val="Prrafodelista"/>
        <w:numPr>
          <w:ilvl w:val="5"/>
          <w:numId w:val="19"/>
        </w:numPr>
        <w:ind w:left="4253" w:hanging="1134"/>
        <w:jc w:val="both"/>
        <w:rPr>
          <w:strike/>
          <w:sz w:val="20"/>
          <w:lang w:val="es-MX"/>
        </w:rPr>
      </w:pPr>
      <w:r w:rsidRPr="0026575A">
        <w:rPr>
          <w:strike/>
          <w:sz w:val="20"/>
          <w:szCs w:val="20"/>
          <w:lang w:val="es-MX"/>
        </w:rPr>
        <w:t xml:space="preserve">El sistema continúa en el </w:t>
      </w:r>
      <w:hyperlink w:anchor="FIN" w:history="1">
        <w:r w:rsidRPr="0026575A">
          <w:rPr>
            <w:rStyle w:val="Hipervnculo"/>
            <w:b/>
            <w:strike/>
            <w:sz w:val="20"/>
            <w:szCs w:val="20"/>
            <w:lang w:val="es-MX"/>
          </w:rPr>
          <w:t>paso 1</w:t>
        </w:r>
      </w:hyperlink>
      <w:r w:rsidRPr="0026575A">
        <w:rPr>
          <w:rStyle w:val="Hipervnculo"/>
          <w:b/>
          <w:strike/>
          <w:sz w:val="20"/>
          <w:szCs w:val="20"/>
          <w:lang w:val="es-MX"/>
        </w:rPr>
        <w:t>8</w:t>
      </w:r>
      <w:r w:rsidRPr="0026575A">
        <w:rPr>
          <w:strike/>
          <w:sz w:val="20"/>
          <w:szCs w:val="20"/>
          <w:lang w:val="es-MX"/>
        </w:rPr>
        <w:t xml:space="preserve"> del flujo básico</w:t>
      </w:r>
    </w:p>
    <w:p w:rsidR="002F3D94" w:rsidRPr="008976AD" w:rsidRDefault="002F3D94" w:rsidP="002F3D94">
      <w:pPr>
        <w:numPr>
          <w:ilvl w:val="5"/>
          <w:numId w:val="19"/>
        </w:numPr>
        <w:tabs>
          <w:tab w:val="left" w:pos="1701"/>
        </w:tabs>
        <w:ind w:left="4253" w:hanging="1134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&lt;el parámetro de número de impresiones &lt;ConfigParametro.Parametro = NumImpresiones&gt; se encuentra en 0 &lt;ConfigParametro.Valor = 0&gt; o no se encontró ningún valor para esta actividad&gt;</w:t>
      </w:r>
    </w:p>
    <w:p w:rsidR="002F3D94" w:rsidRPr="008976AD" w:rsidRDefault="002F3D94" w:rsidP="002F3D94">
      <w:pPr>
        <w:numPr>
          <w:ilvl w:val="6"/>
          <w:numId w:val="19"/>
        </w:numPr>
        <w:tabs>
          <w:tab w:val="left" w:pos="1701"/>
        </w:tabs>
        <w:ind w:left="5529" w:hanging="1276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lastRenderedPageBreak/>
        <w:t xml:space="preserve">El sistema continúa en el </w:t>
      </w:r>
      <w:hyperlink w:anchor="PasoReimpresion2" w:history="1">
        <w:r w:rsidRPr="00F41DFB">
          <w:rPr>
            <w:rStyle w:val="Hipervnculo"/>
            <w:sz w:val="20"/>
            <w:szCs w:val="20"/>
            <w:highlight w:val="green"/>
            <w:lang w:val="es-MX"/>
          </w:rPr>
          <w:t>paso 2.3.1.1</w:t>
        </w:r>
      </w:hyperlink>
      <w:r w:rsidRPr="008976AD">
        <w:rPr>
          <w:sz w:val="20"/>
          <w:szCs w:val="20"/>
          <w:highlight w:val="green"/>
          <w:lang w:val="es-MX"/>
        </w:rPr>
        <w:t xml:space="preserve"> del flujo </w:t>
      </w:r>
      <w:hyperlink w:anchor="AO08" w:history="1">
        <w:r w:rsidRPr="002F3D94">
          <w:rPr>
            <w:rStyle w:val="Hipervnculo"/>
            <w:sz w:val="20"/>
            <w:szCs w:val="20"/>
            <w:highlight w:val="green"/>
            <w:lang w:val="es-MX"/>
          </w:rPr>
          <w:t>AO08 Terminar Proceso</w:t>
        </w:r>
      </w:hyperlink>
    </w:p>
    <w:p w:rsidR="002F3D94" w:rsidRDefault="002F3D94" w:rsidP="002F3D94">
      <w:pPr>
        <w:numPr>
          <w:ilvl w:val="5"/>
          <w:numId w:val="19"/>
        </w:numPr>
        <w:tabs>
          <w:tab w:val="left" w:pos="1701"/>
        </w:tabs>
        <w:ind w:left="4253" w:hanging="1134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&lt;Se encontró un parámetro para esta actividad y es mayor a cero “0”&lt;ConfigParametro.Valor &gt; 0&gt;</w:t>
      </w:r>
    </w:p>
    <w:p w:rsidR="002F3D94" w:rsidRPr="008976AD" w:rsidRDefault="002F3D94" w:rsidP="002F3D94">
      <w:pPr>
        <w:numPr>
          <w:ilvl w:val="6"/>
          <w:numId w:val="19"/>
        </w:numPr>
        <w:tabs>
          <w:tab w:val="left" w:pos="1701"/>
          <w:tab w:val="left" w:pos="1843"/>
          <w:tab w:val="left" w:pos="4536"/>
        </w:tabs>
        <w:ind w:firstLine="1013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&lt;Impresiones &lt; &lt;ConfigParametro.Valor&gt;&gt;</w:t>
      </w:r>
    </w:p>
    <w:p w:rsidR="002F3D94" w:rsidRDefault="002F3D94" w:rsidP="002F3D94">
      <w:pPr>
        <w:numPr>
          <w:ilvl w:val="7"/>
          <w:numId w:val="19"/>
        </w:numPr>
        <w:tabs>
          <w:tab w:val="left" w:pos="1701"/>
          <w:tab w:val="left" w:pos="2410"/>
          <w:tab w:val="left" w:pos="3828"/>
        </w:tabs>
        <w:ind w:left="6946" w:hanging="1417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 xml:space="preserve">El sistema continúa en el </w:t>
      </w:r>
      <w:r w:rsidRPr="002F3D94">
        <w:rPr>
          <w:sz w:val="20"/>
          <w:szCs w:val="20"/>
          <w:highlight w:val="green"/>
          <w:lang w:val="es-MX"/>
        </w:rPr>
        <w:t xml:space="preserve">paso </w:t>
      </w:r>
      <w:r>
        <w:rPr>
          <w:sz w:val="20"/>
          <w:szCs w:val="20"/>
          <w:highlight w:val="green"/>
          <w:lang w:val="es-MX"/>
        </w:rPr>
        <w:t>2.3.1.1.2.1</w:t>
      </w:r>
      <w:r w:rsidRPr="008976AD">
        <w:rPr>
          <w:sz w:val="20"/>
          <w:szCs w:val="20"/>
          <w:highlight w:val="green"/>
          <w:lang w:val="es-MX"/>
        </w:rPr>
        <w:t xml:space="preserve"> del flujo </w:t>
      </w:r>
      <w:hyperlink w:anchor="AO08" w:history="1">
        <w:r w:rsidRPr="002F3D94">
          <w:rPr>
            <w:rStyle w:val="Hipervnculo"/>
            <w:sz w:val="20"/>
            <w:szCs w:val="20"/>
            <w:highlight w:val="green"/>
            <w:lang w:val="es-MX"/>
          </w:rPr>
          <w:t>AO08 Terminar Proceso</w:t>
        </w:r>
      </w:hyperlink>
    </w:p>
    <w:p w:rsidR="002F3D94" w:rsidRPr="007A1A2B" w:rsidRDefault="002F3D94" w:rsidP="002F3D94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</w:t>
      </w:r>
      <w:r w:rsidRPr="0026575A">
        <w:rPr>
          <w:sz w:val="20"/>
          <w:szCs w:val="20"/>
          <w:highlight w:val="green"/>
          <w:lang w:val="es-MX"/>
        </w:rPr>
        <w:t xml:space="preserve">sistema continúa en el </w:t>
      </w:r>
      <w:hyperlink w:anchor="FIN" w:history="1">
        <w:r w:rsidRPr="0026575A">
          <w:rPr>
            <w:rStyle w:val="Hipervnculo"/>
            <w:b/>
            <w:sz w:val="20"/>
            <w:szCs w:val="20"/>
            <w:highlight w:val="green"/>
            <w:lang w:val="es-MX"/>
          </w:rPr>
          <w:t>paso 1</w:t>
        </w:r>
      </w:hyperlink>
      <w:r w:rsidRPr="0026575A">
        <w:rPr>
          <w:rStyle w:val="Hipervnculo"/>
          <w:b/>
          <w:sz w:val="20"/>
          <w:szCs w:val="20"/>
          <w:highlight w:val="green"/>
          <w:lang w:val="es-MX"/>
        </w:rPr>
        <w:t>8</w:t>
      </w:r>
      <w:r w:rsidRPr="0026575A">
        <w:rPr>
          <w:sz w:val="20"/>
          <w:szCs w:val="20"/>
          <w:highlight w:val="green"/>
          <w:lang w:val="es-MX"/>
        </w:rPr>
        <w:t xml:space="preserve"> del flujo básico</w:t>
      </w:r>
    </w:p>
    <w:p w:rsidR="00401B7F" w:rsidRPr="007A1A2B" w:rsidRDefault="00401B7F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no se debe presentar el mensaje de impresión (MensajeImpresion = 0)&gt;</w:t>
      </w:r>
    </w:p>
    <w:p w:rsidR="00401B7F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EA0584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2B08A6" w:rsidRPr="000430C5" w:rsidRDefault="002B08A6" w:rsidP="002B08A6">
      <w:pPr>
        <w:pStyle w:val="Prrafodelista"/>
        <w:numPr>
          <w:ilvl w:val="1"/>
          <w:numId w:val="19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>Si &lt;la configuración indica “Envío Correo” &lt;MOTConfiguracion.MensajeImpresion = 2&gt;</w:t>
      </w:r>
    </w:p>
    <w:p w:rsidR="002B08A6" w:rsidRPr="000430C5" w:rsidRDefault="002B08A6" w:rsidP="002B08A6">
      <w:pPr>
        <w:pStyle w:val="Prrafodelista"/>
        <w:numPr>
          <w:ilvl w:val="2"/>
          <w:numId w:val="19"/>
        </w:numPr>
        <w:tabs>
          <w:tab w:val="left" w:pos="2127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 xml:space="preserve">El sistema envía el mensaje: </w:t>
      </w:r>
      <w:r w:rsidR="0040757A">
        <w:rPr>
          <w:sz w:val="20"/>
          <w:szCs w:val="20"/>
          <w:highlight w:val="darkGray"/>
          <w:lang w:val="es-MX"/>
        </w:rPr>
        <w:t>“E0934</w:t>
      </w:r>
      <w:r w:rsidR="0040757A" w:rsidRPr="00A32433">
        <w:rPr>
          <w:sz w:val="20"/>
          <w:szCs w:val="20"/>
          <w:highlight w:val="darkGray"/>
          <w:lang w:val="es-MX"/>
        </w:rPr>
        <w:t xml:space="preserve"> </w:t>
      </w:r>
      <w:r w:rsidR="0040757A">
        <w:rPr>
          <w:sz w:val="20"/>
          <w:szCs w:val="20"/>
          <w:highlight w:val="darkGray"/>
          <w:lang w:val="es-MX"/>
        </w:rPr>
        <w:t>– Por el momento esta actividad no soporta la generación de PDF y envío por correo electrónico</w:t>
      </w:r>
      <w:r w:rsidR="0040757A" w:rsidRPr="00A32433">
        <w:rPr>
          <w:sz w:val="20"/>
          <w:szCs w:val="20"/>
          <w:highlight w:val="darkGray"/>
          <w:lang w:val="es-MX"/>
        </w:rPr>
        <w:t>”</w:t>
      </w:r>
    </w:p>
    <w:p w:rsidR="002B08A6" w:rsidRPr="0040757A" w:rsidRDefault="0040757A" w:rsidP="0040757A">
      <w:pPr>
        <w:pStyle w:val="Prrafodelista"/>
        <w:numPr>
          <w:ilvl w:val="3"/>
          <w:numId w:val="19"/>
        </w:numPr>
        <w:tabs>
          <w:tab w:val="left" w:pos="1985"/>
          <w:tab w:val="left" w:pos="3828"/>
        </w:tabs>
        <w:rPr>
          <w:sz w:val="20"/>
          <w:szCs w:val="20"/>
          <w:highlight w:val="darkGray"/>
          <w:lang w:val="es-MX"/>
        </w:rPr>
      </w:pPr>
      <w:r w:rsidRPr="0040757A">
        <w:rPr>
          <w:sz w:val="20"/>
          <w:szCs w:val="20"/>
          <w:highlight w:val="darkGray"/>
          <w:lang w:val="es-MX"/>
        </w:rPr>
        <w:t xml:space="preserve">El sistema continúa en el </w:t>
      </w:r>
      <w:hyperlink w:anchor="FIN" w:history="1">
        <w:r w:rsidRPr="0040757A">
          <w:rPr>
            <w:rStyle w:val="Hipervnculo"/>
            <w:b/>
            <w:sz w:val="20"/>
            <w:szCs w:val="20"/>
            <w:highlight w:val="darkGray"/>
            <w:lang w:val="es-MX"/>
          </w:rPr>
          <w:t>paso 1</w:t>
        </w:r>
      </w:hyperlink>
      <w:r w:rsidRPr="0040757A">
        <w:rPr>
          <w:rStyle w:val="Hipervnculo"/>
          <w:b/>
          <w:sz w:val="20"/>
          <w:szCs w:val="20"/>
          <w:highlight w:val="darkGray"/>
          <w:lang w:val="es-MX"/>
        </w:rPr>
        <w:t>8</w:t>
      </w:r>
      <w:r w:rsidRPr="0040757A">
        <w:rPr>
          <w:sz w:val="20"/>
          <w:szCs w:val="20"/>
          <w:highlight w:val="darkGray"/>
          <w:lang w:val="es-MX"/>
        </w:rPr>
        <w:t xml:space="preserve"> del flujo básico</w:t>
      </w:r>
    </w:p>
    <w:p w:rsidR="003C0CEB" w:rsidRPr="007A1A2B" w:rsidRDefault="003C0CEB" w:rsidP="00D52908">
      <w:pPr>
        <w:numPr>
          <w:ilvl w:val="0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&lt;ocurrió un fallo durante la liquidación de la consignación (Fallo = Verdadero)&gt;:</w:t>
      </w:r>
    </w:p>
    <w:p w:rsidR="003C0CEB" w:rsidRPr="007A1A2B" w:rsidRDefault="003C0CEB" w:rsidP="00D52908">
      <w:pPr>
        <w:numPr>
          <w:ilvl w:val="1"/>
          <w:numId w:val="19"/>
        </w:numPr>
        <w:rPr>
          <w:sz w:val="20"/>
          <w:lang w:val="es-MX"/>
        </w:rPr>
      </w:pPr>
      <w:r w:rsidRPr="007A1A2B">
        <w:rPr>
          <w:sz w:val="20"/>
          <w:lang w:val="es-MX"/>
        </w:rPr>
        <w:t>El sistema elimina la siguiente información de la transacción actual, realizando roll back a la misma: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TPDImpuesto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TpdDesVendedor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TrpPrp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TrpTpd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Inventario</w:t>
      </w:r>
    </w:p>
    <w:p w:rsidR="00DE0270" w:rsidRPr="007A1A2B" w:rsidRDefault="00F647A7" w:rsidP="00D52908">
      <w:pPr>
        <w:numPr>
          <w:ilvl w:val="0"/>
          <w:numId w:val="19"/>
        </w:num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hyperlink w:anchor="paso7" w:history="1"/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DE0270" w:rsidRPr="007A1A2B" w:rsidRDefault="00DE0270" w:rsidP="00C32A0E"/>
    <w:p w:rsidR="00C32A0E" w:rsidRPr="007A1A2B" w:rsidRDefault="00C32A0E" w:rsidP="007D190B">
      <w:pPr>
        <w:rPr>
          <w:lang w:eastAsia="en-US"/>
        </w:rPr>
      </w:pPr>
    </w:p>
    <w:p w:rsidR="00A365C0" w:rsidRPr="007A1A2B" w:rsidRDefault="00A365C0" w:rsidP="007D190B">
      <w:pPr>
        <w:rPr>
          <w:lang w:eastAsia="en-US"/>
        </w:rPr>
      </w:pPr>
    </w:p>
    <w:p w:rsidR="0049112A" w:rsidRPr="007A1A2B" w:rsidRDefault="0049112A" w:rsidP="0049112A">
      <w:pPr>
        <w:pStyle w:val="Ttulo3"/>
        <w:jc w:val="both"/>
        <w:rPr>
          <w:lang w:val="es-MX"/>
        </w:rPr>
      </w:pPr>
      <w:bookmarkStart w:id="443" w:name="_Toc422999316"/>
      <w:r w:rsidRPr="007A1A2B">
        <w:rPr>
          <w:lang w:val="es-MX"/>
        </w:rPr>
        <w:t>Generales</w:t>
      </w:r>
      <w:bookmarkEnd w:id="443"/>
    </w:p>
    <w:p w:rsidR="003F6DBA" w:rsidRPr="007A1A2B" w:rsidRDefault="003F6DBA" w:rsidP="003F6DBA">
      <w:pPr>
        <w:pStyle w:val="InfoBlue"/>
      </w:pPr>
      <w:r w:rsidRPr="007A1A2B">
        <w:t>N/A</w:t>
      </w:r>
    </w:p>
    <w:p w:rsidR="0049112A" w:rsidRPr="007A1A2B" w:rsidRDefault="0049112A" w:rsidP="00481C4A">
      <w:pPr>
        <w:pStyle w:val="Textoindependiente"/>
        <w:rPr>
          <w:lang w:eastAsia="en-US"/>
        </w:rPr>
      </w:pPr>
    </w:p>
    <w:p w:rsidR="005A2CB6" w:rsidRPr="007A1A2B" w:rsidRDefault="005A2CB6" w:rsidP="00481C4A">
      <w:pPr>
        <w:pStyle w:val="Textoindependiente"/>
        <w:rPr>
          <w:lang w:eastAsia="en-US"/>
        </w:rPr>
      </w:pPr>
    </w:p>
    <w:p w:rsidR="00481C4A" w:rsidRPr="007A1A2B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44" w:name="_Toc52616592"/>
      <w:bookmarkStart w:id="445" w:name="_Toc182735736"/>
      <w:bookmarkStart w:id="446" w:name="_Toc422999317"/>
      <w:r w:rsidRPr="007A1A2B">
        <w:t>Poscondiciones</w:t>
      </w:r>
      <w:bookmarkEnd w:id="444"/>
      <w:bookmarkEnd w:id="445"/>
      <w:bookmarkEnd w:id="446"/>
    </w:p>
    <w:p w:rsidR="00ED32EF" w:rsidRPr="007A1A2B" w:rsidRDefault="00ED32EF" w:rsidP="005A2CB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47" w:name="_Toc290568316"/>
      <w:bookmarkStart w:id="448" w:name="_Toc372279960"/>
      <w:bookmarkStart w:id="449" w:name="_Toc422999318"/>
      <w:bookmarkStart w:id="450" w:name="_Toc207014958"/>
      <w:bookmarkStart w:id="451" w:name="_Toc207088193"/>
      <w:bookmarkEnd w:id="0"/>
      <w:bookmarkEnd w:id="1"/>
      <w:r w:rsidRPr="007A1A2B">
        <w:rPr>
          <w:rFonts w:cs="Arial"/>
        </w:rPr>
        <w:t>Generales</w:t>
      </w:r>
      <w:bookmarkEnd w:id="447"/>
      <w:bookmarkEnd w:id="448"/>
      <w:bookmarkEnd w:id="449"/>
    </w:p>
    <w:p w:rsidR="00ED32EF" w:rsidRDefault="00ED32EF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7A1A2B">
        <w:rPr>
          <w:sz w:val="20"/>
          <w:szCs w:val="20"/>
        </w:rPr>
        <w:t xml:space="preserve">Registro, actualización y eliminación de </w:t>
      </w:r>
      <w:r w:rsidR="005A2CB6" w:rsidRPr="007A1A2B">
        <w:rPr>
          <w:sz w:val="20"/>
          <w:szCs w:val="20"/>
        </w:rPr>
        <w:t xml:space="preserve">TransProd y </w:t>
      </w:r>
      <w:r w:rsidRPr="007A1A2B">
        <w:rPr>
          <w:sz w:val="20"/>
          <w:szCs w:val="20"/>
        </w:rPr>
        <w:t>TransProdDetalle.</w:t>
      </w:r>
    </w:p>
    <w:p w:rsidR="002055DA" w:rsidRDefault="002055DA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Registro y eliminación de TrpTpd, TrpPrp, TPDImpuesto, </w:t>
      </w:r>
      <w:r w:rsidR="0060077E">
        <w:rPr>
          <w:sz w:val="20"/>
          <w:szCs w:val="20"/>
        </w:rPr>
        <w:t>TPDDes, TPDDesVendedor.</w:t>
      </w:r>
    </w:p>
    <w:p w:rsidR="0060077E" w:rsidRPr="007A1A2B" w:rsidRDefault="0060077E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Registro de Abono, ABNDetalle.</w:t>
      </w:r>
    </w:p>
    <w:p w:rsidR="005A2CB6" w:rsidRDefault="00394891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7A1A2B">
        <w:rPr>
          <w:sz w:val="20"/>
          <w:szCs w:val="20"/>
        </w:rPr>
        <w:t>Registro y a</w:t>
      </w:r>
      <w:r w:rsidR="0060077E">
        <w:rPr>
          <w:sz w:val="20"/>
          <w:szCs w:val="20"/>
        </w:rPr>
        <w:t>ctualización de AbnTrp y PreLiquidacion.</w:t>
      </w:r>
    </w:p>
    <w:p w:rsidR="0060077E" w:rsidRPr="007A1A2B" w:rsidRDefault="0060077E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Actualización de Inventario.</w:t>
      </w:r>
    </w:p>
    <w:p w:rsidR="005A2CB6" w:rsidRPr="007A1A2B" w:rsidRDefault="005A2CB6" w:rsidP="005A2CB6">
      <w:pPr>
        <w:rPr>
          <w:rFonts w:cs="Arial"/>
          <w:b/>
          <w:bCs/>
          <w:lang w:val="es-MX" w:eastAsia="es-MX"/>
        </w:rPr>
      </w:pPr>
    </w:p>
    <w:p w:rsidR="002719D9" w:rsidRPr="007A1A2B" w:rsidRDefault="002719D9" w:rsidP="005A2CB6">
      <w:pPr>
        <w:rPr>
          <w:lang w:val="es-MX" w:eastAsia="es-MX"/>
        </w:rPr>
      </w:pPr>
    </w:p>
    <w:p w:rsidR="002719D9" w:rsidRPr="007A1A2B" w:rsidRDefault="002719D9" w:rsidP="005A2CB6">
      <w:pPr>
        <w:rPr>
          <w:lang w:val="es-MX" w:eastAsia="es-MX"/>
        </w:rPr>
      </w:pPr>
    </w:p>
    <w:p w:rsidR="007F4C05" w:rsidRPr="007A1A2B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52" w:name="_Toc422999319"/>
      <w:r w:rsidRPr="007A1A2B">
        <w:t>Firmas de Aceptación</w:t>
      </w:r>
      <w:bookmarkEnd w:id="450"/>
      <w:bookmarkEnd w:id="451"/>
      <w:bookmarkEnd w:id="452"/>
    </w:p>
    <w:p w:rsidR="00AC24E8" w:rsidRPr="007A1A2B" w:rsidRDefault="00AC24E8" w:rsidP="00AC24E8">
      <w:pPr>
        <w:rPr>
          <w:lang w:val="es-MX" w:eastAsia="es-MX"/>
        </w:rPr>
      </w:pPr>
    </w:p>
    <w:p w:rsidR="00AC24E8" w:rsidRPr="007A1A2B" w:rsidRDefault="00AC24E8" w:rsidP="00AC24E8">
      <w:pPr>
        <w:rPr>
          <w:lang w:val="es-MX" w:eastAsia="es-MX"/>
        </w:rPr>
      </w:pPr>
    </w:p>
    <w:p w:rsidR="00AC24E8" w:rsidRPr="007A1A2B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7A1A2B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7A1A2B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7A1A2B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7A1A2B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7A1A2B">
              <w:rPr>
                <w:sz w:val="20"/>
                <w:szCs w:val="20"/>
                <w:lang w:val="es-MX" w:eastAsia="en-US"/>
              </w:rPr>
              <w:lastRenderedPageBreak/>
              <w:t>José María Alcalá</w:t>
            </w:r>
          </w:p>
        </w:tc>
      </w:tr>
      <w:tr w:rsidR="00886EEB" w:rsidRPr="007A1A2B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7A1A2B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7A1A2B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 w:rsidRPr="007A1A2B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7A1A2B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7A1A2B" w:rsidRDefault="0060077E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10</w:t>
            </w:r>
            <w:r w:rsidR="00886EEB" w:rsidRPr="007A1A2B">
              <w:rPr>
                <w:sz w:val="20"/>
                <w:szCs w:val="20"/>
                <w:lang w:val="es-MX" w:eastAsia="en-US"/>
              </w:rPr>
              <w:t>/</w:t>
            </w:r>
            <w:r w:rsidR="00CB7569" w:rsidRPr="007A1A2B">
              <w:rPr>
                <w:sz w:val="20"/>
                <w:szCs w:val="20"/>
                <w:lang w:val="es-MX" w:eastAsia="en-US"/>
              </w:rPr>
              <w:t>05</w:t>
            </w:r>
            <w:r w:rsidR="00B255D9" w:rsidRPr="007A1A2B">
              <w:rPr>
                <w:sz w:val="20"/>
                <w:szCs w:val="20"/>
                <w:lang w:val="es-MX" w:eastAsia="en-US"/>
              </w:rPr>
              <w:t>/2014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7A1A2B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7A1A2B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7A1A2B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7A1A2B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7A1A2B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AC24E8" w:rsidRPr="007A1A2B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7A1A2B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7A1A2B">
              <w:rPr>
                <w:sz w:val="20"/>
                <w:szCs w:val="20"/>
                <w:lang w:eastAsia="en-US"/>
              </w:rPr>
              <w:t xml:space="preserve">Analista </w:t>
            </w:r>
            <w:r w:rsidRPr="007A1A2B">
              <w:rPr>
                <w:sz w:val="20"/>
                <w:szCs w:val="20"/>
                <w:lang w:val="es-MX" w:eastAsia="en-US"/>
              </w:rPr>
              <w:t>de Sistemas / Departamento de Análisis y Diseño – 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60077E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10</w:t>
            </w:r>
            <w:r w:rsidR="00AC24E8" w:rsidRPr="007A1A2B">
              <w:rPr>
                <w:sz w:val="20"/>
                <w:szCs w:val="20"/>
                <w:lang w:val="es-MX" w:eastAsia="en-US"/>
              </w:rPr>
              <w:t>/</w:t>
            </w:r>
            <w:r w:rsidR="00CB7569" w:rsidRPr="007A1A2B">
              <w:rPr>
                <w:sz w:val="20"/>
                <w:szCs w:val="20"/>
                <w:lang w:val="es-MX" w:eastAsia="en-US"/>
              </w:rPr>
              <w:t>05</w:t>
            </w:r>
            <w:r w:rsidR="00B255D9" w:rsidRPr="007A1A2B">
              <w:rPr>
                <w:sz w:val="20"/>
                <w:szCs w:val="20"/>
                <w:lang w:val="es-MX" w:eastAsia="en-US"/>
              </w:rPr>
              <w:t>/2014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42"/>
      <w:footerReference w:type="even" r:id="rId143"/>
      <w:footerReference w:type="default" r:id="rId144"/>
      <w:headerReference w:type="first" r:id="rId14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369" w:rsidRDefault="00B77369" w:rsidP="00514F06">
      <w:pPr>
        <w:pStyle w:val="Ttulo1"/>
      </w:pPr>
      <w:r>
        <w:separator/>
      </w:r>
    </w:p>
  </w:endnote>
  <w:endnote w:type="continuationSeparator" w:id="0">
    <w:p w:rsidR="00B77369" w:rsidRDefault="00B7736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C05" w:rsidRDefault="00D64C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64C05" w:rsidRDefault="00D64C0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64C05" w:rsidRPr="00596B48" w:rsidTr="00B01427">
      <w:trPr>
        <w:trHeight w:val="539"/>
      </w:trPr>
      <w:tc>
        <w:tcPr>
          <w:tcW w:w="3331" w:type="dxa"/>
        </w:tcPr>
        <w:p w:rsidR="00D64C05" w:rsidRPr="00596B48" w:rsidRDefault="00D64C05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35279BA" wp14:editId="4E14AFAF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D64C05" w:rsidRPr="00B01427" w:rsidRDefault="00D64C05" w:rsidP="00B255D9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D64C05" w:rsidRPr="00596B48" w:rsidRDefault="00D64C05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F3D94">
            <w:rPr>
              <w:rFonts w:ascii="Arial" w:hAnsi="Arial" w:cs="Arial"/>
              <w:noProof/>
            </w:rPr>
            <w:t>71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F3D94">
            <w:rPr>
              <w:rFonts w:ascii="Arial" w:hAnsi="Arial" w:cs="Arial"/>
              <w:noProof/>
            </w:rPr>
            <w:t>72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D64C05" w:rsidRPr="00596B48" w:rsidRDefault="00D64C05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369" w:rsidRDefault="00B77369" w:rsidP="00514F06">
      <w:pPr>
        <w:pStyle w:val="Ttulo1"/>
      </w:pPr>
      <w:r>
        <w:separator/>
      </w:r>
    </w:p>
  </w:footnote>
  <w:footnote w:type="continuationSeparator" w:id="0">
    <w:p w:rsidR="00B77369" w:rsidRDefault="00B7736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D64C05" w:rsidRPr="00375A5D" w:rsidTr="003E5D6F">
      <w:tc>
        <w:tcPr>
          <w:tcW w:w="4604" w:type="dxa"/>
        </w:tcPr>
        <w:p w:rsidR="00D64C05" w:rsidRPr="00375A5D" w:rsidRDefault="00D64C05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D64C05" w:rsidRPr="00375A5D" w:rsidRDefault="00D64C05" w:rsidP="00D80C1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5</w:t>
          </w:r>
        </w:p>
      </w:tc>
    </w:tr>
    <w:tr w:rsidR="00D64C05" w:rsidRPr="00F52321" w:rsidTr="003E5D6F">
      <w:tc>
        <w:tcPr>
          <w:tcW w:w="4604" w:type="dxa"/>
        </w:tcPr>
        <w:p w:rsidR="00D64C05" w:rsidRPr="000A6ADC" w:rsidRDefault="00D64C05" w:rsidP="006A35D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CUROLMOV44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CapturarVentasConsignación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D64C05" w:rsidRPr="00DF6EA0" w:rsidRDefault="00D64C05" w:rsidP="002719D9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30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04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D64C05" w:rsidRDefault="00D64C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D64C05" w:rsidTr="003104A1">
      <w:trPr>
        <w:cantSplit/>
        <w:trHeight w:val="1412"/>
      </w:trPr>
      <w:tc>
        <w:tcPr>
          <w:tcW w:w="10114" w:type="dxa"/>
          <w:vAlign w:val="center"/>
        </w:tcPr>
        <w:p w:rsidR="00D64C05" w:rsidRDefault="00D64C05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D64C05" w:rsidRPr="00872B53" w:rsidRDefault="00D64C05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D64C05" w:rsidRDefault="00D64C05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AC62ADE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203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color w:val="auto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">
    <w:nsid w:val="04961C63"/>
    <w:multiLevelType w:val="hybridMultilevel"/>
    <w:tmpl w:val="20E2D0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A4FE4"/>
    <w:multiLevelType w:val="multilevel"/>
    <w:tmpl w:val="B1442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  <w:u w:val="none"/>
      </w:rPr>
    </w:lvl>
  </w:abstractNum>
  <w:abstractNum w:abstractNumId="3">
    <w:nsid w:val="05DC6B51"/>
    <w:multiLevelType w:val="multilevel"/>
    <w:tmpl w:val="3F4247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628608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5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37254F2E"/>
    <w:multiLevelType w:val="multilevel"/>
    <w:tmpl w:val="47341F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i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i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9A35716"/>
    <w:multiLevelType w:val="multilevel"/>
    <w:tmpl w:val="7EDE70F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color w:val="auto"/>
        <w:sz w:val="20"/>
        <w:szCs w:val="20"/>
        <w:u w:val="none"/>
        <w:lang w:val="es-MX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1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2">
    <w:nsid w:val="489E23B5"/>
    <w:multiLevelType w:val="multilevel"/>
    <w:tmpl w:val="1E20F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350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9421DE9"/>
    <w:multiLevelType w:val="multilevel"/>
    <w:tmpl w:val="6DE6AE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1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6">
    <w:nsid w:val="5575265D"/>
    <w:multiLevelType w:val="multilevel"/>
    <w:tmpl w:val="B9B25D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7">
    <w:nsid w:val="55F14D65"/>
    <w:multiLevelType w:val="multilevel"/>
    <w:tmpl w:val="BD669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18">
    <w:nsid w:val="5CFB5E98"/>
    <w:multiLevelType w:val="multilevel"/>
    <w:tmpl w:val="051C504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szCs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048" w:hanging="936"/>
      </w:pPr>
      <w:rPr>
        <w:b w:val="0"/>
        <w:strike w:val="0"/>
        <w:dstrike w:val="0"/>
        <w:color w:val="auto"/>
        <w:sz w:val="2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trike w:val="0"/>
        <w:dstrike w:val="0"/>
        <w:sz w:val="2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  <w:szCs w:val="20"/>
      </w:rPr>
    </w:lvl>
  </w:abstractNum>
  <w:abstractNum w:abstractNumId="19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1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5B060DC"/>
    <w:multiLevelType w:val="multilevel"/>
    <w:tmpl w:val="DB84E5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3">
    <w:nsid w:val="69A23D8D"/>
    <w:multiLevelType w:val="hybridMultilevel"/>
    <w:tmpl w:val="F2985D44"/>
    <w:lvl w:ilvl="0" w:tplc="0C0A000D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AD002FD"/>
    <w:multiLevelType w:val="hybridMultilevel"/>
    <w:tmpl w:val="BD60B7E2"/>
    <w:lvl w:ilvl="0" w:tplc="0C0A000D">
      <w:numFmt w:val="bullet"/>
      <w:lvlText w:val="-"/>
      <w:lvlJc w:val="left"/>
      <w:pPr>
        <w:ind w:left="976" w:hanging="360"/>
      </w:pPr>
      <w:rPr>
        <w:rFonts w:ascii="Arial Narrow" w:eastAsia="Times New Roman" w:hAnsi="Arial Narrow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26">
    <w:nsid w:val="74CA30A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5EA76B0"/>
    <w:multiLevelType w:val="multilevel"/>
    <w:tmpl w:val="75DE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8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9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F1485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num w:numId="1">
    <w:abstractNumId w:val="6"/>
  </w:num>
  <w:num w:numId="2">
    <w:abstractNumId w:val="21"/>
  </w:num>
  <w:num w:numId="3">
    <w:abstractNumId w:val="14"/>
  </w:num>
  <w:num w:numId="4">
    <w:abstractNumId w:val="7"/>
  </w:num>
  <w:num w:numId="5">
    <w:abstractNumId w:val="8"/>
  </w:num>
  <w:num w:numId="6">
    <w:abstractNumId w:val="19"/>
  </w:num>
  <w:num w:numId="7">
    <w:abstractNumId w:val="20"/>
  </w:num>
  <w:num w:numId="8">
    <w:abstractNumId w:val="29"/>
  </w:num>
  <w:num w:numId="9">
    <w:abstractNumId w:val="15"/>
  </w:num>
  <w:num w:numId="10">
    <w:abstractNumId w:val="2"/>
  </w:num>
  <w:num w:numId="11">
    <w:abstractNumId w:val="28"/>
  </w:num>
  <w:num w:numId="12">
    <w:abstractNumId w:val="11"/>
  </w:num>
  <w:num w:numId="13">
    <w:abstractNumId w:val="4"/>
  </w:num>
  <w:num w:numId="14">
    <w:abstractNumId w:val="5"/>
  </w:num>
  <w:num w:numId="15">
    <w:abstractNumId w:val="30"/>
  </w:num>
  <w:num w:numId="16">
    <w:abstractNumId w:val="13"/>
  </w:num>
  <w:num w:numId="17">
    <w:abstractNumId w:val="27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22"/>
  </w:num>
  <w:num w:numId="21">
    <w:abstractNumId w:val="10"/>
  </w:num>
  <w:num w:numId="22">
    <w:abstractNumId w:val="23"/>
  </w:num>
  <w:num w:numId="23">
    <w:abstractNumId w:val="0"/>
  </w:num>
  <w:num w:numId="24">
    <w:abstractNumId w:val="1"/>
  </w:num>
  <w:num w:numId="25">
    <w:abstractNumId w:val="26"/>
  </w:num>
  <w:num w:numId="26">
    <w:abstractNumId w:val="25"/>
  </w:num>
  <w:num w:numId="27">
    <w:abstractNumId w:val="17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 w:numId="32">
    <w:abstractNumId w:val="12"/>
  </w:num>
  <w:num w:numId="33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107A"/>
    <w:rsid w:val="00006873"/>
    <w:rsid w:val="0000718B"/>
    <w:rsid w:val="00007FB3"/>
    <w:rsid w:val="0001116F"/>
    <w:rsid w:val="0001519F"/>
    <w:rsid w:val="00015CDF"/>
    <w:rsid w:val="0001605B"/>
    <w:rsid w:val="00017BE1"/>
    <w:rsid w:val="000215B5"/>
    <w:rsid w:val="00021905"/>
    <w:rsid w:val="000231BC"/>
    <w:rsid w:val="00030CC9"/>
    <w:rsid w:val="00030E3C"/>
    <w:rsid w:val="000330BE"/>
    <w:rsid w:val="00033722"/>
    <w:rsid w:val="00035ED0"/>
    <w:rsid w:val="00037466"/>
    <w:rsid w:val="0004188C"/>
    <w:rsid w:val="00042B90"/>
    <w:rsid w:val="00047BA4"/>
    <w:rsid w:val="0005001B"/>
    <w:rsid w:val="000522C6"/>
    <w:rsid w:val="000542DC"/>
    <w:rsid w:val="000543D8"/>
    <w:rsid w:val="00055766"/>
    <w:rsid w:val="00056203"/>
    <w:rsid w:val="000605DC"/>
    <w:rsid w:val="000623CD"/>
    <w:rsid w:val="00062D70"/>
    <w:rsid w:val="00063BE6"/>
    <w:rsid w:val="000671A5"/>
    <w:rsid w:val="00071A37"/>
    <w:rsid w:val="00074144"/>
    <w:rsid w:val="00074319"/>
    <w:rsid w:val="00075E0A"/>
    <w:rsid w:val="000819BF"/>
    <w:rsid w:val="000828C2"/>
    <w:rsid w:val="00082AAD"/>
    <w:rsid w:val="00082CD4"/>
    <w:rsid w:val="000832EC"/>
    <w:rsid w:val="0009006E"/>
    <w:rsid w:val="000918B1"/>
    <w:rsid w:val="00092B29"/>
    <w:rsid w:val="000952D6"/>
    <w:rsid w:val="00095EE7"/>
    <w:rsid w:val="00096C7E"/>
    <w:rsid w:val="00097B9F"/>
    <w:rsid w:val="000A1564"/>
    <w:rsid w:val="000A2BB6"/>
    <w:rsid w:val="000A2D4A"/>
    <w:rsid w:val="000A37A1"/>
    <w:rsid w:val="000A5CDA"/>
    <w:rsid w:val="000A6ADC"/>
    <w:rsid w:val="000A7402"/>
    <w:rsid w:val="000A77DF"/>
    <w:rsid w:val="000B0B66"/>
    <w:rsid w:val="000B148E"/>
    <w:rsid w:val="000B523A"/>
    <w:rsid w:val="000B5641"/>
    <w:rsid w:val="000C1937"/>
    <w:rsid w:val="000C45BD"/>
    <w:rsid w:val="000C4F94"/>
    <w:rsid w:val="000D416A"/>
    <w:rsid w:val="000D4DD3"/>
    <w:rsid w:val="000D5B6A"/>
    <w:rsid w:val="000E208A"/>
    <w:rsid w:val="000E3039"/>
    <w:rsid w:val="000E7CEF"/>
    <w:rsid w:val="000E7D31"/>
    <w:rsid w:val="000F0465"/>
    <w:rsid w:val="000F0AEC"/>
    <w:rsid w:val="000F0BBA"/>
    <w:rsid w:val="000F103B"/>
    <w:rsid w:val="000F15AB"/>
    <w:rsid w:val="000F175B"/>
    <w:rsid w:val="000F1CDD"/>
    <w:rsid w:val="000F31CD"/>
    <w:rsid w:val="000F3582"/>
    <w:rsid w:val="00100255"/>
    <w:rsid w:val="001002A9"/>
    <w:rsid w:val="00100487"/>
    <w:rsid w:val="00103A6E"/>
    <w:rsid w:val="00103CD5"/>
    <w:rsid w:val="00106A74"/>
    <w:rsid w:val="00111303"/>
    <w:rsid w:val="001117A7"/>
    <w:rsid w:val="00111B27"/>
    <w:rsid w:val="00111B28"/>
    <w:rsid w:val="001128FF"/>
    <w:rsid w:val="0011637E"/>
    <w:rsid w:val="00116A64"/>
    <w:rsid w:val="00117AE0"/>
    <w:rsid w:val="00121E7A"/>
    <w:rsid w:val="00125E35"/>
    <w:rsid w:val="0013208A"/>
    <w:rsid w:val="0013530E"/>
    <w:rsid w:val="00136627"/>
    <w:rsid w:val="00137669"/>
    <w:rsid w:val="00141441"/>
    <w:rsid w:val="001416D3"/>
    <w:rsid w:val="00141F7A"/>
    <w:rsid w:val="0014339B"/>
    <w:rsid w:val="001436DC"/>
    <w:rsid w:val="00150BF3"/>
    <w:rsid w:val="00151F74"/>
    <w:rsid w:val="00152B43"/>
    <w:rsid w:val="00152C0A"/>
    <w:rsid w:val="00155B9F"/>
    <w:rsid w:val="00160034"/>
    <w:rsid w:val="0016286E"/>
    <w:rsid w:val="0016332D"/>
    <w:rsid w:val="00165DA7"/>
    <w:rsid w:val="00167980"/>
    <w:rsid w:val="00171CCD"/>
    <w:rsid w:val="001725B9"/>
    <w:rsid w:val="0017341C"/>
    <w:rsid w:val="0017419E"/>
    <w:rsid w:val="0017427A"/>
    <w:rsid w:val="0017686C"/>
    <w:rsid w:val="00177278"/>
    <w:rsid w:val="00177951"/>
    <w:rsid w:val="00180590"/>
    <w:rsid w:val="001815DB"/>
    <w:rsid w:val="00182328"/>
    <w:rsid w:val="00182359"/>
    <w:rsid w:val="00183043"/>
    <w:rsid w:val="00183F8B"/>
    <w:rsid w:val="00184046"/>
    <w:rsid w:val="001855D4"/>
    <w:rsid w:val="00185B8C"/>
    <w:rsid w:val="0019171A"/>
    <w:rsid w:val="00194440"/>
    <w:rsid w:val="001A0596"/>
    <w:rsid w:val="001A0C6B"/>
    <w:rsid w:val="001A5390"/>
    <w:rsid w:val="001A60C2"/>
    <w:rsid w:val="001B09A2"/>
    <w:rsid w:val="001B100F"/>
    <w:rsid w:val="001B1A4A"/>
    <w:rsid w:val="001B1B75"/>
    <w:rsid w:val="001B254E"/>
    <w:rsid w:val="001B414F"/>
    <w:rsid w:val="001B598F"/>
    <w:rsid w:val="001B60AE"/>
    <w:rsid w:val="001C064B"/>
    <w:rsid w:val="001C19C0"/>
    <w:rsid w:val="001C25DD"/>
    <w:rsid w:val="001C4ABE"/>
    <w:rsid w:val="001C7F44"/>
    <w:rsid w:val="001D05C9"/>
    <w:rsid w:val="001D0DC0"/>
    <w:rsid w:val="001D115D"/>
    <w:rsid w:val="001D1534"/>
    <w:rsid w:val="001D2D8D"/>
    <w:rsid w:val="001D3E33"/>
    <w:rsid w:val="001D4B3B"/>
    <w:rsid w:val="001D4DE2"/>
    <w:rsid w:val="001D7CF9"/>
    <w:rsid w:val="001E20AD"/>
    <w:rsid w:val="001E22FA"/>
    <w:rsid w:val="001E524D"/>
    <w:rsid w:val="001F2081"/>
    <w:rsid w:val="001F26E5"/>
    <w:rsid w:val="001F2BD6"/>
    <w:rsid w:val="001F34A1"/>
    <w:rsid w:val="001F395B"/>
    <w:rsid w:val="001F3C0D"/>
    <w:rsid w:val="001F3D43"/>
    <w:rsid w:val="001F46E2"/>
    <w:rsid w:val="001F5558"/>
    <w:rsid w:val="001F579F"/>
    <w:rsid w:val="001F6E84"/>
    <w:rsid w:val="0020099B"/>
    <w:rsid w:val="00203741"/>
    <w:rsid w:val="002055DA"/>
    <w:rsid w:val="002065C2"/>
    <w:rsid w:val="00211783"/>
    <w:rsid w:val="00212556"/>
    <w:rsid w:val="00214B05"/>
    <w:rsid w:val="002177DF"/>
    <w:rsid w:val="00220011"/>
    <w:rsid w:val="002227B1"/>
    <w:rsid w:val="00225DC0"/>
    <w:rsid w:val="0022637D"/>
    <w:rsid w:val="002270AF"/>
    <w:rsid w:val="00227281"/>
    <w:rsid w:val="00230340"/>
    <w:rsid w:val="002311A2"/>
    <w:rsid w:val="00232885"/>
    <w:rsid w:val="00232E68"/>
    <w:rsid w:val="002418CD"/>
    <w:rsid w:val="002423AA"/>
    <w:rsid w:val="002424FE"/>
    <w:rsid w:val="00243A2E"/>
    <w:rsid w:val="00243D7B"/>
    <w:rsid w:val="00245A88"/>
    <w:rsid w:val="0024718F"/>
    <w:rsid w:val="0024738D"/>
    <w:rsid w:val="00250242"/>
    <w:rsid w:val="002503CA"/>
    <w:rsid w:val="00250ED5"/>
    <w:rsid w:val="00252DE9"/>
    <w:rsid w:val="0025365C"/>
    <w:rsid w:val="00255F07"/>
    <w:rsid w:val="002575F7"/>
    <w:rsid w:val="00257B16"/>
    <w:rsid w:val="00261EC0"/>
    <w:rsid w:val="00261ED6"/>
    <w:rsid w:val="0026575A"/>
    <w:rsid w:val="00265798"/>
    <w:rsid w:val="0026620F"/>
    <w:rsid w:val="002678EA"/>
    <w:rsid w:val="002719D9"/>
    <w:rsid w:val="002722CC"/>
    <w:rsid w:val="00273C29"/>
    <w:rsid w:val="002746A3"/>
    <w:rsid w:val="0027680F"/>
    <w:rsid w:val="002775F9"/>
    <w:rsid w:val="00280307"/>
    <w:rsid w:val="002807D7"/>
    <w:rsid w:val="00284895"/>
    <w:rsid w:val="00287979"/>
    <w:rsid w:val="00293518"/>
    <w:rsid w:val="00293D75"/>
    <w:rsid w:val="00295344"/>
    <w:rsid w:val="00297D30"/>
    <w:rsid w:val="002A1C58"/>
    <w:rsid w:val="002A24A9"/>
    <w:rsid w:val="002A3AF1"/>
    <w:rsid w:val="002B08A6"/>
    <w:rsid w:val="002B0AE6"/>
    <w:rsid w:val="002B0F80"/>
    <w:rsid w:val="002B1EBB"/>
    <w:rsid w:val="002B34C8"/>
    <w:rsid w:val="002B52ED"/>
    <w:rsid w:val="002B6440"/>
    <w:rsid w:val="002B7DAA"/>
    <w:rsid w:val="002C22C8"/>
    <w:rsid w:val="002C29E1"/>
    <w:rsid w:val="002C4FDC"/>
    <w:rsid w:val="002D0C5D"/>
    <w:rsid w:val="002D2A67"/>
    <w:rsid w:val="002D6E72"/>
    <w:rsid w:val="002D7C7F"/>
    <w:rsid w:val="002E3308"/>
    <w:rsid w:val="002E67FD"/>
    <w:rsid w:val="002E6D38"/>
    <w:rsid w:val="002E6E0F"/>
    <w:rsid w:val="002E79E5"/>
    <w:rsid w:val="002F163D"/>
    <w:rsid w:val="002F1831"/>
    <w:rsid w:val="002F2331"/>
    <w:rsid w:val="002F2A60"/>
    <w:rsid w:val="002F2BBC"/>
    <w:rsid w:val="002F3D94"/>
    <w:rsid w:val="002F41C8"/>
    <w:rsid w:val="002F5206"/>
    <w:rsid w:val="002F60E2"/>
    <w:rsid w:val="002F6445"/>
    <w:rsid w:val="00305961"/>
    <w:rsid w:val="00305EBC"/>
    <w:rsid w:val="003066B1"/>
    <w:rsid w:val="00306D11"/>
    <w:rsid w:val="00307F0B"/>
    <w:rsid w:val="003104A1"/>
    <w:rsid w:val="0031070D"/>
    <w:rsid w:val="00310C5B"/>
    <w:rsid w:val="00311496"/>
    <w:rsid w:val="0031217A"/>
    <w:rsid w:val="003205AE"/>
    <w:rsid w:val="00321B69"/>
    <w:rsid w:val="00322E1F"/>
    <w:rsid w:val="003239C1"/>
    <w:rsid w:val="00324670"/>
    <w:rsid w:val="00324AB0"/>
    <w:rsid w:val="00324E00"/>
    <w:rsid w:val="003254FC"/>
    <w:rsid w:val="00325B80"/>
    <w:rsid w:val="0032728A"/>
    <w:rsid w:val="003356C2"/>
    <w:rsid w:val="00336A54"/>
    <w:rsid w:val="003400C4"/>
    <w:rsid w:val="003420E9"/>
    <w:rsid w:val="003431FC"/>
    <w:rsid w:val="00345480"/>
    <w:rsid w:val="003474D2"/>
    <w:rsid w:val="0034773B"/>
    <w:rsid w:val="00351330"/>
    <w:rsid w:val="0035410E"/>
    <w:rsid w:val="00355410"/>
    <w:rsid w:val="00361B17"/>
    <w:rsid w:val="003623FD"/>
    <w:rsid w:val="0036436D"/>
    <w:rsid w:val="00367AFC"/>
    <w:rsid w:val="00375EB5"/>
    <w:rsid w:val="003767A1"/>
    <w:rsid w:val="00381530"/>
    <w:rsid w:val="003817A4"/>
    <w:rsid w:val="00382472"/>
    <w:rsid w:val="00382908"/>
    <w:rsid w:val="00382DAE"/>
    <w:rsid w:val="00385FF5"/>
    <w:rsid w:val="00386D67"/>
    <w:rsid w:val="00387905"/>
    <w:rsid w:val="003907BC"/>
    <w:rsid w:val="00393364"/>
    <w:rsid w:val="00394891"/>
    <w:rsid w:val="0039708B"/>
    <w:rsid w:val="003A293C"/>
    <w:rsid w:val="003A41CD"/>
    <w:rsid w:val="003A62B0"/>
    <w:rsid w:val="003A64BC"/>
    <w:rsid w:val="003A7F0E"/>
    <w:rsid w:val="003B0B88"/>
    <w:rsid w:val="003B1A3D"/>
    <w:rsid w:val="003B24FD"/>
    <w:rsid w:val="003B428D"/>
    <w:rsid w:val="003C0CEB"/>
    <w:rsid w:val="003C1C04"/>
    <w:rsid w:val="003C3DCC"/>
    <w:rsid w:val="003C50F8"/>
    <w:rsid w:val="003C58D0"/>
    <w:rsid w:val="003C597C"/>
    <w:rsid w:val="003C6546"/>
    <w:rsid w:val="003C7F9F"/>
    <w:rsid w:val="003E1454"/>
    <w:rsid w:val="003E20DC"/>
    <w:rsid w:val="003E2ED4"/>
    <w:rsid w:val="003E334A"/>
    <w:rsid w:val="003E5064"/>
    <w:rsid w:val="003E5882"/>
    <w:rsid w:val="003E5D3C"/>
    <w:rsid w:val="003E5D6F"/>
    <w:rsid w:val="003E625B"/>
    <w:rsid w:val="003F0F3A"/>
    <w:rsid w:val="003F2901"/>
    <w:rsid w:val="003F2B87"/>
    <w:rsid w:val="003F4CF3"/>
    <w:rsid w:val="003F6CF5"/>
    <w:rsid w:val="003F6D00"/>
    <w:rsid w:val="003F6DBA"/>
    <w:rsid w:val="00401B7F"/>
    <w:rsid w:val="0040213D"/>
    <w:rsid w:val="00402A5A"/>
    <w:rsid w:val="00405B09"/>
    <w:rsid w:val="00405E68"/>
    <w:rsid w:val="0040757A"/>
    <w:rsid w:val="0041025F"/>
    <w:rsid w:val="00410741"/>
    <w:rsid w:val="00412090"/>
    <w:rsid w:val="004137BC"/>
    <w:rsid w:val="004155B1"/>
    <w:rsid w:val="00415900"/>
    <w:rsid w:val="00417F67"/>
    <w:rsid w:val="00420870"/>
    <w:rsid w:val="00421070"/>
    <w:rsid w:val="004221E8"/>
    <w:rsid w:val="00422D58"/>
    <w:rsid w:val="004231DC"/>
    <w:rsid w:val="004248DE"/>
    <w:rsid w:val="00431B2B"/>
    <w:rsid w:val="004321CC"/>
    <w:rsid w:val="00433423"/>
    <w:rsid w:val="0043793F"/>
    <w:rsid w:val="00441A47"/>
    <w:rsid w:val="00447341"/>
    <w:rsid w:val="004474F6"/>
    <w:rsid w:val="004515F5"/>
    <w:rsid w:val="0045227F"/>
    <w:rsid w:val="004540D6"/>
    <w:rsid w:val="00457ADF"/>
    <w:rsid w:val="00460E52"/>
    <w:rsid w:val="00461371"/>
    <w:rsid w:val="0046641A"/>
    <w:rsid w:val="00466A23"/>
    <w:rsid w:val="00467304"/>
    <w:rsid w:val="00473B78"/>
    <w:rsid w:val="00476793"/>
    <w:rsid w:val="00481C4A"/>
    <w:rsid w:val="00481F9E"/>
    <w:rsid w:val="00485373"/>
    <w:rsid w:val="00485FBF"/>
    <w:rsid w:val="00486F40"/>
    <w:rsid w:val="00490005"/>
    <w:rsid w:val="004907C8"/>
    <w:rsid w:val="004908BA"/>
    <w:rsid w:val="0049112A"/>
    <w:rsid w:val="00491B4C"/>
    <w:rsid w:val="00492EA4"/>
    <w:rsid w:val="00493DFC"/>
    <w:rsid w:val="004A059F"/>
    <w:rsid w:val="004A2023"/>
    <w:rsid w:val="004B0932"/>
    <w:rsid w:val="004B0D88"/>
    <w:rsid w:val="004B1EE8"/>
    <w:rsid w:val="004B1F0D"/>
    <w:rsid w:val="004B33D6"/>
    <w:rsid w:val="004B346D"/>
    <w:rsid w:val="004B3FB5"/>
    <w:rsid w:val="004B5F05"/>
    <w:rsid w:val="004B623B"/>
    <w:rsid w:val="004B632F"/>
    <w:rsid w:val="004C46C0"/>
    <w:rsid w:val="004C6FCB"/>
    <w:rsid w:val="004C78B4"/>
    <w:rsid w:val="004D03BE"/>
    <w:rsid w:val="004D10E8"/>
    <w:rsid w:val="004D3112"/>
    <w:rsid w:val="004D3EBE"/>
    <w:rsid w:val="004D45D6"/>
    <w:rsid w:val="004D5644"/>
    <w:rsid w:val="004D6F9B"/>
    <w:rsid w:val="004D7EFA"/>
    <w:rsid w:val="004E1050"/>
    <w:rsid w:val="004E23D0"/>
    <w:rsid w:val="004E3F95"/>
    <w:rsid w:val="004E54F0"/>
    <w:rsid w:val="004E6B24"/>
    <w:rsid w:val="004F049D"/>
    <w:rsid w:val="004F08A8"/>
    <w:rsid w:val="004F1C65"/>
    <w:rsid w:val="004F1E52"/>
    <w:rsid w:val="004F4AB5"/>
    <w:rsid w:val="004F6527"/>
    <w:rsid w:val="00500AFB"/>
    <w:rsid w:val="0050272A"/>
    <w:rsid w:val="005038A5"/>
    <w:rsid w:val="00504398"/>
    <w:rsid w:val="00504B3B"/>
    <w:rsid w:val="0050675E"/>
    <w:rsid w:val="005077EB"/>
    <w:rsid w:val="0051077C"/>
    <w:rsid w:val="005142F7"/>
    <w:rsid w:val="00514770"/>
    <w:rsid w:val="00514F06"/>
    <w:rsid w:val="005151EB"/>
    <w:rsid w:val="00517135"/>
    <w:rsid w:val="00521B69"/>
    <w:rsid w:val="00523118"/>
    <w:rsid w:val="005249B6"/>
    <w:rsid w:val="005276A2"/>
    <w:rsid w:val="005334F4"/>
    <w:rsid w:val="00533962"/>
    <w:rsid w:val="005357CD"/>
    <w:rsid w:val="00535CE2"/>
    <w:rsid w:val="00535DEA"/>
    <w:rsid w:val="00536276"/>
    <w:rsid w:val="00536312"/>
    <w:rsid w:val="005377F0"/>
    <w:rsid w:val="00537CB4"/>
    <w:rsid w:val="005402BA"/>
    <w:rsid w:val="00540756"/>
    <w:rsid w:val="005415B7"/>
    <w:rsid w:val="0054202A"/>
    <w:rsid w:val="005427FB"/>
    <w:rsid w:val="005428D7"/>
    <w:rsid w:val="00542AA6"/>
    <w:rsid w:val="005441A6"/>
    <w:rsid w:val="00544C2F"/>
    <w:rsid w:val="00551325"/>
    <w:rsid w:val="00552552"/>
    <w:rsid w:val="00552C70"/>
    <w:rsid w:val="005531CE"/>
    <w:rsid w:val="005560A2"/>
    <w:rsid w:val="0055703F"/>
    <w:rsid w:val="00557C5A"/>
    <w:rsid w:val="005619D7"/>
    <w:rsid w:val="00561FF6"/>
    <w:rsid w:val="005649C0"/>
    <w:rsid w:val="00572DCE"/>
    <w:rsid w:val="005742E9"/>
    <w:rsid w:val="005744C2"/>
    <w:rsid w:val="00574C01"/>
    <w:rsid w:val="00576FFB"/>
    <w:rsid w:val="005771DD"/>
    <w:rsid w:val="00580188"/>
    <w:rsid w:val="0058787A"/>
    <w:rsid w:val="005907FE"/>
    <w:rsid w:val="00591EB1"/>
    <w:rsid w:val="00592D43"/>
    <w:rsid w:val="00592D88"/>
    <w:rsid w:val="00593042"/>
    <w:rsid w:val="00594AE2"/>
    <w:rsid w:val="00596B48"/>
    <w:rsid w:val="005A09F5"/>
    <w:rsid w:val="005A14E5"/>
    <w:rsid w:val="005A2CB6"/>
    <w:rsid w:val="005A3EF8"/>
    <w:rsid w:val="005A45B6"/>
    <w:rsid w:val="005A4B95"/>
    <w:rsid w:val="005A5DB9"/>
    <w:rsid w:val="005A6897"/>
    <w:rsid w:val="005A7307"/>
    <w:rsid w:val="005A7A4E"/>
    <w:rsid w:val="005C1B2B"/>
    <w:rsid w:val="005C3810"/>
    <w:rsid w:val="005C3816"/>
    <w:rsid w:val="005C45A9"/>
    <w:rsid w:val="005C4D83"/>
    <w:rsid w:val="005C5269"/>
    <w:rsid w:val="005C5391"/>
    <w:rsid w:val="005C6283"/>
    <w:rsid w:val="005C6CFB"/>
    <w:rsid w:val="005C6DBF"/>
    <w:rsid w:val="005C7ADA"/>
    <w:rsid w:val="005D1D74"/>
    <w:rsid w:val="005D23A6"/>
    <w:rsid w:val="005E1890"/>
    <w:rsid w:val="005E40E5"/>
    <w:rsid w:val="005F00F7"/>
    <w:rsid w:val="005F19FB"/>
    <w:rsid w:val="005F5106"/>
    <w:rsid w:val="005F62F2"/>
    <w:rsid w:val="005F672F"/>
    <w:rsid w:val="005F738D"/>
    <w:rsid w:val="0060077E"/>
    <w:rsid w:val="0060151C"/>
    <w:rsid w:val="0060165C"/>
    <w:rsid w:val="00601891"/>
    <w:rsid w:val="0060399E"/>
    <w:rsid w:val="00604490"/>
    <w:rsid w:val="006061EA"/>
    <w:rsid w:val="006077E5"/>
    <w:rsid w:val="006105D3"/>
    <w:rsid w:val="00610A1E"/>
    <w:rsid w:val="0061340C"/>
    <w:rsid w:val="00613B0D"/>
    <w:rsid w:val="006140D5"/>
    <w:rsid w:val="006143DE"/>
    <w:rsid w:val="006234C4"/>
    <w:rsid w:val="006253BD"/>
    <w:rsid w:val="00626421"/>
    <w:rsid w:val="006264B4"/>
    <w:rsid w:val="00627605"/>
    <w:rsid w:val="00635285"/>
    <w:rsid w:val="00637600"/>
    <w:rsid w:val="006414F5"/>
    <w:rsid w:val="0065031F"/>
    <w:rsid w:val="00650698"/>
    <w:rsid w:val="006516D4"/>
    <w:rsid w:val="0065238B"/>
    <w:rsid w:val="00652D27"/>
    <w:rsid w:val="0065705F"/>
    <w:rsid w:val="00663959"/>
    <w:rsid w:val="00663D0B"/>
    <w:rsid w:val="00666D5E"/>
    <w:rsid w:val="00670158"/>
    <w:rsid w:val="0067172A"/>
    <w:rsid w:val="00671CF2"/>
    <w:rsid w:val="00671DCC"/>
    <w:rsid w:val="00671E5F"/>
    <w:rsid w:val="00672C40"/>
    <w:rsid w:val="00673906"/>
    <w:rsid w:val="00677B6B"/>
    <w:rsid w:val="00682686"/>
    <w:rsid w:val="00685FAE"/>
    <w:rsid w:val="006903CB"/>
    <w:rsid w:val="00691E3E"/>
    <w:rsid w:val="006920DE"/>
    <w:rsid w:val="0069222A"/>
    <w:rsid w:val="0069294B"/>
    <w:rsid w:val="00692952"/>
    <w:rsid w:val="00693A3E"/>
    <w:rsid w:val="00694AF1"/>
    <w:rsid w:val="006958E2"/>
    <w:rsid w:val="006A1233"/>
    <w:rsid w:val="006A14F5"/>
    <w:rsid w:val="006A2191"/>
    <w:rsid w:val="006A295A"/>
    <w:rsid w:val="006A35DA"/>
    <w:rsid w:val="006A4037"/>
    <w:rsid w:val="006A49EC"/>
    <w:rsid w:val="006A530B"/>
    <w:rsid w:val="006A6EE3"/>
    <w:rsid w:val="006B0946"/>
    <w:rsid w:val="006B249C"/>
    <w:rsid w:val="006B3E3E"/>
    <w:rsid w:val="006C07E2"/>
    <w:rsid w:val="006C0E6B"/>
    <w:rsid w:val="006C19A8"/>
    <w:rsid w:val="006C5969"/>
    <w:rsid w:val="006C5C55"/>
    <w:rsid w:val="006C697D"/>
    <w:rsid w:val="006C6CA8"/>
    <w:rsid w:val="006D1282"/>
    <w:rsid w:val="006D4BBA"/>
    <w:rsid w:val="006D52BC"/>
    <w:rsid w:val="006D6AE3"/>
    <w:rsid w:val="006D72F3"/>
    <w:rsid w:val="006D744B"/>
    <w:rsid w:val="006D7557"/>
    <w:rsid w:val="006E11BC"/>
    <w:rsid w:val="006E2291"/>
    <w:rsid w:val="006E3242"/>
    <w:rsid w:val="006E3428"/>
    <w:rsid w:val="006E3F2A"/>
    <w:rsid w:val="006E5DBC"/>
    <w:rsid w:val="006F11C6"/>
    <w:rsid w:val="006F20AC"/>
    <w:rsid w:val="006F4867"/>
    <w:rsid w:val="006F5FEF"/>
    <w:rsid w:val="006F6063"/>
    <w:rsid w:val="00703259"/>
    <w:rsid w:val="0070609E"/>
    <w:rsid w:val="00706C70"/>
    <w:rsid w:val="00707580"/>
    <w:rsid w:val="00707A7C"/>
    <w:rsid w:val="00710581"/>
    <w:rsid w:val="00711784"/>
    <w:rsid w:val="00713EFB"/>
    <w:rsid w:val="00716D72"/>
    <w:rsid w:val="00724CA2"/>
    <w:rsid w:val="00725FF1"/>
    <w:rsid w:val="00730DEC"/>
    <w:rsid w:val="007330AA"/>
    <w:rsid w:val="00736226"/>
    <w:rsid w:val="00737377"/>
    <w:rsid w:val="00740191"/>
    <w:rsid w:val="00742130"/>
    <w:rsid w:val="0074295A"/>
    <w:rsid w:val="00745A0C"/>
    <w:rsid w:val="00746A0D"/>
    <w:rsid w:val="00746BC1"/>
    <w:rsid w:val="00747EBD"/>
    <w:rsid w:val="00752DDD"/>
    <w:rsid w:val="00753D05"/>
    <w:rsid w:val="00757B6E"/>
    <w:rsid w:val="007609E2"/>
    <w:rsid w:val="00761AE9"/>
    <w:rsid w:val="00761B66"/>
    <w:rsid w:val="00762081"/>
    <w:rsid w:val="00764900"/>
    <w:rsid w:val="00764913"/>
    <w:rsid w:val="00764D12"/>
    <w:rsid w:val="00764FD7"/>
    <w:rsid w:val="00766512"/>
    <w:rsid w:val="0077082B"/>
    <w:rsid w:val="0077308C"/>
    <w:rsid w:val="0077385C"/>
    <w:rsid w:val="007741B0"/>
    <w:rsid w:val="00775F8E"/>
    <w:rsid w:val="00776682"/>
    <w:rsid w:val="007818B9"/>
    <w:rsid w:val="0078324D"/>
    <w:rsid w:val="007833A5"/>
    <w:rsid w:val="007846E4"/>
    <w:rsid w:val="00784763"/>
    <w:rsid w:val="00790C54"/>
    <w:rsid w:val="0079381E"/>
    <w:rsid w:val="007948BC"/>
    <w:rsid w:val="00796C01"/>
    <w:rsid w:val="00797670"/>
    <w:rsid w:val="00797FC3"/>
    <w:rsid w:val="007A06C1"/>
    <w:rsid w:val="007A1A2B"/>
    <w:rsid w:val="007A1FC8"/>
    <w:rsid w:val="007A4AC1"/>
    <w:rsid w:val="007A6076"/>
    <w:rsid w:val="007B10A9"/>
    <w:rsid w:val="007B22A9"/>
    <w:rsid w:val="007B3C9B"/>
    <w:rsid w:val="007B5228"/>
    <w:rsid w:val="007B6535"/>
    <w:rsid w:val="007B74D0"/>
    <w:rsid w:val="007B7EDC"/>
    <w:rsid w:val="007B7F77"/>
    <w:rsid w:val="007C3BBF"/>
    <w:rsid w:val="007C4140"/>
    <w:rsid w:val="007C65B9"/>
    <w:rsid w:val="007C6894"/>
    <w:rsid w:val="007D190B"/>
    <w:rsid w:val="007D2D49"/>
    <w:rsid w:val="007D34D0"/>
    <w:rsid w:val="007D6560"/>
    <w:rsid w:val="007D6B46"/>
    <w:rsid w:val="007D6FB8"/>
    <w:rsid w:val="007E2410"/>
    <w:rsid w:val="007E270E"/>
    <w:rsid w:val="007E2BE9"/>
    <w:rsid w:val="007E2CC4"/>
    <w:rsid w:val="007E334D"/>
    <w:rsid w:val="007E3AAF"/>
    <w:rsid w:val="007E4E4D"/>
    <w:rsid w:val="007E4F42"/>
    <w:rsid w:val="007E56C9"/>
    <w:rsid w:val="007E57EB"/>
    <w:rsid w:val="007E5A58"/>
    <w:rsid w:val="007E64F4"/>
    <w:rsid w:val="007E6A13"/>
    <w:rsid w:val="007E7F2E"/>
    <w:rsid w:val="007F0356"/>
    <w:rsid w:val="007F0C4A"/>
    <w:rsid w:val="007F289E"/>
    <w:rsid w:val="007F4C05"/>
    <w:rsid w:val="007F60EF"/>
    <w:rsid w:val="007F6183"/>
    <w:rsid w:val="007F6484"/>
    <w:rsid w:val="007F6A2B"/>
    <w:rsid w:val="007F6E31"/>
    <w:rsid w:val="007F7327"/>
    <w:rsid w:val="00800F7B"/>
    <w:rsid w:val="00801A53"/>
    <w:rsid w:val="00801DC6"/>
    <w:rsid w:val="008035BA"/>
    <w:rsid w:val="00804849"/>
    <w:rsid w:val="00805540"/>
    <w:rsid w:val="00806260"/>
    <w:rsid w:val="00810822"/>
    <w:rsid w:val="00813F82"/>
    <w:rsid w:val="00814539"/>
    <w:rsid w:val="00817318"/>
    <w:rsid w:val="008204EE"/>
    <w:rsid w:val="008213DC"/>
    <w:rsid w:val="00823D0B"/>
    <w:rsid w:val="00827D4A"/>
    <w:rsid w:val="00827F56"/>
    <w:rsid w:val="00830A3D"/>
    <w:rsid w:val="00830C78"/>
    <w:rsid w:val="00830ED4"/>
    <w:rsid w:val="00833ED3"/>
    <w:rsid w:val="00836FF1"/>
    <w:rsid w:val="0083708E"/>
    <w:rsid w:val="0084265E"/>
    <w:rsid w:val="0084340D"/>
    <w:rsid w:val="00847B4B"/>
    <w:rsid w:val="008532E6"/>
    <w:rsid w:val="00854263"/>
    <w:rsid w:val="0085726A"/>
    <w:rsid w:val="00857306"/>
    <w:rsid w:val="00857F13"/>
    <w:rsid w:val="00863AEC"/>
    <w:rsid w:val="008640E2"/>
    <w:rsid w:val="00864FD8"/>
    <w:rsid w:val="00867546"/>
    <w:rsid w:val="008678E0"/>
    <w:rsid w:val="00867AB2"/>
    <w:rsid w:val="00870E68"/>
    <w:rsid w:val="00870F40"/>
    <w:rsid w:val="00872B53"/>
    <w:rsid w:val="00873E2A"/>
    <w:rsid w:val="0087552E"/>
    <w:rsid w:val="00875747"/>
    <w:rsid w:val="00877019"/>
    <w:rsid w:val="00880037"/>
    <w:rsid w:val="00880086"/>
    <w:rsid w:val="00880237"/>
    <w:rsid w:val="00880858"/>
    <w:rsid w:val="008817CF"/>
    <w:rsid w:val="008825BD"/>
    <w:rsid w:val="00882846"/>
    <w:rsid w:val="008835CF"/>
    <w:rsid w:val="00883DA2"/>
    <w:rsid w:val="00886EEB"/>
    <w:rsid w:val="00887904"/>
    <w:rsid w:val="00891712"/>
    <w:rsid w:val="00892D47"/>
    <w:rsid w:val="008935DF"/>
    <w:rsid w:val="008936CB"/>
    <w:rsid w:val="00894B60"/>
    <w:rsid w:val="008976AD"/>
    <w:rsid w:val="008A19C2"/>
    <w:rsid w:val="008A251B"/>
    <w:rsid w:val="008A5673"/>
    <w:rsid w:val="008A7185"/>
    <w:rsid w:val="008A7708"/>
    <w:rsid w:val="008A7821"/>
    <w:rsid w:val="008B171D"/>
    <w:rsid w:val="008B18D7"/>
    <w:rsid w:val="008B28AE"/>
    <w:rsid w:val="008B41A5"/>
    <w:rsid w:val="008B42E3"/>
    <w:rsid w:val="008C05AF"/>
    <w:rsid w:val="008C08B2"/>
    <w:rsid w:val="008C27A5"/>
    <w:rsid w:val="008C345A"/>
    <w:rsid w:val="008C36EA"/>
    <w:rsid w:val="008C4059"/>
    <w:rsid w:val="008C4E91"/>
    <w:rsid w:val="008C79C4"/>
    <w:rsid w:val="008D059D"/>
    <w:rsid w:val="008D0700"/>
    <w:rsid w:val="008D45CF"/>
    <w:rsid w:val="008D5265"/>
    <w:rsid w:val="008D608D"/>
    <w:rsid w:val="008D61D0"/>
    <w:rsid w:val="008E00C1"/>
    <w:rsid w:val="008E266F"/>
    <w:rsid w:val="008E2E6B"/>
    <w:rsid w:val="008E38DC"/>
    <w:rsid w:val="008F0646"/>
    <w:rsid w:val="008F0F61"/>
    <w:rsid w:val="008F2D82"/>
    <w:rsid w:val="008F33E3"/>
    <w:rsid w:val="008F38FE"/>
    <w:rsid w:val="008F3ECA"/>
    <w:rsid w:val="008F4EDF"/>
    <w:rsid w:val="008F6564"/>
    <w:rsid w:val="008F7A87"/>
    <w:rsid w:val="009015BE"/>
    <w:rsid w:val="00902DCB"/>
    <w:rsid w:val="009032E1"/>
    <w:rsid w:val="0090453B"/>
    <w:rsid w:val="00905A53"/>
    <w:rsid w:val="00905E71"/>
    <w:rsid w:val="009062B1"/>
    <w:rsid w:val="00911DBD"/>
    <w:rsid w:val="009148E2"/>
    <w:rsid w:val="009157E6"/>
    <w:rsid w:val="00921223"/>
    <w:rsid w:val="00921551"/>
    <w:rsid w:val="009234AA"/>
    <w:rsid w:val="00923CEC"/>
    <w:rsid w:val="00925298"/>
    <w:rsid w:val="0092738D"/>
    <w:rsid w:val="00930C1B"/>
    <w:rsid w:val="009327EB"/>
    <w:rsid w:val="00932BB6"/>
    <w:rsid w:val="009334A0"/>
    <w:rsid w:val="00934350"/>
    <w:rsid w:val="009353A5"/>
    <w:rsid w:val="00937D9A"/>
    <w:rsid w:val="00940DE0"/>
    <w:rsid w:val="009446AF"/>
    <w:rsid w:val="00946744"/>
    <w:rsid w:val="00946D52"/>
    <w:rsid w:val="00946FEB"/>
    <w:rsid w:val="00951758"/>
    <w:rsid w:val="00952ADE"/>
    <w:rsid w:val="009547C4"/>
    <w:rsid w:val="00960F20"/>
    <w:rsid w:val="0096220D"/>
    <w:rsid w:val="0096313A"/>
    <w:rsid w:val="00963EF0"/>
    <w:rsid w:val="00966AB3"/>
    <w:rsid w:val="00971190"/>
    <w:rsid w:val="00971759"/>
    <w:rsid w:val="00972453"/>
    <w:rsid w:val="00972995"/>
    <w:rsid w:val="00973772"/>
    <w:rsid w:val="00976B16"/>
    <w:rsid w:val="009773EA"/>
    <w:rsid w:val="0098004B"/>
    <w:rsid w:val="00980368"/>
    <w:rsid w:val="00980DB7"/>
    <w:rsid w:val="0098115E"/>
    <w:rsid w:val="00981454"/>
    <w:rsid w:val="00982264"/>
    <w:rsid w:val="00982930"/>
    <w:rsid w:val="0098310D"/>
    <w:rsid w:val="00983677"/>
    <w:rsid w:val="009853B3"/>
    <w:rsid w:val="0098585E"/>
    <w:rsid w:val="009868B4"/>
    <w:rsid w:val="00987033"/>
    <w:rsid w:val="00987DA6"/>
    <w:rsid w:val="00991E62"/>
    <w:rsid w:val="00992A22"/>
    <w:rsid w:val="00992E9D"/>
    <w:rsid w:val="0099543D"/>
    <w:rsid w:val="00996128"/>
    <w:rsid w:val="0099679F"/>
    <w:rsid w:val="009A40C0"/>
    <w:rsid w:val="009A48DC"/>
    <w:rsid w:val="009A5CAB"/>
    <w:rsid w:val="009A6935"/>
    <w:rsid w:val="009A7AEB"/>
    <w:rsid w:val="009B1CDA"/>
    <w:rsid w:val="009B237A"/>
    <w:rsid w:val="009B260C"/>
    <w:rsid w:val="009B2DAD"/>
    <w:rsid w:val="009B2EA8"/>
    <w:rsid w:val="009B5ACE"/>
    <w:rsid w:val="009B62EA"/>
    <w:rsid w:val="009B69CE"/>
    <w:rsid w:val="009C1103"/>
    <w:rsid w:val="009C131E"/>
    <w:rsid w:val="009C403D"/>
    <w:rsid w:val="009C42D4"/>
    <w:rsid w:val="009C4928"/>
    <w:rsid w:val="009C637E"/>
    <w:rsid w:val="009C6DF2"/>
    <w:rsid w:val="009C7CE7"/>
    <w:rsid w:val="009D1FC7"/>
    <w:rsid w:val="009D2734"/>
    <w:rsid w:val="009D2774"/>
    <w:rsid w:val="009D4D2B"/>
    <w:rsid w:val="009D529F"/>
    <w:rsid w:val="009D540F"/>
    <w:rsid w:val="009E653C"/>
    <w:rsid w:val="009E76D2"/>
    <w:rsid w:val="009F141E"/>
    <w:rsid w:val="009F2204"/>
    <w:rsid w:val="009F298A"/>
    <w:rsid w:val="009F4BA8"/>
    <w:rsid w:val="009F626C"/>
    <w:rsid w:val="009F63D6"/>
    <w:rsid w:val="009F6D98"/>
    <w:rsid w:val="00A006C5"/>
    <w:rsid w:val="00A052FA"/>
    <w:rsid w:val="00A07D32"/>
    <w:rsid w:val="00A126BB"/>
    <w:rsid w:val="00A14130"/>
    <w:rsid w:val="00A1565F"/>
    <w:rsid w:val="00A23422"/>
    <w:rsid w:val="00A24D3D"/>
    <w:rsid w:val="00A25FF3"/>
    <w:rsid w:val="00A27A1E"/>
    <w:rsid w:val="00A27B77"/>
    <w:rsid w:val="00A3159B"/>
    <w:rsid w:val="00A325AB"/>
    <w:rsid w:val="00A33088"/>
    <w:rsid w:val="00A365C0"/>
    <w:rsid w:val="00A36CBA"/>
    <w:rsid w:val="00A377E3"/>
    <w:rsid w:val="00A40B69"/>
    <w:rsid w:val="00A41284"/>
    <w:rsid w:val="00A41468"/>
    <w:rsid w:val="00A4373D"/>
    <w:rsid w:val="00A43DF0"/>
    <w:rsid w:val="00A44CD8"/>
    <w:rsid w:val="00A457F5"/>
    <w:rsid w:val="00A4587D"/>
    <w:rsid w:val="00A46EAD"/>
    <w:rsid w:val="00A53ECA"/>
    <w:rsid w:val="00A54990"/>
    <w:rsid w:val="00A54B9C"/>
    <w:rsid w:val="00A6084F"/>
    <w:rsid w:val="00A60BFC"/>
    <w:rsid w:val="00A62576"/>
    <w:rsid w:val="00A6310B"/>
    <w:rsid w:val="00A66BED"/>
    <w:rsid w:val="00A67C44"/>
    <w:rsid w:val="00A71DEC"/>
    <w:rsid w:val="00A71FB0"/>
    <w:rsid w:val="00A72021"/>
    <w:rsid w:val="00A72134"/>
    <w:rsid w:val="00A75384"/>
    <w:rsid w:val="00A758B4"/>
    <w:rsid w:val="00A81695"/>
    <w:rsid w:val="00A83771"/>
    <w:rsid w:val="00A83BC3"/>
    <w:rsid w:val="00A846D9"/>
    <w:rsid w:val="00A8727A"/>
    <w:rsid w:val="00A91369"/>
    <w:rsid w:val="00A91803"/>
    <w:rsid w:val="00A921DF"/>
    <w:rsid w:val="00A92DB6"/>
    <w:rsid w:val="00A93024"/>
    <w:rsid w:val="00A93594"/>
    <w:rsid w:val="00A95215"/>
    <w:rsid w:val="00A955BE"/>
    <w:rsid w:val="00A96633"/>
    <w:rsid w:val="00A97233"/>
    <w:rsid w:val="00A97AC4"/>
    <w:rsid w:val="00AA0460"/>
    <w:rsid w:val="00AA1020"/>
    <w:rsid w:val="00AA151B"/>
    <w:rsid w:val="00AA2F3F"/>
    <w:rsid w:val="00AA3BCA"/>
    <w:rsid w:val="00AA5BDC"/>
    <w:rsid w:val="00AA64B9"/>
    <w:rsid w:val="00AB015E"/>
    <w:rsid w:val="00AB1D0D"/>
    <w:rsid w:val="00AB5A72"/>
    <w:rsid w:val="00AB79FB"/>
    <w:rsid w:val="00AC0AAE"/>
    <w:rsid w:val="00AC0DE7"/>
    <w:rsid w:val="00AC20A7"/>
    <w:rsid w:val="00AC24E8"/>
    <w:rsid w:val="00AC2D2A"/>
    <w:rsid w:val="00AC557E"/>
    <w:rsid w:val="00AC5E10"/>
    <w:rsid w:val="00AD1098"/>
    <w:rsid w:val="00AD2CE8"/>
    <w:rsid w:val="00AD42D8"/>
    <w:rsid w:val="00AD589F"/>
    <w:rsid w:val="00AD6CF2"/>
    <w:rsid w:val="00AE246F"/>
    <w:rsid w:val="00AE525A"/>
    <w:rsid w:val="00AE54DC"/>
    <w:rsid w:val="00AE5525"/>
    <w:rsid w:val="00AE5DD8"/>
    <w:rsid w:val="00AE5DDC"/>
    <w:rsid w:val="00AF0A89"/>
    <w:rsid w:val="00AF0F69"/>
    <w:rsid w:val="00AF263B"/>
    <w:rsid w:val="00AF2CB5"/>
    <w:rsid w:val="00AF3759"/>
    <w:rsid w:val="00AF3904"/>
    <w:rsid w:val="00AF71FC"/>
    <w:rsid w:val="00AF73BE"/>
    <w:rsid w:val="00AF7985"/>
    <w:rsid w:val="00B002F3"/>
    <w:rsid w:val="00B00CE5"/>
    <w:rsid w:val="00B00FCE"/>
    <w:rsid w:val="00B01427"/>
    <w:rsid w:val="00B018B2"/>
    <w:rsid w:val="00B0287A"/>
    <w:rsid w:val="00B02D40"/>
    <w:rsid w:val="00B061B0"/>
    <w:rsid w:val="00B117E4"/>
    <w:rsid w:val="00B13AA1"/>
    <w:rsid w:val="00B20347"/>
    <w:rsid w:val="00B20E0F"/>
    <w:rsid w:val="00B21895"/>
    <w:rsid w:val="00B226AF"/>
    <w:rsid w:val="00B22779"/>
    <w:rsid w:val="00B227C6"/>
    <w:rsid w:val="00B22901"/>
    <w:rsid w:val="00B22D0F"/>
    <w:rsid w:val="00B24500"/>
    <w:rsid w:val="00B24BF3"/>
    <w:rsid w:val="00B255D9"/>
    <w:rsid w:val="00B2596C"/>
    <w:rsid w:val="00B25E3B"/>
    <w:rsid w:val="00B26129"/>
    <w:rsid w:val="00B2734B"/>
    <w:rsid w:val="00B33CF2"/>
    <w:rsid w:val="00B341B5"/>
    <w:rsid w:val="00B36E1B"/>
    <w:rsid w:val="00B37705"/>
    <w:rsid w:val="00B41F17"/>
    <w:rsid w:val="00B444C4"/>
    <w:rsid w:val="00B446CA"/>
    <w:rsid w:val="00B4497D"/>
    <w:rsid w:val="00B45B4B"/>
    <w:rsid w:val="00B45BAF"/>
    <w:rsid w:val="00B508FA"/>
    <w:rsid w:val="00B512AE"/>
    <w:rsid w:val="00B5155A"/>
    <w:rsid w:val="00B52549"/>
    <w:rsid w:val="00B52BCD"/>
    <w:rsid w:val="00B53451"/>
    <w:rsid w:val="00B53891"/>
    <w:rsid w:val="00B54E2C"/>
    <w:rsid w:val="00B550AE"/>
    <w:rsid w:val="00B571F1"/>
    <w:rsid w:val="00B57AA6"/>
    <w:rsid w:val="00B60F3E"/>
    <w:rsid w:val="00B6178D"/>
    <w:rsid w:val="00B65B96"/>
    <w:rsid w:val="00B6659A"/>
    <w:rsid w:val="00B70ECD"/>
    <w:rsid w:val="00B71034"/>
    <w:rsid w:val="00B71BC6"/>
    <w:rsid w:val="00B73AD2"/>
    <w:rsid w:val="00B73C26"/>
    <w:rsid w:val="00B74855"/>
    <w:rsid w:val="00B75440"/>
    <w:rsid w:val="00B76DC8"/>
    <w:rsid w:val="00B77369"/>
    <w:rsid w:val="00B77C09"/>
    <w:rsid w:val="00B847C2"/>
    <w:rsid w:val="00B85BB7"/>
    <w:rsid w:val="00B86455"/>
    <w:rsid w:val="00B86935"/>
    <w:rsid w:val="00B869A8"/>
    <w:rsid w:val="00B871ED"/>
    <w:rsid w:val="00B90DBB"/>
    <w:rsid w:val="00B9179A"/>
    <w:rsid w:val="00B95D39"/>
    <w:rsid w:val="00B963FB"/>
    <w:rsid w:val="00B96D1E"/>
    <w:rsid w:val="00B978AF"/>
    <w:rsid w:val="00BA048B"/>
    <w:rsid w:val="00BA1819"/>
    <w:rsid w:val="00BA3122"/>
    <w:rsid w:val="00BA3208"/>
    <w:rsid w:val="00BA4902"/>
    <w:rsid w:val="00BA4DDA"/>
    <w:rsid w:val="00BA6039"/>
    <w:rsid w:val="00BB0BFE"/>
    <w:rsid w:val="00BB3281"/>
    <w:rsid w:val="00BB3E04"/>
    <w:rsid w:val="00BB40F9"/>
    <w:rsid w:val="00BB54B0"/>
    <w:rsid w:val="00BB5731"/>
    <w:rsid w:val="00BB5CC7"/>
    <w:rsid w:val="00BB654F"/>
    <w:rsid w:val="00BB7D2F"/>
    <w:rsid w:val="00BC0A58"/>
    <w:rsid w:val="00BC30A7"/>
    <w:rsid w:val="00BC44EC"/>
    <w:rsid w:val="00BC5CDD"/>
    <w:rsid w:val="00BC6D72"/>
    <w:rsid w:val="00BD184A"/>
    <w:rsid w:val="00BD3C42"/>
    <w:rsid w:val="00BD59DA"/>
    <w:rsid w:val="00BD5C25"/>
    <w:rsid w:val="00BD60F8"/>
    <w:rsid w:val="00BD75B1"/>
    <w:rsid w:val="00BD7FA4"/>
    <w:rsid w:val="00BE07CB"/>
    <w:rsid w:val="00BE0A26"/>
    <w:rsid w:val="00BE48B5"/>
    <w:rsid w:val="00BE66BF"/>
    <w:rsid w:val="00BE6735"/>
    <w:rsid w:val="00BE6AF4"/>
    <w:rsid w:val="00BE79B6"/>
    <w:rsid w:val="00BF0D15"/>
    <w:rsid w:val="00BF192E"/>
    <w:rsid w:val="00BF21EE"/>
    <w:rsid w:val="00BF5175"/>
    <w:rsid w:val="00BF6F7D"/>
    <w:rsid w:val="00C010FC"/>
    <w:rsid w:val="00C01602"/>
    <w:rsid w:val="00C0177D"/>
    <w:rsid w:val="00C02DAB"/>
    <w:rsid w:val="00C0496B"/>
    <w:rsid w:val="00C07145"/>
    <w:rsid w:val="00C12004"/>
    <w:rsid w:val="00C12130"/>
    <w:rsid w:val="00C1221B"/>
    <w:rsid w:val="00C140B6"/>
    <w:rsid w:val="00C14127"/>
    <w:rsid w:val="00C15216"/>
    <w:rsid w:val="00C15C18"/>
    <w:rsid w:val="00C170C5"/>
    <w:rsid w:val="00C174ED"/>
    <w:rsid w:val="00C176B9"/>
    <w:rsid w:val="00C201C8"/>
    <w:rsid w:val="00C222C4"/>
    <w:rsid w:val="00C260C8"/>
    <w:rsid w:val="00C27247"/>
    <w:rsid w:val="00C27877"/>
    <w:rsid w:val="00C2796C"/>
    <w:rsid w:val="00C30E7D"/>
    <w:rsid w:val="00C312DB"/>
    <w:rsid w:val="00C32A0E"/>
    <w:rsid w:val="00C35450"/>
    <w:rsid w:val="00C35906"/>
    <w:rsid w:val="00C359DC"/>
    <w:rsid w:val="00C4191B"/>
    <w:rsid w:val="00C42011"/>
    <w:rsid w:val="00C42B73"/>
    <w:rsid w:val="00C45611"/>
    <w:rsid w:val="00C51687"/>
    <w:rsid w:val="00C516D0"/>
    <w:rsid w:val="00C51D11"/>
    <w:rsid w:val="00C53411"/>
    <w:rsid w:val="00C56A51"/>
    <w:rsid w:val="00C577EC"/>
    <w:rsid w:val="00C618F3"/>
    <w:rsid w:val="00C61EC6"/>
    <w:rsid w:val="00C620DD"/>
    <w:rsid w:val="00C6234E"/>
    <w:rsid w:val="00C636B5"/>
    <w:rsid w:val="00C67983"/>
    <w:rsid w:val="00C67AF6"/>
    <w:rsid w:val="00C67B77"/>
    <w:rsid w:val="00C7005B"/>
    <w:rsid w:val="00C70E78"/>
    <w:rsid w:val="00C71851"/>
    <w:rsid w:val="00C7433E"/>
    <w:rsid w:val="00C74A3C"/>
    <w:rsid w:val="00C76528"/>
    <w:rsid w:val="00C809A7"/>
    <w:rsid w:val="00C815AC"/>
    <w:rsid w:val="00C82F53"/>
    <w:rsid w:val="00C8344D"/>
    <w:rsid w:val="00C84919"/>
    <w:rsid w:val="00C8789F"/>
    <w:rsid w:val="00C91EFA"/>
    <w:rsid w:val="00C945BA"/>
    <w:rsid w:val="00C9577F"/>
    <w:rsid w:val="00C96999"/>
    <w:rsid w:val="00C971B1"/>
    <w:rsid w:val="00C97546"/>
    <w:rsid w:val="00CA0496"/>
    <w:rsid w:val="00CA2F60"/>
    <w:rsid w:val="00CA6531"/>
    <w:rsid w:val="00CA7A7F"/>
    <w:rsid w:val="00CB11B8"/>
    <w:rsid w:val="00CB3A2E"/>
    <w:rsid w:val="00CB5E75"/>
    <w:rsid w:val="00CB7569"/>
    <w:rsid w:val="00CB7F03"/>
    <w:rsid w:val="00CC207A"/>
    <w:rsid w:val="00CC2DB1"/>
    <w:rsid w:val="00CC3B18"/>
    <w:rsid w:val="00CC5464"/>
    <w:rsid w:val="00CC5F55"/>
    <w:rsid w:val="00CC64E7"/>
    <w:rsid w:val="00CC7E66"/>
    <w:rsid w:val="00CD0FB5"/>
    <w:rsid w:val="00CD32CF"/>
    <w:rsid w:val="00CD567D"/>
    <w:rsid w:val="00CD5A58"/>
    <w:rsid w:val="00CE033B"/>
    <w:rsid w:val="00CE0C85"/>
    <w:rsid w:val="00CE0EC8"/>
    <w:rsid w:val="00CE1349"/>
    <w:rsid w:val="00CE180F"/>
    <w:rsid w:val="00CE3D5C"/>
    <w:rsid w:val="00CE5BAB"/>
    <w:rsid w:val="00CF01B4"/>
    <w:rsid w:val="00CF02AE"/>
    <w:rsid w:val="00CF1674"/>
    <w:rsid w:val="00CF1C4D"/>
    <w:rsid w:val="00CF2178"/>
    <w:rsid w:val="00CF4311"/>
    <w:rsid w:val="00CF5C99"/>
    <w:rsid w:val="00D00283"/>
    <w:rsid w:val="00D02928"/>
    <w:rsid w:val="00D0319B"/>
    <w:rsid w:val="00D05AFC"/>
    <w:rsid w:val="00D065F2"/>
    <w:rsid w:val="00D1269E"/>
    <w:rsid w:val="00D13054"/>
    <w:rsid w:val="00D147A3"/>
    <w:rsid w:val="00D14E82"/>
    <w:rsid w:val="00D15541"/>
    <w:rsid w:val="00D15DA8"/>
    <w:rsid w:val="00D17A8B"/>
    <w:rsid w:val="00D24AE1"/>
    <w:rsid w:val="00D25227"/>
    <w:rsid w:val="00D25BE6"/>
    <w:rsid w:val="00D2642E"/>
    <w:rsid w:val="00D32366"/>
    <w:rsid w:val="00D32CE5"/>
    <w:rsid w:val="00D33B4B"/>
    <w:rsid w:val="00D33BEF"/>
    <w:rsid w:val="00D34AB9"/>
    <w:rsid w:val="00D42F21"/>
    <w:rsid w:val="00D44DE5"/>
    <w:rsid w:val="00D46327"/>
    <w:rsid w:val="00D46945"/>
    <w:rsid w:val="00D475B9"/>
    <w:rsid w:val="00D513F2"/>
    <w:rsid w:val="00D51819"/>
    <w:rsid w:val="00D51F74"/>
    <w:rsid w:val="00D52489"/>
    <w:rsid w:val="00D52908"/>
    <w:rsid w:val="00D54760"/>
    <w:rsid w:val="00D54DEA"/>
    <w:rsid w:val="00D55DDA"/>
    <w:rsid w:val="00D575A0"/>
    <w:rsid w:val="00D603B0"/>
    <w:rsid w:val="00D60F21"/>
    <w:rsid w:val="00D613F4"/>
    <w:rsid w:val="00D63380"/>
    <w:rsid w:val="00D64988"/>
    <w:rsid w:val="00D64C05"/>
    <w:rsid w:val="00D65EF8"/>
    <w:rsid w:val="00D67D75"/>
    <w:rsid w:val="00D70FCF"/>
    <w:rsid w:val="00D730A8"/>
    <w:rsid w:val="00D75D54"/>
    <w:rsid w:val="00D80C1F"/>
    <w:rsid w:val="00D8224D"/>
    <w:rsid w:val="00D83846"/>
    <w:rsid w:val="00D8504A"/>
    <w:rsid w:val="00D8722E"/>
    <w:rsid w:val="00D90F84"/>
    <w:rsid w:val="00D9148F"/>
    <w:rsid w:val="00D918CE"/>
    <w:rsid w:val="00D95A82"/>
    <w:rsid w:val="00D95BB2"/>
    <w:rsid w:val="00DA071A"/>
    <w:rsid w:val="00DA0A34"/>
    <w:rsid w:val="00DA1611"/>
    <w:rsid w:val="00DA1766"/>
    <w:rsid w:val="00DA274A"/>
    <w:rsid w:val="00DA4938"/>
    <w:rsid w:val="00DA4BD8"/>
    <w:rsid w:val="00DA50B0"/>
    <w:rsid w:val="00DA52A7"/>
    <w:rsid w:val="00DB04C2"/>
    <w:rsid w:val="00DB05DA"/>
    <w:rsid w:val="00DB06AD"/>
    <w:rsid w:val="00DB1438"/>
    <w:rsid w:val="00DB20C4"/>
    <w:rsid w:val="00DB3E11"/>
    <w:rsid w:val="00DB4695"/>
    <w:rsid w:val="00DB58EA"/>
    <w:rsid w:val="00DB5E88"/>
    <w:rsid w:val="00DB7A50"/>
    <w:rsid w:val="00DC1FAE"/>
    <w:rsid w:val="00DC2B16"/>
    <w:rsid w:val="00DC4650"/>
    <w:rsid w:val="00DC4A18"/>
    <w:rsid w:val="00DC4E84"/>
    <w:rsid w:val="00DC716F"/>
    <w:rsid w:val="00DC7A33"/>
    <w:rsid w:val="00DD14D5"/>
    <w:rsid w:val="00DD3110"/>
    <w:rsid w:val="00DD61C4"/>
    <w:rsid w:val="00DD7890"/>
    <w:rsid w:val="00DE0270"/>
    <w:rsid w:val="00DE1FEA"/>
    <w:rsid w:val="00DE2DED"/>
    <w:rsid w:val="00DE2E4D"/>
    <w:rsid w:val="00DE6262"/>
    <w:rsid w:val="00DF1F20"/>
    <w:rsid w:val="00DF34A8"/>
    <w:rsid w:val="00DF3C27"/>
    <w:rsid w:val="00DF3D14"/>
    <w:rsid w:val="00DF4089"/>
    <w:rsid w:val="00DF5063"/>
    <w:rsid w:val="00E016E4"/>
    <w:rsid w:val="00E0216B"/>
    <w:rsid w:val="00E03F4C"/>
    <w:rsid w:val="00E0519B"/>
    <w:rsid w:val="00E10D22"/>
    <w:rsid w:val="00E12061"/>
    <w:rsid w:val="00E121B2"/>
    <w:rsid w:val="00E12495"/>
    <w:rsid w:val="00E12678"/>
    <w:rsid w:val="00E12FAA"/>
    <w:rsid w:val="00E1483A"/>
    <w:rsid w:val="00E15830"/>
    <w:rsid w:val="00E214F9"/>
    <w:rsid w:val="00E229CA"/>
    <w:rsid w:val="00E246D7"/>
    <w:rsid w:val="00E246E1"/>
    <w:rsid w:val="00E25F7F"/>
    <w:rsid w:val="00E32227"/>
    <w:rsid w:val="00E322B4"/>
    <w:rsid w:val="00E32F17"/>
    <w:rsid w:val="00E333DD"/>
    <w:rsid w:val="00E338AA"/>
    <w:rsid w:val="00E34AB6"/>
    <w:rsid w:val="00E365AE"/>
    <w:rsid w:val="00E36A76"/>
    <w:rsid w:val="00E45B80"/>
    <w:rsid w:val="00E503B9"/>
    <w:rsid w:val="00E53E9D"/>
    <w:rsid w:val="00E54F09"/>
    <w:rsid w:val="00E551D9"/>
    <w:rsid w:val="00E569D6"/>
    <w:rsid w:val="00E60A38"/>
    <w:rsid w:val="00E60E72"/>
    <w:rsid w:val="00E6199B"/>
    <w:rsid w:val="00E623CE"/>
    <w:rsid w:val="00E626CF"/>
    <w:rsid w:val="00E6339F"/>
    <w:rsid w:val="00E66832"/>
    <w:rsid w:val="00E7214C"/>
    <w:rsid w:val="00E73F99"/>
    <w:rsid w:val="00E75BDD"/>
    <w:rsid w:val="00E82848"/>
    <w:rsid w:val="00E8310B"/>
    <w:rsid w:val="00E86808"/>
    <w:rsid w:val="00E86BC8"/>
    <w:rsid w:val="00E873A1"/>
    <w:rsid w:val="00E8763D"/>
    <w:rsid w:val="00E903E2"/>
    <w:rsid w:val="00E91C25"/>
    <w:rsid w:val="00E91FFA"/>
    <w:rsid w:val="00E96D68"/>
    <w:rsid w:val="00E97094"/>
    <w:rsid w:val="00E977A1"/>
    <w:rsid w:val="00E979A7"/>
    <w:rsid w:val="00E97DE3"/>
    <w:rsid w:val="00EA0584"/>
    <w:rsid w:val="00EA19F8"/>
    <w:rsid w:val="00EA2F55"/>
    <w:rsid w:val="00EA3171"/>
    <w:rsid w:val="00EA434D"/>
    <w:rsid w:val="00EA5AC4"/>
    <w:rsid w:val="00EA5E28"/>
    <w:rsid w:val="00EA6F15"/>
    <w:rsid w:val="00EB00D7"/>
    <w:rsid w:val="00EB061D"/>
    <w:rsid w:val="00EB0895"/>
    <w:rsid w:val="00EB0DA7"/>
    <w:rsid w:val="00EB1378"/>
    <w:rsid w:val="00EB154D"/>
    <w:rsid w:val="00EB1712"/>
    <w:rsid w:val="00EB4D23"/>
    <w:rsid w:val="00EB513A"/>
    <w:rsid w:val="00EB6CE0"/>
    <w:rsid w:val="00EB78AE"/>
    <w:rsid w:val="00EC1349"/>
    <w:rsid w:val="00EC1BF2"/>
    <w:rsid w:val="00EC2B17"/>
    <w:rsid w:val="00EC3475"/>
    <w:rsid w:val="00EC394C"/>
    <w:rsid w:val="00EC396E"/>
    <w:rsid w:val="00EC3CC9"/>
    <w:rsid w:val="00ED0DF4"/>
    <w:rsid w:val="00ED1F00"/>
    <w:rsid w:val="00ED2A60"/>
    <w:rsid w:val="00ED32EF"/>
    <w:rsid w:val="00ED4AFB"/>
    <w:rsid w:val="00ED6C7A"/>
    <w:rsid w:val="00ED70AC"/>
    <w:rsid w:val="00EE004C"/>
    <w:rsid w:val="00EE102F"/>
    <w:rsid w:val="00EE2844"/>
    <w:rsid w:val="00EE5A2B"/>
    <w:rsid w:val="00EE6F55"/>
    <w:rsid w:val="00EF1328"/>
    <w:rsid w:val="00EF4EDD"/>
    <w:rsid w:val="00F0204A"/>
    <w:rsid w:val="00F055BE"/>
    <w:rsid w:val="00F05941"/>
    <w:rsid w:val="00F06B04"/>
    <w:rsid w:val="00F07B2C"/>
    <w:rsid w:val="00F109F6"/>
    <w:rsid w:val="00F11210"/>
    <w:rsid w:val="00F17903"/>
    <w:rsid w:val="00F207E6"/>
    <w:rsid w:val="00F23256"/>
    <w:rsid w:val="00F2537F"/>
    <w:rsid w:val="00F26A85"/>
    <w:rsid w:val="00F27781"/>
    <w:rsid w:val="00F302F3"/>
    <w:rsid w:val="00F309EC"/>
    <w:rsid w:val="00F31CBE"/>
    <w:rsid w:val="00F326BD"/>
    <w:rsid w:val="00F36B30"/>
    <w:rsid w:val="00F36E8B"/>
    <w:rsid w:val="00F41DFB"/>
    <w:rsid w:val="00F44000"/>
    <w:rsid w:val="00F450FA"/>
    <w:rsid w:val="00F46ED7"/>
    <w:rsid w:val="00F521AC"/>
    <w:rsid w:val="00F528CC"/>
    <w:rsid w:val="00F54627"/>
    <w:rsid w:val="00F54689"/>
    <w:rsid w:val="00F54A9A"/>
    <w:rsid w:val="00F55587"/>
    <w:rsid w:val="00F563DB"/>
    <w:rsid w:val="00F62193"/>
    <w:rsid w:val="00F622B4"/>
    <w:rsid w:val="00F6475B"/>
    <w:rsid w:val="00F647A7"/>
    <w:rsid w:val="00F64866"/>
    <w:rsid w:val="00F64A33"/>
    <w:rsid w:val="00F66F5E"/>
    <w:rsid w:val="00F70E10"/>
    <w:rsid w:val="00F7233F"/>
    <w:rsid w:val="00F726EF"/>
    <w:rsid w:val="00F7377F"/>
    <w:rsid w:val="00F7568E"/>
    <w:rsid w:val="00F87132"/>
    <w:rsid w:val="00F918AC"/>
    <w:rsid w:val="00F91ED4"/>
    <w:rsid w:val="00F93010"/>
    <w:rsid w:val="00F9391B"/>
    <w:rsid w:val="00F94849"/>
    <w:rsid w:val="00F953C1"/>
    <w:rsid w:val="00FA1227"/>
    <w:rsid w:val="00FA145E"/>
    <w:rsid w:val="00FA497E"/>
    <w:rsid w:val="00FA4A0A"/>
    <w:rsid w:val="00FA6510"/>
    <w:rsid w:val="00FA6A25"/>
    <w:rsid w:val="00FA7A74"/>
    <w:rsid w:val="00FB0A4E"/>
    <w:rsid w:val="00FB0B4A"/>
    <w:rsid w:val="00FB239F"/>
    <w:rsid w:val="00FB2433"/>
    <w:rsid w:val="00FB2E50"/>
    <w:rsid w:val="00FB42DF"/>
    <w:rsid w:val="00FB5E65"/>
    <w:rsid w:val="00FB60A2"/>
    <w:rsid w:val="00FC0EDD"/>
    <w:rsid w:val="00FC1F79"/>
    <w:rsid w:val="00FC2F6C"/>
    <w:rsid w:val="00FC4956"/>
    <w:rsid w:val="00FC4F7A"/>
    <w:rsid w:val="00FC5E74"/>
    <w:rsid w:val="00FC6CA7"/>
    <w:rsid w:val="00FC789D"/>
    <w:rsid w:val="00FC7B97"/>
    <w:rsid w:val="00FD1357"/>
    <w:rsid w:val="00FD5063"/>
    <w:rsid w:val="00FD68A1"/>
    <w:rsid w:val="00FE0C00"/>
    <w:rsid w:val="00FE13DE"/>
    <w:rsid w:val="00FE17A9"/>
    <w:rsid w:val="00FE1CAC"/>
    <w:rsid w:val="00FE2D54"/>
    <w:rsid w:val="00FE3AB4"/>
    <w:rsid w:val="00FE43B7"/>
    <w:rsid w:val="00FE7957"/>
    <w:rsid w:val="00FE7B55"/>
    <w:rsid w:val="00FF2DBF"/>
    <w:rsid w:val="00FF305C"/>
    <w:rsid w:val="00FF3A5E"/>
    <w:rsid w:val="00FF45D0"/>
    <w:rsid w:val="00FF4F6E"/>
    <w:rsid w:val="00F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37FBA51-A733-47EC-9071-30E38CC8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C44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8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486F40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5531CE"/>
    <w:rPr>
      <w:rFonts w:ascii="Arial" w:hAnsi="Arial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056203"/>
    <w:rPr>
      <w:color w:val="808080"/>
    </w:rPr>
  </w:style>
  <w:style w:type="character" w:styleId="Refdecomentario">
    <w:name w:val="annotation reference"/>
    <w:basedOn w:val="Fuentedeprrafopredeter"/>
    <w:semiHidden/>
    <w:unhideWhenUsed/>
    <w:rsid w:val="006061E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6061E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061EA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6061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6061EA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Duxstar\Productos\RouteLite\Trunk\Analisis\EspecificacionRequerimientos\ECU_GEN\CUROLGEN02_CalcularImpuestos.doc" TargetMode="External"/><Relationship Id="rId21" Type="http://schemas.openxmlformats.org/officeDocument/2006/relationships/hyperlink" Target="file:///C:\Duxstar\Productos\RouteLite\Trunk\Analisis\EspecificacionRequerimientos\ECU_MOV\CUROLMOV31_CapturarMovSinInvFueraVisita.docx" TargetMode="External"/><Relationship Id="rId42" Type="http://schemas.openxmlformats.org/officeDocument/2006/relationships/hyperlink" Target="file:///C:\Duxstar\Productos\RouteLite\Trunk\Analisis\EspecificacionRequerimientos\ECU_MOV\CUROLMOV44_CapturarVentasConsignaci&#243;n.docx" TargetMode="External"/><Relationship Id="rId63" Type="http://schemas.openxmlformats.org/officeDocument/2006/relationships/hyperlink" Target="file:///C:\Duxstar\Productos\RouteLite\Trunk\Analisis\EspecificacionRequerimientos\ECU_MOV\CUROLMOV31_CapturarMovSinInvFueraVisita.docx" TargetMode="External"/><Relationship Id="rId84" Type="http://schemas.openxmlformats.org/officeDocument/2006/relationships/hyperlink" Target="file:///C:\Duxstar\Productos\RouteLite\Trunk\Analisis\EspecificacionRequerimientos\ECU_GEN\CUROLGEN02_CalcularImpuestos.doc" TargetMode="External"/><Relationship Id="rId138" Type="http://schemas.openxmlformats.org/officeDocument/2006/relationships/hyperlink" Target="file:///C:\Users\Belem\AppData\Roaming\Microsoft\ECU_GEN\CUROLGEN03_CalcularPromociones.doc" TargetMode="External"/><Relationship Id="rId107" Type="http://schemas.openxmlformats.org/officeDocument/2006/relationships/hyperlink" Target="file:///C:\Duxstar\Productos\RouteLite\Trunk\Analisis\EspecificacionRequerimientos\ECU_MOV\CUROLMOV44_CapturarVentasConsignaci&#243;n.docx" TargetMode="External"/><Relationship Id="rId11" Type="http://schemas.openxmlformats.org/officeDocument/2006/relationships/hyperlink" Target="file:///C:\Amesol\Productos\RouteLite\Trunk\Analisis\EspecificacionRequerimientos\ECU_MOV\CUROLMOV20_BuscarProductos.docx" TargetMode="External"/><Relationship Id="rId32" Type="http://schemas.openxmlformats.org/officeDocument/2006/relationships/hyperlink" Target="file:///C:\Duxstar\Productos\RouteLite\Trunk\Analisis\EspecificacionRequerimientos\ECU_MOV\CUROLMOV44_CapturarVentasConsignaci&#243;n.docx" TargetMode="External"/><Relationship Id="rId53" Type="http://schemas.openxmlformats.org/officeDocument/2006/relationships/hyperlink" Target="file:///C:\Duxstar\Productos\RouteLite\Trunk\Analisis\EspecificacionRequerimientos\ECU_MOV\CUROLMOV31_CapturarMovSinInvFueraVisita.docx" TargetMode="External"/><Relationship Id="rId74" Type="http://schemas.openxmlformats.org/officeDocument/2006/relationships/hyperlink" Target="file:///C:\Duxstar\Productos\RouteLite\Trunk\Analisis\EspecificacionRequerimientos\ECU_GEN\CUROLGEN14_AdministrarClientes.doc" TargetMode="External"/><Relationship Id="rId128" Type="http://schemas.openxmlformats.org/officeDocument/2006/relationships/hyperlink" Target="file:///C:\Amesol\Productos\RouteLite\Trunk\Analisis\EspecificacionRequerimientos\ECU_GEN\CUROLGEN05_AdministrarTransaccion.doc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file:///C:\Users\Belem\AppData\Roaming\Microsoft\ECU_GEN\CUROLGEN15_AdministrarPrestamoDeProducto.docx" TargetMode="External"/><Relationship Id="rId95" Type="http://schemas.openxmlformats.org/officeDocument/2006/relationships/hyperlink" Target="file:///C:\Amesol\Productos\RouteLite\Trunk\Analisis\EspecificacionRequerimientos\ECU_GEN\CUROLGEN05_AdministrarTransaccion.doc" TargetMode="External"/><Relationship Id="rId22" Type="http://schemas.openxmlformats.org/officeDocument/2006/relationships/hyperlink" Target="file:///C:\Duxstar\Productos\RouteLite\Trunk\Analisis\EspecificacionRequerimientos\ECU_MOV\CUROLMOV31_CapturarMovSinInvFueraVisita.docx" TargetMode="External"/><Relationship Id="rId27" Type="http://schemas.openxmlformats.org/officeDocument/2006/relationships/hyperlink" Target="file:///C:\Amesol\Productos\RouteLite\Trunk\Analisis\EspecificacionRequerimientos\ECU_GEN\CUROLGEN06_AdministrarDetalleTransaccion.doc" TargetMode="External"/><Relationship Id="rId43" Type="http://schemas.openxmlformats.org/officeDocument/2006/relationships/hyperlink" Target="file:///C:\Duxstar\Productos\RouteLite\Trunk\Analisis\EspecificacionRequerimientos\ECU_MOV\CUROLMOV31_CapturarMovSinInvFueraVisita.docx" TargetMode="External"/><Relationship Id="rId48" Type="http://schemas.openxmlformats.org/officeDocument/2006/relationships/hyperlink" Target="file:///C:\Amesol\Productos\RouteLite\Trunk\Analisis\EspecificacionRequerimientos\ECU_GEN\CUROLGEN06_AdministrarDetalleTransaccion.doc" TargetMode="External"/><Relationship Id="rId64" Type="http://schemas.openxmlformats.org/officeDocument/2006/relationships/hyperlink" Target="file:///C:\Amesol\Productos\RouteLite\Trunk\Analisis\EspecificacionRequerimientos\ECU_GEN\CUROLGEN05_AdministrarTransaccion.doc" TargetMode="External"/><Relationship Id="rId69" Type="http://schemas.openxmlformats.org/officeDocument/2006/relationships/hyperlink" Target="file:///C:\Duxstar\Productos\RouteLite\Trunk\Analisis\EspecificacionRequerimientos\ECU_MOV\CUROLMOV31_CapturarMovSinInvFueraVisita.docx" TargetMode="External"/><Relationship Id="rId113" Type="http://schemas.openxmlformats.org/officeDocument/2006/relationships/hyperlink" Target="file:///C:\Duxstar\Productos\Route\Trunk\Analisis\EspecificacionRequerimientos\ECU_ESC\CUADMESC13_GenerarFolio.docx" TargetMode="External"/><Relationship Id="rId118" Type="http://schemas.openxmlformats.org/officeDocument/2006/relationships/hyperlink" Target="file:///C:\Amesol\Productos\RouteLite\Trunk\Analisis\EspecificacionRequerimientos\ECU_GEN\CUROLGEN05_AdministrarTransaccion.doc" TargetMode="External"/><Relationship Id="rId134" Type="http://schemas.openxmlformats.org/officeDocument/2006/relationships/hyperlink" Target="file:///C:\Users\Belem\AppData\Roaming\Microsoft\ECU_GEN\CUROLGEN08_AdministrarAbonos.doc" TargetMode="External"/><Relationship Id="rId139" Type="http://schemas.openxmlformats.org/officeDocument/2006/relationships/hyperlink" Target="file:///C:\Users\Belem\AppData\Roaming\Microsoft\Word\CUROLMOV19_Aplicar%20Promociones.doc" TargetMode="External"/><Relationship Id="rId80" Type="http://schemas.openxmlformats.org/officeDocument/2006/relationships/hyperlink" Target="file:///C:\Duxstar\Productos\RouteLite\Trunk\Analisis\EspecificacionRequerimientos\ECU_MOV\CUROLMOV44_CapturarVentasConsignaci&#243;n.docx" TargetMode="External"/><Relationship Id="rId85" Type="http://schemas.openxmlformats.org/officeDocument/2006/relationships/hyperlink" Target="file:///C:\Duxstar\Productos\RouteLite\Trunk\Analisis\EspecificacionRequerimientos\ECU_GEN\CUROLGEN02_CalcularImpuestos.doc" TargetMode="External"/><Relationship Id="rId12" Type="http://schemas.openxmlformats.org/officeDocument/2006/relationships/hyperlink" Target="file:///C:\Amesol\Productos\RouteLite\Trunk\Analisis\EspecificacionRequerimientos\ECU_GEN\CUROLGEN13_AdministrarInventario.doc" TargetMode="External"/><Relationship Id="rId17" Type="http://schemas.openxmlformats.org/officeDocument/2006/relationships/hyperlink" Target="file:///C:\Amesol\Productos\RouteLite\Trunk\Analisis\EspecificacionRequerimientos\ECU_GEN\CUROLGEN13_AdministrarInventario.doc" TargetMode="External"/><Relationship Id="rId33" Type="http://schemas.openxmlformats.org/officeDocument/2006/relationships/hyperlink" Target="file:///C:\Duxstar\Productos\RouteLite\Trunk\Analisis\EspecificacionRequerimientos\ECU_MOV\CUROLMOV31_CapturarMovSinInvFueraVisita.docx" TargetMode="External"/><Relationship Id="rId38" Type="http://schemas.openxmlformats.org/officeDocument/2006/relationships/hyperlink" Target="file:///C:\Users\Belem\AppData\Roaming\Microsoft\ECU_GEN\CUROLGEN15_AdministrarPrestamoDeProducto.docx" TargetMode="External"/><Relationship Id="rId59" Type="http://schemas.openxmlformats.org/officeDocument/2006/relationships/hyperlink" Target="file:///C:\Duxstar\Productos\RouteLite\Trunk\Analisis\EspecificacionRequerimientos\ECU_MOV\CUROLMOV44_CapturarVentasConsignaci&#243;n.docx" TargetMode="External"/><Relationship Id="rId103" Type="http://schemas.openxmlformats.org/officeDocument/2006/relationships/hyperlink" Target="file:///C:\Duxstar\Productos\RouteLite\Trunk\Analisis\EspecificacionRequerimientos\ECU_GEN\CUROLGEN07_CalcularCuotas.doc" TargetMode="External"/><Relationship Id="rId108" Type="http://schemas.openxmlformats.org/officeDocument/2006/relationships/hyperlink" Target="file:///C:\Duxstar\Productos\RouteLite\Trunk\Analisis\EspecificacionRequerimientos\ECU_GEN\CUROLGEN14_AdministrarClientes.doc" TargetMode="External"/><Relationship Id="rId124" Type="http://schemas.openxmlformats.org/officeDocument/2006/relationships/hyperlink" Target="file:///C:\Amesol\Productos\RouteLite\Trunk\Analisis\EspecificacionRequerimientos\ECU_GEN\CUROLGEN13_AdministrarInventario.doc" TargetMode="External"/><Relationship Id="rId129" Type="http://schemas.openxmlformats.org/officeDocument/2006/relationships/hyperlink" Target="file:///C:\Users\Belem\AppData\Roaming\Microsoft\Word\CUROLMOV19_Aplicar%20Promociones.doc" TargetMode="External"/><Relationship Id="rId54" Type="http://schemas.openxmlformats.org/officeDocument/2006/relationships/hyperlink" Target="file:///C:\Users\Belem\AppData\Roaming\Microsoft\ECU_GEN\CUROLGEN03_CalcularPromociones.doc" TargetMode="External"/><Relationship Id="rId70" Type="http://schemas.openxmlformats.org/officeDocument/2006/relationships/hyperlink" Target="file:///C:\Duxstar\Productos\RouteLite\Trunk\Analisis\EspecificacionRequerimientos\ECU_MOV\CUROLMOV31_CapturarMovSinInvFueraVisita.docx" TargetMode="External"/><Relationship Id="rId75" Type="http://schemas.openxmlformats.org/officeDocument/2006/relationships/hyperlink" Target="file:///C:\Amesol\Productos\RouteLite\Trunk\Analisis\EspecificacionRequerimientos\ECU_GEN\CUROLGEN06_AdministrarDetalleTransaccion.doc" TargetMode="External"/><Relationship Id="rId91" Type="http://schemas.openxmlformats.org/officeDocument/2006/relationships/hyperlink" Target="file:///C:\Duxstar\Productos\RouteLite\Trunk\Analisis\EspecificacionRequerimientos\ECU_GEN\CUROLGEN14_AdministrarClientes.doc" TargetMode="External"/><Relationship Id="rId96" Type="http://schemas.openxmlformats.org/officeDocument/2006/relationships/hyperlink" Target="file:///C:\Duxstar\Productos\RouteLite\Trunk\Analisis\EspecificacionRequerimientos\ECU_GEN\CUROLGEN02_CalcularImpuestos.doc" TargetMode="External"/><Relationship Id="rId140" Type="http://schemas.openxmlformats.org/officeDocument/2006/relationships/hyperlink" Target="file:///C:\Amesol\Productos\RouteLite\Trunk\Analisis\EspecificacionRequerimientos\ECU_GEN\CUROLGEN05_AdministrarTransaccion.doc" TargetMode="External"/><Relationship Id="rId145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file:///C:\Duxstar\Productos\RouteLite\Trunk\Analisis\EspecificacionRequerimientos\ECU_MOV\CUROLMOV31_CapturarMovSinInvFueraVisita.docx" TargetMode="External"/><Relationship Id="rId28" Type="http://schemas.openxmlformats.org/officeDocument/2006/relationships/hyperlink" Target="file:///C:\Duxstar\Productos\RouteLite\Trunk\Analisis\EspecificacionRequerimientos\ECU_MOV\CUROLMOV31_CapturarMovSinInvFueraVisita.docx" TargetMode="External"/><Relationship Id="rId49" Type="http://schemas.openxmlformats.org/officeDocument/2006/relationships/hyperlink" Target="file:///C:\Amesol\Productos\RouteLite\Trunk\Analisis\EspecificacionRequerimientos\ECU_GEN\CUROLGEN05_AdministrarTransaccion.doc" TargetMode="External"/><Relationship Id="rId114" Type="http://schemas.openxmlformats.org/officeDocument/2006/relationships/hyperlink" Target="file:///C:\Amesol\Productos\RouteLite\Trunk\Analisis\EspecificacionRequerimientos\ECU_GEN\CUROLGEN05_AdministrarTransaccion.doc" TargetMode="External"/><Relationship Id="rId119" Type="http://schemas.openxmlformats.org/officeDocument/2006/relationships/hyperlink" Target="file:///C:\Duxstar\Productos\RouteLite\Trunk\Analisis\EspecificacionRequerimientos\ECU_GEN\CUROLGEN07_CalcularCuotas.doc" TargetMode="External"/><Relationship Id="rId44" Type="http://schemas.openxmlformats.org/officeDocument/2006/relationships/hyperlink" Target="file:///C:\Amesol\Productos\RouteLite\Trunk\Analisis\EspecificacionRequerimientos\ECU_GEN\CUROLGEN05_AdministrarTransaccion.doc" TargetMode="External"/><Relationship Id="rId60" Type="http://schemas.openxmlformats.org/officeDocument/2006/relationships/hyperlink" Target="file:///C:\Duxstar\Productos\RouteLite\Trunk\Analisis\EspecificacionRequerimientos\ECU_GEN\CUROLGEN14_AdministrarClientes.doc" TargetMode="External"/><Relationship Id="rId65" Type="http://schemas.openxmlformats.org/officeDocument/2006/relationships/hyperlink" Target="file:///C:\Duxstar\Productos\RouteLite\Trunk\Analisis\EspecificacionRequerimientos\ECU_GEN\CUROLGEN14_AdministrarClientes.doc" TargetMode="External"/><Relationship Id="rId81" Type="http://schemas.openxmlformats.org/officeDocument/2006/relationships/hyperlink" Target="file:///C:\Duxstar\Productos\RouteLite\Trunk\Analisis\EspecificacionRequerimientos\ECU_MOV\CUROLMOV31_CapturarMovSinInvFueraVisita.docx" TargetMode="External"/><Relationship Id="rId86" Type="http://schemas.openxmlformats.org/officeDocument/2006/relationships/hyperlink" Target="file:///C:\Duxstar\Productos\RouteLite\Trunk\Analisis\EspecificacionRequerimientos\ECU_GEN\CUROLGEN02_CalcularImpuestos.doc" TargetMode="External"/><Relationship Id="rId130" Type="http://schemas.openxmlformats.org/officeDocument/2006/relationships/hyperlink" Target="file:///C:\Amesol\Productos\RouteLite\Trunk\Analisis\EspecificacionRequerimientos\ECU_GEN\CUROLGEN05_AdministrarTransaccion.doc" TargetMode="External"/><Relationship Id="rId135" Type="http://schemas.openxmlformats.org/officeDocument/2006/relationships/hyperlink" Target="file:///C:\Duxstar\Productos\RouteLite\Trunk\Analisis\EspecificacionRequerimientos\ECU_GEN\CUROLGEN14_AdministrarClientes.doc" TargetMode="External"/><Relationship Id="rId13" Type="http://schemas.openxmlformats.org/officeDocument/2006/relationships/hyperlink" Target="file:///C:\Amesol\Productos\RouteLite\Trunk\Analisis\EspecificacionRequerimientos\ECU_GEN\CUROLGEN06_AdministrarDetalleTransaccion.doc" TargetMode="External"/><Relationship Id="rId18" Type="http://schemas.openxmlformats.org/officeDocument/2006/relationships/hyperlink" Target="file:///C:\Amesol\Productos\RouteLite\Trunk\Analisis\EspecificacionRequerimientos\ECU_GEN\CUROLGEN13_AdministrarInventario.doc" TargetMode="External"/><Relationship Id="rId39" Type="http://schemas.openxmlformats.org/officeDocument/2006/relationships/hyperlink" Target="file:///C:\Amesol\Productos\RouteLite\Trunk\Analisis\EspecificacionRequerimientos\ECU_GEN\CUROLGEN13_AdministrarInventario.doc" TargetMode="External"/><Relationship Id="rId109" Type="http://schemas.openxmlformats.org/officeDocument/2006/relationships/hyperlink" Target="file:///C:\Users\Route\Trunk\Analisis\EspecificacionRequerimientos\ECU_ESC\CUADMESC13_GenerarFolio.docx" TargetMode="External"/><Relationship Id="rId34" Type="http://schemas.openxmlformats.org/officeDocument/2006/relationships/hyperlink" Target="file:///C:\Amesol\Productos\RouteLite\Trunk\Analisis\EspecificacionRequerimientos\ECU_GEN\CUROLGEN13_AdministrarInventario.doc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Users\Belem\AppData\Roaming\Microsoft\Word\CUROLMOV19_Aplicar%20Promociones.doc" TargetMode="External"/><Relationship Id="rId76" Type="http://schemas.openxmlformats.org/officeDocument/2006/relationships/hyperlink" Target="file:///C:\Amesol\Productos\RouteLite\Trunk\Analisis\EspecificacionRequerimientos\ECU_GEN\CUROLGEN13_AdministrarInventario.doc" TargetMode="External"/><Relationship Id="rId97" Type="http://schemas.openxmlformats.org/officeDocument/2006/relationships/hyperlink" Target="file:///C:\Duxstar\Productos\RouteLite\Trunk\Analisis\EspecificacionRequerimientos\ECU_GEN\CUROLGEN02_CalcularImpuestos.doc" TargetMode="External"/><Relationship Id="rId104" Type="http://schemas.openxmlformats.org/officeDocument/2006/relationships/hyperlink" Target="file:///C:\Duxstar\Productos\RouteLite\Trunk\Analisis\EspecificacionRequerimientos\ECU_GEN\CUROLGEN07_CalcularCuotas.doc" TargetMode="External"/><Relationship Id="rId120" Type="http://schemas.openxmlformats.org/officeDocument/2006/relationships/hyperlink" Target="file:///C:\Duxstar\Productos\RouteLite\Trunk\Analisis\EspecificacionRequerimientos\ECU_GEN\CUROLGEN07_CalcularCuotas.doc" TargetMode="External"/><Relationship Id="rId125" Type="http://schemas.openxmlformats.org/officeDocument/2006/relationships/hyperlink" Target="file:///C:\Users\Belem\AppData\Roaming\Microsoft\ECU_GEN\CUROLGEN15_AdministrarPrestamoDeProducto.docx" TargetMode="External"/><Relationship Id="rId141" Type="http://schemas.openxmlformats.org/officeDocument/2006/relationships/hyperlink" Target="file:///C:\Duxstar\Productos\RouteLite\Trunk\Analisis\EspecificacionRequerimientos\ECU_MOV\CUROLMOV44_CapturarVentasConsignaci&#243;n.docx" TargetMode="External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file:///C:\Duxstar\Productos\RouteLite\Trunk\Analisis\EspecificacionRequerimientos\ECU_MOV\CUROLMOV31_CapturarMovSinInvFueraVisita.docx" TargetMode="External"/><Relationship Id="rId92" Type="http://schemas.openxmlformats.org/officeDocument/2006/relationships/hyperlink" Target="file:///C:\Duxstar\Productos\RouteLite\Trunk\Analisis\EspecificacionRequerimientos\ECU_GEN\CUROLGEN07_CalcularCuotas.doc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Amesol\Productos\RouteLite\Trunk\Analisis\EspecificacionRequerimientos\ECU_GEN\CUROLGEN05_AdministrarTransaccion.doc" TargetMode="External"/><Relationship Id="rId24" Type="http://schemas.openxmlformats.org/officeDocument/2006/relationships/hyperlink" Target="file:///C:\Amesol\Productos\RouteLite\Trunk\Analisis\EspecificacionRequerimientos\ECU_GEN\CUROLGEN13_AdministrarInventario.doc" TargetMode="External"/><Relationship Id="rId40" Type="http://schemas.openxmlformats.org/officeDocument/2006/relationships/hyperlink" Target="file:///C:\Amesol\Productos\RouteLite\Trunk\Analisis\EspecificacionRequerimientos\ECU_GEN\CUROLGEN06_AdministrarDetalleTransaccion.doc" TargetMode="External"/><Relationship Id="rId45" Type="http://schemas.openxmlformats.org/officeDocument/2006/relationships/hyperlink" Target="file:///C:\Users\Belem\AppData\Roaming\Microsoft\ECU_GEN\CUROLGEN15_AdministrarPrestamoDeProducto.docx" TargetMode="External"/><Relationship Id="rId66" Type="http://schemas.openxmlformats.org/officeDocument/2006/relationships/hyperlink" Target="file:///C:\Amesol\Productos\RouteLite\Trunk\Analisis\EspecificacionRequerimientos\ECU_GEN\CUROLGEN06_AdministrarDetalleTransaccion.doc" TargetMode="External"/><Relationship Id="rId87" Type="http://schemas.openxmlformats.org/officeDocument/2006/relationships/hyperlink" Target="file:///C:\Amesol\Productos\RouteLite\Trunk\Analisis\EspecificacionRequerimientos\ECU_GEN\CUROLGEN05_AdministrarTransaccion.doc" TargetMode="External"/><Relationship Id="rId110" Type="http://schemas.openxmlformats.org/officeDocument/2006/relationships/hyperlink" Target="file:///C:\Amesol\Productos\RouteLite\Trunk\Analisis\EspecificacionRequerimientos\ECU_GEN\CUROLGEN05_AdministrarTransaccion.doc" TargetMode="External"/><Relationship Id="rId115" Type="http://schemas.openxmlformats.org/officeDocument/2006/relationships/hyperlink" Target="file:///C:\Duxstar\Productos\RouteLite\Trunk\Analisis\EspecificacionRequerimientos\ECU_GEN\CUROLGEN02_CalcularImpuestos.doc" TargetMode="External"/><Relationship Id="rId131" Type="http://schemas.openxmlformats.org/officeDocument/2006/relationships/hyperlink" Target="file:///C:\Duxstar\Productos\RouteLite\Trunk\Analisis\EspecificacionRequerimientos\ECU_GEN\CUROLGEN14_AdministrarClientes.doc" TargetMode="External"/><Relationship Id="rId136" Type="http://schemas.openxmlformats.org/officeDocument/2006/relationships/hyperlink" Target="file:///C:\Duxstar\Productos\RouteLite\Trunk\Analisis\EspecificacionRequerimientos\ECU_MOV\CUROLMOV44_CapturarVentasConsignaci&#243;n.docx" TargetMode="External"/><Relationship Id="rId61" Type="http://schemas.openxmlformats.org/officeDocument/2006/relationships/hyperlink" Target="file:///C:\Duxstar\Productos\RouteLite\Trunk\Analisis\EspecificacionRequerimientos\ECU_GEN\CUROLGEN14_AdministrarClientes.doc" TargetMode="External"/><Relationship Id="rId82" Type="http://schemas.openxmlformats.org/officeDocument/2006/relationships/hyperlink" Target="file:///C:\Amesol\Productos\RouteLite\Trunk\Analisis\EspecificacionRequerimientos\ECU_GEN\CUROLGEN05_AdministrarTransaccion.doc" TargetMode="External"/><Relationship Id="rId19" Type="http://schemas.openxmlformats.org/officeDocument/2006/relationships/hyperlink" Target="file:///C:\Amesol\Productos\RouteLite\Trunk\Analisis\EspecificacionRequerimientos\ECU_GEN\CUROLGEN10_Consultar%20Caracter&#237;sticas%20del%20Producto.doc" TargetMode="External"/><Relationship Id="rId14" Type="http://schemas.openxmlformats.org/officeDocument/2006/relationships/hyperlink" Target="file:///C:\Amesol\Productos\RouteLite\Trunk\Analisis\EspecificacionRequerimientos\ECU_GEN\CUROLGEN05_AdministrarTransaccion.doc" TargetMode="External"/><Relationship Id="rId30" Type="http://schemas.openxmlformats.org/officeDocument/2006/relationships/hyperlink" Target="file:///C:\Users\Belem\AppData\Roaming\Microsoft\ECU_GEN\CUROLGEN15_AdministrarPrestamoDeProducto.docx" TargetMode="External"/><Relationship Id="rId35" Type="http://schemas.openxmlformats.org/officeDocument/2006/relationships/hyperlink" Target="file:///C:\Amesol\Productos\RouteLite\Trunk\Analisis\EspecificacionRequerimientos\ECU_GEN\CUROLGEN13_AdministrarInventario.doc" TargetMode="External"/><Relationship Id="rId56" Type="http://schemas.openxmlformats.org/officeDocument/2006/relationships/hyperlink" Target="file:///C:\Amesol\Productos\RouteLite\Trunk\Analisis\EspecificacionRequerimientos\ECU_GEN\CUROLGEN05_AdministrarTransaccion.doc" TargetMode="External"/><Relationship Id="rId77" Type="http://schemas.openxmlformats.org/officeDocument/2006/relationships/hyperlink" Target="file:///C:\Users\Belem\AppData\Roaming\Microsoft\ECU_GEN\CUROLGEN15_AdministrarPrestamoDeProducto.docx" TargetMode="External"/><Relationship Id="rId100" Type="http://schemas.openxmlformats.org/officeDocument/2006/relationships/hyperlink" Target="file:///C:\Users\Belem\AppData\Roaming\Microsoft\ECU_GEN\CUROLGEN15_AdministrarPrestamoDeProducto.docx" TargetMode="External"/><Relationship Id="rId105" Type="http://schemas.openxmlformats.org/officeDocument/2006/relationships/hyperlink" Target="file:///C:\Amesol\Productos\RouteLite\Trunk\Analisis\EspecificacionRequerimientos\ECU_GEN\CUROLGEN05_AdministrarTransaccion.doc" TargetMode="External"/><Relationship Id="rId126" Type="http://schemas.openxmlformats.org/officeDocument/2006/relationships/hyperlink" Target="file:///C:\Users\Belem\AppData\Roaming\Microsoft\ECU_GEN\CUROLGEN15_AdministrarPrestamoDeProducto.docx" TargetMode="External"/><Relationship Id="rId147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Duxstar\Productos\RouteLite\Trunk\Analisis\EspecificacionRequerimientos\ECU_MOV\CUROLMOV31_CapturarMovSinInvFueraVisita.docx" TargetMode="External"/><Relationship Id="rId93" Type="http://schemas.openxmlformats.org/officeDocument/2006/relationships/hyperlink" Target="file:///C:\Duxstar\Productos\RouteLite\Trunk\Analisis\EspecificacionRequerimientos\ECU_GEN\CUROLGEN07_CalcularCuotas.doc" TargetMode="External"/><Relationship Id="rId98" Type="http://schemas.openxmlformats.org/officeDocument/2006/relationships/hyperlink" Target="file:///C:\Duxstar\Productos\RouteLite\Trunk\Analisis\EspecificacionRequerimientos\ECU_GEN\CUROLGEN02_CalcularImpuestos.doc" TargetMode="External"/><Relationship Id="rId121" Type="http://schemas.openxmlformats.org/officeDocument/2006/relationships/hyperlink" Target="file:///C:\Duxstar\Productos\RouteLite\Trunk\Analisis\EspecificacionRequerimientos\ECU_GEN\CUROLGEN02_CalcularImpuestos.doc" TargetMode="External"/><Relationship Id="rId142" Type="http://schemas.openxmlformats.org/officeDocument/2006/relationships/header" Target="header1.xml"/><Relationship Id="rId3" Type="http://schemas.openxmlformats.org/officeDocument/2006/relationships/styles" Target="styles.xml"/><Relationship Id="rId25" Type="http://schemas.openxmlformats.org/officeDocument/2006/relationships/hyperlink" Target="file:///C:\Duxstar\Productos\RouteLite\Trunk\Analisis\EspecificacionRequerimientos\ECU_MOV\CUROLMOV31_CapturarMovSinInvFueraVisita.docx" TargetMode="External"/><Relationship Id="rId46" Type="http://schemas.openxmlformats.org/officeDocument/2006/relationships/hyperlink" Target="file:///C:\Amesol\Productos\RouteLite\Trunk\Analisis\EspecificacionRequerimientos\ECU_GEN\CUROLGEN13_AdministrarInventario.doc" TargetMode="External"/><Relationship Id="rId67" Type="http://schemas.openxmlformats.org/officeDocument/2006/relationships/hyperlink" Target="file:///C:\Duxstar\Productos\RouteLite\Trunk\Analisis\EspecificacionRequerimientos\ECU_MOV\CUROLMOV31_CapturarMovSinInvFueraVisita.docx" TargetMode="External"/><Relationship Id="rId116" Type="http://schemas.openxmlformats.org/officeDocument/2006/relationships/hyperlink" Target="file:///C:\Duxstar\Productos\RouteLite\Trunk\Analisis\EspecificacionRequerimientos\ECU_GEN\CUROLGEN02_CalcularImpuestos.doc" TargetMode="External"/><Relationship Id="rId137" Type="http://schemas.openxmlformats.org/officeDocument/2006/relationships/hyperlink" Target="file:///C:\Duxstar\Productos\RouteLite\Trunk\Analisis\EspecificacionRequerimientos\ECU_MOV\CUROLMOV44_CapturarVentasConsignaci&#243;n.docx" TargetMode="External"/><Relationship Id="rId20" Type="http://schemas.openxmlformats.org/officeDocument/2006/relationships/hyperlink" Target="file:///C:\Duxstar\Productos\RouteLite\Trunk\Analisis\EspecificacionRequerimientos\ECU_MOV\CUROLMOV31_CapturarMovSinInvFueraVisita.docx" TargetMode="External"/><Relationship Id="rId41" Type="http://schemas.openxmlformats.org/officeDocument/2006/relationships/hyperlink" Target="file:///C:\Amesol\Productos\RouteLite\Trunk\Analisis\EspecificacionRequerimientos\ECU_GEN\CUROLGEN06_AdministrarDetalleTransaccion.doc" TargetMode="External"/><Relationship Id="rId62" Type="http://schemas.openxmlformats.org/officeDocument/2006/relationships/hyperlink" Target="file:///C:\Duxstar\Productos\RouteLite\Trunk\Analisis\EspecificacionRequerimientos\ECU_MOV\CUROLMOV31_CapturarMovSinInvFueraVisita.docx" TargetMode="External"/><Relationship Id="rId83" Type="http://schemas.openxmlformats.org/officeDocument/2006/relationships/hyperlink" Target="file:///C:\Amesol\Productos\RouteLite\Trunk\Analisis\EspecificacionRequerimientos\ECU_GEN\CUROLGEN06_AdministrarDetalleTransaccion.doc" TargetMode="External"/><Relationship Id="rId88" Type="http://schemas.openxmlformats.org/officeDocument/2006/relationships/hyperlink" Target="file:///C:\Amesol\Productos\RouteLite\Trunk\Analisis\EspecificacionRequerimientos\ECU_GEN\CUROLGEN06_AdministrarDetalleTransaccion.doc" TargetMode="External"/><Relationship Id="rId111" Type="http://schemas.openxmlformats.org/officeDocument/2006/relationships/hyperlink" Target="file:///C:\Duxstar\Productos\Route\Trunk\Analisis\EspecificacionRequerimientos\ECU_ESC\CUADMESC13_GenerarFolio.docx" TargetMode="External"/><Relationship Id="rId132" Type="http://schemas.openxmlformats.org/officeDocument/2006/relationships/hyperlink" Target="file:///C:\Users\Belem\AppData\Roaming\Microsoft\Word\CUROLMOV19_Aplicar%20Promociones.doc" TargetMode="External"/><Relationship Id="rId15" Type="http://schemas.openxmlformats.org/officeDocument/2006/relationships/hyperlink" Target="file:///C:\Users\Belem\AppData\Roaming\Microsoft\ECU_GEN\CUROLGEN15_AdministrarPrestamoDeProducto.docx" TargetMode="External"/><Relationship Id="rId36" Type="http://schemas.openxmlformats.org/officeDocument/2006/relationships/hyperlink" Target="file:///C:\Duxstar\Productos\RouteLite\Trunk\Analisis\EspecificacionRequerimientos\ECU_MOV\CUROLMOV31_CapturarMovSinInvFueraVisita.docx" TargetMode="External"/><Relationship Id="rId57" Type="http://schemas.openxmlformats.org/officeDocument/2006/relationships/hyperlink" Target="../ECU_GEN/CUROLGEN14_AdministrarClientes.doc" TargetMode="External"/><Relationship Id="rId106" Type="http://schemas.openxmlformats.org/officeDocument/2006/relationships/hyperlink" Target="file:///C:\Amesol\Productos\RouteLite\Trunk\Analisis\EspecificacionRequerimientos\ECU_GEN\CUROLGEN05_AdministrarTransaccion.doc" TargetMode="External"/><Relationship Id="rId127" Type="http://schemas.openxmlformats.org/officeDocument/2006/relationships/hyperlink" Target="file:///C:\Duxstar\Productos\RouteLite\Trunk\Analisis\EspecificacionRequerimientos\ECU_GEN\CUROLGEN02_CalcularImpuestos.doc" TargetMode="External"/><Relationship Id="rId10" Type="http://schemas.openxmlformats.org/officeDocument/2006/relationships/hyperlink" Target="file:///C:\Amesol\Productos\RouteLite\Trunk\Analisis\EspecificacionRequerimientos\ECU_GEN\CUROLGEN05_AdministrarTransaccion.doc" TargetMode="External"/><Relationship Id="rId31" Type="http://schemas.openxmlformats.org/officeDocument/2006/relationships/hyperlink" Target="file:///C:\Users\Belem\AppData\Roaming\Microsoft\ECU_GEN\CUROLGEN15_AdministrarPrestamoDeProducto.docx" TargetMode="External"/><Relationship Id="rId52" Type="http://schemas.openxmlformats.org/officeDocument/2006/relationships/hyperlink" Target="file:///C:\Amesol\Productos\RouteLite\Trunk\Analisis\EspecificacionRequerimientos\ECU_MOV\CUROLMOV20_BuscarProductos.docx" TargetMode="External"/><Relationship Id="rId73" Type="http://schemas.openxmlformats.org/officeDocument/2006/relationships/hyperlink" Target="file:///C:\Amesol\Productos\RouteLite\Trunk\Analisis\EspecificacionRequerimientos\ECU_GEN\CUROLGEN05_AdministrarTransaccion.doc" TargetMode="External"/><Relationship Id="rId78" Type="http://schemas.openxmlformats.org/officeDocument/2006/relationships/hyperlink" Target="file:///C:\Amesol\Productos\RouteLite\Trunk\Analisis\EspecificacionRequerimientos\ECU_GEN\CUROLGEN06_AdministrarDetalleTransaccion.doc" TargetMode="External"/><Relationship Id="rId94" Type="http://schemas.openxmlformats.org/officeDocument/2006/relationships/hyperlink" Target="file:///C:\Users\Route\Trunk\Analisis\EspecificacionRequerimientos\ECU_ESC\CUADMESC13_GenerarFolio.docx" TargetMode="External"/><Relationship Id="rId99" Type="http://schemas.openxmlformats.org/officeDocument/2006/relationships/hyperlink" Target="file:///C:\Amesol\Productos\RouteLite\Trunk\Analisis\EspecificacionRequerimientos\ECU_GEN\CUROLGEN13_AdministrarInventario.doc" TargetMode="External"/><Relationship Id="rId101" Type="http://schemas.openxmlformats.org/officeDocument/2006/relationships/hyperlink" Target="file:///C:\Users\Belem\AppData\Roaming\Microsoft\ECU_GEN\CUROLGEN15_AdministrarPrestamoDeProducto.docx" TargetMode="External"/><Relationship Id="rId122" Type="http://schemas.openxmlformats.org/officeDocument/2006/relationships/hyperlink" Target="file:///C:\Duxstar\Productos\RouteLite\Trunk\Analisis\EspecificacionRequerimientos\ECU_GEN\CUROLGEN02_CalcularImpuestos.doc" TargetMode="External"/><Relationship Id="rId14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11_SelecActividadesVisita.docx" TargetMode="External"/><Relationship Id="rId26" Type="http://schemas.openxmlformats.org/officeDocument/2006/relationships/hyperlink" Target="file:///C:\Amesol\Productos\RouteLite\Trunk\Analisis\EspecificacionRequerimientos\ECU_GEN\CUROLGEN13_AdministrarInventario.doc" TargetMode="External"/><Relationship Id="rId47" Type="http://schemas.openxmlformats.org/officeDocument/2006/relationships/hyperlink" Target="file:///C:\Users\Belem\AppData\Roaming\Microsoft\ECU_GEN\CUROLGEN15_AdministrarPrestamoDeProducto.docx" TargetMode="External"/><Relationship Id="rId68" Type="http://schemas.openxmlformats.org/officeDocument/2006/relationships/hyperlink" Target="file:///C:\Duxstar\Productos\RouteLite\Trunk\Analisis\EspecificacionRequerimientos\ECU_MOV\CUROLMOV31_CapturarMovSinInvFueraVisita.docx" TargetMode="External"/><Relationship Id="rId89" Type="http://schemas.openxmlformats.org/officeDocument/2006/relationships/hyperlink" Target="file:///C:\Amesol\Productos\RouteLite\Trunk\Analisis\EspecificacionRequerimientos\ECU_GEN\CUROLGEN13_AdministrarInventario.doc" TargetMode="External"/><Relationship Id="rId112" Type="http://schemas.openxmlformats.org/officeDocument/2006/relationships/hyperlink" Target="file:///C:\Amesol\Productos\RouteLite\Trunk\Analisis\EspecificacionRequerimientos\ECU_GEN\CUROLGEN05_AdministrarTransaccion.doc" TargetMode="External"/><Relationship Id="rId133" Type="http://schemas.openxmlformats.org/officeDocument/2006/relationships/hyperlink" Target="file:///C:\Amesol\Productos\RouteLite\Trunk\Analisis\EspecificacionRequerimientos\ECU_GEN\CUROLGEN05_AdministrarTransaccion.doc" TargetMode="External"/><Relationship Id="rId16" Type="http://schemas.openxmlformats.org/officeDocument/2006/relationships/hyperlink" Target="file:///C:\Users\Belem\AppData\Roaming\Microsoft\ECU_GEN\CUROLGEN15_AdministrarPrestamoDeProducto.docx" TargetMode="External"/><Relationship Id="rId37" Type="http://schemas.openxmlformats.org/officeDocument/2006/relationships/hyperlink" Target="file:///C:\Amesol\Productos\RouteLite\Trunk\Analisis\EspecificacionRequerimientos\ECU_GEN\CUROLGEN13_AdministrarInventario.doc" TargetMode="External"/><Relationship Id="rId58" Type="http://schemas.openxmlformats.org/officeDocument/2006/relationships/hyperlink" Target="file:///C:\Duxstar\Productos\RouteLite\Trunk\Analisis\EspecificacionRequerimientos\ECU_MOV\CUROLMOV31_CapturarMovSinInvFueraVisita.docx" TargetMode="External"/><Relationship Id="rId79" Type="http://schemas.openxmlformats.org/officeDocument/2006/relationships/hyperlink" Target="file:///C:\Amesol\Productos\RouteLite\Trunk\Analisis\EspecificacionRequerimientos\ECU_GEN\CUROLGEN05_AdministrarTransaccion.doc" TargetMode="External"/><Relationship Id="rId102" Type="http://schemas.openxmlformats.org/officeDocument/2006/relationships/hyperlink" Target="file:///C:\Duxstar\Productos\RouteLite\Trunk\Analisis\EspecificacionRequerimientos\ECU_GEN\CUROLGEN14_AdministrarClientes.doc" TargetMode="External"/><Relationship Id="rId123" Type="http://schemas.openxmlformats.org/officeDocument/2006/relationships/hyperlink" Target="file:///C:\Amesol\Productos\RouteLite\Trunk\Analisis\EspecificacionRequerimientos\ECU_GEN\CUROLGEN05_AdministrarTransaccion.doc" TargetMode="External"/><Relationship Id="rId14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4EBC3-91FC-4081-925D-FF114A17B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18239</TotalTime>
  <Pages>72</Pages>
  <Words>27024</Words>
  <Characters>148634</Characters>
  <Application>Microsoft Office Word</Application>
  <DocSecurity>0</DocSecurity>
  <Lines>1238</Lines>
  <Paragraphs>350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175308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Nancy</cp:lastModifiedBy>
  <cp:revision>28</cp:revision>
  <cp:lastPrinted>2008-09-11T22:09:00Z</cp:lastPrinted>
  <dcterms:created xsi:type="dcterms:W3CDTF">2014-04-15T02:23:00Z</dcterms:created>
  <dcterms:modified xsi:type="dcterms:W3CDTF">2016-03-22T20:02:00Z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