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D43755">
        <w:t>Validar Permisos de Usuario para Actividad</w:t>
      </w:r>
      <w:r w:rsidR="00CD28F3">
        <w:t xml:space="preserve"> –</w:t>
      </w:r>
      <w:r w:rsidR="00D43755">
        <w:t xml:space="preserve"> </w:t>
      </w:r>
      <w:r w:rsidR="006D0241">
        <w:t>CUROLMOV56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6D0241" w:rsidP="008C7E3A">
            <w:pPr>
              <w:pStyle w:val="Tabletext"/>
              <w:jc w:val="center"/>
            </w:pPr>
            <w:r>
              <w:t>30/04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53AB9">
              <w:t>Validar Permisos de Usuario para Actividad</w:t>
            </w:r>
            <w:r>
              <w:t xml:space="preserve"> para el proyecto ERM de acuerdo al Estándar de Casos de Uso 1.4</w:t>
            </w:r>
            <w:r w:rsidRPr="00AE2E70">
              <w:t>.</w:t>
            </w:r>
          </w:p>
          <w:p w:rsidR="00533FCB" w:rsidRPr="006D0241" w:rsidRDefault="00533FCB" w:rsidP="006D0241">
            <w:pPr>
              <w:pStyle w:val="Sinespaciado"/>
              <w:rPr>
                <w:sz w:val="20"/>
                <w:szCs w:val="20"/>
              </w:rPr>
            </w:pPr>
            <w:r w:rsidRPr="006D0241">
              <w:rPr>
                <w:sz w:val="20"/>
                <w:szCs w:val="20"/>
              </w:rPr>
              <w:t>Folio CAI 000</w:t>
            </w:r>
            <w:r w:rsidR="006D0241" w:rsidRPr="006D0241">
              <w:rPr>
                <w:sz w:val="20"/>
                <w:szCs w:val="20"/>
              </w:rPr>
              <w:t>3538</w:t>
            </w:r>
          </w:p>
          <w:p w:rsidR="006D0241" w:rsidRDefault="006B551A" w:rsidP="006D0241">
            <w:pPr>
              <w:pStyle w:val="Sinespaciado"/>
            </w:pPr>
            <w:r>
              <w:rPr>
                <w:sz w:val="20"/>
                <w:szCs w:val="20"/>
              </w:rPr>
              <w:t>(Disposur, 1.4</w:t>
            </w:r>
            <w:r w:rsidR="006D0241" w:rsidRPr="006D0241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F64E3E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CA7A7F" w:rsidRDefault="007948BC" w:rsidP="00F64E3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64E3E" w:rsidRPr="00F64E3E" w:rsidRDefault="00F64E3E" w:rsidP="00F64E3E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F64E3E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6D0241" w:rsidRPr="00CA7A7F" w:rsidRDefault="006D0241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C6296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8664671" w:history="1">
        <w:r w:rsidR="00C62965" w:rsidRPr="00281AB2">
          <w:rPr>
            <w:rStyle w:val="Hipervnculo"/>
            <w:lang w:val="es-GT"/>
          </w:rPr>
          <w:t xml:space="preserve">Especificación de Casos de Uso: </w:t>
        </w:r>
        <w:r w:rsidR="00C62965" w:rsidRPr="00281AB2">
          <w:rPr>
            <w:rStyle w:val="Hipervnculo"/>
          </w:rPr>
          <w:t>Validar Permisos de Usuario para Actividad – CUROLMOV56</w:t>
        </w:r>
        <w:r w:rsidR="00C62965">
          <w:rPr>
            <w:webHidden/>
          </w:rPr>
          <w:tab/>
        </w:r>
        <w:r w:rsidR="00C62965">
          <w:rPr>
            <w:webHidden/>
          </w:rPr>
          <w:fldChar w:fldCharType="begin"/>
        </w:r>
        <w:r w:rsidR="00C62965">
          <w:rPr>
            <w:webHidden/>
          </w:rPr>
          <w:instrText xml:space="preserve"> PAGEREF _Toc418664671 \h </w:instrText>
        </w:r>
        <w:r w:rsidR="00C62965">
          <w:rPr>
            <w:webHidden/>
          </w:rPr>
        </w:r>
        <w:r w:rsidR="00C62965">
          <w:rPr>
            <w:webHidden/>
          </w:rPr>
          <w:fldChar w:fldCharType="separate"/>
        </w:r>
        <w:r w:rsidR="00C62965">
          <w:rPr>
            <w:webHidden/>
          </w:rPr>
          <w:t>4</w:t>
        </w:r>
        <w:r w:rsidR="00C62965">
          <w:rPr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72" w:history="1">
        <w:r w:rsidRPr="00281AB2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73" w:history="1">
        <w:r w:rsidRPr="00281AB2">
          <w:rPr>
            <w:rStyle w:val="Hipervnculo"/>
          </w:rPr>
          <w:t>2 Caso de uso: Validar Permisos de Usuario para Actividad – CUROLMOV56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76" w:history="1">
        <w:r w:rsidRPr="00281AB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77" w:history="1">
        <w:r w:rsidRPr="00281AB2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78" w:history="1">
        <w:r w:rsidRPr="00281AB2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81" w:history="1">
        <w:r w:rsidRPr="00281AB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82" w:history="1">
        <w:r w:rsidRPr="00281AB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83" w:history="1">
        <w:r w:rsidRPr="00281AB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84" w:history="1">
        <w:r w:rsidRPr="00281AB2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86" w:history="1">
        <w:r w:rsidRPr="00281AB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87" w:history="1">
        <w:r w:rsidRPr="00281AB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664688" w:history="1">
        <w:r w:rsidRPr="00281AB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664689" w:history="1">
        <w:r w:rsidRPr="00281AB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90" w:history="1">
        <w:r w:rsidRPr="00281AB2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2965" w:rsidRDefault="00C6296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664692" w:history="1">
        <w:r w:rsidRPr="00281AB2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81AB2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_Toc418664692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965" w:rsidRDefault="00C6296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664693" w:history="1">
        <w:r w:rsidRPr="00281AB2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_Toc418664693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18664671"/>
        <w:r w:rsidR="00533FCB">
          <w:rPr>
            <w:lang w:val="es-GT"/>
          </w:rPr>
          <w:t xml:space="preserve">Especificación de Casos de Uso: </w:t>
        </w:r>
      </w:fldSimple>
      <w:bookmarkEnd w:id="3"/>
      <w:r w:rsidR="007A4CBB">
        <w:t xml:space="preserve">Validar Permisos de Usuario para Actividad – </w:t>
      </w:r>
      <w:r w:rsidR="006D0241">
        <w:t>CUROLMOV56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8664672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866467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7A4CBB">
        <w:t xml:space="preserve">Validar Permisos de Usuario para Actividad – </w:t>
      </w:r>
      <w:r w:rsidR="006D0241">
        <w:t>CUROLMOV56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1575"/>
      <w:bookmarkStart w:id="9" w:name="_Toc371872072"/>
      <w:bookmarkStart w:id="10" w:name="_Toc371876830"/>
      <w:bookmarkStart w:id="11" w:name="_Toc418531100"/>
      <w:bookmarkStart w:id="12" w:name="_Toc418594826"/>
      <w:bookmarkStart w:id="13" w:name="_Toc418594849"/>
      <w:bookmarkStart w:id="14" w:name="_Toc182735725"/>
      <w:bookmarkStart w:id="15" w:name="_Toc418664674"/>
      <w:bookmarkEnd w:id="8"/>
      <w:bookmarkEnd w:id="9"/>
      <w:bookmarkEnd w:id="10"/>
      <w:bookmarkEnd w:id="11"/>
      <w:bookmarkEnd w:id="12"/>
      <w:bookmarkEnd w:id="13"/>
      <w:bookmarkEnd w:id="1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" w:name="_Toc371871576"/>
      <w:bookmarkStart w:id="17" w:name="_Toc371872073"/>
      <w:bookmarkStart w:id="18" w:name="_Toc371876831"/>
      <w:bookmarkStart w:id="19" w:name="_Toc418531101"/>
      <w:bookmarkStart w:id="20" w:name="_Toc418594827"/>
      <w:bookmarkStart w:id="21" w:name="_Toc418594850"/>
      <w:bookmarkStart w:id="22" w:name="_Toc418664675"/>
      <w:bookmarkEnd w:id="16"/>
      <w:bookmarkEnd w:id="17"/>
      <w:bookmarkEnd w:id="18"/>
      <w:bookmarkEnd w:id="19"/>
      <w:bookmarkEnd w:id="20"/>
      <w:bookmarkEnd w:id="21"/>
      <w:bookmarkEnd w:id="2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3" w:name="_Toc418664676"/>
      <w:r w:rsidRPr="00CA7A7F">
        <w:t>Descripción</w:t>
      </w:r>
      <w:bookmarkEnd w:id="14"/>
      <w:bookmarkEnd w:id="23"/>
    </w:p>
    <w:p w:rsidR="00D93D65" w:rsidRPr="00D93D65" w:rsidRDefault="00D93D65" w:rsidP="00D93D65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D93D65">
        <w:rPr>
          <w:rFonts w:cs="Arial"/>
          <w:sz w:val="20"/>
          <w:szCs w:val="20"/>
        </w:rPr>
        <w:t>validar si el vendedor cuenta con permisos de usuario para la actividad y permiso recibidos como parámetro, de no ser así, incluye la funcionalidad de otro caso de uso para solicitar una contraseña de administrador.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4" w:name="_Toc182735724"/>
      <w:bookmarkStart w:id="25" w:name="_Toc418664677"/>
      <w:r>
        <w:t xml:space="preserve">3  </w:t>
      </w:r>
      <w:r w:rsidR="007B6535" w:rsidRPr="00CA7A7F">
        <w:t>Diagrama de Casos de Uso</w:t>
      </w:r>
      <w:bookmarkEnd w:id="25"/>
    </w:p>
    <w:bookmarkEnd w:id="24"/>
    <w:p w:rsidR="00481C4A" w:rsidRPr="00CA7A7F" w:rsidRDefault="00C3345D" w:rsidP="00481C4A">
      <w:pPr>
        <w:rPr>
          <w:i/>
          <w:iCs/>
          <w:color w:val="0000FF"/>
          <w:lang w:val="es-MX"/>
        </w:rPr>
      </w:pPr>
      <w:r w:rsidRPr="00C3345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63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6" w:name="_Toc418664678"/>
      <w:r>
        <w:t xml:space="preserve">4  </w:t>
      </w:r>
      <w:bookmarkStart w:id="27" w:name="_Toc182735726"/>
      <w:r w:rsidR="00481C4A" w:rsidRPr="00CA7A7F">
        <w:t>Precondiciones</w:t>
      </w:r>
      <w:bookmarkEnd w:id="26"/>
      <w:bookmarkEnd w:id="2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8" w:name="_Toc371871580"/>
      <w:bookmarkStart w:id="29" w:name="_Toc371872077"/>
      <w:bookmarkStart w:id="30" w:name="_Toc371876835"/>
      <w:bookmarkStart w:id="31" w:name="_Toc418531105"/>
      <w:bookmarkStart w:id="32" w:name="_Toc418594831"/>
      <w:bookmarkStart w:id="33" w:name="_Toc418594854"/>
      <w:bookmarkStart w:id="34" w:name="_Toc365897744"/>
      <w:bookmarkStart w:id="35" w:name="_Toc418664679"/>
      <w:bookmarkEnd w:id="28"/>
      <w:bookmarkEnd w:id="29"/>
      <w:bookmarkEnd w:id="30"/>
      <w:bookmarkEnd w:id="31"/>
      <w:bookmarkEnd w:id="32"/>
      <w:bookmarkEnd w:id="33"/>
      <w:bookmarkEnd w:id="3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6" w:name="_Toc371871581"/>
      <w:bookmarkStart w:id="37" w:name="_Toc371872078"/>
      <w:bookmarkStart w:id="38" w:name="_Toc371876836"/>
      <w:bookmarkStart w:id="39" w:name="_Toc418531106"/>
      <w:bookmarkStart w:id="40" w:name="_Toc418594832"/>
      <w:bookmarkStart w:id="41" w:name="_Toc418594855"/>
      <w:bookmarkStart w:id="42" w:name="_Toc418664680"/>
      <w:bookmarkEnd w:id="36"/>
      <w:bookmarkEnd w:id="37"/>
      <w:bookmarkEnd w:id="38"/>
      <w:bookmarkEnd w:id="39"/>
      <w:bookmarkEnd w:id="40"/>
      <w:bookmarkEnd w:id="41"/>
      <w:bookmarkEnd w:id="4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43" w:name="_Toc418664681"/>
      <w:r>
        <w:t>Actores</w:t>
      </w:r>
      <w:bookmarkEnd w:id="43"/>
    </w:p>
    <w:p w:rsidR="006945D0" w:rsidRPr="006945D0" w:rsidRDefault="006945D0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6945D0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" w:name="_Toc418664682"/>
      <w:r>
        <w:rPr>
          <w:rFonts w:cs="Arial"/>
        </w:rPr>
        <w:lastRenderedPageBreak/>
        <w:t>Generales</w:t>
      </w:r>
      <w:bookmarkEnd w:id="34"/>
      <w:bookmarkEnd w:id="4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4CBB" w:rsidRPr="00476793" w:rsidRDefault="007A4CBB" w:rsidP="007A4C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5" w:name="_Toc418664683"/>
      <w:r>
        <w:rPr>
          <w:rFonts w:cs="Arial"/>
        </w:rPr>
        <w:t>Parámetros</w:t>
      </w:r>
      <w:bookmarkEnd w:id="45"/>
    </w:p>
    <w:p w:rsidR="007A4CBB" w:rsidRDefault="009659FB" w:rsidP="009659FB">
      <w:pPr>
        <w:pStyle w:val="Prrafodelista"/>
        <w:numPr>
          <w:ilvl w:val="0"/>
          <w:numId w:val="9"/>
        </w:numPr>
        <w:ind w:left="1134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TipoIndice</w:t>
      </w:r>
      <w:proofErr w:type="spellEnd"/>
    </w:p>
    <w:p w:rsidR="009659FB" w:rsidRDefault="00A37A30" w:rsidP="009659FB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9659FB">
        <w:rPr>
          <w:sz w:val="20"/>
          <w:szCs w:val="20"/>
          <w:lang w:val="es-MX" w:eastAsia="en-US"/>
        </w:rPr>
        <w:t>Permiso</w:t>
      </w:r>
      <w:proofErr w:type="spellEnd"/>
      <w:r w:rsidR="006759B0">
        <w:rPr>
          <w:sz w:val="20"/>
          <w:szCs w:val="20"/>
          <w:lang w:val="es-MX" w:eastAsia="en-US"/>
        </w:rPr>
        <w:t xml:space="preserve"> (</w:t>
      </w:r>
      <w:proofErr w:type="spellStart"/>
      <w:r w:rsidR="006759B0">
        <w:rPr>
          <w:sz w:val="20"/>
          <w:szCs w:val="20"/>
          <w:lang w:val="es-MX" w:eastAsia="en-US"/>
        </w:rPr>
        <w:t>Accesar</w:t>
      </w:r>
      <w:proofErr w:type="spellEnd"/>
      <w:r w:rsidR="006759B0">
        <w:rPr>
          <w:sz w:val="20"/>
          <w:szCs w:val="20"/>
          <w:lang w:val="es-MX" w:eastAsia="en-US"/>
        </w:rPr>
        <w:t>/Crear/Modificar/Eliminar)</w:t>
      </w:r>
    </w:p>
    <w:p w:rsidR="002A394A" w:rsidRPr="0049039D" w:rsidRDefault="002A394A" w:rsidP="009659FB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ContrasenaPara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84"/>
      <w:bookmarkStart w:id="47" w:name="_Toc182735728"/>
      <w:bookmarkStart w:id="48" w:name="_Toc418664684"/>
      <w:r>
        <w:t xml:space="preserve">5  </w:t>
      </w:r>
      <w:r w:rsidR="00481C4A" w:rsidRPr="00CA7A7F">
        <w:t>Flujo de eventos</w:t>
      </w:r>
      <w:bookmarkEnd w:id="46"/>
      <w:bookmarkEnd w:id="47"/>
      <w:bookmarkEnd w:id="4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9" w:name="_Toc371871586"/>
      <w:bookmarkStart w:id="50" w:name="_Toc371872083"/>
      <w:bookmarkStart w:id="51" w:name="_Toc371876841"/>
      <w:bookmarkStart w:id="52" w:name="_Toc418531111"/>
      <w:bookmarkStart w:id="53" w:name="_Toc418594837"/>
      <w:bookmarkStart w:id="54" w:name="_Toc418594860"/>
      <w:bookmarkStart w:id="55" w:name="_Toc52616585"/>
      <w:bookmarkStart w:id="56" w:name="_Toc182735729"/>
      <w:bookmarkStart w:id="57" w:name="_Toc418664685"/>
      <w:bookmarkEnd w:id="49"/>
      <w:bookmarkEnd w:id="50"/>
      <w:bookmarkEnd w:id="51"/>
      <w:bookmarkEnd w:id="52"/>
      <w:bookmarkEnd w:id="53"/>
      <w:bookmarkEnd w:id="54"/>
      <w:bookmarkEnd w:id="57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58" w:name="_Toc418664686"/>
      <w:r w:rsidRPr="00CA7A7F">
        <w:t>Flujo básico</w:t>
      </w:r>
      <w:bookmarkStart w:id="59" w:name="_Toc52616586"/>
      <w:bookmarkStart w:id="60" w:name="_Toc182735730"/>
      <w:bookmarkEnd w:id="55"/>
      <w:bookmarkEnd w:id="56"/>
      <w:bookmarkEnd w:id="58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caso de uso inicia cuando es invocado por alguno de los siguientes casos de uso:</w:t>
      </w:r>
    </w:p>
    <w:p w:rsidR="00C3345D" w:rsidRPr="00C3345D" w:rsidRDefault="00963582" w:rsidP="00B179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9" w:history="1">
        <w:r w:rsidR="00C3345D" w:rsidRPr="00C3345D">
          <w:rPr>
            <w:rStyle w:val="Hipervnculo"/>
            <w:b/>
            <w:sz w:val="20"/>
            <w:szCs w:val="20"/>
          </w:rPr>
          <w:t>Capturar Descarga de Producto – CUROLMOV36</w:t>
        </w:r>
      </w:hyperlink>
    </w:p>
    <w:p w:rsidR="00B179D4" w:rsidRPr="00C3345D" w:rsidRDefault="00C3345D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>HYPERLINK "C:\\Duxstar\\Productos\\RouteLite\\Trunk\\Analisis\\EspecificacionRequerimientos\\ECU_MOV\\CUROLMOV39_CapturarDevolucionesAlmacen.docx"</w:instrText>
      </w:r>
      <w:r>
        <w:rPr>
          <w:b/>
          <w:sz w:val="20"/>
          <w:szCs w:val="20"/>
        </w:rPr>
        <w:fldChar w:fldCharType="separate"/>
      </w:r>
      <w:r w:rsidRPr="00C3345D">
        <w:rPr>
          <w:rStyle w:val="Hipervnculo"/>
          <w:b/>
          <w:sz w:val="20"/>
          <w:szCs w:val="20"/>
        </w:rPr>
        <w:t>Capturar Devoluciones al Almacén – CUROLMOV39</w:t>
      </w:r>
    </w:p>
    <w:p w:rsidR="00447CAD" w:rsidRDefault="00C3345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850956">
        <w:rPr>
          <w:sz w:val="20"/>
          <w:szCs w:val="20"/>
        </w:rPr>
        <w:t>El sistema recibe los siguientes parámetros:</w:t>
      </w:r>
    </w:p>
    <w:p w:rsidR="00850956" w:rsidRDefault="00850956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850956" w:rsidRDefault="00A37A30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</w:t>
      </w:r>
      <w:r w:rsidR="00850956">
        <w:rPr>
          <w:sz w:val="20"/>
          <w:szCs w:val="20"/>
        </w:rPr>
        <w:t>Permiso</w:t>
      </w:r>
      <w:proofErr w:type="spellEnd"/>
    </w:p>
    <w:p w:rsidR="002A394A" w:rsidRDefault="002A394A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</w:p>
    <w:p w:rsidR="00850956" w:rsidRPr="007B00FB" w:rsidRDefault="007B00FB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</w:t>
      </w:r>
      <w:r w:rsidR="00850956" w:rsidRPr="007B00FB">
        <w:rPr>
          <w:sz w:val="20"/>
          <w:szCs w:val="20"/>
        </w:rPr>
        <w:t>si la actividad recibida como parámetro (</w:t>
      </w:r>
      <w:proofErr w:type="spellStart"/>
      <w:r w:rsidR="00850956" w:rsidRPr="007B00FB">
        <w:rPr>
          <w:sz w:val="20"/>
          <w:szCs w:val="20"/>
        </w:rPr>
        <w:t>TipoIndice</w:t>
      </w:r>
      <w:proofErr w:type="spellEnd"/>
      <w:r w:rsidR="00850956" w:rsidRPr="007B00FB">
        <w:rPr>
          <w:sz w:val="20"/>
          <w:szCs w:val="20"/>
        </w:rPr>
        <w:t>) cuenta con una configuración de permisos para el perfil de acceso relacionado al usuario del Vendedor. Para ello ir a &lt;</w:t>
      </w:r>
      <w:proofErr w:type="spellStart"/>
      <w:r w:rsidR="00850956" w:rsidRPr="007B00FB">
        <w:rPr>
          <w:sz w:val="20"/>
          <w:szCs w:val="20"/>
        </w:rPr>
        <w:t>IntPer</w:t>
      </w:r>
      <w:proofErr w:type="spellEnd"/>
      <w:r w:rsidR="00850956" w:rsidRPr="007B00FB">
        <w:rPr>
          <w:sz w:val="20"/>
          <w:szCs w:val="20"/>
        </w:rPr>
        <w:t>&gt; y buscar &lt;</w:t>
      </w:r>
      <w:proofErr w:type="spellStart"/>
      <w:r w:rsidR="00850956" w:rsidRPr="007B00FB">
        <w:rPr>
          <w:sz w:val="20"/>
          <w:szCs w:val="20"/>
        </w:rPr>
        <w:t>IntPer.ACTId</w:t>
      </w:r>
      <w:proofErr w:type="spellEnd"/>
      <w:r w:rsidR="00850956" w:rsidRPr="007B00FB">
        <w:rPr>
          <w:sz w:val="20"/>
          <w:szCs w:val="20"/>
        </w:rPr>
        <w:t xml:space="preserve"> = Identificador de la actividad actual&gt;, </w:t>
      </w:r>
      <w:r w:rsidRPr="007B00FB">
        <w:rPr>
          <w:sz w:val="20"/>
          <w:szCs w:val="20"/>
        </w:rPr>
        <w:t>obtener</w:t>
      </w:r>
      <w:r w:rsidR="00850956" w:rsidRPr="007B00FB">
        <w:rPr>
          <w:sz w:val="20"/>
          <w:szCs w:val="20"/>
        </w:rPr>
        <w:t xml:space="preserve"> el identificador de la actividad actual a partir de la concatenación del valo</w:t>
      </w:r>
      <w:r>
        <w:rPr>
          <w:sz w:val="20"/>
          <w:szCs w:val="20"/>
        </w:rPr>
        <w:t xml:space="preserve">r por referencia ‘TINDMMD’ + </w:t>
      </w:r>
      <w:proofErr w:type="spellStart"/>
      <w:r>
        <w:rPr>
          <w:sz w:val="20"/>
          <w:szCs w:val="20"/>
        </w:rPr>
        <w:t>TipoI</w:t>
      </w:r>
      <w:r w:rsidR="00850956" w:rsidRPr="007B00FB">
        <w:rPr>
          <w:sz w:val="20"/>
          <w:szCs w:val="20"/>
        </w:rPr>
        <w:t>ndice</w:t>
      </w:r>
      <w:proofErr w:type="spellEnd"/>
      <w:r w:rsidR="00850956" w:rsidRPr="007B00FB">
        <w:rPr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 w:rsidR="00850956" w:rsidRPr="007B00FB">
        <w:rPr>
          <w:sz w:val="20"/>
          <w:szCs w:val="20"/>
        </w:rPr>
        <w:t xml:space="preserve"> la actividad que</w:t>
      </w:r>
      <w:r>
        <w:rPr>
          <w:sz w:val="20"/>
          <w:szCs w:val="20"/>
        </w:rPr>
        <w:t xml:space="preserve"> se recibió como parámetro.</w:t>
      </w:r>
    </w:p>
    <w:p w:rsidR="00A37A30" w:rsidRDefault="00A37A30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 xml:space="preserve">&lt;NO 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A37A30" w:rsidRDefault="00A37A30" w:rsidP="00A37A3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</w:t>
      </w:r>
      <w:r w:rsidR="003A443C">
        <w:rPr>
          <w:sz w:val="20"/>
          <w:szCs w:val="20"/>
        </w:rPr>
        <w:t xml:space="preserve"> y regresa a la actividad desde la cual fue invocado</w:t>
      </w:r>
      <w:r>
        <w:rPr>
          <w:sz w:val="20"/>
          <w:szCs w:val="20"/>
        </w:rPr>
        <w:t>:</w:t>
      </w:r>
    </w:p>
    <w:p w:rsidR="00A37A30" w:rsidRDefault="00923B93" w:rsidP="00A37A3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A37A30">
        <w:rPr>
          <w:sz w:val="20"/>
          <w:szCs w:val="20"/>
        </w:rPr>
        <w:t>Verdadero</w:t>
      </w:r>
    </w:p>
    <w:p w:rsidR="007B00FB" w:rsidRDefault="007B00FB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00FB">
        <w:rPr>
          <w:sz w:val="20"/>
          <w:szCs w:val="20"/>
        </w:rPr>
        <w:t xml:space="preserve">Si </w:t>
      </w:r>
      <w:r>
        <w:rPr>
          <w:sz w:val="20"/>
          <w:szCs w:val="20"/>
        </w:rPr>
        <w:t>&lt;</w:t>
      </w:r>
      <w:r w:rsidRPr="007B00FB">
        <w:rPr>
          <w:sz w:val="20"/>
          <w:szCs w:val="20"/>
        </w:rPr>
        <w:t>se obtuvo una configuración de permisos para la actividad</w:t>
      </w:r>
      <w:r>
        <w:rPr>
          <w:sz w:val="20"/>
          <w:szCs w:val="20"/>
        </w:rPr>
        <w:t>&gt;</w:t>
      </w:r>
    </w:p>
    <w:p w:rsidR="007B00FB" w:rsidRDefault="00532D85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</w:t>
      </w:r>
      <w:r w:rsidR="007B00FB" w:rsidRPr="007B00FB">
        <w:rPr>
          <w:sz w:val="20"/>
          <w:szCs w:val="20"/>
        </w:rPr>
        <w:t xml:space="preserve"> en sesión la siguiente información</w:t>
      </w:r>
      <w:r w:rsidR="007B00FB">
        <w:rPr>
          <w:sz w:val="20"/>
          <w:szCs w:val="20"/>
        </w:rPr>
        <w:t>:</w:t>
      </w:r>
    </w:p>
    <w:p w:rsidR="007B00FB" w:rsidRDefault="007B00FB" w:rsidP="007B00F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 w:rsidRPr="007B00FB">
        <w:rPr>
          <w:sz w:val="20"/>
          <w:szCs w:val="20"/>
        </w:rPr>
        <w:t>SolicitarContraseña</w:t>
      </w:r>
      <w:proofErr w:type="spellEnd"/>
      <w:r w:rsidRPr="007B00FB">
        <w:rPr>
          <w:sz w:val="20"/>
          <w:szCs w:val="20"/>
        </w:rPr>
        <w:t xml:space="preserve"> = 1</w:t>
      </w:r>
    </w:p>
    <w:p w:rsidR="00532D85" w:rsidRDefault="00030AF7" w:rsidP="007B00F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&lt;se debe validar el permiso para </w:t>
      </w:r>
      <w:proofErr w:type="spellStart"/>
      <w:r>
        <w:rPr>
          <w:sz w:val="20"/>
          <w:szCs w:val="20"/>
        </w:rPr>
        <w:t>Accesar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TipoPermiso</w:t>
      </w:r>
      <w:proofErr w:type="spellEnd"/>
      <w:r w:rsidR="006759B0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6759B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Accesar</w:t>
      </w:r>
      <w:proofErr w:type="spellEnd"/>
      <w:r>
        <w:rPr>
          <w:sz w:val="20"/>
          <w:szCs w:val="20"/>
        </w:rPr>
        <w:t>)&gt;</w:t>
      </w:r>
    </w:p>
    <w:p w:rsidR="007B00FB" w:rsidRDefault="009D5B82" w:rsidP="00030AF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</w:t>
      </w:r>
      <w:r w:rsidR="00030AF7">
        <w:rPr>
          <w:sz w:val="20"/>
          <w:szCs w:val="20"/>
        </w:rPr>
        <w:t xml:space="preserve"> se cuenta</w:t>
      </w:r>
      <w:r w:rsidR="007B00FB" w:rsidRPr="007B00FB">
        <w:rPr>
          <w:sz w:val="20"/>
          <w:szCs w:val="20"/>
        </w:rPr>
        <w:t xml:space="preserve"> con ningún</w:t>
      </w:r>
      <w:r w:rsidR="00030AF7">
        <w:rPr>
          <w:sz w:val="20"/>
          <w:szCs w:val="20"/>
        </w:rPr>
        <w:t xml:space="preserve"> permiso para la actividad (</w:t>
      </w:r>
      <w:proofErr w:type="spellStart"/>
      <w:r w:rsidR="00030AF7">
        <w:rPr>
          <w:sz w:val="20"/>
          <w:szCs w:val="20"/>
        </w:rPr>
        <w:t>IntPer.Permiso</w:t>
      </w:r>
      <w:proofErr w:type="spellEnd"/>
      <w:r w:rsidR="00030AF7">
        <w:rPr>
          <w:sz w:val="20"/>
          <w:szCs w:val="20"/>
        </w:rPr>
        <w:t xml:space="preserve"> = ‘ ’)&gt;</w:t>
      </w:r>
    </w:p>
    <w:p w:rsidR="00030AF7" w:rsidRDefault="00030AF7" w:rsidP="005007C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B179D4">
        <w:rPr>
          <w:sz w:val="20"/>
          <w:szCs w:val="20"/>
        </w:rPr>
        <w:t xml:space="preserve">caso de uso incluye la funcionalidad del caso de uso </w:t>
      </w:r>
      <w:hyperlink r:id="rId10" w:history="1">
        <w:r w:rsidR="00B179D4" w:rsidRPr="00C3345D">
          <w:rPr>
            <w:rStyle w:val="Hipervnculo"/>
            <w:b/>
            <w:sz w:val="20"/>
            <w:szCs w:val="20"/>
          </w:rPr>
          <w:t xml:space="preserve">Solicitar Contraseña de </w:t>
        </w:r>
        <w:r w:rsidR="00C3345D" w:rsidRPr="00C3345D">
          <w:rPr>
            <w:rStyle w:val="Hipervnculo"/>
            <w:b/>
            <w:sz w:val="20"/>
            <w:szCs w:val="20"/>
          </w:rPr>
          <w:t>Usuario</w:t>
        </w:r>
        <w:r w:rsidR="00B179D4" w:rsidRPr="00C3345D">
          <w:rPr>
            <w:rStyle w:val="Hipervnculo"/>
            <w:b/>
            <w:sz w:val="20"/>
            <w:szCs w:val="20"/>
          </w:rPr>
          <w:t xml:space="preserve"> – CU</w:t>
        </w:r>
        <w:r w:rsidR="00C3345D" w:rsidRPr="00C3345D">
          <w:rPr>
            <w:rStyle w:val="Hipervnculo"/>
            <w:b/>
            <w:sz w:val="20"/>
            <w:szCs w:val="20"/>
          </w:rPr>
          <w:t>ROLMOV34</w:t>
        </w:r>
      </w:hyperlink>
    </w:p>
    <w:p w:rsidR="002A394A" w:rsidRDefault="002A394A" w:rsidP="00B179D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2A394A" w:rsidRDefault="002A394A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  <w:r w:rsidR="00CD1904">
        <w:rPr>
          <w:sz w:val="20"/>
          <w:szCs w:val="20"/>
        </w:rPr>
        <w:t xml:space="preserve"> = </w:t>
      </w:r>
      <w:proofErr w:type="spellStart"/>
      <w:r w:rsidR="00CD1904">
        <w:rPr>
          <w:sz w:val="20"/>
          <w:szCs w:val="20"/>
        </w:rPr>
        <w:t>ContrasenaPara</w:t>
      </w:r>
      <w:proofErr w:type="spellEnd"/>
      <w:r w:rsidR="00CD1904">
        <w:rPr>
          <w:sz w:val="20"/>
          <w:szCs w:val="20"/>
        </w:rPr>
        <w:t xml:space="preserve"> recibida como parámetro</w:t>
      </w:r>
    </w:p>
    <w:p w:rsidR="00D24E9C" w:rsidRDefault="00D24E9C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TipoUsuario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Admin</w:t>
      </w:r>
      <w:proofErr w:type="spellEnd"/>
    </w:p>
    <w:p w:rsidR="00D24E9C" w:rsidRDefault="00D24E9C" w:rsidP="002A394A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NuevoSustituto</w:t>
      </w:r>
      <w:proofErr w:type="spellEnd"/>
      <w:r>
        <w:rPr>
          <w:sz w:val="20"/>
          <w:szCs w:val="20"/>
        </w:rPr>
        <w:t xml:space="preserve"> = </w:t>
      </w:r>
      <w:r w:rsidR="00CD1904">
        <w:rPr>
          <w:sz w:val="20"/>
          <w:szCs w:val="20"/>
        </w:rPr>
        <w:t>Falso</w:t>
      </w:r>
    </w:p>
    <w:p w:rsidR="006759B0" w:rsidRDefault="00B179D4" w:rsidP="00B179D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B179D4" w:rsidRDefault="00923B93" w:rsidP="00B179D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Logueo = </w:t>
      </w:r>
      <w:r w:rsidR="00B179D4">
        <w:rPr>
          <w:sz w:val="20"/>
          <w:szCs w:val="20"/>
        </w:rPr>
        <w:t>Verdadero/Falso</w:t>
      </w:r>
    </w:p>
    <w:p w:rsidR="00B179D4" w:rsidRDefault="00B179D4" w:rsidP="00B179D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</w:t>
      </w:r>
      <w:r w:rsidR="00923B93">
        <w:rPr>
          <w:sz w:val="20"/>
          <w:szCs w:val="20"/>
        </w:rPr>
        <w:t xml:space="preserve"> &lt;el logueo del administrador fue exitoso (Logueo = Verdadero)&gt;</w:t>
      </w:r>
    </w:p>
    <w:p w:rsidR="00923B93" w:rsidRDefault="00923B93" w:rsidP="00923B9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923B93" w:rsidRDefault="008D636C" w:rsidP="00923B93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</w:t>
      </w:r>
    </w:p>
    <w:p w:rsidR="008D636C" w:rsidRDefault="00814EB4" w:rsidP="00DD0F0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814EB4" w:rsidRDefault="00814EB4" w:rsidP="00DD0F08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DD0F08" w:rsidRDefault="00DD0F08" w:rsidP="00DD0F0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</w:t>
      </w:r>
      <w:r w:rsidR="008D18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&lt;el logueo del administrador </w:t>
      </w:r>
      <w:r w:rsidR="008D183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fue exitoso (Logueo = </w:t>
      </w:r>
      <w:r w:rsidR="008D1830">
        <w:rPr>
          <w:sz w:val="20"/>
          <w:szCs w:val="20"/>
        </w:rPr>
        <w:t>Falso</w:t>
      </w:r>
      <w:r>
        <w:rPr>
          <w:sz w:val="20"/>
          <w:szCs w:val="20"/>
        </w:rPr>
        <w:t>)&gt;</w:t>
      </w:r>
    </w:p>
    <w:p w:rsidR="00DD0F08" w:rsidRDefault="00DD0F08" w:rsidP="00DD0F0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DD0F08" w:rsidRPr="00DD0F08" w:rsidRDefault="00DD0F08" w:rsidP="00DD0F08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8D1830">
        <w:rPr>
          <w:sz w:val="20"/>
          <w:szCs w:val="20"/>
        </w:rPr>
        <w:t>Falso</w:t>
      </w:r>
    </w:p>
    <w:p w:rsidR="00A12873" w:rsidRDefault="00A12873" w:rsidP="00030AF7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al menos un permiso para la actividad (</w:t>
      </w:r>
      <w:proofErr w:type="spellStart"/>
      <w:r>
        <w:rPr>
          <w:sz w:val="20"/>
          <w:szCs w:val="20"/>
        </w:rPr>
        <w:t>IntPer.Perm</w:t>
      </w:r>
      <w:r w:rsidR="003A443C">
        <w:rPr>
          <w:sz w:val="20"/>
          <w:szCs w:val="20"/>
        </w:rPr>
        <w:t>iso</w:t>
      </w:r>
      <w:proofErr w:type="spellEnd"/>
      <w:r w:rsidR="003A443C">
        <w:rPr>
          <w:sz w:val="20"/>
          <w:szCs w:val="20"/>
        </w:rPr>
        <w:t xml:space="preserve"> &lt;&gt;</w:t>
      </w:r>
      <w:r>
        <w:rPr>
          <w:sz w:val="20"/>
          <w:szCs w:val="20"/>
        </w:rPr>
        <w:t xml:space="preserve"> ‘ ’)&gt;</w:t>
      </w:r>
    </w:p>
    <w:p w:rsidR="00030AF7" w:rsidRDefault="00030AF7" w:rsidP="003A443C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sistema envía como parámetro la siguiente información</w:t>
      </w:r>
      <w:r w:rsidR="003A443C">
        <w:rPr>
          <w:sz w:val="20"/>
          <w:szCs w:val="20"/>
        </w:rPr>
        <w:t xml:space="preserve"> y regresa a la actividad desde la cual fue invocado:</w:t>
      </w:r>
    </w:p>
    <w:p w:rsidR="00A12873" w:rsidRDefault="00923B93" w:rsidP="003A443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Permisos = </w:t>
      </w:r>
      <w:r w:rsidR="003A443C">
        <w:rPr>
          <w:sz w:val="20"/>
          <w:szCs w:val="20"/>
        </w:rPr>
        <w:t>Verdadero</w:t>
      </w:r>
    </w:p>
    <w:p w:rsidR="006759B0" w:rsidRDefault="006759B0" w:rsidP="006759B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Crear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Crear)&gt;</w:t>
      </w:r>
    </w:p>
    <w:p w:rsidR="006759B0" w:rsidRDefault="00814EB4" w:rsidP="006759B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</w:t>
      </w:r>
      <w:r w:rsidR="006759B0">
        <w:rPr>
          <w:sz w:val="20"/>
          <w:szCs w:val="20"/>
        </w:rPr>
        <w:t xml:space="preserve"> se cuenta</w:t>
      </w:r>
      <w:r w:rsidR="006759B0" w:rsidRPr="007B00FB">
        <w:rPr>
          <w:sz w:val="20"/>
          <w:szCs w:val="20"/>
        </w:rPr>
        <w:t xml:space="preserve"> con </w:t>
      </w:r>
      <w:r w:rsidR="006759B0">
        <w:rPr>
          <w:sz w:val="20"/>
          <w:szCs w:val="20"/>
        </w:rPr>
        <w:t>permiso para Crear (la cadena almacenada en &lt;</w:t>
      </w:r>
      <w:proofErr w:type="spellStart"/>
      <w:r w:rsidR="006759B0">
        <w:rPr>
          <w:sz w:val="20"/>
          <w:szCs w:val="20"/>
        </w:rPr>
        <w:t>IntPer.Permiso</w:t>
      </w:r>
      <w:proofErr w:type="spellEnd"/>
      <w:r w:rsidR="006759B0">
        <w:rPr>
          <w:sz w:val="20"/>
          <w:szCs w:val="20"/>
        </w:rPr>
        <w:t>&gt; NO contiene una ‘C’)&gt;</w:t>
      </w:r>
      <w:r w:rsidR="007D2B2A">
        <w:rPr>
          <w:sz w:val="20"/>
          <w:szCs w:val="20"/>
        </w:rPr>
        <w:t xml:space="preserve"> y si &lt;la información registrada en sesión indica que se debe solicitar la contraseña (</w:t>
      </w:r>
      <w:proofErr w:type="spellStart"/>
      <w:r w:rsidR="007D2B2A">
        <w:rPr>
          <w:sz w:val="20"/>
          <w:szCs w:val="20"/>
        </w:rPr>
        <w:t>SolicitarContraseña</w:t>
      </w:r>
      <w:proofErr w:type="spellEnd"/>
      <w:r w:rsidR="007D2B2A">
        <w:rPr>
          <w:sz w:val="20"/>
          <w:szCs w:val="20"/>
        </w:rPr>
        <w:t xml:space="preserve"> = 1)&gt;</w:t>
      </w:r>
    </w:p>
    <w:p w:rsidR="009F67A5" w:rsidRDefault="009F67A5" w:rsidP="009F67A5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1" w:history="1">
        <w:r w:rsidR="00C3345D" w:rsidRPr="00C3345D">
          <w:rPr>
            <w:rStyle w:val="Hipervnculo"/>
            <w:b/>
            <w:sz w:val="20"/>
            <w:szCs w:val="20"/>
          </w:rPr>
          <w:t>Solicitar Contraseña de Usuario – CUROLMOV34</w:t>
        </w:r>
      </w:hyperlink>
    </w:p>
    <w:p w:rsidR="00CD1904" w:rsidRDefault="00CD1904" w:rsidP="00CD190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recibida como parámetro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TipoUsuario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Admin</w:t>
      </w:r>
      <w:proofErr w:type="spellEnd"/>
    </w:p>
    <w:p w:rsidR="00CD1904" w:rsidRP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NuevoSustituto</w:t>
      </w:r>
      <w:proofErr w:type="spellEnd"/>
      <w:r>
        <w:rPr>
          <w:sz w:val="20"/>
          <w:szCs w:val="20"/>
        </w:rPr>
        <w:t xml:space="preserve"> = Falso</w:t>
      </w:r>
    </w:p>
    <w:p w:rsidR="009F67A5" w:rsidRDefault="009F67A5" w:rsidP="009F67A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9F67A5" w:rsidRDefault="009F67A5" w:rsidP="009F67A5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Logueo = Verdadero/Falso</w:t>
      </w:r>
    </w:p>
    <w:p w:rsidR="009D5B82" w:rsidRDefault="009D5B82" w:rsidP="009D5B8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fue exitoso (Logueo = Verdadero)&gt;</w:t>
      </w:r>
    </w:p>
    <w:p w:rsidR="009D5B82" w:rsidRDefault="009D5B82" w:rsidP="009D5B8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9D5B82" w:rsidRDefault="009D5B82" w:rsidP="009D5B8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9D5B82" w:rsidRDefault="009D5B82" w:rsidP="009D5B8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NO fue exitoso (Logueo = Falso)&gt;</w:t>
      </w:r>
    </w:p>
    <w:p w:rsidR="009D5B82" w:rsidRDefault="009D5B82" w:rsidP="009D5B8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9D5B82" w:rsidRPr="009D5B82" w:rsidRDefault="009D5B82" w:rsidP="009D5B8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6759B0" w:rsidRDefault="006759B0" w:rsidP="006759B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Crear (</w:t>
      </w:r>
      <w:r w:rsidR="009D5B82">
        <w:rPr>
          <w:sz w:val="20"/>
          <w:szCs w:val="20"/>
        </w:rPr>
        <w:t>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 w:rsidR="009D5B8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A272BF">
        <w:rPr>
          <w:sz w:val="20"/>
          <w:szCs w:val="20"/>
        </w:rPr>
        <w:t xml:space="preserve"> SI </w:t>
      </w:r>
      <w:r w:rsidR="009D5B82">
        <w:rPr>
          <w:sz w:val="20"/>
          <w:szCs w:val="20"/>
        </w:rPr>
        <w:t>contiene</w:t>
      </w:r>
      <w:r>
        <w:rPr>
          <w:sz w:val="20"/>
          <w:szCs w:val="20"/>
        </w:rPr>
        <w:t xml:space="preserve"> una ‘C’)&gt;</w:t>
      </w:r>
      <w:r w:rsidR="00A272BF">
        <w:rPr>
          <w:sz w:val="20"/>
          <w:szCs w:val="20"/>
        </w:rPr>
        <w:t xml:space="preserve"> </w:t>
      </w:r>
      <w:r w:rsidR="001F1F65">
        <w:rPr>
          <w:sz w:val="20"/>
          <w:szCs w:val="20"/>
        </w:rPr>
        <w:t>O</w:t>
      </w:r>
      <w:r w:rsidR="00A272BF"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 w:rsidR="00A272BF">
        <w:rPr>
          <w:sz w:val="20"/>
          <w:szCs w:val="20"/>
        </w:rPr>
        <w:t>SolicitarContraseña</w:t>
      </w:r>
      <w:proofErr w:type="spellEnd"/>
      <w:r w:rsidR="00A272BF">
        <w:rPr>
          <w:sz w:val="20"/>
          <w:szCs w:val="20"/>
        </w:rPr>
        <w:t xml:space="preserve"> = 0)&gt;</w:t>
      </w:r>
    </w:p>
    <w:p w:rsidR="006759B0" w:rsidRDefault="006759B0" w:rsidP="006759B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6759B0" w:rsidRDefault="009D5B82" w:rsidP="006759B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</w:t>
      </w:r>
      <w:r w:rsidR="006759B0">
        <w:rPr>
          <w:sz w:val="20"/>
          <w:szCs w:val="20"/>
        </w:rPr>
        <w:t>erdadero</w:t>
      </w:r>
    </w:p>
    <w:p w:rsidR="00061D2F" w:rsidRDefault="00061D2F" w:rsidP="00061D2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Modificar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Modificar)&gt;</w:t>
      </w:r>
    </w:p>
    <w:p w:rsidR="00061D2F" w:rsidRDefault="00061D2F" w:rsidP="00061D2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&lt;NO 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Modificar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NO contiene una ‘U’)&gt;</w:t>
      </w:r>
      <w:r w:rsidR="0049681B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si &lt;la información registrada en sesión indica que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1)&gt;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2" w:history="1">
        <w:r w:rsidR="00C3345D" w:rsidRPr="00C3345D">
          <w:rPr>
            <w:rStyle w:val="Hipervnculo"/>
            <w:b/>
            <w:sz w:val="20"/>
            <w:szCs w:val="20"/>
          </w:rPr>
          <w:t>Solicitar Contraseña de Usuario – CUROLMOV34</w:t>
        </w:r>
      </w:hyperlink>
    </w:p>
    <w:p w:rsidR="00CD1904" w:rsidRDefault="00CD1904" w:rsidP="00CD190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recibida como parámetro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TipoUsuario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Admin</w:t>
      </w:r>
      <w:proofErr w:type="spellEnd"/>
    </w:p>
    <w:p w:rsidR="00CD1904" w:rsidRP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NuevoSustituto</w:t>
      </w:r>
      <w:proofErr w:type="spellEnd"/>
      <w:r>
        <w:rPr>
          <w:sz w:val="20"/>
          <w:szCs w:val="20"/>
        </w:rPr>
        <w:t xml:space="preserve"> = Falso</w:t>
      </w:r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061D2F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Logueo = Verdadero/Falso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fue exitoso (Logueo = Verdadero)&gt;</w:t>
      </w:r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NO fue exitoso (Logueo = Falso)&gt;</w:t>
      </w:r>
    </w:p>
    <w:p w:rsidR="00061D2F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9D5B82" w:rsidRDefault="00061D2F" w:rsidP="00061D2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061D2F" w:rsidRDefault="00061D2F" w:rsidP="00061D2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Modificar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 SI contiene</w:t>
      </w:r>
      <w:r w:rsidR="0049681B">
        <w:rPr>
          <w:sz w:val="20"/>
          <w:szCs w:val="20"/>
        </w:rPr>
        <w:t xml:space="preserve"> una ‘U</w:t>
      </w:r>
      <w:r>
        <w:rPr>
          <w:sz w:val="20"/>
          <w:szCs w:val="20"/>
        </w:rPr>
        <w:t xml:space="preserve">’)&gt; </w:t>
      </w:r>
      <w:r w:rsidR="0049681B">
        <w:rPr>
          <w:sz w:val="20"/>
          <w:szCs w:val="20"/>
        </w:rPr>
        <w:t>O</w:t>
      </w:r>
      <w:r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0)&gt;</w:t>
      </w:r>
    </w:p>
    <w:p w:rsidR="00061D2F" w:rsidRDefault="00061D2F" w:rsidP="00061D2F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6759B0" w:rsidRDefault="00061D2F" w:rsidP="00061D2F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9681B" w:rsidRDefault="0049681B" w:rsidP="0049681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debe validar el permiso para Eliminar (</w:t>
      </w:r>
      <w:proofErr w:type="spellStart"/>
      <w:r>
        <w:rPr>
          <w:sz w:val="20"/>
          <w:szCs w:val="20"/>
        </w:rPr>
        <w:t>TipoPermiso</w:t>
      </w:r>
      <w:proofErr w:type="spellEnd"/>
      <w:r>
        <w:rPr>
          <w:sz w:val="20"/>
          <w:szCs w:val="20"/>
        </w:rPr>
        <w:t xml:space="preserve"> = Eliminar)&gt;</w:t>
      </w:r>
    </w:p>
    <w:p w:rsidR="0049681B" w:rsidRDefault="0049681B" w:rsidP="0049681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Si &lt;NO 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>permiso para Eliminar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NO contiene una ‘D’)&gt; y si &lt;la información registrada en sesión indica que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1)&gt;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incluye la funcionalidad del caso de uso </w:t>
      </w:r>
      <w:hyperlink r:id="rId13" w:history="1">
        <w:r w:rsidR="00C3345D" w:rsidRPr="00C3345D">
          <w:rPr>
            <w:rStyle w:val="Hipervnculo"/>
            <w:b/>
            <w:sz w:val="20"/>
            <w:szCs w:val="20"/>
          </w:rPr>
          <w:t>Solicitar Contraseña de Usuario – CUROLMOV34</w:t>
        </w:r>
      </w:hyperlink>
    </w:p>
    <w:p w:rsidR="00CD1904" w:rsidRDefault="00CD1904" w:rsidP="00CD190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ContrasenaPara</w:t>
      </w:r>
      <w:proofErr w:type="spellEnd"/>
      <w:r>
        <w:rPr>
          <w:sz w:val="20"/>
          <w:szCs w:val="20"/>
        </w:rPr>
        <w:t xml:space="preserve"> recibida como parámetro</w:t>
      </w:r>
    </w:p>
    <w:p w:rsid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TipoUsuario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Admin</w:t>
      </w:r>
      <w:proofErr w:type="spellEnd"/>
    </w:p>
    <w:p w:rsidR="00CD1904" w:rsidRPr="00CD1904" w:rsidRDefault="00CD1904" w:rsidP="00CD1904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NuevoSustituto</w:t>
      </w:r>
      <w:proofErr w:type="spellEnd"/>
      <w:r>
        <w:rPr>
          <w:sz w:val="20"/>
          <w:szCs w:val="20"/>
        </w:rPr>
        <w:t xml:space="preserve"> = Falso</w:t>
      </w:r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recibe como parámetro la siguiente información:</w:t>
      </w:r>
    </w:p>
    <w:p w:rsidR="0049681B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Logueo = Verdadero/Falso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fue exitoso (Logueo = Verdadero)&gt;</w:t>
      </w:r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49681B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Si &lt;el logueo del administrador NO fue exitoso (Logueo = Falso)&gt;</w:t>
      </w:r>
    </w:p>
    <w:p w:rsidR="0049681B" w:rsidRDefault="0049681B" w:rsidP="0049681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49681B" w:rsidRPr="009D5B82" w:rsidRDefault="0049681B" w:rsidP="0049681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Permisos = Falso</w:t>
      </w:r>
    </w:p>
    <w:p w:rsidR="0049681B" w:rsidRDefault="0049681B" w:rsidP="0049681B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&lt;se cuenta</w:t>
      </w:r>
      <w:r w:rsidRPr="007B00FB">
        <w:rPr>
          <w:sz w:val="20"/>
          <w:szCs w:val="20"/>
        </w:rPr>
        <w:t xml:space="preserve"> con </w:t>
      </w:r>
      <w:r>
        <w:rPr>
          <w:sz w:val="20"/>
          <w:szCs w:val="20"/>
        </w:rPr>
        <w:t xml:space="preserve">permiso para </w:t>
      </w:r>
      <w:r w:rsidR="001F1F65">
        <w:rPr>
          <w:sz w:val="20"/>
          <w:szCs w:val="20"/>
        </w:rPr>
        <w:t>Eliminar</w:t>
      </w:r>
      <w:r>
        <w:rPr>
          <w:sz w:val="20"/>
          <w:szCs w:val="20"/>
        </w:rPr>
        <w:t xml:space="preserve"> (la cadena almacenada en &lt;</w:t>
      </w:r>
      <w:proofErr w:type="spellStart"/>
      <w:r>
        <w:rPr>
          <w:sz w:val="20"/>
          <w:szCs w:val="20"/>
        </w:rPr>
        <w:t>IntPer.Permiso</w:t>
      </w:r>
      <w:proofErr w:type="spellEnd"/>
      <w:r>
        <w:rPr>
          <w:sz w:val="20"/>
          <w:szCs w:val="20"/>
        </w:rPr>
        <w:t>&gt;  SI contiene</w:t>
      </w:r>
      <w:r w:rsidR="001F1F65">
        <w:rPr>
          <w:sz w:val="20"/>
          <w:szCs w:val="20"/>
        </w:rPr>
        <w:t xml:space="preserve"> una ‘D</w:t>
      </w:r>
      <w:r>
        <w:rPr>
          <w:sz w:val="20"/>
          <w:szCs w:val="20"/>
        </w:rPr>
        <w:t xml:space="preserve">’)&gt; </w:t>
      </w:r>
      <w:r w:rsidR="001F1F65">
        <w:rPr>
          <w:sz w:val="20"/>
          <w:szCs w:val="20"/>
        </w:rPr>
        <w:t>O</w:t>
      </w:r>
      <w:r>
        <w:rPr>
          <w:sz w:val="20"/>
          <w:szCs w:val="20"/>
        </w:rPr>
        <w:t xml:space="preserve"> si &lt;la información registrada en sesión indica que NO se debe solicitar la contraseña (</w:t>
      </w:r>
      <w:proofErr w:type="spellStart"/>
      <w:r>
        <w:rPr>
          <w:sz w:val="20"/>
          <w:szCs w:val="20"/>
        </w:rPr>
        <w:t>SolicitarContraseña</w:t>
      </w:r>
      <w:proofErr w:type="spellEnd"/>
      <w:r>
        <w:rPr>
          <w:sz w:val="20"/>
          <w:szCs w:val="20"/>
        </w:rPr>
        <w:t xml:space="preserve"> = 0)&gt;</w:t>
      </w:r>
    </w:p>
    <w:p w:rsidR="0049681B" w:rsidRDefault="0049681B" w:rsidP="0049681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 la actividad desde la cual fue invocado:</w:t>
      </w:r>
    </w:p>
    <w:p w:rsidR="00061D2F" w:rsidRPr="001F1F65" w:rsidRDefault="0049681B" w:rsidP="001F1F6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Permisos = Verdadero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736A04" w:rsidRDefault="00736A04" w:rsidP="00736A04"/>
    <w:p w:rsidR="00C3345D" w:rsidRPr="00736A04" w:rsidRDefault="00C3345D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1" w:name="_Toc418664687"/>
      <w:r w:rsidRPr="00CA7A7F">
        <w:rPr>
          <w:rFonts w:cs="Arial"/>
          <w:lang w:val="es-MX"/>
        </w:rPr>
        <w:t>Flujos alternos</w:t>
      </w:r>
      <w:bookmarkEnd w:id="59"/>
      <w:bookmarkEnd w:id="60"/>
      <w:bookmarkEnd w:id="6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62" w:name="_Toc52616587"/>
      <w:bookmarkStart w:id="63" w:name="_Toc182735731"/>
      <w:bookmarkStart w:id="64" w:name="_Toc418664688"/>
      <w:r w:rsidRPr="00CA7A7F">
        <w:rPr>
          <w:lang w:val="es-MX"/>
        </w:rPr>
        <w:t>Opcionales</w:t>
      </w:r>
      <w:bookmarkEnd w:id="62"/>
      <w:bookmarkEnd w:id="63"/>
      <w:bookmarkEnd w:id="64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65" w:name="_Toc418664689"/>
      <w:r w:rsidRPr="00CA7A7F">
        <w:rPr>
          <w:lang w:val="es-MX"/>
        </w:rPr>
        <w:t>Generales</w:t>
      </w:r>
      <w:bookmarkEnd w:id="65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6" w:name="_Toc52616591"/>
      <w:bookmarkStart w:id="67" w:name="_Toc182735735"/>
    </w:p>
    <w:p w:rsidR="00D93D65" w:rsidRPr="00D93D65" w:rsidRDefault="0043401C" w:rsidP="00D93D6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418664690"/>
      <w:bookmarkEnd w:id="66"/>
      <w:bookmarkEnd w:id="67"/>
      <w:r>
        <w:t xml:space="preserve">6  </w:t>
      </w:r>
      <w:bookmarkStart w:id="69" w:name="_Toc52616592"/>
      <w:bookmarkStart w:id="70" w:name="_Toc182735736"/>
      <w:proofErr w:type="spellStart"/>
      <w:r w:rsidR="00481C4A" w:rsidRPr="00CA7A7F">
        <w:t>Poscondiciones</w:t>
      </w:r>
      <w:bookmarkEnd w:id="68"/>
      <w:bookmarkEnd w:id="69"/>
      <w:bookmarkEnd w:id="70"/>
      <w:proofErr w:type="spellEnd"/>
    </w:p>
    <w:p w:rsidR="00D93D65" w:rsidRPr="00D93D65" w:rsidRDefault="00D93D65" w:rsidP="00D93D65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1" w:name="_Toc371872089"/>
      <w:bookmarkStart w:id="72" w:name="_Toc371876847"/>
      <w:bookmarkStart w:id="73" w:name="_Toc418531117"/>
      <w:bookmarkStart w:id="74" w:name="_Toc418594843"/>
      <w:bookmarkStart w:id="75" w:name="_Toc418594866"/>
      <w:bookmarkStart w:id="76" w:name="_Toc207014958"/>
      <w:bookmarkStart w:id="77" w:name="_Toc207088193"/>
      <w:bookmarkStart w:id="78" w:name="_Toc418664691"/>
      <w:bookmarkEnd w:id="1"/>
      <w:bookmarkEnd w:id="2"/>
      <w:bookmarkEnd w:id="71"/>
      <w:bookmarkEnd w:id="72"/>
      <w:bookmarkEnd w:id="73"/>
      <w:bookmarkEnd w:id="74"/>
      <w:bookmarkEnd w:id="75"/>
      <w:bookmarkEnd w:id="78"/>
    </w:p>
    <w:p w:rsidR="00D93D65" w:rsidRPr="00476793" w:rsidRDefault="00D93D65" w:rsidP="00D93D65">
      <w:pPr>
        <w:pStyle w:val="Ttulo2"/>
        <w:numPr>
          <w:ilvl w:val="1"/>
          <w:numId w:val="6"/>
        </w:numPr>
        <w:ind w:left="576"/>
        <w:jc w:val="left"/>
      </w:pPr>
      <w:bookmarkStart w:id="79" w:name="_Toc418664692"/>
      <w:r>
        <w:t>Parámetros</w:t>
      </w:r>
      <w:bookmarkEnd w:id="79"/>
    </w:p>
    <w:p w:rsidR="00D93D65" w:rsidRDefault="00D93D65" w:rsidP="00D93D65">
      <w:pPr>
        <w:pStyle w:val="Prrafodelista"/>
        <w:numPr>
          <w:ilvl w:val="0"/>
          <w:numId w:val="13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Permisos (Verdadero/Falso)</w:t>
      </w:r>
    </w:p>
    <w:p w:rsidR="00017965" w:rsidRDefault="00017965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2A394A" w:rsidRDefault="002A394A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43401C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418664693"/>
      <w:r>
        <w:lastRenderedPageBreak/>
        <w:t xml:space="preserve">7  </w:t>
      </w:r>
      <w:r w:rsidR="007F4C05" w:rsidRPr="00CA7A7F">
        <w:t>Firmas de Aceptación</w:t>
      </w:r>
      <w:bookmarkEnd w:id="76"/>
      <w:bookmarkEnd w:id="77"/>
      <w:bookmarkEnd w:id="80"/>
    </w:p>
    <w:p w:rsidR="00D541A0" w:rsidRDefault="00D541A0" w:rsidP="007F4C05">
      <w:pPr>
        <w:pStyle w:val="Listaconvietas"/>
      </w:pPr>
    </w:p>
    <w:p w:rsidR="002A394A" w:rsidRDefault="002A394A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D024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05/05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D024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05/05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43401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D024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05/05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582" w:rsidRDefault="00963582" w:rsidP="00514F06">
      <w:pPr>
        <w:pStyle w:val="Ttulo1"/>
      </w:pPr>
      <w:r>
        <w:separator/>
      </w:r>
    </w:p>
  </w:endnote>
  <w:endnote w:type="continuationSeparator" w:id="0">
    <w:p w:rsidR="00963582" w:rsidRDefault="0096358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6D0241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C62965">
            <w:rPr>
              <w:rFonts w:ascii="Arial" w:hAnsi="Arial" w:cs="Arial"/>
              <w:noProof/>
            </w:rPr>
            <w:t>3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C62965">
            <w:rPr>
              <w:rFonts w:ascii="Arial" w:hAnsi="Arial" w:cs="Arial"/>
              <w:noProof/>
            </w:rPr>
            <w:t>8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582" w:rsidRDefault="00963582" w:rsidP="00514F06">
      <w:pPr>
        <w:pStyle w:val="Ttulo1"/>
      </w:pPr>
      <w:r>
        <w:separator/>
      </w:r>
    </w:p>
  </w:footnote>
  <w:footnote w:type="continuationSeparator" w:id="0">
    <w:p w:rsidR="00963582" w:rsidRDefault="0096358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6D0241" w:rsidP="00153AB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CUROLMOV56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53AB9">
            <w:rPr>
              <w:rFonts w:ascii="Tahoma" w:hAnsi="Tahoma" w:cs="Tahoma"/>
              <w:sz w:val="20"/>
              <w:szCs w:val="20"/>
            </w:rPr>
            <w:t>ValidarPermisosUsuarioActividad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6D0241">
            <w:rPr>
              <w:rFonts w:ascii="Tahoma" w:hAnsi="Tahoma" w:cs="Tahoma"/>
              <w:sz w:val="20"/>
              <w:szCs w:val="20"/>
            </w:rPr>
            <w:t>05/05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6D0241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737E4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6873"/>
    <w:rsid w:val="00017965"/>
    <w:rsid w:val="00030AF7"/>
    <w:rsid w:val="000330BE"/>
    <w:rsid w:val="00033722"/>
    <w:rsid w:val="00037466"/>
    <w:rsid w:val="00045D4F"/>
    <w:rsid w:val="00047BA4"/>
    <w:rsid w:val="0005001B"/>
    <w:rsid w:val="00053ECF"/>
    <w:rsid w:val="00055766"/>
    <w:rsid w:val="00061D2F"/>
    <w:rsid w:val="00062447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4A1"/>
    <w:rsid w:val="001F395B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A394A"/>
    <w:rsid w:val="002B0177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401C"/>
    <w:rsid w:val="0043793F"/>
    <w:rsid w:val="00440EA5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B0D88"/>
    <w:rsid w:val="004B1F0D"/>
    <w:rsid w:val="004B2C58"/>
    <w:rsid w:val="004B623B"/>
    <w:rsid w:val="004C78B4"/>
    <w:rsid w:val="004C7AB0"/>
    <w:rsid w:val="004D2CB9"/>
    <w:rsid w:val="004D45D6"/>
    <w:rsid w:val="004E23D0"/>
    <w:rsid w:val="004E2F40"/>
    <w:rsid w:val="004F049D"/>
    <w:rsid w:val="004F1C65"/>
    <w:rsid w:val="004F4AB5"/>
    <w:rsid w:val="004F6527"/>
    <w:rsid w:val="005007C6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E7B7D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B551A"/>
    <w:rsid w:val="006C07E2"/>
    <w:rsid w:val="006C0E6B"/>
    <w:rsid w:val="006C5969"/>
    <w:rsid w:val="006D0241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6E06"/>
    <w:rsid w:val="007B7EDC"/>
    <w:rsid w:val="007C3BBF"/>
    <w:rsid w:val="007C73EE"/>
    <w:rsid w:val="007D09DB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582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345D"/>
    <w:rsid w:val="00C35450"/>
    <w:rsid w:val="00C516D0"/>
    <w:rsid w:val="00C620DD"/>
    <w:rsid w:val="00C62965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1904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24E9C"/>
    <w:rsid w:val="00D32CE5"/>
    <w:rsid w:val="00D33B4B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3D65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775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4E3E"/>
    <w:rsid w:val="00F7568E"/>
    <w:rsid w:val="00F94849"/>
    <w:rsid w:val="00FB2433"/>
    <w:rsid w:val="00FB2E50"/>
    <w:rsid w:val="00FC1F79"/>
    <w:rsid w:val="00FC4956"/>
    <w:rsid w:val="00FC59F4"/>
    <w:rsid w:val="00FC789D"/>
    <w:rsid w:val="00FD68A1"/>
    <w:rsid w:val="00FE0C00"/>
    <w:rsid w:val="00FE17A9"/>
    <w:rsid w:val="00FE1CAC"/>
    <w:rsid w:val="00FE3359"/>
    <w:rsid w:val="00FE3AB4"/>
    <w:rsid w:val="00FE6A5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4647D8-FC6F-4A4A-95DC-5A0B670D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6D0241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Lite\Trunk\Analisis\EspecificacionRequerimientos\ECU_MOV\CUROLMOV34_SolicitarContrase&#241;aUsuari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Lite\Trunk\Analisis\EspecificacionRequerimientos\ECU_MOV\CUROLMOV34_SolicitarContrase&#241;aUsuario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34_SolicitarContrase&#241;aUsuario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Duxstar\Productos\RouteLite\Trunk\Analisis\EspecificacionRequerimientos\ECU_MOV\CUROLMOV34_SolicitarContrase&#241;aUsuari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36_CapturarDescargaProducto.docx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17919-AF03-4152-80D2-5A40B371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318</TotalTime>
  <Pages>8</Pages>
  <Words>1699</Words>
  <Characters>9349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11026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7</cp:revision>
  <cp:lastPrinted>2008-09-11T22:09:00Z</cp:lastPrinted>
  <dcterms:created xsi:type="dcterms:W3CDTF">2015-05-05T00:29:00Z</dcterms:created>
  <dcterms:modified xsi:type="dcterms:W3CDTF">2015-05-06T13:35:00Z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