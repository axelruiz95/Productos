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265973" w:rsidRPr="00CA7A7F" w:rsidRDefault="00265973" w:rsidP="00265973">
      <w:pPr>
        <w:rPr>
          <w:lang w:val="es-MX"/>
        </w:rPr>
      </w:pPr>
    </w:p>
    <w:p w:rsidR="00265973" w:rsidRPr="00CA7A7F" w:rsidRDefault="00265973" w:rsidP="00265973">
      <w:pPr>
        <w:pStyle w:val="Puesto"/>
        <w:jc w:val="right"/>
        <w:rPr>
          <w:rFonts w:cs="Arial"/>
          <w:lang w:val="es-MX"/>
        </w:rPr>
      </w:pPr>
    </w:p>
    <w:p w:rsidR="00265973" w:rsidRPr="006935DB" w:rsidRDefault="00265973" w:rsidP="00265973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6935DB">
        <w:rPr>
          <w:b/>
        </w:rPr>
        <w:t>Proyecto Route Lite</w:t>
      </w:r>
    </w:p>
    <w:p w:rsidR="00265973" w:rsidRPr="00CA7A7F" w:rsidRDefault="00265973" w:rsidP="00265973">
      <w:pPr>
        <w:pStyle w:val="Puesto"/>
        <w:jc w:val="right"/>
        <w:rPr>
          <w:szCs w:val="36"/>
          <w:lang w:val="es-MX"/>
        </w:rPr>
      </w:pPr>
    </w:p>
    <w:p w:rsidR="00265973" w:rsidRPr="00CA7A7F" w:rsidRDefault="00265973" w:rsidP="00265973">
      <w:pPr>
        <w:pStyle w:val="Puest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>
        <w:rPr>
          <w:szCs w:val="36"/>
          <w:lang w:val="es-MX"/>
        </w:rPr>
        <w:t xml:space="preserve"> </w:t>
      </w:r>
      <w:r w:rsidR="00065CCF">
        <w:rPr>
          <w:szCs w:val="36"/>
          <w:lang w:val="es-MX"/>
        </w:rPr>
        <w:t>Registrar Visita e Improductividad del Cliente- CUROLMOV</w:t>
      </w:r>
      <w:r w:rsidR="00B35C0D">
        <w:rPr>
          <w:szCs w:val="36"/>
          <w:lang w:val="es-MX"/>
        </w:rPr>
        <w:t>10</w:t>
      </w:r>
      <w:r w:rsidRPr="00CA7A7F">
        <w:rPr>
          <w:rFonts w:cs="Arial"/>
          <w:i/>
          <w:color w:val="0000FF"/>
          <w:lang w:val="es-MX" w:eastAsia="en-US"/>
        </w:rPr>
        <w:t xml:space="preserve"> </w:t>
      </w:r>
    </w:p>
    <w:p w:rsidR="00265973" w:rsidRPr="00CA7A7F" w:rsidRDefault="00265973" w:rsidP="00265973">
      <w:pPr>
        <w:pStyle w:val="Puesto"/>
        <w:jc w:val="right"/>
        <w:rPr>
          <w:lang w:val="es-MX"/>
        </w:rPr>
      </w:pPr>
    </w:p>
    <w:p w:rsidR="00265973" w:rsidRPr="006935DB" w:rsidRDefault="00265973" w:rsidP="00265973">
      <w:pPr>
        <w:pStyle w:val="Puest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 </w:t>
      </w:r>
      <w:r w:rsidRPr="006935DB">
        <w:rPr>
          <w:rFonts w:cs="Arial"/>
          <w:lang w:val="es-MX" w:eastAsia="en-US"/>
        </w:rPr>
        <w:t>1.</w:t>
      </w:r>
      <w:r w:rsidR="0057203D">
        <w:rPr>
          <w:rFonts w:cs="Arial"/>
          <w:lang w:val="es-MX" w:eastAsia="en-US"/>
        </w:rPr>
        <w:t>9</w:t>
      </w:r>
    </w:p>
    <w:p w:rsidR="00265973" w:rsidRPr="00CA7A7F" w:rsidRDefault="00265973" w:rsidP="00265973">
      <w:pPr>
        <w:rPr>
          <w:lang w:val="es-MX"/>
        </w:rPr>
      </w:pP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50"/>
        <w:gridCol w:w="1276"/>
        <w:gridCol w:w="4174"/>
        <w:gridCol w:w="2304"/>
      </w:tblGrid>
      <w:tr w:rsidR="007948BC" w:rsidRPr="00CA7A7F" w:rsidTr="00CD6699">
        <w:trPr>
          <w:jc w:val="center"/>
        </w:trPr>
        <w:tc>
          <w:tcPr>
            <w:tcW w:w="1750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276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417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7948BC" w:rsidRPr="00CA7A7F" w:rsidTr="00CD6699">
        <w:trPr>
          <w:jc w:val="center"/>
        </w:trPr>
        <w:tc>
          <w:tcPr>
            <w:tcW w:w="1750" w:type="dxa"/>
          </w:tcPr>
          <w:p w:rsidR="007948BC" w:rsidRPr="00C807AE" w:rsidRDefault="00265973" w:rsidP="00065CCF">
            <w:pPr>
              <w:pStyle w:val="Tabletext"/>
              <w:jc w:val="center"/>
              <w:rPr>
                <w:iCs/>
              </w:rPr>
            </w:pPr>
            <w:r w:rsidRPr="00C807AE">
              <w:rPr>
                <w:iCs/>
              </w:rPr>
              <w:t>2</w:t>
            </w:r>
            <w:r w:rsidR="00065CCF">
              <w:rPr>
                <w:iCs/>
              </w:rPr>
              <w:t>7</w:t>
            </w:r>
            <w:r w:rsidRPr="00C807AE">
              <w:rPr>
                <w:iCs/>
              </w:rPr>
              <w:t>/02/2012</w:t>
            </w:r>
          </w:p>
        </w:tc>
        <w:tc>
          <w:tcPr>
            <w:tcW w:w="1276" w:type="dxa"/>
          </w:tcPr>
          <w:p w:rsidR="007948BC" w:rsidRPr="00C807AE" w:rsidRDefault="00265973" w:rsidP="00DF3C27">
            <w:pPr>
              <w:pStyle w:val="Tabletext"/>
              <w:jc w:val="center"/>
              <w:rPr>
                <w:iCs/>
              </w:rPr>
            </w:pPr>
            <w:r w:rsidRPr="00C807AE">
              <w:rPr>
                <w:iCs/>
              </w:rPr>
              <w:t>1.0</w:t>
            </w:r>
          </w:p>
        </w:tc>
        <w:tc>
          <w:tcPr>
            <w:tcW w:w="4174" w:type="dxa"/>
          </w:tcPr>
          <w:p w:rsidR="00265973" w:rsidRPr="00C807AE" w:rsidRDefault="00265973" w:rsidP="00265973">
            <w:pPr>
              <w:pStyle w:val="Tabletext"/>
            </w:pPr>
            <w:r w:rsidRPr="00C807AE">
              <w:t xml:space="preserve">Elaboración de la especificación del caso de uso </w:t>
            </w:r>
            <w:r w:rsidR="00065CCF">
              <w:t>Registrar Visita e Improductividad del Cliente</w:t>
            </w:r>
            <w:r w:rsidRPr="00C807AE">
              <w:t xml:space="preserve"> para el Proyecto Route Lite de acuerdo al Estándar de Casos de Uso 1.3</w:t>
            </w:r>
          </w:p>
          <w:p w:rsidR="007948BC" w:rsidRPr="004348BA" w:rsidRDefault="00265973" w:rsidP="008C27A5">
            <w:pPr>
              <w:pStyle w:val="Tabletext"/>
            </w:pPr>
            <w:r w:rsidRPr="00C807AE">
              <w:t>Folio CAI 000</w:t>
            </w:r>
            <w:r w:rsidR="002B4B51">
              <w:t>1906</w:t>
            </w:r>
          </w:p>
        </w:tc>
        <w:tc>
          <w:tcPr>
            <w:tcW w:w="2304" w:type="dxa"/>
          </w:tcPr>
          <w:p w:rsidR="007948BC" w:rsidRPr="00C807AE" w:rsidRDefault="00265973" w:rsidP="00DF3C27">
            <w:pPr>
              <w:pStyle w:val="Tabletext"/>
              <w:jc w:val="center"/>
              <w:rPr>
                <w:iCs/>
              </w:rPr>
            </w:pPr>
            <w:r w:rsidRPr="00C807AE">
              <w:rPr>
                <w:iCs/>
              </w:rPr>
              <w:t>Nancy Villalobos</w:t>
            </w:r>
          </w:p>
        </w:tc>
      </w:tr>
      <w:tr w:rsidR="007948BC" w:rsidRPr="00CA7A7F" w:rsidTr="00CD6699">
        <w:trPr>
          <w:jc w:val="center"/>
        </w:trPr>
        <w:tc>
          <w:tcPr>
            <w:tcW w:w="1750" w:type="dxa"/>
          </w:tcPr>
          <w:p w:rsidR="007948BC" w:rsidRPr="00CE4697" w:rsidRDefault="00FC22A0" w:rsidP="000622C0">
            <w:pPr>
              <w:pStyle w:val="Tabletext"/>
              <w:jc w:val="center"/>
              <w:rPr>
                <w:highlight w:val="yellow"/>
              </w:rPr>
            </w:pPr>
            <w:r w:rsidRPr="00CE4697">
              <w:rPr>
                <w:highlight w:val="yellow"/>
              </w:rPr>
              <w:t>28/06/2012</w:t>
            </w:r>
          </w:p>
        </w:tc>
        <w:tc>
          <w:tcPr>
            <w:tcW w:w="1276" w:type="dxa"/>
          </w:tcPr>
          <w:p w:rsidR="007948BC" w:rsidRPr="00CE4697" w:rsidRDefault="00C24AED" w:rsidP="000622C0">
            <w:pPr>
              <w:pStyle w:val="Tabletext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1.1</w:t>
            </w:r>
          </w:p>
        </w:tc>
        <w:tc>
          <w:tcPr>
            <w:tcW w:w="4174" w:type="dxa"/>
          </w:tcPr>
          <w:p w:rsidR="007948BC" w:rsidRDefault="00CE4697" w:rsidP="00CE4697">
            <w:pPr>
              <w:pStyle w:val="Tabletext"/>
              <w:rPr>
                <w:highlight w:val="yellow"/>
              </w:rPr>
            </w:pPr>
            <w:r w:rsidRPr="00CE4697">
              <w:rPr>
                <w:highlight w:val="yellow"/>
              </w:rPr>
              <w:t xml:space="preserve">Cambio de registro de la </w:t>
            </w:r>
            <w:proofErr w:type="spellStart"/>
            <w:r w:rsidRPr="00CE4697">
              <w:rPr>
                <w:highlight w:val="yellow"/>
              </w:rPr>
              <w:t>LecturaC</w:t>
            </w:r>
            <w:r>
              <w:rPr>
                <w:highlight w:val="yellow"/>
              </w:rPr>
              <w:t>o</w:t>
            </w:r>
            <w:r w:rsidRPr="00CE4697">
              <w:rPr>
                <w:highlight w:val="yellow"/>
              </w:rPr>
              <w:t>digo</w:t>
            </w:r>
            <w:proofErr w:type="spellEnd"/>
            <w:r w:rsidRPr="00CE4697">
              <w:rPr>
                <w:highlight w:val="yellow"/>
              </w:rPr>
              <w:t xml:space="preserve"> </w:t>
            </w:r>
            <w:r>
              <w:rPr>
                <w:highlight w:val="yellow"/>
              </w:rPr>
              <w:t>por medio de valor por referencia CODIGOBARRAS,</w:t>
            </w:r>
            <w:r w:rsidRPr="00CE4697">
              <w:rPr>
                <w:highlight w:val="yellow"/>
              </w:rPr>
              <w:t xml:space="preserve"> la visita de un cliente</w:t>
            </w:r>
          </w:p>
          <w:p w:rsidR="00CE4697" w:rsidRPr="00CE4697" w:rsidRDefault="00CE4697" w:rsidP="00CE4697">
            <w:pPr>
              <w:pStyle w:val="Tabletext"/>
              <w:rPr>
                <w:highlight w:val="yellow"/>
              </w:rPr>
            </w:pPr>
            <w:r>
              <w:rPr>
                <w:highlight w:val="yellow"/>
              </w:rPr>
              <w:t>Folio CAI 19</w:t>
            </w:r>
            <w:r w:rsidR="000E22F3">
              <w:rPr>
                <w:highlight w:val="yellow"/>
              </w:rPr>
              <w:t>78</w:t>
            </w:r>
          </w:p>
        </w:tc>
        <w:tc>
          <w:tcPr>
            <w:tcW w:w="2304" w:type="dxa"/>
          </w:tcPr>
          <w:p w:rsidR="007948BC" w:rsidRPr="00CE4697" w:rsidRDefault="00CE4697" w:rsidP="00DF3C27">
            <w:pPr>
              <w:pStyle w:val="Tabletext"/>
              <w:rPr>
                <w:highlight w:val="yellow"/>
              </w:rPr>
            </w:pPr>
            <w:proofErr w:type="spellStart"/>
            <w:r w:rsidRPr="00CE4697">
              <w:rPr>
                <w:highlight w:val="yellow"/>
              </w:rPr>
              <w:t>Nayeli</w:t>
            </w:r>
            <w:proofErr w:type="spellEnd"/>
            <w:r w:rsidRPr="00CE4697">
              <w:rPr>
                <w:highlight w:val="yellow"/>
              </w:rPr>
              <w:t xml:space="preserve"> Márquez</w:t>
            </w:r>
          </w:p>
        </w:tc>
      </w:tr>
      <w:tr w:rsidR="007948BC" w:rsidRPr="00CA7A7F" w:rsidTr="00CD6699">
        <w:trPr>
          <w:jc w:val="center"/>
        </w:trPr>
        <w:tc>
          <w:tcPr>
            <w:tcW w:w="1750" w:type="dxa"/>
          </w:tcPr>
          <w:p w:rsidR="007948BC" w:rsidRPr="00550EFF" w:rsidRDefault="00550EFF" w:rsidP="000622C0">
            <w:pPr>
              <w:pStyle w:val="Tabletext"/>
              <w:jc w:val="center"/>
              <w:rPr>
                <w:highlight w:val="magenta"/>
              </w:rPr>
            </w:pPr>
            <w:r w:rsidRPr="00550EFF">
              <w:rPr>
                <w:highlight w:val="magenta"/>
              </w:rPr>
              <w:t>04/07/2012</w:t>
            </w:r>
          </w:p>
        </w:tc>
        <w:tc>
          <w:tcPr>
            <w:tcW w:w="1276" w:type="dxa"/>
          </w:tcPr>
          <w:p w:rsidR="007948BC" w:rsidRPr="00550EFF" w:rsidRDefault="00C24AED" w:rsidP="000622C0">
            <w:pPr>
              <w:pStyle w:val="Tabletext"/>
              <w:jc w:val="center"/>
              <w:rPr>
                <w:highlight w:val="magenta"/>
              </w:rPr>
            </w:pPr>
            <w:r>
              <w:rPr>
                <w:highlight w:val="magenta"/>
              </w:rPr>
              <w:t>1.2</w:t>
            </w:r>
          </w:p>
        </w:tc>
        <w:tc>
          <w:tcPr>
            <w:tcW w:w="4174" w:type="dxa"/>
          </w:tcPr>
          <w:p w:rsidR="007948BC" w:rsidRPr="00550EFF" w:rsidRDefault="00550EFF" w:rsidP="00DF3C27">
            <w:pPr>
              <w:pStyle w:val="Tabletext"/>
              <w:rPr>
                <w:highlight w:val="magenta"/>
              </w:rPr>
            </w:pPr>
            <w:r w:rsidRPr="00550EFF">
              <w:rPr>
                <w:highlight w:val="magenta"/>
              </w:rPr>
              <w:t>Folio CAI 2142</w:t>
            </w:r>
          </w:p>
          <w:p w:rsidR="00550EFF" w:rsidRPr="00550EFF" w:rsidRDefault="00550EFF" w:rsidP="00DF3C27">
            <w:pPr>
              <w:pStyle w:val="Tabletext"/>
              <w:rPr>
                <w:highlight w:val="magenta"/>
              </w:rPr>
            </w:pPr>
            <w:r w:rsidRPr="00550EFF">
              <w:rPr>
                <w:highlight w:val="magenta"/>
              </w:rPr>
              <w:t>Se considera siempre la lectura de GPS sin importar que tipo de Aseguramiento de Visita se elija</w:t>
            </w:r>
          </w:p>
        </w:tc>
        <w:tc>
          <w:tcPr>
            <w:tcW w:w="2304" w:type="dxa"/>
          </w:tcPr>
          <w:p w:rsidR="007948BC" w:rsidRPr="00550EFF" w:rsidRDefault="00550EFF" w:rsidP="00DF3C27">
            <w:pPr>
              <w:pStyle w:val="Tabletext"/>
              <w:rPr>
                <w:highlight w:val="magenta"/>
              </w:rPr>
            </w:pPr>
            <w:proofErr w:type="spellStart"/>
            <w:r w:rsidRPr="00550EFF">
              <w:rPr>
                <w:highlight w:val="magenta"/>
              </w:rPr>
              <w:t>Nayeli</w:t>
            </w:r>
            <w:proofErr w:type="spellEnd"/>
            <w:r w:rsidRPr="00550EFF">
              <w:rPr>
                <w:highlight w:val="magenta"/>
              </w:rPr>
              <w:t xml:space="preserve"> Márquez</w:t>
            </w:r>
          </w:p>
        </w:tc>
      </w:tr>
      <w:tr w:rsidR="007948BC" w:rsidRPr="00CA7A7F" w:rsidTr="00CD6699">
        <w:trPr>
          <w:jc w:val="center"/>
        </w:trPr>
        <w:tc>
          <w:tcPr>
            <w:tcW w:w="1750" w:type="dxa"/>
          </w:tcPr>
          <w:p w:rsidR="007948BC" w:rsidRPr="00C03C95" w:rsidRDefault="00C24AED" w:rsidP="000622C0">
            <w:pPr>
              <w:pStyle w:val="Tabletext"/>
              <w:jc w:val="center"/>
              <w:rPr>
                <w:highlight w:val="blue"/>
              </w:rPr>
            </w:pPr>
            <w:r w:rsidRPr="00C03C95">
              <w:rPr>
                <w:highlight w:val="blue"/>
              </w:rPr>
              <w:t>27/11/2012</w:t>
            </w:r>
          </w:p>
        </w:tc>
        <w:tc>
          <w:tcPr>
            <w:tcW w:w="1276" w:type="dxa"/>
          </w:tcPr>
          <w:p w:rsidR="007948BC" w:rsidRPr="00C03C95" w:rsidRDefault="00C24AED" w:rsidP="000622C0">
            <w:pPr>
              <w:pStyle w:val="Tabletext"/>
              <w:jc w:val="center"/>
              <w:rPr>
                <w:highlight w:val="blue"/>
              </w:rPr>
            </w:pPr>
            <w:r w:rsidRPr="00C03C95">
              <w:rPr>
                <w:highlight w:val="blue"/>
              </w:rPr>
              <w:t>1.3</w:t>
            </w:r>
          </w:p>
        </w:tc>
        <w:tc>
          <w:tcPr>
            <w:tcW w:w="4174" w:type="dxa"/>
          </w:tcPr>
          <w:p w:rsidR="007948BC" w:rsidRPr="00C03C95" w:rsidRDefault="00C24AED" w:rsidP="00DF3C27">
            <w:pPr>
              <w:pStyle w:val="Tabletext"/>
              <w:rPr>
                <w:highlight w:val="blue"/>
              </w:rPr>
            </w:pPr>
            <w:r w:rsidRPr="00C03C95">
              <w:rPr>
                <w:highlight w:val="blue"/>
              </w:rPr>
              <w:t>Folio CAI 2427</w:t>
            </w:r>
          </w:p>
          <w:p w:rsidR="00C24AED" w:rsidRPr="00C03C95" w:rsidRDefault="00C03C95" w:rsidP="00DF3C27">
            <w:pPr>
              <w:pStyle w:val="Tabletext"/>
              <w:rPr>
                <w:highlight w:val="blue"/>
              </w:rPr>
            </w:pPr>
            <w:r w:rsidRPr="00C03C95">
              <w:rPr>
                <w:highlight w:val="blue"/>
              </w:rPr>
              <w:t>Inicialización del GPS</w:t>
            </w:r>
          </w:p>
          <w:p w:rsidR="00C24AED" w:rsidRPr="00C03C95" w:rsidRDefault="00C24AED" w:rsidP="00DF3C27">
            <w:pPr>
              <w:pStyle w:val="Tabletext"/>
              <w:rPr>
                <w:highlight w:val="blue"/>
              </w:rPr>
            </w:pPr>
          </w:p>
        </w:tc>
        <w:tc>
          <w:tcPr>
            <w:tcW w:w="2304" w:type="dxa"/>
          </w:tcPr>
          <w:p w:rsidR="007948BC" w:rsidRPr="00C03C95" w:rsidRDefault="00C03C95" w:rsidP="00DF3C27">
            <w:pPr>
              <w:pStyle w:val="Tabletext"/>
              <w:rPr>
                <w:highlight w:val="blue"/>
              </w:rPr>
            </w:pPr>
            <w:r w:rsidRPr="00C03C95">
              <w:rPr>
                <w:highlight w:val="blue"/>
              </w:rPr>
              <w:t>Nancy Villalobos</w:t>
            </w:r>
          </w:p>
        </w:tc>
      </w:tr>
      <w:tr w:rsidR="000622C0" w:rsidRPr="00CA7A7F" w:rsidTr="00CD6699">
        <w:trPr>
          <w:jc w:val="center"/>
        </w:trPr>
        <w:tc>
          <w:tcPr>
            <w:tcW w:w="1750" w:type="dxa"/>
          </w:tcPr>
          <w:p w:rsidR="000622C0" w:rsidRPr="000622C0" w:rsidRDefault="000622C0" w:rsidP="000622C0">
            <w:pPr>
              <w:pStyle w:val="Tabletext"/>
              <w:jc w:val="center"/>
              <w:rPr>
                <w:highlight w:val="green"/>
              </w:rPr>
            </w:pPr>
            <w:r w:rsidRPr="000622C0">
              <w:rPr>
                <w:highlight w:val="green"/>
              </w:rPr>
              <w:t>23/03/2014</w:t>
            </w:r>
          </w:p>
        </w:tc>
        <w:tc>
          <w:tcPr>
            <w:tcW w:w="1276" w:type="dxa"/>
          </w:tcPr>
          <w:p w:rsidR="000622C0" w:rsidRPr="000622C0" w:rsidRDefault="000622C0" w:rsidP="000622C0">
            <w:pPr>
              <w:pStyle w:val="Tabletext"/>
              <w:jc w:val="center"/>
              <w:rPr>
                <w:highlight w:val="green"/>
              </w:rPr>
            </w:pPr>
            <w:r w:rsidRPr="000622C0">
              <w:rPr>
                <w:highlight w:val="green"/>
              </w:rPr>
              <w:t>1.4</w:t>
            </w:r>
          </w:p>
        </w:tc>
        <w:tc>
          <w:tcPr>
            <w:tcW w:w="4174" w:type="dxa"/>
          </w:tcPr>
          <w:p w:rsidR="000622C0" w:rsidRPr="000622C0" w:rsidRDefault="000622C0" w:rsidP="00DF3C27">
            <w:pPr>
              <w:pStyle w:val="Tabletext"/>
              <w:rPr>
                <w:highlight w:val="green"/>
              </w:rPr>
            </w:pPr>
            <w:r w:rsidRPr="000622C0">
              <w:rPr>
                <w:highlight w:val="green"/>
              </w:rPr>
              <w:t>Folios CAI 0003117, 0003118</w:t>
            </w:r>
          </w:p>
          <w:p w:rsidR="000622C0" w:rsidRDefault="000622C0" w:rsidP="000622C0">
            <w:pPr>
              <w:pStyle w:val="Tabletext"/>
              <w:rPr>
                <w:highlight w:val="green"/>
              </w:rPr>
            </w:pPr>
            <w:r w:rsidRPr="000622C0">
              <w:rPr>
                <w:highlight w:val="green"/>
              </w:rPr>
              <w:t>Se modifica el Registro de Visita e Improductividad del Cliente para que contemple los nuevos valores por referencia (4 y 5) como equivalentes a los valores 1 = Lectura código de barras y 3 = Ambos, al momento de iniciar la visita.</w:t>
            </w:r>
          </w:p>
          <w:p w:rsidR="000622C0" w:rsidRPr="000622C0" w:rsidRDefault="000622C0" w:rsidP="000622C0">
            <w:pPr>
              <w:pStyle w:val="Tabletext"/>
              <w:rPr>
                <w:highlight w:val="lightGray"/>
              </w:rPr>
            </w:pPr>
            <w:r w:rsidRPr="000622C0">
              <w:rPr>
                <w:highlight w:val="lightGray"/>
              </w:rPr>
              <w:t>(Se ajusta documentación)</w:t>
            </w:r>
          </w:p>
          <w:p w:rsidR="000622C0" w:rsidRPr="000622C0" w:rsidRDefault="000622C0" w:rsidP="000622C0">
            <w:pPr>
              <w:pStyle w:val="Tabletext"/>
              <w:rPr>
                <w:highlight w:val="green"/>
              </w:rPr>
            </w:pPr>
            <w:r w:rsidRPr="00CD6699">
              <w:rPr>
                <w:highlight w:val="green"/>
              </w:rPr>
              <w:t>(eRoute 4.6.0.0, Route Lite 1.1.0.0)</w:t>
            </w:r>
          </w:p>
        </w:tc>
        <w:tc>
          <w:tcPr>
            <w:tcW w:w="2304" w:type="dxa"/>
          </w:tcPr>
          <w:p w:rsidR="000622C0" w:rsidRPr="000622C0" w:rsidRDefault="000622C0" w:rsidP="00DF3C27">
            <w:pPr>
              <w:pStyle w:val="Tabletext"/>
              <w:rPr>
                <w:highlight w:val="green"/>
              </w:rPr>
            </w:pPr>
            <w:r w:rsidRPr="000622C0">
              <w:rPr>
                <w:rStyle w:val="Nmerodepgina"/>
                <w:highlight w:val="green"/>
              </w:rPr>
              <w:t>Belem Lizeth Jiménez Arévalo</w:t>
            </w:r>
          </w:p>
        </w:tc>
      </w:tr>
      <w:tr w:rsidR="00CD6699" w:rsidRPr="00CA7A7F" w:rsidTr="00CD6699">
        <w:trPr>
          <w:jc w:val="center"/>
        </w:trPr>
        <w:tc>
          <w:tcPr>
            <w:tcW w:w="1750" w:type="dxa"/>
          </w:tcPr>
          <w:p w:rsidR="00CD6699" w:rsidRPr="00CD6699" w:rsidRDefault="00CD6699" w:rsidP="000622C0">
            <w:pPr>
              <w:pStyle w:val="Tabletext"/>
              <w:jc w:val="center"/>
              <w:rPr>
                <w:highlight w:val="cyan"/>
              </w:rPr>
            </w:pPr>
            <w:r w:rsidRPr="00CD6699">
              <w:rPr>
                <w:highlight w:val="cyan"/>
              </w:rPr>
              <w:t>09/10/2014</w:t>
            </w:r>
          </w:p>
        </w:tc>
        <w:tc>
          <w:tcPr>
            <w:tcW w:w="1276" w:type="dxa"/>
          </w:tcPr>
          <w:p w:rsidR="00CD6699" w:rsidRPr="00CD6699" w:rsidRDefault="00CD6699" w:rsidP="000622C0">
            <w:pPr>
              <w:pStyle w:val="Tabletext"/>
              <w:jc w:val="center"/>
              <w:rPr>
                <w:highlight w:val="cyan"/>
              </w:rPr>
            </w:pPr>
            <w:r w:rsidRPr="00CD6699">
              <w:rPr>
                <w:highlight w:val="cyan"/>
              </w:rPr>
              <w:t>1.5</w:t>
            </w:r>
          </w:p>
        </w:tc>
        <w:tc>
          <w:tcPr>
            <w:tcW w:w="4174" w:type="dxa"/>
          </w:tcPr>
          <w:p w:rsidR="004348BA" w:rsidRPr="004348BA" w:rsidRDefault="00CD6699" w:rsidP="004348BA">
            <w:pPr>
              <w:pStyle w:val="Tabletext"/>
              <w:rPr>
                <w:highlight w:val="cyan"/>
              </w:rPr>
            </w:pPr>
            <w:r w:rsidRPr="004348BA">
              <w:rPr>
                <w:highlight w:val="cyan"/>
              </w:rPr>
              <w:t>Folio CAI 0003244</w:t>
            </w:r>
          </w:p>
          <w:p w:rsidR="00CD6699" w:rsidRPr="004348BA" w:rsidRDefault="00BD0360" w:rsidP="004348BA">
            <w:pPr>
              <w:pStyle w:val="Sinespaciado"/>
              <w:jc w:val="both"/>
              <w:rPr>
                <w:highlight w:val="cyan"/>
              </w:rPr>
            </w:pPr>
            <w:r>
              <w:rPr>
                <w:sz w:val="20"/>
                <w:szCs w:val="20"/>
                <w:highlight w:val="cyan"/>
                <w:lang w:val="es-MX"/>
              </w:rPr>
              <w:t>Se</w:t>
            </w:r>
            <w:r w:rsidR="00CD6699" w:rsidRPr="004348BA">
              <w:rPr>
                <w:sz w:val="20"/>
                <w:szCs w:val="20"/>
                <w:highlight w:val="cyan"/>
              </w:rPr>
              <w:t xml:space="preserve"> agregará al catálogo de clientes un campo para indicar cuál es el cliente oportuno (Publico </w:t>
            </w:r>
            <w:proofErr w:type="spellStart"/>
            <w:r w:rsidR="00CD6699" w:rsidRPr="004348BA">
              <w:rPr>
                <w:sz w:val="20"/>
                <w:szCs w:val="20"/>
                <w:highlight w:val="cyan"/>
              </w:rPr>
              <w:t>Gral</w:t>
            </w:r>
            <w:proofErr w:type="spellEnd"/>
            <w:r w:rsidR="00CD6699" w:rsidRPr="004348BA">
              <w:rPr>
                <w:sz w:val="20"/>
                <w:szCs w:val="20"/>
                <w:highlight w:val="cyan"/>
              </w:rPr>
              <w:t>), para que cuando se visite a este cliente no se realice</w:t>
            </w:r>
            <w:r w:rsidR="00316E69">
              <w:rPr>
                <w:sz w:val="20"/>
                <w:szCs w:val="20"/>
                <w:highlight w:val="cyan"/>
              </w:rPr>
              <w:t xml:space="preserve"> la validación del rango de las coordenadas al hacer el</w:t>
            </w:r>
            <w:r w:rsidR="00CD6699" w:rsidRPr="004348BA">
              <w:rPr>
                <w:sz w:val="20"/>
                <w:szCs w:val="20"/>
                <w:highlight w:val="cyan"/>
              </w:rPr>
              <w:t xml:space="preserve"> aseguramiento de visita GPS</w:t>
            </w:r>
            <w:r w:rsidR="00CD6699" w:rsidRPr="004348BA">
              <w:rPr>
                <w:highlight w:val="cyan"/>
              </w:rPr>
              <w:t>.</w:t>
            </w:r>
          </w:p>
          <w:p w:rsidR="00CD6699" w:rsidRPr="0066616A" w:rsidRDefault="00CD6699" w:rsidP="00CD6699">
            <w:pPr>
              <w:tabs>
                <w:tab w:val="left" w:pos="1605"/>
              </w:tabs>
              <w:rPr>
                <w:rStyle w:val="Nmerodepgina"/>
                <w:rFonts w:ascii="Tahoma" w:hAnsi="Tahoma" w:cs="Tahoma"/>
                <w:sz w:val="20"/>
                <w:szCs w:val="20"/>
                <w:highlight w:val="cyan"/>
                <w:lang w:val="es-MX"/>
              </w:rPr>
            </w:pPr>
          </w:p>
          <w:p w:rsidR="00CD6699" w:rsidRPr="0066616A" w:rsidRDefault="00CD6699" w:rsidP="00CD6699">
            <w:pPr>
              <w:tabs>
                <w:tab w:val="left" w:pos="1605"/>
              </w:tabs>
              <w:rPr>
                <w:rFonts w:ascii="Tahoma" w:hAnsi="Tahoma" w:cs="Tahoma"/>
                <w:b/>
                <w:color w:val="FF0000"/>
                <w:sz w:val="20"/>
                <w:szCs w:val="20"/>
              </w:rPr>
            </w:pPr>
            <w:r w:rsidRPr="0066616A">
              <w:rPr>
                <w:rStyle w:val="Nmerodepgina"/>
                <w:rFonts w:ascii="Tahoma" w:hAnsi="Tahoma" w:cs="Tahoma"/>
                <w:b/>
                <w:color w:val="FF0000"/>
                <w:sz w:val="20"/>
                <w:szCs w:val="20"/>
              </w:rPr>
              <w:t>Se realiza en la versión 4.7.0.0</w:t>
            </w:r>
          </w:p>
          <w:p w:rsidR="00CD6699" w:rsidRPr="000622C0" w:rsidRDefault="00CD6699" w:rsidP="00CD6699">
            <w:pPr>
              <w:pStyle w:val="Tabletext"/>
              <w:rPr>
                <w:highlight w:val="green"/>
              </w:rPr>
            </w:pPr>
            <w:r w:rsidRPr="0066616A">
              <w:rPr>
                <w:rStyle w:val="Nmerodepgina"/>
                <w:rFonts w:ascii="Tahoma" w:hAnsi="Tahoma" w:cs="Tahoma"/>
                <w:highlight w:val="cyan"/>
              </w:rPr>
              <w:t xml:space="preserve">(La Costeña, </w:t>
            </w:r>
            <w:r>
              <w:rPr>
                <w:rStyle w:val="Nmerodepgina"/>
                <w:rFonts w:ascii="Tahoma" w:hAnsi="Tahoma" w:cs="Tahoma"/>
                <w:highlight w:val="cyan"/>
              </w:rPr>
              <w:t>1.1.0.0</w:t>
            </w:r>
            <w:r w:rsidRPr="0066616A">
              <w:rPr>
                <w:rStyle w:val="Nmerodepgina"/>
                <w:rFonts w:ascii="Tahoma" w:hAnsi="Tahoma" w:cs="Tahoma"/>
                <w:highlight w:val="cyan"/>
              </w:rPr>
              <w:t>)</w:t>
            </w:r>
          </w:p>
        </w:tc>
        <w:tc>
          <w:tcPr>
            <w:tcW w:w="2304" w:type="dxa"/>
          </w:tcPr>
          <w:p w:rsidR="00CD6699" w:rsidRPr="000622C0" w:rsidRDefault="00CD6699" w:rsidP="00DF3C27">
            <w:pPr>
              <w:pStyle w:val="Tabletext"/>
              <w:rPr>
                <w:rStyle w:val="Nmerodepgina"/>
                <w:highlight w:val="green"/>
              </w:rPr>
            </w:pPr>
            <w:r w:rsidRPr="00CD6699">
              <w:rPr>
                <w:rStyle w:val="Nmerodepgina"/>
                <w:highlight w:val="cyan"/>
              </w:rPr>
              <w:t>Belem Lizeth Jiménez Arévalo</w:t>
            </w:r>
          </w:p>
        </w:tc>
      </w:tr>
      <w:tr w:rsidR="00597FEB" w:rsidRPr="00CA7A7F" w:rsidTr="00CD6699">
        <w:trPr>
          <w:jc w:val="center"/>
        </w:trPr>
        <w:tc>
          <w:tcPr>
            <w:tcW w:w="1750" w:type="dxa"/>
          </w:tcPr>
          <w:p w:rsidR="00597FEB" w:rsidRPr="00597FEB" w:rsidRDefault="00597FEB" w:rsidP="000622C0">
            <w:pPr>
              <w:pStyle w:val="Tabletext"/>
              <w:jc w:val="center"/>
              <w:rPr>
                <w:highlight w:val="red"/>
              </w:rPr>
            </w:pPr>
            <w:r w:rsidRPr="00597FEB">
              <w:rPr>
                <w:highlight w:val="red"/>
              </w:rPr>
              <w:t>26/03/2015</w:t>
            </w:r>
          </w:p>
        </w:tc>
        <w:tc>
          <w:tcPr>
            <w:tcW w:w="1276" w:type="dxa"/>
          </w:tcPr>
          <w:p w:rsidR="00597FEB" w:rsidRPr="00597FEB" w:rsidRDefault="00597FEB" w:rsidP="000622C0">
            <w:pPr>
              <w:pStyle w:val="Tabletext"/>
              <w:jc w:val="center"/>
              <w:rPr>
                <w:highlight w:val="red"/>
              </w:rPr>
            </w:pPr>
            <w:r w:rsidRPr="00597FEB">
              <w:rPr>
                <w:highlight w:val="red"/>
              </w:rPr>
              <w:t>1.6</w:t>
            </w:r>
          </w:p>
        </w:tc>
        <w:tc>
          <w:tcPr>
            <w:tcW w:w="4174" w:type="dxa"/>
          </w:tcPr>
          <w:p w:rsidR="00597FEB" w:rsidRPr="00597FEB" w:rsidRDefault="00597FEB" w:rsidP="00597FEB">
            <w:pPr>
              <w:pStyle w:val="Tabletext"/>
              <w:jc w:val="left"/>
              <w:rPr>
                <w:highlight w:val="red"/>
              </w:rPr>
            </w:pPr>
            <w:r w:rsidRPr="00597FEB">
              <w:rPr>
                <w:highlight w:val="red"/>
              </w:rPr>
              <w:t>Folio CAI: 0003471</w:t>
            </w:r>
          </w:p>
          <w:p w:rsidR="00597FEB" w:rsidRPr="00597FEB" w:rsidRDefault="00597FEB" w:rsidP="00597FEB">
            <w:pPr>
              <w:pStyle w:val="Tabletext"/>
              <w:jc w:val="left"/>
              <w:rPr>
                <w:highlight w:val="red"/>
              </w:rPr>
            </w:pPr>
            <w:r w:rsidRPr="00597FEB">
              <w:rPr>
                <w:highlight w:val="red"/>
              </w:rPr>
              <w:t>Se requiere realizar una nueva validación para que no se permita iniciar la visita si el usuario no enciende el GPS, mandando mensaje de error si al mandar a la pantalla de encendido no lo enciende y regresa a Route</w:t>
            </w:r>
          </w:p>
          <w:p w:rsidR="00597FEB" w:rsidRPr="00597FEB" w:rsidRDefault="00597FEB" w:rsidP="00597FEB">
            <w:pPr>
              <w:pStyle w:val="Tabletext"/>
              <w:jc w:val="left"/>
              <w:rPr>
                <w:b/>
              </w:rPr>
            </w:pPr>
            <w:r w:rsidRPr="00597FEB">
              <w:rPr>
                <w:b/>
              </w:rPr>
              <w:t>Se realiza en la versión 1.3.0.0</w:t>
            </w:r>
          </w:p>
          <w:p w:rsidR="00597FEB" w:rsidRPr="004348BA" w:rsidRDefault="00597FEB" w:rsidP="00597FEB">
            <w:pPr>
              <w:pStyle w:val="Tabletext"/>
              <w:jc w:val="left"/>
              <w:rPr>
                <w:highlight w:val="cyan"/>
              </w:rPr>
            </w:pPr>
            <w:r>
              <w:rPr>
                <w:highlight w:val="red"/>
              </w:rPr>
              <w:t>(Duxstar, 1.3.0.0)</w:t>
            </w:r>
          </w:p>
        </w:tc>
        <w:tc>
          <w:tcPr>
            <w:tcW w:w="2304" w:type="dxa"/>
          </w:tcPr>
          <w:p w:rsidR="00597FEB" w:rsidRPr="00CD6699" w:rsidRDefault="00597FEB" w:rsidP="00597FEB">
            <w:pPr>
              <w:pStyle w:val="Tabletext"/>
              <w:jc w:val="left"/>
              <w:rPr>
                <w:rStyle w:val="Nmerodepgina"/>
                <w:highlight w:val="cyan"/>
              </w:rPr>
            </w:pPr>
            <w:r w:rsidRPr="00597FEB">
              <w:rPr>
                <w:rStyle w:val="Nmerodepgina"/>
                <w:highlight w:val="red"/>
              </w:rPr>
              <w:t>Nancy Elizabeth Villalobos Plascencia</w:t>
            </w:r>
          </w:p>
        </w:tc>
      </w:tr>
      <w:tr w:rsidR="00F82AE0" w:rsidRPr="00CA7A7F" w:rsidTr="00CD6699">
        <w:trPr>
          <w:jc w:val="center"/>
        </w:trPr>
        <w:tc>
          <w:tcPr>
            <w:tcW w:w="1750" w:type="dxa"/>
          </w:tcPr>
          <w:p w:rsidR="00F82AE0" w:rsidRPr="00D33733" w:rsidRDefault="00F82AE0" w:rsidP="00F82AE0">
            <w:pPr>
              <w:pStyle w:val="Tabletext"/>
              <w:jc w:val="center"/>
              <w:rPr>
                <w:highlight w:val="darkCyan"/>
              </w:rPr>
            </w:pPr>
            <w:r w:rsidRPr="00D33733">
              <w:rPr>
                <w:highlight w:val="darkCyan"/>
              </w:rPr>
              <w:t>03/06/2016</w:t>
            </w:r>
          </w:p>
        </w:tc>
        <w:tc>
          <w:tcPr>
            <w:tcW w:w="1276" w:type="dxa"/>
          </w:tcPr>
          <w:p w:rsidR="00F82AE0" w:rsidRPr="00D33733" w:rsidRDefault="00F82AE0" w:rsidP="00F82AE0">
            <w:pPr>
              <w:pStyle w:val="Tabletext"/>
              <w:jc w:val="center"/>
              <w:rPr>
                <w:highlight w:val="darkCyan"/>
              </w:rPr>
            </w:pPr>
            <w:r w:rsidRPr="00D33733">
              <w:rPr>
                <w:highlight w:val="darkCyan"/>
              </w:rPr>
              <w:t>1.</w:t>
            </w:r>
            <w:r>
              <w:rPr>
                <w:highlight w:val="darkCyan"/>
              </w:rPr>
              <w:t>7</w:t>
            </w:r>
          </w:p>
        </w:tc>
        <w:tc>
          <w:tcPr>
            <w:tcW w:w="4174" w:type="dxa"/>
          </w:tcPr>
          <w:p w:rsidR="00F82AE0" w:rsidRPr="00F82AE0" w:rsidRDefault="00F82AE0" w:rsidP="00F82AE0">
            <w:pPr>
              <w:pStyle w:val="Tabletext"/>
              <w:rPr>
                <w:highlight w:val="darkCyan"/>
              </w:rPr>
            </w:pPr>
            <w:r w:rsidRPr="00F82AE0">
              <w:rPr>
                <w:highlight w:val="darkCyan"/>
              </w:rPr>
              <w:t>Folio CAI 0003896</w:t>
            </w:r>
          </w:p>
          <w:p w:rsidR="00F82AE0" w:rsidRPr="00F82AE0" w:rsidRDefault="00F82AE0" w:rsidP="00F82AE0">
            <w:pPr>
              <w:pStyle w:val="Sinespaciado"/>
              <w:rPr>
                <w:sz w:val="20"/>
                <w:szCs w:val="20"/>
                <w:highlight w:val="darkCyan"/>
              </w:rPr>
            </w:pPr>
            <w:r w:rsidRPr="00F82AE0">
              <w:rPr>
                <w:sz w:val="20"/>
                <w:szCs w:val="20"/>
                <w:highlight w:val="darkCyan"/>
              </w:rPr>
              <w:t xml:space="preserve">Agregar terminar e iniciar visita con lector de NFC, además este debe validarse con </w:t>
            </w:r>
            <w:proofErr w:type="spellStart"/>
            <w:r w:rsidRPr="00F82AE0">
              <w:rPr>
                <w:sz w:val="20"/>
                <w:szCs w:val="20"/>
                <w:highlight w:val="darkCyan"/>
              </w:rPr>
              <w:t>checks</w:t>
            </w:r>
            <w:proofErr w:type="spellEnd"/>
            <w:r w:rsidRPr="00F82AE0">
              <w:rPr>
                <w:sz w:val="20"/>
                <w:szCs w:val="20"/>
                <w:highlight w:val="darkCyan"/>
              </w:rPr>
              <w:t xml:space="preserve"> en actividades de la terminal (Aseguramiento de visita).</w:t>
            </w:r>
          </w:p>
          <w:p w:rsidR="00F82AE0" w:rsidRPr="00F82AE0" w:rsidRDefault="00F82AE0" w:rsidP="00F82AE0">
            <w:pPr>
              <w:pStyle w:val="Sinespaciado"/>
              <w:rPr>
                <w:sz w:val="20"/>
                <w:szCs w:val="20"/>
                <w:highlight w:val="darkCyan"/>
              </w:rPr>
            </w:pPr>
          </w:p>
          <w:p w:rsidR="00F82AE0" w:rsidRPr="00D33733" w:rsidRDefault="00F82AE0" w:rsidP="00F82AE0">
            <w:pPr>
              <w:pStyle w:val="Sinespaciado"/>
              <w:rPr>
                <w:highlight w:val="darkCyan"/>
              </w:rPr>
            </w:pPr>
            <w:r w:rsidRPr="00F82AE0">
              <w:rPr>
                <w:rStyle w:val="nfasissutil"/>
                <w:i w:val="0"/>
                <w:iCs w:val="0"/>
                <w:color w:val="auto"/>
                <w:sz w:val="20"/>
                <w:szCs w:val="20"/>
                <w:highlight w:val="darkCyan"/>
              </w:rPr>
              <w:t xml:space="preserve"> (</w:t>
            </w:r>
            <w:r w:rsidRPr="00F82AE0">
              <w:rPr>
                <w:sz w:val="20"/>
                <w:szCs w:val="20"/>
                <w:highlight w:val="darkCyan"/>
              </w:rPr>
              <w:t>Lechera GDL, 1.7.1.0 – 4.12.1.0</w:t>
            </w:r>
            <w:r w:rsidRPr="00F82AE0">
              <w:rPr>
                <w:rStyle w:val="nfasissutil"/>
                <w:i w:val="0"/>
                <w:iCs w:val="0"/>
                <w:color w:val="auto"/>
                <w:sz w:val="20"/>
                <w:szCs w:val="20"/>
                <w:highlight w:val="darkCyan"/>
              </w:rPr>
              <w:t>)</w:t>
            </w:r>
          </w:p>
        </w:tc>
        <w:tc>
          <w:tcPr>
            <w:tcW w:w="2304" w:type="dxa"/>
          </w:tcPr>
          <w:p w:rsidR="00F82AE0" w:rsidRPr="00F82AE0" w:rsidRDefault="00F82AE0" w:rsidP="00F82AE0">
            <w:pPr>
              <w:pStyle w:val="Tabletext"/>
              <w:rPr>
                <w:highlight w:val="darkCyan"/>
              </w:rPr>
            </w:pPr>
            <w:r w:rsidRPr="00F82AE0">
              <w:rPr>
                <w:highlight w:val="darkCyan"/>
              </w:rPr>
              <w:t>Belem Lizeth Jiménez Arévalo</w:t>
            </w:r>
          </w:p>
        </w:tc>
      </w:tr>
      <w:tr w:rsidR="006130E5" w:rsidRPr="00CA7A7F" w:rsidTr="00CD6699">
        <w:trPr>
          <w:jc w:val="center"/>
        </w:trPr>
        <w:tc>
          <w:tcPr>
            <w:tcW w:w="1750" w:type="dxa"/>
          </w:tcPr>
          <w:p w:rsidR="006130E5" w:rsidRPr="006130E5" w:rsidRDefault="006130E5" w:rsidP="00F82AE0">
            <w:pPr>
              <w:pStyle w:val="Tabletext"/>
              <w:jc w:val="center"/>
              <w:rPr>
                <w:highlight w:val="darkGreen"/>
              </w:rPr>
            </w:pPr>
            <w:r w:rsidRPr="006130E5">
              <w:rPr>
                <w:highlight w:val="darkGreen"/>
              </w:rPr>
              <w:t>03/04/2018</w:t>
            </w:r>
          </w:p>
        </w:tc>
        <w:tc>
          <w:tcPr>
            <w:tcW w:w="1276" w:type="dxa"/>
          </w:tcPr>
          <w:p w:rsidR="006130E5" w:rsidRPr="006130E5" w:rsidRDefault="006130E5" w:rsidP="00F82AE0">
            <w:pPr>
              <w:pStyle w:val="Tabletext"/>
              <w:jc w:val="center"/>
              <w:rPr>
                <w:highlight w:val="darkGreen"/>
              </w:rPr>
            </w:pPr>
            <w:r w:rsidRPr="006130E5">
              <w:rPr>
                <w:highlight w:val="darkGreen"/>
              </w:rPr>
              <w:t>1.8</w:t>
            </w:r>
          </w:p>
        </w:tc>
        <w:tc>
          <w:tcPr>
            <w:tcW w:w="4174" w:type="dxa"/>
          </w:tcPr>
          <w:p w:rsidR="006130E5" w:rsidRPr="006130E5" w:rsidRDefault="006130E5" w:rsidP="00F82AE0">
            <w:pPr>
              <w:pStyle w:val="Tabletext"/>
              <w:rPr>
                <w:highlight w:val="darkGreen"/>
              </w:rPr>
            </w:pPr>
            <w:r w:rsidRPr="006130E5">
              <w:rPr>
                <w:highlight w:val="darkGreen"/>
              </w:rPr>
              <w:t>Folio CAI 0004783</w:t>
            </w:r>
          </w:p>
          <w:p w:rsidR="006130E5" w:rsidRPr="006130E5" w:rsidRDefault="006130E5" w:rsidP="006130E5">
            <w:pPr>
              <w:pStyle w:val="Tabletext"/>
              <w:rPr>
                <w:highlight w:val="darkGreen"/>
                <w:lang w:val="es-ES"/>
              </w:rPr>
            </w:pPr>
            <w:r w:rsidRPr="006130E5">
              <w:rPr>
                <w:highlight w:val="darkGreen"/>
                <w:lang w:val="es-ES"/>
              </w:rPr>
              <w:t>Se requiere asegurar la existencia de inventarios de activos fijos colocados en los clientes (Activos Fijos=Refrigeradores, exhibidores, Anaqueles Etc.).</w:t>
            </w:r>
            <w:r w:rsidRPr="006130E5">
              <w:rPr>
                <w:highlight w:val="darkGreen"/>
                <w:lang w:val="es-ES"/>
              </w:rPr>
              <w:br/>
              <w:t xml:space="preserve">- Se agrega parámetro en </w:t>
            </w:r>
            <w:proofErr w:type="spellStart"/>
            <w:r w:rsidRPr="006130E5">
              <w:rPr>
                <w:highlight w:val="darkGreen"/>
                <w:lang w:val="es-ES"/>
              </w:rPr>
              <w:t>ConfigParametro</w:t>
            </w:r>
            <w:proofErr w:type="spellEnd"/>
            <w:r w:rsidRPr="006130E5">
              <w:rPr>
                <w:highlight w:val="darkGreen"/>
                <w:lang w:val="es-ES"/>
              </w:rPr>
              <w:t>, el cual detonará si se realizará la validación de los activos al iniciar la Visita.</w:t>
            </w:r>
            <w:r w:rsidRPr="006130E5">
              <w:rPr>
                <w:highlight w:val="darkGreen"/>
                <w:lang w:val="es-ES"/>
              </w:rPr>
              <w:br/>
              <w:t>- Al visitar a un cliente si el cliente tiene activos asignados solicitará la lectura de Activo(s) asignados 1 de N.</w:t>
            </w:r>
            <w:r w:rsidRPr="006130E5">
              <w:rPr>
                <w:highlight w:val="darkGreen"/>
                <w:lang w:val="es-ES"/>
              </w:rPr>
              <w:br/>
              <w:t>- En cuanto lea todos los activos deberá ingresar a la visita automáticamente.</w:t>
            </w:r>
            <w:r w:rsidRPr="006130E5">
              <w:rPr>
                <w:highlight w:val="darkGreen"/>
                <w:lang w:val="es-ES"/>
              </w:rPr>
              <w:br/>
              <w:t>- La pantalla de lectura deberá de tener una opción de Token la cual será usada cuando no se pueda leer los activos o cuando no existan y permitirá el ingreso a la visita.</w:t>
            </w:r>
            <w:r w:rsidRPr="006130E5">
              <w:rPr>
                <w:highlight w:val="darkGreen"/>
                <w:lang w:val="es-ES"/>
              </w:rPr>
              <w:br/>
              <w:t>- Después de tomar lectura de el o los códigos vuelve la operación normal (venta, cambios, Improductividad, Pre pedido, Devolución, Impresión)</w:t>
            </w:r>
            <w:r w:rsidRPr="006130E5">
              <w:rPr>
                <w:highlight w:val="darkGreen"/>
                <w:lang w:val="es-ES"/>
              </w:rPr>
              <w:br/>
              <w:t>- En caso de no leer los códigos de activos no podrán realizar ninguna otra operación a menos de que se ingrese un Token.</w:t>
            </w:r>
            <w:r w:rsidRPr="006130E5">
              <w:rPr>
                <w:highlight w:val="darkGreen"/>
                <w:lang w:val="es-ES"/>
              </w:rPr>
              <w:br/>
              <w:t>- Agregar a la tabla Visita dos nuevos campos, para guardar el número de activos asignados al cliente y el número de activos asegurados en la visita.</w:t>
            </w:r>
          </w:p>
          <w:p w:rsidR="006130E5" w:rsidRPr="006130E5" w:rsidRDefault="006130E5" w:rsidP="006130E5">
            <w:pPr>
              <w:pStyle w:val="Tabletext"/>
              <w:rPr>
                <w:highlight w:val="darkGreen"/>
              </w:rPr>
            </w:pPr>
            <w:r w:rsidRPr="006130E5">
              <w:rPr>
                <w:rStyle w:val="nfasissutil"/>
                <w:i w:val="0"/>
                <w:iCs w:val="0"/>
                <w:color w:val="auto"/>
                <w:highlight w:val="darkGreen"/>
              </w:rPr>
              <w:t>(</w:t>
            </w:r>
            <w:r>
              <w:rPr>
                <w:highlight w:val="darkGreen"/>
              </w:rPr>
              <w:t>Lechera GDL, 1.15.0.0 – 4.20.0</w:t>
            </w:r>
            <w:r w:rsidRPr="006130E5">
              <w:rPr>
                <w:highlight w:val="darkGreen"/>
              </w:rPr>
              <w:t>.0</w:t>
            </w:r>
            <w:r w:rsidRPr="006130E5">
              <w:rPr>
                <w:rStyle w:val="nfasissutil"/>
                <w:i w:val="0"/>
                <w:iCs w:val="0"/>
                <w:color w:val="auto"/>
                <w:highlight w:val="darkGreen"/>
              </w:rPr>
              <w:t>)</w:t>
            </w:r>
          </w:p>
        </w:tc>
        <w:tc>
          <w:tcPr>
            <w:tcW w:w="2304" w:type="dxa"/>
          </w:tcPr>
          <w:p w:rsidR="006130E5" w:rsidRPr="006130E5" w:rsidRDefault="006130E5" w:rsidP="00F82AE0">
            <w:pPr>
              <w:pStyle w:val="Tabletext"/>
              <w:rPr>
                <w:highlight w:val="darkGreen"/>
              </w:rPr>
            </w:pPr>
            <w:r w:rsidRPr="006130E5">
              <w:rPr>
                <w:highlight w:val="darkGreen"/>
              </w:rPr>
              <w:t>Belem Lizeth Jiménez Arévalo</w:t>
            </w:r>
          </w:p>
        </w:tc>
      </w:tr>
      <w:tr w:rsidR="0057203D" w:rsidRPr="00CA7A7F" w:rsidTr="00CD6699">
        <w:trPr>
          <w:jc w:val="center"/>
        </w:trPr>
        <w:tc>
          <w:tcPr>
            <w:tcW w:w="1750" w:type="dxa"/>
          </w:tcPr>
          <w:p w:rsidR="0057203D" w:rsidRPr="0057203D" w:rsidRDefault="0057203D" w:rsidP="00F82AE0">
            <w:pPr>
              <w:pStyle w:val="Tabletext"/>
              <w:jc w:val="center"/>
              <w:rPr>
                <w:highlight w:val="darkYellow"/>
              </w:rPr>
            </w:pPr>
            <w:r w:rsidRPr="0057203D">
              <w:rPr>
                <w:highlight w:val="darkYellow"/>
              </w:rPr>
              <w:t>17/07/2018</w:t>
            </w:r>
          </w:p>
        </w:tc>
        <w:tc>
          <w:tcPr>
            <w:tcW w:w="1276" w:type="dxa"/>
          </w:tcPr>
          <w:p w:rsidR="0057203D" w:rsidRPr="0057203D" w:rsidRDefault="0057203D" w:rsidP="00F82AE0">
            <w:pPr>
              <w:pStyle w:val="Tabletext"/>
              <w:jc w:val="center"/>
              <w:rPr>
                <w:highlight w:val="darkYellow"/>
              </w:rPr>
            </w:pPr>
            <w:r w:rsidRPr="0057203D">
              <w:rPr>
                <w:highlight w:val="darkYellow"/>
              </w:rPr>
              <w:t>1.9</w:t>
            </w:r>
          </w:p>
        </w:tc>
        <w:tc>
          <w:tcPr>
            <w:tcW w:w="4174" w:type="dxa"/>
          </w:tcPr>
          <w:p w:rsidR="0057203D" w:rsidRPr="0057203D" w:rsidRDefault="0057203D" w:rsidP="00F82AE0">
            <w:pPr>
              <w:pStyle w:val="Tabletext"/>
              <w:rPr>
                <w:highlight w:val="darkYellow"/>
              </w:rPr>
            </w:pPr>
            <w:r w:rsidRPr="0057203D">
              <w:rPr>
                <w:highlight w:val="darkYellow"/>
              </w:rPr>
              <w:t>Folio CAI 0004962</w:t>
            </w:r>
          </w:p>
          <w:p w:rsidR="0057203D" w:rsidRPr="0057203D" w:rsidRDefault="0057203D" w:rsidP="0057203D">
            <w:pPr>
              <w:pStyle w:val="Tabletext"/>
              <w:jc w:val="left"/>
              <w:rPr>
                <w:highlight w:val="darkYellow"/>
                <w:lang w:val="es-ES"/>
              </w:rPr>
            </w:pPr>
            <w:r w:rsidRPr="0057203D">
              <w:rPr>
                <w:highlight w:val="darkYellow"/>
                <w:lang w:val="es-ES"/>
              </w:rPr>
              <w:t xml:space="preserve">- Agregar campo </w:t>
            </w:r>
            <w:proofErr w:type="spellStart"/>
            <w:r w:rsidRPr="0057203D">
              <w:rPr>
                <w:highlight w:val="darkYellow"/>
                <w:lang w:val="es-ES"/>
              </w:rPr>
              <w:t>HorarioProgramadoVisita</w:t>
            </w:r>
            <w:proofErr w:type="spellEnd"/>
            <w:r w:rsidRPr="0057203D">
              <w:rPr>
                <w:highlight w:val="darkYellow"/>
                <w:lang w:val="es-ES"/>
              </w:rPr>
              <w:t xml:space="preserve"> a la tabla Visita.</w:t>
            </w:r>
            <w:bookmarkStart w:id="0" w:name="_GoBack"/>
            <w:bookmarkEnd w:id="0"/>
            <w:r w:rsidRPr="0057203D">
              <w:rPr>
                <w:highlight w:val="darkYellow"/>
                <w:lang w:val="es-ES"/>
              </w:rPr>
              <w:t> </w:t>
            </w:r>
            <w:r w:rsidRPr="0057203D">
              <w:rPr>
                <w:highlight w:val="darkYellow"/>
                <w:lang w:val="es-ES"/>
              </w:rPr>
              <w:br/>
              <w:t>- Llenar el campo anterior al momento de crear la visita en el móvil, a partir de la información del Horario de Visita configurado en la tabla Secuencia.</w:t>
            </w:r>
          </w:p>
          <w:p w:rsidR="0057203D" w:rsidRPr="0057203D" w:rsidRDefault="0057203D" w:rsidP="0057203D">
            <w:pPr>
              <w:pStyle w:val="Tabletext"/>
              <w:jc w:val="left"/>
              <w:rPr>
                <w:highlight w:val="darkYellow"/>
              </w:rPr>
            </w:pPr>
            <w:r w:rsidRPr="0057203D">
              <w:rPr>
                <w:highlight w:val="darkYellow"/>
                <w:lang w:val="es-ES"/>
              </w:rPr>
              <w:t>(Norteñas, 1.16.0.0 – 4.21.0.0)</w:t>
            </w:r>
          </w:p>
        </w:tc>
        <w:tc>
          <w:tcPr>
            <w:tcW w:w="2304" w:type="dxa"/>
          </w:tcPr>
          <w:p w:rsidR="0057203D" w:rsidRPr="0057203D" w:rsidRDefault="0057203D" w:rsidP="00F82AE0">
            <w:pPr>
              <w:pStyle w:val="Tabletext"/>
              <w:rPr>
                <w:highlight w:val="darkYellow"/>
              </w:rPr>
            </w:pPr>
            <w:r w:rsidRPr="0057203D">
              <w:rPr>
                <w:highlight w:val="darkYellow"/>
              </w:rPr>
              <w:t>Belem Lizeth Jiménez Arévalo</w:t>
            </w:r>
          </w:p>
        </w:tc>
      </w:tr>
    </w:tbl>
    <w:p w:rsidR="009F63D6" w:rsidRPr="00CA7A7F" w:rsidRDefault="009F63D6" w:rsidP="007B7EDC">
      <w:pPr>
        <w:rPr>
          <w:lang w:val="es-MX"/>
        </w:rPr>
      </w:pPr>
    </w:p>
    <w:p w:rsidR="009F63D6" w:rsidRDefault="009F63D6" w:rsidP="007B7EDC">
      <w:pPr>
        <w:rPr>
          <w:lang w:val="es-MX"/>
        </w:rPr>
      </w:pPr>
    </w:p>
    <w:p w:rsidR="00316E69" w:rsidRDefault="00316E69" w:rsidP="007B7EDC">
      <w:pPr>
        <w:rPr>
          <w:lang w:val="es-MX"/>
        </w:rPr>
      </w:pPr>
    </w:p>
    <w:p w:rsidR="009A4A73" w:rsidRDefault="009A4A73">
      <w:pPr>
        <w:rPr>
          <w:lang w:val="es-MX"/>
        </w:rPr>
      </w:pPr>
      <w:r>
        <w:rPr>
          <w:lang w:val="es-MX"/>
        </w:rPr>
        <w:br w:type="page"/>
      </w:r>
    </w:p>
    <w:p w:rsidR="00481C4A" w:rsidRPr="00CA7A7F" w:rsidRDefault="00481C4A" w:rsidP="00481C4A">
      <w:pPr>
        <w:pStyle w:val="Puesto"/>
        <w:rPr>
          <w:lang w:val="es-MX"/>
        </w:rPr>
      </w:pPr>
      <w:r w:rsidRPr="00CA7A7F">
        <w:rPr>
          <w:lang w:val="es-MX"/>
        </w:rPr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792F89" w:rsidRDefault="00F5558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519615337" w:history="1">
        <w:r w:rsidR="00792F89" w:rsidRPr="00697C6A">
          <w:rPr>
            <w:rStyle w:val="Hipervnculo"/>
            <w:lang w:eastAsia="en-US"/>
          </w:rPr>
          <w:t>Registrar Visita e Improductividad del Cliente - CUROLMOV10</w:t>
        </w:r>
        <w:r w:rsidR="00792F89">
          <w:rPr>
            <w:webHidden/>
          </w:rPr>
          <w:tab/>
        </w:r>
        <w:r w:rsidR="00792F89">
          <w:rPr>
            <w:webHidden/>
          </w:rPr>
          <w:fldChar w:fldCharType="begin"/>
        </w:r>
        <w:r w:rsidR="00792F89">
          <w:rPr>
            <w:webHidden/>
          </w:rPr>
          <w:instrText xml:space="preserve"> PAGEREF _Toc519615337 \h </w:instrText>
        </w:r>
        <w:r w:rsidR="00792F89">
          <w:rPr>
            <w:webHidden/>
          </w:rPr>
        </w:r>
        <w:r w:rsidR="00792F89">
          <w:rPr>
            <w:webHidden/>
          </w:rPr>
          <w:fldChar w:fldCharType="separate"/>
        </w:r>
        <w:r w:rsidR="00792F89">
          <w:rPr>
            <w:webHidden/>
          </w:rPr>
          <w:t>5</w:t>
        </w:r>
        <w:r w:rsidR="00792F89">
          <w:rPr>
            <w:webHidden/>
          </w:rPr>
          <w:fldChar w:fldCharType="end"/>
        </w:r>
      </w:hyperlink>
    </w:p>
    <w:p w:rsidR="00792F89" w:rsidRDefault="00792F8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9615338" w:history="1">
        <w:r w:rsidRPr="00697C6A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97C6A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_Toc519615338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92F89" w:rsidRDefault="00792F8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9615339" w:history="1">
        <w:r w:rsidRPr="00697C6A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97C6A">
          <w:rPr>
            <w:rStyle w:val="Hipervnculo"/>
          </w:rPr>
          <w:t xml:space="preserve">Caso de uso: </w:t>
        </w:r>
        <w:r w:rsidRPr="00697C6A">
          <w:rPr>
            <w:rStyle w:val="Hipervnculo"/>
            <w:lang w:eastAsia="en-US"/>
          </w:rPr>
          <w:t>Registrar Visita e Improductividad del Cliente - CUROLMOV10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_Toc519615339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92F89" w:rsidRDefault="00792F8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19615340" w:history="1">
        <w:r w:rsidRPr="00697C6A">
          <w:rPr>
            <w:rStyle w:val="Hipervnculo"/>
            <w:rFonts w:cs="Arial"/>
            <w:noProof/>
            <w:lang w:val="es-MX"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697C6A">
          <w:rPr>
            <w:rStyle w:val="Hipervnculo"/>
            <w:rFonts w:cs="Arial"/>
            <w:noProof/>
            <w:lang w:val="es-MX"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_Toc519615340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92F89" w:rsidRDefault="00792F8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9615341" w:history="1">
        <w:r w:rsidRPr="00697C6A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97C6A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_Toc519615341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92F89" w:rsidRDefault="00792F8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9615342" w:history="1">
        <w:r w:rsidRPr="00697C6A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97C6A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_Toc519615342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92F89" w:rsidRDefault="00792F8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19615343" w:history="1">
        <w:r w:rsidRPr="00697C6A">
          <w:rPr>
            <w:rStyle w:val="Hipervnculo"/>
            <w:rFonts w:cs="Arial"/>
            <w:noProof/>
            <w:lang w:val="es-MX"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697C6A">
          <w:rPr>
            <w:rStyle w:val="Hipervnculo"/>
            <w:rFonts w:cs="Arial"/>
            <w:noProof/>
            <w:lang w:val="es-MX"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_Toc519615343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92F89" w:rsidRDefault="00792F8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19615344" w:history="1">
        <w:r w:rsidRPr="00697C6A">
          <w:rPr>
            <w:rStyle w:val="Hipervnculo"/>
            <w:rFonts w:cs="Arial"/>
            <w:noProof/>
            <w:lang w:val="es-MX"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697C6A">
          <w:rPr>
            <w:rStyle w:val="Hipervnculo"/>
            <w:rFonts w:cs="Arial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_Toc519615344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92F89" w:rsidRDefault="00792F8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19615345" w:history="1">
        <w:r w:rsidRPr="00697C6A">
          <w:rPr>
            <w:rStyle w:val="Hipervnculo"/>
            <w:rFonts w:cs="Arial"/>
            <w:noProof/>
            <w:lang w:val="es-MX"/>
          </w:rPr>
          <w:t>4.3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697C6A">
          <w:rPr>
            <w:rStyle w:val="Hipervnculo"/>
            <w:rFonts w:cs="Arial"/>
            <w:noProof/>
            <w:lang w:val="es-MX"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_Toc519615345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92F89" w:rsidRDefault="00792F8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9615346" w:history="1">
        <w:r w:rsidRPr="00697C6A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97C6A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_Toc519615346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792F89" w:rsidRDefault="00792F8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19615347" w:history="1">
        <w:r w:rsidRPr="00697C6A">
          <w:rPr>
            <w:rStyle w:val="Hipervnculo"/>
            <w:rFonts w:cs="Arial"/>
            <w:noProof/>
            <w:lang w:val="es-MX"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697C6A">
          <w:rPr>
            <w:rStyle w:val="Hipervnculo"/>
            <w:rFonts w:cs="Arial"/>
            <w:noProof/>
            <w:lang w:val="es-MX"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_Toc519615347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92F89" w:rsidRDefault="00792F8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19615348" w:history="1">
        <w:r w:rsidRPr="00697C6A">
          <w:rPr>
            <w:rStyle w:val="Hipervnculo"/>
            <w:rFonts w:cs="Arial"/>
            <w:noProof/>
            <w:lang w:val="es-MX"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697C6A">
          <w:rPr>
            <w:rStyle w:val="Hipervnculo"/>
            <w:rFonts w:cs="Arial"/>
            <w:noProof/>
            <w:lang w:val="es-MX"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_Toc519615348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92F89" w:rsidRDefault="00792F8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19615349" w:history="1">
        <w:r w:rsidRPr="00697C6A">
          <w:rPr>
            <w:rStyle w:val="Hipervnculo"/>
            <w:noProof/>
            <w:lang w:val="es-MX"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697C6A">
          <w:rPr>
            <w:rStyle w:val="Hipervnculo"/>
            <w:noProof/>
            <w:lang w:val="es-MX"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_Toc519615349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92F89" w:rsidRDefault="00792F8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19615350" w:history="1">
        <w:r w:rsidRPr="00697C6A">
          <w:rPr>
            <w:rStyle w:val="Hipervnculo"/>
            <w:noProof/>
            <w:lang w:val="es-MX"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697C6A">
          <w:rPr>
            <w:rStyle w:val="Hipervnculo"/>
            <w:noProof/>
            <w:lang w:val="es-MX"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_Toc519615350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92F89" w:rsidRDefault="00792F8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19615351" w:history="1">
        <w:r w:rsidRPr="00697C6A">
          <w:rPr>
            <w:rStyle w:val="Hipervnculo"/>
            <w:noProof/>
            <w:lang w:val="es-MX"/>
          </w:rPr>
          <w:t>5.2.3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697C6A">
          <w:rPr>
            <w:rStyle w:val="Hipervnculo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_Toc519615351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92F89" w:rsidRDefault="00792F8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19615352" w:history="1">
        <w:r w:rsidRPr="00697C6A">
          <w:rPr>
            <w:rStyle w:val="Hipervnculo"/>
            <w:noProof/>
            <w:lang w:val="es-MX"/>
          </w:rPr>
          <w:t>5.2.4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697C6A">
          <w:rPr>
            <w:rStyle w:val="Hipervnculo"/>
            <w:noProof/>
            <w:lang w:val="es-MX"/>
          </w:rPr>
          <w:t>Extraordinarios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_Toc519615352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92F89" w:rsidRDefault="00792F8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19615353" w:history="1">
        <w:r w:rsidRPr="00697C6A">
          <w:rPr>
            <w:rStyle w:val="Hipervnculo"/>
            <w:noProof/>
            <w:lang w:val="es-MX"/>
          </w:rPr>
          <w:t>5.2.5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697C6A">
          <w:rPr>
            <w:rStyle w:val="Hipervnculo"/>
            <w:noProof/>
            <w:lang w:val="es-MX"/>
          </w:rPr>
          <w:t>De excepción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_Toc519615353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92F89" w:rsidRDefault="00792F8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19615354" w:history="1">
        <w:r w:rsidRPr="00697C6A">
          <w:rPr>
            <w:rStyle w:val="Hipervnculo"/>
            <w:noProof/>
            <w:lang w:val="es-MX"/>
          </w:rPr>
          <w:t>5.2.6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697C6A">
          <w:rPr>
            <w:rStyle w:val="Hipervnculo"/>
            <w:noProof/>
            <w:lang w:val="es-MX"/>
          </w:rPr>
          <w:t>De Validación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_Toc519615354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92F89" w:rsidRDefault="00792F8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9615355" w:history="1">
        <w:r w:rsidRPr="00697C6A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97C6A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_Toc519615355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:rsidR="00792F89" w:rsidRDefault="00792F8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9615356" w:history="1">
        <w:r w:rsidRPr="00697C6A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97C6A">
          <w:rPr>
            <w:rStyle w:val="Hipervnculo"/>
          </w:rPr>
          <w:t>Anexos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_Toc519615356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:rsidR="00792F89" w:rsidRDefault="00792F8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9615357" w:history="1">
        <w:r w:rsidRPr="00697C6A">
          <w:rPr>
            <w:rStyle w:val="Hipervnculo"/>
          </w:rPr>
          <w:t>8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97C6A">
          <w:rPr>
            <w:rStyle w:val="Hipervnculo"/>
          </w:rPr>
          <w:t>Diagramas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_Toc519615357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:rsidR="00792F89" w:rsidRDefault="00792F8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9615358" w:history="1">
        <w:r w:rsidRPr="00697C6A">
          <w:rPr>
            <w:rStyle w:val="Hipervnculo"/>
          </w:rPr>
          <w:t>9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97C6A">
          <w:rPr>
            <w:rStyle w:val="Hipervnculo"/>
          </w:rPr>
          <w:t>Propuesta de Pantallas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_Toc519615358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:rsidR="00792F89" w:rsidRDefault="00792F89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9615359" w:history="1">
        <w:r w:rsidRPr="00697C6A">
          <w:rPr>
            <w:rStyle w:val="Hipervnculo"/>
          </w:rPr>
          <w:t>10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97C6A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_Toc519615359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27</w:t>
        </w:r>
        <w:r>
          <w:rPr>
            <w:webHidden/>
          </w:rPr>
          <w:fldChar w:fldCharType="end"/>
        </w:r>
      </w:hyperlink>
    </w:p>
    <w:p w:rsidR="00481C4A" w:rsidRPr="00CA7A7F" w:rsidRDefault="00F55587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481C4A">
      <w:pPr>
        <w:pStyle w:val="InfoBlue"/>
        <w:spacing w:before="0" w:after="0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A1FC8" w:rsidRPr="00CA7A7F" w:rsidRDefault="007A1FC8" w:rsidP="00481C4A">
      <w:pPr>
        <w:rPr>
          <w:lang w:val="es-MX"/>
        </w:rPr>
      </w:pPr>
    </w:p>
    <w:p w:rsidR="00752DDD" w:rsidRPr="00DA1805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lang w:eastAsia="en-US"/>
        </w:rPr>
      </w:pPr>
      <w:bookmarkStart w:id="1" w:name="_Toc423410238"/>
      <w:bookmarkStart w:id="2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fldSimple w:instr=" TITLE   \* MERGEFORMAT ">
        <w:bookmarkStart w:id="3" w:name="_Toc519615337"/>
        <w:r w:rsidR="002B4B51">
          <w:rPr>
            <w:lang w:eastAsia="en-US"/>
          </w:rPr>
          <w:t>Registrar Visita e Improductividad del Cliente</w:t>
        </w:r>
        <w:r w:rsidR="00DA1805" w:rsidRPr="00DA1805">
          <w:rPr>
            <w:lang w:eastAsia="en-US"/>
          </w:rPr>
          <w:t xml:space="preserve"> - CUROLMOV</w:t>
        </w:r>
        <w:r w:rsidR="008D7608">
          <w:rPr>
            <w:lang w:eastAsia="en-US"/>
          </w:rPr>
          <w:t>1</w:t>
        </w:r>
        <w:r w:rsidR="00DA1805" w:rsidRPr="00DA1805">
          <w:rPr>
            <w:lang w:eastAsia="en-US"/>
          </w:rPr>
          <w:t>0</w:t>
        </w:r>
        <w:bookmarkEnd w:id="3"/>
      </w:fldSimple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519615338"/>
      <w:r w:rsidRPr="00CA7A7F">
        <w:t>Introducción</w:t>
      </w:r>
      <w:bookmarkEnd w:id="4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6D4BBA">
        <w:rPr>
          <w:sz w:val="20"/>
          <w:szCs w:val="20"/>
          <w:lang w:val="es-MX" w:eastAsia="en-US"/>
        </w:rPr>
        <w:t>poscondiciones</w:t>
      </w:r>
      <w:proofErr w:type="spellEnd"/>
      <w:r w:rsidRPr="006D4BBA">
        <w:rPr>
          <w:sz w:val="20"/>
          <w:szCs w:val="20"/>
          <w:lang w:val="es-MX" w:eastAsia="en-US"/>
        </w:rPr>
        <w:t xml:space="preserve">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DA1805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10573166"/>
      <w:bookmarkStart w:id="6" w:name="_Toc519615339"/>
      <w:r w:rsidRPr="00CA7A7F">
        <w:t>Caso de uso</w:t>
      </w:r>
      <w:r w:rsidR="00DA1805">
        <w:t>:</w:t>
      </w:r>
      <w:r w:rsidRPr="00CA7A7F">
        <w:t xml:space="preserve"> </w:t>
      </w:r>
      <w:bookmarkEnd w:id="5"/>
      <w:r w:rsidR="00F55587" w:rsidRPr="00DA1805">
        <w:rPr>
          <w:lang w:eastAsia="en-US"/>
        </w:rPr>
        <w:fldChar w:fldCharType="begin"/>
      </w:r>
      <w:r w:rsidR="005C1B2B" w:rsidRPr="00DA1805">
        <w:rPr>
          <w:lang w:eastAsia="en-US"/>
        </w:rPr>
        <w:instrText xml:space="preserve"> TITLE   \* MERGEFORMAT </w:instrText>
      </w:r>
      <w:r w:rsidR="00F55587" w:rsidRPr="00DA1805">
        <w:rPr>
          <w:lang w:eastAsia="en-US"/>
        </w:rPr>
        <w:fldChar w:fldCharType="separate"/>
      </w:r>
      <w:r w:rsidR="002B4B51">
        <w:rPr>
          <w:lang w:eastAsia="en-US"/>
        </w:rPr>
        <w:t>Registrar Visita e Improductividad del Cliente</w:t>
      </w:r>
      <w:r w:rsidR="00DA1805" w:rsidRPr="00DA1805">
        <w:rPr>
          <w:lang w:eastAsia="en-US"/>
        </w:rPr>
        <w:t xml:space="preserve"> - CUROLMOV</w:t>
      </w:r>
      <w:r w:rsidR="008D7608">
        <w:rPr>
          <w:lang w:eastAsia="en-US"/>
        </w:rPr>
        <w:t>1</w:t>
      </w:r>
      <w:r w:rsidR="00DA1805" w:rsidRPr="00DA1805">
        <w:rPr>
          <w:lang w:eastAsia="en-US"/>
        </w:rPr>
        <w:t>0</w:t>
      </w:r>
      <w:bookmarkEnd w:id="6"/>
      <w:r w:rsidR="00F55587" w:rsidRPr="00DA1805">
        <w:rPr>
          <w:lang w:eastAsia="en-US"/>
        </w:rPr>
        <w:fldChar w:fldCharType="end"/>
      </w:r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7" w:name="_Toc182735725"/>
      <w:bookmarkStart w:id="8" w:name="_Toc519615340"/>
      <w:r w:rsidRPr="00CA7A7F">
        <w:rPr>
          <w:rFonts w:cs="Arial"/>
          <w:lang w:val="es-MX"/>
        </w:rPr>
        <w:t>Descripción</w:t>
      </w:r>
      <w:bookmarkEnd w:id="7"/>
      <w:bookmarkEnd w:id="8"/>
    </w:p>
    <w:p w:rsidR="00B133BA" w:rsidRPr="00A76E29" w:rsidRDefault="002B4B51" w:rsidP="00481C4A">
      <w:pPr>
        <w:rPr>
          <w:rFonts w:cs="Arial"/>
          <w:color w:val="000000"/>
          <w:sz w:val="20"/>
          <w:szCs w:val="20"/>
        </w:rPr>
      </w:pPr>
      <w:r w:rsidRPr="00A76E29">
        <w:rPr>
          <w:rFonts w:cs="Arial"/>
          <w:color w:val="000000"/>
          <w:sz w:val="20"/>
          <w:szCs w:val="20"/>
        </w:rPr>
        <w:t xml:space="preserve">Permite al actor realizar las visitas correspondientes a los clientes que se encuentran asignados a una ruta y un vendedor en una jornada de trabajo </w:t>
      </w:r>
      <w:r w:rsidR="00CD6699" w:rsidRPr="00A76E29">
        <w:rPr>
          <w:rFonts w:cs="Arial"/>
          <w:color w:val="000000"/>
          <w:sz w:val="20"/>
          <w:szCs w:val="20"/>
        </w:rPr>
        <w:t>específica</w:t>
      </w:r>
      <w:r w:rsidRPr="00A76E29">
        <w:rPr>
          <w:rFonts w:cs="Arial"/>
          <w:color w:val="000000"/>
          <w:sz w:val="20"/>
          <w:szCs w:val="20"/>
        </w:rPr>
        <w:t>, permitiendo realizar algunas de las actividades que se encuentran asignadas al vendedor, así como marcar la improductividad de un cliente.</w:t>
      </w:r>
    </w:p>
    <w:p w:rsidR="002B4B51" w:rsidRDefault="002B4B51" w:rsidP="00481C4A">
      <w:pPr>
        <w:rPr>
          <w:iCs/>
          <w:sz w:val="20"/>
          <w:lang w:val="es-MX"/>
        </w:rPr>
      </w:pPr>
    </w:p>
    <w:p w:rsidR="00B35C0D" w:rsidRPr="00B133BA" w:rsidRDefault="00B35C0D" w:rsidP="00481C4A">
      <w:pPr>
        <w:rPr>
          <w:iCs/>
          <w:sz w:val="20"/>
          <w:lang w:val="es-MX"/>
        </w:rPr>
      </w:pPr>
    </w:p>
    <w:p w:rsidR="00481C4A" w:rsidRPr="00CA7A7F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" w:name="_Toc182735724"/>
      <w:bookmarkStart w:id="10" w:name="_Toc519615341"/>
      <w:r w:rsidRPr="00CA7A7F">
        <w:t>Diagrama de Casos de Uso</w:t>
      </w:r>
      <w:bookmarkEnd w:id="10"/>
    </w:p>
    <w:bookmarkEnd w:id="9"/>
    <w:p w:rsidR="00B20347" w:rsidRPr="00CA7A7F" w:rsidRDefault="00B20347" w:rsidP="003205AE">
      <w:pPr>
        <w:jc w:val="center"/>
        <w:rPr>
          <w:i/>
          <w:iCs/>
          <w:color w:val="0000FF"/>
          <w:lang w:val="es-MX"/>
        </w:rPr>
      </w:pPr>
    </w:p>
    <w:p w:rsidR="00481C4A" w:rsidRPr="00CA7A7F" w:rsidRDefault="00A76E29" w:rsidP="00481C4A">
      <w:pPr>
        <w:rPr>
          <w:i/>
          <w:iCs/>
          <w:color w:val="0000FF"/>
          <w:lang w:val="es-MX"/>
        </w:rPr>
      </w:pPr>
      <w:r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6333490" cy="346024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3460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82735726"/>
      <w:bookmarkStart w:id="12" w:name="_Toc519615342"/>
      <w:r w:rsidRPr="00CA7A7F">
        <w:t>Precondiciones</w:t>
      </w:r>
      <w:bookmarkEnd w:id="11"/>
      <w:bookmarkEnd w:id="12"/>
    </w:p>
    <w:p w:rsidR="005F58DB" w:rsidRPr="005F58DB" w:rsidRDefault="005F58DB" w:rsidP="005F58DB">
      <w:pPr>
        <w:rPr>
          <w:lang w:val="es-MX" w:eastAsia="es-MX"/>
        </w:rPr>
      </w:pPr>
    </w:p>
    <w:p w:rsidR="00481C4A" w:rsidRPr="00CA7A7F" w:rsidRDefault="005F58DB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3" w:name="_Toc519615343"/>
      <w:r>
        <w:rPr>
          <w:rFonts w:cs="Arial"/>
          <w:lang w:val="es-MX"/>
        </w:rPr>
        <w:t>Actores</w:t>
      </w:r>
      <w:bookmarkEnd w:id="13"/>
    </w:p>
    <w:p w:rsidR="00481C4A" w:rsidRPr="005F58DB" w:rsidRDefault="005F58DB" w:rsidP="000D6D20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Vendedor</w:t>
      </w:r>
    </w:p>
    <w:p w:rsidR="00481C4A" w:rsidRPr="00CA7A7F" w:rsidRDefault="005F58DB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4" w:name="_Toc519615344"/>
      <w:r>
        <w:rPr>
          <w:rFonts w:cs="Arial"/>
          <w:lang w:val="es-MX"/>
        </w:rPr>
        <w:t>Generales</w:t>
      </w:r>
      <w:bookmarkEnd w:id="14"/>
    </w:p>
    <w:p w:rsidR="00481C4A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usuario registrado en el sistema.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perfil asignado para acceder al sistema.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estar activo.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Por lo menos un cliente debe de estar registrado en el catálogo de clientes y estar activo.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 día de trabajo asignado al vendedor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una agenda de trabajo asignada al vendedor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por lo menos una ruta asignada al vendedor.</w:t>
      </w:r>
    </w:p>
    <w:p w:rsidR="00585EFC" w:rsidRDefault="00585EFC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una jornada de trabajo iniciada.</w:t>
      </w:r>
    </w:p>
    <w:p w:rsidR="003F7F01" w:rsidRDefault="003F7F01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haber un cliente seleccionado o leído con código de barras.</w:t>
      </w:r>
    </w:p>
    <w:p w:rsidR="00585EFC" w:rsidRPr="00585EFC" w:rsidRDefault="00585EFC" w:rsidP="00585EFC">
      <w:pPr>
        <w:rPr>
          <w:sz w:val="20"/>
          <w:szCs w:val="20"/>
          <w:lang w:val="es-MX" w:eastAsia="en-US"/>
        </w:rPr>
      </w:pPr>
    </w:p>
    <w:p w:rsidR="00350F32" w:rsidRDefault="00350F32" w:rsidP="00350F3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5" w:name="_Toc519615345"/>
      <w:r>
        <w:rPr>
          <w:rFonts w:cs="Arial"/>
          <w:lang w:val="es-MX"/>
        </w:rPr>
        <w:t>Parámetros</w:t>
      </w:r>
      <w:bookmarkEnd w:id="15"/>
    </w:p>
    <w:p w:rsidR="00350F32" w:rsidRDefault="00645B86" w:rsidP="00645B86">
      <w:pPr>
        <w:pStyle w:val="Prrafodelista"/>
        <w:numPr>
          <w:ilvl w:val="0"/>
          <w:numId w:val="1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Visita</w:t>
      </w:r>
    </w:p>
    <w:p w:rsidR="000B68F5" w:rsidRPr="00645B86" w:rsidRDefault="000B68F5" w:rsidP="00645B86">
      <w:pPr>
        <w:pStyle w:val="Prrafodelista"/>
        <w:numPr>
          <w:ilvl w:val="0"/>
          <w:numId w:val="15"/>
        </w:numPr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NuevaVisita</w:t>
      </w:r>
      <w:proofErr w:type="spellEnd"/>
    </w:p>
    <w:p w:rsidR="00481C4A" w:rsidRDefault="00481C4A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B35C0D" w:rsidRPr="00CA7A7F" w:rsidRDefault="00B35C0D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6" w:name="_Toc52616584"/>
      <w:bookmarkStart w:id="17" w:name="_Toc182735728"/>
      <w:bookmarkStart w:id="18" w:name="_Toc519615346"/>
      <w:r w:rsidRPr="00CA7A7F">
        <w:t>Flujo de eventos</w:t>
      </w:r>
      <w:bookmarkEnd w:id="16"/>
      <w:bookmarkEnd w:id="17"/>
      <w:bookmarkEnd w:id="18"/>
    </w:p>
    <w:p w:rsidR="00B35C0D" w:rsidRPr="00B35C0D" w:rsidRDefault="00B35C0D" w:rsidP="00B35C0D">
      <w:pPr>
        <w:rPr>
          <w:lang w:val="es-MX" w:eastAsia="es-MX"/>
        </w:rPr>
      </w:pP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9" w:name="_Toc52616585"/>
      <w:bookmarkStart w:id="20" w:name="_Toc182735729"/>
      <w:bookmarkStart w:id="21" w:name="_Toc519615347"/>
      <w:r w:rsidRPr="00CA7A7F">
        <w:rPr>
          <w:rFonts w:cs="Arial"/>
          <w:lang w:val="es-MX"/>
        </w:rPr>
        <w:t>Flujo básico</w:t>
      </w:r>
      <w:bookmarkEnd w:id="19"/>
      <w:bookmarkEnd w:id="20"/>
      <w:bookmarkEnd w:id="21"/>
    </w:p>
    <w:p w:rsidR="0059164C" w:rsidRDefault="0059164C" w:rsidP="000D6D20">
      <w:pPr>
        <w:pStyle w:val="Prrafodelista"/>
        <w:numPr>
          <w:ilvl w:val="0"/>
          <w:numId w:val="6"/>
        </w:numPr>
        <w:rPr>
          <w:sz w:val="20"/>
          <w:szCs w:val="20"/>
        </w:rPr>
      </w:pPr>
      <w:bookmarkStart w:id="22" w:name="_Toc52616586"/>
      <w:bookmarkStart w:id="23" w:name="_Toc182735730"/>
      <w:r>
        <w:rPr>
          <w:sz w:val="20"/>
          <w:szCs w:val="20"/>
        </w:rPr>
        <w:t>El caso de uso inicia cuando es invocado por los casos de uso:</w:t>
      </w:r>
    </w:p>
    <w:p w:rsidR="0059164C" w:rsidRDefault="0057203D" w:rsidP="0059164C">
      <w:pPr>
        <w:pStyle w:val="Prrafodelista"/>
        <w:numPr>
          <w:ilvl w:val="1"/>
          <w:numId w:val="6"/>
        </w:numPr>
        <w:rPr>
          <w:b/>
          <w:sz w:val="20"/>
          <w:szCs w:val="20"/>
        </w:rPr>
      </w:pPr>
      <w:hyperlink r:id="rId9" w:history="1">
        <w:r w:rsidR="0059164C" w:rsidRPr="0059164C">
          <w:rPr>
            <w:rStyle w:val="Hipervnculo"/>
            <w:b/>
            <w:sz w:val="20"/>
            <w:szCs w:val="20"/>
          </w:rPr>
          <w:t>Atender a Mis Clientes – CUROLMOV07</w:t>
        </w:r>
      </w:hyperlink>
    </w:p>
    <w:p w:rsidR="0059164C" w:rsidRPr="0059164C" w:rsidRDefault="0057203D" w:rsidP="0059164C">
      <w:pPr>
        <w:pStyle w:val="Prrafodelista"/>
        <w:numPr>
          <w:ilvl w:val="1"/>
          <w:numId w:val="6"/>
        </w:numPr>
        <w:rPr>
          <w:b/>
          <w:sz w:val="20"/>
          <w:szCs w:val="20"/>
        </w:rPr>
      </w:pPr>
      <w:hyperlink r:id="rId10" w:history="1">
        <w:r w:rsidR="0059164C" w:rsidRPr="0059164C">
          <w:rPr>
            <w:rStyle w:val="Hipervnculo"/>
            <w:b/>
            <w:sz w:val="20"/>
            <w:szCs w:val="20"/>
          </w:rPr>
          <w:t>Mantenimiento de Visitas en la Terminal – CUROLMOV12</w:t>
        </w:r>
      </w:hyperlink>
    </w:p>
    <w:p w:rsidR="00793B9E" w:rsidRDefault="00793B9E" w:rsidP="000D6D20">
      <w:pPr>
        <w:pStyle w:val="Prrafodelista"/>
        <w:numPr>
          <w:ilvl w:val="0"/>
          <w:numId w:val="6"/>
        </w:numPr>
        <w:rPr>
          <w:sz w:val="20"/>
          <w:szCs w:val="20"/>
        </w:rPr>
      </w:pPr>
      <w:r w:rsidRPr="00646714">
        <w:rPr>
          <w:sz w:val="20"/>
          <w:szCs w:val="20"/>
        </w:rPr>
        <w:t xml:space="preserve">El sistema obtiene información de los diferentes catálogos </w:t>
      </w:r>
      <w:r>
        <w:rPr>
          <w:sz w:val="20"/>
          <w:szCs w:val="20"/>
        </w:rPr>
        <w:t>de acuerdo a las reglas de</w:t>
      </w:r>
      <w:r w:rsidR="00077BC3">
        <w:rPr>
          <w:sz w:val="20"/>
          <w:szCs w:val="20"/>
        </w:rPr>
        <w:t xml:space="preserve"> </w:t>
      </w:r>
      <w:hyperlink r:id="rId11" w:anchor="RNGEN099" w:history="1">
        <w:r w:rsidR="00077BC3" w:rsidRPr="00077BC3">
          <w:rPr>
            <w:rStyle w:val="Hipervnculo"/>
            <w:b/>
            <w:sz w:val="20"/>
            <w:szCs w:val="20"/>
          </w:rPr>
          <w:t>RNGEN099 Tipos de Estados de una Visita</w:t>
        </w:r>
      </w:hyperlink>
      <w:r w:rsidR="00D572E2">
        <w:rPr>
          <w:rStyle w:val="Hipervnculo"/>
          <w:color w:val="auto"/>
          <w:sz w:val="20"/>
          <w:szCs w:val="20"/>
          <w:u w:val="none"/>
        </w:rPr>
        <w:t xml:space="preserve">, </w:t>
      </w:r>
      <w:hyperlink r:id="rId12" w:anchor="RNGEN032" w:history="1">
        <w:r w:rsidR="00D572E2" w:rsidRPr="00D572E2">
          <w:rPr>
            <w:rStyle w:val="Hipervnculo"/>
            <w:b/>
            <w:sz w:val="20"/>
            <w:szCs w:val="20"/>
          </w:rPr>
          <w:t>RNGEN032 Valor Motivos de Improductividad de la Venta</w:t>
        </w:r>
      </w:hyperlink>
      <w:r w:rsidRPr="00646714">
        <w:rPr>
          <w:sz w:val="20"/>
          <w:szCs w:val="20"/>
        </w:rPr>
        <w:t>:</w:t>
      </w:r>
    </w:p>
    <w:p w:rsidR="00793B9E" w:rsidRPr="00697208" w:rsidRDefault="00793B9E" w:rsidP="000D6D20">
      <w:pPr>
        <w:pStyle w:val="Prrafodelista"/>
        <w:numPr>
          <w:ilvl w:val="1"/>
          <w:numId w:val="6"/>
        </w:numPr>
        <w:ind w:left="1095"/>
        <w:rPr>
          <w:b/>
          <w:sz w:val="20"/>
          <w:szCs w:val="20"/>
        </w:rPr>
      </w:pPr>
      <w:proofErr w:type="spellStart"/>
      <w:r w:rsidRPr="00697208">
        <w:rPr>
          <w:b/>
          <w:sz w:val="20"/>
          <w:szCs w:val="20"/>
        </w:rPr>
        <w:t>ValorReferencia</w:t>
      </w:r>
      <w:proofErr w:type="spellEnd"/>
    </w:p>
    <w:p w:rsidR="00793B9E" w:rsidRPr="00C31934" w:rsidRDefault="00793B9E" w:rsidP="000D6D20">
      <w:pPr>
        <w:pStyle w:val="Prrafodelista"/>
        <w:numPr>
          <w:ilvl w:val="2"/>
          <w:numId w:val="6"/>
        </w:numPr>
        <w:ind w:left="2130"/>
        <w:rPr>
          <w:sz w:val="20"/>
          <w:szCs w:val="20"/>
        </w:rPr>
      </w:pPr>
      <w:proofErr w:type="spellStart"/>
      <w:r w:rsidRPr="00C31934">
        <w:rPr>
          <w:sz w:val="20"/>
          <w:szCs w:val="20"/>
        </w:rPr>
        <w:t>VARCodigo</w:t>
      </w:r>
      <w:proofErr w:type="spellEnd"/>
    </w:p>
    <w:p w:rsidR="00793B9E" w:rsidRPr="00697208" w:rsidRDefault="00793B9E" w:rsidP="000D6D20">
      <w:pPr>
        <w:pStyle w:val="Prrafodelista"/>
        <w:numPr>
          <w:ilvl w:val="2"/>
          <w:numId w:val="6"/>
        </w:numPr>
        <w:ind w:left="2130"/>
        <w:rPr>
          <w:b/>
          <w:sz w:val="20"/>
          <w:szCs w:val="20"/>
        </w:rPr>
      </w:pPr>
      <w:proofErr w:type="spellStart"/>
      <w:r w:rsidRPr="00697208">
        <w:rPr>
          <w:b/>
          <w:sz w:val="20"/>
          <w:szCs w:val="20"/>
        </w:rPr>
        <w:t>VAVDescripcion</w:t>
      </w:r>
      <w:proofErr w:type="spellEnd"/>
    </w:p>
    <w:p w:rsidR="00793B9E" w:rsidRPr="00C31934" w:rsidRDefault="00793B9E" w:rsidP="000D6D20">
      <w:pPr>
        <w:pStyle w:val="Prrafodelista"/>
        <w:numPr>
          <w:ilvl w:val="3"/>
          <w:numId w:val="6"/>
        </w:numPr>
        <w:ind w:left="3195"/>
        <w:rPr>
          <w:sz w:val="20"/>
          <w:szCs w:val="20"/>
        </w:rPr>
      </w:pPr>
      <w:proofErr w:type="spellStart"/>
      <w:r w:rsidRPr="00C31934">
        <w:rPr>
          <w:sz w:val="20"/>
          <w:szCs w:val="20"/>
        </w:rPr>
        <w:t>VARCodigo</w:t>
      </w:r>
      <w:proofErr w:type="spellEnd"/>
    </w:p>
    <w:p w:rsidR="00793B9E" w:rsidRDefault="00793B9E" w:rsidP="000D6D20">
      <w:pPr>
        <w:pStyle w:val="Prrafodelista"/>
        <w:numPr>
          <w:ilvl w:val="3"/>
          <w:numId w:val="6"/>
        </w:numPr>
        <w:ind w:left="3195"/>
        <w:rPr>
          <w:sz w:val="20"/>
          <w:szCs w:val="20"/>
        </w:rPr>
      </w:pPr>
      <w:proofErr w:type="spellStart"/>
      <w:r w:rsidRPr="00646714">
        <w:rPr>
          <w:sz w:val="20"/>
          <w:szCs w:val="20"/>
        </w:rPr>
        <w:t>VARDescripcion</w:t>
      </w:r>
      <w:proofErr w:type="spellEnd"/>
    </w:p>
    <w:p w:rsidR="00AB2507" w:rsidRDefault="00AB2507" w:rsidP="00AB2507">
      <w:pPr>
        <w:pStyle w:val="Prrafodelista"/>
        <w:numPr>
          <w:ilvl w:val="0"/>
          <w:numId w:val="6"/>
        </w:numPr>
        <w:rPr>
          <w:sz w:val="20"/>
          <w:szCs w:val="20"/>
        </w:rPr>
      </w:pPr>
      <w:r w:rsidRPr="00AB2507">
        <w:rPr>
          <w:sz w:val="20"/>
          <w:szCs w:val="20"/>
        </w:rPr>
        <w:t>El</w:t>
      </w:r>
      <w:r>
        <w:rPr>
          <w:sz w:val="20"/>
          <w:szCs w:val="20"/>
        </w:rPr>
        <w:t xml:space="preserve"> sistema obtiene la siguiente información:</w:t>
      </w:r>
    </w:p>
    <w:p w:rsidR="00614CFB" w:rsidRPr="00614CFB" w:rsidRDefault="00614CFB" w:rsidP="00614CFB">
      <w:pPr>
        <w:pStyle w:val="Prrafodelista"/>
        <w:numPr>
          <w:ilvl w:val="1"/>
          <w:numId w:val="6"/>
        </w:numPr>
        <w:rPr>
          <w:b/>
          <w:sz w:val="20"/>
          <w:szCs w:val="20"/>
        </w:rPr>
      </w:pPr>
      <w:proofErr w:type="spellStart"/>
      <w:r w:rsidRPr="00614CFB">
        <w:rPr>
          <w:b/>
          <w:sz w:val="20"/>
          <w:szCs w:val="20"/>
        </w:rPr>
        <w:t>CONHist</w:t>
      </w:r>
      <w:proofErr w:type="spellEnd"/>
    </w:p>
    <w:p w:rsidR="00614CFB" w:rsidRDefault="00614CFB" w:rsidP="00614CFB">
      <w:pPr>
        <w:pStyle w:val="Prrafodelista"/>
        <w:numPr>
          <w:ilvl w:val="2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LimiteGPS</w:t>
      </w:r>
      <w:proofErr w:type="spellEnd"/>
    </w:p>
    <w:p w:rsidR="00AB2507" w:rsidRPr="006A3027" w:rsidRDefault="00AB2507" w:rsidP="00AB2507">
      <w:pPr>
        <w:pStyle w:val="Prrafodelista"/>
        <w:numPr>
          <w:ilvl w:val="1"/>
          <w:numId w:val="6"/>
        </w:numPr>
        <w:rPr>
          <w:b/>
          <w:sz w:val="20"/>
          <w:szCs w:val="20"/>
        </w:rPr>
      </w:pPr>
      <w:proofErr w:type="spellStart"/>
      <w:r w:rsidRPr="006A3027">
        <w:rPr>
          <w:b/>
          <w:sz w:val="20"/>
          <w:szCs w:val="20"/>
        </w:rPr>
        <w:t>AseguramientoVisita</w:t>
      </w:r>
      <w:proofErr w:type="spellEnd"/>
    </w:p>
    <w:p w:rsidR="00AB2507" w:rsidRDefault="00AB2507" w:rsidP="00AB2507">
      <w:pPr>
        <w:pStyle w:val="Prrafodelista"/>
        <w:numPr>
          <w:ilvl w:val="2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TipoAseguramiento</w:t>
      </w:r>
      <w:proofErr w:type="spellEnd"/>
    </w:p>
    <w:p w:rsidR="00A71805" w:rsidRPr="008A604F" w:rsidRDefault="00AB2507" w:rsidP="008A604F">
      <w:pPr>
        <w:pStyle w:val="Prrafodelista"/>
        <w:numPr>
          <w:ilvl w:val="2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TipoContraseña</w:t>
      </w:r>
      <w:proofErr w:type="spellEnd"/>
    </w:p>
    <w:p w:rsidR="00702CAF" w:rsidRDefault="00702CAF" w:rsidP="00702CAF">
      <w:pPr>
        <w:pStyle w:val="Prrafodelista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Para cada visita </w:t>
      </w:r>
    </w:p>
    <w:p w:rsidR="00702CAF" w:rsidRPr="005533E6" w:rsidRDefault="00702CAF" w:rsidP="00702CAF">
      <w:pPr>
        <w:pStyle w:val="Prrafodelista"/>
        <w:numPr>
          <w:ilvl w:val="2"/>
          <w:numId w:val="6"/>
        </w:numPr>
        <w:rPr>
          <w:b/>
          <w:sz w:val="20"/>
          <w:szCs w:val="20"/>
        </w:rPr>
      </w:pPr>
      <w:r w:rsidRPr="005533E6">
        <w:rPr>
          <w:b/>
          <w:sz w:val="20"/>
          <w:szCs w:val="20"/>
        </w:rPr>
        <w:t>Visita</w:t>
      </w:r>
    </w:p>
    <w:p w:rsidR="00702CAF" w:rsidRDefault="005533E6" w:rsidP="005533E6">
      <w:pPr>
        <w:pStyle w:val="Prrafodelista"/>
        <w:numPr>
          <w:ilvl w:val="3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VisitaClave</w:t>
      </w:r>
      <w:proofErr w:type="spellEnd"/>
    </w:p>
    <w:p w:rsidR="005533E6" w:rsidRDefault="005533E6" w:rsidP="005533E6">
      <w:pPr>
        <w:pStyle w:val="Prrafodelista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DiaClave</w:t>
      </w:r>
    </w:p>
    <w:p w:rsidR="005533E6" w:rsidRDefault="005533E6" w:rsidP="005533E6">
      <w:pPr>
        <w:pStyle w:val="Prrafodelista"/>
        <w:numPr>
          <w:ilvl w:val="3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ClienteClave</w:t>
      </w:r>
      <w:proofErr w:type="spellEnd"/>
    </w:p>
    <w:p w:rsidR="005533E6" w:rsidRDefault="005533E6" w:rsidP="005533E6">
      <w:pPr>
        <w:pStyle w:val="Prrafodelista"/>
        <w:numPr>
          <w:ilvl w:val="3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VendedorId</w:t>
      </w:r>
      <w:proofErr w:type="spellEnd"/>
    </w:p>
    <w:p w:rsidR="005533E6" w:rsidRDefault="005533E6" w:rsidP="005533E6">
      <w:pPr>
        <w:pStyle w:val="Prrafodelista"/>
        <w:numPr>
          <w:ilvl w:val="3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RUTClave</w:t>
      </w:r>
      <w:proofErr w:type="spellEnd"/>
    </w:p>
    <w:p w:rsidR="005533E6" w:rsidRDefault="005533E6" w:rsidP="005533E6">
      <w:pPr>
        <w:pStyle w:val="Prrafodelista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Numero</w:t>
      </w:r>
    </w:p>
    <w:p w:rsidR="005533E6" w:rsidRDefault="005533E6" w:rsidP="005533E6">
      <w:pPr>
        <w:pStyle w:val="Prrafodelista"/>
        <w:numPr>
          <w:ilvl w:val="3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FechaHoraInicial</w:t>
      </w:r>
      <w:proofErr w:type="spellEnd"/>
    </w:p>
    <w:p w:rsidR="005533E6" w:rsidRDefault="005533E6" w:rsidP="005533E6">
      <w:pPr>
        <w:pStyle w:val="Prrafodelista"/>
        <w:numPr>
          <w:ilvl w:val="3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FechaHoraFinal</w:t>
      </w:r>
      <w:proofErr w:type="spellEnd"/>
    </w:p>
    <w:p w:rsidR="005533E6" w:rsidRDefault="005533E6" w:rsidP="005533E6">
      <w:pPr>
        <w:pStyle w:val="Prrafodelista"/>
        <w:numPr>
          <w:ilvl w:val="3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TipoEstado</w:t>
      </w:r>
      <w:proofErr w:type="spellEnd"/>
    </w:p>
    <w:p w:rsidR="005533E6" w:rsidRDefault="005533E6" w:rsidP="005533E6">
      <w:pPr>
        <w:pStyle w:val="Prrafodelista"/>
        <w:numPr>
          <w:ilvl w:val="3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FueraFrecuencia</w:t>
      </w:r>
      <w:proofErr w:type="spellEnd"/>
    </w:p>
    <w:p w:rsidR="005533E6" w:rsidRDefault="005533E6" w:rsidP="005533E6">
      <w:pPr>
        <w:pStyle w:val="Prrafodelista"/>
        <w:numPr>
          <w:ilvl w:val="3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CodigoLeido</w:t>
      </w:r>
      <w:proofErr w:type="spellEnd"/>
    </w:p>
    <w:p w:rsidR="005533E6" w:rsidRDefault="005533E6" w:rsidP="005533E6">
      <w:pPr>
        <w:pStyle w:val="Prrafodelista"/>
        <w:numPr>
          <w:ilvl w:val="3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GPSLeido</w:t>
      </w:r>
      <w:proofErr w:type="spellEnd"/>
    </w:p>
    <w:p w:rsidR="005533E6" w:rsidRDefault="005533E6" w:rsidP="005533E6">
      <w:pPr>
        <w:pStyle w:val="Prrafodelista"/>
        <w:numPr>
          <w:ilvl w:val="3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DistanciaGps</w:t>
      </w:r>
      <w:proofErr w:type="spellEnd"/>
    </w:p>
    <w:p w:rsidR="00A66D2F" w:rsidRDefault="00A66D2F" w:rsidP="005533E6">
      <w:pPr>
        <w:pStyle w:val="Prrafodelista"/>
        <w:numPr>
          <w:ilvl w:val="3"/>
          <w:numId w:val="6"/>
        </w:numPr>
        <w:rPr>
          <w:b/>
          <w:sz w:val="20"/>
          <w:szCs w:val="20"/>
        </w:rPr>
      </w:pPr>
      <w:proofErr w:type="spellStart"/>
      <w:r w:rsidRPr="00A66D2F">
        <w:rPr>
          <w:b/>
          <w:sz w:val="20"/>
          <w:szCs w:val="20"/>
        </w:rPr>
        <w:t>VisitaHist</w:t>
      </w:r>
      <w:proofErr w:type="spellEnd"/>
    </w:p>
    <w:p w:rsidR="00A66D2F" w:rsidRPr="00A66D2F" w:rsidRDefault="00A66D2F" w:rsidP="00171634">
      <w:pPr>
        <w:pStyle w:val="Prrafodelista"/>
        <w:numPr>
          <w:ilvl w:val="4"/>
          <w:numId w:val="6"/>
        </w:numPr>
        <w:tabs>
          <w:tab w:val="left" w:pos="4536"/>
        </w:tabs>
        <w:ind w:hanging="513"/>
        <w:rPr>
          <w:b/>
          <w:sz w:val="20"/>
          <w:szCs w:val="20"/>
        </w:rPr>
      </w:pPr>
      <w:proofErr w:type="spellStart"/>
      <w:r>
        <w:rPr>
          <w:sz w:val="20"/>
          <w:szCs w:val="20"/>
        </w:rPr>
        <w:t>VisitaClave</w:t>
      </w:r>
      <w:proofErr w:type="spellEnd"/>
    </w:p>
    <w:p w:rsidR="00A66D2F" w:rsidRPr="00A66D2F" w:rsidRDefault="00A66D2F" w:rsidP="00171634">
      <w:pPr>
        <w:pStyle w:val="Prrafodelista"/>
        <w:numPr>
          <w:ilvl w:val="4"/>
          <w:numId w:val="6"/>
        </w:numPr>
        <w:tabs>
          <w:tab w:val="left" w:pos="4536"/>
        </w:tabs>
        <w:ind w:hanging="513"/>
        <w:rPr>
          <w:b/>
          <w:sz w:val="20"/>
          <w:szCs w:val="20"/>
        </w:rPr>
      </w:pPr>
      <w:proofErr w:type="spellStart"/>
      <w:r>
        <w:rPr>
          <w:sz w:val="20"/>
          <w:szCs w:val="20"/>
        </w:rPr>
        <w:t>VisitaHistId</w:t>
      </w:r>
      <w:proofErr w:type="spellEnd"/>
    </w:p>
    <w:p w:rsidR="00A66D2F" w:rsidRPr="00A66D2F" w:rsidRDefault="00A66D2F" w:rsidP="00171634">
      <w:pPr>
        <w:pStyle w:val="Prrafodelista"/>
        <w:numPr>
          <w:ilvl w:val="4"/>
          <w:numId w:val="6"/>
        </w:numPr>
        <w:tabs>
          <w:tab w:val="left" w:pos="4536"/>
        </w:tabs>
        <w:ind w:hanging="513"/>
        <w:rPr>
          <w:b/>
          <w:sz w:val="20"/>
          <w:szCs w:val="20"/>
        </w:rPr>
      </w:pPr>
      <w:proofErr w:type="spellStart"/>
      <w:r>
        <w:rPr>
          <w:sz w:val="20"/>
          <w:szCs w:val="20"/>
        </w:rPr>
        <w:t>FechaHoraInicial</w:t>
      </w:r>
      <w:proofErr w:type="spellEnd"/>
    </w:p>
    <w:p w:rsidR="00A66D2F" w:rsidRPr="00A66D2F" w:rsidRDefault="00A66D2F" w:rsidP="00171634">
      <w:pPr>
        <w:pStyle w:val="Prrafodelista"/>
        <w:numPr>
          <w:ilvl w:val="4"/>
          <w:numId w:val="6"/>
        </w:numPr>
        <w:tabs>
          <w:tab w:val="left" w:pos="4536"/>
        </w:tabs>
        <w:ind w:hanging="513"/>
        <w:rPr>
          <w:b/>
          <w:sz w:val="20"/>
          <w:szCs w:val="20"/>
        </w:rPr>
      </w:pPr>
      <w:proofErr w:type="spellStart"/>
      <w:r>
        <w:rPr>
          <w:sz w:val="20"/>
          <w:szCs w:val="20"/>
        </w:rPr>
        <w:t>FechaHoraFinal</w:t>
      </w:r>
      <w:proofErr w:type="spellEnd"/>
    </w:p>
    <w:p w:rsidR="00614CFB" w:rsidRPr="00614CFB" w:rsidRDefault="00614CFB" w:rsidP="00614CFB">
      <w:pPr>
        <w:pStyle w:val="Prrafodelista"/>
        <w:numPr>
          <w:ilvl w:val="1"/>
          <w:numId w:val="6"/>
        </w:numPr>
        <w:rPr>
          <w:b/>
          <w:sz w:val="20"/>
          <w:szCs w:val="20"/>
        </w:rPr>
      </w:pPr>
      <w:proofErr w:type="spellStart"/>
      <w:r w:rsidRPr="00614CFB">
        <w:rPr>
          <w:b/>
          <w:sz w:val="20"/>
          <w:szCs w:val="20"/>
        </w:rPr>
        <w:t>ClienteDomicilio</w:t>
      </w:r>
      <w:proofErr w:type="spellEnd"/>
    </w:p>
    <w:p w:rsidR="00614CFB" w:rsidRPr="00614CFB" w:rsidRDefault="00614CFB" w:rsidP="00614CFB">
      <w:pPr>
        <w:pStyle w:val="Prrafodelista"/>
        <w:numPr>
          <w:ilvl w:val="2"/>
          <w:numId w:val="6"/>
        </w:numPr>
        <w:rPr>
          <w:sz w:val="20"/>
          <w:szCs w:val="20"/>
        </w:rPr>
      </w:pPr>
      <w:proofErr w:type="spellStart"/>
      <w:r w:rsidRPr="00614CFB">
        <w:rPr>
          <w:sz w:val="20"/>
          <w:szCs w:val="20"/>
        </w:rPr>
        <w:t>CoordenadaX</w:t>
      </w:r>
      <w:proofErr w:type="spellEnd"/>
    </w:p>
    <w:p w:rsidR="00614CFB" w:rsidRDefault="00614CFB" w:rsidP="00614CFB">
      <w:pPr>
        <w:pStyle w:val="Prrafodelista"/>
        <w:numPr>
          <w:ilvl w:val="2"/>
          <w:numId w:val="6"/>
        </w:numPr>
        <w:rPr>
          <w:sz w:val="20"/>
          <w:szCs w:val="20"/>
        </w:rPr>
      </w:pPr>
      <w:proofErr w:type="spellStart"/>
      <w:r w:rsidRPr="00614CFB">
        <w:rPr>
          <w:sz w:val="20"/>
          <w:szCs w:val="20"/>
        </w:rPr>
        <w:t>CoordenadaY</w:t>
      </w:r>
      <w:proofErr w:type="spellEnd"/>
    </w:p>
    <w:p w:rsidR="006130E5" w:rsidRPr="006130E5" w:rsidRDefault="006130E5" w:rsidP="006130E5">
      <w:pPr>
        <w:pStyle w:val="Prrafodelista"/>
        <w:numPr>
          <w:ilvl w:val="0"/>
          <w:numId w:val="6"/>
        </w:numPr>
        <w:rPr>
          <w:sz w:val="20"/>
          <w:szCs w:val="20"/>
          <w:highlight w:val="darkGreen"/>
        </w:rPr>
      </w:pPr>
      <w:r w:rsidRPr="006130E5">
        <w:rPr>
          <w:sz w:val="20"/>
          <w:szCs w:val="20"/>
          <w:highlight w:val="darkGreen"/>
        </w:rPr>
        <w:t xml:space="preserve">El sistema obtiene la siguiente </w:t>
      </w:r>
      <w:r>
        <w:rPr>
          <w:sz w:val="20"/>
          <w:szCs w:val="20"/>
          <w:highlight w:val="darkGreen"/>
        </w:rPr>
        <w:t>información de la C</w:t>
      </w:r>
      <w:r w:rsidRPr="006130E5">
        <w:rPr>
          <w:sz w:val="20"/>
          <w:szCs w:val="20"/>
          <w:highlight w:val="darkGreen"/>
        </w:rPr>
        <w:t>onfiguració</w:t>
      </w:r>
      <w:r>
        <w:rPr>
          <w:sz w:val="20"/>
          <w:szCs w:val="20"/>
          <w:highlight w:val="darkGreen"/>
        </w:rPr>
        <w:t>n de P</w:t>
      </w:r>
      <w:r w:rsidRPr="006130E5">
        <w:rPr>
          <w:sz w:val="20"/>
          <w:szCs w:val="20"/>
          <w:highlight w:val="darkGreen"/>
        </w:rPr>
        <w:t>arámetros:</w:t>
      </w:r>
    </w:p>
    <w:p w:rsidR="006130E5" w:rsidRPr="006130E5" w:rsidRDefault="006130E5" w:rsidP="006130E5">
      <w:pPr>
        <w:pStyle w:val="Prrafodelista"/>
        <w:numPr>
          <w:ilvl w:val="1"/>
          <w:numId w:val="6"/>
        </w:numPr>
        <w:jc w:val="both"/>
        <w:rPr>
          <w:rFonts w:cs="Arial"/>
          <w:b/>
          <w:sz w:val="20"/>
          <w:szCs w:val="20"/>
          <w:highlight w:val="darkGreen"/>
        </w:rPr>
      </w:pPr>
      <w:proofErr w:type="spellStart"/>
      <w:r w:rsidRPr="006130E5">
        <w:rPr>
          <w:rFonts w:cs="Arial"/>
          <w:b/>
          <w:sz w:val="20"/>
          <w:szCs w:val="20"/>
          <w:highlight w:val="darkGreen"/>
        </w:rPr>
        <w:t>ConfigParametro</w:t>
      </w:r>
      <w:proofErr w:type="spellEnd"/>
    </w:p>
    <w:p w:rsidR="006130E5" w:rsidRPr="006130E5" w:rsidRDefault="006130E5" w:rsidP="006130E5">
      <w:pPr>
        <w:pStyle w:val="Prrafodelista"/>
        <w:numPr>
          <w:ilvl w:val="2"/>
          <w:numId w:val="6"/>
        </w:numPr>
        <w:jc w:val="both"/>
        <w:rPr>
          <w:sz w:val="20"/>
          <w:highlight w:val="darkGreen"/>
          <w:lang w:val="es-MX"/>
        </w:rPr>
      </w:pPr>
      <w:proofErr w:type="spellStart"/>
      <w:r w:rsidRPr="006130E5">
        <w:rPr>
          <w:sz w:val="20"/>
          <w:highlight w:val="darkGreen"/>
          <w:lang w:val="es-MX"/>
        </w:rPr>
        <w:t>Parametro</w:t>
      </w:r>
      <w:proofErr w:type="spellEnd"/>
      <w:r w:rsidRPr="006130E5">
        <w:rPr>
          <w:sz w:val="20"/>
          <w:highlight w:val="darkGreen"/>
          <w:lang w:val="es-MX"/>
        </w:rPr>
        <w:t xml:space="preserve"> = ‘</w:t>
      </w:r>
      <w:proofErr w:type="spellStart"/>
      <w:r>
        <w:rPr>
          <w:sz w:val="20"/>
          <w:highlight w:val="darkGreen"/>
          <w:lang w:val="es-MX"/>
        </w:rPr>
        <w:t>AseguramientoActivos</w:t>
      </w:r>
      <w:proofErr w:type="spellEnd"/>
      <w:r w:rsidRPr="006130E5">
        <w:rPr>
          <w:sz w:val="20"/>
          <w:highlight w:val="darkGreen"/>
          <w:lang w:val="es-MX"/>
        </w:rPr>
        <w:t>’</w:t>
      </w:r>
    </w:p>
    <w:p w:rsidR="006130E5" w:rsidRPr="009A042A" w:rsidRDefault="006130E5" w:rsidP="006130E5">
      <w:pPr>
        <w:pStyle w:val="Prrafodelista"/>
        <w:numPr>
          <w:ilvl w:val="2"/>
          <w:numId w:val="6"/>
        </w:numPr>
        <w:jc w:val="both"/>
        <w:rPr>
          <w:sz w:val="20"/>
          <w:highlight w:val="darkGreen"/>
          <w:lang w:val="es-MX"/>
        </w:rPr>
      </w:pPr>
      <w:r w:rsidRPr="009A042A">
        <w:rPr>
          <w:sz w:val="20"/>
          <w:highlight w:val="darkGreen"/>
          <w:lang w:val="es-MX"/>
        </w:rPr>
        <w:t xml:space="preserve">Identificador = </w:t>
      </w:r>
      <w:proofErr w:type="spellStart"/>
      <w:r w:rsidR="009A042A" w:rsidRPr="009A042A">
        <w:rPr>
          <w:sz w:val="20"/>
          <w:highlight w:val="darkGreen"/>
          <w:lang w:val="es-MX"/>
        </w:rPr>
        <w:t>MOTConfiguracion.MCNClave</w:t>
      </w:r>
      <w:proofErr w:type="spellEnd"/>
      <w:r w:rsidRPr="009A042A">
        <w:rPr>
          <w:sz w:val="20"/>
          <w:highlight w:val="darkGreen"/>
          <w:lang w:val="es-MX"/>
        </w:rPr>
        <w:t xml:space="preserve"> registrado en sesión</w:t>
      </w:r>
    </w:p>
    <w:p w:rsidR="006130E5" w:rsidRPr="009A042A" w:rsidRDefault="006130E5" w:rsidP="006130E5">
      <w:pPr>
        <w:pStyle w:val="Prrafodelista"/>
        <w:numPr>
          <w:ilvl w:val="2"/>
          <w:numId w:val="6"/>
        </w:numPr>
        <w:jc w:val="both"/>
        <w:rPr>
          <w:sz w:val="20"/>
          <w:highlight w:val="darkGreen"/>
          <w:lang w:val="es-MX"/>
        </w:rPr>
      </w:pPr>
      <w:r w:rsidRPr="009A042A">
        <w:rPr>
          <w:sz w:val="20"/>
          <w:highlight w:val="darkGreen"/>
          <w:lang w:val="es-MX"/>
        </w:rPr>
        <w:t>Valor</w:t>
      </w:r>
    </w:p>
    <w:p w:rsidR="009A042A" w:rsidRPr="009A042A" w:rsidRDefault="009A042A" w:rsidP="009A042A">
      <w:pPr>
        <w:pStyle w:val="Prrafodelista"/>
        <w:numPr>
          <w:ilvl w:val="1"/>
          <w:numId w:val="6"/>
        </w:numPr>
        <w:jc w:val="both"/>
        <w:rPr>
          <w:rStyle w:val="Hipervnculo"/>
          <w:rFonts w:cs="Arial"/>
          <w:color w:val="auto"/>
          <w:sz w:val="20"/>
          <w:szCs w:val="20"/>
          <w:highlight w:val="darkGreen"/>
          <w:u w:val="none"/>
        </w:rPr>
      </w:pPr>
      <w:r w:rsidRPr="009A042A">
        <w:rPr>
          <w:rStyle w:val="Hipervnculo"/>
          <w:rFonts w:cs="Arial"/>
          <w:color w:val="auto"/>
          <w:sz w:val="20"/>
          <w:szCs w:val="20"/>
          <w:highlight w:val="darkGreen"/>
          <w:u w:val="none"/>
        </w:rPr>
        <w:t>El sistema registra en sesión la siguiente información:</w:t>
      </w:r>
    </w:p>
    <w:p w:rsidR="009A042A" w:rsidRPr="009A042A" w:rsidRDefault="009A042A" w:rsidP="009A042A">
      <w:pPr>
        <w:pStyle w:val="Prrafodelista"/>
        <w:numPr>
          <w:ilvl w:val="2"/>
          <w:numId w:val="6"/>
        </w:numPr>
        <w:jc w:val="both"/>
        <w:rPr>
          <w:sz w:val="20"/>
          <w:szCs w:val="20"/>
          <w:highlight w:val="darkGreen"/>
          <w:lang w:val="es-MX"/>
        </w:rPr>
      </w:pPr>
      <w:r w:rsidRPr="009A042A">
        <w:rPr>
          <w:sz w:val="20"/>
          <w:szCs w:val="20"/>
          <w:highlight w:val="darkGreen"/>
          <w:lang w:val="es-MX"/>
        </w:rPr>
        <w:t>Si &lt;se obtuvo una configuración de parámetros para Aseguramiento de Activos con valor Activo &lt;</w:t>
      </w:r>
      <w:proofErr w:type="spellStart"/>
      <w:r w:rsidRPr="009A042A">
        <w:rPr>
          <w:sz w:val="20"/>
          <w:szCs w:val="20"/>
          <w:highlight w:val="darkGreen"/>
          <w:lang w:val="es-MX"/>
        </w:rPr>
        <w:t>ConfigParametro.Valor</w:t>
      </w:r>
      <w:proofErr w:type="spellEnd"/>
      <w:r w:rsidRPr="009A042A">
        <w:rPr>
          <w:sz w:val="20"/>
          <w:szCs w:val="20"/>
          <w:highlight w:val="darkGreen"/>
          <w:lang w:val="es-MX"/>
        </w:rPr>
        <w:t xml:space="preserve"> = 1&gt;&gt;</w:t>
      </w:r>
    </w:p>
    <w:p w:rsidR="009A042A" w:rsidRPr="009A042A" w:rsidRDefault="009A042A" w:rsidP="009A042A">
      <w:pPr>
        <w:pStyle w:val="Prrafodelista"/>
        <w:numPr>
          <w:ilvl w:val="3"/>
          <w:numId w:val="6"/>
        </w:numPr>
        <w:jc w:val="both"/>
        <w:rPr>
          <w:sz w:val="20"/>
          <w:szCs w:val="20"/>
          <w:highlight w:val="darkGreen"/>
          <w:lang w:val="es-MX"/>
        </w:rPr>
      </w:pPr>
      <w:proofErr w:type="spellStart"/>
      <w:r w:rsidRPr="009A042A">
        <w:rPr>
          <w:sz w:val="20"/>
          <w:highlight w:val="darkGreen"/>
          <w:lang w:val="es-MX"/>
        </w:rPr>
        <w:t>AsegurarActivos</w:t>
      </w:r>
      <w:proofErr w:type="spellEnd"/>
      <w:r w:rsidRPr="009A042A">
        <w:rPr>
          <w:sz w:val="20"/>
          <w:highlight w:val="darkGreen"/>
          <w:lang w:val="es-MX"/>
        </w:rPr>
        <w:t xml:space="preserve"> = Verdadero</w:t>
      </w:r>
    </w:p>
    <w:p w:rsidR="009A042A" w:rsidRPr="009A042A" w:rsidRDefault="009A042A" w:rsidP="009A042A">
      <w:pPr>
        <w:pStyle w:val="Prrafodelista"/>
        <w:numPr>
          <w:ilvl w:val="2"/>
          <w:numId w:val="6"/>
        </w:numPr>
        <w:jc w:val="both"/>
        <w:rPr>
          <w:sz w:val="20"/>
          <w:szCs w:val="20"/>
          <w:highlight w:val="darkGreen"/>
          <w:lang w:val="es-MX"/>
        </w:rPr>
      </w:pPr>
      <w:r w:rsidRPr="009A042A">
        <w:rPr>
          <w:sz w:val="20"/>
          <w:szCs w:val="20"/>
          <w:highlight w:val="darkGreen"/>
          <w:lang w:val="es-MX"/>
        </w:rPr>
        <w:t>Si &lt;NO se obtuvo una configuración de parámetros para Aseguramiento de Activos con valor Activo &lt;</w:t>
      </w:r>
      <w:proofErr w:type="spellStart"/>
      <w:r w:rsidRPr="009A042A">
        <w:rPr>
          <w:sz w:val="20"/>
          <w:szCs w:val="20"/>
          <w:highlight w:val="darkGreen"/>
          <w:lang w:val="es-MX"/>
        </w:rPr>
        <w:t>ConfigParametro.Valor</w:t>
      </w:r>
      <w:proofErr w:type="spellEnd"/>
      <w:r w:rsidRPr="009A042A">
        <w:rPr>
          <w:sz w:val="20"/>
          <w:szCs w:val="20"/>
          <w:highlight w:val="darkGreen"/>
          <w:lang w:val="es-MX"/>
        </w:rPr>
        <w:t xml:space="preserve"> = 0&gt;&gt;</w:t>
      </w:r>
    </w:p>
    <w:p w:rsidR="009A042A" w:rsidRPr="009A042A" w:rsidRDefault="009A042A" w:rsidP="009A042A">
      <w:pPr>
        <w:pStyle w:val="Prrafodelista"/>
        <w:numPr>
          <w:ilvl w:val="3"/>
          <w:numId w:val="6"/>
        </w:numPr>
        <w:jc w:val="both"/>
        <w:rPr>
          <w:sz w:val="20"/>
          <w:szCs w:val="20"/>
          <w:highlight w:val="darkGreen"/>
          <w:lang w:val="es-MX"/>
        </w:rPr>
      </w:pPr>
      <w:proofErr w:type="spellStart"/>
      <w:r w:rsidRPr="009A042A">
        <w:rPr>
          <w:sz w:val="20"/>
          <w:highlight w:val="darkGreen"/>
          <w:lang w:val="es-MX"/>
        </w:rPr>
        <w:t>AsegurarActivos</w:t>
      </w:r>
      <w:proofErr w:type="spellEnd"/>
      <w:r w:rsidRPr="009A042A">
        <w:rPr>
          <w:sz w:val="20"/>
          <w:highlight w:val="darkGreen"/>
          <w:lang w:val="es-MX"/>
        </w:rPr>
        <w:t xml:space="preserve"> = Falso</w:t>
      </w:r>
    </w:p>
    <w:p w:rsidR="0061734D" w:rsidRDefault="0061734D" w:rsidP="0061734D">
      <w:pPr>
        <w:pStyle w:val="Prrafodelista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El sistema obtiene del archivo de configuración la siguiente información:</w:t>
      </w:r>
    </w:p>
    <w:p w:rsidR="00614CFB" w:rsidRDefault="0061734D" w:rsidP="00614CFB">
      <w:pPr>
        <w:pStyle w:val="Prrafodelista"/>
        <w:numPr>
          <w:ilvl w:val="1"/>
          <w:numId w:val="6"/>
        </w:numPr>
        <w:rPr>
          <w:sz w:val="20"/>
          <w:szCs w:val="20"/>
        </w:rPr>
      </w:pPr>
      <w:proofErr w:type="spellStart"/>
      <w:r w:rsidRPr="0061734D">
        <w:rPr>
          <w:sz w:val="20"/>
          <w:szCs w:val="20"/>
        </w:rPr>
        <w:t>TimeOutGPS</w:t>
      </w:r>
      <w:proofErr w:type="spellEnd"/>
    </w:p>
    <w:p w:rsidR="008A604F" w:rsidRDefault="008A604F" w:rsidP="00614CFB">
      <w:pPr>
        <w:pStyle w:val="Prrafodelista"/>
        <w:numPr>
          <w:ilvl w:val="1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EdoContraFija</w:t>
      </w:r>
      <w:proofErr w:type="spellEnd"/>
    </w:p>
    <w:p w:rsidR="00C82C49" w:rsidRDefault="00C82C49" w:rsidP="00C82C49">
      <w:pPr>
        <w:pStyle w:val="Prrafodelista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El sistema obtiene de sesión la siguiente información:</w:t>
      </w:r>
    </w:p>
    <w:p w:rsidR="00C82C49" w:rsidRDefault="00C82C49" w:rsidP="00C82C49">
      <w:pPr>
        <w:pStyle w:val="Prrafodelista"/>
        <w:numPr>
          <w:ilvl w:val="1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LecturaCodigo</w:t>
      </w:r>
      <w:proofErr w:type="spellEnd"/>
    </w:p>
    <w:p w:rsidR="00C82C49" w:rsidRPr="0061734D" w:rsidRDefault="00C82C49" w:rsidP="00C82C49">
      <w:pPr>
        <w:pStyle w:val="Prrafodelista"/>
        <w:numPr>
          <w:ilvl w:val="1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ClienteFueraFrecuencia</w:t>
      </w:r>
      <w:proofErr w:type="spellEnd"/>
    </w:p>
    <w:p w:rsidR="002A4ED2" w:rsidRDefault="00350F32" w:rsidP="002A4ED2">
      <w:pPr>
        <w:pStyle w:val="Prrafodelista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El sistema obtiene los siguientes parámetros:</w:t>
      </w:r>
    </w:p>
    <w:p w:rsidR="00FE1CAC" w:rsidRDefault="00645B86" w:rsidP="00645B86">
      <w:pPr>
        <w:pStyle w:val="Prrafodelista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Visita</w:t>
      </w:r>
    </w:p>
    <w:p w:rsidR="000B68F5" w:rsidRPr="00645B86" w:rsidRDefault="000B68F5" w:rsidP="00645B86">
      <w:pPr>
        <w:pStyle w:val="Prrafodelista"/>
        <w:numPr>
          <w:ilvl w:val="1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NuevaVisita</w:t>
      </w:r>
      <w:proofErr w:type="spellEnd"/>
    </w:p>
    <w:p w:rsidR="00224136" w:rsidRDefault="00224136" w:rsidP="00224136">
      <w:pPr>
        <w:pStyle w:val="Prrafodelista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Si &lt;el parámetro </w:t>
      </w:r>
      <w:r w:rsidR="00645B86" w:rsidRPr="00520410">
        <w:rPr>
          <w:b/>
          <w:sz w:val="20"/>
          <w:szCs w:val="20"/>
        </w:rPr>
        <w:t>Visita</w:t>
      </w:r>
      <w:r w:rsidR="00645B86">
        <w:rPr>
          <w:sz w:val="20"/>
          <w:szCs w:val="20"/>
        </w:rPr>
        <w:t xml:space="preserve"> = Verdadero</w:t>
      </w:r>
      <w:r>
        <w:rPr>
          <w:sz w:val="20"/>
          <w:szCs w:val="20"/>
        </w:rPr>
        <w:t>&gt;</w:t>
      </w:r>
    </w:p>
    <w:p w:rsidR="00224136" w:rsidRPr="00520410" w:rsidRDefault="00224136" w:rsidP="00224136">
      <w:pPr>
        <w:pStyle w:val="Prrafodelista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El sistema continúa con el flujo alterno opcional </w:t>
      </w:r>
      <w:hyperlink w:anchor="AO01" w:history="1">
        <w:r w:rsidRPr="00D82C71">
          <w:rPr>
            <w:rStyle w:val="Hipervnculo"/>
            <w:b/>
            <w:sz w:val="20"/>
            <w:szCs w:val="20"/>
          </w:rPr>
          <w:t xml:space="preserve">AO01 </w:t>
        </w:r>
        <w:r w:rsidR="00645B86" w:rsidRPr="00D82C71">
          <w:rPr>
            <w:rStyle w:val="Hipervnculo"/>
            <w:b/>
            <w:sz w:val="20"/>
            <w:szCs w:val="20"/>
          </w:rPr>
          <w:t>Realizar Visita al Cliente</w:t>
        </w:r>
      </w:hyperlink>
    </w:p>
    <w:p w:rsidR="00520410" w:rsidRDefault="00520410" w:rsidP="00520410">
      <w:pPr>
        <w:pStyle w:val="Prrafodelista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Si &lt;el parámetro </w:t>
      </w:r>
      <w:r w:rsidRPr="00D82C71">
        <w:rPr>
          <w:b/>
          <w:sz w:val="20"/>
          <w:szCs w:val="20"/>
        </w:rPr>
        <w:t>Visita</w:t>
      </w:r>
      <w:r>
        <w:rPr>
          <w:sz w:val="20"/>
          <w:szCs w:val="20"/>
        </w:rPr>
        <w:t xml:space="preserve"> = Falso&gt;</w:t>
      </w:r>
    </w:p>
    <w:p w:rsidR="00520410" w:rsidRPr="006616AD" w:rsidRDefault="00520410" w:rsidP="00520410">
      <w:pPr>
        <w:pStyle w:val="Prrafodelista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El sistema continúa con el flujo alterno opcional </w:t>
      </w:r>
      <w:bookmarkStart w:id="24" w:name="AO02_r"/>
      <w:bookmarkEnd w:id="24"/>
      <w:r w:rsidR="00D82C71">
        <w:rPr>
          <w:b/>
          <w:sz w:val="20"/>
          <w:szCs w:val="20"/>
        </w:rPr>
        <w:fldChar w:fldCharType="begin"/>
      </w:r>
      <w:r w:rsidR="00D82C71">
        <w:rPr>
          <w:b/>
          <w:sz w:val="20"/>
          <w:szCs w:val="20"/>
        </w:rPr>
        <w:instrText xml:space="preserve"> HYPERLINK  \l "AO02" </w:instrText>
      </w:r>
      <w:r w:rsidR="00D82C71">
        <w:rPr>
          <w:b/>
          <w:sz w:val="20"/>
          <w:szCs w:val="20"/>
        </w:rPr>
        <w:fldChar w:fldCharType="separate"/>
      </w:r>
      <w:r w:rsidRPr="00D82C71">
        <w:rPr>
          <w:rStyle w:val="Hipervnculo"/>
          <w:b/>
          <w:sz w:val="20"/>
          <w:szCs w:val="20"/>
        </w:rPr>
        <w:t>AO02 Registrar Improductividad del Cliente</w:t>
      </w:r>
      <w:r w:rsidR="00D82C71">
        <w:rPr>
          <w:b/>
          <w:sz w:val="20"/>
          <w:szCs w:val="20"/>
        </w:rPr>
        <w:fldChar w:fldCharType="end"/>
      </w:r>
    </w:p>
    <w:p w:rsidR="006616AD" w:rsidRPr="00224136" w:rsidRDefault="006616AD" w:rsidP="006616AD">
      <w:pPr>
        <w:pStyle w:val="Prrafodelista"/>
        <w:numPr>
          <w:ilvl w:val="0"/>
          <w:numId w:val="6"/>
        </w:numPr>
        <w:rPr>
          <w:sz w:val="20"/>
          <w:szCs w:val="20"/>
        </w:rPr>
      </w:pPr>
      <w:bookmarkStart w:id="25" w:name="FIN"/>
      <w:r>
        <w:rPr>
          <w:sz w:val="20"/>
          <w:szCs w:val="20"/>
        </w:rPr>
        <w:t>Finaliza el caso de uso</w:t>
      </w:r>
    </w:p>
    <w:bookmarkEnd w:id="25"/>
    <w:p w:rsidR="00224136" w:rsidRPr="00224136" w:rsidRDefault="00224136" w:rsidP="00224136">
      <w:pPr>
        <w:pStyle w:val="Prrafodelista"/>
        <w:ind w:left="1099"/>
        <w:rPr>
          <w:sz w:val="20"/>
          <w:szCs w:val="20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6" w:name="_Toc519615348"/>
      <w:r w:rsidRPr="00CA7A7F">
        <w:rPr>
          <w:rFonts w:cs="Arial"/>
          <w:lang w:val="es-MX"/>
        </w:rPr>
        <w:t>Flujos alternos</w:t>
      </w:r>
      <w:bookmarkEnd w:id="22"/>
      <w:bookmarkEnd w:id="23"/>
      <w:bookmarkEnd w:id="26"/>
      <w:r w:rsidR="00224136">
        <w:rPr>
          <w:rFonts w:cs="Arial"/>
          <w:lang w:val="es-MX"/>
        </w:rPr>
        <w:t xml:space="preserve"> </w:t>
      </w:r>
    </w:p>
    <w:p w:rsidR="00224136" w:rsidRPr="00224136" w:rsidRDefault="00224136" w:rsidP="00224136">
      <w:pPr>
        <w:rPr>
          <w:lang w:val="es-MX"/>
        </w:rPr>
      </w:pPr>
    </w:p>
    <w:p w:rsidR="00224136" w:rsidRPr="00CA7A7F" w:rsidRDefault="00224136" w:rsidP="00224136">
      <w:pPr>
        <w:pStyle w:val="Ttulo3"/>
        <w:jc w:val="both"/>
        <w:rPr>
          <w:lang w:val="es-MX"/>
        </w:rPr>
      </w:pPr>
      <w:bookmarkStart w:id="27" w:name="_Toc317175727"/>
      <w:bookmarkStart w:id="28" w:name="_Toc519615349"/>
      <w:r w:rsidRPr="00CA7A7F">
        <w:rPr>
          <w:lang w:val="es-MX"/>
        </w:rPr>
        <w:t>Opcionales</w:t>
      </w:r>
      <w:bookmarkEnd w:id="27"/>
      <w:bookmarkEnd w:id="28"/>
    </w:p>
    <w:p w:rsidR="002A4ED2" w:rsidRPr="002A4ED2" w:rsidRDefault="002A4ED2" w:rsidP="002A4ED2">
      <w:pPr>
        <w:rPr>
          <w:lang w:val="es-MX"/>
        </w:rPr>
      </w:pPr>
    </w:p>
    <w:bookmarkStart w:id="29" w:name="AO01"/>
    <w:bookmarkEnd w:id="29"/>
    <w:p w:rsidR="002A4ED2" w:rsidRDefault="00CF325F" w:rsidP="002A4ED2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HYPERLINK  \l "AO01_r" </w:instrText>
      </w:r>
      <w:r>
        <w:rPr>
          <w:lang w:val="es-MX"/>
        </w:rPr>
        <w:fldChar w:fldCharType="separate"/>
      </w:r>
      <w:r w:rsidR="00224136" w:rsidRPr="00CF325F">
        <w:rPr>
          <w:rStyle w:val="Hipervnculo"/>
          <w:lang w:val="es-MX"/>
        </w:rPr>
        <w:t xml:space="preserve">AO01 </w:t>
      </w:r>
      <w:r w:rsidR="00520410">
        <w:rPr>
          <w:rStyle w:val="Hipervnculo"/>
          <w:lang w:val="es-MX"/>
        </w:rPr>
        <w:t>Realizar Visita al Cliente</w:t>
      </w:r>
      <w:r>
        <w:rPr>
          <w:lang w:val="es-MX"/>
        </w:rPr>
        <w:fldChar w:fldCharType="end"/>
      </w:r>
    </w:p>
    <w:p w:rsidR="002A4ED2" w:rsidRDefault="00FD7E1F" w:rsidP="006A4BB1">
      <w:pPr>
        <w:pStyle w:val="Prrafodelista"/>
        <w:numPr>
          <w:ilvl w:val="0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 w:rsidR="00AB2507" w:rsidRPr="006A4BB1">
        <w:rPr>
          <w:sz w:val="20"/>
          <w:lang w:val="es-MX"/>
        </w:rPr>
        <w:t>TipoAseguramiento</w:t>
      </w:r>
      <w:proofErr w:type="spellEnd"/>
      <w:r w:rsidR="0043221E">
        <w:rPr>
          <w:sz w:val="20"/>
          <w:lang w:val="es-MX"/>
        </w:rPr>
        <w:t xml:space="preserve"> </w:t>
      </w:r>
      <w:r w:rsidR="00AB2507" w:rsidRPr="006A4BB1">
        <w:rPr>
          <w:sz w:val="20"/>
          <w:lang w:val="es-MX"/>
        </w:rPr>
        <w:t>=</w:t>
      </w:r>
      <w:r w:rsidR="0043221E">
        <w:rPr>
          <w:sz w:val="20"/>
          <w:lang w:val="es-MX"/>
        </w:rPr>
        <w:t xml:space="preserve"> </w:t>
      </w:r>
      <w:r w:rsidR="00AB2507" w:rsidRPr="0043221E">
        <w:rPr>
          <w:b/>
          <w:sz w:val="20"/>
          <w:lang w:val="es-MX"/>
        </w:rPr>
        <w:t>Ninguno</w:t>
      </w:r>
      <w:r>
        <w:rPr>
          <w:b/>
          <w:sz w:val="20"/>
          <w:lang w:val="es-MX"/>
        </w:rPr>
        <w:t xml:space="preserve"> </w:t>
      </w:r>
      <w:r w:rsidRPr="00FD7E1F">
        <w:rPr>
          <w:sz w:val="20"/>
          <w:highlight w:val="lightGray"/>
          <w:lang w:val="es-MX"/>
        </w:rPr>
        <w:t>(</w:t>
      </w:r>
      <w:proofErr w:type="spellStart"/>
      <w:r w:rsidRPr="00FD7E1F">
        <w:rPr>
          <w:sz w:val="20"/>
          <w:highlight w:val="lightGray"/>
          <w:lang w:val="es-MX"/>
        </w:rPr>
        <w:t>TipoAseguramiento</w:t>
      </w:r>
      <w:proofErr w:type="spellEnd"/>
      <w:r w:rsidRPr="00FD7E1F">
        <w:rPr>
          <w:sz w:val="20"/>
          <w:highlight w:val="lightGray"/>
          <w:lang w:val="es-MX"/>
        </w:rPr>
        <w:t xml:space="preserve"> = 0)</w:t>
      </w:r>
      <w:r w:rsidR="00AB2507" w:rsidRPr="006A4BB1">
        <w:rPr>
          <w:sz w:val="20"/>
          <w:lang w:val="es-MX"/>
        </w:rPr>
        <w:t>&gt;</w:t>
      </w:r>
    </w:p>
    <w:p w:rsidR="00695384" w:rsidRDefault="00695384" w:rsidP="00695384">
      <w:pPr>
        <w:pStyle w:val="Prrafodelista"/>
        <w:numPr>
          <w:ilvl w:val="1"/>
          <w:numId w:val="18"/>
        </w:numPr>
        <w:rPr>
          <w:sz w:val="20"/>
          <w:lang w:val="es-MX"/>
        </w:rPr>
      </w:pPr>
      <w:r w:rsidRPr="00695384">
        <w:rPr>
          <w:sz w:val="20"/>
          <w:highlight w:val="magenta"/>
          <w:lang w:val="es-MX"/>
        </w:rPr>
        <w:t>Si &lt;el equipo tiene GPS</w:t>
      </w:r>
      <w:r w:rsidR="00E74420">
        <w:rPr>
          <w:sz w:val="20"/>
          <w:highlight w:val="magenta"/>
          <w:lang w:val="es-MX"/>
        </w:rPr>
        <w:t xml:space="preserve"> o  si GPS de Vendedor Activo</w:t>
      </w:r>
      <w:r w:rsidRPr="00695384">
        <w:rPr>
          <w:sz w:val="20"/>
          <w:highlight w:val="magenta"/>
          <w:lang w:val="es-MX"/>
        </w:rPr>
        <w:t>&gt;</w:t>
      </w:r>
    </w:p>
    <w:p w:rsidR="00695384" w:rsidRDefault="00695384" w:rsidP="00695384">
      <w:pPr>
        <w:pStyle w:val="Prrafodelista"/>
        <w:numPr>
          <w:ilvl w:val="2"/>
          <w:numId w:val="18"/>
        </w:numPr>
        <w:rPr>
          <w:sz w:val="20"/>
          <w:highlight w:val="magenta"/>
          <w:lang w:val="es-MX"/>
        </w:rPr>
      </w:pPr>
      <w:r w:rsidRPr="00695384">
        <w:rPr>
          <w:sz w:val="20"/>
          <w:highlight w:val="magenta"/>
          <w:lang w:val="es-MX"/>
        </w:rPr>
        <w:t>Si</w:t>
      </w:r>
      <w:r w:rsidR="004348BA">
        <w:rPr>
          <w:sz w:val="20"/>
          <w:highlight w:val="magenta"/>
          <w:lang w:val="es-MX"/>
        </w:rPr>
        <w:t xml:space="preserve"> </w:t>
      </w:r>
      <w:r w:rsidRPr="00695384">
        <w:rPr>
          <w:sz w:val="20"/>
          <w:highlight w:val="magenta"/>
          <w:lang w:val="es-MX"/>
        </w:rPr>
        <w:t xml:space="preserve">&lt;no existen visitas </w:t>
      </w:r>
      <w:r w:rsidR="004348BA">
        <w:rPr>
          <w:sz w:val="20"/>
          <w:highlight w:val="magenta"/>
          <w:lang w:val="es-MX"/>
        </w:rPr>
        <w:t>relacionadas al cliente&gt; o Si &lt;</w:t>
      </w:r>
      <w:proofErr w:type="spellStart"/>
      <w:r w:rsidRPr="00695384">
        <w:rPr>
          <w:sz w:val="20"/>
          <w:highlight w:val="magenta"/>
          <w:lang w:val="es-MX"/>
        </w:rPr>
        <w:t>NuevaVisita</w:t>
      </w:r>
      <w:proofErr w:type="spellEnd"/>
      <w:r w:rsidRPr="00695384">
        <w:rPr>
          <w:sz w:val="20"/>
          <w:highlight w:val="magenta"/>
          <w:lang w:val="es-MX"/>
        </w:rPr>
        <w:t xml:space="preserve"> = Verdadero&gt;</w:t>
      </w:r>
      <w:r w:rsidR="0091161D">
        <w:rPr>
          <w:sz w:val="20"/>
          <w:highlight w:val="magenta"/>
          <w:lang w:val="es-MX"/>
        </w:rPr>
        <w:t xml:space="preserve"> </w:t>
      </w:r>
    </w:p>
    <w:p w:rsidR="00C03C95" w:rsidRPr="00B45FAE" w:rsidRDefault="00C03C95" w:rsidP="00C03C95">
      <w:pPr>
        <w:pStyle w:val="Prrafodelista"/>
        <w:numPr>
          <w:ilvl w:val="3"/>
          <w:numId w:val="18"/>
        </w:numPr>
        <w:rPr>
          <w:sz w:val="20"/>
          <w:lang w:val="es-MX"/>
        </w:rPr>
      </w:pPr>
      <w:bookmarkStart w:id="30" w:name="Paso_1_1_1_1_AO01"/>
      <w:r w:rsidRPr="00F46E7A">
        <w:rPr>
          <w:sz w:val="20"/>
          <w:highlight w:val="blue"/>
          <w:lang w:val="es-MX"/>
        </w:rPr>
        <w:t>El sistema presenta el mensaje</w:t>
      </w:r>
      <w:r w:rsidRPr="00B45FAE">
        <w:rPr>
          <w:sz w:val="20"/>
          <w:lang w:val="es-MX"/>
        </w:rPr>
        <w:t xml:space="preserve"> &lt;</w:t>
      </w:r>
      <w:hyperlink r:id="rId13" w:anchor="P0236" w:history="1">
        <w:r w:rsidRPr="00B45FAE">
          <w:rPr>
            <w:rStyle w:val="Hipervnculo"/>
            <w:b/>
            <w:sz w:val="20"/>
            <w:lang w:val="es-MX"/>
          </w:rPr>
          <w:t>P0236 Encender GPS</w:t>
        </w:r>
      </w:hyperlink>
      <w:r w:rsidRPr="00B45FAE">
        <w:rPr>
          <w:sz w:val="20"/>
          <w:lang w:val="es-MX"/>
        </w:rPr>
        <w:t>&gt;</w:t>
      </w:r>
      <w:bookmarkEnd w:id="30"/>
    </w:p>
    <w:p w:rsidR="00025974" w:rsidRPr="00F46E7A" w:rsidRDefault="00025974" w:rsidP="00025974">
      <w:pPr>
        <w:pStyle w:val="Prrafodelista"/>
        <w:numPr>
          <w:ilvl w:val="3"/>
          <w:numId w:val="18"/>
        </w:numPr>
        <w:rPr>
          <w:sz w:val="20"/>
          <w:highlight w:val="blue"/>
          <w:lang w:val="es-MX"/>
        </w:rPr>
      </w:pPr>
      <w:r w:rsidRPr="00F46E7A">
        <w:rPr>
          <w:sz w:val="20"/>
          <w:highlight w:val="blue"/>
          <w:lang w:val="es-MX"/>
        </w:rPr>
        <w:t>Si &lt;el usuario selecciona “Si”&gt;</w:t>
      </w:r>
    </w:p>
    <w:p w:rsidR="00C03C95" w:rsidRPr="00F46E7A" w:rsidRDefault="00C03C95" w:rsidP="00025974">
      <w:pPr>
        <w:pStyle w:val="Prrafodelista"/>
        <w:numPr>
          <w:ilvl w:val="4"/>
          <w:numId w:val="18"/>
        </w:numPr>
        <w:rPr>
          <w:sz w:val="20"/>
          <w:highlight w:val="blue"/>
          <w:lang w:val="es-MX"/>
        </w:rPr>
      </w:pPr>
      <w:r w:rsidRPr="00F46E7A">
        <w:rPr>
          <w:sz w:val="20"/>
          <w:highlight w:val="blue"/>
          <w:lang w:val="es-MX"/>
        </w:rPr>
        <w:t>El sistema invoca la configuración del sistema operativo del dispositivo</w:t>
      </w:r>
    </w:p>
    <w:p w:rsidR="00325573" w:rsidRDefault="00325573" w:rsidP="00325573">
      <w:pPr>
        <w:pStyle w:val="Prrafodelista"/>
        <w:numPr>
          <w:ilvl w:val="5"/>
          <w:numId w:val="18"/>
        </w:numPr>
        <w:rPr>
          <w:sz w:val="20"/>
          <w:highlight w:val="magenta"/>
          <w:lang w:val="es-MX"/>
        </w:rPr>
      </w:pPr>
      <w:r w:rsidRPr="00F46E7A">
        <w:rPr>
          <w:sz w:val="20"/>
          <w:highlight w:val="blue"/>
          <w:lang w:val="es-MX"/>
        </w:rPr>
        <w:t xml:space="preserve">Si &lt;el usuario </w:t>
      </w:r>
      <w:r w:rsidRPr="00F46E7A">
        <w:rPr>
          <w:b/>
          <w:sz w:val="20"/>
          <w:highlight w:val="blue"/>
          <w:lang w:val="es-MX"/>
        </w:rPr>
        <w:t>enciende</w:t>
      </w:r>
      <w:r w:rsidRPr="00F46E7A">
        <w:rPr>
          <w:sz w:val="20"/>
          <w:highlight w:val="blue"/>
          <w:lang w:val="es-MX"/>
        </w:rPr>
        <w:t xml:space="preserve"> el GPS&gt;</w:t>
      </w:r>
    </w:p>
    <w:p w:rsidR="00D6680F" w:rsidRDefault="00D6680F" w:rsidP="00D6680F">
      <w:pPr>
        <w:pStyle w:val="Prrafodelista"/>
        <w:numPr>
          <w:ilvl w:val="6"/>
          <w:numId w:val="18"/>
        </w:numPr>
        <w:rPr>
          <w:sz w:val="20"/>
          <w:highlight w:val="magenta"/>
          <w:lang w:val="es-MX"/>
        </w:rPr>
      </w:pPr>
      <w:bookmarkStart w:id="31" w:name="Paso_1_1_1_2_1_1_1"/>
      <w:bookmarkEnd w:id="31"/>
      <w:r>
        <w:rPr>
          <w:sz w:val="20"/>
          <w:highlight w:val="magenta"/>
          <w:lang w:val="es-MX"/>
        </w:rPr>
        <w:t>El sistema lee las coordenadas GPS</w:t>
      </w:r>
    </w:p>
    <w:p w:rsidR="00D6680F" w:rsidRDefault="00D6680F" w:rsidP="00D6680F">
      <w:pPr>
        <w:pStyle w:val="Prrafodelista"/>
        <w:numPr>
          <w:ilvl w:val="7"/>
          <w:numId w:val="18"/>
        </w:numPr>
        <w:rPr>
          <w:sz w:val="20"/>
          <w:highlight w:val="magenta"/>
          <w:lang w:val="es-MX"/>
        </w:rPr>
      </w:pPr>
      <w:r>
        <w:rPr>
          <w:sz w:val="20"/>
          <w:highlight w:val="magenta"/>
          <w:lang w:val="es-MX"/>
        </w:rPr>
        <w:t>Durante el tiempo de lectura</w:t>
      </w:r>
    </w:p>
    <w:p w:rsidR="00D6680F" w:rsidRPr="00D6680F" w:rsidRDefault="00D6680F" w:rsidP="00D6680F">
      <w:pPr>
        <w:pStyle w:val="Prrafodelista"/>
        <w:numPr>
          <w:ilvl w:val="8"/>
          <w:numId w:val="18"/>
        </w:numPr>
        <w:ind w:left="4962" w:hanging="2082"/>
        <w:rPr>
          <w:rStyle w:val="Hipervnculo"/>
          <w:color w:val="auto"/>
          <w:sz w:val="20"/>
          <w:highlight w:val="magenta"/>
          <w:u w:val="none"/>
          <w:lang w:val="es-MX"/>
        </w:rPr>
      </w:pPr>
      <w:r>
        <w:rPr>
          <w:sz w:val="20"/>
          <w:highlight w:val="magenta"/>
          <w:lang w:val="es-MX"/>
        </w:rPr>
        <w:t xml:space="preserve">El sistema presenta el mensaje </w:t>
      </w:r>
      <w:hyperlink r:id="rId14" w:anchor="I0225" w:history="1">
        <w:r w:rsidRPr="00695384">
          <w:rPr>
            <w:rStyle w:val="Hipervnculo"/>
            <w:b/>
            <w:sz w:val="20"/>
            <w:highlight w:val="magenta"/>
            <w:lang w:val="es-MX"/>
          </w:rPr>
          <w:t>&lt;I0225 Ubicación GPS&gt;</w:t>
        </w:r>
      </w:hyperlink>
    </w:p>
    <w:p w:rsidR="00D6680F" w:rsidRDefault="00D6680F" w:rsidP="00D6680F">
      <w:pPr>
        <w:pStyle w:val="Prrafodelista"/>
        <w:numPr>
          <w:ilvl w:val="7"/>
          <w:numId w:val="18"/>
        </w:numPr>
        <w:rPr>
          <w:sz w:val="20"/>
          <w:highlight w:val="magenta"/>
          <w:lang w:val="es-MX"/>
        </w:rPr>
      </w:pPr>
      <w:r w:rsidRPr="00695384">
        <w:rPr>
          <w:sz w:val="20"/>
          <w:highlight w:val="magenta"/>
          <w:lang w:val="es-MX"/>
        </w:rPr>
        <w:t>Si &lt;la lectura de los puntos GPS fue exitosa&gt;</w:t>
      </w:r>
    </w:p>
    <w:p w:rsidR="00D6680F" w:rsidRDefault="00D6680F" w:rsidP="00D6680F">
      <w:pPr>
        <w:pStyle w:val="Prrafodelista"/>
        <w:numPr>
          <w:ilvl w:val="8"/>
          <w:numId w:val="18"/>
        </w:numPr>
        <w:rPr>
          <w:sz w:val="20"/>
          <w:highlight w:val="magenta"/>
          <w:lang w:val="es-MX"/>
        </w:rPr>
      </w:pPr>
      <w:r>
        <w:rPr>
          <w:sz w:val="20"/>
          <w:highlight w:val="magenta"/>
          <w:lang w:val="es-MX"/>
        </w:rPr>
        <w:t>El sistema registran en sesión la siguiente información:</w:t>
      </w:r>
    </w:p>
    <w:p w:rsidR="00D6680F" w:rsidRDefault="00D6680F" w:rsidP="00D6680F">
      <w:pPr>
        <w:pStyle w:val="Prrafodelista"/>
        <w:numPr>
          <w:ilvl w:val="8"/>
          <w:numId w:val="18"/>
        </w:numPr>
        <w:rPr>
          <w:sz w:val="20"/>
          <w:highlight w:val="magenta"/>
          <w:lang w:val="es-MX"/>
        </w:rPr>
      </w:pPr>
      <w:r>
        <w:rPr>
          <w:sz w:val="20"/>
          <w:highlight w:val="magenta"/>
          <w:lang w:val="es-MX"/>
        </w:rPr>
        <w:t>Latitud</w:t>
      </w:r>
    </w:p>
    <w:p w:rsidR="00D6680F" w:rsidRDefault="00D6680F" w:rsidP="00D6680F">
      <w:pPr>
        <w:pStyle w:val="Prrafodelista"/>
        <w:numPr>
          <w:ilvl w:val="8"/>
          <w:numId w:val="18"/>
        </w:numPr>
        <w:rPr>
          <w:sz w:val="20"/>
          <w:highlight w:val="magenta"/>
          <w:lang w:val="es-MX"/>
        </w:rPr>
      </w:pPr>
      <w:r>
        <w:rPr>
          <w:sz w:val="20"/>
          <w:highlight w:val="magenta"/>
          <w:lang w:val="es-MX"/>
        </w:rPr>
        <w:t>Longitud</w:t>
      </w:r>
    </w:p>
    <w:p w:rsidR="00D6680F" w:rsidRPr="00E75515" w:rsidRDefault="00D6680F" w:rsidP="00D6680F">
      <w:pPr>
        <w:pStyle w:val="Prrafodelista"/>
        <w:numPr>
          <w:ilvl w:val="8"/>
          <w:numId w:val="18"/>
        </w:numPr>
        <w:ind w:left="4962" w:hanging="2082"/>
        <w:rPr>
          <w:rStyle w:val="Hipervnculo"/>
          <w:color w:val="auto"/>
          <w:sz w:val="20"/>
          <w:highlight w:val="magenta"/>
          <w:u w:val="none"/>
          <w:lang w:val="es-MX"/>
        </w:rPr>
      </w:pPr>
      <w:proofErr w:type="spellStart"/>
      <w:r>
        <w:rPr>
          <w:sz w:val="20"/>
          <w:highlight w:val="magenta"/>
          <w:lang w:val="es-MX"/>
        </w:rPr>
        <w:t>LecturaPuntoGPS</w:t>
      </w:r>
      <w:proofErr w:type="spellEnd"/>
      <w:r>
        <w:rPr>
          <w:sz w:val="20"/>
          <w:highlight w:val="magenta"/>
          <w:lang w:val="es-MX"/>
        </w:rPr>
        <w:t xml:space="preserve"> </w:t>
      </w:r>
      <w:r w:rsidRPr="00695384">
        <w:rPr>
          <w:sz w:val="20"/>
          <w:highlight w:val="magenta"/>
          <w:lang w:val="es-MX"/>
        </w:rPr>
        <w:t xml:space="preserve">de acuerdo con la regla de negocio </w:t>
      </w:r>
      <w:hyperlink r:id="rId15" w:anchor="RNGEN059" w:history="1">
        <w:r w:rsidRPr="00695384">
          <w:rPr>
            <w:rStyle w:val="Hipervnculo"/>
            <w:b/>
            <w:sz w:val="20"/>
            <w:highlight w:val="magenta"/>
            <w:lang w:val="es-MX"/>
          </w:rPr>
          <w:t>RNGEN059 Valor por Defecto Verdadero</w:t>
        </w:r>
      </w:hyperlink>
    </w:p>
    <w:p w:rsidR="00E75515" w:rsidRDefault="00E75515" w:rsidP="00ED464E">
      <w:pPr>
        <w:pStyle w:val="Prrafodelista"/>
        <w:numPr>
          <w:ilvl w:val="8"/>
          <w:numId w:val="18"/>
        </w:numPr>
        <w:ind w:left="4962" w:hanging="2127"/>
        <w:rPr>
          <w:rStyle w:val="Hipervnculo"/>
          <w:color w:val="auto"/>
          <w:sz w:val="20"/>
          <w:highlight w:val="cyan"/>
          <w:u w:val="none"/>
          <w:lang w:val="es-MX"/>
        </w:rPr>
      </w:pPr>
      <w:r>
        <w:rPr>
          <w:sz w:val="20"/>
          <w:highlight w:val="cyan"/>
          <w:lang w:val="es-MX"/>
        </w:rPr>
        <w:t>S</w:t>
      </w:r>
      <w:r w:rsidRPr="00F710B4">
        <w:rPr>
          <w:sz w:val="20"/>
          <w:highlight w:val="cyan"/>
          <w:lang w:val="es-MX"/>
        </w:rPr>
        <w:t>i &lt;el cliente no es público general &lt;</w:t>
      </w:r>
      <w:proofErr w:type="spellStart"/>
      <w:r w:rsidRPr="00F710B4">
        <w:rPr>
          <w:sz w:val="20"/>
          <w:highlight w:val="cyan"/>
          <w:lang w:val="es-MX"/>
        </w:rPr>
        <w:t>Cliente.PublicoGeneral</w:t>
      </w:r>
      <w:proofErr w:type="spellEnd"/>
      <w:r w:rsidRPr="00F710B4">
        <w:rPr>
          <w:sz w:val="20"/>
          <w:highlight w:val="cyan"/>
          <w:lang w:val="es-MX"/>
        </w:rPr>
        <w:t xml:space="preserve"> = 0&gt;&gt;</w:t>
      </w:r>
    </w:p>
    <w:p w:rsidR="00ED464E" w:rsidRPr="00ED464E" w:rsidRDefault="00ED464E" w:rsidP="00ED464E">
      <w:pPr>
        <w:pStyle w:val="Prrafodelista"/>
        <w:numPr>
          <w:ilvl w:val="7"/>
          <w:numId w:val="18"/>
        </w:numPr>
        <w:rPr>
          <w:rStyle w:val="Hipervnculo"/>
          <w:vanish/>
          <w:color w:val="auto"/>
          <w:sz w:val="20"/>
          <w:highlight w:val="cyan"/>
          <w:u w:val="none"/>
          <w:lang w:val="es-MX"/>
        </w:rPr>
      </w:pPr>
    </w:p>
    <w:p w:rsidR="00ED464E" w:rsidRPr="00ED464E" w:rsidRDefault="00ED464E" w:rsidP="00ED464E">
      <w:pPr>
        <w:pStyle w:val="Prrafodelista"/>
        <w:numPr>
          <w:ilvl w:val="7"/>
          <w:numId w:val="18"/>
        </w:numPr>
        <w:rPr>
          <w:rStyle w:val="Hipervnculo"/>
          <w:vanish/>
          <w:color w:val="auto"/>
          <w:sz w:val="20"/>
          <w:highlight w:val="cyan"/>
          <w:u w:val="none"/>
          <w:lang w:val="es-MX"/>
        </w:rPr>
      </w:pPr>
    </w:p>
    <w:p w:rsidR="00ED464E" w:rsidRPr="00ED464E" w:rsidRDefault="00ED464E" w:rsidP="00ED464E">
      <w:pPr>
        <w:pStyle w:val="Prrafodelista"/>
        <w:numPr>
          <w:ilvl w:val="7"/>
          <w:numId w:val="18"/>
        </w:numPr>
        <w:rPr>
          <w:rStyle w:val="Hipervnculo"/>
          <w:vanish/>
          <w:color w:val="auto"/>
          <w:sz w:val="20"/>
          <w:highlight w:val="cyan"/>
          <w:u w:val="none"/>
          <w:lang w:val="es-MX"/>
        </w:rPr>
      </w:pPr>
    </w:p>
    <w:p w:rsidR="00E75515" w:rsidRPr="00E75515" w:rsidRDefault="00E75515" w:rsidP="00ED464E">
      <w:pPr>
        <w:pStyle w:val="Prrafodelista"/>
        <w:numPr>
          <w:ilvl w:val="8"/>
          <w:numId w:val="18"/>
        </w:numPr>
        <w:ind w:left="5245" w:hanging="1843"/>
        <w:rPr>
          <w:rStyle w:val="Hipervnculo"/>
          <w:color w:val="auto"/>
          <w:sz w:val="20"/>
          <w:highlight w:val="cyan"/>
          <w:u w:val="none"/>
          <w:lang w:val="es-MX"/>
        </w:rPr>
      </w:pPr>
      <w:r w:rsidRPr="00E75515">
        <w:rPr>
          <w:rStyle w:val="Hipervnculo"/>
          <w:color w:val="auto"/>
          <w:sz w:val="20"/>
          <w:highlight w:val="cyan"/>
          <w:u w:val="none"/>
          <w:lang w:val="es-MX"/>
        </w:rPr>
        <w:t xml:space="preserve">El sistema valida las coordenadas GPS obtenidas de acuerdo con la validación </w:t>
      </w:r>
      <w:hyperlink w:anchor="_VA02_Validar_Rango" w:history="1">
        <w:r w:rsidRPr="00E75515">
          <w:rPr>
            <w:rStyle w:val="Hipervnculo"/>
            <w:b/>
            <w:sz w:val="20"/>
            <w:highlight w:val="cyan"/>
            <w:lang w:val="es-MX"/>
          </w:rPr>
          <w:t>VA02 Validar Rango de Coordenadas Leídas</w:t>
        </w:r>
      </w:hyperlink>
    </w:p>
    <w:p w:rsidR="00D6680F" w:rsidRDefault="00D6680F" w:rsidP="00D6680F">
      <w:pPr>
        <w:pStyle w:val="Prrafodelista"/>
        <w:numPr>
          <w:ilvl w:val="6"/>
          <w:numId w:val="18"/>
        </w:numPr>
        <w:rPr>
          <w:sz w:val="20"/>
          <w:highlight w:val="magenta"/>
          <w:lang w:val="es-MX"/>
        </w:rPr>
      </w:pPr>
      <w:r w:rsidRPr="00695384">
        <w:rPr>
          <w:sz w:val="20"/>
          <w:highlight w:val="magenta"/>
          <w:lang w:val="es-MX"/>
        </w:rPr>
        <w:t xml:space="preserve">Si &lt;se terminó el tiempo de </w:t>
      </w:r>
      <w:proofErr w:type="spellStart"/>
      <w:r w:rsidRPr="00695384">
        <w:rPr>
          <w:sz w:val="20"/>
          <w:highlight w:val="magenta"/>
          <w:lang w:val="es-MX"/>
        </w:rPr>
        <w:t>TimeOutGPS</w:t>
      </w:r>
      <w:proofErr w:type="spellEnd"/>
      <w:r w:rsidRPr="00695384">
        <w:rPr>
          <w:sz w:val="20"/>
          <w:highlight w:val="magenta"/>
          <w:lang w:val="es-MX"/>
        </w:rPr>
        <w:t>&gt; o Si &lt;existe algún problema de conexión&gt;</w:t>
      </w:r>
    </w:p>
    <w:p w:rsidR="00D6680F" w:rsidRDefault="00D6680F" w:rsidP="00D6680F">
      <w:pPr>
        <w:pStyle w:val="Prrafodelista"/>
        <w:numPr>
          <w:ilvl w:val="7"/>
          <w:numId w:val="18"/>
        </w:numPr>
        <w:ind w:left="4253" w:hanging="1733"/>
        <w:rPr>
          <w:sz w:val="20"/>
          <w:highlight w:val="magenta"/>
          <w:lang w:val="es-MX"/>
        </w:rPr>
      </w:pPr>
      <w:r>
        <w:rPr>
          <w:sz w:val="20"/>
          <w:highlight w:val="magenta"/>
          <w:lang w:val="es-MX"/>
        </w:rPr>
        <w:t xml:space="preserve">El sistema presenta el mensaje </w:t>
      </w:r>
      <w:r w:rsidRPr="00695384">
        <w:rPr>
          <w:sz w:val="20"/>
          <w:highlight w:val="magenta"/>
          <w:lang w:val="es-MX"/>
        </w:rPr>
        <w:t>&lt;</w:t>
      </w:r>
      <w:hyperlink r:id="rId16" w:anchor="MP0206" w:history="1">
        <w:r w:rsidRPr="00695384">
          <w:rPr>
            <w:rStyle w:val="Hipervnculo"/>
            <w:b/>
            <w:sz w:val="20"/>
            <w:highlight w:val="magenta"/>
            <w:lang w:val="es-MX"/>
          </w:rPr>
          <w:t>P0206 Conexión con Dispositivo</w:t>
        </w:r>
      </w:hyperlink>
      <w:r w:rsidRPr="00695384">
        <w:rPr>
          <w:sz w:val="20"/>
          <w:highlight w:val="magenta"/>
          <w:lang w:val="es-MX"/>
        </w:rPr>
        <w:t>&gt;</w:t>
      </w:r>
    </w:p>
    <w:p w:rsidR="00695384" w:rsidRPr="00D6680F" w:rsidRDefault="00D6680F" w:rsidP="00D6680F">
      <w:pPr>
        <w:pStyle w:val="Prrafodelista"/>
        <w:numPr>
          <w:ilvl w:val="7"/>
          <w:numId w:val="18"/>
        </w:numPr>
        <w:rPr>
          <w:sz w:val="20"/>
          <w:highlight w:val="magenta"/>
          <w:lang w:val="es-MX"/>
        </w:rPr>
      </w:pPr>
      <w:r>
        <w:rPr>
          <w:sz w:val="20"/>
          <w:highlight w:val="magenta"/>
          <w:lang w:val="es-MX"/>
        </w:rPr>
        <w:t xml:space="preserve">Si &lt;el actor selecciona la opción </w:t>
      </w:r>
      <w:r w:rsidRPr="00D6680F">
        <w:rPr>
          <w:b/>
          <w:sz w:val="20"/>
          <w:highlight w:val="magenta"/>
          <w:lang w:val="es-MX"/>
        </w:rPr>
        <w:t>Si</w:t>
      </w:r>
      <w:r>
        <w:rPr>
          <w:sz w:val="20"/>
          <w:highlight w:val="magenta"/>
          <w:lang w:val="es-MX"/>
        </w:rPr>
        <w:t>&gt;</w:t>
      </w:r>
    </w:p>
    <w:p w:rsidR="00695384" w:rsidRPr="00695384" w:rsidRDefault="00695384" w:rsidP="00D6680F">
      <w:pPr>
        <w:pStyle w:val="Prrafodelista"/>
        <w:numPr>
          <w:ilvl w:val="8"/>
          <w:numId w:val="18"/>
        </w:numPr>
        <w:rPr>
          <w:sz w:val="20"/>
          <w:highlight w:val="magenta"/>
          <w:lang w:val="es-MX"/>
        </w:rPr>
      </w:pPr>
      <w:r w:rsidRPr="00695384">
        <w:rPr>
          <w:sz w:val="20"/>
          <w:highlight w:val="magenta"/>
          <w:lang w:val="es-MX"/>
        </w:rPr>
        <w:t xml:space="preserve">El sistema continúa en el </w:t>
      </w:r>
      <w:r w:rsidRPr="00B45FAE">
        <w:rPr>
          <w:b/>
          <w:sz w:val="20"/>
          <w:highlight w:val="magenta"/>
          <w:lang w:val="es-MX"/>
        </w:rPr>
        <w:t xml:space="preserve">paso </w:t>
      </w:r>
      <w:hyperlink w:anchor="Paso_1_1_1_2_1_1_1" w:history="1">
        <w:r w:rsidR="00347465" w:rsidRPr="00B45FAE">
          <w:rPr>
            <w:rStyle w:val="Hipervnculo"/>
            <w:b/>
            <w:sz w:val="20"/>
            <w:highlight w:val="magenta"/>
            <w:lang w:val="es-MX"/>
          </w:rPr>
          <w:t>1</w:t>
        </w:r>
        <w:r w:rsidRPr="00B45FAE">
          <w:rPr>
            <w:rStyle w:val="Hipervnculo"/>
            <w:b/>
            <w:sz w:val="20"/>
            <w:highlight w:val="magenta"/>
            <w:lang w:val="es-MX"/>
          </w:rPr>
          <w:t>.1.1.</w:t>
        </w:r>
        <w:r w:rsidR="00B45FAE" w:rsidRPr="00B45FAE">
          <w:rPr>
            <w:rStyle w:val="Hipervnculo"/>
            <w:b/>
            <w:sz w:val="20"/>
            <w:highlight w:val="magenta"/>
            <w:lang w:val="es-MX"/>
          </w:rPr>
          <w:t>2.1.1.1</w:t>
        </w:r>
      </w:hyperlink>
      <w:r w:rsidR="00B45FAE">
        <w:rPr>
          <w:b/>
          <w:sz w:val="20"/>
          <w:highlight w:val="magenta"/>
          <w:lang w:val="es-MX"/>
        </w:rPr>
        <w:t xml:space="preserve"> </w:t>
      </w:r>
      <w:r w:rsidRPr="00695384">
        <w:rPr>
          <w:sz w:val="20"/>
          <w:highlight w:val="magenta"/>
          <w:lang w:val="es-MX"/>
        </w:rPr>
        <w:t xml:space="preserve">del flujo alterno opcional </w:t>
      </w:r>
      <w:hyperlink w:anchor="AO01" w:history="1">
        <w:r w:rsidRPr="00695384">
          <w:rPr>
            <w:rStyle w:val="Hipervnculo"/>
            <w:b/>
            <w:sz w:val="20"/>
            <w:szCs w:val="20"/>
            <w:highlight w:val="magenta"/>
          </w:rPr>
          <w:t>AO01 Realizar Visita al Cliente</w:t>
        </w:r>
      </w:hyperlink>
    </w:p>
    <w:p w:rsidR="00695384" w:rsidRPr="00695384" w:rsidRDefault="00695384" w:rsidP="00D6680F">
      <w:pPr>
        <w:pStyle w:val="Prrafodelista"/>
        <w:numPr>
          <w:ilvl w:val="7"/>
          <w:numId w:val="18"/>
        </w:numPr>
        <w:rPr>
          <w:sz w:val="20"/>
          <w:highlight w:val="magenta"/>
          <w:lang w:val="es-MX"/>
        </w:rPr>
      </w:pPr>
      <w:r w:rsidRPr="00695384">
        <w:rPr>
          <w:sz w:val="20"/>
          <w:highlight w:val="magenta"/>
          <w:lang w:val="es-MX"/>
        </w:rPr>
        <w:t xml:space="preserve">Si &lt;el actor selecciona la opción </w:t>
      </w:r>
      <w:r w:rsidRPr="00695384">
        <w:rPr>
          <w:b/>
          <w:sz w:val="20"/>
          <w:highlight w:val="magenta"/>
          <w:lang w:val="es-MX"/>
        </w:rPr>
        <w:t>No</w:t>
      </w:r>
      <w:r w:rsidRPr="00695384">
        <w:rPr>
          <w:sz w:val="20"/>
          <w:highlight w:val="magenta"/>
          <w:lang w:val="es-MX"/>
        </w:rPr>
        <w:t>&gt;</w:t>
      </w:r>
    </w:p>
    <w:p w:rsidR="00695384" w:rsidRPr="00695384" w:rsidRDefault="00695384" w:rsidP="00D6680F">
      <w:pPr>
        <w:pStyle w:val="Prrafodelista"/>
        <w:numPr>
          <w:ilvl w:val="8"/>
          <w:numId w:val="18"/>
        </w:numPr>
        <w:rPr>
          <w:sz w:val="20"/>
          <w:highlight w:val="magenta"/>
          <w:lang w:val="es-MX"/>
        </w:rPr>
      </w:pPr>
      <w:r w:rsidRPr="00695384">
        <w:rPr>
          <w:sz w:val="20"/>
          <w:highlight w:val="magenta"/>
          <w:lang w:val="es-MX"/>
        </w:rPr>
        <w:t>El sistema registra en sesión la siguiente información:</w:t>
      </w:r>
    </w:p>
    <w:p w:rsidR="00695384" w:rsidRPr="00D6680F" w:rsidRDefault="00695384" w:rsidP="00D6680F">
      <w:pPr>
        <w:pStyle w:val="Prrafodelista"/>
        <w:numPr>
          <w:ilvl w:val="8"/>
          <w:numId w:val="18"/>
        </w:numPr>
        <w:ind w:left="4962" w:hanging="2082"/>
        <w:rPr>
          <w:rStyle w:val="Hipervnculo"/>
          <w:color w:val="auto"/>
          <w:sz w:val="20"/>
          <w:highlight w:val="magenta"/>
          <w:u w:val="none"/>
          <w:lang w:val="es-MX"/>
        </w:rPr>
      </w:pPr>
      <w:proofErr w:type="spellStart"/>
      <w:r w:rsidRPr="00AD6AB8">
        <w:rPr>
          <w:sz w:val="20"/>
          <w:highlight w:val="magenta"/>
          <w:lang w:val="es-MX"/>
        </w:rPr>
        <w:t>LecturaPuntoGPS</w:t>
      </w:r>
      <w:proofErr w:type="spellEnd"/>
      <w:r w:rsidRPr="00AD6AB8">
        <w:rPr>
          <w:sz w:val="20"/>
          <w:highlight w:val="magenta"/>
          <w:lang w:val="es-MX"/>
        </w:rPr>
        <w:t xml:space="preserve"> de acuerdo con la regla de negocio </w:t>
      </w:r>
      <w:hyperlink r:id="rId17" w:anchor="RNGEN058" w:history="1">
        <w:r w:rsidRPr="00AD6AB8">
          <w:rPr>
            <w:rStyle w:val="Hipervnculo"/>
            <w:b/>
            <w:sz w:val="20"/>
            <w:highlight w:val="magenta"/>
            <w:lang w:val="es-MX"/>
          </w:rPr>
          <w:t>RNGEN058 Valor por Defecto Falso</w:t>
        </w:r>
      </w:hyperlink>
    </w:p>
    <w:p w:rsidR="00D6680F" w:rsidRDefault="00D6680F" w:rsidP="00D6680F">
      <w:pPr>
        <w:pStyle w:val="Prrafodelista"/>
        <w:numPr>
          <w:ilvl w:val="5"/>
          <w:numId w:val="18"/>
        </w:numPr>
        <w:rPr>
          <w:sz w:val="20"/>
          <w:highlight w:val="blue"/>
          <w:lang w:val="es-MX"/>
        </w:rPr>
      </w:pPr>
      <w:r w:rsidRPr="00F46E7A">
        <w:rPr>
          <w:sz w:val="20"/>
          <w:highlight w:val="blue"/>
          <w:lang w:val="es-MX"/>
        </w:rPr>
        <w:t xml:space="preserve">Si &lt;el usuario </w:t>
      </w:r>
      <w:r w:rsidRPr="00F46E7A">
        <w:rPr>
          <w:b/>
          <w:sz w:val="20"/>
          <w:highlight w:val="blue"/>
          <w:lang w:val="es-MX"/>
        </w:rPr>
        <w:t>no</w:t>
      </w:r>
      <w:r w:rsidRPr="00F46E7A">
        <w:rPr>
          <w:sz w:val="20"/>
          <w:highlight w:val="blue"/>
          <w:lang w:val="es-MX"/>
        </w:rPr>
        <w:t xml:space="preserve"> </w:t>
      </w:r>
      <w:r w:rsidRPr="00F46E7A">
        <w:rPr>
          <w:b/>
          <w:sz w:val="20"/>
          <w:highlight w:val="blue"/>
          <w:lang w:val="es-MX"/>
        </w:rPr>
        <w:t>enciende</w:t>
      </w:r>
      <w:r w:rsidRPr="00F46E7A">
        <w:rPr>
          <w:sz w:val="20"/>
          <w:highlight w:val="blue"/>
          <w:lang w:val="es-MX"/>
        </w:rPr>
        <w:t xml:space="preserve"> el GPS</w:t>
      </w:r>
      <w:r w:rsidR="008C0C5B">
        <w:rPr>
          <w:sz w:val="20"/>
          <w:highlight w:val="blue"/>
          <w:lang w:val="es-MX"/>
        </w:rPr>
        <w:t xml:space="preserve"> </w:t>
      </w:r>
      <w:r w:rsidR="008C0C5B" w:rsidRPr="008C0C5B">
        <w:rPr>
          <w:sz w:val="20"/>
          <w:highlight w:val="red"/>
          <w:lang w:val="es-MX"/>
        </w:rPr>
        <w:t>(</w:t>
      </w:r>
      <w:r w:rsidR="00FC66EA">
        <w:rPr>
          <w:sz w:val="20"/>
          <w:highlight w:val="red"/>
          <w:lang w:val="es-MX"/>
        </w:rPr>
        <w:t xml:space="preserve"> Presiona </w:t>
      </w:r>
      <w:r w:rsidR="008C0C5B" w:rsidRPr="008C0C5B">
        <w:rPr>
          <w:sz w:val="20"/>
          <w:highlight w:val="red"/>
          <w:lang w:val="es-MX"/>
        </w:rPr>
        <w:t xml:space="preserve">Regresar </w:t>
      </w:r>
      <w:r w:rsidR="00FC66EA">
        <w:rPr>
          <w:sz w:val="20"/>
          <w:highlight w:val="red"/>
          <w:lang w:val="es-MX"/>
        </w:rPr>
        <w:t>en la</w:t>
      </w:r>
      <w:r w:rsidR="008C0C5B" w:rsidRPr="008C0C5B">
        <w:rPr>
          <w:sz w:val="20"/>
          <w:highlight w:val="red"/>
          <w:lang w:val="es-MX"/>
        </w:rPr>
        <w:t xml:space="preserve"> pantalla de configuración del encendido del GPS)</w:t>
      </w:r>
      <w:r w:rsidRPr="00F46E7A">
        <w:rPr>
          <w:sz w:val="20"/>
          <w:highlight w:val="blue"/>
          <w:lang w:val="es-MX"/>
        </w:rPr>
        <w:t>&gt;</w:t>
      </w:r>
    </w:p>
    <w:p w:rsidR="00174EDD" w:rsidRPr="00FC66EA" w:rsidRDefault="00CA0359" w:rsidP="00FC66EA">
      <w:pPr>
        <w:pStyle w:val="Prrafodelista"/>
        <w:numPr>
          <w:ilvl w:val="6"/>
          <w:numId w:val="18"/>
        </w:numPr>
        <w:ind w:left="3544" w:hanging="1384"/>
        <w:rPr>
          <w:sz w:val="20"/>
          <w:highlight w:val="red"/>
          <w:lang w:val="es-MX"/>
        </w:rPr>
      </w:pPr>
      <w:r w:rsidRPr="00CA0359">
        <w:rPr>
          <w:sz w:val="20"/>
          <w:highlight w:val="red"/>
          <w:lang w:val="es-MX"/>
        </w:rPr>
        <w:t xml:space="preserve">El sistema extiende su funcionalidad al caso de uso </w:t>
      </w:r>
      <w:hyperlink r:id="rId18" w:history="1">
        <w:r w:rsidRPr="00FC66EA">
          <w:rPr>
            <w:rStyle w:val="Hipervnculo"/>
            <w:b/>
            <w:sz w:val="20"/>
            <w:highlight w:val="red"/>
            <w:lang w:val="es-MX"/>
          </w:rPr>
          <w:t>CUROLMOV01_ Acceder al Sistema</w:t>
        </w:r>
      </w:hyperlink>
    </w:p>
    <w:p w:rsidR="00D6680F" w:rsidRPr="00FC66EA" w:rsidRDefault="00D6680F" w:rsidP="00F46E7A">
      <w:pPr>
        <w:pStyle w:val="Prrafodelista"/>
        <w:numPr>
          <w:ilvl w:val="6"/>
          <w:numId w:val="18"/>
        </w:numPr>
        <w:ind w:left="3544" w:hanging="1384"/>
        <w:rPr>
          <w:strike/>
          <w:sz w:val="20"/>
          <w:highlight w:val="red"/>
          <w:lang w:val="es-MX"/>
        </w:rPr>
      </w:pPr>
      <w:r w:rsidRPr="00FC66EA">
        <w:rPr>
          <w:strike/>
          <w:sz w:val="20"/>
          <w:highlight w:val="red"/>
          <w:lang w:val="es-MX"/>
        </w:rPr>
        <w:t xml:space="preserve">El sistema continúa en el paso </w:t>
      </w:r>
      <w:hyperlink w:anchor="Paso_1_2" w:history="1">
        <w:r w:rsidRPr="00FC66EA">
          <w:rPr>
            <w:rStyle w:val="Hipervnculo"/>
            <w:b/>
            <w:strike/>
            <w:sz w:val="20"/>
            <w:highlight w:val="red"/>
            <w:lang w:val="es-MX"/>
          </w:rPr>
          <w:t>1.2</w:t>
        </w:r>
      </w:hyperlink>
      <w:r w:rsidRPr="00FC66EA">
        <w:rPr>
          <w:strike/>
          <w:sz w:val="20"/>
          <w:highlight w:val="red"/>
          <w:lang w:val="es-MX"/>
        </w:rPr>
        <w:t xml:space="preserve"> del flujo alterno opcional </w:t>
      </w:r>
      <w:hyperlink w:anchor="AO01" w:history="1">
        <w:r w:rsidRPr="00FC66EA">
          <w:rPr>
            <w:rStyle w:val="Hipervnculo"/>
            <w:b/>
            <w:strike/>
            <w:sz w:val="20"/>
            <w:highlight w:val="red"/>
            <w:lang w:val="es-MX"/>
          </w:rPr>
          <w:t>AO01 Realizar Visita al Cliente</w:t>
        </w:r>
      </w:hyperlink>
    </w:p>
    <w:p w:rsidR="00F46E7A" w:rsidRPr="008C0C5B" w:rsidRDefault="00D6680F" w:rsidP="00D6680F">
      <w:pPr>
        <w:pStyle w:val="Prrafodelista"/>
        <w:numPr>
          <w:ilvl w:val="3"/>
          <w:numId w:val="18"/>
        </w:numPr>
        <w:rPr>
          <w:strike/>
          <w:sz w:val="20"/>
          <w:highlight w:val="red"/>
          <w:lang w:val="es-MX"/>
        </w:rPr>
      </w:pPr>
      <w:r w:rsidRPr="008C0C5B">
        <w:rPr>
          <w:strike/>
          <w:sz w:val="20"/>
          <w:highlight w:val="red"/>
          <w:lang w:val="es-MX"/>
        </w:rPr>
        <w:t>Si &lt;</w:t>
      </w:r>
      <w:r w:rsidR="00F46E7A" w:rsidRPr="008C0C5B">
        <w:rPr>
          <w:strike/>
          <w:sz w:val="20"/>
          <w:highlight w:val="red"/>
          <w:lang w:val="es-MX"/>
        </w:rPr>
        <w:t>el usuario selecciona “No”&gt;</w:t>
      </w:r>
      <w:r w:rsidR="008C0C5B" w:rsidRPr="008C0C5B">
        <w:rPr>
          <w:strike/>
          <w:sz w:val="20"/>
          <w:highlight w:val="red"/>
          <w:lang w:val="es-MX"/>
        </w:rPr>
        <w:t xml:space="preserve"> </w:t>
      </w:r>
      <w:r w:rsidR="008C0C5B" w:rsidRPr="00FC66EA">
        <w:rPr>
          <w:b/>
          <w:sz w:val="20"/>
          <w:highlight w:val="red"/>
          <w:lang w:val="es-MX"/>
        </w:rPr>
        <w:t>Nota: Se deshabilita la opción “No”.</w:t>
      </w:r>
    </w:p>
    <w:p w:rsidR="00D6680F" w:rsidRPr="008C0C5B" w:rsidRDefault="00F46E7A" w:rsidP="00F46E7A">
      <w:pPr>
        <w:pStyle w:val="Prrafodelista"/>
        <w:numPr>
          <w:ilvl w:val="4"/>
          <w:numId w:val="18"/>
        </w:numPr>
        <w:ind w:left="2835" w:hanging="1395"/>
        <w:rPr>
          <w:strike/>
          <w:sz w:val="20"/>
          <w:highlight w:val="red"/>
          <w:lang w:val="es-MX"/>
        </w:rPr>
      </w:pPr>
      <w:r w:rsidRPr="008C0C5B">
        <w:rPr>
          <w:strike/>
          <w:sz w:val="20"/>
          <w:highlight w:val="red"/>
          <w:lang w:val="es-MX"/>
        </w:rPr>
        <w:t xml:space="preserve">El sistema continúa en el paso </w:t>
      </w:r>
      <w:r w:rsidR="00D6680F" w:rsidRPr="008C0C5B">
        <w:rPr>
          <w:strike/>
          <w:sz w:val="20"/>
          <w:highlight w:val="red"/>
          <w:lang w:val="es-MX"/>
        </w:rPr>
        <w:t xml:space="preserve"> </w:t>
      </w:r>
      <w:hyperlink w:anchor="Paso_1_2" w:history="1">
        <w:r w:rsidRPr="008C0C5B">
          <w:rPr>
            <w:rStyle w:val="Hipervnculo"/>
            <w:b/>
            <w:strike/>
            <w:sz w:val="20"/>
            <w:highlight w:val="red"/>
            <w:lang w:val="es-MX"/>
          </w:rPr>
          <w:t>1.2</w:t>
        </w:r>
      </w:hyperlink>
      <w:r w:rsidRPr="008C0C5B">
        <w:rPr>
          <w:strike/>
          <w:sz w:val="20"/>
          <w:highlight w:val="red"/>
          <w:lang w:val="es-MX"/>
        </w:rPr>
        <w:t xml:space="preserve"> del flujo alterno opcional </w:t>
      </w:r>
      <w:hyperlink w:anchor="AO01" w:history="1">
        <w:r w:rsidRPr="008C0C5B">
          <w:rPr>
            <w:rStyle w:val="Hipervnculo"/>
            <w:b/>
            <w:strike/>
            <w:sz w:val="20"/>
            <w:highlight w:val="red"/>
            <w:lang w:val="es-MX"/>
          </w:rPr>
          <w:t>AO01 Realizar Visita al Cliente</w:t>
        </w:r>
      </w:hyperlink>
    </w:p>
    <w:p w:rsidR="0070729B" w:rsidRDefault="0070729B" w:rsidP="0070729B">
      <w:pPr>
        <w:pStyle w:val="Prrafodelista"/>
        <w:numPr>
          <w:ilvl w:val="1"/>
          <w:numId w:val="18"/>
        </w:numPr>
        <w:rPr>
          <w:sz w:val="20"/>
          <w:lang w:val="es-MX"/>
        </w:rPr>
      </w:pPr>
      <w:bookmarkStart w:id="32" w:name="Paso_1_2"/>
      <w:bookmarkEnd w:id="32"/>
      <w:r>
        <w:rPr>
          <w:sz w:val="20"/>
          <w:lang w:val="es-MX"/>
        </w:rPr>
        <w:t>El sistema registra la siguiente información:</w:t>
      </w:r>
    </w:p>
    <w:p w:rsidR="0070729B" w:rsidRPr="008F2326" w:rsidRDefault="0070729B" w:rsidP="0070729B">
      <w:pPr>
        <w:pStyle w:val="Prrafodelista"/>
        <w:numPr>
          <w:ilvl w:val="2"/>
          <w:numId w:val="18"/>
        </w:numPr>
        <w:rPr>
          <w:b/>
          <w:sz w:val="20"/>
          <w:lang w:val="es-MX"/>
        </w:rPr>
      </w:pPr>
      <w:r w:rsidRPr="008F2326">
        <w:rPr>
          <w:b/>
          <w:sz w:val="20"/>
          <w:lang w:val="es-MX"/>
        </w:rPr>
        <w:t>Visita</w:t>
      </w:r>
    </w:p>
    <w:p w:rsidR="0070729B" w:rsidRDefault="0070729B" w:rsidP="0070729B">
      <w:pPr>
        <w:pStyle w:val="Prrafodelista"/>
        <w:numPr>
          <w:ilvl w:val="3"/>
          <w:numId w:val="18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VisitaClave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9" w:anchor="RNGEN009" w:history="1">
        <w:r w:rsidRPr="000318AA">
          <w:rPr>
            <w:rStyle w:val="Hipervnculo"/>
            <w:b/>
            <w:sz w:val="20"/>
            <w:lang w:val="es-MX"/>
          </w:rPr>
          <w:t>RNGEN009 Identificador Único</w:t>
        </w:r>
      </w:hyperlink>
    </w:p>
    <w:p w:rsidR="0070729B" w:rsidRDefault="0070729B" w:rsidP="0070729B">
      <w:pPr>
        <w:pStyle w:val="Prrafodelista"/>
        <w:numPr>
          <w:ilvl w:val="3"/>
          <w:numId w:val="18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 xml:space="preserve">DiaClave de acuerdo con la regla de negocio </w:t>
      </w:r>
      <w:hyperlink r:id="rId20" w:anchor="RNROLMOV047" w:history="1">
        <w:r w:rsidRPr="000318AA">
          <w:rPr>
            <w:rStyle w:val="Hipervnculo"/>
            <w:b/>
            <w:sz w:val="20"/>
            <w:lang w:val="es-MX"/>
          </w:rPr>
          <w:t>RNROLMOV047 Día Actual o Día Seleccionado</w:t>
        </w:r>
      </w:hyperlink>
    </w:p>
    <w:p w:rsidR="0070729B" w:rsidRDefault="0070729B" w:rsidP="0070729B">
      <w:pPr>
        <w:pStyle w:val="Prrafodelista"/>
        <w:numPr>
          <w:ilvl w:val="3"/>
          <w:numId w:val="18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1" w:anchor="RNGEN093" w:history="1">
        <w:r w:rsidRPr="009035F0">
          <w:rPr>
            <w:rStyle w:val="Hipervnculo"/>
            <w:b/>
            <w:sz w:val="20"/>
            <w:lang w:val="es-MX"/>
          </w:rPr>
          <w:t>RNGEN093 Cliente Seleccionado</w:t>
        </w:r>
      </w:hyperlink>
    </w:p>
    <w:p w:rsidR="0070729B" w:rsidRDefault="0070729B" w:rsidP="0070729B">
      <w:pPr>
        <w:pStyle w:val="Prrafodelista"/>
        <w:numPr>
          <w:ilvl w:val="3"/>
          <w:numId w:val="18"/>
        </w:numPr>
        <w:ind w:left="2127" w:hanging="1047"/>
        <w:rPr>
          <w:sz w:val="20"/>
          <w:lang w:val="es-MX"/>
        </w:rPr>
      </w:pPr>
      <w:proofErr w:type="spellStart"/>
      <w:r>
        <w:rPr>
          <w:sz w:val="20"/>
          <w:lang w:val="es-MX"/>
        </w:rPr>
        <w:t>VendedorId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2" w:anchor="RNGEN094" w:history="1">
        <w:r w:rsidRPr="00506206">
          <w:rPr>
            <w:rStyle w:val="Hipervnculo"/>
            <w:b/>
            <w:sz w:val="20"/>
            <w:lang w:val="es-MX"/>
          </w:rPr>
          <w:t xml:space="preserve">RNGEN094 Usuario </w:t>
        </w:r>
        <w:proofErr w:type="spellStart"/>
        <w:r w:rsidRPr="00506206">
          <w:rPr>
            <w:rStyle w:val="Hipervnculo"/>
            <w:b/>
            <w:sz w:val="20"/>
            <w:lang w:val="es-MX"/>
          </w:rPr>
          <w:t>Logeado</w:t>
        </w:r>
        <w:proofErr w:type="spellEnd"/>
        <w:r w:rsidRPr="00506206">
          <w:rPr>
            <w:rStyle w:val="Hipervnculo"/>
            <w:b/>
            <w:sz w:val="20"/>
            <w:lang w:val="es-MX"/>
          </w:rPr>
          <w:t xml:space="preserve"> en Sistema</w:t>
        </w:r>
      </w:hyperlink>
    </w:p>
    <w:p w:rsidR="0070729B" w:rsidRDefault="0070729B" w:rsidP="0070729B">
      <w:pPr>
        <w:pStyle w:val="Prrafodelista"/>
        <w:numPr>
          <w:ilvl w:val="3"/>
          <w:numId w:val="18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RUTClave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3" w:anchor="RNGEN095" w:history="1">
        <w:r w:rsidRPr="00506206">
          <w:rPr>
            <w:rStyle w:val="Hipervnculo"/>
            <w:b/>
            <w:sz w:val="20"/>
            <w:lang w:val="es-MX"/>
          </w:rPr>
          <w:t>RNGEN095 Ruta Seleccionada</w:t>
        </w:r>
      </w:hyperlink>
    </w:p>
    <w:p w:rsidR="0070729B" w:rsidRDefault="0070729B" w:rsidP="0070729B">
      <w:pPr>
        <w:pStyle w:val="Prrafodelista"/>
        <w:numPr>
          <w:ilvl w:val="3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 xml:space="preserve">Numero de acuerdo con la regla de negocio </w:t>
      </w:r>
      <w:hyperlink r:id="rId24" w:anchor="RNGEN096" w:history="1">
        <w:r w:rsidRPr="00506206">
          <w:rPr>
            <w:rStyle w:val="Hipervnculo"/>
            <w:b/>
            <w:sz w:val="20"/>
            <w:lang w:val="es-MX"/>
          </w:rPr>
          <w:t>RNGEN096 Número de Visita</w:t>
        </w:r>
      </w:hyperlink>
    </w:p>
    <w:p w:rsidR="0070729B" w:rsidRPr="0072350B" w:rsidRDefault="0070729B" w:rsidP="0070729B">
      <w:pPr>
        <w:pStyle w:val="Prrafodelista"/>
        <w:numPr>
          <w:ilvl w:val="3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sz w:val="20"/>
          <w:lang w:val="es-MX"/>
        </w:rPr>
        <w:t>FechaHoraInicial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5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72350B" w:rsidRDefault="0072350B" w:rsidP="0070729B">
      <w:pPr>
        <w:pStyle w:val="Prrafodelista"/>
        <w:numPr>
          <w:ilvl w:val="3"/>
          <w:numId w:val="18"/>
        </w:numPr>
        <w:rPr>
          <w:sz w:val="20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FechaHoraFinal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de acuerdo con la regla de negocio </w:t>
      </w:r>
      <w:hyperlink r:id="rId26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70729B" w:rsidRPr="00C82C49" w:rsidRDefault="0070729B" w:rsidP="0070729B">
      <w:pPr>
        <w:pStyle w:val="Prrafodelista"/>
        <w:numPr>
          <w:ilvl w:val="3"/>
          <w:numId w:val="18"/>
        </w:numPr>
        <w:ind w:left="2127" w:hanging="1047"/>
        <w:rPr>
          <w:sz w:val="20"/>
          <w:lang w:val="es-MX"/>
        </w:rPr>
      </w:pPr>
      <w:proofErr w:type="spellStart"/>
      <w:r>
        <w:rPr>
          <w:sz w:val="20"/>
          <w:lang w:val="es-MX"/>
        </w:rPr>
        <w:t>TipoEstado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7" w:anchor="RNADMESC030" w:history="1">
        <w:r w:rsidRPr="001E4085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70729B" w:rsidRDefault="0070729B" w:rsidP="0070729B">
      <w:pPr>
        <w:pStyle w:val="Prrafodelista"/>
        <w:numPr>
          <w:ilvl w:val="3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ClienteFueraFrecuencia</w:t>
      </w:r>
      <w:proofErr w:type="spellEnd"/>
      <w:r>
        <w:rPr>
          <w:sz w:val="20"/>
          <w:lang w:val="es-MX"/>
        </w:rPr>
        <w:t>=Verdadero&gt;</w:t>
      </w:r>
    </w:p>
    <w:p w:rsidR="0070729B" w:rsidRPr="00461539" w:rsidRDefault="0070729B" w:rsidP="00AE6476">
      <w:pPr>
        <w:pStyle w:val="Prrafodelista"/>
        <w:numPr>
          <w:ilvl w:val="4"/>
          <w:numId w:val="18"/>
        </w:numPr>
        <w:ind w:left="2835" w:hanging="1395"/>
        <w:rPr>
          <w:sz w:val="20"/>
          <w:lang w:val="es-MX"/>
        </w:rPr>
      </w:pPr>
      <w:proofErr w:type="spellStart"/>
      <w:r>
        <w:rPr>
          <w:sz w:val="20"/>
          <w:lang w:val="es-MX"/>
        </w:rPr>
        <w:t>FueraFrecuencia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8" w:anchor="RNADMESC030" w:history="1">
        <w:r w:rsidRPr="00BF5CEA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70729B" w:rsidRDefault="0070729B" w:rsidP="0070729B">
      <w:pPr>
        <w:pStyle w:val="Prrafodelista"/>
        <w:numPr>
          <w:ilvl w:val="3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ClienteFueraFrecuencia</w:t>
      </w:r>
      <w:proofErr w:type="spellEnd"/>
      <w:r>
        <w:rPr>
          <w:sz w:val="20"/>
          <w:lang w:val="es-MX"/>
        </w:rPr>
        <w:t>=Falso&gt;</w:t>
      </w:r>
    </w:p>
    <w:p w:rsidR="0070729B" w:rsidRPr="00461539" w:rsidRDefault="0070729B" w:rsidP="00AE6476">
      <w:pPr>
        <w:pStyle w:val="Prrafodelista"/>
        <w:numPr>
          <w:ilvl w:val="4"/>
          <w:numId w:val="18"/>
        </w:numPr>
        <w:ind w:left="2835" w:hanging="1395"/>
        <w:rPr>
          <w:sz w:val="20"/>
          <w:lang w:val="es-MX"/>
        </w:rPr>
      </w:pPr>
      <w:proofErr w:type="spellStart"/>
      <w:r>
        <w:rPr>
          <w:sz w:val="20"/>
          <w:lang w:val="es-MX"/>
        </w:rPr>
        <w:t>FueraFrecuencia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9" w:anchor="RNGEN041" w:history="1">
        <w:r w:rsidRPr="00461539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482BD9" w:rsidRPr="00F040F5" w:rsidRDefault="00482BD9" w:rsidP="00482BD9">
      <w:pPr>
        <w:pStyle w:val="Prrafodelista"/>
        <w:numPr>
          <w:ilvl w:val="3"/>
          <w:numId w:val="18"/>
        </w:numPr>
        <w:rPr>
          <w:sz w:val="20"/>
          <w:highlight w:val="yellow"/>
          <w:lang w:val="es-MX"/>
        </w:rPr>
      </w:pPr>
      <w:proofErr w:type="spellStart"/>
      <w:r w:rsidRPr="00F040F5">
        <w:rPr>
          <w:sz w:val="20"/>
          <w:highlight w:val="yellow"/>
          <w:lang w:val="es-MX"/>
        </w:rPr>
        <w:t>LecturaCodigo</w:t>
      </w:r>
      <w:proofErr w:type="spellEnd"/>
      <w:r w:rsidRPr="00F040F5">
        <w:rPr>
          <w:sz w:val="20"/>
          <w:highlight w:val="yellow"/>
          <w:lang w:val="es-MX"/>
        </w:rPr>
        <w:t xml:space="preserve"> de acuerdo con la regla de negocio </w:t>
      </w:r>
      <w:hyperlink r:id="rId30" w:anchor="RNGEN059" w:history="1">
        <w:r w:rsidRPr="00F040F5">
          <w:rPr>
            <w:rStyle w:val="Hipervnculo"/>
            <w:b/>
            <w:sz w:val="20"/>
            <w:highlight w:val="yellow"/>
            <w:lang w:val="es-MX"/>
          </w:rPr>
          <w:t>RNGEN131 Tipo de Captura de Código de Barras</w:t>
        </w:r>
      </w:hyperlink>
    </w:p>
    <w:p w:rsidR="009E3871" w:rsidRPr="009E3871" w:rsidRDefault="009E3871" w:rsidP="009E3871">
      <w:pPr>
        <w:pStyle w:val="Prrafodelista"/>
        <w:numPr>
          <w:ilvl w:val="4"/>
          <w:numId w:val="18"/>
        </w:numPr>
        <w:rPr>
          <w:sz w:val="20"/>
          <w:highlight w:val="magenta"/>
          <w:lang w:val="es-MX"/>
        </w:rPr>
      </w:pPr>
      <w:r w:rsidRPr="009E3871">
        <w:rPr>
          <w:sz w:val="20"/>
          <w:highlight w:val="magenta"/>
          <w:lang w:val="es-MX"/>
        </w:rPr>
        <w:t>Si &lt;</w:t>
      </w:r>
      <w:proofErr w:type="spellStart"/>
      <w:r w:rsidRPr="009E3871">
        <w:rPr>
          <w:sz w:val="20"/>
          <w:highlight w:val="magenta"/>
          <w:lang w:val="es-MX"/>
        </w:rPr>
        <w:t>LecturaPuntoGPS</w:t>
      </w:r>
      <w:proofErr w:type="spellEnd"/>
      <w:r w:rsidRPr="009E3871">
        <w:rPr>
          <w:sz w:val="20"/>
          <w:highlight w:val="magenta"/>
          <w:lang w:val="es-MX"/>
        </w:rPr>
        <w:t xml:space="preserve"> = Falso&gt;</w:t>
      </w:r>
    </w:p>
    <w:p w:rsidR="009E3871" w:rsidRPr="009E3871" w:rsidRDefault="009E3871" w:rsidP="009E3871">
      <w:pPr>
        <w:pStyle w:val="Prrafodelista"/>
        <w:numPr>
          <w:ilvl w:val="5"/>
          <w:numId w:val="18"/>
        </w:numPr>
        <w:rPr>
          <w:sz w:val="20"/>
          <w:highlight w:val="magenta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GPSLeido</w:t>
      </w:r>
      <w:proofErr w:type="spellEnd"/>
      <w:r w:rsidRPr="009E3871">
        <w:rPr>
          <w:sz w:val="20"/>
          <w:highlight w:val="magenta"/>
          <w:lang w:val="es-MX"/>
        </w:rPr>
        <w:t xml:space="preserve"> de acuerdo con la regla de negocio </w:t>
      </w:r>
      <w:hyperlink r:id="rId31" w:anchor="RNGEN041" w:history="1">
        <w:r w:rsidRPr="009E3871">
          <w:rPr>
            <w:rStyle w:val="Hipervnculo"/>
            <w:b/>
            <w:sz w:val="20"/>
            <w:highlight w:val="magenta"/>
            <w:lang w:val="es-MX"/>
          </w:rPr>
          <w:t>RNGEN041 Valor por Defecto Cero</w:t>
        </w:r>
      </w:hyperlink>
    </w:p>
    <w:p w:rsidR="009E3871" w:rsidRPr="009E3871" w:rsidRDefault="009E3871" w:rsidP="009E3871">
      <w:pPr>
        <w:pStyle w:val="Prrafodelista"/>
        <w:numPr>
          <w:ilvl w:val="4"/>
          <w:numId w:val="18"/>
        </w:numPr>
        <w:rPr>
          <w:sz w:val="20"/>
          <w:highlight w:val="magenta"/>
          <w:lang w:val="es-MX"/>
        </w:rPr>
      </w:pPr>
      <w:r w:rsidRPr="009E3871">
        <w:rPr>
          <w:sz w:val="20"/>
          <w:highlight w:val="magenta"/>
          <w:lang w:val="es-MX"/>
        </w:rPr>
        <w:t>Si &lt;</w:t>
      </w:r>
      <w:proofErr w:type="spellStart"/>
      <w:r w:rsidRPr="009E3871">
        <w:rPr>
          <w:sz w:val="20"/>
          <w:highlight w:val="magenta"/>
          <w:lang w:val="es-MX"/>
        </w:rPr>
        <w:t>LecturaPuntoGPS</w:t>
      </w:r>
      <w:proofErr w:type="spellEnd"/>
      <w:r w:rsidRPr="009E3871">
        <w:rPr>
          <w:sz w:val="20"/>
          <w:highlight w:val="magenta"/>
          <w:lang w:val="es-MX"/>
        </w:rPr>
        <w:t xml:space="preserve"> = Verdadero&gt;</w:t>
      </w:r>
    </w:p>
    <w:p w:rsidR="009E3871" w:rsidRPr="009E3871" w:rsidRDefault="009E3871" w:rsidP="009E3871">
      <w:pPr>
        <w:pStyle w:val="Prrafodelista"/>
        <w:numPr>
          <w:ilvl w:val="5"/>
          <w:numId w:val="18"/>
        </w:numPr>
        <w:rPr>
          <w:sz w:val="20"/>
          <w:highlight w:val="magenta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GPSLeido</w:t>
      </w:r>
      <w:proofErr w:type="spellEnd"/>
      <w:r w:rsidRPr="009E3871">
        <w:rPr>
          <w:sz w:val="20"/>
          <w:highlight w:val="magenta"/>
          <w:lang w:val="es-MX"/>
        </w:rPr>
        <w:t xml:space="preserve"> de acuerdo con la regla de negocio </w:t>
      </w:r>
      <w:hyperlink r:id="rId32" w:anchor="RNADMESC030" w:history="1">
        <w:r w:rsidRPr="009E3871">
          <w:rPr>
            <w:rStyle w:val="Hipervnculo"/>
            <w:b/>
            <w:sz w:val="20"/>
            <w:highlight w:val="magenta"/>
            <w:lang w:val="es-MX"/>
          </w:rPr>
          <w:t>RNADMESC030 Valor por Defecto Uno</w:t>
        </w:r>
      </w:hyperlink>
    </w:p>
    <w:p w:rsidR="0057203D" w:rsidRPr="0057203D" w:rsidRDefault="0057203D" w:rsidP="00D7347D">
      <w:pPr>
        <w:pStyle w:val="Prrafodelista"/>
        <w:numPr>
          <w:ilvl w:val="3"/>
          <w:numId w:val="18"/>
        </w:numPr>
        <w:ind w:left="2127" w:hanging="1047"/>
        <w:rPr>
          <w:sz w:val="20"/>
          <w:highlight w:val="darkYellow"/>
          <w:lang w:val="es-MX"/>
        </w:rPr>
      </w:pPr>
      <w:proofErr w:type="spellStart"/>
      <w:r w:rsidRPr="0057203D">
        <w:rPr>
          <w:sz w:val="20"/>
          <w:highlight w:val="darkYellow"/>
          <w:lang w:val="es-MX"/>
        </w:rPr>
        <w:t>HorarioProgramadoVisita</w:t>
      </w:r>
      <w:proofErr w:type="spellEnd"/>
      <w:r>
        <w:rPr>
          <w:sz w:val="20"/>
          <w:highlight w:val="darkYellow"/>
          <w:lang w:val="es-MX"/>
        </w:rPr>
        <w:t xml:space="preserve"> = </w:t>
      </w:r>
      <w:r w:rsidR="00792F89">
        <w:rPr>
          <w:sz w:val="20"/>
          <w:highlight w:val="darkYellow"/>
          <w:lang w:val="es-MX"/>
        </w:rPr>
        <w:t>&lt;</w:t>
      </w:r>
      <w:proofErr w:type="spellStart"/>
      <w:r w:rsidR="00792F89">
        <w:rPr>
          <w:sz w:val="20"/>
          <w:highlight w:val="darkYellow"/>
          <w:lang w:val="es-MX"/>
        </w:rPr>
        <w:t>Agenda.HorarioVisita</w:t>
      </w:r>
      <w:proofErr w:type="spellEnd"/>
      <w:r w:rsidR="00792F89">
        <w:rPr>
          <w:sz w:val="20"/>
          <w:highlight w:val="darkYellow"/>
          <w:lang w:val="es-MX"/>
        </w:rPr>
        <w:t>&gt; donde &lt;</w:t>
      </w:r>
      <w:proofErr w:type="spellStart"/>
      <w:r w:rsidR="00792F89">
        <w:rPr>
          <w:sz w:val="20"/>
          <w:highlight w:val="darkYellow"/>
          <w:lang w:val="es-MX"/>
        </w:rPr>
        <w:t>Agenda.DiaClave</w:t>
      </w:r>
      <w:proofErr w:type="spellEnd"/>
      <w:r w:rsidR="00792F89">
        <w:rPr>
          <w:sz w:val="20"/>
          <w:highlight w:val="darkYellow"/>
          <w:lang w:val="es-MX"/>
        </w:rPr>
        <w:t xml:space="preserve"> = DiaClave registrado en sesión&gt; y &lt;</w:t>
      </w:r>
      <w:proofErr w:type="spellStart"/>
      <w:r w:rsidR="00792F89">
        <w:rPr>
          <w:sz w:val="20"/>
          <w:highlight w:val="darkYellow"/>
          <w:lang w:val="es-MX"/>
        </w:rPr>
        <w:t>Agenda.RUTClave</w:t>
      </w:r>
      <w:proofErr w:type="spellEnd"/>
      <w:r w:rsidR="00792F89">
        <w:rPr>
          <w:sz w:val="20"/>
          <w:highlight w:val="darkYellow"/>
          <w:lang w:val="es-MX"/>
        </w:rPr>
        <w:t xml:space="preserve"> = </w:t>
      </w:r>
      <w:proofErr w:type="spellStart"/>
      <w:r w:rsidR="00792F89">
        <w:rPr>
          <w:sz w:val="20"/>
          <w:highlight w:val="darkYellow"/>
          <w:lang w:val="es-MX"/>
        </w:rPr>
        <w:t>RUTClave</w:t>
      </w:r>
      <w:proofErr w:type="spellEnd"/>
      <w:r w:rsidR="00792F89">
        <w:rPr>
          <w:sz w:val="20"/>
          <w:highlight w:val="darkYellow"/>
          <w:lang w:val="es-MX"/>
        </w:rPr>
        <w:t xml:space="preserve"> registrado en sesión&gt; y &lt;</w:t>
      </w:r>
      <w:proofErr w:type="spellStart"/>
      <w:r w:rsidR="00792F89">
        <w:rPr>
          <w:sz w:val="20"/>
          <w:highlight w:val="darkYellow"/>
          <w:lang w:val="es-MX"/>
        </w:rPr>
        <w:t>Agenda.ClienteClave</w:t>
      </w:r>
      <w:proofErr w:type="spellEnd"/>
      <w:r w:rsidR="00792F89">
        <w:rPr>
          <w:sz w:val="20"/>
          <w:highlight w:val="darkYellow"/>
          <w:lang w:val="es-MX"/>
        </w:rPr>
        <w:t xml:space="preserve"> = </w:t>
      </w:r>
      <w:proofErr w:type="spellStart"/>
      <w:r w:rsidR="00792F89">
        <w:rPr>
          <w:sz w:val="20"/>
          <w:highlight w:val="darkYellow"/>
          <w:lang w:val="es-MX"/>
        </w:rPr>
        <w:t>ClienteClave</w:t>
      </w:r>
      <w:proofErr w:type="spellEnd"/>
      <w:r w:rsidR="00792F89">
        <w:rPr>
          <w:sz w:val="20"/>
          <w:highlight w:val="darkYellow"/>
          <w:lang w:val="es-MX"/>
        </w:rPr>
        <w:t xml:space="preserve"> registrado en sesión&gt;. Si </w:t>
      </w:r>
      <w:r w:rsidR="00792F89">
        <w:rPr>
          <w:sz w:val="20"/>
          <w:highlight w:val="darkYellow"/>
          <w:lang w:val="es-MX"/>
        </w:rPr>
        <w:t>&lt;</w:t>
      </w:r>
      <w:proofErr w:type="spellStart"/>
      <w:r w:rsidR="00792F89">
        <w:rPr>
          <w:sz w:val="20"/>
          <w:highlight w:val="darkYellow"/>
          <w:lang w:val="es-MX"/>
        </w:rPr>
        <w:t>Agenda.HorarioVisita</w:t>
      </w:r>
      <w:proofErr w:type="spellEnd"/>
      <w:r w:rsidR="00792F89">
        <w:rPr>
          <w:sz w:val="20"/>
          <w:highlight w:val="darkYellow"/>
          <w:lang w:val="es-MX"/>
        </w:rPr>
        <w:t xml:space="preserve"> = </w:t>
      </w:r>
      <w:proofErr w:type="spellStart"/>
      <w:r w:rsidR="00792F89">
        <w:rPr>
          <w:sz w:val="20"/>
          <w:highlight w:val="darkYellow"/>
          <w:lang w:val="es-MX"/>
        </w:rPr>
        <w:t>Null</w:t>
      </w:r>
      <w:proofErr w:type="spellEnd"/>
      <w:r w:rsidR="00792F89">
        <w:rPr>
          <w:sz w:val="20"/>
          <w:highlight w:val="darkYellow"/>
          <w:lang w:val="es-MX"/>
        </w:rPr>
        <w:t xml:space="preserve"> o </w:t>
      </w:r>
      <w:proofErr w:type="gramStart"/>
      <w:r w:rsidR="00792F89">
        <w:rPr>
          <w:sz w:val="20"/>
          <w:highlight w:val="darkYellow"/>
          <w:lang w:val="es-MX"/>
        </w:rPr>
        <w:t>‘ ‘</w:t>
      </w:r>
      <w:proofErr w:type="gramEnd"/>
      <w:r w:rsidR="00792F89">
        <w:rPr>
          <w:sz w:val="20"/>
          <w:highlight w:val="darkYellow"/>
          <w:lang w:val="es-MX"/>
        </w:rPr>
        <w:t>&gt;</w:t>
      </w:r>
      <w:r w:rsidR="00792F89">
        <w:rPr>
          <w:sz w:val="20"/>
          <w:highlight w:val="darkYellow"/>
          <w:lang w:val="es-MX"/>
        </w:rPr>
        <w:t xml:space="preserve">, asignar </w:t>
      </w:r>
      <w:proofErr w:type="spellStart"/>
      <w:r w:rsidR="00792F89">
        <w:rPr>
          <w:sz w:val="20"/>
          <w:highlight w:val="darkYellow"/>
          <w:lang w:val="es-MX"/>
        </w:rPr>
        <w:t>Null</w:t>
      </w:r>
      <w:proofErr w:type="spellEnd"/>
      <w:r w:rsidR="00792F89">
        <w:rPr>
          <w:sz w:val="20"/>
          <w:highlight w:val="darkYellow"/>
          <w:lang w:val="es-MX"/>
        </w:rPr>
        <w:t xml:space="preserve"> a este campo.</w:t>
      </w:r>
    </w:p>
    <w:p w:rsidR="00D7347D" w:rsidRDefault="00D7347D" w:rsidP="00D7347D">
      <w:pPr>
        <w:pStyle w:val="Prrafodelista"/>
        <w:numPr>
          <w:ilvl w:val="3"/>
          <w:numId w:val="18"/>
        </w:numPr>
        <w:ind w:left="2127" w:hanging="1047"/>
        <w:rPr>
          <w:sz w:val="20"/>
          <w:lang w:val="es-MX"/>
        </w:rPr>
      </w:pPr>
      <w:proofErr w:type="spellStart"/>
      <w:r>
        <w:rPr>
          <w:sz w:val="20"/>
          <w:lang w:val="es-MX"/>
        </w:rPr>
        <w:t>MFechaHora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33" w:anchor="RNGEN006" w:history="1">
        <w:r w:rsidRPr="00D7347D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D7347D" w:rsidRPr="00171634" w:rsidRDefault="00D7347D" w:rsidP="00D7347D">
      <w:pPr>
        <w:pStyle w:val="Prrafodelista"/>
        <w:numPr>
          <w:ilvl w:val="3"/>
          <w:numId w:val="18"/>
        </w:numPr>
        <w:ind w:left="2127" w:hanging="1047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sz w:val="20"/>
          <w:lang w:val="es-MX"/>
        </w:rPr>
        <w:t>MUsuarioId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34" w:anchor="RNGEN007" w:history="1">
        <w:r w:rsidRPr="00D7347D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171634" w:rsidRDefault="00171634" w:rsidP="00D7347D">
      <w:pPr>
        <w:pStyle w:val="Prrafodelista"/>
        <w:numPr>
          <w:ilvl w:val="3"/>
          <w:numId w:val="18"/>
        </w:numPr>
        <w:ind w:left="2127" w:hanging="1047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 w:rsidRPr="00171634">
        <w:rPr>
          <w:rStyle w:val="Hipervnculo"/>
          <w:b/>
          <w:color w:val="auto"/>
          <w:sz w:val="20"/>
          <w:u w:val="none"/>
          <w:lang w:val="es-MX"/>
        </w:rPr>
        <w:t>VisitaHist</w:t>
      </w:r>
      <w:proofErr w:type="spellEnd"/>
    </w:p>
    <w:p w:rsidR="00171634" w:rsidRPr="00171634" w:rsidRDefault="00171634" w:rsidP="0072350B">
      <w:pPr>
        <w:pStyle w:val="Prrafodelista"/>
        <w:numPr>
          <w:ilvl w:val="4"/>
          <w:numId w:val="18"/>
        </w:numPr>
        <w:ind w:left="2835" w:hanging="1395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VisitaHistId</w:t>
      </w:r>
      <w:proofErr w:type="spellEnd"/>
      <w:r w:rsidR="0072350B">
        <w:rPr>
          <w:rStyle w:val="Hipervnculo"/>
          <w:color w:val="auto"/>
          <w:sz w:val="20"/>
          <w:u w:val="none"/>
          <w:lang w:val="es-MX"/>
        </w:rPr>
        <w:t xml:space="preserve"> </w:t>
      </w:r>
      <w:r w:rsidR="0072350B">
        <w:rPr>
          <w:sz w:val="20"/>
          <w:lang w:val="es-MX"/>
        </w:rPr>
        <w:t xml:space="preserve">de acuerdo con la regla de negocio </w:t>
      </w:r>
      <w:hyperlink r:id="rId35" w:anchor="RNGEN009" w:history="1">
        <w:r w:rsidR="0072350B" w:rsidRPr="000318AA">
          <w:rPr>
            <w:rStyle w:val="Hipervnculo"/>
            <w:b/>
            <w:sz w:val="20"/>
            <w:lang w:val="es-MX"/>
          </w:rPr>
          <w:t>RNGEN009 Identificador Único</w:t>
        </w:r>
      </w:hyperlink>
    </w:p>
    <w:p w:rsidR="00171634" w:rsidRPr="00171634" w:rsidRDefault="00171634" w:rsidP="00171634">
      <w:pPr>
        <w:pStyle w:val="Prrafodelista"/>
        <w:numPr>
          <w:ilvl w:val="4"/>
          <w:numId w:val="18"/>
        </w:numPr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VisitaClave</w:t>
      </w:r>
      <w:proofErr w:type="spellEnd"/>
    </w:p>
    <w:p w:rsidR="00171634" w:rsidRPr="0072350B" w:rsidRDefault="00171634" w:rsidP="00171634">
      <w:pPr>
        <w:pStyle w:val="Prrafodelista"/>
        <w:numPr>
          <w:ilvl w:val="4"/>
          <w:numId w:val="18"/>
        </w:numPr>
        <w:ind w:left="2835" w:hanging="1395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FechaHoraInicial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36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72350B" w:rsidRPr="00171634" w:rsidRDefault="0072350B" w:rsidP="00171634">
      <w:pPr>
        <w:pStyle w:val="Prrafodelista"/>
        <w:numPr>
          <w:ilvl w:val="4"/>
          <w:numId w:val="18"/>
        </w:numPr>
        <w:ind w:left="2835" w:hanging="1395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FechaHoraFinal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37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171634" w:rsidRPr="00171634" w:rsidRDefault="00171634" w:rsidP="0072350B">
      <w:pPr>
        <w:pStyle w:val="Prrafodelista"/>
        <w:numPr>
          <w:ilvl w:val="4"/>
          <w:numId w:val="18"/>
        </w:numPr>
        <w:ind w:left="2835" w:hanging="1395"/>
        <w:rPr>
          <w:rStyle w:val="Hipervnculo"/>
          <w:b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Enviado</w:t>
      </w:r>
      <w:r w:rsidR="0072350B">
        <w:rPr>
          <w:rStyle w:val="Hipervnculo"/>
          <w:color w:val="auto"/>
          <w:sz w:val="20"/>
          <w:u w:val="none"/>
          <w:lang w:val="es-MX"/>
        </w:rPr>
        <w:t xml:space="preserve"> </w:t>
      </w:r>
      <w:r w:rsidR="0072350B">
        <w:rPr>
          <w:sz w:val="20"/>
          <w:lang w:val="es-MX"/>
        </w:rPr>
        <w:t xml:space="preserve">de acuerdo con la regla de negocio </w:t>
      </w:r>
      <w:hyperlink r:id="rId38" w:anchor="RNGEN041" w:history="1">
        <w:r w:rsidR="0072350B" w:rsidRPr="00461539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171634" w:rsidRPr="00171634" w:rsidRDefault="00171634" w:rsidP="00171634">
      <w:pPr>
        <w:pStyle w:val="Prrafodelista"/>
        <w:numPr>
          <w:ilvl w:val="4"/>
          <w:numId w:val="18"/>
        </w:numPr>
        <w:ind w:left="2835" w:hanging="1395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MFechaHora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39" w:anchor="RNGEN006" w:history="1">
        <w:r w:rsidRPr="00D7347D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9E3871" w:rsidRDefault="00171634" w:rsidP="009E3871">
      <w:pPr>
        <w:pStyle w:val="Prrafodelista"/>
        <w:numPr>
          <w:ilvl w:val="4"/>
          <w:numId w:val="18"/>
        </w:numPr>
        <w:rPr>
          <w:b/>
          <w:sz w:val="20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MUsuarioId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40" w:anchor="RNGEN007" w:history="1">
        <w:r w:rsidRPr="00D7347D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  <w:r w:rsidR="009E3871" w:rsidRPr="009E3871">
        <w:rPr>
          <w:b/>
          <w:sz w:val="20"/>
          <w:lang w:val="es-MX"/>
        </w:rPr>
        <w:t xml:space="preserve"> </w:t>
      </w:r>
    </w:p>
    <w:p w:rsidR="009E3871" w:rsidRPr="009E3871" w:rsidRDefault="009E3871" w:rsidP="009E3871">
      <w:pPr>
        <w:pStyle w:val="Prrafodelista"/>
        <w:numPr>
          <w:ilvl w:val="3"/>
          <w:numId w:val="18"/>
        </w:numPr>
        <w:rPr>
          <w:b/>
          <w:sz w:val="20"/>
          <w:highlight w:val="magenta"/>
          <w:lang w:val="es-MX"/>
        </w:rPr>
      </w:pPr>
      <w:proofErr w:type="spellStart"/>
      <w:r w:rsidRPr="009E3871">
        <w:rPr>
          <w:b/>
          <w:sz w:val="20"/>
          <w:highlight w:val="magenta"/>
          <w:lang w:val="es-MX"/>
        </w:rPr>
        <w:t>PuntoGPS</w:t>
      </w:r>
      <w:proofErr w:type="spellEnd"/>
    </w:p>
    <w:p w:rsidR="009E3871" w:rsidRPr="009E3871" w:rsidRDefault="009E3871" w:rsidP="009E3871">
      <w:pPr>
        <w:pStyle w:val="Prrafodelista"/>
        <w:numPr>
          <w:ilvl w:val="4"/>
          <w:numId w:val="18"/>
        </w:numPr>
        <w:rPr>
          <w:sz w:val="20"/>
          <w:highlight w:val="magenta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PuntoGPSID</w:t>
      </w:r>
      <w:proofErr w:type="spellEnd"/>
      <w:r w:rsidRPr="009E3871">
        <w:rPr>
          <w:sz w:val="20"/>
          <w:highlight w:val="magenta"/>
          <w:lang w:val="es-MX"/>
        </w:rPr>
        <w:t xml:space="preserve"> de acuerdo con la regla de negocio </w:t>
      </w:r>
      <w:hyperlink r:id="rId41" w:anchor="RNGEN009" w:history="1">
        <w:r w:rsidRPr="009E3871">
          <w:rPr>
            <w:rStyle w:val="Hipervnculo"/>
            <w:b/>
            <w:sz w:val="20"/>
            <w:highlight w:val="magenta"/>
            <w:lang w:val="es-MX"/>
          </w:rPr>
          <w:t>RNGEN009 Identificador Único</w:t>
        </w:r>
      </w:hyperlink>
    </w:p>
    <w:p w:rsidR="009E3871" w:rsidRPr="009E3871" w:rsidRDefault="009E3871" w:rsidP="009E3871">
      <w:pPr>
        <w:pStyle w:val="Prrafodelista"/>
        <w:numPr>
          <w:ilvl w:val="4"/>
          <w:numId w:val="18"/>
        </w:numPr>
        <w:rPr>
          <w:sz w:val="20"/>
          <w:highlight w:val="magenta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CoordenadaX</w:t>
      </w:r>
      <w:proofErr w:type="spellEnd"/>
      <w:r w:rsidRPr="009E3871">
        <w:rPr>
          <w:sz w:val="20"/>
          <w:highlight w:val="magenta"/>
          <w:lang w:val="es-MX"/>
        </w:rPr>
        <w:t xml:space="preserve"> </w:t>
      </w:r>
    </w:p>
    <w:p w:rsidR="009E3871" w:rsidRPr="009E3871" w:rsidRDefault="009E3871" w:rsidP="009E3871">
      <w:pPr>
        <w:pStyle w:val="Prrafodelista"/>
        <w:numPr>
          <w:ilvl w:val="4"/>
          <w:numId w:val="18"/>
        </w:numPr>
        <w:rPr>
          <w:sz w:val="20"/>
          <w:highlight w:val="magenta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CoordenadaY</w:t>
      </w:r>
      <w:proofErr w:type="spellEnd"/>
    </w:p>
    <w:p w:rsidR="009E3871" w:rsidRPr="009E3871" w:rsidRDefault="009E3871" w:rsidP="009E3871">
      <w:pPr>
        <w:pStyle w:val="Prrafodelista"/>
        <w:numPr>
          <w:ilvl w:val="4"/>
          <w:numId w:val="18"/>
        </w:numPr>
        <w:rPr>
          <w:sz w:val="20"/>
          <w:highlight w:val="magenta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RUTClave</w:t>
      </w:r>
      <w:proofErr w:type="spellEnd"/>
      <w:r w:rsidRPr="009E3871">
        <w:rPr>
          <w:sz w:val="20"/>
          <w:highlight w:val="magenta"/>
          <w:lang w:val="es-MX"/>
        </w:rPr>
        <w:t xml:space="preserve"> de acuerdo con la regla de negocio </w:t>
      </w:r>
      <w:hyperlink r:id="rId42" w:anchor="RNGEN095" w:history="1">
        <w:r w:rsidRPr="009E3871">
          <w:rPr>
            <w:rStyle w:val="Hipervnculo"/>
            <w:b/>
            <w:sz w:val="20"/>
            <w:highlight w:val="magenta"/>
            <w:lang w:val="es-MX"/>
          </w:rPr>
          <w:t>RNGEN095 Ruta Seleccionada</w:t>
        </w:r>
      </w:hyperlink>
    </w:p>
    <w:p w:rsidR="009E3871" w:rsidRPr="009E3871" w:rsidRDefault="009E3871" w:rsidP="009E3871">
      <w:pPr>
        <w:pStyle w:val="Prrafodelista"/>
        <w:numPr>
          <w:ilvl w:val="4"/>
          <w:numId w:val="18"/>
        </w:numPr>
        <w:rPr>
          <w:sz w:val="20"/>
          <w:highlight w:val="magenta"/>
          <w:lang w:val="es-MX"/>
        </w:rPr>
      </w:pPr>
      <w:r w:rsidRPr="009E3871">
        <w:rPr>
          <w:sz w:val="20"/>
          <w:highlight w:val="magenta"/>
          <w:lang w:val="es-MX"/>
        </w:rPr>
        <w:t xml:space="preserve">DiaClave de acuerdo con la regla de negocio </w:t>
      </w:r>
      <w:hyperlink r:id="rId43" w:anchor="RNROLMOV047" w:history="1">
        <w:r w:rsidRPr="009E3871">
          <w:rPr>
            <w:rStyle w:val="Hipervnculo"/>
            <w:b/>
            <w:sz w:val="20"/>
            <w:highlight w:val="magenta"/>
            <w:lang w:val="es-MX"/>
          </w:rPr>
          <w:t>RNROLMOV047 Día Actual o Día Seleccionado</w:t>
        </w:r>
      </w:hyperlink>
    </w:p>
    <w:p w:rsidR="009E3871" w:rsidRPr="009E3871" w:rsidRDefault="009E3871" w:rsidP="009E3871">
      <w:pPr>
        <w:pStyle w:val="Prrafodelista"/>
        <w:numPr>
          <w:ilvl w:val="4"/>
          <w:numId w:val="18"/>
        </w:numPr>
        <w:rPr>
          <w:sz w:val="20"/>
          <w:highlight w:val="magenta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VisitaClave</w:t>
      </w:r>
      <w:proofErr w:type="spellEnd"/>
      <w:r w:rsidRPr="009E3871">
        <w:rPr>
          <w:sz w:val="20"/>
          <w:highlight w:val="magenta"/>
          <w:lang w:val="es-MX"/>
        </w:rPr>
        <w:t xml:space="preserve"> </w:t>
      </w:r>
    </w:p>
    <w:p w:rsidR="009E3871" w:rsidRPr="009E3871" w:rsidRDefault="009E3871" w:rsidP="009E3871">
      <w:pPr>
        <w:pStyle w:val="Prrafodelista"/>
        <w:numPr>
          <w:ilvl w:val="4"/>
          <w:numId w:val="18"/>
        </w:numPr>
        <w:rPr>
          <w:sz w:val="20"/>
          <w:highlight w:val="magenta"/>
          <w:lang w:val="es-MX"/>
        </w:rPr>
      </w:pPr>
      <w:r w:rsidRPr="009E3871">
        <w:rPr>
          <w:sz w:val="20"/>
          <w:highlight w:val="magenta"/>
          <w:lang w:val="es-MX"/>
        </w:rPr>
        <w:t xml:space="preserve">DiaClave1 de acuerdo con la regla de negocio </w:t>
      </w:r>
      <w:hyperlink r:id="rId44" w:anchor="RNROLMOV047" w:history="1">
        <w:r w:rsidRPr="009E3871">
          <w:rPr>
            <w:rStyle w:val="Hipervnculo"/>
            <w:b/>
            <w:sz w:val="20"/>
            <w:highlight w:val="magenta"/>
            <w:lang w:val="es-MX"/>
          </w:rPr>
          <w:t>RNROLMOV047 Día Actual o Día Seleccionado</w:t>
        </w:r>
      </w:hyperlink>
    </w:p>
    <w:p w:rsidR="009E3871" w:rsidRPr="009E3871" w:rsidRDefault="009E3871" w:rsidP="009E3871">
      <w:pPr>
        <w:pStyle w:val="Prrafodelista"/>
        <w:numPr>
          <w:ilvl w:val="4"/>
          <w:numId w:val="18"/>
        </w:numPr>
        <w:rPr>
          <w:sz w:val="20"/>
          <w:highlight w:val="magenta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MFechaHora</w:t>
      </w:r>
      <w:proofErr w:type="spellEnd"/>
      <w:r w:rsidRPr="009E3871">
        <w:rPr>
          <w:sz w:val="20"/>
          <w:highlight w:val="magenta"/>
          <w:lang w:val="es-MX"/>
        </w:rPr>
        <w:t xml:space="preserve"> de acuerdo con la regla de negocio </w:t>
      </w:r>
      <w:hyperlink r:id="rId45" w:anchor="RNGEN006" w:history="1">
        <w:r w:rsidRPr="009E3871">
          <w:rPr>
            <w:rStyle w:val="Hipervnculo"/>
            <w:b/>
            <w:sz w:val="20"/>
            <w:highlight w:val="magenta"/>
            <w:lang w:val="es-MX"/>
          </w:rPr>
          <w:t>RNGEN006 Registrar Fecha y Hora para Auditoría del Movimiento</w:t>
        </w:r>
      </w:hyperlink>
    </w:p>
    <w:p w:rsidR="009E3871" w:rsidRPr="009E3871" w:rsidRDefault="009E3871" w:rsidP="009E3871">
      <w:pPr>
        <w:pStyle w:val="Prrafodelista"/>
        <w:numPr>
          <w:ilvl w:val="4"/>
          <w:numId w:val="18"/>
        </w:numPr>
        <w:rPr>
          <w:sz w:val="20"/>
          <w:highlight w:val="magenta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MUsuarioID</w:t>
      </w:r>
      <w:proofErr w:type="spellEnd"/>
      <w:r w:rsidRPr="009E3871">
        <w:rPr>
          <w:sz w:val="20"/>
          <w:highlight w:val="magenta"/>
          <w:lang w:val="es-MX"/>
        </w:rPr>
        <w:t xml:space="preserve"> de acuerdo con la regla de negocio </w:t>
      </w:r>
      <w:hyperlink r:id="rId46" w:anchor="RNGEN007" w:history="1">
        <w:r w:rsidRPr="009E3871">
          <w:rPr>
            <w:rStyle w:val="Hipervnculo"/>
            <w:b/>
            <w:sz w:val="20"/>
            <w:highlight w:val="magenta"/>
            <w:lang w:val="es-MX"/>
          </w:rPr>
          <w:t>RNGEN007 Registrar Usuario para Auditoría del Movimiento</w:t>
        </w:r>
      </w:hyperlink>
    </w:p>
    <w:p w:rsidR="009E3871" w:rsidRPr="009E3871" w:rsidRDefault="009E3871" w:rsidP="009E3871">
      <w:pPr>
        <w:pStyle w:val="Prrafodelista"/>
        <w:numPr>
          <w:ilvl w:val="4"/>
          <w:numId w:val="18"/>
        </w:numPr>
        <w:tabs>
          <w:tab w:val="left" w:pos="2977"/>
          <w:tab w:val="left" w:pos="3119"/>
        </w:tabs>
        <w:rPr>
          <w:sz w:val="20"/>
          <w:highlight w:val="magenta"/>
          <w:lang w:val="es-MX"/>
        </w:rPr>
      </w:pPr>
      <w:r w:rsidRPr="009E3871">
        <w:rPr>
          <w:sz w:val="20"/>
          <w:highlight w:val="magenta"/>
          <w:lang w:val="es-MX"/>
        </w:rPr>
        <w:t xml:space="preserve">Enviado de acuerdo con la regla de negocio </w:t>
      </w:r>
      <w:hyperlink r:id="rId47" w:anchor="RNGEN041" w:history="1">
        <w:r w:rsidRPr="009E3871">
          <w:rPr>
            <w:rStyle w:val="Hipervnculo"/>
            <w:b/>
            <w:sz w:val="20"/>
            <w:highlight w:val="magenta"/>
            <w:lang w:val="es-MX"/>
          </w:rPr>
          <w:t>RNGEN041 Valor por Defecto Cero</w:t>
        </w:r>
      </w:hyperlink>
    </w:p>
    <w:p w:rsidR="009E3871" w:rsidRPr="009E3871" w:rsidRDefault="009E3871" w:rsidP="009E3871">
      <w:pPr>
        <w:pStyle w:val="Prrafodelista"/>
        <w:numPr>
          <w:ilvl w:val="4"/>
          <w:numId w:val="18"/>
        </w:numPr>
        <w:tabs>
          <w:tab w:val="left" w:pos="2977"/>
          <w:tab w:val="left" w:pos="3119"/>
        </w:tabs>
        <w:rPr>
          <w:sz w:val="20"/>
          <w:highlight w:val="magenta"/>
          <w:lang w:val="es-MX"/>
        </w:rPr>
      </w:pPr>
      <w:r w:rsidRPr="009E3871">
        <w:rPr>
          <w:sz w:val="20"/>
          <w:highlight w:val="magenta"/>
          <w:lang w:val="es-MX"/>
        </w:rPr>
        <w:t>Si &lt;</w:t>
      </w:r>
      <w:proofErr w:type="spellStart"/>
      <w:r w:rsidRPr="009E3871">
        <w:rPr>
          <w:sz w:val="20"/>
          <w:highlight w:val="magenta"/>
          <w:lang w:val="es-MX"/>
        </w:rPr>
        <w:t>CoordenadaX</w:t>
      </w:r>
      <w:proofErr w:type="spellEnd"/>
      <w:r w:rsidRPr="009E3871">
        <w:rPr>
          <w:sz w:val="20"/>
          <w:highlight w:val="magenta"/>
          <w:lang w:val="es-MX"/>
        </w:rPr>
        <w:t xml:space="preserve"> del Domicilio del Cliente está vacía&gt; y Si &lt;</w:t>
      </w:r>
      <w:proofErr w:type="spellStart"/>
      <w:r w:rsidRPr="009E3871">
        <w:rPr>
          <w:sz w:val="20"/>
          <w:highlight w:val="magenta"/>
          <w:lang w:val="es-MX"/>
        </w:rPr>
        <w:t>CoordenadaY</w:t>
      </w:r>
      <w:proofErr w:type="spellEnd"/>
      <w:r w:rsidRPr="009E3871">
        <w:rPr>
          <w:sz w:val="20"/>
          <w:highlight w:val="magenta"/>
          <w:lang w:val="es-MX"/>
        </w:rPr>
        <w:t xml:space="preserve">  del Domicilio del Cliente está vacía&gt;  </w:t>
      </w:r>
    </w:p>
    <w:p w:rsidR="009E3871" w:rsidRPr="009E3871" w:rsidRDefault="009E3871" w:rsidP="009E3871">
      <w:pPr>
        <w:pStyle w:val="Prrafodelista"/>
        <w:numPr>
          <w:ilvl w:val="4"/>
          <w:numId w:val="18"/>
        </w:numPr>
        <w:rPr>
          <w:b/>
          <w:sz w:val="20"/>
          <w:highlight w:val="magenta"/>
          <w:lang w:val="es-MX"/>
        </w:rPr>
      </w:pPr>
      <w:proofErr w:type="spellStart"/>
      <w:r w:rsidRPr="009E3871">
        <w:rPr>
          <w:b/>
          <w:sz w:val="20"/>
          <w:highlight w:val="magenta"/>
          <w:lang w:val="es-MX"/>
        </w:rPr>
        <w:t>ClienteDomicilio</w:t>
      </w:r>
      <w:proofErr w:type="spellEnd"/>
    </w:p>
    <w:p w:rsidR="009E3871" w:rsidRPr="009E3871" w:rsidRDefault="009E3871" w:rsidP="009E3871">
      <w:pPr>
        <w:pStyle w:val="Prrafodelista"/>
        <w:numPr>
          <w:ilvl w:val="5"/>
          <w:numId w:val="18"/>
        </w:numPr>
        <w:rPr>
          <w:sz w:val="20"/>
          <w:highlight w:val="magenta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CoordenadaX</w:t>
      </w:r>
      <w:proofErr w:type="spellEnd"/>
      <w:r w:rsidRPr="009E3871">
        <w:rPr>
          <w:sz w:val="20"/>
          <w:highlight w:val="magenta"/>
          <w:lang w:val="es-MX"/>
        </w:rPr>
        <w:t xml:space="preserve"> de acuerdo con la regla de negocio </w:t>
      </w:r>
      <w:hyperlink r:id="rId48" w:anchor="RNROLMOV083" w:history="1">
        <w:r w:rsidRPr="009E3871">
          <w:rPr>
            <w:rStyle w:val="Hipervnculo"/>
            <w:b/>
            <w:sz w:val="20"/>
            <w:highlight w:val="magenta"/>
            <w:lang w:val="es-MX"/>
          </w:rPr>
          <w:t>RNROLMOV083 Longitud Obtenida en GPS</w:t>
        </w:r>
      </w:hyperlink>
    </w:p>
    <w:p w:rsidR="009E3871" w:rsidRPr="009E3871" w:rsidRDefault="009E3871" w:rsidP="009E3871">
      <w:pPr>
        <w:pStyle w:val="Prrafodelista"/>
        <w:numPr>
          <w:ilvl w:val="5"/>
          <w:numId w:val="18"/>
        </w:numPr>
        <w:rPr>
          <w:sz w:val="20"/>
          <w:highlight w:val="magenta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CoordenadaY</w:t>
      </w:r>
      <w:proofErr w:type="spellEnd"/>
      <w:r w:rsidRPr="009E3871">
        <w:rPr>
          <w:sz w:val="20"/>
          <w:highlight w:val="magenta"/>
          <w:lang w:val="es-MX"/>
        </w:rPr>
        <w:t xml:space="preserve"> de acuerdo con la regla de negocio </w:t>
      </w:r>
      <w:hyperlink r:id="rId49" w:anchor="RNROLMOV084" w:history="1">
        <w:r w:rsidRPr="009E3871">
          <w:rPr>
            <w:rStyle w:val="Hipervnculo"/>
            <w:b/>
            <w:sz w:val="20"/>
            <w:highlight w:val="magenta"/>
            <w:lang w:val="es-MX"/>
          </w:rPr>
          <w:t>RNROLMOV084 Latitud Obtenida en GPS</w:t>
        </w:r>
      </w:hyperlink>
    </w:p>
    <w:p w:rsidR="009E3871" w:rsidRPr="009E3871" w:rsidRDefault="009E3871" w:rsidP="009E3871">
      <w:pPr>
        <w:pStyle w:val="Prrafodelista"/>
        <w:numPr>
          <w:ilvl w:val="5"/>
          <w:numId w:val="18"/>
        </w:numPr>
        <w:rPr>
          <w:sz w:val="20"/>
          <w:highlight w:val="magenta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MFechaHora</w:t>
      </w:r>
      <w:proofErr w:type="spellEnd"/>
      <w:r w:rsidRPr="009E3871">
        <w:rPr>
          <w:sz w:val="20"/>
          <w:highlight w:val="magenta"/>
          <w:lang w:val="es-MX"/>
        </w:rPr>
        <w:t xml:space="preserve"> de acuerdo con la regla de negocio </w:t>
      </w:r>
      <w:hyperlink r:id="rId50" w:anchor="RNGEN006" w:history="1">
        <w:r w:rsidRPr="009E3871">
          <w:rPr>
            <w:rStyle w:val="Hipervnculo"/>
            <w:b/>
            <w:sz w:val="20"/>
            <w:highlight w:val="magenta"/>
            <w:lang w:val="es-MX"/>
          </w:rPr>
          <w:t>RNGEN006 Registrar Fecha y Hora para Auditoría del Movimiento</w:t>
        </w:r>
      </w:hyperlink>
    </w:p>
    <w:p w:rsidR="009E3871" w:rsidRPr="009E3871" w:rsidRDefault="009E3871" w:rsidP="009E3871">
      <w:pPr>
        <w:pStyle w:val="Prrafodelista"/>
        <w:numPr>
          <w:ilvl w:val="5"/>
          <w:numId w:val="18"/>
        </w:numPr>
        <w:ind w:left="2835"/>
        <w:rPr>
          <w:b/>
          <w:sz w:val="20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MUsuarioId</w:t>
      </w:r>
      <w:proofErr w:type="spellEnd"/>
      <w:r w:rsidRPr="009E3871">
        <w:rPr>
          <w:sz w:val="20"/>
          <w:highlight w:val="magenta"/>
          <w:lang w:val="es-MX"/>
        </w:rPr>
        <w:t xml:space="preserve"> de acuerdo con la regla de negocio </w:t>
      </w:r>
      <w:hyperlink r:id="rId51" w:anchor="RNGEN007" w:history="1">
        <w:r w:rsidRPr="009E3871">
          <w:rPr>
            <w:rStyle w:val="Hipervnculo"/>
            <w:b/>
            <w:sz w:val="20"/>
            <w:highlight w:val="magenta"/>
            <w:lang w:val="es-MX"/>
          </w:rPr>
          <w:t>RNGEN007 Registrar Usuario para Auditoría del Movimiento</w:t>
        </w:r>
      </w:hyperlink>
    </w:p>
    <w:p w:rsidR="006A4BB1" w:rsidRDefault="0096439A" w:rsidP="006A4BB1">
      <w:pPr>
        <w:pStyle w:val="Prrafodelista"/>
        <w:numPr>
          <w:ilvl w:val="1"/>
          <w:numId w:val="18"/>
        </w:numPr>
        <w:rPr>
          <w:sz w:val="20"/>
          <w:lang w:val="es-MX"/>
        </w:rPr>
      </w:pPr>
      <w:r w:rsidRPr="006A4BB1">
        <w:rPr>
          <w:sz w:val="20"/>
          <w:lang w:val="es-MX"/>
        </w:rPr>
        <w:t>Si &lt;</w:t>
      </w:r>
      <w:r w:rsidR="006A4BB1" w:rsidRPr="006A4BB1">
        <w:rPr>
          <w:sz w:val="20"/>
          <w:lang w:val="es-MX"/>
        </w:rPr>
        <w:t>no existen visitas relacionadas al cliente&gt;</w:t>
      </w:r>
      <w:r w:rsidR="00541949">
        <w:rPr>
          <w:sz w:val="20"/>
          <w:lang w:val="es-MX"/>
        </w:rPr>
        <w:t xml:space="preserve"> o Si &lt;</w:t>
      </w:r>
      <w:proofErr w:type="spellStart"/>
      <w:r w:rsidR="0003325E">
        <w:rPr>
          <w:sz w:val="20"/>
          <w:lang w:val="es-MX"/>
        </w:rPr>
        <w:t>NuevaVisita</w:t>
      </w:r>
      <w:proofErr w:type="spellEnd"/>
      <w:r w:rsidR="0003325E">
        <w:rPr>
          <w:sz w:val="20"/>
          <w:lang w:val="es-MX"/>
        </w:rPr>
        <w:t xml:space="preserve"> = Verdadero&gt;</w:t>
      </w:r>
    </w:p>
    <w:p w:rsidR="002B15D3" w:rsidRPr="002B15D3" w:rsidRDefault="002B15D3" w:rsidP="004D602D">
      <w:pPr>
        <w:pStyle w:val="Prrafodelista"/>
        <w:numPr>
          <w:ilvl w:val="2"/>
          <w:numId w:val="18"/>
        </w:numPr>
        <w:rPr>
          <w:sz w:val="20"/>
          <w:lang w:val="es-MX"/>
        </w:rPr>
      </w:pPr>
      <w:r w:rsidRPr="002B15D3">
        <w:rPr>
          <w:sz w:val="20"/>
          <w:highlight w:val="darkGreen"/>
          <w:lang w:eastAsia="en-US"/>
        </w:rPr>
        <w:t>Si &lt;existe una configuración de parámetros que indique que se tiene activo el Aseguramiento de Activos (</w:t>
      </w:r>
      <w:proofErr w:type="spellStart"/>
      <w:r w:rsidRPr="002B15D3">
        <w:rPr>
          <w:sz w:val="20"/>
          <w:highlight w:val="darkGreen"/>
          <w:lang w:eastAsia="en-US"/>
        </w:rPr>
        <w:t>AsegurarActivos</w:t>
      </w:r>
      <w:proofErr w:type="spellEnd"/>
      <w:r w:rsidRPr="002B15D3">
        <w:rPr>
          <w:sz w:val="20"/>
          <w:highlight w:val="darkGreen"/>
          <w:lang w:eastAsia="en-US"/>
        </w:rPr>
        <w:t xml:space="preserve"> = Verdadero) </w:t>
      </w:r>
      <w:r w:rsidRPr="002B15D3">
        <w:rPr>
          <w:sz w:val="20"/>
          <w:highlight w:val="darkGreen"/>
        </w:rPr>
        <w:t>de acuerdo con la información registrada en sesión</w:t>
      </w:r>
      <w:r w:rsidRPr="002B15D3">
        <w:rPr>
          <w:sz w:val="20"/>
          <w:highlight w:val="darkGreen"/>
          <w:lang w:eastAsia="en-US"/>
        </w:rPr>
        <w:t>&gt;</w:t>
      </w:r>
    </w:p>
    <w:p w:rsidR="002B15D3" w:rsidRPr="006971EA" w:rsidRDefault="002B15D3" w:rsidP="006616AD">
      <w:pPr>
        <w:pStyle w:val="Prrafodelista"/>
        <w:numPr>
          <w:ilvl w:val="3"/>
          <w:numId w:val="18"/>
        </w:numPr>
        <w:ind w:left="1985" w:hanging="763"/>
        <w:rPr>
          <w:sz w:val="20"/>
          <w:highlight w:val="darkGreen"/>
          <w:lang w:val="es-MX"/>
        </w:rPr>
      </w:pPr>
      <w:r w:rsidRPr="006971EA">
        <w:rPr>
          <w:sz w:val="20"/>
          <w:highlight w:val="darkGreen"/>
          <w:lang w:val="es-MX"/>
        </w:rPr>
        <w:t xml:space="preserve">El caso de uso incluye la funcionalidad del caso de uso </w:t>
      </w:r>
      <w:hyperlink r:id="rId52" w:history="1">
        <w:r w:rsidRPr="00216C9E">
          <w:rPr>
            <w:rStyle w:val="Hipervnculo"/>
            <w:b/>
            <w:sz w:val="20"/>
            <w:highlight w:val="darkGreen"/>
            <w:lang w:val="es-MX"/>
          </w:rPr>
          <w:t>Registrar Aseguramiento de Activos</w:t>
        </w:r>
        <w:r w:rsidR="004D602D" w:rsidRPr="00216C9E">
          <w:rPr>
            <w:rStyle w:val="Hipervnculo"/>
            <w:b/>
            <w:sz w:val="20"/>
            <w:highlight w:val="darkGreen"/>
            <w:lang w:val="es-MX"/>
          </w:rPr>
          <w:t xml:space="preserve"> – CUROLMOV107</w:t>
        </w:r>
      </w:hyperlink>
    </w:p>
    <w:p w:rsidR="002B15D3" w:rsidRPr="006971EA" w:rsidRDefault="002B15D3" w:rsidP="006616AD">
      <w:pPr>
        <w:pStyle w:val="Prrafodelista"/>
        <w:numPr>
          <w:ilvl w:val="4"/>
          <w:numId w:val="18"/>
        </w:numPr>
        <w:ind w:left="2977" w:hanging="992"/>
        <w:rPr>
          <w:rStyle w:val="Hipervnculo"/>
          <w:color w:val="auto"/>
          <w:sz w:val="20"/>
          <w:highlight w:val="darkGreen"/>
          <w:u w:val="none"/>
          <w:lang w:val="es-MX"/>
        </w:rPr>
      </w:pPr>
      <w:r w:rsidRPr="006971EA">
        <w:rPr>
          <w:rStyle w:val="Hipervnculo"/>
          <w:color w:val="auto"/>
          <w:sz w:val="20"/>
          <w:highlight w:val="darkGreen"/>
          <w:u w:val="none"/>
          <w:lang w:val="es-MX"/>
        </w:rPr>
        <w:t>El sistema envía como parámetro la siguiente información:</w:t>
      </w:r>
    </w:p>
    <w:p w:rsidR="002B15D3" w:rsidRPr="006971EA" w:rsidRDefault="002B15D3" w:rsidP="006616AD">
      <w:pPr>
        <w:pStyle w:val="Prrafodelista"/>
        <w:numPr>
          <w:ilvl w:val="5"/>
          <w:numId w:val="18"/>
        </w:numPr>
        <w:ind w:left="4111" w:hanging="1134"/>
        <w:rPr>
          <w:rStyle w:val="Hipervnculo"/>
          <w:color w:val="auto"/>
          <w:sz w:val="20"/>
          <w:highlight w:val="darkGreen"/>
          <w:u w:val="none"/>
          <w:lang w:val="es-MX"/>
        </w:rPr>
      </w:pPr>
      <w:proofErr w:type="spellStart"/>
      <w:r w:rsidRPr="006971EA">
        <w:rPr>
          <w:rStyle w:val="Hipervnculo"/>
          <w:color w:val="auto"/>
          <w:sz w:val="20"/>
          <w:highlight w:val="darkGreen"/>
          <w:u w:val="none"/>
          <w:lang w:val="es-MX"/>
        </w:rPr>
        <w:t>ClienteClave</w:t>
      </w:r>
      <w:proofErr w:type="spellEnd"/>
      <w:r w:rsidRPr="006971EA">
        <w:rPr>
          <w:rStyle w:val="Hipervnculo"/>
          <w:color w:val="auto"/>
          <w:sz w:val="20"/>
          <w:highlight w:val="darkGreen"/>
          <w:u w:val="none"/>
          <w:lang w:val="es-MX"/>
        </w:rPr>
        <w:t xml:space="preserve"> = </w:t>
      </w:r>
      <w:proofErr w:type="spellStart"/>
      <w:r w:rsidRPr="006971EA">
        <w:rPr>
          <w:rStyle w:val="Hipervnculo"/>
          <w:color w:val="auto"/>
          <w:sz w:val="20"/>
          <w:highlight w:val="darkGreen"/>
          <w:u w:val="none"/>
          <w:lang w:val="es-MX"/>
        </w:rPr>
        <w:t>ClienteClave</w:t>
      </w:r>
      <w:proofErr w:type="spellEnd"/>
      <w:r w:rsidRPr="006971EA">
        <w:rPr>
          <w:rStyle w:val="Hipervnculo"/>
          <w:color w:val="auto"/>
          <w:sz w:val="20"/>
          <w:highlight w:val="darkGreen"/>
          <w:u w:val="none"/>
          <w:lang w:val="es-MX"/>
        </w:rPr>
        <w:t xml:space="preserve"> registrado en sesión</w:t>
      </w:r>
    </w:p>
    <w:p w:rsidR="002B15D3" w:rsidRPr="006971EA" w:rsidRDefault="002B15D3" w:rsidP="006616AD">
      <w:pPr>
        <w:pStyle w:val="Prrafodelista"/>
        <w:numPr>
          <w:ilvl w:val="5"/>
          <w:numId w:val="18"/>
        </w:numPr>
        <w:ind w:left="4111" w:hanging="1134"/>
        <w:rPr>
          <w:rStyle w:val="Hipervnculo"/>
          <w:color w:val="auto"/>
          <w:sz w:val="20"/>
          <w:highlight w:val="darkGreen"/>
          <w:u w:val="none"/>
          <w:lang w:val="es-MX"/>
        </w:rPr>
      </w:pPr>
      <w:proofErr w:type="spellStart"/>
      <w:r w:rsidRPr="006971EA">
        <w:rPr>
          <w:rStyle w:val="Hipervnculo"/>
          <w:color w:val="auto"/>
          <w:sz w:val="20"/>
          <w:highlight w:val="darkGreen"/>
          <w:u w:val="none"/>
          <w:lang w:val="es-MX"/>
        </w:rPr>
        <w:t>VisitaClave</w:t>
      </w:r>
      <w:proofErr w:type="spellEnd"/>
      <w:r w:rsidRPr="006971EA">
        <w:rPr>
          <w:rStyle w:val="Hipervnculo"/>
          <w:color w:val="auto"/>
          <w:sz w:val="20"/>
          <w:highlight w:val="darkGreen"/>
          <w:u w:val="none"/>
          <w:lang w:val="es-MX"/>
        </w:rPr>
        <w:t xml:space="preserve"> = </w:t>
      </w:r>
      <w:proofErr w:type="spellStart"/>
      <w:r w:rsidRPr="006971EA">
        <w:rPr>
          <w:rStyle w:val="Hipervnculo"/>
          <w:color w:val="auto"/>
          <w:sz w:val="20"/>
          <w:highlight w:val="darkGreen"/>
          <w:u w:val="none"/>
          <w:lang w:val="es-MX"/>
        </w:rPr>
        <w:t>VisitaClave</w:t>
      </w:r>
      <w:proofErr w:type="spellEnd"/>
      <w:r w:rsidRPr="006971EA">
        <w:rPr>
          <w:rStyle w:val="Hipervnculo"/>
          <w:color w:val="auto"/>
          <w:sz w:val="20"/>
          <w:highlight w:val="darkGreen"/>
          <w:u w:val="none"/>
          <w:lang w:val="es-MX"/>
        </w:rPr>
        <w:t xml:space="preserve"> registrada en sesión (recién generada)</w:t>
      </w:r>
    </w:p>
    <w:p w:rsidR="002B15D3" w:rsidRPr="006616AD" w:rsidRDefault="002B15D3" w:rsidP="006616AD">
      <w:pPr>
        <w:pStyle w:val="Prrafodelista"/>
        <w:numPr>
          <w:ilvl w:val="4"/>
          <w:numId w:val="18"/>
        </w:numPr>
        <w:ind w:left="2977" w:hanging="992"/>
        <w:rPr>
          <w:rStyle w:val="Hipervnculo"/>
          <w:color w:val="auto"/>
          <w:sz w:val="20"/>
          <w:highlight w:val="darkGreen"/>
          <w:u w:val="none"/>
          <w:lang w:val="es-MX"/>
        </w:rPr>
      </w:pPr>
      <w:r w:rsidRPr="006616AD">
        <w:rPr>
          <w:rStyle w:val="Hipervnculo"/>
          <w:color w:val="auto"/>
          <w:sz w:val="20"/>
          <w:highlight w:val="darkGreen"/>
          <w:u w:val="none"/>
          <w:lang w:val="es-MX"/>
        </w:rPr>
        <w:t>El sistema recibe como parámetro la siguiente información:</w:t>
      </w:r>
    </w:p>
    <w:p w:rsidR="002B15D3" w:rsidRPr="006616AD" w:rsidRDefault="002B15D3" w:rsidP="006616AD">
      <w:pPr>
        <w:pStyle w:val="Prrafodelista"/>
        <w:numPr>
          <w:ilvl w:val="5"/>
          <w:numId w:val="18"/>
        </w:numPr>
        <w:ind w:left="4111" w:hanging="1134"/>
        <w:rPr>
          <w:rStyle w:val="Hipervnculo"/>
          <w:color w:val="auto"/>
          <w:sz w:val="20"/>
          <w:highlight w:val="darkGreen"/>
          <w:u w:val="none"/>
          <w:lang w:val="es-MX"/>
        </w:rPr>
      </w:pPr>
      <w:proofErr w:type="spellStart"/>
      <w:r w:rsidRPr="006616AD">
        <w:rPr>
          <w:rStyle w:val="Hipervnculo"/>
          <w:color w:val="auto"/>
          <w:sz w:val="20"/>
          <w:highlight w:val="darkGreen"/>
          <w:u w:val="none"/>
          <w:lang w:val="es-MX"/>
        </w:rPr>
        <w:t>AseguramientoActivos</w:t>
      </w:r>
      <w:proofErr w:type="spellEnd"/>
      <w:r w:rsidRPr="006616AD">
        <w:rPr>
          <w:rStyle w:val="Hipervnculo"/>
          <w:color w:val="auto"/>
          <w:sz w:val="20"/>
          <w:highlight w:val="darkGreen"/>
          <w:u w:val="none"/>
          <w:lang w:val="es-MX"/>
        </w:rPr>
        <w:t xml:space="preserve"> = </w:t>
      </w:r>
      <w:r w:rsidR="006971EA" w:rsidRPr="006616AD">
        <w:rPr>
          <w:rStyle w:val="Hipervnculo"/>
          <w:color w:val="auto"/>
          <w:sz w:val="20"/>
          <w:highlight w:val="darkGreen"/>
          <w:u w:val="none"/>
          <w:lang w:val="es-MX"/>
        </w:rPr>
        <w:t>(Verdadero/Falso)</w:t>
      </w:r>
    </w:p>
    <w:p w:rsidR="006616AD" w:rsidRPr="006616AD" w:rsidRDefault="006616AD" w:rsidP="006616AD">
      <w:pPr>
        <w:pStyle w:val="Prrafodelista"/>
        <w:numPr>
          <w:ilvl w:val="3"/>
          <w:numId w:val="18"/>
        </w:numPr>
        <w:ind w:left="1985" w:hanging="763"/>
        <w:rPr>
          <w:sz w:val="20"/>
          <w:highlight w:val="darkGreen"/>
          <w:lang w:val="es-MX"/>
        </w:rPr>
      </w:pPr>
      <w:r w:rsidRPr="006616AD">
        <w:rPr>
          <w:sz w:val="20"/>
          <w:szCs w:val="20"/>
          <w:highlight w:val="darkGreen"/>
          <w:lang w:val="es-MX"/>
        </w:rPr>
        <w:t>Si &lt;el aseguramiento de activos NO fue exitoso (</w:t>
      </w:r>
      <w:proofErr w:type="spellStart"/>
      <w:r w:rsidRPr="006616AD">
        <w:rPr>
          <w:sz w:val="20"/>
          <w:szCs w:val="20"/>
          <w:highlight w:val="darkGreen"/>
          <w:lang w:val="es-MX"/>
        </w:rPr>
        <w:t>AseguramientoActivos</w:t>
      </w:r>
      <w:proofErr w:type="spellEnd"/>
      <w:r w:rsidRPr="006616AD">
        <w:rPr>
          <w:sz w:val="20"/>
          <w:szCs w:val="20"/>
          <w:highlight w:val="darkGreen"/>
          <w:lang w:val="es-MX"/>
        </w:rPr>
        <w:t xml:space="preserve"> = Falso) de acuerdo a la información recibida como parámetro&gt;</w:t>
      </w:r>
    </w:p>
    <w:p w:rsidR="006616AD" w:rsidRDefault="006616AD" w:rsidP="006616AD">
      <w:pPr>
        <w:pStyle w:val="Prrafodelista"/>
        <w:numPr>
          <w:ilvl w:val="4"/>
          <w:numId w:val="18"/>
        </w:numPr>
        <w:ind w:left="2977" w:hanging="992"/>
        <w:rPr>
          <w:rStyle w:val="Hipervnculo"/>
          <w:color w:val="auto"/>
          <w:sz w:val="20"/>
          <w:highlight w:val="darkGreen"/>
          <w:u w:val="none"/>
          <w:lang w:val="es-MX"/>
        </w:rPr>
      </w:pPr>
      <w:r w:rsidRPr="006616AD">
        <w:rPr>
          <w:rStyle w:val="Hipervnculo"/>
          <w:color w:val="auto"/>
          <w:sz w:val="20"/>
          <w:highlight w:val="darkGreen"/>
          <w:u w:val="none"/>
          <w:lang w:val="es-MX"/>
        </w:rPr>
        <w:t xml:space="preserve">El sistema continúa en el </w:t>
      </w:r>
      <w:hyperlink w:anchor="FIN" w:history="1">
        <w:r w:rsidRPr="006616AD">
          <w:rPr>
            <w:rStyle w:val="Hipervnculo"/>
            <w:b/>
            <w:sz w:val="20"/>
            <w:highlight w:val="darkGreen"/>
            <w:lang w:val="es-MX"/>
          </w:rPr>
          <w:t>paso 10</w:t>
        </w:r>
      </w:hyperlink>
      <w:r w:rsidRPr="006616AD">
        <w:rPr>
          <w:rStyle w:val="Hipervnculo"/>
          <w:color w:val="auto"/>
          <w:sz w:val="20"/>
          <w:highlight w:val="darkGreen"/>
          <w:u w:val="none"/>
          <w:lang w:val="es-MX"/>
        </w:rPr>
        <w:t xml:space="preserve"> del flujo básico</w:t>
      </w:r>
    </w:p>
    <w:p w:rsidR="006616AD" w:rsidRPr="006616AD" w:rsidRDefault="006616AD" w:rsidP="006616AD">
      <w:pPr>
        <w:pStyle w:val="Prrafodelista"/>
        <w:numPr>
          <w:ilvl w:val="3"/>
          <w:numId w:val="18"/>
        </w:numPr>
        <w:ind w:left="1985" w:hanging="763"/>
        <w:rPr>
          <w:sz w:val="20"/>
          <w:highlight w:val="darkGreen"/>
          <w:lang w:val="es-MX"/>
        </w:rPr>
      </w:pPr>
      <w:r w:rsidRPr="006616AD">
        <w:rPr>
          <w:sz w:val="20"/>
          <w:szCs w:val="20"/>
          <w:highlight w:val="darkGreen"/>
          <w:lang w:val="es-MX"/>
        </w:rPr>
        <w:t xml:space="preserve">Si &lt;el aseguramiento de activos </w:t>
      </w:r>
      <w:r>
        <w:rPr>
          <w:sz w:val="20"/>
          <w:szCs w:val="20"/>
          <w:highlight w:val="darkGreen"/>
          <w:lang w:val="es-MX"/>
        </w:rPr>
        <w:t>SI</w:t>
      </w:r>
      <w:r w:rsidRPr="006616AD">
        <w:rPr>
          <w:sz w:val="20"/>
          <w:szCs w:val="20"/>
          <w:highlight w:val="darkGreen"/>
          <w:lang w:val="es-MX"/>
        </w:rPr>
        <w:t xml:space="preserve"> fue exitoso (</w:t>
      </w:r>
      <w:proofErr w:type="spellStart"/>
      <w:r w:rsidRPr="006616AD">
        <w:rPr>
          <w:sz w:val="20"/>
          <w:szCs w:val="20"/>
          <w:highlight w:val="darkGreen"/>
          <w:lang w:val="es-MX"/>
        </w:rPr>
        <w:t>AseguramientoActivos</w:t>
      </w:r>
      <w:proofErr w:type="spellEnd"/>
      <w:r w:rsidRPr="006616AD">
        <w:rPr>
          <w:sz w:val="20"/>
          <w:szCs w:val="20"/>
          <w:highlight w:val="darkGreen"/>
          <w:lang w:val="es-MX"/>
        </w:rPr>
        <w:t xml:space="preserve"> = </w:t>
      </w:r>
      <w:r>
        <w:rPr>
          <w:sz w:val="20"/>
          <w:szCs w:val="20"/>
          <w:highlight w:val="darkGreen"/>
          <w:lang w:val="es-MX"/>
        </w:rPr>
        <w:t>Verdadero</w:t>
      </w:r>
      <w:r w:rsidRPr="006616AD">
        <w:rPr>
          <w:sz w:val="20"/>
          <w:szCs w:val="20"/>
          <w:highlight w:val="darkGreen"/>
          <w:lang w:val="es-MX"/>
        </w:rPr>
        <w:t>) de acuerdo a la información recibida como parámetro&gt;</w:t>
      </w:r>
    </w:p>
    <w:p w:rsidR="002B15D3" w:rsidRPr="006616AD" w:rsidRDefault="006616AD" w:rsidP="006616AD">
      <w:pPr>
        <w:pStyle w:val="Prrafodelista"/>
        <w:numPr>
          <w:ilvl w:val="4"/>
          <w:numId w:val="18"/>
        </w:numPr>
        <w:ind w:left="2977" w:hanging="992"/>
        <w:rPr>
          <w:sz w:val="20"/>
          <w:highlight w:val="darkGreen"/>
          <w:lang w:val="es-MX"/>
        </w:rPr>
      </w:pPr>
      <w:r w:rsidRPr="006616AD">
        <w:rPr>
          <w:rStyle w:val="Hipervnculo"/>
          <w:color w:val="auto"/>
          <w:sz w:val="20"/>
          <w:highlight w:val="darkGreen"/>
          <w:u w:val="none"/>
          <w:lang w:val="es-MX"/>
        </w:rPr>
        <w:t xml:space="preserve">El sistema continúa en el </w:t>
      </w:r>
      <w:r w:rsidR="00216C9E" w:rsidRPr="00216C9E">
        <w:rPr>
          <w:rStyle w:val="Hipervnculo"/>
          <w:color w:val="auto"/>
          <w:sz w:val="20"/>
          <w:highlight w:val="darkGreen"/>
          <w:u w:val="none"/>
          <w:lang w:val="es-MX"/>
        </w:rPr>
        <w:t>siguiente paso</w:t>
      </w:r>
      <w:r w:rsidR="00216C9E">
        <w:rPr>
          <w:rStyle w:val="Hipervnculo"/>
          <w:b/>
          <w:color w:val="auto"/>
          <w:sz w:val="20"/>
          <w:highlight w:val="darkGreen"/>
          <w:u w:val="none"/>
          <w:lang w:val="es-MX"/>
        </w:rPr>
        <w:t xml:space="preserve"> </w:t>
      </w:r>
      <w:r w:rsidRPr="006616AD">
        <w:rPr>
          <w:rStyle w:val="Hipervnculo"/>
          <w:color w:val="auto"/>
          <w:sz w:val="20"/>
          <w:highlight w:val="darkGreen"/>
          <w:u w:val="none"/>
          <w:lang w:val="es-MX"/>
        </w:rPr>
        <w:t xml:space="preserve">del flujo </w:t>
      </w:r>
      <w:r w:rsidR="00216C9E">
        <w:rPr>
          <w:rStyle w:val="Hipervnculo"/>
          <w:color w:val="auto"/>
          <w:sz w:val="20"/>
          <w:highlight w:val="darkGreen"/>
          <w:u w:val="none"/>
          <w:lang w:val="es-MX"/>
        </w:rPr>
        <w:t>actual</w:t>
      </w:r>
    </w:p>
    <w:p w:rsidR="00FC41DD" w:rsidRPr="002B15D3" w:rsidRDefault="006A4BB1" w:rsidP="004D602D">
      <w:pPr>
        <w:pStyle w:val="Prrafodelista"/>
        <w:numPr>
          <w:ilvl w:val="2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 w:rsidRPr="002B15D3">
        <w:rPr>
          <w:sz w:val="20"/>
          <w:lang w:val="es-MX"/>
        </w:rPr>
        <w:t>El sistema extiende su funcionalidad</w:t>
      </w:r>
      <w:r w:rsidR="00411B29" w:rsidRPr="002B15D3">
        <w:rPr>
          <w:sz w:val="20"/>
          <w:lang w:val="es-MX"/>
        </w:rPr>
        <w:t xml:space="preserve"> con el caso de uso </w:t>
      </w:r>
      <w:hyperlink r:id="rId53" w:history="1">
        <w:r w:rsidR="00411B29" w:rsidRPr="002B15D3">
          <w:rPr>
            <w:rStyle w:val="Hipervnculo"/>
            <w:b/>
            <w:sz w:val="20"/>
            <w:lang w:val="es-MX"/>
          </w:rPr>
          <w:t>Seleccionar Actividades para la Visita</w:t>
        </w:r>
        <w:r w:rsidR="00572FA6" w:rsidRPr="002B15D3">
          <w:rPr>
            <w:rStyle w:val="Hipervnculo"/>
            <w:b/>
            <w:sz w:val="20"/>
            <w:lang w:val="es-MX"/>
          </w:rPr>
          <w:t xml:space="preserve"> – CUROLMOV11</w:t>
        </w:r>
      </w:hyperlink>
    </w:p>
    <w:p w:rsidR="00FC41DD" w:rsidRDefault="00FC41DD" w:rsidP="00FC41DD">
      <w:pPr>
        <w:pStyle w:val="Prrafodelista"/>
        <w:numPr>
          <w:ilvl w:val="3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envía como parámetro la siguiente información:</w:t>
      </w:r>
    </w:p>
    <w:p w:rsidR="00FC41DD" w:rsidRPr="00FA634D" w:rsidRDefault="007B654B" w:rsidP="00FC41DD">
      <w:pPr>
        <w:pStyle w:val="Prrafodelista"/>
        <w:numPr>
          <w:ilvl w:val="6"/>
          <w:numId w:val="18"/>
        </w:numPr>
        <w:ind w:left="3544" w:hanging="1384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ContinuarVisita</w:t>
      </w:r>
      <w:proofErr w:type="spellEnd"/>
      <w:r w:rsidR="00FC41DD">
        <w:rPr>
          <w:rStyle w:val="Hipervnculo"/>
          <w:color w:val="auto"/>
          <w:sz w:val="20"/>
          <w:u w:val="none"/>
          <w:lang w:val="es-MX"/>
        </w:rPr>
        <w:t xml:space="preserve"> de acuerdo con la regla de negocio </w:t>
      </w:r>
      <w:hyperlink r:id="rId54" w:anchor="RNGEN058" w:history="1">
        <w:r w:rsidRPr="007B654B">
          <w:rPr>
            <w:rStyle w:val="Hipervnculo"/>
            <w:b/>
            <w:sz w:val="20"/>
            <w:lang w:val="es-MX"/>
          </w:rPr>
          <w:t>RNGEN058</w:t>
        </w:r>
        <w:r w:rsidR="00FC41DD" w:rsidRPr="007B654B">
          <w:rPr>
            <w:rStyle w:val="Hipervnculo"/>
            <w:b/>
            <w:sz w:val="20"/>
            <w:lang w:val="es-MX"/>
          </w:rPr>
          <w:t xml:space="preserve"> Valor por Defecto </w:t>
        </w:r>
        <w:r w:rsidRPr="007B654B">
          <w:rPr>
            <w:rStyle w:val="Hipervnculo"/>
            <w:b/>
            <w:sz w:val="20"/>
            <w:lang w:val="es-MX"/>
          </w:rPr>
          <w:t>Falso</w:t>
        </w:r>
      </w:hyperlink>
    </w:p>
    <w:p w:rsidR="00FA634D" w:rsidRDefault="00FA634D" w:rsidP="00FC41DD">
      <w:pPr>
        <w:pStyle w:val="Prrafodelista"/>
        <w:numPr>
          <w:ilvl w:val="6"/>
          <w:numId w:val="18"/>
        </w:numPr>
        <w:ind w:left="3544" w:hanging="1384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VisitaClave</w:t>
      </w:r>
      <w:proofErr w:type="spellEnd"/>
    </w:p>
    <w:p w:rsidR="00FA634D" w:rsidRPr="00FC41DD" w:rsidRDefault="00FA634D" w:rsidP="00FC41DD">
      <w:pPr>
        <w:pStyle w:val="Prrafodelista"/>
        <w:numPr>
          <w:ilvl w:val="6"/>
          <w:numId w:val="18"/>
        </w:numPr>
        <w:ind w:left="3544" w:hanging="1384"/>
        <w:rPr>
          <w:sz w:val="20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VisitaHistId</w:t>
      </w:r>
      <w:proofErr w:type="spellEnd"/>
    </w:p>
    <w:p w:rsidR="0067574B" w:rsidRDefault="0067574B" w:rsidP="0067574B">
      <w:pPr>
        <w:pStyle w:val="Prrafodelista"/>
        <w:numPr>
          <w:ilvl w:val="1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&lt;existe por lo menos una visita relacionad</w:t>
      </w:r>
      <w:r w:rsidR="00405B1B">
        <w:rPr>
          <w:sz w:val="20"/>
          <w:lang w:val="es-MX"/>
        </w:rPr>
        <w:t>a</w:t>
      </w:r>
      <w:r>
        <w:rPr>
          <w:sz w:val="20"/>
          <w:lang w:val="es-MX"/>
        </w:rPr>
        <w:t xml:space="preserve"> al cliente&gt;</w:t>
      </w:r>
    </w:p>
    <w:p w:rsidR="0067574B" w:rsidRDefault="0067574B" w:rsidP="0067574B">
      <w:pPr>
        <w:pStyle w:val="Prrafodelista"/>
        <w:numPr>
          <w:ilvl w:val="2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extiende su funcionalidad con el caso de uso </w:t>
      </w:r>
      <w:hyperlink r:id="rId55" w:history="1">
        <w:r w:rsidRPr="00FE5B69">
          <w:rPr>
            <w:rStyle w:val="Hipervnculo"/>
            <w:b/>
            <w:sz w:val="20"/>
            <w:lang w:val="es-MX"/>
          </w:rPr>
          <w:t>Mantenimiento de Visitas en la Terminal – CUROLMOV12</w:t>
        </w:r>
      </w:hyperlink>
    </w:p>
    <w:p w:rsidR="00E57F85" w:rsidRDefault="00E57F85" w:rsidP="00FD7E1F">
      <w:pPr>
        <w:pStyle w:val="Prrafodelista"/>
        <w:numPr>
          <w:ilvl w:val="0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TipoAseguramiento</w:t>
      </w:r>
      <w:proofErr w:type="spellEnd"/>
      <w:r w:rsidR="00405B1B">
        <w:rPr>
          <w:sz w:val="20"/>
          <w:lang w:val="es-MX"/>
        </w:rPr>
        <w:t xml:space="preserve"> </w:t>
      </w:r>
      <w:r>
        <w:rPr>
          <w:sz w:val="20"/>
          <w:lang w:val="es-MX"/>
        </w:rPr>
        <w:t xml:space="preserve">= </w:t>
      </w:r>
      <w:r w:rsidRPr="0043221E">
        <w:rPr>
          <w:b/>
          <w:sz w:val="20"/>
          <w:lang w:val="es-MX"/>
        </w:rPr>
        <w:t>Códi</w:t>
      </w:r>
      <w:r w:rsidR="0043221E" w:rsidRPr="0043221E">
        <w:rPr>
          <w:b/>
          <w:sz w:val="20"/>
          <w:lang w:val="es-MX"/>
        </w:rPr>
        <w:t>g</w:t>
      </w:r>
      <w:r w:rsidRPr="0043221E">
        <w:rPr>
          <w:b/>
          <w:sz w:val="20"/>
          <w:lang w:val="es-MX"/>
        </w:rPr>
        <w:t>o de Barras</w:t>
      </w:r>
      <w:r w:rsidR="00FD7E1F">
        <w:rPr>
          <w:b/>
          <w:sz w:val="20"/>
          <w:lang w:val="es-MX"/>
        </w:rPr>
        <w:t xml:space="preserve"> </w:t>
      </w:r>
      <w:r w:rsidR="00FD7E1F" w:rsidRPr="0031035C">
        <w:rPr>
          <w:sz w:val="20"/>
          <w:highlight w:val="green"/>
          <w:lang w:val="es-MX"/>
        </w:rPr>
        <w:t>o</w:t>
      </w:r>
      <w:r w:rsidR="00FD7E1F" w:rsidRPr="0031035C">
        <w:rPr>
          <w:b/>
          <w:sz w:val="20"/>
          <w:highlight w:val="green"/>
          <w:lang w:val="es-MX"/>
        </w:rPr>
        <w:t xml:space="preserve"> Código de Barras Inicio y Fin</w:t>
      </w:r>
      <w:r w:rsidR="00FD7E1F">
        <w:rPr>
          <w:b/>
          <w:sz w:val="20"/>
          <w:lang w:val="es-MX"/>
        </w:rPr>
        <w:t xml:space="preserve"> </w:t>
      </w:r>
      <w:r w:rsidR="00FD7E1F" w:rsidRPr="00FD7E1F">
        <w:rPr>
          <w:sz w:val="20"/>
          <w:highlight w:val="lightGray"/>
          <w:lang w:val="es-MX"/>
        </w:rPr>
        <w:t>(</w:t>
      </w:r>
      <w:proofErr w:type="spellStart"/>
      <w:r w:rsidR="00FD7E1F">
        <w:rPr>
          <w:sz w:val="20"/>
          <w:highlight w:val="lightGray"/>
          <w:lang w:val="es-MX"/>
        </w:rPr>
        <w:t>TipoAseguramiento</w:t>
      </w:r>
      <w:proofErr w:type="spellEnd"/>
      <w:r w:rsidR="00FD7E1F">
        <w:rPr>
          <w:sz w:val="20"/>
          <w:highlight w:val="lightGray"/>
          <w:lang w:val="es-MX"/>
        </w:rPr>
        <w:t xml:space="preserve"> = 1 ó 4</w:t>
      </w:r>
      <w:r w:rsidR="00FD7E1F" w:rsidRPr="00FD7E1F">
        <w:rPr>
          <w:sz w:val="20"/>
          <w:highlight w:val="lightGray"/>
          <w:lang w:val="es-MX"/>
        </w:rPr>
        <w:t>)</w:t>
      </w:r>
      <w:r>
        <w:rPr>
          <w:sz w:val="20"/>
          <w:lang w:val="es-MX"/>
        </w:rPr>
        <w:t>&gt;</w:t>
      </w:r>
    </w:p>
    <w:p w:rsidR="00F46E7A" w:rsidRDefault="00F46E7A" w:rsidP="00F46E7A">
      <w:pPr>
        <w:pStyle w:val="Prrafodelista"/>
        <w:numPr>
          <w:ilvl w:val="1"/>
          <w:numId w:val="18"/>
        </w:numPr>
        <w:rPr>
          <w:sz w:val="20"/>
          <w:lang w:val="es-MX"/>
        </w:rPr>
      </w:pPr>
      <w:r w:rsidRPr="00695384">
        <w:rPr>
          <w:sz w:val="20"/>
          <w:highlight w:val="magenta"/>
          <w:lang w:val="es-MX"/>
        </w:rPr>
        <w:t>Si &lt;el equipo tiene GPS</w:t>
      </w:r>
      <w:r>
        <w:rPr>
          <w:sz w:val="20"/>
          <w:highlight w:val="magenta"/>
          <w:lang w:val="es-MX"/>
        </w:rPr>
        <w:t xml:space="preserve"> o  si GPS de Vendedor Activo</w:t>
      </w:r>
      <w:r w:rsidRPr="00695384">
        <w:rPr>
          <w:sz w:val="20"/>
          <w:highlight w:val="magenta"/>
          <w:lang w:val="es-MX"/>
        </w:rPr>
        <w:t>&gt;</w:t>
      </w:r>
    </w:p>
    <w:p w:rsidR="00F46E7A" w:rsidRDefault="00F46E7A" w:rsidP="00F46E7A">
      <w:pPr>
        <w:pStyle w:val="Prrafodelista"/>
        <w:numPr>
          <w:ilvl w:val="2"/>
          <w:numId w:val="18"/>
        </w:numPr>
        <w:rPr>
          <w:sz w:val="20"/>
          <w:highlight w:val="magenta"/>
          <w:lang w:val="es-MX"/>
        </w:rPr>
      </w:pPr>
      <w:r w:rsidRPr="00695384">
        <w:rPr>
          <w:sz w:val="20"/>
          <w:highlight w:val="magenta"/>
          <w:lang w:val="es-MX"/>
        </w:rPr>
        <w:t xml:space="preserve">Si&lt;no existen visitas relacionadas al cliente&gt; o Si &lt; </w:t>
      </w:r>
      <w:proofErr w:type="spellStart"/>
      <w:r w:rsidRPr="00695384">
        <w:rPr>
          <w:sz w:val="20"/>
          <w:highlight w:val="magenta"/>
          <w:lang w:val="es-MX"/>
        </w:rPr>
        <w:t>NuevaVisita</w:t>
      </w:r>
      <w:proofErr w:type="spellEnd"/>
      <w:r w:rsidRPr="00695384">
        <w:rPr>
          <w:sz w:val="20"/>
          <w:highlight w:val="magenta"/>
          <w:lang w:val="es-MX"/>
        </w:rPr>
        <w:t xml:space="preserve"> = Verdadero&gt;</w:t>
      </w:r>
    </w:p>
    <w:p w:rsidR="00F46E7A" w:rsidRPr="00F46E7A" w:rsidRDefault="00F46E7A" w:rsidP="00F46E7A">
      <w:pPr>
        <w:pStyle w:val="Prrafodelista"/>
        <w:numPr>
          <w:ilvl w:val="3"/>
          <w:numId w:val="18"/>
        </w:numPr>
        <w:rPr>
          <w:sz w:val="20"/>
          <w:highlight w:val="blue"/>
          <w:lang w:val="es-MX"/>
        </w:rPr>
      </w:pPr>
      <w:bookmarkStart w:id="33" w:name="Paso_2_1_1_1_AO01"/>
      <w:r w:rsidRPr="00F46E7A">
        <w:rPr>
          <w:sz w:val="20"/>
          <w:highlight w:val="blue"/>
          <w:lang w:val="es-MX"/>
        </w:rPr>
        <w:t>El sistema presenta el mensaje &lt;</w:t>
      </w:r>
      <w:hyperlink r:id="rId56" w:anchor="P0236" w:history="1">
        <w:r w:rsidRPr="00971C01">
          <w:rPr>
            <w:rStyle w:val="Hipervnculo"/>
            <w:b/>
            <w:color w:val="auto"/>
            <w:sz w:val="20"/>
            <w:highlight w:val="blue"/>
            <w:lang w:val="es-MX"/>
          </w:rPr>
          <w:t>P0236 Encender GPS</w:t>
        </w:r>
      </w:hyperlink>
      <w:r w:rsidRPr="00F46E7A">
        <w:rPr>
          <w:sz w:val="20"/>
          <w:highlight w:val="blue"/>
          <w:lang w:val="es-MX"/>
        </w:rPr>
        <w:t>&gt;</w:t>
      </w:r>
    </w:p>
    <w:bookmarkEnd w:id="33"/>
    <w:p w:rsidR="00F46E7A" w:rsidRPr="00F46E7A" w:rsidRDefault="00F46E7A" w:rsidP="00F46E7A">
      <w:pPr>
        <w:pStyle w:val="Prrafodelista"/>
        <w:numPr>
          <w:ilvl w:val="3"/>
          <w:numId w:val="18"/>
        </w:numPr>
        <w:rPr>
          <w:sz w:val="20"/>
          <w:highlight w:val="blue"/>
          <w:lang w:val="es-MX"/>
        </w:rPr>
      </w:pPr>
      <w:r w:rsidRPr="00F46E7A">
        <w:rPr>
          <w:sz w:val="20"/>
          <w:highlight w:val="blue"/>
          <w:lang w:val="es-MX"/>
        </w:rPr>
        <w:t>Si &lt;el usuario selecciona “Si”&gt;</w:t>
      </w:r>
    </w:p>
    <w:p w:rsidR="00F46E7A" w:rsidRPr="00F46E7A" w:rsidRDefault="00F46E7A" w:rsidP="00F46E7A">
      <w:pPr>
        <w:pStyle w:val="Prrafodelista"/>
        <w:numPr>
          <w:ilvl w:val="4"/>
          <w:numId w:val="18"/>
        </w:numPr>
        <w:rPr>
          <w:sz w:val="20"/>
          <w:highlight w:val="blue"/>
          <w:lang w:val="es-MX"/>
        </w:rPr>
      </w:pPr>
      <w:r w:rsidRPr="00F46E7A">
        <w:rPr>
          <w:sz w:val="20"/>
          <w:highlight w:val="blue"/>
          <w:lang w:val="es-MX"/>
        </w:rPr>
        <w:t>El sistema invoca la configuración del sistema operativo del dispositivo</w:t>
      </w:r>
    </w:p>
    <w:p w:rsidR="00F46E7A" w:rsidRDefault="00F46E7A" w:rsidP="00F46E7A">
      <w:pPr>
        <w:pStyle w:val="Prrafodelista"/>
        <w:numPr>
          <w:ilvl w:val="5"/>
          <w:numId w:val="18"/>
        </w:numPr>
        <w:rPr>
          <w:sz w:val="20"/>
          <w:highlight w:val="magenta"/>
          <w:lang w:val="es-MX"/>
        </w:rPr>
      </w:pPr>
      <w:r w:rsidRPr="00F46E7A">
        <w:rPr>
          <w:sz w:val="20"/>
          <w:highlight w:val="blue"/>
          <w:lang w:val="es-MX"/>
        </w:rPr>
        <w:t xml:space="preserve">Si &lt;el usuario </w:t>
      </w:r>
      <w:r w:rsidRPr="00F46E7A">
        <w:rPr>
          <w:b/>
          <w:sz w:val="20"/>
          <w:highlight w:val="blue"/>
          <w:lang w:val="es-MX"/>
        </w:rPr>
        <w:t>enciende</w:t>
      </w:r>
      <w:r w:rsidRPr="00F46E7A">
        <w:rPr>
          <w:sz w:val="20"/>
          <w:highlight w:val="blue"/>
          <w:lang w:val="es-MX"/>
        </w:rPr>
        <w:t xml:space="preserve"> el GPS&gt;</w:t>
      </w:r>
    </w:p>
    <w:p w:rsidR="00F46E7A" w:rsidRDefault="00F46E7A" w:rsidP="00F46E7A">
      <w:pPr>
        <w:pStyle w:val="Prrafodelista"/>
        <w:numPr>
          <w:ilvl w:val="6"/>
          <w:numId w:val="18"/>
        </w:numPr>
        <w:rPr>
          <w:sz w:val="20"/>
          <w:highlight w:val="magenta"/>
          <w:lang w:val="es-MX"/>
        </w:rPr>
      </w:pPr>
      <w:bookmarkStart w:id="34" w:name="Paso_2_1_1_2_1_1_1"/>
      <w:bookmarkEnd w:id="34"/>
      <w:r>
        <w:rPr>
          <w:sz w:val="20"/>
          <w:highlight w:val="magenta"/>
          <w:lang w:val="es-MX"/>
        </w:rPr>
        <w:t>El sistema lee las coordenadas GPS</w:t>
      </w:r>
    </w:p>
    <w:p w:rsidR="00F46E7A" w:rsidRDefault="00F46E7A" w:rsidP="00F46E7A">
      <w:pPr>
        <w:pStyle w:val="Prrafodelista"/>
        <w:numPr>
          <w:ilvl w:val="7"/>
          <w:numId w:val="18"/>
        </w:numPr>
        <w:rPr>
          <w:sz w:val="20"/>
          <w:highlight w:val="magenta"/>
          <w:lang w:val="es-MX"/>
        </w:rPr>
      </w:pPr>
      <w:r>
        <w:rPr>
          <w:sz w:val="20"/>
          <w:highlight w:val="magenta"/>
          <w:lang w:val="es-MX"/>
        </w:rPr>
        <w:t>Durante el tiempo de lectura</w:t>
      </w:r>
    </w:p>
    <w:p w:rsidR="00F46E7A" w:rsidRPr="00D6680F" w:rsidRDefault="00F46E7A" w:rsidP="00F46E7A">
      <w:pPr>
        <w:pStyle w:val="Prrafodelista"/>
        <w:numPr>
          <w:ilvl w:val="8"/>
          <w:numId w:val="18"/>
        </w:numPr>
        <w:ind w:left="4962" w:hanging="2082"/>
        <w:rPr>
          <w:rStyle w:val="Hipervnculo"/>
          <w:color w:val="auto"/>
          <w:sz w:val="20"/>
          <w:highlight w:val="magenta"/>
          <w:u w:val="none"/>
          <w:lang w:val="es-MX"/>
        </w:rPr>
      </w:pPr>
      <w:r>
        <w:rPr>
          <w:sz w:val="20"/>
          <w:highlight w:val="magenta"/>
          <w:lang w:val="es-MX"/>
        </w:rPr>
        <w:t xml:space="preserve">El sistema presenta el mensaje </w:t>
      </w:r>
      <w:hyperlink r:id="rId57" w:anchor="I0225" w:history="1">
        <w:r w:rsidRPr="00695384">
          <w:rPr>
            <w:rStyle w:val="Hipervnculo"/>
            <w:b/>
            <w:sz w:val="20"/>
            <w:highlight w:val="magenta"/>
            <w:lang w:val="es-MX"/>
          </w:rPr>
          <w:t>&lt;I0225 Ubicación GPS&gt;</w:t>
        </w:r>
      </w:hyperlink>
    </w:p>
    <w:p w:rsidR="00F46E7A" w:rsidRDefault="00F46E7A" w:rsidP="00F46E7A">
      <w:pPr>
        <w:pStyle w:val="Prrafodelista"/>
        <w:numPr>
          <w:ilvl w:val="7"/>
          <w:numId w:val="18"/>
        </w:numPr>
        <w:rPr>
          <w:sz w:val="20"/>
          <w:highlight w:val="magenta"/>
          <w:lang w:val="es-MX"/>
        </w:rPr>
      </w:pPr>
      <w:r w:rsidRPr="00695384">
        <w:rPr>
          <w:sz w:val="20"/>
          <w:highlight w:val="magenta"/>
          <w:lang w:val="es-MX"/>
        </w:rPr>
        <w:t>Si &lt;la lectura de los puntos GPS fue exitosa&gt;</w:t>
      </w:r>
    </w:p>
    <w:p w:rsidR="00F46E7A" w:rsidRDefault="00F46E7A" w:rsidP="00F46E7A">
      <w:pPr>
        <w:pStyle w:val="Prrafodelista"/>
        <w:numPr>
          <w:ilvl w:val="8"/>
          <w:numId w:val="18"/>
        </w:numPr>
        <w:rPr>
          <w:sz w:val="20"/>
          <w:highlight w:val="magenta"/>
          <w:lang w:val="es-MX"/>
        </w:rPr>
      </w:pPr>
      <w:r>
        <w:rPr>
          <w:sz w:val="20"/>
          <w:highlight w:val="magenta"/>
          <w:lang w:val="es-MX"/>
        </w:rPr>
        <w:t>El sistema registran en sesión la siguiente información:</w:t>
      </w:r>
    </w:p>
    <w:p w:rsidR="00F46E7A" w:rsidRDefault="00F46E7A" w:rsidP="00F46E7A">
      <w:pPr>
        <w:pStyle w:val="Prrafodelista"/>
        <w:numPr>
          <w:ilvl w:val="8"/>
          <w:numId w:val="18"/>
        </w:numPr>
        <w:rPr>
          <w:sz w:val="20"/>
          <w:highlight w:val="magenta"/>
          <w:lang w:val="es-MX"/>
        </w:rPr>
      </w:pPr>
      <w:r>
        <w:rPr>
          <w:sz w:val="20"/>
          <w:highlight w:val="magenta"/>
          <w:lang w:val="es-MX"/>
        </w:rPr>
        <w:t>Latitud</w:t>
      </w:r>
    </w:p>
    <w:p w:rsidR="00F46E7A" w:rsidRDefault="00F46E7A" w:rsidP="00F46E7A">
      <w:pPr>
        <w:pStyle w:val="Prrafodelista"/>
        <w:numPr>
          <w:ilvl w:val="8"/>
          <w:numId w:val="18"/>
        </w:numPr>
        <w:rPr>
          <w:sz w:val="20"/>
          <w:highlight w:val="magenta"/>
          <w:lang w:val="es-MX"/>
        </w:rPr>
      </w:pPr>
      <w:r>
        <w:rPr>
          <w:sz w:val="20"/>
          <w:highlight w:val="magenta"/>
          <w:lang w:val="es-MX"/>
        </w:rPr>
        <w:t>Longitud</w:t>
      </w:r>
    </w:p>
    <w:p w:rsidR="00F46E7A" w:rsidRPr="00D6680F" w:rsidRDefault="00F46E7A" w:rsidP="00F46E7A">
      <w:pPr>
        <w:pStyle w:val="Prrafodelista"/>
        <w:numPr>
          <w:ilvl w:val="8"/>
          <w:numId w:val="18"/>
        </w:numPr>
        <w:ind w:left="4962" w:hanging="2082"/>
        <w:rPr>
          <w:rStyle w:val="Hipervnculo"/>
          <w:color w:val="auto"/>
          <w:sz w:val="20"/>
          <w:highlight w:val="magenta"/>
          <w:u w:val="none"/>
          <w:lang w:val="es-MX"/>
        </w:rPr>
      </w:pPr>
      <w:proofErr w:type="spellStart"/>
      <w:r>
        <w:rPr>
          <w:sz w:val="20"/>
          <w:highlight w:val="magenta"/>
          <w:lang w:val="es-MX"/>
        </w:rPr>
        <w:t>LecturaPuntoGPS</w:t>
      </w:r>
      <w:proofErr w:type="spellEnd"/>
      <w:r>
        <w:rPr>
          <w:sz w:val="20"/>
          <w:highlight w:val="magenta"/>
          <w:lang w:val="es-MX"/>
        </w:rPr>
        <w:t xml:space="preserve"> </w:t>
      </w:r>
      <w:r w:rsidRPr="00695384">
        <w:rPr>
          <w:sz w:val="20"/>
          <w:highlight w:val="magenta"/>
          <w:lang w:val="es-MX"/>
        </w:rPr>
        <w:t xml:space="preserve">de acuerdo con la regla de negocio </w:t>
      </w:r>
      <w:hyperlink r:id="rId58" w:anchor="RNGEN059" w:history="1">
        <w:r w:rsidRPr="00695384">
          <w:rPr>
            <w:rStyle w:val="Hipervnculo"/>
            <w:b/>
            <w:sz w:val="20"/>
            <w:highlight w:val="magenta"/>
            <w:lang w:val="es-MX"/>
          </w:rPr>
          <w:t>RNGEN059 Valor por Defecto Verdadero</w:t>
        </w:r>
      </w:hyperlink>
    </w:p>
    <w:p w:rsidR="00160DAA" w:rsidRDefault="00160DAA" w:rsidP="00160DAA">
      <w:pPr>
        <w:pStyle w:val="Prrafodelista"/>
        <w:numPr>
          <w:ilvl w:val="8"/>
          <w:numId w:val="18"/>
        </w:numPr>
        <w:ind w:left="4962" w:hanging="2127"/>
        <w:rPr>
          <w:rStyle w:val="Hipervnculo"/>
          <w:color w:val="auto"/>
          <w:sz w:val="20"/>
          <w:highlight w:val="cyan"/>
          <w:u w:val="none"/>
          <w:lang w:val="es-MX"/>
        </w:rPr>
      </w:pPr>
      <w:r>
        <w:rPr>
          <w:sz w:val="20"/>
          <w:highlight w:val="cyan"/>
          <w:lang w:val="es-MX"/>
        </w:rPr>
        <w:t>S</w:t>
      </w:r>
      <w:r w:rsidRPr="00F710B4">
        <w:rPr>
          <w:sz w:val="20"/>
          <w:highlight w:val="cyan"/>
          <w:lang w:val="es-MX"/>
        </w:rPr>
        <w:t>i &lt;el cliente no es público general &lt;</w:t>
      </w:r>
      <w:proofErr w:type="spellStart"/>
      <w:r w:rsidRPr="00F710B4">
        <w:rPr>
          <w:sz w:val="20"/>
          <w:highlight w:val="cyan"/>
          <w:lang w:val="es-MX"/>
        </w:rPr>
        <w:t>Cliente.PublicoGeneral</w:t>
      </w:r>
      <w:proofErr w:type="spellEnd"/>
      <w:r w:rsidRPr="00F710B4">
        <w:rPr>
          <w:sz w:val="20"/>
          <w:highlight w:val="cyan"/>
          <w:lang w:val="es-MX"/>
        </w:rPr>
        <w:t xml:space="preserve"> = 0&gt;&gt;</w:t>
      </w:r>
    </w:p>
    <w:p w:rsidR="00160DAA" w:rsidRPr="00ED464E" w:rsidRDefault="00160DAA" w:rsidP="00160DAA">
      <w:pPr>
        <w:pStyle w:val="Prrafodelista"/>
        <w:numPr>
          <w:ilvl w:val="7"/>
          <w:numId w:val="18"/>
        </w:numPr>
        <w:rPr>
          <w:rStyle w:val="Hipervnculo"/>
          <w:vanish/>
          <w:color w:val="auto"/>
          <w:sz w:val="20"/>
          <w:highlight w:val="cyan"/>
          <w:u w:val="none"/>
          <w:lang w:val="es-MX"/>
        </w:rPr>
      </w:pPr>
    </w:p>
    <w:p w:rsidR="00160DAA" w:rsidRPr="00ED464E" w:rsidRDefault="00160DAA" w:rsidP="00160DAA">
      <w:pPr>
        <w:pStyle w:val="Prrafodelista"/>
        <w:numPr>
          <w:ilvl w:val="7"/>
          <w:numId w:val="18"/>
        </w:numPr>
        <w:rPr>
          <w:rStyle w:val="Hipervnculo"/>
          <w:vanish/>
          <w:color w:val="auto"/>
          <w:sz w:val="20"/>
          <w:highlight w:val="cyan"/>
          <w:u w:val="none"/>
          <w:lang w:val="es-MX"/>
        </w:rPr>
      </w:pPr>
    </w:p>
    <w:p w:rsidR="00160DAA" w:rsidRPr="00ED464E" w:rsidRDefault="00160DAA" w:rsidP="00160DAA">
      <w:pPr>
        <w:pStyle w:val="Prrafodelista"/>
        <w:numPr>
          <w:ilvl w:val="7"/>
          <w:numId w:val="18"/>
        </w:numPr>
        <w:rPr>
          <w:rStyle w:val="Hipervnculo"/>
          <w:vanish/>
          <w:color w:val="auto"/>
          <w:sz w:val="20"/>
          <w:highlight w:val="cyan"/>
          <w:u w:val="none"/>
          <w:lang w:val="es-MX"/>
        </w:rPr>
      </w:pPr>
    </w:p>
    <w:p w:rsidR="00160DAA" w:rsidRPr="00160DAA" w:rsidRDefault="00160DAA" w:rsidP="00160DAA">
      <w:pPr>
        <w:pStyle w:val="Prrafodelista"/>
        <w:numPr>
          <w:ilvl w:val="8"/>
          <w:numId w:val="18"/>
        </w:numPr>
        <w:ind w:left="5245" w:hanging="1843"/>
        <w:rPr>
          <w:sz w:val="20"/>
          <w:highlight w:val="cyan"/>
          <w:lang w:val="es-MX"/>
        </w:rPr>
      </w:pPr>
      <w:r w:rsidRPr="00E75515">
        <w:rPr>
          <w:rStyle w:val="Hipervnculo"/>
          <w:color w:val="auto"/>
          <w:sz w:val="20"/>
          <w:highlight w:val="cyan"/>
          <w:u w:val="none"/>
          <w:lang w:val="es-MX"/>
        </w:rPr>
        <w:t xml:space="preserve">El sistema valida las coordenadas GPS obtenidas de acuerdo con la validación </w:t>
      </w:r>
      <w:hyperlink w:anchor="_VA02_Validar_Rango" w:history="1">
        <w:r w:rsidRPr="00E75515">
          <w:rPr>
            <w:rStyle w:val="Hipervnculo"/>
            <w:b/>
            <w:sz w:val="20"/>
            <w:highlight w:val="cyan"/>
            <w:lang w:val="es-MX"/>
          </w:rPr>
          <w:t>VA02 Validar Rango de Coordenadas Leídas</w:t>
        </w:r>
      </w:hyperlink>
    </w:p>
    <w:p w:rsidR="00F46E7A" w:rsidRDefault="00F46E7A" w:rsidP="00F46E7A">
      <w:pPr>
        <w:pStyle w:val="Prrafodelista"/>
        <w:numPr>
          <w:ilvl w:val="6"/>
          <w:numId w:val="18"/>
        </w:numPr>
        <w:ind w:left="3544" w:hanging="1384"/>
        <w:rPr>
          <w:sz w:val="20"/>
          <w:highlight w:val="magenta"/>
          <w:lang w:val="es-MX"/>
        </w:rPr>
      </w:pPr>
      <w:r w:rsidRPr="00695384">
        <w:rPr>
          <w:sz w:val="20"/>
          <w:highlight w:val="magenta"/>
          <w:lang w:val="es-MX"/>
        </w:rPr>
        <w:t xml:space="preserve">Si &lt;se terminó el tiempo de </w:t>
      </w:r>
      <w:proofErr w:type="spellStart"/>
      <w:r w:rsidRPr="00695384">
        <w:rPr>
          <w:sz w:val="20"/>
          <w:highlight w:val="magenta"/>
          <w:lang w:val="es-MX"/>
        </w:rPr>
        <w:t>TimeOutGPS</w:t>
      </w:r>
      <w:proofErr w:type="spellEnd"/>
      <w:r w:rsidRPr="00695384">
        <w:rPr>
          <w:sz w:val="20"/>
          <w:highlight w:val="magenta"/>
          <w:lang w:val="es-MX"/>
        </w:rPr>
        <w:t>&gt; o Si &lt;existe algún problema de conexión&gt;</w:t>
      </w:r>
    </w:p>
    <w:p w:rsidR="00F46E7A" w:rsidRDefault="00F46E7A" w:rsidP="00F46E7A">
      <w:pPr>
        <w:pStyle w:val="Prrafodelista"/>
        <w:numPr>
          <w:ilvl w:val="7"/>
          <w:numId w:val="18"/>
        </w:numPr>
        <w:ind w:left="4253" w:hanging="1733"/>
        <w:rPr>
          <w:sz w:val="20"/>
          <w:highlight w:val="magenta"/>
          <w:lang w:val="es-MX"/>
        </w:rPr>
      </w:pPr>
      <w:r>
        <w:rPr>
          <w:sz w:val="20"/>
          <w:highlight w:val="magenta"/>
          <w:lang w:val="es-MX"/>
        </w:rPr>
        <w:t xml:space="preserve">El sistema presenta el mensaje </w:t>
      </w:r>
      <w:r w:rsidRPr="00695384">
        <w:rPr>
          <w:sz w:val="20"/>
          <w:highlight w:val="magenta"/>
          <w:lang w:val="es-MX"/>
        </w:rPr>
        <w:t>&lt;</w:t>
      </w:r>
      <w:hyperlink r:id="rId59" w:anchor="MP0206" w:history="1">
        <w:r w:rsidRPr="00695384">
          <w:rPr>
            <w:rStyle w:val="Hipervnculo"/>
            <w:b/>
            <w:sz w:val="20"/>
            <w:highlight w:val="magenta"/>
            <w:lang w:val="es-MX"/>
          </w:rPr>
          <w:t>P0206 Conexión con Dispositivo</w:t>
        </w:r>
      </w:hyperlink>
      <w:r w:rsidRPr="00695384">
        <w:rPr>
          <w:sz w:val="20"/>
          <w:highlight w:val="magenta"/>
          <w:lang w:val="es-MX"/>
        </w:rPr>
        <w:t>&gt;</w:t>
      </w:r>
    </w:p>
    <w:p w:rsidR="00F46E7A" w:rsidRPr="00D6680F" w:rsidRDefault="00F46E7A" w:rsidP="00F46E7A">
      <w:pPr>
        <w:pStyle w:val="Prrafodelista"/>
        <w:numPr>
          <w:ilvl w:val="7"/>
          <w:numId w:val="18"/>
        </w:numPr>
        <w:rPr>
          <w:sz w:val="20"/>
          <w:highlight w:val="magenta"/>
          <w:lang w:val="es-MX"/>
        </w:rPr>
      </w:pPr>
      <w:r>
        <w:rPr>
          <w:sz w:val="20"/>
          <w:highlight w:val="magenta"/>
          <w:lang w:val="es-MX"/>
        </w:rPr>
        <w:t xml:space="preserve">Si &lt;el actor selecciona la opción </w:t>
      </w:r>
      <w:r w:rsidRPr="00D6680F">
        <w:rPr>
          <w:b/>
          <w:sz w:val="20"/>
          <w:highlight w:val="magenta"/>
          <w:lang w:val="es-MX"/>
        </w:rPr>
        <w:t>Si</w:t>
      </w:r>
      <w:r>
        <w:rPr>
          <w:sz w:val="20"/>
          <w:highlight w:val="magenta"/>
          <w:lang w:val="es-MX"/>
        </w:rPr>
        <w:t>&gt;</w:t>
      </w:r>
    </w:p>
    <w:p w:rsidR="00F46E7A" w:rsidRPr="00695384" w:rsidRDefault="00F46E7A" w:rsidP="00F46E7A">
      <w:pPr>
        <w:pStyle w:val="Prrafodelista"/>
        <w:numPr>
          <w:ilvl w:val="8"/>
          <w:numId w:val="18"/>
        </w:numPr>
        <w:ind w:left="4962" w:hanging="2082"/>
        <w:rPr>
          <w:sz w:val="20"/>
          <w:highlight w:val="magenta"/>
          <w:lang w:val="es-MX"/>
        </w:rPr>
      </w:pPr>
      <w:r w:rsidRPr="00695384">
        <w:rPr>
          <w:sz w:val="20"/>
          <w:highlight w:val="magenta"/>
          <w:lang w:val="es-MX"/>
        </w:rPr>
        <w:t xml:space="preserve">El sistema continúa en el </w:t>
      </w:r>
      <w:r w:rsidRPr="00B45FAE">
        <w:rPr>
          <w:b/>
          <w:sz w:val="20"/>
          <w:highlight w:val="magenta"/>
          <w:lang w:val="es-MX"/>
        </w:rPr>
        <w:t xml:space="preserve">paso </w:t>
      </w:r>
      <w:hyperlink w:anchor="Paso_2_1_1_2_1_1_1" w:history="1">
        <w:r w:rsidR="00B45FAE" w:rsidRPr="00B45FAE">
          <w:rPr>
            <w:rStyle w:val="Hipervnculo"/>
            <w:b/>
            <w:sz w:val="20"/>
            <w:highlight w:val="magenta"/>
            <w:lang w:val="es-MX"/>
          </w:rPr>
          <w:t>2</w:t>
        </w:r>
        <w:r w:rsidRPr="00B45FAE">
          <w:rPr>
            <w:rStyle w:val="Hipervnculo"/>
            <w:b/>
            <w:sz w:val="20"/>
            <w:highlight w:val="magenta"/>
            <w:lang w:val="es-MX"/>
          </w:rPr>
          <w:t>.1.1.</w:t>
        </w:r>
        <w:r w:rsidR="00B45FAE" w:rsidRPr="00B45FAE">
          <w:rPr>
            <w:rStyle w:val="Hipervnculo"/>
            <w:b/>
            <w:sz w:val="20"/>
            <w:highlight w:val="magenta"/>
            <w:lang w:val="es-MX"/>
          </w:rPr>
          <w:t>2.1.1.1</w:t>
        </w:r>
      </w:hyperlink>
      <w:r w:rsidR="00B45FAE">
        <w:rPr>
          <w:sz w:val="20"/>
          <w:highlight w:val="magenta"/>
          <w:lang w:val="es-MX"/>
        </w:rPr>
        <w:t xml:space="preserve"> </w:t>
      </w:r>
      <w:r w:rsidRPr="00695384">
        <w:rPr>
          <w:sz w:val="20"/>
          <w:highlight w:val="magenta"/>
          <w:lang w:val="es-MX"/>
        </w:rPr>
        <w:t xml:space="preserve">del flujo alterno opcional </w:t>
      </w:r>
      <w:hyperlink w:anchor="AO01" w:history="1">
        <w:r w:rsidRPr="00695384">
          <w:rPr>
            <w:rStyle w:val="Hipervnculo"/>
            <w:b/>
            <w:sz w:val="20"/>
            <w:szCs w:val="20"/>
            <w:highlight w:val="magenta"/>
          </w:rPr>
          <w:t>AO01 Realizar Visita al Cliente</w:t>
        </w:r>
      </w:hyperlink>
    </w:p>
    <w:p w:rsidR="00F46E7A" w:rsidRPr="00695384" w:rsidRDefault="00F46E7A" w:rsidP="00F46E7A">
      <w:pPr>
        <w:pStyle w:val="Prrafodelista"/>
        <w:numPr>
          <w:ilvl w:val="7"/>
          <w:numId w:val="18"/>
        </w:numPr>
        <w:rPr>
          <w:sz w:val="20"/>
          <w:highlight w:val="magenta"/>
          <w:lang w:val="es-MX"/>
        </w:rPr>
      </w:pPr>
      <w:r w:rsidRPr="00695384">
        <w:rPr>
          <w:sz w:val="20"/>
          <w:highlight w:val="magenta"/>
          <w:lang w:val="es-MX"/>
        </w:rPr>
        <w:t xml:space="preserve">Si &lt;el actor selecciona la opción </w:t>
      </w:r>
      <w:r w:rsidRPr="00695384">
        <w:rPr>
          <w:b/>
          <w:sz w:val="20"/>
          <w:highlight w:val="magenta"/>
          <w:lang w:val="es-MX"/>
        </w:rPr>
        <w:t>No</w:t>
      </w:r>
      <w:r w:rsidRPr="00695384">
        <w:rPr>
          <w:sz w:val="20"/>
          <w:highlight w:val="magenta"/>
          <w:lang w:val="es-MX"/>
        </w:rPr>
        <w:t>&gt;</w:t>
      </w:r>
    </w:p>
    <w:p w:rsidR="00F46E7A" w:rsidRPr="00695384" w:rsidRDefault="00F46E7A" w:rsidP="00F46E7A">
      <w:pPr>
        <w:pStyle w:val="Prrafodelista"/>
        <w:numPr>
          <w:ilvl w:val="8"/>
          <w:numId w:val="18"/>
        </w:numPr>
        <w:rPr>
          <w:sz w:val="20"/>
          <w:highlight w:val="magenta"/>
          <w:lang w:val="es-MX"/>
        </w:rPr>
      </w:pPr>
      <w:r w:rsidRPr="00695384">
        <w:rPr>
          <w:sz w:val="20"/>
          <w:highlight w:val="magenta"/>
          <w:lang w:val="es-MX"/>
        </w:rPr>
        <w:t>El sistema registra en sesión la siguiente información:</w:t>
      </w:r>
    </w:p>
    <w:p w:rsidR="00F46E7A" w:rsidRPr="00D6680F" w:rsidRDefault="00F46E7A" w:rsidP="00F46E7A">
      <w:pPr>
        <w:pStyle w:val="Prrafodelista"/>
        <w:numPr>
          <w:ilvl w:val="8"/>
          <w:numId w:val="18"/>
        </w:numPr>
        <w:ind w:left="4962" w:hanging="2082"/>
        <w:rPr>
          <w:rStyle w:val="Hipervnculo"/>
          <w:color w:val="auto"/>
          <w:sz w:val="20"/>
          <w:highlight w:val="magenta"/>
          <w:u w:val="none"/>
          <w:lang w:val="es-MX"/>
        </w:rPr>
      </w:pPr>
      <w:proofErr w:type="spellStart"/>
      <w:r w:rsidRPr="00AD6AB8">
        <w:rPr>
          <w:sz w:val="20"/>
          <w:highlight w:val="magenta"/>
          <w:lang w:val="es-MX"/>
        </w:rPr>
        <w:t>LecturaPuntoGPS</w:t>
      </w:r>
      <w:proofErr w:type="spellEnd"/>
      <w:r w:rsidRPr="00AD6AB8">
        <w:rPr>
          <w:sz w:val="20"/>
          <w:highlight w:val="magenta"/>
          <w:lang w:val="es-MX"/>
        </w:rPr>
        <w:t xml:space="preserve"> de acuerdo con la regla de negocio </w:t>
      </w:r>
      <w:hyperlink r:id="rId60" w:anchor="RNGEN058" w:history="1">
        <w:r w:rsidRPr="00AD6AB8">
          <w:rPr>
            <w:rStyle w:val="Hipervnculo"/>
            <w:b/>
            <w:sz w:val="20"/>
            <w:highlight w:val="magenta"/>
            <w:lang w:val="es-MX"/>
          </w:rPr>
          <w:t>RNGEN058 Valor por Defecto Falso</w:t>
        </w:r>
      </w:hyperlink>
    </w:p>
    <w:p w:rsidR="00FC66EA" w:rsidRDefault="00F46E7A" w:rsidP="00FC66EA">
      <w:pPr>
        <w:pStyle w:val="Prrafodelista"/>
        <w:numPr>
          <w:ilvl w:val="5"/>
          <w:numId w:val="18"/>
        </w:numPr>
        <w:rPr>
          <w:sz w:val="20"/>
          <w:highlight w:val="blue"/>
          <w:lang w:val="es-MX"/>
        </w:rPr>
      </w:pPr>
      <w:r w:rsidRPr="00F46E7A">
        <w:rPr>
          <w:sz w:val="20"/>
          <w:highlight w:val="blue"/>
          <w:lang w:val="es-MX"/>
        </w:rPr>
        <w:t xml:space="preserve">Si &lt;el usuario </w:t>
      </w:r>
      <w:r w:rsidRPr="00F46E7A">
        <w:rPr>
          <w:b/>
          <w:sz w:val="20"/>
          <w:highlight w:val="blue"/>
          <w:lang w:val="es-MX"/>
        </w:rPr>
        <w:t>no</w:t>
      </w:r>
      <w:r w:rsidRPr="00F46E7A">
        <w:rPr>
          <w:sz w:val="20"/>
          <w:highlight w:val="blue"/>
          <w:lang w:val="es-MX"/>
        </w:rPr>
        <w:t xml:space="preserve"> </w:t>
      </w:r>
      <w:r w:rsidRPr="00F46E7A">
        <w:rPr>
          <w:b/>
          <w:sz w:val="20"/>
          <w:highlight w:val="blue"/>
          <w:lang w:val="es-MX"/>
        </w:rPr>
        <w:t>enciende</w:t>
      </w:r>
      <w:r w:rsidRPr="00F46E7A">
        <w:rPr>
          <w:sz w:val="20"/>
          <w:highlight w:val="blue"/>
          <w:lang w:val="es-MX"/>
        </w:rPr>
        <w:t xml:space="preserve"> el GPS</w:t>
      </w:r>
      <w:r w:rsidR="00FC66EA" w:rsidRPr="008C0C5B">
        <w:rPr>
          <w:sz w:val="20"/>
          <w:highlight w:val="red"/>
          <w:lang w:val="es-MX"/>
        </w:rPr>
        <w:t>(</w:t>
      </w:r>
      <w:r w:rsidR="00FC66EA">
        <w:rPr>
          <w:sz w:val="20"/>
          <w:highlight w:val="red"/>
          <w:lang w:val="es-MX"/>
        </w:rPr>
        <w:t xml:space="preserve"> Presiona </w:t>
      </w:r>
      <w:r w:rsidR="00FC66EA" w:rsidRPr="008C0C5B">
        <w:rPr>
          <w:sz w:val="20"/>
          <w:highlight w:val="red"/>
          <w:lang w:val="es-MX"/>
        </w:rPr>
        <w:t xml:space="preserve">Regresar </w:t>
      </w:r>
      <w:r w:rsidR="00FC66EA">
        <w:rPr>
          <w:sz w:val="20"/>
          <w:highlight w:val="red"/>
          <w:lang w:val="es-MX"/>
        </w:rPr>
        <w:t>en la</w:t>
      </w:r>
      <w:r w:rsidR="00FC66EA" w:rsidRPr="008C0C5B">
        <w:rPr>
          <w:sz w:val="20"/>
          <w:highlight w:val="red"/>
          <w:lang w:val="es-MX"/>
        </w:rPr>
        <w:t xml:space="preserve"> pantalla de configuración del encendido del GPS)</w:t>
      </w:r>
      <w:r w:rsidR="00FC66EA" w:rsidRPr="00F46E7A">
        <w:rPr>
          <w:sz w:val="20"/>
          <w:highlight w:val="blue"/>
          <w:lang w:val="es-MX"/>
        </w:rPr>
        <w:t>&gt;</w:t>
      </w:r>
    </w:p>
    <w:p w:rsidR="00F46E7A" w:rsidRPr="00FC66EA" w:rsidRDefault="00FC66EA" w:rsidP="002F16AB">
      <w:pPr>
        <w:pStyle w:val="Prrafodelista"/>
        <w:numPr>
          <w:ilvl w:val="6"/>
          <w:numId w:val="18"/>
        </w:numPr>
        <w:rPr>
          <w:sz w:val="20"/>
          <w:highlight w:val="red"/>
          <w:lang w:val="es-MX"/>
        </w:rPr>
      </w:pPr>
      <w:r w:rsidRPr="00FC66EA">
        <w:rPr>
          <w:sz w:val="20"/>
          <w:highlight w:val="red"/>
          <w:lang w:val="es-MX"/>
        </w:rPr>
        <w:t xml:space="preserve">El sistema extiende su funcionalidad al caso de uso </w:t>
      </w:r>
      <w:hyperlink r:id="rId61" w:history="1">
        <w:r w:rsidRPr="00FC66EA">
          <w:rPr>
            <w:rStyle w:val="Hipervnculo"/>
            <w:b/>
            <w:sz w:val="20"/>
            <w:highlight w:val="red"/>
            <w:lang w:val="es-MX"/>
          </w:rPr>
          <w:t>CUROLMOV01_ Acceder al Sistema</w:t>
        </w:r>
      </w:hyperlink>
      <w:r w:rsidR="00F46E7A" w:rsidRPr="00FC66EA">
        <w:rPr>
          <w:sz w:val="20"/>
          <w:highlight w:val="red"/>
          <w:lang w:val="es-MX"/>
        </w:rPr>
        <w:t>&gt;</w:t>
      </w:r>
    </w:p>
    <w:p w:rsidR="00F46E7A" w:rsidRPr="00FC66EA" w:rsidRDefault="00F46E7A" w:rsidP="00F46E7A">
      <w:pPr>
        <w:pStyle w:val="Prrafodelista"/>
        <w:numPr>
          <w:ilvl w:val="6"/>
          <w:numId w:val="18"/>
        </w:numPr>
        <w:ind w:left="3544" w:hanging="1384"/>
        <w:rPr>
          <w:strike/>
          <w:sz w:val="20"/>
          <w:highlight w:val="red"/>
          <w:lang w:val="es-MX"/>
        </w:rPr>
      </w:pPr>
      <w:r w:rsidRPr="00FC66EA">
        <w:rPr>
          <w:strike/>
          <w:sz w:val="20"/>
          <w:highlight w:val="red"/>
          <w:lang w:val="es-MX"/>
        </w:rPr>
        <w:t xml:space="preserve">El sistema continúa en el paso </w:t>
      </w:r>
      <w:hyperlink w:anchor="Paso_2_2" w:history="1">
        <w:r w:rsidR="00B45FAE" w:rsidRPr="00FC66EA">
          <w:rPr>
            <w:rStyle w:val="Hipervnculo"/>
            <w:b/>
            <w:strike/>
            <w:sz w:val="20"/>
            <w:highlight w:val="red"/>
            <w:lang w:val="es-MX"/>
          </w:rPr>
          <w:t>2</w:t>
        </w:r>
        <w:r w:rsidRPr="00FC66EA">
          <w:rPr>
            <w:rStyle w:val="Hipervnculo"/>
            <w:b/>
            <w:strike/>
            <w:sz w:val="20"/>
            <w:highlight w:val="red"/>
            <w:lang w:val="es-MX"/>
          </w:rPr>
          <w:t>.2</w:t>
        </w:r>
      </w:hyperlink>
      <w:r w:rsidRPr="00FC66EA">
        <w:rPr>
          <w:strike/>
          <w:sz w:val="20"/>
          <w:highlight w:val="red"/>
          <w:lang w:val="es-MX"/>
        </w:rPr>
        <w:t xml:space="preserve"> del flujo alterno opcional </w:t>
      </w:r>
      <w:hyperlink w:anchor="AO01" w:history="1">
        <w:r w:rsidRPr="00FC66EA">
          <w:rPr>
            <w:rStyle w:val="Hipervnculo"/>
            <w:b/>
            <w:strike/>
            <w:sz w:val="20"/>
            <w:highlight w:val="red"/>
            <w:lang w:val="es-MX"/>
          </w:rPr>
          <w:t>AO01 Realizar Visita al Cliente</w:t>
        </w:r>
      </w:hyperlink>
    </w:p>
    <w:p w:rsidR="00FC66EA" w:rsidRPr="00FC66EA" w:rsidRDefault="00F46E7A" w:rsidP="00FC66EA">
      <w:pPr>
        <w:pStyle w:val="Prrafodelista"/>
        <w:numPr>
          <w:ilvl w:val="3"/>
          <w:numId w:val="18"/>
        </w:numPr>
        <w:rPr>
          <w:strike/>
          <w:sz w:val="20"/>
          <w:highlight w:val="red"/>
          <w:lang w:val="es-MX"/>
        </w:rPr>
      </w:pPr>
      <w:r w:rsidRPr="00FC66EA">
        <w:rPr>
          <w:strike/>
          <w:sz w:val="20"/>
          <w:highlight w:val="red"/>
          <w:lang w:val="es-MX"/>
        </w:rPr>
        <w:t>Si &lt;el usuario selecciona “No”&gt;</w:t>
      </w:r>
      <w:r w:rsidR="00FC66EA" w:rsidRPr="00FC66EA">
        <w:rPr>
          <w:sz w:val="20"/>
          <w:highlight w:val="red"/>
          <w:lang w:val="es-MX"/>
        </w:rPr>
        <w:t xml:space="preserve"> </w:t>
      </w:r>
      <w:r w:rsidR="00FC66EA" w:rsidRPr="00FC66EA">
        <w:rPr>
          <w:b/>
          <w:sz w:val="20"/>
          <w:highlight w:val="red"/>
          <w:lang w:val="es-MX"/>
        </w:rPr>
        <w:t>Nota: Se deshabilita la opción “No”.</w:t>
      </w:r>
    </w:p>
    <w:p w:rsidR="00F46E7A" w:rsidRPr="00FC66EA" w:rsidRDefault="00FC66EA" w:rsidP="00FC66EA">
      <w:pPr>
        <w:pStyle w:val="Prrafodelista"/>
        <w:numPr>
          <w:ilvl w:val="4"/>
          <w:numId w:val="18"/>
        </w:numPr>
        <w:rPr>
          <w:sz w:val="20"/>
          <w:highlight w:val="red"/>
          <w:lang w:val="es-MX"/>
        </w:rPr>
      </w:pPr>
      <w:r w:rsidRPr="00FC66EA">
        <w:rPr>
          <w:strike/>
          <w:sz w:val="20"/>
          <w:highlight w:val="red"/>
          <w:lang w:val="es-MX"/>
        </w:rPr>
        <w:t xml:space="preserve">El sistema continúa en el paso  </w:t>
      </w:r>
      <w:hyperlink w:anchor="Paso_1_2" w:history="1">
        <w:r w:rsidR="00A21A4B">
          <w:rPr>
            <w:rStyle w:val="Hipervnculo"/>
            <w:b/>
            <w:strike/>
            <w:sz w:val="20"/>
            <w:highlight w:val="red"/>
            <w:lang w:val="es-MX"/>
          </w:rPr>
          <w:t>2</w:t>
        </w:r>
        <w:r w:rsidRPr="00FC66EA">
          <w:rPr>
            <w:rStyle w:val="Hipervnculo"/>
            <w:b/>
            <w:strike/>
            <w:sz w:val="20"/>
            <w:highlight w:val="red"/>
            <w:lang w:val="es-MX"/>
          </w:rPr>
          <w:t>.2</w:t>
        </w:r>
      </w:hyperlink>
      <w:r w:rsidRPr="00FC66EA">
        <w:rPr>
          <w:strike/>
          <w:sz w:val="20"/>
          <w:highlight w:val="red"/>
          <w:lang w:val="es-MX"/>
        </w:rPr>
        <w:t xml:space="preserve"> del flujo alterno opcional </w:t>
      </w:r>
      <w:hyperlink w:anchor="AO01" w:history="1">
        <w:r w:rsidRPr="00FC66EA">
          <w:rPr>
            <w:rStyle w:val="Hipervnculo"/>
            <w:b/>
            <w:strike/>
            <w:sz w:val="20"/>
            <w:highlight w:val="red"/>
            <w:lang w:val="es-MX"/>
          </w:rPr>
          <w:t>AO01 Realizar Visita al Cliente</w:t>
        </w:r>
      </w:hyperlink>
    </w:p>
    <w:p w:rsidR="00BD0BD9" w:rsidRDefault="00405B1B" w:rsidP="00BD0BD9">
      <w:pPr>
        <w:pStyle w:val="Prrafodelista"/>
        <w:numPr>
          <w:ilvl w:val="1"/>
          <w:numId w:val="18"/>
        </w:numPr>
        <w:rPr>
          <w:sz w:val="20"/>
          <w:lang w:val="es-MX"/>
        </w:rPr>
      </w:pPr>
      <w:bookmarkStart w:id="35" w:name="Paso_2_2"/>
      <w:bookmarkEnd w:id="35"/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LecturaCodigo</w:t>
      </w:r>
      <w:proofErr w:type="spellEnd"/>
      <w:r w:rsidR="001A697D">
        <w:rPr>
          <w:sz w:val="20"/>
          <w:lang w:val="es-MX"/>
        </w:rPr>
        <w:t xml:space="preserve"> </w:t>
      </w:r>
      <w:r>
        <w:rPr>
          <w:sz w:val="20"/>
          <w:lang w:val="es-MX"/>
        </w:rPr>
        <w:t>=</w:t>
      </w:r>
      <w:r w:rsidR="001A697D">
        <w:rPr>
          <w:sz w:val="20"/>
          <w:lang w:val="es-MX"/>
        </w:rPr>
        <w:t xml:space="preserve"> </w:t>
      </w:r>
      <w:r>
        <w:rPr>
          <w:sz w:val="20"/>
          <w:lang w:val="es-MX"/>
        </w:rPr>
        <w:t>Falso</w:t>
      </w:r>
      <w:r w:rsidR="00BD0BD9">
        <w:rPr>
          <w:sz w:val="20"/>
          <w:lang w:val="es-MX"/>
        </w:rPr>
        <w:t>&gt;</w:t>
      </w:r>
    </w:p>
    <w:p w:rsidR="00FE621D" w:rsidRPr="00FE621D" w:rsidRDefault="00BD0BD9" w:rsidP="00FE621D">
      <w:pPr>
        <w:pStyle w:val="Prrafodelista"/>
        <w:numPr>
          <w:ilvl w:val="2"/>
          <w:numId w:val="18"/>
        </w:numPr>
        <w:rPr>
          <w:sz w:val="20"/>
          <w:lang w:val="es-MX"/>
        </w:rPr>
      </w:pPr>
      <w:r w:rsidRPr="00FE621D">
        <w:rPr>
          <w:sz w:val="20"/>
          <w:lang w:val="es-MX"/>
        </w:rPr>
        <w:t>El sistema valida el tipo de contraseña</w:t>
      </w:r>
      <w:r w:rsidR="007078A7" w:rsidRPr="00FE621D">
        <w:rPr>
          <w:sz w:val="20"/>
          <w:lang w:val="es-MX"/>
        </w:rPr>
        <w:t xml:space="preserve"> de acuerdo con la validación </w:t>
      </w:r>
      <w:bookmarkStart w:id="36" w:name="VA01_r"/>
      <w:bookmarkEnd w:id="36"/>
      <w:r w:rsidR="00463313">
        <w:fldChar w:fldCharType="begin"/>
      </w:r>
      <w:r w:rsidR="00463313">
        <w:instrText xml:space="preserve"> HYPERLINK \l "VA01" </w:instrText>
      </w:r>
      <w:r w:rsidR="00463313">
        <w:fldChar w:fldCharType="separate"/>
      </w:r>
      <w:r w:rsidR="007078A7" w:rsidRPr="00FE621D">
        <w:rPr>
          <w:rStyle w:val="Hipervnculo"/>
          <w:b/>
          <w:sz w:val="20"/>
          <w:lang w:val="es-MX"/>
        </w:rPr>
        <w:t>VA01 Validar Tipo de Contraseña</w:t>
      </w:r>
      <w:r w:rsidR="00463313">
        <w:rPr>
          <w:rStyle w:val="Hipervnculo"/>
          <w:b/>
          <w:sz w:val="20"/>
          <w:lang w:val="es-MX"/>
        </w:rPr>
        <w:fldChar w:fldCharType="end"/>
      </w:r>
    </w:p>
    <w:p w:rsidR="00FE621D" w:rsidRDefault="001A697D" w:rsidP="00FE621D">
      <w:pPr>
        <w:pStyle w:val="Prrafodelista"/>
        <w:numPr>
          <w:ilvl w:val="1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LecturaCodigo</w:t>
      </w:r>
      <w:proofErr w:type="spellEnd"/>
      <w:r>
        <w:rPr>
          <w:sz w:val="20"/>
          <w:lang w:val="es-MX"/>
        </w:rPr>
        <w:t xml:space="preserve"> = Verdadero</w:t>
      </w:r>
      <w:r w:rsidR="00FE621D">
        <w:rPr>
          <w:sz w:val="20"/>
          <w:lang w:val="es-MX"/>
        </w:rPr>
        <w:t>&gt;</w:t>
      </w:r>
    </w:p>
    <w:p w:rsidR="002B118C" w:rsidRDefault="002B118C" w:rsidP="002B118C">
      <w:pPr>
        <w:pStyle w:val="Prrafodelista"/>
        <w:numPr>
          <w:ilvl w:val="2"/>
          <w:numId w:val="18"/>
        </w:numPr>
        <w:rPr>
          <w:sz w:val="20"/>
          <w:lang w:val="es-MX"/>
        </w:rPr>
      </w:pPr>
      <w:bookmarkStart w:id="37" w:name="Paso_2_2_1"/>
      <w:bookmarkStart w:id="38" w:name="Paso_2_3_1"/>
      <w:bookmarkEnd w:id="37"/>
      <w:r>
        <w:rPr>
          <w:sz w:val="20"/>
          <w:lang w:val="es-MX"/>
        </w:rPr>
        <w:t>El sistema registra la siguiente información:</w:t>
      </w:r>
      <w:bookmarkEnd w:id="38"/>
    </w:p>
    <w:p w:rsidR="002B118C" w:rsidRPr="008F2326" w:rsidRDefault="002B118C" w:rsidP="002B118C">
      <w:pPr>
        <w:pStyle w:val="Prrafodelista"/>
        <w:numPr>
          <w:ilvl w:val="3"/>
          <w:numId w:val="18"/>
        </w:numPr>
        <w:rPr>
          <w:b/>
          <w:sz w:val="20"/>
          <w:lang w:val="es-MX"/>
        </w:rPr>
      </w:pPr>
      <w:r w:rsidRPr="008F2326">
        <w:rPr>
          <w:b/>
          <w:sz w:val="20"/>
          <w:lang w:val="es-MX"/>
        </w:rPr>
        <w:t>Visita</w:t>
      </w:r>
    </w:p>
    <w:p w:rsidR="002B118C" w:rsidRDefault="002B118C" w:rsidP="002B118C">
      <w:pPr>
        <w:pStyle w:val="Prrafodelista"/>
        <w:numPr>
          <w:ilvl w:val="4"/>
          <w:numId w:val="18"/>
        </w:numPr>
        <w:ind w:left="2835" w:hanging="1395"/>
        <w:rPr>
          <w:sz w:val="20"/>
          <w:lang w:val="es-MX"/>
        </w:rPr>
      </w:pPr>
      <w:proofErr w:type="spellStart"/>
      <w:r>
        <w:rPr>
          <w:sz w:val="20"/>
          <w:lang w:val="es-MX"/>
        </w:rPr>
        <w:t>VisitaClave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62" w:anchor="RNGEN009" w:history="1">
        <w:r w:rsidRPr="000318AA">
          <w:rPr>
            <w:rStyle w:val="Hipervnculo"/>
            <w:b/>
            <w:sz w:val="20"/>
            <w:lang w:val="es-MX"/>
          </w:rPr>
          <w:t>RNGEN009 Identificador Único</w:t>
        </w:r>
      </w:hyperlink>
    </w:p>
    <w:p w:rsidR="002B118C" w:rsidRDefault="002B118C" w:rsidP="002B118C">
      <w:pPr>
        <w:pStyle w:val="Prrafodelista"/>
        <w:numPr>
          <w:ilvl w:val="4"/>
          <w:numId w:val="18"/>
        </w:numPr>
        <w:ind w:left="2835" w:hanging="1395"/>
        <w:rPr>
          <w:sz w:val="20"/>
          <w:lang w:val="es-MX"/>
        </w:rPr>
      </w:pPr>
      <w:r>
        <w:rPr>
          <w:sz w:val="20"/>
          <w:lang w:val="es-MX"/>
        </w:rPr>
        <w:t xml:space="preserve">DiaClave de acuerdo con la regla de negocio </w:t>
      </w:r>
      <w:hyperlink r:id="rId63" w:anchor="RNROLMOV047" w:history="1">
        <w:r w:rsidRPr="000318AA">
          <w:rPr>
            <w:rStyle w:val="Hipervnculo"/>
            <w:b/>
            <w:sz w:val="20"/>
            <w:lang w:val="es-MX"/>
          </w:rPr>
          <w:t>RNROLMOV047 Día Actual o Día Seleccionado</w:t>
        </w:r>
      </w:hyperlink>
    </w:p>
    <w:p w:rsidR="002B118C" w:rsidRDefault="002B118C" w:rsidP="002B118C">
      <w:pPr>
        <w:pStyle w:val="Prrafodelista"/>
        <w:numPr>
          <w:ilvl w:val="4"/>
          <w:numId w:val="18"/>
        </w:numPr>
        <w:ind w:left="2835" w:hanging="1395"/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64" w:anchor="RNGEN093" w:history="1">
        <w:r w:rsidRPr="009035F0">
          <w:rPr>
            <w:rStyle w:val="Hipervnculo"/>
            <w:b/>
            <w:sz w:val="20"/>
            <w:lang w:val="es-MX"/>
          </w:rPr>
          <w:t>RNGEN093 Cliente Seleccionado</w:t>
        </w:r>
      </w:hyperlink>
    </w:p>
    <w:p w:rsidR="002B118C" w:rsidRDefault="002B118C" w:rsidP="002B118C">
      <w:pPr>
        <w:pStyle w:val="Prrafodelista"/>
        <w:numPr>
          <w:ilvl w:val="4"/>
          <w:numId w:val="18"/>
        </w:numPr>
        <w:ind w:left="2835" w:hanging="1395"/>
        <w:rPr>
          <w:sz w:val="20"/>
          <w:lang w:val="es-MX"/>
        </w:rPr>
      </w:pPr>
      <w:proofErr w:type="spellStart"/>
      <w:r>
        <w:rPr>
          <w:sz w:val="20"/>
          <w:lang w:val="es-MX"/>
        </w:rPr>
        <w:t>VendedorId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65" w:anchor="RNGEN094" w:history="1">
        <w:r w:rsidRPr="00506206">
          <w:rPr>
            <w:rStyle w:val="Hipervnculo"/>
            <w:b/>
            <w:sz w:val="20"/>
            <w:lang w:val="es-MX"/>
          </w:rPr>
          <w:t xml:space="preserve">RNGEN094 Usuario </w:t>
        </w:r>
        <w:proofErr w:type="spellStart"/>
        <w:r w:rsidRPr="00506206">
          <w:rPr>
            <w:rStyle w:val="Hipervnculo"/>
            <w:b/>
            <w:sz w:val="20"/>
            <w:lang w:val="es-MX"/>
          </w:rPr>
          <w:t>Logeado</w:t>
        </w:r>
        <w:proofErr w:type="spellEnd"/>
        <w:r w:rsidRPr="00506206">
          <w:rPr>
            <w:rStyle w:val="Hipervnculo"/>
            <w:b/>
            <w:sz w:val="20"/>
            <w:lang w:val="es-MX"/>
          </w:rPr>
          <w:t xml:space="preserve"> en Sistema</w:t>
        </w:r>
      </w:hyperlink>
    </w:p>
    <w:p w:rsidR="002B118C" w:rsidRDefault="002B118C" w:rsidP="002B118C">
      <w:pPr>
        <w:pStyle w:val="Prrafodelista"/>
        <w:numPr>
          <w:ilvl w:val="4"/>
          <w:numId w:val="18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RUTClave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66" w:anchor="RNGEN095" w:history="1">
        <w:r w:rsidRPr="00506206">
          <w:rPr>
            <w:rStyle w:val="Hipervnculo"/>
            <w:b/>
            <w:sz w:val="20"/>
            <w:lang w:val="es-MX"/>
          </w:rPr>
          <w:t>RNGEN095 Ruta Seleccionada</w:t>
        </w:r>
      </w:hyperlink>
    </w:p>
    <w:p w:rsidR="002B118C" w:rsidRDefault="002B118C" w:rsidP="002B118C">
      <w:pPr>
        <w:pStyle w:val="Prrafodelista"/>
        <w:numPr>
          <w:ilvl w:val="4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 xml:space="preserve">Numero de acuerdo con la regla de negocio </w:t>
      </w:r>
      <w:hyperlink r:id="rId67" w:anchor="RNGEN096" w:history="1">
        <w:r w:rsidRPr="00506206">
          <w:rPr>
            <w:rStyle w:val="Hipervnculo"/>
            <w:b/>
            <w:sz w:val="20"/>
            <w:lang w:val="es-MX"/>
          </w:rPr>
          <w:t>RNGEN096 Número de Visita</w:t>
        </w:r>
      </w:hyperlink>
    </w:p>
    <w:p w:rsidR="002B118C" w:rsidRPr="00227BE0" w:rsidRDefault="002B118C" w:rsidP="002B118C">
      <w:pPr>
        <w:pStyle w:val="Prrafodelista"/>
        <w:numPr>
          <w:ilvl w:val="4"/>
          <w:numId w:val="18"/>
        </w:numPr>
        <w:ind w:left="2835" w:hanging="1395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sz w:val="20"/>
          <w:lang w:val="es-MX"/>
        </w:rPr>
        <w:t>FechaHoraInicial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68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227BE0" w:rsidRDefault="00227BE0" w:rsidP="002B118C">
      <w:pPr>
        <w:pStyle w:val="Prrafodelista"/>
        <w:numPr>
          <w:ilvl w:val="4"/>
          <w:numId w:val="18"/>
        </w:numPr>
        <w:ind w:left="2835" w:hanging="1395"/>
        <w:rPr>
          <w:sz w:val="20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FechaHoraFinal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69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2B118C" w:rsidRPr="00C82C49" w:rsidRDefault="002B118C" w:rsidP="002B118C">
      <w:pPr>
        <w:pStyle w:val="Prrafodelista"/>
        <w:numPr>
          <w:ilvl w:val="4"/>
          <w:numId w:val="18"/>
        </w:numPr>
        <w:ind w:left="2835" w:hanging="1395"/>
        <w:rPr>
          <w:sz w:val="20"/>
          <w:lang w:val="es-MX"/>
        </w:rPr>
      </w:pPr>
      <w:proofErr w:type="spellStart"/>
      <w:r>
        <w:rPr>
          <w:sz w:val="20"/>
          <w:lang w:val="es-MX"/>
        </w:rPr>
        <w:t>TipoEstado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70" w:anchor="RNADMESC030" w:history="1">
        <w:r w:rsidRPr="001E4085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2B118C" w:rsidRDefault="002B118C" w:rsidP="002B118C">
      <w:pPr>
        <w:pStyle w:val="Prrafodelista"/>
        <w:numPr>
          <w:ilvl w:val="4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ClienteFueraFrecuencia</w:t>
      </w:r>
      <w:proofErr w:type="spellEnd"/>
      <w:r>
        <w:rPr>
          <w:sz w:val="20"/>
          <w:lang w:val="es-MX"/>
        </w:rPr>
        <w:t>=Verdadero&gt;</w:t>
      </w:r>
    </w:p>
    <w:p w:rsidR="002B118C" w:rsidRPr="00461539" w:rsidRDefault="002B118C" w:rsidP="002B118C">
      <w:pPr>
        <w:pStyle w:val="Prrafodelista"/>
        <w:numPr>
          <w:ilvl w:val="5"/>
          <w:numId w:val="18"/>
        </w:numPr>
        <w:ind w:left="2835" w:hanging="1035"/>
        <w:rPr>
          <w:sz w:val="20"/>
          <w:lang w:val="es-MX"/>
        </w:rPr>
      </w:pPr>
      <w:proofErr w:type="spellStart"/>
      <w:r>
        <w:rPr>
          <w:sz w:val="20"/>
          <w:lang w:val="es-MX"/>
        </w:rPr>
        <w:t>FueraFrecuencia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71" w:anchor="RNADMESC030" w:history="1">
        <w:r w:rsidRPr="00BF5CEA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2B118C" w:rsidRDefault="002B118C" w:rsidP="002B118C">
      <w:pPr>
        <w:pStyle w:val="Prrafodelista"/>
        <w:numPr>
          <w:ilvl w:val="4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ClienteFueraFrecuencia</w:t>
      </w:r>
      <w:proofErr w:type="spellEnd"/>
      <w:r>
        <w:rPr>
          <w:sz w:val="20"/>
          <w:lang w:val="es-MX"/>
        </w:rPr>
        <w:t>=Falso&gt;</w:t>
      </w:r>
    </w:p>
    <w:p w:rsidR="002B118C" w:rsidRPr="00461539" w:rsidRDefault="002B118C" w:rsidP="002B118C">
      <w:pPr>
        <w:pStyle w:val="Prrafodelista"/>
        <w:numPr>
          <w:ilvl w:val="5"/>
          <w:numId w:val="18"/>
        </w:numPr>
        <w:ind w:left="2977" w:hanging="1177"/>
        <w:rPr>
          <w:sz w:val="20"/>
          <w:lang w:val="es-MX"/>
        </w:rPr>
      </w:pPr>
      <w:proofErr w:type="spellStart"/>
      <w:r>
        <w:rPr>
          <w:sz w:val="20"/>
          <w:lang w:val="es-MX"/>
        </w:rPr>
        <w:t>FueraFrecuencia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72" w:anchor="RNGEN041" w:history="1">
        <w:r w:rsidRPr="00461539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482BD9" w:rsidRPr="00F040F5" w:rsidRDefault="00482BD9" w:rsidP="00482BD9">
      <w:pPr>
        <w:pStyle w:val="Prrafodelista"/>
        <w:numPr>
          <w:ilvl w:val="4"/>
          <w:numId w:val="18"/>
        </w:numPr>
        <w:rPr>
          <w:sz w:val="20"/>
          <w:highlight w:val="yellow"/>
          <w:lang w:val="es-MX"/>
        </w:rPr>
      </w:pPr>
      <w:proofErr w:type="spellStart"/>
      <w:r w:rsidRPr="00F040F5">
        <w:rPr>
          <w:sz w:val="20"/>
          <w:highlight w:val="yellow"/>
          <w:lang w:val="es-MX"/>
        </w:rPr>
        <w:t>LecturaCodigo</w:t>
      </w:r>
      <w:proofErr w:type="spellEnd"/>
      <w:r w:rsidRPr="00F040F5">
        <w:rPr>
          <w:sz w:val="20"/>
          <w:highlight w:val="yellow"/>
          <w:lang w:val="es-MX"/>
        </w:rPr>
        <w:t xml:space="preserve"> de acuerdo con la regla de negocio </w:t>
      </w:r>
      <w:hyperlink r:id="rId73" w:anchor="RNGEN059" w:history="1">
        <w:r w:rsidRPr="00F040F5">
          <w:rPr>
            <w:rStyle w:val="Hipervnculo"/>
            <w:b/>
            <w:sz w:val="20"/>
            <w:highlight w:val="yellow"/>
            <w:lang w:val="es-MX"/>
          </w:rPr>
          <w:t>RNGEN131 Tipo de Captura de Código de Barras</w:t>
        </w:r>
      </w:hyperlink>
    </w:p>
    <w:p w:rsidR="005C069B" w:rsidRPr="009E3871" w:rsidRDefault="005C069B" w:rsidP="005C069B">
      <w:pPr>
        <w:pStyle w:val="Prrafodelista"/>
        <w:numPr>
          <w:ilvl w:val="4"/>
          <w:numId w:val="18"/>
        </w:numPr>
        <w:rPr>
          <w:sz w:val="20"/>
          <w:highlight w:val="magenta"/>
          <w:lang w:val="es-MX"/>
        </w:rPr>
      </w:pPr>
      <w:r w:rsidRPr="009E3871">
        <w:rPr>
          <w:sz w:val="20"/>
          <w:highlight w:val="magenta"/>
          <w:lang w:val="es-MX"/>
        </w:rPr>
        <w:t>Si &lt;</w:t>
      </w:r>
      <w:proofErr w:type="spellStart"/>
      <w:r w:rsidRPr="009E3871">
        <w:rPr>
          <w:sz w:val="20"/>
          <w:highlight w:val="magenta"/>
          <w:lang w:val="es-MX"/>
        </w:rPr>
        <w:t>LecturaPuntoGPS</w:t>
      </w:r>
      <w:proofErr w:type="spellEnd"/>
      <w:r w:rsidRPr="009E3871">
        <w:rPr>
          <w:sz w:val="20"/>
          <w:highlight w:val="magenta"/>
          <w:lang w:val="es-MX"/>
        </w:rPr>
        <w:t xml:space="preserve"> = Falso&gt;</w:t>
      </w:r>
    </w:p>
    <w:p w:rsidR="005C069B" w:rsidRPr="009E3871" w:rsidRDefault="005C069B" w:rsidP="005C069B">
      <w:pPr>
        <w:pStyle w:val="Prrafodelista"/>
        <w:numPr>
          <w:ilvl w:val="5"/>
          <w:numId w:val="18"/>
        </w:numPr>
        <w:rPr>
          <w:sz w:val="20"/>
          <w:highlight w:val="magenta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GPSLeido</w:t>
      </w:r>
      <w:proofErr w:type="spellEnd"/>
      <w:r w:rsidRPr="009E3871">
        <w:rPr>
          <w:sz w:val="20"/>
          <w:highlight w:val="magenta"/>
          <w:lang w:val="es-MX"/>
        </w:rPr>
        <w:t xml:space="preserve"> de acuerdo con la regla de negocio </w:t>
      </w:r>
      <w:hyperlink r:id="rId74" w:anchor="RNGEN041" w:history="1">
        <w:r w:rsidRPr="009E3871">
          <w:rPr>
            <w:rStyle w:val="Hipervnculo"/>
            <w:b/>
            <w:sz w:val="20"/>
            <w:highlight w:val="magenta"/>
            <w:lang w:val="es-MX"/>
          </w:rPr>
          <w:t>RNGEN041 Valor por Defecto Cero</w:t>
        </w:r>
      </w:hyperlink>
    </w:p>
    <w:p w:rsidR="005C069B" w:rsidRPr="009E3871" w:rsidRDefault="005C069B" w:rsidP="005C069B">
      <w:pPr>
        <w:pStyle w:val="Prrafodelista"/>
        <w:numPr>
          <w:ilvl w:val="4"/>
          <w:numId w:val="18"/>
        </w:numPr>
        <w:rPr>
          <w:sz w:val="20"/>
          <w:highlight w:val="magenta"/>
          <w:lang w:val="es-MX"/>
        </w:rPr>
      </w:pPr>
      <w:r w:rsidRPr="009E3871">
        <w:rPr>
          <w:sz w:val="20"/>
          <w:highlight w:val="magenta"/>
          <w:lang w:val="es-MX"/>
        </w:rPr>
        <w:t>Si &lt;</w:t>
      </w:r>
      <w:proofErr w:type="spellStart"/>
      <w:r w:rsidRPr="009E3871">
        <w:rPr>
          <w:sz w:val="20"/>
          <w:highlight w:val="magenta"/>
          <w:lang w:val="es-MX"/>
        </w:rPr>
        <w:t>LecturaPuntoGPS</w:t>
      </w:r>
      <w:proofErr w:type="spellEnd"/>
      <w:r w:rsidRPr="009E3871">
        <w:rPr>
          <w:sz w:val="20"/>
          <w:highlight w:val="magenta"/>
          <w:lang w:val="es-MX"/>
        </w:rPr>
        <w:t xml:space="preserve"> = Verdadero&gt;</w:t>
      </w:r>
    </w:p>
    <w:p w:rsidR="005C069B" w:rsidRPr="009E3871" w:rsidRDefault="005C069B" w:rsidP="005C069B">
      <w:pPr>
        <w:pStyle w:val="Prrafodelista"/>
        <w:numPr>
          <w:ilvl w:val="5"/>
          <w:numId w:val="18"/>
        </w:numPr>
        <w:rPr>
          <w:sz w:val="20"/>
          <w:highlight w:val="magenta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GPSLeido</w:t>
      </w:r>
      <w:proofErr w:type="spellEnd"/>
      <w:r w:rsidRPr="009E3871">
        <w:rPr>
          <w:sz w:val="20"/>
          <w:highlight w:val="magenta"/>
          <w:lang w:val="es-MX"/>
        </w:rPr>
        <w:t xml:space="preserve"> de acuerdo con la regla de negocio </w:t>
      </w:r>
      <w:hyperlink r:id="rId75" w:anchor="RNADMESC030" w:history="1">
        <w:r w:rsidRPr="009E3871">
          <w:rPr>
            <w:rStyle w:val="Hipervnculo"/>
            <w:b/>
            <w:sz w:val="20"/>
            <w:highlight w:val="magenta"/>
            <w:lang w:val="es-MX"/>
          </w:rPr>
          <w:t>RNADMESC030 Valor por Defecto Uno</w:t>
        </w:r>
      </w:hyperlink>
    </w:p>
    <w:p w:rsidR="00792F89" w:rsidRDefault="00792F89" w:rsidP="002B118C">
      <w:pPr>
        <w:pStyle w:val="Prrafodelista"/>
        <w:numPr>
          <w:ilvl w:val="4"/>
          <w:numId w:val="18"/>
        </w:numPr>
        <w:ind w:left="2835" w:hanging="1395"/>
        <w:rPr>
          <w:sz w:val="20"/>
          <w:lang w:val="es-MX"/>
        </w:rPr>
      </w:pPr>
      <w:proofErr w:type="spellStart"/>
      <w:r w:rsidRPr="0057203D">
        <w:rPr>
          <w:sz w:val="20"/>
          <w:highlight w:val="darkYellow"/>
          <w:lang w:val="es-MX"/>
        </w:rPr>
        <w:t>HorarioProgramadoVisita</w:t>
      </w:r>
      <w:proofErr w:type="spellEnd"/>
      <w:r>
        <w:rPr>
          <w:sz w:val="20"/>
          <w:highlight w:val="darkYellow"/>
          <w:lang w:val="es-MX"/>
        </w:rPr>
        <w:t xml:space="preserve"> = &lt;</w:t>
      </w:r>
      <w:proofErr w:type="spellStart"/>
      <w:r>
        <w:rPr>
          <w:sz w:val="20"/>
          <w:highlight w:val="darkYellow"/>
          <w:lang w:val="es-MX"/>
        </w:rPr>
        <w:t>Agenda.HorarioVisita</w:t>
      </w:r>
      <w:proofErr w:type="spellEnd"/>
      <w:r>
        <w:rPr>
          <w:sz w:val="20"/>
          <w:highlight w:val="darkYellow"/>
          <w:lang w:val="es-MX"/>
        </w:rPr>
        <w:t>&gt; donde &lt;</w:t>
      </w:r>
      <w:proofErr w:type="spellStart"/>
      <w:r>
        <w:rPr>
          <w:sz w:val="20"/>
          <w:highlight w:val="darkYellow"/>
          <w:lang w:val="es-MX"/>
        </w:rPr>
        <w:t>Agenda.DiaClave</w:t>
      </w:r>
      <w:proofErr w:type="spellEnd"/>
      <w:r>
        <w:rPr>
          <w:sz w:val="20"/>
          <w:highlight w:val="darkYellow"/>
          <w:lang w:val="es-MX"/>
        </w:rPr>
        <w:t xml:space="preserve"> = DiaClave registrado en sesión&gt; y &lt;</w:t>
      </w:r>
      <w:proofErr w:type="spellStart"/>
      <w:r>
        <w:rPr>
          <w:sz w:val="20"/>
          <w:highlight w:val="darkYellow"/>
          <w:lang w:val="es-MX"/>
        </w:rPr>
        <w:t>Agenda.RUTClave</w:t>
      </w:r>
      <w:proofErr w:type="spellEnd"/>
      <w:r>
        <w:rPr>
          <w:sz w:val="20"/>
          <w:highlight w:val="darkYellow"/>
          <w:lang w:val="es-MX"/>
        </w:rPr>
        <w:t xml:space="preserve"> = </w:t>
      </w:r>
      <w:proofErr w:type="spellStart"/>
      <w:r>
        <w:rPr>
          <w:sz w:val="20"/>
          <w:highlight w:val="darkYellow"/>
          <w:lang w:val="es-MX"/>
        </w:rPr>
        <w:t>RUTClave</w:t>
      </w:r>
      <w:proofErr w:type="spellEnd"/>
      <w:r>
        <w:rPr>
          <w:sz w:val="20"/>
          <w:highlight w:val="darkYellow"/>
          <w:lang w:val="es-MX"/>
        </w:rPr>
        <w:t xml:space="preserve"> registrado en sesión&gt; y &lt;</w:t>
      </w:r>
      <w:proofErr w:type="spellStart"/>
      <w:r>
        <w:rPr>
          <w:sz w:val="20"/>
          <w:highlight w:val="darkYellow"/>
          <w:lang w:val="es-MX"/>
        </w:rPr>
        <w:t>Agenda.ClienteClave</w:t>
      </w:r>
      <w:proofErr w:type="spellEnd"/>
      <w:r>
        <w:rPr>
          <w:sz w:val="20"/>
          <w:highlight w:val="darkYellow"/>
          <w:lang w:val="es-MX"/>
        </w:rPr>
        <w:t xml:space="preserve"> = </w:t>
      </w:r>
      <w:proofErr w:type="spellStart"/>
      <w:r>
        <w:rPr>
          <w:sz w:val="20"/>
          <w:highlight w:val="darkYellow"/>
          <w:lang w:val="es-MX"/>
        </w:rPr>
        <w:t>ClienteClave</w:t>
      </w:r>
      <w:proofErr w:type="spellEnd"/>
      <w:r>
        <w:rPr>
          <w:sz w:val="20"/>
          <w:highlight w:val="darkYellow"/>
          <w:lang w:val="es-MX"/>
        </w:rPr>
        <w:t xml:space="preserve"> registrado en sesión&gt;. Si &lt;</w:t>
      </w:r>
      <w:proofErr w:type="spellStart"/>
      <w:r>
        <w:rPr>
          <w:sz w:val="20"/>
          <w:highlight w:val="darkYellow"/>
          <w:lang w:val="es-MX"/>
        </w:rPr>
        <w:t>Agenda.HorarioVisita</w:t>
      </w:r>
      <w:proofErr w:type="spellEnd"/>
      <w:r>
        <w:rPr>
          <w:sz w:val="20"/>
          <w:highlight w:val="darkYellow"/>
          <w:lang w:val="es-MX"/>
        </w:rPr>
        <w:t xml:space="preserve"> = </w:t>
      </w:r>
      <w:proofErr w:type="spellStart"/>
      <w:r>
        <w:rPr>
          <w:sz w:val="20"/>
          <w:highlight w:val="darkYellow"/>
          <w:lang w:val="es-MX"/>
        </w:rPr>
        <w:t>Null</w:t>
      </w:r>
      <w:proofErr w:type="spellEnd"/>
      <w:r>
        <w:rPr>
          <w:sz w:val="20"/>
          <w:highlight w:val="darkYellow"/>
          <w:lang w:val="es-MX"/>
        </w:rPr>
        <w:t xml:space="preserve"> o </w:t>
      </w:r>
      <w:proofErr w:type="gramStart"/>
      <w:r>
        <w:rPr>
          <w:sz w:val="20"/>
          <w:highlight w:val="darkYellow"/>
          <w:lang w:val="es-MX"/>
        </w:rPr>
        <w:t>‘ ‘</w:t>
      </w:r>
      <w:proofErr w:type="gramEnd"/>
      <w:r>
        <w:rPr>
          <w:sz w:val="20"/>
          <w:highlight w:val="darkYellow"/>
          <w:lang w:val="es-MX"/>
        </w:rPr>
        <w:t xml:space="preserve">&gt;, asignar </w:t>
      </w:r>
      <w:proofErr w:type="spellStart"/>
      <w:r>
        <w:rPr>
          <w:sz w:val="20"/>
          <w:highlight w:val="darkYellow"/>
          <w:lang w:val="es-MX"/>
        </w:rPr>
        <w:t>Null</w:t>
      </w:r>
      <w:proofErr w:type="spellEnd"/>
      <w:r>
        <w:rPr>
          <w:sz w:val="20"/>
          <w:highlight w:val="darkYellow"/>
          <w:lang w:val="es-MX"/>
        </w:rPr>
        <w:t xml:space="preserve"> a este campo.</w:t>
      </w:r>
    </w:p>
    <w:p w:rsidR="002B118C" w:rsidRDefault="002B118C" w:rsidP="002B118C">
      <w:pPr>
        <w:pStyle w:val="Prrafodelista"/>
        <w:numPr>
          <w:ilvl w:val="4"/>
          <w:numId w:val="18"/>
        </w:numPr>
        <w:ind w:left="2835" w:hanging="1395"/>
        <w:rPr>
          <w:sz w:val="20"/>
          <w:lang w:val="es-MX"/>
        </w:rPr>
      </w:pPr>
      <w:proofErr w:type="spellStart"/>
      <w:r>
        <w:rPr>
          <w:sz w:val="20"/>
          <w:lang w:val="es-MX"/>
        </w:rPr>
        <w:t>MFechaHora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76" w:anchor="RNGEN006" w:history="1">
        <w:r w:rsidRPr="00D7347D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2B118C" w:rsidRPr="00227BE0" w:rsidRDefault="002B118C" w:rsidP="002B118C">
      <w:pPr>
        <w:pStyle w:val="Prrafodelista"/>
        <w:numPr>
          <w:ilvl w:val="4"/>
          <w:numId w:val="18"/>
        </w:numPr>
        <w:ind w:left="2835" w:hanging="1395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sz w:val="20"/>
          <w:lang w:val="es-MX"/>
        </w:rPr>
        <w:t>MUsuarioId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77" w:anchor="RNGEN007" w:history="1">
        <w:r w:rsidRPr="00D7347D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227BE0" w:rsidRDefault="00227BE0" w:rsidP="00227BE0">
      <w:pPr>
        <w:pStyle w:val="Prrafodelista"/>
        <w:numPr>
          <w:ilvl w:val="4"/>
          <w:numId w:val="18"/>
        </w:numPr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 w:rsidRPr="00171634">
        <w:rPr>
          <w:rStyle w:val="Hipervnculo"/>
          <w:b/>
          <w:color w:val="auto"/>
          <w:sz w:val="20"/>
          <w:u w:val="none"/>
          <w:lang w:val="es-MX"/>
        </w:rPr>
        <w:t>VisitaHist</w:t>
      </w:r>
      <w:proofErr w:type="spellEnd"/>
    </w:p>
    <w:p w:rsidR="00227BE0" w:rsidRPr="00171634" w:rsidRDefault="00227BE0" w:rsidP="00227BE0">
      <w:pPr>
        <w:pStyle w:val="Prrafodelista"/>
        <w:numPr>
          <w:ilvl w:val="5"/>
          <w:numId w:val="18"/>
        </w:numPr>
        <w:ind w:left="3119" w:hanging="1319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VisitaHistId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78" w:anchor="RNGEN009" w:history="1">
        <w:r w:rsidRPr="000318AA">
          <w:rPr>
            <w:rStyle w:val="Hipervnculo"/>
            <w:b/>
            <w:sz w:val="20"/>
            <w:lang w:val="es-MX"/>
          </w:rPr>
          <w:t>RNGEN009 Identificador Único</w:t>
        </w:r>
      </w:hyperlink>
    </w:p>
    <w:p w:rsidR="00227BE0" w:rsidRPr="00171634" w:rsidRDefault="00227BE0" w:rsidP="00227BE0">
      <w:pPr>
        <w:pStyle w:val="Prrafodelista"/>
        <w:numPr>
          <w:ilvl w:val="5"/>
          <w:numId w:val="18"/>
        </w:numPr>
        <w:ind w:left="3119" w:hanging="1319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VisitaClave</w:t>
      </w:r>
      <w:proofErr w:type="spellEnd"/>
    </w:p>
    <w:p w:rsidR="00227BE0" w:rsidRPr="0072350B" w:rsidRDefault="00227BE0" w:rsidP="00227BE0">
      <w:pPr>
        <w:pStyle w:val="Prrafodelista"/>
        <w:numPr>
          <w:ilvl w:val="5"/>
          <w:numId w:val="18"/>
        </w:numPr>
        <w:ind w:left="3119" w:hanging="1319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FechaHoraInicial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79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227BE0" w:rsidRPr="00171634" w:rsidRDefault="00227BE0" w:rsidP="00227BE0">
      <w:pPr>
        <w:pStyle w:val="Prrafodelista"/>
        <w:numPr>
          <w:ilvl w:val="5"/>
          <w:numId w:val="18"/>
        </w:numPr>
        <w:ind w:left="3119" w:hanging="1319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FechaHoraFinal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80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227BE0" w:rsidRPr="00171634" w:rsidRDefault="00227BE0" w:rsidP="00227BE0">
      <w:pPr>
        <w:pStyle w:val="Prrafodelista"/>
        <w:numPr>
          <w:ilvl w:val="5"/>
          <w:numId w:val="18"/>
        </w:numPr>
        <w:ind w:left="3119" w:hanging="1319"/>
        <w:rPr>
          <w:rStyle w:val="Hipervnculo"/>
          <w:b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Enviado </w:t>
      </w:r>
      <w:r>
        <w:rPr>
          <w:sz w:val="20"/>
          <w:lang w:val="es-MX"/>
        </w:rPr>
        <w:t xml:space="preserve">de acuerdo con la regla de negocio </w:t>
      </w:r>
      <w:hyperlink r:id="rId81" w:anchor="RNGEN041" w:history="1">
        <w:r w:rsidRPr="00461539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227BE0" w:rsidRPr="00171634" w:rsidRDefault="00227BE0" w:rsidP="00227BE0">
      <w:pPr>
        <w:pStyle w:val="Prrafodelista"/>
        <w:numPr>
          <w:ilvl w:val="5"/>
          <w:numId w:val="18"/>
        </w:numPr>
        <w:ind w:left="3119" w:hanging="1319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MFechaHora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82" w:anchor="RNGEN006" w:history="1">
        <w:r w:rsidRPr="00D7347D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227BE0" w:rsidRPr="005C069B" w:rsidRDefault="00227BE0" w:rsidP="00227BE0">
      <w:pPr>
        <w:pStyle w:val="Prrafodelista"/>
        <w:numPr>
          <w:ilvl w:val="5"/>
          <w:numId w:val="18"/>
        </w:numPr>
        <w:ind w:left="3119" w:hanging="1319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MUsuarioId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83" w:anchor="RNGEN007" w:history="1">
        <w:r w:rsidRPr="00D7347D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5C069B" w:rsidRPr="009E3871" w:rsidRDefault="005C069B" w:rsidP="005C069B">
      <w:pPr>
        <w:pStyle w:val="Prrafodelista"/>
        <w:numPr>
          <w:ilvl w:val="3"/>
          <w:numId w:val="18"/>
        </w:numPr>
        <w:rPr>
          <w:b/>
          <w:sz w:val="20"/>
          <w:highlight w:val="magenta"/>
          <w:lang w:val="es-MX"/>
        </w:rPr>
      </w:pPr>
      <w:proofErr w:type="spellStart"/>
      <w:r w:rsidRPr="009E3871">
        <w:rPr>
          <w:b/>
          <w:sz w:val="20"/>
          <w:highlight w:val="magenta"/>
          <w:lang w:val="es-MX"/>
        </w:rPr>
        <w:t>PuntoGPS</w:t>
      </w:r>
      <w:proofErr w:type="spellEnd"/>
    </w:p>
    <w:p w:rsidR="005C069B" w:rsidRPr="009E3871" w:rsidRDefault="005C069B" w:rsidP="00F46E7A">
      <w:pPr>
        <w:pStyle w:val="Prrafodelista"/>
        <w:numPr>
          <w:ilvl w:val="4"/>
          <w:numId w:val="18"/>
        </w:numPr>
        <w:ind w:left="2835" w:hanging="1395"/>
        <w:rPr>
          <w:sz w:val="20"/>
          <w:highlight w:val="magenta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PuntoGPSID</w:t>
      </w:r>
      <w:proofErr w:type="spellEnd"/>
      <w:r w:rsidRPr="009E3871">
        <w:rPr>
          <w:sz w:val="20"/>
          <w:highlight w:val="magenta"/>
          <w:lang w:val="es-MX"/>
        </w:rPr>
        <w:t xml:space="preserve"> de acuerdo con la regla de negocio </w:t>
      </w:r>
      <w:hyperlink r:id="rId84" w:anchor="RNGEN009" w:history="1">
        <w:r w:rsidRPr="009E3871">
          <w:rPr>
            <w:rStyle w:val="Hipervnculo"/>
            <w:b/>
            <w:sz w:val="20"/>
            <w:highlight w:val="magenta"/>
            <w:lang w:val="es-MX"/>
          </w:rPr>
          <w:t>RNGEN009 Identificador Único</w:t>
        </w:r>
      </w:hyperlink>
    </w:p>
    <w:p w:rsidR="005C069B" w:rsidRPr="009E3871" w:rsidRDefault="005C069B" w:rsidP="005C069B">
      <w:pPr>
        <w:pStyle w:val="Prrafodelista"/>
        <w:numPr>
          <w:ilvl w:val="4"/>
          <w:numId w:val="18"/>
        </w:numPr>
        <w:rPr>
          <w:sz w:val="20"/>
          <w:highlight w:val="magenta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CoordenadaX</w:t>
      </w:r>
      <w:proofErr w:type="spellEnd"/>
      <w:r w:rsidRPr="009E3871">
        <w:rPr>
          <w:sz w:val="20"/>
          <w:highlight w:val="magenta"/>
          <w:lang w:val="es-MX"/>
        </w:rPr>
        <w:t xml:space="preserve"> </w:t>
      </w:r>
    </w:p>
    <w:p w:rsidR="005C069B" w:rsidRPr="009E3871" w:rsidRDefault="005C069B" w:rsidP="005C069B">
      <w:pPr>
        <w:pStyle w:val="Prrafodelista"/>
        <w:numPr>
          <w:ilvl w:val="4"/>
          <w:numId w:val="18"/>
        </w:numPr>
        <w:rPr>
          <w:sz w:val="20"/>
          <w:highlight w:val="magenta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CoordenadaY</w:t>
      </w:r>
      <w:proofErr w:type="spellEnd"/>
    </w:p>
    <w:p w:rsidR="005C069B" w:rsidRPr="009E3871" w:rsidRDefault="005C069B" w:rsidP="005C069B">
      <w:pPr>
        <w:pStyle w:val="Prrafodelista"/>
        <w:numPr>
          <w:ilvl w:val="4"/>
          <w:numId w:val="18"/>
        </w:numPr>
        <w:rPr>
          <w:sz w:val="20"/>
          <w:highlight w:val="magenta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RUTClave</w:t>
      </w:r>
      <w:proofErr w:type="spellEnd"/>
      <w:r w:rsidRPr="009E3871">
        <w:rPr>
          <w:sz w:val="20"/>
          <w:highlight w:val="magenta"/>
          <w:lang w:val="es-MX"/>
        </w:rPr>
        <w:t xml:space="preserve"> de acuerdo con la regla de negocio </w:t>
      </w:r>
      <w:hyperlink r:id="rId85" w:anchor="RNGEN095" w:history="1">
        <w:r w:rsidRPr="009E3871">
          <w:rPr>
            <w:rStyle w:val="Hipervnculo"/>
            <w:b/>
            <w:sz w:val="20"/>
            <w:highlight w:val="magenta"/>
            <w:lang w:val="es-MX"/>
          </w:rPr>
          <w:t>RNGEN095 Ruta Seleccionada</w:t>
        </w:r>
      </w:hyperlink>
    </w:p>
    <w:p w:rsidR="005C069B" w:rsidRPr="009E3871" w:rsidRDefault="005C069B" w:rsidP="00F46E7A">
      <w:pPr>
        <w:pStyle w:val="Prrafodelista"/>
        <w:numPr>
          <w:ilvl w:val="4"/>
          <w:numId w:val="18"/>
        </w:numPr>
        <w:ind w:left="2835" w:hanging="1395"/>
        <w:rPr>
          <w:sz w:val="20"/>
          <w:highlight w:val="magenta"/>
          <w:lang w:val="es-MX"/>
        </w:rPr>
      </w:pPr>
      <w:r w:rsidRPr="009E3871">
        <w:rPr>
          <w:sz w:val="20"/>
          <w:highlight w:val="magenta"/>
          <w:lang w:val="es-MX"/>
        </w:rPr>
        <w:t xml:space="preserve">DiaClave de acuerdo con la regla de negocio </w:t>
      </w:r>
      <w:hyperlink r:id="rId86" w:anchor="RNROLMOV047" w:history="1">
        <w:r w:rsidRPr="009E3871">
          <w:rPr>
            <w:rStyle w:val="Hipervnculo"/>
            <w:b/>
            <w:sz w:val="20"/>
            <w:highlight w:val="magenta"/>
            <w:lang w:val="es-MX"/>
          </w:rPr>
          <w:t>RNROLMOV047 Día Actual o Día Seleccionado</w:t>
        </w:r>
      </w:hyperlink>
    </w:p>
    <w:p w:rsidR="005C069B" w:rsidRPr="009E3871" w:rsidRDefault="005C069B" w:rsidP="005C069B">
      <w:pPr>
        <w:pStyle w:val="Prrafodelista"/>
        <w:numPr>
          <w:ilvl w:val="4"/>
          <w:numId w:val="18"/>
        </w:numPr>
        <w:rPr>
          <w:sz w:val="20"/>
          <w:highlight w:val="magenta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VisitaClave</w:t>
      </w:r>
      <w:proofErr w:type="spellEnd"/>
      <w:r w:rsidRPr="009E3871">
        <w:rPr>
          <w:sz w:val="20"/>
          <w:highlight w:val="magenta"/>
          <w:lang w:val="es-MX"/>
        </w:rPr>
        <w:t xml:space="preserve"> </w:t>
      </w:r>
    </w:p>
    <w:p w:rsidR="005C069B" w:rsidRPr="009E3871" w:rsidRDefault="005C069B" w:rsidP="00F46E7A">
      <w:pPr>
        <w:pStyle w:val="Prrafodelista"/>
        <w:numPr>
          <w:ilvl w:val="4"/>
          <w:numId w:val="18"/>
        </w:numPr>
        <w:ind w:left="2835" w:hanging="1395"/>
        <w:rPr>
          <w:sz w:val="20"/>
          <w:highlight w:val="magenta"/>
          <w:lang w:val="es-MX"/>
        </w:rPr>
      </w:pPr>
      <w:r w:rsidRPr="009E3871">
        <w:rPr>
          <w:sz w:val="20"/>
          <w:highlight w:val="magenta"/>
          <w:lang w:val="es-MX"/>
        </w:rPr>
        <w:t xml:space="preserve">DiaClave1 de acuerdo con la regla de negocio </w:t>
      </w:r>
      <w:hyperlink r:id="rId87" w:anchor="RNROLMOV047" w:history="1">
        <w:r w:rsidRPr="009E3871">
          <w:rPr>
            <w:rStyle w:val="Hipervnculo"/>
            <w:b/>
            <w:sz w:val="20"/>
            <w:highlight w:val="magenta"/>
            <w:lang w:val="es-MX"/>
          </w:rPr>
          <w:t>RNROLMOV047 Día Actual o Día Seleccionado</w:t>
        </w:r>
      </w:hyperlink>
    </w:p>
    <w:p w:rsidR="005C069B" w:rsidRPr="009E3871" w:rsidRDefault="005C069B" w:rsidP="00F46E7A">
      <w:pPr>
        <w:pStyle w:val="Prrafodelista"/>
        <w:numPr>
          <w:ilvl w:val="4"/>
          <w:numId w:val="18"/>
        </w:numPr>
        <w:ind w:left="2835" w:hanging="1395"/>
        <w:rPr>
          <w:sz w:val="20"/>
          <w:highlight w:val="magenta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MFechaHora</w:t>
      </w:r>
      <w:proofErr w:type="spellEnd"/>
      <w:r w:rsidRPr="009E3871">
        <w:rPr>
          <w:sz w:val="20"/>
          <w:highlight w:val="magenta"/>
          <w:lang w:val="es-MX"/>
        </w:rPr>
        <w:t xml:space="preserve"> de acuerdo con la regla de negocio </w:t>
      </w:r>
      <w:hyperlink r:id="rId88" w:anchor="RNGEN006" w:history="1">
        <w:r w:rsidRPr="009E3871">
          <w:rPr>
            <w:rStyle w:val="Hipervnculo"/>
            <w:b/>
            <w:sz w:val="20"/>
            <w:highlight w:val="magenta"/>
            <w:lang w:val="es-MX"/>
          </w:rPr>
          <w:t>RNGEN006 Registrar Fecha y Hora para Auditoría del Movimiento</w:t>
        </w:r>
      </w:hyperlink>
    </w:p>
    <w:p w:rsidR="005C069B" w:rsidRPr="009E3871" w:rsidRDefault="005C069B" w:rsidP="00F46E7A">
      <w:pPr>
        <w:pStyle w:val="Prrafodelista"/>
        <w:numPr>
          <w:ilvl w:val="4"/>
          <w:numId w:val="18"/>
        </w:numPr>
        <w:ind w:left="2835" w:hanging="1395"/>
        <w:rPr>
          <w:sz w:val="20"/>
          <w:highlight w:val="magenta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MUsuarioID</w:t>
      </w:r>
      <w:proofErr w:type="spellEnd"/>
      <w:r w:rsidRPr="009E3871">
        <w:rPr>
          <w:sz w:val="20"/>
          <w:highlight w:val="magenta"/>
          <w:lang w:val="es-MX"/>
        </w:rPr>
        <w:t xml:space="preserve"> de acuerdo con la regla de negocio </w:t>
      </w:r>
      <w:hyperlink r:id="rId89" w:anchor="RNGEN007" w:history="1">
        <w:r w:rsidRPr="009E3871">
          <w:rPr>
            <w:rStyle w:val="Hipervnculo"/>
            <w:b/>
            <w:sz w:val="20"/>
            <w:highlight w:val="magenta"/>
            <w:lang w:val="es-MX"/>
          </w:rPr>
          <w:t>RNGEN007 Registrar Usuario para Auditoría del Movimiento</w:t>
        </w:r>
      </w:hyperlink>
    </w:p>
    <w:p w:rsidR="005C069B" w:rsidRPr="009E3871" w:rsidRDefault="005C069B" w:rsidP="00F46E7A">
      <w:pPr>
        <w:pStyle w:val="Prrafodelista"/>
        <w:numPr>
          <w:ilvl w:val="4"/>
          <w:numId w:val="18"/>
        </w:numPr>
        <w:tabs>
          <w:tab w:val="left" w:pos="2977"/>
          <w:tab w:val="left" w:pos="3119"/>
        </w:tabs>
        <w:ind w:left="2835" w:hanging="1395"/>
        <w:rPr>
          <w:sz w:val="20"/>
          <w:highlight w:val="magenta"/>
          <w:lang w:val="es-MX"/>
        </w:rPr>
      </w:pPr>
      <w:r w:rsidRPr="009E3871">
        <w:rPr>
          <w:sz w:val="20"/>
          <w:highlight w:val="magenta"/>
          <w:lang w:val="es-MX"/>
        </w:rPr>
        <w:t xml:space="preserve">Enviado de acuerdo con la regla de negocio </w:t>
      </w:r>
      <w:hyperlink r:id="rId90" w:anchor="RNGEN041" w:history="1">
        <w:r w:rsidRPr="009E3871">
          <w:rPr>
            <w:rStyle w:val="Hipervnculo"/>
            <w:b/>
            <w:sz w:val="20"/>
            <w:highlight w:val="magenta"/>
            <w:lang w:val="es-MX"/>
          </w:rPr>
          <w:t>RNGEN041 Valor por Defecto Cero</w:t>
        </w:r>
      </w:hyperlink>
    </w:p>
    <w:p w:rsidR="005C069B" w:rsidRPr="009E3871" w:rsidRDefault="005C069B" w:rsidP="005C069B">
      <w:pPr>
        <w:pStyle w:val="Prrafodelista"/>
        <w:numPr>
          <w:ilvl w:val="4"/>
          <w:numId w:val="18"/>
        </w:numPr>
        <w:tabs>
          <w:tab w:val="left" w:pos="2977"/>
          <w:tab w:val="left" w:pos="3119"/>
        </w:tabs>
        <w:rPr>
          <w:sz w:val="20"/>
          <w:highlight w:val="magenta"/>
          <w:lang w:val="es-MX"/>
        </w:rPr>
      </w:pPr>
      <w:r w:rsidRPr="009E3871">
        <w:rPr>
          <w:sz w:val="20"/>
          <w:highlight w:val="magenta"/>
          <w:lang w:val="es-MX"/>
        </w:rPr>
        <w:t>Si &lt;</w:t>
      </w:r>
      <w:proofErr w:type="spellStart"/>
      <w:r w:rsidRPr="009E3871">
        <w:rPr>
          <w:sz w:val="20"/>
          <w:highlight w:val="magenta"/>
          <w:lang w:val="es-MX"/>
        </w:rPr>
        <w:t>CoordenadaX</w:t>
      </w:r>
      <w:proofErr w:type="spellEnd"/>
      <w:r w:rsidRPr="009E3871">
        <w:rPr>
          <w:sz w:val="20"/>
          <w:highlight w:val="magenta"/>
          <w:lang w:val="es-MX"/>
        </w:rPr>
        <w:t xml:space="preserve"> del Domicilio del Cliente está vacía&gt; y Si &lt;</w:t>
      </w:r>
      <w:proofErr w:type="spellStart"/>
      <w:r w:rsidRPr="009E3871">
        <w:rPr>
          <w:sz w:val="20"/>
          <w:highlight w:val="magenta"/>
          <w:lang w:val="es-MX"/>
        </w:rPr>
        <w:t>CoordenadaY</w:t>
      </w:r>
      <w:proofErr w:type="spellEnd"/>
      <w:r w:rsidRPr="009E3871">
        <w:rPr>
          <w:sz w:val="20"/>
          <w:highlight w:val="magenta"/>
          <w:lang w:val="es-MX"/>
        </w:rPr>
        <w:t xml:space="preserve">  del Domicilio del Cliente está vacía&gt;  </w:t>
      </w:r>
    </w:p>
    <w:p w:rsidR="005C069B" w:rsidRPr="009E3871" w:rsidRDefault="005C069B" w:rsidP="005C069B">
      <w:pPr>
        <w:pStyle w:val="Prrafodelista"/>
        <w:numPr>
          <w:ilvl w:val="4"/>
          <w:numId w:val="18"/>
        </w:numPr>
        <w:rPr>
          <w:b/>
          <w:sz w:val="20"/>
          <w:highlight w:val="magenta"/>
          <w:lang w:val="es-MX"/>
        </w:rPr>
      </w:pPr>
      <w:proofErr w:type="spellStart"/>
      <w:r w:rsidRPr="009E3871">
        <w:rPr>
          <w:b/>
          <w:sz w:val="20"/>
          <w:highlight w:val="magenta"/>
          <w:lang w:val="es-MX"/>
        </w:rPr>
        <w:t>ClienteDomicilio</w:t>
      </w:r>
      <w:proofErr w:type="spellEnd"/>
    </w:p>
    <w:p w:rsidR="005C069B" w:rsidRPr="009E3871" w:rsidRDefault="005C069B" w:rsidP="00B45FAE">
      <w:pPr>
        <w:pStyle w:val="Prrafodelista"/>
        <w:numPr>
          <w:ilvl w:val="5"/>
          <w:numId w:val="18"/>
        </w:numPr>
        <w:ind w:left="3544" w:hanging="1744"/>
        <w:rPr>
          <w:sz w:val="20"/>
          <w:highlight w:val="magenta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CoordenadaX</w:t>
      </w:r>
      <w:proofErr w:type="spellEnd"/>
      <w:r w:rsidRPr="009E3871">
        <w:rPr>
          <w:sz w:val="20"/>
          <w:highlight w:val="magenta"/>
          <w:lang w:val="es-MX"/>
        </w:rPr>
        <w:t xml:space="preserve"> de acuerdo con la regla de negocio </w:t>
      </w:r>
      <w:hyperlink r:id="rId91" w:anchor="RNROLMOV083" w:history="1">
        <w:r w:rsidRPr="009E3871">
          <w:rPr>
            <w:rStyle w:val="Hipervnculo"/>
            <w:b/>
            <w:sz w:val="20"/>
            <w:highlight w:val="magenta"/>
            <w:lang w:val="es-MX"/>
          </w:rPr>
          <w:t>RNROLMOV083 Longitud Obtenida en GPS</w:t>
        </w:r>
      </w:hyperlink>
    </w:p>
    <w:p w:rsidR="005C069B" w:rsidRPr="009E3871" w:rsidRDefault="005C069B" w:rsidP="00B45FAE">
      <w:pPr>
        <w:pStyle w:val="Prrafodelista"/>
        <w:numPr>
          <w:ilvl w:val="5"/>
          <w:numId w:val="18"/>
        </w:numPr>
        <w:ind w:left="3544" w:hanging="1744"/>
        <w:rPr>
          <w:sz w:val="20"/>
          <w:highlight w:val="magenta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CoordenadaY</w:t>
      </w:r>
      <w:proofErr w:type="spellEnd"/>
      <w:r w:rsidRPr="009E3871">
        <w:rPr>
          <w:sz w:val="20"/>
          <w:highlight w:val="magenta"/>
          <w:lang w:val="es-MX"/>
        </w:rPr>
        <w:t xml:space="preserve"> de acuerdo con la regla de negocio </w:t>
      </w:r>
      <w:hyperlink r:id="rId92" w:anchor="RNROLMOV084" w:history="1">
        <w:r w:rsidRPr="009E3871">
          <w:rPr>
            <w:rStyle w:val="Hipervnculo"/>
            <w:b/>
            <w:sz w:val="20"/>
            <w:highlight w:val="magenta"/>
            <w:lang w:val="es-MX"/>
          </w:rPr>
          <w:t>RNROLMOV084 Latitud Obtenida en GPS</w:t>
        </w:r>
      </w:hyperlink>
    </w:p>
    <w:p w:rsidR="005C069B" w:rsidRPr="009E3871" w:rsidRDefault="005C069B" w:rsidP="00B45FAE">
      <w:pPr>
        <w:pStyle w:val="Prrafodelista"/>
        <w:numPr>
          <w:ilvl w:val="5"/>
          <w:numId w:val="18"/>
        </w:numPr>
        <w:ind w:left="3544" w:hanging="1744"/>
        <w:rPr>
          <w:sz w:val="20"/>
          <w:highlight w:val="magenta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MFechaHora</w:t>
      </w:r>
      <w:proofErr w:type="spellEnd"/>
      <w:r w:rsidRPr="009E3871">
        <w:rPr>
          <w:sz w:val="20"/>
          <w:highlight w:val="magenta"/>
          <w:lang w:val="es-MX"/>
        </w:rPr>
        <w:t xml:space="preserve"> de acuerdo con la regla de negocio </w:t>
      </w:r>
      <w:hyperlink r:id="rId93" w:anchor="RNGEN006" w:history="1">
        <w:r w:rsidRPr="009E3871">
          <w:rPr>
            <w:rStyle w:val="Hipervnculo"/>
            <w:b/>
            <w:sz w:val="20"/>
            <w:highlight w:val="magenta"/>
            <w:lang w:val="es-MX"/>
          </w:rPr>
          <w:t>RNGEN006 Registrar Fecha y Hora para Auditoría del Movimiento</w:t>
        </w:r>
      </w:hyperlink>
    </w:p>
    <w:p w:rsidR="005C069B" w:rsidRPr="00FE621D" w:rsidRDefault="005C069B" w:rsidP="00B45FAE">
      <w:pPr>
        <w:pStyle w:val="Prrafodelista"/>
        <w:numPr>
          <w:ilvl w:val="5"/>
          <w:numId w:val="18"/>
        </w:numPr>
        <w:ind w:left="3544" w:hanging="1744"/>
        <w:rPr>
          <w:sz w:val="20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MUsuarioId</w:t>
      </w:r>
      <w:proofErr w:type="spellEnd"/>
      <w:r w:rsidRPr="009E3871">
        <w:rPr>
          <w:sz w:val="20"/>
          <w:highlight w:val="magenta"/>
          <w:lang w:val="es-MX"/>
        </w:rPr>
        <w:t xml:space="preserve"> de acuerdo con la regla de negocio </w:t>
      </w:r>
      <w:hyperlink r:id="rId94" w:anchor="RNGEN007" w:history="1">
        <w:r w:rsidRPr="009E3871">
          <w:rPr>
            <w:rStyle w:val="Hipervnculo"/>
            <w:b/>
            <w:sz w:val="20"/>
            <w:highlight w:val="magenta"/>
            <w:lang w:val="es-MX"/>
          </w:rPr>
          <w:t>RNGEN007 Registrar Usuario para Auditoría del Movimiento</w:t>
        </w:r>
      </w:hyperlink>
    </w:p>
    <w:p w:rsidR="00FE621D" w:rsidRDefault="00FE621D" w:rsidP="00FE621D">
      <w:pPr>
        <w:pStyle w:val="Prrafodelista"/>
        <w:numPr>
          <w:ilvl w:val="2"/>
          <w:numId w:val="18"/>
        </w:numPr>
        <w:rPr>
          <w:sz w:val="20"/>
          <w:lang w:val="es-MX"/>
        </w:rPr>
      </w:pPr>
      <w:r w:rsidRPr="006A4BB1">
        <w:rPr>
          <w:sz w:val="20"/>
          <w:lang w:val="es-MX"/>
        </w:rPr>
        <w:t>Si &lt; no existen visitas relacionadas al cliente&gt;</w:t>
      </w:r>
      <w:r w:rsidR="0003325E">
        <w:rPr>
          <w:sz w:val="20"/>
          <w:lang w:val="es-MX"/>
        </w:rPr>
        <w:t xml:space="preserve"> o Si &lt; </w:t>
      </w:r>
      <w:proofErr w:type="spellStart"/>
      <w:r w:rsidR="0003325E">
        <w:rPr>
          <w:sz w:val="20"/>
          <w:lang w:val="es-MX"/>
        </w:rPr>
        <w:t>NuevaVisita</w:t>
      </w:r>
      <w:proofErr w:type="spellEnd"/>
      <w:r w:rsidR="0003325E">
        <w:rPr>
          <w:sz w:val="20"/>
          <w:lang w:val="es-MX"/>
        </w:rPr>
        <w:t xml:space="preserve"> = Verdadero&gt;</w:t>
      </w:r>
    </w:p>
    <w:p w:rsidR="00216C9E" w:rsidRPr="002B15D3" w:rsidRDefault="00216C9E" w:rsidP="00216C9E">
      <w:pPr>
        <w:pStyle w:val="Prrafodelista"/>
        <w:numPr>
          <w:ilvl w:val="3"/>
          <w:numId w:val="18"/>
        </w:numPr>
        <w:ind w:left="1985" w:hanging="763"/>
        <w:rPr>
          <w:sz w:val="20"/>
          <w:lang w:val="es-MX"/>
        </w:rPr>
      </w:pPr>
      <w:r w:rsidRPr="002B15D3">
        <w:rPr>
          <w:sz w:val="20"/>
          <w:highlight w:val="darkGreen"/>
          <w:lang w:eastAsia="en-US"/>
        </w:rPr>
        <w:t>Si &lt;existe una configuración de parámetros que indique que se tiene activo el Aseguramiento de Activos (</w:t>
      </w:r>
      <w:proofErr w:type="spellStart"/>
      <w:r w:rsidRPr="002B15D3">
        <w:rPr>
          <w:sz w:val="20"/>
          <w:highlight w:val="darkGreen"/>
          <w:lang w:eastAsia="en-US"/>
        </w:rPr>
        <w:t>AsegurarActivos</w:t>
      </w:r>
      <w:proofErr w:type="spellEnd"/>
      <w:r w:rsidRPr="002B15D3">
        <w:rPr>
          <w:sz w:val="20"/>
          <w:highlight w:val="darkGreen"/>
          <w:lang w:eastAsia="en-US"/>
        </w:rPr>
        <w:t xml:space="preserve"> = Verdadero) </w:t>
      </w:r>
      <w:r w:rsidRPr="002B15D3">
        <w:rPr>
          <w:sz w:val="20"/>
          <w:highlight w:val="darkGreen"/>
        </w:rPr>
        <w:t>de acuerdo con la información registrada en sesión</w:t>
      </w:r>
      <w:r w:rsidRPr="002B15D3">
        <w:rPr>
          <w:sz w:val="20"/>
          <w:highlight w:val="darkGreen"/>
          <w:lang w:eastAsia="en-US"/>
        </w:rPr>
        <w:t>&gt;</w:t>
      </w:r>
    </w:p>
    <w:p w:rsidR="00216C9E" w:rsidRPr="006971EA" w:rsidRDefault="00216C9E" w:rsidP="00216C9E">
      <w:pPr>
        <w:pStyle w:val="Prrafodelista"/>
        <w:numPr>
          <w:ilvl w:val="4"/>
          <w:numId w:val="18"/>
        </w:numPr>
        <w:ind w:left="2977" w:hanging="992"/>
        <w:rPr>
          <w:sz w:val="20"/>
          <w:highlight w:val="darkGreen"/>
          <w:lang w:val="es-MX"/>
        </w:rPr>
      </w:pPr>
      <w:r w:rsidRPr="006971EA">
        <w:rPr>
          <w:sz w:val="20"/>
          <w:highlight w:val="darkGreen"/>
          <w:lang w:val="es-MX"/>
        </w:rPr>
        <w:t xml:space="preserve">El caso de uso incluye la funcionalidad del caso de uso </w:t>
      </w:r>
      <w:hyperlink r:id="rId95" w:history="1">
        <w:r w:rsidRPr="00216C9E">
          <w:rPr>
            <w:rStyle w:val="Hipervnculo"/>
            <w:b/>
            <w:sz w:val="20"/>
            <w:highlight w:val="darkGreen"/>
            <w:lang w:val="es-MX"/>
          </w:rPr>
          <w:t>Registrar Aseguramiento de Activos – CUROLMOV107</w:t>
        </w:r>
      </w:hyperlink>
    </w:p>
    <w:p w:rsidR="00216C9E" w:rsidRPr="006971EA" w:rsidRDefault="00216C9E" w:rsidP="00216C9E">
      <w:pPr>
        <w:pStyle w:val="Prrafodelista"/>
        <w:numPr>
          <w:ilvl w:val="5"/>
          <w:numId w:val="18"/>
        </w:numPr>
        <w:ind w:left="4111" w:hanging="1134"/>
        <w:rPr>
          <w:rStyle w:val="Hipervnculo"/>
          <w:color w:val="auto"/>
          <w:sz w:val="20"/>
          <w:highlight w:val="darkGreen"/>
          <w:u w:val="none"/>
          <w:lang w:val="es-MX"/>
        </w:rPr>
      </w:pPr>
      <w:r w:rsidRPr="006971EA">
        <w:rPr>
          <w:rStyle w:val="Hipervnculo"/>
          <w:color w:val="auto"/>
          <w:sz w:val="20"/>
          <w:highlight w:val="darkGreen"/>
          <w:u w:val="none"/>
          <w:lang w:val="es-MX"/>
        </w:rPr>
        <w:t>El sistema envía como parámetro la siguiente información:</w:t>
      </w:r>
    </w:p>
    <w:p w:rsidR="00216C9E" w:rsidRPr="006971EA" w:rsidRDefault="00216C9E" w:rsidP="00216C9E">
      <w:pPr>
        <w:pStyle w:val="Prrafodelista"/>
        <w:numPr>
          <w:ilvl w:val="6"/>
          <w:numId w:val="18"/>
        </w:numPr>
        <w:ind w:left="5387" w:hanging="1276"/>
        <w:rPr>
          <w:rStyle w:val="Hipervnculo"/>
          <w:color w:val="auto"/>
          <w:sz w:val="20"/>
          <w:highlight w:val="darkGreen"/>
          <w:u w:val="none"/>
          <w:lang w:val="es-MX"/>
        </w:rPr>
      </w:pPr>
      <w:proofErr w:type="spellStart"/>
      <w:r w:rsidRPr="006971EA">
        <w:rPr>
          <w:rStyle w:val="Hipervnculo"/>
          <w:color w:val="auto"/>
          <w:sz w:val="20"/>
          <w:highlight w:val="darkGreen"/>
          <w:u w:val="none"/>
          <w:lang w:val="es-MX"/>
        </w:rPr>
        <w:t>ClienteClave</w:t>
      </w:r>
      <w:proofErr w:type="spellEnd"/>
      <w:r w:rsidRPr="006971EA">
        <w:rPr>
          <w:rStyle w:val="Hipervnculo"/>
          <w:color w:val="auto"/>
          <w:sz w:val="20"/>
          <w:highlight w:val="darkGreen"/>
          <w:u w:val="none"/>
          <w:lang w:val="es-MX"/>
        </w:rPr>
        <w:t xml:space="preserve"> = </w:t>
      </w:r>
      <w:proofErr w:type="spellStart"/>
      <w:r w:rsidRPr="006971EA">
        <w:rPr>
          <w:rStyle w:val="Hipervnculo"/>
          <w:color w:val="auto"/>
          <w:sz w:val="20"/>
          <w:highlight w:val="darkGreen"/>
          <w:u w:val="none"/>
          <w:lang w:val="es-MX"/>
        </w:rPr>
        <w:t>ClienteClave</w:t>
      </w:r>
      <w:proofErr w:type="spellEnd"/>
      <w:r w:rsidRPr="006971EA">
        <w:rPr>
          <w:rStyle w:val="Hipervnculo"/>
          <w:color w:val="auto"/>
          <w:sz w:val="20"/>
          <w:highlight w:val="darkGreen"/>
          <w:u w:val="none"/>
          <w:lang w:val="es-MX"/>
        </w:rPr>
        <w:t xml:space="preserve"> registrado en sesión</w:t>
      </w:r>
    </w:p>
    <w:p w:rsidR="00216C9E" w:rsidRPr="006971EA" w:rsidRDefault="00216C9E" w:rsidP="00216C9E">
      <w:pPr>
        <w:pStyle w:val="Prrafodelista"/>
        <w:numPr>
          <w:ilvl w:val="6"/>
          <w:numId w:val="18"/>
        </w:numPr>
        <w:ind w:left="5387" w:hanging="1276"/>
        <w:rPr>
          <w:rStyle w:val="Hipervnculo"/>
          <w:color w:val="auto"/>
          <w:sz w:val="20"/>
          <w:highlight w:val="darkGreen"/>
          <w:u w:val="none"/>
          <w:lang w:val="es-MX"/>
        </w:rPr>
      </w:pPr>
      <w:proofErr w:type="spellStart"/>
      <w:r w:rsidRPr="006971EA">
        <w:rPr>
          <w:rStyle w:val="Hipervnculo"/>
          <w:color w:val="auto"/>
          <w:sz w:val="20"/>
          <w:highlight w:val="darkGreen"/>
          <w:u w:val="none"/>
          <w:lang w:val="es-MX"/>
        </w:rPr>
        <w:t>VisitaClave</w:t>
      </w:r>
      <w:proofErr w:type="spellEnd"/>
      <w:r w:rsidRPr="006971EA">
        <w:rPr>
          <w:rStyle w:val="Hipervnculo"/>
          <w:color w:val="auto"/>
          <w:sz w:val="20"/>
          <w:highlight w:val="darkGreen"/>
          <w:u w:val="none"/>
          <w:lang w:val="es-MX"/>
        </w:rPr>
        <w:t xml:space="preserve"> = </w:t>
      </w:r>
      <w:proofErr w:type="spellStart"/>
      <w:r w:rsidRPr="006971EA">
        <w:rPr>
          <w:rStyle w:val="Hipervnculo"/>
          <w:color w:val="auto"/>
          <w:sz w:val="20"/>
          <w:highlight w:val="darkGreen"/>
          <w:u w:val="none"/>
          <w:lang w:val="es-MX"/>
        </w:rPr>
        <w:t>VisitaClave</w:t>
      </w:r>
      <w:proofErr w:type="spellEnd"/>
      <w:r w:rsidRPr="006971EA">
        <w:rPr>
          <w:rStyle w:val="Hipervnculo"/>
          <w:color w:val="auto"/>
          <w:sz w:val="20"/>
          <w:highlight w:val="darkGreen"/>
          <w:u w:val="none"/>
          <w:lang w:val="es-MX"/>
        </w:rPr>
        <w:t xml:space="preserve"> registrada en sesión (recién generada)</w:t>
      </w:r>
    </w:p>
    <w:p w:rsidR="00216C9E" w:rsidRPr="006616AD" w:rsidRDefault="00216C9E" w:rsidP="00216C9E">
      <w:pPr>
        <w:pStyle w:val="Prrafodelista"/>
        <w:numPr>
          <w:ilvl w:val="5"/>
          <w:numId w:val="18"/>
        </w:numPr>
        <w:ind w:left="4111" w:hanging="1134"/>
        <w:rPr>
          <w:rStyle w:val="Hipervnculo"/>
          <w:color w:val="auto"/>
          <w:sz w:val="20"/>
          <w:highlight w:val="darkGreen"/>
          <w:u w:val="none"/>
          <w:lang w:val="es-MX"/>
        </w:rPr>
      </w:pPr>
      <w:r w:rsidRPr="006616AD">
        <w:rPr>
          <w:rStyle w:val="Hipervnculo"/>
          <w:color w:val="auto"/>
          <w:sz w:val="20"/>
          <w:highlight w:val="darkGreen"/>
          <w:u w:val="none"/>
          <w:lang w:val="es-MX"/>
        </w:rPr>
        <w:t>El sistema recibe como parámetro la siguiente información:</w:t>
      </w:r>
    </w:p>
    <w:p w:rsidR="00216C9E" w:rsidRPr="006616AD" w:rsidRDefault="00216C9E" w:rsidP="00216C9E">
      <w:pPr>
        <w:pStyle w:val="Prrafodelista"/>
        <w:numPr>
          <w:ilvl w:val="6"/>
          <w:numId w:val="18"/>
        </w:numPr>
        <w:ind w:left="5387" w:hanging="1276"/>
        <w:rPr>
          <w:rStyle w:val="Hipervnculo"/>
          <w:color w:val="auto"/>
          <w:sz w:val="20"/>
          <w:highlight w:val="darkGreen"/>
          <w:u w:val="none"/>
          <w:lang w:val="es-MX"/>
        </w:rPr>
      </w:pPr>
      <w:proofErr w:type="spellStart"/>
      <w:r w:rsidRPr="006616AD">
        <w:rPr>
          <w:rStyle w:val="Hipervnculo"/>
          <w:color w:val="auto"/>
          <w:sz w:val="20"/>
          <w:highlight w:val="darkGreen"/>
          <w:u w:val="none"/>
          <w:lang w:val="es-MX"/>
        </w:rPr>
        <w:t>AseguramientoActivos</w:t>
      </w:r>
      <w:proofErr w:type="spellEnd"/>
      <w:r w:rsidRPr="006616AD">
        <w:rPr>
          <w:rStyle w:val="Hipervnculo"/>
          <w:color w:val="auto"/>
          <w:sz w:val="20"/>
          <w:highlight w:val="darkGreen"/>
          <w:u w:val="none"/>
          <w:lang w:val="es-MX"/>
        </w:rPr>
        <w:t xml:space="preserve"> = (Verdadero/Falso)</w:t>
      </w:r>
    </w:p>
    <w:p w:rsidR="00216C9E" w:rsidRPr="006616AD" w:rsidRDefault="00216C9E" w:rsidP="00216C9E">
      <w:pPr>
        <w:pStyle w:val="Prrafodelista"/>
        <w:numPr>
          <w:ilvl w:val="4"/>
          <w:numId w:val="18"/>
        </w:numPr>
        <w:ind w:left="2977" w:hanging="992"/>
        <w:rPr>
          <w:sz w:val="20"/>
          <w:highlight w:val="darkGreen"/>
          <w:lang w:val="es-MX"/>
        </w:rPr>
      </w:pPr>
      <w:r w:rsidRPr="006616AD">
        <w:rPr>
          <w:sz w:val="20"/>
          <w:szCs w:val="20"/>
          <w:highlight w:val="darkGreen"/>
          <w:lang w:val="es-MX"/>
        </w:rPr>
        <w:t>Si &lt;el aseguramiento de activos NO fue exitoso (</w:t>
      </w:r>
      <w:proofErr w:type="spellStart"/>
      <w:r w:rsidRPr="006616AD">
        <w:rPr>
          <w:sz w:val="20"/>
          <w:szCs w:val="20"/>
          <w:highlight w:val="darkGreen"/>
          <w:lang w:val="es-MX"/>
        </w:rPr>
        <w:t>AseguramientoActivos</w:t>
      </w:r>
      <w:proofErr w:type="spellEnd"/>
      <w:r w:rsidRPr="006616AD">
        <w:rPr>
          <w:sz w:val="20"/>
          <w:szCs w:val="20"/>
          <w:highlight w:val="darkGreen"/>
          <w:lang w:val="es-MX"/>
        </w:rPr>
        <w:t xml:space="preserve"> = Falso) de acuerdo a la información recibida como parámetro&gt;</w:t>
      </w:r>
    </w:p>
    <w:p w:rsidR="00216C9E" w:rsidRDefault="00216C9E" w:rsidP="00216C9E">
      <w:pPr>
        <w:pStyle w:val="Prrafodelista"/>
        <w:numPr>
          <w:ilvl w:val="5"/>
          <w:numId w:val="18"/>
        </w:numPr>
        <w:ind w:left="4111" w:hanging="1134"/>
        <w:rPr>
          <w:rStyle w:val="Hipervnculo"/>
          <w:color w:val="auto"/>
          <w:sz w:val="20"/>
          <w:highlight w:val="darkGreen"/>
          <w:u w:val="none"/>
          <w:lang w:val="es-MX"/>
        </w:rPr>
      </w:pPr>
      <w:r w:rsidRPr="006616AD">
        <w:rPr>
          <w:rStyle w:val="Hipervnculo"/>
          <w:color w:val="auto"/>
          <w:sz w:val="20"/>
          <w:highlight w:val="darkGreen"/>
          <w:u w:val="none"/>
          <w:lang w:val="es-MX"/>
        </w:rPr>
        <w:t xml:space="preserve">El sistema continúa en el </w:t>
      </w:r>
      <w:hyperlink w:anchor="FIN" w:history="1">
        <w:r w:rsidRPr="006616AD">
          <w:rPr>
            <w:rStyle w:val="Hipervnculo"/>
            <w:b/>
            <w:sz w:val="20"/>
            <w:highlight w:val="darkGreen"/>
            <w:lang w:val="es-MX"/>
          </w:rPr>
          <w:t>paso 10</w:t>
        </w:r>
      </w:hyperlink>
      <w:r w:rsidRPr="006616AD">
        <w:rPr>
          <w:rStyle w:val="Hipervnculo"/>
          <w:color w:val="auto"/>
          <w:sz w:val="20"/>
          <w:highlight w:val="darkGreen"/>
          <w:u w:val="none"/>
          <w:lang w:val="es-MX"/>
        </w:rPr>
        <w:t xml:space="preserve"> del flujo básico</w:t>
      </w:r>
    </w:p>
    <w:p w:rsidR="00216C9E" w:rsidRPr="006616AD" w:rsidRDefault="00216C9E" w:rsidP="00216C9E">
      <w:pPr>
        <w:pStyle w:val="Prrafodelista"/>
        <w:numPr>
          <w:ilvl w:val="4"/>
          <w:numId w:val="18"/>
        </w:numPr>
        <w:ind w:left="2977" w:hanging="992"/>
        <w:rPr>
          <w:sz w:val="20"/>
          <w:highlight w:val="darkGreen"/>
          <w:lang w:val="es-MX"/>
        </w:rPr>
      </w:pPr>
      <w:r w:rsidRPr="006616AD">
        <w:rPr>
          <w:sz w:val="20"/>
          <w:szCs w:val="20"/>
          <w:highlight w:val="darkGreen"/>
          <w:lang w:val="es-MX"/>
        </w:rPr>
        <w:t xml:space="preserve">Si &lt;el aseguramiento de activos </w:t>
      </w:r>
      <w:r>
        <w:rPr>
          <w:sz w:val="20"/>
          <w:szCs w:val="20"/>
          <w:highlight w:val="darkGreen"/>
          <w:lang w:val="es-MX"/>
        </w:rPr>
        <w:t>SI</w:t>
      </w:r>
      <w:r w:rsidRPr="006616AD">
        <w:rPr>
          <w:sz w:val="20"/>
          <w:szCs w:val="20"/>
          <w:highlight w:val="darkGreen"/>
          <w:lang w:val="es-MX"/>
        </w:rPr>
        <w:t xml:space="preserve"> fue exitoso (</w:t>
      </w:r>
      <w:proofErr w:type="spellStart"/>
      <w:r w:rsidRPr="006616AD">
        <w:rPr>
          <w:sz w:val="20"/>
          <w:szCs w:val="20"/>
          <w:highlight w:val="darkGreen"/>
          <w:lang w:val="es-MX"/>
        </w:rPr>
        <w:t>AseguramientoActivos</w:t>
      </w:r>
      <w:proofErr w:type="spellEnd"/>
      <w:r w:rsidRPr="006616AD">
        <w:rPr>
          <w:sz w:val="20"/>
          <w:szCs w:val="20"/>
          <w:highlight w:val="darkGreen"/>
          <w:lang w:val="es-MX"/>
        </w:rPr>
        <w:t xml:space="preserve"> = </w:t>
      </w:r>
      <w:r>
        <w:rPr>
          <w:sz w:val="20"/>
          <w:szCs w:val="20"/>
          <w:highlight w:val="darkGreen"/>
          <w:lang w:val="es-MX"/>
        </w:rPr>
        <w:t>Verdadero</w:t>
      </w:r>
      <w:r w:rsidRPr="006616AD">
        <w:rPr>
          <w:sz w:val="20"/>
          <w:szCs w:val="20"/>
          <w:highlight w:val="darkGreen"/>
          <w:lang w:val="es-MX"/>
        </w:rPr>
        <w:t>) de acuerdo a la información recibida como parámetro&gt;</w:t>
      </w:r>
    </w:p>
    <w:p w:rsidR="00216C9E" w:rsidRPr="00216C9E" w:rsidRDefault="00216C9E" w:rsidP="00216C9E">
      <w:pPr>
        <w:pStyle w:val="Prrafodelista"/>
        <w:numPr>
          <w:ilvl w:val="5"/>
          <w:numId w:val="18"/>
        </w:numPr>
        <w:ind w:left="4111" w:hanging="1134"/>
        <w:rPr>
          <w:sz w:val="20"/>
          <w:highlight w:val="darkGreen"/>
          <w:lang w:val="es-MX"/>
        </w:rPr>
      </w:pPr>
      <w:r w:rsidRPr="006616AD">
        <w:rPr>
          <w:rStyle w:val="Hipervnculo"/>
          <w:color w:val="auto"/>
          <w:sz w:val="20"/>
          <w:highlight w:val="darkGreen"/>
          <w:u w:val="none"/>
          <w:lang w:val="es-MX"/>
        </w:rPr>
        <w:t xml:space="preserve">El sistema continúa en el </w:t>
      </w:r>
      <w:r w:rsidRPr="00216C9E">
        <w:rPr>
          <w:rStyle w:val="Hipervnculo"/>
          <w:color w:val="auto"/>
          <w:sz w:val="20"/>
          <w:highlight w:val="darkGreen"/>
          <w:u w:val="none"/>
          <w:lang w:val="es-MX"/>
        </w:rPr>
        <w:t>siguiente paso</w:t>
      </w:r>
      <w:r>
        <w:rPr>
          <w:rStyle w:val="Hipervnculo"/>
          <w:b/>
          <w:color w:val="auto"/>
          <w:sz w:val="20"/>
          <w:highlight w:val="darkGreen"/>
          <w:u w:val="none"/>
          <w:lang w:val="es-MX"/>
        </w:rPr>
        <w:t xml:space="preserve"> </w:t>
      </w:r>
      <w:r w:rsidRPr="006616AD">
        <w:rPr>
          <w:rStyle w:val="Hipervnculo"/>
          <w:color w:val="auto"/>
          <w:sz w:val="20"/>
          <w:highlight w:val="darkGreen"/>
          <w:u w:val="none"/>
          <w:lang w:val="es-MX"/>
        </w:rPr>
        <w:t xml:space="preserve">del flujo </w:t>
      </w:r>
      <w:r>
        <w:rPr>
          <w:rStyle w:val="Hipervnculo"/>
          <w:color w:val="auto"/>
          <w:sz w:val="20"/>
          <w:highlight w:val="darkGreen"/>
          <w:u w:val="none"/>
          <w:lang w:val="es-MX"/>
        </w:rPr>
        <w:t>actual</w:t>
      </w:r>
    </w:p>
    <w:p w:rsidR="00FE621D" w:rsidRPr="003F59AA" w:rsidRDefault="00FE621D" w:rsidP="001A697D">
      <w:pPr>
        <w:pStyle w:val="Prrafodelista"/>
        <w:numPr>
          <w:ilvl w:val="3"/>
          <w:numId w:val="18"/>
        </w:numPr>
        <w:ind w:left="2127" w:hanging="1047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extiende su funcionalidad con el caso de uso </w:t>
      </w:r>
      <w:hyperlink r:id="rId96" w:history="1">
        <w:r w:rsidRPr="00572FA6">
          <w:rPr>
            <w:rStyle w:val="Hipervnculo"/>
            <w:b/>
            <w:sz w:val="20"/>
            <w:lang w:val="es-MX"/>
          </w:rPr>
          <w:t>Seleccionar Actividades para la Visita – CUROLMOV11</w:t>
        </w:r>
      </w:hyperlink>
    </w:p>
    <w:p w:rsidR="003F59AA" w:rsidRDefault="003F59AA" w:rsidP="007B654B">
      <w:pPr>
        <w:pStyle w:val="Prrafodelista"/>
        <w:numPr>
          <w:ilvl w:val="3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envía como parámetro la siguiente información:</w:t>
      </w:r>
    </w:p>
    <w:p w:rsidR="007B654B" w:rsidRPr="00FA634D" w:rsidRDefault="007B654B" w:rsidP="007B654B">
      <w:pPr>
        <w:pStyle w:val="Prrafodelista"/>
        <w:numPr>
          <w:ilvl w:val="4"/>
          <w:numId w:val="18"/>
        </w:numPr>
        <w:ind w:left="2835" w:hanging="1395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ContinuarVisita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de acuerdo con la regla de negocio </w:t>
      </w:r>
      <w:hyperlink r:id="rId97" w:anchor="RNGEN058" w:history="1">
        <w:r w:rsidRPr="007B654B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FA634D" w:rsidRDefault="00FA634D" w:rsidP="00FA634D">
      <w:pPr>
        <w:pStyle w:val="Prrafodelista"/>
        <w:numPr>
          <w:ilvl w:val="5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VisitaClave</w:t>
      </w:r>
      <w:proofErr w:type="spellEnd"/>
    </w:p>
    <w:p w:rsidR="00FA634D" w:rsidRPr="00FA634D" w:rsidRDefault="00FA634D" w:rsidP="00FA634D">
      <w:pPr>
        <w:pStyle w:val="Prrafodelista"/>
        <w:numPr>
          <w:ilvl w:val="5"/>
          <w:numId w:val="18"/>
        </w:numPr>
        <w:rPr>
          <w:sz w:val="20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VisitaHistId</w:t>
      </w:r>
      <w:proofErr w:type="spellEnd"/>
    </w:p>
    <w:p w:rsidR="00FE621D" w:rsidRDefault="00FE621D" w:rsidP="00FE621D">
      <w:pPr>
        <w:pStyle w:val="Prrafodelista"/>
        <w:numPr>
          <w:ilvl w:val="2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&lt;existe por lo menos una visita relacionada al cliente&gt;</w:t>
      </w:r>
    </w:p>
    <w:p w:rsidR="00FE621D" w:rsidRPr="0094714E" w:rsidRDefault="00FE621D" w:rsidP="00FE621D">
      <w:pPr>
        <w:pStyle w:val="Prrafodelista"/>
        <w:numPr>
          <w:ilvl w:val="3"/>
          <w:numId w:val="18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 xml:space="preserve">El sistema extiende su funcionalidad con el caso de uso </w:t>
      </w:r>
      <w:hyperlink r:id="rId98" w:history="1">
        <w:r w:rsidRPr="00BF0E40">
          <w:rPr>
            <w:rStyle w:val="Hipervnculo"/>
            <w:b/>
            <w:sz w:val="20"/>
            <w:lang w:val="es-MX"/>
          </w:rPr>
          <w:t>Mantenimiento de Visitas en la Terminal – CUROLMOV12</w:t>
        </w:r>
      </w:hyperlink>
    </w:p>
    <w:p w:rsidR="0094714E" w:rsidRDefault="0094714E" w:rsidP="0094714E">
      <w:pPr>
        <w:pStyle w:val="Prrafodelista"/>
        <w:numPr>
          <w:ilvl w:val="0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TipoAseguramiento</w:t>
      </w:r>
      <w:proofErr w:type="spellEnd"/>
      <w:r>
        <w:rPr>
          <w:sz w:val="20"/>
          <w:lang w:val="es-MX"/>
        </w:rPr>
        <w:t xml:space="preserve"> = </w:t>
      </w:r>
      <w:r w:rsidRPr="0043221E">
        <w:rPr>
          <w:b/>
          <w:sz w:val="20"/>
          <w:lang w:val="es-MX"/>
        </w:rPr>
        <w:t>GPS</w:t>
      </w:r>
      <w:r>
        <w:rPr>
          <w:sz w:val="20"/>
          <w:lang w:val="es-MX"/>
        </w:rPr>
        <w:t>&gt;</w:t>
      </w:r>
    </w:p>
    <w:p w:rsidR="005D71B5" w:rsidRPr="00264BA0" w:rsidRDefault="005D71B5" w:rsidP="005D71B5">
      <w:pPr>
        <w:pStyle w:val="Prrafodelista"/>
        <w:numPr>
          <w:ilvl w:val="1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>Si &lt;el equipo tiene GPS o  si GPS de Vendedor Activo&gt;</w:t>
      </w:r>
    </w:p>
    <w:p w:rsidR="005D71B5" w:rsidRPr="00264BA0" w:rsidRDefault="005D71B5" w:rsidP="005D71B5">
      <w:pPr>
        <w:pStyle w:val="Prrafodelista"/>
        <w:numPr>
          <w:ilvl w:val="2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>Si</w:t>
      </w:r>
      <w:r w:rsidR="000236A8">
        <w:rPr>
          <w:sz w:val="20"/>
          <w:lang w:val="es-MX"/>
        </w:rPr>
        <w:t xml:space="preserve"> </w:t>
      </w:r>
      <w:r w:rsidRPr="00264BA0">
        <w:rPr>
          <w:sz w:val="20"/>
          <w:lang w:val="es-MX"/>
        </w:rPr>
        <w:t xml:space="preserve">&lt;no existen visitas </w:t>
      </w:r>
      <w:r w:rsidR="000236A8">
        <w:rPr>
          <w:sz w:val="20"/>
          <w:lang w:val="es-MX"/>
        </w:rPr>
        <w:t>relacionadas al cliente&gt; o Si &lt;</w:t>
      </w:r>
      <w:proofErr w:type="spellStart"/>
      <w:r w:rsidRPr="00264BA0">
        <w:rPr>
          <w:sz w:val="20"/>
          <w:lang w:val="es-MX"/>
        </w:rPr>
        <w:t>NuevaVisita</w:t>
      </w:r>
      <w:proofErr w:type="spellEnd"/>
      <w:r w:rsidRPr="00264BA0">
        <w:rPr>
          <w:sz w:val="20"/>
          <w:lang w:val="es-MX"/>
        </w:rPr>
        <w:t xml:space="preserve"> = Verdadero&gt;</w:t>
      </w:r>
    </w:p>
    <w:p w:rsidR="005D71B5" w:rsidRPr="00F46E7A" w:rsidRDefault="005D71B5" w:rsidP="005D71B5">
      <w:pPr>
        <w:pStyle w:val="Prrafodelista"/>
        <w:numPr>
          <w:ilvl w:val="3"/>
          <w:numId w:val="18"/>
        </w:numPr>
        <w:rPr>
          <w:sz w:val="20"/>
          <w:highlight w:val="blue"/>
          <w:lang w:val="es-MX"/>
        </w:rPr>
      </w:pPr>
      <w:r w:rsidRPr="00F46E7A">
        <w:rPr>
          <w:sz w:val="20"/>
          <w:highlight w:val="blue"/>
          <w:lang w:val="es-MX"/>
        </w:rPr>
        <w:t>El sistema presenta el mensaje</w:t>
      </w:r>
      <w:r w:rsidRPr="00C01C35">
        <w:rPr>
          <w:sz w:val="20"/>
          <w:lang w:val="es-MX"/>
        </w:rPr>
        <w:t xml:space="preserve"> &lt;</w:t>
      </w:r>
      <w:hyperlink r:id="rId99" w:anchor="P0236" w:history="1">
        <w:r w:rsidRPr="00C01C35">
          <w:rPr>
            <w:rStyle w:val="Hipervnculo"/>
            <w:b/>
            <w:sz w:val="20"/>
            <w:lang w:val="es-MX"/>
          </w:rPr>
          <w:t>P0236 Encender GPS</w:t>
        </w:r>
      </w:hyperlink>
      <w:r w:rsidRPr="00C01C35">
        <w:rPr>
          <w:sz w:val="20"/>
          <w:lang w:val="es-MX"/>
        </w:rPr>
        <w:t>&gt;</w:t>
      </w:r>
    </w:p>
    <w:p w:rsidR="005D71B5" w:rsidRPr="00F46E7A" w:rsidRDefault="005D71B5" w:rsidP="005D71B5">
      <w:pPr>
        <w:pStyle w:val="Prrafodelista"/>
        <w:numPr>
          <w:ilvl w:val="3"/>
          <w:numId w:val="18"/>
        </w:numPr>
        <w:rPr>
          <w:sz w:val="20"/>
          <w:highlight w:val="blue"/>
          <w:lang w:val="es-MX"/>
        </w:rPr>
      </w:pPr>
      <w:r w:rsidRPr="00F46E7A">
        <w:rPr>
          <w:sz w:val="20"/>
          <w:highlight w:val="blue"/>
          <w:lang w:val="es-MX"/>
        </w:rPr>
        <w:t>Si &lt;el usuario selecciona “Si”&gt;</w:t>
      </w:r>
    </w:p>
    <w:p w:rsidR="005D71B5" w:rsidRPr="00264BA0" w:rsidRDefault="005D71B5" w:rsidP="005D71B5">
      <w:pPr>
        <w:pStyle w:val="Prrafodelista"/>
        <w:numPr>
          <w:ilvl w:val="4"/>
          <w:numId w:val="18"/>
        </w:numPr>
        <w:rPr>
          <w:sz w:val="20"/>
          <w:highlight w:val="blue"/>
          <w:lang w:val="es-MX"/>
        </w:rPr>
      </w:pPr>
      <w:r w:rsidRPr="00264BA0">
        <w:rPr>
          <w:sz w:val="20"/>
          <w:highlight w:val="blue"/>
          <w:lang w:val="es-MX"/>
        </w:rPr>
        <w:t>El sistema invoca la configuración del sistema operativo del dispositivo</w:t>
      </w:r>
    </w:p>
    <w:p w:rsidR="005D71B5" w:rsidRPr="00264BA0" w:rsidRDefault="005D71B5" w:rsidP="005D71B5">
      <w:pPr>
        <w:pStyle w:val="Prrafodelista"/>
        <w:numPr>
          <w:ilvl w:val="5"/>
          <w:numId w:val="18"/>
        </w:numPr>
        <w:rPr>
          <w:sz w:val="20"/>
          <w:highlight w:val="blue"/>
          <w:lang w:val="es-MX"/>
        </w:rPr>
      </w:pPr>
      <w:r w:rsidRPr="00264BA0">
        <w:rPr>
          <w:sz w:val="20"/>
          <w:highlight w:val="blue"/>
          <w:lang w:val="es-MX"/>
        </w:rPr>
        <w:t xml:space="preserve">Si &lt;el usuario </w:t>
      </w:r>
      <w:r w:rsidRPr="00264BA0">
        <w:rPr>
          <w:b/>
          <w:sz w:val="20"/>
          <w:highlight w:val="blue"/>
          <w:lang w:val="es-MX"/>
        </w:rPr>
        <w:t>enciende</w:t>
      </w:r>
      <w:r w:rsidRPr="00264BA0">
        <w:rPr>
          <w:sz w:val="20"/>
          <w:highlight w:val="blue"/>
          <w:lang w:val="es-MX"/>
        </w:rPr>
        <w:t xml:space="preserve"> el GPS&gt;</w:t>
      </w:r>
    </w:p>
    <w:p w:rsidR="005D71B5" w:rsidRPr="00264BA0" w:rsidRDefault="005D71B5" w:rsidP="005D71B5">
      <w:pPr>
        <w:pStyle w:val="Prrafodelista"/>
        <w:numPr>
          <w:ilvl w:val="6"/>
          <w:numId w:val="18"/>
        </w:numPr>
        <w:rPr>
          <w:sz w:val="20"/>
          <w:lang w:val="es-MX"/>
        </w:rPr>
      </w:pPr>
      <w:bookmarkStart w:id="39" w:name="Paso_3_1_1_2_1_1_1"/>
      <w:bookmarkEnd w:id="39"/>
      <w:r w:rsidRPr="00264BA0">
        <w:rPr>
          <w:sz w:val="20"/>
          <w:lang w:val="es-MX"/>
        </w:rPr>
        <w:t>El sistema lee las coordenadas GPS</w:t>
      </w:r>
    </w:p>
    <w:p w:rsidR="005D71B5" w:rsidRPr="00264BA0" w:rsidRDefault="005D71B5" w:rsidP="005D71B5">
      <w:pPr>
        <w:pStyle w:val="Prrafodelista"/>
        <w:numPr>
          <w:ilvl w:val="7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>Durante el tiempo de lectura</w:t>
      </w:r>
    </w:p>
    <w:p w:rsidR="005D71B5" w:rsidRPr="00264BA0" w:rsidRDefault="005D71B5" w:rsidP="005D71B5">
      <w:pPr>
        <w:pStyle w:val="Prrafodelista"/>
        <w:numPr>
          <w:ilvl w:val="8"/>
          <w:numId w:val="18"/>
        </w:numPr>
        <w:ind w:left="4962" w:hanging="2082"/>
        <w:rPr>
          <w:rStyle w:val="Hipervnculo"/>
          <w:color w:val="auto"/>
          <w:sz w:val="20"/>
          <w:u w:val="none"/>
          <w:lang w:val="es-MX"/>
        </w:rPr>
      </w:pPr>
      <w:r w:rsidRPr="00264BA0">
        <w:rPr>
          <w:sz w:val="20"/>
          <w:lang w:val="es-MX"/>
        </w:rPr>
        <w:t xml:space="preserve">El sistema presenta el mensaje </w:t>
      </w:r>
      <w:hyperlink r:id="rId100" w:anchor="I0225" w:history="1">
        <w:r w:rsidRPr="00264BA0">
          <w:rPr>
            <w:rStyle w:val="Hipervnculo"/>
            <w:b/>
            <w:sz w:val="20"/>
            <w:lang w:val="es-MX"/>
          </w:rPr>
          <w:t>&lt;I0225 Ubicación GPS&gt;</w:t>
        </w:r>
      </w:hyperlink>
    </w:p>
    <w:p w:rsidR="005D71B5" w:rsidRPr="00264BA0" w:rsidRDefault="005D71B5" w:rsidP="005D71B5">
      <w:pPr>
        <w:pStyle w:val="Prrafodelista"/>
        <w:numPr>
          <w:ilvl w:val="7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>Si &lt;la lectura de los puntos GPS fue exitosa&gt;</w:t>
      </w:r>
    </w:p>
    <w:p w:rsidR="005D71B5" w:rsidRPr="00264BA0" w:rsidRDefault="005D71B5" w:rsidP="005D71B5">
      <w:pPr>
        <w:pStyle w:val="Prrafodelista"/>
        <w:numPr>
          <w:ilvl w:val="8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>El sistema registran en sesión la siguiente información:</w:t>
      </w:r>
    </w:p>
    <w:p w:rsidR="005D71B5" w:rsidRPr="00264BA0" w:rsidRDefault="005D71B5" w:rsidP="005D71B5">
      <w:pPr>
        <w:pStyle w:val="Prrafodelista"/>
        <w:numPr>
          <w:ilvl w:val="8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>Latitud</w:t>
      </w:r>
    </w:p>
    <w:p w:rsidR="005D71B5" w:rsidRPr="00264BA0" w:rsidRDefault="005D71B5" w:rsidP="005D71B5">
      <w:pPr>
        <w:pStyle w:val="Prrafodelista"/>
        <w:numPr>
          <w:ilvl w:val="8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>Longitud</w:t>
      </w:r>
    </w:p>
    <w:p w:rsidR="005D71B5" w:rsidRPr="00160DAA" w:rsidRDefault="005D71B5" w:rsidP="005D71B5">
      <w:pPr>
        <w:pStyle w:val="Prrafodelista"/>
        <w:numPr>
          <w:ilvl w:val="8"/>
          <w:numId w:val="18"/>
        </w:numPr>
        <w:ind w:left="4962" w:hanging="2082"/>
        <w:rPr>
          <w:rStyle w:val="Hipervnculo"/>
          <w:color w:val="auto"/>
          <w:sz w:val="20"/>
          <w:u w:val="none"/>
          <w:lang w:val="es-MX"/>
        </w:rPr>
      </w:pPr>
      <w:proofErr w:type="spellStart"/>
      <w:r w:rsidRPr="00264BA0">
        <w:rPr>
          <w:sz w:val="20"/>
          <w:lang w:val="es-MX"/>
        </w:rPr>
        <w:t>LecturaPuntoGPS</w:t>
      </w:r>
      <w:proofErr w:type="spellEnd"/>
      <w:r w:rsidRPr="00264BA0">
        <w:rPr>
          <w:sz w:val="20"/>
          <w:lang w:val="es-MX"/>
        </w:rPr>
        <w:t xml:space="preserve"> de acuerdo con la regla de negocio </w:t>
      </w:r>
      <w:hyperlink r:id="rId101" w:anchor="RNGEN059" w:history="1">
        <w:r w:rsidRPr="00264BA0">
          <w:rPr>
            <w:rStyle w:val="Hipervnculo"/>
            <w:b/>
            <w:sz w:val="20"/>
            <w:lang w:val="es-MX"/>
          </w:rPr>
          <w:t>RNGEN059 Valor por Defecto Verdadero</w:t>
        </w:r>
      </w:hyperlink>
    </w:p>
    <w:p w:rsidR="00160DAA" w:rsidRDefault="00160DAA" w:rsidP="00160DAA">
      <w:pPr>
        <w:pStyle w:val="Prrafodelista"/>
        <w:numPr>
          <w:ilvl w:val="8"/>
          <w:numId w:val="18"/>
        </w:numPr>
        <w:ind w:left="4962" w:hanging="2082"/>
        <w:rPr>
          <w:rStyle w:val="Hipervnculo"/>
          <w:color w:val="auto"/>
          <w:sz w:val="20"/>
          <w:highlight w:val="cyan"/>
          <w:u w:val="none"/>
          <w:lang w:val="es-MX"/>
        </w:rPr>
      </w:pPr>
      <w:r>
        <w:rPr>
          <w:sz w:val="20"/>
          <w:highlight w:val="cyan"/>
          <w:lang w:val="es-MX"/>
        </w:rPr>
        <w:t>S</w:t>
      </w:r>
      <w:r w:rsidRPr="00F710B4">
        <w:rPr>
          <w:sz w:val="20"/>
          <w:highlight w:val="cyan"/>
          <w:lang w:val="es-MX"/>
        </w:rPr>
        <w:t>i &lt;el cliente no es público general &lt;</w:t>
      </w:r>
      <w:proofErr w:type="spellStart"/>
      <w:r w:rsidRPr="00F710B4">
        <w:rPr>
          <w:sz w:val="20"/>
          <w:highlight w:val="cyan"/>
          <w:lang w:val="es-MX"/>
        </w:rPr>
        <w:t>Cliente.PublicoGeneral</w:t>
      </w:r>
      <w:proofErr w:type="spellEnd"/>
      <w:r w:rsidRPr="00F710B4">
        <w:rPr>
          <w:sz w:val="20"/>
          <w:highlight w:val="cyan"/>
          <w:lang w:val="es-MX"/>
        </w:rPr>
        <w:t xml:space="preserve"> = 0&gt;&gt;</w:t>
      </w:r>
    </w:p>
    <w:p w:rsidR="00160DAA" w:rsidRPr="00ED464E" w:rsidRDefault="00160DAA" w:rsidP="00160DAA">
      <w:pPr>
        <w:pStyle w:val="Prrafodelista"/>
        <w:numPr>
          <w:ilvl w:val="7"/>
          <w:numId w:val="18"/>
        </w:numPr>
        <w:rPr>
          <w:rStyle w:val="Hipervnculo"/>
          <w:vanish/>
          <w:color w:val="auto"/>
          <w:sz w:val="20"/>
          <w:highlight w:val="cyan"/>
          <w:u w:val="none"/>
          <w:lang w:val="es-MX"/>
        </w:rPr>
      </w:pPr>
    </w:p>
    <w:p w:rsidR="00160DAA" w:rsidRPr="00ED464E" w:rsidRDefault="00160DAA" w:rsidP="00160DAA">
      <w:pPr>
        <w:pStyle w:val="Prrafodelista"/>
        <w:numPr>
          <w:ilvl w:val="7"/>
          <w:numId w:val="18"/>
        </w:numPr>
        <w:rPr>
          <w:rStyle w:val="Hipervnculo"/>
          <w:vanish/>
          <w:color w:val="auto"/>
          <w:sz w:val="20"/>
          <w:highlight w:val="cyan"/>
          <w:u w:val="none"/>
          <w:lang w:val="es-MX"/>
        </w:rPr>
      </w:pPr>
    </w:p>
    <w:p w:rsidR="00160DAA" w:rsidRPr="00ED464E" w:rsidRDefault="00160DAA" w:rsidP="00160DAA">
      <w:pPr>
        <w:pStyle w:val="Prrafodelista"/>
        <w:numPr>
          <w:ilvl w:val="7"/>
          <w:numId w:val="18"/>
        </w:numPr>
        <w:rPr>
          <w:rStyle w:val="Hipervnculo"/>
          <w:vanish/>
          <w:color w:val="auto"/>
          <w:sz w:val="20"/>
          <w:highlight w:val="cyan"/>
          <w:u w:val="none"/>
          <w:lang w:val="es-MX"/>
        </w:rPr>
      </w:pPr>
    </w:p>
    <w:p w:rsidR="00160DAA" w:rsidRPr="00160DAA" w:rsidRDefault="00160DAA" w:rsidP="00160DAA">
      <w:pPr>
        <w:pStyle w:val="Prrafodelista"/>
        <w:numPr>
          <w:ilvl w:val="8"/>
          <w:numId w:val="18"/>
        </w:numPr>
        <w:ind w:left="5245" w:hanging="1843"/>
        <w:rPr>
          <w:rStyle w:val="Hipervnculo"/>
          <w:color w:val="auto"/>
          <w:sz w:val="20"/>
          <w:highlight w:val="cyan"/>
          <w:u w:val="none"/>
          <w:lang w:val="es-MX"/>
        </w:rPr>
      </w:pPr>
      <w:r w:rsidRPr="00E75515">
        <w:rPr>
          <w:rStyle w:val="Hipervnculo"/>
          <w:color w:val="auto"/>
          <w:sz w:val="20"/>
          <w:highlight w:val="cyan"/>
          <w:u w:val="none"/>
          <w:lang w:val="es-MX"/>
        </w:rPr>
        <w:t xml:space="preserve">El sistema valida las coordenadas GPS obtenidas de acuerdo con la validación </w:t>
      </w:r>
      <w:hyperlink w:anchor="_VA02_Validar_Rango" w:history="1">
        <w:r w:rsidRPr="00E75515">
          <w:rPr>
            <w:rStyle w:val="Hipervnculo"/>
            <w:b/>
            <w:sz w:val="20"/>
            <w:highlight w:val="cyan"/>
            <w:lang w:val="es-MX"/>
          </w:rPr>
          <w:t>VA02 Validar Rango de Coordenadas Leídas</w:t>
        </w:r>
      </w:hyperlink>
    </w:p>
    <w:p w:rsidR="005D71B5" w:rsidRPr="00264BA0" w:rsidRDefault="005D71B5" w:rsidP="005D71B5">
      <w:pPr>
        <w:pStyle w:val="Prrafodelista"/>
        <w:numPr>
          <w:ilvl w:val="6"/>
          <w:numId w:val="18"/>
        </w:numPr>
        <w:ind w:left="3544" w:hanging="1384"/>
        <w:rPr>
          <w:sz w:val="20"/>
          <w:lang w:val="es-MX"/>
        </w:rPr>
      </w:pPr>
      <w:r w:rsidRPr="00264BA0">
        <w:rPr>
          <w:sz w:val="20"/>
          <w:lang w:val="es-MX"/>
        </w:rPr>
        <w:t xml:space="preserve">Si &lt;se terminó el tiempo de </w:t>
      </w:r>
      <w:proofErr w:type="spellStart"/>
      <w:r w:rsidRPr="00264BA0">
        <w:rPr>
          <w:sz w:val="20"/>
          <w:lang w:val="es-MX"/>
        </w:rPr>
        <w:t>TimeOutGPS</w:t>
      </w:r>
      <w:proofErr w:type="spellEnd"/>
      <w:r w:rsidRPr="00264BA0">
        <w:rPr>
          <w:sz w:val="20"/>
          <w:lang w:val="es-MX"/>
        </w:rPr>
        <w:t>&gt; o Si &lt;existe algún problema de conexión&gt;</w:t>
      </w:r>
    </w:p>
    <w:p w:rsidR="005D71B5" w:rsidRPr="00264BA0" w:rsidRDefault="005D71B5" w:rsidP="005D71B5">
      <w:pPr>
        <w:pStyle w:val="Prrafodelista"/>
        <w:numPr>
          <w:ilvl w:val="7"/>
          <w:numId w:val="18"/>
        </w:numPr>
        <w:ind w:left="4253" w:hanging="1733"/>
        <w:rPr>
          <w:sz w:val="20"/>
          <w:lang w:val="es-MX"/>
        </w:rPr>
      </w:pPr>
      <w:r w:rsidRPr="00264BA0">
        <w:rPr>
          <w:sz w:val="20"/>
          <w:lang w:val="es-MX"/>
        </w:rPr>
        <w:t>El sistema presenta el mensaje &lt;</w:t>
      </w:r>
      <w:hyperlink r:id="rId102" w:anchor="MP0206" w:history="1">
        <w:r w:rsidRPr="00264BA0">
          <w:rPr>
            <w:rStyle w:val="Hipervnculo"/>
            <w:b/>
            <w:sz w:val="20"/>
            <w:lang w:val="es-MX"/>
          </w:rPr>
          <w:t>P0206 Conexión con Dispositivo</w:t>
        </w:r>
      </w:hyperlink>
      <w:r w:rsidRPr="00264BA0">
        <w:rPr>
          <w:sz w:val="20"/>
          <w:lang w:val="es-MX"/>
        </w:rPr>
        <w:t>&gt;</w:t>
      </w:r>
    </w:p>
    <w:p w:rsidR="005D71B5" w:rsidRPr="00264BA0" w:rsidRDefault="005D71B5" w:rsidP="005D71B5">
      <w:pPr>
        <w:pStyle w:val="Prrafodelista"/>
        <w:numPr>
          <w:ilvl w:val="7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 xml:space="preserve">Si &lt;el actor selecciona la opción </w:t>
      </w:r>
      <w:r w:rsidRPr="00264BA0">
        <w:rPr>
          <w:b/>
          <w:sz w:val="20"/>
          <w:lang w:val="es-MX"/>
        </w:rPr>
        <w:t>Si</w:t>
      </w:r>
      <w:r w:rsidRPr="00264BA0">
        <w:rPr>
          <w:sz w:val="20"/>
          <w:lang w:val="es-MX"/>
        </w:rPr>
        <w:t>&gt;</w:t>
      </w:r>
    </w:p>
    <w:p w:rsidR="005D71B5" w:rsidRPr="00264BA0" w:rsidRDefault="005D71B5" w:rsidP="005D71B5">
      <w:pPr>
        <w:pStyle w:val="Prrafodelista"/>
        <w:numPr>
          <w:ilvl w:val="8"/>
          <w:numId w:val="18"/>
        </w:numPr>
        <w:ind w:left="4962" w:hanging="2082"/>
        <w:rPr>
          <w:sz w:val="20"/>
          <w:lang w:val="es-MX"/>
        </w:rPr>
      </w:pPr>
      <w:r w:rsidRPr="00264BA0">
        <w:rPr>
          <w:sz w:val="20"/>
          <w:lang w:val="es-MX"/>
        </w:rPr>
        <w:t xml:space="preserve">El sistema continúa en el </w:t>
      </w:r>
      <w:r w:rsidRPr="00264BA0">
        <w:rPr>
          <w:b/>
          <w:sz w:val="20"/>
          <w:lang w:val="es-MX"/>
        </w:rPr>
        <w:t xml:space="preserve">paso </w:t>
      </w:r>
      <w:hyperlink w:anchor="Paso_3_1_1_2_1_1_1" w:history="1">
        <w:r w:rsidR="00264BA0" w:rsidRPr="00264BA0">
          <w:rPr>
            <w:rStyle w:val="Hipervnculo"/>
            <w:b/>
            <w:sz w:val="20"/>
            <w:lang w:val="es-MX"/>
          </w:rPr>
          <w:t>3</w:t>
        </w:r>
        <w:r w:rsidRPr="00264BA0">
          <w:rPr>
            <w:rStyle w:val="Hipervnculo"/>
            <w:b/>
            <w:sz w:val="20"/>
            <w:lang w:val="es-MX"/>
          </w:rPr>
          <w:t>.1.1.2.1.1.1</w:t>
        </w:r>
      </w:hyperlink>
      <w:r w:rsidRPr="00264BA0">
        <w:rPr>
          <w:sz w:val="20"/>
          <w:lang w:val="es-MX"/>
        </w:rPr>
        <w:t xml:space="preserve"> del flujo alterno opcional </w:t>
      </w:r>
      <w:hyperlink w:anchor="AO01" w:history="1">
        <w:r w:rsidRPr="00264BA0">
          <w:rPr>
            <w:rStyle w:val="Hipervnculo"/>
            <w:b/>
            <w:sz w:val="20"/>
            <w:szCs w:val="20"/>
          </w:rPr>
          <w:t>AO01 Realizar Visita al Cliente</w:t>
        </w:r>
      </w:hyperlink>
    </w:p>
    <w:p w:rsidR="005D71B5" w:rsidRPr="00264BA0" w:rsidRDefault="005D71B5" w:rsidP="005D71B5">
      <w:pPr>
        <w:pStyle w:val="Prrafodelista"/>
        <w:numPr>
          <w:ilvl w:val="7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 xml:space="preserve">Si &lt;el actor selecciona la opción </w:t>
      </w:r>
      <w:r w:rsidRPr="00264BA0">
        <w:rPr>
          <w:b/>
          <w:sz w:val="20"/>
          <w:lang w:val="es-MX"/>
        </w:rPr>
        <w:t>No</w:t>
      </w:r>
      <w:r w:rsidRPr="00264BA0">
        <w:rPr>
          <w:sz w:val="20"/>
          <w:lang w:val="es-MX"/>
        </w:rPr>
        <w:t>&gt;</w:t>
      </w:r>
    </w:p>
    <w:p w:rsidR="005D71B5" w:rsidRPr="00264BA0" w:rsidRDefault="005D71B5" w:rsidP="005D71B5">
      <w:pPr>
        <w:pStyle w:val="Prrafodelista"/>
        <w:numPr>
          <w:ilvl w:val="8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>El sistema registra en sesión la siguiente información:</w:t>
      </w:r>
    </w:p>
    <w:p w:rsidR="005D71B5" w:rsidRPr="00264BA0" w:rsidRDefault="005D71B5" w:rsidP="005D71B5">
      <w:pPr>
        <w:pStyle w:val="Prrafodelista"/>
        <w:numPr>
          <w:ilvl w:val="8"/>
          <w:numId w:val="18"/>
        </w:numPr>
        <w:ind w:left="4962" w:hanging="2082"/>
        <w:rPr>
          <w:rStyle w:val="Hipervnculo"/>
          <w:color w:val="auto"/>
          <w:sz w:val="20"/>
          <w:u w:val="none"/>
          <w:lang w:val="es-MX"/>
        </w:rPr>
      </w:pPr>
      <w:proofErr w:type="spellStart"/>
      <w:r w:rsidRPr="00264BA0">
        <w:rPr>
          <w:sz w:val="20"/>
          <w:lang w:val="es-MX"/>
        </w:rPr>
        <w:t>LecturaPuntoGPS</w:t>
      </w:r>
      <w:proofErr w:type="spellEnd"/>
      <w:r w:rsidRPr="00264BA0">
        <w:rPr>
          <w:sz w:val="20"/>
          <w:lang w:val="es-MX"/>
        </w:rPr>
        <w:t xml:space="preserve"> de acuerdo con la regla de negocio </w:t>
      </w:r>
      <w:hyperlink r:id="rId103" w:anchor="RNGEN058" w:history="1">
        <w:r w:rsidRPr="00264BA0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2F16AB" w:rsidRDefault="005D71B5" w:rsidP="002F16AB">
      <w:pPr>
        <w:pStyle w:val="Prrafodelista"/>
        <w:numPr>
          <w:ilvl w:val="5"/>
          <w:numId w:val="18"/>
        </w:numPr>
        <w:rPr>
          <w:sz w:val="20"/>
          <w:highlight w:val="blue"/>
          <w:lang w:val="es-MX"/>
        </w:rPr>
      </w:pPr>
      <w:r w:rsidRPr="00264BA0">
        <w:rPr>
          <w:sz w:val="20"/>
          <w:highlight w:val="blue"/>
          <w:lang w:val="es-MX"/>
        </w:rPr>
        <w:t xml:space="preserve">Si &lt;el usuario </w:t>
      </w:r>
      <w:r w:rsidRPr="00264BA0">
        <w:rPr>
          <w:b/>
          <w:sz w:val="20"/>
          <w:highlight w:val="blue"/>
          <w:lang w:val="es-MX"/>
        </w:rPr>
        <w:t>no</w:t>
      </w:r>
      <w:r w:rsidRPr="00264BA0">
        <w:rPr>
          <w:sz w:val="20"/>
          <w:highlight w:val="blue"/>
          <w:lang w:val="es-MX"/>
        </w:rPr>
        <w:t xml:space="preserve"> </w:t>
      </w:r>
      <w:r w:rsidRPr="00264BA0">
        <w:rPr>
          <w:b/>
          <w:sz w:val="20"/>
          <w:highlight w:val="blue"/>
          <w:lang w:val="es-MX"/>
        </w:rPr>
        <w:t>enciende</w:t>
      </w:r>
      <w:r w:rsidR="00A21A4B">
        <w:rPr>
          <w:sz w:val="20"/>
          <w:highlight w:val="blue"/>
          <w:lang w:val="es-MX"/>
        </w:rPr>
        <w:t xml:space="preserve"> el GPS </w:t>
      </w:r>
      <w:r w:rsidR="002F16AB" w:rsidRPr="008C0C5B">
        <w:rPr>
          <w:sz w:val="20"/>
          <w:highlight w:val="red"/>
          <w:lang w:val="es-MX"/>
        </w:rPr>
        <w:t>(</w:t>
      </w:r>
      <w:r w:rsidR="002F16AB">
        <w:rPr>
          <w:sz w:val="20"/>
          <w:highlight w:val="red"/>
          <w:lang w:val="es-MX"/>
        </w:rPr>
        <w:t xml:space="preserve"> Presiona </w:t>
      </w:r>
      <w:r w:rsidR="002F16AB" w:rsidRPr="008C0C5B">
        <w:rPr>
          <w:sz w:val="20"/>
          <w:highlight w:val="red"/>
          <w:lang w:val="es-MX"/>
        </w:rPr>
        <w:t xml:space="preserve">Regresar </w:t>
      </w:r>
      <w:r w:rsidR="002F16AB">
        <w:rPr>
          <w:sz w:val="20"/>
          <w:highlight w:val="red"/>
          <w:lang w:val="es-MX"/>
        </w:rPr>
        <w:t>en la</w:t>
      </w:r>
      <w:r w:rsidR="002F16AB" w:rsidRPr="008C0C5B">
        <w:rPr>
          <w:sz w:val="20"/>
          <w:highlight w:val="red"/>
          <w:lang w:val="es-MX"/>
        </w:rPr>
        <w:t xml:space="preserve"> pantalla de configuración del encendido del GPS)</w:t>
      </w:r>
      <w:r w:rsidR="002F16AB" w:rsidRPr="00F46E7A">
        <w:rPr>
          <w:sz w:val="20"/>
          <w:highlight w:val="blue"/>
          <w:lang w:val="es-MX"/>
        </w:rPr>
        <w:t>&gt;</w:t>
      </w:r>
    </w:p>
    <w:p w:rsidR="002F16AB" w:rsidRPr="007E1AE9" w:rsidRDefault="002F16AB" w:rsidP="002F16AB">
      <w:pPr>
        <w:pStyle w:val="Prrafodelista"/>
        <w:numPr>
          <w:ilvl w:val="6"/>
          <w:numId w:val="18"/>
        </w:numPr>
        <w:rPr>
          <w:sz w:val="20"/>
          <w:highlight w:val="red"/>
          <w:lang w:val="es-MX"/>
        </w:rPr>
      </w:pPr>
      <w:r w:rsidRPr="00FC66EA">
        <w:rPr>
          <w:sz w:val="20"/>
          <w:highlight w:val="red"/>
          <w:lang w:val="es-MX"/>
        </w:rPr>
        <w:t xml:space="preserve">El sistema extiende su funcionalidad al caso de uso </w:t>
      </w:r>
      <w:hyperlink r:id="rId104" w:history="1">
        <w:r w:rsidRPr="007E1AE9">
          <w:rPr>
            <w:rStyle w:val="Hipervnculo"/>
            <w:b/>
            <w:sz w:val="20"/>
            <w:highlight w:val="red"/>
            <w:lang w:val="es-MX"/>
          </w:rPr>
          <w:t>CUROLMOV01_ Acceder al Sistema</w:t>
        </w:r>
      </w:hyperlink>
      <w:r w:rsidRPr="007E1AE9">
        <w:rPr>
          <w:sz w:val="20"/>
          <w:highlight w:val="red"/>
          <w:lang w:val="es-MX"/>
        </w:rPr>
        <w:t>&gt;</w:t>
      </w:r>
    </w:p>
    <w:p w:rsidR="005D71B5" w:rsidRPr="007E1AE9" w:rsidRDefault="002F16AB" w:rsidP="002F16AB">
      <w:pPr>
        <w:pStyle w:val="Prrafodelista"/>
        <w:numPr>
          <w:ilvl w:val="6"/>
          <w:numId w:val="18"/>
        </w:numPr>
        <w:rPr>
          <w:sz w:val="20"/>
          <w:highlight w:val="red"/>
          <w:lang w:val="es-MX"/>
        </w:rPr>
      </w:pPr>
      <w:r w:rsidRPr="007E1AE9">
        <w:rPr>
          <w:strike/>
          <w:sz w:val="20"/>
          <w:highlight w:val="red"/>
          <w:lang w:val="es-MX"/>
        </w:rPr>
        <w:t xml:space="preserve">El sistema continúa en el paso </w:t>
      </w:r>
      <w:hyperlink w:anchor="Paso_3_1_1_3_2" w:history="1">
        <w:r w:rsidRPr="007E1AE9">
          <w:rPr>
            <w:rStyle w:val="Hipervnculo"/>
            <w:b/>
            <w:sz w:val="20"/>
            <w:highlight w:val="red"/>
            <w:lang w:val="es-MX"/>
          </w:rPr>
          <w:t>3.1.1.3.2</w:t>
        </w:r>
      </w:hyperlink>
      <w:r w:rsidRPr="007E1AE9">
        <w:rPr>
          <w:sz w:val="20"/>
          <w:highlight w:val="red"/>
          <w:lang w:val="es-MX"/>
        </w:rPr>
        <w:t xml:space="preserve"> </w:t>
      </w:r>
      <w:r w:rsidRPr="007E1AE9">
        <w:rPr>
          <w:strike/>
          <w:sz w:val="20"/>
          <w:highlight w:val="red"/>
          <w:lang w:val="es-MX"/>
        </w:rPr>
        <w:t xml:space="preserve"> del flujo alterno opcional </w:t>
      </w:r>
      <w:hyperlink w:anchor="AO01" w:history="1">
        <w:r w:rsidRPr="007E1AE9">
          <w:rPr>
            <w:rStyle w:val="Hipervnculo"/>
            <w:b/>
            <w:strike/>
            <w:sz w:val="20"/>
            <w:highlight w:val="red"/>
            <w:lang w:val="es-MX"/>
          </w:rPr>
          <w:t>AO01 Realizar Visita al Cliente</w:t>
        </w:r>
      </w:hyperlink>
    </w:p>
    <w:p w:rsidR="002F16AB" w:rsidRPr="007E1AE9" w:rsidRDefault="005D71B5" w:rsidP="002F16AB">
      <w:pPr>
        <w:pStyle w:val="Prrafodelista"/>
        <w:numPr>
          <w:ilvl w:val="3"/>
          <w:numId w:val="18"/>
        </w:numPr>
        <w:rPr>
          <w:strike/>
          <w:sz w:val="20"/>
          <w:highlight w:val="red"/>
          <w:lang w:val="es-MX"/>
        </w:rPr>
      </w:pPr>
      <w:r w:rsidRPr="007E1AE9">
        <w:rPr>
          <w:strike/>
          <w:sz w:val="20"/>
          <w:highlight w:val="red"/>
          <w:lang w:val="es-MX"/>
        </w:rPr>
        <w:t>Si &lt;el usuario selecciona “No”&gt;</w:t>
      </w:r>
      <w:r w:rsidR="002F16AB" w:rsidRPr="007E1AE9">
        <w:rPr>
          <w:b/>
          <w:sz w:val="20"/>
          <w:highlight w:val="red"/>
          <w:lang w:val="es-MX"/>
        </w:rPr>
        <w:t xml:space="preserve"> Nota: Se deshabilita la opción “No”.</w:t>
      </w:r>
    </w:p>
    <w:p w:rsidR="005D71B5" w:rsidRPr="007E1AE9" w:rsidRDefault="002F16AB" w:rsidP="00A21A4B">
      <w:pPr>
        <w:pStyle w:val="Prrafodelista"/>
        <w:numPr>
          <w:ilvl w:val="4"/>
          <w:numId w:val="18"/>
        </w:numPr>
        <w:ind w:left="2835" w:hanging="1395"/>
        <w:rPr>
          <w:sz w:val="20"/>
          <w:highlight w:val="red"/>
          <w:lang w:val="es-MX"/>
        </w:rPr>
      </w:pPr>
      <w:r w:rsidRPr="007E1AE9">
        <w:rPr>
          <w:strike/>
          <w:sz w:val="20"/>
          <w:highlight w:val="red"/>
          <w:lang w:val="es-MX"/>
        </w:rPr>
        <w:t xml:space="preserve">El sistema continúa en el paso  </w:t>
      </w:r>
      <w:hyperlink w:anchor="Paso_3_1_1_3_2" w:history="1">
        <w:r w:rsidR="00A21A4B" w:rsidRPr="00A21A4B">
          <w:rPr>
            <w:rStyle w:val="Hipervnculo"/>
            <w:b/>
            <w:sz w:val="20"/>
            <w:highlight w:val="red"/>
            <w:lang w:val="es-MX"/>
          </w:rPr>
          <w:t>3.1.1.3.2</w:t>
        </w:r>
      </w:hyperlink>
      <w:r w:rsidRPr="007E1AE9">
        <w:rPr>
          <w:strike/>
          <w:sz w:val="20"/>
          <w:highlight w:val="red"/>
          <w:lang w:val="es-MX"/>
        </w:rPr>
        <w:t xml:space="preserve"> del flujo alterno opcional </w:t>
      </w:r>
      <w:hyperlink w:anchor="AO01" w:history="1">
        <w:r w:rsidRPr="007E1AE9">
          <w:rPr>
            <w:rStyle w:val="Hipervnculo"/>
            <w:b/>
            <w:strike/>
            <w:sz w:val="20"/>
            <w:highlight w:val="red"/>
            <w:lang w:val="es-MX"/>
          </w:rPr>
          <w:t>AO01 Realizar Visita al Cliente</w:t>
        </w:r>
      </w:hyperlink>
    </w:p>
    <w:p w:rsidR="009973F0" w:rsidRDefault="009973F0" w:rsidP="009973F0">
      <w:pPr>
        <w:pStyle w:val="Prrafodelista"/>
        <w:numPr>
          <w:ilvl w:val="4"/>
          <w:numId w:val="18"/>
        </w:numPr>
        <w:rPr>
          <w:sz w:val="20"/>
          <w:lang w:val="es-MX"/>
        </w:rPr>
      </w:pPr>
      <w:bookmarkStart w:id="40" w:name="Paso_3_1_1_1_4"/>
      <w:bookmarkStart w:id="41" w:name="Paso_3_1_1_3_2"/>
      <w:bookmarkEnd w:id="40"/>
      <w:bookmarkEnd w:id="41"/>
      <w:r>
        <w:rPr>
          <w:sz w:val="20"/>
          <w:lang w:val="es-MX"/>
        </w:rPr>
        <w:t>El sistema registra la siguiente información:</w:t>
      </w:r>
    </w:p>
    <w:p w:rsidR="009973F0" w:rsidRPr="008F2326" w:rsidRDefault="009973F0" w:rsidP="009973F0">
      <w:pPr>
        <w:pStyle w:val="Prrafodelista"/>
        <w:numPr>
          <w:ilvl w:val="5"/>
          <w:numId w:val="18"/>
        </w:numPr>
        <w:rPr>
          <w:b/>
          <w:sz w:val="20"/>
          <w:lang w:val="es-MX"/>
        </w:rPr>
      </w:pPr>
      <w:r w:rsidRPr="008F2326">
        <w:rPr>
          <w:b/>
          <w:sz w:val="20"/>
          <w:lang w:val="es-MX"/>
        </w:rPr>
        <w:t>Visita</w:t>
      </w:r>
    </w:p>
    <w:p w:rsidR="009973F0" w:rsidRDefault="009973F0" w:rsidP="009973F0">
      <w:pPr>
        <w:pStyle w:val="Prrafodelista"/>
        <w:numPr>
          <w:ilvl w:val="6"/>
          <w:numId w:val="18"/>
        </w:numPr>
        <w:ind w:left="3544" w:hanging="1384"/>
        <w:rPr>
          <w:sz w:val="20"/>
          <w:lang w:val="es-MX"/>
        </w:rPr>
      </w:pPr>
      <w:proofErr w:type="spellStart"/>
      <w:r>
        <w:rPr>
          <w:sz w:val="20"/>
          <w:lang w:val="es-MX"/>
        </w:rPr>
        <w:t>VisitaClave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05" w:anchor="RNGEN009" w:history="1">
        <w:r w:rsidRPr="000318AA">
          <w:rPr>
            <w:rStyle w:val="Hipervnculo"/>
            <w:b/>
            <w:sz w:val="20"/>
            <w:lang w:val="es-MX"/>
          </w:rPr>
          <w:t>RNGEN009 Identificador Único</w:t>
        </w:r>
      </w:hyperlink>
    </w:p>
    <w:p w:rsidR="009973F0" w:rsidRDefault="009973F0" w:rsidP="009973F0">
      <w:pPr>
        <w:pStyle w:val="Prrafodelista"/>
        <w:numPr>
          <w:ilvl w:val="6"/>
          <w:numId w:val="18"/>
        </w:numPr>
        <w:ind w:left="3544" w:hanging="1384"/>
        <w:rPr>
          <w:sz w:val="20"/>
          <w:lang w:val="es-MX"/>
        </w:rPr>
      </w:pPr>
      <w:r>
        <w:rPr>
          <w:sz w:val="20"/>
          <w:lang w:val="es-MX"/>
        </w:rPr>
        <w:t xml:space="preserve">DiaClave de acuerdo con la regla de negocio </w:t>
      </w:r>
      <w:hyperlink r:id="rId106" w:anchor="RNROLMOV047" w:history="1">
        <w:r w:rsidRPr="000318AA">
          <w:rPr>
            <w:rStyle w:val="Hipervnculo"/>
            <w:b/>
            <w:sz w:val="20"/>
            <w:lang w:val="es-MX"/>
          </w:rPr>
          <w:t>RNROLMOV047 Día Actual o Día Seleccionado</w:t>
        </w:r>
      </w:hyperlink>
    </w:p>
    <w:p w:rsidR="009973F0" w:rsidRDefault="009973F0" w:rsidP="009973F0">
      <w:pPr>
        <w:pStyle w:val="Prrafodelista"/>
        <w:numPr>
          <w:ilvl w:val="6"/>
          <w:numId w:val="18"/>
        </w:numPr>
        <w:ind w:left="3544" w:hanging="1384"/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07" w:anchor="RNGEN093" w:history="1">
        <w:r w:rsidRPr="009035F0">
          <w:rPr>
            <w:rStyle w:val="Hipervnculo"/>
            <w:b/>
            <w:sz w:val="20"/>
            <w:lang w:val="es-MX"/>
          </w:rPr>
          <w:t>RNGEN093 Cliente Seleccionado</w:t>
        </w:r>
      </w:hyperlink>
    </w:p>
    <w:p w:rsidR="009973F0" w:rsidRDefault="009973F0" w:rsidP="009973F0">
      <w:pPr>
        <w:pStyle w:val="Prrafodelista"/>
        <w:numPr>
          <w:ilvl w:val="6"/>
          <w:numId w:val="18"/>
        </w:numPr>
        <w:ind w:left="3544" w:hanging="1384"/>
        <w:rPr>
          <w:sz w:val="20"/>
          <w:lang w:val="es-MX"/>
        </w:rPr>
      </w:pPr>
      <w:proofErr w:type="spellStart"/>
      <w:r>
        <w:rPr>
          <w:sz w:val="20"/>
          <w:lang w:val="es-MX"/>
        </w:rPr>
        <w:t>VendedorId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08" w:anchor="RNGEN094" w:history="1">
        <w:r w:rsidRPr="00506206">
          <w:rPr>
            <w:rStyle w:val="Hipervnculo"/>
            <w:b/>
            <w:sz w:val="20"/>
            <w:lang w:val="es-MX"/>
          </w:rPr>
          <w:t xml:space="preserve">RNGEN094 Usuario </w:t>
        </w:r>
        <w:proofErr w:type="spellStart"/>
        <w:r w:rsidRPr="00506206">
          <w:rPr>
            <w:rStyle w:val="Hipervnculo"/>
            <w:b/>
            <w:sz w:val="20"/>
            <w:lang w:val="es-MX"/>
          </w:rPr>
          <w:t>Logeado</w:t>
        </w:r>
        <w:proofErr w:type="spellEnd"/>
        <w:r w:rsidRPr="00506206">
          <w:rPr>
            <w:rStyle w:val="Hipervnculo"/>
            <w:b/>
            <w:sz w:val="20"/>
            <w:lang w:val="es-MX"/>
          </w:rPr>
          <w:t xml:space="preserve"> en Sistema</w:t>
        </w:r>
      </w:hyperlink>
    </w:p>
    <w:p w:rsidR="009973F0" w:rsidRDefault="009973F0" w:rsidP="009973F0">
      <w:pPr>
        <w:pStyle w:val="Prrafodelista"/>
        <w:numPr>
          <w:ilvl w:val="6"/>
          <w:numId w:val="18"/>
        </w:numPr>
        <w:ind w:left="3544" w:hanging="1384"/>
        <w:rPr>
          <w:sz w:val="20"/>
          <w:lang w:val="es-MX"/>
        </w:rPr>
      </w:pPr>
      <w:proofErr w:type="spellStart"/>
      <w:r>
        <w:rPr>
          <w:sz w:val="20"/>
          <w:lang w:val="es-MX"/>
        </w:rPr>
        <w:t>RUTClave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09" w:anchor="RNGEN095" w:history="1">
        <w:r w:rsidRPr="00506206">
          <w:rPr>
            <w:rStyle w:val="Hipervnculo"/>
            <w:b/>
            <w:sz w:val="20"/>
            <w:lang w:val="es-MX"/>
          </w:rPr>
          <w:t>RNGEN095 Ruta Seleccionada</w:t>
        </w:r>
      </w:hyperlink>
    </w:p>
    <w:p w:rsidR="009973F0" w:rsidRDefault="009973F0" w:rsidP="009973F0">
      <w:pPr>
        <w:pStyle w:val="Prrafodelista"/>
        <w:numPr>
          <w:ilvl w:val="6"/>
          <w:numId w:val="18"/>
        </w:numPr>
        <w:ind w:left="3544" w:hanging="1384"/>
        <w:rPr>
          <w:sz w:val="20"/>
          <w:lang w:val="es-MX"/>
        </w:rPr>
      </w:pPr>
      <w:r>
        <w:rPr>
          <w:sz w:val="20"/>
          <w:lang w:val="es-MX"/>
        </w:rPr>
        <w:t xml:space="preserve">Numero de acuerdo con la regla de negocio </w:t>
      </w:r>
      <w:hyperlink r:id="rId110" w:anchor="RNGEN096" w:history="1">
        <w:r w:rsidRPr="00506206">
          <w:rPr>
            <w:rStyle w:val="Hipervnculo"/>
            <w:b/>
            <w:sz w:val="20"/>
            <w:lang w:val="es-MX"/>
          </w:rPr>
          <w:t>RNGEN096 Número de Visita</w:t>
        </w:r>
      </w:hyperlink>
    </w:p>
    <w:p w:rsidR="009973F0" w:rsidRPr="00227BE0" w:rsidRDefault="009973F0" w:rsidP="009973F0">
      <w:pPr>
        <w:pStyle w:val="Prrafodelista"/>
        <w:numPr>
          <w:ilvl w:val="6"/>
          <w:numId w:val="18"/>
        </w:numPr>
        <w:ind w:left="3544" w:hanging="1384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sz w:val="20"/>
          <w:lang w:val="es-MX"/>
        </w:rPr>
        <w:t>FechaHoraInicial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11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227BE0" w:rsidRPr="00171634" w:rsidRDefault="00227BE0" w:rsidP="00227BE0">
      <w:pPr>
        <w:pStyle w:val="Prrafodelista"/>
        <w:numPr>
          <w:ilvl w:val="6"/>
          <w:numId w:val="18"/>
        </w:numPr>
        <w:ind w:left="3544" w:hanging="1384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FechaHoraFinal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112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9973F0" w:rsidRPr="00C82C49" w:rsidRDefault="009973F0" w:rsidP="009973F0">
      <w:pPr>
        <w:pStyle w:val="Prrafodelista"/>
        <w:numPr>
          <w:ilvl w:val="6"/>
          <w:numId w:val="18"/>
        </w:numPr>
        <w:ind w:left="3544" w:hanging="1384"/>
        <w:rPr>
          <w:sz w:val="20"/>
          <w:lang w:val="es-MX"/>
        </w:rPr>
      </w:pPr>
      <w:proofErr w:type="spellStart"/>
      <w:r>
        <w:rPr>
          <w:sz w:val="20"/>
          <w:lang w:val="es-MX"/>
        </w:rPr>
        <w:t>TipoEstado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13" w:anchor="RNADMESC030" w:history="1">
        <w:r w:rsidRPr="001E4085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9973F0" w:rsidRDefault="009973F0" w:rsidP="009973F0">
      <w:pPr>
        <w:pStyle w:val="Prrafodelista"/>
        <w:numPr>
          <w:ilvl w:val="6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ClienteFueraFrecuencia</w:t>
      </w:r>
      <w:proofErr w:type="spellEnd"/>
      <w:r>
        <w:rPr>
          <w:sz w:val="20"/>
          <w:lang w:val="es-MX"/>
        </w:rPr>
        <w:t>=Verdadero&gt;</w:t>
      </w:r>
    </w:p>
    <w:p w:rsidR="009973F0" w:rsidRPr="00461539" w:rsidRDefault="009973F0" w:rsidP="009973F0">
      <w:pPr>
        <w:pStyle w:val="Prrafodelista"/>
        <w:numPr>
          <w:ilvl w:val="7"/>
          <w:numId w:val="18"/>
        </w:numPr>
        <w:ind w:left="4253" w:hanging="1733"/>
        <w:rPr>
          <w:sz w:val="20"/>
          <w:lang w:val="es-MX"/>
        </w:rPr>
      </w:pPr>
      <w:proofErr w:type="spellStart"/>
      <w:r>
        <w:rPr>
          <w:sz w:val="20"/>
          <w:lang w:val="es-MX"/>
        </w:rPr>
        <w:t>FueraFrecuencia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14" w:anchor="RNADMESC030" w:history="1">
        <w:r w:rsidRPr="00BF5CEA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9973F0" w:rsidRDefault="009973F0" w:rsidP="009973F0">
      <w:pPr>
        <w:pStyle w:val="Prrafodelista"/>
        <w:numPr>
          <w:ilvl w:val="6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ClienteFueraFrecuencia</w:t>
      </w:r>
      <w:proofErr w:type="spellEnd"/>
      <w:r>
        <w:rPr>
          <w:sz w:val="20"/>
          <w:lang w:val="es-MX"/>
        </w:rPr>
        <w:t>=Falso&gt;</w:t>
      </w:r>
    </w:p>
    <w:p w:rsidR="009973F0" w:rsidRPr="00461539" w:rsidRDefault="009973F0" w:rsidP="009973F0">
      <w:pPr>
        <w:pStyle w:val="Prrafodelista"/>
        <w:numPr>
          <w:ilvl w:val="7"/>
          <w:numId w:val="18"/>
        </w:numPr>
        <w:ind w:left="4253" w:hanging="1733"/>
        <w:rPr>
          <w:sz w:val="20"/>
          <w:lang w:val="es-MX"/>
        </w:rPr>
      </w:pPr>
      <w:proofErr w:type="spellStart"/>
      <w:r>
        <w:rPr>
          <w:sz w:val="20"/>
          <w:lang w:val="es-MX"/>
        </w:rPr>
        <w:t>FueraFrecuencia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15" w:anchor="RNGEN041" w:history="1">
        <w:r w:rsidRPr="00461539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482BD9" w:rsidRPr="00F040F5" w:rsidRDefault="00482BD9" w:rsidP="00482BD9">
      <w:pPr>
        <w:pStyle w:val="Prrafodelista"/>
        <w:numPr>
          <w:ilvl w:val="6"/>
          <w:numId w:val="18"/>
        </w:numPr>
        <w:rPr>
          <w:sz w:val="20"/>
          <w:highlight w:val="yellow"/>
          <w:lang w:val="es-MX"/>
        </w:rPr>
      </w:pPr>
      <w:proofErr w:type="spellStart"/>
      <w:r w:rsidRPr="00F040F5">
        <w:rPr>
          <w:sz w:val="20"/>
          <w:highlight w:val="yellow"/>
          <w:lang w:val="es-MX"/>
        </w:rPr>
        <w:t>LecturaCodigo</w:t>
      </w:r>
      <w:proofErr w:type="spellEnd"/>
      <w:r w:rsidRPr="00F040F5">
        <w:rPr>
          <w:sz w:val="20"/>
          <w:highlight w:val="yellow"/>
          <w:lang w:val="es-MX"/>
        </w:rPr>
        <w:t xml:space="preserve"> de acuerdo con la regla de negocio </w:t>
      </w:r>
      <w:hyperlink r:id="rId116" w:anchor="RNGEN059" w:history="1">
        <w:r w:rsidRPr="00F040F5">
          <w:rPr>
            <w:rStyle w:val="Hipervnculo"/>
            <w:b/>
            <w:sz w:val="20"/>
            <w:highlight w:val="yellow"/>
            <w:lang w:val="es-MX"/>
          </w:rPr>
          <w:t>RNGEN131 Tipo de Captura de Código de Barras</w:t>
        </w:r>
      </w:hyperlink>
    </w:p>
    <w:p w:rsidR="009973F0" w:rsidRDefault="009973F0" w:rsidP="009973F0">
      <w:pPr>
        <w:pStyle w:val="Prrafodelista"/>
        <w:numPr>
          <w:ilvl w:val="6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LecturaPuntoGPS</w:t>
      </w:r>
      <w:proofErr w:type="spellEnd"/>
      <w:r>
        <w:rPr>
          <w:sz w:val="20"/>
          <w:lang w:val="es-MX"/>
        </w:rPr>
        <w:t xml:space="preserve"> = Falso&gt;</w:t>
      </w:r>
    </w:p>
    <w:p w:rsidR="009973F0" w:rsidRPr="009973F0" w:rsidRDefault="009973F0" w:rsidP="009973F0">
      <w:pPr>
        <w:pStyle w:val="Prrafodelista"/>
        <w:numPr>
          <w:ilvl w:val="7"/>
          <w:numId w:val="18"/>
        </w:numPr>
        <w:ind w:left="4253" w:hanging="1733"/>
        <w:rPr>
          <w:sz w:val="20"/>
          <w:lang w:val="es-MX"/>
        </w:rPr>
      </w:pPr>
      <w:proofErr w:type="spellStart"/>
      <w:r>
        <w:rPr>
          <w:sz w:val="20"/>
          <w:lang w:val="es-MX"/>
        </w:rPr>
        <w:t>GPSLeido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17" w:anchor="RNGEN041" w:history="1">
        <w:r w:rsidRPr="00461539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9973F0" w:rsidRDefault="009973F0" w:rsidP="009973F0">
      <w:pPr>
        <w:pStyle w:val="Prrafodelista"/>
        <w:numPr>
          <w:ilvl w:val="6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LecturaPuntoGPS</w:t>
      </w:r>
      <w:proofErr w:type="spellEnd"/>
      <w:r>
        <w:rPr>
          <w:sz w:val="20"/>
          <w:lang w:val="es-MX"/>
        </w:rPr>
        <w:t xml:space="preserve"> = Verdadero&gt;</w:t>
      </w:r>
    </w:p>
    <w:p w:rsidR="009973F0" w:rsidRPr="00D7347D" w:rsidRDefault="009973F0" w:rsidP="00C23A6B">
      <w:pPr>
        <w:pStyle w:val="Prrafodelista"/>
        <w:numPr>
          <w:ilvl w:val="7"/>
          <w:numId w:val="18"/>
        </w:numPr>
        <w:ind w:left="4253" w:hanging="1733"/>
        <w:rPr>
          <w:sz w:val="20"/>
          <w:lang w:val="es-MX"/>
        </w:rPr>
      </w:pPr>
      <w:proofErr w:type="spellStart"/>
      <w:r>
        <w:rPr>
          <w:sz w:val="20"/>
          <w:lang w:val="es-MX"/>
        </w:rPr>
        <w:t>GPSLeido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18" w:anchor="RNADMESC030" w:history="1">
        <w:r w:rsidR="00C23A6B" w:rsidRPr="00BF5CEA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792F89" w:rsidRDefault="00792F89" w:rsidP="009973F0">
      <w:pPr>
        <w:pStyle w:val="Prrafodelista"/>
        <w:numPr>
          <w:ilvl w:val="6"/>
          <w:numId w:val="18"/>
        </w:numPr>
        <w:ind w:left="3544" w:hanging="1384"/>
        <w:rPr>
          <w:sz w:val="20"/>
          <w:lang w:val="es-MX"/>
        </w:rPr>
      </w:pPr>
      <w:proofErr w:type="spellStart"/>
      <w:r w:rsidRPr="0057203D">
        <w:rPr>
          <w:sz w:val="20"/>
          <w:highlight w:val="darkYellow"/>
          <w:lang w:val="es-MX"/>
        </w:rPr>
        <w:t>HorarioProgramadoVisita</w:t>
      </w:r>
      <w:proofErr w:type="spellEnd"/>
      <w:r>
        <w:rPr>
          <w:sz w:val="20"/>
          <w:highlight w:val="darkYellow"/>
          <w:lang w:val="es-MX"/>
        </w:rPr>
        <w:t xml:space="preserve"> = &lt;</w:t>
      </w:r>
      <w:proofErr w:type="spellStart"/>
      <w:r>
        <w:rPr>
          <w:sz w:val="20"/>
          <w:highlight w:val="darkYellow"/>
          <w:lang w:val="es-MX"/>
        </w:rPr>
        <w:t>Agenda.HorarioVisita</w:t>
      </w:r>
      <w:proofErr w:type="spellEnd"/>
      <w:r>
        <w:rPr>
          <w:sz w:val="20"/>
          <w:highlight w:val="darkYellow"/>
          <w:lang w:val="es-MX"/>
        </w:rPr>
        <w:t>&gt; donde &lt;</w:t>
      </w:r>
      <w:proofErr w:type="spellStart"/>
      <w:r>
        <w:rPr>
          <w:sz w:val="20"/>
          <w:highlight w:val="darkYellow"/>
          <w:lang w:val="es-MX"/>
        </w:rPr>
        <w:t>Agenda.DiaClave</w:t>
      </w:r>
      <w:proofErr w:type="spellEnd"/>
      <w:r>
        <w:rPr>
          <w:sz w:val="20"/>
          <w:highlight w:val="darkYellow"/>
          <w:lang w:val="es-MX"/>
        </w:rPr>
        <w:t xml:space="preserve"> = DiaClave registrado en sesión&gt; y &lt;</w:t>
      </w:r>
      <w:proofErr w:type="spellStart"/>
      <w:r>
        <w:rPr>
          <w:sz w:val="20"/>
          <w:highlight w:val="darkYellow"/>
          <w:lang w:val="es-MX"/>
        </w:rPr>
        <w:t>Agenda.RUTClave</w:t>
      </w:r>
      <w:proofErr w:type="spellEnd"/>
      <w:r>
        <w:rPr>
          <w:sz w:val="20"/>
          <w:highlight w:val="darkYellow"/>
          <w:lang w:val="es-MX"/>
        </w:rPr>
        <w:t xml:space="preserve"> = </w:t>
      </w:r>
      <w:proofErr w:type="spellStart"/>
      <w:r>
        <w:rPr>
          <w:sz w:val="20"/>
          <w:highlight w:val="darkYellow"/>
          <w:lang w:val="es-MX"/>
        </w:rPr>
        <w:t>RUTClave</w:t>
      </w:r>
      <w:proofErr w:type="spellEnd"/>
      <w:r>
        <w:rPr>
          <w:sz w:val="20"/>
          <w:highlight w:val="darkYellow"/>
          <w:lang w:val="es-MX"/>
        </w:rPr>
        <w:t xml:space="preserve"> registrado en sesión&gt; y &lt;</w:t>
      </w:r>
      <w:proofErr w:type="spellStart"/>
      <w:r>
        <w:rPr>
          <w:sz w:val="20"/>
          <w:highlight w:val="darkYellow"/>
          <w:lang w:val="es-MX"/>
        </w:rPr>
        <w:t>Agenda.ClienteClave</w:t>
      </w:r>
      <w:proofErr w:type="spellEnd"/>
      <w:r>
        <w:rPr>
          <w:sz w:val="20"/>
          <w:highlight w:val="darkYellow"/>
          <w:lang w:val="es-MX"/>
        </w:rPr>
        <w:t xml:space="preserve"> = </w:t>
      </w:r>
      <w:proofErr w:type="spellStart"/>
      <w:r>
        <w:rPr>
          <w:sz w:val="20"/>
          <w:highlight w:val="darkYellow"/>
          <w:lang w:val="es-MX"/>
        </w:rPr>
        <w:t>ClienteClave</w:t>
      </w:r>
      <w:proofErr w:type="spellEnd"/>
      <w:r>
        <w:rPr>
          <w:sz w:val="20"/>
          <w:highlight w:val="darkYellow"/>
          <w:lang w:val="es-MX"/>
        </w:rPr>
        <w:t xml:space="preserve"> registrado en sesión&gt;. Si &lt;</w:t>
      </w:r>
      <w:proofErr w:type="spellStart"/>
      <w:r>
        <w:rPr>
          <w:sz w:val="20"/>
          <w:highlight w:val="darkYellow"/>
          <w:lang w:val="es-MX"/>
        </w:rPr>
        <w:t>Agenda.HorarioVisita</w:t>
      </w:r>
      <w:proofErr w:type="spellEnd"/>
      <w:r>
        <w:rPr>
          <w:sz w:val="20"/>
          <w:highlight w:val="darkYellow"/>
          <w:lang w:val="es-MX"/>
        </w:rPr>
        <w:t xml:space="preserve"> = </w:t>
      </w:r>
      <w:proofErr w:type="spellStart"/>
      <w:r>
        <w:rPr>
          <w:sz w:val="20"/>
          <w:highlight w:val="darkYellow"/>
          <w:lang w:val="es-MX"/>
        </w:rPr>
        <w:t>Null</w:t>
      </w:r>
      <w:proofErr w:type="spellEnd"/>
      <w:r>
        <w:rPr>
          <w:sz w:val="20"/>
          <w:highlight w:val="darkYellow"/>
          <w:lang w:val="es-MX"/>
        </w:rPr>
        <w:t xml:space="preserve"> o </w:t>
      </w:r>
      <w:proofErr w:type="gramStart"/>
      <w:r>
        <w:rPr>
          <w:sz w:val="20"/>
          <w:highlight w:val="darkYellow"/>
          <w:lang w:val="es-MX"/>
        </w:rPr>
        <w:t>‘ ‘</w:t>
      </w:r>
      <w:proofErr w:type="gramEnd"/>
      <w:r>
        <w:rPr>
          <w:sz w:val="20"/>
          <w:highlight w:val="darkYellow"/>
          <w:lang w:val="es-MX"/>
        </w:rPr>
        <w:t xml:space="preserve">&gt;, asignar </w:t>
      </w:r>
      <w:proofErr w:type="spellStart"/>
      <w:r>
        <w:rPr>
          <w:sz w:val="20"/>
          <w:highlight w:val="darkYellow"/>
          <w:lang w:val="es-MX"/>
        </w:rPr>
        <w:t>Null</w:t>
      </w:r>
      <w:proofErr w:type="spellEnd"/>
      <w:r>
        <w:rPr>
          <w:sz w:val="20"/>
          <w:highlight w:val="darkYellow"/>
          <w:lang w:val="es-MX"/>
        </w:rPr>
        <w:t xml:space="preserve"> a este campo.</w:t>
      </w:r>
    </w:p>
    <w:p w:rsidR="009973F0" w:rsidRPr="009973F0" w:rsidRDefault="009973F0" w:rsidP="009973F0">
      <w:pPr>
        <w:pStyle w:val="Prrafodelista"/>
        <w:numPr>
          <w:ilvl w:val="6"/>
          <w:numId w:val="18"/>
        </w:numPr>
        <w:ind w:left="3544" w:hanging="1384"/>
        <w:rPr>
          <w:sz w:val="20"/>
          <w:lang w:val="es-MX"/>
        </w:rPr>
      </w:pPr>
      <w:proofErr w:type="spellStart"/>
      <w:r>
        <w:rPr>
          <w:sz w:val="20"/>
          <w:lang w:val="es-MX"/>
        </w:rPr>
        <w:t>MFechaHora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19" w:anchor="RNGEN006" w:history="1">
        <w:r w:rsidRPr="00D7347D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9973F0" w:rsidRPr="00227BE0" w:rsidRDefault="009973F0" w:rsidP="009973F0">
      <w:pPr>
        <w:pStyle w:val="Prrafodelista"/>
        <w:numPr>
          <w:ilvl w:val="6"/>
          <w:numId w:val="18"/>
        </w:numPr>
        <w:ind w:left="3544" w:hanging="1384"/>
        <w:rPr>
          <w:rStyle w:val="Hipervnculo"/>
          <w:color w:val="auto"/>
          <w:sz w:val="20"/>
          <w:u w:val="none"/>
          <w:lang w:val="es-MX"/>
        </w:rPr>
      </w:pPr>
      <w:proofErr w:type="spellStart"/>
      <w:r w:rsidRPr="009973F0">
        <w:rPr>
          <w:sz w:val="20"/>
          <w:lang w:val="es-MX"/>
        </w:rPr>
        <w:t>MUsuarioId</w:t>
      </w:r>
      <w:proofErr w:type="spellEnd"/>
      <w:r w:rsidRPr="009973F0">
        <w:rPr>
          <w:sz w:val="20"/>
          <w:lang w:val="es-MX"/>
        </w:rPr>
        <w:t xml:space="preserve"> de acuerdo con la regla de negocio </w:t>
      </w:r>
      <w:hyperlink r:id="rId120" w:anchor="RNGEN007" w:history="1">
        <w:r w:rsidRPr="009973F0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227BE0" w:rsidRDefault="00227BE0" w:rsidP="00227BE0">
      <w:pPr>
        <w:pStyle w:val="Prrafodelista"/>
        <w:numPr>
          <w:ilvl w:val="6"/>
          <w:numId w:val="18"/>
        </w:numPr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 w:rsidRPr="00171634">
        <w:rPr>
          <w:rStyle w:val="Hipervnculo"/>
          <w:b/>
          <w:color w:val="auto"/>
          <w:sz w:val="20"/>
          <w:u w:val="none"/>
          <w:lang w:val="es-MX"/>
        </w:rPr>
        <w:t>VisitaHist</w:t>
      </w:r>
      <w:proofErr w:type="spellEnd"/>
    </w:p>
    <w:p w:rsidR="00227BE0" w:rsidRPr="00171634" w:rsidRDefault="00227BE0" w:rsidP="00227BE0">
      <w:pPr>
        <w:pStyle w:val="Prrafodelista"/>
        <w:numPr>
          <w:ilvl w:val="7"/>
          <w:numId w:val="18"/>
        </w:numPr>
        <w:ind w:left="4253" w:hanging="1733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VisitaHistId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121" w:anchor="RNGEN009" w:history="1">
        <w:r w:rsidRPr="000318AA">
          <w:rPr>
            <w:rStyle w:val="Hipervnculo"/>
            <w:b/>
            <w:sz w:val="20"/>
            <w:lang w:val="es-MX"/>
          </w:rPr>
          <w:t>RNGEN009 Identificador Único</w:t>
        </w:r>
      </w:hyperlink>
    </w:p>
    <w:p w:rsidR="00227BE0" w:rsidRPr="00171634" w:rsidRDefault="00227BE0" w:rsidP="00227BE0">
      <w:pPr>
        <w:pStyle w:val="Prrafodelista"/>
        <w:numPr>
          <w:ilvl w:val="7"/>
          <w:numId w:val="18"/>
        </w:numPr>
        <w:ind w:left="4253" w:hanging="1733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VisitaClave</w:t>
      </w:r>
      <w:proofErr w:type="spellEnd"/>
    </w:p>
    <w:p w:rsidR="00227BE0" w:rsidRPr="0072350B" w:rsidRDefault="00227BE0" w:rsidP="00227BE0">
      <w:pPr>
        <w:pStyle w:val="Prrafodelista"/>
        <w:numPr>
          <w:ilvl w:val="7"/>
          <w:numId w:val="18"/>
        </w:numPr>
        <w:ind w:left="4253" w:hanging="1733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FechaHoraInicial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122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227BE0" w:rsidRPr="00171634" w:rsidRDefault="00227BE0" w:rsidP="00227BE0">
      <w:pPr>
        <w:pStyle w:val="Prrafodelista"/>
        <w:numPr>
          <w:ilvl w:val="7"/>
          <w:numId w:val="18"/>
        </w:numPr>
        <w:ind w:left="4253" w:hanging="1733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FechaHoraFinal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123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227BE0" w:rsidRPr="00171634" w:rsidRDefault="00227BE0" w:rsidP="00227BE0">
      <w:pPr>
        <w:pStyle w:val="Prrafodelista"/>
        <w:numPr>
          <w:ilvl w:val="7"/>
          <w:numId w:val="18"/>
        </w:numPr>
        <w:ind w:left="4253" w:hanging="1733"/>
        <w:rPr>
          <w:rStyle w:val="Hipervnculo"/>
          <w:b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Enviado </w:t>
      </w:r>
      <w:r>
        <w:rPr>
          <w:sz w:val="20"/>
          <w:lang w:val="es-MX"/>
        </w:rPr>
        <w:t xml:space="preserve">de acuerdo con la regla de negocio </w:t>
      </w:r>
      <w:hyperlink r:id="rId124" w:anchor="RNGEN041" w:history="1">
        <w:r w:rsidRPr="00461539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227BE0" w:rsidRPr="00171634" w:rsidRDefault="00227BE0" w:rsidP="00227BE0">
      <w:pPr>
        <w:pStyle w:val="Prrafodelista"/>
        <w:numPr>
          <w:ilvl w:val="7"/>
          <w:numId w:val="18"/>
        </w:numPr>
        <w:ind w:left="4253" w:hanging="1733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MFechaHora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125" w:anchor="RNGEN006" w:history="1">
        <w:r w:rsidRPr="00D7347D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227BE0" w:rsidRPr="00FE621D" w:rsidRDefault="00227BE0" w:rsidP="00227BE0">
      <w:pPr>
        <w:pStyle w:val="Prrafodelista"/>
        <w:numPr>
          <w:ilvl w:val="7"/>
          <w:numId w:val="18"/>
        </w:numPr>
        <w:ind w:left="4253" w:hanging="1733"/>
        <w:rPr>
          <w:sz w:val="20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MUsuarioId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126" w:anchor="RNGEN007" w:history="1">
        <w:r w:rsidRPr="00D7347D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227BE0" w:rsidRPr="009973F0" w:rsidRDefault="00227BE0" w:rsidP="009973F0">
      <w:pPr>
        <w:pStyle w:val="Prrafodelista"/>
        <w:numPr>
          <w:ilvl w:val="6"/>
          <w:numId w:val="18"/>
        </w:numPr>
        <w:ind w:left="3544" w:hanging="1384"/>
        <w:rPr>
          <w:sz w:val="20"/>
          <w:lang w:val="es-MX"/>
        </w:rPr>
      </w:pPr>
    </w:p>
    <w:p w:rsidR="00AB61AF" w:rsidRPr="00AB61AF" w:rsidRDefault="00AB61AF" w:rsidP="00AB61AF">
      <w:pPr>
        <w:pStyle w:val="Prrafodelista"/>
        <w:numPr>
          <w:ilvl w:val="4"/>
          <w:numId w:val="18"/>
        </w:numPr>
        <w:rPr>
          <w:b/>
          <w:sz w:val="20"/>
          <w:lang w:val="es-MX"/>
        </w:rPr>
      </w:pPr>
      <w:proofErr w:type="spellStart"/>
      <w:r w:rsidRPr="00AB61AF">
        <w:rPr>
          <w:b/>
          <w:sz w:val="20"/>
          <w:lang w:val="es-MX"/>
        </w:rPr>
        <w:t>PuntoGPS</w:t>
      </w:r>
      <w:proofErr w:type="spellEnd"/>
    </w:p>
    <w:p w:rsidR="00AB61AF" w:rsidRDefault="00AB61AF" w:rsidP="00902CD2">
      <w:pPr>
        <w:pStyle w:val="Prrafodelista"/>
        <w:numPr>
          <w:ilvl w:val="5"/>
          <w:numId w:val="18"/>
        </w:numPr>
        <w:ind w:left="2835" w:hanging="1035"/>
        <w:rPr>
          <w:sz w:val="20"/>
          <w:lang w:val="es-MX"/>
        </w:rPr>
      </w:pPr>
      <w:proofErr w:type="spellStart"/>
      <w:r>
        <w:rPr>
          <w:sz w:val="20"/>
          <w:lang w:val="es-MX"/>
        </w:rPr>
        <w:t>PuntoGPSID</w:t>
      </w:r>
      <w:proofErr w:type="spellEnd"/>
      <w:r w:rsidR="0061734D">
        <w:rPr>
          <w:sz w:val="20"/>
          <w:lang w:val="es-MX"/>
        </w:rPr>
        <w:t xml:space="preserve"> de acuerdo con la regla de negocio </w:t>
      </w:r>
      <w:hyperlink r:id="rId127" w:anchor="RNGEN009" w:history="1">
        <w:r w:rsidR="00902CD2" w:rsidRPr="000318AA">
          <w:rPr>
            <w:rStyle w:val="Hipervnculo"/>
            <w:b/>
            <w:sz w:val="20"/>
            <w:lang w:val="es-MX"/>
          </w:rPr>
          <w:t>RNGEN009 Identificador Único</w:t>
        </w:r>
      </w:hyperlink>
    </w:p>
    <w:p w:rsidR="00AB61AF" w:rsidRDefault="00AB61AF" w:rsidP="00AB61AF">
      <w:pPr>
        <w:pStyle w:val="Prrafodelista"/>
        <w:numPr>
          <w:ilvl w:val="5"/>
          <w:numId w:val="18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CoordenadaX</w:t>
      </w:r>
      <w:proofErr w:type="spellEnd"/>
      <w:r w:rsidR="0061734D">
        <w:rPr>
          <w:sz w:val="20"/>
          <w:lang w:val="es-MX"/>
        </w:rPr>
        <w:t xml:space="preserve"> </w:t>
      </w:r>
    </w:p>
    <w:p w:rsidR="00AB61AF" w:rsidRDefault="00AB61AF" w:rsidP="00AB61AF">
      <w:pPr>
        <w:pStyle w:val="Prrafodelista"/>
        <w:numPr>
          <w:ilvl w:val="5"/>
          <w:numId w:val="18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CoordenadaY</w:t>
      </w:r>
      <w:proofErr w:type="spellEnd"/>
    </w:p>
    <w:p w:rsidR="00AB61AF" w:rsidRDefault="00AB61AF" w:rsidP="00AB61AF">
      <w:pPr>
        <w:pStyle w:val="Prrafodelista"/>
        <w:numPr>
          <w:ilvl w:val="5"/>
          <w:numId w:val="18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RUTClave</w:t>
      </w:r>
      <w:proofErr w:type="spellEnd"/>
      <w:r w:rsidR="0061734D">
        <w:rPr>
          <w:sz w:val="20"/>
          <w:lang w:val="es-MX"/>
        </w:rPr>
        <w:t xml:space="preserve"> de acuerdo con la regla de negocio</w:t>
      </w:r>
      <w:r w:rsidR="00902CD2">
        <w:rPr>
          <w:sz w:val="20"/>
          <w:lang w:val="es-MX"/>
        </w:rPr>
        <w:t xml:space="preserve"> </w:t>
      </w:r>
      <w:hyperlink r:id="rId128" w:anchor="RNGEN095" w:history="1">
        <w:r w:rsidR="00902CD2" w:rsidRPr="00506206">
          <w:rPr>
            <w:rStyle w:val="Hipervnculo"/>
            <w:b/>
            <w:sz w:val="20"/>
            <w:lang w:val="es-MX"/>
          </w:rPr>
          <w:t>RNGEN095 Ruta Seleccionada</w:t>
        </w:r>
      </w:hyperlink>
    </w:p>
    <w:p w:rsidR="00AB61AF" w:rsidRDefault="00AB61AF" w:rsidP="00902CD2">
      <w:pPr>
        <w:pStyle w:val="Prrafodelista"/>
        <w:numPr>
          <w:ilvl w:val="5"/>
          <w:numId w:val="18"/>
        </w:numPr>
        <w:ind w:left="2835" w:hanging="1035"/>
        <w:rPr>
          <w:sz w:val="20"/>
          <w:lang w:val="es-MX"/>
        </w:rPr>
      </w:pPr>
      <w:r>
        <w:rPr>
          <w:sz w:val="20"/>
          <w:lang w:val="es-MX"/>
        </w:rPr>
        <w:t>DiaClave</w:t>
      </w:r>
      <w:r w:rsidR="0061734D">
        <w:rPr>
          <w:sz w:val="20"/>
          <w:lang w:val="es-MX"/>
        </w:rPr>
        <w:t xml:space="preserve"> de acuerdo con la regla de negocio</w:t>
      </w:r>
      <w:r w:rsidR="00902CD2">
        <w:rPr>
          <w:sz w:val="20"/>
          <w:lang w:val="es-MX"/>
        </w:rPr>
        <w:t xml:space="preserve"> </w:t>
      </w:r>
      <w:hyperlink r:id="rId129" w:anchor="RNROLMOV047" w:history="1">
        <w:r w:rsidR="00902CD2" w:rsidRPr="000318AA">
          <w:rPr>
            <w:rStyle w:val="Hipervnculo"/>
            <w:b/>
            <w:sz w:val="20"/>
            <w:lang w:val="es-MX"/>
          </w:rPr>
          <w:t>RNROLMOV047 Día Actual o Día Seleccionado</w:t>
        </w:r>
      </w:hyperlink>
    </w:p>
    <w:p w:rsidR="00AB61AF" w:rsidRDefault="00AB61AF" w:rsidP="00AB61AF">
      <w:pPr>
        <w:pStyle w:val="Prrafodelista"/>
        <w:numPr>
          <w:ilvl w:val="5"/>
          <w:numId w:val="18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VisitaClave</w:t>
      </w:r>
      <w:proofErr w:type="spellEnd"/>
      <w:r w:rsidR="0061734D">
        <w:rPr>
          <w:sz w:val="20"/>
          <w:lang w:val="es-MX"/>
        </w:rPr>
        <w:t xml:space="preserve"> </w:t>
      </w:r>
    </w:p>
    <w:p w:rsidR="00AB61AF" w:rsidRDefault="00AB61AF" w:rsidP="008D1EA8">
      <w:pPr>
        <w:pStyle w:val="Prrafodelista"/>
        <w:numPr>
          <w:ilvl w:val="5"/>
          <w:numId w:val="18"/>
        </w:numPr>
        <w:ind w:left="2835" w:hanging="1035"/>
        <w:rPr>
          <w:sz w:val="20"/>
          <w:lang w:val="es-MX"/>
        </w:rPr>
      </w:pPr>
      <w:r>
        <w:rPr>
          <w:sz w:val="20"/>
          <w:lang w:val="es-MX"/>
        </w:rPr>
        <w:t>DiaClave1</w:t>
      </w:r>
      <w:r w:rsidR="0061734D">
        <w:rPr>
          <w:sz w:val="20"/>
          <w:lang w:val="es-MX"/>
        </w:rPr>
        <w:t xml:space="preserve"> </w:t>
      </w:r>
      <w:r w:rsidR="008D1EA8">
        <w:rPr>
          <w:sz w:val="20"/>
          <w:lang w:val="es-MX"/>
        </w:rPr>
        <w:t xml:space="preserve">de acuerdo con la regla de negocio </w:t>
      </w:r>
      <w:hyperlink r:id="rId130" w:anchor="RNROLMOV047" w:history="1">
        <w:r w:rsidR="008D1EA8" w:rsidRPr="000318AA">
          <w:rPr>
            <w:rStyle w:val="Hipervnculo"/>
            <w:b/>
            <w:sz w:val="20"/>
            <w:lang w:val="es-MX"/>
          </w:rPr>
          <w:t>RNROLMOV047 Día Actual o Día Seleccionado</w:t>
        </w:r>
      </w:hyperlink>
    </w:p>
    <w:p w:rsidR="00AB61AF" w:rsidRDefault="00AB61AF" w:rsidP="00D7347D">
      <w:pPr>
        <w:pStyle w:val="Prrafodelista"/>
        <w:numPr>
          <w:ilvl w:val="5"/>
          <w:numId w:val="18"/>
        </w:numPr>
        <w:ind w:left="2835" w:hanging="1035"/>
        <w:rPr>
          <w:sz w:val="20"/>
          <w:lang w:val="es-MX"/>
        </w:rPr>
      </w:pPr>
      <w:proofErr w:type="spellStart"/>
      <w:r>
        <w:rPr>
          <w:sz w:val="20"/>
          <w:lang w:val="es-MX"/>
        </w:rPr>
        <w:t>MFechaHora</w:t>
      </w:r>
      <w:proofErr w:type="spellEnd"/>
      <w:r w:rsidR="0061734D">
        <w:rPr>
          <w:sz w:val="20"/>
          <w:lang w:val="es-MX"/>
        </w:rPr>
        <w:t xml:space="preserve"> de acuerdo con la regla de negocio</w:t>
      </w:r>
      <w:r w:rsidR="00D7347D">
        <w:rPr>
          <w:sz w:val="20"/>
          <w:lang w:val="es-MX"/>
        </w:rPr>
        <w:t xml:space="preserve"> </w:t>
      </w:r>
      <w:hyperlink r:id="rId131" w:anchor="RNGEN006" w:history="1">
        <w:r w:rsidR="00D7347D" w:rsidRPr="00D7347D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AB61AF" w:rsidRDefault="00AB61AF" w:rsidP="00D7347D">
      <w:pPr>
        <w:pStyle w:val="Prrafodelista"/>
        <w:numPr>
          <w:ilvl w:val="5"/>
          <w:numId w:val="18"/>
        </w:numPr>
        <w:ind w:left="2835" w:hanging="1035"/>
        <w:rPr>
          <w:sz w:val="20"/>
          <w:lang w:val="es-MX"/>
        </w:rPr>
      </w:pPr>
      <w:proofErr w:type="spellStart"/>
      <w:r>
        <w:rPr>
          <w:sz w:val="20"/>
          <w:lang w:val="es-MX"/>
        </w:rPr>
        <w:t>MUsuarioID</w:t>
      </w:r>
      <w:proofErr w:type="spellEnd"/>
      <w:r w:rsidR="0061734D">
        <w:rPr>
          <w:sz w:val="20"/>
          <w:lang w:val="es-MX"/>
        </w:rPr>
        <w:t xml:space="preserve"> de acuerdo con la regla de negocio</w:t>
      </w:r>
      <w:r w:rsidR="00D7347D">
        <w:rPr>
          <w:sz w:val="20"/>
          <w:lang w:val="es-MX"/>
        </w:rPr>
        <w:t xml:space="preserve"> </w:t>
      </w:r>
      <w:hyperlink r:id="rId132" w:anchor="RNGEN007" w:history="1">
        <w:r w:rsidR="00D7347D" w:rsidRPr="00D7347D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AB61AF" w:rsidRDefault="00AB61AF" w:rsidP="00EB0404">
      <w:pPr>
        <w:pStyle w:val="Prrafodelista"/>
        <w:numPr>
          <w:ilvl w:val="5"/>
          <w:numId w:val="18"/>
        </w:numPr>
        <w:tabs>
          <w:tab w:val="left" w:pos="2977"/>
          <w:tab w:val="left" w:pos="3119"/>
        </w:tabs>
        <w:ind w:left="2977" w:hanging="1177"/>
        <w:rPr>
          <w:sz w:val="20"/>
          <w:lang w:val="es-MX"/>
        </w:rPr>
      </w:pPr>
      <w:r>
        <w:rPr>
          <w:sz w:val="20"/>
          <w:lang w:val="es-MX"/>
        </w:rPr>
        <w:t>Enviado</w:t>
      </w:r>
      <w:r w:rsidR="00EB0404">
        <w:rPr>
          <w:sz w:val="20"/>
          <w:lang w:val="es-MX"/>
        </w:rPr>
        <w:t xml:space="preserve"> de acuerdo con la regla de negocio </w:t>
      </w:r>
      <w:hyperlink r:id="rId133" w:anchor="RNGEN041" w:history="1">
        <w:r w:rsidR="00EB0404" w:rsidRPr="00461539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47003A" w:rsidRDefault="0047003A" w:rsidP="00AB61AF">
      <w:pPr>
        <w:pStyle w:val="Prrafodelista"/>
        <w:numPr>
          <w:ilvl w:val="5"/>
          <w:numId w:val="18"/>
        </w:numPr>
        <w:tabs>
          <w:tab w:val="left" w:pos="2977"/>
          <w:tab w:val="left" w:pos="3119"/>
        </w:tabs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CoordenadaX</w:t>
      </w:r>
      <w:proofErr w:type="spellEnd"/>
      <w:r>
        <w:rPr>
          <w:sz w:val="20"/>
          <w:lang w:val="es-MX"/>
        </w:rPr>
        <w:t xml:space="preserve"> del Domicilio del Cliente está vacía&gt; y Si &lt;</w:t>
      </w:r>
      <w:proofErr w:type="spellStart"/>
      <w:r>
        <w:rPr>
          <w:sz w:val="20"/>
          <w:lang w:val="es-MX"/>
        </w:rPr>
        <w:t>CoordenadaY</w:t>
      </w:r>
      <w:proofErr w:type="spellEnd"/>
      <w:r>
        <w:rPr>
          <w:sz w:val="20"/>
          <w:lang w:val="es-MX"/>
        </w:rPr>
        <w:t xml:space="preserve">  del Domicilio del Cliente está vacía&gt;  </w:t>
      </w:r>
    </w:p>
    <w:p w:rsidR="00A31FE0" w:rsidRPr="00AB61AF" w:rsidRDefault="00A31FE0" w:rsidP="008502C8">
      <w:pPr>
        <w:pStyle w:val="Prrafodelista"/>
        <w:numPr>
          <w:ilvl w:val="5"/>
          <w:numId w:val="18"/>
        </w:numPr>
        <w:rPr>
          <w:b/>
          <w:sz w:val="20"/>
          <w:lang w:val="es-MX"/>
        </w:rPr>
      </w:pPr>
      <w:proofErr w:type="spellStart"/>
      <w:r w:rsidRPr="00AB61AF">
        <w:rPr>
          <w:b/>
          <w:sz w:val="20"/>
          <w:lang w:val="es-MX"/>
        </w:rPr>
        <w:t>ClienteDomicilio</w:t>
      </w:r>
      <w:proofErr w:type="spellEnd"/>
    </w:p>
    <w:p w:rsidR="00A31FE0" w:rsidRDefault="00A31FE0" w:rsidP="002A2C7C">
      <w:pPr>
        <w:pStyle w:val="Prrafodelista"/>
        <w:numPr>
          <w:ilvl w:val="6"/>
          <w:numId w:val="18"/>
        </w:numPr>
        <w:ind w:left="3544" w:hanging="1384"/>
        <w:rPr>
          <w:sz w:val="20"/>
          <w:lang w:val="es-MX"/>
        </w:rPr>
      </w:pPr>
      <w:proofErr w:type="spellStart"/>
      <w:r>
        <w:rPr>
          <w:sz w:val="20"/>
          <w:lang w:val="es-MX"/>
        </w:rPr>
        <w:t>CoordenadaX</w:t>
      </w:r>
      <w:proofErr w:type="spellEnd"/>
      <w:r w:rsidR="0061734D">
        <w:rPr>
          <w:sz w:val="20"/>
          <w:lang w:val="es-MX"/>
        </w:rPr>
        <w:t xml:space="preserve"> de acuerdo con la regla de negocio</w:t>
      </w:r>
      <w:r w:rsidR="00DB04A0">
        <w:rPr>
          <w:sz w:val="20"/>
          <w:lang w:val="es-MX"/>
        </w:rPr>
        <w:t xml:space="preserve"> </w:t>
      </w:r>
      <w:hyperlink r:id="rId134" w:anchor="RNROLMOV083" w:history="1">
        <w:r w:rsidR="00DB04A0" w:rsidRPr="00DB04A0">
          <w:rPr>
            <w:rStyle w:val="Hipervnculo"/>
            <w:b/>
            <w:sz w:val="20"/>
            <w:lang w:val="es-MX"/>
          </w:rPr>
          <w:t xml:space="preserve">RNROLMOV083 </w:t>
        </w:r>
        <w:r w:rsidR="002A2C7C" w:rsidRPr="00DB04A0">
          <w:rPr>
            <w:rStyle w:val="Hipervnculo"/>
            <w:b/>
            <w:sz w:val="20"/>
            <w:lang w:val="es-MX"/>
          </w:rPr>
          <w:t>Longitud Obtenida en GPS</w:t>
        </w:r>
      </w:hyperlink>
    </w:p>
    <w:p w:rsidR="00A31FE0" w:rsidRDefault="00A31FE0" w:rsidP="002A2C7C">
      <w:pPr>
        <w:pStyle w:val="Prrafodelista"/>
        <w:numPr>
          <w:ilvl w:val="6"/>
          <w:numId w:val="18"/>
        </w:numPr>
        <w:ind w:left="3544" w:hanging="1384"/>
        <w:rPr>
          <w:sz w:val="20"/>
          <w:lang w:val="es-MX"/>
        </w:rPr>
      </w:pPr>
      <w:proofErr w:type="spellStart"/>
      <w:r>
        <w:rPr>
          <w:sz w:val="20"/>
          <w:lang w:val="es-MX"/>
        </w:rPr>
        <w:t>CoordenadaY</w:t>
      </w:r>
      <w:proofErr w:type="spellEnd"/>
      <w:r w:rsidR="0061734D">
        <w:rPr>
          <w:sz w:val="20"/>
          <w:lang w:val="es-MX"/>
        </w:rPr>
        <w:t xml:space="preserve"> de acuerdo con la regla de negocio</w:t>
      </w:r>
      <w:r w:rsidR="002A2C7C">
        <w:rPr>
          <w:sz w:val="20"/>
          <w:lang w:val="es-MX"/>
        </w:rPr>
        <w:t xml:space="preserve"> </w:t>
      </w:r>
      <w:hyperlink r:id="rId135" w:anchor="RNROLMOV084" w:history="1">
        <w:r w:rsidR="002A2C7C" w:rsidRPr="00DB04A0">
          <w:rPr>
            <w:rStyle w:val="Hipervnculo"/>
            <w:b/>
            <w:sz w:val="20"/>
            <w:lang w:val="es-MX"/>
          </w:rPr>
          <w:t>RNROLMOV</w:t>
        </w:r>
        <w:r w:rsidR="00DB04A0" w:rsidRPr="00DB04A0">
          <w:rPr>
            <w:rStyle w:val="Hipervnculo"/>
            <w:b/>
            <w:sz w:val="20"/>
            <w:lang w:val="es-MX"/>
          </w:rPr>
          <w:t>084</w:t>
        </w:r>
        <w:r w:rsidR="002A2C7C" w:rsidRPr="00DB04A0">
          <w:rPr>
            <w:rStyle w:val="Hipervnculo"/>
            <w:b/>
            <w:sz w:val="20"/>
            <w:lang w:val="es-MX"/>
          </w:rPr>
          <w:t xml:space="preserve"> Latitud Obtenida en GPS</w:t>
        </w:r>
      </w:hyperlink>
    </w:p>
    <w:p w:rsidR="0061734D" w:rsidRDefault="0061734D" w:rsidP="008502C8">
      <w:pPr>
        <w:pStyle w:val="Prrafodelista"/>
        <w:numPr>
          <w:ilvl w:val="6"/>
          <w:numId w:val="18"/>
        </w:numPr>
        <w:ind w:left="3544" w:hanging="1384"/>
        <w:rPr>
          <w:sz w:val="20"/>
          <w:lang w:val="es-MX"/>
        </w:rPr>
      </w:pPr>
      <w:proofErr w:type="spellStart"/>
      <w:r>
        <w:rPr>
          <w:sz w:val="20"/>
          <w:lang w:val="es-MX"/>
        </w:rPr>
        <w:t>MFechaHora</w:t>
      </w:r>
      <w:proofErr w:type="spellEnd"/>
      <w:r>
        <w:rPr>
          <w:sz w:val="20"/>
          <w:lang w:val="es-MX"/>
        </w:rPr>
        <w:t xml:space="preserve"> de acuerdo con la regla de negocio</w:t>
      </w:r>
      <w:r w:rsidR="00D7347D">
        <w:rPr>
          <w:sz w:val="20"/>
          <w:lang w:val="es-MX"/>
        </w:rPr>
        <w:t xml:space="preserve"> </w:t>
      </w:r>
      <w:hyperlink r:id="rId136" w:anchor="RNGEN006" w:history="1">
        <w:r w:rsidR="00D7347D" w:rsidRPr="00D7347D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61734D" w:rsidRPr="008D1EA8" w:rsidRDefault="0061734D" w:rsidP="008502C8">
      <w:pPr>
        <w:pStyle w:val="Prrafodelista"/>
        <w:numPr>
          <w:ilvl w:val="6"/>
          <w:numId w:val="18"/>
        </w:numPr>
        <w:ind w:left="3544" w:hanging="1384"/>
        <w:rPr>
          <w:sz w:val="20"/>
          <w:lang w:val="es-MX"/>
        </w:rPr>
      </w:pPr>
      <w:proofErr w:type="spellStart"/>
      <w:r>
        <w:rPr>
          <w:sz w:val="20"/>
          <w:lang w:val="es-MX"/>
        </w:rPr>
        <w:t>MUsuarioId</w:t>
      </w:r>
      <w:proofErr w:type="spellEnd"/>
      <w:r>
        <w:rPr>
          <w:sz w:val="20"/>
          <w:lang w:val="es-MX"/>
        </w:rPr>
        <w:t xml:space="preserve"> de acuerdo con la regla de negocio</w:t>
      </w:r>
      <w:r w:rsidR="00D7347D">
        <w:rPr>
          <w:sz w:val="20"/>
          <w:lang w:val="es-MX"/>
        </w:rPr>
        <w:t xml:space="preserve"> </w:t>
      </w:r>
      <w:hyperlink r:id="rId137" w:anchor="RNGEN007" w:history="1">
        <w:r w:rsidR="00D7347D" w:rsidRPr="00D7347D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5B21F7" w:rsidRDefault="005B21F7" w:rsidP="005B21F7">
      <w:pPr>
        <w:pStyle w:val="Prrafodelista"/>
        <w:numPr>
          <w:ilvl w:val="3"/>
          <w:numId w:val="18"/>
        </w:numPr>
        <w:ind w:left="1843" w:hanging="709"/>
        <w:rPr>
          <w:sz w:val="20"/>
          <w:lang w:val="es-MX"/>
        </w:rPr>
      </w:pPr>
      <w:r>
        <w:rPr>
          <w:sz w:val="20"/>
          <w:highlight w:val="darkGreen"/>
          <w:lang w:eastAsia="en-US"/>
        </w:rPr>
        <w:t>Si &lt;existe una configuración de parámetros que indique que se tiene activo el Aseguramiento de Activos (</w:t>
      </w:r>
      <w:proofErr w:type="spellStart"/>
      <w:r>
        <w:rPr>
          <w:sz w:val="20"/>
          <w:highlight w:val="darkGreen"/>
          <w:lang w:eastAsia="en-US"/>
        </w:rPr>
        <w:t>AsegurarActivos</w:t>
      </w:r>
      <w:proofErr w:type="spellEnd"/>
      <w:r>
        <w:rPr>
          <w:sz w:val="20"/>
          <w:highlight w:val="darkGreen"/>
          <w:lang w:eastAsia="en-US"/>
        </w:rPr>
        <w:t xml:space="preserve"> = Verdadero) </w:t>
      </w:r>
      <w:r>
        <w:rPr>
          <w:sz w:val="20"/>
          <w:highlight w:val="darkGreen"/>
        </w:rPr>
        <w:t>de acuerdo con la información registrada en sesión</w:t>
      </w:r>
      <w:r>
        <w:rPr>
          <w:sz w:val="20"/>
          <w:highlight w:val="darkGreen"/>
          <w:lang w:eastAsia="en-US"/>
        </w:rPr>
        <w:t>&gt;</w:t>
      </w:r>
    </w:p>
    <w:p w:rsidR="005B21F7" w:rsidRDefault="005B21F7" w:rsidP="005B21F7">
      <w:pPr>
        <w:pStyle w:val="Prrafodelista"/>
        <w:numPr>
          <w:ilvl w:val="4"/>
          <w:numId w:val="18"/>
        </w:numPr>
        <w:ind w:left="2835" w:hanging="992"/>
        <w:rPr>
          <w:sz w:val="20"/>
          <w:highlight w:val="darkGreen"/>
          <w:lang w:val="es-MX"/>
        </w:rPr>
      </w:pPr>
      <w:r>
        <w:rPr>
          <w:sz w:val="20"/>
          <w:highlight w:val="darkGreen"/>
          <w:lang w:val="es-MX"/>
        </w:rPr>
        <w:t xml:space="preserve">El caso de uso incluye la funcionalidad del caso de uso </w:t>
      </w:r>
      <w:hyperlink r:id="rId138" w:history="1">
        <w:r>
          <w:rPr>
            <w:rStyle w:val="Hipervnculo"/>
            <w:b/>
            <w:sz w:val="20"/>
            <w:highlight w:val="darkGreen"/>
            <w:lang w:val="es-MX"/>
          </w:rPr>
          <w:t>Registrar Aseguramiento de Activos – CUROLMOV107</w:t>
        </w:r>
      </w:hyperlink>
    </w:p>
    <w:p w:rsidR="005B21F7" w:rsidRPr="005B21F7" w:rsidRDefault="005B21F7" w:rsidP="005B21F7">
      <w:pPr>
        <w:pStyle w:val="Prrafodelista"/>
        <w:numPr>
          <w:ilvl w:val="5"/>
          <w:numId w:val="18"/>
        </w:numPr>
        <w:ind w:left="3969" w:hanging="1134"/>
        <w:rPr>
          <w:rStyle w:val="Hipervnculo"/>
          <w:color w:val="auto"/>
          <w:highlight w:val="darkGreen"/>
          <w:u w:val="none"/>
        </w:rPr>
      </w:pPr>
      <w:r w:rsidRPr="005B21F7">
        <w:rPr>
          <w:rStyle w:val="Hipervnculo"/>
          <w:color w:val="auto"/>
          <w:sz w:val="20"/>
          <w:highlight w:val="darkGreen"/>
          <w:u w:val="none"/>
          <w:lang w:val="es-MX"/>
        </w:rPr>
        <w:t>El sistema envía como parámetro la siguiente información:</w:t>
      </w:r>
    </w:p>
    <w:p w:rsidR="005B21F7" w:rsidRPr="005B21F7" w:rsidRDefault="005B21F7" w:rsidP="005B21F7">
      <w:pPr>
        <w:pStyle w:val="Prrafodelista"/>
        <w:numPr>
          <w:ilvl w:val="6"/>
          <w:numId w:val="18"/>
        </w:numPr>
        <w:ind w:left="5245" w:hanging="1276"/>
        <w:rPr>
          <w:rStyle w:val="Hipervnculo"/>
          <w:color w:val="auto"/>
          <w:sz w:val="20"/>
          <w:highlight w:val="darkGreen"/>
          <w:u w:val="none"/>
          <w:lang w:val="es-MX"/>
        </w:rPr>
      </w:pPr>
      <w:proofErr w:type="spellStart"/>
      <w:r w:rsidRPr="005B21F7">
        <w:rPr>
          <w:rStyle w:val="Hipervnculo"/>
          <w:color w:val="auto"/>
          <w:sz w:val="20"/>
          <w:highlight w:val="darkGreen"/>
          <w:u w:val="none"/>
          <w:lang w:val="es-MX"/>
        </w:rPr>
        <w:t>ClienteClave</w:t>
      </w:r>
      <w:proofErr w:type="spellEnd"/>
      <w:r w:rsidRPr="005B21F7">
        <w:rPr>
          <w:rStyle w:val="Hipervnculo"/>
          <w:color w:val="auto"/>
          <w:sz w:val="20"/>
          <w:highlight w:val="darkGreen"/>
          <w:u w:val="none"/>
          <w:lang w:val="es-MX"/>
        </w:rPr>
        <w:t xml:space="preserve"> = </w:t>
      </w:r>
      <w:proofErr w:type="spellStart"/>
      <w:r w:rsidRPr="005B21F7">
        <w:rPr>
          <w:rStyle w:val="Hipervnculo"/>
          <w:color w:val="auto"/>
          <w:sz w:val="20"/>
          <w:highlight w:val="darkGreen"/>
          <w:u w:val="none"/>
          <w:lang w:val="es-MX"/>
        </w:rPr>
        <w:t>ClienteClave</w:t>
      </w:r>
      <w:proofErr w:type="spellEnd"/>
      <w:r w:rsidRPr="005B21F7">
        <w:rPr>
          <w:rStyle w:val="Hipervnculo"/>
          <w:color w:val="auto"/>
          <w:sz w:val="20"/>
          <w:highlight w:val="darkGreen"/>
          <w:u w:val="none"/>
          <w:lang w:val="es-MX"/>
        </w:rPr>
        <w:t xml:space="preserve"> registrado en sesión</w:t>
      </w:r>
    </w:p>
    <w:p w:rsidR="005B21F7" w:rsidRPr="005B21F7" w:rsidRDefault="005B21F7" w:rsidP="005B21F7">
      <w:pPr>
        <w:pStyle w:val="Prrafodelista"/>
        <w:numPr>
          <w:ilvl w:val="6"/>
          <w:numId w:val="18"/>
        </w:numPr>
        <w:ind w:left="5245" w:hanging="1276"/>
        <w:rPr>
          <w:rStyle w:val="Hipervnculo"/>
          <w:color w:val="auto"/>
          <w:sz w:val="20"/>
          <w:highlight w:val="darkGreen"/>
          <w:u w:val="none"/>
          <w:lang w:val="es-MX"/>
        </w:rPr>
      </w:pPr>
      <w:proofErr w:type="spellStart"/>
      <w:r w:rsidRPr="005B21F7">
        <w:rPr>
          <w:rStyle w:val="Hipervnculo"/>
          <w:color w:val="auto"/>
          <w:sz w:val="20"/>
          <w:highlight w:val="darkGreen"/>
          <w:u w:val="none"/>
          <w:lang w:val="es-MX"/>
        </w:rPr>
        <w:t>VisitaClave</w:t>
      </w:r>
      <w:proofErr w:type="spellEnd"/>
      <w:r w:rsidRPr="005B21F7">
        <w:rPr>
          <w:rStyle w:val="Hipervnculo"/>
          <w:color w:val="auto"/>
          <w:sz w:val="20"/>
          <w:highlight w:val="darkGreen"/>
          <w:u w:val="none"/>
          <w:lang w:val="es-MX"/>
        </w:rPr>
        <w:t xml:space="preserve"> = </w:t>
      </w:r>
      <w:proofErr w:type="spellStart"/>
      <w:r w:rsidRPr="005B21F7">
        <w:rPr>
          <w:rStyle w:val="Hipervnculo"/>
          <w:color w:val="auto"/>
          <w:sz w:val="20"/>
          <w:highlight w:val="darkGreen"/>
          <w:u w:val="none"/>
          <w:lang w:val="es-MX"/>
        </w:rPr>
        <w:t>VisitaClave</w:t>
      </w:r>
      <w:proofErr w:type="spellEnd"/>
      <w:r w:rsidRPr="005B21F7">
        <w:rPr>
          <w:rStyle w:val="Hipervnculo"/>
          <w:color w:val="auto"/>
          <w:sz w:val="20"/>
          <w:highlight w:val="darkGreen"/>
          <w:u w:val="none"/>
          <w:lang w:val="es-MX"/>
        </w:rPr>
        <w:t xml:space="preserve"> registrada en sesión (recién generada)</w:t>
      </w:r>
    </w:p>
    <w:p w:rsidR="005B21F7" w:rsidRPr="005B21F7" w:rsidRDefault="005B21F7" w:rsidP="005B21F7">
      <w:pPr>
        <w:pStyle w:val="Prrafodelista"/>
        <w:numPr>
          <w:ilvl w:val="5"/>
          <w:numId w:val="18"/>
        </w:numPr>
        <w:ind w:left="3969" w:hanging="1134"/>
        <w:rPr>
          <w:rStyle w:val="Hipervnculo"/>
          <w:color w:val="auto"/>
          <w:sz w:val="20"/>
          <w:highlight w:val="darkGreen"/>
          <w:u w:val="none"/>
          <w:lang w:val="es-MX"/>
        </w:rPr>
      </w:pPr>
      <w:r w:rsidRPr="005B21F7">
        <w:rPr>
          <w:rStyle w:val="Hipervnculo"/>
          <w:color w:val="auto"/>
          <w:sz w:val="20"/>
          <w:highlight w:val="darkGreen"/>
          <w:u w:val="none"/>
          <w:lang w:val="es-MX"/>
        </w:rPr>
        <w:t>El sistema recibe como parámetro la siguiente información:</w:t>
      </w:r>
    </w:p>
    <w:p w:rsidR="005B21F7" w:rsidRPr="005B21F7" w:rsidRDefault="005B21F7" w:rsidP="005B21F7">
      <w:pPr>
        <w:pStyle w:val="Prrafodelista"/>
        <w:numPr>
          <w:ilvl w:val="6"/>
          <w:numId w:val="18"/>
        </w:numPr>
        <w:ind w:left="5245" w:hanging="1276"/>
        <w:rPr>
          <w:rStyle w:val="Hipervnculo"/>
          <w:color w:val="auto"/>
          <w:sz w:val="20"/>
          <w:highlight w:val="darkGreen"/>
          <w:u w:val="none"/>
          <w:lang w:val="es-MX"/>
        </w:rPr>
      </w:pPr>
      <w:proofErr w:type="spellStart"/>
      <w:r w:rsidRPr="005B21F7">
        <w:rPr>
          <w:rStyle w:val="Hipervnculo"/>
          <w:color w:val="auto"/>
          <w:sz w:val="20"/>
          <w:highlight w:val="darkGreen"/>
          <w:u w:val="none"/>
          <w:lang w:val="es-MX"/>
        </w:rPr>
        <w:t>AseguramientoActivos</w:t>
      </w:r>
      <w:proofErr w:type="spellEnd"/>
      <w:r w:rsidRPr="005B21F7">
        <w:rPr>
          <w:rStyle w:val="Hipervnculo"/>
          <w:color w:val="auto"/>
          <w:sz w:val="20"/>
          <w:highlight w:val="darkGreen"/>
          <w:u w:val="none"/>
          <w:lang w:val="es-MX"/>
        </w:rPr>
        <w:t xml:space="preserve"> = (Verdadero/Falso)</w:t>
      </w:r>
    </w:p>
    <w:p w:rsidR="005B21F7" w:rsidRDefault="005B21F7" w:rsidP="005B21F7">
      <w:pPr>
        <w:pStyle w:val="Prrafodelista"/>
        <w:numPr>
          <w:ilvl w:val="4"/>
          <w:numId w:val="18"/>
        </w:numPr>
        <w:ind w:left="2835" w:hanging="992"/>
        <w:rPr>
          <w:highlight w:val="darkGreen"/>
        </w:rPr>
      </w:pPr>
      <w:r>
        <w:rPr>
          <w:sz w:val="20"/>
          <w:szCs w:val="20"/>
          <w:highlight w:val="darkGreen"/>
          <w:lang w:val="es-MX"/>
        </w:rPr>
        <w:t>Si &lt;el aseguramiento de activos NO fue exitoso (</w:t>
      </w:r>
      <w:proofErr w:type="spellStart"/>
      <w:r>
        <w:rPr>
          <w:sz w:val="20"/>
          <w:szCs w:val="20"/>
          <w:highlight w:val="darkGreen"/>
          <w:lang w:val="es-MX"/>
        </w:rPr>
        <w:t>AseguramientoActivos</w:t>
      </w:r>
      <w:proofErr w:type="spellEnd"/>
      <w:r>
        <w:rPr>
          <w:sz w:val="20"/>
          <w:szCs w:val="20"/>
          <w:highlight w:val="darkGreen"/>
          <w:lang w:val="es-MX"/>
        </w:rPr>
        <w:t xml:space="preserve"> = Falso) de acuerdo a la información recibida como parámetro&gt;</w:t>
      </w:r>
    </w:p>
    <w:p w:rsidR="005B21F7" w:rsidRDefault="005B21F7" w:rsidP="005B21F7">
      <w:pPr>
        <w:pStyle w:val="Prrafodelista"/>
        <w:numPr>
          <w:ilvl w:val="5"/>
          <w:numId w:val="18"/>
        </w:numPr>
        <w:ind w:left="3969" w:hanging="1134"/>
        <w:rPr>
          <w:rStyle w:val="Hipervnculo"/>
          <w:highlight w:val="darkGreen"/>
        </w:rPr>
      </w:pPr>
      <w:r w:rsidRPr="005B21F7">
        <w:rPr>
          <w:rStyle w:val="Hipervnculo"/>
          <w:color w:val="auto"/>
          <w:sz w:val="20"/>
          <w:highlight w:val="darkGreen"/>
          <w:u w:val="none"/>
          <w:lang w:val="es-MX"/>
        </w:rPr>
        <w:t xml:space="preserve">El sistema continúa en el </w:t>
      </w:r>
      <w:hyperlink r:id="rId139" w:anchor="FIN" w:history="1">
        <w:r>
          <w:rPr>
            <w:rStyle w:val="Hipervnculo"/>
            <w:b/>
            <w:sz w:val="20"/>
            <w:highlight w:val="darkGreen"/>
            <w:lang w:val="es-MX"/>
          </w:rPr>
          <w:t>paso 10</w:t>
        </w:r>
      </w:hyperlink>
      <w:r>
        <w:rPr>
          <w:rStyle w:val="Hipervnculo"/>
          <w:sz w:val="20"/>
          <w:highlight w:val="darkGreen"/>
          <w:lang w:val="es-MX"/>
        </w:rPr>
        <w:t xml:space="preserve"> </w:t>
      </w:r>
      <w:r w:rsidRPr="005B21F7">
        <w:rPr>
          <w:rStyle w:val="Hipervnculo"/>
          <w:color w:val="auto"/>
          <w:sz w:val="20"/>
          <w:highlight w:val="darkGreen"/>
          <w:u w:val="none"/>
          <w:lang w:val="es-MX"/>
        </w:rPr>
        <w:t>del flujo básico</w:t>
      </w:r>
    </w:p>
    <w:p w:rsidR="005B21F7" w:rsidRPr="005B21F7" w:rsidRDefault="005B21F7" w:rsidP="005B21F7">
      <w:pPr>
        <w:pStyle w:val="Prrafodelista"/>
        <w:numPr>
          <w:ilvl w:val="4"/>
          <w:numId w:val="18"/>
        </w:numPr>
        <w:ind w:left="2835" w:hanging="992"/>
        <w:rPr>
          <w:highlight w:val="darkGreen"/>
        </w:rPr>
      </w:pPr>
      <w:r>
        <w:rPr>
          <w:sz w:val="20"/>
          <w:szCs w:val="20"/>
          <w:highlight w:val="darkGreen"/>
          <w:lang w:val="es-MX"/>
        </w:rPr>
        <w:t>Si &lt;el aseguramiento de activos SI fue exitoso (</w:t>
      </w:r>
      <w:proofErr w:type="spellStart"/>
      <w:r>
        <w:rPr>
          <w:sz w:val="20"/>
          <w:szCs w:val="20"/>
          <w:highlight w:val="darkGreen"/>
          <w:lang w:val="es-MX"/>
        </w:rPr>
        <w:t>AseguramientoActivos</w:t>
      </w:r>
      <w:proofErr w:type="spellEnd"/>
      <w:r>
        <w:rPr>
          <w:sz w:val="20"/>
          <w:szCs w:val="20"/>
          <w:highlight w:val="darkGreen"/>
          <w:lang w:val="es-MX"/>
        </w:rPr>
        <w:t xml:space="preserve"> = </w:t>
      </w:r>
      <w:r w:rsidRPr="005B21F7">
        <w:rPr>
          <w:sz w:val="20"/>
          <w:szCs w:val="20"/>
          <w:highlight w:val="darkGreen"/>
          <w:lang w:val="es-MX"/>
        </w:rPr>
        <w:t>Verdadero) de acuerdo a la información recibida como parámetro&gt;</w:t>
      </w:r>
    </w:p>
    <w:p w:rsidR="005B21F7" w:rsidRPr="005B21F7" w:rsidRDefault="005B21F7" w:rsidP="005B21F7">
      <w:pPr>
        <w:pStyle w:val="Prrafodelista"/>
        <w:numPr>
          <w:ilvl w:val="5"/>
          <w:numId w:val="18"/>
        </w:numPr>
        <w:ind w:left="3969" w:hanging="1134"/>
        <w:rPr>
          <w:sz w:val="20"/>
          <w:highlight w:val="darkGreen"/>
          <w:lang w:val="es-MX"/>
        </w:rPr>
      </w:pPr>
      <w:r w:rsidRPr="005B21F7">
        <w:rPr>
          <w:rStyle w:val="Hipervnculo"/>
          <w:color w:val="auto"/>
          <w:sz w:val="20"/>
          <w:highlight w:val="darkGreen"/>
          <w:u w:val="none"/>
          <w:lang w:val="es-MX"/>
        </w:rPr>
        <w:t>El sistema continúa en el siguiente paso</w:t>
      </w:r>
      <w:r w:rsidRPr="005B21F7">
        <w:rPr>
          <w:rStyle w:val="Hipervnculo"/>
          <w:b/>
          <w:color w:val="auto"/>
          <w:sz w:val="20"/>
          <w:highlight w:val="darkGreen"/>
          <w:u w:val="none"/>
          <w:lang w:val="es-MX"/>
        </w:rPr>
        <w:t xml:space="preserve"> </w:t>
      </w:r>
      <w:r w:rsidRPr="005B21F7">
        <w:rPr>
          <w:rStyle w:val="Hipervnculo"/>
          <w:color w:val="auto"/>
          <w:sz w:val="20"/>
          <w:highlight w:val="darkGreen"/>
          <w:u w:val="none"/>
          <w:lang w:val="es-MX"/>
        </w:rPr>
        <w:t>del flujo actual</w:t>
      </w:r>
    </w:p>
    <w:p w:rsidR="008D1EA8" w:rsidRPr="003F59AA" w:rsidRDefault="008D1EA8" w:rsidP="008D1EA8">
      <w:pPr>
        <w:pStyle w:val="Prrafodelista"/>
        <w:numPr>
          <w:ilvl w:val="3"/>
          <w:numId w:val="18"/>
        </w:numPr>
        <w:ind w:left="2127" w:hanging="1047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extiende su funcionalidad con el caso de uso </w:t>
      </w:r>
      <w:hyperlink r:id="rId140" w:history="1">
        <w:r w:rsidRPr="00572FA6">
          <w:rPr>
            <w:rStyle w:val="Hipervnculo"/>
            <w:b/>
            <w:sz w:val="20"/>
            <w:lang w:val="es-MX"/>
          </w:rPr>
          <w:t>Seleccionar Actividades para la Visita – CUROLMOV11</w:t>
        </w:r>
      </w:hyperlink>
    </w:p>
    <w:p w:rsidR="007B654B" w:rsidRDefault="007B654B" w:rsidP="007B654B">
      <w:pPr>
        <w:pStyle w:val="Prrafodelista"/>
        <w:numPr>
          <w:ilvl w:val="4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envía como parámetro la siguiente información:</w:t>
      </w:r>
    </w:p>
    <w:p w:rsidR="007B654B" w:rsidRPr="00FA634D" w:rsidRDefault="007B654B" w:rsidP="007B654B">
      <w:pPr>
        <w:pStyle w:val="Prrafodelista"/>
        <w:numPr>
          <w:ilvl w:val="5"/>
          <w:numId w:val="18"/>
        </w:numPr>
        <w:ind w:left="2835" w:hanging="1035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ContinuarVisita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de acuerdo con la regla de negocio </w:t>
      </w:r>
      <w:hyperlink r:id="rId141" w:anchor="RNGEN058" w:history="1">
        <w:r w:rsidRPr="007B654B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FA634D" w:rsidRDefault="00FA634D" w:rsidP="00FA634D">
      <w:pPr>
        <w:pStyle w:val="Prrafodelista"/>
        <w:numPr>
          <w:ilvl w:val="6"/>
          <w:numId w:val="18"/>
        </w:numPr>
        <w:ind w:left="3544" w:hanging="1384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VisitaClave</w:t>
      </w:r>
      <w:proofErr w:type="spellEnd"/>
    </w:p>
    <w:p w:rsidR="00FA634D" w:rsidRPr="00FC41DD" w:rsidRDefault="00FA634D" w:rsidP="00FA634D">
      <w:pPr>
        <w:pStyle w:val="Prrafodelista"/>
        <w:numPr>
          <w:ilvl w:val="6"/>
          <w:numId w:val="18"/>
        </w:numPr>
        <w:ind w:left="3544" w:hanging="1384"/>
        <w:rPr>
          <w:sz w:val="20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VisitaHistId</w:t>
      </w:r>
      <w:proofErr w:type="spellEnd"/>
    </w:p>
    <w:p w:rsidR="00FA634D" w:rsidRPr="00FC41DD" w:rsidRDefault="00FA634D" w:rsidP="00FA634D">
      <w:pPr>
        <w:pStyle w:val="Prrafodelista"/>
        <w:numPr>
          <w:ilvl w:val="6"/>
          <w:numId w:val="18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PuntoGPSId</w:t>
      </w:r>
      <w:proofErr w:type="spellEnd"/>
    </w:p>
    <w:p w:rsidR="00A31FE0" w:rsidRDefault="00A31FE0" w:rsidP="00A31FE0">
      <w:pPr>
        <w:pStyle w:val="Prrafodelista"/>
        <w:numPr>
          <w:ilvl w:val="2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 </w:t>
      </w:r>
      <w:r w:rsidR="0014072A">
        <w:rPr>
          <w:sz w:val="20"/>
          <w:lang w:val="es-MX"/>
        </w:rPr>
        <w:t>existe por lo menos una visita relacionada al cliente</w:t>
      </w:r>
      <w:r>
        <w:rPr>
          <w:sz w:val="20"/>
          <w:lang w:val="es-MX"/>
        </w:rPr>
        <w:t>&gt;</w:t>
      </w:r>
    </w:p>
    <w:p w:rsidR="008D1EA8" w:rsidRPr="0014072A" w:rsidRDefault="008D1EA8" w:rsidP="008D1EA8">
      <w:pPr>
        <w:pStyle w:val="Prrafodelista"/>
        <w:numPr>
          <w:ilvl w:val="3"/>
          <w:numId w:val="18"/>
        </w:numPr>
        <w:ind w:left="2127" w:hanging="1047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extiende su funcionalidad con el caso de uso </w:t>
      </w:r>
      <w:hyperlink r:id="rId142" w:history="1">
        <w:r w:rsidRPr="00BF0E40">
          <w:rPr>
            <w:rStyle w:val="Hipervnculo"/>
            <w:b/>
            <w:sz w:val="20"/>
            <w:lang w:val="es-MX"/>
          </w:rPr>
          <w:t>Mantenimiento de Visitas en la Terminal – CUROLMOV12</w:t>
        </w:r>
      </w:hyperlink>
    </w:p>
    <w:p w:rsidR="0014072A" w:rsidRDefault="0014072A" w:rsidP="0014072A">
      <w:pPr>
        <w:pStyle w:val="Prrafodelista"/>
        <w:numPr>
          <w:ilvl w:val="1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Si &lt;el equipo no tiene GPS&gt;</w:t>
      </w:r>
    </w:p>
    <w:p w:rsidR="0014072A" w:rsidRDefault="0014072A" w:rsidP="0014072A">
      <w:pPr>
        <w:pStyle w:val="Prrafodelista"/>
        <w:numPr>
          <w:ilvl w:val="2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El sistema registra la siguiente información:</w:t>
      </w:r>
    </w:p>
    <w:p w:rsidR="0014072A" w:rsidRPr="008F2326" w:rsidRDefault="0014072A" w:rsidP="0014072A">
      <w:pPr>
        <w:pStyle w:val="Prrafodelista"/>
        <w:numPr>
          <w:ilvl w:val="3"/>
          <w:numId w:val="18"/>
        </w:numPr>
        <w:rPr>
          <w:b/>
          <w:sz w:val="20"/>
          <w:lang w:val="es-MX"/>
        </w:rPr>
      </w:pPr>
      <w:r w:rsidRPr="008F2326">
        <w:rPr>
          <w:b/>
          <w:sz w:val="20"/>
          <w:lang w:val="es-MX"/>
        </w:rPr>
        <w:t>Visita</w:t>
      </w:r>
    </w:p>
    <w:p w:rsidR="0014072A" w:rsidRDefault="0014072A" w:rsidP="0014072A">
      <w:pPr>
        <w:pStyle w:val="Prrafodelista"/>
        <w:numPr>
          <w:ilvl w:val="4"/>
          <w:numId w:val="18"/>
        </w:numPr>
        <w:ind w:left="2835" w:hanging="1395"/>
        <w:rPr>
          <w:sz w:val="20"/>
          <w:lang w:val="es-MX"/>
        </w:rPr>
      </w:pPr>
      <w:proofErr w:type="spellStart"/>
      <w:r>
        <w:rPr>
          <w:sz w:val="20"/>
          <w:lang w:val="es-MX"/>
        </w:rPr>
        <w:t>VisitaClave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43" w:anchor="RNGEN009" w:history="1">
        <w:r w:rsidRPr="000318AA">
          <w:rPr>
            <w:rStyle w:val="Hipervnculo"/>
            <w:b/>
            <w:sz w:val="20"/>
            <w:lang w:val="es-MX"/>
          </w:rPr>
          <w:t>RNGEN009 Identificador Único</w:t>
        </w:r>
      </w:hyperlink>
    </w:p>
    <w:p w:rsidR="0014072A" w:rsidRDefault="0014072A" w:rsidP="0014072A">
      <w:pPr>
        <w:pStyle w:val="Prrafodelista"/>
        <w:numPr>
          <w:ilvl w:val="4"/>
          <w:numId w:val="18"/>
        </w:numPr>
        <w:ind w:left="2835" w:hanging="1395"/>
        <w:rPr>
          <w:sz w:val="20"/>
          <w:lang w:val="es-MX"/>
        </w:rPr>
      </w:pPr>
      <w:r>
        <w:rPr>
          <w:sz w:val="20"/>
          <w:lang w:val="es-MX"/>
        </w:rPr>
        <w:t xml:space="preserve">DiaClave de acuerdo con la regla de negocio </w:t>
      </w:r>
      <w:hyperlink r:id="rId144" w:anchor="RNROLMOV047" w:history="1">
        <w:r w:rsidRPr="000318AA">
          <w:rPr>
            <w:rStyle w:val="Hipervnculo"/>
            <w:b/>
            <w:sz w:val="20"/>
            <w:lang w:val="es-MX"/>
          </w:rPr>
          <w:t>RNROLMOV047 Día Actual o Día Seleccionado</w:t>
        </w:r>
      </w:hyperlink>
    </w:p>
    <w:p w:rsidR="0014072A" w:rsidRDefault="0014072A" w:rsidP="0014072A">
      <w:pPr>
        <w:pStyle w:val="Prrafodelista"/>
        <w:numPr>
          <w:ilvl w:val="4"/>
          <w:numId w:val="18"/>
        </w:numPr>
        <w:ind w:left="2835" w:hanging="1395"/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45" w:anchor="RNGEN093" w:history="1">
        <w:r w:rsidRPr="009035F0">
          <w:rPr>
            <w:rStyle w:val="Hipervnculo"/>
            <w:b/>
            <w:sz w:val="20"/>
            <w:lang w:val="es-MX"/>
          </w:rPr>
          <w:t>RNGEN093 Cliente Seleccionado</w:t>
        </w:r>
      </w:hyperlink>
    </w:p>
    <w:p w:rsidR="0014072A" w:rsidRDefault="0014072A" w:rsidP="0014072A">
      <w:pPr>
        <w:pStyle w:val="Prrafodelista"/>
        <w:numPr>
          <w:ilvl w:val="4"/>
          <w:numId w:val="18"/>
        </w:numPr>
        <w:ind w:left="2835" w:hanging="1395"/>
        <w:rPr>
          <w:sz w:val="20"/>
          <w:lang w:val="es-MX"/>
        </w:rPr>
      </w:pPr>
      <w:proofErr w:type="spellStart"/>
      <w:r>
        <w:rPr>
          <w:sz w:val="20"/>
          <w:lang w:val="es-MX"/>
        </w:rPr>
        <w:t>VendedorId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46" w:anchor="RNGEN094" w:history="1">
        <w:r w:rsidRPr="00506206">
          <w:rPr>
            <w:rStyle w:val="Hipervnculo"/>
            <w:b/>
            <w:sz w:val="20"/>
            <w:lang w:val="es-MX"/>
          </w:rPr>
          <w:t xml:space="preserve">RNGEN094 Usuario </w:t>
        </w:r>
        <w:proofErr w:type="spellStart"/>
        <w:r w:rsidRPr="00506206">
          <w:rPr>
            <w:rStyle w:val="Hipervnculo"/>
            <w:b/>
            <w:sz w:val="20"/>
            <w:lang w:val="es-MX"/>
          </w:rPr>
          <w:t>Logeado</w:t>
        </w:r>
        <w:proofErr w:type="spellEnd"/>
        <w:r w:rsidRPr="00506206">
          <w:rPr>
            <w:rStyle w:val="Hipervnculo"/>
            <w:b/>
            <w:sz w:val="20"/>
            <w:lang w:val="es-MX"/>
          </w:rPr>
          <w:t xml:space="preserve"> en Sistema</w:t>
        </w:r>
      </w:hyperlink>
    </w:p>
    <w:p w:rsidR="0014072A" w:rsidRDefault="0014072A" w:rsidP="0014072A">
      <w:pPr>
        <w:pStyle w:val="Prrafodelista"/>
        <w:numPr>
          <w:ilvl w:val="4"/>
          <w:numId w:val="18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RUTClave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47" w:anchor="RNGEN095" w:history="1">
        <w:r w:rsidRPr="00506206">
          <w:rPr>
            <w:rStyle w:val="Hipervnculo"/>
            <w:b/>
            <w:sz w:val="20"/>
            <w:lang w:val="es-MX"/>
          </w:rPr>
          <w:t>RNGEN095 Ruta Seleccionada</w:t>
        </w:r>
      </w:hyperlink>
    </w:p>
    <w:p w:rsidR="0014072A" w:rsidRDefault="0014072A" w:rsidP="0014072A">
      <w:pPr>
        <w:pStyle w:val="Prrafodelista"/>
        <w:numPr>
          <w:ilvl w:val="4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 xml:space="preserve">Numero de acuerdo con la regla de negocio </w:t>
      </w:r>
      <w:hyperlink r:id="rId148" w:anchor="RNGEN096" w:history="1">
        <w:r w:rsidRPr="00506206">
          <w:rPr>
            <w:rStyle w:val="Hipervnculo"/>
            <w:b/>
            <w:sz w:val="20"/>
            <w:lang w:val="es-MX"/>
          </w:rPr>
          <w:t>RNGEN096 Número de Visita</w:t>
        </w:r>
      </w:hyperlink>
    </w:p>
    <w:p w:rsidR="0014072A" w:rsidRPr="00EA681D" w:rsidRDefault="0014072A" w:rsidP="0014072A">
      <w:pPr>
        <w:pStyle w:val="Prrafodelista"/>
        <w:numPr>
          <w:ilvl w:val="4"/>
          <w:numId w:val="18"/>
        </w:numPr>
        <w:ind w:left="2835" w:hanging="1395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sz w:val="20"/>
          <w:lang w:val="es-MX"/>
        </w:rPr>
        <w:t>FechaHoraInicial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49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EA681D" w:rsidRDefault="00EA681D" w:rsidP="0014072A">
      <w:pPr>
        <w:pStyle w:val="Prrafodelista"/>
        <w:numPr>
          <w:ilvl w:val="4"/>
          <w:numId w:val="18"/>
        </w:numPr>
        <w:ind w:left="2835" w:hanging="1395"/>
        <w:rPr>
          <w:sz w:val="20"/>
          <w:lang w:val="es-MX"/>
        </w:rPr>
      </w:pPr>
      <w:proofErr w:type="spellStart"/>
      <w:r>
        <w:rPr>
          <w:sz w:val="20"/>
          <w:lang w:val="es-MX"/>
        </w:rPr>
        <w:t>FechaHoraFinal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50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14072A" w:rsidRPr="00C82C49" w:rsidRDefault="0014072A" w:rsidP="0014072A">
      <w:pPr>
        <w:pStyle w:val="Prrafodelista"/>
        <w:numPr>
          <w:ilvl w:val="4"/>
          <w:numId w:val="18"/>
        </w:numPr>
        <w:ind w:left="2835" w:hanging="1395"/>
        <w:rPr>
          <w:sz w:val="20"/>
          <w:lang w:val="es-MX"/>
        </w:rPr>
      </w:pPr>
      <w:proofErr w:type="spellStart"/>
      <w:r>
        <w:rPr>
          <w:sz w:val="20"/>
          <w:lang w:val="es-MX"/>
        </w:rPr>
        <w:t>TipoEstado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51" w:anchor="RNADMESC030" w:history="1">
        <w:r w:rsidRPr="001E4085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14072A" w:rsidRDefault="0014072A" w:rsidP="0014072A">
      <w:pPr>
        <w:pStyle w:val="Prrafodelista"/>
        <w:numPr>
          <w:ilvl w:val="4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ClienteFueraFrecuencia</w:t>
      </w:r>
      <w:proofErr w:type="spellEnd"/>
      <w:r>
        <w:rPr>
          <w:sz w:val="20"/>
          <w:lang w:val="es-MX"/>
        </w:rPr>
        <w:t>=Verdadero&gt;</w:t>
      </w:r>
    </w:p>
    <w:p w:rsidR="0014072A" w:rsidRPr="00461539" w:rsidRDefault="0014072A" w:rsidP="0014072A">
      <w:pPr>
        <w:pStyle w:val="Prrafodelista"/>
        <w:numPr>
          <w:ilvl w:val="5"/>
          <w:numId w:val="18"/>
        </w:numPr>
        <w:ind w:left="2835" w:hanging="1035"/>
        <w:rPr>
          <w:sz w:val="20"/>
          <w:lang w:val="es-MX"/>
        </w:rPr>
      </w:pPr>
      <w:proofErr w:type="spellStart"/>
      <w:r>
        <w:rPr>
          <w:sz w:val="20"/>
          <w:lang w:val="es-MX"/>
        </w:rPr>
        <w:t>FueraFrecuencia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52" w:anchor="RNADMESC030" w:history="1">
        <w:r w:rsidRPr="00BF5CEA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14072A" w:rsidRDefault="0014072A" w:rsidP="0014072A">
      <w:pPr>
        <w:pStyle w:val="Prrafodelista"/>
        <w:numPr>
          <w:ilvl w:val="4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ClienteFueraFrecuencia</w:t>
      </w:r>
      <w:proofErr w:type="spellEnd"/>
      <w:r>
        <w:rPr>
          <w:sz w:val="20"/>
          <w:lang w:val="es-MX"/>
        </w:rPr>
        <w:t>=Falso&gt;</w:t>
      </w:r>
    </w:p>
    <w:p w:rsidR="0014072A" w:rsidRPr="00461539" w:rsidRDefault="0014072A" w:rsidP="0014072A">
      <w:pPr>
        <w:pStyle w:val="Prrafodelista"/>
        <w:numPr>
          <w:ilvl w:val="5"/>
          <w:numId w:val="18"/>
        </w:numPr>
        <w:tabs>
          <w:tab w:val="left" w:pos="2977"/>
        </w:tabs>
        <w:ind w:left="2977" w:hanging="1177"/>
        <w:rPr>
          <w:sz w:val="20"/>
          <w:lang w:val="es-MX"/>
        </w:rPr>
      </w:pPr>
      <w:proofErr w:type="spellStart"/>
      <w:r>
        <w:rPr>
          <w:sz w:val="20"/>
          <w:lang w:val="es-MX"/>
        </w:rPr>
        <w:t>FueraFrecuencia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53" w:anchor="RNGEN041" w:history="1">
        <w:r w:rsidRPr="00461539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482BD9" w:rsidRPr="00792F89" w:rsidRDefault="00482BD9" w:rsidP="00792F89">
      <w:pPr>
        <w:pStyle w:val="Prrafodelista"/>
        <w:numPr>
          <w:ilvl w:val="4"/>
          <w:numId w:val="18"/>
        </w:numPr>
        <w:rPr>
          <w:sz w:val="20"/>
          <w:highlight w:val="yellow"/>
          <w:lang w:val="es-MX"/>
        </w:rPr>
      </w:pPr>
      <w:proofErr w:type="spellStart"/>
      <w:r w:rsidRPr="00F040F5">
        <w:rPr>
          <w:sz w:val="20"/>
          <w:highlight w:val="yellow"/>
          <w:lang w:val="es-MX"/>
        </w:rPr>
        <w:t>LecturaCodigo</w:t>
      </w:r>
      <w:proofErr w:type="spellEnd"/>
      <w:r w:rsidRPr="00F040F5">
        <w:rPr>
          <w:sz w:val="20"/>
          <w:highlight w:val="yellow"/>
          <w:lang w:val="es-MX"/>
        </w:rPr>
        <w:t xml:space="preserve"> de acuerdo con la regla de negocio </w:t>
      </w:r>
      <w:hyperlink r:id="rId154" w:anchor="RNGEN059" w:history="1">
        <w:r w:rsidRPr="00F040F5">
          <w:rPr>
            <w:rStyle w:val="Hipervnculo"/>
            <w:b/>
            <w:sz w:val="20"/>
            <w:highlight w:val="yellow"/>
            <w:lang w:val="es-MX"/>
          </w:rPr>
          <w:t>RNGEN131 Tipo de Captura de Código de Barras</w:t>
        </w:r>
      </w:hyperlink>
    </w:p>
    <w:p w:rsidR="0014072A" w:rsidRPr="009973F0" w:rsidRDefault="0014072A" w:rsidP="0049501F">
      <w:pPr>
        <w:pStyle w:val="Prrafodelista"/>
        <w:numPr>
          <w:ilvl w:val="4"/>
          <w:numId w:val="18"/>
        </w:numPr>
        <w:tabs>
          <w:tab w:val="left" w:pos="2977"/>
        </w:tabs>
        <w:ind w:left="2835" w:hanging="1395"/>
        <w:rPr>
          <w:sz w:val="20"/>
          <w:lang w:val="es-MX"/>
        </w:rPr>
      </w:pPr>
      <w:proofErr w:type="spellStart"/>
      <w:r>
        <w:rPr>
          <w:sz w:val="20"/>
          <w:lang w:val="es-MX"/>
        </w:rPr>
        <w:t>GPSLeido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55" w:anchor="RNGEN041" w:history="1">
        <w:r w:rsidRPr="00461539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792F89" w:rsidRDefault="00792F89" w:rsidP="00552FD8">
      <w:pPr>
        <w:pStyle w:val="Prrafodelista"/>
        <w:numPr>
          <w:ilvl w:val="4"/>
          <w:numId w:val="18"/>
        </w:numPr>
        <w:ind w:left="2835" w:hanging="1395"/>
        <w:rPr>
          <w:sz w:val="20"/>
          <w:lang w:val="es-MX"/>
        </w:rPr>
      </w:pPr>
      <w:proofErr w:type="spellStart"/>
      <w:r w:rsidRPr="0057203D">
        <w:rPr>
          <w:sz w:val="20"/>
          <w:highlight w:val="darkYellow"/>
          <w:lang w:val="es-MX"/>
        </w:rPr>
        <w:t>HorarioProgramadoVisita</w:t>
      </w:r>
      <w:proofErr w:type="spellEnd"/>
      <w:r>
        <w:rPr>
          <w:sz w:val="20"/>
          <w:highlight w:val="darkYellow"/>
          <w:lang w:val="es-MX"/>
        </w:rPr>
        <w:t xml:space="preserve"> = &lt;</w:t>
      </w:r>
      <w:proofErr w:type="spellStart"/>
      <w:r>
        <w:rPr>
          <w:sz w:val="20"/>
          <w:highlight w:val="darkYellow"/>
          <w:lang w:val="es-MX"/>
        </w:rPr>
        <w:t>Agenda.HorarioVisita</w:t>
      </w:r>
      <w:proofErr w:type="spellEnd"/>
      <w:r>
        <w:rPr>
          <w:sz w:val="20"/>
          <w:highlight w:val="darkYellow"/>
          <w:lang w:val="es-MX"/>
        </w:rPr>
        <w:t>&gt; donde &lt;</w:t>
      </w:r>
      <w:proofErr w:type="spellStart"/>
      <w:r>
        <w:rPr>
          <w:sz w:val="20"/>
          <w:highlight w:val="darkYellow"/>
          <w:lang w:val="es-MX"/>
        </w:rPr>
        <w:t>Agenda.DiaClave</w:t>
      </w:r>
      <w:proofErr w:type="spellEnd"/>
      <w:r>
        <w:rPr>
          <w:sz w:val="20"/>
          <w:highlight w:val="darkYellow"/>
          <w:lang w:val="es-MX"/>
        </w:rPr>
        <w:t xml:space="preserve"> = DiaClave registrado en sesión&gt; y &lt;</w:t>
      </w:r>
      <w:proofErr w:type="spellStart"/>
      <w:r>
        <w:rPr>
          <w:sz w:val="20"/>
          <w:highlight w:val="darkYellow"/>
          <w:lang w:val="es-MX"/>
        </w:rPr>
        <w:t>Agenda.RUTClave</w:t>
      </w:r>
      <w:proofErr w:type="spellEnd"/>
      <w:r>
        <w:rPr>
          <w:sz w:val="20"/>
          <w:highlight w:val="darkYellow"/>
          <w:lang w:val="es-MX"/>
        </w:rPr>
        <w:t xml:space="preserve"> = </w:t>
      </w:r>
      <w:proofErr w:type="spellStart"/>
      <w:r>
        <w:rPr>
          <w:sz w:val="20"/>
          <w:highlight w:val="darkYellow"/>
          <w:lang w:val="es-MX"/>
        </w:rPr>
        <w:t>RUTClave</w:t>
      </w:r>
      <w:proofErr w:type="spellEnd"/>
      <w:r>
        <w:rPr>
          <w:sz w:val="20"/>
          <w:highlight w:val="darkYellow"/>
          <w:lang w:val="es-MX"/>
        </w:rPr>
        <w:t xml:space="preserve"> registrado en sesión&gt; y &lt;</w:t>
      </w:r>
      <w:proofErr w:type="spellStart"/>
      <w:r>
        <w:rPr>
          <w:sz w:val="20"/>
          <w:highlight w:val="darkYellow"/>
          <w:lang w:val="es-MX"/>
        </w:rPr>
        <w:t>Agenda.ClienteClave</w:t>
      </w:r>
      <w:proofErr w:type="spellEnd"/>
      <w:r>
        <w:rPr>
          <w:sz w:val="20"/>
          <w:highlight w:val="darkYellow"/>
          <w:lang w:val="es-MX"/>
        </w:rPr>
        <w:t xml:space="preserve"> = </w:t>
      </w:r>
      <w:proofErr w:type="spellStart"/>
      <w:r>
        <w:rPr>
          <w:sz w:val="20"/>
          <w:highlight w:val="darkYellow"/>
          <w:lang w:val="es-MX"/>
        </w:rPr>
        <w:t>ClienteClave</w:t>
      </w:r>
      <w:proofErr w:type="spellEnd"/>
      <w:r>
        <w:rPr>
          <w:sz w:val="20"/>
          <w:highlight w:val="darkYellow"/>
          <w:lang w:val="es-MX"/>
        </w:rPr>
        <w:t xml:space="preserve"> registrado en sesión&gt;. Si &lt;</w:t>
      </w:r>
      <w:proofErr w:type="spellStart"/>
      <w:r>
        <w:rPr>
          <w:sz w:val="20"/>
          <w:highlight w:val="darkYellow"/>
          <w:lang w:val="es-MX"/>
        </w:rPr>
        <w:t>Agenda.HorarioVisita</w:t>
      </w:r>
      <w:proofErr w:type="spellEnd"/>
      <w:r>
        <w:rPr>
          <w:sz w:val="20"/>
          <w:highlight w:val="darkYellow"/>
          <w:lang w:val="es-MX"/>
        </w:rPr>
        <w:t xml:space="preserve"> = </w:t>
      </w:r>
      <w:proofErr w:type="spellStart"/>
      <w:r>
        <w:rPr>
          <w:sz w:val="20"/>
          <w:highlight w:val="darkYellow"/>
          <w:lang w:val="es-MX"/>
        </w:rPr>
        <w:t>Null</w:t>
      </w:r>
      <w:proofErr w:type="spellEnd"/>
      <w:r>
        <w:rPr>
          <w:sz w:val="20"/>
          <w:highlight w:val="darkYellow"/>
          <w:lang w:val="es-MX"/>
        </w:rPr>
        <w:t xml:space="preserve"> o </w:t>
      </w:r>
      <w:proofErr w:type="gramStart"/>
      <w:r>
        <w:rPr>
          <w:sz w:val="20"/>
          <w:highlight w:val="darkYellow"/>
          <w:lang w:val="es-MX"/>
        </w:rPr>
        <w:t>‘ ‘</w:t>
      </w:r>
      <w:proofErr w:type="gramEnd"/>
      <w:r>
        <w:rPr>
          <w:sz w:val="20"/>
          <w:highlight w:val="darkYellow"/>
          <w:lang w:val="es-MX"/>
        </w:rPr>
        <w:t xml:space="preserve">&gt;, asignar </w:t>
      </w:r>
      <w:proofErr w:type="spellStart"/>
      <w:r>
        <w:rPr>
          <w:sz w:val="20"/>
          <w:highlight w:val="darkYellow"/>
          <w:lang w:val="es-MX"/>
        </w:rPr>
        <w:t>Null</w:t>
      </w:r>
      <w:proofErr w:type="spellEnd"/>
      <w:r>
        <w:rPr>
          <w:sz w:val="20"/>
          <w:highlight w:val="darkYellow"/>
          <w:lang w:val="es-MX"/>
        </w:rPr>
        <w:t xml:space="preserve"> a este campo.</w:t>
      </w:r>
    </w:p>
    <w:p w:rsidR="0014072A" w:rsidRPr="009973F0" w:rsidRDefault="0014072A" w:rsidP="00552FD8">
      <w:pPr>
        <w:pStyle w:val="Prrafodelista"/>
        <w:numPr>
          <w:ilvl w:val="4"/>
          <w:numId w:val="18"/>
        </w:numPr>
        <w:ind w:left="2835" w:hanging="1395"/>
        <w:rPr>
          <w:sz w:val="20"/>
          <w:lang w:val="es-MX"/>
        </w:rPr>
      </w:pPr>
      <w:proofErr w:type="spellStart"/>
      <w:r>
        <w:rPr>
          <w:sz w:val="20"/>
          <w:lang w:val="es-MX"/>
        </w:rPr>
        <w:t>MFechaHora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56" w:anchor="RNGEN006" w:history="1">
        <w:r w:rsidRPr="00D7347D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14072A" w:rsidRPr="00A15522" w:rsidRDefault="0014072A" w:rsidP="00552FD8">
      <w:pPr>
        <w:pStyle w:val="Prrafodelista"/>
        <w:numPr>
          <w:ilvl w:val="4"/>
          <w:numId w:val="18"/>
        </w:numPr>
        <w:ind w:left="2835" w:hanging="1395"/>
        <w:rPr>
          <w:rStyle w:val="Hipervnculo"/>
          <w:color w:val="auto"/>
          <w:sz w:val="20"/>
          <w:u w:val="none"/>
          <w:lang w:val="es-MX"/>
        </w:rPr>
      </w:pPr>
      <w:proofErr w:type="spellStart"/>
      <w:r w:rsidRPr="009973F0">
        <w:rPr>
          <w:sz w:val="20"/>
          <w:lang w:val="es-MX"/>
        </w:rPr>
        <w:t>MUsuarioId</w:t>
      </w:r>
      <w:proofErr w:type="spellEnd"/>
      <w:r w:rsidRPr="009973F0">
        <w:rPr>
          <w:sz w:val="20"/>
          <w:lang w:val="es-MX"/>
        </w:rPr>
        <w:t xml:space="preserve"> de acuerdo con la regla de negocio </w:t>
      </w:r>
      <w:hyperlink r:id="rId157" w:anchor="RNGEN007" w:history="1">
        <w:r w:rsidRPr="009973F0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A15522" w:rsidRDefault="00A15522" w:rsidP="00EA681D">
      <w:pPr>
        <w:pStyle w:val="Prrafodelista"/>
        <w:numPr>
          <w:ilvl w:val="5"/>
          <w:numId w:val="18"/>
        </w:numPr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 w:rsidRPr="00171634">
        <w:rPr>
          <w:rStyle w:val="Hipervnculo"/>
          <w:b/>
          <w:color w:val="auto"/>
          <w:sz w:val="20"/>
          <w:u w:val="none"/>
          <w:lang w:val="es-MX"/>
        </w:rPr>
        <w:t>VisitaHist</w:t>
      </w:r>
      <w:proofErr w:type="spellEnd"/>
    </w:p>
    <w:p w:rsidR="00A15522" w:rsidRPr="00171634" w:rsidRDefault="00A15522" w:rsidP="00EA681D">
      <w:pPr>
        <w:pStyle w:val="Prrafodelista"/>
        <w:numPr>
          <w:ilvl w:val="6"/>
          <w:numId w:val="18"/>
        </w:numPr>
        <w:ind w:left="3544" w:hanging="1384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VisitaHistId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158" w:anchor="RNGEN009" w:history="1">
        <w:r w:rsidRPr="000318AA">
          <w:rPr>
            <w:rStyle w:val="Hipervnculo"/>
            <w:b/>
            <w:sz w:val="20"/>
            <w:lang w:val="es-MX"/>
          </w:rPr>
          <w:t>RNGEN009 Identificador Único</w:t>
        </w:r>
      </w:hyperlink>
    </w:p>
    <w:p w:rsidR="00A15522" w:rsidRPr="00171634" w:rsidRDefault="00A15522" w:rsidP="00EA681D">
      <w:pPr>
        <w:pStyle w:val="Prrafodelista"/>
        <w:numPr>
          <w:ilvl w:val="6"/>
          <w:numId w:val="18"/>
        </w:numPr>
        <w:ind w:left="3544" w:hanging="1384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VisitaClave</w:t>
      </w:r>
      <w:proofErr w:type="spellEnd"/>
    </w:p>
    <w:p w:rsidR="00A15522" w:rsidRPr="0072350B" w:rsidRDefault="00A15522" w:rsidP="00EA681D">
      <w:pPr>
        <w:pStyle w:val="Prrafodelista"/>
        <w:numPr>
          <w:ilvl w:val="6"/>
          <w:numId w:val="18"/>
        </w:numPr>
        <w:ind w:left="3544" w:hanging="1384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FechaHoraInicial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159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A15522" w:rsidRPr="00171634" w:rsidRDefault="00A15522" w:rsidP="00EA681D">
      <w:pPr>
        <w:pStyle w:val="Prrafodelista"/>
        <w:numPr>
          <w:ilvl w:val="6"/>
          <w:numId w:val="18"/>
        </w:numPr>
        <w:ind w:left="3544" w:hanging="1384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FechaHoraFinal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160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A15522" w:rsidRPr="00171634" w:rsidRDefault="00A15522" w:rsidP="00EA681D">
      <w:pPr>
        <w:pStyle w:val="Prrafodelista"/>
        <w:numPr>
          <w:ilvl w:val="6"/>
          <w:numId w:val="18"/>
        </w:numPr>
        <w:ind w:left="3544" w:hanging="1384"/>
        <w:rPr>
          <w:rStyle w:val="Hipervnculo"/>
          <w:b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Enviado </w:t>
      </w:r>
      <w:r>
        <w:rPr>
          <w:sz w:val="20"/>
          <w:lang w:val="es-MX"/>
        </w:rPr>
        <w:t xml:space="preserve">de acuerdo con la regla de negocio </w:t>
      </w:r>
      <w:hyperlink r:id="rId161" w:anchor="RNGEN041" w:history="1">
        <w:r w:rsidRPr="00461539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A15522" w:rsidRPr="00171634" w:rsidRDefault="00A15522" w:rsidP="00EA681D">
      <w:pPr>
        <w:pStyle w:val="Prrafodelista"/>
        <w:numPr>
          <w:ilvl w:val="6"/>
          <w:numId w:val="18"/>
        </w:numPr>
        <w:ind w:left="3544" w:hanging="1384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MFechaHora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162" w:anchor="RNGEN006" w:history="1">
        <w:r w:rsidRPr="00D7347D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A15522" w:rsidRDefault="00A15522" w:rsidP="00EA681D">
      <w:pPr>
        <w:pStyle w:val="Prrafodelista"/>
        <w:numPr>
          <w:ilvl w:val="6"/>
          <w:numId w:val="18"/>
        </w:numPr>
        <w:ind w:left="3544" w:hanging="1384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MUsuarioId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163" w:anchor="RNGEN007" w:history="1">
        <w:r w:rsidRPr="00D7347D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14072A" w:rsidRDefault="005B21F7" w:rsidP="0014072A">
      <w:pPr>
        <w:pStyle w:val="Prrafodelista"/>
        <w:numPr>
          <w:ilvl w:val="2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r w:rsidR="0014072A" w:rsidRPr="006A4BB1">
        <w:rPr>
          <w:sz w:val="20"/>
          <w:lang w:val="es-MX"/>
        </w:rPr>
        <w:t>no existen visitas relacionadas al cliente&gt;</w:t>
      </w:r>
      <w:r w:rsidR="00A55444">
        <w:rPr>
          <w:sz w:val="20"/>
          <w:lang w:val="es-MX"/>
        </w:rPr>
        <w:t xml:space="preserve"> o Si &lt; </w:t>
      </w:r>
      <w:proofErr w:type="spellStart"/>
      <w:r w:rsidR="00A55444">
        <w:rPr>
          <w:sz w:val="20"/>
          <w:lang w:val="es-MX"/>
        </w:rPr>
        <w:t>NuevaVisita</w:t>
      </w:r>
      <w:proofErr w:type="spellEnd"/>
      <w:r w:rsidR="00A55444">
        <w:rPr>
          <w:sz w:val="20"/>
          <w:lang w:val="es-MX"/>
        </w:rPr>
        <w:t xml:space="preserve"> = Verdadero&gt;</w:t>
      </w:r>
    </w:p>
    <w:p w:rsidR="00216C9E" w:rsidRPr="002B15D3" w:rsidRDefault="00216C9E" w:rsidP="005B21F7">
      <w:pPr>
        <w:pStyle w:val="Prrafodelista"/>
        <w:numPr>
          <w:ilvl w:val="3"/>
          <w:numId w:val="18"/>
        </w:numPr>
        <w:ind w:left="1985" w:hanging="763"/>
        <w:rPr>
          <w:sz w:val="20"/>
          <w:lang w:val="es-MX"/>
        </w:rPr>
      </w:pPr>
      <w:r w:rsidRPr="002B15D3">
        <w:rPr>
          <w:sz w:val="20"/>
          <w:highlight w:val="darkGreen"/>
          <w:lang w:eastAsia="en-US"/>
        </w:rPr>
        <w:t>Si &lt;existe una configuración de parámetros que indique que se tiene activo el Aseguramiento de Activos (</w:t>
      </w:r>
      <w:proofErr w:type="spellStart"/>
      <w:r w:rsidRPr="002B15D3">
        <w:rPr>
          <w:sz w:val="20"/>
          <w:highlight w:val="darkGreen"/>
          <w:lang w:eastAsia="en-US"/>
        </w:rPr>
        <w:t>AsegurarActivos</w:t>
      </w:r>
      <w:proofErr w:type="spellEnd"/>
      <w:r w:rsidRPr="002B15D3">
        <w:rPr>
          <w:sz w:val="20"/>
          <w:highlight w:val="darkGreen"/>
          <w:lang w:eastAsia="en-US"/>
        </w:rPr>
        <w:t xml:space="preserve"> = Verdadero) </w:t>
      </w:r>
      <w:r w:rsidRPr="002B15D3">
        <w:rPr>
          <w:sz w:val="20"/>
          <w:highlight w:val="darkGreen"/>
        </w:rPr>
        <w:t>de acuerdo con la información registrada en sesión</w:t>
      </w:r>
      <w:r w:rsidRPr="002B15D3">
        <w:rPr>
          <w:sz w:val="20"/>
          <w:highlight w:val="darkGreen"/>
          <w:lang w:eastAsia="en-US"/>
        </w:rPr>
        <w:t>&gt;</w:t>
      </w:r>
    </w:p>
    <w:p w:rsidR="00216C9E" w:rsidRPr="006971EA" w:rsidRDefault="00216C9E" w:rsidP="005B21F7">
      <w:pPr>
        <w:pStyle w:val="Prrafodelista"/>
        <w:numPr>
          <w:ilvl w:val="4"/>
          <w:numId w:val="18"/>
        </w:numPr>
        <w:ind w:left="2977" w:hanging="992"/>
        <w:rPr>
          <w:sz w:val="20"/>
          <w:highlight w:val="darkGreen"/>
          <w:lang w:val="es-MX"/>
        </w:rPr>
      </w:pPr>
      <w:r w:rsidRPr="006971EA">
        <w:rPr>
          <w:sz w:val="20"/>
          <w:highlight w:val="darkGreen"/>
          <w:lang w:val="es-MX"/>
        </w:rPr>
        <w:t xml:space="preserve">El caso de uso incluye la funcionalidad del caso de uso </w:t>
      </w:r>
      <w:hyperlink r:id="rId164" w:history="1">
        <w:r w:rsidRPr="00216C9E">
          <w:rPr>
            <w:rStyle w:val="Hipervnculo"/>
            <w:b/>
            <w:sz w:val="20"/>
            <w:highlight w:val="darkGreen"/>
            <w:lang w:val="es-MX"/>
          </w:rPr>
          <w:t>Registrar Aseguramiento de Activos – CUROLMOV107</w:t>
        </w:r>
      </w:hyperlink>
    </w:p>
    <w:p w:rsidR="00216C9E" w:rsidRPr="006971EA" w:rsidRDefault="00216C9E" w:rsidP="005B21F7">
      <w:pPr>
        <w:pStyle w:val="Prrafodelista"/>
        <w:numPr>
          <w:ilvl w:val="5"/>
          <w:numId w:val="18"/>
        </w:numPr>
        <w:ind w:left="4111" w:hanging="1134"/>
        <w:rPr>
          <w:rStyle w:val="Hipervnculo"/>
          <w:color w:val="auto"/>
          <w:sz w:val="20"/>
          <w:highlight w:val="darkGreen"/>
          <w:u w:val="none"/>
          <w:lang w:val="es-MX"/>
        </w:rPr>
      </w:pPr>
      <w:r w:rsidRPr="006971EA">
        <w:rPr>
          <w:rStyle w:val="Hipervnculo"/>
          <w:color w:val="auto"/>
          <w:sz w:val="20"/>
          <w:highlight w:val="darkGreen"/>
          <w:u w:val="none"/>
          <w:lang w:val="es-MX"/>
        </w:rPr>
        <w:t>El sistema envía como parámetro la siguiente información:</w:t>
      </w:r>
    </w:p>
    <w:p w:rsidR="00216C9E" w:rsidRPr="006971EA" w:rsidRDefault="00216C9E" w:rsidP="005B21F7">
      <w:pPr>
        <w:pStyle w:val="Prrafodelista"/>
        <w:numPr>
          <w:ilvl w:val="6"/>
          <w:numId w:val="18"/>
        </w:numPr>
        <w:ind w:left="5387" w:hanging="1276"/>
        <w:rPr>
          <w:rStyle w:val="Hipervnculo"/>
          <w:color w:val="auto"/>
          <w:sz w:val="20"/>
          <w:highlight w:val="darkGreen"/>
          <w:u w:val="none"/>
          <w:lang w:val="es-MX"/>
        </w:rPr>
      </w:pPr>
      <w:proofErr w:type="spellStart"/>
      <w:r w:rsidRPr="006971EA">
        <w:rPr>
          <w:rStyle w:val="Hipervnculo"/>
          <w:color w:val="auto"/>
          <w:sz w:val="20"/>
          <w:highlight w:val="darkGreen"/>
          <w:u w:val="none"/>
          <w:lang w:val="es-MX"/>
        </w:rPr>
        <w:t>ClienteClave</w:t>
      </w:r>
      <w:proofErr w:type="spellEnd"/>
      <w:r w:rsidRPr="006971EA">
        <w:rPr>
          <w:rStyle w:val="Hipervnculo"/>
          <w:color w:val="auto"/>
          <w:sz w:val="20"/>
          <w:highlight w:val="darkGreen"/>
          <w:u w:val="none"/>
          <w:lang w:val="es-MX"/>
        </w:rPr>
        <w:t xml:space="preserve"> = </w:t>
      </w:r>
      <w:proofErr w:type="spellStart"/>
      <w:r w:rsidRPr="006971EA">
        <w:rPr>
          <w:rStyle w:val="Hipervnculo"/>
          <w:color w:val="auto"/>
          <w:sz w:val="20"/>
          <w:highlight w:val="darkGreen"/>
          <w:u w:val="none"/>
          <w:lang w:val="es-MX"/>
        </w:rPr>
        <w:t>ClienteClave</w:t>
      </w:r>
      <w:proofErr w:type="spellEnd"/>
      <w:r w:rsidRPr="006971EA">
        <w:rPr>
          <w:rStyle w:val="Hipervnculo"/>
          <w:color w:val="auto"/>
          <w:sz w:val="20"/>
          <w:highlight w:val="darkGreen"/>
          <w:u w:val="none"/>
          <w:lang w:val="es-MX"/>
        </w:rPr>
        <w:t xml:space="preserve"> registrado en sesión</w:t>
      </w:r>
    </w:p>
    <w:p w:rsidR="00216C9E" w:rsidRPr="006971EA" w:rsidRDefault="00216C9E" w:rsidP="005B21F7">
      <w:pPr>
        <w:pStyle w:val="Prrafodelista"/>
        <w:numPr>
          <w:ilvl w:val="6"/>
          <w:numId w:val="18"/>
        </w:numPr>
        <w:ind w:left="5387" w:hanging="1276"/>
        <w:rPr>
          <w:rStyle w:val="Hipervnculo"/>
          <w:color w:val="auto"/>
          <w:sz w:val="20"/>
          <w:highlight w:val="darkGreen"/>
          <w:u w:val="none"/>
          <w:lang w:val="es-MX"/>
        </w:rPr>
      </w:pPr>
      <w:proofErr w:type="spellStart"/>
      <w:r w:rsidRPr="006971EA">
        <w:rPr>
          <w:rStyle w:val="Hipervnculo"/>
          <w:color w:val="auto"/>
          <w:sz w:val="20"/>
          <w:highlight w:val="darkGreen"/>
          <w:u w:val="none"/>
          <w:lang w:val="es-MX"/>
        </w:rPr>
        <w:t>VisitaClave</w:t>
      </w:r>
      <w:proofErr w:type="spellEnd"/>
      <w:r w:rsidRPr="006971EA">
        <w:rPr>
          <w:rStyle w:val="Hipervnculo"/>
          <w:color w:val="auto"/>
          <w:sz w:val="20"/>
          <w:highlight w:val="darkGreen"/>
          <w:u w:val="none"/>
          <w:lang w:val="es-MX"/>
        </w:rPr>
        <w:t xml:space="preserve"> = </w:t>
      </w:r>
      <w:proofErr w:type="spellStart"/>
      <w:r w:rsidRPr="006971EA">
        <w:rPr>
          <w:rStyle w:val="Hipervnculo"/>
          <w:color w:val="auto"/>
          <w:sz w:val="20"/>
          <w:highlight w:val="darkGreen"/>
          <w:u w:val="none"/>
          <w:lang w:val="es-MX"/>
        </w:rPr>
        <w:t>VisitaClave</w:t>
      </w:r>
      <w:proofErr w:type="spellEnd"/>
      <w:r w:rsidRPr="006971EA">
        <w:rPr>
          <w:rStyle w:val="Hipervnculo"/>
          <w:color w:val="auto"/>
          <w:sz w:val="20"/>
          <w:highlight w:val="darkGreen"/>
          <w:u w:val="none"/>
          <w:lang w:val="es-MX"/>
        </w:rPr>
        <w:t xml:space="preserve"> registrada en sesión (recién generada)</w:t>
      </w:r>
    </w:p>
    <w:p w:rsidR="00216C9E" w:rsidRPr="006616AD" w:rsidRDefault="00216C9E" w:rsidP="005B21F7">
      <w:pPr>
        <w:pStyle w:val="Prrafodelista"/>
        <w:numPr>
          <w:ilvl w:val="5"/>
          <w:numId w:val="18"/>
        </w:numPr>
        <w:ind w:left="4111" w:hanging="1134"/>
        <w:rPr>
          <w:rStyle w:val="Hipervnculo"/>
          <w:color w:val="auto"/>
          <w:sz w:val="20"/>
          <w:highlight w:val="darkGreen"/>
          <w:u w:val="none"/>
          <w:lang w:val="es-MX"/>
        </w:rPr>
      </w:pPr>
      <w:r w:rsidRPr="006616AD">
        <w:rPr>
          <w:rStyle w:val="Hipervnculo"/>
          <w:color w:val="auto"/>
          <w:sz w:val="20"/>
          <w:highlight w:val="darkGreen"/>
          <w:u w:val="none"/>
          <w:lang w:val="es-MX"/>
        </w:rPr>
        <w:t>El sistema recibe como parámetro la siguiente información:</w:t>
      </w:r>
    </w:p>
    <w:p w:rsidR="00216C9E" w:rsidRPr="006616AD" w:rsidRDefault="00216C9E" w:rsidP="005B21F7">
      <w:pPr>
        <w:pStyle w:val="Prrafodelista"/>
        <w:numPr>
          <w:ilvl w:val="6"/>
          <w:numId w:val="18"/>
        </w:numPr>
        <w:ind w:left="5387" w:hanging="1276"/>
        <w:rPr>
          <w:rStyle w:val="Hipervnculo"/>
          <w:color w:val="auto"/>
          <w:sz w:val="20"/>
          <w:highlight w:val="darkGreen"/>
          <w:u w:val="none"/>
          <w:lang w:val="es-MX"/>
        </w:rPr>
      </w:pPr>
      <w:proofErr w:type="spellStart"/>
      <w:r w:rsidRPr="006616AD">
        <w:rPr>
          <w:rStyle w:val="Hipervnculo"/>
          <w:color w:val="auto"/>
          <w:sz w:val="20"/>
          <w:highlight w:val="darkGreen"/>
          <w:u w:val="none"/>
          <w:lang w:val="es-MX"/>
        </w:rPr>
        <w:t>AseguramientoActivos</w:t>
      </w:r>
      <w:proofErr w:type="spellEnd"/>
      <w:r w:rsidRPr="006616AD">
        <w:rPr>
          <w:rStyle w:val="Hipervnculo"/>
          <w:color w:val="auto"/>
          <w:sz w:val="20"/>
          <w:highlight w:val="darkGreen"/>
          <w:u w:val="none"/>
          <w:lang w:val="es-MX"/>
        </w:rPr>
        <w:t xml:space="preserve"> = (Verdadero/Falso)</w:t>
      </w:r>
    </w:p>
    <w:p w:rsidR="00216C9E" w:rsidRPr="006616AD" w:rsidRDefault="00216C9E" w:rsidP="005B21F7">
      <w:pPr>
        <w:pStyle w:val="Prrafodelista"/>
        <w:numPr>
          <w:ilvl w:val="4"/>
          <w:numId w:val="18"/>
        </w:numPr>
        <w:ind w:left="2977" w:hanging="992"/>
        <w:rPr>
          <w:sz w:val="20"/>
          <w:highlight w:val="darkGreen"/>
          <w:lang w:val="es-MX"/>
        </w:rPr>
      </w:pPr>
      <w:r w:rsidRPr="006616AD">
        <w:rPr>
          <w:sz w:val="20"/>
          <w:szCs w:val="20"/>
          <w:highlight w:val="darkGreen"/>
          <w:lang w:val="es-MX"/>
        </w:rPr>
        <w:t>Si &lt;el aseguramiento de activos NO fue exitoso (</w:t>
      </w:r>
      <w:proofErr w:type="spellStart"/>
      <w:r w:rsidRPr="006616AD">
        <w:rPr>
          <w:sz w:val="20"/>
          <w:szCs w:val="20"/>
          <w:highlight w:val="darkGreen"/>
          <w:lang w:val="es-MX"/>
        </w:rPr>
        <w:t>AseguramientoActivos</w:t>
      </w:r>
      <w:proofErr w:type="spellEnd"/>
      <w:r w:rsidRPr="006616AD">
        <w:rPr>
          <w:sz w:val="20"/>
          <w:szCs w:val="20"/>
          <w:highlight w:val="darkGreen"/>
          <w:lang w:val="es-MX"/>
        </w:rPr>
        <w:t xml:space="preserve"> = Falso) de acuerdo a la información recibida como parámetro&gt;</w:t>
      </w:r>
    </w:p>
    <w:p w:rsidR="00216C9E" w:rsidRDefault="00216C9E" w:rsidP="005B21F7">
      <w:pPr>
        <w:pStyle w:val="Prrafodelista"/>
        <w:numPr>
          <w:ilvl w:val="5"/>
          <w:numId w:val="18"/>
        </w:numPr>
        <w:ind w:left="4111" w:hanging="1134"/>
        <w:rPr>
          <w:rStyle w:val="Hipervnculo"/>
          <w:color w:val="auto"/>
          <w:sz w:val="20"/>
          <w:highlight w:val="darkGreen"/>
          <w:u w:val="none"/>
          <w:lang w:val="es-MX"/>
        </w:rPr>
      </w:pPr>
      <w:r w:rsidRPr="006616AD">
        <w:rPr>
          <w:rStyle w:val="Hipervnculo"/>
          <w:color w:val="auto"/>
          <w:sz w:val="20"/>
          <w:highlight w:val="darkGreen"/>
          <w:u w:val="none"/>
          <w:lang w:val="es-MX"/>
        </w:rPr>
        <w:t xml:space="preserve">El sistema continúa en el </w:t>
      </w:r>
      <w:hyperlink w:anchor="FIN" w:history="1">
        <w:r w:rsidRPr="006616AD">
          <w:rPr>
            <w:rStyle w:val="Hipervnculo"/>
            <w:b/>
            <w:sz w:val="20"/>
            <w:highlight w:val="darkGreen"/>
            <w:lang w:val="es-MX"/>
          </w:rPr>
          <w:t>paso 10</w:t>
        </w:r>
      </w:hyperlink>
      <w:r w:rsidRPr="006616AD">
        <w:rPr>
          <w:rStyle w:val="Hipervnculo"/>
          <w:color w:val="auto"/>
          <w:sz w:val="20"/>
          <w:highlight w:val="darkGreen"/>
          <w:u w:val="none"/>
          <w:lang w:val="es-MX"/>
        </w:rPr>
        <w:t xml:space="preserve"> del flujo básico</w:t>
      </w:r>
    </w:p>
    <w:p w:rsidR="00216C9E" w:rsidRPr="006616AD" w:rsidRDefault="00216C9E" w:rsidP="005B21F7">
      <w:pPr>
        <w:pStyle w:val="Prrafodelista"/>
        <w:numPr>
          <w:ilvl w:val="4"/>
          <w:numId w:val="18"/>
        </w:numPr>
        <w:ind w:left="2977" w:hanging="992"/>
        <w:rPr>
          <w:sz w:val="20"/>
          <w:highlight w:val="darkGreen"/>
          <w:lang w:val="es-MX"/>
        </w:rPr>
      </w:pPr>
      <w:r w:rsidRPr="006616AD">
        <w:rPr>
          <w:sz w:val="20"/>
          <w:szCs w:val="20"/>
          <w:highlight w:val="darkGreen"/>
          <w:lang w:val="es-MX"/>
        </w:rPr>
        <w:t xml:space="preserve">Si &lt;el aseguramiento de activos </w:t>
      </w:r>
      <w:r>
        <w:rPr>
          <w:sz w:val="20"/>
          <w:szCs w:val="20"/>
          <w:highlight w:val="darkGreen"/>
          <w:lang w:val="es-MX"/>
        </w:rPr>
        <w:t>SI</w:t>
      </w:r>
      <w:r w:rsidRPr="006616AD">
        <w:rPr>
          <w:sz w:val="20"/>
          <w:szCs w:val="20"/>
          <w:highlight w:val="darkGreen"/>
          <w:lang w:val="es-MX"/>
        </w:rPr>
        <w:t xml:space="preserve"> fue exitoso (</w:t>
      </w:r>
      <w:proofErr w:type="spellStart"/>
      <w:r w:rsidRPr="006616AD">
        <w:rPr>
          <w:sz w:val="20"/>
          <w:szCs w:val="20"/>
          <w:highlight w:val="darkGreen"/>
          <w:lang w:val="es-MX"/>
        </w:rPr>
        <w:t>AseguramientoActivos</w:t>
      </w:r>
      <w:proofErr w:type="spellEnd"/>
      <w:r w:rsidRPr="006616AD">
        <w:rPr>
          <w:sz w:val="20"/>
          <w:szCs w:val="20"/>
          <w:highlight w:val="darkGreen"/>
          <w:lang w:val="es-MX"/>
        </w:rPr>
        <w:t xml:space="preserve"> = </w:t>
      </w:r>
      <w:r>
        <w:rPr>
          <w:sz w:val="20"/>
          <w:szCs w:val="20"/>
          <w:highlight w:val="darkGreen"/>
          <w:lang w:val="es-MX"/>
        </w:rPr>
        <w:t>Verdadero</w:t>
      </w:r>
      <w:r w:rsidRPr="006616AD">
        <w:rPr>
          <w:sz w:val="20"/>
          <w:szCs w:val="20"/>
          <w:highlight w:val="darkGreen"/>
          <w:lang w:val="es-MX"/>
        </w:rPr>
        <w:t>) de acuerdo a la información recibida como parámetro&gt;</w:t>
      </w:r>
    </w:p>
    <w:p w:rsidR="00216C9E" w:rsidRPr="00216C9E" w:rsidRDefault="00216C9E" w:rsidP="005B21F7">
      <w:pPr>
        <w:pStyle w:val="Prrafodelista"/>
        <w:numPr>
          <w:ilvl w:val="5"/>
          <w:numId w:val="18"/>
        </w:numPr>
        <w:ind w:left="4111" w:hanging="1134"/>
        <w:rPr>
          <w:sz w:val="20"/>
          <w:highlight w:val="darkGreen"/>
          <w:lang w:val="es-MX"/>
        </w:rPr>
      </w:pPr>
      <w:r w:rsidRPr="006616AD">
        <w:rPr>
          <w:rStyle w:val="Hipervnculo"/>
          <w:color w:val="auto"/>
          <w:sz w:val="20"/>
          <w:highlight w:val="darkGreen"/>
          <w:u w:val="none"/>
          <w:lang w:val="es-MX"/>
        </w:rPr>
        <w:t xml:space="preserve">El sistema continúa en el </w:t>
      </w:r>
      <w:r w:rsidRPr="00216C9E">
        <w:rPr>
          <w:rStyle w:val="Hipervnculo"/>
          <w:color w:val="auto"/>
          <w:sz w:val="20"/>
          <w:highlight w:val="darkGreen"/>
          <w:u w:val="none"/>
          <w:lang w:val="es-MX"/>
        </w:rPr>
        <w:t>siguiente paso</w:t>
      </w:r>
      <w:r>
        <w:rPr>
          <w:rStyle w:val="Hipervnculo"/>
          <w:b/>
          <w:color w:val="auto"/>
          <w:sz w:val="20"/>
          <w:highlight w:val="darkGreen"/>
          <w:u w:val="none"/>
          <w:lang w:val="es-MX"/>
        </w:rPr>
        <w:t xml:space="preserve"> </w:t>
      </w:r>
      <w:r w:rsidRPr="006616AD">
        <w:rPr>
          <w:rStyle w:val="Hipervnculo"/>
          <w:color w:val="auto"/>
          <w:sz w:val="20"/>
          <w:highlight w:val="darkGreen"/>
          <w:u w:val="none"/>
          <w:lang w:val="es-MX"/>
        </w:rPr>
        <w:t xml:space="preserve">del flujo </w:t>
      </w:r>
      <w:r>
        <w:rPr>
          <w:rStyle w:val="Hipervnculo"/>
          <w:color w:val="auto"/>
          <w:sz w:val="20"/>
          <w:highlight w:val="darkGreen"/>
          <w:u w:val="none"/>
          <w:lang w:val="es-MX"/>
        </w:rPr>
        <w:t>actual</w:t>
      </w:r>
    </w:p>
    <w:p w:rsidR="0014072A" w:rsidRPr="003F59AA" w:rsidRDefault="0014072A" w:rsidP="005B21F7">
      <w:pPr>
        <w:pStyle w:val="Prrafodelista"/>
        <w:numPr>
          <w:ilvl w:val="3"/>
          <w:numId w:val="18"/>
        </w:numPr>
        <w:ind w:left="1985" w:hanging="763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extiende su funcionalidad con el caso de uso </w:t>
      </w:r>
      <w:hyperlink r:id="rId165" w:history="1">
        <w:r w:rsidRPr="00572FA6">
          <w:rPr>
            <w:rStyle w:val="Hipervnculo"/>
            <w:b/>
            <w:sz w:val="20"/>
            <w:lang w:val="es-MX"/>
          </w:rPr>
          <w:t>Seleccionar Actividades para la Visita – CUROLMOV11</w:t>
        </w:r>
      </w:hyperlink>
    </w:p>
    <w:p w:rsidR="007B654B" w:rsidRDefault="007B654B" w:rsidP="007B654B">
      <w:pPr>
        <w:pStyle w:val="Prrafodelista"/>
        <w:numPr>
          <w:ilvl w:val="4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envía como parámetro la siguiente información:</w:t>
      </w:r>
    </w:p>
    <w:p w:rsidR="007B654B" w:rsidRPr="00FA634D" w:rsidRDefault="007B654B" w:rsidP="007B654B">
      <w:pPr>
        <w:pStyle w:val="Prrafodelista"/>
        <w:numPr>
          <w:ilvl w:val="5"/>
          <w:numId w:val="18"/>
        </w:numPr>
        <w:ind w:left="2835" w:hanging="1035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ContinuarVisita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de acuerdo con la regla de negocio </w:t>
      </w:r>
      <w:hyperlink r:id="rId166" w:anchor="RNGEN058" w:history="1">
        <w:r w:rsidRPr="007B654B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FA634D" w:rsidRDefault="00FA634D" w:rsidP="00FA634D">
      <w:pPr>
        <w:pStyle w:val="Prrafodelista"/>
        <w:numPr>
          <w:ilvl w:val="5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VisitaClave</w:t>
      </w:r>
      <w:proofErr w:type="spellEnd"/>
    </w:p>
    <w:p w:rsidR="00FA634D" w:rsidRPr="00FA634D" w:rsidRDefault="00FA634D" w:rsidP="00FA634D">
      <w:pPr>
        <w:pStyle w:val="Prrafodelista"/>
        <w:numPr>
          <w:ilvl w:val="5"/>
          <w:numId w:val="18"/>
        </w:numPr>
        <w:rPr>
          <w:sz w:val="20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VisitaHistId</w:t>
      </w:r>
      <w:proofErr w:type="spellEnd"/>
    </w:p>
    <w:p w:rsidR="0014072A" w:rsidRDefault="0014072A" w:rsidP="0014072A">
      <w:pPr>
        <w:pStyle w:val="Prrafodelista"/>
        <w:numPr>
          <w:ilvl w:val="2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&lt;existe por lo menos una visita relacionada al cliente&gt;</w:t>
      </w:r>
    </w:p>
    <w:p w:rsidR="0014072A" w:rsidRPr="0014072A" w:rsidRDefault="0014072A" w:rsidP="0014072A">
      <w:pPr>
        <w:pStyle w:val="Prrafodelista"/>
        <w:numPr>
          <w:ilvl w:val="3"/>
          <w:numId w:val="18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 xml:space="preserve">El sistema extiende su funcionalidad con el caso de uso </w:t>
      </w:r>
      <w:hyperlink r:id="rId167" w:history="1">
        <w:r w:rsidRPr="00BF0E40">
          <w:rPr>
            <w:rStyle w:val="Hipervnculo"/>
            <w:b/>
            <w:sz w:val="20"/>
            <w:lang w:val="es-MX"/>
          </w:rPr>
          <w:t>Mantenimiento de Visitas en la Terminal – CUROLMOV12</w:t>
        </w:r>
      </w:hyperlink>
    </w:p>
    <w:p w:rsidR="0043221E" w:rsidRPr="0043221E" w:rsidRDefault="0043221E" w:rsidP="00FD7E1F">
      <w:pPr>
        <w:pStyle w:val="Prrafodelista"/>
        <w:numPr>
          <w:ilvl w:val="0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TipoAseguramiento</w:t>
      </w:r>
      <w:proofErr w:type="spellEnd"/>
      <w:r>
        <w:rPr>
          <w:sz w:val="20"/>
          <w:lang w:val="es-MX"/>
        </w:rPr>
        <w:t xml:space="preserve"> = </w:t>
      </w:r>
      <w:r>
        <w:rPr>
          <w:b/>
          <w:sz w:val="20"/>
          <w:lang w:val="es-MX"/>
        </w:rPr>
        <w:t>Ambos</w:t>
      </w:r>
      <w:r w:rsidR="00FD7E1F">
        <w:rPr>
          <w:b/>
          <w:sz w:val="20"/>
          <w:lang w:val="es-MX"/>
        </w:rPr>
        <w:t xml:space="preserve"> </w:t>
      </w:r>
      <w:r w:rsidR="00FD7E1F" w:rsidRPr="0031035C">
        <w:rPr>
          <w:sz w:val="20"/>
          <w:highlight w:val="green"/>
          <w:lang w:val="es-MX"/>
        </w:rPr>
        <w:t>o</w:t>
      </w:r>
      <w:r w:rsidR="00FD7E1F" w:rsidRPr="0031035C">
        <w:rPr>
          <w:b/>
          <w:sz w:val="20"/>
          <w:highlight w:val="green"/>
          <w:lang w:val="es-MX"/>
        </w:rPr>
        <w:t xml:space="preserve"> Código de Barras Inicio y Fin, GPS</w:t>
      </w:r>
      <w:r w:rsidR="00FD7E1F">
        <w:rPr>
          <w:b/>
          <w:sz w:val="20"/>
          <w:lang w:val="es-MX"/>
        </w:rPr>
        <w:t xml:space="preserve"> </w:t>
      </w:r>
      <w:r w:rsidR="00FD7E1F">
        <w:rPr>
          <w:sz w:val="20"/>
          <w:highlight w:val="lightGray"/>
          <w:lang w:val="es-MX"/>
        </w:rPr>
        <w:t>(</w:t>
      </w:r>
      <w:proofErr w:type="spellStart"/>
      <w:r w:rsidR="00FD7E1F">
        <w:rPr>
          <w:sz w:val="20"/>
          <w:highlight w:val="lightGray"/>
          <w:lang w:val="es-MX"/>
        </w:rPr>
        <w:t>TipoAseguramiento</w:t>
      </w:r>
      <w:proofErr w:type="spellEnd"/>
      <w:r w:rsidR="00FD7E1F">
        <w:rPr>
          <w:sz w:val="20"/>
          <w:highlight w:val="lightGray"/>
          <w:lang w:val="es-MX"/>
        </w:rPr>
        <w:t xml:space="preserve"> = 3 ó 5)</w:t>
      </w:r>
      <w:r>
        <w:rPr>
          <w:sz w:val="20"/>
          <w:lang w:val="es-MX"/>
        </w:rPr>
        <w:t>&gt;</w:t>
      </w:r>
    </w:p>
    <w:p w:rsidR="00BE746B" w:rsidRDefault="00BE746B" w:rsidP="00BE746B">
      <w:pPr>
        <w:pStyle w:val="Prrafodelista"/>
        <w:numPr>
          <w:ilvl w:val="1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LecturaCodigo</w:t>
      </w:r>
      <w:proofErr w:type="spellEnd"/>
      <w:r>
        <w:rPr>
          <w:sz w:val="20"/>
          <w:lang w:val="es-MX"/>
        </w:rPr>
        <w:t xml:space="preserve"> = Falso&gt;</w:t>
      </w:r>
    </w:p>
    <w:p w:rsidR="00BE746B" w:rsidRPr="00FE621D" w:rsidRDefault="00BE746B" w:rsidP="00BE746B">
      <w:pPr>
        <w:pStyle w:val="Prrafodelista"/>
        <w:numPr>
          <w:ilvl w:val="2"/>
          <w:numId w:val="18"/>
        </w:numPr>
        <w:rPr>
          <w:sz w:val="20"/>
          <w:lang w:val="es-MX"/>
        </w:rPr>
      </w:pPr>
      <w:r w:rsidRPr="00FE621D">
        <w:rPr>
          <w:sz w:val="20"/>
          <w:lang w:val="es-MX"/>
        </w:rPr>
        <w:t xml:space="preserve">El sistema valida el tipo de contraseña de acuerdo con la validación </w:t>
      </w:r>
      <w:hyperlink w:anchor="VA01" w:history="1">
        <w:r w:rsidRPr="00FE621D">
          <w:rPr>
            <w:rStyle w:val="Hipervnculo"/>
            <w:b/>
            <w:sz w:val="20"/>
            <w:lang w:val="es-MX"/>
          </w:rPr>
          <w:t>VA01 Validar Tipo de Contraseña</w:t>
        </w:r>
      </w:hyperlink>
    </w:p>
    <w:p w:rsidR="00D17842" w:rsidRDefault="00BE746B" w:rsidP="00D17842">
      <w:pPr>
        <w:pStyle w:val="Prrafodelista"/>
        <w:numPr>
          <w:ilvl w:val="1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LecturaCodigo</w:t>
      </w:r>
      <w:proofErr w:type="spellEnd"/>
      <w:r>
        <w:rPr>
          <w:sz w:val="20"/>
          <w:lang w:val="es-MX"/>
        </w:rPr>
        <w:t xml:space="preserve"> = Verdadero&gt;</w:t>
      </w:r>
    </w:p>
    <w:p w:rsidR="00C01C35" w:rsidRPr="00264BA0" w:rsidRDefault="00C01C35" w:rsidP="00C01C35">
      <w:pPr>
        <w:pStyle w:val="Prrafodelista"/>
        <w:numPr>
          <w:ilvl w:val="1"/>
          <w:numId w:val="18"/>
        </w:numPr>
        <w:rPr>
          <w:sz w:val="20"/>
          <w:lang w:val="es-MX"/>
        </w:rPr>
      </w:pPr>
      <w:bookmarkStart w:id="42" w:name="Paso_4_3"/>
      <w:bookmarkEnd w:id="42"/>
      <w:r w:rsidRPr="00264BA0">
        <w:rPr>
          <w:sz w:val="20"/>
          <w:lang w:val="es-MX"/>
        </w:rPr>
        <w:t>Si &lt;el equipo tiene GPS o  si GPS de Vendedor Activo&gt;</w:t>
      </w:r>
    </w:p>
    <w:p w:rsidR="00C01C35" w:rsidRPr="00264BA0" w:rsidRDefault="00C01C35" w:rsidP="00C01C35">
      <w:pPr>
        <w:pStyle w:val="Prrafodelista"/>
        <w:numPr>
          <w:ilvl w:val="2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>Si</w:t>
      </w:r>
      <w:r w:rsidR="000236A8">
        <w:rPr>
          <w:sz w:val="20"/>
          <w:lang w:val="es-MX"/>
        </w:rPr>
        <w:t xml:space="preserve"> </w:t>
      </w:r>
      <w:r w:rsidRPr="00264BA0">
        <w:rPr>
          <w:sz w:val="20"/>
          <w:lang w:val="es-MX"/>
        </w:rPr>
        <w:t xml:space="preserve">&lt;no existen visitas relacionadas al cliente&gt; o Si &lt; </w:t>
      </w:r>
      <w:proofErr w:type="spellStart"/>
      <w:r w:rsidRPr="00264BA0">
        <w:rPr>
          <w:sz w:val="20"/>
          <w:lang w:val="es-MX"/>
        </w:rPr>
        <w:t>NuevaVisita</w:t>
      </w:r>
      <w:proofErr w:type="spellEnd"/>
      <w:r w:rsidRPr="00264BA0">
        <w:rPr>
          <w:sz w:val="20"/>
          <w:lang w:val="es-MX"/>
        </w:rPr>
        <w:t xml:space="preserve"> = Verdadero&gt;</w:t>
      </w:r>
    </w:p>
    <w:p w:rsidR="00C01C35" w:rsidRPr="00F46E7A" w:rsidRDefault="00C01C35" w:rsidP="00C01C35">
      <w:pPr>
        <w:pStyle w:val="Prrafodelista"/>
        <w:numPr>
          <w:ilvl w:val="3"/>
          <w:numId w:val="18"/>
        </w:numPr>
        <w:rPr>
          <w:sz w:val="20"/>
          <w:highlight w:val="blue"/>
          <w:lang w:val="es-MX"/>
        </w:rPr>
      </w:pPr>
      <w:bookmarkStart w:id="43" w:name="Paso_4_3_1_1_AO01"/>
      <w:r w:rsidRPr="00F46E7A">
        <w:rPr>
          <w:sz w:val="20"/>
          <w:highlight w:val="blue"/>
          <w:lang w:val="es-MX"/>
        </w:rPr>
        <w:t>El sistema presenta el mensaje</w:t>
      </w:r>
      <w:r w:rsidRPr="00C01C35">
        <w:rPr>
          <w:sz w:val="20"/>
          <w:lang w:val="es-MX"/>
        </w:rPr>
        <w:t xml:space="preserve"> &lt;</w:t>
      </w:r>
      <w:hyperlink r:id="rId168" w:anchor="P0236" w:history="1">
        <w:r w:rsidRPr="00C01C35">
          <w:rPr>
            <w:rStyle w:val="Hipervnculo"/>
            <w:b/>
            <w:sz w:val="20"/>
            <w:lang w:val="es-MX"/>
          </w:rPr>
          <w:t>P0236 Encender GPS</w:t>
        </w:r>
      </w:hyperlink>
      <w:r w:rsidRPr="00C01C35">
        <w:rPr>
          <w:sz w:val="20"/>
          <w:lang w:val="es-MX"/>
        </w:rPr>
        <w:t>&gt;</w:t>
      </w:r>
      <w:bookmarkEnd w:id="43"/>
    </w:p>
    <w:p w:rsidR="00C01C35" w:rsidRPr="00F46E7A" w:rsidRDefault="00C01C35" w:rsidP="00C01C35">
      <w:pPr>
        <w:pStyle w:val="Prrafodelista"/>
        <w:numPr>
          <w:ilvl w:val="3"/>
          <w:numId w:val="18"/>
        </w:numPr>
        <w:rPr>
          <w:sz w:val="20"/>
          <w:highlight w:val="blue"/>
          <w:lang w:val="es-MX"/>
        </w:rPr>
      </w:pPr>
      <w:r w:rsidRPr="00F46E7A">
        <w:rPr>
          <w:sz w:val="20"/>
          <w:highlight w:val="blue"/>
          <w:lang w:val="es-MX"/>
        </w:rPr>
        <w:t>Si &lt;el usuario selecciona “Si”&gt;</w:t>
      </w:r>
    </w:p>
    <w:p w:rsidR="00C01C35" w:rsidRPr="00264BA0" w:rsidRDefault="00C01C35" w:rsidP="00C01C35">
      <w:pPr>
        <w:pStyle w:val="Prrafodelista"/>
        <w:numPr>
          <w:ilvl w:val="4"/>
          <w:numId w:val="18"/>
        </w:numPr>
        <w:rPr>
          <w:sz w:val="20"/>
          <w:highlight w:val="blue"/>
          <w:lang w:val="es-MX"/>
        </w:rPr>
      </w:pPr>
      <w:r w:rsidRPr="00264BA0">
        <w:rPr>
          <w:sz w:val="20"/>
          <w:highlight w:val="blue"/>
          <w:lang w:val="es-MX"/>
        </w:rPr>
        <w:t>El sistema invoca la configuración del sistema operativo del dispositivo</w:t>
      </w:r>
    </w:p>
    <w:p w:rsidR="00C01C35" w:rsidRPr="00264BA0" w:rsidRDefault="00C01C35" w:rsidP="00C01C35">
      <w:pPr>
        <w:pStyle w:val="Prrafodelista"/>
        <w:numPr>
          <w:ilvl w:val="5"/>
          <w:numId w:val="18"/>
        </w:numPr>
        <w:rPr>
          <w:sz w:val="20"/>
          <w:highlight w:val="blue"/>
          <w:lang w:val="es-MX"/>
        </w:rPr>
      </w:pPr>
      <w:r w:rsidRPr="00264BA0">
        <w:rPr>
          <w:sz w:val="20"/>
          <w:highlight w:val="blue"/>
          <w:lang w:val="es-MX"/>
        </w:rPr>
        <w:t xml:space="preserve">Si &lt;el usuario </w:t>
      </w:r>
      <w:r w:rsidRPr="00264BA0">
        <w:rPr>
          <w:b/>
          <w:sz w:val="20"/>
          <w:highlight w:val="blue"/>
          <w:lang w:val="es-MX"/>
        </w:rPr>
        <w:t>enciende</w:t>
      </w:r>
      <w:r w:rsidRPr="00264BA0">
        <w:rPr>
          <w:sz w:val="20"/>
          <w:highlight w:val="blue"/>
          <w:lang w:val="es-MX"/>
        </w:rPr>
        <w:t xml:space="preserve"> el GPS&gt;</w:t>
      </w:r>
    </w:p>
    <w:p w:rsidR="00C01C35" w:rsidRPr="00264BA0" w:rsidRDefault="00C01C35" w:rsidP="00C01C35">
      <w:pPr>
        <w:pStyle w:val="Prrafodelista"/>
        <w:numPr>
          <w:ilvl w:val="6"/>
          <w:numId w:val="18"/>
        </w:numPr>
        <w:rPr>
          <w:sz w:val="20"/>
          <w:lang w:val="es-MX"/>
        </w:rPr>
      </w:pPr>
      <w:bookmarkStart w:id="44" w:name="Paso_4_3_1_2_1_1_1"/>
      <w:bookmarkEnd w:id="44"/>
      <w:r w:rsidRPr="00264BA0">
        <w:rPr>
          <w:sz w:val="20"/>
          <w:lang w:val="es-MX"/>
        </w:rPr>
        <w:t>El sistema lee las coordenadas GPS</w:t>
      </w:r>
    </w:p>
    <w:p w:rsidR="00C01C35" w:rsidRPr="00264BA0" w:rsidRDefault="00C01C35" w:rsidP="00C01C35">
      <w:pPr>
        <w:pStyle w:val="Prrafodelista"/>
        <w:numPr>
          <w:ilvl w:val="7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>Durante el tiempo de lectura</w:t>
      </w:r>
    </w:p>
    <w:p w:rsidR="00C01C35" w:rsidRPr="00264BA0" w:rsidRDefault="00C01C35" w:rsidP="00C01C35">
      <w:pPr>
        <w:pStyle w:val="Prrafodelista"/>
        <w:numPr>
          <w:ilvl w:val="8"/>
          <w:numId w:val="18"/>
        </w:numPr>
        <w:ind w:left="4962" w:hanging="2082"/>
        <w:rPr>
          <w:rStyle w:val="Hipervnculo"/>
          <w:color w:val="auto"/>
          <w:sz w:val="20"/>
          <w:u w:val="none"/>
          <w:lang w:val="es-MX"/>
        </w:rPr>
      </w:pPr>
      <w:r w:rsidRPr="00264BA0">
        <w:rPr>
          <w:sz w:val="20"/>
          <w:lang w:val="es-MX"/>
        </w:rPr>
        <w:t xml:space="preserve">El sistema presenta el mensaje </w:t>
      </w:r>
      <w:hyperlink r:id="rId169" w:anchor="I0225" w:history="1">
        <w:r w:rsidRPr="00264BA0">
          <w:rPr>
            <w:rStyle w:val="Hipervnculo"/>
            <w:b/>
            <w:sz w:val="20"/>
            <w:lang w:val="es-MX"/>
          </w:rPr>
          <w:t>&lt;I0225 Ubicación GPS&gt;</w:t>
        </w:r>
      </w:hyperlink>
    </w:p>
    <w:p w:rsidR="00C01C35" w:rsidRPr="00264BA0" w:rsidRDefault="00C01C35" w:rsidP="00C01C35">
      <w:pPr>
        <w:pStyle w:val="Prrafodelista"/>
        <w:numPr>
          <w:ilvl w:val="7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>Si &lt;la lectura de los puntos GPS fue exitosa&gt;</w:t>
      </w:r>
    </w:p>
    <w:p w:rsidR="00C01C35" w:rsidRPr="00264BA0" w:rsidRDefault="00C01C35" w:rsidP="00C01C35">
      <w:pPr>
        <w:pStyle w:val="Prrafodelista"/>
        <w:numPr>
          <w:ilvl w:val="8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>El sistema registran en sesión la siguiente información:</w:t>
      </w:r>
    </w:p>
    <w:p w:rsidR="00C01C35" w:rsidRPr="00264BA0" w:rsidRDefault="00C01C35" w:rsidP="00C01C35">
      <w:pPr>
        <w:pStyle w:val="Prrafodelista"/>
        <w:numPr>
          <w:ilvl w:val="8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>Latitud</w:t>
      </w:r>
    </w:p>
    <w:p w:rsidR="00C01C35" w:rsidRPr="00264BA0" w:rsidRDefault="00C01C35" w:rsidP="00C01C35">
      <w:pPr>
        <w:pStyle w:val="Prrafodelista"/>
        <w:numPr>
          <w:ilvl w:val="8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>Longitud</w:t>
      </w:r>
    </w:p>
    <w:p w:rsidR="00C01C35" w:rsidRPr="00316E69" w:rsidRDefault="00C01C35" w:rsidP="00C01C35">
      <w:pPr>
        <w:pStyle w:val="Prrafodelista"/>
        <w:numPr>
          <w:ilvl w:val="8"/>
          <w:numId w:val="18"/>
        </w:numPr>
        <w:ind w:left="4962" w:hanging="2082"/>
        <w:rPr>
          <w:rStyle w:val="Hipervnculo"/>
          <w:color w:val="auto"/>
          <w:sz w:val="20"/>
          <w:u w:val="none"/>
          <w:lang w:val="es-MX"/>
        </w:rPr>
      </w:pPr>
      <w:proofErr w:type="spellStart"/>
      <w:r w:rsidRPr="00264BA0">
        <w:rPr>
          <w:sz w:val="20"/>
          <w:lang w:val="es-MX"/>
        </w:rPr>
        <w:t>LecturaPuntoGPS</w:t>
      </w:r>
      <w:proofErr w:type="spellEnd"/>
      <w:r w:rsidRPr="00264BA0">
        <w:rPr>
          <w:sz w:val="20"/>
          <w:lang w:val="es-MX"/>
        </w:rPr>
        <w:t xml:space="preserve"> de acuerdo con la regla de negocio </w:t>
      </w:r>
      <w:hyperlink r:id="rId170" w:anchor="RNGEN059" w:history="1">
        <w:r w:rsidRPr="00264BA0">
          <w:rPr>
            <w:rStyle w:val="Hipervnculo"/>
            <w:b/>
            <w:sz w:val="20"/>
            <w:lang w:val="es-MX"/>
          </w:rPr>
          <w:t>RNGEN059 Valor por Defecto Verdadero</w:t>
        </w:r>
      </w:hyperlink>
    </w:p>
    <w:p w:rsidR="00316E69" w:rsidRPr="00316E69" w:rsidRDefault="00316E69" w:rsidP="00316E69">
      <w:pPr>
        <w:pStyle w:val="Prrafodelista"/>
        <w:numPr>
          <w:ilvl w:val="8"/>
          <w:numId w:val="18"/>
        </w:numPr>
        <w:ind w:left="4962" w:hanging="2082"/>
        <w:rPr>
          <w:sz w:val="20"/>
          <w:highlight w:val="cyan"/>
          <w:lang w:val="es-MX"/>
        </w:rPr>
      </w:pPr>
      <w:r>
        <w:rPr>
          <w:sz w:val="20"/>
          <w:highlight w:val="cyan"/>
          <w:lang w:val="es-MX"/>
        </w:rPr>
        <w:t>S</w:t>
      </w:r>
      <w:r w:rsidRPr="00F710B4">
        <w:rPr>
          <w:sz w:val="20"/>
          <w:highlight w:val="cyan"/>
          <w:lang w:val="es-MX"/>
        </w:rPr>
        <w:t>i &lt;el cliente no es público general &lt;</w:t>
      </w:r>
      <w:proofErr w:type="spellStart"/>
      <w:r w:rsidRPr="00F710B4">
        <w:rPr>
          <w:sz w:val="20"/>
          <w:highlight w:val="cyan"/>
          <w:lang w:val="es-MX"/>
        </w:rPr>
        <w:t>Cliente.PublicoGeneral</w:t>
      </w:r>
      <w:proofErr w:type="spellEnd"/>
      <w:r w:rsidRPr="00F710B4">
        <w:rPr>
          <w:sz w:val="20"/>
          <w:highlight w:val="cyan"/>
          <w:lang w:val="es-MX"/>
        </w:rPr>
        <w:t xml:space="preserve"> = 0&gt;&gt;</w:t>
      </w:r>
    </w:p>
    <w:p w:rsidR="00316E69" w:rsidRPr="00316E69" w:rsidRDefault="00316E69" w:rsidP="00316E69">
      <w:pPr>
        <w:pStyle w:val="Prrafodelista"/>
        <w:numPr>
          <w:ilvl w:val="8"/>
          <w:numId w:val="18"/>
        </w:numPr>
        <w:ind w:left="5387" w:hanging="1701"/>
        <w:rPr>
          <w:rStyle w:val="Hipervnculo"/>
          <w:color w:val="auto"/>
          <w:sz w:val="20"/>
          <w:highlight w:val="cyan"/>
          <w:u w:val="none"/>
          <w:lang w:val="es-MX"/>
        </w:rPr>
      </w:pPr>
      <w:r w:rsidRPr="00316E69">
        <w:rPr>
          <w:highlight w:val="cyan"/>
        </w:rPr>
        <w:t>El</w:t>
      </w:r>
      <w:r w:rsidRPr="00E75515">
        <w:rPr>
          <w:rStyle w:val="Hipervnculo"/>
          <w:color w:val="auto"/>
          <w:sz w:val="20"/>
          <w:highlight w:val="cyan"/>
          <w:u w:val="none"/>
          <w:lang w:val="es-MX"/>
        </w:rPr>
        <w:t xml:space="preserve"> sistema valida las coordenadas GPS obtenidas de acuerdo con la validación </w:t>
      </w:r>
      <w:hyperlink w:anchor="_VA02_Validar_Rango" w:history="1">
        <w:r w:rsidRPr="00E75515">
          <w:rPr>
            <w:rStyle w:val="Hipervnculo"/>
            <w:b/>
            <w:sz w:val="20"/>
            <w:highlight w:val="cyan"/>
            <w:lang w:val="es-MX"/>
          </w:rPr>
          <w:t>VA02 Validar Rango de Coordenadas Leídas</w:t>
        </w:r>
      </w:hyperlink>
    </w:p>
    <w:p w:rsidR="00C01C35" w:rsidRPr="00264BA0" w:rsidRDefault="00C01C35" w:rsidP="00C01C35">
      <w:pPr>
        <w:pStyle w:val="Prrafodelista"/>
        <w:numPr>
          <w:ilvl w:val="6"/>
          <w:numId w:val="18"/>
        </w:numPr>
        <w:ind w:left="3544" w:hanging="1384"/>
        <w:rPr>
          <w:sz w:val="20"/>
          <w:lang w:val="es-MX"/>
        </w:rPr>
      </w:pPr>
      <w:r w:rsidRPr="00264BA0">
        <w:rPr>
          <w:sz w:val="20"/>
          <w:lang w:val="es-MX"/>
        </w:rPr>
        <w:t xml:space="preserve">Si &lt;se terminó el tiempo de </w:t>
      </w:r>
      <w:proofErr w:type="spellStart"/>
      <w:r w:rsidRPr="00264BA0">
        <w:rPr>
          <w:sz w:val="20"/>
          <w:lang w:val="es-MX"/>
        </w:rPr>
        <w:t>TimeOutGPS</w:t>
      </w:r>
      <w:proofErr w:type="spellEnd"/>
      <w:r w:rsidRPr="00264BA0">
        <w:rPr>
          <w:sz w:val="20"/>
          <w:lang w:val="es-MX"/>
        </w:rPr>
        <w:t>&gt; o Si &lt;existe algún problema de conexión&gt;</w:t>
      </w:r>
    </w:p>
    <w:p w:rsidR="00C01C35" w:rsidRPr="00264BA0" w:rsidRDefault="00C01C35" w:rsidP="00C01C35">
      <w:pPr>
        <w:pStyle w:val="Prrafodelista"/>
        <w:numPr>
          <w:ilvl w:val="7"/>
          <w:numId w:val="18"/>
        </w:numPr>
        <w:ind w:left="4253" w:hanging="1733"/>
        <w:rPr>
          <w:sz w:val="20"/>
          <w:lang w:val="es-MX"/>
        </w:rPr>
      </w:pPr>
      <w:r w:rsidRPr="00264BA0">
        <w:rPr>
          <w:sz w:val="20"/>
          <w:lang w:val="es-MX"/>
        </w:rPr>
        <w:t>El sistema presenta el mensaje &lt;</w:t>
      </w:r>
      <w:hyperlink r:id="rId171" w:anchor="MP0206" w:history="1">
        <w:r w:rsidRPr="00264BA0">
          <w:rPr>
            <w:rStyle w:val="Hipervnculo"/>
            <w:b/>
            <w:sz w:val="20"/>
            <w:lang w:val="es-MX"/>
          </w:rPr>
          <w:t>P0206 Conexión con Dispositivo</w:t>
        </w:r>
      </w:hyperlink>
      <w:r w:rsidRPr="00264BA0">
        <w:rPr>
          <w:sz w:val="20"/>
          <w:lang w:val="es-MX"/>
        </w:rPr>
        <w:t>&gt;</w:t>
      </w:r>
    </w:p>
    <w:p w:rsidR="00C01C35" w:rsidRPr="00264BA0" w:rsidRDefault="00C01C35" w:rsidP="00C01C35">
      <w:pPr>
        <w:pStyle w:val="Prrafodelista"/>
        <w:numPr>
          <w:ilvl w:val="7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 xml:space="preserve">Si &lt;el actor selecciona la opción </w:t>
      </w:r>
      <w:r w:rsidRPr="00264BA0">
        <w:rPr>
          <w:b/>
          <w:sz w:val="20"/>
          <w:lang w:val="es-MX"/>
        </w:rPr>
        <w:t>Si</w:t>
      </w:r>
      <w:r w:rsidRPr="00264BA0">
        <w:rPr>
          <w:sz w:val="20"/>
          <w:lang w:val="es-MX"/>
        </w:rPr>
        <w:t>&gt;</w:t>
      </w:r>
    </w:p>
    <w:p w:rsidR="00C01C35" w:rsidRPr="00264BA0" w:rsidRDefault="00C01C35" w:rsidP="00C01C35">
      <w:pPr>
        <w:pStyle w:val="Prrafodelista"/>
        <w:numPr>
          <w:ilvl w:val="8"/>
          <w:numId w:val="18"/>
        </w:numPr>
        <w:ind w:left="4962" w:hanging="2082"/>
        <w:rPr>
          <w:sz w:val="20"/>
          <w:lang w:val="es-MX"/>
        </w:rPr>
      </w:pPr>
      <w:r w:rsidRPr="00264BA0">
        <w:rPr>
          <w:sz w:val="20"/>
          <w:lang w:val="es-MX"/>
        </w:rPr>
        <w:t xml:space="preserve">El sistema continúa en el </w:t>
      </w:r>
      <w:r w:rsidRPr="00264BA0">
        <w:rPr>
          <w:b/>
          <w:sz w:val="20"/>
          <w:lang w:val="es-MX"/>
        </w:rPr>
        <w:t xml:space="preserve">paso </w:t>
      </w:r>
      <w:hyperlink w:anchor="Paso_4_3_1_2_1_1_1" w:history="1">
        <w:r>
          <w:rPr>
            <w:rStyle w:val="Hipervnculo"/>
            <w:b/>
            <w:sz w:val="20"/>
            <w:lang w:val="es-MX"/>
          </w:rPr>
          <w:t>4.3</w:t>
        </w:r>
        <w:r w:rsidRPr="00264BA0">
          <w:rPr>
            <w:rStyle w:val="Hipervnculo"/>
            <w:b/>
            <w:sz w:val="20"/>
            <w:lang w:val="es-MX"/>
          </w:rPr>
          <w:t>.1.2.1.1.1</w:t>
        </w:r>
      </w:hyperlink>
      <w:r w:rsidRPr="00264BA0">
        <w:rPr>
          <w:sz w:val="20"/>
          <w:lang w:val="es-MX"/>
        </w:rPr>
        <w:t xml:space="preserve"> del flujo alterno opcional </w:t>
      </w:r>
      <w:hyperlink w:anchor="AO01" w:history="1">
        <w:r w:rsidRPr="00264BA0">
          <w:rPr>
            <w:rStyle w:val="Hipervnculo"/>
            <w:b/>
            <w:sz w:val="20"/>
            <w:szCs w:val="20"/>
          </w:rPr>
          <w:t>AO01 Realizar Visita al Cliente</w:t>
        </w:r>
      </w:hyperlink>
    </w:p>
    <w:p w:rsidR="00C01C35" w:rsidRPr="00264BA0" w:rsidRDefault="00C01C35" w:rsidP="00C01C35">
      <w:pPr>
        <w:pStyle w:val="Prrafodelista"/>
        <w:numPr>
          <w:ilvl w:val="7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 xml:space="preserve">Si &lt;el actor selecciona la opción </w:t>
      </w:r>
      <w:r w:rsidRPr="00264BA0">
        <w:rPr>
          <w:b/>
          <w:sz w:val="20"/>
          <w:lang w:val="es-MX"/>
        </w:rPr>
        <w:t>No</w:t>
      </w:r>
      <w:r w:rsidRPr="00264BA0">
        <w:rPr>
          <w:sz w:val="20"/>
          <w:lang w:val="es-MX"/>
        </w:rPr>
        <w:t>&gt;</w:t>
      </w:r>
    </w:p>
    <w:p w:rsidR="00C01C35" w:rsidRPr="00264BA0" w:rsidRDefault="00C01C35" w:rsidP="00C01C35">
      <w:pPr>
        <w:pStyle w:val="Prrafodelista"/>
        <w:numPr>
          <w:ilvl w:val="8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>El sistema registra en sesión la siguiente información:</w:t>
      </w:r>
    </w:p>
    <w:p w:rsidR="00C01C35" w:rsidRPr="00264BA0" w:rsidRDefault="00C01C35" w:rsidP="00C01C35">
      <w:pPr>
        <w:pStyle w:val="Prrafodelista"/>
        <w:numPr>
          <w:ilvl w:val="8"/>
          <w:numId w:val="18"/>
        </w:numPr>
        <w:ind w:left="4962" w:hanging="2082"/>
        <w:rPr>
          <w:rStyle w:val="Hipervnculo"/>
          <w:color w:val="auto"/>
          <w:sz w:val="20"/>
          <w:u w:val="none"/>
          <w:lang w:val="es-MX"/>
        </w:rPr>
      </w:pPr>
      <w:proofErr w:type="spellStart"/>
      <w:r w:rsidRPr="00264BA0">
        <w:rPr>
          <w:sz w:val="20"/>
          <w:lang w:val="es-MX"/>
        </w:rPr>
        <w:t>LecturaPuntoGPS</w:t>
      </w:r>
      <w:proofErr w:type="spellEnd"/>
      <w:r w:rsidRPr="00264BA0">
        <w:rPr>
          <w:sz w:val="20"/>
          <w:lang w:val="es-MX"/>
        </w:rPr>
        <w:t xml:space="preserve"> de acuerdo con la regla de negocio </w:t>
      </w:r>
      <w:hyperlink r:id="rId172" w:anchor="RNGEN058" w:history="1">
        <w:r w:rsidRPr="00264BA0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C01C35" w:rsidRDefault="00C01C35" w:rsidP="00C01C35">
      <w:pPr>
        <w:pStyle w:val="Prrafodelista"/>
        <w:numPr>
          <w:ilvl w:val="5"/>
          <w:numId w:val="18"/>
        </w:numPr>
        <w:rPr>
          <w:sz w:val="20"/>
          <w:highlight w:val="blue"/>
          <w:lang w:val="es-MX"/>
        </w:rPr>
      </w:pPr>
      <w:r w:rsidRPr="00264BA0">
        <w:rPr>
          <w:sz w:val="20"/>
          <w:highlight w:val="blue"/>
          <w:lang w:val="es-MX"/>
        </w:rPr>
        <w:t xml:space="preserve">Si &lt;el usuario </w:t>
      </w:r>
      <w:r w:rsidRPr="00264BA0">
        <w:rPr>
          <w:b/>
          <w:sz w:val="20"/>
          <w:highlight w:val="blue"/>
          <w:lang w:val="es-MX"/>
        </w:rPr>
        <w:t>no</w:t>
      </w:r>
      <w:r w:rsidRPr="00264BA0">
        <w:rPr>
          <w:sz w:val="20"/>
          <w:highlight w:val="blue"/>
          <w:lang w:val="es-MX"/>
        </w:rPr>
        <w:t xml:space="preserve"> </w:t>
      </w:r>
      <w:r w:rsidRPr="00264BA0">
        <w:rPr>
          <w:b/>
          <w:sz w:val="20"/>
          <w:highlight w:val="blue"/>
          <w:lang w:val="es-MX"/>
        </w:rPr>
        <w:t>enciende</w:t>
      </w:r>
      <w:r w:rsidRPr="00264BA0">
        <w:rPr>
          <w:sz w:val="20"/>
          <w:highlight w:val="blue"/>
          <w:lang w:val="es-MX"/>
        </w:rPr>
        <w:t xml:space="preserve"> el GPS</w:t>
      </w:r>
      <w:r w:rsidR="00A21A4B">
        <w:rPr>
          <w:sz w:val="20"/>
          <w:highlight w:val="blue"/>
          <w:lang w:val="es-MX"/>
        </w:rPr>
        <w:t xml:space="preserve"> </w:t>
      </w:r>
      <w:r w:rsidR="00A21A4B" w:rsidRPr="008C0C5B">
        <w:rPr>
          <w:sz w:val="20"/>
          <w:highlight w:val="red"/>
          <w:lang w:val="es-MX"/>
        </w:rPr>
        <w:t>(</w:t>
      </w:r>
      <w:r w:rsidR="00A21A4B">
        <w:rPr>
          <w:sz w:val="20"/>
          <w:highlight w:val="red"/>
          <w:lang w:val="es-MX"/>
        </w:rPr>
        <w:t xml:space="preserve"> Presiona </w:t>
      </w:r>
      <w:r w:rsidR="00A21A4B" w:rsidRPr="008C0C5B">
        <w:rPr>
          <w:sz w:val="20"/>
          <w:highlight w:val="red"/>
          <w:lang w:val="es-MX"/>
        </w:rPr>
        <w:t xml:space="preserve">Regresar </w:t>
      </w:r>
      <w:r w:rsidR="00A21A4B">
        <w:rPr>
          <w:sz w:val="20"/>
          <w:highlight w:val="red"/>
          <w:lang w:val="es-MX"/>
        </w:rPr>
        <w:t>en la</w:t>
      </w:r>
      <w:r w:rsidR="00A21A4B" w:rsidRPr="008C0C5B">
        <w:rPr>
          <w:sz w:val="20"/>
          <w:highlight w:val="red"/>
          <w:lang w:val="es-MX"/>
        </w:rPr>
        <w:t xml:space="preserve"> pantalla de configuración del encendido del GPS)</w:t>
      </w:r>
      <w:r w:rsidRPr="00264BA0">
        <w:rPr>
          <w:sz w:val="20"/>
          <w:highlight w:val="blue"/>
          <w:lang w:val="es-MX"/>
        </w:rPr>
        <w:t>&gt;</w:t>
      </w:r>
    </w:p>
    <w:p w:rsidR="00A21A4B" w:rsidRPr="00A21A4B" w:rsidRDefault="00A21A4B" w:rsidP="00A21A4B">
      <w:pPr>
        <w:pStyle w:val="Prrafodelista"/>
        <w:numPr>
          <w:ilvl w:val="6"/>
          <w:numId w:val="18"/>
        </w:numPr>
        <w:rPr>
          <w:sz w:val="20"/>
          <w:highlight w:val="red"/>
          <w:lang w:val="es-MX"/>
        </w:rPr>
      </w:pPr>
      <w:r w:rsidRPr="00A21A4B">
        <w:rPr>
          <w:sz w:val="20"/>
          <w:highlight w:val="red"/>
          <w:lang w:val="es-MX"/>
        </w:rPr>
        <w:t xml:space="preserve">El sistema extiende su funcionalidad al caso de uso </w:t>
      </w:r>
      <w:hyperlink r:id="rId173" w:history="1">
        <w:r w:rsidRPr="00A21A4B">
          <w:rPr>
            <w:rStyle w:val="Hipervnculo"/>
            <w:b/>
            <w:sz w:val="20"/>
            <w:highlight w:val="red"/>
            <w:lang w:val="es-MX"/>
          </w:rPr>
          <w:t>CUROLMOV01_ Acceder al Sistema</w:t>
        </w:r>
      </w:hyperlink>
      <w:r w:rsidRPr="00A21A4B">
        <w:rPr>
          <w:sz w:val="20"/>
          <w:highlight w:val="red"/>
          <w:lang w:val="es-MX"/>
        </w:rPr>
        <w:t>&gt;</w:t>
      </w:r>
    </w:p>
    <w:p w:rsidR="00A21A4B" w:rsidRPr="00A21A4B" w:rsidRDefault="00A21A4B" w:rsidP="00A21A4B">
      <w:pPr>
        <w:pStyle w:val="Prrafodelista"/>
        <w:numPr>
          <w:ilvl w:val="6"/>
          <w:numId w:val="18"/>
        </w:numPr>
        <w:rPr>
          <w:sz w:val="20"/>
          <w:highlight w:val="red"/>
          <w:lang w:val="es-MX"/>
        </w:rPr>
      </w:pPr>
      <w:r w:rsidRPr="00A21A4B">
        <w:rPr>
          <w:strike/>
          <w:sz w:val="20"/>
          <w:highlight w:val="red"/>
          <w:lang w:val="es-MX"/>
        </w:rPr>
        <w:t xml:space="preserve">El sistema continúa en el paso </w:t>
      </w:r>
      <w:hyperlink w:anchor="Paso_4_3_1_3_2" w:history="1">
        <w:r w:rsidRPr="00A21A4B">
          <w:rPr>
            <w:rStyle w:val="Hipervnculo"/>
            <w:b/>
            <w:sz w:val="20"/>
            <w:highlight w:val="red"/>
            <w:lang w:val="es-MX"/>
          </w:rPr>
          <w:t>4.3.1.3.2</w:t>
        </w:r>
      </w:hyperlink>
      <w:r w:rsidRPr="00A21A4B">
        <w:rPr>
          <w:sz w:val="20"/>
          <w:highlight w:val="red"/>
          <w:lang w:val="es-MX"/>
        </w:rPr>
        <w:t xml:space="preserve"> </w:t>
      </w:r>
      <w:r w:rsidRPr="00A21A4B">
        <w:rPr>
          <w:strike/>
          <w:sz w:val="20"/>
          <w:highlight w:val="red"/>
          <w:lang w:val="es-MX"/>
        </w:rPr>
        <w:t xml:space="preserve"> del flujo alterno opcional </w:t>
      </w:r>
      <w:hyperlink w:anchor="AO01" w:history="1">
        <w:r w:rsidRPr="00A21A4B">
          <w:rPr>
            <w:rStyle w:val="Hipervnculo"/>
            <w:b/>
            <w:strike/>
            <w:sz w:val="20"/>
            <w:highlight w:val="red"/>
            <w:lang w:val="es-MX"/>
          </w:rPr>
          <w:t>AO01 Realizar Visita al Cliente</w:t>
        </w:r>
      </w:hyperlink>
    </w:p>
    <w:p w:rsidR="00E97FFE" w:rsidRPr="00E06244" w:rsidRDefault="00C01C35" w:rsidP="00E97FFE">
      <w:pPr>
        <w:pStyle w:val="Prrafodelista"/>
        <w:numPr>
          <w:ilvl w:val="3"/>
          <w:numId w:val="18"/>
        </w:numPr>
        <w:rPr>
          <w:strike/>
          <w:sz w:val="20"/>
          <w:highlight w:val="red"/>
          <w:lang w:val="es-MX"/>
        </w:rPr>
      </w:pPr>
      <w:r w:rsidRPr="00E06244">
        <w:rPr>
          <w:strike/>
          <w:sz w:val="20"/>
          <w:highlight w:val="red"/>
          <w:lang w:val="es-MX"/>
        </w:rPr>
        <w:t>Si &lt;el usuario selecciona “No”&gt;</w:t>
      </w:r>
      <w:r w:rsidR="00E97FFE" w:rsidRPr="00E06244">
        <w:rPr>
          <w:sz w:val="20"/>
          <w:highlight w:val="red"/>
          <w:lang w:val="es-MX"/>
        </w:rPr>
        <w:t xml:space="preserve"> </w:t>
      </w:r>
      <w:r w:rsidR="00E97FFE" w:rsidRPr="00E06244">
        <w:rPr>
          <w:b/>
          <w:sz w:val="20"/>
          <w:highlight w:val="red"/>
          <w:lang w:val="es-MX"/>
        </w:rPr>
        <w:t>Nota: Se deshabilita la opción “No”.</w:t>
      </w:r>
    </w:p>
    <w:p w:rsidR="00C01C35" w:rsidRPr="00E06244" w:rsidRDefault="00E97FFE" w:rsidP="00E06244">
      <w:pPr>
        <w:pStyle w:val="Prrafodelista"/>
        <w:numPr>
          <w:ilvl w:val="4"/>
          <w:numId w:val="18"/>
        </w:numPr>
        <w:rPr>
          <w:sz w:val="20"/>
          <w:highlight w:val="red"/>
          <w:lang w:val="es-MX"/>
        </w:rPr>
      </w:pPr>
      <w:r w:rsidRPr="00E06244">
        <w:rPr>
          <w:strike/>
          <w:sz w:val="20"/>
          <w:highlight w:val="red"/>
          <w:lang w:val="es-MX"/>
        </w:rPr>
        <w:t xml:space="preserve">El sistema continúa en el paso  </w:t>
      </w:r>
      <w:hyperlink w:anchor="Paso_4_3_1_3_2" w:history="1">
        <w:r w:rsidR="00E06244" w:rsidRPr="00E06244">
          <w:rPr>
            <w:rStyle w:val="Hipervnculo"/>
            <w:b/>
            <w:sz w:val="20"/>
            <w:highlight w:val="red"/>
            <w:lang w:val="es-MX"/>
          </w:rPr>
          <w:t>4.3.1.3.2</w:t>
        </w:r>
      </w:hyperlink>
      <w:r w:rsidRPr="00E06244">
        <w:rPr>
          <w:strike/>
          <w:sz w:val="20"/>
          <w:highlight w:val="red"/>
          <w:lang w:val="es-MX"/>
        </w:rPr>
        <w:t xml:space="preserve"> del flujo alterno opcional </w:t>
      </w:r>
      <w:hyperlink w:anchor="AO01" w:history="1">
        <w:r w:rsidRPr="00E06244">
          <w:rPr>
            <w:rStyle w:val="Hipervnculo"/>
            <w:b/>
            <w:strike/>
            <w:sz w:val="20"/>
            <w:highlight w:val="red"/>
            <w:lang w:val="es-MX"/>
          </w:rPr>
          <w:t>AO01 Realizar Visita al Cliente</w:t>
        </w:r>
      </w:hyperlink>
    </w:p>
    <w:p w:rsidR="00890EBA" w:rsidRDefault="00890EBA" w:rsidP="00890EBA">
      <w:pPr>
        <w:pStyle w:val="Prrafodelista"/>
        <w:numPr>
          <w:ilvl w:val="4"/>
          <w:numId w:val="18"/>
        </w:numPr>
        <w:ind w:left="2580"/>
        <w:rPr>
          <w:sz w:val="20"/>
          <w:lang w:val="es-MX"/>
        </w:rPr>
      </w:pPr>
      <w:bookmarkStart w:id="45" w:name="Paso_4_3_1_1_4"/>
      <w:bookmarkStart w:id="46" w:name="Paso_4_3_1_3_2"/>
      <w:bookmarkEnd w:id="45"/>
      <w:bookmarkEnd w:id="46"/>
      <w:r>
        <w:rPr>
          <w:sz w:val="20"/>
          <w:lang w:val="es-MX"/>
        </w:rPr>
        <w:t>El sistema registra la siguiente información:</w:t>
      </w:r>
    </w:p>
    <w:p w:rsidR="00890EBA" w:rsidRPr="008F2326" w:rsidRDefault="00890EBA" w:rsidP="00890EBA">
      <w:pPr>
        <w:pStyle w:val="Prrafodelista"/>
        <w:numPr>
          <w:ilvl w:val="5"/>
          <w:numId w:val="18"/>
        </w:numPr>
        <w:ind w:left="3084"/>
        <w:rPr>
          <w:b/>
          <w:sz w:val="20"/>
          <w:lang w:val="es-MX"/>
        </w:rPr>
      </w:pPr>
      <w:r w:rsidRPr="008F2326">
        <w:rPr>
          <w:b/>
          <w:sz w:val="20"/>
          <w:lang w:val="es-MX"/>
        </w:rPr>
        <w:t>Visita</w:t>
      </w:r>
    </w:p>
    <w:p w:rsidR="00890EBA" w:rsidRDefault="00890EBA" w:rsidP="00890EBA">
      <w:pPr>
        <w:pStyle w:val="Prrafodelista"/>
        <w:numPr>
          <w:ilvl w:val="6"/>
          <w:numId w:val="18"/>
        </w:numPr>
        <w:ind w:left="3892" w:hanging="1384"/>
        <w:rPr>
          <w:sz w:val="20"/>
          <w:lang w:val="es-MX"/>
        </w:rPr>
      </w:pPr>
      <w:proofErr w:type="spellStart"/>
      <w:r>
        <w:rPr>
          <w:sz w:val="20"/>
          <w:lang w:val="es-MX"/>
        </w:rPr>
        <w:t>VisitaClave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74" w:anchor="RNGEN009" w:history="1">
        <w:r w:rsidRPr="000318AA">
          <w:rPr>
            <w:rStyle w:val="Hipervnculo"/>
            <w:b/>
            <w:sz w:val="20"/>
            <w:lang w:val="es-MX"/>
          </w:rPr>
          <w:t>RNGEN009 Identificador Único</w:t>
        </w:r>
      </w:hyperlink>
    </w:p>
    <w:p w:rsidR="00890EBA" w:rsidRDefault="00890EBA" w:rsidP="00890EBA">
      <w:pPr>
        <w:pStyle w:val="Prrafodelista"/>
        <w:numPr>
          <w:ilvl w:val="6"/>
          <w:numId w:val="18"/>
        </w:numPr>
        <w:ind w:left="3892" w:hanging="1384"/>
        <w:rPr>
          <w:sz w:val="20"/>
          <w:lang w:val="es-MX"/>
        </w:rPr>
      </w:pPr>
      <w:r>
        <w:rPr>
          <w:sz w:val="20"/>
          <w:lang w:val="es-MX"/>
        </w:rPr>
        <w:t xml:space="preserve">DiaClave de acuerdo con la regla de negocio </w:t>
      </w:r>
      <w:hyperlink r:id="rId175" w:anchor="RNROLMOV047" w:history="1">
        <w:r w:rsidRPr="000318AA">
          <w:rPr>
            <w:rStyle w:val="Hipervnculo"/>
            <w:b/>
            <w:sz w:val="20"/>
            <w:lang w:val="es-MX"/>
          </w:rPr>
          <w:t>RNROLMOV047 Día Actual o Día Seleccionado</w:t>
        </w:r>
      </w:hyperlink>
    </w:p>
    <w:p w:rsidR="00890EBA" w:rsidRDefault="00890EBA" w:rsidP="00890EBA">
      <w:pPr>
        <w:pStyle w:val="Prrafodelista"/>
        <w:numPr>
          <w:ilvl w:val="6"/>
          <w:numId w:val="18"/>
        </w:numPr>
        <w:ind w:left="3892" w:hanging="1384"/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76" w:anchor="RNGEN093" w:history="1">
        <w:r w:rsidRPr="009035F0">
          <w:rPr>
            <w:rStyle w:val="Hipervnculo"/>
            <w:b/>
            <w:sz w:val="20"/>
            <w:lang w:val="es-MX"/>
          </w:rPr>
          <w:t>RNGEN093 Cliente Seleccionado</w:t>
        </w:r>
      </w:hyperlink>
    </w:p>
    <w:p w:rsidR="00890EBA" w:rsidRDefault="00890EBA" w:rsidP="00890EBA">
      <w:pPr>
        <w:pStyle w:val="Prrafodelista"/>
        <w:numPr>
          <w:ilvl w:val="6"/>
          <w:numId w:val="18"/>
        </w:numPr>
        <w:ind w:left="3892" w:hanging="1384"/>
        <w:rPr>
          <w:sz w:val="20"/>
          <w:lang w:val="es-MX"/>
        </w:rPr>
      </w:pPr>
      <w:proofErr w:type="spellStart"/>
      <w:r>
        <w:rPr>
          <w:sz w:val="20"/>
          <w:lang w:val="es-MX"/>
        </w:rPr>
        <w:t>VendedorId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77" w:anchor="RNGEN094" w:history="1">
        <w:r w:rsidRPr="00506206">
          <w:rPr>
            <w:rStyle w:val="Hipervnculo"/>
            <w:b/>
            <w:sz w:val="20"/>
            <w:lang w:val="es-MX"/>
          </w:rPr>
          <w:t xml:space="preserve">RNGEN094 Usuario </w:t>
        </w:r>
        <w:proofErr w:type="spellStart"/>
        <w:r w:rsidRPr="00506206">
          <w:rPr>
            <w:rStyle w:val="Hipervnculo"/>
            <w:b/>
            <w:sz w:val="20"/>
            <w:lang w:val="es-MX"/>
          </w:rPr>
          <w:t>Logeado</w:t>
        </w:r>
        <w:proofErr w:type="spellEnd"/>
        <w:r w:rsidRPr="00506206">
          <w:rPr>
            <w:rStyle w:val="Hipervnculo"/>
            <w:b/>
            <w:sz w:val="20"/>
            <w:lang w:val="es-MX"/>
          </w:rPr>
          <w:t xml:space="preserve"> en Sistema</w:t>
        </w:r>
      </w:hyperlink>
    </w:p>
    <w:p w:rsidR="00890EBA" w:rsidRDefault="00890EBA" w:rsidP="00890EBA">
      <w:pPr>
        <w:pStyle w:val="Prrafodelista"/>
        <w:numPr>
          <w:ilvl w:val="6"/>
          <w:numId w:val="18"/>
        </w:numPr>
        <w:ind w:left="3892" w:hanging="1384"/>
        <w:rPr>
          <w:sz w:val="20"/>
          <w:lang w:val="es-MX"/>
        </w:rPr>
      </w:pPr>
      <w:proofErr w:type="spellStart"/>
      <w:r>
        <w:rPr>
          <w:sz w:val="20"/>
          <w:lang w:val="es-MX"/>
        </w:rPr>
        <w:t>RUTClave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78" w:anchor="RNGEN095" w:history="1">
        <w:r w:rsidRPr="00506206">
          <w:rPr>
            <w:rStyle w:val="Hipervnculo"/>
            <w:b/>
            <w:sz w:val="20"/>
            <w:lang w:val="es-MX"/>
          </w:rPr>
          <w:t>RNGEN095 Ruta Seleccionada</w:t>
        </w:r>
      </w:hyperlink>
    </w:p>
    <w:p w:rsidR="00890EBA" w:rsidRDefault="00890EBA" w:rsidP="00890EBA">
      <w:pPr>
        <w:pStyle w:val="Prrafodelista"/>
        <w:numPr>
          <w:ilvl w:val="6"/>
          <w:numId w:val="18"/>
        </w:numPr>
        <w:ind w:left="3892" w:hanging="1384"/>
        <w:rPr>
          <w:sz w:val="20"/>
          <w:lang w:val="es-MX"/>
        </w:rPr>
      </w:pPr>
      <w:r>
        <w:rPr>
          <w:sz w:val="20"/>
          <w:lang w:val="es-MX"/>
        </w:rPr>
        <w:t xml:space="preserve">Numero de acuerdo con la regla de negocio </w:t>
      </w:r>
      <w:hyperlink r:id="rId179" w:anchor="RNGEN096" w:history="1">
        <w:r w:rsidRPr="00506206">
          <w:rPr>
            <w:rStyle w:val="Hipervnculo"/>
            <w:b/>
            <w:sz w:val="20"/>
            <w:lang w:val="es-MX"/>
          </w:rPr>
          <w:t>RNGEN096 Número de Visita</w:t>
        </w:r>
      </w:hyperlink>
    </w:p>
    <w:p w:rsidR="00890EBA" w:rsidRPr="004100FD" w:rsidRDefault="00890EBA" w:rsidP="00890EBA">
      <w:pPr>
        <w:pStyle w:val="Prrafodelista"/>
        <w:numPr>
          <w:ilvl w:val="6"/>
          <w:numId w:val="18"/>
        </w:numPr>
        <w:ind w:left="3892" w:hanging="1384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sz w:val="20"/>
          <w:lang w:val="es-MX"/>
        </w:rPr>
        <w:t>FechaHoraInicial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80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4100FD" w:rsidRPr="004100FD" w:rsidRDefault="004100FD" w:rsidP="004100FD">
      <w:pPr>
        <w:pStyle w:val="Prrafodelista"/>
        <w:numPr>
          <w:ilvl w:val="6"/>
          <w:numId w:val="18"/>
        </w:numPr>
        <w:ind w:left="3892" w:hanging="1384"/>
        <w:rPr>
          <w:sz w:val="20"/>
          <w:lang w:val="es-MX"/>
        </w:rPr>
      </w:pPr>
      <w:proofErr w:type="spellStart"/>
      <w:r>
        <w:rPr>
          <w:sz w:val="20"/>
          <w:lang w:val="es-MX"/>
        </w:rPr>
        <w:t>FechaHoraFinal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81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890EBA" w:rsidRPr="00C82C49" w:rsidRDefault="00890EBA" w:rsidP="00890EBA">
      <w:pPr>
        <w:pStyle w:val="Prrafodelista"/>
        <w:numPr>
          <w:ilvl w:val="6"/>
          <w:numId w:val="18"/>
        </w:numPr>
        <w:ind w:left="3892" w:hanging="1384"/>
        <w:rPr>
          <w:sz w:val="20"/>
          <w:lang w:val="es-MX"/>
        </w:rPr>
      </w:pPr>
      <w:proofErr w:type="spellStart"/>
      <w:r>
        <w:rPr>
          <w:sz w:val="20"/>
          <w:lang w:val="es-MX"/>
        </w:rPr>
        <w:t>TipoEstado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82" w:anchor="RNADMESC030" w:history="1">
        <w:r w:rsidRPr="001E4085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890EBA" w:rsidRDefault="00890EBA" w:rsidP="00890EBA">
      <w:pPr>
        <w:pStyle w:val="Prrafodelista"/>
        <w:numPr>
          <w:ilvl w:val="6"/>
          <w:numId w:val="18"/>
        </w:numPr>
        <w:ind w:left="3588"/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ClienteFueraFrecuencia</w:t>
      </w:r>
      <w:proofErr w:type="spellEnd"/>
      <w:r>
        <w:rPr>
          <w:sz w:val="20"/>
          <w:lang w:val="es-MX"/>
        </w:rPr>
        <w:t>=Verdadero&gt;</w:t>
      </w:r>
    </w:p>
    <w:p w:rsidR="00890EBA" w:rsidRPr="00461539" w:rsidRDefault="00890EBA" w:rsidP="00890EBA">
      <w:pPr>
        <w:pStyle w:val="Prrafodelista"/>
        <w:numPr>
          <w:ilvl w:val="7"/>
          <w:numId w:val="18"/>
        </w:numPr>
        <w:ind w:left="4601" w:hanging="1733"/>
        <w:rPr>
          <w:sz w:val="20"/>
          <w:lang w:val="es-MX"/>
        </w:rPr>
      </w:pPr>
      <w:proofErr w:type="spellStart"/>
      <w:r>
        <w:rPr>
          <w:sz w:val="20"/>
          <w:lang w:val="es-MX"/>
        </w:rPr>
        <w:t>FueraFrecuencia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83" w:anchor="RNADMESC030" w:history="1">
        <w:r w:rsidRPr="00BF5CEA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890EBA" w:rsidRDefault="00890EBA" w:rsidP="00890EBA">
      <w:pPr>
        <w:pStyle w:val="Prrafodelista"/>
        <w:numPr>
          <w:ilvl w:val="6"/>
          <w:numId w:val="18"/>
        </w:numPr>
        <w:ind w:left="3588"/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ClienteFueraFrecuencia</w:t>
      </w:r>
      <w:proofErr w:type="spellEnd"/>
      <w:r>
        <w:rPr>
          <w:sz w:val="20"/>
          <w:lang w:val="es-MX"/>
        </w:rPr>
        <w:t>=Falso&gt;</w:t>
      </w:r>
    </w:p>
    <w:p w:rsidR="00890EBA" w:rsidRPr="00482BD9" w:rsidRDefault="00890EBA" w:rsidP="00890EBA">
      <w:pPr>
        <w:pStyle w:val="Prrafodelista"/>
        <w:numPr>
          <w:ilvl w:val="7"/>
          <w:numId w:val="18"/>
        </w:numPr>
        <w:ind w:left="4601" w:hanging="1733"/>
        <w:rPr>
          <w:sz w:val="18"/>
          <w:lang w:val="es-MX"/>
        </w:rPr>
      </w:pPr>
      <w:proofErr w:type="spellStart"/>
      <w:r>
        <w:rPr>
          <w:sz w:val="20"/>
          <w:lang w:val="es-MX"/>
        </w:rPr>
        <w:t>FueraFrecuencia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84" w:anchor="RNGEN041" w:history="1">
        <w:r w:rsidRPr="00695384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482BD9" w:rsidRPr="00792F89" w:rsidRDefault="00482BD9" w:rsidP="00792F89">
      <w:pPr>
        <w:pStyle w:val="Prrafodelista"/>
        <w:numPr>
          <w:ilvl w:val="6"/>
          <w:numId w:val="18"/>
        </w:numPr>
        <w:ind w:left="3588"/>
        <w:rPr>
          <w:sz w:val="20"/>
          <w:highlight w:val="yellow"/>
          <w:lang w:val="es-MX"/>
        </w:rPr>
      </w:pPr>
      <w:proofErr w:type="spellStart"/>
      <w:r w:rsidRPr="00F040F5">
        <w:rPr>
          <w:sz w:val="20"/>
          <w:highlight w:val="yellow"/>
          <w:lang w:val="es-MX"/>
        </w:rPr>
        <w:t>LecturaCodigo</w:t>
      </w:r>
      <w:proofErr w:type="spellEnd"/>
      <w:r w:rsidRPr="00F040F5">
        <w:rPr>
          <w:sz w:val="20"/>
          <w:highlight w:val="yellow"/>
          <w:lang w:val="es-MX"/>
        </w:rPr>
        <w:t xml:space="preserve"> de acuerdo con la regla de negocio </w:t>
      </w:r>
      <w:hyperlink r:id="rId185" w:anchor="RNGEN059" w:history="1">
        <w:r w:rsidRPr="00F040F5">
          <w:rPr>
            <w:rStyle w:val="Hipervnculo"/>
            <w:b/>
            <w:sz w:val="20"/>
            <w:highlight w:val="yellow"/>
            <w:lang w:val="es-MX"/>
          </w:rPr>
          <w:t>RNGEN131 Tipo de Captura de Código de Barras</w:t>
        </w:r>
      </w:hyperlink>
    </w:p>
    <w:p w:rsidR="00890EBA" w:rsidRDefault="00890EBA" w:rsidP="00890EBA">
      <w:pPr>
        <w:pStyle w:val="Prrafodelista"/>
        <w:numPr>
          <w:ilvl w:val="6"/>
          <w:numId w:val="18"/>
        </w:numPr>
        <w:ind w:left="3588"/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LecturaPuntoGPS</w:t>
      </w:r>
      <w:proofErr w:type="spellEnd"/>
      <w:r>
        <w:rPr>
          <w:sz w:val="20"/>
          <w:lang w:val="es-MX"/>
        </w:rPr>
        <w:t xml:space="preserve"> = Falso&gt;</w:t>
      </w:r>
    </w:p>
    <w:p w:rsidR="00890EBA" w:rsidRPr="009973F0" w:rsidRDefault="00890EBA" w:rsidP="00890EBA">
      <w:pPr>
        <w:pStyle w:val="Prrafodelista"/>
        <w:numPr>
          <w:ilvl w:val="7"/>
          <w:numId w:val="18"/>
        </w:numPr>
        <w:ind w:left="4601" w:hanging="1733"/>
        <w:rPr>
          <w:sz w:val="20"/>
          <w:lang w:val="es-MX"/>
        </w:rPr>
      </w:pPr>
      <w:proofErr w:type="spellStart"/>
      <w:r>
        <w:rPr>
          <w:sz w:val="20"/>
          <w:lang w:val="es-MX"/>
        </w:rPr>
        <w:t>GPSLeido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86" w:anchor="RNGEN041" w:history="1">
        <w:r w:rsidRPr="00461539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890EBA" w:rsidRDefault="00890EBA" w:rsidP="00890EBA">
      <w:pPr>
        <w:pStyle w:val="Prrafodelista"/>
        <w:numPr>
          <w:ilvl w:val="6"/>
          <w:numId w:val="18"/>
        </w:numPr>
        <w:ind w:left="3588"/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LecturaPuntoGPS</w:t>
      </w:r>
      <w:proofErr w:type="spellEnd"/>
      <w:r>
        <w:rPr>
          <w:sz w:val="20"/>
          <w:lang w:val="es-MX"/>
        </w:rPr>
        <w:t xml:space="preserve"> = Verdadero&gt;</w:t>
      </w:r>
    </w:p>
    <w:p w:rsidR="00890EBA" w:rsidRPr="00D7347D" w:rsidRDefault="00890EBA" w:rsidP="00890EBA">
      <w:pPr>
        <w:pStyle w:val="Prrafodelista"/>
        <w:numPr>
          <w:ilvl w:val="7"/>
          <w:numId w:val="18"/>
        </w:numPr>
        <w:ind w:left="4601" w:hanging="1733"/>
        <w:rPr>
          <w:sz w:val="20"/>
          <w:lang w:val="es-MX"/>
        </w:rPr>
      </w:pPr>
      <w:proofErr w:type="spellStart"/>
      <w:r>
        <w:rPr>
          <w:sz w:val="20"/>
          <w:lang w:val="es-MX"/>
        </w:rPr>
        <w:t>GPSLeido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87" w:anchor="RNADMESC030" w:history="1">
        <w:r w:rsidRPr="00BF5CEA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792F89" w:rsidRDefault="00792F89" w:rsidP="00890EBA">
      <w:pPr>
        <w:pStyle w:val="Prrafodelista"/>
        <w:numPr>
          <w:ilvl w:val="6"/>
          <w:numId w:val="18"/>
        </w:numPr>
        <w:ind w:left="3892" w:hanging="1384"/>
        <w:rPr>
          <w:sz w:val="20"/>
          <w:lang w:val="es-MX"/>
        </w:rPr>
      </w:pPr>
      <w:proofErr w:type="spellStart"/>
      <w:r w:rsidRPr="0057203D">
        <w:rPr>
          <w:sz w:val="20"/>
          <w:highlight w:val="darkYellow"/>
          <w:lang w:val="es-MX"/>
        </w:rPr>
        <w:t>HorarioProgramadoVisita</w:t>
      </w:r>
      <w:proofErr w:type="spellEnd"/>
      <w:r>
        <w:rPr>
          <w:sz w:val="20"/>
          <w:highlight w:val="darkYellow"/>
          <w:lang w:val="es-MX"/>
        </w:rPr>
        <w:t xml:space="preserve"> = &lt;</w:t>
      </w:r>
      <w:proofErr w:type="spellStart"/>
      <w:r>
        <w:rPr>
          <w:sz w:val="20"/>
          <w:highlight w:val="darkYellow"/>
          <w:lang w:val="es-MX"/>
        </w:rPr>
        <w:t>Agenda.HorarioVisita</w:t>
      </w:r>
      <w:proofErr w:type="spellEnd"/>
      <w:r>
        <w:rPr>
          <w:sz w:val="20"/>
          <w:highlight w:val="darkYellow"/>
          <w:lang w:val="es-MX"/>
        </w:rPr>
        <w:t>&gt; donde &lt;</w:t>
      </w:r>
      <w:proofErr w:type="spellStart"/>
      <w:r>
        <w:rPr>
          <w:sz w:val="20"/>
          <w:highlight w:val="darkYellow"/>
          <w:lang w:val="es-MX"/>
        </w:rPr>
        <w:t>Agenda.DiaClave</w:t>
      </w:r>
      <w:proofErr w:type="spellEnd"/>
      <w:r>
        <w:rPr>
          <w:sz w:val="20"/>
          <w:highlight w:val="darkYellow"/>
          <w:lang w:val="es-MX"/>
        </w:rPr>
        <w:t xml:space="preserve"> = DiaClave registrado en sesión&gt; y &lt;</w:t>
      </w:r>
      <w:proofErr w:type="spellStart"/>
      <w:r>
        <w:rPr>
          <w:sz w:val="20"/>
          <w:highlight w:val="darkYellow"/>
          <w:lang w:val="es-MX"/>
        </w:rPr>
        <w:t>Agenda.RUTClave</w:t>
      </w:r>
      <w:proofErr w:type="spellEnd"/>
      <w:r>
        <w:rPr>
          <w:sz w:val="20"/>
          <w:highlight w:val="darkYellow"/>
          <w:lang w:val="es-MX"/>
        </w:rPr>
        <w:t xml:space="preserve"> = </w:t>
      </w:r>
      <w:proofErr w:type="spellStart"/>
      <w:r>
        <w:rPr>
          <w:sz w:val="20"/>
          <w:highlight w:val="darkYellow"/>
          <w:lang w:val="es-MX"/>
        </w:rPr>
        <w:t>RUTClave</w:t>
      </w:r>
      <w:proofErr w:type="spellEnd"/>
      <w:r>
        <w:rPr>
          <w:sz w:val="20"/>
          <w:highlight w:val="darkYellow"/>
          <w:lang w:val="es-MX"/>
        </w:rPr>
        <w:t xml:space="preserve"> registrado en sesión&gt; y &lt;</w:t>
      </w:r>
      <w:proofErr w:type="spellStart"/>
      <w:r>
        <w:rPr>
          <w:sz w:val="20"/>
          <w:highlight w:val="darkYellow"/>
          <w:lang w:val="es-MX"/>
        </w:rPr>
        <w:t>Agenda.ClienteClave</w:t>
      </w:r>
      <w:proofErr w:type="spellEnd"/>
      <w:r>
        <w:rPr>
          <w:sz w:val="20"/>
          <w:highlight w:val="darkYellow"/>
          <w:lang w:val="es-MX"/>
        </w:rPr>
        <w:t xml:space="preserve"> = </w:t>
      </w:r>
      <w:proofErr w:type="spellStart"/>
      <w:r>
        <w:rPr>
          <w:sz w:val="20"/>
          <w:highlight w:val="darkYellow"/>
          <w:lang w:val="es-MX"/>
        </w:rPr>
        <w:t>ClienteClave</w:t>
      </w:r>
      <w:proofErr w:type="spellEnd"/>
      <w:r>
        <w:rPr>
          <w:sz w:val="20"/>
          <w:highlight w:val="darkYellow"/>
          <w:lang w:val="es-MX"/>
        </w:rPr>
        <w:t xml:space="preserve"> registrado en sesión&gt;. Si &lt;</w:t>
      </w:r>
      <w:proofErr w:type="spellStart"/>
      <w:r>
        <w:rPr>
          <w:sz w:val="20"/>
          <w:highlight w:val="darkYellow"/>
          <w:lang w:val="es-MX"/>
        </w:rPr>
        <w:t>Agenda.HorarioVisita</w:t>
      </w:r>
      <w:proofErr w:type="spellEnd"/>
      <w:r>
        <w:rPr>
          <w:sz w:val="20"/>
          <w:highlight w:val="darkYellow"/>
          <w:lang w:val="es-MX"/>
        </w:rPr>
        <w:t xml:space="preserve"> = </w:t>
      </w:r>
      <w:proofErr w:type="spellStart"/>
      <w:r>
        <w:rPr>
          <w:sz w:val="20"/>
          <w:highlight w:val="darkYellow"/>
          <w:lang w:val="es-MX"/>
        </w:rPr>
        <w:t>Null</w:t>
      </w:r>
      <w:proofErr w:type="spellEnd"/>
      <w:r>
        <w:rPr>
          <w:sz w:val="20"/>
          <w:highlight w:val="darkYellow"/>
          <w:lang w:val="es-MX"/>
        </w:rPr>
        <w:t xml:space="preserve"> o </w:t>
      </w:r>
      <w:proofErr w:type="gramStart"/>
      <w:r>
        <w:rPr>
          <w:sz w:val="20"/>
          <w:highlight w:val="darkYellow"/>
          <w:lang w:val="es-MX"/>
        </w:rPr>
        <w:t>‘ ‘</w:t>
      </w:r>
      <w:proofErr w:type="gramEnd"/>
      <w:r>
        <w:rPr>
          <w:sz w:val="20"/>
          <w:highlight w:val="darkYellow"/>
          <w:lang w:val="es-MX"/>
        </w:rPr>
        <w:t xml:space="preserve">&gt;, asignar </w:t>
      </w:r>
      <w:proofErr w:type="spellStart"/>
      <w:r>
        <w:rPr>
          <w:sz w:val="20"/>
          <w:highlight w:val="darkYellow"/>
          <w:lang w:val="es-MX"/>
        </w:rPr>
        <w:t>Null</w:t>
      </w:r>
      <w:proofErr w:type="spellEnd"/>
      <w:r>
        <w:rPr>
          <w:sz w:val="20"/>
          <w:highlight w:val="darkYellow"/>
          <w:lang w:val="es-MX"/>
        </w:rPr>
        <w:t xml:space="preserve"> a este campo.</w:t>
      </w:r>
    </w:p>
    <w:p w:rsidR="00890EBA" w:rsidRPr="009973F0" w:rsidRDefault="00890EBA" w:rsidP="00890EBA">
      <w:pPr>
        <w:pStyle w:val="Prrafodelista"/>
        <w:numPr>
          <w:ilvl w:val="6"/>
          <w:numId w:val="18"/>
        </w:numPr>
        <w:ind w:left="3892" w:hanging="1384"/>
        <w:rPr>
          <w:sz w:val="20"/>
          <w:lang w:val="es-MX"/>
        </w:rPr>
      </w:pPr>
      <w:proofErr w:type="spellStart"/>
      <w:r>
        <w:rPr>
          <w:sz w:val="20"/>
          <w:lang w:val="es-MX"/>
        </w:rPr>
        <w:t>MFechaHora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88" w:anchor="RNGEN006" w:history="1">
        <w:r w:rsidRPr="00D7347D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890EBA" w:rsidRPr="00A15522" w:rsidRDefault="00890EBA" w:rsidP="00890EBA">
      <w:pPr>
        <w:pStyle w:val="Prrafodelista"/>
        <w:numPr>
          <w:ilvl w:val="6"/>
          <w:numId w:val="18"/>
        </w:numPr>
        <w:ind w:left="3892" w:hanging="1384"/>
        <w:rPr>
          <w:rStyle w:val="Hipervnculo"/>
          <w:color w:val="auto"/>
          <w:sz w:val="20"/>
          <w:u w:val="none"/>
          <w:lang w:val="es-MX"/>
        </w:rPr>
      </w:pPr>
      <w:proofErr w:type="spellStart"/>
      <w:r w:rsidRPr="009973F0">
        <w:rPr>
          <w:sz w:val="20"/>
          <w:lang w:val="es-MX"/>
        </w:rPr>
        <w:t>MUsuarioId</w:t>
      </w:r>
      <w:proofErr w:type="spellEnd"/>
      <w:r w:rsidRPr="009973F0">
        <w:rPr>
          <w:sz w:val="20"/>
          <w:lang w:val="es-MX"/>
        </w:rPr>
        <w:t xml:space="preserve"> de acuerdo con la regla de negocio </w:t>
      </w:r>
      <w:hyperlink r:id="rId189" w:anchor="RNGEN007" w:history="1">
        <w:r w:rsidRPr="009973F0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A15522" w:rsidRDefault="00A15522" w:rsidP="00A15522">
      <w:pPr>
        <w:pStyle w:val="Prrafodelista"/>
        <w:numPr>
          <w:ilvl w:val="7"/>
          <w:numId w:val="18"/>
        </w:numPr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 w:rsidRPr="00171634">
        <w:rPr>
          <w:rStyle w:val="Hipervnculo"/>
          <w:b/>
          <w:color w:val="auto"/>
          <w:sz w:val="20"/>
          <w:u w:val="none"/>
          <w:lang w:val="es-MX"/>
        </w:rPr>
        <w:t>VisitaHist</w:t>
      </w:r>
      <w:proofErr w:type="spellEnd"/>
    </w:p>
    <w:p w:rsidR="00A15522" w:rsidRPr="00171634" w:rsidRDefault="00A15522" w:rsidP="00A15522">
      <w:pPr>
        <w:pStyle w:val="Prrafodelista"/>
        <w:numPr>
          <w:ilvl w:val="8"/>
          <w:numId w:val="18"/>
        </w:numPr>
        <w:ind w:left="4962" w:hanging="2082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VisitaHistId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190" w:anchor="RNGEN009" w:history="1">
        <w:r w:rsidRPr="000318AA">
          <w:rPr>
            <w:rStyle w:val="Hipervnculo"/>
            <w:b/>
            <w:sz w:val="20"/>
            <w:lang w:val="es-MX"/>
          </w:rPr>
          <w:t>RNGEN009 Identificador Único</w:t>
        </w:r>
      </w:hyperlink>
    </w:p>
    <w:p w:rsidR="00A15522" w:rsidRPr="00171634" w:rsidRDefault="00A15522" w:rsidP="00A15522">
      <w:pPr>
        <w:pStyle w:val="Prrafodelista"/>
        <w:numPr>
          <w:ilvl w:val="8"/>
          <w:numId w:val="18"/>
        </w:numPr>
        <w:ind w:left="4962" w:hanging="2082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VisitaClave</w:t>
      </w:r>
      <w:proofErr w:type="spellEnd"/>
    </w:p>
    <w:p w:rsidR="00A15522" w:rsidRPr="0072350B" w:rsidRDefault="00A15522" w:rsidP="00A15522">
      <w:pPr>
        <w:pStyle w:val="Prrafodelista"/>
        <w:numPr>
          <w:ilvl w:val="8"/>
          <w:numId w:val="18"/>
        </w:numPr>
        <w:ind w:left="4962" w:hanging="2082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FechaHoraInicial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191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A15522" w:rsidRPr="00171634" w:rsidRDefault="00A15522" w:rsidP="00A15522">
      <w:pPr>
        <w:pStyle w:val="Prrafodelista"/>
        <w:numPr>
          <w:ilvl w:val="8"/>
          <w:numId w:val="18"/>
        </w:numPr>
        <w:ind w:left="4962" w:hanging="2082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FechaHoraFinal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192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A15522" w:rsidRPr="00171634" w:rsidRDefault="00A15522" w:rsidP="00A15522">
      <w:pPr>
        <w:pStyle w:val="Prrafodelista"/>
        <w:numPr>
          <w:ilvl w:val="8"/>
          <w:numId w:val="18"/>
        </w:numPr>
        <w:ind w:left="4962" w:hanging="2082"/>
        <w:rPr>
          <w:rStyle w:val="Hipervnculo"/>
          <w:b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Enviado </w:t>
      </w:r>
      <w:r>
        <w:rPr>
          <w:sz w:val="20"/>
          <w:lang w:val="es-MX"/>
        </w:rPr>
        <w:t xml:space="preserve">de acuerdo con la regla de negocio </w:t>
      </w:r>
      <w:hyperlink r:id="rId193" w:anchor="RNGEN041" w:history="1">
        <w:r w:rsidRPr="00461539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A15522" w:rsidRPr="00171634" w:rsidRDefault="00A15522" w:rsidP="00A15522">
      <w:pPr>
        <w:pStyle w:val="Prrafodelista"/>
        <w:numPr>
          <w:ilvl w:val="8"/>
          <w:numId w:val="18"/>
        </w:numPr>
        <w:ind w:left="4962" w:hanging="2082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MFechaHora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194" w:anchor="RNGEN006" w:history="1">
        <w:r w:rsidRPr="00D7347D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A15522" w:rsidRPr="00A15522" w:rsidRDefault="00A15522" w:rsidP="00A15522">
      <w:pPr>
        <w:pStyle w:val="Prrafodelista"/>
        <w:numPr>
          <w:ilvl w:val="8"/>
          <w:numId w:val="18"/>
        </w:numPr>
        <w:ind w:left="4962" w:hanging="2082"/>
        <w:rPr>
          <w:sz w:val="20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MUsuarioId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195" w:anchor="RNGEN007" w:history="1">
        <w:r w:rsidRPr="00D7347D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890EBA" w:rsidRPr="00AB61AF" w:rsidRDefault="00890EBA" w:rsidP="00890EBA">
      <w:pPr>
        <w:pStyle w:val="Prrafodelista"/>
        <w:numPr>
          <w:ilvl w:val="4"/>
          <w:numId w:val="18"/>
        </w:numPr>
        <w:ind w:left="2580"/>
        <w:rPr>
          <w:b/>
          <w:sz w:val="20"/>
          <w:lang w:val="es-MX"/>
        </w:rPr>
      </w:pPr>
      <w:proofErr w:type="spellStart"/>
      <w:r w:rsidRPr="00AB61AF">
        <w:rPr>
          <w:b/>
          <w:sz w:val="20"/>
          <w:lang w:val="es-MX"/>
        </w:rPr>
        <w:t>PuntoGPS</w:t>
      </w:r>
      <w:proofErr w:type="spellEnd"/>
    </w:p>
    <w:p w:rsidR="00890EBA" w:rsidRDefault="00890EBA" w:rsidP="00890EBA">
      <w:pPr>
        <w:pStyle w:val="Prrafodelista"/>
        <w:numPr>
          <w:ilvl w:val="5"/>
          <w:numId w:val="18"/>
        </w:numPr>
        <w:ind w:left="3183" w:hanging="1035"/>
        <w:rPr>
          <w:sz w:val="20"/>
          <w:lang w:val="es-MX"/>
        </w:rPr>
      </w:pPr>
      <w:proofErr w:type="spellStart"/>
      <w:r>
        <w:rPr>
          <w:sz w:val="20"/>
          <w:lang w:val="es-MX"/>
        </w:rPr>
        <w:t>PuntoGPSID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96" w:anchor="RNGEN009" w:history="1">
        <w:r w:rsidRPr="000318AA">
          <w:rPr>
            <w:rStyle w:val="Hipervnculo"/>
            <w:b/>
            <w:sz w:val="20"/>
            <w:lang w:val="es-MX"/>
          </w:rPr>
          <w:t>RNGEN009 Identificador Único</w:t>
        </w:r>
      </w:hyperlink>
    </w:p>
    <w:p w:rsidR="00890EBA" w:rsidRDefault="00890EBA" w:rsidP="00890EBA">
      <w:pPr>
        <w:pStyle w:val="Prrafodelista"/>
        <w:numPr>
          <w:ilvl w:val="5"/>
          <w:numId w:val="18"/>
        </w:numPr>
        <w:ind w:left="3084"/>
        <w:rPr>
          <w:sz w:val="20"/>
          <w:lang w:val="es-MX"/>
        </w:rPr>
      </w:pPr>
      <w:proofErr w:type="spellStart"/>
      <w:r>
        <w:rPr>
          <w:sz w:val="20"/>
          <w:lang w:val="es-MX"/>
        </w:rPr>
        <w:t>CoordenadaX</w:t>
      </w:r>
      <w:proofErr w:type="spellEnd"/>
      <w:r>
        <w:rPr>
          <w:sz w:val="20"/>
          <w:lang w:val="es-MX"/>
        </w:rPr>
        <w:t xml:space="preserve"> </w:t>
      </w:r>
    </w:p>
    <w:p w:rsidR="00890EBA" w:rsidRDefault="00890EBA" w:rsidP="00890EBA">
      <w:pPr>
        <w:pStyle w:val="Prrafodelista"/>
        <w:numPr>
          <w:ilvl w:val="5"/>
          <w:numId w:val="18"/>
        </w:numPr>
        <w:ind w:left="3084"/>
        <w:rPr>
          <w:sz w:val="20"/>
          <w:lang w:val="es-MX"/>
        </w:rPr>
      </w:pPr>
      <w:proofErr w:type="spellStart"/>
      <w:r>
        <w:rPr>
          <w:sz w:val="20"/>
          <w:lang w:val="es-MX"/>
        </w:rPr>
        <w:t>CoordenadaY</w:t>
      </w:r>
      <w:proofErr w:type="spellEnd"/>
    </w:p>
    <w:p w:rsidR="00890EBA" w:rsidRDefault="00890EBA" w:rsidP="00890EBA">
      <w:pPr>
        <w:pStyle w:val="Prrafodelista"/>
        <w:numPr>
          <w:ilvl w:val="5"/>
          <w:numId w:val="18"/>
        </w:numPr>
        <w:ind w:left="3084"/>
        <w:rPr>
          <w:sz w:val="20"/>
          <w:lang w:val="es-MX"/>
        </w:rPr>
      </w:pPr>
      <w:proofErr w:type="spellStart"/>
      <w:r>
        <w:rPr>
          <w:sz w:val="20"/>
          <w:lang w:val="es-MX"/>
        </w:rPr>
        <w:t>RUTClave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97" w:anchor="RNGEN095" w:history="1">
        <w:r w:rsidRPr="00506206">
          <w:rPr>
            <w:rStyle w:val="Hipervnculo"/>
            <w:b/>
            <w:sz w:val="20"/>
            <w:lang w:val="es-MX"/>
          </w:rPr>
          <w:t>RNGEN095 Ruta Seleccionada</w:t>
        </w:r>
      </w:hyperlink>
    </w:p>
    <w:p w:rsidR="00890EBA" w:rsidRDefault="00890EBA" w:rsidP="00890EBA">
      <w:pPr>
        <w:pStyle w:val="Prrafodelista"/>
        <w:numPr>
          <w:ilvl w:val="5"/>
          <w:numId w:val="18"/>
        </w:numPr>
        <w:ind w:left="3183" w:hanging="1035"/>
        <w:rPr>
          <w:sz w:val="20"/>
          <w:lang w:val="es-MX"/>
        </w:rPr>
      </w:pPr>
      <w:r>
        <w:rPr>
          <w:sz w:val="20"/>
          <w:lang w:val="es-MX"/>
        </w:rPr>
        <w:t xml:space="preserve">DiaClave de acuerdo con la regla de negocio </w:t>
      </w:r>
      <w:hyperlink r:id="rId198" w:anchor="RNROLMOV047" w:history="1">
        <w:r w:rsidRPr="000318AA">
          <w:rPr>
            <w:rStyle w:val="Hipervnculo"/>
            <w:b/>
            <w:sz w:val="20"/>
            <w:lang w:val="es-MX"/>
          </w:rPr>
          <w:t>RNROLMOV047 Día Actual o Día Seleccionado</w:t>
        </w:r>
      </w:hyperlink>
    </w:p>
    <w:p w:rsidR="00890EBA" w:rsidRDefault="00890EBA" w:rsidP="00890EBA">
      <w:pPr>
        <w:pStyle w:val="Prrafodelista"/>
        <w:numPr>
          <w:ilvl w:val="5"/>
          <w:numId w:val="18"/>
        </w:numPr>
        <w:ind w:left="3084"/>
        <w:rPr>
          <w:sz w:val="20"/>
          <w:lang w:val="es-MX"/>
        </w:rPr>
      </w:pPr>
      <w:proofErr w:type="spellStart"/>
      <w:r>
        <w:rPr>
          <w:sz w:val="20"/>
          <w:lang w:val="es-MX"/>
        </w:rPr>
        <w:t>VisitaClave</w:t>
      </w:r>
      <w:proofErr w:type="spellEnd"/>
      <w:r>
        <w:rPr>
          <w:sz w:val="20"/>
          <w:lang w:val="es-MX"/>
        </w:rPr>
        <w:t xml:space="preserve"> </w:t>
      </w:r>
    </w:p>
    <w:p w:rsidR="00890EBA" w:rsidRDefault="00890EBA" w:rsidP="00890EBA">
      <w:pPr>
        <w:pStyle w:val="Prrafodelista"/>
        <w:numPr>
          <w:ilvl w:val="5"/>
          <w:numId w:val="18"/>
        </w:numPr>
        <w:ind w:left="3183" w:hanging="1035"/>
        <w:rPr>
          <w:sz w:val="20"/>
          <w:lang w:val="es-MX"/>
        </w:rPr>
      </w:pPr>
      <w:r>
        <w:rPr>
          <w:sz w:val="20"/>
          <w:lang w:val="es-MX"/>
        </w:rPr>
        <w:t xml:space="preserve">DiaClave1 de acuerdo con la regla de negocio </w:t>
      </w:r>
      <w:hyperlink r:id="rId199" w:anchor="RNROLMOV047" w:history="1">
        <w:r w:rsidRPr="000318AA">
          <w:rPr>
            <w:rStyle w:val="Hipervnculo"/>
            <w:b/>
            <w:sz w:val="20"/>
            <w:lang w:val="es-MX"/>
          </w:rPr>
          <w:t>RNROLMOV047 Día Actual o Día Seleccionado</w:t>
        </w:r>
      </w:hyperlink>
    </w:p>
    <w:p w:rsidR="00890EBA" w:rsidRDefault="00890EBA" w:rsidP="00890EBA">
      <w:pPr>
        <w:pStyle w:val="Prrafodelista"/>
        <w:numPr>
          <w:ilvl w:val="5"/>
          <w:numId w:val="18"/>
        </w:numPr>
        <w:ind w:left="3183" w:hanging="1035"/>
        <w:rPr>
          <w:sz w:val="20"/>
          <w:lang w:val="es-MX"/>
        </w:rPr>
      </w:pPr>
      <w:proofErr w:type="spellStart"/>
      <w:r>
        <w:rPr>
          <w:sz w:val="20"/>
          <w:lang w:val="es-MX"/>
        </w:rPr>
        <w:t>MFechaHora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00" w:anchor="RNGEN006" w:history="1">
        <w:r w:rsidRPr="00D7347D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890EBA" w:rsidRDefault="00890EBA" w:rsidP="00890EBA">
      <w:pPr>
        <w:pStyle w:val="Prrafodelista"/>
        <w:numPr>
          <w:ilvl w:val="5"/>
          <w:numId w:val="18"/>
        </w:numPr>
        <w:ind w:left="3183" w:hanging="1035"/>
        <w:rPr>
          <w:sz w:val="20"/>
          <w:lang w:val="es-MX"/>
        </w:rPr>
      </w:pPr>
      <w:proofErr w:type="spellStart"/>
      <w:r>
        <w:rPr>
          <w:sz w:val="20"/>
          <w:lang w:val="es-MX"/>
        </w:rPr>
        <w:t>MUsuarioID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01" w:anchor="RNGEN007" w:history="1">
        <w:r w:rsidRPr="00D7347D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890EBA" w:rsidRDefault="00890EBA" w:rsidP="00890EBA">
      <w:pPr>
        <w:pStyle w:val="Prrafodelista"/>
        <w:numPr>
          <w:ilvl w:val="5"/>
          <w:numId w:val="18"/>
        </w:numPr>
        <w:tabs>
          <w:tab w:val="left" w:pos="2977"/>
          <w:tab w:val="left" w:pos="3119"/>
        </w:tabs>
        <w:ind w:left="3325" w:hanging="1177"/>
        <w:rPr>
          <w:sz w:val="20"/>
          <w:lang w:val="es-MX"/>
        </w:rPr>
      </w:pPr>
      <w:r>
        <w:rPr>
          <w:sz w:val="20"/>
          <w:lang w:val="es-MX"/>
        </w:rPr>
        <w:t xml:space="preserve">Enviado de acuerdo con la regla de negocio </w:t>
      </w:r>
      <w:hyperlink r:id="rId202" w:anchor="RNGEN041" w:history="1">
        <w:r w:rsidRPr="00461539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890EBA" w:rsidRDefault="00890EBA" w:rsidP="00890EBA">
      <w:pPr>
        <w:pStyle w:val="Prrafodelista"/>
        <w:numPr>
          <w:ilvl w:val="5"/>
          <w:numId w:val="18"/>
        </w:numPr>
        <w:tabs>
          <w:tab w:val="left" w:pos="2977"/>
          <w:tab w:val="left" w:pos="3119"/>
        </w:tabs>
        <w:ind w:left="3084"/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CoordenadaX</w:t>
      </w:r>
      <w:proofErr w:type="spellEnd"/>
      <w:r>
        <w:rPr>
          <w:sz w:val="20"/>
          <w:lang w:val="es-MX"/>
        </w:rPr>
        <w:t xml:space="preserve"> del Domicilio del Cliente está vacía&gt; y Si &lt;</w:t>
      </w:r>
      <w:proofErr w:type="spellStart"/>
      <w:r>
        <w:rPr>
          <w:sz w:val="20"/>
          <w:lang w:val="es-MX"/>
        </w:rPr>
        <w:t>CoordenadaY</w:t>
      </w:r>
      <w:proofErr w:type="spellEnd"/>
      <w:r>
        <w:rPr>
          <w:sz w:val="20"/>
          <w:lang w:val="es-MX"/>
        </w:rPr>
        <w:t xml:space="preserve">  del Domicilio del Cliente está vacía&gt;  </w:t>
      </w:r>
    </w:p>
    <w:p w:rsidR="00890EBA" w:rsidRPr="00AB61AF" w:rsidRDefault="00890EBA" w:rsidP="00890EBA">
      <w:pPr>
        <w:pStyle w:val="Prrafodelista"/>
        <w:numPr>
          <w:ilvl w:val="5"/>
          <w:numId w:val="18"/>
        </w:numPr>
        <w:ind w:left="3084"/>
        <w:rPr>
          <w:b/>
          <w:sz w:val="20"/>
          <w:lang w:val="es-MX"/>
        </w:rPr>
      </w:pPr>
      <w:proofErr w:type="spellStart"/>
      <w:r w:rsidRPr="00AB61AF">
        <w:rPr>
          <w:b/>
          <w:sz w:val="20"/>
          <w:lang w:val="es-MX"/>
        </w:rPr>
        <w:t>ClienteDomicilio</w:t>
      </w:r>
      <w:proofErr w:type="spellEnd"/>
    </w:p>
    <w:p w:rsidR="00890EBA" w:rsidRDefault="00890EBA" w:rsidP="00890EBA">
      <w:pPr>
        <w:pStyle w:val="Prrafodelista"/>
        <w:numPr>
          <w:ilvl w:val="6"/>
          <w:numId w:val="18"/>
        </w:numPr>
        <w:ind w:left="3892" w:hanging="1384"/>
        <w:rPr>
          <w:sz w:val="20"/>
          <w:lang w:val="es-MX"/>
        </w:rPr>
      </w:pPr>
      <w:proofErr w:type="spellStart"/>
      <w:r>
        <w:rPr>
          <w:sz w:val="20"/>
          <w:lang w:val="es-MX"/>
        </w:rPr>
        <w:t>CoordenadaX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03" w:anchor="RNROLMOV083" w:history="1">
        <w:r w:rsidRPr="00DB04A0">
          <w:rPr>
            <w:rStyle w:val="Hipervnculo"/>
            <w:b/>
            <w:sz w:val="20"/>
            <w:lang w:val="es-MX"/>
          </w:rPr>
          <w:t>RNROLMOV083 Longitud Obtenida en GPS</w:t>
        </w:r>
      </w:hyperlink>
    </w:p>
    <w:p w:rsidR="00890EBA" w:rsidRDefault="00890EBA" w:rsidP="00890EBA">
      <w:pPr>
        <w:pStyle w:val="Prrafodelista"/>
        <w:numPr>
          <w:ilvl w:val="6"/>
          <w:numId w:val="18"/>
        </w:numPr>
        <w:ind w:left="3892" w:hanging="1384"/>
        <w:rPr>
          <w:sz w:val="20"/>
          <w:lang w:val="es-MX"/>
        </w:rPr>
      </w:pPr>
      <w:proofErr w:type="spellStart"/>
      <w:r>
        <w:rPr>
          <w:sz w:val="20"/>
          <w:lang w:val="es-MX"/>
        </w:rPr>
        <w:t>CoordenadaY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04" w:anchor="RNROLMOV084" w:history="1">
        <w:r w:rsidRPr="00DB04A0">
          <w:rPr>
            <w:rStyle w:val="Hipervnculo"/>
            <w:b/>
            <w:sz w:val="20"/>
            <w:lang w:val="es-MX"/>
          </w:rPr>
          <w:t>RNROLMOV084 Latitud Obtenida en GPS</w:t>
        </w:r>
      </w:hyperlink>
    </w:p>
    <w:p w:rsidR="00890EBA" w:rsidRDefault="00890EBA" w:rsidP="00890EBA">
      <w:pPr>
        <w:pStyle w:val="Prrafodelista"/>
        <w:numPr>
          <w:ilvl w:val="6"/>
          <w:numId w:val="18"/>
        </w:numPr>
        <w:ind w:left="3892" w:hanging="1384"/>
        <w:rPr>
          <w:sz w:val="20"/>
          <w:lang w:val="es-MX"/>
        </w:rPr>
      </w:pPr>
      <w:proofErr w:type="spellStart"/>
      <w:r>
        <w:rPr>
          <w:sz w:val="20"/>
          <w:lang w:val="es-MX"/>
        </w:rPr>
        <w:t>MFechaHora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05" w:anchor="RNGEN006" w:history="1">
        <w:r w:rsidRPr="00D7347D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890EBA" w:rsidRPr="008D1EA8" w:rsidRDefault="00890EBA" w:rsidP="00890EBA">
      <w:pPr>
        <w:pStyle w:val="Prrafodelista"/>
        <w:numPr>
          <w:ilvl w:val="6"/>
          <w:numId w:val="18"/>
        </w:numPr>
        <w:ind w:left="3892" w:hanging="1384"/>
        <w:rPr>
          <w:sz w:val="20"/>
          <w:lang w:val="es-MX"/>
        </w:rPr>
      </w:pPr>
      <w:proofErr w:type="spellStart"/>
      <w:r>
        <w:rPr>
          <w:sz w:val="20"/>
          <w:lang w:val="es-MX"/>
        </w:rPr>
        <w:t>MUsuarioId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06" w:anchor="RNGEN007" w:history="1">
        <w:r w:rsidRPr="00D7347D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216C9E" w:rsidRPr="002B15D3" w:rsidRDefault="00216C9E" w:rsidP="005B21F7">
      <w:pPr>
        <w:pStyle w:val="Prrafodelista"/>
        <w:numPr>
          <w:ilvl w:val="3"/>
          <w:numId w:val="18"/>
        </w:numPr>
        <w:ind w:left="1985" w:hanging="763"/>
        <w:rPr>
          <w:sz w:val="20"/>
          <w:lang w:val="es-MX"/>
        </w:rPr>
      </w:pPr>
      <w:r w:rsidRPr="002B15D3">
        <w:rPr>
          <w:sz w:val="20"/>
          <w:highlight w:val="darkGreen"/>
          <w:lang w:eastAsia="en-US"/>
        </w:rPr>
        <w:t>Si &lt;existe una configuración de parámetros que indique que se tiene activo el Aseguramiento de Activos (</w:t>
      </w:r>
      <w:proofErr w:type="spellStart"/>
      <w:r w:rsidRPr="002B15D3">
        <w:rPr>
          <w:sz w:val="20"/>
          <w:highlight w:val="darkGreen"/>
          <w:lang w:eastAsia="en-US"/>
        </w:rPr>
        <w:t>AsegurarActivos</w:t>
      </w:r>
      <w:proofErr w:type="spellEnd"/>
      <w:r w:rsidRPr="002B15D3">
        <w:rPr>
          <w:sz w:val="20"/>
          <w:highlight w:val="darkGreen"/>
          <w:lang w:eastAsia="en-US"/>
        </w:rPr>
        <w:t xml:space="preserve"> = Verdadero) </w:t>
      </w:r>
      <w:r w:rsidRPr="002B15D3">
        <w:rPr>
          <w:sz w:val="20"/>
          <w:highlight w:val="darkGreen"/>
        </w:rPr>
        <w:t>de acuerdo con la información registrada en sesión</w:t>
      </w:r>
      <w:r w:rsidRPr="002B15D3">
        <w:rPr>
          <w:sz w:val="20"/>
          <w:highlight w:val="darkGreen"/>
          <w:lang w:eastAsia="en-US"/>
        </w:rPr>
        <w:t>&gt;</w:t>
      </w:r>
    </w:p>
    <w:p w:rsidR="00216C9E" w:rsidRPr="006971EA" w:rsidRDefault="00216C9E" w:rsidP="005B21F7">
      <w:pPr>
        <w:pStyle w:val="Prrafodelista"/>
        <w:numPr>
          <w:ilvl w:val="4"/>
          <w:numId w:val="18"/>
        </w:numPr>
        <w:ind w:left="2977" w:hanging="992"/>
        <w:rPr>
          <w:sz w:val="20"/>
          <w:highlight w:val="darkGreen"/>
          <w:lang w:val="es-MX"/>
        </w:rPr>
      </w:pPr>
      <w:r w:rsidRPr="006971EA">
        <w:rPr>
          <w:sz w:val="20"/>
          <w:highlight w:val="darkGreen"/>
          <w:lang w:val="es-MX"/>
        </w:rPr>
        <w:t xml:space="preserve">El caso de uso incluye la funcionalidad del caso de uso </w:t>
      </w:r>
      <w:hyperlink r:id="rId207" w:history="1">
        <w:r w:rsidRPr="00216C9E">
          <w:rPr>
            <w:rStyle w:val="Hipervnculo"/>
            <w:b/>
            <w:sz w:val="20"/>
            <w:highlight w:val="darkGreen"/>
            <w:lang w:val="es-MX"/>
          </w:rPr>
          <w:t>Registrar Aseguramiento de Activos – CUROLMOV107</w:t>
        </w:r>
      </w:hyperlink>
    </w:p>
    <w:p w:rsidR="00216C9E" w:rsidRPr="006971EA" w:rsidRDefault="00216C9E" w:rsidP="005B21F7">
      <w:pPr>
        <w:pStyle w:val="Prrafodelista"/>
        <w:numPr>
          <w:ilvl w:val="5"/>
          <w:numId w:val="18"/>
        </w:numPr>
        <w:ind w:left="4111" w:hanging="1134"/>
        <w:rPr>
          <w:rStyle w:val="Hipervnculo"/>
          <w:color w:val="auto"/>
          <w:sz w:val="20"/>
          <w:highlight w:val="darkGreen"/>
          <w:u w:val="none"/>
          <w:lang w:val="es-MX"/>
        </w:rPr>
      </w:pPr>
      <w:r w:rsidRPr="006971EA">
        <w:rPr>
          <w:rStyle w:val="Hipervnculo"/>
          <w:color w:val="auto"/>
          <w:sz w:val="20"/>
          <w:highlight w:val="darkGreen"/>
          <w:u w:val="none"/>
          <w:lang w:val="es-MX"/>
        </w:rPr>
        <w:t>El sistema envía como parámetro la siguiente información:</w:t>
      </w:r>
    </w:p>
    <w:p w:rsidR="00216C9E" w:rsidRPr="006971EA" w:rsidRDefault="00216C9E" w:rsidP="005B21F7">
      <w:pPr>
        <w:pStyle w:val="Prrafodelista"/>
        <w:numPr>
          <w:ilvl w:val="6"/>
          <w:numId w:val="18"/>
        </w:numPr>
        <w:ind w:left="5387" w:hanging="1276"/>
        <w:rPr>
          <w:rStyle w:val="Hipervnculo"/>
          <w:color w:val="auto"/>
          <w:sz w:val="20"/>
          <w:highlight w:val="darkGreen"/>
          <w:u w:val="none"/>
          <w:lang w:val="es-MX"/>
        </w:rPr>
      </w:pPr>
      <w:proofErr w:type="spellStart"/>
      <w:r w:rsidRPr="006971EA">
        <w:rPr>
          <w:rStyle w:val="Hipervnculo"/>
          <w:color w:val="auto"/>
          <w:sz w:val="20"/>
          <w:highlight w:val="darkGreen"/>
          <w:u w:val="none"/>
          <w:lang w:val="es-MX"/>
        </w:rPr>
        <w:t>ClienteClave</w:t>
      </w:r>
      <w:proofErr w:type="spellEnd"/>
      <w:r w:rsidRPr="006971EA">
        <w:rPr>
          <w:rStyle w:val="Hipervnculo"/>
          <w:color w:val="auto"/>
          <w:sz w:val="20"/>
          <w:highlight w:val="darkGreen"/>
          <w:u w:val="none"/>
          <w:lang w:val="es-MX"/>
        </w:rPr>
        <w:t xml:space="preserve"> = </w:t>
      </w:r>
      <w:proofErr w:type="spellStart"/>
      <w:r w:rsidRPr="006971EA">
        <w:rPr>
          <w:rStyle w:val="Hipervnculo"/>
          <w:color w:val="auto"/>
          <w:sz w:val="20"/>
          <w:highlight w:val="darkGreen"/>
          <w:u w:val="none"/>
          <w:lang w:val="es-MX"/>
        </w:rPr>
        <w:t>ClienteClave</w:t>
      </w:r>
      <w:proofErr w:type="spellEnd"/>
      <w:r w:rsidRPr="006971EA">
        <w:rPr>
          <w:rStyle w:val="Hipervnculo"/>
          <w:color w:val="auto"/>
          <w:sz w:val="20"/>
          <w:highlight w:val="darkGreen"/>
          <w:u w:val="none"/>
          <w:lang w:val="es-MX"/>
        </w:rPr>
        <w:t xml:space="preserve"> registrado en sesión</w:t>
      </w:r>
    </w:p>
    <w:p w:rsidR="00216C9E" w:rsidRPr="006971EA" w:rsidRDefault="00216C9E" w:rsidP="005B21F7">
      <w:pPr>
        <w:pStyle w:val="Prrafodelista"/>
        <w:numPr>
          <w:ilvl w:val="6"/>
          <w:numId w:val="18"/>
        </w:numPr>
        <w:ind w:left="5387" w:hanging="1276"/>
        <w:rPr>
          <w:rStyle w:val="Hipervnculo"/>
          <w:color w:val="auto"/>
          <w:sz w:val="20"/>
          <w:highlight w:val="darkGreen"/>
          <w:u w:val="none"/>
          <w:lang w:val="es-MX"/>
        </w:rPr>
      </w:pPr>
      <w:proofErr w:type="spellStart"/>
      <w:r w:rsidRPr="006971EA">
        <w:rPr>
          <w:rStyle w:val="Hipervnculo"/>
          <w:color w:val="auto"/>
          <w:sz w:val="20"/>
          <w:highlight w:val="darkGreen"/>
          <w:u w:val="none"/>
          <w:lang w:val="es-MX"/>
        </w:rPr>
        <w:t>VisitaClave</w:t>
      </w:r>
      <w:proofErr w:type="spellEnd"/>
      <w:r w:rsidRPr="006971EA">
        <w:rPr>
          <w:rStyle w:val="Hipervnculo"/>
          <w:color w:val="auto"/>
          <w:sz w:val="20"/>
          <w:highlight w:val="darkGreen"/>
          <w:u w:val="none"/>
          <w:lang w:val="es-MX"/>
        </w:rPr>
        <w:t xml:space="preserve"> = </w:t>
      </w:r>
      <w:proofErr w:type="spellStart"/>
      <w:r w:rsidRPr="006971EA">
        <w:rPr>
          <w:rStyle w:val="Hipervnculo"/>
          <w:color w:val="auto"/>
          <w:sz w:val="20"/>
          <w:highlight w:val="darkGreen"/>
          <w:u w:val="none"/>
          <w:lang w:val="es-MX"/>
        </w:rPr>
        <w:t>VisitaClave</w:t>
      </w:r>
      <w:proofErr w:type="spellEnd"/>
      <w:r w:rsidRPr="006971EA">
        <w:rPr>
          <w:rStyle w:val="Hipervnculo"/>
          <w:color w:val="auto"/>
          <w:sz w:val="20"/>
          <w:highlight w:val="darkGreen"/>
          <w:u w:val="none"/>
          <w:lang w:val="es-MX"/>
        </w:rPr>
        <w:t xml:space="preserve"> registrada en sesión (recién generada)</w:t>
      </w:r>
    </w:p>
    <w:p w:rsidR="00216C9E" w:rsidRPr="006616AD" w:rsidRDefault="00216C9E" w:rsidP="005B21F7">
      <w:pPr>
        <w:pStyle w:val="Prrafodelista"/>
        <w:numPr>
          <w:ilvl w:val="5"/>
          <w:numId w:val="18"/>
        </w:numPr>
        <w:ind w:left="4111" w:hanging="1134"/>
        <w:rPr>
          <w:rStyle w:val="Hipervnculo"/>
          <w:color w:val="auto"/>
          <w:sz w:val="20"/>
          <w:highlight w:val="darkGreen"/>
          <w:u w:val="none"/>
          <w:lang w:val="es-MX"/>
        </w:rPr>
      </w:pPr>
      <w:r w:rsidRPr="006616AD">
        <w:rPr>
          <w:rStyle w:val="Hipervnculo"/>
          <w:color w:val="auto"/>
          <w:sz w:val="20"/>
          <w:highlight w:val="darkGreen"/>
          <w:u w:val="none"/>
          <w:lang w:val="es-MX"/>
        </w:rPr>
        <w:t>El sistema recibe como parámetro la siguiente información:</w:t>
      </w:r>
    </w:p>
    <w:p w:rsidR="00216C9E" w:rsidRPr="006616AD" w:rsidRDefault="00216C9E" w:rsidP="005B21F7">
      <w:pPr>
        <w:pStyle w:val="Prrafodelista"/>
        <w:numPr>
          <w:ilvl w:val="6"/>
          <w:numId w:val="18"/>
        </w:numPr>
        <w:ind w:left="5387" w:hanging="1276"/>
        <w:rPr>
          <w:rStyle w:val="Hipervnculo"/>
          <w:color w:val="auto"/>
          <w:sz w:val="20"/>
          <w:highlight w:val="darkGreen"/>
          <w:u w:val="none"/>
          <w:lang w:val="es-MX"/>
        </w:rPr>
      </w:pPr>
      <w:proofErr w:type="spellStart"/>
      <w:r w:rsidRPr="006616AD">
        <w:rPr>
          <w:rStyle w:val="Hipervnculo"/>
          <w:color w:val="auto"/>
          <w:sz w:val="20"/>
          <w:highlight w:val="darkGreen"/>
          <w:u w:val="none"/>
          <w:lang w:val="es-MX"/>
        </w:rPr>
        <w:t>AseguramientoActivos</w:t>
      </w:r>
      <w:proofErr w:type="spellEnd"/>
      <w:r w:rsidRPr="006616AD">
        <w:rPr>
          <w:rStyle w:val="Hipervnculo"/>
          <w:color w:val="auto"/>
          <w:sz w:val="20"/>
          <w:highlight w:val="darkGreen"/>
          <w:u w:val="none"/>
          <w:lang w:val="es-MX"/>
        </w:rPr>
        <w:t xml:space="preserve"> = (Verdadero/Falso)</w:t>
      </w:r>
    </w:p>
    <w:p w:rsidR="00216C9E" w:rsidRPr="006616AD" w:rsidRDefault="00216C9E" w:rsidP="005B21F7">
      <w:pPr>
        <w:pStyle w:val="Prrafodelista"/>
        <w:numPr>
          <w:ilvl w:val="4"/>
          <w:numId w:val="18"/>
        </w:numPr>
        <w:ind w:left="2977" w:hanging="992"/>
        <w:rPr>
          <w:sz w:val="20"/>
          <w:highlight w:val="darkGreen"/>
          <w:lang w:val="es-MX"/>
        </w:rPr>
      </w:pPr>
      <w:r w:rsidRPr="006616AD">
        <w:rPr>
          <w:sz w:val="20"/>
          <w:szCs w:val="20"/>
          <w:highlight w:val="darkGreen"/>
          <w:lang w:val="es-MX"/>
        </w:rPr>
        <w:t>Si &lt;el aseguramiento de activos NO fue exitoso (</w:t>
      </w:r>
      <w:proofErr w:type="spellStart"/>
      <w:r w:rsidRPr="006616AD">
        <w:rPr>
          <w:sz w:val="20"/>
          <w:szCs w:val="20"/>
          <w:highlight w:val="darkGreen"/>
          <w:lang w:val="es-MX"/>
        </w:rPr>
        <w:t>AseguramientoActivos</w:t>
      </w:r>
      <w:proofErr w:type="spellEnd"/>
      <w:r w:rsidRPr="006616AD">
        <w:rPr>
          <w:sz w:val="20"/>
          <w:szCs w:val="20"/>
          <w:highlight w:val="darkGreen"/>
          <w:lang w:val="es-MX"/>
        </w:rPr>
        <w:t xml:space="preserve"> = Falso) de acuerdo a la información recibida como parámetro&gt;</w:t>
      </w:r>
    </w:p>
    <w:p w:rsidR="00216C9E" w:rsidRDefault="00216C9E" w:rsidP="005B21F7">
      <w:pPr>
        <w:pStyle w:val="Prrafodelista"/>
        <w:numPr>
          <w:ilvl w:val="5"/>
          <w:numId w:val="18"/>
        </w:numPr>
        <w:ind w:left="4111" w:hanging="1134"/>
        <w:rPr>
          <w:rStyle w:val="Hipervnculo"/>
          <w:color w:val="auto"/>
          <w:sz w:val="20"/>
          <w:highlight w:val="darkGreen"/>
          <w:u w:val="none"/>
          <w:lang w:val="es-MX"/>
        </w:rPr>
      </w:pPr>
      <w:r w:rsidRPr="006616AD">
        <w:rPr>
          <w:rStyle w:val="Hipervnculo"/>
          <w:color w:val="auto"/>
          <w:sz w:val="20"/>
          <w:highlight w:val="darkGreen"/>
          <w:u w:val="none"/>
          <w:lang w:val="es-MX"/>
        </w:rPr>
        <w:t xml:space="preserve">El sistema continúa en el </w:t>
      </w:r>
      <w:hyperlink w:anchor="FIN" w:history="1">
        <w:r w:rsidRPr="006616AD">
          <w:rPr>
            <w:rStyle w:val="Hipervnculo"/>
            <w:b/>
            <w:sz w:val="20"/>
            <w:highlight w:val="darkGreen"/>
            <w:lang w:val="es-MX"/>
          </w:rPr>
          <w:t>paso 10</w:t>
        </w:r>
      </w:hyperlink>
      <w:r w:rsidRPr="006616AD">
        <w:rPr>
          <w:rStyle w:val="Hipervnculo"/>
          <w:color w:val="auto"/>
          <w:sz w:val="20"/>
          <w:highlight w:val="darkGreen"/>
          <w:u w:val="none"/>
          <w:lang w:val="es-MX"/>
        </w:rPr>
        <w:t xml:space="preserve"> del flujo básico</w:t>
      </w:r>
    </w:p>
    <w:p w:rsidR="00216C9E" w:rsidRPr="006616AD" w:rsidRDefault="00216C9E" w:rsidP="005B21F7">
      <w:pPr>
        <w:pStyle w:val="Prrafodelista"/>
        <w:numPr>
          <w:ilvl w:val="4"/>
          <w:numId w:val="18"/>
        </w:numPr>
        <w:ind w:left="2977" w:hanging="992"/>
        <w:rPr>
          <w:sz w:val="20"/>
          <w:highlight w:val="darkGreen"/>
          <w:lang w:val="es-MX"/>
        </w:rPr>
      </w:pPr>
      <w:r w:rsidRPr="006616AD">
        <w:rPr>
          <w:sz w:val="20"/>
          <w:szCs w:val="20"/>
          <w:highlight w:val="darkGreen"/>
          <w:lang w:val="es-MX"/>
        </w:rPr>
        <w:t xml:space="preserve">Si &lt;el aseguramiento de activos </w:t>
      </w:r>
      <w:r>
        <w:rPr>
          <w:sz w:val="20"/>
          <w:szCs w:val="20"/>
          <w:highlight w:val="darkGreen"/>
          <w:lang w:val="es-MX"/>
        </w:rPr>
        <w:t>SI</w:t>
      </w:r>
      <w:r w:rsidRPr="006616AD">
        <w:rPr>
          <w:sz w:val="20"/>
          <w:szCs w:val="20"/>
          <w:highlight w:val="darkGreen"/>
          <w:lang w:val="es-MX"/>
        </w:rPr>
        <w:t xml:space="preserve"> fue exitoso (</w:t>
      </w:r>
      <w:proofErr w:type="spellStart"/>
      <w:r w:rsidRPr="006616AD">
        <w:rPr>
          <w:sz w:val="20"/>
          <w:szCs w:val="20"/>
          <w:highlight w:val="darkGreen"/>
          <w:lang w:val="es-MX"/>
        </w:rPr>
        <w:t>AseguramientoActivos</w:t>
      </w:r>
      <w:proofErr w:type="spellEnd"/>
      <w:r w:rsidRPr="006616AD">
        <w:rPr>
          <w:sz w:val="20"/>
          <w:szCs w:val="20"/>
          <w:highlight w:val="darkGreen"/>
          <w:lang w:val="es-MX"/>
        </w:rPr>
        <w:t xml:space="preserve"> = </w:t>
      </w:r>
      <w:r>
        <w:rPr>
          <w:sz w:val="20"/>
          <w:szCs w:val="20"/>
          <w:highlight w:val="darkGreen"/>
          <w:lang w:val="es-MX"/>
        </w:rPr>
        <w:t>Verdadero</w:t>
      </w:r>
      <w:r w:rsidRPr="006616AD">
        <w:rPr>
          <w:sz w:val="20"/>
          <w:szCs w:val="20"/>
          <w:highlight w:val="darkGreen"/>
          <w:lang w:val="es-MX"/>
        </w:rPr>
        <w:t>) de acuerdo a la información recibida como parámetro&gt;</w:t>
      </w:r>
    </w:p>
    <w:p w:rsidR="00216C9E" w:rsidRPr="005B21F7" w:rsidRDefault="00216C9E" w:rsidP="005B21F7">
      <w:pPr>
        <w:pStyle w:val="Prrafodelista"/>
        <w:numPr>
          <w:ilvl w:val="5"/>
          <w:numId w:val="18"/>
        </w:numPr>
        <w:ind w:left="4111" w:hanging="1134"/>
        <w:rPr>
          <w:sz w:val="20"/>
          <w:highlight w:val="darkGreen"/>
          <w:lang w:val="es-MX"/>
        </w:rPr>
      </w:pPr>
      <w:r w:rsidRPr="006616AD">
        <w:rPr>
          <w:rStyle w:val="Hipervnculo"/>
          <w:color w:val="auto"/>
          <w:sz w:val="20"/>
          <w:highlight w:val="darkGreen"/>
          <w:u w:val="none"/>
          <w:lang w:val="es-MX"/>
        </w:rPr>
        <w:t xml:space="preserve">El sistema continúa en el </w:t>
      </w:r>
      <w:r w:rsidRPr="00216C9E">
        <w:rPr>
          <w:rStyle w:val="Hipervnculo"/>
          <w:color w:val="auto"/>
          <w:sz w:val="20"/>
          <w:highlight w:val="darkGreen"/>
          <w:u w:val="none"/>
          <w:lang w:val="es-MX"/>
        </w:rPr>
        <w:t>siguiente paso</w:t>
      </w:r>
      <w:r>
        <w:rPr>
          <w:rStyle w:val="Hipervnculo"/>
          <w:b/>
          <w:color w:val="auto"/>
          <w:sz w:val="20"/>
          <w:highlight w:val="darkGreen"/>
          <w:u w:val="none"/>
          <w:lang w:val="es-MX"/>
        </w:rPr>
        <w:t xml:space="preserve"> </w:t>
      </w:r>
      <w:r w:rsidRPr="006616AD">
        <w:rPr>
          <w:rStyle w:val="Hipervnculo"/>
          <w:color w:val="auto"/>
          <w:sz w:val="20"/>
          <w:highlight w:val="darkGreen"/>
          <w:u w:val="none"/>
          <w:lang w:val="es-MX"/>
        </w:rPr>
        <w:t xml:space="preserve">del flujo </w:t>
      </w:r>
      <w:r>
        <w:rPr>
          <w:rStyle w:val="Hipervnculo"/>
          <w:color w:val="auto"/>
          <w:sz w:val="20"/>
          <w:highlight w:val="darkGreen"/>
          <w:u w:val="none"/>
          <w:lang w:val="es-MX"/>
        </w:rPr>
        <w:t>actual</w:t>
      </w:r>
    </w:p>
    <w:p w:rsidR="00890EBA" w:rsidRPr="003F59AA" w:rsidRDefault="00890EBA" w:rsidP="00890EBA">
      <w:pPr>
        <w:pStyle w:val="Prrafodelista"/>
        <w:numPr>
          <w:ilvl w:val="3"/>
          <w:numId w:val="18"/>
        </w:numPr>
        <w:ind w:left="2475" w:hanging="1047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extiende su funcionalidad con el caso de uso </w:t>
      </w:r>
      <w:hyperlink r:id="rId208" w:history="1">
        <w:r w:rsidRPr="00572FA6">
          <w:rPr>
            <w:rStyle w:val="Hipervnculo"/>
            <w:b/>
            <w:sz w:val="20"/>
            <w:lang w:val="es-MX"/>
          </w:rPr>
          <w:t>Seleccionar Actividades para la Visita – CUROLMOV11</w:t>
        </w:r>
      </w:hyperlink>
    </w:p>
    <w:p w:rsidR="007B654B" w:rsidRDefault="007B654B" w:rsidP="007B654B">
      <w:pPr>
        <w:pStyle w:val="Prrafodelista"/>
        <w:numPr>
          <w:ilvl w:val="4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envía como parámetro la siguiente información:</w:t>
      </w:r>
    </w:p>
    <w:p w:rsidR="007B654B" w:rsidRPr="00FA634D" w:rsidRDefault="007B654B" w:rsidP="007B654B">
      <w:pPr>
        <w:pStyle w:val="Prrafodelista"/>
        <w:numPr>
          <w:ilvl w:val="5"/>
          <w:numId w:val="18"/>
        </w:numPr>
        <w:ind w:left="2835" w:hanging="1035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ContinuarVisita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de acuerdo con la regla de negocio </w:t>
      </w:r>
      <w:hyperlink r:id="rId209" w:anchor="RNGEN058" w:history="1">
        <w:r w:rsidRPr="007B654B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FA634D" w:rsidRDefault="00FA634D" w:rsidP="00FA634D">
      <w:pPr>
        <w:pStyle w:val="Prrafodelista"/>
        <w:numPr>
          <w:ilvl w:val="5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VisitaClave</w:t>
      </w:r>
      <w:proofErr w:type="spellEnd"/>
    </w:p>
    <w:p w:rsidR="00FA634D" w:rsidRPr="00FC41DD" w:rsidRDefault="00FA634D" w:rsidP="00FA634D">
      <w:pPr>
        <w:pStyle w:val="Prrafodelista"/>
        <w:numPr>
          <w:ilvl w:val="5"/>
          <w:numId w:val="18"/>
        </w:numPr>
        <w:rPr>
          <w:sz w:val="20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VisitaHistId</w:t>
      </w:r>
      <w:proofErr w:type="spellEnd"/>
    </w:p>
    <w:p w:rsidR="00FA634D" w:rsidRPr="00FC41DD" w:rsidRDefault="00FA634D" w:rsidP="007B654B">
      <w:pPr>
        <w:pStyle w:val="Prrafodelista"/>
        <w:numPr>
          <w:ilvl w:val="5"/>
          <w:numId w:val="18"/>
        </w:numPr>
        <w:ind w:left="2835" w:hanging="1035"/>
        <w:rPr>
          <w:sz w:val="20"/>
          <w:lang w:val="es-MX"/>
        </w:rPr>
      </w:pPr>
      <w:proofErr w:type="spellStart"/>
      <w:r>
        <w:rPr>
          <w:sz w:val="20"/>
          <w:lang w:val="es-MX"/>
        </w:rPr>
        <w:t>PuntoGPSId</w:t>
      </w:r>
      <w:proofErr w:type="spellEnd"/>
    </w:p>
    <w:p w:rsidR="00890EBA" w:rsidRDefault="00890EBA" w:rsidP="00890EBA">
      <w:pPr>
        <w:pStyle w:val="Prrafodelista"/>
        <w:numPr>
          <w:ilvl w:val="2"/>
          <w:numId w:val="18"/>
        </w:numPr>
        <w:ind w:left="1572"/>
        <w:rPr>
          <w:sz w:val="20"/>
          <w:lang w:val="es-MX"/>
        </w:rPr>
      </w:pPr>
      <w:r>
        <w:rPr>
          <w:sz w:val="20"/>
          <w:lang w:val="es-MX"/>
        </w:rPr>
        <w:t>Si &lt; existe por lo menos una visita relacionada al cliente&gt;</w:t>
      </w:r>
    </w:p>
    <w:p w:rsidR="00890EBA" w:rsidRPr="0014072A" w:rsidRDefault="00890EBA" w:rsidP="00890EBA">
      <w:pPr>
        <w:pStyle w:val="Prrafodelista"/>
        <w:numPr>
          <w:ilvl w:val="3"/>
          <w:numId w:val="18"/>
        </w:numPr>
        <w:ind w:left="2475" w:hanging="1047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extiende su funcionalidad con el caso de uso </w:t>
      </w:r>
      <w:hyperlink r:id="rId210" w:history="1">
        <w:r w:rsidRPr="00BF0E40">
          <w:rPr>
            <w:rStyle w:val="Hipervnculo"/>
            <w:b/>
            <w:sz w:val="20"/>
            <w:lang w:val="es-MX"/>
          </w:rPr>
          <w:t>Mantenimiento de Visitas en la Terminal – CUROLMOV12</w:t>
        </w:r>
      </w:hyperlink>
    </w:p>
    <w:p w:rsidR="00890EBA" w:rsidRDefault="00890EBA" w:rsidP="00890EBA">
      <w:pPr>
        <w:pStyle w:val="Prrafodelista"/>
        <w:numPr>
          <w:ilvl w:val="1"/>
          <w:numId w:val="18"/>
        </w:numPr>
        <w:ind w:left="1140"/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Si &lt;el equipo no tiene GPS&gt;</w:t>
      </w:r>
    </w:p>
    <w:p w:rsidR="00890EBA" w:rsidRDefault="00890EBA" w:rsidP="00890EBA">
      <w:pPr>
        <w:pStyle w:val="Prrafodelista"/>
        <w:numPr>
          <w:ilvl w:val="2"/>
          <w:numId w:val="18"/>
        </w:numPr>
        <w:ind w:left="1572"/>
        <w:rPr>
          <w:sz w:val="20"/>
          <w:lang w:val="es-MX"/>
        </w:rPr>
      </w:pPr>
      <w:r>
        <w:rPr>
          <w:sz w:val="20"/>
          <w:lang w:val="es-MX"/>
        </w:rPr>
        <w:t>El sistema registra la siguiente información:</w:t>
      </w:r>
    </w:p>
    <w:p w:rsidR="00890EBA" w:rsidRPr="008F2326" w:rsidRDefault="00890EBA" w:rsidP="00890EBA">
      <w:pPr>
        <w:pStyle w:val="Prrafodelista"/>
        <w:numPr>
          <w:ilvl w:val="3"/>
          <w:numId w:val="18"/>
        </w:numPr>
        <w:ind w:left="2076"/>
        <w:rPr>
          <w:b/>
          <w:sz w:val="20"/>
          <w:lang w:val="es-MX"/>
        </w:rPr>
      </w:pPr>
      <w:r w:rsidRPr="008F2326">
        <w:rPr>
          <w:b/>
          <w:sz w:val="20"/>
          <w:lang w:val="es-MX"/>
        </w:rPr>
        <w:t>Visita</w:t>
      </w:r>
    </w:p>
    <w:p w:rsidR="00890EBA" w:rsidRDefault="00890EBA" w:rsidP="004100FD">
      <w:pPr>
        <w:pStyle w:val="Prrafodelista"/>
        <w:numPr>
          <w:ilvl w:val="4"/>
          <w:numId w:val="18"/>
        </w:numPr>
        <w:ind w:left="2835" w:hanging="1047"/>
        <w:rPr>
          <w:sz w:val="20"/>
          <w:lang w:val="es-MX"/>
        </w:rPr>
      </w:pPr>
      <w:proofErr w:type="spellStart"/>
      <w:r>
        <w:rPr>
          <w:sz w:val="20"/>
          <w:lang w:val="es-MX"/>
        </w:rPr>
        <w:t>VisitaClave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11" w:anchor="RNGEN009" w:history="1">
        <w:r w:rsidRPr="000318AA">
          <w:rPr>
            <w:rStyle w:val="Hipervnculo"/>
            <w:b/>
            <w:sz w:val="20"/>
            <w:lang w:val="es-MX"/>
          </w:rPr>
          <w:t>RNGEN009 Identificador Único</w:t>
        </w:r>
      </w:hyperlink>
    </w:p>
    <w:p w:rsidR="00890EBA" w:rsidRDefault="00890EBA" w:rsidP="004100FD">
      <w:pPr>
        <w:pStyle w:val="Prrafodelista"/>
        <w:numPr>
          <w:ilvl w:val="4"/>
          <w:numId w:val="18"/>
        </w:numPr>
        <w:ind w:left="2835" w:hanging="1047"/>
        <w:rPr>
          <w:sz w:val="20"/>
          <w:lang w:val="es-MX"/>
        </w:rPr>
      </w:pPr>
      <w:r>
        <w:rPr>
          <w:sz w:val="20"/>
          <w:lang w:val="es-MX"/>
        </w:rPr>
        <w:t xml:space="preserve">DiaClave de acuerdo con la regla de negocio </w:t>
      </w:r>
      <w:hyperlink r:id="rId212" w:anchor="RNROLMOV047" w:history="1">
        <w:r w:rsidRPr="000318AA">
          <w:rPr>
            <w:rStyle w:val="Hipervnculo"/>
            <w:b/>
            <w:sz w:val="20"/>
            <w:lang w:val="es-MX"/>
          </w:rPr>
          <w:t>RNROLMOV047 Día Actual o Día Seleccionado</w:t>
        </w:r>
      </w:hyperlink>
    </w:p>
    <w:p w:rsidR="00890EBA" w:rsidRDefault="00890EBA" w:rsidP="004100FD">
      <w:pPr>
        <w:pStyle w:val="Prrafodelista"/>
        <w:numPr>
          <w:ilvl w:val="4"/>
          <w:numId w:val="18"/>
        </w:numPr>
        <w:ind w:left="2835" w:hanging="1047"/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13" w:anchor="RNGEN093" w:history="1">
        <w:r w:rsidRPr="009035F0">
          <w:rPr>
            <w:rStyle w:val="Hipervnculo"/>
            <w:b/>
            <w:sz w:val="20"/>
            <w:lang w:val="es-MX"/>
          </w:rPr>
          <w:t>RNGEN093 Cliente Seleccionado</w:t>
        </w:r>
      </w:hyperlink>
    </w:p>
    <w:p w:rsidR="00890EBA" w:rsidRDefault="00890EBA" w:rsidP="004100FD">
      <w:pPr>
        <w:pStyle w:val="Prrafodelista"/>
        <w:numPr>
          <w:ilvl w:val="4"/>
          <w:numId w:val="18"/>
        </w:numPr>
        <w:ind w:left="2835" w:hanging="1047"/>
        <w:rPr>
          <w:sz w:val="20"/>
          <w:lang w:val="es-MX"/>
        </w:rPr>
      </w:pPr>
      <w:proofErr w:type="spellStart"/>
      <w:r>
        <w:rPr>
          <w:sz w:val="20"/>
          <w:lang w:val="es-MX"/>
        </w:rPr>
        <w:t>VendedorId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14" w:anchor="RNGEN094" w:history="1">
        <w:r w:rsidRPr="00506206">
          <w:rPr>
            <w:rStyle w:val="Hipervnculo"/>
            <w:b/>
            <w:sz w:val="20"/>
            <w:lang w:val="es-MX"/>
          </w:rPr>
          <w:t xml:space="preserve">RNGEN094 Usuario </w:t>
        </w:r>
        <w:proofErr w:type="spellStart"/>
        <w:r w:rsidRPr="00506206">
          <w:rPr>
            <w:rStyle w:val="Hipervnculo"/>
            <w:b/>
            <w:sz w:val="20"/>
            <w:lang w:val="es-MX"/>
          </w:rPr>
          <w:t>Logeado</w:t>
        </w:r>
        <w:proofErr w:type="spellEnd"/>
        <w:r w:rsidRPr="00506206">
          <w:rPr>
            <w:rStyle w:val="Hipervnculo"/>
            <w:b/>
            <w:sz w:val="20"/>
            <w:lang w:val="es-MX"/>
          </w:rPr>
          <w:t xml:space="preserve"> en Sistema</w:t>
        </w:r>
      </w:hyperlink>
    </w:p>
    <w:p w:rsidR="00890EBA" w:rsidRDefault="00890EBA" w:rsidP="00890EBA">
      <w:pPr>
        <w:pStyle w:val="Prrafodelista"/>
        <w:numPr>
          <w:ilvl w:val="4"/>
          <w:numId w:val="18"/>
        </w:numPr>
        <w:ind w:left="2580"/>
        <w:rPr>
          <w:sz w:val="20"/>
          <w:lang w:val="es-MX"/>
        </w:rPr>
      </w:pPr>
      <w:proofErr w:type="spellStart"/>
      <w:r>
        <w:rPr>
          <w:sz w:val="20"/>
          <w:lang w:val="es-MX"/>
        </w:rPr>
        <w:t>RUTClave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15" w:anchor="RNGEN095" w:history="1">
        <w:r w:rsidRPr="00506206">
          <w:rPr>
            <w:rStyle w:val="Hipervnculo"/>
            <w:b/>
            <w:sz w:val="20"/>
            <w:lang w:val="es-MX"/>
          </w:rPr>
          <w:t>RNGEN095 Ruta Seleccionada</w:t>
        </w:r>
      </w:hyperlink>
    </w:p>
    <w:p w:rsidR="00890EBA" w:rsidRDefault="00890EBA" w:rsidP="00890EBA">
      <w:pPr>
        <w:pStyle w:val="Prrafodelista"/>
        <w:numPr>
          <w:ilvl w:val="4"/>
          <w:numId w:val="18"/>
        </w:numPr>
        <w:ind w:left="2580"/>
        <w:rPr>
          <w:sz w:val="20"/>
          <w:lang w:val="es-MX"/>
        </w:rPr>
      </w:pPr>
      <w:r>
        <w:rPr>
          <w:sz w:val="20"/>
          <w:lang w:val="es-MX"/>
        </w:rPr>
        <w:t xml:space="preserve">Numero de acuerdo con la regla de negocio </w:t>
      </w:r>
      <w:hyperlink r:id="rId216" w:anchor="RNGEN096" w:history="1">
        <w:r w:rsidRPr="00506206">
          <w:rPr>
            <w:rStyle w:val="Hipervnculo"/>
            <w:b/>
            <w:sz w:val="20"/>
            <w:lang w:val="es-MX"/>
          </w:rPr>
          <w:t>RNGEN096 Número de Visita</w:t>
        </w:r>
      </w:hyperlink>
    </w:p>
    <w:p w:rsidR="00890EBA" w:rsidRPr="004100FD" w:rsidRDefault="00890EBA" w:rsidP="004100FD">
      <w:pPr>
        <w:pStyle w:val="Prrafodelista"/>
        <w:numPr>
          <w:ilvl w:val="4"/>
          <w:numId w:val="18"/>
        </w:numPr>
        <w:ind w:left="2835" w:hanging="1047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sz w:val="20"/>
          <w:lang w:val="es-MX"/>
        </w:rPr>
        <w:t>FechaHoraInicial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17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4100FD" w:rsidRPr="004100FD" w:rsidRDefault="004100FD" w:rsidP="004100FD">
      <w:pPr>
        <w:pStyle w:val="Prrafodelista"/>
        <w:numPr>
          <w:ilvl w:val="4"/>
          <w:numId w:val="18"/>
        </w:numPr>
        <w:ind w:left="2835" w:hanging="1047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sz w:val="20"/>
          <w:lang w:val="es-MX"/>
        </w:rPr>
        <w:t>FechaHoraFinal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18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890EBA" w:rsidRPr="00C82C49" w:rsidRDefault="00890EBA" w:rsidP="004100FD">
      <w:pPr>
        <w:pStyle w:val="Prrafodelista"/>
        <w:numPr>
          <w:ilvl w:val="4"/>
          <w:numId w:val="18"/>
        </w:numPr>
        <w:ind w:left="2835" w:hanging="1047"/>
        <w:rPr>
          <w:sz w:val="20"/>
          <w:lang w:val="es-MX"/>
        </w:rPr>
      </w:pPr>
      <w:proofErr w:type="spellStart"/>
      <w:r>
        <w:rPr>
          <w:sz w:val="20"/>
          <w:lang w:val="es-MX"/>
        </w:rPr>
        <w:t>TipoEstado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19" w:anchor="RNADMESC030" w:history="1">
        <w:r w:rsidRPr="001E4085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890EBA" w:rsidRDefault="00890EBA" w:rsidP="00890EBA">
      <w:pPr>
        <w:pStyle w:val="Prrafodelista"/>
        <w:numPr>
          <w:ilvl w:val="4"/>
          <w:numId w:val="18"/>
        </w:numPr>
        <w:ind w:left="2580"/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ClienteFueraFrecuencia</w:t>
      </w:r>
      <w:proofErr w:type="spellEnd"/>
      <w:r>
        <w:rPr>
          <w:sz w:val="20"/>
          <w:lang w:val="es-MX"/>
        </w:rPr>
        <w:t>=Verdadero&gt;</w:t>
      </w:r>
    </w:p>
    <w:p w:rsidR="00890EBA" w:rsidRPr="00461539" w:rsidRDefault="00890EBA" w:rsidP="00890EBA">
      <w:pPr>
        <w:pStyle w:val="Prrafodelista"/>
        <w:numPr>
          <w:ilvl w:val="5"/>
          <w:numId w:val="18"/>
        </w:numPr>
        <w:ind w:left="3183" w:hanging="1035"/>
        <w:rPr>
          <w:sz w:val="20"/>
          <w:lang w:val="es-MX"/>
        </w:rPr>
      </w:pPr>
      <w:proofErr w:type="spellStart"/>
      <w:r>
        <w:rPr>
          <w:sz w:val="20"/>
          <w:lang w:val="es-MX"/>
        </w:rPr>
        <w:t>FueraFrecuencia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20" w:anchor="RNADMESC030" w:history="1">
        <w:r w:rsidRPr="00BF5CEA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890EBA" w:rsidRDefault="00890EBA" w:rsidP="00890EBA">
      <w:pPr>
        <w:pStyle w:val="Prrafodelista"/>
        <w:numPr>
          <w:ilvl w:val="4"/>
          <w:numId w:val="18"/>
        </w:numPr>
        <w:ind w:left="2580"/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ClienteFueraFrecuencia</w:t>
      </w:r>
      <w:proofErr w:type="spellEnd"/>
      <w:r>
        <w:rPr>
          <w:sz w:val="20"/>
          <w:lang w:val="es-MX"/>
        </w:rPr>
        <w:t>=Falso&gt;</w:t>
      </w:r>
    </w:p>
    <w:p w:rsidR="00890EBA" w:rsidRPr="00461539" w:rsidRDefault="00890EBA" w:rsidP="00890EBA">
      <w:pPr>
        <w:pStyle w:val="Prrafodelista"/>
        <w:numPr>
          <w:ilvl w:val="5"/>
          <w:numId w:val="18"/>
        </w:numPr>
        <w:tabs>
          <w:tab w:val="left" w:pos="2977"/>
        </w:tabs>
        <w:ind w:left="3325" w:hanging="1177"/>
        <w:rPr>
          <w:sz w:val="20"/>
          <w:lang w:val="es-MX"/>
        </w:rPr>
      </w:pPr>
      <w:proofErr w:type="spellStart"/>
      <w:r>
        <w:rPr>
          <w:sz w:val="20"/>
          <w:lang w:val="es-MX"/>
        </w:rPr>
        <w:t>FueraFrecuencia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21" w:anchor="RNGEN041" w:history="1">
        <w:r w:rsidRPr="00461539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482BD9" w:rsidRPr="00F040F5" w:rsidRDefault="00482BD9" w:rsidP="00482BD9">
      <w:pPr>
        <w:pStyle w:val="Prrafodelista"/>
        <w:numPr>
          <w:ilvl w:val="4"/>
          <w:numId w:val="18"/>
        </w:numPr>
        <w:ind w:left="2580"/>
        <w:rPr>
          <w:sz w:val="20"/>
          <w:highlight w:val="yellow"/>
          <w:lang w:val="es-MX"/>
        </w:rPr>
      </w:pPr>
      <w:proofErr w:type="spellStart"/>
      <w:r w:rsidRPr="00F040F5">
        <w:rPr>
          <w:sz w:val="20"/>
          <w:highlight w:val="yellow"/>
          <w:lang w:val="es-MX"/>
        </w:rPr>
        <w:t>LecturaCodigo</w:t>
      </w:r>
      <w:proofErr w:type="spellEnd"/>
      <w:r w:rsidRPr="00F040F5">
        <w:rPr>
          <w:sz w:val="20"/>
          <w:highlight w:val="yellow"/>
          <w:lang w:val="es-MX"/>
        </w:rPr>
        <w:t xml:space="preserve"> de acuerdo con la regla de negocio </w:t>
      </w:r>
      <w:hyperlink r:id="rId222" w:anchor="RNGEN059" w:history="1">
        <w:r w:rsidRPr="00F040F5">
          <w:rPr>
            <w:rStyle w:val="Hipervnculo"/>
            <w:b/>
            <w:sz w:val="20"/>
            <w:highlight w:val="yellow"/>
            <w:lang w:val="es-MX"/>
          </w:rPr>
          <w:t>RNGEN131 Tipo de Captura de Código de Barras</w:t>
        </w:r>
      </w:hyperlink>
    </w:p>
    <w:p w:rsidR="00890EBA" w:rsidRPr="009973F0" w:rsidRDefault="00890EBA" w:rsidP="004100FD">
      <w:pPr>
        <w:pStyle w:val="Prrafodelista"/>
        <w:numPr>
          <w:ilvl w:val="4"/>
          <w:numId w:val="18"/>
        </w:numPr>
        <w:tabs>
          <w:tab w:val="left" w:pos="2977"/>
        </w:tabs>
        <w:ind w:left="2977" w:hanging="1189"/>
        <w:rPr>
          <w:sz w:val="20"/>
          <w:lang w:val="es-MX"/>
        </w:rPr>
      </w:pPr>
      <w:proofErr w:type="spellStart"/>
      <w:r>
        <w:rPr>
          <w:sz w:val="20"/>
          <w:lang w:val="es-MX"/>
        </w:rPr>
        <w:t>GPSLeido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23" w:anchor="RNGEN041" w:history="1">
        <w:r w:rsidRPr="00461539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792F89" w:rsidRDefault="00792F89" w:rsidP="004100FD">
      <w:pPr>
        <w:pStyle w:val="Prrafodelista"/>
        <w:numPr>
          <w:ilvl w:val="4"/>
          <w:numId w:val="18"/>
        </w:numPr>
        <w:ind w:left="2977" w:hanging="1189"/>
        <w:rPr>
          <w:sz w:val="20"/>
          <w:lang w:val="es-MX"/>
        </w:rPr>
      </w:pPr>
      <w:proofErr w:type="spellStart"/>
      <w:r w:rsidRPr="0057203D">
        <w:rPr>
          <w:sz w:val="20"/>
          <w:highlight w:val="darkYellow"/>
          <w:lang w:val="es-MX"/>
        </w:rPr>
        <w:t>HorarioProgramadoVisita</w:t>
      </w:r>
      <w:proofErr w:type="spellEnd"/>
      <w:r>
        <w:rPr>
          <w:sz w:val="20"/>
          <w:highlight w:val="darkYellow"/>
          <w:lang w:val="es-MX"/>
        </w:rPr>
        <w:t xml:space="preserve"> = &lt;</w:t>
      </w:r>
      <w:proofErr w:type="spellStart"/>
      <w:r>
        <w:rPr>
          <w:sz w:val="20"/>
          <w:highlight w:val="darkYellow"/>
          <w:lang w:val="es-MX"/>
        </w:rPr>
        <w:t>Agenda.HorarioVisita</w:t>
      </w:r>
      <w:proofErr w:type="spellEnd"/>
      <w:r>
        <w:rPr>
          <w:sz w:val="20"/>
          <w:highlight w:val="darkYellow"/>
          <w:lang w:val="es-MX"/>
        </w:rPr>
        <w:t>&gt; donde &lt;</w:t>
      </w:r>
      <w:proofErr w:type="spellStart"/>
      <w:r>
        <w:rPr>
          <w:sz w:val="20"/>
          <w:highlight w:val="darkYellow"/>
          <w:lang w:val="es-MX"/>
        </w:rPr>
        <w:t>Agenda.DiaClave</w:t>
      </w:r>
      <w:proofErr w:type="spellEnd"/>
      <w:r>
        <w:rPr>
          <w:sz w:val="20"/>
          <w:highlight w:val="darkYellow"/>
          <w:lang w:val="es-MX"/>
        </w:rPr>
        <w:t xml:space="preserve"> = DiaClave registrado en sesión&gt; y &lt;</w:t>
      </w:r>
      <w:proofErr w:type="spellStart"/>
      <w:r>
        <w:rPr>
          <w:sz w:val="20"/>
          <w:highlight w:val="darkYellow"/>
          <w:lang w:val="es-MX"/>
        </w:rPr>
        <w:t>Agenda.RUTClave</w:t>
      </w:r>
      <w:proofErr w:type="spellEnd"/>
      <w:r>
        <w:rPr>
          <w:sz w:val="20"/>
          <w:highlight w:val="darkYellow"/>
          <w:lang w:val="es-MX"/>
        </w:rPr>
        <w:t xml:space="preserve"> = </w:t>
      </w:r>
      <w:proofErr w:type="spellStart"/>
      <w:r>
        <w:rPr>
          <w:sz w:val="20"/>
          <w:highlight w:val="darkYellow"/>
          <w:lang w:val="es-MX"/>
        </w:rPr>
        <w:t>RUTClave</w:t>
      </w:r>
      <w:proofErr w:type="spellEnd"/>
      <w:r>
        <w:rPr>
          <w:sz w:val="20"/>
          <w:highlight w:val="darkYellow"/>
          <w:lang w:val="es-MX"/>
        </w:rPr>
        <w:t xml:space="preserve"> registrado en sesión&gt; y &lt;</w:t>
      </w:r>
      <w:proofErr w:type="spellStart"/>
      <w:r>
        <w:rPr>
          <w:sz w:val="20"/>
          <w:highlight w:val="darkYellow"/>
          <w:lang w:val="es-MX"/>
        </w:rPr>
        <w:t>Agenda.ClienteClave</w:t>
      </w:r>
      <w:proofErr w:type="spellEnd"/>
      <w:r>
        <w:rPr>
          <w:sz w:val="20"/>
          <w:highlight w:val="darkYellow"/>
          <w:lang w:val="es-MX"/>
        </w:rPr>
        <w:t xml:space="preserve"> = </w:t>
      </w:r>
      <w:proofErr w:type="spellStart"/>
      <w:r>
        <w:rPr>
          <w:sz w:val="20"/>
          <w:highlight w:val="darkYellow"/>
          <w:lang w:val="es-MX"/>
        </w:rPr>
        <w:t>ClienteClave</w:t>
      </w:r>
      <w:proofErr w:type="spellEnd"/>
      <w:r>
        <w:rPr>
          <w:sz w:val="20"/>
          <w:highlight w:val="darkYellow"/>
          <w:lang w:val="es-MX"/>
        </w:rPr>
        <w:t xml:space="preserve"> registrado en sesión&gt;. Si &lt;</w:t>
      </w:r>
      <w:proofErr w:type="spellStart"/>
      <w:r>
        <w:rPr>
          <w:sz w:val="20"/>
          <w:highlight w:val="darkYellow"/>
          <w:lang w:val="es-MX"/>
        </w:rPr>
        <w:t>Agenda.HorarioVisita</w:t>
      </w:r>
      <w:proofErr w:type="spellEnd"/>
      <w:r>
        <w:rPr>
          <w:sz w:val="20"/>
          <w:highlight w:val="darkYellow"/>
          <w:lang w:val="es-MX"/>
        </w:rPr>
        <w:t xml:space="preserve"> = </w:t>
      </w:r>
      <w:proofErr w:type="spellStart"/>
      <w:r>
        <w:rPr>
          <w:sz w:val="20"/>
          <w:highlight w:val="darkYellow"/>
          <w:lang w:val="es-MX"/>
        </w:rPr>
        <w:t>Null</w:t>
      </w:r>
      <w:proofErr w:type="spellEnd"/>
      <w:r>
        <w:rPr>
          <w:sz w:val="20"/>
          <w:highlight w:val="darkYellow"/>
          <w:lang w:val="es-MX"/>
        </w:rPr>
        <w:t xml:space="preserve"> o </w:t>
      </w:r>
      <w:proofErr w:type="gramStart"/>
      <w:r>
        <w:rPr>
          <w:sz w:val="20"/>
          <w:highlight w:val="darkYellow"/>
          <w:lang w:val="es-MX"/>
        </w:rPr>
        <w:t>‘ ‘</w:t>
      </w:r>
      <w:proofErr w:type="gramEnd"/>
      <w:r>
        <w:rPr>
          <w:sz w:val="20"/>
          <w:highlight w:val="darkYellow"/>
          <w:lang w:val="es-MX"/>
        </w:rPr>
        <w:t xml:space="preserve">&gt;, asignar </w:t>
      </w:r>
      <w:proofErr w:type="spellStart"/>
      <w:r>
        <w:rPr>
          <w:sz w:val="20"/>
          <w:highlight w:val="darkYellow"/>
          <w:lang w:val="es-MX"/>
        </w:rPr>
        <w:t>Null</w:t>
      </w:r>
      <w:proofErr w:type="spellEnd"/>
      <w:r>
        <w:rPr>
          <w:sz w:val="20"/>
          <w:highlight w:val="darkYellow"/>
          <w:lang w:val="es-MX"/>
        </w:rPr>
        <w:t xml:space="preserve"> a este campo.</w:t>
      </w:r>
    </w:p>
    <w:p w:rsidR="00890EBA" w:rsidRPr="009973F0" w:rsidRDefault="00890EBA" w:rsidP="004100FD">
      <w:pPr>
        <w:pStyle w:val="Prrafodelista"/>
        <w:numPr>
          <w:ilvl w:val="4"/>
          <w:numId w:val="18"/>
        </w:numPr>
        <w:ind w:left="2977" w:hanging="1189"/>
        <w:rPr>
          <w:sz w:val="20"/>
          <w:lang w:val="es-MX"/>
        </w:rPr>
      </w:pPr>
      <w:proofErr w:type="spellStart"/>
      <w:r>
        <w:rPr>
          <w:sz w:val="20"/>
          <w:lang w:val="es-MX"/>
        </w:rPr>
        <w:t>MFechaHora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24" w:anchor="RNGEN006" w:history="1">
        <w:r w:rsidRPr="00D7347D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890EBA" w:rsidRPr="004100FD" w:rsidRDefault="00890EBA" w:rsidP="004100FD">
      <w:pPr>
        <w:pStyle w:val="Prrafodelista"/>
        <w:numPr>
          <w:ilvl w:val="4"/>
          <w:numId w:val="18"/>
        </w:numPr>
        <w:ind w:left="2977" w:hanging="1189"/>
        <w:rPr>
          <w:rStyle w:val="Hipervnculo"/>
          <w:color w:val="auto"/>
          <w:sz w:val="20"/>
          <w:u w:val="none"/>
          <w:lang w:val="es-MX"/>
        </w:rPr>
      </w:pPr>
      <w:proofErr w:type="spellStart"/>
      <w:r w:rsidRPr="009973F0">
        <w:rPr>
          <w:sz w:val="20"/>
          <w:lang w:val="es-MX"/>
        </w:rPr>
        <w:t>MUsuarioId</w:t>
      </w:r>
      <w:proofErr w:type="spellEnd"/>
      <w:r w:rsidRPr="009973F0">
        <w:rPr>
          <w:sz w:val="20"/>
          <w:lang w:val="es-MX"/>
        </w:rPr>
        <w:t xml:space="preserve"> de acuerdo con la regla de negocio </w:t>
      </w:r>
      <w:hyperlink r:id="rId225" w:anchor="RNGEN007" w:history="1">
        <w:r w:rsidRPr="009973F0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4100FD" w:rsidRDefault="004100FD" w:rsidP="00AE6C07">
      <w:pPr>
        <w:pStyle w:val="Prrafodelista"/>
        <w:numPr>
          <w:ilvl w:val="4"/>
          <w:numId w:val="18"/>
        </w:numPr>
        <w:tabs>
          <w:tab w:val="left" w:pos="2977"/>
        </w:tabs>
        <w:ind w:hanging="389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 w:rsidRPr="00171634">
        <w:rPr>
          <w:rStyle w:val="Hipervnculo"/>
          <w:b/>
          <w:color w:val="auto"/>
          <w:sz w:val="20"/>
          <w:u w:val="none"/>
          <w:lang w:val="es-MX"/>
        </w:rPr>
        <w:t>VisitaHist</w:t>
      </w:r>
      <w:proofErr w:type="spellEnd"/>
    </w:p>
    <w:p w:rsidR="004100FD" w:rsidRPr="00171634" w:rsidRDefault="004100FD" w:rsidP="00AE6C07">
      <w:pPr>
        <w:pStyle w:val="Prrafodelista"/>
        <w:numPr>
          <w:ilvl w:val="5"/>
          <w:numId w:val="18"/>
        </w:numPr>
        <w:ind w:left="3544" w:hanging="1417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VisitaHistId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226" w:anchor="RNGEN009" w:history="1">
        <w:r w:rsidRPr="000318AA">
          <w:rPr>
            <w:rStyle w:val="Hipervnculo"/>
            <w:b/>
            <w:sz w:val="20"/>
            <w:lang w:val="es-MX"/>
          </w:rPr>
          <w:t>RNGEN009 Identificador Único</w:t>
        </w:r>
      </w:hyperlink>
    </w:p>
    <w:p w:rsidR="004100FD" w:rsidRPr="00171634" w:rsidRDefault="004100FD" w:rsidP="00AE6C07">
      <w:pPr>
        <w:pStyle w:val="Prrafodelista"/>
        <w:numPr>
          <w:ilvl w:val="5"/>
          <w:numId w:val="18"/>
        </w:numPr>
        <w:ind w:left="3544" w:hanging="1417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VisitaClave</w:t>
      </w:r>
      <w:proofErr w:type="spellEnd"/>
    </w:p>
    <w:p w:rsidR="004100FD" w:rsidRPr="0072350B" w:rsidRDefault="004100FD" w:rsidP="00AE6C07">
      <w:pPr>
        <w:pStyle w:val="Prrafodelista"/>
        <w:numPr>
          <w:ilvl w:val="5"/>
          <w:numId w:val="18"/>
        </w:numPr>
        <w:ind w:left="3544" w:hanging="1417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FechaHoraInicial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227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4100FD" w:rsidRPr="00171634" w:rsidRDefault="004100FD" w:rsidP="00AE6C07">
      <w:pPr>
        <w:pStyle w:val="Prrafodelista"/>
        <w:numPr>
          <w:ilvl w:val="5"/>
          <w:numId w:val="18"/>
        </w:numPr>
        <w:ind w:left="3544" w:hanging="1417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FechaHoraFinal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228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4100FD" w:rsidRPr="00171634" w:rsidRDefault="004100FD" w:rsidP="00AE6C07">
      <w:pPr>
        <w:pStyle w:val="Prrafodelista"/>
        <w:numPr>
          <w:ilvl w:val="5"/>
          <w:numId w:val="18"/>
        </w:numPr>
        <w:ind w:left="3544" w:hanging="1417"/>
        <w:rPr>
          <w:rStyle w:val="Hipervnculo"/>
          <w:b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Enviado </w:t>
      </w:r>
      <w:r>
        <w:rPr>
          <w:sz w:val="20"/>
          <w:lang w:val="es-MX"/>
        </w:rPr>
        <w:t xml:space="preserve">de acuerdo con la regla de negocio </w:t>
      </w:r>
      <w:hyperlink r:id="rId229" w:anchor="RNGEN041" w:history="1">
        <w:r w:rsidRPr="00461539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4100FD" w:rsidRPr="00171634" w:rsidRDefault="004100FD" w:rsidP="00AE6C07">
      <w:pPr>
        <w:pStyle w:val="Prrafodelista"/>
        <w:numPr>
          <w:ilvl w:val="5"/>
          <w:numId w:val="18"/>
        </w:numPr>
        <w:ind w:left="3544" w:hanging="1417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MFechaHora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230" w:anchor="RNGEN006" w:history="1">
        <w:r w:rsidRPr="00D7347D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4100FD" w:rsidRPr="004100FD" w:rsidRDefault="004100FD" w:rsidP="00AE6C07">
      <w:pPr>
        <w:pStyle w:val="Prrafodelista"/>
        <w:numPr>
          <w:ilvl w:val="5"/>
          <w:numId w:val="18"/>
        </w:numPr>
        <w:ind w:left="3544" w:hanging="1417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MUsuarioId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231" w:anchor="RNGEN007" w:history="1">
        <w:r w:rsidRPr="00D7347D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890EBA" w:rsidRDefault="005B21F7" w:rsidP="00890EBA">
      <w:pPr>
        <w:pStyle w:val="Prrafodelista"/>
        <w:numPr>
          <w:ilvl w:val="2"/>
          <w:numId w:val="18"/>
        </w:numPr>
        <w:ind w:left="1572"/>
        <w:rPr>
          <w:sz w:val="20"/>
          <w:lang w:val="es-MX"/>
        </w:rPr>
      </w:pPr>
      <w:r>
        <w:rPr>
          <w:sz w:val="20"/>
          <w:lang w:val="es-MX"/>
        </w:rPr>
        <w:t>Si &lt;</w:t>
      </w:r>
      <w:r w:rsidR="00890EBA" w:rsidRPr="006A4BB1">
        <w:rPr>
          <w:sz w:val="20"/>
          <w:lang w:val="es-MX"/>
        </w:rPr>
        <w:t>no existen visitas relacionadas al cliente&gt;</w:t>
      </w:r>
      <w:r w:rsidR="00A55444">
        <w:rPr>
          <w:sz w:val="20"/>
          <w:lang w:val="es-MX"/>
        </w:rPr>
        <w:t xml:space="preserve"> o Si &lt; </w:t>
      </w:r>
      <w:proofErr w:type="spellStart"/>
      <w:r w:rsidR="00A55444">
        <w:rPr>
          <w:sz w:val="20"/>
          <w:lang w:val="es-MX"/>
        </w:rPr>
        <w:t>NuevaVisita</w:t>
      </w:r>
      <w:proofErr w:type="spellEnd"/>
      <w:r w:rsidR="00A55444">
        <w:rPr>
          <w:sz w:val="20"/>
          <w:lang w:val="es-MX"/>
        </w:rPr>
        <w:t xml:space="preserve"> = Verdadero&gt;</w:t>
      </w:r>
    </w:p>
    <w:p w:rsidR="005B21F7" w:rsidRDefault="005B21F7" w:rsidP="005B21F7">
      <w:pPr>
        <w:pStyle w:val="Prrafodelista"/>
        <w:numPr>
          <w:ilvl w:val="3"/>
          <w:numId w:val="18"/>
        </w:numPr>
        <w:ind w:left="2268" w:hanging="708"/>
        <w:rPr>
          <w:sz w:val="20"/>
          <w:lang w:val="es-MX"/>
        </w:rPr>
      </w:pPr>
      <w:r>
        <w:rPr>
          <w:sz w:val="20"/>
          <w:highlight w:val="darkGreen"/>
          <w:lang w:eastAsia="en-US"/>
        </w:rPr>
        <w:t>Si &lt;existe una configuración de parámetros que indique que se tiene activo el Aseguramiento de Activos (</w:t>
      </w:r>
      <w:proofErr w:type="spellStart"/>
      <w:r>
        <w:rPr>
          <w:sz w:val="20"/>
          <w:highlight w:val="darkGreen"/>
          <w:lang w:eastAsia="en-US"/>
        </w:rPr>
        <w:t>AsegurarActivos</w:t>
      </w:r>
      <w:proofErr w:type="spellEnd"/>
      <w:r>
        <w:rPr>
          <w:sz w:val="20"/>
          <w:highlight w:val="darkGreen"/>
          <w:lang w:eastAsia="en-US"/>
        </w:rPr>
        <w:t xml:space="preserve"> = Verdadero) </w:t>
      </w:r>
      <w:r>
        <w:rPr>
          <w:sz w:val="20"/>
          <w:highlight w:val="darkGreen"/>
        </w:rPr>
        <w:t>de acuerdo con la información registrada en sesión</w:t>
      </w:r>
      <w:r>
        <w:rPr>
          <w:sz w:val="20"/>
          <w:highlight w:val="darkGreen"/>
          <w:lang w:eastAsia="en-US"/>
        </w:rPr>
        <w:t>&gt;</w:t>
      </w:r>
    </w:p>
    <w:p w:rsidR="005B21F7" w:rsidRDefault="005B21F7" w:rsidP="005B21F7">
      <w:pPr>
        <w:pStyle w:val="Prrafodelista"/>
        <w:numPr>
          <w:ilvl w:val="4"/>
          <w:numId w:val="18"/>
        </w:numPr>
        <w:ind w:left="3119" w:hanging="851"/>
        <w:rPr>
          <w:sz w:val="20"/>
          <w:highlight w:val="darkGreen"/>
          <w:lang w:val="es-MX"/>
        </w:rPr>
      </w:pPr>
      <w:r>
        <w:rPr>
          <w:sz w:val="20"/>
          <w:highlight w:val="darkGreen"/>
          <w:lang w:val="es-MX"/>
        </w:rPr>
        <w:t xml:space="preserve">El caso de uso incluye la funcionalidad del caso de uso </w:t>
      </w:r>
      <w:hyperlink r:id="rId232" w:history="1">
        <w:r>
          <w:rPr>
            <w:rStyle w:val="Hipervnculo"/>
            <w:b/>
            <w:sz w:val="20"/>
            <w:highlight w:val="darkGreen"/>
            <w:lang w:val="es-MX"/>
          </w:rPr>
          <w:t>Registrar Aseguramiento de Activos – CUROLMOV107</w:t>
        </w:r>
      </w:hyperlink>
    </w:p>
    <w:p w:rsidR="005B21F7" w:rsidRPr="005B21F7" w:rsidRDefault="005B21F7" w:rsidP="005B21F7">
      <w:pPr>
        <w:pStyle w:val="Prrafodelista"/>
        <w:numPr>
          <w:ilvl w:val="5"/>
          <w:numId w:val="18"/>
        </w:numPr>
        <w:ind w:left="4253" w:hanging="1134"/>
        <w:rPr>
          <w:rStyle w:val="Hipervnculo"/>
          <w:color w:val="auto"/>
          <w:highlight w:val="darkGreen"/>
          <w:u w:val="none"/>
        </w:rPr>
      </w:pPr>
      <w:r w:rsidRPr="005B21F7">
        <w:rPr>
          <w:rStyle w:val="Hipervnculo"/>
          <w:color w:val="auto"/>
          <w:sz w:val="20"/>
          <w:highlight w:val="darkGreen"/>
          <w:u w:val="none"/>
          <w:lang w:val="es-MX"/>
        </w:rPr>
        <w:t>El sistema envía como parámetro la siguiente información:</w:t>
      </w:r>
    </w:p>
    <w:p w:rsidR="005B21F7" w:rsidRPr="005B21F7" w:rsidRDefault="005B21F7" w:rsidP="008E5B98">
      <w:pPr>
        <w:pStyle w:val="Prrafodelista"/>
        <w:numPr>
          <w:ilvl w:val="6"/>
          <w:numId w:val="18"/>
        </w:numPr>
        <w:ind w:left="5529" w:hanging="1276"/>
        <w:rPr>
          <w:rStyle w:val="Hipervnculo"/>
          <w:color w:val="auto"/>
          <w:sz w:val="20"/>
          <w:highlight w:val="darkGreen"/>
          <w:u w:val="none"/>
          <w:lang w:val="es-MX"/>
        </w:rPr>
      </w:pPr>
      <w:proofErr w:type="spellStart"/>
      <w:r w:rsidRPr="005B21F7">
        <w:rPr>
          <w:rStyle w:val="Hipervnculo"/>
          <w:color w:val="auto"/>
          <w:sz w:val="20"/>
          <w:highlight w:val="darkGreen"/>
          <w:u w:val="none"/>
          <w:lang w:val="es-MX"/>
        </w:rPr>
        <w:t>ClienteClave</w:t>
      </w:r>
      <w:proofErr w:type="spellEnd"/>
      <w:r w:rsidRPr="005B21F7">
        <w:rPr>
          <w:rStyle w:val="Hipervnculo"/>
          <w:color w:val="auto"/>
          <w:sz w:val="20"/>
          <w:highlight w:val="darkGreen"/>
          <w:u w:val="none"/>
          <w:lang w:val="es-MX"/>
        </w:rPr>
        <w:t xml:space="preserve"> = </w:t>
      </w:r>
      <w:proofErr w:type="spellStart"/>
      <w:r w:rsidRPr="005B21F7">
        <w:rPr>
          <w:rStyle w:val="Hipervnculo"/>
          <w:color w:val="auto"/>
          <w:sz w:val="20"/>
          <w:highlight w:val="darkGreen"/>
          <w:u w:val="none"/>
          <w:lang w:val="es-MX"/>
        </w:rPr>
        <w:t>ClienteClave</w:t>
      </w:r>
      <w:proofErr w:type="spellEnd"/>
      <w:r w:rsidRPr="005B21F7">
        <w:rPr>
          <w:rStyle w:val="Hipervnculo"/>
          <w:color w:val="auto"/>
          <w:sz w:val="20"/>
          <w:highlight w:val="darkGreen"/>
          <w:u w:val="none"/>
          <w:lang w:val="es-MX"/>
        </w:rPr>
        <w:t xml:space="preserve"> registrado en sesión</w:t>
      </w:r>
    </w:p>
    <w:p w:rsidR="005B21F7" w:rsidRPr="005B21F7" w:rsidRDefault="005B21F7" w:rsidP="008E5B98">
      <w:pPr>
        <w:pStyle w:val="Prrafodelista"/>
        <w:numPr>
          <w:ilvl w:val="6"/>
          <w:numId w:val="18"/>
        </w:numPr>
        <w:ind w:left="5529" w:hanging="1276"/>
        <w:rPr>
          <w:rStyle w:val="Hipervnculo"/>
          <w:color w:val="auto"/>
          <w:sz w:val="20"/>
          <w:highlight w:val="darkGreen"/>
          <w:u w:val="none"/>
          <w:lang w:val="es-MX"/>
        </w:rPr>
      </w:pPr>
      <w:proofErr w:type="spellStart"/>
      <w:r w:rsidRPr="005B21F7">
        <w:rPr>
          <w:rStyle w:val="Hipervnculo"/>
          <w:color w:val="auto"/>
          <w:sz w:val="20"/>
          <w:highlight w:val="darkGreen"/>
          <w:u w:val="none"/>
          <w:lang w:val="es-MX"/>
        </w:rPr>
        <w:t>VisitaClave</w:t>
      </w:r>
      <w:proofErr w:type="spellEnd"/>
      <w:r w:rsidRPr="005B21F7">
        <w:rPr>
          <w:rStyle w:val="Hipervnculo"/>
          <w:color w:val="auto"/>
          <w:sz w:val="20"/>
          <w:highlight w:val="darkGreen"/>
          <w:u w:val="none"/>
          <w:lang w:val="es-MX"/>
        </w:rPr>
        <w:t xml:space="preserve"> = </w:t>
      </w:r>
      <w:proofErr w:type="spellStart"/>
      <w:r w:rsidRPr="005B21F7">
        <w:rPr>
          <w:rStyle w:val="Hipervnculo"/>
          <w:color w:val="auto"/>
          <w:sz w:val="20"/>
          <w:highlight w:val="darkGreen"/>
          <w:u w:val="none"/>
          <w:lang w:val="es-MX"/>
        </w:rPr>
        <w:t>VisitaClave</w:t>
      </w:r>
      <w:proofErr w:type="spellEnd"/>
      <w:r w:rsidRPr="005B21F7">
        <w:rPr>
          <w:rStyle w:val="Hipervnculo"/>
          <w:color w:val="auto"/>
          <w:sz w:val="20"/>
          <w:highlight w:val="darkGreen"/>
          <w:u w:val="none"/>
          <w:lang w:val="es-MX"/>
        </w:rPr>
        <w:t xml:space="preserve"> registrada en sesión (recién generada)</w:t>
      </w:r>
    </w:p>
    <w:p w:rsidR="005B21F7" w:rsidRPr="005B21F7" w:rsidRDefault="005B21F7" w:rsidP="008E5B98">
      <w:pPr>
        <w:pStyle w:val="Prrafodelista"/>
        <w:numPr>
          <w:ilvl w:val="5"/>
          <w:numId w:val="18"/>
        </w:numPr>
        <w:ind w:left="4253" w:hanging="1134"/>
        <w:rPr>
          <w:rStyle w:val="Hipervnculo"/>
          <w:color w:val="auto"/>
          <w:sz w:val="20"/>
          <w:highlight w:val="darkGreen"/>
          <w:u w:val="none"/>
          <w:lang w:val="es-MX"/>
        </w:rPr>
      </w:pPr>
      <w:r w:rsidRPr="005B21F7">
        <w:rPr>
          <w:rStyle w:val="Hipervnculo"/>
          <w:color w:val="auto"/>
          <w:sz w:val="20"/>
          <w:highlight w:val="darkGreen"/>
          <w:u w:val="none"/>
          <w:lang w:val="es-MX"/>
        </w:rPr>
        <w:t>El sistema recibe como parámetro la siguiente información:</w:t>
      </w:r>
    </w:p>
    <w:p w:rsidR="005B21F7" w:rsidRPr="005B21F7" w:rsidRDefault="005B21F7" w:rsidP="008E5B98">
      <w:pPr>
        <w:pStyle w:val="Prrafodelista"/>
        <w:numPr>
          <w:ilvl w:val="6"/>
          <w:numId w:val="18"/>
        </w:numPr>
        <w:ind w:left="5529" w:hanging="1276"/>
        <w:rPr>
          <w:rStyle w:val="Hipervnculo"/>
          <w:color w:val="auto"/>
          <w:sz w:val="20"/>
          <w:highlight w:val="darkGreen"/>
          <w:u w:val="none"/>
          <w:lang w:val="es-MX"/>
        </w:rPr>
      </w:pPr>
      <w:proofErr w:type="spellStart"/>
      <w:r w:rsidRPr="005B21F7">
        <w:rPr>
          <w:rStyle w:val="Hipervnculo"/>
          <w:color w:val="auto"/>
          <w:sz w:val="20"/>
          <w:highlight w:val="darkGreen"/>
          <w:u w:val="none"/>
          <w:lang w:val="es-MX"/>
        </w:rPr>
        <w:t>AseguramientoActivos</w:t>
      </w:r>
      <w:proofErr w:type="spellEnd"/>
      <w:r w:rsidRPr="005B21F7">
        <w:rPr>
          <w:rStyle w:val="Hipervnculo"/>
          <w:color w:val="auto"/>
          <w:sz w:val="20"/>
          <w:highlight w:val="darkGreen"/>
          <w:u w:val="none"/>
          <w:lang w:val="es-MX"/>
        </w:rPr>
        <w:t xml:space="preserve"> = (Verdadero/Falso)</w:t>
      </w:r>
    </w:p>
    <w:p w:rsidR="005B21F7" w:rsidRDefault="005B21F7" w:rsidP="008E5B98">
      <w:pPr>
        <w:pStyle w:val="Prrafodelista"/>
        <w:numPr>
          <w:ilvl w:val="4"/>
          <w:numId w:val="18"/>
        </w:numPr>
        <w:ind w:left="3119" w:hanging="851"/>
        <w:rPr>
          <w:highlight w:val="darkGreen"/>
        </w:rPr>
      </w:pPr>
      <w:r>
        <w:rPr>
          <w:sz w:val="20"/>
          <w:szCs w:val="20"/>
          <w:highlight w:val="darkGreen"/>
          <w:lang w:val="es-MX"/>
        </w:rPr>
        <w:t>Si &lt;el aseguramiento de activos NO fue exitoso (</w:t>
      </w:r>
      <w:proofErr w:type="spellStart"/>
      <w:r>
        <w:rPr>
          <w:sz w:val="20"/>
          <w:szCs w:val="20"/>
          <w:highlight w:val="darkGreen"/>
          <w:lang w:val="es-MX"/>
        </w:rPr>
        <w:t>AseguramientoActivos</w:t>
      </w:r>
      <w:proofErr w:type="spellEnd"/>
      <w:r>
        <w:rPr>
          <w:sz w:val="20"/>
          <w:szCs w:val="20"/>
          <w:highlight w:val="darkGreen"/>
          <w:lang w:val="es-MX"/>
        </w:rPr>
        <w:t xml:space="preserve"> = Falso) de acuerdo a la información recibida como parámetro&gt;</w:t>
      </w:r>
    </w:p>
    <w:p w:rsidR="005B21F7" w:rsidRPr="005B21F7" w:rsidRDefault="005B21F7" w:rsidP="008E5B98">
      <w:pPr>
        <w:pStyle w:val="Prrafodelista"/>
        <w:numPr>
          <w:ilvl w:val="5"/>
          <w:numId w:val="18"/>
        </w:numPr>
        <w:ind w:left="4253" w:hanging="1134"/>
        <w:rPr>
          <w:rStyle w:val="Hipervnculo"/>
          <w:color w:val="auto"/>
          <w:highlight w:val="darkGreen"/>
        </w:rPr>
      </w:pPr>
      <w:r w:rsidRPr="005B21F7">
        <w:rPr>
          <w:rStyle w:val="Hipervnculo"/>
          <w:color w:val="auto"/>
          <w:sz w:val="20"/>
          <w:highlight w:val="darkGreen"/>
          <w:u w:val="none"/>
          <w:lang w:val="es-MX"/>
        </w:rPr>
        <w:t xml:space="preserve">El sistema continúa en el </w:t>
      </w:r>
      <w:hyperlink r:id="rId233" w:anchor="FIN" w:history="1">
        <w:r>
          <w:rPr>
            <w:rStyle w:val="Hipervnculo"/>
            <w:b/>
            <w:sz w:val="20"/>
            <w:highlight w:val="darkGreen"/>
            <w:lang w:val="es-MX"/>
          </w:rPr>
          <w:t>paso 10</w:t>
        </w:r>
      </w:hyperlink>
      <w:r>
        <w:rPr>
          <w:rStyle w:val="Hipervnculo"/>
          <w:sz w:val="20"/>
          <w:highlight w:val="darkGreen"/>
          <w:lang w:val="es-MX"/>
        </w:rPr>
        <w:t xml:space="preserve"> </w:t>
      </w:r>
      <w:r w:rsidRPr="005B21F7">
        <w:rPr>
          <w:rStyle w:val="Hipervnculo"/>
          <w:color w:val="auto"/>
          <w:sz w:val="20"/>
          <w:highlight w:val="darkGreen"/>
          <w:u w:val="none"/>
          <w:lang w:val="es-MX"/>
        </w:rPr>
        <w:t>del flujo básico</w:t>
      </w:r>
    </w:p>
    <w:p w:rsidR="005B21F7" w:rsidRDefault="005B21F7" w:rsidP="008E5B98">
      <w:pPr>
        <w:pStyle w:val="Prrafodelista"/>
        <w:numPr>
          <w:ilvl w:val="4"/>
          <w:numId w:val="18"/>
        </w:numPr>
        <w:ind w:left="3119" w:hanging="851"/>
        <w:rPr>
          <w:highlight w:val="darkGreen"/>
        </w:rPr>
      </w:pPr>
      <w:r>
        <w:rPr>
          <w:sz w:val="20"/>
          <w:szCs w:val="20"/>
          <w:highlight w:val="darkGreen"/>
          <w:lang w:val="es-MX"/>
        </w:rPr>
        <w:t>Si &lt;el aseguramiento de activos SI fue exitoso (</w:t>
      </w:r>
      <w:proofErr w:type="spellStart"/>
      <w:r>
        <w:rPr>
          <w:sz w:val="20"/>
          <w:szCs w:val="20"/>
          <w:highlight w:val="darkGreen"/>
          <w:lang w:val="es-MX"/>
        </w:rPr>
        <w:t>AseguramientoActivos</w:t>
      </w:r>
      <w:proofErr w:type="spellEnd"/>
      <w:r>
        <w:rPr>
          <w:sz w:val="20"/>
          <w:szCs w:val="20"/>
          <w:highlight w:val="darkGreen"/>
          <w:lang w:val="es-MX"/>
        </w:rPr>
        <w:t xml:space="preserve"> = Verdadero) de acuerdo a la información recibida como parámetro&gt;</w:t>
      </w:r>
    </w:p>
    <w:p w:rsidR="005B21F7" w:rsidRPr="005B21F7" w:rsidRDefault="005B21F7" w:rsidP="008E5B98">
      <w:pPr>
        <w:pStyle w:val="Prrafodelista"/>
        <w:numPr>
          <w:ilvl w:val="5"/>
          <w:numId w:val="18"/>
        </w:numPr>
        <w:ind w:left="4253" w:hanging="1134"/>
        <w:rPr>
          <w:sz w:val="20"/>
          <w:highlight w:val="darkGreen"/>
          <w:lang w:val="es-MX"/>
        </w:rPr>
      </w:pPr>
      <w:r w:rsidRPr="005B21F7">
        <w:rPr>
          <w:rStyle w:val="Hipervnculo"/>
          <w:color w:val="auto"/>
          <w:sz w:val="20"/>
          <w:highlight w:val="darkGreen"/>
          <w:u w:val="none"/>
          <w:lang w:val="es-MX"/>
        </w:rPr>
        <w:t>El sistema continúa en el siguiente paso</w:t>
      </w:r>
      <w:r w:rsidRPr="005B21F7">
        <w:rPr>
          <w:rStyle w:val="Hipervnculo"/>
          <w:b/>
          <w:color w:val="auto"/>
          <w:sz w:val="20"/>
          <w:highlight w:val="darkGreen"/>
          <w:u w:val="none"/>
          <w:lang w:val="es-MX"/>
        </w:rPr>
        <w:t xml:space="preserve"> </w:t>
      </w:r>
      <w:r w:rsidRPr="005B21F7">
        <w:rPr>
          <w:rStyle w:val="Hipervnculo"/>
          <w:color w:val="auto"/>
          <w:sz w:val="20"/>
          <w:highlight w:val="darkGreen"/>
          <w:u w:val="none"/>
          <w:lang w:val="es-MX"/>
        </w:rPr>
        <w:t>del flujo actual</w:t>
      </w:r>
    </w:p>
    <w:p w:rsidR="00890EBA" w:rsidRPr="003F59AA" w:rsidRDefault="00890EBA" w:rsidP="00890EBA">
      <w:pPr>
        <w:pStyle w:val="Prrafodelista"/>
        <w:numPr>
          <w:ilvl w:val="3"/>
          <w:numId w:val="18"/>
        </w:numPr>
        <w:ind w:left="2475" w:hanging="1047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extiende su funcionalidad con el caso de uso </w:t>
      </w:r>
      <w:hyperlink r:id="rId234" w:history="1">
        <w:r w:rsidRPr="00572FA6">
          <w:rPr>
            <w:rStyle w:val="Hipervnculo"/>
            <w:b/>
            <w:sz w:val="20"/>
            <w:lang w:val="es-MX"/>
          </w:rPr>
          <w:t>Seleccionar Actividades para la Visita – CUROLMOV11</w:t>
        </w:r>
      </w:hyperlink>
    </w:p>
    <w:p w:rsidR="007B654B" w:rsidRDefault="007B654B" w:rsidP="007B654B">
      <w:pPr>
        <w:pStyle w:val="Prrafodelista"/>
        <w:numPr>
          <w:ilvl w:val="4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envía como parámetro la siguiente información:</w:t>
      </w:r>
    </w:p>
    <w:p w:rsidR="007B654B" w:rsidRPr="00FA634D" w:rsidRDefault="007B654B" w:rsidP="007B654B">
      <w:pPr>
        <w:pStyle w:val="Prrafodelista"/>
        <w:numPr>
          <w:ilvl w:val="5"/>
          <w:numId w:val="18"/>
        </w:numPr>
        <w:ind w:left="2835" w:hanging="1035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ContinuarVisita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de acuerdo con la regla de negocio </w:t>
      </w:r>
      <w:hyperlink r:id="rId235" w:anchor="RNGEN058" w:history="1">
        <w:r w:rsidRPr="007B654B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FA634D" w:rsidRDefault="00FA634D" w:rsidP="00FA634D">
      <w:pPr>
        <w:pStyle w:val="Prrafodelista"/>
        <w:numPr>
          <w:ilvl w:val="5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VisitaClave</w:t>
      </w:r>
      <w:proofErr w:type="spellEnd"/>
    </w:p>
    <w:p w:rsidR="00FA634D" w:rsidRPr="00FA634D" w:rsidRDefault="00FA634D" w:rsidP="00FA634D">
      <w:pPr>
        <w:pStyle w:val="Prrafodelista"/>
        <w:numPr>
          <w:ilvl w:val="5"/>
          <w:numId w:val="18"/>
        </w:numPr>
        <w:rPr>
          <w:sz w:val="20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VisitaHistId</w:t>
      </w:r>
      <w:proofErr w:type="spellEnd"/>
    </w:p>
    <w:p w:rsidR="00890EBA" w:rsidRDefault="00890EBA" w:rsidP="00890EBA">
      <w:pPr>
        <w:pStyle w:val="Prrafodelista"/>
        <w:numPr>
          <w:ilvl w:val="2"/>
          <w:numId w:val="18"/>
        </w:numPr>
        <w:ind w:left="1572"/>
        <w:rPr>
          <w:sz w:val="20"/>
          <w:lang w:val="es-MX"/>
        </w:rPr>
      </w:pPr>
      <w:r>
        <w:rPr>
          <w:sz w:val="20"/>
          <w:lang w:val="es-MX"/>
        </w:rPr>
        <w:t>Si &lt;existe por lo menos una visita relacionada al cliente&gt;</w:t>
      </w:r>
    </w:p>
    <w:p w:rsidR="00BE746B" w:rsidRPr="00F82AE0" w:rsidRDefault="00890EBA" w:rsidP="00890EBA">
      <w:pPr>
        <w:pStyle w:val="Prrafodelista"/>
        <w:numPr>
          <w:ilvl w:val="3"/>
          <w:numId w:val="18"/>
        </w:numPr>
        <w:ind w:left="2475" w:hanging="1047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extiende su funcionalidad con el caso de uso </w:t>
      </w:r>
      <w:hyperlink r:id="rId236" w:history="1">
        <w:r w:rsidRPr="00BF0E40">
          <w:rPr>
            <w:rStyle w:val="Hipervnculo"/>
            <w:b/>
            <w:sz w:val="20"/>
            <w:lang w:val="es-MX"/>
          </w:rPr>
          <w:t>Mantenimiento de Visitas en la Terminal – CUROLMOV12</w:t>
        </w:r>
      </w:hyperlink>
    </w:p>
    <w:p w:rsidR="00F82AE0" w:rsidRPr="00EF134B" w:rsidRDefault="00F82AE0" w:rsidP="00F82AE0">
      <w:pPr>
        <w:pStyle w:val="Prrafodelista"/>
        <w:numPr>
          <w:ilvl w:val="0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>Si &lt;</w:t>
      </w:r>
      <w:proofErr w:type="spellStart"/>
      <w:r w:rsidRPr="00EF134B">
        <w:rPr>
          <w:sz w:val="20"/>
          <w:highlight w:val="darkCyan"/>
          <w:lang w:val="es-MX"/>
        </w:rPr>
        <w:t>TipoAseguramiento</w:t>
      </w:r>
      <w:proofErr w:type="spellEnd"/>
      <w:r w:rsidRPr="00EF134B">
        <w:rPr>
          <w:sz w:val="20"/>
          <w:highlight w:val="darkCyan"/>
          <w:lang w:val="es-MX"/>
        </w:rPr>
        <w:t xml:space="preserve"> = </w:t>
      </w:r>
      <w:r w:rsidRPr="00EF134B">
        <w:rPr>
          <w:b/>
          <w:sz w:val="20"/>
          <w:highlight w:val="darkCyan"/>
          <w:lang w:val="es-MX"/>
        </w:rPr>
        <w:t xml:space="preserve">Lectura NFC Inicio y Fin </w:t>
      </w:r>
      <w:r w:rsidRPr="00EF134B">
        <w:rPr>
          <w:sz w:val="20"/>
          <w:highlight w:val="darkCyan"/>
          <w:lang w:val="es-MX"/>
        </w:rPr>
        <w:t>(</w:t>
      </w:r>
      <w:proofErr w:type="spellStart"/>
      <w:r w:rsidRPr="00EF134B">
        <w:rPr>
          <w:sz w:val="20"/>
          <w:highlight w:val="darkCyan"/>
          <w:lang w:val="es-MX"/>
        </w:rPr>
        <w:t>TipoAseguramiento</w:t>
      </w:r>
      <w:proofErr w:type="spellEnd"/>
      <w:r w:rsidRPr="00EF134B">
        <w:rPr>
          <w:sz w:val="20"/>
          <w:highlight w:val="darkCyan"/>
          <w:lang w:val="es-MX"/>
        </w:rPr>
        <w:t xml:space="preserve"> = 6)&gt;</w:t>
      </w:r>
    </w:p>
    <w:p w:rsidR="00F82AE0" w:rsidRPr="00EF134B" w:rsidRDefault="00F82AE0" w:rsidP="00F82AE0">
      <w:pPr>
        <w:pStyle w:val="Prrafodelista"/>
        <w:numPr>
          <w:ilvl w:val="1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>Si &lt;el equipo tiene GPS o  si GPS de Vendedor Activo&gt;</w:t>
      </w:r>
    </w:p>
    <w:p w:rsidR="00F82AE0" w:rsidRPr="00EF134B" w:rsidRDefault="00F82AE0" w:rsidP="00F82AE0">
      <w:pPr>
        <w:pStyle w:val="Prrafodelista"/>
        <w:numPr>
          <w:ilvl w:val="2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 xml:space="preserve">Si &lt;no existen visitas relacionadas al cliente&gt; o Si &lt; </w:t>
      </w:r>
      <w:proofErr w:type="spellStart"/>
      <w:r w:rsidRPr="00EF134B">
        <w:rPr>
          <w:sz w:val="20"/>
          <w:highlight w:val="darkCyan"/>
          <w:lang w:val="es-MX"/>
        </w:rPr>
        <w:t>NuevaVisita</w:t>
      </w:r>
      <w:proofErr w:type="spellEnd"/>
      <w:r w:rsidRPr="00EF134B">
        <w:rPr>
          <w:sz w:val="20"/>
          <w:highlight w:val="darkCyan"/>
          <w:lang w:val="es-MX"/>
        </w:rPr>
        <w:t xml:space="preserve"> = Verdadero&gt;</w:t>
      </w:r>
    </w:p>
    <w:p w:rsidR="00F82AE0" w:rsidRPr="00EF134B" w:rsidRDefault="00F82AE0" w:rsidP="00F82AE0">
      <w:pPr>
        <w:pStyle w:val="Prrafodelista"/>
        <w:numPr>
          <w:ilvl w:val="3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>El sistema presenta el mensaje &lt;</w:t>
      </w:r>
      <w:hyperlink r:id="rId237" w:anchor="P0236" w:history="1">
        <w:r w:rsidRPr="00EF134B">
          <w:rPr>
            <w:rStyle w:val="Hipervnculo"/>
            <w:b/>
            <w:color w:val="auto"/>
            <w:sz w:val="20"/>
            <w:highlight w:val="darkCyan"/>
            <w:lang w:val="es-MX"/>
          </w:rPr>
          <w:t>P0236 Encender GPS</w:t>
        </w:r>
      </w:hyperlink>
      <w:r w:rsidRPr="00EF134B">
        <w:rPr>
          <w:sz w:val="20"/>
          <w:highlight w:val="darkCyan"/>
          <w:lang w:val="es-MX"/>
        </w:rPr>
        <w:t>&gt;</w:t>
      </w:r>
    </w:p>
    <w:p w:rsidR="00F82AE0" w:rsidRPr="00EF134B" w:rsidRDefault="00F82AE0" w:rsidP="00F82AE0">
      <w:pPr>
        <w:pStyle w:val="Prrafodelista"/>
        <w:numPr>
          <w:ilvl w:val="3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>Si &lt;el usuario selecciona “Si”&gt;</w:t>
      </w:r>
    </w:p>
    <w:p w:rsidR="00F82AE0" w:rsidRPr="00EF134B" w:rsidRDefault="00F82AE0" w:rsidP="00F82AE0">
      <w:pPr>
        <w:pStyle w:val="Prrafodelista"/>
        <w:numPr>
          <w:ilvl w:val="4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>El sistema invoca la configuración del sistema operativo del dispositivo</w:t>
      </w:r>
    </w:p>
    <w:p w:rsidR="00F82AE0" w:rsidRPr="00EF134B" w:rsidRDefault="00F82AE0" w:rsidP="00F82AE0">
      <w:pPr>
        <w:pStyle w:val="Prrafodelista"/>
        <w:numPr>
          <w:ilvl w:val="5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 xml:space="preserve">Si &lt;el usuario </w:t>
      </w:r>
      <w:r w:rsidRPr="00EF134B">
        <w:rPr>
          <w:b/>
          <w:sz w:val="20"/>
          <w:highlight w:val="darkCyan"/>
          <w:lang w:val="es-MX"/>
        </w:rPr>
        <w:t>enciende</w:t>
      </w:r>
      <w:r w:rsidRPr="00EF134B">
        <w:rPr>
          <w:sz w:val="20"/>
          <w:highlight w:val="darkCyan"/>
          <w:lang w:val="es-MX"/>
        </w:rPr>
        <w:t xml:space="preserve"> el GPS&gt;</w:t>
      </w:r>
    </w:p>
    <w:p w:rsidR="00F82AE0" w:rsidRPr="00EF134B" w:rsidRDefault="00F82AE0" w:rsidP="00F82AE0">
      <w:pPr>
        <w:pStyle w:val="Prrafodelista"/>
        <w:numPr>
          <w:ilvl w:val="6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>El sistema lee las coordenadas GPS</w:t>
      </w:r>
    </w:p>
    <w:p w:rsidR="00F82AE0" w:rsidRPr="00EF134B" w:rsidRDefault="00F82AE0" w:rsidP="00F82AE0">
      <w:pPr>
        <w:pStyle w:val="Prrafodelista"/>
        <w:numPr>
          <w:ilvl w:val="7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>Durante el tiempo de lectura</w:t>
      </w:r>
    </w:p>
    <w:p w:rsidR="00F82AE0" w:rsidRPr="00EF134B" w:rsidRDefault="00F82AE0" w:rsidP="00F82AE0">
      <w:pPr>
        <w:pStyle w:val="Prrafodelista"/>
        <w:numPr>
          <w:ilvl w:val="8"/>
          <w:numId w:val="18"/>
        </w:numPr>
        <w:ind w:left="4962" w:hanging="2082"/>
        <w:rPr>
          <w:rStyle w:val="Hipervnculo"/>
          <w:color w:val="auto"/>
          <w:sz w:val="20"/>
          <w:highlight w:val="darkCyan"/>
          <w:u w:val="none"/>
          <w:lang w:val="es-MX"/>
        </w:rPr>
      </w:pPr>
      <w:r w:rsidRPr="00EF134B">
        <w:rPr>
          <w:sz w:val="20"/>
          <w:highlight w:val="darkCyan"/>
          <w:lang w:val="es-MX"/>
        </w:rPr>
        <w:t xml:space="preserve">El sistema presenta el mensaje </w:t>
      </w:r>
      <w:hyperlink r:id="rId238" w:anchor="I0225" w:history="1">
        <w:r w:rsidRPr="00EF134B">
          <w:rPr>
            <w:rStyle w:val="Hipervnculo"/>
            <w:b/>
            <w:sz w:val="20"/>
            <w:highlight w:val="darkCyan"/>
            <w:lang w:val="es-MX"/>
          </w:rPr>
          <w:t>&lt;I0225 Ubicación GPS&gt;</w:t>
        </w:r>
      </w:hyperlink>
    </w:p>
    <w:p w:rsidR="00F82AE0" w:rsidRPr="00EF134B" w:rsidRDefault="00F82AE0" w:rsidP="00F82AE0">
      <w:pPr>
        <w:pStyle w:val="Prrafodelista"/>
        <w:numPr>
          <w:ilvl w:val="7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>Si &lt;la lectura de los puntos GPS fue exitosa&gt;</w:t>
      </w:r>
    </w:p>
    <w:p w:rsidR="00F82AE0" w:rsidRPr="00EF134B" w:rsidRDefault="00F82AE0" w:rsidP="00F82AE0">
      <w:pPr>
        <w:pStyle w:val="Prrafodelista"/>
        <w:numPr>
          <w:ilvl w:val="8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>El sistema registran en sesión la siguiente información:</w:t>
      </w:r>
    </w:p>
    <w:p w:rsidR="00F82AE0" w:rsidRPr="00EF134B" w:rsidRDefault="00F82AE0" w:rsidP="00F82AE0">
      <w:pPr>
        <w:pStyle w:val="Prrafodelista"/>
        <w:numPr>
          <w:ilvl w:val="8"/>
          <w:numId w:val="18"/>
        </w:numPr>
        <w:ind w:left="5245" w:hanging="1843"/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>Latitud</w:t>
      </w:r>
    </w:p>
    <w:p w:rsidR="00F82AE0" w:rsidRPr="00EF134B" w:rsidRDefault="00F82AE0" w:rsidP="00F82AE0">
      <w:pPr>
        <w:pStyle w:val="Prrafodelista"/>
        <w:numPr>
          <w:ilvl w:val="8"/>
          <w:numId w:val="18"/>
        </w:numPr>
        <w:ind w:left="5245" w:hanging="1843"/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>Longitud</w:t>
      </w:r>
    </w:p>
    <w:p w:rsidR="00F82AE0" w:rsidRPr="00EF134B" w:rsidRDefault="00F82AE0" w:rsidP="00F82AE0">
      <w:pPr>
        <w:pStyle w:val="Prrafodelista"/>
        <w:numPr>
          <w:ilvl w:val="8"/>
          <w:numId w:val="18"/>
        </w:numPr>
        <w:ind w:left="5245" w:hanging="1843"/>
        <w:rPr>
          <w:rStyle w:val="Hipervnculo"/>
          <w:color w:val="auto"/>
          <w:sz w:val="20"/>
          <w:highlight w:val="darkCyan"/>
          <w:u w:val="none"/>
          <w:lang w:val="es-MX"/>
        </w:rPr>
      </w:pPr>
      <w:proofErr w:type="spellStart"/>
      <w:r w:rsidRPr="00EF134B">
        <w:rPr>
          <w:sz w:val="20"/>
          <w:highlight w:val="darkCyan"/>
          <w:lang w:val="es-MX"/>
        </w:rPr>
        <w:t>LecturaPuntoGPS</w:t>
      </w:r>
      <w:proofErr w:type="spellEnd"/>
      <w:r w:rsidRPr="00EF134B">
        <w:rPr>
          <w:sz w:val="20"/>
          <w:highlight w:val="darkCyan"/>
          <w:lang w:val="es-MX"/>
        </w:rPr>
        <w:t xml:space="preserve"> de acuerdo con la regla de negocio </w:t>
      </w:r>
      <w:hyperlink r:id="rId239" w:anchor="RNGEN059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RNGEN059 Valor por Defecto Verdadero</w:t>
        </w:r>
      </w:hyperlink>
    </w:p>
    <w:p w:rsidR="00F82AE0" w:rsidRPr="00EF134B" w:rsidRDefault="00F82AE0" w:rsidP="00F82AE0">
      <w:pPr>
        <w:pStyle w:val="Prrafodelista"/>
        <w:numPr>
          <w:ilvl w:val="8"/>
          <w:numId w:val="18"/>
        </w:numPr>
        <w:ind w:left="4962" w:hanging="2127"/>
        <w:rPr>
          <w:rStyle w:val="Hipervnculo"/>
          <w:color w:val="auto"/>
          <w:sz w:val="20"/>
          <w:highlight w:val="darkCyan"/>
          <w:u w:val="none"/>
          <w:lang w:val="es-MX"/>
        </w:rPr>
      </w:pPr>
      <w:r w:rsidRPr="00EF134B">
        <w:rPr>
          <w:sz w:val="20"/>
          <w:highlight w:val="darkCyan"/>
          <w:lang w:val="es-MX"/>
        </w:rPr>
        <w:t>Si &lt;el cliente no es público general &lt;</w:t>
      </w:r>
      <w:proofErr w:type="spellStart"/>
      <w:r w:rsidRPr="00EF134B">
        <w:rPr>
          <w:sz w:val="20"/>
          <w:highlight w:val="darkCyan"/>
          <w:lang w:val="es-MX"/>
        </w:rPr>
        <w:t>Cliente.PublicoGeneral</w:t>
      </w:r>
      <w:proofErr w:type="spellEnd"/>
      <w:r w:rsidRPr="00EF134B">
        <w:rPr>
          <w:sz w:val="20"/>
          <w:highlight w:val="darkCyan"/>
          <w:lang w:val="es-MX"/>
        </w:rPr>
        <w:t xml:space="preserve"> = 0&gt;&gt;</w:t>
      </w:r>
    </w:p>
    <w:p w:rsidR="00F82AE0" w:rsidRPr="00EF134B" w:rsidRDefault="00F82AE0" w:rsidP="00F82AE0">
      <w:pPr>
        <w:pStyle w:val="Prrafodelista"/>
        <w:numPr>
          <w:ilvl w:val="7"/>
          <w:numId w:val="18"/>
        </w:numPr>
        <w:rPr>
          <w:rStyle w:val="Hipervnculo"/>
          <w:vanish/>
          <w:color w:val="auto"/>
          <w:sz w:val="20"/>
          <w:highlight w:val="darkCyan"/>
          <w:u w:val="none"/>
          <w:lang w:val="es-MX"/>
        </w:rPr>
      </w:pPr>
    </w:p>
    <w:p w:rsidR="00F82AE0" w:rsidRPr="00EF134B" w:rsidRDefault="00F82AE0" w:rsidP="00F82AE0">
      <w:pPr>
        <w:pStyle w:val="Prrafodelista"/>
        <w:numPr>
          <w:ilvl w:val="7"/>
          <w:numId w:val="18"/>
        </w:numPr>
        <w:rPr>
          <w:rStyle w:val="Hipervnculo"/>
          <w:vanish/>
          <w:color w:val="auto"/>
          <w:sz w:val="20"/>
          <w:highlight w:val="darkCyan"/>
          <w:u w:val="none"/>
          <w:lang w:val="es-MX"/>
        </w:rPr>
      </w:pPr>
    </w:p>
    <w:p w:rsidR="00F82AE0" w:rsidRPr="00EF134B" w:rsidRDefault="00F82AE0" w:rsidP="00F82AE0">
      <w:pPr>
        <w:pStyle w:val="Prrafodelista"/>
        <w:numPr>
          <w:ilvl w:val="7"/>
          <w:numId w:val="18"/>
        </w:numPr>
        <w:rPr>
          <w:rStyle w:val="Hipervnculo"/>
          <w:vanish/>
          <w:color w:val="auto"/>
          <w:sz w:val="20"/>
          <w:highlight w:val="darkCyan"/>
          <w:u w:val="none"/>
          <w:lang w:val="es-MX"/>
        </w:rPr>
      </w:pPr>
    </w:p>
    <w:p w:rsidR="00F82AE0" w:rsidRPr="00EF134B" w:rsidRDefault="00F82AE0" w:rsidP="00F82AE0">
      <w:pPr>
        <w:pStyle w:val="Prrafodelista"/>
        <w:numPr>
          <w:ilvl w:val="8"/>
          <w:numId w:val="18"/>
        </w:numPr>
        <w:ind w:left="5245" w:hanging="1843"/>
        <w:rPr>
          <w:sz w:val="20"/>
          <w:highlight w:val="darkCyan"/>
          <w:lang w:val="es-MX"/>
        </w:rPr>
      </w:pPr>
      <w:r w:rsidRPr="00EF134B">
        <w:rPr>
          <w:rStyle w:val="Hipervnculo"/>
          <w:color w:val="auto"/>
          <w:sz w:val="20"/>
          <w:highlight w:val="darkCyan"/>
          <w:u w:val="none"/>
          <w:lang w:val="es-MX"/>
        </w:rPr>
        <w:t xml:space="preserve">El sistema valida las coordenadas GPS obtenidas de acuerdo con la validación </w:t>
      </w:r>
      <w:hyperlink w:anchor="_VA02_Validar_Rango" w:history="1">
        <w:r w:rsidRPr="00EF134B">
          <w:rPr>
            <w:rStyle w:val="Hipervnculo"/>
            <w:b/>
            <w:sz w:val="20"/>
            <w:highlight w:val="darkCyan"/>
            <w:lang w:val="es-MX"/>
          </w:rPr>
          <w:t>VA02 Validar Rango de Coordenadas Leídas</w:t>
        </w:r>
      </w:hyperlink>
    </w:p>
    <w:p w:rsidR="00F82AE0" w:rsidRPr="00EF134B" w:rsidRDefault="00F82AE0" w:rsidP="00F82AE0">
      <w:pPr>
        <w:pStyle w:val="Prrafodelista"/>
        <w:numPr>
          <w:ilvl w:val="6"/>
          <w:numId w:val="18"/>
        </w:numPr>
        <w:ind w:left="3544" w:hanging="1384"/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 xml:space="preserve">Si &lt;se terminó el tiempo de </w:t>
      </w:r>
      <w:proofErr w:type="spellStart"/>
      <w:r w:rsidRPr="00EF134B">
        <w:rPr>
          <w:sz w:val="20"/>
          <w:highlight w:val="darkCyan"/>
          <w:lang w:val="es-MX"/>
        </w:rPr>
        <w:t>TimeOutGPS</w:t>
      </w:r>
      <w:proofErr w:type="spellEnd"/>
      <w:r w:rsidRPr="00EF134B">
        <w:rPr>
          <w:sz w:val="20"/>
          <w:highlight w:val="darkCyan"/>
          <w:lang w:val="es-MX"/>
        </w:rPr>
        <w:t>&gt; o Si &lt;existe algún problema de conexión&gt;</w:t>
      </w:r>
    </w:p>
    <w:p w:rsidR="00F82AE0" w:rsidRPr="00EF134B" w:rsidRDefault="00F82AE0" w:rsidP="00F82AE0">
      <w:pPr>
        <w:pStyle w:val="Prrafodelista"/>
        <w:numPr>
          <w:ilvl w:val="7"/>
          <w:numId w:val="18"/>
        </w:numPr>
        <w:ind w:left="4253" w:hanging="1733"/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>El sistema presenta el mensaje &lt;</w:t>
      </w:r>
      <w:hyperlink r:id="rId240" w:anchor="MP0206" w:history="1">
        <w:r w:rsidRPr="00EF134B">
          <w:rPr>
            <w:rStyle w:val="Hipervnculo"/>
            <w:b/>
            <w:sz w:val="20"/>
            <w:highlight w:val="darkCyan"/>
            <w:lang w:val="es-MX"/>
          </w:rPr>
          <w:t>P0206 Conexión con Dispositivo</w:t>
        </w:r>
      </w:hyperlink>
      <w:r w:rsidRPr="00EF134B">
        <w:rPr>
          <w:sz w:val="20"/>
          <w:highlight w:val="darkCyan"/>
          <w:lang w:val="es-MX"/>
        </w:rPr>
        <w:t>&gt;</w:t>
      </w:r>
    </w:p>
    <w:p w:rsidR="00F82AE0" w:rsidRPr="00EF134B" w:rsidRDefault="00F82AE0" w:rsidP="00F82AE0">
      <w:pPr>
        <w:pStyle w:val="Prrafodelista"/>
        <w:numPr>
          <w:ilvl w:val="7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 xml:space="preserve">Si &lt;el actor selecciona la opción </w:t>
      </w:r>
      <w:r w:rsidRPr="00EF134B">
        <w:rPr>
          <w:b/>
          <w:sz w:val="20"/>
          <w:highlight w:val="darkCyan"/>
          <w:lang w:val="es-MX"/>
        </w:rPr>
        <w:t>Si</w:t>
      </w:r>
      <w:r w:rsidRPr="00EF134B">
        <w:rPr>
          <w:sz w:val="20"/>
          <w:highlight w:val="darkCyan"/>
          <w:lang w:val="es-MX"/>
        </w:rPr>
        <w:t>&gt;</w:t>
      </w:r>
    </w:p>
    <w:p w:rsidR="00F82AE0" w:rsidRPr="00EF134B" w:rsidRDefault="00F82AE0" w:rsidP="00F82AE0">
      <w:pPr>
        <w:pStyle w:val="Prrafodelista"/>
        <w:numPr>
          <w:ilvl w:val="8"/>
          <w:numId w:val="18"/>
        </w:numPr>
        <w:ind w:left="4962" w:hanging="2082"/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 xml:space="preserve">El sistema continúa en el </w:t>
      </w:r>
      <w:r w:rsidRPr="00EF134B">
        <w:rPr>
          <w:b/>
          <w:sz w:val="20"/>
          <w:highlight w:val="darkCyan"/>
          <w:lang w:val="es-MX"/>
        </w:rPr>
        <w:t xml:space="preserve">paso </w:t>
      </w:r>
      <w:hyperlink w:anchor="Paso_2_1_1_2_1_1_1" w:history="1">
        <w:r w:rsidRPr="00EF134B">
          <w:rPr>
            <w:rStyle w:val="Hipervnculo"/>
            <w:b/>
            <w:sz w:val="20"/>
            <w:highlight w:val="darkCyan"/>
            <w:lang w:val="es-MX"/>
          </w:rPr>
          <w:t>2.1.1.2.1.1.1</w:t>
        </w:r>
      </w:hyperlink>
      <w:r w:rsidRPr="00EF134B">
        <w:rPr>
          <w:sz w:val="20"/>
          <w:highlight w:val="darkCyan"/>
          <w:lang w:val="es-MX"/>
        </w:rPr>
        <w:t xml:space="preserve"> del flujo alterno opcional </w:t>
      </w:r>
      <w:hyperlink w:anchor="AO01" w:history="1">
        <w:r w:rsidRPr="00EF134B">
          <w:rPr>
            <w:rStyle w:val="Hipervnculo"/>
            <w:b/>
            <w:sz w:val="20"/>
            <w:szCs w:val="20"/>
            <w:highlight w:val="darkCyan"/>
          </w:rPr>
          <w:t>AO01 Realizar Visita al Cliente</w:t>
        </w:r>
      </w:hyperlink>
    </w:p>
    <w:p w:rsidR="00F82AE0" w:rsidRPr="00EF134B" w:rsidRDefault="00F82AE0" w:rsidP="00F82AE0">
      <w:pPr>
        <w:pStyle w:val="Prrafodelista"/>
        <w:numPr>
          <w:ilvl w:val="7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 xml:space="preserve">Si &lt;el actor selecciona la opción </w:t>
      </w:r>
      <w:r w:rsidRPr="00EF134B">
        <w:rPr>
          <w:b/>
          <w:sz w:val="20"/>
          <w:highlight w:val="darkCyan"/>
          <w:lang w:val="es-MX"/>
        </w:rPr>
        <w:t>No</w:t>
      </w:r>
      <w:r w:rsidRPr="00EF134B">
        <w:rPr>
          <w:sz w:val="20"/>
          <w:highlight w:val="darkCyan"/>
          <w:lang w:val="es-MX"/>
        </w:rPr>
        <w:t>&gt;</w:t>
      </w:r>
    </w:p>
    <w:p w:rsidR="00F82AE0" w:rsidRPr="00EF134B" w:rsidRDefault="00F82AE0" w:rsidP="00F82AE0">
      <w:pPr>
        <w:pStyle w:val="Prrafodelista"/>
        <w:numPr>
          <w:ilvl w:val="8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>El sistema registra en sesión la siguiente información:</w:t>
      </w:r>
    </w:p>
    <w:p w:rsidR="00F82AE0" w:rsidRPr="00EF134B" w:rsidRDefault="00F82AE0" w:rsidP="00F82AE0">
      <w:pPr>
        <w:pStyle w:val="Prrafodelista"/>
        <w:numPr>
          <w:ilvl w:val="8"/>
          <w:numId w:val="18"/>
        </w:numPr>
        <w:ind w:left="4962" w:hanging="2082"/>
        <w:rPr>
          <w:rStyle w:val="Hipervnculo"/>
          <w:color w:val="auto"/>
          <w:sz w:val="20"/>
          <w:highlight w:val="darkCyan"/>
          <w:u w:val="none"/>
          <w:lang w:val="es-MX"/>
        </w:rPr>
      </w:pPr>
      <w:proofErr w:type="spellStart"/>
      <w:r w:rsidRPr="00EF134B">
        <w:rPr>
          <w:sz w:val="20"/>
          <w:highlight w:val="darkCyan"/>
          <w:lang w:val="es-MX"/>
        </w:rPr>
        <w:t>LecturaPuntoGPS</w:t>
      </w:r>
      <w:proofErr w:type="spellEnd"/>
      <w:r w:rsidRPr="00EF134B">
        <w:rPr>
          <w:sz w:val="20"/>
          <w:highlight w:val="darkCyan"/>
          <w:lang w:val="es-MX"/>
        </w:rPr>
        <w:t xml:space="preserve"> de acuerdo con la regla de negocio </w:t>
      </w:r>
      <w:hyperlink r:id="rId241" w:anchor="RNGEN058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RNGEN058 Valor por Defecto Falso</w:t>
        </w:r>
      </w:hyperlink>
    </w:p>
    <w:p w:rsidR="00F82AE0" w:rsidRPr="00EF134B" w:rsidRDefault="00F82AE0" w:rsidP="00F82AE0">
      <w:pPr>
        <w:pStyle w:val="Prrafodelista"/>
        <w:numPr>
          <w:ilvl w:val="5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 xml:space="preserve">Si &lt;el usuario </w:t>
      </w:r>
      <w:r w:rsidRPr="00EF134B">
        <w:rPr>
          <w:b/>
          <w:sz w:val="20"/>
          <w:highlight w:val="darkCyan"/>
          <w:lang w:val="es-MX"/>
        </w:rPr>
        <w:t>no</w:t>
      </w:r>
      <w:r w:rsidRPr="00EF134B">
        <w:rPr>
          <w:sz w:val="20"/>
          <w:highlight w:val="darkCyan"/>
          <w:lang w:val="es-MX"/>
        </w:rPr>
        <w:t xml:space="preserve"> </w:t>
      </w:r>
      <w:r w:rsidRPr="00EF134B">
        <w:rPr>
          <w:b/>
          <w:sz w:val="20"/>
          <w:highlight w:val="darkCyan"/>
          <w:lang w:val="es-MX"/>
        </w:rPr>
        <w:t>enciende</w:t>
      </w:r>
      <w:r w:rsidRPr="00EF134B">
        <w:rPr>
          <w:sz w:val="20"/>
          <w:highlight w:val="darkCyan"/>
          <w:lang w:val="es-MX"/>
        </w:rPr>
        <w:t xml:space="preserve"> el GPS( Presiona Regresar en la pantalla de configuración del encendido del GPS)&gt;</w:t>
      </w:r>
    </w:p>
    <w:p w:rsidR="00F82AE0" w:rsidRPr="00EF134B" w:rsidRDefault="00F82AE0" w:rsidP="00F82AE0">
      <w:pPr>
        <w:pStyle w:val="Prrafodelista"/>
        <w:numPr>
          <w:ilvl w:val="6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 xml:space="preserve">El sistema extiende su funcionalidad al caso de uso </w:t>
      </w:r>
      <w:hyperlink r:id="rId242" w:history="1">
        <w:r w:rsidRPr="00EF134B">
          <w:rPr>
            <w:rStyle w:val="Hipervnculo"/>
            <w:b/>
            <w:sz w:val="20"/>
            <w:highlight w:val="darkCyan"/>
            <w:lang w:val="es-MX"/>
          </w:rPr>
          <w:t>CUROLMOV01_ Acceder al Sistema</w:t>
        </w:r>
      </w:hyperlink>
      <w:r w:rsidRPr="00EF134B">
        <w:rPr>
          <w:sz w:val="20"/>
          <w:highlight w:val="darkCyan"/>
          <w:lang w:val="es-MX"/>
        </w:rPr>
        <w:t>&gt;</w:t>
      </w:r>
    </w:p>
    <w:p w:rsidR="00F82AE0" w:rsidRPr="001375FE" w:rsidRDefault="00F82AE0" w:rsidP="00F82AE0">
      <w:pPr>
        <w:pStyle w:val="Prrafodelista"/>
        <w:numPr>
          <w:ilvl w:val="3"/>
          <w:numId w:val="18"/>
        </w:numPr>
        <w:rPr>
          <w:sz w:val="20"/>
          <w:highlight w:val="darkCyan"/>
          <w:lang w:val="es-MX"/>
        </w:rPr>
      </w:pPr>
      <w:r w:rsidRPr="001375FE">
        <w:rPr>
          <w:sz w:val="20"/>
          <w:highlight w:val="darkCyan"/>
          <w:lang w:val="es-MX"/>
        </w:rPr>
        <w:t xml:space="preserve">Si &lt;el usuario selecciona “No”&gt; </w:t>
      </w:r>
      <w:r w:rsidRPr="001375FE">
        <w:rPr>
          <w:b/>
          <w:sz w:val="20"/>
          <w:highlight w:val="darkCyan"/>
          <w:lang w:val="es-MX"/>
        </w:rPr>
        <w:t>Nota: Se deshabilita la opción “No”.</w:t>
      </w:r>
    </w:p>
    <w:p w:rsidR="00F82AE0" w:rsidRPr="00EF134B" w:rsidRDefault="00F82AE0" w:rsidP="001375FE">
      <w:pPr>
        <w:pStyle w:val="Prrafodelista"/>
        <w:numPr>
          <w:ilvl w:val="1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>El sistema registra la siguiente información:</w:t>
      </w:r>
    </w:p>
    <w:p w:rsidR="00F82AE0" w:rsidRPr="00EF134B" w:rsidRDefault="00F82AE0" w:rsidP="001375FE">
      <w:pPr>
        <w:pStyle w:val="Prrafodelista"/>
        <w:numPr>
          <w:ilvl w:val="2"/>
          <w:numId w:val="18"/>
        </w:numPr>
        <w:rPr>
          <w:b/>
          <w:sz w:val="20"/>
          <w:highlight w:val="darkCyan"/>
          <w:lang w:val="es-MX"/>
        </w:rPr>
      </w:pPr>
      <w:r w:rsidRPr="00EF134B">
        <w:rPr>
          <w:b/>
          <w:sz w:val="20"/>
          <w:highlight w:val="darkCyan"/>
          <w:lang w:val="es-MX"/>
        </w:rPr>
        <w:t>Visita</w:t>
      </w:r>
    </w:p>
    <w:p w:rsidR="00F82AE0" w:rsidRPr="00EF134B" w:rsidRDefault="00F82AE0" w:rsidP="001375FE">
      <w:pPr>
        <w:pStyle w:val="Prrafodelista"/>
        <w:numPr>
          <w:ilvl w:val="3"/>
          <w:numId w:val="18"/>
        </w:numPr>
        <w:rPr>
          <w:sz w:val="20"/>
          <w:highlight w:val="darkCyan"/>
          <w:lang w:val="es-MX"/>
        </w:rPr>
      </w:pPr>
      <w:proofErr w:type="spellStart"/>
      <w:r w:rsidRPr="00EF134B">
        <w:rPr>
          <w:sz w:val="20"/>
          <w:highlight w:val="darkCyan"/>
          <w:lang w:val="es-MX"/>
        </w:rPr>
        <w:t>VisitaClave</w:t>
      </w:r>
      <w:proofErr w:type="spellEnd"/>
      <w:r w:rsidRPr="00EF134B">
        <w:rPr>
          <w:sz w:val="20"/>
          <w:highlight w:val="darkCyan"/>
          <w:lang w:val="es-MX"/>
        </w:rPr>
        <w:t xml:space="preserve"> de acuerdo con la regla de negocio </w:t>
      </w:r>
      <w:hyperlink r:id="rId243" w:anchor="RNGEN009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RNGEN009 Identificador Único</w:t>
        </w:r>
      </w:hyperlink>
    </w:p>
    <w:p w:rsidR="00F82AE0" w:rsidRPr="00EF134B" w:rsidRDefault="00F82AE0" w:rsidP="001375FE">
      <w:pPr>
        <w:pStyle w:val="Prrafodelista"/>
        <w:numPr>
          <w:ilvl w:val="3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 xml:space="preserve">DiaClave de acuerdo con la regla de negocio </w:t>
      </w:r>
      <w:hyperlink r:id="rId244" w:anchor="RNROLMOV047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RNROLMOV047 Día Actual o Día Seleccionado</w:t>
        </w:r>
      </w:hyperlink>
    </w:p>
    <w:p w:rsidR="00F82AE0" w:rsidRPr="00EF134B" w:rsidRDefault="00F82AE0" w:rsidP="001375FE">
      <w:pPr>
        <w:pStyle w:val="Prrafodelista"/>
        <w:numPr>
          <w:ilvl w:val="3"/>
          <w:numId w:val="18"/>
        </w:numPr>
        <w:rPr>
          <w:sz w:val="20"/>
          <w:highlight w:val="darkCyan"/>
          <w:lang w:val="es-MX"/>
        </w:rPr>
      </w:pPr>
      <w:proofErr w:type="spellStart"/>
      <w:r w:rsidRPr="00EF134B">
        <w:rPr>
          <w:sz w:val="20"/>
          <w:highlight w:val="darkCyan"/>
          <w:lang w:val="es-MX"/>
        </w:rPr>
        <w:t>ClienteClave</w:t>
      </w:r>
      <w:proofErr w:type="spellEnd"/>
      <w:r w:rsidRPr="00EF134B">
        <w:rPr>
          <w:sz w:val="20"/>
          <w:highlight w:val="darkCyan"/>
          <w:lang w:val="es-MX"/>
        </w:rPr>
        <w:t xml:space="preserve"> de acuerdo con la regla de negocio </w:t>
      </w:r>
      <w:hyperlink r:id="rId245" w:anchor="RNGEN093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RNGEN093 Cliente Seleccionado</w:t>
        </w:r>
      </w:hyperlink>
    </w:p>
    <w:p w:rsidR="00F82AE0" w:rsidRPr="00EF134B" w:rsidRDefault="00F82AE0" w:rsidP="001375FE">
      <w:pPr>
        <w:pStyle w:val="Prrafodelista"/>
        <w:numPr>
          <w:ilvl w:val="3"/>
          <w:numId w:val="18"/>
        </w:numPr>
        <w:rPr>
          <w:sz w:val="20"/>
          <w:highlight w:val="darkCyan"/>
          <w:lang w:val="es-MX"/>
        </w:rPr>
      </w:pPr>
      <w:proofErr w:type="spellStart"/>
      <w:r w:rsidRPr="00EF134B">
        <w:rPr>
          <w:sz w:val="20"/>
          <w:highlight w:val="darkCyan"/>
          <w:lang w:val="es-MX"/>
        </w:rPr>
        <w:t>VendedorId</w:t>
      </w:r>
      <w:proofErr w:type="spellEnd"/>
      <w:r w:rsidRPr="00EF134B">
        <w:rPr>
          <w:sz w:val="20"/>
          <w:highlight w:val="darkCyan"/>
          <w:lang w:val="es-MX"/>
        </w:rPr>
        <w:t xml:space="preserve"> de acuerdo con la regla de negocio </w:t>
      </w:r>
      <w:hyperlink r:id="rId246" w:anchor="RNGEN094" w:history="1">
        <w:r w:rsidRPr="00EF134B">
          <w:rPr>
            <w:rStyle w:val="Hipervnculo"/>
            <w:b/>
            <w:sz w:val="20"/>
            <w:highlight w:val="darkCyan"/>
            <w:lang w:val="es-MX"/>
          </w:rPr>
          <w:t xml:space="preserve">RNGEN094 Usuario </w:t>
        </w:r>
        <w:proofErr w:type="spellStart"/>
        <w:r w:rsidRPr="00EF134B">
          <w:rPr>
            <w:rStyle w:val="Hipervnculo"/>
            <w:b/>
            <w:sz w:val="20"/>
            <w:highlight w:val="darkCyan"/>
            <w:lang w:val="es-MX"/>
          </w:rPr>
          <w:t>Logeado</w:t>
        </w:r>
        <w:proofErr w:type="spellEnd"/>
        <w:r w:rsidRPr="00EF134B">
          <w:rPr>
            <w:rStyle w:val="Hipervnculo"/>
            <w:b/>
            <w:sz w:val="20"/>
            <w:highlight w:val="darkCyan"/>
            <w:lang w:val="es-MX"/>
          </w:rPr>
          <w:t xml:space="preserve"> en Sistema</w:t>
        </w:r>
      </w:hyperlink>
    </w:p>
    <w:p w:rsidR="00F82AE0" w:rsidRPr="00EF134B" w:rsidRDefault="00F82AE0" w:rsidP="001375FE">
      <w:pPr>
        <w:pStyle w:val="Prrafodelista"/>
        <w:numPr>
          <w:ilvl w:val="3"/>
          <w:numId w:val="18"/>
        </w:numPr>
        <w:rPr>
          <w:sz w:val="20"/>
          <w:highlight w:val="darkCyan"/>
          <w:lang w:val="es-MX"/>
        </w:rPr>
      </w:pPr>
      <w:proofErr w:type="spellStart"/>
      <w:r w:rsidRPr="00EF134B">
        <w:rPr>
          <w:sz w:val="20"/>
          <w:highlight w:val="darkCyan"/>
          <w:lang w:val="es-MX"/>
        </w:rPr>
        <w:t>RUTClave</w:t>
      </w:r>
      <w:proofErr w:type="spellEnd"/>
      <w:r w:rsidRPr="00EF134B">
        <w:rPr>
          <w:sz w:val="20"/>
          <w:highlight w:val="darkCyan"/>
          <w:lang w:val="es-MX"/>
        </w:rPr>
        <w:t xml:space="preserve"> de acuerdo con la regla de negocio </w:t>
      </w:r>
      <w:hyperlink r:id="rId247" w:anchor="RNGEN095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RNGEN095 Ruta Seleccionada</w:t>
        </w:r>
      </w:hyperlink>
    </w:p>
    <w:p w:rsidR="00F82AE0" w:rsidRPr="00EF134B" w:rsidRDefault="00F82AE0" w:rsidP="001375FE">
      <w:pPr>
        <w:pStyle w:val="Prrafodelista"/>
        <w:numPr>
          <w:ilvl w:val="3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 xml:space="preserve">Numero de acuerdo con la regla de negocio </w:t>
      </w:r>
      <w:hyperlink r:id="rId248" w:anchor="RNGEN096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RNGEN096 Número de Visita</w:t>
        </w:r>
      </w:hyperlink>
    </w:p>
    <w:p w:rsidR="00F82AE0" w:rsidRPr="00EF134B" w:rsidRDefault="00F82AE0" w:rsidP="001375FE">
      <w:pPr>
        <w:pStyle w:val="Prrafodelista"/>
        <w:numPr>
          <w:ilvl w:val="3"/>
          <w:numId w:val="18"/>
        </w:numPr>
        <w:rPr>
          <w:rStyle w:val="Hipervnculo"/>
          <w:color w:val="auto"/>
          <w:sz w:val="20"/>
          <w:highlight w:val="darkCyan"/>
          <w:u w:val="none"/>
          <w:lang w:val="es-MX"/>
        </w:rPr>
      </w:pPr>
      <w:proofErr w:type="spellStart"/>
      <w:r w:rsidRPr="00EF134B">
        <w:rPr>
          <w:sz w:val="20"/>
          <w:highlight w:val="darkCyan"/>
          <w:lang w:val="es-MX"/>
        </w:rPr>
        <w:t>FechaHoraInicial</w:t>
      </w:r>
      <w:proofErr w:type="spellEnd"/>
      <w:r w:rsidRPr="00EF134B">
        <w:rPr>
          <w:sz w:val="20"/>
          <w:highlight w:val="darkCyan"/>
          <w:lang w:val="es-MX"/>
        </w:rPr>
        <w:t xml:space="preserve"> de acuerdo con la regla de negocio </w:t>
      </w:r>
      <w:hyperlink r:id="rId249" w:anchor="RNGEN097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RNGEN097 Fecha y Hora Actual</w:t>
        </w:r>
      </w:hyperlink>
    </w:p>
    <w:p w:rsidR="00F82AE0" w:rsidRPr="00EF134B" w:rsidRDefault="00F82AE0" w:rsidP="001375FE">
      <w:pPr>
        <w:pStyle w:val="Prrafodelista"/>
        <w:numPr>
          <w:ilvl w:val="3"/>
          <w:numId w:val="18"/>
        </w:numPr>
        <w:rPr>
          <w:sz w:val="20"/>
          <w:highlight w:val="darkCyan"/>
          <w:lang w:val="es-MX"/>
        </w:rPr>
      </w:pPr>
      <w:proofErr w:type="spellStart"/>
      <w:r w:rsidRPr="00EF134B">
        <w:rPr>
          <w:rStyle w:val="Hipervnculo"/>
          <w:color w:val="auto"/>
          <w:sz w:val="20"/>
          <w:highlight w:val="darkCyan"/>
          <w:u w:val="none"/>
          <w:lang w:val="es-MX"/>
        </w:rPr>
        <w:t>FechaHoraFinal</w:t>
      </w:r>
      <w:proofErr w:type="spellEnd"/>
      <w:r w:rsidRPr="00EF134B">
        <w:rPr>
          <w:rStyle w:val="Hipervnculo"/>
          <w:color w:val="auto"/>
          <w:sz w:val="20"/>
          <w:highlight w:val="darkCyan"/>
          <w:u w:val="none"/>
          <w:lang w:val="es-MX"/>
        </w:rPr>
        <w:t xml:space="preserve"> </w:t>
      </w:r>
      <w:r w:rsidRPr="00EF134B">
        <w:rPr>
          <w:sz w:val="20"/>
          <w:highlight w:val="darkCyan"/>
          <w:lang w:val="es-MX"/>
        </w:rPr>
        <w:t xml:space="preserve">de acuerdo con la regla de negocio </w:t>
      </w:r>
      <w:hyperlink r:id="rId250" w:anchor="RNGEN097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RNGEN097 Fecha y Hora Actual</w:t>
        </w:r>
      </w:hyperlink>
    </w:p>
    <w:p w:rsidR="00F82AE0" w:rsidRPr="00EF134B" w:rsidRDefault="00F82AE0" w:rsidP="001375FE">
      <w:pPr>
        <w:pStyle w:val="Prrafodelista"/>
        <w:numPr>
          <w:ilvl w:val="3"/>
          <w:numId w:val="18"/>
        </w:numPr>
        <w:rPr>
          <w:sz w:val="20"/>
          <w:highlight w:val="darkCyan"/>
          <w:lang w:val="es-MX"/>
        </w:rPr>
      </w:pPr>
      <w:proofErr w:type="spellStart"/>
      <w:r w:rsidRPr="00EF134B">
        <w:rPr>
          <w:sz w:val="20"/>
          <w:highlight w:val="darkCyan"/>
          <w:lang w:val="es-MX"/>
        </w:rPr>
        <w:t>TipoEstado</w:t>
      </w:r>
      <w:proofErr w:type="spellEnd"/>
      <w:r w:rsidRPr="00EF134B">
        <w:rPr>
          <w:sz w:val="20"/>
          <w:highlight w:val="darkCyan"/>
          <w:lang w:val="es-MX"/>
        </w:rPr>
        <w:t xml:space="preserve"> de acuerdo con la regla de negocio </w:t>
      </w:r>
      <w:hyperlink r:id="rId251" w:anchor="RNADMESC030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RNADMESC030 Valor por Defecto Uno</w:t>
        </w:r>
      </w:hyperlink>
    </w:p>
    <w:p w:rsidR="00F82AE0" w:rsidRPr="00EF134B" w:rsidRDefault="00F82AE0" w:rsidP="001375FE">
      <w:pPr>
        <w:pStyle w:val="Prrafodelista"/>
        <w:numPr>
          <w:ilvl w:val="3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>Si &lt;</w:t>
      </w:r>
      <w:proofErr w:type="spellStart"/>
      <w:r w:rsidRPr="00EF134B">
        <w:rPr>
          <w:sz w:val="20"/>
          <w:highlight w:val="darkCyan"/>
          <w:lang w:val="es-MX"/>
        </w:rPr>
        <w:t>ClienteFueraFrecuencia</w:t>
      </w:r>
      <w:proofErr w:type="spellEnd"/>
      <w:r w:rsidRPr="00EF134B">
        <w:rPr>
          <w:sz w:val="20"/>
          <w:highlight w:val="darkCyan"/>
          <w:lang w:val="es-MX"/>
        </w:rPr>
        <w:t>=Verdadero&gt;</w:t>
      </w:r>
    </w:p>
    <w:p w:rsidR="00F82AE0" w:rsidRPr="00EF134B" w:rsidRDefault="00F82AE0" w:rsidP="001375FE">
      <w:pPr>
        <w:pStyle w:val="Prrafodelista"/>
        <w:numPr>
          <w:ilvl w:val="4"/>
          <w:numId w:val="18"/>
        </w:numPr>
        <w:rPr>
          <w:sz w:val="20"/>
          <w:highlight w:val="darkCyan"/>
          <w:lang w:val="es-MX"/>
        </w:rPr>
      </w:pPr>
      <w:proofErr w:type="spellStart"/>
      <w:r w:rsidRPr="00EF134B">
        <w:rPr>
          <w:sz w:val="20"/>
          <w:highlight w:val="darkCyan"/>
          <w:lang w:val="es-MX"/>
        </w:rPr>
        <w:t>FueraFrecuencia</w:t>
      </w:r>
      <w:proofErr w:type="spellEnd"/>
      <w:r w:rsidRPr="00EF134B">
        <w:rPr>
          <w:sz w:val="20"/>
          <w:highlight w:val="darkCyan"/>
          <w:lang w:val="es-MX"/>
        </w:rPr>
        <w:t xml:space="preserve"> de acuerdo con la regla de negocio </w:t>
      </w:r>
      <w:hyperlink r:id="rId252" w:anchor="RNADMESC030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RNADMESC030 Valor por Defecto Uno</w:t>
        </w:r>
      </w:hyperlink>
    </w:p>
    <w:p w:rsidR="00F82AE0" w:rsidRPr="00EF134B" w:rsidRDefault="00F82AE0" w:rsidP="001375FE">
      <w:pPr>
        <w:pStyle w:val="Prrafodelista"/>
        <w:numPr>
          <w:ilvl w:val="3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>Si &lt;</w:t>
      </w:r>
      <w:proofErr w:type="spellStart"/>
      <w:r w:rsidRPr="00EF134B">
        <w:rPr>
          <w:sz w:val="20"/>
          <w:highlight w:val="darkCyan"/>
          <w:lang w:val="es-MX"/>
        </w:rPr>
        <w:t>ClienteFueraFrecuencia</w:t>
      </w:r>
      <w:proofErr w:type="spellEnd"/>
      <w:r w:rsidRPr="00EF134B">
        <w:rPr>
          <w:sz w:val="20"/>
          <w:highlight w:val="darkCyan"/>
          <w:lang w:val="es-MX"/>
        </w:rPr>
        <w:t>=Falso&gt;</w:t>
      </w:r>
    </w:p>
    <w:p w:rsidR="00F82AE0" w:rsidRPr="00EF134B" w:rsidRDefault="00F82AE0" w:rsidP="001375FE">
      <w:pPr>
        <w:pStyle w:val="Prrafodelista"/>
        <w:numPr>
          <w:ilvl w:val="4"/>
          <w:numId w:val="18"/>
        </w:numPr>
        <w:rPr>
          <w:sz w:val="20"/>
          <w:highlight w:val="darkCyan"/>
          <w:lang w:val="es-MX"/>
        </w:rPr>
      </w:pPr>
      <w:proofErr w:type="spellStart"/>
      <w:r w:rsidRPr="00EF134B">
        <w:rPr>
          <w:sz w:val="20"/>
          <w:highlight w:val="darkCyan"/>
          <w:lang w:val="es-MX"/>
        </w:rPr>
        <w:t>FueraFrecuencia</w:t>
      </w:r>
      <w:proofErr w:type="spellEnd"/>
      <w:r w:rsidRPr="00EF134B">
        <w:rPr>
          <w:sz w:val="20"/>
          <w:highlight w:val="darkCyan"/>
          <w:lang w:val="es-MX"/>
        </w:rPr>
        <w:t xml:space="preserve"> de acuerdo con la regla de negocio </w:t>
      </w:r>
      <w:hyperlink r:id="rId253" w:anchor="RNGEN041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RNGEN041 Valor por Defecto Cero</w:t>
        </w:r>
      </w:hyperlink>
    </w:p>
    <w:p w:rsidR="00F82AE0" w:rsidRPr="00EF134B" w:rsidRDefault="00F82AE0" w:rsidP="001375FE">
      <w:pPr>
        <w:pStyle w:val="Prrafodelista"/>
        <w:numPr>
          <w:ilvl w:val="3"/>
          <w:numId w:val="18"/>
        </w:numPr>
        <w:rPr>
          <w:sz w:val="20"/>
          <w:highlight w:val="darkCyan"/>
          <w:lang w:val="es-MX"/>
        </w:rPr>
      </w:pPr>
      <w:proofErr w:type="spellStart"/>
      <w:r w:rsidRPr="00EF134B">
        <w:rPr>
          <w:sz w:val="20"/>
          <w:highlight w:val="darkCyan"/>
          <w:lang w:val="es-MX"/>
        </w:rPr>
        <w:t>LecturaCodigo</w:t>
      </w:r>
      <w:proofErr w:type="spellEnd"/>
      <w:r w:rsidRPr="00EF134B">
        <w:rPr>
          <w:sz w:val="20"/>
          <w:highlight w:val="darkCyan"/>
          <w:lang w:val="es-MX"/>
        </w:rPr>
        <w:t xml:space="preserve"> de acuerdo con la regla de negocio </w:t>
      </w:r>
      <w:hyperlink r:id="rId254" w:anchor="RNGEN059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RNGEN131 Tipo de Captura de Código de Barras</w:t>
        </w:r>
      </w:hyperlink>
    </w:p>
    <w:p w:rsidR="00F82AE0" w:rsidRPr="00EF134B" w:rsidRDefault="00F82AE0" w:rsidP="001375FE">
      <w:pPr>
        <w:pStyle w:val="Prrafodelista"/>
        <w:numPr>
          <w:ilvl w:val="3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>Si &lt;</w:t>
      </w:r>
      <w:proofErr w:type="spellStart"/>
      <w:r w:rsidRPr="00EF134B">
        <w:rPr>
          <w:sz w:val="20"/>
          <w:highlight w:val="darkCyan"/>
          <w:lang w:val="es-MX"/>
        </w:rPr>
        <w:t>LecturaPuntoGPS</w:t>
      </w:r>
      <w:proofErr w:type="spellEnd"/>
      <w:r w:rsidRPr="00EF134B">
        <w:rPr>
          <w:sz w:val="20"/>
          <w:highlight w:val="darkCyan"/>
          <w:lang w:val="es-MX"/>
        </w:rPr>
        <w:t xml:space="preserve"> = Falso&gt;</w:t>
      </w:r>
    </w:p>
    <w:p w:rsidR="00F82AE0" w:rsidRPr="00EF134B" w:rsidRDefault="00F82AE0" w:rsidP="001375FE">
      <w:pPr>
        <w:pStyle w:val="Prrafodelista"/>
        <w:numPr>
          <w:ilvl w:val="4"/>
          <w:numId w:val="18"/>
        </w:numPr>
        <w:rPr>
          <w:sz w:val="20"/>
          <w:highlight w:val="darkCyan"/>
          <w:lang w:val="es-MX"/>
        </w:rPr>
      </w:pPr>
      <w:proofErr w:type="spellStart"/>
      <w:r w:rsidRPr="00EF134B">
        <w:rPr>
          <w:sz w:val="20"/>
          <w:highlight w:val="darkCyan"/>
          <w:lang w:val="es-MX"/>
        </w:rPr>
        <w:t>GPSLeido</w:t>
      </w:r>
      <w:proofErr w:type="spellEnd"/>
      <w:r w:rsidRPr="00EF134B">
        <w:rPr>
          <w:sz w:val="20"/>
          <w:highlight w:val="darkCyan"/>
          <w:lang w:val="es-MX"/>
        </w:rPr>
        <w:t xml:space="preserve"> de acuerdo con la regla de negocio </w:t>
      </w:r>
      <w:hyperlink r:id="rId255" w:anchor="RNGEN041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RNGEN041 Valor por Defecto Cero</w:t>
        </w:r>
      </w:hyperlink>
    </w:p>
    <w:p w:rsidR="00F82AE0" w:rsidRPr="00EF134B" w:rsidRDefault="00F82AE0" w:rsidP="001375FE">
      <w:pPr>
        <w:pStyle w:val="Prrafodelista"/>
        <w:numPr>
          <w:ilvl w:val="3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>Si &lt;</w:t>
      </w:r>
      <w:proofErr w:type="spellStart"/>
      <w:r w:rsidRPr="00EF134B">
        <w:rPr>
          <w:sz w:val="20"/>
          <w:highlight w:val="darkCyan"/>
          <w:lang w:val="es-MX"/>
        </w:rPr>
        <w:t>LecturaPuntoGPS</w:t>
      </w:r>
      <w:proofErr w:type="spellEnd"/>
      <w:r w:rsidRPr="00EF134B">
        <w:rPr>
          <w:sz w:val="20"/>
          <w:highlight w:val="darkCyan"/>
          <w:lang w:val="es-MX"/>
        </w:rPr>
        <w:t xml:space="preserve"> = Verdadero&gt;</w:t>
      </w:r>
    </w:p>
    <w:p w:rsidR="00F82AE0" w:rsidRPr="00EF134B" w:rsidRDefault="00F82AE0" w:rsidP="001375FE">
      <w:pPr>
        <w:pStyle w:val="Prrafodelista"/>
        <w:numPr>
          <w:ilvl w:val="4"/>
          <w:numId w:val="18"/>
        </w:numPr>
        <w:rPr>
          <w:sz w:val="20"/>
          <w:highlight w:val="darkCyan"/>
          <w:lang w:val="es-MX"/>
        </w:rPr>
      </w:pPr>
      <w:proofErr w:type="spellStart"/>
      <w:r w:rsidRPr="00EF134B">
        <w:rPr>
          <w:sz w:val="20"/>
          <w:highlight w:val="darkCyan"/>
          <w:lang w:val="es-MX"/>
        </w:rPr>
        <w:t>GPSLeido</w:t>
      </w:r>
      <w:proofErr w:type="spellEnd"/>
      <w:r w:rsidRPr="00EF134B">
        <w:rPr>
          <w:sz w:val="20"/>
          <w:highlight w:val="darkCyan"/>
          <w:lang w:val="es-MX"/>
        </w:rPr>
        <w:t xml:space="preserve"> de acuerdo con la regla de negocio </w:t>
      </w:r>
      <w:hyperlink r:id="rId256" w:anchor="RNADMESC030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RNADMESC030 Valor por Defecto Uno</w:t>
        </w:r>
      </w:hyperlink>
    </w:p>
    <w:p w:rsidR="00792F89" w:rsidRDefault="00792F89" w:rsidP="001375FE">
      <w:pPr>
        <w:pStyle w:val="Prrafodelista"/>
        <w:numPr>
          <w:ilvl w:val="3"/>
          <w:numId w:val="18"/>
        </w:numPr>
        <w:rPr>
          <w:sz w:val="20"/>
          <w:highlight w:val="darkCyan"/>
          <w:lang w:val="es-MX"/>
        </w:rPr>
      </w:pPr>
      <w:proofErr w:type="spellStart"/>
      <w:r w:rsidRPr="0057203D">
        <w:rPr>
          <w:sz w:val="20"/>
          <w:highlight w:val="darkYellow"/>
          <w:lang w:val="es-MX"/>
        </w:rPr>
        <w:t>HorarioProgramadoVisita</w:t>
      </w:r>
      <w:proofErr w:type="spellEnd"/>
      <w:r>
        <w:rPr>
          <w:sz w:val="20"/>
          <w:highlight w:val="darkYellow"/>
          <w:lang w:val="es-MX"/>
        </w:rPr>
        <w:t xml:space="preserve"> = &lt;</w:t>
      </w:r>
      <w:proofErr w:type="spellStart"/>
      <w:r>
        <w:rPr>
          <w:sz w:val="20"/>
          <w:highlight w:val="darkYellow"/>
          <w:lang w:val="es-MX"/>
        </w:rPr>
        <w:t>Agenda.HorarioVisita</w:t>
      </w:r>
      <w:proofErr w:type="spellEnd"/>
      <w:r>
        <w:rPr>
          <w:sz w:val="20"/>
          <w:highlight w:val="darkYellow"/>
          <w:lang w:val="es-MX"/>
        </w:rPr>
        <w:t>&gt; donde &lt;</w:t>
      </w:r>
      <w:proofErr w:type="spellStart"/>
      <w:r>
        <w:rPr>
          <w:sz w:val="20"/>
          <w:highlight w:val="darkYellow"/>
          <w:lang w:val="es-MX"/>
        </w:rPr>
        <w:t>Agenda.DiaClave</w:t>
      </w:r>
      <w:proofErr w:type="spellEnd"/>
      <w:r>
        <w:rPr>
          <w:sz w:val="20"/>
          <w:highlight w:val="darkYellow"/>
          <w:lang w:val="es-MX"/>
        </w:rPr>
        <w:t xml:space="preserve"> = DiaClave registrado en sesión&gt; y &lt;</w:t>
      </w:r>
      <w:proofErr w:type="spellStart"/>
      <w:r>
        <w:rPr>
          <w:sz w:val="20"/>
          <w:highlight w:val="darkYellow"/>
          <w:lang w:val="es-MX"/>
        </w:rPr>
        <w:t>Agenda.RUTClave</w:t>
      </w:r>
      <w:proofErr w:type="spellEnd"/>
      <w:r>
        <w:rPr>
          <w:sz w:val="20"/>
          <w:highlight w:val="darkYellow"/>
          <w:lang w:val="es-MX"/>
        </w:rPr>
        <w:t xml:space="preserve"> = </w:t>
      </w:r>
      <w:proofErr w:type="spellStart"/>
      <w:r>
        <w:rPr>
          <w:sz w:val="20"/>
          <w:highlight w:val="darkYellow"/>
          <w:lang w:val="es-MX"/>
        </w:rPr>
        <w:t>RUTClave</w:t>
      </w:r>
      <w:proofErr w:type="spellEnd"/>
      <w:r>
        <w:rPr>
          <w:sz w:val="20"/>
          <w:highlight w:val="darkYellow"/>
          <w:lang w:val="es-MX"/>
        </w:rPr>
        <w:t xml:space="preserve"> registrado en sesión&gt; y &lt;</w:t>
      </w:r>
      <w:proofErr w:type="spellStart"/>
      <w:r>
        <w:rPr>
          <w:sz w:val="20"/>
          <w:highlight w:val="darkYellow"/>
          <w:lang w:val="es-MX"/>
        </w:rPr>
        <w:t>Agenda.ClienteClave</w:t>
      </w:r>
      <w:proofErr w:type="spellEnd"/>
      <w:r>
        <w:rPr>
          <w:sz w:val="20"/>
          <w:highlight w:val="darkYellow"/>
          <w:lang w:val="es-MX"/>
        </w:rPr>
        <w:t xml:space="preserve"> = </w:t>
      </w:r>
      <w:proofErr w:type="spellStart"/>
      <w:r>
        <w:rPr>
          <w:sz w:val="20"/>
          <w:highlight w:val="darkYellow"/>
          <w:lang w:val="es-MX"/>
        </w:rPr>
        <w:t>ClienteClave</w:t>
      </w:r>
      <w:proofErr w:type="spellEnd"/>
      <w:r>
        <w:rPr>
          <w:sz w:val="20"/>
          <w:highlight w:val="darkYellow"/>
          <w:lang w:val="es-MX"/>
        </w:rPr>
        <w:t xml:space="preserve"> registrado en sesión&gt;. Si &lt;</w:t>
      </w:r>
      <w:proofErr w:type="spellStart"/>
      <w:r>
        <w:rPr>
          <w:sz w:val="20"/>
          <w:highlight w:val="darkYellow"/>
          <w:lang w:val="es-MX"/>
        </w:rPr>
        <w:t>Agenda.HorarioVisita</w:t>
      </w:r>
      <w:proofErr w:type="spellEnd"/>
      <w:r>
        <w:rPr>
          <w:sz w:val="20"/>
          <w:highlight w:val="darkYellow"/>
          <w:lang w:val="es-MX"/>
        </w:rPr>
        <w:t xml:space="preserve"> = </w:t>
      </w:r>
      <w:proofErr w:type="spellStart"/>
      <w:r>
        <w:rPr>
          <w:sz w:val="20"/>
          <w:highlight w:val="darkYellow"/>
          <w:lang w:val="es-MX"/>
        </w:rPr>
        <w:t>Null</w:t>
      </w:r>
      <w:proofErr w:type="spellEnd"/>
      <w:r>
        <w:rPr>
          <w:sz w:val="20"/>
          <w:highlight w:val="darkYellow"/>
          <w:lang w:val="es-MX"/>
        </w:rPr>
        <w:t xml:space="preserve"> o </w:t>
      </w:r>
      <w:proofErr w:type="gramStart"/>
      <w:r>
        <w:rPr>
          <w:sz w:val="20"/>
          <w:highlight w:val="darkYellow"/>
          <w:lang w:val="es-MX"/>
        </w:rPr>
        <w:t>‘ ‘</w:t>
      </w:r>
      <w:proofErr w:type="gramEnd"/>
      <w:r>
        <w:rPr>
          <w:sz w:val="20"/>
          <w:highlight w:val="darkYellow"/>
          <w:lang w:val="es-MX"/>
        </w:rPr>
        <w:t xml:space="preserve">&gt;, asignar </w:t>
      </w:r>
      <w:proofErr w:type="spellStart"/>
      <w:r>
        <w:rPr>
          <w:sz w:val="20"/>
          <w:highlight w:val="darkYellow"/>
          <w:lang w:val="es-MX"/>
        </w:rPr>
        <w:t>Null</w:t>
      </w:r>
      <w:proofErr w:type="spellEnd"/>
      <w:r>
        <w:rPr>
          <w:sz w:val="20"/>
          <w:highlight w:val="darkYellow"/>
          <w:lang w:val="es-MX"/>
        </w:rPr>
        <w:t xml:space="preserve"> a este campo.</w:t>
      </w:r>
    </w:p>
    <w:p w:rsidR="00F82AE0" w:rsidRPr="00EF134B" w:rsidRDefault="00F82AE0" w:rsidP="001375FE">
      <w:pPr>
        <w:pStyle w:val="Prrafodelista"/>
        <w:numPr>
          <w:ilvl w:val="3"/>
          <w:numId w:val="18"/>
        </w:numPr>
        <w:rPr>
          <w:sz w:val="20"/>
          <w:highlight w:val="darkCyan"/>
          <w:lang w:val="es-MX"/>
        </w:rPr>
      </w:pPr>
      <w:proofErr w:type="spellStart"/>
      <w:r w:rsidRPr="00EF134B">
        <w:rPr>
          <w:sz w:val="20"/>
          <w:highlight w:val="darkCyan"/>
          <w:lang w:val="es-MX"/>
        </w:rPr>
        <w:t>MFechaHora</w:t>
      </w:r>
      <w:proofErr w:type="spellEnd"/>
      <w:r w:rsidRPr="00EF134B">
        <w:rPr>
          <w:sz w:val="20"/>
          <w:highlight w:val="darkCyan"/>
          <w:lang w:val="es-MX"/>
        </w:rPr>
        <w:t xml:space="preserve"> de acuerdo con la regla de negocio </w:t>
      </w:r>
      <w:hyperlink r:id="rId257" w:anchor="RNGEN006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RNGEN006 Registrar Fecha y Hora para Auditoría del Movimiento</w:t>
        </w:r>
      </w:hyperlink>
    </w:p>
    <w:p w:rsidR="00F82AE0" w:rsidRPr="00EF134B" w:rsidRDefault="00F82AE0" w:rsidP="001375FE">
      <w:pPr>
        <w:pStyle w:val="Prrafodelista"/>
        <w:numPr>
          <w:ilvl w:val="3"/>
          <w:numId w:val="18"/>
        </w:numPr>
        <w:rPr>
          <w:rStyle w:val="Hipervnculo"/>
          <w:color w:val="auto"/>
          <w:sz w:val="20"/>
          <w:highlight w:val="darkCyan"/>
          <w:u w:val="none"/>
          <w:lang w:val="es-MX"/>
        </w:rPr>
      </w:pPr>
      <w:proofErr w:type="spellStart"/>
      <w:r w:rsidRPr="00EF134B">
        <w:rPr>
          <w:sz w:val="20"/>
          <w:highlight w:val="darkCyan"/>
          <w:lang w:val="es-MX"/>
        </w:rPr>
        <w:t>MUsuarioId</w:t>
      </w:r>
      <w:proofErr w:type="spellEnd"/>
      <w:r w:rsidRPr="00EF134B">
        <w:rPr>
          <w:sz w:val="20"/>
          <w:highlight w:val="darkCyan"/>
          <w:lang w:val="es-MX"/>
        </w:rPr>
        <w:t xml:space="preserve"> de acuerdo con la regla de negocio </w:t>
      </w:r>
      <w:hyperlink r:id="rId258" w:anchor="RNGEN007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RNGEN007 Registrar Usuario para Auditoría del Movimiento</w:t>
        </w:r>
      </w:hyperlink>
    </w:p>
    <w:p w:rsidR="00F82AE0" w:rsidRPr="00EF134B" w:rsidRDefault="00F82AE0" w:rsidP="001375FE">
      <w:pPr>
        <w:pStyle w:val="Prrafodelista"/>
        <w:numPr>
          <w:ilvl w:val="3"/>
          <w:numId w:val="18"/>
        </w:numPr>
        <w:rPr>
          <w:rStyle w:val="Hipervnculo"/>
          <w:b/>
          <w:color w:val="auto"/>
          <w:sz w:val="20"/>
          <w:highlight w:val="darkCyan"/>
          <w:u w:val="none"/>
          <w:lang w:val="es-MX"/>
        </w:rPr>
      </w:pPr>
      <w:proofErr w:type="spellStart"/>
      <w:r w:rsidRPr="00EF134B">
        <w:rPr>
          <w:rStyle w:val="Hipervnculo"/>
          <w:b/>
          <w:color w:val="auto"/>
          <w:sz w:val="20"/>
          <w:highlight w:val="darkCyan"/>
          <w:u w:val="none"/>
          <w:lang w:val="es-MX"/>
        </w:rPr>
        <w:t>VisitaHist</w:t>
      </w:r>
      <w:proofErr w:type="spellEnd"/>
    </w:p>
    <w:p w:rsidR="00F82AE0" w:rsidRPr="00EF134B" w:rsidRDefault="00F82AE0" w:rsidP="001375FE">
      <w:pPr>
        <w:pStyle w:val="Prrafodelista"/>
        <w:numPr>
          <w:ilvl w:val="4"/>
          <w:numId w:val="18"/>
        </w:numPr>
        <w:rPr>
          <w:rStyle w:val="Hipervnculo"/>
          <w:b/>
          <w:color w:val="auto"/>
          <w:sz w:val="20"/>
          <w:highlight w:val="darkCyan"/>
          <w:u w:val="none"/>
          <w:lang w:val="es-MX"/>
        </w:rPr>
      </w:pPr>
      <w:proofErr w:type="spellStart"/>
      <w:r w:rsidRPr="00EF134B">
        <w:rPr>
          <w:rStyle w:val="Hipervnculo"/>
          <w:color w:val="auto"/>
          <w:sz w:val="20"/>
          <w:highlight w:val="darkCyan"/>
          <w:u w:val="none"/>
          <w:lang w:val="es-MX"/>
        </w:rPr>
        <w:t>VisitaHistId</w:t>
      </w:r>
      <w:proofErr w:type="spellEnd"/>
      <w:r w:rsidRPr="00EF134B">
        <w:rPr>
          <w:rStyle w:val="Hipervnculo"/>
          <w:color w:val="auto"/>
          <w:sz w:val="20"/>
          <w:highlight w:val="darkCyan"/>
          <w:u w:val="none"/>
          <w:lang w:val="es-MX"/>
        </w:rPr>
        <w:t xml:space="preserve"> </w:t>
      </w:r>
      <w:r w:rsidRPr="00EF134B">
        <w:rPr>
          <w:sz w:val="20"/>
          <w:highlight w:val="darkCyan"/>
          <w:lang w:val="es-MX"/>
        </w:rPr>
        <w:t xml:space="preserve">de acuerdo con la regla de negocio </w:t>
      </w:r>
      <w:hyperlink r:id="rId259" w:anchor="RNGEN009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RNGEN009 Identificador Único</w:t>
        </w:r>
      </w:hyperlink>
    </w:p>
    <w:p w:rsidR="00F82AE0" w:rsidRPr="00EF134B" w:rsidRDefault="00F82AE0" w:rsidP="001375FE">
      <w:pPr>
        <w:pStyle w:val="Prrafodelista"/>
        <w:numPr>
          <w:ilvl w:val="4"/>
          <w:numId w:val="18"/>
        </w:numPr>
        <w:rPr>
          <w:rStyle w:val="Hipervnculo"/>
          <w:b/>
          <w:color w:val="auto"/>
          <w:sz w:val="20"/>
          <w:highlight w:val="darkCyan"/>
          <w:u w:val="none"/>
          <w:lang w:val="es-MX"/>
        </w:rPr>
      </w:pPr>
      <w:proofErr w:type="spellStart"/>
      <w:r w:rsidRPr="00EF134B">
        <w:rPr>
          <w:rStyle w:val="Hipervnculo"/>
          <w:color w:val="auto"/>
          <w:sz w:val="20"/>
          <w:highlight w:val="darkCyan"/>
          <w:u w:val="none"/>
          <w:lang w:val="es-MX"/>
        </w:rPr>
        <w:t>VisitaClave</w:t>
      </w:r>
      <w:proofErr w:type="spellEnd"/>
    </w:p>
    <w:p w:rsidR="00F82AE0" w:rsidRPr="00EF134B" w:rsidRDefault="00F82AE0" w:rsidP="001375FE">
      <w:pPr>
        <w:pStyle w:val="Prrafodelista"/>
        <w:numPr>
          <w:ilvl w:val="4"/>
          <w:numId w:val="18"/>
        </w:numPr>
        <w:rPr>
          <w:rStyle w:val="Hipervnculo"/>
          <w:b/>
          <w:color w:val="auto"/>
          <w:sz w:val="20"/>
          <w:highlight w:val="darkCyan"/>
          <w:u w:val="none"/>
          <w:lang w:val="es-MX"/>
        </w:rPr>
      </w:pPr>
      <w:proofErr w:type="spellStart"/>
      <w:r w:rsidRPr="00EF134B">
        <w:rPr>
          <w:rStyle w:val="Hipervnculo"/>
          <w:color w:val="auto"/>
          <w:sz w:val="20"/>
          <w:highlight w:val="darkCyan"/>
          <w:u w:val="none"/>
          <w:lang w:val="es-MX"/>
        </w:rPr>
        <w:t>FechaHoraInicial</w:t>
      </w:r>
      <w:proofErr w:type="spellEnd"/>
      <w:r w:rsidRPr="00EF134B">
        <w:rPr>
          <w:rStyle w:val="Hipervnculo"/>
          <w:color w:val="auto"/>
          <w:sz w:val="20"/>
          <w:highlight w:val="darkCyan"/>
          <w:u w:val="none"/>
          <w:lang w:val="es-MX"/>
        </w:rPr>
        <w:t xml:space="preserve"> </w:t>
      </w:r>
      <w:r w:rsidRPr="00EF134B">
        <w:rPr>
          <w:sz w:val="20"/>
          <w:highlight w:val="darkCyan"/>
          <w:lang w:val="es-MX"/>
        </w:rPr>
        <w:t xml:space="preserve">de acuerdo con la regla de negocio </w:t>
      </w:r>
      <w:hyperlink r:id="rId260" w:anchor="RNGEN097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RNGEN097 Fecha y Hora Actual</w:t>
        </w:r>
      </w:hyperlink>
    </w:p>
    <w:p w:rsidR="00F82AE0" w:rsidRPr="00EF134B" w:rsidRDefault="00F82AE0" w:rsidP="001375FE">
      <w:pPr>
        <w:pStyle w:val="Prrafodelista"/>
        <w:numPr>
          <w:ilvl w:val="4"/>
          <w:numId w:val="18"/>
        </w:numPr>
        <w:rPr>
          <w:rStyle w:val="Hipervnculo"/>
          <w:b/>
          <w:color w:val="auto"/>
          <w:sz w:val="20"/>
          <w:highlight w:val="darkCyan"/>
          <w:u w:val="none"/>
          <w:lang w:val="es-MX"/>
        </w:rPr>
      </w:pPr>
      <w:proofErr w:type="spellStart"/>
      <w:r w:rsidRPr="00EF134B">
        <w:rPr>
          <w:rStyle w:val="Hipervnculo"/>
          <w:color w:val="auto"/>
          <w:sz w:val="20"/>
          <w:highlight w:val="darkCyan"/>
          <w:u w:val="none"/>
          <w:lang w:val="es-MX"/>
        </w:rPr>
        <w:t>FechaHoraFinal</w:t>
      </w:r>
      <w:proofErr w:type="spellEnd"/>
      <w:r w:rsidRPr="00EF134B">
        <w:rPr>
          <w:rStyle w:val="Hipervnculo"/>
          <w:color w:val="auto"/>
          <w:sz w:val="20"/>
          <w:highlight w:val="darkCyan"/>
          <w:u w:val="none"/>
          <w:lang w:val="es-MX"/>
        </w:rPr>
        <w:t xml:space="preserve"> </w:t>
      </w:r>
      <w:r w:rsidRPr="00EF134B">
        <w:rPr>
          <w:sz w:val="20"/>
          <w:highlight w:val="darkCyan"/>
          <w:lang w:val="es-MX"/>
        </w:rPr>
        <w:t xml:space="preserve">de acuerdo con la regla de negocio </w:t>
      </w:r>
      <w:hyperlink r:id="rId261" w:anchor="RNGEN097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RNGEN097 Fecha y Hora Actual</w:t>
        </w:r>
      </w:hyperlink>
    </w:p>
    <w:p w:rsidR="00F82AE0" w:rsidRPr="00EF134B" w:rsidRDefault="00F82AE0" w:rsidP="001375FE">
      <w:pPr>
        <w:pStyle w:val="Prrafodelista"/>
        <w:numPr>
          <w:ilvl w:val="4"/>
          <w:numId w:val="18"/>
        </w:numPr>
        <w:rPr>
          <w:rStyle w:val="Hipervnculo"/>
          <w:b/>
          <w:color w:val="auto"/>
          <w:sz w:val="20"/>
          <w:highlight w:val="darkCyan"/>
          <w:u w:val="none"/>
          <w:lang w:val="es-MX"/>
        </w:rPr>
      </w:pPr>
      <w:r w:rsidRPr="00EF134B">
        <w:rPr>
          <w:rStyle w:val="Hipervnculo"/>
          <w:color w:val="auto"/>
          <w:sz w:val="20"/>
          <w:highlight w:val="darkCyan"/>
          <w:u w:val="none"/>
          <w:lang w:val="es-MX"/>
        </w:rPr>
        <w:t xml:space="preserve">Enviado </w:t>
      </w:r>
      <w:r w:rsidRPr="00EF134B">
        <w:rPr>
          <w:sz w:val="20"/>
          <w:highlight w:val="darkCyan"/>
          <w:lang w:val="es-MX"/>
        </w:rPr>
        <w:t xml:space="preserve">de acuerdo con la regla de negocio </w:t>
      </w:r>
      <w:hyperlink r:id="rId262" w:anchor="RNGEN041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RNGEN041 Valor por Defecto Cero</w:t>
        </w:r>
      </w:hyperlink>
    </w:p>
    <w:p w:rsidR="00F82AE0" w:rsidRPr="00EF134B" w:rsidRDefault="00F82AE0" w:rsidP="001375FE">
      <w:pPr>
        <w:pStyle w:val="Prrafodelista"/>
        <w:numPr>
          <w:ilvl w:val="4"/>
          <w:numId w:val="18"/>
        </w:numPr>
        <w:rPr>
          <w:rStyle w:val="Hipervnculo"/>
          <w:b/>
          <w:color w:val="auto"/>
          <w:sz w:val="20"/>
          <w:highlight w:val="darkCyan"/>
          <w:u w:val="none"/>
          <w:lang w:val="es-MX"/>
        </w:rPr>
      </w:pPr>
      <w:proofErr w:type="spellStart"/>
      <w:r w:rsidRPr="00EF134B">
        <w:rPr>
          <w:rStyle w:val="Hipervnculo"/>
          <w:color w:val="auto"/>
          <w:sz w:val="20"/>
          <w:highlight w:val="darkCyan"/>
          <w:u w:val="none"/>
          <w:lang w:val="es-MX"/>
        </w:rPr>
        <w:t>MFechaHora</w:t>
      </w:r>
      <w:proofErr w:type="spellEnd"/>
      <w:r w:rsidRPr="00EF134B">
        <w:rPr>
          <w:rStyle w:val="Hipervnculo"/>
          <w:color w:val="auto"/>
          <w:sz w:val="20"/>
          <w:highlight w:val="darkCyan"/>
          <w:u w:val="none"/>
          <w:lang w:val="es-MX"/>
        </w:rPr>
        <w:t xml:space="preserve"> </w:t>
      </w:r>
      <w:r w:rsidRPr="00EF134B">
        <w:rPr>
          <w:sz w:val="20"/>
          <w:highlight w:val="darkCyan"/>
          <w:lang w:val="es-MX"/>
        </w:rPr>
        <w:t xml:space="preserve">de acuerdo con la regla de negocio </w:t>
      </w:r>
      <w:hyperlink r:id="rId263" w:anchor="RNGEN006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RNGEN006 Registrar Fecha y Hora para Auditoría del Movimiento</w:t>
        </w:r>
      </w:hyperlink>
    </w:p>
    <w:p w:rsidR="00F82AE0" w:rsidRPr="00EF134B" w:rsidRDefault="00F82AE0" w:rsidP="001375FE">
      <w:pPr>
        <w:pStyle w:val="Prrafodelista"/>
        <w:numPr>
          <w:ilvl w:val="4"/>
          <w:numId w:val="18"/>
        </w:numPr>
        <w:rPr>
          <w:rStyle w:val="Hipervnculo"/>
          <w:color w:val="auto"/>
          <w:sz w:val="20"/>
          <w:highlight w:val="darkCyan"/>
          <w:u w:val="none"/>
          <w:lang w:val="es-MX"/>
        </w:rPr>
      </w:pPr>
      <w:proofErr w:type="spellStart"/>
      <w:r w:rsidRPr="00EF134B">
        <w:rPr>
          <w:rStyle w:val="Hipervnculo"/>
          <w:color w:val="auto"/>
          <w:sz w:val="20"/>
          <w:highlight w:val="darkCyan"/>
          <w:u w:val="none"/>
          <w:lang w:val="es-MX"/>
        </w:rPr>
        <w:t>MUsuarioId</w:t>
      </w:r>
      <w:proofErr w:type="spellEnd"/>
      <w:r w:rsidRPr="00EF134B">
        <w:rPr>
          <w:rStyle w:val="Hipervnculo"/>
          <w:color w:val="auto"/>
          <w:sz w:val="20"/>
          <w:highlight w:val="darkCyan"/>
          <w:u w:val="none"/>
          <w:lang w:val="es-MX"/>
        </w:rPr>
        <w:t xml:space="preserve"> </w:t>
      </w:r>
      <w:r w:rsidRPr="00EF134B">
        <w:rPr>
          <w:sz w:val="20"/>
          <w:highlight w:val="darkCyan"/>
          <w:lang w:val="es-MX"/>
        </w:rPr>
        <w:t xml:space="preserve">de acuerdo con la regla de negocio </w:t>
      </w:r>
      <w:hyperlink r:id="rId264" w:anchor="RNGEN007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RNGEN007 Registrar Usuario para Auditoría del Movimiento</w:t>
        </w:r>
      </w:hyperlink>
    </w:p>
    <w:p w:rsidR="00F82AE0" w:rsidRPr="00EF134B" w:rsidRDefault="00F82AE0" w:rsidP="001375FE">
      <w:pPr>
        <w:pStyle w:val="Prrafodelista"/>
        <w:numPr>
          <w:ilvl w:val="2"/>
          <w:numId w:val="18"/>
        </w:numPr>
        <w:rPr>
          <w:b/>
          <w:sz w:val="20"/>
          <w:highlight w:val="darkCyan"/>
          <w:lang w:val="es-MX"/>
        </w:rPr>
      </w:pPr>
      <w:proofErr w:type="spellStart"/>
      <w:r w:rsidRPr="00EF134B">
        <w:rPr>
          <w:b/>
          <w:sz w:val="20"/>
          <w:highlight w:val="darkCyan"/>
          <w:lang w:val="es-MX"/>
        </w:rPr>
        <w:t>PuntoGPS</w:t>
      </w:r>
      <w:proofErr w:type="spellEnd"/>
    </w:p>
    <w:p w:rsidR="00F82AE0" w:rsidRPr="00EF134B" w:rsidRDefault="00F82AE0" w:rsidP="001375FE">
      <w:pPr>
        <w:pStyle w:val="Prrafodelista"/>
        <w:numPr>
          <w:ilvl w:val="3"/>
          <w:numId w:val="18"/>
        </w:numPr>
        <w:rPr>
          <w:sz w:val="20"/>
          <w:highlight w:val="darkCyan"/>
          <w:lang w:val="es-MX"/>
        </w:rPr>
      </w:pPr>
      <w:proofErr w:type="spellStart"/>
      <w:r w:rsidRPr="00EF134B">
        <w:rPr>
          <w:sz w:val="20"/>
          <w:highlight w:val="darkCyan"/>
          <w:lang w:val="es-MX"/>
        </w:rPr>
        <w:t>PuntoGPSID</w:t>
      </w:r>
      <w:proofErr w:type="spellEnd"/>
      <w:r w:rsidRPr="00EF134B">
        <w:rPr>
          <w:sz w:val="20"/>
          <w:highlight w:val="darkCyan"/>
          <w:lang w:val="es-MX"/>
        </w:rPr>
        <w:t xml:space="preserve"> de acuerdo con la regla de negocio </w:t>
      </w:r>
      <w:hyperlink r:id="rId265" w:anchor="RNGEN009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RNGEN009 Identificador Único</w:t>
        </w:r>
      </w:hyperlink>
    </w:p>
    <w:p w:rsidR="00F82AE0" w:rsidRPr="00EF134B" w:rsidRDefault="00F82AE0" w:rsidP="001375FE">
      <w:pPr>
        <w:pStyle w:val="Prrafodelista"/>
        <w:numPr>
          <w:ilvl w:val="3"/>
          <w:numId w:val="18"/>
        </w:numPr>
        <w:rPr>
          <w:sz w:val="20"/>
          <w:highlight w:val="darkCyan"/>
          <w:lang w:val="es-MX"/>
        </w:rPr>
      </w:pPr>
      <w:proofErr w:type="spellStart"/>
      <w:r w:rsidRPr="00EF134B">
        <w:rPr>
          <w:sz w:val="20"/>
          <w:highlight w:val="darkCyan"/>
          <w:lang w:val="es-MX"/>
        </w:rPr>
        <w:t>CoordenadaX</w:t>
      </w:r>
      <w:proofErr w:type="spellEnd"/>
      <w:r w:rsidRPr="00EF134B">
        <w:rPr>
          <w:sz w:val="20"/>
          <w:highlight w:val="darkCyan"/>
          <w:lang w:val="es-MX"/>
        </w:rPr>
        <w:t xml:space="preserve"> </w:t>
      </w:r>
    </w:p>
    <w:p w:rsidR="00F82AE0" w:rsidRPr="00EF134B" w:rsidRDefault="00F82AE0" w:rsidP="001375FE">
      <w:pPr>
        <w:pStyle w:val="Prrafodelista"/>
        <w:numPr>
          <w:ilvl w:val="3"/>
          <w:numId w:val="18"/>
        </w:numPr>
        <w:rPr>
          <w:sz w:val="20"/>
          <w:highlight w:val="darkCyan"/>
          <w:lang w:val="es-MX"/>
        </w:rPr>
      </w:pPr>
      <w:proofErr w:type="spellStart"/>
      <w:r w:rsidRPr="00EF134B">
        <w:rPr>
          <w:sz w:val="20"/>
          <w:highlight w:val="darkCyan"/>
          <w:lang w:val="es-MX"/>
        </w:rPr>
        <w:t>CoordenadaY</w:t>
      </w:r>
      <w:proofErr w:type="spellEnd"/>
    </w:p>
    <w:p w:rsidR="00F82AE0" w:rsidRPr="00EF134B" w:rsidRDefault="00F82AE0" w:rsidP="001375FE">
      <w:pPr>
        <w:pStyle w:val="Prrafodelista"/>
        <w:numPr>
          <w:ilvl w:val="3"/>
          <w:numId w:val="18"/>
        </w:numPr>
        <w:rPr>
          <w:sz w:val="20"/>
          <w:highlight w:val="darkCyan"/>
          <w:lang w:val="es-MX"/>
        </w:rPr>
      </w:pPr>
      <w:proofErr w:type="spellStart"/>
      <w:r w:rsidRPr="00EF134B">
        <w:rPr>
          <w:sz w:val="20"/>
          <w:highlight w:val="darkCyan"/>
          <w:lang w:val="es-MX"/>
        </w:rPr>
        <w:t>RUTClave</w:t>
      </w:r>
      <w:proofErr w:type="spellEnd"/>
      <w:r w:rsidRPr="00EF134B">
        <w:rPr>
          <w:sz w:val="20"/>
          <w:highlight w:val="darkCyan"/>
          <w:lang w:val="es-MX"/>
        </w:rPr>
        <w:t xml:space="preserve"> de acuerdo con la regla de negocio </w:t>
      </w:r>
      <w:hyperlink r:id="rId266" w:anchor="RNGEN095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RNGEN095 Ruta Seleccionada</w:t>
        </w:r>
      </w:hyperlink>
    </w:p>
    <w:p w:rsidR="00F82AE0" w:rsidRPr="00EF134B" w:rsidRDefault="00F82AE0" w:rsidP="001375FE">
      <w:pPr>
        <w:pStyle w:val="Prrafodelista"/>
        <w:numPr>
          <w:ilvl w:val="3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 xml:space="preserve">DiaClave de acuerdo con la regla de negocio </w:t>
      </w:r>
      <w:hyperlink r:id="rId267" w:anchor="RNROLMOV047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RNROLMOV047 Día Actual o Día Seleccionado</w:t>
        </w:r>
      </w:hyperlink>
    </w:p>
    <w:p w:rsidR="00F82AE0" w:rsidRPr="00EF134B" w:rsidRDefault="00F82AE0" w:rsidP="001375FE">
      <w:pPr>
        <w:pStyle w:val="Prrafodelista"/>
        <w:numPr>
          <w:ilvl w:val="3"/>
          <w:numId w:val="18"/>
        </w:numPr>
        <w:rPr>
          <w:sz w:val="20"/>
          <w:highlight w:val="darkCyan"/>
          <w:lang w:val="es-MX"/>
        </w:rPr>
      </w:pPr>
      <w:proofErr w:type="spellStart"/>
      <w:r w:rsidRPr="00EF134B">
        <w:rPr>
          <w:sz w:val="20"/>
          <w:highlight w:val="darkCyan"/>
          <w:lang w:val="es-MX"/>
        </w:rPr>
        <w:t>VisitaClave</w:t>
      </w:r>
      <w:proofErr w:type="spellEnd"/>
      <w:r w:rsidRPr="00EF134B">
        <w:rPr>
          <w:sz w:val="20"/>
          <w:highlight w:val="darkCyan"/>
          <w:lang w:val="es-MX"/>
        </w:rPr>
        <w:t xml:space="preserve"> </w:t>
      </w:r>
    </w:p>
    <w:p w:rsidR="00F82AE0" w:rsidRPr="00EF134B" w:rsidRDefault="00F82AE0" w:rsidP="001375FE">
      <w:pPr>
        <w:pStyle w:val="Prrafodelista"/>
        <w:numPr>
          <w:ilvl w:val="3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 xml:space="preserve">DiaClave1 de acuerdo con la regla de negocio </w:t>
      </w:r>
      <w:hyperlink r:id="rId268" w:anchor="RNROLMOV047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RNROLMOV047 Día Actual o Día Seleccionado</w:t>
        </w:r>
      </w:hyperlink>
    </w:p>
    <w:p w:rsidR="00F82AE0" w:rsidRPr="00EF134B" w:rsidRDefault="00F82AE0" w:rsidP="001375FE">
      <w:pPr>
        <w:pStyle w:val="Prrafodelista"/>
        <w:numPr>
          <w:ilvl w:val="3"/>
          <w:numId w:val="18"/>
        </w:numPr>
        <w:rPr>
          <w:sz w:val="20"/>
          <w:highlight w:val="darkCyan"/>
          <w:lang w:val="es-MX"/>
        </w:rPr>
      </w:pPr>
      <w:proofErr w:type="spellStart"/>
      <w:r w:rsidRPr="00EF134B">
        <w:rPr>
          <w:sz w:val="20"/>
          <w:highlight w:val="darkCyan"/>
          <w:lang w:val="es-MX"/>
        </w:rPr>
        <w:t>MFechaHora</w:t>
      </w:r>
      <w:proofErr w:type="spellEnd"/>
      <w:r w:rsidRPr="00EF134B">
        <w:rPr>
          <w:sz w:val="20"/>
          <w:highlight w:val="darkCyan"/>
          <w:lang w:val="es-MX"/>
        </w:rPr>
        <w:t xml:space="preserve"> de acuerdo con la regla de negocio </w:t>
      </w:r>
      <w:hyperlink r:id="rId269" w:anchor="RNGEN006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RNGEN006 Registrar Fecha y Hora para Auditoría del Movimiento</w:t>
        </w:r>
      </w:hyperlink>
    </w:p>
    <w:p w:rsidR="00F82AE0" w:rsidRPr="00EF134B" w:rsidRDefault="00F82AE0" w:rsidP="001375FE">
      <w:pPr>
        <w:pStyle w:val="Prrafodelista"/>
        <w:numPr>
          <w:ilvl w:val="3"/>
          <w:numId w:val="18"/>
        </w:numPr>
        <w:rPr>
          <w:sz w:val="20"/>
          <w:highlight w:val="darkCyan"/>
          <w:lang w:val="es-MX"/>
        </w:rPr>
      </w:pPr>
      <w:proofErr w:type="spellStart"/>
      <w:r w:rsidRPr="00EF134B">
        <w:rPr>
          <w:sz w:val="20"/>
          <w:highlight w:val="darkCyan"/>
          <w:lang w:val="es-MX"/>
        </w:rPr>
        <w:t>MUsuarioID</w:t>
      </w:r>
      <w:proofErr w:type="spellEnd"/>
      <w:r w:rsidRPr="00EF134B">
        <w:rPr>
          <w:sz w:val="20"/>
          <w:highlight w:val="darkCyan"/>
          <w:lang w:val="es-MX"/>
        </w:rPr>
        <w:t xml:space="preserve"> de acuerdo con la regla de negocio </w:t>
      </w:r>
      <w:hyperlink r:id="rId270" w:anchor="RNGEN007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RNGEN007 Registrar Usuario para Auditoría del Movimiento</w:t>
        </w:r>
      </w:hyperlink>
    </w:p>
    <w:p w:rsidR="00F82AE0" w:rsidRPr="00EF134B" w:rsidRDefault="00F82AE0" w:rsidP="001375FE">
      <w:pPr>
        <w:pStyle w:val="Prrafodelista"/>
        <w:numPr>
          <w:ilvl w:val="3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 xml:space="preserve">Enviado de acuerdo con la regla de negocio </w:t>
      </w:r>
      <w:hyperlink r:id="rId271" w:anchor="RNGEN041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RNGEN041 Valor por Defecto Cero</w:t>
        </w:r>
      </w:hyperlink>
    </w:p>
    <w:p w:rsidR="00F82AE0" w:rsidRPr="00EF134B" w:rsidRDefault="00F82AE0" w:rsidP="001375FE">
      <w:pPr>
        <w:pStyle w:val="Prrafodelista"/>
        <w:numPr>
          <w:ilvl w:val="3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>Si &lt;</w:t>
      </w:r>
      <w:proofErr w:type="spellStart"/>
      <w:r w:rsidRPr="00EF134B">
        <w:rPr>
          <w:sz w:val="20"/>
          <w:highlight w:val="darkCyan"/>
          <w:lang w:val="es-MX"/>
        </w:rPr>
        <w:t>CoordenadaX</w:t>
      </w:r>
      <w:proofErr w:type="spellEnd"/>
      <w:r w:rsidRPr="00EF134B">
        <w:rPr>
          <w:sz w:val="20"/>
          <w:highlight w:val="darkCyan"/>
          <w:lang w:val="es-MX"/>
        </w:rPr>
        <w:t xml:space="preserve"> del Domicilio del Cliente está vacía&gt; y Si &lt;</w:t>
      </w:r>
      <w:proofErr w:type="spellStart"/>
      <w:r w:rsidRPr="00EF134B">
        <w:rPr>
          <w:sz w:val="20"/>
          <w:highlight w:val="darkCyan"/>
          <w:lang w:val="es-MX"/>
        </w:rPr>
        <w:t>CoordenadaY</w:t>
      </w:r>
      <w:proofErr w:type="spellEnd"/>
      <w:r w:rsidRPr="00EF134B">
        <w:rPr>
          <w:sz w:val="20"/>
          <w:highlight w:val="darkCyan"/>
          <w:lang w:val="es-MX"/>
        </w:rPr>
        <w:t xml:space="preserve">  del Domicilio del Cliente está vacía&gt;  </w:t>
      </w:r>
    </w:p>
    <w:p w:rsidR="00F82AE0" w:rsidRPr="00EF134B" w:rsidRDefault="00F82AE0" w:rsidP="00F82AE0">
      <w:pPr>
        <w:pStyle w:val="Prrafodelista"/>
        <w:numPr>
          <w:ilvl w:val="4"/>
          <w:numId w:val="18"/>
        </w:numPr>
        <w:rPr>
          <w:b/>
          <w:sz w:val="20"/>
          <w:highlight w:val="darkCyan"/>
          <w:lang w:val="es-MX"/>
        </w:rPr>
      </w:pPr>
      <w:proofErr w:type="spellStart"/>
      <w:r w:rsidRPr="00EF134B">
        <w:rPr>
          <w:b/>
          <w:sz w:val="20"/>
          <w:highlight w:val="darkCyan"/>
          <w:lang w:val="es-MX"/>
        </w:rPr>
        <w:t>ClienteDomicilio</w:t>
      </w:r>
      <w:proofErr w:type="spellEnd"/>
    </w:p>
    <w:p w:rsidR="00F82AE0" w:rsidRPr="00EF134B" w:rsidRDefault="00F82AE0" w:rsidP="00F82AE0">
      <w:pPr>
        <w:pStyle w:val="Prrafodelista"/>
        <w:numPr>
          <w:ilvl w:val="5"/>
          <w:numId w:val="18"/>
        </w:numPr>
        <w:ind w:left="3544" w:hanging="1744"/>
        <w:rPr>
          <w:sz w:val="20"/>
          <w:highlight w:val="darkCyan"/>
          <w:lang w:val="es-MX"/>
        </w:rPr>
      </w:pPr>
      <w:proofErr w:type="spellStart"/>
      <w:r w:rsidRPr="00EF134B">
        <w:rPr>
          <w:sz w:val="20"/>
          <w:highlight w:val="darkCyan"/>
          <w:lang w:val="es-MX"/>
        </w:rPr>
        <w:t>CoordenadaX</w:t>
      </w:r>
      <w:proofErr w:type="spellEnd"/>
      <w:r w:rsidRPr="00EF134B">
        <w:rPr>
          <w:sz w:val="20"/>
          <w:highlight w:val="darkCyan"/>
          <w:lang w:val="es-MX"/>
        </w:rPr>
        <w:t xml:space="preserve"> de acuerdo con la regla de negocio </w:t>
      </w:r>
      <w:hyperlink r:id="rId272" w:anchor="RNROLMOV083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RNROLMOV083 Longitud Obtenida en GPS</w:t>
        </w:r>
      </w:hyperlink>
    </w:p>
    <w:p w:rsidR="00F82AE0" w:rsidRPr="00EF134B" w:rsidRDefault="00F82AE0" w:rsidP="00F82AE0">
      <w:pPr>
        <w:pStyle w:val="Prrafodelista"/>
        <w:numPr>
          <w:ilvl w:val="5"/>
          <w:numId w:val="18"/>
        </w:numPr>
        <w:ind w:left="3544" w:hanging="1744"/>
        <w:rPr>
          <w:sz w:val="20"/>
          <w:highlight w:val="darkCyan"/>
          <w:lang w:val="es-MX"/>
        </w:rPr>
      </w:pPr>
      <w:proofErr w:type="spellStart"/>
      <w:r w:rsidRPr="00EF134B">
        <w:rPr>
          <w:sz w:val="20"/>
          <w:highlight w:val="darkCyan"/>
          <w:lang w:val="es-MX"/>
        </w:rPr>
        <w:t>CoordenadaY</w:t>
      </w:r>
      <w:proofErr w:type="spellEnd"/>
      <w:r w:rsidRPr="00EF134B">
        <w:rPr>
          <w:sz w:val="20"/>
          <w:highlight w:val="darkCyan"/>
          <w:lang w:val="es-MX"/>
        </w:rPr>
        <w:t xml:space="preserve"> de acuerdo con la regla de negocio </w:t>
      </w:r>
      <w:hyperlink r:id="rId273" w:anchor="RNROLMOV084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RNROLMOV084 Latitud Obtenida en GPS</w:t>
        </w:r>
      </w:hyperlink>
    </w:p>
    <w:p w:rsidR="00F82AE0" w:rsidRPr="00EF134B" w:rsidRDefault="00F82AE0" w:rsidP="00F82AE0">
      <w:pPr>
        <w:pStyle w:val="Prrafodelista"/>
        <w:numPr>
          <w:ilvl w:val="5"/>
          <w:numId w:val="18"/>
        </w:numPr>
        <w:ind w:left="3544" w:hanging="1744"/>
        <w:rPr>
          <w:sz w:val="20"/>
          <w:highlight w:val="darkCyan"/>
          <w:lang w:val="es-MX"/>
        </w:rPr>
      </w:pPr>
      <w:proofErr w:type="spellStart"/>
      <w:r w:rsidRPr="00EF134B">
        <w:rPr>
          <w:sz w:val="20"/>
          <w:highlight w:val="darkCyan"/>
          <w:lang w:val="es-MX"/>
        </w:rPr>
        <w:t>MFechaHora</w:t>
      </w:r>
      <w:proofErr w:type="spellEnd"/>
      <w:r w:rsidRPr="00EF134B">
        <w:rPr>
          <w:sz w:val="20"/>
          <w:highlight w:val="darkCyan"/>
          <w:lang w:val="es-MX"/>
        </w:rPr>
        <w:t xml:space="preserve"> de acuerdo con la regla de negocio </w:t>
      </w:r>
      <w:hyperlink r:id="rId274" w:anchor="RNGEN006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RNGEN006 Registrar Fecha y Hora para Auditoría del Movimiento</w:t>
        </w:r>
      </w:hyperlink>
    </w:p>
    <w:p w:rsidR="00F82AE0" w:rsidRPr="00EF134B" w:rsidRDefault="00F82AE0" w:rsidP="00F82AE0">
      <w:pPr>
        <w:pStyle w:val="Prrafodelista"/>
        <w:numPr>
          <w:ilvl w:val="5"/>
          <w:numId w:val="18"/>
        </w:numPr>
        <w:ind w:left="3544" w:hanging="1744"/>
        <w:rPr>
          <w:sz w:val="20"/>
          <w:highlight w:val="darkCyan"/>
          <w:lang w:val="es-MX"/>
        </w:rPr>
      </w:pPr>
      <w:proofErr w:type="spellStart"/>
      <w:r w:rsidRPr="00EF134B">
        <w:rPr>
          <w:sz w:val="20"/>
          <w:highlight w:val="darkCyan"/>
          <w:lang w:val="es-MX"/>
        </w:rPr>
        <w:t>MUsuarioId</w:t>
      </w:r>
      <w:proofErr w:type="spellEnd"/>
      <w:r w:rsidRPr="00EF134B">
        <w:rPr>
          <w:sz w:val="20"/>
          <w:highlight w:val="darkCyan"/>
          <w:lang w:val="es-MX"/>
        </w:rPr>
        <w:t xml:space="preserve"> de acuerdo con la regla de negocio </w:t>
      </w:r>
      <w:hyperlink r:id="rId275" w:anchor="RNGEN007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RNGEN007 Registrar Usuario para Auditoría del Movimiento</w:t>
        </w:r>
      </w:hyperlink>
    </w:p>
    <w:p w:rsidR="00F82AE0" w:rsidRPr="00EF134B" w:rsidRDefault="00F82AE0" w:rsidP="00F82AE0">
      <w:pPr>
        <w:pStyle w:val="Prrafodelista"/>
        <w:numPr>
          <w:ilvl w:val="2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 xml:space="preserve">Si &lt;no existen visitas </w:t>
      </w:r>
      <w:r w:rsidR="00541949">
        <w:rPr>
          <w:sz w:val="20"/>
          <w:highlight w:val="darkCyan"/>
          <w:lang w:val="es-MX"/>
        </w:rPr>
        <w:t>relacionadas al cliente&gt; o Si &lt;</w:t>
      </w:r>
      <w:proofErr w:type="spellStart"/>
      <w:r w:rsidRPr="00EF134B">
        <w:rPr>
          <w:sz w:val="20"/>
          <w:highlight w:val="darkCyan"/>
          <w:lang w:val="es-MX"/>
        </w:rPr>
        <w:t>NuevaVisita</w:t>
      </w:r>
      <w:proofErr w:type="spellEnd"/>
      <w:r w:rsidRPr="00EF134B">
        <w:rPr>
          <w:sz w:val="20"/>
          <w:highlight w:val="darkCyan"/>
          <w:lang w:val="es-MX"/>
        </w:rPr>
        <w:t xml:space="preserve"> = Verdadero&gt;</w:t>
      </w:r>
    </w:p>
    <w:p w:rsidR="008E5B98" w:rsidRDefault="008E5B98" w:rsidP="008E5B98">
      <w:pPr>
        <w:pStyle w:val="Prrafodelista"/>
        <w:numPr>
          <w:ilvl w:val="3"/>
          <w:numId w:val="18"/>
        </w:numPr>
        <w:ind w:left="2127" w:hanging="1047"/>
        <w:rPr>
          <w:sz w:val="20"/>
          <w:lang w:val="es-MX"/>
        </w:rPr>
      </w:pPr>
      <w:r>
        <w:rPr>
          <w:sz w:val="20"/>
          <w:highlight w:val="darkGreen"/>
          <w:lang w:eastAsia="en-US"/>
        </w:rPr>
        <w:t>Si &lt;existe una configuración de parámetros que indique que se tiene activo el Aseguramiento de Activos (</w:t>
      </w:r>
      <w:proofErr w:type="spellStart"/>
      <w:r>
        <w:rPr>
          <w:sz w:val="20"/>
          <w:highlight w:val="darkGreen"/>
          <w:lang w:eastAsia="en-US"/>
        </w:rPr>
        <w:t>AsegurarActivos</w:t>
      </w:r>
      <w:proofErr w:type="spellEnd"/>
      <w:r>
        <w:rPr>
          <w:sz w:val="20"/>
          <w:highlight w:val="darkGreen"/>
          <w:lang w:eastAsia="en-US"/>
        </w:rPr>
        <w:t xml:space="preserve"> = Verdadero) </w:t>
      </w:r>
      <w:r>
        <w:rPr>
          <w:sz w:val="20"/>
          <w:highlight w:val="darkGreen"/>
        </w:rPr>
        <w:t>de acuerdo con la información registrada en sesión</w:t>
      </w:r>
      <w:r>
        <w:rPr>
          <w:sz w:val="20"/>
          <w:highlight w:val="darkGreen"/>
          <w:lang w:eastAsia="en-US"/>
        </w:rPr>
        <w:t>&gt;</w:t>
      </w:r>
    </w:p>
    <w:p w:rsidR="008E5B98" w:rsidRDefault="008E5B98" w:rsidP="008E5B98">
      <w:pPr>
        <w:pStyle w:val="Prrafodelista"/>
        <w:numPr>
          <w:ilvl w:val="4"/>
          <w:numId w:val="18"/>
        </w:numPr>
        <w:ind w:left="3119" w:hanging="851"/>
        <w:rPr>
          <w:sz w:val="20"/>
          <w:highlight w:val="darkGreen"/>
          <w:lang w:val="es-MX"/>
        </w:rPr>
      </w:pPr>
      <w:r>
        <w:rPr>
          <w:sz w:val="20"/>
          <w:highlight w:val="darkGreen"/>
          <w:lang w:val="es-MX"/>
        </w:rPr>
        <w:t xml:space="preserve">El caso de uso incluye la funcionalidad del caso de uso </w:t>
      </w:r>
      <w:hyperlink r:id="rId276" w:history="1">
        <w:r>
          <w:rPr>
            <w:rStyle w:val="Hipervnculo"/>
            <w:b/>
            <w:sz w:val="20"/>
            <w:highlight w:val="darkGreen"/>
            <w:lang w:val="es-MX"/>
          </w:rPr>
          <w:t>Registrar Aseguramiento de Activos – CUROLMOV107</w:t>
        </w:r>
      </w:hyperlink>
    </w:p>
    <w:p w:rsidR="008E5B98" w:rsidRPr="005B21F7" w:rsidRDefault="008E5B98" w:rsidP="008E5B98">
      <w:pPr>
        <w:pStyle w:val="Prrafodelista"/>
        <w:numPr>
          <w:ilvl w:val="5"/>
          <w:numId w:val="18"/>
        </w:numPr>
        <w:ind w:left="4253" w:hanging="1134"/>
        <w:rPr>
          <w:rStyle w:val="Hipervnculo"/>
          <w:color w:val="auto"/>
          <w:highlight w:val="darkGreen"/>
          <w:u w:val="none"/>
        </w:rPr>
      </w:pPr>
      <w:r w:rsidRPr="005B21F7">
        <w:rPr>
          <w:rStyle w:val="Hipervnculo"/>
          <w:color w:val="auto"/>
          <w:sz w:val="20"/>
          <w:highlight w:val="darkGreen"/>
          <w:u w:val="none"/>
          <w:lang w:val="es-MX"/>
        </w:rPr>
        <w:t>El sistema envía como parámetro la siguiente información:</w:t>
      </w:r>
    </w:p>
    <w:p w:rsidR="008E5B98" w:rsidRPr="005B21F7" w:rsidRDefault="008E5B98" w:rsidP="008E5B98">
      <w:pPr>
        <w:pStyle w:val="Prrafodelista"/>
        <w:numPr>
          <w:ilvl w:val="6"/>
          <w:numId w:val="18"/>
        </w:numPr>
        <w:ind w:left="5529" w:hanging="1276"/>
        <w:rPr>
          <w:rStyle w:val="Hipervnculo"/>
          <w:color w:val="auto"/>
          <w:sz w:val="20"/>
          <w:highlight w:val="darkGreen"/>
          <w:u w:val="none"/>
          <w:lang w:val="es-MX"/>
        </w:rPr>
      </w:pPr>
      <w:proofErr w:type="spellStart"/>
      <w:r w:rsidRPr="005B21F7">
        <w:rPr>
          <w:rStyle w:val="Hipervnculo"/>
          <w:color w:val="auto"/>
          <w:sz w:val="20"/>
          <w:highlight w:val="darkGreen"/>
          <w:u w:val="none"/>
          <w:lang w:val="es-MX"/>
        </w:rPr>
        <w:t>ClienteClave</w:t>
      </w:r>
      <w:proofErr w:type="spellEnd"/>
      <w:r w:rsidRPr="005B21F7">
        <w:rPr>
          <w:rStyle w:val="Hipervnculo"/>
          <w:color w:val="auto"/>
          <w:sz w:val="20"/>
          <w:highlight w:val="darkGreen"/>
          <w:u w:val="none"/>
          <w:lang w:val="es-MX"/>
        </w:rPr>
        <w:t xml:space="preserve"> = </w:t>
      </w:r>
      <w:proofErr w:type="spellStart"/>
      <w:r w:rsidRPr="005B21F7">
        <w:rPr>
          <w:rStyle w:val="Hipervnculo"/>
          <w:color w:val="auto"/>
          <w:sz w:val="20"/>
          <w:highlight w:val="darkGreen"/>
          <w:u w:val="none"/>
          <w:lang w:val="es-MX"/>
        </w:rPr>
        <w:t>ClienteClave</w:t>
      </w:r>
      <w:proofErr w:type="spellEnd"/>
      <w:r w:rsidRPr="005B21F7">
        <w:rPr>
          <w:rStyle w:val="Hipervnculo"/>
          <w:color w:val="auto"/>
          <w:sz w:val="20"/>
          <w:highlight w:val="darkGreen"/>
          <w:u w:val="none"/>
          <w:lang w:val="es-MX"/>
        </w:rPr>
        <w:t xml:space="preserve"> registrado en sesión</w:t>
      </w:r>
    </w:p>
    <w:p w:rsidR="008E5B98" w:rsidRPr="005B21F7" w:rsidRDefault="008E5B98" w:rsidP="008E5B98">
      <w:pPr>
        <w:pStyle w:val="Prrafodelista"/>
        <w:numPr>
          <w:ilvl w:val="6"/>
          <w:numId w:val="18"/>
        </w:numPr>
        <w:ind w:left="5529" w:hanging="1276"/>
        <w:rPr>
          <w:rStyle w:val="Hipervnculo"/>
          <w:color w:val="auto"/>
          <w:sz w:val="20"/>
          <w:highlight w:val="darkGreen"/>
          <w:u w:val="none"/>
          <w:lang w:val="es-MX"/>
        </w:rPr>
      </w:pPr>
      <w:proofErr w:type="spellStart"/>
      <w:r w:rsidRPr="005B21F7">
        <w:rPr>
          <w:rStyle w:val="Hipervnculo"/>
          <w:color w:val="auto"/>
          <w:sz w:val="20"/>
          <w:highlight w:val="darkGreen"/>
          <w:u w:val="none"/>
          <w:lang w:val="es-MX"/>
        </w:rPr>
        <w:t>VisitaClave</w:t>
      </w:r>
      <w:proofErr w:type="spellEnd"/>
      <w:r w:rsidRPr="005B21F7">
        <w:rPr>
          <w:rStyle w:val="Hipervnculo"/>
          <w:color w:val="auto"/>
          <w:sz w:val="20"/>
          <w:highlight w:val="darkGreen"/>
          <w:u w:val="none"/>
          <w:lang w:val="es-MX"/>
        </w:rPr>
        <w:t xml:space="preserve"> = </w:t>
      </w:r>
      <w:proofErr w:type="spellStart"/>
      <w:r w:rsidRPr="005B21F7">
        <w:rPr>
          <w:rStyle w:val="Hipervnculo"/>
          <w:color w:val="auto"/>
          <w:sz w:val="20"/>
          <w:highlight w:val="darkGreen"/>
          <w:u w:val="none"/>
          <w:lang w:val="es-MX"/>
        </w:rPr>
        <w:t>VisitaClave</w:t>
      </w:r>
      <w:proofErr w:type="spellEnd"/>
      <w:r w:rsidRPr="005B21F7">
        <w:rPr>
          <w:rStyle w:val="Hipervnculo"/>
          <w:color w:val="auto"/>
          <w:sz w:val="20"/>
          <w:highlight w:val="darkGreen"/>
          <w:u w:val="none"/>
          <w:lang w:val="es-MX"/>
        </w:rPr>
        <w:t xml:space="preserve"> registrada en sesión (recién generada)</w:t>
      </w:r>
    </w:p>
    <w:p w:rsidR="008E5B98" w:rsidRPr="005B21F7" w:rsidRDefault="008E5B98" w:rsidP="008E5B98">
      <w:pPr>
        <w:pStyle w:val="Prrafodelista"/>
        <w:numPr>
          <w:ilvl w:val="5"/>
          <w:numId w:val="18"/>
        </w:numPr>
        <w:ind w:left="4253" w:hanging="1134"/>
        <w:rPr>
          <w:rStyle w:val="Hipervnculo"/>
          <w:color w:val="auto"/>
          <w:sz w:val="20"/>
          <w:highlight w:val="darkGreen"/>
          <w:u w:val="none"/>
          <w:lang w:val="es-MX"/>
        </w:rPr>
      </w:pPr>
      <w:r w:rsidRPr="005B21F7">
        <w:rPr>
          <w:rStyle w:val="Hipervnculo"/>
          <w:color w:val="auto"/>
          <w:sz w:val="20"/>
          <w:highlight w:val="darkGreen"/>
          <w:u w:val="none"/>
          <w:lang w:val="es-MX"/>
        </w:rPr>
        <w:t>El sistema recibe como parámetro la siguiente información:</w:t>
      </w:r>
    </w:p>
    <w:p w:rsidR="008E5B98" w:rsidRPr="005B21F7" w:rsidRDefault="008E5B98" w:rsidP="008E5B98">
      <w:pPr>
        <w:pStyle w:val="Prrafodelista"/>
        <w:numPr>
          <w:ilvl w:val="6"/>
          <w:numId w:val="18"/>
        </w:numPr>
        <w:ind w:left="5529" w:hanging="1276"/>
        <w:rPr>
          <w:rStyle w:val="Hipervnculo"/>
          <w:color w:val="auto"/>
          <w:sz w:val="20"/>
          <w:highlight w:val="darkGreen"/>
          <w:u w:val="none"/>
          <w:lang w:val="es-MX"/>
        </w:rPr>
      </w:pPr>
      <w:proofErr w:type="spellStart"/>
      <w:r w:rsidRPr="005B21F7">
        <w:rPr>
          <w:rStyle w:val="Hipervnculo"/>
          <w:color w:val="auto"/>
          <w:sz w:val="20"/>
          <w:highlight w:val="darkGreen"/>
          <w:u w:val="none"/>
          <w:lang w:val="es-MX"/>
        </w:rPr>
        <w:t>AseguramientoActivos</w:t>
      </w:r>
      <w:proofErr w:type="spellEnd"/>
      <w:r w:rsidRPr="005B21F7">
        <w:rPr>
          <w:rStyle w:val="Hipervnculo"/>
          <w:color w:val="auto"/>
          <w:sz w:val="20"/>
          <w:highlight w:val="darkGreen"/>
          <w:u w:val="none"/>
          <w:lang w:val="es-MX"/>
        </w:rPr>
        <w:t xml:space="preserve"> = (Verdadero/Falso)</w:t>
      </w:r>
    </w:p>
    <w:p w:rsidR="008E5B98" w:rsidRDefault="008E5B98" w:rsidP="008E5B98">
      <w:pPr>
        <w:pStyle w:val="Prrafodelista"/>
        <w:numPr>
          <w:ilvl w:val="4"/>
          <w:numId w:val="18"/>
        </w:numPr>
        <w:ind w:left="3119" w:hanging="851"/>
        <w:rPr>
          <w:highlight w:val="darkGreen"/>
        </w:rPr>
      </w:pPr>
      <w:r>
        <w:rPr>
          <w:sz w:val="20"/>
          <w:szCs w:val="20"/>
          <w:highlight w:val="darkGreen"/>
          <w:lang w:val="es-MX"/>
        </w:rPr>
        <w:t>Si &lt;el aseguramiento de activos NO fue exitoso (</w:t>
      </w:r>
      <w:proofErr w:type="spellStart"/>
      <w:r>
        <w:rPr>
          <w:sz w:val="20"/>
          <w:szCs w:val="20"/>
          <w:highlight w:val="darkGreen"/>
          <w:lang w:val="es-MX"/>
        </w:rPr>
        <w:t>AseguramientoActivos</w:t>
      </w:r>
      <w:proofErr w:type="spellEnd"/>
      <w:r>
        <w:rPr>
          <w:sz w:val="20"/>
          <w:szCs w:val="20"/>
          <w:highlight w:val="darkGreen"/>
          <w:lang w:val="es-MX"/>
        </w:rPr>
        <w:t xml:space="preserve"> = Falso) de acuerdo a la información recibida como parámetro&gt;</w:t>
      </w:r>
    </w:p>
    <w:p w:rsidR="008E5B98" w:rsidRPr="005B21F7" w:rsidRDefault="008E5B98" w:rsidP="008E5B98">
      <w:pPr>
        <w:pStyle w:val="Prrafodelista"/>
        <w:numPr>
          <w:ilvl w:val="5"/>
          <w:numId w:val="18"/>
        </w:numPr>
        <w:ind w:left="4253" w:hanging="1134"/>
        <w:rPr>
          <w:rStyle w:val="Hipervnculo"/>
          <w:color w:val="auto"/>
          <w:highlight w:val="darkGreen"/>
        </w:rPr>
      </w:pPr>
      <w:r w:rsidRPr="005B21F7">
        <w:rPr>
          <w:rStyle w:val="Hipervnculo"/>
          <w:color w:val="auto"/>
          <w:sz w:val="20"/>
          <w:highlight w:val="darkGreen"/>
          <w:u w:val="none"/>
          <w:lang w:val="es-MX"/>
        </w:rPr>
        <w:t xml:space="preserve">El sistema continúa en el </w:t>
      </w:r>
      <w:hyperlink r:id="rId277" w:anchor="FIN" w:history="1">
        <w:r>
          <w:rPr>
            <w:rStyle w:val="Hipervnculo"/>
            <w:b/>
            <w:sz w:val="20"/>
            <w:highlight w:val="darkGreen"/>
            <w:lang w:val="es-MX"/>
          </w:rPr>
          <w:t>paso 10</w:t>
        </w:r>
      </w:hyperlink>
      <w:r>
        <w:rPr>
          <w:rStyle w:val="Hipervnculo"/>
          <w:sz w:val="20"/>
          <w:highlight w:val="darkGreen"/>
          <w:lang w:val="es-MX"/>
        </w:rPr>
        <w:t xml:space="preserve"> </w:t>
      </w:r>
      <w:r w:rsidRPr="005B21F7">
        <w:rPr>
          <w:rStyle w:val="Hipervnculo"/>
          <w:color w:val="auto"/>
          <w:sz w:val="20"/>
          <w:highlight w:val="darkGreen"/>
          <w:u w:val="none"/>
          <w:lang w:val="es-MX"/>
        </w:rPr>
        <w:t>del flujo básico</w:t>
      </w:r>
    </w:p>
    <w:p w:rsidR="008E5B98" w:rsidRDefault="008E5B98" w:rsidP="008E5B98">
      <w:pPr>
        <w:pStyle w:val="Prrafodelista"/>
        <w:numPr>
          <w:ilvl w:val="4"/>
          <w:numId w:val="18"/>
        </w:numPr>
        <w:ind w:left="3119" w:hanging="851"/>
        <w:rPr>
          <w:highlight w:val="darkGreen"/>
        </w:rPr>
      </w:pPr>
      <w:r>
        <w:rPr>
          <w:sz w:val="20"/>
          <w:szCs w:val="20"/>
          <w:highlight w:val="darkGreen"/>
          <w:lang w:val="es-MX"/>
        </w:rPr>
        <w:t>Si &lt;el aseguramiento de activos SI fue exitoso (</w:t>
      </w:r>
      <w:proofErr w:type="spellStart"/>
      <w:r>
        <w:rPr>
          <w:sz w:val="20"/>
          <w:szCs w:val="20"/>
          <w:highlight w:val="darkGreen"/>
          <w:lang w:val="es-MX"/>
        </w:rPr>
        <w:t>AseguramientoActivos</w:t>
      </w:r>
      <w:proofErr w:type="spellEnd"/>
      <w:r>
        <w:rPr>
          <w:sz w:val="20"/>
          <w:szCs w:val="20"/>
          <w:highlight w:val="darkGreen"/>
          <w:lang w:val="es-MX"/>
        </w:rPr>
        <w:t xml:space="preserve"> = Verdadero) de acuerdo a la información recibida como parámetro&gt;</w:t>
      </w:r>
    </w:p>
    <w:p w:rsidR="008E5B98" w:rsidRPr="008E5B98" w:rsidRDefault="008E5B98" w:rsidP="008E5B98">
      <w:pPr>
        <w:pStyle w:val="Prrafodelista"/>
        <w:numPr>
          <w:ilvl w:val="5"/>
          <w:numId w:val="18"/>
        </w:numPr>
        <w:ind w:left="4253" w:hanging="1134"/>
        <w:rPr>
          <w:sz w:val="20"/>
          <w:highlight w:val="darkGreen"/>
          <w:lang w:val="es-MX"/>
        </w:rPr>
      </w:pPr>
      <w:r w:rsidRPr="005B21F7">
        <w:rPr>
          <w:rStyle w:val="Hipervnculo"/>
          <w:color w:val="auto"/>
          <w:sz w:val="20"/>
          <w:highlight w:val="darkGreen"/>
          <w:u w:val="none"/>
          <w:lang w:val="es-MX"/>
        </w:rPr>
        <w:t>El sistema continúa en el siguiente paso</w:t>
      </w:r>
      <w:r w:rsidRPr="005B21F7">
        <w:rPr>
          <w:rStyle w:val="Hipervnculo"/>
          <w:b/>
          <w:color w:val="auto"/>
          <w:sz w:val="20"/>
          <w:highlight w:val="darkGreen"/>
          <w:u w:val="none"/>
          <w:lang w:val="es-MX"/>
        </w:rPr>
        <w:t xml:space="preserve"> </w:t>
      </w:r>
      <w:r w:rsidRPr="005B21F7">
        <w:rPr>
          <w:rStyle w:val="Hipervnculo"/>
          <w:color w:val="auto"/>
          <w:sz w:val="20"/>
          <w:highlight w:val="darkGreen"/>
          <w:u w:val="none"/>
          <w:lang w:val="es-MX"/>
        </w:rPr>
        <w:t>del flujo actual</w:t>
      </w:r>
    </w:p>
    <w:p w:rsidR="00F82AE0" w:rsidRPr="00EF134B" w:rsidRDefault="00F82AE0" w:rsidP="00F82AE0">
      <w:pPr>
        <w:pStyle w:val="Prrafodelista"/>
        <w:numPr>
          <w:ilvl w:val="3"/>
          <w:numId w:val="18"/>
        </w:numPr>
        <w:ind w:left="2127" w:hanging="1047"/>
        <w:rPr>
          <w:rStyle w:val="Hipervnculo"/>
          <w:color w:val="auto"/>
          <w:sz w:val="20"/>
          <w:highlight w:val="darkCyan"/>
          <w:u w:val="none"/>
          <w:lang w:val="es-MX"/>
        </w:rPr>
      </w:pPr>
      <w:r w:rsidRPr="00EF134B">
        <w:rPr>
          <w:sz w:val="20"/>
          <w:highlight w:val="darkCyan"/>
          <w:lang w:val="es-MX"/>
        </w:rPr>
        <w:t xml:space="preserve">El sistema extiende su funcionalidad con el caso de uso </w:t>
      </w:r>
      <w:hyperlink r:id="rId278" w:history="1">
        <w:r w:rsidRPr="00EF134B">
          <w:rPr>
            <w:rStyle w:val="Hipervnculo"/>
            <w:b/>
            <w:sz w:val="20"/>
            <w:highlight w:val="darkCyan"/>
            <w:lang w:val="es-MX"/>
          </w:rPr>
          <w:t>Seleccionar Actividades para la Visita – CUROLMOV11</w:t>
        </w:r>
      </w:hyperlink>
    </w:p>
    <w:p w:rsidR="00F82AE0" w:rsidRPr="00EF134B" w:rsidRDefault="00F82AE0" w:rsidP="00F82AE0">
      <w:pPr>
        <w:pStyle w:val="Prrafodelista"/>
        <w:numPr>
          <w:ilvl w:val="3"/>
          <w:numId w:val="18"/>
        </w:numPr>
        <w:rPr>
          <w:rStyle w:val="Hipervnculo"/>
          <w:color w:val="auto"/>
          <w:sz w:val="20"/>
          <w:highlight w:val="darkCyan"/>
          <w:u w:val="none"/>
          <w:lang w:val="es-MX"/>
        </w:rPr>
      </w:pPr>
      <w:r w:rsidRPr="00EF134B">
        <w:rPr>
          <w:rStyle w:val="Hipervnculo"/>
          <w:color w:val="auto"/>
          <w:sz w:val="20"/>
          <w:highlight w:val="darkCyan"/>
          <w:u w:val="none"/>
          <w:lang w:val="es-MX"/>
        </w:rPr>
        <w:t>El sistema envía como parámetro la siguiente información:</w:t>
      </w:r>
    </w:p>
    <w:p w:rsidR="00F82AE0" w:rsidRPr="00EF134B" w:rsidRDefault="00F82AE0" w:rsidP="00F82AE0">
      <w:pPr>
        <w:pStyle w:val="Prrafodelista"/>
        <w:numPr>
          <w:ilvl w:val="4"/>
          <w:numId w:val="18"/>
        </w:numPr>
        <w:ind w:left="2835" w:hanging="1395"/>
        <w:rPr>
          <w:rStyle w:val="Hipervnculo"/>
          <w:color w:val="auto"/>
          <w:sz w:val="20"/>
          <w:highlight w:val="darkCyan"/>
          <w:u w:val="none"/>
          <w:lang w:val="es-MX"/>
        </w:rPr>
      </w:pPr>
      <w:proofErr w:type="spellStart"/>
      <w:r w:rsidRPr="00EF134B">
        <w:rPr>
          <w:rStyle w:val="Hipervnculo"/>
          <w:color w:val="auto"/>
          <w:sz w:val="20"/>
          <w:highlight w:val="darkCyan"/>
          <w:u w:val="none"/>
          <w:lang w:val="es-MX"/>
        </w:rPr>
        <w:t>ContinuarVisita</w:t>
      </w:r>
      <w:proofErr w:type="spellEnd"/>
      <w:r w:rsidRPr="00EF134B">
        <w:rPr>
          <w:rStyle w:val="Hipervnculo"/>
          <w:color w:val="auto"/>
          <w:sz w:val="20"/>
          <w:highlight w:val="darkCyan"/>
          <w:u w:val="none"/>
          <w:lang w:val="es-MX"/>
        </w:rPr>
        <w:t xml:space="preserve"> de acuerdo con la regla de negocio </w:t>
      </w:r>
      <w:hyperlink r:id="rId279" w:anchor="RNGEN058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RNGEN058 Valor por Defecto Falso</w:t>
        </w:r>
      </w:hyperlink>
    </w:p>
    <w:p w:rsidR="00F82AE0" w:rsidRPr="00EF134B" w:rsidRDefault="00F82AE0" w:rsidP="008667A2">
      <w:pPr>
        <w:pStyle w:val="Prrafodelista"/>
        <w:numPr>
          <w:ilvl w:val="4"/>
          <w:numId w:val="18"/>
        </w:numPr>
        <w:ind w:left="2835" w:hanging="1395"/>
        <w:rPr>
          <w:rStyle w:val="Hipervnculo"/>
          <w:color w:val="auto"/>
          <w:sz w:val="20"/>
          <w:highlight w:val="darkCyan"/>
          <w:u w:val="none"/>
          <w:lang w:val="es-MX"/>
        </w:rPr>
      </w:pPr>
      <w:proofErr w:type="spellStart"/>
      <w:r w:rsidRPr="00EF134B">
        <w:rPr>
          <w:rStyle w:val="Hipervnculo"/>
          <w:color w:val="auto"/>
          <w:sz w:val="20"/>
          <w:highlight w:val="darkCyan"/>
          <w:u w:val="none"/>
          <w:lang w:val="es-MX"/>
        </w:rPr>
        <w:t>VisitaClave</w:t>
      </w:r>
      <w:proofErr w:type="spellEnd"/>
    </w:p>
    <w:p w:rsidR="00F82AE0" w:rsidRPr="00EF134B" w:rsidRDefault="00F82AE0" w:rsidP="008667A2">
      <w:pPr>
        <w:pStyle w:val="Prrafodelista"/>
        <w:numPr>
          <w:ilvl w:val="4"/>
          <w:numId w:val="18"/>
        </w:numPr>
        <w:ind w:left="2835" w:hanging="1395"/>
        <w:rPr>
          <w:sz w:val="20"/>
          <w:highlight w:val="darkCyan"/>
          <w:lang w:val="es-MX"/>
        </w:rPr>
      </w:pPr>
      <w:proofErr w:type="spellStart"/>
      <w:r w:rsidRPr="00EF134B">
        <w:rPr>
          <w:rStyle w:val="Hipervnculo"/>
          <w:color w:val="auto"/>
          <w:sz w:val="20"/>
          <w:highlight w:val="darkCyan"/>
          <w:u w:val="none"/>
          <w:lang w:val="es-MX"/>
        </w:rPr>
        <w:t>VisitaHistId</w:t>
      </w:r>
      <w:proofErr w:type="spellEnd"/>
    </w:p>
    <w:p w:rsidR="00F82AE0" w:rsidRPr="00EF134B" w:rsidRDefault="00F82AE0" w:rsidP="00F82AE0">
      <w:pPr>
        <w:pStyle w:val="Prrafodelista"/>
        <w:numPr>
          <w:ilvl w:val="2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>Si &lt;existe por lo menos una visita relacionada al cliente&gt;</w:t>
      </w:r>
    </w:p>
    <w:p w:rsidR="00F82AE0" w:rsidRPr="00EF134B" w:rsidRDefault="00F82AE0" w:rsidP="00F82AE0">
      <w:pPr>
        <w:pStyle w:val="Prrafodelista"/>
        <w:numPr>
          <w:ilvl w:val="3"/>
          <w:numId w:val="18"/>
        </w:numPr>
        <w:ind w:left="2127" w:hanging="1047"/>
        <w:rPr>
          <w:rStyle w:val="Hipervnculo"/>
          <w:color w:val="auto"/>
          <w:sz w:val="20"/>
          <w:highlight w:val="darkCyan"/>
          <w:u w:val="none"/>
          <w:lang w:val="es-MX"/>
        </w:rPr>
      </w:pPr>
      <w:r w:rsidRPr="00EF134B">
        <w:rPr>
          <w:sz w:val="20"/>
          <w:highlight w:val="darkCyan"/>
          <w:lang w:val="es-MX"/>
        </w:rPr>
        <w:t xml:space="preserve">El sistema extiende su funcionalidad con el caso de uso </w:t>
      </w:r>
      <w:hyperlink r:id="rId280" w:history="1">
        <w:r w:rsidRPr="00EF134B">
          <w:rPr>
            <w:rStyle w:val="Hipervnculo"/>
            <w:b/>
            <w:sz w:val="20"/>
            <w:highlight w:val="darkCyan"/>
            <w:lang w:val="es-MX"/>
          </w:rPr>
          <w:t>Mantenimiento de Visitas en la Terminal – CUROLMOV12</w:t>
        </w:r>
      </w:hyperlink>
    </w:p>
    <w:p w:rsidR="00F82AE0" w:rsidRPr="00F82AE0" w:rsidRDefault="00F82AE0" w:rsidP="00F82AE0">
      <w:pPr>
        <w:rPr>
          <w:sz w:val="20"/>
          <w:lang w:val="es-MX"/>
        </w:rPr>
      </w:pPr>
    </w:p>
    <w:p w:rsidR="00CF325F" w:rsidRPr="002A4ED2" w:rsidRDefault="00CF325F" w:rsidP="00CF325F">
      <w:pPr>
        <w:rPr>
          <w:lang w:val="es-MX"/>
        </w:rPr>
      </w:pPr>
    </w:p>
    <w:bookmarkStart w:id="47" w:name="AO02"/>
    <w:bookmarkEnd w:id="47"/>
    <w:p w:rsidR="00CF325F" w:rsidRPr="002A4ED2" w:rsidRDefault="00CF325F" w:rsidP="00CF325F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HYPERLINK  \l "AO02_r" </w:instrText>
      </w:r>
      <w:r>
        <w:rPr>
          <w:lang w:val="es-MX"/>
        </w:rPr>
        <w:fldChar w:fldCharType="separate"/>
      </w:r>
      <w:r w:rsidRPr="00CF325F">
        <w:rPr>
          <w:rStyle w:val="Hipervnculo"/>
          <w:lang w:val="es-MX"/>
        </w:rPr>
        <w:t xml:space="preserve">AO02 </w:t>
      </w:r>
      <w:r w:rsidR="00520410">
        <w:rPr>
          <w:rStyle w:val="Hipervnculo"/>
          <w:lang w:val="es-MX"/>
        </w:rPr>
        <w:t>Registrar Improductividad del Cliente</w:t>
      </w:r>
      <w:r>
        <w:rPr>
          <w:lang w:val="es-MX"/>
        </w:rPr>
        <w:fldChar w:fldCharType="end"/>
      </w:r>
    </w:p>
    <w:p w:rsidR="002A4ED2" w:rsidRDefault="002A4ED2" w:rsidP="00082CD4">
      <w:pPr>
        <w:rPr>
          <w:lang w:val="es-MX"/>
        </w:rPr>
      </w:pPr>
    </w:p>
    <w:p w:rsidR="00CF325F" w:rsidRDefault="00D572E2" w:rsidP="00D572E2">
      <w:pPr>
        <w:pStyle w:val="Prrafodelista"/>
        <w:numPr>
          <w:ilvl w:val="0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>El sistema presenta la siguiente información:</w:t>
      </w:r>
    </w:p>
    <w:p w:rsidR="00345775" w:rsidRPr="00345775" w:rsidRDefault="00345775" w:rsidP="00D572E2">
      <w:pPr>
        <w:pStyle w:val="Prrafodelista"/>
        <w:numPr>
          <w:ilvl w:val="1"/>
          <w:numId w:val="19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Clave y Razón Social de acuerdo con la regla de negocio </w:t>
      </w:r>
      <w:hyperlink r:id="rId281" w:anchor="RNGEN022" w:history="1">
        <w:r w:rsidRPr="009C7E67">
          <w:rPr>
            <w:rStyle w:val="Hipervnculo"/>
            <w:b/>
            <w:sz w:val="20"/>
            <w:lang w:val="es-MX"/>
          </w:rPr>
          <w:t>RNGEN022 Concatenación de Clave y Razón Social del Cliente</w:t>
        </w:r>
      </w:hyperlink>
    </w:p>
    <w:p w:rsidR="00345775" w:rsidRDefault="00345775" w:rsidP="00D572E2">
      <w:pPr>
        <w:pStyle w:val="Prrafodelista"/>
        <w:numPr>
          <w:ilvl w:val="1"/>
          <w:numId w:val="19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Ruta</w:t>
      </w:r>
    </w:p>
    <w:p w:rsidR="00345775" w:rsidRDefault="00345775" w:rsidP="00345775">
      <w:pPr>
        <w:pStyle w:val="Prrafodelista"/>
        <w:numPr>
          <w:ilvl w:val="1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>Día de Trabajo</w:t>
      </w:r>
    </w:p>
    <w:p w:rsidR="00345775" w:rsidRDefault="00345775" w:rsidP="00345775">
      <w:pPr>
        <w:pStyle w:val="Prrafodelista"/>
        <w:numPr>
          <w:ilvl w:val="0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>El sistema presenta y solicita la siguiente información:</w:t>
      </w:r>
    </w:p>
    <w:p w:rsidR="00345775" w:rsidRDefault="00345775" w:rsidP="00345775">
      <w:pPr>
        <w:pStyle w:val="Prrafodelista"/>
        <w:numPr>
          <w:ilvl w:val="1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>Motivos de no visita (c) (*)</w:t>
      </w:r>
      <w:r w:rsidR="00954003">
        <w:rPr>
          <w:sz w:val="20"/>
          <w:lang w:val="es-MX"/>
        </w:rPr>
        <w:t xml:space="preserve"> de acuerdo con la regla de negocio </w:t>
      </w:r>
      <w:hyperlink r:id="rId282" w:anchor="RNGEN107" w:history="1">
        <w:r w:rsidR="00954003" w:rsidRPr="00762118">
          <w:rPr>
            <w:rStyle w:val="Hipervnculo"/>
            <w:b/>
            <w:sz w:val="20"/>
            <w:lang w:val="es-MX"/>
          </w:rPr>
          <w:t>RNGEN</w:t>
        </w:r>
        <w:r w:rsidR="00762118" w:rsidRPr="00762118">
          <w:rPr>
            <w:rStyle w:val="Hipervnculo"/>
            <w:b/>
            <w:sz w:val="20"/>
            <w:lang w:val="es-MX"/>
          </w:rPr>
          <w:t>10</w:t>
        </w:r>
        <w:r w:rsidR="00EE1E5D">
          <w:rPr>
            <w:rStyle w:val="Hipervnculo"/>
            <w:b/>
            <w:sz w:val="20"/>
            <w:lang w:val="es-MX"/>
          </w:rPr>
          <w:t>7</w:t>
        </w:r>
        <w:r w:rsidR="00954003" w:rsidRPr="00762118">
          <w:rPr>
            <w:rStyle w:val="Hipervnculo"/>
            <w:b/>
            <w:sz w:val="20"/>
            <w:lang w:val="es-MX"/>
          </w:rPr>
          <w:t xml:space="preserve"> Grupo de Motivo de no Visita</w:t>
        </w:r>
      </w:hyperlink>
    </w:p>
    <w:p w:rsidR="00345775" w:rsidRDefault="00345775" w:rsidP="00345775">
      <w:pPr>
        <w:pStyle w:val="Prrafodelista"/>
        <w:numPr>
          <w:ilvl w:val="1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>Comentarios (*)</w:t>
      </w:r>
    </w:p>
    <w:p w:rsidR="00D572E2" w:rsidRDefault="00345775" w:rsidP="00345775">
      <w:pPr>
        <w:pStyle w:val="Prrafodelista"/>
        <w:numPr>
          <w:ilvl w:val="0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>El actor proporciona la siguiente información:</w:t>
      </w:r>
    </w:p>
    <w:p w:rsidR="00345775" w:rsidRDefault="00345775" w:rsidP="00345775">
      <w:pPr>
        <w:pStyle w:val="Prrafodelista"/>
        <w:numPr>
          <w:ilvl w:val="1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>Motivos de no visita (c) (*)</w:t>
      </w:r>
    </w:p>
    <w:p w:rsidR="00345775" w:rsidRDefault="00345775" w:rsidP="00345775">
      <w:pPr>
        <w:pStyle w:val="Prrafodelista"/>
        <w:numPr>
          <w:ilvl w:val="1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>Comentarios (*)</w:t>
      </w:r>
    </w:p>
    <w:p w:rsidR="00345775" w:rsidRDefault="00345775" w:rsidP="00345775">
      <w:pPr>
        <w:pStyle w:val="Prrafodelista"/>
        <w:numPr>
          <w:ilvl w:val="0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6843D2">
        <w:rPr>
          <w:b/>
          <w:sz w:val="20"/>
          <w:lang w:val="es-MX"/>
        </w:rPr>
        <w:t>Continuar</w:t>
      </w:r>
      <w:r>
        <w:rPr>
          <w:sz w:val="20"/>
          <w:lang w:val="es-MX"/>
        </w:rPr>
        <w:t>&gt;</w:t>
      </w:r>
    </w:p>
    <w:p w:rsidR="00345775" w:rsidRDefault="00345775" w:rsidP="00345775">
      <w:pPr>
        <w:pStyle w:val="Prrafodelista"/>
        <w:numPr>
          <w:ilvl w:val="1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>El sistema registra la siguiente información</w:t>
      </w:r>
      <w:r w:rsidR="00762118">
        <w:rPr>
          <w:sz w:val="20"/>
          <w:lang w:val="es-MX"/>
        </w:rPr>
        <w:t xml:space="preserve"> de acuerdo con la regla de negocio </w:t>
      </w:r>
      <w:hyperlink r:id="rId283" w:anchor="RNGEN093" w:history="1">
        <w:r w:rsidR="00762118" w:rsidRPr="00762118">
          <w:rPr>
            <w:rStyle w:val="Hipervnculo"/>
            <w:b/>
            <w:sz w:val="20"/>
            <w:lang w:val="es-MX"/>
          </w:rPr>
          <w:t>RNGEN093 Cliente Seleccionado</w:t>
        </w:r>
      </w:hyperlink>
      <w:r>
        <w:rPr>
          <w:sz w:val="20"/>
          <w:lang w:val="es-MX"/>
        </w:rPr>
        <w:t>:</w:t>
      </w:r>
    </w:p>
    <w:p w:rsidR="00762118" w:rsidRPr="00762118" w:rsidRDefault="00762118" w:rsidP="00762118">
      <w:pPr>
        <w:pStyle w:val="Prrafodelista"/>
        <w:numPr>
          <w:ilvl w:val="2"/>
          <w:numId w:val="19"/>
        </w:numPr>
        <w:rPr>
          <w:b/>
          <w:sz w:val="20"/>
          <w:lang w:val="es-MX"/>
        </w:rPr>
      </w:pPr>
      <w:r w:rsidRPr="00762118">
        <w:rPr>
          <w:b/>
          <w:sz w:val="20"/>
          <w:lang w:val="es-MX"/>
        </w:rPr>
        <w:t>Agenda</w:t>
      </w:r>
    </w:p>
    <w:p w:rsidR="00762118" w:rsidRDefault="00762118" w:rsidP="00762118">
      <w:pPr>
        <w:pStyle w:val="Prrafodelista"/>
        <w:numPr>
          <w:ilvl w:val="3"/>
          <w:numId w:val="19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TipoMotivo</w:t>
      </w:r>
      <w:proofErr w:type="spellEnd"/>
    </w:p>
    <w:p w:rsidR="00762118" w:rsidRDefault="00762118" w:rsidP="00762118">
      <w:pPr>
        <w:pStyle w:val="Prrafodelista"/>
        <w:numPr>
          <w:ilvl w:val="3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>Comentario</w:t>
      </w:r>
    </w:p>
    <w:p w:rsidR="00ED0D47" w:rsidRDefault="00ED0D47" w:rsidP="00566BCB">
      <w:pPr>
        <w:pStyle w:val="Prrafodelista"/>
        <w:numPr>
          <w:ilvl w:val="3"/>
          <w:numId w:val="19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>Visitado de acuerdo con la regla de negocio</w:t>
      </w:r>
      <w:hyperlink r:id="rId284" w:anchor="RNGEN113" w:history="1">
        <w:r w:rsidRPr="00566BCB">
          <w:rPr>
            <w:rStyle w:val="Hipervnculo"/>
            <w:b/>
            <w:sz w:val="20"/>
            <w:lang w:val="es-MX"/>
          </w:rPr>
          <w:t xml:space="preserve"> </w:t>
        </w:r>
        <w:r w:rsidR="00566BCB" w:rsidRPr="00566BCB">
          <w:rPr>
            <w:rStyle w:val="Hipervnculo"/>
            <w:b/>
            <w:sz w:val="20"/>
            <w:lang w:val="es-MX"/>
          </w:rPr>
          <w:t>RNGEN113 Valor por Defecto Improductivo</w:t>
        </w:r>
      </w:hyperlink>
    </w:p>
    <w:p w:rsidR="006843D2" w:rsidRDefault="006843D2" w:rsidP="006843D2">
      <w:pPr>
        <w:pStyle w:val="Prrafodelista"/>
        <w:numPr>
          <w:ilvl w:val="1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285" w:history="1">
        <w:r w:rsidRPr="006843D2">
          <w:rPr>
            <w:rStyle w:val="Hipervnculo"/>
            <w:b/>
            <w:sz w:val="20"/>
            <w:lang w:val="es-MX"/>
          </w:rPr>
          <w:t>Atender a Mis Clientes – CUROLMOV07</w:t>
        </w:r>
      </w:hyperlink>
    </w:p>
    <w:p w:rsidR="00345775" w:rsidRDefault="00345775" w:rsidP="00345775">
      <w:pPr>
        <w:pStyle w:val="Prrafodelista"/>
        <w:numPr>
          <w:ilvl w:val="0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 el actor selecciona la opción </w:t>
      </w:r>
      <w:r w:rsidRPr="006843D2">
        <w:rPr>
          <w:b/>
          <w:sz w:val="20"/>
          <w:lang w:val="es-MX"/>
        </w:rPr>
        <w:t>Regresar</w:t>
      </w:r>
      <w:r>
        <w:rPr>
          <w:sz w:val="20"/>
          <w:lang w:val="es-MX"/>
        </w:rPr>
        <w:t>&gt;</w:t>
      </w:r>
    </w:p>
    <w:p w:rsidR="00345775" w:rsidRPr="00345775" w:rsidRDefault="00345775" w:rsidP="00345775">
      <w:pPr>
        <w:pStyle w:val="Prrafodelista"/>
        <w:numPr>
          <w:ilvl w:val="1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continúa con el flujo alterno general </w:t>
      </w:r>
      <w:hyperlink w:anchor="AG01" w:history="1">
        <w:r w:rsidRPr="008E2F77">
          <w:rPr>
            <w:rStyle w:val="Hipervnculo"/>
            <w:b/>
            <w:sz w:val="20"/>
            <w:lang w:val="es-MX"/>
          </w:rPr>
          <w:t>AG01 Regresar</w:t>
        </w:r>
      </w:hyperlink>
    </w:p>
    <w:p w:rsidR="00CF325F" w:rsidRPr="002A4ED2" w:rsidRDefault="00CF325F" w:rsidP="00520410">
      <w:pPr>
        <w:pStyle w:val="Ttulo4"/>
        <w:numPr>
          <w:ilvl w:val="0"/>
          <w:numId w:val="0"/>
        </w:numPr>
        <w:tabs>
          <w:tab w:val="left" w:pos="993"/>
          <w:tab w:val="left" w:pos="4536"/>
        </w:tabs>
        <w:ind w:left="864" w:hanging="864"/>
        <w:jc w:val="left"/>
        <w:rPr>
          <w:lang w:val="es-MX"/>
        </w:rPr>
      </w:pPr>
    </w:p>
    <w:p w:rsidR="00CF325F" w:rsidRDefault="00CF325F" w:rsidP="00082CD4">
      <w:pPr>
        <w:rPr>
          <w:lang w:val="es-MX"/>
        </w:rPr>
      </w:pPr>
    </w:p>
    <w:p w:rsidR="00CF325F" w:rsidRPr="00CA7A7F" w:rsidRDefault="00CF325F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48" w:name="_Toc52616587"/>
      <w:bookmarkStart w:id="49" w:name="_Toc182735731"/>
      <w:bookmarkStart w:id="50" w:name="_Toc519615350"/>
      <w:r w:rsidRPr="00CA7A7F">
        <w:rPr>
          <w:lang w:val="es-MX"/>
        </w:rPr>
        <w:t>Opcionales</w:t>
      </w:r>
      <w:bookmarkEnd w:id="48"/>
      <w:bookmarkEnd w:id="49"/>
      <w:bookmarkEnd w:id="50"/>
    </w:p>
    <w:p w:rsidR="00483D26" w:rsidRP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481C4A" w:rsidRPr="00CA7A7F" w:rsidRDefault="00481C4A" w:rsidP="00481C4A">
      <w:pPr>
        <w:pStyle w:val="Textoindependiente"/>
        <w:rPr>
          <w:lang w:eastAsia="en-US"/>
        </w:rPr>
      </w:pPr>
    </w:p>
    <w:p w:rsidR="0049112A" w:rsidRDefault="0049112A" w:rsidP="0049112A">
      <w:pPr>
        <w:pStyle w:val="Ttulo3"/>
        <w:jc w:val="both"/>
        <w:rPr>
          <w:lang w:val="es-MX"/>
        </w:rPr>
      </w:pPr>
      <w:bookmarkStart w:id="51" w:name="_Toc519615351"/>
      <w:r w:rsidRPr="00CA7A7F">
        <w:rPr>
          <w:lang w:val="es-MX"/>
        </w:rPr>
        <w:t>Generales</w:t>
      </w:r>
      <w:bookmarkEnd w:id="51"/>
    </w:p>
    <w:p w:rsidR="009211BA" w:rsidRPr="009211BA" w:rsidRDefault="009211BA" w:rsidP="009211BA">
      <w:pPr>
        <w:rPr>
          <w:lang w:val="es-MX"/>
        </w:rPr>
      </w:pPr>
    </w:p>
    <w:bookmarkStart w:id="52" w:name="AG01"/>
    <w:bookmarkEnd w:id="52"/>
    <w:p w:rsidR="0049112A" w:rsidRPr="008E2F77" w:rsidRDefault="0000714D" w:rsidP="00483D26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 w:rsidRPr="008E2F77">
        <w:rPr>
          <w:lang w:val="es-MX"/>
        </w:rPr>
        <w:fldChar w:fldCharType="begin"/>
      </w:r>
      <w:r w:rsidRPr="008E2F77">
        <w:rPr>
          <w:lang w:val="es-MX"/>
        </w:rPr>
        <w:instrText xml:space="preserve"> HYPERLINK  \l "AG01_r" </w:instrText>
      </w:r>
      <w:r w:rsidRPr="008E2F77">
        <w:rPr>
          <w:lang w:val="es-MX"/>
        </w:rPr>
        <w:fldChar w:fldCharType="separate"/>
      </w:r>
      <w:r w:rsidR="00483D26" w:rsidRPr="008E2F77">
        <w:rPr>
          <w:rStyle w:val="Hipervnculo"/>
          <w:lang w:val="es-MX"/>
        </w:rPr>
        <w:t>AG01 Regresar</w:t>
      </w:r>
      <w:r w:rsidRPr="008E2F77">
        <w:rPr>
          <w:lang w:val="es-MX"/>
        </w:rPr>
        <w:fldChar w:fldCharType="end"/>
      </w:r>
    </w:p>
    <w:p w:rsidR="009211BA" w:rsidRPr="008E2F77" w:rsidRDefault="000236A8" w:rsidP="009211BA">
      <w:pPr>
        <w:pStyle w:val="Prrafodelista"/>
        <w:numPr>
          <w:ilvl w:val="0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r w:rsidR="009211BA" w:rsidRPr="008E2F77">
        <w:rPr>
          <w:sz w:val="20"/>
          <w:lang w:val="es-MX"/>
        </w:rPr>
        <w:t xml:space="preserve">es llamado desde el flujo alterno opcional </w:t>
      </w:r>
      <w:hyperlink w:anchor="AO02" w:history="1">
        <w:r w:rsidR="00E76898" w:rsidRPr="008E2F77">
          <w:rPr>
            <w:rStyle w:val="Hipervnculo"/>
            <w:b/>
            <w:sz w:val="20"/>
            <w:lang w:val="es-MX"/>
          </w:rPr>
          <w:t>AO02</w:t>
        </w:r>
        <w:r w:rsidR="009211BA" w:rsidRPr="008E2F77">
          <w:rPr>
            <w:rStyle w:val="Hipervnculo"/>
            <w:b/>
            <w:sz w:val="20"/>
            <w:lang w:val="es-MX"/>
          </w:rPr>
          <w:t xml:space="preserve"> </w:t>
        </w:r>
        <w:r w:rsidR="00E76898" w:rsidRPr="008E2F77">
          <w:rPr>
            <w:rStyle w:val="Hipervnculo"/>
            <w:b/>
            <w:sz w:val="20"/>
            <w:lang w:val="es-MX"/>
          </w:rPr>
          <w:t>Registrar Improductividad del Cliente</w:t>
        </w:r>
      </w:hyperlink>
      <w:r w:rsidR="009211BA" w:rsidRPr="008E2F77">
        <w:rPr>
          <w:sz w:val="20"/>
          <w:lang w:val="es-MX"/>
        </w:rPr>
        <w:t>&gt;</w:t>
      </w:r>
    </w:p>
    <w:p w:rsidR="009211BA" w:rsidRPr="008E2F77" w:rsidRDefault="009211BA" w:rsidP="009211BA">
      <w:pPr>
        <w:pStyle w:val="Prrafodelista"/>
        <w:numPr>
          <w:ilvl w:val="1"/>
          <w:numId w:val="16"/>
        </w:numPr>
        <w:rPr>
          <w:sz w:val="20"/>
          <w:lang w:val="es-MX"/>
        </w:rPr>
      </w:pPr>
      <w:r w:rsidRPr="008E2F77">
        <w:rPr>
          <w:sz w:val="20"/>
          <w:lang w:val="es-MX"/>
        </w:rPr>
        <w:t>Si &lt;existen cambios&gt;</w:t>
      </w:r>
    </w:p>
    <w:p w:rsidR="009211BA" w:rsidRPr="008E2F77" w:rsidRDefault="009211BA" w:rsidP="009211BA">
      <w:pPr>
        <w:pStyle w:val="Prrafodelista"/>
        <w:numPr>
          <w:ilvl w:val="2"/>
          <w:numId w:val="16"/>
        </w:numPr>
        <w:rPr>
          <w:sz w:val="20"/>
          <w:lang w:val="es-MX"/>
        </w:rPr>
      </w:pPr>
      <w:r w:rsidRPr="008E2F77">
        <w:rPr>
          <w:sz w:val="20"/>
          <w:lang w:val="es-MX"/>
        </w:rPr>
        <w:t xml:space="preserve">El sistema presenta el mensaje </w:t>
      </w:r>
      <w:hyperlink r:id="rId286" w:anchor="MBP0002" w:history="1">
        <w:r w:rsidRPr="008E2F77">
          <w:rPr>
            <w:rStyle w:val="Hipervnculo"/>
            <w:b/>
            <w:sz w:val="20"/>
            <w:lang w:val="es-MX"/>
          </w:rPr>
          <w:t>&lt;BP0002 Seguro Regresar&gt;</w:t>
        </w:r>
      </w:hyperlink>
    </w:p>
    <w:p w:rsidR="009211BA" w:rsidRPr="008E2F77" w:rsidRDefault="009211BA" w:rsidP="009211BA">
      <w:pPr>
        <w:pStyle w:val="Prrafodelista"/>
        <w:numPr>
          <w:ilvl w:val="3"/>
          <w:numId w:val="16"/>
        </w:numPr>
        <w:rPr>
          <w:sz w:val="20"/>
          <w:lang w:val="es-MX"/>
        </w:rPr>
      </w:pPr>
      <w:r w:rsidRPr="008E2F77">
        <w:rPr>
          <w:sz w:val="20"/>
          <w:lang w:val="es-MX"/>
        </w:rPr>
        <w:t>Si &lt;el actor selecciona Si&gt;</w:t>
      </w:r>
    </w:p>
    <w:p w:rsidR="009211BA" w:rsidRPr="008E2F77" w:rsidRDefault="009211BA" w:rsidP="009211BA">
      <w:pPr>
        <w:pStyle w:val="Prrafodelista"/>
        <w:numPr>
          <w:ilvl w:val="4"/>
          <w:numId w:val="16"/>
        </w:numPr>
        <w:rPr>
          <w:sz w:val="20"/>
          <w:lang w:val="es-MX"/>
        </w:rPr>
      </w:pPr>
      <w:r w:rsidRPr="008E2F77">
        <w:rPr>
          <w:sz w:val="20"/>
          <w:lang w:val="es-MX"/>
        </w:rPr>
        <w:t>El sistema regresa a la vista anterior de donde fue invocado.</w:t>
      </w:r>
    </w:p>
    <w:p w:rsidR="009211BA" w:rsidRPr="008E2F77" w:rsidRDefault="009211BA" w:rsidP="009211BA">
      <w:pPr>
        <w:pStyle w:val="Prrafodelista"/>
        <w:numPr>
          <w:ilvl w:val="3"/>
          <w:numId w:val="16"/>
        </w:numPr>
        <w:rPr>
          <w:sz w:val="20"/>
          <w:lang w:val="es-MX"/>
        </w:rPr>
      </w:pPr>
      <w:r w:rsidRPr="008E2F77">
        <w:rPr>
          <w:sz w:val="20"/>
          <w:lang w:val="es-MX"/>
        </w:rPr>
        <w:t>Si &lt;el actor selecciona No&gt;</w:t>
      </w:r>
    </w:p>
    <w:p w:rsidR="009211BA" w:rsidRPr="008E2F77" w:rsidRDefault="009211BA" w:rsidP="009211BA">
      <w:pPr>
        <w:pStyle w:val="Prrafodelista"/>
        <w:numPr>
          <w:ilvl w:val="4"/>
          <w:numId w:val="16"/>
        </w:numPr>
        <w:rPr>
          <w:sz w:val="20"/>
          <w:lang w:val="es-MX"/>
        </w:rPr>
      </w:pPr>
      <w:r w:rsidRPr="008E2F77">
        <w:rPr>
          <w:sz w:val="20"/>
          <w:lang w:val="es-MX"/>
        </w:rPr>
        <w:t>El sistema continúa en el paso anterior de donde fue invocado.</w:t>
      </w:r>
    </w:p>
    <w:p w:rsidR="009211BA" w:rsidRPr="008E2F77" w:rsidRDefault="009211BA" w:rsidP="009211BA">
      <w:pPr>
        <w:pStyle w:val="Prrafodelista"/>
        <w:numPr>
          <w:ilvl w:val="1"/>
          <w:numId w:val="16"/>
        </w:numPr>
        <w:rPr>
          <w:sz w:val="20"/>
          <w:lang w:val="es-MX"/>
        </w:rPr>
      </w:pPr>
      <w:r w:rsidRPr="008E2F77">
        <w:rPr>
          <w:sz w:val="20"/>
          <w:lang w:val="es-MX"/>
        </w:rPr>
        <w:t>El sistema regresa a la vista anterior de donde fue invocado.</w:t>
      </w:r>
    </w:p>
    <w:p w:rsidR="009211BA" w:rsidRPr="008E2F77" w:rsidRDefault="009211BA" w:rsidP="009211BA">
      <w:pPr>
        <w:pStyle w:val="Prrafodelista"/>
        <w:numPr>
          <w:ilvl w:val="0"/>
          <w:numId w:val="16"/>
        </w:numPr>
        <w:rPr>
          <w:sz w:val="20"/>
          <w:lang w:val="es-MX"/>
        </w:rPr>
      </w:pPr>
      <w:r w:rsidRPr="008E2F77">
        <w:rPr>
          <w:sz w:val="20"/>
          <w:lang w:val="es-MX"/>
        </w:rPr>
        <w:t>El sistema regresa a la vista anterior.</w:t>
      </w:r>
    </w:p>
    <w:p w:rsidR="0049112A" w:rsidRPr="00CA7A7F" w:rsidRDefault="0049112A" w:rsidP="00481C4A">
      <w:pPr>
        <w:pStyle w:val="Textoindependiente"/>
        <w:rPr>
          <w:lang w:eastAsia="en-US"/>
        </w:rPr>
      </w:pPr>
    </w:p>
    <w:p w:rsidR="0049112A" w:rsidRPr="00CA7A7F" w:rsidRDefault="0049112A" w:rsidP="00481C4A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53" w:name="_Toc52616589"/>
      <w:bookmarkStart w:id="54" w:name="_Toc182735733"/>
      <w:bookmarkStart w:id="55" w:name="_Toc519615352"/>
      <w:r w:rsidRPr="00CA7A7F">
        <w:rPr>
          <w:lang w:val="es-MX"/>
        </w:rPr>
        <w:t>Extraordinarios</w:t>
      </w:r>
      <w:bookmarkEnd w:id="53"/>
      <w:bookmarkEnd w:id="54"/>
      <w:bookmarkEnd w:id="55"/>
      <w:r w:rsidRPr="00CA7A7F">
        <w:rPr>
          <w:lang w:val="es-MX"/>
        </w:rPr>
        <w:tab/>
      </w:r>
    </w:p>
    <w:p w:rsidR="00483D26" w:rsidRP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B20347" w:rsidRPr="00CA7A7F" w:rsidRDefault="00B20347" w:rsidP="00B20347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3"/>
        <w:jc w:val="left"/>
        <w:rPr>
          <w:lang w:val="es-MX"/>
        </w:rPr>
      </w:pPr>
      <w:bookmarkStart w:id="56" w:name="_Toc52616590"/>
      <w:bookmarkStart w:id="57" w:name="_Toc182735734"/>
      <w:bookmarkStart w:id="58" w:name="_Toc519615353"/>
      <w:r w:rsidRPr="00CA7A7F">
        <w:rPr>
          <w:lang w:val="es-MX"/>
        </w:rPr>
        <w:t>De excepción</w:t>
      </w:r>
      <w:bookmarkEnd w:id="56"/>
      <w:bookmarkEnd w:id="57"/>
      <w:bookmarkEnd w:id="58"/>
    </w:p>
    <w:p w:rsid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483D26" w:rsidRPr="00483D26" w:rsidRDefault="00483D26" w:rsidP="00483D26">
      <w:pPr>
        <w:rPr>
          <w:sz w:val="20"/>
          <w:lang w:val="es-MX"/>
        </w:rPr>
      </w:pPr>
    </w:p>
    <w:p w:rsidR="004F6527" w:rsidRPr="00CA7A7F" w:rsidRDefault="004F6527" w:rsidP="004F6527">
      <w:pPr>
        <w:pStyle w:val="Ttulo3"/>
        <w:jc w:val="left"/>
        <w:rPr>
          <w:lang w:val="es-MX"/>
        </w:rPr>
      </w:pPr>
      <w:bookmarkStart w:id="59" w:name="_Toc519615354"/>
      <w:r w:rsidRPr="00CA7A7F">
        <w:rPr>
          <w:lang w:val="es-MX"/>
        </w:rPr>
        <w:t>De Validación</w:t>
      </w:r>
      <w:bookmarkEnd w:id="59"/>
    </w:p>
    <w:p w:rsidR="004F6527" w:rsidRPr="00CA7A7F" w:rsidRDefault="004F6527" w:rsidP="004F6527">
      <w:pPr>
        <w:pStyle w:val="Textoindependiente"/>
        <w:rPr>
          <w:lang w:eastAsia="en-US"/>
        </w:rPr>
      </w:pPr>
    </w:p>
    <w:bookmarkStart w:id="60" w:name="VA01"/>
    <w:bookmarkStart w:id="61" w:name="_Toc52616591"/>
    <w:bookmarkStart w:id="62" w:name="_Toc182735735"/>
    <w:bookmarkEnd w:id="60"/>
    <w:p w:rsidR="00EA041B" w:rsidRDefault="00C16CC3" w:rsidP="00EA041B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HYPERLINK  \l "VA01_r" </w:instrText>
      </w:r>
      <w:r>
        <w:rPr>
          <w:lang w:val="es-MX"/>
        </w:rPr>
        <w:fldChar w:fldCharType="separate"/>
      </w:r>
      <w:r w:rsidR="00EA041B" w:rsidRPr="00C16CC3">
        <w:rPr>
          <w:rStyle w:val="Hipervnculo"/>
          <w:lang w:val="es-MX"/>
        </w:rPr>
        <w:t>VA0</w:t>
      </w:r>
      <w:r w:rsidR="00483D26" w:rsidRPr="00C16CC3">
        <w:rPr>
          <w:rStyle w:val="Hipervnculo"/>
          <w:lang w:val="es-MX"/>
        </w:rPr>
        <w:t>1</w:t>
      </w:r>
      <w:r w:rsidR="003219E9" w:rsidRPr="00C16CC3">
        <w:rPr>
          <w:rStyle w:val="Hipervnculo"/>
          <w:lang w:val="es-MX"/>
        </w:rPr>
        <w:t xml:space="preserve"> Validar Contraseña Proporcionada</w:t>
      </w:r>
      <w:r>
        <w:rPr>
          <w:lang w:val="es-MX"/>
        </w:rPr>
        <w:fldChar w:fldCharType="end"/>
      </w:r>
    </w:p>
    <w:p w:rsidR="00EA041B" w:rsidRDefault="007078A7" w:rsidP="00EA041B">
      <w:pPr>
        <w:pStyle w:val="Prrafodelista"/>
        <w:numPr>
          <w:ilvl w:val="0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</w:t>
      </w:r>
      <w:proofErr w:type="gramStart"/>
      <w:r>
        <w:rPr>
          <w:sz w:val="20"/>
          <w:lang w:val="es-MX"/>
        </w:rPr>
        <w:t>valida</w:t>
      </w:r>
      <w:proofErr w:type="gramEnd"/>
      <w:r>
        <w:rPr>
          <w:sz w:val="20"/>
          <w:lang w:val="es-MX"/>
        </w:rPr>
        <w:t xml:space="preserve"> el tipo de contraseña configurada.</w:t>
      </w:r>
    </w:p>
    <w:p w:rsidR="007078A7" w:rsidRDefault="007078A7" w:rsidP="007078A7">
      <w:pPr>
        <w:pStyle w:val="Prrafodelista"/>
        <w:numPr>
          <w:ilvl w:val="1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TipoContraseña</w:t>
      </w:r>
      <w:proofErr w:type="spellEnd"/>
      <w:r>
        <w:rPr>
          <w:sz w:val="20"/>
          <w:lang w:val="es-MX"/>
        </w:rPr>
        <w:t xml:space="preserve"> = Fija&gt;</w:t>
      </w:r>
    </w:p>
    <w:p w:rsidR="007078A7" w:rsidRDefault="00902CD2" w:rsidP="007078A7">
      <w:pPr>
        <w:pStyle w:val="Prrafodelista"/>
        <w:numPr>
          <w:ilvl w:val="2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EdoContraFija</w:t>
      </w:r>
      <w:proofErr w:type="spellEnd"/>
      <w:r>
        <w:rPr>
          <w:sz w:val="20"/>
          <w:lang w:val="es-MX"/>
        </w:rPr>
        <w:t xml:space="preserve"> = Falso</w:t>
      </w:r>
      <w:r w:rsidR="007078A7">
        <w:rPr>
          <w:sz w:val="20"/>
          <w:lang w:val="es-MX"/>
        </w:rPr>
        <w:t>&gt;</w:t>
      </w:r>
    </w:p>
    <w:p w:rsidR="00722FC1" w:rsidRDefault="00722FC1" w:rsidP="00722FC1">
      <w:pPr>
        <w:pStyle w:val="Prrafodelista"/>
        <w:numPr>
          <w:ilvl w:val="3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TipoAseguramiento</w:t>
      </w:r>
      <w:proofErr w:type="spellEnd"/>
      <w:r>
        <w:rPr>
          <w:sz w:val="20"/>
          <w:lang w:val="es-MX"/>
        </w:rPr>
        <w:t xml:space="preserve"> = </w:t>
      </w:r>
      <w:r w:rsidR="00254EAB">
        <w:rPr>
          <w:sz w:val="20"/>
          <w:lang w:val="es-MX"/>
        </w:rPr>
        <w:t>“</w:t>
      </w:r>
      <w:r>
        <w:rPr>
          <w:sz w:val="20"/>
          <w:lang w:val="es-MX"/>
        </w:rPr>
        <w:t>Código de Barras</w:t>
      </w:r>
      <w:r w:rsidR="00254EAB">
        <w:rPr>
          <w:sz w:val="20"/>
          <w:lang w:val="es-MX"/>
        </w:rPr>
        <w:t>”</w:t>
      </w:r>
      <w:r w:rsidR="0031035C">
        <w:rPr>
          <w:sz w:val="20"/>
          <w:lang w:val="es-MX"/>
        </w:rPr>
        <w:t xml:space="preserve"> </w:t>
      </w:r>
      <w:r w:rsidR="0031035C" w:rsidRPr="00254EAB">
        <w:rPr>
          <w:sz w:val="20"/>
          <w:highlight w:val="green"/>
          <w:lang w:val="es-MX"/>
        </w:rPr>
        <w:t xml:space="preserve">o </w:t>
      </w:r>
      <w:r w:rsidR="00254EAB">
        <w:rPr>
          <w:sz w:val="20"/>
          <w:highlight w:val="green"/>
          <w:lang w:val="es-MX"/>
        </w:rPr>
        <w:t>“</w:t>
      </w:r>
      <w:r w:rsidR="0031035C" w:rsidRPr="00254EAB">
        <w:rPr>
          <w:sz w:val="20"/>
          <w:highlight w:val="green"/>
          <w:lang w:val="es-MX"/>
        </w:rPr>
        <w:t>Código de Barras Inicio y Fin</w:t>
      </w:r>
      <w:r w:rsidR="00254EAB" w:rsidRPr="00254EAB">
        <w:rPr>
          <w:sz w:val="20"/>
          <w:highlight w:val="green"/>
          <w:lang w:val="es-MX"/>
        </w:rPr>
        <w:t>”</w:t>
      </w:r>
      <w:r w:rsidR="0031035C">
        <w:rPr>
          <w:b/>
          <w:sz w:val="20"/>
          <w:lang w:val="es-MX"/>
        </w:rPr>
        <w:t xml:space="preserve"> </w:t>
      </w:r>
      <w:r w:rsidR="0031035C">
        <w:rPr>
          <w:sz w:val="20"/>
          <w:highlight w:val="lightGray"/>
          <w:lang w:val="es-MX"/>
        </w:rPr>
        <w:t>(</w:t>
      </w:r>
      <w:proofErr w:type="spellStart"/>
      <w:r w:rsidR="0031035C">
        <w:rPr>
          <w:sz w:val="20"/>
          <w:highlight w:val="lightGray"/>
          <w:lang w:val="es-MX"/>
        </w:rPr>
        <w:t>TipoAseguramiento</w:t>
      </w:r>
      <w:proofErr w:type="spellEnd"/>
      <w:r w:rsidR="0031035C">
        <w:rPr>
          <w:sz w:val="20"/>
          <w:highlight w:val="lightGray"/>
          <w:lang w:val="es-MX"/>
        </w:rPr>
        <w:t xml:space="preserve"> = 1 ó 4)</w:t>
      </w:r>
      <w:r>
        <w:rPr>
          <w:sz w:val="20"/>
          <w:lang w:val="es-MX"/>
        </w:rPr>
        <w:t>&gt;</w:t>
      </w:r>
    </w:p>
    <w:p w:rsidR="007078A7" w:rsidRPr="00722FC1" w:rsidRDefault="007078A7" w:rsidP="00722FC1">
      <w:pPr>
        <w:pStyle w:val="Prrafodelista"/>
        <w:numPr>
          <w:ilvl w:val="4"/>
          <w:numId w:val="11"/>
        </w:numPr>
        <w:ind w:left="2835" w:hanging="1395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continúa </w:t>
      </w:r>
      <w:r w:rsidR="00FE621D">
        <w:rPr>
          <w:sz w:val="20"/>
          <w:lang w:val="es-MX"/>
        </w:rPr>
        <w:t xml:space="preserve">en el </w:t>
      </w:r>
      <w:hyperlink w:anchor="Paso_2_2_1" w:history="1">
        <w:r w:rsidRPr="00257B37">
          <w:rPr>
            <w:rStyle w:val="Hipervnculo"/>
            <w:b/>
            <w:sz w:val="20"/>
            <w:lang w:val="es-MX"/>
          </w:rPr>
          <w:t>paso</w:t>
        </w:r>
        <w:r w:rsidRPr="00257B37">
          <w:rPr>
            <w:rStyle w:val="Hipervnculo"/>
            <w:sz w:val="20"/>
            <w:lang w:val="es-MX"/>
          </w:rPr>
          <w:t xml:space="preserve"> </w:t>
        </w:r>
        <w:r w:rsidR="00FE621D" w:rsidRPr="00257B37">
          <w:rPr>
            <w:rStyle w:val="Hipervnculo"/>
            <w:b/>
            <w:sz w:val="20"/>
            <w:lang w:val="es-MX"/>
          </w:rPr>
          <w:t>2.</w:t>
        </w:r>
        <w:r w:rsidR="003F386D" w:rsidRPr="00257B37">
          <w:rPr>
            <w:rStyle w:val="Hipervnculo"/>
            <w:b/>
            <w:sz w:val="20"/>
            <w:lang w:val="es-MX"/>
          </w:rPr>
          <w:t>2</w:t>
        </w:r>
        <w:r w:rsidR="00FE621D" w:rsidRPr="00257B37">
          <w:rPr>
            <w:rStyle w:val="Hipervnculo"/>
            <w:b/>
            <w:sz w:val="20"/>
            <w:lang w:val="es-MX"/>
          </w:rPr>
          <w:t>.</w:t>
        </w:r>
        <w:r w:rsidR="00257B37" w:rsidRPr="00257B37">
          <w:rPr>
            <w:rStyle w:val="Hipervnculo"/>
            <w:b/>
            <w:sz w:val="20"/>
            <w:lang w:val="es-MX"/>
          </w:rPr>
          <w:t>1</w:t>
        </w:r>
      </w:hyperlink>
      <w:r w:rsidR="00FE621D">
        <w:rPr>
          <w:sz w:val="20"/>
          <w:lang w:val="es-MX"/>
        </w:rPr>
        <w:t xml:space="preserve"> del flujo alterno opcional</w:t>
      </w:r>
      <w:bookmarkStart w:id="63" w:name="AO01_r"/>
      <w:bookmarkEnd w:id="63"/>
      <w:r w:rsidR="00FE621D">
        <w:rPr>
          <w:sz w:val="20"/>
          <w:lang w:val="es-MX"/>
        </w:rPr>
        <w:t xml:space="preserve"> </w:t>
      </w:r>
      <w:hyperlink w:anchor="AO01" w:history="1">
        <w:r w:rsidR="00FE621D" w:rsidRPr="00FE621D">
          <w:rPr>
            <w:rStyle w:val="Hipervnculo"/>
            <w:b/>
            <w:sz w:val="20"/>
            <w:lang w:val="es-MX"/>
          </w:rPr>
          <w:t>AO01 Realizar Visita al Cliente</w:t>
        </w:r>
      </w:hyperlink>
    </w:p>
    <w:p w:rsidR="00722FC1" w:rsidRDefault="00722FC1" w:rsidP="00722FC1">
      <w:pPr>
        <w:pStyle w:val="Prrafodelista"/>
        <w:numPr>
          <w:ilvl w:val="3"/>
          <w:numId w:val="11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Si &lt;</w:t>
      </w:r>
      <w:proofErr w:type="spellStart"/>
      <w:r>
        <w:rPr>
          <w:rStyle w:val="Hipervnculo"/>
          <w:color w:val="auto"/>
          <w:sz w:val="20"/>
          <w:u w:val="none"/>
          <w:lang w:val="es-MX"/>
        </w:rPr>
        <w:t>TipoAseguramiento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= </w:t>
      </w:r>
      <w:r w:rsidR="00254EAB">
        <w:rPr>
          <w:rStyle w:val="Hipervnculo"/>
          <w:color w:val="auto"/>
          <w:sz w:val="20"/>
          <w:u w:val="none"/>
          <w:lang w:val="es-MX"/>
        </w:rPr>
        <w:t>“</w:t>
      </w:r>
      <w:r>
        <w:rPr>
          <w:rStyle w:val="Hipervnculo"/>
          <w:color w:val="auto"/>
          <w:sz w:val="20"/>
          <w:u w:val="none"/>
          <w:lang w:val="es-MX"/>
        </w:rPr>
        <w:t>Ambos</w:t>
      </w:r>
      <w:r w:rsidR="00254EAB">
        <w:rPr>
          <w:rStyle w:val="Hipervnculo"/>
          <w:color w:val="auto"/>
          <w:sz w:val="20"/>
          <w:u w:val="none"/>
          <w:lang w:val="es-MX"/>
        </w:rPr>
        <w:t xml:space="preserve">” </w:t>
      </w:r>
      <w:r w:rsidR="00254EAB" w:rsidRPr="00254EAB">
        <w:rPr>
          <w:sz w:val="20"/>
          <w:highlight w:val="green"/>
          <w:lang w:val="es-MX"/>
        </w:rPr>
        <w:t xml:space="preserve">o </w:t>
      </w:r>
      <w:r w:rsidR="00254EAB">
        <w:rPr>
          <w:sz w:val="20"/>
          <w:highlight w:val="green"/>
          <w:lang w:val="es-MX"/>
        </w:rPr>
        <w:t>“</w:t>
      </w:r>
      <w:r w:rsidR="00254EAB" w:rsidRPr="00254EAB">
        <w:rPr>
          <w:sz w:val="20"/>
          <w:highlight w:val="green"/>
          <w:lang w:val="es-MX"/>
        </w:rPr>
        <w:t>Código de Barras Inicio y Fin, GPS”</w:t>
      </w:r>
      <w:r w:rsidR="00254EAB">
        <w:rPr>
          <w:b/>
          <w:sz w:val="20"/>
          <w:lang w:val="es-MX"/>
        </w:rPr>
        <w:t xml:space="preserve"> </w:t>
      </w:r>
      <w:r w:rsidR="00254EAB">
        <w:rPr>
          <w:sz w:val="20"/>
          <w:highlight w:val="lightGray"/>
          <w:lang w:val="es-MX"/>
        </w:rPr>
        <w:t>(</w:t>
      </w:r>
      <w:proofErr w:type="spellStart"/>
      <w:r w:rsidR="00254EAB">
        <w:rPr>
          <w:sz w:val="20"/>
          <w:highlight w:val="lightGray"/>
          <w:lang w:val="es-MX"/>
        </w:rPr>
        <w:t>TipoAseguramiento</w:t>
      </w:r>
      <w:proofErr w:type="spellEnd"/>
      <w:r w:rsidR="00254EAB">
        <w:rPr>
          <w:sz w:val="20"/>
          <w:highlight w:val="lightGray"/>
          <w:lang w:val="es-MX"/>
        </w:rPr>
        <w:t xml:space="preserve"> = 3 ó 5)</w:t>
      </w:r>
      <w:r>
        <w:rPr>
          <w:rStyle w:val="Hipervnculo"/>
          <w:color w:val="auto"/>
          <w:sz w:val="20"/>
          <w:u w:val="none"/>
          <w:lang w:val="es-MX"/>
        </w:rPr>
        <w:t>&gt;</w:t>
      </w:r>
    </w:p>
    <w:p w:rsidR="00722FC1" w:rsidRPr="00463313" w:rsidRDefault="00722FC1" w:rsidP="00722FC1">
      <w:pPr>
        <w:pStyle w:val="Prrafodelista"/>
        <w:numPr>
          <w:ilvl w:val="4"/>
          <w:numId w:val="11"/>
        </w:numPr>
        <w:ind w:left="2835" w:hanging="1395"/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El sistema continúa en el </w:t>
      </w:r>
      <w:hyperlink w:anchor="Paso_4_3" w:history="1">
        <w:r w:rsidRPr="00257B37">
          <w:rPr>
            <w:rStyle w:val="Hipervnculo"/>
            <w:b/>
            <w:sz w:val="20"/>
            <w:lang w:val="es-MX"/>
          </w:rPr>
          <w:t xml:space="preserve">paso </w:t>
        </w:r>
        <w:r w:rsidR="00257B37" w:rsidRPr="00257B37">
          <w:rPr>
            <w:rStyle w:val="Hipervnculo"/>
            <w:b/>
            <w:sz w:val="20"/>
            <w:lang w:val="es-MX"/>
          </w:rPr>
          <w:t>4.3</w:t>
        </w:r>
      </w:hyperlink>
      <w:r w:rsidR="00257B37"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rStyle w:val="Hipervnculo"/>
          <w:color w:val="auto"/>
          <w:sz w:val="20"/>
          <w:u w:val="none"/>
          <w:lang w:val="es-MX"/>
        </w:rPr>
        <w:t xml:space="preserve">del flujo alterno opcional </w:t>
      </w:r>
      <w:hyperlink w:anchor="AO01" w:history="1">
        <w:r w:rsidRPr="00FE621D">
          <w:rPr>
            <w:rStyle w:val="Hipervnculo"/>
            <w:b/>
            <w:sz w:val="20"/>
            <w:lang w:val="es-MX"/>
          </w:rPr>
          <w:t>AO01 Realizar Visita al Cliente</w:t>
        </w:r>
      </w:hyperlink>
    </w:p>
    <w:p w:rsidR="00463313" w:rsidRDefault="00463313" w:rsidP="00463313">
      <w:pPr>
        <w:pStyle w:val="Prrafodelista"/>
        <w:numPr>
          <w:ilvl w:val="2"/>
          <w:numId w:val="11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Si &lt;</w:t>
      </w:r>
      <w:proofErr w:type="spellStart"/>
      <w:r>
        <w:rPr>
          <w:rStyle w:val="Hipervnculo"/>
          <w:color w:val="auto"/>
          <w:sz w:val="20"/>
          <w:u w:val="none"/>
          <w:lang w:val="es-MX"/>
        </w:rPr>
        <w:t>EdoContraFija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= Verdadero&gt;</w:t>
      </w:r>
    </w:p>
    <w:p w:rsidR="009E15D0" w:rsidRDefault="009E15D0" w:rsidP="009E15D0">
      <w:pPr>
        <w:pStyle w:val="Prrafodelista"/>
        <w:numPr>
          <w:ilvl w:val="3"/>
          <w:numId w:val="11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El sistema presenta el mensaje </w:t>
      </w:r>
      <w:r w:rsidR="009F5C8C">
        <w:rPr>
          <w:rStyle w:val="Hipervnculo"/>
          <w:color w:val="auto"/>
          <w:sz w:val="20"/>
          <w:u w:val="none"/>
          <w:lang w:val="es-MX"/>
        </w:rPr>
        <w:t>&lt;</w:t>
      </w:r>
      <w:hyperlink r:id="rId287" w:anchor="ME0783" w:history="1">
        <w:r w:rsidR="009F5C8C" w:rsidRPr="009F5C8C">
          <w:rPr>
            <w:rStyle w:val="Hipervnculo"/>
            <w:b/>
            <w:sz w:val="20"/>
            <w:lang w:val="es-MX"/>
          </w:rPr>
          <w:t>E0783 Leer Código de Barras del Cliente</w:t>
        </w:r>
      </w:hyperlink>
      <w:r w:rsidR="009F5C8C">
        <w:rPr>
          <w:rStyle w:val="Hipervnculo"/>
          <w:color w:val="auto"/>
          <w:sz w:val="20"/>
          <w:u w:val="none"/>
          <w:lang w:val="es-MX"/>
        </w:rPr>
        <w:t>&gt;</w:t>
      </w:r>
    </w:p>
    <w:p w:rsidR="00463313" w:rsidRDefault="00463313" w:rsidP="00463313">
      <w:pPr>
        <w:pStyle w:val="Prrafodelista"/>
        <w:numPr>
          <w:ilvl w:val="3"/>
          <w:numId w:val="11"/>
        </w:numPr>
        <w:ind w:left="2127" w:hanging="1047"/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El sistema extiende su funcionalidad con el caso de uso </w:t>
      </w:r>
      <w:hyperlink r:id="rId288" w:history="1">
        <w:r w:rsidRPr="00463313">
          <w:rPr>
            <w:rStyle w:val="Hipervnculo"/>
            <w:b/>
            <w:sz w:val="20"/>
            <w:lang w:val="es-MX"/>
          </w:rPr>
          <w:t>Atender a Mis Clientes – CUROLMOV07</w:t>
        </w:r>
      </w:hyperlink>
    </w:p>
    <w:p w:rsidR="007078A7" w:rsidRDefault="007078A7" w:rsidP="007078A7">
      <w:pPr>
        <w:pStyle w:val="Prrafodelista"/>
        <w:numPr>
          <w:ilvl w:val="1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TipoContraseña</w:t>
      </w:r>
      <w:proofErr w:type="spellEnd"/>
      <w:r>
        <w:rPr>
          <w:sz w:val="20"/>
          <w:lang w:val="es-MX"/>
        </w:rPr>
        <w:t xml:space="preserve"> = Din</w:t>
      </w:r>
      <w:r w:rsidR="009F5C8C">
        <w:rPr>
          <w:sz w:val="20"/>
          <w:lang w:val="es-MX"/>
        </w:rPr>
        <w:t>á</w:t>
      </w:r>
      <w:r>
        <w:rPr>
          <w:sz w:val="20"/>
          <w:lang w:val="es-MX"/>
        </w:rPr>
        <w:t>mica&gt;</w:t>
      </w:r>
    </w:p>
    <w:p w:rsidR="00FE621D" w:rsidRPr="00FE621D" w:rsidRDefault="007078A7" w:rsidP="00FE621D">
      <w:pPr>
        <w:pStyle w:val="Prrafodelista"/>
        <w:numPr>
          <w:ilvl w:val="2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incluye en su funcionalidad el caso de uso </w:t>
      </w:r>
      <w:r w:rsidR="00FE621D">
        <w:rPr>
          <w:sz w:val="20"/>
          <w:lang w:val="es-MX"/>
        </w:rPr>
        <w:t xml:space="preserve"> </w:t>
      </w:r>
      <w:hyperlink r:id="rId289" w:history="1">
        <w:r w:rsidR="00FE621D" w:rsidRPr="00463313">
          <w:rPr>
            <w:rStyle w:val="Hipervnculo"/>
            <w:b/>
            <w:sz w:val="20"/>
            <w:lang w:val="es-MX"/>
          </w:rPr>
          <w:t xml:space="preserve">Obtención de Contraseña </w:t>
        </w:r>
        <w:r w:rsidR="00463313" w:rsidRPr="00463313">
          <w:rPr>
            <w:rStyle w:val="Hipervnculo"/>
            <w:b/>
            <w:sz w:val="20"/>
            <w:lang w:val="es-MX"/>
          </w:rPr>
          <w:t>Dinámica</w:t>
        </w:r>
        <w:r w:rsidR="00FE621D" w:rsidRPr="00463313">
          <w:rPr>
            <w:rStyle w:val="Hipervnculo"/>
            <w:b/>
            <w:sz w:val="20"/>
            <w:lang w:val="es-MX"/>
          </w:rPr>
          <w:t xml:space="preserve"> – CUROLMOV013</w:t>
        </w:r>
      </w:hyperlink>
    </w:p>
    <w:p w:rsidR="00257B37" w:rsidRDefault="00257B37" w:rsidP="00257B37">
      <w:pPr>
        <w:pStyle w:val="Prrafodelista"/>
        <w:numPr>
          <w:ilvl w:val="2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TipoAseguramiento</w:t>
      </w:r>
      <w:proofErr w:type="spellEnd"/>
      <w:r>
        <w:rPr>
          <w:sz w:val="20"/>
          <w:lang w:val="es-MX"/>
        </w:rPr>
        <w:t xml:space="preserve"> = </w:t>
      </w:r>
      <w:r w:rsidR="00254EAB">
        <w:rPr>
          <w:sz w:val="20"/>
          <w:lang w:val="es-MX"/>
        </w:rPr>
        <w:t>“</w:t>
      </w:r>
      <w:r>
        <w:rPr>
          <w:sz w:val="20"/>
          <w:lang w:val="es-MX"/>
        </w:rPr>
        <w:t>Código de Barras</w:t>
      </w:r>
      <w:r w:rsidR="00254EAB">
        <w:rPr>
          <w:sz w:val="20"/>
          <w:lang w:val="es-MX"/>
        </w:rPr>
        <w:t xml:space="preserve">” </w:t>
      </w:r>
      <w:r w:rsidR="00254EAB" w:rsidRPr="00254EAB">
        <w:rPr>
          <w:sz w:val="20"/>
          <w:highlight w:val="green"/>
          <w:lang w:val="es-MX"/>
        </w:rPr>
        <w:t>o “</w:t>
      </w:r>
      <w:r w:rsidR="00254EAB" w:rsidRPr="00254EAB">
        <w:rPr>
          <w:sz w:val="20"/>
          <w:szCs w:val="20"/>
          <w:highlight w:val="green"/>
          <w:lang w:val="es-MX"/>
        </w:rPr>
        <w:t>Código de Barras Inicio y Fin”</w:t>
      </w:r>
      <w:r w:rsidR="00254EAB">
        <w:rPr>
          <w:b/>
          <w:sz w:val="20"/>
          <w:lang w:val="es-MX"/>
        </w:rPr>
        <w:t xml:space="preserve"> </w:t>
      </w:r>
      <w:r w:rsidR="00254EAB">
        <w:rPr>
          <w:sz w:val="20"/>
          <w:highlight w:val="lightGray"/>
          <w:lang w:val="es-MX"/>
        </w:rPr>
        <w:t>(</w:t>
      </w:r>
      <w:proofErr w:type="spellStart"/>
      <w:r w:rsidR="00254EAB">
        <w:rPr>
          <w:sz w:val="20"/>
          <w:highlight w:val="lightGray"/>
          <w:lang w:val="es-MX"/>
        </w:rPr>
        <w:t>TipoAseguramiento</w:t>
      </w:r>
      <w:proofErr w:type="spellEnd"/>
      <w:r w:rsidR="00254EAB">
        <w:rPr>
          <w:sz w:val="20"/>
          <w:highlight w:val="lightGray"/>
          <w:lang w:val="es-MX"/>
        </w:rPr>
        <w:t xml:space="preserve"> = 1 ó 4)</w:t>
      </w:r>
      <w:r>
        <w:rPr>
          <w:sz w:val="20"/>
          <w:lang w:val="es-MX"/>
        </w:rPr>
        <w:t>&gt;</w:t>
      </w:r>
    </w:p>
    <w:p w:rsidR="00257B37" w:rsidRPr="00722FC1" w:rsidRDefault="00257B37" w:rsidP="00257B37">
      <w:pPr>
        <w:pStyle w:val="Prrafodelista"/>
        <w:numPr>
          <w:ilvl w:val="3"/>
          <w:numId w:val="11"/>
        </w:numPr>
        <w:ind w:left="2127" w:hanging="1047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_2_2_1" w:history="1">
        <w:r w:rsidRPr="00257B37">
          <w:rPr>
            <w:rStyle w:val="Hipervnculo"/>
            <w:b/>
            <w:sz w:val="20"/>
            <w:lang w:val="es-MX"/>
          </w:rPr>
          <w:t>paso</w:t>
        </w:r>
        <w:r w:rsidRPr="00257B37">
          <w:rPr>
            <w:rStyle w:val="Hipervnculo"/>
            <w:sz w:val="20"/>
            <w:lang w:val="es-MX"/>
          </w:rPr>
          <w:t xml:space="preserve"> </w:t>
        </w:r>
        <w:r w:rsidRPr="00257B37">
          <w:rPr>
            <w:rStyle w:val="Hipervnculo"/>
            <w:b/>
            <w:sz w:val="20"/>
            <w:lang w:val="es-MX"/>
          </w:rPr>
          <w:t>2.2.1</w:t>
        </w:r>
      </w:hyperlink>
      <w:r>
        <w:rPr>
          <w:sz w:val="20"/>
          <w:lang w:val="es-MX"/>
        </w:rPr>
        <w:t xml:space="preserve"> del flujo alterno opcional </w:t>
      </w:r>
      <w:hyperlink w:anchor="AO01" w:history="1">
        <w:r w:rsidRPr="00FE621D">
          <w:rPr>
            <w:rStyle w:val="Hipervnculo"/>
            <w:b/>
            <w:sz w:val="20"/>
            <w:lang w:val="es-MX"/>
          </w:rPr>
          <w:t>AO01 Realizar Visita al Cliente</w:t>
        </w:r>
      </w:hyperlink>
    </w:p>
    <w:p w:rsidR="00257B37" w:rsidRDefault="00257B37" w:rsidP="00257B37">
      <w:pPr>
        <w:pStyle w:val="Prrafodelista"/>
        <w:numPr>
          <w:ilvl w:val="2"/>
          <w:numId w:val="11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Si &lt;</w:t>
      </w:r>
      <w:proofErr w:type="spellStart"/>
      <w:r>
        <w:rPr>
          <w:rStyle w:val="Hipervnculo"/>
          <w:color w:val="auto"/>
          <w:sz w:val="20"/>
          <w:u w:val="none"/>
          <w:lang w:val="es-MX"/>
        </w:rPr>
        <w:t>TipoAseguramiento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= </w:t>
      </w:r>
      <w:r w:rsidR="00254EAB">
        <w:rPr>
          <w:rStyle w:val="Hipervnculo"/>
          <w:color w:val="auto"/>
          <w:sz w:val="20"/>
          <w:u w:val="none"/>
          <w:lang w:val="es-MX"/>
        </w:rPr>
        <w:t>“</w:t>
      </w:r>
      <w:r>
        <w:rPr>
          <w:rStyle w:val="Hipervnculo"/>
          <w:color w:val="auto"/>
          <w:sz w:val="20"/>
          <w:u w:val="none"/>
          <w:lang w:val="es-MX"/>
        </w:rPr>
        <w:t>Ambos</w:t>
      </w:r>
      <w:r w:rsidR="00254EAB">
        <w:rPr>
          <w:rStyle w:val="Hipervnculo"/>
          <w:color w:val="auto"/>
          <w:sz w:val="20"/>
          <w:u w:val="none"/>
          <w:lang w:val="es-MX"/>
        </w:rPr>
        <w:t xml:space="preserve">” </w:t>
      </w:r>
      <w:r w:rsidR="00254EAB">
        <w:rPr>
          <w:sz w:val="20"/>
          <w:highlight w:val="green"/>
          <w:lang w:val="es-MX"/>
        </w:rPr>
        <w:t>o “</w:t>
      </w:r>
      <w:r w:rsidR="00254EAB" w:rsidRPr="00254EAB">
        <w:rPr>
          <w:sz w:val="20"/>
          <w:highlight w:val="green"/>
          <w:lang w:val="es-MX"/>
        </w:rPr>
        <w:t>Código de Barras Inicio y Fin, GPS</w:t>
      </w:r>
      <w:r w:rsidR="00254EAB">
        <w:rPr>
          <w:sz w:val="20"/>
          <w:lang w:val="es-MX"/>
        </w:rPr>
        <w:t>”</w:t>
      </w:r>
      <w:r w:rsidR="00254EAB">
        <w:rPr>
          <w:b/>
          <w:sz w:val="20"/>
          <w:lang w:val="es-MX"/>
        </w:rPr>
        <w:t xml:space="preserve"> </w:t>
      </w:r>
      <w:r w:rsidR="00254EAB">
        <w:rPr>
          <w:sz w:val="20"/>
          <w:highlight w:val="lightGray"/>
          <w:lang w:val="es-MX"/>
        </w:rPr>
        <w:t>(</w:t>
      </w:r>
      <w:proofErr w:type="spellStart"/>
      <w:r w:rsidR="00254EAB">
        <w:rPr>
          <w:sz w:val="20"/>
          <w:highlight w:val="lightGray"/>
          <w:lang w:val="es-MX"/>
        </w:rPr>
        <w:t>TipoAseguramiento</w:t>
      </w:r>
      <w:proofErr w:type="spellEnd"/>
      <w:r w:rsidR="00254EAB">
        <w:rPr>
          <w:sz w:val="20"/>
          <w:highlight w:val="lightGray"/>
          <w:lang w:val="es-MX"/>
        </w:rPr>
        <w:t xml:space="preserve"> = 3 ó 5)</w:t>
      </w:r>
      <w:r>
        <w:rPr>
          <w:rStyle w:val="Hipervnculo"/>
          <w:color w:val="auto"/>
          <w:sz w:val="20"/>
          <w:u w:val="none"/>
          <w:lang w:val="es-MX"/>
        </w:rPr>
        <w:t>&gt;</w:t>
      </w:r>
    </w:p>
    <w:p w:rsidR="00FE621D" w:rsidRPr="00102B50" w:rsidRDefault="00257B37" w:rsidP="00257B37">
      <w:pPr>
        <w:pStyle w:val="Prrafodelista"/>
        <w:numPr>
          <w:ilvl w:val="3"/>
          <w:numId w:val="11"/>
        </w:numPr>
        <w:ind w:left="2127" w:hanging="1047"/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El sistema continúa en el </w:t>
      </w:r>
      <w:hyperlink w:anchor="Paso_4_3" w:history="1">
        <w:r w:rsidRPr="00257B37">
          <w:rPr>
            <w:rStyle w:val="Hipervnculo"/>
            <w:b/>
            <w:sz w:val="20"/>
            <w:lang w:val="es-MX"/>
          </w:rPr>
          <w:t>paso 4.3</w:t>
        </w:r>
      </w:hyperlink>
      <w:r>
        <w:rPr>
          <w:rStyle w:val="Hipervnculo"/>
          <w:color w:val="auto"/>
          <w:sz w:val="20"/>
          <w:u w:val="none"/>
          <w:lang w:val="es-MX"/>
        </w:rPr>
        <w:t xml:space="preserve"> del flujo alterno opcional </w:t>
      </w:r>
      <w:hyperlink w:anchor="AO01" w:history="1">
        <w:r w:rsidRPr="00FE621D">
          <w:rPr>
            <w:rStyle w:val="Hipervnculo"/>
            <w:b/>
            <w:sz w:val="20"/>
            <w:lang w:val="es-MX"/>
          </w:rPr>
          <w:t>AO01 Realizar Visita al Cliente</w:t>
        </w:r>
      </w:hyperlink>
    </w:p>
    <w:p w:rsidR="00102B50" w:rsidRPr="00FE621D" w:rsidRDefault="00102B50" w:rsidP="00102B50">
      <w:pPr>
        <w:pStyle w:val="Prrafodelista"/>
        <w:ind w:left="1224"/>
        <w:rPr>
          <w:sz w:val="20"/>
          <w:lang w:val="es-MX"/>
        </w:rPr>
      </w:pPr>
    </w:p>
    <w:bookmarkStart w:id="64" w:name="VA02"/>
    <w:bookmarkStart w:id="65" w:name="_VA02_Validar_Rango"/>
    <w:bookmarkEnd w:id="64"/>
    <w:bookmarkEnd w:id="65"/>
    <w:p w:rsidR="00EA041B" w:rsidRDefault="00503C56" w:rsidP="00EA041B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HYPERLINK  \l "VA02_r" </w:instrText>
      </w:r>
      <w:r>
        <w:rPr>
          <w:lang w:val="es-MX"/>
        </w:rPr>
        <w:fldChar w:fldCharType="separate"/>
      </w:r>
      <w:r w:rsidR="00EA041B" w:rsidRPr="00503C56">
        <w:rPr>
          <w:rStyle w:val="Hipervnculo"/>
          <w:lang w:val="es-MX"/>
        </w:rPr>
        <w:t>VA0</w:t>
      </w:r>
      <w:r w:rsidR="00483D26" w:rsidRPr="00503C56">
        <w:rPr>
          <w:rStyle w:val="Hipervnculo"/>
          <w:lang w:val="es-MX"/>
        </w:rPr>
        <w:t>2</w:t>
      </w:r>
      <w:r w:rsidR="001921EE" w:rsidRPr="00503C56">
        <w:rPr>
          <w:rStyle w:val="Hipervnculo"/>
          <w:lang w:val="es-MX"/>
        </w:rPr>
        <w:t xml:space="preserve"> Validar Rango de Coordenadas Leídas</w:t>
      </w:r>
      <w:r>
        <w:rPr>
          <w:lang w:val="es-MX"/>
        </w:rPr>
        <w:fldChar w:fldCharType="end"/>
      </w:r>
    </w:p>
    <w:p w:rsidR="00EA041B" w:rsidRDefault="00EA041B" w:rsidP="001921EE">
      <w:pPr>
        <w:pStyle w:val="Prrafodelista"/>
        <w:numPr>
          <w:ilvl w:val="0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El</w:t>
      </w:r>
      <w:r w:rsidR="00C92647">
        <w:rPr>
          <w:sz w:val="20"/>
          <w:lang w:val="es-MX"/>
        </w:rPr>
        <w:t xml:space="preserve"> sistema valida las coordenadas obtenidas en la lectura del GPS</w:t>
      </w:r>
    </w:p>
    <w:p w:rsidR="00C92647" w:rsidRDefault="00254EAB" w:rsidP="00C92647">
      <w:pPr>
        <w:pStyle w:val="Prrafodelista"/>
        <w:numPr>
          <w:ilvl w:val="1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r w:rsidR="00C92647">
        <w:rPr>
          <w:sz w:val="20"/>
          <w:lang w:val="es-MX"/>
        </w:rPr>
        <w:t xml:space="preserve">las coordenadas obtenidas no están dentro del rango </w:t>
      </w:r>
      <w:r w:rsidR="003B1DC1">
        <w:rPr>
          <w:sz w:val="20"/>
          <w:lang w:val="es-MX"/>
        </w:rPr>
        <w:t xml:space="preserve">del punto de entrega de acuerdo con la regla de negocio </w:t>
      </w:r>
      <w:hyperlink r:id="rId290" w:anchor="RNROLMOV081" w:history="1">
        <w:r w:rsidR="003B1DC1" w:rsidRPr="001C70AA">
          <w:rPr>
            <w:rStyle w:val="Hipervnculo"/>
            <w:b/>
            <w:sz w:val="20"/>
            <w:lang w:val="es-MX"/>
          </w:rPr>
          <w:t>RNROLMOV</w:t>
        </w:r>
        <w:r w:rsidR="001C70AA" w:rsidRPr="001C70AA">
          <w:rPr>
            <w:rStyle w:val="Hipervnculo"/>
            <w:b/>
            <w:sz w:val="20"/>
            <w:lang w:val="es-MX"/>
          </w:rPr>
          <w:t xml:space="preserve">081 </w:t>
        </w:r>
        <w:r w:rsidR="005B2225" w:rsidRPr="001C70AA">
          <w:rPr>
            <w:rStyle w:val="Hipervnculo"/>
            <w:b/>
            <w:sz w:val="20"/>
            <w:lang w:val="es-MX"/>
          </w:rPr>
          <w:t>Configuración de Limite GPS</w:t>
        </w:r>
      </w:hyperlink>
      <w:r w:rsidR="005B2225">
        <w:rPr>
          <w:sz w:val="20"/>
          <w:lang w:val="es-MX"/>
        </w:rPr>
        <w:t>&gt;</w:t>
      </w:r>
    </w:p>
    <w:p w:rsidR="00675FDF" w:rsidRPr="00675FDF" w:rsidRDefault="005B2225" w:rsidP="00675FDF">
      <w:pPr>
        <w:pStyle w:val="Prrafodelista"/>
        <w:numPr>
          <w:ilvl w:val="2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hyperlink r:id="rId291" w:anchor="MP0207" w:history="1">
        <w:r w:rsidR="00675FDF" w:rsidRPr="00675FDF">
          <w:rPr>
            <w:rStyle w:val="Hipervnculo"/>
            <w:b/>
            <w:sz w:val="20"/>
            <w:lang w:val="es-MX"/>
          </w:rPr>
          <w:t>&lt;</w:t>
        </w:r>
        <w:r w:rsidR="008D54AA" w:rsidRPr="00675FDF">
          <w:rPr>
            <w:rStyle w:val="Hipervnculo"/>
            <w:b/>
            <w:sz w:val="20"/>
            <w:lang w:val="es-MX"/>
          </w:rPr>
          <w:t>P0207</w:t>
        </w:r>
        <w:r w:rsidR="00675FDF" w:rsidRPr="00675FDF">
          <w:rPr>
            <w:rStyle w:val="Hipervnculo"/>
            <w:b/>
            <w:sz w:val="20"/>
            <w:lang w:val="es-MX"/>
          </w:rPr>
          <w:t xml:space="preserve"> Ubicación Fuera de Límite&gt;</w:t>
        </w:r>
      </w:hyperlink>
    </w:p>
    <w:p w:rsidR="00675FDF" w:rsidRDefault="00675FDF" w:rsidP="00675FDF">
      <w:pPr>
        <w:pStyle w:val="Prrafodelista"/>
        <w:numPr>
          <w:ilvl w:val="3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675FDF">
        <w:rPr>
          <w:b/>
          <w:sz w:val="20"/>
          <w:lang w:val="es-MX"/>
        </w:rPr>
        <w:t>Si</w:t>
      </w:r>
      <w:r>
        <w:rPr>
          <w:sz w:val="20"/>
          <w:lang w:val="es-MX"/>
        </w:rPr>
        <w:t>&gt;</w:t>
      </w:r>
    </w:p>
    <w:p w:rsidR="00356DC5" w:rsidRDefault="00356DC5" w:rsidP="00356DC5">
      <w:pPr>
        <w:pStyle w:val="Prrafodelista"/>
        <w:numPr>
          <w:ilvl w:val="4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TipoAseguramiento</w:t>
      </w:r>
      <w:proofErr w:type="spellEnd"/>
      <w:r>
        <w:rPr>
          <w:sz w:val="20"/>
          <w:lang w:val="es-MX"/>
        </w:rPr>
        <w:t xml:space="preserve"> = </w:t>
      </w:r>
      <w:r w:rsidR="00971C01">
        <w:rPr>
          <w:sz w:val="20"/>
          <w:lang w:val="es-MX"/>
        </w:rPr>
        <w:t>“</w:t>
      </w:r>
      <w:r w:rsidRPr="00356DC5">
        <w:rPr>
          <w:sz w:val="20"/>
          <w:lang w:val="es-MX"/>
        </w:rPr>
        <w:t>Ninguno</w:t>
      </w:r>
      <w:r w:rsidR="00971C01">
        <w:rPr>
          <w:sz w:val="20"/>
          <w:lang w:val="es-MX"/>
        </w:rPr>
        <w:t>”</w:t>
      </w:r>
      <w:r>
        <w:rPr>
          <w:b/>
          <w:sz w:val="20"/>
          <w:lang w:val="es-MX"/>
        </w:rPr>
        <w:t xml:space="preserve"> </w:t>
      </w:r>
      <w:r>
        <w:rPr>
          <w:sz w:val="20"/>
          <w:highlight w:val="lightGray"/>
          <w:lang w:val="es-MX"/>
        </w:rPr>
        <w:t>(</w:t>
      </w:r>
      <w:proofErr w:type="spellStart"/>
      <w:r>
        <w:rPr>
          <w:sz w:val="20"/>
          <w:highlight w:val="lightGray"/>
          <w:lang w:val="es-MX"/>
        </w:rPr>
        <w:t>TipoAseguramiento</w:t>
      </w:r>
      <w:proofErr w:type="spellEnd"/>
      <w:r>
        <w:rPr>
          <w:sz w:val="20"/>
          <w:highlight w:val="lightGray"/>
          <w:lang w:val="es-MX"/>
        </w:rPr>
        <w:t xml:space="preserve"> = 0)</w:t>
      </w:r>
      <w:r>
        <w:rPr>
          <w:sz w:val="20"/>
          <w:lang w:val="es-MX"/>
        </w:rPr>
        <w:t>&gt;</w:t>
      </w:r>
    </w:p>
    <w:p w:rsidR="00356DC5" w:rsidRDefault="00356DC5" w:rsidP="00356DC5">
      <w:pPr>
        <w:pStyle w:val="Prrafodelista"/>
        <w:numPr>
          <w:ilvl w:val="5"/>
          <w:numId w:val="8"/>
        </w:numPr>
        <w:rPr>
          <w:rStyle w:val="Hipervnculo"/>
        </w:rPr>
      </w:pPr>
      <w:r>
        <w:rPr>
          <w:sz w:val="20"/>
          <w:lang w:val="es-MX"/>
        </w:rPr>
        <w:t xml:space="preserve">El sistema continúa en el </w:t>
      </w:r>
      <w:hyperlink w:anchor="Paso_1_1_1_1_AO01" w:history="1">
        <w:r w:rsidR="00971C01" w:rsidRPr="00971C01">
          <w:rPr>
            <w:rStyle w:val="Hipervnculo"/>
            <w:b/>
            <w:sz w:val="20"/>
            <w:lang w:val="es-MX"/>
          </w:rPr>
          <w:t>paso 1</w:t>
        </w:r>
        <w:r w:rsidRPr="00971C01">
          <w:rPr>
            <w:rStyle w:val="Hipervnculo"/>
            <w:b/>
            <w:sz w:val="20"/>
            <w:lang w:val="es-MX"/>
          </w:rPr>
          <w:t>.1.1.1</w:t>
        </w:r>
      </w:hyperlink>
      <w:r>
        <w:rPr>
          <w:sz w:val="20"/>
          <w:lang w:val="es-MX"/>
        </w:rPr>
        <w:t xml:space="preserve"> del flujo alterno opcional </w:t>
      </w:r>
      <w:hyperlink r:id="rId292" w:anchor="AO01" w:history="1">
        <w:r>
          <w:rPr>
            <w:rStyle w:val="Hipervnculo"/>
            <w:b/>
            <w:sz w:val="20"/>
            <w:lang w:val="es-MX"/>
          </w:rPr>
          <w:t>AO01 Realizar Visita al Cliente</w:t>
        </w:r>
      </w:hyperlink>
    </w:p>
    <w:p w:rsidR="00971C01" w:rsidRDefault="00971C01" w:rsidP="00971C01">
      <w:pPr>
        <w:pStyle w:val="Prrafodelista"/>
        <w:numPr>
          <w:ilvl w:val="4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TipoAseguramiento</w:t>
      </w:r>
      <w:proofErr w:type="spellEnd"/>
      <w:r>
        <w:rPr>
          <w:sz w:val="20"/>
          <w:lang w:val="es-MX"/>
        </w:rPr>
        <w:t xml:space="preserve"> = </w:t>
      </w:r>
      <w:r w:rsidRPr="00971C01">
        <w:rPr>
          <w:sz w:val="20"/>
          <w:lang w:val="es-MX"/>
        </w:rPr>
        <w:t xml:space="preserve">“Código de Barras </w:t>
      </w:r>
      <w:r w:rsidRPr="00971C01">
        <w:rPr>
          <w:sz w:val="20"/>
          <w:highlight w:val="green"/>
          <w:lang w:val="es-MX"/>
        </w:rPr>
        <w:t>o Código de Barras Inicio y Fin</w:t>
      </w:r>
      <w:r w:rsidRPr="00971C01">
        <w:rPr>
          <w:sz w:val="20"/>
          <w:lang w:val="es-MX"/>
        </w:rPr>
        <w:t xml:space="preserve">” </w:t>
      </w:r>
      <w:r>
        <w:rPr>
          <w:sz w:val="20"/>
          <w:highlight w:val="lightGray"/>
          <w:lang w:val="es-MX"/>
        </w:rPr>
        <w:t>(</w:t>
      </w:r>
      <w:proofErr w:type="spellStart"/>
      <w:r>
        <w:rPr>
          <w:sz w:val="20"/>
          <w:highlight w:val="lightGray"/>
          <w:lang w:val="es-MX"/>
        </w:rPr>
        <w:t>TipoAseguramiento</w:t>
      </w:r>
      <w:proofErr w:type="spellEnd"/>
      <w:r>
        <w:rPr>
          <w:sz w:val="20"/>
          <w:highlight w:val="lightGray"/>
          <w:lang w:val="es-MX"/>
        </w:rPr>
        <w:t xml:space="preserve"> = 1 ó 4)</w:t>
      </w:r>
      <w:r>
        <w:rPr>
          <w:sz w:val="20"/>
          <w:lang w:val="es-MX"/>
        </w:rPr>
        <w:t>&gt;</w:t>
      </w:r>
    </w:p>
    <w:p w:rsidR="00356DC5" w:rsidRPr="00971C01" w:rsidRDefault="00971C01" w:rsidP="00971C01">
      <w:pPr>
        <w:pStyle w:val="Prrafodelista"/>
        <w:numPr>
          <w:ilvl w:val="5"/>
          <w:numId w:val="8"/>
        </w:numPr>
        <w:rPr>
          <w:color w:val="0000FF"/>
          <w:u w:val="single"/>
        </w:rPr>
      </w:pPr>
      <w:r>
        <w:rPr>
          <w:sz w:val="20"/>
          <w:lang w:val="es-MX"/>
        </w:rPr>
        <w:t xml:space="preserve">El sistema continúa en el </w:t>
      </w:r>
      <w:hyperlink w:anchor="Paso_2_1_1_1_AO01" w:history="1">
        <w:r w:rsidRPr="00971C01">
          <w:rPr>
            <w:rStyle w:val="Hipervnculo"/>
            <w:b/>
            <w:sz w:val="20"/>
            <w:lang w:val="es-MX"/>
          </w:rPr>
          <w:t>paso 2.1.1.1</w:t>
        </w:r>
      </w:hyperlink>
      <w:r>
        <w:rPr>
          <w:sz w:val="20"/>
          <w:lang w:val="es-MX"/>
        </w:rPr>
        <w:t xml:space="preserve"> del flujo alterno opcional </w:t>
      </w:r>
      <w:hyperlink r:id="rId293" w:anchor="AO01" w:history="1">
        <w:r>
          <w:rPr>
            <w:rStyle w:val="Hipervnculo"/>
            <w:b/>
            <w:sz w:val="20"/>
            <w:lang w:val="es-MX"/>
          </w:rPr>
          <w:t>AO01 Realizar Visita al Cliente</w:t>
        </w:r>
      </w:hyperlink>
    </w:p>
    <w:p w:rsidR="00675FDF" w:rsidRDefault="00675FDF" w:rsidP="00675FDF">
      <w:pPr>
        <w:pStyle w:val="Prrafodelista"/>
        <w:numPr>
          <w:ilvl w:val="4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TipoAseguramiento</w:t>
      </w:r>
      <w:proofErr w:type="spellEnd"/>
      <w:r w:rsidR="00EA7761">
        <w:rPr>
          <w:sz w:val="20"/>
          <w:lang w:val="es-MX"/>
        </w:rPr>
        <w:t xml:space="preserve"> </w:t>
      </w:r>
      <w:r>
        <w:rPr>
          <w:sz w:val="20"/>
          <w:lang w:val="es-MX"/>
        </w:rPr>
        <w:t>=</w:t>
      </w:r>
      <w:r w:rsidR="00EA7761">
        <w:rPr>
          <w:sz w:val="20"/>
          <w:lang w:val="es-MX"/>
        </w:rPr>
        <w:t xml:space="preserve"> </w:t>
      </w:r>
      <w:r w:rsidR="00254EAB">
        <w:rPr>
          <w:sz w:val="20"/>
          <w:lang w:val="es-MX"/>
        </w:rPr>
        <w:t xml:space="preserve">“GPS” </w:t>
      </w:r>
      <w:r w:rsidR="00254EAB">
        <w:rPr>
          <w:sz w:val="20"/>
          <w:highlight w:val="lightGray"/>
          <w:lang w:val="es-MX"/>
        </w:rPr>
        <w:t>(</w:t>
      </w:r>
      <w:proofErr w:type="spellStart"/>
      <w:r w:rsidR="00254EAB">
        <w:rPr>
          <w:sz w:val="20"/>
          <w:highlight w:val="lightGray"/>
          <w:lang w:val="es-MX"/>
        </w:rPr>
        <w:t>TipoAseguramiento</w:t>
      </w:r>
      <w:proofErr w:type="spellEnd"/>
      <w:r w:rsidR="00254EAB">
        <w:rPr>
          <w:sz w:val="20"/>
          <w:highlight w:val="lightGray"/>
          <w:lang w:val="es-MX"/>
        </w:rPr>
        <w:t xml:space="preserve"> = 2)</w:t>
      </w:r>
      <w:r>
        <w:rPr>
          <w:sz w:val="20"/>
          <w:lang w:val="es-MX"/>
        </w:rPr>
        <w:t>&gt;</w:t>
      </w:r>
    </w:p>
    <w:p w:rsidR="00675FDF" w:rsidRPr="003F386D" w:rsidRDefault="00675FDF" w:rsidP="00EA7761">
      <w:pPr>
        <w:pStyle w:val="Prrafodelista"/>
        <w:numPr>
          <w:ilvl w:val="5"/>
          <w:numId w:val="8"/>
        </w:numPr>
        <w:ind w:left="2835" w:hanging="1035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_3_1_1_1" w:history="1">
        <w:r w:rsidRPr="00EA7761">
          <w:rPr>
            <w:rStyle w:val="Hipervnculo"/>
            <w:b/>
            <w:sz w:val="20"/>
            <w:lang w:val="es-MX"/>
          </w:rPr>
          <w:t>paso 3.1.1.1</w:t>
        </w:r>
      </w:hyperlink>
      <w:r>
        <w:rPr>
          <w:sz w:val="20"/>
          <w:lang w:val="es-MX"/>
        </w:rPr>
        <w:t xml:space="preserve"> del flujo alterno opci</w:t>
      </w:r>
      <w:r w:rsidR="009F0AA1">
        <w:rPr>
          <w:sz w:val="20"/>
          <w:lang w:val="es-MX"/>
        </w:rPr>
        <w:t>o</w:t>
      </w:r>
      <w:r>
        <w:rPr>
          <w:sz w:val="20"/>
          <w:lang w:val="es-MX"/>
        </w:rPr>
        <w:t>n</w:t>
      </w:r>
      <w:r w:rsidR="009F0AA1">
        <w:rPr>
          <w:sz w:val="20"/>
          <w:lang w:val="es-MX"/>
        </w:rPr>
        <w:t>al</w:t>
      </w:r>
      <w:r>
        <w:rPr>
          <w:sz w:val="20"/>
          <w:lang w:val="es-MX"/>
        </w:rPr>
        <w:t xml:space="preserve"> </w:t>
      </w:r>
      <w:hyperlink w:anchor="AO01" w:history="1">
        <w:r w:rsidR="00EA7761" w:rsidRPr="00FE621D">
          <w:rPr>
            <w:rStyle w:val="Hipervnculo"/>
            <w:b/>
            <w:sz w:val="20"/>
            <w:lang w:val="es-MX"/>
          </w:rPr>
          <w:t>AO01 Realizar Visita al Cliente</w:t>
        </w:r>
      </w:hyperlink>
    </w:p>
    <w:p w:rsidR="003F386D" w:rsidRDefault="003F386D" w:rsidP="003F386D">
      <w:pPr>
        <w:pStyle w:val="Prrafodelista"/>
        <w:numPr>
          <w:ilvl w:val="4"/>
          <w:numId w:val="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Si &lt;</w:t>
      </w:r>
      <w:proofErr w:type="spellStart"/>
      <w:r>
        <w:rPr>
          <w:rStyle w:val="Hipervnculo"/>
          <w:color w:val="auto"/>
          <w:sz w:val="20"/>
          <w:u w:val="none"/>
          <w:lang w:val="es-MX"/>
        </w:rPr>
        <w:t>TipoAseguramiento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= </w:t>
      </w:r>
      <w:r w:rsidR="00254EAB">
        <w:rPr>
          <w:rStyle w:val="Hipervnculo"/>
          <w:color w:val="auto"/>
          <w:sz w:val="20"/>
          <w:u w:val="none"/>
          <w:lang w:val="es-MX"/>
        </w:rPr>
        <w:t>“</w:t>
      </w:r>
      <w:r>
        <w:rPr>
          <w:rStyle w:val="Hipervnculo"/>
          <w:color w:val="auto"/>
          <w:sz w:val="20"/>
          <w:u w:val="none"/>
          <w:lang w:val="es-MX"/>
        </w:rPr>
        <w:t>Ambos</w:t>
      </w:r>
      <w:r w:rsidR="00254EAB">
        <w:rPr>
          <w:rStyle w:val="Hipervnculo"/>
          <w:color w:val="auto"/>
          <w:sz w:val="20"/>
          <w:u w:val="none"/>
          <w:lang w:val="es-MX"/>
        </w:rPr>
        <w:t xml:space="preserve">” </w:t>
      </w:r>
      <w:r w:rsidR="00254EAB">
        <w:rPr>
          <w:sz w:val="20"/>
          <w:highlight w:val="green"/>
          <w:lang w:val="es-MX"/>
        </w:rPr>
        <w:t>o</w:t>
      </w:r>
      <w:r w:rsidR="00254EAB">
        <w:rPr>
          <w:b/>
          <w:sz w:val="20"/>
          <w:highlight w:val="green"/>
          <w:lang w:val="es-MX"/>
        </w:rPr>
        <w:t xml:space="preserve"> </w:t>
      </w:r>
      <w:r w:rsidR="00254EAB">
        <w:rPr>
          <w:sz w:val="20"/>
          <w:highlight w:val="green"/>
          <w:lang w:val="es-MX"/>
        </w:rPr>
        <w:t>“C</w:t>
      </w:r>
      <w:r w:rsidR="00254EAB" w:rsidRPr="00254EAB">
        <w:rPr>
          <w:sz w:val="20"/>
          <w:highlight w:val="green"/>
          <w:lang w:val="es-MX"/>
        </w:rPr>
        <w:t>ódigo de Barras Inicio y Fin, GPS”</w:t>
      </w:r>
      <w:r w:rsidR="00254EAB">
        <w:rPr>
          <w:b/>
          <w:sz w:val="20"/>
          <w:lang w:val="es-MX"/>
        </w:rPr>
        <w:t xml:space="preserve"> </w:t>
      </w:r>
      <w:r w:rsidR="00254EAB">
        <w:rPr>
          <w:sz w:val="20"/>
          <w:highlight w:val="lightGray"/>
          <w:lang w:val="es-MX"/>
        </w:rPr>
        <w:t>(</w:t>
      </w:r>
      <w:proofErr w:type="spellStart"/>
      <w:r w:rsidR="00254EAB">
        <w:rPr>
          <w:sz w:val="20"/>
          <w:highlight w:val="lightGray"/>
          <w:lang w:val="es-MX"/>
        </w:rPr>
        <w:t>TipoAseguramiento</w:t>
      </w:r>
      <w:proofErr w:type="spellEnd"/>
      <w:r w:rsidR="00254EAB">
        <w:rPr>
          <w:sz w:val="20"/>
          <w:highlight w:val="lightGray"/>
          <w:lang w:val="es-MX"/>
        </w:rPr>
        <w:t xml:space="preserve"> = 3 ó 5)</w:t>
      </w:r>
      <w:r>
        <w:rPr>
          <w:rStyle w:val="Hipervnculo"/>
          <w:color w:val="auto"/>
          <w:sz w:val="20"/>
          <w:u w:val="none"/>
          <w:lang w:val="es-MX"/>
        </w:rPr>
        <w:t>&gt;</w:t>
      </w:r>
    </w:p>
    <w:p w:rsidR="003F386D" w:rsidRDefault="003F386D" w:rsidP="00EA7761">
      <w:pPr>
        <w:pStyle w:val="Prrafodelista"/>
        <w:numPr>
          <w:ilvl w:val="5"/>
          <w:numId w:val="8"/>
        </w:numPr>
        <w:ind w:left="2835" w:hanging="1035"/>
        <w:rPr>
          <w:sz w:val="20"/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_4_3_1_1_AO01" w:history="1">
        <w:r w:rsidRPr="00722FC1">
          <w:rPr>
            <w:rStyle w:val="Hipervnculo"/>
            <w:b/>
            <w:sz w:val="20"/>
            <w:lang w:val="es-MX"/>
          </w:rPr>
          <w:t xml:space="preserve">paso </w:t>
        </w:r>
        <w:r w:rsidR="00722FC1" w:rsidRPr="00722FC1">
          <w:rPr>
            <w:rStyle w:val="Hipervnculo"/>
            <w:b/>
            <w:sz w:val="20"/>
            <w:lang w:val="es-MX"/>
          </w:rPr>
          <w:t>4.3.1.1</w:t>
        </w:r>
      </w:hyperlink>
      <w:r w:rsidR="00722FC1">
        <w:rPr>
          <w:sz w:val="20"/>
          <w:lang w:val="es-MX"/>
        </w:rPr>
        <w:t xml:space="preserve"> </w:t>
      </w:r>
      <w:r>
        <w:rPr>
          <w:sz w:val="20"/>
          <w:lang w:val="es-MX"/>
        </w:rPr>
        <w:t xml:space="preserve">del flujo alterno opcional </w:t>
      </w:r>
      <w:hyperlink w:anchor="AO01" w:history="1">
        <w:r w:rsidRPr="00FE621D">
          <w:rPr>
            <w:rStyle w:val="Hipervnculo"/>
            <w:b/>
            <w:sz w:val="20"/>
            <w:lang w:val="es-MX"/>
          </w:rPr>
          <w:t>AO01 Realizar Visita al Cliente</w:t>
        </w:r>
      </w:hyperlink>
    </w:p>
    <w:p w:rsidR="00675FDF" w:rsidRDefault="00675FDF" w:rsidP="00675FDF">
      <w:pPr>
        <w:pStyle w:val="Prrafodelista"/>
        <w:numPr>
          <w:ilvl w:val="3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675FDF">
        <w:rPr>
          <w:b/>
          <w:sz w:val="20"/>
          <w:lang w:val="es-MX"/>
        </w:rPr>
        <w:t>No</w:t>
      </w:r>
      <w:r>
        <w:rPr>
          <w:sz w:val="20"/>
          <w:lang w:val="es-MX"/>
        </w:rPr>
        <w:t>&gt;</w:t>
      </w:r>
    </w:p>
    <w:p w:rsidR="00675FDF" w:rsidRDefault="00675FDF" w:rsidP="00675FDF">
      <w:pPr>
        <w:pStyle w:val="Prrafodelista"/>
        <w:numPr>
          <w:ilvl w:val="4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El sistema registra la siguiente información:</w:t>
      </w:r>
    </w:p>
    <w:p w:rsidR="00675FDF" w:rsidRPr="001C70AA" w:rsidRDefault="001C70AA" w:rsidP="00675FDF">
      <w:pPr>
        <w:pStyle w:val="Prrafodelista"/>
        <w:numPr>
          <w:ilvl w:val="5"/>
          <w:numId w:val="8"/>
        </w:numPr>
        <w:rPr>
          <w:b/>
          <w:sz w:val="20"/>
          <w:lang w:val="es-MX"/>
        </w:rPr>
      </w:pPr>
      <w:r w:rsidRPr="001C70AA">
        <w:rPr>
          <w:b/>
          <w:sz w:val="20"/>
          <w:lang w:val="es-MX"/>
        </w:rPr>
        <w:t>Visita</w:t>
      </w:r>
    </w:p>
    <w:p w:rsidR="001C70AA" w:rsidRPr="001C70AA" w:rsidRDefault="001C70AA" w:rsidP="001C70AA">
      <w:pPr>
        <w:pStyle w:val="Prrafodelista"/>
        <w:numPr>
          <w:ilvl w:val="6"/>
          <w:numId w:val="8"/>
        </w:numPr>
        <w:ind w:left="3544" w:hanging="1384"/>
        <w:rPr>
          <w:sz w:val="20"/>
          <w:lang w:val="es-MX"/>
        </w:rPr>
      </w:pPr>
      <w:proofErr w:type="spellStart"/>
      <w:r>
        <w:rPr>
          <w:sz w:val="20"/>
          <w:lang w:val="es-MX"/>
        </w:rPr>
        <w:t>DistanciaGPS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94" w:anchor="RNROLMOV082" w:history="1">
        <w:r w:rsidRPr="001C70AA">
          <w:rPr>
            <w:rStyle w:val="Hipervnculo"/>
            <w:b/>
            <w:sz w:val="20"/>
            <w:lang w:val="es-MX"/>
          </w:rPr>
          <w:t>RNROLMOV082 Distancia de Puntos GPS</w:t>
        </w:r>
      </w:hyperlink>
    </w:p>
    <w:p w:rsidR="001C70AA" w:rsidRPr="00722FC1" w:rsidRDefault="001C70AA" w:rsidP="001C70AA">
      <w:pPr>
        <w:pStyle w:val="Prrafodelista"/>
        <w:numPr>
          <w:ilvl w:val="6"/>
          <w:numId w:val="8"/>
        </w:numPr>
        <w:ind w:left="3544" w:hanging="1384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sz w:val="20"/>
          <w:lang w:val="es-MX"/>
        </w:rPr>
        <w:t>LecturaPuntoGPS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95" w:anchor="RNGEN059" w:history="1">
        <w:r w:rsidRPr="00770518">
          <w:rPr>
            <w:rStyle w:val="Hipervnculo"/>
            <w:b/>
            <w:sz w:val="20"/>
            <w:lang w:val="es-MX"/>
          </w:rPr>
          <w:t>RNGEN059 Valor por Defecto Verdadero</w:t>
        </w:r>
      </w:hyperlink>
    </w:p>
    <w:p w:rsidR="00160DAA" w:rsidRDefault="00160DAA" w:rsidP="00160DAA">
      <w:pPr>
        <w:pStyle w:val="Prrafodelista"/>
        <w:numPr>
          <w:ilvl w:val="4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TipoAseguramiento</w:t>
      </w:r>
      <w:proofErr w:type="spellEnd"/>
      <w:r>
        <w:rPr>
          <w:sz w:val="20"/>
          <w:lang w:val="es-MX"/>
        </w:rPr>
        <w:t xml:space="preserve"> = “</w:t>
      </w:r>
      <w:r w:rsidRPr="00356DC5">
        <w:rPr>
          <w:sz w:val="20"/>
          <w:lang w:val="es-MX"/>
        </w:rPr>
        <w:t>Ninguno</w:t>
      </w:r>
      <w:r>
        <w:rPr>
          <w:sz w:val="20"/>
          <w:lang w:val="es-MX"/>
        </w:rPr>
        <w:t>”</w:t>
      </w:r>
      <w:r>
        <w:rPr>
          <w:b/>
          <w:sz w:val="20"/>
          <w:lang w:val="es-MX"/>
        </w:rPr>
        <w:t xml:space="preserve"> </w:t>
      </w:r>
      <w:r>
        <w:rPr>
          <w:sz w:val="20"/>
          <w:highlight w:val="lightGray"/>
          <w:lang w:val="es-MX"/>
        </w:rPr>
        <w:t>(</w:t>
      </w:r>
      <w:proofErr w:type="spellStart"/>
      <w:r>
        <w:rPr>
          <w:sz w:val="20"/>
          <w:highlight w:val="lightGray"/>
          <w:lang w:val="es-MX"/>
        </w:rPr>
        <w:t>TipoAseguramiento</w:t>
      </w:r>
      <w:proofErr w:type="spellEnd"/>
      <w:r>
        <w:rPr>
          <w:sz w:val="20"/>
          <w:highlight w:val="lightGray"/>
          <w:lang w:val="es-MX"/>
        </w:rPr>
        <w:t xml:space="preserve"> = 0)</w:t>
      </w:r>
      <w:r>
        <w:rPr>
          <w:sz w:val="20"/>
          <w:lang w:val="es-MX"/>
        </w:rPr>
        <w:t>&gt;</w:t>
      </w:r>
    </w:p>
    <w:p w:rsidR="00160DAA" w:rsidRDefault="00160DAA" w:rsidP="00160DAA">
      <w:pPr>
        <w:pStyle w:val="Prrafodelista"/>
        <w:numPr>
          <w:ilvl w:val="5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_1_2" w:history="1">
        <w:r w:rsidRPr="00160DAA">
          <w:rPr>
            <w:rStyle w:val="Hipervnculo"/>
            <w:b/>
            <w:sz w:val="20"/>
            <w:lang w:val="es-MX"/>
          </w:rPr>
          <w:t>paso 1.2</w:t>
        </w:r>
      </w:hyperlink>
      <w:r>
        <w:rPr>
          <w:sz w:val="20"/>
          <w:lang w:val="es-MX"/>
        </w:rPr>
        <w:t xml:space="preserve"> del flujo alterno opcional </w:t>
      </w:r>
      <w:hyperlink r:id="rId296" w:anchor="AO01" w:history="1">
        <w:r>
          <w:rPr>
            <w:rStyle w:val="Hipervnculo"/>
            <w:b/>
            <w:sz w:val="20"/>
            <w:lang w:val="es-MX"/>
          </w:rPr>
          <w:t>AO01 Realizar Visita al Cliente</w:t>
        </w:r>
      </w:hyperlink>
    </w:p>
    <w:p w:rsidR="00160DAA" w:rsidRDefault="00160DAA" w:rsidP="00160DAA">
      <w:pPr>
        <w:pStyle w:val="Prrafodelista"/>
        <w:numPr>
          <w:ilvl w:val="4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TipoAseguramiento</w:t>
      </w:r>
      <w:proofErr w:type="spellEnd"/>
      <w:r>
        <w:rPr>
          <w:sz w:val="20"/>
          <w:lang w:val="es-MX"/>
        </w:rPr>
        <w:t xml:space="preserve"> = </w:t>
      </w:r>
      <w:r w:rsidRPr="00971C01">
        <w:rPr>
          <w:sz w:val="20"/>
          <w:lang w:val="es-MX"/>
        </w:rPr>
        <w:t xml:space="preserve">“Código de Barras </w:t>
      </w:r>
      <w:r w:rsidRPr="00971C01">
        <w:rPr>
          <w:sz w:val="20"/>
          <w:highlight w:val="green"/>
          <w:lang w:val="es-MX"/>
        </w:rPr>
        <w:t>o Código de Barras Inicio y Fin</w:t>
      </w:r>
      <w:r w:rsidRPr="00971C01">
        <w:rPr>
          <w:sz w:val="20"/>
          <w:lang w:val="es-MX"/>
        </w:rPr>
        <w:t xml:space="preserve">” </w:t>
      </w:r>
      <w:r>
        <w:rPr>
          <w:sz w:val="20"/>
          <w:highlight w:val="lightGray"/>
          <w:lang w:val="es-MX"/>
        </w:rPr>
        <w:t>(</w:t>
      </w:r>
      <w:proofErr w:type="spellStart"/>
      <w:r>
        <w:rPr>
          <w:sz w:val="20"/>
          <w:highlight w:val="lightGray"/>
          <w:lang w:val="es-MX"/>
        </w:rPr>
        <w:t>TipoAseguramiento</w:t>
      </w:r>
      <w:proofErr w:type="spellEnd"/>
      <w:r>
        <w:rPr>
          <w:sz w:val="20"/>
          <w:highlight w:val="lightGray"/>
          <w:lang w:val="es-MX"/>
        </w:rPr>
        <w:t xml:space="preserve"> = 1 ó 4)</w:t>
      </w:r>
      <w:r>
        <w:rPr>
          <w:sz w:val="20"/>
          <w:lang w:val="es-MX"/>
        </w:rPr>
        <w:t>&gt;</w:t>
      </w:r>
    </w:p>
    <w:p w:rsidR="00160DAA" w:rsidRPr="00160DAA" w:rsidRDefault="00160DAA" w:rsidP="00160DAA">
      <w:pPr>
        <w:pStyle w:val="Prrafodelista"/>
        <w:numPr>
          <w:ilvl w:val="5"/>
          <w:numId w:val="8"/>
        </w:numPr>
        <w:rPr>
          <w:color w:val="0000FF"/>
          <w:u w:val="single"/>
        </w:rPr>
      </w:pPr>
      <w:r>
        <w:rPr>
          <w:sz w:val="20"/>
          <w:lang w:val="es-MX"/>
        </w:rPr>
        <w:t xml:space="preserve">El sistema continúa en el </w:t>
      </w:r>
      <w:hyperlink w:anchor="Paso_2_3_1" w:history="1">
        <w:r w:rsidRPr="00160DAA">
          <w:rPr>
            <w:rStyle w:val="Hipervnculo"/>
            <w:b/>
            <w:sz w:val="20"/>
            <w:lang w:val="es-MX"/>
          </w:rPr>
          <w:t>paso 2.3.1</w:t>
        </w:r>
      </w:hyperlink>
      <w:r>
        <w:rPr>
          <w:sz w:val="20"/>
          <w:lang w:val="es-MX"/>
        </w:rPr>
        <w:t xml:space="preserve"> del flujo alterno opcional </w:t>
      </w:r>
      <w:hyperlink r:id="rId297" w:anchor="AO01" w:history="1">
        <w:r>
          <w:rPr>
            <w:rStyle w:val="Hipervnculo"/>
            <w:b/>
            <w:sz w:val="20"/>
            <w:lang w:val="es-MX"/>
          </w:rPr>
          <w:t>AO01 Realizar Visita al Cliente</w:t>
        </w:r>
      </w:hyperlink>
    </w:p>
    <w:p w:rsidR="00722FC1" w:rsidRPr="009F0AA1" w:rsidRDefault="00722FC1" w:rsidP="00ED464E">
      <w:pPr>
        <w:pStyle w:val="Prrafodelista"/>
        <w:numPr>
          <w:ilvl w:val="4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TipoAseguramiento</w:t>
      </w:r>
      <w:proofErr w:type="spellEnd"/>
      <w:r>
        <w:rPr>
          <w:sz w:val="20"/>
          <w:lang w:val="es-MX"/>
        </w:rPr>
        <w:t xml:space="preserve"> = </w:t>
      </w:r>
      <w:r w:rsidR="00254EAB">
        <w:rPr>
          <w:sz w:val="20"/>
          <w:lang w:val="es-MX"/>
        </w:rPr>
        <w:t>“</w:t>
      </w:r>
      <w:r>
        <w:rPr>
          <w:sz w:val="20"/>
          <w:lang w:val="es-MX"/>
        </w:rPr>
        <w:t>GPS</w:t>
      </w:r>
      <w:r w:rsidR="00254EAB">
        <w:rPr>
          <w:sz w:val="20"/>
          <w:lang w:val="es-MX"/>
        </w:rPr>
        <w:t xml:space="preserve">” </w:t>
      </w:r>
      <w:r w:rsidR="00254EAB">
        <w:rPr>
          <w:sz w:val="20"/>
          <w:highlight w:val="lightGray"/>
          <w:lang w:val="es-MX"/>
        </w:rPr>
        <w:t>(</w:t>
      </w:r>
      <w:proofErr w:type="spellStart"/>
      <w:r w:rsidR="00254EAB">
        <w:rPr>
          <w:sz w:val="20"/>
          <w:highlight w:val="lightGray"/>
          <w:lang w:val="es-MX"/>
        </w:rPr>
        <w:t>TipoAseguramiento</w:t>
      </w:r>
      <w:proofErr w:type="spellEnd"/>
      <w:r w:rsidR="00254EAB">
        <w:rPr>
          <w:sz w:val="20"/>
          <w:highlight w:val="lightGray"/>
          <w:lang w:val="es-MX"/>
        </w:rPr>
        <w:t xml:space="preserve"> = 2)</w:t>
      </w:r>
      <w:r>
        <w:rPr>
          <w:sz w:val="20"/>
          <w:lang w:val="es-MX"/>
        </w:rPr>
        <w:t>&gt;</w:t>
      </w:r>
    </w:p>
    <w:p w:rsidR="009F0AA1" w:rsidRPr="00722FC1" w:rsidRDefault="009F0AA1" w:rsidP="00160DAA">
      <w:pPr>
        <w:pStyle w:val="Prrafodelista"/>
        <w:numPr>
          <w:ilvl w:val="5"/>
          <w:numId w:val="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_3_1_1_1_4" w:history="1">
        <w:r w:rsidRPr="009F0AA1">
          <w:rPr>
            <w:rStyle w:val="Hipervnculo"/>
            <w:b/>
            <w:sz w:val="20"/>
            <w:lang w:val="es-MX"/>
          </w:rPr>
          <w:t>paso 3.1.1.1.4</w:t>
        </w:r>
      </w:hyperlink>
      <w:r>
        <w:rPr>
          <w:sz w:val="20"/>
          <w:lang w:val="es-MX"/>
        </w:rPr>
        <w:t xml:space="preserve"> del flujo alterno opcional </w:t>
      </w:r>
      <w:hyperlink w:anchor="AO01" w:history="1">
        <w:r w:rsidRPr="00FE621D">
          <w:rPr>
            <w:rStyle w:val="Hipervnculo"/>
            <w:b/>
            <w:sz w:val="20"/>
            <w:lang w:val="es-MX"/>
          </w:rPr>
          <w:t>AO01 Realizar Visita al Cliente</w:t>
        </w:r>
      </w:hyperlink>
    </w:p>
    <w:p w:rsidR="00722FC1" w:rsidRDefault="00722FC1" w:rsidP="00ED464E">
      <w:pPr>
        <w:pStyle w:val="Prrafodelista"/>
        <w:numPr>
          <w:ilvl w:val="4"/>
          <w:numId w:val="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Si &lt;</w:t>
      </w:r>
      <w:proofErr w:type="spellStart"/>
      <w:r>
        <w:rPr>
          <w:rStyle w:val="Hipervnculo"/>
          <w:color w:val="auto"/>
          <w:sz w:val="20"/>
          <w:u w:val="none"/>
          <w:lang w:val="es-MX"/>
        </w:rPr>
        <w:t>TipoAseguramiento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= </w:t>
      </w:r>
      <w:r w:rsidR="00254EAB">
        <w:rPr>
          <w:rStyle w:val="Hipervnculo"/>
          <w:color w:val="auto"/>
          <w:sz w:val="20"/>
          <w:u w:val="none"/>
          <w:lang w:val="es-MX"/>
        </w:rPr>
        <w:t>“</w:t>
      </w:r>
      <w:r>
        <w:rPr>
          <w:rStyle w:val="Hipervnculo"/>
          <w:color w:val="auto"/>
          <w:sz w:val="20"/>
          <w:u w:val="none"/>
          <w:lang w:val="es-MX"/>
        </w:rPr>
        <w:t>Ambos</w:t>
      </w:r>
      <w:r w:rsidR="00254EAB">
        <w:rPr>
          <w:rStyle w:val="Hipervnculo"/>
          <w:color w:val="auto"/>
          <w:sz w:val="20"/>
          <w:u w:val="none"/>
          <w:lang w:val="es-MX"/>
        </w:rPr>
        <w:t xml:space="preserve">” </w:t>
      </w:r>
      <w:r w:rsidR="00254EAB">
        <w:rPr>
          <w:sz w:val="20"/>
          <w:highlight w:val="green"/>
          <w:lang w:val="es-MX"/>
        </w:rPr>
        <w:t>o “</w:t>
      </w:r>
      <w:r w:rsidR="00254EAB" w:rsidRPr="00254EAB">
        <w:rPr>
          <w:sz w:val="20"/>
          <w:highlight w:val="green"/>
          <w:lang w:val="es-MX"/>
        </w:rPr>
        <w:t>Código de Barras Inicio y Fin, GP</w:t>
      </w:r>
      <w:r w:rsidR="00254EAB">
        <w:rPr>
          <w:sz w:val="20"/>
          <w:highlight w:val="green"/>
          <w:lang w:val="es-MX"/>
        </w:rPr>
        <w:t xml:space="preserve">S” </w:t>
      </w:r>
      <w:r w:rsidR="00254EAB">
        <w:rPr>
          <w:sz w:val="20"/>
          <w:highlight w:val="lightGray"/>
          <w:lang w:val="es-MX"/>
        </w:rPr>
        <w:t>(</w:t>
      </w:r>
      <w:proofErr w:type="spellStart"/>
      <w:r w:rsidR="00254EAB">
        <w:rPr>
          <w:sz w:val="20"/>
          <w:highlight w:val="lightGray"/>
          <w:lang w:val="es-MX"/>
        </w:rPr>
        <w:t>TipoAseguramiento</w:t>
      </w:r>
      <w:proofErr w:type="spellEnd"/>
      <w:r w:rsidR="00254EAB">
        <w:rPr>
          <w:sz w:val="20"/>
          <w:highlight w:val="lightGray"/>
          <w:lang w:val="es-MX"/>
        </w:rPr>
        <w:t xml:space="preserve"> = 3 ó 5)</w:t>
      </w:r>
      <w:r>
        <w:rPr>
          <w:rStyle w:val="Hipervnculo"/>
          <w:color w:val="auto"/>
          <w:sz w:val="20"/>
          <w:u w:val="none"/>
          <w:lang w:val="es-MX"/>
        </w:rPr>
        <w:t>&gt;</w:t>
      </w:r>
    </w:p>
    <w:p w:rsidR="00722FC1" w:rsidRPr="00356DC5" w:rsidRDefault="00722FC1" w:rsidP="00160DAA">
      <w:pPr>
        <w:pStyle w:val="Prrafodelista"/>
        <w:numPr>
          <w:ilvl w:val="5"/>
          <w:numId w:val="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El sistema continúa en el </w:t>
      </w:r>
      <w:hyperlink w:anchor="Paso_4_3_1_3_2" w:history="1">
        <w:r w:rsidRPr="00160DAA">
          <w:rPr>
            <w:rStyle w:val="Hipervnculo"/>
            <w:b/>
            <w:sz w:val="20"/>
            <w:lang w:val="es-MX"/>
          </w:rPr>
          <w:t>paso 4.3.1</w:t>
        </w:r>
        <w:r w:rsidR="00160DAA" w:rsidRPr="00160DAA">
          <w:rPr>
            <w:rStyle w:val="Hipervnculo"/>
            <w:b/>
            <w:sz w:val="20"/>
            <w:lang w:val="es-MX"/>
          </w:rPr>
          <w:t>.3.2</w:t>
        </w:r>
      </w:hyperlink>
      <w:r w:rsidR="00160DAA">
        <w:rPr>
          <w:b/>
          <w:sz w:val="20"/>
          <w:lang w:val="es-MX"/>
        </w:rPr>
        <w:t xml:space="preserve"> </w:t>
      </w:r>
      <w:r>
        <w:rPr>
          <w:rStyle w:val="Hipervnculo"/>
          <w:color w:val="auto"/>
          <w:sz w:val="20"/>
          <w:u w:val="none"/>
          <w:lang w:val="es-MX"/>
        </w:rPr>
        <w:t xml:space="preserve">del flujo alterno opcional </w:t>
      </w:r>
      <w:hyperlink w:anchor="AO01" w:history="1">
        <w:r w:rsidRPr="00FE621D">
          <w:rPr>
            <w:rStyle w:val="Hipervnculo"/>
            <w:b/>
            <w:sz w:val="20"/>
            <w:lang w:val="es-MX"/>
          </w:rPr>
          <w:t>AO01 Realizar Visita al Cliente</w:t>
        </w:r>
      </w:hyperlink>
    </w:p>
    <w:p w:rsidR="00356DC5" w:rsidRPr="00675FDF" w:rsidRDefault="00356DC5" w:rsidP="00356DC5">
      <w:pPr>
        <w:pStyle w:val="Prrafodelista"/>
        <w:numPr>
          <w:ilvl w:val="1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El sistema continúa en el siguiente paso de donde fue invocado</w:t>
      </w:r>
    </w:p>
    <w:p w:rsidR="00EA041B" w:rsidRDefault="00EA041B" w:rsidP="00EA041B">
      <w:pPr>
        <w:pStyle w:val="Textoindependiente"/>
        <w:rPr>
          <w:lang w:eastAsia="en-US"/>
        </w:rPr>
      </w:pPr>
    </w:p>
    <w:p w:rsidR="000A2BB6" w:rsidRPr="00CA7A7F" w:rsidRDefault="000A2BB6" w:rsidP="000A2BB6">
      <w:pPr>
        <w:pStyle w:val="Textoindependiente"/>
        <w:rPr>
          <w:lang w:eastAsia="en-US"/>
        </w:rPr>
      </w:pPr>
      <w:bookmarkStart w:id="66" w:name="VA04"/>
      <w:bookmarkEnd w:id="66"/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7" w:name="_Toc52616592"/>
      <w:bookmarkStart w:id="68" w:name="_Toc182735736"/>
      <w:bookmarkStart w:id="69" w:name="_Toc519615355"/>
      <w:bookmarkEnd w:id="61"/>
      <w:bookmarkEnd w:id="62"/>
      <w:proofErr w:type="spellStart"/>
      <w:r w:rsidRPr="00CA7A7F">
        <w:t>Poscondiciones</w:t>
      </w:r>
      <w:bookmarkEnd w:id="67"/>
      <w:bookmarkEnd w:id="68"/>
      <w:bookmarkEnd w:id="69"/>
      <w:proofErr w:type="spellEnd"/>
    </w:p>
    <w:p w:rsidR="00481C4A" w:rsidRPr="002966F9" w:rsidRDefault="00EA041B" w:rsidP="000D6D20">
      <w:pPr>
        <w:pStyle w:val="Prrafodelista"/>
        <w:numPr>
          <w:ilvl w:val="0"/>
          <w:numId w:val="12"/>
        </w:numPr>
        <w:rPr>
          <w:i/>
          <w:color w:val="0000FF"/>
          <w:sz w:val="20"/>
          <w:szCs w:val="20"/>
          <w:lang w:val="es-MX"/>
        </w:rPr>
      </w:pPr>
      <w:r w:rsidRPr="002966F9">
        <w:rPr>
          <w:sz w:val="20"/>
          <w:szCs w:val="20"/>
          <w:lang w:val="es-MX" w:eastAsia="en-US"/>
        </w:rPr>
        <w:t>Registro de un</w:t>
      </w:r>
      <w:r w:rsidR="002966F9" w:rsidRPr="002966F9">
        <w:rPr>
          <w:sz w:val="20"/>
          <w:szCs w:val="20"/>
          <w:lang w:val="es-MX" w:eastAsia="en-US"/>
        </w:rPr>
        <w:t>a Visita</w:t>
      </w:r>
      <w:r w:rsidRPr="002966F9">
        <w:rPr>
          <w:sz w:val="20"/>
          <w:szCs w:val="20"/>
          <w:lang w:val="es-MX" w:eastAsia="en-US"/>
        </w:rPr>
        <w:t xml:space="preserve"> en </w:t>
      </w:r>
      <w:r w:rsidR="002966F9" w:rsidRPr="002966F9">
        <w:rPr>
          <w:sz w:val="20"/>
          <w:szCs w:val="20"/>
          <w:lang w:val="es-MX" w:eastAsia="en-US"/>
        </w:rPr>
        <w:t>Visita</w:t>
      </w:r>
    </w:p>
    <w:p w:rsidR="002966F9" w:rsidRPr="00654C6D" w:rsidRDefault="002966F9" w:rsidP="000D6D20">
      <w:pPr>
        <w:pStyle w:val="Prrafodelista"/>
        <w:numPr>
          <w:ilvl w:val="0"/>
          <w:numId w:val="12"/>
        </w:numPr>
        <w:rPr>
          <w:i/>
          <w:color w:val="0000FF"/>
          <w:sz w:val="20"/>
          <w:szCs w:val="20"/>
          <w:lang w:val="es-MX"/>
        </w:rPr>
      </w:pPr>
      <w:r w:rsidRPr="002966F9">
        <w:rPr>
          <w:sz w:val="20"/>
          <w:szCs w:val="20"/>
          <w:lang w:val="es-MX" w:eastAsia="en-US"/>
        </w:rPr>
        <w:t xml:space="preserve">Registro y actualización de Coordenadas en </w:t>
      </w:r>
      <w:proofErr w:type="spellStart"/>
      <w:r w:rsidRPr="002966F9">
        <w:rPr>
          <w:sz w:val="20"/>
          <w:szCs w:val="20"/>
          <w:lang w:val="es-MX" w:eastAsia="en-US"/>
        </w:rPr>
        <w:t>PuntoGPS</w:t>
      </w:r>
      <w:proofErr w:type="spellEnd"/>
      <w:r w:rsidRPr="002966F9">
        <w:rPr>
          <w:sz w:val="20"/>
          <w:szCs w:val="20"/>
          <w:lang w:val="es-MX" w:eastAsia="en-US"/>
        </w:rPr>
        <w:t xml:space="preserve"> y </w:t>
      </w:r>
      <w:proofErr w:type="spellStart"/>
      <w:r w:rsidRPr="002966F9">
        <w:rPr>
          <w:sz w:val="20"/>
          <w:szCs w:val="20"/>
          <w:lang w:val="es-MX" w:eastAsia="en-US"/>
        </w:rPr>
        <w:t>ClienteDomicilio</w:t>
      </w:r>
      <w:proofErr w:type="spellEnd"/>
    </w:p>
    <w:p w:rsidR="00654C6D" w:rsidRPr="002966F9" w:rsidRDefault="00654C6D" w:rsidP="000D6D20">
      <w:pPr>
        <w:pStyle w:val="Prrafodelista"/>
        <w:numPr>
          <w:ilvl w:val="0"/>
          <w:numId w:val="12"/>
        </w:numPr>
        <w:rPr>
          <w:i/>
          <w:color w:val="0000FF"/>
          <w:sz w:val="20"/>
          <w:szCs w:val="20"/>
          <w:lang w:val="es-MX"/>
        </w:rPr>
      </w:pPr>
      <w:r>
        <w:rPr>
          <w:sz w:val="20"/>
          <w:szCs w:val="20"/>
          <w:lang w:val="es-MX" w:eastAsia="en-US"/>
        </w:rPr>
        <w:t>Actualización de Agenda en Agenda</w:t>
      </w:r>
    </w:p>
    <w:p w:rsidR="002966F9" w:rsidRPr="002966F9" w:rsidRDefault="002966F9" w:rsidP="002966F9">
      <w:pPr>
        <w:rPr>
          <w:i/>
          <w:color w:val="0000FF"/>
          <w:sz w:val="20"/>
          <w:szCs w:val="20"/>
          <w:highlight w:val="yellow"/>
          <w:lang w:val="es-MX"/>
        </w:rPr>
      </w:pPr>
    </w:p>
    <w:p w:rsidR="00D46945" w:rsidRPr="00CA7A7F" w:rsidRDefault="00D46945" w:rsidP="00481C4A">
      <w:pPr>
        <w:rPr>
          <w:i/>
          <w:color w:val="0000FF"/>
          <w:sz w:val="20"/>
          <w:szCs w:val="20"/>
          <w:lang w:val="es-MX"/>
        </w:rPr>
      </w:pPr>
    </w:p>
    <w:p w:rsidR="00D46945" w:rsidRPr="00CA7A7F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0" w:name="_Toc519615356"/>
      <w:r w:rsidRPr="00CA7A7F">
        <w:t>Anexos</w:t>
      </w:r>
      <w:bookmarkEnd w:id="70"/>
    </w:p>
    <w:p w:rsidR="00D46945" w:rsidRPr="00CA7A7F" w:rsidRDefault="00D46945" w:rsidP="00D46945">
      <w:pPr>
        <w:rPr>
          <w:lang w:val="es-MX" w:eastAsia="es-MX"/>
        </w:rPr>
      </w:pPr>
    </w:p>
    <w:p w:rsidR="00D46945" w:rsidRPr="004D4AA9" w:rsidRDefault="00EA041B" w:rsidP="00D46945">
      <w:pPr>
        <w:rPr>
          <w:sz w:val="20"/>
          <w:szCs w:val="20"/>
          <w:lang w:val="es-MX" w:eastAsia="en-US"/>
        </w:rPr>
      </w:pPr>
      <w:r w:rsidRPr="004D4AA9">
        <w:rPr>
          <w:sz w:val="20"/>
          <w:szCs w:val="20"/>
          <w:lang w:val="es-MX" w:eastAsia="en-US"/>
        </w:rPr>
        <w:t>N/A</w:t>
      </w:r>
    </w:p>
    <w:bookmarkEnd w:id="1"/>
    <w:bookmarkEnd w:id="2"/>
    <w:p w:rsidR="009F6D98" w:rsidRPr="00CA7A7F" w:rsidRDefault="009F6D98" w:rsidP="007F4C05">
      <w:pPr>
        <w:rPr>
          <w:rFonts w:cs="Arial"/>
          <w:i/>
          <w:color w:val="0000FF"/>
          <w:lang w:val="es-MX"/>
        </w:rPr>
      </w:pPr>
    </w:p>
    <w:p w:rsidR="005334F4" w:rsidRPr="00CA7A7F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71" w:name="_Toc207014958"/>
      <w:bookmarkStart w:id="72" w:name="_Toc207088193"/>
      <w:bookmarkStart w:id="73" w:name="_Toc519615357"/>
      <w:r w:rsidRPr="00CA7A7F">
        <w:t>Diagramas</w:t>
      </w:r>
      <w:bookmarkEnd w:id="73"/>
    </w:p>
    <w:p w:rsidR="00483D26" w:rsidRPr="004D4AA9" w:rsidRDefault="00483D26" w:rsidP="00483D26">
      <w:pPr>
        <w:pStyle w:val="Listaconvietas"/>
        <w:rPr>
          <w:i w:val="0"/>
          <w:color w:val="auto"/>
        </w:rPr>
      </w:pPr>
      <w:r>
        <w:rPr>
          <w:i w:val="0"/>
          <w:color w:val="auto"/>
        </w:rPr>
        <w:t>Los Diagramas</w:t>
      </w:r>
      <w:r w:rsidRPr="004D4AA9">
        <w:rPr>
          <w:i w:val="0"/>
          <w:color w:val="auto"/>
        </w:rPr>
        <w:t xml:space="preserve"> se encuentran en la estructura de \Productos\RouteLite\Trunk\Analisis\EspecificacionRequerimientos\</w:t>
      </w:r>
      <w:r>
        <w:rPr>
          <w:i w:val="0"/>
          <w:color w:val="auto"/>
        </w:rPr>
        <w:t>Modelo</w:t>
      </w:r>
      <w:r w:rsidRPr="004D4AA9">
        <w:rPr>
          <w:i w:val="0"/>
          <w:color w:val="auto"/>
        </w:rPr>
        <w:t>\</w:t>
      </w:r>
      <w:r>
        <w:rPr>
          <w:i w:val="0"/>
          <w:color w:val="auto"/>
        </w:rPr>
        <w:t>ROL</w:t>
      </w:r>
      <w:r w:rsidRPr="004D4AA9">
        <w:rPr>
          <w:i w:val="0"/>
          <w:color w:val="auto"/>
        </w:rPr>
        <w:t>\</w:t>
      </w:r>
    </w:p>
    <w:p w:rsidR="005334F4" w:rsidRPr="00CA7A7F" w:rsidRDefault="005334F4" w:rsidP="005334F4">
      <w:pPr>
        <w:rPr>
          <w:lang w:val="es-MX" w:eastAsia="es-MX"/>
        </w:rPr>
      </w:pPr>
    </w:p>
    <w:p w:rsidR="00160034" w:rsidRPr="00CA7A7F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74" w:name="_Toc519615358"/>
      <w:r w:rsidRPr="00CA7A7F">
        <w:t>Propuesta de Pantallas</w:t>
      </w:r>
      <w:bookmarkEnd w:id="74"/>
    </w:p>
    <w:p w:rsidR="00EA041B" w:rsidRPr="004D4AA9" w:rsidRDefault="00EA041B" w:rsidP="004D4AA9">
      <w:pPr>
        <w:pStyle w:val="Listaconvietas"/>
        <w:rPr>
          <w:i w:val="0"/>
          <w:color w:val="auto"/>
        </w:rPr>
      </w:pPr>
      <w:r w:rsidRPr="004D4AA9">
        <w:rPr>
          <w:i w:val="0"/>
          <w:color w:val="auto"/>
        </w:rPr>
        <w:t>La propuesta de pantallas se encuentran en la estructura de \Productos\RouteLite\Trunk\Analisis\EspecificacionRequerimientos\Pantallas\ESC_MOV\</w:t>
      </w:r>
    </w:p>
    <w:p w:rsidR="00160034" w:rsidRPr="004D4AA9" w:rsidRDefault="00160034" w:rsidP="00160034">
      <w:pPr>
        <w:rPr>
          <w:lang w:val="es-MX" w:eastAsia="es-MX"/>
        </w:rPr>
      </w:pPr>
    </w:p>
    <w:p w:rsidR="005334F4" w:rsidRPr="004D4AA9" w:rsidRDefault="005334F4" w:rsidP="005334F4">
      <w:pPr>
        <w:rPr>
          <w:lang w:val="es-MX" w:eastAsia="es-MX"/>
        </w:rPr>
      </w:pPr>
    </w:p>
    <w:p w:rsidR="007F4C05" w:rsidRPr="004D4AA9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75" w:name="_Toc519615359"/>
      <w:r w:rsidRPr="004D4AA9">
        <w:t>Firmas de Aceptación</w:t>
      </w:r>
      <w:bookmarkEnd w:id="71"/>
      <w:bookmarkEnd w:id="72"/>
      <w:bookmarkEnd w:id="75"/>
    </w:p>
    <w:p w:rsidR="007F4C05" w:rsidRPr="004D4AA9" w:rsidRDefault="007F4C05" w:rsidP="004D4AA9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Pr="004D4AA9" w:rsidRDefault="007F4C05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José María Alcalá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Líder de Proyecto / Gerente de Ingeniería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636BAA" w:rsidP="004D4AA9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14/04</w:t>
            </w:r>
            <w:r w:rsidR="00EA041B" w:rsidRPr="004D4AA9">
              <w:rPr>
                <w:i w:val="0"/>
                <w:color w:val="auto"/>
              </w:rPr>
              <w:t>/2012</w:t>
            </w:r>
          </w:p>
        </w:tc>
      </w:tr>
    </w:tbl>
    <w:tbl>
      <w:tblPr>
        <w:tblpPr w:leftFromText="141" w:rightFromText="141" w:vertAnchor="text" w:horzAnchor="page" w:tblpX="6778" w:tblpY="-121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0236A8" w:rsidRPr="004D4AA9" w:rsidTr="000236A8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236A8" w:rsidRPr="004D4AA9" w:rsidRDefault="000236A8" w:rsidP="000236A8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0236A8" w:rsidRPr="004D4AA9" w:rsidTr="000236A8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236A8" w:rsidRPr="004D4AA9" w:rsidRDefault="000236A8" w:rsidP="000236A8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Gilberto Ochoa</w:t>
            </w:r>
          </w:p>
        </w:tc>
      </w:tr>
      <w:tr w:rsidR="000236A8" w:rsidRPr="004D4AA9" w:rsidTr="000236A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0236A8" w:rsidRPr="004D4AA9" w:rsidRDefault="000236A8" w:rsidP="000236A8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Gerente de Implementación</w:t>
            </w:r>
          </w:p>
        </w:tc>
      </w:tr>
      <w:tr w:rsidR="000236A8" w:rsidRPr="004D4AA9" w:rsidTr="000236A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0236A8" w:rsidRPr="004D4AA9" w:rsidRDefault="000236A8" w:rsidP="000236A8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14/04</w:t>
            </w:r>
            <w:r w:rsidRPr="004D4AA9">
              <w:rPr>
                <w:i w:val="0"/>
                <w:color w:val="auto"/>
              </w:rPr>
              <w:t>/12</w:t>
            </w:r>
          </w:p>
        </w:tc>
      </w:tr>
    </w:tbl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proofErr w:type="spellStart"/>
            <w:r w:rsidRPr="004D4AA9">
              <w:rPr>
                <w:i w:val="0"/>
                <w:color w:val="auto"/>
              </w:rPr>
              <w:t>Lizza</w:t>
            </w:r>
            <w:proofErr w:type="spellEnd"/>
            <w:r w:rsidRPr="004D4AA9">
              <w:rPr>
                <w:i w:val="0"/>
                <w:color w:val="auto"/>
              </w:rPr>
              <w:t xml:space="preserve"> </w:t>
            </w:r>
            <w:proofErr w:type="spellStart"/>
            <w:r w:rsidRPr="004D4AA9">
              <w:rPr>
                <w:i w:val="0"/>
                <w:color w:val="auto"/>
              </w:rPr>
              <w:t>Pasindo</w:t>
            </w:r>
            <w:proofErr w:type="spellEnd"/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Analista / Coordinador de Análisis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636BAA" w:rsidP="004D4AA9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14/04</w:t>
            </w:r>
            <w:r w:rsidR="00EA041B" w:rsidRPr="004D4AA9">
              <w:rPr>
                <w:i w:val="0"/>
                <w:color w:val="auto"/>
              </w:rPr>
              <w:t>/12</w:t>
            </w:r>
          </w:p>
        </w:tc>
      </w:tr>
    </w:tbl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298"/>
      <w:footerReference w:type="even" r:id="rId299"/>
      <w:footerReference w:type="default" r:id="rId300"/>
      <w:headerReference w:type="first" r:id="rId301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2A11" w:rsidRDefault="006C2A11" w:rsidP="00514F06">
      <w:pPr>
        <w:pStyle w:val="Ttulo1"/>
      </w:pPr>
      <w:r>
        <w:separator/>
      </w:r>
    </w:p>
  </w:endnote>
  <w:endnote w:type="continuationSeparator" w:id="0">
    <w:p w:rsidR="006C2A11" w:rsidRDefault="006C2A11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03D" w:rsidRDefault="0057203D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57203D" w:rsidRDefault="0057203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57203D" w:rsidRPr="00596B48" w:rsidTr="00B01427">
      <w:trPr>
        <w:trHeight w:val="539"/>
      </w:trPr>
      <w:tc>
        <w:tcPr>
          <w:tcW w:w="3331" w:type="dxa"/>
        </w:tcPr>
        <w:p w:rsidR="0057203D" w:rsidRPr="00596B48" w:rsidRDefault="0057203D" w:rsidP="00B35C0D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5408" behindDoc="1" locked="0" layoutInCell="1" allowOverlap="1" wp14:anchorId="49530A3D" wp14:editId="11BCAA0B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57203D" w:rsidRPr="00B01427" w:rsidRDefault="0057203D" w:rsidP="00B35C0D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15</w:t>
          </w:r>
        </w:p>
      </w:tc>
      <w:tc>
        <w:tcPr>
          <w:tcW w:w="3473" w:type="dxa"/>
        </w:tcPr>
        <w:p w:rsidR="0057203D" w:rsidRPr="00596B48" w:rsidRDefault="0057203D" w:rsidP="00B35C0D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792F89">
            <w:rPr>
              <w:rFonts w:ascii="Arial" w:hAnsi="Arial" w:cs="Arial"/>
              <w:noProof/>
            </w:rPr>
            <w:t>21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792F89">
            <w:rPr>
              <w:rFonts w:ascii="Arial" w:hAnsi="Arial" w:cs="Arial"/>
              <w:noProof/>
            </w:rPr>
            <w:t>27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57203D" w:rsidRPr="00596B48" w:rsidRDefault="0057203D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2A11" w:rsidRDefault="006C2A11" w:rsidP="00514F06">
      <w:pPr>
        <w:pStyle w:val="Ttulo1"/>
      </w:pPr>
      <w:r>
        <w:separator/>
      </w:r>
    </w:p>
  </w:footnote>
  <w:footnote w:type="continuationSeparator" w:id="0">
    <w:p w:rsidR="006C2A11" w:rsidRDefault="006C2A11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57203D" w:rsidRPr="00375A5D" w:rsidTr="003E5D6F">
      <w:tc>
        <w:tcPr>
          <w:tcW w:w="4604" w:type="dxa"/>
        </w:tcPr>
        <w:p w:rsidR="0057203D" w:rsidRPr="00375A5D" w:rsidRDefault="0057203D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57203D" w:rsidRPr="00375A5D" w:rsidRDefault="0057203D" w:rsidP="0057203D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>: 1.9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57203D" w:rsidRPr="00F52321" w:rsidTr="003E5D6F">
      <w:tc>
        <w:tcPr>
          <w:tcW w:w="4604" w:type="dxa"/>
        </w:tcPr>
        <w:p w:rsidR="0057203D" w:rsidRPr="00E53B63" w:rsidRDefault="0057203D" w:rsidP="002B4B51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CUROLMOV10</w:t>
          </w:r>
          <w:r w:rsidRPr="00474CFA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RegVisitaImproductividad</w:t>
          </w:r>
          <w:r w:rsidRPr="00474CFA">
            <w:rPr>
              <w:rFonts w:ascii="Tahoma" w:hAnsi="Tahoma" w:cs="Tahoma"/>
              <w:sz w:val="20"/>
              <w:szCs w:val="20"/>
            </w:rPr>
            <w:t>.doc</w:t>
          </w:r>
        </w:p>
      </w:tc>
      <w:tc>
        <w:tcPr>
          <w:tcW w:w="4893" w:type="dxa"/>
        </w:tcPr>
        <w:p w:rsidR="0057203D" w:rsidRPr="00DF6EA0" w:rsidRDefault="0057203D" w:rsidP="00636BAA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 w:rsidRPr="00265973">
            <w:rPr>
              <w:rFonts w:ascii="Tahoma" w:hAnsi="Tahoma" w:cs="Tahoma"/>
              <w:sz w:val="20"/>
              <w:szCs w:val="20"/>
            </w:rPr>
            <w:t>1</w:t>
          </w:r>
          <w:r>
            <w:rPr>
              <w:rFonts w:ascii="Tahoma" w:hAnsi="Tahoma" w:cs="Tahoma"/>
              <w:sz w:val="20"/>
              <w:szCs w:val="20"/>
            </w:rPr>
            <w:t>4/04</w:t>
          </w:r>
          <w:r w:rsidRPr="00265973">
            <w:rPr>
              <w:rFonts w:ascii="Tahoma" w:hAnsi="Tahoma" w:cs="Tahoma"/>
              <w:sz w:val="20"/>
              <w:szCs w:val="20"/>
            </w:rPr>
            <w:t>/2012</w:t>
          </w:r>
        </w:p>
      </w:tc>
    </w:tr>
  </w:tbl>
  <w:p w:rsidR="0057203D" w:rsidRDefault="0057203D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57203D" w:rsidTr="003104A1">
      <w:trPr>
        <w:cantSplit/>
        <w:trHeight w:val="1412"/>
      </w:trPr>
      <w:tc>
        <w:tcPr>
          <w:tcW w:w="10114" w:type="dxa"/>
          <w:vAlign w:val="center"/>
        </w:tcPr>
        <w:p w:rsidR="0057203D" w:rsidRDefault="0057203D" w:rsidP="004348BA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3360" behindDoc="1" locked="0" layoutInCell="1" allowOverlap="1" wp14:anchorId="2805F8A7" wp14:editId="0820F7D6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57203D" w:rsidRPr="00872B53" w:rsidRDefault="0057203D" w:rsidP="004348BA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57203D" w:rsidRDefault="0057203D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93B84"/>
    <w:multiLevelType w:val="multilevel"/>
    <w:tmpl w:val="262025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color w:val="auto"/>
        <w:sz w:val="20"/>
        <w:szCs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C02642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24A367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E1F259C"/>
    <w:multiLevelType w:val="multilevel"/>
    <w:tmpl w:val="990E4D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5">
    <w:nsid w:val="333C306B"/>
    <w:multiLevelType w:val="multilevel"/>
    <w:tmpl w:val="B5FAED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641179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7254F2E"/>
    <w:multiLevelType w:val="multilevel"/>
    <w:tmpl w:val="424CE8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b w:val="0"/>
        <w:color w:val="auto"/>
        <w:sz w:val="20"/>
        <w:szCs w:val="20"/>
        <w:lang w:val="es-ES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3F3F177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F4323B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89D6360"/>
    <w:multiLevelType w:val="multilevel"/>
    <w:tmpl w:val="C13A7D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isLgl/>
      <w:lvlText w:val="%1.%2"/>
      <w:lvlJc w:val="left"/>
      <w:pPr>
        <w:tabs>
          <w:tab w:val="num" w:pos="1099"/>
        </w:tabs>
        <w:ind w:left="1099" w:hanging="390"/>
      </w:pPr>
      <w:rPr>
        <w:rFonts w:hint="default"/>
        <w:b w:val="0"/>
        <w:color w:val="auto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3900"/>
        </w:tabs>
        <w:ind w:left="3900" w:hanging="1080"/>
      </w:pPr>
      <w:rPr>
        <w:rFonts w:hint="default"/>
        <w:b w:val="0"/>
        <w:color w:val="auto"/>
        <w:sz w:val="20"/>
        <w:szCs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3915"/>
        </w:tabs>
        <w:ind w:left="3915" w:hanging="1080"/>
      </w:pPr>
      <w:rPr>
        <w:rFonts w:hint="default"/>
        <w:b w:val="0"/>
        <w:color w:val="auto"/>
        <w:sz w:val="20"/>
        <w:szCs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5670"/>
        </w:tabs>
        <w:ind w:left="5670" w:hanging="1440"/>
      </w:pPr>
      <w:rPr>
        <w:rFonts w:hint="default"/>
        <w:b w:val="0"/>
        <w:color w:val="auto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75"/>
        </w:tabs>
        <w:ind w:left="6375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440"/>
        </w:tabs>
        <w:ind w:left="74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145"/>
        </w:tabs>
        <w:ind w:left="8145" w:hanging="1800"/>
      </w:pPr>
      <w:rPr>
        <w:rFonts w:hint="default"/>
      </w:rPr>
    </w:lvl>
  </w:abstractNum>
  <w:abstractNum w:abstractNumId="11">
    <w:nsid w:val="489E23B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D610EF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2E37D1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>
    <w:nsid w:val="683D46B3"/>
    <w:multiLevelType w:val="multilevel"/>
    <w:tmpl w:val="740EB1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494" w:hanging="792"/>
      </w:pPr>
      <w:rPr>
        <w:b w:val="0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color w:val="auto"/>
        <w:sz w:val="20"/>
        <w:szCs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abstractNum w:abstractNumId="17">
    <w:nsid w:val="6A255928"/>
    <w:multiLevelType w:val="multilevel"/>
    <w:tmpl w:val="FDAEC66A"/>
    <w:lvl w:ilvl="0">
      <w:start w:val="1"/>
      <w:numFmt w:val="decimal"/>
      <w:lvlText w:val="%1."/>
      <w:lvlJc w:val="left"/>
      <w:pPr>
        <w:ind w:left="360" w:hanging="360"/>
      </w:pPr>
      <w:rPr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7A30379"/>
    <w:multiLevelType w:val="multilevel"/>
    <w:tmpl w:val="E9D676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7B221ED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F151A6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F820356"/>
    <w:multiLevelType w:val="multilevel"/>
    <w:tmpl w:val="21AACA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15"/>
  </w:num>
  <w:num w:numId="3">
    <w:abstractNumId w:val="12"/>
  </w:num>
  <w:num w:numId="4">
    <w:abstractNumId w:val="19"/>
  </w:num>
  <w:num w:numId="5">
    <w:abstractNumId w:val="8"/>
  </w:num>
  <w:num w:numId="6">
    <w:abstractNumId w:val="10"/>
  </w:num>
  <w:num w:numId="7">
    <w:abstractNumId w:val="18"/>
  </w:num>
  <w:num w:numId="8">
    <w:abstractNumId w:val="0"/>
  </w:num>
  <w:num w:numId="9">
    <w:abstractNumId w:val="9"/>
  </w:num>
  <w:num w:numId="10">
    <w:abstractNumId w:val="14"/>
  </w:num>
  <w:num w:numId="11">
    <w:abstractNumId w:val="6"/>
  </w:num>
  <w:num w:numId="12">
    <w:abstractNumId w:val="17"/>
  </w:num>
  <w:num w:numId="13">
    <w:abstractNumId w:val="1"/>
  </w:num>
  <w:num w:numId="14">
    <w:abstractNumId w:val="13"/>
  </w:num>
  <w:num w:numId="15">
    <w:abstractNumId w:val="2"/>
  </w:num>
  <w:num w:numId="16">
    <w:abstractNumId w:val="11"/>
  </w:num>
  <w:num w:numId="17">
    <w:abstractNumId w:val="20"/>
  </w:num>
  <w:num w:numId="18">
    <w:abstractNumId w:val="16"/>
  </w:num>
  <w:num w:numId="19">
    <w:abstractNumId w:val="21"/>
  </w:num>
  <w:num w:numId="20">
    <w:abstractNumId w:val="5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</w:num>
  <w:num w:numId="23">
    <w:abstractNumId w:val="7"/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973"/>
    <w:rsid w:val="00006873"/>
    <w:rsid w:val="0000714D"/>
    <w:rsid w:val="000236A8"/>
    <w:rsid w:val="00025974"/>
    <w:rsid w:val="000318AA"/>
    <w:rsid w:val="000330BE"/>
    <w:rsid w:val="0003325E"/>
    <w:rsid w:val="00033722"/>
    <w:rsid w:val="00037466"/>
    <w:rsid w:val="0004394B"/>
    <w:rsid w:val="00044066"/>
    <w:rsid w:val="00047BA4"/>
    <w:rsid w:val="0005001B"/>
    <w:rsid w:val="0005018A"/>
    <w:rsid w:val="00055766"/>
    <w:rsid w:val="000622C0"/>
    <w:rsid w:val="00065CCF"/>
    <w:rsid w:val="000671A5"/>
    <w:rsid w:val="00070DB0"/>
    <w:rsid w:val="00074319"/>
    <w:rsid w:val="00077BC3"/>
    <w:rsid w:val="0008228F"/>
    <w:rsid w:val="00082AAD"/>
    <w:rsid w:val="00082CD4"/>
    <w:rsid w:val="000835F6"/>
    <w:rsid w:val="000A2BB6"/>
    <w:rsid w:val="000A5CDA"/>
    <w:rsid w:val="000A77DF"/>
    <w:rsid w:val="000B523A"/>
    <w:rsid w:val="000B5641"/>
    <w:rsid w:val="000B68F5"/>
    <w:rsid w:val="000B786D"/>
    <w:rsid w:val="000C45BD"/>
    <w:rsid w:val="000D3F14"/>
    <w:rsid w:val="000D5B6A"/>
    <w:rsid w:val="000D6D20"/>
    <w:rsid w:val="000E22F3"/>
    <w:rsid w:val="000F175B"/>
    <w:rsid w:val="000F31CD"/>
    <w:rsid w:val="000F3582"/>
    <w:rsid w:val="00102B50"/>
    <w:rsid w:val="00103CD5"/>
    <w:rsid w:val="00107242"/>
    <w:rsid w:val="00111303"/>
    <w:rsid w:val="001117A7"/>
    <w:rsid w:val="00112D10"/>
    <w:rsid w:val="0011637E"/>
    <w:rsid w:val="00125E35"/>
    <w:rsid w:val="0013530E"/>
    <w:rsid w:val="00136627"/>
    <w:rsid w:val="001375FE"/>
    <w:rsid w:val="0014072A"/>
    <w:rsid w:val="001416D3"/>
    <w:rsid w:val="001436DC"/>
    <w:rsid w:val="00146ECA"/>
    <w:rsid w:val="00152C0A"/>
    <w:rsid w:val="00155B9F"/>
    <w:rsid w:val="00160034"/>
    <w:rsid w:val="00160DAA"/>
    <w:rsid w:val="00171634"/>
    <w:rsid w:val="0017341C"/>
    <w:rsid w:val="001740A3"/>
    <w:rsid w:val="0017419E"/>
    <w:rsid w:val="00174EDD"/>
    <w:rsid w:val="0017686C"/>
    <w:rsid w:val="00177278"/>
    <w:rsid w:val="00177A84"/>
    <w:rsid w:val="00183F8B"/>
    <w:rsid w:val="00184046"/>
    <w:rsid w:val="001921EE"/>
    <w:rsid w:val="00194440"/>
    <w:rsid w:val="001A0596"/>
    <w:rsid w:val="001A5BB7"/>
    <w:rsid w:val="001A60C2"/>
    <w:rsid w:val="001A697D"/>
    <w:rsid w:val="001B09A2"/>
    <w:rsid w:val="001B100F"/>
    <w:rsid w:val="001B1A4A"/>
    <w:rsid w:val="001B254E"/>
    <w:rsid w:val="001B526A"/>
    <w:rsid w:val="001C4A66"/>
    <w:rsid w:val="001C70AA"/>
    <w:rsid w:val="001C7F44"/>
    <w:rsid w:val="001D0DC0"/>
    <w:rsid w:val="001D0E43"/>
    <w:rsid w:val="001D115D"/>
    <w:rsid w:val="001D1534"/>
    <w:rsid w:val="001D4B3B"/>
    <w:rsid w:val="001D4DE2"/>
    <w:rsid w:val="001E20AD"/>
    <w:rsid w:val="001E4085"/>
    <w:rsid w:val="001E7E50"/>
    <w:rsid w:val="001F34A1"/>
    <w:rsid w:val="001F395B"/>
    <w:rsid w:val="0020099B"/>
    <w:rsid w:val="00203741"/>
    <w:rsid w:val="002065C2"/>
    <w:rsid w:val="00212618"/>
    <w:rsid w:val="00216C9E"/>
    <w:rsid w:val="002177DF"/>
    <w:rsid w:val="00220011"/>
    <w:rsid w:val="00224136"/>
    <w:rsid w:val="002255BA"/>
    <w:rsid w:val="00225DC0"/>
    <w:rsid w:val="0022637D"/>
    <w:rsid w:val="00227281"/>
    <w:rsid w:val="00227BE0"/>
    <w:rsid w:val="002311A2"/>
    <w:rsid w:val="002423AA"/>
    <w:rsid w:val="002424FE"/>
    <w:rsid w:val="00243A2E"/>
    <w:rsid w:val="00243D7B"/>
    <w:rsid w:val="0024718F"/>
    <w:rsid w:val="002503CA"/>
    <w:rsid w:val="00250ED5"/>
    <w:rsid w:val="00252DE9"/>
    <w:rsid w:val="0025365C"/>
    <w:rsid w:val="00254EAB"/>
    <w:rsid w:val="00257B37"/>
    <w:rsid w:val="00261EC0"/>
    <w:rsid w:val="00261ED6"/>
    <w:rsid w:val="00264BA0"/>
    <w:rsid w:val="00265973"/>
    <w:rsid w:val="002729B7"/>
    <w:rsid w:val="0027680F"/>
    <w:rsid w:val="002775F9"/>
    <w:rsid w:val="00290FBD"/>
    <w:rsid w:val="00293518"/>
    <w:rsid w:val="002966F9"/>
    <w:rsid w:val="002A2C7C"/>
    <w:rsid w:val="002A4ED2"/>
    <w:rsid w:val="002B118C"/>
    <w:rsid w:val="002B15D3"/>
    <w:rsid w:val="002B1EBB"/>
    <w:rsid w:val="002B34C8"/>
    <w:rsid w:val="002B4B51"/>
    <w:rsid w:val="002B52ED"/>
    <w:rsid w:val="002B7DAA"/>
    <w:rsid w:val="002C4FDC"/>
    <w:rsid w:val="002D6E72"/>
    <w:rsid w:val="002D7C7F"/>
    <w:rsid w:val="002E3308"/>
    <w:rsid w:val="002E67FD"/>
    <w:rsid w:val="002E79E5"/>
    <w:rsid w:val="002F16AB"/>
    <w:rsid w:val="002F2A60"/>
    <w:rsid w:val="002F5206"/>
    <w:rsid w:val="002F60E2"/>
    <w:rsid w:val="0031035C"/>
    <w:rsid w:val="003104A1"/>
    <w:rsid w:val="0031070D"/>
    <w:rsid w:val="00316E69"/>
    <w:rsid w:val="003205AE"/>
    <w:rsid w:val="003219E9"/>
    <w:rsid w:val="00322E1F"/>
    <w:rsid w:val="00325573"/>
    <w:rsid w:val="003400C4"/>
    <w:rsid w:val="00345480"/>
    <w:rsid w:val="00345775"/>
    <w:rsid w:val="00347465"/>
    <w:rsid w:val="0034773B"/>
    <w:rsid w:val="00350F32"/>
    <w:rsid w:val="00352080"/>
    <w:rsid w:val="0035410E"/>
    <w:rsid w:val="0035689D"/>
    <w:rsid w:val="00356DC5"/>
    <w:rsid w:val="00361FBD"/>
    <w:rsid w:val="00367AFC"/>
    <w:rsid w:val="003767A1"/>
    <w:rsid w:val="003817A4"/>
    <w:rsid w:val="003818F5"/>
    <w:rsid w:val="003907BC"/>
    <w:rsid w:val="003A41CD"/>
    <w:rsid w:val="003A62B0"/>
    <w:rsid w:val="003A7F0E"/>
    <w:rsid w:val="003B1DC1"/>
    <w:rsid w:val="003B24FD"/>
    <w:rsid w:val="003C1C04"/>
    <w:rsid w:val="003C50F8"/>
    <w:rsid w:val="003C58D0"/>
    <w:rsid w:val="003C597C"/>
    <w:rsid w:val="003E16B2"/>
    <w:rsid w:val="003E1EA5"/>
    <w:rsid w:val="003E5882"/>
    <w:rsid w:val="003E5D6F"/>
    <w:rsid w:val="003F2901"/>
    <w:rsid w:val="003F2B87"/>
    <w:rsid w:val="003F386D"/>
    <w:rsid w:val="003F59AA"/>
    <w:rsid w:val="003F7F01"/>
    <w:rsid w:val="00405B1B"/>
    <w:rsid w:val="0040662D"/>
    <w:rsid w:val="004100FD"/>
    <w:rsid w:val="00411B29"/>
    <w:rsid w:val="00417F67"/>
    <w:rsid w:val="004231DC"/>
    <w:rsid w:val="00425009"/>
    <w:rsid w:val="0043221E"/>
    <w:rsid w:val="00433423"/>
    <w:rsid w:val="004348BA"/>
    <w:rsid w:val="0043793F"/>
    <w:rsid w:val="00441A47"/>
    <w:rsid w:val="00444977"/>
    <w:rsid w:val="00447751"/>
    <w:rsid w:val="004515F5"/>
    <w:rsid w:val="0045227F"/>
    <w:rsid w:val="0045429D"/>
    <w:rsid w:val="00461371"/>
    <w:rsid w:val="00461539"/>
    <w:rsid w:val="00461D13"/>
    <w:rsid w:val="00463313"/>
    <w:rsid w:val="00467C48"/>
    <w:rsid w:val="0047003A"/>
    <w:rsid w:val="00473B78"/>
    <w:rsid w:val="00476793"/>
    <w:rsid w:val="00481C4A"/>
    <w:rsid w:val="00482BD9"/>
    <w:rsid w:val="00483D26"/>
    <w:rsid w:val="00485373"/>
    <w:rsid w:val="0049112A"/>
    <w:rsid w:val="00491B4C"/>
    <w:rsid w:val="0049501F"/>
    <w:rsid w:val="004B0D88"/>
    <w:rsid w:val="004B1F0D"/>
    <w:rsid w:val="004B623B"/>
    <w:rsid w:val="004C78B4"/>
    <w:rsid w:val="004D45D6"/>
    <w:rsid w:val="004D4AA9"/>
    <w:rsid w:val="004D602D"/>
    <w:rsid w:val="004E10D6"/>
    <w:rsid w:val="004E23D0"/>
    <w:rsid w:val="004E3C43"/>
    <w:rsid w:val="004F049D"/>
    <w:rsid w:val="004F1C65"/>
    <w:rsid w:val="004F4AB5"/>
    <w:rsid w:val="004F6527"/>
    <w:rsid w:val="0050134B"/>
    <w:rsid w:val="00503C56"/>
    <w:rsid w:val="00504398"/>
    <w:rsid w:val="00506206"/>
    <w:rsid w:val="0050675E"/>
    <w:rsid w:val="00510EF0"/>
    <w:rsid w:val="00514F06"/>
    <w:rsid w:val="00520410"/>
    <w:rsid w:val="005249B6"/>
    <w:rsid w:val="00524DCF"/>
    <w:rsid w:val="005312DF"/>
    <w:rsid w:val="005334F4"/>
    <w:rsid w:val="00537CB4"/>
    <w:rsid w:val="00540756"/>
    <w:rsid w:val="00541949"/>
    <w:rsid w:val="00550EFF"/>
    <w:rsid w:val="00552FD8"/>
    <w:rsid w:val="005533E6"/>
    <w:rsid w:val="005560A2"/>
    <w:rsid w:val="00566BCB"/>
    <w:rsid w:val="0057203D"/>
    <w:rsid w:val="00572DCE"/>
    <w:rsid w:val="00572FA6"/>
    <w:rsid w:val="005742E9"/>
    <w:rsid w:val="00580188"/>
    <w:rsid w:val="005805EC"/>
    <w:rsid w:val="00585EFC"/>
    <w:rsid w:val="0059164C"/>
    <w:rsid w:val="00591EB1"/>
    <w:rsid w:val="00592D43"/>
    <w:rsid w:val="00593042"/>
    <w:rsid w:val="00596B48"/>
    <w:rsid w:val="00597FEB"/>
    <w:rsid w:val="005A09F5"/>
    <w:rsid w:val="005A45B6"/>
    <w:rsid w:val="005B21F7"/>
    <w:rsid w:val="005B2225"/>
    <w:rsid w:val="005C069B"/>
    <w:rsid w:val="005C1B2B"/>
    <w:rsid w:val="005C45A9"/>
    <w:rsid w:val="005C6DBF"/>
    <w:rsid w:val="005D1D74"/>
    <w:rsid w:val="005D23A6"/>
    <w:rsid w:val="005D71B5"/>
    <w:rsid w:val="005E1890"/>
    <w:rsid w:val="005E3F89"/>
    <w:rsid w:val="005F58DB"/>
    <w:rsid w:val="0060151C"/>
    <w:rsid w:val="0060399E"/>
    <w:rsid w:val="0060551A"/>
    <w:rsid w:val="006130E5"/>
    <w:rsid w:val="0061340C"/>
    <w:rsid w:val="006140D5"/>
    <w:rsid w:val="00614CFB"/>
    <w:rsid w:val="0061734D"/>
    <w:rsid w:val="006245D9"/>
    <w:rsid w:val="00626421"/>
    <w:rsid w:val="00635285"/>
    <w:rsid w:val="00636BAA"/>
    <w:rsid w:val="006414F5"/>
    <w:rsid w:val="00645B86"/>
    <w:rsid w:val="00652D27"/>
    <w:rsid w:val="006540BD"/>
    <w:rsid w:val="00654C6D"/>
    <w:rsid w:val="006579D6"/>
    <w:rsid w:val="006616AD"/>
    <w:rsid w:val="0066281A"/>
    <w:rsid w:val="0067172A"/>
    <w:rsid w:val="00671DCC"/>
    <w:rsid w:val="0067574B"/>
    <w:rsid w:val="00675F5A"/>
    <w:rsid w:val="00675FDF"/>
    <w:rsid w:val="006843D2"/>
    <w:rsid w:val="0069294B"/>
    <w:rsid w:val="00693855"/>
    <w:rsid w:val="00693A3E"/>
    <w:rsid w:val="00695384"/>
    <w:rsid w:val="006958E2"/>
    <w:rsid w:val="006971EA"/>
    <w:rsid w:val="006A1233"/>
    <w:rsid w:val="006A2191"/>
    <w:rsid w:val="006A3027"/>
    <w:rsid w:val="006A4BB1"/>
    <w:rsid w:val="006A530B"/>
    <w:rsid w:val="006C07E2"/>
    <w:rsid w:val="006C0E6B"/>
    <w:rsid w:val="006C2A11"/>
    <w:rsid w:val="006C5969"/>
    <w:rsid w:val="006D003A"/>
    <w:rsid w:val="006D4BBA"/>
    <w:rsid w:val="006D72F3"/>
    <w:rsid w:val="006D7557"/>
    <w:rsid w:val="006E3428"/>
    <w:rsid w:val="006E5DBC"/>
    <w:rsid w:val="006F20AC"/>
    <w:rsid w:val="00702CAF"/>
    <w:rsid w:val="0070729B"/>
    <w:rsid w:val="007078A7"/>
    <w:rsid w:val="00722FC1"/>
    <w:rsid w:val="0072350B"/>
    <w:rsid w:val="00725FF1"/>
    <w:rsid w:val="00730DEC"/>
    <w:rsid w:val="007330AA"/>
    <w:rsid w:val="00736226"/>
    <w:rsid w:val="00737377"/>
    <w:rsid w:val="00740191"/>
    <w:rsid w:val="0074295A"/>
    <w:rsid w:val="00745A0C"/>
    <w:rsid w:val="00746A0D"/>
    <w:rsid w:val="0075118D"/>
    <w:rsid w:val="00752DDD"/>
    <w:rsid w:val="00762081"/>
    <w:rsid w:val="00762118"/>
    <w:rsid w:val="00770518"/>
    <w:rsid w:val="0077082B"/>
    <w:rsid w:val="0077308C"/>
    <w:rsid w:val="0077385C"/>
    <w:rsid w:val="007741B0"/>
    <w:rsid w:val="00775F8E"/>
    <w:rsid w:val="007833A5"/>
    <w:rsid w:val="00784763"/>
    <w:rsid w:val="00790C54"/>
    <w:rsid w:val="00792F89"/>
    <w:rsid w:val="00793B9E"/>
    <w:rsid w:val="007948BC"/>
    <w:rsid w:val="00797670"/>
    <w:rsid w:val="00797FC3"/>
    <w:rsid w:val="007A1FC8"/>
    <w:rsid w:val="007A45FC"/>
    <w:rsid w:val="007B6535"/>
    <w:rsid w:val="007B654B"/>
    <w:rsid w:val="007B7EDC"/>
    <w:rsid w:val="007C17C6"/>
    <w:rsid w:val="007C3BBF"/>
    <w:rsid w:val="007D2D49"/>
    <w:rsid w:val="007D56B3"/>
    <w:rsid w:val="007D6B46"/>
    <w:rsid w:val="007E1AE9"/>
    <w:rsid w:val="007E2CC4"/>
    <w:rsid w:val="007E334D"/>
    <w:rsid w:val="007E3AAF"/>
    <w:rsid w:val="007E4E4D"/>
    <w:rsid w:val="007F0C4A"/>
    <w:rsid w:val="007F4C05"/>
    <w:rsid w:val="007F60EF"/>
    <w:rsid w:val="007F6484"/>
    <w:rsid w:val="007F7327"/>
    <w:rsid w:val="00800F7B"/>
    <w:rsid w:val="00801A53"/>
    <w:rsid w:val="00805540"/>
    <w:rsid w:val="00810822"/>
    <w:rsid w:val="00813F82"/>
    <w:rsid w:val="00817318"/>
    <w:rsid w:val="008213DC"/>
    <w:rsid w:val="008263BC"/>
    <w:rsid w:val="00830A3D"/>
    <w:rsid w:val="00833ED3"/>
    <w:rsid w:val="00840EB8"/>
    <w:rsid w:val="0084265E"/>
    <w:rsid w:val="00847B4B"/>
    <w:rsid w:val="008502C8"/>
    <w:rsid w:val="00854263"/>
    <w:rsid w:val="00857306"/>
    <w:rsid w:val="00863AEC"/>
    <w:rsid w:val="00864FD8"/>
    <w:rsid w:val="008667A2"/>
    <w:rsid w:val="00872B53"/>
    <w:rsid w:val="008817CF"/>
    <w:rsid w:val="00883DA2"/>
    <w:rsid w:val="00890EBA"/>
    <w:rsid w:val="008935DF"/>
    <w:rsid w:val="00894B60"/>
    <w:rsid w:val="008A0E21"/>
    <w:rsid w:val="008A19C2"/>
    <w:rsid w:val="008A251B"/>
    <w:rsid w:val="008A604F"/>
    <w:rsid w:val="008B05FA"/>
    <w:rsid w:val="008B0F37"/>
    <w:rsid w:val="008B18D7"/>
    <w:rsid w:val="008C0C5B"/>
    <w:rsid w:val="008C27A5"/>
    <w:rsid w:val="008D1EA8"/>
    <w:rsid w:val="008D54AA"/>
    <w:rsid w:val="008D7608"/>
    <w:rsid w:val="008D7B50"/>
    <w:rsid w:val="008E2F77"/>
    <w:rsid w:val="008E478D"/>
    <w:rsid w:val="008E5B98"/>
    <w:rsid w:val="008E7E90"/>
    <w:rsid w:val="008F0F61"/>
    <w:rsid w:val="008F2326"/>
    <w:rsid w:val="008F2D82"/>
    <w:rsid w:val="008F33E3"/>
    <w:rsid w:val="008F7A87"/>
    <w:rsid w:val="00902CD2"/>
    <w:rsid w:val="009032E1"/>
    <w:rsid w:val="009035F0"/>
    <w:rsid w:val="0090453B"/>
    <w:rsid w:val="0091161D"/>
    <w:rsid w:val="009211BA"/>
    <w:rsid w:val="00921223"/>
    <w:rsid w:val="00925298"/>
    <w:rsid w:val="009353A5"/>
    <w:rsid w:val="00937D9A"/>
    <w:rsid w:val="009446AF"/>
    <w:rsid w:val="00946744"/>
    <w:rsid w:val="00946D52"/>
    <w:rsid w:val="0094714E"/>
    <w:rsid w:val="00951758"/>
    <w:rsid w:val="00954003"/>
    <w:rsid w:val="0096313A"/>
    <w:rsid w:val="00963EF0"/>
    <w:rsid w:val="0096439A"/>
    <w:rsid w:val="00966AB3"/>
    <w:rsid w:val="00971190"/>
    <w:rsid w:val="00971C01"/>
    <w:rsid w:val="00972453"/>
    <w:rsid w:val="00972720"/>
    <w:rsid w:val="00972995"/>
    <w:rsid w:val="00976B16"/>
    <w:rsid w:val="0098004B"/>
    <w:rsid w:val="00981078"/>
    <w:rsid w:val="00982930"/>
    <w:rsid w:val="00990678"/>
    <w:rsid w:val="00991E62"/>
    <w:rsid w:val="00992E9D"/>
    <w:rsid w:val="009973F0"/>
    <w:rsid w:val="009A042A"/>
    <w:rsid w:val="009A4A73"/>
    <w:rsid w:val="009B1CDA"/>
    <w:rsid w:val="009B237A"/>
    <w:rsid w:val="009B2EA8"/>
    <w:rsid w:val="009C1103"/>
    <w:rsid w:val="009C131E"/>
    <w:rsid w:val="009C42D4"/>
    <w:rsid w:val="009C637E"/>
    <w:rsid w:val="009C7CE7"/>
    <w:rsid w:val="009D1FC7"/>
    <w:rsid w:val="009D2734"/>
    <w:rsid w:val="009D56AF"/>
    <w:rsid w:val="009E15D0"/>
    <w:rsid w:val="009E3871"/>
    <w:rsid w:val="009E653C"/>
    <w:rsid w:val="009F0AA1"/>
    <w:rsid w:val="009F2204"/>
    <w:rsid w:val="009F5C8C"/>
    <w:rsid w:val="009F63D6"/>
    <w:rsid w:val="009F6D98"/>
    <w:rsid w:val="00A006C5"/>
    <w:rsid w:val="00A052FA"/>
    <w:rsid w:val="00A06BC0"/>
    <w:rsid w:val="00A111A7"/>
    <w:rsid w:val="00A126BB"/>
    <w:rsid w:val="00A14130"/>
    <w:rsid w:val="00A15522"/>
    <w:rsid w:val="00A1565F"/>
    <w:rsid w:val="00A21A4B"/>
    <w:rsid w:val="00A24D3D"/>
    <w:rsid w:val="00A3159B"/>
    <w:rsid w:val="00A31FE0"/>
    <w:rsid w:val="00A33088"/>
    <w:rsid w:val="00A36CBA"/>
    <w:rsid w:val="00A377E3"/>
    <w:rsid w:val="00A44CD8"/>
    <w:rsid w:val="00A46EAD"/>
    <w:rsid w:val="00A54B9C"/>
    <w:rsid w:val="00A55444"/>
    <w:rsid w:val="00A6084F"/>
    <w:rsid w:val="00A62576"/>
    <w:rsid w:val="00A6310B"/>
    <w:rsid w:val="00A66BED"/>
    <w:rsid w:val="00A66D2F"/>
    <w:rsid w:val="00A71805"/>
    <w:rsid w:val="00A71DEC"/>
    <w:rsid w:val="00A72134"/>
    <w:rsid w:val="00A73761"/>
    <w:rsid w:val="00A76E29"/>
    <w:rsid w:val="00A83771"/>
    <w:rsid w:val="00A846D9"/>
    <w:rsid w:val="00A93594"/>
    <w:rsid w:val="00AA5BDC"/>
    <w:rsid w:val="00AB2507"/>
    <w:rsid w:val="00AB5A72"/>
    <w:rsid w:val="00AB61AF"/>
    <w:rsid w:val="00AC20A7"/>
    <w:rsid w:val="00AC20CE"/>
    <w:rsid w:val="00AC65A0"/>
    <w:rsid w:val="00AD1098"/>
    <w:rsid w:val="00AD2CE8"/>
    <w:rsid w:val="00AD42D8"/>
    <w:rsid w:val="00AD6AB8"/>
    <w:rsid w:val="00AE246F"/>
    <w:rsid w:val="00AE525A"/>
    <w:rsid w:val="00AE5DD8"/>
    <w:rsid w:val="00AE6476"/>
    <w:rsid w:val="00AE6C07"/>
    <w:rsid w:val="00AF0A89"/>
    <w:rsid w:val="00AF3759"/>
    <w:rsid w:val="00AF43AD"/>
    <w:rsid w:val="00AF71FC"/>
    <w:rsid w:val="00AF73BE"/>
    <w:rsid w:val="00B002F3"/>
    <w:rsid w:val="00B01427"/>
    <w:rsid w:val="00B02D40"/>
    <w:rsid w:val="00B055EF"/>
    <w:rsid w:val="00B117E4"/>
    <w:rsid w:val="00B1202B"/>
    <w:rsid w:val="00B133BA"/>
    <w:rsid w:val="00B13AA1"/>
    <w:rsid w:val="00B20347"/>
    <w:rsid w:val="00B22779"/>
    <w:rsid w:val="00B22901"/>
    <w:rsid w:val="00B22D0F"/>
    <w:rsid w:val="00B24500"/>
    <w:rsid w:val="00B24BF3"/>
    <w:rsid w:val="00B26129"/>
    <w:rsid w:val="00B35C0D"/>
    <w:rsid w:val="00B36525"/>
    <w:rsid w:val="00B3714F"/>
    <w:rsid w:val="00B41F17"/>
    <w:rsid w:val="00B45B4B"/>
    <w:rsid w:val="00B45BAF"/>
    <w:rsid w:val="00B45FAE"/>
    <w:rsid w:val="00B52BCD"/>
    <w:rsid w:val="00B53891"/>
    <w:rsid w:val="00B71BC6"/>
    <w:rsid w:val="00B73AD2"/>
    <w:rsid w:val="00B847C2"/>
    <w:rsid w:val="00B85BB7"/>
    <w:rsid w:val="00B871ED"/>
    <w:rsid w:val="00B9179A"/>
    <w:rsid w:val="00B9329C"/>
    <w:rsid w:val="00B934CE"/>
    <w:rsid w:val="00BA2F51"/>
    <w:rsid w:val="00BA3122"/>
    <w:rsid w:val="00BA6039"/>
    <w:rsid w:val="00BB0BFE"/>
    <w:rsid w:val="00BB40F9"/>
    <w:rsid w:val="00BB5731"/>
    <w:rsid w:val="00BC44EC"/>
    <w:rsid w:val="00BC5CDD"/>
    <w:rsid w:val="00BD0360"/>
    <w:rsid w:val="00BD0BD9"/>
    <w:rsid w:val="00BD184A"/>
    <w:rsid w:val="00BD3F7A"/>
    <w:rsid w:val="00BD5C25"/>
    <w:rsid w:val="00BD75B1"/>
    <w:rsid w:val="00BE0065"/>
    <w:rsid w:val="00BE07CB"/>
    <w:rsid w:val="00BE746B"/>
    <w:rsid w:val="00BE79B6"/>
    <w:rsid w:val="00BF0E40"/>
    <w:rsid w:val="00BF192E"/>
    <w:rsid w:val="00BF5175"/>
    <w:rsid w:val="00BF5CEA"/>
    <w:rsid w:val="00BF778F"/>
    <w:rsid w:val="00C010FC"/>
    <w:rsid w:val="00C01C35"/>
    <w:rsid w:val="00C02DAB"/>
    <w:rsid w:val="00C03C95"/>
    <w:rsid w:val="00C07145"/>
    <w:rsid w:val="00C1221B"/>
    <w:rsid w:val="00C15C18"/>
    <w:rsid w:val="00C16CC3"/>
    <w:rsid w:val="00C170C5"/>
    <w:rsid w:val="00C176B9"/>
    <w:rsid w:val="00C2319A"/>
    <w:rsid w:val="00C23A6B"/>
    <w:rsid w:val="00C24AED"/>
    <w:rsid w:val="00C260C8"/>
    <w:rsid w:val="00C27247"/>
    <w:rsid w:val="00C27877"/>
    <w:rsid w:val="00C2796C"/>
    <w:rsid w:val="00C35450"/>
    <w:rsid w:val="00C4182D"/>
    <w:rsid w:val="00C440AB"/>
    <w:rsid w:val="00C516D0"/>
    <w:rsid w:val="00C620DD"/>
    <w:rsid w:val="00C71851"/>
    <w:rsid w:val="00C807AE"/>
    <w:rsid w:val="00C82C49"/>
    <w:rsid w:val="00C82F53"/>
    <w:rsid w:val="00C8344D"/>
    <w:rsid w:val="00C869F5"/>
    <w:rsid w:val="00C91EFA"/>
    <w:rsid w:val="00C92647"/>
    <w:rsid w:val="00C97546"/>
    <w:rsid w:val="00CA0359"/>
    <w:rsid w:val="00CA7A7F"/>
    <w:rsid w:val="00CB3A2E"/>
    <w:rsid w:val="00CB79A7"/>
    <w:rsid w:val="00CB7F03"/>
    <w:rsid w:val="00CC2DB1"/>
    <w:rsid w:val="00CC64E7"/>
    <w:rsid w:val="00CC7E66"/>
    <w:rsid w:val="00CD56EA"/>
    <w:rsid w:val="00CD6699"/>
    <w:rsid w:val="00CE4697"/>
    <w:rsid w:val="00CF1674"/>
    <w:rsid w:val="00CF325F"/>
    <w:rsid w:val="00CF4311"/>
    <w:rsid w:val="00D00283"/>
    <w:rsid w:val="00D0319B"/>
    <w:rsid w:val="00D065F2"/>
    <w:rsid w:val="00D1083B"/>
    <w:rsid w:val="00D1269E"/>
    <w:rsid w:val="00D147A3"/>
    <w:rsid w:val="00D15DA8"/>
    <w:rsid w:val="00D17842"/>
    <w:rsid w:val="00D31DAF"/>
    <w:rsid w:val="00D32CE5"/>
    <w:rsid w:val="00D33B4B"/>
    <w:rsid w:val="00D44DE5"/>
    <w:rsid w:val="00D46327"/>
    <w:rsid w:val="00D46945"/>
    <w:rsid w:val="00D51F74"/>
    <w:rsid w:val="00D54760"/>
    <w:rsid w:val="00D572E2"/>
    <w:rsid w:val="00D613F4"/>
    <w:rsid w:val="00D64F4E"/>
    <w:rsid w:val="00D65EF8"/>
    <w:rsid w:val="00D66741"/>
    <w:rsid w:val="00D6680F"/>
    <w:rsid w:val="00D730A8"/>
    <w:rsid w:val="00D7347D"/>
    <w:rsid w:val="00D8224D"/>
    <w:rsid w:val="00D82C71"/>
    <w:rsid w:val="00D83AA6"/>
    <w:rsid w:val="00D85126"/>
    <w:rsid w:val="00D918CE"/>
    <w:rsid w:val="00D95BB2"/>
    <w:rsid w:val="00DA1766"/>
    <w:rsid w:val="00DA1805"/>
    <w:rsid w:val="00DA4938"/>
    <w:rsid w:val="00DB04A0"/>
    <w:rsid w:val="00DB04C2"/>
    <w:rsid w:val="00DB05DA"/>
    <w:rsid w:val="00DB1438"/>
    <w:rsid w:val="00DB50F5"/>
    <w:rsid w:val="00DC2B16"/>
    <w:rsid w:val="00DC716F"/>
    <w:rsid w:val="00DD3110"/>
    <w:rsid w:val="00DD61C4"/>
    <w:rsid w:val="00DD7890"/>
    <w:rsid w:val="00DF1F20"/>
    <w:rsid w:val="00DF3C27"/>
    <w:rsid w:val="00DF5063"/>
    <w:rsid w:val="00E03F4C"/>
    <w:rsid w:val="00E06244"/>
    <w:rsid w:val="00E121B2"/>
    <w:rsid w:val="00E12FAA"/>
    <w:rsid w:val="00E15830"/>
    <w:rsid w:val="00E214F9"/>
    <w:rsid w:val="00E246D7"/>
    <w:rsid w:val="00E32F17"/>
    <w:rsid w:val="00E36A76"/>
    <w:rsid w:val="00E46272"/>
    <w:rsid w:val="00E551D9"/>
    <w:rsid w:val="00E57F85"/>
    <w:rsid w:val="00E60A38"/>
    <w:rsid w:val="00E623CE"/>
    <w:rsid w:val="00E6339F"/>
    <w:rsid w:val="00E74420"/>
    <w:rsid w:val="00E75515"/>
    <w:rsid w:val="00E76898"/>
    <w:rsid w:val="00E81ACC"/>
    <w:rsid w:val="00E82848"/>
    <w:rsid w:val="00E873A1"/>
    <w:rsid w:val="00E903E2"/>
    <w:rsid w:val="00E97FFE"/>
    <w:rsid w:val="00EA041B"/>
    <w:rsid w:val="00EA19F8"/>
    <w:rsid w:val="00EA434D"/>
    <w:rsid w:val="00EA681D"/>
    <w:rsid w:val="00EA7761"/>
    <w:rsid w:val="00EB00D7"/>
    <w:rsid w:val="00EB0404"/>
    <w:rsid w:val="00EB154D"/>
    <w:rsid w:val="00EB292A"/>
    <w:rsid w:val="00EB4D23"/>
    <w:rsid w:val="00EB78AE"/>
    <w:rsid w:val="00EC1BF2"/>
    <w:rsid w:val="00EC3CC9"/>
    <w:rsid w:val="00ED0D47"/>
    <w:rsid w:val="00ED0DF4"/>
    <w:rsid w:val="00ED1F00"/>
    <w:rsid w:val="00ED2A60"/>
    <w:rsid w:val="00ED464E"/>
    <w:rsid w:val="00EE102F"/>
    <w:rsid w:val="00EE1E5D"/>
    <w:rsid w:val="00EF1328"/>
    <w:rsid w:val="00EF134B"/>
    <w:rsid w:val="00EF5F2A"/>
    <w:rsid w:val="00F05941"/>
    <w:rsid w:val="00F06F86"/>
    <w:rsid w:val="00F109F6"/>
    <w:rsid w:val="00F207E6"/>
    <w:rsid w:val="00F23256"/>
    <w:rsid w:val="00F308ED"/>
    <w:rsid w:val="00F36B30"/>
    <w:rsid w:val="00F36E8B"/>
    <w:rsid w:val="00F46E7A"/>
    <w:rsid w:val="00F55587"/>
    <w:rsid w:val="00F563DB"/>
    <w:rsid w:val="00F710B4"/>
    <w:rsid w:val="00F725FF"/>
    <w:rsid w:val="00F7568E"/>
    <w:rsid w:val="00F82AE0"/>
    <w:rsid w:val="00F946E8"/>
    <w:rsid w:val="00F94849"/>
    <w:rsid w:val="00F96636"/>
    <w:rsid w:val="00FA45F5"/>
    <w:rsid w:val="00FA634D"/>
    <w:rsid w:val="00FB13F6"/>
    <w:rsid w:val="00FB2433"/>
    <w:rsid w:val="00FB2E50"/>
    <w:rsid w:val="00FB4A84"/>
    <w:rsid w:val="00FC1F79"/>
    <w:rsid w:val="00FC22A0"/>
    <w:rsid w:val="00FC41DD"/>
    <w:rsid w:val="00FC4956"/>
    <w:rsid w:val="00FC66EA"/>
    <w:rsid w:val="00FC789D"/>
    <w:rsid w:val="00FD2DC3"/>
    <w:rsid w:val="00FD492B"/>
    <w:rsid w:val="00FD68A1"/>
    <w:rsid w:val="00FD7E1F"/>
    <w:rsid w:val="00FE0C00"/>
    <w:rsid w:val="00FE1649"/>
    <w:rsid w:val="00FE17A9"/>
    <w:rsid w:val="00FE1CAC"/>
    <w:rsid w:val="00FE3AB4"/>
    <w:rsid w:val="00FE5B69"/>
    <w:rsid w:val="00FE621D"/>
    <w:rsid w:val="00FF37C5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194CDF0-A441-487A-9574-9349A777E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7385C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77385C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77385C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77385C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77385C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77385C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77385C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77385C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77385C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77385C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rsid w:val="0077385C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77385C"/>
  </w:style>
  <w:style w:type="paragraph" w:customStyle="1" w:styleId="p0">
    <w:name w:val="p0"/>
    <w:basedOn w:val="Normal"/>
    <w:rsid w:val="0077385C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77385C"/>
    <w:rPr>
      <w:sz w:val="20"/>
      <w:lang w:val="es-MX"/>
    </w:rPr>
  </w:style>
  <w:style w:type="paragraph" w:customStyle="1" w:styleId="TEXTO">
    <w:name w:val="TEXTO"/>
    <w:basedOn w:val="Normal"/>
    <w:rsid w:val="0077385C"/>
    <w:pPr>
      <w:jc w:val="both"/>
    </w:pPr>
    <w:rPr>
      <w:lang w:val="es-MX"/>
    </w:rPr>
  </w:style>
  <w:style w:type="paragraph" w:customStyle="1" w:styleId="CAPTULO">
    <w:name w:val="CAPÍTULO"/>
    <w:basedOn w:val="Normal"/>
    <w:rsid w:val="0077385C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77385C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77385C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77385C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77385C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77385C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77385C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77385C"/>
    <w:rPr>
      <w:color w:val="0000FF"/>
      <w:u w:val="single"/>
    </w:rPr>
  </w:style>
  <w:style w:type="paragraph" w:styleId="Sangradetextonormal">
    <w:name w:val="Body Text Indent"/>
    <w:basedOn w:val="Normal"/>
    <w:rsid w:val="0077385C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77385C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77385C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rsid w:val="0077385C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77385C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77385C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77385C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77385C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77385C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77385C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77385C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4D4AA9"/>
    <w:pPr>
      <w:widowControl w:val="0"/>
      <w:spacing w:line="240" w:lineRule="atLeast"/>
    </w:pPr>
    <w:rPr>
      <w:i/>
      <w:color w:val="0000FF"/>
      <w:sz w:val="20"/>
      <w:szCs w:val="20"/>
      <w:lang w:val="es-MX" w:eastAsia="es-MX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5F58DB"/>
    <w:pPr>
      <w:ind w:left="720"/>
      <w:contextualSpacing/>
    </w:pPr>
  </w:style>
  <w:style w:type="character" w:styleId="Hipervnculovisitado">
    <w:name w:val="FollowedHyperlink"/>
    <w:basedOn w:val="Fuentedeprrafopredeter"/>
    <w:rsid w:val="00793B9E"/>
    <w:rPr>
      <w:color w:val="800080" w:themeColor="followedHyperlink"/>
      <w:u w:val="single"/>
    </w:rPr>
  </w:style>
  <w:style w:type="paragraph" w:styleId="Sinespaciado">
    <w:name w:val="No Spacing"/>
    <w:uiPriority w:val="1"/>
    <w:qFormat/>
    <w:rsid w:val="004348BA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B35C0D"/>
    <w:rPr>
      <w:sz w:val="24"/>
      <w:szCs w:val="24"/>
      <w:lang w:val="es-ES" w:eastAsia="es-ES"/>
    </w:rPr>
  </w:style>
  <w:style w:type="character" w:styleId="nfasissutil">
    <w:name w:val="Subtle Emphasis"/>
    <w:basedOn w:val="Fuentedeprrafopredeter"/>
    <w:uiPriority w:val="19"/>
    <w:qFormat/>
    <w:rsid w:val="00F82AE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8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file:///C:\Amesol\Productos\Route\Trunk\Analisis\EspecificacionRequerimientos\General\ERM_Reglas_de_Negocio.docx" TargetMode="External"/><Relationship Id="rId299" Type="http://schemas.openxmlformats.org/officeDocument/2006/relationships/footer" Target="footer1.xml"/><Relationship Id="rId303" Type="http://schemas.openxmlformats.org/officeDocument/2006/relationships/theme" Target="theme/theme1.xml"/><Relationship Id="rId21" Type="http://schemas.openxmlformats.org/officeDocument/2006/relationships/hyperlink" Target="file:///C:\Duxstar\Productos\Route\Trunk\Analisis\EspecificacionRequerimientos\General\ERM_Reglas_de_Negocio.docx" TargetMode="External"/><Relationship Id="rId42" Type="http://schemas.openxmlformats.org/officeDocument/2006/relationships/hyperlink" Target="file:///C:\Amesol\Productos\Route\Trunk\Analisis\EspecificacionRequerimientos\General\ERM_Reglas_de_Negocio.docx" TargetMode="External"/><Relationship Id="rId63" Type="http://schemas.openxmlformats.org/officeDocument/2006/relationships/hyperlink" Target="file:///C:\Duxstar\Productos\Route\Trunk\Analisis\EspecificacionRequerimientos\General\ERM_Reglas_de_Negocio.docx" TargetMode="External"/><Relationship Id="rId84" Type="http://schemas.openxmlformats.org/officeDocument/2006/relationships/hyperlink" Target="file:///C:\Amesol\Productos\Route\Trunk\Analisis\EspecificacionRequerimientos\General\ERM_Reglas_de_Negocio.docx" TargetMode="External"/><Relationship Id="rId138" Type="http://schemas.openxmlformats.org/officeDocument/2006/relationships/hyperlink" Target="file:///C:\Duxstar\Productos\eRoute\Trunk\Analisis\EspecificacionRequerimientos\ECU_MOV\CUROLMOV107_RegistrarAseguramientoActivos.docx" TargetMode="External"/><Relationship Id="rId159" Type="http://schemas.openxmlformats.org/officeDocument/2006/relationships/hyperlink" Target="file:///C:\Duxstar\Productos\Route\Trunk\Analisis\EspecificacionRequerimientos\General\ERM_Reglas_de_Negocio.docx" TargetMode="External"/><Relationship Id="rId170" Type="http://schemas.openxmlformats.org/officeDocument/2006/relationships/hyperlink" Target="file:///C:\Duxstar\Productos\Route\Trunk\Analisis\EspecificacionRequerimientos\General\ERM_Reglas_de_Negocio.docx" TargetMode="External"/><Relationship Id="rId191" Type="http://schemas.openxmlformats.org/officeDocument/2006/relationships/hyperlink" Target="file:///C:\Duxstar\Productos\Route\Trunk\Analisis\EspecificacionRequerimientos\General\ERM_Reglas_de_Negocio.docx" TargetMode="External"/><Relationship Id="rId205" Type="http://schemas.openxmlformats.org/officeDocument/2006/relationships/hyperlink" Target="file:///C:\Amesol\Productos\Route\Trunk\Analisis\EspecificacionRequerimientos\General\ERM_Reglas_de_Negocio.docx" TargetMode="External"/><Relationship Id="rId226" Type="http://schemas.openxmlformats.org/officeDocument/2006/relationships/hyperlink" Target="file:///C:\Duxstar\Productos\Route\Trunk\Analisis\EspecificacionRequerimientos\General\ERM_Reglas_de_Negocio.docx" TargetMode="External"/><Relationship Id="rId247" Type="http://schemas.openxmlformats.org/officeDocument/2006/relationships/hyperlink" Target="file:///C:\Duxstar\Productos\Route\Trunk\Analisis\EspecificacionRequerimientos\General\ERM_Reglas_de_Negocio.docx" TargetMode="External"/><Relationship Id="rId107" Type="http://schemas.openxmlformats.org/officeDocument/2006/relationships/hyperlink" Target="file:///C:\Duxstar\Productos\Route\Trunk\Analisis\EspecificacionRequerimientos\General\ERM_Reglas_de_Negocio.docx" TargetMode="External"/><Relationship Id="rId268" Type="http://schemas.openxmlformats.org/officeDocument/2006/relationships/hyperlink" Target="file:///C:\Duxstar\Productos\Route\Trunk\Analisis\EspecificacionRequerimientos\General\ERM_Reglas_de_Negocio.docx" TargetMode="External"/><Relationship Id="rId289" Type="http://schemas.openxmlformats.org/officeDocument/2006/relationships/hyperlink" Target="file:///C:\Duxstar\Productos\RouteLite\Trunk\Analisis\EspecificacionRequerimientos\ECU_MOV\CUROLMOV13_ObtencionContraDinamica.docx" TargetMode="External"/><Relationship Id="rId11" Type="http://schemas.openxmlformats.org/officeDocument/2006/relationships/hyperlink" Target="file:///C:\Duxstar\Productos\Route\Trunk\Analisis\EspecificacionRequerimientos\General\ERM_Reglas_de_Negocio.docx" TargetMode="External"/><Relationship Id="rId32" Type="http://schemas.openxmlformats.org/officeDocument/2006/relationships/hyperlink" Target="file:///C:\Amesol\Productos\Route\Trunk\Analisis\EspecificacionRequerimientos\General\ERM_Reglas_de_Negocio.docx" TargetMode="External"/><Relationship Id="rId53" Type="http://schemas.openxmlformats.org/officeDocument/2006/relationships/hyperlink" Target="file:///C:\Duxstar\Productos\RouteLite\Trunk\Analisis\EspecificacionRequerimientos\ECU_MOV\CUROLMOV11_SelecActiviadesVisita.docx" TargetMode="External"/><Relationship Id="rId74" Type="http://schemas.openxmlformats.org/officeDocument/2006/relationships/hyperlink" Target="file:///C:\Amesol\Productos\Route\Trunk\Analisis\EspecificacionRequerimientos\General\ERM_Reglas_de_Negocio.docx" TargetMode="External"/><Relationship Id="rId128" Type="http://schemas.openxmlformats.org/officeDocument/2006/relationships/hyperlink" Target="file:///C:\Amesol\Productos\Route\Trunk\Analisis\EspecificacionRequerimientos\General\ERM_Reglas_de_Negocio.docx" TargetMode="External"/><Relationship Id="rId149" Type="http://schemas.openxmlformats.org/officeDocument/2006/relationships/hyperlink" Target="file:///C:\Duxstar\Productos\Route\Trunk\Analisis\EspecificacionRequerimientos\General\ERM_Reglas_de_Negocio.docx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CUROLMOV107_RegistrarAseguramientoActivos.docx" TargetMode="External"/><Relationship Id="rId160" Type="http://schemas.openxmlformats.org/officeDocument/2006/relationships/hyperlink" Target="file:///C:\Duxstar\Productos\Route\Trunk\Analisis\EspecificacionRequerimientos\General\ERM_Reglas_de_Negocio.docx" TargetMode="External"/><Relationship Id="rId181" Type="http://schemas.openxmlformats.org/officeDocument/2006/relationships/hyperlink" Target="file:///C:\Duxstar\Productos\Route\Trunk\Analisis\EspecificacionRequerimientos\General\ERM_Reglas_de_Negocio.docx" TargetMode="External"/><Relationship Id="rId216" Type="http://schemas.openxmlformats.org/officeDocument/2006/relationships/hyperlink" Target="file:///C:\Duxstar\Productos\Route\Trunk\Analisis\EspecificacionRequerimientos\General\ERM_Reglas_de_Negocio.docx" TargetMode="External"/><Relationship Id="rId237" Type="http://schemas.openxmlformats.org/officeDocument/2006/relationships/hyperlink" Target="file:///C:\Duxstar\Productos\Route\Trunk\Analisis\EspecificacionRequerimientos\General\ERM_Glosario_de_Mensajes.docx" TargetMode="External"/><Relationship Id="rId258" Type="http://schemas.openxmlformats.org/officeDocument/2006/relationships/hyperlink" Target="file:///C:\Amesol\Productos\Route\Trunk\Analisis\EspecificacionRequerimientos\General\ERM_Reglas_de_Negocio.docx" TargetMode="External"/><Relationship Id="rId279" Type="http://schemas.openxmlformats.org/officeDocument/2006/relationships/hyperlink" Target="file:///C:\Duxstar\Productos\Route\Trunk\Analisis\EspecificacionRequerimientos\General\ERM_Reglas_de_Negocio.docx" TargetMode="External"/><Relationship Id="rId22" Type="http://schemas.openxmlformats.org/officeDocument/2006/relationships/hyperlink" Target="file:///C:\Duxstar\Productos\Route\Trunk\Analisis\EspecificacionRequerimientos\General\ERM_Reglas_de_Negocio.docx" TargetMode="External"/><Relationship Id="rId43" Type="http://schemas.openxmlformats.org/officeDocument/2006/relationships/hyperlink" Target="file:///C:\Amesol\Productos\Route\Trunk\Analisis\EspecificacionRequerimientos\General\ERM_Reglas_de_Negocio.docx" TargetMode="External"/><Relationship Id="rId64" Type="http://schemas.openxmlformats.org/officeDocument/2006/relationships/hyperlink" Target="file:///C:\Duxstar\Productos\Route\Trunk\Analisis\EspecificacionRequerimientos\General\ERM_Reglas_de_Negocio.docx" TargetMode="External"/><Relationship Id="rId118" Type="http://schemas.openxmlformats.org/officeDocument/2006/relationships/hyperlink" Target="file:///C:\Amesol\Productos\Route\Trunk\Analisis\EspecificacionRequerimientos\General\ERM_Reglas_de_Negocio.docx" TargetMode="External"/><Relationship Id="rId139" Type="http://schemas.openxmlformats.org/officeDocument/2006/relationships/hyperlink" Target="file:///C:\Duxstar\Productos\eRoute\Trunk\Analisis\EspecificacionRequerimientos\ECU_MOV\CUROLMOV10_RegVisitaImproductividad.docx" TargetMode="External"/><Relationship Id="rId290" Type="http://schemas.openxmlformats.org/officeDocument/2006/relationships/hyperlink" Target="file:///C:\Duxstar\Productos\Route\Trunk\Analisis\EspecificacionRequerimientos\General\ERM_Reglas_de_Negocio.docx" TargetMode="External"/><Relationship Id="rId85" Type="http://schemas.openxmlformats.org/officeDocument/2006/relationships/hyperlink" Target="file:///C:\Amesol\Productos\Route\Trunk\Analisis\EspecificacionRequerimientos\General\ERM_Reglas_de_Negocio.docx" TargetMode="External"/><Relationship Id="rId150" Type="http://schemas.openxmlformats.org/officeDocument/2006/relationships/hyperlink" Target="file:///C:\Duxstar\Productos\Route\Trunk\Analisis\EspecificacionRequerimientos\General\ERM_Reglas_de_Negocio.docx" TargetMode="External"/><Relationship Id="rId171" Type="http://schemas.openxmlformats.org/officeDocument/2006/relationships/hyperlink" Target="file:///C:\Duxstar\Productos\Route\Trunk\Analisis\EspecificacionRequerimientos\General\ERM_Glosario_de_Mensajes.docx" TargetMode="External"/><Relationship Id="rId192" Type="http://schemas.openxmlformats.org/officeDocument/2006/relationships/hyperlink" Target="file:///C:\Duxstar\Productos\Route\Trunk\Analisis\EspecificacionRequerimientos\General\ERM_Reglas_de_Negocio.docx" TargetMode="External"/><Relationship Id="rId206" Type="http://schemas.openxmlformats.org/officeDocument/2006/relationships/hyperlink" Target="file:///C:\Amesol\Productos\Route\Trunk\Analisis\EspecificacionRequerimientos\General\ERM_Reglas_de_Negocio.docx" TargetMode="External"/><Relationship Id="rId227" Type="http://schemas.openxmlformats.org/officeDocument/2006/relationships/hyperlink" Target="file:///C:\Duxstar\Productos\Route\Trunk\Analisis\EspecificacionRequerimientos\General\ERM_Reglas_de_Negocio.docx" TargetMode="External"/><Relationship Id="rId248" Type="http://schemas.openxmlformats.org/officeDocument/2006/relationships/hyperlink" Target="file:///C:\Duxstar\Productos\Route\Trunk\Analisis\EspecificacionRequerimientos\General\ERM_Reglas_de_Negocio.docx" TargetMode="External"/><Relationship Id="rId269" Type="http://schemas.openxmlformats.org/officeDocument/2006/relationships/hyperlink" Target="file:///C:\Duxstar\Productos\Route\Trunk\Analisis\EspecificacionRequerimientos\General\ERM_Reglas_de_Negocio.docx" TargetMode="External"/><Relationship Id="rId12" Type="http://schemas.openxmlformats.org/officeDocument/2006/relationships/hyperlink" Target="file:///C:\Duxstar\Productos\Route\Trunk\Analisis\EspecificacionRequerimientos\General\ERM_Reglas_de_Negocio.docx" TargetMode="External"/><Relationship Id="rId33" Type="http://schemas.openxmlformats.org/officeDocument/2006/relationships/hyperlink" Target="file:///C:\Amesol\Productos\Route\Trunk\Analisis\EspecificacionRequerimientos\General\ERM_Reglas_de_Negocio.docx" TargetMode="External"/><Relationship Id="rId108" Type="http://schemas.openxmlformats.org/officeDocument/2006/relationships/hyperlink" Target="file:///C:\Duxstar\Productos\Route\Trunk\Analisis\EspecificacionRequerimientos\General\ERM_Reglas_de_Negocio.docx" TargetMode="External"/><Relationship Id="rId129" Type="http://schemas.openxmlformats.org/officeDocument/2006/relationships/hyperlink" Target="file:///C:\Amesol\Productos\Route\Trunk\Analisis\EspecificacionRequerimientos\General\ERM_Reglas_de_Negocio.docx" TargetMode="External"/><Relationship Id="rId280" Type="http://schemas.openxmlformats.org/officeDocument/2006/relationships/hyperlink" Target="file:///C:\Duxstar\Productos\RouteLite\Trunk\Analisis\EspecificacionRequerimientos\ECU_MOV\CUROLMOV12_ManttoVisitasTerminal.docx" TargetMode="External"/><Relationship Id="rId54" Type="http://schemas.openxmlformats.org/officeDocument/2006/relationships/hyperlink" Target="file:///C:\Duxstar\Productos\Route\Trunk\Analisis\EspecificacionRequerimientos\General\ERM_Reglas_de_Negocio.docx" TargetMode="External"/><Relationship Id="rId75" Type="http://schemas.openxmlformats.org/officeDocument/2006/relationships/hyperlink" Target="file:///C:\Amesol\Productos\Route\Trunk\Analisis\EspecificacionRequerimientos\General\ERM_Reglas_de_Negocio.docx" TargetMode="External"/><Relationship Id="rId96" Type="http://schemas.openxmlformats.org/officeDocument/2006/relationships/hyperlink" Target="file:///C:\Duxstar\Productos\RouteLite\Trunk\Analisis\EspecificacionRequerimientos\ECU_MOV\CUROLMOV11_SelecActiviadesVisita.docx" TargetMode="External"/><Relationship Id="rId140" Type="http://schemas.openxmlformats.org/officeDocument/2006/relationships/hyperlink" Target="file:///C:\Duxstar\Productos\RouteLite\Trunk\Analisis\EspecificacionRequerimientos\ECU_MOV\CUROLMOV11_SelecActiviadesVisita.docx" TargetMode="External"/><Relationship Id="rId161" Type="http://schemas.openxmlformats.org/officeDocument/2006/relationships/hyperlink" Target="file:///C:\Amesol\Productos\Route\Trunk\Analisis\EspecificacionRequerimientos\General\ERM_Reglas_de_Negocio.docx" TargetMode="External"/><Relationship Id="rId182" Type="http://schemas.openxmlformats.org/officeDocument/2006/relationships/hyperlink" Target="file:///C:\Duxstar\Productos\Route\Trunk\Analisis\EspecificacionRequerimientos\General\ERM_Reglas_de_Negocio.docx" TargetMode="External"/><Relationship Id="rId217" Type="http://schemas.openxmlformats.org/officeDocument/2006/relationships/hyperlink" Target="file:///C:\Duxstar\Productos\Route\Trunk\Analisis\EspecificacionRequerimientos\General\ERM_Reglas_de_Negocio.docx" TargetMode="External"/><Relationship Id="rId6" Type="http://schemas.openxmlformats.org/officeDocument/2006/relationships/footnotes" Target="footnotes.xml"/><Relationship Id="rId238" Type="http://schemas.openxmlformats.org/officeDocument/2006/relationships/hyperlink" Target="file:///C:\Amesol\Productos\Route\Trunk\Analisis\EspecificacionRequerimientos\General\ERM_Glosario_de_Mensajes.docx" TargetMode="External"/><Relationship Id="rId259" Type="http://schemas.openxmlformats.org/officeDocument/2006/relationships/hyperlink" Target="file:///C:\Duxstar\Productos\Route\Trunk\Analisis\EspecificacionRequerimientos\General\ERM_Reglas_de_Negocio.docx" TargetMode="External"/><Relationship Id="rId23" Type="http://schemas.openxmlformats.org/officeDocument/2006/relationships/hyperlink" Target="file:///C:\Duxstar\Productos\Route\Trunk\Analisis\EspecificacionRequerimientos\General\ERM_Reglas_de_Negocio.docx" TargetMode="External"/><Relationship Id="rId119" Type="http://schemas.openxmlformats.org/officeDocument/2006/relationships/hyperlink" Target="file:///C:\Amesol\Productos\Route\Trunk\Analisis\EspecificacionRequerimientos\General\ERM_Reglas_de_Negocio.docx" TargetMode="External"/><Relationship Id="rId270" Type="http://schemas.openxmlformats.org/officeDocument/2006/relationships/hyperlink" Target="file:///C:\Duxstar\Productos\Route\Trunk\Analisis\EspecificacionRequerimientos\General\ERM_Reglas_de_Negocio.docx" TargetMode="External"/><Relationship Id="rId291" Type="http://schemas.openxmlformats.org/officeDocument/2006/relationships/hyperlink" Target="file:///C:\Duxstar\Productos\Route\Trunk\Analisis\EspecificacionRequerimientos\General\ERM_Glosario_de_Mensajes.docx" TargetMode="External"/><Relationship Id="rId44" Type="http://schemas.openxmlformats.org/officeDocument/2006/relationships/hyperlink" Target="file:///C:\Duxstar\Productos\Route\Trunk\Analisis\EspecificacionRequerimientos\General\ERM_Reglas_de_Negocio.docx" TargetMode="External"/><Relationship Id="rId65" Type="http://schemas.openxmlformats.org/officeDocument/2006/relationships/hyperlink" Target="file:///C:\Duxstar\Productos\Route\Trunk\Analisis\EspecificacionRequerimientos\General\ERM_Reglas_de_Negocio.docx" TargetMode="External"/><Relationship Id="rId86" Type="http://schemas.openxmlformats.org/officeDocument/2006/relationships/hyperlink" Target="file:///C:\Amesol\Productos\Route\Trunk\Analisis\EspecificacionRequerimientos\General\ERM_Reglas_de_Negocio.docx" TargetMode="External"/><Relationship Id="rId130" Type="http://schemas.openxmlformats.org/officeDocument/2006/relationships/hyperlink" Target="file:///C:\Duxstar\Productos\Route\Trunk\Analisis\EspecificacionRequerimientos\General\ERM_Reglas_de_Negocio.docx" TargetMode="External"/><Relationship Id="rId151" Type="http://schemas.openxmlformats.org/officeDocument/2006/relationships/hyperlink" Target="file:///C:\Duxstar\Productos\Route\Trunk\Analisis\EspecificacionRequerimientos\General\ERM_Reglas_de_Negocio.docx" TargetMode="External"/><Relationship Id="rId172" Type="http://schemas.openxmlformats.org/officeDocument/2006/relationships/hyperlink" Target="file:///C:\Duxstar\Productos\Route\Trunk\Analisis\EspecificacionRequerimientos\General\ERM_Reglas_de_Negocio.docx" TargetMode="External"/><Relationship Id="rId193" Type="http://schemas.openxmlformats.org/officeDocument/2006/relationships/hyperlink" Target="file:///C:\Amesol\Productos\Route\Trunk\Analisis\EspecificacionRequerimientos\General\ERM_Reglas_de_Negocio.docx" TargetMode="External"/><Relationship Id="rId207" Type="http://schemas.openxmlformats.org/officeDocument/2006/relationships/hyperlink" Target="CUROLMOV107_RegistrarAseguramientoActivos.docx" TargetMode="External"/><Relationship Id="rId228" Type="http://schemas.openxmlformats.org/officeDocument/2006/relationships/hyperlink" Target="file:///C:\Duxstar\Productos\Route\Trunk\Analisis\EspecificacionRequerimientos\General\ERM_Reglas_de_Negocio.docx" TargetMode="External"/><Relationship Id="rId249" Type="http://schemas.openxmlformats.org/officeDocument/2006/relationships/hyperlink" Target="file:///C:\Duxstar\Productos\Route\Trunk\Analisis\EspecificacionRequerimientos\General\ERM_Reglas_de_Negocio.docx" TargetMode="External"/><Relationship Id="rId13" Type="http://schemas.openxmlformats.org/officeDocument/2006/relationships/hyperlink" Target="file:///C:\Duxstar\Productos\Route\Trunk\Analisis\EspecificacionRequerimientos\General\ERM_Glosario_de_Mensajes.docx" TargetMode="External"/><Relationship Id="rId109" Type="http://schemas.openxmlformats.org/officeDocument/2006/relationships/hyperlink" Target="file:///C:\Duxstar\Productos\Route\Trunk\Analisis\EspecificacionRequerimientos\General\ERM_Reglas_de_Negocio.docx" TargetMode="External"/><Relationship Id="rId260" Type="http://schemas.openxmlformats.org/officeDocument/2006/relationships/hyperlink" Target="file:///C:\Duxstar\Productos\Route\Trunk\Analisis\EspecificacionRequerimientos\General\ERM_Reglas_de_Negocio.docx" TargetMode="External"/><Relationship Id="rId281" Type="http://schemas.openxmlformats.org/officeDocument/2006/relationships/hyperlink" Target="file:///C:\Duxstar\Productos\Route\Trunk\Analisis\EspecificacionRequerimientos\General\ERM_Reglas_de_Negocio.docx" TargetMode="External"/><Relationship Id="rId34" Type="http://schemas.openxmlformats.org/officeDocument/2006/relationships/hyperlink" Target="file:///C:\Amesol\Productos\Route\Trunk\Analisis\EspecificacionRequerimientos\General\ERM_Reglas_de_Negocio.docx" TargetMode="External"/><Relationship Id="rId55" Type="http://schemas.openxmlformats.org/officeDocument/2006/relationships/hyperlink" Target="file:///C:\Duxstar\Productos\RouteLite\Trunk\Analisis\EspecificacionRequerimientos\ECU_MOV\CUROLMOV12_ManttoVisitasTerminal.docx" TargetMode="External"/><Relationship Id="rId76" Type="http://schemas.openxmlformats.org/officeDocument/2006/relationships/hyperlink" Target="file:///C:\Amesol\Productos\Route\Trunk\Analisis\EspecificacionRequerimientos\General\ERM_Reglas_de_Negocio.docx" TargetMode="External"/><Relationship Id="rId97" Type="http://schemas.openxmlformats.org/officeDocument/2006/relationships/hyperlink" Target="file:///C:\Duxstar\Productos\Route\Trunk\Analisis\EspecificacionRequerimientos\General\ERM_Reglas_de_Negocio.docx" TargetMode="External"/><Relationship Id="rId120" Type="http://schemas.openxmlformats.org/officeDocument/2006/relationships/hyperlink" Target="file:///C:\Amesol\Productos\Route\Trunk\Analisis\EspecificacionRequerimientos\General\ERM_Reglas_de_Negocio.docx" TargetMode="External"/><Relationship Id="rId141" Type="http://schemas.openxmlformats.org/officeDocument/2006/relationships/hyperlink" Target="file:///C:\Duxstar\Productos\Route\Trunk\Analisis\EspecificacionRequerimientos\General\ERM_Reglas_de_Negocio.docx" TargetMode="External"/><Relationship Id="rId7" Type="http://schemas.openxmlformats.org/officeDocument/2006/relationships/endnotes" Target="endnotes.xml"/><Relationship Id="rId162" Type="http://schemas.openxmlformats.org/officeDocument/2006/relationships/hyperlink" Target="file:///C:\Amesol\Productos\Route\Trunk\Analisis\EspecificacionRequerimientos\General\ERM_Reglas_de_Negocio.docx" TargetMode="External"/><Relationship Id="rId183" Type="http://schemas.openxmlformats.org/officeDocument/2006/relationships/hyperlink" Target="file:///C:\Duxstar\Productos\Route\Trunk\Analisis\EspecificacionRequerimientos\General\ERM_Reglas_de_Negocio.docx" TargetMode="External"/><Relationship Id="rId218" Type="http://schemas.openxmlformats.org/officeDocument/2006/relationships/hyperlink" Target="file:///C:\Duxstar\Productos\Route\Trunk\Analisis\EspecificacionRequerimientos\General\ERM_Reglas_de_Negocio.docx" TargetMode="External"/><Relationship Id="rId239" Type="http://schemas.openxmlformats.org/officeDocument/2006/relationships/hyperlink" Target="file:///C:\Duxstar\Productos\Route\Trunk\Analisis\EspecificacionRequerimientos\General\ERM_Reglas_de_Negocio.docx" TargetMode="External"/><Relationship Id="rId2" Type="http://schemas.openxmlformats.org/officeDocument/2006/relationships/numbering" Target="numbering.xml"/><Relationship Id="rId29" Type="http://schemas.openxmlformats.org/officeDocument/2006/relationships/hyperlink" Target="file:///C:\Duxstar\Productos\Route\Trunk\Analisis\EspecificacionRequerimientos\General\ERM_Reglas_de_Negocio.docx" TargetMode="External"/><Relationship Id="rId250" Type="http://schemas.openxmlformats.org/officeDocument/2006/relationships/hyperlink" Target="file:///C:\Duxstar\Productos\Route\Trunk\Analisis\EspecificacionRequerimientos\General\ERM_Reglas_de_Negocio.docx" TargetMode="External"/><Relationship Id="rId255" Type="http://schemas.openxmlformats.org/officeDocument/2006/relationships/hyperlink" Target="file:///C:\Amesol\Productos\Route\Trunk\Analisis\EspecificacionRequerimientos\General\ERM_Reglas_de_Negocio.docx" TargetMode="External"/><Relationship Id="rId271" Type="http://schemas.openxmlformats.org/officeDocument/2006/relationships/hyperlink" Target="file:///C:\Amesol\Productos\Route\Trunk\Analisis\EspecificacionRequerimientos\General\ERM_Reglas_de_Negocio.docx" TargetMode="External"/><Relationship Id="rId276" Type="http://schemas.openxmlformats.org/officeDocument/2006/relationships/hyperlink" Target="file:///C:\Duxstar\Productos\eRoute\Trunk\Analisis\EspecificacionRequerimientos\ECU_MOV\CUROLMOV107_RegistrarAseguramientoActivos.docx" TargetMode="External"/><Relationship Id="rId292" Type="http://schemas.openxmlformats.org/officeDocument/2006/relationships/hyperlink" Target="file:///C:\Duxstar\Productos\RouteLite\Trunk\Analisis\EspecificacionRequerimientos\ECU_MOV\CUROLMOV10_RegVisitaImproductividad_.docx" TargetMode="External"/><Relationship Id="rId297" Type="http://schemas.openxmlformats.org/officeDocument/2006/relationships/hyperlink" Target="file:///C:\Duxstar\Productos\RouteLite\Trunk\Analisis\EspecificacionRequerimientos\ECU_MOV\CUROLMOV10_RegVisitaImproductividad_.docx" TargetMode="External"/><Relationship Id="rId24" Type="http://schemas.openxmlformats.org/officeDocument/2006/relationships/hyperlink" Target="file:///C:\Duxstar\Productos\Route\Trunk\Analisis\EspecificacionRequerimientos\General\ERM_Reglas_de_Negocio.docx" TargetMode="External"/><Relationship Id="rId40" Type="http://schemas.openxmlformats.org/officeDocument/2006/relationships/hyperlink" Target="file:///C:\Amesol\Productos\Route\Trunk\Analisis\EspecificacionRequerimientos\General\ERM_Reglas_de_Negocio.docx" TargetMode="External"/><Relationship Id="rId45" Type="http://schemas.openxmlformats.org/officeDocument/2006/relationships/hyperlink" Target="file:///C:\Duxstar\Productos\Route\Trunk\Analisis\EspecificacionRequerimientos\General\ERM_Reglas_de_Negocio.docx" TargetMode="External"/><Relationship Id="rId66" Type="http://schemas.openxmlformats.org/officeDocument/2006/relationships/hyperlink" Target="file:///C:\Duxstar\Productos\Route\Trunk\Analisis\EspecificacionRequerimientos\General\ERM_Reglas_de_Negocio.docx" TargetMode="External"/><Relationship Id="rId87" Type="http://schemas.openxmlformats.org/officeDocument/2006/relationships/hyperlink" Target="file:///C:\Duxstar\Productos\Route\Trunk\Analisis\EspecificacionRequerimientos\General\ERM_Reglas_de_Negocio.docx" TargetMode="External"/><Relationship Id="rId110" Type="http://schemas.openxmlformats.org/officeDocument/2006/relationships/hyperlink" Target="file:///C:\Duxstar\Productos\Route\Trunk\Analisis\EspecificacionRequerimientos\General\ERM_Reglas_de_Negocio.docx" TargetMode="External"/><Relationship Id="rId115" Type="http://schemas.openxmlformats.org/officeDocument/2006/relationships/hyperlink" Target="file:///C:\Duxstar\Productos\Route\Trunk\Analisis\EspecificacionRequerimientos\General\ERM_Reglas_de_Negocio.docx" TargetMode="External"/><Relationship Id="rId131" Type="http://schemas.openxmlformats.org/officeDocument/2006/relationships/hyperlink" Target="file:///C:\Duxstar\Productos\Route\Trunk\Analisis\EspecificacionRequerimientos\General\ERM_Reglas_de_Negocio.docx" TargetMode="External"/><Relationship Id="rId136" Type="http://schemas.openxmlformats.org/officeDocument/2006/relationships/hyperlink" Target="file:///C:\Amesol\Productos\Route\Trunk\Analisis\EspecificacionRequerimientos\General\ERM_Reglas_de_Negocio.docx" TargetMode="External"/><Relationship Id="rId157" Type="http://schemas.openxmlformats.org/officeDocument/2006/relationships/hyperlink" Target="file:///C:\Amesol\Productos\Route\Trunk\Analisis\EspecificacionRequerimientos\General\ERM_Reglas_de_Negocio.docx" TargetMode="External"/><Relationship Id="rId178" Type="http://schemas.openxmlformats.org/officeDocument/2006/relationships/hyperlink" Target="file:///C:\Duxstar\Productos\Route\Trunk\Analisis\EspecificacionRequerimientos\General\ERM_Reglas_de_Negocio.docx" TargetMode="External"/><Relationship Id="rId301" Type="http://schemas.openxmlformats.org/officeDocument/2006/relationships/header" Target="header2.xml"/><Relationship Id="rId61" Type="http://schemas.openxmlformats.org/officeDocument/2006/relationships/hyperlink" Target="CUROLMOV01_AccederSistema.docx" TargetMode="External"/><Relationship Id="rId82" Type="http://schemas.openxmlformats.org/officeDocument/2006/relationships/hyperlink" Target="file:///C:\Amesol\Productos\Route\Trunk\Analisis\EspecificacionRequerimientos\General\ERM_Reglas_de_Negocio.docx" TargetMode="External"/><Relationship Id="rId152" Type="http://schemas.openxmlformats.org/officeDocument/2006/relationships/hyperlink" Target="file:///C:\Duxstar\Productos\Route\Trunk\Analisis\EspecificacionRequerimientos\General\ERM_Reglas_de_Negocio.docx" TargetMode="External"/><Relationship Id="rId173" Type="http://schemas.openxmlformats.org/officeDocument/2006/relationships/hyperlink" Target="CUROLMOV01_AccederSistema.docx" TargetMode="External"/><Relationship Id="rId194" Type="http://schemas.openxmlformats.org/officeDocument/2006/relationships/hyperlink" Target="file:///C:\Amesol\Productos\Route\Trunk\Analisis\EspecificacionRequerimientos\General\ERM_Reglas_de_Negocio.docx" TargetMode="External"/><Relationship Id="rId199" Type="http://schemas.openxmlformats.org/officeDocument/2006/relationships/hyperlink" Target="file:///C:\Duxstar\Productos\Route\Trunk\Analisis\EspecificacionRequerimientos\General\ERM_Reglas_de_Negocio.docx" TargetMode="External"/><Relationship Id="rId203" Type="http://schemas.openxmlformats.org/officeDocument/2006/relationships/hyperlink" Target="file:///C:\Duxstar\Productos\Route\Trunk\Analisis\EspecificacionRequerimientos\General\ERM_Reglas_de_Negocio.docx" TargetMode="External"/><Relationship Id="rId208" Type="http://schemas.openxmlformats.org/officeDocument/2006/relationships/hyperlink" Target="file:///C:\Duxstar\Productos\RouteLite\Trunk\Analisis\EspecificacionRequerimientos\ECU_MOV\CUROLMOV11_SelecActiviadesVisita.docx" TargetMode="External"/><Relationship Id="rId229" Type="http://schemas.openxmlformats.org/officeDocument/2006/relationships/hyperlink" Target="file:///C:\Amesol\Productos\Route\Trunk\Analisis\EspecificacionRequerimientos\General\ERM_Reglas_de_Negocio.docx" TargetMode="External"/><Relationship Id="rId19" Type="http://schemas.openxmlformats.org/officeDocument/2006/relationships/hyperlink" Target="file:///C:\Duxstar\Productos\Route\Trunk\Analisis\EspecificacionRequerimientos\General\ERM_Reglas_de_Negocio.docx" TargetMode="External"/><Relationship Id="rId224" Type="http://schemas.openxmlformats.org/officeDocument/2006/relationships/hyperlink" Target="file:///C:\Amesol\Productos\Route\Trunk\Analisis\EspecificacionRequerimientos\General\ERM_Reglas_de_Negocio.docx" TargetMode="External"/><Relationship Id="rId240" Type="http://schemas.openxmlformats.org/officeDocument/2006/relationships/hyperlink" Target="file:///C:\Duxstar\Productos\Route\Trunk\Analisis\EspecificacionRequerimientos\General\ERM_Glosario_de_Mensajes.docx" TargetMode="External"/><Relationship Id="rId245" Type="http://schemas.openxmlformats.org/officeDocument/2006/relationships/hyperlink" Target="file:///C:\Duxstar\Productos\Route\Trunk\Analisis\EspecificacionRequerimientos\General\ERM_Reglas_de_Negocio.docx" TargetMode="External"/><Relationship Id="rId261" Type="http://schemas.openxmlformats.org/officeDocument/2006/relationships/hyperlink" Target="file:///C:\Duxstar\Productos\Route\Trunk\Analisis\EspecificacionRequerimientos\General\ERM_Reglas_de_Negocio.docx" TargetMode="External"/><Relationship Id="rId266" Type="http://schemas.openxmlformats.org/officeDocument/2006/relationships/hyperlink" Target="file:///C:\Amesol\Productos\Route\Trunk\Analisis\EspecificacionRequerimientos\General\ERM_Reglas_de_Negocio.docx" TargetMode="External"/><Relationship Id="rId287" Type="http://schemas.openxmlformats.org/officeDocument/2006/relationships/hyperlink" Target="file:///C:\Duxstar\Productos\Route\Trunk\Analisis\EspecificacionRequerimientos\General\ERM_Glosario_de_Mensajes.docx" TargetMode="External"/><Relationship Id="rId14" Type="http://schemas.openxmlformats.org/officeDocument/2006/relationships/hyperlink" Target="file:///C:\Amesol\Productos\Route\Trunk\Analisis\EspecificacionRequerimientos\General\ERM_Glosario_de_Mensajes.docx" TargetMode="External"/><Relationship Id="rId30" Type="http://schemas.openxmlformats.org/officeDocument/2006/relationships/hyperlink" Target="file:///C:\Duxstar\Productos\Route\Trunk\Analisis\EspecificacionRequerimientos\General\ERM_Reglas_de_Negocio.docx" TargetMode="External"/><Relationship Id="rId35" Type="http://schemas.openxmlformats.org/officeDocument/2006/relationships/hyperlink" Target="file:///C:\Duxstar\Productos\Route\Trunk\Analisis\EspecificacionRequerimientos\General\ERM_Reglas_de_Negocio.docx" TargetMode="External"/><Relationship Id="rId56" Type="http://schemas.openxmlformats.org/officeDocument/2006/relationships/hyperlink" Target="file:///C:\Duxstar\Productos\Route\Trunk\Analisis\EspecificacionRequerimientos\General\ERM_Glosario_de_Mensajes.docx" TargetMode="External"/><Relationship Id="rId77" Type="http://schemas.openxmlformats.org/officeDocument/2006/relationships/hyperlink" Target="file:///C:\Amesol\Productos\Route\Trunk\Analisis\EspecificacionRequerimientos\General\ERM_Reglas_de_Negocio.docx" TargetMode="External"/><Relationship Id="rId100" Type="http://schemas.openxmlformats.org/officeDocument/2006/relationships/hyperlink" Target="file:///C:\Amesol\Productos\Route\Trunk\Analisis\EspecificacionRequerimientos\General\ERM_Glosario_de_Mensajes.docx" TargetMode="External"/><Relationship Id="rId105" Type="http://schemas.openxmlformats.org/officeDocument/2006/relationships/hyperlink" Target="file:///C:\Duxstar\Productos\Route\Trunk\Analisis\EspecificacionRequerimientos\General\ERM_Reglas_de_Negocio.docx" TargetMode="External"/><Relationship Id="rId126" Type="http://schemas.openxmlformats.org/officeDocument/2006/relationships/hyperlink" Target="file:///C:\Amesol\Productos\Route\Trunk\Analisis\EspecificacionRequerimientos\General\ERM_Reglas_de_Negocio.docx" TargetMode="External"/><Relationship Id="rId147" Type="http://schemas.openxmlformats.org/officeDocument/2006/relationships/hyperlink" Target="file:///C:\Duxstar\Productos\Route\Trunk\Analisis\EspecificacionRequerimientos\General\ERM_Reglas_de_Negocio.docx" TargetMode="External"/><Relationship Id="rId168" Type="http://schemas.openxmlformats.org/officeDocument/2006/relationships/hyperlink" Target="file:///C:\Duxstar\Productos\Route\Trunk\Analisis\EspecificacionRequerimientos\General\ERM_Glosario_de_Mensajes.docx" TargetMode="External"/><Relationship Id="rId282" Type="http://schemas.openxmlformats.org/officeDocument/2006/relationships/hyperlink" Target="file:///C:\Duxstar\Productos\Route\Trunk\Analisis\EspecificacionRequerimientos\General\ERM_Reglas_de_Negocio.docx" TargetMode="External"/><Relationship Id="rId8" Type="http://schemas.openxmlformats.org/officeDocument/2006/relationships/image" Target="media/image1.emf"/><Relationship Id="rId51" Type="http://schemas.openxmlformats.org/officeDocument/2006/relationships/hyperlink" Target="file:///C:\Amesol\Productos\Route\Trunk\Analisis\EspecificacionRequerimientos\General\ERM_Reglas_de_Negocio.docx" TargetMode="External"/><Relationship Id="rId72" Type="http://schemas.openxmlformats.org/officeDocument/2006/relationships/hyperlink" Target="file:///C:\Duxstar\Productos\Route\Trunk\Analisis\EspecificacionRequerimientos\General\ERM_Reglas_de_Negocio.docx" TargetMode="External"/><Relationship Id="rId93" Type="http://schemas.openxmlformats.org/officeDocument/2006/relationships/hyperlink" Target="file:///C:\Amesol\Productos\Route\Trunk\Analisis\EspecificacionRequerimientos\General\ERM_Reglas_de_Negocio.docx" TargetMode="External"/><Relationship Id="rId98" Type="http://schemas.openxmlformats.org/officeDocument/2006/relationships/hyperlink" Target="file:///C:\Duxstar\Productos\RouteLite\Trunk\Analisis\EspecificacionRequerimientos\ECU_MOV\CUROLMOV12_ManttoVisitasTerminal.docx" TargetMode="External"/><Relationship Id="rId121" Type="http://schemas.openxmlformats.org/officeDocument/2006/relationships/hyperlink" Target="file:///C:\Duxstar\Productos\Route\Trunk\Analisis\EspecificacionRequerimientos\General\ERM_Reglas_de_Negocio.docx" TargetMode="External"/><Relationship Id="rId142" Type="http://schemas.openxmlformats.org/officeDocument/2006/relationships/hyperlink" Target="file:///C:\Duxstar\Productos\RouteLite\Trunk\Analisis\EspecificacionRequerimientos\ECU_MOV\CUROLMOV12_ManttoVisitasTerminal.docx" TargetMode="External"/><Relationship Id="rId163" Type="http://schemas.openxmlformats.org/officeDocument/2006/relationships/hyperlink" Target="file:///C:\Amesol\Productos\Route\Trunk\Analisis\EspecificacionRequerimientos\General\ERM_Reglas_de_Negocio.docx" TargetMode="External"/><Relationship Id="rId184" Type="http://schemas.openxmlformats.org/officeDocument/2006/relationships/hyperlink" Target="file:///C:\Duxstar\Productos\Route\Trunk\Analisis\EspecificacionRequerimientos\General\ERM_Reglas_de_Negocio.docx" TargetMode="External"/><Relationship Id="rId189" Type="http://schemas.openxmlformats.org/officeDocument/2006/relationships/hyperlink" Target="file:///C:\Amesol\Productos\Route\Trunk\Analisis\EspecificacionRequerimientos\General\ERM_Reglas_de_Negocio.docx" TargetMode="External"/><Relationship Id="rId219" Type="http://schemas.openxmlformats.org/officeDocument/2006/relationships/hyperlink" Target="file:///C:\Duxstar\Productos\Route\Trunk\Analisis\EspecificacionRequerimientos\General\ERM_Reglas_de_Negocio.docx" TargetMode="External"/><Relationship Id="rId3" Type="http://schemas.openxmlformats.org/officeDocument/2006/relationships/styles" Target="styles.xml"/><Relationship Id="rId214" Type="http://schemas.openxmlformats.org/officeDocument/2006/relationships/hyperlink" Target="file:///C:\Duxstar\Productos\Route\Trunk\Analisis\EspecificacionRequerimientos\General\ERM_Reglas_de_Negocio.docx" TargetMode="External"/><Relationship Id="rId230" Type="http://schemas.openxmlformats.org/officeDocument/2006/relationships/hyperlink" Target="file:///C:\Amesol\Productos\Route\Trunk\Analisis\EspecificacionRequerimientos\General\ERM_Reglas_de_Negocio.docx" TargetMode="External"/><Relationship Id="rId235" Type="http://schemas.openxmlformats.org/officeDocument/2006/relationships/hyperlink" Target="file:///C:\Duxstar\Productos\Route\Trunk\Analisis\EspecificacionRequerimientos\General\ERM_Reglas_de_Negocio.docx" TargetMode="External"/><Relationship Id="rId251" Type="http://schemas.openxmlformats.org/officeDocument/2006/relationships/hyperlink" Target="file:///C:\Duxstar\Productos\Route\Trunk\Analisis\EspecificacionRequerimientos\General\ERM_Reglas_de_Negocio.docx" TargetMode="External"/><Relationship Id="rId256" Type="http://schemas.openxmlformats.org/officeDocument/2006/relationships/hyperlink" Target="file:///C:\Amesol\Productos\Route\Trunk\Analisis\EspecificacionRequerimientos\General\ERM_Reglas_de_Negocio.docx" TargetMode="External"/><Relationship Id="rId277" Type="http://schemas.openxmlformats.org/officeDocument/2006/relationships/hyperlink" Target="file:///C:\Duxstar\Productos\eRoute\Trunk\Analisis\EspecificacionRequerimientos\ECU_MOV\CUROLMOV10_RegVisitaImproductividad.docx" TargetMode="External"/><Relationship Id="rId298" Type="http://schemas.openxmlformats.org/officeDocument/2006/relationships/header" Target="header1.xml"/><Relationship Id="rId25" Type="http://schemas.openxmlformats.org/officeDocument/2006/relationships/hyperlink" Target="file:///C:\Duxstar\Productos\Route\Trunk\Analisis\EspecificacionRequerimientos\General\ERM_Reglas_de_Negocio.docx" TargetMode="External"/><Relationship Id="rId46" Type="http://schemas.openxmlformats.org/officeDocument/2006/relationships/hyperlink" Target="file:///C:\Duxstar\Productos\Route\Trunk\Analisis\EspecificacionRequerimientos\General\ERM_Reglas_de_Negocio.docx" TargetMode="External"/><Relationship Id="rId67" Type="http://schemas.openxmlformats.org/officeDocument/2006/relationships/hyperlink" Target="file:///C:\Duxstar\Productos\Route\Trunk\Analisis\EspecificacionRequerimientos\General\ERM_Reglas_de_Negocio.docx" TargetMode="External"/><Relationship Id="rId116" Type="http://schemas.openxmlformats.org/officeDocument/2006/relationships/hyperlink" Target="file:///C:\Duxstar\Productos\Route\Trunk\Analisis\EspecificacionRequerimientos\General\ERM_Reglas_de_Negocio.docx" TargetMode="External"/><Relationship Id="rId137" Type="http://schemas.openxmlformats.org/officeDocument/2006/relationships/hyperlink" Target="file:///C:\Amesol\Productos\Route\Trunk\Analisis\EspecificacionRequerimientos\General\ERM_Reglas_de_Negocio.docx" TargetMode="External"/><Relationship Id="rId158" Type="http://schemas.openxmlformats.org/officeDocument/2006/relationships/hyperlink" Target="file:///C:\Duxstar\Productos\Route\Trunk\Analisis\EspecificacionRequerimientos\General\ERM_Reglas_de_Negocio.docx" TargetMode="External"/><Relationship Id="rId272" Type="http://schemas.openxmlformats.org/officeDocument/2006/relationships/hyperlink" Target="file:///C:\Duxstar\Productos\Route\Trunk\Analisis\EspecificacionRequerimientos\General\ERM_Reglas_de_Negocio.docx" TargetMode="External"/><Relationship Id="rId293" Type="http://schemas.openxmlformats.org/officeDocument/2006/relationships/hyperlink" Target="file:///C:\Duxstar\Productos\RouteLite\Trunk\Analisis\EspecificacionRequerimientos\ECU_MOV\CUROLMOV10_RegVisitaImproductividad_.docx" TargetMode="External"/><Relationship Id="rId302" Type="http://schemas.openxmlformats.org/officeDocument/2006/relationships/fontTable" Target="fontTable.xml"/><Relationship Id="rId20" Type="http://schemas.openxmlformats.org/officeDocument/2006/relationships/hyperlink" Target="file:///C:\Duxstar\Productos\Route\Trunk\Analisis\EspecificacionRequerimientos\General\ERM_Reglas_de_Negocio.docx" TargetMode="External"/><Relationship Id="rId41" Type="http://schemas.openxmlformats.org/officeDocument/2006/relationships/hyperlink" Target="file:///C:\Amesol\Productos\Route\Trunk\Analisis\EspecificacionRequerimientos\General\ERM_Reglas_de_Negocio.docx" TargetMode="External"/><Relationship Id="rId62" Type="http://schemas.openxmlformats.org/officeDocument/2006/relationships/hyperlink" Target="file:///C:\Duxstar\Productos\Route\Trunk\Analisis\EspecificacionRequerimientos\General\ERM_Reglas_de_Negocio.docx" TargetMode="External"/><Relationship Id="rId83" Type="http://schemas.openxmlformats.org/officeDocument/2006/relationships/hyperlink" Target="file:///C:\Amesol\Productos\Route\Trunk\Analisis\EspecificacionRequerimientos\General\ERM_Reglas_de_Negocio.docx" TargetMode="External"/><Relationship Id="rId88" Type="http://schemas.openxmlformats.org/officeDocument/2006/relationships/hyperlink" Target="file:///C:\Duxstar\Productos\Route\Trunk\Analisis\EspecificacionRequerimientos\General\ERM_Reglas_de_Negocio.docx" TargetMode="External"/><Relationship Id="rId111" Type="http://schemas.openxmlformats.org/officeDocument/2006/relationships/hyperlink" Target="file:///C:\Duxstar\Productos\Route\Trunk\Analisis\EspecificacionRequerimientos\General\ERM_Reglas_de_Negocio.docx" TargetMode="External"/><Relationship Id="rId132" Type="http://schemas.openxmlformats.org/officeDocument/2006/relationships/hyperlink" Target="file:///C:\Duxstar\Productos\Route\Trunk\Analisis\EspecificacionRequerimientos\General\ERM_Reglas_de_Negocio.docx" TargetMode="External"/><Relationship Id="rId153" Type="http://schemas.openxmlformats.org/officeDocument/2006/relationships/hyperlink" Target="file:///C:\Duxstar\Productos\Route\Trunk\Analisis\EspecificacionRequerimientos\General\ERM_Reglas_de_Negocio.docx" TargetMode="External"/><Relationship Id="rId174" Type="http://schemas.openxmlformats.org/officeDocument/2006/relationships/hyperlink" Target="file:///C:\Duxstar\Productos\Route\Trunk\Analisis\EspecificacionRequerimientos\General\ERM_Reglas_de_Negocio.docx" TargetMode="External"/><Relationship Id="rId179" Type="http://schemas.openxmlformats.org/officeDocument/2006/relationships/hyperlink" Target="file:///C:\Duxstar\Productos\Route\Trunk\Analisis\EspecificacionRequerimientos\General\ERM_Reglas_de_Negocio.docx" TargetMode="External"/><Relationship Id="rId195" Type="http://schemas.openxmlformats.org/officeDocument/2006/relationships/hyperlink" Target="file:///C:\Amesol\Productos\Route\Trunk\Analisis\EspecificacionRequerimientos\General\ERM_Reglas_de_Negocio.docx" TargetMode="External"/><Relationship Id="rId209" Type="http://schemas.openxmlformats.org/officeDocument/2006/relationships/hyperlink" Target="file:///C:\Duxstar\Productos\Route\Trunk\Analisis\EspecificacionRequerimientos\General\ERM_Reglas_de_Negocio.docx" TargetMode="External"/><Relationship Id="rId190" Type="http://schemas.openxmlformats.org/officeDocument/2006/relationships/hyperlink" Target="file:///C:\Duxstar\Productos\Route\Trunk\Analisis\EspecificacionRequerimientos\General\ERM_Reglas_de_Negocio.docx" TargetMode="External"/><Relationship Id="rId204" Type="http://schemas.openxmlformats.org/officeDocument/2006/relationships/hyperlink" Target="file:///C:\Duxstar\Productos\Route\Trunk\Analisis\EspecificacionRequerimientos\General\ERM_Reglas_de_Negocio.docx" TargetMode="External"/><Relationship Id="rId220" Type="http://schemas.openxmlformats.org/officeDocument/2006/relationships/hyperlink" Target="file:///C:\Duxstar\Productos\Route\Trunk\Analisis\EspecificacionRequerimientos\General\ERM_Reglas_de_Negocio.docx" TargetMode="External"/><Relationship Id="rId225" Type="http://schemas.openxmlformats.org/officeDocument/2006/relationships/hyperlink" Target="file:///C:\Amesol\Productos\Route\Trunk\Analisis\EspecificacionRequerimientos\General\ERM_Reglas_de_Negocio.docx" TargetMode="External"/><Relationship Id="rId241" Type="http://schemas.openxmlformats.org/officeDocument/2006/relationships/hyperlink" Target="file:///C:\Duxstar\Productos\Route\Trunk\Analisis\EspecificacionRequerimientos\General\ERM_Reglas_de_Negocio.docx" TargetMode="External"/><Relationship Id="rId246" Type="http://schemas.openxmlformats.org/officeDocument/2006/relationships/hyperlink" Target="file:///C:\Duxstar\Productos\Route\Trunk\Analisis\EspecificacionRequerimientos\General\ERM_Reglas_de_Negocio.docx" TargetMode="External"/><Relationship Id="rId267" Type="http://schemas.openxmlformats.org/officeDocument/2006/relationships/hyperlink" Target="file:///C:\Amesol\Productos\Route\Trunk\Analisis\EspecificacionRequerimientos\General\ERM_Reglas_de_Negocio.docx" TargetMode="External"/><Relationship Id="rId288" Type="http://schemas.openxmlformats.org/officeDocument/2006/relationships/hyperlink" Target="file:///C:\Duxstar\Productos\RouteLite\Trunk\Analisis\EspecificacionRequerimientos\ECU_MOV\CUROLMOV07_AtenderMisClientes.docx" TargetMode="External"/><Relationship Id="rId15" Type="http://schemas.openxmlformats.org/officeDocument/2006/relationships/hyperlink" Target="file:///C:\Duxstar\Productos\Route\Trunk\Analisis\EspecificacionRequerimientos\General\ERM_Reglas_de_Negocio.docx" TargetMode="External"/><Relationship Id="rId36" Type="http://schemas.openxmlformats.org/officeDocument/2006/relationships/hyperlink" Target="file:///C:\Duxstar\Productos\Route\Trunk\Analisis\EspecificacionRequerimientos\General\ERM_Reglas_de_Negocio.docx" TargetMode="External"/><Relationship Id="rId57" Type="http://schemas.openxmlformats.org/officeDocument/2006/relationships/hyperlink" Target="file:///C:\Amesol\Productos\Route\Trunk\Analisis\EspecificacionRequerimientos\General\ERM_Glosario_de_Mensajes.docx" TargetMode="External"/><Relationship Id="rId106" Type="http://schemas.openxmlformats.org/officeDocument/2006/relationships/hyperlink" Target="file:///C:\Duxstar\Productos\Route\Trunk\Analisis\EspecificacionRequerimientos\General\ERM_Reglas_de_Negocio.docx" TargetMode="External"/><Relationship Id="rId127" Type="http://schemas.openxmlformats.org/officeDocument/2006/relationships/hyperlink" Target="file:///C:\Amesol\Productos\Route\Trunk\Analisis\EspecificacionRequerimientos\General\ERM_Reglas_de_Negocio.docx" TargetMode="External"/><Relationship Id="rId262" Type="http://schemas.openxmlformats.org/officeDocument/2006/relationships/hyperlink" Target="file:///C:\Amesol\Productos\Route\Trunk\Analisis\EspecificacionRequerimientos\General\ERM_Reglas_de_Negocio.docx" TargetMode="External"/><Relationship Id="rId283" Type="http://schemas.openxmlformats.org/officeDocument/2006/relationships/hyperlink" Target="file:///C:\Duxstar\Productos\Route\Trunk\Analisis\EspecificacionRequerimientos\General\ERM_Reglas_de_Negocio.docx" TargetMode="External"/><Relationship Id="rId10" Type="http://schemas.openxmlformats.org/officeDocument/2006/relationships/hyperlink" Target="file:///C:\Duxstar\Productos\RouteLite\Trunk\Analisis\EspecificacionRequerimientos\ECU_MOV\CUROLMOV12_ManttoVisitasTerminal.docx" TargetMode="External"/><Relationship Id="rId31" Type="http://schemas.openxmlformats.org/officeDocument/2006/relationships/hyperlink" Target="file:///C:\Amesol\Productos\Route\Trunk\Analisis\EspecificacionRequerimientos\General\ERM_Reglas_de_Negocio.docx" TargetMode="External"/><Relationship Id="rId52" Type="http://schemas.openxmlformats.org/officeDocument/2006/relationships/hyperlink" Target="CUROLMOV107_RegistrarAseguramientoActivos.docx" TargetMode="External"/><Relationship Id="rId73" Type="http://schemas.openxmlformats.org/officeDocument/2006/relationships/hyperlink" Target="file:///C:\Duxstar\Productos\Route\Trunk\Analisis\EspecificacionRequerimientos\General\ERM_Reglas_de_Negocio.docx" TargetMode="External"/><Relationship Id="rId78" Type="http://schemas.openxmlformats.org/officeDocument/2006/relationships/hyperlink" Target="file:///C:\Duxstar\Productos\Route\Trunk\Analisis\EspecificacionRequerimientos\General\ERM_Reglas_de_Negocio.docx" TargetMode="External"/><Relationship Id="rId94" Type="http://schemas.openxmlformats.org/officeDocument/2006/relationships/hyperlink" Target="file:///C:\Amesol\Productos\Route\Trunk\Analisis\EspecificacionRequerimientos\General\ERM_Reglas_de_Negocio.docx" TargetMode="External"/><Relationship Id="rId99" Type="http://schemas.openxmlformats.org/officeDocument/2006/relationships/hyperlink" Target="file:///C:\Duxstar\Productos\Route\Trunk\Analisis\EspecificacionRequerimientos\General\ERM_Glosario_de_Mensajes.docx" TargetMode="External"/><Relationship Id="rId101" Type="http://schemas.openxmlformats.org/officeDocument/2006/relationships/hyperlink" Target="file:///C:\Duxstar\Productos\Route\Trunk\Analisis\EspecificacionRequerimientos\General\ERM_Reglas_de_Negocio.docx" TargetMode="External"/><Relationship Id="rId122" Type="http://schemas.openxmlformats.org/officeDocument/2006/relationships/hyperlink" Target="file:///C:\Duxstar\Productos\Route\Trunk\Analisis\EspecificacionRequerimientos\General\ERM_Reglas_de_Negocio.docx" TargetMode="External"/><Relationship Id="rId143" Type="http://schemas.openxmlformats.org/officeDocument/2006/relationships/hyperlink" Target="file:///C:\Duxstar\Productos\Route\Trunk\Analisis\EspecificacionRequerimientos\General\ERM_Reglas_de_Negocio.docx" TargetMode="External"/><Relationship Id="rId148" Type="http://schemas.openxmlformats.org/officeDocument/2006/relationships/hyperlink" Target="file:///C:\Duxstar\Productos\Route\Trunk\Analisis\EspecificacionRequerimientos\General\ERM_Reglas_de_Negocio.docx" TargetMode="External"/><Relationship Id="rId164" Type="http://schemas.openxmlformats.org/officeDocument/2006/relationships/hyperlink" Target="CUROLMOV107_RegistrarAseguramientoActivos.docx" TargetMode="External"/><Relationship Id="rId169" Type="http://schemas.openxmlformats.org/officeDocument/2006/relationships/hyperlink" Target="file:///C:\Amesol\Productos\Route\Trunk\Analisis\EspecificacionRequerimientos\General\ERM_Glosario_de_Mensajes.docx" TargetMode="External"/><Relationship Id="rId185" Type="http://schemas.openxmlformats.org/officeDocument/2006/relationships/hyperlink" Target="file:///C:\Duxstar\Productos\Route\Trunk\Analisis\EspecificacionRequerimientos\General\ERM_Reglas_de_Negocio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Duxstar\Productos\RouteLite\Trunk\Analisis\EspecificacionRequerimientos\ECU_MOV\CUROLMOV07_AtenderMisClientes.docx" TargetMode="External"/><Relationship Id="rId180" Type="http://schemas.openxmlformats.org/officeDocument/2006/relationships/hyperlink" Target="file:///C:\Duxstar\Productos\Route\Trunk\Analisis\EspecificacionRequerimientos\General\ERM_Reglas_de_Negocio.docx" TargetMode="External"/><Relationship Id="rId210" Type="http://schemas.openxmlformats.org/officeDocument/2006/relationships/hyperlink" Target="file:///C:\Duxstar\Productos\RouteLite\Trunk\Analisis\EspecificacionRequerimientos\ECU_MOV\CUROLMOV12_ManttoVisitasTerminal.docx" TargetMode="External"/><Relationship Id="rId215" Type="http://schemas.openxmlformats.org/officeDocument/2006/relationships/hyperlink" Target="file:///C:\Duxstar\Productos\Route\Trunk\Analisis\EspecificacionRequerimientos\General\ERM_Reglas_de_Negocio.docx" TargetMode="External"/><Relationship Id="rId236" Type="http://schemas.openxmlformats.org/officeDocument/2006/relationships/hyperlink" Target="file:///C:\Duxstar\Productos\RouteLite\Trunk\Analisis\EspecificacionRequerimientos\ECU_MOV\CUROLMOV12_ManttoVisitasTerminal.docx" TargetMode="External"/><Relationship Id="rId257" Type="http://schemas.openxmlformats.org/officeDocument/2006/relationships/hyperlink" Target="file:///C:\Amesol\Productos\Route\Trunk\Analisis\EspecificacionRequerimientos\General\ERM_Reglas_de_Negocio.docx" TargetMode="External"/><Relationship Id="rId278" Type="http://schemas.openxmlformats.org/officeDocument/2006/relationships/hyperlink" Target="file:///C:\Duxstar\Productos\RouteLite\Trunk\Analisis\EspecificacionRequerimientos\ECU_MOV\CUROLMOV11_SelecActiviadesVisita.docx" TargetMode="External"/><Relationship Id="rId26" Type="http://schemas.openxmlformats.org/officeDocument/2006/relationships/hyperlink" Target="file:///C:\Amesol\Productos\Route\Trunk\Analisis\EspecificacionRequerimientos\General\ERM_Reglas_de_Negocio.docx" TargetMode="External"/><Relationship Id="rId231" Type="http://schemas.openxmlformats.org/officeDocument/2006/relationships/hyperlink" Target="file:///C:\Amesol\Productos\Route\Trunk\Analisis\EspecificacionRequerimientos\General\ERM_Reglas_de_Negocio.docx" TargetMode="External"/><Relationship Id="rId252" Type="http://schemas.openxmlformats.org/officeDocument/2006/relationships/hyperlink" Target="file:///C:\Duxstar\Productos\Route\Trunk\Analisis\EspecificacionRequerimientos\General\ERM_Reglas_de_Negocio.docx" TargetMode="External"/><Relationship Id="rId273" Type="http://schemas.openxmlformats.org/officeDocument/2006/relationships/hyperlink" Target="file:///C:\Duxstar\Productos\Route\Trunk\Analisis\EspecificacionRequerimientos\General\ERM_Reglas_de_Negocio.docx" TargetMode="External"/><Relationship Id="rId294" Type="http://schemas.openxmlformats.org/officeDocument/2006/relationships/hyperlink" Target="file:///C:\Duxstar\Productos\Route\Trunk\Analisis\EspecificacionRequerimientos\General\ERM_Reglas_de_Negocio.docx" TargetMode="External"/><Relationship Id="rId47" Type="http://schemas.openxmlformats.org/officeDocument/2006/relationships/hyperlink" Target="file:///C:\Amesol\Productos\Route\Trunk\Analisis\EspecificacionRequerimientos\General\ERM_Reglas_de_Negocio.docx" TargetMode="External"/><Relationship Id="rId68" Type="http://schemas.openxmlformats.org/officeDocument/2006/relationships/hyperlink" Target="file:///C:\Duxstar\Productos\Route\Trunk\Analisis\EspecificacionRequerimientos\General\ERM_Reglas_de_Negocio.docx" TargetMode="External"/><Relationship Id="rId89" Type="http://schemas.openxmlformats.org/officeDocument/2006/relationships/hyperlink" Target="file:///C:\Duxstar\Productos\Route\Trunk\Analisis\EspecificacionRequerimientos\General\ERM_Reglas_de_Negocio.docx" TargetMode="External"/><Relationship Id="rId112" Type="http://schemas.openxmlformats.org/officeDocument/2006/relationships/hyperlink" Target="file:///C:\Duxstar\Productos\Route\Trunk\Analisis\EspecificacionRequerimientos\General\ERM_Reglas_de_Negocio.docx" TargetMode="External"/><Relationship Id="rId133" Type="http://schemas.openxmlformats.org/officeDocument/2006/relationships/hyperlink" Target="file:///C:\Amesol\Productos\Route\Trunk\Analisis\EspecificacionRequerimientos\General\ERM_Reglas_de_Negocio.docx" TargetMode="External"/><Relationship Id="rId154" Type="http://schemas.openxmlformats.org/officeDocument/2006/relationships/hyperlink" Target="file:///C:\Duxstar\Productos\Route\Trunk\Analisis\EspecificacionRequerimientos\General\ERM_Reglas_de_Negocio.docx" TargetMode="External"/><Relationship Id="rId175" Type="http://schemas.openxmlformats.org/officeDocument/2006/relationships/hyperlink" Target="file:///C:\Duxstar\Productos\Route\Trunk\Analisis\EspecificacionRequerimientos\General\ERM_Reglas_de_Negocio.docx" TargetMode="External"/><Relationship Id="rId196" Type="http://schemas.openxmlformats.org/officeDocument/2006/relationships/hyperlink" Target="file:///C:\Amesol\Productos\Route\Trunk\Analisis\EspecificacionRequerimientos\General\ERM_Reglas_de_Negocio.docx" TargetMode="External"/><Relationship Id="rId200" Type="http://schemas.openxmlformats.org/officeDocument/2006/relationships/hyperlink" Target="file:///C:\Duxstar\Productos\Route\Trunk\Analisis\EspecificacionRequerimientos\General\ERM_Reglas_de_Negocio.docx" TargetMode="External"/><Relationship Id="rId16" Type="http://schemas.openxmlformats.org/officeDocument/2006/relationships/hyperlink" Target="file:///C:\Duxstar\Productos\Route\Trunk\Analisis\EspecificacionRequerimientos\General\ERM_Glosario_de_Mensajes.docx" TargetMode="External"/><Relationship Id="rId221" Type="http://schemas.openxmlformats.org/officeDocument/2006/relationships/hyperlink" Target="file:///C:\Duxstar\Productos\Route\Trunk\Analisis\EspecificacionRequerimientos\General\ERM_Reglas_de_Negocio.docx" TargetMode="External"/><Relationship Id="rId242" Type="http://schemas.openxmlformats.org/officeDocument/2006/relationships/hyperlink" Target="CUROLMOV01_AccederSistema.docx" TargetMode="External"/><Relationship Id="rId263" Type="http://schemas.openxmlformats.org/officeDocument/2006/relationships/hyperlink" Target="file:///C:\Amesol\Productos\Route\Trunk\Analisis\EspecificacionRequerimientos\General\ERM_Reglas_de_Negocio.docx" TargetMode="External"/><Relationship Id="rId284" Type="http://schemas.openxmlformats.org/officeDocument/2006/relationships/hyperlink" Target="file:///C:\Duxstar\Productos\Route\Trunk\Analisis\EspecificacionRequerimientos\General\ERM_Reglas_de_Negocio.docx" TargetMode="External"/><Relationship Id="rId37" Type="http://schemas.openxmlformats.org/officeDocument/2006/relationships/hyperlink" Target="file:///C:\Duxstar\Productos\Route\Trunk\Analisis\EspecificacionRequerimientos\General\ERM_Reglas_de_Negocio.docx" TargetMode="External"/><Relationship Id="rId58" Type="http://schemas.openxmlformats.org/officeDocument/2006/relationships/hyperlink" Target="file:///C:\Duxstar\Productos\Route\Trunk\Analisis\EspecificacionRequerimientos\General\ERM_Reglas_de_Negocio.docx" TargetMode="External"/><Relationship Id="rId79" Type="http://schemas.openxmlformats.org/officeDocument/2006/relationships/hyperlink" Target="file:///C:\Duxstar\Productos\Route\Trunk\Analisis\EspecificacionRequerimientos\General\ERM_Reglas_de_Negocio.docx" TargetMode="External"/><Relationship Id="rId102" Type="http://schemas.openxmlformats.org/officeDocument/2006/relationships/hyperlink" Target="file:///C:\Duxstar\Productos\Route\Trunk\Analisis\EspecificacionRequerimientos\General\ERM_Glosario_de_Mensajes.docx" TargetMode="External"/><Relationship Id="rId123" Type="http://schemas.openxmlformats.org/officeDocument/2006/relationships/hyperlink" Target="file:///C:\Duxstar\Productos\Route\Trunk\Analisis\EspecificacionRequerimientos\General\ERM_Reglas_de_Negocio.docx" TargetMode="External"/><Relationship Id="rId144" Type="http://schemas.openxmlformats.org/officeDocument/2006/relationships/hyperlink" Target="file:///C:\Duxstar\Productos\Route\Trunk\Analisis\EspecificacionRequerimientos\General\ERM_Reglas_de_Negocio.docx" TargetMode="External"/><Relationship Id="rId90" Type="http://schemas.openxmlformats.org/officeDocument/2006/relationships/hyperlink" Target="file:///C:\Amesol\Productos\Route\Trunk\Analisis\EspecificacionRequerimientos\General\ERM_Reglas_de_Negocio.docx" TargetMode="External"/><Relationship Id="rId165" Type="http://schemas.openxmlformats.org/officeDocument/2006/relationships/hyperlink" Target="file:///C:\Duxstar\Productos\RouteLite\Trunk\Analisis\EspecificacionRequerimientos\ECU_MOV\CUROLMOV11_SelecActiviadesVisita.docx" TargetMode="External"/><Relationship Id="rId186" Type="http://schemas.openxmlformats.org/officeDocument/2006/relationships/hyperlink" Target="file:///C:\Amesol\Productos\Route\Trunk\Analisis\EspecificacionRequerimientos\General\ERM_Reglas_de_Negocio.docx" TargetMode="External"/><Relationship Id="rId211" Type="http://schemas.openxmlformats.org/officeDocument/2006/relationships/hyperlink" Target="file:///C:\Duxstar\Productos\Route\Trunk\Analisis\EspecificacionRequerimientos\General\ERM_Reglas_de_Negocio.docx" TargetMode="External"/><Relationship Id="rId232" Type="http://schemas.openxmlformats.org/officeDocument/2006/relationships/hyperlink" Target="file:///C:\Duxstar\Productos\eRoute\Trunk\Analisis\EspecificacionRequerimientos\ECU_MOV\CUROLMOV107_RegistrarAseguramientoActivos.docx" TargetMode="External"/><Relationship Id="rId253" Type="http://schemas.openxmlformats.org/officeDocument/2006/relationships/hyperlink" Target="file:///C:\Duxstar\Productos\Route\Trunk\Analisis\EspecificacionRequerimientos\General\ERM_Reglas_de_Negocio.docx" TargetMode="External"/><Relationship Id="rId274" Type="http://schemas.openxmlformats.org/officeDocument/2006/relationships/hyperlink" Target="file:///C:\Amesol\Productos\Route\Trunk\Analisis\EspecificacionRequerimientos\General\ERM_Reglas_de_Negocio.docx" TargetMode="External"/><Relationship Id="rId295" Type="http://schemas.openxmlformats.org/officeDocument/2006/relationships/hyperlink" Target="file:///C:\Duxstar\Productos\Route\Trunk\Analisis\EspecificacionRequerimientos\General\ERM_Reglas_de_Negocio.docx" TargetMode="External"/><Relationship Id="rId27" Type="http://schemas.openxmlformats.org/officeDocument/2006/relationships/hyperlink" Target="file:///C:\Duxstar\Productos\Route\Trunk\Analisis\EspecificacionRequerimientos\General\ERM_Reglas_de_Negocio.docx" TargetMode="External"/><Relationship Id="rId48" Type="http://schemas.openxmlformats.org/officeDocument/2006/relationships/hyperlink" Target="file:///C:\Duxstar\Productos\Route\Trunk\Analisis\EspecificacionRequerimientos\General\ERM_Reglas_de_Negocio.docx" TargetMode="External"/><Relationship Id="rId69" Type="http://schemas.openxmlformats.org/officeDocument/2006/relationships/hyperlink" Target="file:///C:\Duxstar\Productos\Route\Trunk\Analisis\EspecificacionRequerimientos\General\ERM_Reglas_de_Negocio.docx" TargetMode="External"/><Relationship Id="rId113" Type="http://schemas.openxmlformats.org/officeDocument/2006/relationships/hyperlink" Target="file:///C:\Duxstar\Productos\Route\Trunk\Analisis\EspecificacionRequerimientos\General\ERM_Reglas_de_Negocio.docx" TargetMode="External"/><Relationship Id="rId134" Type="http://schemas.openxmlformats.org/officeDocument/2006/relationships/hyperlink" Target="file:///C:\Duxstar\Productos\Route\Trunk\Analisis\EspecificacionRequerimientos\General\ERM_Reglas_de_Negocio.docx" TargetMode="External"/><Relationship Id="rId80" Type="http://schemas.openxmlformats.org/officeDocument/2006/relationships/hyperlink" Target="file:///C:\Duxstar\Productos\Route\Trunk\Analisis\EspecificacionRequerimientos\General\ERM_Reglas_de_Negocio.docx" TargetMode="External"/><Relationship Id="rId155" Type="http://schemas.openxmlformats.org/officeDocument/2006/relationships/hyperlink" Target="file:///C:\Amesol\Productos\Route\Trunk\Analisis\EspecificacionRequerimientos\General\ERM_Reglas_de_Negocio.docx" TargetMode="External"/><Relationship Id="rId176" Type="http://schemas.openxmlformats.org/officeDocument/2006/relationships/hyperlink" Target="file:///C:\Duxstar\Productos\Route\Trunk\Analisis\EspecificacionRequerimientos\General\ERM_Reglas_de_Negocio.docx" TargetMode="External"/><Relationship Id="rId197" Type="http://schemas.openxmlformats.org/officeDocument/2006/relationships/hyperlink" Target="file:///C:\Amesol\Productos\Route\Trunk\Analisis\EspecificacionRequerimientos\General\ERM_Reglas_de_Negocio.docx" TargetMode="External"/><Relationship Id="rId201" Type="http://schemas.openxmlformats.org/officeDocument/2006/relationships/hyperlink" Target="file:///C:\Duxstar\Productos\Route\Trunk\Analisis\EspecificacionRequerimientos\General\ERM_Reglas_de_Negocio.docx" TargetMode="External"/><Relationship Id="rId222" Type="http://schemas.openxmlformats.org/officeDocument/2006/relationships/hyperlink" Target="file:///C:\Duxstar\Productos\Route\Trunk\Analisis\EspecificacionRequerimientos\General\ERM_Reglas_de_Negocio.docx" TargetMode="External"/><Relationship Id="rId243" Type="http://schemas.openxmlformats.org/officeDocument/2006/relationships/hyperlink" Target="file:///C:\Duxstar\Productos\Route\Trunk\Analisis\EspecificacionRequerimientos\General\ERM_Reglas_de_Negocio.docx" TargetMode="External"/><Relationship Id="rId264" Type="http://schemas.openxmlformats.org/officeDocument/2006/relationships/hyperlink" Target="file:///C:\Amesol\Productos\Route\Trunk\Analisis\EspecificacionRequerimientos\General\ERM_Reglas_de_Negocio.docx" TargetMode="External"/><Relationship Id="rId285" Type="http://schemas.openxmlformats.org/officeDocument/2006/relationships/hyperlink" Target="file:///C:\Duxstar\Productos\RouteLite\Trunk\Analisis\EspecificacionRequerimientos\ECU_MOV\CUROLMOV07_AtenderMisClientes.docx" TargetMode="External"/><Relationship Id="rId17" Type="http://schemas.openxmlformats.org/officeDocument/2006/relationships/hyperlink" Target="file:///C:\Duxstar\Productos\Route\Trunk\Analisis\EspecificacionRequerimientos\General\ERM_Reglas_de_Negocio.docx" TargetMode="External"/><Relationship Id="rId38" Type="http://schemas.openxmlformats.org/officeDocument/2006/relationships/hyperlink" Target="file:///C:\Amesol\Productos\Route\Trunk\Analisis\EspecificacionRequerimientos\General\ERM_Reglas_de_Negocio.docx" TargetMode="External"/><Relationship Id="rId59" Type="http://schemas.openxmlformats.org/officeDocument/2006/relationships/hyperlink" Target="file:///C:\Duxstar\Productos\Route\Trunk\Analisis\EspecificacionRequerimientos\General\ERM_Glosario_de_Mensajes.docx" TargetMode="External"/><Relationship Id="rId103" Type="http://schemas.openxmlformats.org/officeDocument/2006/relationships/hyperlink" Target="file:///C:\Duxstar\Productos\Route\Trunk\Analisis\EspecificacionRequerimientos\General\ERM_Reglas_de_Negocio.docx" TargetMode="External"/><Relationship Id="rId124" Type="http://schemas.openxmlformats.org/officeDocument/2006/relationships/hyperlink" Target="file:///C:\Amesol\Productos\Route\Trunk\Analisis\EspecificacionRequerimientos\General\ERM_Reglas_de_Negocio.docx" TargetMode="External"/><Relationship Id="rId70" Type="http://schemas.openxmlformats.org/officeDocument/2006/relationships/hyperlink" Target="file:///C:\Duxstar\Productos\Route\Trunk\Analisis\EspecificacionRequerimientos\General\ERM_Reglas_de_Negocio.docx" TargetMode="External"/><Relationship Id="rId91" Type="http://schemas.openxmlformats.org/officeDocument/2006/relationships/hyperlink" Target="file:///C:\Duxstar\Productos\Route\Trunk\Analisis\EspecificacionRequerimientos\General\ERM_Reglas_de_Negocio.docx" TargetMode="External"/><Relationship Id="rId145" Type="http://schemas.openxmlformats.org/officeDocument/2006/relationships/hyperlink" Target="file:///C:\Duxstar\Productos\Route\Trunk\Analisis\EspecificacionRequerimientos\General\ERM_Reglas_de_Negocio.docx" TargetMode="External"/><Relationship Id="rId166" Type="http://schemas.openxmlformats.org/officeDocument/2006/relationships/hyperlink" Target="file:///C:\Duxstar\Productos\Route\Trunk\Analisis\EspecificacionRequerimientos\General\ERM_Reglas_de_Negocio.docx" TargetMode="External"/><Relationship Id="rId187" Type="http://schemas.openxmlformats.org/officeDocument/2006/relationships/hyperlink" Target="file:///C:\Amesol\Productos\Route\Trunk\Analisis\EspecificacionRequerimientos\General\ERM_Reglas_de_Negocio.docx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file:///C:\Duxstar\Productos\Route\Trunk\Analisis\EspecificacionRequerimientos\General\ERM_Reglas_de_Negocio.docx" TargetMode="External"/><Relationship Id="rId233" Type="http://schemas.openxmlformats.org/officeDocument/2006/relationships/hyperlink" Target="file:///C:\Duxstar\Productos\eRoute\Trunk\Analisis\EspecificacionRequerimientos\ECU_MOV\CUROLMOV10_RegVisitaImproductividad.docx" TargetMode="External"/><Relationship Id="rId254" Type="http://schemas.openxmlformats.org/officeDocument/2006/relationships/hyperlink" Target="file:///C:\Duxstar\Productos\Route\Trunk\Analisis\EspecificacionRequerimientos\General\ERM_Reglas_de_Negocio.docx" TargetMode="External"/><Relationship Id="rId28" Type="http://schemas.openxmlformats.org/officeDocument/2006/relationships/hyperlink" Target="file:///C:\Duxstar\Productos\Route\Trunk\Analisis\EspecificacionRequerimientos\General\ERM_Reglas_de_Negocio.docx" TargetMode="External"/><Relationship Id="rId49" Type="http://schemas.openxmlformats.org/officeDocument/2006/relationships/hyperlink" Target="file:///C:\Duxstar\Productos\Route\Trunk\Analisis\EspecificacionRequerimientos\General\ERM_Reglas_de_Negocio.docx" TargetMode="External"/><Relationship Id="rId114" Type="http://schemas.openxmlformats.org/officeDocument/2006/relationships/hyperlink" Target="file:///C:\Duxstar\Productos\Route\Trunk\Analisis\EspecificacionRequerimientos\General\ERM_Reglas_de_Negocio.docx" TargetMode="External"/><Relationship Id="rId275" Type="http://schemas.openxmlformats.org/officeDocument/2006/relationships/hyperlink" Target="file:///C:\Amesol\Productos\Route\Trunk\Analisis\EspecificacionRequerimientos\General\ERM_Reglas_de_Negocio.docx" TargetMode="External"/><Relationship Id="rId296" Type="http://schemas.openxmlformats.org/officeDocument/2006/relationships/hyperlink" Target="file:///C:\Duxstar\Productos\RouteLite\Trunk\Analisis\EspecificacionRequerimientos\ECU_MOV\CUROLMOV10_RegVisitaImproductividad_.docx" TargetMode="External"/><Relationship Id="rId300" Type="http://schemas.openxmlformats.org/officeDocument/2006/relationships/footer" Target="footer2.xml"/><Relationship Id="rId60" Type="http://schemas.openxmlformats.org/officeDocument/2006/relationships/hyperlink" Target="file:///C:\Duxstar\Productos\Route\Trunk\Analisis\EspecificacionRequerimientos\General\ERM_Reglas_de_Negocio.docx" TargetMode="External"/><Relationship Id="rId81" Type="http://schemas.openxmlformats.org/officeDocument/2006/relationships/hyperlink" Target="file:///C:\Amesol\Productos\Route\Trunk\Analisis\EspecificacionRequerimientos\General\ERM_Reglas_de_Negocio.docx" TargetMode="External"/><Relationship Id="rId135" Type="http://schemas.openxmlformats.org/officeDocument/2006/relationships/hyperlink" Target="file:///C:\Duxstar\Productos\Route\Trunk\Analisis\EspecificacionRequerimientos\General\ERM_Reglas_de_Negocio.docx" TargetMode="External"/><Relationship Id="rId156" Type="http://schemas.openxmlformats.org/officeDocument/2006/relationships/hyperlink" Target="file:///C:\Amesol\Productos\Route\Trunk\Analisis\EspecificacionRequerimientos\General\ERM_Reglas_de_Negocio.docx" TargetMode="External"/><Relationship Id="rId177" Type="http://schemas.openxmlformats.org/officeDocument/2006/relationships/hyperlink" Target="file:///C:\Duxstar\Productos\Route\Trunk\Analisis\EspecificacionRequerimientos\General\ERM_Reglas_de_Negocio.docx" TargetMode="External"/><Relationship Id="rId198" Type="http://schemas.openxmlformats.org/officeDocument/2006/relationships/hyperlink" Target="file:///C:\Amesol\Productos\Route\Trunk\Analisis\EspecificacionRequerimientos\General\ERM_Reglas_de_Negocio.docx" TargetMode="External"/><Relationship Id="rId202" Type="http://schemas.openxmlformats.org/officeDocument/2006/relationships/hyperlink" Target="file:///C:\Amesol\Productos\Route\Trunk\Analisis\EspecificacionRequerimientos\General\ERM_Reglas_de_Negocio.docx" TargetMode="External"/><Relationship Id="rId223" Type="http://schemas.openxmlformats.org/officeDocument/2006/relationships/hyperlink" Target="file:///C:\Amesol\Productos\Route\Trunk\Analisis\EspecificacionRequerimientos\General\ERM_Reglas_de_Negocio.docx" TargetMode="External"/><Relationship Id="rId244" Type="http://schemas.openxmlformats.org/officeDocument/2006/relationships/hyperlink" Target="file:///C:\Duxstar\Productos\Route\Trunk\Analisis\EspecificacionRequerimientos\General\ERM_Reglas_de_Negocio.docx" TargetMode="External"/><Relationship Id="rId18" Type="http://schemas.openxmlformats.org/officeDocument/2006/relationships/hyperlink" Target="CUROLMOV01_AccederSistema.docx" TargetMode="External"/><Relationship Id="rId39" Type="http://schemas.openxmlformats.org/officeDocument/2006/relationships/hyperlink" Target="file:///C:\Amesol\Productos\Route\Trunk\Analisis\EspecificacionRequerimientos\General\ERM_Reglas_de_Negocio.docx" TargetMode="External"/><Relationship Id="rId265" Type="http://schemas.openxmlformats.org/officeDocument/2006/relationships/hyperlink" Target="file:///C:\Amesol\Productos\Route\Trunk\Analisis\EspecificacionRequerimientos\General\ERM_Reglas_de_Negocio.docx" TargetMode="External"/><Relationship Id="rId286" Type="http://schemas.openxmlformats.org/officeDocument/2006/relationships/hyperlink" Target="file:///C:\Duxstar\Productos\Route\Trunk\Analisis\EspecificacionRequerimientos\General\ERM_Glosario_de_Mensajes.docx" TargetMode="External"/><Relationship Id="rId50" Type="http://schemas.openxmlformats.org/officeDocument/2006/relationships/hyperlink" Target="file:///C:\Amesol\Productos\Route\Trunk\Analisis\EspecificacionRequerimientos\General\ERM_Reglas_de_Negocio.docx" TargetMode="External"/><Relationship Id="rId104" Type="http://schemas.openxmlformats.org/officeDocument/2006/relationships/hyperlink" Target="CUROLMOV01_AccederSistema.docx" TargetMode="External"/><Relationship Id="rId125" Type="http://schemas.openxmlformats.org/officeDocument/2006/relationships/hyperlink" Target="file:///C:\Amesol\Productos\Route\Trunk\Analisis\EspecificacionRequerimientos\General\ERM_Reglas_de_Negocio.docx" TargetMode="External"/><Relationship Id="rId146" Type="http://schemas.openxmlformats.org/officeDocument/2006/relationships/hyperlink" Target="file:///C:\Duxstar\Productos\Route\Trunk\Analisis\EspecificacionRequerimientos\General\ERM_Reglas_de_Negocio.docx" TargetMode="External"/><Relationship Id="rId167" Type="http://schemas.openxmlformats.org/officeDocument/2006/relationships/hyperlink" Target="file:///C:\Duxstar\Productos\RouteLite\Trunk\Analisis\EspecificacionRequerimientos\ECU_MOV\CUROLMOV12_ManttoVisitasTerminal.docx" TargetMode="External"/><Relationship Id="rId188" Type="http://schemas.openxmlformats.org/officeDocument/2006/relationships/hyperlink" Target="file:///C:\Amesol\Productos\Route\Trunk\Analisis\EspecificacionRequerimientos\General\ERM_Reglas_de_Negocio.docx" TargetMode="External"/><Relationship Id="rId71" Type="http://schemas.openxmlformats.org/officeDocument/2006/relationships/hyperlink" Target="file:///C:\Duxstar\Productos\Route\Trunk\Analisis\EspecificacionRequerimientos\General\ERM_Reglas_de_Negocio.docx" TargetMode="External"/><Relationship Id="rId92" Type="http://schemas.openxmlformats.org/officeDocument/2006/relationships/hyperlink" Target="file:///C:\Duxstar\Productos\Route\Trunk\Analisis\EspecificacionRequerimientos\General\ERM_Reglas_de_Negocio.docx" TargetMode="External"/><Relationship Id="rId213" Type="http://schemas.openxmlformats.org/officeDocument/2006/relationships/hyperlink" Target="file:///C:\Duxstar\Productos\Route\Trunk\Analisis\EspecificacionRequerimientos\General\ERM_Reglas_de_Negocio.docx" TargetMode="External"/><Relationship Id="rId234" Type="http://schemas.openxmlformats.org/officeDocument/2006/relationships/hyperlink" Target="file:///C:\Duxstar\Productos\RouteLite\Trunk\Analisis\EspecificacionRequerimientos\ECU_MOV\CUROLMOV11_SelecActiviadesVisita.docx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Organizacional\Plantillas\Proyecto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543917-AC18-4316-A8ED-91115FB06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4266</TotalTime>
  <Pages>27</Pages>
  <Words>15583</Words>
  <Characters>85711</Characters>
  <Application>Microsoft Office Word</Application>
  <DocSecurity>0</DocSecurity>
  <Lines>714</Lines>
  <Paragraphs>202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Títulos</vt:lpstr>
      </vt:variant>
      <vt:variant>
        <vt:i4>24</vt:i4>
      </vt:variant>
      <vt:variant>
        <vt:lpstr>Title</vt:lpstr>
      </vt:variant>
      <vt:variant>
        <vt:i4>1</vt:i4>
      </vt:variant>
    </vt:vector>
  </HeadingPairs>
  <TitlesOfParts>
    <vt:vector size="26" baseType="lpstr">
      <vt:lpstr>[Nombre del Documento]</vt:lpstr>
      <vt:lpstr>Registrar Visita e Improductividad del Cliente - CUROLMOV10</vt:lpstr>
      <vt:lpstr/>
      <vt:lpstr>Introducción</vt:lpstr>
      <vt:lpstr>Caso de uso: Registrar Visita e Improductividad del Cliente - CUROLMOV10</vt:lpstr>
      <vt:lpstr>    Descripción</vt:lpstr>
      <vt:lpstr>Diagrama de Casos de Uso</vt:lpstr>
      <vt:lpstr>Precondiciones</vt:lpstr>
      <vt:lpstr>    Actores</vt:lpstr>
      <vt:lpstr>    Generales</vt:lpstr>
      <vt:lpstr>    Parámetros</vt:lpstr>
      <vt:lpstr>Flujo de eventos</vt:lpstr>
      <vt:lpstr>    Flujo básico</vt:lpstr>
      <vt:lpstr>    Flujos alternos </vt:lpstr>
      <vt:lpstr>        Opcionales</vt:lpstr>
      <vt:lpstr>        Opcionales</vt:lpstr>
      <vt:lpstr>        Generales</vt:lpstr>
      <vt:lpstr>        Extraordinarios	</vt:lpstr>
      <vt:lpstr>        De excepción</vt:lpstr>
      <vt:lpstr>        De Validación</vt:lpstr>
      <vt:lpstr>Poscondiciones</vt:lpstr>
      <vt:lpstr>Anexos</vt:lpstr>
      <vt:lpstr>Diagramas</vt:lpstr>
      <vt:lpstr>Propuesta de Pantallas</vt:lpstr>
      <vt:lpstr>Firmas de Aceptación</vt:lpstr>
      <vt:lpstr>[Nombre del Documento]</vt:lpstr>
    </vt:vector>
  </TitlesOfParts>
  <Company>Itera</Company>
  <LinksUpToDate>false</LinksUpToDate>
  <CharactersWithSpaces>101092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nvillalobos</dc:creator>
  <cp:lastModifiedBy>Belem</cp:lastModifiedBy>
  <cp:revision>15</cp:revision>
  <cp:lastPrinted>2008-09-11T22:09:00Z</cp:lastPrinted>
  <dcterms:created xsi:type="dcterms:W3CDTF">2014-10-10T16:25:00Z</dcterms:created>
  <dcterms:modified xsi:type="dcterms:W3CDTF">2018-07-17T23:27:00Z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