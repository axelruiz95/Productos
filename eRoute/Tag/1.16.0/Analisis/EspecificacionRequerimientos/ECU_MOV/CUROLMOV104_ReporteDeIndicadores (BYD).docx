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B76518">
        <w:rPr>
          <w:szCs w:val="36"/>
        </w:rPr>
        <w:t xml:space="preserve">Reporte de Indicadores </w:t>
      </w:r>
      <w:r w:rsidR="00D25DAF">
        <w:rPr>
          <w:szCs w:val="36"/>
        </w:rPr>
        <w:t>(BYD</w:t>
      </w:r>
      <w:proofErr w:type="gramStart"/>
      <w:r w:rsidR="00D25DAF">
        <w:rPr>
          <w:szCs w:val="36"/>
        </w:rPr>
        <w:t>)</w:t>
      </w:r>
      <w:r w:rsidR="00B76518">
        <w:rPr>
          <w:szCs w:val="36"/>
        </w:rPr>
        <w:t>–</w:t>
      </w:r>
      <w:proofErr w:type="gramEnd"/>
      <w:r w:rsidR="00B76518">
        <w:rPr>
          <w:szCs w:val="36"/>
        </w:rPr>
        <w:t xml:space="preserve"> </w:t>
      </w:r>
      <w:r w:rsidR="00D25DAF">
        <w:rPr>
          <w:szCs w:val="36"/>
        </w:rPr>
        <w:t>CUROLMOV104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B76518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D25DAF" w:rsidP="00047549">
            <w:pPr>
              <w:pStyle w:val="Tabletext"/>
              <w:jc w:val="center"/>
            </w:pPr>
            <w:r>
              <w:t>12</w:t>
            </w:r>
            <w:r w:rsidR="00D1606C" w:rsidRPr="00C70293">
              <w:t>/</w:t>
            </w:r>
            <w:r w:rsidR="000B0194">
              <w:t>0</w:t>
            </w:r>
            <w:r>
              <w:t>2</w:t>
            </w:r>
            <w:r w:rsidR="00D1606C" w:rsidRPr="00C70293">
              <w:t>/201</w:t>
            </w:r>
            <w:r w:rsidR="00B76518">
              <w:t>8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304885">
              <w:t>Indicadores</w:t>
            </w:r>
            <w:r w:rsidR="00D25DAF">
              <w:t xml:space="preserve"> (BYD)</w:t>
            </w:r>
            <w:r w:rsidR="00304885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B76518" w:rsidRDefault="0055504A" w:rsidP="00B76518">
            <w:pPr>
              <w:pStyle w:val="Sinespaciado"/>
              <w:rPr>
                <w:sz w:val="20"/>
                <w:szCs w:val="20"/>
              </w:rPr>
            </w:pPr>
            <w:r w:rsidRPr="00B76518">
              <w:rPr>
                <w:sz w:val="20"/>
                <w:szCs w:val="20"/>
              </w:rPr>
              <w:t xml:space="preserve">Folio CAI </w:t>
            </w:r>
            <w:r w:rsidR="00D25DAF">
              <w:rPr>
                <w:sz w:val="20"/>
                <w:szCs w:val="20"/>
              </w:rPr>
              <w:t>0004660</w:t>
            </w:r>
          </w:p>
          <w:p w:rsidR="00B76518" w:rsidRPr="00C70293" w:rsidRDefault="00B76518" w:rsidP="00B76518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D25DAF">
              <w:rPr>
                <w:sz w:val="20"/>
                <w:szCs w:val="20"/>
              </w:rPr>
              <w:t>BYDSA, 1.15.0</w:t>
            </w:r>
            <w:r w:rsidRPr="00D45CA9">
              <w:rPr>
                <w:sz w:val="20"/>
                <w:szCs w:val="20"/>
              </w:rPr>
              <w:t>.0)</w:t>
            </w:r>
          </w:p>
        </w:tc>
        <w:tc>
          <w:tcPr>
            <w:tcW w:w="2304" w:type="dxa"/>
          </w:tcPr>
          <w:p w:rsidR="00D1606C" w:rsidRDefault="00D25DAF" w:rsidP="00B76518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1239E2" w:rsidTr="00DF3C27">
        <w:trPr>
          <w:jc w:val="center"/>
        </w:trPr>
        <w:tc>
          <w:tcPr>
            <w:tcW w:w="2304" w:type="dxa"/>
          </w:tcPr>
          <w:p w:rsidR="001239E2" w:rsidRPr="00F64B67" w:rsidRDefault="001239E2" w:rsidP="001239E2">
            <w:pPr>
              <w:pStyle w:val="Tabletext"/>
              <w:jc w:val="center"/>
              <w:rPr>
                <w:highlight w:val="lightGray"/>
              </w:rPr>
            </w:pPr>
          </w:p>
        </w:tc>
        <w:tc>
          <w:tcPr>
            <w:tcW w:w="1152" w:type="dxa"/>
          </w:tcPr>
          <w:p w:rsidR="001239E2" w:rsidRPr="00F64B67" w:rsidRDefault="001239E2" w:rsidP="001239E2">
            <w:pPr>
              <w:pStyle w:val="Tabletext"/>
              <w:jc w:val="center"/>
              <w:rPr>
                <w:highlight w:val="lightGray"/>
              </w:rPr>
            </w:pPr>
          </w:p>
        </w:tc>
        <w:tc>
          <w:tcPr>
            <w:tcW w:w="3744" w:type="dxa"/>
          </w:tcPr>
          <w:p w:rsidR="001239E2" w:rsidRPr="00F64B67" w:rsidRDefault="001239E2" w:rsidP="001239E2">
            <w:pPr>
              <w:pStyle w:val="Tabletext"/>
              <w:rPr>
                <w:highlight w:val="lightGray"/>
              </w:rPr>
            </w:pPr>
          </w:p>
        </w:tc>
        <w:tc>
          <w:tcPr>
            <w:tcW w:w="2304" w:type="dxa"/>
          </w:tcPr>
          <w:p w:rsidR="001239E2" w:rsidRPr="00F64B67" w:rsidRDefault="001239E2" w:rsidP="001239E2">
            <w:pPr>
              <w:pStyle w:val="Tabletext"/>
              <w:rPr>
                <w:highlight w:val="lightGray"/>
              </w:rPr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806A15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505168860" w:history="1">
        <w:r w:rsidR="00806A15" w:rsidRPr="003522D8">
          <w:rPr>
            <w:rStyle w:val="Hipervnculo"/>
          </w:rPr>
          <w:t>1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Introducción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_Toc505168860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4</w:t>
        </w:r>
        <w:r w:rsidR="00806A15">
          <w:rPr>
            <w:webHidden/>
          </w:rPr>
          <w:fldChar w:fldCharType="end"/>
        </w:r>
      </w:hyperlink>
    </w:p>
    <w:p w:rsidR="00806A15" w:rsidRDefault="00EE60A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1" w:history="1">
        <w:r w:rsidR="00806A15" w:rsidRPr="003522D8">
          <w:rPr>
            <w:rStyle w:val="Hipervnculo"/>
          </w:rPr>
          <w:t>2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Caso de uso: Reporte de Indicadores – CUROLMOV92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_Toc505168861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4</w:t>
        </w:r>
        <w:r w:rsidR="00806A15">
          <w:rPr>
            <w:webHidden/>
          </w:rPr>
          <w:fldChar w:fldCharType="end"/>
        </w:r>
      </w:hyperlink>
    </w:p>
    <w:p w:rsidR="00806A15" w:rsidRDefault="00EE60A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2" w:history="1">
        <w:r w:rsidR="00806A15" w:rsidRPr="003522D8">
          <w:rPr>
            <w:rStyle w:val="Hipervnculo"/>
            <w:rFonts w:cs="Arial"/>
            <w:noProof/>
          </w:rPr>
          <w:t>2.1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Descripción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_Toc505168862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4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EE60A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3" w:history="1">
        <w:r w:rsidR="00806A15" w:rsidRPr="003522D8">
          <w:rPr>
            <w:rStyle w:val="Hipervnculo"/>
          </w:rPr>
          <w:t>3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Diagrama de Casos de Uso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_Toc505168863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4</w:t>
        </w:r>
        <w:r w:rsidR="00806A15">
          <w:rPr>
            <w:webHidden/>
          </w:rPr>
          <w:fldChar w:fldCharType="end"/>
        </w:r>
      </w:hyperlink>
    </w:p>
    <w:p w:rsidR="00806A15" w:rsidRDefault="00EE60A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4" w:history="1">
        <w:r w:rsidR="00806A15" w:rsidRPr="003522D8">
          <w:rPr>
            <w:rStyle w:val="Hipervnculo"/>
          </w:rPr>
          <w:t>4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Precondiciones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_Toc505168864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4</w:t>
        </w:r>
        <w:r w:rsidR="00806A15">
          <w:rPr>
            <w:webHidden/>
          </w:rPr>
          <w:fldChar w:fldCharType="end"/>
        </w:r>
      </w:hyperlink>
    </w:p>
    <w:p w:rsidR="00806A15" w:rsidRDefault="00EE60A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5" w:history="1">
        <w:r w:rsidR="00806A15" w:rsidRPr="003522D8">
          <w:rPr>
            <w:rStyle w:val="Hipervnculo"/>
            <w:rFonts w:cs="Arial"/>
            <w:noProof/>
          </w:rPr>
          <w:t>4.1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Actores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_Toc505168865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4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EE60A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6" w:history="1">
        <w:r w:rsidR="00806A15" w:rsidRPr="003522D8">
          <w:rPr>
            <w:rStyle w:val="Hipervnculo"/>
            <w:rFonts w:cs="Arial"/>
            <w:noProof/>
          </w:rPr>
          <w:t>4.2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Generales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_Toc505168866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4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EE60A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7" w:history="1">
        <w:r w:rsidR="00806A15" w:rsidRPr="003522D8">
          <w:rPr>
            <w:rStyle w:val="Hipervnculo"/>
            <w:rFonts w:cs="Arial"/>
            <w:noProof/>
          </w:rPr>
          <w:t>4.3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Parámetros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_Toc505168867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5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EE60A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68" w:history="1">
        <w:r w:rsidR="00806A15" w:rsidRPr="003522D8">
          <w:rPr>
            <w:rStyle w:val="Hipervnculo"/>
          </w:rPr>
          <w:t>5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Flujo de eventos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_Toc505168868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5</w:t>
        </w:r>
        <w:r w:rsidR="00806A15">
          <w:rPr>
            <w:webHidden/>
          </w:rPr>
          <w:fldChar w:fldCharType="end"/>
        </w:r>
      </w:hyperlink>
    </w:p>
    <w:p w:rsidR="00806A15" w:rsidRDefault="00EE60A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69" w:history="1">
        <w:r w:rsidR="00806A15" w:rsidRPr="003522D8">
          <w:rPr>
            <w:rStyle w:val="Hipervnculo"/>
            <w:rFonts w:cs="Arial"/>
            <w:noProof/>
          </w:rPr>
          <w:t>5.1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Flujo básico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_Toc505168869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5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EE60A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5168870" w:history="1">
        <w:r w:rsidR="00806A15" w:rsidRPr="003522D8">
          <w:rPr>
            <w:rStyle w:val="Hipervnculo"/>
            <w:rFonts w:cs="Arial"/>
            <w:noProof/>
          </w:rPr>
          <w:t>5.2</w:t>
        </w:r>
        <w:r w:rsidR="00806A1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rFonts w:cs="Arial"/>
            <w:noProof/>
          </w:rPr>
          <w:t>Flujos alternos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_Toc505168870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9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EE60A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5168871" w:history="1">
        <w:r w:rsidR="00806A15" w:rsidRPr="003522D8">
          <w:rPr>
            <w:rStyle w:val="Hipervnculo"/>
            <w:noProof/>
          </w:rPr>
          <w:t>5.2.1</w:t>
        </w:r>
        <w:r w:rsidR="00806A1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noProof/>
          </w:rPr>
          <w:t>Opcionales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_Toc505168871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9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EE60A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5168872" w:history="1">
        <w:r w:rsidR="00806A15" w:rsidRPr="003522D8">
          <w:rPr>
            <w:rStyle w:val="Hipervnculo"/>
            <w:noProof/>
          </w:rPr>
          <w:t>5.2.2</w:t>
        </w:r>
        <w:r w:rsidR="00806A1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  <w:noProof/>
          </w:rPr>
          <w:t>Generales</w:t>
        </w:r>
        <w:r w:rsidR="00806A15">
          <w:rPr>
            <w:noProof/>
            <w:webHidden/>
          </w:rPr>
          <w:tab/>
        </w:r>
        <w:r w:rsidR="00806A15">
          <w:rPr>
            <w:noProof/>
            <w:webHidden/>
          </w:rPr>
          <w:fldChar w:fldCharType="begin"/>
        </w:r>
        <w:r w:rsidR="00806A15">
          <w:rPr>
            <w:noProof/>
            <w:webHidden/>
          </w:rPr>
          <w:instrText xml:space="preserve"> PAGEREF _Toc505168872 \h </w:instrText>
        </w:r>
        <w:r w:rsidR="00806A15">
          <w:rPr>
            <w:noProof/>
            <w:webHidden/>
          </w:rPr>
        </w:r>
        <w:r w:rsidR="00806A15">
          <w:rPr>
            <w:noProof/>
            <w:webHidden/>
          </w:rPr>
          <w:fldChar w:fldCharType="separate"/>
        </w:r>
        <w:r w:rsidR="00806A15">
          <w:rPr>
            <w:noProof/>
            <w:webHidden/>
          </w:rPr>
          <w:t>9</w:t>
        </w:r>
        <w:r w:rsidR="00806A15">
          <w:rPr>
            <w:noProof/>
            <w:webHidden/>
          </w:rPr>
          <w:fldChar w:fldCharType="end"/>
        </w:r>
      </w:hyperlink>
    </w:p>
    <w:p w:rsidR="00806A15" w:rsidRDefault="00EE60A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73" w:history="1">
        <w:r w:rsidR="00806A15" w:rsidRPr="003522D8">
          <w:rPr>
            <w:rStyle w:val="Hipervnculo"/>
          </w:rPr>
          <w:t>6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Poscondiciones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_Toc505168873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9</w:t>
        </w:r>
        <w:r w:rsidR="00806A15">
          <w:rPr>
            <w:webHidden/>
          </w:rPr>
          <w:fldChar w:fldCharType="end"/>
        </w:r>
      </w:hyperlink>
    </w:p>
    <w:p w:rsidR="00806A15" w:rsidRDefault="00EE60A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5168874" w:history="1">
        <w:r w:rsidR="00806A15" w:rsidRPr="003522D8">
          <w:rPr>
            <w:rStyle w:val="Hipervnculo"/>
          </w:rPr>
          <w:t>7</w:t>
        </w:r>
        <w:r w:rsidR="00806A1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06A15" w:rsidRPr="003522D8">
          <w:rPr>
            <w:rStyle w:val="Hipervnculo"/>
          </w:rPr>
          <w:t>Firmas de Aceptación</w:t>
        </w:r>
        <w:r w:rsidR="00806A15">
          <w:rPr>
            <w:webHidden/>
          </w:rPr>
          <w:tab/>
        </w:r>
        <w:r w:rsidR="00806A15">
          <w:rPr>
            <w:webHidden/>
          </w:rPr>
          <w:fldChar w:fldCharType="begin"/>
        </w:r>
        <w:r w:rsidR="00806A15">
          <w:rPr>
            <w:webHidden/>
          </w:rPr>
          <w:instrText xml:space="preserve"> PAGEREF _Toc505168874 \h </w:instrText>
        </w:r>
        <w:r w:rsidR="00806A15">
          <w:rPr>
            <w:webHidden/>
          </w:rPr>
        </w:r>
        <w:r w:rsidR="00806A15">
          <w:rPr>
            <w:webHidden/>
          </w:rPr>
          <w:fldChar w:fldCharType="separate"/>
        </w:r>
        <w:r w:rsidR="00806A15">
          <w:rPr>
            <w:webHidden/>
          </w:rPr>
          <w:t>10</w:t>
        </w:r>
        <w:r w:rsidR="00806A15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102DD0">
        <w:rPr>
          <w:szCs w:val="36"/>
        </w:rPr>
        <w:t>Reporte de Indicadores</w:t>
      </w:r>
      <w:r w:rsidR="00D25DAF">
        <w:rPr>
          <w:szCs w:val="36"/>
        </w:rPr>
        <w:t xml:space="preserve"> (BYD)</w:t>
      </w:r>
      <w:r w:rsidR="00102DD0">
        <w:rPr>
          <w:szCs w:val="36"/>
        </w:rPr>
        <w:t xml:space="preserve"> – CU</w:t>
      </w:r>
      <w:r w:rsidR="00D25DAF">
        <w:rPr>
          <w:szCs w:val="36"/>
        </w:rPr>
        <w:t>ROLMOV104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505168860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505168861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B76518">
        <w:rPr>
          <w:szCs w:val="36"/>
        </w:rPr>
        <w:t>Reporte de Indicadores</w:t>
      </w:r>
      <w:r w:rsidR="00D25DAF">
        <w:rPr>
          <w:szCs w:val="36"/>
        </w:rPr>
        <w:t xml:space="preserve"> (BYD)</w:t>
      </w:r>
      <w:r w:rsidR="00B76518">
        <w:rPr>
          <w:szCs w:val="36"/>
        </w:rPr>
        <w:t xml:space="preserve"> – </w:t>
      </w:r>
      <w:r w:rsidR="00102DD0">
        <w:rPr>
          <w:szCs w:val="36"/>
        </w:rPr>
        <w:t>CUROLMOV</w:t>
      </w:r>
      <w:bookmarkEnd w:id="4"/>
      <w:r w:rsidR="00D25DAF">
        <w:rPr>
          <w:szCs w:val="36"/>
        </w:rPr>
        <w:t>104</w:t>
      </w:r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505168862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9C772C">
        <w:rPr>
          <w:rFonts w:cs="Arial"/>
          <w:iCs/>
          <w:color w:val="000000" w:themeColor="text1"/>
          <w:sz w:val="20"/>
          <w:szCs w:val="20"/>
          <w:lang w:val="es-MX"/>
        </w:rPr>
        <w:t>los indicadores que miden su desempeño durante el día de trabajo, así como los clientes visitados con improductividad de venta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505168863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:rsidR="00731EEF" w:rsidRPr="00731EEF" w:rsidRDefault="00E71EDB" w:rsidP="00731EEF">
      <w:pPr>
        <w:rPr>
          <w:lang w:val="es-MX" w:eastAsia="es-MX"/>
        </w:rPr>
      </w:pPr>
      <w:r w:rsidRPr="00E71EDB">
        <w:rPr>
          <w:noProof/>
          <w:lang w:val="es-MX" w:eastAsia="es-MX"/>
        </w:rPr>
        <w:drawing>
          <wp:inline distT="0" distB="0" distL="0" distR="0">
            <wp:extent cx="6333490" cy="29089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90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505168864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505168865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505168866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9764F4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9764F4">
        <w:rPr>
          <w:rFonts w:cs="Arial"/>
          <w:sz w:val="20"/>
          <w:szCs w:val="20"/>
        </w:rPr>
        <w:t>.</w:t>
      </w:r>
    </w:p>
    <w:p w:rsidR="009764F4" w:rsidRDefault="009764F4" w:rsidP="009764F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9764F4" w:rsidRDefault="009764F4" w:rsidP="009764F4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9764F4" w:rsidRPr="009764F4" w:rsidRDefault="009764F4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sistema.</w:t>
      </w:r>
    </w:p>
    <w:p w:rsidR="009764F4" w:rsidRDefault="009764F4" w:rsidP="009764F4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505168867"/>
      <w:r>
        <w:rPr>
          <w:rFonts w:cs="Arial"/>
        </w:rPr>
        <w:lastRenderedPageBreak/>
        <w:t>4.3</w:t>
      </w:r>
      <w:r>
        <w:rPr>
          <w:rFonts w:cs="Arial"/>
        </w:rPr>
        <w:tab/>
        <w:t>Parámetros</w:t>
      </w:r>
      <w:bookmarkEnd w:id="15"/>
    </w:p>
    <w:p w:rsidR="009764F4" w:rsidRDefault="009764F4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ReporteA</w:t>
      </w:r>
      <w:proofErr w:type="spellEnd"/>
    </w:p>
    <w:p w:rsidR="002F68E6" w:rsidRPr="00DB1C08" w:rsidRDefault="00E15CA1" w:rsidP="007C22CD">
      <w:pPr>
        <w:pStyle w:val="Prrafodelista"/>
        <w:numPr>
          <w:ilvl w:val="0"/>
          <w:numId w:val="42"/>
        </w:numPr>
        <w:rPr>
          <w:rFonts w:cs="Arial"/>
          <w:i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  <w:r w:rsidR="00DB1C08">
        <w:rPr>
          <w:rFonts w:cs="Arial"/>
          <w:sz w:val="20"/>
          <w:szCs w:val="20"/>
        </w:rPr>
        <w:t xml:space="preserve"> </w:t>
      </w:r>
      <w:r w:rsidR="00DB1C08" w:rsidRPr="00DB1C08">
        <w:rPr>
          <w:rFonts w:cs="Arial"/>
          <w:i/>
          <w:sz w:val="20"/>
          <w:szCs w:val="20"/>
        </w:rPr>
        <w:t>(Requerido)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505168868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505168869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C31805">
        <w:rPr>
          <w:rStyle w:val="Hipervnculo"/>
          <w:b/>
          <w:sz w:val="20"/>
          <w:szCs w:val="20"/>
        </w:rPr>
        <w:t>Generar Reportes</w:t>
      </w:r>
      <w:r w:rsidR="00C31805" w:rsidRPr="00612AFA">
        <w:rPr>
          <w:rStyle w:val="Hipervnculo"/>
          <w:b/>
          <w:sz w:val="20"/>
          <w:szCs w:val="20"/>
        </w:rPr>
        <w:t xml:space="preserve"> – CUERMMOV</w:t>
      </w:r>
      <w:r w:rsidR="00C31805">
        <w:rPr>
          <w:rStyle w:val="Hipervnculo"/>
          <w:b/>
          <w:sz w:val="20"/>
          <w:szCs w:val="20"/>
        </w:rPr>
        <w:t>3</w:t>
      </w:r>
      <w:r w:rsidR="00C31805" w:rsidRPr="00612AFA">
        <w:rPr>
          <w:rStyle w:val="Hipervnculo"/>
          <w:b/>
          <w:sz w:val="20"/>
          <w:szCs w:val="20"/>
        </w:rPr>
        <w:t>6</w:t>
      </w:r>
    </w:p>
    <w:p w:rsidR="009764F4" w:rsidRPr="00AE291E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2"/>
      <w:bookmarkStart w:id="25" w:name="paso2_fb"/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9764F4" w:rsidRPr="00AE291E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9764F4" w:rsidRPr="00AE291E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9764F4" w:rsidRPr="00AE291E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Pr="00AE291E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9764F4" w:rsidRPr="005E7B39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9764F4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9764F4" w:rsidRPr="00E37E8E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F971EA" w:rsidRDefault="00F971EA" w:rsidP="00F971E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F971EA" w:rsidRDefault="00F971EA" w:rsidP="00F971E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Ciudad</w:t>
      </w:r>
    </w:p>
    <w:p w:rsidR="000F44AA" w:rsidRPr="000F44AA" w:rsidRDefault="000F44AA" w:rsidP="000F44A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F971EA" w:rsidRDefault="00F971EA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9764F4" w:rsidRDefault="009764F4" w:rsidP="009764F4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806A15">
        <w:rPr>
          <w:rFonts w:cs="Arial"/>
          <w:sz w:val="20"/>
          <w:szCs w:val="20"/>
        </w:rPr>
        <w:t>del vendedor y su</w:t>
      </w:r>
      <w:r w:rsidR="000F44AA">
        <w:rPr>
          <w:rFonts w:cs="Arial"/>
          <w:sz w:val="20"/>
          <w:szCs w:val="20"/>
        </w:rPr>
        <w:t xml:space="preserve"> </w:t>
      </w:r>
      <w:r w:rsidR="00806A15">
        <w:rPr>
          <w:rFonts w:cs="Arial"/>
          <w:sz w:val="20"/>
          <w:szCs w:val="20"/>
        </w:rPr>
        <w:t>ruta</w:t>
      </w:r>
      <w:r w:rsidR="000F44AA">
        <w:rPr>
          <w:rFonts w:cs="Arial"/>
          <w:sz w:val="20"/>
          <w:szCs w:val="20"/>
        </w:rPr>
        <w:t xml:space="preserve"> </w:t>
      </w:r>
      <w:r w:rsidR="00806A15">
        <w:rPr>
          <w:rFonts w:cs="Arial"/>
          <w:sz w:val="20"/>
          <w:szCs w:val="20"/>
        </w:rPr>
        <w:t>asignada</w:t>
      </w:r>
      <w:r>
        <w:rPr>
          <w:rFonts w:cs="Arial"/>
          <w:sz w:val="20"/>
          <w:szCs w:val="20"/>
        </w:rPr>
        <w:t>:</w:t>
      </w:r>
    </w:p>
    <w:p w:rsidR="009764F4" w:rsidRPr="00442E5B" w:rsidRDefault="009764F4" w:rsidP="009764F4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9764F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764F4" w:rsidRPr="000955E4" w:rsidRDefault="009764F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USUId</w:t>
      </w:r>
      <w:proofErr w:type="spellEnd"/>
      <w:r>
        <w:rPr>
          <w:rFonts w:cs="Arial"/>
          <w:color w:val="FF0000"/>
          <w:sz w:val="20"/>
          <w:szCs w:val="20"/>
        </w:rPr>
        <w:t xml:space="preserve"> registrado en sesión</w:t>
      </w:r>
    </w:p>
    <w:p w:rsidR="000955E4" w:rsidRPr="000955E4" w:rsidRDefault="000955E4" w:rsidP="009764F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0955E4">
        <w:rPr>
          <w:rFonts w:cs="Arial"/>
          <w:sz w:val="20"/>
          <w:szCs w:val="20"/>
        </w:rPr>
        <w:t>ClienteModelo</w:t>
      </w:r>
      <w:proofErr w:type="spellEnd"/>
    </w:p>
    <w:p w:rsidR="009764F4" w:rsidRPr="00644438" w:rsidRDefault="009764F4" w:rsidP="00806A1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9764F4" w:rsidRDefault="009764F4" w:rsidP="00806A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9764F4" w:rsidRDefault="009764F4" w:rsidP="00806A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9764F4" w:rsidRPr="00644438" w:rsidRDefault="009764F4" w:rsidP="00806A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644438">
        <w:rPr>
          <w:rFonts w:cs="Arial"/>
          <w:b/>
          <w:sz w:val="20"/>
          <w:szCs w:val="20"/>
        </w:rPr>
        <w:t>Almacen</w:t>
      </w:r>
      <w:proofErr w:type="spellEnd"/>
    </w:p>
    <w:p w:rsidR="009764F4" w:rsidRPr="00806A15" w:rsidRDefault="009764F4" w:rsidP="00806A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06A15">
        <w:rPr>
          <w:rFonts w:cs="Arial"/>
          <w:sz w:val="20"/>
          <w:szCs w:val="20"/>
        </w:rPr>
        <w:t>AlmacenID</w:t>
      </w:r>
      <w:proofErr w:type="spellEnd"/>
    </w:p>
    <w:p w:rsidR="009764F4" w:rsidRDefault="009764F4" w:rsidP="00806A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06A15">
        <w:rPr>
          <w:rFonts w:cs="Arial"/>
          <w:sz w:val="20"/>
          <w:szCs w:val="20"/>
        </w:rPr>
        <w:t>Nombre</w:t>
      </w:r>
    </w:p>
    <w:p w:rsidR="00722B04" w:rsidRDefault="00722B04" w:rsidP="00722B0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 la Jornada del Vendedor:</w:t>
      </w:r>
    </w:p>
    <w:p w:rsidR="00722B04" w:rsidRPr="00722B04" w:rsidRDefault="00722B04" w:rsidP="00722B04">
      <w:pPr>
        <w:pStyle w:val="Prrafodelista"/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722B04">
        <w:rPr>
          <w:rFonts w:cs="Arial"/>
          <w:b/>
          <w:sz w:val="20"/>
          <w:szCs w:val="20"/>
        </w:rPr>
        <w:t>VendedorJornada</w:t>
      </w:r>
      <w:proofErr w:type="spellEnd"/>
    </w:p>
    <w:p w:rsidR="00722B04" w:rsidRDefault="00722B04" w:rsidP="00722B04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722B04" w:rsidRDefault="00722B04" w:rsidP="00722B04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VEJFechaInicial</w:t>
      </w:r>
      <w:proofErr w:type="spellEnd"/>
    </w:p>
    <w:p w:rsidR="00722B04" w:rsidRDefault="00722B04" w:rsidP="00722B04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722B04" w:rsidRPr="00806A15" w:rsidRDefault="00722B04" w:rsidP="00722B04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FechaFinal</w:t>
      </w:r>
      <w:proofErr w:type="spellEnd"/>
    </w:p>
    <w:p w:rsidR="009764F4" w:rsidRDefault="00E15CA1" w:rsidP="006D062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módulo de la terminal:</w:t>
      </w:r>
    </w:p>
    <w:p w:rsidR="00E15CA1" w:rsidRPr="00E15CA1" w:rsidRDefault="00E15CA1" w:rsidP="00E15CA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ModuloTerm</w:t>
      </w:r>
      <w:proofErr w:type="spellEnd"/>
    </w:p>
    <w:p w:rsidR="00E15CA1" w:rsidRDefault="00E15CA1" w:rsidP="00E15CA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TipoIndice</w:t>
      </w:r>
      <w:proofErr w:type="spellEnd"/>
    </w:p>
    <w:p w:rsidR="00E81840" w:rsidRPr="00626C6A" w:rsidRDefault="00E81840" w:rsidP="00E8184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 xml:space="preserve">Si &lt;el tipo de índice del módulo </w:t>
      </w:r>
      <w:r w:rsidR="00E15CA1">
        <w:rPr>
          <w:rFonts w:cs="Arial"/>
          <w:sz w:val="20"/>
          <w:szCs w:val="20"/>
        </w:rPr>
        <w:t>de la terminal</w:t>
      </w:r>
      <w:r w:rsidRPr="00626C6A">
        <w:rPr>
          <w:rFonts w:cs="Arial"/>
          <w:sz w:val="20"/>
          <w:szCs w:val="20"/>
        </w:rPr>
        <w:t xml:space="preserve"> es el de Preventa</w:t>
      </w:r>
      <w:r w:rsidR="00E15CA1">
        <w:rPr>
          <w:rFonts w:cs="Arial"/>
          <w:sz w:val="20"/>
          <w:szCs w:val="20"/>
        </w:rPr>
        <w:t xml:space="preserve"> (</w:t>
      </w:r>
      <w:proofErr w:type="spellStart"/>
      <w:r w:rsidR="00E15CA1">
        <w:rPr>
          <w:rFonts w:cs="Arial"/>
          <w:sz w:val="20"/>
          <w:szCs w:val="20"/>
        </w:rPr>
        <w:t>TipoIndice</w:t>
      </w:r>
      <w:proofErr w:type="spellEnd"/>
      <w:r w:rsidR="00E15CA1">
        <w:rPr>
          <w:rFonts w:cs="Arial"/>
          <w:sz w:val="20"/>
          <w:szCs w:val="20"/>
        </w:rPr>
        <w:t xml:space="preserve"> = 2)</w:t>
      </w:r>
      <w:r w:rsidRPr="00626C6A">
        <w:rPr>
          <w:rFonts w:cs="Arial"/>
          <w:sz w:val="20"/>
          <w:szCs w:val="20"/>
        </w:rPr>
        <w:t>&gt;</w:t>
      </w:r>
    </w:p>
    <w:p w:rsidR="00E81840" w:rsidRPr="00626C6A" w:rsidRDefault="00E81840" w:rsidP="00E8184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</w:t>
      </w:r>
      <w:r w:rsidR="00E15CA1">
        <w:rPr>
          <w:rFonts w:cs="Arial"/>
          <w:sz w:val="20"/>
          <w:szCs w:val="20"/>
        </w:rPr>
        <w:t xml:space="preserve"> de los </w:t>
      </w:r>
      <w:r w:rsidR="00A30A7A">
        <w:rPr>
          <w:rFonts w:cs="Arial"/>
          <w:sz w:val="20"/>
          <w:szCs w:val="20"/>
        </w:rPr>
        <w:t>movimientos sin inventario</w:t>
      </w:r>
      <w:r w:rsidR="006A248D">
        <w:rPr>
          <w:rFonts w:cs="Arial"/>
          <w:sz w:val="20"/>
          <w:szCs w:val="20"/>
        </w:rPr>
        <w:t xml:space="preserve"> en visita</w:t>
      </w:r>
      <w:r w:rsidR="00DB1C08">
        <w:rPr>
          <w:rFonts w:cs="Arial"/>
          <w:sz w:val="20"/>
          <w:szCs w:val="20"/>
        </w:rPr>
        <w:t xml:space="preserve"> y pedidos</w:t>
      </w:r>
      <w:r w:rsidR="006A248D">
        <w:rPr>
          <w:rFonts w:cs="Arial"/>
          <w:sz w:val="20"/>
          <w:szCs w:val="20"/>
        </w:rPr>
        <w:t xml:space="preserve"> realizados en el día de trabajo seleccionado como filtro:</w:t>
      </w:r>
    </w:p>
    <w:p w:rsidR="00E81840" w:rsidRPr="006A248D" w:rsidRDefault="00E81840" w:rsidP="00AD13F1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263586" w:rsidRDefault="00E81840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 w:rsidR="00263586">
        <w:rPr>
          <w:rFonts w:cs="Arial"/>
          <w:sz w:val="20"/>
          <w:szCs w:val="20"/>
        </w:rPr>
        <w:t xml:space="preserve"> 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6A248D" w:rsidRPr="00644438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Visita</w:t>
      </w:r>
    </w:p>
    <w:p w:rsid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6A248D" w:rsidRP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6A248D" w:rsidRPr="006A248D" w:rsidRDefault="006A248D" w:rsidP="006A24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="00DB1C08">
        <w:rPr>
          <w:rFonts w:cs="Arial"/>
          <w:sz w:val="20"/>
          <w:szCs w:val="20"/>
        </w:rPr>
        <w:t xml:space="preserve">1 </w:t>
      </w:r>
      <w:proofErr w:type="spellStart"/>
      <w:r w:rsidR="00DB1C08">
        <w:rPr>
          <w:rFonts w:cs="Arial"/>
          <w:sz w:val="20"/>
          <w:szCs w:val="20"/>
        </w:rPr>
        <w:t>ó</w:t>
      </w:r>
      <w:proofErr w:type="spellEnd"/>
      <w:r w:rsidR="00DB1C0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21</w:t>
      </w:r>
    </w:p>
    <w:p w:rsid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6A248D" w:rsidRPr="006A248D" w:rsidRDefault="006A248D" w:rsidP="006D062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TransProdDetalle</w:t>
      </w:r>
      <w:proofErr w:type="spellEnd"/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A248D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P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6A248D" w:rsidRPr="006D062C" w:rsidRDefault="006A248D" w:rsidP="006A24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5D1F7E" w:rsidRPr="00626C6A" w:rsidRDefault="005D1F7E" w:rsidP="005D1F7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 xml:space="preserve">Si &lt;el tipo de índice del módulo asignado al Vendedor es el de </w:t>
      </w:r>
      <w:r w:rsidRPr="00A03AB9">
        <w:rPr>
          <w:rFonts w:cs="Arial"/>
          <w:sz w:val="20"/>
          <w:szCs w:val="20"/>
        </w:rPr>
        <w:t>Reparto o Venta</w:t>
      </w:r>
      <w:r w:rsidRPr="00626C6A">
        <w:rPr>
          <w:rFonts w:cs="Arial"/>
          <w:sz w:val="20"/>
          <w:szCs w:val="20"/>
        </w:rPr>
        <w:t>&gt;</w:t>
      </w:r>
    </w:p>
    <w:p w:rsidR="000B058E" w:rsidRPr="00626C6A" w:rsidRDefault="000B058E" w:rsidP="000B058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</w:t>
      </w:r>
      <w:r>
        <w:rPr>
          <w:rFonts w:cs="Arial"/>
          <w:sz w:val="20"/>
          <w:szCs w:val="20"/>
        </w:rPr>
        <w:t xml:space="preserve"> de los movimientos de tipo pedido realizados en el día de trabajo seleccionado como filtro:</w:t>
      </w:r>
    </w:p>
    <w:p w:rsidR="000B058E" w:rsidRPr="006A248D" w:rsidRDefault="000B058E" w:rsidP="000B058E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44438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&lt;&gt;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VisitaClave1</w:t>
      </w:r>
    </w:p>
    <w:p w:rsidR="000B058E" w:rsidRPr="00644438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Visita</w:t>
      </w:r>
    </w:p>
    <w:p w:rsid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B058E" w:rsidRPr="006A248D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color w:val="FF0000"/>
          <w:sz w:val="20"/>
          <w:szCs w:val="20"/>
        </w:rPr>
        <w:t>DiaClave</w:t>
      </w:r>
      <w:proofErr w:type="spellEnd"/>
      <w:r>
        <w:rPr>
          <w:rFonts w:cs="Arial"/>
          <w:color w:val="FF0000"/>
          <w:sz w:val="20"/>
          <w:szCs w:val="20"/>
        </w:rPr>
        <w:t xml:space="preserve">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0B058E" w:rsidRPr="000B058E" w:rsidRDefault="000B058E" w:rsidP="000B058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0B058E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2</w:t>
      </w:r>
      <w:r w:rsidR="00DB1C08">
        <w:rPr>
          <w:rFonts w:cs="Arial"/>
          <w:sz w:val="20"/>
          <w:szCs w:val="20"/>
        </w:rPr>
        <w:t xml:space="preserve"> </w:t>
      </w:r>
      <w:proofErr w:type="spellStart"/>
      <w:r w:rsidR="00DB1C08">
        <w:rPr>
          <w:rFonts w:cs="Arial"/>
          <w:sz w:val="20"/>
          <w:szCs w:val="20"/>
        </w:rPr>
        <w:t>ó</w:t>
      </w:r>
      <w:proofErr w:type="spellEnd"/>
      <w:r w:rsidR="00DB1C08">
        <w:rPr>
          <w:rFonts w:cs="Arial"/>
          <w:sz w:val="20"/>
          <w:szCs w:val="20"/>
        </w:rPr>
        <w:t xml:space="preserve"> 3</w:t>
      </w:r>
    </w:p>
    <w:p w:rsidR="000B058E" w:rsidRPr="006A248D" w:rsidRDefault="000B058E" w:rsidP="000B058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TransProdDetalle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B058E" w:rsidRP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B058E" w:rsidRDefault="000B058E" w:rsidP="000B058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090190" w:rsidRPr="00626C6A" w:rsidRDefault="00090190" w:rsidP="0009019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</w:t>
      </w:r>
      <w:r>
        <w:rPr>
          <w:rFonts w:cs="Arial"/>
          <w:sz w:val="20"/>
          <w:szCs w:val="20"/>
        </w:rPr>
        <w:t xml:space="preserve"> de los movimientos de tipo </w:t>
      </w:r>
      <w:r>
        <w:rPr>
          <w:rFonts w:cs="Arial"/>
          <w:sz w:val="20"/>
          <w:szCs w:val="20"/>
        </w:rPr>
        <w:t>consigna</w:t>
      </w:r>
      <w:r>
        <w:rPr>
          <w:rFonts w:cs="Arial"/>
          <w:sz w:val="20"/>
          <w:szCs w:val="20"/>
        </w:rPr>
        <w:t xml:space="preserve"> realizados en el día de trabajo seleccionado como filtro:</w:t>
      </w:r>
    </w:p>
    <w:p w:rsidR="00090190" w:rsidRPr="006A248D" w:rsidRDefault="00090190" w:rsidP="00090190">
      <w:pPr>
        <w:pStyle w:val="Prrafodelista"/>
        <w:numPr>
          <w:ilvl w:val="1"/>
          <w:numId w:val="6"/>
        </w:numPr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</w:t>
      </w:r>
      <w:proofErr w:type="spellEnd"/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=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90190" w:rsidRP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090190">
        <w:rPr>
          <w:rFonts w:cs="Arial"/>
          <w:b/>
          <w:sz w:val="20"/>
          <w:szCs w:val="20"/>
        </w:rPr>
        <w:t>Visita</w:t>
      </w:r>
    </w:p>
    <w:p w:rsid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90190" w:rsidRP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090190">
        <w:rPr>
          <w:rFonts w:cs="Arial"/>
          <w:sz w:val="20"/>
          <w:szCs w:val="20"/>
        </w:rPr>
        <w:t>DiaClave</w:t>
      </w:r>
      <w:proofErr w:type="spellEnd"/>
      <w:r w:rsidRPr="00090190">
        <w:rPr>
          <w:rFonts w:cs="Arial"/>
          <w:sz w:val="20"/>
          <w:szCs w:val="20"/>
        </w:rPr>
        <w:t xml:space="preserve"> = </w:t>
      </w:r>
      <w:proofErr w:type="spellStart"/>
      <w:r w:rsidRPr="00090190">
        <w:rPr>
          <w:rFonts w:cs="Arial"/>
          <w:color w:val="FF0000"/>
          <w:sz w:val="20"/>
          <w:szCs w:val="20"/>
        </w:rPr>
        <w:t>DiaClave</w:t>
      </w:r>
      <w:proofErr w:type="spellEnd"/>
      <w:r w:rsidRPr="00090190">
        <w:rPr>
          <w:rFonts w:cs="Arial"/>
          <w:color w:val="FF0000"/>
          <w:sz w:val="20"/>
          <w:szCs w:val="20"/>
        </w:rPr>
        <w:t xml:space="preserve"> seleccionado como </w:t>
      </w:r>
      <w:proofErr w:type="spellStart"/>
      <w:r w:rsidRPr="00090190">
        <w:rPr>
          <w:rFonts w:cs="Arial"/>
          <w:color w:val="FF0000"/>
          <w:sz w:val="20"/>
          <w:szCs w:val="20"/>
        </w:rPr>
        <w:t>filtro</w:t>
      </w:r>
      <w:proofErr w:type="spellEnd"/>
    </w:p>
    <w:p w:rsidR="00090190" w:rsidRP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090190">
        <w:rPr>
          <w:rFonts w:cs="Arial"/>
          <w:sz w:val="20"/>
          <w:szCs w:val="20"/>
        </w:rPr>
        <w:t>RUTClave</w:t>
      </w:r>
      <w:proofErr w:type="spellEnd"/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&lt;VisitaClave1 &lt;&gt; </w:t>
      </w:r>
      <w:proofErr w:type="spellStart"/>
      <w:r>
        <w:rPr>
          <w:rFonts w:cs="Arial"/>
          <w:sz w:val="20"/>
          <w:szCs w:val="20"/>
        </w:rPr>
        <w:t>Null</w:t>
      </w:r>
      <w:proofErr w:type="spellEnd"/>
      <w:r>
        <w:rPr>
          <w:rFonts w:cs="Arial"/>
          <w:sz w:val="20"/>
          <w:szCs w:val="20"/>
        </w:rPr>
        <w:t>&gt;</w:t>
      </w:r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VisitaClave1</w:t>
      </w:r>
    </w:p>
    <w:p w:rsidR="00090190" w:rsidRP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090190">
        <w:rPr>
          <w:rFonts w:cs="Arial"/>
          <w:b/>
          <w:sz w:val="20"/>
          <w:szCs w:val="20"/>
        </w:rPr>
        <w:t>Visita</w:t>
      </w:r>
    </w:p>
    <w:p w:rsid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90190" w:rsidRP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090190">
        <w:rPr>
          <w:rFonts w:cs="Arial"/>
          <w:sz w:val="20"/>
          <w:szCs w:val="20"/>
        </w:rPr>
        <w:t>DiaClave</w:t>
      </w:r>
      <w:proofErr w:type="spellEnd"/>
      <w:r w:rsidRPr="00090190">
        <w:rPr>
          <w:rFonts w:cs="Arial"/>
          <w:sz w:val="20"/>
          <w:szCs w:val="20"/>
        </w:rPr>
        <w:t xml:space="preserve"> = </w:t>
      </w:r>
      <w:proofErr w:type="spellStart"/>
      <w:r w:rsidRPr="00090190">
        <w:rPr>
          <w:rFonts w:cs="Arial"/>
          <w:color w:val="FF0000"/>
          <w:sz w:val="20"/>
          <w:szCs w:val="20"/>
        </w:rPr>
        <w:t>DiaClave</w:t>
      </w:r>
      <w:proofErr w:type="spellEnd"/>
      <w:r w:rsidRPr="00090190">
        <w:rPr>
          <w:rFonts w:cs="Arial"/>
          <w:color w:val="FF0000"/>
          <w:sz w:val="20"/>
          <w:szCs w:val="20"/>
        </w:rPr>
        <w:t xml:space="preserve"> seleccionado como </w:t>
      </w:r>
      <w:proofErr w:type="spellStart"/>
      <w:r w:rsidRPr="00090190">
        <w:rPr>
          <w:rFonts w:cs="Arial"/>
          <w:color w:val="FF0000"/>
          <w:sz w:val="20"/>
          <w:szCs w:val="20"/>
        </w:rPr>
        <w:t>filtro</w:t>
      </w:r>
      <w:proofErr w:type="spellEnd"/>
    </w:p>
    <w:p w:rsidR="00090190" w:rsidRPr="00090190" w:rsidRDefault="00090190" w:rsidP="0009019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090190">
        <w:rPr>
          <w:rFonts w:cs="Arial"/>
          <w:sz w:val="20"/>
          <w:szCs w:val="20"/>
        </w:rPr>
        <w:t>RUTClave</w:t>
      </w:r>
      <w:proofErr w:type="spellEnd"/>
      <w:r w:rsidRPr="00090190">
        <w:rPr>
          <w:rFonts w:cs="Arial"/>
          <w:sz w:val="20"/>
          <w:szCs w:val="20"/>
        </w:rPr>
        <w:t xml:space="preserve"> </w:t>
      </w:r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</w:t>
      </w:r>
      <w:r>
        <w:rPr>
          <w:rFonts w:cs="Arial"/>
          <w:sz w:val="20"/>
          <w:szCs w:val="20"/>
        </w:rPr>
        <w:t>ipo = 24</w:t>
      </w:r>
    </w:p>
    <w:p w:rsidR="00090190" w:rsidRDefault="00090190" w:rsidP="0009019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&lt;&gt; 0</w:t>
      </w:r>
    </w:p>
    <w:p w:rsidR="00090190" w:rsidRPr="006A248D" w:rsidRDefault="00090190" w:rsidP="00090190">
      <w:pPr>
        <w:pStyle w:val="Prrafodelista"/>
        <w:numPr>
          <w:ilvl w:val="2"/>
          <w:numId w:val="6"/>
        </w:numPr>
        <w:rPr>
          <w:rFonts w:cs="Arial"/>
          <w:b/>
          <w:sz w:val="20"/>
          <w:szCs w:val="20"/>
        </w:rPr>
      </w:pPr>
      <w:proofErr w:type="spellStart"/>
      <w:r w:rsidRPr="006A248D">
        <w:rPr>
          <w:rFonts w:cs="Arial"/>
          <w:b/>
          <w:sz w:val="20"/>
          <w:szCs w:val="20"/>
        </w:rPr>
        <w:t>TransProdDetalle</w:t>
      </w:r>
      <w:proofErr w:type="spellEnd"/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TransProdID</w:t>
      </w:r>
      <w:proofErr w:type="spellEnd"/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0190" w:rsidRPr="000B058E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90190" w:rsidRPr="00090190" w:rsidRDefault="00090190" w:rsidP="0009019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816BA6" w:rsidRPr="00BA73AD" w:rsidRDefault="00816BA6" w:rsidP="00816BA6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6" w:name="paso13"/>
      <w:r w:rsidRPr="00BA73AD">
        <w:rPr>
          <w:rFonts w:cs="Arial"/>
          <w:sz w:val="20"/>
          <w:szCs w:val="20"/>
        </w:rPr>
        <w:t xml:space="preserve">El sistema obtiene la siguiente información de los clientes programados de acuerdo </w:t>
      </w:r>
      <w:r>
        <w:rPr>
          <w:rFonts w:cs="Arial"/>
          <w:sz w:val="20"/>
          <w:szCs w:val="20"/>
        </w:rPr>
        <w:t>al día de trabajo seleccionado</w:t>
      </w:r>
      <w:r w:rsidRPr="00BA73AD">
        <w:rPr>
          <w:rFonts w:cs="Arial"/>
          <w:sz w:val="20"/>
          <w:szCs w:val="20"/>
        </w:rPr>
        <w:t xml:space="preserve"> como filtro:</w:t>
      </w:r>
    </w:p>
    <w:bookmarkEnd w:id="26"/>
    <w:p w:rsidR="00816BA6" w:rsidRPr="00BA73AD" w:rsidRDefault="00816BA6" w:rsidP="00816BA6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BA73AD">
        <w:rPr>
          <w:rFonts w:cs="Arial"/>
          <w:b/>
          <w:sz w:val="20"/>
          <w:szCs w:val="20"/>
        </w:rPr>
        <w:t>Agenda</w:t>
      </w:r>
    </w:p>
    <w:p w:rsidR="00816BA6" w:rsidRPr="00BA73AD" w:rsidRDefault="00816BA6" w:rsidP="00816BA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BA73AD">
        <w:rPr>
          <w:rFonts w:cs="Arial"/>
          <w:sz w:val="20"/>
          <w:szCs w:val="20"/>
        </w:rPr>
        <w:t xml:space="preserve">DiaClave </w:t>
      </w:r>
    </w:p>
    <w:p w:rsidR="00816BA6" w:rsidRPr="00816BA6" w:rsidRDefault="00816BA6" w:rsidP="00816BA6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816BA6">
        <w:rPr>
          <w:rStyle w:val="Hipervnculo"/>
          <w:b/>
          <w:color w:val="auto"/>
          <w:sz w:val="20"/>
          <w:szCs w:val="20"/>
          <w:u w:val="none"/>
        </w:rPr>
        <w:t>Dia</w:t>
      </w:r>
      <w:proofErr w:type="spellEnd"/>
    </w:p>
    <w:p w:rsidR="00816BA6" w:rsidRPr="00BA73AD" w:rsidRDefault="00816BA6" w:rsidP="00816BA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BA73AD">
        <w:rPr>
          <w:rFonts w:cs="Arial"/>
          <w:sz w:val="20"/>
          <w:szCs w:val="20"/>
        </w:rPr>
        <w:t>DiaClave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</w:p>
    <w:p w:rsidR="00816BA6" w:rsidRPr="00816BA6" w:rsidRDefault="00816BA6" w:rsidP="00801B9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16BA6">
        <w:rPr>
          <w:rFonts w:cs="Arial"/>
          <w:sz w:val="20"/>
          <w:szCs w:val="20"/>
        </w:rPr>
        <w:t>RUTClave</w:t>
      </w:r>
      <w:proofErr w:type="spellEnd"/>
      <w:r w:rsidRPr="00816BA6">
        <w:rPr>
          <w:rFonts w:cs="Arial"/>
          <w:sz w:val="20"/>
          <w:szCs w:val="20"/>
        </w:rPr>
        <w:t xml:space="preserve"> </w:t>
      </w:r>
    </w:p>
    <w:p w:rsidR="00816BA6" w:rsidRPr="00816BA6" w:rsidRDefault="00816BA6" w:rsidP="00801B9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16BA6">
        <w:rPr>
          <w:rFonts w:cs="Arial"/>
          <w:sz w:val="20"/>
          <w:szCs w:val="20"/>
        </w:rPr>
        <w:t>ClienteClave</w:t>
      </w:r>
      <w:proofErr w:type="spellEnd"/>
    </w:p>
    <w:p w:rsidR="00D92039" w:rsidRPr="009E5D0C" w:rsidRDefault="00D92039" w:rsidP="00D92039">
      <w:pPr>
        <w:numPr>
          <w:ilvl w:val="0"/>
          <w:numId w:val="6"/>
        </w:numPr>
        <w:rPr>
          <w:rStyle w:val="Hipervnculo"/>
          <w:rFonts w:cs="Arial"/>
          <w:sz w:val="20"/>
          <w:szCs w:val="20"/>
        </w:rPr>
      </w:pPr>
      <w:bookmarkStart w:id="27" w:name="paso14"/>
      <w:r w:rsidRPr="00BA73AD">
        <w:rPr>
          <w:rFonts w:cs="Arial"/>
          <w:sz w:val="20"/>
          <w:szCs w:val="20"/>
        </w:rPr>
        <w:t xml:space="preserve">El </w:t>
      </w:r>
      <w:r w:rsidRPr="009E5D0C">
        <w:rPr>
          <w:rFonts w:cs="Arial"/>
          <w:sz w:val="20"/>
          <w:szCs w:val="20"/>
        </w:rPr>
        <w:t xml:space="preserve">sistema obtiene la siguiente información de </w:t>
      </w:r>
      <w:r>
        <w:rPr>
          <w:rFonts w:cs="Arial"/>
          <w:sz w:val="20"/>
          <w:szCs w:val="20"/>
        </w:rPr>
        <w:t>las</w:t>
      </w:r>
      <w:r w:rsidRPr="009E5D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visita</w:t>
      </w:r>
      <w:r w:rsidRPr="009E5D0C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realizadas</w:t>
      </w:r>
      <w:r w:rsidRPr="009E5D0C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el día de trabajo seleccionado </w:t>
      </w:r>
      <w:r w:rsidRPr="009E5D0C">
        <w:rPr>
          <w:rFonts w:cs="Arial"/>
          <w:sz w:val="20"/>
          <w:szCs w:val="20"/>
        </w:rPr>
        <w:t>como filtro:</w:t>
      </w:r>
    </w:p>
    <w:bookmarkEnd w:id="27"/>
    <w:p w:rsidR="00D92039" w:rsidRPr="00D92039" w:rsidRDefault="00D92039" w:rsidP="00D92039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D92039">
        <w:rPr>
          <w:rStyle w:val="Hipervnculo"/>
          <w:b/>
          <w:color w:val="auto"/>
          <w:sz w:val="20"/>
          <w:szCs w:val="20"/>
          <w:u w:val="none"/>
        </w:rPr>
        <w:t>Visita</w:t>
      </w:r>
    </w:p>
    <w:p w:rsidR="00D92039" w:rsidRPr="00D92039" w:rsidRDefault="00D92039" w:rsidP="00D9203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proofErr w:type="spellStart"/>
      <w:r w:rsidRPr="00D92039">
        <w:rPr>
          <w:sz w:val="20"/>
          <w:szCs w:val="20"/>
        </w:rPr>
        <w:t>VisitaClave</w:t>
      </w:r>
      <w:proofErr w:type="spellEnd"/>
    </w:p>
    <w:p w:rsidR="00D92039" w:rsidRPr="00D92039" w:rsidRDefault="00D92039" w:rsidP="00D9203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r w:rsidRPr="00D92039">
        <w:rPr>
          <w:sz w:val="20"/>
          <w:szCs w:val="20"/>
        </w:rPr>
        <w:t>DiaClave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DiaClave seleccionado como filtro</w:t>
      </w:r>
    </w:p>
    <w:p w:rsidR="00D92039" w:rsidRDefault="00D92039" w:rsidP="00D9203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D92039"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  <w:proofErr w:type="spellEnd"/>
    </w:p>
    <w:p w:rsidR="003856CF" w:rsidRPr="00816BA6" w:rsidRDefault="003856CF" w:rsidP="003856CF">
      <w:pPr>
        <w:pStyle w:val="Prrafodelista"/>
        <w:numPr>
          <w:ilvl w:val="3"/>
          <w:numId w:val="6"/>
        </w:numPr>
        <w:ind w:left="2552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b/>
          <w:color w:val="auto"/>
          <w:sz w:val="20"/>
          <w:szCs w:val="20"/>
          <w:u w:val="none"/>
        </w:rPr>
        <w:t>Cliente</w:t>
      </w:r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</w:t>
      </w:r>
      <w:r w:rsidRPr="00BA73AD">
        <w:rPr>
          <w:rFonts w:cs="Arial"/>
          <w:sz w:val="20"/>
          <w:szCs w:val="20"/>
        </w:rPr>
        <w:t>Clave</w:t>
      </w:r>
      <w:proofErr w:type="spellEnd"/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3856CF" w:rsidRDefault="003856CF" w:rsidP="003856CF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3856CF" w:rsidRPr="00D92039" w:rsidRDefault="003856CF" w:rsidP="00D9203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Numero</w:t>
      </w:r>
    </w:p>
    <w:p w:rsidR="00D92039" w:rsidRPr="009E5D0C" w:rsidRDefault="00D92039" w:rsidP="00D920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9E5D0C">
        <w:rPr>
          <w:rFonts w:cs="Arial"/>
          <w:sz w:val="20"/>
          <w:szCs w:val="20"/>
        </w:rPr>
        <w:t>RUTClave</w:t>
      </w:r>
      <w:proofErr w:type="spellEnd"/>
      <w:r w:rsidRPr="009E5D0C">
        <w:rPr>
          <w:rFonts w:cs="Arial"/>
          <w:sz w:val="20"/>
          <w:szCs w:val="20"/>
        </w:rPr>
        <w:t xml:space="preserve"> </w:t>
      </w:r>
    </w:p>
    <w:p w:rsidR="00D92039" w:rsidRPr="009E5D0C" w:rsidRDefault="00D92039" w:rsidP="00D920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9E5D0C">
        <w:rPr>
          <w:rFonts w:cs="Arial"/>
          <w:sz w:val="20"/>
          <w:szCs w:val="20"/>
        </w:rPr>
        <w:t>FechaHoraInicial</w:t>
      </w:r>
      <w:proofErr w:type="spellEnd"/>
    </w:p>
    <w:p w:rsidR="00D92039" w:rsidRPr="003856CF" w:rsidRDefault="00D92039" w:rsidP="00D92039">
      <w:pPr>
        <w:pStyle w:val="Prrafodelista"/>
        <w:numPr>
          <w:ilvl w:val="2"/>
          <w:numId w:val="6"/>
        </w:numPr>
        <w:ind w:left="1701"/>
      </w:pPr>
      <w:proofErr w:type="spellStart"/>
      <w:r w:rsidRPr="009E5D0C">
        <w:rPr>
          <w:rFonts w:cs="Arial"/>
          <w:sz w:val="20"/>
          <w:szCs w:val="20"/>
        </w:rPr>
        <w:t>FechaHoraFinal</w:t>
      </w:r>
      <w:proofErr w:type="spellEnd"/>
    </w:p>
    <w:p w:rsidR="003856CF" w:rsidRPr="003856CF" w:rsidRDefault="003856CF" w:rsidP="00D92039">
      <w:pPr>
        <w:pStyle w:val="Prrafodelista"/>
        <w:numPr>
          <w:ilvl w:val="2"/>
          <w:numId w:val="6"/>
        </w:numPr>
        <w:ind w:left="1701"/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</w:p>
    <w:p w:rsidR="003856CF" w:rsidRPr="003856CF" w:rsidRDefault="003856CF" w:rsidP="00D92039">
      <w:pPr>
        <w:pStyle w:val="Prrafodelista"/>
        <w:numPr>
          <w:ilvl w:val="2"/>
          <w:numId w:val="6"/>
        </w:numPr>
        <w:ind w:left="1701"/>
      </w:pPr>
      <w:proofErr w:type="spellStart"/>
      <w:r>
        <w:rPr>
          <w:rFonts w:cs="Arial"/>
          <w:sz w:val="20"/>
          <w:szCs w:val="20"/>
        </w:rPr>
        <w:t>CodigoLeido</w:t>
      </w:r>
      <w:proofErr w:type="spellEnd"/>
    </w:p>
    <w:p w:rsidR="00090778" w:rsidRDefault="00090778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información del Inventario a Bordo del Vendedor, para conocer los distintos productos que llevaba cargados el vendedor</w:t>
      </w:r>
    </w:p>
    <w:p w:rsidR="00090778" w:rsidRPr="00090778" w:rsidRDefault="00090778" w:rsidP="00090778">
      <w:pPr>
        <w:pStyle w:val="Prrafodelista"/>
        <w:numPr>
          <w:ilvl w:val="1"/>
          <w:numId w:val="6"/>
        </w:numPr>
        <w:rPr>
          <w:rFonts w:cs="Arial"/>
          <w:b/>
          <w:sz w:val="20"/>
          <w:szCs w:val="20"/>
        </w:rPr>
      </w:pPr>
      <w:r w:rsidRPr="00090778">
        <w:rPr>
          <w:rFonts w:cs="Arial"/>
          <w:b/>
          <w:sz w:val="20"/>
          <w:szCs w:val="20"/>
        </w:rPr>
        <w:t>Inventario</w:t>
      </w:r>
    </w:p>
    <w:p w:rsidR="00090778" w:rsidRPr="00090778" w:rsidRDefault="00090778" w:rsidP="00090778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6971D9" w:rsidRPr="001C5F63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Nombre Empresa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&gt;.</w:t>
      </w:r>
    </w:p>
    <w:p w:rsidR="00F104C9" w:rsidRDefault="00F104C9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Calle y Número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Configuracion.</w:t>
      </w:r>
      <w:r w:rsidR="00DE2C84">
        <w:rPr>
          <w:rFonts w:cs="Arial"/>
          <w:sz w:val="20"/>
          <w:szCs w:val="20"/>
        </w:rPr>
        <w:t>Calle</w:t>
      </w:r>
      <w:proofErr w:type="spellEnd"/>
      <w:r w:rsidR="00DE2C84">
        <w:rPr>
          <w:rFonts w:cs="Arial"/>
          <w:sz w:val="20"/>
          <w:szCs w:val="20"/>
        </w:rPr>
        <w:t>&gt; + &lt;</w:t>
      </w:r>
      <w:proofErr w:type="spellStart"/>
      <w:r w:rsidR="00DE2C84">
        <w:rPr>
          <w:rFonts w:cs="Arial"/>
          <w:sz w:val="20"/>
          <w:szCs w:val="20"/>
        </w:rPr>
        <w:t>Configuracion.Numero</w:t>
      </w:r>
      <w:proofErr w:type="spellEnd"/>
      <w:r w:rsidR="00DE2C84">
        <w:rPr>
          <w:rFonts w:cs="Arial"/>
          <w:sz w:val="20"/>
          <w:szCs w:val="20"/>
        </w:rPr>
        <w:t>&gt; + &lt;</w:t>
      </w:r>
      <w:proofErr w:type="spellStart"/>
      <w:r w:rsidR="00DE2C84">
        <w:rPr>
          <w:rFonts w:cs="Arial"/>
          <w:sz w:val="20"/>
          <w:szCs w:val="20"/>
        </w:rPr>
        <w:t>Configuracion.NumeroInterior</w:t>
      </w:r>
      <w:proofErr w:type="spellEnd"/>
      <w:r w:rsidR="00DE2C84">
        <w:rPr>
          <w:rFonts w:cs="Arial"/>
          <w:sz w:val="20"/>
          <w:szCs w:val="20"/>
        </w:rPr>
        <w:t>&gt;</w:t>
      </w:r>
    </w:p>
    <w:p w:rsidR="00F104C9" w:rsidRDefault="00F104C9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Colonia: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</w:t>
      </w:r>
    </w:p>
    <w:p w:rsidR="00AF4FAD" w:rsidRDefault="00AF4FAD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C.P.: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Configuracion.CodigoPostal</w:t>
      </w:r>
      <w:proofErr w:type="spellEnd"/>
      <w:r>
        <w:rPr>
          <w:rFonts w:cs="Arial"/>
          <w:sz w:val="20"/>
          <w:szCs w:val="20"/>
        </w:rPr>
        <w:t>&gt;</w:t>
      </w:r>
    </w:p>
    <w:p w:rsidR="00AF4FAD" w:rsidRDefault="00AF4FAD" w:rsidP="00F104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Región y Ciudad: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RFC</w:t>
      </w:r>
      <w:r>
        <w:rPr>
          <w:rFonts w:cs="Arial"/>
          <w:sz w:val="20"/>
          <w:szCs w:val="20"/>
        </w:rPr>
        <w:t>: Se imprime la etiqueta “RFC:” +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&gt;.</w:t>
      </w:r>
    </w:p>
    <w:p w:rsidR="006971D9" w:rsidRDefault="00AF4FAD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AF4FAD">
        <w:rPr>
          <w:rFonts w:cs="Arial"/>
          <w:b/>
          <w:sz w:val="20"/>
          <w:szCs w:val="20"/>
        </w:rPr>
        <w:t>Sucursal</w:t>
      </w:r>
      <w:r w:rsidR="006971D9">
        <w:rPr>
          <w:rFonts w:cs="Arial"/>
          <w:sz w:val="20"/>
          <w:szCs w:val="20"/>
        </w:rPr>
        <w:t>: &lt;</w:t>
      </w:r>
      <w:proofErr w:type="spellStart"/>
      <w:r w:rsidR="006971D9">
        <w:rPr>
          <w:rFonts w:cs="Arial"/>
          <w:sz w:val="20"/>
          <w:szCs w:val="20"/>
        </w:rPr>
        <w:t>Almacen.Nombre</w:t>
      </w:r>
      <w:proofErr w:type="spellEnd"/>
      <w:r w:rsidR="006971D9">
        <w:rPr>
          <w:rFonts w:cs="Arial"/>
          <w:sz w:val="20"/>
          <w:szCs w:val="20"/>
        </w:rPr>
        <w:t>&gt; del almacén tipo Centro de Distribución obtenido para la ruta asociada al vendedor.</w:t>
      </w:r>
    </w:p>
    <w:p w:rsidR="006971D9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6971D9" w:rsidRDefault="006971D9" w:rsidP="006971D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encabezado:</w:t>
      </w:r>
    </w:p>
    <w:p w:rsidR="006971D9" w:rsidRDefault="006971D9" w:rsidP="006971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Ruta</w:t>
      </w:r>
      <w:r>
        <w:rPr>
          <w:rFonts w:cs="Arial"/>
          <w:b/>
          <w:sz w:val="20"/>
          <w:szCs w:val="20"/>
        </w:rPr>
        <w:t>:</w:t>
      </w:r>
      <w:r w:rsidR="00BD48CE">
        <w:rPr>
          <w:rFonts w:cs="Arial"/>
          <w:sz w:val="20"/>
          <w:szCs w:val="20"/>
        </w:rPr>
        <w:t xml:space="preserve"> Se presenta la clave &lt;</w:t>
      </w:r>
      <w:proofErr w:type="spellStart"/>
      <w:r w:rsidR="00BD48CE">
        <w:rPr>
          <w:rFonts w:cs="Arial"/>
          <w:sz w:val="20"/>
          <w:szCs w:val="20"/>
        </w:rPr>
        <w:t>Ruta</w:t>
      </w:r>
      <w:r>
        <w:rPr>
          <w:rFonts w:cs="Arial"/>
          <w:sz w:val="20"/>
          <w:szCs w:val="20"/>
        </w:rPr>
        <w:t>.RUTClave</w:t>
      </w:r>
      <w:proofErr w:type="spellEnd"/>
      <w:r>
        <w:rPr>
          <w:rFonts w:cs="Arial"/>
          <w:sz w:val="20"/>
          <w:szCs w:val="20"/>
        </w:rPr>
        <w:t>&gt; de la ruta asignada al vend</w:t>
      </w:r>
      <w:r w:rsidRPr="00B7751F">
        <w:rPr>
          <w:rFonts w:cs="Arial"/>
          <w:sz w:val="20"/>
          <w:szCs w:val="20"/>
        </w:rPr>
        <w:t>edo</w:t>
      </w:r>
      <w:r>
        <w:rPr>
          <w:rFonts w:cs="Arial"/>
          <w:sz w:val="20"/>
          <w:szCs w:val="20"/>
        </w:rPr>
        <w:t>r</w:t>
      </w:r>
    </w:p>
    <w:p w:rsidR="008F35D3" w:rsidRDefault="006971D9" w:rsidP="00DA2B2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F35D3">
        <w:rPr>
          <w:rFonts w:cs="Arial"/>
          <w:b/>
          <w:sz w:val="20"/>
          <w:szCs w:val="20"/>
        </w:rPr>
        <w:t>Vendedor:</w:t>
      </w:r>
      <w:r w:rsidRPr="008F35D3">
        <w:rPr>
          <w:rFonts w:cs="Arial"/>
          <w:sz w:val="20"/>
          <w:szCs w:val="20"/>
        </w:rPr>
        <w:t xml:space="preserve"> Se presenta la información del vendedor, concatenando el identificador de éste &lt;</w:t>
      </w:r>
      <w:proofErr w:type="spellStart"/>
      <w:r w:rsidRPr="008F35D3">
        <w:rPr>
          <w:rFonts w:cs="Arial"/>
          <w:sz w:val="20"/>
          <w:szCs w:val="20"/>
        </w:rPr>
        <w:t>Vendedor.VendedorId</w:t>
      </w:r>
      <w:proofErr w:type="spellEnd"/>
      <w:r w:rsidRPr="008F35D3">
        <w:rPr>
          <w:rFonts w:cs="Arial"/>
          <w:sz w:val="20"/>
          <w:szCs w:val="20"/>
        </w:rPr>
        <w:t>&gt; y su nombre &lt;</w:t>
      </w:r>
      <w:proofErr w:type="spellStart"/>
      <w:r w:rsidRPr="008F35D3">
        <w:rPr>
          <w:rFonts w:cs="Arial"/>
          <w:sz w:val="20"/>
          <w:szCs w:val="20"/>
        </w:rPr>
        <w:t>Vendedor.Nombre</w:t>
      </w:r>
      <w:proofErr w:type="spellEnd"/>
      <w:r w:rsidRPr="008F35D3">
        <w:rPr>
          <w:rFonts w:cs="Arial"/>
          <w:sz w:val="20"/>
          <w:szCs w:val="20"/>
        </w:rPr>
        <w:t>&gt;</w:t>
      </w:r>
    </w:p>
    <w:p w:rsidR="006971D9" w:rsidRPr="008F35D3" w:rsidRDefault="006971D9" w:rsidP="00DA2B2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F35D3">
        <w:rPr>
          <w:rFonts w:cs="Arial"/>
          <w:b/>
          <w:sz w:val="20"/>
          <w:szCs w:val="20"/>
        </w:rPr>
        <w:t>Fecha:</w:t>
      </w:r>
      <w:r w:rsidRPr="008F35D3">
        <w:rPr>
          <w:rFonts w:cs="Arial"/>
          <w:sz w:val="20"/>
          <w:szCs w:val="20"/>
        </w:rPr>
        <w:t xml:space="preserve"> </w:t>
      </w:r>
      <w:r w:rsidRPr="008F35D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="008F35D3">
        <w:rPr>
          <w:sz w:val="20"/>
          <w:szCs w:val="20"/>
          <w:lang w:val="es-MX" w:eastAsia="en-US"/>
        </w:rPr>
        <w:t>aaaa</w:t>
      </w:r>
      <w:proofErr w:type="spellEnd"/>
      <w:r w:rsidR="008F35D3">
        <w:rPr>
          <w:sz w:val="20"/>
          <w:szCs w:val="20"/>
          <w:lang w:val="es-MX" w:eastAsia="en-US"/>
        </w:rPr>
        <w:t>/mm/</w:t>
      </w:r>
      <w:proofErr w:type="spellStart"/>
      <w:r w:rsidR="008F35D3">
        <w:rPr>
          <w:sz w:val="20"/>
          <w:szCs w:val="20"/>
          <w:lang w:val="es-MX" w:eastAsia="en-US"/>
        </w:rPr>
        <w:t>dd</w:t>
      </w:r>
      <w:proofErr w:type="spellEnd"/>
      <w:r w:rsidR="008F35D3">
        <w:rPr>
          <w:sz w:val="20"/>
          <w:szCs w:val="20"/>
          <w:lang w:val="es-MX" w:eastAsia="en-US"/>
        </w:rPr>
        <w:t xml:space="preserve"> </w:t>
      </w:r>
      <w:r w:rsidRPr="008F35D3">
        <w:rPr>
          <w:sz w:val="20"/>
          <w:szCs w:val="20"/>
          <w:lang w:val="es-MX" w:eastAsia="en-US"/>
        </w:rPr>
        <w:t xml:space="preserve"> </w:t>
      </w:r>
      <w:proofErr w:type="spellStart"/>
      <w:r w:rsidRPr="008F35D3">
        <w:rPr>
          <w:sz w:val="20"/>
          <w:szCs w:val="20"/>
          <w:lang w:val="es-MX" w:eastAsia="en-US"/>
        </w:rPr>
        <w:t>hh:mm</w:t>
      </w:r>
      <w:proofErr w:type="gramStart"/>
      <w:r w:rsidRPr="008F35D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8F35D3">
        <w:rPr>
          <w:sz w:val="20"/>
          <w:szCs w:val="20"/>
          <w:lang w:val="es-MX" w:eastAsia="en-US"/>
        </w:rPr>
        <w:t>.</w:t>
      </w:r>
    </w:p>
    <w:p w:rsidR="00C618E3" w:rsidRDefault="00C618E3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2B22F9">
        <w:rPr>
          <w:rFonts w:cs="Arial"/>
          <w:sz w:val="20"/>
          <w:szCs w:val="20"/>
        </w:rPr>
        <w:t xml:space="preserve"> en la columna correspondiente</w:t>
      </w:r>
      <w:r>
        <w:rPr>
          <w:rFonts w:cs="Arial"/>
          <w:sz w:val="20"/>
          <w:szCs w:val="20"/>
        </w:rPr>
        <w:t>: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HORA SALIDA</w:t>
      </w:r>
      <w:r w:rsidRPr="00597569">
        <w:rPr>
          <w:rFonts w:cs="Arial"/>
          <w:sz w:val="20"/>
          <w:szCs w:val="20"/>
        </w:rPr>
        <w:t>:</w:t>
      </w:r>
      <w:r w:rsidR="00722B04" w:rsidRPr="00597569">
        <w:rPr>
          <w:rFonts w:cs="Arial"/>
          <w:sz w:val="20"/>
          <w:szCs w:val="20"/>
        </w:rPr>
        <w:t xml:space="preserve"> &lt;</w:t>
      </w:r>
      <w:proofErr w:type="spellStart"/>
      <w:r w:rsidR="00722B04" w:rsidRPr="00597569">
        <w:rPr>
          <w:rFonts w:cs="Arial"/>
          <w:sz w:val="20"/>
          <w:szCs w:val="20"/>
        </w:rPr>
        <w:t>VendedorJornada.VEJFechaInicial</w:t>
      </w:r>
      <w:proofErr w:type="spellEnd"/>
      <w:r w:rsidR="00722B04" w:rsidRPr="00597569">
        <w:rPr>
          <w:rFonts w:cs="Arial"/>
          <w:sz w:val="20"/>
          <w:szCs w:val="20"/>
        </w:rPr>
        <w:t>&gt;</w:t>
      </w:r>
      <w:r w:rsidR="004415DA" w:rsidRPr="00597569">
        <w:rPr>
          <w:rFonts w:cs="Arial"/>
          <w:sz w:val="20"/>
          <w:szCs w:val="20"/>
        </w:rPr>
        <w:t xml:space="preserve"> </w:t>
      </w:r>
      <w:r w:rsidR="004415DA" w:rsidRPr="00597569">
        <w:rPr>
          <w:rFonts w:cs="Arial"/>
          <w:i/>
          <w:sz w:val="20"/>
          <w:szCs w:val="20"/>
        </w:rPr>
        <w:t>**formato mm-</w:t>
      </w:r>
      <w:proofErr w:type="spellStart"/>
      <w:r w:rsidR="004415DA" w:rsidRPr="00597569">
        <w:rPr>
          <w:rFonts w:cs="Arial"/>
          <w:i/>
          <w:sz w:val="20"/>
          <w:szCs w:val="20"/>
        </w:rPr>
        <w:t>dd</w:t>
      </w:r>
      <w:proofErr w:type="spellEnd"/>
      <w:r w:rsidR="004415DA" w:rsidRPr="00597569">
        <w:rPr>
          <w:rFonts w:cs="Arial"/>
          <w:i/>
          <w:sz w:val="20"/>
          <w:szCs w:val="20"/>
        </w:rPr>
        <w:t xml:space="preserve">  </w:t>
      </w:r>
      <w:proofErr w:type="spellStart"/>
      <w:r w:rsidR="004415DA" w:rsidRPr="00597569">
        <w:rPr>
          <w:rFonts w:cs="Arial"/>
          <w:i/>
          <w:sz w:val="20"/>
          <w:szCs w:val="20"/>
        </w:rPr>
        <w:t>hh:mm</w:t>
      </w:r>
      <w:proofErr w:type="spellEnd"/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HORA PRIMERA VENTA</w:t>
      </w:r>
      <w:r w:rsidRPr="00597569">
        <w:rPr>
          <w:rFonts w:cs="Arial"/>
          <w:sz w:val="20"/>
          <w:szCs w:val="20"/>
        </w:rPr>
        <w:t>:</w:t>
      </w:r>
      <w:r w:rsidR="00722B04" w:rsidRPr="00597569">
        <w:rPr>
          <w:rFonts w:cs="Arial"/>
          <w:sz w:val="20"/>
          <w:szCs w:val="20"/>
        </w:rPr>
        <w:t xml:space="preserve"> </w:t>
      </w:r>
      <w:r w:rsidR="001E7BC1" w:rsidRPr="00597569">
        <w:rPr>
          <w:rFonts w:cs="Arial"/>
          <w:sz w:val="20"/>
          <w:szCs w:val="20"/>
        </w:rPr>
        <w:t>&lt;</w:t>
      </w:r>
      <w:proofErr w:type="spellStart"/>
      <w:r w:rsidR="001E7BC1" w:rsidRPr="00597569">
        <w:rPr>
          <w:rFonts w:cs="Arial"/>
          <w:sz w:val="20"/>
          <w:szCs w:val="20"/>
        </w:rPr>
        <w:t>Visita</w:t>
      </w:r>
      <w:r w:rsidR="00B15C37" w:rsidRPr="00597569">
        <w:rPr>
          <w:rFonts w:cs="Arial"/>
          <w:sz w:val="20"/>
          <w:szCs w:val="20"/>
        </w:rPr>
        <w:t>.FechaHoraInicial</w:t>
      </w:r>
      <w:proofErr w:type="spellEnd"/>
      <w:r w:rsidR="00B15C37" w:rsidRPr="00597569">
        <w:rPr>
          <w:rFonts w:cs="Arial"/>
          <w:sz w:val="20"/>
          <w:szCs w:val="20"/>
        </w:rPr>
        <w:t>&gt; donde &lt;</w:t>
      </w:r>
      <w:proofErr w:type="spellStart"/>
      <w:r w:rsidR="00B15C37" w:rsidRPr="00597569">
        <w:rPr>
          <w:rFonts w:cs="Arial"/>
          <w:sz w:val="20"/>
          <w:szCs w:val="20"/>
        </w:rPr>
        <w:t>Visita.VisitaClave</w:t>
      </w:r>
      <w:proofErr w:type="spellEnd"/>
      <w:r w:rsidR="00B15C37" w:rsidRPr="00597569">
        <w:rPr>
          <w:rFonts w:cs="Arial"/>
          <w:sz w:val="20"/>
          <w:szCs w:val="20"/>
        </w:rPr>
        <w:t xml:space="preserve"> = </w:t>
      </w:r>
      <w:proofErr w:type="spellStart"/>
      <w:r w:rsidR="00B15C37" w:rsidRPr="00597569">
        <w:rPr>
          <w:rFonts w:cs="Arial"/>
          <w:sz w:val="20"/>
          <w:szCs w:val="20"/>
        </w:rPr>
        <w:t>TransProd.VisitaClave</w:t>
      </w:r>
      <w:proofErr w:type="spellEnd"/>
      <w:r w:rsidR="00B15C37" w:rsidRPr="00597569">
        <w:rPr>
          <w:rFonts w:cs="Arial"/>
          <w:sz w:val="20"/>
          <w:szCs w:val="20"/>
        </w:rPr>
        <w:t>&gt; y &lt;</w:t>
      </w:r>
      <w:proofErr w:type="spellStart"/>
      <w:r w:rsidR="00B15C37" w:rsidRPr="00597569">
        <w:rPr>
          <w:rFonts w:cs="Arial"/>
          <w:sz w:val="20"/>
          <w:szCs w:val="20"/>
        </w:rPr>
        <w:t>TransProd.FechaHoraAlta</w:t>
      </w:r>
      <w:proofErr w:type="spellEnd"/>
      <w:r w:rsidR="00B15C37" w:rsidRPr="00597569">
        <w:rPr>
          <w:rFonts w:cs="Arial"/>
          <w:sz w:val="20"/>
          <w:szCs w:val="20"/>
        </w:rPr>
        <w:t xml:space="preserve"> = Top 1&gt;</w:t>
      </w:r>
      <w:r w:rsidR="00740010" w:rsidRPr="00597569">
        <w:rPr>
          <w:rFonts w:cs="Arial"/>
          <w:sz w:val="20"/>
          <w:szCs w:val="20"/>
        </w:rPr>
        <w:t xml:space="preserve"> </w:t>
      </w:r>
      <w:r w:rsidR="004415DA" w:rsidRPr="00597569">
        <w:rPr>
          <w:rFonts w:cs="Arial"/>
          <w:i/>
          <w:sz w:val="20"/>
          <w:szCs w:val="20"/>
        </w:rPr>
        <w:t>**formato mm-</w:t>
      </w:r>
      <w:proofErr w:type="spellStart"/>
      <w:r w:rsidR="004415DA" w:rsidRPr="00597569">
        <w:rPr>
          <w:rFonts w:cs="Arial"/>
          <w:i/>
          <w:sz w:val="20"/>
          <w:szCs w:val="20"/>
        </w:rPr>
        <w:t>dd</w:t>
      </w:r>
      <w:proofErr w:type="spellEnd"/>
      <w:r w:rsidR="004415DA" w:rsidRPr="00597569">
        <w:rPr>
          <w:rFonts w:cs="Arial"/>
          <w:i/>
          <w:sz w:val="20"/>
          <w:szCs w:val="20"/>
        </w:rPr>
        <w:t xml:space="preserve">  </w:t>
      </w:r>
      <w:proofErr w:type="spellStart"/>
      <w:r w:rsidR="004415DA" w:rsidRPr="00597569">
        <w:rPr>
          <w:rFonts w:cs="Arial"/>
          <w:i/>
          <w:sz w:val="20"/>
          <w:szCs w:val="20"/>
        </w:rPr>
        <w:t>hh:mm</w:t>
      </w:r>
      <w:proofErr w:type="spellEnd"/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CLIENTES NO VISITADOS</w:t>
      </w:r>
      <w:r w:rsidRPr="00597569">
        <w:rPr>
          <w:rFonts w:cs="Arial"/>
          <w:sz w:val="20"/>
          <w:szCs w:val="20"/>
        </w:rPr>
        <w:t>:</w:t>
      </w:r>
      <w:r w:rsidR="00740010" w:rsidRPr="00597569">
        <w:rPr>
          <w:rFonts w:cs="Arial"/>
          <w:sz w:val="20"/>
          <w:szCs w:val="20"/>
        </w:rPr>
        <w:t xml:space="preserve"> </w:t>
      </w:r>
      <w:r w:rsidR="001F7EF0" w:rsidRPr="00597569">
        <w:rPr>
          <w:rFonts w:cs="Arial"/>
          <w:b/>
          <w:sz w:val="20"/>
          <w:lang w:val="es-MX"/>
        </w:rPr>
        <w:t>∑</w:t>
      </w:r>
      <w:r w:rsidR="001F7EF0" w:rsidRPr="00597569">
        <w:rPr>
          <w:sz w:val="20"/>
          <w:lang w:val="es-MX"/>
        </w:rPr>
        <w:t xml:space="preserve"> de todos los registros que se encuentran en &lt;Agenda&gt; y no tienen una &lt;Visita&gt; Relacionada.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lastRenderedPageBreak/>
        <w:t>VISITAS NO PLANIFICADAS</w:t>
      </w:r>
      <w:r w:rsidRPr="00597569">
        <w:rPr>
          <w:rFonts w:cs="Arial"/>
          <w:sz w:val="20"/>
          <w:szCs w:val="20"/>
        </w:rPr>
        <w:t>:</w:t>
      </w:r>
      <w:r w:rsidR="000834AD" w:rsidRPr="00597569">
        <w:rPr>
          <w:rFonts w:cs="Arial"/>
          <w:sz w:val="20"/>
          <w:szCs w:val="20"/>
        </w:rPr>
        <w:t xml:space="preserve"> Se presenta el </w:t>
      </w:r>
      <w:r w:rsidR="000834AD" w:rsidRPr="00597569">
        <w:rPr>
          <w:sz w:val="20"/>
          <w:szCs w:val="20"/>
          <w:lang w:eastAsia="en-US"/>
        </w:rPr>
        <w:t xml:space="preserve">número de </w:t>
      </w:r>
      <w:r w:rsidR="00185E52">
        <w:rPr>
          <w:sz w:val="20"/>
          <w:szCs w:val="20"/>
          <w:lang w:eastAsia="en-US"/>
        </w:rPr>
        <w:t xml:space="preserve">Clientes a los que se les realizó una visita </w:t>
      </w:r>
      <w:r w:rsidR="000834AD" w:rsidRPr="00597569">
        <w:rPr>
          <w:sz w:val="20"/>
          <w:szCs w:val="20"/>
          <w:lang w:eastAsia="en-US"/>
        </w:rPr>
        <w:t xml:space="preserve">fuera de frecuencia </w:t>
      </w:r>
      <w:r w:rsidR="000834AD" w:rsidRPr="00597569">
        <w:rPr>
          <w:rFonts w:cs="Arial"/>
          <w:sz w:val="20"/>
          <w:szCs w:val="20"/>
          <w:lang w:eastAsia="en-US"/>
        </w:rPr>
        <w:t>∑</w:t>
      </w:r>
      <w:r w:rsidR="000834AD" w:rsidRPr="00597569">
        <w:rPr>
          <w:sz w:val="20"/>
          <w:szCs w:val="20"/>
          <w:lang w:eastAsia="en-US"/>
        </w:rPr>
        <w:t>&lt;</w:t>
      </w:r>
      <w:proofErr w:type="spellStart"/>
      <w:r w:rsidR="000834AD" w:rsidRPr="00597569">
        <w:rPr>
          <w:sz w:val="20"/>
          <w:szCs w:val="20"/>
          <w:lang w:eastAsia="en-US"/>
        </w:rPr>
        <w:t>Visita.VisitaClave</w:t>
      </w:r>
      <w:proofErr w:type="spellEnd"/>
      <w:r w:rsidR="000834AD" w:rsidRPr="00597569">
        <w:rPr>
          <w:sz w:val="20"/>
          <w:szCs w:val="20"/>
          <w:lang w:eastAsia="en-US"/>
        </w:rPr>
        <w:t>&gt; donde &lt;</w:t>
      </w:r>
      <w:proofErr w:type="spellStart"/>
      <w:r w:rsidR="000834AD" w:rsidRPr="00597569">
        <w:rPr>
          <w:sz w:val="20"/>
          <w:szCs w:val="20"/>
          <w:lang w:eastAsia="en-US"/>
        </w:rPr>
        <w:t>Visita.FueraFrecuencia</w:t>
      </w:r>
      <w:proofErr w:type="spellEnd"/>
      <w:r w:rsidR="000834AD" w:rsidRPr="00597569">
        <w:rPr>
          <w:sz w:val="20"/>
          <w:szCs w:val="20"/>
          <w:lang w:eastAsia="en-US"/>
        </w:rPr>
        <w:t xml:space="preserve"> = 1&gt;.</w:t>
      </w:r>
      <w:r w:rsidR="000952D8">
        <w:rPr>
          <w:sz w:val="20"/>
          <w:szCs w:val="20"/>
          <w:lang w:eastAsia="en-US"/>
        </w:rPr>
        <w:t xml:space="preserve"> </w:t>
      </w:r>
      <w:r w:rsidR="000952D8" w:rsidRPr="00597569">
        <w:rPr>
          <w:rFonts w:cs="Arial"/>
          <w:sz w:val="20"/>
          <w:szCs w:val="20"/>
        </w:rPr>
        <w:t>(no incluir clientes repetidos)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VISITAS PLANIFICADAS</w:t>
      </w:r>
      <w:r w:rsidRPr="00597569">
        <w:rPr>
          <w:rFonts w:cs="Arial"/>
          <w:sz w:val="20"/>
          <w:szCs w:val="20"/>
        </w:rPr>
        <w:t>:</w:t>
      </w:r>
      <w:r w:rsidR="00740010" w:rsidRPr="00597569">
        <w:rPr>
          <w:rFonts w:cs="Arial"/>
          <w:sz w:val="20"/>
          <w:szCs w:val="20"/>
        </w:rPr>
        <w:t xml:space="preserve"> </w:t>
      </w:r>
      <w:r w:rsidR="00D60E40" w:rsidRPr="00597569">
        <w:rPr>
          <w:rFonts w:cs="Arial"/>
          <w:sz w:val="20"/>
          <w:szCs w:val="20"/>
        </w:rPr>
        <w:t>∑&lt;</w:t>
      </w:r>
      <w:proofErr w:type="spellStart"/>
      <w:r w:rsidR="00D60E40" w:rsidRPr="00597569">
        <w:rPr>
          <w:rFonts w:cs="Arial"/>
          <w:sz w:val="20"/>
          <w:szCs w:val="20"/>
        </w:rPr>
        <w:t>Visita.VisitaClave</w:t>
      </w:r>
      <w:proofErr w:type="spellEnd"/>
      <w:r w:rsidR="00D60E40" w:rsidRPr="00597569">
        <w:rPr>
          <w:rFonts w:cs="Arial"/>
          <w:sz w:val="20"/>
          <w:szCs w:val="20"/>
        </w:rPr>
        <w:t>&gt; donde &lt;</w:t>
      </w:r>
      <w:proofErr w:type="spellStart"/>
      <w:r w:rsidR="00D60E40" w:rsidRPr="00597569">
        <w:rPr>
          <w:rFonts w:cs="Arial"/>
          <w:sz w:val="20"/>
          <w:szCs w:val="20"/>
        </w:rPr>
        <w:t>Visita.ClienteClave</w:t>
      </w:r>
      <w:proofErr w:type="spellEnd"/>
      <w:r w:rsidR="00D60E40" w:rsidRPr="00597569">
        <w:rPr>
          <w:rFonts w:cs="Arial"/>
          <w:sz w:val="20"/>
          <w:szCs w:val="20"/>
        </w:rPr>
        <w:t xml:space="preserve"> = </w:t>
      </w:r>
      <w:proofErr w:type="spellStart"/>
      <w:r w:rsidR="00D60E40" w:rsidRPr="00597569">
        <w:rPr>
          <w:rFonts w:cs="Arial"/>
          <w:sz w:val="20"/>
          <w:szCs w:val="20"/>
        </w:rPr>
        <w:t>Agenda.ClienteClave</w:t>
      </w:r>
      <w:proofErr w:type="spellEnd"/>
      <w:r w:rsidR="00D60E40" w:rsidRPr="00597569">
        <w:rPr>
          <w:rFonts w:cs="Arial"/>
          <w:sz w:val="20"/>
          <w:szCs w:val="20"/>
        </w:rPr>
        <w:t>&gt;</w:t>
      </w:r>
      <w:r w:rsidR="000952D8">
        <w:rPr>
          <w:rFonts w:cs="Arial"/>
          <w:sz w:val="20"/>
          <w:szCs w:val="20"/>
        </w:rPr>
        <w:t xml:space="preserve"> </w:t>
      </w:r>
      <w:r w:rsidR="000952D8" w:rsidRPr="00597569">
        <w:rPr>
          <w:rFonts w:cs="Arial"/>
          <w:sz w:val="20"/>
          <w:szCs w:val="20"/>
        </w:rPr>
        <w:t>(no incluir clientes repetidos)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VISITAS REALIZADAS</w:t>
      </w:r>
      <w:r w:rsidRPr="00597569">
        <w:rPr>
          <w:rFonts w:cs="Arial"/>
          <w:sz w:val="20"/>
          <w:szCs w:val="20"/>
        </w:rPr>
        <w:t>:</w:t>
      </w:r>
      <w:r w:rsidR="00740010" w:rsidRPr="00597569">
        <w:rPr>
          <w:rFonts w:cs="Arial"/>
          <w:sz w:val="20"/>
          <w:szCs w:val="20"/>
        </w:rPr>
        <w:t xml:space="preserve"> </w:t>
      </w:r>
      <w:r w:rsidR="000952D8" w:rsidRPr="00597569">
        <w:rPr>
          <w:rFonts w:cs="Arial"/>
          <w:sz w:val="20"/>
          <w:szCs w:val="20"/>
        </w:rPr>
        <w:t xml:space="preserve">Se presenta el </w:t>
      </w:r>
      <w:r w:rsidR="000952D8" w:rsidRPr="00597569">
        <w:rPr>
          <w:sz w:val="20"/>
          <w:szCs w:val="20"/>
          <w:lang w:eastAsia="en-US"/>
        </w:rPr>
        <w:t xml:space="preserve">número de </w:t>
      </w:r>
      <w:r w:rsidR="000952D8">
        <w:rPr>
          <w:sz w:val="20"/>
          <w:szCs w:val="20"/>
          <w:lang w:eastAsia="en-US"/>
        </w:rPr>
        <w:t>Clientes a los que se les realizó una visita</w:t>
      </w:r>
      <w:r w:rsidR="00740010" w:rsidRPr="00597569">
        <w:rPr>
          <w:rFonts w:cs="Arial"/>
          <w:sz w:val="20"/>
          <w:szCs w:val="20"/>
        </w:rPr>
        <w:t xml:space="preserve"> &lt;</w:t>
      </w:r>
      <w:proofErr w:type="spellStart"/>
      <w:r w:rsidR="00740010" w:rsidRPr="00597569">
        <w:rPr>
          <w:rFonts w:cs="Arial"/>
          <w:sz w:val="20"/>
          <w:szCs w:val="20"/>
        </w:rPr>
        <w:t>Visita.</w:t>
      </w:r>
      <w:r w:rsidR="00D60E40" w:rsidRPr="00597569">
        <w:rPr>
          <w:rFonts w:cs="Arial"/>
          <w:sz w:val="20"/>
          <w:szCs w:val="20"/>
        </w:rPr>
        <w:t>VisitaClave</w:t>
      </w:r>
      <w:proofErr w:type="spellEnd"/>
      <w:r w:rsidR="00D60E40" w:rsidRPr="00597569">
        <w:rPr>
          <w:rFonts w:cs="Arial"/>
          <w:sz w:val="20"/>
          <w:szCs w:val="20"/>
        </w:rPr>
        <w:t>&gt;</w:t>
      </w:r>
      <w:r w:rsidR="000952D8">
        <w:rPr>
          <w:rFonts w:cs="Arial"/>
          <w:sz w:val="20"/>
          <w:szCs w:val="20"/>
        </w:rPr>
        <w:t xml:space="preserve"> </w:t>
      </w:r>
      <w:r w:rsidR="000952D8" w:rsidRPr="00597569">
        <w:rPr>
          <w:rFonts w:cs="Arial"/>
          <w:sz w:val="20"/>
          <w:szCs w:val="20"/>
        </w:rPr>
        <w:t>(no incluir clientes repetidos)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VISITAS SIN VENTA</w:t>
      </w:r>
      <w:r w:rsidRPr="00597569">
        <w:rPr>
          <w:rFonts w:cs="Arial"/>
          <w:sz w:val="20"/>
          <w:szCs w:val="20"/>
        </w:rPr>
        <w:t>:</w:t>
      </w:r>
      <w:r w:rsidR="00740010" w:rsidRPr="00597569">
        <w:rPr>
          <w:rFonts w:cs="Arial"/>
          <w:sz w:val="20"/>
          <w:szCs w:val="20"/>
        </w:rPr>
        <w:t xml:space="preserve"> </w:t>
      </w:r>
      <w:r w:rsidR="001F7EF0" w:rsidRPr="00597569">
        <w:rPr>
          <w:rFonts w:cs="Arial"/>
          <w:sz w:val="20"/>
          <w:lang w:val="es-MX"/>
        </w:rPr>
        <w:t>∑ de todos los registros que se encuentran en &lt;Agenda&gt; y que tienen una &lt;Visita&gt; relacionada y además no tienen una Transacción donde &lt;</w:t>
      </w:r>
      <w:proofErr w:type="spellStart"/>
      <w:r w:rsidR="001F7EF0" w:rsidRPr="00597569">
        <w:rPr>
          <w:rFonts w:cs="Arial"/>
          <w:sz w:val="20"/>
          <w:lang w:val="es-MX"/>
        </w:rPr>
        <w:t>T</w:t>
      </w:r>
      <w:r w:rsidR="00090190">
        <w:rPr>
          <w:rFonts w:cs="Arial"/>
          <w:sz w:val="20"/>
          <w:lang w:val="es-MX"/>
        </w:rPr>
        <w:t>ransProd.Tipo</w:t>
      </w:r>
      <w:proofErr w:type="spellEnd"/>
      <w:r w:rsidR="00090190">
        <w:rPr>
          <w:rFonts w:cs="Arial"/>
          <w:sz w:val="20"/>
          <w:lang w:val="es-MX"/>
        </w:rPr>
        <w:t xml:space="preserve"> = 1, </w:t>
      </w:r>
      <w:r w:rsidR="001F7EF0" w:rsidRPr="00597569">
        <w:rPr>
          <w:rFonts w:cs="Arial"/>
          <w:sz w:val="20"/>
          <w:lang w:val="es-MX"/>
        </w:rPr>
        <w:t>21</w:t>
      </w:r>
      <w:r w:rsidR="00090190">
        <w:rPr>
          <w:rFonts w:cs="Arial"/>
          <w:sz w:val="20"/>
          <w:lang w:val="es-MX"/>
        </w:rPr>
        <w:t xml:space="preserve"> o 24</w:t>
      </w:r>
      <w:r w:rsidR="001F7EF0" w:rsidRPr="00597569">
        <w:rPr>
          <w:rFonts w:cs="Arial"/>
          <w:sz w:val="20"/>
          <w:lang w:val="es-MX"/>
        </w:rPr>
        <w:t xml:space="preserve"> y </w:t>
      </w:r>
      <w:proofErr w:type="spellStart"/>
      <w:r w:rsidR="001F7EF0" w:rsidRPr="00597569">
        <w:rPr>
          <w:rFonts w:cs="Arial"/>
          <w:sz w:val="20"/>
          <w:lang w:val="es-MX"/>
        </w:rPr>
        <w:t>TransProd.TipoFase</w:t>
      </w:r>
      <w:proofErr w:type="spellEnd"/>
      <w:r w:rsidR="001F7EF0" w:rsidRPr="00597569">
        <w:rPr>
          <w:rFonts w:cs="Arial"/>
          <w:sz w:val="20"/>
          <w:lang w:val="es-MX"/>
        </w:rPr>
        <w:t xml:space="preserve"> = 2 o 1&gt; **de acuerdo al módulo seleccionado.</w:t>
      </w:r>
      <w:r w:rsidR="000952D8">
        <w:rPr>
          <w:rFonts w:cs="Arial"/>
          <w:sz w:val="20"/>
          <w:lang w:val="es-MX"/>
        </w:rPr>
        <w:t xml:space="preserve"> </w:t>
      </w:r>
      <w:r w:rsidR="000952D8" w:rsidRPr="00597569">
        <w:rPr>
          <w:rFonts w:cs="Arial"/>
          <w:sz w:val="20"/>
          <w:szCs w:val="20"/>
        </w:rPr>
        <w:t>no incluir clientes repetidos)</w:t>
      </w:r>
    </w:p>
    <w:p w:rsidR="008F35D3" w:rsidRPr="000955E4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0955E4">
        <w:rPr>
          <w:rFonts w:cs="Arial"/>
          <w:b/>
          <w:sz w:val="20"/>
          <w:szCs w:val="20"/>
        </w:rPr>
        <w:t>VISITAS PUBLICO GENERAL</w:t>
      </w:r>
      <w:r w:rsidRPr="000955E4">
        <w:rPr>
          <w:rFonts w:cs="Arial"/>
          <w:sz w:val="20"/>
          <w:szCs w:val="20"/>
        </w:rPr>
        <w:t>:</w:t>
      </w:r>
      <w:r w:rsidR="000955E4">
        <w:rPr>
          <w:rFonts w:cs="Arial"/>
          <w:sz w:val="20"/>
          <w:szCs w:val="20"/>
        </w:rPr>
        <w:t xml:space="preserve"> ∑&lt;</w:t>
      </w:r>
      <w:proofErr w:type="spellStart"/>
      <w:r w:rsidR="000955E4">
        <w:rPr>
          <w:rFonts w:cs="Arial"/>
          <w:sz w:val="20"/>
          <w:szCs w:val="20"/>
        </w:rPr>
        <w:t>Visita.Cliente</w:t>
      </w:r>
      <w:r w:rsidR="001F7EF0" w:rsidRPr="000955E4">
        <w:rPr>
          <w:rFonts w:cs="Arial"/>
          <w:sz w:val="20"/>
          <w:szCs w:val="20"/>
        </w:rPr>
        <w:t>Clave</w:t>
      </w:r>
      <w:proofErr w:type="spellEnd"/>
      <w:r w:rsidR="001F7EF0" w:rsidRPr="000955E4">
        <w:rPr>
          <w:rFonts w:cs="Arial"/>
          <w:sz w:val="20"/>
          <w:szCs w:val="20"/>
        </w:rPr>
        <w:t>&gt; donde &lt;</w:t>
      </w:r>
      <w:proofErr w:type="spellStart"/>
      <w:r w:rsidR="001F7EF0" w:rsidRPr="000955E4">
        <w:rPr>
          <w:rFonts w:cs="Arial"/>
          <w:sz w:val="20"/>
          <w:szCs w:val="20"/>
        </w:rPr>
        <w:t>Visita.ClienteClav</w:t>
      </w:r>
      <w:r w:rsidR="000955E4" w:rsidRPr="000955E4">
        <w:rPr>
          <w:rFonts w:cs="Arial"/>
          <w:sz w:val="20"/>
          <w:szCs w:val="20"/>
        </w:rPr>
        <w:t>e</w:t>
      </w:r>
      <w:proofErr w:type="spellEnd"/>
      <w:r w:rsidR="000955E4" w:rsidRPr="000955E4">
        <w:rPr>
          <w:rFonts w:cs="Arial"/>
          <w:sz w:val="20"/>
          <w:szCs w:val="20"/>
        </w:rPr>
        <w:t xml:space="preserve"> = </w:t>
      </w:r>
      <w:proofErr w:type="spellStart"/>
      <w:r w:rsidR="000955E4" w:rsidRPr="000955E4">
        <w:rPr>
          <w:rFonts w:cs="Arial"/>
          <w:sz w:val="20"/>
          <w:szCs w:val="20"/>
        </w:rPr>
        <w:t>Vendedor.CuentaModelo</w:t>
      </w:r>
      <w:proofErr w:type="spellEnd"/>
      <w:r w:rsidR="001F7EF0" w:rsidRPr="000955E4">
        <w:rPr>
          <w:rFonts w:cs="Arial"/>
          <w:sz w:val="20"/>
          <w:szCs w:val="20"/>
        </w:rPr>
        <w:t xml:space="preserve">&gt; </w:t>
      </w:r>
      <w:r w:rsidR="000955E4">
        <w:rPr>
          <w:rFonts w:cs="Arial"/>
          <w:sz w:val="20"/>
          <w:szCs w:val="20"/>
        </w:rPr>
        <w:t xml:space="preserve"> </w:t>
      </w:r>
      <w:r w:rsidR="000955E4" w:rsidRPr="00597569">
        <w:rPr>
          <w:rFonts w:cs="Arial"/>
          <w:sz w:val="20"/>
          <w:szCs w:val="20"/>
        </w:rPr>
        <w:t>(no incluir clientes repetidos)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CLIENTES SIN LECTOR</w:t>
      </w:r>
      <w:r w:rsidRPr="00597569">
        <w:rPr>
          <w:rFonts w:cs="Arial"/>
          <w:sz w:val="20"/>
          <w:szCs w:val="20"/>
        </w:rPr>
        <w:t>:</w:t>
      </w:r>
      <w:r w:rsidR="00507A82" w:rsidRPr="00597569">
        <w:rPr>
          <w:rFonts w:cs="Arial"/>
          <w:sz w:val="20"/>
          <w:szCs w:val="20"/>
        </w:rPr>
        <w:t xml:space="preserve"> ∑&lt;</w:t>
      </w:r>
      <w:proofErr w:type="spellStart"/>
      <w:r w:rsidR="00507A82" w:rsidRPr="00597569">
        <w:rPr>
          <w:rFonts w:cs="Arial"/>
          <w:sz w:val="20"/>
          <w:szCs w:val="20"/>
        </w:rPr>
        <w:t>Visita.ClienteClave</w:t>
      </w:r>
      <w:proofErr w:type="spellEnd"/>
      <w:r w:rsidR="00507A82" w:rsidRPr="00597569">
        <w:rPr>
          <w:rFonts w:cs="Arial"/>
          <w:sz w:val="20"/>
          <w:szCs w:val="20"/>
        </w:rPr>
        <w:t>&gt; donde &lt;</w:t>
      </w:r>
      <w:proofErr w:type="spellStart"/>
      <w:r w:rsidR="00507A82" w:rsidRPr="00597569">
        <w:rPr>
          <w:rFonts w:cs="Arial"/>
          <w:sz w:val="20"/>
          <w:szCs w:val="20"/>
        </w:rPr>
        <w:t>Visita.CodigoLeido</w:t>
      </w:r>
      <w:proofErr w:type="spellEnd"/>
      <w:r w:rsidR="00507A82" w:rsidRPr="00597569">
        <w:rPr>
          <w:rFonts w:cs="Arial"/>
          <w:sz w:val="20"/>
          <w:szCs w:val="20"/>
        </w:rPr>
        <w:t xml:space="preserve"> = 0&gt; (no incluir clientes repetidos)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HORA ULTIMA VENTA</w:t>
      </w:r>
      <w:r w:rsidRPr="00597569">
        <w:rPr>
          <w:rFonts w:cs="Arial"/>
          <w:sz w:val="20"/>
          <w:szCs w:val="20"/>
        </w:rPr>
        <w:t>:</w:t>
      </w:r>
      <w:r w:rsidR="004415DA" w:rsidRPr="00597569">
        <w:rPr>
          <w:rFonts w:cs="Arial"/>
          <w:sz w:val="20"/>
          <w:szCs w:val="20"/>
        </w:rPr>
        <w:t xml:space="preserve"> &lt;</w:t>
      </w:r>
      <w:proofErr w:type="spellStart"/>
      <w:r w:rsidR="004415DA" w:rsidRPr="00597569">
        <w:rPr>
          <w:rFonts w:cs="Arial"/>
          <w:sz w:val="20"/>
          <w:szCs w:val="20"/>
        </w:rPr>
        <w:t>Visita.FechaHoraInicial</w:t>
      </w:r>
      <w:proofErr w:type="spellEnd"/>
      <w:r w:rsidR="004415DA" w:rsidRPr="00597569">
        <w:rPr>
          <w:rFonts w:cs="Arial"/>
          <w:sz w:val="20"/>
          <w:szCs w:val="20"/>
        </w:rPr>
        <w:t>&gt; donde &lt;</w:t>
      </w:r>
      <w:proofErr w:type="spellStart"/>
      <w:r w:rsidR="004415DA" w:rsidRPr="00597569">
        <w:rPr>
          <w:rFonts w:cs="Arial"/>
          <w:sz w:val="20"/>
          <w:szCs w:val="20"/>
        </w:rPr>
        <w:t>Visita.VisitaClave</w:t>
      </w:r>
      <w:proofErr w:type="spellEnd"/>
      <w:r w:rsidR="004415DA" w:rsidRPr="00597569">
        <w:rPr>
          <w:rFonts w:cs="Arial"/>
          <w:sz w:val="20"/>
          <w:szCs w:val="20"/>
        </w:rPr>
        <w:t xml:space="preserve"> = </w:t>
      </w:r>
      <w:proofErr w:type="spellStart"/>
      <w:r w:rsidR="004415DA" w:rsidRPr="00597569">
        <w:rPr>
          <w:rFonts w:cs="Arial"/>
          <w:sz w:val="20"/>
          <w:szCs w:val="20"/>
        </w:rPr>
        <w:t>TransProd.VisitaClave</w:t>
      </w:r>
      <w:proofErr w:type="spellEnd"/>
      <w:r w:rsidR="004415DA" w:rsidRPr="00597569">
        <w:rPr>
          <w:rFonts w:cs="Arial"/>
          <w:sz w:val="20"/>
          <w:szCs w:val="20"/>
        </w:rPr>
        <w:t>&gt; y &lt;</w:t>
      </w:r>
      <w:proofErr w:type="spellStart"/>
      <w:r w:rsidR="004415DA" w:rsidRPr="00597569">
        <w:rPr>
          <w:rFonts w:cs="Arial"/>
          <w:sz w:val="20"/>
          <w:szCs w:val="20"/>
        </w:rPr>
        <w:t>TransProd.FechaHoraAlta</w:t>
      </w:r>
      <w:proofErr w:type="spellEnd"/>
      <w:r w:rsidR="004415DA" w:rsidRPr="00597569">
        <w:rPr>
          <w:rFonts w:cs="Arial"/>
          <w:sz w:val="20"/>
          <w:szCs w:val="20"/>
        </w:rPr>
        <w:t xml:space="preserve"> = Último movimiento del día&gt; </w:t>
      </w:r>
      <w:r w:rsidR="004415DA" w:rsidRPr="00597569">
        <w:rPr>
          <w:rFonts w:cs="Arial"/>
          <w:i/>
          <w:sz w:val="20"/>
          <w:szCs w:val="20"/>
        </w:rPr>
        <w:t>**formato mm-</w:t>
      </w:r>
      <w:proofErr w:type="spellStart"/>
      <w:r w:rsidR="004415DA" w:rsidRPr="00597569">
        <w:rPr>
          <w:rFonts w:cs="Arial"/>
          <w:i/>
          <w:sz w:val="20"/>
          <w:szCs w:val="20"/>
        </w:rPr>
        <w:t>dd</w:t>
      </w:r>
      <w:proofErr w:type="spellEnd"/>
      <w:r w:rsidR="004415DA" w:rsidRPr="00597569">
        <w:rPr>
          <w:rFonts w:cs="Arial"/>
          <w:i/>
          <w:sz w:val="20"/>
          <w:szCs w:val="20"/>
        </w:rPr>
        <w:t xml:space="preserve">  </w:t>
      </w:r>
      <w:proofErr w:type="spellStart"/>
      <w:r w:rsidR="004415DA" w:rsidRPr="00597569">
        <w:rPr>
          <w:rFonts w:cs="Arial"/>
          <w:i/>
          <w:sz w:val="20"/>
          <w:szCs w:val="20"/>
        </w:rPr>
        <w:t>hh:mm</w:t>
      </w:r>
      <w:proofErr w:type="spellEnd"/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HORA LLEGADA</w:t>
      </w:r>
      <w:r w:rsidRPr="00597569">
        <w:rPr>
          <w:rFonts w:cs="Arial"/>
          <w:sz w:val="20"/>
          <w:szCs w:val="20"/>
        </w:rPr>
        <w:t>:</w:t>
      </w:r>
      <w:r w:rsidR="004415DA" w:rsidRPr="00597569">
        <w:rPr>
          <w:rFonts w:cs="Arial"/>
          <w:sz w:val="20"/>
          <w:szCs w:val="20"/>
        </w:rPr>
        <w:t xml:space="preserve"> &lt;</w:t>
      </w:r>
      <w:proofErr w:type="spellStart"/>
      <w:r w:rsidR="004415DA" w:rsidRPr="00597569">
        <w:rPr>
          <w:rFonts w:cs="Arial"/>
          <w:sz w:val="20"/>
          <w:szCs w:val="20"/>
        </w:rPr>
        <w:t>VendedorJornada.FechaFinal</w:t>
      </w:r>
      <w:proofErr w:type="spellEnd"/>
      <w:r w:rsidR="004415DA" w:rsidRPr="00597569">
        <w:rPr>
          <w:rFonts w:cs="Arial"/>
          <w:sz w:val="20"/>
          <w:szCs w:val="20"/>
        </w:rPr>
        <w:t xml:space="preserve">&gt; </w:t>
      </w:r>
      <w:r w:rsidR="004415DA" w:rsidRPr="00597569">
        <w:rPr>
          <w:rFonts w:cs="Arial"/>
          <w:i/>
          <w:sz w:val="20"/>
          <w:szCs w:val="20"/>
        </w:rPr>
        <w:t>**formato mm-</w:t>
      </w:r>
      <w:proofErr w:type="spellStart"/>
      <w:r w:rsidR="004415DA" w:rsidRPr="00597569">
        <w:rPr>
          <w:rFonts w:cs="Arial"/>
          <w:i/>
          <w:sz w:val="20"/>
          <w:szCs w:val="20"/>
        </w:rPr>
        <w:t>dd</w:t>
      </w:r>
      <w:proofErr w:type="spellEnd"/>
      <w:r w:rsidR="004415DA" w:rsidRPr="00597569">
        <w:rPr>
          <w:rFonts w:cs="Arial"/>
          <w:i/>
          <w:sz w:val="20"/>
          <w:szCs w:val="20"/>
        </w:rPr>
        <w:t xml:space="preserve">  </w:t>
      </w:r>
      <w:proofErr w:type="spellStart"/>
      <w:r w:rsidR="004415DA" w:rsidRPr="00597569">
        <w:rPr>
          <w:rFonts w:cs="Arial"/>
          <w:i/>
          <w:sz w:val="20"/>
          <w:szCs w:val="20"/>
        </w:rPr>
        <w:t>hh:mm</w:t>
      </w:r>
      <w:proofErr w:type="spellEnd"/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PRODUCTOS CON VENTA</w:t>
      </w:r>
      <w:r w:rsidRPr="00597569">
        <w:rPr>
          <w:rFonts w:cs="Arial"/>
          <w:sz w:val="20"/>
          <w:szCs w:val="20"/>
        </w:rPr>
        <w:t>:</w:t>
      </w:r>
      <w:r w:rsidR="002B63A3" w:rsidRPr="00597569">
        <w:rPr>
          <w:rFonts w:cs="Arial"/>
          <w:sz w:val="20"/>
          <w:szCs w:val="20"/>
        </w:rPr>
        <w:t xml:space="preserve"> ∑&lt;</w:t>
      </w:r>
      <w:proofErr w:type="spellStart"/>
      <w:r w:rsidR="002B63A3" w:rsidRPr="00597569">
        <w:rPr>
          <w:rFonts w:cs="Arial"/>
          <w:sz w:val="20"/>
          <w:szCs w:val="20"/>
        </w:rPr>
        <w:t>TransProdDetalle.ProductoClave</w:t>
      </w:r>
      <w:proofErr w:type="spellEnd"/>
      <w:r w:rsidR="002B63A3" w:rsidRPr="00597569">
        <w:rPr>
          <w:rFonts w:cs="Arial"/>
          <w:sz w:val="20"/>
          <w:szCs w:val="20"/>
        </w:rPr>
        <w:t>&gt; distin</w:t>
      </w:r>
      <w:r w:rsidR="00090190">
        <w:rPr>
          <w:rFonts w:cs="Arial"/>
          <w:sz w:val="20"/>
          <w:szCs w:val="20"/>
        </w:rPr>
        <w:t xml:space="preserve">tos relacionados a las ventas, </w:t>
      </w:r>
      <w:r w:rsidR="002B63A3" w:rsidRPr="00597569">
        <w:rPr>
          <w:rFonts w:cs="Arial"/>
          <w:sz w:val="20"/>
          <w:szCs w:val="20"/>
        </w:rPr>
        <w:t>movimientos de inventario</w:t>
      </w:r>
      <w:r w:rsidR="00090190">
        <w:rPr>
          <w:rFonts w:cs="Arial"/>
          <w:sz w:val="20"/>
          <w:szCs w:val="20"/>
        </w:rPr>
        <w:t xml:space="preserve"> </w:t>
      </w:r>
      <w:proofErr w:type="spellStart"/>
      <w:r w:rsidR="00090190">
        <w:rPr>
          <w:rFonts w:cs="Arial"/>
          <w:sz w:val="20"/>
          <w:szCs w:val="20"/>
        </w:rPr>
        <w:t>o</w:t>
      </w:r>
      <w:proofErr w:type="spellEnd"/>
      <w:r w:rsidR="00090190">
        <w:rPr>
          <w:rFonts w:cs="Arial"/>
          <w:sz w:val="20"/>
          <w:szCs w:val="20"/>
        </w:rPr>
        <w:t xml:space="preserve"> Consignaciones</w:t>
      </w:r>
      <w:bookmarkStart w:id="28" w:name="_GoBack"/>
      <w:bookmarkEnd w:id="28"/>
      <w:r w:rsidR="002B63A3" w:rsidRPr="00597569">
        <w:rPr>
          <w:rFonts w:cs="Arial"/>
          <w:sz w:val="20"/>
          <w:szCs w:val="20"/>
        </w:rPr>
        <w:t xml:space="preserve"> obtenidos </w:t>
      </w:r>
      <w:r w:rsidR="002B63A3" w:rsidRPr="00597569">
        <w:rPr>
          <w:sz w:val="20"/>
          <w:szCs w:val="20"/>
          <w:lang w:eastAsia="en-US"/>
        </w:rPr>
        <w:t>(según el módulo de la terminal)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PRODUCTOS CON NO VENTA</w:t>
      </w:r>
      <w:r w:rsidRPr="00597569">
        <w:rPr>
          <w:rFonts w:cs="Arial"/>
          <w:sz w:val="20"/>
          <w:szCs w:val="20"/>
        </w:rPr>
        <w:t>:</w:t>
      </w:r>
      <w:r w:rsidR="002B63A3" w:rsidRPr="00597569">
        <w:rPr>
          <w:rFonts w:cs="Arial"/>
          <w:sz w:val="20"/>
          <w:szCs w:val="20"/>
        </w:rPr>
        <w:t xml:space="preserve"> Diferencia de Claves de Productos Obtenidos del Inventario &lt;</w:t>
      </w:r>
      <w:proofErr w:type="spellStart"/>
      <w:r w:rsidR="002B63A3" w:rsidRPr="00597569">
        <w:rPr>
          <w:rFonts w:cs="Arial"/>
          <w:sz w:val="20"/>
          <w:szCs w:val="20"/>
        </w:rPr>
        <w:t>Inventario.ProductoClave</w:t>
      </w:r>
      <w:proofErr w:type="spellEnd"/>
      <w:r w:rsidR="002B63A3" w:rsidRPr="00597569">
        <w:rPr>
          <w:rFonts w:cs="Arial"/>
          <w:sz w:val="20"/>
          <w:szCs w:val="20"/>
        </w:rPr>
        <w:t>&gt; vs las distintas claves de Productos Vendidos &lt;</w:t>
      </w:r>
      <w:proofErr w:type="spellStart"/>
      <w:r w:rsidR="002B63A3" w:rsidRPr="00597569">
        <w:rPr>
          <w:rFonts w:cs="Arial"/>
          <w:sz w:val="20"/>
          <w:szCs w:val="20"/>
        </w:rPr>
        <w:t>TransProdDetalle.ProductoClave</w:t>
      </w:r>
      <w:proofErr w:type="spellEnd"/>
      <w:r w:rsidR="002B63A3" w:rsidRPr="00597569">
        <w:rPr>
          <w:rFonts w:cs="Arial"/>
          <w:sz w:val="20"/>
          <w:szCs w:val="20"/>
        </w:rPr>
        <w:t>&gt;.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CUMPLIMIENTO ITINERARIO</w:t>
      </w:r>
      <w:r w:rsidRPr="00597569">
        <w:rPr>
          <w:rFonts w:cs="Arial"/>
          <w:sz w:val="20"/>
          <w:szCs w:val="20"/>
        </w:rPr>
        <w:t>:</w:t>
      </w:r>
      <w:r w:rsidR="00D60E40" w:rsidRPr="00597569">
        <w:rPr>
          <w:rFonts w:cs="Arial"/>
          <w:sz w:val="20"/>
          <w:szCs w:val="20"/>
        </w:rPr>
        <w:t xml:space="preserve"> </w:t>
      </w:r>
      <w:r w:rsidR="00597569" w:rsidRPr="00597569">
        <w:rPr>
          <w:rFonts w:cs="Arial"/>
          <w:sz w:val="20"/>
          <w:szCs w:val="20"/>
        </w:rPr>
        <w:t>VISITAS PLANIFICADAS / ∑&lt;</w:t>
      </w:r>
      <w:proofErr w:type="spellStart"/>
      <w:r w:rsidR="00597569" w:rsidRPr="00597569">
        <w:rPr>
          <w:rFonts w:cs="Arial"/>
          <w:sz w:val="20"/>
          <w:szCs w:val="20"/>
        </w:rPr>
        <w:t>Agenda.ClienteClave</w:t>
      </w:r>
      <w:proofErr w:type="spellEnd"/>
      <w:r w:rsidR="00597569" w:rsidRPr="00597569">
        <w:rPr>
          <w:rFonts w:cs="Arial"/>
          <w:sz w:val="20"/>
          <w:szCs w:val="20"/>
        </w:rPr>
        <w:t xml:space="preserve">&gt;  y agregar el porcentaje que resulte del siguiente calculo </w:t>
      </w:r>
      <w:r w:rsidR="00597569" w:rsidRPr="00597569">
        <w:rPr>
          <w:sz w:val="20"/>
          <w:szCs w:val="20"/>
          <w:lang w:eastAsia="en-US"/>
        </w:rPr>
        <w:t xml:space="preserve">(VISITAS PLANIFICADAS / </w:t>
      </w:r>
      <w:r w:rsidR="00597569" w:rsidRPr="00597569">
        <w:rPr>
          <w:rFonts w:cs="Arial"/>
          <w:sz w:val="20"/>
          <w:szCs w:val="20"/>
        </w:rPr>
        <w:t>∑&lt;</w:t>
      </w:r>
      <w:proofErr w:type="spellStart"/>
      <w:r w:rsidR="00597569" w:rsidRPr="00597569">
        <w:rPr>
          <w:rFonts w:cs="Arial"/>
          <w:sz w:val="20"/>
          <w:szCs w:val="20"/>
        </w:rPr>
        <w:t>Agenda.ClienteClave</w:t>
      </w:r>
      <w:proofErr w:type="spellEnd"/>
      <w:r w:rsidR="00597569" w:rsidRPr="00597569">
        <w:rPr>
          <w:sz w:val="20"/>
          <w:szCs w:val="20"/>
          <w:lang w:eastAsia="en-US"/>
        </w:rPr>
        <w:t>) * 100, agregando el símbolo “%”.</w:t>
      </w:r>
    </w:p>
    <w:p w:rsidR="008F35D3" w:rsidRPr="00597569" w:rsidRDefault="008F35D3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VISITAS EFECTIVAS</w:t>
      </w:r>
      <w:r w:rsidRPr="00597569">
        <w:rPr>
          <w:rFonts w:cs="Arial"/>
          <w:sz w:val="20"/>
          <w:szCs w:val="20"/>
        </w:rPr>
        <w:t>:</w:t>
      </w:r>
      <w:r w:rsidR="00343E0F" w:rsidRPr="00597569">
        <w:rPr>
          <w:rFonts w:cs="Arial"/>
          <w:sz w:val="20"/>
          <w:szCs w:val="20"/>
        </w:rPr>
        <w:t xml:space="preserve"> </w:t>
      </w:r>
      <w:r w:rsidR="000955E4" w:rsidRPr="00597569">
        <w:rPr>
          <w:rFonts w:cs="Arial"/>
          <w:sz w:val="20"/>
          <w:lang w:val="es-MX"/>
        </w:rPr>
        <w:t>∑ de todos los registros que se encuentran en &lt;Agenda&gt; y que tienen una &lt;Visita&gt; relacionada y además tienen una Transacción donde &lt;</w:t>
      </w:r>
      <w:proofErr w:type="spellStart"/>
      <w:r w:rsidR="000955E4" w:rsidRPr="00597569">
        <w:rPr>
          <w:rFonts w:cs="Arial"/>
          <w:sz w:val="20"/>
          <w:lang w:val="es-MX"/>
        </w:rPr>
        <w:t>TransProd.Tipo</w:t>
      </w:r>
      <w:proofErr w:type="spellEnd"/>
      <w:r w:rsidR="000955E4" w:rsidRPr="00597569">
        <w:rPr>
          <w:rFonts w:cs="Arial"/>
          <w:sz w:val="20"/>
          <w:lang w:val="es-MX"/>
        </w:rPr>
        <w:t xml:space="preserve"> = 1 o 21 y </w:t>
      </w:r>
      <w:proofErr w:type="spellStart"/>
      <w:r w:rsidR="000955E4" w:rsidRPr="00597569">
        <w:rPr>
          <w:rFonts w:cs="Arial"/>
          <w:sz w:val="20"/>
          <w:lang w:val="es-MX"/>
        </w:rPr>
        <w:t>TransProd.TipoFase</w:t>
      </w:r>
      <w:proofErr w:type="spellEnd"/>
      <w:r w:rsidR="000955E4" w:rsidRPr="00597569">
        <w:rPr>
          <w:rFonts w:cs="Arial"/>
          <w:sz w:val="20"/>
          <w:lang w:val="es-MX"/>
        </w:rPr>
        <w:t xml:space="preserve"> = 2 o 1&gt; **de</w:t>
      </w:r>
      <w:r w:rsidR="000955E4">
        <w:rPr>
          <w:rFonts w:cs="Arial"/>
          <w:sz w:val="20"/>
          <w:lang w:val="es-MX"/>
        </w:rPr>
        <w:t xml:space="preserve"> acuerdo al módulo seleccionado, </w:t>
      </w:r>
      <w:r w:rsidR="000955E4" w:rsidRPr="00597569">
        <w:rPr>
          <w:rFonts w:cs="Arial"/>
          <w:sz w:val="20"/>
          <w:szCs w:val="20"/>
        </w:rPr>
        <w:t>no incluir clientes repetidos)</w:t>
      </w:r>
    </w:p>
    <w:p w:rsidR="002D69F0" w:rsidRPr="00597569" w:rsidRDefault="008F35D3" w:rsidP="00D83E7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597569">
        <w:rPr>
          <w:rFonts w:cs="Arial"/>
          <w:b/>
          <w:sz w:val="20"/>
          <w:szCs w:val="20"/>
        </w:rPr>
        <w:t>% EFECTIVIDAD</w:t>
      </w:r>
      <w:r w:rsidRPr="00597569">
        <w:rPr>
          <w:rFonts w:cs="Arial"/>
          <w:sz w:val="20"/>
          <w:szCs w:val="20"/>
        </w:rPr>
        <w:t>:</w:t>
      </w:r>
      <w:r w:rsidR="00D83E78" w:rsidRPr="00597569">
        <w:rPr>
          <w:rFonts w:cs="Arial"/>
          <w:sz w:val="20"/>
          <w:szCs w:val="20"/>
        </w:rPr>
        <w:t xml:space="preserve"> Se </w:t>
      </w:r>
      <w:r w:rsidR="00D83E78" w:rsidRPr="00597569">
        <w:rPr>
          <w:sz w:val="20"/>
          <w:szCs w:val="20"/>
          <w:lang w:eastAsia="en-US"/>
        </w:rPr>
        <w:t>presenta la información correspondiente al porcentaje de efectividad de las visitas, a partir de la división de las visitas con venta entre las visitas programadas, multiplicando éste resultado por cien: (Visitas con venta / Visitas programadas) * 100. Incluir únicamente dos decimales.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9" w:name="Fin"/>
      <w:bookmarkEnd w:id="24"/>
      <w:bookmarkEnd w:id="25"/>
      <w:r w:rsidRPr="00C839D8">
        <w:rPr>
          <w:rFonts w:cs="Arial"/>
          <w:sz w:val="20"/>
          <w:szCs w:val="20"/>
        </w:rPr>
        <w:t>Finaliza el caso de uso</w:t>
      </w:r>
    </w:p>
    <w:bookmarkEnd w:id="29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505168870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30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1" w:name="_Toc52616587"/>
      <w:bookmarkStart w:id="32" w:name="_Toc182735731"/>
      <w:bookmarkStart w:id="33" w:name="_Toc505168871"/>
      <w:r>
        <w:t>5.2.1</w:t>
      </w:r>
      <w:r>
        <w:tab/>
      </w:r>
      <w:r w:rsidR="00481C4A" w:rsidRPr="007A1FC8">
        <w:t>Opcionales</w:t>
      </w:r>
      <w:bookmarkEnd w:id="31"/>
      <w:bookmarkEnd w:id="32"/>
      <w:bookmarkEnd w:id="33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4" w:name="_5.2.1.1_AO01_Crear"/>
      <w:bookmarkEnd w:id="34"/>
    </w:p>
    <w:p w:rsidR="0049112A" w:rsidRDefault="00FC72FB" w:rsidP="0049112A">
      <w:pPr>
        <w:pStyle w:val="Ttulo3"/>
        <w:jc w:val="both"/>
      </w:pPr>
      <w:bookmarkStart w:id="35" w:name="_Toc505168872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5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6" w:name="_AG01_Cancelar"/>
      <w:bookmarkStart w:id="37" w:name="_AG01_Regresar"/>
      <w:bookmarkStart w:id="38" w:name="_Toc52616592"/>
      <w:bookmarkStart w:id="39" w:name="_Toc182735736"/>
      <w:bookmarkEnd w:id="36"/>
      <w:bookmarkEnd w:id="37"/>
    </w:p>
    <w:p w:rsidR="001C68D3" w:rsidRPr="0073380D" w:rsidRDefault="001C68D3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05168873"/>
      <w:r>
        <w:t>6</w:t>
      </w:r>
      <w:r>
        <w:tab/>
      </w:r>
      <w:proofErr w:type="spellStart"/>
      <w:r w:rsidR="00481C4A" w:rsidRPr="007A1FC8">
        <w:t>Poscondiciones</w:t>
      </w:r>
      <w:bookmarkEnd w:id="38"/>
      <w:bookmarkEnd w:id="39"/>
      <w:bookmarkEnd w:id="40"/>
      <w:proofErr w:type="spellEnd"/>
    </w:p>
    <w:p w:rsidR="000005DB" w:rsidRPr="001C68D3" w:rsidRDefault="00EC2F46" w:rsidP="001C68D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Start w:id="41" w:name="_Toc207014958"/>
      <w:bookmarkStart w:id="42" w:name="_Toc207088193"/>
      <w:bookmarkEnd w:id="0"/>
      <w:bookmarkEnd w:id="1"/>
    </w:p>
    <w:p w:rsidR="00D365F4" w:rsidRPr="00EA6C59" w:rsidRDefault="00D365F4" w:rsidP="00D365F4">
      <w:pPr>
        <w:jc w:val="center"/>
        <w:rPr>
          <w:lang w:eastAsia="es-MX"/>
        </w:rPr>
      </w:pPr>
    </w:p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1C68D3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3" w:name="_Toc505168874"/>
      <w:r>
        <w:lastRenderedPageBreak/>
        <w:t>7</w:t>
      </w:r>
      <w:r w:rsidR="000C224B">
        <w:tab/>
      </w:r>
      <w:r w:rsidR="007F4C05">
        <w:t>Firmas de Aceptación</w:t>
      </w:r>
      <w:bookmarkEnd w:id="41"/>
      <w:bookmarkEnd w:id="42"/>
      <w:bookmarkEnd w:id="43"/>
    </w:p>
    <w:p w:rsidR="00200213" w:rsidRDefault="00200213" w:rsidP="00200213">
      <w:pPr>
        <w:pStyle w:val="Listaconvietas"/>
      </w:pPr>
    </w:p>
    <w:p w:rsidR="000059B9" w:rsidRDefault="000059B9" w:rsidP="00200213">
      <w:pPr>
        <w:pStyle w:val="Listaconvietas"/>
      </w:pPr>
    </w:p>
    <w:p w:rsidR="004E2FEA" w:rsidRDefault="004E2FEA" w:rsidP="004E2FEA">
      <w:pPr>
        <w:pStyle w:val="Listaconvietas"/>
      </w:pPr>
    </w:p>
    <w:p w:rsidR="004E2FEA" w:rsidRPr="005E463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p w:rsidR="004E2FEA" w:rsidRDefault="004E2FEA" w:rsidP="004E2FEA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Default="00BB0016" w:rsidP="00300F5C">
            <w:pPr>
              <w:pStyle w:val="Listaconvietas"/>
            </w:pPr>
            <w:r>
              <w:rPr>
                <w:i w:val="0"/>
                <w:color w:val="auto"/>
              </w:rPr>
              <w:t>12/02</w:t>
            </w:r>
            <w:r w:rsidR="004E2FEA">
              <w:rPr>
                <w:i w:val="0"/>
                <w:color w:val="auto"/>
              </w:rPr>
              <w:t>/2018</w:t>
            </w:r>
          </w:p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328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C956DA" w:rsidRDefault="004E2FEA" w:rsidP="00300F5C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C956DA" w:rsidRDefault="004E2FEA" w:rsidP="00300F5C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200213" w:rsidRDefault="00BB0016" w:rsidP="00300F5C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12/02</w:t>
            </w:r>
            <w:r w:rsidR="004E2FEA">
              <w:rPr>
                <w:i w:val="0"/>
                <w:color w:val="auto"/>
              </w:rPr>
              <w:t>/2018</w:t>
            </w:r>
          </w:p>
        </w:tc>
      </w:tr>
    </w:tbl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>
      <w:pPr>
        <w:pStyle w:val="Listaconvietas"/>
        <w:rPr>
          <w:i w:val="0"/>
          <w:color w:val="auto"/>
        </w:rPr>
      </w:pPr>
    </w:p>
    <w:p w:rsidR="004E2FEA" w:rsidRPr="00200213" w:rsidRDefault="004E2FEA" w:rsidP="004E2FEA"/>
    <w:p w:rsidR="004E2FEA" w:rsidRPr="00200213" w:rsidRDefault="004E2FEA" w:rsidP="004E2FEA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E2FEA" w:rsidRPr="00200213" w:rsidRDefault="004E2FEA" w:rsidP="00300F5C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E2FEA" w:rsidRPr="00200213" w:rsidTr="00300F5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2FEA" w:rsidRPr="0094253D" w:rsidRDefault="00BB0016" w:rsidP="00300F5C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94253D" w:rsidRDefault="004E2FEA" w:rsidP="00300F5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4E2FEA" w:rsidRPr="00200213" w:rsidTr="00300F5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4E2FEA" w:rsidRPr="00200213" w:rsidRDefault="00BB0016" w:rsidP="00300F5C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12/02</w:t>
            </w:r>
            <w:r w:rsidR="004E2FEA">
              <w:rPr>
                <w:i w:val="0"/>
                <w:color w:val="auto"/>
              </w:rPr>
              <w:t>/2018</w:t>
            </w:r>
          </w:p>
        </w:tc>
      </w:tr>
    </w:tbl>
    <w:p w:rsidR="004E2FEA" w:rsidRDefault="004E2FEA" w:rsidP="004E2FEA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0A2" w:rsidRDefault="00EE60A2" w:rsidP="00514F06">
      <w:pPr>
        <w:pStyle w:val="Ttulo1"/>
      </w:pPr>
      <w:r>
        <w:separator/>
      </w:r>
    </w:p>
  </w:endnote>
  <w:endnote w:type="continuationSeparator" w:id="0">
    <w:p w:rsidR="00EE60A2" w:rsidRDefault="00EE60A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4F4" w:rsidRDefault="009764F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764F4" w:rsidRDefault="009764F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E2FEA" w:rsidRPr="00596B48" w:rsidTr="00B01427">
      <w:trPr>
        <w:trHeight w:val="539"/>
      </w:trPr>
      <w:tc>
        <w:tcPr>
          <w:tcW w:w="3331" w:type="dxa"/>
        </w:tcPr>
        <w:p w:rsidR="004E2FEA" w:rsidRPr="00596B48" w:rsidRDefault="004E2FEA" w:rsidP="004E2FEA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767CE8EE" wp14:editId="3100E78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4E2FEA" w:rsidRPr="00B01427" w:rsidRDefault="004E2FEA" w:rsidP="004E2FEA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4E2FEA" w:rsidRPr="00596B48" w:rsidRDefault="004E2FEA" w:rsidP="004E2FE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1747C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1747C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764F4" w:rsidRPr="00596B48" w:rsidRDefault="009764F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0A2" w:rsidRDefault="00EE60A2" w:rsidP="00514F06">
      <w:pPr>
        <w:pStyle w:val="Ttulo1"/>
      </w:pPr>
      <w:r>
        <w:separator/>
      </w:r>
    </w:p>
  </w:footnote>
  <w:footnote w:type="continuationSeparator" w:id="0">
    <w:p w:rsidR="00EE60A2" w:rsidRDefault="00EE60A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9764F4" w:rsidRPr="00375A5D" w:rsidTr="003E5D6F">
      <w:tc>
        <w:tcPr>
          <w:tcW w:w="4604" w:type="dxa"/>
        </w:tcPr>
        <w:p w:rsidR="009764F4" w:rsidRPr="00375A5D" w:rsidRDefault="009764F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764F4" w:rsidRPr="00375A5D" w:rsidRDefault="009764F4" w:rsidP="00B7651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9764F4" w:rsidRPr="00F52321" w:rsidTr="003E5D6F">
      <w:tc>
        <w:tcPr>
          <w:tcW w:w="4604" w:type="dxa"/>
        </w:tcPr>
        <w:p w:rsidR="009764F4" w:rsidRPr="00BC0D4A" w:rsidRDefault="00D25DAF" w:rsidP="0030488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CUROLMOV104</w:t>
          </w:r>
          <w:r w:rsidR="009764F4" w:rsidRPr="00C70293">
            <w:rPr>
              <w:rFonts w:ascii="Tahoma" w:hAnsi="Tahoma" w:cs="Tahoma"/>
              <w:sz w:val="20"/>
              <w:szCs w:val="20"/>
            </w:rPr>
            <w:t>_</w:t>
          </w:r>
          <w:r w:rsidR="009764F4">
            <w:rPr>
              <w:rFonts w:ascii="Tahoma" w:hAnsi="Tahoma" w:cs="Tahoma"/>
              <w:sz w:val="20"/>
              <w:szCs w:val="20"/>
            </w:rPr>
            <w:t>ReporteDeIndicadores</w:t>
          </w:r>
          <w:r>
            <w:rPr>
              <w:rFonts w:ascii="Tahoma" w:hAnsi="Tahoma" w:cs="Tahoma"/>
              <w:sz w:val="20"/>
              <w:szCs w:val="20"/>
            </w:rPr>
            <w:t xml:space="preserve"> (BYD)</w:t>
          </w:r>
        </w:p>
      </w:tc>
      <w:tc>
        <w:tcPr>
          <w:tcW w:w="4893" w:type="dxa"/>
        </w:tcPr>
        <w:p w:rsidR="009764F4" w:rsidRPr="005D520D" w:rsidRDefault="009764F4" w:rsidP="0030488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="00D25DAF">
            <w:rPr>
              <w:rFonts w:ascii="Tahoma" w:hAnsi="Tahoma" w:cs="Tahoma"/>
              <w:sz w:val="20"/>
              <w:szCs w:val="20"/>
            </w:rPr>
            <w:t>:12/02</w:t>
          </w:r>
          <w:r>
            <w:rPr>
              <w:rFonts w:ascii="Tahoma" w:hAnsi="Tahoma" w:cs="Tahoma"/>
              <w:sz w:val="20"/>
              <w:szCs w:val="20"/>
            </w:rPr>
            <w:t xml:space="preserve">/2018 </w:t>
          </w:r>
        </w:p>
      </w:tc>
    </w:tr>
  </w:tbl>
  <w:p w:rsidR="009764F4" w:rsidRDefault="009764F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9764F4" w:rsidTr="003104A1">
      <w:trPr>
        <w:cantSplit/>
        <w:trHeight w:val="1412"/>
      </w:trPr>
      <w:tc>
        <w:tcPr>
          <w:tcW w:w="10114" w:type="dxa"/>
          <w:vAlign w:val="center"/>
        </w:tcPr>
        <w:p w:rsidR="004E2FEA" w:rsidRDefault="004E2FEA" w:rsidP="004E2FEA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406EE7D" wp14:editId="48F817E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9764F4" w:rsidRPr="00872B53" w:rsidRDefault="004E2FEA" w:rsidP="004E2FEA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9764F4" w:rsidRDefault="009764F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7254F2E"/>
    <w:multiLevelType w:val="multilevel"/>
    <w:tmpl w:val="AEBA9E3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86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 w15:restartNumberingAfterBreak="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3"/>
  </w:num>
  <w:num w:numId="3">
    <w:abstractNumId w:val="28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0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5"/>
  </w:num>
  <w:num w:numId="15">
    <w:abstractNumId w:val="16"/>
  </w:num>
  <w:num w:numId="16">
    <w:abstractNumId w:val="0"/>
  </w:num>
  <w:num w:numId="17">
    <w:abstractNumId w:val="24"/>
  </w:num>
  <w:num w:numId="18">
    <w:abstractNumId w:val="42"/>
  </w:num>
  <w:num w:numId="19">
    <w:abstractNumId w:val="40"/>
  </w:num>
  <w:num w:numId="20">
    <w:abstractNumId w:val="32"/>
  </w:num>
  <w:num w:numId="21">
    <w:abstractNumId w:val="4"/>
  </w:num>
  <w:num w:numId="22">
    <w:abstractNumId w:val="34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9"/>
  </w:num>
  <w:num w:numId="30">
    <w:abstractNumId w:val="12"/>
  </w:num>
  <w:num w:numId="31">
    <w:abstractNumId w:val="5"/>
  </w:num>
  <w:num w:numId="32">
    <w:abstractNumId w:val="29"/>
  </w:num>
  <w:num w:numId="33">
    <w:abstractNumId w:val="27"/>
  </w:num>
  <w:num w:numId="34">
    <w:abstractNumId w:val="41"/>
  </w:num>
  <w:num w:numId="35">
    <w:abstractNumId w:val="2"/>
  </w:num>
  <w:num w:numId="36">
    <w:abstractNumId w:val="9"/>
  </w:num>
  <w:num w:numId="37">
    <w:abstractNumId w:val="8"/>
  </w:num>
  <w:num w:numId="38">
    <w:abstractNumId w:val="31"/>
  </w:num>
  <w:num w:numId="39">
    <w:abstractNumId w:val="36"/>
  </w:num>
  <w:num w:numId="40">
    <w:abstractNumId w:val="1"/>
  </w:num>
  <w:num w:numId="41">
    <w:abstractNumId w:val="25"/>
  </w:num>
  <w:num w:numId="42">
    <w:abstractNumId w:val="18"/>
  </w:num>
  <w:num w:numId="43">
    <w:abstractNumId w:val="38"/>
  </w:num>
  <w:num w:numId="44">
    <w:abstractNumId w:val="37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66F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1CC5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4AD"/>
    <w:rsid w:val="000839FB"/>
    <w:rsid w:val="00090190"/>
    <w:rsid w:val="00090778"/>
    <w:rsid w:val="00090CEA"/>
    <w:rsid w:val="00094A61"/>
    <w:rsid w:val="000952D8"/>
    <w:rsid w:val="000955E4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058E"/>
    <w:rsid w:val="000B26E5"/>
    <w:rsid w:val="000B42ED"/>
    <w:rsid w:val="000B523A"/>
    <w:rsid w:val="000B5641"/>
    <w:rsid w:val="000B6662"/>
    <w:rsid w:val="000C224B"/>
    <w:rsid w:val="000C393A"/>
    <w:rsid w:val="000C3BAE"/>
    <w:rsid w:val="000C45BD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44AA"/>
    <w:rsid w:val="000F7157"/>
    <w:rsid w:val="00100075"/>
    <w:rsid w:val="00102C80"/>
    <w:rsid w:val="00102DD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47C"/>
    <w:rsid w:val="00117CB3"/>
    <w:rsid w:val="0012352D"/>
    <w:rsid w:val="001237BD"/>
    <w:rsid w:val="001239E2"/>
    <w:rsid w:val="001241DA"/>
    <w:rsid w:val="00125E35"/>
    <w:rsid w:val="00127125"/>
    <w:rsid w:val="00127213"/>
    <w:rsid w:val="00130300"/>
    <w:rsid w:val="001307A8"/>
    <w:rsid w:val="00132E9D"/>
    <w:rsid w:val="00132F3B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6B3"/>
    <w:rsid w:val="00151F6E"/>
    <w:rsid w:val="00152C0A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5E52"/>
    <w:rsid w:val="00187BBB"/>
    <w:rsid w:val="001902DC"/>
    <w:rsid w:val="00191BA5"/>
    <w:rsid w:val="001927A9"/>
    <w:rsid w:val="00194BF2"/>
    <w:rsid w:val="00197C99"/>
    <w:rsid w:val="00197D83"/>
    <w:rsid w:val="001A0596"/>
    <w:rsid w:val="001A3503"/>
    <w:rsid w:val="001A3BF5"/>
    <w:rsid w:val="001A60C2"/>
    <w:rsid w:val="001A669A"/>
    <w:rsid w:val="001B09A2"/>
    <w:rsid w:val="001B0B8D"/>
    <w:rsid w:val="001B100F"/>
    <w:rsid w:val="001B1A4A"/>
    <w:rsid w:val="001B254E"/>
    <w:rsid w:val="001B35AE"/>
    <w:rsid w:val="001C0553"/>
    <w:rsid w:val="001C330B"/>
    <w:rsid w:val="001C3479"/>
    <w:rsid w:val="001C3830"/>
    <w:rsid w:val="001C66A7"/>
    <w:rsid w:val="001C68D3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5D56"/>
    <w:rsid w:val="001D61BE"/>
    <w:rsid w:val="001E20AD"/>
    <w:rsid w:val="001E2E95"/>
    <w:rsid w:val="001E53A3"/>
    <w:rsid w:val="001E7BC1"/>
    <w:rsid w:val="001F1CCF"/>
    <w:rsid w:val="001F2EAE"/>
    <w:rsid w:val="001F34A1"/>
    <w:rsid w:val="001F395B"/>
    <w:rsid w:val="001F652E"/>
    <w:rsid w:val="001F7B73"/>
    <w:rsid w:val="001F7C30"/>
    <w:rsid w:val="001F7EF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0E8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37C5A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20E3"/>
    <w:rsid w:val="00263586"/>
    <w:rsid w:val="00266C26"/>
    <w:rsid w:val="0026722C"/>
    <w:rsid w:val="00267CED"/>
    <w:rsid w:val="00271484"/>
    <w:rsid w:val="002728AA"/>
    <w:rsid w:val="0027680F"/>
    <w:rsid w:val="002775F9"/>
    <w:rsid w:val="00277C26"/>
    <w:rsid w:val="00280F10"/>
    <w:rsid w:val="002850B7"/>
    <w:rsid w:val="00286018"/>
    <w:rsid w:val="0029066F"/>
    <w:rsid w:val="00293518"/>
    <w:rsid w:val="00295842"/>
    <w:rsid w:val="00296270"/>
    <w:rsid w:val="002A022B"/>
    <w:rsid w:val="002A0B71"/>
    <w:rsid w:val="002A0F10"/>
    <w:rsid w:val="002A4DA3"/>
    <w:rsid w:val="002A751A"/>
    <w:rsid w:val="002B01F2"/>
    <w:rsid w:val="002B1EBB"/>
    <w:rsid w:val="002B22F9"/>
    <w:rsid w:val="002B34C8"/>
    <w:rsid w:val="002B417D"/>
    <w:rsid w:val="002B52ED"/>
    <w:rsid w:val="002B5558"/>
    <w:rsid w:val="002B5BB4"/>
    <w:rsid w:val="002B63A3"/>
    <w:rsid w:val="002B7203"/>
    <w:rsid w:val="002B7C5C"/>
    <w:rsid w:val="002B7DAA"/>
    <w:rsid w:val="002C4FDC"/>
    <w:rsid w:val="002D20F5"/>
    <w:rsid w:val="002D2F90"/>
    <w:rsid w:val="002D4052"/>
    <w:rsid w:val="002D4B8E"/>
    <w:rsid w:val="002D4CB3"/>
    <w:rsid w:val="002D69F0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303F"/>
    <w:rsid w:val="002F42CB"/>
    <w:rsid w:val="002F5206"/>
    <w:rsid w:val="002F60E2"/>
    <w:rsid w:val="002F68E6"/>
    <w:rsid w:val="002F74C3"/>
    <w:rsid w:val="0030230B"/>
    <w:rsid w:val="00303499"/>
    <w:rsid w:val="00304885"/>
    <w:rsid w:val="0030499A"/>
    <w:rsid w:val="00306831"/>
    <w:rsid w:val="0031011A"/>
    <w:rsid w:val="003104A1"/>
    <w:rsid w:val="003107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7437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3E0F"/>
    <w:rsid w:val="00345480"/>
    <w:rsid w:val="00345E21"/>
    <w:rsid w:val="003469ED"/>
    <w:rsid w:val="0034773B"/>
    <w:rsid w:val="003520A2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0549"/>
    <w:rsid w:val="003817A4"/>
    <w:rsid w:val="003856CF"/>
    <w:rsid w:val="0038611C"/>
    <w:rsid w:val="003907BC"/>
    <w:rsid w:val="00393A0C"/>
    <w:rsid w:val="00393FD7"/>
    <w:rsid w:val="003944E5"/>
    <w:rsid w:val="00395226"/>
    <w:rsid w:val="003958ED"/>
    <w:rsid w:val="00395D40"/>
    <w:rsid w:val="003A03DE"/>
    <w:rsid w:val="003A1479"/>
    <w:rsid w:val="003A1B0F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B6368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0C89"/>
    <w:rsid w:val="003F2901"/>
    <w:rsid w:val="003F2B87"/>
    <w:rsid w:val="003F3508"/>
    <w:rsid w:val="003F3F87"/>
    <w:rsid w:val="003F590E"/>
    <w:rsid w:val="003F7C15"/>
    <w:rsid w:val="004016DF"/>
    <w:rsid w:val="00402E9B"/>
    <w:rsid w:val="004101A5"/>
    <w:rsid w:val="00411B9E"/>
    <w:rsid w:val="00413A1F"/>
    <w:rsid w:val="00415269"/>
    <w:rsid w:val="00417009"/>
    <w:rsid w:val="00417F67"/>
    <w:rsid w:val="0042159A"/>
    <w:rsid w:val="004231DC"/>
    <w:rsid w:val="00426B05"/>
    <w:rsid w:val="00426D3E"/>
    <w:rsid w:val="00431C3B"/>
    <w:rsid w:val="0043257C"/>
    <w:rsid w:val="00433423"/>
    <w:rsid w:val="00433A17"/>
    <w:rsid w:val="004352C8"/>
    <w:rsid w:val="004358F8"/>
    <w:rsid w:val="0043657E"/>
    <w:rsid w:val="00436AA1"/>
    <w:rsid w:val="0043793F"/>
    <w:rsid w:val="00437E15"/>
    <w:rsid w:val="00440F3E"/>
    <w:rsid w:val="004415DA"/>
    <w:rsid w:val="00441A47"/>
    <w:rsid w:val="00442AA3"/>
    <w:rsid w:val="004436E8"/>
    <w:rsid w:val="00444102"/>
    <w:rsid w:val="00446CD0"/>
    <w:rsid w:val="004515F5"/>
    <w:rsid w:val="0045227F"/>
    <w:rsid w:val="004524B9"/>
    <w:rsid w:val="00457353"/>
    <w:rsid w:val="00461371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1C4A"/>
    <w:rsid w:val="00483A0F"/>
    <w:rsid w:val="00485325"/>
    <w:rsid w:val="00485373"/>
    <w:rsid w:val="0049112A"/>
    <w:rsid w:val="00491B4C"/>
    <w:rsid w:val="00493C6E"/>
    <w:rsid w:val="004957FB"/>
    <w:rsid w:val="00496AEE"/>
    <w:rsid w:val="004974CD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0E9B"/>
    <w:rsid w:val="004E1582"/>
    <w:rsid w:val="004E23D0"/>
    <w:rsid w:val="004E2FEA"/>
    <w:rsid w:val="004E5208"/>
    <w:rsid w:val="004E583D"/>
    <w:rsid w:val="004F049D"/>
    <w:rsid w:val="004F1C65"/>
    <w:rsid w:val="004F4AB5"/>
    <w:rsid w:val="004F4C96"/>
    <w:rsid w:val="004F6527"/>
    <w:rsid w:val="0050002F"/>
    <w:rsid w:val="00500B28"/>
    <w:rsid w:val="00500E1D"/>
    <w:rsid w:val="00501AAC"/>
    <w:rsid w:val="0050304B"/>
    <w:rsid w:val="00504398"/>
    <w:rsid w:val="0050675E"/>
    <w:rsid w:val="00507A82"/>
    <w:rsid w:val="005146BB"/>
    <w:rsid w:val="005147C9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2245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39C0"/>
    <w:rsid w:val="00596B48"/>
    <w:rsid w:val="00597569"/>
    <w:rsid w:val="005A0580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3AE9"/>
    <w:rsid w:val="005C45A9"/>
    <w:rsid w:val="005C6DBF"/>
    <w:rsid w:val="005D1D74"/>
    <w:rsid w:val="005D1F7E"/>
    <w:rsid w:val="005D23A6"/>
    <w:rsid w:val="005D316A"/>
    <w:rsid w:val="005D417B"/>
    <w:rsid w:val="005D520D"/>
    <w:rsid w:val="005D7E85"/>
    <w:rsid w:val="005E1890"/>
    <w:rsid w:val="005E1F9C"/>
    <w:rsid w:val="005E2F2B"/>
    <w:rsid w:val="005E37D4"/>
    <w:rsid w:val="005E798A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26C6A"/>
    <w:rsid w:val="006320B4"/>
    <w:rsid w:val="00633DC4"/>
    <w:rsid w:val="00634490"/>
    <w:rsid w:val="00635285"/>
    <w:rsid w:val="00635705"/>
    <w:rsid w:val="00635D04"/>
    <w:rsid w:val="00636859"/>
    <w:rsid w:val="0063686F"/>
    <w:rsid w:val="00643279"/>
    <w:rsid w:val="00645BD9"/>
    <w:rsid w:val="0064647B"/>
    <w:rsid w:val="00652802"/>
    <w:rsid w:val="00652D27"/>
    <w:rsid w:val="006562BA"/>
    <w:rsid w:val="00657B2E"/>
    <w:rsid w:val="00661963"/>
    <w:rsid w:val="00662E8D"/>
    <w:rsid w:val="006637B1"/>
    <w:rsid w:val="00664A73"/>
    <w:rsid w:val="0067094B"/>
    <w:rsid w:val="0067172A"/>
    <w:rsid w:val="00671DCC"/>
    <w:rsid w:val="00672102"/>
    <w:rsid w:val="00675500"/>
    <w:rsid w:val="00677B5E"/>
    <w:rsid w:val="00677EE1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971D9"/>
    <w:rsid w:val="006A09A7"/>
    <w:rsid w:val="006A09C4"/>
    <w:rsid w:val="006A1233"/>
    <w:rsid w:val="006A1F98"/>
    <w:rsid w:val="006A2191"/>
    <w:rsid w:val="006A248D"/>
    <w:rsid w:val="006A305A"/>
    <w:rsid w:val="006A4164"/>
    <w:rsid w:val="006A530B"/>
    <w:rsid w:val="006A744A"/>
    <w:rsid w:val="006A7F84"/>
    <w:rsid w:val="006B124C"/>
    <w:rsid w:val="006B5767"/>
    <w:rsid w:val="006C02A6"/>
    <w:rsid w:val="006C059D"/>
    <w:rsid w:val="006C07E2"/>
    <w:rsid w:val="006C0E6B"/>
    <w:rsid w:val="006C21EF"/>
    <w:rsid w:val="006C4045"/>
    <w:rsid w:val="006C5969"/>
    <w:rsid w:val="006D062C"/>
    <w:rsid w:val="006D137A"/>
    <w:rsid w:val="006D1AEA"/>
    <w:rsid w:val="006D50F6"/>
    <w:rsid w:val="006D645A"/>
    <w:rsid w:val="006D72F3"/>
    <w:rsid w:val="006D7557"/>
    <w:rsid w:val="006E1BC9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16BA7"/>
    <w:rsid w:val="00720135"/>
    <w:rsid w:val="00722B04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010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3E39"/>
    <w:rsid w:val="007741B0"/>
    <w:rsid w:val="007746EA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BBF"/>
    <w:rsid w:val="007D16DC"/>
    <w:rsid w:val="007D2D49"/>
    <w:rsid w:val="007D345B"/>
    <w:rsid w:val="007D687F"/>
    <w:rsid w:val="007D6B46"/>
    <w:rsid w:val="007D7352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6A15"/>
    <w:rsid w:val="00810822"/>
    <w:rsid w:val="00811F2C"/>
    <w:rsid w:val="00813034"/>
    <w:rsid w:val="00813C5E"/>
    <w:rsid w:val="00813F82"/>
    <w:rsid w:val="00816BA6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52D1"/>
    <w:rsid w:val="008C6912"/>
    <w:rsid w:val="008C75C9"/>
    <w:rsid w:val="008D08F0"/>
    <w:rsid w:val="008D1DAA"/>
    <w:rsid w:val="008D2D0E"/>
    <w:rsid w:val="008D31AC"/>
    <w:rsid w:val="008D7E70"/>
    <w:rsid w:val="008E022E"/>
    <w:rsid w:val="008E4BED"/>
    <w:rsid w:val="008E4C82"/>
    <w:rsid w:val="008E5416"/>
    <w:rsid w:val="008E7613"/>
    <w:rsid w:val="008F0F61"/>
    <w:rsid w:val="008F2D82"/>
    <w:rsid w:val="008F33E3"/>
    <w:rsid w:val="008F35D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1A04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4F4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3029"/>
    <w:rsid w:val="009C42D4"/>
    <w:rsid w:val="009C637E"/>
    <w:rsid w:val="009C72A9"/>
    <w:rsid w:val="009C772C"/>
    <w:rsid w:val="009C7CE7"/>
    <w:rsid w:val="009D1FC7"/>
    <w:rsid w:val="009D2734"/>
    <w:rsid w:val="009D2A72"/>
    <w:rsid w:val="009D2FAA"/>
    <w:rsid w:val="009D71DC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4D37"/>
    <w:rsid w:val="00A1565F"/>
    <w:rsid w:val="00A213BA"/>
    <w:rsid w:val="00A219CB"/>
    <w:rsid w:val="00A240AB"/>
    <w:rsid w:val="00A24B7E"/>
    <w:rsid w:val="00A24D3D"/>
    <w:rsid w:val="00A25330"/>
    <w:rsid w:val="00A27723"/>
    <w:rsid w:val="00A30A7A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3198"/>
    <w:rsid w:val="00A5328A"/>
    <w:rsid w:val="00A54B9C"/>
    <w:rsid w:val="00A6084F"/>
    <w:rsid w:val="00A6098D"/>
    <w:rsid w:val="00A62576"/>
    <w:rsid w:val="00A62DCF"/>
    <w:rsid w:val="00A6310B"/>
    <w:rsid w:val="00A640D5"/>
    <w:rsid w:val="00A644B9"/>
    <w:rsid w:val="00A650BF"/>
    <w:rsid w:val="00A66BED"/>
    <w:rsid w:val="00A671FC"/>
    <w:rsid w:val="00A71A35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2F16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3F1"/>
    <w:rsid w:val="00AD1687"/>
    <w:rsid w:val="00AD2CE8"/>
    <w:rsid w:val="00AD2ECD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4FAD"/>
    <w:rsid w:val="00AF51DA"/>
    <w:rsid w:val="00AF59D8"/>
    <w:rsid w:val="00AF5EFB"/>
    <w:rsid w:val="00AF71FC"/>
    <w:rsid w:val="00AF73BE"/>
    <w:rsid w:val="00B002F3"/>
    <w:rsid w:val="00B00789"/>
    <w:rsid w:val="00B01427"/>
    <w:rsid w:val="00B02D40"/>
    <w:rsid w:val="00B03958"/>
    <w:rsid w:val="00B04D12"/>
    <w:rsid w:val="00B06174"/>
    <w:rsid w:val="00B06B1B"/>
    <w:rsid w:val="00B11508"/>
    <w:rsid w:val="00B117E4"/>
    <w:rsid w:val="00B11AB6"/>
    <w:rsid w:val="00B13AA1"/>
    <w:rsid w:val="00B1473B"/>
    <w:rsid w:val="00B15943"/>
    <w:rsid w:val="00B15C37"/>
    <w:rsid w:val="00B15DCF"/>
    <w:rsid w:val="00B16E0F"/>
    <w:rsid w:val="00B20347"/>
    <w:rsid w:val="00B20F58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BCD"/>
    <w:rsid w:val="00B53891"/>
    <w:rsid w:val="00B54D14"/>
    <w:rsid w:val="00B63115"/>
    <w:rsid w:val="00B63342"/>
    <w:rsid w:val="00B71BC6"/>
    <w:rsid w:val="00B73AD2"/>
    <w:rsid w:val="00B76518"/>
    <w:rsid w:val="00B76D01"/>
    <w:rsid w:val="00B80A96"/>
    <w:rsid w:val="00B81318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016"/>
    <w:rsid w:val="00BB0BFE"/>
    <w:rsid w:val="00BB1381"/>
    <w:rsid w:val="00BB1749"/>
    <w:rsid w:val="00BB40F9"/>
    <w:rsid w:val="00BB42AB"/>
    <w:rsid w:val="00BB5731"/>
    <w:rsid w:val="00BB724E"/>
    <w:rsid w:val="00BC0D4A"/>
    <w:rsid w:val="00BC5B35"/>
    <w:rsid w:val="00BC5CDD"/>
    <w:rsid w:val="00BD0859"/>
    <w:rsid w:val="00BD184A"/>
    <w:rsid w:val="00BD27E3"/>
    <w:rsid w:val="00BD48CE"/>
    <w:rsid w:val="00BD5C25"/>
    <w:rsid w:val="00BD75B1"/>
    <w:rsid w:val="00BE073E"/>
    <w:rsid w:val="00BE07CB"/>
    <w:rsid w:val="00BE0CE1"/>
    <w:rsid w:val="00BE234E"/>
    <w:rsid w:val="00BE39A4"/>
    <w:rsid w:val="00BE4269"/>
    <w:rsid w:val="00BE60E1"/>
    <w:rsid w:val="00BE623E"/>
    <w:rsid w:val="00BE79B6"/>
    <w:rsid w:val="00BF1087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3B59"/>
    <w:rsid w:val="00C15C18"/>
    <w:rsid w:val="00C15F43"/>
    <w:rsid w:val="00C170C5"/>
    <w:rsid w:val="00C2514C"/>
    <w:rsid w:val="00C260C8"/>
    <w:rsid w:val="00C27247"/>
    <w:rsid w:val="00C27877"/>
    <w:rsid w:val="00C2796C"/>
    <w:rsid w:val="00C3115A"/>
    <w:rsid w:val="00C31805"/>
    <w:rsid w:val="00C3184C"/>
    <w:rsid w:val="00C334D1"/>
    <w:rsid w:val="00C35450"/>
    <w:rsid w:val="00C36371"/>
    <w:rsid w:val="00C40071"/>
    <w:rsid w:val="00C4021F"/>
    <w:rsid w:val="00C404BD"/>
    <w:rsid w:val="00C41EBE"/>
    <w:rsid w:val="00C4257C"/>
    <w:rsid w:val="00C466C6"/>
    <w:rsid w:val="00C5127E"/>
    <w:rsid w:val="00C516D0"/>
    <w:rsid w:val="00C5646D"/>
    <w:rsid w:val="00C618E3"/>
    <w:rsid w:val="00C61BC8"/>
    <w:rsid w:val="00C620DD"/>
    <w:rsid w:val="00C657D6"/>
    <w:rsid w:val="00C66DBC"/>
    <w:rsid w:val="00C70293"/>
    <w:rsid w:val="00C71851"/>
    <w:rsid w:val="00C74A4B"/>
    <w:rsid w:val="00C74CE7"/>
    <w:rsid w:val="00C81658"/>
    <w:rsid w:val="00C81C29"/>
    <w:rsid w:val="00C8344D"/>
    <w:rsid w:val="00C839D8"/>
    <w:rsid w:val="00C86FCD"/>
    <w:rsid w:val="00C91EFA"/>
    <w:rsid w:val="00C93266"/>
    <w:rsid w:val="00C94F98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61B"/>
    <w:rsid w:val="00CB4B8F"/>
    <w:rsid w:val="00CB7A04"/>
    <w:rsid w:val="00CB7F03"/>
    <w:rsid w:val="00CC2A64"/>
    <w:rsid w:val="00CC2DB1"/>
    <w:rsid w:val="00CC64E7"/>
    <w:rsid w:val="00CC7E66"/>
    <w:rsid w:val="00CD1DA1"/>
    <w:rsid w:val="00CD38C2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1F54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25DAF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0E40"/>
    <w:rsid w:val="00D61135"/>
    <w:rsid w:val="00D613F4"/>
    <w:rsid w:val="00D6200D"/>
    <w:rsid w:val="00D6492E"/>
    <w:rsid w:val="00D65EF8"/>
    <w:rsid w:val="00D6613C"/>
    <w:rsid w:val="00D71A1A"/>
    <w:rsid w:val="00D730A8"/>
    <w:rsid w:val="00D751A5"/>
    <w:rsid w:val="00D81A76"/>
    <w:rsid w:val="00D82036"/>
    <w:rsid w:val="00D8224D"/>
    <w:rsid w:val="00D83E78"/>
    <w:rsid w:val="00D84072"/>
    <w:rsid w:val="00D85201"/>
    <w:rsid w:val="00D8551E"/>
    <w:rsid w:val="00D865F4"/>
    <w:rsid w:val="00D86D1E"/>
    <w:rsid w:val="00D9061D"/>
    <w:rsid w:val="00D90F6C"/>
    <w:rsid w:val="00D918CE"/>
    <w:rsid w:val="00D92039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1C08"/>
    <w:rsid w:val="00DB2927"/>
    <w:rsid w:val="00DB320A"/>
    <w:rsid w:val="00DB4B02"/>
    <w:rsid w:val="00DB542E"/>
    <w:rsid w:val="00DC2B16"/>
    <w:rsid w:val="00DC59BC"/>
    <w:rsid w:val="00DC6AD0"/>
    <w:rsid w:val="00DC716F"/>
    <w:rsid w:val="00DD127A"/>
    <w:rsid w:val="00DD1327"/>
    <w:rsid w:val="00DD3110"/>
    <w:rsid w:val="00DD365B"/>
    <w:rsid w:val="00DD61C4"/>
    <w:rsid w:val="00DD69EA"/>
    <w:rsid w:val="00DD7890"/>
    <w:rsid w:val="00DD7D40"/>
    <w:rsid w:val="00DD7EDE"/>
    <w:rsid w:val="00DE0123"/>
    <w:rsid w:val="00DE2337"/>
    <w:rsid w:val="00DE2C84"/>
    <w:rsid w:val="00DE7346"/>
    <w:rsid w:val="00DE7D26"/>
    <w:rsid w:val="00DF1F20"/>
    <w:rsid w:val="00DF2A50"/>
    <w:rsid w:val="00DF2D1F"/>
    <w:rsid w:val="00DF2E03"/>
    <w:rsid w:val="00DF3C27"/>
    <w:rsid w:val="00DF5063"/>
    <w:rsid w:val="00DF617A"/>
    <w:rsid w:val="00DF771F"/>
    <w:rsid w:val="00E00775"/>
    <w:rsid w:val="00E00F78"/>
    <w:rsid w:val="00E01B60"/>
    <w:rsid w:val="00E03F4C"/>
    <w:rsid w:val="00E058AA"/>
    <w:rsid w:val="00E10617"/>
    <w:rsid w:val="00E121B2"/>
    <w:rsid w:val="00E1225C"/>
    <w:rsid w:val="00E12AEF"/>
    <w:rsid w:val="00E12FAA"/>
    <w:rsid w:val="00E139E3"/>
    <w:rsid w:val="00E15830"/>
    <w:rsid w:val="00E15CA1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08F"/>
    <w:rsid w:val="00E623CE"/>
    <w:rsid w:val="00E6339F"/>
    <w:rsid w:val="00E64CFE"/>
    <w:rsid w:val="00E66AEA"/>
    <w:rsid w:val="00E67EE9"/>
    <w:rsid w:val="00E7055B"/>
    <w:rsid w:val="00E707B5"/>
    <w:rsid w:val="00E71EDB"/>
    <w:rsid w:val="00E728E8"/>
    <w:rsid w:val="00E7563E"/>
    <w:rsid w:val="00E7774C"/>
    <w:rsid w:val="00E81840"/>
    <w:rsid w:val="00E82848"/>
    <w:rsid w:val="00E83166"/>
    <w:rsid w:val="00E83D6A"/>
    <w:rsid w:val="00E873A1"/>
    <w:rsid w:val="00E903E2"/>
    <w:rsid w:val="00E90D61"/>
    <w:rsid w:val="00E941E8"/>
    <w:rsid w:val="00EA19F8"/>
    <w:rsid w:val="00EA40DF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EEE"/>
    <w:rsid w:val="00EC2F46"/>
    <w:rsid w:val="00EC3CC9"/>
    <w:rsid w:val="00EC4214"/>
    <w:rsid w:val="00ED0253"/>
    <w:rsid w:val="00ED0DF4"/>
    <w:rsid w:val="00ED1A2F"/>
    <w:rsid w:val="00ED1F00"/>
    <w:rsid w:val="00ED2A60"/>
    <w:rsid w:val="00ED6B23"/>
    <w:rsid w:val="00ED7BEF"/>
    <w:rsid w:val="00EE102F"/>
    <w:rsid w:val="00EE2029"/>
    <w:rsid w:val="00EE2535"/>
    <w:rsid w:val="00EE4430"/>
    <w:rsid w:val="00EE60A2"/>
    <w:rsid w:val="00EF1328"/>
    <w:rsid w:val="00EF1E70"/>
    <w:rsid w:val="00EF2DD9"/>
    <w:rsid w:val="00F00148"/>
    <w:rsid w:val="00F05941"/>
    <w:rsid w:val="00F104C9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C05"/>
    <w:rsid w:val="00F91A17"/>
    <w:rsid w:val="00F94849"/>
    <w:rsid w:val="00F95258"/>
    <w:rsid w:val="00F971EA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F3C4B9-F6CE-4D63-ACA0-1C4F2E06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B76518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4E2FEA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64DCC-E583-4232-99B2-4B7F8DEC1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726</TotalTime>
  <Pages>9</Pages>
  <Words>1601</Words>
  <Characters>8808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10389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Nancy</cp:lastModifiedBy>
  <cp:revision>17</cp:revision>
  <cp:lastPrinted>2008-09-11T22:09:00Z</cp:lastPrinted>
  <dcterms:created xsi:type="dcterms:W3CDTF">2018-02-12T17:49:00Z</dcterms:created>
  <dcterms:modified xsi:type="dcterms:W3CDTF">2018-02-21T18:48:00Z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